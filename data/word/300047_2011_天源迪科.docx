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3.xml" ContentType="application/vnd.openxmlformats-officedocument.wordprocessingml.header+xml"/>
  <Override PartName="/word/footer23.xml" ContentType="application/vnd.openxmlformats-officedocument.wordprocessingml.footer+xml"/>
  <Override PartName="/word/header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spacing w:line="963" w:lineRule="exact"/>
        <w:ind w:left="1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5453433" cy="61188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5453433" cy="611885"/>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871" w:lineRule="exact" w:before="0"/>
        <w:ind w:left="1613" w:right="1787" w:firstLine="0"/>
        <w:jc w:val="left"/>
        <w:rPr>
          <w:rFonts w:ascii="黑体" w:hAnsi="黑体" w:cs="黑体" w:eastAsia="黑体" w:hint="default"/>
          <w:sz w:val="72"/>
          <w:szCs w:val="72"/>
        </w:rPr>
      </w:pPr>
      <w:r>
        <w:rPr>
          <w:rFonts w:ascii="Arial" w:hAnsi="Arial" w:cs="Arial" w:eastAsia="Arial" w:hint="default"/>
          <w:b/>
          <w:bCs/>
          <w:spacing w:val="-10"/>
          <w:sz w:val="72"/>
          <w:szCs w:val="72"/>
        </w:rPr>
        <w:t>2011</w:t>
      </w:r>
      <w:r>
        <w:rPr>
          <w:rFonts w:ascii="Arial" w:hAnsi="Arial" w:cs="Arial" w:eastAsia="Arial" w:hint="default"/>
          <w:b/>
          <w:bCs/>
          <w:spacing w:val="-27"/>
          <w:sz w:val="72"/>
          <w:szCs w:val="72"/>
        </w:rPr>
        <w:t> </w:t>
      </w:r>
      <w:r>
        <w:rPr>
          <w:rFonts w:ascii="黑体" w:hAnsi="黑体" w:cs="黑体" w:eastAsia="黑体" w:hint="default"/>
          <w:b/>
          <w:bCs/>
          <w:sz w:val="72"/>
          <w:szCs w:val="72"/>
        </w:rPr>
        <w:t>年年度报告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2"/>
        <w:rPr>
          <w:rFonts w:ascii="黑体" w:hAnsi="黑体" w:cs="黑体" w:eastAsia="黑体" w:hint="default"/>
          <w:b/>
          <w:bCs/>
          <w:sz w:val="90"/>
          <w:szCs w:val="90"/>
        </w:rPr>
      </w:pPr>
    </w:p>
    <w:p>
      <w:pPr>
        <w:spacing w:line="348" w:lineRule="auto" w:before="0"/>
        <w:ind w:left="2548" w:right="3993" w:firstLine="0"/>
        <w:jc w:val="left"/>
        <w:rPr>
          <w:rFonts w:ascii="黑体" w:hAnsi="黑体" w:cs="黑体" w:eastAsia="黑体" w:hint="default"/>
          <w:sz w:val="28"/>
          <w:szCs w:val="28"/>
        </w:rPr>
      </w:pPr>
      <w:r>
        <w:rPr>
          <w:rFonts w:ascii="黑体" w:hAnsi="黑体" w:cs="黑体" w:eastAsia="黑体" w:hint="default"/>
          <w:b/>
          <w:bCs/>
          <w:sz w:val="28"/>
          <w:szCs w:val="28"/>
        </w:rPr>
        <w:t>股票代码：</w:t>
      </w:r>
      <w:r>
        <w:rPr>
          <w:rFonts w:ascii="Arial" w:hAnsi="Arial" w:cs="Arial" w:eastAsia="Arial" w:hint="default"/>
          <w:b/>
          <w:bCs/>
          <w:sz w:val="28"/>
          <w:szCs w:val="28"/>
        </w:rPr>
        <w:t>300047</w:t>
      </w:r>
      <w:r>
        <w:rPr>
          <w:rFonts w:ascii="Arial" w:hAnsi="Arial" w:cs="Arial" w:eastAsia="Arial" w:hint="default"/>
          <w:b/>
          <w:bCs/>
          <w:w w:val="100"/>
          <w:sz w:val="28"/>
          <w:szCs w:val="28"/>
        </w:rPr>
        <w:t> </w:t>
      </w:r>
      <w:r>
        <w:rPr>
          <w:rFonts w:ascii="黑体" w:hAnsi="黑体" w:cs="黑体" w:eastAsia="黑体" w:hint="default"/>
          <w:b/>
          <w:bCs/>
          <w:sz w:val="28"/>
          <w:szCs w:val="28"/>
        </w:rPr>
        <w:t>股票简称：天源迪科</w:t>
      </w:r>
      <w:r>
        <w:rPr>
          <w:rFonts w:ascii="黑体" w:hAnsi="黑体" w:cs="黑体" w:eastAsia="黑体" w:hint="default"/>
          <w:b/>
          <w:bCs/>
          <w:w w:val="99"/>
          <w:sz w:val="28"/>
          <w:szCs w:val="28"/>
        </w:rPr>
        <w:t> </w:t>
      </w:r>
      <w:r>
        <w:rPr>
          <w:rFonts w:ascii="黑体" w:hAnsi="黑体" w:cs="黑体" w:eastAsia="黑体" w:hint="default"/>
          <w:b/>
          <w:bCs/>
          <w:sz w:val="28"/>
          <w:szCs w:val="28"/>
        </w:rPr>
        <w:t>披露日期：</w:t>
      </w:r>
      <w:r>
        <w:rPr>
          <w:rFonts w:ascii="Arial" w:hAnsi="Arial" w:cs="Arial" w:eastAsia="Arial" w:hint="default"/>
          <w:b/>
          <w:bCs/>
          <w:sz w:val="28"/>
          <w:szCs w:val="28"/>
        </w:rPr>
        <w:t>2012</w:t>
      </w:r>
      <w:r>
        <w:rPr>
          <w:rFonts w:ascii="Arial" w:hAnsi="Arial" w:cs="Arial" w:eastAsia="Arial" w:hint="default"/>
          <w:b/>
          <w:bCs/>
          <w:spacing w:val="-9"/>
          <w:sz w:val="28"/>
          <w:szCs w:val="28"/>
        </w:rPr>
        <w:t> </w:t>
      </w:r>
      <w:r>
        <w:rPr>
          <w:rFonts w:ascii="黑体" w:hAnsi="黑体" w:cs="黑体" w:eastAsia="黑体" w:hint="default"/>
          <w:b/>
          <w:bCs/>
          <w:sz w:val="28"/>
          <w:szCs w:val="28"/>
        </w:rPr>
        <w:t>年</w:t>
      </w:r>
      <w:r>
        <w:rPr>
          <w:rFonts w:ascii="黑体" w:hAnsi="黑体" w:cs="黑体" w:eastAsia="黑体" w:hint="default"/>
          <w:b/>
          <w:bCs/>
          <w:spacing w:val="-72"/>
          <w:sz w:val="28"/>
          <w:szCs w:val="28"/>
        </w:rPr>
        <w:t> </w:t>
      </w:r>
      <w:r>
        <w:rPr>
          <w:rFonts w:ascii="Arial" w:hAnsi="Arial" w:cs="Arial" w:eastAsia="Arial" w:hint="default"/>
          <w:b/>
          <w:bCs/>
          <w:sz w:val="28"/>
          <w:szCs w:val="28"/>
        </w:rPr>
        <w:t>3</w:t>
      </w:r>
      <w:r>
        <w:rPr>
          <w:rFonts w:ascii="Arial" w:hAnsi="Arial" w:cs="Arial" w:eastAsia="Arial" w:hint="default"/>
          <w:b/>
          <w:bCs/>
          <w:spacing w:val="-9"/>
          <w:sz w:val="28"/>
          <w:szCs w:val="28"/>
        </w:rPr>
        <w:t> </w:t>
      </w:r>
      <w:r>
        <w:rPr>
          <w:rFonts w:ascii="黑体" w:hAnsi="黑体" w:cs="黑体" w:eastAsia="黑体" w:hint="default"/>
          <w:b/>
          <w:bCs/>
          <w:sz w:val="28"/>
          <w:szCs w:val="28"/>
        </w:rPr>
        <w:t>月</w:t>
      </w:r>
      <w:r>
        <w:rPr>
          <w:rFonts w:ascii="黑体" w:hAnsi="黑体" w:cs="黑体" w:eastAsia="黑体" w:hint="default"/>
          <w:b/>
          <w:bCs/>
          <w:spacing w:val="-70"/>
          <w:sz w:val="28"/>
          <w:szCs w:val="28"/>
        </w:rPr>
        <w:t> </w:t>
      </w:r>
      <w:r>
        <w:rPr>
          <w:rFonts w:ascii="Arial" w:hAnsi="Arial" w:cs="Arial" w:eastAsia="Arial" w:hint="default"/>
          <w:b/>
          <w:bCs/>
          <w:sz w:val="28"/>
          <w:szCs w:val="28"/>
        </w:rPr>
        <w:t>23</w:t>
      </w:r>
      <w:r>
        <w:rPr>
          <w:rFonts w:ascii="Arial" w:hAnsi="Arial" w:cs="Arial" w:eastAsia="Arial" w:hint="default"/>
          <w:b/>
          <w:bCs/>
          <w:spacing w:val="-9"/>
          <w:sz w:val="28"/>
          <w:szCs w:val="28"/>
        </w:rPr>
        <w:t> </w:t>
      </w:r>
      <w:r>
        <w:rPr>
          <w:rFonts w:ascii="黑体" w:hAnsi="黑体" w:cs="黑体" w:eastAsia="黑体" w:hint="default"/>
          <w:b/>
          <w:bCs/>
          <w:sz w:val="28"/>
          <w:szCs w:val="28"/>
        </w:rPr>
        <w:t>日</w:t>
      </w:r>
      <w:r>
        <w:rPr>
          <w:rFonts w:ascii="黑体" w:hAnsi="黑体" w:cs="黑体" w:eastAsia="黑体" w:hint="default"/>
          <w:sz w:val="28"/>
          <w:szCs w:val="28"/>
        </w:rPr>
      </w:r>
    </w:p>
    <w:p>
      <w:pPr>
        <w:spacing w:after="0" w:line="348" w:lineRule="auto"/>
        <w:jc w:val="left"/>
        <w:rPr>
          <w:rFonts w:ascii="黑体" w:hAnsi="黑体" w:cs="黑体" w:eastAsia="黑体" w:hint="default"/>
          <w:sz w:val="28"/>
          <w:szCs w:val="28"/>
        </w:rPr>
        <w:sectPr>
          <w:headerReference w:type="default" r:id="rId5"/>
          <w:footerReference w:type="default" r:id="rId6"/>
          <w:type w:val="continuous"/>
          <w:pgSz w:w="11910" w:h="16840"/>
          <w:pgMar w:header="877" w:footer="835" w:top="1060" w:bottom="1020" w:left="1660" w:right="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7"/>
          <w:szCs w:val="27"/>
        </w:rPr>
      </w:pPr>
    </w:p>
    <w:p>
      <w:pPr>
        <w:spacing w:line="460" w:lineRule="exact" w:before="0"/>
        <w:ind w:left="3028" w:right="1787" w:firstLine="0"/>
        <w:jc w:val="left"/>
        <w:rPr>
          <w:rFonts w:ascii="黑体" w:hAnsi="黑体" w:cs="黑体" w:eastAsia="黑体" w:hint="default"/>
          <w:sz w:val="36"/>
          <w:szCs w:val="36"/>
        </w:rPr>
      </w:pPr>
      <w:r>
        <w:rPr>
          <w:rFonts w:ascii="黑体" w:hAnsi="黑体" w:cs="黑体" w:eastAsia="黑体" w:hint="default"/>
          <w:b/>
          <w:bCs/>
          <w:sz w:val="36"/>
          <w:szCs w:val="36"/>
        </w:rPr>
        <w:t>重要提示及目录</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3"/>
        <w:rPr>
          <w:rFonts w:ascii="黑体" w:hAnsi="黑体" w:cs="黑体" w:eastAsia="黑体" w:hint="default"/>
          <w:b/>
          <w:bCs/>
          <w:sz w:val="25"/>
          <w:szCs w:val="25"/>
        </w:rPr>
      </w:pPr>
    </w:p>
    <w:p>
      <w:pPr>
        <w:pStyle w:val="BodyText"/>
        <w:spacing w:line="357" w:lineRule="auto" w:before="0"/>
        <w:ind w:right="1792" w:firstLine="479"/>
        <w:jc w:val="both"/>
      </w:pPr>
      <w:r>
        <w:rPr>
          <w:spacing w:val="-3"/>
        </w:rPr>
        <w:t>一、本公司董事会、监事会及董事、监事、高级管理人员保证本报告所载资</w:t>
      </w:r>
      <w:r>
        <w:rPr/>
        <w:t> </w:t>
      </w:r>
      <w:r>
        <w:rPr>
          <w:spacing w:val="-3"/>
        </w:rPr>
        <w:t>料不存在任何虚假记载、误导性陈述或者重大遗漏，并对其内容的真实性、准确</w:t>
      </w:r>
      <w:r>
        <w:rPr>
          <w:spacing w:val="-102"/>
        </w:rPr>
        <w:t> </w:t>
      </w:r>
      <w:r>
        <w:rPr>
          <w:spacing w:val="-102"/>
        </w:rPr>
      </w:r>
      <w:r>
        <w:rPr/>
        <w:t>性和完整性承担个别及连带责任。</w:t>
      </w:r>
    </w:p>
    <w:p>
      <w:pPr>
        <w:pStyle w:val="BodyText"/>
        <w:spacing w:line="338" w:lineRule="auto" w:before="34"/>
        <w:ind w:right="1787" w:firstLine="479"/>
        <w:jc w:val="both"/>
      </w:pPr>
      <w:r>
        <w:rPr/>
        <w:t>二、没有董事、监事、高级管理人员声明对</w:t>
      </w:r>
      <w:r>
        <w:rPr>
          <w:spacing w:val="-59"/>
        </w:rPr>
        <w:t> </w:t>
      </w:r>
      <w:r>
        <w:rPr>
          <w:rFonts w:ascii="Arial" w:hAnsi="Arial" w:cs="Arial" w:eastAsia="Arial" w:hint="default"/>
          <w:spacing w:val="-5"/>
        </w:rPr>
        <w:t>2011</w:t>
      </w:r>
      <w:r>
        <w:rPr>
          <w:rFonts w:ascii="Arial" w:hAnsi="Arial" w:cs="Arial" w:eastAsia="Arial" w:hint="default"/>
          <w:spacing w:val="-6"/>
        </w:rPr>
        <w:t> </w:t>
      </w:r>
      <w:r>
        <w:rPr/>
        <w:t>年度报告内容的真实性、 准确性和完整性无法保证或存在异议。</w:t>
      </w:r>
    </w:p>
    <w:p>
      <w:pPr>
        <w:pStyle w:val="BodyText"/>
        <w:spacing w:line="357" w:lineRule="auto" w:before="53"/>
        <w:ind w:left="618" w:right="1787"/>
        <w:jc w:val="left"/>
      </w:pPr>
      <w:r>
        <w:rPr/>
        <w:t>三、全部董事均出席审议本年度报告的董事会会议。 </w:t>
      </w:r>
      <w:r>
        <w:rPr>
          <w:spacing w:val="-3"/>
        </w:rPr>
        <w:t>四、公司年度财务报告已经中审国际会计师事务所有限公司审计并出具了标</w:t>
      </w:r>
    </w:p>
    <w:p>
      <w:pPr>
        <w:pStyle w:val="BodyText"/>
        <w:spacing w:line="357" w:lineRule="auto" w:before="34"/>
        <w:ind w:left="618" w:right="1787" w:hanging="480"/>
        <w:jc w:val="left"/>
      </w:pPr>
      <w:r>
        <w:rPr/>
        <w:t>准无保留意见的审计报告。 </w:t>
      </w:r>
      <w:r>
        <w:rPr>
          <w:spacing w:val="-3"/>
        </w:rPr>
        <w:t>五、公司法定代表人陈友、主管会计工作负责人邹立文及会计机构负责人钱</w:t>
      </w:r>
    </w:p>
    <w:p>
      <w:pPr>
        <w:pStyle w:val="BodyText"/>
        <w:spacing w:line="240" w:lineRule="auto" w:before="36"/>
        <w:ind w:right="1787"/>
        <w:jc w:val="left"/>
      </w:pPr>
      <w:r>
        <w:rPr/>
        <w:t>文胜声明：保证</w:t>
      </w:r>
      <w:r>
        <w:rPr>
          <w:spacing w:val="-61"/>
        </w:rPr>
        <w:t> </w:t>
      </w:r>
      <w:r>
        <w:rPr>
          <w:rFonts w:ascii="Arial" w:hAnsi="Arial" w:cs="Arial" w:eastAsia="Arial" w:hint="default"/>
          <w:spacing w:val="-5"/>
        </w:rPr>
        <w:t>2011</w:t>
      </w:r>
      <w:r>
        <w:rPr>
          <w:rFonts w:ascii="Arial" w:hAnsi="Arial" w:cs="Arial" w:eastAsia="Arial" w:hint="default"/>
          <w:spacing w:val="-8"/>
        </w:rPr>
        <w:t> </w:t>
      </w:r>
      <w:r>
        <w:rPr/>
        <w:t>年年度报告中财务报告的真实、完整。</w:t>
      </w:r>
    </w:p>
    <w:p>
      <w:pPr>
        <w:spacing w:after="0" w:line="240" w:lineRule="auto"/>
        <w:jc w:val="left"/>
        <w:sectPr>
          <w:pgSz w:w="11910" w:h="16840"/>
          <w:pgMar w:header="877" w:footer="835" w:top="1100" w:bottom="102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tabs>
          <w:tab w:pos="724" w:val="left" w:leader="none"/>
        </w:tabs>
        <w:spacing w:line="460" w:lineRule="exact" w:before="0"/>
        <w:ind w:left="0" w:right="1658" w:firstLine="0"/>
        <w:jc w:val="center"/>
        <w:rPr>
          <w:rFonts w:ascii="黑体" w:hAnsi="黑体" w:cs="黑体" w:eastAsia="黑体" w:hint="default"/>
          <w:sz w:val="36"/>
          <w:szCs w:val="36"/>
        </w:rPr>
      </w:pPr>
      <w:r>
        <w:rPr>
          <w:rFonts w:ascii="黑体" w:hAnsi="黑体" w:cs="黑体" w:eastAsia="黑体" w:hint="default"/>
          <w:b/>
          <w:bCs/>
          <w:w w:val="95"/>
          <w:sz w:val="36"/>
          <w:szCs w:val="36"/>
        </w:rPr>
        <w:t>目</w:t>
        <w:tab/>
      </w:r>
      <w:r>
        <w:rPr>
          <w:rFonts w:ascii="黑体" w:hAnsi="黑体" w:cs="黑体" w:eastAsia="黑体" w:hint="default"/>
          <w:b/>
          <w:bCs/>
          <w:sz w:val="36"/>
          <w:szCs w:val="36"/>
        </w:rPr>
        <w:t>录</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3"/>
        <w:rPr>
          <w:rFonts w:ascii="黑体" w:hAnsi="黑体" w:cs="黑体" w:eastAsia="黑体" w:hint="default"/>
          <w:b/>
          <w:bCs/>
          <w:sz w:val="25"/>
          <w:szCs w:val="25"/>
        </w:rPr>
      </w:pPr>
    </w:p>
    <w:sdt>
      <w:sdtPr>
        <w:docPartObj>
          <w:docPartGallery w:val="Table of Contents"/>
          <w:docPartUnique/>
        </w:docPartObj>
      </w:sdtPr>
      <w:sdtEndPr/>
      <w:sdtContent>
        <w:p>
          <w:pPr>
            <w:pStyle w:val="TOC1"/>
            <w:tabs>
              <w:tab w:pos="8179" w:val="left" w:leader="dot"/>
            </w:tabs>
            <w:spacing w:line="240" w:lineRule="auto" w:before="0"/>
            <w:ind w:right="1787"/>
            <w:jc w:val="left"/>
            <w:rPr>
              <w:rFonts w:ascii="Arial" w:hAnsi="Arial" w:cs="Arial" w:eastAsia="Arial" w:hint="default"/>
            </w:rPr>
          </w:pPr>
          <w:r>
            <w:fldChar w:fldCharType="begin"/>
          </w:r>
          <w:r>
            <w:instrText>TOC \o "1-1" \h \z \u </w:instrText>
          </w:r>
          <w:r>
            <w:fldChar w:fldCharType="separate"/>
          </w:r>
          <w:hyperlink w:history="true" w:anchor="_TOC_250009">
            <w:r>
              <w:rPr/>
              <w:t>第一节 公司基本情况简介</w:t>
            </w:r>
            <w:r>
              <w:rPr>
                <w:rFonts w:ascii="Arial" w:hAnsi="Arial" w:cs="Arial" w:eastAsia="Arial" w:hint="default"/>
              </w:rPr>
              <w:tab/>
              <w:t>4</w:t>
            </w:r>
          </w:hyperlink>
        </w:p>
        <w:p>
          <w:pPr>
            <w:pStyle w:val="TOC1"/>
            <w:tabs>
              <w:tab w:pos="8179" w:val="left" w:leader="dot"/>
            </w:tabs>
            <w:spacing w:line="240" w:lineRule="auto" w:before="133"/>
            <w:ind w:right="1787"/>
            <w:jc w:val="left"/>
            <w:rPr>
              <w:rFonts w:ascii="Arial" w:hAnsi="Arial" w:cs="Arial" w:eastAsia="Arial" w:hint="default"/>
            </w:rPr>
          </w:pPr>
          <w:hyperlink w:history="true" w:anchor="_TOC_250008">
            <w:r>
              <w:rPr/>
              <w:t>第二节 会计数据和业务数据摘要</w:t>
            </w:r>
            <w:r>
              <w:rPr>
                <w:rFonts w:ascii="Arial" w:hAnsi="Arial" w:cs="Arial" w:eastAsia="Arial" w:hint="default"/>
              </w:rPr>
              <w:tab/>
              <w:t>6</w:t>
            </w:r>
          </w:hyperlink>
        </w:p>
        <w:p>
          <w:pPr>
            <w:pStyle w:val="TOC1"/>
            <w:tabs>
              <w:tab w:pos="8179" w:val="left" w:leader="dot"/>
            </w:tabs>
            <w:spacing w:line="240" w:lineRule="auto"/>
            <w:ind w:right="1787"/>
            <w:jc w:val="left"/>
            <w:rPr>
              <w:rFonts w:ascii="Arial" w:hAnsi="Arial" w:cs="Arial" w:eastAsia="Arial" w:hint="default"/>
            </w:rPr>
          </w:pPr>
          <w:hyperlink w:history="true" w:anchor="_TOC_250007">
            <w:r>
              <w:rPr/>
              <w:t>第三节 董事会报告</w:t>
            </w:r>
            <w:r>
              <w:rPr>
                <w:rFonts w:ascii="Arial" w:hAnsi="Arial" w:cs="Arial" w:eastAsia="Arial" w:hint="default"/>
              </w:rPr>
              <w:tab/>
              <w:t>9</w:t>
            </w:r>
          </w:hyperlink>
        </w:p>
        <w:p>
          <w:pPr>
            <w:pStyle w:val="TOC1"/>
            <w:tabs>
              <w:tab w:pos="8059" w:val="left" w:leader="dot"/>
            </w:tabs>
            <w:spacing w:line="240" w:lineRule="auto" w:before="134"/>
            <w:ind w:right="1787"/>
            <w:jc w:val="left"/>
            <w:rPr>
              <w:rFonts w:ascii="Arial" w:hAnsi="Arial" w:cs="Arial" w:eastAsia="Arial" w:hint="default"/>
            </w:rPr>
          </w:pPr>
          <w:hyperlink w:history="true" w:anchor="_TOC_250006">
            <w:r>
              <w:rPr/>
              <w:t>第四节 重要事项</w:t>
            </w:r>
            <w:r>
              <w:rPr>
                <w:rFonts w:ascii="Arial" w:hAnsi="Arial" w:cs="Arial" w:eastAsia="Arial" w:hint="default"/>
              </w:rPr>
              <w:tab/>
              <w:t>51</w:t>
            </w:r>
          </w:hyperlink>
        </w:p>
        <w:p>
          <w:pPr>
            <w:pStyle w:val="TOC1"/>
            <w:tabs>
              <w:tab w:pos="8059" w:val="left" w:leader="dot"/>
            </w:tabs>
            <w:spacing w:line="240" w:lineRule="auto"/>
            <w:ind w:right="1787"/>
            <w:jc w:val="left"/>
            <w:rPr>
              <w:rFonts w:ascii="Arial" w:hAnsi="Arial" w:cs="Arial" w:eastAsia="Arial" w:hint="default"/>
            </w:rPr>
          </w:pPr>
          <w:hyperlink w:history="true" w:anchor="_TOC_250005">
            <w:r>
              <w:rPr/>
              <w:t>第五节 股本变动及股东情况</w:t>
            </w:r>
            <w:r>
              <w:rPr>
                <w:rFonts w:ascii="Arial" w:hAnsi="Arial" w:cs="Arial" w:eastAsia="Arial" w:hint="default"/>
              </w:rPr>
              <w:tab/>
              <w:t>59</w:t>
            </w:r>
          </w:hyperlink>
        </w:p>
        <w:p>
          <w:pPr>
            <w:pStyle w:val="TOC1"/>
            <w:tabs>
              <w:tab w:pos="8059" w:val="left" w:leader="dot"/>
            </w:tabs>
            <w:spacing w:line="240" w:lineRule="auto" w:before="133"/>
            <w:ind w:right="1787"/>
            <w:jc w:val="left"/>
            <w:rPr>
              <w:rFonts w:ascii="Arial" w:hAnsi="Arial" w:cs="Arial" w:eastAsia="Arial" w:hint="default"/>
            </w:rPr>
          </w:pPr>
          <w:hyperlink w:history="true" w:anchor="_TOC_250004">
            <w:r>
              <w:rPr/>
              <w:t>第六节 董事、监事、高级管理人员和员工情况</w:t>
            </w:r>
            <w:r>
              <w:rPr>
                <w:rFonts w:ascii="Arial" w:hAnsi="Arial" w:cs="Arial" w:eastAsia="Arial" w:hint="default"/>
              </w:rPr>
              <w:tab/>
              <w:t>63</w:t>
            </w:r>
          </w:hyperlink>
        </w:p>
        <w:p>
          <w:pPr>
            <w:pStyle w:val="TOC1"/>
            <w:tabs>
              <w:tab w:pos="8059" w:val="left" w:leader="dot"/>
            </w:tabs>
            <w:spacing w:line="240" w:lineRule="auto"/>
            <w:ind w:right="1787"/>
            <w:jc w:val="left"/>
            <w:rPr>
              <w:rFonts w:ascii="Arial" w:hAnsi="Arial" w:cs="Arial" w:eastAsia="Arial" w:hint="default"/>
            </w:rPr>
          </w:pPr>
          <w:hyperlink w:history="true" w:anchor="_TOC_250003">
            <w:r>
              <w:rPr/>
              <w:t>第七节 公司治理</w:t>
            </w:r>
            <w:r>
              <w:rPr>
                <w:rFonts w:ascii="Arial" w:hAnsi="Arial" w:cs="Arial" w:eastAsia="Arial" w:hint="default"/>
              </w:rPr>
              <w:tab/>
              <w:t>70</w:t>
            </w:r>
          </w:hyperlink>
        </w:p>
        <w:p>
          <w:pPr>
            <w:pStyle w:val="TOC1"/>
            <w:tabs>
              <w:tab w:pos="8066" w:val="left" w:leader="dot"/>
            </w:tabs>
            <w:spacing w:line="240" w:lineRule="auto" w:before="133"/>
            <w:ind w:right="1787"/>
            <w:jc w:val="left"/>
            <w:rPr>
              <w:rFonts w:ascii="Arial" w:hAnsi="Arial" w:cs="Arial" w:eastAsia="Arial" w:hint="default"/>
            </w:rPr>
          </w:pPr>
          <w:hyperlink w:history="true" w:anchor="_TOC_250002">
            <w:r>
              <w:rPr/>
              <w:t>第八节 监事会报告</w:t>
            </w:r>
            <w:r>
              <w:rPr>
                <w:rFonts w:ascii="Arial" w:hAnsi="Arial" w:cs="Arial" w:eastAsia="Arial" w:hint="default"/>
              </w:rPr>
              <w:tab/>
              <w:t>82</w:t>
            </w:r>
          </w:hyperlink>
        </w:p>
        <w:p>
          <w:pPr>
            <w:pStyle w:val="TOC1"/>
            <w:tabs>
              <w:tab w:pos="8059" w:val="left" w:leader="dot"/>
            </w:tabs>
            <w:spacing w:line="240" w:lineRule="auto"/>
            <w:ind w:right="1787"/>
            <w:jc w:val="left"/>
            <w:rPr>
              <w:rFonts w:ascii="Arial" w:hAnsi="Arial" w:cs="Arial" w:eastAsia="Arial" w:hint="default"/>
            </w:rPr>
          </w:pPr>
          <w:hyperlink w:history="true" w:anchor="_TOC_250001">
            <w:r>
              <w:rPr/>
              <w:t>第九节 财务报告</w:t>
            </w:r>
            <w:r>
              <w:rPr>
                <w:rFonts w:ascii="Arial" w:hAnsi="Arial" w:cs="Arial" w:eastAsia="Arial" w:hint="default"/>
              </w:rPr>
              <w:tab/>
              <w:t>87</w:t>
            </w:r>
          </w:hyperlink>
        </w:p>
        <w:p>
          <w:pPr>
            <w:pStyle w:val="TOC1"/>
            <w:tabs>
              <w:tab w:pos="7946" w:val="left" w:leader="dot"/>
            </w:tabs>
            <w:spacing w:line="240" w:lineRule="auto"/>
            <w:ind w:right="1787"/>
            <w:jc w:val="left"/>
            <w:rPr>
              <w:rFonts w:ascii="Arial" w:hAnsi="Arial" w:cs="Arial" w:eastAsia="Arial" w:hint="default"/>
            </w:rPr>
          </w:pPr>
          <w:hyperlink w:history="true" w:anchor="_TOC_250000">
            <w:r>
              <w:rPr/>
              <w:t>第十节 备查文件</w:t>
            </w:r>
            <w:r>
              <w:rPr>
                <w:rFonts w:ascii="Arial" w:hAnsi="Arial" w:cs="Arial" w:eastAsia="Arial" w:hint="default"/>
              </w:rPr>
              <w:tab/>
              <w:t>157</w:t>
            </w:r>
          </w:hyperlink>
        </w:p>
        <w:p>
          <w:pPr/>
          <w:r>
            <w:fldChar w:fldCharType="end"/>
          </w:r>
        </w:p>
      </w:sdtContent>
    </w:sdt>
    <w:p>
      <w:pPr>
        <w:spacing w:after="0"/>
        <w:sectPr>
          <w:pgSz w:w="11910" w:h="16840"/>
          <w:pgMar w:header="877" w:footer="835" w:top="1100" w:bottom="1020" w:left="1660" w:right="0"/>
        </w:sectPr>
      </w:pPr>
    </w:p>
    <w:p>
      <w:pPr>
        <w:spacing w:line="240" w:lineRule="auto" w:before="0"/>
        <w:rPr>
          <w:rFonts w:ascii="Arial" w:hAnsi="Arial" w:cs="Arial" w:eastAsia="Arial" w:hint="default"/>
          <w:sz w:val="36"/>
          <w:szCs w:val="36"/>
        </w:rPr>
      </w:pPr>
    </w:p>
    <w:p>
      <w:pPr>
        <w:spacing w:line="240" w:lineRule="auto" w:before="1"/>
        <w:rPr>
          <w:rFonts w:ascii="Arial" w:hAnsi="Arial" w:cs="Arial" w:eastAsia="Arial" w:hint="default"/>
          <w:sz w:val="52"/>
          <w:szCs w:val="52"/>
        </w:rPr>
      </w:pPr>
    </w:p>
    <w:p>
      <w:pPr>
        <w:pStyle w:val="Heading1"/>
        <w:spacing w:line="240" w:lineRule="auto"/>
        <w:ind w:left="2214" w:right="1787"/>
        <w:jc w:val="left"/>
        <w:rPr>
          <w:b w:val="0"/>
          <w:bCs w:val="0"/>
        </w:rPr>
      </w:pPr>
      <w:bookmarkStart w:name="_TOC_250009" w:id="1"/>
      <w:r>
        <w:rPr/>
        <w:t>第一节</w:t>
      </w:r>
      <w:r>
        <w:rPr>
          <w:spacing w:val="-3"/>
        </w:rPr>
        <w:t> </w:t>
      </w:r>
      <w:r>
        <w:rPr/>
        <w:t>公司基本情况简介</w:t>
      </w:r>
      <w:bookmarkEnd w:id="1"/>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5"/>
          <w:szCs w:val="15"/>
        </w:rPr>
      </w:pPr>
    </w:p>
    <w:p>
      <w:pPr>
        <w:pStyle w:val="Heading2"/>
        <w:spacing w:line="240" w:lineRule="auto" w:before="26"/>
        <w:ind w:right="1787"/>
        <w:jc w:val="left"/>
        <w:rPr>
          <w:b w:val="0"/>
          <w:bCs w:val="0"/>
        </w:rPr>
      </w:pPr>
      <w:r>
        <w:rPr/>
        <w:t>一、公司法定名称</w:t>
      </w:r>
      <w:r>
        <w:rPr>
          <w:b w:val="0"/>
          <w:bCs w:val="0"/>
        </w:rPr>
      </w:r>
    </w:p>
    <w:p>
      <w:pPr>
        <w:spacing w:line="240" w:lineRule="auto" w:before="13"/>
        <w:rPr>
          <w:rFonts w:ascii="宋体" w:hAnsi="宋体" w:cs="宋体" w:eastAsia="宋体" w:hint="default"/>
          <w:b/>
          <w:bCs/>
          <w:sz w:val="33"/>
          <w:szCs w:val="33"/>
        </w:rPr>
      </w:pPr>
    </w:p>
    <w:p>
      <w:pPr>
        <w:pStyle w:val="BodyText"/>
        <w:spacing w:line="240" w:lineRule="auto" w:before="0"/>
        <w:ind w:left="562" w:right="1787"/>
        <w:jc w:val="left"/>
      </w:pPr>
      <w:r>
        <w:rPr/>
        <w:t>中文名称：深圳天源迪科信息技术股份有限公司</w:t>
      </w:r>
    </w:p>
    <w:p>
      <w:pPr>
        <w:spacing w:before="152"/>
        <w:ind w:left="562" w:right="1661" w:firstLine="0"/>
        <w:jc w:val="left"/>
        <w:rPr>
          <w:rFonts w:ascii="Arial" w:hAnsi="Arial" w:cs="Arial" w:eastAsia="Arial" w:hint="default"/>
          <w:sz w:val="21"/>
          <w:szCs w:val="21"/>
        </w:rPr>
      </w:pPr>
      <w:r>
        <w:rPr>
          <w:rFonts w:ascii="宋体" w:hAnsi="宋体" w:cs="宋体" w:eastAsia="宋体" w:hint="default"/>
          <w:spacing w:val="-6"/>
          <w:sz w:val="24"/>
          <w:szCs w:val="24"/>
        </w:rPr>
        <w:t>英文名称：</w:t>
      </w:r>
      <w:r>
        <w:rPr>
          <w:rFonts w:ascii="Arial" w:hAnsi="Arial" w:cs="Arial" w:eastAsia="Arial" w:hint="default"/>
          <w:spacing w:val="-6"/>
          <w:sz w:val="21"/>
          <w:szCs w:val="21"/>
        </w:rPr>
        <w:t>SHENZHEN </w:t>
      </w:r>
      <w:r>
        <w:rPr>
          <w:rFonts w:ascii="Arial" w:hAnsi="Arial" w:cs="Arial" w:eastAsia="Arial" w:hint="default"/>
          <w:sz w:val="21"/>
          <w:szCs w:val="21"/>
        </w:rPr>
        <w:t>TIANYUAN DIC </w:t>
      </w:r>
      <w:r>
        <w:rPr>
          <w:rFonts w:ascii="Arial" w:hAnsi="Arial" w:cs="Arial" w:eastAsia="Arial" w:hint="default"/>
          <w:spacing w:val="-3"/>
          <w:sz w:val="21"/>
          <w:szCs w:val="21"/>
        </w:rPr>
        <w:t>INFORMATION </w:t>
      </w:r>
      <w:r>
        <w:rPr>
          <w:rFonts w:ascii="Arial" w:hAnsi="Arial" w:cs="Arial" w:eastAsia="Arial" w:hint="default"/>
          <w:sz w:val="21"/>
          <w:szCs w:val="21"/>
        </w:rPr>
        <w:t>TECHNOLOGY</w:t>
      </w:r>
      <w:r>
        <w:rPr>
          <w:rFonts w:ascii="Arial" w:hAnsi="Arial" w:cs="Arial" w:eastAsia="Arial" w:hint="default"/>
          <w:spacing w:val="1"/>
          <w:sz w:val="21"/>
          <w:szCs w:val="21"/>
        </w:rPr>
        <w:t> </w:t>
      </w:r>
      <w:r>
        <w:rPr>
          <w:rFonts w:ascii="Arial" w:hAnsi="Arial" w:cs="Arial" w:eastAsia="Arial" w:hint="default"/>
          <w:spacing w:val="-8"/>
          <w:sz w:val="21"/>
          <w:szCs w:val="21"/>
        </w:rPr>
        <w:t>CO.</w:t>
      </w:r>
      <w:r>
        <w:rPr>
          <w:rFonts w:ascii="宋体" w:hAnsi="宋体" w:cs="宋体" w:eastAsia="宋体" w:hint="default"/>
          <w:spacing w:val="-8"/>
          <w:sz w:val="21"/>
          <w:szCs w:val="21"/>
        </w:rPr>
        <w:t>，</w:t>
      </w:r>
      <w:r>
        <w:rPr>
          <w:rFonts w:ascii="Arial" w:hAnsi="Arial" w:cs="Arial" w:eastAsia="Arial" w:hint="default"/>
          <w:spacing w:val="-8"/>
          <w:sz w:val="21"/>
          <w:szCs w:val="21"/>
        </w:rPr>
        <w:t>LTD.</w:t>
      </w:r>
    </w:p>
    <w:p>
      <w:pPr>
        <w:spacing w:line="355" w:lineRule="auto" w:before="143"/>
        <w:ind w:left="562" w:right="7504" w:firstLine="0"/>
        <w:jc w:val="left"/>
        <w:rPr>
          <w:rFonts w:ascii="Arial" w:hAnsi="Arial" w:cs="Arial" w:eastAsia="Arial" w:hint="default"/>
          <w:sz w:val="21"/>
          <w:szCs w:val="21"/>
        </w:rPr>
      </w:pPr>
      <w:r>
        <w:rPr>
          <w:rFonts w:ascii="宋体" w:hAnsi="宋体" w:cs="宋体" w:eastAsia="宋体" w:hint="default"/>
          <w:sz w:val="24"/>
          <w:szCs w:val="24"/>
        </w:rPr>
        <w:t>中文简称：天源迪科 英文简称：</w:t>
      </w:r>
      <w:r>
        <w:rPr>
          <w:rFonts w:ascii="Arial" w:hAnsi="Arial" w:cs="Arial" w:eastAsia="Arial" w:hint="default"/>
          <w:sz w:val="21"/>
          <w:szCs w:val="21"/>
        </w:rPr>
        <w:t>TYDIC</w:t>
      </w:r>
    </w:p>
    <w:p>
      <w:pPr>
        <w:spacing w:line="240" w:lineRule="auto" w:before="5"/>
        <w:rPr>
          <w:rFonts w:ascii="Arial" w:hAnsi="Arial" w:cs="Arial" w:eastAsia="Arial" w:hint="default"/>
          <w:sz w:val="26"/>
          <w:szCs w:val="26"/>
        </w:rPr>
      </w:pPr>
    </w:p>
    <w:p>
      <w:pPr>
        <w:pStyle w:val="Heading2"/>
        <w:spacing w:line="578" w:lineRule="auto"/>
        <w:ind w:right="7197"/>
        <w:jc w:val="left"/>
        <w:rPr>
          <w:b w:val="0"/>
          <w:bCs w:val="0"/>
        </w:rPr>
      </w:pPr>
      <w:r>
        <w:rPr/>
        <w:pict>
          <v:group style="position:absolute;margin-left:88.704002pt;margin-top:96.33564pt;width:418.4pt;height:2.2pt;mso-position-horizontal-relative:page;mso-position-vertical-relative:paragraph;z-index:-1176304" coordorigin="1774,1927" coordsize="8368,44">
            <v:shape style="position:absolute;left:1774;top:1927;width:1994;height:43" type="#_x0000_t75" stroked="false">
              <v:imagedata r:id="rId8" o:title=""/>
            </v:shape>
            <v:shape style="position:absolute;left:3754;top:1927;width:3200;height:43" type="#_x0000_t75" stroked="false">
              <v:imagedata r:id="rId9" o:title=""/>
            </v:shape>
            <v:shape style="position:absolute;left:6940;top:1927;width:3202;height:43" type="#_x0000_t75" stroked="false">
              <v:imagedata r:id="rId10" o:title=""/>
            </v:shape>
            <w10:wrap type="none"/>
          </v:group>
        </w:pict>
      </w:r>
      <w:r>
        <w:rPr/>
        <w:pict>
          <v:group style="position:absolute;margin-left:88.704002pt;margin-top:116.755638pt;width:417.95pt;height:2.050pt;mso-position-horizontal-relative:page;mso-position-vertical-relative:paragraph;z-index:-1176280" coordorigin="1774,2335" coordsize="8359,41">
            <v:shape style="position:absolute;left:1774;top:2335;width:1994;height:41" type="#_x0000_t75" stroked="false">
              <v:imagedata r:id="rId11" o:title=""/>
            </v:shape>
            <v:shape style="position:absolute;left:3754;top:2366;width:6378;height:10" type="#_x0000_t75" stroked="false">
              <v:imagedata r:id="rId12" o:title=""/>
            </v:shape>
            <w10:wrap type="none"/>
          </v:group>
        </w:pict>
      </w:r>
      <w:r>
        <w:rPr/>
        <w:t>二、法定代表人：陈友</w:t>
      </w:r>
      <w:r>
        <w:rPr>
          <w:w w:val="99"/>
        </w:rPr>
        <w:t> </w:t>
      </w:r>
      <w:r>
        <w:rPr/>
        <w:t>三、公司联系人及联系方式</w:t>
      </w:r>
      <w:r>
        <w:rPr>
          <w:b w:val="0"/>
          <w:bCs w:val="0"/>
        </w:rPr>
      </w:r>
    </w:p>
    <w:p>
      <w:pPr>
        <w:spacing w:line="240" w:lineRule="auto" w:before="4"/>
        <w:rPr>
          <w:rFonts w:ascii="宋体" w:hAnsi="宋体" w:cs="宋体" w:eastAsia="宋体" w:hint="default"/>
          <w:b/>
          <w:bCs/>
          <w:sz w:val="13"/>
          <w:szCs w:val="13"/>
        </w:rPr>
      </w:pPr>
    </w:p>
    <w:tbl>
      <w:tblPr>
        <w:tblW w:w="0" w:type="auto"/>
        <w:jc w:val="left"/>
        <w:tblInd w:w="121" w:type="dxa"/>
        <w:tblLayout w:type="fixed"/>
        <w:tblCellMar>
          <w:top w:w="0" w:type="dxa"/>
          <w:left w:w="0" w:type="dxa"/>
          <w:bottom w:w="0" w:type="dxa"/>
          <w:right w:w="0" w:type="dxa"/>
        </w:tblCellMar>
        <w:tblLook w:val="01E0"/>
      </w:tblPr>
      <w:tblGrid>
        <w:gridCol w:w="1966"/>
        <w:gridCol w:w="3198"/>
        <w:gridCol w:w="3188"/>
      </w:tblGrid>
      <w:tr>
        <w:trPr>
          <w:trHeight w:val="348" w:hRule="exact"/>
        </w:trPr>
        <w:tc>
          <w:tcPr>
            <w:tcW w:w="1966" w:type="dxa"/>
            <w:tcBorders>
              <w:top w:val="single" w:sz="4" w:space="0" w:color="000000"/>
              <w:left w:val="nil" w:sz="6" w:space="0" w:color="auto"/>
              <w:bottom w:val="nil" w:sz="6" w:space="0" w:color="auto"/>
              <w:right w:val="single" w:sz="4" w:space="0" w:color="000000"/>
            </w:tcBorders>
            <w:shd w:val="clear" w:color="auto" w:fill="DCDCDC"/>
          </w:tcPr>
          <w:p>
            <w:pPr/>
          </w:p>
        </w:tc>
        <w:tc>
          <w:tcPr>
            <w:tcW w:w="319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54" w:lineRule="exact"/>
              <w:ind w:left="1071" w:right="0"/>
              <w:jc w:val="left"/>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318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54" w:lineRule="exact"/>
              <w:ind w:left="955" w:right="0"/>
              <w:jc w:val="left"/>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416" w:hRule="exact"/>
        </w:trPr>
        <w:tc>
          <w:tcPr>
            <w:tcW w:w="1966"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198" w:type="dxa"/>
            <w:tcBorders>
              <w:top w:val="single" w:sz="17" w:space="0" w:color="DCDCDC"/>
              <w:left w:val="single" w:sz="13" w:space="0" w:color="DCDCDC"/>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陈秀琴</w:t>
            </w:r>
          </w:p>
        </w:tc>
        <w:tc>
          <w:tcPr>
            <w:tcW w:w="3188" w:type="dxa"/>
            <w:tcBorders>
              <w:top w:val="single" w:sz="17" w:space="0" w:color="DCDCDC"/>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21"/>
                <w:szCs w:val="21"/>
              </w:rPr>
            </w:pPr>
            <w:r>
              <w:rPr>
                <w:rFonts w:ascii="宋体" w:hAnsi="宋体" w:cs="宋体" w:eastAsia="宋体" w:hint="default"/>
                <w:sz w:val="21"/>
                <w:szCs w:val="21"/>
              </w:rPr>
              <w:t>郑宇</w:t>
            </w:r>
          </w:p>
        </w:tc>
      </w:tr>
      <w:tr>
        <w:trPr>
          <w:trHeight w:val="184" w:hRule="exact"/>
        </w:trPr>
        <w:tc>
          <w:tcPr>
            <w:tcW w:w="1966" w:type="dxa"/>
            <w:tcBorders>
              <w:top w:val="nil" w:sz="6" w:space="0" w:color="auto"/>
              <w:left w:val="nil" w:sz="6" w:space="0" w:color="auto"/>
              <w:bottom w:val="nil" w:sz="6" w:space="0" w:color="auto"/>
              <w:right w:val="single" w:sz="4" w:space="0" w:color="000000"/>
            </w:tcBorders>
            <w:shd w:val="clear" w:color="auto" w:fill="DCDCDC"/>
          </w:tcPr>
          <w:p>
            <w:pPr/>
          </w:p>
        </w:tc>
        <w:tc>
          <w:tcPr>
            <w:tcW w:w="3198" w:type="dxa"/>
            <w:vMerge w:val="restart"/>
            <w:tcBorders>
              <w:top w:val="nil" w:sz="6" w:space="0" w:color="auto"/>
              <w:left w:val="nil" w:sz="6" w:space="0" w:color="auto"/>
              <w:right w:val="single" w:sz="4" w:space="0" w:color="000000"/>
            </w:tcBorders>
          </w:tcPr>
          <w:p>
            <w:pPr>
              <w:pStyle w:val="TableParagraph"/>
              <w:spacing w:line="273" w:lineRule="auto"/>
              <w:ind w:left="38" w:right="206"/>
              <w:jc w:val="left"/>
              <w:rPr>
                <w:rFonts w:ascii="宋体" w:hAnsi="宋体" w:cs="宋体" w:eastAsia="宋体" w:hint="default"/>
                <w:sz w:val="21"/>
                <w:szCs w:val="21"/>
              </w:rPr>
            </w:pPr>
            <w:r>
              <w:rPr>
                <w:rFonts w:ascii="宋体" w:hAnsi="宋体" w:cs="宋体" w:eastAsia="宋体" w:hint="default"/>
                <w:spacing w:val="-2"/>
                <w:sz w:val="21"/>
                <w:szCs w:val="21"/>
              </w:rPr>
              <w:t>深圳市高新区南区市高新技术工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业村</w:t>
            </w:r>
            <w:r>
              <w:rPr>
                <w:rFonts w:ascii="宋体" w:hAnsi="宋体" w:cs="宋体" w:eastAsia="宋体" w:hint="default"/>
                <w:spacing w:val="-54"/>
                <w:sz w:val="21"/>
                <w:szCs w:val="21"/>
              </w:rPr>
              <w:t> </w:t>
            </w:r>
            <w:r>
              <w:rPr>
                <w:rFonts w:ascii="Arial" w:hAnsi="Arial" w:cs="Arial" w:eastAsia="Arial" w:hint="default"/>
                <w:sz w:val="21"/>
                <w:szCs w:val="21"/>
              </w:rPr>
              <w:t>T3</w:t>
            </w:r>
            <w:r>
              <w:rPr>
                <w:rFonts w:ascii="Arial" w:hAnsi="Arial" w:cs="Arial" w:eastAsia="Arial" w:hint="default"/>
                <w:spacing w:val="-7"/>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Arial" w:hAnsi="Arial" w:cs="Arial" w:eastAsia="Arial" w:hint="default"/>
                <w:sz w:val="21"/>
                <w:szCs w:val="21"/>
              </w:rPr>
              <w:t>B3</w:t>
            </w:r>
            <w:r>
              <w:rPr>
                <w:rFonts w:ascii="Arial" w:hAnsi="Arial" w:cs="Arial" w:eastAsia="Arial" w:hint="default"/>
                <w:spacing w:val="-5"/>
                <w:sz w:val="21"/>
                <w:szCs w:val="21"/>
              </w:rPr>
              <w:t> </w:t>
            </w:r>
            <w:r>
              <w:rPr>
                <w:rFonts w:ascii="宋体" w:hAnsi="宋体" w:cs="宋体" w:eastAsia="宋体" w:hint="default"/>
                <w:sz w:val="21"/>
                <w:szCs w:val="21"/>
              </w:rPr>
              <w:t>楼</w:t>
            </w:r>
          </w:p>
        </w:tc>
        <w:tc>
          <w:tcPr>
            <w:tcW w:w="3188" w:type="dxa"/>
            <w:vMerge w:val="restart"/>
            <w:tcBorders>
              <w:top w:val="nil" w:sz="6" w:space="0" w:color="auto"/>
              <w:left w:val="single" w:sz="4" w:space="0" w:color="000000"/>
              <w:right w:val="single" w:sz="4" w:space="0" w:color="000000"/>
            </w:tcBorders>
          </w:tcPr>
          <w:p>
            <w:pPr>
              <w:pStyle w:val="TableParagraph"/>
              <w:spacing w:line="273" w:lineRule="auto"/>
              <w:ind w:left="23" w:right="207"/>
              <w:jc w:val="left"/>
              <w:rPr>
                <w:rFonts w:ascii="宋体" w:hAnsi="宋体" w:cs="宋体" w:eastAsia="宋体" w:hint="default"/>
                <w:sz w:val="21"/>
                <w:szCs w:val="21"/>
              </w:rPr>
            </w:pPr>
            <w:r>
              <w:rPr>
                <w:rFonts w:ascii="宋体" w:hAnsi="宋体" w:cs="宋体" w:eastAsia="宋体" w:hint="default"/>
                <w:spacing w:val="-2"/>
                <w:sz w:val="21"/>
                <w:szCs w:val="21"/>
              </w:rPr>
              <w:t>深圳市高新区南区市高新技术工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业村</w:t>
            </w:r>
            <w:r>
              <w:rPr>
                <w:rFonts w:ascii="宋体" w:hAnsi="宋体" w:cs="宋体" w:eastAsia="宋体" w:hint="default"/>
                <w:spacing w:val="-54"/>
                <w:sz w:val="21"/>
                <w:szCs w:val="21"/>
              </w:rPr>
              <w:t> </w:t>
            </w:r>
            <w:r>
              <w:rPr>
                <w:rFonts w:ascii="Arial" w:hAnsi="Arial" w:cs="Arial" w:eastAsia="Arial" w:hint="default"/>
                <w:sz w:val="21"/>
                <w:szCs w:val="21"/>
              </w:rPr>
              <w:t>T3</w:t>
            </w:r>
            <w:r>
              <w:rPr>
                <w:rFonts w:ascii="Arial" w:hAnsi="Arial" w:cs="Arial" w:eastAsia="Arial" w:hint="default"/>
                <w:spacing w:val="-7"/>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Arial" w:hAnsi="Arial" w:cs="Arial" w:eastAsia="Arial" w:hint="default"/>
                <w:sz w:val="21"/>
                <w:szCs w:val="21"/>
              </w:rPr>
              <w:t>B3</w:t>
            </w:r>
            <w:r>
              <w:rPr>
                <w:rFonts w:ascii="Arial" w:hAnsi="Arial" w:cs="Arial" w:eastAsia="Arial" w:hint="default"/>
                <w:spacing w:val="-5"/>
                <w:sz w:val="21"/>
                <w:szCs w:val="21"/>
              </w:rPr>
              <w:t> </w:t>
            </w:r>
            <w:r>
              <w:rPr>
                <w:rFonts w:ascii="宋体" w:hAnsi="宋体" w:cs="宋体" w:eastAsia="宋体" w:hint="default"/>
                <w:sz w:val="21"/>
                <w:szCs w:val="21"/>
              </w:rPr>
              <w:t>楼</w:t>
            </w:r>
          </w:p>
        </w:tc>
      </w:tr>
      <w:tr>
        <w:trPr>
          <w:trHeight w:val="312" w:hRule="exact"/>
        </w:trPr>
        <w:tc>
          <w:tcPr>
            <w:tcW w:w="1966"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联系地址</w:t>
            </w:r>
            <w:r>
              <w:rPr>
                <w:rFonts w:ascii="宋体" w:hAnsi="宋体" w:cs="宋体" w:eastAsia="宋体" w:hint="default"/>
                <w:sz w:val="21"/>
                <w:szCs w:val="21"/>
              </w:rPr>
            </w:r>
          </w:p>
        </w:tc>
        <w:tc>
          <w:tcPr>
            <w:tcW w:w="3198" w:type="dxa"/>
            <w:vMerge/>
            <w:tcBorders>
              <w:left w:val="nil" w:sz="6" w:space="0" w:color="auto"/>
              <w:right w:val="single" w:sz="4" w:space="0" w:color="000000"/>
            </w:tcBorders>
          </w:tcPr>
          <w:p>
            <w:pPr/>
          </w:p>
        </w:tc>
        <w:tc>
          <w:tcPr>
            <w:tcW w:w="3188" w:type="dxa"/>
            <w:vMerge/>
            <w:tcBorders>
              <w:left w:val="single" w:sz="4" w:space="0" w:color="000000"/>
              <w:right w:val="single" w:sz="4" w:space="0" w:color="000000"/>
            </w:tcBorders>
          </w:tcPr>
          <w:p>
            <w:pPr/>
          </w:p>
        </w:tc>
      </w:tr>
      <w:tr>
        <w:trPr>
          <w:trHeight w:val="182" w:hRule="exact"/>
        </w:trPr>
        <w:tc>
          <w:tcPr>
            <w:tcW w:w="1966" w:type="dxa"/>
            <w:tcBorders>
              <w:top w:val="nil" w:sz="6" w:space="0" w:color="auto"/>
              <w:left w:val="nil" w:sz="6" w:space="0" w:color="auto"/>
              <w:bottom w:val="nil" w:sz="6" w:space="0" w:color="auto"/>
              <w:right w:val="single" w:sz="4" w:space="0" w:color="000000"/>
            </w:tcBorders>
            <w:shd w:val="clear" w:color="auto" w:fill="DCDCDC"/>
          </w:tcPr>
          <w:p>
            <w:pPr/>
          </w:p>
        </w:tc>
        <w:tc>
          <w:tcPr>
            <w:tcW w:w="3198" w:type="dxa"/>
            <w:vMerge/>
            <w:tcBorders>
              <w:left w:val="nil" w:sz="6" w:space="0" w:color="auto"/>
              <w:bottom w:val="nil" w:sz="6" w:space="0" w:color="auto"/>
              <w:right w:val="single" w:sz="4" w:space="0" w:color="000000"/>
            </w:tcBorders>
          </w:tcPr>
          <w:p>
            <w:pPr/>
          </w:p>
        </w:tc>
        <w:tc>
          <w:tcPr>
            <w:tcW w:w="3188" w:type="dxa"/>
            <w:vMerge/>
            <w:tcBorders>
              <w:left w:val="single" w:sz="4" w:space="0" w:color="000000"/>
              <w:bottom w:val="nil" w:sz="6" w:space="0" w:color="auto"/>
              <w:right w:val="single" w:sz="4" w:space="0" w:color="000000"/>
            </w:tcBorders>
          </w:tcPr>
          <w:p>
            <w:pPr/>
          </w:p>
        </w:tc>
      </w:tr>
      <w:tr>
        <w:trPr>
          <w:trHeight w:val="388" w:hRule="exact"/>
        </w:trPr>
        <w:tc>
          <w:tcPr>
            <w:tcW w:w="1966"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电话</w:t>
            </w:r>
            <w:r>
              <w:rPr>
                <w:rFonts w:ascii="宋体" w:hAnsi="宋体" w:cs="宋体" w:eastAsia="宋体" w:hint="default"/>
                <w:sz w:val="21"/>
                <w:szCs w:val="21"/>
              </w:rPr>
            </w:r>
          </w:p>
        </w:tc>
        <w:tc>
          <w:tcPr>
            <w:tcW w:w="3198" w:type="dxa"/>
            <w:tcBorders>
              <w:top w:val="nil" w:sz="6" w:space="0" w:color="auto"/>
              <w:left w:val="single" w:sz="13" w:space="0" w:color="DCDCDC"/>
              <w:bottom w:val="nil" w:sz="6" w:space="0" w:color="auto"/>
              <w:right w:val="single" w:sz="4" w:space="0" w:color="000000"/>
            </w:tcBorders>
          </w:tcPr>
          <w:p>
            <w:pPr>
              <w:pStyle w:val="TableParagraph"/>
              <w:spacing w:line="240" w:lineRule="auto" w:before="38"/>
              <w:ind w:left="22" w:right="0"/>
              <w:jc w:val="left"/>
              <w:rPr>
                <w:rFonts w:ascii="Arial" w:hAnsi="Arial" w:cs="Arial" w:eastAsia="Arial" w:hint="default"/>
                <w:sz w:val="21"/>
                <w:szCs w:val="21"/>
              </w:rPr>
            </w:pPr>
            <w:r>
              <w:rPr>
                <w:rFonts w:ascii="Arial"/>
                <w:sz w:val="21"/>
              </w:rPr>
              <w:t>0755-26745605</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3" w:right="0"/>
              <w:jc w:val="left"/>
              <w:rPr>
                <w:rFonts w:ascii="Arial" w:hAnsi="Arial" w:cs="Arial" w:eastAsia="Arial" w:hint="default"/>
                <w:sz w:val="21"/>
                <w:szCs w:val="21"/>
              </w:rPr>
            </w:pPr>
            <w:r>
              <w:rPr>
                <w:rFonts w:ascii="Arial"/>
                <w:sz w:val="21"/>
              </w:rPr>
              <w:t>0755-26745678</w:t>
            </w:r>
          </w:p>
        </w:tc>
      </w:tr>
      <w:tr>
        <w:trPr>
          <w:trHeight w:val="406" w:hRule="exact"/>
        </w:trPr>
        <w:tc>
          <w:tcPr>
            <w:tcW w:w="1966"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0" w:lineRule="auto" w:before="12"/>
              <w:ind w:left="2" w:right="0"/>
              <w:jc w:val="center"/>
              <w:rPr>
                <w:rFonts w:ascii="宋体" w:hAnsi="宋体" w:cs="宋体" w:eastAsia="宋体" w:hint="default"/>
                <w:sz w:val="21"/>
                <w:szCs w:val="21"/>
              </w:rPr>
            </w:pPr>
            <w:r>
              <w:rPr>
                <w:rFonts w:ascii="宋体" w:hAnsi="宋体" w:cs="宋体" w:eastAsia="宋体" w:hint="default"/>
                <w:b/>
                <w:bCs/>
                <w:sz w:val="21"/>
                <w:szCs w:val="21"/>
              </w:rPr>
              <w:t>传真</w:t>
            </w:r>
            <w:r>
              <w:rPr>
                <w:rFonts w:ascii="宋体" w:hAnsi="宋体" w:cs="宋体" w:eastAsia="宋体" w:hint="default"/>
                <w:sz w:val="21"/>
                <w:szCs w:val="21"/>
              </w:rPr>
            </w:r>
          </w:p>
        </w:tc>
        <w:tc>
          <w:tcPr>
            <w:tcW w:w="3198" w:type="dxa"/>
            <w:tcBorders>
              <w:top w:val="nil" w:sz="6" w:space="0" w:color="auto"/>
              <w:left w:val="single" w:sz="13" w:space="0" w:color="DCDCDC"/>
              <w:bottom w:val="nil" w:sz="6" w:space="0" w:color="auto"/>
              <w:right w:val="single" w:sz="4" w:space="0" w:color="000000"/>
            </w:tcBorders>
          </w:tcPr>
          <w:p>
            <w:pPr>
              <w:pStyle w:val="TableParagraph"/>
              <w:spacing w:line="240" w:lineRule="auto" w:before="58"/>
              <w:ind w:left="22" w:right="0"/>
              <w:jc w:val="left"/>
              <w:rPr>
                <w:rFonts w:ascii="Arial" w:hAnsi="Arial" w:cs="Arial" w:eastAsia="Arial" w:hint="default"/>
                <w:sz w:val="21"/>
                <w:szCs w:val="21"/>
              </w:rPr>
            </w:pPr>
            <w:r>
              <w:rPr>
                <w:rFonts w:ascii="Arial"/>
                <w:sz w:val="21"/>
              </w:rPr>
              <w:t>0755-26745600</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3" w:right="0"/>
              <w:jc w:val="left"/>
              <w:rPr>
                <w:rFonts w:ascii="Arial" w:hAnsi="Arial" w:cs="Arial" w:eastAsia="Arial" w:hint="default"/>
                <w:sz w:val="21"/>
                <w:szCs w:val="21"/>
              </w:rPr>
            </w:pPr>
            <w:r>
              <w:rPr>
                <w:rFonts w:ascii="Arial"/>
                <w:sz w:val="21"/>
              </w:rPr>
              <w:t>0755-26745600</w:t>
            </w:r>
          </w:p>
        </w:tc>
      </w:tr>
      <w:tr>
        <w:trPr>
          <w:trHeight w:val="407" w:hRule="exact"/>
        </w:trPr>
        <w:tc>
          <w:tcPr>
            <w:tcW w:w="1966" w:type="dxa"/>
            <w:tcBorders>
              <w:top w:val="nil" w:sz="6" w:space="0" w:color="auto"/>
              <w:left w:val="nil" w:sz="6" w:space="0" w:color="auto"/>
              <w:bottom w:val="single" w:sz="4" w:space="0" w:color="000000"/>
              <w:right w:val="single" w:sz="4" w:space="0" w:color="000000"/>
            </w:tcBorders>
            <w:shd w:val="clear" w:color="auto" w:fill="DCDCDC"/>
          </w:tcPr>
          <w:p>
            <w:pPr>
              <w:pStyle w:val="TableParagraph"/>
              <w:spacing w:line="240" w:lineRule="auto" w:before="12"/>
              <w:ind w:left="2" w:right="0"/>
              <w:jc w:val="center"/>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3198" w:type="dxa"/>
            <w:tcBorders>
              <w:top w:val="nil" w:sz="6" w:space="0" w:color="auto"/>
              <w:left w:val="single" w:sz="13" w:space="0" w:color="DCDCDC"/>
              <w:bottom w:val="single" w:sz="4" w:space="0" w:color="000000"/>
              <w:right w:val="single" w:sz="4" w:space="0" w:color="000000"/>
            </w:tcBorders>
          </w:tcPr>
          <w:p>
            <w:pPr>
              <w:pStyle w:val="TableParagraph"/>
              <w:spacing w:line="240" w:lineRule="auto" w:before="61"/>
              <w:ind w:left="22" w:right="0"/>
              <w:jc w:val="left"/>
              <w:rPr>
                <w:rFonts w:ascii="Arial" w:hAnsi="Arial" w:cs="Arial" w:eastAsia="Arial" w:hint="default"/>
                <w:sz w:val="21"/>
                <w:szCs w:val="21"/>
              </w:rPr>
            </w:pPr>
            <w:hyperlink r:id="rId13">
              <w:r>
                <w:rPr>
                  <w:rFonts w:ascii="Arial"/>
                  <w:sz w:val="21"/>
                </w:rPr>
                <w:t>v-mailbox@tydic.com</w:t>
              </w:r>
            </w:hyperlink>
          </w:p>
        </w:tc>
        <w:tc>
          <w:tcPr>
            <w:tcW w:w="31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Arial" w:hAnsi="Arial" w:cs="Arial" w:eastAsia="Arial" w:hint="default"/>
                <w:sz w:val="21"/>
                <w:szCs w:val="21"/>
              </w:rPr>
            </w:pPr>
            <w:hyperlink r:id="rId14">
              <w:r>
                <w:rPr>
                  <w:rFonts w:ascii="Arial"/>
                  <w:sz w:val="21"/>
                </w:rPr>
                <w:t>zhengyu1@tydic.com</w:t>
              </w:r>
            </w:hyperlink>
          </w:p>
        </w:tc>
      </w:tr>
    </w:tbl>
    <w:p>
      <w:pPr>
        <w:spacing w:line="240" w:lineRule="auto" w:before="5"/>
        <w:rPr>
          <w:rFonts w:ascii="宋体" w:hAnsi="宋体" w:cs="宋体" w:eastAsia="宋体" w:hint="default"/>
          <w:b/>
          <w:bCs/>
          <w:sz w:val="16"/>
          <w:szCs w:val="16"/>
        </w:rPr>
      </w:pPr>
    </w:p>
    <w:p>
      <w:pPr>
        <w:pStyle w:val="Heading2"/>
        <w:spacing w:line="240" w:lineRule="auto" w:before="26"/>
        <w:ind w:right="1787"/>
        <w:jc w:val="left"/>
        <w:rPr>
          <w:b w:val="0"/>
          <w:bCs w:val="0"/>
        </w:rPr>
      </w:pPr>
      <w:r>
        <w:rPr/>
        <w:pict>
          <v:group style="position:absolute;margin-left:88.704002pt;margin-top:-72.284393pt;width:417.95pt;height:.5pt;mso-position-horizontal-relative:page;mso-position-vertical-relative:paragraph;z-index:-1176256" coordorigin="1774,-1446" coordsize="8359,10">
            <v:shape style="position:absolute;left:1774;top:-1446;width:1985;height:10" type="#_x0000_t75" stroked="false">
              <v:imagedata r:id="rId15" o:title=""/>
            </v:shape>
            <v:shape style="position:absolute;left:3754;top:-1446;width:6378;height:10" type="#_x0000_t75" stroked="false">
              <v:imagedata r:id="rId12" o:title=""/>
            </v:shape>
            <w10:wrap type="none"/>
          </v:group>
        </w:pict>
      </w:r>
      <w:r>
        <w:rPr/>
        <w:pict>
          <v:shape style="position:absolute;margin-left:187.460007pt;margin-top:-71.804375pt;width:1.434373pt;height:1.9125pt;mso-position-horizontal-relative:page;mso-position-vertical-relative:paragraph;z-index:1096" type="#_x0000_t75" stroked="false">
            <v:imagedata r:id="rId16" o:title=""/>
          </v:shape>
        </w:pict>
      </w:r>
      <w:r>
        <w:rPr/>
        <w:pict>
          <v:group style="position:absolute;margin-left:88.704002pt;margin-top:-53.564369pt;width:417.95pt;height:2.2pt;mso-position-horizontal-relative:page;mso-position-vertical-relative:paragraph;z-index:-1176208" coordorigin="1774,-1071" coordsize="8359,44">
            <v:shape style="position:absolute;left:1774;top:-1071;width:1994;height:43" type="#_x0000_t75" stroked="false">
              <v:imagedata r:id="rId17" o:title=""/>
            </v:shape>
            <v:shape style="position:absolute;left:3754;top:-1038;width:6378;height:10" type="#_x0000_t75" stroked="false">
              <v:imagedata r:id="rId12" o:title=""/>
            </v:shape>
            <w10:wrap type="none"/>
          </v:group>
        </w:pict>
      </w:r>
      <w:r>
        <w:rPr/>
        <w:pict>
          <v:group style="position:absolute;margin-left:88.704002pt;margin-top:-33.164402pt;width:417.95pt;height:2.2pt;mso-position-horizontal-relative:page;mso-position-vertical-relative:paragraph;z-index:-1176184" coordorigin="1774,-663" coordsize="8359,44">
            <v:shape style="position:absolute;left:1774;top:-663;width:1994;height:43" type="#_x0000_t75" stroked="false">
              <v:imagedata r:id="rId18" o:title=""/>
            </v:shape>
            <v:shape style="position:absolute;left:3754;top:-630;width:6378;height:10" type="#_x0000_t75" stroked="false">
              <v:imagedata r:id="rId19" o:title=""/>
            </v:shape>
            <w10:wrap type="none"/>
          </v:group>
        </w:pict>
      </w:r>
      <w:r>
        <w:rPr/>
        <w:pict>
          <v:shape style="position:absolute;margin-left:187.940002pt;margin-top:-12.764341pt;width:.477705pt;height:1.5525pt;mso-position-horizontal-relative:page;mso-position-vertical-relative:paragraph;z-index:-1176160" type="#_x0000_t75" stroked="false">
            <v:imagedata r:id="rId20" o:title=""/>
          </v:shape>
        </w:pict>
      </w:r>
      <w:r>
        <w:rPr/>
        <w:pict>
          <v:shape style="position:absolute;margin-left:347.230011pt;margin-top:-11.804421pt;width:.479978pt;height:.6pt;mso-position-horizontal-relative:page;mso-position-vertical-relative:paragraph;z-index:-1176136" type="#_x0000_t75" stroked="false">
            <v:imagedata r:id="rId21" o:title=""/>
          </v:shape>
        </w:pict>
      </w:r>
      <w:r>
        <w:rPr/>
        <w:pict>
          <v:shape style="position:absolute;margin-left:506.619995pt;margin-top:-11.804421pt;width:.479978pt;height:.6pt;mso-position-horizontal-relative:page;mso-position-vertical-relative:paragraph;z-index:-1176112" type="#_x0000_t75" stroked="false">
            <v:imagedata r:id="rId21" o:title=""/>
          </v:shape>
        </w:pict>
      </w:r>
      <w:r>
        <w:rPr/>
        <w:t>四、公司注册及办公地址：深圳市高新区南区市高新技术工业村</w:t>
      </w:r>
      <w:r>
        <w:rPr>
          <w:spacing w:val="-58"/>
        </w:rPr>
        <w:t> </w:t>
      </w:r>
      <w:r>
        <w:rPr>
          <w:rFonts w:ascii="Cambria" w:hAnsi="Cambria" w:cs="Cambria" w:eastAsia="Cambria" w:hint="default"/>
        </w:rPr>
        <w:t>T3</w:t>
      </w:r>
      <w:r>
        <w:rPr>
          <w:rFonts w:ascii="Cambria" w:hAnsi="Cambria" w:cs="Cambria" w:eastAsia="Cambria" w:hint="default"/>
          <w:spacing w:val="5"/>
        </w:rPr>
        <w:t> </w:t>
      </w:r>
      <w:r>
        <w:rPr/>
        <w:t>栋</w:t>
      </w:r>
      <w:r>
        <w:rPr>
          <w:spacing w:val="-61"/>
        </w:rPr>
        <w:t> </w:t>
      </w:r>
      <w:r>
        <w:rPr>
          <w:rFonts w:ascii="Cambria" w:hAnsi="Cambria" w:cs="Cambria" w:eastAsia="Cambria" w:hint="default"/>
        </w:rPr>
        <w:t>B3</w:t>
      </w:r>
      <w:r>
        <w:rPr>
          <w:rFonts w:ascii="Cambria" w:hAnsi="Cambria" w:cs="Cambria" w:eastAsia="Cambria" w:hint="default"/>
          <w:spacing w:val="4"/>
        </w:rPr>
        <w:t> </w:t>
      </w:r>
      <w:r>
        <w:rPr/>
        <w:t>楼</w:t>
      </w:r>
      <w:r>
        <w:rPr>
          <w:b w:val="0"/>
          <w:bCs w:val="0"/>
        </w:rPr>
      </w:r>
    </w:p>
    <w:p>
      <w:pPr>
        <w:spacing w:line="240" w:lineRule="auto" w:before="4"/>
        <w:rPr>
          <w:rFonts w:ascii="宋体" w:hAnsi="宋体" w:cs="宋体" w:eastAsia="宋体" w:hint="default"/>
          <w:b/>
          <w:bCs/>
          <w:sz w:val="32"/>
          <w:szCs w:val="32"/>
        </w:rPr>
      </w:pPr>
    </w:p>
    <w:p>
      <w:pPr>
        <w:pStyle w:val="BodyText"/>
        <w:spacing w:line="338" w:lineRule="auto" w:before="0"/>
        <w:ind w:left="562" w:right="5027"/>
        <w:jc w:val="left"/>
        <w:rPr>
          <w:rFonts w:ascii="Arial" w:hAnsi="Arial" w:cs="Arial" w:eastAsia="Arial" w:hint="default"/>
        </w:rPr>
      </w:pPr>
      <w:r>
        <w:rPr>
          <w:spacing w:val="-1"/>
        </w:rPr>
        <w:t>公司国际互联网网址：</w:t>
      </w:r>
      <w:hyperlink r:id="rId22">
        <w:r>
          <w:rPr>
            <w:rFonts w:ascii="Arial" w:hAnsi="Arial" w:cs="Arial" w:eastAsia="Arial" w:hint="default"/>
            <w:spacing w:val="-1"/>
          </w:rPr>
          <w:t>http://www.tydic.com/</w:t>
        </w:r>
      </w:hyperlink>
      <w:r>
        <w:rPr>
          <w:rFonts w:ascii="Arial" w:hAnsi="Arial" w:cs="Arial" w:eastAsia="Arial" w:hint="default"/>
          <w:spacing w:val="-56"/>
        </w:rPr>
        <w:t> </w:t>
      </w:r>
      <w:r>
        <w:rPr>
          <w:rFonts w:ascii="Arial" w:hAnsi="Arial" w:cs="Arial" w:eastAsia="Arial" w:hint="default"/>
          <w:spacing w:val="-56"/>
        </w:rPr>
      </w:r>
      <w:r>
        <w:rPr/>
        <w:t>投资者关系邮箱：</w:t>
      </w:r>
      <w:hyperlink r:id="rId13">
        <w:r>
          <w:rPr>
            <w:rFonts w:ascii="Arial" w:hAnsi="Arial" w:cs="Arial" w:eastAsia="Arial" w:hint="default"/>
          </w:rPr>
          <w:t>v-mailbox@tydic.com</w:t>
        </w:r>
      </w:hyperlink>
      <w:r>
        <w:rPr>
          <w:rFonts w:ascii="Arial" w:hAnsi="Arial" w:cs="Arial" w:eastAsia="Arial" w:hint="default"/>
          <w:w w:val="99"/>
        </w:rPr>
        <w:t> </w:t>
      </w:r>
      <w:r>
        <w:rPr/>
        <w:t>邮政编码：</w:t>
      </w:r>
      <w:r>
        <w:rPr>
          <w:rFonts w:ascii="Arial" w:hAnsi="Arial" w:cs="Arial" w:eastAsia="Arial" w:hint="default"/>
        </w:rPr>
        <w:t>518057</w:t>
      </w:r>
    </w:p>
    <w:p>
      <w:pPr>
        <w:spacing w:line="240" w:lineRule="auto" w:before="9"/>
        <w:rPr>
          <w:rFonts w:ascii="Arial" w:hAnsi="Arial" w:cs="Arial" w:eastAsia="Arial" w:hint="default"/>
          <w:sz w:val="26"/>
          <w:szCs w:val="26"/>
        </w:rPr>
      </w:pPr>
    </w:p>
    <w:p>
      <w:pPr>
        <w:pStyle w:val="Heading2"/>
        <w:spacing w:line="240" w:lineRule="auto"/>
        <w:ind w:right="1787"/>
        <w:jc w:val="left"/>
        <w:rPr>
          <w:b w:val="0"/>
          <w:bCs w:val="0"/>
        </w:rPr>
      </w:pPr>
      <w:r>
        <w:rPr>
          <w:spacing w:val="2"/>
          <w:w w:val="99"/>
        </w:rPr>
        <w:t>五</w:t>
      </w:r>
      <w:r>
        <w:rPr>
          <w:w w:val="99"/>
        </w:rPr>
        <w:t>、</w:t>
      </w:r>
      <w:r>
        <w:rPr>
          <w:spacing w:val="2"/>
          <w:w w:val="99"/>
        </w:rPr>
        <w:t>公</w:t>
      </w:r>
      <w:r>
        <w:rPr>
          <w:w w:val="99"/>
        </w:rPr>
        <w:t>司选</w:t>
      </w:r>
      <w:r>
        <w:rPr>
          <w:spacing w:val="2"/>
          <w:w w:val="99"/>
        </w:rPr>
        <w:t>定</w:t>
      </w:r>
      <w:r>
        <w:rPr>
          <w:w w:val="99"/>
        </w:rPr>
        <w:t>的</w:t>
      </w:r>
      <w:r>
        <w:rPr>
          <w:spacing w:val="2"/>
          <w:w w:val="99"/>
        </w:rPr>
        <w:t>信</w:t>
      </w:r>
      <w:r>
        <w:rPr>
          <w:w w:val="99"/>
        </w:rPr>
        <w:t>息披</w:t>
      </w:r>
      <w:r>
        <w:rPr>
          <w:spacing w:val="2"/>
          <w:w w:val="99"/>
        </w:rPr>
        <w:t>露</w:t>
      </w:r>
      <w:r>
        <w:rPr>
          <w:w w:val="99"/>
        </w:rPr>
        <w:t>报纸</w:t>
      </w:r>
      <w:r>
        <w:rPr>
          <w:spacing w:val="-118"/>
          <w:w w:val="99"/>
        </w:rPr>
        <w:t>：</w:t>
      </w:r>
      <w:r>
        <w:rPr>
          <w:w w:val="99"/>
        </w:rPr>
        <w:t>《</w:t>
      </w:r>
      <w:r>
        <w:rPr>
          <w:spacing w:val="2"/>
          <w:w w:val="99"/>
        </w:rPr>
        <w:t>证</w:t>
      </w:r>
      <w:r>
        <w:rPr>
          <w:w w:val="99"/>
        </w:rPr>
        <w:t>券时</w:t>
      </w:r>
      <w:r>
        <w:rPr>
          <w:spacing w:val="2"/>
          <w:w w:val="99"/>
        </w:rPr>
        <w:t>报</w:t>
      </w:r>
      <w:r>
        <w:rPr>
          <w:w w:val="99"/>
        </w:rPr>
        <w:t>》</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80"/>
        <w:ind w:left="618" w:right="1787"/>
        <w:jc w:val="left"/>
      </w:pPr>
      <w:r>
        <w:rPr>
          <w:spacing w:val="20"/>
        </w:rPr>
        <w:t>公司登载年度报告的中国证监会指定网站的网址：巨潮资讯网，网址</w:t>
      </w:r>
      <w:r>
        <w:rPr>
          <w:spacing w:val="-99"/>
        </w:rPr>
        <w:t> </w:t>
      </w:r>
      <w:r>
        <w:rPr/>
      </w:r>
    </w:p>
    <w:p>
      <w:pPr>
        <w:pStyle w:val="BodyText"/>
        <w:spacing w:line="240" w:lineRule="auto" w:before="154"/>
        <w:ind w:right="1661"/>
        <w:jc w:val="left"/>
      </w:pPr>
      <w:hyperlink r:id="rId23">
        <w:r>
          <w:rPr>
            <w:rFonts w:ascii="Arial" w:hAnsi="Arial" w:cs="Arial" w:eastAsia="Arial" w:hint="default"/>
          </w:rPr>
          <w:t>www.cninfo.com.cn</w:t>
        </w:r>
      </w:hyperlink>
      <w:r>
        <w:rPr>
          <w:rFonts w:ascii="Arial" w:hAnsi="Arial" w:cs="Arial" w:eastAsia="Arial" w:hint="default"/>
          <w:spacing w:val="-28"/>
        </w:rPr>
        <w:t> </w:t>
      </w:r>
      <w:r>
        <w:rPr/>
        <w:t>；</w:t>
      </w:r>
      <w:r>
        <w:rPr>
          <w:spacing w:val="-87"/>
        </w:rPr>
        <w:t> </w:t>
      </w:r>
      <w:r>
        <w:rPr/>
        <w:t>中</w:t>
      </w:r>
      <w:r>
        <w:rPr>
          <w:spacing w:val="-84"/>
        </w:rPr>
        <w:t> </w:t>
      </w:r>
      <w:r>
        <w:rPr/>
        <w:t>证</w:t>
      </w:r>
      <w:r>
        <w:rPr>
          <w:spacing w:val="-84"/>
        </w:rPr>
        <w:t> </w:t>
      </w:r>
      <w:r>
        <w:rPr/>
        <w:t>网</w:t>
      </w:r>
      <w:r>
        <w:rPr>
          <w:spacing w:val="-84"/>
        </w:rPr>
        <w:t> </w:t>
      </w:r>
      <w:r>
        <w:rPr/>
        <w:t>，</w:t>
      </w:r>
      <w:r>
        <w:rPr>
          <w:spacing w:val="-84"/>
        </w:rPr>
        <w:t> </w:t>
      </w:r>
      <w:r>
        <w:rPr/>
        <w:t>网</w:t>
      </w:r>
      <w:r>
        <w:rPr>
          <w:spacing w:val="-84"/>
        </w:rPr>
        <w:t> </w:t>
      </w:r>
      <w:r>
        <w:rPr/>
        <w:t>址</w:t>
      </w:r>
      <w:r>
        <w:rPr>
          <w:spacing w:val="32"/>
        </w:rPr>
        <w:t> </w:t>
      </w:r>
      <w:hyperlink r:id="rId24">
        <w:r>
          <w:rPr>
            <w:rFonts w:ascii="Arial" w:hAnsi="Arial" w:cs="Arial" w:eastAsia="Arial" w:hint="default"/>
          </w:rPr>
          <w:t>www.cs.com.cn</w:t>
        </w:r>
      </w:hyperlink>
      <w:r>
        <w:rPr>
          <w:rFonts w:ascii="Arial" w:hAnsi="Arial" w:cs="Arial" w:eastAsia="Arial" w:hint="default"/>
          <w:spacing w:val="-29"/>
        </w:rPr>
        <w:t> </w:t>
      </w:r>
      <w:r>
        <w:rPr/>
        <w:t>；</w:t>
      </w:r>
      <w:r>
        <w:rPr>
          <w:spacing w:val="-84"/>
        </w:rPr>
        <w:t> </w:t>
      </w:r>
      <w:r>
        <w:rPr/>
        <w:t>中</w:t>
      </w:r>
      <w:r>
        <w:rPr>
          <w:spacing w:val="-87"/>
        </w:rPr>
        <w:t> </w:t>
      </w:r>
      <w:r>
        <w:rPr/>
        <w:t>国</w:t>
      </w:r>
      <w:r>
        <w:rPr>
          <w:spacing w:val="-84"/>
        </w:rPr>
        <w:t> </w:t>
      </w:r>
      <w:r>
        <w:rPr/>
        <w:t>证</w:t>
      </w:r>
      <w:r>
        <w:rPr>
          <w:spacing w:val="-87"/>
        </w:rPr>
        <w:t> </w:t>
      </w:r>
      <w:r>
        <w:rPr/>
        <w:t>券</w:t>
      </w:r>
      <w:r>
        <w:rPr>
          <w:spacing w:val="-84"/>
        </w:rPr>
        <w:t> </w:t>
      </w:r>
      <w:r>
        <w:rPr/>
        <w:t>网</w:t>
      </w:r>
      <w:r>
        <w:rPr>
          <w:spacing w:val="-84"/>
        </w:rPr>
        <w:t> </w:t>
      </w:r>
      <w:r>
        <w:rPr/>
        <w:t>，</w:t>
      </w:r>
      <w:r>
        <w:rPr>
          <w:spacing w:val="-84"/>
        </w:rPr>
        <w:t> </w:t>
      </w:r>
      <w:r>
        <w:rPr/>
        <w:t>网</w:t>
      </w:r>
      <w:r>
        <w:rPr>
          <w:spacing w:val="-84"/>
        </w:rPr>
        <w:t> </w:t>
      </w:r>
      <w:r>
        <w:rPr/>
        <w:t>址</w:t>
      </w:r>
    </w:p>
    <w:p>
      <w:pPr>
        <w:spacing w:after="0" w:line="240" w:lineRule="auto"/>
        <w:jc w:val="left"/>
        <w:sectPr>
          <w:pgSz w:w="11910" w:h="16840"/>
          <w:pgMar w:header="877" w:footer="835" w:top="1100" w:bottom="1020" w:left="1660" w:right="0"/>
        </w:sectPr>
      </w:pPr>
    </w:p>
    <w:p>
      <w:pPr>
        <w:spacing w:line="240" w:lineRule="auto" w:before="7"/>
        <w:rPr>
          <w:rFonts w:ascii="宋体" w:hAnsi="宋体" w:cs="宋体" w:eastAsia="宋体" w:hint="default"/>
          <w:sz w:val="19"/>
          <w:szCs w:val="19"/>
        </w:rPr>
      </w:pPr>
      <w:r>
        <w:rPr/>
        <w:pict>
          <v:group style="position:absolute;margin-left:84.503998pt;margin-top:648.339966pt;width:430.8pt;height:5.3pt;mso-position-horizontal-relative:page;mso-position-vertical-relative:page;z-index:-1176016" coordorigin="1690,12967" coordsize="8616,106">
            <v:shape style="position:absolute;left:1690;top:12967;width:689;height:106" type="#_x0000_t75" stroked="false">
              <v:imagedata r:id="rId25" o:title=""/>
            </v:shape>
            <v:shape style="position:absolute;left:2355;top:13063;width:1282;height:10" type="#_x0000_t75" stroked="false">
              <v:imagedata r:id="rId26" o:title=""/>
            </v:shape>
            <v:shape style="position:absolute;left:3632;top:13063;width:6674;height:10" type="#_x0000_t75" stroked="false">
              <v:imagedata r:id="rId27" o:title=""/>
            </v:shape>
            <w10:wrap type="none"/>
          </v:group>
        </w:pict>
      </w:r>
    </w:p>
    <w:p>
      <w:pPr>
        <w:pStyle w:val="BodyText"/>
        <w:spacing w:line="338" w:lineRule="auto" w:before="26"/>
        <w:ind w:left="218" w:right="1663"/>
        <w:jc w:val="left"/>
      </w:pPr>
      <w:hyperlink r:id="rId28">
        <w:r>
          <w:rPr>
            <w:rFonts w:ascii="Arial" w:hAnsi="Arial" w:cs="Arial" w:eastAsia="Arial" w:hint="default"/>
            <w:spacing w:val="-2"/>
          </w:rPr>
          <w:t>www.cnstock.com</w:t>
        </w:r>
      </w:hyperlink>
      <w:r>
        <w:rPr>
          <w:spacing w:val="-2"/>
        </w:rPr>
        <w:t>；证券时报网，网址</w:t>
      </w:r>
      <w:r>
        <w:rPr>
          <w:spacing w:val="-49"/>
        </w:rPr>
        <w:t> </w:t>
      </w:r>
      <w:hyperlink r:id="rId29">
        <w:r>
          <w:rPr>
            <w:rFonts w:ascii="Arial" w:hAnsi="Arial" w:cs="Arial" w:eastAsia="Arial" w:hint="default"/>
            <w:spacing w:val="-1"/>
          </w:rPr>
          <w:t>www.secutimes.com</w:t>
        </w:r>
      </w:hyperlink>
      <w:r>
        <w:rPr>
          <w:spacing w:val="-1"/>
        </w:rPr>
        <w:t>；中国资本证券网，</w:t>
      </w:r>
      <w:r>
        <w:rPr>
          <w:spacing w:val="-118"/>
        </w:rPr>
        <w:t> </w:t>
      </w:r>
      <w:r>
        <w:rPr>
          <w:spacing w:val="-118"/>
        </w:rPr>
      </w:r>
      <w:r>
        <w:rPr/>
        <w:t>网址</w:t>
      </w:r>
      <w:r>
        <w:rPr>
          <w:spacing w:val="-76"/>
        </w:rPr>
        <w:t> </w:t>
      </w:r>
      <w:hyperlink r:id="rId30">
        <w:r>
          <w:rPr>
            <w:rFonts w:ascii="Arial" w:hAnsi="Arial" w:cs="Arial" w:eastAsia="Arial" w:hint="default"/>
          </w:rPr>
          <w:t>www.ccstock.cn</w:t>
        </w:r>
      </w:hyperlink>
      <w:r>
        <w:rPr/>
        <w:t>。</w:t>
      </w:r>
    </w:p>
    <w:p>
      <w:pPr>
        <w:spacing w:line="571" w:lineRule="auto" w:before="24"/>
        <w:ind w:left="218" w:right="5510" w:firstLine="479"/>
        <w:jc w:val="left"/>
        <w:rPr>
          <w:rFonts w:ascii="宋体" w:hAnsi="宋体" w:cs="宋体" w:eastAsia="宋体" w:hint="default"/>
          <w:sz w:val="24"/>
          <w:szCs w:val="24"/>
        </w:rPr>
      </w:pPr>
      <w:r>
        <w:rPr>
          <w:rFonts w:ascii="宋体" w:hAnsi="宋体" w:cs="宋体" w:eastAsia="宋体" w:hint="default"/>
          <w:sz w:val="24"/>
          <w:szCs w:val="24"/>
        </w:rPr>
        <w:t>年度报告备置地点：公司董事会办公室 </w:t>
      </w:r>
      <w:r>
        <w:rPr>
          <w:rFonts w:ascii="宋体" w:hAnsi="宋体" w:cs="宋体" w:eastAsia="宋体" w:hint="default"/>
          <w:b/>
          <w:bCs/>
          <w:sz w:val="24"/>
          <w:szCs w:val="24"/>
        </w:rPr>
        <w:t>六、公司股票上市交易所：深圳证券交易所</w:t>
      </w:r>
      <w:r>
        <w:rPr>
          <w:rFonts w:ascii="宋体" w:hAnsi="宋体" w:cs="宋体" w:eastAsia="宋体" w:hint="default"/>
          <w:sz w:val="24"/>
          <w:szCs w:val="24"/>
        </w:rPr>
      </w:r>
    </w:p>
    <w:p>
      <w:pPr>
        <w:tabs>
          <w:tab w:pos="3338" w:val="left" w:leader="none"/>
        </w:tabs>
        <w:spacing w:line="540" w:lineRule="auto" w:before="110"/>
        <w:ind w:left="218" w:right="4983" w:firstLine="479"/>
        <w:jc w:val="left"/>
        <w:rPr>
          <w:rFonts w:ascii="宋体" w:hAnsi="宋体" w:cs="宋体" w:eastAsia="宋体" w:hint="default"/>
          <w:sz w:val="24"/>
          <w:szCs w:val="24"/>
        </w:rPr>
      </w:pPr>
      <w:r>
        <w:rPr/>
        <w:pict>
          <v:group style="position:absolute;margin-left:224.449997pt;margin-top:84.105644pt;width:.5pt;height:139.450pt;mso-position-horizontal-relative:page;mso-position-vertical-relative:paragraph;z-index:-1176088" coordorigin="4489,1682" coordsize="10,2789">
            <v:group style="position:absolute;left:4489;top:1682;width:10;height:20" coordorigin="4489,1682" coordsize="10,20">
              <v:shape style="position:absolute;left:4489;top:1682;width:10;height:20" coordorigin="4489,1682" coordsize="10,20" path="m4489,1701l4499,1701,4499,1682,4489,1682,4489,1701xe" filled="true" fillcolor="#000000" stroked="false">
                <v:path arrowok="t"/>
                <v:fill type="solid"/>
              </v:shape>
            </v:group>
            <v:group style="position:absolute;left:4489;top:1701;width:10;height:20" coordorigin="4489,1701" coordsize="10,20">
              <v:shape style="position:absolute;left:4489;top:1701;width:10;height:20" coordorigin="4489,1701" coordsize="10,20" path="m4489,1721l4499,1721,4499,1701,4489,1701,4489,1721xe" filled="true" fillcolor="#000000" stroked="false">
                <v:path arrowok="t"/>
                <v:fill type="solid"/>
              </v:shape>
            </v:group>
            <v:group style="position:absolute;left:4489;top:1721;width:10;height:20" coordorigin="4489,1721" coordsize="10,20">
              <v:shape style="position:absolute;left:4489;top:1721;width:10;height:20" coordorigin="4489,1721" coordsize="10,20" path="m4489,1740l4499,1740,4499,1721,4489,1721,4489,1740xe" filled="true" fillcolor="#000000" stroked="false">
                <v:path arrowok="t"/>
                <v:fill type="solid"/>
              </v:shape>
            </v:group>
            <v:group style="position:absolute;left:4489;top:1740;width:10;height:20" coordorigin="4489,1740" coordsize="10,20">
              <v:shape style="position:absolute;left:4489;top:1740;width:10;height:20" coordorigin="4489,1740" coordsize="10,20" path="m4489,1759l4499,1759,4499,1740,4489,1740,4489,1759xe" filled="true" fillcolor="#000000" stroked="false">
                <v:path arrowok="t"/>
                <v:fill type="solid"/>
              </v:shape>
            </v:group>
            <v:group style="position:absolute;left:4489;top:1759;width:10;height:20" coordorigin="4489,1759" coordsize="10,20">
              <v:shape style="position:absolute;left:4489;top:1759;width:10;height:20" coordorigin="4489,1759" coordsize="10,20" path="m4489,1778l4499,1778,4499,1759,4489,1759,4489,1778xe" filled="true" fillcolor="#000000" stroked="false">
                <v:path arrowok="t"/>
                <v:fill type="solid"/>
              </v:shape>
            </v:group>
            <v:group style="position:absolute;left:4489;top:1778;width:10;height:20" coordorigin="4489,1778" coordsize="10,20">
              <v:shape style="position:absolute;left:4489;top:1778;width:10;height:20" coordorigin="4489,1778" coordsize="10,20" path="m4489,1797l4499,1797,4499,1778,4489,1778,4489,1797xe" filled="true" fillcolor="#000000" stroked="false">
                <v:path arrowok="t"/>
                <v:fill type="solid"/>
              </v:shape>
            </v:group>
            <v:group style="position:absolute;left:4489;top:1797;width:10;height:20" coordorigin="4489,1797" coordsize="10,20">
              <v:shape style="position:absolute;left:4489;top:1797;width:10;height:20" coordorigin="4489,1797" coordsize="10,20" path="m4489,1817l4499,1817,4499,1797,4489,1797,4489,1817xe" filled="true" fillcolor="#000000" stroked="false">
                <v:path arrowok="t"/>
                <v:fill type="solid"/>
              </v:shape>
            </v:group>
            <v:group style="position:absolute;left:4489;top:1817;width:10;height:20" coordorigin="4489,1817" coordsize="10,20">
              <v:shape style="position:absolute;left:4489;top:1817;width:10;height:20" coordorigin="4489,1817" coordsize="10,20" path="m4489,1836l4499,1836,4499,1817,4489,1817,4489,1836xe" filled="true" fillcolor="#000000" stroked="false">
                <v:path arrowok="t"/>
                <v:fill type="solid"/>
              </v:shape>
            </v:group>
            <v:group style="position:absolute;left:4489;top:1836;width:10;height:20" coordorigin="4489,1836" coordsize="10,20">
              <v:shape style="position:absolute;left:4489;top:1836;width:10;height:20" coordorigin="4489,1836" coordsize="10,20" path="m4489,1855l4499,1855,4499,1836,4489,1836,4489,1855xe" filled="true" fillcolor="#000000" stroked="false">
                <v:path arrowok="t"/>
                <v:fill type="solid"/>
              </v:shape>
            </v:group>
            <v:group style="position:absolute;left:4489;top:1855;width:10;height:20" coordorigin="4489,1855" coordsize="10,20">
              <v:shape style="position:absolute;left:4489;top:1855;width:10;height:20" coordorigin="4489,1855" coordsize="10,20" path="m4489,1874l4499,1874,4499,1855,4489,1855,4489,1874xe" filled="true" fillcolor="#000000" stroked="false">
                <v:path arrowok="t"/>
                <v:fill type="solid"/>
              </v:shape>
            </v:group>
            <v:group style="position:absolute;left:4489;top:1874;width:10;height:20" coordorigin="4489,1874" coordsize="10,20">
              <v:shape style="position:absolute;left:4489;top:1874;width:10;height:20" coordorigin="4489,1874" coordsize="10,20" path="m4489,1893l4499,1893,4499,1874,4489,1874,4489,1893xe" filled="true" fillcolor="#000000" stroked="false">
                <v:path arrowok="t"/>
                <v:fill type="solid"/>
              </v:shape>
            </v:group>
            <v:group style="position:absolute;left:4489;top:1893;width:10;height:20" coordorigin="4489,1893" coordsize="10,20">
              <v:shape style="position:absolute;left:4489;top:1893;width:10;height:20" coordorigin="4489,1893" coordsize="10,20" path="m4489,1913l4499,1913,4499,1893,4489,1893,4489,1913xe" filled="true" fillcolor="#000000" stroked="false">
                <v:path arrowok="t"/>
                <v:fill type="solid"/>
              </v:shape>
            </v:group>
            <v:group style="position:absolute;left:4489;top:1913;width:10;height:20" coordorigin="4489,1913" coordsize="10,20">
              <v:shape style="position:absolute;left:4489;top:1913;width:10;height:20" coordorigin="4489,1913" coordsize="10,20" path="m4489,1932l4499,1932,4499,1913,4489,1913,4489,1932xe" filled="true" fillcolor="#000000" stroked="false">
                <v:path arrowok="t"/>
                <v:fill type="solid"/>
              </v:shape>
            </v:group>
            <v:group style="position:absolute;left:4489;top:1932;width:10;height:20" coordorigin="4489,1932" coordsize="10,20">
              <v:shape style="position:absolute;left:4489;top:1932;width:10;height:20" coordorigin="4489,1932" coordsize="10,20" path="m4489,1951l4499,1951,4499,1932,4489,1932,4489,1951xe" filled="true" fillcolor="#000000" stroked="false">
                <v:path arrowok="t"/>
                <v:fill type="solid"/>
              </v:shape>
            </v:group>
            <v:group style="position:absolute;left:4489;top:1951;width:10;height:20" coordorigin="4489,1951" coordsize="10,20">
              <v:shape style="position:absolute;left:4489;top:1951;width:10;height:20" coordorigin="4489,1951" coordsize="10,20" path="m4489,1970l4499,1970,4499,1951,4489,1951,4489,1970xe" filled="true" fillcolor="#000000" stroked="false">
                <v:path arrowok="t"/>
                <v:fill type="solid"/>
              </v:shape>
            </v:group>
            <v:group style="position:absolute;left:4489;top:1970;width:10;height:20" coordorigin="4489,1970" coordsize="10,20">
              <v:shape style="position:absolute;left:4489;top:1970;width:10;height:20" coordorigin="4489,1970" coordsize="10,20" path="m4489,1989l4499,1989,4499,1970,4489,1970,4489,1989xe" filled="true" fillcolor="#000000" stroked="false">
                <v:path arrowok="t"/>
                <v:fill type="solid"/>
              </v:shape>
            </v:group>
            <v:group style="position:absolute;left:4489;top:1989;width:10;height:20" coordorigin="4489,1989" coordsize="10,20">
              <v:shape style="position:absolute;left:4489;top:1989;width:10;height:20" coordorigin="4489,1989" coordsize="10,20" path="m4489,2009l4499,2009,4499,1989,4489,1989,4489,2009xe" filled="true" fillcolor="#000000" stroked="false">
                <v:path arrowok="t"/>
                <v:fill type="solid"/>
              </v:shape>
            </v:group>
            <v:group style="position:absolute;left:4489;top:2009;width:10;height:20" coordorigin="4489,2009" coordsize="10,20">
              <v:shape style="position:absolute;left:4489;top:2009;width:10;height:20" coordorigin="4489,2009" coordsize="10,20" path="m4489,2028l4499,2028,4499,2009,4489,2009,4489,2028xe" filled="true" fillcolor="#000000" stroked="false">
                <v:path arrowok="t"/>
                <v:fill type="solid"/>
              </v:shape>
            </v:group>
            <v:group style="position:absolute;left:4489;top:2090;width:10;height:20" coordorigin="4489,2090" coordsize="10,20">
              <v:shape style="position:absolute;left:4489;top:2090;width:10;height:20" coordorigin="4489,2090" coordsize="10,20" path="m4489,2109l4499,2109,4499,2090,4489,2090,4489,2109xe" filled="true" fillcolor="#000000" stroked="false">
                <v:path arrowok="t"/>
                <v:fill type="solid"/>
              </v:shape>
            </v:group>
            <v:group style="position:absolute;left:4489;top:2109;width:10;height:20" coordorigin="4489,2109" coordsize="10,20">
              <v:shape style="position:absolute;left:4489;top:2109;width:10;height:20" coordorigin="4489,2109" coordsize="10,20" path="m4489,2129l4499,2129,4499,2109,4489,2109,4489,2129xe" filled="true" fillcolor="#000000" stroked="false">
                <v:path arrowok="t"/>
                <v:fill type="solid"/>
              </v:shape>
            </v:group>
            <v:group style="position:absolute;left:4489;top:2129;width:10;height:20" coordorigin="4489,2129" coordsize="10,20">
              <v:shape style="position:absolute;left:4489;top:2129;width:10;height:20" coordorigin="4489,2129" coordsize="10,20" path="m4489,2148l4499,2148,4499,2129,4489,2129,4489,2148xe" filled="true" fillcolor="#000000" stroked="false">
                <v:path arrowok="t"/>
                <v:fill type="solid"/>
              </v:shape>
            </v:group>
            <v:group style="position:absolute;left:4489;top:2148;width:10;height:20" coordorigin="4489,2148" coordsize="10,20">
              <v:shape style="position:absolute;left:4489;top:2148;width:10;height:20" coordorigin="4489,2148" coordsize="10,20" path="m4489,2167l4499,2167,4499,2148,4489,2148,4489,2167xe" filled="true" fillcolor="#000000" stroked="false">
                <v:path arrowok="t"/>
                <v:fill type="solid"/>
              </v:shape>
            </v:group>
            <v:group style="position:absolute;left:4489;top:2167;width:10;height:20" coordorigin="4489,2167" coordsize="10,20">
              <v:shape style="position:absolute;left:4489;top:2167;width:10;height:20" coordorigin="4489,2167" coordsize="10,20" path="m4489,2186l4499,2186,4499,2167,4489,2167,4489,2186xe" filled="true" fillcolor="#000000" stroked="false">
                <v:path arrowok="t"/>
                <v:fill type="solid"/>
              </v:shape>
            </v:group>
            <v:group style="position:absolute;left:4489;top:2186;width:10;height:20" coordorigin="4489,2186" coordsize="10,20">
              <v:shape style="position:absolute;left:4489;top:2186;width:10;height:20" coordorigin="4489,2186" coordsize="10,20" path="m4489,2205l4499,2205,4499,2186,4489,2186,4489,2205xe" filled="true" fillcolor="#000000" stroked="false">
                <v:path arrowok="t"/>
                <v:fill type="solid"/>
              </v:shape>
            </v:group>
            <v:group style="position:absolute;left:4489;top:2205;width:10;height:20" coordorigin="4489,2205" coordsize="10,20">
              <v:shape style="position:absolute;left:4489;top:2205;width:10;height:20" coordorigin="4489,2205" coordsize="10,20" path="m4489,2225l4499,2225,4499,2205,4489,2205,4489,2225xe" filled="true" fillcolor="#000000" stroked="false">
                <v:path arrowok="t"/>
                <v:fill type="solid"/>
              </v:shape>
            </v:group>
            <v:group style="position:absolute;left:4489;top:2225;width:10;height:20" coordorigin="4489,2225" coordsize="10,20">
              <v:shape style="position:absolute;left:4489;top:2225;width:10;height:20" coordorigin="4489,2225" coordsize="10,20" path="m4489,2244l4499,2244,4499,2225,4489,2225,4489,2244xe" filled="true" fillcolor="#000000" stroked="false">
                <v:path arrowok="t"/>
                <v:fill type="solid"/>
              </v:shape>
            </v:group>
            <v:group style="position:absolute;left:4489;top:2244;width:10;height:20" coordorigin="4489,2244" coordsize="10,20">
              <v:shape style="position:absolute;left:4489;top:2244;width:10;height:20" coordorigin="4489,2244" coordsize="10,20" path="m4489,2263l4499,2263,4499,2244,4489,2244,4489,2263xe" filled="true" fillcolor="#000000" stroked="false">
                <v:path arrowok="t"/>
                <v:fill type="solid"/>
              </v:shape>
            </v:group>
            <v:group style="position:absolute;left:4489;top:2263;width:10;height:20" coordorigin="4489,2263" coordsize="10,20">
              <v:shape style="position:absolute;left:4489;top:2263;width:10;height:20" coordorigin="4489,2263" coordsize="10,20" path="m4489,2282l4499,2282,4499,2263,4489,2263,4489,2282xe" filled="true" fillcolor="#000000" stroked="false">
                <v:path arrowok="t"/>
                <v:fill type="solid"/>
              </v:shape>
            </v:group>
            <v:group style="position:absolute;left:4489;top:2282;width:10;height:20" coordorigin="4489,2282" coordsize="10,20">
              <v:shape style="position:absolute;left:4489;top:2282;width:10;height:20" coordorigin="4489,2282" coordsize="10,20" path="m4489,2301l4499,2301,4499,2282,4489,2282,4489,2301xe" filled="true" fillcolor="#000000" stroked="false">
                <v:path arrowok="t"/>
                <v:fill type="solid"/>
              </v:shape>
            </v:group>
            <v:group style="position:absolute;left:4489;top:2301;width:10;height:20" coordorigin="4489,2301" coordsize="10,20">
              <v:shape style="position:absolute;left:4489;top:2301;width:10;height:20" coordorigin="4489,2301" coordsize="10,20" path="m4489,2321l4499,2321,4499,2301,4489,2301,4489,2321xe" filled="true" fillcolor="#000000" stroked="false">
                <v:path arrowok="t"/>
                <v:fill type="solid"/>
              </v:shape>
            </v:group>
            <v:group style="position:absolute;left:4489;top:2321;width:10;height:20" coordorigin="4489,2321" coordsize="10,20">
              <v:shape style="position:absolute;left:4489;top:2321;width:10;height:20" coordorigin="4489,2321" coordsize="10,20" path="m4489,2340l4499,2340,4499,2321,4489,2321,4489,2340xe" filled="true" fillcolor="#000000" stroked="false">
                <v:path arrowok="t"/>
                <v:fill type="solid"/>
              </v:shape>
            </v:group>
            <v:group style="position:absolute;left:4489;top:2340;width:10;height:20" coordorigin="4489,2340" coordsize="10,20">
              <v:shape style="position:absolute;left:4489;top:2340;width:10;height:20" coordorigin="4489,2340" coordsize="10,20" path="m4489,2359l4499,2359,4499,2340,4489,2340,4489,2359xe" filled="true" fillcolor="#000000" stroked="false">
                <v:path arrowok="t"/>
                <v:fill type="solid"/>
              </v:shape>
            </v:group>
            <v:group style="position:absolute;left:4489;top:2359;width:10;height:20" coordorigin="4489,2359" coordsize="10,20">
              <v:shape style="position:absolute;left:4489;top:2359;width:10;height:20" coordorigin="4489,2359" coordsize="10,20" path="m4489,2378l4499,2378,4499,2359,4489,2359,4489,2378xe" filled="true" fillcolor="#000000" stroked="false">
                <v:path arrowok="t"/>
                <v:fill type="solid"/>
              </v:shape>
            </v:group>
            <v:group style="position:absolute;left:4489;top:2378;width:10;height:20" coordorigin="4489,2378" coordsize="10,20">
              <v:shape style="position:absolute;left:4489;top:2378;width:10;height:20" coordorigin="4489,2378" coordsize="10,20" path="m4489,2397l4499,2397,4499,2378,4489,2378,4489,2397xe" filled="true" fillcolor="#000000" stroked="false">
                <v:path arrowok="t"/>
                <v:fill type="solid"/>
              </v:shape>
            </v:group>
            <v:group style="position:absolute;left:4489;top:2397;width:10;height:20" coordorigin="4489,2397" coordsize="10,20">
              <v:shape style="position:absolute;left:4489;top:2397;width:10;height:20" coordorigin="4489,2397" coordsize="10,20" path="m4489,2417l4499,2417,4499,2397,4489,2397,4489,2417xe" filled="true" fillcolor="#000000" stroked="false">
                <v:path arrowok="t"/>
                <v:fill type="solid"/>
              </v:shape>
            </v:group>
            <v:group style="position:absolute;left:4489;top:2417;width:10;height:20" coordorigin="4489,2417" coordsize="10,20">
              <v:shape style="position:absolute;left:4489;top:2417;width:10;height:20" coordorigin="4489,2417" coordsize="10,20" path="m4489,2436l4499,2436,4499,2417,4489,2417,4489,2436xe" filled="true" fillcolor="#000000" stroked="false">
                <v:path arrowok="t"/>
                <v:fill type="solid"/>
              </v:shape>
            </v:group>
            <v:group style="position:absolute;left:4489;top:2496;width:10;height:20" coordorigin="4489,2496" coordsize="10,20">
              <v:shape style="position:absolute;left:4489;top:2496;width:10;height:20" coordorigin="4489,2496" coordsize="10,20" path="m4489,2515l4499,2515,4499,2496,4489,2496,4489,2515xe" filled="true" fillcolor="#000000" stroked="false">
                <v:path arrowok="t"/>
                <v:fill type="solid"/>
              </v:shape>
            </v:group>
            <v:group style="position:absolute;left:4489;top:2515;width:10;height:20" coordorigin="4489,2515" coordsize="10,20">
              <v:shape style="position:absolute;left:4489;top:2515;width:10;height:20" coordorigin="4489,2515" coordsize="10,20" path="m4489,2534l4499,2534,4499,2515,4489,2515,4489,2534xe" filled="true" fillcolor="#000000" stroked="false">
                <v:path arrowok="t"/>
                <v:fill type="solid"/>
              </v:shape>
            </v:group>
            <v:group style="position:absolute;left:4489;top:2534;width:10;height:20" coordorigin="4489,2534" coordsize="10,20">
              <v:shape style="position:absolute;left:4489;top:2534;width:10;height:20" coordorigin="4489,2534" coordsize="10,20" path="m4489,2553l4499,2553,4499,2534,4489,2534,4489,2553xe" filled="true" fillcolor="#000000" stroked="false">
                <v:path arrowok="t"/>
                <v:fill type="solid"/>
              </v:shape>
            </v:group>
            <v:group style="position:absolute;left:4489;top:2553;width:10;height:20" coordorigin="4489,2553" coordsize="10,20">
              <v:shape style="position:absolute;left:4489;top:2553;width:10;height:20" coordorigin="4489,2553" coordsize="10,20" path="m4489,2573l4499,2573,4499,2553,4489,2553,4489,2573xe" filled="true" fillcolor="#000000" stroked="false">
                <v:path arrowok="t"/>
                <v:fill type="solid"/>
              </v:shape>
            </v:group>
            <v:group style="position:absolute;left:4489;top:2573;width:10;height:20" coordorigin="4489,2573" coordsize="10,20">
              <v:shape style="position:absolute;left:4489;top:2573;width:10;height:20" coordorigin="4489,2573" coordsize="10,20" path="m4489,2592l4499,2592,4499,2573,4489,2573,4489,2592xe" filled="true" fillcolor="#000000" stroked="false">
                <v:path arrowok="t"/>
                <v:fill type="solid"/>
              </v:shape>
            </v:group>
            <v:group style="position:absolute;left:4489;top:2592;width:10;height:20" coordorigin="4489,2592" coordsize="10,20">
              <v:shape style="position:absolute;left:4489;top:2592;width:10;height:20" coordorigin="4489,2592" coordsize="10,20" path="m4489,2611l4499,2611,4499,2592,4489,2592,4489,2611xe" filled="true" fillcolor="#000000" stroked="false">
                <v:path arrowok="t"/>
                <v:fill type="solid"/>
              </v:shape>
            </v:group>
            <v:group style="position:absolute;left:4489;top:2611;width:10;height:20" coordorigin="4489,2611" coordsize="10,20">
              <v:shape style="position:absolute;left:4489;top:2611;width:10;height:20" coordorigin="4489,2611" coordsize="10,20" path="m4489,2630l4499,2630,4499,2611,4489,2611,4489,2630xe" filled="true" fillcolor="#000000" stroked="false">
                <v:path arrowok="t"/>
                <v:fill type="solid"/>
              </v:shape>
            </v:group>
            <v:group style="position:absolute;left:4489;top:2630;width:10;height:20" coordorigin="4489,2630" coordsize="10,20">
              <v:shape style="position:absolute;left:4489;top:2630;width:10;height:20" coordorigin="4489,2630" coordsize="10,20" path="m4489,2649l4499,2649,4499,2630,4489,2630,4489,2649xe" filled="true" fillcolor="#000000" stroked="false">
                <v:path arrowok="t"/>
                <v:fill type="solid"/>
              </v:shape>
            </v:group>
            <v:group style="position:absolute;left:4489;top:2649;width:10;height:20" coordorigin="4489,2649" coordsize="10,20">
              <v:shape style="position:absolute;left:4489;top:2649;width:10;height:20" coordorigin="4489,2649" coordsize="10,20" path="m4489,2669l4499,2669,4499,2649,4489,2649,4489,2669xe" filled="true" fillcolor="#000000" stroked="false">
                <v:path arrowok="t"/>
                <v:fill type="solid"/>
              </v:shape>
            </v:group>
            <v:group style="position:absolute;left:4489;top:2669;width:10;height:20" coordorigin="4489,2669" coordsize="10,20">
              <v:shape style="position:absolute;left:4489;top:2669;width:10;height:20" coordorigin="4489,2669" coordsize="10,20" path="m4489,2688l4499,2688,4499,2669,4489,2669,4489,2688xe" filled="true" fillcolor="#000000" stroked="false">
                <v:path arrowok="t"/>
                <v:fill type="solid"/>
              </v:shape>
            </v:group>
            <v:group style="position:absolute;left:4489;top:2688;width:10;height:20" coordorigin="4489,2688" coordsize="10,20">
              <v:shape style="position:absolute;left:4489;top:2688;width:10;height:20" coordorigin="4489,2688" coordsize="10,20" path="m4489,2707l4499,2707,4499,2688,4489,2688,4489,2707xe" filled="true" fillcolor="#000000" stroked="false">
                <v:path arrowok="t"/>
                <v:fill type="solid"/>
              </v:shape>
            </v:group>
            <v:group style="position:absolute;left:4489;top:2707;width:10;height:20" coordorigin="4489,2707" coordsize="10,20">
              <v:shape style="position:absolute;left:4489;top:2707;width:10;height:20" coordorigin="4489,2707" coordsize="10,20" path="m4489,2726l4499,2726,4499,2707,4489,2707,4489,2726xe" filled="true" fillcolor="#000000" stroked="false">
                <v:path arrowok="t"/>
                <v:fill type="solid"/>
              </v:shape>
            </v:group>
            <v:group style="position:absolute;left:4489;top:2726;width:10;height:20" coordorigin="4489,2726" coordsize="10,20">
              <v:shape style="position:absolute;left:4489;top:2726;width:10;height:20" coordorigin="4489,2726" coordsize="10,20" path="m4489,2745l4499,2745,4499,2726,4489,2726,4489,2745xe" filled="true" fillcolor="#000000" stroked="false">
                <v:path arrowok="t"/>
                <v:fill type="solid"/>
              </v:shape>
            </v:group>
            <v:group style="position:absolute;left:4489;top:2745;width:10;height:20" coordorigin="4489,2745" coordsize="10,20">
              <v:shape style="position:absolute;left:4489;top:2745;width:10;height:20" coordorigin="4489,2745" coordsize="10,20" path="m4489,2765l4499,2765,4499,2745,4489,2745,4489,2765xe" filled="true" fillcolor="#000000" stroked="false">
                <v:path arrowok="t"/>
                <v:fill type="solid"/>
              </v:shape>
            </v:group>
            <v:group style="position:absolute;left:4489;top:2765;width:10;height:20" coordorigin="4489,2765" coordsize="10,20">
              <v:shape style="position:absolute;left:4489;top:2765;width:10;height:20" coordorigin="4489,2765" coordsize="10,20" path="m4489,2784l4499,2784,4499,2765,4489,2765,4489,2784xe" filled="true" fillcolor="#000000" stroked="false">
                <v:path arrowok="t"/>
                <v:fill type="solid"/>
              </v:shape>
            </v:group>
            <v:group style="position:absolute;left:4489;top:2784;width:10;height:20" coordorigin="4489,2784" coordsize="10,20">
              <v:shape style="position:absolute;left:4489;top:2784;width:10;height:20" coordorigin="4489,2784" coordsize="10,20" path="m4489,2803l4499,2803,4499,2784,4489,2784,4489,2803xe" filled="true" fillcolor="#000000" stroked="false">
                <v:path arrowok="t"/>
                <v:fill type="solid"/>
              </v:shape>
            </v:group>
            <v:group style="position:absolute;left:4489;top:2803;width:10;height:20" coordorigin="4489,2803" coordsize="10,20">
              <v:shape style="position:absolute;left:4489;top:2803;width:10;height:20" coordorigin="4489,2803" coordsize="10,20" path="m4489,2822l4499,2822,4499,2803,4489,2803,4489,2822xe" filled="true" fillcolor="#000000" stroked="false">
                <v:path arrowok="t"/>
                <v:fill type="solid"/>
              </v:shape>
            </v:group>
            <v:group style="position:absolute;left:4489;top:2822;width:10;height:20" coordorigin="4489,2822" coordsize="10,20">
              <v:shape style="position:absolute;left:4489;top:2822;width:10;height:20" coordorigin="4489,2822" coordsize="10,20" path="m4489,2841l4499,2841,4499,2822,4489,2822,4489,2841xe" filled="true" fillcolor="#000000" stroked="false">
                <v:path arrowok="t"/>
                <v:fill type="solid"/>
              </v:shape>
            </v:group>
            <v:group style="position:absolute;left:4489;top:2904;width:10;height:20" coordorigin="4489,2904" coordsize="10,20">
              <v:shape style="position:absolute;left:4489;top:2904;width:10;height:20" coordorigin="4489,2904" coordsize="10,20" path="m4489,2923l4499,2923,4499,2904,4489,2904,4489,2923xe" filled="true" fillcolor="#000000" stroked="false">
                <v:path arrowok="t"/>
                <v:fill type="solid"/>
              </v:shape>
            </v:group>
            <v:group style="position:absolute;left:4489;top:2923;width:10;height:20" coordorigin="4489,2923" coordsize="10,20">
              <v:shape style="position:absolute;left:4489;top:2923;width:10;height:20" coordorigin="4489,2923" coordsize="10,20" path="m4489,2942l4499,2942,4499,2923,4489,2923,4489,2942xe" filled="true" fillcolor="#000000" stroked="false">
                <v:path arrowok="t"/>
                <v:fill type="solid"/>
              </v:shape>
            </v:group>
            <v:group style="position:absolute;left:4489;top:2942;width:10;height:20" coordorigin="4489,2942" coordsize="10,20">
              <v:shape style="position:absolute;left:4489;top:2942;width:10;height:20" coordorigin="4489,2942" coordsize="10,20" path="m4489,2961l4499,2961,4499,2942,4489,2942,4489,2961xe" filled="true" fillcolor="#000000" stroked="false">
                <v:path arrowok="t"/>
                <v:fill type="solid"/>
              </v:shape>
            </v:group>
            <v:group style="position:absolute;left:4489;top:2961;width:10;height:20" coordorigin="4489,2961" coordsize="10,20">
              <v:shape style="position:absolute;left:4489;top:2961;width:10;height:20" coordorigin="4489,2961" coordsize="10,20" path="m4489,2981l4499,2981,4499,2961,4489,2961,4489,2981xe" filled="true" fillcolor="#000000" stroked="false">
                <v:path arrowok="t"/>
                <v:fill type="solid"/>
              </v:shape>
            </v:group>
            <v:group style="position:absolute;left:4489;top:2981;width:10;height:20" coordorigin="4489,2981" coordsize="10,20">
              <v:shape style="position:absolute;left:4489;top:2981;width:10;height:20" coordorigin="4489,2981" coordsize="10,20" path="m4489,3000l4499,3000,4499,2981,4489,2981,4489,3000xe" filled="true" fillcolor="#000000" stroked="false">
                <v:path arrowok="t"/>
                <v:fill type="solid"/>
              </v:shape>
            </v:group>
            <v:group style="position:absolute;left:4489;top:3000;width:10;height:20" coordorigin="4489,3000" coordsize="10,20">
              <v:shape style="position:absolute;left:4489;top:3000;width:10;height:20" coordorigin="4489,3000" coordsize="10,20" path="m4489,3019l4499,3019,4499,3000,4489,3000,4489,3019xe" filled="true" fillcolor="#000000" stroked="false">
                <v:path arrowok="t"/>
                <v:fill type="solid"/>
              </v:shape>
            </v:group>
            <v:group style="position:absolute;left:4489;top:3019;width:10;height:20" coordorigin="4489,3019" coordsize="10,20">
              <v:shape style="position:absolute;left:4489;top:3019;width:10;height:20" coordorigin="4489,3019" coordsize="10,20" path="m4489,3038l4499,3038,4499,3019,4489,3019,4489,3038xe" filled="true" fillcolor="#000000" stroked="false">
                <v:path arrowok="t"/>
                <v:fill type="solid"/>
              </v:shape>
            </v:group>
            <v:group style="position:absolute;left:4489;top:3038;width:10;height:20" coordorigin="4489,3038" coordsize="10,20">
              <v:shape style="position:absolute;left:4489;top:3038;width:10;height:20" coordorigin="4489,3038" coordsize="10,20" path="m4489,3057l4499,3057,4499,3038,4489,3038,4489,3057xe" filled="true" fillcolor="#000000" stroked="false">
                <v:path arrowok="t"/>
                <v:fill type="solid"/>
              </v:shape>
            </v:group>
            <v:group style="position:absolute;left:4489;top:3057;width:10;height:20" coordorigin="4489,3057" coordsize="10,20">
              <v:shape style="position:absolute;left:4489;top:3057;width:10;height:20" coordorigin="4489,3057" coordsize="10,20" path="m4489,3077l4499,3077,4499,3057,4489,3057,4489,3077xe" filled="true" fillcolor="#000000" stroked="false">
                <v:path arrowok="t"/>
                <v:fill type="solid"/>
              </v:shape>
            </v:group>
            <v:group style="position:absolute;left:4489;top:3077;width:10;height:20" coordorigin="4489,3077" coordsize="10,20">
              <v:shape style="position:absolute;left:4489;top:3077;width:10;height:20" coordorigin="4489,3077" coordsize="10,20" path="m4489,3096l4499,3096,4499,3077,4489,3077,4489,3096xe" filled="true" fillcolor="#000000" stroked="false">
                <v:path arrowok="t"/>
                <v:fill type="solid"/>
              </v:shape>
            </v:group>
            <v:group style="position:absolute;left:4489;top:3096;width:10;height:20" coordorigin="4489,3096" coordsize="10,20">
              <v:shape style="position:absolute;left:4489;top:3096;width:10;height:20" coordorigin="4489,3096" coordsize="10,20" path="m4489,3115l4499,3115,4499,3096,4489,3096,4489,3115xe" filled="true" fillcolor="#000000" stroked="false">
                <v:path arrowok="t"/>
                <v:fill type="solid"/>
              </v:shape>
            </v:group>
            <v:group style="position:absolute;left:4489;top:3115;width:10;height:20" coordorigin="4489,3115" coordsize="10,20">
              <v:shape style="position:absolute;left:4489;top:3115;width:10;height:20" coordorigin="4489,3115" coordsize="10,20" path="m4489,3134l4499,3134,4499,3115,4489,3115,4489,3134xe" filled="true" fillcolor="#000000" stroked="false">
                <v:path arrowok="t"/>
                <v:fill type="solid"/>
              </v:shape>
            </v:group>
            <v:group style="position:absolute;left:4489;top:3134;width:10;height:20" coordorigin="4489,3134" coordsize="10,20">
              <v:shape style="position:absolute;left:4489;top:3134;width:10;height:20" coordorigin="4489,3134" coordsize="10,20" path="m4489,3153l4499,3153,4499,3134,4489,3134,4489,3153xe" filled="true" fillcolor="#000000" stroked="false">
                <v:path arrowok="t"/>
                <v:fill type="solid"/>
              </v:shape>
            </v:group>
            <v:group style="position:absolute;left:4489;top:3153;width:10;height:20" coordorigin="4489,3153" coordsize="10,20">
              <v:shape style="position:absolute;left:4489;top:3153;width:10;height:20" coordorigin="4489,3153" coordsize="10,20" path="m4489,3173l4499,3173,4499,3153,4489,3153,4489,3173xe" filled="true" fillcolor="#000000" stroked="false">
                <v:path arrowok="t"/>
                <v:fill type="solid"/>
              </v:shape>
            </v:group>
            <v:group style="position:absolute;left:4489;top:3173;width:10;height:20" coordorigin="4489,3173" coordsize="10,20">
              <v:shape style="position:absolute;left:4489;top:3173;width:10;height:20" coordorigin="4489,3173" coordsize="10,20" path="m4489,3192l4499,3192,4499,3173,4489,3173,4489,3192xe" filled="true" fillcolor="#000000" stroked="false">
                <v:path arrowok="t"/>
                <v:fill type="solid"/>
              </v:shape>
            </v:group>
            <v:group style="position:absolute;left:4489;top:3192;width:10;height:20" coordorigin="4489,3192" coordsize="10,20">
              <v:shape style="position:absolute;left:4489;top:3192;width:10;height:20" coordorigin="4489,3192" coordsize="10,20" path="m4489,3211l4499,3211,4499,3192,4489,3192,4489,3211xe" filled="true" fillcolor="#000000" stroked="false">
                <v:path arrowok="t"/>
                <v:fill type="solid"/>
              </v:shape>
            </v:group>
            <v:group style="position:absolute;left:4489;top:3211;width:10;height:20" coordorigin="4489,3211" coordsize="10,20">
              <v:shape style="position:absolute;left:4489;top:3211;width:10;height:20" coordorigin="4489,3211" coordsize="10,20" path="m4489,3230l4499,3230,4499,3211,4489,3211,4489,3230xe" filled="true" fillcolor="#000000" stroked="false">
                <v:path arrowok="t"/>
                <v:fill type="solid"/>
              </v:shape>
            </v:group>
            <v:group style="position:absolute;left:4489;top:3230;width:10;height:20" coordorigin="4489,3230" coordsize="10,20">
              <v:shape style="position:absolute;left:4489;top:3230;width:10;height:20" coordorigin="4489,3230" coordsize="10,20" path="m4489,3249l4499,3249,4499,3230,4489,3230,4489,3249xe" filled="true" fillcolor="#000000" stroked="false">
                <v:path arrowok="t"/>
                <v:fill type="solid"/>
              </v:shape>
            </v:group>
            <v:group style="position:absolute;left:4489;top:3312;width:10;height:20" coordorigin="4489,3312" coordsize="10,20">
              <v:shape style="position:absolute;left:4489;top:3312;width:10;height:20" coordorigin="4489,3312" coordsize="10,20" path="m4489,3331l4499,3331,4499,3312,4489,3312,4489,3331xe" filled="true" fillcolor="#000000" stroked="false">
                <v:path arrowok="t"/>
                <v:fill type="solid"/>
              </v:shape>
            </v:group>
            <v:group style="position:absolute;left:4489;top:3331;width:10;height:20" coordorigin="4489,3331" coordsize="10,20">
              <v:shape style="position:absolute;left:4489;top:3331;width:10;height:20" coordorigin="4489,3331" coordsize="10,20" path="m4489,3350l4499,3350,4499,3331,4489,3331,4489,3350xe" filled="true" fillcolor="#000000" stroked="false">
                <v:path arrowok="t"/>
                <v:fill type="solid"/>
              </v:shape>
            </v:group>
            <v:group style="position:absolute;left:4489;top:3350;width:10;height:20" coordorigin="4489,3350" coordsize="10,20">
              <v:shape style="position:absolute;left:4489;top:3350;width:10;height:20" coordorigin="4489,3350" coordsize="10,20" path="m4489,3369l4499,3369,4499,3350,4489,3350,4489,3369xe" filled="true" fillcolor="#000000" stroked="false">
                <v:path arrowok="t"/>
                <v:fill type="solid"/>
              </v:shape>
            </v:group>
            <v:group style="position:absolute;left:4489;top:3369;width:10;height:20" coordorigin="4489,3369" coordsize="10,20">
              <v:shape style="position:absolute;left:4489;top:3369;width:10;height:20" coordorigin="4489,3369" coordsize="10,20" path="m4489,3389l4499,3389,4499,3369,4489,3369,4489,3389xe" filled="true" fillcolor="#000000" stroked="false">
                <v:path arrowok="t"/>
                <v:fill type="solid"/>
              </v:shape>
            </v:group>
            <v:group style="position:absolute;left:4489;top:3389;width:10;height:20" coordorigin="4489,3389" coordsize="10,20">
              <v:shape style="position:absolute;left:4489;top:3389;width:10;height:20" coordorigin="4489,3389" coordsize="10,20" path="m4489,3408l4499,3408,4499,3389,4489,3389,4489,3408xe" filled="true" fillcolor="#000000" stroked="false">
                <v:path arrowok="t"/>
                <v:fill type="solid"/>
              </v:shape>
            </v:group>
            <v:group style="position:absolute;left:4489;top:3408;width:10;height:20" coordorigin="4489,3408" coordsize="10,20">
              <v:shape style="position:absolute;left:4489;top:3408;width:10;height:20" coordorigin="4489,3408" coordsize="10,20" path="m4489,3427l4499,3427,4499,3408,4489,3408,4489,3427xe" filled="true" fillcolor="#000000" stroked="false">
                <v:path arrowok="t"/>
                <v:fill type="solid"/>
              </v:shape>
            </v:group>
            <v:group style="position:absolute;left:4489;top:3427;width:10;height:20" coordorigin="4489,3427" coordsize="10,20">
              <v:shape style="position:absolute;left:4489;top:3427;width:10;height:20" coordorigin="4489,3427" coordsize="10,20" path="m4489,3446l4499,3446,4499,3427,4489,3427,4489,3446xe" filled="true" fillcolor="#000000" stroked="false">
                <v:path arrowok="t"/>
                <v:fill type="solid"/>
              </v:shape>
            </v:group>
            <v:group style="position:absolute;left:4489;top:3446;width:10;height:20" coordorigin="4489,3446" coordsize="10,20">
              <v:shape style="position:absolute;left:4489;top:3446;width:10;height:20" coordorigin="4489,3446" coordsize="10,20" path="m4489,3465l4499,3465,4499,3446,4489,3446,4489,3465xe" filled="true" fillcolor="#000000" stroked="false">
                <v:path arrowok="t"/>
                <v:fill type="solid"/>
              </v:shape>
            </v:group>
            <v:group style="position:absolute;left:4489;top:3465;width:10;height:20" coordorigin="4489,3465" coordsize="10,20">
              <v:shape style="position:absolute;left:4489;top:3465;width:10;height:20" coordorigin="4489,3465" coordsize="10,20" path="m4489,3485l4499,3485,4499,3465,4489,3465,4489,3485xe" filled="true" fillcolor="#000000" stroked="false">
                <v:path arrowok="t"/>
                <v:fill type="solid"/>
              </v:shape>
            </v:group>
            <v:group style="position:absolute;left:4489;top:3485;width:10;height:20" coordorigin="4489,3485" coordsize="10,20">
              <v:shape style="position:absolute;left:4489;top:3485;width:10;height:20" coordorigin="4489,3485" coordsize="10,20" path="m4489,3504l4499,3504,4499,3485,4489,3485,4489,3504xe" filled="true" fillcolor="#000000" stroked="false">
                <v:path arrowok="t"/>
                <v:fill type="solid"/>
              </v:shape>
            </v:group>
            <v:group style="position:absolute;left:4489;top:3504;width:10;height:20" coordorigin="4489,3504" coordsize="10,20">
              <v:shape style="position:absolute;left:4489;top:3504;width:10;height:20" coordorigin="4489,3504" coordsize="10,20" path="m4489,3523l4499,3523,4499,3504,4489,3504,4489,3523xe" filled="true" fillcolor="#000000" stroked="false">
                <v:path arrowok="t"/>
                <v:fill type="solid"/>
              </v:shape>
            </v:group>
            <v:group style="position:absolute;left:4489;top:3523;width:10;height:20" coordorigin="4489,3523" coordsize="10,20">
              <v:shape style="position:absolute;left:4489;top:3523;width:10;height:20" coordorigin="4489,3523" coordsize="10,20" path="m4489,3542l4499,3542,4499,3523,4489,3523,4489,3542xe" filled="true" fillcolor="#000000" stroked="false">
                <v:path arrowok="t"/>
                <v:fill type="solid"/>
              </v:shape>
            </v:group>
            <v:group style="position:absolute;left:4489;top:3542;width:10;height:20" coordorigin="4489,3542" coordsize="10,20">
              <v:shape style="position:absolute;left:4489;top:3542;width:10;height:20" coordorigin="4489,3542" coordsize="10,20" path="m4489,3561l4499,3561,4499,3542,4489,3542,4489,3561xe" filled="true" fillcolor="#000000" stroked="false">
                <v:path arrowok="t"/>
                <v:fill type="solid"/>
              </v:shape>
            </v:group>
            <v:group style="position:absolute;left:4489;top:3561;width:10;height:20" coordorigin="4489,3561" coordsize="10,20">
              <v:shape style="position:absolute;left:4489;top:3561;width:10;height:20" coordorigin="4489,3561" coordsize="10,20" path="m4489,3581l4499,3581,4499,3561,4489,3561,4489,3581xe" filled="true" fillcolor="#000000" stroked="false">
                <v:path arrowok="t"/>
                <v:fill type="solid"/>
              </v:shape>
            </v:group>
            <v:group style="position:absolute;left:4489;top:3581;width:10;height:20" coordorigin="4489,3581" coordsize="10,20">
              <v:shape style="position:absolute;left:4489;top:3581;width:10;height:20" coordorigin="4489,3581" coordsize="10,20" path="m4489,3600l4499,3600,4499,3581,4489,3581,4489,3600xe" filled="true" fillcolor="#000000" stroked="false">
                <v:path arrowok="t"/>
                <v:fill type="solid"/>
              </v:shape>
            </v:group>
            <v:group style="position:absolute;left:4489;top:3600;width:10;height:20" coordorigin="4489,3600" coordsize="10,20">
              <v:shape style="position:absolute;left:4489;top:3600;width:10;height:20" coordorigin="4489,3600" coordsize="10,20" path="m4489,3619l4499,3619,4499,3600,4489,3600,4489,3619xe" filled="true" fillcolor="#000000" stroked="false">
                <v:path arrowok="t"/>
                <v:fill type="solid"/>
              </v:shape>
            </v:group>
            <v:group style="position:absolute;left:4489;top:3619;width:10;height:20" coordorigin="4489,3619" coordsize="10,20">
              <v:shape style="position:absolute;left:4489;top:3619;width:10;height:20" coordorigin="4489,3619" coordsize="10,20" path="m4489,3638l4499,3638,4499,3619,4489,3619,4489,3638xe" filled="true" fillcolor="#000000" stroked="false">
                <v:path arrowok="t"/>
                <v:fill type="solid"/>
              </v:shape>
            </v:group>
            <v:group style="position:absolute;left:4489;top:3638;width:10;height:20" coordorigin="4489,3638" coordsize="10,20">
              <v:shape style="position:absolute;left:4489;top:3638;width:10;height:20" coordorigin="4489,3638" coordsize="10,20" path="m4489,3657l4499,3657,4499,3638,4489,3638,4489,3657xe" filled="true" fillcolor="#000000" stroked="false">
                <v:path arrowok="t"/>
                <v:fill type="solid"/>
              </v:shape>
            </v:group>
            <v:group style="position:absolute;left:4489;top:3717;width:10;height:20" coordorigin="4489,3717" coordsize="10,20">
              <v:shape style="position:absolute;left:4489;top:3717;width:10;height:20" coordorigin="4489,3717" coordsize="10,20" path="m4489,3737l4499,3737,4499,3717,4489,3717,4489,3737xe" filled="true" fillcolor="#000000" stroked="false">
                <v:path arrowok="t"/>
                <v:fill type="solid"/>
              </v:shape>
            </v:group>
            <v:group style="position:absolute;left:4489;top:3737;width:10;height:20" coordorigin="4489,3737" coordsize="10,20">
              <v:shape style="position:absolute;left:4489;top:3737;width:10;height:20" coordorigin="4489,3737" coordsize="10,20" path="m4489,3756l4499,3756,4499,3737,4489,3737,4489,3756xe" filled="true" fillcolor="#000000" stroked="false">
                <v:path arrowok="t"/>
                <v:fill type="solid"/>
              </v:shape>
            </v:group>
            <v:group style="position:absolute;left:4489;top:3756;width:10;height:20" coordorigin="4489,3756" coordsize="10,20">
              <v:shape style="position:absolute;left:4489;top:3756;width:10;height:20" coordorigin="4489,3756" coordsize="10,20" path="m4489,3775l4499,3775,4499,3756,4489,3756,4489,3775xe" filled="true" fillcolor="#000000" stroked="false">
                <v:path arrowok="t"/>
                <v:fill type="solid"/>
              </v:shape>
            </v:group>
            <v:group style="position:absolute;left:4489;top:3775;width:10;height:20" coordorigin="4489,3775" coordsize="10,20">
              <v:shape style="position:absolute;left:4489;top:3775;width:10;height:20" coordorigin="4489,3775" coordsize="10,20" path="m4489,3794l4499,3794,4499,3775,4489,3775,4489,3794xe" filled="true" fillcolor="#000000" stroked="false">
                <v:path arrowok="t"/>
                <v:fill type="solid"/>
              </v:shape>
            </v:group>
            <v:group style="position:absolute;left:4489;top:3794;width:10;height:20" coordorigin="4489,3794" coordsize="10,20">
              <v:shape style="position:absolute;left:4489;top:3794;width:10;height:20" coordorigin="4489,3794" coordsize="10,20" path="m4489,3813l4499,3813,4499,3794,4489,3794,4489,3813xe" filled="true" fillcolor="#000000" stroked="false">
                <v:path arrowok="t"/>
                <v:fill type="solid"/>
              </v:shape>
            </v:group>
            <v:group style="position:absolute;left:4489;top:3813;width:10;height:20" coordorigin="4489,3813" coordsize="10,20">
              <v:shape style="position:absolute;left:4489;top:3813;width:10;height:20" coordorigin="4489,3813" coordsize="10,20" path="m4489,3833l4499,3833,4499,3813,4489,3813,4489,3833xe" filled="true" fillcolor="#000000" stroked="false">
                <v:path arrowok="t"/>
                <v:fill type="solid"/>
              </v:shape>
            </v:group>
            <v:group style="position:absolute;left:4489;top:3833;width:10;height:20" coordorigin="4489,3833" coordsize="10,20">
              <v:shape style="position:absolute;left:4489;top:3833;width:10;height:20" coordorigin="4489,3833" coordsize="10,20" path="m4489,3852l4499,3852,4499,3833,4489,3833,4489,3852xe" filled="true" fillcolor="#000000" stroked="false">
                <v:path arrowok="t"/>
                <v:fill type="solid"/>
              </v:shape>
            </v:group>
            <v:group style="position:absolute;left:4489;top:3852;width:10;height:20" coordorigin="4489,3852" coordsize="10,20">
              <v:shape style="position:absolute;left:4489;top:3852;width:10;height:20" coordorigin="4489,3852" coordsize="10,20" path="m4489,3871l4499,3871,4499,3852,4489,3852,4489,3871xe" filled="true" fillcolor="#000000" stroked="false">
                <v:path arrowok="t"/>
                <v:fill type="solid"/>
              </v:shape>
            </v:group>
            <v:group style="position:absolute;left:4489;top:3871;width:10;height:20" coordorigin="4489,3871" coordsize="10,20">
              <v:shape style="position:absolute;left:4489;top:3871;width:10;height:20" coordorigin="4489,3871" coordsize="10,20" path="m4489,3890l4499,3890,4499,3871,4489,3871,4489,3890xe" filled="true" fillcolor="#000000" stroked="false">
                <v:path arrowok="t"/>
                <v:fill type="solid"/>
              </v:shape>
            </v:group>
            <v:group style="position:absolute;left:4489;top:3890;width:10;height:20" coordorigin="4489,3890" coordsize="10,20">
              <v:shape style="position:absolute;left:4489;top:3890;width:10;height:20" coordorigin="4489,3890" coordsize="10,20" path="m4489,3909l4499,3909,4499,3890,4489,3890,4489,3909xe" filled="true" fillcolor="#000000" stroked="false">
                <v:path arrowok="t"/>
                <v:fill type="solid"/>
              </v:shape>
            </v:group>
            <v:group style="position:absolute;left:4489;top:3909;width:10;height:20" coordorigin="4489,3909" coordsize="10,20">
              <v:shape style="position:absolute;left:4489;top:3909;width:10;height:20" coordorigin="4489,3909" coordsize="10,20" path="m4489,3929l4499,3929,4499,3909,4489,3909,4489,3929xe" filled="true" fillcolor="#000000" stroked="false">
                <v:path arrowok="t"/>
                <v:fill type="solid"/>
              </v:shape>
            </v:group>
            <v:group style="position:absolute;left:4489;top:3929;width:10;height:20" coordorigin="4489,3929" coordsize="10,20">
              <v:shape style="position:absolute;left:4489;top:3929;width:10;height:20" coordorigin="4489,3929" coordsize="10,20" path="m4489,3948l4499,3948,4499,3929,4489,3929,4489,3948xe" filled="true" fillcolor="#000000" stroked="false">
                <v:path arrowok="t"/>
                <v:fill type="solid"/>
              </v:shape>
            </v:group>
            <v:group style="position:absolute;left:4489;top:3948;width:10;height:20" coordorigin="4489,3948" coordsize="10,20">
              <v:shape style="position:absolute;left:4489;top:3948;width:10;height:20" coordorigin="4489,3948" coordsize="10,20" path="m4489,3967l4499,3967,4499,3948,4489,3948,4489,3967xe" filled="true" fillcolor="#000000" stroked="false">
                <v:path arrowok="t"/>
                <v:fill type="solid"/>
              </v:shape>
            </v:group>
            <v:group style="position:absolute;left:4489;top:3967;width:10;height:20" coordorigin="4489,3967" coordsize="10,20">
              <v:shape style="position:absolute;left:4489;top:3967;width:10;height:20" coordorigin="4489,3967" coordsize="10,20" path="m4489,3986l4499,3986,4499,3967,4489,3967,4489,3986xe" filled="true" fillcolor="#000000" stroked="false">
                <v:path arrowok="t"/>
                <v:fill type="solid"/>
              </v:shape>
            </v:group>
            <v:group style="position:absolute;left:4489;top:3986;width:10;height:20" coordorigin="4489,3986" coordsize="10,20">
              <v:shape style="position:absolute;left:4489;top:3986;width:10;height:20" coordorigin="4489,3986" coordsize="10,20" path="m4489,4005l4499,4005,4499,3986,4489,3986,4489,4005xe" filled="true" fillcolor="#000000" stroked="false">
                <v:path arrowok="t"/>
                <v:fill type="solid"/>
              </v:shape>
            </v:group>
            <v:group style="position:absolute;left:4489;top:4005;width:10;height:20" coordorigin="4489,4005" coordsize="10,20">
              <v:shape style="position:absolute;left:4489;top:4005;width:10;height:20" coordorigin="4489,4005" coordsize="10,20" path="m4489,4025l4499,4025,4499,4005,4489,4005,4489,4025xe" filled="true" fillcolor="#000000" stroked="false">
                <v:path arrowok="t"/>
                <v:fill type="solid"/>
              </v:shape>
            </v:group>
            <v:group style="position:absolute;left:4489;top:4025;width:10;height:20" coordorigin="4489,4025" coordsize="10,20">
              <v:shape style="position:absolute;left:4489;top:4025;width:10;height:20" coordorigin="4489,4025" coordsize="10,20" path="m4489,4044l4499,4044,4499,4025,4489,4025,4489,4044xe" filled="true" fillcolor="#000000" stroked="false">
                <v:path arrowok="t"/>
                <v:fill type="solid"/>
              </v:shape>
            </v:group>
            <v:group style="position:absolute;left:4489;top:4044;width:10;height:20" coordorigin="4489,4044" coordsize="10,20">
              <v:shape style="position:absolute;left:4489;top:4044;width:10;height:20" coordorigin="4489,4044" coordsize="10,20" path="m4489,4063l4499,4063,4499,4044,4489,4044,4489,4063xe" filled="true" fillcolor="#000000" stroked="false">
                <v:path arrowok="t"/>
                <v:fill type="solid"/>
              </v:shape>
            </v:group>
            <v:group style="position:absolute;left:4489;top:4125;width:10;height:20" coordorigin="4489,4125" coordsize="10,20">
              <v:shape style="position:absolute;left:4489;top:4125;width:10;height:20" coordorigin="4489,4125" coordsize="10,20" path="m4489,4145l4499,4145,4499,4125,4489,4125,4489,4145xe" filled="true" fillcolor="#000000" stroked="false">
                <v:path arrowok="t"/>
                <v:fill type="solid"/>
              </v:shape>
            </v:group>
            <v:group style="position:absolute;left:4489;top:4145;width:10;height:20" coordorigin="4489,4145" coordsize="10,20">
              <v:shape style="position:absolute;left:4489;top:4145;width:10;height:20" coordorigin="4489,4145" coordsize="10,20" path="m4489,4164l4499,4164,4499,4145,4489,4145,4489,4164xe" filled="true" fillcolor="#000000" stroked="false">
                <v:path arrowok="t"/>
                <v:fill type="solid"/>
              </v:shape>
            </v:group>
            <v:group style="position:absolute;left:4489;top:4164;width:10;height:20" coordorigin="4489,4164" coordsize="10,20">
              <v:shape style="position:absolute;left:4489;top:4164;width:10;height:20" coordorigin="4489,4164" coordsize="10,20" path="m4489,4183l4499,4183,4499,4164,4489,4164,4489,4183xe" filled="true" fillcolor="#000000" stroked="false">
                <v:path arrowok="t"/>
                <v:fill type="solid"/>
              </v:shape>
            </v:group>
            <v:group style="position:absolute;left:4489;top:4183;width:10;height:20" coordorigin="4489,4183" coordsize="10,20">
              <v:shape style="position:absolute;left:4489;top:4183;width:10;height:20" coordorigin="4489,4183" coordsize="10,20" path="m4489,4202l4499,4202,4499,4183,4489,4183,4489,4202xe" filled="true" fillcolor="#000000" stroked="false">
                <v:path arrowok="t"/>
                <v:fill type="solid"/>
              </v:shape>
            </v:group>
            <v:group style="position:absolute;left:4489;top:4202;width:10;height:20" coordorigin="4489,4202" coordsize="10,20">
              <v:shape style="position:absolute;left:4489;top:4202;width:10;height:20" coordorigin="4489,4202" coordsize="10,20" path="m4489,4221l4499,4221,4499,4202,4489,4202,4489,4221xe" filled="true" fillcolor="#000000" stroked="false">
                <v:path arrowok="t"/>
                <v:fill type="solid"/>
              </v:shape>
            </v:group>
            <v:group style="position:absolute;left:4489;top:4221;width:10;height:20" coordorigin="4489,4221" coordsize="10,20">
              <v:shape style="position:absolute;left:4489;top:4221;width:10;height:20" coordorigin="4489,4221" coordsize="10,20" path="m4489,4241l4499,4241,4499,4221,4489,4221,4489,4241xe" filled="true" fillcolor="#000000" stroked="false">
                <v:path arrowok="t"/>
                <v:fill type="solid"/>
              </v:shape>
            </v:group>
            <v:group style="position:absolute;left:4489;top:4241;width:10;height:20" coordorigin="4489,4241" coordsize="10,20">
              <v:shape style="position:absolute;left:4489;top:4241;width:10;height:20" coordorigin="4489,4241" coordsize="10,20" path="m4489,4260l4499,4260,4499,4241,4489,4241,4489,4260xe" filled="true" fillcolor="#000000" stroked="false">
                <v:path arrowok="t"/>
                <v:fill type="solid"/>
              </v:shape>
            </v:group>
            <v:group style="position:absolute;left:4489;top:4260;width:10;height:20" coordorigin="4489,4260" coordsize="10,20">
              <v:shape style="position:absolute;left:4489;top:4260;width:10;height:20" coordorigin="4489,4260" coordsize="10,20" path="m4489,4279l4499,4279,4499,4260,4489,4260,4489,4279xe" filled="true" fillcolor="#000000" stroked="false">
                <v:path arrowok="t"/>
                <v:fill type="solid"/>
              </v:shape>
            </v:group>
            <v:group style="position:absolute;left:4489;top:4279;width:10;height:20" coordorigin="4489,4279" coordsize="10,20">
              <v:shape style="position:absolute;left:4489;top:4279;width:10;height:20" coordorigin="4489,4279" coordsize="10,20" path="m4489,4298l4499,4298,4499,4279,4489,4279,4489,4298xe" filled="true" fillcolor="#000000" stroked="false">
                <v:path arrowok="t"/>
                <v:fill type="solid"/>
              </v:shape>
            </v:group>
            <v:group style="position:absolute;left:4489;top:4298;width:10;height:20" coordorigin="4489,4298" coordsize="10,20">
              <v:shape style="position:absolute;left:4489;top:4298;width:10;height:20" coordorigin="4489,4298" coordsize="10,20" path="m4489,4317l4499,4317,4499,4298,4489,4298,4489,4317xe" filled="true" fillcolor="#000000" stroked="false">
                <v:path arrowok="t"/>
                <v:fill type="solid"/>
              </v:shape>
            </v:group>
            <v:group style="position:absolute;left:4489;top:4317;width:10;height:20" coordorigin="4489,4317" coordsize="10,20">
              <v:shape style="position:absolute;left:4489;top:4317;width:10;height:20" coordorigin="4489,4317" coordsize="10,20" path="m4489,4337l4499,4337,4499,4317,4489,4317,4489,4337xe" filled="true" fillcolor="#000000" stroked="false">
                <v:path arrowok="t"/>
                <v:fill type="solid"/>
              </v:shape>
            </v:group>
            <v:group style="position:absolute;left:4489;top:4337;width:10;height:20" coordorigin="4489,4337" coordsize="10,20">
              <v:shape style="position:absolute;left:4489;top:4337;width:10;height:20" coordorigin="4489,4337" coordsize="10,20" path="m4489,4356l4499,4356,4499,4337,4489,4337,4489,4356xe" filled="true" fillcolor="#000000" stroked="false">
                <v:path arrowok="t"/>
                <v:fill type="solid"/>
              </v:shape>
            </v:group>
            <v:group style="position:absolute;left:4489;top:4356;width:10;height:20" coordorigin="4489,4356" coordsize="10,20">
              <v:shape style="position:absolute;left:4489;top:4356;width:10;height:20" coordorigin="4489,4356" coordsize="10,20" path="m4489,4375l4499,4375,4499,4356,4489,4356,4489,4375xe" filled="true" fillcolor="#000000" stroked="false">
                <v:path arrowok="t"/>
                <v:fill type="solid"/>
              </v:shape>
            </v:group>
            <v:group style="position:absolute;left:4489;top:4375;width:10;height:20" coordorigin="4489,4375" coordsize="10,20">
              <v:shape style="position:absolute;left:4489;top:4375;width:10;height:20" coordorigin="4489,4375" coordsize="10,20" path="m4489,4394l4499,4394,4499,4375,4489,4375,4489,4394xe" filled="true" fillcolor="#000000" stroked="false">
                <v:path arrowok="t"/>
                <v:fill type="solid"/>
              </v:shape>
            </v:group>
            <v:group style="position:absolute;left:4489;top:4394;width:10;height:20" coordorigin="4489,4394" coordsize="10,20">
              <v:shape style="position:absolute;left:4489;top:4394;width:10;height:20" coordorigin="4489,4394" coordsize="10,20" path="m4489,4413l4499,4413,4499,4394,4489,4394,4489,4413xe" filled="true" fillcolor="#000000" stroked="false">
                <v:path arrowok="t"/>
                <v:fill type="solid"/>
              </v:shape>
            </v:group>
            <v:group style="position:absolute;left:4489;top:4413;width:10;height:20" coordorigin="4489,4413" coordsize="10,20">
              <v:shape style="position:absolute;left:4489;top:4413;width:10;height:20" coordorigin="4489,4413" coordsize="10,20" path="m4489,4433l4499,4433,4499,4413,4489,4413,4489,4433xe" filled="true" fillcolor="#000000" stroked="false">
                <v:path arrowok="t"/>
                <v:fill type="solid"/>
              </v:shape>
            </v:group>
            <v:group style="position:absolute;left:4489;top:4433;width:10;height:20" coordorigin="4489,4433" coordsize="10,20">
              <v:shape style="position:absolute;left:4489;top:4433;width:10;height:20" coordorigin="4489,4433" coordsize="10,20" path="m4489,4452l4499,4452,4499,4433,4489,4433,4489,4452xe" filled="true" fillcolor="#000000" stroked="false">
                <v:path arrowok="t"/>
                <v:fill type="solid"/>
              </v:shape>
            </v:group>
            <v:group style="position:absolute;left:4489;top:4452;width:10;height:20" coordorigin="4489,4452" coordsize="10,20">
              <v:shape style="position:absolute;left:4489;top:4452;width:10;height:20" coordorigin="4489,4452" coordsize="10,20" path="m4489,4471l4499,4471,4499,4452,4489,4452,4489,4471xe" filled="true" fillcolor="#000000" stroked="false">
                <v:path arrowok="t"/>
                <v:fill type="solid"/>
              </v:shape>
            </v:group>
            <w10:wrap type="none"/>
          </v:group>
        </w:pict>
      </w:r>
      <w:r>
        <w:rPr>
          <w:rFonts w:ascii="宋体" w:hAnsi="宋体" w:cs="宋体" w:eastAsia="宋体" w:hint="default"/>
          <w:sz w:val="24"/>
          <w:szCs w:val="24"/>
        </w:rPr>
        <w:t>股票简称：天源迪科</w:t>
        <w:tab/>
        <w:t>股票代码：</w:t>
      </w:r>
      <w:r>
        <w:rPr>
          <w:rFonts w:ascii="Arial" w:hAnsi="Arial" w:cs="Arial" w:eastAsia="Arial" w:hint="default"/>
          <w:sz w:val="24"/>
          <w:szCs w:val="24"/>
        </w:rPr>
        <w:t>300047</w:t>
      </w:r>
      <w:r>
        <w:rPr>
          <w:rFonts w:ascii="Arial" w:hAnsi="Arial" w:cs="Arial" w:eastAsia="Arial" w:hint="default"/>
          <w:w w:val="99"/>
          <w:sz w:val="24"/>
          <w:szCs w:val="24"/>
        </w:rPr>
        <w:t> </w:t>
      </w:r>
      <w:r>
        <w:rPr>
          <w:rFonts w:ascii="宋体" w:hAnsi="宋体" w:cs="宋体" w:eastAsia="宋体" w:hint="default"/>
          <w:b/>
          <w:bCs/>
          <w:sz w:val="24"/>
          <w:szCs w:val="24"/>
        </w:rPr>
        <w:t>七、其他有关资料</w:t>
      </w:r>
      <w:r>
        <w:rPr>
          <w:rFonts w:ascii="宋体" w:hAnsi="宋体" w:cs="宋体" w:eastAsia="宋体" w:hint="default"/>
          <w:sz w:val="24"/>
          <w:szCs w:val="24"/>
        </w:rPr>
      </w:r>
    </w:p>
    <w:p>
      <w:pPr>
        <w:spacing w:line="240" w:lineRule="auto" w:before="8"/>
        <w:rPr>
          <w:rFonts w:ascii="宋体" w:hAnsi="宋体" w:cs="宋体" w:eastAsia="宋体" w:hint="default"/>
          <w:b/>
          <w:bCs/>
          <w:sz w:val="13"/>
          <w:szCs w:val="13"/>
        </w:rPr>
      </w:pPr>
    </w:p>
    <w:tbl>
      <w:tblPr>
        <w:tblW w:w="0" w:type="auto"/>
        <w:jc w:val="left"/>
        <w:tblInd w:w="110" w:type="dxa"/>
        <w:tblLayout w:type="fixed"/>
        <w:tblCellMar>
          <w:top w:w="0" w:type="dxa"/>
          <w:left w:w="0" w:type="dxa"/>
          <w:bottom w:w="0" w:type="dxa"/>
          <w:right w:w="0" w:type="dxa"/>
        </w:tblCellMar>
        <w:tblLook w:val="01E0"/>
      </w:tblPr>
      <w:tblGrid>
        <w:gridCol w:w="2669"/>
        <w:gridCol w:w="5855"/>
      </w:tblGrid>
      <w:tr>
        <w:trPr>
          <w:trHeight w:val="408" w:hRule="exact"/>
        </w:trPr>
        <w:tc>
          <w:tcPr>
            <w:tcW w:w="266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b/>
                <w:bCs/>
                <w:sz w:val="21"/>
                <w:szCs w:val="21"/>
              </w:rPr>
              <w:t>公司最新注册登记日期</w:t>
            </w:r>
            <w:r>
              <w:rPr>
                <w:rFonts w:ascii="宋体" w:hAnsi="宋体" w:cs="宋体" w:eastAsia="宋体" w:hint="default"/>
                <w:sz w:val="21"/>
                <w:szCs w:val="21"/>
              </w:rPr>
            </w:r>
          </w:p>
        </w:tc>
        <w:tc>
          <w:tcPr>
            <w:tcW w:w="5855" w:type="dxa"/>
            <w:tcBorders>
              <w:top w:val="single" w:sz="8" w:space="0" w:color="000000"/>
              <w:left w:val="nil" w:sz="6" w:space="0" w:color="auto"/>
              <w:bottom w:val="single" w:sz="8" w:space="0" w:color="000000"/>
              <w:right w:val="nil" w:sz="6" w:space="0" w:color="auto"/>
            </w:tcBorders>
          </w:tcPr>
          <w:p>
            <w:pPr>
              <w:pStyle w:val="TableParagraph"/>
              <w:spacing w:line="240" w:lineRule="auto" w:before="4"/>
              <w:ind w:left="24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16</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406" w:hRule="exact"/>
        </w:trPr>
        <w:tc>
          <w:tcPr>
            <w:tcW w:w="266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b/>
                <w:bCs/>
                <w:sz w:val="21"/>
                <w:szCs w:val="21"/>
              </w:rPr>
              <w:t>公司最新注册登记地：</w:t>
            </w:r>
            <w:r>
              <w:rPr>
                <w:rFonts w:ascii="宋体" w:hAnsi="宋体" w:cs="宋体" w:eastAsia="宋体" w:hint="default"/>
                <w:sz w:val="21"/>
                <w:szCs w:val="21"/>
              </w:rPr>
            </w:r>
          </w:p>
        </w:tc>
        <w:tc>
          <w:tcPr>
            <w:tcW w:w="5855"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left="240" w:right="0"/>
              <w:jc w:val="left"/>
              <w:rPr>
                <w:rFonts w:ascii="宋体" w:hAnsi="宋体" w:cs="宋体" w:eastAsia="宋体" w:hint="default"/>
                <w:sz w:val="21"/>
                <w:szCs w:val="21"/>
              </w:rPr>
            </w:pPr>
            <w:r>
              <w:rPr>
                <w:rFonts w:ascii="宋体" w:hAnsi="宋体" w:cs="宋体" w:eastAsia="宋体" w:hint="default"/>
                <w:sz w:val="21"/>
                <w:szCs w:val="21"/>
              </w:rPr>
              <w:t>深圳市高新区南区市高新技术工业村</w:t>
            </w:r>
            <w:r>
              <w:rPr>
                <w:rFonts w:ascii="宋体" w:hAnsi="宋体" w:cs="宋体" w:eastAsia="宋体" w:hint="default"/>
                <w:spacing w:val="-53"/>
                <w:sz w:val="21"/>
                <w:szCs w:val="21"/>
              </w:rPr>
              <w:t> </w:t>
            </w:r>
            <w:r>
              <w:rPr>
                <w:rFonts w:ascii="Arial" w:hAnsi="Arial" w:cs="Arial" w:eastAsia="Arial" w:hint="default"/>
                <w:sz w:val="21"/>
                <w:szCs w:val="21"/>
              </w:rPr>
              <w:t>T3</w:t>
            </w:r>
            <w:r>
              <w:rPr>
                <w:rFonts w:ascii="Arial" w:hAnsi="Arial" w:cs="Arial" w:eastAsia="Arial" w:hint="default"/>
                <w:spacing w:val="-6"/>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Arial" w:hAnsi="Arial" w:cs="Arial" w:eastAsia="Arial" w:hint="default"/>
                <w:sz w:val="21"/>
                <w:szCs w:val="21"/>
              </w:rPr>
              <w:t>B3</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408" w:hRule="exact"/>
        </w:trPr>
        <w:tc>
          <w:tcPr>
            <w:tcW w:w="266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b/>
                <w:bCs/>
                <w:sz w:val="21"/>
                <w:szCs w:val="21"/>
              </w:rPr>
              <w:t>企业法人营业执照注册号</w:t>
            </w:r>
            <w:r>
              <w:rPr>
                <w:rFonts w:ascii="宋体" w:hAnsi="宋体" w:cs="宋体" w:eastAsia="宋体" w:hint="default"/>
                <w:sz w:val="21"/>
                <w:szCs w:val="21"/>
              </w:rPr>
            </w:r>
          </w:p>
        </w:tc>
        <w:tc>
          <w:tcPr>
            <w:tcW w:w="5855"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240" w:right="0"/>
              <w:jc w:val="left"/>
              <w:rPr>
                <w:rFonts w:ascii="Arial" w:hAnsi="Arial" w:cs="Arial" w:eastAsia="Arial" w:hint="default"/>
                <w:sz w:val="21"/>
                <w:szCs w:val="21"/>
              </w:rPr>
            </w:pPr>
            <w:r>
              <w:rPr>
                <w:rFonts w:ascii="Arial"/>
                <w:sz w:val="21"/>
              </w:rPr>
              <w:t>440301103047339</w:t>
            </w:r>
          </w:p>
        </w:tc>
      </w:tr>
      <w:tr>
        <w:trPr>
          <w:trHeight w:val="408" w:hRule="exact"/>
        </w:trPr>
        <w:tc>
          <w:tcPr>
            <w:tcW w:w="266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b/>
                <w:bCs/>
                <w:sz w:val="21"/>
                <w:szCs w:val="21"/>
              </w:rPr>
              <w:t>税务登记号码</w:t>
            </w:r>
            <w:r>
              <w:rPr>
                <w:rFonts w:ascii="宋体" w:hAnsi="宋体" w:cs="宋体" w:eastAsia="宋体" w:hint="default"/>
                <w:sz w:val="21"/>
                <w:szCs w:val="21"/>
              </w:rPr>
            </w:r>
          </w:p>
        </w:tc>
        <w:tc>
          <w:tcPr>
            <w:tcW w:w="5855"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240" w:right="0"/>
              <w:jc w:val="left"/>
              <w:rPr>
                <w:rFonts w:ascii="Arial" w:hAnsi="Arial" w:cs="Arial" w:eastAsia="Arial" w:hint="default"/>
                <w:sz w:val="21"/>
                <w:szCs w:val="21"/>
              </w:rPr>
            </w:pPr>
            <w:r>
              <w:rPr>
                <w:rFonts w:ascii="Arial"/>
                <w:sz w:val="21"/>
              </w:rPr>
              <w:t>440301618856433</w:t>
            </w:r>
          </w:p>
        </w:tc>
      </w:tr>
      <w:tr>
        <w:trPr>
          <w:trHeight w:val="406" w:hRule="exact"/>
        </w:trPr>
        <w:tc>
          <w:tcPr>
            <w:tcW w:w="266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c>
          <w:tcPr>
            <w:tcW w:w="5855"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240" w:right="0"/>
              <w:jc w:val="left"/>
              <w:rPr>
                <w:rFonts w:ascii="Arial" w:hAnsi="Arial" w:cs="Arial" w:eastAsia="Arial" w:hint="default"/>
                <w:sz w:val="21"/>
                <w:szCs w:val="21"/>
              </w:rPr>
            </w:pPr>
            <w:r>
              <w:rPr>
                <w:rFonts w:ascii="Arial"/>
                <w:sz w:val="21"/>
              </w:rPr>
              <w:t>61885643-3</w:t>
            </w:r>
          </w:p>
        </w:tc>
      </w:tr>
      <w:tr>
        <w:trPr>
          <w:trHeight w:val="408" w:hRule="exact"/>
        </w:trPr>
        <w:tc>
          <w:tcPr>
            <w:tcW w:w="266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b/>
                <w:bCs/>
                <w:sz w:val="21"/>
                <w:szCs w:val="21"/>
              </w:rPr>
              <w:t>会计师事务所名称</w:t>
            </w:r>
            <w:r>
              <w:rPr>
                <w:rFonts w:ascii="宋体" w:hAnsi="宋体" w:cs="宋体" w:eastAsia="宋体" w:hint="default"/>
                <w:sz w:val="21"/>
                <w:szCs w:val="21"/>
              </w:rPr>
            </w:r>
          </w:p>
        </w:tc>
        <w:tc>
          <w:tcPr>
            <w:tcW w:w="5855" w:type="dxa"/>
            <w:tcBorders>
              <w:top w:val="single" w:sz="8" w:space="0" w:color="000000"/>
              <w:left w:val="nil" w:sz="6" w:space="0" w:color="auto"/>
              <w:bottom w:val="single" w:sz="8" w:space="0" w:color="000000"/>
              <w:right w:val="nil" w:sz="6" w:space="0" w:color="auto"/>
            </w:tcBorders>
          </w:tcPr>
          <w:p>
            <w:pPr>
              <w:pStyle w:val="TableParagraph"/>
              <w:spacing w:line="240" w:lineRule="auto" w:before="4"/>
              <w:ind w:left="240" w:right="0"/>
              <w:jc w:val="left"/>
              <w:rPr>
                <w:rFonts w:ascii="宋体" w:hAnsi="宋体" w:cs="宋体" w:eastAsia="宋体" w:hint="default"/>
                <w:sz w:val="21"/>
                <w:szCs w:val="21"/>
              </w:rPr>
            </w:pPr>
            <w:r>
              <w:rPr>
                <w:rFonts w:ascii="宋体" w:hAnsi="宋体" w:cs="宋体" w:eastAsia="宋体" w:hint="default"/>
                <w:sz w:val="21"/>
                <w:szCs w:val="21"/>
              </w:rPr>
              <w:t>中审国际会计师事务所有限公司</w:t>
            </w:r>
          </w:p>
        </w:tc>
      </w:tr>
      <w:tr>
        <w:trPr>
          <w:trHeight w:val="406" w:hRule="exact"/>
        </w:trPr>
        <w:tc>
          <w:tcPr>
            <w:tcW w:w="266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b/>
                <w:bCs/>
                <w:sz w:val="21"/>
                <w:szCs w:val="21"/>
              </w:rPr>
              <w:t>会计师事务所办公地址</w:t>
            </w:r>
            <w:r>
              <w:rPr>
                <w:rFonts w:ascii="宋体" w:hAnsi="宋体" w:cs="宋体" w:eastAsia="宋体" w:hint="default"/>
                <w:sz w:val="21"/>
                <w:szCs w:val="21"/>
              </w:rPr>
            </w:r>
          </w:p>
        </w:tc>
        <w:tc>
          <w:tcPr>
            <w:tcW w:w="5855"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left="240" w:right="0"/>
              <w:jc w:val="left"/>
              <w:rPr>
                <w:rFonts w:ascii="宋体" w:hAnsi="宋体" w:cs="宋体" w:eastAsia="宋体" w:hint="default"/>
                <w:sz w:val="21"/>
                <w:szCs w:val="21"/>
              </w:rPr>
            </w:pPr>
            <w:r>
              <w:rPr>
                <w:rFonts w:ascii="宋体" w:hAnsi="宋体" w:cs="宋体" w:eastAsia="宋体" w:hint="default"/>
                <w:sz w:val="21"/>
                <w:szCs w:val="21"/>
              </w:rPr>
              <w:t>深圳市福田区深南大道</w:t>
            </w:r>
            <w:r>
              <w:rPr>
                <w:rFonts w:ascii="宋体" w:hAnsi="宋体" w:cs="宋体" w:eastAsia="宋体" w:hint="default"/>
                <w:spacing w:val="-54"/>
                <w:sz w:val="21"/>
                <w:szCs w:val="21"/>
              </w:rPr>
              <w:t> </w:t>
            </w:r>
            <w:r>
              <w:rPr>
                <w:rFonts w:ascii="Arial" w:hAnsi="Arial" w:cs="Arial" w:eastAsia="Arial" w:hint="default"/>
                <w:sz w:val="21"/>
                <w:szCs w:val="21"/>
              </w:rPr>
              <w:t>7028</w:t>
            </w:r>
            <w:r>
              <w:rPr>
                <w:rFonts w:ascii="Arial" w:hAnsi="Arial" w:cs="Arial" w:eastAsia="Arial" w:hint="default"/>
                <w:spacing w:val="-6"/>
                <w:sz w:val="21"/>
                <w:szCs w:val="21"/>
              </w:rPr>
              <w:t> </w:t>
            </w:r>
            <w:r>
              <w:rPr>
                <w:rFonts w:ascii="宋体" w:hAnsi="宋体" w:cs="宋体" w:eastAsia="宋体" w:hint="default"/>
                <w:sz w:val="21"/>
                <w:szCs w:val="21"/>
              </w:rPr>
              <w:t>号时代科技大厦</w:t>
            </w:r>
            <w:r>
              <w:rPr>
                <w:rFonts w:ascii="宋体" w:hAnsi="宋体" w:cs="宋体" w:eastAsia="宋体" w:hint="default"/>
                <w:spacing w:val="-56"/>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pacing w:val="-3"/>
                <w:sz w:val="21"/>
                <w:szCs w:val="21"/>
              </w:rPr>
              <w:t>楼西</w:t>
            </w:r>
            <w:r>
              <w:rPr>
                <w:rFonts w:ascii="宋体" w:hAnsi="宋体" w:cs="宋体" w:eastAsia="宋体" w:hint="default"/>
                <w:sz w:val="21"/>
                <w:szCs w:val="21"/>
              </w:rPr>
            </w:r>
          </w:p>
        </w:tc>
      </w:tr>
    </w:tbl>
    <w:p>
      <w:pPr>
        <w:spacing w:line="240" w:lineRule="auto" w:before="0"/>
        <w:rPr>
          <w:rFonts w:ascii="宋体" w:hAnsi="宋体" w:cs="宋体" w:eastAsia="宋体" w:hint="default"/>
          <w:b/>
          <w:bCs/>
          <w:sz w:val="16"/>
          <w:szCs w:val="16"/>
        </w:rPr>
      </w:pPr>
    </w:p>
    <w:p>
      <w:pPr>
        <w:pStyle w:val="Heading2"/>
        <w:spacing w:line="240" w:lineRule="auto" w:before="26"/>
        <w:ind w:left="218" w:right="1663"/>
        <w:jc w:val="left"/>
        <w:rPr>
          <w:b w:val="0"/>
          <w:bCs w:val="0"/>
        </w:rPr>
      </w:pPr>
      <w:r>
        <w:rPr/>
        <w:t>八、公司历史沿革</w:t>
      </w:r>
      <w:r>
        <w:rPr>
          <w:b w:val="0"/>
          <w:bCs w:val="0"/>
        </w:rPr>
      </w:r>
    </w:p>
    <w:p>
      <w:pPr>
        <w:spacing w:line="240" w:lineRule="auto" w:before="11"/>
        <w:rPr>
          <w:rFonts w:ascii="宋体" w:hAnsi="宋体" w:cs="宋体" w:eastAsia="宋体" w:hint="default"/>
          <w:b/>
          <w:bCs/>
          <w:sz w:val="33"/>
          <w:szCs w:val="33"/>
        </w:rPr>
      </w:pPr>
    </w:p>
    <w:p>
      <w:pPr>
        <w:pStyle w:val="BodyText"/>
        <w:spacing w:line="338" w:lineRule="auto" w:before="0"/>
        <w:ind w:left="218" w:right="1782" w:firstLine="424"/>
        <w:jc w:val="left"/>
      </w:pPr>
      <w:r>
        <w:rPr/>
        <w:pict>
          <v:group style="position:absolute;margin-left:84.503998pt;margin-top:80.615570pt;width:430.8pt;height:.5pt;mso-position-horizontal-relative:page;mso-position-vertical-relative:paragraph;z-index:-1176064" coordorigin="1690,1612" coordsize="8616,10">
            <v:shape style="position:absolute;left:1690;top:1612;width:670;height:10" type="#_x0000_t75" stroked="false">
              <v:imagedata r:id="rId31" o:title=""/>
            </v:shape>
            <v:shape style="position:absolute;left:2355;top:1612;width:1282;height:10" type="#_x0000_t75" stroked="false">
              <v:imagedata r:id="rId32" o:title=""/>
            </v:shape>
            <v:shape style="position:absolute;left:3632;top:1612;width:6674;height:10" type="#_x0000_t75" stroked="false">
              <v:imagedata r:id="rId33" o:title=""/>
            </v:shape>
            <w10:wrap type="none"/>
          </v:group>
        </w:pict>
      </w:r>
      <w:r>
        <w:rPr/>
        <w:pict>
          <v:group style="position:absolute;margin-left:84.503998pt;margin-top:138.695587pt;width:430.8pt;height:5.55pt;mso-position-horizontal-relative:page;mso-position-vertical-relative:paragraph;z-index:-1176040" coordorigin="1690,2774" coordsize="8616,111">
            <v:shape style="position:absolute;left:1690;top:2774;width:689;height:110" type="#_x0000_t75" stroked="false">
              <v:imagedata r:id="rId34" o:title=""/>
            </v:shape>
            <v:shape style="position:absolute;left:2355;top:2870;width:1291;height:14" type="#_x0000_t75" stroked="false">
              <v:imagedata r:id="rId35" o:title=""/>
            </v:shape>
            <v:shape style="position:absolute;left:3632;top:2875;width:6674;height:10" type="#_x0000_t75" stroked="false">
              <v:imagedata r:id="rId27" o:title=""/>
            </v:shape>
            <w10:wrap type="none"/>
          </v:group>
        </w:pict>
      </w:r>
      <w:r>
        <w:rPr/>
        <w:t>公司于</w:t>
      </w:r>
      <w:r>
        <w:rPr>
          <w:spacing w:val="-42"/>
        </w:rPr>
        <w:t> </w:t>
      </w:r>
      <w:r>
        <w:rPr>
          <w:rFonts w:ascii="Arial" w:hAnsi="Arial" w:cs="Arial" w:eastAsia="Arial" w:hint="default"/>
        </w:rPr>
        <w:t>2010</w:t>
      </w:r>
      <w:r>
        <w:rPr>
          <w:rFonts w:ascii="Arial" w:hAnsi="Arial" w:cs="Arial" w:eastAsia="Arial" w:hint="default"/>
          <w:spacing w:val="12"/>
        </w:rPr>
        <w:t> </w:t>
      </w:r>
      <w:r>
        <w:rPr/>
        <w:t>年</w:t>
      </w:r>
      <w:r>
        <w:rPr>
          <w:spacing w:val="-44"/>
        </w:rPr>
        <w:t> </w:t>
      </w:r>
      <w:r>
        <w:rPr>
          <w:rFonts w:ascii="Arial" w:hAnsi="Arial" w:cs="Arial" w:eastAsia="Arial" w:hint="default"/>
        </w:rPr>
        <w:t>1</w:t>
      </w:r>
      <w:r>
        <w:rPr>
          <w:rFonts w:ascii="Arial" w:hAnsi="Arial" w:cs="Arial" w:eastAsia="Arial" w:hint="default"/>
          <w:spacing w:val="12"/>
        </w:rPr>
        <w:t> </w:t>
      </w:r>
      <w:r>
        <w:rPr/>
        <w:t>月</w:t>
      </w:r>
      <w:r>
        <w:rPr>
          <w:spacing w:val="-42"/>
        </w:rPr>
        <w:t> </w:t>
      </w:r>
      <w:r>
        <w:rPr>
          <w:rFonts w:ascii="Arial" w:hAnsi="Arial" w:cs="Arial" w:eastAsia="Arial" w:hint="default"/>
        </w:rPr>
        <w:t>20</w:t>
      </w:r>
      <w:r>
        <w:rPr>
          <w:rFonts w:ascii="Arial" w:hAnsi="Arial" w:cs="Arial" w:eastAsia="Arial" w:hint="default"/>
          <w:spacing w:val="12"/>
        </w:rPr>
        <w:t> </w:t>
      </w:r>
      <w:r>
        <w:rPr/>
        <w:t>日上市，上市以来总共注册变更三次，变更信息如 下：</w:t>
      </w:r>
    </w:p>
    <w:p>
      <w:pPr>
        <w:spacing w:line="240" w:lineRule="auto" w:before="4"/>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674"/>
        <w:gridCol w:w="1277"/>
        <w:gridCol w:w="6664"/>
      </w:tblGrid>
      <w:tr>
        <w:trPr>
          <w:trHeight w:val="631" w:hRule="exact"/>
        </w:trPr>
        <w:tc>
          <w:tcPr>
            <w:tcW w:w="674"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b/>
                <w:bCs/>
                <w:spacing w:val="18"/>
                <w:sz w:val="21"/>
                <w:szCs w:val="21"/>
              </w:rPr>
              <w:t>变更</w:t>
            </w:r>
            <w:r>
              <w:rPr>
                <w:rFonts w:ascii="宋体" w:hAnsi="宋体" w:cs="宋体" w:eastAsia="宋体" w:hint="default"/>
                <w:b/>
                <w:bCs/>
                <w:spacing w:val="-68"/>
                <w:sz w:val="21"/>
                <w:szCs w:val="21"/>
              </w:rPr>
              <w:t> </w:t>
            </w:r>
            <w:r>
              <w:rPr>
                <w:rFonts w:ascii="宋体" w:hAnsi="宋体" w:cs="宋体" w:eastAsia="宋体" w:hint="default"/>
                <w:sz w:val="21"/>
                <w:szCs w:val="21"/>
              </w:rPr>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b/>
                <w:bCs/>
                <w:sz w:val="21"/>
                <w:szCs w:val="21"/>
              </w:rPr>
              <w:t>次数</w:t>
            </w:r>
            <w:r>
              <w:rPr>
                <w:rFonts w:ascii="宋体" w:hAnsi="宋体" w:cs="宋体" w:eastAsia="宋体" w:hint="default"/>
                <w:sz w:val="21"/>
                <w:szCs w:val="21"/>
              </w:rPr>
            </w:r>
          </w:p>
        </w:tc>
        <w:tc>
          <w:tcPr>
            <w:tcW w:w="127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b/>
                <w:bCs/>
                <w:sz w:val="21"/>
                <w:szCs w:val="21"/>
              </w:rPr>
              <w:t>变更时间</w:t>
            </w:r>
            <w:r>
              <w:rPr>
                <w:rFonts w:ascii="宋体" w:hAnsi="宋体" w:cs="宋体" w:eastAsia="宋体" w:hint="default"/>
                <w:sz w:val="21"/>
                <w:szCs w:val="21"/>
              </w:rPr>
            </w:r>
          </w:p>
        </w:tc>
        <w:tc>
          <w:tcPr>
            <w:tcW w:w="6664"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122"/>
              <w:ind w:left="103" w:right="0"/>
              <w:jc w:val="left"/>
              <w:rPr>
                <w:rFonts w:ascii="宋体" w:hAnsi="宋体" w:cs="宋体" w:eastAsia="宋体" w:hint="default"/>
                <w:sz w:val="21"/>
                <w:szCs w:val="21"/>
              </w:rPr>
            </w:pPr>
            <w:r>
              <w:rPr>
                <w:rFonts w:ascii="宋体" w:hAnsi="宋体" w:cs="宋体" w:eastAsia="宋体" w:hint="default"/>
                <w:b/>
                <w:bCs/>
                <w:sz w:val="21"/>
                <w:szCs w:val="21"/>
              </w:rPr>
              <w:t>变更原因</w:t>
            </w:r>
            <w:r>
              <w:rPr>
                <w:rFonts w:ascii="宋体" w:hAnsi="宋体" w:cs="宋体" w:eastAsia="宋体" w:hint="default"/>
                <w:sz w:val="21"/>
                <w:szCs w:val="21"/>
              </w:rPr>
            </w:r>
          </w:p>
        </w:tc>
      </w:tr>
      <w:tr>
        <w:trPr>
          <w:trHeight w:val="1162" w:hRule="exact"/>
        </w:trPr>
        <w:tc>
          <w:tcPr>
            <w:tcW w:w="67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7" w:right="0"/>
              <w:jc w:val="left"/>
              <w:rPr>
                <w:rFonts w:ascii="Arial" w:hAnsi="Arial" w:cs="Arial" w:eastAsia="Arial" w:hint="default"/>
                <w:sz w:val="21"/>
                <w:szCs w:val="21"/>
              </w:rPr>
            </w:pPr>
            <w:r>
              <w:rPr>
                <w:rFonts w:ascii="Arial"/>
                <w:w w:val="100"/>
                <w:sz w:val="21"/>
              </w:rPr>
              <w:t>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Arial" w:hAnsi="Arial" w:cs="Arial" w:eastAsia="Arial" w:hint="default"/>
                <w:sz w:val="21"/>
                <w:szCs w:val="21"/>
              </w:rPr>
            </w:pPr>
            <w:r>
              <w:rPr>
                <w:rFonts w:ascii="Arial"/>
                <w:sz w:val="21"/>
              </w:rPr>
              <w:t>2010.3.18</w:t>
            </w:r>
          </w:p>
        </w:tc>
        <w:tc>
          <w:tcPr>
            <w:tcW w:w="6664" w:type="dxa"/>
            <w:tcBorders>
              <w:top w:val="nil" w:sz="6" w:space="0" w:color="auto"/>
              <w:left w:val="single" w:sz="4" w:space="0" w:color="000000"/>
              <w:bottom w:val="nil" w:sz="6" w:space="0" w:color="auto"/>
              <w:right w:val="nil" w:sz="6" w:space="0" w:color="auto"/>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经中国证券监督管理委员会</w:t>
            </w:r>
            <w:r>
              <w:rPr>
                <w:rFonts w:ascii="Arial" w:hAnsi="Arial" w:cs="Arial" w:eastAsia="Arial" w:hint="default"/>
                <w:spacing w:val="-2"/>
                <w:sz w:val="21"/>
                <w:szCs w:val="21"/>
              </w:rPr>
              <w:t>“</w:t>
            </w:r>
            <w:r>
              <w:rPr>
                <w:rFonts w:ascii="宋体" w:hAnsi="宋体" w:cs="宋体" w:eastAsia="宋体" w:hint="default"/>
                <w:spacing w:val="-2"/>
                <w:sz w:val="21"/>
                <w:szCs w:val="21"/>
              </w:rPr>
              <w:t>证监许可【</w:t>
            </w:r>
            <w:r>
              <w:rPr>
                <w:rFonts w:ascii="Arial" w:hAnsi="Arial" w:cs="Arial" w:eastAsia="Arial" w:hint="default"/>
                <w:spacing w:val="-2"/>
                <w:sz w:val="21"/>
                <w:szCs w:val="21"/>
              </w:rPr>
              <w:t>2009</w:t>
            </w:r>
            <w:r>
              <w:rPr>
                <w:rFonts w:ascii="宋体" w:hAnsi="宋体" w:cs="宋体" w:eastAsia="宋体" w:hint="default"/>
                <w:spacing w:val="-2"/>
                <w:sz w:val="21"/>
                <w:szCs w:val="21"/>
              </w:rPr>
              <w:t>】</w:t>
            </w:r>
            <w:r>
              <w:rPr>
                <w:rFonts w:ascii="Arial" w:hAnsi="Arial" w:cs="Arial" w:eastAsia="Arial" w:hint="default"/>
                <w:spacing w:val="-2"/>
                <w:sz w:val="21"/>
                <w:szCs w:val="21"/>
              </w:rPr>
              <w:t>1463</w:t>
            </w:r>
            <w:r>
              <w:rPr>
                <w:rFonts w:ascii="Arial" w:hAnsi="Arial" w:cs="Arial" w:eastAsia="Arial" w:hint="default"/>
                <w:spacing w:val="56"/>
                <w:sz w:val="21"/>
                <w:szCs w:val="21"/>
              </w:rPr>
              <w:t> </w:t>
            </w:r>
            <w:r>
              <w:rPr>
                <w:rFonts w:ascii="宋体" w:hAnsi="宋体" w:cs="宋体" w:eastAsia="宋体" w:hint="default"/>
                <w:spacing w:val="-2"/>
                <w:sz w:val="21"/>
                <w:szCs w:val="21"/>
              </w:rPr>
              <w:t>号</w:t>
            </w:r>
            <w:r>
              <w:rPr>
                <w:rFonts w:ascii="Arial" w:hAnsi="Arial" w:cs="Arial" w:eastAsia="Arial" w:hint="default"/>
                <w:spacing w:val="-2"/>
                <w:sz w:val="21"/>
                <w:szCs w:val="21"/>
              </w:rPr>
              <w:t>”</w:t>
            </w:r>
            <w:r>
              <w:rPr>
                <w:rFonts w:ascii="宋体" w:hAnsi="宋体" w:cs="宋体" w:eastAsia="宋体" w:hint="default"/>
                <w:spacing w:val="-2"/>
                <w:sz w:val="21"/>
                <w:szCs w:val="21"/>
              </w:rPr>
              <w:t>文核准，公司</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首次公开发行人民币普通股</w:t>
            </w:r>
            <w:r>
              <w:rPr>
                <w:rFonts w:ascii="宋体" w:hAnsi="宋体" w:cs="宋体" w:eastAsia="宋体" w:hint="default"/>
                <w:spacing w:val="-50"/>
                <w:sz w:val="21"/>
                <w:szCs w:val="21"/>
              </w:rPr>
              <w:t> </w:t>
            </w:r>
            <w:r>
              <w:rPr>
                <w:rFonts w:ascii="Arial" w:hAnsi="Arial" w:cs="Arial" w:eastAsia="Arial" w:hint="default"/>
                <w:sz w:val="21"/>
                <w:szCs w:val="21"/>
              </w:rPr>
              <w:t>2,700</w:t>
            </w:r>
            <w:r>
              <w:rPr>
                <w:rFonts w:ascii="Arial" w:hAnsi="Arial" w:cs="Arial" w:eastAsia="Arial" w:hint="default"/>
                <w:spacing w:val="-4"/>
                <w:sz w:val="21"/>
                <w:szCs w:val="21"/>
              </w:rPr>
              <w:t> </w:t>
            </w:r>
            <w:r>
              <w:rPr>
                <w:rFonts w:ascii="宋体" w:hAnsi="宋体" w:cs="宋体" w:eastAsia="宋体" w:hint="default"/>
                <w:spacing w:val="-10"/>
                <w:sz w:val="21"/>
                <w:szCs w:val="21"/>
              </w:rPr>
              <w:t>万股，注册资本从</w:t>
            </w:r>
            <w:r>
              <w:rPr>
                <w:rFonts w:ascii="宋体" w:hAnsi="宋体" w:cs="宋体" w:eastAsia="宋体" w:hint="default"/>
                <w:spacing w:val="-52"/>
                <w:sz w:val="21"/>
                <w:szCs w:val="21"/>
              </w:rPr>
              <w:t> </w:t>
            </w:r>
            <w:r>
              <w:rPr>
                <w:rFonts w:ascii="Arial" w:hAnsi="Arial" w:cs="Arial" w:eastAsia="Arial" w:hint="default"/>
                <w:sz w:val="21"/>
                <w:szCs w:val="21"/>
              </w:rPr>
              <w:t>7,760</w:t>
            </w:r>
            <w:r>
              <w:rPr>
                <w:rFonts w:ascii="Arial" w:hAnsi="Arial" w:cs="Arial" w:eastAsia="Arial" w:hint="default"/>
                <w:spacing w:val="-3"/>
                <w:sz w:val="21"/>
                <w:szCs w:val="21"/>
              </w:rPr>
              <w:t> </w:t>
            </w:r>
            <w:r>
              <w:rPr>
                <w:rFonts w:ascii="宋体" w:hAnsi="宋体" w:cs="宋体" w:eastAsia="宋体" w:hint="default"/>
                <w:sz w:val="21"/>
                <w:szCs w:val="21"/>
              </w:rPr>
              <w:t>万元增加到</w:t>
            </w:r>
          </w:p>
          <w:p>
            <w:pPr>
              <w:pStyle w:val="TableParagraph"/>
              <w:spacing w:line="259" w:lineRule="auto" w:before="24"/>
              <w:ind w:left="103" w:right="103"/>
              <w:jc w:val="left"/>
              <w:rPr>
                <w:rFonts w:ascii="宋体" w:hAnsi="宋体" w:cs="宋体" w:eastAsia="宋体" w:hint="default"/>
                <w:sz w:val="21"/>
                <w:szCs w:val="21"/>
              </w:rPr>
            </w:pPr>
            <w:r>
              <w:rPr>
                <w:rFonts w:ascii="Arial" w:hAnsi="Arial" w:cs="Arial" w:eastAsia="Arial" w:hint="default"/>
                <w:sz w:val="21"/>
                <w:szCs w:val="21"/>
              </w:rPr>
              <w:t>10,460</w:t>
            </w:r>
            <w:r>
              <w:rPr>
                <w:rFonts w:ascii="Arial" w:hAnsi="Arial" w:cs="Arial" w:eastAsia="Arial" w:hint="default"/>
                <w:spacing w:val="-5"/>
                <w:sz w:val="21"/>
                <w:szCs w:val="21"/>
              </w:rPr>
              <w:t> </w:t>
            </w:r>
            <w:r>
              <w:rPr>
                <w:rFonts w:ascii="宋体" w:hAnsi="宋体" w:cs="宋体" w:eastAsia="宋体" w:hint="default"/>
                <w:spacing w:val="-9"/>
                <w:sz w:val="21"/>
                <w:szCs w:val="21"/>
              </w:rPr>
              <w:t>万元。公司董事会根据</w:t>
            </w:r>
            <w:r>
              <w:rPr>
                <w:rFonts w:ascii="宋体" w:hAnsi="宋体" w:cs="宋体" w:eastAsia="宋体" w:hint="default"/>
                <w:spacing w:val="-50"/>
                <w:sz w:val="21"/>
                <w:szCs w:val="21"/>
              </w:rPr>
              <w:t> </w:t>
            </w:r>
            <w:r>
              <w:rPr>
                <w:rFonts w:ascii="Arial" w:hAnsi="Arial" w:cs="Arial" w:eastAsia="Arial" w:hint="default"/>
                <w:sz w:val="21"/>
                <w:szCs w:val="21"/>
              </w:rPr>
              <w:t>2009</w:t>
            </w:r>
            <w:r>
              <w:rPr>
                <w:rFonts w:ascii="Arial" w:hAnsi="Arial" w:cs="Arial" w:eastAsia="Arial" w:hint="default"/>
                <w:spacing w:val="-3"/>
                <w:sz w:val="21"/>
                <w:szCs w:val="21"/>
              </w:rPr>
              <w:t> </w:t>
            </w:r>
            <w:r>
              <w:rPr>
                <w:rFonts w:ascii="宋体" w:hAnsi="宋体" w:cs="宋体" w:eastAsia="宋体" w:hint="default"/>
                <w:sz w:val="21"/>
                <w:szCs w:val="21"/>
              </w:rPr>
              <w:t>年第二次临时股东大会决议的授权</w:t>
            </w:r>
            <w:r>
              <w:rPr>
                <w:rFonts w:ascii="宋体" w:hAnsi="宋体" w:cs="宋体" w:eastAsia="宋体" w:hint="default"/>
                <w:w w:val="100"/>
                <w:sz w:val="21"/>
                <w:szCs w:val="21"/>
              </w:rPr>
              <w:t> </w:t>
            </w:r>
            <w:r>
              <w:rPr>
                <w:rFonts w:ascii="宋体" w:hAnsi="宋体" w:cs="宋体" w:eastAsia="宋体" w:hint="default"/>
                <w:sz w:val="21"/>
                <w:szCs w:val="21"/>
              </w:rPr>
              <w:t>和修改后的公司章程，完成工商变更登记。</w:t>
            </w:r>
          </w:p>
        </w:tc>
      </w:tr>
      <w:tr>
        <w:trPr>
          <w:trHeight w:val="1061" w:hRule="exact"/>
        </w:trPr>
        <w:tc>
          <w:tcPr>
            <w:tcW w:w="67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07" w:right="0"/>
              <w:jc w:val="left"/>
              <w:rPr>
                <w:rFonts w:ascii="Arial" w:hAnsi="Arial" w:cs="Arial" w:eastAsia="Arial" w:hint="default"/>
                <w:sz w:val="21"/>
                <w:szCs w:val="21"/>
              </w:rPr>
            </w:pPr>
            <w:r>
              <w:rPr>
                <w:rFonts w:ascii="Arial"/>
                <w:w w:val="100"/>
                <w:sz w:val="21"/>
              </w:rPr>
              <w:t>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03" w:right="0"/>
              <w:jc w:val="left"/>
              <w:rPr>
                <w:rFonts w:ascii="Arial" w:hAnsi="Arial" w:cs="Arial" w:eastAsia="Arial" w:hint="default"/>
                <w:sz w:val="21"/>
                <w:szCs w:val="21"/>
              </w:rPr>
            </w:pPr>
            <w:r>
              <w:rPr>
                <w:rFonts w:ascii="Arial"/>
                <w:spacing w:val="-3"/>
                <w:sz w:val="21"/>
              </w:rPr>
              <w:t>2011.5.31</w:t>
            </w:r>
          </w:p>
        </w:tc>
        <w:tc>
          <w:tcPr>
            <w:tcW w:w="6664" w:type="dxa"/>
            <w:tcBorders>
              <w:top w:val="nil" w:sz="6" w:space="0" w:color="auto"/>
              <w:left w:val="single" w:sz="4" w:space="0" w:color="000000"/>
              <w:bottom w:val="nil" w:sz="6" w:space="0" w:color="auto"/>
              <w:right w:val="nil" w:sz="6" w:space="0" w:color="auto"/>
            </w:tcBorders>
          </w:tcPr>
          <w:p>
            <w:pPr>
              <w:pStyle w:val="TableParagraph"/>
              <w:spacing w:line="259" w:lineRule="auto" w:before="76"/>
              <w:ind w:left="103" w:right="103"/>
              <w:jc w:val="both"/>
              <w:rPr>
                <w:rFonts w:ascii="宋体" w:hAnsi="宋体" w:cs="宋体" w:eastAsia="宋体" w:hint="default"/>
                <w:sz w:val="21"/>
                <w:szCs w:val="21"/>
              </w:rPr>
            </w:pPr>
            <w:r>
              <w:rPr>
                <w:rFonts w:ascii="宋体" w:hAnsi="宋体" w:cs="宋体" w:eastAsia="宋体" w:hint="default"/>
                <w:spacing w:val="-2"/>
                <w:sz w:val="21"/>
                <w:szCs w:val="21"/>
              </w:rPr>
              <w:t>公司变更经营范围，在原经营范围中增加</w:t>
            </w:r>
            <w:r>
              <w:rPr>
                <w:rFonts w:ascii="Arial" w:hAnsi="Arial" w:cs="Arial" w:eastAsia="Arial" w:hint="default"/>
                <w:spacing w:val="-2"/>
                <w:sz w:val="21"/>
                <w:szCs w:val="21"/>
              </w:rPr>
              <w:t>“</w:t>
            </w:r>
            <w:r>
              <w:rPr>
                <w:rFonts w:ascii="宋体" w:hAnsi="宋体" w:cs="宋体" w:eastAsia="宋体" w:hint="default"/>
                <w:spacing w:val="-2"/>
                <w:sz w:val="21"/>
                <w:szCs w:val="21"/>
              </w:rPr>
              <w:t>信息系统咨询和技术服务</w:t>
            </w:r>
            <w:r>
              <w:rPr>
                <w:rFonts w:ascii="Arial" w:hAnsi="Arial" w:cs="Arial" w:eastAsia="Arial"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47"/>
                <w:sz w:val="21"/>
                <w:szCs w:val="21"/>
              </w:rPr>
              <w:t> </w:t>
            </w:r>
            <w:r>
              <w:rPr>
                <w:rFonts w:ascii="Arial" w:hAnsi="Arial" w:cs="Arial" w:eastAsia="Arial" w:hint="default"/>
                <w:sz w:val="21"/>
                <w:szCs w:val="21"/>
              </w:rPr>
              <w:t>“</w:t>
            </w:r>
            <w:r>
              <w:rPr>
                <w:rFonts w:ascii="宋体" w:hAnsi="宋体" w:cs="宋体" w:eastAsia="宋体" w:hint="default"/>
                <w:sz w:val="21"/>
                <w:szCs w:val="21"/>
              </w:rPr>
              <w:t>经营进出口业务</w:t>
            </w:r>
            <w:r>
              <w:rPr>
                <w:rFonts w:ascii="Arial" w:hAnsi="Arial" w:cs="Arial" w:eastAsia="Arial" w:hint="default"/>
                <w:sz w:val="21"/>
                <w:szCs w:val="21"/>
              </w:rPr>
              <w:t>”</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根据</w:t>
            </w:r>
            <w:r>
              <w:rPr>
                <w:rFonts w:ascii="宋体" w:hAnsi="宋体" w:cs="宋体" w:eastAsia="宋体" w:hint="default"/>
                <w:spacing w:val="-48"/>
                <w:sz w:val="21"/>
                <w:szCs w:val="21"/>
              </w:rPr>
              <w:t> </w:t>
            </w:r>
            <w:r>
              <w:rPr>
                <w:rFonts w:ascii="Arial" w:hAnsi="Arial" w:cs="Arial" w:eastAsia="Arial" w:hint="default"/>
                <w:sz w:val="21"/>
                <w:szCs w:val="21"/>
              </w:rPr>
              <w:t>2010 </w:t>
            </w:r>
            <w:r>
              <w:rPr>
                <w:rFonts w:ascii="宋体" w:hAnsi="宋体" w:cs="宋体" w:eastAsia="宋体" w:hint="default"/>
                <w:spacing w:val="-3"/>
                <w:sz w:val="21"/>
                <w:szCs w:val="21"/>
              </w:rPr>
              <w:t>年年度股东大会决议，完成工商变更登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记。</w:t>
            </w:r>
          </w:p>
        </w:tc>
      </w:tr>
      <w:tr>
        <w:trPr>
          <w:trHeight w:val="631" w:hRule="exact"/>
        </w:trPr>
        <w:tc>
          <w:tcPr>
            <w:tcW w:w="674" w:type="dxa"/>
            <w:tcBorders>
              <w:top w:val="nil" w:sz="6" w:space="0" w:color="auto"/>
              <w:left w:val="nil" w:sz="6" w:space="0" w:color="auto"/>
              <w:bottom w:val="single" w:sz="4" w:space="0" w:color="000000"/>
              <w:right w:val="single" w:sz="4" w:space="0" w:color="000000"/>
            </w:tcBorders>
          </w:tcPr>
          <w:p>
            <w:pPr>
              <w:pStyle w:val="TableParagraph"/>
              <w:spacing w:line="240" w:lineRule="auto" w:before="168"/>
              <w:ind w:left="107" w:right="0"/>
              <w:jc w:val="left"/>
              <w:rPr>
                <w:rFonts w:ascii="Arial" w:hAnsi="Arial" w:cs="Arial" w:eastAsia="Arial" w:hint="default"/>
                <w:sz w:val="21"/>
                <w:szCs w:val="21"/>
              </w:rPr>
            </w:pPr>
            <w:r>
              <w:rPr>
                <w:rFonts w:ascii="Arial"/>
                <w:w w:val="100"/>
                <w:sz w:val="21"/>
              </w:rPr>
              <w:t>3</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Arial" w:hAnsi="Arial" w:cs="Arial" w:eastAsia="Arial" w:hint="default"/>
                <w:sz w:val="21"/>
                <w:szCs w:val="21"/>
              </w:rPr>
            </w:pPr>
            <w:r>
              <w:rPr>
                <w:rFonts w:ascii="Arial"/>
                <w:spacing w:val="-3"/>
                <w:sz w:val="21"/>
              </w:rPr>
              <w:t>2011.8.16</w:t>
            </w:r>
          </w:p>
        </w:tc>
        <w:tc>
          <w:tcPr>
            <w:tcW w:w="6664" w:type="dxa"/>
            <w:tcBorders>
              <w:top w:val="nil" w:sz="6" w:space="0" w:color="auto"/>
              <w:left w:val="single" w:sz="4" w:space="0" w:color="000000"/>
              <w:bottom w:val="single" w:sz="4" w:space="0" w:color="000000"/>
              <w:right w:val="nil" w:sz="6" w:space="0" w:color="auto"/>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4"/>
                <w:sz w:val="21"/>
                <w:szCs w:val="21"/>
              </w:rPr>
              <w:t> </w:t>
            </w: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年利润分配方案，公司总股本由</w:t>
            </w:r>
            <w:r>
              <w:rPr>
                <w:rFonts w:ascii="宋体" w:hAnsi="宋体" w:cs="宋体" w:eastAsia="宋体" w:hint="default"/>
                <w:spacing w:val="-55"/>
                <w:sz w:val="21"/>
                <w:szCs w:val="21"/>
              </w:rPr>
              <w:t> </w:t>
            </w:r>
            <w:r>
              <w:rPr>
                <w:rFonts w:ascii="Arial" w:hAnsi="Arial" w:cs="Arial" w:eastAsia="Arial" w:hint="default"/>
                <w:sz w:val="21"/>
                <w:szCs w:val="21"/>
              </w:rPr>
              <w:t>10,460</w:t>
            </w:r>
            <w:r>
              <w:rPr>
                <w:rFonts w:ascii="Arial" w:hAnsi="Arial" w:cs="Arial" w:eastAsia="Arial" w:hint="default"/>
                <w:spacing w:val="-10"/>
                <w:sz w:val="21"/>
                <w:szCs w:val="21"/>
              </w:rPr>
              <w:t> </w:t>
            </w:r>
            <w:r>
              <w:rPr>
                <w:rFonts w:ascii="宋体" w:hAnsi="宋体" w:cs="宋体" w:eastAsia="宋体" w:hint="default"/>
                <w:sz w:val="21"/>
                <w:szCs w:val="21"/>
              </w:rPr>
              <w:t>万股增加至</w:t>
            </w:r>
          </w:p>
          <w:p>
            <w:pPr>
              <w:pStyle w:val="TableParagraph"/>
              <w:spacing w:line="240" w:lineRule="auto" w:before="22"/>
              <w:ind w:left="103" w:right="0"/>
              <w:jc w:val="left"/>
              <w:rPr>
                <w:rFonts w:ascii="宋体" w:hAnsi="宋体" w:cs="宋体" w:eastAsia="宋体" w:hint="default"/>
                <w:sz w:val="21"/>
                <w:szCs w:val="21"/>
              </w:rPr>
            </w:pPr>
            <w:r>
              <w:rPr>
                <w:rFonts w:ascii="Arial" w:hAnsi="Arial" w:cs="Arial" w:eastAsia="Arial" w:hint="default"/>
                <w:sz w:val="21"/>
                <w:szCs w:val="21"/>
              </w:rPr>
              <w:t>15,690</w:t>
            </w:r>
            <w:r>
              <w:rPr>
                <w:rFonts w:ascii="Arial" w:hAnsi="Arial" w:cs="Arial" w:eastAsia="Arial" w:hint="default"/>
                <w:spacing w:val="-4"/>
                <w:sz w:val="21"/>
                <w:szCs w:val="21"/>
              </w:rPr>
              <w:t> </w:t>
            </w:r>
            <w:r>
              <w:rPr>
                <w:rFonts w:ascii="宋体" w:hAnsi="宋体" w:cs="宋体" w:eastAsia="宋体" w:hint="default"/>
                <w:spacing w:val="-6"/>
                <w:sz w:val="21"/>
                <w:szCs w:val="21"/>
              </w:rPr>
              <w:t>万股，公司注册资本从人民币</w:t>
            </w:r>
            <w:r>
              <w:rPr>
                <w:rFonts w:ascii="宋体" w:hAnsi="宋体" w:cs="宋体" w:eastAsia="宋体" w:hint="default"/>
                <w:spacing w:val="-49"/>
                <w:sz w:val="21"/>
                <w:szCs w:val="21"/>
              </w:rPr>
              <w:t> </w:t>
            </w:r>
            <w:r>
              <w:rPr>
                <w:rFonts w:ascii="Arial" w:hAnsi="Arial" w:cs="Arial" w:eastAsia="Arial" w:hint="default"/>
                <w:sz w:val="21"/>
                <w:szCs w:val="21"/>
              </w:rPr>
              <w:t>10,460</w:t>
            </w:r>
            <w:r>
              <w:rPr>
                <w:rFonts w:ascii="Arial" w:hAnsi="Arial" w:cs="Arial" w:eastAsia="Arial" w:hint="default"/>
                <w:spacing w:val="-4"/>
                <w:sz w:val="21"/>
                <w:szCs w:val="21"/>
              </w:rPr>
              <w:t> </w:t>
            </w:r>
            <w:r>
              <w:rPr>
                <w:rFonts w:ascii="宋体" w:hAnsi="宋体" w:cs="宋体" w:eastAsia="宋体" w:hint="default"/>
                <w:sz w:val="21"/>
                <w:szCs w:val="21"/>
              </w:rPr>
              <w:t>万元增加至</w:t>
            </w:r>
            <w:r>
              <w:rPr>
                <w:rFonts w:ascii="宋体" w:hAnsi="宋体" w:cs="宋体" w:eastAsia="宋体" w:hint="default"/>
                <w:spacing w:val="-48"/>
                <w:sz w:val="21"/>
                <w:szCs w:val="21"/>
              </w:rPr>
              <w:t> </w:t>
            </w:r>
            <w:r>
              <w:rPr>
                <w:rFonts w:ascii="Arial" w:hAnsi="Arial" w:cs="Arial" w:eastAsia="Arial" w:hint="default"/>
                <w:sz w:val="21"/>
                <w:szCs w:val="21"/>
              </w:rPr>
              <w:t>15,690</w:t>
            </w:r>
            <w:r>
              <w:rPr>
                <w:rFonts w:ascii="Arial" w:hAnsi="Arial" w:cs="Arial" w:eastAsia="Arial" w:hint="default"/>
                <w:spacing w:val="-2"/>
                <w:sz w:val="21"/>
                <w:szCs w:val="21"/>
              </w:rPr>
              <w:t> </w:t>
            </w:r>
            <w:r>
              <w:rPr>
                <w:rFonts w:ascii="宋体" w:hAnsi="宋体" w:cs="宋体" w:eastAsia="宋体" w:hint="default"/>
                <w:sz w:val="21"/>
                <w:szCs w:val="21"/>
              </w:rPr>
              <w:t>万元。</w:t>
            </w:r>
          </w:p>
        </w:tc>
      </w:tr>
    </w:tbl>
    <w:p>
      <w:pPr>
        <w:spacing w:after="0" w:line="240" w:lineRule="auto"/>
        <w:jc w:val="left"/>
        <w:rPr>
          <w:rFonts w:ascii="宋体" w:hAnsi="宋体" w:cs="宋体" w:eastAsia="宋体" w:hint="default"/>
          <w:sz w:val="21"/>
          <w:szCs w:val="21"/>
        </w:rPr>
        <w:sectPr>
          <w:pgSz w:w="11910" w:h="16840"/>
          <w:pgMar w:header="877" w:footer="835" w:top="1100" w:bottom="1020" w:left="1580" w:right="0"/>
        </w:sectPr>
      </w:pPr>
    </w:p>
    <w:p>
      <w:pPr>
        <w:spacing w:line="240" w:lineRule="auto" w:before="0"/>
        <w:rPr>
          <w:rFonts w:ascii="宋体" w:hAnsi="宋体" w:cs="宋体" w:eastAsia="宋体" w:hint="default"/>
          <w:sz w:val="20"/>
          <w:szCs w:val="20"/>
        </w:rPr>
      </w:pPr>
      <w:r>
        <w:rPr/>
        <w:pict>
          <v:group style="position:absolute;margin-left:60.48pt;margin-top:357.409973pt;width:474.5pt;height:.5pt;mso-position-horizontal-relative:page;mso-position-vertical-relative:page;z-index:-1175920" coordorigin="1210,7148" coordsize="9490,10">
            <v:shape style="position:absolute;left:1210;top:7148;width:2838;height:10" type="#_x0000_t75" stroked="false">
              <v:imagedata r:id="rId36" o:title=""/>
            </v:shape>
            <v:shape style="position:absolute;left:4043;top:7148;width:1855;height:10" type="#_x0000_t75" stroked="false">
              <v:imagedata r:id="rId37" o:title=""/>
            </v:shape>
            <v:shape style="position:absolute;left:5893;top:7148;width:3126;height:10" type="#_x0000_t75" stroked="false">
              <v:imagedata r:id="rId38" o:title=""/>
            </v:shape>
            <v:shape style="position:absolute;left:9014;top:7148;width:1685;height:10" type="#_x0000_t75" stroked="false">
              <v:imagedata r:id="rId39" o:title=""/>
            </v:shape>
            <w10:wrap type="none"/>
          </v:group>
        </w:pict>
      </w:r>
      <w:r>
        <w:rPr/>
        <w:pict>
          <v:group style="position:absolute;margin-left:60.48pt;margin-top:385.129974pt;width:474.5pt;height:.5pt;mso-position-horizontal-relative:page;mso-position-vertical-relative:page;z-index:-1175896" coordorigin="1210,7703" coordsize="9490,10">
            <v:shape style="position:absolute;left:1210;top:7703;width:2838;height:10" type="#_x0000_t75" stroked="false">
              <v:imagedata r:id="rId36" o:title=""/>
            </v:shape>
            <v:shape style="position:absolute;left:4043;top:7703;width:1855;height:10" type="#_x0000_t75" stroked="false">
              <v:imagedata r:id="rId37" o:title=""/>
            </v:shape>
            <v:shape style="position:absolute;left:5893;top:7703;width:3126;height:10" type="#_x0000_t75" stroked="false">
              <v:imagedata r:id="rId38" o:title=""/>
            </v:shape>
            <v:shape style="position:absolute;left:9014;top:7703;width:1685;height:10" type="#_x0000_t75" stroked="false">
              <v:imagedata r:id="rId39" o:title=""/>
            </v:shape>
            <w10:wrap type="none"/>
          </v:group>
        </w:pict>
      </w:r>
      <w:r>
        <w:rPr/>
        <w:pict>
          <v:group style="position:absolute;margin-left:60.48pt;margin-top:412.849976pt;width:474.5pt;height:.5pt;mso-position-horizontal-relative:page;mso-position-vertical-relative:page;z-index:-1175872" coordorigin="1210,8257" coordsize="9490,10">
            <v:shape style="position:absolute;left:1210;top:8257;width:2838;height:10" type="#_x0000_t75" stroked="false">
              <v:imagedata r:id="rId36" o:title=""/>
            </v:shape>
            <v:shape style="position:absolute;left:4043;top:8257;width:1855;height:10" type="#_x0000_t75" stroked="false">
              <v:imagedata r:id="rId37" o:title=""/>
            </v:shape>
            <v:shape style="position:absolute;left:5893;top:8257;width:3126;height:10" type="#_x0000_t75" stroked="false">
              <v:imagedata r:id="rId38" o:title=""/>
            </v:shape>
            <v:shape style="position:absolute;left:9014;top:8257;width:1685;height:10" type="#_x0000_t75" stroked="false">
              <v:imagedata r:id="rId39" o:title=""/>
            </v:shape>
            <w10:wrap type="none"/>
          </v:group>
        </w:pict>
      </w:r>
      <w:r>
        <w:rPr/>
        <w:pict>
          <v:group style="position:absolute;margin-left:62.16pt;margin-top:691.659973pt;width:471.1pt;height:.5pt;mso-position-horizontal-relative:page;mso-position-vertical-relative:page;z-index:-1175608" coordorigin="1243,13833" coordsize="9422,10">
            <v:shape style="position:absolute;left:1243;top:13833;width:2821;height:10" type="#_x0000_t75" stroked="false">
              <v:imagedata r:id="rId40" o:title=""/>
            </v:shape>
            <v:shape style="position:absolute;left:4059;top:13833;width:1654;height:10" type="#_x0000_t75" stroked="false">
              <v:imagedata r:id="rId41" o:title=""/>
            </v:shape>
            <v:shape style="position:absolute;left:5708;top:13833;width:4957;height:10" type="#_x0000_t75" stroked="false">
              <v:imagedata r:id="rId42" o:title=""/>
            </v:shape>
            <w10:wrap type="none"/>
          </v:group>
        </w:pict>
      </w:r>
      <w:r>
        <w:rPr/>
        <w:pict>
          <v:group style="position:absolute;margin-left:62.16pt;margin-top:719.379944pt;width:471.1pt;height:.5pt;mso-position-horizontal-relative:page;mso-position-vertical-relative:page;z-index:-1175584" coordorigin="1243,14388" coordsize="9422,10">
            <v:shape style="position:absolute;left:1243;top:14388;width:2821;height:10" type="#_x0000_t75" stroked="false">
              <v:imagedata r:id="rId40" o:title=""/>
            </v:shape>
            <v:shape style="position:absolute;left:4059;top:14388;width:1654;height:10" type="#_x0000_t75" stroked="false">
              <v:imagedata r:id="rId41" o:title=""/>
            </v:shape>
            <v:shape style="position:absolute;left:5708;top:14388;width:4957;height:10" type="#_x0000_t75" stroked="false">
              <v:imagedata r:id="rId42" o:title=""/>
            </v:shape>
            <w10:wrap type="none"/>
          </v:group>
        </w:pict>
      </w:r>
      <w:r>
        <w:rPr/>
        <w:pict>
          <v:group style="position:absolute;margin-left:62.16pt;margin-top:747.096008pt;width:471.1pt;height:.5pt;mso-position-horizontal-relative:page;mso-position-vertical-relative:page;z-index:-1175560" coordorigin="1243,14942" coordsize="9422,10">
            <v:shape style="position:absolute;left:1243;top:14942;width:2821;height:10" type="#_x0000_t75" stroked="false">
              <v:imagedata r:id="rId40" o:title=""/>
            </v:shape>
            <v:shape style="position:absolute;left:4059;top:14942;width:1654;height:10" type="#_x0000_t75" stroked="false">
              <v:imagedata r:id="rId43" o:title=""/>
            </v:shape>
            <v:shape style="position:absolute;left:5708;top:14942;width:4957;height:10" type="#_x0000_t75" stroked="false">
              <v:imagedata r:id="rId44" o:title=""/>
            </v:shape>
            <w10:wrap type="none"/>
          </v:group>
        </w:pict>
      </w:r>
      <w:r>
        <w:rPr/>
        <w:pict>
          <v:shape style="position:absolute;margin-left:203.210007pt;margin-top:766.776001pt;width:.48003pt;height:.72pt;mso-position-horizontal-relative:page;mso-position-vertical-relative:page;z-index:1792" type="#_x0000_t75" stroked="false">
            <v:imagedata r:id="rId45" o:title=""/>
          </v:shape>
        </w:pict>
      </w:r>
      <w:r>
        <w:rPr/>
        <w:pict>
          <v:shape style="position:absolute;margin-left:285.649994pt;margin-top:766.776001pt;width:.48pt;height:.72pt;mso-position-horizontal-relative:page;mso-position-vertical-relative:page;z-index:1816" type="#_x0000_t75" stroked="false">
            <v:imagedata r:id="rId45" o:title=""/>
          </v:shape>
        </w:pict>
      </w:r>
      <w:r>
        <w:rPr/>
        <w:pict>
          <v:shape style="position:absolute;margin-left:368.109985pt;margin-top:766.776001pt;width:.48003pt;height:.72pt;mso-position-horizontal-relative:page;mso-position-vertical-relative:page;z-index:1840" type="#_x0000_t75" stroked="false">
            <v:imagedata r:id="rId45" o:title=""/>
          </v:shape>
        </w:pict>
      </w:r>
      <w:r>
        <w:rPr/>
        <w:pict>
          <v:shape style="position:absolute;margin-left:450.579987pt;margin-top:766.776001pt;width:.48003pt;height:.72pt;mso-position-horizontal-relative:page;mso-position-vertical-relative:page;z-index:1864" type="#_x0000_t75" stroked="false">
            <v:imagedata r:id="rId45" o:title=""/>
          </v:shape>
        </w:pic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1"/>
        <w:tabs>
          <w:tab w:pos="3588" w:val="left" w:leader="none"/>
        </w:tabs>
        <w:spacing w:line="460" w:lineRule="exact"/>
        <w:ind w:left="2140" w:right="0"/>
        <w:jc w:val="left"/>
        <w:rPr>
          <w:b w:val="0"/>
          <w:bCs w:val="0"/>
        </w:rPr>
      </w:pPr>
      <w:bookmarkStart w:name="_TOC_250008" w:id="2"/>
      <w:r>
        <w:rPr>
          <w:w w:val="95"/>
        </w:rPr>
        <w:t>第二节</w:t>
        <w:tab/>
      </w:r>
      <w:r>
        <w:rPr/>
        <w:t>会计数据和业务数据摘要</w:t>
      </w:r>
      <w:bookmarkEnd w:id="2"/>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3"/>
        <w:rPr>
          <w:rFonts w:ascii="黑体" w:hAnsi="黑体" w:cs="黑体" w:eastAsia="黑体" w:hint="default"/>
          <w:b/>
          <w:bCs/>
          <w:sz w:val="25"/>
          <w:szCs w:val="25"/>
        </w:rPr>
      </w:pPr>
    </w:p>
    <w:p>
      <w:pPr>
        <w:pStyle w:val="Heading2"/>
        <w:spacing w:line="240" w:lineRule="auto"/>
        <w:ind w:left="698" w:right="0"/>
        <w:jc w:val="left"/>
        <w:rPr>
          <w:b w:val="0"/>
          <w:bCs w:val="0"/>
        </w:rPr>
      </w:pPr>
      <w:r>
        <w:rPr/>
        <w:t>一、主要会计数据</w:t>
      </w:r>
      <w:r>
        <w:rPr>
          <w:b w:val="0"/>
          <w:bCs w:val="0"/>
        </w:rPr>
      </w:r>
    </w:p>
    <w:p>
      <w:pPr>
        <w:spacing w:line="240" w:lineRule="auto" w:before="3"/>
        <w:rPr>
          <w:rFonts w:ascii="宋体" w:hAnsi="宋体" w:cs="宋体" w:eastAsia="宋体" w:hint="default"/>
          <w:b/>
          <w:bCs/>
          <w:sz w:val="34"/>
          <w:szCs w:val="34"/>
        </w:rPr>
      </w:pPr>
    </w:p>
    <w:p>
      <w:pPr>
        <w:tabs>
          <w:tab w:pos="1411" w:val="left" w:leader="none"/>
        </w:tabs>
        <w:spacing w:before="0"/>
        <w:ind w:left="0" w:right="1793" w:firstLine="0"/>
        <w:jc w:val="right"/>
        <w:rPr>
          <w:rFonts w:ascii="宋体" w:hAnsi="宋体" w:cs="宋体" w:eastAsia="宋体" w:hint="default"/>
          <w:sz w:val="21"/>
          <w:szCs w:val="21"/>
        </w:rPr>
      </w:pPr>
      <w:r>
        <w:rPr/>
        <w:pict>
          <v:group style="position:absolute;margin-left:60.48pt;margin-top:63.533684pt;width:474.5pt;height:.5pt;mso-position-horizontal-relative:page;mso-position-vertical-relative:paragraph;z-index:-1175992" coordorigin="1210,1271" coordsize="9490,10">
            <v:shape style="position:absolute;left:1210;top:1271;width:2838;height:10" type="#_x0000_t75" stroked="false">
              <v:imagedata r:id="rId36" o:title=""/>
            </v:shape>
            <v:shape style="position:absolute;left:4043;top:1271;width:1855;height:10" type="#_x0000_t75" stroked="false">
              <v:imagedata r:id="rId37" o:title=""/>
            </v:shape>
            <v:shape style="position:absolute;left:5893;top:1271;width:3126;height:10" type="#_x0000_t75" stroked="false">
              <v:imagedata r:id="rId38" o:title=""/>
            </v:shape>
            <v:shape style="position:absolute;left:9014;top:1271;width:1685;height:10" type="#_x0000_t75" stroked="false">
              <v:imagedata r:id="rId39" o:title=""/>
            </v:shape>
            <w10:wrap type="none"/>
          </v:group>
        </w:pict>
      </w:r>
      <w:r>
        <w:rPr/>
        <w:pict>
          <v:group style="position:absolute;margin-left:60.48pt;margin-top:79.373581pt;width:474.5pt;height:5.05pt;mso-position-horizontal-relative:page;mso-position-vertical-relative:paragraph;z-index:-1175968" coordorigin="1210,1587" coordsize="9490,101">
            <v:shape style="position:absolute;left:1210;top:1587;width:2857;height:101" type="#_x0000_t75" stroked="false">
              <v:imagedata r:id="rId46" o:title=""/>
            </v:shape>
            <v:shape style="position:absolute;left:4043;top:1679;width:1855;height:10" type="#_x0000_t75" stroked="false">
              <v:imagedata r:id="rId37" o:title=""/>
            </v:shape>
            <v:shape style="position:absolute;left:5893;top:1679;width:3126;height:10" type="#_x0000_t75" stroked="false">
              <v:imagedata r:id="rId38" o:title=""/>
            </v:shape>
            <v:shape style="position:absolute;left:9014;top:1679;width:1685;height:10" type="#_x0000_t75" stroked="false">
              <v:imagedata r:id="rId39" o:title=""/>
            </v:shape>
            <w10:wrap type="none"/>
          </v:group>
        </w:pict>
      </w:r>
      <w:r>
        <w:rPr/>
        <w:pict>
          <v:group style="position:absolute;margin-left:60.48pt;margin-top:104.213654pt;width:474.5pt;height:.5pt;mso-position-horizontal-relative:page;mso-position-vertical-relative:paragraph;z-index:-1175944" coordorigin="1210,2084" coordsize="9490,10">
            <v:shape style="position:absolute;left:1210;top:2084;width:2838;height:10" type="#_x0000_t75" stroked="false">
              <v:imagedata r:id="rId36" o:title=""/>
            </v:shape>
            <v:shape style="position:absolute;left:4043;top:2084;width:1855;height:10" type="#_x0000_t75" stroked="false">
              <v:imagedata r:id="rId37" o:title=""/>
            </v:shape>
            <v:shape style="position:absolute;left:5893;top:2084;width:3126;height:10" type="#_x0000_t75" stroked="false">
              <v:imagedata r:id="rId38" o:title=""/>
            </v:shape>
            <v:shape style="position:absolute;left:9014;top:2084;width:1685;height:10" type="#_x0000_t75" stroked="false">
              <v:imagedata r:id="rId39" o:title=""/>
            </v:shape>
            <w10:wrap type="none"/>
          </v:group>
        </w:pict>
      </w:r>
      <w:r>
        <w:rPr>
          <w:rFonts w:ascii="宋体" w:hAnsi="宋体" w:cs="宋体" w:eastAsia="宋体" w:hint="default"/>
          <w:spacing w:val="-11"/>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842"/>
        <w:gridCol w:w="1851"/>
        <w:gridCol w:w="1853"/>
        <w:gridCol w:w="1268"/>
        <w:gridCol w:w="1675"/>
      </w:tblGrid>
      <w:tr>
        <w:trPr>
          <w:trHeight w:val="824" w:hRule="exact"/>
        </w:trPr>
        <w:tc>
          <w:tcPr>
            <w:tcW w:w="2842"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5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5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6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520" w:right="0" w:hanging="209"/>
              <w:jc w:val="left"/>
              <w:rPr>
                <w:rFonts w:ascii="宋体" w:hAnsi="宋体" w:cs="宋体" w:eastAsia="宋体" w:hint="default"/>
                <w:sz w:val="21"/>
                <w:szCs w:val="21"/>
              </w:rPr>
            </w:pPr>
            <w:r>
              <w:rPr>
                <w:rFonts w:ascii="宋体" w:hAnsi="宋体" w:cs="宋体" w:eastAsia="宋体" w:hint="default"/>
                <w:b/>
                <w:bCs/>
                <w:sz w:val="21"/>
                <w:szCs w:val="21"/>
              </w:rPr>
              <w:t>本年比上</w:t>
            </w:r>
            <w:r>
              <w:rPr>
                <w:rFonts w:ascii="宋体" w:hAnsi="宋体" w:cs="宋体" w:eastAsia="宋体" w:hint="default"/>
                <w:sz w:val="21"/>
                <w:szCs w:val="21"/>
              </w:rPr>
            </w:r>
          </w:p>
          <w:p>
            <w:pPr>
              <w:pStyle w:val="TableParagraph"/>
              <w:spacing w:line="273"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73"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675"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14"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85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Arial" w:hAnsi="Arial" w:cs="Arial" w:eastAsia="Arial" w:hint="default"/>
                <w:sz w:val="21"/>
                <w:szCs w:val="21"/>
              </w:rPr>
            </w:pPr>
            <w:r>
              <w:rPr>
                <w:rFonts w:ascii="Arial"/>
                <w:spacing w:val="-1"/>
                <w:sz w:val="21"/>
              </w:rPr>
              <w:t>417,445,269.73</w:t>
            </w:r>
          </w:p>
        </w:tc>
        <w:tc>
          <w:tcPr>
            <w:tcW w:w="1853"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Arial" w:hAnsi="Arial" w:cs="Arial" w:eastAsia="Arial" w:hint="default"/>
                <w:sz w:val="21"/>
                <w:szCs w:val="21"/>
              </w:rPr>
            </w:pPr>
            <w:r>
              <w:rPr>
                <w:rFonts w:ascii="Arial"/>
                <w:spacing w:val="-1"/>
                <w:sz w:val="21"/>
              </w:rPr>
              <w:t>247,255,460.72</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Arial" w:hAnsi="Arial" w:cs="Arial" w:eastAsia="Arial" w:hint="default"/>
                <w:sz w:val="21"/>
                <w:szCs w:val="21"/>
              </w:rPr>
            </w:pPr>
            <w:r>
              <w:rPr>
                <w:rFonts w:ascii="Arial"/>
                <w:spacing w:val="-1"/>
                <w:sz w:val="21"/>
              </w:rPr>
              <w:t>68.83</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103"/>
              <w:jc w:val="right"/>
              <w:rPr>
                <w:rFonts w:ascii="Arial" w:hAnsi="Arial" w:cs="Arial" w:eastAsia="Arial" w:hint="default"/>
                <w:sz w:val="21"/>
                <w:szCs w:val="21"/>
              </w:rPr>
            </w:pPr>
            <w:r>
              <w:rPr>
                <w:rFonts w:ascii="Arial"/>
                <w:spacing w:val="-1"/>
                <w:sz w:val="21"/>
              </w:rPr>
              <w:t>246,310,679.72</w:t>
            </w:r>
          </w:p>
        </w:tc>
      </w:tr>
      <w:tr>
        <w:trPr>
          <w:trHeight w:val="376"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3"/>
              <w:jc w:val="right"/>
              <w:rPr>
                <w:rFonts w:ascii="Arial" w:hAnsi="Arial" w:cs="Arial" w:eastAsia="Arial" w:hint="default"/>
                <w:sz w:val="21"/>
                <w:szCs w:val="21"/>
              </w:rPr>
            </w:pPr>
            <w:r>
              <w:rPr>
                <w:rFonts w:ascii="Arial"/>
                <w:spacing w:val="-1"/>
                <w:sz w:val="21"/>
              </w:rPr>
              <w:t>100,968,420.44</w:t>
            </w:r>
            <w:r>
              <w:rPr>
                <w:rFonts w:ascii="Arial"/>
                <w:sz w:val="21"/>
              </w:rPr>
            </w:r>
          </w:p>
        </w:tc>
        <w:tc>
          <w:tcPr>
            <w:tcW w:w="185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70,689,020.08</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42.83</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4"/>
              <w:jc w:val="right"/>
              <w:rPr>
                <w:rFonts w:ascii="Arial" w:hAnsi="Arial" w:cs="Arial" w:eastAsia="Arial" w:hint="default"/>
                <w:sz w:val="21"/>
                <w:szCs w:val="21"/>
              </w:rPr>
            </w:pPr>
            <w:r>
              <w:rPr>
                <w:rFonts w:ascii="Arial"/>
                <w:spacing w:val="-1"/>
                <w:sz w:val="21"/>
              </w:rPr>
              <w:t>62,488,621.32</w:t>
            </w:r>
          </w:p>
        </w:tc>
      </w:tr>
      <w:tr>
        <w:trPr>
          <w:trHeight w:val="583"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ind w:left="108" w:right="104"/>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归属于上市公司股东的净利</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润（元）</w:t>
            </w:r>
          </w:p>
        </w:tc>
        <w:tc>
          <w:tcPr>
            <w:tcW w:w="1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101"/>
              <w:jc w:val="right"/>
              <w:rPr>
                <w:rFonts w:ascii="Arial" w:hAnsi="Arial" w:cs="Arial" w:eastAsia="Arial" w:hint="default"/>
                <w:sz w:val="21"/>
                <w:szCs w:val="21"/>
              </w:rPr>
            </w:pPr>
            <w:r>
              <w:rPr>
                <w:rFonts w:ascii="Arial"/>
                <w:spacing w:val="-1"/>
                <w:sz w:val="21"/>
              </w:rPr>
              <w:t>81,252,099.13</w:t>
            </w:r>
          </w:p>
        </w:tc>
        <w:tc>
          <w:tcPr>
            <w:tcW w:w="1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99"/>
              <w:jc w:val="right"/>
              <w:rPr>
                <w:rFonts w:ascii="Arial" w:hAnsi="Arial" w:cs="Arial" w:eastAsia="Arial" w:hint="default"/>
                <w:sz w:val="21"/>
                <w:szCs w:val="21"/>
              </w:rPr>
            </w:pPr>
            <w:r>
              <w:rPr>
                <w:rFonts w:ascii="Arial"/>
                <w:spacing w:val="-1"/>
                <w:sz w:val="21"/>
              </w:rPr>
              <w:t>62,187,386.98</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99"/>
              <w:jc w:val="right"/>
              <w:rPr>
                <w:rFonts w:ascii="Arial" w:hAnsi="Arial" w:cs="Arial" w:eastAsia="Arial" w:hint="default"/>
                <w:sz w:val="21"/>
                <w:szCs w:val="21"/>
              </w:rPr>
            </w:pPr>
            <w:r>
              <w:rPr>
                <w:rFonts w:ascii="Arial"/>
                <w:spacing w:val="-1"/>
                <w:sz w:val="21"/>
              </w:rPr>
              <w:t>30.66</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179"/>
              <w:ind w:right="104"/>
              <w:jc w:val="right"/>
              <w:rPr>
                <w:rFonts w:ascii="Arial" w:hAnsi="Arial" w:cs="Arial" w:eastAsia="Arial" w:hint="default"/>
                <w:sz w:val="21"/>
                <w:szCs w:val="21"/>
              </w:rPr>
            </w:pPr>
            <w:r>
              <w:rPr>
                <w:rFonts w:ascii="Arial"/>
                <w:spacing w:val="-1"/>
                <w:sz w:val="21"/>
              </w:rPr>
              <w:t>57,296,100.73</w:t>
            </w:r>
          </w:p>
        </w:tc>
      </w:tr>
      <w:tr>
        <w:trPr>
          <w:trHeight w:val="556"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5" w:lineRule="exact"/>
              <w:ind w:left="108" w:right="-5"/>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归属于上市公司股东的扣除</w:t>
            </w:r>
          </w:p>
          <w:p>
            <w:pPr>
              <w:pStyle w:val="TableParagraph"/>
              <w:spacing w:line="274" w:lineRule="exact"/>
              <w:ind w:left="108" w:right="-5"/>
              <w:jc w:val="left"/>
              <w:rPr>
                <w:rFonts w:ascii="宋体" w:hAnsi="宋体" w:cs="宋体" w:eastAsia="宋体" w:hint="default"/>
                <w:sz w:val="21"/>
                <w:szCs w:val="21"/>
              </w:rPr>
            </w:pPr>
            <w:r>
              <w:rPr>
                <w:rFonts w:ascii="宋体" w:hAnsi="宋体" w:cs="宋体" w:eastAsia="宋体" w:hint="default"/>
                <w:spacing w:val="-2"/>
                <w:sz w:val="21"/>
                <w:szCs w:val="21"/>
              </w:rPr>
              <w:t>非经常性损益的净利润（元）</w:t>
            </w:r>
          </w:p>
        </w:tc>
        <w:tc>
          <w:tcPr>
            <w:tcW w:w="1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Arial" w:hAnsi="Arial" w:cs="Arial" w:eastAsia="Arial" w:hint="default"/>
                <w:sz w:val="21"/>
                <w:szCs w:val="21"/>
              </w:rPr>
            </w:pPr>
            <w:r>
              <w:rPr>
                <w:rFonts w:ascii="Arial"/>
                <w:spacing w:val="-2"/>
                <w:sz w:val="21"/>
              </w:rPr>
              <w:t>77,511,023.71</w:t>
            </w:r>
          </w:p>
        </w:tc>
        <w:tc>
          <w:tcPr>
            <w:tcW w:w="1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sz w:val="21"/>
              </w:rPr>
              <w:t>61,690,561.39</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99"/>
              <w:jc w:val="right"/>
              <w:rPr>
                <w:rFonts w:ascii="Arial" w:hAnsi="Arial" w:cs="Arial" w:eastAsia="Arial" w:hint="default"/>
                <w:sz w:val="21"/>
                <w:szCs w:val="21"/>
              </w:rPr>
            </w:pPr>
            <w:r>
              <w:rPr>
                <w:rFonts w:ascii="Arial"/>
                <w:spacing w:val="-1"/>
                <w:sz w:val="21"/>
              </w:rPr>
              <w:t>25.64</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153"/>
              <w:ind w:right="104"/>
              <w:jc w:val="right"/>
              <w:rPr>
                <w:rFonts w:ascii="Arial" w:hAnsi="Arial" w:cs="Arial" w:eastAsia="Arial" w:hint="default"/>
                <w:sz w:val="21"/>
                <w:szCs w:val="21"/>
              </w:rPr>
            </w:pPr>
            <w:r>
              <w:rPr>
                <w:rFonts w:ascii="Arial"/>
                <w:spacing w:val="-1"/>
                <w:sz w:val="21"/>
              </w:rPr>
              <w:t>55,405,207.04</w:t>
            </w:r>
          </w:p>
        </w:tc>
      </w:tr>
      <w:tr>
        <w:trPr>
          <w:trHeight w:val="561"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72" w:lineRule="exact"/>
              <w:ind w:left="108" w:right="104"/>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额（元）</w:t>
            </w:r>
          </w:p>
        </w:tc>
        <w:tc>
          <w:tcPr>
            <w:tcW w:w="1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-30,071,508.47</w:t>
            </w:r>
          </w:p>
        </w:tc>
        <w:tc>
          <w:tcPr>
            <w:tcW w:w="1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35,502,455.85</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-184.70</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4"/>
              <w:jc w:val="right"/>
              <w:rPr>
                <w:rFonts w:ascii="Arial" w:hAnsi="Arial" w:cs="Arial" w:eastAsia="Arial" w:hint="default"/>
                <w:sz w:val="21"/>
                <w:szCs w:val="21"/>
              </w:rPr>
            </w:pPr>
            <w:r>
              <w:rPr>
                <w:rFonts w:ascii="Arial"/>
                <w:spacing w:val="-1"/>
                <w:sz w:val="21"/>
              </w:rPr>
              <w:t>64,709,402.47</w:t>
            </w:r>
          </w:p>
        </w:tc>
      </w:tr>
      <w:tr>
        <w:trPr>
          <w:trHeight w:val="816" w:hRule="exact"/>
        </w:trPr>
        <w:tc>
          <w:tcPr>
            <w:tcW w:w="2842"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5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5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26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b/>
                <w:bCs/>
                <w:sz w:val="21"/>
                <w:szCs w:val="21"/>
              </w:rPr>
              <w:t>本年末比</w:t>
            </w:r>
            <w:r>
              <w:rPr>
                <w:rFonts w:ascii="宋体" w:hAnsi="宋体" w:cs="宋体" w:eastAsia="宋体" w:hint="default"/>
                <w:sz w:val="21"/>
                <w:szCs w:val="21"/>
              </w:rPr>
            </w:r>
          </w:p>
          <w:p>
            <w:pPr>
              <w:pStyle w:val="TableParagraph"/>
              <w:spacing w:line="240" w:lineRule="auto"/>
              <w:ind w:left="311" w:right="99"/>
              <w:jc w:val="left"/>
              <w:rPr>
                <w:rFonts w:ascii="宋体" w:hAnsi="宋体" w:cs="宋体" w:eastAsia="宋体" w:hint="default"/>
                <w:sz w:val="21"/>
                <w:szCs w:val="21"/>
              </w:rPr>
            </w:pPr>
            <w:r>
              <w:rPr>
                <w:rFonts w:ascii="宋体" w:hAnsi="宋体" w:cs="宋体" w:eastAsia="宋体" w:hint="default"/>
                <w:b/>
                <w:bCs/>
                <w:sz w:val="21"/>
                <w:szCs w:val="21"/>
              </w:rPr>
              <w:t>上年末增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1675"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84"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85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Arial" w:hAnsi="Arial" w:cs="Arial" w:eastAsia="Arial" w:hint="default"/>
                <w:sz w:val="21"/>
                <w:szCs w:val="21"/>
              </w:rPr>
            </w:pPr>
            <w:r>
              <w:rPr>
                <w:rFonts w:ascii="Arial"/>
                <w:spacing w:val="-1"/>
                <w:sz w:val="21"/>
              </w:rPr>
              <w:t>1,102,226,898.10</w:t>
            </w:r>
          </w:p>
        </w:tc>
        <w:tc>
          <w:tcPr>
            <w:tcW w:w="185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pacing w:val="-1"/>
                <w:sz w:val="21"/>
              </w:rPr>
              <w:t>1,044,617,516.17</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5.51</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3"/>
              <w:jc w:val="right"/>
              <w:rPr>
                <w:rFonts w:ascii="Arial" w:hAnsi="Arial" w:cs="Arial" w:eastAsia="Arial" w:hint="default"/>
                <w:sz w:val="21"/>
                <w:szCs w:val="21"/>
              </w:rPr>
            </w:pPr>
            <w:r>
              <w:rPr>
                <w:rFonts w:ascii="Arial"/>
                <w:spacing w:val="-1"/>
                <w:sz w:val="21"/>
              </w:rPr>
              <w:t>256,589,226.14</w:t>
            </w:r>
          </w:p>
        </w:tc>
      </w:tr>
      <w:tr>
        <w:trPr>
          <w:trHeight w:val="613"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72" w:lineRule="exact" w:before="27"/>
              <w:ind w:left="108" w:right="104"/>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归属于上市公司股东的所有</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者权益（元）</w:t>
            </w:r>
          </w:p>
        </w:tc>
        <w:tc>
          <w:tcPr>
            <w:tcW w:w="1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100"/>
              <w:jc w:val="right"/>
              <w:rPr>
                <w:rFonts w:ascii="Arial" w:hAnsi="Arial" w:cs="Arial" w:eastAsia="Arial" w:hint="default"/>
                <w:sz w:val="21"/>
                <w:szCs w:val="21"/>
              </w:rPr>
            </w:pPr>
            <w:r>
              <w:rPr>
                <w:rFonts w:ascii="Arial"/>
                <w:spacing w:val="-1"/>
                <w:sz w:val="21"/>
              </w:rPr>
              <w:t>1,041,046,087.90</w:t>
            </w:r>
          </w:p>
        </w:tc>
        <w:tc>
          <w:tcPr>
            <w:tcW w:w="1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99"/>
              <w:jc w:val="right"/>
              <w:rPr>
                <w:rFonts w:ascii="Arial" w:hAnsi="Arial" w:cs="Arial" w:eastAsia="Arial" w:hint="default"/>
                <w:sz w:val="21"/>
                <w:szCs w:val="21"/>
              </w:rPr>
            </w:pPr>
            <w:r>
              <w:rPr>
                <w:rFonts w:ascii="Arial"/>
                <w:spacing w:val="-1"/>
                <w:sz w:val="21"/>
              </w:rPr>
              <w:t>1,008,052,651.65</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79"/>
              <w:ind w:right="99"/>
              <w:jc w:val="right"/>
              <w:rPr>
                <w:rFonts w:ascii="Arial" w:hAnsi="Arial" w:cs="Arial" w:eastAsia="Arial" w:hint="default"/>
                <w:sz w:val="21"/>
                <w:szCs w:val="21"/>
              </w:rPr>
            </w:pPr>
            <w:r>
              <w:rPr>
                <w:rFonts w:ascii="Arial"/>
                <w:spacing w:val="-1"/>
                <w:sz w:val="21"/>
              </w:rPr>
              <w:t>3.27</w:t>
            </w:r>
          </w:p>
        </w:tc>
        <w:tc>
          <w:tcPr>
            <w:tcW w:w="1675" w:type="dxa"/>
            <w:tcBorders>
              <w:top w:val="nil" w:sz="6" w:space="0" w:color="auto"/>
              <w:left w:val="single" w:sz="4" w:space="0" w:color="000000"/>
              <w:bottom w:val="nil" w:sz="6" w:space="0" w:color="auto"/>
              <w:right w:val="nil" w:sz="6" w:space="0" w:color="auto"/>
            </w:tcBorders>
          </w:tcPr>
          <w:p>
            <w:pPr>
              <w:pStyle w:val="TableParagraph"/>
              <w:spacing w:line="240" w:lineRule="auto" w:before="179"/>
              <w:ind w:right="107"/>
              <w:jc w:val="right"/>
              <w:rPr>
                <w:rFonts w:ascii="Arial" w:hAnsi="Arial" w:cs="Arial" w:eastAsia="Arial" w:hint="default"/>
                <w:sz w:val="21"/>
                <w:szCs w:val="21"/>
              </w:rPr>
            </w:pPr>
            <w:r>
              <w:rPr>
                <w:rFonts w:ascii="Arial"/>
                <w:spacing w:val="-1"/>
                <w:sz w:val="21"/>
              </w:rPr>
              <w:t>218,204,364.27</w:t>
            </w:r>
            <w:r>
              <w:rPr>
                <w:rFonts w:ascii="Arial"/>
                <w:sz w:val="21"/>
              </w:rPr>
            </w:r>
          </w:p>
        </w:tc>
      </w:tr>
      <w:tr>
        <w:trPr>
          <w:trHeight w:val="378" w:hRule="exact"/>
        </w:trPr>
        <w:tc>
          <w:tcPr>
            <w:tcW w:w="2842" w:type="dxa"/>
            <w:tcBorders>
              <w:top w:val="nil" w:sz="6" w:space="0" w:color="auto"/>
              <w:left w:val="nil" w:sz="6" w:space="0" w:color="auto"/>
              <w:bottom w:val="single" w:sz="4" w:space="0" w:color="000000"/>
              <w:right w:val="single" w:sz="4" w:space="0" w:color="000000"/>
            </w:tcBorders>
          </w:tcPr>
          <w:p>
            <w:pPr>
              <w:pStyle w:val="TableParagraph"/>
              <w:spacing w:line="240" w:lineRule="auto" w:before="3"/>
              <w:ind w:left="108"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21"/>
                <w:szCs w:val="21"/>
              </w:rPr>
            </w:pPr>
            <w:r>
              <w:rPr>
                <w:rFonts w:ascii="Arial"/>
                <w:spacing w:val="-1"/>
                <w:sz w:val="21"/>
              </w:rPr>
              <w:t>156,900,000.00</w:t>
            </w:r>
          </w:p>
        </w:tc>
        <w:tc>
          <w:tcPr>
            <w:tcW w:w="1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104,600,000.00</w:t>
            </w:r>
          </w:p>
        </w:tc>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50.00</w:t>
            </w:r>
          </w:p>
        </w:tc>
        <w:tc>
          <w:tcPr>
            <w:tcW w:w="1675" w:type="dxa"/>
            <w:tcBorders>
              <w:top w:val="nil" w:sz="6" w:space="0" w:color="auto"/>
              <w:left w:val="single" w:sz="4" w:space="0" w:color="000000"/>
              <w:bottom w:val="single" w:sz="4" w:space="0" w:color="000000"/>
              <w:right w:val="nil" w:sz="6" w:space="0" w:color="auto"/>
            </w:tcBorders>
          </w:tcPr>
          <w:p>
            <w:pPr>
              <w:pStyle w:val="TableParagraph"/>
              <w:spacing w:line="240" w:lineRule="auto" w:before="47"/>
              <w:ind w:right="104"/>
              <w:jc w:val="right"/>
              <w:rPr>
                <w:rFonts w:ascii="Arial" w:hAnsi="Arial" w:cs="Arial" w:eastAsia="Arial" w:hint="default"/>
                <w:sz w:val="21"/>
                <w:szCs w:val="21"/>
              </w:rPr>
            </w:pPr>
            <w:r>
              <w:rPr>
                <w:rFonts w:ascii="Arial"/>
                <w:spacing w:val="-1"/>
                <w:sz w:val="21"/>
              </w:rPr>
              <w:t>77,600,000.00</w:t>
            </w:r>
          </w:p>
        </w:tc>
      </w:tr>
    </w:tbl>
    <w:p>
      <w:pPr>
        <w:spacing w:line="240" w:lineRule="auto" w:before="5"/>
        <w:rPr>
          <w:rFonts w:ascii="宋体" w:hAnsi="宋体" w:cs="宋体" w:eastAsia="宋体" w:hint="default"/>
          <w:sz w:val="16"/>
          <w:szCs w:val="16"/>
        </w:rPr>
      </w:pPr>
    </w:p>
    <w:p>
      <w:pPr>
        <w:pStyle w:val="Heading2"/>
        <w:spacing w:line="240" w:lineRule="auto" w:before="26"/>
        <w:ind w:left="698" w:right="0"/>
        <w:jc w:val="left"/>
        <w:rPr>
          <w:b w:val="0"/>
          <w:bCs w:val="0"/>
        </w:rPr>
      </w:pPr>
      <w:r>
        <w:rPr/>
        <w:pict>
          <v:group style="position:absolute;margin-left:60.48pt;margin-top:-79.724403pt;width:474.5pt;height:.5pt;mso-position-horizontal-relative:page;mso-position-vertical-relative:paragraph;z-index:-1175848" coordorigin="1210,-1594" coordsize="9490,10">
            <v:shape style="position:absolute;left:1210;top:-1594;width:2838;height:10" type="#_x0000_t75" stroked="false">
              <v:imagedata r:id="rId36" o:title=""/>
            </v:shape>
            <v:shape style="position:absolute;left:4043;top:-1594;width:1855;height:10" type="#_x0000_t75" stroked="false">
              <v:imagedata r:id="rId47" o:title=""/>
            </v:shape>
            <v:shape style="position:absolute;left:5893;top:-1594;width:3126;height:10" type="#_x0000_t75" stroked="false">
              <v:imagedata r:id="rId48" o:title=""/>
            </v:shape>
            <v:shape style="position:absolute;left:9014;top:-1594;width:1685;height:10" type="#_x0000_t75" stroked="false">
              <v:imagedata r:id="rId49" o:title=""/>
            </v:shape>
            <w10:wrap type="none"/>
          </v:group>
        </w:pict>
      </w:r>
      <w:r>
        <w:rPr/>
        <w:pict>
          <v:group style="position:absolute;margin-left:60.48pt;margin-top:-63.88438pt;width:474.5pt;height:5.05pt;mso-position-horizontal-relative:page;mso-position-vertical-relative:paragraph;z-index:-1175824" coordorigin="1210,-1278" coordsize="9490,101">
            <v:shape style="position:absolute;left:1210;top:-1278;width:2857;height:101" type="#_x0000_t75" stroked="false">
              <v:imagedata r:id="rId50" o:title=""/>
            </v:shape>
            <v:shape style="position:absolute;left:4043;top:-1186;width:1855;height:10" type="#_x0000_t75" stroked="false">
              <v:imagedata r:id="rId37" o:title=""/>
            </v:shape>
            <v:shape style="position:absolute;left:5893;top:-1186;width:3126;height:10" type="#_x0000_t75" stroked="false">
              <v:imagedata r:id="rId38" o:title=""/>
            </v:shape>
            <v:shape style="position:absolute;left:9014;top:-1186;width:1685;height:10" type="#_x0000_t75" stroked="false">
              <v:imagedata r:id="rId39" o:title=""/>
            </v:shape>
            <w10:wrap type="none"/>
          </v:group>
        </w:pict>
      </w:r>
      <w:r>
        <w:rPr/>
        <w:pict>
          <v:group style="position:absolute;margin-left:60.48pt;margin-top:-31.604399pt;width:474.5pt;height:.5pt;mso-position-horizontal-relative:page;mso-position-vertical-relative:paragraph;z-index:-1175800" coordorigin="1210,-632" coordsize="9490,10">
            <v:shape style="position:absolute;left:1210;top:-632;width:2838;height:10" type="#_x0000_t75" stroked="false">
              <v:imagedata r:id="rId36" o:title=""/>
            </v:shape>
            <v:shape style="position:absolute;left:4043;top:-632;width:1855;height:10" type="#_x0000_t75" stroked="false">
              <v:imagedata r:id="rId37" o:title=""/>
            </v:shape>
            <v:shape style="position:absolute;left:5893;top:-632;width:3126;height:10" type="#_x0000_t75" stroked="false">
              <v:imagedata r:id="rId38" o:title=""/>
            </v:shape>
            <v:shape style="position:absolute;left:9014;top:-632;width:1685;height:10" type="#_x0000_t75" stroked="false">
              <v:imagedata r:id="rId39" o:title=""/>
            </v:shape>
            <w10:wrap type="none"/>
          </v:group>
        </w:pict>
      </w:r>
      <w:r>
        <w:rPr/>
        <w:pict>
          <v:shape style="position:absolute;margin-left:202.369995pt;margin-top:-11.924359pt;width:.48003pt;height:.72pt;mso-position-horizontal-relative:page;mso-position-vertical-relative:paragraph;z-index:-1175776" type="#_x0000_t75" stroked="false">
            <v:imagedata r:id="rId45" o:title=""/>
          </v:shape>
        </w:pict>
      </w:r>
      <w:r>
        <w:rPr/>
        <w:pict>
          <v:shape style="position:absolute;margin-left:294.890015pt;margin-top:-11.924359pt;width:.48003pt;height:.72pt;mso-position-horizontal-relative:page;mso-position-vertical-relative:paragraph;z-index:-1175752" type="#_x0000_t75" stroked="false">
            <v:imagedata r:id="rId45" o:title=""/>
          </v:shape>
        </w:pict>
      </w:r>
      <w:r>
        <w:rPr/>
        <w:pict>
          <v:shape style="position:absolute;margin-left:387.549988pt;margin-top:-11.924359pt;width:.48003pt;height:.72pt;mso-position-horizontal-relative:page;mso-position-vertical-relative:paragraph;z-index:-1175728" type="#_x0000_t75" stroked="false">
            <v:imagedata r:id="rId45" o:title=""/>
          </v:shape>
        </w:pict>
      </w:r>
      <w:r>
        <w:rPr/>
        <w:pict>
          <v:shape style="position:absolute;margin-left:450.940002pt;margin-top:-11.924359pt;width:.48pt;height:.72pt;mso-position-horizontal-relative:page;mso-position-vertical-relative:paragraph;z-index:-1175704" type="#_x0000_t75" stroked="false">
            <v:imagedata r:id="rId45" o:title=""/>
          </v:shape>
        </w:pict>
      </w:r>
      <w:r>
        <w:rPr/>
        <w:t>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tabs>
          <w:tab w:pos="1380" w:val="left" w:leader="none"/>
        </w:tabs>
        <w:spacing w:before="0"/>
        <w:ind w:left="0" w:right="1793" w:firstLine="0"/>
        <w:jc w:val="right"/>
        <w:rPr>
          <w:rFonts w:ascii="宋体" w:hAnsi="宋体" w:cs="宋体" w:eastAsia="宋体" w:hint="default"/>
          <w:sz w:val="21"/>
          <w:szCs w:val="21"/>
        </w:rPr>
      </w:pPr>
      <w:r>
        <w:rPr/>
        <w:pict>
          <v:group style="position:absolute;margin-left:62.16pt;margin-top:49.823692pt;width:471.1pt;height:.5pt;mso-position-horizontal-relative:page;mso-position-vertical-relative:paragraph;z-index:-1175680" coordorigin="1243,996" coordsize="9422,10">
            <v:shape style="position:absolute;left:1243;top:996;width:2821;height:10" type="#_x0000_t75" stroked="false">
              <v:imagedata r:id="rId40" o:title=""/>
            </v:shape>
            <v:shape style="position:absolute;left:4059;top:996;width:1654;height:10" type="#_x0000_t75" stroked="false">
              <v:imagedata r:id="rId43" o:title=""/>
            </v:shape>
            <v:shape style="position:absolute;left:5708;top:996;width:4957;height:10" type="#_x0000_t75" stroked="false">
              <v:imagedata r:id="rId44" o:title=""/>
            </v:shape>
            <w10:wrap type="none"/>
          </v:group>
        </w:pict>
      </w:r>
      <w:r>
        <w:rPr/>
        <w:pict>
          <v:group style="position:absolute;margin-left:62.16pt;margin-top:70.13369pt;width:471.1pt;height:.5pt;mso-position-horizontal-relative:page;mso-position-vertical-relative:paragraph;z-index:-1175656" coordorigin="1243,1403" coordsize="9422,10">
            <v:shape style="position:absolute;left:1243;top:1403;width:2821;height:10" type="#_x0000_t75" stroked="false">
              <v:imagedata r:id="rId40" o:title=""/>
            </v:shape>
            <v:shape style="position:absolute;left:4059;top:1403;width:1654;height:10" type="#_x0000_t75" stroked="false">
              <v:imagedata r:id="rId43" o:title=""/>
            </v:shape>
            <v:shape style="position:absolute;left:5708;top:1403;width:4957;height:10" type="#_x0000_t75" stroked="false">
              <v:imagedata r:id="rId44" o:title=""/>
            </v:shape>
            <w10:wrap type="none"/>
          </v:group>
        </w:pict>
      </w:r>
      <w:r>
        <w:rPr/>
        <w:pict>
          <v:group style="position:absolute;margin-left:62.16pt;margin-top:85.973648pt;width:471.1pt;height:5.05pt;mso-position-horizontal-relative:page;mso-position-vertical-relative:paragraph;z-index:-1175632" coordorigin="1243,1719" coordsize="9422,101">
            <v:shape style="position:absolute;left:1243;top:1719;width:2840;height:101" type="#_x0000_t75" stroked="false">
              <v:imagedata r:id="rId51" o:title=""/>
            </v:shape>
            <v:shape style="position:absolute;left:4059;top:1811;width:1654;height:10" type="#_x0000_t75" stroked="false">
              <v:imagedata r:id="rId41" o:title=""/>
            </v:shape>
            <v:shape style="position:absolute;left:5708;top:1811;width:4957;height:10" type="#_x0000_t75" stroked="false">
              <v:imagedata r:id="rId42" o:title=""/>
            </v:shape>
            <w10:wrap type="none"/>
          </v:group>
        </w:pic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89"/>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z w:val="21"/>
          <w:szCs w:val="21"/>
        </w:rPr>
        <w:tab/>
      </w:r>
      <w:r>
        <w:rPr>
          <w:rFonts w:ascii="宋体" w:hAnsi="宋体" w:cs="宋体" w:eastAsia="宋体" w:hint="default"/>
          <w:w w:val="100"/>
          <w:sz w:val="21"/>
          <w:szCs w:val="21"/>
        </w:rPr>
        <w:t>元</w:t>
      </w:r>
    </w:p>
    <w:p>
      <w:pPr>
        <w:spacing w:line="240" w:lineRule="auto" w:before="10"/>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826"/>
        <w:gridCol w:w="1649"/>
        <w:gridCol w:w="1649"/>
        <w:gridCol w:w="1649"/>
        <w:gridCol w:w="1649"/>
      </w:tblGrid>
      <w:tr>
        <w:trPr>
          <w:trHeight w:val="550" w:hRule="exact"/>
        </w:trPr>
        <w:tc>
          <w:tcPr>
            <w:tcW w:w="2826"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39"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本年比上年增</w:t>
            </w:r>
            <w:r>
              <w:rPr>
                <w:rFonts w:ascii="宋体" w:hAnsi="宋体" w:cs="宋体" w:eastAsia="宋体" w:hint="default"/>
                <w:sz w:val="21"/>
                <w:szCs w:val="21"/>
              </w:rPr>
            </w:r>
          </w:p>
          <w:p>
            <w:pPr>
              <w:pStyle w:val="TableParagraph"/>
              <w:spacing w:line="273" w:lineRule="exact"/>
              <w:ind w:left="693" w:right="0"/>
              <w:jc w:val="left"/>
              <w:rPr>
                <w:rFonts w:ascii="宋体" w:hAnsi="宋体" w:cs="宋体" w:eastAsia="宋体" w:hint="default"/>
                <w:sz w:val="21"/>
                <w:szCs w:val="21"/>
              </w:rPr>
            </w:pPr>
            <w:r>
              <w:rPr>
                <w:rFonts w:ascii="宋体" w:hAnsi="宋体" w:cs="宋体" w:eastAsia="宋体" w:hint="default"/>
                <w:b/>
                <w:bCs/>
                <w:sz w:val="21"/>
                <w:szCs w:val="21"/>
              </w:rPr>
              <w:t>减（％）</w:t>
            </w:r>
            <w:r>
              <w:rPr>
                <w:rFonts w:ascii="宋体" w:hAnsi="宋体" w:cs="宋体" w:eastAsia="宋体" w:hint="default"/>
                <w:sz w:val="21"/>
                <w:szCs w:val="21"/>
              </w:rPr>
            </w:r>
          </w:p>
        </w:tc>
        <w:tc>
          <w:tcPr>
            <w:tcW w:w="1649"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102"/>
              <w:ind w:right="107"/>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17" w:hRule="exact"/>
        </w:trPr>
        <w:tc>
          <w:tcPr>
            <w:tcW w:w="2826"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99"/>
              <w:jc w:val="right"/>
              <w:rPr>
                <w:rFonts w:ascii="Arial" w:hAnsi="Arial" w:cs="Arial" w:eastAsia="Arial" w:hint="default"/>
                <w:sz w:val="21"/>
                <w:szCs w:val="21"/>
              </w:rPr>
            </w:pPr>
            <w:r>
              <w:rPr>
                <w:rFonts w:ascii="Arial"/>
                <w:spacing w:val="-1"/>
                <w:sz w:val="21"/>
              </w:rPr>
              <w:t>0.52</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98"/>
              <w:jc w:val="right"/>
              <w:rPr>
                <w:rFonts w:ascii="Arial" w:hAnsi="Arial" w:cs="Arial" w:eastAsia="Arial" w:hint="default"/>
                <w:sz w:val="21"/>
                <w:szCs w:val="21"/>
              </w:rPr>
            </w:pPr>
            <w:r>
              <w:rPr>
                <w:rFonts w:ascii="Arial"/>
                <w:spacing w:val="-1"/>
                <w:sz w:val="21"/>
              </w:rPr>
              <w:t>0.41</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99"/>
              <w:jc w:val="right"/>
              <w:rPr>
                <w:rFonts w:ascii="Arial" w:hAnsi="Arial" w:cs="Arial" w:eastAsia="Arial" w:hint="default"/>
                <w:sz w:val="21"/>
                <w:szCs w:val="21"/>
              </w:rPr>
            </w:pPr>
            <w:r>
              <w:rPr>
                <w:rFonts w:ascii="Arial"/>
                <w:spacing w:val="-1"/>
                <w:sz w:val="21"/>
              </w:rPr>
              <w:t>26.83</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7"/>
              <w:jc w:val="right"/>
              <w:rPr>
                <w:rFonts w:ascii="Arial" w:hAnsi="Arial" w:cs="Arial" w:eastAsia="Arial" w:hint="default"/>
                <w:sz w:val="21"/>
                <w:szCs w:val="21"/>
              </w:rPr>
            </w:pPr>
            <w:r>
              <w:rPr>
                <w:rFonts w:ascii="Arial"/>
                <w:spacing w:val="-1"/>
                <w:sz w:val="21"/>
              </w:rPr>
              <w:t>0.49</w:t>
            </w:r>
          </w:p>
        </w:tc>
      </w:tr>
      <w:tr>
        <w:trPr>
          <w:trHeight w:val="306" w:hRule="exact"/>
        </w:trPr>
        <w:tc>
          <w:tcPr>
            <w:tcW w:w="282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9"/>
              <w:jc w:val="right"/>
              <w:rPr>
                <w:rFonts w:ascii="Arial" w:hAnsi="Arial" w:cs="Arial" w:eastAsia="Arial" w:hint="default"/>
                <w:sz w:val="21"/>
                <w:szCs w:val="21"/>
              </w:rPr>
            </w:pPr>
            <w:r>
              <w:rPr>
                <w:rFonts w:ascii="Arial"/>
                <w:spacing w:val="-1"/>
                <w:sz w:val="21"/>
              </w:rPr>
              <w:t>0.52</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8"/>
              <w:jc w:val="right"/>
              <w:rPr>
                <w:rFonts w:ascii="Arial" w:hAnsi="Arial" w:cs="Arial" w:eastAsia="Arial" w:hint="default"/>
                <w:sz w:val="21"/>
                <w:szCs w:val="21"/>
              </w:rPr>
            </w:pPr>
            <w:r>
              <w:rPr>
                <w:rFonts w:ascii="Arial"/>
                <w:spacing w:val="-1"/>
                <w:sz w:val="21"/>
              </w:rPr>
              <w:t>0.41</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99"/>
              <w:jc w:val="right"/>
              <w:rPr>
                <w:rFonts w:ascii="Arial" w:hAnsi="Arial" w:cs="Arial" w:eastAsia="Arial" w:hint="default"/>
                <w:sz w:val="21"/>
                <w:szCs w:val="21"/>
              </w:rPr>
            </w:pPr>
            <w:r>
              <w:rPr>
                <w:rFonts w:ascii="Arial"/>
                <w:spacing w:val="-1"/>
                <w:sz w:val="21"/>
              </w:rPr>
              <w:t>26.83</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7"/>
              <w:jc w:val="right"/>
              <w:rPr>
                <w:rFonts w:ascii="Arial" w:hAnsi="Arial" w:cs="Arial" w:eastAsia="Arial" w:hint="default"/>
                <w:sz w:val="21"/>
                <w:szCs w:val="21"/>
              </w:rPr>
            </w:pPr>
            <w:r>
              <w:rPr>
                <w:rFonts w:ascii="Arial"/>
                <w:spacing w:val="-1"/>
                <w:sz w:val="21"/>
              </w:rPr>
              <w:t>0.49</w:t>
            </w:r>
          </w:p>
        </w:tc>
      </w:tr>
      <w:tr>
        <w:trPr>
          <w:trHeight w:val="655" w:hRule="exact"/>
        </w:trPr>
        <w:tc>
          <w:tcPr>
            <w:tcW w:w="2826"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08" w:right="99"/>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0.49</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0.40</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22.50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21"/>
                <w:szCs w:val="21"/>
              </w:rPr>
            </w:pPr>
            <w:r>
              <w:rPr>
                <w:rFonts w:ascii="Arial"/>
                <w:spacing w:val="-1"/>
                <w:sz w:val="21"/>
              </w:rPr>
              <w:t>0.48</w:t>
            </w:r>
          </w:p>
        </w:tc>
      </w:tr>
      <w:tr>
        <w:trPr>
          <w:trHeight w:val="549" w:hRule="exact"/>
        </w:trPr>
        <w:tc>
          <w:tcPr>
            <w:tcW w:w="282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pacing w:val="-2"/>
                <w:sz w:val="21"/>
                <w:szCs w:val="21"/>
              </w:rPr>
              <w:t>加权平均净资产收益率（</w:t>
            </w:r>
            <w:r>
              <w:rPr>
                <w:rFonts w:ascii="Arial" w:hAnsi="Arial" w:cs="Arial" w:eastAsia="Arial" w:hint="default"/>
                <w:spacing w:val="-2"/>
                <w:sz w:val="21"/>
                <w:szCs w:val="21"/>
              </w:rPr>
              <w:t>%</w:t>
            </w:r>
            <w:r>
              <w:rPr>
                <w:rFonts w:ascii="宋体" w:hAnsi="宋体" w:cs="宋体" w:eastAsia="宋体" w:hint="default"/>
                <w:spacing w:val="-2"/>
                <w:sz w:val="21"/>
                <w:szCs w:val="21"/>
              </w:rPr>
              <w:t>）</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pacing w:val="-1"/>
                <w:sz w:val="21"/>
              </w:rPr>
              <w:t>7.89%</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pacing w:val="-1"/>
                <w:sz w:val="21"/>
              </w:rPr>
              <w:t>6.70%</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hAnsi="宋体" w:cs="宋体" w:eastAsia="宋体" w:hint="default"/>
                <w:sz w:val="21"/>
                <w:szCs w:val="21"/>
              </w:rPr>
              <w:t>增长</w:t>
            </w:r>
            <w:r>
              <w:rPr>
                <w:rFonts w:ascii="宋体" w:hAnsi="宋体" w:cs="宋体" w:eastAsia="宋体" w:hint="default"/>
                <w:spacing w:val="-52"/>
                <w:sz w:val="21"/>
                <w:szCs w:val="21"/>
              </w:rPr>
              <w:t> </w:t>
            </w:r>
            <w:r>
              <w:rPr>
                <w:rFonts w:ascii="Arial" w:hAnsi="Arial" w:cs="Arial" w:eastAsia="Arial" w:hint="default"/>
                <w:sz w:val="21"/>
                <w:szCs w:val="21"/>
              </w:rPr>
              <w:t>1.19</w:t>
            </w:r>
            <w:r>
              <w:rPr>
                <w:rFonts w:ascii="Arial" w:hAnsi="Arial" w:cs="Arial" w:eastAsia="Arial" w:hint="default"/>
                <w:spacing w:val="-5"/>
                <w:sz w:val="21"/>
                <w:szCs w:val="21"/>
              </w:rPr>
              <w:t> </w:t>
            </w:r>
            <w:r>
              <w:rPr>
                <w:rFonts w:ascii="宋体" w:hAnsi="宋体" w:cs="宋体" w:eastAsia="宋体" w:hint="default"/>
                <w:spacing w:val="-3"/>
                <w:sz w:val="21"/>
                <w:szCs w:val="21"/>
              </w:rPr>
              <w:t>个百</w:t>
            </w:r>
            <w:r>
              <w:rPr>
                <w:rFonts w:ascii="宋体" w:hAnsi="宋体" w:cs="宋体" w:eastAsia="宋体" w:hint="default"/>
                <w:sz w:val="21"/>
                <w:szCs w:val="21"/>
              </w:rPr>
            </w:r>
          </w:p>
          <w:p>
            <w:pPr>
              <w:pStyle w:val="TableParagraph"/>
              <w:spacing w:line="267" w:lineRule="exact"/>
              <w:ind w:right="99"/>
              <w:jc w:val="right"/>
              <w:rPr>
                <w:rFonts w:ascii="宋体" w:hAnsi="宋体" w:cs="宋体" w:eastAsia="宋体" w:hint="default"/>
                <w:sz w:val="21"/>
                <w:szCs w:val="21"/>
              </w:rPr>
            </w:pPr>
            <w:r>
              <w:rPr>
                <w:rFonts w:ascii="宋体" w:hAnsi="宋体" w:cs="宋体" w:eastAsia="宋体" w:hint="default"/>
                <w:sz w:val="21"/>
                <w:szCs w:val="21"/>
              </w:rPr>
              <w:t>分点</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105"/>
              <w:jc w:val="right"/>
              <w:rPr>
                <w:rFonts w:ascii="Arial" w:hAnsi="Arial" w:cs="Arial" w:eastAsia="Arial" w:hint="default"/>
                <w:sz w:val="21"/>
                <w:szCs w:val="21"/>
              </w:rPr>
            </w:pPr>
            <w:r>
              <w:rPr>
                <w:rFonts w:ascii="Arial"/>
                <w:spacing w:val="-1"/>
                <w:sz w:val="21"/>
              </w:rPr>
              <w:t>29.62%</w:t>
            </w:r>
          </w:p>
        </w:tc>
      </w:tr>
      <w:tr>
        <w:trPr>
          <w:trHeight w:val="592" w:hRule="exact"/>
        </w:trPr>
        <w:tc>
          <w:tcPr>
            <w:tcW w:w="2826" w:type="dxa"/>
            <w:tcBorders>
              <w:top w:val="nil" w:sz="6" w:space="0" w:color="auto"/>
              <w:left w:val="nil" w:sz="6" w:space="0" w:color="auto"/>
              <w:bottom w:val="nil" w:sz="6" w:space="0" w:color="auto"/>
              <w:right w:val="single" w:sz="4" w:space="0" w:color="000000"/>
            </w:tcBorders>
          </w:tcPr>
          <w:p>
            <w:pPr>
              <w:pStyle w:val="TableParagraph"/>
              <w:spacing w:line="245"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扣除非经常性损益后的加权</w:t>
            </w:r>
          </w:p>
          <w:p>
            <w:pPr>
              <w:pStyle w:val="TableParagraph"/>
              <w:spacing w:line="289" w:lineRule="exact"/>
              <w:ind w:left="108"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98"/>
              <w:jc w:val="right"/>
              <w:rPr>
                <w:rFonts w:ascii="Arial" w:hAnsi="Arial" w:cs="Arial" w:eastAsia="Arial" w:hint="default"/>
                <w:sz w:val="21"/>
                <w:szCs w:val="21"/>
              </w:rPr>
            </w:pPr>
            <w:r>
              <w:rPr>
                <w:rFonts w:ascii="Arial"/>
                <w:spacing w:val="-1"/>
                <w:sz w:val="21"/>
              </w:rPr>
              <w:t>7.52%</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98"/>
              <w:jc w:val="right"/>
              <w:rPr>
                <w:rFonts w:ascii="Arial" w:hAnsi="Arial" w:cs="Arial" w:eastAsia="Arial" w:hint="default"/>
                <w:sz w:val="21"/>
                <w:szCs w:val="21"/>
              </w:rPr>
            </w:pPr>
            <w:r>
              <w:rPr>
                <w:rFonts w:ascii="Arial"/>
                <w:spacing w:val="-1"/>
                <w:sz w:val="21"/>
              </w:rPr>
              <w:t>6.65%</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hAnsi="宋体" w:cs="宋体" w:eastAsia="宋体" w:hint="default"/>
                <w:sz w:val="21"/>
                <w:szCs w:val="21"/>
              </w:rPr>
              <w:t>增长</w:t>
            </w:r>
            <w:r>
              <w:rPr>
                <w:rFonts w:ascii="宋体" w:hAnsi="宋体" w:cs="宋体" w:eastAsia="宋体" w:hint="default"/>
                <w:spacing w:val="-52"/>
                <w:sz w:val="21"/>
                <w:szCs w:val="21"/>
              </w:rPr>
              <w:t> </w:t>
            </w:r>
            <w:r>
              <w:rPr>
                <w:rFonts w:ascii="Arial" w:hAnsi="Arial" w:cs="Arial" w:eastAsia="Arial" w:hint="default"/>
                <w:sz w:val="21"/>
                <w:szCs w:val="21"/>
              </w:rPr>
              <w:t>0.87</w:t>
            </w:r>
            <w:r>
              <w:rPr>
                <w:rFonts w:ascii="Arial" w:hAnsi="Arial" w:cs="Arial" w:eastAsia="Arial" w:hint="default"/>
                <w:spacing w:val="-5"/>
                <w:sz w:val="21"/>
                <w:szCs w:val="21"/>
              </w:rPr>
              <w:t> </w:t>
            </w:r>
            <w:r>
              <w:rPr>
                <w:rFonts w:ascii="宋体" w:hAnsi="宋体" w:cs="宋体" w:eastAsia="宋体" w:hint="default"/>
                <w:spacing w:val="-3"/>
                <w:sz w:val="21"/>
                <w:szCs w:val="21"/>
              </w:rPr>
              <w:t>个百</w:t>
            </w:r>
            <w:r>
              <w:rPr>
                <w:rFonts w:ascii="宋体" w:hAnsi="宋体" w:cs="宋体" w:eastAsia="宋体" w:hint="default"/>
                <w:sz w:val="21"/>
                <w:szCs w:val="21"/>
              </w:rPr>
            </w:r>
          </w:p>
          <w:p>
            <w:pPr>
              <w:pStyle w:val="TableParagraph"/>
              <w:spacing w:line="267" w:lineRule="exact"/>
              <w:ind w:right="99"/>
              <w:jc w:val="right"/>
              <w:rPr>
                <w:rFonts w:ascii="宋体" w:hAnsi="宋体" w:cs="宋体" w:eastAsia="宋体" w:hint="default"/>
                <w:sz w:val="21"/>
                <w:szCs w:val="21"/>
              </w:rPr>
            </w:pPr>
            <w:r>
              <w:rPr>
                <w:rFonts w:ascii="宋体" w:hAnsi="宋体" w:cs="宋体" w:eastAsia="宋体" w:hint="default"/>
                <w:sz w:val="21"/>
                <w:szCs w:val="21"/>
              </w:rPr>
              <w:t>分点</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53"/>
              <w:ind w:right="105"/>
              <w:jc w:val="right"/>
              <w:rPr>
                <w:rFonts w:ascii="Arial" w:hAnsi="Arial" w:cs="Arial" w:eastAsia="Arial" w:hint="default"/>
                <w:sz w:val="21"/>
                <w:szCs w:val="21"/>
              </w:rPr>
            </w:pPr>
            <w:r>
              <w:rPr>
                <w:rFonts w:ascii="Arial"/>
                <w:spacing w:val="-1"/>
                <w:sz w:val="21"/>
              </w:rPr>
              <w:t>28.64%</w:t>
            </w:r>
          </w:p>
        </w:tc>
      </w:tr>
      <w:tr>
        <w:trPr>
          <w:trHeight w:val="371" w:hRule="exact"/>
        </w:trPr>
        <w:tc>
          <w:tcPr>
            <w:tcW w:w="2826" w:type="dxa"/>
            <w:tcBorders>
              <w:top w:val="nil" w:sz="6" w:space="0" w:color="auto"/>
              <w:left w:val="nil" w:sz="6" w:space="0" w:color="auto"/>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每股经营活动产生的现金流</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99"/>
              <w:jc w:val="right"/>
              <w:rPr>
                <w:rFonts w:ascii="Arial" w:hAnsi="Arial" w:cs="Arial" w:eastAsia="Arial" w:hint="default"/>
                <w:sz w:val="21"/>
                <w:szCs w:val="21"/>
              </w:rPr>
            </w:pPr>
            <w:r>
              <w:rPr>
                <w:rFonts w:ascii="Arial"/>
                <w:spacing w:val="-1"/>
                <w:sz w:val="21"/>
              </w:rPr>
              <w:t>-0.19</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98"/>
              <w:jc w:val="right"/>
              <w:rPr>
                <w:rFonts w:ascii="Arial" w:hAnsi="Arial" w:cs="Arial" w:eastAsia="Arial" w:hint="default"/>
                <w:sz w:val="21"/>
                <w:szCs w:val="21"/>
              </w:rPr>
            </w:pPr>
            <w:r>
              <w:rPr>
                <w:rFonts w:ascii="Arial"/>
                <w:spacing w:val="-1"/>
                <w:sz w:val="21"/>
              </w:rPr>
              <w:t>0.34</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99"/>
              <w:jc w:val="right"/>
              <w:rPr>
                <w:rFonts w:ascii="Arial" w:hAnsi="Arial" w:cs="Arial" w:eastAsia="Arial" w:hint="default"/>
                <w:sz w:val="21"/>
                <w:szCs w:val="21"/>
              </w:rPr>
            </w:pPr>
            <w:r>
              <w:rPr>
                <w:rFonts w:ascii="Arial"/>
                <w:spacing w:val="-1"/>
                <w:sz w:val="21"/>
              </w:rPr>
              <w:t>-155.88</w:t>
            </w:r>
          </w:p>
        </w:tc>
        <w:tc>
          <w:tcPr>
            <w:tcW w:w="1649" w:type="dxa"/>
            <w:tcBorders>
              <w:top w:val="nil" w:sz="6" w:space="0" w:color="auto"/>
              <w:left w:val="single" w:sz="4" w:space="0" w:color="000000"/>
              <w:bottom w:val="single" w:sz="4" w:space="0" w:color="000000"/>
              <w:right w:val="nil" w:sz="6" w:space="0" w:color="auto"/>
            </w:tcBorders>
          </w:tcPr>
          <w:p>
            <w:pPr>
              <w:pStyle w:val="TableParagraph"/>
              <w:spacing w:line="240" w:lineRule="auto" w:before="41"/>
              <w:ind w:right="106"/>
              <w:jc w:val="right"/>
              <w:rPr>
                <w:rFonts w:ascii="Arial" w:hAnsi="Arial" w:cs="Arial" w:eastAsia="Arial" w:hint="default"/>
                <w:sz w:val="21"/>
                <w:szCs w:val="21"/>
              </w:rPr>
            </w:pPr>
            <w:r>
              <w:rPr>
                <w:rFonts w:ascii="Arial"/>
                <w:spacing w:val="-1"/>
                <w:sz w:val="21"/>
              </w:rPr>
              <w:t>0.83</w:t>
            </w:r>
          </w:p>
        </w:tc>
      </w:tr>
    </w:tbl>
    <w:p>
      <w:pPr>
        <w:spacing w:after="0" w:line="240" w:lineRule="auto"/>
        <w:jc w:val="right"/>
        <w:rPr>
          <w:rFonts w:ascii="Arial" w:hAnsi="Arial" w:cs="Arial" w:eastAsia="Arial" w:hint="default"/>
          <w:sz w:val="21"/>
          <w:szCs w:val="21"/>
        </w:rPr>
        <w:sectPr>
          <w:pgSz w:w="11910" w:h="16840"/>
          <w:pgMar w:header="877" w:footer="835" w:top="1100" w:bottom="1020" w:left="1100" w:right="0"/>
        </w:sectPr>
      </w:pPr>
    </w:p>
    <w:p>
      <w:pPr>
        <w:spacing w:line="240" w:lineRule="auto" w:before="8"/>
        <w:rPr>
          <w:rFonts w:ascii="宋体" w:hAnsi="宋体" w:cs="宋体" w:eastAsia="宋体" w:hint="default"/>
          <w:sz w:val="24"/>
          <w:szCs w:val="24"/>
        </w:rPr>
      </w:pPr>
      <w:r>
        <w:rPr/>
        <w:pict>
          <v:group style="position:absolute;margin-left:66.503998pt;margin-top:352.609985pt;width:462.45pt;height:.5pt;mso-position-horizontal-relative:page;mso-position-vertical-relative:page;z-index:-1175200" coordorigin="1330,7052" coordsize="9249,10">
            <v:shape style="position:absolute;left:1330;top:7052;width:737;height:10" type="#_x0000_t75" stroked="false">
              <v:imagedata r:id="rId52" o:title=""/>
            </v:shape>
            <v:shape style="position:absolute;left:2062;top:7052;width:8517;height:10" type="#_x0000_t75" stroked="false">
              <v:imagedata r:id="rId53" o:title=""/>
            </v:shape>
            <w10:wrap type="none"/>
          </v:group>
        </w:pict>
      </w:r>
      <w:r>
        <w:rPr/>
        <w:pict>
          <v:group style="position:absolute;margin-left:66.503998pt;margin-top:372.889984pt;width:462.45pt;height:.5pt;mso-position-horizontal-relative:page;mso-position-vertical-relative:page;z-index:-1175176" coordorigin="1330,7458" coordsize="9249,10">
            <v:shape style="position:absolute;left:1330;top:7458;width:737;height:10" type="#_x0000_t75" stroked="false">
              <v:imagedata r:id="rId52" o:title=""/>
            </v:shape>
            <v:shape style="position:absolute;left:2062;top:7458;width:8517;height:10" type="#_x0000_t75" stroked="false">
              <v:imagedata r:id="rId54" o:title=""/>
            </v:shape>
            <w10:wrap type="none"/>
          </v:group>
        </w:pict>
      </w:r>
      <w:r>
        <w:rPr/>
        <w:pict>
          <v:group style="position:absolute;margin-left:66.503998pt;margin-top:393.289978pt;width:462.45pt;height:.5pt;mso-position-horizontal-relative:page;mso-position-vertical-relative:page;z-index:-1175152" coordorigin="1330,7866" coordsize="9249,10">
            <v:shape style="position:absolute;left:1330;top:7866;width:737;height:10" type="#_x0000_t75" stroked="false">
              <v:imagedata r:id="rId52" o:title=""/>
            </v:shape>
            <v:shape style="position:absolute;left:2062;top:7866;width:8517;height:10" type="#_x0000_t75" stroked="false">
              <v:imagedata r:id="rId53" o:title=""/>
            </v:shape>
            <w10:wrap type="none"/>
          </v:group>
        </w:pict>
      </w:r>
      <w:r>
        <w:rPr/>
        <w:pict>
          <v:group style="position:absolute;margin-left:66.503998pt;margin-top:672.459961pt;width:462.45pt;height:5.05pt;mso-position-horizontal-relative:page;mso-position-vertical-relative:page;z-index:-1174888" coordorigin="1330,13449" coordsize="9249,101">
            <v:shape style="position:absolute;left:1330;top:13449;width:7266;height:101" type="#_x0000_t75" stroked="false">
              <v:imagedata r:id="rId55" o:title=""/>
            </v:shape>
            <v:shape style="position:absolute;left:8572;top:13540;width:2007;height:10" type="#_x0000_t75" stroked="false">
              <v:imagedata r:id="rId56" o:title=""/>
            </v:shape>
            <w10:wrap type="none"/>
          </v:group>
        </w:pict>
      </w:r>
      <w:r>
        <w:rPr/>
        <w:pict>
          <v:group style="position:absolute;margin-left:66.503998pt;margin-top:704.73999pt;width:462.45pt;height:.5pt;mso-position-horizontal-relative:page;mso-position-vertical-relative:page;z-index:-1174864" coordorigin="1330,14095" coordsize="9249,10">
            <v:shape style="position:absolute;left:1330;top:14095;width:7247;height:10" type="#_x0000_t75" stroked="false">
              <v:imagedata r:id="rId57" o:title=""/>
            </v:shape>
            <v:shape style="position:absolute;left:8572;top:14095;width:2007;height:10" type="#_x0000_t75" stroked="false">
              <v:imagedata r:id="rId58" o:title=""/>
            </v:shape>
            <w10:wrap type="none"/>
          </v:group>
        </w:pict>
      </w:r>
      <w:r>
        <w:rPr/>
        <w:pict>
          <v:group style="position:absolute;margin-left:66.503998pt;margin-top:725.02002pt;width:462.45pt;height:.5pt;mso-position-horizontal-relative:page;mso-position-vertical-relative:page;z-index:-1174840" coordorigin="1330,14500" coordsize="9249,10">
            <v:shape style="position:absolute;left:1330;top:14500;width:7247;height:10" type="#_x0000_t75" stroked="false">
              <v:imagedata r:id="rId57" o:title=""/>
            </v:shape>
            <v:shape style="position:absolute;left:8572;top:14500;width:2007;height:10" type="#_x0000_t75" stroked="false">
              <v:imagedata r:id="rId56" o:title=""/>
            </v:shape>
            <w10:wrap type="none"/>
          </v:group>
        </w:pict>
      </w:r>
      <w:r>
        <w:rPr/>
        <w:pict>
          <v:shape style="position:absolute;margin-left:253.369995pt;margin-top:752.375916pt;width:.47997pt;height:.48pt;mso-position-horizontal-relative:page;mso-position-vertical-relative:page;z-index:2512" type="#_x0000_t75" stroked="false">
            <v:imagedata r:id="rId59" o:title=""/>
          </v:shape>
        </w:pict>
      </w:r>
      <w:r>
        <w:rPr/>
        <w:pict>
          <v:shape style="position:absolute;margin-left:339.670013pt;margin-top:752.375916pt;width:.47997pt;height:.48pt;mso-position-horizontal-relative:page;mso-position-vertical-relative:page;z-index:2536" type="#_x0000_t75" stroked="false">
            <v:imagedata r:id="rId59" o:title=""/>
          </v:shape>
        </w:pict>
      </w:r>
      <w:r>
        <w:rPr/>
        <w:pict>
          <v:shape style="position:absolute;margin-left:428.829987pt;margin-top:752.375916pt;width:.47997pt;height:.48pt;mso-position-horizontal-relative:page;mso-position-vertical-relative:page;z-index:2560" type="#_x0000_t75" stroked="false">
            <v:imagedata r:id="rId59" o:title=""/>
          </v:shape>
        </w:pict>
      </w:r>
    </w:p>
    <w:tbl>
      <w:tblPr>
        <w:tblW w:w="0" w:type="auto"/>
        <w:jc w:val="left"/>
        <w:tblInd w:w="118" w:type="dxa"/>
        <w:tblLayout w:type="fixed"/>
        <w:tblCellMar>
          <w:top w:w="0" w:type="dxa"/>
          <w:left w:w="0" w:type="dxa"/>
          <w:bottom w:w="0" w:type="dxa"/>
          <w:right w:w="0" w:type="dxa"/>
        </w:tblCellMar>
        <w:tblLook w:val="01E0"/>
      </w:tblPr>
      <w:tblGrid>
        <w:gridCol w:w="2826"/>
        <w:gridCol w:w="1649"/>
        <w:gridCol w:w="1649"/>
        <w:gridCol w:w="1649"/>
        <w:gridCol w:w="1649"/>
      </w:tblGrid>
      <w:tr>
        <w:trPr>
          <w:trHeight w:val="413" w:hRule="exact"/>
        </w:trPr>
        <w:tc>
          <w:tcPr>
            <w:tcW w:w="2826" w:type="dxa"/>
            <w:tcBorders>
              <w:top w:val="single" w:sz="4" w:space="0" w:color="000000"/>
              <w:left w:val="nil" w:sz="6" w:space="0" w:color="auto"/>
              <w:bottom w:val="nil" w:sz="6" w:space="0" w:color="auto"/>
              <w:right w:val="single" w:sz="4" w:space="0" w:color="000000"/>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Arial" w:hAnsi="Arial" w:cs="Arial" w:eastAsia="Arial" w:hint="default"/>
                <w:sz w:val="21"/>
                <w:szCs w:val="21"/>
              </w:rPr>
              <w:t>/</w:t>
            </w:r>
            <w:r>
              <w:rPr>
                <w:rFonts w:ascii="宋体" w:hAnsi="宋体" w:cs="宋体" w:eastAsia="宋体" w:hint="default"/>
                <w:sz w:val="21"/>
                <w:szCs w:val="21"/>
              </w:rPr>
              <w:t>股）</w:t>
            </w:r>
          </w:p>
        </w:tc>
        <w:tc>
          <w:tcPr>
            <w:tcW w:w="1649"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nil" w:sz="6" w:space="0" w:color="auto"/>
            </w:tcBorders>
          </w:tcPr>
          <w:p>
            <w:pPr/>
          </w:p>
        </w:tc>
      </w:tr>
      <w:tr>
        <w:trPr>
          <w:trHeight w:val="545" w:hRule="exact"/>
        </w:trPr>
        <w:tc>
          <w:tcPr>
            <w:tcW w:w="2826"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4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0"/>
              <w:ind w:right="98"/>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4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0"/>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64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39"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本年末比上年</w:t>
            </w:r>
            <w:r>
              <w:rPr>
                <w:rFonts w:ascii="宋体" w:hAnsi="宋体" w:cs="宋体" w:eastAsia="宋体" w:hint="default"/>
                <w:sz w:val="21"/>
                <w:szCs w:val="21"/>
              </w:rPr>
            </w:r>
          </w:p>
          <w:p>
            <w:pPr>
              <w:pStyle w:val="TableParagraph"/>
              <w:spacing w:line="273"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末增减（％）</w:t>
            </w:r>
            <w:r>
              <w:rPr>
                <w:rFonts w:ascii="宋体" w:hAnsi="宋体" w:cs="宋体" w:eastAsia="宋体" w:hint="default"/>
                <w:sz w:val="21"/>
                <w:szCs w:val="21"/>
              </w:rPr>
            </w:r>
          </w:p>
        </w:tc>
        <w:tc>
          <w:tcPr>
            <w:tcW w:w="1649"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100"/>
              <w:ind w:right="107"/>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559" w:hRule="exact"/>
        </w:trPr>
        <w:tc>
          <w:tcPr>
            <w:tcW w:w="2826" w:type="dxa"/>
            <w:tcBorders>
              <w:top w:val="nil" w:sz="6" w:space="0" w:color="auto"/>
              <w:left w:val="nil" w:sz="6" w:space="0" w:color="auto"/>
              <w:bottom w:val="nil" w:sz="6" w:space="0" w:color="auto"/>
              <w:right w:val="single" w:sz="4" w:space="0" w:color="000000"/>
            </w:tcBorders>
          </w:tcPr>
          <w:p>
            <w:pPr>
              <w:pStyle w:val="TableParagraph"/>
              <w:spacing w:line="249" w:lineRule="exact"/>
              <w:ind w:left="7" w:right="0"/>
              <w:jc w:val="center"/>
              <w:rPr>
                <w:rFonts w:ascii="宋体" w:hAnsi="宋体" w:cs="宋体" w:eastAsia="宋体" w:hint="default"/>
                <w:sz w:val="21"/>
                <w:szCs w:val="21"/>
              </w:rPr>
            </w:pPr>
            <w:r>
              <w:rPr>
                <w:rFonts w:ascii="宋体" w:hAnsi="宋体" w:cs="宋体" w:eastAsia="宋体" w:hint="default"/>
                <w:spacing w:val="5"/>
                <w:sz w:val="21"/>
                <w:szCs w:val="21"/>
              </w:rPr>
              <w:t>归属于上市公司股东的每股</w:t>
            </w:r>
          </w:p>
          <w:p>
            <w:pPr>
              <w:pStyle w:val="TableParagraph"/>
              <w:tabs>
                <w:tab w:pos="2830" w:val="left" w:leader="none"/>
              </w:tabs>
              <w:spacing w:line="288" w:lineRule="exact"/>
              <w:ind w:left="-15" w:right="-1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pacing w:val="17"/>
                <w:sz w:val="21"/>
                <w:szCs w:val="21"/>
                <w:u w:val="single" w:color="000000"/>
              </w:rPr>
              <w:t> </w:t>
            </w:r>
            <w:r>
              <w:rPr>
                <w:rFonts w:ascii="宋体" w:hAnsi="宋体" w:cs="宋体" w:eastAsia="宋体" w:hint="default"/>
                <w:sz w:val="21"/>
                <w:szCs w:val="21"/>
                <w:u w:val="single" w:color="000000"/>
              </w:rPr>
              <w:t>净资产（元</w:t>
            </w:r>
            <w:r>
              <w:rPr>
                <w:rFonts w:ascii="Arial" w:hAnsi="Arial" w:cs="Arial" w:eastAsia="Arial" w:hint="default"/>
                <w:sz w:val="21"/>
                <w:szCs w:val="21"/>
                <w:u w:val="single" w:color="000000"/>
              </w:rPr>
              <w:t>/</w:t>
            </w:r>
            <w:r>
              <w:rPr>
                <w:rFonts w:ascii="宋体" w:hAnsi="宋体" w:cs="宋体" w:eastAsia="宋体" w:hint="default"/>
                <w:sz w:val="21"/>
                <w:szCs w:val="21"/>
                <w:u w:val="single" w:color="000000"/>
              </w:rPr>
              <w:t>股）</w:t>
              <w:tab/>
            </w:r>
            <w:r>
              <w:rPr>
                <w:rFonts w:ascii="宋体" w:hAnsi="宋体" w:cs="宋体" w:eastAsia="宋体" w:hint="default"/>
                <w:sz w:val="21"/>
                <w:szCs w:val="21"/>
              </w:rPr>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right="99"/>
              <w:jc w:val="right"/>
              <w:rPr>
                <w:rFonts w:ascii="Arial" w:hAnsi="Arial" w:cs="Arial" w:eastAsia="Arial" w:hint="default"/>
                <w:sz w:val="21"/>
                <w:szCs w:val="21"/>
              </w:rPr>
            </w:pPr>
            <w:r>
              <w:rPr>
                <w:rFonts w:ascii="Arial"/>
                <w:spacing w:val="-1"/>
                <w:sz w:val="21"/>
              </w:rPr>
              <w:t>6.64</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right="99"/>
              <w:jc w:val="right"/>
              <w:rPr>
                <w:rFonts w:ascii="Arial" w:hAnsi="Arial" w:cs="Arial" w:eastAsia="Arial" w:hint="default"/>
                <w:sz w:val="21"/>
                <w:szCs w:val="21"/>
              </w:rPr>
            </w:pPr>
            <w:r>
              <w:rPr>
                <w:rFonts w:ascii="Arial"/>
                <w:spacing w:val="-1"/>
                <w:sz w:val="21"/>
              </w:rPr>
              <w:t>9.64</w:t>
            </w:r>
          </w:p>
        </w:tc>
        <w:tc>
          <w:tcPr>
            <w:tcW w:w="1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940" w:right="0"/>
              <w:jc w:val="left"/>
              <w:rPr>
                <w:rFonts w:ascii="Arial" w:hAnsi="Arial" w:cs="Arial" w:eastAsia="Arial" w:hint="default"/>
                <w:sz w:val="21"/>
                <w:szCs w:val="21"/>
              </w:rPr>
            </w:pPr>
            <w:r>
              <w:rPr>
                <w:rFonts w:ascii="Arial"/>
                <w:sz w:val="21"/>
              </w:rPr>
              <w:t>-31.12</w:t>
            </w:r>
          </w:p>
        </w:tc>
        <w:tc>
          <w:tcPr>
            <w:tcW w:w="1649" w:type="dxa"/>
            <w:tcBorders>
              <w:top w:val="nil" w:sz="6" w:space="0" w:color="auto"/>
              <w:left w:val="single" w:sz="4" w:space="0" w:color="000000"/>
              <w:bottom w:val="single" w:sz="4" w:space="0" w:color="000000"/>
              <w:right w:val="nil" w:sz="6" w:space="0" w:color="auto"/>
            </w:tcBorders>
          </w:tcPr>
          <w:p>
            <w:pPr>
              <w:pStyle w:val="TableParagraph"/>
              <w:spacing w:line="240" w:lineRule="auto" w:before="156"/>
              <w:ind w:right="106"/>
              <w:jc w:val="right"/>
              <w:rPr>
                <w:rFonts w:ascii="Arial" w:hAnsi="Arial" w:cs="Arial" w:eastAsia="Arial" w:hint="default"/>
                <w:sz w:val="21"/>
                <w:szCs w:val="21"/>
              </w:rPr>
            </w:pPr>
            <w:r>
              <w:rPr>
                <w:rFonts w:ascii="Arial"/>
                <w:spacing w:val="-1"/>
                <w:sz w:val="21"/>
              </w:rPr>
              <w:t>2.81</w:t>
            </w:r>
          </w:p>
        </w:tc>
      </w:tr>
    </w:tbl>
    <w:p>
      <w:pPr>
        <w:spacing w:line="240" w:lineRule="auto" w:before="4"/>
        <w:rPr>
          <w:rFonts w:ascii="宋体" w:hAnsi="宋体" w:cs="宋体" w:eastAsia="宋体" w:hint="default"/>
          <w:sz w:val="13"/>
          <w:szCs w:val="13"/>
        </w:rPr>
      </w:pPr>
    </w:p>
    <w:p>
      <w:pPr>
        <w:pStyle w:val="BodyText"/>
        <w:spacing w:line="240" w:lineRule="auto" w:before="26"/>
        <w:ind w:left="678" w:right="2713"/>
        <w:jc w:val="left"/>
      </w:pPr>
      <w:r>
        <w:rPr/>
        <w:pict>
          <v:group style="position:absolute;margin-left:62.16pt;margin-top:-64.604340pt;width:471.1pt;height:.5pt;mso-position-horizontal-relative:page;mso-position-vertical-relative:paragraph;z-index:-1175440" coordorigin="1243,-1292" coordsize="9422,10">
            <v:shape style="position:absolute;left:1243;top:-1292;width:2821;height:10" type="#_x0000_t75" stroked="false">
              <v:imagedata r:id="rId40" o:title=""/>
            </v:shape>
            <v:shape style="position:absolute;left:4059;top:-1292;width:1654;height:10" type="#_x0000_t75" stroked="false">
              <v:imagedata r:id="rId41" o:title=""/>
            </v:shape>
            <v:shape style="position:absolute;left:5708;top:-1292;width:4957;height:10" type="#_x0000_t75" stroked="false">
              <v:imagedata r:id="rId42" o:title=""/>
            </v:shape>
            <w10:wrap type="none"/>
          </v:group>
        </w:pict>
      </w:r>
      <w:r>
        <w:rPr/>
        <w:pict>
          <v:group style="position:absolute;margin-left:62.16pt;margin-top:-36.884399pt;width:471.1pt;height:.5pt;mso-position-horizontal-relative:page;mso-position-vertical-relative:paragraph;z-index:-1175416" coordorigin="1243,-738" coordsize="9422,10">
            <v:shape style="position:absolute;left:1243;top:-738;width:2821;height:10" type="#_x0000_t75" stroked="false">
              <v:imagedata r:id="rId40" o:title=""/>
            </v:shape>
            <v:shape style="position:absolute;left:4059;top:-738;width:1654;height:10" type="#_x0000_t75" stroked="false">
              <v:imagedata r:id="rId41" o:title=""/>
            </v:shape>
            <v:shape style="position:absolute;left:5708;top:-738;width:4957;height:10" type="#_x0000_t75" stroked="false">
              <v:imagedata r:id="rId42" o:title=""/>
            </v:shape>
            <w10:wrap type="none"/>
          </v:group>
        </w:pict>
      </w:r>
      <w:r>
        <w:rPr/>
        <w:pict>
          <v:shape style="position:absolute;margin-left:203.210007pt;margin-top:-9.524408pt;width:.479943pt;height:.36pt;mso-position-horizontal-relative:page;mso-position-vertical-relative:paragraph;z-index:-1175392" type="#_x0000_t75" stroked="false">
            <v:imagedata r:id="rId59" o:title=""/>
          </v:shape>
        </w:pict>
      </w:r>
      <w:r>
        <w:rPr/>
        <w:pict>
          <v:shape style="position:absolute;margin-left:285.649994pt;margin-top:-9.524408pt;width:.479913pt;height:.36pt;mso-position-horizontal-relative:page;mso-position-vertical-relative:paragraph;z-index:-1175368" type="#_x0000_t75" stroked="false">
            <v:imagedata r:id="rId59" o:title=""/>
          </v:shape>
        </w:pict>
      </w:r>
      <w:r>
        <w:rPr/>
        <w:pict>
          <v:shape style="position:absolute;margin-left:368.109985pt;margin-top:-9.524408pt;width:.479943pt;height:.36pt;mso-position-horizontal-relative:page;mso-position-vertical-relative:paragraph;z-index:-1175344" type="#_x0000_t75" stroked="false">
            <v:imagedata r:id="rId59" o:title=""/>
          </v:shape>
        </w:pict>
      </w:r>
      <w:r>
        <w:rPr/>
        <w:pict>
          <v:shape style="position:absolute;margin-left:450.579987pt;margin-top:-9.524408pt;width:.479943pt;height:.36pt;mso-position-horizontal-relative:page;mso-position-vertical-relative:paragraph;z-index:-1175320" type="#_x0000_t75" stroked="false">
            <v:imagedata r:id="rId59" o:title=""/>
          </v:shape>
        </w:pict>
      </w:r>
      <w:r>
        <w:rPr/>
        <w:t>注：</w:t>
      </w:r>
      <w:r>
        <w:rPr>
          <w:rFonts w:ascii="Arial" w:hAnsi="Arial" w:cs="Arial" w:eastAsia="Arial" w:hint="default"/>
        </w:rPr>
        <w:t>1</w:t>
      </w:r>
      <w:r>
        <w:rPr/>
        <w:t>、表中所列财务指标均按中国证券会规定的计算公式计算。</w:t>
      </w:r>
    </w:p>
    <w:p>
      <w:pPr>
        <w:pStyle w:val="BodyText"/>
        <w:spacing w:line="338" w:lineRule="auto"/>
        <w:ind w:left="678" w:right="2713" w:firstLine="431"/>
        <w:jc w:val="left"/>
        <w:rPr>
          <w:rFonts w:ascii="Arial" w:hAnsi="Arial" w:cs="Arial" w:eastAsia="Arial" w:hint="default"/>
        </w:rPr>
      </w:pPr>
      <w:r>
        <w:rPr>
          <w:rFonts w:ascii="Arial" w:hAnsi="Arial" w:cs="Arial" w:eastAsia="Arial" w:hint="default"/>
        </w:rPr>
        <w:t>2</w:t>
      </w:r>
      <w:r>
        <w:rPr/>
        <w:t>、加权平均净资产收益率的计算过程 </w:t>
      </w:r>
      <w:r>
        <w:rPr>
          <w:spacing w:val="-1"/>
        </w:rPr>
        <w:t>加权平均净资产收益率</w:t>
      </w:r>
      <w:r>
        <w:rPr>
          <w:rFonts w:ascii="Arial" w:hAnsi="Arial" w:cs="Arial" w:eastAsia="Arial" w:hint="default"/>
          <w:spacing w:val="-1"/>
        </w:rPr>
        <w:t>=P0/(E0+NP/2+Ei*Mi/M0-Ej*Mj/M0±Ek*Mk/M0)</w:t>
      </w:r>
    </w:p>
    <w:p>
      <w:pPr>
        <w:tabs>
          <w:tab w:pos="1380" w:val="left" w:leader="none"/>
        </w:tabs>
        <w:spacing w:before="33"/>
        <w:ind w:left="0" w:right="1793" w:firstLine="0"/>
        <w:jc w:val="right"/>
        <w:rPr>
          <w:rFonts w:ascii="宋体" w:hAnsi="宋体" w:cs="宋体" w:eastAsia="宋体" w:hint="default"/>
          <w:sz w:val="21"/>
          <w:szCs w:val="21"/>
        </w:rPr>
      </w:pPr>
      <w:r>
        <w:rPr/>
        <w:pict>
          <v:group style="position:absolute;margin-left:66.503998pt;margin-top:44.063694pt;width:462.45pt;height:.5pt;mso-position-horizontal-relative:page;mso-position-vertical-relative:paragraph;z-index:-1175296" coordorigin="1330,881" coordsize="9249,10">
            <v:shape style="position:absolute;left:1330;top:881;width:737;height:10" type="#_x0000_t75" stroked="false">
              <v:imagedata r:id="rId52" o:title=""/>
            </v:shape>
            <v:shape style="position:absolute;left:2062;top:881;width:8517;height:10" type="#_x0000_t75" stroked="false">
              <v:imagedata r:id="rId53" o:title=""/>
            </v:shape>
            <w10:wrap type="none"/>
          </v:group>
        </w:pict>
      </w:r>
      <w:r>
        <w:rPr/>
        <w:pict>
          <v:shape style="position:absolute;margin-left:103.100014pt;margin-top:59.903595pt;width:425.833201pt;height:5.04pt;mso-position-horizontal-relative:page;mso-position-vertical-relative:paragraph;z-index:-1175272" type="#_x0000_t75" stroked="false">
            <v:imagedata r:id="rId60" o:title=""/>
          </v:shape>
        </w:pict>
      </w:r>
      <w:r>
        <w:rPr/>
        <w:pict>
          <v:group style="position:absolute;margin-left:66.503998pt;margin-top:84.863693pt;width:462.45pt;height:.5pt;mso-position-horizontal-relative:page;mso-position-vertical-relative:paragraph;z-index:-1175248" coordorigin="1330,1697" coordsize="9249,10">
            <v:shape style="position:absolute;left:1330;top:1697;width:737;height:10" type="#_x0000_t75" stroked="false">
              <v:imagedata r:id="rId52" o:title=""/>
            </v:shape>
            <v:shape style="position:absolute;left:2062;top:1697;width:8517;height:10" type="#_x0000_t75" stroked="false">
              <v:imagedata r:id="rId53" o:title=""/>
            </v:shape>
            <w10:wrap type="none"/>
          </v:group>
        </w:pict>
      </w:r>
      <w:r>
        <w:rPr/>
        <w:pict>
          <v:group style="position:absolute;margin-left:66.503998pt;margin-top:105.143692pt;width:462.45pt;height:.5pt;mso-position-horizontal-relative:page;mso-position-vertical-relative:paragraph;z-index:-1175224" coordorigin="1330,2103" coordsize="9249,10">
            <v:shape style="position:absolute;left:1330;top:2103;width:737;height:10" type="#_x0000_t75" stroked="false">
              <v:imagedata r:id="rId52" o:title=""/>
            </v:shape>
            <v:shape style="position:absolute;left:2062;top:2103;width:8517;height:10" type="#_x0000_t75" stroked="false">
              <v:imagedata r:id="rId53" o:title=""/>
            </v:shape>
            <w10:wrap type="none"/>
          </v:group>
        </w:pic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89"/>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z w:val="21"/>
          <w:szCs w:val="21"/>
        </w:rPr>
        <w:tab/>
      </w:r>
      <w:r>
        <w:rPr>
          <w:rFonts w:ascii="宋体" w:hAnsi="宋体" w:cs="宋体" w:eastAsia="宋体" w:hint="default"/>
          <w:w w:val="100"/>
          <w:sz w:val="21"/>
          <w:szCs w:val="21"/>
        </w:rPr>
        <w:t>元</w:t>
      </w:r>
    </w:p>
    <w:p>
      <w:pPr>
        <w:spacing w:line="240" w:lineRule="auto" w:before="10"/>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740"/>
        <w:gridCol w:w="6396"/>
        <w:gridCol w:w="2110"/>
      </w:tblGrid>
      <w:tr>
        <w:trPr>
          <w:trHeight w:val="401" w:hRule="exact"/>
        </w:trPr>
        <w:tc>
          <w:tcPr>
            <w:tcW w:w="740"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639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10"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right="108"/>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17" w:hRule="exact"/>
        </w:trPr>
        <w:tc>
          <w:tcPr>
            <w:tcW w:w="740" w:type="dxa"/>
            <w:vMerge w:val="restart"/>
            <w:tcBorders>
              <w:top w:val="nil" w:sz="6" w:space="0" w:color="auto"/>
              <w:left w:val="nil" w:sz="6" w:space="0" w:color="auto"/>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40" w:right="0"/>
              <w:jc w:val="left"/>
              <w:rPr>
                <w:rFonts w:ascii="Arial" w:hAnsi="Arial" w:cs="Arial" w:eastAsia="Arial" w:hint="default"/>
                <w:sz w:val="21"/>
                <w:szCs w:val="21"/>
              </w:rPr>
            </w:pPr>
            <w:r>
              <w:rPr>
                <w:rFonts w:ascii="Arial"/>
                <w:sz w:val="21"/>
              </w:rPr>
              <w:t>P0</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4"/>
              <w:jc w:val="right"/>
              <w:rPr>
                <w:rFonts w:ascii="Arial" w:hAnsi="Arial" w:cs="Arial" w:eastAsia="Arial" w:hint="default"/>
                <w:sz w:val="21"/>
                <w:szCs w:val="21"/>
              </w:rPr>
            </w:pPr>
            <w:r>
              <w:rPr>
                <w:rFonts w:ascii="Arial"/>
                <w:spacing w:val="-1"/>
                <w:sz w:val="21"/>
              </w:rPr>
              <w:t>81,252,099.13</w:t>
            </w:r>
          </w:p>
        </w:tc>
      </w:tr>
      <w:tr>
        <w:trPr>
          <w:trHeight w:val="504" w:hRule="exact"/>
        </w:trPr>
        <w:tc>
          <w:tcPr>
            <w:tcW w:w="740" w:type="dxa"/>
            <w:vMerge/>
            <w:tcBorders>
              <w:left w:val="nil" w:sz="6" w:space="0" w:color="auto"/>
              <w:bottom w:val="nil" w:sz="6" w:space="0" w:color="auto"/>
              <w:right w:val="single" w:sz="4" w:space="0" w:color="000000"/>
            </w:tcBorders>
            <w:shd w:val="clear" w:color="auto" w:fill="D9D9D9"/>
          </w:tcPr>
          <w:p>
            <w:pP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01"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175"/>
              <w:ind w:right="104"/>
              <w:jc w:val="right"/>
              <w:rPr>
                <w:rFonts w:ascii="Arial" w:hAnsi="Arial" w:cs="Arial" w:eastAsia="Arial" w:hint="default"/>
                <w:sz w:val="21"/>
                <w:szCs w:val="21"/>
              </w:rPr>
            </w:pPr>
            <w:r>
              <w:rPr>
                <w:rFonts w:ascii="Arial"/>
                <w:spacing w:val="-1"/>
                <w:sz w:val="21"/>
              </w:rPr>
              <w:t>77,511,023.71</w:t>
            </w:r>
          </w:p>
        </w:tc>
      </w:tr>
      <w:tr>
        <w:trPr>
          <w:trHeight w:val="406" w:hRule="exact"/>
        </w:trPr>
        <w:tc>
          <w:tcPr>
            <w:tcW w:w="740"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76"/>
              <w:ind w:left="4" w:right="0"/>
              <w:jc w:val="center"/>
              <w:rPr>
                <w:rFonts w:ascii="Arial" w:hAnsi="Arial" w:cs="Arial" w:eastAsia="Arial" w:hint="default"/>
                <w:sz w:val="21"/>
                <w:szCs w:val="21"/>
              </w:rPr>
            </w:pPr>
            <w:r>
              <w:rPr>
                <w:rFonts w:ascii="Arial"/>
                <w:sz w:val="21"/>
              </w:rPr>
              <w:t>E0</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3"/>
              <w:jc w:val="right"/>
              <w:rPr>
                <w:rFonts w:ascii="Arial" w:hAnsi="Arial" w:cs="Arial" w:eastAsia="Arial" w:hint="default"/>
                <w:sz w:val="21"/>
                <w:szCs w:val="21"/>
              </w:rPr>
            </w:pPr>
            <w:r>
              <w:rPr>
                <w:rFonts w:ascii="Arial"/>
                <w:spacing w:val="-1"/>
                <w:sz w:val="21"/>
              </w:rPr>
              <w:t>1,008,052,651.65</w:t>
            </w:r>
          </w:p>
        </w:tc>
      </w:tr>
      <w:tr>
        <w:trPr>
          <w:trHeight w:val="408" w:hRule="exact"/>
        </w:trPr>
        <w:tc>
          <w:tcPr>
            <w:tcW w:w="740"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79"/>
              <w:ind w:left="6" w:right="0"/>
              <w:jc w:val="center"/>
              <w:rPr>
                <w:rFonts w:ascii="Arial" w:hAnsi="Arial" w:cs="Arial" w:eastAsia="Arial" w:hint="default"/>
                <w:sz w:val="21"/>
                <w:szCs w:val="21"/>
              </w:rPr>
            </w:pPr>
            <w:r>
              <w:rPr>
                <w:rFonts w:ascii="Arial"/>
                <w:sz w:val="21"/>
              </w:rPr>
              <w:t>NP</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3"/>
              <w:jc w:val="right"/>
              <w:rPr>
                <w:rFonts w:ascii="Arial" w:hAnsi="Arial" w:cs="Arial" w:eastAsia="Arial" w:hint="default"/>
                <w:sz w:val="21"/>
                <w:szCs w:val="21"/>
              </w:rPr>
            </w:pPr>
            <w:r>
              <w:rPr>
                <w:rFonts w:ascii="Arial"/>
                <w:spacing w:val="-1"/>
                <w:sz w:val="21"/>
              </w:rPr>
              <w:t>81,252,099.13</w:t>
            </w:r>
          </w:p>
        </w:tc>
      </w:tr>
      <w:tr>
        <w:trPr>
          <w:trHeight w:val="406" w:hRule="exact"/>
        </w:trPr>
        <w:tc>
          <w:tcPr>
            <w:tcW w:w="740"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76"/>
              <w:ind w:left="5" w:right="0"/>
              <w:jc w:val="center"/>
              <w:rPr>
                <w:rFonts w:ascii="Arial" w:hAnsi="Arial" w:cs="Arial" w:eastAsia="Arial" w:hint="default"/>
                <w:sz w:val="21"/>
                <w:szCs w:val="21"/>
              </w:rPr>
            </w:pPr>
            <w:r>
              <w:rPr>
                <w:rFonts w:ascii="Arial"/>
                <w:sz w:val="21"/>
              </w:rPr>
              <w:t>Ei</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报告期发行新股或债转股等新增的归属于公司普通股股东的净资产</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3"/>
              <w:jc w:val="right"/>
              <w:rPr>
                <w:rFonts w:ascii="Arial" w:hAnsi="Arial" w:cs="Arial" w:eastAsia="Arial" w:hint="default"/>
                <w:sz w:val="21"/>
                <w:szCs w:val="21"/>
              </w:rPr>
            </w:pPr>
            <w:r>
              <w:rPr>
                <w:rFonts w:ascii="Arial"/>
                <w:spacing w:val="-1"/>
                <w:sz w:val="21"/>
              </w:rPr>
              <w:t>0.00</w:t>
            </w:r>
          </w:p>
        </w:tc>
      </w:tr>
      <w:tr>
        <w:trPr>
          <w:trHeight w:val="408" w:hRule="exact"/>
        </w:trPr>
        <w:tc>
          <w:tcPr>
            <w:tcW w:w="740"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79"/>
              <w:ind w:left="4" w:right="0"/>
              <w:jc w:val="center"/>
              <w:rPr>
                <w:rFonts w:ascii="Arial" w:hAnsi="Arial" w:cs="Arial" w:eastAsia="Arial" w:hint="default"/>
                <w:sz w:val="21"/>
                <w:szCs w:val="21"/>
              </w:rPr>
            </w:pPr>
            <w:r>
              <w:rPr>
                <w:rFonts w:ascii="Arial"/>
                <w:sz w:val="21"/>
              </w:rPr>
              <w:t>Mi</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新增净资产次月起至报告期末的累计月数</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3"/>
              <w:jc w:val="right"/>
              <w:rPr>
                <w:rFonts w:ascii="Arial" w:hAnsi="Arial" w:cs="Arial" w:eastAsia="Arial" w:hint="default"/>
                <w:sz w:val="21"/>
                <w:szCs w:val="21"/>
              </w:rPr>
            </w:pPr>
            <w:r>
              <w:rPr>
                <w:rFonts w:ascii="Arial"/>
                <w:spacing w:val="-1"/>
                <w:sz w:val="21"/>
              </w:rPr>
              <w:t>0.00</w:t>
            </w:r>
          </w:p>
        </w:tc>
      </w:tr>
      <w:tr>
        <w:trPr>
          <w:trHeight w:val="407" w:hRule="exact"/>
        </w:trPr>
        <w:tc>
          <w:tcPr>
            <w:tcW w:w="740"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76"/>
              <w:ind w:left="1" w:right="0"/>
              <w:jc w:val="center"/>
              <w:rPr>
                <w:rFonts w:ascii="Arial" w:hAnsi="Arial" w:cs="Arial" w:eastAsia="Arial" w:hint="default"/>
                <w:sz w:val="21"/>
                <w:szCs w:val="21"/>
              </w:rPr>
            </w:pPr>
            <w:r>
              <w:rPr>
                <w:rFonts w:ascii="Arial"/>
                <w:sz w:val="21"/>
              </w:rPr>
              <w:t>MO</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3"/>
              <w:jc w:val="right"/>
              <w:rPr>
                <w:rFonts w:ascii="Arial" w:hAnsi="Arial" w:cs="Arial" w:eastAsia="Arial" w:hint="default"/>
                <w:sz w:val="21"/>
                <w:szCs w:val="21"/>
              </w:rPr>
            </w:pPr>
            <w:r>
              <w:rPr>
                <w:rFonts w:ascii="Arial"/>
                <w:sz w:val="21"/>
              </w:rPr>
              <w:t>12</w:t>
            </w:r>
          </w:p>
        </w:tc>
      </w:tr>
      <w:tr>
        <w:trPr>
          <w:trHeight w:val="407" w:hRule="exact"/>
        </w:trPr>
        <w:tc>
          <w:tcPr>
            <w:tcW w:w="740"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78"/>
              <w:ind w:left="5" w:right="0"/>
              <w:jc w:val="center"/>
              <w:rPr>
                <w:rFonts w:ascii="Arial" w:hAnsi="Arial" w:cs="Arial" w:eastAsia="Arial" w:hint="default"/>
                <w:sz w:val="21"/>
                <w:szCs w:val="21"/>
              </w:rPr>
            </w:pPr>
            <w:r>
              <w:rPr>
                <w:rFonts w:ascii="Arial"/>
                <w:sz w:val="21"/>
              </w:rPr>
              <w:t>Ej</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1" w:right="0"/>
              <w:jc w:val="left"/>
              <w:rPr>
                <w:rFonts w:ascii="宋体" w:hAnsi="宋体" w:cs="宋体" w:eastAsia="宋体" w:hint="default"/>
                <w:sz w:val="21"/>
                <w:szCs w:val="21"/>
              </w:rPr>
            </w:pPr>
            <w:r>
              <w:rPr>
                <w:rFonts w:ascii="宋体" w:hAnsi="宋体" w:cs="宋体" w:eastAsia="宋体" w:hint="default"/>
                <w:sz w:val="21"/>
                <w:szCs w:val="21"/>
              </w:rPr>
              <w:t>报告期回购或现金分红等减少的归属于公司普通股股东的净资产</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104"/>
              <w:jc w:val="right"/>
              <w:rPr>
                <w:rFonts w:ascii="Arial" w:hAnsi="Arial" w:cs="Arial" w:eastAsia="Arial" w:hint="default"/>
                <w:sz w:val="21"/>
                <w:szCs w:val="21"/>
              </w:rPr>
            </w:pPr>
            <w:r>
              <w:rPr>
                <w:rFonts w:ascii="Arial"/>
                <w:spacing w:val="-1"/>
                <w:sz w:val="21"/>
              </w:rPr>
              <w:t>31,380,000.00</w:t>
            </w:r>
          </w:p>
        </w:tc>
      </w:tr>
      <w:tr>
        <w:trPr>
          <w:trHeight w:val="408" w:hRule="exact"/>
        </w:trPr>
        <w:tc>
          <w:tcPr>
            <w:tcW w:w="740"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79"/>
              <w:ind w:left="4" w:right="0"/>
              <w:jc w:val="center"/>
              <w:rPr>
                <w:rFonts w:ascii="Arial" w:hAnsi="Arial" w:cs="Arial" w:eastAsia="Arial" w:hint="default"/>
                <w:sz w:val="21"/>
                <w:szCs w:val="21"/>
              </w:rPr>
            </w:pPr>
            <w:r>
              <w:rPr>
                <w:rFonts w:ascii="Arial"/>
                <w:sz w:val="21"/>
              </w:rPr>
              <w:t>Mj</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减少净资产次月起至报告期末的累计月数</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106"/>
              <w:jc w:val="right"/>
              <w:rPr>
                <w:rFonts w:ascii="Arial" w:hAnsi="Arial" w:cs="Arial" w:eastAsia="Arial" w:hint="default"/>
                <w:sz w:val="21"/>
                <w:szCs w:val="21"/>
              </w:rPr>
            </w:pPr>
            <w:r>
              <w:rPr>
                <w:rFonts w:ascii="Arial"/>
                <w:w w:val="100"/>
                <w:sz w:val="21"/>
              </w:rPr>
              <w:t>7</w:t>
            </w:r>
          </w:p>
        </w:tc>
      </w:tr>
      <w:tr>
        <w:trPr>
          <w:trHeight w:val="406" w:hRule="exact"/>
        </w:trPr>
        <w:tc>
          <w:tcPr>
            <w:tcW w:w="740"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76"/>
              <w:ind w:left="1" w:right="0"/>
              <w:jc w:val="center"/>
              <w:rPr>
                <w:rFonts w:ascii="Arial" w:hAnsi="Arial" w:cs="Arial" w:eastAsia="Arial" w:hint="default"/>
                <w:sz w:val="21"/>
                <w:szCs w:val="21"/>
              </w:rPr>
            </w:pPr>
            <w:r>
              <w:rPr>
                <w:rFonts w:ascii="Arial"/>
                <w:sz w:val="21"/>
              </w:rPr>
              <w:t>Ek</w:t>
            </w:r>
          </w:p>
        </w:tc>
        <w:tc>
          <w:tcPr>
            <w:tcW w:w="639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因其他交易或事项引起的净资产增减变动</w:t>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3"/>
              <w:jc w:val="right"/>
              <w:rPr>
                <w:rFonts w:ascii="Arial" w:hAnsi="Arial" w:cs="Arial" w:eastAsia="Arial" w:hint="default"/>
                <w:sz w:val="21"/>
                <w:szCs w:val="21"/>
              </w:rPr>
            </w:pPr>
            <w:r>
              <w:rPr>
                <w:rFonts w:ascii="Arial"/>
                <w:spacing w:val="-1"/>
                <w:sz w:val="21"/>
              </w:rPr>
              <w:t>0.00</w:t>
            </w:r>
          </w:p>
        </w:tc>
      </w:tr>
      <w:tr>
        <w:trPr>
          <w:trHeight w:val="408" w:hRule="exact"/>
        </w:trPr>
        <w:tc>
          <w:tcPr>
            <w:tcW w:w="740" w:type="dxa"/>
            <w:tcBorders>
              <w:top w:val="nil" w:sz="6" w:space="0" w:color="auto"/>
              <w:left w:val="nil" w:sz="6" w:space="0" w:color="auto"/>
              <w:bottom w:val="single" w:sz="4" w:space="0" w:color="000000"/>
              <w:right w:val="single" w:sz="4" w:space="0" w:color="000000"/>
            </w:tcBorders>
            <w:shd w:val="clear" w:color="auto" w:fill="D9D9D9"/>
          </w:tcPr>
          <w:p>
            <w:pPr>
              <w:pStyle w:val="TableParagraph"/>
              <w:spacing w:line="240" w:lineRule="auto" w:before="79"/>
              <w:ind w:right="0"/>
              <w:jc w:val="center"/>
              <w:rPr>
                <w:rFonts w:ascii="Arial" w:hAnsi="Arial" w:cs="Arial" w:eastAsia="Arial" w:hint="default"/>
                <w:sz w:val="21"/>
                <w:szCs w:val="21"/>
              </w:rPr>
            </w:pPr>
            <w:r>
              <w:rPr>
                <w:rFonts w:ascii="Arial"/>
                <w:sz w:val="21"/>
              </w:rPr>
              <w:t>Mk</w:t>
            </w:r>
          </w:p>
        </w:tc>
        <w:tc>
          <w:tcPr>
            <w:tcW w:w="63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发生其他净资产增减变动下一月份起至报告期期末的累计月数</w:t>
            </w:r>
          </w:p>
        </w:tc>
        <w:tc>
          <w:tcPr>
            <w:tcW w:w="2110" w:type="dxa"/>
            <w:tcBorders>
              <w:top w:val="nil" w:sz="6" w:space="0" w:color="auto"/>
              <w:left w:val="single" w:sz="4" w:space="0" w:color="000000"/>
              <w:bottom w:val="single" w:sz="4" w:space="0" w:color="000000"/>
              <w:right w:val="nil" w:sz="6" w:space="0" w:color="auto"/>
            </w:tcBorders>
          </w:tcPr>
          <w:p>
            <w:pPr>
              <w:pStyle w:val="TableParagraph"/>
              <w:spacing w:line="240" w:lineRule="auto" w:before="79"/>
              <w:ind w:right="103"/>
              <w:jc w:val="right"/>
              <w:rPr>
                <w:rFonts w:ascii="Arial" w:hAnsi="Arial" w:cs="Arial" w:eastAsia="Arial" w:hint="default"/>
                <w:sz w:val="21"/>
                <w:szCs w:val="21"/>
              </w:rPr>
            </w:pPr>
            <w:r>
              <w:rPr>
                <w:rFonts w:ascii="Arial"/>
                <w:spacing w:val="-1"/>
                <w:sz w:val="21"/>
              </w:rPr>
              <w:t>0.00</w:t>
            </w:r>
          </w:p>
        </w:tc>
      </w:tr>
    </w:tbl>
    <w:p>
      <w:pPr>
        <w:spacing w:line="240" w:lineRule="auto" w:before="5"/>
        <w:rPr>
          <w:rFonts w:ascii="宋体" w:hAnsi="宋体" w:cs="宋体" w:eastAsia="宋体" w:hint="default"/>
          <w:sz w:val="16"/>
          <w:szCs w:val="16"/>
        </w:rPr>
      </w:pPr>
    </w:p>
    <w:p>
      <w:pPr>
        <w:pStyle w:val="Heading2"/>
        <w:spacing w:line="240" w:lineRule="auto" w:before="26"/>
        <w:ind w:left="678" w:right="2713"/>
        <w:jc w:val="left"/>
        <w:rPr>
          <w:b w:val="0"/>
          <w:bCs w:val="0"/>
        </w:rPr>
      </w:pPr>
      <w:r>
        <w:rPr/>
        <w:pict>
          <v:group style="position:absolute;margin-left:66.503998pt;margin-top:-92.704399pt;width:462.45pt;height:.5pt;mso-position-horizontal-relative:page;mso-position-vertical-relative:paragraph;z-index:-1175128" coordorigin="1330,-1854" coordsize="9249,10">
            <v:shape style="position:absolute;left:1330;top:-1854;width:737;height:10" type="#_x0000_t75" stroked="false">
              <v:imagedata r:id="rId52" o:title=""/>
            </v:shape>
            <v:shape style="position:absolute;left:2062;top:-1854;width:8517;height:10" type="#_x0000_t75" stroked="false">
              <v:imagedata r:id="rId53" o:title=""/>
            </v:shape>
            <w10:wrap type="none"/>
          </v:group>
        </w:pict>
      </w:r>
      <w:r>
        <w:rPr/>
        <w:pict>
          <v:group style="position:absolute;margin-left:66.503998pt;margin-top:-72.304398pt;width:462.45pt;height:.5pt;mso-position-horizontal-relative:page;mso-position-vertical-relative:paragraph;z-index:-1175104" coordorigin="1330,-1446" coordsize="9249,10">
            <v:shape style="position:absolute;left:1330;top:-1446;width:737;height:10" type="#_x0000_t75" stroked="false">
              <v:imagedata r:id="rId52" o:title=""/>
            </v:shape>
            <v:shape style="position:absolute;left:2062;top:-1446;width:8517;height:10" type="#_x0000_t75" stroked="false">
              <v:imagedata r:id="rId53" o:title=""/>
            </v:shape>
            <w10:wrap type="none"/>
          </v:group>
        </w:pict>
      </w:r>
      <w:r>
        <w:rPr/>
        <w:pict>
          <v:group style="position:absolute;margin-left:66.503998pt;margin-top:-51.884399pt;width:462.45pt;height:.5pt;mso-position-horizontal-relative:page;mso-position-vertical-relative:paragraph;z-index:-1175080" coordorigin="1330,-1038" coordsize="9249,10">
            <v:shape style="position:absolute;left:1330;top:-1038;width:737;height:10" type="#_x0000_t75" stroked="false">
              <v:imagedata r:id="rId52" o:title=""/>
            </v:shape>
            <v:shape style="position:absolute;left:2062;top:-1038;width:8517;height:10" type="#_x0000_t75" stroked="false">
              <v:imagedata r:id="rId53" o:title=""/>
            </v:shape>
            <w10:wrap type="none"/>
          </v:group>
        </w:pict>
      </w:r>
      <w:r>
        <w:rPr/>
        <w:pict>
          <v:group style="position:absolute;margin-left:66.503998pt;margin-top:-31.604399pt;width:462.45pt;height:.5pt;mso-position-horizontal-relative:page;mso-position-vertical-relative:paragraph;z-index:-1175056" coordorigin="1330,-632" coordsize="9249,10">
            <v:shape style="position:absolute;left:1330;top:-632;width:737;height:10" type="#_x0000_t75" stroked="false">
              <v:imagedata r:id="rId52" o:title=""/>
            </v:shape>
            <v:shape style="position:absolute;left:2062;top:-632;width:8517;height:10" type="#_x0000_t75" stroked="false">
              <v:imagedata r:id="rId53" o:title=""/>
            </v:shape>
            <w10:wrap type="none"/>
          </v:group>
        </w:pict>
      </w:r>
      <w:r>
        <w:rPr/>
        <w:pict>
          <v:shape style="position:absolute;margin-left:103.339996pt;margin-top:-11.924389pt;width:.48pt;height:.72pt;mso-position-horizontal-relative:page;mso-position-vertical-relative:paragraph;z-index:-1175032" type="#_x0000_t75" stroked="false">
            <v:imagedata r:id="rId45" o:title=""/>
          </v:shape>
        </w:pict>
      </w:r>
      <w:r>
        <w:rPr/>
        <w:pict>
          <v:shape style="position:absolute;margin-left:423.070007pt;margin-top:-11.924389pt;width:.48001pt;height:.72pt;mso-position-horizontal-relative:page;mso-position-vertical-relative:paragraph;z-index:-1175008" type="#_x0000_t75" stroked="false">
            <v:imagedata r:id="rId45" o:title=""/>
          </v:shape>
        </w:pict>
      </w:r>
      <w:r>
        <w:rPr/>
        <w:t>三、基本每股收益的计算过程</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tabs>
          <w:tab w:pos="1428" w:val="left" w:leader="none"/>
        </w:tabs>
        <w:spacing w:before="0"/>
        <w:ind w:left="0" w:right="1793" w:firstLine="0"/>
        <w:jc w:val="right"/>
        <w:rPr>
          <w:rFonts w:ascii="宋体" w:hAnsi="宋体" w:cs="宋体" w:eastAsia="宋体" w:hint="default"/>
          <w:sz w:val="21"/>
          <w:szCs w:val="21"/>
        </w:rPr>
      </w:pPr>
      <w:r>
        <w:rPr/>
        <w:pict>
          <v:group style="position:absolute;margin-left:66.503998pt;margin-top:37.943714pt;width:462.45pt;height:5.05pt;mso-position-horizontal-relative:page;mso-position-vertical-relative:paragraph;z-index:-1174984" coordorigin="1330,759" coordsize="9249,101">
            <v:shape style="position:absolute;left:1330;top:759;width:7266;height:101" type="#_x0000_t75" stroked="false">
              <v:imagedata r:id="rId55" o:title=""/>
            </v:shape>
            <v:shape style="position:absolute;left:8572;top:850;width:2007;height:10" type="#_x0000_t75" stroked="false">
              <v:imagedata r:id="rId56" o:title=""/>
            </v:shape>
            <w10:wrap type="none"/>
          </v:group>
        </w:pict>
      </w:r>
      <w:r>
        <w:rPr/>
        <w:pict>
          <v:group style="position:absolute;margin-left:66.503998pt;margin-top:62.783634pt;width:462.45pt;height:.5pt;mso-position-horizontal-relative:page;mso-position-vertical-relative:paragraph;z-index:-1174960" coordorigin="1330,1256" coordsize="9249,10">
            <v:shape style="position:absolute;left:1330;top:1256;width:7247;height:10" type="#_x0000_t75" stroked="false">
              <v:imagedata r:id="rId57" o:title=""/>
            </v:shape>
            <v:shape style="position:absolute;left:8572;top:1256;width:2007;height:10" type="#_x0000_t75" stroked="false">
              <v:imagedata r:id="rId56" o:title=""/>
            </v:shape>
            <w10:wrap type="none"/>
          </v:group>
        </w:pict>
      </w:r>
      <w:r>
        <w:rPr/>
        <w:pict>
          <v:group style="position:absolute;margin-left:66.503998pt;margin-top:78.653656pt;width:462.45pt;height:5.05pt;mso-position-horizontal-relative:page;mso-position-vertical-relative:paragraph;z-index:-1174936" coordorigin="1330,1573" coordsize="9249,101">
            <v:shape style="position:absolute;left:1330;top:1573;width:7266;height:101" type="#_x0000_t75" stroked="false">
              <v:imagedata r:id="rId61" o:title=""/>
            </v:shape>
            <v:shape style="position:absolute;left:8572;top:1664;width:2007;height:10" type="#_x0000_t75" stroked="false">
              <v:imagedata r:id="rId58" o:title=""/>
            </v:shape>
            <w10:wrap type="none"/>
          </v:group>
        </w:pict>
      </w:r>
      <w:r>
        <w:rPr/>
        <w:pict>
          <v:group style="position:absolute;margin-left:66.503998pt;margin-top:110.933693pt;width:462.45pt;height:.5pt;mso-position-horizontal-relative:page;mso-position-vertical-relative:paragraph;z-index:-1174912" coordorigin="1330,2219" coordsize="9249,10">
            <v:shape style="position:absolute;left:1330;top:2219;width:7247;height:10" type="#_x0000_t75" stroked="false">
              <v:imagedata r:id="rId57" o:title=""/>
            </v:shape>
            <v:shape style="position:absolute;left:8572;top:2219;width:2007;height:10" type="#_x0000_t75" stroked="false">
              <v:imagedata r:id="rId58" o:title=""/>
            </v:shape>
            <w10:wrap type="none"/>
          </v:group>
        </w:pict>
      </w:r>
      <w:r>
        <w:rPr>
          <w:rFonts w:ascii="宋体" w:hAnsi="宋体" w:cs="宋体" w:eastAsia="宋体" w:hint="default"/>
          <w:spacing w:val="-8"/>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3742"/>
        <w:gridCol w:w="1726"/>
        <w:gridCol w:w="1783"/>
        <w:gridCol w:w="1995"/>
      </w:tblGrid>
      <w:tr>
        <w:trPr>
          <w:trHeight w:val="403" w:hRule="exact"/>
        </w:trPr>
        <w:tc>
          <w:tcPr>
            <w:tcW w:w="3742"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2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78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101"/>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95"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right="103"/>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14"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3"/>
              <w:jc w:val="center"/>
              <w:rPr>
                <w:rFonts w:ascii="Arial" w:hAnsi="Arial" w:cs="Arial" w:eastAsia="Arial" w:hint="default"/>
                <w:sz w:val="21"/>
                <w:szCs w:val="21"/>
              </w:rPr>
            </w:pPr>
            <w:r>
              <w:rPr>
                <w:rFonts w:ascii="Arial"/>
                <w:w w:val="100"/>
                <w:sz w:val="21"/>
              </w:rPr>
              <w:t>1</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8"/>
              <w:jc w:val="right"/>
              <w:rPr>
                <w:rFonts w:ascii="Arial" w:hAnsi="Arial" w:cs="Arial" w:eastAsia="Arial" w:hint="default"/>
                <w:sz w:val="21"/>
                <w:szCs w:val="21"/>
              </w:rPr>
            </w:pPr>
            <w:r>
              <w:rPr>
                <w:rFonts w:ascii="Arial"/>
                <w:spacing w:val="-1"/>
                <w:sz w:val="21"/>
              </w:rPr>
              <w:t>81,252,099.13</w:t>
            </w:r>
          </w:p>
        </w:tc>
        <w:tc>
          <w:tcPr>
            <w:tcW w:w="1995"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104"/>
              <w:jc w:val="right"/>
              <w:rPr>
                <w:rFonts w:ascii="Arial" w:hAnsi="Arial" w:cs="Arial" w:eastAsia="Arial" w:hint="default"/>
                <w:sz w:val="21"/>
                <w:szCs w:val="21"/>
              </w:rPr>
            </w:pPr>
            <w:r>
              <w:rPr>
                <w:rFonts w:ascii="Arial"/>
                <w:spacing w:val="-1"/>
                <w:sz w:val="21"/>
              </w:rPr>
              <w:t>62,187,386.98</w:t>
            </w:r>
          </w:p>
        </w:tc>
      </w:tr>
      <w:tr>
        <w:trPr>
          <w:trHeight w:val="309"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07"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3"/>
              <w:jc w:val="center"/>
              <w:rPr>
                <w:rFonts w:ascii="Arial" w:hAnsi="Arial" w:cs="Arial" w:eastAsia="Arial" w:hint="default"/>
                <w:sz w:val="21"/>
                <w:szCs w:val="21"/>
              </w:rPr>
            </w:pPr>
            <w:r>
              <w:rPr>
                <w:rFonts w:ascii="Arial"/>
                <w:w w:val="100"/>
                <w:sz w:val="21"/>
              </w:rPr>
              <w:t>2</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3,741,075.42</w:t>
            </w:r>
          </w:p>
        </w:tc>
        <w:tc>
          <w:tcPr>
            <w:tcW w:w="1995"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3"/>
              <w:jc w:val="right"/>
              <w:rPr>
                <w:rFonts w:ascii="Arial" w:hAnsi="Arial" w:cs="Arial" w:eastAsia="Arial" w:hint="default"/>
                <w:sz w:val="21"/>
                <w:szCs w:val="21"/>
              </w:rPr>
            </w:pPr>
            <w:r>
              <w:rPr>
                <w:rFonts w:ascii="Arial"/>
                <w:spacing w:val="-1"/>
                <w:sz w:val="21"/>
              </w:rPr>
              <w:t>496,825.59</w:t>
            </w:r>
          </w:p>
        </w:tc>
      </w:tr>
      <w:tr>
        <w:trPr>
          <w:trHeight w:val="681"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07" w:right="103"/>
              <w:jc w:val="left"/>
              <w:rPr>
                <w:rFonts w:ascii="宋体" w:hAnsi="宋体" w:cs="宋体" w:eastAsia="宋体" w:hint="default"/>
                <w:sz w:val="21"/>
                <w:szCs w:val="21"/>
              </w:rPr>
            </w:pPr>
            <w:r>
              <w:rPr>
                <w:rFonts w:ascii="宋体" w:hAnsi="宋体" w:cs="宋体" w:eastAsia="宋体" w:hint="default"/>
                <w:spacing w:val="7"/>
                <w:sz w:val="21"/>
                <w:szCs w:val="21"/>
              </w:rPr>
              <w:t>扣除非经常性损益归属于公司普通股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股东的净利润</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center"/>
              <w:rPr>
                <w:rFonts w:ascii="Arial" w:hAnsi="Arial" w:cs="Arial" w:eastAsia="Arial" w:hint="default"/>
                <w:sz w:val="21"/>
                <w:szCs w:val="21"/>
              </w:rPr>
            </w:pPr>
            <w:r>
              <w:rPr>
                <w:rFonts w:ascii="Arial"/>
                <w:sz w:val="21"/>
              </w:rPr>
              <w:t>3=1-2</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2"/>
                <w:sz w:val="21"/>
              </w:rPr>
              <w:t>77,511,023.71</w:t>
            </w:r>
          </w:p>
        </w:tc>
        <w:tc>
          <w:tcPr>
            <w:tcW w:w="199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Arial" w:hAnsi="Arial" w:cs="Arial" w:eastAsia="Arial" w:hint="default"/>
                <w:sz w:val="21"/>
                <w:szCs w:val="21"/>
              </w:rPr>
            </w:pPr>
            <w:r>
              <w:rPr>
                <w:rFonts w:ascii="Arial"/>
                <w:spacing w:val="-1"/>
                <w:sz w:val="21"/>
              </w:rPr>
              <w:t>61,690,561.39</w:t>
            </w:r>
          </w:p>
        </w:tc>
      </w:tr>
      <w:tr>
        <w:trPr>
          <w:trHeight w:val="382"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
              <w:jc w:val="center"/>
              <w:rPr>
                <w:rFonts w:ascii="Arial" w:hAnsi="Arial" w:cs="Arial" w:eastAsia="Arial" w:hint="default"/>
                <w:sz w:val="21"/>
                <w:szCs w:val="21"/>
              </w:rPr>
            </w:pPr>
            <w:r>
              <w:rPr>
                <w:rFonts w:ascii="Arial"/>
                <w:w w:val="100"/>
                <w:sz w:val="21"/>
              </w:rPr>
              <w:t>4</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104,600,000.00</w:t>
            </w:r>
          </w:p>
        </w:tc>
        <w:tc>
          <w:tcPr>
            <w:tcW w:w="1995"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77,600,000.00</w:t>
            </w:r>
          </w:p>
        </w:tc>
      </w:tr>
      <w:tr>
        <w:trPr>
          <w:trHeight w:val="579"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7"/>
                <w:sz w:val="21"/>
                <w:szCs w:val="21"/>
              </w:rPr>
              <w:t>因公积金转增股本或股票股利分配等</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增加股份数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3"/>
              <w:jc w:val="center"/>
              <w:rPr>
                <w:rFonts w:ascii="Arial" w:hAnsi="Arial" w:cs="Arial" w:eastAsia="Arial" w:hint="default"/>
                <w:sz w:val="21"/>
                <w:szCs w:val="21"/>
              </w:rPr>
            </w:pPr>
            <w:r>
              <w:rPr>
                <w:rFonts w:ascii="Arial"/>
                <w:w w:val="100"/>
                <w:sz w:val="21"/>
              </w:rPr>
              <w:t>5</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52,300,000.00</w:t>
            </w:r>
          </w:p>
        </w:tc>
        <w:tc>
          <w:tcPr>
            <w:tcW w:w="1995"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0.00</w:t>
            </w:r>
          </w:p>
        </w:tc>
      </w:tr>
      <w:tr>
        <w:trPr>
          <w:trHeight w:val="348"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center"/>
              <w:rPr>
                <w:rFonts w:ascii="Arial" w:hAnsi="Arial" w:cs="Arial" w:eastAsia="Arial" w:hint="default"/>
                <w:sz w:val="21"/>
                <w:szCs w:val="21"/>
              </w:rPr>
            </w:pPr>
            <w:r>
              <w:rPr>
                <w:rFonts w:ascii="Arial"/>
                <w:w w:val="100"/>
                <w:sz w:val="21"/>
              </w:rPr>
              <w:t>6</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0.00</w:t>
            </w:r>
          </w:p>
        </w:tc>
        <w:tc>
          <w:tcPr>
            <w:tcW w:w="1995"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104"/>
              <w:jc w:val="right"/>
              <w:rPr>
                <w:rFonts w:ascii="Arial" w:hAnsi="Arial" w:cs="Arial" w:eastAsia="Arial" w:hint="default"/>
                <w:sz w:val="21"/>
                <w:szCs w:val="21"/>
              </w:rPr>
            </w:pPr>
            <w:r>
              <w:rPr>
                <w:rFonts w:ascii="Arial"/>
                <w:spacing w:val="-1"/>
                <w:sz w:val="21"/>
              </w:rPr>
              <w:t>27,000,000.00</w:t>
            </w:r>
          </w:p>
        </w:tc>
      </w:tr>
      <w:tr>
        <w:trPr>
          <w:trHeight w:val="584" w:hRule="exact"/>
        </w:trPr>
        <w:tc>
          <w:tcPr>
            <w:tcW w:w="3742" w:type="dxa"/>
            <w:tcBorders>
              <w:top w:val="nil" w:sz="6" w:space="0" w:color="auto"/>
              <w:left w:val="nil" w:sz="6" w:space="0" w:color="auto"/>
              <w:bottom w:val="single" w:sz="4" w:space="0" w:color="000000"/>
              <w:right w:val="single" w:sz="4" w:space="0" w:color="000000"/>
            </w:tcBorders>
          </w:tcPr>
          <w:p>
            <w:pPr>
              <w:pStyle w:val="TableParagraph"/>
              <w:spacing w:line="272" w:lineRule="exact" w:before="28"/>
              <w:ind w:left="107" w:right="103"/>
              <w:jc w:val="left"/>
              <w:rPr>
                <w:rFonts w:ascii="宋体" w:hAnsi="宋体" w:cs="宋体" w:eastAsia="宋体" w:hint="default"/>
                <w:sz w:val="21"/>
                <w:szCs w:val="21"/>
              </w:rPr>
            </w:pPr>
            <w:r>
              <w:rPr>
                <w:rFonts w:ascii="宋体" w:hAnsi="宋体" w:cs="宋体" w:eastAsia="宋体" w:hint="default"/>
                <w:spacing w:val="7"/>
                <w:sz w:val="21"/>
                <w:szCs w:val="21"/>
              </w:rPr>
              <w:t>新增股份次月起至报告期末的累计月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数</w:t>
            </w:r>
          </w:p>
        </w:tc>
        <w:tc>
          <w:tcPr>
            <w:tcW w:w="1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
              <w:jc w:val="center"/>
              <w:rPr>
                <w:rFonts w:ascii="Arial" w:hAnsi="Arial" w:cs="Arial" w:eastAsia="Arial" w:hint="default"/>
                <w:sz w:val="21"/>
                <w:szCs w:val="21"/>
              </w:rPr>
            </w:pPr>
            <w:r>
              <w:rPr>
                <w:rFonts w:ascii="Arial"/>
                <w:w w:val="100"/>
                <w:sz w:val="21"/>
              </w:rPr>
              <w:t>7</w:t>
            </w:r>
          </w:p>
        </w:tc>
        <w:tc>
          <w:tcPr>
            <w:tcW w:w="1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995"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9"/>
              <w:jc w:val="right"/>
              <w:rPr>
                <w:rFonts w:ascii="Arial" w:hAnsi="Arial" w:cs="Arial" w:eastAsia="Arial" w:hint="default"/>
                <w:sz w:val="21"/>
                <w:szCs w:val="21"/>
              </w:rPr>
            </w:pPr>
            <w:r>
              <w:rPr>
                <w:rFonts w:ascii="Arial"/>
                <w:spacing w:val="-15"/>
                <w:sz w:val="21"/>
              </w:rPr>
              <w:t>11</w:t>
            </w:r>
            <w:r>
              <w:rPr>
                <w:rFonts w:ascii="Arial"/>
                <w:sz w:val="21"/>
              </w:rPr>
            </w:r>
          </w:p>
        </w:tc>
      </w:tr>
    </w:tbl>
    <w:p>
      <w:pPr>
        <w:spacing w:after="0" w:line="240" w:lineRule="auto"/>
        <w:jc w:val="right"/>
        <w:rPr>
          <w:rFonts w:ascii="Arial" w:hAnsi="Arial" w:cs="Arial" w:eastAsia="Arial" w:hint="default"/>
          <w:sz w:val="21"/>
          <w:szCs w:val="21"/>
        </w:rPr>
        <w:sectPr>
          <w:pgSz w:w="11910" w:h="16840"/>
          <w:pgMar w:header="877" w:footer="835" w:top="1100" w:bottom="1020" w:left="1120" w:right="0"/>
        </w:sectPr>
      </w:pPr>
    </w:p>
    <w:p>
      <w:pPr>
        <w:spacing w:line="240" w:lineRule="auto" w:before="8"/>
        <w:rPr>
          <w:rFonts w:ascii="宋体" w:hAnsi="宋体" w:cs="宋体" w:eastAsia="宋体" w:hint="default"/>
          <w:sz w:val="24"/>
          <w:szCs w:val="24"/>
        </w:rPr>
      </w:pPr>
      <w:r>
        <w:rPr/>
        <w:pict>
          <v:group style="position:absolute;margin-left:66.503998pt;margin-top:99.740005pt;width:462.45pt;height:.5pt;mso-position-horizontal-relative:page;mso-position-vertical-relative:page;z-index:-1174744" coordorigin="1330,1995" coordsize="9249,10">
            <v:shape style="position:absolute;left:1330;top:1995;width:7247;height:10" type="#_x0000_t75" stroked="false">
              <v:imagedata r:id="rId57" o:title=""/>
            </v:shape>
            <v:shape style="position:absolute;left:8572;top:1995;width:2007;height:10" type="#_x0000_t75" stroked="false">
              <v:imagedata r:id="rId58" o:title=""/>
            </v:shape>
            <w10:wrap type="none"/>
          </v:group>
        </w:pict>
      </w:r>
      <w:r>
        <w:rPr/>
        <w:pict>
          <v:group style="position:absolute;margin-left:66.503998pt;margin-top:115.579964pt;width:462.45pt;height:5.05pt;mso-position-horizontal-relative:page;mso-position-vertical-relative:page;z-index:-1174720" coordorigin="1330,2312" coordsize="9249,101">
            <v:shape style="position:absolute;left:1330;top:2312;width:7266;height:101" type="#_x0000_t75" stroked="false">
              <v:imagedata r:id="rId55" o:title=""/>
            </v:shape>
            <v:shape style="position:absolute;left:8572;top:2403;width:2007;height:10" type="#_x0000_t75" stroked="false">
              <v:imagedata r:id="rId56" o:title=""/>
            </v:shape>
            <w10:wrap type="none"/>
          </v:group>
        </w:pict>
      </w:r>
      <w:r>
        <w:rPr/>
        <w:pict>
          <v:group style="position:absolute;margin-left:66.503998pt;margin-top:147.860001pt;width:462.45pt;height:.5pt;mso-position-horizontal-relative:page;mso-position-vertical-relative:page;z-index:-1174696" coordorigin="1330,2957" coordsize="9249,10">
            <v:shape style="position:absolute;left:1330;top:2957;width:7247;height:10" type="#_x0000_t75" stroked="false">
              <v:imagedata r:id="rId57" o:title=""/>
            </v:shape>
            <v:shape style="position:absolute;left:8572;top:2957;width:2007;height:10" type="#_x0000_t75" stroked="false">
              <v:imagedata r:id="rId58" o:title=""/>
            </v:shape>
            <w10:wrap type="none"/>
          </v:group>
        </w:pict>
      </w:r>
      <w:r>
        <w:rPr/>
        <w:pict>
          <v:group style="position:absolute;margin-left:75.744003pt;margin-top:420.169983pt;width:446.6pt;height:.5pt;mso-position-horizontal-relative:page;mso-position-vertical-relative:page;z-index:-1174432" coordorigin="1515,8403" coordsize="8932,10">
            <v:shape style="position:absolute;left:1515;top:8403;width:5523;height:10" type="#_x0000_t75" stroked="false">
              <v:imagedata r:id="rId62" o:title=""/>
            </v:shape>
            <v:shape style="position:absolute;left:7033;top:8403;width:3413;height:10" type="#_x0000_t75" stroked="false">
              <v:imagedata r:id="rId63" o:title=""/>
            </v:shape>
            <w10:wrap type="none"/>
          </v:group>
        </w:pict>
      </w:r>
      <w:r>
        <w:rPr/>
        <w:pict>
          <v:group style="position:absolute;margin-left:75.744003pt;margin-top:436.009979pt;width:446.6pt;height:5.05pt;mso-position-horizontal-relative:page;mso-position-vertical-relative:page;z-index:-1174408" coordorigin="1515,8720" coordsize="8932,101">
            <v:shape style="position:absolute;left:1515;top:8720;width:5543;height:101" type="#_x0000_t75" stroked="false">
              <v:imagedata r:id="rId64" o:title=""/>
            </v:shape>
            <v:shape style="position:absolute;left:7033;top:8811;width:3413;height:10" type="#_x0000_t75" stroked="false">
              <v:imagedata r:id="rId65" o:title=""/>
            </v:shape>
            <w10:wrap type="none"/>
          </v:group>
        </w:pict>
      </w:r>
      <w:r>
        <w:rPr/>
        <w:pict>
          <v:group style="position:absolute;margin-left:75.744003pt;margin-top:460.869995pt;width:446.6pt;height:.5pt;mso-position-horizontal-relative:page;mso-position-vertical-relative:page;z-index:-1174384" coordorigin="1515,9217" coordsize="8932,10">
            <v:shape style="position:absolute;left:1515;top:9217;width:5523;height:10" type="#_x0000_t75" stroked="false">
              <v:imagedata r:id="rId66" o:title=""/>
            </v:shape>
            <v:shape style="position:absolute;left:7033;top:9217;width:3413;height:10" type="#_x0000_t75" stroked="false">
              <v:imagedata r:id="rId65" o:title=""/>
            </v:shape>
            <w10:wrap type="none"/>
          </v:group>
        </w:pict>
      </w:r>
      <w:r>
        <w:rPr/>
        <w:pict>
          <v:shape style="position:absolute;margin-left:267.769989pt;margin-top:480.549988pt;width:.47998pt;height:.72pt;mso-position-horizontal-relative:page;mso-position-vertical-relative:page;z-index:2968" type="#_x0000_t75" stroked="false">
            <v:imagedata r:id="rId67" o:title=""/>
          </v:shape>
        </w:pict>
      </w:r>
      <w:r>
        <w:rPr/>
        <w:pict>
          <v:shape style="position:absolute;margin-left:351.910004pt;margin-top:480.549988pt;width:.48001pt;height:.72pt;mso-position-horizontal-relative:page;mso-position-vertical-relative:page;z-index:2992" type="#_x0000_t75" stroked="false">
            <v:imagedata r:id="rId67" o:title=""/>
          </v:shape>
        </w:pict>
      </w:r>
      <w:r>
        <w:rPr/>
        <w:pict>
          <v:shape style="position:absolute;margin-left:422.470001pt;margin-top:480.549988pt;width:.48001pt;height:.72pt;mso-position-horizontal-relative:page;mso-position-vertical-relative:page;z-index:3016" type="#_x0000_t75" stroked="false">
            <v:imagedata r:id="rId67" o:title=""/>
          </v:shape>
        </w:pict>
      </w:r>
    </w:p>
    <w:tbl>
      <w:tblPr>
        <w:tblW w:w="0" w:type="auto"/>
        <w:jc w:val="left"/>
        <w:tblInd w:w="115" w:type="dxa"/>
        <w:tblLayout w:type="fixed"/>
        <w:tblCellMar>
          <w:top w:w="0" w:type="dxa"/>
          <w:left w:w="0" w:type="dxa"/>
          <w:bottom w:w="0" w:type="dxa"/>
          <w:right w:w="0" w:type="dxa"/>
        </w:tblCellMar>
        <w:tblLook w:val="01E0"/>
      </w:tblPr>
      <w:tblGrid>
        <w:gridCol w:w="3757"/>
        <w:gridCol w:w="1726"/>
        <w:gridCol w:w="1783"/>
        <w:gridCol w:w="1997"/>
      </w:tblGrid>
      <w:tr>
        <w:trPr>
          <w:trHeight w:val="586" w:hRule="exact"/>
        </w:trPr>
        <w:tc>
          <w:tcPr>
            <w:tcW w:w="3757"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报告期用整体改制净资产折股增加股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份数</w:t>
            </w:r>
          </w:p>
        </w:tc>
        <w:tc>
          <w:tcPr>
            <w:tcW w:w="1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3"/>
              <w:jc w:val="center"/>
              <w:rPr>
                <w:rFonts w:ascii="Arial" w:hAnsi="Arial" w:cs="Arial" w:eastAsia="Arial" w:hint="default"/>
                <w:sz w:val="21"/>
                <w:szCs w:val="21"/>
              </w:rPr>
            </w:pPr>
            <w:r>
              <w:rPr>
                <w:rFonts w:ascii="Arial"/>
                <w:w w:val="100"/>
                <w:sz w:val="21"/>
              </w:rPr>
              <w:t>8</w:t>
            </w:r>
          </w:p>
        </w:tc>
        <w:tc>
          <w:tcPr>
            <w:tcW w:w="1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0.00</w:t>
            </w:r>
          </w:p>
        </w:tc>
        <w:tc>
          <w:tcPr>
            <w:tcW w:w="1997" w:type="dxa"/>
            <w:tcBorders>
              <w:top w:val="single" w:sz="4" w:space="0" w:color="000000"/>
              <w:left w:val="single" w:sz="4" w:space="0" w:color="000000"/>
              <w:bottom w:val="nil" w:sz="6" w:space="0" w:color="auto"/>
              <w:right w:val="nil" w:sz="6" w:space="0" w:color="auto"/>
            </w:tcBorders>
          </w:tcPr>
          <w:p>
            <w:pPr>
              <w:pStyle w:val="TableParagraph"/>
              <w:spacing w:line="240" w:lineRule="auto" w:before="146"/>
              <w:ind w:right="106"/>
              <w:jc w:val="right"/>
              <w:rPr>
                <w:rFonts w:ascii="Arial" w:hAnsi="Arial" w:cs="Arial" w:eastAsia="Arial" w:hint="default"/>
                <w:sz w:val="21"/>
                <w:szCs w:val="21"/>
              </w:rPr>
            </w:pPr>
            <w:r>
              <w:rPr>
                <w:rFonts w:ascii="Arial"/>
                <w:spacing w:val="-1"/>
                <w:sz w:val="21"/>
              </w:rPr>
              <w:t>0.00</w:t>
            </w:r>
          </w:p>
        </w:tc>
      </w:tr>
      <w:tr>
        <w:trPr>
          <w:trHeight w:val="281" w:hRule="exact"/>
        </w:trPr>
        <w:tc>
          <w:tcPr>
            <w:tcW w:w="3757"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3"/>
              <w:jc w:val="center"/>
              <w:rPr>
                <w:rFonts w:ascii="Arial" w:hAnsi="Arial" w:cs="Arial" w:eastAsia="Arial" w:hint="default"/>
                <w:sz w:val="21"/>
                <w:szCs w:val="21"/>
              </w:rPr>
            </w:pPr>
            <w:r>
              <w:rPr>
                <w:rFonts w:ascii="Arial"/>
                <w:w w:val="100"/>
                <w:sz w:val="21"/>
              </w:rPr>
              <w:t>9</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0.00</w:t>
            </w:r>
          </w:p>
        </w:tc>
        <w:tc>
          <w:tcPr>
            <w:tcW w:w="1997"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0.00</w:t>
            </w:r>
          </w:p>
        </w:tc>
      </w:tr>
      <w:tr>
        <w:trPr>
          <w:trHeight w:val="680" w:hRule="exact"/>
        </w:trPr>
        <w:tc>
          <w:tcPr>
            <w:tcW w:w="3757" w:type="dxa"/>
            <w:tcBorders>
              <w:top w:val="nil" w:sz="6" w:space="0" w:color="auto"/>
              <w:left w:val="nil" w:sz="6" w:space="0" w:color="auto"/>
              <w:bottom w:val="nil" w:sz="6" w:space="0" w:color="auto"/>
              <w:right w:val="single" w:sz="4" w:space="0" w:color="000000"/>
            </w:tcBorders>
          </w:tcPr>
          <w:p>
            <w:pPr>
              <w:pStyle w:val="TableParagraph"/>
              <w:spacing w:line="272" w:lineRule="exact" w:before="94"/>
              <w:ind w:left="122" w:right="103"/>
              <w:jc w:val="left"/>
              <w:rPr>
                <w:rFonts w:ascii="宋体" w:hAnsi="宋体" w:cs="宋体" w:eastAsia="宋体" w:hint="default"/>
                <w:sz w:val="21"/>
                <w:szCs w:val="21"/>
              </w:rPr>
            </w:pPr>
            <w:r>
              <w:rPr>
                <w:rFonts w:ascii="宋体" w:hAnsi="宋体" w:cs="宋体" w:eastAsia="宋体" w:hint="default"/>
                <w:spacing w:val="7"/>
                <w:sz w:val="21"/>
                <w:szCs w:val="21"/>
              </w:rPr>
              <w:t>减少股份次月起至报告期末的累计月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10</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99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Arial" w:hAnsi="Arial" w:cs="Arial" w:eastAsia="Arial" w:hint="default"/>
                <w:sz w:val="21"/>
                <w:szCs w:val="21"/>
              </w:rPr>
            </w:pPr>
            <w:r>
              <w:rPr>
                <w:rFonts w:ascii="Arial"/>
                <w:spacing w:val="-1"/>
                <w:sz w:val="21"/>
              </w:rPr>
              <w:t>0.00</w:t>
            </w:r>
          </w:p>
        </w:tc>
      </w:tr>
      <w:tr>
        <w:trPr>
          <w:trHeight w:val="380" w:hRule="exact"/>
        </w:trPr>
        <w:tc>
          <w:tcPr>
            <w:tcW w:w="3757"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5"/>
              <w:jc w:val="center"/>
              <w:rPr>
                <w:rFonts w:ascii="Arial" w:hAnsi="Arial" w:cs="Arial" w:eastAsia="Arial" w:hint="default"/>
                <w:sz w:val="21"/>
                <w:szCs w:val="21"/>
              </w:rPr>
            </w:pPr>
            <w:r>
              <w:rPr>
                <w:rFonts w:ascii="Arial"/>
                <w:spacing w:val="-15"/>
                <w:sz w:val="21"/>
              </w:rPr>
              <w:t>11</w:t>
            </w:r>
            <w:r>
              <w:rPr>
                <w:rFonts w:ascii="Arial"/>
                <w:sz w:val="21"/>
              </w:rPr>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0.00</w:t>
            </w:r>
          </w:p>
        </w:tc>
        <w:tc>
          <w:tcPr>
            <w:tcW w:w="1997"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21"/>
                <w:szCs w:val="21"/>
              </w:rPr>
            </w:pPr>
            <w:r>
              <w:rPr>
                <w:rFonts w:ascii="Arial"/>
                <w:spacing w:val="-1"/>
                <w:sz w:val="21"/>
              </w:rPr>
              <w:t>0.00</w:t>
            </w:r>
          </w:p>
        </w:tc>
      </w:tr>
      <w:tr>
        <w:trPr>
          <w:trHeight w:val="312" w:hRule="exact"/>
        </w:trPr>
        <w:tc>
          <w:tcPr>
            <w:tcW w:w="3757"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12</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Arial" w:hAnsi="Arial" w:cs="Arial" w:eastAsia="Arial" w:hint="default"/>
                <w:sz w:val="21"/>
                <w:szCs w:val="21"/>
              </w:rPr>
            </w:pPr>
            <w:r>
              <w:rPr>
                <w:rFonts w:ascii="Arial"/>
                <w:sz w:val="21"/>
              </w:rPr>
              <w:t>12</w:t>
            </w:r>
          </w:p>
        </w:tc>
        <w:tc>
          <w:tcPr>
            <w:tcW w:w="1997"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5"/>
              <w:jc w:val="right"/>
              <w:rPr>
                <w:rFonts w:ascii="Arial" w:hAnsi="Arial" w:cs="Arial" w:eastAsia="Arial" w:hint="default"/>
                <w:sz w:val="21"/>
                <w:szCs w:val="21"/>
              </w:rPr>
            </w:pPr>
            <w:r>
              <w:rPr>
                <w:rFonts w:ascii="Arial"/>
                <w:sz w:val="21"/>
              </w:rPr>
              <w:t>12</w:t>
            </w:r>
          </w:p>
        </w:tc>
      </w:tr>
      <w:tr>
        <w:trPr>
          <w:trHeight w:val="97" w:hRule="exact"/>
        </w:trPr>
        <w:tc>
          <w:tcPr>
            <w:tcW w:w="3757" w:type="dxa"/>
            <w:tcBorders>
              <w:top w:val="nil" w:sz="6" w:space="0" w:color="auto"/>
              <w:left w:val="nil" w:sz="6" w:space="0" w:color="auto"/>
              <w:bottom w:val="nil" w:sz="6" w:space="0" w:color="auto"/>
              <w:right w:val="single" w:sz="4" w:space="0" w:color="000000"/>
            </w:tcBorders>
          </w:tcPr>
          <w:p>
            <w:pPr/>
          </w:p>
        </w:tc>
        <w:tc>
          <w:tcPr>
            <w:tcW w:w="1726" w:type="dxa"/>
            <w:tcBorders>
              <w:top w:val="nil" w:sz="6" w:space="0" w:color="auto"/>
              <w:left w:val="single" w:sz="4" w:space="0" w:color="000000"/>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r>
      <w:tr>
        <w:trPr>
          <w:trHeight w:val="384" w:hRule="exact"/>
        </w:trPr>
        <w:tc>
          <w:tcPr>
            <w:tcW w:w="3757"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发行在外普通股加权平均数</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7" w:lineRule="exact"/>
              <w:ind w:left="134" w:right="0"/>
              <w:jc w:val="left"/>
              <w:rPr>
                <w:rFonts w:ascii="Arial" w:hAnsi="Arial" w:cs="Arial" w:eastAsia="Arial" w:hint="default"/>
                <w:sz w:val="21"/>
                <w:szCs w:val="21"/>
              </w:rPr>
            </w:pPr>
            <w:r>
              <w:rPr>
                <w:rFonts w:ascii="Arial"/>
                <w:sz w:val="21"/>
              </w:rPr>
              <w:t>13=4+5+6*7/12</w:t>
            </w:r>
          </w:p>
          <w:p>
            <w:pPr>
              <w:pStyle w:val="TableParagraph"/>
              <w:spacing w:line="187" w:lineRule="exact" w:before="1"/>
              <w:ind w:left="194" w:right="0"/>
              <w:jc w:val="left"/>
              <w:rPr>
                <w:rFonts w:ascii="Arial" w:hAnsi="Arial" w:cs="Arial" w:eastAsia="Arial" w:hint="default"/>
                <w:sz w:val="21"/>
                <w:szCs w:val="21"/>
              </w:rPr>
            </w:pPr>
            <w:r>
              <w:rPr>
                <w:rFonts w:ascii="Arial"/>
                <w:spacing w:val="-3"/>
                <w:sz w:val="21"/>
              </w:rPr>
              <w:t>+8-9*10/12-11</w:t>
            </w:r>
            <w:r>
              <w:rPr>
                <w:rFonts w:ascii="Arial"/>
                <w:sz w:val="21"/>
              </w:rPr>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8"/>
              <w:jc w:val="right"/>
              <w:rPr>
                <w:rFonts w:ascii="Arial" w:hAnsi="Arial" w:cs="Arial" w:eastAsia="Arial" w:hint="default"/>
                <w:sz w:val="21"/>
                <w:szCs w:val="21"/>
              </w:rPr>
            </w:pPr>
            <w:r>
              <w:rPr>
                <w:rFonts w:ascii="Arial"/>
                <w:spacing w:val="-1"/>
                <w:sz w:val="21"/>
              </w:rPr>
              <w:t>156,900,000.00</w:t>
            </w:r>
          </w:p>
        </w:tc>
        <w:tc>
          <w:tcPr>
            <w:tcW w:w="1997"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5"/>
              <w:jc w:val="right"/>
              <w:rPr>
                <w:rFonts w:ascii="Arial" w:hAnsi="Arial" w:cs="Arial" w:eastAsia="Arial" w:hint="default"/>
                <w:sz w:val="21"/>
                <w:szCs w:val="21"/>
              </w:rPr>
            </w:pPr>
            <w:r>
              <w:rPr>
                <w:rFonts w:ascii="Arial"/>
                <w:spacing w:val="-1"/>
                <w:sz w:val="21"/>
              </w:rPr>
              <w:t>153,525,000.00</w:t>
            </w:r>
          </w:p>
        </w:tc>
      </w:tr>
      <w:tr>
        <w:trPr>
          <w:trHeight w:val="149" w:hRule="exact"/>
        </w:trPr>
        <w:tc>
          <w:tcPr>
            <w:tcW w:w="3757"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single" w:sz="4" w:space="0" w:color="000000"/>
            </w:tcBorders>
          </w:tcPr>
          <w:p>
            <w:pPr/>
          </w:p>
        </w:tc>
        <w:tc>
          <w:tcPr>
            <w:tcW w:w="1783" w:type="dxa"/>
            <w:tcBorders>
              <w:top w:val="nil" w:sz="6" w:space="0" w:color="auto"/>
              <w:left w:val="single" w:sz="4" w:space="0" w:color="000000"/>
              <w:bottom w:val="nil" w:sz="6" w:space="0" w:color="auto"/>
              <w:right w:val="single" w:sz="4" w:space="0" w:color="000000"/>
            </w:tcBorders>
          </w:tcPr>
          <w:p>
            <w:pPr/>
          </w:p>
        </w:tc>
        <w:tc>
          <w:tcPr>
            <w:tcW w:w="1997" w:type="dxa"/>
            <w:tcBorders>
              <w:top w:val="nil" w:sz="6" w:space="0" w:color="auto"/>
              <w:left w:val="single" w:sz="4" w:space="0" w:color="000000"/>
              <w:bottom w:val="nil" w:sz="6" w:space="0" w:color="auto"/>
              <w:right w:val="nil" w:sz="6" w:space="0" w:color="auto"/>
            </w:tcBorders>
          </w:tcPr>
          <w:p>
            <w:pPr/>
          </w:p>
        </w:tc>
      </w:tr>
      <w:tr>
        <w:trPr>
          <w:trHeight w:val="367" w:hRule="exact"/>
        </w:trPr>
        <w:tc>
          <w:tcPr>
            <w:tcW w:w="3757"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center"/>
              <w:rPr>
                <w:rFonts w:ascii="Arial" w:hAnsi="Arial" w:cs="Arial" w:eastAsia="Arial" w:hint="default"/>
                <w:sz w:val="21"/>
                <w:szCs w:val="21"/>
              </w:rPr>
            </w:pPr>
            <w:r>
              <w:rPr>
                <w:rFonts w:ascii="Arial"/>
                <w:sz w:val="21"/>
              </w:rPr>
              <w:t>14=1/13</w:t>
            </w:r>
          </w:p>
        </w:tc>
        <w:tc>
          <w:tcPr>
            <w:tcW w:w="178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Arial" w:hAnsi="Arial" w:cs="Arial" w:eastAsia="Arial" w:hint="default"/>
                <w:sz w:val="21"/>
                <w:szCs w:val="21"/>
              </w:rPr>
            </w:pPr>
            <w:r>
              <w:rPr>
                <w:rFonts w:ascii="Arial"/>
                <w:spacing w:val="-1"/>
                <w:sz w:val="21"/>
              </w:rPr>
              <w:t>0.52</w:t>
            </w:r>
          </w:p>
        </w:tc>
        <w:tc>
          <w:tcPr>
            <w:tcW w:w="199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8"/>
              <w:jc w:val="right"/>
              <w:rPr>
                <w:rFonts w:ascii="Arial" w:hAnsi="Arial" w:cs="Arial" w:eastAsia="Arial" w:hint="default"/>
                <w:sz w:val="21"/>
                <w:szCs w:val="21"/>
              </w:rPr>
            </w:pPr>
            <w:r>
              <w:rPr>
                <w:rFonts w:ascii="Arial"/>
                <w:spacing w:val="-1"/>
                <w:sz w:val="21"/>
              </w:rPr>
              <w:t>0.41</w:t>
            </w:r>
          </w:p>
        </w:tc>
      </w:tr>
      <w:tr>
        <w:trPr>
          <w:trHeight w:val="403" w:hRule="exact"/>
        </w:trPr>
        <w:tc>
          <w:tcPr>
            <w:tcW w:w="3757" w:type="dxa"/>
            <w:tcBorders>
              <w:top w:val="nil" w:sz="6" w:space="0" w:color="auto"/>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扣除非经常性损益的基本每股收益</w:t>
            </w:r>
          </w:p>
        </w:tc>
        <w:tc>
          <w:tcPr>
            <w:tcW w:w="1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
              <w:jc w:val="center"/>
              <w:rPr>
                <w:rFonts w:ascii="Arial" w:hAnsi="Arial" w:cs="Arial" w:eastAsia="Arial" w:hint="default"/>
                <w:sz w:val="21"/>
                <w:szCs w:val="21"/>
              </w:rPr>
            </w:pPr>
            <w:r>
              <w:rPr>
                <w:rFonts w:ascii="Arial"/>
                <w:sz w:val="21"/>
              </w:rPr>
              <w:t>15=3/13</w:t>
            </w:r>
          </w:p>
        </w:tc>
        <w:tc>
          <w:tcPr>
            <w:tcW w:w="1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0.49</w:t>
            </w:r>
          </w:p>
        </w:tc>
        <w:tc>
          <w:tcPr>
            <w:tcW w:w="1997" w:type="dxa"/>
            <w:tcBorders>
              <w:top w:val="nil" w:sz="6" w:space="0" w:color="auto"/>
              <w:left w:val="single" w:sz="4" w:space="0" w:color="000000"/>
              <w:bottom w:val="single" w:sz="4" w:space="0" w:color="000000"/>
              <w:right w:val="nil" w:sz="6" w:space="0" w:color="auto"/>
            </w:tcBorders>
          </w:tcPr>
          <w:p>
            <w:pPr>
              <w:pStyle w:val="TableParagraph"/>
              <w:spacing w:line="240" w:lineRule="auto" w:before="74"/>
              <w:ind w:right="108"/>
              <w:jc w:val="right"/>
              <w:rPr>
                <w:rFonts w:ascii="Arial" w:hAnsi="Arial" w:cs="Arial" w:eastAsia="Arial" w:hint="default"/>
                <w:sz w:val="21"/>
                <w:szCs w:val="21"/>
              </w:rPr>
            </w:pPr>
            <w:r>
              <w:rPr>
                <w:rFonts w:ascii="Arial"/>
                <w:spacing w:val="-1"/>
                <w:sz w:val="21"/>
              </w:rPr>
              <w:t>0.40</w:t>
            </w:r>
          </w:p>
        </w:tc>
      </w:tr>
    </w:tbl>
    <w:p>
      <w:pPr>
        <w:pStyle w:val="BodyText"/>
        <w:spacing w:line="240" w:lineRule="auto" w:before="80"/>
        <w:ind w:left="598" w:right="1790"/>
        <w:jc w:val="left"/>
      </w:pPr>
      <w:r>
        <w:rPr/>
        <w:pict>
          <v:group style="position:absolute;margin-left:66.503998pt;margin-top:-86.294388pt;width:462.45pt;height:.5pt;mso-position-horizontal-relative:page;mso-position-vertical-relative:paragraph;z-index:-1174672" coordorigin="1330,-1726" coordsize="9249,10">
            <v:shape style="position:absolute;left:1330;top:-1726;width:7247;height:10" type="#_x0000_t75" stroked="false">
              <v:imagedata r:id="rId57" o:title=""/>
            </v:shape>
            <v:shape style="position:absolute;left:8572;top:-1726;width:2007;height:10" type="#_x0000_t75" stroked="false">
              <v:imagedata r:id="rId56" o:title=""/>
            </v:shape>
            <w10:wrap type="none"/>
          </v:group>
        </w:pict>
      </w:r>
      <w:r>
        <w:rPr/>
        <w:pict>
          <v:group style="position:absolute;margin-left:66.503998pt;margin-top:-70.454422pt;width:462.45pt;height:5.05pt;mso-position-horizontal-relative:page;mso-position-vertical-relative:paragraph;z-index:-1174648" coordorigin="1330,-1409" coordsize="9249,101">
            <v:shape style="position:absolute;left:1330;top:-1409;width:7266;height:101" type="#_x0000_t75" stroked="false">
              <v:imagedata r:id="rId55" o:title=""/>
            </v:shape>
            <v:shape style="position:absolute;left:8572;top:-1318;width:2007;height:10" type="#_x0000_t75" stroked="false">
              <v:imagedata r:id="rId58" o:title=""/>
            </v:shape>
            <w10:wrap type="none"/>
          </v:group>
        </w:pict>
      </w:r>
      <w:r>
        <w:rPr/>
        <w:pict>
          <v:group style="position:absolute;margin-left:66.503998pt;margin-top:-46.214424pt;width:462.45pt;height:5.4pt;mso-position-horizontal-relative:page;mso-position-vertical-relative:paragraph;z-index:-1174624" coordorigin="1330,-924" coordsize="9249,108">
            <v:shape style="position:absolute;left:1330;top:-924;width:3757;height:108" type="#_x0000_t75" stroked="false">
              <v:imagedata r:id="rId68" o:title=""/>
            </v:shape>
            <v:shape style="position:absolute;left:5063;top:-828;width:1740;height:12" type="#_x0000_t75" stroked="false">
              <v:imagedata r:id="rId69" o:title=""/>
            </v:shape>
            <v:shape style="position:absolute;left:6789;top:-828;width:1798;height:12" type="#_x0000_t75" stroked="false">
              <v:imagedata r:id="rId70" o:title=""/>
            </v:shape>
            <v:shape style="position:absolute;left:8572;top:-826;width:2007;height:10" type="#_x0000_t75" stroked="false">
              <v:imagedata r:id="rId56" o:title=""/>
            </v:shape>
            <w10:wrap type="none"/>
          </v:group>
        </w:pict>
      </w:r>
      <w:r>
        <w:rPr/>
        <w:pict>
          <v:group style="position:absolute;margin-left:66.503998pt;margin-top:-25.454424pt;width:462.45pt;height:5.05pt;mso-position-horizontal-relative:page;mso-position-vertical-relative:paragraph;z-index:-1174600" coordorigin="1330,-509" coordsize="9249,101">
            <v:shape style="position:absolute;left:1330;top:-509;width:7266;height:101" type="#_x0000_t75" stroked="false">
              <v:imagedata r:id="rId55" o:title=""/>
            </v:shape>
            <v:shape style="position:absolute;left:8572;top:-418;width:2007;height:10" type="#_x0000_t75" stroked="false">
              <v:imagedata r:id="rId58" o:title=""/>
            </v:shape>
            <w10:wrap type="none"/>
          </v:group>
        </w:pict>
      </w:r>
      <w:r>
        <w:rPr/>
        <w:pict>
          <v:shape style="position:absolute;margin-left:253.369995pt;margin-top:-1.214434pt;width:.47999pt;height:.72pt;mso-position-horizontal-relative:page;mso-position-vertical-relative:paragraph;z-index:-1174576" type="#_x0000_t75" stroked="false">
            <v:imagedata r:id="rId71" o:title=""/>
          </v:shape>
        </w:pict>
      </w:r>
      <w:r>
        <w:rPr/>
        <w:pict>
          <v:shape style="position:absolute;margin-left:339.670013pt;margin-top:-1.214434pt;width:.47999pt;height:.72pt;mso-position-horizontal-relative:page;mso-position-vertical-relative:paragraph;z-index:-1174552" type="#_x0000_t75" stroked="false">
            <v:imagedata r:id="rId71" o:title=""/>
          </v:shape>
        </w:pict>
      </w:r>
      <w:r>
        <w:rPr/>
        <w:pict>
          <v:shape style="position:absolute;margin-left:428.829987pt;margin-top:-1.214434pt;width:.47999pt;height:.72pt;mso-position-horizontal-relative:page;mso-position-vertical-relative:paragraph;z-index:-1174528" type="#_x0000_t75" stroked="false">
            <v:imagedata r:id="rId71" o:title=""/>
          </v:shape>
        </w:pict>
      </w:r>
      <w:r>
        <w:rPr/>
        <w:t>非经常性损益项目</w:t>
      </w:r>
    </w:p>
    <w:p>
      <w:pPr>
        <w:spacing w:line="240" w:lineRule="auto" w:before="4"/>
        <w:rPr>
          <w:rFonts w:ascii="宋体" w:hAnsi="宋体" w:cs="宋体" w:eastAsia="宋体" w:hint="default"/>
          <w:sz w:val="9"/>
          <w:szCs w:val="9"/>
        </w:rPr>
      </w:pPr>
    </w:p>
    <w:p>
      <w:pPr>
        <w:tabs>
          <w:tab w:pos="8471" w:val="left" w:leader="none"/>
        </w:tabs>
        <w:spacing w:before="36"/>
        <w:ind w:left="6999" w:right="1790" w:firstLine="0"/>
        <w:jc w:val="left"/>
        <w:rPr>
          <w:rFonts w:ascii="宋体" w:hAnsi="宋体" w:cs="宋体" w:eastAsia="宋体" w:hint="default"/>
          <w:sz w:val="21"/>
          <w:szCs w:val="21"/>
        </w:rPr>
      </w:pPr>
      <w:r>
        <w:rPr/>
        <w:pict>
          <v:group style="position:absolute;margin-left:75.744003pt;margin-top:39.743595pt;width:446.6pt;height:5.05pt;mso-position-horizontal-relative:page;mso-position-vertical-relative:paragraph;z-index:-1174504" coordorigin="1515,795" coordsize="8932,101">
            <v:shape style="position:absolute;left:1515;top:795;width:5543;height:101" type="#_x0000_t75" stroked="false">
              <v:imagedata r:id="rId72" o:title=""/>
            </v:shape>
            <v:shape style="position:absolute;left:7033;top:886;width:3413;height:10" type="#_x0000_t75" stroked="false">
              <v:imagedata r:id="rId63" o:title=""/>
            </v:shape>
            <w10:wrap type="none"/>
          </v:group>
        </w:pict>
      </w:r>
      <w:r>
        <w:rPr/>
        <w:pict>
          <v:group style="position:absolute;margin-left:75.744003pt;margin-top:60.143688pt;width:446.6pt;height:5.05pt;mso-position-horizontal-relative:page;mso-position-vertical-relative:paragraph;z-index:-1174480" coordorigin="1515,1203" coordsize="8932,101">
            <v:shape style="position:absolute;left:1515;top:1203;width:5543;height:101" type="#_x0000_t75" stroked="false">
              <v:imagedata r:id="rId64" o:title=""/>
            </v:shape>
            <v:shape style="position:absolute;left:7033;top:1294;width:3413;height:10" type="#_x0000_t75" stroked="false">
              <v:imagedata r:id="rId65" o:title=""/>
            </v:shape>
            <w10:wrap type="none"/>
          </v:group>
        </w:pict>
      </w:r>
      <w:r>
        <w:rPr/>
        <w:pict>
          <v:group style="position:absolute;margin-left:75.744003pt;margin-top:115.103683pt;width:446.6pt;height:5.05pt;mso-position-horizontal-relative:page;mso-position-vertical-relative:paragraph;z-index:-1174456" coordorigin="1515,2302" coordsize="8932,101">
            <v:shape style="position:absolute;left:1515;top:2302;width:5543;height:101" type="#_x0000_t75" stroked="false">
              <v:imagedata r:id="rId72" o:title=""/>
            </v:shape>
            <v:shape style="position:absolute;left:7033;top:2393;width:3413;height:10" type="#_x0000_t75" stroked="false">
              <v:imagedata r:id="rId63"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11"/>
        <w:rPr>
          <w:rFonts w:ascii="宋体" w:hAnsi="宋体" w:cs="宋体" w:eastAsia="宋体" w:hint="default"/>
          <w:sz w:val="12"/>
          <w:szCs w:val="12"/>
        </w:rPr>
      </w:pPr>
    </w:p>
    <w:tbl>
      <w:tblPr>
        <w:tblW w:w="0" w:type="auto"/>
        <w:jc w:val="left"/>
        <w:tblInd w:w="307" w:type="dxa"/>
        <w:tblLayout w:type="fixed"/>
        <w:tblCellMar>
          <w:top w:w="0" w:type="dxa"/>
          <w:left w:w="0" w:type="dxa"/>
          <w:bottom w:w="0" w:type="dxa"/>
          <w:right w:w="0" w:type="dxa"/>
        </w:tblCellMar>
        <w:tblLook w:val="01E0"/>
      </w:tblPr>
      <w:tblGrid>
        <w:gridCol w:w="3848"/>
        <w:gridCol w:w="1683"/>
        <w:gridCol w:w="1411"/>
        <w:gridCol w:w="1993"/>
      </w:tblGrid>
      <w:tr>
        <w:trPr>
          <w:trHeight w:val="402" w:hRule="exact"/>
        </w:trPr>
        <w:tc>
          <w:tcPr>
            <w:tcW w:w="3848" w:type="dxa"/>
            <w:tcBorders>
              <w:top w:val="single" w:sz="4" w:space="0" w:color="000000"/>
              <w:left w:val="nil" w:sz="6" w:space="0" w:color="auto"/>
              <w:bottom w:val="nil" w:sz="6" w:space="0" w:color="auto"/>
              <w:right w:val="single" w:sz="4" w:space="0" w:color="000000"/>
            </w:tcBorders>
            <w:shd w:val="clear" w:color="auto" w:fill="DCDCDC"/>
          </w:tcPr>
          <w:p>
            <w:pPr>
              <w:pStyle w:val="TableParagraph"/>
              <w:spacing w:line="240" w:lineRule="auto" w:before="29"/>
              <w:ind w:left="28"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168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29"/>
              <w:ind w:right="17"/>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41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29"/>
              <w:ind w:right="17"/>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993" w:type="dxa"/>
            <w:tcBorders>
              <w:top w:val="single" w:sz="4" w:space="0" w:color="000000"/>
              <w:left w:val="single" w:sz="4" w:space="0" w:color="000000"/>
              <w:bottom w:val="nil" w:sz="6" w:space="0" w:color="auto"/>
              <w:right w:val="nil" w:sz="6" w:space="0" w:color="auto"/>
            </w:tcBorders>
            <w:shd w:val="clear" w:color="auto" w:fill="DCDCDC"/>
          </w:tcPr>
          <w:p>
            <w:pPr>
              <w:pStyle w:val="TableParagraph"/>
              <w:spacing w:line="240" w:lineRule="auto" w:before="29"/>
              <w:ind w:right="24"/>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318" w:hRule="exact"/>
        </w:trPr>
        <w:tc>
          <w:tcPr>
            <w:tcW w:w="384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2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7"/>
              <w:jc w:val="right"/>
              <w:rPr>
                <w:rFonts w:ascii="Arial" w:hAnsi="Arial" w:cs="Arial" w:eastAsia="Arial" w:hint="default"/>
                <w:sz w:val="21"/>
                <w:szCs w:val="21"/>
              </w:rPr>
            </w:pPr>
            <w:r>
              <w:rPr>
                <w:rFonts w:ascii="Arial"/>
                <w:spacing w:val="-1"/>
                <w:sz w:val="21"/>
              </w:rPr>
              <w:t>-236,970.61</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7"/>
              <w:jc w:val="right"/>
              <w:rPr>
                <w:rFonts w:ascii="Arial" w:hAnsi="Arial" w:cs="Arial" w:eastAsia="Arial" w:hint="default"/>
                <w:sz w:val="21"/>
                <w:szCs w:val="21"/>
              </w:rPr>
            </w:pPr>
            <w:r>
              <w:rPr>
                <w:rFonts w:ascii="Arial"/>
                <w:spacing w:val="-1"/>
                <w:sz w:val="21"/>
              </w:rPr>
              <w:t>-56,268.60</w:t>
            </w:r>
          </w:p>
        </w:tc>
        <w:tc>
          <w:tcPr>
            <w:tcW w:w="1993"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24"/>
              <w:jc w:val="right"/>
              <w:rPr>
                <w:rFonts w:ascii="Arial" w:hAnsi="Arial" w:cs="Arial" w:eastAsia="Arial" w:hint="default"/>
                <w:sz w:val="21"/>
                <w:szCs w:val="21"/>
              </w:rPr>
            </w:pPr>
            <w:r>
              <w:rPr>
                <w:rFonts w:ascii="Arial"/>
                <w:spacing w:val="-1"/>
                <w:sz w:val="21"/>
              </w:rPr>
              <w:t>-3,726.58</w:t>
            </w:r>
          </w:p>
        </w:tc>
      </w:tr>
      <w:tr>
        <w:trPr>
          <w:trHeight w:val="99" w:hRule="exact"/>
        </w:trPr>
        <w:tc>
          <w:tcPr>
            <w:tcW w:w="3848" w:type="dxa"/>
            <w:tcBorders>
              <w:top w:val="nil" w:sz="6" w:space="0" w:color="auto"/>
              <w:left w:val="nil" w:sz="6" w:space="0" w:color="auto"/>
              <w:bottom w:val="nil" w:sz="6" w:space="0" w:color="auto"/>
              <w:right w:val="single" w:sz="4" w:space="0" w:color="000000"/>
            </w:tcBorders>
          </w:tcPr>
          <w:p>
            <w:pPr/>
          </w:p>
        </w:tc>
        <w:tc>
          <w:tcPr>
            <w:tcW w:w="1683"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single" w:sz="4" w:space="0" w:color="000000"/>
            </w:tcBorders>
          </w:tcPr>
          <w:p>
            <w:pPr/>
          </w:p>
        </w:tc>
        <w:tc>
          <w:tcPr>
            <w:tcW w:w="1993" w:type="dxa"/>
            <w:tcBorders>
              <w:top w:val="nil" w:sz="6" w:space="0" w:color="auto"/>
              <w:left w:val="single" w:sz="4" w:space="0" w:color="000000"/>
              <w:bottom w:val="nil" w:sz="6" w:space="0" w:color="auto"/>
              <w:right w:val="nil" w:sz="6" w:space="0" w:color="auto"/>
            </w:tcBorders>
          </w:tcPr>
          <w:p>
            <w:pPr/>
          </w:p>
        </w:tc>
      </w:tr>
      <w:tr>
        <w:trPr>
          <w:trHeight w:val="1057" w:hRule="exact"/>
        </w:trPr>
        <w:tc>
          <w:tcPr>
            <w:tcW w:w="3848" w:type="dxa"/>
            <w:tcBorders>
              <w:top w:val="nil" w:sz="6" w:space="0" w:color="auto"/>
              <w:left w:val="nil" w:sz="6" w:space="0" w:color="auto"/>
              <w:bottom w:val="nil" w:sz="6" w:space="0" w:color="auto"/>
              <w:right w:val="single" w:sz="4" w:space="0" w:color="000000"/>
            </w:tcBorders>
          </w:tcPr>
          <w:p>
            <w:pPr>
              <w:pStyle w:val="TableParagraph"/>
              <w:spacing w:line="239" w:lineRule="exact"/>
              <w:ind w:left="28"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计入当期损益的政府补助，但与公司正常</w:t>
            </w:r>
          </w:p>
          <w:p>
            <w:pPr>
              <w:pStyle w:val="TableParagraph"/>
              <w:spacing w:line="237" w:lineRule="auto"/>
              <w:ind w:left="28" w:right="19"/>
              <w:jc w:val="both"/>
              <w:rPr>
                <w:rFonts w:ascii="宋体" w:hAnsi="宋体" w:cs="宋体" w:eastAsia="宋体" w:hint="default"/>
                <w:sz w:val="21"/>
                <w:szCs w:val="21"/>
              </w:rPr>
            </w:pPr>
            <w:r>
              <w:rPr>
                <w:rFonts w:ascii="宋体" w:hAnsi="宋体" w:cs="宋体" w:eastAsia="宋体" w:hint="default"/>
                <w:spacing w:val="-1"/>
                <w:sz w:val="21"/>
                <w:szCs w:val="21"/>
              </w:rPr>
              <w:t>经营业务密切相关，符合国家政策规定、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按照一定标准定额或定量持续享受的政府</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补助除外</w:t>
            </w:r>
          </w:p>
        </w:tc>
        <w:tc>
          <w:tcPr>
            <w:tcW w:w="1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7"/>
              <w:jc w:val="right"/>
              <w:rPr>
                <w:rFonts w:ascii="Arial" w:hAnsi="Arial" w:cs="Arial" w:eastAsia="Arial" w:hint="default"/>
                <w:sz w:val="21"/>
                <w:szCs w:val="21"/>
              </w:rPr>
            </w:pPr>
            <w:r>
              <w:rPr>
                <w:rFonts w:ascii="Arial"/>
                <w:spacing w:val="-1"/>
                <w:sz w:val="21"/>
              </w:rPr>
              <w:t>4,557,368.00</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7"/>
              <w:jc w:val="right"/>
              <w:rPr>
                <w:rFonts w:ascii="Arial" w:hAnsi="Arial" w:cs="Arial" w:eastAsia="Arial" w:hint="default"/>
                <w:sz w:val="21"/>
                <w:szCs w:val="21"/>
              </w:rPr>
            </w:pPr>
            <w:r>
              <w:rPr>
                <w:rFonts w:ascii="Arial"/>
                <w:spacing w:val="-1"/>
                <w:sz w:val="21"/>
              </w:rPr>
              <w:t>252,353.00</w:t>
            </w:r>
          </w:p>
        </w:tc>
        <w:tc>
          <w:tcPr>
            <w:tcW w:w="199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4"/>
              <w:jc w:val="right"/>
              <w:rPr>
                <w:rFonts w:ascii="Arial" w:hAnsi="Arial" w:cs="Arial" w:eastAsia="Arial" w:hint="default"/>
                <w:sz w:val="21"/>
                <w:szCs w:val="21"/>
              </w:rPr>
            </w:pPr>
            <w:r>
              <w:rPr>
                <w:rFonts w:ascii="Arial"/>
                <w:spacing w:val="-1"/>
                <w:sz w:val="21"/>
              </w:rPr>
              <w:t>2,092,500.40</w:t>
            </w:r>
          </w:p>
        </w:tc>
      </w:tr>
      <w:tr>
        <w:trPr>
          <w:trHeight w:val="42" w:hRule="exact"/>
        </w:trPr>
        <w:tc>
          <w:tcPr>
            <w:tcW w:w="3848" w:type="dxa"/>
            <w:tcBorders>
              <w:top w:val="nil" w:sz="6" w:space="0" w:color="auto"/>
              <w:left w:val="nil" w:sz="6" w:space="0" w:color="auto"/>
              <w:bottom w:val="nil" w:sz="6" w:space="0" w:color="auto"/>
              <w:right w:val="single" w:sz="4" w:space="0" w:color="000000"/>
            </w:tcBorders>
          </w:tcPr>
          <w:p>
            <w:pPr/>
          </w:p>
        </w:tc>
        <w:tc>
          <w:tcPr>
            <w:tcW w:w="1683"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single" w:sz="4" w:space="0" w:color="000000"/>
            </w:tcBorders>
          </w:tcPr>
          <w:p>
            <w:pPr/>
          </w:p>
        </w:tc>
        <w:tc>
          <w:tcPr>
            <w:tcW w:w="1993" w:type="dxa"/>
            <w:tcBorders>
              <w:top w:val="nil" w:sz="6" w:space="0" w:color="auto"/>
              <w:left w:val="single" w:sz="4" w:space="0" w:color="000000"/>
              <w:bottom w:val="nil" w:sz="6" w:space="0" w:color="auto"/>
              <w:right w:val="nil" w:sz="6" w:space="0" w:color="auto"/>
            </w:tcBorders>
          </w:tcPr>
          <w:p>
            <w:pPr/>
          </w:p>
        </w:tc>
      </w:tr>
      <w:tr>
        <w:trPr>
          <w:trHeight w:val="403" w:hRule="exact"/>
        </w:trPr>
        <w:tc>
          <w:tcPr>
            <w:tcW w:w="384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
              <w:jc w:val="right"/>
              <w:rPr>
                <w:rFonts w:ascii="Arial" w:hAnsi="Arial" w:cs="Arial" w:eastAsia="Arial" w:hint="default"/>
                <w:sz w:val="21"/>
                <w:szCs w:val="21"/>
              </w:rPr>
            </w:pPr>
            <w:r>
              <w:rPr>
                <w:rFonts w:ascii="Arial"/>
                <w:spacing w:val="-4"/>
                <w:sz w:val="21"/>
              </w:rPr>
              <w:t>111,812.08</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
              <w:jc w:val="right"/>
              <w:rPr>
                <w:rFonts w:ascii="Arial" w:hAnsi="Arial" w:cs="Arial" w:eastAsia="Arial" w:hint="default"/>
                <w:sz w:val="21"/>
                <w:szCs w:val="21"/>
              </w:rPr>
            </w:pPr>
            <w:r>
              <w:rPr>
                <w:rFonts w:ascii="Arial"/>
                <w:spacing w:val="-1"/>
                <w:sz w:val="21"/>
              </w:rPr>
              <w:t>355,944.03</w:t>
            </w:r>
          </w:p>
        </w:tc>
        <w:tc>
          <w:tcPr>
            <w:tcW w:w="1993"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4"/>
              <w:jc w:val="right"/>
              <w:rPr>
                <w:rFonts w:ascii="Arial" w:hAnsi="Arial" w:cs="Arial" w:eastAsia="Arial" w:hint="default"/>
                <w:sz w:val="21"/>
                <w:szCs w:val="21"/>
              </w:rPr>
            </w:pPr>
            <w:r>
              <w:rPr>
                <w:rFonts w:ascii="Arial"/>
                <w:spacing w:val="-1"/>
                <w:sz w:val="21"/>
              </w:rPr>
              <w:t>12,219.17</w:t>
            </w:r>
          </w:p>
        </w:tc>
      </w:tr>
      <w:tr>
        <w:trPr>
          <w:trHeight w:val="311" w:hRule="exact"/>
        </w:trPr>
        <w:tc>
          <w:tcPr>
            <w:tcW w:w="3848"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2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-664,831.42</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spacing w:val="-1"/>
                <w:sz w:val="21"/>
              </w:rPr>
              <w:t>-55,202.84</w:t>
            </w:r>
          </w:p>
        </w:tc>
        <w:tc>
          <w:tcPr>
            <w:tcW w:w="1993"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4"/>
              <w:jc w:val="right"/>
              <w:rPr>
                <w:rFonts w:ascii="Arial" w:hAnsi="Arial" w:cs="Arial" w:eastAsia="Arial" w:hint="default"/>
                <w:sz w:val="21"/>
                <w:szCs w:val="21"/>
              </w:rPr>
            </w:pPr>
            <w:r>
              <w:rPr>
                <w:rFonts w:ascii="Arial"/>
                <w:spacing w:val="-1"/>
                <w:sz w:val="21"/>
              </w:rPr>
              <w:t>-210,099.30</w:t>
            </w:r>
          </w:p>
        </w:tc>
      </w:tr>
      <w:tr>
        <w:trPr>
          <w:trHeight w:val="99" w:hRule="exact"/>
        </w:trPr>
        <w:tc>
          <w:tcPr>
            <w:tcW w:w="3848" w:type="dxa"/>
            <w:tcBorders>
              <w:top w:val="nil" w:sz="6" w:space="0" w:color="auto"/>
              <w:left w:val="nil" w:sz="6" w:space="0" w:color="auto"/>
              <w:bottom w:val="nil" w:sz="6" w:space="0" w:color="auto"/>
              <w:right w:val="single" w:sz="4" w:space="0" w:color="000000"/>
            </w:tcBorders>
          </w:tcPr>
          <w:p>
            <w:pPr/>
          </w:p>
        </w:tc>
        <w:tc>
          <w:tcPr>
            <w:tcW w:w="1683" w:type="dxa"/>
            <w:tcBorders>
              <w:top w:val="nil" w:sz="6" w:space="0" w:color="auto"/>
              <w:left w:val="single" w:sz="4" w:space="0" w:color="000000"/>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single" w:sz="4" w:space="0" w:color="000000"/>
            </w:tcBorders>
          </w:tcPr>
          <w:p>
            <w:pPr/>
          </w:p>
        </w:tc>
        <w:tc>
          <w:tcPr>
            <w:tcW w:w="1993" w:type="dxa"/>
            <w:tcBorders>
              <w:top w:val="nil" w:sz="6" w:space="0" w:color="auto"/>
              <w:left w:val="single" w:sz="4" w:space="0" w:color="000000"/>
              <w:bottom w:val="nil" w:sz="6" w:space="0" w:color="auto"/>
              <w:right w:val="nil" w:sz="6" w:space="0" w:color="auto"/>
            </w:tcBorders>
          </w:tcPr>
          <w:p>
            <w:pPr/>
          </w:p>
        </w:tc>
      </w:tr>
      <w:tr>
        <w:trPr>
          <w:trHeight w:val="408" w:hRule="exact"/>
        </w:trPr>
        <w:tc>
          <w:tcPr>
            <w:tcW w:w="384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
              <w:jc w:val="right"/>
              <w:rPr>
                <w:rFonts w:ascii="Arial" w:hAnsi="Arial" w:cs="Arial" w:eastAsia="Arial" w:hint="default"/>
                <w:sz w:val="21"/>
                <w:szCs w:val="21"/>
              </w:rPr>
            </w:pPr>
            <w:r>
              <w:rPr>
                <w:rFonts w:ascii="Arial"/>
                <w:spacing w:val="-1"/>
                <w:sz w:val="21"/>
              </w:rPr>
              <w:t>-26,302.63</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7"/>
              <w:jc w:val="right"/>
              <w:rPr>
                <w:rFonts w:ascii="Arial" w:hAnsi="Arial" w:cs="Arial" w:eastAsia="Arial" w:hint="default"/>
                <w:sz w:val="21"/>
                <w:szCs w:val="21"/>
              </w:rPr>
            </w:pPr>
            <w:r>
              <w:rPr>
                <w:rFonts w:ascii="Arial"/>
                <w:spacing w:val="-1"/>
                <w:sz w:val="21"/>
              </w:rPr>
              <w:t>0.00</w:t>
            </w:r>
          </w:p>
        </w:tc>
        <w:tc>
          <w:tcPr>
            <w:tcW w:w="1993"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4"/>
              <w:jc w:val="right"/>
              <w:rPr>
                <w:rFonts w:ascii="Arial" w:hAnsi="Arial" w:cs="Arial" w:eastAsia="Arial" w:hint="default"/>
                <w:sz w:val="21"/>
                <w:szCs w:val="21"/>
              </w:rPr>
            </w:pPr>
            <w:r>
              <w:rPr>
                <w:rFonts w:ascii="Arial"/>
                <w:spacing w:val="-1"/>
                <w:sz w:val="21"/>
              </w:rPr>
              <w:t>0.00</w:t>
            </w:r>
          </w:p>
        </w:tc>
      </w:tr>
      <w:tr>
        <w:trPr>
          <w:trHeight w:val="401" w:hRule="exact"/>
        </w:trPr>
        <w:tc>
          <w:tcPr>
            <w:tcW w:w="3848" w:type="dxa"/>
            <w:tcBorders>
              <w:top w:val="nil" w:sz="6" w:space="0" w:color="auto"/>
              <w:left w:val="nil" w:sz="6" w:space="0" w:color="auto"/>
              <w:bottom w:val="single" w:sz="4" w:space="0" w:color="000000"/>
              <w:right w:val="single" w:sz="4" w:space="0" w:color="000000"/>
            </w:tcBorders>
            <w:shd w:val="clear" w:color="auto" w:fill="DCDCDC"/>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17"/>
              <w:jc w:val="right"/>
              <w:rPr>
                <w:rFonts w:ascii="Arial" w:hAnsi="Arial" w:cs="Arial" w:eastAsia="Arial" w:hint="default"/>
                <w:sz w:val="21"/>
                <w:szCs w:val="21"/>
              </w:rPr>
            </w:pPr>
            <w:r>
              <w:rPr>
                <w:rFonts w:ascii="Arial"/>
                <w:spacing w:val="-1"/>
                <w:sz w:val="21"/>
              </w:rPr>
              <w:t>3,741,075.42</w:t>
            </w:r>
          </w:p>
        </w:tc>
        <w:tc>
          <w:tcPr>
            <w:tcW w:w="1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17"/>
              <w:jc w:val="right"/>
              <w:rPr>
                <w:rFonts w:ascii="Arial" w:hAnsi="Arial" w:cs="Arial" w:eastAsia="Arial" w:hint="default"/>
                <w:sz w:val="21"/>
                <w:szCs w:val="21"/>
              </w:rPr>
            </w:pPr>
            <w:r>
              <w:rPr>
                <w:rFonts w:ascii="Arial"/>
                <w:spacing w:val="-1"/>
                <w:sz w:val="21"/>
              </w:rPr>
              <w:t>496,825.59</w:t>
            </w:r>
          </w:p>
        </w:tc>
        <w:tc>
          <w:tcPr>
            <w:tcW w:w="1993" w:type="dxa"/>
            <w:tcBorders>
              <w:top w:val="nil" w:sz="6" w:space="0" w:color="auto"/>
              <w:left w:val="single" w:sz="4" w:space="0" w:color="000000"/>
              <w:bottom w:val="single" w:sz="4" w:space="0" w:color="000000"/>
              <w:right w:val="nil" w:sz="6" w:space="0" w:color="auto"/>
            </w:tcBorders>
          </w:tcPr>
          <w:p>
            <w:pPr>
              <w:pStyle w:val="TableParagraph"/>
              <w:spacing w:line="240" w:lineRule="auto" w:before="72"/>
              <w:ind w:right="24"/>
              <w:jc w:val="right"/>
              <w:rPr>
                <w:rFonts w:ascii="Arial" w:hAnsi="Arial" w:cs="Arial" w:eastAsia="Arial" w:hint="default"/>
                <w:sz w:val="21"/>
                <w:szCs w:val="21"/>
              </w:rPr>
            </w:pPr>
            <w:r>
              <w:rPr>
                <w:rFonts w:ascii="Arial"/>
                <w:spacing w:val="-1"/>
                <w:sz w:val="21"/>
              </w:rPr>
              <w:t>1,890,893.69</w:t>
            </w:r>
          </w:p>
        </w:tc>
      </w:tr>
    </w:tbl>
    <w:p>
      <w:pPr>
        <w:spacing w:after="0" w:line="240" w:lineRule="auto"/>
        <w:jc w:val="right"/>
        <w:rPr>
          <w:rFonts w:ascii="Arial" w:hAnsi="Arial" w:cs="Arial" w:eastAsia="Arial" w:hint="default"/>
          <w:sz w:val="21"/>
          <w:szCs w:val="21"/>
        </w:rPr>
        <w:sectPr>
          <w:pgSz w:w="11910" w:h="16840"/>
          <w:pgMar w:header="877" w:footer="835" w:top="1100" w:bottom="10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1"/>
        <w:spacing w:line="460" w:lineRule="exact"/>
        <w:ind w:left="2757" w:right="1787"/>
        <w:jc w:val="left"/>
        <w:rPr>
          <w:b w:val="0"/>
          <w:bCs w:val="0"/>
        </w:rPr>
      </w:pPr>
      <w:bookmarkStart w:name="_TOC_250007" w:id="3"/>
      <w:r>
        <w:rPr/>
        <w:t>第三节</w:t>
      </w:r>
      <w:r>
        <w:rPr>
          <w:spacing w:val="-3"/>
        </w:rPr>
        <w:t> </w:t>
      </w:r>
      <w:r>
        <w:rPr/>
        <w:t>董事会报告</w:t>
      </w:r>
      <w:bookmarkEnd w:id="3"/>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5"/>
          <w:szCs w:val="15"/>
        </w:rPr>
      </w:pPr>
    </w:p>
    <w:p>
      <w:pPr>
        <w:pStyle w:val="Heading2"/>
        <w:spacing w:line="240" w:lineRule="auto" w:before="26"/>
        <w:ind w:right="1787"/>
        <w:jc w:val="left"/>
        <w:rPr>
          <w:b w:val="0"/>
          <w:bCs w:val="0"/>
        </w:rPr>
      </w:pPr>
      <w:r>
        <w:rPr/>
        <w:t>一、公司经营情况</w:t>
      </w:r>
      <w:r>
        <w:rPr>
          <w:b w:val="0"/>
          <w:bCs w:val="0"/>
        </w:rPr>
      </w:r>
    </w:p>
    <w:p>
      <w:pPr>
        <w:spacing w:line="240" w:lineRule="auto" w:before="10"/>
        <w:rPr>
          <w:rFonts w:ascii="宋体" w:hAnsi="宋体" w:cs="宋体" w:eastAsia="宋体" w:hint="default"/>
          <w:b/>
          <w:bCs/>
          <w:sz w:val="33"/>
          <w:szCs w:val="33"/>
        </w:rPr>
      </w:pPr>
    </w:p>
    <w:p>
      <w:pPr>
        <w:pStyle w:val="Heading2"/>
        <w:spacing w:line="240" w:lineRule="auto"/>
        <w:ind w:left="620" w:right="1787"/>
        <w:jc w:val="left"/>
        <w:rPr>
          <w:b w:val="0"/>
          <w:bCs w:val="0"/>
        </w:rPr>
      </w:pPr>
      <w:r>
        <w:rPr/>
        <w:t>（一）报告期内公司经营情况的回顾</w:t>
      </w:r>
      <w:r>
        <w:rPr>
          <w:b w:val="0"/>
          <w:bCs w:val="0"/>
        </w:rPr>
      </w:r>
    </w:p>
    <w:p>
      <w:pPr>
        <w:pStyle w:val="Heading2"/>
        <w:spacing w:line="240" w:lineRule="auto" w:before="154"/>
        <w:ind w:left="620" w:right="1787"/>
        <w:jc w:val="left"/>
        <w:rPr>
          <w:b w:val="0"/>
          <w:bCs w:val="0"/>
        </w:rPr>
      </w:pPr>
      <w:r>
        <w:rPr>
          <w:rFonts w:ascii="Arial" w:hAnsi="Arial" w:cs="Arial" w:eastAsia="Arial" w:hint="default"/>
        </w:rPr>
        <w:t>1</w:t>
      </w:r>
      <w:r>
        <w:rPr/>
        <w:t>、报告期内公司经营总体情况</w:t>
      </w:r>
      <w:r>
        <w:rPr>
          <w:b w:val="0"/>
          <w:bCs w:val="0"/>
        </w:rPr>
      </w:r>
    </w:p>
    <w:p>
      <w:pPr>
        <w:pStyle w:val="BodyText"/>
        <w:spacing w:line="338" w:lineRule="auto" w:before="135"/>
        <w:ind w:right="1788" w:firstLine="424"/>
        <w:jc w:val="both"/>
      </w:pPr>
      <w:r>
        <w:rPr>
          <w:rFonts w:ascii="Arial" w:hAnsi="Arial" w:cs="Arial" w:eastAsia="Arial" w:hint="default"/>
          <w:spacing w:val="-5"/>
        </w:rPr>
        <w:t>2011</w:t>
      </w:r>
      <w:r>
        <w:rPr>
          <w:rFonts w:ascii="Arial" w:hAnsi="Arial" w:cs="Arial" w:eastAsia="Arial" w:hint="default"/>
          <w:spacing w:val="31"/>
        </w:rPr>
        <w:t> </w:t>
      </w:r>
      <w:r>
        <w:rPr/>
        <w:t>年，我国经济稳健发展，巩固和扩大了应对国际金融危机冲击成果， 实现了</w:t>
      </w:r>
      <w:r>
        <w:rPr>
          <w:rFonts w:ascii="Arial" w:hAnsi="Arial" w:cs="Arial" w:eastAsia="Arial" w:hint="default"/>
        </w:rPr>
        <w:t>“</w:t>
      </w:r>
      <w:r>
        <w:rPr/>
        <w:t>十二五</w:t>
      </w:r>
      <w:r>
        <w:rPr>
          <w:rFonts w:ascii="Arial" w:hAnsi="Arial" w:cs="Arial" w:eastAsia="Arial" w:hint="default"/>
        </w:rPr>
        <w:t>”</w:t>
      </w:r>
      <w:r>
        <w:rPr/>
        <w:t>时期良好开局。我国</w:t>
      </w:r>
      <w:r>
        <w:rPr>
          <w:spacing w:val="-45"/>
        </w:rPr>
        <w:t> </w:t>
      </w:r>
      <w:r>
        <w:rPr>
          <w:rFonts w:ascii="Arial" w:hAnsi="Arial" w:cs="Arial" w:eastAsia="Arial" w:hint="default"/>
        </w:rPr>
        <w:t>3G</w:t>
      </w:r>
      <w:r>
        <w:rPr>
          <w:rFonts w:ascii="Arial" w:hAnsi="Arial" w:cs="Arial" w:eastAsia="Arial" w:hint="default"/>
          <w:spacing w:val="9"/>
        </w:rPr>
        <w:t> </w:t>
      </w:r>
      <w:r>
        <w:rPr/>
        <w:t>业务取得突破式发展，自</w:t>
      </w:r>
      <w:r>
        <w:rPr>
          <w:spacing w:val="-45"/>
        </w:rPr>
        <w:t> </w:t>
      </w:r>
      <w:r>
        <w:rPr>
          <w:rFonts w:ascii="Arial" w:hAnsi="Arial" w:cs="Arial" w:eastAsia="Arial" w:hint="default"/>
        </w:rPr>
        <w:t>3G</w:t>
      </w:r>
      <w:r>
        <w:rPr>
          <w:rFonts w:ascii="Arial" w:hAnsi="Arial" w:cs="Arial" w:eastAsia="Arial" w:hint="default"/>
          <w:spacing w:val="10"/>
        </w:rPr>
        <w:t> </w:t>
      </w:r>
      <w:r>
        <w:rPr/>
        <w:t>牌照发放 </w:t>
      </w:r>
      <w:r>
        <w:rPr>
          <w:spacing w:val="-7"/>
        </w:rPr>
        <w:t>以来，前两年时间共发展</w:t>
      </w:r>
      <w:r>
        <w:rPr>
          <w:spacing w:val="-60"/>
        </w:rPr>
        <w:t> </w:t>
      </w:r>
      <w:r>
        <w:rPr>
          <w:rFonts w:ascii="Arial" w:hAnsi="Arial" w:cs="Arial" w:eastAsia="Arial" w:hint="default"/>
        </w:rPr>
        <w:t>3G</w:t>
      </w:r>
      <w:r>
        <w:rPr>
          <w:rFonts w:ascii="Arial" w:hAnsi="Arial" w:cs="Arial" w:eastAsia="Arial" w:hint="default"/>
          <w:spacing w:val="-7"/>
        </w:rPr>
        <w:t> </w:t>
      </w:r>
      <w:r>
        <w:rPr/>
        <w:t>用户</w:t>
      </w:r>
      <w:r>
        <w:rPr>
          <w:spacing w:val="-60"/>
        </w:rPr>
        <w:t> </w:t>
      </w:r>
      <w:r>
        <w:rPr>
          <w:rFonts w:ascii="Arial" w:hAnsi="Arial" w:cs="Arial" w:eastAsia="Arial" w:hint="default"/>
        </w:rPr>
        <w:t>4,700</w:t>
      </w:r>
      <w:r>
        <w:rPr>
          <w:rFonts w:ascii="Arial" w:hAnsi="Arial" w:cs="Arial" w:eastAsia="Arial" w:hint="default"/>
          <w:spacing w:val="-6"/>
        </w:rPr>
        <w:t> </w:t>
      </w:r>
      <w:r>
        <w:rPr>
          <w:spacing w:val="-13"/>
        </w:rPr>
        <w:t>万户左右，而</w:t>
      </w:r>
      <w:r>
        <w:rPr>
          <w:spacing w:val="-60"/>
        </w:rPr>
        <w:t> </w:t>
      </w:r>
      <w:r>
        <w:rPr>
          <w:rFonts w:ascii="Arial" w:hAnsi="Arial" w:cs="Arial" w:eastAsia="Arial" w:hint="default"/>
          <w:spacing w:val="-5"/>
        </w:rPr>
        <w:t>2011</w:t>
      </w:r>
      <w:r>
        <w:rPr>
          <w:rFonts w:ascii="Arial" w:hAnsi="Arial" w:cs="Arial" w:eastAsia="Arial" w:hint="default"/>
          <w:spacing w:val="-6"/>
        </w:rPr>
        <w:t> </w:t>
      </w:r>
      <w:r>
        <w:rPr/>
        <w:t>年全年就新增</w:t>
      </w:r>
      <w:r>
        <w:rPr>
          <w:spacing w:val="-60"/>
        </w:rPr>
        <w:t> </w:t>
      </w:r>
      <w:r>
        <w:rPr>
          <w:rFonts w:ascii="Arial" w:hAnsi="Arial" w:cs="Arial" w:eastAsia="Arial" w:hint="default"/>
        </w:rPr>
        <w:t>8,000</w:t>
      </w:r>
      <w:r>
        <w:rPr>
          <w:rFonts w:ascii="Arial" w:hAnsi="Arial" w:cs="Arial" w:eastAsia="Arial" w:hint="default"/>
          <w:spacing w:val="-2"/>
          <w:w w:val="99"/>
        </w:rPr>
        <w:t> </w:t>
      </w:r>
      <w:r>
        <w:rPr/>
        <w:t>万户，当年增速超过</w:t>
      </w:r>
      <w:r>
        <w:rPr>
          <w:spacing w:val="-59"/>
        </w:rPr>
        <w:t> </w:t>
      </w:r>
      <w:r>
        <w:rPr>
          <w:rFonts w:ascii="Arial" w:hAnsi="Arial" w:cs="Arial" w:eastAsia="Arial" w:hint="default"/>
        </w:rPr>
        <w:t>200%</w:t>
      </w:r>
      <w:r>
        <w:rPr/>
        <w:t>。截至</w:t>
      </w:r>
      <w:r>
        <w:rPr>
          <w:spacing w:val="-59"/>
        </w:rPr>
        <w:t> </w:t>
      </w:r>
      <w:r>
        <w:rPr>
          <w:rFonts w:ascii="Arial" w:hAnsi="Arial" w:cs="Arial" w:eastAsia="Arial" w:hint="default"/>
          <w:spacing w:val="-5"/>
        </w:rPr>
        <w:t>2011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59"/>
        </w:rPr>
        <w:t> </w:t>
      </w:r>
      <w:r>
        <w:rPr>
          <w:rFonts w:ascii="Arial" w:hAnsi="Arial" w:cs="Arial" w:eastAsia="Arial" w:hint="default"/>
        </w:rPr>
        <w:t>31</w:t>
      </w:r>
      <w:r>
        <w:rPr>
          <w:rFonts w:ascii="Arial" w:hAnsi="Arial" w:cs="Arial" w:eastAsia="Arial" w:hint="default"/>
          <w:spacing w:val="-5"/>
        </w:rPr>
        <w:t> </w:t>
      </w:r>
      <w:r>
        <w:rPr/>
        <w:t>日，国内</w:t>
      </w:r>
      <w:r>
        <w:rPr>
          <w:spacing w:val="-59"/>
        </w:rPr>
        <w:t> </w:t>
      </w:r>
      <w:r>
        <w:rPr>
          <w:rFonts w:ascii="Arial" w:hAnsi="Arial" w:cs="Arial" w:eastAsia="Arial" w:hint="default"/>
        </w:rPr>
        <w:t>3G</w:t>
      </w:r>
      <w:r>
        <w:rPr>
          <w:rFonts w:ascii="Arial" w:hAnsi="Arial" w:cs="Arial" w:eastAsia="Arial" w:hint="default"/>
          <w:spacing w:val="-5"/>
        </w:rPr>
        <w:t> </w:t>
      </w:r>
      <w:r>
        <w:rPr/>
        <w:t>用户总数已经 达到</w:t>
      </w:r>
      <w:r>
        <w:rPr>
          <w:spacing w:val="-64"/>
        </w:rPr>
        <w:t> </w:t>
      </w:r>
      <w:r>
        <w:rPr>
          <w:rFonts w:ascii="Arial" w:hAnsi="Arial" w:cs="Arial" w:eastAsia="Arial" w:hint="default"/>
        </w:rPr>
        <w:t>1.27</w:t>
      </w:r>
      <w:r>
        <w:rPr>
          <w:rFonts w:ascii="Arial" w:hAnsi="Arial" w:cs="Arial" w:eastAsia="Arial" w:hint="default"/>
          <w:spacing w:val="-9"/>
        </w:rPr>
        <w:t> </w:t>
      </w:r>
      <w:r>
        <w:rPr/>
        <w:t>亿户，在国内</w:t>
      </w:r>
      <w:r>
        <w:rPr>
          <w:spacing w:val="-63"/>
        </w:rPr>
        <w:t> </w:t>
      </w:r>
      <w:r>
        <w:rPr>
          <w:rFonts w:ascii="Arial" w:hAnsi="Arial" w:cs="Arial" w:eastAsia="Arial" w:hint="default"/>
        </w:rPr>
        <w:t>9.76</w:t>
      </w:r>
      <w:r>
        <w:rPr>
          <w:rFonts w:ascii="Arial" w:hAnsi="Arial" w:cs="Arial" w:eastAsia="Arial" w:hint="default"/>
          <w:spacing w:val="-9"/>
        </w:rPr>
        <w:t> </w:t>
      </w:r>
      <w:r>
        <w:rPr/>
        <w:t>亿移动用户总量中，</w:t>
      </w:r>
      <w:r>
        <w:rPr>
          <w:rFonts w:ascii="Arial" w:hAnsi="Arial" w:cs="Arial" w:eastAsia="Arial" w:hint="default"/>
        </w:rPr>
        <w:t>3G</w:t>
      </w:r>
      <w:r>
        <w:rPr>
          <w:rFonts w:ascii="Arial" w:hAnsi="Arial" w:cs="Arial" w:eastAsia="Arial" w:hint="default"/>
          <w:spacing w:val="-10"/>
        </w:rPr>
        <w:t> </w:t>
      </w:r>
      <w:r>
        <w:rPr/>
        <w:t>渗透率已经超过</w:t>
      </w:r>
      <w:r>
        <w:rPr>
          <w:spacing w:val="-63"/>
        </w:rPr>
        <w:t> </w:t>
      </w:r>
      <w:r>
        <w:rPr>
          <w:rFonts w:ascii="Arial" w:hAnsi="Arial" w:cs="Arial" w:eastAsia="Arial" w:hint="default"/>
          <w:spacing w:val="-4"/>
        </w:rPr>
        <w:t>13%</w:t>
      </w:r>
      <w:r>
        <w:rPr>
          <w:spacing w:val="-4"/>
        </w:rPr>
        <w:t>。从</w:t>
      </w:r>
      <w:r>
        <w:rPr>
          <w:spacing w:val="-8"/>
        </w:rPr>
        <w:t> </w:t>
      </w:r>
      <w:r>
        <w:rPr/>
        <w:t>国内</w:t>
      </w:r>
      <w:r>
        <w:rPr>
          <w:spacing w:val="-43"/>
        </w:rPr>
        <w:t> </w:t>
      </w:r>
      <w:r>
        <w:rPr>
          <w:rFonts w:ascii="Arial" w:hAnsi="Arial" w:cs="Arial" w:eastAsia="Arial" w:hint="default"/>
        </w:rPr>
        <w:t>3G</w:t>
      </w:r>
      <w:r>
        <w:rPr>
          <w:rFonts w:ascii="Arial" w:hAnsi="Arial" w:cs="Arial" w:eastAsia="Arial" w:hint="default"/>
          <w:spacing w:val="11"/>
        </w:rPr>
        <w:t> </w:t>
      </w:r>
      <w:r>
        <w:rPr/>
        <w:t>市场的发展经验来看，当</w:t>
      </w:r>
      <w:r>
        <w:rPr>
          <w:spacing w:val="-43"/>
        </w:rPr>
        <w:t> </w:t>
      </w:r>
      <w:r>
        <w:rPr>
          <w:rFonts w:ascii="Arial" w:hAnsi="Arial" w:cs="Arial" w:eastAsia="Arial" w:hint="default"/>
        </w:rPr>
        <w:t>3G</w:t>
      </w:r>
      <w:r>
        <w:rPr>
          <w:rFonts w:ascii="Arial" w:hAnsi="Arial" w:cs="Arial" w:eastAsia="Arial" w:hint="default"/>
          <w:spacing w:val="11"/>
        </w:rPr>
        <w:t> </w:t>
      </w:r>
      <w:r>
        <w:rPr/>
        <w:t>用户渗透率超过</w:t>
      </w:r>
      <w:r>
        <w:rPr>
          <w:spacing w:val="-43"/>
        </w:rPr>
        <w:t> </w:t>
      </w:r>
      <w:r>
        <w:rPr>
          <w:rFonts w:ascii="Arial" w:hAnsi="Arial" w:cs="Arial" w:eastAsia="Arial" w:hint="default"/>
        </w:rPr>
        <w:t>10%</w:t>
      </w:r>
      <w:r>
        <w:rPr/>
        <w:t>的临界点之后，</w:t>
      </w:r>
      <w:r>
        <w:rPr>
          <w:rFonts w:ascii="Arial" w:hAnsi="Arial" w:cs="Arial" w:eastAsia="Arial" w:hint="default"/>
        </w:rPr>
        <w:t>3G </w:t>
      </w:r>
      <w:r>
        <w:rPr/>
        <w:t>用户将进入大规模普及阶段。三家运营商在</w:t>
      </w:r>
      <w:r>
        <w:rPr>
          <w:spacing w:val="-60"/>
        </w:rPr>
        <w:t> </w:t>
      </w:r>
      <w:r>
        <w:rPr>
          <w:rFonts w:ascii="Arial" w:hAnsi="Arial" w:cs="Arial" w:eastAsia="Arial" w:hint="default"/>
        </w:rPr>
        <w:t>3G</w:t>
      </w:r>
      <w:r>
        <w:rPr>
          <w:rFonts w:ascii="Arial" w:hAnsi="Arial" w:cs="Arial" w:eastAsia="Arial" w:hint="default"/>
          <w:spacing w:val="-7"/>
        </w:rPr>
        <w:t> </w:t>
      </w:r>
      <w:r>
        <w:rPr/>
        <w:t>市场竞争趋向均势。</w:t>
      </w:r>
    </w:p>
    <w:p>
      <w:pPr>
        <w:pStyle w:val="BodyText"/>
        <w:spacing w:line="338" w:lineRule="auto" w:before="27"/>
        <w:ind w:right="1661" w:firstLine="424"/>
        <w:jc w:val="left"/>
      </w:pPr>
      <w:r>
        <w:rPr>
          <w:spacing w:val="-4"/>
        </w:rPr>
        <w:t>工信部发布数据显示，软件产业</w:t>
      </w:r>
      <w:r>
        <w:rPr>
          <w:spacing w:val="-61"/>
        </w:rPr>
        <w:t> </w:t>
      </w:r>
      <w:r>
        <w:rPr>
          <w:rFonts w:ascii="Arial" w:hAnsi="Arial" w:cs="Arial" w:eastAsia="Arial" w:hint="default"/>
          <w:spacing w:val="-5"/>
        </w:rPr>
        <w:t>2011</w:t>
      </w:r>
      <w:r>
        <w:rPr>
          <w:rFonts w:ascii="Arial" w:hAnsi="Arial" w:cs="Arial" w:eastAsia="Arial" w:hint="default"/>
          <w:spacing w:val="-7"/>
        </w:rPr>
        <w:t> </w:t>
      </w:r>
      <w:r>
        <w:rPr/>
        <w:t>年共实现软件业务收入超过</w:t>
      </w:r>
      <w:r>
        <w:rPr>
          <w:spacing w:val="-60"/>
        </w:rPr>
        <w:t> </w:t>
      </w:r>
      <w:r>
        <w:rPr>
          <w:rFonts w:ascii="Arial" w:hAnsi="Arial" w:cs="Arial" w:eastAsia="Arial" w:hint="default"/>
        </w:rPr>
        <w:t>1.84</w:t>
      </w:r>
      <w:r>
        <w:rPr>
          <w:rFonts w:ascii="Arial" w:hAnsi="Arial" w:cs="Arial" w:eastAsia="Arial" w:hint="default"/>
          <w:spacing w:val="-7"/>
        </w:rPr>
        <w:t> </w:t>
      </w:r>
      <w:r>
        <w:rPr/>
        <w:t>万亿 元，同比增长</w:t>
      </w:r>
      <w:r>
        <w:rPr>
          <w:spacing w:val="-63"/>
        </w:rPr>
        <w:t> </w:t>
      </w:r>
      <w:r>
        <w:rPr>
          <w:rFonts w:ascii="Arial" w:hAnsi="Arial" w:cs="Arial" w:eastAsia="Arial" w:hint="default"/>
        </w:rPr>
        <w:t>32.4%</w:t>
      </w:r>
      <w:r>
        <w:rPr/>
        <w:t>，超过</w:t>
      </w:r>
      <w:r>
        <w:rPr>
          <w:rFonts w:ascii="Arial" w:hAnsi="Arial" w:cs="Arial" w:eastAsia="Arial" w:hint="default"/>
        </w:rPr>
        <w:t>“</w:t>
      </w:r>
      <w:r>
        <w:rPr/>
        <w:t>十一五</w:t>
      </w:r>
      <w:r>
        <w:rPr>
          <w:rFonts w:ascii="Arial" w:hAnsi="Arial" w:cs="Arial" w:eastAsia="Arial" w:hint="default"/>
        </w:rPr>
        <w:t>”</w:t>
      </w:r>
      <w:r>
        <w:rPr/>
        <w:t>期间平均增速</w:t>
      </w:r>
      <w:r>
        <w:rPr>
          <w:spacing w:val="-62"/>
        </w:rPr>
        <w:t> </w:t>
      </w:r>
      <w:r>
        <w:rPr>
          <w:rFonts w:ascii="Arial" w:hAnsi="Arial" w:cs="Arial" w:eastAsia="Arial" w:hint="default"/>
        </w:rPr>
        <w:t>4.4</w:t>
      </w:r>
      <w:r>
        <w:rPr>
          <w:rFonts w:ascii="Arial" w:hAnsi="Arial" w:cs="Arial" w:eastAsia="Arial" w:hint="default"/>
          <w:spacing w:val="-7"/>
        </w:rPr>
        <w:t> </w:t>
      </w:r>
      <w:r>
        <w:rPr/>
        <w:t>个百分点，并超过同期电</w:t>
      </w:r>
      <w:r>
        <w:rPr>
          <w:w w:val="100"/>
        </w:rPr>
        <w:t> 子信息制造业增速</w:t>
      </w:r>
      <w:r>
        <w:rPr>
          <w:spacing w:val="-55"/>
          <w:w w:val="100"/>
        </w:rPr>
        <w:t> </w:t>
      </w:r>
      <w:r>
        <w:rPr>
          <w:rFonts w:ascii="Arial" w:hAnsi="Arial" w:cs="Arial" w:eastAsia="Arial" w:hint="default"/>
          <w:w w:val="99"/>
        </w:rPr>
        <w:t>10</w:t>
      </w:r>
      <w:r>
        <w:rPr>
          <w:rFonts w:ascii="Arial" w:hAnsi="Arial" w:cs="Arial" w:eastAsia="Arial" w:hint="default"/>
          <w:spacing w:val="-2"/>
          <w:w w:val="99"/>
        </w:rPr>
        <w:t> </w:t>
      </w:r>
      <w:r>
        <w:rPr>
          <w:spacing w:val="-5"/>
        </w:rPr>
        <w:t>个百分点以上。国家对软件产业发展的扶持力度不断加大，</w:t>
      </w:r>
      <w:r>
        <w:rPr/>
        <w:t> 将重点加快发展信息咨询、电子商务等现代服务业。</w:t>
      </w:r>
    </w:p>
    <w:p>
      <w:pPr>
        <w:pStyle w:val="BodyText"/>
        <w:spacing w:line="350" w:lineRule="auto" w:before="55"/>
        <w:ind w:right="1664" w:firstLine="424"/>
        <w:jc w:val="left"/>
      </w:pPr>
      <w:r>
        <w:rPr>
          <w:rFonts w:ascii="Arial" w:hAnsi="Arial" w:cs="Arial" w:eastAsia="Arial" w:hint="default"/>
          <w:spacing w:val="-5"/>
        </w:rPr>
        <w:t>2011 </w:t>
      </w:r>
      <w:r>
        <w:rPr>
          <w:spacing w:val="-3"/>
        </w:rPr>
        <w:t>年，天源迪科在国家软件产业支持和</w:t>
      </w:r>
      <w:r>
        <w:rPr>
          <w:spacing w:val="-58"/>
        </w:rPr>
        <w:t> </w:t>
      </w:r>
      <w:r>
        <w:rPr>
          <w:rFonts w:ascii="Arial" w:hAnsi="Arial" w:cs="Arial" w:eastAsia="Arial" w:hint="default"/>
        </w:rPr>
        <w:t>3G</w:t>
      </w:r>
      <w:r>
        <w:rPr>
          <w:rFonts w:ascii="Arial" w:hAnsi="Arial" w:cs="Arial" w:eastAsia="Arial" w:hint="default"/>
          <w:spacing w:val="-8"/>
        </w:rPr>
        <w:t> </w:t>
      </w:r>
      <w:r>
        <w:rPr>
          <w:spacing w:val="-4"/>
        </w:rPr>
        <w:t>业务快速发展的大环境下，与</w:t>
      </w:r>
      <w:r>
        <w:rPr/>
        <w:t> </w:t>
      </w:r>
      <w:r>
        <w:rPr>
          <w:spacing w:val="-3"/>
        </w:rPr>
        <w:t>电信运营商的合作全面增强，市场竞争力不断提升。公司严格按照既定的发展规</w:t>
      </w:r>
      <w:r>
        <w:rPr>
          <w:spacing w:val="-103"/>
        </w:rPr>
        <w:t> </w:t>
      </w:r>
      <w:r>
        <w:rPr>
          <w:spacing w:val="-103"/>
        </w:rPr>
      </w:r>
      <w:r>
        <w:rPr>
          <w:spacing w:val="-6"/>
        </w:rPr>
        <w:t>划，保证研发投入，增强自主创新能力和核心竞争力，扩大产品规模和市场范围。</w:t>
      </w:r>
      <w:r>
        <w:rPr>
          <w:spacing w:val="-114"/>
        </w:rPr>
        <w:t> </w:t>
      </w:r>
      <w:r>
        <w:rPr>
          <w:spacing w:val="-114"/>
        </w:rPr>
      </w:r>
      <w:r>
        <w:rPr>
          <w:rFonts w:ascii="Arial" w:hAnsi="Arial" w:cs="Arial" w:eastAsia="Arial" w:hint="default"/>
          <w:spacing w:val="-5"/>
        </w:rPr>
        <w:t>2011</w:t>
      </w:r>
      <w:r>
        <w:rPr>
          <w:rFonts w:ascii="Arial" w:hAnsi="Arial" w:cs="Arial" w:eastAsia="Arial" w:hint="default"/>
          <w:spacing w:val="48"/>
        </w:rPr>
        <w:t> </w:t>
      </w:r>
      <w:r>
        <w:rPr/>
        <w:t>年公司继续巩固了电信行业地位，发挥公司规模优势，成功进入中国电信 </w:t>
      </w:r>
      <w:r>
        <w:rPr>
          <w:spacing w:val="-3"/>
        </w:rPr>
        <w:t>集团甘肃、河南等分公司，在中国联通大集中过程中，继续保持先发优势，同时</w:t>
      </w:r>
      <w:r>
        <w:rPr>
          <w:spacing w:val="-103"/>
        </w:rPr>
        <w:t> </w:t>
      </w:r>
      <w:r>
        <w:rPr>
          <w:spacing w:val="-103"/>
        </w:rPr>
      </w:r>
      <w:r>
        <w:rPr>
          <w:spacing w:val="-3"/>
        </w:rPr>
        <w:t>在线计费系统承载的用户规模也实现了快速增长。上市后公司在公安和政府等行</w:t>
      </w:r>
      <w:r>
        <w:rPr>
          <w:spacing w:val="-104"/>
        </w:rPr>
        <w:t> </w:t>
      </w:r>
      <w:r>
        <w:rPr>
          <w:spacing w:val="-104"/>
        </w:rPr>
      </w:r>
      <w:r>
        <w:rPr>
          <w:spacing w:val="-3"/>
        </w:rPr>
        <w:t>业投入也逐步释放出效益。在移动互联网领域，公司控股子公司广州易杰数码科</w:t>
      </w:r>
      <w:r>
        <w:rPr>
          <w:spacing w:val="-102"/>
        </w:rPr>
        <w:t> </w:t>
      </w:r>
      <w:r>
        <w:rPr>
          <w:spacing w:val="-102"/>
        </w:rPr>
      </w:r>
      <w:r>
        <w:rPr/>
        <w:t>技有限公司保持高速增长，与合作伙伴一起，积极开拓海外市场，</w:t>
      </w:r>
      <w:r>
        <w:rPr>
          <w:rFonts w:ascii="Arial" w:hAnsi="Arial" w:cs="Arial" w:eastAsia="Arial" w:hint="default"/>
        </w:rPr>
        <w:t>2011</w:t>
      </w:r>
      <w:r>
        <w:rPr>
          <w:rFonts w:ascii="Arial" w:hAnsi="Arial" w:cs="Arial" w:eastAsia="Arial" w:hint="default"/>
          <w:spacing w:val="40"/>
        </w:rPr>
        <w:t> </w:t>
      </w:r>
      <w:r>
        <w:rPr/>
        <w:t>年成功 </w:t>
      </w:r>
      <w:r>
        <w:rPr>
          <w:spacing w:val="-3"/>
        </w:rPr>
        <w:t>走向海外，积累海外交付经验。各募投项目按计划全面推进。公司持续优化组织</w:t>
      </w:r>
      <w:r>
        <w:rPr>
          <w:spacing w:val="-102"/>
        </w:rPr>
        <w:t> </w:t>
      </w:r>
      <w:r>
        <w:rPr>
          <w:spacing w:val="-102"/>
        </w:rPr>
      </w:r>
      <w:r>
        <w:rPr/>
        <w:t>结构，不断健全管理制度，提高公司整体管理水平，盈利能力有所提高。</w:t>
      </w:r>
    </w:p>
    <w:p>
      <w:pPr>
        <w:spacing w:after="0" w:line="350" w:lineRule="auto"/>
        <w:jc w:val="left"/>
        <w:sectPr>
          <w:pgSz w:w="11910" w:h="16840"/>
          <w:pgMar w:header="877" w:footer="835" w:top="1100" w:bottom="1020" w:left="1660" w:right="0"/>
        </w:sectPr>
      </w:pPr>
    </w:p>
    <w:p>
      <w:pPr>
        <w:spacing w:line="240" w:lineRule="auto" w:before="7"/>
        <w:rPr>
          <w:rFonts w:ascii="宋体" w:hAnsi="宋体" w:cs="宋体" w:eastAsia="宋体" w:hint="default"/>
          <w:sz w:val="19"/>
          <w:szCs w:val="19"/>
        </w:rPr>
      </w:pPr>
      <w:r>
        <w:rPr/>
        <w:pict>
          <v:group style="position:absolute;margin-left:45.84pt;margin-top:232.339935pt;width:503.75pt;height:.5pt;mso-position-horizontal-relative:page;mso-position-vertical-relative:page;z-index:-1174192" coordorigin="917,4647" coordsize="10075,10">
            <v:shape style="position:absolute;left:917;top:4647;width:2549;height:10" type="#_x0000_t75" stroked="false">
              <v:imagedata r:id="rId74" o:title=""/>
            </v:shape>
            <v:shape style="position:absolute;left:3461;top:4647;width:3764;height:10" type="#_x0000_t75" stroked="false">
              <v:imagedata r:id="rId75" o:title=""/>
            </v:shape>
            <v:shape style="position:absolute;left:7221;top:4647;width:1887;height:10" type="#_x0000_t75" stroked="false">
              <v:imagedata r:id="rId76" o:title=""/>
            </v:shape>
            <v:shape style="position:absolute;left:9103;top:4647;width:1889;height:10" type="#_x0000_t75" stroked="false">
              <v:imagedata r:id="rId77" o:title=""/>
            </v:shape>
            <w10:wrap type="none"/>
          </v:group>
        </w:pict>
      </w:r>
      <w:r>
        <w:rPr/>
        <w:pict>
          <v:group style="position:absolute;margin-left:45.84pt;margin-top:260.059998pt;width:503.75pt;height:.5pt;mso-position-horizontal-relative:page;mso-position-vertical-relative:page;z-index:-1174168" coordorigin="917,5201" coordsize="10075,10">
            <v:shape style="position:absolute;left:917;top:5201;width:2549;height:10" type="#_x0000_t75" stroked="false">
              <v:imagedata r:id="rId74" o:title=""/>
            </v:shape>
            <v:shape style="position:absolute;left:3461;top:5201;width:3764;height:10" type="#_x0000_t75" stroked="false">
              <v:imagedata r:id="rId75" o:title=""/>
            </v:shape>
            <v:shape style="position:absolute;left:7221;top:5201;width:1887;height:10" type="#_x0000_t75" stroked="false">
              <v:imagedata r:id="rId76" o:title=""/>
            </v:shape>
            <v:shape style="position:absolute;left:9103;top:5201;width:1889;height:10" type="#_x0000_t75" stroked="false">
              <v:imagedata r:id="rId77" o:title=""/>
            </v:shape>
            <w10:wrap type="none"/>
          </v:group>
        </w:pict>
      </w:r>
      <w:r>
        <w:rPr/>
        <w:pict>
          <v:group style="position:absolute;margin-left:45.84pt;margin-top:280.369995pt;width:503.75pt;height:.5pt;mso-position-horizontal-relative:page;mso-position-vertical-relative:page;z-index:-1174144" coordorigin="917,5607" coordsize="10075,10">
            <v:shape style="position:absolute;left:917;top:5607;width:2549;height:10" type="#_x0000_t75" stroked="false">
              <v:imagedata r:id="rId74" o:title=""/>
            </v:shape>
            <v:shape style="position:absolute;left:3461;top:5607;width:3764;height:10" type="#_x0000_t75" stroked="false">
              <v:imagedata r:id="rId78" o:title=""/>
            </v:shape>
            <v:shape style="position:absolute;left:7221;top:5607;width:1887;height:10" type="#_x0000_t75" stroked="false">
              <v:imagedata r:id="rId79" o:title=""/>
            </v:shape>
            <v:shape style="position:absolute;left:9103;top:5607;width:1889;height:10" type="#_x0000_t75" stroked="false">
              <v:imagedata r:id="rId80" o:title=""/>
            </v:shape>
            <w10:wrap type="none"/>
          </v:group>
        </w:pict>
      </w:r>
      <w:r>
        <w:rPr/>
        <w:pict>
          <v:group style="position:absolute;margin-left:45.84pt;margin-top:308.209991pt;width:503.75pt;height:.5pt;mso-position-horizontal-relative:page;mso-position-vertical-relative:page;z-index:-1174120" coordorigin="917,6164" coordsize="10075,10">
            <v:shape style="position:absolute;left:917;top:6164;width:2549;height:10" type="#_x0000_t75" stroked="false">
              <v:imagedata r:id="rId74" o:title=""/>
            </v:shape>
            <v:shape style="position:absolute;left:3461;top:6164;width:3764;height:10" type="#_x0000_t75" stroked="false">
              <v:imagedata r:id="rId78" o:title=""/>
            </v:shape>
            <v:shape style="position:absolute;left:7221;top:6164;width:1887;height:10" type="#_x0000_t75" stroked="false">
              <v:imagedata r:id="rId79" o:title=""/>
            </v:shape>
            <v:shape style="position:absolute;left:9103;top:6164;width:1889;height:10" type="#_x0000_t75" stroked="false">
              <v:imagedata r:id="rId80" o:title=""/>
            </v:shape>
            <w10:wrap type="none"/>
          </v:group>
        </w:pict>
      </w:r>
      <w:r>
        <w:rPr/>
        <w:pict>
          <v:group style="position:absolute;margin-left:45.84pt;margin-top:335.929993pt;width:503.75pt;height:.5pt;mso-position-horizontal-relative:page;mso-position-vertical-relative:page;z-index:-1174096" coordorigin="917,6719" coordsize="10075,10">
            <v:shape style="position:absolute;left:917;top:6719;width:2549;height:10" type="#_x0000_t75" stroked="false">
              <v:imagedata r:id="rId74" o:title=""/>
            </v:shape>
            <v:shape style="position:absolute;left:3461;top:6719;width:3764;height:10" type="#_x0000_t75" stroked="false">
              <v:imagedata r:id="rId78" o:title=""/>
            </v:shape>
            <v:shape style="position:absolute;left:7221;top:6719;width:1887;height:10" type="#_x0000_t75" stroked="false">
              <v:imagedata r:id="rId79" o:title=""/>
            </v:shape>
            <v:shape style="position:absolute;left:9103;top:6719;width:1889;height:10" type="#_x0000_t75" stroked="false">
              <v:imagedata r:id="rId80" o:title=""/>
            </v:shape>
            <w10:wrap type="none"/>
          </v:group>
        </w:pict>
      </w:r>
    </w:p>
    <w:p>
      <w:pPr>
        <w:pStyle w:val="Heading2"/>
        <w:spacing w:line="240" w:lineRule="auto" w:before="26"/>
        <w:ind w:left="1480" w:right="1658"/>
        <w:jc w:val="left"/>
        <w:rPr>
          <w:b w:val="0"/>
          <w:bCs w:val="0"/>
        </w:rPr>
      </w:pPr>
      <w:r>
        <w:rPr/>
        <w:t>公司主要财务指标及变动情况表：</w:t>
      </w:r>
      <w:r>
        <w:rPr>
          <w:b w:val="0"/>
          <w:bCs w:val="0"/>
        </w:rPr>
      </w:r>
    </w:p>
    <w:p>
      <w:pPr>
        <w:spacing w:line="240" w:lineRule="auto" w:before="7"/>
        <w:rPr>
          <w:rFonts w:ascii="宋体" w:hAnsi="宋体" w:cs="宋体" w:eastAsia="宋体" w:hint="default"/>
          <w:b/>
          <w:bCs/>
          <w:sz w:val="9"/>
          <w:szCs w:val="9"/>
        </w:rPr>
      </w:pPr>
    </w:p>
    <w:p>
      <w:pPr>
        <w:spacing w:before="36"/>
        <w:ind w:left="0" w:right="1808" w:firstLine="0"/>
        <w:jc w:val="right"/>
        <w:rPr>
          <w:rFonts w:ascii="宋体" w:hAnsi="宋体" w:cs="宋体" w:eastAsia="宋体" w:hint="default"/>
          <w:sz w:val="21"/>
          <w:szCs w:val="21"/>
        </w:rPr>
      </w:pPr>
      <w:r>
        <w:rPr/>
        <w:pict>
          <v:group style="position:absolute;margin-left:45.84pt;margin-top:51.623695pt;width:503.75pt;height:.5pt;mso-position-horizontal-relative:page;mso-position-vertical-relative:paragraph;z-index:-1174288" coordorigin="917,1032" coordsize="10075,10">
            <v:shape style="position:absolute;left:917;top:1032;width:2549;height:10" type="#_x0000_t75" stroked="false">
              <v:imagedata r:id="rId74" o:title=""/>
            </v:shape>
            <v:shape style="position:absolute;left:3461;top:1032;width:3764;height:10" type="#_x0000_t75" stroked="false">
              <v:imagedata r:id="rId78" o:title=""/>
            </v:shape>
            <v:shape style="position:absolute;left:7221;top:1032;width:1887;height:10" type="#_x0000_t75" stroked="false">
              <v:imagedata r:id="rId79" o:title=""/>
            </v:shape>
            <v:shape style="position:absolute;left:9103;top:1032;width:1889;height:10" type="#_x0000_t75" stroked="false">
              <v:imagedata r:id="rId80" o:title=""/>
            </v:shape>
            <w10:wrap type="none"/>
          </v:group>
        </w:pict>
      </w:r>
      <w:r>
        <w:rPr/>
        <w:pict>
          <v:group style="position:absolute;margin-left:45.84pt;margin-top:71.903694pt;width:503.75pt;height:.5pt;mso-position-horizontal-relative:page;mso-position-vertical-relative:paragraph;z-index:-1174264" coordorigin="917,1438" coordsize="10075,10">
            <v:shape style="position:absolute;left:917;top:1438;width:2549;height:10" type="#_x0000_t75" stroked="false">
              <v:imagedata r:id="rId74" o:title=""/>
            </v:shape>
            <v:shape style="position:absolute;left:3461;top:1438;width:3764;height:10" type="#_x0000_t75" stroked="false">
              <v:imagedata r:id="rId78" o:title=""/>
            </v:shape>
            <v:shape style="position:absolute;left:7221;top:1438;width:1887;height:10" type="#_x0000_t75" stroked="false">
              <v:imagedata r:id="rId79" o:title=""/>
            </v:shape>
            <v:shape style="position:absolute;left:9103;top:1438;width:1889;height:10" type="#_x0000_t75" stroked="false">
              <v:imagedata r:id="rId80" o:title=""/>
            </v:shape>
            <w10:wrap type="none"/>
          </v:group>
        </w:pict>
      </w:r>
      <w:r>
        <w:rPr/>
        <w:pict>
          <v:group style="position:absolute;margin-left:45.84pt;margin-top:87.743713pt;width:503.75pt;height:5.05pt;mso-position-horizontal-relative:page;mso-position-vertical-relative:paragraph;z-index:-1174240" coordorigin="917,1755" coordsize="10075,101">
            <v:shape style="position:absolute;left:917;top:1755;width:2568;height:101" type="#_x0000_t75" stroked="false">
              <v:imagedata r:id="rId81" o:title=""/>
            </v:shape>
            <v:shape style="position:absolute;left:3461;top:1846;width:3764;height:10" type="#_x0000_t75" stroked="false">
              <v:imagedata r:id="rId78" o:title=""/>
            </v:shape>
            <v:shape style="position:absolute;left:7221;top:1846;width:1887;height:10" type="#_x0000_t75" stroked="false">
              <v:imagedata r:id="rId79" o:title=""/>
            </v:shape>
            <v:shape style="position:absolute;left:9103;top:1846;width:1889;height:10" type="#_x0000_t75" stroked="false">
              <v:imagedata r:id="rId80" o:title=""/>
            </v:shape>
            <w10:wrap type="none"/>
          </v:group>
        </w:pict>
      </w:r>
      <w:r>
        <w:rPr/>
        <w:pict>
          <v:group style="position:absolute;margin-left:45.84pt;margin-top:108.143715pt;width:503.75pt;height:5.05pt;mso-position-horizontal-relative:page;mso-position-vertical-relative:paragraph;z-index:-1174216" coordorigin="917,2163" coordsize="10075,101">
            <v:shape style="position:absolute;left:917;top:2163;width:2568;height:101" type="#_x0000_t75" stroked="false">
              <v:imagedata r:id="rId82" o:title=""/>
            </v:shape>
            <v:shape style="position:absolute;left:3461;top:2254;width:3764;height:10" type="#_x0000_t75" stroked="false">
              <v:imagedata r:id="rId78" o:title=""/>
            </v:shape>
            <v:shape style="position:absolute;left:7221;top:2254;width:1887;height:10" type="#_x0000_t75" stroked="false">
              <v:imagedata r:id="rId79" o:title=""/>
            </v:shape>
            <v:shape style="position:absolute;left:9103;top:2254;width:1889;height:10" type="#_x0000_t75" stroked="false">
              <v:imagedata r:id="rId80" o:title=""/>
            </v:shape>
            <w10:wrap type="none"/>
          </v:group>
        </w:pict>
      </w:r>
      <w:r>
        <w:rPr>
          <w:rFonts w:ascii="宋体" w:hAnsi="宋体" w:cs="宋体" w:eastAsia="宋体" w:hint="default"/>
          <w:sz w:val="21"/>
          <w:szCs w:val="21"/>
        </w:rPr>
        <w:t>单位：人民币 元</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554"/>
        <w:gridCol w:w="1880"/>
        <w:gridCol w:w="1880"/>
        <w:gridCol w:w="1882"/>
        <w:gridCol w:w="1879"/>
      </w:tblGrid>
      <w:tr>
        <w:trPr>
          <w:trHeight w:val="550" w:hRule="exact"/>
        </w:trPr>
        <w:tc>
          <w:tcPr>
            <w:tcW w:w="2554"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8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103"/>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39"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较上年同期增减</w:t>
            </w:r>
            <w:r>
              <w:rPr>
                <w:rFonts w:ascii="宋体" w:hAnsi="宋体" w:cs="宋体" w:eastAsia="宋体" w:hint="default"/>
                <w:sz w:val="21"/>
                <w:szCs w:val="21"/>
              </w:rPr>
            </w:r>
          </w:p>
          <w:p>
            <w:pPr>
              <w:pStyle w:val="TableParagraph"/>
              <w:spacing w:line="288" w:lineRule="exact"/>
              <w:ind w:left="115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79"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102"/>
              <w:ind w:right="107"/>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14"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Arial" w:hAnsi="Arial" w:cs="Arial" w:eastAsia="Arial" w:hint="default"/>
                <w:sz w:val="21"/>
                <w:szCs w:val="21"/>
              </w:rPr>
            </w:pPr>
            <w:r>
              <w:rPr>
                <w:rFonts w:ascii="Arial"/>
                <w:spacing w:val="-1"/>
                <w:sz w:val="21"/>
              </w:rPr>
              <w:t>417,445,269.73</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Arial" w:hAnsi="Arial" w:cs="Arial" w:eastAsia="Arial" w:hint="default"/>
                <w:sz w:val="21"/>
                <w:szCs w:val="21"/>
              </w:rPr>
            </w:pPr>
            <w:r>
              <w:rPr>
                <w:rFonts w:ascii="Arial"/>
                <w:spacing w:val="-1"/>
                <w:sz w:val="21"/>
              </w:rPr>
              <w:t>247,255,460.72</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2"/>
              <w:jc w:val="right"/>
              <w:rPr>
                <w:rFonts w:ascii="Arial" w:hAnsi="Arial" w:cs="Arial" w:eastAsia="Arial" w:hint="default"/>
                <w:sz w:val="21"/>
                <w:szCs w:val="21"/>
              </w:rPr>
            </w:pPr>
            <w:r>
              <w:rPr>
                <w:rFonts w:ascii="Arial"/>
                <w:spacing w:val="-1"/>
                <w:sz w:val="21"/>
              </w:rPr>
              <w:t>68.83</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106"/>
              <w:jc w:val="right"/>
              <w:rPr>
                <w:rFonts w:ascii="Arial" w:hAnsi="Arial" w:cs="Arial" w:eastAsia="Arial" w:hint="default"/>
                <w:sz w:val="21"/>
                <w:szCs w:val="21"/>
              </w:rPr>
            </w:pPr>
            <w:r>
              <w:rPr>
                <w:rFonts w:ascii="Arial"/>
                <w:spacing w:val="-1"/>
                <w:sz w:val="21"/>
              </w:rPr>
              <w:t>246,310,679.92</w:t>
            </w:r>
          </w:p>
        </w:tc>
      </w:tr>
      <w:tr>
        <w:trPr>
          <w:trHeight w:val="308"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07" w:right="0"/>
              <w:jc w:val="left"/>
              <w:rPr>
                <w:rFonts w:ascii="宋体" w:hAnsi="宋体" w:cs="宋体" w:eastAsia="宋体" w:hint="default"/>
                <w:sz w:val="21"/>
                <w:szCs w:val="21"/>
              </w:rPr>
            </w:pPr>
            <w:r>
              <w:rPr>
                <w:rFonts w:ascii="宋体" w:hAnsi="宋体" w:cs="宋体" w:eastAsia="宋体" w:hint="default"/>
                <w:sz w:val="21"/>
                <w:szCs w:val="21"/>
              </w:rPr>
              <w:t>其中：软件与服务收入</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sz w:val="21"/>
              </w:rPr>
              <w:t>308,039,205.87</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216,306,988.93</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Arial" w:hAnsi="Arial" w:cs="Arial" w:eastAsia="Arial" w:hint="default"/>
                <w:sz w:val="21"/>
                <w:szCs w:val="21"/>
              </w:rPr>
            </w:pPr>
            <w:r>
              <w:rPr>
                <w:rFonts w:ascii="Arial"/>
                <w:spacing w:val="-1"/>
                <w:sz w:val="21"/>
              </w:rPr>
              <w:t>42.41</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6"/>
              <w:jc w:val="right"/>
              <w:rPr>
                <w:rFonts w:ascii="Arial" w:hAnsi="Arial" w:cs="Arial" w:eastAsia="Arial" w:hint="default"/>
                <w:sz w:val="21"/>
                <w:szCs w:val="21"/>
              </w:rPr>
            </w:pPr>
            <w:r>
              <w:rPr>
                <w:rFonts w:ascii="Arial"/>
                <w:spacing w:val="-1"/>
                <w:sz w:val="21"/>
              </w:rPr>
              <w:t>166,373,878.84</w:t>
            </w:r>
          </w:p>
        </w:tc>
      </w:tr>
      <w:tr>
        <w:trPr>
          <w:trHeight w:val="509"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101"/>
              <w:jc w:val="right"/>
              <w:rPr>
                <w:rFonts w:ascii="Arial" w:hAnsi="Arial" w:cs="Arial" w:eastAsia="Arial" w:hint="default"/>
                <w:sz w:val="21"/>
                <w:szCs w:val="21"/>
              </w:rPr>
            </w:pPr>
            <w:r>
              <w:rPr>
                <w:rFonts w:ascii="Arial"/>
                <w:spacing w:val="-1"/>
                <w:sz w:val="21"/>
              </w:rPr>
              <w:t>100,968,420.44</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99"/>
              <w:jc w:val="right"/>
              <w:rPr>
                <w:rFonts w:ascii="Arial" w:hAnsi="Arial" w:cs="Arial" w:eastAsia="Arial" w:hint="default"/>
                <w:sz w:val="21"/>
                <w:szCs w:val="21"/>
              </w:rPr>
            </w:pPr>
            <w:r>
              <w:rPr>
                <w:rFonts w:ascii="Arial"/>
                <w:spacing w:val="-1"/>
                <w:sz w:val="21"/>
              </w:rPr>
              <w:t>70,689,020.08</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102"/>
              <w:jc w:val="right"/>
              <w:rPr>
                <w:rFonts w:ascii="Arial" w:hAnsi="Arial" w:cs="Arial" w:eastAsia="Arial" w:hint="default"/>
                <w:sz w:val="21"/>
                <w:szCs w:val="21"/>
              </w:rPr>
            </w:pPr>
            <w:r>
              <w:rPr>
                <w:rFonts w:ascii="Arial"/>
                <w:spacing w:val="-1"/>
                <w:sz w:val="21"/>
              </w:rPr>
              <w:t>42.83</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175"/>
              <w:ind w:right="106"/>
              <w:jc w:val="right"/>
              <w:rPr>
                <w:rFonts w:ascii="Arial" w:hAnsi="Arial" w:cs="Arial" w:eastAsia="Arial" w:hint="default"/>
                <w:sz w:val="21"/>
                <w:szCs w:val="21"/>
              </w:rPr>
            </w:pPr>
            <w:r>
              <w:rPr>
                <w:rFonts w:ascii="Arial"/>
                <w:spacing w:val="-1"/>
                <w:sz w:val="21"/>
              </w:rPr>
              <w:t>62,488,621.32</w:t>
            </w:r>
          </w:p>
        </w:tc>
      </w:tr>
      <w:tr>
        <w:trPr>
          <w:trHeight w:val="548"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归属于上市公司股东净利</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81,252,099.13</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62,187,386.98</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2"/>
              <w:jc w:val="right"/>
              <w:rPr>
                <w:rFonts w:ascii="Arial" w:hAnsi="Arial" w:cs="Arial" w:eastAsia="Arial" w:hint="default"/>
                <w:sz w:val="21"/>
                <w:szCs w:val="21"/>
              </w:rPr>
            </w:pPr>
            <w:r>
              <w:rPr>
                <w:rFonts w:ascii="Arial"/>
                <w:spacing w:val="-1"/>
                <w:sz w:val="21"/>
              </w:rPr>
              <w:t>30.66</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106"/>
              <w:jc w:val="right"/>
              <w:rPr>
                <w:rFonts w:ascii="Arial" w:hAnsi="Arial" w:cs="Arial" w:eastAsia="Arial" w:hint="default"/>
                <w:sz w:val="21"/>
                <w:szCs w:val="21"/>
              </w:rPr>
            </w:pPr>
            <w:r>
              <w:rPr>
                <w:rFonts w:ascii="Arial"/>
                <w:spacing w:val="-1"/>
                <w:sz w:val="21"/>
              </w:rPr>
              <w:t>57,296,100.73</w:t>
            </w:r>
          </w:p>
        </w:tc>
      </w:tr>
      <w:tr>
        <w:trPr>
          <w:trHeight w:val="586"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101"/>
              <w:jc w:val="left"/>
              <w:rPr>
                <w:rFonts w:ascii="宋体" w:hAnsi="宋体" w:cs="宋体" w:eastAsia="宋体" w:hint="default"/>
                <w:sz w:val="21"/>
                <w:szCs w:val="21"/>
              </w:rPr>
            </w:pPr>
            <w:r>
              <w:rPr>
                <w:rFonts w:ascii="宋体" w:hAnsi="宋体" w:cs="宋体" w:eastAsia="宋体" w:hint="default"/>
                <w:sz w:val="21"/>
                <w:szCs w:val="21"/>
              </w:rPr>
              <w:t>归属于上市公司股东的扣</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除非经常性损益的净利润</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2"/>
                <w:sz w:val="21"/>
              </w:rPr>
              <w:t>77,511,023.71</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61,690,561.39</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2"/>
              <w:jc w:val="right"/>
              <w:rPr>
                <w:rFonts w:ascii="Arial" w:hAnsi="Arial" w:cs="Arial" w:eastAsia="Arial" w:hint="default"/>
                <w:sz w:val="21"/>
                <w:szCs w:val="21"/>
              </w:rPr>
            </w:pPr>
            <w:r>
              <w:rPr>
                <w:rFonts w:ascii="Arial"/>
                <w:spacing w:val="-1"/>
                <w:sz w:val="21"/>
              </w:rPr>
              <w:t>25.64</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6"/>
              <w:jc w:val="right"/>
              <w:rPr>
                <w:rFonts w:ascii="Arial" w:hAnsi="Arial" w:cs="Arial" w:eastAsia="Arial" w:hint="default"/>
                <w:sz w:val="21"/>
                <w:szCs w:val="21"/>
              </w:rPr>
            </w:pPr>
            <w:r>
              <w:rPr>
                <w:rFonts w:ascii="Arial"/>
                <w:spacing w:val="-1"/>
                <w:sz w:val="21"/>
              </w:rPr>
              <w:t>55,405,207.04</w:t>
            </w:r>
          </w:p>
        </w:tc>
      </w:tr>
      <w:tr>
        <w:trPr>
          <w:trHeight w:val="351"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21"/>
                <w:szCs w:val="21"/>
              </w:rPr>
            </w:pPr>
            <w:r>
              <w:rPr>
                <w:rFonts w:ascii="Arial"/>
                <w:spacing w:val="-1"/>
                <w:sz w:val="21"/>
              </w:rPr>
              <w:t>0.52</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Arial" w:hAnsi="Arial" w:cs="Arial" w:eastAsia="Arial" w:hint="default"/>
                <w:sz w:val="21"/>
                <w:szCs w:val="21"/>
              </w:rPr>
            </w:pPr>
            <w:r>
              <w:rPr>
                <w:rFonts w:ascii="Arial"/>
                <w:spacing w:val="-1"/>
                <w:sz w:val="21"/>
              </w:rPr>
              <w:t>0.41</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Arial" w:hAnsi="Arial" w:cs="Arial" w:eastAsia="Arial" w:hint="default"/>
                <w:sz w:val="21"/>
                <w:szCs w:val="21"/>
              </w:rPr>
            </w:pPr>
            <w:r>
              <w:rPr>
                <w:rFonts w:ascii="Arial"/>
                <w:spacing w:val="-1"/>
                <w:sz w:val="21"/>
              </w:rPr>
              <w:t>26.83</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107"/>
              <w:jc w:val="right"/>
              <w:rPr>
                <w:rFonts w:ascii="Arial" w:hAnsi="Arial" w:cs="Arial" w:eastAsia="Arial" w:hint="default"/>
                <w:sz w:val="21"/>
                <w:szCs w:val="21"/>
              </w:rPr>
            </w:pPr>
            <w:r>
              <w:rPr>
                <w:rFonts w:ascii="Arial"/>
                <w:spacing w:val="-1"/>
                <w:sz w:val="21"/>
              </w:rPr>
              <w:t>0.49</w:t>
            </w:r>
          </w:p>
        </w:tc>
      </w:tr>
      <w:tr>
        <w:trPr>
          <w:trHeight w:val="580"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40" w:lineRule="auto" w:before="132"/>
              <w:ind w:left="107"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78"/>
              <w:ind w:right="100"/>
              <w:jc w:val="right"/>
              <w:rPr>
                <w:rFonts w:ascii="Arial" w:hAnsi="Arial" w:cs="Arial" w:eastAsia="Arial" w:hint="default"/>
                <w:sz w:val="21"/>
                <w:szCs w:val="21"/>
              </w:rPr>
            </w:pPr>
            <w:r>
              <w:rPr>
                <w:rFonts w:ascii="Arial"/>
                <w:spacing w:val="-1"/>
                <w:sz w:val="21"/>
              </w:rPr>
              <w:t>7.89%</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78"/>
              <w:ind w:right="98"/>
              <w:jc w:val="right"/>
              <w:rPr>
                <w:rFonts w:ascii="Arial" w:hAnsi="Arial" w:cs="Arial" w:eastAsia="Arial" w:hint="default"/>
                <w:sz w:val="21"/>
                <w:szCs w:val="21"/>
              </w:rPr>
            </w:pPr>
            <w:r>
              <w:rPr>
                <w:rFonts w:ascii="Arial"/>
                <w:spacing w:val="-1"/>
                <w:sz w:val="21"/>
              </w:rPr>
              <w:t>6.70%</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79" w:lineRule="exact"/>
              <w:ind w:right="101"/>
              <w:jc w:val="right"/>
              <w:rPr>
                <w:rFonts w:ascii="宋体" w:hAnsi="宋体" w:cs="宋体" w:eastAsia="宋体" w:hint="default"/>
                <w:sz w:val="21"/>
                <w:szCs w:val="21"/>
              </w:rPr>
            </w:pPr>
            <w:r>
              <w:rPr>
                <w:rFonts w:ascii="宋体" w:hAnsi="宋体" w:cs="宋体" w:eastAsia="宋体" w:hint="default"/>
                <w:sz w:val="21"/>
                <w:szCs w:val="21"/>
              </w:rPr>
              <w:t>增长</w:t>
            </w:r>
            <w:r>
              <w:rPr>
                <w:rFonts w:ascii="宋体" w:hAnsi="宋体" w:cs="宋体" w:eastAsia="宋体" w:hint="default"/>
                <w:spacing w:val="-53"/>
                <w:sz w:val="21"/>
                <w:szCs w:val="21"/>
              </w:rPr>
              <w:t> </w:t>
            </w:r>
            <w:r>
              <w:rPr>
                <w:rFonts w:ascii="Arial" w:hAnsi="Arial" w:cs="Arial" w:eastAsia="Arial" w:hint="default"/>
                <w:sz w:val="21"/>
                <w:szCs w:val="21"/>
              </w:rPr>
              <w:t>1.19</w:t>
            </w:r>
            <w:r>
              <w:rPr>
                <w:rFonts w:ascii="Arial" w:hAnsi="Arial" w:cs="Arial" w:eastAsia="Arial" w:hint="default"/>
                <w:spacing w:val="-6"/>
                <w:sz w:val="21"/>
                <w:szCs w:val="21"/>
              </w:rPr>
              <w:t> </w:t>
            </w:r>
            <w:r>
              <w:rPr>
                <w:rFonts w:ascii="宋体" w:hAnsi="宋体" w:cs="宋体" w:eastAsia="宋体" w:hint="default"/>
                <w:sz w:val="21"/>
                <w:szCs w:val="21"/>
              </w:rPr>
              <w:t>个百分</w:t>
            </w:r>
          </w:p>
          <w:p>
            <w:pPr>
              <w:pStyle w:val="TableParagraph"/>
              <w:spacing w:line="266" w:lineRule="exact"/>
              <w:ind w:right="104"/>
              <w:jc w:val="right"/>
              <w:rPr>
                <w:rFonts w:ascii="宋体" w:hAnsi="宋体" w:cs="宋体" w:eastAsia="宋体" w:hint="default"/>
                <w:sz w:val="21"/>
                <w:szCs w:val="21"/>
              </w:rPr>
            </w:pPr>
            <w:r>
              <w:rPr>
                <w:rFonts w:ascii="宋体" w:hAnsi="宋体" w:cs="宋体" w:eastAsia="宋体" w:hint="default"/>
                <w:w w:val="100"/>
                <w:sz w:val="21"/>
                <w:szCs w:val="21"/>
              </w:rPr>
              <w:t>点</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178"/>
              <w:ind w:right="105"/>
              <w:jc w:val="right"/>
              <w:rPr>
                <w:rFonts w:ascii="Arial" w:hAnsi="Arial" w:cs="Arial" w:eastAsia="Arial" w:hint="default"/>
                <w:sz w:val="21"/>
                <w:szCs w:val="21"/>
              </w:rPr>
            </w:pPr>
            <w:r>
              <w:rPr>
                <w:rFonts w:ascii="Arial"/>
                <w:spacing w:val="-1"/>
                <w:sz w:val="21"/>
              </w:rPr>
              <w:t>29.62%</w:t>
            </w:r>
          </w:p>
        </w:tc>
      </w:tr>
      <w:tr>
        <w:trPr>
          <w:trHeight w:val="561"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101"/>
              <w:jc w:val="left"/>
              <w:rPr>
                <w:rFonts w:ascii="宋体" w:hAnsi="宋体" w:cs="宋体" w:eastAsia="宋体" w:hint="default"/>
                <w:sz w:val="21"/>
                <w:szCs w:val="21"/>
              </w:rPr>
            </w:pPr>
            <w:r>
              <w:rPr>
                <w:rFonts w:ascii="宋体" w:hAnsi="宋体" w:cs="宋体" w:eastAsia="宋体" w:hint="default"/>
                <w:sz w:val="21"/>
                <w:szCs w:val="21"/>
              </w:rPr>
              <w:t>经营活动产生的现金流量</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净额</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-30,071,508.47</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35,502,455.85</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-184.70</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106"/>
              <w:jc w:val="right"/>
              <w:rPr>
                <w:rFonts w:ascii="Arial" w:hAnsi="Arial" w:cs="Arial" w:eastAsia="Arial" w:hint="default"/>
                <w:sz w:val="21"/>
                <w:szCs w:val="21"/>
              </w:rPr>
            </w:pPr>
            <w:r>
              <w:rPr>
                <w:rFonts w:ascii="Arial"/>
                <w:spacing w:val="-1"/>
                <w:sz w:val="21"/>
              </w:rPr>
              <w:t>64,709,402.47</w:t>
            </w:r>
          </w:p>
        </w:tc>
      </w:tr>
      <w:tr>
        <w:trPr>
          <w:trHeight w:val="545" w:hRule="exact"/>
        </w:trPr>
        <w:tc>
          <w:tcPr>
            <w:tcW w:w="2554"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8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right="101"/>
              <w:jc w:val="right"/>
              <w:rPr>
                <w:rFonts w:ascii="宋体" w:hAnsi="宋体" w:cs="宋体" w:eastAsia="宋体" w:hint="default"/>
                <w:sz w:val="21"/>
                <w:szCs w:val="21"/>
              </w:rPr>
            </w:pPr>
            <w:r>
              <w:rPr>
                <w:rFonts w:ascii="Arial" w:hAnsi="Arial" w:cs="Arial" w:eastAsia="Arial" w:hint="default"/>
                <w:b/>
                <w:bCs/>
                <w:spacing w:val="-4"/>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2"/>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88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39"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较上年同期增减</w:t>
            </w:r>
            <w:r>
              <w:rPr>
                <w:rFonts w:ascii="宋体" w:hAnsi="宋体" w:cs="宋体" w:eastAsia="宋体" w:hint="default"/>
                <w:sz w:val="21"/>
                <w:szCs w:val="21"/>
              </w:rPr>
            </w:r>
          </w:p>
          <w:p>
            <w:pPr>
              <w:pStyle w:val="TableParagraph"/>
              <w:spacing w:line="288" w:lineRule="exact"/>
              <w:ind w:left="115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879"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102"/>
              <w:ind w:right="107"/>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83"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Arial" w:hAnsi="Arial" w:cs="Arial" w:eastAsia="Arial" w:hint="default"/>
                <w:sz w:val="21"/>
                <w:szCs w:val="21"/>
              </w:rPr>
            </w:pPr>
            <w:r>
              <w:rPr>
                <w:rFonts w:ascii="Arial"/>
                <w:spacing w:val="-1"/>
                <w:sz w:val="21"/>
              </w:rPr>
              <w:t>1,102,226,898.10</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Arial" w:hAnsi="Arial" w:cs="Arial" w:eastAsia="Arial" w:hint="default"/>
                <w:sz w:val="21"/>
                <w:szCs w:val="21"/>
              </w:rPr>
            </w:pPr>
            <w:r>
              <w:rPr>
                <w:rFonts w:ascii="Arial"/>
                <w:spacing w:val="-1"/>
                <w:sz w:val="21"/>
              </w:rPr>
              <w:t>1,044,617,516.17</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2"/>
              <w:jc w:val="right"/>
              <w:rPr>
                <w:rFonts w:ascii="Arial" w:hAnsi="Arial" w:cs="Arial" w:eastAsia="Arial" w:hint="default"/>
                <w:sz w:val="21"/>
                <w:szCs w:val="21"/>
              </w:rPr>
            </w:pPr>
            <w:r>
              <w:rPr>
                <w:rFonts w:ascii="Arial"/>
                <w:spacing w:val="-1"/>
                <w:sz w:val="21"/>
              </w:rPr>
              <w:t>5.51</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106"/>
              <w:jc w:val="right"/>
              <w:rPr>
                <w:rFonts w:ascii="Arial" w:hAnsi="Arial" w:cs="Arial" w:eastAsia="Arial" w:hint="default"/>
                <w:sz w:val="21"/>
                <w:szCs w:val="21"/>
              </w:rPr>
            </w:pPr>
            <w:r>
              <w:rPr>
                <w:rFonts w:ascii="Arial"/>
                <w:spacing w:val="-1"/>
                <w:sz w:val="21"/>
              </w:rPr>
              <w:t>256,589,226.14</w:t>
            </w:r>
          </w:p>
        </w:tc>
      </w:tr>
      <w:tr>
        <w:trPr>
          <w:trHeight w:val="614" w:hRule="exact"/>
        </w:trPr>
        <w:tc>
          <w:tcPr>
            <w:tcW w:w="2554" w:type="dxa"/>
            <w:tcBorders>
              <w:top w:val="nil" w:sz="6" w:space="0" w:color="auto"/>
              <w:left w:val="nil" w:sz="6" w:space="0" w:color="auto"/>
              <w:bottom w:val="nil" w:sz="6" w:space="0" w:color="auto"/>
              <w:right w:val="single" w:sz="4" w:space="0" w:color="000000"/>
            </w:tcBorders>
          </w:tcPr>
          <w:p>
            <w:pPr>
              <w:pStyle w:val="TableParagraph"/>
              <w:spacing w:line="272" w:lineRule="exact" w:before="28"/>
              <w:ind w:left="107" w:right="101"/>
              <w:jc w:val="left"/>
              <w:rPr>
                <w:rFonts w:ascii="宋体" w:hAnsi="宋体" w:cs="宋体" w:eastAsia="宋体" w:hint="default"/>
                <w:sz w:val="21"/>
                <w:szCs w:val="21"/>
              </w:rPr>
            </w:pPr>
            <w:r>
              <w:rPr>
                <w:rFonts w:ascii="宋体" w:hAnsi="宋体" w:cs="宋体" w:eastAsia="宋体" w:hint="default"/>
                <w:sz w:val="21"/>
                <w:szCs w:val="21"/>
              </w:rPr>
              <w:t>归属于上市公司股东的所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有者权益（或股东权益）</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1,041,046,087.90</w:t>
            </w:r>
          </w:p>
        </w:tc>
        <w:tc>
          <w:tcPr>
            <w:tcW w:w="1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1,008,052,651.65</w:t>
            </w:r>
          </w:p>
        </w:tc>
        <w:tc>
          <w:tcPr>
            <w:tcW w:w="1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21"/>
                <w:szCs w:val="21"/>
              </w:rPr>
            </w:pPr>
            <w:r>
              <w:rPr>
                <w:rFonts w:ascii="Arial"/>
                <w:spacing w:val="-1"/>
                <w:sz w:val="21"/>
              </w:rPr>
              <w:t>3.27</w:t>
            </w:r>
          </w:p>
        </w:tc>
        <w:tc>
          <w:tcPr>
            <w:tcW w:w="1879"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21"/>
                <w:szCs w:val="21"/>
              </w:rPr>
            </w:pPr>
            <w:r>
              <w:rPr>
                <w:rFonts w:ascii="Arial"/>
                <w:spacing w:val="-1"/>
                <w:sz w:val="21"/>
              </w:rPr>
              <w:t>218,204,364.27</w:t>
            </w:r>
          </w:p>
        </w:tc>
      </w:tr>
      <w:tr>
        <w:trPr>
          <w:trHeight w:val="376" w:hRule="exact"/>
        </w:trPr>
        <w:tc>
          <w:tcPr>
            <w:tcW w:w="2554" w:type="dxa"/>
            <w:tcBorders>
              <w:top w:val="nil" w:sz="6" w:space="0" w:color="auto"/>
              <w:left w:val="nil" w:sz="6" w:space="0" w:color="auto"/>
              <w:bottom w:val="single" w:sz="4" w:space="0" w:color="000000"/>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21"/>
                <w:szCs w:val="21"/>
              </w:rPr>
            </w:pPr>
            <w:r>
              <w:rPr>
                <w:rFonts w:ascii="Arial"/>
                <w:spacing w:val="-1"/>
                <w:sz w:val="21"/>
              </w:rPr>
              <w:t>156,900,000.00</w:t>
            </w:r>
          </w:p>
        </w:tc>
        <w:tc>
          <w:tcPr>
            <w:tcW w:w="18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104,600,000.00</w:t>
            </w:r>
          </w:p>
        </w:tc>
        <w:tc>
          <w:tcPr>
            <w:tcW w:w="18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w:hAnsi="Arial" w:cs="Arial" w:eastAsia="Arial" w:hint="default"/>
                <w:sz w:val="21"/>
                <w:szCs w:val="21"/>
              </w:rPr>
            </w:pPr>
            <w:r>
              <w:rPr>
                <w:rFonts w:ascii="Arial"/>
                <w:spacing w:val="-1"/>
                <w:sz w:val="21"/>
              </w:rPr>
              <w:t>50.00</w:t>
            </w:r>
          </w:p>
        </w:tc>
        <w:tc>
          <w:tcPr>
            <w:tcW w:w="1879" w:type="dxa"/>
            <w:tcBorders>
              <w:top w:val="nil" w:sz="6" w:space="0" w:color="auto"/>
              <w:left w:val="single" w:sz="4" w:space="0" w:color="000000"/>
              <w:bottom w:val="single" w:sz="4" w:space="0" w:color="000000"/>
              <w:right w:val="nil" w:sz="6" w:space="0" w:color="auto"/>
            </w:tcBorders>
          </w:tcPr>
          <w:p>
            <w:pPr>
              <w:pStyle w:val="TableParagraph"/>
              <w:spacing w:line="240" w:lineRule="auto" w:before="47"/>
              <w:ind w:right="106"/>
              <w:jc w:val="right"/>
              <w:rPr>
                <w:rFonts w:ascii="Arial" w:hAnsi="Arial" w:cs="Arial" w:eastAsia="Arial" w:hint="default"/>
                <w:sz w:val="21"/>
                <w:szCs w:val="21"/>
              </w:rPr>
            </w:pPr>
            <w:r>
              <w:rPr>
                <w:rFonts w:ascii="Arial"/>
                <w:spacing w:val="-1"/>
                <w:sz w:val="21"/>
              </w:rPr>
              <w:t>77,600,000.00</w:t>
            </w:r>
          </w:p>
        </w:tc>
      </w:tr>
    </w:tbl>
    <w:p>
      <w:pPr>
        <w:spacing w:line="240" w:lineRule="auto" w:before="4"/>
        <w:rPr>
          <w:rFonts w:ascii="宋体" w:hAnsi="宋体" w:cs="宋体" w:eastAsia="宋体" w:hint="default"/>
          <w:sz w:val="13"/>
          <w:szCs w:val="13"/>
        </w:rPr>
      </w:pPr>
    </w:p>
    <w:p>
      <w:pPr>
        <w:pStyle w:val="BodyText"/>
        <w:spacing w:line="345" w:lineRule="auto" w:before="26"/>
        <w:ind w:left="998" w:right="1792" w:firstLine="424"/>
        <w:jc w:val="both"/>
      </w:pPr>
      <w:r>
        <w:rPr/>
        <w:pict>
          <v:group style="position:absolute;margin-left:45.84pt;margin-top:-77.584358pt;width:503.75pt;height:.5pt;mso-position-horizontal-relative:page;mso-position-vertical-relative:paragraph;z-index:-1174072" coordorigin="917,-1552" coordsize="10075,10">
            <v:shape style="position:absolute;left:917;top:-1552;width:2549;height:10" type="#_x0000_t75" stroked="false">
              <v:imagedata r:id="rId74" o:title=""/>
            </v:shape>
            <v:shape style="position:absolute;left:3461;top:-1552;width:3764;height:10" type="#_x0000_t75" stroked="false">
              <v:imagedata r:id="rId78" o:title=""/>
            </v:shape>
            <v:shape style="position:absolute;left:7221;top:-1552;width:1887;height:10" type="#_x0000_t75" stroked="false">
              <v:imagedata r:id="rId79" o:title=""/>
            </v:shape>
            <v:shape style="position:absolute;left:9103;top:-1552;width:1889;height:10" type="#_x0000_t75" stroked="false">
              <v:imagedata r:id="rId80" o:title=""/>
            </v:shape>
            <w10:wrap type="none"/>
          </v:group>
        </w:pict>
      </w:r>
      <w:r>
        <w:rPr/>
        <w:pict>
          <v:group style="position:absolute;margin-left:45.84pt;margin-top:-57.304359pt;width:503.75pt;height:.5pt;mso-position-horizontal-relative:page;mso-position-vertical-relative:paragraph;z-index:-1174048" coordorigin="917,-1146" coordsize="10075,10">
            <v:shape style="position:absolute;left:917;top:-1146;width:2549;height:10" type="#_x0000_t75" stroked="false">
              <v:imagedata r:id="rId74" o:title=""/>
            </v:shape>
            <v:shape style="position:absolute;left:3461;top:-1146;width:3764;height:10" type="#_x0000_t75" stroked="false">
              <v:imagedata r:id="rId78" o:title=""/>
            </v:shape>
            <v:shape style="position:absolute;left:7221;top:-1146;width:1887;height:10" type="#_x0000_t75" stroked="false">
              <v:imagedata r:id="rId79" o:title=""/>
            </v:shape>
            <v:shape style="position:absolute;left:9103;top:-1146;width:1889;height:10" type="#_x0000_t75" stroked="false">
              <v:imagedata r:id="rId80" o:title=""/>
            </v:shape>
            <w10:wrap type="none"/>
          </v:group>
        </w:pict>
      </w:r>
      <w:r>
        <w:rPr/>
        <w:pict>
          <v:group style="position:absolute;margin-left:45.84pt;margin-top:-29.464359pt;width:503.75pt;height:.5pt;mso-position-horizontal-relative:page;mso-position-vertical-relative:paragraph;z-index:-1174024" coordorigin="917,-589" coordsize="10075,10">
            <v:shape style="position:absolute;left:917;top:-589;width:2549;height:10" type="#_x0000_t75" stroked="false">
              <v:imagedata r:id="rId74" o:title=""/>
            </v:shape>
            <v:shape style="position:absolute;left:3461;top:-589;width:3764;height:10" type="#_x0000_t75" stroked="false">
              <v:imagedata r:id="rId78" o:title=""/>
            </v:shape>
            <v:shape style="position:absolute;left:7221;top:-589;width:1887;height:10" type="#_x0000_t75" stroked="false">
              <v:imagedata r:id="rId79" o:title=""/>
            </v:shape>
            <v:shape style="position:absolute;left:9103;top:-589;width:1889;height:10" type="#_x0000_t75" stroked="false">
              <v:imagedata r:id="rId80" o:title=""/>
            </v:shape>
            <w10:wrap type="none"/>
          </v:group>
        </w:pict>
      </w:r>
      <w:r>
        <w:rPr/>
        <w:pict>
          <v:shape style="position:absolute;margin-left:173.300003pt;margin-top:-9.784389pt;width:.479992pt;height:.6pt;mso-position-horizontal-relative:page;mso-position-vertical-relative:paragraph;z-index:-1174000" type="#_x0000_t75" stroked="false">
            <v:imagedata r:id="rId59" o:title=""/>
          </v:shape>
        </w:pict>
      </w:r>
      <w:r>
        <w:rPr/>
        <w:pict>
          <v:shape style="position:absolute;margin-left:267.290009pt;margin-top:-9.784389pt;width:.480002pt;height:.6pt;mso-position-horizontal-relative:page;mso-position-vertical-relative:paragraph;z-index:-1173976" type="#_x0000_t75" stroked="false">
            <v:imagedata r:id="rId59" o:title=""/>
          </v:shape>
        </w:pict>
      </w:r>
      <w:r>
        <w:rPr/>
        <w:pict>
          <v:shape style="position:absolute;margin-left:361.269989pt;margin-top:-9.784389pt;width:.480002pt;height:.6pt;mso-position-horizontal-relative:page;mso-position-vertical-relative:paragraph;z-index:-1173952" type="#_x0000_t75" stroked="false">
            <v:imagedata r:id="rId59" o:title=""/>
          </v:shape>
        </w:pict>
      </w:r>
      <w:r>
        <w:rPr/>
        <w:pict>
          <v:shape style="position:absolute;margin-left:455.380005pt;margin-top:-9.784389pt;width:.479972pt;height:.6pt;mso-position-horizontal-relative:page;mso-position-vertical-relative:paragraph;z-index:-1173928" type="#_x0000_t75" stroked="false">
            <v:imagedata r:id="rId59" o:title=""/>
          </v:shape>
        </w:pict>
      </w:r>
      <w:r>
        <w:rPr>
          <w:spacing w:val="-2"/>
        </w:rPr>
        <w:t>报告期内，营业收入、利润总额、归属于上市公司股东净利润分别较上年度</w:t>
      </w:r>
      <w:r>
        <w:rPr/>
        <w:t> 增长了</w:t>
      </w:r>
      <w:r>
        <w:rPr>
          <w:spacing w:val="-17"/>
        </w:rPr>
        <w:t> </w:t>
      </w:r>
      <w:r>
        <w:rPr>
          <w:rFonts w:ascii="Arial" w:hAnsi="Arial" w:cs="Arial" w:eastAsia="Arial" w:hint="default"/>
        </w:rPr>
        <w:t>68.83%</w:t>
      </w:r>
      <w:r>
        <w:rPr/>
        <w:t>、</w:t>
      </w:r>
      <w:r>
        <w:rPr>
          <w:rFonts w:ascii="Arial" w:hAnsi="Arial" w:cs="Arial" w:eastAsia="Arial" w:hint="default"/>
        </w:rPr>
        <w:t>42.83%</w:t>
      </w:r>
      <w:r>
        <w:rPr/>
        <w:t>、</w:t>
      </w:r>
      <w:r>
        <w:rPr>
          <w:rFonts w:ascii="Arial" w:hAnsi="Arial" w:cs="Arial" w:eastAsia="Arial" w:hint="default"/>
        </w:rPr>
        <w:t>30.66%</w:t>
      </w:r>
      <w:r>
        <w:rPr/>
        <w:t>，营业收入增长中软件与服务收入较上年增 长了</w:t>
      </w:r>
      <w:r>
        <w:rPr>
          <w:spacing w:val="-66"/>
        </w:rPr>
        <w:t> </w:t>
      </w:r>
      <w:r>
        <w:rPr>
          <w:rFonts w:ascii="Arial" w:hAnsi="Arial" w:cs="Arial" w:eastAsia="Arial" w:hint="default"/>
        </w:rPr>
        <w:t>42.41%</w:t>
      </w:r>
      <w:r>
        <w:rPr/>
        <w:t>，毛利率较低的系统集成收入较上年同期增长</w:t>
      </w:r>
      <w:r>
        <w:rPr>
          <w:spacing w:val="-64"/>
        </w:rPr>
        <w:t> </w:t>
      </w:r>
      <w:r>
        <w:rPr>
          <w:rFonts w:ascii="Arial" w:hAnsi="Arial" w:cs="Arial" w:eastAsia="Arial" w:hint="default"/>
          <w:spacing w:val="-4"/>
        </w:rPr>
        <w:t>262.97%</w:t>
      </w:r>
      <w:r>
        <w:rPr>
          <w:spacing w:val="-4"/>
        </w:rPr>
        <w:t>。所以，利</w:t>
      </w:r>
      <w:r>
        <w:rPr/>
        <w:t> 润总额和归属于母公司净利润的增长幅度均小于营业收入的增长幅度。</w:t>
      </w:r>
    </w:p>
    <w:p>
      <w:pPr>
        <w:pStyle w:val="BodyText"/>
        <w:spacing w:line="348" w:lineRule="auto" w:before="46"/>
        <w:ind w:left="998" w:right="1658" w:firstLine="479"/>
        <w:jc w:val="left"/>
      </w:pPr>
      <w:r>
        <w:rPr/>
        <w:t>报告期内经营活动产生的现金流量净额较上年下降</w:t>
      </w:r>
      <w:r>
        <w:rPr>
          <w:spacing w:val="-77"/>
        </w:rPr>
        <w:t> </w:t>
      </w:r>
      <w:r>
        <w:rPr>
          <w:rFonts w:ascii="Arial" w:hAnsi="Arial" w:cs="Arial" w:eastAsia="Arial" w:hint="default"/>
        </w:rPr>
        <w:t>184.70%</w:t>
      </w:r>
      <w:r>
        <w:rPr/>
        <w:t>，主要原因是： 一方面</w:t>
      </w:r>
      <w:r>
        <w:rPr>
          <w:spacing w:val="-63"/>
        </w:rPr>
        <w:t> </w:t>
      </w:r>
      <w:r>
        <w:rPr>
          <w:rFonts w:ascii="Arial" w:hAnsi="Arial" w:cs="Arial" w:eastAsia="Arial" w:hint="default"/>
          <w:spacing w:val="-5"/>
        </w:rPr>
        <w:t>2011</w:t>
      </w:r>
      <w:r>
        <w:rPr>
          <w:rFonts w:ascii="Arial" w:hAnsi="Arial" w:cs="Arial" w:eastAsia="Arial" w:hint="default"/>
          <w:spacing w:val="-8"/>
        </w:rPr>
        <w:t> </w:t>
      </w:r>
      <w:r>
        <w:rPr/>
        <w:t>年电信与联通的应用软件工程在年底完成验收较多，导致货款没有 </w:t>
      </w:r>
      <w:r>
        <w:rPr>
          <w:spacing w:val="-3"/>
        </w:rPr>
        <w:t>及时回笼；另一方面系统集成业务采购付款已经完成，交付客户已验收完毕，但</w:t>
      </w:r>
      <w:r>
        <w:rPr>
          <w:spacing w:val="-102"/>
        </w:rPr>
        <w:t> </w:t>
      </w:r>
      <w:r>
        <w:rPr>
          <w:spacing w:val="-102"/>
        </w:rPr>
      </w:r>
      <w:r>
        <w:rPr>
          <w:spacing w:val="-3"/>
        </w:rPr>
        <w:t>由于客户有些付款流程尚在进行中，部分货款尚未到账。公司为加大人才储备和</w:t>
      </w:r>
      <w:r>
        <w:rPr>
          <w:spacing w:val="-103"/>
        </w:rPr>
        <w:t> </w:t>
      </w:r>
      <w:r>
        <w:rPr>
          <w:spacing w:val="-103"/>
        </w:rPr>
      </w:r>
      <w:r>
        <w:rPr/>
        <w:t>新产品研究，期间费用有较大增长也是经营净现金流下降原因之一。</w:t>
      </w:r>
    </w:p>
    <w:p>
      <w:pPr>
        <w:pStyle w:val="BodyText"/>
        <w:spacing w:line="338" w:lineRule="auto" w:before="43"/>
        <w:ind w:left="998" w:right="1791" w:firstLine="479"/>
        <w:jc w:val="both"/>
      </w:pPr>
      <w:r>
        <w:rPr>
          <w:spacing w:val="-2"/>
        </w:rPr>
        <w:t>报告期内总股本较上年同期增长</w:t>
      </w:r>
      <w:r>
        <w:rPr>
          <w:rFonts w:ascii="Arial" w:hAnsi="Arial" w:cs="Arial" w:eastAsia="Arial" w:hint="default"/>
          <w:spacing w:val="-2"/>
        </w:rPr>
        <w:t>50%</w:t>
      </w:r>
      <w:r>
        <w:rPr>
          <w:spacing w:val="-2"/>
        </w:rPr>
        <w:t>，是公司</w:t>
      </w:r>
      <w:r>
        <w:rPr>
          <w:rFonts w:ascii="Arial" w:hAnsi="Arial" w:cs="Arial" w:eastAsia="Arial" w:hint="default"/>
          <w:spacing w:val="-2"/>
        </w:rPr>
        <w:t>2011</w:t>
      </w:r>
      <w:r>
        <w:rPr>
          <w:spacing w:val="-2"/>
        </w:rPr>
        <w:t>年</w:t>
      </w:r>
      <w:r>
        <w:rPr>
          <w:rFonts w:ascii="Arial" w:hAnsi="Arial" w:cs="Arial" w:eastAsia="Arial" w:hint="default"/>
          <w:spacing w:val="-2"/>
        </w:rPr>
        <w:t>4</w:t>
      </w:r>
      <w:r>
        <w:rPr>
          <w:spacing w:val="-2"/>
        </w:rPr>
        <w:t>月根据股东会议决议</w:t>
      </w:r>
      <w:r>
        <w:rPr/>
        <w:t> </w:t>
      </w:r>
      <w:r>
        <w:rPr>
          <w:spacing w:val="-1"/>
        </w:rPr>
        <w:t>以公司转增前总股本</w:t>
      </w:r>
      <w:r>
        <w:rPr>
          <w:rFonts w:ascii="Arial" w:hAnsi="Arial" w:cs="Arial" w:eastAsia="Arial" w:hint="default"/>
          <w:spacing w:val="-1"/>
        </w:rPr>
        <w:t>104,600,000</w:t>
      </w:r>
      <w:r>
        <w:rPr>
          <w:spacing w:val="-1"/>
        </w:rPr>
        <w:t>股为基数，以资本公积金向全体股东每</w:t>
      </w:r>
      <w:r>
        <w:rPr>
          <w:rFonts w:ascii="Arial" w:hAnsi="Arial" w:cs="Arial" w:eastAsia="Arial" w:hint="default"/>
          <w:spacing w:val="-1"/>
        </w:rPr>
        <w:t>10</w:t>
      </w:r>
      <w:r>
        <w:rPr>
          <w:spacing w:val="-1"/>
        </w:rPr>
        <w:t>股转</w:t>
      </w:r>
      <w:r>
        <w:rPr>
          <w:spacing w:val="-93"/>
        </w:rPr>
        <w:t> </w:t>
      </w:r>
      <w:r>
        <w:rPr/>
        <w:t>增</w:t>
      </w:r>
      <w:r>
        <w:rPr>
          <w:rFonts w:ascii="Arial" w:hAnsi="Arial" w:cs="Arial" w:eastAsia="Arial" w:hint="default"/>
        </w:rPr>
        <w:t>5</w:t>
      </w:r>
      <w:r>
        <w:rPr/>
        <w:t>股，合计转增股本</w:t>
      </w:r>
      <w:r>
        <w:rPr>
          <w:rFonts w:ascii="Arial" w:hAnsi="Arial" w:cs="Arial" w:eastAsia="Arial" w:hint="default"/>
        </w:rPr>
        <w:t>52,300,000</w:t>
      </w:r>
      <w:r>
        <w:rPr/>
        <w:t>股所致。</w:t>
      </w:r>
    </w:p>
    <w:p>
      <w:pPr>
        <w:pStyle w:val="Heading2"/>
        <w:spacing w:line="240" w:lineRule="auto" w:before="27"/>
        <w:ind w:left="1480" w:right="1658"/>
        <w:jc w:val="left"/>
        <w:rPr>
          <w:b w:val="0"/>
          <w:bCs w:val="0"/>
        </w:rPr>
      </w:pPr>
      <w:r>
        <w:rPr>
          <w:rFonts w:ascii="Arial" w:hAnsi="Arial" w:cs="Arial" w:eastAsia="Arial" w:hint="default"/>
        </w:rPr>
        <w:t>2</w:t>
      </w:r>
      <w:r>
        <w:rPr/>
        <w:t>、公司主营业务及其经营情况</w:t>
      </w:r>
      <w:r>
        <w:rPr>
          <w:b w:val="0"/>
          <w:bCs w:val="0"/>
        </w:rPr>
      </w:r>
    </w:p>
    <w:p>
      <w:pPr>
        <w:pStyle w:val="BodyText"/>
        <w:spacing w:line="240" w:lineRule="auto" w:before="134"/>
        <w:ind w:left="1478" w:right="1658"/>
        <w:jc w:val="left"/>
      </w:pPr>
      <w:r>
        <w:rPr/>
        <w:t>（</w:t>
      </w:r>
      <w:r>
        <w:rPr>
          <w:rFonts w:ascii="Arial" w:hAnsi="Arial" w:cs="Arial" w:eastAsia="Arial" w:hint="default"/>
        </w:rPr>
        <w:t>1</w:t>
      </w:r>
      <w:r>
        <w:rPr/>
        <w:t>）公司主营业务收入构成如下表：</w:t>
      </w:r>
    </w:p>
    <w:p>
      <w:pPr>
        <w:spacing w:after="0" w:line="240" w:lineRule="auto"/>
        <w:jc w:val="left"/>
        <w:sectPr>
          <w:footerReference w:type="default" r:id="rId73"/>
          <w:pgSz w:w="11910" w:h="16840"/>
          <w:pgMar w:footer="835" w:header="877" w:top="1100" w:bottom="1020" w:left="800" w:right="0"/>
        </w:sectPr>
      </w:pPr>
    </w:p>
    <w:p>
      <w:pPr>
        <w:spacing w:line="240" w:lineRule="auto" w:before="3"/>
        <w:rPr>
          <w:rFonts w:ascii="宋体" w:hAnsi="宋体" w:cs="宋体" w:eastAsia="宋体" w:hint="default"/>
          <w:sz w:val="19"/>
          <w:szCs w:val="19"/>
        </w:rPr>
      </w:pPr>
    </w:p>
    <w:p>
      <w:pPr>
        <w:tabs>
          <w:tab w:pos="1380" w:val="left" w:leader="none"/>
        </w:tabs>
        <w:spacing w:before="36"/>
        <w:ind w:left="0" w:right="1791" w:firstLine="0"/>
        <w:jc w:val="right"/>
        <w:rPr>
          <w:rFonts w:ascii="宋体" w:hAnsi="宋体" w:cs="宋体" w:eastAsia="宋体" w:hint="default"/>
          <w:sz w:val="21"/>
          <w:szCs w:val="21"/>
        </w:rPr>
      </w:pPr>
      <w:r>
        <w:rPr/>
        <w:pict>
          <v:group style="position:absolute;margin-left:167.540009pt;margin-top:44.803677pt;width:357.35pt;height:.5pt;mso-position-horizontal-relative:page;mso-position-vertical-relative:paragraph;z-index:-1173904" coordorigin="3351,896" coordsize="7147,10">
            <v:shape style="position:absolute;left:3351;top:896;width:3575;height:10" type="#_x0000_t75" stroked="false">
              <v:imagedata r:id="rId84" o:title=""/>
            </v:shape>
            <v:shape style="position:absolute;left:6921;top:896;width:1788;height:10" type="#_x0000_t75" stroked="false">
              <v:imagedata r:id="rId85" o:title=""/>
            </v:shape>
            <v:shape style="position:absolute;left:8704;top:896;width:1793;height:10" type="#_x0000_t75" stroked="false">
              <v:imagedata r:id="rId86" o:title=""/>
            </v:shape>
            <w10:wrap type="none"/>
          </v:group>
        </w:pict>
      </w:r>
      <w:r>
        <w:rPr/>
        <w:pict>
          <v:group style="position:absolute;margin-left:70.584pt;margin-top:60.643639pt;width:454.3pt;height:5.05pt;mso-position-horizontal-relative:page;mso-position-vertical-relative:paragraph;z-index:-1173880" coordorigin="1412,1213" coordsize="9086,101">
            <v:shape style="position:absolute;left:1412;top:1213;width:5533;height:101" type="#_x0000_t75" stroked="false">
              <v:imagedata r:id="rId87" o:title=""/>
            </v:shape>
            <v:shape style="position:absolute;left:6921;top:1304;width:1788;height:10" type="#_x0000_t75" stroked="false">
              <v:imagedata r:id="rId88" o:title=""/>
            </v:shape>
            <v:shape style="position:absolute;left:8704;top:1304;width:1793;height:10" type="#_x0000_t75" stroked="false">
              <v:imagedata r:id="rId89" o:title=""/>
            </v:shape>
            <w10:wrap type="none"/>
          </v:group>
        </w:pict>
      </w:r>
      <w:r>
        <w:rPr/>
        <w:pict>
          <v:group style="position:absolute;margin-left:70.584pt;margin-top:85.483681pt;width:454.3pt;height:.5pt;mso-position-horizontal-relative:page;mso-position-vertical-relative:paragraph;z-index:-1173856" coordorigin="1412,1710" coordsize="9086,10">
            <v:shape style="position:absolute;left:1412;top:1710;width:5514;height:10" type="#_x0000_t75" stroked="false">
              <v:imagedata r:id="rId90" o:title=""/>
            </v:shape>
            <v:shape style="position:absolute;left:6921;top:1710;width:1788;height:10" type="#_x0000_t75" stroked="false">
              <v:imagedata r:id="rId88" o:title=""/>
            </v:shape>
            <v:shape style="position:absolute;left:8704;top:1710;width:1793;height:10" type="#_x0000_t75" stroked="false">
              <v:imagedata r:id="rId89" o:title=""/>
            </v:shape>
            <w10:wrap type="none"/>
          </v:group>
        </w:pict>
      </w:r>
      <w:r>
        <w:rPr>
          <w:rFonts w:ascii="宋体" w:hAnsi="宋体" w:cs="宋体" w:eastAsia="宋体" w:hint="default"/>
          <w:w w:val="100"/>
          <w:sz w:val="21"/>
          <w:szCs w:val="21"/>
        </w:rPr>
        <w:t>单位</w:t>
      </w:r>
      <w:r>
        <w:rPr>
          <w:rFonts w:ascii="宋体" w:hAnsi="宋体" w:cs="宋体" w:eastAsia="宋体" w:hint="default"/>
          <w:spacing w:val="-92"/>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z w:val="21"/>
          <w:szCs w:val="21"/>
        </w:rPr>
        <w:tab/>
      </w:r>
      <w:r>
        <w:rPr>
          <w:rFonts w:ascii="宋体" w:hAnsi="宋体" w:cs="宋体" w:eastAsia="宋体" w:hint="default"/>
          <w:w w:val="100"/>
          <w:sz w:val="21"/>
          <w:szCs w:val="21"/>
        </w:rPr>
        <w:t>万元</w:t>
      </w:r>
    </w:p>
    <w:p>
      <w:pPr>
        <w:spacing w:line="240" w:lineRule="auto" w:before="12"/>
        <w:rPr>
          <w:rFonts w:ascii="宋体" w:hAnsi="宋体" w:cs="宋体" w:eastAsia="宋体" w:hint="default"/>
          <w:sz w:val="12"/>
          <w:szCs w:val="12"/>
        </w:rPr>
      </w:pPr>
    </w:p>
    <w:tbl>
      <w:tblPr>
        <w:tblW w:w="0" w:type="auto"/>
        <w:jc w:val="left"/>
        <w:tblInd w:w="342" w:type="dxa"/>
        <w:tblLayout w:type="fixed"/>
        <w:tblCellMar>
          <w:top w:w="0" w:type="dxa"/>
          <w:left w:w="0" w:type="dxa"/>
          <w:bottom w:w="0" w:type="dxa"/>
          <w:right w:w="0" w:type="dxa"/>
        </w:tblCellMar>
        <w:tblLook w:val="01E0"/>
      </w:tblPr>
      <w:tblGrid>
        <w:gridCol w:w="1949"/>
        <w:gridCol w:w="1784"/>
        <w:gridCol w:w="1785"/>
        <w:gridCol w:w="1784"/>
        <w:gridCol w:w="1784"/>
      </w:tblGrid>
      <w:tr>
        <w:trPr>
          <w:trHeight w:val="412" w:hRule="exact"/>
        </w:trPr>
        <w:tc>
          <w:tcPr>
            <w:tcW w:w="1949" w:type="dxa"/>
            <w:vMerge w:val="restart"/>
            <w:tcBorders>
              <w:top w:val="single" w:sz="8" w:space="0" w:color="000000"/>
              <w:left w:val="nil" w:sz="6" w:space="0" w:color="auto"/>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569" w:type="dxa"/>
            <w:gridSpan w:val="2"/>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3568" w:type="dxa"/>
            <w:gridSpan w:val="2"/>
            <w:tcBorders>
              <w:top w:val="single" w:sz="8" w:space="0" w:color="000000"/>
              <w:left w:val="single" w:sz="4" w:space="0" w:color="000000"/>
              <w:bottom w:val="nil" w:sz="6" w:space="0" w:color="auto"/>
              <w:right w:val="nil" w:sz="6" w:space="0" w:color="auto"/>
            </w:tcBorders>
            <w:shd w:val="clear" w:color="auto" w:fill="D9D9D9"/>
          </w:tcPr>
          <w:p>
            <w:pPr>
              <w:pStyle w:val="TableParagraph"/>
              <w:spacing w:line="240" w:lineRule="auto" w:before="29"/>
              <w:ind w:right="4"/>
              <w:jc w:val="center"/>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03" w:hRule="exact"/>
        </w:trPr>
        <w:tc>
          <w:tcPr>
            <w:tcW w:w="1949" w:type="dxa"/>
            <w:vMerge/>
            <w:tcBorders>
              <w:left w:val="nil" w:sz="6" w:space="0" w:color="auto"/>
              <w:bottom w:val="nil" w:sz="6" w:space="0" w:color="auto"/>
              <w:right w:val="single" w:sz="4" w:space="0" w:color="000000"/>
            </w:tcBorders>
            <w:shd w:val="clear" w:color="auto" w:fill="D9D9D9"/>
          </w:tcPr>
          <w:p>
            <w:pPr/>
          </w:p>
        </w:tc>
        <w:tc>
          <w:tcPr>
            <w:tcW w:w="178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3"/>
              <w:ind w:right="10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8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3"/>
              <w:ind w:right="105"/>
              <w:jc w:val="right"/>
              <w:rPr>
                <w:rFonts w:ascii="宋体" w:hAnsi="宋体" w:cs="宋体" w:eastAsia="宋体" w:hint="default"/>
                <w:sz w:val="21"/>
                <w:szCs w:val="21"/>
              </w:rPr>
            </w:pPr>
            <w:r>
              <w:rPr>
                <w:rFonts w:ascii="宋体" w:hAnsi="宋体" w:cs="宋体" w:eastAsia="宋体" w:hint="default"/>
                <w:b/>
                <w:bCs/>
                <w:spacing w:val="-2"/>
                <w:sz w:val="21"/>
                <w:szCs w:val="21"/>
              </w:rPr>
              <w:t>占比（</w:t>
            </w:r>
            <w:r>
              <w:rPr>
                <w:rFonts w:ascii="Arial" w:hAnsi="Arial" w:cs="Arial" w:eastAsia="Arial" w:hint="default"/>
                <w:b/>
                <w:bCs/>
                <w:spacing w:val="-2"/>
                <w:sz w:val="21"/>
                <w:szCs w:val="21"/>
              </w:rPr>
              <w:t>%</w:t>
            </w:r>
            <w:r>
              <w:rPr>
                <w:rFonts w:ascii="宋体" w:hAnsi="宋体" w:cs="宋体" w:eastAsia="宋体" w:hint="default"/>
                <w:b/>
                <w:bCs/>
                <w:spacing w:val="-2"/>
                <w:sz w:val="21"/>
                <w:szCs w:val="21"/>
              </w:rPr>
              <w:t>）</w:t>
            </w:r>
            <w:r>
              <w:rPr>
                <w:rFonts w:ascii="宋体" w:hAnsi="宋体" w:cs="宋体" w:eastAsia="宋体" w:hint="default"/>
                <w:spacing w:val="-2"/>
                <w:sz w:val="21"/>
                <w:szCs w:val="21"/>
              </w:rPr>
            </w:r>
          </w:p>
        </w:tc>
        <w:tc>
          <w:tcPr>
            <w:tcW w:w="178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3"/>
              <w:ind w:right="103"/>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84"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33"/>
              <w:ind w:right="108"/>
              <w:jc w:val="right"/>
              <w:rPr>
                <w:rFonts w:ascii="宋体" w:hAnsi="宋体" w:cs="宋体" w:eastAsia="宋体" w:hint="default"/>
                <w:sz w:val="21"/>
                <w:szCs w:val="21"/>
              </w:rPr>
            </w:pPr>
            <w:r>
              <w:rPr>
                <w:rFonts w:ascii="宋体" w:hAnsi="宋体" w:cs="宋体" w:eastAsia="宋体" w:hint="default"/>
                <w:b/>
                <w:bCs/>
                <w:spacing w:val="-2"/>
                <w:sz w:val="21"/>
                <w:szCs w:val="21"/>
              </w:rPr>
              <w:t>占比（</w:t>
            </w:r>
            <w:r>
              <w:rPr>
                <w:rFonts w:ascii="Arial" w:hAnsi="Arial" w:cs="Arial" w:eastAsia="Arial" w:hint="default"/>
                <w:b/>
                <w:bCs/>
                <w:spacing w:val="-2"/>
                <w:sz w:val="21"/>
                <w:szCs w:val="21"/>
              </w:rPr>
              <w:t>%</w:t>
            </w:r>
            <w:r>
              <w:rPr>
                <w:rFonts w:ascii="宋体" w:hAnsi="宋体" w:cs="宋体" w:eastAsia="宋体" w:hint="default"/>
                <w:b/>
                <w:bCs/>
                <w:spacing w:val="-2"/>
                <w:sz w:val="21"/>
                <w:szCs w:val="21"/>
              </w:rPr>
              <w:t>）</w:t>
            </w:r>
            <w:r>
              <w:rPr>
                <w:rFonts w:ascii="宋体" w:hAnsi="宋体" w:cs="宋体" w:eastAsia="宋体" w:hint="default"/>
                <w:spacing w:val="-2"/>
                <w:sz w:val="21"/>
                <w:szCs w:val="21"/>
              </w:rPr>
            </w:r>
          </w:p>
        </w:tc>
      </w:tr>
      <w:tr>
        <w:trPr>
          <w:trHeight w:val="413"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8"/>
              <w:jc w:val="right"/>
              <w:rPr>
                <w:rFonts w:ascii="Arial" w:hAnsi="Arial" w:cs="Arial" w:eastAsia="Arial" w:hint="default"/>
                <w:sz w:val="21"/>
                <w:szCs w:val="21"/>
              </w:rPr>
            </w:pPr>
            <w:r>
              <w:rPr>
                <w:rFonts w:ascii="Arial"/>
                <w:spacing w:val="-1"/>
                <w:sz w:val="21"/>
              </w:rPr>
              <w:t>27,855.05</w:t>
            </w:r>
          </w:p>
        </w:tc>
        <w:tc>
          <w:tcPr>
            <w:tcW w:w="1785"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Arial" w:hAnsi="Arial" w:cs="Arial" w:eastAsia="Arial" w:hint="default"/>
                <w:sz w:val="21"/>
                <w:szCs w:val="21"/>
              </w:rPr>
            </w:pPr>
            <w:r>
              <w:rPr>
                <w:rFonts w:ascii="Arial"/>
                <w:spacing w:val="-1"/>
                <w:sz w:val="21"/>
              </w:rPr>
              <w:t>66.73</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Arial" w:hAnsi="Arial" w:cs="Arial" w:eastAsia="Arial" w:hint="default"/>
                <w:sz w:val="21"/>
                <w:szCs w:val="21"/>
              </w:rPr>
            </w:pPr>
            <w:r>
              <w:rPr>
                <w:rFonts w:ascii="Arial"/>
                <w:spacing w:val="-1"/>
                <w:sz w:val="21"/>
              </w:rPr>
              <w:t>18,741.30</w:t>
            </w:r>
          </w:p>
        </w:tc>
        <w:tc>
          <w:tcPr>
            <w:tcW w:w="1784"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106"/>
              <w:jc w:val="right"/>
              <w:rPr>
                <w:rFonts w:ascii="Arial" w:hAnsi="Arial" w:cs="Arial" w:eastAsia="Arial" w:hint="default"/>
                <w:sz w:val="21"/>
                <w:szCs w:val="21"/>
              </w:rPr>
            </w:pPr>
            <w:r>
              <w:rPr>
                <w:rFonts w:ascii="Arial"/>
                <w:spacing w:val="-1"/>
                <w:sz w:val="21"/>
              </w:rPr>
              <w:t>76.05</w:t>
            </w:r>
          </w:p>
        </w:tc>
      </w:tr>
      <w:tr>
        <w:trPr>
          <w:trHeight w:val="310"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spacing w:val="-1"/>
                <w:sz w:val="21"/>
              </w:rPr>
              <w:t>1,856.80</w:t>
            </w:r>
          </w:p>
        </w:tc>
        <w:tc>
          <w:tcPr>
            <w:tcW w:w="178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sz w:val="21"/>
              </w:rPr>
              <w:t>4.45</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sz w:val="21"/>
              </w:rPr>
              <w:t>2,777.07</w:t>
            </w:r>
          </w:p>
        </w:tc>
        <w:tc>
          <w:tcPr>
            <w:tcW w:w="1784"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21"/>
                <w:szCs w:val="21"/>
              </w:rPr>
            </w:pPr>
            <w:r>
              <w:rPr>
                <w:rFonts w:ascii="Arial"/>
                <w:spacing w:val="-1"/>
                <w:sz w:val="21"/>
              </w:rPr>
              <w:t>11.27</w:t>
            </w:r>
          </w:p>
        </w:tc>
      </w:tr>
      <w:tr>
        <w:trPr>
          <w:trHeight w:val="504"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5" w:right="0"/>
              <w:jc w:val="left"/>
              <w:rPr>
                <w:rFonts w:ascii="宋体" w:hAnsi="宋体" w:cs="宋体" w:eastAsia="宋体" w:hint="default"/>
                <w:sz w:val="21"/>
                <w:szCs w:val="21"/>
              </w:rPr>
            </w:pPr>
            <w:r>
              <w:rPr>
                <w:rFonts w:ascii="宋体" w:hAnsi="宋体" w:cs="宋体" w:eastAsia="宋体" w:hint="default"/>
                <w:sz w:val="21"/>
                <w:szCs w:val="21"/>
              </w:rPr>
              <w:t>电信增值业务</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1092.07</w:t>
            </w:r>
          </w:p>
        </w:tc>
        <w:tc>
          <w:tcPr>
            <w:tcW w:w="1785"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00"/>
              <w:jc w:val="right"/>
              <w:rPr>
                <w:rFonts w:ascii="Arial" w:hAnsi="Arial" w:cs="Arial" w:eastAsia="Arial" w:hint="default"/>
                <w:sz w:val="21"/>
                <w:szCs w:val="21"/>
              </w:rPr>
            </w:pPr>
            <w:r>
              <w:rPr>
                <w:rFonts w:ascii="Arial"/>
                <w:spacing w:val="-1"/>
                <w:sz w:val="21"/>
              </w:rPr>
              <w:t>2.61</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01"/>
              <w:jc w:val="right"/>
              <w:rPr>
                <w:rFonts w:ascii="Arial" w:hAnsi="Arial" w:cs="Arial" w:eastAsia="Arial" w:hint="default"/>
                <w:sz w:val="21"/>
                <w:szCs w:val="21"/>
              </w:rPr>
            </w:pPr>
            <w:r>
              <w:rPr>
                <w:rFonts w:ascii="Arial"/>
                <w:sz w:val="21"/>
              </w:rPr>
              <w:t>112.33</w:t>
            </w:r>
          </w:p>
        </w:tc>
        <w:tc>
          <w:tcPr>
            <w:tcW w:w="1784" w:type="dxa"/>
            <w:tcBorders>
              <w:top w:val="nil" w:sz="6" w:space="0" w:color="auto"/>
              <w:left w:val="single" w:sz="4" w:space="0" w:color="000000"/>
              <w:bottom w:val="nil" w:sz="6" w:space="0" w:color="auto"/>
              <w:right w:val="nil" w:sz="6" w:space="0" w:color="auto"/>
            </w:tcBorders>
          </w:tcPr>
          <w:p>
            <w:pPr>
              <w:pStyle w:val="TableParagraph"/>
              <w:spacing w:line="240" w:lineRule="auto" w:before="172"/>
              <w:ind w:right="103"/>
              <w:jc w:val="right"/>
              <w:rPr>
                <w:rFonts w:ascii="Arial" w:hAnsi="Arial" w:cs="Arial" w:eastAsia="Arial" w:hint="default"/>
                <w:sz w:val="21"/>
                <w:szCs w:val="21"/>
              </w:rPr>
            </w:pPr>
            <w:r>
              <w:rPr>
                <w:rFonts w:ascii="Arial"/>
                <w:spacing w:val="-1"/>
                <w:sz w:val="21"/>
              </w:rPr>
              <w:t>0.45</w:t>
            </w:r>
          </w:p>
        </w:tc>
      </w:tr>
      <w:tr>
        <w:trPr>
          <w:trHeight w:val="410" w:hRule="exact"/>
        </w:trPr>
        <w:tc>
          <w:tcPr>
            <w:tcW w:w="1949"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spacing w:val="-1"/>
                <w:sz w:val="21"/>
              </w:rPr>
              <w:t>10,940.61</w:t>
            </w:r>
          </w:p>
        </w:tc>
        <w:tc>
          <w:tcPr>
            <w:tcW w:w="178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26.21</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3,014.18</w:t>
            </w:r>
          </w:p>
        </w:tc>
        <w:tc>
          <w:tcPr>
            <w:tcW w:w="1784"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21"/>
                <w:szCs w:val="21"/>
              </w:rPr>
            </w:pPr>
            <w:r>
              <w:rPr>
                <w:rFonts w:ascii="Arial"/>
                <w:spacing w:val="-1"/>
                <w:sz w:val="21"/>
              </w:rPr>
              <w:t>12.23</w:t>
            </w:r>
          </w:p>
        </w:tc>
      </w:tr>
      <w:tr>
        <w:trPr>
          <w:trHeight w:val="408" w:hRule="exact"/>
        </w:trPr>
        <w:tc>
          <w:tcPr>
            <w:tcW w:w="1949" w:type="dxa"/>
            <w:tcBorders>
              <w:top w:val="nil" w:sz="6" w:space="0" w:color="auto"/>
              <w:left w:val="nil" w:sz="6" w:space="0" w:color="auto"/>
              <w:bottom w:val="single" w:sz="8"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主营业务收入合计</w:t>
            </w:r>
          </w:p>
        </w:tc>
        <w:tc>
          <w:tcPr>
            <w:tcW w:w="1784"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2"/>
              <w:ind w:right="98"/>
              <w:jc w:val="right"/>
              <w:rPr>
                <w:rFonts w:ascii="Arial" w:hAnsi="Arial" w:cs="Arial" w:eastAsia="Arial" w:hint="default"/>
                <w:sz w:val="21"/>
                <w:szCs w:val="21"/>
              </w:rPr>
            </w:pPr>
            <w:r>
              <w:rPr>
                <w:rFonts w:ascii="Arial"/>
                <w:spacing w:val="-1"/>
                <w:sz w:val="21"/>
              </w:rPr>
              <w:t>41,744.53</w:t>
            </w:r>
          </w:p>
        </w:tc>
        <w:tc>
          <w:tcPr>
            <w:tcW w:w="178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2"/>
              <w:ind w:right="100"/>
              <w:jc w:val="right"/>
              <w:rPr>
                <w:rFonts w:ascii="Arial" w:hAnsi="Arial" w:cs="Arial" w:eastAsia="Arial" w:hint="default"/>
                <w:sz w:val="21"/>
                <w:szCs w:val="21"/>
              </w:rPr>
            </w:pPr>
            <w:r>
              <w:rPr>
                <w:rFonts w:ascii="Arial"/>
                <w:sz w:val="21"/>
              </w:rPr>
              <w:t>100.00</w:t>
            </w:r>
          </w:p>
        </w:tc>
        <w:tc>
          <w:tcPr>
            <w:tcW w:w="1784"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24,644.88</w:t>
            </w:r>
          </w:p>
        </w:tc>
        <w:tc>
          <w:tcPr>
            <w:tcW w:w="1784" w:type="dxa"/>
            <w:tcBorders>
              <w:top w:val="nil" w:sz="6" w:space="0" w:color="auto"/>
              <w:left w:val="single" w:sz="4" w:space="0" w:color="000000"/>
              <w:bottom w:val="single" w:sz="8" w:space="0" w:color="000000"/>
              <w:right w:val="nil" w:sz="6" w:space="0" w:color="auto"/>
            </w:tcBorders>
          </w:tcPr>
          <w:p>
            <w:pPr>
              <w:pStyle w:val="TableParagraph"/>
              <w:spacing w:line="240" w:lineRule="auto" w:before="72"/>
              <w:ind w:right="103"/>
              <w:jc w:val="right"/>
              <w:rPr>
                <w:rFonts w:ascii="Arial" w:hAnsi="Arial" w:cs="Arial" w:eastAsia="Arial" w:hint="default"/>
                <w:sz w:val="21"/>
                <w:szCs w:val="21"/>
              </w:rPr>
            </w:pPr>
            <w:r>
              <w:rPr>
                <w:rFonts w:ascii="Arial"/>
                <w:sz w:val="21"/>
              </w:rPr>
              <w:t>100.00</w:t>
            </w:r>
          </w:p>
        </w:tc>
      </w:tr>
    </w:tbl>
    <w:p>
      <w:pPr>
        <w:pStyle w:val="BodyText"/>
        <w:spacing w:line="348" w:lineRule="auto" w:before="79"/>
        <w:ind w:left="738" w:right="1661" w:firstLine="479"/>
        <w:jc w:val="left"/>
      </w:pPr>
      <w:r>
        <w:rPr/>
        <w:pict>
          <v:group style="position:absolute;margin-left:70.584pt;margin-top:-66.634338pt;width:454.3pt;height:5.05pt;mso-position-horizontal-relative:page;mso-position-vertical-relative:paragraph;z-index:-1173832" coordorigin="1412,-1333" coordsize="9086,101">
            <v:shape style="position:absolute;left:1412;top:-1333;width:5533;height:101" type="#_x0000_t75" stroked="false">
              <v:imagedata r:id="rId91" o:title=""/>
            </v:shape>
            <v:shape style="position:absolute;left:6921;top:-1241;width:1788;height:10" type="#_x0000_t75" stroked="false">
              <v:imagedata r:id="rId85" o:title=""/>
            </v:shape>
            <v:shape style="position:absolute;left:8704;top:-1241;width:1793;height:10" type="#_x0000_t75" stroked="false">
              <v:imagedata r:id="rId86" o:title=""/>
            </v:shape>
            <w10:wrap type="none"/>
          </v:group>
        </w:pict>
      </w:r>
      <w:r>
        <w:rPr/>
        <w:pict>
          <v:group style="position:absolute;margin-left:70.584pt;margin-top:-41.794353pt;width:454.3pt;height:.5pt;mso-position-horizontal-relative:page;mso-position-vertical-relative:paragraph;z-index:-1173808" coordorigin="1412,-836" coordsize="9086,10">
            <v:shape style="position:absolute;left:1412;top:-836;width:5514;height:10" type="#_x0000_t75" stroked="false">
              <v:imagedata r:id="rId90" o:title=""/>
            </v:shape>
            <v:shape style="position:absolute;left:6921;top:-836;width:1788;height:10" type="#_x0000_t75" stroked="false">
              <v:imagedata r:id="rId85" o:title=""/>
            </v:shape>
            <v:shape style="position:absolute;left:8704;top:-836;width:1793;height:10" type="#_x0000_t75" stroked="false">
              <v:imagedata r:id="rId86" o:title=""/>
            </v:shape>
            <w10:wrap type="none"/>
          </v:group>
        </w:pict>
      </w:r>
      <w:r>
        <w:rPr/>
        <w:pict>
          <v:group style="position:absolute;margin-left:70.584pt;margin-top:-25.954395pt;width:454.3pt;height:5.05pt;mso-position-horizontal-relative:page;mso-position-vertical-relative:paragraph;z-index:-1173784" coordorigin="1412,-519" coordsize="9086,101">
            <v:shape style="position:absolute;left:1412;top:-519;width:5533;height:101" type="#_x0000_t75" stroked="false">
              <v:imagedata r:id="rId87" o:title=""/>
            </v:shape>
            <v:shape style="position:absolute;left:6921;top:-428;width:1788;height:10" type="#_x0000_t75" stroked="false">
              <v:imagedata r:id="rId88" o:title=""/>
            </v:shape>
            <v:shape style="position:absolute;left:8704;top:-428;width:1793;height:10" type="#_x0000_t75" stroked="false">
              <v:imagedata r:id="rId89" o:title=""/>
            </v:shape>
            <w10:wrap type="none"/>
          </v:group>
        </w:pict>
      </w:r>
      <w:r>
        <w:rPr>
          <w:spacing w:val="-3"/>
        </w:rPr>
        <w:t>报告期内，公司应用软件与服务收入持续增长，但占主营业务收入比重有所</w:t>
      </w:r>
      <w:r>
        <w:rPr/>
        <w:t> </w:t>
      </w:r>
      <w:r>
        <w:rPr>
          <w:spacing w:val="-5"/>
        </w:rPr>
        <w:t>下降，由</w:t>
      </w:r>
      <w:r>
        <w:rPr>
          <w:spacing w:val="-71"/>
        </w:rPr>
        <w:t> </w:t>
      </w:r>
      <w:r>
        <w:rPr>
          <w:rFonts w:ascii="Arial" w:hAnsi="Arial" w:cs="Arial" w:eastAsia="Arial" w:hint="default"/>
        </w:rPr>
        <w:t>87.77%</w:t>
      </w:r>
      <w:r>
        <w:rPr/>
        <w:t>下降至</w:t>
      </w:r>
      <w:r>
        <w:rPr>
          <w:spacing w:val="-70"/>
        </w:rPr>
        <w:t> </w:t>
      </w:r>
      <w:r>
        <w:rPr>
          <w:rFonts w:ascii="Arial" w:hAnsi="Arial" w:cs="Arial" w:eastAsia="Arial" w:hint="default"/>
        </w:rPr>
        <w:t>73.79%</w:t>
      </w:r>
      <w:r>
        <w:rPr/>
        <w:t>，主要是由于电信运营商下半年网络系统更新、 </w:t>
      </w:r>
      <w:r>
        <w:rPr>
          <w:spacing w:val="-3"/>
        </w:rPr>
        <w:t>升级需求增加，系统集成收入较上年有较大增长，占营业收入比重有所增加，由</w:t>
      </w:r>
      <w:r>
        <w:rPr>
          <w:spacing w:val="-102"/>
        </w:rPr>
        <w:t> </w:t>
      </w:r>
      <w:r>
        <w:rPr>
          <w:spacing w:val="-102"/>
        </w:rPr>
      </w:r>
      <w:r>
        <w:rPr>
          <w:rFonts w:ascii="Arial" w:hAnsi="Arial" w:cs="Arial" w:eastAsia="Arial" w:hint="default"/>
        </w:rPr>
        <w:t>12.23%</w:t>
      </w:r>
      <w:r>
        <w:rPr/>
        <w:t>增加至</w:t>
      </w:r>
      <w:r>
        <w:rPr>
          <w:spacing w:val="-61"/>
        </w:rPr>
        <w:t> </w:t>
      </w:r>
      <w:r>
        <w:rPr>
          <w:rFonts w:ascii="Arial" w:hAnsi="Arial" w:cs="Arial" w:eastAsia="Arial" w:hint="default"/>
          <w:spacing w:val="-4"/>
        </w:rPr>
        <w:t>26.21%</w:t>
      </w:r>
      <w:r>
        <w:rPr>
          <w:spacing w:val="-4"/>
        </w:rPr>
        <w:t>。公司严格执行</w:t>
      </w:r>
      <w:r>
        <w:rPr>
          <w:spacing w:val="-1"/>
        </w:rPr>
        <w:t> </w:t>
      </w:r>
      <w:r>
        <w:rPr>
          <w:rFonts w:ascii="Arial" w:hAnsi="Arial" w:cs="Arial" w:eastAsia="Arial" w:hint="default"/>
        </w:rPr>
        <w:t>2011</w:t>
      </w:r>
      <w:r>
        <w:rPr>
          <w:rFonts w:ascii="Arial" w:hAnsi="Arial" w:cs="Arial" w:eastAsia="Arial" w:hint="default"/>
          <w:spacing w:val="-9"/>
        </w:rPr>
        <w:t> </w:t>
      </w:r>
      <w:r>
        <w:rPr>
          <w:spacing w:val="-3"/>
        </w:rPr>
        <w:t>年度的发展战略和经营方针，主营</w:t>
      </w:r>
      <w:r>
        <w:rPr/>
        <w:t> 方向没有发生变化，坚持服务式营销策略不变，但会通过系统集成业务的开展， 从而发现软件与服务的机会。增值业务的发展是</w:t>
      </w:r>
      <w:r>
        <w:rPr>
          <w:spacing w:val="-65"/>
        </w:rPr>
        <w:t> </w:t>
      </w:r>
      <w:r>
        <w:rPr>
          <w:rFonts w:ascii="Arial" w:hAnsi="Arial" w:cs="Arial" w:eastAsia="Arial" w:hint="default"/>
        </w:rPr>
        <w:t>2011</w:t>
      </w:r>
      <w:r>
        <w:rPr>
          <w:rFonts w:ascii="Arial" w:hAnsi="Arial" w:cs="Arial" w:eastAsia="Arial" w:hint="default"/>
          <w:spacing w:val="-12"/>
        </w:rPr>
        <w:t> </w:t>
      </w:r>
      <w:r>
        <w:rPr/>
        <w:t>年新亮点，虽然占营业收 入比重不大，但较上年同期增长较快。</w:t>
      </w:r>
    </w:p>
    <w:p>
      <w:pPr>
        <w:pStyle w:val="BodyText"/>
        <w:spacing w:line="338" w:lineRule="auto" w:before="46"/>
        <w:ind w:left="1218" w:right="3448"/>
        <w:jc w:val="left"/>
      </w:pPr>
      <w:r>
        <w:rPr>
          <w:rFonts w:ascii="Arial" w:hAnsi="Arial" w:cs="Arial" w:eastAsia="Arial" w:hint="default"/>
        </w:rPr>
        <w:t>A</w:t>
      </w:r>
      <w:r>
        <w:rPr/>
        <w:t>、报告期内公司主营业务收入、营业利润分行业构成情况</w:t>
      </w:r>
      <w:r>
        <w:rPr>
          <w:w w:val="100"/>
        </w:rPr>
        <w:t> </w:t>
      </w:r>
      <w:r>
        <w:rPr/>
        <w:t>主营业务分行业情况表：</w:t>
      </w:r>
    </w:p>
    <w:p>
      <w:pPr>
        <w:tabs>
          <w:tab w:pos="8508" w:val="left" w:leader="none"/>
        </w:tabs>
        <w:spacing w:before="62"/>
        <w:ind w:left="1218" w:right="1661" w:firstLine="5821"/>
        <w:jc w:val="left"/>
        <w:rPr>
          <w:rFonts w:ascii="宋体" w:hAnsi="宋体" w:cs="宋体" w:eastAsia="宋体" w:hint="default"/>
          <w:sz w:val="21"/>
          <w:szCs w:val="21"/>
        </w:rPr>
      </w:pPr>
      <w:r>
        <w:rPr/>
        <w:pict>
          <v:group style="position:absolute;margin-left:115.699997pt;margin-top:54.723652pt;width:210.45pt;height:.5pt;mso-position-horizontal-relative:page;mso-position-vertical-relative:paragraph;z-index:-1173760" coordorigin="2314,1094" coordsize="4209,10">
            <v:shape style="position:absolute;left:2314;top:1094;width:1515;height:10" type="#_x0000_t75" stroked="false">
              <v:imagedata r:id="rId92" o:title=""/>
            </v:shape>
            <v:shape style="position:absolute;left:3824;top:1094;width:1565;height:10" type="#_x0000_t75" stroked="false">
              <v:imagedata r:id="rId93" o:title=""/>
            </v:shape>
            <v:shape style="position:absolute;left:5384;top:1094;width:1138;height:10" type="#_x0000_t75" stroked="false">
              <v:imagedata r:id="rId94" o:title=""/>
            </v:shape>
            <w10:wrap type="none"/>
          </v:group>
        </w:pict>
      </w:r>
      <w:r>
        <w:rPr/>
        <w:pict>
          <v:group style="position:absolute;margin-left:58.68pt;margin-top:82.44368pt;width:478.1pt;height:.5pt;mso-position-horizontal-relative:page;mso-position-vertical-relative:paragraph;z-index:-1173736" coordorigin="1174,1649" coordsize="9562,10">
            <v:shape style="position:absolute;left:1174;top:1649;width:1145;height:10" type="#_x0000_t75" stroked="false">
              <v:imagedata r:id="rId95" o:title=""/>
            </v:shape>
            <v:shape style="position:absolute;left:2314;top:1649;width:1515;height:10" type="#_x0000_t75" stroked="false">
              <v:imagedata r:id="rId92" o:title=""/>
            </v:shape>
            <v:shape style="position:absolute;left:3824;top:1649;width:1565;height:10" type="#_x0000_t75" stroked="false">
              <v:imagedata r:id="rId93" o:title=""/>
            </v:shape>
            <v:shape style="position:absolute;left:5384;top:1649;width:1138;height:10" type="#_x0000_t75" stroked="false">
              <v:imagedata r:id="rId94" o:title=""/>
            </v:shape>
            <v:shape style="position:absolute;left:6517;top:1649;width:1409;height:10" type="#_x0000_t75" stroked="false">
              <v:imagedata r:id="rId96" o:title=""/>
            </v:shape>
            <v:shape style="position:absolute;left:7921;top:1649;width:2813;height:10" type="#_x0000_t75" stroked="false">
              <v:imagedata r:id="rId97"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2"/>
        <w:rPr>
          <w:rFonts w:ascii="宋体" w:hAnsi="宋体" w:cs="宋体" w:eastAsia="宋体"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1149"/>
        <w:gridCol w:w="1511"/>
        <w:gridCol w:w="1560"/>
        <w:gridCol w:w="1133"/>
        <w:gridCol w:w="1404"/>
        <w:gridCol w:w="1402"/>
        <w:gridCol w:w="1402"/>
      </w:tblGrid>
      <w:tr>
        <w:trPr>
          <w:trHeight w:val="406" w:hRule="exact"/>
        </w:trPr>
        <w:tc>
          <w:tcPr>
            <w:tcW w:w="1149" w:type="dxa"/>
            <w:vMerge w:val="restart"/>
            <w:tcBorders>
              <w:top w:val="single" w:sz="4" w:space="0" w:color="000000"/>
              <w:left w:val="nil" w:sz="6" w:space="0" w:color="auto"/>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4204" w:type="dxa"/>
            <w:gridSpan w:val="3"/>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5" w:right="0"/>
              <w:jc w:val="center"/>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04" w:type="dxa"/>
            <w:vMerge w:val="restart"/>
            <w:tcBorders>
              <w:top w:val="single" w:sz="4" w:space="0" w:color="000000"/>
              <w:left w:val="single" w:sz="4" w:space="0" w:color="000000"/>
              <w:right w:val="single" w:sz="4" w:space="0" w:color="000000"/>
            </w:tcBorders>
            <w:shd w:val="clear" w:color="auto" w:fill="D9D9D9"/>
          </w:tcPr>
          <w:p>
            <w:pPr>
              <w:pStyle w:val="TableParagraph"/>
              <w:spacing w:line="237" w:lineRule="auto" w:before="35"/>
              <w:ind w:left="235" w:right="101"/>
              <w:jc w:val="right"/>
              <w:rPr>
                <w:rFonts w:ascii="宋体" w:hAnsi="宋体" w:cs="宋体" w:eastAsia="宋体" w:hint="default"/>
                <w:sz w:val="21"/>
                <w:szCs w:val="21"/>
              </w:rPr>
            </w:pPr>
            <w:r>
              <w:rPr>
                <w:rFonts w:ascii="宋体" w:hAnsi="宋体" w:cs="宋体" w:eastAsia="宋体" w:hint="default"/>
                <w:b/>
                <w:bCs/>
                <w:sz w:val="21"/>
                <w:szCs w:val="21"/>
              </w:rPr>
              <w:t>主营业务收</w:t>
            </w:r>
            <w:r>
              <w:rPr>
                <w:rFonts w:ascii="宋体" w:hAnsi="宋体" w:cs="宋体" w:eastAsia="宋体" w:hint="default"/>
                <w:b/>
                <w:bCs/>
                <w:w w:val="100"/>
                <w:sz w:val="21"/>
                <w:szCs w:val="21"/>
              </w:rPr>
              <w:t> </w:t>
            </w:r>
            <w:r>
              <w:rPr>
                <w:rFonts w:ascii="宋体" w:hAnsi="宋体" w:cs="宋体" w:eastAsia="宋体" w:hint="default"/>
                <w:b/>
                <w:bCs/>
                <w:sz w:val="21"/>
                <w:szCs w:val="21"/>
              </w:rPr>
              <w:t>入比上年增</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减（</w:t>
            </w:r>
            <w:r>
              <w:rPr>
                <w:rFonts w:ascii="Arial" w:hAnsi="Arial" w:cs="Arial" w:eastAsia="Arial"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c>
          <w:tcPr>
            <w:tcW w:w="1402" w:type="dxa"/>
            <w:vMerge w:val="restart"/>
            <w:tcBorders>
              <w:top w:val="single" w:sz="4" w:space="0" w:color="000000"/>
              <w:left w:val="single" w:sz="4" w:space="0" w:color="000000"/>
              <w:right w:val="single" w:sz="4" w:space="0" w:color="000000"/>
            </w:tcBorders>
            <w:shd w:val="clear" w:color="auto" w:fill="D9D9D9"/>
          </w:tcPr>
          <w:p>
            <w:pPr>
              <w:pStyle w:val="TableParagraph"/>
              <w:spacing w:line="237" w:lineRule="auto" w:before="35"/>
              <w:ind w:left="232" w:right="101"/>
              <w:jc w:val="right"/>
              <w:rPr>
                <w:rFonts w:ascii="宋体" w:hAnsi="宋体" w:cs="宋体" w:eastAsia="宋体" w:hint="default"/>
                <w:sz w:val="21"/>
                <w:szCs w:val="21"/>
              </w:rPr>
            </w:pPr>
            <w:r>
              <w:rPr>
                <w:rFonts w:ascii="宋体" w:hAnsi="宋体" w:cs="宋体" w:eastAsia="宋体" w:hint="default"/>
                <w:b/>
                <w:bCs/>
                <w:sz w:val="21"/>
                <w:szCs w:val="21"/>
              </w:rPr>
              <w:t>主营业务成</w:t>
            </w:r>
            <w:r>
              <w:rPr>
                <w:rFonts w:ascii="宋体" w:hAnsi="宋体" w:cs="宋体" w:eastAsia="宋体" w:hint="default"/>
                <w:b/>
                <w:bCs/>
                <w:w w:val="100"/>
                <w:sz w:val="21"/>
                <w:szCs w:val="21"/>
              </w:rPr>
              <w:t> </w:t>
            </w:r>
            <w:r>
              <w:rPr>
                <w:rFonts w:ascii="宋体" w:hAnsi="宋体" w:cs="宋体" w:eastAsia="宋体" w:hint="default"/>
                <w:b/>
                <w:bCs/>
                <w:sz w:val="21"/>
                <w:szCs w:val="21"/>
              </w:rPr>
              <w:t>本比上年增</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减（</w:t>
            </w:r>
            <w:r>
              <w:rPr>
                <w:rFonts w:ascii="Arial" w:hAnsi="Arial" w:cs="Arial" w:eastAsia="Arial"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c>
          <w:tcPr>
            <w:tcW w:w="1402" w:type="dxa"/>
            <w:vMerge w:val="restart"/>
            <w:tcBorders>
              <w:top w:val="single" w:sz="4" w:space="0" w:color="000000"/>
              <w:left w:val="single" w:sz="4" w:space="0" w:color="000000"/>
              <w:right w:val="nil" w:sz="6" w:space="0" w:color="auto"/>
            </w:tcBorders>
            <w:shd w:val="clear" w:color="auto" w:fill="D9D9D9"/>
          </w:tcPr>
          <w:p>
            <w:pPr>
              <w:pStyle w:val="TableParagraph"/>
              <w:spacing w:line="237" w:lineRule="auto" w:before="35"/>
              <w:ind w:left="235" w:right="103"/>
              <w:jc w:val="both"/>
              <w:rPr>
                <w:rFonts w:ascii="宋体" w:hAnsi="宋体" w:cs="宋体" w:eastAsia="宋体" w:hint="default"/>
                <w:sz w:val="21"/>
                <w:szCs w:val="21"/>
              </w:rPr>
            </w:pPr>
            <w:r>
              <w:rPr>
                <w:rFonts w:ascii="宋体" w:hAnsi="宋体" w:cs="宋体" w:eastAsia="宋体" w:hint="default"/>
                <w:b/>
                <w:bCs/>
                <w:sz w:val="21"/>
                <w:szCs w:val="21"/>
              </w:rPr>
              <w:t>主营业务利</w:t>
            </w:r>
            <w:r>
              <w:rPr>
                <w:rFonts w:ascii="宋体" w:hAnsi="宋体" w:cs="宋体" w:eastAsia="宋体" w:hint="default"/>
                <w:b/>
                <w:bCs/>
                <w:w w:val="100"/>
                <w:sz w:val="21"/>
                <w:szCs w:val="21"/>
              </w:rPr>
              <w:t> </w:t>
            </w:r>
            <w:r>
              <w:rPr>
                <w:rFonts w:ascii="宋体" w:hAnsi="宋体" w:cs="宋体" w:eastAsia="宋体" w:hint="default"/>
                <w:b/>
                <w:bCs/>
                <w:sz w:val="21"/>
                <w:szCs w:val="21"/>
              </w:rPr>
              <w:t>润率比上年</w:t>
            </w:r>
            <w:r>
              <w:rPr>
                <w:rFonts w:ascii="宋体" w:hAnsi="宋体" w:cs="宋体" w:eastAsia="宋体" w:hint="default"/>
                <w:b/>
                <w:bCs/>
                <w:w w:val="100"/>
                <w:sz w:val="21"/>
                <w:szCs w:val="21"/>
              </w:rPr>
              <w:t> </w:t>
            </w:r>
            <w:r>
              <w:rPr>
                <w:rFonts w:ascii="宋体" w:hAnsi="宋体" w:cs="宋体" w:eastAsia="宋体" w:hint="default"/>
                <w:b/>
                <w:bCs/>
                <w:sz w:val="21"/>
                <w:szCs w:val="21"/>
              </w:rPr>
              <w:t>增减百分点</w:t>
            </w:r>
            <w:r>
              <w:rPr>
                <w:rFonts w:ascii="宋体" w:hAnsi="宋体" w:cs="宋体" w:eastAsia="宋体" w:hint="default"/>
                <w:sz w:val="21"/>
                <w:szCs w:val="21"/>
              </w:rPr>
            </w:r>
          </w:p>
        </w:tc>
      </w:tr>
      <w:tr>
        <w:trPr>
          <w:trHeight w:val="550" w:hRule="exact"/>
        </w:trPr>
        <w:tc>
          <w:tcPr>
            <w:tcW w:w="1149" w:type="dxa"/>
            <w:vMerge/>
            <w:tcBorders>
              <w:left w:val="nil" w:sz="6" w:space="0" w:color="auto"/>
              <w:bottom w:val="nil" w:sz="6" w:space="0" w:color="auto"/>
              <w:right w:val="single" w:sz="4" w:space="0" w:color="000000"/>
            </w:tcBorders>
            <w:shd w:val="clear" w:color="auto" w:fill="D9D9D9"/>
          </w:tcPr>
          <w:p>
            <w:pPr/>
          </w:p>
        </w:tc>
        <w:tc>
          <w:tcPr>
            <w:tcW w:w="151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56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13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5"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89"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04" w:type="dxa"/>
            <w:vMerge/>
            <w:tcBorders>
              <w:left w:val="single" w:sz="4" w:space="0" w:color="000000"/>
              <w:bottom w:val="nil" w:sz="6" w:space="0" w:color="auto"/>
              <w:right w:val="single" w:sz="4" w:space="0" w:color="000000"/>
            </w:tcBorders>
            <w:shd w:val="clear" w:color="auto" w:fill="D9D9D9"/>
          </w:tcPr>
          <w:p>
            <w:pPr/>
          </w:p>
        </w:tc>
        <w:tc>
          <w:tcPr>
            <w:tcW w:w="1402" w:type="dxa"/>
            <w:vMerge/>
            <w:tcBorders>
              <w:left w:val="single" w:sz="4" w:space="0" w:color="000000"/>
              <w:bottom w:val="nil" w:sz="6" w:space="0" w:color="auto"/>
              <w:right w:val="single" w:sz="4" w:space="0" w:color="000000"/>
            </w:tcBorders>
            <w:shd w:val="clear" w:color="auto" w:fill="D9D9D9"/>
          </w:tcPr>
          <w:p>
            <w:pPr/>
          </w:p>
        </w:tc>
        <w:tc>
          <w:tcPr>
            <w:tcW w:w="1402" w:type="dxa"/>
            <w:vMerge/>
            <w:tcBorders>
              <w:left w:val="single" w:sz="4" w:space="0" w:color="000000"/>
              <w:bottom w:val="nil" w:sz="6" w:space="0" w:color="auto"/>
              <w:right w:val="nil" w:sz="6" w:space="0" w:color="auto"/>
            </w:tcBorders>
            <w:shd w:val="clear" w:color="auto" w:fill="D9D9D9"/>
          </w:tcPr>
          <w:p>
            <w:pPr/>
          </w:p>
        </w:tc>
      </w:tr>
      <w:tr>
        <w:trPr>
          <w:trHeight w:val="317" w:hRule="exact"/>
        </w:trPr>
        <w:tc>
          <w:tcPr>
            <w:tcW w:w="1149"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电信行业</w:t>
            </w:r>
          </w:p>
        </w:tc>
        <w:tc>
          <w:tcPr>
            <w:tcW w:w="151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7"/>
              <w:jc w:val="right"/>
              <w:rPr>
                <w:rFonts w:ascii="Arial" w:hAnsi="Arial" w:cs="Arial" w:eastAsia="Arial" w:hint="default"/>
                <w:sz w:val="21"/>
                <w:szCs w:val="21"/>
              </w:rPr>
            </w:pPr>
            <w:r>
              <w:rPr>
                <w:rFonts w:ascii="Arial"/>
                <w:spacing w:val="-1"/>
                <w:sz w:val="21"/>
              </w:rPr>
              <w:t>34,433.23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pacing w:val="-1"/>
                <w:sz w:val="21"/>
              </w:rPr>
              <w:t>16,498.02</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52.09</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1"/>
              <w:jc w:val="right"/>
              <w:rPr>
                <w:rFonts w:ascii="Arial" w:hAnsi="Arial" w:cs="Arial" w:eastAsia="Arial" w:hint="default"/>
                <w:sz w:val="21"/>
                <w:szCs w:val="21"/>
              </w:rPr>
            </w:pPr>
            <w:r>
              <w:rPr>
                <w:rFonts w:ascii="Arial"/>
                <w:spacing w:val="-1"/>
                <w:sz w:val="21"/>
              </w:rPr>
              <w:t>65.16</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2"/>
              <w:jc w:val="right"/>
              <w:rPr>
                <w:rFonts w:ascii="Arial" w:hAnsi="Arial" w:cs="Arial" w:eastAsia="Arial" w:hint="default"/>
                <w:sz w:val="21"/>
                <w:szCs w:val="21"/>
              </w:rPr>
            </w:pPr>
            <w:r>
              <w:rPr>
                <w:rFonts w:ascii="Arial"/>
                <w:spacing w:val="-4"/>
                <w:sz w:val="21"/>
              </w:rPr>
              <w:t>110.52</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4"/>
              <w:jc w:val="right"/>
              <w:rPr>
                <w:rFonts w:ascii="Arial" w:hAnsi="Arial" w:cs="Arial" w:eastAsia="Arial" w:hint="default"/>
                <w:sz w:val="21"/>
                <w:szCs w:val="21"/>
              </w:rPr>
            </w:pPr>
            <w:r>
              <w:rPr>
                <w:rFonts w:ascii="Arial"/>
                <w:spacing w:val="-1"/>
                <w:sz w:val="21"/>
              </w:rPr>
              <w:t>-10.32</w:t>
            </w:r>
          </w:p>
        </w:tc>
      </w:tr>
      <w:tr>
        <w:trPr>
          <w:trHeight w:val="505" w:hRule="exact"/>
        </w:trPr>
        <w:tc>
          <w:tcPr>
            <w:tcW w:w="1149"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8" w:right="0"/>
              <w:jc w:val="left"/>
              <w:rPr>
                <w:rFonts w:ascii="宋体" w:hAnsi="宋体" w:cs="宋体" w:eastAsia="宋体" w:hint="default"/>
                <w:sz w:val="21"/>
                <w:szCs w:val="21"/>
              </w:rPr>
            </w:pPr>
            <w:r>
              <w:rPr>
                <w:rFonts w:ascii="宋体" w:hAnsi="宋体" w:cs="宋体" w:eastAsia="宋体" w:hint="default"/>
                <w:sz w:val="21"/>
                <w:szCs w:val="21"/>
              </w:rPr>
              <w:t>政府行业</w:t>
            </w:r>
          </w:p>
        </w:tc>
        <w:tc>
          <w:tcPr>
            <w:tcW w:w="1511"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7"/>
              <w:jc w:val="right"/>
              <w:rPr>
                <w:rFonts w:ascii="Arial" w:hAnsi="Arial" w:cs="Arial" w:eastAsia="Arial" w:hint="default"/>
                <w:sz w:val="21"/>
                <w:szCs w:val="21"/>
              </w:rPr>
            </w:pPr>
            <w:r>
              <w:rPr>
                <w:rFonts w:ascii="Arial"/>
                <w:spacing w:val="-1"/>
                <w:sz w:val="21"/>
              </w:rPr>
              <w:t>3,914.87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8"/>
              <w:jc w:val="right"/>
              <w:rPr>
                <w:rFonts w:ascii="Arial" w:hAnsi="Arial" w:cs="Arial" w:eastAsia="Arial" w:hint="default"/>
                <w:sz w:val="21"/>
                <w:szCs w:val="21"/>
              </w:rPr>
            </w:pPr>
            <w:r>
              <w:rPr>
                <w:rFonts w:ascii="Arial"/>
                <w:spacing w:val="-1"/>
                <w:sz w:val="21"/>
              </w:rPr>
              <w:t>2,190.72</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44.04</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01"/>
              <w:jc w:val="right"/>
              <w:rPr>
                <w:rFonts w:ascii="Arial" w:hAnsi="Arial" w:cs="Arial" w:eastAsia="Arial" w:hint="default"/>
                <w:sz w:val="21"/>
                <w:szCs w:val="21"/>
              </w:rPr>
            </w:pPr>
            <w:r>
              <w:rPr>
                <w:rFonts w:ascii="Arial"/>
                <w:spacing w:val="-1"/>
                <w:sz w:val="21"/>
              </w:rPr>
              <w:t>56.42</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02"/>
              <w:jc w:val="right"/>
              <w:rPr>
                <w:rFonts w:ascii="Arial" w:hAnsi="Arial" w:cs="Arial" w:eastAsia="Arial" w:hint="default"/>
                <w:sz w:val="21"/>
                <w:szCs w:val="21"/>
              </w:rPr>
            </w:pPr>
            <w:r>
              <w:rPr>
                <w:rFonts w:ascii="Arial"/>
                <w:spacing w:val="-1"/>
                <w:sz w:val="21"/>
              </w:rPr>
              <w:t>61.22</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172"/>
              <w:ind w:right="103"/>
              <w:jc w:val="right"/>
              <w:rPr>
                <w:rFonts w:ascii="Arial" w:hAnsi="Arial" w:cs="Arial" w:eastAsia="Arial" w:hint="default"/>
                <w:sz w:val="21"/>
                <w:szCs w:val="21"/>
              </w:rPr>
            </w:pPr>
            <w:r>
              <w:rPr>
                <w:rFonts w:ascii="Arial"/>
                <w:spacing w:val="-1"/>
                <w:sz w:val="21"/>
              </w:rPr>
              <w:t>-1.67</w:t>
            </w:r>
          </w:p>
        </w:tc>
      </w:tr>
      <w:tr>
        <w:trPr>
          <w:trHeight w:val="409" w:hRule="exact"/>
        </w:trPr>
        <w:tc>
          <w:tcPr>
            <w:tcW w:w="1149"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151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7"/>
              <w:jc w:val="right"/>
              <w:rPr>
                <w:rFonts w:ascii="Arial" w:hAnsi="Arial" w:cs="Arial" w:eastAsia="Arial" w:hint="default"/>
                <w:sz w:val="21"/>
                <w:szCs w:val="21"/>
              </w:rPr>
            </w:pPr>
            <w:r>
              <w:rPr>
                <w:rFonts w:ascii="Arial"/>
                <w:spacing w:val="-1"/>
                <w:sz w:val="21"/>
              </w:rPr>
              <w:t>3,396.43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Arial" w:hAnsi="Arial" w:cs="Arial" w:eastAsia="Arial" w:hint="default"/>
                <w:sz w:val="21"/>
                <w:szCs w:val="21"/>
              </w:rPr>
            </w:pPr>
            <w:r>
              <w:rPr>
                <w:rFonts w:ascii="Arial"/>
                <w:spacing w:val="-1"/>
                <w:sz w:val="21"/>
              </w:rPr>
              <w:t>3,134.09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7.72</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z w:val="21"/>
              </w:rPr>
              <w:t>162.44</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z w:val="21"/>
              </w:rPr>
              <w:t>310.82</w:t>
            </w:r>
          </w:p>
        </w:tc>
        <w:tc>
          <w:tcPr>
            <w:tcW w:w="1402"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4"/>
              <w:jc w:val="right"/>
              <w:rPr>
                <w:rFonts w:ascii="Arial" w:hAnsi="Arial" w:cs="Arial" w:eastAsia="Arial" w:hint="default"/>
                <w:sz w:val="21"/>
                <w:szCs w:val="21"/>
              </w:rPr>
            </w:pPr>
            <w:r>
              <w:rPr>
                <w:rFonts w:ascii="Arial"/>
                <w:spacing w:val="-1"/>
                <w:sz w:val="21"/>
              </w:rPr>
              <w:t>-33.33</w:t>
            </w:r>
          </w:p>
        </w:tc>
      </w:tr>
      <w:tr>
        <w:trPr>
          <w:trHeight w:val="403" w:hRule="exact"/>
        </w:trPr>
        <w:tc>
          <w:tcPr>
            <w:tcW w:w="1149" w:type="dxa"/>
            <w:tcBorders>
              <w:top w:val="nil" w:sz="6" w:space="0" w:color="auto"/>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97"/>
              <w:jc w:val="right"/>
              <w:rPr>
                <w:rFonts w:ascii="Arial" w:hAnsi="Arial" w:cs="Arial" w:eastAsia="Arial" w:hint="default"/>
                <w:sz w:val="21"/>
                <w:szCs w:val="21"/>
              </w:rPr>
            </w:pPr>
            <w:r>
              <w:rPr>
                <w:rFonts w:ascii="Arial"/>
                <w:spacing w:val="-1"/>
                <w:sz w:val="21"/>
              </w:rPr>
              <w:t>41,744.53</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98"/>
              <w:jc w:val="right"/>
              <w:rPr>
                <w:rFonts w:ascii="Arial" w:hAnsi="Arial" w:cs="Arial" w:eastAsia="Arial" w:hint="default"/>
                <w:sz w:val="21"/>
                <w:szCs w:val="21"/>
              </w:rPr>
            </w:pPr>
            <w:r>
              <w:rPr>
                <w:rFonts w:ascii="Arial"/>
                <w:spacing w:val="-1"/>
                <w:sz w:val="21"/>
              </w:rPr>
              <w:t>21,822.83</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47.72</w:t>
            </w: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sz w:val="21"/>
              </w:rPr>
              <w:t>69.38</w:t>
            </w:r>
          </w:p>
        </w:tc>
        <w:tc>
          <w:tcPr>
            <w:tcW w:w="1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3"/>
                <w:sz w:val="21"/>
              </w:rPr>
              <w:t>119.14</w:t>
            </w:r>
          </w:p>
        </w:tc>
        <w:tc>
          <w:tcPr>
            <w:tcW w:w="1402" w:type="dxa"/>
            <w:tcBorders>
              <w:top w:val="nil" w:sz="6" w:space="0" w:color="auto"/>
              <w:left w:val="single" w:sz="4" w:space="0" w:color="000000"/>
              <w:bottom w:val="single" w:sz="4" w:space="0" w:color="000000"/>
              <w:right w:val="nil" w:sz="6" w:space="0" w:color="auto"/>
            </w:tcBorders>
          </w:tcPr>
          <w:p>
            <w:pPr>
              <w:pStyle w:val="TableParagraph"/>
              <w:spacing w:line="240" w:lineRule="auto" w:before="74"/>
              <w:ind w:right="103"/>
              <w:jc w:val="right"/>
              <w:rPr>
                <w:rFonts w:ascii="Arial" w:hAnsi="Arial" w:cs="Arial" w:eastAsia="Arial" w:hint="default"/>
                <w:sz w:val="21"/>
                <w:szCs w:val="21"/>
              </w:rPr>
            </w:pPr>
            <w:r>
              <w:rPr>
                <w:rFonts w:ascii="Arial"/>
                <w:spacing w:val="-3"/>
                <w:sz w:val="21"/>
              </w:rPr>
              <w:t>-11.87</w:t>
            </w:r>
          </w:p>
        </w:tc>
      </w:tr>
    </w:tbl>
    <w:p>
      <w:pPr>
        <w:pStyle w:val="BodyText"/>
        <w:spacing w:line="338" w:lineRule="auto" w:before="80"/>
        <w:ind w:left="738" w:right="1785" w:firstLine="479"/>
        <w:jc w:val="left"/>
      </w:pPr>
      <w:r>
        <w:rPr/>
        <w:pict>
          <v:group style="position:absolute;margin-left:58.68pt;margin-top:-66.134338pt;width:478.1pt;height:5.05pt;mso-position-horizontal-relative:page;mso-position-vertical-relative:paragraph;z-index:-1173712" coordorigin="1174,-1323" coordsize="9562,101">
            <v:shape style="position:absolute;left:1174;top:-1323;width:1164;height:101" type="#_x0000_t75" stroked="false">
              <v:imagedata r:id="rId98" o:title=""/>
            </v:shape>
            <v:shape style="position:absolute;left:2314;top:-1231;width:1515;height:10" type="#_x0000_t75" stroked="false">
              <v:imagedata r:id="rId99" o:title=""/>
            </v:shape>
            <v:shape style="position:absolute;left:3824;top:-1231;width:1565;height:10" type="#_x0000_t75" stroked="false">
              <v:imagedata r:id="rId100" o:title=""/>
            </v:shape>
            <v:shape style="position:absolute;left:5384;top:-1231;width:1138;height:10" type="#_x0000_t75" stroked="false">
              <v:imagedata r:id="rId101" o:title=""/>
            </v:shape>
            <v:shape style="position:absolute;left:6517;top:-1231;width:1409;height:10" type="#_x0000_t75" stroked="false">
              <v:imagedata r:id="rId102" o:title=""/>
            </v:shape>
            <v:shape style="position:absolute;left:7921;top:-1231;width:2813;height:10" type="#_x0000_t75" stroked="false">
              <v:imagedata r:id="rId103" o:title=""/>
            </v:shape>
            <w10:wrap type="none"/>
          </v:group>
        </w:pict>
      </w:r>
      <w:r>
        <w:rPr/>
        <w:pict>
          <v:group style="position:absolute;margin-left:58.68pt;margin-top:-41.294418pt;width:478.1pt;height:.5pt;mso-position-horizontal-relative:page;mso-position-vertical-relative:paragraph;z-index:-1173688" coordorigin="1174,-826" coordsize="9562,10">
            <v:shape style="position:absolute;left:1174;top:-826;width:1145;height:10" type="#_x0000_t75" stroked="false">
              <v:imagedata r:id="rId95" o:title=""/>
            </v:shape>
            <v:shape style="position:absolute;left:2314;top:-826;width:1515;height:10" type="#_x0000_t75" stroked="false">
              <v:imagedata r:id="rId99" o:title=""/>
            </v:shape>
            <v:shape style="position:absolute;left:3824;top:-826;width:1565;height:10" type="#_x0000_t75" stroked="false">
              <v:imagedata r:id="rId100" o:title=""/>
            </v:shape>
            <v:shape style="position:absolute;left:5384;top:-826;width:1138;height:10" type="#_x0000_t75" stroked="false">
              <v:imagedata r:id="rId101" o:title=""/>
            </v:shape>
            <v:shape style="position:absolute;left:6517;top:-826;width:1409;height:10" type="#_x0000_t75" stroked="false">
              <v:imagedata r:id="rId102" o:title=""/>
            </v:shape>
            <v:shape style="position:absolute;left:7921;top:-826;width:2813;height:10" type="#_x0000_t75" stroked="false">
              <v:imagedata r:id="rId103" o:title=""/>
            </v:shape>
            <w10:wrap type="none"/>
          </v:group>
        </w:pict>
      </w:r>
      <w:r>
        <w:rPr/>
        <w:pict>
          <v:group style="position:absolute;margin-left:58.68pt;margin-top:-25.454338pt;width:478.1pt;height:5.05pt;mso-position-horizontal-relative:page;mso-position-vertical-relative:paragraph;z-index:-1173664" coordorigin="1174,-509" coordsize="9562,101">
            <v:shape style="position:absolute;left:1174;top:-509;width:1164;height:101" type="#_x0000_t75" stroked="false">
              <v:imagedata r:id="rId104" o:title=""/>
            </v:shape>
            <v:shape style="position:absolute;left:2314;top:-418;width:1515;height:10" type="#_x0000_t75" stroked="false">
              <v:imagedata r:id="rId92" o:title=""/>
            </v:shape>
            <v:shape style="position:absolute;left:3824;top:-418;width:1565;height:10" type="#_x0000_t75" stroked="false">
              <v:imagedata r:id="rId93" o:title=""/>
            </v:shape>
            <v:shape style="position:absolute;left:5384;top:-418;width:1138;height:10" type="#_x0000_t75" stroked="false">
              <v:imagedata r:id="rId94" o:title=""/>
            </v:shape>
            <v:shape style="position:absolute;left:6517;top:-418;width:1409;height:10" type="#_x0000_t75" stroked="false">
              <v:imagedata r:id="rId96" o:title=""/>
            </v:shape>
            <v:shape style="position:absolute;left:7921;top:-418;width:2813;height:10" type="#_x0000_t75" stroked="false">
              <v:imagedata r:id="rId97" o:title=""/>
            </v:shape>
            <w10:wrap type="none"/>
          </v:group>
        </w:pict>
      </w:r>
      <w:r>
        <w:rPr/>
        <w:pict>
          <v:shape style="position:absolute;margin-left:115.940002pt;margin-top:-1.214348pt;width:.48002pt;height:.72pt;mso-position-horizontal-relative:page;mso-position-vertical-relative:paragraph;z-index:3688" type="#_x0000_t75" stroked="false">
            <v:imagedata r:id="rId105" o:title=""/>
          </v:shape>
        </w:pict>
      </w:r>
      <w:r>
        <w:rPr/>
        <w:pict>
          <v:shape style="position:absolute;margin-left:191.449997pt;margin-top:-1.214348pt;width:.48002pt;height:.72pt;mso-position-horizontal-relative:page;mso-position-vertical-relative:paragraph;z-index:3712" type="#_x0000_t75" stroked="false">
            <v:imagedata r:id="rId105" o:title=""/>
          </v:shape>
        </w:pict>
      </w:r>
      <w:r>
        <w:rPr/>
        <w:pict>
          <v:shape style="position:absolute;margin-left:269.450012pt;margin-top:-1.214348pt;width:.48003pt;height:.72pt;mso-position-horizontal-relative:page;mso-position-vertical-relative:paragraph;z-index:3736" type="#_x0000_t75" stroked="false">
            <v:imagedata r:id="rId105" o:title=""/>
          </v:shape>
        </w:pict>
      </w:r>
      <w:r>
        <w:rPr/>
        <w:pict>
          <v:shape style="position:absolute;margin-left:326.109985pt;margin-top:-1.214348pt;width:.48003pt;height:.72pt;mso-position-horizontal-relative:page;mso-position-vertical-relative:paragraph;z-index:3760" type="#_x0000_t75" stroked="false">
            <v:imagedata r:id="rId105" o:title=""/>
          </v:shape>
        </w:pict>
      </w:r>
      <w:r>
        <w:rPr/>
        <w:pict>
          <v:shape style="position:absolute;margin-left:396.309998pt;margin-top:-1.214348pt;width:.48pt;height:.72pt;mso-position-horizontal-relative:page;mso-position-vertical-relative:paragraph;z-index:3784" type="#_x0000_t75" stroked="false">
            <v:imagedata r:id="rId105" o:title=""/>
          </v:shape>
        </w:pict>
      </w:r>
      <w:r>
        <w:rPr/>
        <w:pict>
          <v:shape style="position:absolute;margin-left:466.420013pt;margin-top:-1.214348pt;width:.48003pt;height:.72pt;mso-position-horizontal-relative:page;mso-position-vertical-relative:paragraph;z-index:3808" type="#_x0000_t75" stroked="false">
            <v:imagedata r:id="rId105" o:title=""/>
          </v:shape>
        </w:pict>
      </w:r>
      <w:r>
        <w:rPr/>
        <w:t>报告期内电信行业与其他行业主营业务收入分别较上年同期增长</w:t>
      </w:r>
      <w:r>
        <w:rPr>
          <w:rFonts w:ascii="Arial" w:hAnsi="Arial" w:cs="Arial" w:eastAsia="Arial" w:hint="default"/>
        </w:rPr>
        <w:t>65.16%</w:t>
      </w:r>
      <w:r>
        <w:rPr/>
        <w:t>和 </w:t>
      </w:r>
      <w:r>
        <w:rPr>
          <w:rFonts w:ascii="Arial" w:hAnsi="Arial" w:cs="Arial" w:eastAsia="Arial" w:hint="default"/>
          <w:spacing w:val="-2"/>
        </w:rPr>
        <w:t>162.44</w:t>
      </w:r>
      <w:r>
        <w:rPr>
          <w:spacing w:val="-2"/>
        </w:rPr>
        <w:t>％，其中软件与服务收入分别较上年同期增长</w:t>
      </w:r>
      <w:r>
        <w:rPr>
          <w:rFonts w:ascii="Arial" w:hAnsi="Arial" w:cs="Arial" w:eastAsia="Arial" w:hint="default"/>
          <w:spacing w:val="-2"/>
        </w:rPr>
        <w:t>43.41%</w:t>
      </w:r>
      <w:r>
        <w:rPr>
          <w:spacing w:val="-2"/>
        </w:rPr>
        <w:t>和下降</w:t>
      </w:r>
      <w:r>
        <w:rPr>
          <w:rFonts w:ascii="Arial" w:hAnsi="Arial" w:cs="Arial" w:eastAsia="Arial" w:hint="default"/>
          <w:spacing w:val="-2"/>
        </w:rPr>
        <w:t>66.12</w:t>
      </w:r>
      <w:r>
        <w:rPr>
          <w:spacing w:val="-2"/>
        </w:rPr>
        <w:t>％，系</w:t>
      </w:r>
      <w:r>
        <w:rPr>
          <w:spacing w:val="-117"/>
        </w:rPr>
        <w:t> </w:t>
      </w:r>
      <w:r>
        <w:rPr>
          <w:spacing w:val="-117"/>
        </w:rPr>
      </w:r>
      <w:r>
        <w:rPr>
          <w:spacing w:val="-3"/>
        </w:rPr>
        <w:t>统集成收入分别较上年同期增长</w:t>
      </w:r>
      <w:r>
        <w:rPr>
          <w:rFonts w:ascii="Arial" w:hAnsi="Arial" w:cs="Arial" w:eastAsia="Arial" w:hint="default"/>
          <w:spacing w:val="-3"/>
        </w:rPr>
        <w:t>388.48%</w:t>
      </w:r>
      <w:r>
        <w:rPr>
          <w:spacing w:val="-3"/>
        </w:rPr>
        <w:t>和</w:t>
      </w:r>
      <w:r>
        <w:rPr>
          <w:rFonts w:ascii="Arial" w:hAnsi="Arial" w:cs="Arial" w:eastAsia="Arial" w:hint="default"/>
          <w:spacing w:val="-3"/>
        </w:rPr>
        <w:t>394.24</w:t>
      </w:r>
      <w:r>
        <w:rPr>
          <w:spacing w:val="-3"/>
        </w:rPr>
        <w:t>％，由于系统集成增长幅度较</w:t>
      </w:r>
      <w:r>
        <w:rPr>
          <w:spacing w:val="-96"/>
        </w:rPr>
        <w:t> </w:t>
      </w:r>
      <w:r>
        <w:rPr>
          <w:spacing w:val="-96"/>
        </w:rPr>
      </w:r>
      <w:r>
        <w:rPr>
          <w:spacing w:val="-3"/>
        </w:rPr>
        <w:t>大的原因，所以营业成本分别较上年同期增长</w:t>
      </w:r>
      <w:r>
        <w:rPr>
          <w:rFonts w:ascii="Arial" w:hAnsi="Arial" w:cs="Arial" w:eastAsia="Arial" w:hint="default"/>
          <w:spacing w:val="-3"/>
        </w:rPr>
        <w:t>110.52%</w:t>
      </w:r>
      <w:r>
        <w:rPr>
          <w:spacing w:val="-3"/>
        </w:rPr>
        <w:t>和</w:t>
      </w:r>
      <w:r>
        <w:rPr>
          <w:rFonts w:ascii="Arial" w:hAnsi="Arial" w:cs="Arial" w:eastAsia="Arial" w:hint="default"/>
          <w:spacing w:val="-3"/>
        </w:rPr>
        <w:t>310.82</w:t>
      </w:r>
      <w:r>
        <w:rPr>
          <w:spacing w:val="-3"/>
        </w:rPr>
        <w:t>％，毛利率分别</w:t>
      </w:r>
      <w:r>
        <w:rPr>
          <w:spacing w:val="-96"/>
        </w:rPr>
        <w:t> </w:t>
      </w:r>
      <w:r>
        <w:rPr>
          <w:spacing w:val="-96"/>
        </w:rPr>
      </w:r>
      <w:r>
        <w:rPr/>
        <w:t>下降</w:t>
      </w:r>
      <w:r>
        <w:rPr>
          <w:rFonts w:ascii="Arial" w:hAnsi="Arial" w:cs="Arial" w:eastAsia="Arial" w:hint="default"/>
        </w:rPr>
        <w:t>10.32%</w:t>
      </w:r>
      <w:r>
        <w:rPr/>
        <w:t>和</w:t>
      </w:r>
      <w:r>
        <w:rPr>
          <w:rFonts w:ascii="Arial" w:hAnsi="Arial" w:cs="Arial" w:eastAsia="Arial" w:hint="default"/>
        </w:rPr>
        <w:t>33.33</w:t>
      </w:r>
      <w:r>
        <w:rPr/>
        <w:t>％；由于上述原因，全行业主营业务收入较上年同期增长 </w:t>
      </w:r>
      <w:r>
        <w:rPr>
          <w:rFonts w:ascii="Arial" w:hAnsi="Arial" w:cs="Arial" w:eastAsia="Arial" w:hint="default"/>
        </w:rPr>
        <w:t>69.38%</w:t>
      </w:r>
      <w:r>
        <w:rPr/>
        <w:t>，营业成本上升</w:t>
      </w:r>
      <w:r>
        <w:rPr>
          <w:rFonts w:ascii="Arial" w:hAnsi="Arial" w:cs="Arial" w:eastAsia="Arial" w:hint="default"/>
        </w:rPr>
        <w:t>119.14%</w:t>
      </w:r>
      <w:r>
        <w:rPr/>
        <w:t>，综合毛利率下降</w:t>
      </w:r>
      <w:r>
        <w:rPr>
          <w:rFonts w:ascii="Arial" w:hAnsi="Arial" w:cs="Arial" w:eastAsia="Arial" w:hint="default"/>
        </w:rPr>
        <w:t>11.87</w:t>
      </w:r>
      <w:r>
        <w:rPr/>
        <w:t>个百分点。</w:t>
      </w:r>
    </w:p>
    <w:p>
      <w:pPr>
        <w:spacing w:after="0" w:line="338" w:lineRule="auto"/>
        <w:jc w:val="left"/>
        <w:sectPr>
          <w:footerReference w:type="default" r:id="rId83"/>
          <w:pgSz w:w="11910" w:h="16840"/>
          <w:pgMar w:footer="835" w:header="877" w:top="1100" w:bottom="1020" w:left="1060" w:right="0"/>
          <w:pgNumType w:start="11"/>
        </w:sectPr>
      </w:pPr>
    </w:p>
    <w:p>
      <w:pPr>
        <w:spacing w:line="240" w:lineRule="auto" w:before="7"/>
        <w:rPr>
          <w:rFonts w:ascii="宋体" w:hAnsi="宋体" w:cs="宋体" w:eastAsia="宋体" w:hint="default"/>
          <w:sz w:val="19"/>
          <w:szCs w:val="19"/>
        </w:rPr>
      </w:pPr>
    </w:p>
    <w:p>
      <w:pPr>
        <w:pStyle w:val="BodyText"/>
        <w:spacing w:line="338" w:lineRule="auto" w:before="26"/>
        <w:ind w:left="1038" w:right="3448"/>
        <w:jc w:val="left"/>
      </w:pPr>
      <w:r>
        <w:rPr>
          <w:rFonts w:ascii="Arial" w:hAnsi="Arial" w:cs="Arial" w:eastAsia="Arial" w:hint="default"/>
        </w:rPr>
        <w:t>B</w:t>
      </w:r>
      <w:r>
        <w:rPr/>
        <w:t>、报告期内公司主营业务收入、营业利润按产品构成情况</w:t>
      </w:r>
      <w:r>
        <w:rPr>
          <w:w w:val="100"/>
        </w:rPr>
        <w:t> </w:t>
      </w:r>
      <w:r>
        <w:rPr/>
        <w:t>主营业务分产品情况表：</w:t>
      </w:r>
    </w:p>
    <w:p>
      <w:pPr>
        <w:tabs>
          <w:tab w:pos="8450" w:val="left" w:leader="none"/>
        </w:tabs>
        <w:spacing w:before="59"/>
        <w:ind w:left="7022" w:right="0" w:firstLine="0"/>
        <w:jc w:val="left"/>
        <w:rPr>
          <w:rFonts w:ascii="宋体" w:hAnsi="宋体" w:cs="宋体" w:eastAsia="宋体" w:hint="default"/>
          <w:sz w:val="21"/>
          <w:szCs w:val="21"/>
        </w:rPr>
      </w:pPr>
      <w:r>
        <w:rPr/>
        <w:pict>
          <v:group style="position:absolute;margin-left:67.823997pt;margin-top:66.453606pt;width:459.8pt;height:.5pt;mso-position-horizontal-relative:page;mso-position-vertical-relative:paragraph;z-index:-1173496" coordorigin="1356,1329" coordsize="9196,10">
            <v:shape style="position:absolute;left:1356;top:1329;width:1385;height:10" type="#_x0000_t75" stroked="false">
              <v:imagedata r:id="rId106" o:title=""/>
            </v:shape>
            <v:shape style="position:absolute;left:2736;top:1329;width:1342;height:10" type="#_x0000_t75" stroked="false">
              <v:imagedata r:id="rId107" o:title=""/>
            </v:shape>
            <v:shape style="position:absolute;left:4074;top:1329;width:1342;height:10" type="#_x0000_t75" stroked="false">
              <v:imagedata r:id="rId107" o:title=""/>
            </v:shape>
            <v:shape style="position:absolute;left:5411;top:1329;width:5142;height:10" type="#_x0000_t75" stroked="false">
              <v:imagedata r:id="rId108" o:title=""/>
            </v:shape>
            <w10:wrap type="none"/>
          </v:group>
        </w:pict>
      </w:r>
      <w:r>
        <w:rPr/>
        <w:pict>
          <v:group style="position:absolute;margin-left:67.823997pt;margin-top:86.733665pt;width:459.8pt;height:.5pt;mso-position-horizontal-relative:page;mso-position-vertical-relative:paragraph;z-index:-1173472" coordorigin="1356,1735" coordsize="9196,10">
            <v:shape style="position:absolute;left:1356;top:1735;width:1385;height:10" type="#_x0000_t75" stroked="false">
              <v:imagedata r:id="rId106" o:title=""/>
            </v:shape>
            <v:shape style="position:absolute;left:2736;top:1735;width:1342;height:10" type="#_x0000_t75" stroked="false">
              <v:imagedata r:id="rId109" o:title=""/>
            </v:shape>
            <v:shape style="position:absolute;left:4074;top:1735;width:1342;height:10" type="#_x0000_t75" stroked="false">
              <v:imagedata r:id="rId109" o:title=""/>
            </v:shape>
            <v:shape style="position:absolute;left:5411;top:1735;width:5142;height:10" type="#_x0000_t75" stroked="false">
              <v:imagedata r:id="rId110" o:title=""/>
            </v:shape>
            <w10:wrap type="none"/>
          </v:group>
        </w:pict>
      </w:r>
      <w:r>
        <w:rPr>
          <w:rFonts w:ascii="宋体" w:hAnsi="宋体" w:cs="宋体" w:eastAsia="宋体" w:hint="default"/>
          <w:spacing w:val="-8"/>
          <w:sz w:val="21"/>
          <w:szCs w:val="21"/>
        </w:rPr>
        <w:t>单位：人民币</w:t>
        <w:tab/>
      </w:r>
      <w:r>
        <w:rPr>
          <w:rFonts w:ascii="宋体" w:hAnsi="宋体" w:cs="宋体" w:eastAsia="宋体" w:hint="default"/>
          <w:sz w:val="21"/>
          <w:szCs w:val="21"/>
        </w:rPr>
        <w:t>万元</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390"/>
        <w:gridCol w:w="1337"/>
        <w:gridCol w:w="1337"/>
        <w:gridCol w:w="1198"/>
        <w:gridCol w:w="1277"/>
        <w:gridCol w:w="1417"/>
        <w:gridCol w:w="1241"/>
      </w:tblGrid>
      <w:tr>
        <w:trPr>
          <w:trHeight w:val="823" w:hRule="exact"/>
        </w:trPr>
        <w:tc>
          <w:tcPr>
            <w:tcW w:w="1390"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b/>
                <w:bCs/>
                <w:sz w:val="21"/>
                <w:szCs w:val="21"/>
              </w:rPr>
              <w:t>分产品或服务</w:t>
            </w:r>
            <w:r>
              <w:rPr>
                <w:rFonts w:ascii="宋体" w:hAnsi="宋体" w:cs="宋体" w:eastAsia="宋体" w:hint="default"/>
                <w:sz w:val="21"/>
                <w:szCs w:val="21"/>
              </w:rPr>
            </w:r>
          </w:p>
        </w:tc>
        <w:tc>
          <w:tcPr>
            <w:tcW w:w="133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33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19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21"/>
                <w:szCs w:val="21"/>
              </w:rPr>
            </w:pPr>
            <w:r>
              <w:rPr>
                <w:rFonts w:ascii="宋体" w:hAnsi="宋体" w:cs="宋体" w:eastAsia="宋体" w:hint="default"/>
                <w:b/>
                <w:bCs/>
                <w:spacing w:val="-1"/>
                <w:sz w:val="21"/>
                <w:szCs w:val="21"/>
              </w:rPr>
              <w:t>毛利率</w:t>
            </w:r>
            <w:r>
              <w:rPr>
                <w:rFonts w:ascii="Arial" w:hAnsi="Arial" w:cs="Arial" w:eastAsia="Arial" w:hint="default"/>
                <w:b/>
                <w:bCs/>
                <w:spacing w:val="-1"/>
                <w:sz w:val="21"/>
                <w:szCs w:val="21"/>
              </w:rPr>
              <w:t>(%)</w:t>
            </w:r>
            <w:r>
              <w:rPr>
                <w:rFonts w:ascii="Arial" w:hAnsi="Arial" w:cs="Arial" w:eastAsia="Arial" w:hint="default"/>
                <w:spacing w:val="-1"/>
                <w:sz w:val="21"/>
                <w:szCs w:val="21"/>
              </w:rPr>
            </w:r>
          </w:p>
        </w:tc>
        <w:tc>
          <w:tcPr>
            <w:tcW w:w="127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b/>
                <w:bCs/>
                <w:sz w:val="21"/>
                <w:szCs w:val="21"/>
              </w:rPr>
              <w:t>主营业务收</w:t>
            </w:r>
            <w:r>
              <w:rPr>
                <w:rFonts w:ascii="宋体" w:hAnsi="宋体" w:cs="宋体" w:eastAsia="宋体" w:hint="default"/>
                <w:sz w:val="21"/>
                <w:szCs w:val="21"/>
              </w:rPr>
            </w:r>
          </w:p>
          <w:p>
            <w:pPr>
              <w:pStyle w:val="TableParagraph"/>
              <w:spacing w:line="272" w:lineRule="exact" w:before="27"/>
              <w:ind w:left="23" w:right="2" w:firstLine="165"/>
              <w:jc w:val="left"/>
              <w:rPr>
                <w:rFonts w:ascii="宋体" w:hAnsi="宋体" w:cs="宋体" w:eastAsia="宋体" w:hint="default"/>
                <w:sz w:val="21"/>
                <w:szCs w:val="21"/>
              </w:rPr>
            </w:pPr>
            <w:r>
              <w:rPr>
                <w:rFonts w:ascii="宋体" w:hAnsi="宋体" w:cs="宋体" w:eastAsia="宋体" w:hint="default"/>
                <w:b/>
                <w:bCs/>
                <w:sz w:val="21"/>
                <w:szCs w:val="21"/>
              </w:rPr>
              <w:t>入比上年同</w:t>
            </w:r>
            <w:r>
              <w:rPr>
                <w:rFonts w:ascii="宋体" w:hAnsi="宋体" w:cs="宋体" w:eastAsia="宋体" w:hint="default"/>
                <w:b/>
                <w:bCs/>
                <w:w w:val="100"/>
                <w:sz w:val="21"/>
                <w:szCs w:val="21"/>
              </w:rPr>
              <w:t> </w:t>
            </w:r>
            <w:r>
              <w:rPr>
                <w:rFonts w:ascii="宋体" w:hAnsi="宋体" w:cs="宋体" w:eastAsia="宋体" w:hint="default"/>
                <w:b/>
                <w:bCs/>
                <w:sz w:val="21"/>
                <w:szCs w:val="21"/>
              </w:rPr>
              <w:t>期增减（</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p>
            <w:pPr>
              <w:pStyle w:val="TableParagraph"/>
              <w:spacing w:line="272" w:lineRule="exact"/>
              <w:ind w:left="117" w:right="0"/>
              <w:jc w:val="left"/>
              <w:rPr>
                <w:rFonts w:ascii="宋体" w:hAnsi="宋体" w:cs="宋体" w:eastAsia="宋体" w:hint="default"/>
                <w:sz w:val="21"/>
                <w:szCs w:val="21"/>
              </w:rPr>
            </w:pPr>
            <w:r>
              <w:rPr>
                <w:rFonts w:ascii="宋体" w:hAnsi="宋体" w:cs="宋体" w:eastAsia="宋体" w:hint="default"/>
                <w:b/>
                <w:bCs/>
                <w:sz w:val="21"/>
                <w:szCs w:val="21"/>
              </w:rPr>
              <w:t>比上年同期增</w:t>
            </w:r>
            <w:r>
              <w:rPr>
                <w:rFonts w:ascii="宋体" w:hAnsi="宋体" w:cs="宋体" w:eastAsia="宋体" w:hint="default"/>
                <w:sz w:val="21"/>
                <w:szCs w:val="21"/>
              </w:rPr>
            </w:r>
          </w:p>
          <w:p>
            <w:pPr>
              <w:pStyle w:val="TableParagraph"/>
              <w:spacing w:line="288" w:lineRule="exact"/>
              <w:ind w:left="563" w:right="0"/>
              <w:jc w:val="left"/>
              <w:rPr>
                <w:rFonts w:ascii="宋体" w:hAnsi="宋体" w:cs="宋体" w:eastAsia="宋体" w:hint="default"/>
                <w:sz w:val="21"/>
                <w:szCs w:val="21"/>
              </w:rPr>
            </w:pPr>
            <w:r>
              <w:rPr>
                <w:rFonts w:ascii="宋体" w:hAnsi="宋体" w:cs="宋体" w:eastAsia="宋体" w:hint="default"/>
                <w:b/>
                <w:bCs/>
                <w:sz w:val="21"/>
                <w:szCs w:val="21"/>
              </w:rPr>
              <w:t>减（</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41"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毛利率比上</w:t>
            </w:r>
            <w:r>
              <w:rPr>
                <w:rFonts w:ascii="宋体" w:hAnsi="宋体" w:cs="宋体" w:eastAsia="宋体" w:hint="default"/>
                <w:sz w:val="21"/>
                <w:szCs w:val="21"/>
              </w:rPr>
            </w:r>
          </w:p>
          <w:p>
            <w:pPr>
              <w:pStyle w:val="TableParagraph"/>
              <w:spacing w:line="272"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年同期增减</w:t>
            </w:r>
            <w:r>
              <w:rPr>
                <w:rFonts w:ascii="宋体" w:hAnsi="宋体" w:cs="宋体" w:eastAsia="宋体" w:hint="default"/>
                <w:sz w:val="21"/>
                <w:szCs w:val="21"/>
              </w:rPr>
            </w:r>
          </w:p>
          <w:p>
            <w:pPr>
              <w:pStyle w:val="TableParagraph"/>
              <w:spacing w:line="288"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4" w:hRule="exact"/>
        </w:trPr>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1"/>
                <w:szCs w:val="21"/>
              </w:rPr>
            </w:pPr>
            <w:r>
              <w:rPr>
                <w:rFonts w:ascii="Arial"/>
                <w:spacing w:val="-1"/>
                <w:sz w:val="21"/>
              </w:rPr>
              <w:t>27,855.05</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9"/>
              <w:jc w:val="right"/>
              <w:rPr>
                <w:rFonts w:ascii="Arial" w:hAnsi="Arial" w:cs="Arial" w:eastAsia="Arial" w:hint="default"/>
                <w:sz w:val="21"/>
                <w:szCs w:val="21"/>
              </w:rPr>
            </w:pPr>
            <w:r>
              <w:rPr>
                <w:rFonts w:ascii="Arial"/>
                <w:spacing w:val="-1"/>
                <w:sz w:val="21"/>
              </w:rPr>
              <w:t>10,743.63</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1"/>
                <w:szCs w:val="21"/>
              </w:rPr>
            </w:pPr>
            <w:r>
              <w:rPr>
                <w:rFonts w:ascii="Arial"/>
                <w:spacing w:val="-1"/>
                <w:sz w:val="21"/>
              </w:rPr>
              <w:t>61.43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1"/>
                <w:szCs w:val="21"/>
              </w:rPr>
            </w:pPr>
            <w:r>
              <w:rPr>
                <w:rFonts w:ascii="Arial"/>
                <w:spacing w:val="-1"/>
                <w:sz w:val="21"/>
              </w:rPr>
              <w:t>48.63</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1"/>
                <w:szCs w:val="21"/>
              </w:rPr>
            </w:pPr>
            <w:r>
              <w:rPr>
                <w:rFonts w:ascii="Arial"/>
                <w:spacing w:val="-1"/>
                <w:sz w:val="21"/>
              </w:rPr>
              <w:t>63.40</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24"/>
              <w:jc w:val="right"/>
              <w:rPr>
                <w:rFonts w:ascii="Arial" w:hAnsi="Arial" w:cs="Arial" w:eastAsia="Arial" w:hint="default"/>
                <w:sz w:val="21"/>
                <w:szCs w:val="21"/>
              </w:rPr>
            </w:pPr>
            <w:r>
              <w:rPr>
                <w:rFonts w:ascii="Arial"/>
                <w:spacing w:val="-1"/>
                <w:sz w:val="21"/>
              </w:rPr>
              <w:t>-3.49</w:t>
            </w:r>
          </w:p>
        </w:tc>
      </w:tr>
      <w:tr>
        <w:trPr>
          <w:trHeight w:val="308" w:hRule="exact"/>
        </w:trPr>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26"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1,856.80</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z w:val="21"/>
              </w:rPr>
              <w:t>843.77</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54.56</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-33.14</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12.61</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24"/>
              <w:jc w:val="right"/>
              <w:rPr>
                <w:rFonts w:ascii="Arial" w:hAnsi="Arial" w:cs="Arial" w:eastAsia="Arial" w:hint="default"/>
                <w:sz w:val="21"/>
                <w:szCs w:val="21"/>
              </w:rPr>
            </w:pPr>
            <w:r>
              <w:rPr>
                <w:rFonts w:ascii="Arial"/>
                <w:spacing w:val="-1"/>
                <w:sz w:val="21"/>
              </w:rPr>
              <w:t>-18.46</w:t>
            </w:r>
          </w:p>
        </w:tc>
      </w:tr>
      <w:tr>
        <w:trPr>
          <w:trHeight w:val="509" w:hRule="exact"/>
        </w:trPr>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26" w:right="0"/>
              <w:jc w:val="left"/>
              <w:rPr>
                <w:rFonts w:ascii="宋体" w:hAnsi="宋体" w:cs="宋体" w:eastAsia="宋体" w:hint="default"/>
                <w:sz w:val="21"/>
                <w:szCs w:val="21"/>
              </w:rPr>
            </w:pPr>
            <w:r>
              <w:rPr>
                <w:rFonts w:ascii="宋体" w:hAnsi="宋体" w:cs="宋体" w:eastAsia="宋体" w:hint="default"/>
                <w:sz w:val="21"/>
                <w:szCs w:val="21"/>
              </w:rPr>
              <w:t>电信增值服务</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20"/>
              <w:jc w:val="right"/>
              <w:rPr>
                <w:rFonts w:ascii="Arial" w:hAnsi="Arial" w:cs="Arial" w:eastAsia="Arial" w:hint="default"/>
                <w:sz w:val="21"/>
                <w:szCs w:val="21"/>
              </w:rPr>
            </w:pPr>
            <w:r>
              <w:rPr>
                <w:rFonts w:ascii="Arial"/>
                <w:spacing w:val="-1"/>
                <w:sz w:val="21"/>
              </w:rPr>
              <w:t>1092.07</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19"/>
              <w:jc w:val="right"/>
              <w:rPr>
                <w:rFonts w:ascii="Arial" w:hAnsi="Arial" w:cs="Arial" w:eastAsia="Arial" w:hint="default"/>
                <w:sz w:val="21"/>
                <w:szCs w:val="21"/>
              </w:rPr>
            </w:pPr>
            <w:r>
              <w:rPr>
                <w:rFonts w:ascii="Arial"/>
                <w:sz w:val="21"/>
              </w:rPr>
              <w:t>243.01</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19"/>
              <w:jc w:val="right"/>
              <w:rPr>
                <w:rFonts w:ascii="Arial" w:hAnsi="Arial" w:cs="Arial" w:eastAsia="Arial" w:hint="default"/>
                <w:sz w:val="21"/>
                <w:szCs w:val="21"/>
              </w:rPr>
            </w:pPr>
            <w:r>
              <w:rPr>
                <w:rFonts w:ascii="Arial"/>
                <w:spacing w:val="-1"/>
                <w:sz w:val="21"/>
              </w:rPr>
              <w:t>77.75</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19"/>
              <w:jc w:val="right"/>
              <w:rPr>
                <w:rFonts w:ascii="Arial" w:hAnsi="Arial" w:cs="Arial" w:eastAsia="Arial" w:hint="default"/>
                <w:sz w:val="21"/>
                <w:szCs w:val="21"/>
              </w:rPr>
            </w:pPr>
            <w:r>
              <w:rPr>
                <w:rFonts w:ascii="Arial"/>
                <w:sz w:val="21"/>
              </w:rPr>
              <w:t>872.20</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19"/>
              <w:jc w:val="right"/>
              <w:rPr>
                <w:rFonts w:ascii="Arial" w:hAnsi="Arial" w:cs="Arial" w:eastAsia="Arial" w:hint="default"/>
                <w:sz w:val="21"/>
                <w:szCs w:val="21"/>
              </w:rPr>
            </w:pPr>
            <w:r>
              <w:rPr>
                <w:rFonts w:ascii="Arial"/>
                <w:sz w:val="21"/>
              </w:rPr>
              <w:t>592.34</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40" w:lineRule="auto" w:before="175"/>
              <w:ind w:right="24"/>
              <w:jc w:val="right"/>
              <w:rPr>
                <w:rFonts w:ascii="Arial" w:hAnsi="Arial" w:cs="Arial" w:eastAsia="Arial" w:hint="default"/>
                <w:sz w:val="21"/>
                <w:szCs w:val="21"/>
              </w:rPr>
            </w:pPr>
            <w:r>
              <w:rPr>
                <w:rFonts w:ascii="Arial"/>
                <w:spacing w:val="-1"/>
                <w:sz w:val="21"/>
              </w:rPr>
              <w:t>9.00</w:t>
            </w:r>
          </w:p>
        </w:tc>
      </w:tr>
      <w:tr>
        <w:trPr>
          <w:trHeight w:val="404" w:hRule="exact"/>
        </w:trPr>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20"/>
              <w:jc w:val="right"/>
              <w:rPr>
                <w:rFonts w:ascii="Arial" w:hAnsi="Arial" w:cs="Arial" w:eastAsia="Arial" w:hint="default"/>
                <w:sz w:val="21"/>
                <w:szCs w:val="21"/>
              </w:rPr>
            </w:pPr>
            <w:r>
              <w:rPr>
                <w:rFonts w:ascii="Arial"/>
                <w:spacing w:val="-1"/>
                <w:sz w:val="21"/>
              </w:rPr>
              <w:t>10,940.61</w:t>
            </w:r>
          </w:p>
        </w:tc>
        <w:tc>
          <w:tcPr>
            <w:tcW w:w="133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9"/>
              <w:jc w:val="right"/>
              <w:rPr>
                <w:rFonts w:ascii="Arial" w:hAnsi="Arial" w:cs="Arial" w:eastAsia="Arial" w:hint="default"/>
                <w:sz w:val="21"/>
                <w:szCs w:val="21"/>
              </w:rPr>
            </w:pPr>
            <w:r>
              <w:rPr>
                <w:rFonts w:ascii="Arial"/>
                <w:spacing w:val="-1"/>
                <w:sz w:val="21"/>
              </w:rPr>
              <w:t>9,992.42</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20"/>
              <w:jc w:val="right"/>
              <w:rPr>
                <w:rFonts w:ascii="Arial" w:hAnsi="Arial" w:cs="Arial" w:eastAsia="Arial" w:hint="default"/>
                <w:sz w:val="21"/>
                <w:szCs w:val="21"/>
              </w:rPr>
            </w:pPr>
            <w:r>
              <w:rPr>
                <w:rFonts w:ascii="Arial"/>
                <w:spacing w:val="-1"/>
                <w:sz w:val="21"/>
              </w:rPr>
              <w:t>8.67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9"/>
              <w:jc w:val="right"/>
              <w:rPr>
                <w:rFonts w:ascii="Arial" w:hAnsi="Arial" w:cs="Arial" w:eastAsia="Arial" w:hint="default"/>
                <w:sz w:val="21"/>
                <w:szCs w:val="21"/>
              </w:rPr>
            </w:pPr>
            <w:r>
              <w:rPr>
                <w:rFonts w:ascii="Arial"/>
                <w:sz w:val="21"/>
              </w:rPr>
              <w:t>262.97</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9"/>
              <w:jc w:val="right"/>
              <w:rPr>
                <w:rFonts w:ascii="Arial" w:hAnsi="Arial" w:cs="Arial" w:eastAsia="Arial" w:hint="default"/>
                <w:sz w:val="21"/>
                <w:szCs w:val="21"/>
              </w:rPr>
            </w:pPr>
            <w:r>
              <w:rPr>
                <w:rFonts w:ascii="Arial"/>
                <w:sz w:val="21"/>
              </w:rPr>
              <w:t>284.46</w:t>
            </w:r>
          </w:p>
        </w:tc>
        <w:tc>
          <w:tcPr>
            <w:tcW w:w="1241"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24"/>
              <w:jc w:val="right"/>
              <w:rPr>
                <w:rFonts w:ascii="Arial" w:hAnsi="Arial" w:cs="Arial" w:eastAsia="Arial" w:hint="default"/>
                <w:sz w:val="21"/>
                <w:szCs w:val="21"/>
              </w:rPr>
            </w:pPr>
            <w:r>
              <w:rPr>
                <w:rFonts w:ascii="Arial"/>
                <w:spacing w:val="-1"/>
                <w:sz w:val="21"/>
              </w:rPr>
              <w:t>-5.10</w:t>
            </w:r>
          </w:p>
        </w:tc>
      </w:tr>
      <w:tr>
        <w:trPr>
          <w:trHeight w:val="406" w:hRule="exact"/>
        </w:trPr>
        <w:tc>
          <w:tcPr>
            <w:tcW w:w="1390" w:type="dxa"/>
            <w:tcBorders>
              <w:top w:val="nil" w:sz="6" w:space="0" w:color="auto"/>
              <w:left w:val="nil" w:sz="6" w:space="0" w:color="auto"/>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20"/>
              <w:jc w:val="right"/>
              <w:rPr>
                <w:rFonts w:ascii="Arial" w:hAnsi="Arial" w:cs="Arial" w:eastAsia="Arial" w:hint="default"/>
                <w:sz w:val="21"/>
                <w:szCs w:val="21"/>
              </w:rPr>
            </w:pPr>
            <w:r>
              <w:rPr>
                <w:rFonts w:ascii="Arial"/>
                <w:spacing w:val="-1"/>
                <w:sz w:val="21"/>
              </w:rPr>
              <w:t>41,744.53</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19"/>
              <w:jc w:val="right"/>
              <w:rPr>
                <w:rFonts w:ascii="Arial" w:hAnsi="Arial" w:cs="Arial" w:eastAsia="Arial" w:hint="default"/>
                <w:sz w:val="21"/>
                <w:szCs w:val="21"/>
              </w:rPr>
            </w:pPr>
            <w:r>
              <w:rPr>
                <w:rFonts w:ascii="Arial"/>
                <w:spacing w:val="-1"/>
                <w:sz w:val="21"/>
              </w:rPr>
              <w:t>21,822.83</w:t>
            </w:r>
          </w:p>
        </w:tc>
        <w:tc>
          <w:tcPr>
            <w:tcW w:w="11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20"/>
              <w:jc w:val="right"/>
              <w:rPr>
                <w:rFonts w:ascii="Arial" w:hAnsi="Arial" w:cs="Arial" w:eastAsia="Arial" w:hint="default"/>
                <w:sz w:val="21"/>
                <w:szCs w:val="21"/>
              </w:rPr>
            </w:pPr>
            <w:r>
              <w:rPr>
                <w:rFonts w:ascii="Arial"/>
                <w:spacing w:val="-1"/>
                <w:sz w:val="21"/>
              </w:rPr>
              <w:t>47.72</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20"/>
              <w:jc w:val="right"/>
              <w:rPr>
                <w:rFonts w:ascii="Arial" w:hAnsi="Arial" w:cs="Arial" w:eastAsia="Arial" w:hint="default"/>
                <w:sz w:val="21"/>
                <w:szCs w:val="21"/>
              </w:rPr>
            </w:pPr>
            <w:r>
              <w:rPr>
                <w:rFonts w:ascii="Arial"/>
                <w:spacing w:val="-1"/>
                <w:sz w:val="21"/>
              </w:rPr>
              <w:t>69.38</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right="19"/>
              <w:jc w:val="right"/>
              <w:rPr>
                <w:rFonts w:ascii="Arial" w:hAnsi="Arial" w:cs="Arial" w:eastAsia="Arial" w:hint="default"/>
                <w:sz w:val="21"/>
                <w:szCs w:val="21"/>
              </w:rPr>
            </w:pPr>
            <w:r>
              <w:rPr>
                <w:rFonts w:ascii="Arial"/>
                <w:sz w:val="21"/>
              </w:rPr>
              <w:t>119.14</w:t>
            </w:r>
          </w:p>
        </w:tc>
        <w:tc>
          <w:tcPr>
            <w:tcW w:w="1241" w:type="dxa"/>
            <w:tcBorders>
              <w:top w:val="nil" w:sz="6" w:space="0" w:color="auto"/>
              <w:left w:val="single" w:sz="4" w:space="0" w:color="000000"/>
              <w:bottom w:val="single" w:sz="4" w:space="0" w:color="000000"/>
              <w:right w:val="nil" w:sz="6" w:space="0" w:color="auto"/>
            </w:tcBorders>
          </w:tcPr>
          <w:p>
            <w:pPr>
              <w:pStyle w:val="TableParagraph"/>
              <w:spacing w:line="240" w:lineRule="auto" w:before="77"/>
              <w:ind w:right="24"/>
              <w:jc w:val="right"/>
              <w:rPr>
                <w:rFonts w:ascii="Arial" w:hAnsi="Arial" w:cs="Arial" w:eastAsia="Arial" w:hint="default"/>
                <w:sz w:val="21"/>
                <w:szCs w:val="21"/>
              </w:rPr>
            </w:pPr>
            <w:r>
              <w:rPr>
                <w:rFonts w:ascii="Arial"/>
                <w:spacing w:val="-1"/>
                <w:sz w:val="21"/>
              </w:rPr>
              <w:t>-11.87</w:t>
            </w:r>
          </w:p>
        </w:tc>
      </w:tr>
    </w:tbl>
    <w:p>
      <w:pPr>
        <w:pStyle w:val="BodyText"/>
        <w:spacing w:line="340" w:lineRule="auto" w:before="79"/>
        <w:ind w:left="558" w:right="1763" w:firstLine="479"/>
        <w:jc w:val="both"/>
      </w:pPr>
      <w:r>
        <w:rPr/>
        <w:pict>
          <v:group style="position:absolute;margin-left:67.823997pt;margin-top:-66.184372pt;width:459.8pt;height:5.05pt;mso-position-horizontal-relative:page;mso-position-vertical-relative:paragraph;z-index:-1173448" coordorigin="1356,-1324" coordsize="9196,101">
            <v:shape style="position:absolute;left:1356;top:-1324;width:1404;height:101" type="#_x0000_t75" stroked="false">
              <v:imagedata r:id="rId111" o:title=""/>
            </v:shape>
            <v:shape style="position:absolute;left:2736;top:-1232;width:1342;height:10" type="#_x0000_t75" stroked="false">
              <v:imagedata r:id="rId107" o:title=""/>
            </v:shape>
            <v:shape style="position:absolute;left:4074;top:-1232;width:1342;height:10" type="#_x0000_t75" stroked="false">
              <v:imagedata r:id="rId107" o:title=""/>
            </v:shape>
            <v:shape style="position:absolute;left:5411;top:-1232;width:5142;height:10" type="#_x0000_t75" stroked="false">
              <v:imagedata r:id="rId112" o:title=""/>
            </v:shape>
            <w10:wrap type="none"/>
          </v:group>
        </w:pict>
      </w:r>
      <w:r>
        <w:rPr/>
        <w:pict>
          <v:group style="position:absolute;margin-left:67.823997pt;margin-top:-45.78437pt;width:459.8pt;height:5.05pt;mso-position-horizontal-relative:page;mso-position-vertical-relative:paragraph;z-index:-1173424" coordorigin="1356,-916" coordsize="9196,101">
            <v:shape style="position:absolute;left:1356;top:-916;width:1404;height:101" type="#_x0000_t75" stroked="false">
              <v:imagedata r:id="rId111" o:title=""/>
            </v:shape>
            <v:shape style="position:absolute;left:2736;top:-824;width:1342;height:10" type="#_x0000_t75" stroked="false">
              <v:imagedata r:id="rId107" o:title=""/>
            </v:shape>
            <v:shape style="position:absolute;left:4074;top:-824;width:1342;height:10" type="#_x0000_t75" stroked="false">
              <v:imagedata r:id="rId107" o:title=""/>
            </v:shape>
            <v:shape style="position:absolute;left:5411;top:-824;width:5142;height:10" type="#_x0000_t75" stroked="false">
              <v:imagedata r:id="rId112" o:title=""/>
            </v:shape>
            <w10:wrap type="none"/>
          </v:group>
        </w:pict>
      </w:r>
      <w:r>
        <w:rPr/>
        <w:pict>
          <v:group style="position:absolute;margin-left:67.823997pt;margin-top:-20.94433pt;width:459.8pt;height:.5pt;mso-position-horizontal-relative:page;mso-position-vertical-relative:paragraph;z-index:-1173400" coordorigin="1356,-419" coordsize="9196,10">
            <v:shape style="position:absolute;left:1356;top:-419;width:1385;height:10" type="#_x0000_t75" stroked="false">
              <v:imagedata r:id="rId106" o:title=""/>
            </v:shape>
            <v:shape style="position:absolute;left:2736;top:-419;width:1342;height:10" type="#_x0000_t75" stroked="false">
              <v:imagedata r:id="rId107" o:title=""/>
            </v:shape>
            <v:shape style="position:absolute;left:4074;top:-419;width:1342;height:10" type="#_x0000_t75" stroked="false">
              <v:imagedata r:id="rId107" o:title=""/>
            </v:shape>
            <v:shape style="position:absolute;left:5411;top:-419;width:5142;height:10" type="#_x0000_t75" stroked="false">
              <v:imagedata r:id="rId112" o:title=""/>
            </v:shape>
            <w10:wrap type="none"/>
          </v:group>
        </w:pict>
      </w:r>
      <w:r>
        <w:rPr/>
        <w:pict>
          <v:shape style="position:absolute;margin-left:137.059998pt;margin-top:-1.234381pt;width:.47999pt;height:.72pt;mso-position-horizontal-relative:page;mso-position-vertical-relative:paragraph;z-index:-1173376" type="#_x0000_t75" stroked="false">
            <v:imagedata r:id="rId105" o:title=""/>
          </v:shape>
        </w:pict>
      </w:r>
      <w:r>
        <w:rPr/>
        <w:pict>
          <v:shape style="position:absolute;margin-left:203.929993pt;margin-top:-1.234381pt;width:.47999pt;height:.72pt;mso-position-horizontal-relative:page;mso-position-vertical-relative:paragraph;z-index:-1173352" type="#_x0000_t75" stroked="false">
            <v:imagedata r:id="rId105" o:title=""/>
          </v:shape>
        </w:pict>
      </w:r>
      <w:r>
        <w:rPr/>
        <w:pict>
          <v:shape style="position:absolute;margin-left:270.769989pt;margin-top:-1.234381pt;width:.47996pt;height:.72pt;mso-position-horizontal-relative:page;mso-position-vertical-relative:paragraph;z-index:-1173328" type="#_x0000_t75" stroked="false">
            <v:imagedata r:id="rId105" o:title=""/>
          </v:shape>
        </w:pict>
      </w:r>
      <w:r>
        <w:rPr/>
        <w:pict>
          <v:shape style="position:absolute;margin-left:330.670013pt;margin-top:-1.234381pt;width:.47999pt;height:.72pt;mso-position-horizontal-relative:page;mso-position-vertical-relative:paragraph;z-index:-1173304" type="#_x0000_t75" stroked="false">
            <v:imagedata r:id="rId105" o:title=""/>
          </v:shape>
        </w:pict>
      </w:r>
      <w:r>
        <w:rPr/>
        <w:pict>
          <v:shape style="position:absolute;margin-left:394.51001pt;margin-top:-1.234381pt;width:.47999pt;height:.72pt;mso-position-horizontal-relative:page;mso-position-vertical-relative:paragraph;z-index:-1173280" type="#_x0000_t75" stroked="false">
            <v:imagedata r:id="rId105" o:title=""/>
          </v:shape>
        </w:pict>
      </w:r>
      <w:r>
        <w:rPr/>
        <w:pict>
          <v:shape style="position:absolute;margin-left:465.339996pt;margin-top:-1.234381pt;width:.47999pt;height:.72pt;mso-position-horizontal-relative:page;mso-position-vertical-relative:paragraph;z-index:-1173256" type="#_x0000_t75" stroked="false">
            <v:imagedata r:id="rId105" o:title=""/>
          </v:shape>
        </w:pict>
      </w:r>
      <w:r>
        <w:rPr/>
        <w:t>报告期内应用软件收入较上年同期增长了</w:t>
      </w:r>
      <w:r>
        <w:rPr>
          <w:spacing w:val="-61"/>
        </w:rPr>
        <w:t> </w:t>
      </w:r>
      <w:r>
        <w:rPr>
          <w:rFonts w:ascii="Arial" w:hAnsi="Arial" w:cs="Arial" w:eastAsia="Arial" w:hint="default"/>
        </w:rPr>
        <w:t>48.63</w:t>
      </w:r>
      <w:r>
        <w:rPr/>
        <w:t>％，由于人工成本的增加， 营业成本增加了</w:t>
      </w:r>
      <w:r>
        <w:rPr>
          <w:spacing w:val="-50"/>
        </w:rPr>
        <w:t> </w:t>
      </w:r>
      <w:r>
        <w:rPr>
          <w:rFonts w:ascii="Arial" w:hAnsi="Arial" w:cs="Arial" w:eastAsia="Arial" w:hint="default"/>
        </w:rPr>
        <w:t>63.40%</w:t>
      </w:r>
      <w:r>
        <w:rPr/>
        <w:t>，毛利率由</w:t>
      </w:r>
      <w:r>
        <w:rPr>
          <w:spacing w:val="-49"/>
        </w:rPr>
        <w:t> </w:t>
      </w:r>
      <w:r>
        <w:rPr>
          <w:rFonts w:ascii="Arial" w:hAnsi="Arial" w:cs="Arial" w:eastAsia="Arial" w:hint="default"/>
        </w:rPr>
        <w:t>64.92%</w:t>
      </w:r>
      <w:r>
        <w:rPr/>
        <w:t>下降至</w:t>
      </w:r>
      <w:r>
        <w:rPr>
          <w:spacing w:val="-49"/>
        </w:rPr>
        <w:t> </w:t>
      </w:r>
      <w:r>
        <w:rPr>
          <w:rFonts w:ascii="Arial" w:hAnsi="Arial" w:cs="Arial" w:eastAsia="Arial" w:hint="default"/>
        </w:rPr>
        <w:t>61.43%</w:t>
      </w:r>
      <w:r>
        <w:rPr/>
        <w:t>，下降</w:t>
      </w:r>
      <w:r>
        <w:rPr>
          <w:spacing w:val="-49"/>
        </w:rPr>
        <w:t> </w:t>
      </w:r>
      <w:r>
        <w:rPr>
          <w:rFonts w:ascii="Arial" w:hAnsi="Arial" w:cs="Arial" w:eastAsia="Arial" w:hint="default"/>
        </w:rPr>
        <w:t>3.49</w:t>
      </w:r>
      <w:r>
        <w:rPr>
          <w:rFonts w:ascii="Arial" w:hAnsi="Arial" w:cs="Arial" w:eastAsia="Arial" w:hint="default"/>
          <w:spacing w:val="5"/>
        </w:rPr>
        <w:t> </w:t>
      </w:r>
      <w:r>
        <w:rPr/>
        <w:t>个百分 </w:t>
      </w:r>
      <w:r>
        <w:rPr>
          <w:spacing w:val="-3"/>
        </w:rPr>
        <w:t>点；由于技术服务合同较上年签署较晚，按提供服务期间确认收入较少，较上年</w:t>
      </w:r>
      <w:r>
        <w:rPr>
          <w:spacing w:val="-102"/>
        </w:rPr>
        <w:t> </w:t>
      </w:r>
      <w:r>
        <w:rPr>
          <w:spacing w:val="-102"/>
        </w:rPr>
      </w:r>
      <w:r>
        <w:rPr/>
        <w:t>同期减少</w:t>
      </w:r>
      <w:r>
        <w:rPr>
          <w:spacing w:val="-64"/>
        </w:rPr>
        <w:t> </w:t>
      </w:r>
      <w:r>
        <w:rPr>
          <w:rFonts w:ascii="Arial" w:hAnsi="Arial" w:cs="Arial" w:eastAsia="Arial" w:hint="default"/>
        </w:rPr>
        <w:t>33.14%</w:t>
      </w:r>
      <w:r>
        <w:rPr/>
        <w:t>，同时为加大服务网点建设，增强客户体验，技术服务成本有 </w:t>
      </w:r>
      <w:r>
        <w:rPr>
          <w:spacing w:val="-3"/>
        </w:rPr>
        <w:t>所增加，因此技术服务毛利率下降</w:t>
      </w:r>
      <w:r>
        <w:rPr>
          <w:spacing w:val="-59"/>
        </w:rPr>
        <w:t> </w:t>
      </w:r>
      <w:r>
        <w:rPr>
          <w:rFonts w:ascii="Arial" w:hAnsi="Arial" w:cs="Arial" w:eastAsia="Arial" w:hint="default"/>
        </w:rPr>
        <w:t>18.46</w:t>
      </w:r>
      <w:r>
        <w:rPr>
          <w:rFonts w:ascii="Arial" w:hAnsi="Arial" w:cs="Arial" w:eastAsia="Arial" w:hint="default"/>
          <w:spacing w:val="-5"/>
        </w:rPr>
        <w:t> </w:t>
      </w:r>
      <w:r>
        <w:rPr>
          <w:spacing w:val="-3"/>
        </w:rPr>
        <w:t>个百分点。电信增值服务业务收入较上</w:t>
      </w:r>
      <w:r>
        <w:rPr/>
        <w:t> 年同期增长</w:t>
      </w:r>
      <w:r>
        <w:rPr>
          <w:spacing w:val="-56"/>
        </w:rPr>
        <w:t> </w:t>
      </w:r>
      <w:r>
        <w:rPr>
          <w:rFonts w:ascii="Arial" w:hAnsi="Arial" w:cs="Arial" w:eastAsia="Arial" w:hint="default"/>
          <w:spacing w:val="-4"/>
        </w:rPr>
        <w:t>872.2%</w:t>
      </w:r>
      <w:r>
        <w:rPr>
          <w:spacing w:val="-4"/>
        </w:rPr>
        <w:t>，毛利率增加</w:t>
      </w:r>
      <w:r>
        <w:rPr>
          <w:spacing w:val="-55"/>
        </w:rPr>
        <w:t> </w:t>
      </w:r>
      <w:r>
        <w:rPr>
          <w:rFonts w:ascii="Arial" w:hAnsi="Arial" w:cs="Arial" w:eastAsia="Arial" w:hint="default"/>
        </w:rPr>
        <w:t>9 </w:t>
      </w:r>
      <w:r>
        <w:rPr>
          <w:spacing w:val="-3"/>
        </w:rPr>
        <w:t>个百分点</w:t>
      </w:r>
      <w:r>
        <w:rPr>
          <w:rFonts w:ascii="Arial" w:hAnsi="Arial" w:cs="Arial" w:eastAsia="Arial" w:hint="default"/>
          <w:spacing w:val="-3"/>
        </w:rPr>
        <w:t>.</w:t>
      </w:r>
      <w:r>
        <w:rPr>
          <w:spacing w:val="-3"/>
        </w:rPr>
        <w:t>；系统集成业务收入较上年同期增</w:t>
      </w:r>
      <w:r>
        <w:rPr>
          <w:spacing w:val="-116"/>
        </w:rPr>
        <w:t> </w:t>
      </w:r>
      <w:r>
        <w:rPr>
          <w:spacing w:val="-116"/>
        </w:rPr>
      </w:r>
      <w:r>
        <w:rPr/>
        <w:t>加 </w:t>
      </w:r>
      <w:r>
        <w:rPr>
          <w:rFonts w:ascii="Arial" w:hAnsi="Arial" w:cs="Arial" w:eastAsia="Arial" w:hint="default"/>
        </w:rPr>
        <w:t>262.97</w:t>
      </w:r>
      <w:r>
        <w:rPr/>
        <w:t>％，由于集团采购增加原因，营业成本较上年同期增加</w:t>
      </w:r>
      <w:r>
        <w:rPr>
          <w:spacing w:val="-94"/>
        </w:rPr>
        <w:t> </w:t>
      </w:r>
      <w:r>
        <w:rPr>
          <w:rFonts w:ascii="Arial" w:hAnsi="Arial" w:cs="Arial" w:eastAsia="Arial" w:hint="default"/>
        </w:rPr>
        <w:t>284.46%</w:t>
      </w:r>
      <w:r>
        <w:rPr/>
        <w:t>，毛 利率下降</w:t>
      </w:r>
      <w:r>
        <w:rPr>
          <w:spacing w:val="-62"/>
        </w:rPr>
        <w:t> </w:t>
      </w:r>
      <w:r>
        <w:rPr>
          <w:rFonts w:ascii="Arial" w:hAnsi="Arial" w:cs="Arial" w:eastAsia="Arial" w:hint="default"/>
        </w:rPr>
        <w:t>5.10</w:t>
      </w:r>
      <w:r>
        <w:rPr>
          <w:rFonts w:ascii="Arial" w:hAnsi="Arial" w:cs="Arial" w:eastAsia="Arial" w:hint="default"/>
          <w:spacing w:val="-8"/>
        </w:rPr>
        <w:t> </w:t>
      </w:r>
      <w:r>
        <w:rPr/>
        <w:t>个百分点。</w:t>
      </w:r>
    </w:p>
    <w:p>
      <w:pPr>
        <w:pStyle w:val="BodyText"/>
        <w:spacing w:line="240" w:lineRule="auto" w:before="22"/>
        <w:ind w:left="1038" w:right="3448"/>
        <w:jc w:val="left"/>
      </w:pPr>
      <w:r>
        <w:rPr/>
        <w:t>（</w:t>
      </w:r>
      <w:r>
        <w:rPr>
          <w:rFonts w:ascii="Arial" w:hAnsi="Arial" w:cs="Arial" w:eastAsia="Arial" w:hint="default"/>
        </w:rPr>
        <w:t>2</w:t>
      </w:r>
      <w:r>
        <w:rPr/>
        <w:t>）主营业务收入按地区分析</w:t>
      </w:r>
    </w:p>
    <w:p>
      <w:pPr>
        <w:tabs>
          <w:tab w:pos="8448" w:val="left" w:leader="none"/>
        </w:tabs>
        <w:spacing w:before="143"/>
        <w:ind w:left="6979" w:right="0" w:firstLine="0"/>
        <w:jc w:val="left"/>
        <w:rPr>
          <w:rFonts w:ascii="宋体" w:hAnsi="宋体" w:cs="宋体" w:eastAsia="宋体" w:hint="default"/>
          <w:sz w:val="21"/>
          <w:szCs w:val="21"/>
        </w:rPr>
      </w:pPr>
      <w:r>
        <w:rPr/>
        <w:pict>
          <v:group style="position:absolute;margin-left:158.419983pt;margin-top:49.653645pt;width:363.95pt;height:.5pt;mso-position-horizontal-relative:page;mso-position-vertical-relative:paragraph;z-index:-1173232" coordorigin="3168,993" coordsize="7279,10">
            <v:shape style="position:absolute;left:3168;top:993;width:1426;height:10" type="#_x0000_t75" stroked="false">
              <v:imagedata r:id="rId113" o:title=""/>
            </v:shape>
            <v:shape style="position:absolute;left:4590;top:993;width:1426;height:10" type="#_x0000_t75" stroked="false">
              <v:imagedata r:id="rId114" o:title=""/>
            </v:shape>
            <v:shape style="position:absolute;left:6011;top:993;width:2929;height:10" type="#_x0000_t75" stroked="false">
              <v:imagedata r:id="rId115" o:title=""/>
            </v:shape>
            <v:shape style="position:absolute;left:8935;top:993;width:1512;height:10" type="#_x0000_t75" stroked="false">
              <v:imagedata r:id="rId92" o:title=""/>
            </v:shape>
            <w10:wrap type="none"/>
          </v:group>
        </w:pict>
      </w:r>
      <w:r>
        <w:rPr/>
        <w:pict>
          <v:group style="position:absolute;margin-left:73.103996pt;margin-top:69.933701pt;width:449.25pt;height:.5pt;mso-position-horizontal-relative:page;mso-position-vertical-relative:paragraph;z-index:-1173208" coordorigin="1462,1399" coordsize="8985,10">
            <v:shape style="position:absolute;left:1462;top:1399;width:1711;height:10" type="#_x0000_t75" stroked="false">
              <v:imagedata r:id="rId116" o:title=""/>
            </v:shape>
            <v:shape style="position:absolute;left:3168;top:1399;width:1426;height:10" type="#_x0000_t75" stroked="false">
              <v:imagedata r:id="rId113" o:title=""/>
            </v:shape>
            <v:shape style="position:absolute;left:4590;top:1399;width:1426;height:10" type="#_x0000_t75" stroked="false">
              <v:imagedata r:id="rId114" o:title=""/>
            </v:shape>
            <v:shape style="position:absolute;left:6011;top:1399;width:2929;height:10" type="#_x0000_t75" stroked="false">
              <v:imagedata r:id="rId115" o:title=""/>
            </v:shape>
            <v:shape style="position:absolute;left:8935;top:1399;width:1512;height:10" type="#_x0000_t75" stroked="false">
              <v:imagedata r:id="rId92" o:title=""/>
            </v:shape>
            <w10:wrap type="none"/>
          </v:group>
        </w:pict>
      </w:r>
      <w:r>
        <w:rPr/>
        <w:pict>
          <v:group style="position:absolute;margin-left:73.103996pt;margin-top:85.773666pt;width:449.25pt;height:5.05pt;mso-position-horizontal-relative:page;mso-position-vertical-relative:paragraph;z-index:-1173184" coordorigin="1462,1715" coordsize="8985,101">
            <v:shape style="position:absolute;left:1462;top:1715;width:1730;height:101" type="#_x0000_t75" stroked="false">
              <v:imagedata r:id="rId117" o:title=""/>
            </v:shape>
            <v:shape style="position:absolute;left:3168;top:1807;width:1426;height:10" type="#_x0000_t75" stroked="false">
              <v:imagedata r:id="rId113" o:title=""/>
            </v:shape>
            <v:shape style="position:absolute;left:4590;top:1807;width:1426;height:10" type="#_x0000_t75" stroked="false">
              <v:imagedata r:id="rId114" o:title=""/>
            </v:shape>
            <v:shape style="position:absolute;left:6011;top:1807;width:2929;height:10" type="#_x0000_t75" stroked="false">
              <v:imagedata r:id="rId115" o:title=""/>
            </v:shape>
            <v:shape style="position:absolute;left:8935;top:1807;width:1512;height:10" type="#_x0000_t75" stroked="false">
              <v:imagedata r:id="rId92" o:title=""/>
            </v:shape>
            <w10:wrap type="none"/>
          </v:group>
        </w:pict>
      </w:r>
      <w:r>
        <w:rPr/>
        <w:pict>
          <v:group style="position:absolute;margin-left:73.103996pt;margin-top:110.613701pt;width:449.25pt;height:.5pt;mso-position-horizontal-relative:page;mso-position-vertical-relative:paragraph;z-index:-1173160" coordorigin="1462,2212" coordsize="8985,10">
            <v:shape style="position:absolute;left:1462;top:2212;width:1711;height:10" type="#_x0000_t75" stroked="false">
              <v:imagedata r:id="rId116" o:title=""/>
            </v:shape>
            <v:shape style="position:absolute;left:3168;top:2212;width:1426;height:10" type="#_x0000_t75" stroked="false">
              <v:imagedata r:id="rId113" o:title=""/>
            </v:shape>
            <v:shape style="position:absolute;left:4590;top:2212;width:1426;height:10" type="#_x0000_t75" stroked="false">
              <v:imagedata r:id="rId114" o:title=""/>
            </v:shape>
            <v:shape style="position:absolute;left:6011;top:2212;width:2929;height:10" type="#_x0000_t75" stroked="false">
              <v:imagedata r:id="rId115" o:title=""/>
            </v:shape>
            <v:shape style="position:absolute;left:8935;top:2212;width:1512;height:10" type="#_x0000_t75" stroked="false">
              <v:imagedata r:id="rId92"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0"/>
        <w:rPr>
          <w:rFonts w:ascii="宋体" w:hAnsi="宋体" w:cs="宋体" w:eastAsia="宋体" w:hint="default"/>
          <w:sz w:val="12"/>
          <w:szCs w:val="12"/>
        </w:rPr>
      </w:pPr>
    </w:p>
    <w:tbl>
      <w:tblPr>
        <w:tblW w:w="0" w:type="auto"/>
        <w:jc w:val="left"/>
        <w:tblInd w:w="217" w:type="dxa"/>
        <w:tblLayout w:type="fixed"/>
        <w:tblCellMar>
          <w:top w:w="0" w:type="dxa"/>
          <w:left w:w="0" w:type="dxa"/>
          <w:bottom w:w="0" w:type="dxa"/>
          <w:right w:w="0" w:type="dxa"/>
        </w:tblCellMar>
        <w:tblLook w:val="01E0"/>
      </w:tblPr>
      <w:tblGrid>
        <w:gridCol w:w="1716"/>
        <w:gridCol w:w="1421"/>
        <w:gridCol w:w="1421"/>
        <w:gridCol w:w="1592"/>
        <w:gridCol w:w="1333"/>
        <w:gridCol w:w="1500"/>
      </w:tblGrid>
      <w:tr>
        <w:trPr>
          <w:trHeight w:val="408" w:hRule="exact"/>
        </w:trPr>
        <w:tc>
          <w:tcPr>
            <w:tcW w:w="1716" w:type="dxa"/>
            <w:vMerge w:val="restart"/>
            <w:tcBorders>
              <w:top w:val="single" w:sz="4" w:space="0" w:color="000000"/>
              <w:left w:val="nil" w:sz="6" w:space="0" w:color="auto"/>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sz w:val="21"/>
                <w:szCs w:val="21"/>
              </w:rPr>
            </w:r>
          </w:p>
        </w:tc>
        <w:tc>
          <w:tcPr>
            <w:tcW w:w="4434" w:type="dxa"/>
            <w:gridSpan w:val="3"/>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833" w:type="dxa"/>
            <w:gridSpan w:val="2"/>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right="5"/>
              <w:jc w:val="center"/>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01" w:hRule="exact"/>
        </w:trPr>
        <w:tc>
          <w:tcPr>
            <w:tcW w:w="1716" w:type="dxa"/>
            <w:vMerge/>
            <w:tcBorders>
              <w:left w:val="nil" w:sz="6" w:space="0" w:color="auto"/>
              <w:bottom w:val="nil" w:sz="6" w:space="0" w:color="auto"/>
              <w:right w:val="single" w:sz="4" w:space="0" w:color="000000"/>
            </w:tcBorders>
            <w:shd w:val="clear" w:color="auto" w:fill="D9D9D9"/>
          </w:tcPr>
          <w:p>
            <w:pPr/>
          </w:p>
        </w:tc>
        <w:tc>
          <w:tcPr>
            <w:tcW w:w="142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3"/>
              <w:ind w:right="101"/>
              <w:jc w:val="righ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42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3"/>
              <w:ind w:right="103"/>
              <w:jc w:val="right"/>
              <w:rPr>
                <w:rFonts w:ascii="宋体" w:hAnsi="宋体" w:cs="宋体" w:eastAsia="宋体" w:hint="default"/>
                <w:sz w:val="21"/>
                <w:szCs w:val="21"/>
              </w:rPr>
            </w:pPr>
            <w:r>
              <w:rPr>
                <w:rFonts w:ascii="宋体" w:hAnsi="宋体" w:cs="宋体" w:eastAsia="宋体" w:hint="default"/>
                <w:b/>
                <w:bCs/>
                <w:spacing w:val="-2"/>
                <w:sz w:val="21"/>
                <w:szCs w:val="21"/>
              </w:rPr>
              <w:t>占比（</w:t>
            </w:r>
            <w:r>
              <w:rPr>
                <w:rFonts w:ascii="Arial" w:hAnsi="Arial" w:cs="Arial" w:eastAsia="Arial" w:hint="default"/>
                <w:b/>
                <w:bCs/>
                <w:spacing w:val="-2"/>
                <w:sz w:val="21"/>
                <w:szCs w:val="21"/>
              </w:rPr>
              <w:t>%</w:t>
            </w:r>
            <w:r>
              <w:rPr>
                <w:rFonts w:ascii="宋体" w:hAnsi="宋体" w:cs="宋体" w:eastAsia="宋体" w:hint="default"/>
                <w:b/>
                <w:bCs/>
                <w:spacing w:val="-2"/>
                <w:sz w:val="21"/>
                <w:szCs w:val="21"/>
              </w:rPr>
              <w:t>）</w:t>
            </w:r>
            <w:r>
              <w:rPr>
                <w:rFonts w:ascii="宋体" w:hAnsi="宋体" w:cs="宋体" w:eastAsia="宋体" w:hint="default"/>
                <w:spacing w:val="-2"/>
                <w:sz w:val="21"/>
                <w:szCs w:val="21"/>
              </w:rPr>
            </w:r>
          </w:p>
        </w:tc>
        <w:tc>
          <w:tcPr>
            <w:tcW w:w="159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3"/>
              <w:ind w:right="26"/>
              <w:jc w:val="right"/>
              <w:rPr>
                <w:rFonts w:ascii="宋体" w:hAnsi="宋体" w:cs="宋体" w:eastAsia="宋体" w:hint="default"/>
                <w:sz w:val="21"/>
                <w:szCs w:val="21"/>
              </w:rPr>
            </w:pPr>
            <w:r>
              <w:rPr>
                <w:rFonts w:ascii="宋体" w:hAnsi="宋体" w:cs="宋体" w:eastAsia="宋体" w:hint="default"/>
                <w:b/>
                <w:bCs/>
                <w:spacing w:val="-1"/>
                <w:sz w:val="21"/>
                <w:szCs w:val="21"/>
              </w:rPr>
              <w:t>同比增减（</w:t>
            </w:r>
            <w:r>
              <w:rPr>
                <w:rFonts w:ascii="Arial" w:hAnsi="Arial" w:cs="Arial" w:eastAsia="Arial"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c>
          <w:tcPr>
            <w:tcW w:w="133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3"/>
              <w:ind w:right="104"/>
              <w:jc w:val="righ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500"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33"/>
              <w:ind w:right="108"/>
              <w:jc w:val="right"/>
              <w:rPr>
                <w:rFonts w:ascii="宋体" w:hAnsi="宋体" w:cs="宋体" w:eastAsia="宋体" w:hint="default"/>
                <w:sz w:val="21"/>
                <w:szCs w:val="21"/>
              </w:rPr>
            </w:pPr>
            <w:r>
              <w:rPr>
                <w:rFonts w:ascii="宋体" w:hAnsi="宋体" w:cs="宋体" w:eastAsia="宋体" w:hint="default"/>
                <w:b/>
                <w:bCs/>
                <w:spacing w:val="-2"/>
                <w:sz w:val="21"/>
                <w:szCs w:val="21"/>
              </w:rPr>
              <w:t>占比（</w:t>
            </w:r>
            <w:r>
              <w:rPr>
                <w:rFonts w:ascii="Arial" w:hAnsi="Arial" w:cs="Arial" w:eastAsia="Arial" w:hint="default"/>
                <w:b/>
                <w:bCs/>
                <w:spacing w:val="-2"/>
                <w:sz w:val="21"/>
                <w:szCs w:val="21"/>
              </w:rPr>
              <w:t>%</w:t>
            </w:r>
            <w:r>
              <w:rPr>
                <w:rFonts w:ascii="宋体" w:hAnsi="宋体" w:cs="宋体" w:eastAsia="宋体" w:hint="default"/>
                <w:b/>
                <w:bCs/>
                <w:spacing w:val="-2"/>
                <w:sz w:val="21"/>
                <w:szCs w:val="21"/>
              </w:rPr>
              <w:t>）</w:t>
            </w:r>
            <w:r>
              <w:rPr>
                <w:rFonts w:ascii="宋体" w:hAnsi="宋体" w:cs="宋体" w:eastAsia="宋体" w:hint="default"/>
                <w:spacing w:val="-2"/>
                <w:sz w:val="21"/>
                <w:szCs w:val="21"/>
              </w:rPr>
            </w:r>
          </w:p>
        </w:tc>
      </w:tr>
      <w:tr>
        <w:trPr>
          <w:trHeight w:val="317"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东部地区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pacing w:val="-1"/>
                <w:sz w:val="21"/>
              </w:rPr>
              <w:t>3,108.87</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7.45</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1"/>
              <w:jc w:val="right"/>
              <w:rPr>
                <w:rFonts w:ascii="Arial" w:hAnsi="Arial" w:cs="Arial" w:eastAsia="Arial" w:hint="default"/>
                <w:sz w:val="21"/>
                <w:szCs w:val="21"/>
              </w:rPr>
            </w:pPr>
            <w:r>
              <w:rPr>
                <w:rFonts w:ascii="Arial"/>
                <w:spacing w:val="-1"/>
                <w:sz w:val="21"/>
              </w:rPr>
              <w:t>-1.35</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1"/>
              <w:jc w:val="right"/>
              <w:rPr>
                <w:rFonts w:ascii="Arial" w:hAnsi="Arial" w:cs="Arial" w:eastAsia="Arial" w:hint="default"/>
                <w:sz w:val="21"/>
                <w:szCs w:val="21"/>
              </w:rPr>
            </w:pPr>
            <w:r>
              <w:rPr>
                <w:rFonts w:ascii="Arial"/>
                <w:spacing w:val="-1"/>
                <w:sz w:val="21"/>
              </w:rPr>
              <w:t>3,151.46</w:t>
            </w:r>
          </w:p>
        </w:tc>
        <w:tc>
          <w:tcPr>
            <w:tcW w:w="1500"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4"/>
              <w:jc w:val="right"/>
              <w:rPr>
                <w:rFonts w:ascii="Arial" w:hAnsi="Arial" w:cs="Arial" w:eastAsia="Arial" w:hint="default"/>
                <w:sz w:val="21"/>
                <w:szCs w:val="21"/>
              </w:rPr>
            </w:pPr>
            <w:r>
              <w:rPr>
                <w:rFonts w:ascii="Arial"/>
                <w:spacing w:val="-1"/>
                <w:sz w:val="21"/>
              </w:rPr>
              <w:t>12.79</w:t>
            </w:r>
          </w:p>
        </w:tc>
      </w:tr>
      <w:tr>
        <w:trPr>
          <w:trHeight w:val="504"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8" w:right="0"/>
              <w:jc w:val="left"/>
              <w:rPr>
                <w:rFonts w:ascii="宋体" w:hAnsi="宋体" w:cs="宋体" w:eastAsia="宋体" w:hint="default"/>
                <w:sz w:val="21"/>
                <w:szCs w:val="21"/>
              </w:rPr>
            </w:pPr>
            <w:r>
              <w:rPr>
                <w:rFonts w:ascii="宋体" w:hAnsi="宋体" w:cs="宋体" w:eastAsia="宋体" w:hint="default"/>
                <w:sz w:val="21"/>
                <w:szCs w:val="21"/>
              </w:rPr>
              <w:t>西部地区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8"/>
              <w:jc w:val="right"/>
              <w:rPr>
                <w:rFonts w:ascii="Arial" w:hAnsi="Arial" w:cs="Arial" w:eastAsia="Arial" w:hint="default"/>
                <w:sz w:val="21"/>
                <w:szCs w:val="21"/>
              </w:rPr>
            </w:pPr>
            <w:r>
              <w:rPr>
                <w:rFonts w:ascii="Arial"/>
                <w:spacing w:val="-1"/>
                <w:sz w:val="21"/>
              </w:rPr>
              <w:t>9,938.21</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23.81</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01"/>
              <w:jc w:val="right"/>
              <w:rPr>
                <w:rFonts w:ascii="Arial" w:hAnsi="Arial" w:cs="Arial" w:eastAsia="Arial" w:hint="default"/>
                <w:sz w:val="21"/>
                <w:szCs w:val="21"/>
              </w:rPr>
            </w:pPr>
            <w:r>
              <w:rPr>
                <w:rFonts w:ascii="Arial"/>
                <w:spacing w:val="-1"/>
                <w:sz w:val="21"/>
              </w:rPr>
              <w:t>29.95</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01"/>
              <w:jc w:val="right"/>
              <w:rPr>
                <w:rFonts w:ascii="Arial" w:hAnsi="Arial" w:cs="Arial" w:eastAsia="Arial" w:hint="default"/>
                <w:sz w:val="21"/>
                <w:szCs w:val="21"/>
              </w:rPr>
            </w:pPr>
            <w:r>
              <w:rPr>
                <w:rFonts w:ascii="Arial"/>
                <w:spacing w:val="-1"/>
                <w:sz w:val="21"/>
              </w:rPr>
              <w:t>7,647.81</w:t>
            </w:r>
          </w:p>
        </w:tc>
        <w:tc>
          <w:tcPr>
            <w:tcW w:w="1500" w:type="dxa"/>
            <w:tcBorders>
              <w:top w:val="nil" w:sz="6" w:space="0" w:color="auto"/>
              <w:left w:val="single" w:sz="4" w:space="0" w:color="000000"/>
              <w:bottom w:val="nil" w:sz="6" w:space="0" w:color="auto"/>
              <w:right w:val="nil" w:sz="6" w:space="0" w:color="auto"/>
            </w:tcBorders>
          </w:tcPr>
          <w:p>
            <w:pPr>
              <w:pStyle w:val="TableParagraph"/>
              <w:spacing w:line="240" w:lineRule="auto" w:before="172"/>
              <w:ind w:right="104"/>
              <w:jc w:val="right"/>
              <w:rPr>
                <w:rFonts w:ascii="Arial" w:hAnsi="Arial" w:cs="Arial" w:eastAsia="Arial" w:hint="default"/>
                <w:sz w:val="21"/>
                <w:szCs w:val="21"/>
              </w:rPr>
            </w:pPr>
            <w:r>
              <w:rPr>
                <w:rFonts w:ascii="Arial"/>
                <w:spacing w:val="-1"/>
                <w:sz w:val="21"/>
              </w:rPr>
              <w:t>31.03</w:t>
            </w:r>
          </w:p>
        </w:tc>
      </w:tr>
      <w:tr>
        <w:trPr>
          <w:trHeight w:val="314"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南部地区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spacing w:val="-1"/>
                <w:sz w:val="21"/>
              </w:rPr>
              <w:t>8,984.29</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21.52</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4"/>
                <w:sz w:val="21"/>
              </w:rPr>
              <w:t>117.72</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4,126.60</w:t>
            </w:r>
          </w:p>
        </w:tc>
        <w:tc>
          <w:tcPr>
            <w:tcW w:w="1500"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4"/>
              <w:jc w:val="right"/>
              <w:rPr>
                <w:rFonts w:ascii="Arial" w:hAnsi="Arial" w:cs="Arial" w:eastAsia="Arial" w:hint="default"/>
                <w:sz w:val="21"/>
                <w:szCs w:val="21"/>
              </w:rPr>
            </w:pPr>
            <w:r>
              <w:rPr>
                <w:rFonts w:ascii="Arial"/>
                <w:spacing w:val="-1"/>
                <w:sz w:val="21"/>
              </w:rPr>
              <w:t>16.74</w:t>
            </w:r>
          </w:p>
        </w:tc>
      </w:tr>
      <w:tr>
        <w:trPr>
          <w:trHeight w:val="97" w:hRule="exact"/>
        </w:trPr>
        <w:tc>
          <w:tcPr>
            <w:tcW w:w="1716"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nil" w:sz="6" w:space="0" w:color="auto"/>
            </w:tcBorders>
          </w:tcPr>
          <w:p>
            <w:pPr/>
          </w:p>
        </w:tc>
      </w:tr>
      <w:tr>
        <w:trPr>
          <w:trHeight w:val="405"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北部地区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8"/>
              <w:jc w:val="right"/>
              <w:rPr>
                <w:rFonts w:ascii="Arial" w:hAnsi="Arial" w:cs="Arial" w:eastAsia="Arial" w:hint="default"/>
                <w:sz w:val="21"/>
                <w:szCs w:val="21"/>
              </w:rPr>
            </w:pPr>
            <w:r>
              <w:rPr>
                <w:rFonts w:ascii="Arial"/>
                <w:spacing w:val="-1"/>
                <w:sz w:val="21"/>
              </w:rPr>
              <w:t>6,819.43</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16.33</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143.37</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3"/>
                <w:sz w:val="21"/>
              </w:rPr>
              <w:t>2,802.11</w:t>
            </w:r>
          </w:p>
        </w:tc>
        <w:tc>
          <w:tcPr>
            <w:tcW w:w="1500"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3"/>
              <w:jc w:val="right"/>
              <w:rPr>
                <w:rFonts w:ascii="Arial" w:hAnsi="Arial" w:cs="Arial" w:eastAsia="Arial" w:hint="default"/>
                <w:sz w:val="21"/>
                <w:szCs w:val="21"/>
              </w:rPr>
            </w:pPr>
            <w:r>
              <w:rPr>
                <w:rFonts w:ascii="Arial"/>
                <w:spacing w:val="-4"/>
                <w:sz w:val="21"/>
              </w:rPr>
              <w:t>11.37</w:t>
            </w:r>
          </w:p>
        </w:tc>
      </w:tr>
      <w:tr>
        <w:trPr>
          <w:trHeight w:val="312"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中部地区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8"/>
              <w:jc w:val="right"/>
              <w:rPr>
                <w:rFonts w:ascii="Arial" w:hAnsi="Arial" w:cs="Arial" w:eastAsia="Arial" w:hint="default"/>
                <w:sz w:val="21"/>
                <w:szCs w:val="21"/>
              </w:rPr>
            </w:pPr>
            <w:r>
              <w:rPr>
                <w:rFonts w:ascii="Arial"/>
                <w:spacing w:val="-1"/>
                <w:sz w:val="21"/>
              </w:rPr>
              <w:t>10,541.27</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25.25</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sz w:val="21"/>
              </w:rPr>
              <w:t>52.40</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sz w:val="21"/>
              </w:rPr>
              <w:t>6,916.90</w:t>
            </w:r>
          </w:p>
        </w:tc>
        <w:tc>
          <w:tcPr>
            <w:tcW w:w="1500"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3"/>
              <w:jc w:val="right"/>
              <w:rPr>
                <w:rFonts w:ascii="Arial" w:hAnsi="Arial" w:cs="Arial" w:eastAsia="Arial" w:hint="default"/>
                <w:sz w:val="21"/>
                <w:szCs w:val="21"/>
              </w:rPr>
            </w:pPr>
            <w:r>
              <w:rPr>
                <w:rFonts w:ascii="Arial"/>
                <w:spacing w:val="-1"/>
                <w:sz w:val="21"/>
              </w:rPr>
              <w:t>28.07</w:t>
            </w:r>
          </w:p>
        </w:tc>
      </w:tr>
      <w:tr>
        <w:trPr>
          <w:trHeight w:val="97" w:hRule="exact"/>
        </w:trPr>
        <w:tc>
          <w:tcPr>
            <w:tcW w:w="1716"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nil" w:sz="6" w:space="0" w:color="auto"/>
            </w:tcBorders>
          </w:tcPr>
          <w:p>
            <w:pPr/>
          </w:p>
        </w:tc>
      </w:tr>
      <w:tr>
        <w:trPr>
          <w:trHeight w:val="408"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海外地区</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2,352.46</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5.64</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w:hAnsi="Arial" w:cs="Arial" w:eastAsia="Arial" w:hint="default"/>
                <w:sz w:val="21"/>
                <w:szCs w:val="21"/>
              </w:rPr>
            </w:pPr>
            <w:r>
              <w:rPr>
                <w:rFonts w:ascii="Arial"/>
                <w:w w:val="100"/>
                <w:sz w:val="21"/>
              </w:rPr>
              <w:t>-</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4"/>
              <w:jc w:val="right"/>
              <w:rPr>
                <w:rFonts w:ascii="Arial" w:hAnsi="Arial" w:cs="Arial" w:eastAsia="Arial" w:hint="default"/>
                <w:sz w:val="21"/>
                <w:szCs w:val="21"/>
              </w:rPr>
            </w:pPr>
            <w:r>
              <w:rPr>
                <w:rFonts w:ascii="Arial"/>
                <w:w w:val="100"/>
                <w:sz w:val="21"/>
              </w:rPr>
              <w:t>0</w:t>
            </w:r>
          </w:p>
        </w:tc>
        <w:tc>
          <w:tcPr>
            <w:tcW w:w="150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6"/>
              <w:jc w:val="right"/>
              <w:rPr>
                <w:rFonts w:ascii="Arial" w:hAnsi="Arial" w:cs="Arial" w:eastAsia="Arial" w:hint="default"/>
                <w:sz w:val="21"/>
                <w:szCs w:val="21"/>
              </w:rPr>
            </w:pPr>
            <w:r>
              <w:rPr>
                <w:rFonts w:ascii="Arial"/>
                <w:w w:val="100"/>
                <w:sz w:val="21"/>
              </w:rPr>
              <w:t>0</w:t>
            </w:r>
          </w:p>
        </w:tc>
      </w:tr>
      <w:tr>
        <w:trPr>
          <w:trHeight w:val="401" w:hRule="exact"/>
        </w:trPr>
        <w:tc>
          <w:tcPr>
            <w:tcW w:w="1716" w:type="dxa"/>
            <w:tcBorders>
              <w:top w:val="nil" w:sz="6" w:space="0" w:color="auto"/>
              <w:left w:val="nil" w:sz="6" w:space="0" w:color="auto"/>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41,744.53</w:t>
            </w:r>
            <w:r>
              <w:rPr>
                <w:rFonts w:ascii="Arial"/>
                <w:sz w:val="21"/>
              </w:rPr>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98"/>
              <w:jc w:val="right"/>
              <w:rPr>
                <w:rFonts w:ascii="Arial" w:hAnsi="Arial" w:cs="Arial" w:eastAsia="Arial" w:hint="default"/>
                <w:sz w:val="21"/>
                <w:szCs w:val="21"/>
              </w:rPr>
            </w:pPr>
            <w:r>
              <w:rPr>
                <w:rFonts w:ascii="Arial"/>
                <w:sz w:val="21"/>
              </w:rPr>
              <w:t>100.00</w:t>
            </w:r>
          </w:p>
        </w:tc>
        <w:tc>
          <w:tcPr>
            <w:tcW w:w="15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69.38</w:t>
            </w:r>
          </w:p>
        </w:tc>
        <w:tc>
          <w:tcPr>
            <w:tcW w:w="13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104"/>
              <w:jc w:val="right"/>
              <w:rPr>
                <w:rFonts w:ascii="Arial" w:hAnsi="Arial" w:cs="Arial" w:eastAsia="Arial" w:hint="default"/>
                <w:sz w:val="21"/>
                <w:szCs w:val="21"/>
              </w:rPr>
            </w:pPr>
            <w:r>
              <w:rPr>
                <w:rFonts w:ascii="Arial"/>
                <w:spacing w:val="-2"/>
                <w:sz w:val="21"/>
              </w:rPr>
              <w:t>24,644.88</w:t>
            </w:r>
            <w:r>
              <w:rPr>
                <w:rFonts w:ascii="Arial"/>
                <w:sz w:val="21"/>
              </w:rPr>
            </w:r>
          </w:p>
        </w:tc>
        <w:tc>
          <w:tcPr>
            <w:tcW w:w="1500" w:type="dxa"/>
            <w:tcBorders>
              <w:top w:val="nil" w:sz="6" w:space="0" w:color="auto"/>
              <w:left w:val="single" w:sz="4" w:space="0" w:color="000000"/>
              <w:bottom w:val="single" w:sz="4" w:space="0" w:color="000000"/>
              <w:right w:val="nil" w:sz="6" w:space="0" w:color="auto"/>
            </w:tcBorders>
          </w:tcPr>
          <w:p>
            <w:pPr>
              <w:pStyle w:val="TableParagraph"/>
              <w:spacing w:line="240" w:lineRule="auto" w:before="72"/>
              <w:ind w:right="103"/>
              <w:jc w:val="right"/>
              <w:rPr>
                <w:rFonts w:ascii="Arial" w:hAnsi="Arial" w:cs="Arial" w:eastAsia="Arial" w:hint="default"/>
                <w:sz w:val="21"/>
                <w:szCs w:val="21"/>
              </w:rPr>
            </w:pPr>
            <w:r>
              <w:rPr>
                <w:rFonts w:ascii="Arial"/>
                <w:sz w:val="21"/>
              </w:rPr>
              <w:t>100.00</w:t>
            </w:r>
          </w:p>
        </w:tc>
      </w:tr>
    </w:tbl>
    <w:p>
      <w:pPr>
        <w:pStyle w:val="BodyText"/>
        <w:spacing w:line="338" w:lineRule="auto" w:before="79"/>
        <w:ind w:left="783" w:right="0" w:firstLine="480"/>
        <w:jc w:val="left"/>
      </w:pPr>
      <w:r>
        <w:rPr/>
        <w:pict>
          <v:group style="position:absolute;margin-left:73.103996pt;margin-top:-86.464333pt;width:449.25pt;height:5.05pt;mso-position-horizontal-relative:page;mso-position-vertical-relative:paragraph;z-index:-1173136" coordorigin="1462,-1729" coordsize="8985,101">
            <v:shape style="position:absolute;left:1462;top:-1729;width:1730;height:101" type="#_x0000_t75" stroked="false">
              <v:imagedata r:id="rId118" o:title=""/>
            </v:shape>
            <v:shape style="position:absolute;left:3168;top:-1638;width:1426;height:10" type="#_x0000_t75" stroked="false">
              <v:imagedata r:id="rId113" o:title=""/>
            </v:shape>
            <v:shape style="position:absolute;left:4590;top:-1638;width:1426;height:10" type="#_x0000_t75" stroked="false">
              <v:imagedata r:id="rId114" o:title=""/>
            </v:shape>
            <v:shape style="position:absolute;left:6011;top:-1638;width:2929;height:10" type="#_x0000_t75" stroked="false">
              <v:imagedata r:id="rId115" o:title=""/>
            </v:shape>
            <v:shape style="position:absolute;left:8935;top:-1638;width:1512;height:10" type="#_x0000_t75" stroked="false">
              <v:imagedata r:id="rId92" o:title=""/>
            </v:shape>
            <w10:wrap type="none"/>
          </v:group>
        </w:pict>
      </w:r>
      <w:r>
        <w:rPr/>
        <w:pict>
          <v:group style="position:absolute;margin-left:73.103996pt;margin-top:-61.59441pt;width:449.25pt;height:.5pt;mso-position-horizontal-relative:page;mso-position-vertical-relative:paragraph;z-index:-1173112" coordorigin="1462,-1232" coordsize="8985,10">
            <v:shape style="position:absolute;left:1462;top:-1232;width:1711;height:10" type="#_x0000_t75" stroked="false">
              <v:imagedata r:id="rId116" o:title=""/>
            </v:shape>
            <v:shape style="position:absolute;left:3168;top:-1232;width:1426;height:10" type="#_x0000_t75" stroked="false">
              <v:imagedata r:id="rId119" o:title=""/>
            </v:shape>
            <v:shape style="position:absolute;left:4590;top:-1232;width:1426;height:10" type="#_x0000_t75" stroked="false">
              <v:imagedata r:id="rId120" o:title=""/>
            </v:shape>
            <v:shape style="position:absolute;left:6011;top:-1232;width:2929;height:10" type="#_x0000_t75" stroked="false">
              <v:imagedata r:id="rId121" o:title=""/>
            </v:shape>
            <v:shape style="position:absolute;left:8935;top:-1232;width:1512;height:10" type="#_x0000_t75" stroked="false">
              <v:imagedata r:id="rId99" o:title=""/>
            </v:shape>
            <w10:wrap type="none"/>
          </v:group>
        </w:pict>
      </w:r>
      <w:r>
        <w:rPr/>
        <w:pict>
          <v:group style="position:absolute;margin-left:73.103996pt;margin-top:-45.754391pt;width:449.25pt;height:5.05pt;mso-position-horizontal-relative:page;mso-position-vertical-relative:paragraph;z-index:-1173088" coordorigin="1462,-915" coordsize="8985,101">
            <v:shape style="position:absolute;left:1462;top:-915;width:1730;height:101" type="#_x0000_t75" stroked="false">
              <v:imagedata r:id="rId117" o:title=""/>
            </v:shape>
            <v:shape style="position:absolute;left:3168;top:-824;width:1426;height:10" type="#_x0000_t75" stroked="false">
              <v:imagedata r:id="rId113" o:title=""/>
            </v:shape>
            <v:shape style="position:absolute;left:4590;top:-824;width:1426;height:10" type="#_x0000_t75" stroked="false">
              <v:imagedata r:id="rId114" o:title=""/>
            </v:shape>
            <v:shape style="position:absolute;left:6011;top:-824;width:2929;height:10" type="#_x0000_t75" stroked="false">
              <v:imagedata r:id="rId115" o:title=""/>
            </v:shape>
            <v:shape style="position:absolute;left:8935;top:-824;width:1512;height:10" type="#_x0000_t75" stroked="false">
              <v:imagedata r:id="rId92" o:title=""/>
            </v:shape>
            <w10:wrap type="none"/>
          </v:group>
        </w:pict>
      </w:r>
      <w:r>
        <w:rPr/>
        <w:pict>
          <v:group style="position:absolute;margin-left:73.103996pt;margin-top:-25.354332pt;width:449.25pt;height:5.05pt;mso-position-horizontal-relative:page;mso-position-vertical-relative:paragraph;z-index:-1173064" coordorigin="1462,-507" coordsize="8985,101">
            <v:shape style="position:absolute;left:1462;top:-507;width:1730;height:101" type="#_x0000_t75" stroked="false">
              <v:imagedata r:id="rId118" o:title=""/>
            </v:shape>
            <v:shape style="position:absolute;left:3168;top:-416;width:1426;height:10" type="#_x0000_t75" stroked="false">
              <v:imagedata r:id="rId113" o:title=""/>
            </v:shape>
            <v:shape style="position:absolute;left:4590;top:-416;width:1426;height:10" type="#_x0000_t75" stroked="false">
              <v:imagedata r:id="rId114" o:title=""/>
            </v:shape>
            <v:shape style="position:absolute;left:6011;top:-416;width:2929;height:10" type="#_x0000_t75" stroked="false">
              <v:imagedata r:id="rId115" o:title=""/>
            </v:shape>
            <v:shape style="position:absolute;left:8935;top:-416;width:1512;height:10" type="#_x0000_t75" stroked="false">
              <v:imagedata r:id="rId92" o:title=""/>
            </v:shape>
            <w10:wrap type="none"/>
          </v:group>
        </w:pict>
      </w:r>
      <w:r>
        <w:rPr/>
        <w:pict>
          <v:shape style="position:absolute;margin-left:158.660004pt;margin-top:-1.114352pt;width:.480016pt;height:.6pt;mso-position-horizontal-relative:page;mso-position-vertical-relative:paragraph;z-index:-1173040" type="#_x0000_t75" stroked="false">
            <v:imagedata r:id="rId122" o:title=""/>
          </v:shape>
        </w:pict>
      </w:r>
      <w:r>
        <w:rPr/>
        <w:pict>
          <v:shape style="position:absolute;margin-left:229.729996pt;margin-top:-1.114352pt;width:.480016pt;height:.6pt;mso-position-horizontal-relative:page;mso-position-vertical-relative:paragraph;z-index:-1173016" type="#_x0000_t75" stroked="false">
            <v:imagedata r:id="rId122" o:title=""/>
          </v:shape>
        </w:pict>
      </w:r>
      <w:r>
        <w:rPr/>
        <w:pict>
          <v:shape style="position:absolute;margin-left:300.769989pt;margin-top:-1.114352pt;width:.479996pt;height:.6pt;mso-position-horizontal-relative:page;mso-position-vertical-relative:paragraph;z-index:-1172992" type="#_x0000_t75" stroked="false">
            <v:imagedata r:id="rId122" o:title=""/>
          </v:shape>
        </w:pict>
      </w:r>
      <w:r>
        <w:rPr/>
        <w:pict>
          <v:shape style="position:absolute;margin-left:380.350006pt;margin-top:-1.114352pt;width:.480026pt;height:.6pt;mso-position-horizontal-relative:page;mso-position-vertical-relative:paragraph;z-index:-1172968" type="#_x0000_t75" stroked="false">
            <v:imagedata r:id="rId122" o:title=""/>
          </v:shape>
        </w:pict>
      </w:r>
      <w:r>
        <w:rPr/>
        <w:pict>
          <v:shape style="position:absolute;margin-left:446.980011pt;margin-top:-1.114352pt;width:.479996pt;height:.6pt;mso-position-horizontal-relative:page;mso-position-vertical-relative:paragraph;z-index:-1172944" type="#_x0000_t75" stroked="false">
            <v:imagedata r:id="rId122" o:title=""/>
          </v:shape>
        </w:pict>
      </w:r>
      <w:r>
        <w:rPr/>
        <w:t>从地区分布来看</w:t>
      </w:r>
      <w:r>
        <w:rPr>
          <w:rFonts w:ascii="Arial" w:hAnsi="Arial" w:cs="Arial" w:eastAsia="Arial" w:hint="default"/>
        </w:rPr>
        <w:t>,</w:t>
      </w:r>
      <w:r>
        <w:rPr/>
        <w:t>由于东部地区部分工程尚在验收中，所以除东部部地区 </w:t>
      </w:r>
      <w:r>
        <w:rPr>
          <w:spacing w:val="-3"/>
        </w:rPr>
        <w:t>营业收入较上年同期略有下降外，其他地区均有一定幅度的增长，特别南、北</w:t>
      </w:r>
    </w:p>
    <w:p>
      <w:pPr>
        <w:spacing w:after="0" w:line="338" w:lineRule="auto"/>
        <w:jc w:val="left"/>
        <w:sectPr>
          <w:pgSz w:w="11910" w:h="16840"/>
          <w:pgMar w:header="877" w:footer="835" w:top="1100" w:bottom="1020" w:left="1240" w:right="0"/>
        </w:sectPr>
      </w:pPr>
    </w:p>
    <w:p>
      <w:pPr>
        <w:spacing w:line="240" w:lineRule="auto" w:before="7"/>
        <w:rPr>
          <w:rFonts w:ascii="宋体" w:hAnsi="宋体" w:cs="宋体" w:eastAsia="宋体" w:hint="default"/>
          <w:sz w:val="19"/>
          <w:szCs w:val="19"/>
        </w:rPr>
      </w:pPr>
      <w:r>
        <w:rPr/>
        <w:pict>
          <v:group style="position:absolute;margin-left:68.543999pt;margin-top:672.340027pt;width:460.9pt;height:.5pt;mso-position-horizontal-relative:page;mso-position-vertical-relative:page;z-index:-1172728" coordorigin="1371,13447" coordsize="9218,10">
            <v:shape style="position:absolute;left:1371;top:13447;width:3257;height:10" type="#_x0000_t75" stroked="false">
              <v:imagedata r:id="rId123" o:title=""/>
            </v:shape>
            <v:shape style="position:absolute;left:4623;top:13447;width:1195;height:10" type="#_x0000_t75" stroked="false">
              <v:imagedata r:id="rId124" o:title=""/>
            </v:shape>
            <v:shape style="position:absolute;left:5814;top:13447;width:2388;height:10" type="#_x0000_t75" stroked="false">
              <v:imagedata r:id="rId125" o:title=""/>
            </v:shape>
            <v:shape style="position:absolute;left:8197;top:13447;width:1196;height:10" type="#_x0000_t75" stroked="false">
              <v:imagedata r:id="rId126" o:title=""/>
            </v:shape>
            <v:shape style="position:absolute;left:9388;top:13447;width:1200;height:10" type="#_x0000_t75" stroked="false">
              <v:imagedata r:id="rId127" o:title=""/>
            </v:shape>
            <w10:wrap type="none"/>
          </v:group>
        </w:pict>
      </w:r>
      <w:r>
        <w:rPr/>
        <w:pict>
          <v:group style="position:absolute;margin-left:68.543999pt;margin-top:688.179993pt;width:460.9pt;height:5.05pt;mso-position-horizontal-relative:page;mso-position-vertical-relative:page;z-index:-1172704" coordorigin="1371,13764" coordsize="9218,101">
            <v:shape style="position:absolute;left:1371;top:13764;width:3277;height:101" type="#_x0000_t75" stroked="false">
              <v:imagedata r:id="rId128" o:title=""/>
            </v:shape>
            <v:shape style="position:absolute;left:4623;top:13855;width:1195;height:10" type="#_x0000_t75" stroked="false">
              <v:imagedata r:id="rId124" o:title=""/>
            </v:shape>
            <v:shape style="position:absolute;left:5814;top:13855;width:2388;height:10" type="#_x0000_t75" stroked="false">
              <v:imagedata r:id="rId125" o:title=""/>
            </v:shape>
            <v:shape style="position:absolute;left:8197;top:13855;width:1196;height:10" type="#_x0000_t75" stroked="false">
              <v:imagedata r:id="rId126" o:title=""/>
            </v:shape>
            <v:shape style="position:absolute;left:9388;top:13855;width:1200;height:10" type="#_x0000_t75" stroked="false">
              <v:imagedata r:id="rId127" o:title=""/>
            </v:shape>
            <w10:wrap type="none"/>
          </v:group>
        </w:pict>
      </w:r>
      <w:r>
        <w:rPr/>
        <w:pict>
          <v:group style="position:absolute;margin-left:68.543999pt;margin-top:720.460022pt;width:460.9pt;height:.5pt;mso-position-horizontal-relative:page;mso-position-vertical-relative:page;z-index:-1172680" coordorigin="1371,14409" coordsize="9218,10">
            <v:shape style="position:absolute;left:1371;top:14409;width:3257;height:10" type="#_x0000_t75" stroked="false">
              <v:imagedata r:id="rId123" o:title=""/>
            </v:shape>
            <v:shape style="position:absolute;left:4623;top:14409;width:1195;height:10" type="#_x0000_t75" stroked="false">
              <v:imagedata r:id="rId124" o:title=""/>
            </v:shape>
            <v:shape style="position:absolute;left:5814;top:14409;width:2388;height:10" type="#_x0000_t75" stroked="false">
              <v:imagedata r:id="rId125" o:title=""/>
            </v:shape>
            <v:shape style="position:absolute;left:8197;top:14409;width:1196;height:10" type="#_x0000_t75" stroked="false">
              <v:imagedata r:id="rId126" o:title=""/>
            </v:shape>
            <v:shape style="position:absolute;left:9388;top:14409;width:1200;height:10" type="#_x0000_t75" stroked="false">
              <v:imagedata r:id="rId127" o:title=""/>
            </v:shape>
            <w10:wrap type="none"/>
          </v:group>
        </w:pict>
      </w:r>
      <w:r>
        <w:rPr/>
        <w:pict>
          <v:group style="position:absolute;margin-left:68.543999pt;margin-top:748.176025pt;width:460.9pt;height:.5pt;mso-position-horizontal-relative:page;mso-position-vertical-relative:page;z-index:-1172656" coordorigin="1371,14964" coordsize="9218,10">
            <v:shape style="position:absolute;left:1371;top:14964;width:3257;height:10" type="#_x0000_t75" stroked="false">
              <v:imagedata r:id="rId123" o:title=""/>
            </v:shape>
            <v:shape style="position:absolute;left:4623;top:14964;width:1195;height:10" type="#_x0000_t75" stroked="false">
              <v:imagedata r:id="rId124" o:title=""/>
            </v:shape>
            <v:shape style="position:absolute;left:5814;top:14964;width:2388;height:10" type="#_x0000_t75" stroked="false">
              <v:imagedata r:id="rId125" o:title=""/>
            </v:shape>
            <v:shape style="position:absolute;left:8197;top:14964;width:1196;height:10" type="#_x0000_t75" stroked="false">
              <v:imagedata r:id="rId126" o:title=""/>
            </v:shape>
            <v:shape style="position:absolute;left:9388;top:14964;width:1200;height:10" type="#_x0000_t75" stroked="false">
              <v:imagedata r:id="rId127" o:title=""/>
            </v:shape>
            <w10:wrap type="none"/>
          </v:group>
        </w:pict>
      </w:r>
    </w:p>
    <w:p>
      <w:pPr>
        <w:pStyle w:val="BodyText"/>
        <w:spacing w:line="348" w:lineRule="auto" w:before="26"/>
        <w:ind w:left="763" w:right="1719"/>
        <w:jc w:val="both"/>
      </w:pPr>
      <w:r>
        <w:rPr/>
        <w:t>部地区分别增长</w:t>
      </w:r>
      <w:r>
        <w:rPr>
          <w:rFonts w:ascii="Arial" w:hAnsi="Arial" w:cs="Arial" w:eastAsia="Arial" w:hint="default"/>
        </w:rPr>
        <w:t>117.72%</w:t>
      </w:r>
      <w:r>
        <w:rPr/>
        <w:t>和</w:t>
      </w:r>
      <w:r>
        <w:rPr>
          <w:rFonts w:ascii="Arial" w:hAnsi="Arial" w:cs="Arial" w:eastAsia="Arial" w:hint="default"/>
        </w:rPr>
        <w:t>143.37%</w:t>
      </w:r>
      <w:r>
        <w:rPr/>
        <w:t>。南部地区的增长主要是收购了广州易杰 公司，带来了广东地区业务的大幅增长，联通事业部增加了联通集团的业务， </w:t>
      </w:r>
      <w:r>
        <w:rPr>
          <w:spacing w:val="-3"/>
        </w:rPr>
        <w:t>带来了北部地区业务的大幅增长。中西部地区仍然保持良好的增长势头，分别</w:t>
      </w:r>
      <w:r>
        <w:rPr>
          <w:spacing w:val="-90"/>
        </w:rPr>
        <w:t> </w:t>
      </w:r>
      <w:r>
        <w:rPr>
          <w:spacing w:val="-90"/>
        </w:rPr>
      </w:r>
      <w:r>
        <w:rPr>
          <w:spacing w:val="-3"/>
        </w:rPr>
        <w:t>增长</w:t>
      </w:r>
      <w:r>
        <w:rPr>
          <w:rFonts w:ascii="Arial" w:hAnsi="Arial" w:cs="Arial" w:eastAsia="Arial" w:hint="default"/>
          <w:spacing w:val="-3"/>
        </w:rPr>
        <w:t>52.40%</w:t>
      </w:r>
      <w:r>
        <w:rPr>
          <w:spacing w:val="-3"/>
        </w:rPr>
        <w:t>和</w:t>
      </w:r>
      <w:r>
        <w:rPr>
          <w:rFonts w:ascii="Arial" w:hAnsi="Arial" w:cs="Arial" w:eastAsia="Arial" w:hint="default"/>
          <w:spacing w:val="-3"/>
        </w:rPr>
        <w:t>29.95%</w:t>
      </w:r>
      <w:r>
        <w:rPr>
          <w:spacing w:val="-3"/>
        </w:rPr>
        <w:t>。</w:t>
      </w:r>
      <w:r>
        <w:rPr>
          <w:rFonts w:ascii="Arial" w:hAnsi="Arial" w:cs="Arial" w:eastAsia="Arial" w:hint="default"/>
          <w:spacing w:val="-3"/>
        </w:rPr>
        <w:t>2011</w:t>
      </w:r>
      <w:r>
        <w:rPr>
          <w:spacing w:val="-3"/>
        </w:rPr>
        <w:t>年公司加强与合作伙伴的合作，大力开发海外市</w:t>
      </w:r>
      <w:r>
        <w:rPr>
          <w:spacing w:val="-85"/>
        </w:rPr>
        <w:t> </w:t>
      </w:r>
      <w:r>
        <w:rPr>
          <w:spacing w:val="-85"/>
        </w:rPr>
      </w:r>
      <w:r>
        <w:rPr/>
        <w:t>场，取得了一定成效。</w:t>
      </w:r>
    </w:p>
    <w:p>
      <w:pPr>
        <w:pStyle w:val="BodyText"/>
        <w:spacing w:line="240" w:lineRule="auto" w:before="46"/>
        <w:ind w:left="1018" w:right="395"/>
        <w:jc w:val="left"/>
      </w:pPr>
      <w:r>
        <w:rPr/>
        <w:t>（</w:t>
      </w:r>
      <w:r>
        <w:rPr>
          <w:rFonts w:ascii="Arial" w:hAnsi="Arial" w:cs="Arial" w:eastAsia="Arial" w:hint="default"/>
        </w:rPr>
        <w:t>3</w:t>
      </w:r>
      <w:r>
        <w:rPr/>
        <w:t>）公司主要供应商情况</w:t>
      </w:r>
    </w:p>
    <w:p>
      <w:pPr>
        <w:spacing w:line="240" w:lineRule="auto" w:before="13"/>
        <w:rPr>
          <w:rFonts w:ascii="宋体" w:hAnsi="宋体" w:cs="宋体" w:eastAsia="宋体" w:hint="default"/>
          <w:sz w:val="7"/>
          <w:szCs w:val="7"/>
        </w:rPr>
      </w:pPr>
    </w:p>
    <w:p>
      <w:pPr>
        <w:tabs>
          <w:tab w:pos="8248" w:val="left" w:leader="none"/>
        </w:tabs>
        <w:spacing w:before="36"/>
        <w:ind w:left="6779" w:right="395" w:firstLine="0"/>
        <w:jc w:val="left"/>
        <w:rPr>
          <w:rFonts w:ascii="宋体" w:hAnsi="宋体" w:cs="宋体" w:eastAsia="宋体" w:hint="default"/>
          <w:sz w:val="21"/>
          <w:szCs w:val="21"/>
        </w:rPr>
      </w:pPr>
      <w:r>
        <w:rPr/>
        <w:pict>
          <v:group style="position:absolute;margin-left:70.463997pt;margin-top:65.813683pt;width:454.55pt;height:.5pt;mso-position-horizontal-relative:page;mso-position-vertical-relative:paragraph;z-index:-1172920" coordorigin="1409,1316" coordsize="9091,10">
            <v:shape style="position:absolute;left:1409;top:1316;width:2629;height:10" type="#_x0000_t75" stroked="false">
              <v:imagedata r:id="rId129" o:title=""/>
            </v:shape>
            <v:shape style="position:absolute;left:4033;top:1316;width:1296;height:10" type="#_x0000_t75" stroked="false">
              <v:imagedata r:id="rId130" o:title=""/>
            </v:shape>
            <v:shape style="position:absolute;left:5324;top:1316;width:1296;height:10" type="#_x0000_t75" stroked="false">
              <v:imagedata r:id="rId130" o:title=""/>
            </v:shape>
            <v:shape style="position:absolute;left:6616;top:1316;width:1296;height:10" type="#_x0000_t75" stroked="false">
              <v:imagedata r:id="rId130" o:title=""/>
            </v:shape>
            <v:shape style="position:absolute;left:7907;top:1316;width:1297;height:10" type="#_x0000_t75" stroked="false">
              <v:imagedata r:id="rId130" o:title=""/>
            </v:shape>
            <v:shape style="position:absolute;left:9199;top:1316;width:1301;height:10" type="#_x0000_t75" stroked="false">
              <v:imagedata r:id="rId131" o:title=""/>
            </v:shape>
            <w10:wrap type="none"/>
          </v:group>
        </w:pict>
      </w:r>
      <w:r>
        <w:rPr/>
        <w:pict>
          <v:group style="position:absolute;margin-left:70.463997pt;margin-top:81.653641pt;width:454.55pt;height:5.05pt;mso-position-horizontal-relative:page;mso-position-vertical-relative:paragraph;z-index:-1172896" coordorigin="1409,1633" coordsize="9091,101">
            <v:shape style="position:absolute;left:1409;top:1633;width:2648;height:101" type="#_x0000_t75" stroked="false">
              <v:imagedata r:id="rId132" o:title=""/>
            </v:shape>
            <v:shape style="position:absolute;left:4033;top:1724;width:1296;height:10" type="#_x0000_t75" stroked="false">
              <v:imagedata r:id="rId130" o:title=""/>
            </v:shape>
            <v:shape style="position:absolute;left:5324;top:1724;width:1296;height:10" type="#_x0000_t75" stroked="false">
              <v:imagedata r:id="rId130" o:title=""/>
            </v:shape>
            <v:shape style="position:absolute;left:6616;top:1724;width:1296;height:10" type="#_x0000_t75" stroked="false">
              <v:imagedata r:id="rId130" o:title=""/>
            </v:shape>
            <v:shape style="position:absolute;left:7907;top:1724;width:1297;height:10" type="#_x0000_t75" stroked="false">
              <v:imagedata r:id="rId130" o:title=""/>
            </v:shape>
            <v:shape style="position:absolute;left:9199;top:1724;width:1301;height:10" type="#_x0000_t75" stroked="false">
              <v:imagedata r:id="rId131" o:title=""/>
            </v:shape>
            <w10:wrap type="none"/>
          </v:group>
        </w:pict>
      </w:r>
      <w:r>
        <w:rPr/>
        <w:pict>
          <v:group style="position:absolute;margin-left:70.463997pt;margin-top:113.933678pt;width:454.55pt;height:.5pt;mso-position-horizontal-relative:page;mso-position-vertical-relative:paragraph;z-index:-1172872" coordorigin="1409,2279" coordsize="9091,10">
            <v:shape style="position:absolute;left:1409;top:2279;width:2629;height:10" type="#_x0000_t75" stroked="false">
              <v:imagedata r:id="rId129" o:title=""/>
            </v:shape>
            <v:shape style="position:absolute;left:4033;top:2279;width:1296;height:10" type="#_x0000_t75" stroked="false">
              <v:imagedata r:id="rId130" o:title=""/>
            </v:shape>
            <v:shape style="position:absolute;left:5324;top:2279;width:1296;height:10" type="#_x0000_t75" stroked="false">
              <v:imagedata r:id="rId130" o:title=""/>
            </v:shape>
            <v:shape style="position:absolute;left:6616;top:2279;width:1296;height:10" type="#_x0000_t75" stroked="false">
              <v:imagedata r:id="rId130" o:title=""/>
            </v:shape>
            <v:shape style="position:absolute;left:7907;top:2279;width:1297;height:10" type="#_x0000_t75" stroked="false">
              <v:imagedata r:id="rId130" o:title=""/>
            </v:shape>
            <v:shape style="position:absolute;left:9199;top:2279;width:1301;height:10" type="#_x0000_t75" stroked="false">
              <v:imagedata r:id="rId131"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1"/>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2633"/>
        <w:gridCol w:w="1291"/>
        <w:gridCol w:w="1292"/>
        <w:gridCol w:w="1291"/>
        <w:gridCol w:w="1292"/>
        <w:gridCol w:w="1291"/>
      </w:tblGrid>
      <w:tr>
        <w:trPr>
          <w:trHeight w:val="827" w:hRule="exact"/>
        </w:trPr>
        <w:tc>
          <w:tcPr>
            <w:tcW w:w="2633" w:type="dxa"/>
            <w:tcBorders>
              <w:top w:val="single" w:sz="8" w:space="0" w:color="000000"/>
              <w:left w:val="nil" w:sz="6" w:space="0" w:color="auto"/>
              <w:bottom w:val="nil" w:sz="6" w:space="0" w:color="auto"/>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供应商名称</w:t>
            </w:r>
            <w:r>
              <w:rPr>
                <w:rFonts w:ascii="宋体" w:hAnsi="宋体" w:cs="宋体" w:eastAsia="宋体" w:hint="default"/>
                <w:sz w:val="21"/>
                <w:szCs w:val="21"/>
              </w:rPr>
            </w:r>
          </w:p>
        </w:tc>
        <w:tc>
          <w:tcPr>
            <w:tcW w:w="1291"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b/>
                <w:bCs/>
                <w:sz w:val="21"/>
                <w:szCs w:val="21"/>
              </w:rPr>
              <w:t>采购金额</w:t>
            </w:r>
            <w:r>
              <w:rPr>
                <w:rFonts w:ascii="宋体" w:hAnsi="宋体" w:cs="宋体" w:eastAsia="宋体" w:hint="default"/>
                <w:sz w:val="21"/>
                <w:szCs w:val="21"/>
              </w:rPr>
            </w:r>
          </w:p>
        </w:tc>
        <w:tc>
          <w:tcPr>
            <w:tcW w:w="1292"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占公司采购</w:t>
            </w:r>
            <w:r>
              <w:rPr>
                <w:rFonts w:ascii="宋体" w:hAnsi="宋体" w:cs="宋体" w:eastAsia="宋体" w:hint="default"/>
                <w:sz w:val="21"/>
                <w:szCs w:val="21"/>
              </w:rPr>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sz w:val="21"/>
                <w:szCs w:val="21"/>
              </w:rPr>
            </w:r>
          </w:p>
          <w:p>
            <w:pPr>
              <w:pStyle w:val="TableParagraph"/>
              <w:spacing w:line="289"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91"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74" w:lineRule="exact" w:before="101"/>
              <w:ind w:right="98"/>
              <w:jc w:val="right"/>
              <w:rPr>
                <w:rFonts w:ascii="宋体" w:hAnsi="宋体" w:cs="宋体" w:eastAsia="宋体" w:hint="default"/>
                <w:sz w:val="21"/>
                <w:szCs w:val="21"/>
              </w:rPr>
            </w:pPr>
            <w:r>
              <w:rPr>
                <w:rFonts w:ascii="宋体" w:hAnsi="宋体" w:cs="宋体" w:eastAsia="宋体" w:hint="default"/>
                <w:b/>
                <w:bCs/>
                <w:sz w:val="21"/>
                <w:szCs w:val="21"/>
              </w:rPr>
              <w:t>应付帐款余</w:t>
            </w:r>
            <w:r>
              <w:rPr>
                <w:rFonts w:ascii="宋体" w:hAnsi="宋体" w:cs="宋体" w:eastAsia="宋体" w:hint="default"/>
                <w:sz w:val="21"/>
                <w:szCs w:val="21"/>
              </w:rPr>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292"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22" w:right="0" w:firstLine="2"/>
              <w:jc w:val="left"/>
              <w:rPr>
                <w:rFonts w:ascii="宋体" w:hAnsi="宋体" w:cs="宋体" w:eastAsia="宋体" w:hint="default"/>
                <w:sz w:val="21"/>
                <w:szCs w:val="21"/>
              </w:rPr>
            </w:pPr>
            <w:r>
              <w:rPr>
                <w:rFonts w:ascii="宋体" w:hAnsi="宋体" w:cs="宋体" w:eastAsia="宋体" w:hint="default"/>
                <w:b/>
                <w:bCs/>
                <w:sz w:val="21"/>
                <w:szCs w:val="21"/>
              </w:rPr>
              <w:t>占应付帐款</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余额的比例</w:t>
            </w:r>
            <w:r>
              <w:rPr>
                <w:rFonts w:ascii="宋体" w:hAnsi="宋体" w:cs="宋体" w:eastAsia="宋体" w:hint="default"/>
                <w:sz w:val="21"/>
                <w:szCs w:val="21"/>
              </w:rPr>
            </w:r>
          </w:p>
          <w:p>
            <w:pPr>
              <w:pStyle w:val="TableParagraph"/>
              <w:spacing w:line="289"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91" w:type="dxa"/>
            <w:tcBorders>
              <w:top w:val="single" w:sz="8" w:space="0" w:color="000000"/>
              <w:left w:val="single" w:sz="4" w:space="0" w:color="000000"/>
              <w:bottom w:val="nil" w:sz="6" w:space="0" w:color="auto"/>
              <w:right w:val="nil" w:sz="6" w:space="0" w:color="auto"/>
            </w:tcBorders>
            <w:shd w:val="clear" w:color="auto" w:fill="D9D9D9"/>
          </w:tcPr>
          <w:p>
            <w:pPr>
              <w:pStyle w:val="TableParagraph"/>
              <w:spacing w:line="240" w:lineRule="auto" w:before="101"/>
              <w:ind w:left="321" w:right="119" w:hanging="212"/>
              <w:jc w:val="left"/>
              <w:rPr>
                <w:rFonts w:ascii="宋体" w:hAnsi="宋体" w:cs="宋体" w:eastAsia="宋体" w:hint="default"/>
                <w:sz w:val="21"/>
                <w:szCs w:val="21"/>
              </w:rPr>
            </w:pPr>
            <w:r>
              <w:rPr>
                <w:rFonts w:ascii="宋体" w:hAnsi="宋体" w:cs="宋体" w:eastAsia="宋体" w:hint="default"/>
                <w:b/>
                <w:bCs/>
                <w:sz w:val="21"/>
                <w:szCs w:val="21"/>
              </w:rPr>
              <w:t>是否存在关</w:t>
            </w:r>
            <w:r>
              <w:rPr>
                <w:rFonts w:ascii="宋体" w:hAnsi="宋体" w:cs="宋体" w:eastAsia="宋体" w:hint="default"/>
                <w:b/>
                <w:bCs/>
                <w:w w:val="100"/>
                <w:sz w:val="21"/>
                <w:szCs w:val="21"/>
              </w:rPr>
              <w:t> </w:t>
            </w:r>
            <w:r>
              <w:rPr>
                <w:rFonts w:ascii="宋体" w:hAnsi="宋体" w:cs="宋体" w:eastAsia="宋体" w:hint="default"/>
                <w:b/>
                <w:bCs/>
                <w:sz w:val="21"/>
                <w:szCs w:val="21"/>
              </w:rPr>
              <w:t>联关系</w:t>
            </w:r>
            <w:r>
              <w:rPr>
                <w:rFonts w:ascii="宋体" w:hAnsi="宋体" w:cs="宋体" w:eastAsia="宋体" w:hint="default"/>
                <w:sz w:val="21"/>
                <w:szCs w:val="21"/>
              </w:rPr>
            </w:r>
          </w:p>
        </w:tc>
      </w:tr>
      <w:tr>
        <w:trPr>
          <w:trHeight w:val="317" w:hRule="exact"/>
        </w:trPr>
        <w:tc>
          <w:tcPr>
            <w:tcW w:w="263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pacing w:val="-10"/>
                <w:sz w:val="21"/>
                <w:szCs w:val="21"/>
              </w:rPr>
              <w:t>神州数码（中国）有限公司</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pacing w:val="-1"/>
                <w:sz w:val="21"/>
              </w:rPr>
              <w:t>3,878.15</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28.94</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0.00</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0.00</w:t>
            </w:r>
          </w:p>
        </w:tc>
        <w:tc>
          <w:tcPr>
            <w:tcW w:w="129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80" w:hRule="exact"/>
        </w:trPr>
        <w:tc>
          <w:tcPr>
            <w:tcW w:w="2633" w:type="dxa"/>
            <w:tcBorders>
              <w:top w:val="nil" w:sz="6" w:space="0" w:color="auto"/>
              <w:left w:val="nil" w:sz="6" w:space="0" w:color="auto"/>
              <w:bottom w:val="nil" w:sz="6" w:space="0" w:color="auto"/>
              <w:right w:val="single" w:sz="4" w:space="0" w:color="000000"/>
            </w:tcBorders>
          </w:tcPr>
          <w:p>
            <w:pPr>
              <w:pStyle w:val="TableParagraph"/>
              <w:spacing w:line="272" w:lineRule="exact" w:before="94"/>
              <w:ind w:left="108" w:right="204"/>
              <w:jc w:val="left"/>
              <w:rPr>
                <w:rFonts w:ascii="宋体" w:hAnsi="宋体" w:cs="宋体" w:eastAsia="宋体" w:hint="default"/>
                <w:sz w:val="21"/>
                <w:szCs w:val="21"/>
              </w:rPr>
            </w:pPr>
            <w:r>
              <w:rPr>
                <w:rFonts w:ascii="宋体" w:hAnsi="宋体" w:cs="宋体" w:eastAsia="宋体" w:hint="default"/>
                <w:spacing w:val="-2"/>
                <w:sz w:val="21"/>
                <w:szCs w:val="21"/>
              </w:rPr>
              <w:t>深圳赛格高技术投资股份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1,390.39</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10.37</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29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8" w:hRule="exact"/>
        </w:trPr>
        <w:tc>
          <w:tcPr>
            <w:tcW w:w="2633"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8" w:right="0"/>
              <w:jc w:val="left"/>
              <w:rPr>
                <w:rFonts w:ascii="宋体" w:hAnsi="宋体" w:cs="宋体" w:eastAsia="宋体" w:hint="default"/>
                <w:sz w:val="21"/>
                <w:szCs w:val="21"/>
              </w:rPr>
            </w:pPr>
            <w:r>
              <w:rPr>
                <w:rFonts w:ascii="宋体" w:hAnsi="宋体" w:cs="宋体" w:eastAsia="宋体" w:hint="default"/>
                <w:sz w:val="21"/>
                <w:szCs w:val="21"/>
              </w:rPr>
              <w:t>中国惠普有限公司</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Arial" w:hAnsi="Arial" w:cs="Arial" w:eastAsia="Arial" w:hint="default"/>
                <w:sz w:val="21"/>
                <w:szCs w:val="21"/>
              </w:rPr>
            </w:pPr>
            <w:r>
              <w:rPr>
                <w:rFonts w:ascii="Arial"/>
                <w:sz w:val="21"/>
              </w:rPr>
              <w:t>998.08</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7.45</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Arial" w:hAnsi="Arial" w:cs="Arial" w:eastAsia="Arial" w:hint="default"/>
                <w:sz w:val="21"/>
                <w:szCs w:val="21"/>
              </w:rPr>
            </w:pPr>
            <w:r>
              <w:rPr>
                <w:rFonts w:ascii="Arial"/>
                <w:sz w:val="21"/>
              </w:rPr>
              <w:t>243.00</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12.83</w:t>
            </w:r>
          </w:p>
        </w:tc>
        <w:tc>
          <w:tcPr>
            <w:tcW w:w="1291"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83" w:hRule="exact"/>
        </w:trPr>
        <w:tc>
          <w:tcPr>
            <w:tcW w:w="2633" w:type="dxa"/>
            <w:tcBorders>
              <w:top w:val="nil" w:sz="6" w:space="0" w:color="auto"/>
              <w:left w:val="nil" w:sz="6" w:space="0" w:color="auto"/>
              <w:bottom w:val="nil" w:sz="6" w:space="0" w:color="auto"/>
              <w:right w:val="single" w:sz="4" w:space="0" w:color="000000"/>
            </w:tcBorders>
          </w:tcPr>
          <w:p>
            <w:pPr>
              <w:pStyle w:val="TableParagraph"/>
              <w:spacing w:line="272" w:lineRule="exact" w:before="28"/>
              <w:ind w:left="108" w:right="204"/>
              <w:jc w:val="left"/>
              <w:rPr>
                <w:rFonts w:ascii="宋体" w:hAnsi="宋体" w:cs="宋体" w:eastAsia="宋体" w:hint="default"/>
                <w:sz w:val="21"/>
                <w:szCs w:val="21"/>
              </w:rPr>
            </w:pPr>
            <w:r>
              <w:rPr>
                <w:rFonts w:ascii="宋体" w:hAnsi="宋体" w:cs="宋体" w:eastAsia="宋体" w:hint="default"/>
                <w:spacing w:val="-2"/>
                <w:sz w:val="21"/>
                <w:szCs w:val="21"/>
              </w:rPr>
              <w:t>北京富通东方科技有限公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z w:val="21"/>
              </w:rPr>
              <w:t>979.63</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21"/>
                <w:szCs w:val="21"/>
              </w:rPr>
            </w:pPr>
            <w:r>
              <w:rPr>
                <w:rFonts w:ascii="Arial"/>
                <w:spacing w:val="-1"/>
                <w:sz w:val="21"/>
              </w:rPr>
              <w:t>7.31</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1"/>
                <w:szCs w:val="21"/>
              </w:rPr>
            </w:pPr>
            <w:r>
              <w:rPr>
                <w:rFonts w:ascii="Arial"/>
                <w:sz w:val="21"/>
              </w:rPr>
              <w:t>640.46</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21"/>
                <w:szCs w:val="21"/>
              </w:rPr>
            </w:pPr>
            <w:r>
              <w:rPr>
                <w:rFonts w:ascii="Arial"/>
                <w:spacing w:val="-1"/>
                <w:sz w:val="21"/>
              </w:rPr>
              <w:t>33.80</w:t>
            </w:r>
          </w:p>
        </w:tc>
        <w:tc>
          <w:tcPr>
            <w:tcW w:w="1291"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86" w:hRule="exact"/>
        </w:trPr>
        <w:tc>
          <w:tcPr>
            <w:tcW w:w="2633" w:type="dxa"/>
            <w:tcBorders>
              <w:top w:val="nil" w:sz="6" w:space="0" w:color="auto"/>
              <w:left w:val="nil" w:sz="6" w:space="0" w:color="auto"/>
              <w:bottom w:val="nil" w:sz="6" w:space="0" w:color="auto"/>
              <w:right w:val="single" w:sz="4" w:space="0" w:color="000000"/>
            </w:tcBorders>
          </w:tcPr>
          <w:p>
            <w:pPr>
              <w:pStyle w:val="TableParagraph"/>
              <w:spacing w:line="272" w:lineRule="exact"/>
              <w:ind w:left="108" w:right="204"/>
              <w:jc w:val="left"/>
              <w:rPr>
                <w:rFonts w:ascii="宋体" w:hAnsi="宋体" w:cs="宋体" w:eastAsia="宋体" w:hint="default"/>
                <w:sz w:val="21"/>
                <w:szCs w:val="21"/>
              </w:rPr>
            </w:pPr>
            <w:r>
              <w:rPr>
                <w:rFonts w:ascii="宋体" w:hAnsi="宋体" w:cs="宋体" w:eastAsia="宋体" w:hint="default"/>
                <w:spacing w:val="-2"/>
                <w:sz w:val="21"/>
                <w:szCs w:val="21"/>
              </w:rPr>
              <w:t>深圳市齐普生信息科技有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z w:val="21"/>
              </w:rPr>
              <w:t>966.62</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7.21</w:t>
            </w:r>
          </w:p>
        </w:tc>
        <w:tc>
          <w:tcPr>
            <w:tcW w:w="12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0.00</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0.00</w:t>
            </w:r>
          </w:p>
        </w:tc>
        <w:tc>
          <w:tcPr>
            <w:tcW w:w="1291"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83" w:hRule="exact"/>
        </w:trPr>
        <w:tc>
          <w:tcPr>
            <w:tcW w:w="2633" w:type="dxa"/>
            <w:tcBorders>
              <w:top w:val="nil" w:sz="6" w:space="0" w:color="auto"/>
              <w:left w:val="nil" w:sz="6" w:space="0" w:color="auto"/>
              <w:bottom w:val="single" w:sz="8" w:space="0" w:color="000000"/>
              <w:right w:val="single" w:sz="4" w:space="0" w:color="000000"/>
            </w:tcBorders>
          </w:tcPr>
          <w:p>
            <w:pPr>
              <w:pStyle w:val="TableParagraph"/>
              <w:spacing w:line="240" w:lineRule="auto" w:before="3"/>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7"/>
              <w:ind w:right="98"/>
              <w:jc w:val="right"/>
              <w:rPr>
                <w:rFonts w:ascii="Arial" w:hAnsi="Arial" w:cs="Arial" w:eastAsia="Arial" w:hint="default"/>
                <w:sz w:val="21"/>
                <w:szCs w:val="21"/>
              </w:rPr>
            </w:pPr>
            <w:r>
              <w:rPr>
                <w:rFonts w:ascii="Arial"/>
                <w:spacing w:val="-1"/>
                <w:sz w:val="21"/>
              </w:rPr>
              <w:t>8,218.87</w:t>
            </w:r>
          </w:p>
        </w:tc>
        <w:tc>
          <w:tcPr>
            <w:tcW w:w="129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61.28</w:t>
            </w:r>
          </w:p>
        </w:tc>
        <w:tc>
          <w:tcPr>
            <w:tcW w:w="12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7"/>
              <w:ind w:right="98"/>
              <w:jc w:val="right"/>
              <w:rPr>
                <w:rFonts w:ascii="Arial" w:hAnsi="Arial" w:cs="Arial" w:eastAsia="Arial" w:hint="default"/>
                <w:sz w:val="21"/>
                <w:szCs w:val="21"/>
              </w:rPr>
            </w:pPr>
            <w:r>
              <w:rPr>
                <w:rFonts w:ascii="Arial"/>
                <w:sz w:val="21"/>
              </w:rPr>
              <w:t>883.46</w:t>
            </w:r>
          </w:p>
        </w:tc>
        <w:tc>
          <w:tcPr>
            <w:tcW w:w="129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46.63</w:t>
            </w:r>
          </w:p>
        </w:tc>
        <w:tc>
          <w:tcPr>
            <w:tcW w:w="1291" w:type="dxa"/>
            <w:tcBorders>
              <w:top w:val="nil" w:sz="6" w:space="0" w:color="auto"/>
              <w:left w:val="single" w:sz="4" w:space="0" w:color="000000"/>
              <w:bottom w:val="single" w:sz="8" w:space="0" w:color="000000"/>
              <w:right w:val="nil" w:sz="6" w:space="0" w:color="auto"/>
            </w:tcBorders>
          </w:tcPr>
          <w:p>
            <w:pPr/>
          </w:p>
        </w:tc>
      </w:tr>
    </w:tbl>
    <w:p>
      <w:pPr>
        <w:pStyle w:val="BodyText"/>
        <w:spacing w:line="343" w:lineRule="auto" w:before="79"/>
        <w:ind w:left="538" w:right="395" w:firstLine="479"/>
        <w:jc w:val="left"/>
      </w:pPr>
      <w:r>
        <w:rPr/>
        <w:pict>
          <v:group style="position:absolute;margin-left:70.463997pt;margin-top:-76.954346pt;width:454.55pt;height:.5pt;mso-position-horizontal-relative:page;mso-position-vertical-relative:paragraph;z-index:-1172848" coordorigin="1409,-1539" coordsize="9091,10">
            <v:shape style="position:absolute;left:1409;top:-1539;width:2629;height:10" type="#_x0000_t75" stroked="false">
              <v:imagedata r:id="rId129" o:title=""/>
            </v:shape>
            <v:shape style="position:absolute;left:4033;top:-1539;width:1296;height:10" type="#_x0000_t75" stroked="false">
              <v:imagedata r:id="rId130" o:title=""/>
            </v:shape>
            <v:shape style="position:absolute;left:5324;top:-1539;width:1296;height:10" type="#_x0000_t75" stroked="false">
              <v:imagedata r:id="rId130" o:title=""/>
            </v:shape>
            <v:shape style="position:absolute;left:6616;top:-1539;width:1296;height:10" type="#_x0000_t75" stroked="false">
              <v:imagedata r:id="rId130" o:title=""/>
            </v:shape>
            <v:shape style="position:absolute;left:7907;top:-1539;width:1297;height:10" type="#_x0000_t75" stroked="false">
              <v:imagedata r:id="rId130" o:title=""/>
            </v:shape>
            <v:shape style="position:absolute;left:9199;top:-1539;width:1301;height:10" type="#_x0000_t75" stroked="false">
              <v:imagedata r:id="rId131" o:title=""/>
            </v:shape>
            <w10:wrap type="none"/>
          </v:group>
        </w:pict>
      </w:r>
      <w:r>
        <w:rPr/>
        <w:pict>
          <v:group style="position:absolute;margin-left:70.463997pt;margin-top:-49.114372pt;width:454.55pt;height:.5pt;mso-position-horizontal-relative:page;mso-position-vertical-relative:paragraph;z-index:-1172824" coordorigin="1409,-982" coordsize="9091,10">
            <v:shape style="position:absolute;left:1409;top:-982;width:2629;height:10" type="#_x0000_t75" stroked="false">
              <v:imagedata r:id="rId129" o:title=""/>
            </v:shape>
            <v:shape style="position:absolute;left:4033;top:-982;width:1296;height:10" type="#_x0000_t75" stroked="false">
              <v:imagedata r:id="rId130" o:title=""/>
            </v:shape>
            <v:shape style="position:absolute;left:5324;top:-982;width:1296;height:10" type="#_x0000_t75" stroked="false">
              <v:imagedata r:id="rId130" o:title=""/>
            </v:shape>
            <v:shape style="position:absolute;left:6616;top:-982;width:1296;height:10" type="#_x0000_t75" stroked="false">
              <v:imagedata r:id="rId130" o:title=""/>
            </v:shape>
            <v:shape style="position:absolute;left:7907;top:-982;width:1297;height:10" type="#_x0000_t75" stroked="false">
              <v:imagedata r:id="rId130" o:title=""/>
            </v:shape>
            <v:shape style="position:absolute;left:9199;top:-982;width:1301;height:10" type="#_x0000_t75" stroked="false">
              <v:imagedata r:id="rId131" o:title=""/>
            </v:shape>
            <w10:wrap type="none"/>
          </v:group>
        </w:pict>
      </w:r>
      <w:r>
        <w:rPr/>
        <w:pict>
          <v:group style="position:absolute;margin-left:70.463997pt;margin-top:-21.394375pt;width:454.55pt;height:.5pt;mso-position-horizontal-relative:page;mso-position-vertical-relative:paragraph;z-index:-1172800" coordorigin="1409,-428" coordsize="9091,10">
            <v:shape style="position:absolute;left:1409;top:-428;width:2629;height:10" type="#_x0000_t75" stroked="false">
              <v:imagedata r:id="rId129" o:title=""/>
            </v:shape>
            <v:shape style="position:absolute;left:4033;top:-428;width:1296;height:10" type="#_x0000_t75" stroked="false">
              <v:imagedata r:id="rId130" o:title=""/>
            </v:shape>
            <v:shape style="position:absolute;left:5324;top:-428;width:1296;height:10" type="#_x0000_t75" stroked="false">
              <v:imagedata r:id="rId130" o:title=""/>
            </v:shape>
            <v:shape style="position:absolute;left:6616;top:-428;width:1296;height:10" type="#_x0000_t75" stroked="false">
              <v:imagedata r:id="rId130" o:title=""/>
            </v:shape>
            <v:shape style="position:absolute;left:7907;top:-428;width:1297;height:10" type="#_x0000_t75" stroked="false">
              <v:imagedata r:id="rId130" o:title=""/>
            </v:shape>
            <v:shape style="position:absolute;left:9199;top:-428;width:1301;height:10" type="#_x0000_t75" stroked="false">
              <v:imagedata r:id="rId131" o:title=""/>
            </v:shape>
            <w10:wrap type="none"/>
          </v:group>
        </w:pict>
      </w:r>
      <w:r>
        <w:rPr>
          <w:spacing w:val="-7"/>
        </w:rPr>
        <w:t>公司前五名供应商与公司不存在关联关系。公司董事、监事、高级管理人员、</w:t>
      </w:r>
      <w:r>
        <w:rPr/>
        <w:t> 核心技术人员、持股</w:t>
      </w:r>
      <w:r>
        <w:rPr>
          <w:rFonts w:ascii="Arial" w:hAnsi="Arial" w:cs="Arial" w:eastAsia="Arial" w:hint="default"/>
        </w:rPr>
        <w:t>5%</w:t>
      </w:r>
      <w:r>
        <w:rPr/>
        <w:t>以上股东、实际控制人和其他关联方在主要供应商中不 </w:t>
      </w:r>
      <w:r>
        <w:rPr>
          <w:spacing w:val="-4"/>
          <w:w w:val="99"/>
        </w:rPr>
        <w:t>拥有直接和间接权益。公司不存在向单个供应商采购超过总额的</w:t>
      </w:r>
      <w:r>
        <w:rPr>
          <w:rFonts w:ascii="Arial" w:hAnsi="Arial" w:cs="Arial" w:eastAsia="Arial" w:hint="default"/>
          <w:spacing w:val="-4"/>
          <w:w w:val="99"/>
        </w:rPr>
        <w:t>30</w:t>
      </w:r>
      <w:r>
        <w:rPr>
          <w:spacing w:val="-4"/>
          <w:w w:val="99"/>
        </w:rPr>
        <w:t>％或严重依赖</w:t>
      </w:r>
      <w:r>
        <w:rPr>
          <w:spacing w:val="-95"/>
          <w:w w:val="99"/>
        </w:rPr>
        <w:t> </w:t>
      </w:r>
      <w:r>
        <w:rPr>
          <w:spacing w:val="-95"/>
          <w:w w:val="99"/>
        </w:rPr>
      </w:r>
      <w:r>
        <w:rPr/>
        <w:t>少数供应商的情况。</w:t>
      </w:r>
    </w:p>
    <w:p>
      <w:pPr>
        <w:pStyle w:val="BodyText"/>
        <w:spacing w:line="240" w:lineRule="auto" w:before="50"/>
        <w:ind w:left="1018" w:right="395"/>
        <w:jc w:val="left"/>
      </w:pPr>
      <w:r>
        <w:rPr/>
        <w:t>（</w:t>
      </w:r>
      <w:r>
        <w:rPr>
          <w:rFonts w:ascii="Arial" w:hAnsi="Arial" w:cs="Arial" w:eastAsia="Arial" w:hint="default"/>
        </w:rPr>
        <w:t>4</w:t>
      </w:r>
      <w:r>
        <w:rPr/>
        <w:t>）公司主要客户情况</w:t>
      </w:r>
    </w:p>
    <w:p>
      <w:pPr>
        <w:spacing w:line="240" w:lineRule="auto" w:before="12"/>
        <w:rPr>
          <w:rFonts w:ascii="宋体" w:hAnsi="宋体" w:cs="宋体" w:eastAsia="宋体" w:hint="default"/>
          <w:sz w:val="19"/>
          <w:szCs w:val="19"/>
        </w:rPr>
      </w:pPr>
    </w:p>
    <w:p>
      <w:pPr>
        <w:tabs>
          <w:tab w:pos="8385" w:val="left" w:leader="none"/>
        </w:tabs>
        <w:spacing w:before="0"/>
        <w:ind w:left="6913" w:right="395" w:firstLine="0"/>
        <w:jc w:val="left"/>
        <w:rPr>
          <w:rFonts w:ascii="宋体" w:hAnsi="宋体" w:cs="宋体" w:eastAsia="宋体" w:hint="default"/>
          <w:sz w:val="21"/>
          <w:szCs w:val="21"/>
        </w:rPr>
      </w:pPr>
      <w:r>
        <w:rPr/>
        <w:pict>
          <v:group style="position:absolute;margin-left:68.543999pt;margin-top:72.983719pt;width:460.9pt;height:5.2pt;mso-position-horizontal-relative:page;mso-position-vertical-relative:paragraph;z-index:-1172776" coordorigin="1371,1460" coordsize="9218,104">
            <v:shape style="position:absolute;left:1371;top:1460;width:3277;height:104" type="#_x0000_t75" stroked="false">
              <v:imagedata r:id="rId133" o:title=""/>
            </v:shape>
            <v:shape style="position:absolute;left:4623;top:1554;width:1195;height:10" type="#_x0000_t75" stroked="false">
              <v:imagedata r:id="rId124" o:title=""/>
            </v:shape>
            <v:shape style="position:absolute;left:5814;top:1554;width:2388;height:10" type="#_x0000_t75" stroked="false">
              <v:imagedata r:id="rId125" o:title=""/>
            </v:shape>
            <v:shape style="position:absolute;left:8197;top:1554;width:1196;height:10" type="#_x0000_t75" stroked="false">
              <v:imagedata r:id="rId126" o:title=""/>
            </v:shape>
            <v:shape style="position:absolute;left:9388;top:1554;width:1200;height:10" type="#_x0000_t75" stroked="false">
              <v:imagedata r:id="rId127" o:title=""/>
            </v:shape>
            <w10:wrap type="none"/>
          </v:group>
        </w:pict>
      </w:r>
      <w:r>
        <w:rPr/>
        <w:pict>
          <v:group style="position:absolute;margin-left:68.543999pt;margin-top:105.413704pt;width:460.9pt;height:.5pt;mso-position-horizontal-relative:page;mso-position-vertical-relative:paragraph;z-index:-1172752" coordorigin="1371,2108" coordsize="9218,10">
            <v:shape style="position:absolute;left:1371;top:2108;width:3257;height:10" type="#_x0000_t75" stroked="false">
              <v:imagedata r:id="rId123" o:title=""/>
            </v:shape>
            <v:shape style="position:absolute;left:4623;top:2108;width:1195;height:10" type="#_x0000_t75" stroked="false">
              <v:imagedata r:id="rId124" o:title=""/>
            </v:shape>
            <v:shape style="position:absolute;left:5814;top:2108;width:2388;height:10" type="#_x0000_t75" stroked="false">
              <v:imagedata r:id="rId125" o:title=""/>
            </v:shape>
            <v:shape style="position:absolute;left:8197;top:2108;width:1196;height:10" type="#_x0000_t75" stroked="false">
              <v:imagedata r:id="rId126" o:title=""/>
            </v:shape>
            <v:shape style="position:absolute;left:9388;top:2108;width:1200;height:10" type="#_x0000_t75" stroked="false">
              <v:imagedata r:id="rId127"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262"/>
        <w:gridCol w:w="1190"/>
        <w:gridCol w:w="1191"/>
        <w:gridCol w:w="1193"/>
        <w:gridCol w:w="1191"/>
        <w:gridCol w:w="1190"/>
      </w:tblGrid>
      <w:tr>
        <w:trPr>
          <w:trHeight w:val="1101" w:hRule="exact"/>
        </w:trPr>
        <w:tc>
          <w:tcPr>
            <w:tcW w:w="3262" w:type="dxa"/>
            <w:tcBorders>
              <w:top w:val="single" w:sz="8" w:space="0" w:color="000000"/>
              <w:left w:val="nil" w:sz="6" w:space="0" w:color="auto"/>
              <w:bottom w:val="nil" w:sz="6" w:space="0" w:color="auto"/>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190"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34"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191"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占公司全</w:t>
            </w:r>
            <w:r>
              <w:rPr>
                <w:rFonts w:ascii="宋体" w:hAnsi="宋体" w:cs="宋体" w:eastAsia="宋体" w:hint="default"/>
                <w:sz w:val="21"/>
                <w:szCs w:val="21"/>
              </w:rPr>
            </w:r>
          </w:p>
          <w:p>
            <w:pPr>
              <w:pStyle w:val="TableParagraph"/>
              <w:spacing w:line="240" w:lineRule="auto"/>
              <w:ind w:left="235" w:right="98"/>
              <w:jc w:val="left"/>
              <w:rPr>
                <w:rFonts w:ascii="宋体" w:hAnsi="宋体" w:cs="宋体" w:eastAsia="宋体" w:hint="default"/>
                <w:sz w:val="21"/>
                <w:szCs w:val="21"/>
              </w:rPr>
            </w:pPr>
            <w:r>
              <w:rPr>
                <w:rFonts w:ascii="宋体" w:hAnsi="宋体" w:cs="宋体" w:eastAsia="宋体" w:hint="default"/>
                <w:b/>
                <w:bCs/>
                <w:sz w:val="21"/>
                <w:szCs w:val="21"/>
              </w:rPr>
              <w:t>部营业收</w:t>
            </w:r>
            <w:r>
              <w:rPr>
                <w:rFonts w:ascii="宋体" w:hAnsi="宋体" w:cs="宋体" w:eastAsia="宋体" w:hint="default"/>
                <w:b/>
                <w:bCs/>
                <w:w w:val="100"/>
                <w:sz w:val="21"/>
                <w:szCs w:val="21"/>
              </w:rPr>
              <w:t> </w:t>
            </w:r>
            <w:r>
              <w:rPr>
                <w:rFonts w:ascii="宋体" w:hAnsi="宋体" w:cs="宋体" w:eastAsia="宋体" w:hint="default"/>
                <w:b/>
                <w:bCs/>
                <w:sz w:val="21"/>
                <w:szCs w:val="21"/>
              </w:rPr>
              <w:t>入的比例</w:t>
            </w:r>
            <w:r>
              <w:rPr>
                <w:rFonts w:ascii="宋体" w:hAnsi="宋体" w:cs="宋体" w:eastAsia="宋体" w:hint="default"/>
                <w:sz w:val="21"/>
                <w:szCs w:val="21"/>
              </w:rPr>
            </w:r>
          </w:p>
          <w:p>
            <w:pPr>
              <w:pStyle w:val="TableParagraph"/>
              <w:spacing w:line="286"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93"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应收帐款</w:t>
            </w:r>
            <w:r>
              <w:rPr>
                <w:rFonts w:ascii="宋体" w:hAnsi="宋体" w:cs="宋体" w:eastAsia="宋体" w:hint="default"/>
                <w:sz w:val="21"/>
                <w:szCs w:val="21"/>
              </w:rPr>
            </w:r>
          </w:p>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c>
          <w:tcPr>
            <w:tcW w:w="1191"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占公司应</w:t>
            </w:r>
            <w:r>
              <w:rPr>
                <w:rFonts w:ascii="宋体" w:hAnsi="宋体" w:cs="宋体" w:eastAsia="宋体" w:hint="default"/>
                <w:sz w:val="21"/>
                <w:szCs w:val="21"/>
              </w:rPr>
            </w:r>
          </w:p>
          <w:p>
            <w:pPr>
              <w:pStyle w:val="TableParagraph"/>
              <w:spacing w:line="240" w:lineRule="auto"/>
              <w:ind w:left="232" w:right="101"/>
              <w:jc w:val="left"/>
              <w:rPr>
                <w:rFonts w:ascii="宋体" w:hAnsi="宋体" w:cs="宋体" w:eastAsia="宋体" w:hint="default"/>
                <w:sz w:val="21"/>
                <w:szCs w:val="21"/>
              </w:rPr>
            </w:pPr>
            <w:r>
              <w:rPr>
                <w:rFonts w:ascii="宋体" w:hAnsi="宋体" w:cs="宋体" w:eastAsia="宋体" w:hint="default"/>
                <w:b/>
                <w:bCs/>
                <w:sz w:val="21"/>
                <w:szCs w:val="21"/>
              </w:rPr>
              <w:t>收帐款余</w:t>
            </w:r>
            <w:r>
              <w:rPr>
                <w:rFonts w:ascii="宋体" w:hAnsi="宋体" w:cs="宋体" w:eastAsia="宋体" w:hint="default"/>
                <w:b/>
                <w:bCs/>
                <w:w w:val="100"/>
                <w:sz w:val="21"/>
                <w:szCs w:val="21"/>
              </w:rPr>
              <w:t> </w:t>
            </w:r>
            <w:r>
              <w:rPr>
                <w:rFonts w:ascii="宋体" w:hAnsi="宋体" w:cs="宋体" w:eastAsia="宋体" w:hint="default"/>
                <w:b/>
                <w:bCs/>
                <w:sz w:val="21"/>
                <w:szCs w:val="21"/>
              </w:rPr>
              <w:t>额的比例</w:t>
            </w:r>
            <w:r>
              <w:rPr>
                <w:rFonts w:ascii="宋体" w:hAnsi="宋体" w:cs="宋体" w:eastAsia="宋体" w:hint="default"/>
                <w:sz w:val="21"/>
                <w:szCs w:val="21"/>
              </w:rPr>
            </w:r>
          </w:p>
          <w:p>
            <w:pPr>
              <w:pStyle w:val="TableParagraph"/>
              <w:spacing w:line="286"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90" w:type="dxa"/>
            <w:tcBorders>
              <w:top w:val="single" w:sz="8" w:space="0" w:color="000000"/>
              <w:left w:val="single" w:sz="4" w:space="0" w:color="000000"/>
              <w:bottom w:val="nil" w:sz="6" w:space="0" w:color="auto"/>
              <w:right w:val="nil" w:sz="6" w:space="0" w:color="auto"/>
            </w:tcBorders>
            <w:shd w:val="clear" w:color="auto" w:fill="D9D9D9"/>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8" w:right="170"/>
              <w:jc w:val="left"/>
              <w:rPr>
                <w:rFonts w:ascii="宋体" w:hAnsi="宋体" w:cs="宋体" w:eastAsia="宋体" w:hint="default"/>
                <w:sz w:val="21"/>
                <w:szCs w:val="21"/>
              </w:rPr>
            </w:pPr>
            <w:r>
              <w:rPr>
                <w:rFonts w:ascii="宋体" w:hAnsi="宋体" w:cs="宋体" w:eastAsia="宋体" w:hint="default"/>
                <w:b/>
                <w:bCs/>
                <w:sz w:val="21"/>
                <w:szCs w:val="21"/>
              </w:rPr>
              <w:t>是否存在</w:t>
            </w:r>
            <w:r>
              <w:rPr>
                <w:rFonts w:ascii="宋体" w:hAnsi="宋体" w:cs="宋体" w:eastAsia="宋体" w:hint="default"/>
                <w:b/>
                <w:bCs/>
                <w:w w:val="100"/>
                <w:sz w:val="21"/>
                <w:szCs w:val="21"/>
              </w:rPr>
              <w:t> </w:t>
            </w:r>
            <w:r>
              <w:rPr>
                <w:rFonts w:ascii="宋体" w:hAnsi="宋体" w:cs="宋体" w:eastAsia="宋体" w:hint="default"/>
                <w:b/>
                <w:bCs/>
                <w:sz w:val="21"/>
                <w:szCs w:val="21"/>
              </w:rPr>
              <w:t>关联关系</w:t>
            </w:r>
            <w:r>
              <w:rPr>
                <w:rFonts w:ascii="宋体" w:hAnsi="宋体" w:cs="宋体" w:eastAsia="宋体" w:hint="default"/>
                <w:sz w:val="21"/>
                <w:szCs w:val="21"/>
              </w:rPr>
            </w:r>
          </w:p>
        </w:tc>
      </w:tr>
      <w:tr>
        <w:trPr>
          <w:trHeight w:val="589" w:hRule="exact"/>
        </w:trPr>
        <w:tc>
          <w:tcPr>
            <w:tcW w:w="3262" w:type="dxa"/>
            <w:tcBorders>
              <w:top w:val="nil" w:sz="6" w:space="0" w:color="auto"/>
              <w:left w:val="nil" w:sz="6" w:space="0" w:color="auto"/>
              <w:bottom w:val="nil" w:sz="6" w:space="0" w:color="auto"/>
              <w:right w:val="single" w:sz="4" w:space="0" w:color="000000"/>
            </w:tcBorders>
          </w:tcPr>
          <w:p>
            <w:pPr>
              <w:pStyle w:val="TableParagraph"/>
              <w:spacing w:line="272" w:lineRule="exact" w:before="3"/>
              <w:ind w:left="108" w:right="92"/>
              <w:jc w:val="left"/>
              <w:rPr>
                <w:rFonts w:ascii="宋体" w:hAnsi="宋体" w:cs="宋体" w:eastAsia="宋体" w:hint="default"/>
                <w:sz w:val="21"/>
                <w:szCs w:val="21"/>
              </w:rPr>
            </w:pPr>
            <w:r>
              <w:rPr>
                <w:rFonts w:ascii="宋体" w:hAnsi="宋体" w:cs="宋体" w:eastAsia="宋体" w:hint="default"/>
                <w:spacing w:val="5"/>
                <w:sz w:val="21"/>
                <w:szCs w:val="21"/>
              </w:rPr>
              <w:t>中国电信集团公司安徽网络资产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分公司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158" w:right="0"/>
              <w:jc w:val="center"/>
              <w:rPr>
                <w:rFonts w:ascii="Arial" w:hAnsi="Arial" w:cs="Arial" w:eastAsia="Arial" w:hint="default"/>
                <w:sz w:val="21"/>
                <w:szCs w:val="21"/>
              </w:rPr>
            </w:pPr>
            <w:r>
              <w:rPr>
                <w:rFonts w:ascii="Arial"/>
                <w:sz w:val="21"/>
              </w:rPr>
              <w:t>6,126.00</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99"/>
              <w:jc w:val="right"/>
              <w:rPr>
                <w:rFonts w:ascii="Arial" w:hAnsi="Arial" w:cs="Arial" w:eastAsia="Arial" w:hint="default"/>
                <w:sz w:val="21"/>
                <w:szCs w:val="21"/>
              </w:rPr>
            </w:pPr>
            <w:r>
              <w:rPr>
                <w:rFonts w:ascii="Arial"/>
                <w:spacing w:val="-1"/>
                <w:sz w:val="21"/>
              </w:rPr>
              <w:t>14.67</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0"/>
              <w:jc w:val="right"/>
              <w:rPr>
                <w:rFonts w:ascii="Arial" w:hAnsi="Arial" w:cs="Arial" w:eastAsia="Arial" w:hint="default"/>
                <w:sz w:val="21"/>
                <w:szCs w:val="21"/>
              </w:rPr>
            </w:pPr>
            <w:r>
              <w:rPr>
                <w:rFonts w:ascii="Arial"/>
                <w:spacing w:val="-1"/>
                <w:sz w:val="21"/>
              </w:rPr>
              <w:t>3,871.31</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2"/>
              <w:jc w:val="right"/>
              <w:rPr>
                <w:rFonts w:ascii="Arial" w:hAnsi="Arial" w:cs="Arial" w:eastAsia="Arial" w:hint="default"/>
                <w:sz w:val="21"/>
                <w:szCs w:val="21"/>
              </w:rPr>
            </w:pPr>
            <w:r>
              <w:rPr>
                <w:rFonts w:ascii="Arial"/>
                <w:spacing w:val="-1"/>
                <w:sz w:val="21"/>
              </w:rPr>
              <w:t>13.98</w:t>
            </w:r>
          </w:p>
        </w:tc>
        <w:tc>
          <w:tcPr>
            <w:tcW w:w="1190" w:type="dxa"/>
            <w:tcBorders>
              <w:top w:val="nil" w:sz="6" w:space="0" w:color="auto"/>
              <w:left w:val="single" w:sz="4" w:space="0" w:color="000000"/>
              <w:bottom w:val="nil" w:sz="6" w:space="0" w:color="auto"/>
              <w:right w:val="nil" w:sz="6" w:space="0" w:color="auto"/>
            </w:tcBorders>
          </w:tcPr>
          <w:p>
            <w:pPr>
              <w:pStyle w:val="TableParagraph"/>
              <w:spacing w:line="240" w:lineRule="auto" w:before="112"/>
              <w:ind w:right="4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80" w:hRule="exact"/>
        </w:trPr>
        <w:tc>
          <w:tcPr>
            <w:tcW w:w="3262"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8"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58" w:right="0"/>
              <w:jc w:val="center"/>
              <w:rPr>
                <w:rFonts w:ascii="Arial" w:hAnsi="Arial" w:cs="Arial" w:eastAsia="Arial" w:hint="default"/>
                <w:sz w:val="21"/>
                <w:szCs w:val="21"/>
              </w:rPr>
            </w:pPr>
            <w:r>
              <w:rPr>
                <w:rFonts w:ascii="Arial"/>
                <w:sz w:val="21"/>
              </w:rPr>
              <w:t>5,524.28</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13.23</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Arial" w:hAnsi="Arial" w:cs="Arial" w:eastAsia="Arial" w:hint="default"/>
                <w:sz w:val="21"/>
                <w:szCs w:val="21"/>
              </w:rPr>
            </w:pPr>
            <w:r>
              <w:rPr>
                <w:rFonts w:ascii="Arial"/>
                <w:spacing w:val="-1"/>
                <w:sz w:val="21"/>
              </w:rPr>
              <w:t>3,957.79</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Arial" w:hAnsi="Arial" w:cs="Arial" w:eastAsia="Arial" w:hint="default"/>
                <w:sz w:val="21"/>
                <w:szCs w:val="21"/>
              </w:rPr>
            </w:pPr>
            <w:r>
              <w:rPr>
                <w:rFonts w:ascii="Arial"/>
                <w:spacing w:val="-1"/>
                <w:sz w:val="21"/>
              </w:rPr>
              <w:t>14.29</w:t>
            </w:r>
          </w:p>
        </w:tc>
        <w:tc>
          <w:tcPr>
            <w:tcW w:w="119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4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8" w:hRule="exact"/>
        </w:trPr>
        <w:tc>
          <w:tcPr>
            <w:tcW w:w="326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华为软件技术有限公司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158" w:right="0"/>
              <w:jc w:val="center"/>
              <w:rPr>
                <w:rFonts w:ascii="Arial" w:hAnsi="Arial" w:cs="Arial" w:eastAsia="Arial" w:hint="default"/>
                <w:sz w:val="21"/>
                <w:szCs w:val="21"/>
              </w:rPr>
            </w:pPr>
            <w:r>
              <w:rPr>
                <w:rFonts w:ascii="Arial"/>
                <w:sz w:val="21"/>
              </w:rPr>
              <w:t>3,881.23</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9.30</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sz w:val="21"/>
              </w:rPr>
              <w:t>2,530.71</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sz w:val="21"/>
              </w:rPr>
              <w:t>9.14</w:t>
            </w:r>
          </w:p>
        </w:tc>
        <w:tc>
          <w:tcPr>
            <w:tcW w:w="1190"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4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0" w:hRule="exact"/>
        </w:trPr>
        <w:tc>
          <w:tcPr>
            <w:tcW w:w="3262"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08" w:right="92"/>
              <w:jc w:val="left"/>
              <w:rPr>
                <w:rFonts w:ascii="宋体" w:hAnsi="宋体" w:cs="宋体" w:eastAsia="宋体" w:hint="default"/>
                <w:sz w:val="21"/>
                <w:szCs w:val="21"/>
              </w:rPr>
            </w:pPr>
            <w:r>
              <w:rPr>
                <w:rFonts w:ascii="宋体" w:hAnsi="宋体" w:cs="宋体" w:eastAsia="宋体" w:hint="default"/>
                <w:spacing w:val="5"/>
                <w:sz w:val="21"/>
                <w:szCs w:val="21"/>
              </w:rPr>
              <w:t>中国联合网络通信有限公司重庆</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市分公司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8" w:right="0"/>
              <w:jc w:val="center"/>
              <w:rPr>
                <w:rFonts w:ascii="Arial" w:hAnsi="Arial" w:cs="Arial" w:eastAsia="Arial" w:hint="default"/>
                <w:sz w:val="21"/>
                <w:szCs w:val="21"/>
              </w:rPr>
            </w:pPr>
            <w:r>
              <w:rPr>
                <w:rFonts w:ascii="Arial"/>
                <w:sz w:val="21"/>
              </w:rPr>
              <w:t>2,800.03</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6.71</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21"/>
                <w:szCs w:val="21"/>
              </w:rPr>
            </w:pPr>
            <w:r>
              <w:rPr>
                <w:rFonts w:ascii="Arial"/>
                <w:spacing w:val="-1"/>
                <w:sz w:val="21"/>
              </w:rPr>
              <w:t>1,897.65</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6.85</w:t>
            </w:r>
          </w:p>
        </w:tc>
        <w:tc>
          <w:tcPr>
            <w:tcW w:w="119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86" w:hRule="exact"/>
        </w:trPr>
        <w:tc>
          <w:tcPr>
            <w:tcW w:w="3262" w:type="dxa"/>
            <w:tcBorders>
              <w:top w:val="nil" w:sz="6" w:space="0" w:color="auto"/>
              <w:left w:val="nil" w:sz="6" w:space="0" w:color="auto"/>
              <w:bottom w:val="nil" w:sz="6" w:space="0" w:color="auto"/>
              <w:right w:val="single" w:sz="4" w:space="0" w:color="000000"/>
            </w:tcBorders>
          </w:tcPr>
          <w:p>
            <w:pPr>
              <w:pStyle w:val="TableParagraph"/>
              <w:spacing w:line="245"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中国联合网络通信有限公司广西</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壮族自治区分公司</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58" w:right="0"/>
              <w:jc w:val="center"/>
              <w:rPr>
                <w:rFonts w:ascii="Arial" w:hAnsi="Arial" w:cs="Arial" w:eastAsia="Arial" w:hint="default"/>
                <w:sz w:val="21"/>
                <w:szCs w:val="21"/>
              </w:rPr>
            </w:pPr>
            <w:r>
              <w:rPr>
                <w:rFonts w:ascii="Arial"/>
                <w:sz w:val="21"/>
              </w:rPr>
              <w:t>2,375.34</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99"/>
              <w:jc w:val="right"/>
              <w:rPr>
                <w:rFonts w:ascii="Arial" w:hAnsi="Arial" w:cs="Arial" w:eastAsia="Arial" w:hint="default"/>
                <w:sz w:val="21"/>
                <w:szCs w:val="21"/>
              </w:rPr>
            </w:pPr>
            <w:r>
              <w:rPr>
                <w:rFonts w:ascii="Arial"/>
                <w:spacing w:val="-1"/>
                <w:sz w:val="21"/>
              </w:rPr>
              <w:t>5.69</w:t>
            </w:r>
          </w:p>
        </w:tc>
        <w:tc>
          <w:tcPr>
            <w:tcW w:w="1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0"/>
              <w:jc w:val="right"/>
              <w:rPr>
                <w:rFonts w:ascii="Arial" w:hAnsi="Arial" w:cs="Arial" w:eastAsia="Arial" w:hint="default"/>
                <w:sz w:val="21"/>
                <w:szCs w:val="21"/>
              </w:rPr>
            </w:pPr>
            <w:r>
              <w:rPr>
                <w:rFonts w:ascii="Arial"/>
                <w:spacing w:val="-1"/>
                <w:sz w:val="21"/>
              </w:rPr>
              <w:t>2,282.81</w:t>
            </w: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1"/>
              <w:jc w:val="right"/>
              <w:rPr>
                <w:rFonts w:ascii="Arial" w:hAnsi="Arial" w:cs="Arial" w:eastAsia="Arial" w:hint="default"/>
                <w:sz w:val="21"/>
                <w:szCs w:val="21"/>
              </w:rPr>
            </w:pPr>
            <w:r>
              <w:rPr>
                <w:rFonts w:ascii="Arial"/>
                <w:spacing w:val="-1"/>
                <w:sz w:val="21"/>
              </w:rPr>
              <w:t>8.24</w:t>
            </w:r>
          </w:p>
        </w:tc>
        <w:tc>
          <w:tcPr>
            <w:tcW w:w="1190"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4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82" w:hRule="exact"/>
        </w:trPr>
        <w:tc>
          <w:tcPr>
            <w:tcW w:w="3262" w:type="dxa"/>
            <w:tcBorders>
              <w:top w:val="nil" w:sz="6" w:space="0" w:color="auto"/>
              <w:left w:val="nil" w:sz="6" w:space="0" w:color="auto"/>
              <w:bottom w:val="single" w:sz="8" w:space="0" w:color="000000"/>
              <w:right w:val="single" w:sz="4"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8"/>
              <w:ind w:left="43" w:right="0"/>
              <w:jc w:val="center"/>
              <w:rPr>
                <w:rFonts w:ascii="Arial" w:hAnsi="Arial" w:cs="Arial" w:eastAsia="Arial" w:hint="default"/>
                <w:sz w:val="21"/>
                <w:szCs w:val="21"/>
              </w:rPr>
            </w:pPr>
            <w:r>
              <w:rPr>
                <w:rFonts w:ascii="Arial"/>
                <w:sz w:val="21"/>
              </w:rPr>
              <w:t>20,706.88</w:t>
            </w:r>
          </w:p>
        </w:tc>
        <w:tc>
          <w:tcPr>
            <w:tcW w:w="11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49.60</w:t>
            </w:r>
          </w:p>
        </w:tc>
        <w:tc>
          <w:tcPr>
            <w:tcW w:w="119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14,540.27</w:t>
            </w:r>
          </w:p>
        </w:tc>
        <w:tc>
          <w:tcPr>
            <w:tcW w:w="1191"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52.50</w:t>
            </w:r>
          </w:p>
        </w:tc>
        <w:tc>
          <w:tcPr>
            <w:tcW w:w="1190" w:type="dxa"/>
            <w:tcBorders>
              <w:top w:val="nil" w:sz="6" w:space="0" w:color="auto"/>
              <w:left w:val="single" w:sz="4" w:space="0" w:color="000000"/>
              <w:bottom w:val="single" w:sz="8" w:space="0" w:color="000000"/>
              <w:right w:val="nil" w:sz="6" w:space="0" w:color="auto"/>
            </w:tcBorders>
          </w:tcPr>
          <w:p>
            <w:pPr/>
          </w:p>
        </w:tc>
      </w:tr>
    </w:tbl>
    <w:p>
      <w:pPr>
        <w:spacing w:after="0"/>
        <w:sectPr>
          <w:pgSz w:w="11910" w:h="16840"/>
          <w:pgMar w:header="877" w:footer="835" w:top="1100" w:bottom="1020" w:left="1260" w:right="0"/>
        </w:sectPr>
      </w:pPr>
    </w:p>
    <w:p>
      <w:pPr>
        <w:spacing w:line="240" w:lineRule="auto" w:before="7"/>
        <w:rPr>
          <w:rFonts w:ascii="宋体" w:hAnsi="宋体" w:cs="宋体" w:eastAsia="宋体" w:hint="default"/>
          <w:sz w:val="19"/>
          <w:szCs w:val="19"/>
        </w:rPr>
      </w:pPr>
      <w:r>
        <w:rPr/>
        <w:pict>
          <v:group style="position:absolute;margin-left:68.543999pt;margin-top:614.229980pt;width:453.8pt;height:5.05pt;mso-position-horizontal-relative:page;mso-position-vertical-relative:page;z-index:-1172416" coordorigin="1371,12285" coordsize="9076,101">
            <v:shape style="position:absolute;left:1371;top:12285;width:1577;height:101" type="#_x0000_t75" stroked="false">
              <v:imagedata r:id="rId134" o:title=""/>
            </v:shape>
            <v:shape style="position:absolute;left:2924;top:12376;width:1990;height:10" type="#_x0000_t75" stroked="false">
              <v:imagedata r:id="rId135" o:title=""/>
            </v:shape>
            <v:shape style="position:absolute;left:4909;top:12376;width:1138;height:10" type="#_x0000_t75" stroked="false">
              <v:imagedata r:id="rId136" o:title=""/>
            </v:shape>
            <v:shape style="position:absolute;left:6042;top:12376;width:1990;height:10" type="#_x0000_t75" stroked="false">
              <v:imagedata r:id="rId135" o:title=""/>
            </v:shape>
            <v:shape style="position:absolute;left:8027;top:12376;width:1138;height:10" type="#_x0000_t75" stroked="false">
              <v:imagedata r:id="rId94" o:title=""/>
            </v:shape>
            <v:shape style="position:absolute;left:9160;top:12376;width:1286;height:10" type="#_x0000_t75" stroked="false">
              <v:imagedata r:id="rId137" o:title=""/>
            </v:shape>
            <w10:wrap type="none"/>
          </v:group>
        </w:pict>
      </w:r>
      <w:r>
        <w:rPr/>
        <w:pict>
          <v:group style="position:absolute;margin-left:68.543999pt;margin-top:639.099976pt;width:453.8pt;height:.5pt;mso-position-horizontal-relative:page;mso-position-vertical-relative:page;z-index:-1172392" coordorigin="1371,12782" coordsize="9076,10">
            <v:shape style="position:absolute;left:1371;top:12782;width:1558;height:10" type="#_x0000_t75" stroked="false">
              <v:imagedata r:id="rId138" o:title=""/>
            </v:shape>
            <v:shape style="position:absolute;left:2924;top:12782;width:1990;height:10" type="#_x0000_t75" stroked="false">
              <v:imagedata r:id="rId135" o:title=""/>
            </v:shape>
            <v:shape style="position:absolute;left:4909;top:12782;width:1138;height:10" type="#_x0000_t75" stroked="false">
              <v:imagedata r:id="rId136" o:title=""/>
            </v:shape>
            <v:shape style="position:absolute;left:6042;top:12782;width:1990;height:10" type="#_x0000_t75" stroked="false">
              <v:imagedata r:id="rId135" o:title=""/>
            </v:shape>
            <v:shape style="position:absolute;left:8027;top:12782;width:1138;height:10" type="#_x0000_t75" stroked="false">
              <v:imagedata r:id="rId94" o:title=""/>
            </v:shape>
            <v:shape style="position:absolute;left:9160;top:12782;width:1286;height:10" type="#_x0000_t75" stroked="false">
              <v:imagedata r:id="rId137" o:title=""/>
            </v:shape>
            <w10:wrap type="none"/>
          </v:group>
        </w:pict>
      </w:r>
      <w:r>
        <w:rPr/>
        <w:pict>
          <v:group style="position:absolute;margin-left:68.543999pt;margin-top:654.939941pt;width:453.8pt;height:5.05pt;mso-position-horizontal-relative:page;mso-position-vertical-relative:page;z-index:-1172368" coordorigin="1371,13099" coordsize="9076,101">
            <v:shape style="position:absolute;left:1371;top:13099;width:1577;height:101" type="#_x0000_t75" stroked="false">
              <v:imagedata r:id="rId139" o:title=""/>
            </v:shape>
            <v:shape style="position:absolute;left:2924;top:13190;width:1990;height:10" type="#_x0000_t75" stroked="false">
              <v:imagedata r:id="rId135" o:title=""/>
            </v:shape>
            <v:shape style="position:absolute;left:4909;top:13190;width:1138;height:10" type="#_x0000_t75" stroked="false">
              <v:imagedata r:id="rId136" o:title=""/>
            </v:shape>
            <v:shape style="position:absolute;left:6042;top:13190;width:1990;height:10" type="#_x0000_t75" stroked="false">
              <v:imagedata r:id="rId135" o:title=""/>
            </v:shape>
            <v:shape style="position:absolute;left:8027;top:13190;width:1138;height:10" type="#_x0000_t75" stroked="false">
              <v:imagedata r:id="rId94" o:title=""/>
            </v:shape>
            <v:shape style="position:absolute;left:9160;top:13190;width:1286;height:10" type="#_x0000_t75" stroked="false">
              <v:imagedata r:id="rId137" o:title=""/>
            </v:shape>
            <w10:wrap type="none"/>
          </v:group>
        </w:pict>
      </w:r>
      <w:r>
        <w:rPr/>
        <w:pict>
          <v:group style="position:absolute;margin-left:68.543999pt;margin-top:679.780029pt;width:453.8pt;height:.5pt;mso-position-horizontal-relative:page;mso-position-vertical-relative:page;z-index:-1172344" coordorigin="1371,13596" coordsize="9076,10">
            <v:shape style="position:absolute;left:1371;top:13596;width:1558;height:10" type="#_x0000_t75" stroked="false">
              <v:imagedata r:id="rId138" o:title=""/>
            </v:shape>
            <v:shape style="position:absolute;left:2924;top:13596;width:1990;height:10" type="#_x0000_t75" stroked="false">
              <v:imagedata r:id="rId135" o:title=""/>
            </v:shape>
            <v:shape style="position:absolute;left:4909;top:13596;width:1138;height:10" type="#_x0000_t75" stroked="false">
              <v:imagedata r:id="rId136" o:title=""/>
            </v:shape>
            <v:shape style="position:absolute;left:6042;top:13596;width:1990;height:10" type="#_x0000_t75" stroked="false">
              <v:imagedata r:id="rId135" o:title=""/>
            </v:shape>
            <v:shape style="position:absolute;left:8027;top:13596;width:1138;height:10" type="#_x0000_t75" stroked="false">
              <v:imagedata r:id="rId94" o:title=""/>
            </v:shape>
            <v:shape style="position:absolute;left:9160;top:13596;width:1286;height:10" type="#_x0000_t75" stroked="false">
              <v:imagedata r:id="rId137" o:title=""/>
            </v:shape>
            <w10:wrap type="none"/>
          </v:group>
        </w:pict>
      </w:r>
      <w:r>
        <w:rPr/>
        <w:pict>
          <v:group style="position:absolute;margin-left:68.543999pt;margin-top:695.619995pt;width:453.8pt;height:5.05pt;mso-position-horizontal-relative:page;mso-position-vertical-relative:page;z-index:-1172320" coordorigin="1371,13912" coordsize="9076,101">
            <v:shape style="position:absolute;left:1371;top:13912;width:1577;height:101" type="#_x0000_t75" stroked="false">
              <v:imagedata r:id="rId134" o:title=""/>
            </v:shape>
            <v:shape style="position:absolute;left:2924;top:14004;width:1990;height:10" type="#_x0000_t75" stroked="false">
              <v:imagedata r:id="rId135" o:title=""/>
            </v:shape>
            <v:shape style="position:absolute;left:4909;top:14004;width:1138;height:10" type="#_x0000_t75" stroked="false">
              <v:imagedata r:id="rId136" o:title=""/>
            </v:shape>
            <v:shape style="position:absolute;left:6042;top:14004;width:1990;height:10" type="#_x0000_t75" stroked="false">
              <v:imagedata r:id="rId135" o:title=""/>
            </v:shape>
            <v:shape style="position:absolute;left:8027;top:14004;width:1138;height:10" type="#_x0000_t75" stroked="false">
              <v:imagedata r:id="rId94" o:title=""/>
            </v:shape>
            <v:shape style="position:absolute;left:9160;top:14004;width:1286;height:10" type="#_x0000_t75" stroked="false">
              <v:imagedata r:id="rId137" o:title=""/>
            </v:shape>
            <w10:wrap type="none"/>
          </v:group>
        </w:pict>
      </w:r>
      <w:r>
        <w:rPr/>
        <w:pict>
          <v:group style="position:absolute;margin-left:68.543999pt;margin-top:716.019958pt;width:453.8pt;height:5.05pt;mso-position-horizontal-relative:page;mso-position-vertical-relative:page;z-index:-1172296" coordorigin="1371,14320" coordsize="9076,101">
            <v:shape style="position:absolute;left:1371;top:14320;width:1577;height:101" type="#_x0000_t75" stroked="false">
              <v:imagedata r:id="rId139" o:title=""/>
            </v:shape>
            <v:shape style="position:absolute;left:2924;top:14412;width:1990;height:10" type="#_x0000_t75" stroked="false">
              <v:imagedata r:id="rId140" o:title=""/>
            </v:shape>
            <v:shape style="position:absolute;left:4909;top:14412;width:1138;height:10" type="#_x0000_t75" stroked="false">
              <v:imagedata r:id="rId141" o:title=""/>
            </v:shape>
            <v:shape style="position:absolute;left:6042;top:14412;width:1990;height:10" type="#_x0000_t75" stroked="false">
              <v:imagedata r:id="rId140" o:title=""/>
            </v:shape>
            <v:shape style="position:absolute;left:8027;top:14412;width:1138;height:10" type="#_x0000_t75" stroked="false">
              <v:imagedata r:id="rId101" o:title=""/>
            </v:shape>
            <v:shape style="position:absolute;left:9160;top:14412;width:1286;height:10" type="#_x0000_t75" stroked="false">
              <v:imagedata r:id="rId142" o:title=""/>
            </v:shape>
            <w10:wrap type="none"/>
          </v:group>
        </w:pict>
      </w:r>
      <w:r>
        <w:rPr/>
        <w:pict>
          <v:group style="position:absolute;margin-left:68.543999pt;margin-top:740.859985pt;width:453.8pt;height:.5pt;mso-position-horizontal-relative:page;mso-position-vertical-relative:page;z-index:-1172272" coordorigin="1371,14817" coordsize="9076,10">
            <v:shape style="position:absolute;left:1371;top:14817;width:1558;height:10" type="#_x0000_t75" stroked="false">
              <v:imagedata r:id="rId138" o:title=""/>
            </v:shape>
            <v:shape style="position:absolute;left:2924;top:14817;width:1990;height:10" type="#_x0000_t75" stroked="false">
              <v:imagedata r:id="rId135" o:title=""/>
            </v:shape>
            <v:shape style="position:absolute;left:4909;top:14817;width:1138;height:10" type="#_x0000_t75" stroked="false">
              <v:imagedata r:id="rId136" o:title=""/>
            </v:shape>
            <v:shape style="position:absolute;left:6042;top:14817;width:1990;height:10" type="#_x0000_t75" stroked="false">
              <v:imagedata r:id="rId135" o:title=""/>
            </v:shape>
            <v:shape style="position:absolute;left:8027;top:14817;width:1138;height:10" type="#_x0000_t75" stroked="false">
              <v:imagedata r:id="rId94" o:title=""/>
            </v:shape>
            <v:shape style="position:absolute;left:9160;top:14817;width:1286;height:10" type="#_x0000_t75" stroked="false">
              <v:imagedata r:id="rId137" o:title=""/>
            </v:shape>
            <w10:wrap type="none"/>
          </v:group>
        </w:pict>
      </w:r>
      <w:r>
        <w:rPr/>
        <w:pict>
          <v:shape style="position:absolute;margin-left:146.419998pt;margin-top:760.536011pt;width:.48003pt;height:.72pt;mso-position-horizontal-relative:page;mso-position-vertical-relative:page;z-index:5080" type="#_x0000_t75" stroked="false">
            <v:imagedata r:id="rId105" o:title=""/>
          </v:shape>
        </w:pict>
      </w:r>
      <w:r>
        <w:rPr/>
        <w:pict>
          <v:shape style="position:absolute;margin-left:245.690002pt;margin-top:760.536011pt;width:.48002pt;height:.72pt;mso-position-horizontal-relative:page;mso-position-vertical-relative:page;z-index:5104" type="#_x0000_t75" stroked="false">
            <v:imagedata r:id="rId105" o:title=""/>
          </v:shape>
        </w:pict>
      </w:r>
      <w:r>
        <w:rPr/>
        <w:pict>
          <v:shape style="position:absolute;margin-left:302.329987pt;margin-top:760.536011pt;width:.48003pt;height:.72pt;mso-position-horizontal-relative:page;mso-position-vertical-relative:page;z-index:5128" type="#_x0000_t75" stroked="false">
            <v:imagedata r:id="rId105" o:title=""/>
          </v:shape>
        </w:pict>
      </w:r>
      <w:r>
        <w:rPr/>
        <w:pict>
          <v:shape style="position:absolute;margin-left:401.589996pt;margin-top:760.536011pt;width:.48pt;height:.72pt;mso-position-horizontal-relative:page;mso-position-vertical-relative:page;z-index:5152" type="#_x0000_t75" stroked="false">
            <v:imagedata r:id="rId105" o:title=""/>
          </v:shape>
        </w:pict>
      </w:r>
      <w:r>
        <w:rPr/>
        <w:pict>
          <v:shape style="position:absolute;margin-left:458.26001pt;margin-top:760.536011pt;width:.48pt;height:.72pt;mso-position-horizontal-relative:page;mso-position-vertical-relative:page;z-index:5176" type="#_x0000_t75" stroked="false">
            <v:imagedata r:id="rId105" o:title=""/>
          </v:shape>
        </w:pict>
      </w:r>
    </w:p>
    <w:p>
      <w:pPr>
        <w:pStyle w:val="BodyText"/>
        <w:spacing w:line="345" w:lineRule="auto" w:before="26"/>
        <w:ind w:left="538" w:right="1689" w:firstLine="479"/>
        <w:jc w:val="left"/>
      </w:pPr>
      <w:r>
        <w:rPr/>
        <w:t>公司前五名客户与公司不存在关联关系。公司董事、监事、高级管理人员、 核心技术人员、持股</w:t>
      </w:r>
      <w:r>
        <w:rPr>
          <w:rFonts w:ascii="Arial" w:hAnsi="Arial" w:cs="Arial" w:eastAsia="Arial" w:hint="default"/>
        </w:rPr>
        <w:t>5%</w:t>
      </w:r>
      <w:r>
        <w:rPr/>
        <w:t>以上股东、实际控制人和其他关联方在客户中不拥有直 </w:t>
      </w:r>
      <w:r>
        <w:rPr>
          <w:spacing w:val="-4"/>
          <w:w w:val="99"/>
        </w:rPr>
        <w:t>接和间接权益。公司不存在向单个客户销售超过总额的</w:t>
      </w:r>
      <w:r>
        <w:rPr>
          <w:rFonts w:ascii="Arial" w:hAnsi="Arial" w:cs="Arial" w:eastAsia="Arial" w:hint="default"/>
          <w:spacing w:val="-4"/>
          <w:w w:val="99"/>
        </w:rPr>
        <w:t>30</w:t>
      </w:r>
      <w:r>
        <w:rPr>
          <w:spacing w:val="-4"/>
          <w:w w:val="99"/>
        </w:rPr>
        <w:t>％或严重依赖少数客户</w:t>
      </w:r>
      <w:r>
        <w:rPr>
          <w:spacing w:val="-95"/>
          <w:w w:val="99"/>
        </w:rPr>
        <w:t> </w:t>
      </w:r>
      <w:r>
        <w:rPr>
          <w:spacing w:val="-95"/>
          <w:w w:val="99"/>
        </w:rPr>
      </w:r>
      <w:r>
        <w:rPr/>
        <w:t>的情况。</w:t>
      </w:r>
    </w:p>
    <w:p>
      <w:pPr>
        <w:pStyle w:val="BodyText"/>
        <w:spacing w:line="240" w:lineRule="auto" w:before="46"/>
        <w:ind w:left="1018" w:right="395"/>
        <w:jc w:val="left"/>
      </w:pPr>
      <w:r>
        <w:rPr/>
        <w:pict>
          <v:group style="position:absolute;margin-left:81.264pt;margin-top:55.915623pt;width:432.95pt;height:.5pt;mso-position-horizontal-relative:page;mso-position-vertical-relative:paragraph;z-index:-1172632" coordorigin="1625,1118" coordsize="8659,10">
            <v:shape style="position:absolute;left:1625;top:1118;width:2578;height:10" type="#_x0000_t75" stroked="false">
              <v:imagedata r:id="rId143" o:title=""/>
            </v:shape>
            <v:shape style="position:absolute;left:4199;top:1118;width:3288;height:10" type="#_x0000_t75" stroked="false">
              <v:imagedata r:id="rId144" o:title=""/>
            </v:shape>
            <v:shape style="position:absolute;left:7482;top:1118;width:1400;height:10" type="#_x0000_t75" stroked="false">
              <v:imagedata r:id="rId145" o:title=""/>
            </v:shape>
            <v:shape style="position:absolute;left:8877;top:1118;width:1406;height:10" type="#_x0000_t75" stroked="false">
              <v:imagedata r:id="rId146" o:title=""/>
            </v:shape>
            <w10:wrap type="none"/>
          </v:group>
        </w:pict>
      </w:r>
      <w:r>
        <w:rPr/>
        <w:pict>
          <v:group style="position:absolute;margin-left:81.264pt;margin-top:71.755646pt;width:432.95pt;height:5.05pt;mso-position-horizontal-relative:page;mso-position-vertical-relative:paragraph;z-index:-1172608" coordorigin="1625,1435" coordsize="8659,101">
            <v:shape style="position:absolute;left:1625;top:1435;width:2597;height:101" type="#_x0000_t75" stroked="false">
              <v:imagedata r:id="rId147" o:title=""/>
            </v:shape>
            <v:shape style="position:absolute;left:4199;top:1526;width:3288;height:10" type="#_x0000_t75" stroked="false">
              <v:imagedata r:id="rId148" o:title=""/>
            </v:shape>
            <v:shape style="position:absolute;left:7482;top:1526;width:1400;height:10" type="#_x0000_t75" stroked="false">
              <v:imagedata r:id="rId149" o:title=""/>
            </v:shape>
            <v:shape style="position:absolute;left:8877;top:1526;width:1406;height:10" type="#_x0000_t75" stroked="false">
              <v:imagedata r:id="rId150" o:title=""/>
            </v:shape>
            <w10:wrap type="none"/>
          </v:group>
        </w:pict>
      </w:r>
      <w:r>
        <w:rPr/>
        <w:t>（</w:t>
      </w:r>
      <w:r>
        <w:rPr>
          <w:rFonts w:ascii="Arial" w:hAnsi="Arial" w:cs="Arial" w:eastAsia="Arial" w:hint="default"/>
        </w:rPr>
        <w:t>5</w:t>
      </w:r>
      <w:r>
        <w:rPr/>
        <w:t>）公司主要财务指标</w:t>
      </w:r>
    </w:p>
    <w:p>
      <w:pPr>
        <w:spacing w:line="240" w:lineRule="auto" w:before="7"/>
        <w:rPr>
          <w:rFonts w:ascii="宋体" w:hAnsi="宋体" w:cs="宋体" w:eastAsia="宋体" w:hint="default"/>
          <w:sz w:val="13"/>
          <w:szCs w:val="13"/>
        </w:rPr>
      </w:pPr>
    </w:p>
    <w:tbl>
      <w:tblPr>
        <w:tblW w:w="0" w:type="auto"/>
        <w:jc w:val="left"/>
        <w:tblInd w:w="355" w:type="dxa"/>
        <w:tblLayout w:type="fixed"/>
        <w:tblCellMar>
          <w:top w:w="0" w:type="dxa"/>
          <w:left w:w="0" w:type="dxa"/>
          <w:bottom w:w="0" w:type="dxa"/>
          <w:right w:w="0" w:type="dxa"/>
        </w:tblCellMar>
        <w:tblLook w:val="01E0"/>
      </w:tblPr>
      <w:tblGrid>
        <w:gridCol w:w="2583"/>
        <w:gridCol w:w="1889"/>
        <w:gridCol w:w="1395"/>
        <w:gridCol w:w="1395"/>
        <w:gridCol w:w="1394"/>
      </w:tblGrid>
      <w:tr>
        <w:trPr>
          <w:trHeight w:val="554" w:hRule="exact"/>
        </w:trPr>
        <w:tc>
          <w:tcPr>
            <w:tcW w:w="2583" w:type="dxa"/>
            <w:tcBorders>
              <w:top w:val="single" w:sz="8" w:space="0" w:color="000000"/>
              <w:left w:val="nil" w:sz="6" w:space="0" w:color="auto"/>
              <w:bottom w:val="nil" w:sz="6" w:space="0" w:color="auto"/>
              <w:right w:val="single" w:sz="4" w:space="0" w:color="000000"/>
            </w:tcBorders>
            <w:shd w:val="clear" w:color="auto" w:fill="D9D9D9"/>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89"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578"/>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95"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95"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24"/>
                <w:sz w:val="21"/>
                <w:szCs w:val="21"/>
              </w:rPr>
              <w:t>本年较上年</w:t>
            </w:r>
            <w:r>
              <w:rPr>
                <w:rFonts w:ascii="宋体" w:hAnsi="宋体" w:cs="宋体" w:eastAsia="宋体" w:hint="default"/>
                <w:b/>
                <w:bCs/>
                <w:spacing w:val="-7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增减</w:t>
            </w:r>
            <w:r>
              <w:rPr>
                <w:rFonts w:ascii="宋体" w:hAnsi="宋体" w:cs="宋体" w:eastAsia="宋体" w:hint="default"/>
                <w:sz w:val="21"/>
                <w:szCs w:val="21"/>
              </w:rPr>
            </w:r>
          </w:p>
        </w:tc>
        <w:tc>
          <w:tcPr>
            <w:tcW w:w="1394" w:type="dxa"/>
            <w:tcBorders>
              <w:top w:val="single" w:sz="8" w:space="0" w:color="000000"/>
              <w:left w:val="single" w:sz="4" w:space="0" w:color="000000"/>
              <w:bottom w:val="nil" w:sz="6" w:space="0" w:color="auto"/>
              <w:right w:val="nil" w:sz="6" w:space="0" w:color="auto"/>
            </w:tcBorders>
            <w:shd w:val="clear" w:color="auto" w:fill="D9D9D9"/>
          </w:tcPr>
          <w:p>
            <w:pPr>
              <w:pStyle w:val="TableParagraph"/>
              <w:spacing w:line="240" w:lineRule="auto" w:before="102"/>
              <w:ind w:right="2"/>
              <w:jc w:val="center"/>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17" w:hRule="exact"/>
        </w:trPr>
        <w:tc>
          <w:tcPr>
            <w:tcW w:w="2583"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638"/>
              <w:jc w:val="right"/>
              <w:rPr>
                <w:rFonts w:ascii="Arial" w:hAnsi="Arial" w:cs="Arial" w:eastAsia="Arial" w:hint="default"/>
                <w:sz w:val="21"/>
                <w:szCs w:val="21"/>
              </w:rPr>
            </w:pPr>
            <w:r>
              <w:rPr>
                <w:rFonts w:ascii="Arial"/>
                <w:spacing w:val="-1"/>
                <w:sz w:val="21"/>
              </w:rPr>
              <w:t>3.89%</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Arial" w:hAnsi="Arial" w:cs="Arial" w:eastAsia="Arial" w:hint="default"/>
                <w:sz w:val="21"/>
                <w:szCs w:val="21"/>
              </w:rPr>
            </w:pPr>
            <w:r>
              <w:rPr>
                <w:rFonts w:ascii="Arial"/>
                <w:sz w:val="21"/>
              </w:rPr>
              <w:t>2.52%</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Arial" w:hAnsi="Arial" w:cs="Arial" w:eastAsia="Arial" w:hint="default"/>
                <w:sz w:val="21"/>
                <w:szCs w:val="21"/>
              </w:rPr>
            </w:pPr>
            <w:r>
              <w:rPr>
                <w:rFonts w:ascii="Arial"/>
                <w:sz w:val="21"/>
              </w:rPr>
              <w:t>1.37%</w:t>
            </w:r>
          </w:p>
        </w:tc>
        <w:tc>
          <w:tcPr>
            <w:tcW w:w="1394"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0"/>
              <w:jc w:val="center"/>
              <w:rPr>
                <w:rFonts w:ascii="Arial" w:hAnsi="Arial" w:cs="Arial" w:eastAsia="Arial" w:hint="default"/>
                <w:sz w:val="21"/>
                <w:szCs w:val="21"/>
              </w:rPr>
            </w:pPr>
            <w:r>
              <w:rPr>
                <w:rFonts w:ascii="Arial"/>
                <w:sz w:val="21"/>
              </w:rPr>
              <w:t>14.74%</w:t>
            </w:r>
          </w:p>
        </w:tc>
      </w:tr>
      <w:tr>
        <w:trPr>
          <w:trHeight w:val="504" w:hRule="exact"/>
        </w:trPr>
        <w:tc>
          <w:tcPr>
            <w:tcW w:w="2583"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8"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672"/>
              <w:jc w:val="right"/>
              <w:rPr>
                <w:rFonts w:ascii="Arial" w:hAnsi="Arial" w:cs="Arial" w:eastAsia="Arial" w:hint="default"/>
                <w:sz w:val="21"/>
                <w:szCs w:val="21"/>
              </w:rPr>
            </w:pPr>
            <w:r>
              <w:rPr>
                <w:rFonts w:ascii="Arial"/>
                <w:spacing w:val="-1"/>
                <w:sz w:val="21"/>
              </w:rPr>
              <w:t>19.00</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left="2" w:right="0"/>
              <w:jc w:val="center"/>
              <w:rPr>
                <w:rFonts w:ascii="Arial" w:hAnsi="Arial" w:cs="Arial" w:eastAsia="Arial" w:hint="default"/>
                <w:sz w:val="21"/>
                <w:szCs w:val="21"/>
              </w:rPr>
            </w:pPr>
            <w:r>
              <w:rPr>
                <w:rFonts w:ascii="Arial"/>
                <w:sz w:val="21"/>
              </w:rPr>
              <w:t>37.29</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
              <w:jc w:val="center"/>
              <w:rPr>
                <w:rFonts w:ascii="Arial" w:hAnsi="Arial" w:cs="Arial" w:eastAsia="Arial" w:hint="default"/>
                <w:sz w:val="21"/>
                <w:szCs w:val="21"/>
              </w:rPr>
            </w:pPr>
            <w:r>
              <w:rPr>
                <w:rFonts w:ascii="Arial"/>
                <w:sz w:val="21"/>
              </w:rPr>
              <w:t>-18.29</w:t>
            </w:r>
          </w:p>
        </w:tc>
        <w:tc>
          <w:tcPr>
            <w:tcW w:w="1394" w:type="dxa"/>
            <w:tcBorders>
              <w:top w:val="nil" w:sz="6" w:space="0" w:color="auto"/>
              <w:left w:val="single" w:sz="4" w:space="0" w:color="000000"/>
              <w:bottom w:val="nil" w:sz="6" w:space="0" w:color="auto"/>
              <w:right w:val="nil" w:sz="6" w:space="0" w:color="auto"/>
            </w:tcBorders>
          </w:tcPr>
          <w:p>
            <w:pPr>
              <w:pStyle w:val="TableParagraph"/>
              <w:spacing w:line="240" w:lineRule="auto" w:before="172"/>
              <w:ind w:right="3"/>
              <w:jc w:val="center"/>
              <w:rPr>
                <w:rFonts w:ascii="Arial" w:hAnsi="Arial" w:cs="Arial" w:eastAsia="Arial" w:hint="default"/>
                <w:sz w:val="21"/>
                <w:szCs w:val="21"/>
              </w:rPr>
            </w:pPr>
            <w:r>
              <w:rPr>
                <w:rFonts w:ascii="Arial"/>
                <w:sz w:val="21"/>
              </w:rPr>
              <w:t>5.62</w:t>
            </w:r>
          </w:p>
        </w:tc>
      </w:tr>
      <w:tr>
        <w:trPr>
          <w:trHeight w:val="411" w:hRule="exact"/>
        </w:trPr>
        <w:tc>
          <w:tcPr>
            <w:tcW w:w="2583"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08"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672"/>
              <w:jc w:val="right"/>
              <w:rPr>
                <w:rFonts w:ascii="Arial" w:hAnsi="Arial" w:cs="Arial" w:eastAsia="Arial" w:hint="default"/>
                <w:sz w:val="21"/>
                <w:szCs w:val="21"/>
              </w:rPr>
            </w:pPr>
            <w:r>
              <w:rPr>
                <w:rFonts w:ascii="Arial"/>
                <w:spacing w:val="-1"/>
                <w:sz w:val="21"/>
              </w:rPr>
              <w:t>18.94</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 w:right="0"/>
              <w:jc w:val="center"/>
              <w:rPr>
                <w:rFonts w:ascii="Arial" w:hAnsi="Arial" w:cs="Arial" w:eastAsia="Arial" w:hint="default"/>
                <w:sz w:val="21"/>
                <w:szCs w:val="21"/>
              </w:rPr>
            </w:pPr>
            <w:r>
              <w:rPr>
                <w:rFonts w:ascii="Arial"/>
                <w:sz w:val="21"/>
              </w:rPr>
              <w:t>37.20</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
              <w:jc w:val="center"/>
              <w:rPr>
                <w:rFonts w:ascii="Arial" w:hAnsi="Arial" w:cs="Arial" w:eastAsia="Arial" w:hint="default"/>
                <w:sz w:val="21"/>
                <w:szCs w:val="21"/>
              </w:rPr>
            </w:pPr>
            <w:r>
              <w:rPr>
                <w:rFonts w:ascii="Arial"/>
                <w:sz w:val="21"/>
              </w:rPr>
              <w:t>-18.26</w:t>
            </w:r>
          </w:p>
        </w:tc>
        <w:tc>
          <w:tcPr>
            <w:tcW w:w="1394"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3"/>
              <w:jc w:val="center"/>
              <w:rPr>
                <w:rFonts w:ascii="Arial" w:hAnsi="Arial" w:cs="Arial" w:eastAsia="Arial" w:hint="default"/>
                <w:sz w:val="21"/>
                <w:szCs w:val="21"/>
              </w:rPr>
            </w:pPr>
            <w:r>
              <w:rPr>
                <w:rFonts w:ascii="Arial"/>
                <w:sz w:val="21"/>
              </w:rPr>
              <w:t>5.55</w:t>
            </w:r>
          </w:p>
        </w:tc>
      </w:tr>
      <w:tr>
        <w:trPr>
          <w:trHeight w:val="403" w:hRule="exact"/>
        </w:trPr>
        <w:tc>
          <w:tcPr>
            <w:tcW w:w="2583"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2.05</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2.26</w:t>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 w:right="0"/>
              <w:jc w:val="center"/>
              <w:rPr>
                <w:rFonts w:ascii="Arial" w:hAnsi="Arial" w:cs="Arial" w:eastAsia="Arial" w:hint="default"/>
                <w:sz w:val="21"/>
                <w:szCs w:val="21"/>
              </w:rPr>
            </w:pPr>
            <w:r>
              <w:rPr>
                <w:rFonts w:ascii="Arial"/>
                <w:sz w:val="21"/>
              </w:rPr>
              <w:t>-0.21</w:t>
            </w:r>
          </w:p>
        </w:tc>
        <w:tc>
          <w:tcPr>
            <w:tcW w:w="1394"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3"/>
              <w:jc w:val="center"/>
              <w:rPr>
                <w:rFonts w:ascii="Arial" w:hAnsi="Arial" w:cs="Arial" w:eastAsia="Arial" w:hint="default"/>
                <w:sz w:val="21"/>
                <w:szCs w:val="21"/>
              </w:rPr>
            </w:pPr>
            <w:r>
              <w:rPr>
                <w:rFonts w:ascii="Arial"/>
                <w:sz w:val="21"/>
              </w:rPr>
              <w:t>3.15</w:t>
            </w:r>
          </w:p>
        </w:tc>
      </w:tr>
      <w:tr>
        <w:trPr>
          <w:trHeight w:val="410" w:hRule="exact"/>
        </w:trPr>
        <w:tc>
          <w:tcPr>
            <w:tcW w:w="2583" w:type="dxa"/>
            <w:tcBorders>
              <w:top w:val="nil" w:sz="6" w:space="0" w:color="auto"/>
              <w:left w:val="nil" w:sz="6" w:space="0" w:color="auto"/>
              <w:bottom w:val="single" w:sz="8" w:space="0" w:color="000000"/>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88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6"/>
              <w:ind w:right="614"/>
              <w:jc w:val="right"/>
              <w:rPr>
                <w:rFonts w:ascii="Arial" w:hAnsi="Arial" w:cs="Arial" w:eastAsia="Arial" w:hint="default"/>
                <w:sz w:val="21"/>
                <w:szCs w:val="21"/>
              </w:rPr>
            </w:pPr>
            <w:r>
              <w:rPr>
                <w:rFonts w:ascii="Arial"/>
                <w:sz w:val="21"/>
              </w:rPr>
              <w:t>104.06</w:t>
            </w:r>
          </w:p>
        </w:tc>
        <w:tc>
          <w:tcPr>
            <w:tcW w:w="139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45.05</w:t>
            </w:r>
          </w:p>
        </w:tc>
        <w:tc>
          <w:tcPr>
            <w:tcW w:w="139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59.01</w:t>
            </w:r>
          </w:p>
        </w:tc>
        <w:tc>
          <w:tcPr>
            <w:tcW w:w="1394" w:type="dxa"/>
            <w:tcBorders>
              <w:top w:val="nil" w:sz="6" w:space="0" w:color="auto"/>
              <w:left w:val="single" w:sz="4" w:space="0" w:color="000000"/>
              <w:bottom w:val="single" w:sz="8" w:space="0" w:color="000000"/>
              <w:right w:val="nil" w:sz="6" w:space="0" w:color="auto"/>
            </w:tcBorders>
          </w:tcPr>
          <w:p>
            <w:pPr>
              <w:pStyle w:val="TableParagraph"/>
              <w:spacing w:line="240" w:lineRule="auto" w:before="76"/>
              <w:ind w:right="0"/>
              <w:jc w:val="center"/>
              <w:rPr>
                <w:rFonts w:ascii="Arial" w:hAnsi="Arial" w:cs="Arial" w:eastAsia="Arial" w:hint="default"/>
                <w:sz w:val="21"/>
                <w:szCs w:val="21"/>
              </w:rPr>
            </w:pPr>
            <w:r>
              <w:rPr>
                <w:rFonts w:ascii="Arial"/>
                <w:sz w:val="21"/>
              </w:rPr>
              <w:t>12.49</w:t>
            </w:r>
          </w:p>
        </w:tc>
      </w:tr>
    </w:tbl>
    <w:p>
      <w:pPr>
        <w:pStyle w:val="BodyText"/>
        <w:spacing w:line="345" w:lineRule="auto" w:before="79"/>
        <w:ind w:left="538" w:right="1791" w:firstLine="479"/>
        <w:jc w:val="both"/>
      </w:pPr>
      <w:r>
        <w:rPr/>
        <w:pict>
          <v:group style="position:absolute;margin-left:81.264pt;margin-top:-62.104351pt;width:432.95pt;height:.5pt;mso-position-horizontal-relative:page;mso-position-vertical-relative:paragraph;z-index:-1172584" coordorigin="1625,-1242" coordsize="8659,10">
            <v:shape style="position:absolute;left:1625;top:-1242;width:2578;height:10" type="#_x0000_t75" stroked="false">
              <v:imagedata r:id="rId143" o:title=""/>
            </v:shape>
            <v:shape style="position:absolute;left:4199;top:-1242;width:3288;height:10" type="#_x0000_t75" stroked="false">
              <v:imagedata r:id="rId148" o:title=""/>
            </v:shape>
            <v:shape style="position:absolute;left:7482;top:-1242;width:1400;height:10" type="#_x0000_t75" stroked="false">
              <v:imagedata r:id="rId149" o:title=""/>
            </v:shape>
            <v:shape style="position:absolute;left:8877;top:-1242;width:1406;height:10" type="#_x0000_t75" stroked="false">
              <v:imagedata r:id="rId150" o:title=""/>
            </v:shape>
            <w10:wrap type="none"/>
          </v:group>
        </w:pict>
      </w:r>
      <w:r>
        <w:rPr/>
        <w:pict>
          <v:group style="position:absolute;margin-left:81.264pt;margin-top:-46.234333pt;width:432.95pt;height:5.05pt;mso-position-horizontal-relative:page;mso-position-vertical-relative:paragraph;z-index:-1172560" coordorigin="1625,-925" coordsize="8659,101">
            <v:shape style="position:absolute;left:1625;top:-925;width:2597;height:101" type="#_x0000_t75" stroked="false">
              <v:imagedata r:id="rId151" o:title=""/>
            </v:shape>
            <v:shape style="position:absolute;left:4199;top:-833;width:3288;height:10" type="#_x0000_t75" stroked="false">
              <v:imagedata r:id="rId144" o:title=""/>
            </v:shape>
            <v:shape style="position:absolute;left:7482;top:-833;width:1400;height:10" type="#_x0000_t75" stroked="false">
              <v:imagedata r:id="rId145" o:title=""/>
            </v:shape>
            <v:shape style="position:absolute;left:8877;top:-833;width:1406;height:10" type="#_x0000_t75" stroked="false">
              <v:imagedata r:id="rId146" o:title=""/>
            </v:shape>
            <w10:wrap type="none"/>
          </v:group>
        </w:pict>
      </w:r>
      <w:r>
        <w:rPr/>
        <w:pict>
          <v:group style="position:absolute;margin-left:81.264pt;margin-top:-21.394352pt;width:432.95pt;height:.5pt;mso-position-horizontal-relative:page;mso-position-vertical-relative:paragraph;z-index:-1172536" coordorigin="1625,-428" coordsize="8659,10">
            <v:shape style="position:absolute;left:1625;top:-428;width:2578;height:10" type="#_x0000_t75" stroked="false">
              <v:imagedata r:id="rId143" o:title=""/>
            </v:shape>
            <v:shape style="position:absolute;left:4199;top:-428;width:3288;height:10" type="#_x0000_t75" stroked="false">
              <v:imagedata r:id="rId148" o:title=""/>
            </v:shape>
            <v:shape style="position:absolute;left:7482;top:-428;width:1400;height:10" type="#_x0000_t75" stroked="false">
              <v:imagedata r:id="rId149" o:title=""/>
            </v:shape>
            <v:shape style="position:absolute;left:8877;top:-428;width:1406;height:10" type="#_x0000_t75" stroked="false">
              <v:imagedata r:id="rId150" o:title=""/>
            </v:shape>
            <w10:wrap type="none"/>
          </v:group>
        </w:pict>
      </w:r>
      <w:r>
        <w:rPr>
          <w:spacing w:val="-3"/>
        </w:rPr>
        <w:t>随着募投项目的投入，收购兼并的开展，在建工程的建设，以及现金股利的</w:t>
      </w:r>
      <w:r>
        <w:rPr/>
        <w:t> </w:t>
      </w:r>
      <w:r>
        <w:rPr>
          <w:spacing w:val="4"/>
        </w:rPr>
        <w:t>支付，货币资金较上年同期下降</w:t>
      </w:r>
      <w:r>
        <w:rPr>
          <w:spacing w:val="22"/>
        </w:rPr>
        <w:t> </w:t>
      </w:r>
      <w:r>
        <w:rPr>
          <w:rFonts w:ascii="Arial" w:hAnsi="Arial" w:cs="Arial" w:eastAsia="Arial" w:hint="default"/>
          <w:spacing w:val="3"/>
        </w:rPr>
        <w:t>33.57%</w:t>
      </w:r>
      <w:r>
        <w:rPr>
          <w:spacing w:val="3"/>
        </w:rPr>
        <w:t>，所以流动比率和速动比率分别下降</w:t>
      </w:r>
      <w:r>
        <w:rPr>
          <w:spacing w:val="-116"/>
        </w:rPr>
        <w:t> </w:t>
      </w:r>
      <w:r>
        <w:rPr>
          <w:spacing w:val="-116"/>
        </w:rPr>
      </w:r>
      <w:r>
        <w:rPr>
          <w:rFonts w:ascii="Arial" w:hAnsi="Arial" w:cs="Arial" w:eastAsia="Arial" w:hint="default"/>
        </w:rPr>
        <w:t>18.29%</w:t>
      </w:r>
      <w:r>
        <w:rPr/>
        <w:t>和</w:t>
      </w:r>
      <w:r>
        <w:rPr>
          <w:spacing w:val="-38"/>
        </w:rPr>
        <w:t> </w:t>
      </w:r>
      <w:r>
        <w:rPr>
          <w:rFonts w:ascii="Arial" w:hAnsi="Arial" w:cs="Arial" w:eastAsia="Arial" w:hint="default"/>
          <w:spacing w:val="-4"/>
        </w:rPr>
        <w:t>18.26%</w:t>
      </w:r>
      <w:r>
        <w:rPr>
          <w:spacing w:val="-4"/>
        </w:rPr>
        <w:t>；随着周转较快的系统集成收入的增长，存货周转率较上年同</w:t>
      </w:r>
      <w:r>
        <w:rPr>
          <w:spacing w:val="-114"/>
        </w:rPr>
        <w:t> </w:t>
      </w:r>
      <w:r>
        <w:rPr>
          <w:spacing w:val="-114"/>
        </w:rPr>
      </w:r>
      <w:r>
        <w:rPr/>
        <w:t>期有较大增长。</w:t>
      </w:r>
    </w:p>
    <w:p>
      <w:pPr>
        <w:pStyle w:val="Heading2"/>
        <w:spacing w:line="240" w:lineRule="auto" w:before="46"/>
        <w:ind w:left="1020" w:right="395"/>
        <w:jc w:val="left"/>
        <w:rPr>
          <w:b w:val="0"/>
          <w:bCs w:val="0"/>
        </w:rPr>
      </w:pPr>
      <w:r>
        <w:rPr>
          <w:rFonts w:ascii="Arial" w:hAnsi="Arial" w:cs="Arial" w:eastAsia="Arial" w:hint="default"/>
        </w:rPr>
        <w:t>3</w:t>
      </w:r>
      <w:r>
        <w:rPr/>
        <w:t>、资产构成、费用构成（重大变化情况）</w:t>
      </w:r>
      <w:r>
        <w:rPr>
          <w:b w:val="0"/>
          <w:bCs w:val="0"/>
        </w:rPr>
      </w:r>
    </w:p>
    <w:p>
      <w:pPr>
        <w:pStyle w:val="BodyText"/>
        <w:spacing w:line="338" w:lineRule="auto"/>
        <w:ind w:left="1018" w:right="8115"/>
        <w:jc w:val="left"/>
      </w:pPr>
      <w:r>
        <w:rPr>
          <w:rFonts w:ascii="Arial" w:hAnsi="Arial" w:cs="Arial" w:eastAsia="Arial" w:hint="default"/>
        </w:rPr>
        <w:t>(1)</w:t>
      </w:r>
      <w:r>
        <w:rPr/>
        <w:t>资产负债表 </w:t>
      </w:r>
      <w:r>
        <w:rPr>
          <w:rFonts w:ascii="Arial" w:hAnsi="Arial" w:cs="Arial" w:eastAsia="Arial" w:hint="default"/>
        </w:rPr>
        <w:t>A</w:t>
      </w:r>
      <w:r>
        <w:rPr/>
        <w:t>、资产类</w:t>
      </w:r>
    </w:p>
    <w:p>
      <w:pPr>
        <w:tabs>
          <w:tab w:pos="1471" w:val="left" w:leader="none"/>
        </w:tabs>
        <w:spacing w:before="33"/>
        <w:ind w:left="0" w:right="1822" w:firstLine="0"/>
        <w:jc w:val="right"/>
        <w:rPr>
          <w:rFonts w:ascii="宋体" w:hAnsi="宋体" w:cs="宋体" w:eastAsia="宋体" w:hint="default"/>
          <w:sz w:val="21"/>
          <w:szCs w:val="21"/>
        </w:rPr>
      </w:pPr>
      <w:r>
        <w:rPr/>
        <w:pict>
          <v:group style="position:absolute;margin-left:146.180008pt;margin-top:44.153706pt;width:312.1pt;height:.5pt;mso-position-horizontal-relative:page;mso-position-vertical-relative:paragraph;z-index:-1172512" coordorigin="2924,883" coordsize="6242,10">
            <v:shape style="position:absolute;left:2924;top:883;width:1990;height:10" type="#_x0000_t75" stroked="false">
              <v:imagedata r:id="rId135" o:title=""/>
            </v:shape>
            <v:shape style="position:absolute;left:4909;top:883;width:1138;height:10" type="#_x0000_t75" stroked="false">
              <v:imagedata r:id="rId136" o:title=""/>
            </v:shape>
            <v:shape style="position:absolute;left:6042;top:883;width:1990;height:10" type="#_x0000_t75" stroked="false">
              <v:imagedata r:id="rId135" o:title=""/>
            </v:shape>
            <v:shape style="position:absolute;left:8027;top:883;width:1138;height:10" type="#_x0000_t75" stroked="false">
              <v:imagedata r:id="rId94" o:title=""/>
            </v:shape>
            <w10:wrap type="none"/>
          </v:group>
        </w:pict>
      </w:r>
      <w:r>
        <w:rPr/>
        <w:pict>
          <v:group style="position:absolute;margin-left:68.543999pt;margin-top:71.873642pt;width:453.8pt;height:.5pt;mso-position-horizontal-relative:page;mso-position-vertical-relative:paragraph;z-index:-1172488" coordorigin="1371,1437" coordsize="9076,10">
            <v:shape style="position:absolute;left:1371;top:1437;width:1558;height:10" type="#_x0000_t75" stroked="false">
              <v:imagedata r:id="rId138" o:title=""/>
            </v:shape>
            <v:shape style="position:absolute;left:2924;top:1437;width:1990;height:10" type="#_x0000_t75" stroked="false">
              <v:imagedata r:id="rId135" o:title=""/>
            </v:shape>
            <v:shape style="position:absolute;left:4909;top:1437;width:1138;height:10" type="#_x0000_t75" stroked="false">
              <v:imagedata r:id="rId136" o:title=""/>
            </v:shape>
            <v:shape style="position:absolute;left:6042;top:1437;width:1990;height:10" type="#_x0000_t75" stroked="false">
              <v:imagedata r:id="rId135" o:title=""/>
            </v:shape>
            <v:shape style="position:absolute;left:8027;top:1437;width:1138;height:10" type="#_x0000_t75" stroked="false">
              <v:imagedata r:id="rId94" o:title=""/>
            </v:shape>
            <v:shape style="position:absolute;left:9160;top:1437;width:1286;height:10" type="#_x0000_t75" stroked="false">
              <v:imagedata r:id="rId137" o:title=""/>
            </v:shape>
            <w10:wrap type="none"/>
          </v:group>
        </w:pict>
      </w:r>
      <w:r>
        <w:rPr/>
        <w:pict>
          <v:group style="position:absolute;margin-left:68.543999pt;margin-top:92.153702pt;width:453.8pt;height:.5pt;mso-position-horizontal-relative:page;mso-position-vertical-relative:paragraph;z-index:-1172464" coordorigin="1371,1843" coordsize="9076,10">
            <v:shape style="position:absolute;left:1371;top:1843;width:1558;height:10" type="#_x0000_t75" stroked="false">
              <v:imagedata r:id="rId138" o:title=""/>
            </v:shape>
            <v:shape style="position:absolute;left:2924;top:1843;width:1990;height:10" type="#_x0000_t75" stroked="false">
              <v:imagedata r:id="rId135" o:title=""/>
            </v:shape>
            <v:shape style="position:absolute;left:4909;top:1843;width:1138;height:10" type="#_x0000_t75" stroked="false">
              <v:imagedata r:id="rId136" o:title=""/>
            </v:shape>
            <v:shape style="position:absolute;left:6042;top:1843;width:1990;height:10" type="#_x0000_t75" stroked="false">
              <v:imagedata r:id="rId135" o:title=""/>
            </v:shape>
            <v:shape style="position:absolute;left:8027;top:1843;width:1138;height:10" type="#_x0000_t75" stroked="false">
              <v:imagedata r:id="rId94" o:title=""/>
            </v:shape>
            <v:shape style="position:absolute;left:9160;top:1843;width:1286;height:10" type="#_x0000_t75" stroked="false">
              <v:imagedata r:id="rId137" o:title=""/>
            </v:shape>
            <w10:wrap type="none"/>
          </v:group>
        </w:pict>
      </w:r>
      <w:r>
        <w:rPr/>
        <w:pict>
          <v:group style="position:absolute;margin-left:68.543999pt;margin-top:107.993668pt;width:453.8pt;height:5.05pt;mso-position-horizontal-relative:page;mso-position-vertical-relative:paragraph;z-index:-1172440" coordorigin="1371,2160" coordsize="9076,101">
            <v:shape style="position:absolute;left:1371;top:2160;width:1577;height:101" type="#_x0000_t75" stroked="false">
              <v:imagedata r:id="rId139" o:title=""/>
            </v:shape>
            <v:shape style="position:absolute;left:2924;top:2251;width:1990;height:10" type="#_x0000_t75" stroked="false">
              <v:imagedata r:id="rId135" o:title=""/>
            </v:shape>
            <v:shape style="position:absolute;left:4909;top:2251;width:1138;height:10" type="#_x0000_t75" stroked="false">
              <v:imagedata r:id="rId136" o:title=""/>
            </v:shape>
            <v:shape style="position:absolute;left:6042;top:2251;width:1990;height:10" type="#_x0000_t75" stroked="false">
              <v:imagedata r:id="rId135" o:title=""/>
            </v:shape>
            <v:shape style="position:absolute;left:8027;top:2251;width:1138;height:10" type="#_x0000_t75" stroked="false">
              <v:imagedata r:id="rId94" o:title=""/>
            </v:shape>
            <v:shape style="position:absolute;left:9160;top:2251;width:1286;height:10" type="#_x0000_t75" stroked="false">
              <v:imagedata r:id="rId137"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562"/>
        <w:gridCol w:w="1986"/>
        <w:gridCol w:w="1133"/>
        <w:gridCol w:w="1985"/>
        <w:gridCol w:w="1133"/>
        <w:gridCol w:w="1277"/>
      </w:tblGrid>
      <w:tr>
        <w:trPr>
          <w:trHeight w:val="408" w:hRule="exact"/>
        </w:trPr>
        <w:tc>
          <w:tcPr>
            <w:tcW w:w="1562" w:type="dxa"/>
            <w:vMerge w:val="restart"/>
            <w:tcBorders>
              <w:top w:val="single" w:sz="4" w:space="0" w:color="000000"/>
              <w:left w:val="nil" w:sz="6" w:space="0" w:color="auto"/>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3119"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74"/>
              <w:ind w:left="1016" w:right="0"/>
              <w:jc w:val="left"/>
              <w:rPr>
                <w:rFonts w:ascii="Arial" w:hAnsi="Arial" w:cs="Arial" w:eastAsia="Arial" w:hint="default"/>
                <w:sz w:val="21"/>
                <w:szCs w:val="21"/>
              </w:rPr>
            </w:pPr>
            <w:r>
              <w:rPr>
                <w:rFonts w:ascii="Arial"/>
                <w:b/>
                <w:sz w:val="21"/>
              </w:rPr>
              <w:t>2011-12-31</w:t>
            </w:r>
            <w:r>
              <w:rPr>
                <w:rFonts w:ascii="Arial"/>
                <w:sz w:val="21"/>
              </w:rPr>
            </w:r>
          </w:p>
        </w:tc>
        <w:tc>
          <w:tcPr>
            <w:tcW w:w="3119"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74"/>
              <w:ind w:left="1015" w:right="0"/>
              <w:jc w:val="left"/>
              <w:rPr>
                <w:rFonts w:ascii="Arial" w:hAnsi="Arial" w:cs="Arial" w:eastAsia="Arial" w:hint="default"/>
                <w:sz w:val="21"/>
                <w:szCs w:val="21"/>
              </w:rPr>
            </w:pPr>
            <w:r>
              <w:rPr>
                <w:rFonts w:ascii="Arial"/>
                <w:b/>
                <w:sz w:val="21"/>
              </w:rPr>
              <w:t>2010-12-31</w:t>
            </w:r>
            <w:r>
              <w:rPr>
                <w:rFonts w:ascii="Arial"/>
                <w:sz w:val="21"/>
              </w:rPr>
            </w:r>
          </w:p>
        </w:tc>
        <w:tc>
          <w:tcPr>
            <w:tcW w:w="1277" w:type="dxa"/>
            <w:vMerge w:val="restart"/>
            <w:tcBorders>
              <w:top w:val="single" w:sz="4" w:space="0" w:color="000000"/>
              <w:left w:val="single" w:sz="4" w:space="0" w:color="000000"/>
              <w:right w:val="nil" w:sz="6" w:space="0" w:color="auto"/>
            </w:tcBorders>
            <w:shd w:val="clear" w:color="auto" w:fill="D9D9D9"/>
          </w:tcPr>
          <w:p>
            <w:pPr>
              <w:pStyle w:val="TableParagraph"/>
              <w:spacing w:line="274" w:lineRule="exact" w:before="170"/>
              <w:ind w:left="321" w:right="0"/>
              <w:jc w:val="left"/>
              <w:rPr>
                <w:rFonts w:ascii="宋体" w:hAnsi="宋体" w:cs="宋体" w:eastAsia="宋体" w:hint="default"/>
                <w:sz w:val="21"/>
                <w:szCs w:val="21"/>
              </w:rPr>
            </w:pPr>
            <w:r>
              <w:rPr>
                <w:rFonts w:ascii="宋体" w:hAnsi="宋体" w:cs="宋体" w:eastAsia="宋体" w:hint="default"/>
                <w:b/>
                <w:bCs/>
                <w:sz w:val="21"/>
                <w:szCs w:val="21"/>
              </w:rPr>
              <w:t>变动比率</w:t>
            </w:r>
            <w:r>
              <w:rPr>
                <w:rFonts w:ascii="宋体" w:hAnsi="宋体" w:cs="宋体" w:eastAsia="宋体" w:hint="default"/>
                <w:sz w:val="21"/>
                <w:szCs w:val="21"/>
              </w:rPr>
            </w:r>
          </w:p>
          <w:p>
            <w:pPr>
              <w:pStyle w:val="TableParagraph"/>
              <w:spacing w:line="289"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50" w:hRule="exact"/>
        </w:trPr>
        <w:tc>
          <w:tcPr>
            <w:tcW w:w="1562" w:type="dxa"/>
            <w:vMerge/>
            <w:tcBorders>
              <w:left w:val="nil" w:sz="6" w:space="0" w:color="auto"/>
              <w:bottom w:val="nil" w:sz="6" w:space="0" w:color="auto"/>
              <w:right w:val="single" w:sz="4" w:space="0" w:color="000000"/>
            </w:tcBorders>
            <w:shd w:val="clear" w:color="auto" w:fill="D9D9D9"/>
          </w:tcPr>
          <w:p>
            <w:pPr/>
          </w:p>
        </w:tc>
        <w:tc>
          <w:tcPr>
            <w:tcW w:w="198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4" w:lineRule="exact"/>
              <w:ind w:left="100" w:right="-1" w:firstLine="74"/>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sz w:val="21"/>
                <w:szCs w:val="21"/>
              </w:rPr>
            </w:r>
          </w:p>
          <w:p>
            <w:pPr>
              <w:pStyle w:val="TableParagraph"/>
              <w:spacing w:line="288" w:lineRule="exact"/>
              <w:ind w:left="100" w:right="-1"/>
              <w:jc w:val="left"/>
              <w:rPr>
                <w:rFonts w:ascii="宋体" w:hAnsi="宋体" w:cs="宋体" w:eastAsia="宋体" w:hint="default"/>
                <w:sz w:val="21"/>
                <w:szCs w:val="21"/>
              </w:rPr>
            </w:pPr>
            <w:r>
              <w:rPr>
                <w:rFonts w:ascii="宋体" w:hAnsi="宋体" w:cs="宋体" w:eastAsia="宋体" w:hint="default"/>
                <w:b/>
                <w:bCs/>
                <w:spacing w:val="-3"/>
                <w:sz w:val="21"/>
                <w:szCs w:val="21"/>
              </w:rPr>
              <w:t>比例（</w:t>
            </w:r>
            <w:r>
              <w:rPr>
                <w:rFonts w:ascii="Arial" w:hAnsi="Arial" w:cs="Arial" w:eastAsia="Arial" w:hint="default"/>
                <w:b/>
                <w:bCs/>
                <w:spacing w:val="-3"/>
                <w:sz w:val="21"/>
                <w:szCs w:val="21"/>
              </w:rPr>
              <w:t>%</w:t>
            </w:r>
            <w:r>
              <w:rPr>
                <w:rFonts w:ascii="宋体" w:hAnsi="宋体" w:cs="宋体" w:eastAsia="宋体" w:hint="default"/>
                <w:b/>
                <w:bCs/>
                <w:spacing w:val="-3"/>
                <w:sz w:val="21"/>
                <w:szCs w:val="21"/>
              </w:rPr>
              <w:t>）</w:t>
            </w:r>
            <w:r>
              <w:rPr>
                <w:rFonts w:ascii="宋体" w:hAnsi="宋体" w:cs="宋体" w:eastAsia="宋体" w:hint="default"/>
                <w:spacing w:val="-3"/>
                <w:sz w:val="21"/>
                <w:szCs w:val="21"/>
              </w:rPr>
            </w:r>
          </w:p>
        </w:tc>
        <w:tc>
          <w:tcPr>
            <w:tcW w:w="198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4" w:lineRule="exact"/>
              <w:ind w:left="103" w:right="-3" w:firstLine="74"/>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sz w:val="21"/>
                <w:szCs w:val="21"/>
              </w:rPr>
            </w:r>
          </w:p>
          <w:p>
            <w:pPr>
              <w:pStyle w:val="TableParagraph"/>
              <w:spacing w:line="288"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比例（</w:t>
            </w:r>
            <w:r>
              <w:rPr>
                <w:rFonts w:ascii="Arial" w:hAnsi="Arial" w:cs="Arial" w:eastAsia="Arial" w:hint="default"/>
                <w:b/>
                <w:bCs/>
                <w:spacing w:val="-3"/>
                <w:sz w:val="21"/>
                <w:szCs w:val="21"/>
              </w:rPr>
              <w:t>%</w:t>
            </w:r>
            <w:r>
              <w:rPr>
                <w:rFonts w:ascii="宋体" w:hAnsi="宋体" w:cs="宋体" w:eastAsia="宋体" w:hint="default"/>
                <w:b/>
                <w:bCs/>
                <w:spacing w:val="-3"/>
                <w:sz w:val="21"/>
                <w:szCs w:val="21"/>
              </w:rPr>
              <w:t>）</w:t>
            </w:r>
            <w:r>
              <w:rPr>
                <w:rFonts w:ascii="宋体" w:hAnsi="宋体" w:cs="宋体" w:eastAsia="宋体" w:hint="default"/>
                <w:spacing w:val="-3"/>
                <w:sz w:val="21"/>
                <w:szCs w:val="21"/>
              </w:rPr>
            </w:r>
          </w:p>
        </w:tc>
        <w:tc>
          <w:tcPr>
            <w:tcW w:w="1277" w:type="dxa"/>
            <w:vMerge/>
            <w:tcBorders>
              <w:left w:val="single" w:sz="4" w:space="0" w:color="000000"/>
              <w:bottom w:val="nil" w:sz="6" w:space="0" w:color="auto"/>
              <w:right w:val="nil" w:sz="6" w:space="0" w:color="auto"/>
            </w:tcBorders>
            <w:shd w:val="clear" w:color="auto" w:fill="D9D9D9"/>
          </w:tcPr>
          <w:p>
            <w:pPr/>
          </w:p>
        </w:tc>
      </w:tr>
      <w:tr>
        <w:trPr>
          <w:trHeight w:val="414"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254" w:right="0"/>
              <w:jc w:val="left"/>
              <w:rPr>
                <w:rFonts w:ascii="Arial" w:hAnsi="Arial" w:cs="Arial" w:eastAsia="Arial" w:hint="default"/>
                <w:sz w:val="21"/>
                <w:szCs w:val="21"/>
              </w:rPr>
            </w:pPr>
            <w:r>
              <w:rPr>
                <w:rFonts w:ascii="Arial"/>
                <w:sz w:val="21"/>
              </w:rPr>
              <w:t>451,664,597.14</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295" w:right="0"/>
              <w:jc w:val="left"/>
              <w:rPr>
                <w:rFonts w:ascii="Arial" w:hAnsi="Arial" w:cs="Arial" w:eastAsia="Arial" w:hint="default"/>
                <w:sz w:val="21"/>
                <w:szCs w:val="21"/>
              </w:rPr>
            </w:pPr>
            <w:r>
              <w:rPr>
                <w:rFonts w:ascii="Arial"/>
                <w:sz w:val="21"/>
              </w:rPr>
              <w:t>40.98</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257" w:right="0"/>
              <w:jc w:val="left"/>
              <w:rPr>
                <w:rFonts w:ascii="Arial" w:hAnsi="Arial" w:cs="Arial" w:eastAsia="Arial" w:hint="default"/>
                <w:sz w:val="21"/>
                <w:szCs w:val="21"/>
              </w:rPr>
            </w:pPr>
            <w:r>
              <w:rPr>
                <w:rFonts w:ascii="Arial"/>
                <w:sz w:val="21"/>
              </w:rPr>
              <w:t>679,859,660.71</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97" w:right="0"/>
              <w:jc w:val="left"/>
              <w:rPr>
                <w:rFonts w:ascii="Arial" w:hAnsi="Arial" w:cs="Arial" w:eastAsia="Arial" w:hint="default"/>
                <w:sz w:val="21"/>
                <w:szCs w:val="21"/>
              </w:rPr>
            </w:pPr>
            <w:r>
              <w:rPr>
                <w:rFonts w:ascii="Arial"/>
                <w:sz w:val="21"/>
              </w:rPr>
              <w:t>65.08</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0"/>
              <w:jc w:val="center"/>
              <w:rPr>
                <w:rFonts w:ascii="Arial" w:hAnsi="Arial" w:cs="Arial" w:eastAsia="Arial" w:hint="default"/>
                <w:sz w:val="21"/>
                <w:szCs w:val="21"/>
              </w:rPr>
            </w:pPr>
            <w:r>
              <w:rPr>
                <w:rFonts w:ascii="Arial"/>
                <w:sz w:val="21"/>
              </w:rPr>
              <w:t>-33.57</w:t>
            </w:r>
          </w:p>
        </w:tc>
      </w:tr>
      <w:tr>
        <w:trPr>
          <w:trHeight w:val="308"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372" w:right="0"/>
              <w:jc w:val="left"/>
              <w:rPr>
                <w:rFonts w:ascii="Arial" w:hAnsi="Arial" w:cs="Arial" w:eastAsia="Arial" w:hint="default"/>
                <w:sz w:val="21"/>
                <w:szCs w:val="21"/>
              </w:rPr>
            </w:pPr>
            <w:r>
              <w:rPr>
                <w:rFonts w:ascii="Arial"/>
                <w:sz w:val="21"/>
              </w:rPr>
              <w:t>3,913,856.00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355" w:right="0"/>
              <w:jc w:val="left"/>
              <w:rPr>
                <w:rFonts w:ascii="Arial" w:hAnsi="Arial" w:cs="Arial" w:eastAsia="Arial" w:hint="default"/>
                <w:sz w:val="21"/>
                <w:szCs w:val="21"/>
              </w:rPr>
            </w:pPr>
            <w:r>
              <w:rPr>
                <w:rFonts w:ascii="Arial"/>
                <w:sz w:val="21"/>
              </w:rPr>
              <w:t>0.36</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461" w:right="0"/>
              <w:jc w:val="left"/>
              <w:rPr>
                <w:rFonts w:ascii="Arial" w:hAnsi="Arial" w:cs="Arial" w:eastAsia="Arial" w:hint="default"/>
                <w:sz w:val="21"/>
                <w:szCs w:val="21"/>
              </w:rPr>
            </w:pPr>
            <w:r>
              <w:rPr>
                <w:rFonts w:ascii="Arial"/>
                <w:sz w:val="21"/>
              </w:rPr>
              <w:t>803,340.00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357" w:right="0"/>
              <w:jc w:val="left"/>
              <w:rPr>
                <w:rFonts w:ascii="Arial" w:hAnsi="Arial" w:cs="Arial" w:eastAsia="Arial" w:hint="default"/>
                <w:sz w:val="21"/>
                <w:szCs w:val="21"/>
              </w:rPr>
            </w:pPr>
            <w:r>
              <w:rPr>
                <w:rFonts w:ascii="Arial"/>
                <w:sz w:val="21"/>
              </w:rPr>
              <w:t>0.08</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0"/>
              <w:jc w:val="center"/>
              <w:rPr>
                <w:rFonts w:ascii="Arial" w:hAnsi="Arial" w:cs="Arial" w:eastAsia="Arial" w:hint="default"/>
                <w:sz w:val="21"/>
                <w:szCs w:val="21"/>
              </w:rPr>
            </w:pPr>
            <w:r>
              <w:rPr>
                <w:rFonts w:ascii="Arial"/>
                <w:sz w:val="21"/>
              </w:rPr>
              <w:t>387.20</w:t>
            </w:r>
          </w:p>
        </w:tc>
      </w:tr>
      <w:tr>
        <w:trPr>
          <w:trHeight w:val="489"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left="254" w:right="0"/>
              <w:jc w:val="left"/>
              <w:rPr>
                <w:rFonts w:ascii="Arial" w:hAnsi="Arial" w:cs="Arial" w:eastAsia="Arial" w:hint="default"/>
                <w:sz w:val="21"/>
                <w:szCs w:val="21"/>
              </w:rPr>
            </w:pPr>
            <w:r>
              <w:rPr>
                <w:rFonts w:ascii="Arial"/>
                <w:sz w:val="21"/>
              </w:rPr>
              <w:t>266,491,496.48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left="295" w:right="0"/>
              <w:jc w:val="left"/>
              <w:rPr>
                <w:rFonts w:ascii="Arial" w:hAnsi="Arial" w:cs="Arial" w:eastAsia="Arial" w:hint="default"/>
                <w:sz w:val="21"/>
                <w:szCs w:val="21"/>
              </w:rPr>
            </w:pPr>
            <w:r>
              <w:rPr>
                <w:rFonts w:ascii="Arial"/>
                <w:sz w:val="21"/>
              </w:rPr>
              <w:t>24.18</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left="257" w:right="0"/>
              <w:jc w:val="left"/>
              <w:rPr>
                <w:rFonts w:ascii="Arial" w:hAnsi="Arial" w:cs="Arial" w:eastAsia="Arial" w:hint="default"/>
                <w:sz w:val="21"/>
                <w:szCs w:val="21"/>
              </w:rPr>
            </w:pPr>
            <w:r>
              <w:rPr>
                <w:rFonts w:ascii="Arial"/>
                <w:sz w:val="21"/>
              </w:rPr>
              <w:t>124,868,987.10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Arial" w:hAnsi="Arial" w:cs="Arial" w:eastAsia="Arial" w:hint="default"/>
                <w:sz w:val="21"/>
                <w:szCs w:val="21"/>
              </w:rPr>
            </w:pPr>
            <w:r>
              <w:rPr>
                <w:rFonts w:ascii="Arial"/>
                <w:spacing w:val="-4"/>
                <w:sz w:val="21"/>
              </w:rPr>
              <w:t>11.95</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175"/>
              <w:ind w:right="3"/>
              <w:jc w:val="center"/>
              <w:rPr>
                <w:rFonts w:ascii="Arial" w:hAnsi="Arial" w:cs="Arial" w:eastAsia="Arial" w:hint="default"/>
                <w:sz w:val="21"/>
                <w:szCs w:val="21"/>
              </w:rPr>
            </w:pPr>
            <w:r>
              <w:rPr>
                <w:rFonts w:ascii="Arial"/>
                <w:spacing w:val="-4"/>
                <w:sz w:val="21"/>
              </w:rPr>
              <w:t>113.42</w:t>
            </w:r>
          </w:p>
        </w:tc>
      </w:tr>
      <w:tr>
        <w:trPr>
          <w:trHeight w:val="20" w:hRule="exact"/>
        </w:trPr>
        <w:tc>
          <w:tcPr>
            <w:tcW w:w="156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r>
      <w:tr>
        <w:trPr>
          <w:trHeight w:val="404"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79" w:right="0"/>
              <w:jc w:val="left"/>
              <w:rPr>
                <w:rFonts w:ascii="Arial" w:hAnsi="Arial" w:cs="Arial" w:eastAsia="Arial" w:hint="default"/>
                <w:sz w:val="21"/>
                <w:szCs w:val="21"/>
              </w:rPr>
            </w:pPr>
            <w:r>
              <w:rPr>
                <w:rFonts w:ascii="Arial"/>
                <w:sz w:val="21"/>
              </w:rPr>
              <w:t>2,106,112.15</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55" w:right="0"/>
              <w:jc w:val="left"/>
              <w:rPr>
                <w:rFonts w:ascii="Arial" w:hAnsi="Arial" w:cs="Arial" w:eastAsia="Arial" w:hint="default"/>
                <w:sz w:val="21"/>
                <w:szCs w:val="21"/>
              </w:rPr>
            </w:pPr>
            <w:r>
              <w:rPr>
                <w:rFonts w:ascii="Arial"/>
                <w:sz w:val="21"/>
              </w:rPr>
              <w:t>0.19</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74" w:right="0"/>
              <w:jc w:val="left"/>
              <w:rPr>
                <w:rFonts w:ascii="Arial" w:hAnsi="Arial" w:cs="Arial" w:eastAsia="Arial" w:hint="default"/>
                <w:sz w:val="21"/>
                <w:szCs w:val="21"/>
              </w:rPr>
            </w:pPr>
            <w:r>
              <w:rPr>
                <w:rFonts w:ascii="Arial"/>
                <w:sz w:val="21"/>
              </w:rPr>
              <w:t>4,771,735.13</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57" w:right="0"/>
              <w:jc w:val="left"/>
              <w:rPr>
                <w:rFonts w:ascii="Arial" w:hAnsi="Arial" w:cs="Arial" w:eastAsia="Arial" w:hint="default"/>
                <w:sz w:val="21"/>
                <w:szCs w:val="21"/>
              </w:rPr>
            </w:pPr>
            <w:r>
              <w:rPr>
                <w:rFonts w:ascii="Arial"/>
                <w:sz w:val="21"/>
              </w:rPr>
              <w:t>0.46</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0"/>
              <w:jc w:val="center"/>
              <w:rPr>
                <w:rFonts w:ascii="Arial" w:hAnsi="Arial" w:cs="Arial" w:eastAsia="Arial" w:hint="default"/>
                <w:sz w:val="21"/>
                <w:szCs w:val="21"/>
              </w:rPr>
            </w:pPr>
            <w:r>
              <w:rPr>
                <w:rFonts w:ascii="Arial"/>
                <w:sz w:val="21"/>
              </w:rPr>
              <w:t>-55.86</w:t>
            </w:r>
          </w:p>
        </w:tc>
      </w:tr>
      <w:tr>
        <w:trPr>
          <w:trHeight w:val="314"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371" w:right="0"/>
              <w:jc w:val="left"/>
              <w:rPr>
                <w:rFonts w:ascii="Arial" w:hAnsi="Arial" w:cs="Arial" w:eastAsia="Arial" w:hint="default"/>
                <w:sz w:val="21"/>
                <w:szCs w:val="21"/>
              </w:rPr>
            </w:pPr>
            <w:r>
              <w:rPr>
                <w:rFonts w:ascii="Arial"/>
                <w:sz w:val="21"/>
              </w:rPr>
              <w:t>7,545,069.65</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355" w:right="0"/>
              <w:jc w:val="left"/>
              <w:rPr>
                <w:rFonts w:ascii="Arial" w:hAnsi="Arial" w:cs="Arial" w:eastAsia="Arial" w:hint="default"/>
                <w:sz w:val="21"/>
                <w:szCs w:val="21"/>
              </w:rPr>
            </w:pPr>
            <w:r>
              <w:rPr>
                <w:rFonts w:ascii="Arial"/>
                <w:sz w:val="21"/>
              </w:rPr>
              <w:t>0.68</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374" w:right="0"/>
              <w:jc w:val="left"/>
              <w:rPr>
                <w:rFonts w:ascii="Arial" w:hAnsi="Arial" w:cs="Arial" w:eastAsia="Arial" w:hint="default"/>
                <w:sz w:val="21"/>
                <w:szCs w:val="21"/>
              </w:rPr>
            </w:pPr>
            <w:r>
              <w:rPr>
                <w:rFonts w:ascii="Arial"/>
                <w:sz w:val="21"/>
              </w:rPr>
              <w:t>8,617,332.34</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357" w:right="0"/>
              <w:jc w:val="left"/>
              <w:rPr>
                <w:rFonts w:ascii="Arial" w:hAnsi="Arial" w:cs="Arial" w:eastAsia="Arial" w:hint="default"/>
                <w:sz w:val="21"/>
                <w:szCs w:val="21"/>
              </w:rPr>
            </w:pPr>
            <w:r>
              <w:rPr>
                <w:rFonts w:ascii="Arial"/>
                <w:sz w:val="21"/>
              </w:rPr>
              <w:t>0.82</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0"/>
              <w:jc w:val="center"/>
              <w:rPr>
                <w:rFonts w:ascii="Arial" w:hAnsi="Arial" w:cs="Arial" w:eastAsia="Arial" w:hint="default"/>
                <w:sz w:val="21"/>
                <w:szCs w:val="21"/>
              </w:rPr>
            </w:pPr>
            <w:r>
              <w:rPr>
                <w:rFonts w:ascii="Arial"/>
                <w:sz w:val="21"/>
              </w:rPr>
              <w:t>-12.44</w:t>
            </w:r>
          </w:p>
        </w:tc>
      </w:tr>
      <w:tr>
        <w:trPr>
          <w:trHeight w:val="97" w:hRule="exact"/>
        </w:trPr>
        <w:tc>
          <w:tcPr>
            <w:tcW w:w="156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21" w:right="0"/>
              <w:jc w:val="left"/>
              <w:rPr>
                <w:rFonts w:ascii="Arial" w:hAnsi="Arial" w:cs="Arial" w:eastAsia="Arial" w:hint="default"/>
                <w:sz w:val="21"/>
                <w:szCs w:val="21"/>
              </w:rPr>
            </w:pPr>
            <w:r>
              <w:rPr>
                <w:rFonts w:ascii="Arial"/>
                <w:sz w:val="21"/>
              </w:rPr>
              <w:t>11,541,539.01</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55" w:right="0"/>
              <w:jc w:val="left"/>
              <w:rPr>
                <w:rFonts w:ascii="Arial" w:hAnsi="Arial" w:cs="Arial" w:eastAsia="Arial" w:hint="default"/>
                <w:sz w:val="21"/>
                <w:szCs w:val="21"/>
              </w:rPr>
            </w:pPr>
            <w:r>
              <w:rPr>
                <w:rFonts w:ascii="Arial"/>
                <w:sz w:val="21"/>
              </w:rPr>
              <w:t>1.05</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74" w:right="0"/>
              <w:jc w:val="left"/>
              <w:rPr>
                <w:rFonts w:ascii="Arial" w:hAnsi="Arial" w:cs="Arial" w:eastAsia="Arial" w:hint="default"/>
                <w:sz w:val="21"/>
                <w:szCs w:val="21"/>
              </w:rPr>
            </w:pPr>
            <w:r>
              <w:rPr>
                <w:rFonts w:ascii="Arial"/>
                <w:sz w:val="21"/>
              </w:rPr>
              <w:t>3,874,549.24</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57" w:right="0"/>
              <w:jc w:val="left"/>
              <w:rPr>
                <w:rFonts w:ascii="Arial" w:hAnsi="Arial" w:cs="Arial" w:eastAsia="Arial" w:hint="default"/>
                <w:sz w:val="21"/>
                <w:szCs w:val="21"/>
              </w:rPr>
            </w:pPr>
            <w:r>
              <w:rPr>
                <w:rFonts w:ascii="Arial"/>
                <w:sz w:val="21"/>
              </w:rPr>
              <w:t>0.37</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0"/>
              <w:jc w:val="center"/>
              <w:rPr>
                <w:rFonts w:ascii="Arial" w:hAnsi="Arial" w:cs="Arial" w:eastAsia="Arial" w:hint="default"/>
                <w:sz w:val="21"/>
                <w:szCs w:val="21"/>
              </w:rPr>
            </w:pPr>
            <w:r>
              <w:rPr>
                <w:rFonts w:ascii="Arial"/>
                <w:sz w:val="21"/>
              </w:rPr>
              <w:t>197.88</w:t>
            </w:r>
          </w:p>
        </w:tc>
      </w:tr>
      <w:tr>
        <w:trPr>
          <w:trHeight w:val="314" w:hRule="exact"/>
        </w:trPr>
        <w:tc>
          <w:tcPr>
            <w:tcW w:w="1562" w:type="dxa"/>
            <w:tcBorders>
              <w:top w:val="nil" w:sz="6" w:space="0" w:color="auto"/>
              <w:left w:val="nil" w:sz="6" w:space="0" w:color="auto"/>
              <w:bottom w:val="nil" w:sz="6" w:space="0" w:color="auto"/>
              <w:right w:val="single" w:sz="4" w:space="0" w:color="000000"/>
            </w:tcBorders>
          </w:tcPr>
          <w:p>
            <w:pPr>
              <w:pStyle w:val="TableParagraph"/>
              <w:tabs>
                <w:tab w:pos="736" w:val="left" w:leader="none"/>
              </w:tabs>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存</w:t>
              <w:tab/>
              <w:t>货</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371" w:right="0"/>
              <w:jc w:val="left"/>
              <w:rPr>
                <w:rFonts w:ascii="Arial" w:hAnsi="Arial" w:cs="Arial" w:eastAsia="Arial" w:hint="default"/>
                <w:sz w:val="21"/>
                <w:szCs w:val="21"/>
              </w:rPr>
            </w:pPr>
            <w:r>
              <w:rPr>
                <w:rFonts w:ascii="Arial"/>
                <w:sz w:val="21"/>
              </w:rPr>
              <w:t>2,127,044.00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355" w:right="0"/>
              <w:jc w:val="left"/>
              <w:rPr>
                <w:rFonts w:ascii="Arial" w:hAnsi="Arial" w:cs="Arial" w:eastAsia="Arial" w:hint="default"/>
                <w:sz w:val="21"/>
                <w:szCs w:val="21"/>
              </w:rPr>
            </w:pPr>
            <w:r>
              <w:rPr>
                <w:rFonts w:ascii="Arial"/>
                <w:sz w:val="21"/>
              </w:rPr>
              <w:t>0.19</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374" w:right="0"/>
              <w:jc w:val="left"/>
              <w:rPr>
                <w:rFonts w:ascii="Arial" w:hAnsi="Arial" w:cs="Arial" w:eastAsia="Arial" w:hint="default"/>
                <w:sz w:val="21"/>
                <w:szCs w:val="21"/>
              </w:rPr>
            </w:pPr>
            <w:r>
              <w:rPr>
                <w:rFonts w:ascii="Arial"/>
                <w:sz w:val="21"/>
              </w:rPr>
              <w:t>2,067,082.89</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357" w:right="0"/>
              <w:jc w:val="left"/>
              <w:rPr>
                <w:rFonts w:ascii="Arial" w:hAnsi="Arial" w:cs="Arial" w:eastAsia="Arial" w:hint="default"/>
                <w:sz w:val="21"/>
                <w:szCs w:val="21"/>
              </w:rPr>
            </w:pPr>
            <w:r>
              <w:rPr>
                <w:rFonts w:ascii="Arial"/>
                <w:sz w:val="21"/>
              </w:rPr>
              <w:t>0.20</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0"/>
              <w:jc w:val="center"/>
              <w:rPr>
                <w:rFonts w:ascii="Arial" w:hAnsi="Arial" w:cs="Arial" w:eastAsia="Arial" w:hint="default"/>
                <w:sz w:val="21"/>
                <w:szCs w:val="21"/>
              </w:rPr>
            </w:pPr>
            <w:r>
              <w:rPr>
                <w:rFonts w:ascii="Arial"/>
                <w:sz w:val="21"/>
              </w:rPr>
              <w:t>2.90</w:t>
            </w:r>
          </w:p>
        </w:tc>
      </w:tr>
      <w:tr>
        <w:trPr>
          <w:trHeight w:val="97" w:hRule="exact"/>
        </w:trPr>
        <w:tc>
          <w:tcPr>
            <w:tcW w:w="156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08"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11" w:right="0"/>
              <w:jc w:val="left"/>
              <w:rPr>
                <w:rFonts w:ascii="Arial" w:hAnsi="Arial" w:cs="Arial" w:eastAsia="Arial" w:hint="default"/>
                <w:sz w:val="21"/>
                <w:szCs w:val="21"/>
              </w:rPr>
            </w:pPr>
            <w:r>
              <w:rPr>
                <w:rFonts w:ascii="Arial"/>
                <w:sz w:val="21"/>
              </w:rPr>
              <w:t>46,390,521.53</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55" w:right="0"/>
              <w:jc w:val="left"/>
              <w:rPr>
                <w:rFonts w:ascii="Arial" w:hAnsi="Arial" w:cs="Arial" w:eastAsia="Arial" w:hint="default"/>
                <w:sz w:val="21"/>
                <w:szCs w:val="21"/>
              </w:rPr>
            </w:pPr>
            <w:r>
              <w:rPr>
                <w:rFonts w:ascii="Arial"/>
                <w:sz w:val="21"/>
              </w:rPr>
              <w:t>4.21</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81" w:right="0"/>
              <w:jc w:val="left"/>
              <w:rPr>
                <w:rFonts w:ascii="Arial" w:hAnsi="Arial" w:cs="Arial" w:eastAsia="Arial" w:hint="default"/>
                <w:sz w:val="21"/>
                <w:szCs w:val="21"/>
              </w:rPr>
            </w:pPr>
            <w:r>
              <w:rPr>
                <w:rFonts w:ascii="Arial"/>
                <w:sz w:val="21"/>
              </w:rPr>
              <w:t>2,437,110.80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57" w:right="0"/>
              <w:jc w:val="left"/>
              <w:rPr>
                <w:rFonts w:ascii="Arial" w:hAnsi="Arial" w:cs="Arial" w:eastAsia="Arial" w:hint="default"/>
                <w:sz w:val="21"/>
                <w:szCs w:val="21"/>
              </w:rPr>
            </w:pPr>
            <w:r>
              <w:rPr>
                <w:rFonts w:ascii="Arial"/>
                <w:sz w:val="21"/>
              </w:rPr>
              <w:t>0.23</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0"/>
              <w:jc w:val="center"/>
              <w:rPr>
                <w:rFonts w:ascii="Arial" w:hAnsi="Arial" w:cs="Arial" w:eastAsia="Arial" w:hint="default"/>
                <w:sz w:val="21"/>
                <w:szCs w:val="21"/>
              </w:rPr>
            </w:pPr>
            <w:r>
              <w:rPr>
                <w:rFonts w:ascii="Arial"/>
                <w:sz w:val="21"/>
              </w:rPr>
              <w:t>1803.50</w:t>
            </w:r>
          </w:p>
        </w:tc>
      </w:tr>
      <w:tr>
        <w:trPr>
          <w:trHeight w:val="403"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12" w:right="0"/>
              <w:jc w:val="left"/>
              <w:rPr>
                <w:rFonts w:ascii="Arial" w:hAnsi="Arial" w:cs="Arial" w:eastAsia="Arial" w:hint="default"/>
                <w:sz w:val="21"/>
                <w:szCs w:val="21"/>
              </w:rPr>
            </w:pPr>
            <w:r>
              <w:rPr>
                <w:rFonts w:ascii="Arial"/>
                <w:sz w:val="21"/>
              </w:rPr>
              <w:t>76,851,102.50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55" w:right="0"/>
              <w:jc w:val="left"/>
              <w:rPr>
                <w:rFonts w:ascii="Arial" w:hAnsi="Arial" w:cs="Arial" w:eastAsia="Arial" w:hint="default"/>
                <w:sz w:val="21"/>
                <w:szCs w:val="21"/>
              </w:rPr>
            </w:pPr>
            <w:r>
              <w:rPr>
                <w:rFonts w:ascii="Arial"/>
                <w:sz w:val="21"/>
              </w:rPr>
              <w:t>6.97</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14" w:right="0"/>
              <w:jc w:val="left"/>
              <w:rPr>
                <w:rFonts w:ascii="Arial" w:hAnsi="Arial" w:cs="Arial" w:eastAsia="Arial" w:hint="default"/>
                <w:sz w:val="21"/>
                <w:szCs w:val="21"/>
              </w:rPr>
            </w:pPr>
            <w:r>
              <w:rPr>
                <w:rFonts w:ascii="Arial"/>
                <w:sz w:val="21"/>
              </w:rPr>
              <w:t>78,727,596.98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357" w:right="0"/>
              <w:jc w:val="left"/>
              <w:rPr>
                <w:rFonts w:ascii="Arial" w:hAnsi="Arial" w:cs="Arial" w:eastAsia="Arial" w:hint="default"/>
                <w:sz w:val="21"/>
                <w:szCs w:val="21"/>
              </w:rPr>
            </w:pPr>
            <w:r>
              <w:rPr>
                <w:rFonts w:ascii="Arial"/>
                <w:sz w:val="21"/>
              </w:rPr>
              <w:t>7.54</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3"/>
              <w:jc w:val="center"/>
              <w:rPr>
                <w:rFonts w:ascii="Arial" w:hAnsi="Arial" w:cs="Arial" w:eastAsia="Arial" w:hint="default"/>
                <w:sz w:val="21"/>
                <w:szCs w:val="21"/>
              </w:rPr>
            </w:pPr>
            <w:r>
              <w:rPr>
                <w:rFonts w:ascii="Arial"/>
                <w:sz w:val="21"/>
              </w:rPr>
              <w:t>-2.38</w:t>
            </w:r>
          </w:p>
        </w:tc>
      </w:tr>
      <w:tr>
        <w:trPr>
          <w:trHeight w:val="405" w:hRule="exact"/>
        </w:trPr>
        <w:tc>
          <w:tcPr>
            <w:tcW w:w="1562"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left="312" w:right="0"/>
              <w:jc w:val="left"/>
              <w:rPr>
                <w:rFonts w:ascii="Arial" w:hAnsi="Arial" w:cs="Arial" w:eastAsia="Arial" w:hint="default"/>
                <w:sz w:val="21"/>
                <w:szCs w:val="21"/>
              </w:rPr>
            </w:pPr>
            <w:r>
              <w:rPr>
                <w:rFonts w:ascii="Arial"/>
                <w:sz w:val="21"/>
              </w:rPr>
              <w:t>22,936,749.90</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left="355" w:right="0"/>
              <w:jc w:val="left"/>
              <w:rPr>
                <w:rFonts w:ascii="Arial" w:hAnsi="Arial" w:cs="Arial" w:eastAsia="Arial" w:hint="default"/>
                <w:sz w:val="21"/>
                <w:szCs w:val="21"/>
              </w:rPr>
            </w:pPr>
            <w:r>
              <w:rPr>
                <w:rFonts w:ascii="Arial"/>
                <w:sz w:val="21"/>
              </w:rPr>
              <w:t>2.08</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left="461" w:right="0"/>
              <w:jc w:val="left"/>
              <w:rPr>
                <w:rFonts w:ascii="Arial" w:hAnsi="Arial" w:cs="Arial" w:eastAsia="Arial" w:hint="default"/>
                <w:sz w:val="21"/>
                <w:szCs w:val="21"/>
              </w:rPr>
            </w:pPr>
            <w:r>
              <w:rPr>
                <w:rFonts w:ascii="Arial"/>
                <w:sz w:val="21"/>
              </w:rPr>
              <w:t>101,661.56</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left="357" w:right="0"/>
              <w:jc w:val="left"/>
              <w:rPr>
                <w:rFonts w:ascii="Arial" w:hAnsi="Arial" w:cs="Arial" w:eastAsia="Arial" w:hint="default"/>
                <w:sz w:val="21"/>
                <w:szCs w:val="21"/>
              </w:rPr>
            </w:pPr>
            <w:r>
              <w:rPr>
                <w:rFonts w:ascii="Arial"/>
                <w:sz w:val="21"/>
              </w:rPr>
              <w:t>0.01</w:t>
            </w:r>
          </w:p>
        </w:tc>
        <w:tc>
          <w:tcPr>
            <w:tcW w:w="1277" w:type="dxa"/>
            <w:tcBorders>
              <w:top w:val="nil" w:sz="6" w:space="0" w:color="auto"/>
              <w:left w:val="single" w:sz="4" w:space="0" w:color="000000"/>
              <w:bottom w:val="single" w:sz="4" w:space="0" w:color="000000"/>
              <w:right w:val="nil" w:sz="6" w:space="0" w:color="auto"/>
            </w:tcBorders>
          </w:tcPr>
          <w:p>
            <w:pPr>
              <w:pStyle w:val="TableParagraph"/>
              <w:spacing w:line="240" w:lineRule="auto" w:before="76"/>
              <w:ind w:right="5"/>
              <w:jc w:val="center"/>
              <w:rPr>
                <w:rFonts w:ascii="Arial" w:hAnsi="Arial" w:cs="Arial" w:eastAsia="Arial" w:hint="default"/>
                <w:sz w:val="21"/>
                <w:szCs w:val="21"/>
              </w:rPr>
            </w:pPr>
            <w:r>
              <w:rPr>
                <w:rFonts w:ascii="Arial"/>
                <w:sz w:val="21"/>
              </w:rPr>
              <w:t>22,461.87</w:t>
            </w:r>
          </w:p>
        </w:tc>
      </w:tr>
    </w:tbl>
    <w:p>
      <w:pPr>
        <w:spacing w:after="0" w:line="240" w:lineRule="auto"/>
        <w:jc w:val="center"/>
        <w:rPr>
          <w:rFonts w:ascii="Arial" w:hAnsi="Arial" w:cs="Arial" w:eastAsia="Arial" w:hint="default"/>
          <w:sz w:val="21"/>
          <w:szCs w:val="21"/>
        </w:rPr>
        <w:sectPr>
          <w:pgSz w:w="11910" w:h="16840"/>
          <w:pgMar w:header="877" w:footer="835" w:top="1100" w:bottom="1020" w:left="1260" w:right="0"/>
        </w:sectPr>
      </w:pPr>
    </w:p>
    <w:p>
      <w:pPr>
        <w:spacing w:line="240" w:lineRule="auto" w:before="3"/>
        <w:rPr>
          <w:rFonts w:ascii="宋体" w:hAnsi="宋体" w:cs="宋体" w:eastAsia="宋体" w:hint="default"/>
          <w:sz w:val="2"/>
          <w:szCs w:val="2"/>
        </w:rPr>
      </w:pPr>
      <w:r>
        <w:rPr/>
        <w:pict>
          <v:group style="position:absolute;margin-left:88.463997pt;margin-top:55.559982pt;width:418.55pt;height:.1pt;mso-position-horizontal-relative:page;mso-position-vertical-relative:page;z-index:-1172128"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group style="position:absolute;margin-left:68.543999pt;margin-top:87.840019pt;width:453.8pt;height:5.1pt;mso-position-horizontal-relative:page;mso-position-vertical-relative:page;z-index:-1172104" coordorigin="1371,1757" coordsize="9076,102">
            <v:shape style="position:absolute;left:1371;top:1757;width:1577;height:101" type="#_x0000_t75" stroked="false">
              <v:imagedata r:id="rId152" o:title=""/>
            </v:shape>
            <v:shape style="position:absolute;left:2924;top:1848;width:1990;height:10" type="#_x0000_t75" stroked="false">
              <v:imagedata r:id="rId140" o:title=""/>
            </v:shape>
            <v:shape style="position:absolute;left:4909;top:1848;width:1138;height:10" type="#_x0000_t75" stroked="false">
              <v:imagedata r:id="rId141" o:title=""/>
            </v:shape>
            <v:shape style="position:absolute;left:6042;top:1848;width:1990;height:10" type="#_x0000_t75" stroked="false">
              <v:imagedata r:id="rId140" o:title=""/>
            </v:shape>
            <v:shape style="position:absolute;left:8027;top:1848;width:1138;height:10" type="#_x0000_t75" stroked="false">
              <v:imagedata r:id="rId101" o:title=""/>
            </v:shape>
            <v:shape style="position:absolute;left:9160;top:1848;width:1286;height:10" type="#_x0000_t75" stroked="false">
              <v:imagedata r:id="rId142" o:title=""/>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1562"/>
        <w:gridCol w:w="1985"/>
        <w:gridCol w:w="1133"/>
        <w:gridCol w:w="1985"/>
        <w:gridCol w:w="1133"/>
        <w:gridCol w:w="1277"/>
      </w:tblGrid>
      <w:tr>
        <w:trPr>
          <w:trHeight w:val="650" w:hRule="exact"/>
        </w:trPr>
        <w:tc>
          <w:tcPr>
            <w:tcW w:w="1562"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3"/>
              <w:jc w:val="center"/>
              <w:rPr>
                <w:rFonts w:ascii="Arial" w:hAnsi="Arial" w:cs="Arial" w:eastAsia="Arial" w:hint="default"/>
                <w:sz w:val="21"/>
                <w:szCs w:val="21"/>
              </w:rPr>
            </w:pPr>
            <w:r>
              <w:rPr>
                <w:rFonts w:ascii="Arial"/>
                <w:sz w:val="21"/>
              </w:rPr>
              <w:t>96,676,250.02</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8.77</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39,893,215.14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3.82</w:t>
            </w:r>
          </w:p>
        </w:tc>
        <w:tc>
          <w:tcPr>
            <w:tcW w:w="1277" w:type="dxa"/>
            <w:tcBorders>
              <w:top w:val="single" w:sz="4" w:space="0" w:color="000000"/>
              <w:left w:val="single" w:sz="4" w:space="0" w:color="000000"/>
              <w:bottom w:val="nil" w:sz="6" w:space="0" w:color="auto"/>
              <w:right w:val="nil" w:sz="6" w:space="0" w:color="auto"/>
            </w:tcBorders>
          </w:tcPr>
          <w:p>
            <w:pPr>
              <w:pStyle w:val="TableParagraph"/>
              <w:spacing w:line="240" w:lineRule="auto" w:before="74"/>
              <w:ind w:right="0"/>
              <w:jc w:val="center"/>
              <w:rPr>
                <w:rFonts w:ascii="Arial" w:hAnsi="Arial" w:cs="Arial" w:eastAsia="Arial" w:hint="default"/>
                <w:sz w:val="21"/>
                <w:szCs w:val="21"/>
              </w:rPr>
            </w:pPr>
            <w:r>
              <w:rPr>
                <w:rFonts w:ascii="Arial"/>
                <w:sz w:val="21"/>
              </w:rPr>
              <w:t>142.34</w:t>
            </w:r>
          </w:p>
        </w:tc>
      </w:tr>
      <w:tr>
        <w:trPr>
          <w:trHeight w:val="97" w:hRule="exact"/>
        </w:trPr>
        <w:tc>
          <w:tcPr>
            <w:tcW w:w="156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3"/>
              <w:jc w:val="center"/>
              <w:rPr>
                <w:rFonts w:ascii="Arial" w:hAnsi="Arial" w:cs="Arial" w:eastAsia="Arial" w:hint="default"/>
                <w:sz w:val="21"/>
                <w:szCs w:val="21"/>
              </w:rPr>
            </w:pPr>
            <w:r>
              <w:rPr>
                <w:rFonts w:ascii="Arial"/>
                <w:sz w:val="21"/>
              </w:rPr>
              <w:t>78,286,444.62</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7.10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67,587,165.30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 w:right="0"/>
              <w:jc w:val="center"/>
              <w:rPr>
                <w:rFonts w:ascii="Arial" w:hAnsi="Arial" w:cs="Arial" w:eastAsia="Arial" w:hint="default"/>
                <w:sz w:val="21"/>
                <w:szCs w:val="21"/>
              </w:rPr>
            </w:pPr>
            <w:r>
              <w:rPr>
                <w:rFonts w:ascii="Arial"/>
                <w:sz w:val="21"/>
              </w:rPr>
              <w:t>6.47</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3"/>
              <w:jc w:val="center"/>
              <w:rPr>
                <w:rFonts w:ascii="Arial" w:hAnsi="Arial" w:cs="Arial" w:eastAsia="Arial" w:hint="default"/>
                <w:sz w:val="21"/>
                <w:szCs w:val="21"/>
              </w:rPr>
            </w:pPr>
            <w:r>
              <w:rPr>
                <w:rFonts w:ascii="Arial"/>
                <w:sz w:val="21"/>
              </w:rPr>
              <w:t>15.83</w:t>
            </w:r>
          </w:p>
        </w:tc>
      </w:tr>
      <w:tr>
        <w:trPr>
          <w:trHeight w:val="314"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3"/>
              <w:jc w:val="center"/>
              <w:rPr>
                <w:rFonts w:ascii="Arial" w:hAnsi="Arial" w:cs="Arial" w:eastAsia="Arial" w:hint="default"/>
                <w:sz w:val="21"/>
                <w:szCs w:val="21"/>
              </w:rPr>
            </w:pPr>
            <w:r>
              <w:rPr>
                <w:rFonts w:ascii="Arial"/>
                <w:sz w:val="21"/>
              </w:rPr>
              <w:t>29,151,429.28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2.64</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27,673,109.50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1" w:right="0"/>
              <w:jc w:val="center"/>
              <w:rPr>
                <w:rFonts w:ascii="Arial" w:hAnsi="Arial" w:cs="Arial" w:eastAsia="Arial" w:hint="default"/>
                <w:sz w:val="21"/>
                <w:szCs w:val="21"/>
              </w:rPr>
            </w:pPr>
            <w:r>
              <w:rPr>
                <w:rFonts w:ascii="Arial"/>
                <w:sz w:val="21"/>
              </w:rPr>
              <w:t>2.65</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0"/>
              <w:jc w:val="center"/>
              <w:rPr>
                <w:rFonts w:ascii="Arial" w:hAnsi="Arial" w:cs="Arial" w:eastAsia="Arial" w:hint="default"/>
                <w:sz w:val="21"/>
                <w:szCs w:val="21"/>
              </w:rPr>
            </w:pPr>
            <w:r>
              <w:rPr>
                <w:rFonts w:ascii="Arial"/>
                <w:sz w:val="21"/>
              </w:rPr>
              <w:t>5.34</w:t>
            </w:r>
          </w:p>
        </w:tc>
      </w:tr>
      <w:tr>
        <w:trPr>
          <w:trHeight w:val="97" w:hRule="exact"/>
        </w:trPr>
        <w:tc>
          <w:tcPr>
            <w:tcW w:w="156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73"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
              <w:jc w:val="center"/>
              <w:rPr>
                <w:rFonts w:ascii="Arial" w:hAnsi="Arial" w:cs="Arial" w:eastAsia="Arial" w:hint="default"/>
                <w:sz w:val="21"/>
                <w:szCs w:val="21"/>
              </w:rPr>
            </w:pPr>
            <w:r>
              <w:rPr>
                <w:rFonts w:ascii="Arial"/>
                <w:sz w:val="21"/>
              </w:rPr>
              <w:t>2,362,304.95</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0.22</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 w:right="0"/>
              <w:jc w:val="center"/>
              <w:rPr>
                <w:rFonts w:ascii="Arial" w:hAnsi="Arial" w:cs="Arial" w:eastAsia="Arial" w:hint="default"/>
                <w:sz w:val="21"/>
                <w:szCs w:val="21"/>
              </w:rPr>
            </w:pPr>
            <w:r>
              <w:rPr>
                <w:rFonts w:ascii="Arial"/>
                <w:sz w:val="21"/>
              </w:rPr>
              <w:t>2,030,154.78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 w:right="0"/>
              <w:jc w:val="center"/>
              <w:rPr>
                <w:rFonts w:ascii="Arial" w:hAnsi="Arial" w:cs="Arial" w:eastAsia="Arial" w:hint="default"/>
                <w:sz w:val="21"/>
                <w:szCs w:val="21"/>
              </w:rPr>
            </w:pPr>
            <w:r>
              <w:rPr>
                <w:rFonts w:ascii="Arial"/>
                <w:sz w:val="21"/>
              </w:rPr>
              <w:t>0.19</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3"/>
              <w:jc w:val="center"/>
              <w:rPr>
                <w:rFonts w:ascii="Arial" w:hAnsi="Arial" w:cs="Arial" w:eastAsia="Arial" w:hint="default"/>
                <w:sz w:val="21"/>
                <w:szCs w:val="21"/>
              </w:rPr>
            </w:pPr>
            <w:r>
              <w:rPr>
                <w:rFonts w:ascii="Arial"/>
                <w:sz w:val="21"/>
              </w:rPr>
              <w:t>16.36</w:t>
            </w:r>
          </w:p>
        </w:tc>
      </w:tr>
      <w:tr>
        <w:trPr>
          <w:trHeight w:val="614" w:hRule="exact"/>
        </w:trPr>
        <w:tc>
          <w:tcPr>
            <w:tcW w:w="1562" w:type="dxa"/>
            <w:tcBorders>
              <w:top w:val="nil" w:sz="6" w:space="0" w:color="auto"/>
              <w:left w:val="nil" w:sz="6" w:space="0" w:color="auto"/>
              <w:bottom w:val="nil" w:sz="6" w:space="0" w:color="auto"/>
              <w:right w:val="single" w:sz="4" w:space="0" w:color="000000"/>
            </w:tcBorders>
          </w:tcPr>
          <w:p>
            <w:pPr>
              <w:pStyle w:val="TableParagraph"/>
              <w:spacing w:line="272" w:lineRule="exact" w:before="28"/>
              <w:ind w:left="108" w:right="184"/>
              <w:jc w:val="left"/>
              <w:rPr>
                <w:rFonts w:ascii="宋体" w:hAnsi="宋体" w:cs="宋体" w:eastAsia="宋体" w:hint="default"/>
                <w:sz w:val="21"/>
                <w:szCs w:val="21"/>
              </w:rPr>
            </w:pPr>
            <w:r>
              <w:rPr>
                <w:rFonts w:ascii="宋体" w:hAnsi="宋体" w:cs="宋体" w:eastAsia="宋体" w:hint="default"/>
                <w:sz w:val="21"/>
                <w:szCs w:val="21"/>
              </w:rPr>
              <w:t>递延所得税资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Arial" w:hAnsi="Arial" w:cs="Arial" w:eastAsia="Arial" w:hint="default"/>
                <w:sz w:val="21"/>
                <w:szCs w:val="21"/>
              </w:rPr>
            </w:pPr>
            <w:r>
              <w:rPr>
                <w:rFonts w:ascii="Arial"/>
                <w:sz w:val="21"/>
              </w:rPr>
              <w:t>4,182,380.87</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0.38</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21"/>
                <w:szCs w:val="21"/>
              </w:rPr>
            </w:pPr>
            <w:r>
              <w:rPr>
                <w:rFonts w:ascii="Arial"/>
                <w:sz w:val="21"/>
              </w:rPr>
              <w:t>1,304,814.70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Arial" w:hAnsi="Arial" w:cs="Arial" w:eastAsia="Arial" w:hint="default"/>
                <w:sz w:val="21"/>
                <w:szCs w:val="21"/>
              </w:rPr>
            </w:pPr>
            <w:r>
              <w:rPr>
                <w:rFonts w:ascii="Arial"/>
                <w:sz w:val="21"/>
              </w:rPr>
              <w:t>0.13</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21"/>
                <w:szCs w:val="21"/>
              </w:rPr>
            </w:pPr>
            <w:r>
              <w:rPr>
                <w:rFonts w:ascii="Arial"/>
                <w:sz w:val="21"/>
              </w:rPr>
              <w:t>220.53</w:t>
            </w:r>
          </w:p>
        </w:tc>
      </w:tr>
      <w:tr>
        <w:trPr>
          <w:trHeight w:val="376" w:hRule="exact"/>
        </w:trPr>
        <w:tc>
          <w:tcPr>
            <w:tcW w:w="1562" w:type="dxa"/>
            <w:tcBorders>
              <w:top w:val="nil" w:sz="6" w:space="0" w:color="auto"/>
              <w:left w:val="nil" w:sz="6" w:space="0" w:color="auto"/>
              <w:bottom w:val="single" w:sz="4" w:space="0" w:color="000000"/>
              <w:right w:val="single" w:sz="4" w:space="0" w:color="000000"/>
            </w:tcBorders>
          </w:tcPr>
          <w:p>
            <w:pPr>
              <w:pStyle w:val="TableParagraph"/>
              <w:spacing w:line="240" w:lineRule="auto" w:before="3"/>
              <w:ind w:left="108"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
              <w:jc w:val="center"/>
              <w:rPr>
                <w:rFonts w:ascii="Arial" w:hAnsi="Arial" w:cs="Arial" w:eastAsia="Arial" w:hint="default"/>
                <w:sz w:val="21"/>
                <w:szCs w:val="21"/>
              </w:rPr>
            </w:pPr>
            <w:r>
              <w:rPr>
                <w:rFonts w:ascii="Arial"/>
                <w:sz w:val="21"/>
              </w:rPr>
              <w:t>1,102,226,898.10</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0"/>
              <w:jc w:val="center"/>
              <w:rPr>
                <w:rFonts w:ascii="Arial" w:hAnsi="Arial" w:cs="Arial" w:eastAsia="Arial" w:hint="default"/>
                <w:sz w:val="21"/>
                <w:szCs w:val="21"/>
              </w:rPr>
            </w:pPr>
            <w:r>
              <w:rPr>
                <w:rFonts w:ascii="Arial"/>
                <w:sz w:val="21"/>
              </w:rPr>
              <w:t>100.00</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Arial" w:hAnsi="Arial" w:cs="Arial" w:eastAsia="Arial" w:hint="default"/>
                <w:sz w:val="21"/>
                <w:szCs w:val="21"/>
              </w:rPr>
            </w:pPr>
            <w:r>
              <w:rPr>
                <w:rFonts w:ascii="Arial"/>
                <w:sz w:val="21"/>
              </w:rPr>
              <w:t>1,044,617,516.17</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Arial" w:hAnsi="Arial" w:cs="Arial" w:eastAsia="Arial" w:hint="default"/>
                <w:sz w:val="21"/>
                <w:szCs w:val="21"/>
              </w:rPr>
            </w:pPr>
            <w:r>
              <w:rPr>
                <w:rFonts w:ascii="Arial"/>
                <w:sz w:val="21"/>
              </w:rPr>
              <w:t>100.00</w:t>
            </w:r>
          </w:p>
        </w:tc>
        <w:tc>
          <w:tcPr>
            <w:tcW w:w="1277" w:type="dxa"/>
            <w:tcBorders>
              <w:top w:val="nil" w:sz="6" w:space="0" w:color="auto"/>
              <w:left w:val="single" w:sz="4" w:space="0" w:color="000000"/>
              <w:bottom w:val="single" w:sz="4" w:space="0" w:color="000000"/>
              <w:right w:val="nil" w:sz="6" w:space="0" w:color="auto"/>
            </w:tcBorders>
          </w:tcPr>
          <w:p>
            <w:pPr>
              <w:pStyle w:val="TableParagraph"/>
              <w:spacing w:line="240" w:lineRule="auto" w:before="47"/>
              <w:ind w:right="0"/>
              <w:jc w:val="center"/>
              <w:rPr>
                <w:rFonts w:ascii="Arial" w:hAnsi="Arial" w:cs="Arial" w:eastAsia="Arial" w:hint="default"/>
                <w:sz w:val="21"/>
                <w:szCs w:val="21"/>
              </w:rPr>
            </w:pPr>
            <w:r>
              <w:rPr>
                <w:rFonts w:ascii="Arial"/>
                <w:sz w:val="21"/>
              </w:rPr>
              <w:t>5.51</w:t>
            </w:r>
          </w:p>
        </w:tc>
      </w:tr>
    </w:tbl>
    <w:p>
      <w:pPr>
        <w:spacing w:line="338" w:lineRule="auto" w:before="86"/>
        <w:ind w:left="538" w:right="1788" w:firstLine="419"/>
        <w:jc w:val="both"/>
        <w:rPr>
          <w:rFonts w:ascii="宋体" w:hAnsi="宋体" w:cs="宋体" w:eastAsia="宋体" w:hint="default"/>
          <w:sz w:val="21"/>
          <w:szCs w:val="21"/>
        </w:rPr>
      </w:pPr>
      <w:r>
        <w:rPr/>
        <w:pict>
          <v:group style="position:absolute;margin-left:68.543999pt;margin-top:-89.27636pt;width:453.8pt;height:.5pt;mso-position-horizontal-relative:page;mso-position-vertical-relative:paragraph;z-index:-1172080" coordorigin="1371,-1786" coordsize="9076,10">
            <v:shape style="position:absolute;left:1371;top:-1786;width:1558;height:10" type="#_x0000_t75" stroked="false">
              <v:imagedata r:id="rId138" o:title=""/>
            </v:shape>
            <v:shape style="position:absolute;left:2924;top:-1786;width:1990;height:10" type="#_x0000_t75" stroked="false">
              <v:imagedata r:id="rId140" o:title=""/>
            </v:shape>
            <v:shape style="position:absolute;left:4909;top:-1786;width:1138;height:10" type="#_x0000_t75" stroked="false">
              <v:imagedata r:id="rId141" o:title=""/>
            </v:shape>
            <v:shape style="position:absolute;left:6042;top:-1786;width:1990;height:10" type="#_x0000_t75" stroked="false">
              <v:imagedata r:id="rId140" o:title=""/>
            </v:shape>
            <v:shape style="position:absolute;left:8027;top:-1786;width:1138;height:10" type="#_x0000_t75" stroked="false">
              <v:imagedata r:id="rId101" o:title=""/>
            </v:shape>
            <v:shape style="position:absolute;left:9160;top:-1786;width:1286;height:10" type="#_x0000_t75" stroked="false">
              <v:imagedata r:id="rId142" o:title=""/>
            </v:shape>
            <w10:wrap type="none"/>
          </v:group>
        </w:pict>
      </w:r>
      <w:r>
        <w:rPr/>
        <w:pict>
          <v:group style="position:absolute;margin-left:68.543999pt;margin-top:-73.436287pt;width:453.8pt;height:5.05pt;mso-position-horizontal-relative:page;mso-position-vertical-relative:paragraph;z-index:-1172056" coordorigin="1371,-1469" coordsize="9076,101">
            <v:shape style="position:absolute;left:1371;top:-1469;width:1577;height:101" type="#_x0000_t75" stroked="false">
              <v:imagedata r:id="rId134" o:title=""/>
            </v:shape>
            <v:shape style="position:absolute;left:2924;top:-1378;width:1990;height:10" type="#_x0000_t75" stroked="false">
              <v:imagedata r:id="rId135" o:title=""/>
            </v:shape>
            <v:shape style="position:absolute;left:4909;top:-1378;width:1138;height:10" type="#_x0000_t75" stroked="false">
              <v:imagedata r:id="rId136" o:title=""/>
            </v:shape>
            <v:shape style="position:absolute;left:6042;top:-1378;width:1990;height:10" type="#_x0000_t75" stroked="false">
              <v:imagedata r:id="rId135" o:title=""/>
            </v:shape>
            <v:shape style="position:absolute;left:8027;top:-1378;width:1138;height:10" type="#_x0000_t75" stroked="false">
              <v:imagedata r:id="rId94" o:title=""/>
            </v:shape>
            <v:shape style="position:absolute;left:9160;top:-1378;width:1286;height:10" type="#_x0000_t75" stroked="false">
              <v:imagedata r:id="rId137" o:title=""/>
            </v:shape>
            <w10:wrap type="none"/>
          </v:group>
        </w:pict>
      </w:r>
      <w:r>
        <w:rPr/>
        <w:pict>
          <v:group style="position:absolute;margin-left:68.543999pt;margin-top:-48.596363pt;width:453.8pt;height:.5pt;mso-position-horizontal-relative:page;mso-position-vertical-relative:paragraph;z-index:-1172032" coordorigin="1371,-972" coordsize="9076,10">
            <v:shape style="position:absolute;left:1371;top:-972;width:1558;height:10" type="#_x0000_t75" stroked="false">
              <v:imagedata r:id="rId138" o:title=""/>
            </v:shape>
            <v:shape style="position:absolute;left:2924;top:-972;width:1990;height:10" type="#_x0000_t75" stroked="false">
              <v:imagedata r:id="rId135" o:title=""/>
            </v:shape>
            <v:shape style="position:absolute;left:4909;top:-972;width:1138;height:10" type="#_x0000_t75" stroked="false">
              <v:imagedata r:id="rId136" o:title=""/>
            </v:shape>
            <v:shape style="position:absolute;left:6042;top:-972;width:1990;height:10" type="#_x0000_t75" stroked="false">
              <v:imagedata r:id="rId135" o:title=""/>
            </v:shape>
            <v:shape style="position:absolute;left:8027;top:-972;width:1138;height:10" type="#_x0000_t75" stroked="false">
              <v:imagedata r:id="rId94" o:title=""/>
            </v:shape>
            <v:shape style="position:absolute;left:9160;top:-972;width:1286;height:10" type="#_x0000_t75" stroked="false">
              <v:imagedata r:id="rId137" o:title=""/>
            </v:shape>
            <w10:wrap type="none"/>
          </v:group>
        </w:pict>
      </w:r>
      <w:r>
        <w:rPr/>
        <w:pict>
          <v:group style="position:absolute;margin-left:68.543999pt;margin-top:-20.876303pt;width:453.8pt;height:.5pt;mso-position-horizontal-relative:page;mso-position-vertical-relative:paragraph;z-index:-1172008" coordorigin="1371,-418" coordsize="9076,10">
            <v:shape style="position:absolute;left:1371;top:-418;width:1558;height:10" type="#_x0000_t75" stroked="false">
              <v:imagedata r:id="rId138" o:title=""/>
            </v:shape>
            <v:shape style="position:absolute;left:2924;top:-418;width:1990;height:10" type="#_x0000_t75" stroked="false">
              <v:imagedata r:id="rId135" o:title=""/>
            </v:shape>
            <v:shape style="position:absolute;left:4909;top:-418;width:1138;height:10" type="#_x0000_t75" stroked="false">
              <v:imagedata r:id="rId136" o:title=""/>
            </v:shape>
            <v:shape style="position:absolute;left:6042;top:-418;width:1990;height:10" type="#_x0000_t75" stroked="false">
              <v:imagedata r:id="rId135" o:title=""/>
            </v:shape>
            <v:shape style="position:absolute;left:8027;top:-418;width:1138;height:10" type="#_x0000_t75" stroked="false">
              <v:imagedata r:id="rId94" o:title=""/>
            </v:shape>
            <v:shape style="position:absolute;left:9160;top:-418;width:1286;height:10" type="#_x0000_t75" stroked="false">
              <v:imagedata r:id="rId137" o:title=""/>
            </v:shape>
            <w10:wrap type="none"/>
          </v:group>
        </w:pict>
      </w:r>
      <w:r>
        <w:rPr/>
        <w:pict>
          <v:shape style="position:absolute;margin-left:146.419998pt;margin-top:-1.196293pt;width:.48003pt;height:.72pt;mso-position-horizontal-relative:page;mso-position-vertical-relative:paragraph;z-index:5344" type="#_x0000_t75" stroked="false">
            <v:imagedata r:id="rId105" o:title=""/>
          </v:shape>
        </w:pict>
      </w:r>
      <w:r>
        <w:rPr/>
        <w:pict>
          <v:shape style="position:absolute;margin-left:245.690002pt;margin-top:-1.196293pt;width:.48002pt;height:.72pt;mso-position-horizontal-relative:page;mso-position-vertical-relative:paragraph;z-index:5368" type="#_x0000_t75" stroked="false">
            <v:imagedata r:id="rId105" o:title=""/>
          </v:shape>
        </w:pict>
      </w:r>
      <w:r>
        <w:rPr/>
        <w:pict>
          <v:shape style="position:absolute;margin-left:302.329987pt;margin-top:-1.196293pt;width:.48003pt;height:.72pt;mso-position-horizontal-relative:page;mso-position-vertical-relative:paragraph;z-index:5392" type="#_x0000_t75" stroked="false">
            <v:imagedata r:id="rId105" o:title=""/>
          </v:shape>
        </w:pict>
      </w:r>
      <w:r>
        <w:rPr/>
        <w:pict>
          <v:shape style="position:absolute;margin-left:401.589996pt;margin-top:-1.196293pt;width:.48pt;height:.72pt;mso-position-horizontal-relative:page;mso-position-vertical-relative:paragraph;z-index:5416" type="#_x0000_t75" stroked="false">
            <v:imagedata r:id="rId105" o:title=""/>
          </v:shape>
        </w:pict>
      </w:r>
      <w:r>
        <w:rPr/>
        <w:pict>
          <v:shape style="position:absolute;margin-left:458.26001pt;margin-top:-1.196293pt;width:.48pt;height:.72pt;mso-position-horizontal-relative:page;mso-position-vertical-relative:paragraph;z-index:5440" type="#_x0000_t75" stroked="false">
            <v:imagedata r:id="rId105" o:title=""/>
          </v:shape>
        </w:pict>
      </w:r>
      <w:r>
        <w:rPr>
          <w:rFonts w:ascii="Arial" w:hAnsi="Arial" w:cs="Arial" w:eastAsia="Arial" w:hint="default"/>
          <w:sz w:val="21"/>
          <w:szCs w:val="21"/>
        </w:rPr>
        <w:t>a</w:t>
      </w:r>
      <w:r>
        <w:rPr>
          <w:rFonts w:ascii="宋体" w:hAnsi="宋体" w:cs="宋体" w:eastAsia="宋体" w:hint="default"/>
          <w:sz w:val="21"/>
          <w:szCs w:val="21"/>
        </w:rPr>
        <w:t>、货币资金：本期末余额较上期末余额减少 </w:t>
      </w:r>
      <w:r>
        <w:rPr>
          <w:rFonts w:ascii="Arial" w:hAnsi="Arial" w:cs="Arial" w:eastAsia="Arial" w:hint="default"/>
          <w:sz w:val="21"/>
          <w:szCs w:val="21"/>
        </w:rPr>
        <w:t>22,819.51 </w:t>
      </w:r>
      <w:r>
        <w:rPr>
          <w:rFonts w:ascii="宋体" w:hAnsi="宋体" w:cs="宋体" w:eastAsia="宋体" w:hint="default"/>
          <w:sz w:val="21"/>
          <w:szCs w:val="21"/>
        </w:rPr>
        <w:t>万元，降低了</w:t>
      </w:r>
      <w:r>
        <w:rPr>
          <w:rFonts w:ascii="宋体" w:hAnsi="宋体" w:cs="宋体" w:eastAsia="宋体" w:hint="default"/>
          <w:spacing w:val="-27"/>
          <w:sz w:val="21"/>
          <w:szCs w:val="21"/>
        </w:rPr>
        <w:t> </w:t>
      </w:r>
      <w:r>
        <w:rPr>
          <w:rFonts w:ascii="Arial" w:hAnsi="Arial" w:cs="Arial" w:eastAsia="Arial" w:hint="default"/>
          <w:sz w:val="21"/>
          <w:szCs w:val="21"/>
        </w:rPr>
        <w:t>33.57%</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系本期募投项目投入、股权投资支出、股利分配等所致。</w:t>
      </w:r>
    </w:p>
    <w:p>
      <w:pPr>
        <w:spacing w:line="338" w:lineRule="auto" w:before="169"/>
        <w:ind w:left="538" w:right="1788" w:firstLine="419"/>
        <w:jc w:val="both"/>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、应收票据：本期末余额较上期末余额增加 </w:t>
      </w:r>
      <w:r>
        <w:rPr>
          <w:rFonts w:ascii="Arial" w:hAnsi="Arial" w:cs="Arial" w:eastAsia="Arial" w:hint="default"/>
          <w:sz w:val="21"/>
          <w:szCs w:val="21"/>
        </w:rPr>
        <w:t>311.05 </w:t>
      </w:r>
      <w:r>
        <w:rPr>
          <w:rFonts w:ascii="宋体" w:hAnsi="宋体" w:cs="宋体" w:eastAsia="宋体" w:hint="default"/>
          <w:sz w:val="21"/>
          <w:szCs w:val="21"/>
        </w:rPr>
        <w:t>万元，增长了</w:t>
      </w:r>
      <w:r>
        <w:rPr>
          <w:rFonts w:ascii="宋体" w:hAnsi="宋体" w:cs="宋体" w:eastAsia="宋体" w:hint="default"/>
          <w:spacing w:val="-61"/>
          <w:sz w:val="21"/>
          <w:szCs w:val="21"/>
        </w:rPr>
        <w:t> </w:t>
      </w:r>
      <w:r>
        <w:rPr>
          <w:rFonts w:ascii="Arial" w:hAnsi="Arial" w:cs="Arial" w:eastAsia="Arial" w:hint="default"/>
          <w:sz w:val="21"/>
          <w:szCs w:val="21"/>
        </w:rPr>
        <w:t>387.20%</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以票据结算的账款增加所致。</w:t>
      </w:r>
    </w:p>
    <w:p>
      <w:pPr>
        <w:spacing w:line="338" w:lineRule="auto" w:before="167"/>
        <w:ind w:left="538" w:right="1791" w:firstLine="407"/>
        <w:jc w:val="both"/>
        <w:rPr>
          <w:rFonts w:ascii="宋体" w:hAnsi="宋体" w:cs="宋体" w:eastAsia="宋体" w:hint="default"/>
          <w:sz w:val="21"/>
          <w:szCs w:val="21"/>
        </w:rPr>
      </w:pPr>
      <w:r>
        <w:rPr>
          <w:rFonts w:ascii="Arial" w:hAnsi="Arial" w:cs="Arial" w:eastAsia="Arial" w:hint="default"/>
          <w:spacing w:val="-3"/>
          <w:sz w:val="21"/>
          <w:szCs w:val="21"/>
        </w:rPr>
        <w:t>c</w:t>
      </w:r>
      <w:r>
        <w:rPr>
          <w:rFonts w:ascii="宋体" w:hAnsi="宋体" w:cs="宋体" w:eastAsia="宋体" w:hint="default"/>
          <w:spacing w:val="-3"/>
          <w:sz w:val="21"/>
          <w:szCs w:val="21"/>
        </w:rPr>
        <w:t>、应收账款：本期末余额较上期末余额增加</w:t>
      </w:r>
      <w:r>
        <w:rPr>
          <w:rFonts w:ascii="Arial" w:hAnsi="Arial" w:cs="Arial" w:eastAsia="Arial" w:hint="default"/>
          <w:spacing w:val="-3"/>
          <w:sz w:val="21"/>
          <w:szCs w:val="21"/>
        </w:rPr>
        <w:t>14,162.25</w:t>
      </w:r>
      <w:r>
        <w:rPr>
          <w:rFonts w:ascii="宋体" w:hAnsi="宋体" w:cs="宋体" w:eastAsia="宋体" w:hint="default"/>
          <w:spacing w:val="-3"/>
          <w:sz w:val="21"/>
          <w:szCs w:val="21"/>
        </w:rPr>
        <w:t>万元，增长了</w:t>
      </w:r>
      <w:r>
        <w:rPr>
          <w:rFonts w:ascii="Arial" w:hAnsi="Arial" w:cs="Arial" w:eastAsia="Arial" w:hint="default"/>
          <w:spacing w:val="-3"/>
          <w:sz w:val="21"/>
          <w:szCs w:val="21"/>
        </w:rPr>
        <w:t>113.42%</w:t>
      </w:r>
      <w:r>
        <w:rPr>
          <w:rFonts w:ascii="宋体" w:hAnsi="宋体" w:cs="宋体" w:eastAsia="宋体" w:hint="default"/>
          <w:spacing w:val="-3"/>
          <w:sz w:val="21"/>
          <w:szCs w:val="21"/>
        </w:rPr>
        <w:t>，主要原</w:t>
      </w:r>
      <w:r>
        <w:rPr>
          <w:rFonts w:ascii="宋体" w:hAnsi="宋体" w:cs="宋体" w:eastAsia="宋体" w:hint="default"/>
          <w:w w:val="100"/>
          <w:sz w:val="21"/>
          <w:szCs w:val="21"/>
        </w:rPr>
        <w:t> </w:t>
      </w:r>
      <w:r>
        <w:rPr>
          <w:rFonts w:ascii="宋体" w:hAnsi="宋体" w:cs="宋体" w:eastAsia="宋体" w:hint="default"/>
          <w:sz w:val="21"/>
          <w:szCs w:val="21"/>
        </w:rPr>
        <w:t>因见下述（</w:t>
      </w:r>
      <w:r>
        <w:rPr>
          <w:rFonts w:ascii="宋体" w:hAnsi="宋体" w:cs="宋体" w:eastAsia="宋体"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t>）分析。</w:t>
      </w:r>
    </w:p>
    <w:p>
      <w:pPr>
        <w:spacing w:line="340" w:lineRule="auto" w:before="167"/>
        <w:ind w:left="538" w:right="1788" w:firstLine="407"/>
        <w:jc w:val="both"/>
        <w:rPr>
          <w:rFonts w:ascii="宋体" w:hAnsi="宋体" w:cs="宋体" w:eastAsia="宋体" w:hint="default"/>
          <w:sz w:val="21"/>
          <w:szCs w:val="21"/>
        </w:rPr>
      </w:pPr>
      <w:r>
        <w:rPr>
          <w:rFonts w:ascii="Arial" w:hAnsi="Arial" w:cs="Arial" w:eastAsia="Arial" w:hint="default"/>
          <w:spacing w:val="-3"/>
          <w:sz w:val="21"/>
          <w:szCs w:val="21"/>
        </w:rPr>
        <w:t>d</w:t>
      </w:r>
      <w:r>
        <w:rPr>
          <w:rFonts w:ascii="宋体" w:hAnsi="宋体" w:cs="宋体" w:eastAsia="宋体" w:hint="default"/>
          <w:spacing w:val="-3"/>
          <w:sz w:val="21"/>
          <w:szCs w:val="21"/>
        </w:rPr>
        <w:t>、预付账款：本期末余额较上期末余额减少</w:t>
      </w:r>
      <w:r>
        <w:rPr>
          <w:rFonts w:ascii="Arial" w:hAnsi="Arial" w:cs="Arial" w:eastAsia="Arial" w:hint="default"/>
          <w:spacing w:val="-3"/>
          <w:sz w:val="21"/>
          <w:szCs w:val="21"/>
        </w:rPr>
        <w:t>266.56</w:t>
      </w:r>
      <w:r>
        <w:rPr>
          <w:rFonts w:ascii="宋体" w:hAnsi="宋体" w:cs="宋体" w:eastAsia="宋体" w:hint="default"/>
          <w:spacing w:val="-3"/>
          <w:sz w:val="21"/>
          <w:szCs w:val="21"/>
        </w:rPr>
        <w:t>万元，降低了</w:t>
      </w:r>
      <w:r>
        <w:rPr>
          <w:rFonts w:ascii="Arial" w:hAnsi="Arial" w:cs="Arial" w:eastAsia="Arial" w:hint="default"/>
          <w:spacing w:val="-3"/>
          <w:sz w:val="21"/>
          <w:szCs w:val="21"/>
        </w:rPr>
        <w:t>55.86%</w:t>
      </w:r>
      <w:r>
        <w:rPr>
          <w:rFonts w:ascii="宋体" w:hAnsi="宋体" w:cs="宋体" w:eastAsia="宋体" w:hint="default"/>
          <w:spacing w:val="-3"/>
          <w:sz w:val="21"/>
          <w:szCs w:val="21"/>
        </w:rPr>
        <w:t>，主要系系统</w:t>
      </w:r>
      <w:r>
        <w:rPr>
          <w:rFonts w:ascii="宋体" w:hAnsi="宋体" w:cs="宋体" w:eastAsia="宋体" w:hint="default"/>
          <w:w w:val="100"/>
          <w:sz w:val="21"/>
          <w:szCs w:val="21"/>
        </w:rPr>
        <w:t> </w:t>
      </w:r>
      <w:r>
        <w:rPr>
          <w:rFonts w:ascii="宋体" w:hAnsi="宋体" w:cs="宋体" w:eastAsia="宋体" w:hint="default"/>
          <w:sz w:val="21"/>
          <w:szCs w:val="21"/>
        </w:rPr>
        <w:t>集成采购预付款减少所致。</w:t>
      </w:r>
    </w:p>
    <w:p>
      <w:pPr>
        <w:spacing w:line="338" w:lineRule="auto" w:before="165"/>
        <w:ind w:left="538" w:right="1791" w:firstLine="419"/>
        <w:jc w:val="both"/>
        <w:rPr>
          <w:rFonts w:ascii="宋体" w:hAnsi="宋体" w:cs="宋体" w:eastAsia="宋体" w:hint="default"/>
          <w:sz w:val="21"/>
          <w:szCs w:val="21"/>
        </w:rPr>
      </w:pPr>
      <w:r>
        <w:rPr>
          <w:rFonts w:ascii="Arial" w:hAnsi="Arial" w:cs="Arial" w:eastAsia="Arial" w:hint="default"/>
          <w:sz w:val="21"/>
          <w:szCs w:val="21"/>
        </w:rPr>
        <w:t>e</w:t>
      </w:r>
      <w:r>
        <w:rPr>
          <w:rFonts w:ascii="宋体" w:hAnsi="宋体" w:cs="宋体" w:eastAsia="宋体" w:hint="default"/>
          <w:sz w:val="21"/>
          <w:szCs w:val="21"/>
        </w:rPr>
        <w:t>、其他应收款：本期末余额较上期末余额增加 </w:t>
      </w:r>
      <w:r>
        <w:rPr>
          <w:rFonts w:ascii="Arial" w:hAnsi="Arial" w:cs="Arial" w:eastAsia="Arial" w:hint="default"/>
          <w:sz w:val="21"/>
          <w:szCs w:val="21"/>
        </w:rPr>
        <w:t>766.70 </w:t>
      </w:r>
      <w:r>
        <w:rPr>
          <w:rFonts w:ascii="宋体" w:hAnsi="宋体" w:cs="宋体" w:eastAsia="宋体" w:hint="default"/>
          <w:sz w:val="21"/>
          <w:szCs w:val="21"/>
        </w:rPr>
        <w:t>万元，增长了</w:t>
      </w:r>
      <w:r>
        <w:rPr>
          <w:rFonts w:ascii="宋体" w:hAnsi="宋体" w:cs="宋体" w:eastAsia="宋体" w:hint="default"/>
          <w:spacing w:val="-64"/>
          <w:sz w:val="21"/>
          <w:szCs w:val="21"/>
        </w:rPr>
        <w:t> </w:t>
      </w:r>
      <w:r>
        <w:rPr>
          <w:rFonts w:ascii="Arial" w:hAnsi="Arial" w:cs="Arial" w:eastAsia="Arial" w:hint="default"/>
          <w:sz w:val="21"/>
          <w:szCs w:val="21"/>
        </w:rPr>
        <w:t>197.88%</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系合肥子公司支付的研发基地基建相关保证金，以及合同履约保证金增加所致。</w:t>
      </w:r>
    </w:p>
    <w:p>
      <w:pPr>
        <w:spacing w:line="340" w:lineRule="auto" w:before="167"/>
        <w:ind w:left="538" w:right="1762" w:firstLine="419"/>
        <w:jc w:val="both"/>
        <w:rPr>
          <w:rFonts w:ascii="宋体" w:hAnsi="宋体" w:cs="宋体" w:eastAsia="宋体" w:hint="default"/>
          <w:sz w:val="21"/>
          <w:szCs w:val="21"/>
        </w:rPr>
      </w:pPr>
      <w:r>
        <w:rPr>
          <w:rFonts w:ascii="Arial" w:hAnsi="Arial" w:cs="Arial" w:eastAsia="Arial" w:hint="default"/>
          <w:sz w:val="21"/>
          <w:szCs w:val="21"/>
        </w:rPr>
        <w:t>f</w:t>
      </w:r>
      <w:r>
        <w:rPr>
          <w:rFonts w:ascii="宋体" w:hAnsi="宋体" w:cs="宋体" w:eastAsia="宋体" w:hint="default"/>
          <w:sz w:val="21"/>
          <w:szCs w:val="21"/>
        </w:rPr>
        <w:t>、长期股权投资：本期末余额较上期末余额增加</w:t>
      </w:r>
      <w:r>
        <w:rPr>
          <w:rFonts w:ascii="宋体" w:hAnsi="宋体" w:cs="宋体" w:eastAsia="宋体" w:hint="default"/>
          <w:spacing w:val="-53"/>
          <w:sz w:val="21"/>
          <w:szCs w:val="21"/>
        </w:rPr>
        <w:t> </w:t>
      </w:r>
      <w:r>
        <w:rPr>
          <w:rFonts w:ascii="Arial" w:hAnsi="Arial" w:cs="Arial" w:eastAsia="Arial" w:hint="default"/>
          <w:sz w:val="21"/>
          <w:szCs w:val="21"/>
        </w:rPr>
        <w:t>4,395.34</w:t>
      </w:r>
      <w:r>
        <w:rPr>
          <w:rFonts w:ascii="Arial" w:hAnsi="Arial" w:cs="Arial" w:eastAsia="Arial" w:hint="default"/>
          <w:spacing w:val="-9"/>
          <w:sz w:val="21"/>
          <w:szCs w:val="21"/>
        </w:rPr>
        <w:t> </w:t>
      </w:r>
      <w:r>
        <w:rPr>
          <w:rFonts w:ascii="宋体" w:hAnsi="宋体" w:cs="宋体" w:eastAsia="宋体" w:hint="default"/>
          <w:sz w:val="21"/>
          <w:szCs w:val="21"/>
        </w:rPr>
        <w:t>万元，增长了</w:t>
      </w:r>
      <w:r>
        <w:rPr>
          <w:rFonts w:ascii="宋体" w:hAnsi="宋体" w:cs="宋体" w:eastAsia="宋体" w:hint="default"/>
          <w:spacing w:val="-56"/>
          <w:sz w:val="21"/>
          <w:szCs w:val="21"/>
        </w:rPr>
        <w:t> </w:t>
      </w:r>
      <w:r>
        <w:rPr>
          <w:rFonts w:ascii="Arial" w:hAnsi="Arial" w:cs="Arial" w:eastAsia="Arial" w:hint="default"/>
          <w:sz w:val="21"/>
          <w:szCs w:val="21"/>
        </w:rPr>
        <w:t>1,803.50%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主要系本期收购深圳金华威股权、收购汇巨股权并增资所致。</w:t>
      </w:r>
    </w:p>
    <w:p>
      <w:pPr>
        <w:spacing w:line="338" w:lineRule="auto" w:before="165"/>
        <w:ind w:left="538" w:right="1791" w:firstLine="419"/>
        <w:jc w:val="both"/>
        <w:rPr>
          <w:rFonts w:ascii="宋体" w:hAnsi="宋体" w:cs="宋体" w:eastAsia="宋体" w:hint="default"/>
          <w:sz w:val="21"/>
          <w:szCs w:val="21"/>
        </w:rPr>
      </w:pPr>
      <w:r>
        <w:rPr>
          <w:rFonts w:ascii="Arial" w:hAnsi="Arial" w:cs="Arial" w:eastAsia="Arial" w:hint="default"/>
          <w:sz w:val="21"/>
          <w:szCs w:val="21"/>
        </w:rPr>
        <w:t>g</w:t>
      </w:r>
      <w:r>
        <w:rPr>
          <w:rFonts w:ascii="宋体" w:hAnsi="宋体" w:cs="宋体" w:eastAsia="宋体" w:hint="default"/>
          <w:sz w:val="21"/>
          <w:szCs w:val="21"/>
        </w:rPr>
        <w:t>、在建工程：本期末余额较上期末余额增加</w:t>
      </w:r>
      <w:r>
        <w:rPr>
          <w:rFonts w:ascii="宋体" w:hAnsi="宋体" w:cs="宋体" w:eastAsia="宋体" w:hint="default"/>
          <w:spacing w:val="-53"/>
          <w:sz w:val="21"/>
          <w:szCs w:val="21"/>
        </w:rPr>
        <w:t> </w:t>
      </w:r>
      <w:r>
        <w:rPr>
          <w:rFonts w:ascii="Arial" w:hAnsi="Arial" w:cs="Arial" w:eastAsia="Arial" w:hint="default"/>
          <w:sz w:val="21"/>
          <w:szCs w:val="21"/>
        </w:rPr>
        <w:t>2,283.51</w:t>
      </w:r>
      <w:r>
        <w:rPr>
          <w:rFonts w:ascii="Arial" w:hAnsi="Arial" w:cs="Arial" w:eastAsia="Arial" w:hint="default"/>
          <w:spacing w:val="-6"/>
          <w:sz w:val="21"/>
          <w:szCs w:val="21"/>
        </w:rPr>
        <w:t> </w:t>
      </w:r>
      <w:r>
        <w:rPr>
          <w:rFonts w:ascii="宋体" w:hAnsi="宋体" w:cs="宋体" w:eastAsia="宋体" w:hint="default"/>
          <w:sz w:val="21"/>
          <w:szCs w:val="21"/>
        </w:rPr>
        <w:t>万元，增长了</w:t>
      </w:r>
      <w:r>
        <w:rPr>
          <w:rFonts w:ascii="宋体" w:hAnsi="宋体" w:cs="宋体" w:eastAsia="宋体" w:hint="default"/>
          <w:spacing w:val="-53"/>
          <w:sz w:val="21"/>
          <w:szCs w:val="21"/>
        </w:rPr>
        <w:t> </w:t>
      </w:r>
      <w:r>
        <w:rPr>
          <w:rFonts w:ascii="Arial" w:hAnsi="Arial" w:cs="Arial" w:eastAsia="Arial" w:hint="default"/>
          <w:sz w:val="21"/>
          <w:szCs w:val="21"/>
        </w:rPr>
        <w:t>22,461.87%</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要系合肥研发基地基建投入所致。</w:t>
      </w:r>
    </w:p>
    <w:p>
      <w:pPr>
        <w:spacing w:line="338" w:lineRule="auto" w:before="167"/>
        <w:ind w:left="538" w:right="1791" w:firstLine="419"/>
        <w:jc w:val="both"/>
        <w:rPr>
          <w:rFonts w:ascii="宋体" w:hAnsi="宋体" w:cs="宋体" w:eastAsia="宋体" w:hint="default"/>
          <w:sz w:val="21"/>
          <w:szCs w:val="21"/>
        </w:rPr>
      </w:pPr>
      <w:r>
        <w:rPr>
          <w:rFonts w:ascii="Arial" w:hAnsi="Arial" w:cs="Arial" w:eastAsia="Arial" w:hint="default"/>
          <w:sz w:val="21"/>
          <w:szCs w:val="21"/>
        </w:rPr>
        <w:t>h</w:t>
      </w:r>
      <w:r>
        <w:rPr>
          <w:rFonts w:ascii="宋体" w:hAnsi="宋体" w:cs="宋体" w:eastAsia="宋体" w:hint="default"/>
          <w:sz w:val="21"/>
          <w:szCs w:val="21"/>
        </w:rPr>
        <w:t>、无形资产：本期末余额较上期末余额增加 </w:t>
      </w:r>
      <w:r>
        <w:rPr>
          <w:rFonts w:ascii="Arial" w:hAnsi="Arial" w:cs="Arial" w:eastAsia="Arial" w:hint="default"/>
          <w:sz w:val="21"/>
          <w:szCs w:val="21"/>
        </w:rPr>
        <w:t>5,678.30 </w:t>
      </w:r>
      <w:r>
        <w:rPr>
          <w:rFonts w:ascii="宋体" w:hAnsi="宋体" w:cs="宋体" w:eastAsia="宋体" w:hint="default"/>
          <w:sz w:val="21"/>
          <w:szCs w:val="21"/>
        </w:rPr>
        <w:t>万元，增长了</w:t>
      </w:r>
      <w:r>
        <w:rPr>
          <w:rFonts w:ascii="宋体" w:hAnsi="宋体" w:cs="宋体" w:eastAsia="宋体" w:hint="default"/>
          <w:spacing w:val="-29"/>
          <w:sz w:val="21"/>
          <w:szCs w:val="21"/>
        </w:rPr>
        <w:t> </w:t>
      </w:r>
      <w:r>
        <w:rPr>
          <w:rFonts w:ascii="Arial" w:hAnsi="Arial" w:cs="Arial" w:eastAsia="Arial" w:hint="default"/>
          <w:sz w:val="21"/>
          <w:szCs w:val="21"/>
        </w:rPr>
        <w:t>142.34%</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系本期募投项目阶段性成果结转无形资产所致。</w:t>
      </w:r>
    </w:p>
    <w:p>
      <w:pPr>
        <w:spacing w:line="338" w:lineRule="auto" w:before="169"/>
        <w:ind w:left="538" w:right="1788" w:firstLine="419"/>
        <w:jc w:val="both"/>
        <w:rPr>
          <w:rFonts w:ascii="宋体" w:hAnsi="宋体" w:cs="宋体" w:eastAsia="宋体" w:hint="default"/>
          <w:sz w:val="21"/>
          <w:szCs w:val="21"/>
        </w:rPr>
      </w:pPr>
      <w:r>
        <w:rPr>
          <w:rFonts w:ascii="Arial" w:hAnsi="Arial" w:cs="Arial" w:eastAsia="Arial" w:hint="default"/>
          <w:sz w:val="21"/>
          <w:szCs w:val="21"/>
        </w:rPr>
        <w:t>i</w:t>
      </w:r>
      <w:r>
        <w:rPr>
          <w:rFonts w:ascii="宋体" w:hAnsi="宋体" w:cs="宋体" w:eastAsia="宋体" w:hint="default"/>
          <w:sz w:val="21"/>
          <w:szCs w:val="21"/>
        </w:rPr>
        <w:t>、开发支出：本期末余额较上期末余额增加 </w:t>
      </w:r>
      <w:r>
        <w:rPr>
          <w:rFonts w:ascii="Arial" w:hAnsi="Arial" w:cs="Arial" w:eastAsia="Arial" w:hint="default"/>
          <w:sz w:val="21"/>
          <w:szCs w:val="21"/>
        </w:rPr>
        <w:t>1,069.93 </w:t>
      </w:r>
      <w:r>
        <w:rPr>
          <w:rFonts w:ascii="宋体" w:hAnsi="宋体" w:cs="宋体" w:eastAsia="宋体" w:hint="default"/>
          <w:sz w:val="21"/>
          <w:szCs w:val="21"/>
        </w:rPr>
        <w:t>万元，增长了</w:t>
      </w:r>
      <w:r>
        <w:rPr>
          <w:rFonts w:ascii="宋体" w:hAnsi="宋体" w:cs="宋体" w:eastAsia="宋体" w:hint="default"/>
          <w:spacing w:val="-50"/>
          <w:sz w:val="21"/>
          <w:szCs w:val="21"/>
        </w:rPr>
        <w:t> </w:t>
      </w:r>
      <w:r>
        <w:rPr>
          <w:rFonts w:ascii="Arial" w:hAnsi="Arial" w:cs="Arial" w:eastAsia="Arial" w:hint="default"/>
          <w:sz w:val="21"/>
          <w:szCs w:val="21"/>
        </w:rPr>
        <w:t>15.83%</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募投项目持续性研发投入所致。</w:t>
      </w:r>
    </w:p>
    <w:p>
      <w:pPr>
        <w:spacing w:line="350" w:lineRule="auto" w:before="167"/>
        <w:ind w:left="538" w:right="1788" w:firstLine="419"/>
        <w:jc w:val="both"/>
        <w:rPr>
          <w:rFonts w:ascii="Arial" w:hAnsi="Arial" w:cs="Arial" w:eastAsia="Arial" w:hint="default"/>
          <w:sz w:val="21"/>
          <w:szCs w:val="21"/>
        </w:rPr>
      </w:pPr>
      <w:r>
        <w:rPr>
          <w:rFonts w:ascii="Arial" w:hAnsi="Arial" w:cs="Arial" w:eastAsia="Arial" w:hint="default"/>
          <w:spacing w:val="-3"/>
          <w:sz w:val="21"/>
          <w:szCs w:val="21"/>
        </w:rPr>
        <w:t>j</w:t>
      </w:r>
      <w:r>
        <w:rPr>
          <w:rFonts w:ascii="宋体" w:hAnsi="宋体" w:cs="宋体" w:eastAsia="宋体" w:hint="default"/>
          <w:spacing w:val="-3"/>
          <w:sz w:val="21"/>
          <w:szCs w:val="21"/>
        </w:rPr>
        <w:t>、商誉：本期末余额较上期末余额增加 </w:t>
      </w:r>
      <w:r>
        <w:rPr>
          <w:rFonts w:ascii="Arial" w:hAnsi="Arial" w:cs="Arial" w:eastAsia="Arial" w:hint="default"/>
          <w:sz w:val="21"/>
          <w:szCs w:val="21"/>
        </w:rPr>
        <w:t>147.83 </w:t>
      </w:r>
      <w:r>
        <w:rPr>
          <w:rFonts w:ascii="宋体" w:hAnsi="宋体" w:cs="宋体" w:eastAsia="宋体" w:hint="default"/>
          <w:spacing w:val="-4"/>
          <w:sz w:val="21"/>
          <w:szCs w:val="21"/>
        </w:rPr>
        <w:t>万元，增长了</w:t>
      </w:r>
      <w:r>
        <w:rPr>
          <w:rFonts w:ascii="宋体" w:hAnsi="宋体" w:cs="宋体" w:eastAsia="宋体" w:hint="default"/>
          <w:spacing w:val="-63"/>
          <w:sz w:val="21"/>
          <w:szCs w:val="21"/>
        </w:rPr>
        <w:t> </w:t>
      </w:r>
      <w:r>
        <w:rPr>
          <w:rFonts w:ascii="Arial" w:hAnsi="Arial" w:cs="Arial" w:eastAsia="Arial" w:hint="default"/>
          <w:spacing w:val="-3"/>
          <w:sz w:val="21"/>
          <w:szCs w:val="21"/>
        </w:rPr>
        <w:t>5.34%</w:t>
      </w:r>
      <w:r>
        <w:rPr>
          <w:rFonts w:ascii="宋体" w:hAnsi="宋体" w:cs="宋体" w:eastAsia="宋体" w:hint="default"/>
          <w:spacing w:val="-3"/>
          <w:sz w:val="21"/>
          <w:szCs w:val="21"/>
        </w:rPr>
        <w:t>，主要系非同一控</w:t>
      </w:r>
      <w:r>
        <w:rPr>
          <w:rFonts w:ascii="宋体" w:hAnsi="宋体" w:cs="宋体" w:eastAsia="宋体" w:hint="default"/>
          <w:w w:val="100"/>
          <w:sz w:val="21"/>
          <w:szCs w:val="21"/>
        </w:rPr>
        <w:t> </w:t>
      </w:r>
      <w:r>
        <w:rPr>
          <w:rFonts w:ascii="宋体" w:hAnsi="宋体" w:cs="宋体" w:eastAsia="宋体" w:hint="default"/>
          <w:spacing w:val="-4"/>
          <w:w w:val="100"/>
          <w:sz w:val="21"/>
          <w:szCs w:val="21"/>
        </w:rPr>
        <w:t>制下收购广州易星信息科技有限公司所致。公司以被收购公司整体作为资产组组合进行资产</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减值测试，资产组组合的可收回金额依据其预计未来现金流量的现值估计，折现率采用能够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7"/>
          <w:w w:val="100"/>
          <w:sz w:val="21"/>
          <w:szCs w:val="21"/>
        </w:rPr>
        <w:t>反映资产组组合的当前市场货币时间价值和特定风险的税前利率。经测试，未发现截至</w:t>
      </w:r>
      <w:r>
        <w:rPr>
          <w:rFonts w:ascii="宋体" w:hAnsi="宋体" w:cs="宋体" w:eastAsia="宋体" w:hint="default"/>
          <w:spacing w:val="-24"/>
          <w:w w:val="100"/>
          <w:sz w:val="21"/>
          <w:szCs w:val="21"/>
        </w:rPr>
        <w:t> </w:t>
      </w:r>
      <w:r>
        <w:rPr>
          <w:rFonts w:ascii="Arial" w:hAnsi="Arial" w:cs="Arial" w:eastAsia="Arial" w:hint="default"/>
          <w:spacing w:val="-2"/>
          <w:w w:val="100"/>
          <w:sz w:val="21"/>
          <w:szCs w:val="21"/>
        </w:rPr>
        <w:t>2011</w:t>
      </w:r>
    </w:p>
    <w:p>
      <w:pPr>
        <w:spacing w:before="10"/>
        <w:ind w:left="538" w:right="395"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止的商誉有减值迹象。</w:t>
      </w:r>
    </w:p>
    <w:p>
      <w:pPr>
        <w:spacing w:line="240" w:lineRule="auto" w:before="3"/>
        <w:rPr>
          <w:rFonts w:ascii="宋体" w:hAnsi="宋体" w:cs="宋体" w:eastAsia="宋体" w:hint="default"/>
          <w:sz w:val="18"/>
          <w:szCs w:val="18"/>
        </w:rPr>
      </w:pPr>
    </w:p>
    <w:p>
      <w:pPr>
        <w:spacing w:before="0"/>
        <w:ind w:left="958" w:right="395" w:firstLine="0"/>
        <w:jc w:val="left"/>
        <w:rPr>
          <w:rFonts w:ascii="宋体" w:hAnsi="宋体" w:cs="宋体" w:eastAsia="宋体" w:hint="default"/>
          <w:sz w:val="21"/>
          <w:szCs w:val="21"/>
        </w:rPr>
      </w:pPr>
      <w:r>
        <w:rPr>
          <w:rFonts w:ascii="Arial" w:hAnsi="Arial" w:cs="Arial" w:eastAsia="Arial" w:hint="default"/>
          <w:sz w:val="21"/>
          <w:szCs w:val="21"/>
        </w:rPr>
        <w:t>k</w:t>
      </w:r>
      <w:r>
        <w:rPr>
          <w:rFonts w:ascii="宋体" w:hAnsi="宋体" w:cs="宋体" w:eastAsia="宋体" w:hint="default"/>
          <w:sz w:val="21"/>
          <w:szCs w:val="21"/>
        </w:rPr>
        <w:t>、递延所得税资产：本期末余额较上期末增加 </w:t>
      </w:r>
      <w:r>
        <w:rPr>
          <w:rFonts w:ascii="Arial" w:hAnsi="Arial" w:cs="Arial" w:eastAsia="Arial" w:hint="default"/>
          <w:sz w:val="21"/>
          <w:szCs w:val="21"/>
        </w:rPr>
        <w:t>287.76 </w:t>
      </w:r>
      <w:r>
        <w:rPr>
          <w:rFonts w:ascii="宋体" w:hAnsi="宋体" w:cs="宋体" w:eastAsia="宋体" w:hint="default"/>
          <w:sz w:val="21"/>
          <w:szCs w:val="21"/>
        </w:rPr>
        <w:t>万元，增长了</w:t>
      </w:r>
      <w:r>
        <w:rPr>
          <w:rFonts w:ascii="宋体" w:hAnsi="宋体" w:cs="宋体" w:eastAsia="宋体" w:hint="default"/>
          <w:spacing w:val="-53"/>
          <w:sz w:val="21"/>
          <w:szCs w:val="21"/>
        </w:rPr>
        <w:t> </w:t>
      </w:r>
      <w:r>
        <w:rPr>
          <w:rFonts w:ascii="Arial" w:hAnsi="Arial" w:cs="Arial" w:eastAsia="Arial" w:hint="default"/>
          <w:sz w:val="21"/>
          <w:szCs w:val="21"/>
        </w:rPr>
        <w:t>220.53%</w:t>
      </w:r>
      <w:r>
        <w:rPr>
          <w:rFonts w:ascii="宋体" w:hAnsi="宋体" w:cs="宋体" w:eastAsia="宋体" w:hint="default"/>
          <w:sz w:val="21"/>
          <w:szCs w:val="21"/>
        </w:rPr>
        <w:t>，主要</w:t>
      </w:r>
    </w:p>
    <w:p>
      <w:pPr>
        <w:spacing w:after="0"/>
        <w:jc w:val="left"/>
        <w:rPr>
          <w:rFonts w:ascii="宋体" w:hAnsi="宋体" w:cs="宋体" w:eastAsia="宋体" w:hint="default"/>
          <w:sz w:val="21"/>
          <w:szCs w:val="21"/>
        </w:rPr>
        <w:sectPr>
          <w:pgSz w:w="11910" w:h="16840"/>
          <w:pgMar w:header="877" w:footer="835" w:top="1060" w:bottom="1020" w:left="1260" w:right="0"/>
        </w:sectPr>
      </w:pPr>
    </w:p>
    <w:p>
      <w:pPr>
        <w:spacing w:line="240" w:lineRule="auto" w:before="1"/>
        <w:rPr>
          <w:rFonts w:ascii="宋体" w:hAnsi="宋体" w:cs="宋体" w:eastAsia="宋体" w:hint="default"/>
          <w:sz w:val="2"/>
          <w:szCs w:val="2"/>
        </w:rPr>
      </w:pPr>
      <w:r>
        <w:rPr/>
        <w:pict>
          <v:group style="position:absolute;margin-left:68.664001pt;margin-top:251.300003pt;width:458.15pt;height:.5pt;mso-position-horizontal-relative:page;mso-position-vertical-relative:page;z-index:-1171744" coordorigin="1373,5026" coordsize="9163,10">
            <v:shape style="position:absolute;left:1373;top:5026;width:3541;height:10" type="#_x0000_t75" stroked="false">
              <v:imagedata r:id="rId153" o:title=""/>
            </v:shape>
            <v:shape style="position:absolute;left:4909;top:5026;width:3099;height:10" type="#_x0000_t75" stroked="false">
              <v:imagedata r:id="rId154" o:title=""/>
            </v:shape>
            <v:shape style="position:absolute;left:8003;top:5026;width:1162;height:10" type="#_x0000_t75" stroked="false">
              <v:imagedata r:id="rId155" o:title=""/>
            </v:shape>
            <v:shape style="position:absolute;left:9160;top:5026;width:1375;height:10" type="#_x0000_t75" stroked="false">
              <v:imagedata r:id="rId156" o:title=""/>
            </v:shape>
            <w10:wrap type="none"/>
          </v:group>
        </w:pict>
      </w:r>
      <w:r>
        <w:rPr/>
        <w:pict>
          <v:group style="position:absolute;margin-left:68.664001pt;margin-top:267.145966pt;width:458.15pt;height:5.1pt;mso-position-horizontal-relative:page;mso-position-vertical-relative:page;z-index:-1171720" coordorigin="1373,5343" coordsize="9163,102">
            <v:shape style="position:absolute;left:1373;top:5343;width:3560;height:101" type="#_x0000_t75" stroked="false">
              <v:imagedata r:id="rId157" o:title=""/>
            </v:shape>
            <v:shape style="position:absolute;left:4909;top:5435;width:3099;height:10" type="#_x0000_t75" stroked="false">
              <v:imagedata r:id="rId158" o:title=""/>
            </v:shape>
            <v:shape style="position:absolute;left:8003;top:5435;width:1162;height:10" type="#_x0000_t75" stroked="false">
              <v:imagedata r:id="rId159" o:title=""/>
            </v:shape>
            <v:shape style="position:absolute;left:9160;top:5435;width:1375;height:10" type="#_x0000_t75" stroked="false">
              <v:imagedata r:id="rId160" o:title=""/>
            </v:shape>
            <w10:wrap type="none"/>
          </v:group>
        </w:pict>
      </w:r>
      <w:r>
        <w:rPr/>
        <w:pict>
          <v:group style="position:absolute;margin-left:68.664001pt;margin-top:287.569977pt;width:458.15pt;height:5.05pt;mso-position-horizontal-relative:page;mso-position-vertical-relative:page;z-index:-1171696" coordorigin="1373,5751" coordsize="9163,101">
            <v:shape style="position:absolute;left:1373;top:5751;width:3560;height:101" type="#_x0000_t75" stroked="false">
              <v:imagedata r:id="rId161" o:title=""/>
            </v:shape>
            <v:shape style="position:absolute;left:4909;top:5843;width:3099;height:10" type="#_x0000_t75" stroked="false">
              <v:imagedata r:id="rId154" o:title=""/>
            </v:shape>
            <v:shape style="position:absolute;left:8003;top:5843;width:1162;height:10" type="#_x0000_t75" stroked="false">
              <v:imagedata r:id="rId155" o:title=""/>
            </v:shape>
            <v:shape style="position:absolute;left:9160;top:5843;width:1375;height:10" type="#_x0000_t75" stroked="false">
              <v:imagedata r:id="rId156" o:title=""/>
            </v:shape>
            <w10:wrap type="none"/>
          </v:group>
        </w:pict>
      </w: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before="36"/>
        <w:ind w:left="538" w:right="395" w:firstLine="0"/>
        <w:jc w:val="left"/>
        <w:rPr>
          <w:rFonts w:ascii="宋体" w:hAnsi="宋体" w:cs="宋体" w:eastAsia="宋体" w:hint="default"/>
          <w:sz w:val="21"/>
          <w:szCs w:val="21"/>
        </w:rPr>
      </w:pPr>
      <w:r>
        <w:rPr>
          <w:rFonts w:ascii="宋体" w:hAnsi="宋体" w:cs="宋体" w:eastAsia="宋体" w:hint="default"/>
          <w:sz w:val="21"/>
          <w:szCs w:val="21"/>
        </w:rPr>
        <w:t>系本期应收款项计提的坏账准备增加影响所致。</w:t>
      </w:r>
    </w:p>
    <w:p>
      <w:pPr>
        <w:spacing w:line="240" w:lineRule="auto" w:before="12"/>
        <w:rPr>
          <w:rFonts w:ascii="宋体" w:hAnsi="宋体" w:cs="宋体" w:eastAsia="宋体" w:hint="default"/>
          <w:sz w:val="18"/>
          <w:szCs w:val="18"/>
        </w:rPr>
      </w:pPr>
    </w:p>
    <w:p>
      <w:pPr>
        <w:pStyle w:val="BodyText"/>
        <w:spacing w:line="240" w:lineRule="auto" w:before="0"/>
        <w:ind w:left="1018" w:right="395"/>
        <w:jc w:val="left"/>
      </w:pPr>
      <w:r>
        <w:rPr>
          <w:rFonts w:ascii="Arial" w:hAnsi="Arial" w:cs="Arial" w:eastAsia="Arial" w:hint="default"/>
        </w:rPr>
        <w:t>B</w:t>
      </w:r>
      <w:r>
        <w:rPr/>
        <w:t>、负债类</w:t>
      </w:r>
    </w:p>
    <w:p>
      <w:pPr>
        <w:spacing w:line="240" w:lineRule="auto" w:before="2"/>
        <w:rPr>
          <w:rFonts w:ascii="宋体" w:hAnsi="宋体" w:cs="宋体" w:eastAsia="宋体" w:hint="default"/>
          <w:sz w:val="8"/>
          <w:szCs w:val="8"/>
        </w:rPr>
      </w:pPr>
    </w:p>
    <w:p>
      <w:pPr>
        <w:tabs>
          <w:tab w:pos="1469" w:val="left" w:leader="none"/>
        </w:tabs>
        <w:spacing w:before="36"/>
        <w:ind w:left="0" w:right="1810" w:firstLine="0"/>
        <w:jc w:val="right"/>
        <w:rPr>
          <w:rFonts w:ascii="宋体" w:hAnsi="宋体" w:cs="宋体" w:eastAsia="宋体" w:hint="default"/>
          <w:sz w:val="21"/>
          <w:szCs w:val="21"/>
        </w:rPr>
      </w:pPr>
      <w:r>
        <w:rPr/>
        <w:pict>
          <v:group style="position:absolute;margin-left:146.179977pt;margin-top:44.303612pt;width:312.1pt;height:.5pt;mso-position-horizontal-relative:page;mso-position-vertical-relative:paragraph;z-index:-1171840" coordorigin="2924,886" coordsize="6242,10">
            <v:shape style="position:absolute;left:2924;top:886;width:1990;height:10" type="#_x0000_t75" stroked="false">
              <v:imagedata r:id="rId135" o:title=""/>
            </v:shape>
            <v:shape style="position:absolute;left:4909;top:886;width:3099;height:10" type="#_x0000_t75" stroked="false">
              <v:imagedata r:id="rId154" o:title=""/>
            </v:shape>
            <v:shape style="position:absolute;left:8003;top:886;width:1162;height:10" type="#_x0000_t75" stroked="false">
              <v:imagedata r:id="rId155" o:title=""/>
            </v:shape>
            <w10:wrap type="none"/>
          </v:group>
        </w:pict>
      </w:r>
      <w:r>
        <w:rPr/>
        <w:pict>
          <v:group style="position:absolute;margin-left:68.664001pt;margin-top:72.023613pt;width:458.15pt;height:.5pt;mso-position-horizontal-relative:page;mso-position-vertical-relative:paragraph;z-index:-1171816" coordorigin="1373,1440" coordsize="9163,10">
            <v:shape style="position:absolute;left:1373;top:1440;width:3541;height:10" type="#_x0000_t75" stroked="false">
              <v:imagedata r:id="rId153" o:title=""/>
            </v:shape>
            <v:shape style="position:absolute;left:4909;top:1440;width:3099;height:10" type="#_x0000_t75" stroked="false">
              <v:imagedata r:id="rId158" o:title=""/>
            </v:shape>
            <v:shape style="position:absolute;left:8003;top:1440;width:1162;height:10" type="#_x0000_t75" stroked="false">
              <v:imagedata r:id="rId159" o:title=""/>
            </v:shape>
            <v:shape style="position:absolute;left:9160;top:1440;width:1375;height:10" type="#_x0000_t75" stroked="false">
              <v:imagedata r:id="rId160" o:title=""/>
            </v:shape>
            <w10:wrap type="none"/>
          </v:group>
        </w:pict>
      </w:r>
      <w:r>
        <w:rPr/>
        <w:pict>
          <v:group style="position:absolute;margin-left:68.664001pt;margin-top:92.303612pt;width:458.15pt;height:.5pt;mso-position-horizontal-relative:page;mso-position-vertical-relative:paragraph;z-index:-1171792" coordorigin="1373,1846" coordsize="9163,10">
            <v:shape style="position:absolute;left:1373;top:1846;width:3541;height:10" type="#_x0000_t75" stroked="false">
              <v:imagedata r:id="rId153" o:title=""/>
            </v:shape>
            <v:shape style="position:absolute;left:4909;top:1846;width:3099;height:10" type="#_x0000_t75" stroked="false">
              <v:imagedata r:id="rId154" o:title=""/>
            </v:shape>
            <v:shape style="position:absolute;left:8003;top:1846;width:1162;height:10" type="#_x0000_t75" stroked="false">
              <v:imagedata r:id="rId155" o:title=""/>
            </v:shape>
            <v:shape style="position:absolute;left:9160;top:1846;width:1375;height:10" type="#_x0000_t75" stroked="false">
              <v:imagedata r:id="rId156" o:title=""/>
            </v:shape>
            <w10:wrap type="none"/>
          </v:group>
        </w:pict>
      </w:r>
      <w:r>
        <w:rPr/>
        <w:pict>
          <v:group style="position:absolute;margin-left:68.664001pt;margin-top:108.143631pt;width:458.15pt;height:5.05pt;mso-position-horizontal-relative:page;mso-position-vertical-relative:paragraph;z-index:-1171768" coordorigin="1373,2163" coordsize="9163,101">
            <v:shape style="position:absolute;left:1373;top:2163;width:3560;height:101" type="#_x0000_t75" stroked="false">
              <v:imagedata r:id="rId161" o:title=""/>
            </v:shape>
            <v:shape style="position:absolute;left:4909;top:2254;width:3099;height:10" type="#_x0000_t75" stroked="false">
              <v:imagedata r:id="rId154" o:title=""/>
            </v:shape>
            <v:shape style="position:absolute;left:8003;top:2254;width:1162;height:10" type="#_x0000_t75" stroked="false">
              <v:imagedata r:id="rId155" o:title=""/>
            </v:shape>
            <v:shape style="position:absolute;left:9160;top:2254;width:1375;height:10" type="#_x0000_t75" stroked="false">
              <v:imagedata r:id="rId156"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560"/>
        <w:gridCol w:w="1985"/>
        <w:gridCol w:w="1416"/>
        <w:gridCol w:w="1678"/>
        <w:gridCol w:w="1157"/>
        <w:gridCol w:w="1366"/>
      </w:tblGrid>
      <w:tr>
        <w:trPr>
          <w:trHeight w:val="408" w:hRule="exact"/>
        </w:trPr>
        <w:tc>
          <w:tcPr>
            <w:tcW w:w="1560" w:type="dxa"/>
            <w:vMerge w:val="restart"/>
            <w:tcBorders>
              <w:top w:val="single" w:sz="4" w:space="0" w:color="000000"/>
              <w:left w:val="nil" w:sz="6" w:space="0" w:color="auto"/>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负债</w:t>
            </w:r>
            <w:r>
              <w:rPr>
                <w:rFonts w:ascii="宋体" w:hAnsi="宋体" w:cs="宋体" w:eastAsia="宋体" w:hint="default"/>
                <w:sz w:val="21"/>
                <w:szCs w:val="21"/>
              </w:rPr>
            </w:r>
          </w:p>
        </w:tc>
        <w:tc>
          <w:tcPr>
            <w:tcW w:w="3402"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74"/>
              <w:ind w:right="0"/>
              <w:jc w:val="center"/>
              <w:rPr>
                <w:rFonts w:ascii="Arial" w:hAnsi="Arial" w:cs="Arial" w:eastAsia="Arial" w:hint="default"/>
                <w:sz w:val="21"/>
                <w:szCs w:val="21"/>
              </w:rPr>
            </w:pPr>
            <w:r>
              <w:rPr>
                <w:rFonts w:ascii="Arial"/>
                <w:b/>
                <w:sz w:val="21"/>
              </w:rPr>
              <w:t>2011-12-31</w:t>
            </w:r>
            <w:r>
              <w:rPr>
                <w:rFonts w:ascii="Arial"/>
                <w:sz w:val="21"/>
              </w:rPr>
            </w:r>
          </w:p>
        </w:tc>
        <w:tc>
          <w:tcPr>
            <w:tcW w:w="2835" w:type="dxa"/>
            <w:gridSpan w:val="2"/>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74"/>
              <w:ind w:left="873" w:right="0"/>
              <w:jc w:val="left"/>
              <w:rPr>
                <w:rFonts w:ascii="Arial" w:hAnsi="Arial" w:cs="Arial" w:eastAsia="Arial" w:hint="default"/>
                <w:sz w:val="21"/>
                <w:szCs w:val="21"/>
              </w:rPr>
            </w:pPr>
            <w:r>
              <w:rPr>
                <w:rFonts w:ascii="Arial"/>
                <w:b/>
                <w:sz w:val="21"/>
              </w:rPr>
              <w:t>2010-12-31</w:t>
            </w:r>
            <w:r>
              <w:rPr>
                <w:rFonts w:ascii="Arial"/>
                <w:sz w:val="21"/>
              </w:rPr>
            </w:r>
          </w:p>
        </w:tc>
        <w:tc>
          <w:tcPr>
            <w:tcW w:w="1366" w:type="dxa"/>
            <w:vMerge w:val="restart"/>
            <w:tcBorders>
              <w:top w:val="single" w:sz="4" w:space="0" w:color="000000"/>
              <w:left w:val="single" w:sz="4" w:space="0" w:color="000000"/>
              <w:right w:val="nil" w:sz="6" w:space="0" w:color="auto"/>
            </w:tcBorders>
            <w:shd w:val="clear" w:color="auto" w:fill="D9D9D9"/>
          </w:tcPr>
          <w:p>
            <w:pPr>
              <w:pStyle w:val="TableParagraph"/>
              <w:spacing w:line="273" w:lineRule="exact" w:before="170"/>
              <w:ind w:left="410" w:right="0"/>
              <w:jc w:val="left"/>
              <w:rPr>
                <w:rFonts w:ascii="宋体" w:hAnsi="宋体" w:cs="宋体" w:eastAsia="宋体" w:hint="default"/>
                <w:sz w:val="21"/>
                <w:szCs w:val="21"/>
              </w:rPr>
            </w:pPr>
            <w:r>
              <w:rPr>
                <w:rFonts w:ascii="宋体" w:hAnsi="宋体" w:cs="宋体" w:eastAsia="宋体" w:hint="default"/>
                <w:b/>
                <w:bCs/>
                <w:sz w:val="21"/>
                <w:szCs w:val="21"/>
              </w:rPr>
              <w:t>变动比率</w:t>
            </w:r>
            <w:r>
              <w:rPr>
                <w:rFonts w:ascii="宋体" w:hAnsi="宋体" w:cs="宋体" w:eastAsia="宋体" w:hint="default"/>
                <w:sz w:val="21"/>
                <w:szCs w:val="21"/>
              </w:rPr>
            </w:r>
          </w:p>
          <w:p>
            <w:pPr>
              <w:pStyle w:val="TableParagraph"/>
              <w:spacing w:line="288" w:lineRule="exact"/>
              <w:ind w:left="64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50" w:hRule="exact"/>
        </w:trPr>
        <w:tc>
          <w:tcPr>
            <w:tcW w:w="1560" w:type="dxa"/>
            <w:vMerge/>
            <w:tcBorders>
              <w:left w:val="nil" w:sz="6" w:space="0" w:color="auto"/>
              <w:bottom w:val="nil" w:sz="6" w:space="0" w:color="auto"/>
              <w:right w:val="single" w:sz="4" w:space="0" w:color="000000"/>
            </w:tcBorders>
            <w:shd w:val="clear" w:color="auto" w:fill="D9D9D9"/>
          </w:tcPr>
          <w:p>
            <w:pPr/>
          </w:p>
        </w:tc>
        <w:tc>
          <w:tcPr>
            <w:tcW w:w="198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5"/>
              <w:ind w:right="103"/>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4" w:lineRule="exact"/>
              <w:ind w:left="482" w:right="0" w:hanging="236"/>
              <w:jc w:val="left"/>
              <w:rPr>
                <w:rFonts w:ascii="宋体" w:hAnsi="宋体" w:cs="宋体" w:eastAsia="宋体" w:hint="default"/>
                <w:sz w:val="21"/>
                <w:szCs w:val="21"/>
              </w:rPr>
            </w:pPr>
            <w:r>
              <w:rPr>
                <w:rFonts w:ascii="宋体" w:hAnsi="宋体" w:cs="宋体" w:eastAsia="宋体" w:hint="default"/>
                <w:b/>
                <w:bCs/>
                <w:sz w:val="21"/>
                <w:szCs w:val="21"/>
              </w:rPr>
              <w:t>占总负债比</w:t>
            </w:r>
            <w:r>
              <w:rPr>
                <w:rFonts w:ascii="宋体" w:hAnsi="宋体" w:cs="宋体" w:eastAsia="宋体" w:hint="default"/>
                <w:sz w:val="21"/>
                <w:szCs w:val="21"/>
              </w:rPr>
            </w:r>
          </w:p>
          <w:p>
            <w:pPr>
              <w:pStyle w:val="TableParagraph"/>
              <w:spacing w:line="288"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7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5"/>
              <w:ind w:right="101"/>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5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4" w:lineRule="exact"/>
              <w:ind w:left="103" w:right="0" w:firstLine="98"/>
              <w:jc w:val="left"/>
              <w:rPr>
                <w:rFonts w:ascii="宋体" w:hAnsi="宋体" w:cs="宋体" w:eastAsia="宋体" w:hint="default"/>
                <w:sz w:val="21"/>
                <w:szCs w:val="21"/>
              </w:rPr>
            </w:pPr>
            <w:r>
              <w:rPr>
                <w:rFonts w:ascii="宋体" w:hAnsi="宋体" w:cs="宋体" w:eastAsia="宋体" w:hint="default"/>
                <w:b/>
                <w:bCs/>
                <w:sz w:val="21"/>
                <w:szCs w:val="21"/>
              </w:rPr>
              <w:t>占总负债</w:t>
            </w:r>
            <w:r>
              <w:rPr>
                <w:rFonts w:ascii="宋体" w:hAnsi="宋体" w:cs="宋体" w:eastAsia="宋体" w:hint="default"/>
                <w:sz w:val="21"/>
                <w:szCs w:val="21"/>
              </w:rPr>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66" w:type="dxa"/>
            <w:vMerge/>
            <w:tcBorders>
              <w:left w:val="single" w:sz="4" w:space="0" w:color="000000"/>
              <w:bottom w:val="nil" w:sz="6" w:space="0" w:color="auto"/>
              <w:right w:val="nil" w:sz="6" w:space="0" w:color="auto"/>
            </w:tcBorders>
            <w:shd w:val="clear" w:color="auto" w:fill="D9D9D9"/>
          </w:tcPr>
          <w:p>
            <w:pPr/>
          </w:p>
        </w:tc>
      </w:tr>
      <w:tr>
        <w:trPr>
          <w:trHeight w:val="413"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Arial" w:hAnsi="Arial" w:cs="Arial" w:eastAsia="Arial" w:hint="default"/>
                <w:sz w:val="21"/>
                <w:szCs w:val="21"/>
              </w:rPr>
            </w:pPr>
            <w:r>
              <w:rPr>
                <w:rFonts w:ascii="Arial"/>
                <w:spacing w:val="-1"/>
                <w:sz w:val="21"/>
              </w:rPr>
              <w:t>0.00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Arial" w:hAnsi="Arial" w:cs="Arial" w:eastAsia="Arial" w:hint="default"/>
                <w:sz w:val="21"/>
                <w:szCs w:val="21"/>
              </w:rPr>
            </w:pPr>
            <w:r>
              <w:rPr>
                <w:rFonts w:ascii="Arial"/>
                <w:spacing w:val="-1"/>
                <w:sz w:val="21"/>
              </w:rPr>
              <w:t>0.00</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Arial" w:hAnsi="Arial" w:cs="Arial" w:eastAsia="Arial" w:hint="default"/>
                <w:sz w:val="21"/>
                <w:szCs w:val="21"/>
              </w:rPr>
            </w:pPr>
            <w:r>
              <w:rPr>
                <w:rFonts w:ascii="Arial"/>
                <w:spacing w:val="-1"/>
                <w:sz w:val="21"/>
              </w:rPr>
              <w:t>5,802,706.00</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99"/>
              <w:jc w:val="right"/>
              <w:rPr>
                <w:rFonts w:ascii="Arial" w:hAnsi="Arial" w:cs="Arial" w:eastAsia="Arial" w:hint="default"/>
                <w:sz w:val="21"/>
                <w:szCs w:val="21"/>
              </w:rPr>
            </w:pPr>
            <w:r>
              <w:rPr>
                <w:rFonts w:ascii="Arial"/>
                <w:spacing w:val="-1"/>
                <w:sz w:val="21"/>
              </w:rPr>
              <w:t>22.05</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103"/>
              <w:jc w:val="right"/>
              <w:rPr>
                <w:rFonts w:ascii="Arial" w:hAnsi="Arial" w:cs="Arial" w:eastAsia="Arial" w:hint="default"/>
                <w:sz w:val="21"/>
                <w:szCs w:val="21"/>
              </w:rPr>
            </w:pPr>
            <w:r>
              <w:rPr>
                <w:rFonts w:ascii="Arial"/>
                <w:spacing w:val="-1"/>
                <w:sz w:val="21"/>
              </w:rPr>
              <w:t>-100.00</w:t>
            </w:r>
          </w:p>
        </w:tc>
      </w:tr>
      <w:tr>
        <w:trPr>
          <w:trHeight w:val="310"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18,945,197.26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2"/>
              <w:jc w:val="right"/>
              <w:rPr>
                <w:rFonts w:ascii="Arial" w:hAnsi="Arial" w:cs="Arial" w:eastAsia="Arial" w:hint="default"/>
                <w:sz w:val="21"/>
                <w:szCs w:val="21"/>
              </w:rPr>
            </w:pPr>
            <w:r>
              <w:rPr>
                <w:rFonts w:ascii="Arial"/>
                <w:spacing w:val="-1"/>
                <w:sz w:val="21"/>
              </w:rPr>
              <w:t>44.23</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8,049,249.78</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30.58</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3"/>
              <w:jc w:val="right"/>
              <w:rPr>
                <w:rFonts w:ascii="Arial" w:hAnsi="Arial" w:cs="Arial" w:eastAsia="Arial" w:hint="default"/>
                <w:sz w:val="21"/>
                <w:szCs w:val="21"/>
              </w:rPr>
            </w:pPr>
            <w:r>
              <w:rPr>
                <w:rFonts w:ascii="Arial"/>
                <w:sz w:val="21"/>
              </w:rPr>
              <w:t>135.37</w:t>
            </w:r>
          </w:p>
        </w:tc>
      </w:tr>
      <w:tr>
        <w:trPr>
          <w:trHeight w:val="505"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7"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02"/>
              <w:jc w:val="right"/>
              <w:rPr>
                <w:rFonts w:ascii="Arial" w:hAnsi="Arial" w:cs="Arial" w:eastAsia="Arial" w:hint="default"/>
                <w:sz w:val="21"/>
                <w:szCs w:val="21"/>
              </w:rPr>
            </w:pPr>
            <w:r>
              <w:rPr>
                <w:rFonts w:ascii="Arial"/>
                <w:spacing w:val="-1"/>
                <w:sz w:val="21"/>
              </w:rPr>
              <w:t>3,693,347.17</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01"/>
              <w:jc w:val="right"/>
              <w:rPr>
                <w:rFonts w:ascii="Arial" w:hAnsi="Arial" w:cs="Arial" w:eastAsia="Arial" w:hint="default"/>
                <w:sz w:val="21"/>
                <w:szCs w:val="21"/>
              </w:rPr>
            </w:pPr>
            <w:r>
              <w:rPr>
                <w:rFonts w:ascii="Arial"/>
                <w:spacing w:val="-1"/>
                <w:sz w:val="21"/>
              </w:rPr>
              <w:t>8.62</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1,610,184.59</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6.12</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172"/>
              <w:ind w:right="103"/>
              <w:jc w:val="right"/>
              <w:rPr>
                <w:rFonts w:ascii="Arial" w:hAnsi="Arial" w:cs="Arial" w:eastAsia="Arial" w:hint="default"/>
                <w:sz w:val="21"/>
                <w:szCs w:val="21"/>
              </w:rPr>
            </w:pPr>
            <w:r>
              <w:rPr>
                <w:rFonts w:ascii="Arial"/>
                <w:sz w:val="21"/>
              </w:rPr>
              <w:t>129.37</w:t>
            </w:r>
          </w:p>
        </w:tc>
      </w:tr>
      <w:tr>
        <w:trPr>
          <w:trHeight w:val="312"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0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Arial" w:hAnsi="Arial" w:cs="Arial" w:eastAsia="Arial" w:hint="default"/>
                <w:sz w:val="21"/>
                <w:szCs w:val="21"/>
              </w:rPr>
            </w:pPr>
            <w:r>
              <w:rPr>
                <w:rFonts w:ascii="Arial"/>
                <w:spacing w:val="-1"/>
                <w:sz w:val="21"/>
              </w:rPr>
              <w:t>8,761,716.89</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2"/>
              <w:jc w:val="right"/>
              <w:rPr>
                <w:rFonts w:ascii="Arial" w:hAnsi="Arial" w:cs="Arial" w:eastAsia="Arial" w:hint="default"/>
                <w:sz w:val="21"/>
                <w:szCs w:val="21"/>
              </w:rPr>
            </w:pPr>
            <w:r>
              <w:rPr>
                <w:rFonts w:ascii="Arial"/>
                <w:spacing w:val="-1"/>
                <w:sz w:val="21"/>
              </w:rPr>
              <w:t>20.46</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4,514,376.71</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17.15</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4"/>
              <w:jc w:val="right"/>
              <w:rPr>
                <w:rFonts w:ascii="Arial" w:hAnsi="Arial" w:cs="Arial" w:eastAsia="Arial" w:hint="default"/>
                <w:sz w:val="21"/>
                <w:szCs w:val="21"/>
              </w:rPr>
            </w:pPr>
            <w:r>
              <w:rPr>
                <w:rFonts w:ascii="Arial"/>
                <w:spacing w:val="-1"/>
                <w:sz w:val="21"/>
              </w:rPr>
              <w:t>94.08</w:t>
            </w:r>
          </w:p>
        </w:tc>
      </w:tr>
      <w:tr>
        <w:trPr>
          <w:trHeight w:val="97" w:hRule="exact"/>
        </w:trPr>
        <w:tc>
          <w:tcPr>
            <w:tcW w:w="1560"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nil" w:sz="6" w:space="0" w:color="auto"/>
            </w:tcBorders>
          </w:tcPr>
          <w:p>
            <w:pPr/>
          </w:p>
        </w:tc>
      </w:tr>
      <w:tr>
        <w:trPr>
          <w:trHeight w:val="311"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w:hAnsi="Arial" w:cs="Arial" w:eastAsia="Arial" w:hint="default"/>
                <w:sz w:val="21"/>
                <w:szCs w:val="21"/>
              </w:rPr>
            </w:pPr>
            <w:r>
              <w:rPr>
                <w:rFonts w:ascii="Arial"/>
                <w:spacing w:val="-1"/>
                <w:sz w:val="21"/>
              </w:rPr>
              <w:t>5,299,287.91</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w:hAnsi="Arial" w:cs="Arial" w:eastAsia="Arial" w:hint="default"/>
                <w:sz w:val="21"/>
                <w:szCs w:val="21"/>
              </w:rPr>
            </w:pPr>
            <w:r>
              <w:rPr>
                <w:rFonts w:ascii="Arial"/>
                <w:spacing w:val="-1"/>
                <w:sz w:val="21"/>
              </w:rPr>
              <w:t>12.37</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628,638.20</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2.39</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3"/>
              <w:jc w:val="right"/>
              <w:rPr>
                <w:rFonts w:ascii="Arial" w:hAnsi="Arial" w:cs="Arial" w:eastAsia="Arial" w:hint="default"/>
                <w:sz w:val="21"/>
                <w:szCs w:val="21"/>
              </w:rPr>
            </w:pPr>
            <w:r>
              <w:rPr>
                <w:rFonts w:ascii="Arial"/>
                <w:sz w:val="21"/>
              </w:rPr>
              <w:t>742.98</w:t>
            </w:r>
          </w:p>
        </w:tc>
      </w:tr>
      <w:tr>
        <w:trPr>
          <w:trHeight w:val="97" w:hRule="exact"/>
        </w:trPr>
        <w:tc>
          <w:tcPr>
            <w:tcW w:w="1560"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
        </w:tc>
        <w:tc>
          <w:tcPr>
            <w:tcW w:w="115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nil" w:sz="6" w:space="0" w:color="auto"/>
            </w:tcBorders>
          </w:tcPr>
          <w:p>
            <w:pPr/>
          </w:p>
        </w:tc>
      </w:tr>
      <w:tr>
        <w:trPr>
          <w:trHeight w:val="403"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2"/>
              <w:jc w:val="right"/>
              <w:rPr>
                <w:rFonts w:ascii="Arial" w:hAnsi="Arial" w:cs="Arial" w:eastAsia="Arial" w:hint="default"/>
                <w:sz w:val="21"/>
                <w:szCs w:val="21"/>
              </w:rPr>
            </w:pPr>
            <w:r>
              <w:rPr>
                <w:rFonts w:ascii="Arial"/>
                <w:spacing w:val="-1"/>
                <w:sz w:val="21"/>
              </w:rPr>
              <w:t>2,533,170.39</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5.92</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1,512,791.49</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5.75</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4"/>
              <w:jc w:val="right"/>
              <w:rPr>
                <w:rFonts w:ascii="Arial" w:hAnsi="Arial" w:cs="Arial" w:eastAsia="Arial" w:hint="default"/>
                <w:sz w:val="21"/>
                <w:szCs w:val="21"/>
              </w:rPr>
            </w:pPr>
            <w:r>
              <w:rPr>
                <w:rFonts w:ascii="Arial"/>
                <w:spacing w:val="-1"/>
                <w:sz w:val="21"/>
              </w:rPr>
              <w:t>67.45</w:t>
            </w:r>
          </w:p>
        </w:tc>
      </w:tr>
      <w:tr>
        <w:trPr>
          <w:trHeight w:val="410"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39,232,719.62</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2"/>
              <w:jc w:val="right"/>
              <w:rPr>
                <w:rFonts w:ascii="Arial" w:hAnsi="Arial" w:cs="Arial" w:eastAsia="Arial" w:hint="default"/>
                <w:sz w:val="21"/>
                <w:szCs w:val="21"/>
              </w:rPr>
            </w:pPr>
            <w:r>
              <w:rPr>
                <w:rFonts w:ascii="Arial"/>
                <w:spacing w:val="-1"/>
                <w:sz w:val="21"/>
              </w:rPr>
              <w:t>91.60</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2"/>
                <w:sz w:val="21"/>
              </w:rPr>
              <w:t>22,117,946.77</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84.04</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4"/>
              <w:jc w:val="right"/>
              <w:rPr>
                <w:rFonts w:ascii="Arial" w:hAnsi="Arial" w:cs="Arial" w:eastAsia="Arial" w:hint="default"/>
                <w:sz w:val="21"/>
                <w:szCs w:val="21"/>
              </w:rPr>
            </w:pPr>
            <w:r>
              <w:rPr>
                <w:rFonts w:ascii="Arial"/>
                <w:spacing w:val="-1"/>
                <w:sz w:val="21"/>
              </w:rPr>
              <w:t>77.38</w:t>
            </w:r>
          </w:p>
        </w:tc>
      </w:tr>
      <w:tr>
        <w:trPr>
          <w:trHeight w:val="373"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2"/>
              <w:jc w:val="right"/>
              <w:rPr>
                <w:rFonts w:ascii="Arial" w:hAnsi="Arial" w:cs="Arial" w:eastAsia="Arial" w:hint="default"/>
                <w:sz w:val="21"/>
                <w:szCs w:val="21"/>
              </w:rPr>
            </w:pPr>
            <w:r>
              <w:rPr>
                <w:rFonts w:ascii="Arial"/>
                <w:spacing w:val="-1"/>
                <w:sz w:val="21"/>
              </w:rPr>
              <w:t>3,600,000.00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8.40</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4,200,000.00</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15.96</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4"/>
              <w:jc w:val="right"/>
              <w:rPr>
                <w:rFonts w:ascii="Arial" w:hAnsi="Arial" w:cs="Arial" w:eastAsia="Arial" w:hint="default"/>
                <w:sz w:val="21"/>
                <w:szCs w:val="21"/>
              </w:rPr>
            </w:pPr>
            <w:r>
              <w:rPr>
                <w:rFonts w:ascii="Arial"/>
                <w:spacing w:val="-1"/>
                <w:sz w:val="21"/>
              </w:rPr>
              <w:t>-14.29</w:t>
            </w:r>
          </w:p>
        </w:tc>
      </w:tr>
      <w:tr>
        <w:trPr>
          <w:trHeight w:val="614" w:hRule="exact"/>
        </w:trPr>
        <w:tc>
          <w:tcPr>
            <w:tcW w:w="1560" w:type="dxa"/>
            <w:tcBorders>
              <w:top w:val="nil" w:sz="6" w:space="0" w:color="auto"/>
              <w:left w:val="nil" w:sz="6" w:space="0" w:color="auto"/>
              <w:bottom w:val="nil" w:sz="6" w:space="0" w:color="auto"/>
              <w:right w:val="single" w:sz="4" w:space="0" w:color="000000"/>
            </w:tcBorders>
          </w:tcPr>
          <w:p>
            <w:pPr>
              <w:pStyle w:val="TableParagraph"/>
              <w:spacing w:line="272" w:lineRule="exact" w:before="28"/>
              <w:ind w:left="107" w:right="99"/>
              <w:jc w:val="left"/>
              <w:rPr>
                <w:rFonts w:ascii="宋体" w:hAnsi="宋体" w:cs="宋体" w:eastAsia="宋体" w:hint="default"/>
                <w:sz w:val="21"/>
                <w:szCs w:val="21"/>
              </w:rPr>
            </w:pPr>
            <w:r>
              <w:rPr>
                <w:rFonts w:ascii="宋体" w:hAnsi="宋体" w:cs="宋体" w:eastAsia="宋体" w:hint="default"/>
                <w:spacing w:val="11"/>
                <w:sz w:val="21"/>
                <w:szCs w:val="21"/>
              </w:rPr>
              <w:t>非流动负债合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计</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Arial" w:hAnsi="Arial" w:cs="Arial" w:eastAsia="Arial" w:hint="default"/>
                <w:sz w:val="21"/>
                <w:szCs w:val="21"/>
              </w:rPr>
            </w:pPr>
            <w:r>
              <w:rPr>
                <w:rFonts w:ascii="Arial"/>
                <w:spacing w:val="-1"/>
                <w:sz w:val="21"/>
              </w:rPr>
              <w:t>3,600,000.00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21"/>
                <w:szCs w:val="21"/>
              </w:rPr>
            </w:pPr>
            <w:r>
              <w:rPr>
                <w:rFonts w:ascii="Arial"/>
                <w:spacing w:val="-1"/>
                <w:sz w:val="21"/>
              </w:rPr>
              <w:t>8.40</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21"/>
                <w:szCs w:val="21"/>
              </w:rPr>
            </w:pPr>
            <w:r>
              <w:rPr>
                <w:rFonts w:ascii="Arial"/>
                <w:spacing w:val="-1"/>
                <w:sz w:val="21"/>
              </w:rPr>
              <w:t>4,200,000.00</w:t>
            </w:r>
          </w:p>
        </w:tc>
        <w:tc>
          <w:tcPr>
            <w:tcW w:w="11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21"/>
                <w:szCs w:val="21"/>
              </w:rPr>
            </w:pPr>
            <w:r>
              <w:rPr>
                <w:rFonts w:ascii="Arial"/>
                <w:spacing w:val="-1"/>
                <w:sz w:val="21"/>
              </w:rPr>
              <w:t>15.96</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Arial" w:hAnsi="Arial" w:cs="Arial" w:eastAsia="Arial" w:hint="default"/>
                <w:sz w:val="21"/>
                <w:szCs w:val="21"/>
              </w:rPr>
            </w:pPr>
            <w:r>
              <w:rPr>
                <w:rFonts w:ascii="Arial"/>
                <w:spacing w:val="-1"/>
                <w:sz w:val="21"/>
              </w:rPr>
              <w:t>-14.29</w:t>
            </w:r>
          </w:p>
        </w:tc>
      </w:tr>
      <w:tr>
        <w:trPr>
          <w:trHeight w:val="376" w:hRule="exact"/>
        </w:trPr>
        <w:tc>
          <w:tcPr>
            <w:tcW w:w="1560" w:type="dxa"/>
            <w:tcBorders>
              <w:top w:val="nil" w:sz="6" w:space="0" w:color="auto"/>
              <w:left w:val="nil" w:sz="6" w:space="0" w:color="auto"/>
              <w:bottom w:val="single" w:sz="4" w:space="0" w:color="000000"/>
              <w:right w:val="single" w:sz="4" w:space="0" w:color="000000"/>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w:hAnsi="Arial" w:cs="Arial" w:eastAsia="Arial" w:hint="default"/>
                <w:sz w:val="21"/>
                <w:szCs w:val="21"/>
              </w:rPr>
            </w:pPr>
            <w:r>
              <w:rPr>
                <w:rFonts w:ascii="Arial"/>
                <w:spacing w:val="-1"/>
                <w:sz w:val="21"/>
              </w:rPr>
              <w:t>42,832,719.62</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21"/>
                <w:szCs w:val="21"/>
              </w:rPr>
            </w:pPr>
            <w:r>
              <w:rPr>
                <w:rFonts w:ascii="Arial"/>
                <w:sz w:val="21"/>
              </w:rPr>
              <w:t>100.00</w:t>
            </w: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26,317,946.77</w:t>
            </w:r>
          </w:p>
        </w:tc>
        <w:tc>
          <w:tcPr>
            <w:tcW w:w="11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Arial" w:hAnsi="Arial" w:cs="Arial" w:eastAsia="Arial" w:hint="default"/>
                <w:sz w:val="21"/>
                <w:szCs w:val="21"/>
              </w:rPr>
            </w:pPr>
            <w:r>
              <w:rPr>
                <w:rFonts w:ascii="Arial"/>
                <w:sz w:val="21"/>
              </w:rPr>
              <w:t>100.00</w:t>
            </w:r>
          </w:p>
        </w:tc>
        <w:tc>
          <w:tcPr>
            <w:tcW w:w="1366" w:type="dxa"/>
            <w:tcBorders>
              <w:top w:val="nil" w:sz="6" w:space="0" w:color="auto"/>
              <w:left w:val="single" w:sz="4" w:space="0" w:color="000000"/>
              <w:bottom w:val="single" w:sz="4" w:space="0" w:color="000000"/>
              <w:right w:val="nil" w:sz="6" w:space="0" w:color="auto"/>
            </w:tcBorders>
          </w:tcPr>
          <w:p>
            <w:pPr>
              <w:pStyle w:val="TableParagraph"/>
              <w:spacing w:line="240" w:lineRule="auto" w:before="47"/>
              <w:ind w:right="104"/>
              <w:jc w:val="right"/>
              <w:rPr>
                <w:rFonts w:ascii="Arial" w:hAnsi="Arial" w:cs="Arial" w:eastAsia="Arial" w:hint="default"/>
                <w:sz w:val="21"/>
                <w:szCs w:val="21"/>
              </w:rPr>
            </w:pPr>
            <w:r>
              <w:rPr>
                <w:rFonts w:ascii="Arial"/>
                <w:spacing w:val="-1"/>
                <w:sz w:val="21"/>
              </w:rPr>
              <w:t>62.75</w:t>
            </w:r>
          </w:p>
        </w:tc>
      </w:tr>
    </w:tbl>
    <w:p>
      <w:pPr>
        <w:spacing w:line="338" w:lineRule="auto" w:before="86"/>
        <w:ind w:left="538" w:right="1783" w:firstLine="419"/>
        <w:jc w:val="left"/>
        <w:rPr>
          <w:rFonts w:ascii="宋体" w:hAnsi="宋体" w:cs="宋体" w:eastAsia="宋体" w:hint="default"/>
          <w:sz w:val="21"/>
          <w:szCs w:val="21"/>
        </w:rPr>
      </w:pPr>
      <w:r>
        <w:rPr/>
        <w:pict>
          <v:group style="position:absolute;margin-left:68.664001pt;margin-top:-89.276291pt;width:458.15pt;height:.5pt;mso-position-horizontal-relative:page;mso-position-vertical-relative:paragraph;z-index:-1171672" coordorigin="1373,-1786" coordsize="9163,10">
            <v:shape style="position:absolute;left:1373;top:-1786;width:3541;height:10" type="#_x0000_t75" stroked="false">
              <v:imagedata r:id="rId153" o:title=""/>
            </v:shape>
            <v:shape style="position:absolute;left:4909;top:-1786;width:3099;height:10" type="#_x0000_t75" stroked="false">
              <v:imagedata r:id="rId154" o:title=""/>
            </v:shape>
            <v:shape style="position:absolute;left:8003;top:-1786;width:1162;height:10" type="#_x0000_t75" stroked="false">
              <v:imagedata r:id="rId155" o:title=""/>
            </v:shape>
            <v:shape style="position:absolute;left:9160;top:-1786;width:1375;height:10" type="#_x0000_t75" stroked="false">
              <v:imagedata r:id="rId156" o:title=""/>
            </v:shape>
            <w10:wrap type="none"/>
          </v:group>
        </w:pict>
      </w:r>
      <w:r>
        <w:rPr/>
        <w:pict>
          <v:group style="position:absolute;margin-left:68.664001pt;margin-top:-73.436333pt;width:458.15pt;height:5.05pt;mso-position-horizontal-relative:page;mso-position-vertical-relative:paragraph;z-index:-1171648" coordorigin="1373,-1469" coordsize="9163,101">
            <v:shape style="position:absolute;left:1373;top:-1469;width:3560;height:101" type="#_x0000_t75" stroked="false">
              <v:imagedata r:id="rId162" o:title=""/>
            </v:shape>
            <v:shape style="position:absolute;left:4909;top:-1378;width:3099;height:10" type="#_x0000_t75" stroked="false">
              <v:imagedata r:id="rId158" o:title=""/>
            </v:shape>
            <v:shape style="position:absolute;left:8003;top:-1378;width:1162;height:10" type="#_x0000_t75" stroked="false">
              <v:imagedata r:id="rId159" o:title=""/>
            </v:shape>
            <v:shape style="position:absolute;left:9160;top:-1378;width:1375;height:10" type="#_x0000_t75" stroked="false">
              <v:imagedata r:id="rId160" o:title=""/>
            </v:shape>
            <w10:wrap type="none"/>
          </v:group>
        </w:pict>
      </w:r>
      <w:r>
        <w:rPr/>
        <w:pict>
          <v:group style="position:absolute;margin-left:68.664001pt;margin-top:-48.596294pt;width:458.15pt;height:.5pt;mso-position-horizontal-relative:page;mso-position-vertical-relative:paragraph;z-index:-1171624" coordorigin="1373,-972" coordsize="9163,10">
            <v:shape style="position:absolute;left:1373;top:-972;width:3541;height:10" type="#_x0000_t75" stroked="false">
              <v:imagedata r:id="rId153" o:title=""/>
            </v:shape>
            <v:shape style="position:absolute;left:4909;top:-972;width:3099;height:10" type="#_x0000_t75" stroked="false">
              <v:imagedata r:id="rId158" o:title=""/>
            </v:shape>
            <v:shape style="position:absolute;left:8003;top:-972;width:1162;height:10" type="#_x0000_t75" stroked="false">
              <v:imagedata r:id="rId159" o:title=""/>
            </v:shape>
            <v:shape style="position:absolute;left:9160;top:-972;width:1375;height:10" type="#_x0000_t75" stroked="false">
              <v:imagedata r:id="rId160" o:title=""/>
            </v:shape>
            <w10:wrap type="none"/>
          </v:group>
        </w:pict>
      </w:r>
      <w:r>
        <w:rPr/>
        <w:pict>
          <v:group style="position:absolute;margin-left:68.664001pt;margin-top:-20.876295pt;width:458.15pt;height:.5pt;mso-position-horizontal-relative:page;mso-position-vertical-relative:paragraph;z-index:-1171600" coordorigin="1373,-418" coordsize="9163,10">
            <v:shape style="position:absolute;left:1373;top:-418;width:3541;height:10" type="#_x0000_t75" stroked="false">
              <v:imagedata r:id="rId153" o:title=""/>
            </v:shape>
            <v:shape style="position:absolute;left:4909;top:-418;width:3099;height:10" type="#_x0000_t75" stroked="false">
              <v:imagedata r:id="rId158" o:title=""/>
            </v:shape>
            <v:shape style="position:absolute;left:8003;top:-418;width:1162;height:10" type="#_x0000_t75" stroked="false">
              <v:imagedata r:id="rId159" o:title=""/>
            </v:shape>
            <v:shape style="position:absolute;left:9160;top:-418;width:1375;height:10" type="#_x0000_t75" stroked="false">
              <v:imagedata r:id="rId160" o:title=""/>
            </v:shape>
            <w10:wrap type="none"/>
          </v:group>
        </w:pict>
      </w:r>
      <w:r>
        <w:rPr/>
        <w:pict>
          <v:shape style="position:absolute;margin-left:146.419998pt;margin-top:-1.196315pt;width:.48001pt;height:.72pt;mso-position-horizontal-relative:page;mso-position-vertical-relative:paragraph;z-index:-1171576" type="#_x0000_t75" stroked="false">
            <v:imagedata r:id="rId105" o:title=""/>
          </v:shape>
        </w:pict>
      </w:r>
      <w:r>
        <w:rPr/>
        <w:pict>
          <v:shape style="position:absolute;margin-left:245.690002pt;margin-top:-1.196315pt;width:.48pt;height:.72pt;mso-position-horizontal-relative:page;mso-position-vertical-relative:paragraph;z-index:-1171552" type="#_x0000_t75" stroked="false">
            <v:imagedata r:id="rId105" o:title=""/>
          </v:shape>
        </w:pict>
      </w:r>
      <w:r>
        <w:rPr/>
        <w:pict>
          <v:shape style="position:absolute;margin-left:316.510010pt;margin-top:-1.196315pt;width:.48001pt;height:.72pt;mso-position-horizontal-relative:page;mso-position-vertical-relative:paragraph;z-index:-1171528" type="#_x0000_t75" stroked="false">
            <v:imagedata r:id="rId105" o:title=""/>
          </v:shape>
        </w:pict>
      </w:r>
      <w:r>
        <w:rPr/>
        <w:pict>
          <v:shape style="position:absolute;margin-left:400.390015pt;margin-top:-1.196315pt;width:.48001pt;height:.72pt;mso-position-horizontal-relative:page;mso-position-vertical-relative:paragraph;z-index:-1171504" type="#_x0000_t75" stroked="false">
            <v:imagedata r:id="rId105" o:title=""/>
          </v:shape>
        </w:pict>
      </w:r>
      <w:r>
        <w:rPr/>
        <w:pict>
          <v:shape style="position:absolute;margin-left:458.26001pt;margin-top:-1.196315pt;width:.47998pt;height:.72pt;mso-position-horizontal-relative:page;mso-position-vertical-relative:paragraph;z-index:-1171480" type="#_x0000_t75" stroked="false">
            <v:imagedata r:id="rId105" o:title=""/>
          </v:shape>
        </w:pict>
      </w:r>
      <w:r>
        <w:rPr>
          <w:rFonts w:ascii="Arial" w:hAnsi="Arial" w:cs="Arial" w:eastAsia="Arial" w:hint="default"/>
          <w:sz w:val="21"/>
          <w:szCs w:val="21"/>
        </w:rPr>
        <w:t>a</w:t>
      </w:r>
      <w:r>
        <w:rPr>
          <w:rFonts w:ascii="宋体" w:hAnsi="宋体" w:cs="宋体" w:eastAsia="宋体" w:hint="default"/>
          <w:sz w:val="21"/>
          <w:szCs w:val="21"/>
        </w:rPr>
        <w:t>、应付票据：本期末余额较上期末余额减少 </w:t>
      </w:r>
      <w:r>
        <w:rPr>
          <w:rFonts w:ascii="Arial" w:hAnsi="Arial" w:cs="Arial" w:eastAsia="Arial" w:hint="default"/>
          <w:sz w:val="21"/>
          <w:szCs w:val="21"/>
        </w:rPr>
        <w:t>580.27 </w:t>
      </w:r>
      <w:r>
        <w:rPr>
          <w:rFonts w:ascii="宋体" w:hAnsi="宋体" w:cs="宋体" w:eastAsia="宋体" w:hint="default"/>
          <w:sz w:val="21"/>
          <w:szCs w:val="21"/>
        </w:rPr>
        <w:t>万元，降低了</w:t>
      </w:r>
      <w:r>
        <w:rPr>
          <w:rFonts w:ascii="宋体" w:hAnsi="宋体" w:cs="宋体" w:eastAsia="宋体" w:hint="default"/>
          <w:spacing w:val="-61"/>
          <w:sz w:val="21"/>
          <w:szCs w:val="21"/>
        </w:rPr>
        <w:t> </w:t>
      </w:r>
      <w:r>
        <w:rPr>
          <w:rFonts w:ascii="Arial" w:hAnsi="Arial" w:cs="Arial" w:eastAsia="Arial" w:hint="default"/>
          <w:sz w:val="21"/>
          <w:szCs w:val="21"/>
        </w:rPr>
        <w:t>100.00%</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银行承兑汇票支付结算减少所致。</w:t>
      </w:r>
    </w:p>
    <w:p>
      <w:pPr>
        <w:spacing w:line="338" w:lineRule="auto" w:before="170"/>
        <w:ind w:left="538" w:right="1786" w:firstLine="419"/>
        <w:jc w:val="left"/>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、应付账款：本期末余额较上期末余额增加 </w:t>
      </w:r>
      <w:r>
        <w:rPr>
          <w:rFonts w:ascii="Arial" w:hAnsi="Arial" w:cs="Arial" w:eastAsia="Arial" w:hint="default"/>
          <w:sz w:val="21"/>
          <w:szCs w:val="21"/>
        </w:rPr>
        <w:t>1,089.59 </w:t>
      </w:r>
      <w:r>
        <w:rPr>
          <w:rFonts w:ascii="宋体" w:hAnsi="宋体" w:cs="宋体" w:eastAsia="宋体" w:hint="default"/>
          <w:sz w:val="21"/>
          <w:szCs w:val="21"/>
        </w:rPr>
        <w:t>万元，增长了</w:t>
      </w:r>
      <w:r>
        <w:rPr>
          <w:rFonts w:ascii="宋体" w:hAnsi="宋体" w:cs="宋体" w:eastAsia="宋体" w:hint="default"/>
          <w:spacing w:val="-29"/>
          <w:sz w:val="21"/>
          <w:szCs w:val="21"/>
        </w:rPr>
        <w:t> </w:t>
      </w:r>
      <w:r>
        <w:rPr>
          <w:rFonts w:ascii="Arial" w:hAnsi="Arial" w:cs="Arial" w:eastAsia="Arial" w:hint="default"/>
          <w:sz w:val="21"/>
          <w:szCs w:val="21"/>
        </w:rPr>
        <w:t>135.37%</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系集成项目采购量增加所致。</w:t>
      </w:r>
    </w:p>
    <w:p>
      <w:pPr>
        <w:spacing w:line="338" w:lineRule="auto" w:before="167"/>
        <w:ind w:left="958" w:right="1785" w:firstLine="0"/>
        <w:jc w:val="left"/>
        <w:rPr>
          <w:rFonts w:ascii="宋体" w:hAnsi="宋体" w:cs="宋体" w:eastAsia="宋体" w:hint="default"/>
          <w:sz w:val="21"/>
          <w:szCs w:val="21"/>
        </w:rPr>
      </w:pPr>
      <w:r>
        <w:rPr>
          <w:rFonts w:ascii="Arial" w:hAnsi="Arial" w:cs="Arial" w:eastAsia="Arial" w:hint="default"/>
          <w:sz w:val="21"/>
          <w:szCs w:val="21"/>
        </w:rPr>
        <w:t>c</w:t>
      </w:r>
      <w:r>
        <w:rPr>
          <w:rFonts w:ascii="宋体" w:hAnsi="宋体" w:cs="宋体" w:eastAsia="宋体" w:hint="default"/>
          <w:sz w:val="21"/>
          <w:szCs w:val="21"/>
        </w:rPr>
        <w:t>、预收账款：本期末余额较上期末余额增加 </w:t>
      </w:r>
      <w:r>
        <w:rPr>
          <w:rFonts w:ascii="Arial" w:hAnsi="Arial" w:cs="Arial" w:eastAsia="Arial" w:hint="default"/>
          <w:sz w:val="21"/>
          <w:szCs w:val="21"/>
        </w:rPr>
        <w:t>208.32 </w:t>
      </w:r>
      <w:r>
        <w:rPr>
          <w:rFonts w:ascii="宋体" w:hAnsi="宋体" w:cs="宋体" w:eastAsia="宋体" w:hint="default"/>
          <w:sz w:val="21"/>
          <w:szCs w:val="21"/>
        </w:rPr>
        <w:t>万元，增长了</w:t>
      </w:r>
      <w:r>
        <w:rPr>
          <w:rFonts w:ascii="宋体" w:hAnsi="宋体" w:cs="宋体" w:eastAsia="宋体" w:hint="default"/>
          <w:spacing w:val="-52"/>
          <w:sz w:val="21"/>
          <w:szCs w:val="21"/>
        </w:rPr>
        <w:t> </w:t>
      </w:r>
      <w:r>
        <w:rPr>
          <w:rFonts w:ascii="Arial" w:hAnsi="Arial" w:cs="Arial" w:eastAsia="Arial" w:hint="default"/>
          <w:sz w:val="21"/>
          <w:szCs w:val="21"/>
        </w:rPr>
        <w:t>129.37%</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未完工合同客户预付款所致。</w:t>
      </w:r>
    </w:p>
    <w:p>
      <w:pPr>
        <w:spacing w:line="340" w:lineRule="auto" w:before="167"/>
        <w:ind w:left="538" w:right="395" w:firstLine="419"/>
        <w:jc w:val="left"/>
        <w:rPr>
          <w:rFonts w:ascii="宋体" w:hAnsi="宋体" w:cs="宋体" w:eastAsia="宋体" w:hint="default"/>
          <w:sz w:val="21"/>
          <w:szCs w:val="21"/>
        </w:rPr>
      </w:pPr>
      <w:r>
        <w:rPr>
          <w:rFonts w:ascii="Arial" w:hAnsi="Arial" w:cs="Arial" w:eastAsia="Arial" w:hint="default"/>
          <w:spacing w:val="-3"/>
          <w:sz w:val="21"/>
          <w:szCs w:val="21"/>
        </w:rPr>
        <w:t>d</w:t>
      </w:r>
      <w:r>
        <w:rPr>
          <w:rFonts w:ascii="宋体" w:hAnsi="宋体" w:cs="宋体" w:eastAsia="宋体" w:hint="default"/>
          <w:spacing w:val="-3"/>
          <w:sz w:val="21"/>
          <w:szCs w:val="21"/>
        </w:rPr>
        <w:t>、应付职工薪酬：本期末余额较上期末余额增加 </w:t>
      </w:r>
      <w:r>
        <w:rPr>
          <w:rFonts w:ascii="Arial" w:hAnsi="Arial" w:cs="Arial" w:eastAsia="Arial" w:hint="default"/>
          <w:sz w:val="21"/>
          <w:szCs w:val="21"/>
        </w:rPr>
        <w:t>424.73 </w:t>
      </w:r>
      <w:r>
        <w:rPr>
          <w:rFonts w:ascii="宋体" w:hAnsi="宋体" w:cs="宋体" w:eastAsia="宋体" w:hint="default"/>
          <w:spacing w:val="-4"/>
          <w:sz w:val="21"/>
          <w:szCs w:val="21"/>
        </w:rPr>
        <w:t>万元，增长了</w:t>
      </w:r>
      <w:r>
        <w:rPr>
          <w:rFonts w:ascii="宋体" w:hAnsi="宋体" w:cs="宋体" w:eastAsia="宋体" w:hint="default"/>
          <w:spacing w:val="-50"/>
          <w:sz w:val="21"/>
          <w:szCs w:val="21"/>
        </w:rPr>
        <w:t> </w:t>
      </w:r>
      <w:r>
        <w:rPr>
          <w:rFonts w:ascii="Arial" w:hAnsi="Arial" w:cs="Arial" w:eastAsia="Arial" w:hint="default"/>
          <w:spacing w:val="-3"/>
          <w:sz w:val="21"/>
          <w:szCs w:val="21"/>
        </w:rPr>
        <w:t>94.08%</w:t>
      </w:r>
      <w:r>
        <w:rPr>
          <w:rFonts w:ascii="宋体" w:hAnsi="宋体" w:cs="宋体" w:eastAsia="宋体" w:hint="default"/>
          <w:spacing w:val="-3"/>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系本期职工人数增加和工资薪酬水平提高，相应薪酬增加所致。</w:t>
      </w:r>
    </w:p>
    <w:p>
      <w:pPr>
        <w:spacing w:line="338" w:lineRule="auto" w:before="165"/>
        <w:ind w:left="538" w:right="1783" w:firstLine="419"/>
        <w:jc w:val="left"/>
        <w:rPr>
          <w:rFonts w:ascii="宋体" w:hAnsi="宋体" w:cs="宋体" w:eastAsia="宋体" w:hint="default"/>
          <w:sz w:val="21"/>
          <w:szCs w:val="21"/>
        </w:rPr>
      </w:pPr>
      <w:r>
        <w:rPr>
          <w:rFonts w:ascii="Arial" w:hAnsi="Arial" w:cs="Arial" w:eastAsia="Arial" w:hint="default"/>
          <w:sz w:val="21"/>
          <w:szCs w:val="21"/>
        </w:rPr>
        <w:t>e</w:t>
      </w:r>
      <w:r>
        <w:rPr>
          <w:rFonts w:ascii="宋体" w:hAnsi="宋体" w:cs="宋体" w:eastAsia="宋体" w:hint="default"/>
          <w:sz w:val="21"/>
          <w:szCs w:val="21"/>
        </w:rPr>
        <w:t>、应缴税费：本期末余额较上期末余额增加 </w:t>
      </w:r>
      <w:r>
        <w:rPr>
          <w:rFonts w:ascii="Arial" w:hAnsi="Arial" w:cs="Arial" w:eastAsia="Arial" w:hint="default"/>
          <w:sz w:val="21"/>
          <w:szCs w:val="21"/>
        </w:rPr>
        <w:t>467.06 </w:t>
      </w:r>
      <w:r>
        <w:rPr>
          <w:rFonts w:ascii="宋体" w:hAnsi="宋体" w:cs="宋体" w:eastAsia="宋体" w:hint="default"/>
          <w:sz w:val="21"/>
          <w:szCs w:val="21"/>
        </w:rPr>
        <w:t>万元，增长了</w:t>
      </w:r>
      <w:r>
        <w:rPr>
          <w:rFonts w:ascii="宋体" w:hAnsi="宋体" w:cs="宋体" w:eastAsia="宋体" w:hint="default"/>
          <w:spacing w:val="-61"/>
          <w:sz w:val="21"/>
          <w:szCs w:val="21"/>
        </w:rPr>
        <w:t> </w:t>
      </w:r>
      <w:r>
        <w:rPr>
          <w:rFonts w:ascii="Arial" w:hAnsi="Arial" w:cs="Arial" w:eastAsia="Arial" w:hint="default"/>
          <w:sz w:val="21"/>
          <w:szCs w:val="21"/>
        </w:rPr>
        <w:t>742.98%</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本期收入和盈利增长，相应应交企业所得税余额增加所致。</w:t>
      </w:r>
    </w:p>
    <w:p>
      <w:pPr>
        <w:spacing w:line="340" w:lineRule="auto" w:before="167"/>
        <w:ind w:left="538" w:right="1789" w:firstLine="419"/>
        <w:jc w:val="left"/>
        <w:rPr>
          <w:rFonts w:ascii="宋体" w:hAnsi="宋体" w:cs="宋体" w:eastAsia="宋体" w:hint="default"/>
          <w:sz w:val="21"/>
          <w:szCs w:val="21"/>
        </w:rPr>
      </w:pPr>
      <w:r>
        <w:rPr>
          <w:rFonts w:ascii="Arial" w:hAnsi="Arial" w:cs="Arial" w:eastAsia="Arial" w:hint="default"/>
          <w:sz w:val="21"/>
          <w:szCs w:val="21"/>
        </w:rPr>
        <w:t>f</w:t>
      </w:r>
      <w:r>
        <w:rPr>
          <w:rFonts w:ascii="宋体" w:hAnsi="宋体" w:cs="宋体" w:eastAsia="宋体" w:hint="default"/>
          <w:sz w:val="21"/>
          <w:szCs w:val="21"/>
        </w:rPr>
        <w:t>、其他应付款：本期末余额较上年期末余额增加</w:t>
      </w:r>
      <w:r>
        <w:rPr>
          <w:rFonts w:ascii="宋体" w:hAnsi="宋体" w:cs="宋体" w:eastAsia="宋体" w:hint="default"/>
          <w:spacing w:val="-49"/>
          <w:sz w:val="21"/>
          <w:szCs w:val="21"/>
        </w:rPr>
        <w:t> </w:t>
      </w:r>
      <w:r>
        <w:rPr>
          <w:rFonts w:ascii="Arial" w:hAnsi="Arial" w:cs="Arial" w:eastAsia="Arial" w:hint="default"/>
          <w:sz w:val="21"/>
          <w:szCs w:val="21"/>
        </w:rPr>
        <w:t>102.04</w:t>
      </w:r>
      <w:r>
        <w:rPr>
          <w:rFonts w:ascii="Arial" w:hAnsi="Arial" w:cs="Arial" w:eastAsia="Arial" w:hint="default"/>
          <w:spacing w:val="-2"/>
          <w:sz w:val="21"/>
          <w:szCs w:val="21"/>
        </w:rPr>
        <w:t> </w:t>
      </w:r>
      <w:r>
        <w:rPr>
          <w:rFonts w:ascii="宋体" w:hAnsi="宋体" w:cs="宋体" w:eastAsia="宋体" w:hint="default"/>
          <w:sz w:val="21"/>
          <w:szCs w:val="21"/>
        </w:rPr>
        <w:t>万元，增长了</w:t>
      </w:r>
      <w:r>
        <w:rPr>
          <w:rFonts w:ascii="宋体" w:hAnsi="宋体" w:cs="宋体" w:eastAsia="宋体" w:hint="default"/>
          <w:spacing w:val="-50"/>
          <w:sz w:val="21"/>
          <w:szCs w:val="21"/>
        </w:rPr>
        <w:t> </w:t>
      </w:r>
      <w:r>
        <w:rPr>
          <w:rFonts w:ascii="Arial" w:hAnsi="Arial" w:cs="Arial" w:eastAsia="Arial" w:hint="default"/>
          <w:sz w:val="21"/>
          <w:szCs w:val="21"/>
        </w:rPr>
        <w:t>67.45%</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系本期收取研发中心承建方工程保证金等。</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0"/>
        <w:ind w:left="1018" w:right="395"/>
        <w:jc w:val="left"/>
      </w:pPr>
      <w:r>
        <w:rPr/>
        <w:t>（</w:t>
      </w:r>
      <w:r>
        <w:rPr>
          <w:rFonts w:ascii="Arial" w:hAnsi="Arial" w:cs="Arial" w:eastAsia="Arial" w:hint="default"/>
        </w:rPr>
        <w:t>2</w:t>
      </w:r>
      <w:r>
        <w:rPr/>
        <w:t>）主要费用变化情况</w:t>
      </w:r>
    </w:p>
    <w:p>
      <w:pPr>
        <w:tabs>
          <w:tab w:pos="1471" w:val="left" w:leader="none"/>
        </w:tabs>
        <w:spacing w:before="143"/>
        <w:ind w:left="0" w:right="1793"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1910" w:h="16840"/>
          <w:pgMar w:header="877" w:footer="835" w:top="1060" w:bottom="1020" w:left="1260" w:right="0"/>
        </w:sectPr>
      </w:pPr>
    </w:p>
    <w:p>
      <w:pPr>
        <w:spacing w:line="240" w:lineRule="auto" w:before="10"/>
        <w:rPr>
          <w:rFonts w:ascii="宋体" w:hAnsi="宋体" w:cs="宋体" w:eastAsia="宋体" w:hint="default"/>
          <w:sz w:val="27"/>
          <w:szCs w:val="27"/>
        </w:rPr>
      </w:pPr>
      <w:r>
        <w:rPr/>
        <w:pict>
          <v:group style="position:absolute;margin-left:66.264pt;margin-top:99.740005pt;width:462.95pt;height:.5pt;mso-position-horizontal-relative:page;mso-position-vertical-relative:page;z-index:-1171456" coordorigin="1325,1995" coordsize="9259,10">
            <v:shape style="position:absolute;left:1325;top:1995;width:1313;height:10" type="#_x0000_t75" stroked="false">
              <v:imagedata r:id="rId163" o:title=""/>
            </v:shape>
            <v:shape style="position:absolute;left:2633;top:1995;width:1849;height:10" type="#_x0000_t75" stroked="false">
              <v:imagedata r:id="rId164" o:title=""/>
            </v:shape>
            <v:shape style="position:absolute;left:4477;top:1995;width:1279;height:10" type="#_x0000_t75" stroked="false">
              <v:imagedata r:id="rId165" o:title=""/>
            </v:shape>
            <v:shape style="position:absolute;left:5751;top:1995;width:4832;height:10" type="#_x0000_t75" stroked="false">
              <v:imagedata r:id="rId166" o:title=""/>
            </v:shape>
            <w10:wrap type="none"/>
          </v:group>
        </w:pict>
      </w:r>
      <w:r>
        <w:rPr/>
        <w:pict>
          <v:group style="position:absolute;margin-left:54.48pt;margin-top:551.589966pt;width:474.95pt;height:.5pt;mso-position-horizontal-relative:page;mso-position-vertical-relative:page;z-index:-1171144" coordorigin="1090,11032" coordsize="9499,10">
            <v:shape style="position:absolute;left:1090;top:11032;width:3539;height:10" type="#_x0000_t75" stroked="false">
              <v:imagedata r:id="rId167" o:title=""/>
            </v:shape>
            <v:shape style="position:absolute;left:4623;top:11032;width:1848;height:10" type="#_x0000_t75" stroked="false">
              <v:imagedata r:id="rId168" o:title=""/>
            </v:shape>
            <v:shape style="position:absolute;left:6467;top:11032;width:574;height:10" type="#_x0000_t75" stroked="false">
              <v:imagedata r:id="rId169" o:title=""/>
            </v:shape>
            <v:shape style="position:absolute;left:7036;top:11032;width:1282;height:10" type="#_x0000_t75" stroked="false">
              <v:imagedata r:id="rId26" o:title=""/>
            </v:shape>
            <v:shape style="position:absolute;left:8313;top:11032;width:574;height:10" type="#_x0000_t75" stroked="false">
              <v:imagedata r:id="rId170" o:title=""/>
            </v:shape>
            <v:shape style="position:absolute;left:8882;top:11032;width:1706;height:10" type="#_x0000_t75" stroked="false">
              <v:imagedata r:id="rId171" o:title=""/>
            </v:shape>
            <w10:wrap type="none"/>
          </v:group>
        </w:pict>
      </w:r>
      <w:r>
        <w:rPr/>
        <w:pict>
          <v:group style="position:absolute;margin-left:54.48pt;margin-top:584.109985pt;width:474.95pt;height:.5pt;mso-position-horizontal-relative:page;mso-position-vertical-relative:page;z-index:-1171120" coordorigin="1090,11682" coordsize="9499,10">
            <v:shape style="position:absolute;left:1090;top:11682;width:3539;height:10" type="#_x0000_t75" stroked="false">
              <v:imagedata r:id="rId167" o:title=""/>
            </v:shape>
            <v:shape style="position:absolute;left:4623;top:11682;width:1848;height:10" type="#_x0000_t75" stroked="false">
              <v:imagedata r:id="rId168" o:title=""/>
            </v:shape>
            <v:shape style="position:absolute;left:6467;top:11682;width:574;height:10" type="#_x0000_t75" stroked="false">
              <v:imagedata r:id="rId169" o:title=""/>
            </v:shape>
            <v:shape style="position:absolute;left:7036;top:11682;width:1282;height:10" type="#_x0000_t75" stroked="false">
              <v:imagedata r:id="rId26" o:title=""/>
            </v:shape>
            <v:shape style="position:absolute;left:8313;top:11682;width:574;height:10" type="#_x0000_t75" stroked="false">
              <v:imagedata r:id="rId170" o:title=""/>
            </v:shape>
            <v:shape style="position:absolute;left:8882;top:11682;width:1706;height:10" type="#_x0000_t75" stroked="false">
              <v:imagedata r:id="rId171" o:title=""/>
            </v:shape>
            <w10:wrap type="none"/>
          </v:group>
        </w:pict>
      </w:r>
      <w:r>
        <w:rPr/>
        <w:pict>
          <v:group style="position:absolute;margin-left:54.48pt;margin-top:604.390015pt;width:474.95pt;height:.5pt;mso-position-horizontal-relative:page;mso-position-vertical-relative:page;z-index:-1171096" coordorigin="1090,12088" coordsize="9499,10">
            <v:shape style="position:absolute;left:1090;top:12088;width:3539;height:10" type="#_x0000_t75" stroked="false">
              <v:imagedata r:id="rId167" o:title=""/>
            </v:shape>
            <v:shape style="position:absolute;left:4623;top:12088;width:1848;height:10" type="#_x0000_t75" stroked="false">
              <v:imagedata r:id="rId168" o:title=""/>
            </v:shape>
            <v:shape style="position:absolute;left:6467;top:12088;width:574;height:10" type="#_x0000_t75" stroked="false">
              <v:imagedata r:id="rId169" o:title=""/>
            </v:shape>
            <v:shape style="position:absolute;left:7036;top:12088;width:1282;height:10" type="#_x0000_t75" stroked="false">
              <v:imagedata r:id="rId26" o:title=""/>
            </v:shape>
            <v:shape style="position:absolute;left:8313;top:12088;width:574;height:10" type="#_x0000_t75" stroked="false">
              <v:imagedata r:id="rId170" o:title=""/>
            </v:shape>
            <v:shape style="position:absolute;left:8882;top:12088;width:1706;height:10" type="#_x0000_t75" stroked="false">
              <v:imagedata r:id="rId171" o:title=""/>
            </v:shape>
            <w10:wrap type="none"/>
          </v:group>
        </w:pict>
      </w:r>
    </w:p>
    <w:tbl>
      <w:tblPr>
        <w:tblW w:w="0" w:type="auto"/>
        <w:jc w:val="left"/>
        <w:tblInd w:w="340" w:type="dxa"/>
        <w:tblLayout w:type="fixed"/>
        <w:tblCellMar>
          <w:top w:w="0" w:type="dxa"/>
          <w:left w:w="0" w:type="dxa"/>
          <w:bottom w:w="0" w:type="dxa"/>
          <w:right w:w="0" w:type="dxa"/>
        </w:tblCellMar>
        <w:tblLook w:val="01E0"/>
      </w:tblPr>
      <w:tblGrid>
        <w:gridCol w:w="1318"/>
        <w:gridCol w:w="1844"/>
        <w:gridCol w:w="1274"/>
        <w:gridCol w:w="1275"/>
        <w:gridCol w:w="1774"/>
        <w:gridCol w:w="1772"/>
      </w:tblGrid>
      <w:tr>
        <w:trPr>
          <w:trHeight w:val="550" w:hRule="exact"/>
        </w:trPr>
        <w:tc>
          <w:tcPr>
            <w:tcW w:w="1318"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b/>
                <w:bCs/>
                <w:sz w:val="21"/>
                <w:szCs w:val="21"/>
              </w:rPr>
              <w:t>费用项目</w:t>
            </w:r>
            <w:r>
              <w:rPr>
                <w:rFonts w:ascii="宋体" w:hAnsi="宋体" w:cs="宋体" w:eastAsia="宋体" w:hint="default"/>
                <w:sz w:val="21"/>
                <w:szCs w:val="21"/>
              </w:rPr>
            </w:r>
          </w:p>
        </w:tc>
        <w:tc>
          <w:tcPr>
            <w:tcW w:w="184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101"/>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31" w:right="0" w:hanging="24"/>
              <w:jc w:val="left"/>
              <w:rPr>
                <w:rFonts w:ascii="宋体" w:hAnsi="宋体" w:cs="宋体" w:eastAsia="宋体" w:hint="default"/>
                <w:sz w:val="21"/>
                <w:szCs w:val="21"/>
              </w:rPr>
            </w:pPr>
            <w:r>
              <w:rPr>
                <w:rFonts w:ascii="宋体" w:hAnsi="宋体" w:cs="宋体" w:eastAsia="宋体" w:hint="default"/>
                <w:b/>
                <w:bCs/>
                <w:sz w:val="21"/>
                <w:szCs w:val="21"/>
              </w:rPr>
              <w:t>占营业收入</w:t>
            </w:r>
            <w:r>
              <w:rPr>
                <w:rFonts w:ascii="宋体" w:hAnsi="宋体" w:cs="宋体" w:eastAsia="宋体" w:hint="default"/>
                <w:sz w:val="21"/>
                <w:szCs w:val="21"/>
              </w:rPr>
            </w:r>
          </w:p>
          <w:p>
            <w:pPr>
              <w:pStyle w:val="TableParagraph"/>
              <w:spacing w:line="289"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7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89"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7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72"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103"/>
              <w:ind w:right="101"/>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17" w:hRule="exact"/>
        </w:trPr>
        <w:tc>
          <w:tcPr>
            <w:tcW w:w="1318"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24,760,955.62</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5.93</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z w:val="21"/>
              </w:rPr>
              <w:t>127.13</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10,901,740.28</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1"/>
              <w:jc w:val="right"/>
              <w:rPr>
                <w:rFonts w:ascii="Arial" w:hAnsi="Arial" w:cs="Arial" w:eastAsia="Arial" w:hint="default"/>
                <w:sz w:val="21"/>
                <w:szCs w:val="21"/>
              </w:rPr>
            </w:pPr>
            <w:r>
              <w:rPr>
                <w:rFonts w:ascii="Arial"/>
                <w:spacing w:val="-1"/>
                <w:sz w:val="21"/>
              </w:rPr>
              <w:t>7,026,724.54</w:t>
            </w:r>
          </w:p>
        </w:tc>
      </w:tr>
      <w:tr>
        <w:trPr>
          <w:trHeight w:val="504" w:hRule="exact"/>
        </w:trPr>
        <w:tc>
          <w:tcPr>
            <w:tcW w:w="131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89,639,632.38</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8"/>
              <w:jc w:val="right"/>
              <w:rPr>
                <w:rFonts w:ascii="Arial" w:hAnsi="Arial" w:cs="Arial" w:eastAsia="Arial" w:hint="default"/>
                <w:sz w:val="21"/>
                <w:szCs w:val="21"/>
              </w:rPr>
            </w:pPr>
            <w:r>
              <w:rPr>
                <w:rFonts w:ascii="Arial"/>
                <w:spacing w:val="-1"/>
                <w:sz w:val="21"/>
              </w:rPr>
              <w:t>21.47</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23.28</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72,712,922.84</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172"/>
              <w:ind w:right="101"/>
              <w:jc w:val="right"/>
              <w:rPr>
                <w:rFonts w:ascii="Arial" w:hAnsi="Arial" w:cs="Arial" w:eastAsia="Arial" w:hint="default"/>
                <w:sz w:val="21"/>
                <w:szCs w:val="21"/>
              </w:rPr>
            </w:pPr>
            <w:r>
              <w:rPr>
                <w:rFonts w:ascii="Arial"/>
                <w:spacing w:val="-1"/>
                <w:sz w:val="21"/>
              </w:rPr>
              <w:t>43,591,142.07</w:t>
            </w:r>
          </w:p>
        </w:tc>
      </w:tr>
      <w:tr>
        <w:trPr>
          <w:trHeight w:val="410" w:hRule="exact"/>
        </w:trPr>
        <w:tc>
          <w:tcPr>
            <w:tcW w:w="1318"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2"/>
                <w:sz w:val="21"/>
              </w:rPr>
              <w:t>-11,937,955.33</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-2.86</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-5.40</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8"/>
              <w:jc w:val="right"/>
              <w:rPr>
                <w:rFonts w:ascii="Arial" w:hAnsi="Arial" w:cs="Arial" w:eastAsia="Arial" w:hint="default"/>
                <w:sz w:val="21"/>
                <w:szCs w:val="21"/>
              </w:rPr>
            </w:pPr>
            <w:r>
              <w:rPr>
                <w:rFonts w:ascii="Arial"/>
                <w:spacing w:val="-2"/>
                <w:sz w:val="21"/>
              </w:rPr>
              <w:t>-11,326,824.96</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1"/>
              <w:jc w:val="right"/>
              <w:rPr>
                <w:rFonts w:ascii="Arial" w:hAnsi="Arial" w:cs="Arial" w:eastAsia="Arial" w:hint="default"/>
                <w:sz w:val="21"/>
                <w:szCs w:val="21"/>
              </w:rPr>
            </w:pPr>
            <w:r>
              <w:rPr>
                <w:rFonts w:ascii="Arial"/>
                <w:spacing w:val="-1"/>
                <w:sz w:val="21"/>
              </w:rPr>
              <w:t>1,593,844.61</w:t>
            </w:r>
          </w:p>
        </w:tc>
      </w:tr>
      <w:tr>
        <w:trPr>
          <w:trHeight w:val="404" w:hRule="exact"/>
        </w:trPr>
        <w:tc>
          <w:tcPr>
            <w:tcW w:w="131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12,081,229.12</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2.90</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92.26</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6,283,690.35</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1"/>
              <w:jc w:val="right"/>
              <w:rPr>
                <w:rFonts w:ascii="Arial" w:hAnsi="Arial" w:cs="Arial" w:eastAsia="Arial" w:hint="default"/>
                <w:sz w:val="21"/>
                <w:szCs w:val="21"/>
              </w:rPr>
            </w:pPr>
            <w:r>
              <w:rPr>
                <w:rFonts w:ascii="Arial"/>
                <w:spacing w:val="-1"/>
                <w:sz w:val="21"/>
              </w:rPr>
              <w:t>5,830,855.66</w:t>
            </w:r>
          </w:p>
        </w:tc>
      </w:tr>
      <w:tr>
        <w:trPr>
          <w:trHeight w:val="404" w:hRule="exact"/>
        </w:trPr>
        <w:tc>
          <w:tcPr>
            <w:tcW w:w="1318" w:type="dxa"/>
            <w:tcBorders>
              <w:top w:val="nil" w:sz="6" w:space="0" w:color="auto"/>
              <w:left w:val="nil" w:sz="6" w:space="0" w:color="auto"/>
              <w:bottom w:val="single" w:sz="4" w:space="0" w:color="000000"/>
              <w:right w:val="single" w:sz="4" w:space="0" w:color="000000"/>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2"/>
                <w:sz w:val="21"/>
              </w:rPr>
              <w:t>114,543,861.79</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27.44</w:t>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45.78</w:t>
            </w:r>
          </w:p>
        </w:tc>
        <w:tc>
          <w:tcPr>
            <w:tcW w:w="17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78,571,528.51</w:t>
            </w:r>
          </w:p>
        </w:tc>
        <w:tc>
          <w:tcPr>
            <w:tcW w:w="1772" w:type="dxa"/>
            <w:tcBorders>
              <w:top w:val="nil" w:sz="6" w:space="0" w:color="auto"/>
              <w:left w:val="single" w:sz="4" w:space="0" w:color="000000"/>
              <w:bottom w:val="single" w:sz="4" w:space="0" w:color="000000"/>
              <w:right w:val="nil" w:sz="6" w:space="0" w:color="auto"/>
            </w:tcBorders>
          </w:tcPr>
          <w:p>
            <w:pPr>
              <w:pStyle w:val="TableParagraph"/>
              <w:spacing w:line="240" w:lineRule="auto" w:before="75"/>
              <w:ind w:right="101"/>
              <w:jc w:val="right"/>
              <w:rPr>
                <w:rFonts w:ascii="Arial" w:hAnsi="Arial" w:cs="Arial" w:eastAsia="Arial" w:hint="default"/>
                <w:sz w:val="21"/>
                <w:szCs w:val="21"/>
              </w:rPr>
            </w:pPr>
            <w:r>
              <w:rPr>
                <w:rFonts w:ascii="Arial"/>
                <w:spacing w:val="-1"/>
                <w:sz w:val="21"/>
              </w:rPr>
              <w:t>58,042,566.88</w:t>
            </w:r>
          </w:p>
        </w:tc>
      </w:tr>
    </w:tbl>
    <w:p>
      <w:pPr>
        <w:spacing w:line="348" w:lineRule="auto" w:before="86"/>
        <w:ind w:left="818" w:right="1791" w:firstLine="419"/>
        <w:jc w:val="both"/>
        <w:rPr>
          <w:rFonts w:ascii="宋体" w:hAnsi="宋体" w:cs="宋体" w:eastAsia="宋体" w:hint="default"/>
          <w:sz w:val="21"/>
          <w:szCs w:val="21"/>
        </w:rPr>
      </w:pPr>
      <w:r>
        <w:rPr/>
        <w:pict>
          <v:group style="position:absolute;margin-left:66.264pt;margin-top:-86.396347pt;width:462.95pt;height:5.05pt;mso-position-horizontal-relative:page;mso-position-vertical-relative:paragraph;z-index:-1171432" coordorigin="1325,-1728" coordsize="9259,101">
            <v:shape style="position:absolute;left:1325;top:-1728;width:1332;height:101" type="#_x0000_t75" stroked="false">
              <v:imagedata r:id="rId172" o:title=""/>
            </v:shape>
            <v:shape style="position:absolute;left:2633;top:-1637;width:1849;height:10" type="#_x0000_t75" stroked="false">
              <v:imagedata r:id="rId173" o:title=""/>
            </v:shape>
            <v:shape style="position:absolute;left:4477;top:-1637;width:1279;height:10" type="#_x0000_t75" stroked="false">
              <v:imagedata r:id="rId174" o:title=""/>
            </v:shape>
            <v:shape style="position:absolute;left:5751;top:-1637;width:4832;height:10" type="#_x0000_t75" stroked="false">
              <v:imagedata r:id="rId175" o:title=""/>
            </v:shape>
            <w10:wrap type="none"/>
          </v:group>
        </w:pict>
      </w:r>
      <w:r>
        <w:rPr/>
        <w:pict>
          <v:group style="position:absolute;margin-left:66.264pt;margin-top:-61.556305pt;width:462.95pt;height:.5pt;mso-position-horizontal-relative:page;mso-position-vertical-relative:paragraph;z-index:-1171408" coordorigin="1325,-1231" coordsize="9259,10">
            <v:shape style="position:absolute;left:1325;top:-1231;width:1313;height:10" type="#_x0000_t75" stroked="false">
              <v:imagedata r:id="rId163" o:title=""/>
            </v:shape>
            <v:shape style="position:absolute;left:2633;top:-1231;width:1849;height:10" type="#_x0000_t75" stroked="false">
              <v:imagedata r:id="rId173" o:title=""/>
            </v:shape>
            <v:shape style="position:absolute;left:4477;top:-1231;width:1279;height:10" type="#_x0000_t75" stroked="false">
              <v:imagedata r:id="rId174" o:title=""/>
            </v:shape>
            <v:shape style="position:absolute;left:5751;top:-1231;width:4832;height:10" type="#_x0000_t75" stroked="false">
              <v:imagedata r:id="rId175" o:title=""/>
            </v:shape>
            <w10:wrap type="none"/>
          </v:group>
        </w:pict>
      </w:r>
      <w:r>
        <w:rPr/>
        <w:pict>
          <v:group style="position:absolute;margin-left:66.264pt;margin-top:-45.716343pt;width:462.95pt;height:5.05pt;mso-position-horizontal-relative:page;mso-position-vertical-relative:paragraph;z-index:-1171384" coordorigin="1325,-914" coordsize="9259,101">
            <v:shape style="position:absolute;left:1325;top:-914;width:1332;height:101" type="#_x0000_t75" stroked="false">
              <v:imagedata r:id="rId176" o:title=""/>
            </v:shape>
            <v:shape style="position:absolute;left:2633;top:-823;width:1849;height:10" type="#_x0000_t75" stroked="false">
              <v:imagedata r:id="rId164" o:title=""/>
            </v:shape>
            <v:shape style="position:absolute;left:4477;top:-823;width:1279;height:10" type="#_x0000_t75" stroked="false">
              <v:imagedata r:id="rId165" o:title=""/>
            </v:shape>
            <v:shape style="position:absolute;left:5751;top:-823;width:4832;height:10" type="#_x0000_t75" stroked="false">
              <v:imagedata r:id="rId166" o:title=""/>
            </v:shape>
            <w10:wrap type="none"/>
          </v:group>
        </w:pict>
      </w:r>
      <w:r>
        <w:rPr/>
        <w:pict>
          <v:group style="position:absolute;margin-left:66.264pt;margin-top:-20.876303pt;width:462.95pt;height:.5pt;mso-position-horizontal-relative:page;mso-position-vertical-relative:paragraph;z-index:-1171360" coordorigin="1325,-418" coordsize="9259,10">
            <v:shape style="position:absolute;left:1325;top:-418;width:1313;height:10" type="#_x0000_t75" stroked="false">
              <v:imagedata r:id="rId163" o:title=""/>
            </v:shape>
            <v:shape style="position:absolute;left:2633;top:-418;width:1849;height:10" type="#_x0000_t75" stroked="false">
              <v:imagedata r:id="rId164" o:title=""/>
            </v:shape>
            <v:shape style="position:absolute;left:4477;top:-418;width:1279;height:10" type="#_x0000_t75" stroked="false">
              <v:imagedata r:id="rId165" o:title=""/>
            </v:shape>
            <v:shape style="position:absolute;left:5751;top:-418;width:4832;height:10" type="#_x0000_t75" stroked="false">
              <v:imagedata r:id="rId166" o:title=""/>
            </v:shape>
            <w10:wrap type="none"/>
          </v:group>
        </w:pict>
      </w:r>
      <w:r>
        <w:rPr/>
        <w:pict>
          <v:shape style="position:absolute;margin-left:131.899994pt;margin-top:-1.196293pt;width:.48002pt;height:.72pt;mso-position-horizontal-relative:page;mso-position-vertical-relative:paragraph;z-index:-1171336" type="#_x0000_t75" stroked="false">
            <v:imagedata r:id="rId105" o:title=""/>
          </v:shape>
        </w:pict>
      </w:r>
      <w:r>
        <w:rPr/>
        <w:pict>
          <v:shape style="position:absolute;margin-left:224.089996pt;margin-top:-1.196293pt;width:.48002pt;height:.72pt;mso-position-horizontal-relative:page;mso-position-vertical-relative:paragraph;z-index:-1171312" type="#_x0000_t75" stroked="false">
            <v:imagedata r:id="rId105" o:title=""/>
          </v:shape>
        </w:pict>
      </w:r>
      <w:r>
        <w:rPr/>
        <w:pict>
          <v:shape style="position:absolute;margin-left:287.809998pt;margin-top:-1.196293pt;width:.48pt;height:.72pt;mso-position-horizontal-relative:page;mso-position-vertical-relative:paragraph;z-index:-1171288" type="#_x0000_t75" stroked="false">
            <v:imagedata r:id="rId105" o:title=""/>
          </v:shape>
        </w:pict>
      </w:r>
      <w:r>
        <w:rPr/>
        <w:pict>
          <v:shape style="position:absolute;margin-left:351.549988pt;margin-top:-1.196293pt;width:.48003pt;height:.72pt;mso-position-horizontal-relative:page;mso-position-vertical-relative:paragraph;z-index:-1171264" type="#_x0000_t75" stroked="false">
            <v:imagedata r:id="rId105" o:title=""/>
          </v:shape>
        </w:pict>
      </w:r>
      <w:r>
        <w:rPr/>
        <w:pict>
          <v:shape style="position:absolute;margin-left:440.230011pt;margin-top:-1.196293pt;width:.48003pt;height:.72pt;mso-position-horizontal-relative:page;mso-position-vertical-relative:paragraph;z-index:-1171240" type="#_x0000_t75" stroked="false">
            <v:imagedata r:id="rId105" o:title=""/>
          </v:shape>
        </w:pict>
      </w:r>
      <w:r>
        <w:rPr>
          <w:rFonts w:ascii="Arial" w:hAnsi="Arial" w:cs="Arial" w:eastAsia="Arial" w:hint="default"/>
          <w:sz w:val="21"/>
          <w:szCs w:val="21"/>
        </w:rPr>
        <w:t>a</w:t>
      </w:r>
      <w:r>
        <w:rPr>
          <w:rFonts w:ascii="宋体" w:hAnsi="宋体" w:cs="宋体" w:eastAsia="宋体" w:hint="default"/>
          <w:sz w:val="21"/>
          <w:szCs w:val="21"/>
        </w:rPr>
        <w:t>、销售费用：本期发生额较上期发生额增加 </w:t>
      </w:r>
      <w:r>
        <w:rPr>
          <w:rFonts w:ascii="Arial" w:hAnsi="Arial" w:cs="Arial" w:eastAsia="Arial" w:hint="default"/>
          <w:sz w:val="21"/>
          <w:szCs w:val="21"/>
        </w:rPr>
        <w:t>1,385.92 </w:t>
      </w:r>
      <w:r>
        <w:rPr>
          <w:rFonts w:ascii="宋体" w:hAnsi="宋体" w:cs="宋体" w:eastAsia="宋体" w:hint="default"/>
          <w:sz w:val="21"/>
          <w:szCs w:val="21"/>
        </w:rPr>
        <w:t>万元，增长了</w:t>
      </w:r>
      <w:r>
        <w:rPr>
          <w:rFonts w:ascii="宋体" w:hAnsi="宋体" w:cs="宋体" w:eastAsia="宋体" w:hint="default"/>
          <w:spacing w:val="-29"/>
          <w:sz w:val="21"/>
          <w:szCs w:val="21"/>
        </w:rPr>
        <w:t> </w:t>
      </w:r>
      <w:r>
        <w:rPr>
          <w:rFonts w:ascii="Arial" w:hAnsi="Arial" w:cs="Arial" w:eastAsia="Arial" w:hint="default"/>
          <w:sz w:val="21"/>
          <w:szCs w:val="21"/>
        </w:rPr>
        <w:t>127.13%</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pacing w:val="-4"/>
          <w:sz w:val="21"/>
          <w:szCs w:val="21"/>
        </w:rPr>
        <w:t>系本期加大应用软件市场开拓力度、开拓集成业务新领域，以及加大品牌建设力度，相应费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用增加所致。</w:t>
      </w:r>
    </w:p>
    <w:p>
      <w:pPr>
        <w:spacing w:line="338" w:lineRule="auto" w:before="159"/>
        <w:ind w:left="818" w:right="1788" w:firstLine="419"/>
        <w:jc w:val="both"/>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、管理费用：本期发生额较上期发生额增加</w:t>
      </w:r>
      <w:r>
        <w:rPr>
          <w:rFonts w:ascii="宋体" w:hAnsi="宋体" w:cs="宋体" w:eastAsia="宋体" w:hint="default"/>
          <w:spacing w:val="-48"/>
          <w:sz w:val="21"/>
          <w:szCs w:val="21"/>
        </w:rPr>
        <w:t> </w:t>
      </w:r>
      <w:r>
        <w:rPr>
          <w:rFonts w:ascii="Arial" w:hAnsi="Arial" w:cs="Arial" w:eastAsia="Arial" w:hint="default"/>
          <w:sz w:val="21"/>
          <w:szCs w:val="21"/>
        </w:rPr>
        <w:t>1,692.67</w:t>
      </w:r>
      <w:r>
        <w:rPr>
          <w:rFonts w:ascii="Arial" w:hAnsi="Arial" w:cs="Arial" w:eastAsia="Arial" w:hint="default"/>
          <w:spacing w:val="-1"/>
          <w:sz w:val="21"/>
          <w:szCs w:val="21"/>
        </w:rPr>
        <w:t> </w:t>
      </w:r>
      <w:r>
        <w:rPr>
          <w:rFonts w:ascii="宋体" w:hAnsi="宋体" w:cs="宋体" w:eastAsia="宋体" w:hint="default"/>
          <w:sz w:val="21"/>
          <w:szCs w:val="21"/>
        </w:rPr>
        <w:t>万元，增长了</w:t>
      </w:r>
      <w:r>
        <w:rPr>
          <w:rFonts w:ascii="宋体" w:hAnsi="宋体" w:cs="宋体" w:eastAsia="宋体" w:hint="default"/>
          <w:spacing w:val="-49"/>
          <w:sz w:val="21"/>
          <w:szCs w:val="21"/>
        </w:rPr>
        <w:t> </w:t>
      </w:r>
      <w:r>
        <w:rPr>
          <w:rFonts w:ascii="Arial" w:hAnsi="Arial" w:cs="Arial" w:eastAsia="Arial" w:hint="default"/>
          <w:sz w:val="21"/>
          <w:szCs w:val="21"/>
        </w:rPr>
        <w:t>23.28%%</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系本期募投项目研发投入增加，以及业务扩张和管理人员增加所致。</w:t>
      </w:r>
    </w:p>
    <w:p>
      <w:pPr>
        <w:spacing w:line="348" w:lineRule="auto" w:before="167"/>
        <w:ind w:left="818" w:right="1789" w:firstLine="419"/>
        <w:jc w:val="both"/>
        <w:rPr>
          <w:rFonts w:ascii="宋体" w:hAnsi="宋体" w:cs="宋体" w:eastAsia="宋体" w:hint="default"/>
          <w:sz w:val="21"/>
          <w:szCs w:val="21"/>
        </w:rPr>
      </w:pPr>
      <w:r>
        <w:rPr>
          <w:rFonts w:ascii="Arial" w:hAnsi="Arial" w:cs="Arial" w:eastAsia="Arial" w:hint="default"/>
          <w:spacing w:val="-3"/>
          <w:sz w:val="21"/>
          <w:szCs w:val="21"/>
        </w:rPr>
        <w:t>c</w:t>
      </w:r>
      <w:r>
        <w:rPr>
          <w:rFonts w:ascii="宋体" w:hAnsi="宋体" w:cs="宋体" w:eastAsia="宋体" w:hint="default"/>
          <w:spacing w:val="-3"/>
          <w:sz w:val="21"/>
          <w:szCs w:val="21"/>
        </w:rPr>
        <w:t>、所得税费用：本期发生额较上期发生额增加 </w:t>
      </w:r>
      <w:r>
        <w:rPr>
          <w:rFonts w:ascii="Arial" w:hAnsi="Arial" w:cs="Arial" w:eastAsia="Arial" w:hint="default"/>
          <w:sz w:val="21"/>
          <w:szCs w:val="21"/>
        </w:rPr>
        <w:t>579.75 </w:t>
      </w:r>
      <w:r>
        <w:rPr>
          <w:rFonts w:ascii="宋体" w:hAnsi="宋体" w:cs="宋体" w:eastAsia="宋体" w:hint="default"/>
          <w:spacing w:val="-3"/>
          <w:sz w:val="21"/>
          <w:szCs w:val="21"/>
        </w:rPr>
        <w:t>万元，增长了</w:t>
      </w:r>
      <w:r>
        <w:rPr>
          <w:rFonts w:ascii="宋体" w:hAnsi="宋体" w:cs="宋体" w:eastAsia="宋体" w:hint="default"/>
          <w:spacing w:val="-70"/>
          <w:sz w:val="21"/>
          <w:szCs w:val="21"/>
        </w:rPr>
        <w:t> </w:t>
      </w:r>
      <w:r>
        <w:rPr>
          <w:rFonts w:ascii="Arial" w:hAnsi="Arial" w:cs="Arial" w:eastAsia="Arial" w:hint="default"/>
          <w:sz w:val="21"/>
          <w:szCs w:val="21"/>
        </w:rPr>
        <w:t>92.26%</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pacing w:val="-4"/>
          <w:w w:val="100"/>
          <w:sz w:val="21"/>
          <w:szCs w:val="21"/>
        </w:rPr>
        <w:t>本期净利润增长和企业所得税税率提高，以及本期计提的坏账准备影响的递延所得税费用增</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加综合影响所致。</w:t>
      </w:r>
    </w:p>
    <w:p>
      <w:pPr>
        <w:pStyle w:val="Heading2"/>
        <w:spacing w:line="240" w:lineRule="auto" w:before="32"/>
        <w:ind w:left="1300" w:right="0"/>
        <w:jc w:val="left"/>
        <w:rPr>
          <w:b w:val="0"/>
          <w:bCs w:val="0"/>
        </w:rPr>
      </w:pPr>
      <w:r>
        <w:rPr>
          <w:rFonts w:ascii="Arial" w:hAnsi="Arial" w:cs="Arial" w:eastAsia="Arial" w:hint="default"/>
        </w:rPr>
        <w:t>4</w:t>
      </w:r>
      <w:r>
        <w:rPr/>
        <w:t>、应收账款</w:t>
      </w:r>
      <w:r>
        <w:rPr>
          <w:b w:val="0"/>
          <w:bCs w:val="0"/>
        </w:rPr>
      </w:r>
    </w:p>
    <w:p>
      <w:pPr>
        <w:pStyle w:val="BodyText"/>
        <w:spacing w:line="240" w:lineRule="auto" w:before="134"/>
        <w:ind w:left="1298" w:right="0"/>
        <w:jc w:val="left"/>
      </w:pPr>
      <w:r>
        <w:rPr/>
        <w:pict>
          <v:shape style="position:absolute;margin-left:160.580002pt;margin-top:50.615608pt;width:371.365454pt;height:8.82pt;mso-position-horizontal-relative:page;mso-position-vertical-relative:paragraph;z-index:-1171216" type="#_x0000_t75" stroked="false">
            <v:imagedata r:id="rId177" o:title=""/>
          </v:shape>
        </w:pict>
      </w:r>
      <w:r>
        <w:rPr/>
        <w:pict>
          <v:group style="position:absolute;margin-left:160.340012pt;margin-top:70.895607pt;width:369.1pt;height:2.2pt;mso-position-horizontal-relative:page;mso-position-vertical-relative:paragraph;z-index:-1171192" coordorigin="3207,1418" coordsize="7382,44">
            <v:shape style="position:absolute;left:3207;top:1418;width:1421;height:43" type="#_x0000_t75" stroked="false">
              <v:imagedata r:id="rId178" o:title=""/>
            </v:shape>
            <v:shape style="position:absolute;left:4623;top:1418;width:581;height:43" type="#_x0000_t75" stroked="false">
              <v:imagedata r:id="rId179" o:title=""/>
            </v:shape>
            <v:shape style="position:absolute;left:5190;top:1452;width:1282;height:10" type="#_x0000_t75" stroked="false">
              <v:imagedata r:id="rId26" o:title=""/>
            </v:shape>
            <v:shape style="position:absolute;left:6467;top:1418;width:583;height:43" type="#_x0000_t75" stroked="false">
              <v:imagedata r:id="rId180" o:title=""/>
            </v:shape>
            <v:shape style="position:absolute;left:7036;top:1452;width:1282;height:10" type="#_x0000_t75" stroked="false">
              <v:imagedata r:id="rId26" o:title=""/>
            </v:shape>
            <v:shape style="position:absolute;left:8313;top:1418;width:584;height:43" type="#_x0000_t75" stroked="false">
              <v:imagedata r:id="rId180" o:title=""/>
            </v:shape>
            <v:shape style="position:absolute;left:8882;top:1452;width:1706;height:10" type="#_x0000_t75" stroked="false">
              <v:imagedata r:id="rId171" o:title=""/>
            </v:shape>
            <w10:wrap type="none"/>
          </v:group>
        </w:pict>
      </w:r>
      <w:r>
        <w:rPr/>
        <w:pict>
          <v:group style="position:absolute;margin-left:54.48pt;margin-top:121.055649pt;width:474.95pt;height:.5pt;mso-position-horizontal-relative:page;mso-position-vertical-relative:paragraph;z-index:-1171168" coordorigin="1090,2421" coordsize="9499,10">
            <v:shape style="position:absolute;left:1090;top:2421;width:3539;height:10" type="#_x0000_t75" stroked="false">
              <v:imagedata r:id="rId167" o:title=""/>
            </v:shape>
            <v:shape style="position:absolute;left:4623;top:2421;width:1848;height:10" type="#_x0000_t75" stroked="false">
              <v:imagedata r:id="rId168" o:title=""/>
            </v:shape>
            <v:shape style="position:absolute;left:6467;top:2421;width:574;height:10" type="#_x0000_t75" stroked="false">
              <v:imagedata r:id="rId169" o:title=""/>
            </v:shape>
            <v:shape style="position:absolute;left:7036;top:2421;width:1282;height:10" type="#_x0000_t75" stroked="false">
              <v:imagedata r:id="rId26" o:title=""/>
            </v:shape>
            <v:shape style="position:absolute;left:8313;top:2421;width:574;height:10" type="#_x0000_t75" stroked="false">
              <v:imagedata r:id="rId170" o:title=""/>
            </v:shape>
            <v:shape style="position:absolute;left:8882;top:2421;width:1706;height:10" type="#_x0000_t75" stroked="false">
              <v:imagedata r:id="rId171" o:title=""/>
            </v:shape>
            <w10:wrap type="none"/>
          </v:group>
        </w:pict>
      </w:r>
      <w:r>
        <w:rPr/>
        <w:t>（</w:t>
      </w:r>
      <w:r>
        <w:rPr>
          <w:rFonts w:ascii="Arial" w:hAnsi="Arial" w:cs="Arial" w:eastAsia="Arial" w:hint="default"/>
        </w:rPr>
        <w:t>1</w:t>
      </w:r>
      <w:r>
        <w:rPr/>
        <w:t>）按种类披露</w:t>
      </w:r>
    </w:p>
    <w:p>
      <w:pPr>
        <w:spacing w:line="240" w:lineRule="auto" w:before="0"/>
        <w:rPr>
          <w:rFonts w:ascii="宋体" w:hAnsi="宋体" w:cs="宋体" w:eastAsia="宋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2124"/>
        <w:gridCol w:w="1421"/>
        <w:gridCol w:w="566"/>
        <w:gridCol w:w="1277"/>
        <w:gridCol w:w="568"/>
        <w:gridCol w:w="1277"/>
        <w:gridCol w:w="569"/>
        <w:gridCol w:w="1130"/>
        <w:gridCol w:w="566"/>
      </w:tblGrid>
      <w:tr>
        <w:trPr>
          <w:trHeight w:val="386" w:hRule="exact"/>
        </w:trPr>
        <w:tc>
          <w:tcPr>
            <w:tcW w:w="2124" w:type="dxa"/>
            <w:vMerge w:val="restart"/>
            <w:tcBorders>
              <w:top w:val="single" w:sz="2" w:space="0" w:color="000000"/>
              <w:left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833" w:type="dxa"/>
            <w:gridSpan w:val="4"/>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7"/>
              <w:ind w:left="19" w:right="0"/>
              <w:jc w:val="center"/>
              <w:rPr>
                <w:rFonts w:ascii="Arial" w:hAnsi="Arial" w:cs="Arial" w:eastAsia="Arial" w:hint="default"/>
                <w:sz w:val="18"/>
                <w:szCs w:val="18"/>
              </w:rPr>
            </w:pPr>
            <w:r>
              <w:rPr>
                <w:rFonts w:ascii="Arial"/>
                <w:b/>
                <w:sz w:val="18"/>
              </w:rPr>
              <w:t>2011-12-31</w:t>
            </w:r>
            <w:r>
              <w:rPr>
                <w:rFonts w:ascii="Arial"/>
                <w:sz w:val="18"/>
              </w:rPr>
            </w:r>
          </w:p>
        </w:tc>
        <w:tc>
          <w:tcPr>
            <w:tcW w:w="3544" w:type="dxa"/>
            <w:gridSpan w:val="4"/>
            <w:tcBorders>
              <w:top w:val="single" w:sz="2" w:space="0" w:color="000000"/>
              <w:left w:val="single" w:sz="4" w:space="0" w:color="000000"/>
              <w:bottom w:val="nil" w:sz="6" w:space="0" w:color="auto"/>
              <w:right w:val="nil" w:sz="6" w:space="0" w:color="auto"/>
            </w:tcBorders>
            <w:shd w:val="clear" w:color="auto" w:fill="D9D9D9"/>
          </w:tcPr>
          <w:p>
            <w:pPr>
              <w:pStyle w:val="TableParagraph"/>
              <w:spacing w:line="240" w:lineRule="auto" w:before="107"/>
              <w:ind w:left="7" w:right="0"/>
              <w:jc w:val="center"/>
              <w:rPr>
                <w:rFonts w:ascii="Arial" w:hAnsi="Arial" w:cs="Arial" w:eastAsia="Arial" w:hint="default"/>
                <w:sz w:val="18"/>
                <w:szCs w:val="18"/>
              </w:rPr>
            </w:pPr>
            <w:r>
              <w:rPr>
                <w:rFonts w:ascii="Arial"/>
                <w:b/>
                <w:sz w:val="18"/>
              </w:rPr>
              <w:t>2010-12-31</w:t>
            </w:r>
            <w:r>
              <w:rPr>
                <w:rFonts w:ascii="Arial"/>
                <w:sz w:val="18"/>
              </w:rPr>
            </w:r>
          </w:p>
        </w:tc>
      </w:tr>
      <w:tr>
        <w:trPr>
          <w:trHeight w:val="388" w:hRule="exact"/>
        </w:trPr>
        <w:tc>
          <w:tcPr>
            <w:tcW w:w="2124" w:type="dxa"/>
            <w:vMerge/>
            <w:tcBorders>
              <w:left w:val="nil" w:sz="6" w:space="0" w:color="auto"/>
              <w:right w:val="single" w:sz="4" w:space="0" w:color="000000"/>
            </w:tcBorders>
            <w:shd w:val="clear" w:color="auto" w:fill="D9D9D9"/>
          </w:tcPr>
          <w:p>
            <w:pPr/>
          </w:p>
        </w:tc>
        <w:tc>
          <w:tcPr>
            <w:tcW w:w="1988"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91"/>
              <w:ind w:left="63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45"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91"/>
              <w:ind w:left="56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47" w:type="dxa"/>
            <w:gridSpan w:val="2"/>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91"/>
              <w:ind w:left="5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97" w:type="dxa"/>
            <w:gridSpan w:val="2"/>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91"/>
              <w:ind w:left="48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989" w:hRule="exact"/>
        </w:trPr>
        <w:tc>
          <w:tcPr>
            <w:tcW w:w="2124" w:type="dxa"/>
            <w:vMerge/>
            <w:tcBorders>
              <w:left w:val="nil" w:sz="6" w:space="0" w:color="auto"/>
              <w:bottom w:val="nil" w:sz="6" w:space="0" w:color="auto"/>
              <w:right w:val="single" w:sz="4" w:space="0" w:color="000000"/>
            </w:tcBorders>
            <w:shd w:val="clear" w:color="auto" w:fill="D9D9D9"/>
          </w:tcPr>
          <w:p>
            <w:pPr/>
          </w:p>
        </w:tc>
        <w:tc>
          <w:tcPr>
            <w:tcW w:w="142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348" w:lineRule="auto" w:before="70"/>
              <w:ind w:left="127" w:right="130" w:firstLine="67"/>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348" w:lineRule="auto" w:before="70"/>
              <w:ind w:left="134" w:right="124" w:firstLine="6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348" w:lineRule="auto" w:before="70"/>
              <w:ind w:left="129" w:right="130" w:firstLine="64"/>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3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41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6"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6"/>
              <w:ind w:left="115"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650" w:hRule="exact"/>
        </w:trPr>
        <w:tc>
          <w:tcPr>
            <w:tcW w:w="2124"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328" w:lineRule="auto" w:before="51"/>
              <w:ind w:left="107" w:right="96" w:firstLine="12"/>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w:t>
            </w:r>
            <w:r>
              <w:rPr>
                <w:rFonts w:ascii="宋体" w:hAnsi="宋体" w:cs="宋体" w:eastAsia="宋体" w:hint="default"/>
                <w:sz w:val="18"/>
                <w:szCs w:val="18"/>
              </w:rPr>
              <w:t> 提坏账准备的应收账款</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
              <w:jc w:val="right"/>
              <w:rPr>
                <w:rFonts w:ascii="Arial" w:hAnsi="Arial" w:cs="Arial" w:eastAsia="Arial" w:hint="default"/>
                <w:sz w:val="18"/>
                <w:szCs w:val="18"/>
              </w:rPr>
            </w:pPr>
            <w:r>
              <w:rPr>
                <w:rFonts w:ascii="Arial"/>
                <w:w w:val="99"/>
                <w:sz w:val="18"/>
              </w:rPr>
              <w:t>-</w:t>
            </w:r>
            <w:r>
              <w:rPr>
                <w:rFonts w:ascii="Arial"/>
                <w:sz w:val="18"/>
              </w:rPr>
            </w:r>
          </w:p>
        </w:tc>
      </w:tr>
      <w:tr>
        <w:trPr>
          <w:trHeight w:val="650" w:hRule="exact"/>
        </w:trPr>
        <w:tc>
          <w:tcPr>
            <w:tcW w:w="2124"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328" w:lineRule="auto" w:before="51"/>
              <w:ind w:left="107" w:right="98" w:firstLine="12"/>
              <w:jc w:val="left"/>
              <w:rPr>
                <w:rFonts w:ascii="宋体" w:hAnsi="宋体" w:cs="宋体" w:eastAsia="宋体" w:hint="default"/>
                <w:sz w:val="18"/>
                <w:szCs w:val="18"/>
              </w:rPr>
            </w:pPr>
            <w:r>
              <w:rPr>
                <w:rFonts w:ascii="宋体" w:hAnsi="宋体" w:cs="宋体" w:eastAsia="宋体" w:hint="default"/>
                <w:spacing w:val="9"/>
                <w:sz w:val="18"/>
                <w:szCs w:val="18"/>
              </w:rPr>
              <w:t>按组合计提坏账准备的</w:t>
            </w:r>
            <w:r>
              <w:rPr>
                <w:rFonts w:ascii="宋体" w:hAnsi="宋体" w:cs="宋体" w:eastAsia="宋体" w:hint="default"/>
                <w:sz w:val="18"/>
                <w:szCs w:val="18"/>
              </w:rPr>
              <w:t> 应收账款</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
              <w:jc w:val="right"/>
              <w:rPr>
                <w:rFonts w:ascii="Arial" w:hAnsi="Arial" w:cs="Arial" w:eastAsia="Arial" w:hint="default"/>
                <w:sz w:val="18"/>
                <w:szCs w:val="18"/>
              </w:rPr>
            </w:pPr>
            <w:r>
              <w:rPr>
                <w:rFonts w:ascii="Arial"/>
                <w:w w:val="99"/>
                <w:sz w:val="18"/>
              </w:rPr>
              <w:t>-</w:t>
            </w:r>
            <w:r>
              <w:rPr>
                <w:rFonts w:ascii="Arial"/>
                <w:sz w:val="18"/>
              </w:rPr>
            </w:r>
          </w:p>
        </w:tc>
      </w:tr>
      <w:tr>
        <w:trPr>
          <w:trHeight w:val="407" w:hRule="exact"/>
        </w:trPr>
        <w:tc>
          <w:tcPr>
            <w:tcW w:w="2124"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组合一（按账龄）</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7"/>
              <w:jc w:val="right"/>
              <w:rPr>
                <w:rFonts w:ascii="Arial" w:hAnsi="Arial" w:cs="Arial" w:eastAsia="Arial" w:hint="default"/>
                <w:sz w:val="18"/>
                <w:szCs w:val="18"/>
              </w:rPr>
            </w:pPr>
            <w:r>
              <w:rPr>
                <w:rFonts w:ascii="Arial"/>
                <w:spacing w:val="-1"/>
                <w:sz w:val="18"/>
              </w:rPr>
              <w:t>276,932,524.81</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
              <w:jc w:val="right"/>
              <w:rPr>
                <w:rFonts w:ascii="Arial" w:hAnsi="Arial" w:cs="Arial" w:eastAsia="Arial" w:hint="default"/>
                <w:sz w:val="18"/>
                <w:szCs w:val="18"/>
              </w:rPr>
            </w:pPr>
            <w:r>
              <w:rPr>
                <w:rFonts w:ascii="Arial"/>
                <w:spacing w:val="-1"/>
                <w:sz w:val="18"/>
              </w:rPr>
              <w:t>100.00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7"/>
              <w:jc w:val="right"/>
              <w:rPr>
                <w:rFonts w:ascii="Arial" w:hAnsi="Arial" w:cs="Arial" w:eastAsia="Arial" w:hint="default"/>
                <w:sz w:val="18"/>
                <w:szCs w:val="18"/>
              </w:rPr>
            </w:pPr>
            <w:r>
              <w:rPr>
                <w:rFonts w:ascii="Arial"/>
                <w:spacing w:val="-1"/>
                <w:sz w:val="18"/>
              </w:rPr>
              <w:t>10,441,028.33</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18"/>
                <w:szCs w:val="18"/>
              </w:rPr>
            </w:pPr>
            <w:r>
              <w:rPr>
                <w:rFonts w:ascii="Arial"/>
                <w:w w:val="95"/>
                <w:sz w:val="18"/>
              </w:rPr>
              <w:t>3.77</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0"/>
              <w:jc w:val="right"/>
              <w:rPr>
                <w:rFonts w:ascii="Arial" w:hAnsi="Arial" w:cs="Arial" w:eastAsia="Arial" w:hint="default"/>
                <w:sz w:val="18"/>
                <w:szCs w:val="18"/>
              </w:rPr>
            </w:pPr>
            <w:r>
              <w:rPr>
                <w:rFonts w:ascii="Arial"/>
                <w:spacing w:val="-1"/>
                <w:sz w:val="18"/>
              </w:rPr>
              <w:t>130,330,150.36</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8"/>
              <w:jc w:val="right"/>
              <w:rPr>
                <w:rFonts w:ascii="Arial" w:hAnsi="Arial" w:cs="Arial" w:eastAsia="Arial" w:hint="default"/>
                <w:sz w:val="18"/>
                <w:szCs w:val="18"/>
              </w:rPr>
            </w:pPr>
            <w:r>
              <w:rPr>
                <w:rFonts w:ascii="Arial"/>
                <w:spacing w:val="-1"/>
                <w:sz w:val="18"/>
              </w:rPr>
              <w:t>100.00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8"/>
              <w:jc w:val="right"/>
              <w:rPr>
                <w:rFonts w:ascii="Arial" w:hAnsi="Arial" w:cs="Arial" w:eastAsia="Arial" w:hint="default"/>
                <w:sz w:val="18"/>
                <w:szCs w:val="18"/>
              </w:rPr>
            </w:pPr>
            <w:r>
              <w:rPr>
                <w:rFonts w:ascii="Arial"/>
                <w:spacing w:val="-1"/>
                <w:sz w:val="18"/>
              </w:rPr>
              <w:t>5,461,163.26</w:t>
            </w:r>
          </w:p>
        </w:tc>
        <w:tc>
          <w:tcPr>
            <w:tcW w:w="566"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left="103" w:right="0"/>
              <w:jc w:val="left"/>
              <w:rPr>
                <w:rFonts w:ascii="Arial" w:hAnsi="Arial" w:cs="Arial" w:eastAsia="Arial" w:hint="default"/>
                <w:sz w:val="18"/>
                <w:szCs w:val="18"/>
              </w:rPr>
            </w:pPr>
            <w:r>
              <w:rPr>
                <w:rFonts w:ascii="Arial"/>
                <w:sz w:val="18"/>
              </w:rPr>
              <w:t>4.19</w:t>
            </w:r>
          </w:p>
        </w:tc>
      </w:tr>
      <w:tr>
        <w:trPr>
          <w:trHeight w:val="407" w:hRule="exact"/>
        </w:trPr>
        <w:tc>
          <w:tcPr>
            <w:tcW w:w="2124"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组合二（按性质）</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7"/>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7"/>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7"/>
              <w:jc w:val="right"/>
              <w:rPr>
                <w:rFonts w:ascii="Arial" w:hAnsi="Arial" w:cs="Arial" w:eastAsia="Arial" w:hint="default"/>
                <w:sz w:val="18"/>
                <w:szCs w:val="18"/>
              </w:rPr>
            </w:pPr>
            <w:r>
              <w:rPr>
                <w:rFonts w:ascii="Arial"/>
                <w:w w:val="99"/>
                <w:sz w:val="18"/>
              </w:rPr>
              <w:t>-</w:t>
            </w:r>
            <w:r>
              <w:rPr>
                <w:rFonts w:ascii="Arial"/>
                <w:sz w:val="18"/>
              </w:rPr>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2"/>
              <w:jc w:val="right"/>
              <w:rPr>
                <w:rFonts w:ascii="Arial" w:hAnsi="Arial" w:cs="Arial" w:eastAsia="Arial" w:hint="default"/>
                <w:sz w:val="18"/>
                <w:szCs w:val="18"/>
              </w:rPr>
            </w:pPr>
            <w:r>
              <w:rPr>
                <w:rFonts w:ascii="Arial"/>
                <w:w w:val="99"/>
                <w:sz w:val="18"/>
              </w:rPr>
              <w:t>-</w:t>
            </w:r>
            <w:r>
              <w:rPr>
                <w:rFonts w:ascii="Arial"/>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2"/>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2"/>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8"/>
              <w:jc w:val="right"/>
              <w:rPr>
                <w:rFonts w:ascii="Arial" w:hAnsi="Arial" w:cs="Arial" w:eastAsia="Arial" w:hint="default"/>
                <w:sz w:val="18"/>
                <w:szCs w:val="18"/>
              </w:rPr>
            </w:pPr>
            <w:r>
              <w:rPr>
                <w:rFonts w:ascii="Arial"/>
                <w:w w:val="99"/>
                <w:sz w:val="18"/>
              </w:rPr>
              <w:t>-</w:t>
            </w:r>
            <w:r>
              <w:rPr>
                <w:rFonts w:ascii="Arial"/>
                <w:sz w:val="18"/>
              </w:rPr>
            </w:r>
          </w:p>
        </w:tc>
      </w:tr>
      <w:tr>
        <w:trPr>
          <w:trHeight w:val="408" w:hRule="exact"/>
        </w:trPr>
        <w:tc>
          <w:tcPr>
            <w:tcW w:w="2124"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7"/>
              <w:jc w:val="right"/>
              <w:rPr>
                <w:rFonts w:ascii="Arial" w:hAnsi="Arial" w:cs="Arial" w:eastAsia="Arial" w:hint="default"/>
                <w:sz w:val="18"/>
                <w:szCs w:val="18"/>
              </w:rPr>
            </w:pPr>
            <w:r>
              <w:rPr>
                <w:rFonts w:ascii="Arial"/>
                <w:spacing w:val="-1"/>
                <w:sz w:val="18"/>
              </w:rPr>
              <w:t>276,932,524.81</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
              <w:jc w:val="right"/>
              <w:rPr>
                <w:rFonts w:ascii="Arial" w:hAnsi="Arial" w:cs="Arial" w:eastAsia="Arial" w:hint="default"/>
                <w:sz w:val="18"/>
                <w:szCs w:val="18"/>
              </w:rPr>
            </w:pPr>
            <w:r>
              <w:rPr>
                <w:rFonts w:ascii="Arial"/>
                <w:spacing w:val="-1"/>
                <w:sz w:val="18"/>
              </w:rPr>
              <w:t>100.00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7"/>
              <w:jc w:val="right"/>
              <w:rPr>
                <w:rFonts w:ascii="Arial" w:hAnsi="Arial" w:cs="Arial" w:eastAsia="Arial" w:hint="default"/>
                <w:sz w:val="18"/>
                <w:szCs w:val="18"/>
              </w:rPr>
            </w:pPr>
            <w:r>
              <w:rPr>
                <w:rFonts w:ascii="Arial"/>
                <w:spacing w:val="-1"/>
                <w:sz w:val="18"/>
              </w:rPr>
              <w:t>10,441,028.33</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Arial" w:hAnsi="Arial" w:cs="Arial" w:eastAsia="Arial" w:hint="default"/>
                <w:sz w:val="18"/>
                <w:szCs w:val="18"/>
              </w:rPr>
            </w:pPr>
            <w:r>
              <w:rPr>
                <w:rFonts w:ascii="Arial"/>
                <w:w w:val="95"/>
                <w:sz w:val="18"/>
              </w:rPr>
              <w:t>3.77</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20"/>
              <w:jc w:val="right"/>
              <w:rPr>
                <w:rFonts w:ascii="Arial" w:hAnsi="Arial" w:cs="Arial" w:eastAsia="Arial" w:hint="default"/>
                <w:sz w:val="18"/>
                <w:szCs w:val="18"/>
              </w:rPr>
            </w:pPr>
            <w:r>
              <w:rPr>
                <w:rFonts w:ascii="Arial"/>
                <w:spacing w:val="-1"/>
                <w:sz w:val="18"/>
              </w:rPr>
              <w:t>130,330,150.36</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8"/>
              <w:jc w:val="right"/>
              <w:rPr>
                <w:rFonts w:ascii="Arial" w:hAnsi="Arial" w:cs="Arial" w:eastAsia="Arial" w:hint="default"/>
                <w:sz w:val="18"/>
                <w:szCs w:val="18"/>
              </w:rPr>
            </w:pPr>
            <w:r>
              <w:rPr>
                <w:rFonts w:ascii="Arial"/>
                <w:spacing w:val="-1"/>
                <w:sz w:val="18"/>
              </w:rPr>
              <w:t>100.00</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8"/>
              <w:jc w:val="right"/>
              <w:rPr>
                <w:rFonts w:ascii="Arial" w:hAnsi="Arial" w:cs="Arial" w:eastAsia="Arial" w:hint="default"/>
                <w:sz w:val="18"/>
                <w:szCs w:val="18"/>
              </w:rPr>
            </w:pPr>
            <w:r>
              <w:rPr>
                <w:rFonts w:ascii="Arial"/>
                <w:spacing w:val="-1"/>
                <w:sz w:val="18"/>
              </w:rPr>
              <w:t>5,461,163.26</w:t>
            </w:r>
          </w:p>
        </w:tc>
        <w:tc>
          <w:tcPr>
            <w:tcW w:w="566"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left="103" w:right="0"/>
              <w:jc w:val="left"/>
              <w:rPr>
                <w:rFonts w:ascii="Arial" w:hAnsi="Arial" w:cs="Arial" w:eastAsia="Arial" w:hint="default"/>
                <w:sz w:val="18"/>
                <w:szCs w:val="18"/>
              </w:rPr>
            </w:pPr>
            <w:r>
              <w:rPr>
                <w:rFonts w:ascii="Arial"/>
                <w:sz w:val="18"/>
              </w:rPr>
              <w:t>4.19</w:t>
            </w:r>
          </w:p>
        </w:tc>
      </w:tr>
      <w:tr>
        <w:trPr>
          <w:trHeight w:val="970" w:hRule="exact"/>
        </w:trPr>
        <w:tc>
          <w:tcPr>
            <w:tcW w:w="2124"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326" w:lineRule="auto" w:before="51"/>
              <w:ind w:left="107" w:right="89" w:firstLine="12"/>
              <w:jc w:val="both"/>
              <w:rPr>
                <w:rFonts w:ascii="宋体" w:hAnsi="宋体" w:cs="宋体" w:eastAsia="宋体" w:hint="default"/>
                <w:sz w:val="18"/>
                <w:szCs w:val="18"/>
              </w:rPr>
            </w:pPr>
            <w:r>
              <w:rPr>
                <w:rFonts w:ascii="宋体" w:hAnsi="宋体" w:cs="宋体" w:eastAsia="宋体" w:hint="default"/>
                <w:spacing w:val="9"/>
                <w:sz w:val="18"/>
                <w:szCs w:val="18"/>
              </w:rPr>
              <w:t>单项金额虽不重大但单</w:t>
            </w:r>
            <w:r>
              <w:rPr>
                <w:rFonts w:ascii="宋体" w:hAnsi="宋体" w:cs="宋体" w:eastAsia="宋体" w:hint="default"/>
                <w:sz w:val="18"/>
                <w:szCs w:val="18"/>
              </w:rPr>
              <w:t> </w:t>
            </w:r>
            <w:r>
              <w:rPr>
                <w:rFonts w:ascii="宋体" w:hAnsi="宋体" w:cs="宋体" w:eastAsia="宋体" w:hint="default"/>
                <w:spacing w:val="12"/>
                <w:sz w:val="18"/>
                <w:szCs w:val="18"/>
              </w:rPr>
              <w:t>项计提坏账准备的应收</w:t>
            </w:r>
            <w:r>
              <w:rPr>
                <w:rFonts w:ascii="宋体" w:hAnsi="宋体" w:cs="宋体" w:eastAsia="宋体" w:hint="default"/>
                <w:spacing w:val="12"/>
                <w:sz w:val="18"/>
                <w:szCs w:val="18"/>
              </w:rPr>
              <w:t> </w:t>
            </w:r>
            <w:r>
              <w:rPr>
                <w:rFonts w:ascii="宋体" w:hAnsi="宋体" w:cs="宋体" w:eastAsia="宋体" w:hint="default"/>
                <w:sz w:val="18"/>
                <w:szCs w:val="18"/>
              </w:rPr>
              <w:t>账款</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2"/>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8"/>
              <w:jc w:val="right"/>
              <w:rPr>
                <w:rFonts w:ascii="Arial" w:hAnsi="Arial" w:cs="Arial" w:eastAsia="Arial" w:hint="default"/>
                <w:sz w:val="18"/>
                <w:szCs w:val="18"/>
              </w:rPr>
            </w:pPr>
            <w:r>
              <w:rPr>
                <w:rFonts w:ascii="Arial"/>
                <w:w w:val="99"/>
                <w:sz w:val="18"/>
              </w:rPr>
              <w:t>-</w:t>
            </w:r>
            <w:r>
              <w:rPr>
                <w:rFonts w:ascii="Arial"/>
                <w:sz w:val="18"/>
              </w:rPr>
            </w:r>
          </w:p>
        </w:tc>
      </w:tr>
      <w:tr>
        <w:trPr>
          <w:trHeight w:val="403" w:hRule="exact"/>
        </w:trPr>
        <w:tc>
          <w:tcPr>
            <w:tcW w:w="2124" w:type="dxa"/>
            <w:tcBorders>
              <w:top w:val="nil" w:sz="6" w:space="0" w:color="auto"/>
              <w:left w:val="nil" w:sz="6" w:space="0" w:color="auto"/>
              <w:bottom w:val="single" w:sz="2" w:space="0" w:color="000000"/>
              <w:right w:val="single" w:sz="4" w:space="0" w:color="000000"/>
            </w:tcBorders>
            <w:shd w:val="clear" w:color="auto" w:fill="D9D9D9"/>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7"/>
              <w:jc w:val="right"/>
              <w:rPr>
                <w:rFonts w:ascii="Arial" w:hAnsi="Arial" w:cs="Arial" w:eastAsia="Arial" w:hint="default"/>
                <w:sz w:val="18"/>
                <w:szCs w:val="18"/>
              </w:rPr>
            </w:pPr>
            <w:r>
              <w:rPr>
                <w:rFonts w:ascii="Arial"/>
                <w:spacing w:val="-1"/>
                <w:sz w:val="18"/>
              </w:rPr>
              <w:t>276,932,524.81</w:t>
            </w:r>
          </w:p>
          <w:p>
            <w:pPr>
              <w:pStyle w:val="TableParagraph"/>
              <w:spacing w:line="240" w:lineRule="auto" w:before="11"/>
              <w:ind w:right="0"/>
              <w:jc w:val="left"/>
              <w:rPr>
                <w:rFonts w:ascii="宋体" w:hAnsi="宋体" w:cs="宋体" w:eastAsia="宋体" w:hint="default"/>
                <w:sz w:val="3"/>
                <w:szCs w:val="3"/>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7619"/>
                  <wp:effectExtent l="0" t="0" r="0" b="0"/>
                  <wp:docPr id="3" name="image107.png" descr=""/>
                  <wp:cNvGraphicFramePr>
                    <a:graphicFrameLocks noChangeAspect="1"/>
                  </wp:cNvGraphicFramePr>
                  <a:graphic>
                    <a:graphicData uri="http://schemas.openxmlformats.org/drawingml/2006/picture">
                      <pic:pic>
                        <pic:nvPicPr>
                          <pic:cNvPr id="4" name="image107.png"/>
                          <pic:cNvPicPr/>
                        </pic:nvPicPr>
                        <pic:blipFill>
                          <a:blip r:embed="rId122" cstate="print"/>
                          <a:stretch>
                            <a:fillRect/>
                          </a:stretch>
                        </pic:blipFill>
                        <pic:spPr>
                          <a:xfrm>
                            <a:off x="0" y="0"/>
                            <a:ext cx="6095" cy="7619"/>
                          </a:xfrm>
                          <a:prstGeom prst="rect">
                            <a:avLst/>
                          </a:prstGeom>
                        </pic:spPr>
                      </pic:pic>
                    </a:graphicData>
                  </a:graphic>
                </wp:inline>
              </w:drawing>
            </w:r>
            <w:r>
              <w:rPr>
                <w:rFonts w:ascii="宋体" w:hAnsi="宋体" w:cs="宋体" w:eastAsia="宋体" w:hint="default"/>
                <w:sz w:val="2"/>
                <w:szCs w:val="2"/>
              </w:rPr>
            </w:r>
          </w:p>
        </w:tc>
        <w:tc>
          <w:tcPr>
            <w:tcW w:w="566"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131"/>
              <w:ind w:right="-19"/>
              <w:jc w:val="right"/>
              <w:rPr>
                <w:rFonts w:ascii="Arial" w:hAnsi="Arial" w:cs="Arial" w:eastAsia="Arial" w:hint="default"/>
                <w:sz w:val="18"/>
                <w:szCs w:val="18"/>
              </w:rPr>
            </w:pPr>
            <w:r>
              <w:rPr>
                <w:rFonts w:ascii="Arial"/>
                <w:spacing w:val="-1"/>
                <w:sz w:val="18"/>
              </w:rPr>
              <w:t>100.00</w:t>
            </w:r>
          </w:p>
        </w:tc>
        <w:tc>
          <w:tcPr>
            <w:tcW w:w="1277"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131"/>
              <w:ind w:right="-17"/>
              <w:jc w:val="right"/>
              <w:rPr>
                <w:rFonts w:ascii="Arial" w:hAnsi="Arial" w:cs="Arial" w:eastAsia="Arial" w:hint="default"/>
                <w:sz w:val="18"/>
                <w:szCs w:val="18"/>
              </w:rPr>
            </w:pPr>
            <w:r>
              <w:rPr>
                <w:rFonts w:ascii="Arial"/>
                <w:spacing w:val="-1"/>
                <w:sz w:val="18"/>
              </w:rPr>
              <w:t>10,441,028.33</w:t>
            </w:r>
          </w:p>
        </w:tc>
        <w:tc>
          <w:tcPr>
            <w:tcW w:w="568"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131"/>
              <w:ind w:right="99"/>
              <w:jc w:val="right"/>
              <w:rPr>
                <w:rFonts w:ascii="Arial" w:hAnsi="Arial" w:cs="Arial" w:eastAsia="Arial" w:hint="default"/>
                <w:sz w:val="18"/>
                <w:szCs w:val="18"/>
              </w:rPr>
            </w:pPr>
            <w:r>
              <w:rPr>
                <w:rFonts w:ascii="Arial"/>
                <w:w w:val="95"/>
                <w:sz w:val="18"/>
              </w:rPr>
              <w:t>3.77</w:t>
            </w:r>
            <w:r>
              <w:rPr>
                <w:rFonts w:ascii="Arial"/>
                <w:sz w:val="18"/>
              </w:rPr>
            </w:r>
          </w:p>
        </w:tc>
        <w:tc>
          <w:tcPr>
            <w:tcW w:w="1277"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131"/>
              <w:ind w:right="-20"/>
              <w:jc w:val="right"/>
              <w:rPr>
                <w:rFonts w:ascii="Arial" w:hAnsi="Arial" w:cs="Arial" w:eastAsia="Arial" w:hint="default"/>
                <w:sz w:val="18"/>
                <w:szCs w:val="18"/>
              </w:rPr>
            </w:pPr>
            <w:r>
              <w:rPr>
                <w:rFonts w:ascii="Arial"/>
                <w:spacing w:val="-1"/>
                <w:sz w:val="18"/>
              </w:rPr>
              <w:t>130,330,150.36</w:t>
            </w:r>
          </w:p>
        </w:tc>
        <w:tc>
          <w:tcPr>
            <w:tcW w:w="569"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131"/>
              <w:ind w:right="-18"/>
              <w:jc w:val="right"/>
              <w:rPr>
                <w:rFonts w:ascii="Arial" w:hAnsi="Arial" w:cs="Arial" w:eastAsia="Arial" w:hint="default"/>
                <w:sz w:val="18"/>
                <w:szCs w:val="18"/>
              </w:rPr>
            </w:pPr>
            <w:r>
              <w:rPr>
                <w:rFonts w:ascii="Arial"/>
                <w:spacing w:val="-1"/>
                <w:sz w:val="18"/>
              </w:rPr>
              <w:t>100.00</w:t>
            </w:r>
          </w:p>
        </w:tc>
        <w:tc>
          <w:tcPr>
            <w:tcW w:w="1130"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131"/>
              <w:ind w:right="-18"/>
              <w:jc w:val="right"/>
              <w:rPr>
                <w:rFonts w:ascii="Arial" w:hAnsi="Arial" w:cs="Arial" w:eastAsia="Arial" w:hint="default"/>
                <w:sz w:val="18"/>
                <w:szCs w:val="18"/>
              </w:rPr>
            </w:pPr>
            <w:r>
              <w:rPr>
                <w:rFonts w:ascii="Arial"/>
                <w:spacing w:val="-1"/>
                <w:sz w:val="18"/>
              </w:rPr>
              <w:t>5,461,163.26</w:t>
            </w:r>
          </w:p>
        </w:tc>
        <w:tc>
          <w:tcPr>
            <w:tcW w:w="566" w:type="dxa"/>
            <w:tcBorders>
              <w:top w:val="nil" w:sz="6" w:space="0" w:color="auto"/>
              <w:left w:val="single" w:sz="4" w:space="0" w:color="000000"/>
              <w:bottom w:val="single" w:sz="2" w:space="0" w:color="000000"/>
              <w:right w:val="nil" w:sz="6" w:space="0" w:color="auto"/>
            </w:tcBorders>
          </w:tcPr>
          <w:p>
            <w:pPr>
              <w:pStyle w:val="TableParagraph"/>
              <w:spacing w:line="240" w:lineRule="auto" w:before="131"/>
              <w:ind w:left="103" w:right="0"/>
              <w:jc w:val="left"/>
              <w:rPr>
                <w:rFonts w:ascii="Arial" w:hAnsi="Arial" w:cs="Arial" w:eastAsia="Arial" w:hint="default"/>
                <w:sz w:val="18"/>
                <w:szCs w:val="18"/>
              </w:rPr>
            </w:pPr>
            <w:r>
              <w:rPr>
                <w:rFonts w:ascii="Arial"/>
                <w:sz w:val="18"/>
              </w:rPr>
              <w:t>4.19</w:t>
            </w:r>
          </w:p>
        </w:tc>
      </w:tr>
    </w:tbl>
    <w:p>
      <w:pPr>
        <w:spacing w:line="240" w:lineRule="auto" w:before="4"/>
        <w:rPr>
          <w:rFonts w:ascii="宋体" w:hAnsi="宋体" w:cs="宋体" w:eastAsia="宋体" w:hint="default"/>
          <w:sz w:val="13"/>
          <w:szCs w:val="13"/>
        </w:rPr>
      </w:pPr>
    </w:p>
    <w:p>
      <w:pPr>
        <w:pStyle w:val="BodyText"/>
        <w:spacing w:line="240" w:lineRule="auto" w:before="26"/>
        <w:ind w:left="1298" w:right="0"/>
        <w:jc w:val="left"/>
      </w:pPr>
      <w:r>
        <w:rPr/>
        <w:pict>
          <v:group style="position:absolute;margin-left:54.48pt;margin-top:-98.084419pt;width:474.95pt;height:.5pt;mso-position-horizontal-relative:page;mso-position-vertical-relative:paragraph;z-index:-1171072" coordorigin="1090,-1962" coordsize="9499,10">
            <v:shape style="position:absolute;left:1090;top:-1962;width:3539;height:10" type="#_x0000_t75" stroked="false">
              <v:imagedata r:id="rId167" o:title=""/>
            </v:shape>
            <v:shape style="position:absolute;left:4623;top:-1962;width:1848;height:10" type="#_x0000_t75" stroked="false">
              <v:imagedata r:id="rId168" o:title=""/>
            </v:shape>
            <v:shape style="position:absolute;left:6467;top:-1962;width:574;height:10" type="#_x0000_t75" stroked="false">
              <v:imagedata r:id="rId169" o:title=""/>
            </v:shape>
            <v:shape style="position:absolute;left:7036;top:-1962;width:1282;height:10" type="#_x0000_t75" stroked="false">
              <v:imagedata r:id="rId26" o:title=""/>
            </v:shape>
            <v:shape style="position:absolute;left:8313;top:-1962;width:574;height:10" type="#_x0000_t75" stroked="false">
              <v:imagedata r:id="rId170" o:title=""/>
            </v:shape>
            <v:shape style="position:absolute;left:8882;top:-1962;width:1706;height:10" type="#_x0000_t75" stroked="false">
              <v:imagedata r:id="rId171" o:title=""/>
            </v:shape>
            <w10:wrap type="none"/>
          </v:group>
        </w:pict>
      </w:r>
      <w:r>
        <w:rPr/>
        <w:pict>
          <v:group style="position:absolute;margin-left:54.48pt;margin-top:-77.684357pt;width:474.95pt;height:.5pt;mso-position-horizontal-relative:page;mso-position-vertical-relative:paragraph;z-index:-1171048" coordorigin="1090,-1554" coordsize="9499,10">
            <v:shape style="position:absolute;left:1090;top:-1554;width:3539;height:10" type="#_x0000_t75" stroked="false">
              <v:imagedata r:id="rId181" o:title=""/>
            </v:shape>
            <v:shape style="position:absolute;left:4623;top:-1554;width:1848;height:10" type="#_x0000_t75" stroked="false">
              <v:imagedata r:id="rId182" o:title=""/>
            </v:shape>
            <v:shape style="position:absolute;left:6467;top:-1554;width:574;height:10" type="#_x0000_t75" stroked="false">
              <v:imagedata r:id="rId183" o:title=""/>
            </v:shape>
            <v:shape style="position:absolute;left:7036;top:-1554;width:1282;height:10" type="#_x0000_t75" stroked="false">
              <v:imagedata r:id="rId32" o:title=""/>
            </v:shape>
            <v:shape style="position:absolute;left:8313;top:-1554;width:574;height:10" type="#_x0000_t75" stroked="false">
              <v:imagedata r:id="rId184" o:title=""/>
            </v:shape>
            <v:shape style="position:absolute;left:8882;top:-1554;width:1706;height:10" type="#_x0000_t75" stroked="false">
              <v:imagedata r:id="rId185" o:title=""/>
            </v:shape>
            <w10:wrap type="none"/>
          </v:group>
        </w:pict>
      </w:r>
      <w:r>
        <w:rPr/>
        <w:pict>
          <v:group style="position:absolute;margin-left:54.48pt;margin-top:-29.204418pt;width:474.95pt;height:.5pt;mso-position-horizontal-relative:page;mso-position-vertical-relative:paragraph;z-index:-1171024" coordorigin="1090,-584" coordsize="9499,10">
            <v:shape style="position:absolute;left:1090;top:-584;width:3539;height:10" type="#_x0000_t75" stroked="false">
              <v:imagedata r:id="rId167" o:title=""/>
            </v:shape>
            <v:shape style="position:absolute;left:4623;top:-584;width:1848;height:10" type="#_x0000_t75" stroked="false">
              <v:imagedata r:id="rId168" o:title=""/>
            </v:shape>
            <v:shape style="position:absolute;left:6467;top:-584;width:574;height:10" type="#_x0000_t75" stroked="false">
              <v:imagedata r:id="rId169" o:title=""/>
            </v:shape>
            <v:shape style="position:absolute;left:7036;top:-584;width:1282;height:10" type="#_x0000_t75" stroked="false">
              <v:imagedata r:id="rId26" o:title=""/>
            </v:shape>
            <v:shape style="position:absolute;left:8313;top:-584;width:574;height:10" type="#_x0000_t75" stroked="false">
              <v:imagedata r:id="rId170" o:title=""/>
            </v:shape>
            <v:shape style="position:absolute;left:8882;top:-584;width:1706;height:10" type="#_x0000_t75" stroked="false">
              <v:imagedata r:id="rId171" o:title=""/>
            </v:shape>
            <w10:wrap type="none"/>
          </v:group>
        </w:pict>
      </w:r>
      <w:r>
        <w:rPr/>
        <w:pict>
          <v:shape style="position:absolute;margin-left:231.410004pt;margin-top:-9.524418pt;width:.479968pt;height:.6pt;mso-position-horizontal-relative:page;mso-position-vertical-relative:paragraph;z-index:-1171000" type="#_x0000_t75" stroked="false">
            <v:imagedata r:id="rId122" o:title=""/>
          </v:shape>
        </w:pict>
      </w:r>
      <w:r>
        <w:rPr/>
        <w:pict>
          <v:shape style="position:absolute;margin-left:259.730011pt;margin-top:-9.524418pt;width:.479978pt;height:.6pt;mso-position-horizontal-relative:page;mso-position-vertical-relative:paragraph;z-index:-1170976" type="#_x0000_t75" stroked="false">
            <v:imagedata r:id="rId122" o:title=""/>
          </v:shape>
        </w:pict>
      </w:r>
      <w:r>
        <w:rPr/>
        <w:pict>
          <v:shape style="position:absolute;margin-left:323.589996pt;margin-top:-9.524418pt;width:.479948pt;height:.6pt;mso-position-horizontal-relative:page;mso-position-vertical-relative:paragraph;z-index:-1170952" type="#_x0000_t75" stroked="false">
            <v:imagedata r:id="rId122" o:title=""/>
          </v:shape>
        </w:pict>
      </w:r>
      <w:r>
        <w:rPr/>
        <w:pict>
          <v:shape style="position:absolute;margin-left:352.029999pt;margin-top:-9.524418pt;width:.479948pt;height:.6pt;mso-position-horizontal-relative:page;mso-position-vertical-relative:paragraph;z-index:-1170928" type="#_x0000_t75" stroked="false">
            <v:imagedata r:id="rId122" o:title=""/>
          </v:shape>
        </w:pict>
      </w:r>
      <w:r>
        <w:rPr/>
        <w:pict>
          <v:shape style="position:absolute;margin-left:415.869995pt;margin-top:-9.524418pt;width:.479948pt;height:.6pt;mso-position-horizontal-relative:page;mso-position-vertical-relative:paragraph;z-index:-1170904" type="#_x0000_t75" stroked="false">
            <v:imagedata r:id="rId122" o:title=""/>
          </v:shape>
        </w:pict>
      </w:r>
      <w:r>
        <w:rPr/>
        <w:pict>
          <v:shape style="position:absolute;margin-left:444.339996pt;margin-top:-9.524418pt;width:.479978pt;height:.6pt;mso-position-horizontal-relative:page;mso-position-vertical-relative:paragraph;z-index:-1170880" type="#_x0000_t75" stroked="false">
            <v:imagedata r:id="rId122" o:title=""/>
          </v:shape>
        </w:pict>
      </w:r>
      <w:r>
        <w:rPr/>
        <w:pict>
          <v:shape style="position:absolute;margin-left:500.859985pt;margin-top:-9.524418pt;width:.479978pt;height:.6pt;mso-position-horizontal-relative:page;mso-position-vertical-relative:paragraph;z-index:-1170856" type="#_x0000_t75" stroked="false">
            <v:imagedata r:id="rId122" o:title=""/>
          </v:shape>
        </w:pict>
      </w:r>
      <w:r>
        <w:rPr/>
        <w:t>组合中，按账龄分析法计提坏账准备的应收账款：</w:t>
      </w:r>
    </w:p>
    <w:p>
      <w:pPr>
        <w:spacing w:after="0" w:line="240" w:lineRule="auto"/>
        <w:jc w:val="left"/>
        <w:sectPr>
          <w:pgSz w:w="11910" w:h="16840"/>
          <w:pgMar w:header="877" w:footer="835" w:top="1060" w:bottom="10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283" w:type="dxa"/>
        <w:tblLayout w:type="fixed"/>
        <w:tblCellMar>
          <w:top w:w="0" w:type="dxa"/>
          <w:left w:w="0" w:type="dxa"/>
          <w:bottom w:w="0" w:type="dxa"/>
          <w:right w:w="0" w:type="dxa"/>
        </w:tblCellMar>
        <w:tblLook w:val="01E0"/>
      </w:tblPr>
      <w:tblGrid>
        <w:gridCol w:w="911"/>
        <w:gridCol w:w="1652"/>
        <w:gridCol w:w="900"/>
        <w:gridCol w:w="1440"/>
        <w:gridCol w:w="1574"/>
        <w:gridCol w:w="845"/>
        <w:gridCol w:w="1375"/>
      </w:tblGrid>
      <w:tr>
        <w:trPr>
          <w:trHeight w:val="180" w:hRule="exact"/>
        </w:trPr>
        <w:tc>
          <w:tcPr>
            <w:tcW w:w="911" w:type="dxa"/>
            <w:tcBorders>
              <w:top w:val="nil" w:sz="6" w:space="0" w:color="auto"/>
              <w:left w:val="nil" w:sz="6" w:space="0" w:color="auto"/>
              <w:bottom w:val="nil" w:sz="6" w:space="0" w:color="auto"/>
              <w:right w:val="nil" w:sz="6" w:space="0" w:color="auto"/>
            </w:tcBorders>
            <w:shd w:val="clear" w:color="auto" w:fill="D9D9D9"/>
          </w:tcPr>
          <w:p>
            <w:pPr>
              <w:pStyle w:val="TableParagraph"/>
              <w:spacing w:line="180" w:lineRule="exact"/>
              <w:ind w:right="142"/>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787" w:type="dxa"/>
            <w:gridSpan w:val="6"/>
            <w:tcBorders>
              <w:top w:val="nil" w:sz="6" w:space="0" w:color="auto"/>
              <w:left w:val="nil" w:sz="6" w:space="0" w:color="auto"/>
              <w:bottom w:val="nil" w:sz="6" w:space="0" w:color="auto"/>
              <w:right w:val="nil" w:sz="6" w:space="0" w:color="auto"/>
            </w:tcBorders>
            <w:shd w:val="clear" w:color="auto" w:fill="D9D9D9"/>
          </w:tcPr>
          <w:p>
            <w:pPr/>
          </w:p>
        </w:tc>
      </w:tr>
      <w:tr>
        <w:trPr>
          <w:trHeight w:val="238" w:hRule="exact"/>
        </w:trPr>
        <w:tc>
          <w:tcPr>
            <w:tcW w:w="911" w:type="dxa"/>
            <w:tcBorders>
              <w:top w:val="nil" w:sz="6" w:space="0" w:color="auto"/>
              <w:left w:val="nil" w:sz="6" w:space="0" w:color="auto"/>
              <w:bottom w:val="nil" w:sz="6" w:space="0" w:color="auto"/>
              <w:right w:val="nil" w:sz="6" w:space="0" w:color="auto"/>
            </w:tcBorders>
            <w:shd w:val="clear" w:color="auto" w:fill="D9D9D9"/>
          </w:tcPr>
          <w:p>
            <w:pPr/>
          </w:p>
        </w:tc>
        <w:tc>
          <w:tcPr>
            <w:tcW w:w="1652" w:type="dxa"/>
            <w:tcBorders>
              <w:top w:val="single" w:sz="19" w:space="0" w:color="FFFFFF"/>
              <w:left w:val="nil" w:sz="6" w:space="0" w:color="auto"/>
              <w:bottom w:val="nil" w:sz="6" w:space="0" w:color="auto"/>
              <w:right w:val="single" w:sz="4" w:space="0" w:color="000000"/>
            </w:tcBorders>
            <w:shd w:val="clear" w:color="auto" w:fill="D9D9D9"/>
          </w:tcPr>
          <w:p>
            <w:pPr/>
          </w:p>
        </w:tc>
        <w:tc>
          <w:tcPr>
            <w:tcW w:w="900" w:type="dxa"/>
            <w:tcBorders>
              <w:top w:val="single" w:sz="19" w:space="0" w:color="FFFFFF"/>
              <w:left w:val="single" w:sz="4" w:space="0" w:color="000000"/>
              <w:bottom w:val="nil" w:sz="6" w:space="0" w:color="auto"/>
              <w:right w:val="nil" w:sz="6" w:space="0" w:color="auto"/>
            </w:tcBorders>
            <w:shd w:val="clear" w:color="auto" w:fill="D9D9D9"/>
          </w:tcPr>
          <w:p>
            <w:pPr>
              <w:pStyle w:val="TableParagraph"/>
              <w:spacing w:line="240" w:lineRule="auto" w:before="46"/>
              <w:ind w:left="26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40" w:type="dxa"/>
            <w:tcBorders>
              <w:top w:val="single" w:sz="19" w:space="0" w:color="FFFFFF"/>
              <w:left w:val="nil" w:sz="6" w:space="0" w:color="auto"/>
              <w:bottom w:val="nil" w:sz="6" w:space="0" w:color="auto"/>
              <w:right w:val="nil" w:sz="6" w:space="0" w:color="auto"/>
            </w:tcBorders>
            <w:shd w:val="clear" w:color="auto" w:fill="D9D9D9"/>
          </w:tcPr>
          <w:p>
            <w:pPr>
              <w:pStyle w:val="TableParagraph"/>
              <w:spacing w:line="240" w:lineRule="auto" w:before="3"/>
              <w:ind w:left="36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74" w:type="dxa"/>
            <w:tcBorders>
              <w:top w:val="single" w:sz="19" w:space="0" w:color="FFFFFF"/>
              <w:left w:val="nil" w:sz="6" w:space="0" w:color="auto"/>
              <w:bottom w:val="nil" w:sz="6" w:space="0" w:color="auto"/>
              <w:right w:val="single" w:sz="4" w:space="0" w:color="000000"/>
            </w:tcBorders>
            <w:shd w:val="clear" w:color="auto" w:fill="D9D9D9"/>
          </w:tcPr>
          <w:p>
            <w:pPr/>
          </w:p>
        </w:tc>
        <w:tc>
          <w:tcPr>
            <w:tcW w:w="845" w:type="dxa"/>
            <w:tcBorders>
              <w:top w:val="single" w:sz="19" w:space="0" w:color="FFFFFF"/>
              <w:left w:val="single" w:sz="4" w:space="0" w:color="000000"/>
              <w:bottom w:val="nil" w:sz="6" w:space="0" w:color="auto"/>
              <w:right w:val="nil" w:sz="6" w:space="0" w:color="auto"/>
            </w:tcBorders>
            <w:shd w:val="clear" w:color="auto" w:fill="D9D9D9"/>
          </w:tcPr>
          <w:p>
            <w:pPr>
              <w:pStyle w:val="TableParagraph"/>
              <w:spacing w:line="240" w:lineRule="auto" w:before="46"/>
              <w:ind w:left="9"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75"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04" w:lineRule="exact"/>
              <w:ind w:left="40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161" w:hRule="exact"/>
        </w:trPr>
        <w:tc>
          <w:tcPr>
            <w:tcW w:w="911" w:type="dxa"/>
            <w:tcBorders>
              <w:top w:val="nil" w:sz="6" w:space="0" w:color="auto"/>
              <w:left w:val="nil" w:sz="6" w:space="0" w:color="auto"/>
              <w:bottom w:val="nil" w:sz="6" w:space="0" w:color="auto"/>
              <w:right w:val="nil" w:sz="6" w:space="0" w:color="auto"/>
            </w:tcBorders>
            <w:shd w:val="clear" w:color="auto" w:fill="D9D9D9"/>
          </w:tcPr>
          <w:p>
            <w:pPr/>
          </w:p>
        </w:tc>
        <w:tc>
          <w:tcPr>
            <w:tcW w:w="1652"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170"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0" w:type="dxa"/>
            <w:tcBorders>
              <w:top w:val="nil" w:sz="6" w:space="0" w:color="auto"/>
              <w:left w:val="single" w:sz="4" w:space="0" w:color="000000"/>
              <w:bottom w:val="nil" w:sz="6" w:space="0" w:color="auto"/>
              <w:right w:val="nil" w:sz="6" w:space="0" w:color="auto"/>
            </w:tcBorders>
            <w:shd w:val="clear" w:color="auto" w:fill="D9D9D9"/>
          </w:tcPr>
          <w:p>
            <w:pPr/>
          </w:p>
        </w:tc>
        <w:tc>
          <w:tcPr>
            <w:tcW w:w="1440" w:type="dxa"/>
            <w:tcBorders>
              <w:top w:val="nil" w:sz="6" w:space="0" w:color="auto"/>
              <w:left w:val="nil" w:sz="6" w:space="0" w:color="auto"/>
              <w:bottom w:val="nil" w:sz="6" w:space="0" w:color="auto"/>
              <w:right w:val="nil" w:sz="6" w:space="0" w:color="auto"/>
            </w:tcBorders>
            <w:shd w:val="clear" w:color="auto" w:fill="D9D9D9"/>
          </w:tcPr>
          <w:p>
            <w:pPr/>
          </w:p>
        </w:tc>
        <w:tc>
          <w:tcPr>
            <w:tcW w:w="1574"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170" w:lineRule="exact"/>
              <w:ind w:left="86"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45" w:type="dxa"/>
            <w:tcBorders>
              <w:top w:val="nil" w:sz="6" w:space="0" w:color="auto"/>
              <w:left w:val="single" w:sz="4" w:space="0" w:color="000000"/>
              <w:bottom w:val="nil" w:sz="6" w:space="0" w:color="auto"/>
              <w:right w:val="nil" w:sz="6" w:space="0" w:color="auto"/>
            </w:tcBorders>
            <w:shd w:val="clear" w:color="auto" w:fill="D9D9D9"/>
          </w:tcPr>
          <w:p>
            <w:pPr/>
          </w:p>
        </w:tc>
        <w:tc>
          <w:tcPr>
            <w:tcW w:w="1375" w:type="dxa"/>
            <w:tcBorders>
              <w:top w:val="nil" w:sz="6" w:space="0" w:color="auto"/>
              <w:left w:val="nil" w:sz="6" w:space="0" w:color="auto"/>
              <w:bottom w:val="nil" w:sz="6" w:space="0" w:color="auto"/>
              <w:right w:val="nil" w:sz="6" w:space="0" w:color="auto"/>
            </w:tcBorders>
            <w:shd w:val="clear" w:color="auto" w:fill="D9D9D9"/>
          </w:tcPr>
          <w:p>
            <w:pPr/>
          </w:p>
        </w:tc>
      </w:tr>
      <w:tr>
        <w:trPr>
          <w:trHeight w:val="207" w:hRule="exact"/>
        </w:trPr>
        <w:tc>
          <w:tcPr>
            <w:tcW w:w="911" w:type="dxa"/>
            <w:tcBorders>
              <w:top w:val="nil" w:sz="6" w:space="0" w:color="auto"/>
              <w:left w:val="nil" w:sz="6" w:space="0" w:color="auto"/>
              <w:bottom w:val="nil" w:sz="6" w:space="0" w:color="auto"/>
              <w:right w:val="nil" w:sz="6" w:space="0" w:color="auto"/>
            </w:tcBorders>
            <w:shd w:val="clear" w:color="auto" w:fill="D9D9D9"/>
          </w:tcPr>
          <w:p>
            <w:pPr/>
          </w:p>
        </w:tc>
        <w:tc>
          <w:tcPr>
            <w:tcW w:w="1652" w:type="dxa"/>
            <w:tcBorders>
              <w:top w:val="nil" w:sz="6" w:space="0" w:color="auto"/>
              <w:left w:val="nil" w:sz="6" w:space="0" w:color="auto"/>
              <w:bottom w:val="nil" w:sz="6" w:space="0" w:color="auto"/>
              <w:right w:val="single" w:sz="4" w:space="0" w:color="000000"/>
            </w:tcBorders>
            <w:shd w:val="clear" w:color="auto" w:fill="D9D9D9"/>
          </w:tcPr>
          <w:p>
            <w:pPr/>
          </w:p>
        </w:tc>
        <w:tc>
          <w:tcPr>
            <w:tcW w:w="900"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183" w:lineRule="exact"/>
              <w:ind w:left="18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40" w:type="dxa"/>
            <w:tcBorders>
              <w:top w:val="nil" w:sz="6" w:space="0" w:color="auto"/>
              <w:left w:val="nil" w:sz="6" w:space="0" w:color="auto"/>
              <w:bottom w:val="nil" w:sz="6" w:space="0" w:color="auto"/>
              <w:right w:val="nil" w:sz="6" w:space="0" w:color="auto"/>
            </w:tcBorders>
            <w:shd w:val="clear" w:color="auto" w:fill="D9D9D9"/>
          </w:tcPr>
          <w:p>
            <w:pPr/>
          </w:p>
        </w:tc>
        <w:tc>
          <w:tcPr>
            <w:tcW w:w="1574" w:type="dxa"/>
            <w:tcBorders>
              <w:top w:val="nil" w:sz="6" w:space="0" w:color="auto"/>
              <w:left w:val="nil" w:sz="6" w:space="0" w:color="auto"/>
              <w:bottom w:val="nil" w:sz="6" w:space="0" w:color="auto"/>
              <w:right w:val="single" w:sz="4" w:space="0" w:color="000000"/>
            </w:tcBorders>
            <w:shd w:val="clear" w:color="auto" w:fill="D9D9D9"/>
          </w:tcPr>
          <w:p>
            <w:pPr/>
          </w:p>
        </w:tc>
        <w:tc>
          <w:tcPr>
            <w:tcW w:w="845"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183" w:lineRule="exact"/>
              <w:ind w:right="8"/>
              <w:jc w:val="center"/>
              <w:rPr>
                <w:rFonts w:ascii="宋体" w:hAnsi="宋体" w:cs="宋体" w:eastAsia="宋体" w:hint="default"/>
                <w:sz w:val="18"/>
                <w:szCs w:val="18"/>
              </w:rPr>
            </w:pP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75" w:type="dxa"/>
            <w:tcBorders>
              <w:top w:val="nil" w:sz="6" w:space="0" w:color="auto"/>
              <w:left w:val="nil" w:sz="6" w:space="0" w:color="auto"/>
              <w:bottom w:val="nil" w:sz="6" w:space="0" w:color="auto"/>
              <w:right w:val="nil" w:sz="6" w:space="0" w:color="auto"/>
            </w:tcBorders>
            <w:shd w:val="clear" w:color="auto" w:fill="D9D9D9"/>
          </w:tcPr>
          <w:p>
            <w:pPr/>
          </w:p>
        </w:tc>
      </w:tr>
      <w:tr>
        <w:trPr>
          <w:trHeight w:val="377" w:hRule="exact"/>
        </w:trPr>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42"/>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652"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203" w:right="0"/>
              <w:jc w:val="left"/>
              <w:rPr>
                <w:rFonts w:ascii="Arial" w:hAnsi="Arial" w:cs="Arial" w:eastAsia="Arial" w:hint="default"/>
                <w:sz w:val="18"/>
                <w:szCs w:val="18"/>
              </w:rPr>
            </w:pPr>
            <w:r>
              <w:rPr>
                <w:rFonts w:ascii="Arial"/>
                <w:sz w:val="18"/>
              </w:rPr>
              <w:t>254,002,696.05</w:t>
            </w:r>
          </w:p>
        </w:tc>
        <w:tc>
          <w:tcPr>
            <w:tcW w:w="900"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left="223" w:right="0"/>
              <w:jc w:val="left"/>
              <w:rPr>
                <w:rFonts w:ascii="Arial" w:hAnsi="Arial" w:cs="Arial" w:eastAsia="Arial" w:hint="default"/>
                <w:sz w:val="18"/>
                <w:szCs w:val="18"/>
              </w:rPr>
            </w:pPr>
            <w:r>
              <w:rPr>
                <w:rFonts w:ascii="Arial"/>
                <w:sz w:val="18"/>
              </w:rPr>
              <w:t>91.72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99" w:right="0"/>
              <w:jc w:val="left"/>
              <w:rPr>
                <w:rFonts w:ascii="Arial" w:hAnsi="Arial" w:cs="Arial" w:eastAsia="Arial" w:hint="default"/>
                <w:sz w:val="18"/>
                <w:szCs w:val="18"/>
              </w:rPr>
            </w:pPr>
            <w:r>
              <w:rPr>
                <w:rFonts w:ascii="Arial"/>
                <w:sz w:val="18"/>
              </w:rPr>
              <w:t>7,620,080.88</w:t>
            </w:r>
          </w:p>
        </w:tc>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136"/>
              <w:ind w:left="172" w:right="0"/>
              <w:jc w:val="left"/>
              <w:rPr>
                <w:rFonts w:ascii="Arial" w:hAnsi="Arial" w:cs="Arial" w:eastAsia="Arial" w:hint="default"/>
                <w:sz w:val="18"/>
                <w:szCs w:val="18"/>
              </w:rPr>
            </w:pPr>
            <w:r>
              <w:rPr>
                <w:rFonts w:ascii="Arial"/>
                <w:sz w:val="18"/>
              </w:rPr>
              <w:t>112,316,676.88</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left="5" w:right="0"/>
              <w:jc w:val="center"/>
              <w:rPr>
                <w:rFonts w:ascii="Arial" w:hAnsi="Arial" w:cs="Arial" w:eastAsia="Arial" w:hint="default"/>
                <w:sz w:val="18"/>
                <w:szCs w:val="18"/>
              </w:rPr>
            </w:pPr>
            <w:r>
              <w:rPr>
                <w:rFonts w:ascii="Arial"/>
                <w:sz w:val="18"/>
              </w:rPr>
              <w:t>86.18</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68" w:right="0"/>
              <w:jc w:val="left"/>
              <w:rPr>
                <w:rFonts w:ascii="Arial" w:hAnsi="Arial" w:cs="Arial" w:eastAsia="Arial" w:hint="default"/>
                <w:sz w:val="18"/>
                <w:szCs w:val="18"/>
              </w:rPr>
            </w:pPr>
            <w:r>
              <w:rPr>
                <w:rFonts w:ascii="Arial"/>
                <w:sz w:val="18"/>
              </w:rPr>
              <w:t>3,369,500.30</w:t>
            </w:r>
          </w:p>
        </w:tc>
      </w:tr>
      <w:tr>
        <w:trPr>
          <w:trHeight w:val="40" w:hRule="exact"/>
        </w:trPr>
        <w:tc>
          <w:tcPr>
            <w:tcW w:w="911"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
        </w:tc>
      </w:tr>
      <w:tr>
        <w:trPr>
          <w:trHeight w:val="461" w:hRule="exact"/>
        </w:trPr>
        <w:tc>
          <w:tcPr>
            <w:tcW w:w="911"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right="135"/>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left="249" w:right="0"/>
              <w:jc w:val="left"/>
              <w:rPr>
                <w:rFonts w:ascii="Arial" w:hAnsi="Arial" w:cs="Arial" w:eastAsia="Arial" w:hint="default"/>
                <w:sz w:val="18"/>
                <w:szCs w:val="18"/>
              </w:rPr>
            </w:pPr>
            <w:r>
              <w:rPr>
                <w:rFonts w:ascii="Arial"/>
                <w:sz w:val="18"/>
              </w:rPr>
              <w:t>20,363,291.69</w:t>
            </w:r>
          </w:p>
        </w:tc>
        <w:tc>
          <w:tcPr>
            <w:tcW w:w="900"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left="273" w:right="0"/>
              <w:jc w:val="left"/>
              <w:rPr>
                <w:rFonts w:ascii="Arial" w:hAnsi="Arial" w:cs="Arial" w:eastAsia="Arial" w:hint="default"/>
                <w:sz w:val="18"/>
                <w:szCs w:val="18"/>
              </w:rPr>
            </w:pPr>
            <w:r>
              <w:rPr>
                <w:rFonts w:ascii="Arial"/>
                <w:sz w:val="18"/>
              </w:rPr>
              <w:t>7.35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99" w:right="0"/>
              <w:jc w:val="left"/>
              <w:rPr>
                <w:rFonts w:ascii="Arial" w:hAnsi="Arial" w:cs="Arial" w:eastAsia="Arial" w:hint="default"/>
                <w:sz w:val="18"/>
                <w:szCs w:val="18"/>
              </w:rPr>
            </w:pPr>
            <w:r>
              <w:rPr>
                <w:rFonts w:ascii="Arial"/>
                <w:sz w:val="18"/>
              </w:rPr>
              <w:t>2,036,329.17</w:t>
            </w:r>
          </w:p>
        </w:tc>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126"/>
              <w:ind w:left="215" w:right="0"/>
              <w:jc w:val="left"/>
              <w:rPr>
                <w:rFonts w:ascii="Arial" w:hAnsi="Arial" w:cs="Arial" w:eastAsia="Arial" w:hint="default"/>
                <w:sz w:val="18"/>
                <w:szCs w:val="18"/>
              </w:rPr>
            </w:pPr>
            <w:r>
              <w:rPr>
                <w:rFonts w:ascii="Arial"/>
                <w:sz w:val="18"/>
              </w:rPr>
              <w:t>16,176,508.07</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left="5" w:right="0"/>
              <w:jc w:val="center"/>
              <w:rPr>
                <w:rFonts w:ascii="Arial" w:hAnsi="Arial" w:cs="Arial" w:eastAsia="Arial" w:hint="default"/>
                <w:sz w:val="18"/>
                <w:szCs w:val="18"/>
              </w:rPr>
            </w:pPr>
            <w:r>
              <w:rPr>
                <w:rFonts w:ascii="Arial"/>
                <w:sz w:val="18"/>
              </w:rPr>
              <w:t>12.41</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68" w:right="0"/>
              <w:jc w:val="left"/>
              <w:rPr>
                <w:rFonts w:ascii="Arial" w:hAnsi="Arial" w:cs="Arial" w:eastAsia="Arial" w:hint="default"/>
                <w:sz w:val="18"/>
                <w:szCs w:val="18"/>
              </w:rPr>
            </w:pPr>
            <w:r>
              <w:rPr>
                <w:rFonts w:ascii="Arial"/>
                <w:sz w:val="18"/>
              </w:rPr>
              <w:t>1,617,650.81</w:t>
            </w:r>
          </w:p>
        </w:tc>
      </w:tr>
      <w:tr>
        <w:trPr>
          <w:trHeight w:val="312" w:hRule="exact"/>
        </w:trPr>
        <w:tc>
          <w:tcPr>
            <w:tcW w:w="911"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right="135"/>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652"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299" w:right="0"/>
              <w:jc w:val="left"/>
              <w:rPr>
                <w:rFonts w:ascii="Arial" w:hAnsi="Arial" w:cs="Arial" w:eastAsia="Arial" w:hint="default"/>
                <w:sz w:val="18"/>
                <w:szCs w:val="18"/>
              </w:rPr>
            </w:pPr>
            <w:r>
              <w:rPr>
                <w:rFonts w:ascii="Arial"/>
                <w:sz w:val="18"/>
              </w:rPr>
              <w:t>1,903,675.01</w:t>
            </w:r>
          </w:p>
        </w:tc>
        <w:tc>
          <w:tcPr>
            <w:tcW w:w="900"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left="273" w:right="0"/>
              <w:jc w:val="left"/>
              <w:rPr>
                <w:rFonts w:ascii="Arial" w:hAnsi="Arial" w:cs="Arial" w:eastAsia="Arial" w:hint="default"/>
                <w:sz w:val="18"/>
                <w:szCs w:val="18"/>
              </w:rPr>
            </w:pPr>
            <w:r>
              <w:rPr>
                <w:rFonts w:ascii="Arial"/>
                <w:sz w:val="18"/>
              </w:rPr>
              <w:t>0.69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6" w:right="0"/>
              <w:jc w:val="left"/>
              <w:rPr>
                <w:rFonts w:ascii="Arial" w:hAnsi="Arial" w:cs="Arial" w:eastAsia="Arial" w:hint="default"/>
                <w:sz w:val="18"/>
                <w:szCs w:val="18"/>
              </w:rPr>
            </w:pPr>
            <w:r>
              <w:rPr>
                <w:rFonts w:ascii="Arial"/>
                <w:sz w:val="18"/>
              </w:rPr>
              <w:t>380,735.00</w:t>
            </w:r>
          </w:p>
        </w:tc>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left="266" w:right="0"/>
              <w:jc w:val="left"/>
              <w:rPr>
                <w:rFonts w:ascii="Arial" w:hAnsi="Arial" w:cs="Arial" w:eastAsia="Arial" w:hint="default"/>
                <w:sz w:val="18"/>
                <w:szCs w:val="18"/>
              </w:rPr>
            </w:pPr>
            <w:r>
              <w:rPr>
                <w:rFonts w:ascii="Arial"/>
                <w:sz w:val="18"/>
              </w:rPr>
              <w:t>1,481,568.51</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left="5" w:right="0"/>
              <w:jc w:val="center"/>
              <w:rPr>
                <w:rFonts w:ascii="Arial" w:hAnsi="Arial" w:cs="Arial" w:eastAsia="Arial" w:hint="default"/>
                <w:sz w:val="18"/>
                <w:szCs w:val="18"/>
              </w:rPr>
            </w:pPr>
            <w:r>
              <w:rPr>
                <w:rFonts w:ascii="Arial"/>
                <w:sz w:val="18"/>
              </w:rPr>
              <w:t>1.14</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42" w:right="0"/>
              <w:jc w:val="left"/>
              <w:rPr>
                <w:rFonts w:ascii="Arial" w:hAnsi="Arial" w:cs="Arial" w:eastAsia="Arial" w:hint="default"/>
                <w:sz w:val="18"/>
                <w:szCs w:val="18"/>
              </w:rPr>
            </w:pPr>
            <w:r>
              <w:rPr>
                <w:rFonts w:ascii="Arial"/>
                <w:sz w:val="18"/>
              </w:rPr>
              <w:t>296,313.70</w:t>
            </w:r>
          </w:p>
        </w:tc>
      </w:tr>
      <w:tr>
        <w:trPr>
          <w:trHeight w:val="40" w:hRule="exact"/>
        </w:trPr>
        <w:tc>
          <w:tcPr>
            <w:tcW w:w="911"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
        </w:tc>
      </w:tr>
      <w:tr>
        <w:trPr>
          <w:trHeight w:val="439" w:hRule="exact"/>
        </w:trPr>
        <w:tc>
          <w:tcPr>
            <w:tcW w:w="911"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right="135"/>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left="374" w:right="0"/>
              <w:jc w:val="left"/>
              <w:rPr>
                <w:rFonts w:ascii="Arial" w:hAnsi="Arial" w:cs="Arial" w:eastAsia="Arial" w:hint="default"/>
                <w:sz w:val="18"/>
                <w:szCs w:val="18"/>
              </w:rPr>
            </w:pPr>
            <w:r>
              <w:rPr>
                <w:rFonts w:ascii="Arial"/>
                <w:sz w:val="18"/>
              </w:rPr>
              <w:t>517,957.56</w:t>
            </w:r>
          </w:p>
        </w:tc>
        <w:tc>
          <w:tcPr>
            <w:tcW w:w="900"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left="273" w:right="0"/>
              <w:jc w:val="left"/>
              <w:rPr>
                <w:rFonts w:ascii="Arial" w:hAnsi="Arial" w:cs="Arial" w:eastAsia="Arial" w:hint="default"/>
                <w:sz w:val="18"/>
                <w:szCs w:val="18"/>
              </w:rPr>
            </w:pPr>
            <w:r>
              <w:rPr>
                <w:rFonts w:ascii="Arial"/>
                <w:sz w:val="18"/>
              </w:rPr>
              <w:t>0.19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6" w:right="0"/>
              <w:jc w:val="left"/>
              <w:rPr>
                <w:rFonts w:ascii="Arial" w:hAnsi="Arial" w:cs="Arial" w:eastAsia="Arial" w:hint="default"/>
                <w:sz w:val="18"/>
                <w:szCs w:val="18"/>
              </w:rPr>
            </w:pPr>
            <w:r>
              <w:rPr>
                <w:rFonts w:ascii="Arial"/>
                <w:sz w:val="18"/>
              </w:rPr>
              <w:t>258,978.78</w:t>
            </w:r>
          </w:p>
        </w:tc>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126"/>
              <w:ind w:left="340" w:right="0"/>
              <w:jc w:val="left"/>
              <w:rPr>
                <w:rFonts w:ascii="Arial" w:hAnsi="Arial" w:cs="Arial" w:eastAsia="Arial" w:hint="default"/>
                <w:sz w:val="18"/>
                <w:szCs w:val="18"/>
              </w:rPr>
            </w:pPr>
            <w:r>
              <w:rPr>
                <w:rFonts w:ascii="Arial"/>
                <w:sz w:val="18"/>
              </w:rPr>
              <w:t>355,396.90</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left="5" w:right="0"/>
              <w:jc w:val="center"/>
              <w:rPr>
                <w:rFonts w:ascii="Arial" w:hAnsi="Arial" w:cs="Arial" w:eastAsia="Arial" w:hint="default"/>
                <w:sz w:val="18"/>
                <w:szCs w:val="18"/>
              </w:rPr>
            </w:pPr>
            <w:r>
              <w:rPr>
                <w:rFonts w:ascii="Arial"/>
                <w:sz w:val="18"/>
              </w:rPr>
              <w:t>0.27</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42" w:right="0"/>
              <w:jc w:val="left"/>
              <w:rPr>
                <w:rFonts w:ascii="Arial" w:hAnsi="Arial" w:cs="Arial" w:eastAsia="Arial" w:hint="default"/>
                <w:sz w:val="18"/>
                <w:szCs w:val="18"/>
              </w:rPr>
            </w:pPr>
            <w:r>
              <w:rPr>
                <w:rFonts w:ascii="Arial"/>
                <w:sz w:val="18"/>
              </w:rPr>
              <w:t>177,698.45</w:t>
            </w:r>
          </w:p>
        </w:tc>
      </w:tr>
      <w:tr>
        <w:trPr>
          <w:trHeight w:val="298" w:hRule="exact"/>
        </w:trPr>
        <w:tc>
          <w:tcPr>
            <w:tcW w:w="911"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right="138"/>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65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374" w:right="0"/>
              <w:jc w:val="left"/>
              <w:rPr>
                <w:rFonts w:ascii="Arial" w:hAnsi="Arial" w:cs="Arial" w:eastAsia="Arial" w:hint="default"/>
                <w:sz w:val="18"/>
                <w:szCs w:val="18"/>
              </w:rPr>
            </w:pPr>
            <w:r>
              <w:rPr>
                <w:rFonts w:ascii="Arial"/>
                <w:sz w:val="18"/>
              </w:rPr>
              <w:t>144,904.50</w:t>
            </w:r>
          </w:p>
        </w:tc>
        <w:tc>
          <w:tcPr>
            <w:tcW w:w="900"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left="273" w:right="0"/>
              <w:jc w:val="left"/>
              <w:rPr>
                <w:rFonts w:ascii="Arial" w:hAnsi="Arial" w:cs="Arial" w:eastAsia="Arial" w:hint="default"/>
                <w:sz w:val="18"/>
                <w:szCs w:val="18"/>
              </w:rPr>
            </w:pPr>
            <w:r>
              <w:rPr>
                <w:rFonts w:ascii="Arial"/>
                <w:sz w:val="18"/>
              </w:rPr>
              <w:t>0.05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6" w:right="0"/>
              <w:jc w:val="left"/>
              <w:rPr>
                <w:rFonts w:ascii="Arial" w:hAnsi="Arial" w:cs="Arial" w:eastAsia="Arial" w:hint="default"/>
                <w:sz w:val="18"/>
                <w:szCs w:val="18"/>
              </w:rPr>
            </w:pPr>
            <w:r>
              <w:rPr>
                <w:rFonts w:ascii="Arial"/>
                <w:sz w:val="18"/>
              </w:rPr>
              <w:t>144,904.50</w:t>
            </w:r>
          </w:p>
        </w:tc>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95"/>
              <w:ind w:left="11" w:right="0"/>
              <w:jc w:val="center"/>
              <w:rPr>
                <w:rFonts w:ascii="Arial" w:hAnsi="Arial" w:cs="Arial" w:eastAsia="Arial" w:hint="default"/>
                <w:sz w:val="18"/>
                <w:szCs w:val="18"/>
              </w:rPr>
            </w:pPr>
            <w:r>
              <w:rPr>
                <w:rFonts w:ascii="Arial"/>
                <w:w w:val="99"/>
                <w:sz w:val="18"/>
              </w:rPr>
              <w:t>-</w:t>
            </w:r>
            <w:r>
              <w:rPr>
                <w:rFonts w:ascii="Arial"/>
                <w:sz w:val="18"/>
              </w:rPr>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left="6" w:right="0"/>
              <w:jc w:val="center"/>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 w:right="0"/>
              <w:jc w:val="center"/>
              <w:rPr>
                <w:rFonts w:ascii="Arial" w:hAnsi="Arial" w:cs="Arial" w:eastAsia="Arial" w:hint="default"/>
                <w:sz w:val="18"/>
                <w:szCs w:val="18"/>
              </w:rPr>
            </w:pPr>
            <w:r>
              <w:rPr>
                <w:rFonts w:ascii="Arial"/>
                <w:w w:val="99"/>
                <w:sz w:val="18"/>
              </w:rPr>
              <w:t>-</w:t>
            </w:r>
            <w:r>
              <w:rPr>
                <w:rFonts w:ascii="Arial"/>
                <w:sz w:val="18"/>
              </w:rPr>
            </w:r>
          </w:p>
        </w:tc>
      </w:tr>
      <w:tr>
        <w:trPr>
          <w:trHeight w:val="76" w:hRule="exact"/>
        </w:trPr>
        <w:tc>
          <w:tcPr>
            <w:tcW w:w="911"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
        </w:tc>
      </w:tr>
      <w:tr>
        <w:trPr>
          <w:trHeight w:val="404" w:hRule="exact"/>
        </w:trPr>
        <w:tc>
          <w:tcPr>
            <w:tcW w:w="911"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right="138"/>
              <w:jc w:val="center"/>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left="285" w:right="0"/>
              <w:jc w:val="left"/>
              <w:rPr>
                <w:rFonts w:ascii="Arial" w:hAnsi="Arial" w:cs="Arial" w:eastAsia="Arial" w:hint="default"/>
                <w:sz w:val="18"/>
                <w:szCs w:val="18"/>
              </w:rPr>
            </w:pPr>
            <w:r>
              <w:rPr>
                <w:rFonts w:ascii="Arial"/>
                <w:sz w:val="18"/>
              </w:rPr>
              <w:t>276,932,524.81</w:t>
            </w:r>
          </w:p>
        </w:tc>
        <w:tc>
          <w:tcPr>
            <w:tcW w:w="900"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left="235" w:right="0"/>
              <w:jc w:val="left"/>
              <w:rPr>
                <w:rFonts w:ascii="Arial" w:hAnsi="Arial" w:cs="Arial" w:eastAsia="Arial" w:hint="default"/>
                <w:sz w:val="18"/>
                <w:szCs w:val="18"/>
              </w:rPr>
            </w:pPr>
            <w:r>
              <w:rPr>
                <w:rFonts w:ascii="Arial"/>
                <w:sz w:val="18"/>
              </w:rPr>
              <w:t>100.00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80" w:right="0"/>
              <w:jc w:val="left"/>
              <w:rPr>
                <w:rFonts w:ascii="Arial" w:hAnsi="Arial" w:cs="Arial" w:eastAsia="Arial" w:hint="default"/>
                <w:sz w:val="18"/>
                <w:szCs w:val="18"/>
              </w:rPr>
            </w:pPr>
            <w:r>
              <w:rPr>
                <w:rFonts w:ascii="Arial"/>
                <w:sz w:val="18"/>
              </w:rPr>
              <w:t>10,441,028.33</w:t>
            </w:r>
          </w:p>
        </w:tc>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126"/>
              <w:ind w:left="215" w:right="0"/>
              <w:jc w:val="left"/>
              <w:rPr>
                <w:rFonts w:ascii="Arial" w:hAnsi="Arial" w:cs="Arial" w:eastAsia="Arial" w:hint="default"/>
                <w:sz w:val="18"/>
                <w:szCs w:val="18"/>
              </w:rPr>
            </w:pPr>
            <w:r>
              <w:rPr>
                <w:rFonts w:ascii="Arial"/>
                <w:sz w:val="18"/>
              </w:rPr>
              <w:t>130,330,150.36</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left="75" w:right="0"/>
              <w:jc w:val="center"/>
              <w:rPr>
                <w:rFonts w:ascii="Arial" w:hAnsi="Arial" w:cs="Arial" w:eastAsia="Arial" w:hint="default"/>
                <w:sz w:val="18"/>
                <w:szCs w:val="18"/>
              </w:rPr>
            </w:pPr>
            <w:r>
              <w:rPr>
                <w:rFonts w:ascii="Arial"/>
                <w:sz w:val="18"/>
              </w:rPr>
              <w:t>100.00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16" w:right="0"/>
              <w:jc w:val="left"/>
              <w:rPr>
                <w:rFonts w:ascii="Arial" w:hAnsi="Arial" w:cs="Arial" w:eastAsia="Arial" w:hint="default"/>
                <w:sz w:val="18"/>
                <w:szCs w:val="18"/>
              </w:rPr>
            </w:pPr>
            <w:r>
              <w:rPr>
                <w:rFonts w:ascii="Arial"/>
                <w:sz w:val="18"/>
              </w:rPr>
              <w:t>5,461,163.26</w:t>
            </w:r>
          </w:p>
        </w:tc>
      </w:tr>
    </w:tbl>
    <w:p>
      <w:pPr>
        <w:spacing w:line="240" w:lineRule="auto" w:before="8"/>
        <w:rPr>
          <w:rFonts w:ascii="宋体" w:hAnsi="宋体" w:cs="宋体" w:eastAsia="宋体" w:hint="default"/>
          <w:sz w:val="13"/>
          <w:szCs w:val="13"/>
        </w:rPr>
      </w:pPr>
    </w:p>
    <w:p>
      <w:pPr>
        <w:pStyle w:val="BodyText"/>
        <w:spacing w:line="240" w:lineRule="auto" w:before="26"/>
        <w:ind w:left="878" w:right="1716"/>
        <w:jc w:val="left"/>
      </w:pPr>
      <w:r>
        <w:rPr/>
        <w:pict>
          <v:group style="position:absolute;margin-left:75.383995pt;margin-top:-204.574341pt;width:444.7pt;height:195.9pt;mso-position-horizontal-relative:page;mso-position-vertical-relative:paragraph;z-index:-1170736" coordorigin="1508,-4091" coordsize="8894,3918">
            <v:group style="position:absolute;left:1527;top:-4082;width:1064;height:567" coordorigin="1527,-4082" coordsize="1064,567">
              <v:shape style="position:absolute;left:1527;top:-4082;width:1064;height:567" coordorigin="1527,-4082" coordsize="1064,567" path="m1527,-3515l2590,-3515,2590,-4082,1527,-4082,1527,-3515xe" filled="true" fillcolor="#d9d9d9" stroked="false">
                <v:path arrowok="t"/>
                <v:fill type="solid"/>
              </v:shape>
            </v:group>
            <v:group style="position:absolute;left:1527;top:-3515;width:108;height:322" coordorigin="1527,-3515" coordsize="108,322">
              <v:shape style="position:absolute;left:1527;top:-3515;width:108;height:322" coordorigin="1527,-3515" coordsize="108,322" path="m1527,-3193l1635,-3193,1635,-3515,1527,-3515,1527,-3193xe" filled="true" fillcolor="#d9d9d9" stroked="false">
                <v:path arrowok="t"/>
                <v:fill type="solid"/>
              </v:shape>
            </v:group>
            <v:group style="position:absolute;left:2487;top:-3515;width:104;height:322" coordorigin="2487,-3515" coordsize="104,322">
              <v:shape style="position:absolute;left:2487;top:-3515;width:104;height:322" coordorigin="2487,-3515" coordsize="104,322" path="m2487,-3193l2590,-3193,2590,-3515,2487,-3515,2487,-3193xe" filled="true" fillcolor="#d9d9d9" stroked="false">
                <v:path arrowok="t"/>
                <v:fill type="solid"/>
              </v:shape>
            </v:group>
            <v:group style="position:absolute;left:1527;top:-3193;width:1064;height:567" coordorigin="1527,-3193" coordsize="1064,567">
              <v:shape style="position:absolute;left:1527;top:-3193;width:1064;height:567" coordorigin="1527,-3193" coordsize="1064,567" path="m1527,-2627l2590,-2627,2590,-3193,1527,-3193,1527,-2627xe" filled="true" fillcolor="#d9d9d9" stroked="false">
                <v:path arrowok="t"/>
                <v:fill type="solid"/>
              </v:shape>
            </v:group>
            <v:group style="position:absolute;left:1635;top:-3515;width:852;height:322" coordorigin="1635,-3515" coordsize="852,322">
              <v:shape style="position:absolute;left:1635;top:-3515;width:852;height:322" coordorigin="1635,-3515" coordsize="852,322" path="m1635,-3193l2487,-3193,2487,-3515,1635,-3515,1635,-3193xe" filled="true" fillcolor="#d9d9d9" stroked="false">
                <v:path arrowok="t"/>
                <v:fill type="solid"/>
              </v:shape>
            </v:group>
            <v:group style="position:absolute;left:2600;top:-4063;width:3981;height:2" coordorigin="2600,-4063" coordsize="3981,2">
              <v:shape style="position:absolute;left:2600;top:-4063;width:3981;height:2" coordorigin="2600,-4063" coordsize="3981,0" path="m2600,-4063l6580,-4063e" filled="false" stroked="true" strokeweight="1.92pt" strokecolor="#d9d9d9">
                <v:path arrowok="t"/>
              </v:shape>
            </v:group>
            <v:group style="position:absolute;left:2600;top:-4044;width:104;height:323" coordorigin="2600,-4044" coordsize="104,323">
              <v:shape style="position:absolute;left:2600;top:-4044;width:104;height:323" coordorigin="2600,-4044" coordsize="104,323" path="m2600,-3721l2703,-3721,2703,-4044,2600,-4044,2600,-3721xe" filled="true" fillcolor="#d9d9d9" stroked="false">
                <v:path arrowok="t"/>
                <v:fill type="solid"/>
              </v:shape>
            </v:group>
            <v:group style="position:absolute;left:6477;top:-4044;width:104;height:323" coordorigin="6477,-4044" coordsize="104,323">
              <v:shape style="position:absolute;left:6477;top:-4044;width:104;height:323" coordorigin="6477,-4044" coordsize="104,323" path="m6477,-3721l6580,-3721,6580,-4044,6477,-4044,6477,-3721xe" filled="true" fillcolor="#d9d9d9" stroked="false">
                <v:path arrowok="t"/>
                <v:fill type="solid"/>
              </v:shape>
            </v:group>
            <v:group style="position:absolute;left:2600;top:-3702;width:3981;height:2" coordorigin="2600,-3702" coordsize="3981,2">
              <v:shape style="position:absolute;left:2600;top:-3702;width:3981;height:2" coordorigin="2600,-3702" coordsize="3981,0" path="m2600,-3702l6580,-3702e" filled="false" stroked="true" strokeweight="1.92pt" strokecolor="#d9d9d9">
                <v:path arrowok="t"/>
              </v:shape>
            </v:group>
            <v:group style="position:absolute;left:2703;top:-4044;width:3774;height:323" coordorigin="2703,-4044" coordsize="3774,323">
              <v:shape style="position:absolute;left:2703;top:-4044;width:3774;height:323" coordorigin="2703,-4044" coordsize="3774,323" path="m2703,-3721l6477,-3721,6477,-4044,2703,-4044,2703,-3721xe" filled="true" fillcolor="#d9d9d9" stroked="false">
                <v:path arrowok="t"/>
                <v:fill type="solid"/>
              </v:shape>
            </v:group>
            <v:group style="position:absolute;left:6589;top:-4063;width:3793;height:2" coordorigin="6589,-4063" coordsize="3793,2">
              <v:shape style="position:absolute;left:6589;top:-4063;width:3793;height:2" coordorigin="6589,-4063" coordsize="3793,0" path="m6589,-4063l10382,-4063e" filled="false" stroked="true" strokeweight="1.92pt" strokecolor="#d9d9d9">
                <v:path arrowok="t"/>
              </v:shape>
            </v:group>
            <v:group style="position:absolute;left:6589;top:-4044;width:104;height:323" coordorigin="6589,-4044" coordsize="104,323">
              <v:shape style="position:absolute;left:6589;top:-4044;width:104;height:323" coordorigin="6589,-4044" coordsize="104,323" path="m6589,-3721l6693,-3721,6693,-4044,6589,-4044,6589,-3721xe" filled="true" fillcolor="#d9d9d9" stroked="false">
                <v:path arrowok="t"/>
                <v:fill type="solid"/>
              </v:shape>
            </v:group>
            <v:group style="position:absolute;left:10274;top:-4044;width:108;height:323" coordorigin="10274,-4044" coordsize="108,323">
              <v:shape style="position:absolute;left:10274;top:-4044;width:108;height:323" coordorigin="10274,-4044" coordsize="108,323" path="m10274,-3721l10382,-3721,10382,-4044,10274,-4044,10274,-3721xe" filled="true" fillcolor="#d9d9d9" stroked="false">
                <v:path arrowok="t"/>
                <v:fill type="solid"/>
              </v:shape>
            </v:group>
            <v:group style="position:absolute;left:6589;top:-3702;width:3793;height:2" coordorigin="6589,-3702" coordsize="3793,2">
              <v:shape style="position:absolute;left:6589;top:-3702;width:3793;height:2" coordorigin="6589,-3702" coordsize="3793,0" path="m6589,-3702l10382,-3702e" filled="false" stroked="true" strokeweight="1.92pt" strokecolor="#d9d9d9">
                <v:path arrowok="t"/>
              </v:shape>
            </v:group>
            <v:group style="position:absolute;left:6693;top:-4044;width:3582;height:323" coordorigin="6693,-4044" coordsize="3582,323">
              <v:shape style="position:absolute;left:6693;top:-4044;width:3582;height:323" coordorigin="6693,-4044" coordsize="3582,323" path="m6693,-3721l10274,-3721,10274,-4044,6693,-4044,6693,-3721xe" filled="true" fillcolor="#d9d9d9" stroked="false">
                <v:path arrowok="t"/>
                <v:fill type="solid"/>
              </v:shape>
            </v:group>
            <v:group style="position:absolute;left:1527;top:-4087;width:1064;height:2" coordorigin="1527,-4087" coordsize="1064,2">
              <v:shape style="position:absolute;left:1527;top:-4087;width:1064;height:2" coordorigin="1527,-4087" coordsize="1064,0" path="m1527,-4087l2590,-4087e" filled="false" stroked="true" strokeweight=".48pt" strokecolor="#000000">
                <v:path arrowok="t"/>
              </v:shape>
            </v:group>
            <v:group style="position:absolute;left:2590;top:-4087;width:10;height:2" coordorigin="2590,-4087" coordsize="10,2">
              <v:shape style="position:absolute;left:2590;top:-4087;width:10;height:2" coordorigin="2590,-4087" coordsize="10,0" path="m2590,-4087l2600,-4087e" filled="false" stroked="true" strokeweight=".48pt" strokecolor="#000000">
                <v:path arrowok="t"/>
              </v:shape>
            </v:group>
            <v:group style="position:absolute;left:2600;top:-4087;width:3983;height:2" coordorigin="2600,-4087" coordsize="3983,2">
              <v:shape style="position:absolute;left:2600;top:-4087;width:3983;height:2" coordorigin="2600,-4087" coordsize="3983,0" path="m2600,-4087l6582,-4087e" filled="false" stroked="true" strokeweight=".48pt" strokecolor="#000000">
                <v:path arrowok="t"/>
              </v:shape>
            </v:group>
            <v:group style="position:absolute;left:6582;top:-4087;width:10;height:2" coordorigin="6582,-4087" coordsize="10,2">
              <v:shape style="position:absolute;left:6582;top:-4087;width:10;height:2" coordorigin="6582,-4087" coordsize="10,0" path="m6582,-4087l6592,-4087e" filled="false" stroked="true" strokeweight=".48pt" strokecolor="#000000">
                <v:path arrowok="t"/>
              </v:shape>
            </v:group>
            <v:group style="position:absolute;left:6592;top:-4087;width:3790;height:2" coordorigin="6592,-4087" coordsize="3790,2">
              <v:shape style="position:absolute;left:6592;top:-4087;width:3790;height:2" coordorigin="6592,-4087" coordsize="3790,0" path="m6592,-4087l10382,-4087e" filled="false" stroked="true" strokeweight=".48pt" strokecolor="#000000">
                <v:path arrowok="t"/>
              </v:shape>
            </v:group>
            <v:group style="position:absolute;left:2590;top:-4082;width:10;height:20" coordorigin="2590,-4082" coordsize="10,20">
              <v:shape style="position:absolute;left:2590;top:-4082;width:10;height:20" coordorigin="2590,-4082" coordsize="10,20" path="m2590,-4063l2600,-4063,2600,-4082,2590,-4082,2590,-4063xe" filled="true" fillcolor="#000000" stroked="false">
                <v:path arrowok="t"/>
                <v:fill type="solid"/>
              </v:shape>
            </v:group>
            <v:group style="position:absolute;left:2590;top:-4063;width:10;height:20" coordorigin="2590,-4063" coordsize="10,20">
              <v:shape style="position:absolute;left:2590;top:-4063;width:10;height:20" coordorigin="2590,-4063" coordsize="10,20" path="m2590,-4043l2600,-4043,2600,-4063,2590,-4063,2590,-4043xe" filled="true" fillcolor="#000000" stroked="false">
                <v:path arrowok="t"/>
                <v:fill type="solid"/>
              </v:shape>
            </v:group>
            <v:group style="position:absolute;left:2590;top:-4043;width:10;height:20" coordorigin="2590,-4043" coordsize="10,20">
              <v:shape style="position:absolute;left:2590;top:-4043;width:10;height:20" coordorigin="2590,-4043" coordsize="10,20" path="m2590,-4024l2600,-4024,2600,-4043,2590,-4043,2590,-4024xe" filled="true" fillcolor="#000000" stroked="false">
                <v:path arrowok="t"/>
                <v:fill type="solid"/>
              </v:shape>
            </v:group>
            <v:group style="position:absolute;left:2590;top:-4024;width:10;height:20" coordorigin="2590,-4024" coordsize="10,20">
              <v:shape style="position:absolute;left:2590;top:-4024;width:10;height:20" coordorigin="2590,-4024" coordsize="10,20" path="m2590,-4005l2600,-4005,2600,-4024,2590,-4024,2590,-4005xe" filled="true" fillcolor="#000000" stroked="false">
                <v:path arrowok="t"/>
                <v:fill type="solid"/>
              </v:shape>
            </v:group>
            <v:group style="position:absolute;left:2590;top:-4005;width:10;height:20" coordorigin="2590,-4005" coordsize="10,20">
              <v:shape style="position:absolute;left:2590;top:-4005;width:10;height:20" coordorigin="2590,-4005" coordsize="10,20" path="m2590,-3986l2600,-3986,2600,-4005,2590,-4005,2590,-3986xe" filled="true" fillcolor="#000000" stroked="false">
                <v:path arrowok="t"/>
                <v:fill type="solid"/>
              </v:shape>
            </v:group>
            <v:group style="position:absolute;left:2590;top:-3986;width:10;height:20" coordorigin="2590,-3986" coordsize="10,20">
              <v:shape style="position:absolute;left:2590;top:-3986;width:10;height:20" coordorigin="2590,-3986" coordsize="10,20" path="m2590,-3967l2600,-3967,2600,-3986,2590,-3986,2590,-3967xe" filled="true" fillcolor="#000000" stroked="false">
                <v:path arrowok="t"/>
                <v:fill type="solid"/>
              </v:shape>
            </v:group>
            <v:group style="position:absolute;left:2590;top:-3967;width:10;height:20" coordorigin="2590,-3967" coordsize="10,20">
              <v:shape style="position:absolute;left:2590;top:-3967;width:10;height:20" coordorigin="2590,-3967" coordsize="10,20" path="m2590,-3947l2600,-3947,2600,-3967,2590,-3967,2590,-3947xe" filled="true" fillcolor="#000000" stroked="false">
                <v:path arrowok="t"/>
                <v:fill type="solid"/>
              </v:shape>
            </v:group>
            <v:group style="position:absolute;left:2590;top:-3947;width:10;height:20" coordorigin="2590,-3947" coordsize="10,20">
              <v:shape style="position:absolute;left:2590;top:-3947;width:10;height:20" coordorigin="2590,-3947" coordsize="10,20" path="m2590,-3928l2600,-3928,2600,-3947,2590,-3947,2590,-3928xe" filled="true" fillcolor="#000000" stroked="false">
                <v:path arrowok="t"/>
                <v:fill type="solid"/>
              </v:shape>
            </v:group>
            <v:group style="position:absolute;left:2590;top:-3928;width:10;height:20" coordorigin="2590,-3928" coordsize="10,20">
              <v:shape style="position:absolute;left:2590;top:-3928;width:10;height:20" coordorigin="2590,-3928" coordsize="10,20" path="m2590,-3909l2600,-3909,2600,-3928,2590,-3928,2590,-3909xe" filled="true" fillcolor="#000000" stroked="false">
                <v:path arrowok="t"/>
                <v:fill type="solid"/>
              </v:shape>
            </v:group>
            <v:group style="position:absolute;left:2590;top:-3909;width:10;height:20" coordorigin="2590,-3909" coordsize="10,20">
              <v:shape style="position:absolute;left:2590;top:-3909;width:10;height:20" coordorigin="2590,-3909" coordsize="10,20" path="m2590,-3890l2600,-3890,2600,-3909,2590,-3909,2590,-3890xe" filled="true" fillcolor="#000000" stroked="false">
                <v:path arrowok="t"/>
                <v:fill type="solid"/>
              </v:shape>
            </v:group>
            <v:group style="position:absolute;left:2590;top:-3890;width:10;height:20" coordorigin="2590,-3890" coordsize="10,20">
              <v:shape style="position:absolute;left:2590;top:-3890;width:10;height:20" coordorigin="2590,-3890" coordsize="10,20" path="m2590,-3871l2600,-3871,2600,-3890,2590,-3890,2590,-3871xe" filled="true" fillcolor="#000000" stroked="false">
                <v:path arrowok="t"/>
                <v:fill type="solid"/>
              </v:shape>
            </v:group>
            <v:group style="position:absolute;left:2590;top:-3871;width:10;height:20" coordorigin="2590,-3871" coordsize="10,20">
              <v:shape style="position:absolute;left:2590;top:-3871;width:10;height:20" coordorigin="2590,-3871" coordsize="10,20" path="m2590,-3851l2600,-3851,2600,-3871,2590,-3871,2590,-3851xe" filled="true" fillcolor="#000000" stroked="false">
                <v:path arrowok="t"/>
                <v:fill type="solid"/>
              </v:shape>
            </v:group>
            <v:group style="position:absolute;left:2590;top:-3851;width:10;height:20" coordorigin="2590,-3851" coordsize="10,20">
              <v:shape style="position:absolute;left:2590;top:-3851;width:10;height:20" coordorigin="2590,-3851" coordsize="10,20" path="m2590,-3832l2600,-3832,2600,-3851,2590,-3851,2590,-3832xe" filled="true" fillcolor="#000000" stroked="false">
                <v:path arrowok="t"/>
                <v:fill type="solid"/>
              </v:shape>
            </v:group>
            <v:group style="position:absolute;left:2590;top:-3832;width:10;height:20" coordorigin="2590,-3832" coordsize="10,20">
              <v:shape style="position:absolute;left:2590;top:-3832;width:10;height:20" coordorigin="2590,-3832" coordsize="10,20" path="m2590,-3813l2600,-3813,2600,-3832,2590,-3832,2590,-3813xe" filled="true" fillcolor="#000000" stroked="false">
                <v:path arrowok="t"/>
                <v:fill type="solid"/>
              </v:shape>
            </v:group>
            <v:group style="position:absolute;left:2590;top:-3813;width:10;height:20" coordorigin="2590,-3813" coordsize="10,20">
              <v:shape style="position:absolute;left:2590;top:-3813;width:10;height:20" coordorigin="2590,-3813" coordsize="10,20" path="m2590,-3794l2600,-3794,2600,-3813,2590,-3813,2590,-3794xe" filled="true" fillcolor="#000000" stroked="false">
                <v:path arrowok="t"/>
                <v:fill type="solid"/>
              </v:shape>
            </v:group>
            <v:group style="position:absolute;left:2590;top:-3794;width:10;height:20" coordorigin="2590,-3794" coordsize="10,20">
              <v:shape style="position:absolute;left:2590;top:-3794;width:10;height:20" coordorigin="2590,-3794" coordsize="10,20" path="m2590,-3775l2600,-3775,2600,-3794,2590,-3794,2590,-3775xe" filled="true" fillcolor="#000000" stroked="false">
                <v:path arrowok="t"/>
                <v:fill type="solid"/>
              </v:shape>
            </v:group>
            <v:group style="position:absolute;left:2590;top:-3775;width:10;height:20" coordorigin="2590,-3775" coordsize="10,20">
              <v:shape style="position:absolute;left:2590;top:-3775;width:10;height:20" coordorigin="2590,-3775" coordsize="10,20" path="m2590,-3755l2600,-3755,2600,-3775,2590,-3775,2590,-3755xe" filled="true" fillcolor="#000000" stroked="false">
                <v:path arrowok="t"/>
                <v:fill type="solid"/>
              </v:shape>
            </v:group>
            <v:group style="position:absolute;left:2590;top:-3756;width:10;height:20" coordorigin="2590,-3756" coordsize="10,20">
              <v:shape style="position:absolute;left:2590;top:-3756;width:10;height:20" coordorigin="2590,-3756" coordsize="10,20" path="m2590,-3736l2600,-3736,2600,-3756,2590,-3756,2590,-3736xe" filled="true" fillcolor="#000000" stroked="false">
                <v:path arrowok="t"/>
                <v:fill type="solid"/>
              </v:shape>
            </v:group>
            <v:group style="position:absolute;left:2590;top:-3736;width:10;height:20" coordorigin="2590,-3736" coordsize="10,20">
              <v:shape style="position:absolute;left:2590;top:-3736;width:10;height:20" coordorigin="2590,-3736" coordsize="10,20" path="m2590,-3717l2600,-3717,2600,-3736,2590,-3736,2590,-3717xe" filled="true" fillcolor="#000000" stroked="false">
                <v:path arrowok="t"/>
                <v:fill type="solid"/>
              </v:shape>
            </v:group>
            <v:group style="position:absolute;left:2590;top:-3690;width:10;height:2" coordorigin="2590,-3690" coordsize="10,2">
              <v:shape style="position:absolute;left:2590;top:-3690;width:10;height:2" coordorigin="2590,-3690" coordsize="10,0" path="m2590,-3690l2600,-3690e" filled="false" stroked="true" strokeweight=".72003pt" strokecolor="#000000">
                <v:path arrowok="t"/>
              </v:shape>
            </v:group>
            <v:group style="position:absolute;left:6582;top:-4082;width:10;height:20" coordorigin="6582,-4082" coordsize="10,20">
              <v:shape style="position:absolute;left:6582;top:-4082;width:10;height:20" coordorigin="6582,-4082" coordsize="10,20" path="m6582,-4063l6592,-4063,6592,-4082,6582,-4082,6582,-4063xe" filled="true" fillcolor="#000000" stroked="false">
                <v:path arrowok="t"/>
                <v:fill type="solid"/>
              </v:shape>
            </v:group>
            <v:group style="position:absolute;left:6582;top:-4063;width:10;height:20" coordorigin="6582,-4063" coordsize="10,20">
              <v:shape style="position:absolute;left:6582;top:-4063;width:10;height:20" coordorigin="6582,-4063" coordsize="10,20" path="m6582,-4043l6592,-4043,6592,-4063,6582,-4063,6582,-4043xe" filled="true" fillcolor="#000000" stroked="false">
                <v:path arrowok="t"/>
                <v:fill type="solid"/>
              </v:shape>
            </v:group>
            <v:group style="position:absolute;left:6582;top:-4043;width:10;height:20" coordorigin="6582,-4043" coordsize="10,20">
              <v:shape style="position:absolute;left:6582;top:-4043;width:10;height:20" coordorigin="6582,-4043" coordsize="10,20" path="m6582,-4024l6592,-4024,6592,-4043,6582,-4043,6582,-4024xe" filled="true" fillcolor="#000000" stroked="false">
                <v:path arrowok="t"/>
                <v:fill type="solid"/>
              </v:shape>
            </v:group>
            <v:group style="position:absolute;left:6582;top:-4024;width:10;height:20" coordorigin="6582,-4024" coordsize="10,20">
              <v:shape style="position:absolute;left:6582;top:-4024;width:10;height:20" coordorigin="6582,-4024" coordsize="10,20" path="m6582,-4005l6592,-4005,6592,-4024,6582,-4024,6582,-4005xe" filled="true" fillcolor="#000000" stroked="false">
                <v:path arrowok="t"/>
                <v:fill type="solid"/>
              </v:shape>
            </v:group>
            <v:group style="position:absolute;left:6582;top:-4005;width:10;height:20" coordorigin="6582,-4005" coordsize="10,20">
              <v:shape style="position:absolute;left:6582;top:-4005;width:10;height:20" coordorigin="6582,-4005" coordsize="10,20" path="m6582,-3986l6592,-3986,6592,-4005,6582,-4005,6582,-3986xe" filled="true" fillcolor="#000000" stroked="false">
                <v:path arrowok="t"/>
                <v:fill type="solid"/>
              </v:shape>
            </v:group>
            <v:group style="position:absolute;left:6582;top:-3986;width:10;height:20" coordorigin="6582,-3986" coordsize="10,20">
              <v:shape style="position:absolute;left:6582;top:-3986;width:10;height:20" coordorigin="6582,-3986" coordsize="10,20" path="m6582,-3967l6592,-3967,6592,-3986,6582,-3986,6582,-3967xe" filled="true" fillcolor="#000000" stroked="false">
                <v:path arrowok="t"/>
                <v:fill type="solid"/>
              </v:shape>
            </v:group>
            <v:group style="position:absolute;left:6582;top:-3967;width:10;height:20" coordorigin="6582,-3967" coordsize="10,20">
              <v:shape style="position:absolute;left:6582;top:-3967;width:10;height:20" coordorigin="6582,-3967" coordsize="10,20" path="m6582,-3947l6592,-3947,6592,-3967,6582,-3967,6582,-3947xe" filled="true" fillcolor="#000000" stroked="false">
                <v:path arrowok="t"/>
                <v:fill type="solid"/>
              </v:shape>
            </v:group>
            <v:group style="position:absolute;left:6582;top:-3947;width:10;height:20" coordorigin="6582,-3947" coordsize="10,20">
              <v:shape style="position:absolute;left:6582;top:-3947;width:10;height:20" coordorigin="6582,-3947" coordsize="10,20" path="m6582,-3928l6592,-3928,6592,-3947,6582,-3947,6582,-3928xe" filled="true" fillcolor="#000000" stroked="false">
                <v:path arrowok="t"/>
                <v:fill type="solid"/>
              </v:shape>
            </v:group>
            <v:group style="position:absolute;left:6582;top:-3928;width:10;height:20" coordorigin="6582,-3928" coordsize="10,20">
              <v:shape style="position:absolute;left:6582;top:-3928;width:10;height:20" coordorigin="6582,-3928" coordsize="10,20" path="m6582,-3909l6592,-3909,6592,-3928,6582,-3928,6582,-3909xe" filled="true" fillcolor="#000000" stroked="false">
                <v:path arrowok="t"/>
                <v:fill type="solid"/>
              </v:shape>
            </v:group>
            <v:group style="position:absolute;left:6582;top:-3909;width:10;height:20" coordorigin="6582,-3909" coordsize="10,20">
              <v:shape style="position:absolute;left:6582;top:-3909;width:10;height:20" coordorigin="6582,-3909" coordsize="10,20" path="m6582,-3890l6592,-3890,6592,-3909,6582,-3909,6582,-3890xe" filled="true" fillcolor="#000000" stroked="false">
                <v:path arrowok="t"/>
                <v:fill type="solid"/>
              </v:shape>
            </v:group>
            <v:group style="position:absolute;left:6582;top:-3890;width:10;height:20" coordorigin="6582,-3890" coordsize="10,20">
              <v:shape style="position:absolute;left:6582;top:-3890;width:10;height:20" coordorigin="6582,-3890" coordsize="10,20" path="m6582,-3871l6592,-3871,6592,-3890,6582,-3890,6582,-3871xe" filled="true" fillcolor="#000000" stroked="false">
                <v:path arrowok="t"/>
                <v:fill type="solid"/>
              </v:shape>
            </v:group>
            <v:group style="position:absolute;left:6582;top:-3871;width:10;height:20" coordorigin="6582,-3871" coordsize="10,20">
              <v:shape style="position:absolute;left:6582;top:-3871;width:10;height:20" coordorigin="6582,-3871" coordsize="10,20" path="m6582,-3851l6592,-3851,6592,-3871,6582,-3871,6582,-3851xe" filled="true" fillcolor="#000000" stroked="false">
                <v:path arrowok="t"/>
                <v:fill type="solid"/>
              </v:shape>
            </v:group>
            <v:group style="position:absolute;left:6582;top:-3851;width:10;height:20" coordorigin="6582,-3851" coordsize="10,20">
              <v:shape style="position:absolute;left:6582;top:-3851;width:10;height:20" coordorigin="6582,-3851" coordsize="10,20" path="m6582,-3832l6592,-3832,6592,-3851,6582,-3851,6582,-3832xe" filled="true" fillcolor="#000000" stroked="false">
                <v:path arrowok="t"/>
                <v:fill type="solid"/>
              </v:shape>
            </v:group>
            <v:group style="position:absolute;left:6582;top:-3832;width:10;height:20" coordorigin="6582,-3832" coordsize="10,20">
              <v:shape style="position:absolute;left:6582;top:-3832;width:10;height:20" coordorigin="6582,-3832" coordsize="10,20" path="m6582,-3813l6592,-3813,6592,-3832,6582,-3832,6582,-3813xe" filled="true" fillcolor="#000000" stroked="false">
                <v:path arrowok="t"/>
                <v:fill type="solid"/>
              </v:shape>
            </v:group>
            <v:group style="position:absolute;left:6582;top:-3813;width:10;height:20" coordorigin="6582,-3813" coordsize="10,20">
              <v:shape style="position:absolute;left:6582;top:-3813;width:10;height:20" coordorigin="6582,-3813" coordsize="10,20" path="m6582,-3794l6592,-3794,6592,-3813,6582,-3813,6582,-3794xe" filled="true" fillcolor="#000000" stroked="false">
                <v:path arrowok="t"/>
                <v:fill type="solid"/>
              </v:shape>
            </v:group>
            <v:group style="position:absolute;left:6582;top:-3794;width:10;height:20" coordorigin="6582,-3794" coordsize="10,20">
              <v:shape style="position:absolute;left:6582;top:-3794;width:10;height:20" coordorigin="6582,-3794" coordsize="10,20" path="m6582,-3775l6592,-3775,6592,-3794,6582,-3794,6582,-3775xe" filled="true" fillcolor="#000000" stroked="false">
                <v:path arrowok="t"/>
                <v:fill type="solid"/>
              </v:shape>
            </v:group>
            <v:group style="position:absolute;left:6582;top:-3775;width:10;height:20" coordorigin="6582,-3775" coordsize="10,20">
              <v:shape style="position:absolute;left:6582;top:-3775;width:10;height:20" coordorigin="6582,-3775" coordsize="10,20" path="m6582,-3755l6592,-3755,6592,-3775,6582,-3775,6582,-3755xe" filled="true" fillcolor="#000000" stroked="false">
                <v:path arrowok="t"/>
                <v:fill type="solid"/>
              </v:shape>
            </v:group>
            <v:group style="position:absolute;left:6582;top:-3756;width:10;height:20" coordorigin="6582,-3756" coordsize="10,20">
              <v:shape style="position:absolute;left:6582;top:-3756;width:10;height:20" coordorigin="6582,-3756" coordsize="10,20" path="m6582,-3736l6592,-3736,6592,-3756,6582,-3756,6582,-3736xe" filled="true" fillcolor="#000000" stroked="false">
                <v:path arrowok="t"/>
                <v:fill type="solid"/>
              </v:shape>
            </v:group>
            <v:group style="position:absolute;left:6582;top:-3736;width:10;height:20" coordorigin="6582,-3736" coordsize="10,20">
              <v:shape style="position:absolute;left:6582;top:-3736;width:10;height:20" coordorigin="6582,-3736" coordsize="10,20" path="m6582,-3717l6592,-3717,6592,-3736,6582,-3736,6582,-3717xe" filled="true" fillcolor="#000000" stroked="false">
                <v:path arrowok="t"/>
                <v:fill type="solid"/>
              </v:shape>
            </v:group>
            <v:group style="position:absolute;left:6582;top:-3690;width:10;height:2" coordorigin="6582,-3690" coordsize="10,2">
              <v:shape style="position:absolute;left:6582;top:-3690;width:10;height:2" coordorigin="6582,-3690" coordsize="10,0" path="m6582,-3690l6592,-3690e" filled="false" stroked="true" strokeweight=".72003pt" strokecolor="#000000">
                <v:path arrowok="t"/>
              </v:shape>
            </v:group>
            <v:group style="position:absolute;left:2600;top:-3654;width:2542;height:2" coordorigin="2600,-3654" coordsize="2542,2">
              <v:shape style="position:absolute;left:2600;top:-3654;width:2542;height:2" coordorigin="2600,-3654" coordsize="2542,0" path="m2600,-3654l5142,-3654e" filled="false" stroked="true" strokeweight="1.92pt" strokecolor="#d9d9d9">
                <v:path arrowok="t"/>
              </v:shape>
            </v:group>
            <v:group style="position:absolute;left:2600;top:-3635;width:104;height:320" coordorigin="2600,-3635" coordsize="104,320">
              <v:shape style="position:absolute;left:2600;top:-3635;width:104;height:320" coordorigin="2600,-3635" coordsize="104,320" path="m2600,-3316l2703,-3316,2703,-3635,2600,-3635,2600,-3316xe" filled="true" fillcolor="#d9d9d9" stroked="false">
                <v:path arrowok="t"/>
                <v:fill type="solid"/>
              </v:shape>
            </v:group>
            <v:group style="position:absolute;left:5039;top:-3635;width:104;height:320" coordorigin="5039,-3635" coordsize="104,320">
              <v:shape style="position:absolute;left:5039;top:-3635;width:104;height:320" coordorigin="5039,-3635" coordsize="104,320" path="m5039,-3316l5142,-3316,5142,-3635,5039,-3635,5039,-3316xe" filled="true" fillcolor="#d9d9d9" stroked="false">
                <v:path arrowok="t"/>
                <v:fill type="solid"/>
              </v:shape>
            </v:group>
            <v:group style="position:absolute;left:2600;top:-3297;width:2542;height:2" coordorigin="2600,-3297" coordsize="2542,2">
              <v:shape style="position:absolute;left:2600;top:-3297;width:2542;height:2" coordorigin="2600,-3297" coordsize="2542,0" path="m2600,-3297l5142,-3297e" filled="false" stroked="true" strokeweight="1.92pt" strokecolor="#d9d9d9">
                <v:path arrowok="t"/>
              </v:shape>
            </v:group>
            <v:group style="position:absolute;left:2703;top:-3635;width:2336;height:320" coordorigin="2703,-3635" coordsize="2336,320">
              <v:shape style="position:absolute;left:2703;top:-3635;width:2336;height:320" coordorigin="2703,-3635" coordsize="2336,320" path="m2703,-3316l5038,-3316,5038,-3635,2703,-3635,2703,-3316xe" filled="true" fillcolor="#d9d9d9" stroked="false">
                <v:path arrowok="t"/>
                <v:fill type="solid"/>
              </v:shape>
            </v:group>
            <v:group style="position:absolute;left:5151;top:-3673;width:1429;height:363" coordorigin="5151,-3673" coordsize="1429,363">
              <v:shape style="position:absolute;left:5151;top:-3673;width:1429;height:363" coordorigin="5151,-3673" coordsize="1429,363" path="m5151,-3311l6580,-3311,6580,-3673,5151,-3673,5151,-3311xe" filled="true" fillcolor="#d9d9d9" stroked="false">
                <v:path arrowok="t"/>
                <v:fill type="solid"/>
              </v:shape>
            </v:group>
            <v:group style="position:absolute;left:5151;top:-3311;width:104;height:322" coordorigin="5151,-3311" coordsize="104,322">
              <v:shape style="position:absolute;left:5151;top:-3311;width:104;height:322" coordorigin="5151,-3311" coordsize="104,322" path="m5151,-2989l5255,-2989,5255,-3311,5151,-3311,5151,-2989xe" filled="true" fillcolor="#d9d9d9" stroked="false">
                <v:path arrowok="t"/>
                <v:fill type="solid"/>
              </v:shape>
            </v:group>
            <v:group style="position:absolute;left:6477;top:-3311;width:104;height:322" coordorigin="6477,-3311" coordsize="104,322">
              <v:shape style="position:absolute;left:6477;top:-3311;width:104;height:322" coordorigin="6477,-3311" coordsize="104,322" path="m6477,-2989l6580,-2989,6580,-3311,6477,-3311,6477,-2989xe" filled="true" fillcolor="#d9d9d9" stroked="false">
                <v:path arrowok="t"/>
                <v:fill type="solid"/>
              </v:shape>
            </v:group>
            <v:group style="position:absolute;left:5151;top:-2989;width:1429;height:363" coordorigin="5151,-2989" coordsize="1429,363">
              <v:shape style="position:absolute;left:5151;top:-2989;width:1429;height:363" coordorigin="5151,-2989" coordsize="1429,363" path="m5151,-2627l6580,-2627,6580,-2989,5151,-2989,5151,-2627xe" filled="true" fillcolor="#d9d9d9" stroked="false">
                <v:path arrowok="t"/>
                <v:fill type="solid"/>
              </v:shape>
            </v:group>
            <v:group style="position:absolute;left:5255;top:-3311;width:1223;height:322" coordorigin="5255,-3311" coordsize="1223,322">
              <v:shape style="position:absolute;left:5255;top:-3311;width:1223;height:322" coordorigin="5255,-3311" coordsize="1223,322" path="m5255,-2989l6477,-2989,6477,-3311,5255,-3311,5255,-2989xe" filled="true" fillcolor="#d9d9d9" stroked="false">
                <v:path arrowok="t"/>
                <v:fill type="solid"/>
              </v:shape>
            </v:group>
            <v:group style="position:absolute;left:6589;top:-3654;width:2413;height:2" coordorigin="6589,-3654" coordsize="2413,2">
              <v:shape style="position:absolute;left:6589;top:-3654;width:2413;height:2" coordorigin="6589,-3654" coordsize="2413,0" path="m6589,-3654l9002,-3654e" filled="false" stroked="true" strokeweight="1.92pt" strokecolor="#d9d9d9">
                <v:path arrowok="t"/>
              </v:shape>
            </v:group>
            <v:group style="position:absolute;left:6589;top:-3635;width:104;height:320" coordorigin="6589,-3635" coordsize="104,320">
              <v:shape style="position:absolute;left:6589;top:-3635;width:104;height:320" coordorigin="6589,-3635" coordsize="104,320" path="m6589,-3316l6693,-3316,6693,-3635,6589,-3635,6589,-3316xe" filled="true" fillcolor="#d9d9d9" stroked="false">
                <v:path arrowok="t"/>
                <v:fill type="solid"/>
              </v:shape>
            </v:group>
            <v:group style="position:absolute;left:8899;top:-3635;width:104;height:320" coordorigin="8899,-3635" coordsize="104,320">
              <v:shape style="position:absolute;left:8899;top:-3635;width:104;height:320" coordorigin="8899,-3635" coordsize="104,320" path="m8899,-3316l9002,-3316,9002,-3635,8899,-3635,8899,-3316xe" filled="true" fillcolor="#d9d9d9" stroked="false">
                <v:path arrowok="t"/>
                <v:fill type="solid"/>
              </v:shape>
            </v:group>
            <v:group style="position:absolute;left:6589;top:-3297;width:2413;height:2" coordorigin="6589,-3297" coordsize="2413,2">
              <v:shape style="position:absolute;left:6589;top:-3297;width:2413;height:2" coordorigin="6589,-3297" coordsize="2413,0" path="m6589,-3297l9002,-3297e" filled="false" stroked="true" strokeweight="1.92pt" strokecolor="#d9d9d9">
                <v:path arrowok="t"/>
              </v:shape>
            </v:group>
            <v:group style="position:absolute;left:6693;top:-3635;width:2206;height:320" coordorigin="6693,-3635" coordsize="2206,320">
              <v:shape style="position:absolute;left:6693;top:-3635;width:2206;height:320" coordorigin="6693,-3635" coordsize="2206,320" path="m6693,-3316l8899,-3316,8899,-3635,6693,-3635,6693,-3316xe" filled="true" fillcolor="#d9d9d9" stroked="false">
                <v:path arrowok="t"/>
                <v:fill type="solid"/>
              </v:shape>
            </v:group>
            <v:group style="position:absolute;left:9012;top:-3673;width:1371;height:363" coordorigin="9012,-3673" coordsize="1371,363">
              <v:shape style="position:absolute;left:9012;top:-3673;width:1371;height:363" coordorigin="9012,-3673" coordsize="1371,363" path="m9012,-3311l10382,-3311,10382,-3673,9012,-3673,9012,-3311xe" filled="true" fillcolor="#d9d9d9" stroked="false">
                <v:path arrowok="t"/>
                <v:fill type="solid"/>
              </v:shape>
            </v:group>
            <v:group style="position:absolute;left:9012;top:-3311;width:104;height:322" coordorigin="9012,-3311" coordsize="104,322">
              <v:shape style="position:absolute;left:9012;top:-3311;width:104;height:322" coordorigin="9012,-3311" coordsize="104,322" path="m9012,-2989l9115,-2989,9115,-3311,9012,-3311,9012,-2989xe" filled="true" fillcolor="#d9d9d9" stroked="false">
                <v:path arrowok="t"/>
                <v:fill type="solid"/>
              </v:shape>
            </v:group>
            <v:group style="position:absolute;left:10274;top:-3311;width:108;height:322" coordorigin="10274,-3311" coordsize="108,322">
              <v:shape style="position:absolute;left:10274;top:-3311;width:108;height:322" coordorigin="10274,-3311" coordsize="108,322" path="m10274,-2989l10382,-2989,10382,-3311,10274,-3311,10274,-2989xe" filled="true" fillcolor="#d9d9d9" stroked="false">
                <v:path arrowok="t"/>
                <v:fill type="solid"/>
              </v:shape>
            </v:group>
            <v:group style="position:absolute;left:9012;top:-2989;width:1371;height:363" coordorigin="9012,-2989" coordsize="1371,363">
              <v:shape style="position:absolute;left:9012;top:-2989;width:1371;height:363" coordorigin="9012,-2989" coordsize="1371,363" path="m9012,-2627l10382,-2627,10382,-2989,9012,-2989,9012,-2627xe" filled="true" fillcolor="#d9d9d9" stroked="false">
                <v:path arrowok="t"/>
                <v:fill type="solid"/>
              </v:shape>
            </v:group>
            <v:group style="position:absolute;left:9115;top:-3311;width:1160;height:322" coordorigin="9115,-3311" coordsize="1160,322">
              <v:shape style="position:absolute;left:9115;top:-3311;width:1160;height:322" coordorigin="9115,-3311" coordsize="1160,322" path="m9115,-2989l10274,-2989,10274,-3311,9115,-3311,9115,-2989xe" filled="true" fillcolor="#d9d9d9" stroked="false">
                <v:path arrowok="t"/>
                <v:fill type="solid"/>
              </v:shape>
              <v:shape style="position:absolute;left:2585;top:-3717;width:2557;height:43" type="#_x0000_t75" stroked="false">
                <v:imagedata r:id="rId186" o:title=""/>
              </v:shape>
              <v:shape style="position:absolute;left:5137;top:-3717;width:1455;height:43" type="#_x0000_t75" stroked="false">
                <v:imagedata r:id="rId187" o:title=""/>
              </v:shape>
              <v:shape style="position:absolute;left:6577;top:-3683;width:2425;height:10" type="#_x0000_t75" stroked="false">
                <v:imagedata r:id="rId188" o:title=""/>
              </v:shape>
              <v:shape style="position:absolute;left:8997;top:-3683;width:1385;height:10" type="#_x0000_t75" stroked="false">
                <v:imagedata r:id="rId189" o:title=""/>
              </v:shape>
            </v:group>
            <v:group style="position:absolute;left:2590;top:-3673;width:10;height:20" coordorigin="2590,-3673" coordsize="10,20">
              <v:shape style="position:absolute;left:2590;top:-3673;width:10;height:20" coordorigin="2590,-3673" coordsize="10,20" path="m2590,-3654l2600,-3654,2600,-3673,2590,-3673,2590,-3654xe" filled="true" fillcolor="#000000" stroked="false">
                <v:path arrowok="t"/>
                <v:fill type="solid"/>
              </v:shape>
            </v:group>
            <v:group style="position:absolute;left:2590;top:-3654;width:10;height:20" coordorigin="2590,-3654" coordsize="10,20">
              <v:shape style="position:absolute;left:2590;top:-3654;width:10;height:20" coordorigin="2590,-3654" coordsize="10,20" path="m2590,-3635l2600,-3635,2600,-3654,2590,-3654,2590,-3635xe" filled="true" fillcolor="#000000" stroked="false">
                <v:path arrowok="t"/>
                <v:fill type="solid"/>
              </v:shape>
            </v:group>
            <v:group style="position:absolute;left:2590;top:-3635;width:10;height:20" coordorigin="2590,-3635" coordsize="10,20">
              <v:shape style="position:absolute;left:2590;top:-3635;width:10;height:20" coordorigin="2590,-3635" coordsize="10,20" path="m2590,-3616l2600,-3616,2600,-3635,2590,-3635,2590,-3616xe" filled="true" fillcolor="#000000" stroked="false">
                <v:path arrowok="t"/>
                <v:fill type="solid"/>
              </v:shape>
            </v:group>
            <v:group style="position:absolute;left:2590;top:-3616;width:10;height:20" coordorigin="2590,-3616" coordsize="10,20">
              <v:shape style="position:absolute;left:2590;top:-3616;width:10;height:20" coordorigin="2590,-3616" coordsize="10,20" path="m2590,-3597l2600,-3597,2600,-3616,2590,-3616,2590,-3597xe" filled="true" fillcolor="#000000" stroked="false">
                <v:path arrowok="t"/>
                <v:fill type="solid"/>
              </v:shape>
            </v:group>
            <v:group style="position:absolute;left:2590;top:-3597;width:10;height:20" coordorigin="2590,-3597" coordsize="10,20">
              <v:shape style="position:absolute;left:2590;top:-3597;width:10;height:20" coordorigin="2590,-3597" coordsize="10,20" path="m2590,-3577l2600,-3577,2600,-3597,2590,-3597,2590,-3577xe" filled="true" fillcolor="#000000" stroked="false">
                <v:path arrowok="t"/>
                <v:fill type="solid"/>
              </v:shape>
            </v:group>
            <v:group style="position:absolute;left:2590;top:-3577;width:10;height:20" coordorigin="2590,-3577" coordsize="10,20">
              <v:shape style="position:absolute;left:2590;top:-3577;width:10;height:20" coordorigin="2590,-3577" coordsize="10,20" path="m2590,-3558l2600,-3558,2600,-3577,2590,-3577,2590,-3558xe" filled="true" fillcolor="#000000" stroked="false">
                <v:path arrowok="t"/>
                <v:fill type="solid"/>
              </v:shape>
            </v:group>
            <v:group style="position:absolute;left:2590;top:-3558;width:10;height:20" coordorigin="2590,-3558" coordsize="10,20">
              <v:shape style="position:absolute;left:2590;top:-3558;width:10;height:20" coordorigin="2590,-3558" coordsize="10,20" path="m2590,-3539l2600,-3539,2600,-3558,2590,-3558,2590,-3539xe" filled="true" fillcolor="#000000" stroked="false">
                <v:path arrowok="t"/>
                <v:fill type="solid"/>
              </v:shape>
            </v:group>
            <v:group style="position:absolute;left:2590;top:-3539;width:10;height:20" coordorigin="2590,-3539" coordsize="10,20">
              <v:shape style="position:absolute;left:2590;top:-3539;width:10;height:20" coordorigin="2590,-3539" coordsize="10,20" path="m2590,-3520l2600,-3520,2600,-3539,2590,-3539,2590,-3520xe" filled="true" fillcolor="#000000" stroked="false">
                <v:path arrowok="t"/>
                <v:fill type="solid"/>
              </v:shape>
            </v:group>
            <v:group style="position:absolute;left:2590;top:-3520;width:10;height:20" coordorigin="2590,-3520" coordsize="10,20">
              <v:shape style="position:absolute;left:2590;top:-3520;width:10;height:20" coordorigin="2590,-3520" coordsize="10,20" path="m2590,-3501l2600,-3501,2600,-3520,2590,-3520,2590,-3501xe" filled="true" fillcolor="#000000" stroked="false">
                <v:path arrowok="t"/>
                <v:fill type="solid"/>
              </v:shape>
            </v:group>
            <v:group style="position:absolute;left:2590;top:-3501;width:10;height:20" coordorigin="2590,-3501" coordsize="10,20">
              <v:shape style="position:absolute;left:2590;top:-3501;width:10;height:20" coordorigin="2590,-3501" coordsize="10,20" path="m2590,-3481l2600,-3481,2600,-3501,2590,-3501,2590,-3481xe" filled="true" fillcolor="#000000" stroked="false">
                <v:path arrowok="t"/>
                <v:fill type="solid"/>
              </v:shape>
            </v:group>
            <v:group style="position:absolute;left:2590;top:-3481;width:10;height:20" coordorigin="2590,-3481" coordsize="10,20">
              <v:shape style="position:absolute;left:2590;top:-3481;width:10;height:20" coordorigin="2590,-3481" coordsize="10,20" path="m2590,-3462l2600,-3462,2600,-3481,2590,-3481,2590,-3462xe" filled="true" fillcolor="#000000" stroked="false">
                <v:path arrowok="t"/>
                <v:fill type="solid"/>
              </v:shape>
            </v:group>
            <v:group style="position:absolute;left:2590;top:-3462;width:10;height:20" coordorigin="2590,-3462" coordsize="10,20">
              <v:shape style="position:absolute;left:2590;top:-3462;width:10;height:20" coordorigin="2590,-3462" coordsize="10,20" path="m2590,-3443l2600,-3443,2600,-3462,2590,-3462,2590,-3443xe" filled="true" fillcolor="#000000" stroked="false">
                <v:path arrowok="t"/>
                <v:fill type="solid"/>
              </v:shape>
            </v:group>
            <v:group style="position:absolute;left:2590;top:-3443;width:10;height:20" coordorigin="2590,-3443" coordsize="10,20">
              <v:shape style="position:absolute;left:2590;top:-3443;width:10;height:20" coordorigin="2590,-3443" coordsize="10,20" path="m2590,-3424l2600,-3424,2600,-3443,2590,-3443,2590,-3424xe" filled="true" fillcolor="#000000" stroked="false">
                <v:path arrowok="t"/>
                <v:fill type="solid"/>
              </v:shape>
            </v:group>
            <v:group style="position:absolute;left:2590;top:-3424;width:10;height:20" coordorigin="2590,-3424" coordsize="10,20">
              <v:shape style="position:absolute;left:2590;top:-3424;width:10;height:20" coordorigin="2590,-3424" coordsize="10,20" path="m2590,-3405l2600,-3405,2600,-3424,2590,-3424,2590,-3405xe" filled="true" fillcolor="#000000" stroked="false">
                <v:path arrowok="t"/>
                <v:fill type="solid"/>
              </v:shape>
            </v:group>
            <v:group style="position:absolute;left:2590;top:-3405;width:10;height:20" coordorigin="2590,-3405" coordsize="10,20">
              <v:shape style="position:absolute;left:2590;top:-3405;width:10;height:20" coordorigin="2590,-3405" coordsize="10,20" path="m2590,-3385l2600,-3385,2600,-3405,2590,-3405,2590,-3385xe" filled="true" fillcolor="#000000" stroked="false">
                <v:path arrowok="t"/>
                <v:fill type="solid"/>
              </v:shape>
            </v:group>
            <v:group style="position:absolute;left:2590;top:-3385;width:10;height:20" coordorigin="2590,-3385" coordsize="10,20">
              <v:shape style="position:absolute;left:2590;top:-3385;width:10;height:20" coordorigin="2590,-3385" coordsize="10,20" path="m2590,-3366l2600,-3366,2600,-3385,2590,-3385,2590,-3366xe" filled="true" fillcolor="#000000" stroked="false">
                <v:path arrowok="t"/>
                <v:fill type="solid"/>
              </v:shape>
            </v:group>
            <v:group style="position:absolute;left:2590;top:-3366;width:10;height:20" coordorigin="2590,-3366" coordsize="10,20">
              <v:shape style="position:absolute;left:2590;top:-3366;width:10;height:20" coordorigin="2590,-3366" coordsize="10,20" path="m2590,-3347l2600,-3347,2600,-3366,2590,-3366,2590,-3347xe" filled="true" fillcolor="#000000" stroked="false">
                <v:path arrowok="t"/>
                <v:fill type="solid"/>
              </v:shape>
            </v:group>
            <v:group style="position:absolute;left:2590;top:-3347;width:10;height:20" coordorigin="2590,-3347" coordsize="10,20">
              <v:shape style="position:absolute;left:2590;top:-3347;width:10;height:20" coordorigin="2590,-3347" coordsize="10,20" path="m2590,-3328l2600,-3328,2600,-3347,2590,-3347,2590,-3328xe" filled="true" fillcolor="#000000" stroked="false">
                <v:path arrowok="t"/>
                <v:fill type="solid"/>
              </v:shape>
            </v:group>
            <v:group style="position:absolute;left:2590;top:-3328;width:10;height:20" coordorigin="2590,-3328" coordsize="10,20">
              <v:shape style="position:absolute;left:2590;top:-3328;width:10;height:20" coordorigin="2590,-3328" coordsize="10,20" path="m2590,-3309l2600,-3309,2600,-3328,2590,-3328,2590,-3309xe" filled="true" fillcolor="#000000" stroked="false">
                <v:path arrowok="t"/>
                <v:fill type="solid"/>
              </v:shape>
            </v:group>
            <v:group style="position:absolute;left:5142;top:-3673;width:10;height:20" coordorigin="5142,-3673" coordsize="10,20">
              <v:shape style="position:absolute;left:5142;top:-3673;width:10;height:20" coordorigin="5142,-3673" coordsize="10,20" path="m5142,-3654l5151,-3654,5151,-3673,5142,-3673,5142,-3654xe" filled="true" fillcolor="#000000" stroked="false">
                <v:path arrowok="t"/>
                <v:fill type="solid"/>
              </v:shape>
            </v:group>
            <v:group style="position:absolute;left:5142;top:-3654;width:10;height:20" coordorigin="5142,-3654" coordsize="10,20">
              <v:shape style="position:absolute;left:5142;top:-3654;width:10;height:20" coordorigin="5142,-3654" coordsize="10,20" path="m5142,-3635l5151,-3635,5151,-3654,5142,-3654,5142,-3635xe" filled="true" fillcolor="#000000" stroked="false">
                <v:path arrowok="t"/>
                <v:fill type="solid"/>
              </v:shape>
            </v:group>
            <v:group style="position:absolute;left:5142;top:-3635;width:10;height:20" coordorigin="5142,-3635" coordsize="10,20">
              <v:shape style="position:absolute;left:5142;top:-3635;width:10;height:20" coordorigin="5142,-3635" coordsize="10,20" path="m5142,-3616l5151,-3616,5151,-3635,5142,-3635,5142,-3616xe" filled="true" fillcolor="#000000" stroked="false">
                <v:path arrowok="t"/>
                <v:fill type="solid"/>
              </v:shape>
            </v:group>
            <v:group style="position:absolute;left:5142;top:-3616;width:10;height:20" coordorigin="5142,-3616" coordsize="10,20">
              <v:shape style="position:absolute;left:5142;top:-3616;width:10;height:20" coordorigin="5142,-3616" coordsize="10,20" path="m5142,-3597l5151,-3597,5151,-3616,5142,-3616,5142,-3597xe" filled="true" fillcolor="#000000" stroked="false">
                <v:path arrowok="t"/>
                <v:fill type="solid"/>
              </v:shape>
            </v:group>
            <v:group style="position:absolute;left:5142;top:-3597;width:10;height:20" coordorigin="5142,-3597" coordsize="10,20">
              <v:shape style="position:absolute;left:5142;top:-3597;width:10;height:20" coordorigin="5142,-3597" coordsize="10,20" path="m5142,-3577l5151,-3577,5151,-3597,5142,-3597,5142,-3577xe" filled="true" fillcolor="#000000" stroked="false">
                <v:path arrowok="t"/>
                <v:fill type="solid"/>
              </v:shape>
            </v:group>
            <v:group style="position:absolute;left:5142;top:-3577;width:10;height:20" coordorigin="5142,-3577" coordsize="10,20">
              <v:shape style="position:absolute;left:5142;top:-3577;width:10;height:20" coordorigin="5142,-3577" coordsize="10,20" path="m5142,-3558l5151,-3558,5151,-3577,5142,-3577,5142,-3558xe" filled="true" fillcolor="#000000" stroked="false">
                <v:path arrowok="t"/>
                <v:fill type="solid"/>
              </v:shape>
            </v:group>
            <v:group style="position:absolute;left:5142;top:-3558;width:10;height:20" coordorigin="5142,-3558" coordsize="10,20">
              <v:shape style="position:absolute;left:5142;top:-3558;width:10;height:20" coordorigin="5142,-3558" coordsize="10,20" path="m5142,-3539l5151,-3539,5151,-3558,5142,-3558,5142,-3539xe" filled="true" fillcolor="#000000" stroked="false">
                <v:path arrowok="t"/>
                <v:fill type="solid"/>
              </v:shape>
            </v:group>
            <v:group style="position:absolute;left:5142;top:-3539;width:10;height:20" coordorigin="5142,-3539" coordsize="10,20">
              <v:shape style="position:absolute;left:5142;top:-3539;width:10;height:20" coordorigin="5142,-3539" coordsize="10,20" path="m5142,-3520l5151,-3520,5151,-3539,5142,-3539,5142,-3520xe" filled="true" fillcolor="#000000" stroked="false">
                <v:path arrowok="t"/>
                <v:fill type="solid"/>
              </v:shape>
            </v:group>
            <v:group style="position:absolute;left:5142;top:-3520;width:10;height:20" coordorigin="5142,-3520" coordsize="10,20">
              <v:shape style="position:absolute;left:5142;top:-3520;width:10;height:20" coordorigin="5142,-3520" coordsize="10,20" path="m5142,-3501l5151,-3501,5151,-3520,5142,-3520,5142,-3501xe" filled="true" fillcolor="#000000" stroked="false">
                <v:path arrowok="t"/>
                <v:fill type="solid"/>
              </v:shape>
            </v:group>
            <v:group style="position:absolute;left:5142;top:-3501;width:10;height:20" coordorigin="5142,-3501" coordsize="10,20">
              <v:shape style="position:absolute;left:5142;top:-3501;width:10;height:20" coordorigin="5142,-3501" coordsize="10,20" path="m5142,-3481l5151,-3481,5151,-3501,5142,-3501,5142,-3481xe" filled="true" fillcolor="#000000" stroked="false">
                <v:path arrowok="t"/>
                <v:fill type="solid"/>
              </v:shape>
            </v:group>
            <v:group style="position:absolute;left:5142;top:-3481;width:10;height:20" coordorigin="5142,-3481" coordsize="10,20">
              <v:shape style="position:absolute;left:5142;top:-3481;width:10;height:20" coordorigin="5142,-3481" coordsize="10,20" path="m5142,-3462l5151,-3462,5151,-3481,5142,-3481,5142,-3462xe" filled="true" fillcolor="#000000" stroked="false">
                <v:path arrowok="t"/>
                <v:fill type="solid"/>
              </v:shape>
            </v:group>
            <v:group style="position:absolute;left:5142;top:-3462;width:10;height:20" coordorigin="5142,-3462" coordsize="10,20">
              <v:shape style="position:absolute;left:5142;top:-3462;width:10;height:20" coordorigin="5142,-3462" coordsize="10,20" path="m5142,-3443l5151,-3443,5151,-3462,5142,-3462,5142,-3443xe" filled="true" fillcolor="#000000" stroked="false">
                <v:path arrowok="t"/>
                <v:fill type="solid"/>
              </v:shape>
            </v:group>
            <v:group style="position:absolute;left:5142;top:-3443;width:10;height:20" coordorigin="5142,-3443" coordsize="10,20">
              <v:shape style="position:absolute;left:5142;top:-3443;width:10;height:20" coordorigin="5142,-3443" coordsize="10,20" path="m5142,-3424l5151,-3424,5151,-3443,5142,-3443,5142,-3424xe" filled="true" fillcolor="#000000" stroked="false">
                <v:path arrowok="t"/>
                <v:fill type="solid"/>
              </v:shape>
            </v:group>
            <v:group style="position:absolute;left:5142;top:-3424;width:10;height:20" coordorigin="5142,-3424" coordsize="10,20">
              <v:shape style="position:absolute;left:5142;top:-3424;width:10;height:20" coordorigin="5142,-3424" coordsize="10,20" path="m5142,-3405l5151,-3405,5151,-3424,5142,-3424,5142,-3405xe" filled="true" fillcolor="#000000" stroked="false">
                <v:path arrowok="t"/>
                <v:fill type="solid"/>
              </v:shape>
            </v:group>
            <v:group style="position:absolute;left:5142;top:-3405;width:10;height:20" coordorigin="5142,-3405" coordsize="10,20">
              <v:shape style="position:absolute;left:5142;top:-3405;width:10;height:20" coordorigin="5142,-3405" coordsize="10,20" path="m5142,-3385l5151,-3385,5151,-3405,5142,-3405,5142,-3385xe" filled="true" fillcolor="#000000" stroked="false">
                <v:path arrowok="t"/>
                <v:fill type="solid"/>
              </v:shape>
            </v:group>
            <v:group style="position:absolute;left:5142;top:-3385;width:10;height:20" coordorigin="5142,-3385" coordsize="10,20">
              <v:shape style="position:absolute;left:5142;top:-3385;width:10;height:20" coordorigin="5142,-3385" coordsize="10,20" path="m5142,-3366l5151,-3366,5151,-3385,5142,-3385,5142,-3366xe" filled="true" fillcolor="#000000" stroked="false">
                <v:path arrowok="t"/>
                <v:fill type="solid"/>
              </v:shape>
            </v:group>
            <v:group style="position:absolute;left:5142;top:-3366;width:10;height:20" coordorigin="5142,-3366" coordsize="10,20">
              <v:shape style="position:absolute;left:5142;top:-3366;width:10;height:20" coordorigin="5142,-3366" coordsize="10,20" path="m5142,-3347l5151,-3347,5151,-3366,5142,-3366,5142,-3347xe" filled="true" fillcolor="#000000" stroked="false">
                <v:path arrowok="t"/>
                <v:fill type="solid"/>
              </v:shape>
            </v:group>
            <v:group style="position:absolute;left:5142;top:-3347;width:10;height:20" coordorigin="5142,-3347" coordsize="10,20">
              <v:shape style="position:absolute;left:5142;top:-3347;width:10;height:20" coordorigin="5142,-3347" coordsize="10,20" path="m5142,-3328l5151,-3328,5151,-3347,5142,-3347,5142,-3328xe" filled="true" fillcolor="#000000" stroked="false">
                <v:path arrowok="t"/>
                <v:fill type="solid"/>
              </v:shape>
            </v:group>
            <v:group style="position:absolute;left:5142;top:-3283;width:10;height:2" coordorigin="5142,-3283" coordsize="10,2">
              <v:shape style="position:absolute;left:5142;top:-3283;width:10;height:2" coordorigin="5142,-3283" coordsize="10,0" path="m5142,-3283l5151,-3283e" filled="false" stroked="true" strokeweight=".599980pt" strokecolor="#000000">
                <v:path arrowok="t"/>
              </v:shape>
            </v:group>
            <v:group style="position:absolute;left:6582;top:-3673;width:10;height:20" coordorigin="6582,-3673" coordsize="10,20">
              <v:shape style="position:absolute;left:6582;top:-3673;width:10;height:20" coordorigin="6582,-3673" coordsize="10,20" path="m6582,-3654l6592,-3654,6592,-3673,6582,-3673,6582,-3654xe" filled="true" fillcolor="#000000" stroked="false">
                <v:path arrowok="t"/>
                <v:fill type="solid"/>
              </v:shape>
            </v:group>
            <v:group style="position:absolute;left:6582;top:-3654;width:10;height:20" coordorigin="6582,-3654" coordsize="10,20">
              <v:shape style="position:absolute;left:6582;top:-3654;width:10;height:20" coordorigin="6582,-3654" coordsize="10,20" path="m6582,-3635l6592,-3635,6592,-3654,6582,-3654,6582,-3635xe" filled="true" fillcolor="#000000" stroked="false">
                <v:path arrowok="t"/>
                <v:fill type="solid"/>
              </v:shape>
            </v:group>
            <v:group style="position:absolute;left:6582;top:-3635;width:10;height:20" coordorigin="6582,-3635" coordsize="10,20">
              <v:shape style="position:absolute;left:6582;top:-3635;width:10;height:20" coordorigin="6582,-3635" coordsize="10,20" path="m6582,-3616l6592,-3616,6592,-3635,6582,-3635,6582,-3616xe" filled="true" fillcolor="#000000" stroked="false">
                <v:path arrowok="t"/>
                <v:fill type="solid"/>
              </v:shape>
            </v:group>
            <v:group style="position:absolute;left:6582;top:-3616;width:10;height:20" coordorigin="6582,-3616" coordsize="10,20">
              <v:shape style="position:absolute;left:6582;top:-3616;width:10;height:20" coordorigin="6582,-3616" coordsize="10,20" path="m6582,-3597l6592,-3597,6592,-3616,6582,-3616,6582,-3597xe" filled="true" fillcolor="#000000" stroked="false">
                <v:path arrowok="t"/>
                <v:fill type="solid"/>
              </v:shape>
            </v:group>
            <v:group style="position:absolute;left:6582;top:-3597;width:10;height:20" coordorigin="6582,-3597" coordsize="10,20">
              <v:shape style="position:absolute;left:6582;top:-3597;width:10;height:20" coordorigin="6582,-3597" coordsize="10,20" path="m6582,-3577l6592,-3577,6592,-3597,6582,-3597,6582,-3577xe" filled="true" fillcolor="#000000" stroked="false">
                <v:path arrowok="t"/>
                <v:fill type="solid"/>
              </v:shape>
            </v:group>
            <v:group style="position:absolute;left:6582;top:-3577;width:10;height:20" coordorigin="6582,-3577" coordsize="10,20">
              <v:shape style="position:absolute;left:6582;top:-3577;width:10;height:20" coordorigin="6582,-3577" coordsize="10,20" path="m6582,-3558l6592,-3558,6592,-3577,6582,-3577,6582,-3558xe" filled="true" fillcolor="#000000" stroked="false">
                <v:path arrowok="t"/>
                <v:fill type="solid"/>
              </v:shape>
            </v:group>
            <v:group style="position:absolute;left:6582;top:-3558;width:10;height:20" coordorigin="6582,-3558" coordsize="10,20">
              <v:shape style="position:absolute;left:6582;top:-3558;width:10;height:20" coordorigin="6582,-3558" coordsize="10,20" path="m6582,-3539l6592,-3539,6592,-3558,6582,-3558,6582,-3539xe" filled="true" fillcolor="#000000" stroked="false">
                <v:path arrowok="t"/>
                <v:fill type="solid"/>
              </v:shape>
            </v:group>
            <v:group style="position:absolute;left:6582;top:-3539;width:10;height:20" coordorigin="6582,-3539" coordsize="10,20">
              <v:shape style="position:absolute;left:6582;top:-3539;width:10;height:20" coordorigin="6582,-3539" coordsize="10,20" path="m6582,-3520l6592,-3520,6592,-3539,6582,-3539,6582,-3520xe" filled="true" fillcolor="#000000" stroked="false">
                <v:path arrowok="t"/>
                <v:fill type="solid"/>
              </v:shape>
            </v:group>
            <v:group style="position:absolute;left:6582;top:-3520;width:10;height:20" coordorigin="6582,-3520" coordsize="10,20">
              <v:shape style="position:absolute;left:6582;top:-3520;width:10;height:20" coordorigin="6582,-3520" coordsize="10,20" path="m6582,-3501l6592,-3501,6592,-3520,6582,-3520,6582,-3501xe" filled="true" fillcolor="#000000" stroked="false">
                <v:path arrowok="t"/>
                <v:fill type="solid"/>
              </v:shape>
            </v:group>
            <v:group style="position:absolute;left:6582;top:-3501;width:10;height:20" coordorigin="6582,-3501" coordsize="10,20">
              <v:shape style="position:absolute;left:6582;top:-3501;width:10;height:20" coordorigin="6582,-3501" coordsize="10,20" path="m6582,-3481l6592,-3481,6592,-3501,6582,-3501,6582,-3481xe" filled="true" fillcolor="#000000" stroked="false">
                <v:path arrowok="t"/>
                <v:fill type="solid"/>
              </v:shape>
            </v:group>
            <v:group style="position:absolute;left:6582;top:-3481;width:10;height:20" coordorigin="6582,-3481" coordsize="10,20">
              <v:shape style="position:absolute;left:6582;top:-3481;width:10;height:20" coordorigin="6582,-3481" coordsize="10,20" path="m6582,-3462l6592,-3462,6592,-3481,6582,-3481,6582,-3462xe" filled="true" fillcolor="#000000" stroked="false">
                <v:path arrowok="t"/>
                <v:fill type="solid"/>
              </v:shape>
            </v:group>
            <v:group style="position:absolute;left:6582;top:-3462;width:10;height:20" coordorigin="6582,-3462" coordsize="10,20">
              <v:shape style="position:absolute;left:6582;top:-3462;width:10;height:20" coordorigin="6582,-3462" coordsize="10,20" path="m6582,-3443l6592,-3443,6592,-3462,6582,-3462,6582,-3443xe" filled="true" fillcolor="#000000" stroked="false">
                <v:path arrowok="t"/>
                <v:fill type="solid"/>
              </v:shape>
            </v:group>
            <v:group style="position:absolute;left:6582;top:-3443;width:10;height:20" coordorigin="6582,-3443" coordsize="10,20">
              <v:shape style="position:absolute;left:6582;top:-3443;width:10;height:20" coordorigin="6582,-3443" coordsize="10,20" path="m6582,-3424l6592,-3424,6592,-3443,6582,-3443,6582,-3424xe" filled="true" fillcolor="#000000" stroked="false">
                <v:path arrowok="t"/>
                <v:fill type="solid"/>
              </v:shape>
            </v:group>
            <v:group style="position:absolute;left:6582;top:-3424;width:10;height:20" coordorigin="6582,-3424" coordsize="10,20">
              <v:shape style="position:absolute;left:6582;top:-3424;width:10;height:20" coordorigin="6582,-3424" coordsize="10,20" path="m6582,-3405l6592,-3405,6592,-3424,6582,-3424,6582,-3405xe" filled="true" fillcolor="#000000" stroked="false">
                <v:path arrowok="t"/>
                <v:fill type="solid"/>
              </v:shape>
            </v:group>
            <v:group style="position:absolute;left:6582;top:-3405;width:10;height:20" coordorigin="6582,-3405" coordsize="10,20">
              <v:shape style="position:absolute;left:6582;top:-3405;width:10;height:20" coordorigin="6582,-3405" coordsize="10,20" path="m6582,-3385l6592,-3385,6592,-3405,6582,-3405,6582,-3385xe" filled="true" fillcolor="#000000" stroked="false">
                <v:path arrowok="t"/>
                <v:fill type="solid"/>
              </v:shape>
            </v:group>
            <v:group style="position:absolute;left:6582;top:-3385;width:10;height:20" coordorigin="6582,-3385" coordsize="10,20">
              <v:shape style="position:absolute;left:6582;top:-3385;width:10;height:20" coordorigin="6582,-3385" coordsize="10,20" path="m6582,-3366l6592,-3366,6592,-3385,6582,-3385,6582,-3366xe" filled="true" fillcolor="#000000" stroked="false">
                <v:path arrowok="t"/>
                <v:fill type="solid"/>
              </v:shape>
            </v:group>
            <v:group style="position:absolute;left:6582;top:-3366;width:10;height:20" coordorigin="6582,-3366" coordsize="10,20">
              <v:shape style="position:absolute;left:6582;top:-3366;width:10;height:20" coordorigin="6582,-3366" coordsize="10,20" path="m6582,-3347l6592,-3347,6592,-3366,6582,-3366,6582,-3347xe" filled="true" fillcolor="#000000" stroked="false">
                <v:path arrowok="t"/>
                <v:fill type="solid"/>
              </v:shape>
            </v:group>
            <v:group style="position:absolute;left:6582;top:-3347;width:10;height:20" coordorigin="6582,-3347" coordsize="10,20">
              <v:shape style="position:absolute;left:6582;top:-3347;width:10;height:20" coordorigin="6582,-3347" coordsize="10,20" path="m6582,-3328l6592,-3328,6592,-3347,6582,-3347,6582,-3328xe" filled="true" fillcolor="#000000" stroked="false">
                <v:path arrowok="t"/>
                <v:fill type="solid"/>
              </v:shape>
            </v:group>
            <v:group style="position:absolute;left:6582;top:-3283;width:10;height:2" coordorigin="6582,-3283" coordsize="10,2">
              <v:shape style="position:absolute;left:6582;top:-3283;width:10;height:2" coordorigin="6582,-3283" coordsize="10,0" path="m6582,-3283l6592,-3283e" filled="false" stroked="true" strokeweight=".599980pt" strokecolor="#000000">
                <v:path arrowok="t"/>
              </v:shape>
            </v:group>
            <v:group style="position:absolute;left:9002;top:-3673;width:10;height:20" coordorigin="9002,-3673" coordsize="10,20">
              <v:shape style="position:absolute;left:9002;top:-3673;width:10;height:20" coordorigin="9002,-3673" coordsize="10,20" path="m9002,-3654l9012,-3654,9012,-3673,9002,-3673,9002,-3654xe" filled="true" fillcolor="#000000" stroked="false">
                <v:path arrowok="t"/>
                <v:fill type="solid"/>
              </v:shape>
            </v:group>
            <v:group style="position:absolute;left:9002;top:-3654;width:10;height:20" coordorigin="9002,-3654" coordsize="10,20">
              <v:shape style="position:absolute;left:9002;top:-3654;width:10;height:20" coordorigin="9002,-3654" coordsize="10,20" path="m9002,-3635l9012,-3635,9012,-3654,9002,-3654,9002,-3635xe" filled="true" fillcolor="#000000" stroked="false">
                <v:path arrowok="t"/>
                <v:fill type="solid"/>
              </v:shape>
            </v:group>
            <v:group style="position:absolute;left:9002;top:-3635;width:10;height:20" coordorigin="9002,-3635" coordsize="10,20">
              <v:shape style="position:absolute;left:9002;top:-3635;width:10;height:20" coordorigin="9002,-3635" coordsize="10,20" path="m9002,-3616l9012,-3616,9012,-3635,9002,-3635,9002,-3616xe" filled="true" fillcolor="#000000" stroked="false">
                <v:path arrowok="t"/>
                <v:fill type="solid"/>
              </v:shape>
            </v:group>
            <v:group style="position:absolute;left:9002;top:-3616;width:10;height:20" coordorigin="9002,-3616" coordsize="10,20">
              <v:shape style="position:absolute;left:9002;top:-3616;width:10;height:20" coordorigin="9002,-3616" coordsize="10,20" path="m9002,-3597l9012,-3597,9012,-3616,9002,-3616,9002,-3597xe" filled="true" fillcolor="#000000" stroked="false">
                <v:path arrowok="t"/>
                <v:fill type="solid"/>
              </v:shape>
            </v:group>
            <v:group style="position:absolute;left:9002;top:-3597;width:10;height:20" coordorigin="9002,-3597" coordsize="10,20">
              <v:shape style="position:absolute;left:9002;top:-3597;width:10;height:20" coordorigin="9002,-3597" coordsize="10,20" path="m9002,-3577l9012,-3577,9012,-3597,9002,-3597,9002,-3577xe" filled="true" fillcolor="#000000" stroked="false">
                <v:path arrowok="t"/>
                <v:fill type="solid"/>
              </v:shape>
            </v:group>
            <v:group style="position:absolute;left:9002;top:-3577;width:10;height:20" coordorigin="9002,-3577" coordsize="10,20">
              <v:shape style="position:absolute;left:9002;top:-3577;width:10;height:20" coordorigin="9002,-3577" coordsize="10,20" path="m9002,-3558l9012,-3558,9012,-3577,9002,-3577,9002,-3558xe" filled="true" fillcolor="#000000" stroked="false">
                <v:path arrowok="t"/>
                <v:fill type="solid"/>
              </v:shape>
            </v:group>
            <v:group style="position:absolute;left:9002;top:-3558;width:10;height:20" coordorigin="9002,-3558" coordsize="10,20">
              <v:shape style="position:absolute;left:9002;top:-3558;width:10;height:20" coordorigin="9002,-3558" coordsize="10,20" path="m9002,-3539l9012,-3539,9012,-3558,9002,-3558,9002,-3539xe" filled="true" fillcolor="#000000" stroked="false">
                <v:path arrowok="t"/>
                <v:fill type="solid"/>
              </v:shape>
            </v:group>
            <v:group style="position:absolute;left:9002;top:-3539;width:10;height:20" coordorigin="9002,-3539" coordsize="10,20">
              <v:shape style="position:absolute;left:9002;top:-3539;width:10;height:20" coordorigin="9002,-3539" coordsize="10,20" path="m9002,-3520l9012,-3520,9012,-3539,9002,-3539,9002,-3520xe" filled="true" fillcolor="#000000" stroked="false">
                <v:path arrowok="t"/>
                <v:fill type="solid"/>
              </v:shape>
            </v:group>
            <v:group style="position:absolute;left:9002;top:-3520;width:10;height:20" coordorigin="9002,-3520" coordsize="10,20">
              <v:shape style="position:absolute;left:9002;top:-3520;width:10;height:20" coordorigin="9002,-3520" coordsize="10,20" path="m9002,-3501l9012,-3501,9012,-3520,9002,-3520,9002,-3501xe" filled="true" fillcolor="#000000" stroked="false">
                <v:path arrowok="t"/>
                <v:fill type="solid"/>
              </v:shape>
            </v:group>
            <v:group style="position:absolute;left:9002;top:-3501;width:10;height:20" coordorigin="9002,-3501" coordsize="10,20">
              <v:shape style="position:absolute;left:9002;top:-3501;width:10;height:20" coordorigin="9002,-3501" coordsize="10,20" path="m9002,-3481l9012,-3481,9012,-3501,9002,-3501,9002,-3481xe" filled="true" fillcolor="#000000" stroked="false">
                <v:path arrowok="t"/>
                <v:fill type="solid"/>
              </v:shape>
            </v:group>
            <v:group style="position:absolute;left:9002;top:-3481;width:10;height:20" coordorigin="9002,-3481" coordsize="10,20">
              <v:shape style="position:absolute;left:9002;top:-3481;width:10;height:20" coordorigin="9002,-3481" coordsize="10,20" path="m9002,-3462l9012,-3462,9012,-3481,9002,-3481,9002,-3462xe" filled="true" fillcolor="#000000" stroked="false">
                <v:path arrowok="t"/>
                <v:fill type="solid"/>
              </v:shape>
            </v:group>
            <v:group style="position:absolute;left:9002;top:-3462;width:10;height:20" coordorigin="9002,-3462" coordsize="10,20">
              <v:shape style="position:absolute;left:9002;top:-3462;width:10;height:20" coordorigin="9002,-3462" coordsize="10,20" path="m9002,-3443l9012,-3443,9012,-3462,9002,-3462,9002,-3443xe" filled="true" fillcolor="#000000" stroked="false">
                <v:path arrowok="t"/>
                <v:fill type="solid"/>
              </v:shape>
            </v:group>
            <v:group style="position:absolute;left:9002;top:-3443;width:10;height:20" coordorigin="9002,-3443" coordsize="10,20">
              <v:shape style="position:absolute;left:9002;top:-3443;width:10;height:20" coordorigin="9002,-3443" coordsize="10,20" path="m9002,-3424l9012,-3424,9012,-3443,9002,-3443,9002,-3424xe" filled="true" fillcolor="#000000" stroked="false">
                <v:path arrowok="t"/>
                <v:fill type="solid"/>
              </v:shape>
            </v:group>
            <v:group style="position:absolute;left:9002;top:-3424;width:10;height:20" coordorigin="9002,-3424" coordsize="10,20">
              <v:shape style="position:absolute;left:9002;top:-3424;width:10;height:20" coordorigin="9002,-3424" coordsize="10,20" path="m9002,-3405l9012,-3405,9012,-3424,9002,-3424,9002,-3405xe" filled="true" fillcolor="#000000" stroked="false">
                <v:path arrowok="t"/>
                <v:fill type="solid"/>
              </v:shape>
            </v:group>
            <v:group style="position:absolute;left:9002;top:-3405;width:10;height:20" coordorigin="9002,-3405" coordsize="10,20">
              <v:shape style="position:absolute;left:9002;top:-3405;width:10;height:20" coordorigin="9002,-3405" coordsize="10,20" path="m9002,-3385l9012,-3385,9012,-3405,9002,-3405,9002,-3385xe" filled="true" fillcolor="#000000" stroked="false">
                <v:path arrowok="t"/>
                <v:fill type="solid"/>
              </v:shape>
            </v:group>
            <v:group style="position:absolute;left:9002;top:-3385;width:10;height:20" coordorigin="9002,-3385" coordsize="10,20">
              <v:shape style="position:absolute;left:9002;top:-3385;width:10;height:20" coordorigin="9002,-3385" coordsize="10,20" path="m9002,-3366l9012,-3366,9012,-3385,9002,-3385,9002,-3366xe" filled="true" fillcolor="#000000" stroked="false">
                <v:path arrowok="t"/>
                <v:fill type="solid"/>
              </v:shape>
            </v:group>
            <v:group style="position:absolute;left:9002;top:-3366;width:10;height:20" coordorigin="9002,-3366" coordsize="10,20">
              <v:shape style="position:absolute;left:9002;top:-3366;width:10;height:20" coordorigin="9002,-3366" coordsize="10,20" path="m9002,-3347l9012,-3347,9012,-3366,9002,-3366,9002,-3347xe" filled="true" fillcolor="#000000" stroked="false">
                <v:path arrowok="t"/>
                <v:fill type="solid"/>
              </v:shape>
            </v:group>
            <v:group style="position:absolute;left:9002;top:-3347;width:10;height:20" coordorigin="9002,-3347" coordsize="10,20">
              <v:shape style="position:absolute;left:9002;top:-3347;width:10;height:20" coordorigin="9002,-3347" coordsize="10,20" path="m9002,-3328l9012,-3328,9012,-3347,9002,-3347,9002,-3328xe" filled="true" fillcolor="#000000" stroked="false">
                <v:path arrowok="t"/>
                <v:fill type="solid"/>
              </v:shape>
            </v:group>
            <v:group style="position:absolute;left:9002;top:-3283;width:10;height:2" coordorigin="9002,-3283" coordsize="10,2">
              <v:shape style="position:absolute;left:9002;top:-3283;width:10;height:2" coordorigin="9002,-3283" coordsize="10,0" path="m9002,-3283l9012,-3283e" filled="false" stroked="true" strokeweight=".599980pt" strokecolor="#000000">
                <v:path arrowok="t"/>
              </v:shape>
            </v:group>
            <v:group style="position:absolute;left:2600;top:-3268;width:1640;height:161" coordorigin="2600,-3268" coordsize="1640,161">
              <v:shape style="position:absolute;left:2600;top:-3268;width:1640;height:161" coordorigin="2600,-3268" coordsize="1640,161" path="m2600,-3107l4239,-3107,4239,-3268,2600,-3268,2600,-3107xe" filled="true" fillcolor="#d9d9d9" stroked="false">
                <v:path arrowok="t"/>
                <v:fill type="solid"/>
              </v:shape>
            </v:group>
            <v:group style="position:absolute;left:2600;top:-3107;width:104;height:320" coordorigin="2600,-3107" coordsize="104,320">
              <v:shape style="position:absolute;left:2600;top:-3107;width:104;height:320" coordorigin="2600,-3107" coordsize="104,320" path="m2600,-2788l2703,-2788,2703,-3107,2600,-3107,2600,-2788xe" filled="true" fillcolor="#d9d9d9" stroked="false">
                <v:path arrowok="t"/>
                <v:fill type="solid"/>
              </v:shape>
            </v:group>
            <v:group style="position:absolute;left:4136;top:-3107;width:104;height:320" coordorigin="4136,-3107" coordsize="104,320">
              <v:shape style="position:absolute;left:4136;top:-3107;width:104;height:320" coordorigin="4136,-3107" coordsize="104,320" path="m4136,-2788l4239,-2788,4239,-3107,4136,-3107,4136,-2788xe" filled="true" fillcolor="#d9d9d9" stroked="false">
                <v:path arrowok="t"/>
                <v:fill type="solid"/>
              </v:shape>
            </v:group>
            <v:group style="position:absolute;left:2600;top:-2788;width:1640;height:161" coordorigin="2600,-2788" coordsize="1640,161">
              <v:shape style="position:absolute;left:2600;top:-2788;width:1640;height:161" coordorigin="2600,-2788" coordsize="1640,161" path="m2600,-2627l4239,-2627,4239,-2788,2600,-2788,2600,-2627xe" filled="true" fillcolor="#d9d9d9" stroked="false">
                <v:path arrowok="t"/>
                <v:fill type="solid"/>
              </v:shape>
            </v:group>
            <v:group style="position:absolute;left:2703;top:-3107;width:1434;height:320" coordorigin="2703,-3107" coordsize="1434,320">
              <v:shape style="position:absolute;left:2703;top:-3107;width:1434;height:320" coordorigin="2703,-3107" coordsize="1434,320" path="m2703,-2788l4136,-2788,4136,-3107,2703,-3107,2703,-2788xe" filled="true" fillcolor="#d9d9d9" stroked="false">
                <v:path arrowok="t"/>
                <v:fill type="solid"/>
              </v:shape>
            </v:group>
            <v:group style="position:absolute;left:4249;top:-3268;width:104;height:641" coordorigin="4249,-3268" coordsize="104,641">
              <v:shape style="position:absolute;left:4249;top:-3268;width:104;height:641" coordorigin="4249,-3268" coordsize="104,641" path="m4249,-2627l4352,-2627,4352,-3268,4249,-3268,4249,-2627xe" filled="true" fillcolor="#d9d9d9" stroked="false">
                <v:path arrowok="t"/>
                <v:fill type="solid"/>
              </v:shape>
            </v:group>
            <v:group style="position:absolute;left:5039;top:-3268;width:104;height:641" coordorigin="5039,-3268" coordsize="104,641">
              <v:shape style="position:absolute;left:5039;top:-3268;width:104;height:641" coordorigin="5039,-3268" coordsize="104,641" path="m5039,-2627l5142,-2627,5142,-3268,5039,-3268,5039,-2627xe" filled="true" fillcolor="#d9d9d9" stroked="false">
                <v:path arrowok="t"/>
                <v:fill type="solid"/>
              </v:shape>
            </v:group>
            <v:group style="position:absolute;left:4352;top:-3268;width:687;height:322" coordorigin="4352,-3268" coordsize="687,322">
              <v:shape style="position:absolute;left:4352;top:-3268;width:687;height:322" coordorigin="4352,-3268" coordsize="687,322" path="m4352,-2946l5039,-2946,5039,-3268,4352,-3268,4352,-2946xe" filled="true" fillcolor="#d9d9d9" stroked="false">
                <v:path arrowok="t"/>
                <v:fill type="solid"/>
              </v:shape>
            </v:group>
            <v:group style="position:absolute;left:4352;top:-2946;width:687;height:320" coordorigin="4352,-2946" coordsize="687,320">
              <v:shape style="position:absolute;left:4352;top:-2946;width:687;height:320" coordorigin="4352,-2946" coordsize="687,320" path="m4352,-2627l5039,-2627,5039,-2946,4352,-2946,4352,-2627xe" filled="true" fillcolor="#d9d9d9" stroked="false">
                <v:path arrowok="t"/>
                <v:fill type="solid"/>
              </v:shape>
            </v:group>
            <v:group style="position:absolute;left:6589;top:-3268;width:1568;height:161" coordorigin="6589,-3268" coordsize="1568,161">
              <v:shape style="position:absolute;left:6589;top:-3268;width:1568;height:161" coordorigin="6589,-3268" coordsize="1568,161" path="m6589,-3107l8157,-3107,8157,-3268,6589,-3268,6589,-3107xe" filled="true" fillcolor="#d9d9d9" stroked="false">
                <v:path arrowok="t"/>
                <v:fill type="solid"/>
              </v:shape>
            </v:group>
            <v:group style="position:absolute;left:6589;top:-3107;width:104;height:320" coordorigin="6589,-3107" coordsize="104,320">
              <v:shape style="position:absolute;left:6589;top:-3107;width:104;height:320" coordorigin="6589,-3107" coordsize="104,320" path="m6589,-2788l6693,-2788,6693,-3107,6589,-3107,6589,-2788xe" filled="true" fillcolor="#d9d9d9" stroked="false">
                <v:path arrowok="t"/>
                <v:fill type="solid"/>
              </v:shape>
            </v:group>
            <v:group style="position:absolute;left:8053;top:-3107;width:104;height:320" coordorigin="8053,-3107" coordsize="104,320">
              <v:shape style="position:absolute;left:8053;top:-3107;width:104;height:320" coordorigin="8053,-3107" coordsize="104,320" path="m8053,-2788l8157,-2788,8157,-3107,8053,-3107,8053,-2788xe" filled="true" fillcolor="#d9d9d9" stroked="false">
                <v:path arrowok="t"/>
                <v:fill type="solid"/>
              </v:shape>
            </v:group>
            <v:group style="position:absolute;left:6589;top:-2788;width:1568;height:161" coordorigin="6589,-2788" coordsize="1568,161">
              <v:shape style="position:absolute;left:6589;top:-2788;width:1568;height:161" coordorigin="6589,-2788" coordsize="1568,161" path="m6589,-2627l8157,-2627,8157,-2788,6589,-2788,6589,-2627xe" filled="true" fillcolor="#d9d9d9" stroked="false">
                <v:path arrowok="t"/>
                <v:fill type="solid"/>
              </v:shape>
            </v:group>
            <v:group style="position:absolute;left:6693;top:-3107;width:1361;height:320" coordorigin="6693,-3107" coordsize="1361,320">
              <v:shape style="position:absolute;left:6693;top:-3107;width:1361;height:320" coordorigin="6693,-3107" coordsize="1361,320" path="m6693,-2788l8053,-2788,8053,-3107,6693,-3107,6693,-2788xe" filled="true" fillcolor="#d9d9d9" stroked="false">
                <v:path arrowok="t"/>
                <v:fill type="solid"/>
              </v:shape>
            </v:group>
            <v:group style="position:absolute;left:8166;top:-3268;width:104;height:641" coordorigin="8166,-3268" coordsize="104,641">
              <v:shape style="position:absolute;left:8166;top:-3268;width:104;height:641" coordorigin="8166,-3268" coordsize="104,641" path="m8166,-2627l8269,-2627,8269,-3268,8166,-3268,8166,-2627xe" filled="true" fillcolor="#d9d9d9" stroked="false">
                <v:path arrowok="t"/>
                <v:fill type="solid"/>
              </v:shape>
            </v:group>
            <v:group style="position:absolute;left:8899;top:-3268;width:104;height:641" coordorigin="8899,-3268" coordsize="104,641">
              <v:shape style="position:absolute;left:8899;top:-3268;width:104;height:641" coordorigin="8899,-3268" coordsize="104,641" path="m8899,-2627l9002,-2627,9002,-3268,8899,-3268,8899,-2627xe" filled="true" fillcolor="#d9d9d9" stroked="false">
                <v:path arrowok="t"/>
                <v:fill type="solid"/>
              </v:shape>
            </v:group>
            <v:group style="position:absolute;left:8269;top:-3268;width:630;height:322" coordorigin="8269,-3268" coordsize="630,322">
              <v:shape style="position:absolute;left:8269;top:-3268;width:630;height:322" coordorigin="8269,-3268" coordsize="630,322" path="m8269,-2946l8899,-2946,8899,-3268,8269,-3268,8269,-2946xe" filled="true" fillcolor="#d9d9d9" stroked="false">
                <v:path arrowok="t"/>
                <v:fill type="solid"/>
              </v:shape>
            </v:group>
            <v:group style="position:absolute;left:8269;top:-2946;width:630;height:320" coordorigin="8269,-2946" coordsize="630,320">
              <v:shape style="position:absolute;left:8269;top:-2946;width:630;height:320" coordorigin="8269,-2946" coordsize="630,320" path="m8269,-2627l8899,-2627,8899,-2946,8269,-2946,8269,-2627xe" filled="true" fillcolor="#d9d9d9" stroked="false">
                <v:path arrowok="t"/>
                <v:fill type="solid"/>
              </v:shape>
              <v:shape style="position:absolute;left:2585;top:-3309;width:1657;height:41" type="#_x0000_t75" stroked="false">
                <v:imagedata r:id="rId190" o:title=""/>
              </v:shape>
              <v:shape style="position:absolute;left:4237;top:-3309;width:914;height:41" type="#_x0000_t75" stroked="false">
                <v:imagedata r:id="rId191" o:title=""/>
              </v:shape>
            </v:group>
            <v:group style="position:absolute;left:5142;top:-3273;width:10;height:2" coordorigin="5142,-3273" coordsize="10,2">
              <v:shape style="position:absolute;left:5142;top:-3273;width:10;height:2" coordorigin="5142,-3273" coordsize="10,0" path="m5142,-3273l5151,-3273e" filled="false" stroked="true" strokeweight=".48004pt" strokecolor="#000000">
                <v:path arrowok="t"/>
              </v:shape>
              <v:shape style="position:absolute;left:6577;top:-3309;width:1579;height:41" type="#_x0000_t75" stroked="false">
                <v:imagedata r:id="rId192" o:title=""/>
              </v:shape>
              <v:shape style="position:absolute;left:8152;top:-3309;width:860;height:41" type="#_x0000_t75" stroked="false">
                <v:imagedata r:id="rId193" o:title=""/>
              </v:shape>
            </v:group>
            <v:group style="position:absolute;left:9002;top:-3273;width:10;height:2" coordorigin="9002,-3273" coordsize="10,2">
              <v:shape style="position:absolute;left:9002;top:-3273;width:10;height:2" coordorigin="9002,-3273" coordsize="10,0" path="m9002,-3273l9012,-3273e" filled="false" stroked="true" strokeweight=".48004pt" strokecolor="#000000">
                <v:path arrowok="t"/>
              </v:shape>
            </v:group>
            <v:group style="position:absolute;left:2590;top:-3268;width:10;height:20" coordorigin="2590,-3268" coordsize="10,20">
              <v:shape style="position:absolute;left:2590;top:-3268;width:10;height:20" coordorigin="2590,-3268" coordsize="10,20" path="m2590,-3249l2600,-3249,2600,-3268,2590,-3268,2590,-3249xe" filled="true" fillcolor="#000000" stroked="false">
                <v:path arrowok="t"/>
                <v:fill type="solid"/>
              </v:shape>
            </v:group>
            <v:group style="position:absolute;left:2590;top:-3249;width:10;height:20" coordorigin="2590,-3249" coordsize="10,20">
              <v:shape style="position:absolute;left:2590;top:-3249;width:10;height:20" coordorigin="2590,-3249" coordsize="10,20" path="m2590,-3229l2600,-3229,2600,-3249,2590,-3249,2590,-3229xe" filled="true" fillcolor="#000000" stroked="false">
                <v:path arrowok="t"/>
                <v:fill type="solid"/>
              </v:shape>
            </v:group>
            <v:group style="position:absolute;left:2590;top:-3229;width:10;height:20" coordorigin="2590,-3229" coordsize="10,20">
              <v:shape style="position:absolute;left:2590;top:-3229;width:10;height:20" coordorigin="2590,-3229" coordsize="10,20" path="m2590,-3210l2600,-3210,2600,-3229,2590,-3229,2590,-3210xe" filled="true" fillcolor="#000000" stroked="false">
                <v:path arrowok="t"/>
                <v:fill type="solid"/>
              </v:shape>
            </v:group>
            <v:group style="position:absolute;left:2590;top:-3210;width:10;height:20" coordorigin="2590,-3210" coordsize="10,20">
              <v:shape style="position:absolute;left:2590;top:-3210;width:10;height:20" coordorigin="2590,-3210" coordsize="10,20" path="m2590,-3191l2600,-3191,2600,-3210,2590,-3210,2590,-3191xe" filled="true" fillcolor="#000000" stroked="false">
                <v:path arrowok="t"/>
                <v:fill type="solid"/>
              </v:shape>
            </v:group>
            <v:group style="position:absolute;left:2590;top:-3191;width:10;height:20" coordorigin="2590,-3191" coordsize="10,20">
              <v:shape style="position:absolute;left:2590;top:-3191;width:10;height:20" coordorigin="2590,-3191" coordsize="10,20" path="m2590,-3172l2600,-3172,2600,-3191,2590,-3191,2590,-3172xe" filled="true" fillcolor="#000000" stroked="false">
                <v:path arrowok="t"/>
                <v:fill type="solid"/>
              </v:shape>
            </v:group>
            <v:group style="position:absolute;left:2590;top:-3172;width:10;height:20" coordorigin="2590,-3172" coordsize="10,20">
              <v:shape style="position:absolute;left:2590;top:-3172;width:10;height:20" coordorigin="2590,-3172" coordsize="10,20" path="m2590,-3153l2600,-3153,2600,-3172,2590,-3172,2590,-3153xe" filled="true" fillcolor="#000000" stroked="false">
                <v:path arrowok="t"/>
                <v:fill type="solid"/>
              </v:shape>
            </v:group>
            <v:group style="position:absolute;left:2590;top:-3153;width:10;height:20" coordorigin="2590,-3153" coordsize="10,20">
              <v:shape style="position:absolute;left:2590;top:-3153;width:10;height:20" coordorigin="2590,-3153" coordsize="10,20" path="m2590,-3133l2600,-3133,2600,-3153,2590,-3153,2590,-3133xe" filled="true" fillcolor="#000000" stroked="false">
                <v:path arrowok="t"/>
                <v:fill type="solid"/>
              </v:shape>
            </v:group>
            <v:group style="position:absolute;left:2590;top:-3133;width:10;height:20" coordorigin="2590,-3133" coordsize="10,20">
              <v:shape style="position:absolute;left:2590;top:-3133;width:10;height:20" coordorigin="2590,-3133" coordsize="10,20" path="m2590,-3114l2600,-3114,2600,-3133,2590,-3133,2590,-3114xe" filled="true" fillcolor="#000000" stroked="false">
                <v:path arrowok="t"/>
                <v:fill type="solid"/>
              </v:shape>
            </v:group>
            <v:group style="position:absolute;left:2590;top:-3114;width:10;height:20" coordorigin="2590,-3114" coordsize="10,20">
              <v:shape style="position:absolute;left:2590;top:-3114;width:10;height:20" coordorigin="2590,-3114" coordsize="10,20" path="m2590,-3095l2600,-3095,2600,-3114,2590,-3114,2590,-3095xe" filled="true" fillcolor="#000000" stroked="false">
                <v:path arrowok="t"/>
                <v:fill type="solid"/>
              </v:shape>
            </v:group>
            <v:group style="position:absolute;left:2590;top:-3095;width:10;height:20" coordorigin="2590,-3095" coordsize="10,20">
              <v:shape style="position:absolute;left:2590;top:-3095;width:10;height:20" coordorigin="2590,-3095" coordsize="10,20" path="m2590,-3076l2600,-3076,2600,-3095,2590,-3095,2590,-3076xe" filled="true" fillcolor="#000000" stroked="false">
                <v:path arrowok="t"/>
                <v:fill type="solid"/>
              </v:shape>
            </v:group>
            <v:group style="position:absolute;left:2590;top:-3076;width:10;height:20" coordorigin="2590,-3076" coordsize="10,20">
              <v:shape style="position:absolute;left:2590;top:-3076;width:10;height:20" coordorigin="2590,-3076" coordsize="10,20" path="m2590,-3057l2600,-3057,2600,-3076,2590,-3076,2590,-3057xe" filled="true" fillcolor="#000000" stroked="false">
                <v:path arrowok="t"/>
                <v:fill type="solid"/>
              </v:shape>
            </v:group>
            <v:group style="position:absolute;left:2590;top:-3057;width:10;height:20" coordorigin="2590,-3057" coordsize="10,20">
              <v:shape style="position:absolute;left:2590;top:-3057;width:10;height:20" coordorigin="2590,-3057" coordsize="10,20" path="m2590,-3037l2600,-3037,2600,-3057,2590,-3057,2590,-3037xe" filled="true" fillcolor="#000000" stroked="false">
                <v:path arrowok="t"/>
                <v:fill type="solid"/>
              </v:shape>
            </v:group>
            <v:group style="position:absolute;left:2590;top:-3037;width:10;height:20" coordorigin="2590,-3037" coordsize="10,20">
              <v:shape style="position:absolute;left:2590;top:-3037;width:10;height:20" coordorigin="2590,-3037" coordsize="10,20" path="m2590,-3018l2600,-3018,2600,-3037,2590,-3037,2590,-3018xe" filled="true" fillcolor="#000000" stroked="false">
                <v:path arrowok="t"/>
                <v:fill type="solid"/>
              </v:shape>
            </v:group>
            <v:group style="position:absolute;left:2590;top:-3018;width:10;height:20" coordorigin="2590,-3018" coordsize="10,20">
              <v:shape style="position:absolute;left:2590;top:-3018;width:10;height:20" coordorigin="2590,-3018" coordsize="10,20" path="m2590,-2999l2600,-2999,2600,-3018,2590,-3018,2590,-2999xe" filled="true" fillcolor="#000000" stroked="false">
                <v:path arrowok="t"/>
                <v:fill type="solid"/>
              </v:shape>
            </v:group>
            <v:group style="position:absolute;left:2590;top:-2999;width:10;height:20" coordorigin="2590,-2999" coordsize="10,20">
              <v:shape style="position:absolute;left:2590;top:-2999;width:10;height:20" coordorigin="2590,-2999" coordsize="10,20" path="m2590,-2980l2600,-2980,2600,-2999,2590,-2999,2590,-2980xe" filled="true" fillcolor="#000000" stroked="false">
                <v:path arrowok="t"/>
                <v:fill type="solid"/>
              </v:shape>
            </v:group>
            <v:group style="position:absolute;left:2590;top:-2980;width:10;height:20" coordorigin="2590,-2980" coordsize="10,20">
              <v:shape style="position:absolute;left:2590;top:-2980;width:10;height:20" coordorigin="2590,-2980" coordsize="10,20" path="m2590,-2961l2600,-2961,2600,-2980,2590,-2980,2590,-2961xe" filled="true" fillcolor="#000000" stroked="false">
                <v:path arrowok="t"/>
                <v:fill type="solid"/>
              </v:shape>
            </v:group>
            <v:group style="position:absolute;left:2590;top:-2961;width:10;height:20" coordorigin="2590,-2961" coordsize="10,20">
              <v:shape style="position:absolute;left:2590;top:-2961;width:10;height:20" coordorigin="2590,-2961" coordsize="10,20" path="m2590,-2941l2600,-2941,2600,-2961,2590,-2961,2590,-2941xe" filled="true" fillcolor="#000000" stroked="false">
                <v:path arrowok="t"/>
                <v:fill type="solid"/>
              </v:shape>
            </v:group>
            <v:group style="position:absolute;left:2590;top:-2941;width:10;height:20" coordorigin="2590,-2941" coordsize="10,20">
              <v:shape style="position:absolute;left:2590;top:-2941;width:10;height:20" coordorigin="2590,-2941" coordsize="10,20" path="m2590,-2922l2600,-2922,2600,-2941,2590,-2941,2590,-2922xe" filled="true" fillcolor="#000000" stroked="false">
                <v:path arrowok="t"/>
                <v:fill type="solid"/>
              </v:shape>
            </v:group>
            <v:group style="position:absolute;left:2590;top:-2922;width:10;height:20" coordorigin="2590,-2922" coordsize="10,20">
              <v:shape style="position:absolute;left:2590;top:-2922;width:10;height:20" coordorigin="2590,-2922" coordsize="10,20" path="m2590,-2903l2600,-2903,2600,-2922,2590,-2922,2590,-2903xe" filled="true" fillcolor="#000000" stroked="false">
                <v:path arrowok="t"/>
                <v:fill type="solid"/>
              </v:shape>
            </v:group>
            <v:group style="position:absolute;left:2590;top:-2903;width:10;height:20" coordorigin="2590,-2903" coordsize="10,20">
              <v:shape style="position:absolute;left:2590;top:-2903;width:10;height:20" coordorigin="2590,-2903" coordsize="10,20" path="m2590,-2884l2600,-2884,2600,-2903,2590,-2903,2590,-2884xe" filled="true" fillcolor="#000000" stroked="false">
                <v:path arrowok="t"/>
                <v:fill type="solid"/>
              </v:shape>
            </v:group>
            <v:group style="position:absolute;left:2590;top:-2884;width:10;height:20" coordorigin="2590,-2884" coordsize="10,20">
              <v:shape style="position:absolute;left:2590;top:-2884;width:10;height:20" coordorigin="2590,-2884" coordsize="10,20" path="m2590,-2865l2600,-2865,2600,-2884,2590,-2884,2590,-2865xe" filled="true" fillcolor="#000000" stroked="false">
                <v:path arrowok="t"/>
                <v:fill type="solid"/>
              </v:shape>
            </v:group>
            <v:group style="position:absolute;left:2590;top:-2865;width:10;height:20" coordorigin="2590,-2865" coordsize="10,20">
              <v:shape style="position:absolute;left:2590;top:-2865;width:10;height:20" coordorigin="2590,-2865" coordsize="10,20" path="m2590,-2845l2600,-2845,2600,-2865,2590,-2865,2590,-2845xe" filled="true" fillcolor="#000000" stroked="false">
                <v:path arrowok="t"/>
                <v:fill type="solid"/>
              </v:shape>
            </v:group>
            <v:group style="position:absolute;left:2590;top:-2845;width:10;height:20" coordorigin="2590,-2845" coordsize="10,20">
              <v:shape style="position:absolute;left:2590;top:-2845;width:10;height:20" coordorigin="2590,-2845" coordsize="10,20" path="m2590,-2826l2600,-2826,2600,-2845,2590,-2845,2590,-2826xe" filled="true" fillcolor="#000000" stroked="false">
                <v:path arrowok="t"/>
                <v:fill type="solid"/>
              </v:shape>
            </v:group>
            <v:group style="position:absolute;left:2590;top:-2826;width:10;height:20" coordorigin="2590,-2826" coordsize="10,20">
              <v:shape style="position:absolute;left:2590;top:-2826;width:10;height:20" coordorigin="2590,-2826" coordsize="10,20" path="m2590,-2807l2600,-2807,2600,-2826,2590,-2826,2590,-2807xe" filled="true" fillcolor="#000000" stroked="false">
                <v:path arrowok="t"/>
                <v:fill type="solid"/>
              </v:shape>
            </v:group>
            <v:group style="position:absolute;left:2590;top:-2807;width:10;height:20" coordorigin="2590,-2807" coordsize="10,20">
              <v:shape style="position:absolute;left:2590;top:-2807;width:10;height:20" coordorigin="2590,-2807" coordsize="10,20" path="m2590,-2788l2600,-2788,2600,-2807,2590,-2807,2590,-2788xe" filled="true" fillcolor="#000000" stroked="false">
                <v:path arrowok="t"/>
                <v:fill type="solid"/>
              </v:shape>
            </v:group>
            <v:group style="position:absolute;left:2590;top:-2788;width:10;height:20" coordorigin="2590,-2788" coordsize="10,20">
              <v:shape style="position:absolute;left:2590;top:-2788;width:10;height:20" coordorigin="2590,-2788" coordsize="10,20" path="m2590,-2769l2600,-2769,2600,-2788,2590,-2788,2590,-2769xe" filled="true" fillcolor="#000000" stroked="false">
                <v:path arrowok="t"/>
                <v:fill type="solid"/>
              </v:shape>
            </v:group>
            <v:group style="position:absolute;left:2590;top:-2769;width:10;height:20" coordorigin="2590,-2769" coordsize="10,20">
              <v:shape style="position:absolute;left:2590;top:-2769;width:10;height:20" coordorigin="2590,-2769" coordsize="10,20" path="m2590,-2749l2600,-2749,2600,-2769,2590,-2769,2590,-2749xe" filled="true" fillcolor="#000000" stroked="false">
                <v:path arrowok="t"/>
                <v:fill type="solid"/>
              </v:shape>
            </v:group>
            <v:group style="position:absolute;left:2590;top:-2749;width:10;height:20" coordorigin="2590,-2749" coordsize="10,20">
              <v:shape style="position:absolute;left:2590;top:-2749;width:10;height:20" coordorigin="2590,-2749" coordsize="10,20" path="m2590,-2730l2600,-2730,2600,-2749,2590,-2749,2590,-2730xe" filled="true" fillcolor="#000000" stroked="false">
                <v:path arrowok="t"/>
                <v:fill type="solid"/>
              </v:shape>
            </v:group>
            <v:group style="position:absolute;left:2590;top:-2730;width:10;height:20" coordorigin="2590,-2730" coordsize="10,20">
              <v:shape style="position:absolute;left:2590;top:-2730;width:10;height:20" coordorigin="2590,-2730" coordsize="10,20" path="m2590,-2711l2600,-2711,2600,-2730,2590,-2730,2590,-2711xe" filled="true" fillcolor="#000000" stroked="false">
                <v:path arrowok="t"/>
                <v:fill type="solid"/>
              </v:shape>
            </v:group>
            <v:group style="position:absolute;left:2590;top:-2711;width:10;height:20" coordorigin="2590,-2711" coordsize="10,20">
              <v:shape style="position:absolute;left:2590;top:-2711;width:10;height:20" coordorigin="2590,-2711" coordsize="10,20" path="m2590,-2692l2600,-2692,2600,-2711,2590,-2711,2590,-2692xe" filled="true" fillcolor="#000000" stroked="false">
                <v:path arrowok="t"/>
                <v:fill type="solid"/>
              </v:shape>
            </v:group>
            <v:group style="position:absolute;left:2590;top:-2692;width:10;height:20" coordorigin="2590,-2692" coordsize="10,20">
              <v:shape style="position:absolute;left:2590;top:-2692;width:10;height:20" coordorigin="2590,-2692" coordsize="10,20" path="m2590,-2673l2600,-2673,2600,-2692,2590,-2692,2590,-2673xe" filled="true" fillcolor="#000000" stroked="false">
                <v:path arrowok="t"/>
                <v:fill type="solid"/>
              </v:shape>
            </v:group>
            <v:group style="position:absolute;left:2590;top:-2673;width:10;height:20" coordorigin="2590,-2673" coordsize="10,20">
              <v:shape style="position:absolute;left:2590;top:-2673;width:10;height:20" coordorigin="2590,-2673" coordsize="10,20" path="m2590,-2653l2600,-2653,2600,-2673,2590,-2673,2590,-2653xe" filled="true" fillcolor="#000000" stroked="false">
                <v:path arrowok="t"/>
                <v:fill type="solid"/>
              </v:shape>
            </v:group>
            <v:group style="position:absolute;left:2590;top:-2653;width:10;height:20" coordorigin="2590,-2653" coordsize="10,20">
              <v:shape style="position:absolute;left:2590;top:-2653;width:10;height:20" coordorigin="2590,-2653" coordsize="10,20" path="m2590,-2634l2600,-2634,2600,-2653,2590,-2653,2590,-2634xe" filled="true" fillcolor="#000000" stroked="false">
                <v:path arrowok="t"/>
                <v:fill type="solid"/>
              </v:shape>
            </v:group>
            <v:group style="position:absolute;left:2590;top:-2631;width:10;height:2" coordorigin="2590,-2631" coordsize="10,2">
              <v:shape style="position:absolute;left:2590;top:-2631;width:10;height:2" coordorigin="2590,-2631" coordsize="10,0" path="m2590,-2631l2600,-2631e" filled="false" stroked="true" strokeweight=".35999pt" strokecolor="#000000">
                <v:path arrowok="t"/>
              </v:shape>
            </v:group>
            <v:group style="position:absolute;left:5142;top:-3268;width:10;height:20" coordorigin="5142,-3268" coordsize="10,20">
              <v:shape style="position:absolute;left:5142;top:-3268;width:10;height:20" coordorigin="5142,-3268" coordsize="10,20" path="m5142,-3249l5151,-3249,5151,-3268,5142,-3268,5142,-3249xe" filled="true" fillcolor="#000000" stroked="false">
                <v:path arrowok="t"/>
                <v:fill type="solid"/>
              </v:shape>
            </v:group>
            <v:group style="position:absolute;left:5142;top:-3249;width:10;height:20" coordorigin="5142,-3249" coordsize="10,20">
              <v:shape style="position:absolute;left:5142;top:-3249;width:10;height:20" coordorigin="5142,-3249" coordsize="10,20" path="m5142,-3229l5151,-3229,5151,-3249,5142,-3249,5142,-3229xe" filled="true" fillcolor="#000000" stroked="false">
                <v:path arrowok="t"/>
                <v:fill type="solid"/>
              </v:shape>
            </v:group>
            <v:group style="position:absolute;left:5142;top:-3229;width:10;height:20" coordorigin="5142,-3229" coordsize="10,20">
              <v:shape style="position:absolute;left:5142;top:-3229;width:10;height:20" coordorigin="5142,-3229" coordsize="10,20" path="m5142,-3210l5151,-3210,5151,-3229,5142,-3229,5142,-3210xe" filled="true" fillcolor="#000000" stroked="false">
                <v:path arrowok="t"/>
                <v:fill type="solid"/>
              </v:shape>
            </v:group>
            <v:group style="position:absolute;left:5142;top:-3210;width:10;height:20" coordorigin="5142,-3210" coordsize="10,20">
              <v:shape style="position:absolute;left:5142;top:-3210;width:10;height:20" coordorigin="5142,-3210" coordsize="10,20" path="m5142,-3191l5151,-3191,5151,-3210,5142,-3210,5142,-3191xe" filled="true" fillcolor="#000000" stroked="false">
                <v:path arrowok="t"/>
                <v:fill type="solid"/>
              </v:shape>
            </v:group>
            <v:group style="position:absolute;left:5142;top:-3191;width:10;height:20" coordorigin="5142,-3191" coordsize="10,20">
              <v:shape style="position:absolute;left:5142;top:-3191;width:10;height:20" coordorigin="5142,-3191" coordsize="10,20" path="m5142,-3172l5151,-3172,5151,-3191,5142,-3191,5142,-3172xe" filled="true" fillcolor="#000000" stroked="false">
                <v:path arrowok="t"/>
                <v:fill type="solid"/>
              </v:shape>
            </v:group>
            <v:group style="position:absolute;left:5142;top:-3172;width:10;height:20" coordorigin="5142,-3172" coordsize="10,20">
              <v:shape style="position:absolute;left:5142;top:-3172;width:10;height:20" coordorigin="5142,-3172" coordsize="10,20" path="m5142,-3153l5151,-3153,5151,-3172,5142,-3172,5142,-3153xe" filled="true" fillcolor="#000000" stroked="false">
                <v:path arrowok="t"/>
                <v:fill type="solid"/>
              </v:shape>
            </v:group>
            <v:group style="position:absolute;left:5142;top:-3153;width:10;height:20" coordorigin="5142,-3153" coordsize="10,20">
              <v:shape style="position:absolute;left:5142;top:-3153;width:10;height:20" coordorigin="5142,-3153" coordsize="10,20" path="m5142,-3133l5151,-3133,5151,-3153,5142,-3153,5142,-3133xe" filled="true" fillcolor="#000000" stroked="false">
                <v:path arrowok="t"/>
                <v:fill type="solid"/>
              </v:shape>
            </v:group>
            <v:group style="position:absolute;left:5142;top:-3133;width:10;height:20" coordorigin="5142,-3133" coordsize="10,20">
              <v:shape style="position:absolute;left:5142;top:-3133;width:10;height:20" coordorigin="5142,-3133" coordsize="10,20" path="m5142,-3114l5151,-3114,5151,-3133,5142,-3133,5142,-3114xe" filled="true" fillcolor="#000000" stroked="false">
                <v:path arrowok="t"/>
                <v:fill type="solid"/>
              </v:shape>
            </v:group>
            <v:group style="position:absolute;left:5142;top:-3114;width:10;height:20" coordorigin="5142,-3114" coordsize="10,20">
              <v:shape style="position:absolute;left:5142;top:-3114;width:10;height:20" coordorigin="5142,-3114" coordsize="10,20" path="m5142,-3095l5151,-3095,5151,-3114,5142,-3114,5142,-3095xe" filled="true" fillcolor="#000000" stroked="false">
                <v:path arrowok="t"/>
                <v:fill type="solid"/>
              </v:shape>
            </v:group>
            <v:group style="position:absolute;left:5142;top:-3095;width:10;height:20" coordorigin="5142,-3095" coordsize="10,20">
              <v:shape style="position:absolute;left:5142;top:-3095;width:10;height:20" coordorigin="5142,-3095" coordsize="10,20" path="m5142,-3076l5151,-3076,5151,-3095,5142,-3095,5142,-3076xe" filled="true" fillcolor="#000000" stroked="false">
                <v:path arrowok="t"/>
                <v:fill type="solid"/>
              </v:shape>
            </v:group>
            <v:group style="position:absolute;left:5142;top:-3076;width:10;height:20" coordorigin="5142,-3076" coordsize="10,20">
              <v:shape style="position:absolute;left:5142;top:-3076;width:10;height:20" coordorigin="5142,-3076" coordsize="10,20" path="m5142,-3057l5151,-3057,5151,-3076,5142,-3076,5142,-3057xe" filled="true" fillcolor="#000000" stroked="false">
                <v:path arrowok="t"/>
                <v:fill type="solid"/>
              </v:shape>
            </v:group>
            <v:group style="position:absolute;left:5142;top:-3057;width:10;height:20" coordorigin="5142,-3057" coordsize="10,20">
              <v:shape style="position:absolute;left:5142;top:-3057;width:10;height:20" coordorigin="5142,-3057" coordsize="10,20" path="m5142,-3037l5151,-3037,5151,-3057,5142,-3057,5142,-3037xe" filled="true" fillcolor="#000000" stroked="false">
                <v:path arrowok="t"/>
                <v:fill type="solid"/>
              </v:shape>
            </v:group>
            <v:group style="position:absolute;left:5142;top:-3037;width:10;height:20" coordorigin="5142,-3037" coordsize="10,20">
              <v:shape style="position:absolute;left:5142;top:-3037;width:10;height:20" coordorigin="5142,-3037" coordsize="10,20" path="m5142,-3018l5151,-3018,5151,-3037,5142,-3037,5142,-3018xe" filled="true" fillcolor="#000000" stroked="false">
                <v:path arrowok="t"/>
                <v:fill type="solid"/>
              </v:shape>
            </v:group>
            <v:group style="position:absolute;left:5142;top:-3018;width:10;height:20" coordorigin="5142,-3018" coordsize="10,20">
              <v:shape style="position:absolute;left:5142;top:-3018;width:10;height:20" coordorigin="5142,-3018" coordsize="10,20" path="m5142,-2999l5151,-2999,5151,-3018,5142,-3018,5142,-2999xe" filled="true" fillcolor="#000000" stroked="false">
                <v:path arrowok="t"/>
                <v:fill type="solid"/>
              </v:shape>
            </v:group>
            <v:group style="position:absolute;left:5142;top:-2999;width:10;height:20" coordorigin="5142,-2999" coordsize="10,20">
              <v:shape style="position:absolute;left:5142;top:-2999;width:10;height:20" coordorigin="5142,-2999" coordsize="10,20" path="m5142,-2980l5151,-2980,5151,-2999,5142,-2999,5142,-2980xe" filled="true" fillcolor="#000000" stroked="false">
                <v:path arrowok="t"/>
                <v:fill type="solid"/>
              </v:shape>
            </v:group>
            <v:group style="position:absolute;left:5142;top:-2980;width:10;height:20" coordorigin="5142,-2980" coordsize="10,20">
              <v:shape style="position:absolute;left:5142;top:-2980;width:10;height:20" coordorigin="5142,-2980" coordsize="10,20" path="m5142,-2961l5151,-2961,5151,-2980,5142,-2980,5142,-2961xe" filled="true" fillcolor="#000000" stroked="false">
                <v:path arrowok="t"/>
                <v:fill type="solid"/>
              </v:shape>
            </v:group>
            <v:group style="position:absolute;left:5142;top:-2961;width:10;height:20" coordorigin="5142,-2961" coordsize="10,20">
              <v:shape style="position:absolute;left:5142;top:-2961;width:10;height:20" coordorigin="5142,-2961" coordsize="10,20" path="m5142,-2941l5151,-2941,5151,-2961,5142,-2961,5142,-2941xe" filled="true" fillcolor="#000000" stroked="false">
                <v:path arrowok="t"/>
                <v:fill type="solid"/>
              </v:shape>
            </v:group>
            <v:group style="position:absolute;left:5142;top:-2941;width:10;height:20" coordorigin="5142,-2941" coordsize="10,20">
              <v:shape style="position:absolute;left:5142;top:-2941;width:10;height:20" coordorigin="5142,-2941" coordsize="10,20" path="m5142,-2922l5151,-2922,5151,-2941,5142,-2941,5142,-2922xe" filled="true" fillcolor="#000000" stroked="false">
                <v:path arrowok="t"/>
                <v:fill type="solid"/>
              </v:shape>
            </v:group>
            <v:group style="position:absolute;left:5142;top:-2922;width:10;height:20" coordorigin="5142,-2922" coordsize="10,20">
              <v:shape style="position:absolute;left:5142;top:-2922;width:10;height:20" coordorigin="5142,-2922" coordsize="10,20" path="m5142,-2903l5151,-2903,5151,-2922,5142,-2922,5142,-2903xe" filled="true" fillcolor="#000000" stroked="false">
                <v:path arrowok="t"/>
                <v:fill type="solid"/>
              </v:shape>
            </v:group>
            <v:group style="position:absolute;left:5142;top:-2903;width:10;height:20" coordorigin="5142,-2903" coordsize="10,20">
              <v:shape style="position:absolute;left:5142;top:-2903;width:10;height:20" coordorigin="5142,-2903" coordsize="10,20" path="m5142,-2884l5151,-2884,5151,-2903,5142,-2903,5142,-2884xe" filled="true" fillcolor="#000000" stroked="false">
                <v:path arrowok="t"/>
                <v:fill type="solid"/>
              </v:shape>
            </v:group>
            <v:group style="position:absolute;left:5142;top:-2884;width:10;height:20" coordorigin="5142,-2884" coordsize="10,20">
              <v:shape style="position:absolute;left:5142;top:-2884;width:10;height:20" coordorigin="5142,-2884" coordsize="10,20" path="m5142,-2865l5151,-2865,5151,-2884,5142,-2884,5142,-2865xe" filled="true" fillcolor="#000000" stroked="false">
                <v:path arrowok="t"/>
                <v:fill type="solid"/>
              </v:shape>
            </v:group>
            <v:group style="position:absolute;left:5142;top:-2865;width:10;height:20" coordorigin="5142,-2865" coordsize="10,20">
              <v:shape style="position:absolute;left:5142;top:-2865;width:10;height:20" coordorigin="5142,-2865" coordsize="10,20" path="m5142,-2845l5151,-2845,5151,-2865,5142,-2865,5142,-2845xe" filled="true" fillcolor="#000000" stroked="false">
                <v:path arrowok="t"/>
                <v:fill type="solid"/>
              </v:shape>
            </v:group>
            <v:group style="position:absolute;left:5142;top:-2845;width:10;height:20" coordorigin="5142,-2845" coordsize="10,20">
              <v:shape style="position:absolute;left:5142;top:-2845;width:10;height:20" coordorigin="5142,-2845" coordsize="10,20" path="m5142,-2826l5151,-2826,5151,-2845,5142,-2845,5142,-2826xe" filled="true" fillcolor="#000000" stroked="false">
                <v:path arrowok="t"/>
                <v:fill type="solid"/>
              </v:shape>
            </v:group>
            <v:group style="position:absolute;left:5142;top:-2826;width:10;height:20" coordorigin="5142,-2826" coordsize="10,20">
              <v:shape style="position:absolute;left:5142;top:-2826;width:10;height:20" coordorigin="5142,-2826" coordsize="10,20" path="m5142,-2807l5151,-2807,5151,-2826,5142,-2826,5142,-2807xe" filled="true" fillcolor="#000000" stroked="false">
                <v:path arrowok="t"/>
                <v:fill type="solid"/>
              </v:shape>
            </v:group>
            <v:group style="position:absolute;left:5142;top:-2807;width:10;height:20" coordorigin="5142,-2807" coordsize="10,20">
              <v:shape style="position:absolute;left:5142;top:-2807;width:10;height:20" coordorigin="5142,-2807" coordsize="10,20" path="m5142,-2788l5151,-2788,5151,-2807,5142,-2807,5142,-2788xe" filled="true" fillcolor="#000000" stroked="false">
                <v:path arrowok="t"/>
                <v:fill type="solid"/>
              </v:shape>
            </v:group>
            <v:group style="position:absolute;left:5142;top:-2788;width:10;height:20" coordorigin="5142,-2788" coordsize="10,20">
              <v:shape style="position:absolute;left:5142;top:-2788;width:10;height:20" coordorigin="5142,-2788" coordsize="10,20" path="m5142,-2769l5151,-2769,5151,-2788,5142,-2788,5142,-2769xe" filled="true" fillcolor="#000000" stroked="false">
                <v:path arrowok="t"/>
                <v:fill type="solid"/>
              </v:shape>
            </v:group>
            <v:group style="position:absolute;left:5142;top:-2769;width:10;height:20" coordorigin="5142,-2769" coordsize="10,20">
              <v:shape style="position:absolute;left:5142;top:-2769;width:10;height:20" coordorigin="5142,-2769" coordsize="10,20" path="m5142,-2749l5151,-2749,5151,-2769,5142,-2769,5142,-2749xe" filled="true" fillcolor="#000000" stroked="false">
                <v:path arrowok="t"/>
                <v:fill type="solid"/>
              </v:shape>
            </v:group>
            <v:group style="position:absolute;left:5142;top:-2749;width:10;height:20" coordorigin="5142,-2749" coordsize="10,20">
              <v:shape style="position:absolute;left:5142;top:-2749;width:10;height:20" coordorigin="5142,-2749" coordsize="10,20" path="m5142,-2730l5151,-2730,5151,-2749,5142,-2749,5142,-2730xe" filled="true" fillcolor="#000000" stroked="false">
                <v:path arrowok="t"/>
                <v:fill type="solid"/>
              </v:shape>
            </v:group>
            <v:group style="position:absolute;left:5142;top:-2730;width:10;height:20" coordorigin="5142,-2730" coordsize="10,20">
              <v:shape style="position:absolute;left:5142;top:-2730;width:10;height:20" coordorigin="5142,-2730" coordsize="10,20" path="m5142,-2711l5151,-2711,5151,-2730,5142,-2730,5142,-2711xe" filled="true" fillcolor="#000000" stroked="false">
                <v:path arrowok="t"/>
                <v:fill type="solid"/>
              </v:shape>
            </v:group>
            <v:group style="position:absolute;left:5142;top:-2711;width:10;height:20" coordorigin="5142,-2711" coordsize="10,20">
              <v:shape style="position:absolute;left:5142;top:-2711;width:10;height:20" coordorigin="5142,-2711" coordsize="10,20" path="m5142,-2692l5151,-2692,5151,-2711,5142,-2711,5142,-2692xe" filled="true" fillcolor="#000000" stroked="false">
                <v:path arrowok="t"/>
                <v:fill type="solid"/>
              </v:shape>
            </v:group>
            <v:group style="position:absolute;left:5142;top:-2692;width:10;height:20" coordorigin="5142,-2692" coordsize="10,20">
              <v:shape style="position:absolute;left:5142;top:-2692;width:10;height:20" coordorigin="5142,-2692" coordsize="10,20" path="m5142,-2673l5151,-2673,5151,-2692,5142,-2692,5142,-2673xe" filled="true" fillcolor="#000000" stroked="false">
                <v:path arrowok="t"/>
                <v:fill type="solid"/>
              </v:shape>
            </v:group>
            <v:group style="position:absolute;left:5142;top:-2673;width:10;height:20" coordorigin="5142,-2673" coordsize="10,20">
              <v:shape style="position:absolute;left:5142;top:-2673;width:10;height:20" coordorigin="5142,-2673" coordsize="10,20" path="m5142,-2653l5151,-2653,5151,-2673,5142,-2673,5142,-2653xe" filled="true" fillcolor="#000000" stroked="false">
                <v:path arrowok="t"/>
                <v:fill type="solid"/>
              </v:shape>
            </v:group>
            <v:group style="position:absolute;left:5142;top:-2653;width:10;height:20" coordorigin="5142,-2653" coordsize="10,20">
              <v:shape style="position:absolute;left:5142;top:-2653;width:10;height:20" coordorigin="5142,-2653" coordsize="10,20" path="m5142,-2634l5151,-2634,5151,-2653,5142,-2653,5142,-2634xe" filled="true" fillcolor="#000000" stroked="false">
                <v:path arrowok="t"/>
                <v:fill type="solid"/>
              </v:shape>
            </v:group>
            <v:group style="position:absolute;left:5142;top:-2631;width:10;height:2" coordorigin="5142,-2631" coordsize="10,2">
              <v:shape style="position:absolute;left:5142;top:-2631;width:10;height:2" coordorigin="5142,-2631" coordsize="10,0" path="m5142,-2631l5151,-2631e" filled="false" stroked="true" strokeweight=".35999pt" strokecolor="#000000">
                <v:path arrowok="t"/>
              </v:shape>
            </v:group>
            <v:group style="position:absolute;left:6582;top:-3268;width:10;height:20" coordorigin="6582,-3268" coordsize="10,20">
              <v:shape style="position:absolute;left:6582;top:-3268;width:10;height:20" coordorigin="6582,-3268" coordsize="10,20" path="m6582,-3249l6592,-3249,6592,-3268,6582,-3268,6582,-3249xe" filled="true" fillcolor="#000000" stroked="false">
                <v:path arrowok="t"/>
                <v:fill type="solid"/>
              </v:shape>
            </v:group>
            <v:group style="position:absolute;left:6582;top:-3249;width:10;height:20" coordorigin="6582,-3249" coordsize="10,20">
              <v:shape style="position:absolute;left:6582;top:-3249;width:10;height:20" coordorigin="6582,-3249" coordsize="10,20" path="m6582,-3229l6592,-3229,6592,-3249,6582,-3249,6582,-3229xe" filled="true" fillcolor="#000000" stroked="false">
                <v:path arrowok="t"/>
                <v:fill type="solid"/>
              </v:shape>
            </v:group>
            <v:group style="position:absolute;left:6582;top:-3229;width:10;height:20" coordorigin="6582,-3229" coordsize="10,20">
              <v:shape style="position:absolute;left:6582;top:-3229;width:10;height:20" coordorigin="6582,-3229" coordsize="10,20" path="m6582,-3210l6592,-3210,6592,-3229,6582,-3229,6582,-3210xe" filled="true" fillcolor="#000000" stroked="false">
                <v:path arrowok="t"/>
                <v:fill type="solid"/>
              </v:shape>
            </v:group>
            <v:group style="position:absolute;left:6582;top:-3210;width:10;height:20" coordorigin="6582,-3210" coordsize="10,20">
              <v:shape style="position:absolute;left:6582;top:-3210;width:10;height:20" coordorigin="6582,-3210" coordsize="10,20" path="m6582,-3191l6592,-3191,6592,-3210,6582,-3210,6582,-3191xe" filled="true" fillcolor="#000000" stroked="false">
                <v:path arrowok="t"/>
                <v:fill type="solid"/>
              </v:shape>
            </v:group>
            <v:group style="position:absolute;left:6582;top:-3191;width:10;height:20" coordorigin="6582,-3191" coordsize="10,20">
              <v:shape style="position:absolute;left:6582;top:-3191;width:10;height:20" coordorigin="6582,-3191" coordsize="10,20" path="m6582,-3172l6592,-3172,6592,-3191,6582,-3191,6582,-3172xe" filled="true" fillcolor="#000000" stroked="false">
                <v:path arrowok="t"/>
                <v:fill type="solid"/>
              </v:shape>
            </v:group>
            <v:group style="position:absolute;left:6582;top:-3172;width:10;height:20" coordorigin="6582,-3172" coordsize="10,20">
              <v:shape style="position:absolute;left:6582;top:-3172;width:10;height:20" coordorigin="6582,-3172" coordsize="10,20" path="m6582,-3153l6592,-3153,6592,-3172,6582,-3172,6582,-3153xe" filled="true" fillcolor="#000000" stroked="false">
                <v:path arrowok="t"/>
                <v:fill type="solid"/>
              </v:shape>
            </v:group>
            <v:group style="position:absolute;left:6582;top:-3153;width:10;height:20" coordorigin="6582,-3153" coordsize="10,20">
              <v:shape style="position:absolute;left:6582;top:-3153;width:10;height:20" coordorigin="6582,-3153" coordsize="10,20" path="m6582,-3133l6592,-3133,6592,-3153,6582,-3153,6582,-3133xe" filled="true" fillcolor="#000000" stroked="false">
                <v:path arrowok="t"/>
                <v:fill type="solid"/>
              </v:shape>
            </v:group>
            <v:group style="position:absolute;left:6582;top:-3133;width:10;height:20" coordorigin="6582,-3133" coordsize="10,20">
              <v:shape style="position:absolute;left:6582;top:-3133;width:10;height:20" coordorigin="6582,-3133" coordsize="10,20" path="m6582,-3114l6592,-3114,6592,-3133,6582,-3133,6582,-3114xe" filled="true" fillcolor="#000000" stroked="false">
                <v:path arrowok="t"/>
                <v:fill type="solid"/>
              </v:shape>
            </v:group>
            <v:group style="position:absolute;left:6582;top:-3114;width:10;height:20" coordorigin="6582,-3114" coordsize="10,20">
              <v:shape style="position:absolute;left:6582;top:-3114;width:10;height:20" coordorigin="6582,-3114" coordsize="10,20" path="m6582,-3095l6592,-3095,6592,-3114,6582,-3114,6582,-3095xe" filled="true" fillcolor="#000000" stroked="false">
                <v:path arrowok="t"/>
                <v:fill type="solid"/>
              </v:shape>
            </v:group>
            <v:group style="position:absolute;left:6582;top:-3095;width:10;height:20" coordorigin="6582,-3095" coordsize="10,20">
              <v:shape style="position:absolute;left:6582;top:-3095;width:10;height:20" coordorigin="6582,-3095" coordsize="10,20" path="m6582,-3076l6592,-3076,6592,-3095,6582,-3095,6582,-3076xe" filled="true" fillcolor="#000000" stroked="false">
                <v:path arrowok="t"/>
                <v:fill type="solid"/>
              </v:shape>
            </v:group>
            <v:group style="position:absolute;left:6582;top:-3076;width:10;height:20" coordorigin="6582,-3076" coordsize="10,20">
              <v:shape style="position:absolute;left:6582;top:-3076;width:10;height:20" coordorigin="6582,-3076" coordsize="10,20" path="m6582,-3057l6592,-3057,6592,-3076,6582,-3076,6582,-3057xe" filled="true" fillcolor="#000000" stroked="false">
                <v:path arrowok="t"/>
                <v:fill type="solid"/>
              </v:shape>
            </v:group>
            <v:group style="position:absolute;left:6582;top:-3057;width:10;height:20" coordorigin="6582,-3057" coordsize="10,20">
              <v:shape style="position:absolute;left:6582;top:-3057;width:10;height:20" coordorigin="6582,-3057" coordsize="10,20" path="m6582,-3037l6592,-3037,6592,-3057,6582,-3057,6582,-3037xe" filled="true" fillcolor="#000000" stroked="false">
                <v:path arrowok="t"/>
                <v:fill type="solid"/>
              </v:shape>
            </v:group>
            <v:group style="position:absolute;left:6582;top:-3037;width:10;height:20" coordorigin="6582,-3037" coordsize="10,20">
              <v:shape style="position:absolute;left:6582;top:-3037;width:10;height:20" coordorigin="6582,-3037" coordsize="10,20" path="m6582,-3018l6592,-3018,6592,-3037,6582,-3037,6582,-3018xe" filled="true" fillcolor="#000000" stroked="false">
                <v:path arrowok="t"/>
                <v:fill type="solid"/>
              </v:shape>
            </v:group>
            <v:group style="position:absolute;left:6582;top:-3018;width:10;height:20" coordorigin="6582,-3018" coordsize="10,20">
              <v:shape style="position:absolute;left:6582;top:-3018;width:10;height:20" coordorigin="6582,-3018" coordsize="10,20" path="m6582,-2999l6592,-2999,6592,-3018,6582,-3018,6582,-2999xe" filled="true" fillcolor="#000000" stroked="false">
                <v:path arrowok="t"/>
                <v:fill type="solid"/>
              </v:shape>
            </v:group>
            <v:group style="position:absolute;left:6582;top:-2999;width:10;height:20" coordorigin="6582,-2999" coordsize="10,20">
              <v:shape style="position:absolute;left:6582;top:-2999;width:10;height:20" coordorigin="6582,-2999" coordsize="10,20" path="m6582,-2980l6592,-2980,6592,-2999,6582,-2999,6582,-2980xe" filled="true" fillcolor="#000000" stroked="false">
                <v:path arrowok="t"/>
                <v:fill type="solid"/>
              </v:shape>
            </v:group>
            <v:group style="position:absolute;left:6582;top:-2980;width:10;height:20" coordorigin="6582,-2980" coordsize="10,20">
              <v:shape style="position:absolute;left:6582;top:-2980;width:10;height:20" coordorigin="6582,-2980" coordsize="10,20" path="m6582,-2961l6592,-2961,6592,-2980,6582,-2980,6582,-2961xe" filled="true" fillcolor="#000000" stroked="false">
                <v:path arrowok="t"/>
                <v:fill type="solid"/>
              </v:shape>
            </v:group>
            <v:group style="position:absolute;left:6582;top:-2961;width:10;height:20" coordorigin="6582,-2961" coordsize="10,20">
              <v:shape style="position:absolute;left:6582;top:-2961;width:10;height:20" coordorigin="6582,-2961" coordsize="10,20" path="m6582,-2941l6592,-2941,6592,-2961,6582,-2961,6582,-2941xe" filled="true" fillcolor="#000000" stroked="false">
                <v:path arrowok="t"/>
                <v:fill type="solid"/>
              </v:shape>
            </v:group>
            <v:group style="position:absolute;left:6582;top:-2941;width:10;height:20" coordorigin="6582,-2941" coordsize="10,20">
              <v:shape style="position:absolute;left:6582;top:-2941;width:10;height:20" coordorigin="6582,-2941" coordsize="10,20" path="m6582,-2922l6592,-2922,6592,-2941,6582,-2941,6582,-2922xe" filled="true" fillcolor="#000000" stroked="false">
                <v:path arrowok="t"/>
                <v:fill type="solid"/>
              </v:shape>
            </v:group>
            <v:group style="position:absolute;left:6582;top:-2922;width:10;height:20" coordorigin="6582,-2922" coordsize="10,20">
              <v:shape style="position:absolute;left:6582;top:-2922;width:10;height:20" coordorigin="6582,-2922" coordsize="10,20" path="m6582,-2903l6592,-2903,6592,-2922,6582,-2922,6582,-2903xe" filled="true" fillcolor="#000000" stroked="false">
                <v:path arrowok="t"/>
                <v:fill type="solid"/>
              </v:shape>
            </v:group>
            <v:group style="position:absolute;left:6582;top:-2903;width:10;height:20" coordorigin="6582,-2903" coordsize="10,20">
              <v:shape style="position:absolute;left:6582;top:-2903;width:10;height:20" coordorigin="6582,-2903" coordsize="10,20" path="m6582,-2884l6592,-2884,6592,-2903,6582,-2903,6582,-2884xe" filled="true" fillcolor="#000000" stroked="false">
                <v:path arrowok="t"/>
                <v:fill type="solid"/>
              </v:shape>
            </v:group>
            <v:group style="position:absolute;left:6582;top:-2884;width:10;height:20" coordorigin="6582,-2884" coordsize="10,20">
              <v:shape style="position:absolute;left:6582;top:-2884;width:10;height:20" coordorigin="6582,-2884" coordsize="10,20" path="m6582,-2865l6592,-2865,6592,-2884,6582,-2884,6582,-2865xe" filled="true" fillcolor="#000000" stroked="false">
                <v:path arrowok="t"/>
                <v:fill type="solid"/>
              </v:shape>
            </v:group>
            <v:group style="position:absolute;left:6582;top:-2865;width:10;height:20" coordorigin="6582,-2865" coordsize="10,20">
              <v:shape style="position:absolute;left:6582;top:-2865;width:10;height:20" coordorigin="6582,-2865" coordsize="10,20" path="m6582,-2845l6592,-2845,6592,-2865,6582,-2865,6582,-2845xe" filled="true" fillcolor="#000000" stroked="false">
                <v:path arrowok="t"/>
                <v:fill type="solid"/>
              </v:shape>
            </v:group>
            <v:group style="position:absolute;left:6582;top:-2845;width:10;height:20" coordorigin="6582,-2845" coordsize="10,20">
              <v:shape style="position:absolute;left:6582;top:-2845;width:10;height:20" coordorigin="6582,-2845" coordsize="10,20" path="m6582,-2826l6592,-2826,6592,-2845,6582,-2845,6582,-2826xe" filled="true" fillcolor="#000000" stroked="false">
                <v:path arrowok="t"/>
                <v:fill type="solid"/>
              </v:shape>
            </v:group>
            <v:group style="position:absolute;left:6582;top:-2826;width:10;height:20" coordorigin="6582,-2826" coordsize="10,20">
              <v:shape style="position:absolute;left:6582;top:-2826;width:10;height:20" coordorigin="6582,-2826" coordsize="10,20" path="m6582,-2807l6592,-2807,6592,-2826,6582,-2826,6582,-2807xe" filled="true" fillcolor="#000000" stroked="false">
                <v:path arrowok="t"/>
                <v:fill type="solid"/>
              </v:shape>
            </v:group>
            <v:group style="position:absolute;left:6582;top:-2807;width:10;height:20" coordorigin="6582,-2807" coordsize="10,20">
              <v:shape style="position:absolute;left:6582;top:-2807;width:10;height:20" coordorigin="6582,-2807" coordsize="10,20" path="m6582,-2788l6592,-2788,6592,-2807,6582,-2807,6582,-2788xe" filled="true" fillcolor="#000000" stroked="false">
                <v:path arrowok="t"/>
                <v:fill type="solid"/>
              </v:shape>
            </v:group>
            <v:group style="position:absolute;left:6582;top:-2788;width:10;height:20" coordorigin="6582,-2788" coordsize="10,20">
              <v:shape style="position:absolute;left:6582;top:-2788;width:10;height:20" coordorigin="6582,-2788" coordsize="10,20" path="m6582,-2769l6592,-2769,6592,-2788,6582,-2788,6582,-2769xe" filled="true" fillcolor="#000000" stroked="false">
                <v:path arrowok="t"/>
                <v:fill type="solid"/>
              </v:shape>
            </v:group>
            <v:group style="position:absolute;left:6582;top:-2769;width:10;height:20" coordorigin="6582,-2769" coordsize="10,20">
              <v:shape style="position:absolute;left:6582;top:-2769;width:10;height:20" coordorigin="6582,-2769" coordsize="10,20" path="m6582,-2749l6592,-2749,6592,-2769,6582,-2769,6582,-2749xe" filled="true" fillcolor="#000000" stroked="false">
                <v:path arrowok="t"/>
                <v:fill type="solid"/>
              </v:shape>
            </v:group>
            <v:group style="position:absolute;left:6582;top:-2749;width:10;height:20" coordorigin="6582,-2749" coordsize="10,20">
              <v:shape style="position:absolute;left:6582;top:-2749;width:10;height:20" coordorigin="6582,-2749" coordsize="10,20" path="m6582,-2730l6592,-2730,6592,-2749,6582,-2749,6582,-2730xe" filled="true" fillcolor="#000000" stroked="false">
                <v:path arrowok="t"/>
                <v:fill type="solid"/>
              </v:shape>
            </v:group>
            <v:group style="position:absolute;left:6582;top:-2730;width:10;height:20" coordorigin="6582,-2730" coordsize="10,20">
              <v:shape style="position:absolute;left:6582;top:-2730;width:10;height:20" coordorigin="6582,-2730" coordsize="10,20" path="m6582,-2711l6592,-2711,6592,-2730,6582,-2730,6582,-2711xe" filled="true" fillcolor="#000000" stroked="false">
                <v:path arrowok="t"/>
                <v:fill type="solid"/>
              </v:shape>
            </v:group>
            <v:group style="position:absolute;left:6582;top:-2711;width:10;height:20" coordorigin="6582,-2711" coordsize="10,20">
              <v:shape style="position:absolute;left:6582;top:-2711;width:10;height:20" coordorigin="6582,-2711" coordsize="10,20" path="m6582,-2692l6592,-2692,6592,-2711,6582,-2711,6582,-2692xe" filled="true" fillcolor="#000000" stroked="false">
                <v:path arrowok="t"/>
                <v:fill type="solid"/>
              </v:shape>
            </v:group>
            <v:group style="position:absolute;left:6582;top:-2692;width:10;height:20" coordorigin="6582,-2692" coordsize="10,20">
              <v:shape style="position:absolute;left:6582;top:-2692;width:10;height:20" coordorigin="6582,-2692" coordsize="10,20" path="m6582,-2673l6592,-2673,6592,-2692,6582,-2692,6582,-2673xe" filled="true" fillcolor="#000000" stroked="false">
                <v:path arrowok="t"/>
                <v:fill type="solid"/>
              </v:shape>
            </v:group>
            <v:group style="position:absolute;left:6582;top:-2673;width:10;height:20" coordorigin="6582,-2673" coordsize="10,20">
              <v:shape style="position:absolute;left:6582;top:-2673;width:10;height:20" coordorigin="6582,-2673" coordsize="10,20" path="m6582,-2653l6592,-2653,6592,-2673,6582,-2673,6582,-2653xe" filled="true" fillcolor="#000000" stroked="false">
                <v:path arrowok="t"/>
                <v:fill type="solid"/>
              </v:shape>
            </v:group>
            <v:group style="position:absolute;left:6582;top:-2653;width:10;height:20" coordorigin="6582,-2653" coordsize="10,20">
              <v:shape style="position:absolute;left:6582;top:-2653;width:10;height:20" coordorigin="6582,-2653" coordsize="10,20" path="m6582,-2634l6592,-2634,6592,-2653,6582,-2653,6582,-2634xe" filled="true" fillcolor="#000000" stroked="false">
                <v:path arrowok="t"/>
                <v:fill type="solid"/>
              </v:shape>
            </v:group>
            <v:group style="position:absolute;left:6582;top:-2631;width:10;height:2" coordorigin="6582,-2631" coordsize="10,2">
              <v:shape style="position:absolute;left:6582;top:-2631;width:10;height:2" coordorigin="6582,-2631" coordsize="10,0" path="m6582,-2631l6592,-2631e" filled="false" stroked="true" strokeweight=".35999pt" strokecolor="#000000">
                <v:path arrowok="t"/>
              </v:shape>
            </v:group>
            <v:group style="position:absolute;left:9002;top:-3268;width:10;height:20" coordorigin="9002,-3268" coordsize="10,20">
              <v:shape style="position:absolute;left:9002;top:-3268;width:10;height:20" coordorigin="9002,-3268" coordsize="10,20" path="m9002,-3249l9012,-3249,9012,-3268,9002,-3268,9002,-3249xe" filled="true" fillcolor="#000000" stroked="false">
                <v:path arrowok="t"/>
                <v:fill type="solid"/>
              </v:shape>
            </v:group>
            <v:group style="position:absolute;left:9002;top:-3249;width:10;height:20" coordorigin="9002,-3249" coordsize="10,20">
              <v:shape style="position:absolute;left:9002;top:-3249;width:10;height:20" coordorigin="9002,-3249" coordsize="10,20" path="m9002,-3229l9012,-3229,9012,-3249,9002,-3249,9002,-3229xe" filled="true" fillcolor="#000000" stroked="false">
                <v:path arrowok="t"/>
                <v:fill type="solid"/>
              </v:shape>
            </v:group>
            <v:group style="position:absolute;left:9002;top:-3229;width:10;height:20" coordorigin="9002,-3229" coordsize="10,20">
              <v:shape style="position:absolute;left:9002;top:-3229;width:10;height:20" coordorigin="9002,-3229" coordsize="10,20" path="m9002,-3210l9012,-3210,9012,-3229,9002,-3229,9002,-3210xe" filled="true" fillcolor="#000000" stroked="false">
                <v:path arrowok="t"/>
                <v:fill type="solid"/>
              </v:shape>
            </v:group>
            <v:group style="position:absolute;left:9002;top:-3210;width:10;height:20" coordorigin="9002,-3210" coordsize="10,20">
              <v:shape style="position:absolute;left:9002;top:-3210;width:10;height:20" coordorigin="9002,-3210" coordsize="10,20" path="m9002,-3191l9012,-3191,9012,-3210,9002,-3210,9002,-3191xe" filled="true" fillcolor="#000000" stroked="false">
                <v:path arrowok="t"/>
                <v:fill type="solid"/>
              </v:shape>
            </v:group>
            <v:group style="position:absolute;left:9002;top:-3191;width:10;height:20" coordorigin="9002,-3191" coordsize="10,20">
              <v:shape style="position:absolute;left:9002;top:-3191;width:10;height:20" coordorigin="9002,-3191" coordsize="10,20" path="m9002,-3172l9012,-3172,9012,-3191,9002,-3191,9002,-3172xe" filled="true" fillcolor="#000000" stroked="false">
                <v:path arrowok="t"/>
                <v:fill type="solid"/>
              </v:shape>
            </v:group>
            <v:group style="position:absolute;left:9002;top:-3172;width:10;height:20" coordorigin="9002,-3172" coordsize="10,20">
              <v:shape style="position:absolute;left:9002;top:-3172;width:10;height:20" coordorigin="9002,-3172" coordsize="10,20" path="m9002,-3153l9012,-3153,9012,-3172,9002,-3172,9002,-3153xe" filled="true" fillcolor="#000000" stroked="false">
                <v:path arrowok="t"/>
                <v:fill type="solid"/>
              </v:shape>
            </v:group>
            <v:group style="position:absolute;left:9002;top:-3153;width:10;height:20" coordorigin="9002,-3153" coordsize="10,20">
              <v:shape style="position:absolute;left:9002;top:-3153;width:10;height:20" coordorigin="9002,-3153" coordsize="10,20" path="m9002,-3133l9012,-3133,9012,-3153,9002,-3153,9002,-3133xe" filled="true" fillcolor="#000000" stroked="false">
                <v:path arrowok="t"/>
                <v:fill type="solid"/>
              </v:shape>
            </v:group>
            <v:group style="position:absolute;left:9002;top:-3133;width:10;height:20" coordorigin="9002,-3133" coordsize="10,20">
              <v:shape style="position:absolute;left:9002;top:-3133;width:10;height:20" coordorigin="9002,-3133" coordsize="10,20" path="m9002,-3114l9012,-3114,9012,-3133,9002,-3133,9002,-3114xe" filled="true" fillcolor="#000000" stroked="false">
                <v:path arrowok="t"/>
                <v:fill type="solid"/>
              </v:shape>
            </v:group>
            <v:group style="position:absolute;left:9002;top:-3114;width:10;height:20" coordorigin="9002,-3114" coordsize="10,20">
              <v:shape style="position:absolute;left:9002;top:-3114;width:10;height:20" coordorigin="9002,-3114" coordsize="10,20" path="m9002,-3095l9012,-3095,9012,-3114,9002,-3114,9002,-3095xe" filled="true" fillcolor="#000000" stroked="false">
                <v:path arrowok="t"/>
                <v:fill type="solid"/>
              </v:shape>
            </v:group>
            <v:group style="position:absolute;left:9002;top:-3095;width:10;height:20" coordorigin="9002,-3095" coordsize="10,20">
              <v:shape style="position:absolute;left:9002;top:-3095;width:10;height:20" coordorigin="9002,-3095" coordsize="10,20" path="m9002,-3076l9012,-3076,9012,-3095,9002,-3095,9002,-3076xe" filled="true" fillcolor="#000000" stroked="false">
                <v:path arrowok="t"/>
                <v:fill type="solid"/>
              </v:shape>
            </v:group>
            <v:group style="position:absolute;left:9002;top:-3076;width:10;height:20" coordorigin="9002,-3076" coordsize="10,20">
              <v:shape style="position:absolute;left:9002;top:-3076;width:10;height:20" coordorigin="9002,-3076" coordsize="10,20" path="m9002,-3057l9012,-3057,9012,-3076,9002,-3076,9002,-3057xe" filled="true" fillcolor="#000000" stroked="false">
                <v:path arrowok="t"/>
                <v:fill type="solid"/>
              </v:shape>
            </v:group>
            <v:group style="position:absolute;left:9002;top:-3057;width:10;height:20" coordorigin="9002,-3057" coordsize="10,20">
              <v:shape style="position:absolute;left:9002;top:-3057;width:10;height:20" coordorigin="9002,-3057" coordsize="10,20" path="m9002,-3037l9012,-3037,9012,-3057,9002,-3057,9002,-3037xe" filled="true" fillcolor="#000000" stroked="false">
                <v:path arrowok="t"/>
                <v:fill type="solid"/>
              </v:shape>
            </v:group>
            <v:group style="position:absolute;left:9002;top:-3037;width:10;height:20" coordorigin="9002,-3037" coordsize="10,20">
              <v:shape style="position:absolute;left:9002;top:-3037;width:10;height:20" coordorigin="9002,-3037" coordsize="10,20" path="m9002,-3018l9012,-3018,9012,-3037,9002,-3037,9002,-3018xe" filled="true" fillcolor="#000000" stroked="false">
                <v:path arrowok="t"/>
                <v:fill type="solid"/>
              </v:shape>
            </v:group>
            <v:group style="position:absolute;left:9002;top:-3018;width:10;height:20" coordorigin="9002,-3018" coordsize="10,20">
              <v:shape style="position:absolute;left:9002;top:-3018;width:10;height:20" coordorigin="9002,-3018" coordsize="10,20" path="m9002,-2999l9012,-2999,9012,-3018,9002,-3018,9002,-2999xe" filled="true" fillcolor="#000000" stroked="false">
                <v:path arrowok="t"/>
                <v:fill type="solid"/>
              </v:shape>
            </v:group>
            <v:group style="position:absolute;left:9002;top:-2999;width:10;height:20" coordorigin="9002,-2999" coordsize="10,20">
              <v:shape style="position:absolute;left:9002;top:-2999;width:10;height:20" coordorigin="9002,-2999" coordsize="10,20" path="m9002,-2980l9012,-2980,9012,-2999,9002,-2999,9002,-2980xe" filled="true" fillcolor="#000000" stroked="false">
                <v:path arrowok="t"/>
                <v:fill type="solid"/>
              </v:shape>
            </v:group>
            <v:group style="position:absolute;left:9002;top:-2980;width:10;height:20" coordorigin="9002,-2980" coordsize="10,20">
              <v:shape style="position:absolute;left:9002;top:-2980;width:10;height:20" coordorigin="9002,-2980" coordsize="10,20" path="m9002,-2961l9012,-2961,9012,-2980,9002,-2980,9002,-2961xe" filled="true" fillcolor="#000000" stroked="false">
                <v:path arrowok="t"/>
                <v:fill type="solid"/>
              </v:shape>
            </v:group>
            <v:group style="position:absolute;left:9002;top:-2961;width:10;height:20" coordorigin="9002,-2961" coordsize="10,20">
              <v:shape style="position:absolute;left:9002;top:-2961;width:10;height:20" coordorigin="9002,-2961" coordsize="10,20" path="m9002,-2941l9012,-2941,9012,-2961,9002,-2961,9002,-2941xe" filled="true" fillcolor="#000000" stroked="false">
                <v:path arrowok="t"/>
                <v:fill type="solid"/>
              </v:shape>
            </v:group>
            <v:group style="position:absolute;left:9002;top:-2941;width:10;height:20" coordorigin="9002,-2941" coordsize="10,20">
              <v:shape style="position:absolute;left:9002;top:-2941;width:10;height:20" coordorigin="9002,-2941" coordsize="10,20" path="m9002,-2922l9012,-2922,9012,-2941,9002,-2941,9002,-2922xe" filled="true" fillcolor="#000000" stroked="false">
                <v:path arrowok="t"/>
                <v:fill type="solid"/>
              </v:shape>
            </v:group>
            <v:group style="position:absolute;left:9002;top:-2922;width:10;height:20" coordorigin="9002,-2922" coordsize="10,20">
              <v:shape style="position:absolute;left:9002;top:-2922;width:10;height:20" coordorigin="9002,-2922" coordsize="10,20" path="m9002,-2903l9012,-2903,9012,-2922,9002,-2922,9002,-2903xe" filled="true" fillcolor="#000000" stroked="false">
                <v:path arrowok="t"/>
                <v:fill type="solid"/>
              </v:shape>
            </v:group>
            <v:group style="position:absolute;left:9002;top:-2903;width:10;height:20" coordorigin="9002,-2903" coordsize="10,20">
              <v:shape style="position:absolute;left:9002;top:-2903;width:10;height:20" coordorigin="9002,-2903" coordsize="10,20" path="m9002,-2884l9012,-2884,9012,-2903,9002,-2903,9002,-2884xe" filled="true" fillcolor="#000000" stroked="false">
                <v:path arrowok="t"/>
                <v:fill type="solid"/>
              </v:shape>
            </v:group>
            <v:group style="position:absolute;left:9002;top:-2884;width:10;height:20" coordorigin="9002,-2884" coordsize="10,20">
              <v:shape style="position:absolute;left:9002;top:-2884;width:10;height:20" coordorigin="9002,-2884" coordsize="10,20" path="m9002,-2865l9012,-2865,9012,-2884,9002,-2884,9002,-2865xe" filled="true" fillcolor="#000000" stroked="false">
                <v:path arrowok="t"/>
                <v:fill type="solid"/>
              </v:shape>
            </v:group>
            <v:group style="position:absolute;left:9002;top:-2865;width:10;height:20" coordorigin="9002,-2865" coordsize="10,20">
              <v:shape style="position:absolute;left:9002;top:-2865;width:10;height:20" coordorigin="9002,-2865" coordsize="10,20" path="m9002,-2845l9012,-2845,9012,-2865,9002,-2865,9002,-2845xe" filled="true" fillcolor="#000000" stroked="false">
                <v:path arrowok="t"/>
                <v:fill type="solid"/>
              </v:shape>
            </v:group>
            <v:group style="position:absolute;left:9002;top:-2845;width:10;height:20" coordorigin="9002,-2845" coordsize="10,20">
              <v:shape style="position:absolute;left:9002;top:-2845;width:10;height:20" coordorigin="9002,-2845" coordsize="10,20" path="m9002,-2826l9012,-2826,9012,-2845,9002,-2845,9002,-2826xe" filled="true" fillcolor="#000000" stroked="false">
                <v:path arrowok="t"/>
                <v:fill type="solid"/>
              </v:shape>
            </v:group>
            <v:group style="position:absolute;left:9002;top:-2826;width:10;height:20" coordorigin="9002,-2826" coordsize="10,20">
              <v:shape style="position:absolute;left:9002;top:-2826;width:10;height:20" coordorigin="9002,-2826" coordsize="10,20" path="m9002,-2807l9012,-2807,9012,-2826,9002,-2826,9002,-2807xe" filled="true" fillcolor="#000000" stroked="false">
                <v:path arrowok="t"/>
                <v:fill type="solid"/>
              </v:shape>
            </v:group>
            <v:group style="position:absolute;left:9002;top:-2807;width:10;height:20" coordorigin="9002,-2807" coordsize="10,20">
              <v:shape style="position:absolute;left:9002;top:-2807;width:10;height:20" coordorigin="9002,-2807" coordsize="10,20" path="m9002,-2788l9012,-2788,9012,-2807,9002,-2807,9002,-2788xe" filled="true" fillcolor="#000000" stroked="false">
                <v:path arrowok="t"/>
                <v:fill type="solid"/>
              </v:shape>
            </v:group>
            <v:group style="position:absolute;left:9002;top:-2788;width:10;height:20" coordorigin="9002,-2788" coordsize="10,20">
              <v:shape style="position:absolute;left:9002;top:-2788;width:10;height:20" coordorigin="9002,-2788" coordsize="10,20" path="m9002,-2769l9012,-2769,9012,-2788,9002,-2788,9002,-2769xe" filled="true" fillcolor="#000000" stroked="false">
                <v:path arrowok="t"/>
                <v:fill type="solid"/>
              </v:shape>
            </v:group>
            <v:group style="position:absolute;left:9002;top:-2769;width:10;height:20" coordorigin="9002,-2769" coordsize="10,20">
              <v:shape style="position:absolute;left:9002;top:-2769;width:10;height:20" coordorigin="9002,-2769" coordsize="10,20" path="m9002,-2749l9012,-2749,9012,-2769,9002,-2769,9002,-2749xe" filled="true" fillcolor="#000000" stroked="false">
                <v:path arrowok="t"/>
                <v:fill type="solid"/>
              </v:shape>
            </v:group>
            <v:group style="position:absolute;left:9002;top:-2749;width:10;height:20" coordorigin="9002,-2749" coordsize="10,20">
              <v:shape style="position:absolute;left:9002;top:-2749;width:10;height:20" coordorigin="9002,-2749" coordsize="10,20" path="m9002,-2730l9012,-2730,9012,-2749,9002,-2749,9002,-2730xe" filled="true" fillcolor="#000000" stroked="false">
                <v:path arrowok="t"/>
                <v:fill type="solid"/>
              </v:shape>
            </v:group>
            <v:group style="position:absolute;left:9002;top:-2730;width:10;height:20" coordorigin="9002,-2730" coordsize="10,20">
              <v:shape style="position:absolute;left:9002;top:-2730;width:10;height:20" coordorigin="9002,-2730" coordsize="10,20" path="m9002,-2711l9012,-2711,9012,-2730,9002,-2730,9002,-2711xe" filled="true" fillcolor="#000000" stroked="false">
                <v:path arrowok="t"/>
                <v:fill type="solid"/>
              </v:shape>
            </v:group>
            <v:group style="position:absolute;left:9002;top:-2711;width:10;height:20" coordorigin="9002,-2711" coordsize="10,20">
              <v:shape style="position:absolute;left:9002;top:-2711;width:10;height:20" coordorigin="9002,-2711" coordsize="10,20" path="m9002,-2692l9012,-2692,9012,-2711,9002,-2711,9002,-2692xe" filled="true" fillcolor="#000000" stroked="false">
                <v:path arrowok="t"/>
                <v:fill type="solid"/>
              </v:shape>
            </v:group>
            <v:group style="position:absolute;left:9002;top:-2692;width:10;height:20" coordorigin="9002,-2692" coordsize="10,20">
              <v:shape style="position:absolute;left:9002;top:-2692;width:10;height:20" coordorigin="9002,-2692" coordsize="10,20" path="m9002,-2673l9012,-2673,9012,-2692,9002,-2692,9002,-2673xe" filled="true" fillcolor="#000000" stroked="false">
                <v:path arrowok="t"/>
                <v:fill type="solid"/>
              </v:shape>
            </v:group>
            <v:group style="position:absolute;left:9002;top:-2673;width:10;height:20" coordorigin="9002,-2673" coordsize="10,20">
              <v:shape style="position:absolute;left:9002;top:-2673;width:10;height:20" coordorigin="9002,-2673" coordsize="10,20" path="m9002,-2653l9012,-2653,9012,-2673,9002,-2673,9002,-2653xe" filled="true" fillcolor="#000000" stroked="false">
                <v:path arrowok="t"/>
                <v:fill type="solid"/>
              </v:shape>
            </v:group>
            <v:group style="position:absolute;left:9002;top:-2653;width:10;height:20" coordorigin="9002,-2653" coordsize="10,20">
              <v:shape style="position:absolute;left:9002;top:-2653;width:10;height:20" coordorigin="9002,-2653" coordsize="10,20" path="m9002,-2634l9012,-2634,9012,-2653,9002,-2653,9002,-2634xe" filled="true" fillcolor="#000000" stroked="false">
                <v:path arrowok="t"/>
                <v:fill type="solid"/>
              </v:shape>
            </v:group>
            <v:group style="position:absolute;left:9002;top:-2631;width:10;height:2" coordorigin="9002,-2631" coordsize="10,2">
              <v:shape style="position:absolute;left:9002;top:-2631;width:10;height:2" coordorigin="9002,-2631" coordsize="10,0" path="m9002,-2631l9012,-2631e" filled="false" stroked="true" strokeweight=".35999pt" strokecolor="#000000">
                <v:path arrowok="t"/>
              </v:shape>
              <v:shape style="position:absolute;left:1527;top:-2627;width:1063;height:10" type="#_x0000_t75" stroked="false">
                <v:imagedata r:id="rId194" o:title=""/>
              </v:shape>
              <v:shape style="position:absolute;left:2585;top:-2627;width:1657;height:10" type="#_x0000_t75" stroked="false">
                <v:imagedata r:id="rId195" o:title=""/>
              </v:shape>
              <v:shape style="position:absolute;left:4237;top:-2627;width:905;height:10" type="#_x0000_t75" stroked="false">
                <v:imagedata r:id="rId196" o:title=""/>
              </v:shape>
              <v:shape style="position:absolute;left:5137;top:-2627;width:1445;height:10" type="#_x0000_t75" stroked="false">
                <v:imagedata r:id="rId197" o:title=""/>
              </v:shape>
              <v:shape style="position:absolute;left:6577;top:-2627;width:1579;height:10" type="#_x0000_t75" stroked="false">
                <v:imagedata r:id="rId198" o:title=""/>
              </v:shape>
              <v:shape style="position:absolute;left:8152;top:-2627;width:850;height:10" type="#_x0000_t75" stroked="false">
                <v:imagedata r:id="rId199" o:title=""/>
              </v:shape>
              <v:shape style="position:absolute;left:8997;top:-2627;width:1385;height:10" type="#_x0000_t75" stroked="false">
                <v:imagedata r:id="rId200" o:title=""/>
              </v:shape>
            </v:group>
            <v:group style="position:absolute;left:2590;top:-2617;width:10;height:20" coordorigin="2590,-2617" coordsize="10,20">
              <v:shape style="position:absolute;left:2590;top:-2617;width:10;height:20" coordorigin="2590,-2617" coordsize="10,20" path="m2590,-2598l2600,-2598,2600,-2617,2590,-2617,2590,-2598xe" filled="true" fillcolor="#000000" stroked="false">
                <v:path arrowok="t"/>
                <v:fill type="solid"/>
              </v:shape>
            </v:group>
            <v:group style="position:absolute;left:2590;top:-2598;width:10;height:20" coordorigin="2590,-2598" coordsize="10,20">
              <v:shape style="position:absolute;left:2590;top:-2598;width:10;height:20" coordorigin="2590,-2598" coordsize="10,20" path="m2590,-2579l2600,-2579,2600,-2598,2590,-2598,2590,-2579xe" filled="true" fillcolor="#000000" stroked="false">
                <v:path arrowok="t"/>
                <v:fill type="solid"/>
              </v:shape>
            </v:group>
            <v:group style="position:absolute;left:2590;top:-2579;width:10;height:20" coordorigin="2590,-2579" coordsize="10,20">
              <v:shape style="position:absolute;left:2590;top:-2579;width:10;height:20" coordorigin="2590,-2579" coordsize="10,20" path="m2590,-2560l2600,-2560,2600,-2579,2590,-2579,2590,-2560xe" filled="true" fillcolor="#000000" stroked="false">
                <v:path arrowok="t"/>
                <v:fill type="solid"/>
              </v:shape>
            </v:group>
            <v:group style="position:absolute;left:2590;top:-2560;width:10;height:20" coordorigin="2590,-2560" coordsize="10,20">
              <v:shape style="position:absolute;left:2590;top:-2560;width:10;height:20" coordorigin="2590,-2560" coordsize="10,20" path="m2590,-2541l2600,-2541,2600,-2560,2590,-2560,2590,-2541xe" filled="true" fillcolor="#000000" stroked="false">
                <v:path arrowok="t"/>
                <v:fill type="solid"/>
              </v:shape>
            </v:group>
            <v:group style="position:absolute;left:2590;top:-2541;width:10;height:20" coordorigin="2590,-2541" coordsize="10,20">
              <v:shape style="position:absolute;left:2590;top:-2541;width:10;height:20" coordorigin="2590,-2541" coordsize="10,20" path="m2590,-2521l2600,-2521,2600,-2541,2590,-2541,2590,-2521xe" filled="true" fillcolor="#000000" stroked="false">
                <v:path arrowok="t"/>
                <v:fill type="solid"/>
              </v:shape>
            </v:group>
            <v:group style="position:absolute;left:2590;top:-2521;width:10;height:20" coordorigin="2590,-2521" coordsize="10,20">
              <v:shape style="position:absolute;left:2590;top:-2521;width:10;height:20" coordorigin="2590,-2521" coordsize="10,20" path="m2590,-2502l2600,-2502,2600,-2521,2590,-2521,2590,-2502xe" filled="true" fillcolor="#000000" stroked="false">
                <v:path arrowok="t"/>
                <v:fill type="solid"/>
              </v:shape>
            </v:group>
            <v:group style="position:absolute;left:2590;top:-2502;width:10;height:20" coordorigin="2590,-2502" coordsize="10,20">
              <v:shape style="position:absolute;left:2590;top:-2502;width:10;height:20" coordorigin="2590,-2502" coordsize="10,20" path="m2590,-2483l2600,-2483,2600,-2502,2590,-2502,2590,-2483xe" filled="true" fillcolor="#000000" stroked="false">
                <v:path arrowok="t"/>
                <v:fill type="solid"/>
              </v:shape>
            </v:group>
            <v:group style="position:absolute;left:2590;top:-2483;width:10;height:20" coordorigin="2590,-2483" coordsize="10,20">
              <v:shape style="position:absolute;left:2590;top:-2483;width:10;height:20" coordorigin="2590,-2483" coordsize="10,20" path="m2590,-2464l2600,-2464,2600,-2483,2590,-2483,2590,-2464xe" filled="true" fillcolor="#000000" stroked="false">
                <v:path arrowok="t"/>
                <v:fill type="solid"/>
              </v:shape>
            </v:group>
            <v:group style="position:absolute;left:2590;top:-2464;width:10;height:20" coordorigin="2590,-2464" coordsize="10,20">
              <v:shape style="position:absolute;left:2590;top:-2464;width:10;height:20" coordorigin="2590,-2464" coordsize="10,20" path="m2590,-2445l2600,-2445,2600,-2464,2590,-2464,2590,-2445xe" filled="true" fillcolor="#000000" stroked="false">
                <v:path arrowok="t"/>
                <v:fill type="solid"/>
              </v:shape>
            </v:group>
            <v:group style="position:absolute;left:2590;top:-2445;width:10;height:20" coordorigin="2590,-2445" coordsize="10,20">
              <v:shape style="position:absolute;left:2590;top:-2445;width:10;height:20" coordorigin="2590,-2445" coordsize="10,20" path="m2590,-2425l2600,-2425,2600,-2445,2590,-2445,2590,-2425xe" filled="true" fillcolor="#000000" stroked="false">
                <v:path arrowok="t"/>
                <v:fill type="solid"/>
              </v:shape>
            </v:group>
            <v:group style="position:absolute;left:2590;top:-2425;width:10;height:20" coordorigin="2590,-2425" coordsize="10,20">
              <v:shape style="position:absolute;left:2590;top:-2425;width:10;height:20" coordorigin="2590,-2425" coordsize="10,20" path="m2590,-2406l2600,-2406,2600,-2425,2590,-2425,2590,-2406xe" filled="true" fillcolor="#000000" stroked="false">
                <v:path arrowok="t"/>
                <v:fill type="solid"/>
              </v:shape>
            </v:group>
            <v:group style="position:absolute;left:2590;top:-2406;width:10;height:20" coordorigin="2590,-2406" coordsize="10,20">
              <v:shape style="position:absolute;left:2590;top:-2406;width:10;height:20" coordorigin="2590,-2406" coordsize="10,20" path="m2590,-2387l2600,-2387,2600,-2406,2590,-2406,2590,-2387xe" filled="true" fillcolor="#000000" stroked="false">
                <v:path arrowok="t"/>
                <v:fill type="solid"/>
              </v:shape>
            </v:group>
            <v:group style="position:absolute;left:2590;top:-2387;width:10;height:20" coordorigin="2590,-2387" coordsize="10,20">
              <v:shape style="position:absolute;left:2590;top:-2387;width:10;height:20" coordorigin="2590,-2387" coordsize="10,20" path="m2590,-2368l2600,-2368,2600,-2387,2590,-2387,2590,-2368xe" filled="true" fillcolor="#000000" stroked="false">
                <v:path arrowok="t"/>
                <v:fill type="solid"/>
              </v:shape>
            </v:group>
            <v:group style="position:absolute;left:2590;top:-2368;width:10;height:20" coordorigin="2590,-2368" coordsize="10,20">
              <v:shape style="position:absolute;left:2590;top:-2368;width:10;height:20" coordorigin="2590,-2368" coordsize="10,20" path="m2590,-2349l2600,-2349,2600,-2368,2590,-2368,2590,-2349xe" filled="true" fillcolor="#000000" stroked="false">
                <v:path arrowok="t"/>
                <v:fill type="solid"/>
              </v:shape>
            </v:group>
            <v:group style="position:absolute;left:2590;top:-2349;width:10;height:20" coordorigin="2590,-2349" coordsize="10,20">
              <v:shape style="position:absolute;left:2590;top:-2349;width:10;height:20" coordorigin="2590,-2349" coordsize="10,20" path="m2590,-2329l2600,-2329,2600,-2349,2590,-2349,2590,-2329xe" filled="true" fillcolor="#000000" stroked="false">
                <v:path arrowok="t"/>
                <v:fill type="solid"/>
              </v:shape>
            </v:group>
            <v:group style="position:absolute;left:2590;top:-2329;width:10;height:20" coordorigin="2590,-2329" coordsize="10,20">
              <v:shape style="position:absolute;left:2590;top:-2329;width:10;height:20" coordorigin="2590,-2329" coordsize="10,20" path="m2590,-2310l2600,-2310,2600,-2329,2590,-2329,2590,-2310xe" filled="true" fillcolor="#000000" stroked="false">
                <v:path arrowok="t"/>
                <v:fill type="solid"/>
              </v:shape>
            </v:group>
            <v:group style="position:absolute;left:5142;top:-2617;width:10;height:20" coordorigin="5142,-2617" coordsize="10,20">
              <v:shape style="position:absolute;left:5142;top:-2617;width:10;height:20" coordorigin="5142,-2617" coordsize="10,20" path="m5142,-2598l5151,-2598,5151,-2617,5142,-2617,5142,-2598xe" filled="true" fillcolor="#000000" stroked="false">
                <v:path arrowok="t"/>
                <v:fill type="solid"/>
              </v:shape>
            </v:group>
            <v:group style="position:absolute;left:5142;top:-2598;width:10;height:20" coordorigin="5142,-2598" coordsize="10,20">
              <v:shape style="position:absolute;left:5142;top:-2598;width:10;height:20" coordorigin="5142,-2598" coordsize="10,20" path="m5142,-2579l5151,-2579,5151,-2598,5142,-2598,5142,-2579xe" filled="true" fillcolor="#000000" stroked="false">
                <v:path arrowok="t"/>
                <v:fill type="solid"/>
              </v:shape>
            </v:group>
            <v:group style="position:absolute;left:5142;top:-2579;width:10;height:20" coordorigin="5142,-2579" coordsize="10,20">
              <v:shape style="position:absolute;left:5142;top:-2579;width:10;height:20" coordorigin="5142,-2579" coordsize="10,20" path="m5142,-2560l5151,-2560,5151,-2579,5142,-2579,5142,-2560xe" filled="true" fillcolor="#000000" stroked="false">
                <v:path arrowok="t"/>
                <v:fill type="solid"/>
              </v:shape>
            </v:group>
            <v:group style="position:absolute;left:5142;top:-2560;width:10;height:20" coordorigin="5142,-2560" coordsize="10,20">
              <v:shape style="position:absolute;left:5142;top:-2560;width:10;height:20" coordorigin="5142,-2560" coordsize="10,20" path="m5142,-2541l5151,-2541,5151,-2560,5142,-2560,5142,-2541xe" filled="true" fillcolor="#000000" stroked="false">
                <v:path arrowok="t"/>
                <v:fill type="solid"/>
              </v:shape>
            </v:group>
            <v:group style="position:absolute;left:5142;top:-2541;width:10;height:20" coordorigin="5142,-2541" coordsize="10,20">
              <v:shape style="position:absolute;left:5142;top:-2541;width:10;height:20" coordorigin="5142,-2541" coordsize="10,20" path="m5142,-2521l5151,-2521,5151,-2541,5142,-2541,5142,-2521xe" filled="true" fillcolor="#000000" stroked="false">
                <v:path arrowok="t"/>
                <v:fill type="solid"/>
              </v:shape>
            </v:group>
            <v:group style="position:absolute;left:5142;top:-2521;width:10;height:20" coordorigin="5142,-2521" coordsize="10,20">
              <v:shape style="position:absolute;left:5142;top:-2521;width:10;height:20" coordorigin="5142,-2521" coordsize="10,20" path="m5142,-2502l5151,-2502,5151,-2521,5142,-2521,5142,-2502xe" filled="true" fillcolor="#000000" stroked="false">
                <v:path arrowok="t"/>
                <v:fill type="solid"/>
              </v:shape>
            </v:group>
            <v:group style="position:absolute;left:5142;top:-2502;width:10;height:20" coordorigin="5142,-2502" coordsize="10,20">
              <v:shape style="position:absolute;left:5142;top:-2502;width:10;height:20" coordorigin="5142,-2502" coordsize="10,20" path="m5142,-2483l5151,-2483,5151,-2502,5142,-2502,5142,-2483xe" filled="true" fillcolor="#000000" stroked="false">
                <v:path arrowok="t"/>
                <v:fill type="solid"/>
              </v:shape>
            </v:group>
            <v:group style="position:absolute;left:5142;top:-2483;width:10;height:20" coordorigin="5142,-2483" coordsize="10,20">
              <v:shape style="position:absolute;left:5142;top:-2483;width:10;height:20" coordorigin="5142,-2483" coordsize="10,20" path="m5142,-2464l5151,-2464,5151,-2483,5142,-2483,5142,-2464xe" filled="true" fillcolor="#000000" stroked="false">
                <v:path arrowok="t"/>
                <v:fill type="solid"/>
              </v:shape>
            </v:group>
            <v:group style="position:absolute;left:5142;top:-2464;width:10;height:20" coordorigin="5142,-2464" coordsize="10,20">
              <v:shape style="position:absolute;left:5142;top:-2464;width:10;height:20" coordorigin="5142,-2464" coordsize="10,20" path="m5142,-2445l5151,-2445,5151,-2464,5142,-2464,5142,-2445xe" filled="true" fillcolor="#000000" stroked="false">
                <v:path arrowok="t"/>
                <v:fill type="solid"/>
              </v:shape>
            </v:group>
            <v:group style="position:absolute;left:5142;top:-2445;width:10;height:20" coordorigin="5142,-2445" coordsize="10,20">
              <v:shape style="position:absolute;left:5142;top:-2445;width:10;height:20" coordorigin="5142,-2445" coordsize="10,20" path="m5142,-2425l5151,-2425,5151,-2445,5142,-2445,5142,-2425xe" filled="true" fillcolor="#000000" stroked="false">
                <v:path arrowok="t"/>
                <v:fill type="solid"/>
              </v:shape>
            </v:group>
            <v:group style="position:absolute;left:5142;top:-2425;width:10;height:20" coordorigin="5142,-2425" coordsize="10,20">
              <v:shape style="position:absolute;left:5142;top:-2425;width:10;height:20" coordorigin="5142,-2425" coordsize="10,20" path="m5142,-2406l5151,-2406,5151,-2425,5142,-2425,5142,-2406xe" filled="true" fillcolor="#000000" stroked="false">
                <v:path arrowok="t"/>
                <v:fill type="solid"/>
              </v:shape>
            </v:group>
            <v:group style="position:absolute;left:5142;top:-2406;width:10;height:20" coordorigin="5142,-2406" coordsize="10,20">
              <v:shape style="position:absolute;left:5142;top:-2406;width:10;height:20" coordorigin="5142,-2406" coordsize="10,20" path="m5142,-2387l5151,-2387,5151,-2406,5142,-2406,5142,-2387xe" filled="true" fillcolor="#000000" stroked="false">
                <v:path arrowok="t"/>
                <v:fill type="solid"/>
              </v:shape>
            </v:group>
            <v:group style="position:absolute;left:5142;top:-2387;width:10;height:20" coordorigin="5142,-2387" coordsize="10,20">
              <v:shape style="position:absolute;left:5142;top:-2387;width:10;height:20" coordorigin="5142,-2387" coordsize="10,20" path="m5142,-2368l5151,-2368,5151,-2387,5142,-2387,5142,-2368xe" filled="true" fillcolor="#000000" stroked="false">
                <v:path arrowok="t"/>
                <v:fill type="solid"/>
              </v:shape>
            </v:group>
            <v:group style="position:absolute;left:5142;top:-2368;width:10;height:20" coordorigin="5142,-2368" coordsize="10,20">
              <v:shape style="position:absolute;left:5142;top:-2368;width:10;height:20" coordorigin="5142,-2368" coordsize="10,20" path="m5142,-2349l5151,-2349,5151,-2368,5142,-2368,5142,-2349xe" filled="true" fillcolor="#000000" stroked="false">
                <v:path arrowok="t"/>
                <v:fill type="solid"/>
              </v:shape>
            </v:group>
            <v:group style="position:absolute;left:5142;top:-2349;width:10;height:20" coordorigin="5142,-2349" coordsize="10,20">
              <v:shape style="position:absolute;left:5142;top:-2349;width:10;height:20" coordorigin="5142,-2349" coordsize="10,20" path="m5142,-2329l5151,-2329,5151,-2349,5142,-2349,5142,-2329xe" filled="true" fillcolor="#000000" stroked="false">
                <v:path arrowok="t"/>
                <v:fill type="solid"/>
              </v:shape>
            </v:group>
            <v:group style="position:absolute;left:5142;top:-2329;width:10;height:20" coordorigin="5142,-2329" coordsize="10,20">
              <v:shape style="position:absolute;left:5142;top:-2329;width:10;height:20" coordorigin="5142,-2329" coordsize="10,20" path="m5142,-2310l5151,-2310,5151,-2329,5142,-2329,5142,-2310xe" filled="true" fillcolor="#000000" stroked="false">
                <v:path arrowok="t"/>
                <v:fill type="solid"/>
              </v:shape>
            </v:group>
            <v:group style="position:absolute;left:5142;top:-2310;width:10;height:20" coordorigin="5142,-2310" coordsize="10,20">
              <v:shape style="position:absolute;left:5142;top:-2310;width:10;height:20" coordorigin="5142,-2310" coordsize="10,20" path="m5142,-2291l5151,-2291,5151,-2310,5142,-2310,5142,-2291xe" filled="true" fillcolor="#000000" stroked="false">
                <v:path arrowok="t"/>
                <v:fill type="solid"/>
              </v:shape>
            </v:group>
            <v:group style="position:absolute;left:5142;top:-2291;width:10;height:20" coordorigin="5142,-2291" coordsize="10,20">
              <v:shape style="position:absolute;left:5142;top:-2291;width:10;height:20" coordorigin="5142,-2291" coordsize="10,20" path="m5142,-2272l5151,-2272,5151,-2291,5142,-2291,5142,-2272xe" filled="true" fillcolor="#000000" stroked="false">
                <v:path arrowok="t"/>
                <v:fill type="solid"/>
              </v:shape>
            </v:group>
            <v:group style="position:absolute;left:5142;top:-2272;width:10;height:20" coordorigin="5142,-2272" coordsize="10,20">
              <v:shape style="position:absolute;left:5142;top:-2272;width:10;height:20" coordorigin="5142,-2272" coordsize="10,20" path="m5142,-2253l5151,-2253,5151,-2272,5142,-2272,5142,-2253xe" filled="true" fillcolor="#000000" stroked="false">
                <v:path arrowok="t"/>
                <v:fill type="solid"/>
              </v:shape>
            </v:group>
            <v:group style="position:absolute;left:5142;top:-2253;width:10;height:20" coordorigin="5142,-2253" coordsize="10,20">
              <v:shape style="position:absolute;left:5142;top:-2253;width:10;height:20" coordorigin="5142,-2253" coordsize="10,20" path="m5142,-2233l5151,-2233,5151,-2253,5142,-2253,5142,-2233xe" filled="true" fillcolor="#000000" stroked="false">
                <v:path arrowok="t"/>
                <v:fill type="solid"/>
              </v:shape>
            </v:group>
            <v:group style="position:absolute;left:5142;top:-2226;width:10;height:2" coordorigin="5142,-2226" coordsize="10,2">
              <v:shape style="position:absolute;left:5142;top:-2226;width:10;height:2" coordorigin="5142,-2226" coordsize="10,0" path="m5142,-2226l5151,-2226e" filled="false" stroked="true" strokeweight=".71997pt" strokecolor="#000000">
                <v:path arrowok="t"/>
              </v:shape>
            </v:group>
            <v:group style="position:absolute;left:6582;top:-2617;width:10;height:20" coordorigin="6582,-2617" coordsize="10,20">
              <v:shape style="position:absolute;left:6582;top:-2617;width:10;height:20" coordorigin="6582,-2617" coordsize="10,20" path="m6582,-2598l6592,-2598,6592,-2617,6582,-2617,6582,-2598xe" filled="true" fillcolor="#000000" stroked="false">
                <v:path arrowok="t"/>
                <v:fill type="solid"/>
              </v:shape>
            </v:group>
            <v:group style="position:absolute;left:6582;top:-2598;width:10;height:20" coordorigin="6582,-2598" coordsize="10,20">
              <v:shape style="position:absolute;left:6582;top:-2598;width:10;height:20" coordorigin="6582,-2598" coordsize="10,20" path="m6582,-2579l6592,-2579,6592,-2598,6582,-2598,6582,-2579xe" filled="true" fillcolor="#000000" stroked="false">
                <v:path arrowok="t"/>
                <v:fill type="solid"/>
              </v:shape>
            </v:group>
            <v:group style="position:absolute;left:6582;top:-2579;width:10;height:20" coordorigin="6582,-2579" coordsize="10,20">
              <v:shape style="position:absolute;left:6582;top:-2579;width:10;height:20" coordorigin="6582,-2579" coordsize="10,20" path="m6582,-2560l6592,-2560,6592,-2579,6582,-2579,6582,-2560xe" filled="true" fillcolor="#000000" stroked="false">
                <v:path arrowok="t"/>
                <v:fill type="solid"/>
              </v:shape>
            </v:group>
            <v:group style="position:absolute;left:6582;top:-2560;width:10;height:20" coordorigin="6582,-2560" coordsize="10,20">
              <v:shape style="position:absolute;left:6582;top:-2560;width:10;height:20" coordorigin="6582,-2560" coordsize="10,20" path="m6582,-2541l6592,-2541,6592,-2560,6582,-2560,6582,-2541xe" filled="true" fillcolor="#000000" stroked="false">
                <v:path arrowok="t"/>
                <v:fill type="solid"/>
              </v:shape>
            </v:group>
            <v:group style="position:absolute;left:6582;top:-2541;width:10;height:20" coordorigin="6582,-2541" coordsize="10,20">
              <v:shape style="position:absolute;left:6582;top:-2541;width:10;height:20" coordorigin="6582,-2541" coordsize="10,20" path="m6582,-2521l6592,-2521,6592,-2541,6582,-2541,6582,-2521xe" filled="true" fillcolor="#000000" stroked="false">
                <v:path arrowok="t"/>
                <v:fill type="solid"/>
              </v:shape>
            </v:group>
            <v:group style="position:absolute;left:6582;top:-2521;width:10;height:20" coordorigin="6582,-2521" coordsize="10,20">
              <v:shape style="position:absolute;left:6582;top:-2521;width:10;height:20" coordorigin="6582,-2521" coordsize="10,20" path="m6582,-2502l6592,-2502,6592,-2521,6582,-2521,6582,-2502xe" filled="true" fillcolor="#000000" stroked="false">
                <v:path arrowok="t"/>
                <v:fill type="solid"/>
              </v:shape>
            </v:group>
            <v:group style="position:absolute;left:6582;top:-2502;width:10;height:20" coordorigin="6582,-2502" coordsize="10,20">
              <v:shape style="position:absolute;left:6582;top:-2502;width:10;height:20" coordorigin="6582,-2502" coordsize="10,20" path="m6582,-2483l6592,-2483,6592,-2502,6582,-2502,6582,-2483xe" filled="true" fillcolor="#000000" stroked="false">
                <v:path arrowok="t"/>
                <v:fill type="solid"/>
              </v:shape>
            </v:group>
            <v:group style="position:absolute;left:6582;top:-2483;width:10;height:20" coordorigin="6582,-2483" coordsize="10,20">
              <v:shape style="position:absolute;left:6582;top:-2483;width:10;height:20" coordorigin="6582,-2483" coordsize="10,20" path="m6582,-2464l6592,-2464,6592,-2483,6582,-2483,6582,-2464xe" filled="true" fillcolor="#000000" stroked="false">
                <v:path arrowok="t"/>
                <v:fill type="solid"/>
              </v:shape>
            </v:group>
            <v:group style="position:absolute;left:6582;top:-2464;width:10;height:20" coordorigin="6582,-2464" coordsize="10,20">
              <v:shape style="position:absolute;left:6582;top:-2464;width:10;height:20" coordorigin="6582,-2464" coordsize="10,20" path="m6582,-2445l6592,-2445,6592,-2464,6582,-2464,6582,-2445xe" filled="true" fillcolor="#000000" stroked="false">
                <v:path arrowok="t"/>
                <v:fill type="solid"/>
              </v:shape>
            </v:group>
            <v:group style="position:absolute;left:6582;top:-2445;width:10;height:20" coordorigin="6582,-2445" coordsize="10,20">
              <v:shape style="position:absolute;left:6582;top:-2445;width:10;height:20" coordorigin="6582,-2445" coordsize="10,20" path="m6582,-2425l6592,-2425,6592,-2445,6582,-2445,6582,-2425xe" filled="true" fillcolor="#000000" stroked="false">
                <v:path arrowok="t"/>
                <v:fill type="solid"/>
              </v:shape>
            </v:group>
            <v:group style="position:absolute;left:6582;top:-2425;width:10;height:20" coordorigin="6582,-2425" coordsize="10,20">
              <v:shape style="position:absolute;left:6582;top:-2425;width:10;height:20" coordorigin="6582,-2425" coordsize="10,20" path="m6582,-2406l6592,-2406,6592,-2425,6582,-2425,6582,-2406xe" filled="true" fillcolor="#000000" stroked="false">
                <v:path arrowok="t"/>
                <v:fill type="solid"/>
              </v:shape>
            </v:group>
            <v:group style="position:absolute;left:6582;top:-2406;width:10;height:20" coordorigin="6582,-2406" coordsize="10,20">
              <v:shape style="position:absolute;left:6582;top:-2406;width:10;height:20" coordorigin="6582,-2406" coordsize="10,20" path="m6582,-2387l6592,-2387,6592,-2406,6582,-2406,6582,-2387xe" filled="true" fillcolor="#000000" stroked="false">
                <v:path arrowok="t"/>
                <v:fill type="solid"/>
              </v:shape>
            </v:group>
            <v:group style="position:absolute;left:6582;top:-2387;width:10;height:20" coordorigin="6582,-2387" coordsize="10,20">
              <v:shape style="position:absolute;left:6582;top:-2387;width:10;height:20" coordorigin="6582,-2387" coordsize="10,20" path="m6582,-2368l6592,-2368,6592,-2387,6582,-2387,6582,-2368xe" filled="true" fillcolor="#000000" stroked="false">
                <v:path arrowok="t"/>
                <v:fill type="solid"/>
              </v:shape>
            </v:group>
            <v:group style="position:absolute;left:6582;top:-2368;width:10;height:20" coordorigin="6582,-2368" coordsize="10,20">
              <v:shape style="position:absolute;left:6582;top:-2368;width:10;height:20" coordorigin="6582,-2368" coordsize="10,20" path="m6582,-2349l6592,-2349,6592,-2368,6582,-2368,6582,-2349xe" filled="true" fillcolor="#000000" stroked="false">
                <v:path arrowok="t"/>
                <v:fill type="solid"/>
              </v:shape>
            </v:group>
            <v:group style="position:absolute;left:6582;top:-2349;width:10;height:20" coordorigin="6582,-2349" coordsize="10,20">
              <v:shape style="position:absolute;left:6582;top:-2349;width:10;height:20" coordorigin="6582,-2349" coordsize="10,20" path="m6582,-2329l6592,-2329,6592,-2349,6582,-2349,6582,-2329xe" filled="true" fillcolor="#000000" stroked="false">
                <v:path arrowok="t"/>
                <v:fill type="solid"/>
              </v:shape>
            </v:group>
            <v:group style="position:absolute;left:6582;top:-2329;width:10;height:20" coordorigin="6582,-2329" coordsize="10,20">
              <v:shape style="position:absolute;left:6582;top:-2329;width:10;height:20" coordorigin="6582,-2329" coordsize="10,20" path="m6582,-2310l6592,-2310,6592,-2329,6582,-2329,6582,-2310xe" filled="true" fillcolor="#000000" stroked="false">
                <v:path arrowok="t"/>
                <v:fill type="solid"/>
              </v:shape>
            </v:group>
            <v:group style="position:absolute;left:6582;top:-2310;width:10;height:20" coordorigin="6582,-2310" coordsize="10,20">
              <v:shape style="position:absolute;left:6582;top:-2310;width:10;height:20" coordorigin="6582,-2310" coordsize="10,20" path="m6582,-2291l6592,-2291,6592,-2310,6582,-2310,6582,-2291xe" filled="true" fillcolor="#000000" stroked="false">
                <v:path arrowok="t"/>
                <v:fill type="solid"/>
              </v:shape>
            </v:group>
            <v:group style="position:absolute;left:6582;top:-2291;width:10;height:20" coordorigin="6582,-2291" coordsize="10,20">
              <v:shape style="position:absolute;left:6582;top:-2291;width:10;height:20" coordorigin="6582,-2291" coordsize="10,20" path="m6582,-2272l6592,-2272,6592,-2291,6582,-2291,6582,-2272xe" filled="true" fillcolor="#000000" stroked="false">
                <v:path arrowok="t"/>
                <v:fill type="solid"/>
              </v:shape>
            </v:group>
            <v:group style="position:absolute;left:6582;top:-2272;width:10;height:20" coordorigin="6582,-2272" coordsize="10,20">
              <v:shape style="position:absolute;left:6582;top:-2272;width:10;height:20" coordorigin="6582,-2272" coordsize="10,20" path="m6582,-2253l6592,-2253,6592,-2272,6582,-2272,6582,-2253xe" filled="true" fillcolor="#000000" stroked="false">
                <v:path arrowok="t"/>
                <v:fill type="solid"/>
              </v:shape>
            </v:group>
            <v:group style="position:absolute;left:6582;top:-2253;width:10;height:20" coordorigin="6582,-2253" coordsize="10,20">
              <v:shape style="position:absolute;left:6582;top:-2253;width:10;height:20" coordorigin="6582,-2253" coordsize="10,20" path="m6582,-2233l6592,-2233,6592,-2253,6582,-2253,6582,-2233xe" filled="true" fillcolor="#000000" stroked="false">
                <v:path arrowok="t"/>
                <v:fill type="solid"/>
              </v:shape>
            </v:group>
            <v:group style="position:absolute;left:6582;top:-2226;width:10;height:2" coordorigin="6582,-2226" coordsize="10,2">
              <v:shape style="position:absolute;left:6582;top:-2226;width:10;height:2" coordorigin="6582,-2226" coordsize="10,0" path="m6582,-2226l6592,-2226e" filled="false" stroked="true" strokeweight=".71997pt" strokecolor="#000000">
                <v:path arrowok="t"/>
              </v:shape>
            </v:group>
            <v:group style="position:absolute;left:9002;top:-2617;width:10;height:20" coordorigin="9002,-2617" coordsize="10,20">
              <v:shape style="position:absolute;left:9002;top:-2617;width:10;height:20" coordorigin="9002,-2617" coordsize="10,20" path="m9002,-2598l9012,-2598,9012,-2617,9002,-2617,9002,-2598xe" filled="true" fillcolor="#000000" stroked="false">
                <v:path arrowok="t"/>
                <v:fill type="solid"/>
              </v:shape>
            </v:group>
            <v:group style="position:absolute;left:9002;top:-2598;width:10;height:20" coordorigin="9002,-2598" coordsize="10,20">
              <v:shape style="position:absolute;left:9002;top:-2598;width:10;height:20" coordorigin="9002,-2598" coordsize="10,20" path="m9002,-2579l9012,-2579,9012,-2598,9002,-2598,9002,-2579xe" filled="true" fillcolor="#000000" stroked="false">
                <v:path arrowok="t"/>
                <v:fill type="solid"/>
              </v:shape>
            </v:group>
            <v:group style="position:absolute;left:9002;top:-2579;width:10;height:20" coordorigin="9002,-2579" coordsize="10,20">
              <v:shape style="position:absolute;left:9002;top:-2579;width:10;height:20" coordorigin="9002,-2579" coordsize="10,20" path="m9002,-2560l9012,-2560,9012,-2579,9002,-2579,9002,-2560xe" filled="true" fillcolor="#000000" stroked="false">
                <v:path arrowok="t"/>
                <v:fill type="solid"/>
              </v:shape>
            </v:group>
            <v:group style="position:absolute;left:9002;top:-2560;width:10;height:20" coordorigin="9002,-2560" coordsize="10,20">
              <v:shape style="position:absolute;left:9002;top:-2560;width:10;height:20" coordorigin="9002,-2560" coordsize="10,20" path="m9002,-2541l9012,-2541,9012,-2560,9002,-2560,9002,-2541xe" filled="true" fillcolor="#000000" stroked="false">
                <v:path arrowok="t"/>
                <v:fill type="solid"/>
              </v:shape>
            </v:group>
            <v:group style="position:absolute;left:9002;top:-2541;width:10;height:20" coordorigin="9002,-2541" coordsize="10,20">
              <v:shape style="position:absolute;left:9002;top:-2541;width:10;height:20" coordorigin="9002,-2541" coordsize="10,20" path="m9002,-2521l9012,-2521,9012,-2541,9002,-2541,9002,-2521xe" filled="true" fillcolor="#000000" stroked="false">
                <v:path arrowok="t"/>
                <v:fill type="solid"/>
              </v:shape>
            </v:group>
            <v:group style="position:absolute;left:9002;top:-2521;width:10;height:20" coordorigin="9002,-2521" coordsize="10,20">
              <v:shape style="position:absolute;left:9002;top:-2521;width:10;height:20" coordorigin="9002,-2521" coordsize="10,20" path="m9002,-2502l9012,-2502,9012,-2521,9002,-2521,9002,-2502xe" filled="true" fillcolor="#000000" stroked="false">
                <v:path arrowok="t"/>
                <v:fill type="solid"/>
              </v:shape>
            </v:group>
            <v:group style="position:absolute;left:9002;top:-2502;width:10;height:20" coordorigin="9002,-2502" coordsize="10,20">
              <v:shape style="position:absolute;left:9002;top:-2502;width:10;height:20" coordorigin="9002,-2502" coordsize="10,20" path="m9002,-2483l9012,-2483,9012,-2502,9002,-2502,9002,-2483xe" filled="true" fillcolor="#000000" stroked="false">
                <v:path arrowok="t"/>
                <v:fill type="solid"/>
              </v:shape>
            </v:group>
            <v:group style="position:absolute;left:9002;top:-2483;width:10;height:20" coordorigin="9002,-2483" coordsize="10,20">
              <v:shape style="position:absolute;left:9002;top:-2483;width:10;height:20" coordorigin="9002,-2483" coordsize="10,20" path="m9002,-2464l9012,-2464,9012,-2483,9002,-2483,9002,-2464xe" filled="true" fillcolor="#000000" stroked="false">
                <v:path arrowok="t"/>
                <v:fill type="solid"/>
              </v:shape>
            </v:group>
            <v:group style="position:absolute;left:9002;top:-2464;width:10;height:20" coordorigin="9002,-2464" coordsize="10,20">
              <v:shape style="position:absolute;left:9002;top:-2464;width:10;height:20" coordorigin="9002,-2464" coordsize="10,20" path="m9002,-2445l9012,-2445,9012,-2464,9002,-2464,9002,-2445xe" filled="true" fillcolor="#000000" stroked="false">
                <v:path arrowok="t"/>
                <v:fill type="solid"/>
              </v:shape>
            </v:group>
            <v:group style="position:absolute;left:9002;top:-2445;width:10;height:20" coordorigin="9002,-2445" coordsize="10,20">
              <v:shape style="position:absolute;left:9002;top:-2445;width:10;height:20" coordorigin="9002,-2445" coordsize="10,20" path="m9002,-2425l9012,-2425,9012,-2445,9002,-2445,9002,-2425xe" filled="true" fillcolor="#000000" stroked="false">
                <v:path arrowok="t"/>
                <v:fill type="solid"/>
              </v:shape>
            </v:group>
            <v:group style="position:absolute;left:9002;top:-2425;width:10;height:20" coordorigin="9002,-2425" coordsize="10,20">
              <v:shape style="position:absolute;left:9002;top:-2425;width:10;height:20" coordorigin="9002,-2425" coordsize="10,20" path="m9002,-2406l9012,-2406,9012,-2425,9002,-2425,9002,-2406xe" filled="true" fillcolor="#000000" stroked="false">
                <v:path arrowok="t"/>
                <v:fill type="solid"/>
              </v:shape>
            </v:group>
            <v:group style="position:absolute;left:9002;top:-2406;width:10;height:20" coordorigin="9002,-2406" coordsize="10,20">
              <v:shape style="position:absolute;left:9002;top:-2406;width:10;height:20" coordorigin="9002,-2406" coordsize="10,20" path="m9002,-2387l9012,-2387,9012,-2406,9002,-2406,9002,-2387xe" filled="true" fillcolor="#000000" stroked="false">
                <v:path arrowok="t"/>
                <v:fill type="solid"/>
              </v:shape>
            </v:group>
            <v:group style="position:absolute;left:9002;top:-2387;width:10;height:20" coordorigin="9002,-2387" coordsize="10,20">
              <v:shape style="position:absolute;left:9002;top:-2387;width:10;height:20" coordorigin="9002,-2387" coordsize="10,20" path="m9002,-2368l9012,-2368,9012,-2387,9002,-2387,9002,-2368xe" filled="true" fillcolor="#000000" stroked="false">
                <v:path arrowok="t"/>
                <v:fill type="solid"/>
              </v:shape>
            </v:group>
            <v:group style="position:absolute;left:9002;top:-2368;width:10;height:20" coordorigin="9002,-2368" coordsize="10,20">
              <v:shape style="position:absolute;left:9002;top:-2368;width:10;height:20" coordorigin="9002,-2368" coordsize="10,20" path="m9002,-2349l9012,-2349,9012,-2368,9002,-2368,9002,-2349xe" filled="true" fillcolor="#000000" stroked="false">
                <v:path arrowok="t"/>
                <v:fill type="solid"/>
              </v:shape>
            </v:group>
            <v:group style="position:absolute;left:9002;top:-2349;width:10;height:20" coordorigin="9002,-2349" coordsize="10,20">
              <v:shape style="position:absolute;left:9002;top:-2349;width:10;height:20" coordorigin="9002,-2349" coordsize="10,20" path="m9002,-2329l9012,-2329,9012,-2349,9002,-2349,9002,-2329xe" filled="true" fillcolor="#000000" stroked="false">
                <v:path arrowok="t"/>
                <v:fill type="solid"/>
              </v:shape>
            </v:group>
            <v:group style="position:absolute;left:9002;top:-2329;width:10;height:20" coordorigin="9002,-2329" coordsize="10,20">
              <v:shape style="position:absolute;left:9002;top:-2329;width:10;height:20" coordorigin="9002,-2329" coordsize="10,20" path="m9002,-2310l9012,-2310,9012,-2329,9002,-2329,9002,-2310xe" filled="true" fillcolor="#000000" stroked="false">
                <v:path arrowok="t"/>
                <v:fill type="solid"/>
              </v:shape>
            </v:group>
            <v:group style="position:absolute;left:9002;top:-2310;width:10;height:20" coordorigin="9002,-2310" coordsize="10,20">
              <v:shape style="position:absolute;left:9002;top:-2310;width:10;height:20" coordorigin="9002,-2310" coordsize="10,20" path="m9002,-2291l9012,-2291,9012,-2310,9002,-2310,9002,-2291xe" filled="true" fillcolor="#000000" stroked="false">
                <v:path arrowok="t"/>
                <v:fill type="solid"/>
              </v:shape>
            </v:group>
            <v:group style="position:absolute;left:9002;top:-2291;width:10;height:20" coordorigin="9002,-2291" coordsize="10,20">
              <v:shape style="position:absolute;left:9002;top:-2291;width:10;height:20" coordorigin="9002,-2291" coordsize="10,20" path="m9002,-2272l9012,-2272,9012,-2291,9002,-2291,9002,-2272xe" filled="true" fillcolor="#000000" stroked="false">
                <v:path arrowok="t"/>
                <v:fill type="solid"/>
              </v:shape>
            </v:group>
            <v:group style="position:absolute;left:9002;top:-2272;width:10;height:20" coordorigin="9002,-2272" coordsize="10,20">
              <v:shape style="position:absolute;left:9002;top:-2272;width:10;height:20" coordorigin="9002,-2272" coordsize="10,20" path="m9002,-2253l9012,-2253,9012,-2272,9002,-2272,9002,-2253xe" filled="true" fillcolor="#000000" stroked="false">
                <v:path arrowok="t"/>
                <v:fill type="solid"/>
              </v:shape>
            </v:group>
            <v:group style="position:absolute;left:9002;top:-2253;width:10;height:20" coordorigin="9002,-2253" coordsize="10,20">
              <v:shape style="position:absolute;left:9002;top:-2253;width:10;height:20" coordorigin="9002,-2253" coordsize="10,20" path="m9002,-2233l9012,-2233,9012,-2253,9002,-2253,9002,-2233xe" filled="true" fillcolor="#000000" stroked="false">
                <v:path arrowok="t"/>
                <v:fill type="solid"/>
              </v:shape>
            </v:group>
            <v:group style="position:absolute;left:9002;top:-2226;width:10;height:2" coordorigin="9002,-2226" coordsize="10,2">
              <v:shape style="position:absolute;left:9002;top:-2226;width:10;height:2" coordorigin="9002,-2226" coordsize="10,0" path="m9002,-2226l9012,-2226e" filled="false" stroked="true" strokeweight=".71997pt" strokecolor="#000000">
                <v:path arrowok="t"/>
              </v:shape>
              <v:shape style="position:absolute;left:1527;top:-2310;width:1082;height:101" type="#_x0000_t75" stroked="false">
                <v:imagedata r:id="rId201" o:title=""/>
              </v:shape>
              <v:shape style="position:absolute;left:2585;top:-2219;width:1657;height:10" type="#_x0000_t75" stroked="false">
                <v:imagedata r:id="rId195" o:title=""/>
              </v:shape>
              <v:shape style="position:absolute;left:4237;top:-2219;width:905;height:10" type="#_x0000_t75" stroked="false">
                <v:imagedata r:id="rId196" o:title=""/>
              </v:shape>
              <v:shape style="position:absolute;left:5137;top:-2219;width:1445;height:10" type="#_x0000_t75" stroked="false">
                <v:imagedata r:id="rId197" o:title=""/>
              </v:shape>
              <v:shape style="position:absolute;left:6577;top:-2219;width:1579;height:10" type="#_x0000_t75" stroked="false">
                <v:imagedata r:id="rId198" o:title=""/>
              </v:shape>
              <v:shape style="position:absolute;left:8152;top:-2219;width:850;height:10" type="#_x0000_t75" stroked="false">
                <v:imagedata r:id="rId199" o:title=""/>
              </v:shape>
              <v:shape style="position:absolute;left:8997;top:-2219;width:1385;height:10" type="#_x0000_t75" stroked="false">
                <v:imagedata r:id="rId200" o:title=""/>
              </v:shape>
            </v:group>
            <v:group style="position:absolute;left:5142;top:-2209;width:10;height:20" coordorigin="5142,-2209" coordsize="10,20">
              <v:shape style="position:absolute;left:5142;top:-2209;width:10;height:20" coordorigin="5142,-2209" coordsize="10,20" path="m5142,-2190l5151,-2190,5151,-2209,5142,-2209,5142,-2190xe" filled="true" fillcolor="#000000" stroked="false">
                <v:path arrowok="t"/>
                <v:fill type="solid"/>
              </v:shape>
            </v:group>
            <v:group style="position:absolute;left:5142;top:-2190;width:10;height:20" coordorigin="5142,-2190" coordsize="10,20">
              <v:shape style="position:absolute;left:5142;top:-2190;width:10;height:20" coordorigin="5142,-2190" coordsize="10,20" path="m5142,-2171l5151,-2171,5151,-2190,5142,-2190,5142,-2171xe" filled="true" fillcolor="#000000" stroked="false">
                <v:path arrowok="t"/>
                <v:fill type="solid"/>
              </v:shape>
            </v:group>
            <v:group style="position:absolute;left:5142;top:-2171;width:10;height:20" coordorigin="5142,-2171" coordsize="10,20">
              <v:shape style="position:absolute;left:5142;top:-2171;width:10;height:20" coordorigin="5142,-2171" coordsize="10,20" path="m5142,-2152l5151,-2152,5151,-2171,5142,-2171,5142,-2152xe" filled="true" fillcolor="#000000" stroked="false">
                <v:path arrowok="t"/>
                <v:fill type="solid"/>
              </v:shape>
            </v:group>
            <v:group style="position:absolute;left:5142;top:-2152;width:10;height:20" coordorigin="5142,-2152" coordsize="10,20">
              <v:shape style="position:absolute;left:5142;top:-2152;width:10;height:20" coordorigin="5142,-2152" coordsize="10,20" path="m5142,-2133l5151,-2133,5151,-2152,5142,-2152,5142,-2133xe" filled="true" fillcolor="#000000" stroked="false">
                <v:path arrowok="t"/>
                <v:fill type="solid"/>
              </v:shape>
            </v:group>
            <v:group style="position:absolute;left:5142;top:-2133;width:10;height:20" coordorigin="5142,-2133" coordsize="10,20">
              <v:shape style="position:absolute;left:5142;top:-2133;width:10;height:20" coordorigin="5142,-2133" coordsize="10,20" path="m5142,-2113l5151,-2113,5151,-2133,5142,-2133,5142,-2113xe" filled="true" fillcolor="#000000" stroked="false">
                <v:path arrowok="t"/>
                <v:fill type="solid"/>
              </v:shape>
            </v:group>
            <v:group style="position:absolute;left:5142;top:-2113;width:10;height:20" coordorigin="5142,-2113" coordsize="10,20">
              <v:shape style="position:absolute;left:5142;top:-2113;width:10;height:20" coordorigin="5142,-2113" coordsize="10,20" path="m5142,-2094l5151,-2094,5151,-2113,5142,-2113,5142,-2094xe" filled="true" fillcolor="#000000" stroked="false">
                <v:path arrowok="t"/>
                <v:fill type="solid"/>
              </v:shape>
            </v:group>
            <v:group style="position:absolute;left:5142;top:-2094;width:10;height:20" coordorigin="5142,-2094" coordsize="10,20">
              <v:shape style="position:absolute;left:5142;top:-2094;width:10;height:20" coordorigin="5142,-2094" coordsize="10,20" path="m5142,-2075l5151,-2075,5151,-2094,5142,-2094,5142,-2075xe" filled="true" fillcolor="#000000" stroked="false">
                <v:path arrowok="t"/>
                <v:fill type="solid"/>
              </v:shape>
            </v:group>
            <v:group style="position:absolute;left:5142;top:-2075;width:10;height:20" coordorigin="5142,-2075" coordsize="10,20">
              <v:shape style="position:absolute;left:5142;top:-2075;width:10;height:20" coordorigin="5142,-2075" coordsize="10,20" path="m5142,-2056l5151,-2056,5151,-2075,5142,-2075,5142,-2056xe" filled="true" fillcolor="#000000" stroked="false">
                <v:path arrowok="t"/>
                <v:fill type="solid"/>
              </v:shape>
            </v:group>
            <v:group style="position:absolute;left:5142;top:-2056;width:10;height:20" coordorigin="5142,-2056" coordsize="10,20">
              <v:shape style="position:absolute;left:5142;top:-2056;width:10;height:20" coordorigin="5142,-2056" coordsize="10,20" path="m5142,-2037l5151,-2037,5151,-2056,5142,-2056,5142,-2037xe" filled="true" fillcolor="#000000" stroked="false">
                <v:path arrowok="t"/>
                <v:fill type="solid"/>
              </v:shape>
            </v:group>
            <v:group style="position:absolute;left:5142;top:-2037;width:10;height:20" coordorigin="5142,-2037" coordsize="10,20">
              <v:shape style="position:absolute;left:5142;top:-2037;width:10;height:20" coordorigin="5142,-2037" coordsize="10,20" path="m5142,-2017l5151,-2017,5151,-2037,5142,-2037,5142,-2017xe" filled="true" fillcolor="#000000" stroked="false">
                <v:path arrowok="t"/>
                <v:fill type="solid"/>
              </v:shape>
            </v:group>
            <v:group style="position:absolute;left:5142;top:-2017;width:10;height:20" coordorigin="5142,-2017" coordsize="10,20">
              <v:shape style="position:absolute;left:5142;top:-2017;width:10;height:20" coordorigin="5142,-2017" coordsize="10,20" path="m5142,-1998l5151,-1998,5151,-2017,5142,-2017,5142,-1998xe" filled="true" fillcolor="#000000" stroked="false">
                <v:path arrowok="t"/>
                <v:fill type="solid"/>
              </v:shape>
            </v:group>
            <v:group style="position:absolute;left:5142;top:-1998;width:10;height:20" coordorigin="5142,-1998" coordsize="10,20">
              <v:shape style="position:absolute;left:5142;top:-1998;width:10;height:20" coordorigin="5142,-1998" coordsize="10,20" path="m5142,-1979l5151,-1979,5151,-1998,5142,-1998,5142,-1979xe" filled="true" fillcolor="#000000" stroked="false">
                <v:path arrowok="t"/>
                <v:fill type="solid"/>
              </v:shape>
            </v:group>
            <v:group style="position:absolute;left:5142;top:-1979;width:10;height:20" coordorigin="5142,-1979" coordsize="10,20">
              <v:shape style="position:absolute;left:5142;top:-1979;width:10;height:20" coordorigin="5142,-1979" coordsize="10,20" path="m5142,-1960l5151,-1960,5151,-1979,5142,-1979,5142,-1960xe" filled="true" fillcolor="#000000" stroked="false">
                <v:path arrowok="t"/>
                <v:fill type="solid"/>
              </v:shape>
            </v:group>
            <v:group style="position:absolute;left:5142;top:-1960;width:10;height:20" coordorigin="5142,-1960" coordsize="10,20">
              <v:shape style="position:absolute;left:5142;top:-1960;width:10;height:20" coordorigin="5142,-1960" coordsize="10,20" path="m5142,-1941l5151,-1941,5151,-1960,5142,-1960,5142,-1941xe" filled="true" fillcolor="#000000" stroked="false">
                <v:path arrowok="t"/>
                <v:fill type="solid"/>
              </v:shape>
            </v:group>
            <v:group style="position:absolute;left:5142;top:-1941;width:10;height:20" coordorigin="5142,-1941" coordsize="10,20">
              <v:shape style="position:absolute;left:5142;top:-1941;width:10;height:20" coordorigin="5142,-1941" coordsize="10,20" path="m5142,-1921l5151,-1921,5151,-1941,5142,-1941,5142,-1921xe" filled="true" fillcolor="#000000" stroked="false">
                <v:path arrowok="t"/>
                <v:fill type="solid"/>
              </v:shape>
            </v:group>
            <v:group style="position:absolute;left:5142;top:-1921;width:10;height:20" coordorigin="5142,-1921" coordsize="10,20">
              <v:shape style="position:absolute;left:5142;top:-1921;width:10;height:20" coordorigin="5142,-1921" coordsize="10,20" path="m5142,-1902l5151,-1902,5151,-1921,5142,-1921,5142,-1902xe" filled="true" fillcolor="#000000" stroked="false">
                <v:path arrowok="t"/>
                <v:fill type="solid"/>
              </v:shape>
            </v:group>
            <v:group style="position:absolute;left:5142;top:-1902;width:10;height:20" coordorigin="5142,-1902" coordsize="10,20">
              <v:shape style="position:absolute;left:5142;top:-1902;width:10;height:20" coordorigin="5142,-1902" coordsize="10,20" path="m5142,-1883l5151,-1883,5151,-1902,5142,-1902,5142,-1883xe" filled="true" fillcolor="#000000" stroked="false">
                <v:path arrowok="t"/>
                <v:fill type="solid"/>
              </v:shape>
            </v:group>
            <v:group style="position:absolute;left:5142;top:-1883;width:10;height:20" coordorigin="5142,-1883" coordsize="10,20">
              <v:shape style="position:absolute;left:5142;top:-1883;width:10;height:20" coordorigin="5142,-1883" coordsize="10,20" path="m5142,-1864l5151,-1864,5151,-1883,5142,-1883,5142,-1864xe" filled="true" fillcolor="#000000" stroked="false">
                <v:path arrowok="t"/>
                <v:fill type="solid"/>
              </v:shape>
            </v:group>
            <v:group style="position:absolute;left:5142;top:-1864;width:10;height:20" coordorigin="5142,-1864" coordsize="10,20">
              <v:shape style="position:absolute;left:5142;top:-1864;width:10;height:20" coordorigin="5142,-1864" coordsize="10,20" path="m5142,-1845l5151,-1845,5151,-1864,5142,-1864,5142,-1845xe" filled="true" fillcolor="#000000" stroked="false">
                <v:path arrowok="t"/>
                <v:fill type="solid"/>
              </v:shape>
            </v:group>
            <v:group style="position:absolute;left:5142;top:-1845;width:10;height:20" coordorigin="5142,-1845" coordsize="10,20">
              <v:shape style="position:absolute;left:5142;top:-1845;width:10;height:20" coordorigin="5142,-1845" coordsize="10,20" path="m5142,-1825l5151,-1825,5151,-1845,5142,-1845,5142,-1825xe" filled="true" fillcolor="#000000" stroked="false">
                <v:path arrowok="t"/>
                <v:fill type="solid"/>
              </v:shape>
            </v:group>
            <v:group style="position:absolute;left:5142;top:-1819;width:10;height:2" coordorigin="5142,-1819" coordsize="10,2">
              <v:shape style="position:absolute;left:5142;top:-1819;width:10;height:2" coordorigin="5142,-1819" coordsize="10,0" path="m5142,-1819l5151,-1819e" filled="false" stroked="true" strokeweight=".599980pt" strokecolor="#000000">
                <v:path arrowok="t"/>
              </v:shape>
            </v:group>
            <v:group style="position:absolute;left:6582;top:-2209;width:10;height:20" coordorigin="6582,-2209" coordsize="10,20">
              <v:shape style="position:absolute;left:6582;top:-2209;width:10;height:20" coordorigin="6582,-2209" coordsize="10,20" path="m6582,-2190l6592,-2190,6592,-2209,6582,-2209,6582,-2190xe" filled="true" fillcolor="#000000" stroked="false">
                <v:path arrowok="t"/>
                <v:fill type="solid"/>
              </v:shape>
            </v:group>
            <v:group style="position:absolute;left:6582;top:-2190;width:10;height:20" coordorigin="6582,-2190" coordsize="10,20">
              <v:shape style="position:absolute;left:6582;top:-2190;width:10;height:20" coordorigin="6582,-2190" coordsize="10,20" path="m6582,-2171l6592,-2171,6592,-2190,6582,-2190,6582,-2171xe" filled="true" fillcolor="#000000" stroked="false">
                <v:path arrowok="t"/>
                <v:fill type="solid"/>
              </v:shape>
            </v:group>
            <v:group style="position:absolute;left:6582;top:-2171;width:10;height:20" coordorigin="6582,-2171" coordsize="10,20">
              <v:shape style="position:absolute;left:6582;top:-2171;width:10;height:20" coordorigin="6582,-2171" coordsize="10,20" path="m6582,-2152l6592,-2152,6592,-2171,6582,-2171,6582,-2152xe" filled="true" fillcolor="#000000" stroked="false">
                <v:path arrowok="t"/>
                <v:fill type="solid"/>
              </v:shape>
            </v:group>
            <v:group style="position:absolute;left:6582;top:-2152;width:10;height:20" coordorigin="6582,-2152" coordsize="10,20">
              <v:shape style="position:absolute;left:6582;top:-2152;width:10;height:20" coordorigin="6582,-2152" coordsize="10,20" path="m6582,-2133l6592,-2133,6592,-2152,6582,-2152,6582,-2133xe" filled="true" fillcolor="#000000" stroked="false">
                <v:path arrowok="t"/>
                <v:fill type="solid"/>
              </v:shape>
            </v:group>
            <v:group style="position:absolute;left:6582;top:-2133;width:10;height:20" coordorigin="6582,-2133" coordsize="10,20">
              <v:shape style="position:absolute;left:6582;top:-2133;width:10;height:20" coordorigin="6582,-2133" coordsize="10,20" path="m6582,-2113l6592,-2113,6592,-2133,6582,-2133,6582,-2113xe" filled="true" fillcolor="#000000" stroked="false">
                <v:path arrowok="t"/>
                <v:fill type="solid"/>
              </v:shape>
            </v:group>
            <v:group style="position:absolute;left:6582;top:-2113;width:10;height:20" coordorigin="6582,-2113" coordsize="10,20">
              <v:shape style="position:absolute;left:6582;top:-2113;width:10;height:20" coordorigin="6582,-2113" coordsize="10,20" path="m6582,-2094l6592,-2094,6592,-2113,6582,-2113,6582,-2094xe" filled="true" fillcolor="#000000" stroked="false">
                <v:path arrowok="t"/>
                <v:fill type="solid"/>
              </v:shape>
            </v:group>
            <v:group style="position:absolute;left:6582;top:-2094;width:10;height:20" coordorigin="6582,-2094" coordsize="10,20">
              <v:shape style="position:absolute;left:6582;top:-2094;width:10;height:20" coordorigin="6582,-2094" coordsize="10,20" path="m6582,-2075l6592,-2075,6592,-2094,6582,-2094,6582,-2075xe" filled="true" fillcolor="#000000" stroked="false">
                <v:path arrowok="t"/>
                <v:fill type="solid"/>
              </v:shape>
            </v:group>
            <v:group style="position:absolute;left:6582;top:-2075;width:10;height:20" coordorigin="6582,-2075" coordsize="10,20">
              <v:shape style="position:absolute;left:6582;top:-2075;width:10;height:20" coordorigin="6582,-2075" coordsize="10,20" path="m6582,-2056l6592,-2056,6592,-2075,6582,-2075,6582,-2056xe" filled="true" fillcolor="#000000" stroked="false">
                <v:path arrowok="t"/>
                <v:fill type="solid"/>
              </v:shape>
            </v:group>
            <v:group style="position:absolute;left:6582;top:-2056;width:10;height:20" coordorigin="6582,-2056" coordsize="10,20">
              <v:shape style="position:absolute;left:6582;top:-2056;width:10;height:20" coordorigin="6582,-2056" coordsize="10,20" path="m6582,-2037l6592,-2037,6592,-2056,6582,-2056,6582,-2037xe" filled="true" fillcolor="#000000" stroked="false">
                <v:path arrowok="t"/>
                <v:fill type="solid"/>
              </v:shape>
            </v:group>
            <v:group style="position:absolute;left:6582;top:-2037;width:10;height:20" coordorigin="6582,-2037" coordsize="10,20">
              <v:shape style="position:absolute;left:6582;top:-2037;width:10;height:20" coordorigin="6582,-2037" coordsize="10,20" path="m6582,-2017l6592,-2017,6592,-2037,6582,-2037,6582,-2017xe" filled="true" fillcolor="#000000" stroked="false">
                <v:path arrowok="t"/>
                <v:fill type="solid"/>
              </v:shape>
            </v:group>
            <v:group style="position:absolute;left:6582;top:-2017;width:10;height:20" coordorigin="6582,-2017" coordsize="10,20">
              <v:shape style="position:absolute;left:6582;top:-2017;width:10;height:20" coordorigin="6582,-2017" coordsize="10,20" path="m6582,-1998l6592,-1998,6592,-2017,6582,-2017,6582,-1998xe" filled="true" fillcolor="#000000" stroked="false">
                <v:path arrowok="t"/>
                <v:fill type="solid"/>
              </v:shape>
            </v:group>
            <v:group style="position:absolute;left:6582;top:-1998;width:10;height:20" coordorigin="6582,-1998" coordsize="10,20">
              <v:shape style="position:absolute;left:6582;top:-1998;width:10;height:20" coordorigin="6582,-1998" coordsize="10,20" path="m6582,-1979l6592,-1979,6592,-1998,6582,-1998,6582,-1979xe" filled="true" fillcolor="#000000" stroked="false">
                <v:path arrowok="t"/>
                <v:fill type="solid"/>
              </v:shape>
            </v:group>
            <v:group style="position:absolute;left:6582;top:-1979;width:10;height:20" coordorigin="6582,-1979" coordsize="10,20">
              <v:shape style="position:absolute;left:6582;top:-1979;width:10;height:20" coordorigin="6582,-1979" coordsize="10,20" path="m6582,-1960l6592,-1960,6592,-1979,6582,-1979,6582,-1960xe" filled="true" fillcolor="#000000" stroked="false">
                <v:path arrowok="t"/>
                <v:fill type="solid"/>
              </v:shape>
            </v:group>
            <v:group style="position:absolute;left:6582;top:-1960;width:10;height:20" coordorigin="6582,-1960" coordsize="10,20">
              <v:shape style="position:absolute;left:6582;top:-1960;width:10;height:20" coordorigin="6582,-1960" coordsize="10,20" path="m6582,-1941l6592,-1941,6592,-1960,6582,-1960,6582,-1941xe" filled="true" fillcolor="#000000" stroked="false">
                <v:path arrowok="t"/>
                <v:fill type="solid"/>
              </v:shape>
            </v:group>
            <v:group style="position:absolute;left:6582;top:-1941;width:10;height:20" coordorigin="6582,-1941" coordsize="10,20">
              <v:shape style="position:absolute;left:6582;top:-1941;width:10;height:20" coordorigin="6582,-1941" coordsize="10,20" path="m6582,-1921l6592,-1921,6592,-1941,6582,-1941,6582,-1921xe" filled="true" fillcolor="#000000" stroked="false">
                <v:path arrowok="t"/>
                <v:fill type="solid"/>
              </v:shape>
            </v:group>
            <v:group style="position:absolute;left:6582;top:-1921;width:10;height:20" coordorigin="6582,-1921" coordsize="10,20">
              <v:shape style="position:absolute;left:6582;top:-1921;width:10;height:20" coordorigin="6582,-1921" coordsize="10,20" path="m6582,-1902l6592,-1902,6592,-1921,6582,-1921,6582,-1902xe" filled="true" fillcolor="#000000" stroked="false">
                <v:path arrowok="t"/>
                <v:fill type="solid"/>
              </v:shape>
            </v:group>
            <v:group style="position:absolute;left:6582;top:-1902;width:10;height:20" coordorigin="6582,-1902" coordsize="10,20">
              <v:shape style="position:absolute;left:6582;top:-1902;width:10;height:20" coordorigin="6582,-1902" coordsize="10,20" path="m6582,-1883l6592,-1883,6592,-1902,6582,-1902,6582,-1883xe" filled="true" fillcolor="#000000" stroked="false">
                <v:path arrowok="t"/>
                <v:fill type="solid"/>
              </v:shape>
            </v:group>
            <v:group style="position:absolute;left:6582;top:-1883;width:10;height:20" coordorigin="6582,-1883" coordsize="10,20">
              <v:shape style="position:absolute;left:6582;top:-1883;width:10;height:20" coordorigin="6582,-1883" coordsize="10,20" path="m6582,-1864l6592,-1864,6592,-1883,6582,-1883,6582,-1864xe" filled="true" fillcolor="#000000" stroked="false">
                <v:path arrowok="t"/>
                <v:fill type="solid"/>
              </v:shape>
            </v:group>
            <v:group style="position:absolute;left:6582;top:-1864;width:10;height:20" coordorigin="6582,-1864" coordsize="10,20">
              <v:shape style="position:absolute;left:6582;top:-1864;width:10;height:20" coordorigin="6582,-1864" coordsize="10,20" path="m6582,-1845l6592,-1845,6592,-1864,6582,-1864,6582,-1845xe" filled="true" fillcolor="#000000" stroked="false">
                <v:path arrowok="t"/>
                <v:fill type="solid"/>
              </v:shape>
            </v:group>
            <v:group style="position:absolute;left:6582;top:-1845;width:10;height:20" coordorigin="6582,-1845" coordsize="10,20">
              <v:shape style="position:absolute;left:6582;top:-1845;width:10;height:20" coordorigin="6582,-1845" coordsize="10,20" path="m6582,-1825l6592,-1825,6592,-1845,6582,-1845,6582,-1825xe" filled="true" fillcolor="#000000" stroked="false">
                <v:path arrowok="t"/>
                <v:fill type="solid"/>
              </v:shape>
            </v:group>
            <v:group style="position:absolute;left:6582;top:-1819;width:10;height:2" coordorigin="6582,-1819" coordsize="10,2">
              <v:shape style="position:absolute;left:6582;top:-1819;width:10;height:2" coordorigin="6582,-1819" coordsize="10,0" path="m6582,-1819l6592,-1819e" filled="false" stroked="true" strokeweight=".599980pt" strokecolor="#000000">
                <v:path arrowok="t"/>
              </v:shape>
            </v:group>
            <v:group style="position:absolute;left:9002;top:-2209;width:10;height:20" coordorigin="9002,-2209" coordsize="10,20">
              <v:shape style="position:absolute;left:9002;top:-2209;width:10;height:20" coordorigin="9002,-2209" coordsize="10,20" path="m9002,-2190l9012,-2190,9012,-2209,9002,-2209,9002,-2190xe" filled="true" fillcolor="#000000" stroked="false">
                <v:path arrowok="t"/>
                <v:fill type="solid"/>
              </v:shape>
            </v:group>
            <v:group style="position:absolute;left:9002;top:-2190;width:10;height:20" coordorigin="9002,-2190" coordsize="10,20">
              <v:shape style="position:absolute;left:9002;top:-2190;width:10;height:20" coordorigin="9002,-2190" coordsize="10,20" path="m9002,-2171l9012,-2171,9012,-2190,9002,-2190,9002,-2171xe" filled="true" fillcolor="#000000" stroked="false">
                <v:path arrowok="t"/>
                <v:fill type="solid"/>
              </v:shape>
            </v:group>
            <v:group style="position:absolute;left:9002;top:-2171;width:10;height:20" coordorigin="9002,-2171" coordsize="10,20">
              <v:shape style="position:absolute;left:9002;top:-2171;width:10;height:20" coordorigin="9002,-2171" coordsize="10,20" path="m9002,-2152l9012,-2152,9012,-2171,9002,-2171,9002,-2152xe" filled="true" fillcolor="#000000" stroked="false">
                <v:path arrowok="t"/>
                <v:fill type="solid"/>
              </v:shape>
            </v:group>
            <v:group style="position:absolute;left:9002;top:-2152;width:10;height:20" coordorigin="9002,-2152" coordsize="10,20">
              <v:shape style="position:absolute;left:9002;top:-2152;width:10;height:20" coordorigin="9002,-2152" coordsize="10,20" path="m9002,-2133l9012,-2133,9012,-2152,9002,-2152,9002,-2133xe" filled="true" fillcolor="#000000" stroked="false">
                <v:path arrowok="t"/>
                <v:fill type="solid"/>
              </v:shape>
            </v:group>
            <v:group style="position:absolute;left:9002;top:-2133;width:10;height:20" coordorigin="9002,-2133" coordsize="10,20">
              <v:shape style="position:absolute;left:9002;top:-2133;width:10;height:20" coordorigin="9002,-2133" coordsize="10,20" path="m9002,-2113l9012,-2113,9012,-2133,9002,-2133,9002,-2113xe" filled="true" fillcolor="#000000" stroked="false">
                <v:path arrowok="t"/>
                <v:fill type="solid"/>
              </v:shape>
            </v:group>
            <v:group style="position:absolute;left:9002;top:-2113;width:10;height:20" coordorigin="9002,-2113" coordsize="10,20">
              <v:shape style="position:absolute;left:9002;top:-2113;width:10;height:20" coordorigin="9002,-2113" coordsize="10,20" path="m9002,-2094l9012,-2094,9012,-2113,9002,-2113,9002,-2094xe" filled="true" fillcolor="#000000" stroked="false">
                <v:path arrowok="t"/>
                <v:fill type="solid"/>
              </v:shape>
            </v:group>
            <v:group style="position:absolute;left:9002;top:-2094;width:10;height:20" coordorigin="9002,-2094" coordsize="10,20">
              <v:shape style="position:absolute;left:9002;top:-2094;width:10;height:20" coordorigin="9002,-2094" coordsize="10,20" path="m9002,-2075l9012,-2075,9012,-2094,9002,-2094,9002,-2075xe" filled="true" fillcolor="#000000" stroked="false">
                <v:path arrowok="t"/>
                <v:fill type="solid"/>
              </v:shape>
            </v:group>
            <v:group style="position:absolute;left:9002;top:-2075;width:10;height:20" coordorigin="9002,-2075" coordsize="10,20">
              <v:shape style="position:absolute;left:9002;top:-2075;width:10;height:20" coordorigin="9002,-2075" coordsize="10,20" path="m9002,-2056l9012,-2056,9012,-2075,9002,-2075,9002,-2056xe" filled="true" fillcolor="#000000" stroked="false">
                <v:path arrowok="t"/>
                <v:fill type="solid"/>
              </v:shape>
            </v:group>
            <v:group style="position:absolute;left:9002;top:-2056;width:10;height:20" coordorigin="9002,-2056" coordsize="10,20">
              <v:shape style="position:absolute;left:9002;top:-2056;width:10;height:20" coordorigin="9002,-2056" coordsize="10,20" path="m9002,-2037l9012,-2037,9012,-2056,9002,-2056,9002,-2037xe" filled="true" fillcolor="#000000" stroked="false">
                <v:path arrowok="t"/>
                <v:fill type="solid"/>
              </v:shape>
            </v:group>
            <v:group style="position:absolute;left:9002;top:-2037;width:10;height:20" coordorigin="9002,-2037" coordsize="10,20">
              <v:shape style="position:absolute;left:9002;top:-2037;width:10;height:20" coordorigin="9002,-2037" coordsize="10,20" path="m9002,-2017l9012,-2017,9012,-2037,9002,-2037,9002,-2017xe" filled="true" fillcolor="#000000" stroked="false">
                <v:path arrowok="t"/>
                <v:fill type="solid"/>
              </v:shape>
            </v:group>
            <v:group style="position:absolute;left:9002;top:-2017;width:10;height:20" coordorigin="9002,-2017" coordsize="10,20">
              <v:shape style="position:absolute;left:9002;top:-2017;width:10;height:20" coordorigin="9002,-2017" coordsize="10,20" path="m9002,-1998l9012,-1998,9012,-2017,9002,-2017,9002,-1998xe" filled="true" fillcolor="#000000" stroked="false">
                <v:path arrowok="t"/>
                <v:fill type="solid"/>
              </v:shape>
            </v:group>
            <v:group style="position:absolute;left:9002;top:-1998;width:10;height:20" coordorigin="9002,-1998" coordsize="10,20">
              <v:shape style="position:absolute;left:9002;top:-1998;width:10;height:20" coordorigin="9002,-1998" coordsize="10,20" path="m9002,-1979l9012,-1979,9012,-1998,9002,-1998,9002,-1979xe" filled="true" fillcolor="#000000" stroked="false">
                <v:path arrowok="t"/>
                <v:fill type="solid"/>
              </v:shape>
            </v:group>
            <v:group style="position:absolute;left:9002;top:-1979;width:10;height:20" coordorigin="9002,-1979" coordsize="10,20">
              <v:shape style="position:absolute;left:9002;top:-1979;width:10;height:20" coordorigin="9002,-1979" coordsize="10,20" path="m9002,-1960l9012,-1960,9012,-1979,9002,-1979,9002,-1960xe" filled="true" fillcolor="#000000" stroked="false">
                <v:path arrowok="t"/>
                <v:fill type="solid"/>
              </v:shape>
            </v:group>
            <v:group style="position:absolute;left:9002;top:-1960;width:10;height:20" coordorigin="9002,-1960" coordsize="10,20">
              <v:shape style="position:absolute;left:9002;top:-1960;width:10;height:20" coordorigin="9002,-1960" coordsize="10,20" path="m9002,-1941l9012,-1941,9012,-1960,9002,-1960,9002,-1941xe" filled="true" fillcolor="#000000" stroked="false">
                <v:path arrowok="t"/>
                <v:fill type="solid"/>
              </v:shape>
            </v:group>
            <v:group style="position:absolute;left:9002;top:-1941;width:10;height:20" coordorigin="9002,-1941" coordsize="10,20">
              <v:shape style="position:absolute;left:9002;top:-1941;width:10;height:20" coordorigin="9002,-1941" coordsize="10,20" path="m9002,-1921l9012,-1921,9012,-1941,9002,-1941,9002,-1921xe" filled="true" fillcolor="#000000" stroked="false">
                <v:path arrowok="t"/>
                <v:fill type="solid"/>
              </v:shape>
            </v:group>
            <v:group style="position:absolute;left:9002;top:-1921;width:10;height:20" coordorigin="9002,-1921" coordsize="10,20">
              <v:shape style="position:absolute;left:9002;top:-1921;width:10;height:20" coordorigin="9002,-1921" coordsize="10,20" path="m9002,-1902l9012,-1902,9012,-1921,9002,-1921,9002,-1902xe" filled="true" fillcolor="#000000" stroked="false">
                <v:path arrowok="t"/>
                <v:fill type="solid"/>
              </v:shape>
            </v:group>
            <v:group style="position:absolute;left:9002;top:-1902;width:10;height:20" coordorigin="9002,-1902" coordsize="10,20">
              <v:shape style="position:absolute;left:9002;top:-1902;width:10;height:20" coordorigin="9002,-1902" coordsize="10,20" path="m9002,-1883l9012,-1883,9012,-1902,9002,-1902,9002,-1883xe" filled="true" fillcolor="#000000" stroked="false">
                <v:path arrowok="t"/>
                <v:fill type="solid"/>
              </v:shape>
            </v:group>
            <v:group style="position:absolute;left:9002;top:-1883;width:10;height:20" coordorigin="9002,-1883" coordsize="10,20">
              <v:shape style="position:absolute;left:9002;top:-1883;width:10;height:20" coordorigin="9002,-1883" coordsize="10,20" path="m9002,-1864l9012,-1864,9012,-1883,9002,-1883,9002,-1864xe" filled="true" fillcolor="#000000" stroked="false">
                <v:path arrowok="t"/>
                <v:fill type="solid"/>
              </v:shape>
            </v:group>
            <v:group style="position:absolute;left:9002;top:-1864;width:10;height:20" coordorigin="9002,-1864" coordsize="10,20">
              <v:shape style="position:absolute;left:9002;top:-1864;width:10;height:20" coordorigin="9002,-1864" coordsize="10,20" path="m9002,-1845l9012,-1845,9012,-1864,9002,-1864,9002,-1845xe" filled="true" fillcolor="#000000" stroked="false">
                <v:path arrowok="t"/>
                <v:fill type="solid"/>
              </v:shape>
            </v:group>
            <v:group style="position:absolute;left:9002;top:-1845;width:10;height:20" coordorigin="9002,-1845" coordsize="10,20">
              <v:shape style="position:absolute;left:9002;top:-1845;width:10;height:20" coordorigin="9002,-1845" coordsize="10,20" path="m9002,-1825l9012,-1825,9012,-1845,9002,-1845,9002,-1825xe" filled="true" fillcolor="#000000" stroked="false">
                <v:path arrowok="t"/>
                <v:fill type="solid"/>
              </v:shape>
            </v:group>
            <v:group style="position:absolute;left:9002;top:-1819;width:10;height:2" coordorigin="9002,-1819" coordsize="10,2">
              <v:shape style="position:absolute;left:9002;top:-1819;width:10;height:2" coordorigin="9002,-1819" coordsize="10,0" path="m9002,-1819l9012,-1819e" filled="false" stroked="true" strokeweight=".599980pt" strokecolor="#000000">
                <v:path arrowok="t"/>
              </v:shape>
              <v:shape style="position:absolute;left:1527;top:-1813;width:1063;height:10" type="#_x0000_t75" stroked="false">
                <v:imagedata r:id="rId194" o:title=""/>
              </v:shape>
              <v:shape style="position:absolute;left:2585;top:-1813;width:1657;height:10" type="#_x0000_t75" stroked="false">
                <v:imagedata r:id="rId195" o:title=""/>
              </v:shape>
              <v:shape style="position:absolute;left:4237;top:-1813;width:905;height:10" type="#_x0000_t75" stroked="false">
                <v:imagedata r:id="rId196" o:title=""/>
              </v:shape>
              <v:shape style="position:absolute;left:5137;top:-1813;width:1445;height:10" type="#_x0000_t75" stroked="false">
                <v:imagedata r:id="rId197" o:title=""/>
              </v:shape>
              <v:shape style="position:absolute;left:6577;top:-1813;width:1579;height:10" type="#_x0000_t75" stroked="false">
                <v:imagedata r:id="rId198" o:title=""/>
              </v:shape>
              <v:shape style="position:absolute;left:8152;top:-1813;width:850;height:10" type="#_x0000_t75" stroked="false">
                <v:imagedata r:id="rId199" o:title=""/>
              </v:shape>
              <v:shape style="position:absolute;left:8997;top:-1813;width:1385;height:10" type="#_x0000_t75" stroked="false">
                <v:imagedata r:id="rId200" o:title=""/>
              </v:shape>
            </v:group>
            <v:group style="position:absolute;left:5142;top:-1804;width:10;height:20" coordorigin="5142,-1804" coordsize="10,20">
              <v:shape style="position:absolute;left:5142;top:-1804;width:10;height:20" coordorigin="5142,-1804" coordsize="10,20" path="m5142,-1785l5151,-1785,5151,-1804,5142,-1804,5142,-1785xe" filled="true" fillcolor="#000000" stroked="false">
                <v:path arrowok="t"/>
                <v:fill type="solid"/>
              </v:shape>
            </v:group>
            <v:group style="position:absolute;left:5142;top:-1785;width:10;height:20" coordorigin="5142,-1785" coordsize="10,20">
              <v:shape style="position:absolute;left:5142;top:-1785;width:10;height:20" coordorigin="5142,-1785" coordsize="10,20" path="m5142,-1765l5151,-1765,5151,-1785,5142,-1785,5142,-1765xe" filled="true" fillcolor="#000000" stroked="false">
                <v:path arrowok="t"/>
                <v:fill type="solid"/>
              </v:shape>
            </v:group>
            <v:group style="position:absolute;left:5142;top:-1765;width:10;height:20" coordorigin="5142,-1765" coordsize="10,20">
              <v:shape style="position:absolute;left:5142;top:-1765;width:10;height:20" coordorigin="5142,-1765" coordsize="10,20" path="m5142,-1746l5151,-1746,5151,-1765,5142,-1765,5142,-1746xe" filled="true" fillcolor="#000000" stroked="false">
                <v:path arrowok="t"/>
                <v:fill type="solid"/>
              </v:shape>
            </v:group>
            <v:group style="position:absolute;left:5142;top:-1746;width:10;height:20" coordorigin="5142,-1746" coordsize="10,20">
              <v:shape style="position:absolute;left:5142;top:-1746;width:10;height:20" coordorigin="5142,-1746" coordsize="10,20" path="m5142,-1727l5151,-1727,5151,-1746,5142,-1746,5142,-1727xe" filled="true" fillcolor="#000000" stroked="false">
                <v:path arrowok="t"/>
                <v:fill type="solid"/>
              </v:shape>
            </v:group>
            <v:group style="position:absolute;left:5142;top:-1727;width:10;height:20" coordorigin="5142,-1727" coordsize="10,20">
              <v:shape style="position:absolute;left:5142;top:-1727;width:10;height:20" coordorigin="5142,-1727" coordsize="10,20" path="m5142,-1708l5151,-1708,5151,-1727,5142,-1727,5142,-1708xe" filled="true" fillcolor="#000000" stroked="false">
                <v:path arrowok="t"/>
                <v:fill type="solid"/>
              </v:shape>
            </v:group>
            <v:group style="position:absolute;left:5142;top:-1708;width:10;height:20" coordorigin="5142,-1708" coordsize="10,20">
              <v:shape style="position:absolute;left:5142;top:-1708;width:10;height:20" coordorigin="5142,-1708" coordsize="10,20" path="m5142,-1689l5151,-1689,5151,-1708,5142,-1708,5142,-1689xe" filled="true" fillcolor="#000000" stroked="false">
                <v:path arrowok="t"/>
                <v:fill type="solid"/>
              </v:shape>
            </v:group>
            <v:group style="position:absolute;left:5142;top:-1689;width:10;height:20" coordorigin="5142,-1689" coordsize="10,20">
              <v:shape style="position:absolute;left:5142;top:-1689;width:10;height:20" coordorigin="5142,-1689" coordsize="10,20" path="m5142,-1669l5151,-1669,5151,-1689,5142,-1689,5142,-1669xe" filled="true" fillcolor="#000000" stroked="false">
                <v:path arrowok="t"/>
                <v:fill type="solid"/>
              </v:shape>
            </v:group>
            <v:group style="position:absolute;left:5142;top:-1669;width:10;height:20" coordorigin="5142,-1669" coordsize="10,20">
              <v:shape style="position:absolute;left:5142;top:-1669;width:10;height:20" coordorigin="5142,-1669" coordsize="10,20" path="m5142,-1650l5151,-1650,5151,-1669,5142,-1669,5142,-1650xe" filled="true" fillcolor="#000000" stroked="false">
                <v:path arrowok="t"/>
                <v:fill type="solid"/>
              </v:shape>
            </v:group>
            <v:group style="position:absolute;left:5142;top:-1650;width:10;height:20" coordorigin="5142,-1650" coordsize="10,20">
              <v:shape style="position:absolute;left:5142;top:-1650;width:10;height:20" coordorigin="5142,-1650" coordsize="10,20" path="m5142,-1631l5151,-1631,5151,-1650,5142,-1650,5142,-1631xe" filled="true" fillcolor="#000000" stroked="false">
                <v:path arrowok="t"/>
                <v:fill type="solid"/>
              </v:shape>
            </v:group>
            <v:group style="position:absolute;left:5142;top:-1631;width:10;height:20" coordorigin="5142,-1631" coordsize="10,20">
              <v:shape style="position:absolute;left:5142;top:-1631;width:10;height:20" coordorigin="5142,-1631" coordsize="10,20" path="m5142,-1612l5151,-1612,5151,-1631,5142,-1631,5142,-1612xe" filled="true" fillcolor="#000000" stroked="false">
                <v:path arrowok="t"/>
                <v:fill type="solid"/>
              </v:shape>
            </v:group>
            <v:group style="position:absolute;left:5142;top:-1612;width:10;height:20" coordorigin="5142,-1612" coordsize="10,20">
              <v:shape style="position:absolute;left:5142;top:-1612;width:10;height:20" coordorigin="5142,-1612" coordsize="10,20" path="m5142,-1593l5151,-1593,5151,-1612,5142,-1612,5142,-1593xe" filled="true" fillcolor="#000000" stroked="false">
                <v:path arrowok="t"/>
                <v:fill type="solid"/>
              </v:shape>
            </v:group>
            <v:group style="position:absolute;left:5142;top:-1593;width:10;height:20" coordorigin="5142,-1593" coordsize="10,20">
              <v:shape style="position:absolute;left:5142;top:-1593;width:10;height:20" coordorigin="5142,-1593" coordsize="10,20" path="m5142,-1573l5151,-1573,5151,-1593,5142,-1593,5142,-1573xe" filled="true" fillcolor="#000000" stroked="false">
                <v:path arrowok="t"/>
                <v:fill type="solid"/>
              </v:shape>
            </v:group>
            <v:group style="position:absolute;left:5142;top:-1573;width:10;height:20" coordorigin="5142,-1573" coordsize="10,20">
              <v:shape style="position:absolute;left:5142;top:-1573;width:10;height:20" coordorigin="5142,-1573" coordsize="10,20" path="m5142,-1554l5151,-1554,5151,-1573,5142,-1573,5142,-1554xe" filled="true" fillcolor="#000000" stroked="false">
                <v:path arrowok="t"/>
                <v:fill type="solid"/>
              </v:shape>
            </v:group>
            <v:group style="position:absolute;left:5142;top:-1554;width:10;height:20" coordorigin="5142,-1554" coordsize="10,20">
              <v:shape style="position:absolute;left:5142;top:-1554;width:10;height:20" coordorigin="5142,-1554" coordsize="10,20" path="m5142,-1535l5151,-1535,5151,-1554,5142,-1554,5142,-1535xe" filled="true" fillcolor="#000000" stroked="false">
                <v:path arrowok="t"/>
                <v:fill type="solid"/>
              </v:shape>
            </v:group>
            <v:group style="position:absolute;left:5142;top:-1535;width:10;height:20" coordorigin="5142,-1535" coordsize="10,20">
              <v:shape style="position:absolute;left:5142;top:-1535;width:10;height:20" coordorigin="5142,-1535" coordsize="10,20" path="m5142,-1516l5151,-1516,5151,-1535,5142,-1535,5142,-1516xe" filled="true" fillcolor="#000000" stroked="false">
                <v:path arrowok="t"/>
                <v:fill type="solid"/>
              </v:shape>
            </v:group>
            <v:group style="position:absolute;left:5142;top:-1516;width:10;height:20" coordorigin="5142,-1516" coordsize="10,20">
              <v:shape style="position:absolute;left:5142;top:-1516;width:10;height:20" coordorigin="5142,-1516" coordsize="10,20" path="m5142,-1497l5151,-1497,5151,-1516,5142,-1516,5142,-1497xe" filled="true" fillcolor="#000000" stroked="false">
                <v:path arrowok="t"/>
                <v:fill type="solid"/>
              </v:shape>
            </v:group>
            <v:group style="position:absolute;left:5142;top:-1497;width:10;height:20" coordorigin="5142,-1497" coordsize="10,20">
              <v:shape style="position:absolute;left:5142;top:-1497;width:10;height:20" coordorigin="5142,-1497" coordsize="10,20" path="m5142,-1477l5151,-1477,5151,-1497,5142,-1497,5142,-1477xe" filled="true" fillcolor="#000000" stroked="false">
                <v:path arrowok="t"/>
                <v:fill type="solid"/>
              </v:shape>
            </v:group>
            <v:group style="position:absolute;left:5142;top:-1477;width:10;height:20" coordorigin="5142,-1477" coordsize="10,20">
              <v:shape style="position:absolute;left:5142;top:-1477;width:10;height:20" coordorigin="5142,-1477" coordsize="10,20" path="m5142,-1458l5151,-1458,5151,-1477,5142,-1477,5142,-1458xe" filled="true" fillcolor="#000000" stroked="false">
                <v:path arrowok="t"/>
                <v:fill type="solid"/>
              </v:shape>
            </v:group>
            <v:group style="position:absolute;left:5142;top:-1458;width:10;height:20" coordorigin="5142,-1458" coordsize="10,20">
              <v:shape style="position:absolute;left:5142;top:-1458;width:10;height:20" coordorigin="5142,-1458" coordsize="10,20" path="m5142,-1439l5151,-1439,5151,-1458,5142,-1458,5142,-1439xe" filled="true" fillcolor="#000000" stroked="false">
                <v:path arrowok="t"/>
                <v:fill type="solid"/>
              </v:shape>
            </v:group>
            <v:group style="position:absolute;left:5142;top:-1439;width:10;height:20" coordorigin="5142,-1439" coordsize="10,20">
              <v:shape style="position:absolute;left:5142;top:-1439;width:10;height:20" coordorigin="5142,-1439" coordsize="10,20" path="m5142,-1420l5151,-1420,5151,-1439,5142,-1439,5142,-1420xe" filled="true" fillcolor="#000000" stroked="false">
                <v:path arrowok="t"/>
                <v:fill type="solid"/>
              </v:shape>
            </v:group>
            <v:group style="position:absolute;left:5142;top:-1413;width:10;height:2" coordorigin="5142,-1413" coordsize="10,2">
              <v:shape style="position:absolute;left:5142;top:-1413;width:10;height:2" coordorigin="5142,-1413" coordsize="10,0" path="m5142,-1413l5151,-1413e" filled="false" stroked="true" strokeweight=".72003pt" strokecolor="#000000">
                <v:path arrowok="t"/>
              </v:shape>
            </v:group>
            <v:group style="position:absolute;left:6582;top:-1804;width:10;height:20" coordorigin="6582,-1804" coordsize="10,20">
              <v:shape style="position:absolute;left:6582;top:-1804;width:10;height:20" coordorigin="6582,-1804" coordsize="10,20" path="m6582,-1785l6592,-1785,6592,-1804,6582,-1804,6582,-1785xe" filled="true" fillcolor="#000000" stroked="false">
                <v:path arrowok="t"/>
                <v:fill type="solid"/>
              </v:shape>
            </v:group>
            <v:group style="position:absolute;left:6582;top:-1785;width:10;height:20" coordorigin="6582,-1785" coordsize="10,20">
              <v:shape style="position:absolute;left:6582;top:-1785;width:10;height:20" coordorigin="6582,-1785" coordsize="10,20" path="m6582,-1765l6592,-1765,6592,-1785,6582,-1785,6582,-1765xe" filled="true" fillcolor="#000000" stroked="false">
                <v:path arrowok="t"/>
                <v:fill type="solid"/>
              </v:shape>
            </v:group>
            <v:group style="position:absolute;left:6582;top:-1765;width:10;height:20" coordorigin="6582,-1765" coordsize="10,20">
              <v:shape style="position:absolute;left:6582;top:-1765;width:10;height:20" coordorigin="6582,-1765" coordsize="10,20" path="m6582,-1746l6592,-1746,6592,-1765,6582,-1765,6582,-1746xe" filled="true" fillcolor="#000000" stroked="false">
                <v:path arrowok="t"/>
                <v:fill type="solid"/>
              </v:shape>
            </v:group>
            <v:group style="position:absolute;left:6582;top:-1746;width:10;height:20" coordorigin="6582,-1746" coordsize="10,20">
              <v:shape style="position:absolute;left:6582;top:-1746;width:10;height:20" coordorigin="6582,-1746" coordsize="10,20" path="m6582,-1727l6592,-1727,6592,-1746,6582,-1746,6582,-1727xe" filled="true" fillcolor="#000000" stroked="false">
                <v:path arrowok="t"/>
                <v:fill type="solid"/>
              </v:shape>
            </v:group>
            <v:group style="position:absolute;left:6582;top:-1727;width:10;height:20" coordorigin="6582,-1727" coordsize="10,20">
              <v:shape style="position:absolute;left:6582;top:-1727;width:10;height:20" coordorigin="6582,-1727" coordsize="10,20" path="m6582,-1708l6592,-1708,6592,-1727,6582,-1727,6582,-1708xe" filled="true" fillcolor="#000000" stroked="false">
                <v:path arrowok="t"/>
                <v:fill type="solid"/>
              </v:shape>
            </v:group>
            <v:group style="position:absolute;left:6582;top:-1708;width:10;height:20" coordorigin="6582,-1708" coordsize="10,20">
              <v:shape style="position:absolute;left:6582;top:-1708;width:10;height:20" coordorigin="6582,-1708" coordsize="10,20" path="m6582,-1689l6592,-1689,6592,-1708,6582,-1708,6582,-1689xe" filled="true" fillcolor="#000000" stroked="false">
                <v:path arrowok="t"/>
                <v:fill type="solid"/>
              </v:shape>
            </v:group>
            <v:group style="position:absolute;left:6582;top:-1689;width:10;height:20" coordorigin="6582,-1689" coordsize="10,20">
              <v:shape style="position:absolute;left:6582;top:-1689;width:10;height:20" coordorigin="6582,-1689" coordsize="10,20" path="m6582,-1669l6592,-1669,6592,-1689,6582,-1689,6582,-1669xe" filled="true" fillcolor="#000000" stroked="false">
                <v:path arrowok="t"/>
                <v:fill type="solid"/>
              </v:shape>
            </v:group>
            <v:group style="position:absolute;left:6582;top:-1669;width:10;height:20" coordorigin="6582,-1669" coordsize="10,20">
              <v:shape style="position:absolute;left:6582;top:-1669;width:10;height:20" coordorigin="6582,-1669" coordsize="10,20" path="m6582,-1650l6592,-1650,6592,-1669,6582,-1669,6582,-1650xe" filled="true" fillcolor="#000000" stroked="false">
                <v:path arrowok="t"/>
                <v:fill type="solid"/>
              </v:shape>
            </v:group>
            <v:group style="position:absolute;left:6582;top:-1650;width:10;height:20" coordorigin="6582,-1650" coordsize="10,20">
              <v:shape style="position:absolute;left:6582;top:-1650;width:10;height:20" coordorigin="6582,-1650" coordsize="10,20" path="m6582,-1631l6592,-1631,6592,-1650,6582,-1650,6582,-1631xe" filled="true" fillcolor="#000000" stroked="false">
                <v:path arrowok="t"/>
                <v:fill type="solid"/>
              </v:shape>
            </v:group>
            <v:group style="position:absolute;left:6582;top:-1631;width:10;height:20" coordorigin="6582,-1631" coordsize="10,20">
              <v:shape style="position:absolute;left:6582;top:-1631;width:10;height:20" coordorigin="6582,-1631" coordsize="10,20" path="m6582,-1612l6592,-1612,6592,-1631,6582,-1631,6582,-1612xe" filled="true" fillcolor="#000000" stroked="false">
                <v:path arrowok="t"/>
                <v:fill type="solid"/>
              </v:shape>
            </v:group>
            <v:group style="position:absolute;left:6582;top:-1612;width:10;height:20" coordorigin="6582,-1612" coordsize="10,20">
              <v:shape style="position:absolute;left:6582;top:-1612;width:10;height:20" coordorigin="6582,-1612" coordsize="10,20" path="m6582,-1593l6592,-1593,6592,-1612,6582,-1612,6582,-1593xe" filled="true" fillcolor="#000000" stroked="false">
                <v:path arrowok="t"/>
                <v:fill type="solid"/>
              </v:shape>
            </v:group>
            <v:group style="position:absolute;left:6582;top:-1593;width:10;height:20" coordorigin="6582,-1593" coordsize="10,20">
              <v:shape style="position:absolute;left:6582;top:-1593;width:10;height:20" coordorigin="6582,-1593" coordsize="10,20" path="m6582,-1573l6592,-1573,6592,-1593,6582,-1593,6582,-1573xe" filled="true" fillcolor="#000000" stroked="false">
                <v:path arrowok="t"/>
                <v:fill type="solid"/>
              </v:shape>
            </v:group>
            <v:group style="position:absolute;left:6582;top:-1573;width:10;height:20" coordorigin="6582,-1573" coordsize="10,20">
              <v:shape style="position:absolute;left:6582;top:-1573;width:10;height:20" coordorigin="6582,-1573" coordsize="10,20" path="m6582,-1554l6592,-1554,6592,-1573,6582,-1573,6582,-1554xe" filled="true" fillcolor="#000000" stroked="false">
                <v:path arrowok="t"/>
                <v:fill type="solid"/>
              </v:shape>
            </v:group>
            <v:group style="position:absolute;left:6582;top:-1554;width:10;height:20" coordorigin="6582,-1554" coordsize="10,20">
              <v:shape style="position:absolute;left:6582;top:-1554;width:10;height:20" coordorigin="6582,-1554" coordsize="10,20" path="m6582,-1535l6592,-1535,6592,-1554,6582,-1554,6582,-1535xe" filled="true" fillcolor="#000000" stroked="false">
                <v:path arrowok="t"/>
                <v:fill type="solid"/>
              </v:shape>
            </v:group>
            <v:group style="position:absolute;left:6582;top:-1535;width:10;height:20" coordorigin="6582,-1535" coordsize="10,20">
              <v:shape style="position:absolute;left:6582;top:-1535;width:10;height:20" coordorigin="6582,-1535" coordsize="10,20" path="m6582,-1516l6592,-1516,6592,-1535,6582,-1535,6582,-1516xe" filled="true" fillcolor="#000000" stroked="false">
                <v:path arrowok="t"/>
                <v:fill type="solid"/>
              </v:shape>
            </v:group>
            <v:group style="position:absolute;left:6582;top:-1516;width:10;height:20" coordorigin="6582,-1516" coordsize="10,20">
              <v:shape style="position:absolute;left:6582;top:-1516;width:10;height:20" coordorigin="6582,-1516" coordsize="10,20" path="m6582,-1497l6592,-1497,6592,-1516,6582,-1516,6582,-1497xe" filled="true" fillcolor="#000000" stroked="false">
                <v:path arrowok="t"/>
                <v:fill type="solid"/>
              </v:shape>
            </v:group>
            <v:group style="position:absolute;left:6582;top:-1497;width:10;height:20" coordorigin="6582,-1497" coordsize="10,20">
              <v:shape style="position:absolute;left:6582;top:-1497;width:10;height:20" coordorigin="6582,-1497" coordsize="10,20" path="m6582,-1477l6592,-1477,6592,-1497,6582,-1497,6582,-1477xe" filled="true" fillcolor="#000000" stroked="false">
                <v:path arrowok="t"/>
                <v:fill type="solid"/>
              </v:shape>
            </v:group>
            <v:group style="position:absolute;left:6582;top:-1477;width:10;height:20" coordorigin="6582,-1477" coordsize="10,20">
              <v:shape style="position:absolute;left:6582;top:-1477;width:10;height:20" coordorigin="6582,-1477" coordsize="10,20" path="m6582,-1458l6592,-1458,6592,-1477,6582,-1477,6582,-1458xe" filled="true" fillcolor="#000000" stroked="false">
                <v:path arrowok="t"/>
                <v:fill type="solid"/>
              </v:shape>
            </v:group>
            <v:group style="position:absolute;left:6582;top:-1458;width:10;height:20" coordorigin="6582,-1458" coordsize="10,20">
              <v:shape style="position:absolute;left:6582;top:-1458;width:10;height:20" coordorigin="6582,-1458" coordsize="10,20" path="m6582,-1439l6592,-1439,6592,-1458,6582,-1458,6582,-1439xe" filled="true" fillcolor="#000000" stroked="false">
                <v:path arrowok="t"/>
                <v:fill type="solid"/>
              </v:shape>
            </v:group>
            <v:group style="position:absolute;left:6582;top:-1439;width:10;height:20" coordorigin="6582,-1439" coordsize="10,20">
              <v:shape style="position:absolute;left:6582;top:-1439;width:10;height:20" coordorigin="6582,-1439" coordsize="10,20" path="m6582,-1420l6592,-1420,6592,-1439,6582,-1439,6582,-1420xe" filled="true" fillcolor="#000000" stroked="false">
                <v:path arrowok="t"/>
                <v:fill type="solid"/>
              </v:shape>
            </v:group>
            <v:group style="position:absolute;left:6582;top:-1413;width:10;height:2" coordorigin="6582,-1413" coordsize="10,2">
              <v:shape style="position:absolute;left:6582;top:-1413;width:10;height:2" coordorigin="6582,-1413" coordsize="10,0" path="m6582,-1413l6592,-1413e" filled="false" stroked="true" strokeweight=".72003pt" strokecolor="#000000">
                <v:path arrowok="t"/>
              </v:shape>
            </v:group>
            <v:group style="position:absolute;left:9002;top:-1804;width:10;height:20" coordorigin="9002,-1804" coordsize="10,20">
              <v:shape style="position:absolute;left:9002;top:-1804;width:10;height:20" coordorigin="9002,-1804" coordsize="10,20" path="m9002,-1785l9012,-1785,9012,-1804,9002,-1804,9002,-1785xe" filled="true" fillcolor="#000000" stroked="false">
                <v:path arrowok="t"/>
                <v:fill type="solid"/>
              </v:shape>
            </v:group>
            <v:group style="position:absolute;left:9002;top:-1785;width:10;height:20" coordorigin="9002,-1785" coordsize="10,20">
              <v:shape style="position:absolute;left:9002;top:-1785;width:10;height:20" coordorigin="9002,-1785" coordsize="10,20" path="m9002,-1765l9012,-1765,9012,-1785,9002,-1785,9002,-1765xe" filled="true" fillcolor="#000000" stroked="false">
                <v:path arrowok="t"/>
                <v:fill type="solid"/>
              </v:shape>
            </v:group>
            <v:group style="position:absolute;left:9002;top:-1765;width:10;height:20" coordorigin="9002,-1765" coordsize="10,20">
              <v:shape style="position:absolute;left:9002;top:-1765;width:10;height:20" coordorigin="9002,-1765" coordsize="10,20" path="m9002,-1746l9012,-1746,9012,-1765,9002,-1765,9002,-1746xe" filled="true" fillcolor="#000000" stroked="false">
                <v:path arrowok="t"/>
                <v:fill type="solid"/>
              </v:shape>
            </v:group>
            <v:group style="position:absolute;left:9002;top:-1746;width:10;height:20" coordorigin="9002,-1746" coordsize="10,20">
              <v:shape style="position:absolute;left:9002;top:-1746;width:10;height:20" coordorigin="9002,-1746" coordsize="10,20" path="m9002,-1727l9012,-1727,9012,-1746,9002,-1746,9002,-1727xe" filled="true" fillcolor="#000000" stroked="false">
                <v:path arrowok="t"/>
                <v:fill type="solid"/>
              </v:shape>
            </v:group>
            <v:group style="position:absolute;left:9002;top:-1727;width:10;height:20" coordorigin="9002,-1727" coordsize="10,20">
              <v:shape style="position:absolute;left:9002;top:-1727;width:10;height:20" coordorigin="9002,-1727" coordsize="10,20" path="m9002,-1708l9012,-1708,9012,-1727,9002,-1727,9002,-1708xe" filled="true" fillcolor="#000000" stroked="false">
                <v:path arrowok="t"/>
                <v:fill type="solid"/>
              </v:shape>
            </v:group>
            <v:group style="position:absolute;left:9002;top:-1708;width:10;height:20" coordorigin="9002,-1708" coordsize="10,20">
              <v:shape style="position:absolute;left:9002;top:-1708;width:10;height:20" coordorigin="9002,-1708" coordsize="10,20" path="m9002,-1689l9012,-1689,9012,-1708,9002,-1708,9002,-1689xe" filled="true" fillcolor="#000000" stroked="false">
                <v:path arrowok="t"/>
                <v:fill type="solid"/>
              </v:shape>
            </v:group>
            <v:group style="position:absolute;left:9002;top:-1689;width:10;height:20" coordorigin="9002,-1689" coordsize="10,20">
              <v:shape style="position:absolute;left:9002;top:-1689;width:10;height:20" coordorigin="9002,-1689" coordsize="10,20" path="m9002,-1669l9012,-1669,9012,-1689,9002,-1689,9002,-1669xe" filled="true" fillcolor="#000000" stroked="false">
                <v:path arrowok="t"/>
                <v:fill type="solid"/>
              </v:shape>
            </v:group>
            <v:group style="position:absolute;left:9002;top:-1669;width:10;height:20" coordorigin="9002,-1669" coordsize="10,20">
              <v:shape style="position:absolute;left:9002;top:-1669;width:10;height:20" coordorigin="9002,-1669" coordsize="10,20" path="m9002,-1650l9012,-1650,9012,-1669,9002,-1669,9002,-1650xe" filled="true" fillcolor="#000000" stroked="false">
                <v:path arrowok="t"/>
                <v:fill type="solid"/>
              </v:shape>
            </v:group>
            <v:group style="position:absolute;left:9002;top:-1650;width:10;height:20" coordorigin="9002,-1650" coordsize="10,20">
              <v:shape style="position:absolute;left:9002;top:-1650;width:10;height:20" coordorigin="9002,-1650" coordsize="10,20" path="m9002,-1631l9012,-1631,9012,-1650,9002,-1650,9002,-1631xe" filled="true" fillcolor="#000000" stroked="false">
                <v:path arrowok="t"/>
                <v:fill type="solid"/>
              </v:shape>
            </v:group>
            <v:group style="position:absolute;left:9002;top:-1631;width:10;height:20" coordorigin="9002,-1631" coordsize="10,20">
              <v:shape style="position:absolute;left:9002;top:-1631;width:10;height:20" coordorigin="9002,-1631" coordsize="10,20" path="m9002,-1612l9012,-1612,9012,-1631,9002,-1631,9002,-1612xe" filled="true" fillcolor="#000000" stroked="false">
                <v:path arrowok="t"/>
                <v:fill type="solid"/>
              </v:shape>
            </v:group>
            <v:group style="position:absolute;left:9002;top:-1612;width:10;height:20" coordorigin="9002,-1612" coordsize="10,20">
              <v:shape style="position:absolute;left:9002;top:-1612;width:10;height:20" coordorigin="9002,-1612" coordsize="10,20" path="m9002,-1593l9012,-1593,9012,-1612,9002,-1612,9002,-1593xe" filled="true" fillcolor="#000000" stroked="false">
                <v:path arrowok="t"/>
                <v:fill type="solid"/>
              </v:shape>
            </v:group>
            <v:group style="position:absolute;left:9002;top:-1593;width:10;height:20" coordorigin="9002,-1593" coordsize="10,20">
              <v:shape style="position:absolute;left:9002;top:-1593;width:10;height:20" coordorigin="9002,-1593" coordsize="10,20" path="m9002,-1573l9012,-1573,9012,-1593,9002,-1593,9002,-1573xe" filled="true" fillcolor="#000000" stroked="false">
                <v:path arrowok="t"/>
                <v:fill type="solid"/>
              </v:shape>
            </v:group>
            <v:group style="position:absolute;left:9002;top:-1573;width:10;height:20" coordorigin="9002,-1573" coordsize="10,20">
              <v:shape style="position:absolute;left:9002;top:-1573;width:10;height:20" coordorigin="9002,-1573" coordsize="10,20" path="m9002,-1554l9012,-1554,9012,-1573,9002,-1573,9002,-1554xe" filled="true" fillcolor="#000000" stroked="false">
                <v:path arrowok="t"/>
                <v:fill type="solid"/>
              </v:shape>
            </v:group>
            <v:group style="position:absolute;left:9002;top:-1554;width:10;height:20" coordorigin="9002,-1554" coordsize="10,20">
              <v:shape style="position:absolute;left:9002;top:-1554;width:10;height:20" coordorigin="9002,-1554" coordsize="10,20" path="m9002,-1535l9012,-1535,9012,-1554,9002,-1554,9002,-1535xe" filled="true" fillcolor="#000000" stroked="false">
                <v:path arrowok="t"/>
                <v:fill type="solid"/>
              </v:shape>
            </v:group>
            <v:group style="position:absolute;left:9002;top:-1535;width:10;height:20" coordorigin="9002,-1535" coordsize="10,20">
              <v:shape style="position:absolute;left:9002;top:-1535;width:10;height:20" coordorigin="9002,-1535" coordsize="10,20" path="m9002,-1516l9012,-1516,9012,-1535,9002,-1535,9002,-1516xe" filled="true" fillcolor="#000000" stroked="false">
                <v:path arrowok="t"/>
                <v:fill type="solid"/>
              </v:shape>
            </v:group>
            <v:group style="position:absolute;left:9002;top:-1516;width:10;height:20" coordorigin="9002,-1516" coordsize="10,20">
              <v:shape style="position:absolute;left:9002;top:-1516;width:10;height:20" coordorigin="9002,-1516" coordsize="10,20" path="m9002,-1497l9012,-1497,9012,-1516,9002,-1516,9002,-1497xe" filled="true" fillcolor="#000000" stroked="false">
                <v:path arrowok="t"/>
                <v:fill type="solid"/>
              </v:shape>
            </v:group>
            <v:group style="position:absolute;left:9002;top:-1497;width:10;height:20" coordorigin="9002,-1497" coordsize="10,20">
              <v:shape style="position:absolute;left:9002;top:-1497;width:10;height:20" coordorigin="9002,-1497" coordsize="10,20" path="m9002,-1477l9012,-1477,9012,-1497,9002,-1497,9002,-1477xe" filled="true" fillcolor="#000000" stroked="false">
                <v:path arrowok="t"/>
                <v:fill type="solid"/>
              </v:shape>
            </v:group>
            <v:group style="position:absolute;left:9002;top:-1477;width:10;height:20" coordorigin="9002,-1477" coordsize="10,20">
              <v:shape style="position:absolute;left:9002;top:-1477;width:10;height:20" coordorigin="9002,-1477" coordsize="10,20" path="m9002,-1458l9012,-1458,9012,-1477,9002,-1477,9002,-1458xe" filled="true" fillcolor="#000000" stroked="false">
                <v:path arrowok="t"/>
                <v:fill type="solid"/>
              </v:shape>
            </v:group>
            <v:group style="position:absolute;left:9002;top:-1458;width:10;height:20" coordorigin="9002,-1458" coordsize="10,20">
              <v:shape style="position:absolute;left:9002;top:-1458;width:10;height:20" coordorigin="9002,-1458" coordsize="10,20" path="m9002,-1439l9012,-1439,9012,-1458,9002,-1458,9002,-1439xe" filled="true" fillcolor="#000000" stroked="false">
                <v:path arrowok="t"/>
                <v:fill type="solid"/>
              </v:shape>
            </v:group>
            <v:group style="position:absolute;left:9002;top:-1439;width:10;height:20" coordorigin="9002,-1439" coordsize="10,20">
              <v:shape style="position:absolute;left:9002;top:-1439;width:10;height:20" coordorigin="9002,-1439" coordsize="10,20" path="m9002,-1420l9012,-1420,9012,-1439,9002,-1439,9002,-1420xe" filled="true" fillcolor="#000000" stroked="false">
                <v:path arrowok="t"/>
                <v:fill type="solid"/>
              </v:shape>
            </v:group>
            <v:group style="position:absolute;left:9002;top:-1413;width:10;height:2" coordorigin="9002,-1413" coordsize="10,2">
              <v:shape style="position:absolute;left:9002;top:-1413;width:10;height:2" coordorigin="9002,-1413" coordsize="10,0" path="m9002,-1413l9012,-1413e" filled="false" stroked="true" strokeweight=".72003pt" strokecolor="#000000">
                <v:path arrowok="t"/>
              </v:shape>
              <v:shape style="position:absolute;left:1527;top:-1497;width:1082;height:101" type="#_x0000_t75" stroked="false">
                <v:imagedata r:id="rId202" o:title=""/>
              </v:shape>
              <v:shape style="position:absolute;left:2585;top:-1405;width:1657;height:10" type="#_x0000_t75" stroked="false">
                <v:imagedata r:id="rId195" o:title=""/>
              </v:shape>
              <v:shape style="position:absolute;left:4237;top:-1405;width:905;height:10" type="#_x0000_t75" stroked="false">
                <v:imagedata r:id="rId196" o:title=""/>
              </v:shape>
              <v:shape style="position:absolute;left:5137;top:-1405;width:1445;height:10" type="#_x0000_t75" stroked="false">
                <v:imagedata r:id="rId197" o:title=""/>
              </v:shape>
              <v:shape style="position:absolute;left:6577;top:-1405;width:1579;height:10" type="#_x0000_t75" stroked="false">
                <v:imagedata r:id="rId198" o:title=""/>
              </v:shape>
              <v:shape style="position:absolute;left:8152;top:-1405;width:850;height:10" type="#_x0000_t75" stroked="false">
                <v:imagedata r:id="rId199" o:title=""/>
              </v:shape>
              <v:shape style="position:absolute;left:8997;top:-1405;width:1385;height:10" type="#_x0000_t75" stroked="false">
                <v:imagedata r:id="rId200" o:title=""/>
              </v:shape>
            </v:group>
            <v:group style="position:absolute;left:5142;top:-1396;width:10;height:20" coordorigin="5142,-1396" coordsize="10,20">
              <v:shape style="position:absolute;left:5142;top:-1396;width:10;height:20" coordorigin="5142,-1396" coordsize="10,20" path="m5142,-1377l5151,-1377,5151,-1396,5142,-1396,5142,-1377xe" filled="true" fillcolor="#000000" stroked="false">
                <v:path arrowok="t"/>
                <v:fill type="solid"/>
              </v:shape>
            </v:group>
            <v:group style="position:absolute;left:5142;top:-1377;width:10;height:20" coordorigin="5142,-1377" coordsize="10,20">
              <v:shape style="position:absolute;left:5142;top:-1377;width:10;height:20" coordorigin="5142,-1377" coordsize="10,20" path="m5142,-1357l5151,-1357,5151,-1377,5142,-1377,5142,-1357xe" filled="true" fillcolor="#000000" stroked="false">
                <v:path arrowok="t"/>
                <v:fill type="solid"/>
              </v:shape>
            </v:group>
            <v:group style="position:absolute;left:5142;top:-1357;width:10;height:20" coordorigin="5142,-1357" coordsize="10,20">
              <v:shape style="position:absolute;left:5142;top:-1357;width:10;height:20" coordorigin="5142,-1357" coordsize="10,20" path="m5142,-1338l5151,-1338,5151,-1357,5142,-1357,5142,-1338xe" filled="true" fillcolor="#000000" stroked="false">
                <v:path arrowok="t"/>
                <v:fill type="solid"/>
              </v:shape>
            </v:group>
            <v:group style="position:absolute;left:5142;top:-1338;width:10;height:20" coordorigin="5142,-1338" coordsize="10,20">
              <v:shape style="position:absolute;left:5142;top:-1338;width:10;height:20" coordorigin="5142,-1338" coordsize="10,20" path="m5142,-1319l5151,-1319,5151,-1338,5142,-1338,5142,-1319xe" filled="true" fillcolor="#000000" stroked="false">
                <v:path arrowok="t"/>
                <v:fill type="solid"/>
              </v:shape>
            </v:group>
            <v:group style="position:absolute;left:5142;top:-1319;width:10;height:20" coordorigin="5142,-1319" coordsize="10,20">
              <v:shape style="position:absolute;left:5142;top:-1319;width:10;height:20" coordorigin="5142,-1319" coordsize="10,20" path="m5142,-1300l5151,-1300,5151,-1319,5142,-1319,5142,-1300xe" filled="true" fillcolor="#000000" stroked="false">
                <v:path arrowok="t"/>
                <v:fill type="solid"/>
              </v:shape>
            </v:group>
            <v:group style="position:absolute;left:5142;top:-1300;width:10;height:20" coordorigin="5142,-1300" coordsize="10,20">
              <v:shape style="position:absolute;left:5142;top:-1300;width:10;height:20" coordorigin="5142,-1300" coordsize="10,20" path="m5142,-1281l5151,-1281,5151,-1300,5142,-1300,5142,-1281xe" filled="true" fillcolor="#000000" stroked="false">
                <v:path arrowok="t"/>
                <v:fill type="solid"/>
              </v:shape>
            </v:group>
            <v:group style="position:absolute;left:5142;top:-1281;width:10;height:20" coordorigin="5142,-1281" coordsize="10,20">
              <v:shape style="position:absolute;left:5142;top:-1281;width:10;height:20" coordorigin="5142,-1281" coordsize="10,20" path="m5142,-1261l5151,-1261,5151,-1281,5142,-1281,5142,-1261xe" filled="true" fillcolor="#000000" stroked="false">
                <v:path arrowok="t"/>
                <v:fill type="solid"/>
              </v:shape>
            </v:group>
            <v:group style="position:absolute;left:5142;top:-1261;width:10;height:20" coordorigin="5142,-1261" coordsize="10,20">
              <v:shape style="position:absolute;left:5142;top:-1261;width:10;height:20" coordorigin="5142,-1261" coordsize="10,20" path="m5142,-1242l5151,-1242,5151,-1261,5142,-1261,5142,-1242xe" filled="true" fillcolor="#000000" stroked="false">
                <v:path arrowok="t"/>
                <v:fill type="solid"/>
              </v:shape>
            </v:group>
            <v:group style="position:absolute;left:5142;top:-1242;width:10;height:20" coordorigin="5142,-1242" coordsize="10,20">
              <v:shape style="position:absolute;left:5142;top:-1242;width:10;height:20" coordorigin="5142,-1242" coordsize="10,20" path="m5142,-1223l5151,-1223,5151,-1242,5142,-1242,5142,-1223xe" filled="true" fillcolor="#000000" stroked="false">
                <v:path arrowok="t"/>
                <v:fill type="solid"/>
              </v:shape>
            </v:group>
            <v:group style="position:absolute;left:5142;top:-1223;width:10;height:20" coordorigin="5142,-1223" coordsize="10,20">
              <v:shape style="position:absolute;left:5142;top:-1223;width:10;height:20" coordorigin="5142,-1223" coordsize="10,20" path="m5142,-1204l5151,-1204,5151,-1223,5142,-1223,5142,-1204xe" filled="true" fillcolor="#000000" stroked="false">
                <v:path arrowok="t"/>
                <v:fill type="solid"/>
              </v:shape>
            </v:group>
            <v:group style="position:absolute;left:5142;top:-1204;width:10;height:20" coordorigin="5142,-1204" coordsize="10,20">
              <v:shape style="position:absolute;left:5142;top:-1204;width:10;height:20" coordorigin="5142,-1204" coordsize="10,20" path="m5142,-1185l5151,-1185,5151,-1204,5142,-1204,5142,-1185xe" filled="true" fillcolor="#000000" stroked="false">
                <v:path arrowok="t"/>
                <v:fill type="solid"/>
              </v:shape>
            </v:group>
            <v:group style="position:absolute;left:5142;top:-1185;width:10;height:20" coordorigin="5142,-1185" coordsize="10,20">
              <v:shape style="position:absolute;left:5142;top:-1185;width:10;height:20" coordorigin="5142,-1185" coordsize="10,20" path="m5142,-1165l5151,-1165,5151,-1185,5142,-1185,5142,-1165xe" filled="true" fillcolor="#000000" stroked="false">
                <v:path arrowok="t"/>
                <v:fill type="solid"/>
              </v:shape>
            </v:group>
            <v:group style="position:absolute;left:5142;top:-1165;width:10;height:20" coordorigin="5142,-1165" coordsize="10,20">
              <v:shape style="position:absolute;left:5142;top:-1165;width:10;height:20" coordorigin="5142,-1165" coordsize="10,20" path="m5142,-1146l5151,-1146,5151,-1165,5142,-1165,5142,-1146xe" filled="true" fillcolor="#000000" stroked="false">
                <v:path arrowok="t"/>
                <v:fill type="solid"/>
              </v:shape>
            </v:group>
            <v:group style="position:absolute;left:5142;top:-1146;width:10;height:20" coordorigin="5142,-1146" coordsize="10,20">
              <v:shape style="position:absolute;left:5142;top:-1146;width:10;height:20" coordorigin="5142,-1146" coordsize="10,20" path="m5142,-1127l5151,-1127,5151,-1146,5142,-1146,5142,-1127xe" filled="true" fillcolor="#000000" stroked="false">
                <v:path arrowok="t"/>
                <v:fill type="solid"/>
              </v:shape>
            </v:group>
            <v:group style="position:absolute;left:5142;top:-1127;width:10;height:20" coordorigin="5142,-1127" coordsize="10,20">
              <v:shape style="position:absolute;left:5142;top:-1127;width:10;height:20" coordorigin="5142,-1127" coordsize="10,20" path="m5142,-1108l5151,-1108,5151,-1127,5142,-1127,5142,-1108xe" filled="true" fillcolor="#000000" stroked="false">
                <v:path arrowok="t"/>
                <v:fill type="solid"/>
              </v:shape>
            </v:group>
            <v:group style="position:absolute;left:5142;top:-1108;width:10;height:20" coordorigin="5142,-1108" coordsize="10,20">
              <v:shape style="position:absolute;left:5142;top:-1108;width:10;height:20" coordorigin="5142,-1108" coordsize="10,20" path="m5142,-1089l5151,-1089,5151,-1108,5142,-1108,5142,-1089xe" filled="true" fillcolor="#000000" stroked="false">
                <v:path arrowok="t"/>
                <v:fill type="solid"/>
              </v:shape>
            </v:group>
            <v:group style="position:absolute;left:5142;top:-1089;width:10;height:20" coordorigin="5142,-1089" coordsize="10,20">
              <v:shape style="position:absolute;left:5142;top:-1089;width:10;height:20" coordorigin="5142,-1089" coordsize="10,20" path="m5142,-1069l5151,-1069,5151,-1089,5142,-1089,5142,-1069xe" filled="true" fillcolor="#000000" stroked="false">
                <v:path arrowok="t"/>
                <v:fill type="solid"/>
              </v:shape>
            </v:group>
            <v:group style="position:absolute;left:5142;top:-1069;width:10;height:20" coordorigin="5142,-1069" coordsize="10,20">
              <v:shape style="position:absolute;left:5142;top:-1069;width:10;height:20" coordorigin="5142,-1069" coordsize="10,20" path="m5142,-1050l5151,-1050,5151,-1069,5142,-1069,5142,-1050xe" filled="true" fillcolor="#000000" stroked="false">
                <v:path arrowok="t"/>
                <v:fill type="solid"/>
              </v:shape>
            </v:group>
            <v:group style="position:absolute;left:5142;top:-1050;width:10;height:20" coordorigin="5142,-1050" coordsize="10,20">
              <v:shape style="position:absolute;left:5142;top:-1050;width:10;height:20" coordorigin="5142,-1050" coordsize="10,20" path="m5142,-1031l5151,-1031,5151,-1050,5142,-1050,5142,-1031xe" filled="true" fillcolor="#000000" stroked="false">
                <v:path arrowok="t"/>
                <v:fill type="solid"/>
              </v:shape>
            </v:group>
            <v:group style="position:absolute;left:5142;top:-1031;width:10;height:20" coordorigin="5142,-1031" coordsize="10,20">
              <v:shape style="position:absolute;left:5142;top:-1031;width:10;height:20" coordorigin="5142,-1031" coordsize="10,20" path="m5142,-1012l5151,-1012,5151,-1031,5142,-1031,5142,-1012xe" filled="true" fillcolor="#000000" stroked="false">
                <v:path arrowok="t"/>
                <v:fill type="solid"/>
              </v:shape>
            </v:group>
            <v:group style="position:absolute;left:5142;top:-1006;width:10;height:2" coordorigin="5142,-1006" coordsize="10,2">
              <v:shape style="position:absolute;left:5142;top:-1006;width:10;height:2" coordorigin="5142,-1006" coordsize="10,0" path="m5142,-1006l5151,-1006e" filled="false" stroked="true" strokeweight=".599980pt" strokecolor="#000000">
                <v:path arrowok="t"/>
              </v:shape>
            </v:group>
            <v:group style="position:absolute;left:6582;top:-1396;width:10;height:20" coordorigin="6582,-1396" coordsize="10,20">
              <v:shape style="position:absolute;left:6582;top:-1396;width:10;height:20" coordorigin="6582,-1396" coordsize="10,20" path="m6582,-1377l6592,-1377,6592,-1396,6582,-1396,6582,-1377xe" filled="true" fillcolor="#000000" stroked="false">
                <v:path arrowok="t"/>
                <v:fill type="solid"/>
              </v:shape>
            </v:group>
            <v:group style="position:absolute;left:6582;top:-1377;width:10;height:20" coordorigin="6582,-1377" coordsize="10,20">
              <v:shape style="position:absolute;left:6582;top:-1377;width:10;height:20" coordorigin="6582,-1377" coordsize="10,20" path="m6582,-1357l6592,-1357,6592,-1377,6582,-1377,6582,-1357xe" filled="true" fillcolor="#000000" stroked="false">
                <v:path arrowok="t"/>
                <v:fill type="solid"/>
              </v:shape>
            </v:group>
            <v:group style="position:absolute;left:6582;top:-1357;width:10;height:20" coordorigin="6582,-1357" coordsize="10,20">
              <v:shape style="position:absolute;left:6582;top:-1357;width:10;height:20" coordorigin="6582,-1357" coordsize="10,20" path="m6582,-1338l6592,-1338,6592,-1357,6582,-1357,6582,-1338xe" filled="true" fillcolor="#000000" stroked="false">
                <v:path arrowok="t"/>
                <v:fill type="solid"/>
              </v:shape>
            </v:group>
            <v:group style="position:absolute;left:6582;top:-1338;width:10;height:20" coordorigin="6582,-1338" coordsize="10,20">
              <v:shape style="position:absolute;left:6582;top:-1338;width:10;height:20" coordorigin="6582,-1338" coordsize="10,20" path="m6582,-1319l6592,-1319,6592,-1338,6582,-1338,6582,-1319xe" filled="true" fillcolor="#000000" stroked="false">
                <v:path arrowok="t"/>
                <v:fill type="solid"/>
              </v:shape>
            </v:group>
            <v:group style="position:absolute;left:6582;top:-1319;width:10;height:20" coordorigin="6582,-1319" coordsize="10,20">
              <v:shape style="position:absolute;left:6582;top:-1319;width:10;height:20" coordorigin="6582,-1319" coordsize="10,20" path="m6582,-1300l6592,-1300,6592,-1319,6582,-1319,6582,-1300xe" filled="true" fillcolor="#000000" stroked="false">
                <v:path arrowok="t"/>
                <v:fill type="solid"/>
              </v:shape>
            </v:group>
            <v:group style="position:absolute;left:6582;top:-1300;width:10;height:20" coordorigin="6582,-1300" coordsize="10,20">
              <v:shape style="position:absolute;left:6582;top:-1300;width:10;height:20" coordorigin="6582,-1300" coordsize="10,20" path="m6582,-1281l6592,-1281,6592,-1300,6582,-1300,6582,-1281xe" filled="true" fillcolor="#000000" stroked="false">
                <v:path arrowok="t"/>
                <v:fill type="solid"/>
              </v:shape>
            </v:group>
            <v:group style="position:absolute;left:6582;top:-1281;width:10;height:20" coordorigin="6582,-1281" coordsize="10,20">
              <v:shape style="position:absolute;left:6582;top:-1281;width:10;height:20" coordorigin="6582,-1281" coordsize="10,20" path="m6582,-1261l6592,-1261,6592,-1281,6582,-1281,6582,-1261xe" filled="true" fillcolor="#000000" stroked="false">
                <v:path arrowok="t"/>
                <v:fill type="solid"/>
              </v:shape>
            </v:group>
            <v:group style="position:absolute;left:6582;top:-1261;width:10;height:20" coordorigin="6582,-1261" coordsize="10,20">
              <v:shape style="position:absolute;left:6582;top:-1261;width:10;height:20" coordorigin="6582,-1261" coordsize="10,20" path="m6582,-1242l6592,-1242,6592,-1261,6582,-1261,6582,-1242xe" filled="true" fillcolor="#000000" stroked="false">
                <v:path arrowok="t"/>
                <v:fill type="solid"/>
              </v:shape>
            </v:group>
            <v:group style="position:absolute;left:6582;top:-1242;width:10;height:20" coordorigin="6582,-1242" coordsize="10,20">
              <v:shape style="position:absolute;left:6582;top:-1242;width:10;height:20" coordorigin="6582,-1242" coordsize="10,20" path="m6582,-1223l6592,-1223,6592,-1242,6582,-1242,6582,-1223xe" filled="true" fillcolor="#000000" stroked="false">
                <v:path arrowok="t"/>
                <v:fill type="solid"/>
              </v:shape>
            </v:group>
            <v:group style="position:absolute;left:6582;top:-1223;width:10;height:20" coordorigin="6582,-1223" coordsize="10,20">
              <v:shape style="position:absolute;left:6582;top:-1223;width:10;height:20" coordorigin="6582,-1223" coordsize="10,20" path="m6582,-1204l6592,-1204,6592,-1223,6582,-1223,6582,-1204xe" filled="true" fillcolor="#000000" stroked="false">
                <v:path arrowok="t"/>
                <v:fill type="solid"/>
              </v:shape>
            </v:group>
            <v:group style="position:absolute;left:6582;top:-1204;width:10;height:20" coordorigin="6582,-1204" coordsize="10,20">
              <v:shape style="position:absolute;left:6582;top:-1204;width:10;height:20" coordorigin="6582,-1204" coordsize="10,20" path="m6582,-1185l6592,-1185,6592,-1204,6582,-1204,6582,-1185xe" filled="true" fillcolor="#000000" stroked="false">
                <v:path arrowok="t"/>
                <v:fill type="solid"/>
              </v:shape>
            </v:group>
            <v:group style="position:absolute;left:6582;top:-1185;width:10;height:20" coordorigin="6582,-1185" coordsize="10,20">
              <v:shape style="position:absolute;left:6582;top:-1185;width:10;height:20" coordorigin="6582,-1185" coordsize="10,20" path="m6582,-1165l6592,-1165,6592,-1185,6582,-1185,6582,-1165xe" filled="true" fillcolor="#000000" stroked="false">
                <v:path arrowok="t"/>
                <v:fill type="solid"/>
              </v:shape>
            </v:group>
            <v:group style="position:absolute;left:6582;top:-1165;width:10;height:20" coordorigin="6582,-1165" coordsize="10,20">
              <v:shape style="position:absolute;left:6582;top:-1165;width:10;height:20" coordorigin="6582,-1165" coordsize="10,20" path="m6582,-1146l6592,-1146,6592,-1165,6582,-1165,6582,-1146xe" filled="true" fillcolor="#000000" stroked="false">
                <v:path arrowok="t"/>
                <v:fill type="solid"/>
              </v:shape>
            </v:group>
            <v:group style="position:absolute;left:6582;top:-1146;width:10;height:20" coordorigin="6582,-1146" coordsize="10,20">
              <v:shape style="position:absolute;left:6582;top:-1146;width:10;height:20" coordorigin="6582,-1146" coordsize="10,20" path="m6582,-1127l6592,-1127,6592,-1146,6582,-1146,6582,-1127xe" filled="true" fillcolor="#000000" stroked="false">
                <v:path arrowok="t"/>
                <v:fill type="solid"/>
              </v:shape>
            </v:group>
            <v:group style="position:absolute;left:6582;top:-1127;width:10;height:20" coordorigin="6582,-1127" coordsize="10,20">
              <v:shape style="position:absolute;left:6582;top:-1127;width:10;height:20" coordorigin="6582,-1127" coordsize="10,20" path="m6582,-1108l6592,-1108,6592,-1127,6582,-1127,6582,-1108xe" filled="true" fillcolor="#000000" stroked="false">
                <v:path arrowok="t"/>
                <v:fill type="solid"/>
              </v:shape>
            </v:group>
            <v:group style="position:absolute;left:6582;top:-1108;width:10;height:20" coordorigin="6582,-1108" coordsize="10,20">
              <v:shape style="position:absolute;left:6582;top:-1108;width:10;height:20" coordorigin="6582,-1108" coordsize="10,20" path="m6582,-1089l6592,-1089,6592,-1108,6582,-1108,6582,-1089xe" filled="true" fillcolor="#000000" stroked="false">
                <v:path arrowok="t"/>
                <v:fill type="solid"/>
              </v:shape>
            </v:group>
            <v:group style="position:absolute;left:6582;top:-1089;width:10;height:20" coordorigin="6582,-1089" coordsize="10,20">
              <v:shape style="position:absolute;left:6582;top:-1089;width:10;height:20" coordorigin="6582,-1089" coordsize="10,20" path="m6582,-1069l6592,-1069,6592,-1089,6582,-1089,6582,-1069xe" filled="true" fillcolor="#000000" stroked="false">
                <v:path arrowok="t"/>
                <v:fill type="solid"/>
              </v:shape>
            </v:group>
            <v:group style="position:absolute;left:6582;top:-1069;width:10;height:20" coordorigin="6582,-1069" coordsize="10,20">
              <v:shape style="position:absolute;left:6582;top:-1069;width:10;height:20" coordorigin="6582,-1069" coordsize="10,20" path="m6582,-1050l6592,-1050,6592,-1069,6582,-1069,6582,-1050xe" filled="true" fillcolor="#000000" stroked="false">
                <v:path arrowok="t"/>
                <v:fill type="solid"/>
              </v:shape>
            </v:group>
            <v:group style="position:absolute;left:6582;top:-1050;width:10;height:20" coordorigin="6582,-1050" coordsize="10,20">
              <v:shape style="position:absolute;left:6582;top:-1050;width:10;height:20" coordorigin="6582,-1050" coordsize="10,20" path="m6582,-1031l6592,-1031,6592,-1050,6582,-1050,6582,-1031xe" filled="true" fillcolor="#000000" stroked="false">
                <v:path arrowok="t"/>
                <v:fill type="solid"/>
              </v:shape>
            </v:group>
            <v:group style="position:absolute;left:6582;top:-1031;width:10;height:20" coordorigin="6582,-1031" coordsize="10,20">
              <v:shape style="position:absolute;left:6582;top:-1031;width:10;height:20" coordorigin="6582,-1031" coordsize="10,20" path="m6582,-1012l6592,-1012,6592,-1031,6582,-1031,6582,-1012xe" filled="true" fillcolor="#000000" stroked="false">
                <v:path arrowok="t"/>
                <v:fill type="solid"/>
              </v:shape>
            </v:group>
            <v:group style="position:absolute;left:6582;top:-1006;width:10;height:2" coordorigin="6582,-1006" coordsize="10,2">
              <v:shape style="position:absolute;left:6582;top:-1006;width:10;height:2" coordorigin="6582,-1006" coordsize="10,0" path="m6582,-1006l6592,-1006e" filled="false" stroked="true" strokeweight=".599980pt" strokecolor="#000000">
                <v:path arrowok="t"/>
              </v:shape>
            </v:group>
            <v:group style="position:absolute;left:9002;top:-1396;width:10;height:20" coordorigin="9002,-1396" coordsize="10,20">
              <v:shape style="position:absolute;left:9002;top:-1396;width:10;height:20" coordorigin="9002,-1396" coordsize="10,20" path="m9002,-1377l9012,-1377,9012,-1396,9002,-1396,9002,-1377xe" filled="true" fillcolor="#000000" stroked="false">
                <v:path arrowok="t"/>
                <v:fill type="solid"/>
              </v:shape>
            </v:group>
            <v:group style="position:absolute;left:9002;top:-1377;width:10;height:20" coordorigin="9002,-1377" coordsize="10,20">
              <v:shape style="position:absolute;left:9002;top:-1377;width:10;height:20" coordorigin="9002,-1377" coordsize="10,20" path="m9002,-1357l9012,-1357,9012,-1377,9002,-1377,9002,-1357xe" filled="true" fillcolor="#000000" stroked="false">
                <v:path arrowok="t"/>
                <v:fill type="solid"/>
              </v:shape>
            </v:group>
            <v:group style="position:absolute;left:9002;top:-1357;width:10;height:20" coordorigin="9002,-1357" coordsize="10,20">
              <v:shape style="position:absolute;left:9002;top:-1357;width:10;height:20" coordorigin="9002,-1357" coordsize="10,20" path="m9002,-1338l9012,-1338,9012,-1357,9002,-1357,9002,-1338xe" filled="true" fillcolor="#000000" stroked="false">
                <v:path arrowok="t"/>
                <v:fill type="solid"/>
              </v:shape>
            </v:group>
            <v:group style="position:absolute;left:9002;top:-1338;width:10;height:20" coordorigin="9002,-1338" coordsize="10,20">
              <v:shape style="position:absolute;left:9002;top:-1338;width:10;height:20" coordorigin="9002,-1338" coordsize="10,20" path="m9002,-1319l9012,-1319,9012,-1338,9002,-1338,9002,-1319xe" filled="true" fillcolor="#000000" stroked="false">
                <v:path arrowok="t"/>
                <v:fill type="solid"/>
              </v:shape>
            </v:group>
            <v:group style="position:absolute;left:9002;top:-1319;width:10;height:20" coordorigin="9002,-1319" coordsize="10,20">
              <v:shape style="position:absolute;left:9002;top:-1319;width:10;height:20" coordorigin="9002,-1319" coordsize="10,20" path="m9002,-1300l9012,-1300,9012,-1319,9002,-1319,9002,-1300xe" filled="true" fillcolor="#000000" stroked="false">
                <v:path arrowok="t"/>
                <v:fill type="solid"/>
              </v:shape>
            </v:group>
            <v:group style="position:absolute;left:9002;top:-1300;width:10;height:20" coordorigin="9002,-1300" coordsize="10,20">
              <v:shape style="position:absolute;left:9002;top:-1300;width:10;height:20" coordorigin="9002,-1300" coordsize="10,20" path="m9002,-1281l9012,-1281,9012,-1300,9002,-1300,9002,-1281xe" filled="true" fillcolor="#000000" stroked="false">
                <v:path arrowok="t"/>
                <v:fill type="solid"/>
              </v:shape>
            </v:group>
            <v:group style="position:absolute;left:9002;top:-1281;width:10;height:20" coordorigin="9002,-1281" coordsize="10,20">
              <v:shape style="position:absolute;left:9002;top:-1281;width:10;height:20" coordorigin="9002,-1281" coordsize="10,20" path="m9002,-1261l9012,-1261,9012,-1281,9002,-1281,9002,-1261xe" filled="true" fillcolor="#000000" stroked="false">
                <v:path arrowok="t"/>
                <v:fill type="solid"/>
              </v:shape>
            </v:group>
            <v:group style="position:absolute;left:9002;top:-1261;width:10;height:20" coordorigin="9002,-1261" coordsize="10,20">
              <v:shape style="position:absolute;left:9002;top:-1261;width:10;height:20" coordorigin="9002,-1261" coordsize="10,20" path="m9002,-1242l9012,-1242,9012,-1261,9002,-1261,9002,-1242xe" filled="true" fillcolor="#000000" stroked="false">
                <v:path arrowok="t"/>
                <v:fill type="solid"/>
              </v:shape>
            </v:group>
            <v:group style="position:absolute;left:9002;top:-1242;width:10;height:20" coordorigin="9002,-1242" coordsize="10,20">
              <v:shape style="position:absolute;left:9002;top:-1242;width:10;height:20" coordorigin="9002,-1242" coordsize="10,20" path="m9002,-1223l9012,-1223,9012,-1242,9002,-1242,9002,-1223xe" filled="true" fillcolor="#000000" stroked="false">
                <v:path arrowok="t"/>
                <v:fill type="solid"/>
              </v:shape>
            </v:group>
            <v:group style="position:absolute;left:9002;top:-1223;width:10;height:20" coordorigin="9002,-1223" coordsize="10,20">
              <v:shape style="position:absolute;left:9002;top:-1223;width:10;height:20" coordorigin="9002,-1223" coordsize="10,20" path="m9002,-1204l9012,-1204,9012,-1223,9002,-1223,9002,-1204xe" filled="true" fillcolor="#000000" stroked="false">
                <v:path arrowok="t"/>
                <v:fill type="solid"/>
              </v:shape>
            </v:group>
            <v:group style="position:absolute;left:9002;top:-1204;width:10;height:20" coordorigin="9002,-1204" coordsize="10,20">
              <v:shape style="position:absolute;left:9002;top:-1204;width:10;height:20" coordorigin="9002,-1204" coordsize="10,20" path="m9002,-1185l9012,-1185,9012,-1204,9002,-1204,9002,-1185xe" filled="true" fillcolor="#000000" stroked="false">
                <v:path arrowok="t"/>
                <v:fill type="solid"/>
              </v:shape>
            </v:group>
            <v:group style="position:absolute;left:9002;top:-1185;width:10;height:20" coordorigin="9002,-1185" coordsize="10,20">
              <v:shape style="position:absolute;left:9002;top:-1185;width:10;height:20" coordorigin="9002,-1185" coordsize="10,20" path="m9002,-1165l9012,-1165,9012,-1185,9002,-1185,9002,-1165xe" filled="true" fillcolor="#000000" stroked="false">
                <v:path arrowok="t"/>
                <v:fill type="solid"/>
              </v:shape>
            </v:group>
            <v:group style="position:absolute;left:9002;top:-1165;width:10;height:20" coordorigin="9002,-1165" coordsize="10,20">
              <v:shape style="position:absolute;left:9002;top:-1165;width:10;height:20" coordorigin="9002,-1165" coordsize="10,20" path="m9002,-1146l9012,-1146,9012,-1165,9002,-1165,9002,-1146xe" filled="true" fillcolor="#000000" stroked="false">
                <v:path arrowok="t"/>
                <v:fill type="solid"/>
              </v:shape>
            </v:group>
            <v:group style="position:absolute;left:9002;top:-1146;width:10;height:20" coordorigin="9002,-1146" coordsize="10,20">
              <v:shape style="position:absolute;left:9002;top:-1146;width:10;height:20" coordorigin="9002,-1146" coordsize="10,20" path="m9002,-1127l9012,-1127,9012,-1146,9002,-1146,9002,-1127xe" filled="true" fillcolor="#000000" stroked="false">
                <v:path arrowok="t"/>
                <v:fill type="solid"/>
              </v:shape>
            </v:group>
            <v:group style="position:absolute;left:9002;top:-1127;width:10;height:20" coordorigin="9002,-1127" coordsize="10,20">
              <v:shape style="position:absolute;left:9002;top:-1127;width:10;height:20" coordorigin="9002,-1127" coordsize="10,20" path="m9002,-1108l9012,-1108,9012,-1127,9002,-1127,9002,-1108xe" filled="true" fillcolor="#000000" stroked="false">
                <v:path arrowok="t"/>
                <v:fill type="solid"/>
              </v:shape>
            </v:group>
            <v:group style="position:absolute;left:9002;top:-1108;width:10;height:20" coordorigin="9002,-1108" coordsize="10,20">
              <v:shape style="position:absolute;left:9002;top:-1108;width:10;height:20" coordorigin="9002,-1108" coordsize="10,20" path="m9002,-1089l9012,-1089,9012,-1108,9002,-1108,9002,-1089xe" filled="true" fillcolor="#000000" stroked="false">
                <v:path arrowok="t"/>
                <v:fill type="solid"/>
              </v:shape>
            </v:group>
            <v:group style="position:absolute;left:9002;top:-1089;width:10;height:20" coordorigin="9002,-1089" coordsize="10,20">
              <v:shape style="position:absolute;left:9002;top:-1089;width:10;height:20" coordorigin="9002,-1089" coordsize="10,20" path="m9002,-1069l9012,-1069,9012,-1089,9002,-1089,9002,-1069xe" filled="true" fillcolor="#000000" stroked="false">
                <v:path arrowok="t"/>
                <v:fill type="solid"/>
              </v:shape>
            </v:group>
            <v:group style="position:absolute;left:9002;top:-1069;width:10;height:20" coordorigin="9002,-1069" coordsize="10,20">
              <v:shape style="position:absolute;left:9002;top:-1069;width:10;height:20" coordorigin="9002,-1069" coordsize="10,20" path="m9002,-1050l9012,-1050,9012,-1069,9002,-1069,9002,-1050xe" filled="true" fillcolor="#000000" stroked="false">
                <v:path arrowok="t"/>
                <v:fill type="solid"/>
              </v:shape>
            </v:group>
            <v:group style="position:absolute;left:9002;top:-1050;width:10;height:20" coordorigin="9002,-1050" coordsize="10,20">
              <v:shape style="position:absolute;left:9002;top:-1050;width:10;height:20" coordorigin="9002,-1050" coordsize="10,20" path="m9002,-1031l9012,-1031,9012,-1050,9002,-1050,9002,-1031xe" filled="true" fillcolor="#000000" stroked="false">
                <v:path arrowok="t"/>
                <v:fill type="solid"/>
              </v:shape>
            </v:group>
            <v:group style="position:absolute;left:9002;top:-1031;width:10;height:20" coordorigin="9002,-1031" coordsize="10,20">
              <v:shape style="position:absolute;left:9002;top:-1031;width:10;height:20" coordorigin="9002,-1031" coordsize="10,20" path="m9002,-1012l9012,-1012,9012,-1031,9002,-1031,9002,-1012xe" filled="true" fillcolor="#000000" stroked="false">
                <v:path arrowok="t"/>
                <v:fill type="solid"/>
              </v:shape>
            </v:group>
            <v:group style="position:absolute;left:9002;top:-1006;width:10;height:2" coordorigin="9002,-1006" coordsize="10,2">
              <v:shape style="position:absolute;left:9002;top:-1006;width:10;height:2" coordorigin="9002,-1006" coordsize="10,0" path="m9002,-1006l9012,-1006e" filled="false" stroked="true" strokeweight=".599980pt" strokecolor="#000000">
                <v:path arrowok="t"/>
              </v:shape>
              <v:shape style="position:absolute;left:1527;top:-1000;width:1063;height:10" type="#_x0000_t75" stroked="false">
                <v:imagedata r:id="rId194" o:title=""/>
              </v:shape>
              <v:shape style="position:absolute;left:2585;top:-1000;width:1657;height:10" type="#_x0000_t75" stroked="false">
                <v:imagedata r:id="rId195" o:title=""/>
              </v:shape>
              <v:shape style="position:absolute;left:4237;top:-1000;width:905;height:10" type="#_x0000_t75" stroked="false">
                <v:imagedata r:id="rId196" o:title=""/>
              </v:shape>
              <v:shape style="position:absolute;left:5137;top:-1000;width:1445;height:10" type="#_x0000_t75" stroked="false">
                <v:imagedata r:id="rId197" o:title=""/>
              </v:shape>
              <v:shape style="position:absolute;left:6577;top:-1000;width:1579;height:10" type="#_x0000_t75" stroked="false">
                <v:imagedata r:id="rId198" o:title=""/>
              </v:shape>
              <v:shape style="position:absolute;left:8152;top:-1000;width:850;height:10" type="#_x0000_t75" stroked="false">
                <v:imagedata r:id="rId199" o:title=""/>
              </v:shape>
              <v:shape style="position:absolute;left:8997;top:-1000;width:1385;height:10" type="#_x0000_t75" stroked="false">
                <v:imagedata r:id="rId200" o:title=""/>
              </v:shape>
            </v:group>
            <v:group style="position:absolute;left:5142;top:-990;width:10;height:20" coordorigin="5142,-990" coordsize="10,20">
              <v:shape style="position:absolute;left:5142;top:-990;width:10;height:20" coordorigin="5142,-990" coordsize="10,20" path="m5142,-971l5151,-971,5151,-990,5142,-990,5142,-971xe" filled="true" fillcolor="#000000" stroked="false">
                <v:path arrowok="t"/>
                <v:fill type="solid"/>
              </v:shape>
            </v:group>
            <v:group style="position:absolute;left:5142;top:-971;width:10;height:20" coordorigin="5142,-971" coordsize="10,20">
              <v:shape style="position:absolute;left:5142;top:-971;width:10;height:20" coordorigin="5142,-971" coordsize="10,20" path="m5142,-952l5151,-952,5151,-971,5142,-971,5142,-952xe" filled="true" fillcolor="#000000" stroked="false">
                <v:path arrowok="t"/>
                <v:fill type="solid"/>
              </v:shape>
            </v:group>
            <v:group style="position:absolute;left:5142;top:-952;width:10;height:20" coordorigin="5142,-952" coordsize="10,20">
              <v:shape style="position:absolute;left:5142;top:-952;width:10;height:20" coordorigin="5142,-952" coordsize="10,20" path="m5142,-933l5151,-933,5151,-952,5142,-952,5142,-933xe" filled="true" fillcolor="#000000" stroked="false">
                <v:path arrowok="t"/>
                <v:fill type="solid"/>
              </v:shape>
            </v:group>
            <v:group style="position:absolute;left:5142;top:-933;width:10;height:20" coordorigin="5142,-933" coordsize="10,20">
              <v:shape style="position:absolute;left:5142;top:-933;width:10;height:20" coordorigin="5142,-933" coordsize="10,20" path="m5142,-913l5151,-913,5151,-933,5142,-933,5142,-913xe" filled="true" fillcolor="#000000" stroked="false">
                <v:path arrowok="t"/>
                <v:fill type="solid"/>
              </v:shape>
            </v:group>
            <v:group style="position:absolute;left:5142;top:-913;width:10;height:20" coordorigin="5142,-913" coordsize="10,20">
              <v:shape style="position:absolute;left:5142;top:-913;width:10;height:20" coordorigin="5142,-913" coordsize="10,20" path="m5142,-894l5151,-894,5151,-913,5142,-913,5142,-894xe" filled="true" fillcolor="#000000" stroked="false">
                <v:path arrowok="t"/>
                <v:fill type="solid"/>
              </v:shape>
            </v:group>
            <v:group style="position:absolute;left:5142;top:-894;width:10;height:20" coordorigin="5142,-894" coordsize="10,20">
              <v:shape style="position:absolute;left:5142;top:-894;width:10;height:20" coordorigin="5142,-894" coordsize="10,20" path="m5142,-875l5151,-875,5151,-894,5142,-894,5142,-875xe" filled="true" fillcolor="#000000" stroked="false">
                <v:path arrowok="t"/>
                <v:fill type="solid"/>
              </v:shape>
            </v:group>
            <v:group style="position:absolute;left:5142;top:-875;width:10;height:20" coordorigin="5142,-875" coordsize="10,20">
              <v:shape style="position:absolute;left:5142;top:-875;width:10;height:20" coordorigin="5142,-875" coordsize="10,20" path="m5142,-856l5151,-856,5151,-875,5142,-875,5142,-856xe" filled="true" fillcolor="#000000" stroked="false">
                <v:path arrowok="t"/>
                <v:fill type="solid"/>
              </v:shape>
            </v:group>
            <v:group style="position:absolute;left:5142;top:-856;width:10;height:20" coordorigin="5142,-856" coordsize="10,20">
              <v:shape style="position:absolute;left:5142;top:-856;width:10;height:20" coordorigin="5142,-856" coordsize="10,20" path="m5142,-837l5151,-837,5151,-856,5142,-856,5142,-837xe" filled="true" fillcolor="#000000" stroked="false">
                <v:path arrowok="t"/>
                <v:fill type="solid"/>
              </v:shape>
            </v:group>
            <v:group style="position:absolute;left:5142;top:-837;width:10;height:20" coordorigin="5142,-837" coordsize="10,20">
              <v:shape style="position:absolute;left:5142;top:-837;width:10;height:20" coordorigin="5142,-837" coordsize="10,20" path="m5142,-817l5151,-817,5151,-837,5142,-837,5142,-817xe" filled="true" fillcolor="#000000" stroked="false">
                <v:path arrowok="t"/>
                <v:fill type="solid"/>
              </v:shape>
            </v:group>
            <v:group style="position:absolute;left:5142;top:-817;width:10;height:20" coordorigin="5142,-817" coordsize="10,20">
              <v:shape style="position:absolute;left:5142;top:-817;width:10;height:20" coordorigin="5142,-817" coordsize="10,20" path="m5142,-798l5151,-798,5151,-817,5142,-817,5142,-798xe" filled="true" fillcolor="#000000" stroked="false">
                <v:path arrowok="t"/>
                <v:fill type="solid"/>
              </v:shape>
            </v:group>
            <v:group style="position:absolute;left:5142;top:-798;width:10;height:20" coordorigin="5142,-798" coordsize="10,20">
              <v:shape style="position:absolute;left:5142;top:-798;width:10;height:20" coordorigin="5142,-798" coordsize="10,20" path="m5142,-779l5151,-779,5151,-798,5142,-798,5142,-779xe" filled="true" fillcolor="#000000" stroked="false">
                <v:path arrowok="t"/>
                <v:fill type="solid"/>
              </v:shape>
            </v:group>
            <v:group style="position:absolute;left:5142;top:-779;width:10;height:20" coordorigin="5142,-779" coordsize="10,20">
              <v:shape style="position:absolute;left:5142;top:-779;width:10;height:20" coordorigin="5142,-779" coordsize="10,20" path="m5142,-760l5151,-760,5151,-779,5142,-779,5142,-760xe" filled="true" fillcolor="#000000" stroked="false">
                <v:path arrowok="t"/>
                <v:fill type="solid"/>
              </v:shape>
            </v:group>
            <v:group style="position:absolute;left:5142;top:-760;width:10;height:20" coordorigin="5142,-760" coordsize="10,20">
              <v:shape style="position:absolute;left:5142;top:-760;width:10;height:20" coordorigin="5142,-760" coordsize="10,20" path="m5142,-741l5151,-741,5151,-760,5142,-760,5142,-741xe" filled="true" fillcolor="#000000" stroked="false">
                <v:path arrowok="t"/>
                <v:fill type="solid"/>
              </v:shape>
            </v:group>
            <v:group style="position:absolute;left:5142;top:-741;width:10;height:20" coordorigin="5142,-741" coordsize="10,20">
              <v:shape style="position:absolute;left:5142;top:-741;width:10;height:20" coordorigin="5142,-741" coordsize="10,20" path="m5142,-721l5151,-721,5151,-741,5142,-741,5142,-721xe" filled="true" fillcolor="#000000" stroked="false">
                <v:path arrowok="t"/>
                <v:fill type="solid"/>
              </v:shape>
            </v:group>
            <v:group style="position:absolute;left:5142;top:-721;width:10;height:20" coordorigin="5142,-721" coordsize="10,20">
              <v:shape style="position:absolute;left:5142;top:-721;width:10;height:20" coordorigin="5142,-721" coordsize="10,20" path="m5142,-702l5151,-702,5151,-721,5142,-721,5142,-702xe" filled="true" fillcolor="#000000" stroked="false">
                <v:path arrowok="t"/>
                <v:fill type="solid"/>
              </v:shape>
            </v:group>
            <v:group style="position:absolute;left:5142;top:-702;width:10;height:20" coordorigin="5142,-702" coordsize="10,20">
              <v:shape style="position:absolute;left:5142;top:-702;width:10;height:20" coordorigin="5142,-702" coordsize="10,20" path="m5142,-683l5151,-683,5151,-702,5142,-702,5142,-683xe" filled="true" fillcolor="#000000" stroked="false">
                <v:path arrowok="t"/>
                <v:fill type="solid"/>
              </v:shape>
            </v:group>
            <v:group style="position:absolute;left:5142;top:-683;width:10;height:20" coordorigin="5142,-683" coordsize="10,20">
              <v:shape style="position:absolute;left:5142;top:-683;width:10;height:20" coordorigin="5142,-683" coordsize="10,20" path="m5142,-664l5151,-664,5151,-683,5142,-683,5142,-664xe" filled="true" fillcolor="#000000" stroked="false">
                <v:path arrowok="t"/>
                <v:fill type="solid"/>
              </v:shape>
            </v:group>
            <v:group style="position:absolute;left:5142;top:-664;width:10;height:20" coordorigin="5142,-664" coordsize="10,20">
              <v:shape style="position:absolute;left:5142;top:-664;width:10;height:20" coordorigin="5142,-664" coordsize="10,20" path="m5142,-645l5151,-645,5151,-664,5142,-664,5142,-645xe" filled="true" fillcolor="#000000" stroked="false">
                <v:path arrowok="t"/>
                <v:fill type="solid"/>
              </v:shape>
            </v:group>
            <v:group style="position:absolute;left:5142;top:-645;width:10;height:20" coordorigin="5142,-645" coordsize="10,20">
              <v:shape style="position:absolute;left:5142;top:-645;width:10;height:20" coordorigin="5142,-645" coordsize="10,20" path="m5142,-625l5151,-625,5151,-645,5142,-645,5142,-625xe" filled="true" fillcolor="#000000" stroked="false">
                <v:path arrowok="t"/>
                <v:fill type="solid"/>
              </v:shape>
            </v:group>
            <v:group style="position:absolute;left:5142;top:-625;width:10;height:20" coordorigin="5142,-625" coordsize="10,20">
              <v:shape style="position:absolute;left:5142;top:-625;width:10;height:20" coordorigin="5142,-625" coordsize="10,20" path="m5142,-606l5151,-606,5151,-625,5142,-625,5142,-606xe" filled="true" fillcolor="#000000" stroked="false">
                <v:path arrowok="t"/>
                <v:fill type="solid"/>
              </v:shape>
            </v:group>
            <v:group style="position:absolute;left:5142;top:-599;width:10;height:2" coordorigin="5142,-599" coordsize="10,2">
              <v:shape style="position:absolute;left:5142;top:-599;width:10;height:2" coordorigin="5142,-599" coordsize="10,0" path="m5142,-599l5151,-599e" filled="false" stroked="true" strokeweight=".72003pt" strokecolor="#000000">
                <v:path arrowok="t"/>
              </v:shape>
            </v:group>
            <v:group style="position:absolute;left:6582;top:-990;width:10;height:20" coordorigin="6582,-990" coordsize="10,20">
              <v:shape style="position:absolute;left:6582;top:-990;width:10;height:20" coordorigin="6582,-990" coordsize="10,20" path="m6582,-971l6592,-971,6592,-990,6582,-990,6582,-971xe" filled="true" fillcolor="#000000" stroked="false">
                <v:path arrowok="t"/>
                <v:fill type="solid"/>
              </v:shape>
            </v:group>
            <v:group style="position:absolute;left:6582;top:-971;width:10;height:20" coordorigin="6582,-971" coordsize="10,20">
              <v:shape style="position:absolute;left:6582;top:-971;width:10;height:20" coordorigin="6582,-971" coordsize="10,20" path="m6582,-952l6592,-952,6592,-971,6582,-971,6582,-952xe" filled="true" fillcolor="#000000" stroked="false">
                <v:path arrowok="t"/>
                <v:fill type="solid"/>
              </v:shape>
            </v:group>
            <v:group style="position:absolute;left:6582;top:-952;width:10;height:20" coordorigin="6582,-952" coordsize="10,20">
              <v:shape style="position:absolute;left:6582;top:-952;width:10;height:20" coordorigin="6582,-952" coordsize="10,20" path="m6582,-933l6592,-933,6592,-952,6582,-952,6582,-933xe" filled="true" fillcolor="#000000" stroked="false">
                <v:path arrowok="t"/>
                <v:fill type="solid"/>
              </v:shape>
            </v:group>
            <v:group style="position:absolute;left:6582;top:-933;width:10;height:20" coordorigin="6582,-933" coordsize="10,20">
              <v:shape style="position:absolute;left:6582;top:-933;width:10;height:20" coordorigin="6582,-933" coordsize="10,20" path="m6582,-913l6592,-913,6592,-933,6582,-933,6582,-913xe" filled="true" fillcolor="#000000" stroked="false">
                <v:path arrowok="t"/>
                <v:fill type="solid"/>
              </v:shape>
            </v:group>
            <v:group style="position:absolute;left:6582;top:-913;width:10;height:20" coordorigin="6582,-913" coordsize="10,20">
              <v:shape style="position:absolute;left:6582;top:-913;width:10;height:20" coordorigin="6582,-913" coordsize="10,20" path="m6582,-894l6592,-894,6592,-913,6582,-913,6582,-894xe" filled="true" fillcolor="#000000" stroked="false">
                <v:path arrowok="t"/>
                <v:fill type="solid"/>
              </v:shape>
            </v:group>
            <v:group style="position:absolute;left:6582;top:-894;width:10;height:20" coordorigin="6582,-894" coordsize="10,20">
              <v:shape style="position:absolute;left:6582;top:-894;width:10;height:20" coordorigin="6582,-894" coordsize="10,20" path="m6582,-875l6592,-875,6592,-894,6582,-894,6582,-875xe" filled="true" fillcolor="#000000" stroked="false">
                <v:path arrowok="t"/>
                <v:fill type="solid"/>
              </v:shape>
            </v:group>
            <v:group style="position:absolute;left:6582;top:-875;width:10;height:20" coordorigin="6582,-875" coordsize="10,20">
              <v:shape style="position:absolute;left:6582;top:-875;width:10;height:20" coordorigin="6582,-875" coordsize="10,20" path="m6582,-856l6592,-856,6592,-875,6582,-875,6582,-856xe" filled="true" fillcolor="#000000" stroked="false">
                <v:path arrowok="t"/>
                <v:fill type="solid"/>
              </v:shape>
            </v:group>
            <v:group style="position:absolute;left:6582;top:-856;width:10;height:20" coordorigin="6582,-856" coordsize="10,20">
              <v:shape style="position:absolute;left:6582;top:-856;width:10;height:20" coordorigin="6582,-856" coordsize="10,20" path="m6582,-837l6592,-837,6592,-856,6582,-856,6582,-837xe" filled="true" fillcolor="#000000" stroked="false">
                <v:path arrowok="t"/>
                <v:fill type="solid"/>
              </v:shape>
            </v:group>
            <v:group style="position:absolute;left:6582;top:-837;width:10;height:20" coordorigin="6582,-837" coordsize="10,20">
              <v:shape style="position:absolute;left:6582;top:-837;width:10;height:20" coordorigin="6582,-837" coordsize="10,20" path="m6582,-817l6592,-817,6592,-837,6582,-837,6582,-817xe" filled="true" fillcolor="#000000" stroked="false">
                <v:path arrowok="t"/>
                <v:fill type="solid"/>
              </v:shape>
            </v:group>
            <v:group style="position:absolute;left:6582;top:-817;width:10;height:20" coordorigin="6582,-817" coordsize="10,20">
              <v:shape style="position:absolute;left:6582;top:-817;width:10;height:20" coordorigin="6582,-817" coordsize="10,20" path="m6582,-798l6592,-798,6592,-817,6582,-817,6582,-798xe" filled="true" fillcolor="#000000" stroked="false">
                <v:path arrowok="t"/>
                <v:fill type="solid"/>
              </v:shape>
            </v:group>
            <v:group style="position:absolute;left:6582;top:-798;width:10;height:20" coordorigin="6582,-798" coordsize="10,20">
              <v:shape style="position:absolute;left:6582;top:-798;width:10;height:20" coordorigin="6582,-798" coordsize="10,20" path="m6582,-779l6592,-779,6592,-798,6582,-798,6582,-779xe" filled="true" fillcolor="#000000" stroked="false">
                <v:path arrowok="t"/>
                <v:fill type="solid"/>
              </v:shape>
            </v:group>
            <v:group style="position:absolute;left:6582;top:-779;width:10;height:20" coordorigin="6582,-779" coordsize="10,20">
              <v:shape style="position:absolute;left:6582;top:-779;width:10;height:20" coordorigin="6582,-779" coordsize="10,20" path="m6582,-760l6592,-760,6592,-779,6582,-779,6582,-760xe" filled="true" fillcolor="#000000" stroked="false">
                <v:path arrowok="t"/>
                <v:fill type="solid"/>
              </v:shape>
            </v:group>
            <v:group style="position:absolute;left:6582;top:-760;width:10;height:20" coordorigin="6582,-760" coordsize="10,20">
              <v:shape style="position:absolute;left:6582;top:-760;width:10;height:20" coordorigin="6582,-760" coordsize="10,20" path="m6582,-741l6592,-741,6592,-760,6582,-760,6582,-741xe" filled="true" fillcolor="#000000" stroked="false">
                <v:path arrowok="t"/>
                <v:fill type="solid"/>
              </v:shape>
            </v:group>
            <v:group style="position:absolute;left:6582;top:-741;width:10;height:20" coordorigin="6582,-741" coordsize="10,20">
              <v:shape style="position:absolute;left:6582;top:-741;width:10;height:20" coordorigin="6582,-741" coordsize="10,20" path="m6582,-721l6592,-721,6592,-741,6582,-741,6582,-721xe" filled="true" fillcolor="#000000" stroked="false">
                <v:path arrowok="t"/>
                <v:fill type="solid"/>
              </v:shape>
            </v:group>
            <v:group style="position:absolute;left:6582;top:-721;width:10;height:20" coordorigin="6582,-721" coordsize="10,20">
              <v:shape style="position:absolute;left:6582;top:-721;width:10;height:20" coordorigin="6582,-721" coordsize="10,20" path="m6582,-702l6592,-702,6592,-721,6582,-721,6582,-702xe" filled="true" fillcolor="#000000" stroked="false">
                <v:path arrowok="t"/>
                <v:fill type="solid"/>
              </v:shape>
            </v:group>
            <v:group style="position:absolute;left:6582;top:-702;width:10;height:20" coordorigin="6582,-702" coordsize="10,20">
              <v:shape style="position:absolute;left:6582;top:-702;width:10;height:20" coordorigin="6582,-702" coordsize="10,20" path="m6582,-683l6592,-683,6592,-702,6582,-702,6582,-683xe" filled="true" fillcolor="#000000" stroked="false">
                <v:path arrowok="t"/>
                <v:fill type="solid"/>
              </v:shape>
            </v:group>
            <v:group style="position:absolute;left:6582;top:-683;width:10;height:20" coordorigin="6582,-683" coordsize="10,20">
              <v:shape style="position:absolute;left:6582;top:-683;width:10;height:20" coordorigin="6582,-683" coordsize="10,20" path="m6582,-664l6592,-664,6592,-683,6582,-683,6582,-664xe" filled="true" fillcolor="#000000" stroked="false">
                <v:path arrowok="t"/>
                <v:fill type="solid"/>
              </v:shape>
            </v:group>
            <v:group style="position:absolute;left:6582;top:-664;width:10;height:20" coordorigin="6582,-664" coordsize="10,20">
              <v:shape style="position:absolute;left:6582;top:-664;width:10;height:20" coordorigin="6582,-664" coordsize="10,20" path="m6582,-645l6592,-645,6592,-664,6582,-664,6582,-645xe" filled="true" fillcolor="#000000" stroked="false">
                <v:path arrowok="t"/>
                <v:fill type="solid"/>
              </v:shape>
            </v:group>
            <v:group style="position:absolute;left:6582;top:-645;width:10;height:20" coordorigin="6582,-645" coordsize="10,20">
              <v:shape style="position:absolute;left:6582;top:-645;width:10;height:20" coordorigin="6582,-645" coordsize="10,20" path="m6582,-625l6592,-625,6592,-645,6582,-645,6582,-625xe" filled="true" fillcolor="#000000" stroked="false">
                <v:path arrowok="t"/>
                <v:fill type="solid"/>
              </v:shape>
            </v:group>
            <v:group style="position:absolute;left:6582;top:-625;width:10;height:20" coordorigin="6582,-625" coordsize="10,20">
              <v:shape style="position:absolute;left:6582;top:-625;width:10;height:20" coordorigin="6582,-625" coordsize="10,20" path="m6582,-606l6592,-606,6592,-625,6582,-625,6582,-606xe" filled="true" fillcolor="#000000" stroked="false">
                <v:path arrowok="t"/>
                <v:fill type="solid"/>
              </v:shape>
            </v:group>
            <v:group style="position:absolute;left:6582;top:-599;width:10;height:2" coordorigin="6582,-599" coordsize="10,2">
              <v:shape style="position:absolute;left:6582;top:-599;width:10;height:2" coordorigin="6582,-599" coordsize="10,0" path="m6582,-599l6592,-599e" filled="false" stroked="true" strokeweight=".72003pt" strokecolor="#000000">
                <v:path arrowok="t"/>
              </v:shape>
            </v:group>
            <v:group style="position:absolute;left:9002;top:-990;width:10;height:20" coordorigin="9002,-990" coordsize="10,20">
              <v:shape style="position:absolute;left:9002;top:-990;width:10;height:20" coordorigin="9002,-990" coordsize="10,20" path="m9002,-971l9012,-971,9012,-990,9002,-990,9002,-971xe" filled="true" fillcolor="#000000" stroked="false">
                <v:path arrowok="t"/>
                <v:fill type="solid"/>
              </v:shape>
            </v:group>
            <v:group style="position:absolute;left:9002;top:-971;width:10;height:20" coordorigin="9002,-971" coordsize="10,20">
              <v:shape style="position:absolute;left:9002;top:-971;width:10;height:20" coordorigin="9002,-971" coordsize="10,20" path="m9002,-952l9012,-952,9012,-971,9002,-971,9002,-952xe" filled="true" fillcolor="#000000" stroked="false">
                <v:path arrowok="t"/>
                <v:fill type="solid"/>
              </v:shape>
            </v:group>
            <v:group style="position:absolute;left:9002;top:-952;width:10;height:20" coordorigin="9002,-952" coordsize="10,20">
              <v:shape style="position:absolute;left:9002;top:-952;width:10;height:20" coordorigin="9002,-952" coordsize="10,20" path="m9002,-933l9012,-933,9012,-952,9002,-952,9002,-933xe" filled="true" fillcolor="#000000" stroked="false">
                <v:path arrowok="t"/>
                <v:fill type="solid"/>
              </v:shape>
            </v:group>
            <v:group style="position:absolute;left:9002;top:-933;width:10;height:20" coordorigin="9002,-933" coordsize="10,20">
              <v:shape style="position:absolute;left:9002;top:-933;width:10;height:20" coordorigin="9002,-933" coordsize="10,20" path="m9002,-913l9012,-913,9012,-933,9002,-933,9002,-913xe" filled="true" fillcolor="#000000" stroked="false">
                <v:path arrowok="t"/>
                <v:fill type="solid"/>
              </v:shape>
            </v:group>
            <v:group style="position:absolute;left:9002;top:-913;width:10;height:20" coordorigin="9002,-913" coordsize="10,20">
              <v:shape style="position:absolute;left:9002;top:-913;width:10;height:20" coordorigin="9002,-913" coordsize="10,20" path="m9002,-894l9012,-894,9012,-913,9002,-913,9002,-894xe" filled="true" fillcolor="#000000" stroked="false">
                <v:path arrowok="t"/>
                <v:fill type="solid"/>
              </v:shape>
            </v:group>
            <v:group style="position:absolute;left:9002;top:-894;width:10;height:20" coordorigin="9002,-894" coordsize="10,20">
              <v:shape style="position:absolute;left:9002;top:-894;width:10;height:20" coordorigin="9002,-894" coordsize="10,20" path="m9002,-875l9012,-875,9012,-894,9002,-894,9002,-875xe" filled="true" fillcolor="#000000" stroked="false">
                <v:path arrowok="t"/>
                <v:fill type="solid"/>
              </v:shape>
            </v:group>
            <v:group style="position:absolute;left:9002;top:-875;width:10;height:20" coordorigin="9002,-875" coordsize="10,20">
              <v:shape style="position:absolute;left:9002;top:-875;width:10;height:20" coordorigin="9002,-875" coordsize="10,20" path="m9002,-856l9012,-856,9012,-875,9002,-875,9002,-856xe" filled="true" fillcolor="#000000" stroked="false">
                <v:path arrowok="t"/>
                <v:fill type="solid"/>
              </v:shape>
            </v:group>
            <v:group style="position:absolute;left:9002;top:-856;width:10;height:20" coordorigin="9002,-856" coordsize="10,20">
              <v:shape style="position:absolute;left:9002;top:-856;width:10;height:20" coordorigin="9002,-856" coordsize="10,20" path="m9002,-837l9012,-837,9012,-856,9002,-856,9002,-837xe" filled="true" fillcolor="#000000" stroked="false">
                <v:path arrowok="t"/>
                <v:fill type="solid"/>
              </v:shape>
            </v:group>
            <v:group style="position:absolute;left:9002;top:-837;width:10;height:20" coordorigin="9002,-837" coordsize="10,20">
              <v:shape style="position:absolute;left:9002;top:-837;width:10;height:20" coordorigin="9002,-837" coordsize="10,20" path="m9002,-817l9012,-817,9012,-837,9002,-837,9002,-817xe" filled="true" fillcolor="#000000" stroked="false">
                <v:path arrowok="t"/>
                <v:fill type="solid"/>
              </v:shape>
            </v:group>
            <v:group style="position:absolute;left:9002;top:-817;width:10;height:20" coordorigin="9002,-817" coordsize="10,20">
              <v:shape style="position:absolute;left:9002;top:-817;width:10;height:20" coordorigin="9002,-817" coordsize="10,20" path="m9002,-798l9012,-798,9012,-817,9002,-817,9002,-798xe" filled="true" fillcolor="#000000" stroked="false">
                <v:path arrowok="t"/>
                <v:fill type="solid"/>
              </v:shape>
            </v:group>
            <v:group style="position:absolute;left:9002;top:-798;width:10;height:20" coordorigin="9002,-798" coordsize="10,20">
              <v:shape style="position:absolute;left:9002;top:-798;width:10;height:20" coordorigin="9002,-798" coordsize="10,20" path="m9002,-779l9012,-779,9012,-798,9002,-798,9002,-779xe" filled="true" fillcolor="#000000" stroked="false">
                <v:path arrowok="t"/>
                <v:fill type="solid"/>
              </v:shape>
            </v:group>
            <v:group style="position:absolute;left:9002;top:-779;width:10;height:20" coordorigin="9002,-779" coordsize="10,20">
              <v:shape style="position:absolute;left:9002;top:-779;width:10;height:20" coordorigin="9002,-779" coordsize="10,20" path="m9002,-760l9012,-760,9012,-779,9002,-779,9002,-760xe" filled="true" fillcolor="#000000" stroked="false">
                <v:path arrowok="t"/>
                <v:fill type="solid"/>
              </v:shape>
            </v:group>
            <v:group style="position:absolute;left:9002;top:-760;width:10;height:20" coordorigin="9002,-760" coordsize="10,20">
              <v:shape style="position:absolute;left:9002;top:-760;width:10;height:20" coordorigin="9002,-760" coordsize="10,20" path="m9002,-741l9012,-741,9012,-760,9002,-760,9002,-741xe" filled="true" fillcolor="#000000" stroked="false">
                <v:path arrowok="t"/>
                <v:fill type="solid"/>
              </v:shape>
            </v:group>
            <v:group style="position:absolute;left:9002;top:-741;width:10;height:20" coordorigin="9002,-741" coordsize="10,20">
              <v:shape style="position:absolute;left:9002;top:-741;width:10;height:20" coordorigin="9002,-741" coordsize="10,20" path="m9002,-721l9012,-721,9012,-741,9002,-741,9002,-721xe" filled="true" fillcolor="#000000" stroked="false">
                <v:path arrowok="t"/>
                <v:fill type="solid"/>
              </v:shape>
            </v:group>
            <v:group style="position:absolute;left:9002;top:-721;width:10;height:20" coordorigin="9002,-721" coordsize="10,20">
              <v:shape style="position:absolute;left:9002;top:-721;width:10;height:20" coordorigin="9002,-721" coordsize="10,20" path="m9002,-702l9012,-702,9012,-721,9002,-721,9002,-702xe" filled="true" fillcolor="#000000" stroked="false">
                <v:path arrowok="t"/>
                <v:fill type="solid"/>
              </v:shape>
            </v:group>
            <v:group style="position:absolute;left:9002;top:-702;width:10;height:20" coordorigin="9002,-702" coordsize="10,20">
              <v:shape style="position:absolute;left:9002;top:-702;width:10;height:20" coordorigin="9002,-702" coordsize="10,20" path="m9002,-683l9012,-683,9012,-702,9002,-702,9002,-683xe" filled="true" fillcolor="#000000" stroked="false">
                <v:path arrowok="t"/>
                <v:fill type="solid"/>
              </v:shape>
            </v:group>
            <v:group style="position:absolute;left:9002;top:-683;width:10;height:20" coordorigin="9002,-683" coordsize="10,20">
              <v:shape style="position:absolute;left:9002;top:-683;width:10;height:20" coordorigin="9002,-683" coordsize="10,20" path="m9002,-664l9012,-664,9012,-683,9002,-683,9002,-664xe" filled="true" fillcolor="#000000" stroked="false">
                <v:path arrowok="t"/>
                <v:fill type="solid"/>
              </v:shape>
            </v:group>
            <v:group style="position:absolute;left:9002;top:-664;width:10;height:20" coordorigin="9002,-664" coordsize="10,20">
              <v:shape style="position:absolute;left:9002;top:-664;width:10;height:20" coordorigin="9002,-664" coordsize="10,20" path="m9002,-645l9012,-645,9012,-664,9002,-664,9002,-645xe" filled="true" fillcolor="#000000" stroked="false">
                <v:path arrowok="t"/>
                <v:fill type="solid"/>
              </v:shape>
            </v:group>
            <v:group style="position:absolute;left:9002;top:-645;width:10;height:20" coordorigin="9002,-645" coordsize="10,20">
              <v:shape style="position:absolute;left:9002;top:-645;width:10;height:20" coordorigin="9002,-645" coordsize="10,20" path="m9002,-625l9012,-625,9012,-645,9002,-645,9002,-625xe" filled="true" fillcolor="#000000" stroked="false">
                <v:path arrowok="t"/>
                <v:fill type="solid"/>
              </v:shape>
            </v:group>
            <v:group style="position:absolute;left:9002;top:-625;width:10;height:20" coordorigin="9002,-625" coordsize="10,20">
              <v:shape style="position:absolute;left:9002;top:-625;width:10;height:20" coordorigin="9002,-625" coordsize="10,20" path="m9002,-606l9012,-606,9012,-625,9002,-625,9002,-606xe" filled="true" fillcolor="#000000" stroked="false">
                <v:path arrowok="t"/>
                <v:fill type="solid"/>
              </v:shape>
            </v:group>
            <v:group style="position:absolute;left:9002;top:-599;width:10;height:2" coordorigin="9002,-599" coordsize="10,2">
              <v:shape style="position:absolute;left:9002;top:-599;width:10;height:2" coordorigin="9002,-599" coordsize="10,0" path="m9002,-599l9012,-599e" filled="false" stroked="true" strokeweight=".72003pt" strokecolor="#000000">
                <v:path arrowok="t"/>
              </v:shape>
              <v:shape style="position:absolute;left:1527;top:-683;width:1082;height:101" type="#_x0000_t75" stroked="false">
                <v:imagedata r:id="rId201" o:title=""/>
              </v:shape>
              <v:shape style="position:absolute;left:2585;top:-592;width:1657;height:10" type="#_x0000_t75" stroked="false">
                <v:imagedata r:id="rId203" o:title=""/>
              </v:shape>
              <v:shape style="position:absolute;left:4237;top:-592;width:905;height:10" type="#_x0000_t75" stroked="false">
                <v:imagedata r:id="rId204" o:title=""/>
              </v:shape>
              <v:shape style="position:absolute;left:5137;top:-592;width:1445;height:10" type="#_x0000_t75" stroked="false">
                <v:imagedata r:id="rId205" o:title=""/>
              </v:shape>
              <v:shape style="position:absolute;left:6577;top:-592;width:1579;height:10" type="#_x0000_t75" stroked="false">
                <v:imagedata r:id="rId206" o:title=""/>
              </v:shape>
              <v:shape style="position:absolute;left:8152;top:-592;width:850;height:10" type="#_x0000_t75" stroked="false">
                <v:imagedata r:id="rId207" o:title=""/>
              </v:shape>
              <v:shape style="position:absolute;left:8997;top:-592;width:1385;height:10" type="#_x0000_t75" stroked="false">
                <v:imagedata r:id="rId189" o:title=""/>
              </v:shape>
            </v:group>
            <v:group style="position:absolute;left:5142;top:-582;width:10;height:20" coordorigin="5142,-582" coordsize="10,20">
              <v:shape style="position:absolute;left:5142;top:-582;width:10;height:20" coordorigin="5142,-582" coordsize="10,20" path="m5142,-563l5151,-563,5151,-582,5142,-582,5142,-563xe" filled="true" fillcolor="#000000" stroked="false">
                <v:path arrowok="t"/>
                <v:fill type="solid"/>
              </v:shape>
            </v:group>
            <v:group style="position:absolute;left:5142;top:-563;width:10;height:20" coordorigin="5142,-563" coordsize="10,20">
              <v:shape style="position:absolute;left:5142;top:-563;width:10;height:20" coordorigin="5142,-563" coordsize="10,20" path="m5142,-544l5151,-544,5151,-563,5142,-563,5142,-544xe" filled="true" fillcolor="#000000" stroked="false">
                <v:path arrowok="t"/>
                <v:fill type="solid"/>
              </v:shape>
            </v:group>
            <v:group style="position:absolute;left:5142;top:-544;width:10;height:20" coordorigin="5142,-544" coordsize="10,20">
              <v:shape style="position:absolute;left:5142;top:-544;width:10;height:20" coordorigin="5142,-544" coordsize="10,20" path="m5142,-525l5151,-525,5151,-544,5142,-544,5142,-525xe" filled="true" fillcolor="#000000" stroked="false">
                <v:path arrowok="t"/>
                <v:fill type="solid"/>
              </v:shape>
            </v:group>
            <v:group style="position:absolute;left:5142;top:-525;width:10;height:20" coordorigin="5142,-525" coordsize="10,20">
              <v:shape style="position:absolute;left:5142;top:-525;width:10;height:20" coordorigin="5142,-525" coordsize="10,20" path="m5142,-505l5151,-505,5151,-525,5142,-525,5142,-505xe" filled="true" fillcolor="#000000" stroked="false">
                <v:path arrowok="t"/>
                <v:fill type="solid"/>
              </v:shape>
            </v:group>
            <v:group style="position:absolute;left:5142;top:-505;width:10;height:20" coordorigin="5142,-505" coordsize="10,20">
              <v:shape style="position:absolute;left:5142;top:-505;width:10;height:20" coordorigin="5142,-505" coordsize="10,20" path="m5142,-486l5151,-486,5151,-505,5142,-505,5142,-486xe" filled="true" fillcolor="#000000" stroked="false">
                <v:path arrowok="t"/>
                <v:fill type="solid"/>
              </v:shape>
            </v:group>
            <v:group style="position:absolute;left:5142;top:-486;width:10;height:20" coordorigin="5142,-486" coordsize="10,20">
              <v:shape style="position:absolute;left:5142;top:-486;width:10;height:20" coordorigin="5142,-486" coordsize="10,20" path="m5142,-467l5151,-467,5151,-486,5142,-486,5142,-467xe" filled="true" fillcolor="#000000" stroked="false">
                <v:path arrowok="t"/>
                <v:fill type="solid"/>
              </v:shape>
            </v:group>
            <v:group style="position:absolute;left:5142;top:-467;width:10;height:20" coordorigin="5142,-467" coordsize="10,20">
              <v:shape style="position:absolute;left:5142;top:-467;width:10;height:20" coordorigin="5142,-467" coordsize="10,20" path="m5142,-448l5151,-448,5151,-467,5142,-467,5142,-448xe" filled="true" fillcolor="#000000" stroked="false">
                <v:path arrowok="t"/>
                <v:fill type="solid"/>
              </v:shape>
            </v:group>
            <v:group style="position:absolute;left:5142;top:-448;width:10;height:20" coordorigin="5142,-448" coordsize="10,20">
              <v:shape style="position:absolute;left:5142;top:-448;width:10;height:20" coordorigin="5142,-448" coordsize="10,20" path="m5142,-429l5151,-429,5151,-448,5142,-448,5142,-429xe" filled="true" fillcolor="#000000" stroked="false">
                <v:path arrowok="t"/>
                <v:fill type="solid"/>
              </v:shape>
            </v:group>
            <v:group style="position:absolute;left:5142;top:-429;width:10;height:20" coordorigin="5142,-429" coordsize="10,20">
              <v:shape style="position:absolute;left:5142;top:-429;width:10;height:20" coordorigin="5142,-429" coordsize="10,20" path="m5142,-409l5151,-409,5151,-429,5142,-429,5142,-409xe" filled="true" fillcolor="#000000" stroked="false">
                <v:path arrowok="t"/>
                <v:fill type="solid"/>
              </v:shape>
            </v:group>
            <v:group style="position:absolute;left:5142;top:-409;width:10;height:20" coordorigin="5142,-409" coordsize="10,20">
              <v:shape style="position:absolute;left:5142;top:-409;width:10;height:20" coordorigin="5142,-409" coordsize="10,20" path="m5142,-390l5151,-390,5151,-409,5142,-409,5142,-390xe" filled="true" fillcolor="#000000" stroked="false">
                <v:path arrowok="t"/>
                <v:fill type="solid"/>
              </v:shape>
            </v:group>
            <v:group style="position:absolute;left:5142;top:-390;width:10;height:20" coordorigin="5142,-390" coordsize="10,20">
              <v:shape style="position:absolute;left:5142;top:-390;width:10;height:20" coordorigin="5142,-390" coordsize="10,20" path="m5142,-371l5151,-371,5151,-390,5142,-390,5142,-371xe" filled="true" fillcolor="#000000" stroked="false">
                <v:path arrowok="t"/>
                <v:fill type="solid"/>
              </v:shape>
            </v:group>
            <v:group style="position:absolute;left:5142;top:-371;width:10;height:20" coordorigin="5142,-371" coordsize="10,20">
              <v:shape style="position:absolute;left:5142;top:-371;width:10;height:20" coordorigin="5142,-371" coordsize="10,20" path="m5142,-352l5151,-352,5151,-371,5142,-371,5142,-352xe" filled="true" fillcolor="#000000" stroked="false">
                <v:path arrowok="t"/>
                <v:fill type="solid"/>
              </v:shape>
            </v:group>
            <v:group style="position:absolute;left:5142;top:-352;width:10;height:20" coordorigin="5142,-352" coordsize="10,20">
              <v:shape style="position:absolute;left:5142;top:-352;width:10;height:20" coordorigin="5142,-352" coordsize="10,20" path="m5142,-333l5151,-333,5151,-352,5142,-352,5142,-333xe" filled="true" fillcolor="#000000" stroked="false">
                <v:path arrowok="t"/>
                <v:fill type="solid"/>
              </v:shape>
            </v:group>
            <v:group style="position:absolute;left:5142;top:-333;width:10;height:20" coordorigin="5142,-333" coordsize="10,20">
              <v:shape style="position:absolute;left:5142;top:-333;width:10;height:20" coordorigin="5142,-333" coordsize="10,20" path="m5142,-313l5151,-313,5151,-333,5142,-333,5142,-313xe" filled="true" fillcolor="#000000" stroked="false">
                <v:path arrowok="t"/>
                <v:fill type="solid"/>
              </v:shape>
            </v:group>
            <v:group style="position:absolute;left:5142;top:-313;width:10;height:20" coordorigin="5142,-313" coordsize="10,20">
              <v:shape style="position:absolute;left:5142;top:-313;width:10;height:20" coordorigin="5142,-313" coordsize="10,20" path="m5142,-294l5151,-294,5151,-313,5142,-313,5142,-294xe" filled="true" fillcolor="#000000" stroked="false">
                <v:path arrowok="t"/>
                <v:fill type="solid"/>
              </v:shape>
            </v:group>
            <v:group style="position:absolute;left:1512;top:-178;width:1078;height:2" coordorigin="1512,-178" coordsize="1078,2">
              <v:shape style="position:absolute;left:1512;top:-178;width:1078;height:2" coordorigin="1512,-178" coordsize="1078,0" path="m1512,-178l2590,-178e" filled="false" stroked="true" strokeweight=".48001pt" strokecolor="#000000">
                <v:path arrowok="t"/>
              </v:shape>
            </v:group>
            <v:group style="position:absolute;left:2590;top:-217;width:10;height:20" coordorigin="2590,-217" coordsize="10,20">
              <v:shape style="position:absolute;left:2590;top:-217;width:10;height:20" coordorigin="2590,-217" coordsize="10,20" path="m2590,-198l2600,-198,2600,-217,2590,-217,2590,-198xe" filled="true" fillcolor="#000000" stroked="false">
                <v:path arrowok="t"/>
                <v:fill type="solid"/>
              </v:shape>
              <v:shape style="position:absolute;left:2590;top:-198;width:10;height:15" type="#_x0000_t75" stroked="false">
                <v:imagedata r:id="rId208" o:title=""/>
              </v:shape>
            </v:group>
            <v:group style="position:absolute;left:2590;top:-178;width:10;height:2" coordorigin="2590,-178" coordsize="10,2">
              <v:shape style="position:absolute;left:2590;top:-178;width:10;height:2" coordorigin="2590,-178" coordsize="10,0" path="m2590,-178l2600,-178e" filled="false" stroked="true" strokeweight=".48001pt" strokecolor="#000000">
                <v:path arrowok="t"/>
              </v:shape>
            </v:group>
            <v:group style="position:absolute;left:2600;top:-178;width:1643;height:2" coordorigin="2600,-178" coordsize="1643,2">
              <v:shape style="position:absolute;left:2600;top:-178;width:1643;height:2" coordorigin="2600,-178" coordsize="1643,0" path="m2600,-178l4242,-178e" filled="false" stroked="true" strokeweight=".48001pt" strokecolor="#000000">
                <v:path arrowok="t"/>
              </v:shape>
            </v:group>
            <v:group style="position:absolute;left:4242;top:-217;width:10;height:20" coordorigin="4242,-217" coordsize="10,20">
              <v:shape style="position:absolute;left:4242;top:-217;width:10;height:20" coordorigin="4242,-217" coordsize="10,20" path="m4242,-198l4251,-198,4251,-217,4242,-217,4242,-198xe" filled="true" fillcolor="#000000" stroked="false">
                <v:path arrowok="t"/>
                <v:fill type="solid"/>
              </v:shape>
              <v:shape style="position:absolute;left:4242;top:-198;width:10;height:15" type="#_x0000_t75" stroked="false">
                <v:imagedata r:id="rId208" o:title=""/>
              </v:shape>
            </v:group>
            <v:group style="position:absolute;left:4242;top:-178;width:10;height:2" coordorigin="4242,-178" coordsize="10,2">
              <v:shape style="position:absolute;left:4242;top:-178;width:10;height:2" coordorigin="4242,-178" coordsize="10,0" path="m4242,-178l4251,-178e" filled="false" stroked="true" strokeweight=".48001pt" strokecolor="#000000">
                <v:path arrowok="t"/>
              </v:shape>
            </v:group>
            <v:group style="position:absolute;left:4251;top:-178;width:891;height:2" coordorigin="4251,-178" coordsize="891,2">
              <v:shape style="position:absolute;left:4251;top:-178;width:891;height:2" coordorigin="4251,-178" coordsize="891,0" path="m4251,-178l5142,-178e" filled="false" stroked="true" strokeweight=".48001pt" strokecolor="#000000">
                <v:path arrowok="t"/>
              </v:shape>
            </v:group>
            <v:group style="position:absolute;left:5142;top:-294;width:10;height:20" coordorigin="5142,-294" coordsize="10,20">
              <v:shape style="position:absolute;left:5142;top:-294;width:10;height:20" coordorigin="5142,-294" coordsize="10,20" path="m5142,-275l5151,-275,5151,-294,5142,-294,5142,-275xe" filled="true" fillcolor="#000000" stroked="false">
                <v:path arrowok="t"/>
                <v:fill type="solid"/>
              </v:shape>
            </v:group>
            <v:group style="position:absolute;left:5142;top:-275;width:10;height:20" coordorigin="5142,-275" coordsize="10,20">
              <v:shape style="position:absolute;left:5142;top:-275;width:10;height:20" coordorigin="5142,-275" coordsize="10,20" path="m5142,-256l5151,-256,5151,-275,5142,-275,5142,-256xe" filled="true" fillcolor="#000000" stroked="false">
                <v:path arrowok="t"/>
                <v:fill type="solid"/>
              </v:shape>
            </v:group>
            <v:group style="position:absolute;left:5142;top:-256;width:10;height:20" coordorigin="5142,-256" coordsize="10,20">
              <v:shape style="position:absolute;left:5142;top:-256;width:10;height:20" coordorigin="5142,-256" coordsize="10,20" path="m5142,-237l5151,-237,5151,-256,5142,-256,5142,-237xe" filled="true" fillcolor="#000000" stroked="false">
                <v:path arrowok="t"/>
                <v:fill type="solid"/>
              </v:shape>
            </v:group>
            <v:group style="position:absolute;left:5142;top:-237;width:10;height:20" coordorigin="5142,-237" coordsize="10,20">
              <v:shape style="position:absolute;left:5142;top:-237;width:10;height:20" coordorigin="5142,-237" coordsize="10,20" path="m5142,-217l5151,-217,5151,-237,5142,-237,5142,-217xe" filled="true" fillcolor="#000000" stroked="false">
                <v:path arrowok="t"/>
                <v:fill type="solid"/>
              </v:shape>
            </v:group>
            <v:group style="position:absolute;left:5142;top:-217;width:10;height:20" coordorigin="5142,-217" coordsize="10,20">
              <v:shape style="position:absolute;left:5142;top:-217;width:10;height:20" coordorigin="5142,-217" coordsize="10,20" path="m5142,-198l5151,-198,5151,-217,5142,-217,5142,-198xe" filled="true" fillcolor="#000000" stroked="false">
                <v:path arrowok="t"/>
                <v:fill type="solid"/>
              </v:shape>
              <v:shape style="position:absolute;left:5142;top:-198;width:10;height:15" type="#_x0000_t75" stroked="false">
                <v:imagedata r:id="rId208" o:title=""/>
              </v:shape>
            </v:group>
            <v:group style="position:absolute;left:5142;top:-178;width:10;height:2" coordorigin="5142,-178" coordsize="10,2">
              <v:shape style="position:absolute;left:5142;top:-178;width:10;height:2" coordorigin="5142,-178" coordsize="10,0" path="m5142,-178l5151,-178e" filled="false" stroked="true" strokeweight=".48001pt" strokecolor="#000000">
                <v:path arrowok="t"/>
              </v:shape>
            </v:group>
            <v:group style="position:absolute;left:5151;top:-178;width:1431;height:2" coordorigin="5151,-178" coordsize="1431,2">
              <v:shape style="position:absolute;left:5151;top:-178;width:1431;height:2" coordorigin="5151,-178" coordsize="1431,0" path="m5151,-178l6582,-178e" filled="false" stroked="true" strokeweight=".48001pt" strokecolor="#000000">
                <v:path arrowok="t"/>
              </v:shape>
            </v:group>
            <v:group style="position:absolute;left:6582;top:-582;width:10;height:20" coordorigin="6582,-582" coordsize="10,20">
              <v:shape style="position:absolute;left:6582;top:-582;width:10;height:20" coordorigin="6582,-582" coordsize="10,20" path="m6582,-563l6592,-563,6592,-582,6582,-582,6582,-563xe" filled="true" fillcolor="#000000" stroked="false">
                <v:path arrowok="t"/>
                <v:fill type="solid"/>
              </v:shape>
            </v:group>
            <v:group style="position:absolute;left:6582;top:-563;width:10;height:20" coordorigin="6582,-563" coordsize="10,20">
              <v:shape style="position:absolute;left:6582;top:-563;width:10;height:20" coordorigin="6582,-563" coordsize="10,20" path="m6582,-544l6592,-544,6592,-563,6582,-563,6582,-544xe" filled="true" fillcolor="#000000" stroked="false">
                <v:path arrowok="t"/>
                <v:fill type="solid"/>
              </v:shape>
            </v:group>
            <v:group style="position:absolute;left:6582;top:-544;width:10;height:20" coordorigin="6582,-544" coordsize="10,20">
              <v:shape style="position:absolute;left:6582;top:-544;width:10;height:20" coordorigin="6582,-544" coordsize="10,20" path="m6582,-525l6592,-525,6592,-544,6582,-544,6582,-525xe" filled="true" fillcolor="#000000" stroked="false">
                <v:path arrowok="t"/>
                <v:fill type="solid"/>
              </v:shape>
            </v:group>
            <v:group style="position:absolute;left:6582;top:-525;width:10;height:20" coordorigin="6582,-525" coordsize="10,20">
              <v:shape style="position:absolute;left:6582;top:-525;width:10;height:20" coordorigin="6582,-525" coordsize="10,20" path="m6582,-505l6592,-505,6592,-525,6582,-525,6582,-505xe" filled="true" fillcolor="#000000" stroked="false">
                <v:path arrowok="t"/>
                <v:fill type="solid"/>
              </v:shape>
            </v:group>
            <v:group style="position:absolute;left:6582;top:-505;width:10;height:20" coordorigin="6582,-505" coordsize="10,20">
              <v:shape style="position:absolute;left:6582;top:-505;width:10;height:20" coordorigin="6582,-505" coordsize="10,20" path="m6582,-486l6592,-486,6592,-505,6582,-505,6582,-486xe" filled="true" fillcolor="#000000" stroked="false">
                <v:path arrowok="t"/>
                <v:fill type="solid"/>
              </v:shape>
            </v:group>
            <v:group style="position:absolute;left:6582;top:-486;width:10;height:20" coordorigin="6582,-486" coordsize="10,20">
              <v:shape style="position:absolute;left:6582;top:-486;width:10;height:20" coordorigin="6582,-486" coordsize="10,20" path="m6582,-467l6592,-467,6592,-486,6582,-486,6582,-467xe" filled="true" fillcolor="#000000" stroked="false">
                <v:path arrowok="t"/>
                <v:fill type="solid"/>
              </v:shape>
            </v:group>
            <v:group style="position:absolute;left:6582;top:-467;width:10;height:20" coordorigin="6582,-467" coordsize="10,20">
              <v:shape style="position:absolute;left:6582;top:-467;width:10;height:20" coordorigin="6582,-467" coordsize="10,20" path="m6582,-448l6592,-448,6592,-467,6582,-467,6582,-448xe" filled="true" fillcolor="#000000" stroked="false">
                <v:path arrowok="t"/>
                <v:fill type="solid"/>
              </v:shape>
            </v:group>
            <v:group style="position:absolute;left:6582;top:-448;width:10;height:20" coordorigin="6582,-448" coordsize="10,20">
              <v:shape style="position:absolute;left:6582;top:-448;width:10;height:20" coordorigin="6582,-448" coordsize="10,20" path="m6582,-429l6592,-429,6592,-448,6582,-448,6582,-429xe" filled="true" fillcolor="#000000" stroked="false">
                <v:path arrowok="t"/>
                <v:fill type="solid"/>
              </v:shape>
            </v:group>
            <v:group style="position:absolute;left:6582;top:-429;width:10;height:20" coordorigin="6582,-429" coordsize="10,20">
              <v:shape style="position:absolute;left:6582;top:-429;width:10;height:20" coordorigin="6582,-429" coordsize="10,20" path="m6582,-409l6592,-409,6592,-429,6582,-429,6582,-409xe" filled="true" fillcolor="#000000" stroked="false">
                <v:path arrowok="t"/>
                <v:fill type="solid"/>
              </v:shape>
            </v:group>
            <v:group style="position:absolute;left:6582;top:-409;width:10;height:20" coordorigin="6582,-409" coordsize="10,20">
              <v:shape style="position:absolute;left:6582;top:-409;width:10;height:20" coordorigin="6582,-409" coordsize="10,20" path="m6582,-390l6592,-390,6592,-409,6582,-409,6582,-390xe" filled="true" fillcolor="#000000" stroked="false">
                <v:path arrowok="t"/>
                <v:fill type="solid"/>
              </v:shape>
            </v:group>
            <v:group style="position:absolute;left:6582;top:-390;width:10;height:20" coordorigin="6582,-390" coordsize="10,20">
              <v:shape style="position:absolute;left:6582;top:-390;width:10;height:20" coordorigin="6582,-390" coordsize="10,20" path="m6582,-371l6592,-371,6592,-390,6582,-390,6582,-371xe" filled="true" fillcolor="#000000" stroked="false">
                <v:path arrowok="t"/>
                <v:fill type="solid"/>
              </v:shape>
            </v:group>
            <v:group style="position:absolute;left:6582;top:-371;width:10;height:20" coordorigin="6582,-371" coordsize="10,20">
              <v:shape style="position:absolute;left:6582;top:-371;width:10;height:20" coordorigin="6582,-371" coordsize="10,20" path="m6582,-352l6592,-352,6592,-371,6582,-371,6582,-352xe" filled="true" fillcolor="#000000" stroked="false">
                <v:path arrowok="t"/>
                <v:fill type="solid"/>
              </v:shape>
            </v:group>
            <v:group style="position:absolute;left:6582;top:-352;width:10;height:20" coordorigin="6582,-352" coordsize="10,20">
              <v:shape style="position:absolute;left:6582;top:-352;width:10;height:20" coordorigin="6582,-352" coordsize="10,20" path="m6582,-333l6592,-333,6592,-352,6582,-352,6582,-333xe" filled="true" fillcolor="#000000" stroked="false">
                <v:path arrowok="t"/>
                <v:fill type="solid"/>
              </v:shape>
            </v:group>
            <v:group style="position:absolute;left:6582;top:-333;width:10;height:20" coordorigin="6582,-333" coordsize="10,20">
              <v:shape style="position:absolute;left:6582;top:-333;width:10;height:20" coordorigin="6582,-333" coordsize="10,20" path="m6582,-313l6592,-313,6592,-333,6582,-333,6582,-313xe" filled="true" fillcolor="#000000" stroked="false">
                <v:path arrowok="t"/>
                <v:fill type="solid"/>
              </v:shape>
            </v:group>
            <v:group style="position:absolute;left:6582;top:-313;width:10;height:20" coordorigin="6582,-313" coordsize="10,20">
              <v:shape style="position:absolute;left:6582;top:-313;width:10;height:20" coordorigin="6582,-313" coordsize="10,20" path="m6582,-294l6592,-294,6592,-313,6582,-313,6582,-294xe" filled="true" fillcolor="#000000" stroked="false">
                <v:path arrowok="t"/>
                <v:fill type="solid"/>
              </v:shape>
            </v:group>
            <v:group style="position:absolute;left:6582;top:-294;width:10;height:20" coordorigin="6582,-294" coordsize="10,20">
              <v:shape style="position:absolute;left:6582;top:-294;width:10;height:20" coordorigin="6582,-294" coordsize="10,20" path="m6582,-275l6592,-275,6592,-294,6582,-294,6582,-275xe" filled="true" fillcolor="#000000" stroked="false">
                <v:path arrowok="t"/>
                <v:fill type="solid"/>
              </v:shape>
            </v:group>
            <v:group style="position:absolute;left:6582;top:-275;width:10;height:20" coordorigin="6582,-275" coordsize="10,20">
              <v:shape style="position:absolute;left:6582;top:-275;width:10;height:20" coordorigin="6582,-275" coordsize="10,20" path="m6582,-256l6592,-256,6592,-275,6582,-275,6582,-256xe" filled="true" fillcolor="#000000" stroked="false">
                <v:path arrowok="t"/>
                <v:fill type="solid"/>
              </v:shape>
            </v:group>
            <v:group style="position:absolute;left:6582;top:-256;width:10;height:20" coordorigin="6582,-256" coordsize="10,20">
              <v:shape style="position:absolute;left:6582;top:-256;width:10;height:20" coordorigin="6582,-256" coordsize="10,20" path="m6582,-237l6592,-237,6592,-256,6582,-256,6582,-237xe" filled="true" fillcolor="#000000" stroked="false">
                <v:path arrowok="t"/>
                <v:fill type="solid"/>
              </v:shape>
            </v:group>
            <v:group style="position:absolute;left:6582;top:-237;width:10;height:20" coordorigin="6582,-237" coordsize="10,20">
              <v:shape style="position:absolute;left:6582;top:-237;width:10;height:20" coordorigin="6582,-237" coordsize="10,20" path="m6582,-217l6592,-217,6592,-237,6582,-237,6582,-217xe" filled="true" fillcolor="#000000" stroked="false">
                <v:path arrowok="t"/>
                <v:fill type="solid"/>
              </v:shape>
            </v:group>
            <v:group style="position:absolute;left:6582;top:-217;width:10;height:20" coordorigin="6582,-217" coordsize="10,20">
              <v:shape style="position:absolute;left:6582;top:-217;width:10;height:20" coordorigin="6582,-217" coordsize="10,20" path="m6582,-198l6592,-198,6592,-217,6582,-217,6582,-198xe" filled="true" fillcolor="#000000" stroked="false">
                <v:path arrowok="t"/>
                <v:fill type="solid"/>
              </v:shape>
              <v:shape style="position:absolute;left:6582;top:-198;width:10;height:15" type="#_x0000_t75" stroked="false">
                <v:imagedata r:id="rId208" o:title=""/>
              </v:shape>
            </v:group>
            <v:group style="position:absolute;left:6582;top:-178;width:10;height:2" coordorigin="6582,-178" coordsize="10,2">
              <v:shape style="position:absolute;left:6582;top:-178;width:10;height:2" coordorigin="6582,-178" coordsize="10,0" path="m6582,-178l6592,-178e" filled="false" stroked="true" strokeweight=".48001pt" strokecolor="#000000">
                <v:path arrowok="t"/>
              </v:shape>
            </v:group>
            <v:group style="position:absolute;left:6592;top:-178;width:1565;height:2" coordorigin="6592,-178" coordsize="1565,2">
              <v:shape style="position:absolute;left:6592;top:-178;width:1565;height:2" coordorigin="6592,-178" coordsize="1565,0" path="m6592,-178l8157,-178e" filled="false" stroked="true" strokeweight=".48001pt" strokecolor="#000000">
                <v:path arrowok="t"/>
              </v:shape>
            </v:group>
            <v:group style="position:absolute;left:8157;top:-217;width:10;height:20" coordorigin="8157,-217" coordsize="10,20">
              <v:shape style="position:absolute;left:8157;top:-217;width:10;height:20" coordorigin="8157,-217" coordsize="10,20" path="m8157,-198l8166,-198,8166,-217,8157,-217,8157,-198xe" filled="true" fillcolor="#000000" stroked="false">
                <v:path arrowok="t"/>
                <v:fill type="solid"/>
              </v:shape>
              <v:shape style="position:absolute;left:8157;top:-198;width:10;height:15" type="#_x0000_t75" stroked="false">
                <v:imagedata r:id="rId208" o:title=""/>
              </v:shape>
            </v:group>
            <v:group style="position:absolute;left:8157;top:-178;width:10;height:2" coordorigin="8157,-178" coordsize="10,2">
              <v:shape style="position:absolute;left:8157;top:-178;width:10;height:2" coordorigin="8157,-178" coordsize="10,0" path="m8157,-178l8166,-178e" filled="false" stroked="true" strokeweight=".48001pt" strokecolor="#000000">
                <v:path arrowok="t"/>
              </v:shape>
            </v:group>
            <v:group style="position:absolute;left:8166;top:-178;width:836;height:2" coordorigin="8166,-178" coordsize="836,2">
              <v:shape style="position:absolute;left:8166;top:-178;width:836;height:2" coordorigin="8166,-178" coordsize="836,0" path="m8166,-178l9002,-178e" filled="false" stroked="true" strokeweight=".48001pt" strokecolor="#000000">
                <v:path arrowok="t"/>
              </v:shape>
            </v:group>
            <v:group style="position:absolute;left:9002;top:-582;width:10;height:20" coordorigin="9002,-582" coordsize="10,20">
              <v:shape style="position:absolute;left:9002;top:-582;width:10;height:20" coordorigin="9002,-582" coordsize="10,20" path="m9002,-563l9012,-563,9012,-582,9002,-582,9002,-563xe" filled="true" fillcolor="#000000" stroked="false">
                <v:path arrowok="t"/>
                <v:fill type="solid"/>
              </v:shape>
            </v:group>
            <v:group style="position:absolute;left:9002;top:-563;width:10;height:20" coordorigin="9002,-563" coordsize="10,20">
              <v:shape style="position:absolute;left:9002;top:-563;width:10;height:20" coordorigin="9002,-563" coordsize="10,20" path="m9002,-544l9012,-544,9012,-563,9002,-563,9002,-544xe" filled="true" fillcolor="#000000" stroked="false">
                <v:path arrowok="t"/>
                <v:fill type="solid"/>
              </v:shape>
            </v:group>
            <v:group style="position:absolute;left:9002;top:-544;width:10;height:20" coordorigin="9002,-544" coordsize="10,20">
              <v:shape style="position:absolute;left:9002;top:-544;width:10;height:20" coordorigin="9002,-544" coordsize="10,20" path="m9002,-525l9012,-525,9012,-544,9002,-544,9002,-525xe" filled="true" fillcolor="#000000" stroked="false">
                <v:path arrowok="t"/>
                <v:fill type="solid"/>
              </v:shape>
            </v:group>
            <v:group style="position:absolute;left:9002;top:-525;width:10;height:20" coordorigin="9002,-525" coordsize="10,20">
              <v:shape style="position:absolute;left:9002;top:-525;width:10;height:20" coordorigin="9002,-525" coordsize="10,20" path="m9002,-505l9012,-505,9012,-525,9002,-525,9002,-505xe" filled="true" fillcolor="#000000" stroked="false">
                <v:path arrowok="t"/>
                <v:fill type="solid"/>
              </v:shape>
            </v:group>
            <v:group style="position:absolute;left:9002;top:-505;width:10;height:20" coordorigin="9002,-505" coordsize="10,20">
              <v:shape style="position:absolute;left:9002;top:-505;width:10;height:20" coordorigin="9002,-505" coordsize="10,20" path="m9002,-486l9012,-486,9012,-505,9002,-505,9002,-486xe" filled="true" fillcolor="#000000" stroked="false">
                <v:path arrowok="t"/>
                <v:fill type="solid"/>
              </v:shape>
            </v:group>
            <v:group style="position:absolute;left:9002;top:-486;width:10;height:20" coordorigin="9002,-486" coordsize="10,20">
              <v:shape style="position:absolute;left:9002;top:-486;width:10;height:20" coordorigin="9002,-486" coordsize="10,20" path="m9002,-467l9012,-467,9012,-486,9002,-486,9002,-467xe" filled="true" fillcolor="#000000" stroked="false">
                <v:path arrowok="t"/>
                <v:fill type="solid"/>
              </v:shape>
            </v:group>
            <v:group style="position:absolute;left:9002;top:-467;width:10;height:20" coordorigin="9002,-467" coordsize="10,20">
              <v:shape style="position:absolute;left:9002;top:-467;width:10;height:20" coordorigin="9002,-467" coordsize="10,20" path="m9002,-448l9012,-448,9012,-467,9002,-467,9002,-448xe" filled="true" fillcolor="#000000" stroked="false">
                <v:path arrowok="t"/>
                <v:fill type="solid"/>
              </v:shape>
            </v:group>
            <v:group style="position:absolute;left:9002;top:-448;width:10;height:20" coordorigin="9002,-448" coordsize="10,20">
              <v:shape style="position:absolute;left:9002;top:-448;width:10;height:20" coordorigin="9002,-448" coordsize="10,20" path="m9002,-429l9012,-429,9012,-448,9002,-448,9002,-429xe" filled="true" fillcolor="#000000" stroked="false">
                <v:path arrowok="t"/>
                <v:fill type="solid"/>
              </v:shape>
            </v:group>
            <v:group style="position:absolute;left:9002;top:-429;width:10;height:20" coordorigin="9002,-429" coordsize="10,20">
              <v:shape style="position:absolute;left:9002;top:-429;width:10;height:20" coordorigin="9002,-429" coordsize="10,20" path="m9002,-409l9012,-409,9012,-429,9002,-429,9002,-409xe" filled="true" fillcolor="#000000" stroked="false">
                <v:path arrowok="t"/>
                <v:fill type="solid"/>
              </v:shape>
            </v:group>
            <v:group style="position:absolute;left:9002;top:-409;width:10;height:20" coordorigin="9002,-409" coordsize="10,20">
              <v:shape style="position:absolute;left:9002;top:-409;width:10;height:20" coordorigin="9002,-409" coordsize="10,20" path="m9002,-390l9012,-390,9012,-409,9002,-409,9002,-390xe" filled="true" fillcolor="#000000" stroked="false">
                <v:path arrowok="t"/>
                <v:fill type="solid"/>
              </v:shape>
            </v:group>
            <v:group style="position:absolute;left:9002;top:-390;width:10;height:20" coordorigin="9002,-390" coordsize="10,20">
              <v:shape style="position:absolute;left:9002;top:-390;width:10;height:20" coordorigin="9002,-390" coordsize="10,20" path="m9002,-371l9012,-371,9012,-390,9002,-390,9002,-371xe" filled="true" fillcolor="#000000" stroked="false">
                <v:path arrowok="t"/>
                <v:fill type="solid"/>
              </v:shape>
            </v:group>
            <v:group style="position:absolute;left:9002;top:-371;width:10;height:20" coordorigin="9002,-371" coordsize="10,20">
              <v:shape style="position:absolute;left:9002;top:-371;width:10;height:20" coordorigin="9002,-371" coordsize="10,20" path="m9002,-352l9012,-352,9012,-371,9002,-371,9002,-352xe" filled="true" fillcolor="#000000" stroked="false">
                <v:path arrowok="t"/>
                <v:fill type="solid"/>
              </v:shape>
            </v:group>
            <v:group style="position:absolute;left:9002;top:-352;width:10;height:20" coordorigin="9002,-352" coordsize="10,20">
              <v:shape style="position:absolute;left:9002;top:-352;width:10;height:20" coordorigin="9002,-352" coordsize="10,20" path="m9002,-333l9012,-333,9012,-352,9002,-352,9002,-333xe" filled="true" fillcolor="#000000" stroked="false">
                <v:path arrowok="t"/>
                <v:fill type="solid"/>
              </v:shape>
            </v:group>
            <v:group style="position:absolute;left:9002;top:-333;width:10;height:20" coordorigin="9002,-333" coordsize="10,20">
              <v:shape style="position:absolute;left:9002;top:-333;width:10;height:20" coordorigin="9002,-333" coordsize="10,20" path="m9002,-313l9012,-313,9012,-333,9002,-333,9002,-313xe" filled="true" fillcolor="#000000" stroked="false">
                <v:path arrowok="t"/>
                <v:fill type="solid"/>
              </v:shape>
            </v:group>
            <v:group style="position:absolute;left:9002;top:-313;width:10;height:20" coordorigin="9002,-313" coordsize="10,20">
              <v:shape style="position:absolute;left:9002;top:-313;width:10;height:20" coordorigin="9002,-313" coordsize="10,20" path="m9002,-294l9012,-294,9012,-313,9002,-313,9002,-294xe" filled="true" fillcolor="#000000" stroked="false">
                <v:path arrowok="t"/>
                <v:fill type="solid"/>
              </v:shape>
            </v:group>
            <v:group style="position:absolute;left:9002;top:-294;width:10;height:20" coordorigin="9002,-294" coordsize="10,20">
              <v:shape style="position:absolute;left:9002;top:-294;width:10;height:20" coordorigin="9002,-294" coordsize="10,20" path="m9002,-275l9012,-275,9012,-294,9002,-294,9002,-275xe" filled="true" fillcolor="#000000" stroked="false">
                <v:path arrowok="t"/>
                <v:fill type="solid"/>
              </v:shape>
            </v:group>
            <v:group style="position:absolute;left:9002;top:-275;width:10;height:20" coordorigin="9002,-275" coordsize="10,20">
              <v:shape style="position:absolute;left:9002;top:-275;width:10;height:20" coordorigin="9002,-275" coordsize="10,20" path="m9002,-256l9012,-256,9012,-275,9002,-275,9002,-256xe" filled="true" fillcolor="#000000" stroked="false">
                <v:path arrowok="t"/>
                <v:fill type="solid"/>
              </v:shape>
            </v:group>
            <v:group style="position:absolute;left:9002;top:-256;width:10;height:20" coordorigin="9002,-256" coordsize="10,20">
              <v:shape style="position:absolute;left:9002;top:-256;width:10;height:20" coordorigin="9002,-256" coordsize="10,20" path="m9002,-237l9012,-237,9012,-256,9002,-256,9002,-237xe" filled="true" fillcolor="#000000" stroked="false">
                <v:path arrowok="t"/>
                <v:fill type="solid"/>
              </v:shape>
            </v:group>
            <v:group style="position:absolute;left:9002;top:-237;width:10;height:20" coordorigin="9002,-237" coordsize="10,20">
              <v:shape style="position:absolute;left:9002;top:-237;width:10;height:20" coordorigin="9002,-237" coordsize="10,20" path="m9002,-217l9012,-217,9012,-237,9002,-237,9002,-217xe" filled="true" fillcolor="#000000" stroked="false">
                <v:path arrowok="t"/>
                <v:fill type="solid"/>
              </v:shape>
            </v:group>
            <v:group style="position:absolute;left:9002;top:-217;width:10;height:20" coordorigin="9002,-217" coordsize="10,20">
              <v:shape style="position:absolute;left:9002;top:-217;width:10;height:20" coordorigin="9002,-217" coordsize="10,20" path="m9002,-198l9012,-198,9012,-217,9002,-217,9002,-198xe" filled="true" fillcolor="#000000" stroked="false">
                <v:path arrowok="t"/>
                <v:fill type="solid"/>
              </v:shape>
              <v:shape style="position:absolute;left:9002;top:-198;width:10;height:15" type="#_x0000_t75" stroked="false">
                <v:imagedata r:id="rId208" o:title=""/>
              </v:shape>
            </v:group>
            <v:group style="position:absolute;left:9002;top:-178;width:10;height:2" coordorigin="9002,-178" coordsize="10,2">
              <v:shape style="position:absolute;left:9002;top:-178;width:10;height:2" coordorigin="9002,-178" coordsize="10,0" path="m9002,-178l9012,-178e" filled="false" stroked="true" strokeweight=".48001pt" strokecolor="#000000">
                <v:path arrowok="t"/>
              </v:shape>
            </v:group>
            <v:group style="position:absolute;left:9012;top:-178;width:1371;height:2" coordorigin="9012,-178" coordsize="1371,2">
              <v:shape style="position:absolute;left:9012;top:-178;width:1371;height:2" coordorigin="9012,-178" coordsize="1371,0" path="m9012,-178l10382,-178e" filled="false" stroked="true" strokeweight=".48001pt" strokecolor="#000000">
                <v:path arrowok="t"/>
              </v:shape>
              <v:shape style="position:absolute;left:4139;top:-3933;width:915;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b/>
                          <w:spacing w:val="-2"/>
                          <w:sz w:val="18"/>
                        </w:rPr>
                        <w:t>2011-12-31</w:t>
                      </w:r>
                      <w:r>
                        <w:rPr>
                          <w:rFonts w:ascii="Arial"/>
                          <w:spacing w:val="-2"/>
                          <w:sz w:val="18"/>
                        </w:rPr>
                      </w:r>
                    </w:p>
                  </w:txbxContent>
                </v:textbox>
                <w10:wrap type="none"/>
              </v:shape>
              <v:shape style="position:absolute;left:8094;top:-3933;width:924;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b/>
                          <w:sz w:val="18"/>
                        </w:rPr>
                        <w:t>2010-12-31</w:t>
                      </w:r>
                      <w:r>
                        <w:rPr>
                          <w:rFonts w:ascii="Arial"/>
                          <w:sz w:val="18"/>
                        </w:rPr>
                      </w:r>
                    </w:p>
                  </w:txbxContent>
                </v:textbox>
                <w10:wrap type="none"/>
              </v:shape>
              <v:shape style="position:absolute;left:3514;top:-3533;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shape style="position:absolute;left:7439;top:-3533;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xbxContent>
                </v:textbox>
                <w10:wrap type="none"/>
              </v:shape>
            </v:group>
            <w10:wrap type="none"/>
          </v:group>
        </w:pict>
      </w:r>
      <w:r>
        <w:rPr/>
        <w:t>组合中，按构成比例分析的应收账款：</w:t>
      </w:r>
    </w:p>
    <w:p>
      <w:pPr>
        <w:spacing w:line="240" w:lineRule="auto" w:before="9"/>
        <w:rPr>
          <w:rFonts w:ascii="宋体" w:hAnsi="宋体" w:cs="宋体" w:eastAsia="宋体" w:hint="default"/>
          <w:sz w:val="14"/>
          <w:szCs w:val="14"/>
        </w:rPr>
      </w:pPr>
    </w:p>
    <w:tbl>
      <w:tblPr>
        <w:tblW w:w="0" w:type="auto"/>
        <w:jc w:val="left"/>
        <w:tblInd w:w="251" w:type="dxa"/>
        <w:tblLayout w:type="fixed"/>
        <w:tblCellMar>
          <w:top w:w="0" w:type="dxa"/>
          <w:left w:w="0" w:type="dxa"/>
          <w:bottom w:w="0" w:type="dxa"/>
          <w:right w:w="0" w:type="dxa"/>
        </w:tblCellMar>
        <w:tblLook w:val="01E0"/>
      </w:tblPr>
      <w:tblGrid>
        <w:gridCol w:w="1417"/>
        <w:gridCol w:w="1607"/>
        <w:gridCol w:w="946"/>
        <w:gridCol w:w="1606"/>
        <w:gridCol w:w="994"/>
        <w:gridCol w:w="1606"/>
        <w:gridCol w:w="943"/>
      </w:tblGrid>
      <w:tr>
        <w:trPr>
          <w:trHeight w:val="530" w:hRule="exact"/>
        </w:trPr>
        <w:tc>
          <w:tcPr>
            <w:tcW w:w="1417"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97"/>
              <w:ind w:right="299"/>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0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50"/>
              <w:ind w:left="341" w:right="0"/>
              <w:jc w:val="left"/>
              <w:rPr>
                <w:rFonts w:ascii="Arial" w:hAnsi="Arial" w:cs="Arial" w:eastAsia="Arial" w:hint="default"/>
                <w:sz w:val="18"/>
                <w:szCs w:val="18"/>
              </w:rPr>
            </w:pPr>
            <w:r>
              <w:rPr>
                <w:rFonts w:ascii="Arial"/>
                <w:b/>
                <w:sz w:val="18"/>
              </w:rPr>
              <w:t>2011-12-31</w:t>
            </w:r>
            <w:r>
              <w:rPr>
                <w:rFonts w:ascii="Arial"/>
                <w:sz w:val="18"/>
              </w:rPr>
            </w:r>
          </w:p>
        </w:tc>
        <w:tc>
          <w:tcPr>
            <w:tcW w:w="94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7"/>
              <w:ind w:right="111"/>
              <w:jc w:val="right"/>
              <w:rPr>
                <w:rFonts w:ascii="Arial" w:hAnsi="Arial" w:cs="Arial" w:eastAsia="Arial" w:hint="default"/>
                <w:sz w:val="20"/>
                <w:szCs w:val="20"/>
              </w:rPr>
            </w:pPr>
            <w:r>
              <w:rPr>
                <w:rFonts w:ascii="宋体" w:hAnsi="宋体" w:cs="宋体" w:eastAsia="宋体" w:hint="default"/>
                <w:b/>
                <w:bCs/>
                <w:w w:val="95"/>
                <w:sz w:val="20"/>
                <w:szCs w:val="20"/>
              </w:rPr>
              <w:t>占比</w:t>
            </w:r>
            <w:r>
              <w:rPr>
                <w:rFonts w:ascii="Arial" w:hAnsi="Arial" w:cs="Arial" w:eastAsia="Arial" w:hint="default"/>
                <w:b/>
                <w:bCs/>
                <w:w w:val="95"/>
                <w:sz w:val="20"/>
                <w:szCs w:val="20"/>
              </w:rPr>
              <w:t>(%)</w:t>
            </w:r>
            <w:r>
              <w:rPr>
                <w:rFonts w:ascii="Arial" w:hAnsi="Arial" w:cs="Arial" w:eastAsia="Arial" w:hint="default"/>
                <w:sz w:val="20"/>
                <w:szCs w:val="20"/>
              </w:rPr>
            </w:r>
          </w:p>
        </w:tc>
        <w:tc>
          <w:tcPr>
            <w:tcW w:w="160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50"/>
              <w:ind w:left="336" w:right="0"/>
              <w:jc w:val="left"/>
              <w:rPr>
                <w:rFonts w:ascii="Arial" w:hAnsi="Arial" w:cs="Arial" w:eastAsia="Arial" w:hint="default"/>
                <w:sz w:val="18"/>
                <w:szCs w:val="18"/>
              </w:rPr>
            </w:pPr>
            <w:r>
              <w:rPr>
                <w:rFonts w:ascii="Arial"/>
                <w:b/>
                <w:sz w:val="18"/>
              </w:rPr>
              <w:t>2010-12-31</w:t>
            </w:r>
            <w:r>
              <w:rPr>
                <w:rFonts w:ascii="Arial"/>
                <w:sz w:val="18"/>
              </w:rPr>
            </w:r>
          </w:p>
        </w:tc>
        <w:tc>
          <w:tcPr>
            <w:tcW w:w="99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7"/>
              <w:ind w:right="135"/>
              <w:jc w:val="right"/>
              <w:rPr>
                <w:rFonts w:ascii="Arial" w:hAnsi="Arial" w:cs="Arial" w:eastAsia="Arial" w:hint="default"/>
                <w:sz w:val="20"/>
                <w:szCs w:val="20"/>
              </w:rPr>
            </w:pPr>
            <w:r>
              <w:rPr>
                <w:rFonts w:ascii="宋体" w:hAnsi="宋体" w:cs="宋体" w:eastAsia="宋体" w:hint="default"/>
                <w:b/>
                <w:bCs/>
                <w:w w:val="95"/>
                <w:sz w:val="20"/>
                <w:szCs w:val="20"/>
              </w:rPr>
              <w:t>占比</w:t>
            </w:r>
            <w:r>
              <w:rPr>
                <w:rFonts w:ascii="Arial" w:hAnsi="Arial" w:cs="Arial" w:eastAsia="Arial" w:hint="default"/>
                <w:b/>
                <w:bCs/>
                <w:w w:val="95"/>
                <w:sz w:val="20"/>
                <w:szCs w:val="20"/>
              </w:rPr>
              <w:t>(%)</w:t>
            </w:r>
            <w:r>
              <w:rPr>
                <w:rFonts w:ascii="Arial" w:hAnsi="Arial" w:cs="Arial" w:eastAsia="Arial" w:hint="default"/>
                <w:sz w:val="20"/>
                <w:szCs w:val="20"/>
              </w:rPr>
            </w:r>
          </w:p>
        </w:tc>
        <w:tc>
          <w:tcPr>
            <w:tcW w:w="160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7"/>
              <w:ind w:left="494" w:right="0"/>
              <w:jc w:val="left"/>
              <w:rPr>
                <w:rFonts w:ascii="宋体" w:hAnsi="宋体" w:cs="宋体" w:eastAsia="宋体" w:hint="default"/>
                <w:sz w:val="20"/>
                <w:szCs w:val="20"/>
              </w:rPr>
            </w:pPr>
            <w:r>
              <w:rPr>
                <w:rFonts w:ascii="宋体" w:hAnsi="宋体" w:cs="宋体" w:eastAsia="宋体" w:hint="default"/>
                <w:b/>
                <w:bCs/>
                <w:spacing w:val="2"/>
                <w:sz w:val="20"/>
                <w:szCs w:val="20"/>
              </w:rPr>
              <w:t>增长额</w:t>
            </w:r>
            <w:r>
              <w:rPr>
                <w:rFonts w:ascii="宋体" w:hAnsi="宋体" w:cs="宋体" w:eastAsia="宋体" w:hint="default"/>
                <w:sz w:val="20"/>
                <w:szCs w:val="20"/>
              </w:rPr>
            </w:r>
          </w:p>
        </w:tc>
        <w:tc>
          <w:tcPr>
            <w:tcW w:w="943"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28" w:lineRule="exact"/>
              <w:ind w:left="211" w:right="0" w:hanging="46"/>
              <w:jc w:val="left"/>
              <w:rPr>
                <w:rFonts w:ascii="宋体" w:hAnsi="宋体" w:cs="宋体" w:eastAsia="宋体" w:hint="default"/>
                <w:sz w:val="20"/>
                <w:szCs w:val="20"/>
              </w:rPr>
            </w:pPr>
            <w:r>
              <w:rPr>
                <w:rFonts w:ascii="宋体" w:hAnsi="宋体" w:cs="宋体" w:eastAsia="宋体" w:hint="default"/>
                <w:b/>
                <w:bCs/>
                <w:spacing w:val="2"/>
                <w:sz w:val="20"/>
                <w:szCs w:val="20"/>
              </w:rPr>
              <w:t>增长比</w:t>
            </w:r>
            <w:r>
              <w:rPr>
                <w:rFonts w:ascii="宋体" w:hAnsi="宋体" w:cs="宋体" w:eastAsia="宋体" w:hint="default"/>
                <w:sz w:val="20"/>
                <w:szCs w:val="20"/>
              </w:rPr>
            </w:r>
          </w:p>
          <w:p>
            <w:pPr>
              <w:pStyle w:val="TableParagraph"/>
              <w:spacing w:line="275" w:lineRule="exact"/>
              <w:ind w:left="211" w:right="0"/>
              <w:jc w:val="left"/>
              <w:rPr>
                <w:rFonts w:ascii="Arial" w:hAnsi="Arial" w:cs="Arial" w:eastAsia="Arial" w:hint="default"/>
                <w:sz w:val="20"/>
                <w:szCs w:val="20"/>
              </w:rPr>
            </w:pPr>
            <w:r>
              <w:rPr>
                <w:rFonts w:ascii="宋体" w:hAnsi="宋体" w:cs="宋体" w:eastAsia="宋体" w:hint="default"/>
                <w:b/>
                <w:bCs/>
                <w:sz w:val="20"/>
                <w:szCs w:val="20"/>
              </w:rPr>
              <w:t>例</w:t>
            </w:r>
            <w:r>
              <w:rPr>
                <w:rFonts w:ascii="Arial" w:hAnsi="Arial" w:cs="Arial" w:eastAsia="Arial" w:hint="default"/>
                <w:b/>
                <w:bCs/>
                <w:sz w:val="20"/>
                <w:szCs w:val="20"/>
              </w:rPr>
              <w:t>(%)</w:t>
            </w:r>
            <w:r>
              <w:rPr>
                <w:rFonts w:ascii="Arial" w:hAnsi="Arial" w:cs="Arial" w:eastAsia="Arial" w:hint="default"/>
                <w:sz w:val="20"/>
                <w:szCs w:val="20"/>
              </w:rPr>
            </w:r>
          </w:p>
        </w:tc>
      </w:tr>
      <w:tr>
        <w:trPr>
          <w:trHeight w:val="406" w:hRule="exact"/>
        </w:trPr>
        <w:tc>
          <w:tcPr>
            <w:tcW w:w="1417"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40"/>
              <w:ind w:right="296"/>
              <w:jc w:val="right"/>
              <w:rPr>
                <w:rFonts w:ascii="宋体" w:hAnsi="宋体" w:cs="宋体" w:eastAsia="宋体" w:hint="default"/>
                <w:sz w:val="20"/>
                <w:szCs w:val="20"/>
              </w:rPr>
            </w:pPr>
            <w:r>
              <w:rPr>
                <w:rFonts w:ascii="宋体" w:hAnsi="宋体" w:cs="宋体" w:eastAsia="宋体" w:hint="default"/>
                <w:b/>
                <w:bCs/>
                <w:sz w:val="20"/>
                <w:szCs w:val="20"/>
              </w:rPr>
              <w:t>应用软件</w:t>
            </w:r>
            <w:r>
              <w:rPr>
                <w:rFonts w:ascii="宋体" w:hAnsi="宋体" w:cs="宋体" w:eastAsia="宋体" w:hint="default"/>
                <w:sz w:val="20"/>
                <w:szCs w:val="20"/>
              </w:rPr>
            </w:r>
          </w:p>
        </w:tc>
        <w:tc>
          <w:tcPr>
            <w:tcW w:w="160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3"/>
              <w:jc w:val="right"/>
              <w:rPr>
                <w:rFonts w:ascii="Arial" w:hAnsi="Arial" w:cs="Arial" w:eastAsia="Arial" w:hint="default"/>
                <w:sz w:val="20"/>
                <w:szCs w:val="20"/>
              </w:rPr>
            </w:pPr>
            <w:r>
              <w:rPr>
                <w:rFonts w:ascii="Arial"/>
                <w:spacing w:val="-1"/>
                <w:sz w:val="20"/>
              </w:rPr>
              <w:t>222,284,985.37</w:t>
            </w:r>
            <w:r>
              <w:rPr>
                <w:rFonts w:ascii="Arial"/>
                <w:sz w:val="20"/>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6"/>
              <w:jc w:val="right"/>
              <w:rPr>
                <w:rFonts w:ascii="Arial" w:hAnsi="Arial" w:cs="Arial" w:eastAsia="Arial" w:hint="default"/>
                <w:sz w:val="20"/>
                <w:szCs w:val="20"/>
              </w:rPr>
            </w:pPr>
            <w:r>
              <w:rPr>
                <w:rFonts w:ascii="Arial"/>
                <w:w w:val="95"/>
                <w:sz w:val="20"/>
              </w:rPr>
              <w:t>80.27</w:t>
            </w:r>
            <w:r>
              <w:rPr>
                <w:rFonts w:ascii="Arial"/>
                <w:sz w:val="20"/>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4"/>
              <w:jc w:val="right"/>
              <w:rPr>
                <w:rFonts w:ascii="Arial" w:hAnsi="Arial" w:cs="Arial" w:eastAsia="Arial" w:hint="default"/>
                <w:sz w:val="20"/>
                <w:szCs w:val="20"/>
              </w:rPr>
            </w:pPr>
            <w:r>
              <w:rPr>
                <w:rFonts w:ascii="Arial"/>
                <w:w w:val="95"/>
                <w:sz w:val="20"/>
              </w:rPr>
              <w:t>109,599,684.51</w:t>
            </w:r>
            <w:r>
              <w:rPr>
                <w:rFonts w:ascii="Arial"/>
                <w:sz w:val="20"/>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6"/>
              <w:jc w:val="right"/>
              <w:rPr>
                <w:rFonts w:ascii="Arial" w:hAnsi="Arial" w:cs="Arial" w:eastAsia="Arial" w:hint="default"/>
                <w:sz w:val="20"/>
                <w:szCs w:val="20"/>
              </w:rPr>
            </w:pPr>
            <w:r>
              <w:rPr>
                <w:rFonts w:ascii="Arial"/>
                <w:w w:val="95"/>
                <w:sz w:val="20"/>
              </w:rPr>
              <w:t>84.09</w:t>
            </w:r>
            <w:r>
              <w:rPr>
                <w:rFonts w:ascii="Arial"/>
                <w:sz w:val="20"/>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4"/>
              <w:jc w:val="right"/>
              <w:rPr>
                <w:rFonts w:ascii="Arial" w:hAnsi="Arial" w:cs="Arial" w:eastAsia="Arial" w:hint="default"/>
                <w:sz w:val="20"/>
                <w:szCs w:val="20"/>
              </w:rPr>
            </w:pPr>
            <w:r>
              <w:rPr>
                <w:rFonts w:ascii="Arial"/>
                <w:w w:val="95"/>
                <w:sz w:val="20"/>
              </w:rPr>
              <w:t>112,685,300.86</w:t>
            </w:r>
            <w:r>
              <w:rPr>
                <w:rFonts w:ascii="Arial"/>
                <w:sz w:val="20"/>
              </w:rPr>
            </w:r>
          </w:p>
        </w:tc>
        <w:tc>
          <w:tcPr>
            <w:tcW w:w="943"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8"/>
              <w:jc w:val="right"/>
              <w:rPr>
                <w:rFonts w:ascii="Arial" w:hAnsi="Arial" w:cs="Arial" w:eastAsia="Arial" w:hint="default"/>
                <w:sz w:val="20"/>
                <w:szCs w:val="20"/>
              </w:rPr>
            </w:pPr>
            <w:r>
              <w:rPr>
                <w:rFonts w:ascii="Arial"/>
                <w:w w:val="95"/>
                <w:sz w:val="20"/>
              </w:rPr>
              <w:t>102.82</w:t>
            </w:r>
            <w:r>
              <w:rPr>
                <w:rFonts w:ascii="Arial"/>
                <w:sz w:val="20"/>
              </w:rPr>
            </w:r>
          </w:p>
        </w:tc>
      </w:tr>
      <w:tr>
        <w:trPr>
          <w:trHeight w:val="408" w:hRule="exact"/>
        </w:trPr>
        <w:tc>
          <w:tcPr>
            <w:tcW w:w="1417"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42"/>
              <w:ind w:right="296"/>
              <w:jc w:val="right"/>
              <w:rPr>
                <w:rFonts w:ascii="宋体" w:hAnsi="宋体" w:cs="宋体" w:eastAsia="宋体" w:hint="default"/>
                <w:sz w:val="20"/>
                <w:szCs w:val="20"/>
              </w:rPr>
            </w:pPr>
            <w:r>
              <w:rPr>
                <w:rFonts w:ascii="宋体" w:hAnsi="宋体" w:cs="宋体" w:eastAsia="宋体" w:hint="default"/>
                <w:b/>
                <w:bCs/>
                <w:sz w:val="20"/>
                <w:szCs w:val="20"/>
              </w:rPr>
              <w:t>技术服务</w:t>
            </w:r>
            <w:r>
              <w:rPr>
                <w:rFonts w:ascii="宋体" w:hAnsi="宋体" w:cs="宋体" w:eastAsia="宋体" w:hint="default"/>
                <w:sz w:val="20"/>
                <w:szCs w:val="20"/>
              </w:rPr>
            </w:r>
          </w:p>
        </w:tc>
        <w:tc>
          <w:tcPr>
            <w:tcW w:w="160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4"/>
              <w:jc w:val="right"/>
              <w:rPr>
                <w:rFonts w:ascii="Arial" w:hAnsi="Arial" w:cs="Arial" w:eastAsia="Arial" w:hint="default"/>
                <w:sz w:val="20"/>
                <w:szCs w:val="20"/>
              </w:rPr>
            </w:pPr>
            <w:r>
              <w:rPr>
                <w:rFonts w:ascii="Arial"/>
                <w:w w:val="95"/>
                <w:sz w:val="20"/>
              </w:rPr>
              <w:t>6,253,143.02</w:t>
            </w:r>
            <w:r>
              <w:rPr>
                <w:rFonts w:ascii="Arial"/>
                <w:sz w:val="20"/>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6"/>
              <w:jc w:val="right"/>
              <w:rPr>
                <w:rFonts w:ascii="Arial" w:hAnsi="Arial" w:cs="Arial" w:eastAsia="Arial" w:hint="default"/>
                <w:sz w:val="20"/>
                <w:szCs w:val="20"/>
              </w:rPr>
            </w:pPr>
            <w:r>
              <w:rPr>
                <w:rFonts w:ascii="Arial"/>
                <w:spacing w:val="-1"/>
                <w:w w:val="95"/>
                <w:sz w:val="20"/>
              </w:rPr>
              <w:t>2.26</w:t>
            </w:r>
            <w:r>
              <w:rPr>
                <w:rFonts w:ascii="Arial"/>
                <w:sz w:val="20"/>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4"/>
              <w:jc w:val="right"/>
              <w:rPr>
                <w:rFonts w:ascii="Arial" w:hAnsi="Arial" w:cs="Arial" w:eastAsia="Arial" w:hint="default"/>
                <w:sz w:val="20"/>
                <w:szCs w:val="20"/>
              </w:rPr>
            </w:pPr>
            <w:r>
              <w:rPr>
                <w:rFonts w:ascii="Arial"/>
                <w:w w:val="95"/>
                <w:sz w:val="20"/>
              </w:rPr>
              <w:t>6,349,407.16</w:t>
            </w:r>
            <w:r>
              <w:rPr>
                <w:rFonts w:ascii="Arial"/>
                <w:sz w:val="20"/>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6"/>
              <w:jc w:val="right"/>
              <w:rPr>
                <w:rFonts w:ascii="Arial" w:hAnsi="Arial" w:cs="Arial" w:eastAsia="Arial" w:hint="default"/>
                <w:sz w:val="20"/>
                <w:szCs w:val="20"/>
              </w:rPr>
            </w:pPr>
            <w:r>
              <w:rPr>
                <w:rFonts w:ascii="Arial"/>
                <w:spacing w:val="-1"/>
                <w:w w:val="95"/>
                <w:sz w:val="20"/>
              </w:rPr>
              <w:t>4.87</w:t>
            </w:r>
            <w:r>
              <w:rPr>
                <w:rFonts w:ascii="Arial"/>
                <w:sz w:val="20"/>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3"/>
              <w:jc w:val="right"/>
              <w:rPr>
                <w:rFonts w:ascii="Arial" w:hAnsi="Arial" w:cs="Arial" w:eastAsia="Arial" w:hint="default"/>
                <w:sz w:val="20"/>
                <w:szCs w:val="20"/>
              </w:rPr>
            </w:pPr>
            <w:r>
              <w:rPr>
                <w:rFonts w:ascii="Arial"/>
                <w:w w:val="95"/>
                <w:sz w:val="20"/>
              </w:rPr>
              <w:t>-96,264.14</w:t>
            </w:r>
            <w:r>
              <w:rPr>
                <w:rFonts w:ascii="Arial"/>
                <w:sz w:val="20"/>
              </w:rPr>
            </w:r>
          </w:p>
        </w:tc>
        <w:tc>
          <w:tcPr>
            <w:tcW w:w="943"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8"/>
              <w:jc w:val="right"/>
              <w:rPr>
                <w:rFonts w:ascii="Arial" w:hAnsi="Arial" w:cs="Arial" w:eastAsia="Arial" w:hint="default"/>
                <w:sz w:val="20"/>
                <w:szCs w:val="20"/>
              </w:rPr>
            </w:pPr>
            <w:r>
              <w:rPr>
                <w:rFonts w:ascii="Arial"/>
                <w:spacing w:val="-1"/>
                <w:w w:val="95"/>
                <w:sz w:val="20"/>
              </w:rPr>
              <w:t>-1.52</w:t>
            </w:r>
            <w:r>
              <w:rPr>
                <w:rFonts w:ascii="Arial"/>
                <w:sz w:val="20"/>
              </w:rPr>
            </w:r>
          </w:p>
        </w:tc>
      </w:tr>
      <w:tr>
        <w:trPr>
          <w:trHeight w:val="528" w:hRule="exact"/>
        </w:trPr>
        <w:tc>
          <w:tcPr>
            <w:tcW w:w="1417"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33" w:lineRule="exact"/>
              <w:ind w:left="3" w:right="0"/>
              <w:jc w:val="center"/>
              <w:rPr>
                <w:rFonts w:ascii="宋体" w:hAnsi="宋体" w:cs="宋体" w:eastAsia="宋体" w:hint="default"/>
                <w:sz w:val="20"/>
                <w:szCs w:val="20"/>
              </w:rPr>
            </w:pPr>
            <w:r>
              <w:rPr>
                <w:rFonts w:ascii="宋体" w:hAnsi="宋体" w:cs="宋体" w:eastAsia="宋体" w:hint="default"/>
                <w:b/>
                <w:bCs/>
                <w:sz w:val="20"/>
                <w:szCs w:val="20"/>
              </w:rPr>
              <w:t>电信增值业</w:t>
            </w:r>
            <w:r>
              <w:rPr>
                <w:rFonts w:ascii="宋体" w:hAnsi="宋体" w:cs="宋体" w:eastAsia="宋体" w:hint="default"/>
                <w:sz w:val="20"/>
                <w:szCs w:val="20"/>
              </w:rPr>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b/>
                <w:bCs/>
                <w:w w:val="99"/>
                <w:sz w:val="20"/>
                <w:szCs w:val="20"/>
              </w:rPr>
              <w:t>务</w:t>
            </w:r>
            <w:r>
              <w:rPr>
                <w:rFonts w:ascii="宋体" w:hAnsi="宋体" w:cs="宋体" w:eastAsia="宋体" w:hint="default"/>
                <w:sz w:val="20"/>
                <w:szCs w:val="20"/>
              </w:rPr>
            </w:r>
          </w:p>
        </w:tc>
        <w:tc>
          <w:tcPr>
            <w:tcW w:w="1607"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4"/>
              <w:jc w:val="right"/>
              <w:rPr>
                <w:rFonts w:ascii="Arial" w:hAnsi="Arial" w:cs="Arial" w:eastAsia="Arial" w:hint="default"/>
                <w:sz w:val="20"/>
                <w:szCs w:val="20"/>
              </w:rPr>
            </w:pPr>
            <w:r>
              <w:rPr>
                <w:rFonts w:ascii="Arial"/>
                <w:w w:val="95"/>
                <w:sz w:val="20"/>
              </w:rPr>
              <w:t>2,817,288.33</w:t>
            </w:r>
            <w:r>
              <w:rPr>
                <w:rFonts w:ascii="Arial"/>
                <w:sz w:val="20"/>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6"/>
              <w:jc w:val="right"/>
              <w:rPr>
                <w:rFonts w:ascii="Arial" w:hAnsi="Arial" w:cs="Arial" w:eastAsia="Arial" w:hint="default"/>
                <w:sz w:val="20"/>
                <w:szCs w:val="20"/>
              </w:rPr>
            </w:pPr>
            <w:r>
              <w:rPr>
                <w:rFonts w:ascii="Arial"/>
                <w:spacing w:val="-1"/>
                <w:w w:val="95"/>
                <w:sz w:val="20"/>
              </w:rPr>
              <w:t>1.02</w:t>
            </w:r>
            <w:r>
              <w:rPr>
                <w:rFonts w:ascii="Arial"/>
                <w:sz w:val="20"/>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4"/>
              <w:jc w:val="right"/>
              <w:rPr>
                <w:rFonts w:ascii="Arial" w:hAnsi="Arial" w:cs="Arial" w:eastAsia="Arial" w:hint="default"/>
                <w:sz w:val="20"/>
                <w:szCs w:val="20"/>
              </w:rPr>
            </w:pPr>
            <w:r>
              <w:rPr>
                <w:rFonts w:ascii="Arial"/>
                <w:w w:val="95"/>
                <w:sz w:val="20"/>
              </w:rPr>
              <w:t>550,803.21</w:t>
            </w:r>
            <w:r>
              <w:rPr>
                <w:rFonts w:ascii="Arial"/>
                <w:sz w:val="20"/>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6"/>
              <w:jc w:val="right"/>
              <w:rPr>
                <w:rFonts w:ascii="Arial" w:hAnsi="Arial" w:cs="Arial" w:eastAsia="Arial" w:hint="default"/>
                <w:sz w:val="20"/>
                <w:szCs w:val="20"/>
              </w:rPr>
            </w:pPr>
            <w:r>
              <w:rPr>
                <w:rFonts w:ascii="Arial"/>
                <w:spacing w:val="-1"/>
                <w:w w:val="95"/>
                <w:sz w:val="20"/>
              </w:rPr>
              <w:t>0.42</w:t>
            </w:r>
            <w:r>
              <w:rPr>
                <w:rFonts w:ascii="Arial"/>
                <w:sz w:val="20"/>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4"/>
              <w:jc w:val="right"/>
              <w:rPr>
                <w:rFonts w:ascii="Arial" w:hAnsi="Arial" w:cs="Arial" w:eastAsia="Arial" w:hint="default"/>
                <w:sz w:val="20"/>
                <w:szCs w:val="20"/>
              </w:rPr>
            </w:pPr>
            <w:r>
              <w:rPr>
                <w:rFonts w:ascii="Arial"/>
                <w:w w:val="95"/>
                <w:sz w:val="20"/>
              </w:rPr>
              <w:t>2,266,485.12</w:t>
            </w:r>
            <w:r>
              <w:rPr>
                <w:rFonts w:ascii="Arial"/>
                <w:sz w:val="20"/>
              </w:rPr>
            </w:r>
          </w:p>
        </w:tc>
        <w:tc>
          <w:tcPr>
            <w:tcW w:w="943"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108"/>
              <w:jc w:val="right"/>
              <w:rPr>
                <w:rFonts w:ascii="Arial" w:hAnsi="Arial" w:cs="Arial" w:eastAsia="Arial" w:hint="default"/>
                <w:sz w:val="20"/>
                <w:szCs w:val="20"/>
              </w:rPr>
            </w:pPr>
            <w:r>
              <w:rPr>
                <w:rFonts w:ascii="Arial"/>
                <w:w w:val="95"/>
                <w:sz w:val="20"/>
              </w:rPr>
              <w:t>411.49</w:t>
            </w:r>
            <w:r>
              <w:rPr>
                <w:rFonts w:ascii="Arial"/>
                <w:sz w:val="20"/>
              </w:rPr>
            </w:r>
          </w:p>
        </w:tc>
      </w:tr>
      <w:tr>
        <w:trPr>
          <w:trHeight w:val="408" w:hRule="exact"/>
        </w:trPr>
        <w:tc>
          <w:tcPr>
            <w:tcW w:w="1417"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42"/>
              <w:ind w:right="296"/>
              <w:jc w:val="right"/>
              <w:rPr>
                <w:rFonts w:ascii="宋体" w:hAnsi="宋体" w:cs="宋体" w:eastAsia="宋体" w:hint="default"/>
                <w:sz w:val="20"/>
                <w:szCs w:val="20"/>
              </w:rPr>
            </w:pPr>
            <w:r>
              <w:rPr>
                <w:rFonts w:ascii="宋体" w:hAnsi="宋体" w:cs="宋体" w:eastAsia="宋体" w:hint="default"/>
                <w:b/>
                <w:bCs/>
                <w:sz w:val="20"/>
                <w:szCs w:val="20"/>
              </w:rPr>
              <w:t>系统集成</w:t>
            </w:r>
            <w:r>
              <w:rPr>
                <w:rFonts w:ascii="宋体" w:hAnsi="宋体" w:cs="宋体" w:eastAsia="宋体" w:hint="default"/>
                <w:sz w:val="20"/>
                <w:szCs w:val="20"/>
              </w:rPr>
            </w:r>
          </w:p>
        </w:tc>
        <w:tc>
          <w:tcPr>
            <w:tcW w:w="160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4"/>
              <w:jc w:val="right"/>
              <w:rPr>
                <w:rFonts w:ascii="Arial" w:hAnsi="Arial" w:cs="Arial" w:eastAsia="Arial" w:hint="default"/>
                <w:sz w:val="20"/>
                <w:szCs w:val="20"/>
              </w:rPr>
            </w:pPr>
            <w:r>
              <w:rPr>
                <w:rFonts w:ascii="Arial"/>
                <w:w w:val="95"/>
                <w:sz w:val="20"/>
              </w:rPr>
              <w:t>45,577,108.09</w:t>
            </w:r>
            <w:r>
              <w:rPr>
                <w:rFonts w:ascii="Arial"/>
                <w:sz w:val="20"/>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6"/>
              <w:jc w:val="right"/>
              <w:rPr>
                <w:rFonts w:ascii="Arial" w:hAnsi="Arial" w:cs="Arial" w:eastAsia="Arial" w:hint="default"/>
                <w:sz w:val="20"/>
                <w:szCs w:val="20"/>
              </w:rPr>
            </w:pPr>
            <w:r>
              <w:rPr>
                <w:rFonts w:ascii="Arial"/>
                <w:w w:val="95"/>
                <w:sz w:val="20"/>
              </w:rPr>
              <w:t>16.45</w:t>
            </w:r>
            <w:r>
              <w:rPr>
                <w:rFonts w:ascii="Arial"/>
                <w:sz w:val="20"/>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4"/>
              <w:jc w:val="right"/>
              <w:rPr>
                <w:rFonts w:ascii="Arial" w:hAnsi="Arial" w:cs="Arial" w:eastAsia="Arial" w:hint="default"/>
                <w:sz w:val="20"/>
                <w:szCs w:val="20"/>
              </w:rPr>
            </w:pPr>
            <w:r>
              <w:rPr>
                <w:rFonts w:ascii="Arial"/>
                <w:w w:val="95"/>
                <w:sz w:val="20"/>
              </w:rPr>
              <w:t>13,830,255.48</w:t>
            </w:r>
            <w:r>
              <w:rPr>
                <w:rFonts w:ascii="Arial"/>
                <w:sz w:val="20"/>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6"/>
              <w:jc w:val="right"/>
              <w:rPr>
                <w:rFonts w:ascii="Arial" w:hAnsi="Arial" w:cs="Arial" w:eastAsia="Arial" w:hint="default"/>
                <w:sz w:val="20"/>
                <w:szCs w:val="20"/>
              </w:rPr>
            </w:pPr>
            <w:r>
              <w:rPr>
                <w:rFonts w:ascii="Arial"/>
                <w:w w:val="95"/>
                <w:sz w:val="20"/>
              </w:rPr>
              <w:t>10.62</w:t>
            </w:r>
            <w:r>
              <w:rPr>
                <w:rFonts w:ascii="Arial"/>
                <w:sz w:val="20"/>
              </w:rPr>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4"/>
              <w:jc w:val="right"/>
              <w:rPr>
                <w:rFonts w:ascii="Arial" w:hAnsi="Arial" w:cs="Arial" w:eastAsia="Arial" w:hint="default"/>
                <w:sz w:val="20"/>
                <w:szCs w:val="20"/>
              </w:rPr>
            </w:pPr>
            <w:r>
              <w:rPr>
                <w:rFonts w:ascii="Arial"/>
                <w:w w:val="95"/>
                <w:sz w:val="20"/>
              </w:rPr>
              <w:t>31,746,852.61</w:t>
            </w:r>
            <w:r>
              <w:rPr>
                <w:rFonts w:ascii="Arial"/>
                <w:sz w:val="20"/>
              </w:rPr>
            </w:r>
          </w:p>
        </w:tc>
        <w:tc>
          <w:tcPr>
            <w:tcW w:w="943"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8"/>
              <w:jc w:val="right"/>
              <w:rPr>
                <w:rFonts w:ascii="Arial" w:hAnsi="Arial" w:cs="Arial" w:eastAsia="Arial" w:hint="default"/>
                <w:sz w:val="20"/>
                <w:szCs w:val="20"/>
              </w:rPr>
            </w:pPr>
            <w:r>
              <w:rPr>
                <w:rFonts w:ascii="Arial"/>
                <w:w w:val="95"/>
                <w:sz w:val="20"/>
              </w:rPr>
              <w:t>229.55</w:t>
            </w:r>
            <w:r>
              <w:rPr>
                <w:rFonts w:ascii="Arial"/>
                <w:sz w:val="20"/>
              </w:rPr>
            </w:r>
          </w:p>
        </w:tc>
      </w:tr>
      <w:tr>
        <w:trPr>
          <w:trHeight w:val="406" w:hRule="exact"/>
        </w:trPr>
        <w:tc>
          <w:tcPr>
            <w:tcW w:w="1417" w:type="dxa"/>
            <w:tcBorders>
              <w:top w:val="nil" w:sz="6" w:space="0" w:color="auto"/>
              <w:left w:val="nil" w:sz="6" w:space="0" w:color="auto"/>
              <w:bottom w:val="single" w:sz="4" w:space="0" w:color="000000"/>
              <w:right w:val="single" w:sz="4" w:space="0" w:color="000000"/>
            </w:tcBorders>
            <w:shd w:val="clear" w:color="auto" w:fill="D9D9D9"/>
          </w:tcPr>
          <w:p>
            <w:pPr>
              <w:pStyle w:val="TableParagraph"/>
              <w:spacing w:line="240" w:lineRule="auto" w:before="40"/>
              <w:ind w:left="8"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right="103"/>
              <w:jc w:val="right"/>
              <w:rPr>
                <w:rFonts w:ascii="Arial" w:hAnsi="Arial" w:cs="Arial" w:eastAsia="Arial" w:hint="default"/>
                <w:sz w:val="20"/>
                <w:szCs w:val="20"/>
              </w:rPr>
            </w:pPr>
            <w:r>
              <w:rPr>
                <w:rFonts w:ascii="Arial"/>
                <w:spacing w:val="-1"/>
                <w:sz w:val="20"/>
              </w:rPr>
              <w:t>276,932,524.81</w:t>
            </w:r>
            <w:r>
              <w:rPr>
                <w:rFonts w:ascii="Arial"/>
                <w:sz w:val="20"/>
              </w:rPr>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right="105"/>
              <w:jc w:val="right"/>
              <w:rPr>
                <w:rFonts w:ascii="Arial" w:hAnsi="Arial" w:cs="Arial" w:eastAsia="Arial" w:hint="default"/>
                <w:sz w:val="20"/>
                <w:szCs w:val="20"/>
              </w:rPr>
            </w:pPr>
            <w:r>
              <w:rPr>
                <w:rFonts w:ascii="Arial"/>
                <w:w w:val="95"/>
                <w:sz w:val="20"/>
              </w:rPr>
              <w:t>100.00</w:t>
            </w:r>
            <w:r>
              <w:rPr>
                <w:rFonts w:ascii="Arial"/>
                <w:sz w:val="20"/>
              </w:rPr>
            </w:r>
          </w:p>
        </w:tc>
        <w:tc>
          <w:tcPr>
            <w:tcW w:w="16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right="104"/>
              <w:jc w:val="right"/>
              <w:rPr>
                <w:rFonts w:ascii="Arial" w:hAnsi="Arial" w:cs="Arial" w:eastAsia="Arial" w:hint="default"/>
                <w:sz w:val="20"/>
                <w:szCs w:val="20"/>
              </w:rPr>
            </w:pPr>
            <w:r>
              <w:rPr>
                <w:rFonts w:ascii="Arial"/>
                <w:w w:val="95"/>
                <w:sz w:val="20"/>
              </w:rPr>
              <w:t>130,330,150.36</w:t>
            </w:r>
            <w:r>
              <w:rPr>
                <w:rFonts w:ascii="Arial"/>
                <w:sz w:val="20"/>
              </w:rPr>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right="105"/>
              <w:jc w:val="right"/>
              <w:rPr>
                <w:rFonts w:ascii="Arial" w:hAnsi="Arial" w:cs="Arial" w:eastAsia="Arial" w:hint="default"/>
                <w:sz w:val="20"/>
                <w:szCs w:val="20"/>
              </w:rPr>
            </w:pPr>
            <w:r>
              <w:rPr>
                <w:rFonts w:ascii="Arial"/>
                <w:w w:val="95"/>
                <w:sz w:val="20"/>
              </w:rPr>
              <w:t>100.00</w:t>
            </w:r>
            <w:r>
              <w:rPr>
                <w:rFonts w:ascii="Arial"/>
                <w:sz w:val="20"/>
              </w:rPr>
            </w:r>
          </w:p>
        </w:tc>
        <w:tc>
          <w:tcPr>
            <w:tcW w:w="16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right="104"/>
              <w:jc w:val="right"/>
              <w:rPr>
                <w:rFonts w:ascii="Arial" w:hAnsi="Arial" w:cs="Arial" w:eastAsia="Arial" w:hint="default"/>
                <w:sz w:val="20"/>
                <w:szCs w:val="20"/>
              </w:rPr>
            </w:pPr>
            <w:r>
              <w:rPr>
                <w:rFonts w:ascii="Arial"/>
                <w:w w:val="95"/>
                <w:sz w:val="20"/>
              </w:rPr>
              <w:t>146,602,374.45</w:t>
            </w:r>
            <w:r>
              <w:rPr>
                <w:rFonts w:ascii="Arial"/>
                <w:sz w:val="20"/>
              </w:rPr>
            </w:r>
          </w:p>
        </w:tc>
        <w:tc>
          <w:tcPr>
            <w:tcW w:w="943" w:type="dxa"/>
            <w:tcBorders>
              <w:top w:val="nil" w:sz="6" w:space="0" w:color="auto"/>
              <w:left w:val="single" w:sz="4" w:space="0" w:color="000000"/>
              <w:bottom w:val="single" w:sz="4" w:space="0" w:color="000000"/>
              <w:right w:val="nil" w:sz="6" w:space="0" w:color="auto"/>
            </w:tcBorders>
          </w:tcPr>
          <w:p>
            <w:pPr>
              <w:pStyle w:val="TableParagraph"/>
              <w:spacing w:line="240" w:lineRule="auto" w:before="86"/>
              <w:ind w:right="108"/>
              <w:jc w:val="right"/>
              <w:rPr>
                <w:rFonts w:ascii="Arial" w:hAnsi="Arial" w:cs="Arial" w:eastAsia="Arial" w:hint="default"/>
                <w:sz w:val="20"/>
                <w:szCs w:val="20"/>
              </w:rPr>
            </w:pPr>
            <w:r>
              <w:rPr>
                <w:rFonts w:ascii="Arial"/>
                <w:w w:val="95"/>
                <w:sz w:val="20"/>
              </w:rPr>
              <w:t>112.49</w:t>
            </w:r>
            <w:r>
              <w:rPr>
                <w:rFonts w:ascii="Arial"/>
                <w:sz w:val="20"/>
              </w:rPr>
            </w:r>
          </w:p>
        </w:tc>
      </w:tr>
    </w:tbl>
    <w:p>
      <w:pPr>
        <w:pStyle w:val="BodyText"/>
        <w:spacing w:line="240" w:lineRule="auto" w:before="200"/>
        <w:ind w:left="878" w:right="1716"/>
        <w:jc w:val="left"/>
      </w:pPr>
      <w:r>
        <w:rPr/>
        <w:pict>
          <v:group style="position:absolute;margin-left:82.823997pt;margin-top:-108.364372pt;width:456pt;height:.6pt;mso-position-horizontal-relative:page;mso-position-vertical-relative:paragraph;z-index:-1170712" coordorigin="1656,-2167" coordsize="9120,12">
            <v:shape style="position:absolute;left:1656;top:-2167;width:1423;height:12" type="#_x0000_t75" stroked="false">
              <v:imagedata r:id="rId209" o:title=""/>
            </v:shape>
            <v:shape style="position:absolute;left:3065;top:-2167;width:1621;height:12" type="#_x0000_t75" stroked="false">
              <v:imagedata r:id="rId210" o:title=""/>
            </v:shape>
            <v:shape style="position:absolute;left:4671;top:-2167;width:960;height:12" type="#_x0000_t75" stroked="false">
              <v:imagedata r:id="rId211" o:title=""/>
            </v:shape>
            <v:shape style="position:absolute;left:5617;top:-2167;width:1620;height:12" type="#_x0000_t75" stroked="false">
              <v:imagedata r:id="rId210" o:title=""/>
            </v:shape>
            <v:shape style="position:absolute;left:7223;top:-2167;width:1008;height:12" type="#_x0000_t75" stroked="false">
              <v:imagedata r:id="rId212" o:title=""/>
            </v:shape>
            <v:shape style="position:absolute;left:8217;top:-2167;width:1621;height:12" type="#_x0000_t75" stroked="false">
              <v:imagedata r:id="rId210" o:title=""/>
            </v:shape>
            <v:shape style="position:absolute;left:9823;top:-2165;width:953;height:10" type="#_x0000_t75" stroked="false">
              <v:imagedata r:id="rId213" o:title=""/>
            </v:shape>
            <w10:wrap type="none"/>
          </v:group>
        </w:pict>
      </w:r>
      <w:r>
        <w:rPr/>
        <w:pict>
          <v:group style="position:absolute;margin-left:82.823997pt;margin-top:-87.964386pt;width:456pt;height:.5pt;mso-position-horizontal-relative:page;mso-position-vertical-relative:paragraph;z-index:-1170688" coordorigin="1656,-1759" coordsize="9120,10">
            <v:shape style="position:absolute;left:1656;top:-1759;width:3020;height:10" type="#_x0000_t75" stroked="false">
              <v:imagedata r:id="rId214" o:title=""/>
            </v:shape>
            <v:shape style="position:absolute;left:4671;top:-1759;width:950;height:10" type="#_x0000_t75" stroked="false">
              <v:imagedata r:id="rId215" o:title=""/>
            </v:shape>
            <v:shape style="position:absolute;left:5617;top:-1759;width:1611;height:10" type="#_x0000_t75" stroked="false">
              <v:imagedata r:id="rId216" o:title=""/>
            </v:shape>
            <v:shape style="position:absolute;left:7223;top:-1759;width:2605;height:10" type="#_x0000_t75" stroked="false">
              <v:imagedata r:id="rId217" o:title=""/>
            </v:shape>
            <v:shape style="position:absolute;left:9823;top:-1759;width:953;height:10" type="#_x0000_t75" stroked="false">
              <v:imagedata r:id="rId213" o:title=""/>
            </v:shape>
            <w10:wrap type="none"/>
          </v:group>
        </w:pict>
      </w:r>
      <w:r>
        <w:rPr/>
        <w:pict>
          <v:group style="position:absolute;margin-left:82.823997pt;margin-top:-67.564354pt;width:456pt;height:.5pt;mso-position-horizontal-relative:page;mso-position-vertical-relative:paragraph;z-index:-1170664" coordorigin="1656,-1351" coordsize="9120,10">
            <v:shape style="position:absolute;left:1656;top:-1351;width:3020;height:10" type="#_x0000_t75" stroked="false">
              <v:imagedata r:id="rId214" o:title=""/>
            </v:shape>
            <v:shape style="position:absolute;left:4671;top:-1351;width:950;height:10" type="#_x0000_t75" stroked="false">
              <v:imagedata r:id="rId215" o:title=""/>
            </v:shape>
            <v:shape style="position:absolute;left:5617;top:-1351;width:1611;height:10" type="#_x0000_t75" stroked="false">
              <v:imagedata r:id="rId216" o:title=""/>
            </v:shape>
            <v:shape style="position:absolute;left:7223;top:-1351;width:2605;height:10" type="#_x0000_t75" stroked="false">
              <v:imagedata r:id="rId217" o:title=""/>
            </v:shape>
            <v:shape style="position:absolute;left:9823;top:-1351;width:953;height:10" type="#_x0000_t75" stroked="false">
              <v:imagedata r:id="rId213" o:title=""/>
            </v:shape>
            <w10:wrap type="none"/>
          </v:group>
        </w:pict>
      </w:r>
      <w:r>
        <w:rPr/>
        <w:pict>
          <v:group style="position:absolute;margin-left:82.823997pt;margin-top:-41.164352pt;width:456pt;height:.5pt;mso-position-horizontal-relative:page;mso-position-vertical-relative:paragraph;z-index:-1170640" coordorigin="1656,-823" coordsize="9120,10">
            <v:shape style="position:absolute;left:1656;top:-823;width:3020;height:10" type="#_x0000_t75" stroked="false">
              <v:imagedata r:id="rId214" o:title=""/>
            </v:shape>
            <v:shape style="position:absolute;left:4671;top:-823;width:950;height:10" type="#_x0000_t75" stroked="false">
              <v:imagedata r:id="rId215" o:title=""/>
            </v:shape>
            <v:shape style="position:absolute;left:5617;top:-823;width:1611;height:10" type="#_x0000_t75" stroked="false">
              <v:imagedata r:id="rId216" o:title=""/>
            </v:shape>
            <v:shape style="position:absolute;left:7223;top:-823;width:2605;height:10" type="#_x0000_t75" stroked="false">
              <v:imagedata r:id="rId217" o:title=""/>
            </v:shape>
            <v:shape style="position:absolute;left:9823;top:-823;width:953;height:10" type="#_x0000_t75" stroked="false">
              <v:imagedata r:id="rId213" o:title=""/>
            </v:shape>
            <w10:wrap type="none"/>
          </v:group>
        </w:pict>
      </w:r>
      <w:r>
        <w:rPr/>
        <w:pict>
          <v:group style="position:absolute;margin-left:82.823997pt;margin-top:-20.764383pt;width:456pt;height:.5pt;mso-position-horizontal-relative:page;mso-position-vertical-relative:paragraph;z-index:-1170616" coordorigin="1656,-415" coordsize="9120,10">
            <v:shape style="position:absolute;left:1656;top:-415;width:3020;height:10" type="#_x0000_t75" stroked="false">
              <v:imagedata r:id="rId218" o:title=""/>
            </v:shape>
            <v:shape style="position:absolute;left:4671;top:-415;width:950;height:10" type="#_x0000_t75" stroked="false">
              <v:imagedata r:id="rId219" o:title=""/>
            </v:shape>
            <v:shape style="position:absolute;left:5617;top:-415;width:1611;height:10" type="#_x0000_t75" stroked="false">
              <v:imagedata r:id="rId220" o:title=""/>
            </v:shape>
            <v:shape style="position:absolute;left:7223;top:-415;width:2605;height:10" type="#_x0000_t75" stroked="false">
              <v:imagedata r:id="rId221" o:title=""/>
            </v:shape>
            <v:shape style="position:absolute;left:9823;top:-415;width:953;height:10" type="#_x0000_t75" stroked="false">
              <v:imagedata r:id="rId222" o:title=""/>
            </v:shape>
            <w10:wrap type="none"/>
          </v:group>
        </w:pict>
      </w:r>
      <w:r>
        <w:rPr/>
        <w:pict>
          <v:shape style="position:absolute;margin-left:153.5pt;margin-top:-1.084384pt;width:.479992pt;height:.6pt;mso-position-horizontal-relative:page;mso-position-vertical-relative:paragraph;z-index:6736" type="#_x0000_t75" stroked="false">
            <v:imagedata r:id="rId122" o:title=""/>
          </v:shape>
        </w:pict>
      </w:r>
      <w:r>
        <w:rPr/>
        <w:pict>
          <v:shape style="position:absolute;margin-left:233.809998pt;margin-top:-1.084384pt;width:.479992pt;height:.6pt;mso-position-horizontal-relative:page;mso-position-vertical-relative:paragraph;z-index:6760" type="#_x0000_t75" stroked="false">
            <v:imagedata r:id="rId122" o:title=""/>
          </v:shape>
        </w:pict>
      </w:r>
      <w:r>
        <w:rPr/>
        <w:pict>
          <v:shape style="position:absolute;margin-left:281.089996pt;margin-top:-1.084384pt;width:.479972pt;height:.6pt;mso-position-horizontal-relative:page;mso-position-vertical-relative:paragraph;z-index:6784" type="#_x0000_t75" stroked="false">
            <v:imagedata r:id="rId122" o:title=""/>
          </v:shape>
        </w:pict>
      </w:r>
      <w:r>
        <w:rPr/>
        <w:pict>
          <v:shape style="position:absolute;margin-left:361.390015pt;margin-top:-1.084384pt;width:.480002pt;height:.6pt;mso-position-horizontal-relative:page;mso-position-vertical-relative:paragraph;z-index:6808" type="#_x0000_t75" stroked="false">
            <v:imagedata r:id="rId122" o:title=""/>
          </v:shape>
        </w:pict>
      </w:r>
      <w:r>
        <w:rPr/>
        <w:pict>
          <v:shape style="position:absolute;margin-left:411.070007pt;margin-top:-1.084384pt;width:.480002pt;height:.6pt;mso-position-horizontal-relative:page;mso-position-vertical-relative:paragraph;z-index:6832" type="#_x0000_t75" stroked="false">
            <v:imagedata r:id="rId122" o:title=""/>
          </v:shape>
        </w:pict>
      </w:r>
      <w:r>
        <w:rPr/>
        <w:pict>
          <v:shape style="position:absolute;margin-left:491.380005pt;margin-top:-1.084384pt;width:.479972pt;height:.6pt;mso-position-horizontal-relative:page;mso-position-vertical-relative:paragraph;z-index:6856" type="#_x0000_t75" stroked="false">
            <v:imagedata r:id="rId122" o:title=""/>
          </v:shape>
        </w:pict>
      </w:r>
      <w:r>
        <w:rPr/>
        <w:pict>
          <v:shape style="position:absolute;margin-left:308.089996pt;margin-top:35.895615pt;width:.47997pt;height:.48pt;mso-position-horizontal-relative:page;mso-position-vertical-relative:paragraph;z-index:6880" type="#_x0000_t75" stroked="false">
            <v:imagedata r:id="rId223" o:title=""/>
          </v:shape>
        </w:pict>
      </w:r>
      <w:r>
        <w:rPr/>
        <w:pict>
          <v:shape style="position:absolute;margin-left:404.829987pt;margin-top:35.895615pt;width:.48pt;height:.48pt;mso-position-horizontal-relative:page;mso-position-vertical-relative:paragraph;z-index:6904" type="#_x0000_t75" stroked="false">
            <v:imagedata r:id="rId223" o:title=""/>
          </v:shape>
        </w:pict>
      </w:r>
      <w:r>
        <w:rPr/>
        <w:pict>
          <v:group style="position:absolute;margin-left:76.944pt;margin-top:51.735638pt;width:441.6pt;height:5.05pt;mso-position-horizontal-relative:page;mso-position-vertical-relative:paragraph;z-index:-1170400" coordorigin="1539,1035" coordsize="8832,101">
            <v:shape style="position:absolute;left:1539;top:1035;width:2374;height:101" type="#_x0000_t75" stroked="false">
              <v:imagedata r:id="rId224" o:title=""/>
            </v:shape>
            <v:shape style="position:absolute;left:3889;top:1126;width:2273;height:10" type="#_x0000_t75" stroked="false">
              <v:imagedata r:id="rId225" o:title=""/>
            </v:shape>
            <v:shape style="position:absolute;left:6157;top:1126;width:4213;height:10" type="#_x0000_t75" stroked="false">
              <v:imagedata r:id="rId226" o:title=""/>
            </v:shape>
            <w10:wrap type="none"/>
          </v:group>
        </w:pict>
      </w:r>
      <w:r>
        <w:rPr/>
        <w:t>资产</w:t>
      </w:r>
    </w:p>
    <w:p>
      <w:pPr>
        <w:spacing w:line="240" w:lineRule="auto" w:before="11"/>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360"/>
        <w:gridCol w:w="2268"/>
        <w:gridCol w:w="1935"/>
        <w:gridCol w:w="2269"/>
      </w:tblGrid>
      <w:tr>
        <w:trPr>
          <w:trHeight w:val="408" w:hRule="exact"/>
        </w:trPr>
        <w:tc>
          <w:tcPr>
            <w:tcW w:w="2360" w:type="dxa"/>
            <w:tcBorders>
              <w:top w:val="single" w:sz="8"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8"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33"/>
              <w:ind w:right="1"/>
              <w:jc w:val="center"/>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269"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b/>
                <w:bCs/>
                <w:sz w:val="21"/>
                <w:szCs w:val="21"/>
              </w:rPr>
              <w:t>本年较上年增减</w:t>
            </w:r>
            <w:r>
              <w:rPr>
                <w:rFonts w:ascii="宋体" w:hAnsi="宋体" w:cs="宋体" w:eastAsia="宋体" w:hint="default"/>
                <w:sz w:val="21"/>
                <w:szCs w:val="21"/>
              </w:rPr>
            </w:r>
          </w:p>
        </w:tc>
      </w:tr>
      <w:tr>
        <w:trPr>
          <w:trHeight w:val="418" w:hRule="exact"/>
        </w:trPr>
        <w:tc>
          <w:tcPr>
            <w:tcW w:w="2360" w:type="dxa"/>
            <w:tcBorders>
              <w:top w:val="nil" w:sz="6" w:space="0" w:color="auto"/>
              <w:left w:val="nil" w:sz="6" w:space="0" w:color="auto"/>
              <w:bottom w:val="single" w:sz="8" w:space="0" w:color="000000"/>
              <w:right w:val="single" w:sz="4" w:space="0" w:color="000000"/>
            </w:tcBorders>
          </w:tcPr>
          <w:p>
            <w:pPr>
              <w:pStyle w:val="TableParagraph"/>
              <w:spacing w:line="240" w:lineRule="auto" w:before="38"/>
              <w:ind w:left="6" w:right="0"/>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2268"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81"/>
              <w:ind w:right="0"/>
              <w:jc w:val="center"/>
              <w:rPr>
                <w:rFonts w:ascii="Arial" w:hAnsi="Arial" w:cs="Arial" w:eastAsia="Arial" w:hint="default"/>
                <w:sz w:val="21"/>
                <w:szCs w:val="21"/>
              </w:rPr>
            </w:pPr>
            <w:r>
              <w:rPr>
                <w:rFonts w:ascii="Arial"/>
                <w:sz w:val="21"/>
              </w:rPr>
              <w:t>2.05</w:t>
            </w:r>
          </w:p>
        </w:tc>
        <w:tc>
          <w:tcPr>
            <w:tcW w:w="19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0"/>
              <w:jc w:val="center"/>
              <w:rPr>
                <w:rFonts w:ascii="Arial" w:hAnsi="Arial" w:cs="Arial" w:eastAsia="Arial" w:hint="default"/>
                <w:sz w:val="21"/>
                <w:szCs w:val="21"/>
              </w:rPr>
            </w:pPr>
            <w:r>
              <w:rPr>
                <w:rFonts w:ascii="Arial"/>
                <w:sz w:val="21"/>
              </w:rPr>
              <w:t>2.26</w:t>
            </w:r>
          </w:p>
        </w:tc>
        <w:tc>
          <w:tcPr>
            <w:tcW w:w="2269" w:type="dxa"/>
            <w:tcBorders>
              <w:top w:val="nil" w:sz="6" w:space="0" w:color="auto"/>
              <w:left w:val="single" w:sz="4" w:space="0" w:color="000000"/>
              <w:bottom w:val="single" w:sz="4" w:space="0" w:color="000000"/>
              <w:right w:val="nil" w:sz="6" w:space="0" w:color="auto"/>
            </w:tcBorders>
          </w:tcPr>
          <w:p>
            <w:pPr>
              <w:pStyle w:val="TableParagraph"/>
              <w:spacing w:line="240" w:lineRule="auto" w:before="81"/>
              <w:ind w:right="0"/>
              <w:jc w:val="center"/>
              <w:rPr>
                <w:rFonts w:ascii="Arial" w:hAnsi="Arial" w:cs="Arial" w:eastAsia="Arial" w:hint="default"/>
                <w:sz w:val="21"/>
                <w:szCs w:val="21"/>
              </w:rPr>
            </w:pPr>
            <w:r>
              <w:rPr>
                <w:rFonts w:ascii="Arial"/>
                <w:sz w:val="21"/>
              </w:rPr>
              <w:t>-0.21</w:t>
            </w:r>
          </w:p>
        </w:tc>
      </w:tr>
    </w:tbl>
    <w:p>
      <w:pPr>
        <w:spacing w:line="240" w:lineRule="auto" w:before="4"/>
        <w:rPr>
          <w:rFonts w:ascii="宋体" w:hAnsi="宋体" w:cs="宋体" w:eastAsia="宋体" w:hint="default"/>
          <w:sz w:val="13"/>
          <w:szCs w:val="13"/>
        </w:rPr>
      </w:pPr>
    </w:p>
    <w:p>
      <w:pPr>
        <w:pStyle w:val="BodyText"/>
        <w:spacing w:line="240" w:lineRule="auto" w:before="26"/>
        <w:ind w:left="878" w:right="1716"/>
        <w:jc w:val="left"/>
      </w:pPr>
      <w:r>
        <w:rPr/>
        <w:pict>
          <v:shape style="position:absolute;margin-left:308.089996pt;margin-top:-10.364418pt;width:.47996pt;height:.72pt;mso-position-horizontal-relative:page;mso-position-vertical-relative:paragraph;z-index:6952" type="#_x0000_t75" stroked="false">
            <v:imagedata r:id="rId227" o:title=""/>
          </v:shape>
        </w:pict>
      </w:r>
      <w:r>
        <w:rPr/>
        <w:pict>
          <v:shape style="position:absolute;margin-left:404.829987pt;margin-top:-10.364418pt;width:.47999pt;height:.72pt;mso-position-horizontal-relative:page;mso-position-vertical-relative:paragraph;z-index:6976" type="#_x0000_t75" stroked="false">
            <v:imagedata r:id="rId227" o:title=""/>
          </v:shape>
        </w:pict>
      </w:r>
      <w:r>
        <w:rPr/>
        <w:pict>
          <v:group style="position:absolute;margin-left:235.25pt;margin-top:28.035652pt;width:.5pt;height:79.6pt;mso-position-horizontal-relative:page;mso-position-vertical-relative:paragraph;z-index:-1170328" coordorigin="4705,561" coordsize="10,1592">
            <v:group style="position:absolute;left:4705;top:561;width:10;height:20" coordorigin="4705,561" coordsize="10,20">
              <v:shape style="position:absolute;left:4705;top:561;width:10;height:20" coordorigin="4705,561" coordsize="10,20" path="m4705,580l4715,580,4715,561,4705,561,4705,580xe" filled="true" fillcolor="#000000" stroked="false">
                <v:path arrowok="t"/>
                <v:fill type="solid"/>
              </v:shape>
            </v:group>
            <v:group style="position:absolute;left:4705;top:580;width:10;height:20" coordorigin="4705,580" coordsize="10,20">
              <v:shape style="position:absolute;left:4705;top:580;width:10;height:20" coordorigin="4705,580" coordsize="10,20" path="m4705,599l4715,599,4715,580,4705,580,4705,599xe" filled="true" fillcolor="#000000" stroked="false">
                <v:path arrowok="t"/>
                <v:fill type="solid"/>
              </v:shape>
            </v:group>
            <v:group style="position:absolute;left:4705;top:599;width:10;height:20" coordorigin="4705,599" coordsize="10,20">
              <v:shape style="position:absolute;left:4705;top:599;width:10;height:20" coordorigin="4705,599" coordsize="10,20" path="m4705,618l4715,618,4715,599,4705,599,4705,618xe" filled="true" fillcolor="#000000" stroked="false">
                <v:path arrowok="t"/>
                <v:fill type="solid"/>
              </v:shape>
            </v:group>
            <v:group style="position:absolute;left:4705;top:618;width:10;height:20" coordorigin="4705,618" coordsize="10,20">
              <v:shape style="position:absolute;left:4705;top:618;width:10;height:20" coordorigin="4705,618" coordsize="10,20" path="m4705,638l4715,638,4715,618,4705,618,4705,638xe" filled="true" fillcolor="#000000" stroked="false">
                <v:path arrowok="t"/>
                <v:fill type="solid"/>
              </v:shape>
            </v:group>
            <v:group style="position:absolute;left:4705;top:638;width:10;height:20" coordorigin="4705,638" coordsize="10,20">
              <v:shape style="position:absolute;left:4705;top:638;width:10;height:20" coordorigin="4705,638" coordsize="10,20" path="m4705,657l4715,657,4715,638,4705,638,4705,657xe" filled="true" fillcolor="#000000" stroked="false">
                <v:path arrowok="t"/>
                <v:fill type="solid"/>
              </v:shape>
            </v:group>
            <v:group style="position:absolute;left:4705;top:657;width:10;height:20" coordorigin="4705,657" coordsize="10,20">
              <v:shape style="position:absolute;left:4705;top:657;width:10;height:20" coordorigin="4705,657" coordsize="10,20" path="m4705,676l4715,676,4715,657,4705,657,4705,676xe" filled="true" fillcolor="#000000" stroked="false">
                <v:path arrowok="t"/>
                <v:fill type="solid"/>
              </v:shape>
            </v:group>
            <v:group style="position:absolute;left:4705;top:676;width:10;height:20" coordorigin="4705,676" coordsize="10,20">
              <v:shape style="position:absolute;left:4705;top:676;width:10;height:20" coordorigin="4705,676" coordsize="10,20" path="m4705,695l4715,695,4715,676,4705,676,4705,695xe" filled="true" fillcolor="#000000" stroked="false">
                <v:path arrowok="t"/>
                <v:fill type="solid"/>
              </v:shape>
            </v:group>
            <v:group style="position:absolute;left:4705;top:695;width:10;height:20" coordorigin="4705,695" coordsize="10,20">
              <v:shape style="position:absolute;left:4705;top:695;width:10;height:20" coordorigin="4705,695" coordsize="10,20" path="m4705,714l4715,714,4715,695,4705,695,4705,714xe" filled="true" fillcolor="#000000" stroked="false">
                <v:path arrowok="t"/>
                <v:fill type="solid"/>
              </v:shape>
            </v:group>
            <v:group style="position:absolute;left:4705;top:714;width:10;height:20" coordorigin="4705,714" coordsize="10,20">
              <v:shape style="position:absolute;left:4705;top:714;width:10;height:20" coordorigin="4705,714" coordsize="10,20" path="m4705,734l4715,734,4715,714,4705,714,4705,734xe" filled="true" fillcolor="#000000" stroked="false">
                <v:path arrowok="t"/>
                <v:fill type="solid"/>
              </v:shape>
            </v:group>
            <v:group style="position:absolute;left:4705;top:734;width:10;height:20" coordorigin="4705,734" coordsize="10,20">
              <v:shape style="position:absolute;left:4705;top:734;width:10;height:20" coordorigin="4705,734" coordsize="10,20" path="m4705,753l4715,753,4715,734,4705,734,4705,753xe" filled="true" fillcolor="#000000" stroked="false">
                <v:path arrowok="t"/>
                <v:fill type="solid"/>
              </v:shape>
            </v:group>
            <v:group style="position:absolute;left:4705;top:753;width:10;height:20" coordorigin="4705,753" coordsize="10,20">
              <v:shape style="position:absolute;left:4705;top:753;width:10;height:20" coordorigin="4705,753" coordsize="10,20" path="m4705,772l4715,772,4715,753,4705,753,4705,772xe" filled="true" fillcolor="#000000" stroked="false">
                <v:path arrowok="t"/>
                <v:fill type="solid"/>
              </v:shape>
            </v:group>
            <v:group style="position:absolute;left:4705;top:772;width:10;height:20" coordorigin="4705,772" coordsize="10,20">
              <v:shape style="position:absolute;left:4705;top:772;width:10;height:20" coordorigin="4705,772" coordsize="10,20" path="m4705,791l4715,791,4715,772,4705,772,4705,791xe" filled="true" fillcolor="#000000" stroked="false">
                <v:path arrowok="t"/>
                <v:fill type="solid"/>
              </v:shape>
            </v:group>
            <v:group style="position:absolute;left:4705;top:791;width:10;height:20" coordorigin="4705,791" coordsize="10,20">
              <v:shape style="position:absolute;left:4705;top:791;width:10;height:20" coordorigin="4705,791" coordsize="10,20" path="m4705,810l4715,810,4715,791,4705,791,4705,810xe" filled="true" fillcolor="#000000" stroked="false">
                <v:path arrowok="t"/>
                <v:fill type="solid"/>
              </v:shape>
            </v:group>
            <v:group style="position:absolute;left:4705;top:810;width:10;height:20" coordorigin="4705,810" coordsize="10,20">
              <v:shape style="position:absolute;left:4705;top:810;width:10;height:20" coordorigin="4705,810" coordsize="10,20" path="m4705,830l4715,830,4715,810,4705,810,4705,830xe" filled="true" fillcolor="#000000" stroked="false">
                <v:path arrowok="t"/>
                <v:fill type="solid"/>
              </v:shape>
            </v:group>
            <v:group style="position:absolute;left:4705;top:830;width:10;height:20" coordorigin="4705,830" coordsize="10,20">
              <v:shape style="position:absolute;left:4705;top:830;width:10;height:20" coordorigin="4705,830" coordsize="10,20" path="m4705,849l4715,849,4715,830,4705,830,4705,849xe" filled="true" fillcolor="#000000" stroked="false">
                <v:path arrowok="t"/>
                <v:fill type="solid"/>
              </v:shape>
            </v:group>
            <v:group style="position:absolute;left:4705;top:849;width:10;height:20" coordorigin="4705,849" coordsize="10,20">
              <v:shape style="position:absolute;left:4705;top:849;width:10;height:20" coordorigin="4705,849" coordsize="10,20" path="m4705,868l4715,868,4715,849,4705,849,4705,868xe" filled="true" fillcolor="#000000" stroked="false">
                <v:path arrowok="t"/>
                <v:fill type="solid"/>
              </v:shape>
            </v:group>
            <v:group style="position:absolute;left:4705;top:868;width:10;height:20" coordorigin="4705,868" coordsize="10,20">
              <v:shape style="position:absolute;left:4705;top:868;width:10;height:20" coordorigin="4705,868" coordsize="10,20" path="m4705,887l4715,887,4715,868,4705,868,4705,887xe" filled="true" fillcolor="#000000" stroked="false">
                <v:path arrowok="t"/>
                <v:fill type="solid"/>
              </v:shape>
            </v:group>
            <v:group style="position:absolute;left:4705;top:887;width:10;height:20" coordorigin="4705,887" coordsize="10,20">
              <v:shape style="position:absolute;left:4705;top:887;width:10;height:20" coordorigin="4705,887" coordsize="10,20" path="m4705,906l4715,906,4715,887,4705,887,4705,906xe" filled="true" fillcolor="#000000" stroked="false">
                <v:path arrowok="t"/>
                <v:fill type="solid"/>
              </v:shape>
            </v:group>
            <v:group style="position:absolute;left:4705;top:906;width:10;height:20" coordorigin="4705,906" coordsize="10,20">
              <v:shape style="position:absolute;left:4705;top:906;width:10;height:20" coordorigin="4705,906" coordsize="10,20" path="m4705,926l4715,926,4715,906,4705,906,4705,926xe" filled="true" fillcolor="#000000" stroked="false">
                <v:path arrowok="t"/>
                <v:fill type="solid"/>
              </v:shape>
            </v:group>
            <v:group style="position:absolute;left:4705;top:926;width:10;height:20" coordorigin="4705,926" coordsize="10,20">
              <v:shape style="position:absolute;left:4705;top:926;width:10;height:20" coordorigin="4705,926" coordsize="10,20" path="m4705,945l4715,945,4715,926,4705,926,4705,945xe" filled="true" fillcolor="#000000" stroked="false">
                <v:path arrowok="t"/>
                <v:fill type="solid"/>
              </v:shape>
            </v:group>
            <v:group style="position:absolute;left:4705;top:945;width:10;height:20" coordorigin="4705,945" coordsize="10,20">
              <v:shape style="position:absolute;left:4705;top:945;width:10;height:20" coordorigin="4705,945" coordsize="10,20" path="m4705,964l4715,964,4715,945,4705,945,4705,964xe" filled="true" fillcolor="#000000" stroked="false">
                <v:path arrowok="t"/>
                <v:fill type="solid"/>
              </v:shape>
            </v:group>
            <v:group style="position:absolute;left:4705;top:1005;width:10;height:20" coordorigin="4705,1005" coordsize="10,20">
              <v:shape style="position:absolute;left:4705;top:1005;width:10;height:20" coordorigin="4705,1005" coordsize="10,20" path="m4705,1024l4715,1024,4715,1005,4705,1005,4705,1024xe" filled="true" fillcolor="#000000" stroked="false">
                <v:path arrowok="t"/>
                <v:fill type="solid"/>
              </v:shape>
            </v:group>
            <v:group style="position:absolute;left:4705;top:1024;width:10;height:20" coordorigin="4705,1024" coordsize="10,20">
              <v:shape style="position:absolute;left:4705;top:1024;width:10;height:20" coordorigin="4705,1024" coordsize="10,20" path="m4705,1043l4715,1043,4715,1024,4705,1024,4705,1043xe" filled="true" fillcolor="#000000" stroked="false">
                <v:path arrowok="t"/>
                <v:fill type="solid"/>
              </v:shape>
            </v:group>
            <v:group style="position:absolute;left:4705;top:1043;width:10;height:20" coordorigin="4705,1043" coordsize="10,20">
              <v:shape style="position:absolute;left:4705;top:1043;width:10;height:20" coordorigin="4705,1043" coordsize="10,20" path="m4705,1062l4715,1062,4715,1043,4705,1043,4705,1062xe" filled="true" fillcolor="#000000" stroked="false">
                <v:path arrowok="t"/>
                <v:fill type="solid"/>
              </v:shape>
            </v:group>
            <v:group style="position:absolute;left:4705;top:1062;width:10;height:20" coordorigin="4705,1062" coordsize="10,20">
              <v:shape style="position:absolute;left:4705;top:1062;width:10;height:20" coordorigin="4705,1062" coordsize="10,20" path="m4705,1082l4715,1082,4715,1062,4705,1062,4705,1082xe" filled="true" fillcolor="#000000" stroked="false">
                <v:path arrowok="t"/>
                <v:fill type="solid"/>
              </v:shape>
            </v:group>
            <v:group style="position:absolute;left:4705;top:1082;width:10;height:20" coordorigin="4705,1082" coordsize="10,20">
              <v:shape style="position:absolute;left:4705;top:1082;width:10;height:20" coordorigin="4705,1082" coordsize="10,20" path="m4705,1101l4715,1101,4715,1082,4705,1082,4705,1101xe" filled="true" fillcolor="#000000" stroked="false">
                <v:path arrowok="t"/>
                <v:fill type="solid"/>
              </v:shape>
            </v:group>
            <v:group style="position:absolute;left:4705;top:1101;width:10;height:20" coordorigin="4705,1101" coordsize="10,20">
              <v:shape style="position:absolute;left:4705;top:1101;width:10;height:20" coordorigin="4705,1101" coordsize="10,20" path="m4705,1120l4715,1120,4715,1101,4705,1101,4705,1120xe" filled="true" fillcolor="#000000" stroked="false">
                <v:path arrowok="t"/>
                <v:fill type="solid"/>
              </v:shape>
            </v:group>
            <v:group style="position:absolute;left:4705;top:1120;width:10;height:20" coordorigin="4705,1120" coordsize="10,20">
              <v:shape style="position:absolute;left:4705;top:1120;width:10;height:20" coordorigin="4705,1120" coordsize="10,20" path="m4705,1139l4715,1139,4715,1120,4705,1120,4705,1139xe" filled="true" fillcolor="#000000" stroked="false">
                <v:path arrowok="t"/>
                <v:fill type="solid"/>
              </v:shape>
            </v:group>
            <v:group style="position:absolute;left:4705;top:1139;width:10;height:20" coordorigin="4705,1139" coordsize="10,20">
              <v:shape style="position:absolute;left:4705;top:1139;width:10;height:20" coordorigin="4705,1139" coordsize="10,20" path="m4705,1158l4715,1158,4715,1139,4705,1139,4705,1158xe" filled="true" fillcolor="#000000" stroked="false">
                <v:path arrowok="t"/>
                <v:fill type="solid"/>
              </v:shape>
            </v:group>
            <v:group style="position:absolute;left:4705;top:1158;width:10;height:20" coordorigin="4705,1158" coordsize="10,20">
              <v:shape style="position:absolute;left:4705;top:1158;width:10;height:20" coordorigin="4705,1158" coordsize="10,20" path="m4705,1178l4715,1178,4715,1158,4705,1158,4705,1178xe" filled="true" fillcolor="#000000" stroked="false">
                <v:path arrowok="t"/>
                <v:fill type="solid"/>
              </v:shape>
            </v:group>
            <v:group style="position:absolute;left:4705;top:1178;width:10;height:20" coordorigin="4705,1178" coordsize="10,20">
              <v:shape style="position:absolute;left:4705;top:1178;width:10;height:20" coordorigin="4705,1178" coordsize="10,20" path="m4705,1197l4715,1197,4715,1178,4705,1178,4705,1197xe" filled="true" fillcolor="#000000" stroked="false">
                <v:path arrowok="t"/>
                <v:fill type="solid"/>
              </v:shape>
            </v:group>
            <v:group style="position:absolute;left:4705;top:1197;width:10;height:20" coordorigin="4705,1197" coordsize="10,20">
              <v:shape style="position:absolute;left:4705;top:1197;width:10;height:20" coordorigin="4705,1197" coordsize="10,20" path="m4705,1216l4715,1216,4715,1197,4705,1197,4705,1216xe" filled="true" fillcolor="#000000" stroked="false">
                <v:path arrowok="t"/>
                <v:fill type="solid"/>
              </v:shape>
            </v:group>
            <v:group style="position:absolute;left:4705;top:1216;width:10;height:20" coordorigin="4705,1216" coordsize="10,20">
              <v:shape style="position:absolute;left:4705;top:1216;width:10;height:20" coordorigin="4705,1216" coordsize="10,20" path="m4705,1235l4715,1235,4715,1216,4705,1216,4705,1235xe" filled="true" fillcolor="#000000" stroked="false">
                <v:path arrowok="t"/>
                <v:fill type="solid"/>
              </v:shape>
            </v:group>
            <v:group style="position:absolute;left:4705;top:1235;width:10;height:20" coordorigin="4705,1235" coordsize="10,20">
              <v:shape style="position:absolute;left:4705;top:1235;width:10;height:20" coordorigin="4705,1235" coordsize="10,20" path="m4705,1254l4715,1254,4715,1235,4705,1235,4705,1254xe" filled="true" fillcolor="#000000" stroked="false">
                <v:path arrowok="t"/>
                <v:fill type="solid"/>
              </v:shape>
            </v:group>
            <v:group style="position:absolute;left:4705;top:1254;width:10;height:20" coordorigin="4705,1254" coordsize="10,20">
              <v:shape style="position:absolute;left:4705;top:1254;width:10;height:20" coordorigin="4705,1254" coordsize="10,20" path="m4705,1274l4715,1274,4715,1254,4705,1254,4705,1274xe" filled="true" fillcolor="#000000" stroked="false">
                <v:path arrowok="t"/>
                <v:fill type="solid"/>
              </v:shape>
            </v:group>
            <v:group style="position:absolute;left:4705;top:1274;width:10;height:20" coordorigin="4705,1274" coordsize="10,20">
              <v:shape style="position:absolute;left:4705;top:1274;width:10;height:20" coordorigin="4705,1274" coordsize="10,20" path="m4705,1293l4715,1293,4715,1274,4705,1274,4705,1293xe" filled="true" fillcolor="#000000" stroked="false">
                <v:path arrowok="t"/>
                <v:fill type="solid"/>
              </v:shape>
            </v:group>
            <v:group style="position:absolute;left:4705;top:1293;width:10;height:20" coordorigin="4705,1293" coordsize="10,20">
              <v:shape style="position:absolute;left:4705;top:1293;width:10;height:20" coordorigin="4705,1293" coordsize="10,20" path="m4705,1312l4715,1312,4715,1293,4705,1293,4705,1312xe" filled="true" fillcolor="#000000" stroked="false">
                <v:path arrowok="t"/>
                <v:fill type="solid"/>
              </v:shape>
            </v:group>
            <v:group style="position:absolute;left:4705;top:1312;width:10;height:20" coordorigin="4705,1312" coordsize="10,20">
              <v:shape style="position:absolute;left:4705;top:1312;width:10;height:20" coordorigin="4705,1312" coordsize="10,20" path="m4705,1331l4715,1331,4715,1312,4705,1312,4705,1331xe" filled="true" fillcolor="#000000" stroked="false">
                <v:path arrowok="t"/>
                <v:fill type="solid"/>
              </v:shape>
            </v:group>
            <v:group style="position:absolute;left:4705;top:1331;width:10;height:20" coordorigin="4705,1331" coordsize="10,20">
              <v:shape style="position:absolute;left:4705;top:1331;width:10;height:20" coordorigin="4705,1331" coordsize="10,20" path="m4705,1350l4715,1350,4715,1331,4705,1331,4705,1350xe" filled="true" fillcolor="#000000" stroked="false">
                <v:path arrowok="t"/>
                <v:fill type="solid"/>
              </v:shape>
            </v:group>
            <v:group style="position:absolute;left:4705;top:1350;width:10;height:20" coordorigin="4705,1350" coordsize="10,20">
              <v:shape style="position:absolute;left:4705;top:1350;width:10;height:20" coordorigin="4705,1350" coordsize="10,20" path="m4705,1370l4715,1370,4715,1350,4705,1350,4705,1370xe" filled="true" fillcolor="#000000" stroked="false">
                <v:path arrowok="t"/>
                <v:fill type="solid"/>
              </v:shape>
            </v:group>
            <v:group style="position:absolute;left:4705;top:1370;width:10;height:20" coordorigin="4705,1370" coordsize="10,20">
              <v:shape style="position:absolute;left:4705;top:1370;width:10;height:20" coordorigin="4705,1370" coordsize="10,20" path="m4705,1389l4715,1389,4715,1370,4705,1370,4705,1389xe" filled="true" fillcolor="#000000" stroked="false">
                <v:path arrowok="t"/>
                <v:fill type="solid"/>
              </v:shape>
              <v:shape style="position:absolute;left:4705;top:1408;width:10;height:5" type="#_x0000_t75" stroked="false">
                <v:imagedata r:id="rId228" o:title=""/>
              </v:shape>
            </v:group>
            <v:group style="position:absolute;left:4705;top:1442;width:10;height:20" coordorigin="4705,1442" coordsize="10,20">
              <v:shape style="position:absolute;left:4705;top:1442;width:10;height:20" coordorigin="4705,1442" coordsize="10,20" path="m4705,1461l4715,1461,4715,1442,4705,1442,4705,1461xe" filled="true" fillcolor="#000000" stroked="false">
                <v:path arrowok="t"/>
                <v:fill type="solid"/>
              </v:shape>
            </v:group>
            <v:group style="position:absolute;left:4705;top:1461;width:10;height:20" coordorigin="4705,1461" coordsize="10,20">
              <v:shape style="position:absolute;left:4705;top:1461;width:10;height:20" coordorigin="4705,1461" coordsize="10,20" path="m4705,1480l4715,1480,4715,1461,4705,1461,4705,1480xe" filled="true" fillcolor="#000000" stroked="false">
                <v:path arrowok="t"/>
                <v:fill type="solid"/>
              </v:shape>
            </v:group>
            <v:group style="position:absolute;left:4705;top:1480;width:10;height:20" coordorigin="4705,1480" coordsize="10,20">
              <v:shape style="position:absolute;left:4705;top:1480;width:10;height:20" coordorigin="4705,1480" coordsize="10,20" path="m4705,1499l4715,1499,4715,1480,4705,1480,4705,1499xe" filled="true" fillcolor="#000000" stroked="false">
                <v:path arrowok="t"/>
                <v:fill type="solid"/>
              </v:shape>
            </v:group>
            <v:group style="position:absolute;left:4705;top:1499;width:10;height:20" coordorigin="4705,1499" coordsize="10,20">
              <v:shape style="position:absolute;left:4705;top:1499;width:10;height:20" coordorigin="4705,1499" coordsize="10,20" path="m4705,1518l4715,1518,4715,1499,4705,1499,4705,1518xe" filled="true" fillcolor="#000000" stroked="false">
                <v:path arrowok="t"/>
                <v:fill type="solid"/>
              </v:shape>
            </v:group>
            <v:group style="position:absolute;left:4705;top:1518;width:10;height:20" coordorigin="4705,1518" coordsize="10,20">
              <v:shape style="position:absolute;left:4705;top:1518;width:10;height:20" coordorigin="4705,1518" coordsize="10,20" path="m4705,1538l4715,1538,4715,1518,4705,1518,4705,1538xe" filled="true" fillcolor="#000000" stroked="false">
                <v:path arrowok="t"/>
                <v:fill type="solid"/>
              </v:shape>
            </v:group>
            <v:group style="position:absolute;left:4705;top:1538;width:10;height:20" coordorigin="4705,1538" coordsize="10,20">
              <v:shape style="position:absolute;left:4705;top:1538;width:10;height:20" coordorigin="4705,1538" coordsize="10,20" path="m4705,1557l4715,1557,4715,1538,4705,1538,4705,1557xe" filled="true" fillcolor="#000000" stroked="false">
                <v:path arrowok="t"/>
                <v:fill type="solid"/>
              </v:shape>
            </v:group>
            <v:group style="position:absolute;left:4705;top:1557;width:10;height:20" coordorigin="4705,1557" coordsize="10,20">
              <v:shape style="position:absolute;left:4705;top:1557;width:10;height:20" coordorigin="4705,1557" coordsize="10,20" path="m4705,1576l4715,1576,4715,1557,4705,1557,4705,1576xe" filled="true" fillcolor="#000000" stroked="false">
                <v:path arrowok="t"/>
                <v:fill type="solid"/>
              </v:shape>
            </v:group>
            <v:group style="position:absolute;left:4705;top:1576;width:10;height:20" coordorigin="4705,1576" coordsize="10,20">
              <v:shape style="position:absolute;left:4705;top:1576;width:10;height:20" coordorigin="4705,1576" coordsize="10,20" path="m4705,1595l4715,1595,4715,1576,4705,1576,4705,1595xe" filled="true" fillcolor="#000000" stroked="false">
                <v:path arrowok="t"/>
                <v:fill type="solid"/>
              </v:shape>
            </v:group>
            <v:group style="position:absolute;left:4705;top:1595;width:10;height:20" coordorigin="4705,1595" coordsize="10,20">
              <v:shape style="position:absolute;left:4705;top:1595;width:10;height:20" coordorigin="4705,1595" coordsize="10,20" path="m4705,1614l4715,1614,4715,1595,4705,1595,4705,1614xe" filled="true" fillcolor="#000000" stroked="false">
                <v:path arrowok="t"/>
                <v:fill type="solid"/>
              </v:shape>
            </v:group>
            <v:group style="position:absolute;left:4705;top:1614;width:10;height:20" coordorigin="4705,1614" coordsize="10,20">
              <v:shape style="position:absolute;left:4705;top:1614;width:10;height:20" coordorigin="4705,1614" coordsize="10,20" path="m4705,1634l4715,1634,4715,1614,4705,1614,4705,1634xe" filled="true" fillcolor="#000000" stroked="false">
                <v:path arrowok="t"/>
                <v:fill type="solid"/>
              </v:shape>
            </v:group>
            <v:group style="position:absolute;left:4705;top:1634;width:10;height:20" coordorigin="4705,1634" coordsize="10,20">
              <v:shape style="position:absolute;left:4705;top:1634;width:10;height:20" coordorigin="4705,1634" coordsize="10,20" path="m4705,1653l4715,1653,4715,1634,4705,1634,4705,1653xe" filled="true" fillcolor="#000000" stroked="false">
                <v:path arrowok="t"/>
                <v:fill type="solid"/>
              </v:shape>
            </v:group>
            <v:group style="position:absolute;left:4705;top:1653;width:10;height:20" coordorigin="4705,1653" coordsize="10,20">
              <v:shape style="position:absolute;left:4705;top:1653;width:10;height:20" coordorigin="4705,1653" coordsize="10,20" path="m4705,1672l4715,1672,4715,1653,4705,1653,4705,1672xe" filled="true" fillcolor="#000000" stroked="false">
                <v:path arrowok="t"/>
                <v:fill type="solid"/>
              </v:shape>
            </v:group>
            <v:group style="position:absolute;left:4705;top:1672;width:10;height:20" coordorigin="4705,1672" coordsize="10,20">
              <v:shape style="position:absolute;left:4705;top:1672;width:10;height:20" coordorigin="4705,1672" coordsize="10,20" path="m4705,1691l4715,1691,4715,1672,4705,1672,4705,1691xe" filled="true" fillcolor="#000000" stroked="false">
                <v:path arrowok="t"/>
                <v:fill type="solid"/>
              </v:shape>
            </v:group>
            <v:group style="position:absolute;left:4705;top:1691;width:10;height:20" coordorigin="4705,1691" coordsize="10,20">
              <v:shape style="position:absolute;left:4705;top:1691;width:10;height:20" coordorigin="4705,1691" coordsize="10,20" path="m4705,1710l4715,1710,4715,1691,4705,1691,4705,1710xe" filled="true" fillcolor="#000000" stroked="false">
                <v:path arrowok="t"/>
                <v:fill type="solid"/>
              </v:shape>
            </v:group>
            <v:group style="position:absolute;left:4705;top:1710;width:10;height:20" coordorigin="4705,1710" coordsize="10,20">
              <v:shape style="position:absolute;left:4705;top:1710;width:10;height:20" coordorigin="4705,1710" coordsize="10,20" path="m4705,1730l4715,1730,4715,1710,4705,1710,4705,1730xe" filled="true" fillcolor="#000000" stroked="false">
                <v:path arrowok="t"/>
                <v:fill type="solid"/>
              </v:shape>
            </v:group>
            <v:group style="position:absolute;left:4705;top:1730;width:10;height:20" coordorigin="4705,1730" coordsize="10,20">
              <v:shape style="position:absolute;left:4705;top:1730;width:10;height:20" coordorigin="4705,1730" coordsize="10,20" path="m4705,1749l4715,1749,4715,1730,4705,1730,4705,1749xe" filled="true" fillcolor="#000000" stroked="false">
                <v:path arrowok="t"/>
                <v:fill type="solid"/>
              </v:shape>
            </v:group>
            <v:group style="position:absolute;left:4705;top:1749;width:10;height:20" coordorigin="4705,1749" coordsize="10,20">
              <v:shape style="position:absolute;left:4705;top:1749;width:10;height:20" coordorigin="4705,1749" coordsize="10,20" path="m4705,1768l4715,1768,4715,1749,4705,1749,4705,1768xe" filled="true" fillcolor="#000000" stroked="false">
                <v:path arrowok="t"/>
                <v:fill type="solid"/>
              </v:shape>
            </v:group>
            <v:group style="position:absolute;left:4705;top:1826;width:10;height:20" coordorigin="4705,1826" coordsize="10,20">
              <v:shape style="position:absolute;left:4705;top:1826;width:10;height:20" coordorigin="4705,1826" coordsize="10,20" path="m4705,1845l4715,1845,4715,1826,4705,1826,4705,1845xe" filled="true" fillcolor="#000000" stroked="false">
                <v:path arrowok="t"/>
                <v:fill type="solid"/>
              </v:shape>
            </v:group>
            <v:group style="position:absolute;left:4705;top:1845;width:10;height:20" coordorigin="4705,1845" coordsize="10,20">
              <v:shape style="position:absolute;left:4705;top:1845;width:10;height:20" coordorigin="4705,1845" coordsize="10,20" path="m4705,1864l4715,1864,4715,1845,4705,1845,4705,1864xe" filled="true" fillcolor="#000000" stroked="false">
                <v:path arrowok="t"/>
                <v:fill type="solid"/>
              </v:shape>
            </v:group>
            <v:group style="position:absolute;left:4705;top:1864;width:10;height:20" coordorigin="4705,1864" coordsize="10,20">
              <v:shape style="position:absolute;left:4705;top:1864;width:10;height:20" coordorigin="4705,1864" coordsize="10,20" path="m4705,1883l4715,1883,4715,1864,4705,1864,4705,1883xe" filled="true" fillcolor="#000000" stroked="false">
                <v:path arrowok="t"/>
                <v:fill type="solid"/>
              </v:shape>
            </v:group>
            <v:group style="position:absolute;left:4705;top:1883;width:10;height:20" coordorigin="4705,1883" coordsize="10,20">
              <v:shape style="position:absolute;left:4705;top:1883;width:10;height:20" coordorigin="4705,1883" coordsize="10,20" path="m4705,1902l4715,1902,4715,1883,4705,1883,4705,1902xe" filled="true" fillcolor="#000000" stroked="false">
                <v:path arrowok="t"/>
                <v:fill type="solid"/>
              </v:shape>
            </v:group>
            <v:group style="position:absolute;left:4705;top:1902;width:10;height:20" coordorigin="4705,1902" coordsize="10,20">
              <v:shape style="position:absolute;left:4705;top:1902;width:10;height:20" coordorigin="4705,1902" coordsize="10,20" path="m4705,1922l4715,1922,4715,1902,4705,1902,4705,1922xe" filled="true" fillcolor="#000000" stroked="false">
                <v:path arrowok="t"/>
                <v:fill type="solid"/>
              </v:shape>
            </v:group>
            <v:group style="position:absolute;left:4705;top:1922;width:10;height:20" coordorigin="4705,1922" coordsize="10,20">
              <v:shape style="position:absolute;left:4705;top:1922;width:10;height:20" coordorigin="4705,1922" coordsize="10,20" path="m4705,1941l4715,1941,4715,1922,4705,1922,4705,1941xe" filled="true" fillcolor="#000000" stroked="false">
                <v:path arrowok="t"/>
                <v:fill type="solid"/>
              </v:shape>
            </v:group>
            <v:group style="position:absolute;left:4705;top:1941;width:10;height:20" coordorigin="4705,1941" coordsize="10,20">
              <v:shape style="position:absolute;left:4705;top:1941;width:10;height:20" coordorigin="4705,1941" coordsize="10,20" path="m4705,1960l4715,1960,4715,1941,4705,1941,4705,1960xe" filled="true" fillcolor="#000000" stroked="false">
                <v:path arrowok="t"/>
                <v:fill type="solid"/>
              </v:shape>
            </v:group>
            <v:group style="position:absolute;left:4705;top:1960;width:10;height:20" coordorigin="4705,1960" coordsize="10,20">
              <v:shape style="position:absolute;left:4705;top:1960;width:10;height:20" coordorigin="4705,1960" coordsize="10,20" path="m4705,1979l4715,1979,4715,1960,4705,1960,4705,1979xe" filled="true" fillcolor="#000000" stroked="false">
                <v:path arrowok="t"/>
                <v:fill type="solid"/>
              </v:shape>
            </v:group>
            <v:group style="position:absolute;left:4705;top:1979;width:10;height:20" coordorigin="4705,1979" coordsize="10,20">
              <v:shape style="position:absolute;left:4705;top:1979;width:10;height:20" coordorigin="4705,1979" coordsize="10,20" path="m4705,1999l4715,1999,4715,1979,4705,1979,4705,1999xe" filled="true" fillcolor="#000000" stroked="false">
                <v:path arrowok="t"/>
                <v:fill type="solid"/>
              </v:shape>
            </v:group>
            <v:group style="position:absolute;left:4705;top:1999;width:10;height:20" coordorigin="4705,1999" coordsize="10,20">
              <v:shape style="position:absolute;left:4705;top:1999;width:10;height:20" coordorigin="4705,1999" coordsize="10,20" path="m4705,2018l4715,2018,4715,1999,4705,1999,4705,2018xe" filled="true" fillcolor="#000000" stroked="false">
                <v:path arrowok="t"/>
                <v:fill type="solid"/>
              </v:shape>
            </v:group>
            <v:group style="position:absolute;left:4705;top:2018;width:10;height:20" coordorigin="4705,2018" coordsize="10,20">
              <v:shape style="position:absolute;left:4705;top:2018;width:10;height:20" coordorigin="4705,2018" coordsize="10,20" path="m4705,2037l4715,2037,4715,2018,4705,2018,4705,2037xe" filled="true" fillcolor="#000000" stroked="false">
                <v:path arrowok="t"/>
                <v:fill type="solid"/>
              </v:shape>
            </v:group>
            <v:group style="position:absolute;left:4705;top:2037;width:10;height:20" coordorigin="4705,2037" coordsize="10,20">
              <v:shape style="position:absolute;left:4705;top:2037;width:10;height:20" coordorigin="4705,2037" coordsize="10,20" path="m4705,2057l4715,2057,4715,2037,4705,2037,4705,2057xe" filled="true" fillcolor="#000000" stroked="false">
                <v:path arrowok="t"/>
                <v:fill type="solid"/>
              </v:shape>
            </v:group>
            <v:group style="position:absolute;left:4705;top:2057;width:10;height:20" coordorigin="4705,2057" coordsize="10,20">
              <v:shape style="position:absolute;left:4705;top:2057;width:10;height:20" coordorigin="4705,2057" coordsize="10,20" path="m4705,2076l4715,2076,4715,2057,4705,2057,4705,2076xe" filled="true" fillcolor="#000000" stroked="false">
                <v:path arrowok="t"/>
                <v:fill type="solid"/>
              </v:shape>
            </v:group>
            <v:group style="position:absolute;left:4705;top:2076;width:10;height:20" coordorigin="4705,2076" coordsize="10,20">
              <v:shape style="position:absolute;left:4705;top:2076;width:10;height:20" coordorigin="4705,2076" coordsize="10,20" path="m4705,2095l4715,2095,4715,2076,4705,2076,4705,2095xe" filled="true" fillcolor="#000000" stroked="false">
                <v:path arrowok="t"/>
                <v:fill type="solid"/>
              </v:shape>
            </v:group>
            <v:group style="position:absolute;left:4705;top:2095;width:10;height:20" coordorigin="4705,2095" coordsize="10,20">
              <v:shape style="position:absolute;left:4705;top:2095;width:10;height:20" coordorigin="4705,2095" coordsize="10,20" path="m4705,2114l4715,2114,4715,2095,4705,2095,4705,2114xe" filled="true" fillcolor="#000000" stroked="false">
                <v:path arrowok="t"/>
                <v:fill type="solid"/>
              </v:shape>
            </v:group>
            <v:group style="position:absolute;left:4705;top:2114;width:10;height:20" coordorigin="4705,2114" coordsize="10,20">
              <v:shape style="position:absolute;left:4705;top:2114;width:10;height:20" coordorigin="4705,2114" coordsize="10,20" path="m4705,2133l4715,2133,4715,2114,4705,2114,4705,2133xe" filled="true" fillcolor="#000000" stroked="false">
                <v:path arrowok="t"/>
                <v:fill type="solid"/>
              </v:shape>
            </v:group>
            <v:group style="position:absolute;left:4705;top:2133;width:10;height:20" coordorigin="4705,2133" coordsize="10,20">
              <v:shape style="position:absolute;left:4705;top:2133;width:10;height:20" coordorigin="4705,2133" coordsize="10,20" path="m4705,2153l4715,2153,4715,2133,4705,2133,4705,2153xe" filled="true" fillcolor="#000000" stroked="false">
                <v:path arrowok="t"/>
                <v:fill type="solid"/>
              </v:shape>
            </v:group>
            <w10:wrap type="none"/>
          </v:group>
        </w:pict>
      </w:r>
      <w:r>
        <w:rPr/>
        <w:t>公司主要采取的信用期限</w:t>
      </w:r>
    </w:p>
    <w:p>
      <w:pPr>
        <w:spacing w:line="240" w:lineRule="auto" w:before="4"/>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033"/>
        <w:gridCol w:w="4803"/>
      </w:tblGrid>
      <w:tr>
        <w:trPr>
          <w:trHeight w:val="444" w:hRule="exact"/>
        </w:trPr>
        <w:tc>
          <w:tcPr>
            <w:tcW w:w="4033"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42"/>
              <w:ind w:right="85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80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7"/>
              <w:ind w:right="857"/>
              <w:jc w:val="center"/>
              <w:rPr>
                <w:rFonts w:ascii="宋体" w:hAnsi="宋体" w:cs="宋体" w:eastAsia="宋体" w:hint="default"/>
                <w:sz w:val="21"/>
                <w:szCs w:val="21"/>
              </w:rPr>
            </w:pPr>
            <w:r>
              <w:rPr>
                <w:rFonts w:ascii="宋体" w:hAnsi="宋体" w:cs="宋体" w:eastAsia="宋体" w:hint="default"/>
                <w:b/>
                <w:bCs/>
                <w:sz w:val="21"/>
                <w:szCs w:val="21"/>
              </w:rPr>
              <w:t>信用期</w:t>
            </w:r>
            <w:r>
              <w:rPr>
                <w:rFonts w:ascii="宋体" w:hAnsi="宋体" w:cs="宋体" w:eastAsia="宋体" w:hint="default"/>
                <w:b/>
                <w:bCs/>
                <w:spacing w:val="-2"/>
                <w:sz w:val="21"/>
                <w:szCs w:val="21"/>
              </w:rPr>
              <w:t> </w:t>
            </w:r>
            <w:r>
              <w:rPr>
                <w:rFonts w:ascii="宋体" w:hAnsi="宋体" w:cs="宋体" w:eastAsia="宋体" w:hint="default"/>
                <w:b/>
                <w:bCs/>
                <w:sz w:val="21"/>
                <w:szCs w:val="21"/>
              </w:rPr>
              <w:t>天</w:t>
            </w:r>
            <w:r>
              <w:rPr>
                <w:rFonts w:ascii="宋体" w:hAnsi="宋体" w:cs="宋体" w:eastAsia="宋体" w:hint="default"/>
                <w:sz w:val="21"/>
                <w:szCs w:val="21"/>
              </w:rPr>
            </w:r>
          </w:p>
        </w:tc>
      </w:tr>
      <w:tr>
        <w:trPr>
          <w:trHeight w:val="437" w:hRule="exact"/>
        </w:trPr>
        <w:tc>
          <w:tcPr>
            <w:tcW w:w="4033" w:type="dxa"/>
            <w:tcBorders>
              <w:top w:val="single" w:sz="8" w:space="0" w:color="000000"/>
              <w:left w:val="nil" w:sz="6" w:space="0" w:color="auto"/>
              <w:bottom w:val="single" w:sz="8" w:space="0" w:color="000000"/>
              <w:right w:val="nil" w:sz="6" w:space="0" w:color="auto"/>
            </w:tcBorders>
          </w:tcPr>
          <w:p>
            <w:pPr>
              <w:pStyle w:val="TableParagraph"/>
              <w:spacing w:line="240" w:lineRule="auto" w:before="38"/>
              <w:ind w:right="857"/>
              <w:jc w:val="center"/>
              <w:rPr>
                <w:rFonts w:ascii="宋体" w:hAnsi="宋体" w:cs="宋体" w:eastAsia="宋体" w:hint="default"/>
                <w:sz w:val="21"/>
                <w:szCs w:val="21"/>
              </w:rPr>
            </w:pPr>
            <w:r>
              <w:rPr>
                <w:rFonts w:ascii="宋体" w:hAnsi="宋体" w:cs="宋体" w:eastAsia="宋体" w:hint="default"/>
                <w:sz w:val="21"/>
                <w:szCs w:val="21"/>
              </w:rPr>
              <w:t>应用软件项目</w:t>
            </w:r>
          </w:p>
        </w:tc>
        <w:tc>
          <w:tcPr>
            <w:tcW w:w="4803"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857"/>
              <w:jc w:val="center"/>
              <w:rPr>
                <w:rFonts w:ascii="Arial" w:hAnsi="Arial" w:cs="Arial" w:eastAsia="Arial" w:hint="default"/>
                <w:sz w:val="21"/>
                <w:szCs w:val="21"/>
              </w:rPr>
            </w:pPr>
            <w:r>
              <w:rPr>
                <w:rFonts w:ascii="Arial"/>
                <w:sz w:val="21"/>
              </w:rPr>
              <w:t>90-240</w:t>
            </w:r>
          </w:p>
        </w:tc>
      </w:tr>
      <w:tr>
        <w:trPr>
          <w:trHeight w:val="384" w:hRule="exact"/>
        </w:trPr>
        <w:tc>
          <w:tcPr>
            <w:tcW w:w="4033"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857"/>
              <w:jc w:val="center"/>
              <w:rPr>
                <w:rFonts w:ascii="宋体" w:hAnsi="宋体" w:cs="宋体" w:eastAsia="宋体" w:hint="default"/>
                <w:sz w:val="21"/>
                <w:szCs w:val="21"/>
              </w:rPr>
            </w:pPr>
            <w:r>
              <w:rPr>
                <w:rFonts w:ascii="宋体" w:hAnsi="宋体" w:cs="宋体" w:eastAsia="宋体" w:hint="default"/>
                <w:sz w:val="21"/>
                <w:szCs w:val="21"/>
              </w:rPr>
              <w:t>技术服务项目</w:t>
            </w:r>
          </w:p>
        </w:tc>
        <w:tc>
          <w:tcPr>
            <w:tcW w:w="4803"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857"/>
              <w:jc w:val="center"/>
              <w:rPr>
                <w:rFonts w:ascii="Arial" w:hAnsi="Arial" w:cs="Arial" w:eastAsia="Arial" w:hint="default"/>
                <w:sz w:val="21"/>
                <w:szCs w:val="21"/>
              </w:rPr>
            </w:pPr>
            <w:r>
              <w:rPr>
                <w:rFonts w:ascii="Arial"/>
                <w:sz w:val="21"/>
              </w:rPr>
              <w:t>90-120</w:t>
            </w:r>
          </w:p>
        </w:tc>
      </w:tr>
      <w:tr>
        <w:trPr>
          <w:trHeight w:val="387" w:hRule="exact"/>
        </w:trPr>
        <w:tc>
          <w:tcPr>
            <w:tcW w:w="4033" w:type="dxa"/>
            <w:tcBorders>
              <w:top w:val="single" w:sz="8" w:space="0" w:color="000000"/>
              <w:left w:val="nil" w:sz="6" w:space="0" w:color="auto"/>
              <w:bottom w:val="single" w:sz="8" w:space="0" w:color="000000"/>
              <w:right w:val="nil" w:sz="6" w:space="0" w:color="auto"/>
            </w:tcBorders>
          </w:tcPr>
          <w:p>
            <w:pPr>
              <w:pStyle w:val="TableParagraph"/>
              <w:spacing w:line="240" w:lineRule="auto" w:before="14"/>
              <w:ind w:right="855"/>
              <w:jc w:val="center"/>
              <w:rPr>
                <w:rFonts w:ascii="宋体" w:hAnsi="宋体" w:cs="宋体" w:eastAsia="宋体" w:hint="default"/>
                <w:sz w:val="21"/>
                <w:szCs w:val="21"/>
              </w:rPr>
            </w:pPr>
            <w:r>
              <w:rPr>
                <w:rFonts w:ascii="宋体" w:hAnsi="宋体" w:cs="宋体" w:eastAsia="宋体" w:hint="default"/>
                <w:sz w:val="21"/>
                <w:szCs w:val="21"/>
              </w:rPr>
              <w:t>硬件及系统集成项目</w:t>
            </w:r>
          </w:p>
          <w:p>
            <w:pPr>
              <w:pStyle w:val="TableParagraph"/>
              <w:spacing w:line="240" w:lineRule="auto" w:before="6"/>
              <w:ind w:right="0"/>
              <w:jc w:val="left"/>
              <w:rPr>
                <w:rFonts w:ascii="宋体" w:hAnsi="宋体" w:cs="宋体" w:eastAsia="宋体" w:hint="default"/>
                <w:sz w:val="5"/>
                <w:szCs w:val="5"/>
              </w:rPr>
            </w:pPr>
          </w:p>
          <w:p>
            <w:pPr>
              <w:pStyle w:val="TableParagraph"/>
              <w:spacing w:line="20" w:lineRule="exact"/>
              <w:ind w:left="3168"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20" cy="7524"/>
                  <wp:effectExtent l="0" t="0" r="0" b="0"/>
                  <wp:docPr id="5" name="image213.png" descr=""/>
                  <wp:cNvGraphicFramePr>
                    <a:graphicFrameLocks noChangeAspect="1"/>
                  </wp:cNvGraphicFramePr>
                  <a:graphic>
                    <a:graphicData uri="http://schemas.openxmlformats.org/drawingml/2006/picture">
                      <pic:pic>
                        <pic:nvPicPr>
                          <pic:cNvPr id="6" name="image213.png"/>
                          <pic:cNvPicPr/>
                        </pic:nvPicPr>
                        <pic:blipFill>
                          <a:blip r:embed="rId228" cstate="print"/>
                          <a:stretch>
                            <a:fillRect/>
                          </a:stretch>
                        </pic:blipFill>
                        <pic:spPr>
                          <a:xfrm>
                            <a:off x="0" y="0"/>
                            <a:ext cx="6020" cy="7524"/>
                          </a:xfrm>
                          <a:prstGeom prst="rect">
                            <a:avLst/>
                          </a:prstGeom>
                        </pic:spPr>
                      </pic:pic>
                    </a:graphicData>
                  </a:graphic>
                </wp:inline>
              </w:drawing>
            </w:r>
            <w:r>
              <w:rPr>
                <w:rFonts w:ascii="宋体" w:hAnsi="宋体" w:cs="宋体" w:eastAsia="宋体" w:hint="default"/>
                <w:sz w:val="2"/>
                <w:szCs w:val="2"/>
              </w:rPr>
            </w:r>
          </w:p>
        </w:tc>
        <w:tc>
          <w:tcPr>
            <w:tcW w:w="4803"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855"/>
              <w:jc w:val="center"/>
              <w:rPr>
                <w:rFonts w:ascii="Arial" w:hAnsi="Arial" w:cs="Arial" w:eastAsia="Arial" w:hint="default"/>
                <w:sz w:val="21"/>
                <w:szCs w:val="21"/>
              </w:rPr>
            </w:pPr>
            <w:r>
              <w:rPr>
                <w:rFonts w:ascii="Arial"/>
                <w:sz w:val="21"/>
              </w:rPr>
              <w:t>45</w:t>
            </w:r>
          </w:p>
        </w:tc>
      </w:tr>
    </w:tbl>
    <w:p>
      <w:pPr>
        <w:spacing w:line="240" w:lineRule="auto" w:before="12"/>
        <w:rPr>
          <w:rFonts w:ascii="宋体" w:hAnsi="宋体" w:cs="宋体" w:eastAsia="宋体" w:hint="default"/>
          <w:sz w:val="12"/>
          <w:szCs w:val="12"/>
        </w:rPr>
      </w:pPr>
    </w:p>
    <w:p>
      <w:pPr>
        <w:pStyle w:val="BodyText"/>
        <w:spacing w:line="338" w:lineRule="auto" w:before="26"/>
        <w:ind w:left="398" w:right="1728" w:firstLine="479"/>
        <w:jc w:val="both"/>
      </w:pPr>
      <w:r>
        <w:rPr/>
        <w:t>报告期公司应收账款净额</w:t>
      </w:r>
      <w:r>
        <w:rPr>
          <w:spacing w:val="-63"/>
        </w:rPr>
        <w:t> </w:t>
      </w:r>
      <w:r>
        <w:rPr>
          <w:rFonts w:ascii="Arial" w:hAnsi="Arial" w:cs="Arial" w:eastAsia="Arial" w:hint="default"/>
        </w:rPr>
        <w:t>26,649.15</w:t>
      </w:r>
      <w:r>
        <w:rPr>
          <w:rFonts w:ascii="Arial" w:hAnsi="Arial" w:cs="Arial" w:eastAsia="Arial" w:hint="default"/>
          <w:spacing w:val="-8"/>
        </w:rPr>
        <w:t> </w:t>
      </w:r>
      <w:r>
        <w:rPr/>
        <w:t>万元，较上期末增加</w:t>
      </w:r>
      <w:r>
        <w:rPr>
          <w:spacing w:val="-63"/>
        </w:rPr>
        <w:t> </w:t>
      </w:r>
      <w:r>
        <w:rPr>
          <w:rFonts w:ascii="Arial" w:hAnsi="Arial" w:cs="Arial" w:eastAsia="Arial" w:hint="default"/>
        </w:rPr>
        <w:t>14,162.25</w:t>
      </w:r>
      <w:r>
        <w:rPr>
          <w:rFonts w:ascii="Arial" w:hAnsi="Arial" w:cs="Arial" w:eastAsia="Arial" w:hint="default"/>
          <w:spacing w:val="-10"/>
        </w:rPr>
        <w:t> </w:t>
      </w:r>
      <w:r>
        <w:rPr/>
        <w:t>万元， 增长了</w:t>
      </w:r>
      <w:r>
        <w:rPr>
          <w:spacing w:val="-73"/>
        </w:rPr>
        <w:t> </w:t>
      </w:r>
      <w:r>
        <w:rPr>
          <w:rFonts w:ascii="Arial" w:hAnsi="Arial" w:cs="Arial" w:eastAsia="Arial" w:hint="default"/>
        </w:rPr>
        <w:t>113.42%</w:t>
      </w:r>
      <w:r>
        <w:rPr/>
        <w:t>，应收账款周转率下降</w:t>
      </w:r>
      <w:r>
        <w:rPr>
          <w:spacing w:val="-72"/>
        </w:rPr>
        <w:t> </w:t>
      </w:r>
      <w:r>
        <w:rPr>
          <w:rFonts w:ascii="Arial" w:hAnsi="Arial" w:cs="Arial" w:eastAsia="Arial" w:hint="default"/>
        </w:rPr>
        <w:t>0.21</w:t>
      </w:r>
      <w:r>
        <w:rPr/>
        <w:t>，主要原因分析：</w:t>
      </w:r>
    </w:p>
    <w:p>
      <w:pPr>
        <w:pStyle w:val="BodyText"/>
        <w:spacing w:line="338" w:lineRule="auto" w:before="27"/>
        <w:ind w:left="398" w:right="1791" w:firstLine="479"/>
        <w:jc w:val="both"/>
      </w:pPr>
      <w:r>
        <w:rPr>
          <w:rFonts w:ascii="Arial" w:hAnsi="Arial" w:cs="Arial" w:eastAsia="Arial" w:hint="default"/>
        </w:rPr>
        <w:t>a </w:t>
      </w:r>
      <w:r>
        <w:rPr/>
        <w:t>报告期内公司主营业务收入较去年同期增长</w:t>
      </w:r>
      <w:r>
        <w:rPr>
          <w:spacing w:val="-72"/>
        </w:rPr>
        <w:t> </w:t>
      </w:r>
      <w:r>
        <w:rPr>
          <w:rFonts w:ascii="Arial" w:hAnsi="Arial" w:cs="Arial" w:eastAsia="Arial" w:hint="default"/>
          <w:spacing w:val="-3"/>
        </w:rPr>
        <w:t>68.83</w:t>
      </w:r>
      <w:r>
        <w:rPr>
          <w:spacing w:val="-3"/>
        </w:rPr>
        <w:t>％，其中收款账期较长</w:t>
      </w:r>
      <w:r>
        <w:rPr/>
        <w:t> 的应用软件开发及技术服务收入较去年同期增长</w:t>
      </w:r>
      <w:r>
        <w:rPr>
          <w:spacing w:val="-87"/>
        </w:rPr>
        <w:t> </w:t>
      </w:r>
      <w:r>
        <w:rPr>
          <w:rFonts w:ascii="Arial" w:hAnsi="Arial" w:cs="Arial" w:eastAsia="Arial" w:hint="default"/>
        </w:rPr>
        <w:t>38.08</w:t>
      </w:r>
      <w:r>
        <w:rPr/>
        <w:t>％，应收账款相应有所增 加。</w:t>
      </w:r>
    </w:p>
    <w:p>
      <w:pPr>
        <w:spacing w:after="0" w:line="338" w:lineRule="auto"/>
        <w:jc w:val="both"/>
        <w:sectPr>
          <w:pgSz w:w="11910" w:h="16840"/>
          <w:pgMar w:header="877" w:footer="835" w:top="1060" w:bottom="1020" w:left="1400" w:right="0"/>
        </w:sectPr>
      </w:pPr>
    </w:p>
    <w:p>
      <w:pPr>
        <w:spacing w:line="240" w:lineRule="auto" w:before="9"/>
        <w:rPr>
          <w:rFonts w:ascii="宋体" w:hAnsi="宋体" w:cs="宋体" w:eastAsia="宋体" w:hint="default"/>
          <w:sz w:val="22"/>
          <w:szCs w:val="22"/>
        </w:rPr>
      </w:pPr>
    </w:p>
    <w:p>
      <w:pPr>
        <w:pStyle w:val="BodyText"/>
        <w:spacing w:line="343" w:lineRule="auto" w:before="26"/>
        <w:ind w:right="1663" w:firstLine="479"/>
        <w:jc w:val="left"/>
      </w:pPr>
      <w:r>
        <w:rPr>
          <w:rFonts w:ascii="Arial" w:hAnsi="Arial" w:cs="Arial" w:eastAsia="Arial" w:hint="default"/>
          <w:w w:val="99"/>
        </w:rPr>
        <w:t>b </w:t>
      </w:r>
      <w:r>
        <w:rPr>
          <w:spacing w:val="-4"/>
        </w:rPr>
        <w:t>中国电信集团和中国联通集团及其下属公司的应用软件项目，一般都是年</w:t>
      </w:r>
      <w:r>
        <w:rPr/>
        <w:t> </w:t>
      </w:r>
      <w:r>
        <w:rPr>
          <w:spacing w:val="-3"/>
        </w:rPr>
        <w:t>初上报计划并立项，然后委托软件开发商进行开发，所以形成每年年初项目开工</w:t>
      </w:r>
      <w:r>
        <w:rPr>
          <w:spacing w:val="-103"/>
        </w:rPr>
        <w:t> </w:t>
      </w:r>
      <w:r>
        <w:rPr>
          <w:spacing w:val="-103"/>
        </w:rPr>
      </w:r>
      <w:r>
        <w:rPr>
          <w:spacing w:val="-8"/>
        </w:rPr>
        <w:t>较多，年中至年末验收结算较多的特点。公司第四季度实现收入</w:t>
      </w:r>
      <w:r>
        <w:rPr>
          <w:spacing w:val="-46"/>
        </w:rPr>
        <w:t> </w:t>
      </w:r>
      <w:r>
        <w:rPr>
          <w:rFonts w:ascii="Arial" w:hAnsi="Arial" w:cs="Arial" w:eastAsia="Arial" w:hint="default"/>
          <w:spacing w:val="-1"/>
          <w:w w:val="99"/>
        </w:rPr>
        <w:t>21,231.94</w:t>
      </w:r>
      <w:r>
        <w:rPr>
          <w:rFonts w:ascii="Arial" w:hAnsi="Arial" w:cs="Arial" w:eastAsia="Arial" w:hint="default"/>
          <w:spacing w:val="10"/>
          <w:w w:val="99"/>
        </w:rPr>
        <w:t> </w:t>
      </w:r>
      <w:r>
        <w:rPr/>
        <w:t>万元，</w:t>
      </w:r>
      <w:r>
        <w:rPr>
          <w:spacing w:val="-118"/>
        </w:rPr>
        <w:t> </w:t>
      </w:r>
      <w:r>
        <w:rPr/>
        <w:t>占全年收入</w:t>
      </w:r>
      <w:r>
        <w:rPr>
          <w:spacing w:val="-34"/>
        </w:rPr>
        <w:t> </w:t>
      </w:r>
      <w:r>
        <w:rPr>
          <w:rFonts w:ascii="Arial" w:hAnsi="Arial" w:cs="Arial" w:eastAsia="Arial" w:hint="default"/>
        </w:rPr>
        <w:t>50.86%</w:t>
      </w:r>
      <w:r>
        <w:rPr/>
        <w:t>，大部份信用期内未付款</w:t>
      </w:r>
      <w:r>
        <w:rPr>
          <w:sz w:val="21"/>
          <w:szCs w:val="21"/>
        </w:rPr>
        <w:t>。</w:t>
      </w:r>
      <w:r>
        <w:rPr/>
        <w:t>这也是导致应收账款较年初增长</w:t>
      </w:r>
      <w:r>
        <w:rPr/>
        <w:t> 较多的原因。</w:t>
      </w:r>
    </w:p>
    <w:p>
      <w:pPr>
        <w:pStyle w:val="BodyText"/>
        <w:spacing w:line="352" w:lineRule="auto" w:before="50"/>
        <w:ind w:right="1688" w:firstLine="479"/>
        <w:jc w:val="left"/>
      </w:pPr>
      <w:r>
        <w:rPr>
          <w:rFonts w:ascii="Arial" w:hAnsi="Arial" w:cs="Arial" w:eastAsia="Arial" w:hint="default"/>
        </w:rPr>
        <w:t>c</w:t>
      </w:r>
      <w:r>
        <w:rPr>
          <w:rFonts w:ascii="Arial" w:hAnsi="Arial" w:cs="Arial" w:eastAsia="Arial" w:hint="default"/>
          <w:spacing w:val="57"/>
        </w:rPr>
        <w:t> </w:t>
      </w:r>
      <w:r>
        <w:rPr>
          <w:spacing w:val="-3"/>
        </w:rPr>
        <w:t>本年度公司主要客户中国电信集团和中国联通集团因压缩资本性支出，影</w:t>
      </w:r>
      <w:r>
        <w:rPr/>
        <w:t> 响了公司与其签订合同的时间，这样从整体上影响了公司应收账款的回款进度。 </w:t>
      </w:r>
      <w:r>
        <w:rPr>
          <w:spacing w:val="-3"/>
        </w:rPr>
        <w:t>中国联通集团及其下属公司付款审批手续复杂，审批流程较长，也在一定程度上</w:t>
      </w:r>
      <w:r>
        <w:rPr>
          <w:spacing w:val="-106"/>
        </w:rPr>
        <w:t> </w:t>
      </w:r>
      <w:r>
        <w:rPr>
          <w:spacing w:val="-106"/>
        </w:rPr>
      </w:r>
      <w:r>
        <w:rPr>
          <w:spacing w:val="-3"/>
        </w:rPr>
        <w:t>影响公司回款进度。另外公司为了拓展市场，适应大环境的需要，对主要客户延</w:t>
      </w:r>
      <w:r>
        <w:rPr>
          <w:spacing w:val="-102"/>
        </w:rPr>
        <w:t> </w:t>
      </w:r>
      <w:r>
        <w:rPr>
          <w:spacing w:val="-102"/>
        </w:rPr>
      </w:r>
      <w:r>
        <w:rPr/>
        <w:t>长了</w:t>
      </w:r>
      <w:r>
        <w:rPr>
          <w:spacing w:val="-64"/>
        </w:rPr>
        <w:t> </w:t>
      </w:r>
      <w:r>
        <w:rPr>
          <w:rFonts w:ascii="Arial" w:hAnsi="Arial" w:cs="Arial" w:eastAsia="Arial" w:hint="default"/>
        </w:rPr>
        <w:t>30-90</w:t>
      </w:r>
      <w:r>
        <w:rPr>
          <w:rFonts w:ascii="Arial" w:hAnsi="Arial" w:cs="Arial" w:eastAsia="Arial" w:hint="default"/>
          <w:spacing w:val="-9"/>
        </w:rPr>
        <w:t> </w:t>
      </w:r>
      <w:r>
        <w:rPr/>
        <w:t>天不等的信用账期，也是导致本期末应收账款增长的原因之一。</w:t>
      </w:r>
    </w:p>
    <w:p>
      <w:pPr>
        <w:pStyle w:val="BodyText"/>
        <w:spacing w:line="240" w:lineRule="auto" w:before="128"/>
        <w:ind w:left="618" w:right="1787"/>
        <w:jc w:val="left"/>
      </w:pPr>
      <w:r>
        <w:rPr/>
        <w:t>（</w:t>
      </w:r>
      <w:r>
        <w:rPr>
          <w:rFonts w:ascii="Arial" w:hAnsi="Arial" w:cs="Arial" w:eastAsia="Arial" w:hint="default"/>
        </w:rPr>
        <w:t>2</w:t>
      </w:r>
      <w:r>
        <w:rPr/>
        <w:t>）报告期应收账款增加对公司财务状况的影响</w:t>
      </w:r>
    </w:p>
    <w:p>
      <w:pPr>
        <w:spacing w:line="240" w:lineRule="auto" w:before="8"/>
        <w:rPr>
          <w:rFonts w:ascii="宋体" w:hAnsi="宋体" w:cs="宋体" w:eastAsia="宋体" w:hint="default"/>
          <w:sz w:val="19"/>
          <w:szCs w:val="19"/>
        </w:rPr>
      </w:pPr>
    </w:p>
    <w:p>
      <w:pPr>
        <w:pStyle w:val="BodyText"/>
        <w:spacing w:line="338" w:lineRule="auto" w:before="0"/>
        <w:ind w:left="1038" w:right="1794" w:hanging="420"/>
        <w:jc w:val="both"/>
      </w:pPr>
      <w:r>
        <w:rPr>
          <w:rFonts w:ascii="Arial" w:hAnsi="Arial" w:cs="Arial" w:eastAsia="Arial" w:hint="default"/>
        </w:rPr>
        <w:t>a</w:t>
      </w:r>
      <w:r>
        <w:rPr>
          <w:rFonts w:ascii="Arial" w:hAnsi="Arial" w:cs="Arial" w:eastAsia="Arial" w:hint="default"/>
          <w:spacing w:val="52"/>
        </w:rPr>
        <w:t> </w:t>
      </w:r>
      <w:r>
        <w:rPr/>
        <w:t>报告期应收账款增长较快导致经营性现金流较去年同期有较大幅度的下 降</w:t>
      </w:r>
      <w:r>
        <w:rPr>
          <w:spacing w:val="-88"/>
        </w:rPr>
        <w:t> </w:t>
      </w:r>
      <w:r>
        <w:rPr/>
        <w:t>，</w:t>
      </w:r>
      <w:r>
        <w:rPr>
          <w:spacing w:val="-88"/>
        </w:rPr>
        <w:t> </w:t>
      </w:r>
      <w:r>
        <w:rPr/>
        <w:t>报</w:t>
      </w:r>
      <w:r>
        <w:rPr>
          <w:spacing w:val="-88"/>
        </w:rPr>
        <w:t> </w:t>
      </w:r>
      <w:r>
        <w:rPr/>
        <w:t>告</w:t>
      </w:r>
      <w:r>
        <w:rPr>
          <w:spacing w:val="-88"/>
        </w:rPr>
        <w:t> </w:t>
      </w:r>
      <w:r>
        <w:rPr/>
        <w:t>期</w:t>
      </w:r>
      <w:r>
        <w:rPr>
          <w:spacing w:val="-91"/>
        </w:rPr>
        <w:t> </w:t>
      </w:r>
      <w:r>
        <w:rPr/>
        <w:t>经</w:t>
      </w:r>
      <w:r>
        <w:rPr>
          <w:spacing w:val="-88"/>
        </w:rPr>
        <w:t> </w:t>
      </w:r>
      <w:r>
        <w:rPr/>
        <w:t>营</w:t>
      </w:r>
      <w:r>
        <w:rPr>
          <w:spacing w:val="-88"/>
        </w:rPr>
        <w:t> </w:t>
      </w:r>
      <w:r>
        <w:rPr/>
        <w:t>性</w:t>
      </w:r>
      <w:r>
        <w:rPr>
          <w:spacing w:val="-91"/>
        </w:rPr>
        <w:t> </w:t>
      </w:r>
      <w:r>
        <w:rPr/>
        <w:t>现</w:t>
      </w:r>
      <w:r>
        <w:rPr>
          <w:spacing w:val="-88"/>
        </w:rPr>
        <w:t> </w:t>
      </w:r>
      <w:r>
        <w:rPr/>
        <w:t>金</w:t>
      </w:r>
      <w:r>
        <w:rPr>
          <w:spacing w:val="-88"/>
        </w:rPr>
        <w:t> </w:t>
      </w:r>
      <w:r>
        <w:rPr/>
        <w:t>流</w:t>
      </w:r>
      <w:r>
        <w:rPr>
          <w:spacing w:val="-88"/>
        </w:rPr>
        <w:t> </w:t>
      </w:r>
      <w:r>
        <w:rPr/>
        <w:t>为</w:t>
      </w:r>
      <w:r>
        <w:rPr>
          <w:spacing w:val="-85"/>
        </w:rPr>
        <w:t> </w:t>
      </w:r>
      <w:r>
        <w:rPr>
          <w:rFonts w:ascii="Arial" w:hAnsi="Arial" w:cs="Arial" w:eastAsia="Arial" w:hint="default"/>
        </w:rPr>
        <w:t>-3,007.15</w:t>
      </w:r>
      <w:r>
        <w:rPr>
          <w:rFonts w:ascii="Arial" w:hAnsi="Arial" w:cs="Arial" w:eastAsia="Arial" w:hint="default"/>
          <w:spacing w:val="17"/>
        </w:rPr>
        <w:t> </w:t>
      </w:r>
      <w:r>
        <w:rPr/>
        <w:t>万</w:t>
      </w:r>
      <w:r>
        <w:rPr>
          <w:spacing w:val="-88"/>
        </w:rPr>
        <w:t> </w:t>
      </w:r>
      <w:r>
        <w:rPr/>
        <w:t>元</w:t>
      </w:r>
      <w:r>
        <w:rPr>
          <w:spacing w:val="-88"/>
        </w:rPr>
        <w:t> </w:t>
      </w:r>
      <w:r>
        <w:rPr/>
        <w:t>，</w:t>
      </w:r>
      <w:r>
        <w:rPr>
          <w:spacing w:val="-88"/>
        </w:rPr>
        <w:t> </w:t>
      </w:r>
      <w:r>
        <w:rPr/>
        <w:t>较</w:t>
      </w:r>
      <w:r>
        <w:rPr>
          <w:spacing w:val="-88"/>
        </w:rPr>
        <w:t> </w:t>
      </w:r>
      <w:r>
        <w:rPr/>
        <w:t>去</w:t>
      </w:r>
      <w:r>
        <w:rPr>
          <w:spacing w:val="-91"/>
        </w:rPr>
        <w:t> </w:t>
      </w:r>
      <w:r>
        <w:rPr/>
        <w:t>年</w:t>
      </w:r>
      <w:r>
        <w:rPr>
          <w:spacing w:val="-88"/>
        </w:rPr>
        <w:t> </w:t>
      </w:r>
      <w:r>
        <w:rPr/>
        <w:t>同</w:t>
      </w:r>
      <w:r>
        <w:rPr>
          <w:spacing w:val="-88"/>
        </w:rPr>
        <w:t> </w:t>
      </w:r>
      <w:r>
        <w:rPr/>
        <w:t>期</w:t>
      </w:r>
      <w:r>
        <w:rPr>
          <w:spacing w:val="-91"/>
        </w:rPr>
        <w:t> </w:t>
      </w:r>
      <w:r>
        <w:rPr/>
        <w:t>减</w:t>
      </w:r>
      <w:r>
        <w:rPr>
          <w:spacing w:val="-88"/>
        </w:rPr>
        <w:t> </w:t>
      </w:r>
      <w:r>
        <w:rPr/>
        <w:t>少</w:t>
      </w:r>
      <w:r>
        <w:rPr>
          <w:spacing w:val="-88"/>
        </w:rPr>
        <w:t> </w:t>
      </w:r>
      <w:r>
        <w:rPr/>
        <w:t>了</w:t>
      </w:r>
      <w:r>
        <w:rPr/>
        <w:t> </w:t>
      </w:r>
      <w:r>
        <w:rPr>
          <w:rFonts w:ascii="Arial" w:hAnsi="Arial" w:cs="Arial" w:eastAsia="Arial" w:hint="default"/>
        </w:rPr>
        <w:t>184.70</w:t>
      </w:r>
      <w:r>
        <w:rPr/>
        <w:t>％。</w:t>
      </w:r>
    </w:p>
    <w:p>
      <w:pPr>
        <w:pStyle w:val="BodyText"/>
        <w:tabs>
          <w:tab w:pos="977" w:val="left" w:leader="none"/>
        </w:tabs>
        <w:spacing w:line="240" w:lineRule="auto" w:before="144"/>
        <w:ind w:left="618" w:right="1661"/>
        <w:jc w:val="left"/>
      </w:pPr>
      <w:r>
        <w:rPr>
          <w:rFonts w:ascii="Arial" w:hAnsi="Arial" w:cs="Arial" w:eastAsia="Arial" w:hint="default"/>
          <w:w w:val="95"/>
        </w:rPr>
        <w:t>b</w:t>
        <w:tab/>
      </w:r>
      <w:r>
        <w:rPr/>
        <w:t>截止</w:t>
      </w:r>
      <w:r>
        <w:rPr>
          <w:spacing w:val="-52"/>
        </w:rPr>
        <w:t> </w:t>
      </w:r>
      <w:r>
        <w:rPr>
          <w:rFonts w:ascii="Arial" w:hAnsi="Arial" w:cs="Arial" w:eastAsia="Arial" w:hint="default"/>
          <w:spacing w:val="-5"/>
        </w:rPr>
        <w:t>2011</w:t>
      </w:r>
      <w:r>
        <w:rPr>
          <w:rFonts w:ascii="Arial" w:hAnsi="Arial" w:cs="Arial" w:eastAsia="Arial" w:hint="default"/>
          <w:spacing w:val="3"/>
        </w:rPr>
        <w:t> </w:t>
      </w:r>
      <w:r>
        <w:rPr/>
        <w:t>年</w:t>
      </w:r>
      <w:r>
        <w:rPr>
          <w:spacing w:val="-54"/>
        </w:rPr>
        <w:t> </w:t>
      </w:r>
      <w:r>
        <w:rPr>
          <w:rFonts w:ascii="Arial" w:hAnsi="Arial" w:cs="Arial" w:eastAsia="Arial" w:hint="default"/>
        </w:rPr>
        <w:t>12</w:t>
      </w:r>
      <w:r>
        <w:rPr>
          <w:rFonts w:ascii="Arial" w:hAnsi="Arial" w:cs="Arial" w:eastAsia="Arial" w:hint="default"/>
          <w:spacing w:val="2"/>
        </w:rPr>
        <w:t> </w:t>
      </w:r>
      <w:r>
        <w:rPr/>
        <w:t>月</w:t>
      </w:r>
      <w:r>
        <w:rPr>
          <w:spacing w:val="-54"/>
        </w:rPr>
        <w:t> </w:t>
      </w:r>
      <w:r>
        <w:rPr>
          <w:rFonts w:ascii="Arial" w:hAnsi="Arial" w:cs="Arial" w:eastAsia="Arial" w:hint="default"/>
        </w:rPr>
        <w:t>31 </w:t>
      </w:r>
      <w:r>
        <w:rPr/>
        <w:t>日公司帐面货币资金为</w:t>
      </w:r>
      <w:r>
        <w:rPr>
          <w:spacing w:val="-52"/>
        </w:rPr>
        <w:t> </w:t>
      </w:r>
      <w:r>
        <w:rPr>
          <w:rFonts w:ascii="Arial" w:hAnsi="Arial" w:cs="Arial" w:eastAsia="Arial" w:hint="default"/>
        </w:rPr>
        <w:t>45,166.46</w:t>
      </w:r>
      <w:r>
        <w:rPr>
          <w:rFonts w:ascii="Arial" w:hAnsi="Arial" w:cs="Arial" w:eastAsia="Arial" w:hint="default"/>
          <w:spacing w:val="4"/>
        </w:rPr>
        <w:t> </w:t>
      </w:r>
      <w:r>
        <w:rPr/>
        <w:t>万元，扣除定</w:t>
      </w:r>
    </w:p>
    <w:p>
      <w:pPr>
        <w:pStyle w:val="BodyText"/>
        <w:spacing w:line="338" w:lineRule="auto"/>
        <w:ind w:left="1038" w:right="1667"/>
        <w:jc w:val="left"/>
      </w:pPr>
      <w:r>
        <w:rPr/>
        <w:t>向募集资金</w:t>
      </w:r>
      <w:r>
        <w:rPr>
          <w:spacing w:val="-57"/>
        </w:rPr>
        <w:t> </w:t>
      </w:r>
      <w:r>
        <w:rPr>
          <w:rFonts w:ascii="Arial" w:hAnsi="Arial" w:cs="Arial" w:eastAsia="Arial" w:hint="default"/>
          <w:spacing w:val="-1"/>
          <w:w w:val="99"/>
        </w:rPr>
        <w:t>26,067.55</w:t>
      </w:r>
      <w:r>
        <w:rPr>
          <w:rFonts w:ascii="Arial" w:hAnsi="Arial" w:cs="Arial" w:eastAsia="Arial" w:hint="default"/>
          <w:spacing w:val="-5"/>
          <w:w w:val="99"/>
        </w:rPr>
        <w:t> </w:t>
      </w:r>
      <w:r>
        <w:rPr>
          <w:spacing w:val="-9"/>
        </w:rPr>
        <w:t>万元，公司可动用的流动资金为</w:t>
      </w:r>
      <w:r>
        <w:rPr>
          <w:spacing w:val="-57"/>
        </w:rPr>
        <w:t> </w:t>
      </w:r>
      <w:r>
        <w:rPr>
          <w:rFonts w:ascii="Arial" w:hAnsi="Arial" w:cs="Arial" w:eastAsia="Arial" w:hint="default"/>
          <w:spacing w:val="-1"/>
          <w:w w:val="99"/>
        </w:rPr>
        <w:t>19,099.91</w:t>
      </w:r>
      <w:r>
        <w:rPr>
          <w:rFonts w:ascii="Arial" w:hAnsi="Arial" w:cs="Arial" w:eastAsia="Arial" w:hint="default"/>
          <w:spacing w:val="-2"/>
          <w:w w:val="99"/>
        </w:rPr>
        <w:t> </w:t>
      </w:r>
      <w:r>
        <w:rPr>
          <w:spacing w:val="-1"/>
        </w:rPr>
        <w:t>万元，</w:t>
      </w:r>
      <w:r>
        <w:rPr/>
        <w:t> 因此经营现金流阶段性下降不影响公司的正常经营运作。</w:t>
      </w:r>
    </w:p>
    <w:p>
      <w:pPr>
        <w:pStyle w:val="BodyText"/>
        <w:tabs>
          <w:tab w:pos="977" w:val="left" w:leader="none"/>
        </w:tabs>
        <w:spacing w:line="348" w:lineRule="auto" w:before="173"/>
        <w:ind w:left="1038" w:right="1673" w:hanging="420"/>
        <w:jc w:val="left"/>
      </w:pPr>
      <w:r>
        <w:rPr>
          <w:rFonts w:ascii="Arial" w:hAnsi="Arial" w:cs="Arial" w:eastAsia="Arial" w:hint="default"/>
        </w:rPr>
        <w:t>c</w:t>
        <w:tab/>
      </w:r>
      <w:r>
        <w:rPr>
          <w:spacing w:val="3"/>
        </w:rPr>
        <w:t>本公司客户主要是大型央企</w:t>
      </w:r>
      <w:r>
        <w:rPr>
          <w:rFonts w:ascii="Arial" w:hAnsi="Arial" w:cs="Arial" w:eastAsia="Arial" w:hint="default"/>
          <w:spacing w:val="3"/>
        </w:rPr>
        <w:t>--</w:t>
      </w:r>
      <w:r>
        <w:rPr>
          <w:spacing w:val="3"/>
        </w:rPr>
        <w:t>中国电信集团和中国联通集团及其下属公</w:t>
      </w:r>
      <w:r>
        <w:rPr>
          <w:spacing w:val="-118"/>
        </w:rPr>
        <w:t> </w:t>
      </w:r>
      <w:r>
        <w:rPr>
          <w:spacing w:val="-118"/>
        </w:rPr>
      </w:r>
      <w:r>
        <w:rPr>
          <w:spacing w:val="-5"/>
        </w:rPr>
        <w:t>司，这类公司机构庞大，合同付款流程环节较多，但他们支付能力较强，</w:t>
      </w:r>
      <w:r>
        <w:rPr/>
        <w:t> 信用记录良好，虽然付款周期长，但发生坏账的风险很小。</w:t>
      </w:r>
    </w:p>
    <w:p>
      <w:pPr>
        <w:pStyle w:val="BodyText"/>
        <w:tabs>
          <w:tab w:pos="1097" w:val="left" w:leader="none"/>
        </w:tabs>
        <w:spacing w:line="338" w:lineRule="auto" w:before="166"/>
        <w:ind w:left="1038" w:right="1795" w:hanging="420"/>
        <w:jc w:val="left"/>
      </w:pPr>
      <w:r>
        <w:rPr>
          <w:rFonts w:ascii="Arial" w:hAnsi="Arial" w:cs="Arial" w:eastAsia="Arial" w:hint="default"/>
          <w:w w:val="95"/>
        </w:rPr>
        <w:t>d</w:t>
        <w:tab/>
        <w:tab/>
      </w:r>
      <w:r>
        <w:rPr>
          <w:spacing w:val="-3"/>
        </w:rPr>
        <w:t>报告期应收账款账龄构成中，一年以内的应收账款占报告期应收账款比</w:t>
      </w:r>
      <w:r>
        <w:rPr>
          <w:spacing w:val="-116"/>
        </w:rPr>
        <w:t> </w:t>
      </w:r>
      <w:r>
        <w:rPr>
          <w:spacing w:val="-116"/>
        </w:rPr>
      </w:r>
      <w:r>
        <w:rPr/>
        <w:t>为</w:t>
      </w:r>
      <w:r>
        <w:rPr>
          <w:spacing w:val="-62"/>
        </w:rPr>
        <w:t> </w:t>
      </w:r>
      <w:r>
        <w:rPr>
          <w:rFonts w:ascii="Arial" w:hAnsi="Arial" w:cs="Arial" w:eastAsia="Arial" w:hint="default"/>
        </w:rPr>
        <w:t>91.72</w:t>
      </w:r>
      <w:r>
        <w:rPr/>
        <w:t>％，预计</w:t>
      </w:r>
      <w:r>
        <w:rPr>
          <w:spacing w:val="-62"/>
        </w:rPr>
        <w:t> </w:t>
      </w:r>
      <w:r>
        <w:rPr>
          <w:rFonts w:ascii="Arial" w:hAnsi="Arial" w:cs="Arial" w:eastAsia="Arial" w:hint="default"/>
        </w:rPr>
        <w:t>2012</w:t>
      </w:r>
      <w:r>
        <w:rPr>
          <w:rFonts w:ascii="Arial" w:hAnsi="Arial" w:cs="Arial" w:eastAsia="Arial" w:hint="default"/>
          <w:spacing w:val="-8"/>
        </w:rPr>
        <w:t> </w:t>
      </w:r>
      <w:r>
        <w:rPr/>
        <w:t>年度，经营性现金流入将会有较快地增长。</w:t>
      </w:r>
    </w:p>
    <w:p>
      <w:pPr>
        <w:spacing w:line="338" w:lineRule="auto" w:before="147"/>
        <w:ind w:left="1038" w:right="3934" w:firstLine="0"/>
        <w:jc w:val="left"/>
        <w:rPr>
          <w:rFonts w:ascii="宋体" w:hAnsi="宋体" w:cs="宋体" w:eastAsia="宋体" w:hint="default"/>
          <w:sz w:val="24"/>
          <w:szCs w:val="24"/>
        </w:rPr>
      </w:pPr>
      <w:r>
        <w:rPr>
          <w:rFonts w:ascii="Arial" w:hAnsi="Arial" w:cs="Arial" w:eastAsia="Arial" w:hint="default"/>
          <w:b/>
          <w:bCs/>
          <w:sz w:val="24"/>
          <w:szCs w:val="24"/>
        </w:rPr>
        <w:t>5</w:t>
      </w:r>
      <w:r>
        <w:rPr>
          <w:rFonts w:ascii="宋体" w:hAnsi="宋体" w:cs="宋体" w:eastAsia="宋体" w:hint="default"/>
          <w:b/>
          <w:bCs/>
          <w:sz w:val="24"/>
          <w:szCs w:val="24"/>
        </w:rPr>
        <w:t>、无形资产</w:t>
      </w:r>
      <w:r>
        <w:rPr>
          <w:rFonts w:ascii="宋体" w:hAnsi="宋体" w:cs="宋体" w:eastAsia="宋体" w:hint="default"/>
          <w:b/>
          <w:bCs/>
          <w:w w:val="99"/>
          <w:sz w:val="24"/>
          <w:szCs w:val="24"/>
        </w:rPr>
        <w:t> </w:t>
      </w:r>
      <w:r>
        <w:rPr>
          <w:rFonts w:ascii="宋体" w:hAnsi="宋体" w:cs="宋体" w:eastAsia="宋体" w:hint="default"/>
          <w:sz w:val="24"/>
          <w:szCs w:val="24"/>
        </w:rPr>
        <w:t>报告期末，公司无形资产帐面余额</w:t>
      </w:r>
      <w:r>
        <w:rPr>
          <w:rFonts w:ascii="Arial" w:hAnsi="Arial" w:cs="Arial" w:eastAsia="Arial" w:hint="default"/>
          <w:sz w:val="24"/>
          <w:szCs w:val="24"/>
        </w:rPr>
        <w:t>9,667.62</w:t>
      </w:r>
      <w:r>
        <w:rPr>
          <w:rFonts w:ascii="宋体" w:hAnsi="宋体" w:cs="宋体" w:eastAsia="宋体" w:hint="default"/>
          <w:sz w:val="24"/>
          <w:szCs w:val="24"/>
        </w:rPr>
        <w:t>万元。</w:t>
      </w:r>
    </w:p>
    <w:p>
      <w:pPr>
        <w:tabs>
          <w:tab w:pos="6558" w:val="left" w:leader="none"/>
          <w:tab w:pos="8028" w:val="left" w:leader="none"/>
        </w:tabs>
        <w:spacing w:before="33"/>
        <w:ind w:left="6199" w:right="1661" w:firstLine="0"/>
        <w:jc w:val="left"/>
        <w:rPr>
          <w:rFonts w:ascii="宋体" w:hAnsi="宋体" w:cs="宋体" w:eastAsia="宋体" w:hint="default"/>
          <w:sz w:val="21"/>
          <w:szCs w:val="21"/>
        </w:rPr>
      </w:pPr>
      <w:r>
        <w:rPr/>
        <w:pict>
          <v:group style="position:absolute;margin-left:89.183998pt;margin-top:39.593708pt;width:423.1pt;height:5.05pt;mso-position-horizontal-relative:page;mso-position-vertical-relative:paragraph;z-index:-1170304" coordorigin="1784,792" coordsize="8462,101">
            <v:shape style="position:absolute;left:1784;top:792;width:2725;height:101" type="#_x0000_t75" stroked="false">
              <v:imagedata r:id="rId229" o:title=""/>
            </v:shape>
            <v:shape style="position:absolute;left:4484;top:883;width:1440;height:10" type="#_x0000_t75" stroked="false">
              <v:imagedata r:id="rId230" o:title=""/>
            </v:shape>
            <v:shape style="position:absolute;left:5919;top:883;width:2883;height:10" type="#_x0000_t75" stroked="false">
              <v:imagedata r:id="rId231" o:title=""/>
            </v:shape>
            <v:shape style="position:absolute;left:8797;top:883;width:1448;height:10" type="#_x0000_t75" stroked="false">
              <v:imagedata r:id="rId232" o:title=""/>
            </v:shape>
            <w10:wrap type="none"/>
          </v:group>
        </w:pict>
      </w:r>
      <w:r>
        <w:rPr/>
        <w:pict>
          <v:group style="position:absolute;margin-left:89.183998pt;margin-top:64.433685pt;width:423.1pt;height:.5pt;mso-position-horizontal-relative:page;mso-position-vertical-relative:paragraph;z-index:-1170280" coordorigin="1784,1289" coordsize="8462,10">
            <v:shape style="position:absolute;left:1784;top:1289;width:2705;height:10" type="#_x0000_t75" stroked="false">
              <v:imagedata r:id="rId233" o:title=""/>
            </v:shape>
            <v:shape style="position:absolute;left:4484;top:1289;width:1440;height:10" type="#_x0000_t75" stroked="false">
              <v:imagedata r:id="rId230" o:title=""/>
            </v:shape>
            <v:shape style="position:absolute;left:5919;top:1289;width:2883;height:10" type="#_x0000_t75" stroked="false">
              <v:imagedata r:id="rId231" o:title=""/>
            </v:shape>
            <v:shape style="position:absolute;left:8797;top:1289;width:1448;height:10" type="#_x0000_t75" stroked="false">
              <v:imagedata r:id="rId232" o:title=""/>
            </v:shape>
            <w10:wrap type="none"/>
          </v:group>
        </w:pict>
      </w:r>
      <w:r>
        <w:rPr/>
        <w:pict>
          <v:shape style="position:absolute;margin-left:224.449997pt;margin-top:84.109634pt;width:.47998pt;height:.72pt;mso-position-horizontal-relative:page;mso-position-vertical-relative:paragraph;z-index:7072" type="#_x0000_t75" stroked="false">
            <v:imagedata r:id="rId227" o:title=""/>
          </v:shape>
        </w:pict>
      </w:r>
      <w:r>
        <w:rPr/>
        <w:pict>
          <v:shape style="position:absolute;margin-left:296.209991pt;margin-top:84.109634pt;width:.47996pt;height:.72pt;mso-position-horizontal-relative:page;mso-position-vertical-relative:paragraph;z-index:7096" type="#_x0000_t75" stroked="false">
            <v:imagedata r:id="rId227" o:title=""/>
          </v:shape>
        </w:pict>
      </w:r>
      <w:r>
        <w:rPr/>
        <w:pict>
          <v:shape style="position:absolute;margin-left:368.109985pt;margin-top:84.109634pt;width:.47999pt;height:.72pt;mso-position-horizontal-relative:page;mso-position-vertical-relative:paragraph;z-index:7120" type="#_x0000_t75" stroked="false">
            <v:imagedata r:id="rId227" o:title=""/>
          </v:shape>
        </w:pict>
      </w:r>
      <w:r>
        <w:rPr/>
        <w:pict>
          <v:shape style="position:absolute;margin-left:440.109985pt;margin-top:84.109634pt;width:.47999pt;height:.72pt;mso-position-horizontal-relative:page;mso-position-vertical-relative:paragraph;z-index:7144" type="#_x0000_t75" stroked="false">
            <v:imagedata r:id="rId227" o:title=""/>
          </v:shape>
        </w:pict>
      </w:r>
      <w:r>
        <w:rPr>
          <w:rFonts w:ascii="Arial" w:hAnsi="Arial" w:cs="Arial" w:eastAsia="Arial" w:hint="default"/>
          <w:sz w:val="21"/>
          <w:szCs w:val="21"/>
        </w:rPr>
        <w:t>e</w:t>
        <w:tab/>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710"/>
        <w:gridCol w:w="1435"/>
        <w:gridCol w:w="1438"/>
        <w:gridCol w:w="1440"/>
        <w:gridCol w:w="1438"/>
      </w:tblGrid>
      <w:tr>
        <w:trPr>
          <w:trHeight w:val="403" w:hRule="exact"/>
        </w:trPr>
        <w:tc>
          <w:tcPr>
            <w:tcW w:w="2710"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74"/>
              <w:ind w:left="244" w:right="0"/>
              <w:jc w:val="left"/>
              <w:rPr>
                <w:rFonts w:ascii="Arial" w:hAnsi="Arial" w:cs="Arial" w:eastAsia="Arial" w:hint="default"/>
                <w:sz w:val="21"/>
                <w:szCs w:val="21"/>
              </w:rPr>
            </w:pPr>
            <w:r>
              <w:rPr>
                <w:rFonts w:ascii="Arial"/>
                <w:b/>
                <w:sz w:val="21"/>
              </w:rPr>
              <w:t>2010-12-31</w:t>
            </w:r>
            <w:r>
              <w:rPr>
                <w:rFonts w:ascii="Arial"/>
                <w:sz w:val="21"/>
              </w:rPr>
            </w:r>
          </w:p>
        </w:tc>
        <w:tc>
          <w:tcPr>
            <w:tcW w:w="143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48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44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48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38"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74"/>
              <w:ind w:left="259" w:right="0"/>
              <w:jc w:val="left"/>
              <w:rPr>
                <w:rFonts w:ascii="Arial" w:hAnsi="Arial" w:cs="Arial" w:eastAsia="Arial" w:hint="default"/>
                <w:sz w:val="21"/>
                <w:szCs w:val="21"/>
              </w:rPr>
            </w:pPr>
            <w:r>
              <w:rPr>
                <w:rFonts w:ascii="Arial"/>
                <w:b/>
                <w:sz w:val="21"/>
              </w:rPr>
              <w:t>2011-12-31</w:t>
            </w:r>
            <w:r>
              <w:rPr>
                <w:rFonts w:ascii="Arial"/>
                <w:sz w:val="21"/>
              </w:rPr>
            </w:r>
          </w:p>
        </w:tc>
      </w:tr>
      <w:tr>
        <w:trPr>
          <w:trHeight w:val="413" w:hRule="exact"/>
        </w:trPr>
        <w:tc>
          <w:tcPr>
            <w:tcW w:w="2710"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302" w:right="0"/>
              <w:jc w:val="left"/>
              <w:rPr>
                <w:rFonts w:ascii="Arial" w:hAnsi="Arial" w:cs="Arial" w:eastAsia="Arial" w:hint="default"/>
                <w:sz w:val="21"/>
                <w:szCs w:val="21"/>
              </w:rPr>
            </w:pPr>
            <w:r>
              <w:rPr>
                <w:rFonts w:ascii="Arial"/>
                <w:sz w:val="21"/>
              </w:rPr>
              <w:t>5,701.06</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304" w:right="0"/>
              <w:jc w:val="left"/>
              <w:rPr>
                <w:rFonts w:ascii="Arial" w:hAnsi="Arial" w:cs="Arial" w:eastAsia="Arial" w:hint="default"/>
                <w:sz w:val="21"/>
                <w:szCs w:val="21"/>
              </w:rPr>
            </w:pPr>
            <w:r>
              <w:rPr>
                <w:rFonts w:ascii="Arial"/>
                <w:sz w:val="21"/>
              </w:rPr>
              <w:t>7,984.72</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508" w:right="0"/>
              <w:jc w:val="left"/>
              <w:rPr>
                <w:rFonts w:ascii="Arial" w:hAnsi="Arial" w:cs="Arial" w:eastAsia="Arial" w:hint="default"/>
                <w:sz w:val="21"/>
                <w:szCs w:val="21"/>
              </w:rPr>
            </w:pPr>
            <w:r>
              <w:rPr>
                <w:rFonts w:ascii="Arial"/>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left="245" w:right="0"/>
              <w:jc w:val="left"/>
              <w:rPr>
                <w:rFonts w:ascii="Arial" w:hAnsi="Arial" w:cs="Arial" w:eastAsia="Arial" w:hint="default"/>
                <w:sz w:val="21"/>
                <w:szCs w:val="21"/>
              </w:rPr>
            </w:pPr>
            <w:r>
              <w:rPr>
                <w:rFonts w:ascii="Arial"/>
                <w:sz w:val="21"/>
              </w:rPr>
              <w:t>13,685.78</w:t>
            </w:r>
          </w:p>
        </w:tc>
      </w:tr>
      <w:tr>
        <w:trPr>
          <w:trHeight w:val="405" w:hRule="exact"/>
        </w:trPr>
        <w:tc>
          <w:tcPr>
            <w:tcW w:w="2710"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left="302" w:right="0"/>
              <w:jc w:val="left"/>
              <w:rPr>
                <w:rFonts w:ascii="Arial" w:hAnsi="Arial" w:cs="Arial" w:eastAsia="Arial" w:hint="default"/>
                <w:sz w:val="21"/>
                <w:szCs w:val="21"/>
              </w:rPr>
            </w:pPr>
            <w:r>
              <w:rPr>
                <w:rFonts w:ascii="Arial"/>
                <w:sz w:val="21"/>
              </w:rPr>
              <w:t>4,698.69</w:t>
            </w:r>
          </w:p>
        </w:tc>
        <w:tc>
          <w:tcPr>
            <w:tcW w:w="14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left="304" w:right="0"/>
              <w:jc w:val="left"/>
              <w:rPr>
                <w:rFonts w:ascii="Arial" w:hAnsi="Arial" w:cs="Arial" w:eastAsia="Arial" w:hint="default"/>
                <w:sz w:val="21"/>
                <w:szCs w:val="21"/>
              </w:rPr>
            </w:pPr>
            <w:r>
              <w:rPr>
                <w:rFonts w:ascii="Arial"/>
                <w:sz w:val="21"/>
              </w:rPr>
              <w:t>5,466.93</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left="508" w:right="0"/>
              <w:jc w:val="left"/>
              <w:rPr>
                <w:rFonts w:ascii="Arial" w:hAnsi="Arial" w:cs="Arial" w:eastAsia="Arial" w:hint="default"/>
                <w:sz w:val="21"/>
                <w:szCs w:val="21"/>
              </w:rPr>
            </w:pPr>
            <w:r>
              <w:rPr>
                <w:rFonts w:ascii="Arial"/>
                <w:sz w:val="21"/>
              </w:rPr>
              <w:t>0.00</w:t>
            </w:r>
          </w:p>
        </w:tc>
        <w:tc>
          <w:tcPr>
            <w:tcW w:w="1438" w:type="dxa"/>
            <w:tcBorders>
              <w:top w:val="nil" w:sz="6" w:space="0" w:color="auto"/>
              <w:left w:val="single" w:sz="4" w:space="0" w:color="000000"/>
              <w:bottom w:val="single" w:sz="4" w:space="0" w:color="000000"/>
              <w:right w:val="nil" w:sz="6" w:space="0" w:color="auto"/>
            </w:tcBorders>
          </w:tcPr>
          <w:p>
            <w:pPr>
              <w:pStyle w:val="TableParagraph"/>
              <w:spacing w:line="240" w:lineRule="auto" w:before="76"/>
              <w:ind w:left="245" w:right="0"/>
              <w:jc w:val="left"/>
              <w:rPr>
                <w:rFonts w:ascii="Arial" w:hAnsi="Arial" w:cs="Arial" w:eastAsia="Arial" w:hint="default"/>
                <w:sz w:val="21"/>
                <w:szCs w:val="21"/>
              </w:rPr>
            </w:pPr>
            <w:r>
              <w:rPr>
                <w:rFonts w:ascii="Arial"/>
                <w:sz w:val="21"/>
              </w:rPr>
              <w:t>10,165.62</w:t>
            </w:r>
          </w:p>
        </w:tc>
      </w:tr>
    </w:tbl>
    <w:p>
      <w:pPr>
        <w:spacing w:after="0" w:line="240" w:lineRule="auto"/>
        <w:jc w:val="left"/>
        <w:rPr>
          <w:rFonts w:ascii="Arial" w:hAnsi="Arial" w:cs="Arial" w:eastAsia="Arial" w:hint="default"/>
          <w:sz w:val="21"/>
          <w:szCs w:val="21"/>
        </w:rPr>
        <w:sectPr>
          <w:pgSz w:w="11910" w:h="16840"/>
          <w:pgMar w:header="877" w:footer="835" w:top="1060" w:bottom="1020" w:left="1660" w:right="0"/>
        </w:sectPr>
      </w:pPr>
    </w:p>
    <w:p>
      <w:pPr>
        <w:spacing w:line="240" w:lineRule="auto" w:before="10"/>
        <w:rPr>
          <w:rFonts w:ascii="宋体" w:hAnsi="宋体" w:cs="宋体" w:eastAsia="宋体" w:hint="default"/>
          <w:sz w:val="27"/>
          <w:szCs w:val="27"/>
        </w:rPr>
      </w:pPr>
      <w:r>
        <w:rPr/>
        <w:pict>
          <v:group style="position:absolute;margin-left:89.183998pt;margin-top:87.840019pt;width:423.1pt;height:5.1pt;mso-position-horizontal-relative:page;mso-position-vertical-relative:page;z-index:-1170160" coordorigin="1784,1757" coordsize="8462,102">
            <v:shape style="position:absolute;left:1784;top:1757;width:2725;height:101" type="#_x0000_t75" stroked="false">
              <v:imagedata r:id="rId235" o:title=""/>
            </v:shape>
            <v:shape style="position:absolute;left:4484;top:1848;width:1440;height:10" type="#_x0000_t75" stroked="false">
              <v:imagedata r:id="rId236" o:title=""/>
            </v:shape>
            <v:shape style="position:absolute;left:5919;top:1848;width:2883;height:10" type="#_x0000_t75" stroked="false">
              <v:imagedata r:id="rId237" o:title=""/>
            </v:shape>
            <v:shape style="position:absolute;left:8797;top:1848;width:1448;height:10" type="#_x0000_t75" stroked="false">
              <v:imagedata r:id="rId238" o:title=""/>
            </v:shape>
            <w10:wrap type="none"/>
          </v:group>
        </w:pict>
      </w:r>
      <w:r>
        <w:rPr/>
        <w:pict>
          <v:group style="position:absolute;margin-left:89.183998pt;margin-top:112.699944pt;width:423.1pt;height:.5pt;mso-position-horizontal-relative:page;mso-position-vertical-relative:page;z-index:-1170136" coordorigin="1784,2254" coordsize="8462,10">
            <v:shape style="position:absolute;left:1784;top:2254;width:2705;height:10" type="#_x0000_t75" stroked="false">
              <v:imagedata r:id="rId233" o:title=""/>
            </v:shape>
            <v:shape style="position:absolute;left:4484;top:2254;width:1440;height:10" type="#_x0000_t75" stroked="false">
              <v:imagedata r:id="rId236" o:title=""/>
            </v:shape>
            <v:shape style="position:absolute;left:5919;top:2254;width:2883;height:10" type="#_x0000_t75" stroked="false">
              <v:imagedata r:id="rId237" o:title=""/>
            </v:shape>
            <v:shape style="position:absolute;left:8797;top:2254;width:1448;height:10" type="#_x0000_t75" stroked="false">
              <v:imagedata r:id="rId238" o:title=""/>
            </v:shape>
            <w10:wrap type="none"/>
          </v:group>
        </w:pict>
      </w:r>
      <w:r>
        <w:rPr/>
        <w:pict>
          <v:group style="position:absolute;margin-left:89.183998pt;margin-top:128.540024pt;width:423.1pt;height:5.05pt;mso-position-horizontal-relative:page;mso-position-vertical-relative:page;z-index:-1170112" coordorigin="1784,2571" coordsize="8462,101">
            <v:shape style="position:absolute;left:1784;top:2571;width:2725;height:101" type="#_x0000_t75" stroked="false">
              <v:imagedata r:id="rId239" o:title=""/>
            </v:shape>
            <v:shape style="position:absolute;left:4484;top:2662;width:1440;height:10" type="#_x0000_t75" stroked="false">
              <v:imagedata r:id="rId230" o:title=""/>
            </v:shape>
            <v:shape style="position:absolute;left:5919;top:2662;width:2883;height:10" type="#_x0000_t75" stroked="false">
              <v:imagedata r:id="rId231" o:title=""/>
            </v:shape>
            <v:shape style="position:absolute;left:8797;top:2662;width:1448;height:10" type="#_x0000_t75" stroked="false">
              <v:imagedata r:id="rId232" o:title=""/>
            </v:shape>
            <w10:wrap type="none"/>
          </v:group>
        </w:pict>
      </w:r>
      <w:r>
        <w:rPr/>
        <w:pict>
          <v:group style="position:absolute;margin-left:89.183998pt;margin-top:153.379944pt;width:423.1pt;height:.5pt;mso-position-horizontal-relative:page;mso-position-vertical-relative:page;z-index:-1170088" coordorigin="1784,3068" coordsize="8462,10">
            <v:shape style="position:absolute;left:1784;top:3068;width:2705;height:10" type="#_x0000_t75" stroked="false">
              <v:imagedata r:id="rId233" o:title=""/>
            </v:shape>
            <v:shape style="position:absolute;left:4484;top:3068;width:1440;height:10" type="#_x0000_t75" stroked="false">
              <v:imagedata r:id="rId230" o:title=""/>
            </v:shape>
            <v:shape style="position:absolute;left:5919;top:3068;width:2883;height:10" type="#_x0000_t75" stroked="false">
              <v:imagedata r:id="rId231" o:title=""/>
            </v:shape>
            <v:shape style="position:absolute;left:8797;top:3068;width:1448;height:10" type="#_x0000_t75" stroked="false">
              <v:imagedata r:id="rId232" o:title=""/>
            </v:shape>
            <w10:wrap type="none"/>
          </v:group>
        </w:pict>
      </w:r>
      <w:r>
        <w:rPr/>
        <w:pict>
          <v:group style="position:absolute;margin-left:89.183998pt;margin-top:169.219955pt;width:423.1pt;height:5.05pt;mso-position-horizontal-relative:page;mso-position-vertical-relative:page;z-index:-1170064" coordorigin="1784,3384" coordsize="8462,101">
            <v:shape style="position:absolute;left:1784;top:3384;width:2725;height:101" type="#_x0000_t75" stroked="false">
              <v:imagedata r:id="rId240" o:title=""/>
            </v:shape>
            <v:shape style="position:absolute;left:4484;top:3476;width:1440;height:10" type="#_x0000_t75" stroked="false">
              <v:imagedata r:id="rId236" o:title=""/>
            </v:shape>
            <v:shape style="position:absolute;left:5919;top:3476;width:2883;height:10" type="#_x0000_t75" stroked="false">
              <v:imagedata r:id="rId237" o:title=""/>
            </v:shape>
            <v:shape style="position:absolute;left:8797;top:3476;width:1448;height:10" type="#_x0000_t75" stroked="false">
              <v:imagedata r:id="rId238" o:title=""/>
            </v:shape>
            <w10:wrap type="none"/>
          </v:group>
        </w:pict>
      </w:r>
      <w:r>
        <w:rPr/>
        <w:pict>
          <v:group style="position:absolute;margin-left:89.183998pt;margin-top:189.619965pt;width:423.1pt;height:5.05pt;mso-position-horizontal-relative:page;mso-position-vertical-relative:page;z-index:-1170040" coordorigin="1784,3792" coordsize="8462,101">
            <v:shape style="position:absolute;left:1784;top:3792;width:2725;height:101" type="#_x0000_t75" stroked="false">
              <v:imagedata r:id="rId241" o:title=""/>
            </v:shape>
            <v:shape style="position:absolute;left:4484;top:3884;width:1440;height:10" type="#_x0000_t75" stroked="false">
              <v:imagedata r:id="rId230" o:title=""/>
            </v:shape>
            <v:shape style="position:absolute;left:5919;top:3884;width:2883;height:10" type="#_x0000_t75" stroked="false">
              <v:imagedata r:id="rId231" o:title=""/>
            </v:shape>
            <v:shape style="position:absolute;left:8797;top:3884;width:1448;height:10" type="#_x0000_t75" stroked="false">
              <v:imagedata r:id="rId232" o:title=""/>
            </v:shape>
            <w10:wrap type="none"/>
          </v:group>
        </w:pict>
      </w:r>
      <w:r>
        <w:rPr/>
        <w:pict>
          <v:group style="position:absolute;margin-left:89.183998pt;margin-top:214.459946pt;width:423.1pt;height:.5pt;mso-position-horizontal-relative:page;mso-position-vertical-relative:page;z-index:-1170016" coordorigin="1784,4289" coordsize="8462,10">
            <v:shape style="position:absolute;left:1784;top:4289;width:2705;height:10" type="#_x0000_t75" stroked="false">
              <v:imagedata r:id="rId233" o:title=""/>
            </v:shape>
            <v:shape style="position:absolute;left:4484;top:4289;width:1440;height:10" type="#_x0000_t75" stroked="false">
              <v:imagedata r:id="rId230" o:title=""/>
            </v:shape>
            <v:shape style="position:absolute;left:5919;top:4289;width:2883;height:10" type="#_x0000_t75" stroked="false">
              <v:imagedata r:id="rId231" o:title=""/>
            </v:shape>
            <v:shape style="position:absolute;left:8797;top:4289;width:1448;height:10" type="#_x0000_t75" stroked="false">
              <v:imagedata r:id="rId232" o:title=""/>
            </v:shape>
            <w10:wrap type="none"/>
          </v:group>
        </w:pict>
      </w:r>
      <w:r>
        <w:rPr/>
        <w:pict>
          <v:group style="position:absolute;margin-left:89.183998pt;margin-top:230.300018pt;width:423.1pt;height:5.05pt;mso-position-horizontal-relative:page;mso-position-vertical-relative:page;z-index:-1169992" coordorigin="1784,4606" coordsize="8462,101">
            <v:shape style="position:absolute;left:1784;top:4606;width:2725;height:101" type="#_x0000_t75" stroked="false">
              <v:imagedata r:id="rId242" o:title=""/>
            </v:shape>
            <v:shape style="position:absolute;left:4484;top:4697;width:1440;height:10" type="#_x0000_t75" stroked="false">
              <v:imagedata r:id="rId230" o:title=""/>
            </v:shape>
            <v:shape style="position:absolute;left:5919;top:4697;width:2883;height:10" type="#_x0000_t75" stroked="false">
              <v:imagedata r:id="rId231" o:title=""/>
            </v:shape>
            <v:shape style="position:absolute;left:8797;top:4697;width:1448;height:10" type="#_x0000_t75" stroked="false">
              <v:imagedata r:id="rId232" o:title=""/>
            </v:shape>
            <w10:wrap type="none"/>
          </v:group>
        </w:pict>
      </w:r>
      <w:r>
        <w:rPr/>
        <w:pict>
          <v:group style="position:absolute;margin-left:89.183998pt;margin-top:255.139999pt;width:423.1pt;height:.5pt;mso-position-horizontal-relative:page;mso-position-vertical-relative:page;z-index:-1169968" coordorigin="1784,5103" coordsize="8462,10">
            <v:shape style="position:absolute;left:1784;top:5103;width:2705;height:10" type="#_x0000_t75" stroked="false">
              <v:imagedata r:id="rId233" o:title=""/>
            </v:shape>
            <v:shape style="position:absolute;left:4484;top:5103;width:1440;height:10" type="#_x0000_t75" stroked="false">
              <v:imagedata r:id="rId236" o:title=""/>
            </v:shape>
            <v:shape style="position:absolute;left:5919;top:5103;width:2883;height:10" type="#_x0000_t75" stroked="false">
              <v:imagedata r:id="rId237" o:title=""/>
            </v:shape>
            <v:shape style="position:absolute;left:8797;top:5103;width:1448;height:10" type="#_x0000_t75" stroked="false">
              <v:imagedata r:id="rId238" o:title=""/>
            </v:shape>
            <w10:wrap type="none"/>
          </v:group>
        </w:pict>
      </w:r>
      <w:r>
        <w:rPr/>
        <w:pict>
          <v:group style="position:absolute;margin-left:89.183998pt;margin-top:271.010010pt;width:423.1pt;height:5.05pt;mso-position-horizontal-relative:page;mso-position-vertical-relative:page;z-index:-1169944" coordorigin="1784,5420" coordsize="8462,101">
            <v:shape style="position:absolute;left:1784;top:5420;width:2725;height:101" type="#_x0000_t75" stroked="false">
              <v:imagedata r:id="rId243" o:title=""/>
            </v:shape>
            <v:shape style="position:absolute;left:4484;top:5511;width:1440;height:10" type="#_x0000_t75" stroked="false">
              <v:imagedata r:id="rId230" o:title=""/>
            </v:shape>
            <v:shape style="position:absolute;left:5919;top:5511;width:2883;height:10" type="#_x0000_t75" stroked="false">
              <v:imagedata r:id="rId231" o:title=""/>
            </v:shape>
            <v:shape style="position:absolute;left:8797;top:5511;width:1448;height:10" type="#_x0000_t75" stroked="false">
              <v:imagedata r:id="rId232" o:title=""/>
            </v:shape>
            <w10:wrap type="none"/>
          </v:group>
        </w:pict>
      </w:r>
      <w:r>
        <w:rPr/>
        <w:pict>
          <v:group style="position:absolute;margin-left:89.183998pt;margin-top:295.849945pt;width:423.1pt;height:.5pt;mso-position-horizontal-relative:page;mso-position-vertical-relative:page;z-index:-1169920" coordorigin="1784,5917" coordsize="8462,10">
            <v:shape style="position:absolute;left:1784;top:5917;width:2705;height:10" type="#_x0000_t75" stroked="false">
              <v:imagedata r:id="rId233" o:title=""/>
            </v:shape>
            <v:shape style="position:absolute;left:4484;top:5917;width:1440;height:10" type="#_x0000_t75" stroked="false">
              <v:imagedata r:id="rId230" o:title=""/>
            </v:shape>
            <v:shape style="position:absolute;left:5919;top:5917;width:2883;height:10" type="#_x0000_t75" stroked="false">
              <v:imagedata r:id="rId231" o:title=""/>
            </v:shape>
            <v:shape style="position:absolute;left:8797;top:5917;width:1448;height:10" type="#_x0000_t75" stroked="false">
              <v:imagedata r:id="rId232" o:title=""/>
            </v:shape>
            <w10:wrap type="none"/>
          </v:group>
        </w:pict>
      </w:r>
      <w:r>
        <w:rPr/>
        <w:pict>
          <v:group style="position:absolute;margin-left:89.183998pt;margin-top:311.689972pt;width:423.1pt;height:5.05pt;mso-position-horizontal-relative:page;mso-position-vertical-relative:page;z-index:-1169896" coordorigin="1784,6234" coordsize="8462,101">
            <v:shape style="position:absolute;left:1784;top:6234;width:2725;height:101" type="#_x0000_t75" stroked="false">
              <v:imagedata r:id="rId243" o:title=""/>
            </v:shape>
            <v:shape style="position:absolute;left:4484;top:6325;width:1440;height:10" type="#_x0000_t75" stroked="false">
              <v:imagedata r:id="rId230" o:title=""/>
            </v:shape>
            <v:shape style="position:absolute;left:5919;top:6325;width:2883;height:10" type="#_x0000_t75" stroked="false">
              <v:imagedata r:id="rId231" o:title=""/>
            </v:shape>
            <v:shape style="position:absolute;left:8797;top:6325;width:1448;height:10" type="#_x0000_t75" stroked="false">
              <v:imagedata r:id="rId232" o:title=""/>
            </v:shape>
            <w10:wrap type="none"/>
          </v:group>
        </w:pict>
      </w:r>
      <w:r>
        <w:rPr/>
        <w:pict>
          <v:group style="position:absolute;margin-left:89.183998pt;margin-top:332.089996pt;width:423.1pt;height:5.05pt;mso-position-horizontal-relative:page;mso-position-vertical-relative:page;z-index:-1169872" coordorigin="1784,6642" coordsize="8462,101">
            <v:shape style="position:absolute;left:1784;top:6642;width:2725;height:101" type="#_x0000_t75" stroked="false">
              <v:imagedata r:id="rId240" o:title=""/>
            </v:shape>
            <v:shape style="position:absolute;left:4484;top:6733;width:1440;height:10" type="#_x0000_t75" stroked="false">
              <v:imagedata r:id="rId230" o:title=""/>
            </v:shape>
            <v:shape style="position:absolute;left:5919;top:6733;width:2883;height:10" type="#_x0000_t75" stroked="false">
              <v:imagedata r:id="rId231" o:title=""/>
            </v:shape>
            <v:shape style="position:absolute;left:8797;top:6733;width:1448;height:10" type="#_x0000_t75" stroked="false">
              <v:imagedata r:id="rId232" o:title=""/>
            </v:shape>
            <w10:wrap type="none"/>
          </v:group>
        </w:pict>
      </w:r>
      <w:r>
        <w:rPr/>
        <w:pict>
          <v:group style="position:absolute;margin-left:89.183998pt;margin-top:356.929993pt;width:423.1pt;height:.5pt;mso-position-horizontal-relative:page;mso-position-vertical-relative:page;z-index:-1169848" coordorigin="1784,7139" coordsize="8462,10">
            <v:shape style="position:absolute;left:1784;top:7139;width:2705;height:10" type="#_x0000_t75" stroked="false">
              <v:imagedata r:id="rId233" o:title=""/>
            </v:shape>
            <v:shape style="position:absolute;left:4484;top:7139;width:1440;height:10" type="#_x0000_t75" stroked="false">
              <v:imagedata r:id="rId230" o:title=""/>
            </v:shape>
            <v:shape style="position:absolute;left:5919;top:7139;width:2883;height:10" type="#_x0000_t75" stroked="false">
              <v:imagedata r:id="rId231" o:title=""/>
            </v:shape>
            <v:shape style="position:absolute;left:8797;top:7139;width:1448;height:10" type="#_x0000_t75" stroked="false">
              <v:imagedata r:id="rId232" o:title=""/>
            </v:shape>
            <w10:wrap type="none"/>
          </v:group>
        </w:pict>
      </w:r>
      <w:r>
        <w:rPr/>
        <w:pict>
          <v:group style="position:absolute;margin-left:89.183998pt;margin-top:372.769989pt;width:423.1pt;height:5.05pt;mso-position-horizontal-relative:page;mso-position-vertical-relative:page;z-index:-1169824" coordorigin="1784,7455" coordsize="8462,101">
            <v:shape style="position:absolute;left:1784;top:7455;width:2725;height:101" type="#_x0000_t75" stroked="false">
              <v:imagedata r:id="rId243" o:title=""/>
            </v:shape>
            <v:shape style="position:absolute;left:4484;top:7547;width:1440;height:10" type="#_x0000_t75" stroked="false">
              <v:imagedata r:id="rId230" o:title=""/>
            </v:shape>
            <v:shape style="position:absolute;left:5919;top:7547;width:2883;height:10" type="#_x0000_t75" stroked="false">
              <v:imagedata r:id="rId231" o:title=""/>
            </v:shape>
            <v:shape style="position:absolute;left:8797;top:7547;width:1448;height:10" type="#_x0000_t75" stroked="false">
              <v:imagedata r:id="rId232" o:title=""/>
            </v:shape>
            <w10:wrap type="none"/>
          </v:group>
        </w:pict>
      </w:r>
      <w:r>
        <w:rPr/>
        <w:pict>
          <v:group style="position:absolute;margin-left:89.183998pt;margin-top:397.609985pt;width:423.1pt;height:.5pt;mso-position-horizontal-relative:page;mso-position-vertical-relative:page;z-index:-1169800" coordorigin="1784,7952" coordsize="8462,10">
            <v:shape style="position:absolute;left:1784;top:7952;width:2705;height:10" type="#_x0000_t75" stroked="false">
              <v:imagedata r:id="rId233" o:title=""/>
            </v:shape>
            <v:shape style="position:absolute;left:4484;top:7952;width:1440;height:10" type="#_x0000_t75" stroked="false">
              <v:imagedata r:id="rId230" o:title=""/>
            </v:shape>
            <v:shape style="position:absolute;left:5919;top:7952;width:2883;height:10" type="#_x0000_t75" stroked="false">
              <v:imagedata r:id="rId231" o:title=""/>
            </v:shape>
            <v:shape style="position:absolute;left:8797;top:7952;width:1448;height:10" type="#_x0000_t75" stroked="false">
              <v:imagedata r:id="rId232" o:title=""/>
            </v:shape>
            <w10:wrap type="none"/>
          </v:group>
        </w:pict>
      </w:r>
      <w:r>
        <w:rPr/>
        <w:pict>
          <v:group style="position:absolute;margin-left:89.183998pt;margin-top:413.449982pt;width:423.1pt;height:5.05pt;mso-position-horizontal-relative:page;mso-position-vertical-relative:page;z-index:-1169776" coordorigin="1784,8269" coordsize="8462,101">
            <v:shape style="position:absolute;left:1784;top:8269;width:2725;height:101" type="#_x0000_t75" stroked="false">
              <v:imagedata r:id="rId240" o:title=""/>
            </v:shape>
            <v:shape style="position:absolute;left:4484;top:8360;width:1440;height:10" type="#_x0000_t75" stroked="false">
              <v:imagedata r:id="rId230" o:title=""/>
            </v:shape>
            <v:shape style="position:absolute;left:5919;top:8360;width:2883;height:10" type="#_x0000_t75" stroked="false">
              <v:imagedata r:id="rId231" o:title=""/>
            </v:shape>
            <v:shape style="position:absolute;left:8797;top:8360;width:1448;height:10" type="#_x0000_t75" stroked="false">
              <v:imagedata r:id="rId232" o:title=""/>
            </v:shape>
            <w10:wrap type="none"/>
          </v:group>
        </w:pict>
      </w:r>
    </w:p>
    <w:tbl>
      <w:tblPr>
        <w:tblW w:w="0" w:type="auto"/>
        <w:jc w:val="left"/>
        <w:tblInd w:w="369" w:type="dxa"/>
        <w:tblLayout w:type="fixed"/>
        <w:tblCellMar>
          <w:top w:w="0" w:type="dxa"/>
          <w:left w:w="0" w:type="dxa"/>
          <w:bottom w:w="0" w:type="dxa"/>
          <w:right w:w="0" w:type="dxa"/>
        </w:tblCellMar>
        <w:tblLook w:val="01E0"/>
      </w:tblPr>
      <w:tblGrid>
        <w:gridCol w:w="2725"/>
        <w:gridCol w:w="1435"/>
        <w:gridCol w:w="1438"/>
        <w:gridCol w:w="1440"/>
        <w:gridCol w:w="1438"/>
      </w:tblGrid>
      <w:tr>
        <w:trPr>
          <w:trHeight w:val="312" w:hRule="exact"/>
        </w:trPr>
        <w:tc>
          <w:tcPr>
            <w:tcW w:w="2725"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sz w:val="21"/>
              </w:rPr>
              <w:t>1,002.37</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sz w:val="21"/>
              </w:rPr>
              <w:t>1,439.23</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509"/>
              <w:jc w:val="right"/>
              <w:rPr>
                <w:rFonts w:ascii="Arial" w:hAnsi="Arial" w:cs="Arial" w:eastAsia="Arial" w:hint="default"/>
                <w:sz w:val="21"/>
                <w:szCs w:val="21"/>
              </w:rPr>
            </w:pPr>
            <w:r>
              <w:rPr>
                <w:rFonts w:ascii="Arial"/>
                <w:spacing w:val="-1"/>
                <w:sz w:val="21"/>
              </w:rPr>
              <w:t>0.00</w:t>
            </w:r>
          </w:p>
        </w:tc>
        <w:tc>
          <w:tcPr>
            <w:tcW w:w="1438" w:type="dxa"/>
            <w:tcBorders>
              <w:top w:val="single" w:sz="4" w:space="0" w:color="000000"/>
              <w:left w:val="single" w:sz="4" w:space="0" w:color="000000"/>
              <w:bottom w:val="nil" w:sz="6" w:space="0" w:color="auto"/>
              <w:right w:val="nil" w:sz="6" w:space="0" w:color="auto"/>
            </w:tcBorders>
          </w:tcPr>
          <w:p>
            <w:pPr>
              <w:pStyle w:val="TableParagraph"/>
              <w:spacing w:line="240" w:lineRule="auto" w:before="74"/>
              <w:ind w:right="4"/>
              <w:jc w:val="center"/>
              <w:rPr>
                <w:rFonts w:ascii="Arial" w:hAnsi="Arial" w:cs="Arial" w:eastAsia="Arial" w:hint="default"/>
                <w:sz w:val="21"/>
                <w:szCs w:val="21"/>
              </w:rPr>
            </w:pPr>
            <w:r>
              <w:rPr>
                <w:rFonts w:ascii="Arial"/>
                <w:sz w:val="21"/>
              </w:rPr>
              <w:t>2,441.60</w:t>
            </w:r>
          </w:p>
        </w:tc>
      </w:tr>
      <w:tr>
        <w:trPr>
          <w:trHeight w:val="814"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35"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173"/>
              <w:ind w:left="2" w:right="0"/>
              <w:jc w:val="center"/>
              <w:rPr>
                <w:rFonts w:ascii="Arial" w:hAnsi="Arial" w:cs="Arial" w:eastAsia="Arial" w:hint="default"/>
                <w:sz w:val="21"/>
                <w:szCs w:val="21"/>
              </w:rPr>
            </w:pPr>
            <w:r>
              <w:rPr>
                <w:rFonts w:ascii="Arial"/>
                <w:sz w:val="21"/>
              </w:rPr>
              <w:t>1,078.56</w:t>
            </w: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173"/>
              <w:ind w:right="4"/>
              <w:jc w:val="center"/>
              <w:rPr>
                <w:rFonts w:ascii="Arial" w:hAnsi="Arial" w:cs="Arial" w:eastAsia="Arial" w:hint="default"/>
                <w:sz w:val="21"/>
                <w:szCs w:val="21"/>
              </w:rPr>
            </w:pPr>
            <w:r>
              <w:rPr>
                <w:rFonts w:ascii="Arial"/>
                <w:sz w:val="21"/>
              </w:rPr>
              <w:t>1,078.56</w:t>
            </w:r>
          </w:p>
        </w:tc>
      </w:tr>
      <w:tr>
        <w:trPr>
          <w:trHeight w:val="101"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403"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pacing w:val="-3"/>
                <w:sz w:val="21"/>
              </w:rPr>
              <w:t>1,711.74</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 w:right="0"/>
              <w:jc w:val="center"/>
              <w:rPr>
                <w:rFonts w:ascii="Arial" w:hAnsi="Arial" w:cs="Arial" w:eastAsia="Arial" w:hint="default"/>
                <w:sz w:val="21"/>
                <w:szCs w:val="21"/>
              </w:rPr>
            </w:pPr>
            <w:r>
              <w:rPr>
                <w:rFonts w:ascii="Arial"/>
                <w:sz w:val="21"/>
              </w:rPr>
              <w:t>2,306.42</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4"/>
              <w:jc w:val="center"/>
              <w:rPr>
                <w:rFonts w:ascii="Arial" w:hAnsi="Arial" w:cs="Arial" w:eastAsia="Arial" w:hint="default"/>
                <w:sz w:val="21"/>
                <w:szCs w:val="21"/>
              </w:rPr>
            </w:pPr>
            <w:r>
              <w:rPr>
                <w:rFonts w:ascii="Arial"/>
                <w:sz w:val="21"/>
              </w:rPr>
              <w:t>4,018.16</w:t>
            </w:r>
          </w:p>
        </w:tc>
      </w:tr>
      <w:tr>
        <w:trPr>
          <w:trHeight w:val="314"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1,414.77</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1,759.78</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4"/>
              <w:jc w:val="center"/>
              <w:rPr>
                <w:rFonts w:ascii="Arial" w:hAnsi="Arial" w:cs="Arial" w:eastAsia="Arial" w:hint="default"/>
                <w:sz w:val="21"/>
                <w:szCs w:val="21"/>
              </w:rPr>
            </w:pPr>
            <w:r>
              <w:rPr>
                <w:rFonts w:ascii="Arial"/>
                <w:sz w:val="21"/>
              </w:rPr>
              <w:t>3,174.54</w:t>
            </w:r>
          </w:p>
        </w:tc>
      </w:tr>
      <w:tr>
        <w:trPr>
          <w:trHeight w:val="97"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309"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296.97</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539.45</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6"/>
              <w:jc w:val="center"/>
              <w:rPr>
                <w:rFonts w:ascii="Arial" w:hAnsi="Arial" w:cs="Arial" w:eastAsia="Arial" w:hint="default"/>
                <w:sz w:val="21"/>
                <w:szCs w:val="21"/>
              </w:rPr>
            </w:pPr>
            <w:r>
              <w:rPr>
                <w:rFonts w:ascii="Arial"/>
                <w:sz w:val="21"/>
              </w:rPr>
              <w:t>836.42</w:t>
            </w:r>
          </w:p>
        </w:tc>
      </w:tr>
      <w:tr>
        <w:trPr>
          <w:trHeight w:val="99"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407"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35"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7.19</w:t>
            </w: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
              <w:jc w:val="center"/>
              <w:rPr>
                <w:rFonts w:ascii="Arial" w:hAnsi="Arial" w:cs="Arial" w:eastAsia="Arial" w:hint="default"/>
                <w:sz w:val="21"/>
                <w:szCs w:val="21"/>
              </w:rPr>
            </w:pPr>
            <w:r>
              <w:rPr>
                <w:rFonts w:ascii="Arial"/>
                <w:sz w:val="21"/>
              </w:rPr>
              <w:t>7.19</w:t>
            </w:r>
          </w:p>
        </w:tc>
      </w:tr>
      <w:tr>
        <w:trPr>
          <w:trHeight w:val="310" w:hRule="exact"/>
        </w:trPr>
        <w:tc>
          <w:tcPr>
            <w:tcW w:w="2725" w:type="dxa"/>
            <w:tcBorders>
              <w:top w:val="nil" w:sz="6" w:space="0" w:color="auto"/>
              <w:left w:val="nil" w:sz="6" w:space="0" w:color="auto"/>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6"/>
              <w:jc w:val="center"/>
              <w:rPr>
                <w:rFonts w:ascii="Arial" w:hAnsi="Arial" w:cs="Arial" w:eastAsia="Arial" w:hint="default"/>
                <w:sz w:val="21"/>
                <w:szCs w:val="21"/>
              </w:rPr>
            </w:pPr>
            <w:r>
              <w:rPr>
                <w:rFonts w:ascii="Arial"/>
                <w:w w:val="100"/>
                <w:sz w:val="21"/>
              </w:rPr>
              <w:t>-</w:t>
            </w:r>
          </w:p>
        </w:tc>
      </w:tr>
      <w:tr>
        <w:trPr>
          <w:trHeight w:val="97"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404"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pacing w:val="-4"/>
                <w:sz w:val="21"/>
                <w:szCs w:val="21"/>
              </w:rPr>
              <w:t>三、无形资产账面净值合计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3,989.32</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 w:right="0"/>
              <w:jc w:val="center"/>
              <w:rPr>
                <w:rFonts w:ascii="Arial" w:hAnsi="Arial" w:cs="Arial" w:eastAsia="Arial" w:hint="default"/>
                <w:sz w:val="21"/>
                <w:szCs w:val="21"/>
              </w:rPr>
            </w:pPr>
            <w:r>
              <w:rPr>
                <w:rFonts w:ascii="Arial"/>
                <w:sz w:val="21"/>
              </w:rPr>
              <w:t>5,678.30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4"/>
              <w:jc w:val="center"/>
              <w:rPr>
                <w:rFonts w:ascii="Arial" w:hAnsi="Arial" w:cs="Arial" w:eastAsia="Arial" w:hint="default"/>
                <w:sz w:val="21"/>
                <w:szCs w:val="21"/>
              </w:rPr>
            </w:pPr>
            <w:r>
              <w:rPr>
                <w:rFonts w:ascii="Arial"/>
                <w:sz w:val="21"/>
              </w:rPr>
              <w:t>9,667.62</w:t>
            </w:r>
          </w:p>
        </w:tc>
      </w:tr>
      <w:tr>
        <w:trPr>
          <w:trHeight w:val="314"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Arial" w:hAnsi="Arial" w:cs="Arial" w:eastAsia="Arial" w:hint="default"/>
                <w:sz w:val="21"/>
                <w:szCs w:val="21"/>
              </w:rPr>
            </w:pPr>
            <w:r>
              <w:rPr>
                <w:rFonts w:ascii="Arial"/>
                <w:sz w:val="21"/>
              </w:rPr>
              <w:t>3,283.92</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 w:right="0"/>
              <w:jc w:val="center"/>
              <w:rPr>
                <w:rFonts w:ascii="Arial" w:hAnsi="Arial" w:cs="Arial" w:eastAsia="Arial" w:hint="default"/>
                <w:sz w:val="21"/>
                <w:szCs w:val="21"/>
              </w:rPr>
            </w:pPr>
            <w:r>
              <w:rPr>
                <w:rFonts w:ascii="Arial"/>
                <w:sz w:val="21"/>
              </w:rPr>
              <w:t>3,707.15</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4"/>
              <w:jc w:val="center"/>
              <w:rPr>
                <w:rFonts w:ascii="Arial" w:hAnsi="Arial" w:cs="Arial" w:eastAsia="Arial" w:hint="default"/>
                <w:sz w:val="21"/>
                <w:szCs w:val="21"/>
              </w:rPr>
            </w:pPr>
            <w:r>
              <w:rPr>
                <w:rFonts w:ascii="Arial"/>
                <w:sz w:val="21"/>
              </w:rPr>
              <w:t>6,991.07</w:t>
            </w:r>
          </w:p>
        </w:tc>
      </w:tr>
      <w:tr>
        <w:trPr>
          <w:trHeight w:val="97"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404"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705.40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899.78</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4"/>
              <w:jc w:val="center"/>
              <w:rPr>
                <w:rFonts w:ascii="Arial" w:hAnsi="Arial" w:cs="Arial" w:eastAsia="Arial" w:hint="default"/>
                <w:sz w:val="21"/>
                <w:szCs w:val="21"/>
              </w:rPr>
            </w:pPr>
            <w:r>
              <w:rPr>
                <w:rFonts w:ascii="Arial"/>
                <w:sz w:val="21"/>
              </w:rPr>
              <w:t>1,605.18</w:t>
            </w:r>
          </w:p>
        </w:tc>
      </w:tr>
      <w:tr>
        <w:trPr>
          <w:trHeight w:val="312"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35"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1,071.37</w:t>
            </w: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4"/>
              <w:jc w:val="center"/>
              <w:rPr>
                <w:rFonts w:ascii="Arial" w:hAnsi="Arial" w:cs="Arial" w:eastAsia="Arial" w:hint="default"/>
                <w:sz w:val="21"/>
                <w:szCs w:val="21"/>
              </w:rPr>
            </w:pPr>
            <w:r>
              <w:rPr>
                <w:rFonts w:ascii="Arial"/>
                <w:sz w:val="21"/>
              </w:rPr>
              <w:t>1,071.37</w:t>
            </w:r>
          </w:p>
        </w:tc>
      </w:tr>
      <w:tr>
        <w:trPr>
          <w:trHeight w:val="97"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311" w:hRule="exact"/>
        </w:trPr>
        <w:tc>
          <w:tcPr>
            <w:tcW w:w="2725" w:type="dxa"/>
            <w:tcBorders>
              <w:top w:val="nil" w:sz="6" w:space="0" w:color="auto"/>
              <w:left w:val="nil" w:sz="6" w:space="0" w:color="auto"/>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6"/>
              <w:jc w:val="center"/>
              <w:rPr>
                <w:rFonts w:ascii="Arial" w:hAnsi="Arial" w:cs="Arial" w:eastAsia="Arial" w:hint="default"/>
                <w:sz w:val="21"/>
                <w:szCs w:val="21"/>
              </w:rPr>
            </w:pPr>
            <w:r>
              <w:rPr>
                <w:rFonts w:ascii="Arial"/>
                <w:w w:val="100"/>
                <w:sz w:val="21"/>
              </w:rPr>
              <w:t>-</w:t>
            </w:r>
          </w:p>
        </w:tc>
      </w:tr>
      <w:tr>
        <w:trPr>
          <w:trHeight w:val="97"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403"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6"/>
              <w:jc w:val="center"/>
              <w:rPr>
                <w:rFonts w:ascii="Arial" w:hAnsi="Arial" w:cs="Arial" w:eastAsia="Arial" w:hint="default"/>
                <w:sz w:val="21"/>
                <w:szCs w:val="21"/>
              </w:rPr>
            </w:pPr>
            <w:r>
              <w:rPr>
                <w:rFonts w:ascii="Arial"/>
                <w:w w:val="100"/>
                <w:sz w:val="21"/>
              </w:rPr>
              <w:t>-</w:t>
            </w:r>
          </w:p>
        </w:tc>
      </w:tr>
      <w:tr>
        <w:trPr>
          <w:trHeight w:val="314"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6"/>
              <w:jc w:val="center"/>
              <w:rPr>
                <w:rFonts w:ascii="Arial" w:hAnsi="Arial" w:cs="Arial" w:eastAsia="Arial" w:hint="default"/>
                <w:sz w:val="21"/>
                <w:szCs w:val="21"/>
              </w:rPr>
            </w:pPr>
            <w:r>
              <w:rPr>
                <w:rFonts w:ascii="Arial"/>
                <w:w w:val="100"/>
                <w:sz w:val="21"/>
              </w:rPr>
              <w:t>-</w:t>
            </w:r>
          </w:p>
        </w:tc>
      </w:tr>
      <w:tr>
        <w:trPr>
          <w:trHeight w:val="97"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403"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0.00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6"/>
              <w:jc w:val="center"/>
              <w:rPr>
                <w:rFonts w:ascii="Arial" w:hAnsi="Arial" w:cs="Arial" w:eastAsia="Arial" w:hint="default"/>
                <w:sz w:val="21"/>
                <w:szCs w:val="21"/>
              </w:rPr>
            </w:pPr>
            <w:r>
              <w:rPr>
                <w:rFonts w:ascii="Arial"/>
                <w:w w:val="100"/>
                <w:sz w:val="21"/>
              </w:rPr>
              <w:t>-</w:t>
            </w:r>
          </w:p>
        </w:tc>
      </w:tr>
      <w:tr>
        <w:trPr>
          <w:trHeight w:val="314"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35"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6"/>
              <w:jc w:val="center"/>
              <w:rPr>
                <w:rFonts w:ascii="Arial" w:hAnsi="Arial" w:cs="Arial" w:eastAsia="Arial" w:hint="default"/>
                <w:sz w:val="21"/>
                <w:szCs w:val="21"/>
              </w:rPr>
            </w:pPr>
            <w:r>
              <w:rPr>
                <w:rFonts w:ascii="Arial"/>
                <w:w w:val="100"/>
                <w:sz w:val="21"/>
              </w:rPr>
              <w:t>-</w:t>
            </w:r>
          </w:p>
        </w:tc>
      </w:tr>
      <w:tr>
        <w:trPr>
          <w:trHeight w:val="97"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309" w:hRule="exact"/>
        </w:trPr>
        <w:tc>
          <w:tcPr>
            <w:tcW w:w="2725" w:type="dxa"/>
            <w:tcBorders>
              <w:top w:val="nil" w:sz="6" w:space="0" w:color="auto"/>
              <w:left w:val="nil" w:sz="6" w:space="0" w:color="auto"/>
              <w:bottom w:val="nil" w:sz="6" w:space="0" w:color="auto"/>
              <w:right w:val="single" w:sz="4" w:space="0" w:color="000000"/>
            </w:tcBorders>
          </w:tcPr>
          <w:p>
            <w:pPr/>
          </w:p>
        </w:tc>
        <w:tc>
          <w:tcPr>
            <w:tcW w:w="1435"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6"/>
              <w:jc w:val="center"/>
              <w:rPr>
                <w:rFonts w:ascii="Arial" w:hAnsi="Arial" w:cs="Arial" w:eastAsia="Arial" w:hint="default"/>
                <w:sz w:val="21"/>
                <w:szCs w:val="21"/>
              </w:rPr>
            </w:pPr>
            <w:r>
              <w:rPr>
                <w:rFonts w:ascii="Arial"/>
                <w:w w:val="100"/>
                <w:sz w:val="21"/>
              </w:rPr>
              <w:t>-</w:t>
            </w:r>
          </w:p>
        </w:tc>
      </w:tr>
      <w:tr>
        <w:trPr>
          <w:trHeight w:val="99" w:hRule="exact"/>
        </w:trPr>
        <w:tc>
          <w:tcPr>
            <w:tcW w:w="272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38" w:type="dxa"/>
            <w:tcBorders>
              <w:top w:val="nil" w:sz="6" w:space="0" w:color="auto"/>
              <w:left w:val="single" w:sz="4" w:space="0" w:color="000000"/>
              <w:bottom w:val="nil" w:sz="6" w:space="0" w:color="auto"/>
              <w:right w:val="nil" w:sz="6" w:space="0" w:color="auto"/>
            </w:tcBorders>
          </w:tcPr>
          <w:p>
            <w:pPr/>
          </w:p>
        </w:tc>
      </w:tr>
      <w:tr>
        <w:trPr>
          <w:trHeight w:val="404"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pacing w:val="-4"/>
                <w:sz w:val="21"/>
                <w:szCs w:val="21"/>
              </w:rPr>
              <w:t>五、无形资产账面价值合计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3,989.32</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 w:right="0"/>
              <w:jc w:val="center"/>
              <w:rPr>
                <w:rFonts w:ascii="Arial" w:hAnsi="Arial" w:cs="Arial" w:eastAsia="Arial" w:hint="default"/>
                <w:sz w:val="21"/>
                <w:szCs w:val="21"/>
              </w:rPr>
            </w:pPr>
            <w:r>
              <w:rPr>
                <w:rFonts w:ascii="Arial"/>
                <w:sz w:val="21"/>
              </w:rPr>
              <w:t>5,678.30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4"/>
              <w:jc w:val="center"/>
              <w:rPr>
                <w:rFonts w:ascii="Arial" w:hAnsi="Arial" w:cs="Arial" w:eastAsia="Arial" w:hint="default"/>
                <w:sz w:val="21"/>
                <w:szCs w:val="21"/>
              </w:rPr>
            </w:pPr>
            <w:r>
              <w:rPr>
                <w:rFonts w:ascii="Arial"/>
                <w:sz w:val="21"/>
              </w:rPr>
              <w:t>9,667.62</w:t>
            </w:r>
          </w:p>
        </w:tc>
      </w:tr>
      <w:tr>
        <w:trPr>
          <w:trHeight w:val="410"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3,283.92</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3,707.15</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4"/>
              <w:jc w:val="center"/>
              <w:rPr>
                <w:rFonts w:ascii="Arial" w:hAnsi="Arial" w:cs="Arial" w:eastAsia="Arial" w:hint="default"/>
                <w:sz w:val="21"/>
                <w:szCs w:val="21"/>
              </w:rPr>
            </w:pPr>
            <w:r>
              <w:rPr>
                <w:rFonts w:ascii="Arial"/>
                <w:sz w:val="21"/>
              </w:rPr>
              <w:t>6,991.07</w:t>
            </w:r>
          </w:p>
        </w:tc>
      </w:tr>
      <w:tr>
        <w:trPr>
          <w:trHeight w:val="403" w:hRule="exact"/>
        </w:trPr>
        <w:tc>
          <w:tcPr>
            <w:tcW w:w="272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软件平台</w:t>
            </w:r>
          </w:p>
        </w:tc>
        <w:tc>
          <w:tcPr>
            <w:tcW w:w="1435" w:type="dxa"/>
            <w:vMerge w:val="restart"/>
            <w:tcBorders>
              <w:top w:val="nil" w:sz="6" w:space="0" w:color="auto"/>
              <w:left w:val="single" w:sz="4" w:space="0" w:color="000000"/>
              <w:right w:val="single" w:sz="4" w:space="0" w:color="000000"/>
            </w:tcBorders>
          </w:tcPr>
          <w:p>
            <w:pPr>
              <w:pStyle w:val="TableParagraph"/>
              <w:spacing w:line="240" w:lineRule="auto" w:before="72"/>
              <w:ind w:left="388" w:right="0"/>
              <w:jc w:val="left"/>
              <w:rPr>
                <w:rFonts w:ascii="Arial" w:hAnsi="Arial" w:cs="Arial" w:eastAsia="Arial" w:hint="default"/>
                <w:sz w:val="21"/>
                <w:szCs w:val="21"/>
              </w:rPr>
            </w:pPr>
            <w:r>
              <w:rPr>
                <w:rFonts w:ascii="Arial"/>
                <w:sz w:val="21"/>
              </w:rPr>
              <w:t>705.40</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899.78</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9"/>
              <w:jc w:val="right"/>
              <w:rPr>
                <w:rFonts w:ascii="Arial" w:hAnsi="Arial" w:cs="Arial" w:eastAsia="Arial" w:hint="default"/>
                <w:sz w:val="21"/>
                <w:szCs w:val="21"/>
              </w:rPr>
            </w:pPr>
            <w:r>
              <w:rPr>
                <w:rFonts w:ascii="Arial"/>
                <w:spacing w:val="-1"/>
                <w:sz w:val="21"/>
              </w:rPr>
              <w:t>0.00</w:t>
            </w:r>
          </w:p>
        </w:tc>
        <w:tc>
          <w:tcPr>
            <w:tcW w:w="1438"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4"/>
              <w:jc w:val="center"/>
              <w:rPr>
                <w:rFonts w:ascii="Arial" w:hAnsi="Arial" w:cs="Arial" w:eastAsia="Arial" w:hint="default"/>
                <w:sz w:val="21"/>
                <w:szCs w:val="21"/>
              </w:rPr>
            </w:pPr>
            <w:r>
              <w:rPr>
                <w:rFonts w:ascii="Arial"/>
                <w:sz w:val="21"/>
              </w:rPr>
              <w:t>1,605.18</w:t>
            </w:r>
          </w:p>
        </w:tc>
      </w:tr>
      <w:tr>
        <w:trPr>
          <w:trHeight w:val="406" w:hRule="exact"/>
        </w:trPr>
        <w:tc>
          <w:tcPr>
            <w:tcW w:w="2725"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35" w:type="dxa"/>
            <w:vMerge/>
            <w:tcBorders>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1,071.37</w:t>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438" w:type="dxa"/>
            <w:tcBorders>
              <w:top w:val="nil" w:sz="6" w:space="0" w:color="auto"/>
              <w:left w:val="single" w:sz="4" w:space="0" w:color="000000"/>
              <w:bottom w:val="single" w:sz="4" w:space="0" w:color="000000"/>
              <w:right w:val="nil" w:sz="6" w:space="0" w:color="auto"/>
            </w:tcBorders>
          </w:tcPr>
          <w:p>
            <w:pPr>
              <w:pStyle w:val="TableParagraph"/>
              <w:spacing w:line="240" w:lineRule="auto" w:before="76"/>
              <w:ind w:right="4"/>
              <w:jc w:val="center"/>
              <w:rPr>
                <w:rFonts w:ascii="Arial" w:hAnsi="Arial" w:cs="Arial" w:eastAsia="Arial" w:hint="default"/>
                <w:sz w:val="21"/>
                <w:szCs w:val="21"/>
              </w:rPr>
            </w:pPr>
            <w:r>
              <w:rPr>
                <w:rFonts w:ascii="Arial"/>
                <w:sz w:val="21"/>
              </w:rPr>
              <w:t>1,071.37</w:t>
            </w:r>
          </w:p>
        </w:tc>
      </w:tr>
    </w:tbl>
    <w:p>
      <w:pPr>
        <w:spacing w:line="240" w:lineRule="auto" w:before="4"/>
        <w:rPr>
          <w:rFonts w:ascii="宋体" w:hAnsi="宋体" w:cs="宋体" w:eastAsia="宋体" w:hint="default"/>
          <w:sz w:val="13"/>
          <w:szCs w:val="13"/>
        </w:rPr>
      </w:pPr>
    </w:p>
    <w:p>
      <w:pPr>
        <w:pStyle w:val="BodyText"/>
        <w:spacing w:line="357" w:lineRule="auto" w:before="26"/>
        <w:ind w:left="398" w:right="1716" w:firstLine="479"/>
        <w:jc w:val="left"/>
      </w:pPr>
      <w:r>
        <w:rPr/>
        <w:pict>
          <v:group style="position:absolute;margin-left:89.183998pt;margin-top:-95.104401pt;width:423.1pt;height:5.05pt;mso-position-horizontal-relative:page;mso-position-vertical-relative:paragraph;z-index:-1169752" coordorigin="1784,-1902" coordsize="8462,101">
            <v:shape style="position:absolute;left:1784;top:-1902;width:2725;height:101" type="#_x0000_t75" stroked="false">
              <v:imagedata r:id="rId243" o:title=""/>
            </v:shape>
            <v:shape style="position:absolute;left:4484;top:-1811;width:1440;height:10" type="#_x0000_t75" stroked="false">
              <v:imagedata r:id="rId230" o:title=""/>
            </v:shape>
            <v:shape style="position:absolute;left:5919;top:-1811;width:2883;height:10" type="#_x0000_t75" stroked="false">
              <v:imagedata r:id="rId231" o:title=""/>
            </v:shape>
            <v:shape style="position:absolute;left:8797;top:-1811;width:1448;height:10" type="#_x0000_t75" stroked="false">
              <v:imagedata r:id="rId232" o:title=""/>
            </v:shape>
            <w10:wrap type="none"/>
          </v:group>
        </w:pict>
      </w:r>
      <w:r>
        <w:rPr/>
        <w:pict>
          <v:group style="position:absolute;margin-left:89.183998pt;margin-top:-70.244362pt;width:423.1pt;height:.5pt;mso-position-horizontal-relative:page;mso-position-vertical-relative:paragraph;z-index:-1169728" coordorigin="1784,-1405" coordsize="8462,10">
            <v:shape style="position:absolute;left:1784;top:-1405;width:2705;height:10" type="#_x0000_t75" stroked="false">
              <v:imagedata r:id="rId233" o:title=""/>
            </v:shape>
            <v:shape style="position:absolute;left:4484;top:-1405;width:1440;height:10" type="#_x0000_t75" stroked="false">
              <v:imagedata r:id="rId230" o:title=""/>
            </v:shape>
            <v:shape style="position:absolute;left:5919;top:-1405;width:2883;height:10" type="#_x0000_t75" stroked="false">
              <v:imagedata r:id="rId231" o:title=""/>
            </v:shape>
            <v:shape style="position:absolute;left:8797;top:-1405;width:1448;height:10" type="#_x0000_t75" stroked="false">
              <v:imagedata r:id="rId232" o:title=""/>
            </v:shape>
            <w10:wrap type="none"/>
          </v:group>
        </w:pict>
      </w:r>
      <w:r>
        <w:rPr/>
        <w:pict>
          <v:group style="position:absolute;margin-left:89.183998pt;margin-top:-54.404369pt;width:423.1pt;height:5.05pt;mso-position-horizontal-relative:page;mso-position-vertical-relative:paragraph;z-index:-1169704" coordorigin="1784,-1088" coordsize="8462,101">
            <v:shape style="position:absolute;left:1784;top:-1088;width:2725;height:101" type="#_x0000_t75" stroked="false">
              <v:imagedata r:id="rId240" o:title=""/>
            </v:shape>
            <v:shape style="position:absolute;left:4484;top:-997;width:1440;height:10" type="#_x0000_t75" stroked="false">
              <v:imagedata r:id="rId230" o:title=""/>
            </v:shape>
            <v:shape style="position:absolute;left:5919;top:-997;width:2883;height:10" type="#_x0000_t75" stroked="false">
              <v:imagedata r:id="rId231" o:title=""/>
            </v:shape>
            <v:shape style="position:absolute;left:8797;top:-997;width:1448;height:10" type="#_x0000_t75" stroked="false">
              <v:imagedata r:id="rId232" o:title=""/>
            </v:shape>
            <w10:wrap type="none"/>
          </v:group>
        </w:pict>
      </w:r>
      <w:r>
        <w:rPr/>
        <w:pict>
          <v:group style="position:absolute;margin-left:89.183998pt;margin-top:-29.56439pt;width:423.1pt;height:.5pt;mso-position-horizontal-relative:page;mso-position-vertical-relative:paragraph;z-index:-1169680" coordorigin="1784,-591" coordsize="8462,10">
            <v:shape style="position:absolute;left:1784;top:-591;width:2705;height:10" type="#_x0000_t75" stroked="false">
              <v:imagedata r:id="rId233" o:title=""/>
            </v:shape>
            <v:shape style="position:absolute;left:4484;top:-591;width:1440;height:10" type="#_x0000_t75" stroked="false">
              <v:imagedata r:id="rId230" o:title=""/>
            </v:shape>
            <v:shape style="position:absolute;left:5919;top:-591;width:2883;height:10" type="#_x0000_t75" stroked="false">
              <v:imagedata r:id="rId231" o:title=""/>
            </v:shape>
            <v:shape style="position:absolute;left:8797;top:-591;width:1448;height:10" type="#_x0000_t75" stroked="false">
              <v:imagedata r:id="rId232" o:title=""/>
            </v:shape>
            <w10:wrap type="none"/>
          </v:group>
        </w:pict>
      </w:r>
      <w:r>
        <w:rPr/>
        <w:pict>
          <v:shape style="position:absolute;margin-left:224.449997pt;margin-top:-9.884351pt;width:.48002pt;height:.72pt;mso-position-horizontal-relative:page;mso-position-vertical-relative:paragraph;z-index:-1169656" type="#_x0000_t75" stroked="false">
            <v:imagedata r:id="rId244" o:title=""/>
          </v:shape>
        </w:pict>
      </w:r>
      <w:r>
        <w:rPr/>
        <w:pict>
          <v:shape style="position:absolute;margin-left:296.209991pt;margin-top:-9.884351pt;width:.48pt;height:.72pt;mso-position-horizontal-relative:page;mso-position-vertical-relative:paragraph;z-index:-1169632" type="#_x0000_t75" stroked="false">
            <v:imagedata r:id="rId244" o:title=""/>
          </v:shape>
        </w:pict>
      </w:r>
      <w:r>
        <w:rPr/>
        <w:pict>
          <v:shape style="position:absolute;margin-left:368.109985pt;margin-top:-9.884351pt;width:.48003pt;height:.72pt;mso-position-horizontal-relative:page;mso-position-vertical-relative:paragraph;z-index:-1169608" type="#_x0000_t75" stroked="false">
            <v:imagedata r:id="rId244" o:title=""/>
          </v:shape>
        </w:pict>
      </w:r>
      <w:r>
        <w:rPr/>
        <w:pict>
          <v:shape style="position:absolute;margin-left:440.109985pt;margin-top:-9.884351pt;width:.48003pt;height:.72pt;mso-position-horizontal-relative:page;mso-position-vertical-relative:paragraph;z-index:-1169584" type="#_x0000_t75" stroked="false">
            <v:imagedata r:id="rId244" o:title=""/>
          </v:shape>
        </w:pict>
      </w:r>
      <w:r>
        <w:rPr>
          <w:spacing w:val="4"/>
        </w:rPr>
        <w:t>本年度非专利技术增加主要是公司自行研发的软件完工结项达到结转无形</w:t>
      </w:r>
      <w:r>
        <w:rPr/>
        <w:t> 资产条件从开发支出转入；软件平台增加主要是外购入软件开发平台。</w:t>
      </w:r>
    </w:p>
    <w:p>
      <w:pPr>
        <w:spacing w:line="240" w:lineRule="auto" w:before="12"/>
        <w:rPr>
          <w:rFonts w:ascii="宋体" w:hAnsi="宋体" w:cs="宋体" w:eastAsia="宋体" w:hint="default"/>
          <w:sz w:val="20"/>
          <w:szCs w:val="20"/>
        </w:rPr>
      </w:pPr>
    </w:p>
    <w:p>
      <w:pPr>
        <w:pStyle w:val="BodyText"/>
        <w:spacing w:line="240" w:lineRule="auto" w:before="0"/>
        <w:ind w:left="878" w:right="1716"/>
        <w:jc w:val="left"/>
      </w:pPr>
      <w:r>
        <w:rPr/>
        <w:t>公司无形资产包括商标、计算机软件著作权、其他等。</w:t>
      </w:r>
    </w:p>
    <w:p>
      <w:pPr>
        <w:pStyle w:val="BodyText"/>
        <w:spacing w:line="240" w:lineRule="auto" w:before="154"/>
        <w:ind w:left="878" w:right="1716"/>
        <w:jc w:val="left"/>
      </w:pPr>
      <w:r>
        <w:rPr/>
        <w:t>（</w:t>
      </w:r>
      <w:r>
        <w:rPr>
          <w:rFonts w:ascii="Arial" w:hAnsi="Arial" w:cs="Arial" w:eastAsia="Arial" w:hint="default"/>
        </w:rPr>
        <w:t>1</w:t>
      </w:r>
      <w:r>
        <w:rPr/>
        <w:t>）商标</w:t>
      </w:r>
    </w:p>
    <w:p>
      <w:pPr>
        <w:pStyle w:val="BodyText"/>
        <w:spacing w:line="357" w:lineRule="auto" w:before="134"/>
        <w:ind w:left="398" w:right="1716" w:firstLine="479"/>
        <w:jc w:val="left"/>
      </w:pPr>
      <w:r>
        <w:rPr/>
        <w:pict>
          <v:group style="position:absolute;margin-left:75.744003pt;margin-top:89.115639pt;width:446.6pt;height:24.5pt;mso-position-horizontal-relative:page;mso-position-vertical-relative:paragraph;z-index:-1169560" coordorigin="1515,1782" coordsize="8932,490">
            <v:shape style="position:absolute;left:1515;top:1782;width:3824;height:490" type="#_x0000_t75" stroked="false">
              <v:imagedata r:id="rId245" o:title=""/>
            </v:shape>
            <v:shape style="position:absolute;left:5334;top:1782;width:1138;height:10" type="#_x0000_t75" stroked="false">
              <v:imagedata r:id="rId94" o:title=""/>
            </v:shape>
            <v:shape style="position:absolute;left:6467;top:1782;width:2347;height:10" type="#_x0000_t75" stroked="false">
              <v:imagedata r:id="rId246" o:title=""/>
            </v:shape>
            <v:shape style="position:absolute;left:8809;top:1782;width:1637;height:10" type="#_x0000_t75" stroked="false">
              <v:imagedata r:id="rId247" o:title=""/>
            </v:shape>
            <w10:wrap type="none"/>
          </v:group>
        </w:pict>
      </w:r>
      <w:r>
        <w:rPr/>
        <w:pict>
          <v:shape style="position:absolute;margin-left:153.5pt;margin-top:120.311592pt;width:.47998pt;height:.72pt;mso-position-horizontal-relative:page;mso-position-vertical-relative:paragraph;z-index:7792" type="#_x0000_t75" stroked="false">
            <v:imagedata r:id="rId248" o:title=""/>
          </v:shape>
        </w:pict>
      </w:r>
      <w:r>
        <w:rPr/>
        <w:pict>
          <v:shape style="position:absolute;margin-left:266.929993pt;margin-top:120.311592pt;width:.47996pt;height:.72pt;mso-position-horizontal-relative:page;mso-position-vertical-relative:paragraph;z-index:7816" type="#_x0000_t75" stroked="false">
            <v:imagedata r:id="rId248" o:title=""/>
          </v:shape>
        </w:pict>
      </w:r>
      <w:r>
        <w:rPr/>
        <w:pict>
          <v:shape style="position:absolute;margin-left:323.589996pt;margin-top:120.311592pt;width:.47996pt;height:.72pt;mso-position-horizontal-relative:page;mso-position-vertical-relative:paragraph;z-index:7840" type="#_x0000_t75" stroked="false">
            <v:imagedata r:id="rId248" o:title=""/>
          </v:shape>
        </w:pict>
      </w:r>
      <w:r>
        <w:rPr/>
        <w:pict>
          <v:shape style="position:absolute;margin-left:440.709991pt;margin-top:120.311592pt;width:.503979pt;height:.72pt;mso-position-horizontal-relative:page;mso-position-vertical-relative:paragraph;z-index:7864" type="#_x0000_t75" stroked="false">
            <v:imagedata r:id="rId248" o:title=""/>
          </v:shape>
        </w:pict>
      </w:r>
      <w:r>
        <w:rPr>
          <w:spacing w:val="4"/>
        </w:rPr>
        <w:t>本公司使用的商标均已在国家工商行政管理总局商标局注册，具体情况如</w:t>
      </w:r>
      <w:r>
        <w:rPr/>
        <w:t> 下：</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62"/>
        <w:gridCol w:w="2269"/>
        <w:gridCol w:w="1133"/>
        <w:gridCol w:w="2343"/>
        <w:gridCol w:w="1628"/>
      </w:tblGrid>
      <w:tr>
        <w:trPr>
          <w:trHeight w:val="550" w:hRule="exact"/>
        </w:trPr>
        <w:tc>
          <w:tcPr>
            <w:tcW w:w="1562" w:type="dxa"/>
            <w:tcBorders>
              <w:top w:val="single" w:sz="4" w:space="0" w:color="000000"/>
              <w:left w:val="nil" w:sz="6" w:space="0" w:color="auto"/>
              <w:bottom w:val="nil" w:sz="6" w:space="0" w:color="auto"/>
              <w:right w:val="single" w:sz="4" w:space="0" w:color="000000"/>
            </w:tcBorders>
            <w:shd w:val="clear" w:color="auto" w:fill="DFDFDF"/>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b/>
                <w:bCs/>
                <w:sz w:val="21"/>
                <w:szCs w:val="21"/>
              </w:rPr>
              <w:t>商标名称</w:t>
            </w:r>
            <w:r>
              <w:rPr>
                <w:rFonts w:ascii="宋体" w:hAnsi="宋体" w:cs="宋体" w:eastAsia="宋体" w:hint="default"/>
                <w:sz w:val="21"/>
                <w:szCs w:val="21"/>
              </w:rPr>
            </w:r>
          </w:p>
        </w:tc>
        <w:tc>
          <w:tcPr>
            <w:tcW w:w="2269" w:type="dxa"/>
            <w:tcBorders>
              <w:top w:val="single" w:sz="4" w:space="0" w:color="000000"/>
              <w:left w:val="single" w:sz="4" w:space="0" w:color="000000"/>
              <w:bottom w:val="nil" w:sz="6" w:space="0" w:color="auto"/>
              <w:right w:val="single" w:sz="4" w:space="0" w:color="000000"/>
            </w:tcBorders>
            <w:shd w:val="clear" w:color="auto" w:fill="DFDFDF"/>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1133" w:type="dxa"/>
            <w:tcBorders>
              <w:top w:val="single" w:sz="4" w:space="0" w:color="000000"/>
              <w:left w:val="single" w:sz="4" w:space="0" w:color="000000"/>
              <w:bottom w:val="nil" w:sz="6" w:space="0" w:color="auto"/>
              <w:right w:val="single" w:sz="4" w:space="0" w:color="000000"/>
            </w:tcBorders>
            <w:shd w:val="clear" w:color="auto" w:fill="DFDFDF"/>
          </w:tcPr>
          <w:p>
            <w:pPr>
              <w:pStyle w:val="TableParagraph"/>
              <w:spacing w:line="240" w:lineRule="auto" w:before="102"/>
              <w:ind w:right="245"/>
              <w:jc w:val="right"/>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2343" w:type="dxa"/>
            <w:tcBorders>
              <w:top w:val="single" w:sz="4" w:space="0" w:color="000000"/>
              <w:left w:val="single" w:sz="4" w:space="0" w:color="000000"/>
              <w:bottom w:val="nil" w:sz="6" w:space="0" w:color="auto"/>
              <w:right w:val="single" w:sz="4" w:space="0" w:color="000000"/>
            </w:tcBorders>
            <w:shd w:val="clear" w:color="auto" w:fill="DFDFDF"/>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b/>
                <w:bCs/>
                <w:sz w:val="21"/>
                <w:szCs w:val="21"/>
              </w:rPr>
              <w:t>注册有效期</w:t>
            </w:r>
            <w:r>
              <w:rPr>
                <w:rFonts w:ascii="宋体" w:hAnsi="宋体" w:cs="宋体" w:eastAsia="宋体" w:hint="default"/>
                <w:sz w:val="21"/>
                <w:szCs w:val="21"/>
              </w:rPr>
            </w:r>
          </w:p>
        </w:tc>
        <w:tc>
          <w:tcPr>
            <w:tcW w:w="1628" w:type="dxa"/>
            <w:tcBorders>
              <w:top w:val="single" w:sz="4" w:space="0" w:color="000000"/>
              <w:left w:val="single" w:sz="4" w:space="0" w:color="000000"/>
              <w:bottom w:val="nil" w:sz="6" w:space="0" w:color="auto"/>
              <w:right w:val="nil" w:sz="6" w:space="0" w:color="auto"/>
            </w:tcBorders>
            <w:shd w:val="clear" w:color="auto" w:fill="DFDFDF"/>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核定服务项目</w:t>
            </w:r>
            <w:r>
              <w:rPr>
                <w:rFonts w:ascii="宋体" w:hAnsi="宋体" w:cs="宋体" w:eastAsia="宋体" w:hint="default"/>
                <w:sz w:val="21"/>
                <w:szCs w:val="21"/>
              </w:rPr>
            </w:r>
          </w:p>
          <w:p>
            <w:pPr>
              <w:pStyle w:val="TableParagraph"/>
              <w:spacing w:line="289" w:lineRule="exact"/>
              <w:ind w:right="1"/>
              <w:jc w:val="center"/>
              <w:rPr>
                <w:rFonts w:ascii="Arial" w:hAnsi="Arial" w:cs="Arial" w:eastAsia="Arial" w:hint="default"/>
                <w:sz w:val="21"/>
                <w:szCs w:val="21"/>
              </w:rPr>
            </w:pPr>
            <w:r>
              <w:rPr>
                <w:rFonts w:ascii="Arial" w:hAnsi="Arial" w:cs="Arial" w:eastAsia="Arial" w:hint="default"/>
                <w:b/>
                <w:bCs/>
                <w:sz w:val="21"/>
                <w:szCs w:val="21"/>
              </w:rPr>
              <w:t>(</w:t>
            </w:r>
            <w:r>
              <w:rPr>
                <w:rFonts w:ascii="宋体" w:hAnsi="宋体" w:cs="宋体" w:eastAsia="宋体" w:hint="default"/>
                <w:b/>
                <w:bCs/>
                <w:sz w:val="21"/>
                <w:szCs w:val="21"/>
              </w:rPr>
              <w:t>类别</w:t>
            </w:r>
            <w:r>
              <w:rPr>
                <w:rFonts w:ascii="Arial" w:hAnsi="Arial" w:cs="Arial" w:eastAsia="Arial" w:hint="default"/>
                <w:b/>
                <w:bCs/>
                <w:sz w:val="21"/>
                <w:szCs w:val="21"/>
              </w:rPr>
              <w:t>)</w:t>
            </w:r>
            <w:r>
              <w:rPr>
                <w:rFonts w:ascii="Arial" w:hAnsi="Arial" w:cs="Arial" w:eastAsia="Arial" w:hint="default"/>
                <w:sz w:val="21"/>
                <w:szCs w:val="21"/>
              </w:rPr>
            </w:r>
          </w:p>
        </w:tc>
      </w:tr>
      <w:tr>
        <w:trPr>
          <w:trHeight w:val="643" w:hRule="exact"/>
        </w:trPr>
        <w:tc>
          <w:tcPr>
            <w:tcW w:w="1562"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8"/>
                <w:szCs w:val="28"/>
              </w:rPr>
            </w:pP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深圳天源迪科信息技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术股份有限公司</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9"/>
              <w:ind w:right="216"/>
              <w:jc w:val="right"/>
              <w:rPr>
                <w:rFonts w:ascii="Arial" w:hAnsi="Arial" w:cs="Arial" w:eastAsia="Arial" w:hint="default"/>
                <w:sz w:val="21"/>
                <w:szCs w:val="21"/>
              </w:rPr>
            </w:pPr>
            <w:r>
              <w:rPr>
                <w:rFonts w:ascii="Arial"/>
                <w:spacing w:val="-3"/>
                <w:sz w:val="21"/>
              </w:rPr>
              <w:t>1159731</w:t>
            </w:r>
          </w:p>
        </w:tc>
        <w:tc>
          <w:tcPr>
            <w:tcW w:w="2343" w:type="dxa"/>
            <w:tcBorders>
              <w:top w:val="nil" w:sz="6" w:space="0" w:color="auto"/>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Arial" w:hAnsi="Arial" w:cs="Arial" w:eastAsia="Arial" w:hint="default"/>
                <w:sz w:val="21"/>
                <w:szCs w:val="21"/>
              </w:rPr>
              <w:t>2008 </w:t>
            </w:r>
            <w:r>
              <w:rPr>
                <w:rFonts w:ascii="宋体" w:hAnsi="宋体" w:cs="宋体" w:eastAsia="宋体" w:hint="default"/>
                <w:sz w:val="21"/>
                <w:szCs w:val="21"/>
              </w:rPr>
              <w:t>年 </w:t>
            </w:r>
            <w:r>
              <w:rPr>
                <w:rFonts w:ascii="Arial" w:hAnsi="Arial" w:cs="Arial" w:eastAsia="Arial" w:hint="default"/>
                <w:sz w:val="21"/>
                <w:szCs w:val="21"/>
              </w:rPr>
              <w:t>3  </w:t>
            </w:r>
            <w:r>
              <w:rPr>
                <w:rFonts w:ascii="宋体" w:hAnsi="宋体" w:cs="宋体" w:eastAsia="宋体" w:hint="default"/>
                <w:sz w:val="21"/>
                <w:szCs w:val="21"/>
              </w:rPr>
              <w:t>月 </w:t>
            </w:r>
            <w:r>
              <w:rPr>
                <w:rFonts w:ascii="Arial" w:hAnsi="Arial" w:cs="Arial" w:eastAsia="Arial" w:hint="default"/>
                <w:sz w:val="21"/>
                <w:szCs w:val="21"/>
              </w:rPr>
              <w:t>14</w:t>
            </w:r>
            <w:r>
              <w:rPr>
                <w:rFonts w:ascii="Arial" w:hAnsi="Arial" w:cs="Arial" w:eastAsia="Arial" w:hint="default"/>
                <w:spacing w:val="24"/>
                <w:sz w:val="21"/>
                <w:szCs w:val="21"/>
              </w:rPr>
              <w:t> </w:t>
            </w:r>
            <w:r>
              <w:rPr>
                <w:rFonts w:ascii="宋体" w:hAnsi="宋体" w:cs="宋体" w:eastAsia="宋体" w:hint="default"/>
                <w:sz w:val="21"/>
                <w:szCs w:val="21"/>
              </w:rPr>
              <w:t>日至</w:t>
            </w:r>
          </w:p>
          <w:p>
            <w:pPr>
              <w:pStyle w:val="TableParagraph"/>
              <w:spacing w:line="240" w:lineRule="auto" w:before="24"/>
              <w:ind w:left="10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13</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628" w:type="dxa"/>
            <w:tcBorders>
              <w:top w:val="nil" w:sz="6" w:space="0" w:color="auto"/>
              <w:left w:val="single" w:sz="4" w:space="0" w:color="000000"/>
              <w:bottom w:val="single" w:sz="4" w:space="0" w:color="000000"/>
              <w:right w:val="nil" w:sz="6" w:space="0" w:color="auto"/>
            </w:tcBorders>
          </w:tcPr>
          <w:p>
            <w:pPr>
              <w:pStyle w:val="TableParagraph"/>
              <w:spacing w:line="240" w:lineRule="auto" w:before="86"/>
              <w:ind w:left="429"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r>
    </w:tbl>
    <w:p>
      <w:pPr>
        <w:spacing w:after="0" w:line="240" w:lineRule="auto"/>
        <w:jc w:val="left"/>
        <w:rPr>
          <w:rFonts w:ascii="宋体" w:hAnsi="宋体" w:cs="宋体" w:eastAsia="宋体" w:hint="default"/>
          <w:sz w:val="21"/>
          <w:szCs w:val="21"/>
        </w:rPr>
        <w:sectPr>
          <w:footerReference w:type="default" r:id="rId234"/>
          <w:pgSz w:w="11910" w:h="16840"/>
          <w:pgMar w:footer="835" w:header="877" w:top="1060" w:bottom="1020" w:left="1400" w:right="0"/>
        </w:sectPr>
      </w:pPr>
    </w:p>
    <w:p>
      <w:pPr>
        <w:spacing w:line="240" w:lineRule="auto" w:before="10"/>
        <w:rPr>
          <w:rFonts w:ascii="宋体" w:hAnsi="宋体" w:cs="宋体" w:eastAsia="宋体" w:hint="default"/>
          <w:sz w:val="27"/>
          <w:szCs w:val="27"/>
        </w:rPr>
      </w:pPr>
      <w:r>
        <w:rPr/>
        <w:pict>
          <v:group style="position:absolute;margin-left:75.744003pt;margin-top:338.329987pt;width:446.6pt;height:.5pt;mso-position-horizontal-relative:page;mso-position-vertical-relative:page;z-index:-1169248" coordorigin="1515,6767" coordsize="8932,10">
            <v:shape style="position:absolute;left:1515;top:6767;width:706;height:10" type="#_x0000_t75" stroked="false">
              <v:imagedata r:id="rId250" o:title=""/>
            </v:shape>
            <v:shape style="position:absolute;left:2216;top:6767;width:2554;height:10" type="#_x0000_t75" stroked="false">
              <v:imagedata r:id="rId251" o:title=""/>
            </v:shape>
            <v:shape style="position:absolute;left:4765;top:6767;width:857;height:10" type="#_x0000_t75" stroked="false">
              <v:imagedata r:id="rId252" o:title=""/>
            </v:shape>
            <v:shape style="position:absolute;left:5617;top:6767;width:1707;height:10" type="#_x0000_t75" stroked="false">
              <v:imagedata r:id="rId253" o:title=""/>
            </v:shape>
            <v:shape style="position:absolute;left:7319;top:6767;width:1563;height:10" type="#_x0000_t75" stroked="false">
              <v:imagedata r:id="rId254" o:title=""/>
            </v:shape>
            <v:shape style="position:absolute;left:8877;top:6767;width:1570;height:10" type="#_x0000_t75" stroked="false">
              <v:imagedata r:id="rId255" o:title=""/>
            </v:shape>
            <w10:wrap type="none"/>
          </v:group>
        </w:pict>
      </w:r>
      <w:r>
        <w:rPr/>
        <w:pict>
          <v:group style="position:absolute;margin-left:75.744003pt;margin-top:366.049988pt;width:446.6pt;height:.5pt;mso-position-horizontal-relative:page;mso-position-vertical-relative:page;z-index:-1169224" coordorigin="1515,7321" coordsize="8932,10">
            <v:shape style="position:absolute;left:1515;top:7321;width:706;height:10" type="#_x0000_t75" stroked="false">
              <v:imagedata r:id="rId250" o:title=""/>
            </v:shape>
            <v:shape style="position:absolute;left:2216;top:7321;width:2554;height:10" type="#_x0000_t75" stroked="false">
              <v:imagedata r:id="rId251" o:title=""/>
            </v:shape>
            <v:shape style="position:absolute;left:4765;top:7321;width:857;height:10" type="#_x0000_t75" stroked="false">
              <v:imagedata r:id="rId252" o:title=""/>
            </v:shape>
            <v:shape style="position:absolute;left:5617;top:7321;width:1707;height:10" type="#_x0000_t75" stroked="false">
              <v:imagedata r:id="rId253" o:title=""/>
            </v:shape>
            <v:shape style="position:absolute;left:7319;top:7321;width:1563;height:10" type="#_x0000_t75" stroked="false">
              <v:imagedata r:id="rId254" o:title=""/>
            </v:shape>
            <v:shape style="position:absolute;left:8877;top:7321;width:1570;height:10" type="#_x0000_t75" stroked="false">
              <v:imagedata r:id="rId255" o:title=""/>
            </v:shape>
            <w10:wrap type="none"/>
          </v:group>
        </w:pict>
      </w:r>
      <w:r>
        <w:rPr/>
        <w:pict>
          <v:group style="position:absolute;margin-left:75.744003pt;margin-top:381.889984pt;width:446.6pt;height:5.05pt;mso-position-horizontal-relative:page;mso-position-vertical-relative:page;z-index:-1169200" coordorigin="1515,7638" coordsize="8932,101">
            <v:shape style="position:absolute;left:1515;top:7638;width:725;height:101" type="#_x0000_t75" stroked="false">
              <v:imagedata r:id="rId256" o:title=""/>
            </v:shape>
            <v:shape style="position:absolute;left:2216;top:7729;width:2554;height:10" type="#_x0000_t75" stroked="false">
              <v:imagedata r:id="rId257" o:title=""/>
            </v:shape>
            <v:shape style="position:absolute;left:4765;top:7729;width:857;height:10" type="#_x0000_t75" stroked="false">
              <v:imagedata r:id="rId258" o:title=""/>
            </v:shape>
            <v:shape style="position:absolute;left:5617;top:7729;width:1707;height:10" type="#_x0000_t75" stroked="false">
              <v:imagedata r:id="rId259" o:title=""/>
            </v:shape>
            <v:shape style="position:absolute;left:7319;top:7729;width:1563;height:10" type="#_x0000_t75" stroked="false">
              <v:imagedata r:id="rId260" o:title=""/>
            </v:shape>
            <v:shape style="position:absolute;left:8877;top:7729;width:1570;height:10" type="#_x0000_t75" stroked="false">
              <v:imagedata r:id="rId261" o:title=""/>
            </v:shape>
            <w10:wrap type="none"/>
          </v:group>
        </w:pict>
      </w:r>
      <w:r>
        <w:rPr/>
        <w:pict>
          <v:group style="position:absolute;margin-left:75.744003pt;margin-top:414.169983pt;width:446.6pt;height:.5pt;mso-position-horizontal-relative:page;mso-position-vertical-relative:page;z-index:-1169176" coordorigin="1515,8283" coordsize="8932,10">
            <v:shape style="position:absolute;left:1515;top:8283;width:706;height:10" type="#_x0000_t75" stroked="false">
              <v:imagedata r:id="rId250" o:title=""/>
            </v:shape>
            <v:shape style="position:absolute;left:2216;top:8283;width:2554;height:10" type="#_x0000_t75" stroked="false">
              <v:imagedata r:id="rId257" o:title=""/>
            </v:shape>
            <v:shape style="position:absolute;left:4765;top:8283;width:857;height:10" type="#_x0000_t75" stroked="false">
              <v:imagedata r:id="rId258" o:title=""/>
            </v:shape>
            <v:shape style="position:absolute;left:5617;top:8283;width:1707;height:10" type="#_x0000_t75" stroked="false">
              <v:imagedata r:id="rId259" o:title=""/>
            </v:shape>
            <v:shape style="position:absolute;left:7319;top:8283;width:1563;height:10" type="#_x0000_t75" stroked="false">
              <v:imagedata r:id="rId260" o:title=""/>
            </v:shape>
            <v:shape style="position:absolute;left:8877;top:8283;width:1570;height:10" type="#_x0000_t75" stroked="false">
              <v:imagedata r:id="rId261" o:title=""/>
            </v:shape>
            <w10:wrap type="none"/>
          </v:group>
        </w:pict>
      </w:r>
      <w:r>
        <w:rPr/>
        <w:pict>
          <v:group style="position:absolute;margin-left:75.744003pt;margin-top:441.889984pt;width:446.6pt;height:.5pt;mso-position-horizontal-relative:page;mso-position-vertical-relative:page;z-index:-1169152" coordorigin="1515,8838" coordsize="8932,10">
            <v:shape style="position:absolute;left:1515;top:8838;width:706;height:10" type="#_x0000_t75" stroked="false">
              <v:imagedata r:id="rId250" o:title=""/>
            </v:shape>
            <v:shape style="position:absolute;left:2216;top:8838;width:2554;height:10" type="#_x0000_t75" stroked="false">
              <v:imagedata r:id="rId257" o:title=""/>
            </v:shape>
            <v:shape style="position:absolute;left:4765;top:8838;width:857;height:10" type="#_x0000_t75" stroked="false">
              <v:imagedata r:id="rId258" o:title=""/>
            </v:shape>
            <v:shape style="position:absolute;left:5617;top:8838;width:1707;height:10" type="#_x0000_t75" stroked="false">
              <v:imagedata r:id="rId259" o:title=""/>
            </v:shape>
            <v:shape style="position:absolute;left:7319;top:8838;width:1563;height:10" type="#_x0000_t75" stroked="false">
              <v:imagedata r:id="rId260" o:title=""/>
            </v:shape>
            <v:shape style="position:absolute;left:8877;top:8838;width:1570;height:10" type="#_x0000_t75" stroked="false">
              <v:imagedata r:id="rId261" o:title=""/>
            </v:shape>
            <w10:wrap type="none"/>
          </v:group>
        </w:pict>
      </w:r>
      <w:r>
        <w:rPr/>
        <w:pict>
          <v:group style="position:absolute;margin-left:75.744003pt;margin-top:469.629974pt;width:446.6pt;height:.5pt;mso-position-horizontal-relative:page;mso-position-vertical-relative:page;z-index:-1169128" coordorigin="1515,9393" coordsize="8932,10">
            <v:shape style="position:absolute;left:1515;top:9393;width:706;height:10" type="#_x0000_t75" stroked="false">
              <v:imagedata r:id="rId250" o:title=""/>
            </v:shape>
            <v:shape style="position:absolute;left:2216;top:9393;width:2554;height:10" type="#_x0000_t75" stroked="false">
              <v:imagedata r:id="rId257" o:title=""/>
            </v:shape>
            <v:shape style="position:absolute;left:4765;top:9393;width:857;height:10" type="#_x0000_t75" stroked="false">
              <v:imagedata r:id="rId258" o:title=""/>
            </v:shape>
            <v:shape style="position:absolute;left:5617;top:9393;width:1707;height:10" type="#_x0000_t75" stroked="false">
              <v:imagedata r:id="rId259" o:title=""/>
            </v:shape>
            <v:shape style="position:absolute;left:7319;top:9393;width:1563;height:10" type="#_x0000_t75" stroked="false">
              <v:imagedata r:id="rId260" o:title=""/>
            </v:shape>
            <v:shape style="position:absolute;left:8877;top:9393;width:1570;height:10" type="#_x0000_t75" stroked="false">
              <v:imagedata r:id="rId261" o:title=""/>
            </v:shape>
            <w10:wrap type="none"/>
          </v:group>
        </w:pict>
      </w:r>
      <w:r>
        <w:rPr/>
        <w:pict>
          <v:group style="position:absolute;margin-left:75.744003pt;margin-top:497.349976pt;width:446.6pt;height:.5pt;mso-position-horizontal-relative:page;mso-position-vertical-relative:page;z-index:-1169104" coordorigin="1515,9947" coordsize="8932,10">
            <v:shape style="position:absolute;left:1515;top:9947;width:706;height:10" type="#_x0000_t75" stroked="false">
              <v:imagedata r:id="rId250" o:title=""/>
            </v:shape>
            <v:shape style="position:absolute;left:2216;top:9947;width:2554;height:10" type="#_x0000_t75" stroked="false">
              <v:imagedata r:id="rId251" o:title=""/>
            </v:shape>
            <v:shape style="position:absolute;left:4765;top:9947;width:857;height:10" type="#_x0000_t75" stroked="false">
              <v:imagedata r:id="rId252" o:title=""/>
            </v:shape>
            <v:shape style="position:absolute;left:5617;top:9947;width:1707;height:10" type="#_x0000_t75" stroked="false">
              <v:imagedata r:id="rId253" o:title=""/>
            </v:shape>
            <v:shape style="position:absolute;left:7319;top:9947;width:1563;height:10" type="#_x0000_t75" stroked="false">
              <v:imagedata r:id="rId254" o:title=""/>
            </v:shape>
            <v:shape style="position:absolute;left:8877;top:9947;width:1570;height:10" type="#_x0000_t75" stroked="false">
              <v:imagedata r:id="rId255" o:title=""/>
            </v:shape>
            <w10:wrap type="none"/>
          </v:group>
        </w:pict>
      </w:r>
      <w:r>
        <w:rPr/>
        <w:pict>
          <v:group style="position:absolute;margin-left:75.744003pt;margin-top:525.070007pt;width:446.6pt;height:.5pt;mso-position-horizontal-relative:page;mso-position-vertical-relative:page;z-index:-1169080" coordorigin="1515,10501" coordsize="8932,10">
            <v:shape style="position:absolute;left:1515;top:10501;width:706;height:10" type="#_x0000_t75" stroked="false">
              <v:imagedata r:id="rId250" o:title=""/>
            </v:shape>
            <v:shape style="position:absolute;left:2216;top:10501;width:2554;height:10" type="#_x0000_t75" stroked="false">
              <v:imagedata r:id="rId251" o:title=""/>
            </v:shape>
            <v:shape style="position:absolute;left:4765;top:10501;width:857;height:10" type="#_x0000_t75" stroked="false">
              <v:imagedata r:id="rId252" o:title=""/>
            </v:shape>
            <v:shape style="position:absolute;left:5617;top:10501;width:1707;height:10" type="#_x0000_t75" stroked="false">
              <v:imagedata r:id="rId253" o:title=""/>
            </v:shape>
            <v:shape style="position:absolute;left:7319;top:10501;width:1563;height:10" type="#_x0000_t75" stroked="false">
              <v:imagedata r:id="rId254" o:title=""/>
            </v:shape>
            <v:shape style="position:absolute;left:8877;top:10501;width:1570;height:10" type="#_x0000_t75" stroked="false">
              <v:imagedata r:id="rId255" o:title=""/>
            </v:shape>
            <w10:wrap type="none"/>
          </v:group>
        </w:pict>
      </w:r>
      <w:r>
        <w:rPr/>
        <w:pict>
          <v:group style="position:absolute;margin-left:75.744003pt;margin-top:552.789978pt;width:446.6pt;height:.5pt;mso-position-horizontal-relative:page;mso-position-vertical-relative:page;z-index:-1169056" coordorigin="1515,11056" coordsize="8932,10">
            <v:shape style="position:absolute;left:1515;top:11056;width:706;height:10" type="#_x0000_t75" stroked="false">
              <v:imagedata r:id="rId250" o:title=""/>
            </v:shape>
            <v:shape style="position:absolute;left:2216;top:11056;width:2554;height:10" type="#_x0000_t75" stroked="false">
              <v:imagedata r:id="rId251" o:title=""/>
            </v:shape>
            <v:shape style="position:absolute;left:4765;top:11056;width:857;height:10" type="#_x0000_t75" stroked="false">
              <v:imagedata r:id="rId252" o:title=""/>
            </v:shape>
            <v:shape style="position:absolute;left:5617;top:11056;width:1707;height:10" type="#_x0000_t75" stroked="false">
              <v:imagedata r:id="rId253" o:title=""/>
            </v:shape>
            <v:shape style="position:absolute;left:7319;top:11056;width:1563;height:10" type="#_x0000_t75" stroked="false">
              <v:imagedata r:id="rId254" o:title=""/>
            </v:shape>
            <v:shape style="position:absolute;left:8877;top:11056;width:1570;height:10" type="#_x0000_t75" stroked="false">
              <v:imagedata r:id="rId255" o:title=""/>
            </v:shape>
            <w10:wrap type="none"/>
          </v:group>
        </w:pict>
      </w:r>
      <w:r>
        <w:rPr/>
        <w:pict>
          <v:group style="position:absolute;margin-left:75.744003pt;margin-top:580.51001pt;width:446.6pt;height:.5pt;mso-position-horizontal-relative:page;mso-position-vertical-relative:page;z-index:-1169032" coordorigin="1515,11610" coordsize="8932,10">
            <v:shape style="position:absolute;left:1515;top:11610;width:706;height:10" type="#_x0000_t75" stroked="false">
              <v:imagedata r:id="rId250" o:title=""/>
            </v:shape>
            <v:shape style="position:absolute;left:2216;top:11610;width:2554;height:10" type="#_x0000_t75" stroked="false">
              <v:imagedata r:id="rId251" o:title=""/>
            </v:shape>
            <v:shape style="position:absolute;left:4765;top:11610;width:857;height:10" type="#_x0000_t75" stroked="false">
              <v:imagedata r:id="rId252" o:title=""/>
            </v:shape>
            <v:shape style="position:absolute;left:5617;top:11610;width:1707;height:10" type="#_x0000_t75" stroked="false">
              <v:imagedata r:id="rId253" o:title=""/>
            </v:shape>
            <v:shape style="position:absolute;left:7319;top:11610;width:1563;height:10" type="#_x0000_t75" stroked="false">
              <v:imagedata r:id="rId254" o:title=""/>
            </v:shape>
            <v:shape style="position:absolute;left:8877;top:11610;width:1570;height:10" type="#_x0000_t75" stroked="false">
              <v:imagedata r:id="rId255" o:title=""/>
            </v:shape>
            <w10:wrap type="none"/>
          </v:group>
        </w:pict>
      </w:r>
      <w:r>
        <w:rPr/>
        <w:pict>
          <v:group style="position:absolute;margin-left:75.744003pt;margin-top:608.229980pt;width:446.6pt;height:.5pt;mso-position-horizontal-relative:page;mso-position-vertical-relative:page;z-index:-1169008" coordorigin="1515,12165" coordsize="8932,10">
            <v:shape style="position:absolute;left:1515;top:12165;width:706;height:10" type="#_x0000_t75" stroked="false">
              <v:imagedata r:id="rId250" o:title=""/>
            </v:shape>
            <v:shape style="position:absolute;left:2216;top:12165;width:2554;height:10" type="#_x0000_t75" stroked="false">
              <v:imagedata r:id="rId251" o:title=""/>
            </v:shape>
            <v:shape style="position:absolute;left:4765;top:12165;width:857;height:10" type="#_x0000_t75" stroked="false">
              <v:imagedata r:id="rId252" o:title=""/>
            </v:shape>
            <v:shape style="position:absolute;left:5617;top:12165;width:1707;height:10" type="#_x0000_t75" stroked="false">
              <v:imagedata r:id="rId253" o:title=""/>
            </v:shape>
            <v:shape style="position:absolute;left:7319;top:12165;width:1563;height:10" type="#_x0000_t75" stroked="false">
              <v:imagedata r:id="rId254" o:title=""/>
            </v:shape>
            <v:shape style="position:absolute;left:8877;top:12165;width:1570;height:10" type="#_x0000_t75" stroked="false">
              <v:imagedata r:id="rId255" o:title=""/>
            </v:shape>
            <w10:wrap type="none"/>
          </v:group>
        </w:pict>
      </w:r>
      <w:r>
        <w:rPr/>
        <w:pict>
          <v:group style="position:absolute;margin-left:75.744003pt;margin-top:636.099976pt;width:446.6pt;height:.5pt;mso-position-horizontal-relative:page;mso-position-vertical-relative:page;z-index:-1168984" coordorigin="1515,12722" coordsize="8932,10">
            <v:shape style="position:absolute;left:1515;top:12722;width:706;height:10" type="#_x0000_t75" stroked="false">
              <v:imagedata r:id="rId250" o:title=""/>
            </v:shape>
            <v:shape style="position:absolute;left:2216;top:12722;width:2554;height:10" type="#_x0000_t75" stroked="false">
              <v:imagedata r:id="rId251" o:title=""/>
            </v:shape>
            <v:shape style="position:absolute;left:4765;top:12722;width:857;height:10" type="#_x0000_t75" stroked="false">
              <v:imagedata r:id="rId252" o:title=""/>
            </v:shape>
            <v:shape style="position:absolute;left:5617;top:12722;width:1707;height:10" type="#_x0000_t75" stroked="false">
              <v:imagedata r:id="rId253" o:title=""/>
            </v:shape>
            <v:shape style="position:absolute;left:7319;top:12722;width:1563;height:10" type="#_x0000_t75" stroked="false">
              <v:imagedata r:id="rId254" o:title=""/>
            </v:shape>
            <v:shape style="position:absolute;left:8877;top:12722;width:1570;height:10" type="#_x0000_t75" stroked="false">
              <v:imagedata r:id="rId255" o:title=""/>
            </v:shape>
            <w10:wrap type="none"/>
          </v:group>
        </w:pict>
      </w:r>
      <w:r>
        <w:rPr/>
        <w:pict>
          <v:group style="position:absolute;margin-left:75.744003pt;margin-top:663.819946pt;width:446.6pt;height:.5pt;mso-position-horizontal-relative:page;mso-position-vertical-relative:page;z-index:-1168960" coordorigin="1515,13276" coordsize="8932,10">
            <v:shape style="position:absolute;left:1515;top:13276;width:706;height:10" type="#_x0000_t75" stroked="false">
              <v:imagedata r:id="rId250" o:title=""/>
            </v:shape>
            <v:shape style="position:absolute;left:2216;top:13276;width:2554;height:10" type="#_x0000_t75" stroked="false">
              <v:imagedata r:id="rId251" o:title=""/>
            </v:shape>
            <v:shape style="position:absolute;left:4765;top:13276;width:857;height:10" type="#_x0000_t75" stroked="false">
              <v:imagedata r:id="rId252" o:title=""/>
            </v:shape>
            <v:shape style="position:absolute;left:5617;top:13276;width:1707;height:10" type="#_x0000_t75" stroked="false">
              <v:imagedata r:id="rId253" o:title=""/>
            </v:shape>
            <v:shape style="position:absolute;left:7319;top:13276;width:1563;height:10" type="#_x0000_t75" stroked="false">
              <v:imagedata r:id="rId254" o:title=""/>
            </v:shape>
            <v:shape style="position:absolute;left:8877;top:13276;width:1570;height:10" type="#_x0000_t75" stroked="false">
              <v:imagedata r:id="rId255" o:title=""/>
            </v:shape>
            <w10:wrap type="none"/>
          </v:group>
        </w:pict>
      </w:r>
      <w:r>
        <w:rPr/>
        <w:pict>
          <v:group style="position:absolute;margin-left:75.744003pt;margin-top:691.539978pt;width:446.6pt;height:.5pt;mso-position-horizontal-relative:page;mso-position-vertical-relative:page;z-index:-1168936" coordorigin="1515,13831" coordsize="8932,10">
            <v:shape style="position:absolute;left:1515;top:13831;width:706;height:10" type="#_x0000_t75" stroked="false">
              <v:imagedata r:id="rId250" o:title=""/>
            </v:shape>
            <v:shape style="position:absolute;left:2216;top:13831;width:2554;height:10" type="#_x0000_t75" stroked="false">
              <v:imagedata r:id="rId251" o:title=""/>
            </v:shape>
            <v:shape style="position:absolute;left:4765;top:13831;width:857;height:10" type="#_x0000_t75" stroked="false">
              <v:imagedata r:id="rId252" o:title=""/>
            </v:shape>
            <v:shape style="position:absolute;left:5617;top:13831;width:1707;height:10" type="#_x0000_t75" stroked="false">
              <v:imagedata r:id="rId253" o:title=""/>
            </v:shape>
            <v:shape style="position:absolute;left:7319;top:13831;width:1563;height:10" type="#_x0000_t75" stroked="false">
              <v:imagedata r:id="rId254" o:title=""/>
            </v:shape>
            <v:shape style="position:absolute;left:8877;top:13831;width:1570;height:10" type="#_x0000_t75" stroked="false">
              <v:imagedata r:id="rId255" o:title=""/>
            </v:shape>
            <w10:wrap type="none"/>
          </v:group>
        </w:pict>
      </w:r>
      <w:r>
        <w:rPr/>
        <w:pict>
          <v:group style="position:absolute;margin-left:75.744003pt;margin-top:719.259949pt;width:446.6pt;height:.5pt;mso-position-horizontal-relative:page;mso-position-vertical-relative:page;z-index:-1168912" coordorigin="1515,14385" coordsize="8932,10">
            <v:shape style="position:absolute;left:1515;top:14385;width:706;height:10" type="#_x0000_t75" stroked="false">
              <v:imagedata r:id="rId250" o:title=""/>
            </v:shape>
            <v:shape style="position:absolute;left:2216;top:14385;width:2554;height:10" type="#_x0000_t75" stroked="false">
              <v:imagedata r:id="rId251" o:title=""/>
            </v:shape>
            <v:shape style="position:absolute;left:4765;top:14385;width:857;height:10" type="#_x0000_t75" stroked="false">
              <v:imagedata r:id="rId252" o:title=""/>
            </v:shape>
            <v:shape style="position:absolute;left:5617;top:14385;width:1707;height:10" type="#_x0000_t75" stroked="false">
              <v:imagedata r:id="rId253" o:title=""/>
            </v:shape>
            <v:shape style="position:absolute;left:7319;top:14385;width:1563;height:10" type="#_x0000_t75" stroked="false">
              <v:imagedata r:id="rId254" o:title=""/>
            </v:shape>
            <v:shape style="position:absolute;left:8877;top:14385;width:1570;height:10" type="#_x0000_t75" stroked="false">
              <v:imagedata r:id="rId255" o:title=""/>
            </v:shape>
            <w10:wrap type="none"/>
          </v:group>
        </w:pict>
      </w:r>
      <w:r>
        <w:rPr/>
        <w:pict>
          <v:group style="position:absolute;margin-left:75.744003pt;margin-top:746.976013pt;width:446.6pt;height:.5pt;mso-position-horizontal-relative:page;mso-position-vertical-relative:page;z-index:-1168888" coordorigin="1515,14940" coordsize="8932,10">
            <v:shape style="position:absolute;left:1515;top:14940;width:706;height:10" type="#_x0000_t75" stroked="false">
              <v:imagedata r:id="rId250" o:title=""/>
            </v:shape>
            <v:shape style="position:absolute;left:2216;top:14940;width:2554;height:10" type="#_x0000_t75" stroked="false">
              <v:imagedata r:id="rId251" o:title=""/>
            </v:shape>
            <v:shape style="position:absolute;left:4765;top:14940;width:857;height:10" type="#_x0000_t75" stroked="false">
              <v:imagedata r:id="rId252" o:title=""/>
            </v:shape>
            <v:shape style="position:absolute;left:5617;top:14940;width:1707;height:10" type="#_x0000_t75" stroked="false">
              <v:imagedata r:id="rId253" o:title=""/>
            </v:shape>
            <v:shape style="position:absolute;left:7319;top:14940;width:1563;height:10" type="#_x0000_t75" stroked="false">
              <v:imagedata r:id="rId254" o:title=""/>
            </v:shape>
            <v:shape style="position:absolute;left:8877;top:14940;width:1570;height:10" type="#_x0000_t75" stroked="false">
              <v:imagedata r:id="rId255" o:title=""/>
            </v:shape>
            <w10:wrap type="none"/>
          </v:group>
        </w:pict>
      </w:r>
      <w:r>
        <w:rPr/>
        <w:pict>
          <v:shape style="position:absolute;margin-left:111.019997pt;margin-top:766.656006pt;width:.48002pt;height:.72pt;mso-position-horizontal-relative:page;mso-position-vertical-relative:page;z-index:8464" type="#_x0000_t75" stroked="false">
            <v:imagedata r:id="rId262" o:title=""/>
          </v:shape>
        </w:pict>
      </w:r>
      <w:r>
        <w:rPr/>
        <w:pict>
          <v:shape style="position:absolute;margin-left:238.490005pt;margin-top:766.656006pt;width:.48002pt;height:.72pt;mso-position-horizontal-relative:page;mso-position-vertical-relative:page;z-index:8488" type="#_x0000_t75" stroked="false">
            <v:imagedata r:id="rId262" o:title=""/>
          </v:shape>
        </w:pict>
      </w:r>
      <w:r>
        <w:rPr/>
        <w:pict>
          <v:shape style="position:absolute;margin-left:281.089996pt;margin-top:766.656006pt;width:.48pt;height:.72pt;mso-position-horizontal-relative:page;mso-position-vertical-relative:page;z-index:8512" type="#_x0000_t75" stroked="false">
            <v:imagedata r:id="rId262" o:title=""/>
          </v:shape>
        </w:pict>
      </w:r>
      <w:r>
        <w:rPr/>
        <w:pict>
          <v:shape style="position:absolute;margin-left:366.190002pt;margin-top:766.656006pt;width:.48003pt;height:.72pt;mso-position-horizontal-relative:page;mso-position-vertical-relative:page;z-index:8536" type="#_x0000_t75" stroked="false">
            <v:imagedata r:id="rId262" o:title=""/>
          </v:shape>
        </w:pict>
      </w:r>
      <w:r>
        <w:rPr/>
        <w:pict>
          <v:shape style="position:absolute;margin-left:444.100006pt;margin-top:766.656006pt;width:.48pt;height:.72pt;mso-position-horizontal-relative:page;mso-position-vertical-relative:page;z-index:8560" type="#_x0000_t75" stroked="false">
            <v:imagedata r:id="rId262" o:title=""/>
          </v:shape>
        </w:pict>
      </w:r>
    </w:p>
    <w:tbl>
      <w:tblPr>
        <w:tblW w:w="0" w:type="auto"/>
        <w:jc w:val="left"/>
        <w:tblInd w:w="100" w:type="dxa"/>
        <w:tblLayout w:type="fixed"/>
        <w:tblCellMar>
          <w:top w:w="0" w:type="dxa"/>
          <w:left w:w="0" w:type="dxa"/>
          <w:bottom w:w="0" w:type="dxa"/>
          <w:right w:w="0" w:type="dxa"/>
        </w:tblCellMar>
        <w:tblLook w:val="01E0"/>
      </w:tblPr>
      <w:tblGrid>
        <w:gridCol w:w="1574"/>
        <w:gridCol w:w="2269"/>
        <w:gridCol w:w="1133"/>
        <w:gridCol w:w="2343"/>
        <w:gridCol w:w="1628"/>
      </w:tblGrid>
      <w:tr>
        <w:trPr>
          <w:trHeight w:val="621" w:hRule="exact"/>
        </w:trPr>
        <w:tc>
          <w:tcPr>
            <w:tcW w:w="1574"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38" w:lineRule="exact"/>
              <w:ind w:left="294"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613748" cy="151542"/>
                  <wp:effectExtent l="0" t="0" r="0" b="0"/>
                  <wp:docPr id="7" name="image246.jpeg" descr=""/>
                  <wp:cNvGraphicFramePr>
                    <a:graphicFrameLocks noChangeAspect="1"/>
                  </wp:cNvGraphicFramePr>
                  <a:graphic>
                    <a:graphicData uri="http://schemas.openxmlformats.org/drawingml/2006/picture">
                      <pic:pic>
                        <pic:nvPicPr>
                          <pic:cNvPr id="8" name="image246.jpeg"/>
                          <pic:cNvPicPr/>
                        </pic:nvPicPr>
                        <pic:blipFill>
                          <a:blip r:embed="rId263" cstate="print"/>
                          <a:stretch>
                            <a:fillRect/>
                          </a:stretch>
                        </pic:blipFill>
                        <pic:spPr>
                          <a:xfrm>
                            <a:off x="0" y="0"/>
                            <a:ext cx="613748" cy="151542"/>
                          </a:xfrm>
                          <a:prstGeom prst="rect">
                            <a:avLst/>
                          </a:prstGeom>
                        </pic:spPr>
                      </pic:pic>
                    </a:graphicData>
                  </a:graphic>
                </wp:inline>
              </w:drawing>
            </w:r>
            <w:r>
              <w:rPr>
                <w:rFonts w:ascii="宋体" w:hAnsi="宋体" w:cs="宋体" w:eastAsia="宋体" w:hint="default"/>
                <w:position w:val="-4"/>
                <w:sz w:val="20"/>
                <w:szCs w:val="20"/>
              </w:rPr>
            </w:r>
          </w:p>
          <w:p>
            <w:pPr>
              <w:pStyle w:val="TableParagraph"/>
              <w:spacing w:line="240" w:lineRule="auto" w:before="10"/>
              <w:ind w:right="0"/>
              <w:jc w:val="left"/>
              <w:rPr>
                <w:rFonts w:ascii="宋体" w:hAnsi="宋体" w:cs="宋体" w:eastAsia="宋体" w:hint="default"/>
                <w:sz w:val="18"/>
                <w:szCs w:val="18"/>
              </w:rPr>
            </w:pPr>
          </w:p>
        </w:tc>
        <w:tc>
          <w:tcPr>
            <w:tcW w:w="2269"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深圳天源迪科信息技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术股份有限公司</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7"/>
              <w:ind w:left="100" w:right="0"/>
              <w:jc w:val="left"/>
              <w:rPr>
                <w:rFonts w:ascii="Arial" w:hAnsi="Arial" w:cs="Arial" w:eastAsia="Arial" w:hint="default"/>
                <w:sz w:val="21"/>
                <w:szCs w:val="21"/>
              </w:rPr>
            </w:pPr>
            <w:r>
              <w:rPr>
                <w:rFonts w:ascii="Arial"/>
                <w:sz w:val="21"/>
              </w:rPr>
              <w:t>6055545</w:t>
            </w:r>
          </w:p>
        </w:tc>
        <w:tc>
          <w:tcPr>
            <w:tcW w:w="2343"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2010 </w:t>
            </w:r>
            <w:r>
              <w:rPr>
                <w:rFonts w:ascii="宋体" w:hAnsi="宋体" w:cs="宋体" w:eastAsia="宋体" w:hint="default"/>
                <w:sz w:val="21"/>
                <w:szCs w:val="21"/>
              </w:rPr>
              <w:t>年 </w:t>
            </w:r>
            <w:r>
              <w:rPr>
                <w:rFonts w:ascii="Arial" w:hAnsi="Arial" w:cs="Arial" w:eastAsia="Arial" w:hint="default"/>
                <w:sz w:val="21"/>
                <w:szCs w:val="21"/>
              </w:rPr>
              <w:t>5 </w:t>
            </w:r>
            <w:r>
              <w:rPr>
                <w:rFonts w:ascii="宋体" w:hAnsi="宋体" w:cs="宋体" w:eastAsia="宋体" w:hint="default"/>
                <w:sz w:val="21"/>
                <w:szCs w:val="21"/>
              </w:rPr>
              <w:t>月 </w:t>
            </w:r>
            <w:r>
              <w:rPr>
                <w:rFonts w:ascii="Arial" w:hAnsi="Arial" w:cs="Arial" w:eastAsia="Arial" w:hint="default"/>
                <w:sz w:val="21"/>
                <w:szCs w:val="21"/>
              </w:rPr>
              <w:t>14 </w:t>
            </w:r>
            <w:r>
              <w:rPr>
                <w:rFonts w:ascii="Arial" w:hAnsi="Arial" w:cs="Arial" w:eastAsia="Arial" w:hint="default"/>
                <w:spacing w:val="24"/>
                <w:sz w:val="21"/>
                <w:szCs w:val="21"/>
              </w:rPr>
              <w:t> </w:t>
            </w:r>
            <w:r>
              <w:rPr>
                <w:rFonts w:ascii="宋体" w:hAnsi="宋体" w:cs="宋体" w:eastAsia="宋体" w:hint="default"/>
                <w:sz w:val="21"/>
                <w:szCs w:val="21"/>
              </w:rPr>
              <w:t>日至</w:t>
            </w:r>
          </w:p>
          <w:p>
            <w:pPr>
              <w:pStyle w:val="TableParagraph"/>
              <w:spacing w:line="240" w:lineRule="auto" w:before="25"/>
              <w:ind w:left="103" w:right="0"/>
              <w:jc w:val="left"/>
              <w:rPr>
                <w:rFonts w:ascii="宋体" w:hAnsi="宋体" w:cs="宋体" w:eastAsia="宋体" w:hint="default"/>
                <w:sz w:val="21"/>
                <w:szCs w:val="21"/>
              </w:rPr>
            </w:pPr>
            <w:r>
              <w:rPr>
                <w:rFonts w:ascii="Arial" w:hAnsi="Arial" w:cs="Arial" w:eastAsia="Arial" w:hint="default"/>
                <w:sz w:val="21"/>
                <w:szCs w:val="21"/>
              </w:rPr>
              <w:t>2020</w:t>
            </w:r>
            <w:r>
              <w:rPr>
                <w:rFonts w:ascii="Arial" w:hAnsi="Arial" w:cs="Arial" w:eastAsia="Arial" w:hint="default"/>
                <w:spacing w:val="-7"/>
                <w:sz w:val="21"/>
                <w:szCs w:val="21"/>
              </w:rPr>
              <w:t> </w:t>
            </w:r>
            <w:r>
              <w:rPr>
                <w:rFonts w:ascii="宋体" w:hAnsi="宋体" w:cs="宋体" w:eastAsia="宋体" w:hint="default"/>
                <w:sz w:val="21"/>
                <w:szCs w:val="21"/>
              </w:rPr>
              <w:t>年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628" w:type="dxa"/>
            <w:tcBorders>
              <w:top w:val="single" w:sz="4" w:space="0" w:color="000000"/>
              <w:left w:val="single" w:sz="4" w:space="0" w:color="000000"/>
              <w:bottom w:val="nil" w:sz="6" w:space="0" w:color="auto"/>
              <w:right w:val="nil" w:sz="6" w:space="0" w:color="auto"/>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r>
      <w:tr>
        <w:trPr>
          <w:trHeight w:val="652" w:hRule="exact"/>
        </w:trPr>
        <w:tc>
          <w:tcPr>
            <w:tcW w:w="1574" w:type="dxa"/>
            <w:tcBorders>
              <w:top w:val="nil" w:sz="6" w:space="0" w:color="auto"/>
              <w:left w:val="nil" w:sz="6" w:space="0" w:color="auto"/>
              <w:bottom w:val="single" w:sz="4" w:space="0" w:color="000000"/>
              <w:right w:val="single" w:sz="4" w:space="0" w:color="000000"/>
            </w:tcBorders>
          </w:tcPr>
          <w:p>
            <w:pPr>
              <w:pStyle w:val="TableParagraph"/>
              <w:spacing w:line="240" w:lineRule="auto" w:before="126"/>
              <w:ind w:left="14" w:right="0"/>
              <w:jc w:val="center"/>
              <w:rPr>
                <w:rFonts w:ascii="Arial" w:hAnsi="Arial" w:cs="Arial" w:eastAsia="Arial" w:hint="default"/>
                <w:sz w:val="24"/>
                <w:szCs w:val="24"/>
              </w:rPr>
            </w:pPr>
            <w:r>
              <w:rPr>
                <w:rFonts w:ascii="Arial"/>
                <w:b/>
                <w:sz w:val="24"/>
              </w:rPr>
              <w:t>DIC</w:t>
            </w:r>
            <w:r>
              <w:rPr>
                <w:rFonts w:ascii="Arial"/>
                <w:sz w:val="24"/>
              </w:rPr>
            </w: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深圳天源迪科信息技</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术股份有限公司</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Arial" w:hAnsi="Arial" w:cs="Arial" w:eastAsia="Arial" w:hint="default"/>
                <w:sz w:val="21"/>
                <w:szCs w:val="21"/>
              </w:rPr>
            </w:pPr>
            <w:r>
              <w:rPr>
                <w:rFonts w:ascii="Arial"/>
                <w:sz w:val="21"/>
              </w:rPr>
              <w:t>8589719</w:t>
            </w:r>
          </w:p>
        </w:tc>
        <w:tc>
          <w:tcPr>
            <w:tcW w:w="2343"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Arial" w:hAnsi="Arial" w:cs="Arial" w:eastAsia="Arial" w:hint="default"/>
                <w:spacing w:val="-4"/>
                <w:sz w:val="21"/>
                <w:szCs w:val="21"/>
              </w:rPr>
              <w:t>2011  </w:t>
            </w:r>
            <w:r>
              <w:rPr>
                <w:rFonts w:ascii="宋体" w:hAnsi="宋体" w:cs="宋体" w:eastAsia="宋体" w:hint="default"/>
                <w:sz w:val="21"/>
                <w:szCs w:val="21"/>
              </w:rPr>
              <w:t>年 </w:t>
            </w:r>
            <w:r>
              <w:rPr>
                <w:rFonts w:ascii="Arial" w:hAnsi="Arial" w:cs="Arial" w:eastAsia="Arial" w:hint="default"/>
                <w:sz w:val="21"/>
                <w:szCs w:val="21"/>
              </w:rPr>
              <w:t>8  </w:t>
            </w:r>
            <w:r>
              <w:rPr>
                <w:rFonts w:ascii="宋体" w:hAnsi="宋体" w:cs="宋体" w:eastAsia="宋体" w:hint="default"/>
                <w:sz w:val="21"/>
                <w:szCs w:val="21"/>
              </w:rPr>
              <w:t>月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日至</w:t>
            </w:r>
          </w:p>
          <w:p>
            <w:pPr>
              <w:pStyle w:val="TableParagraph"/>
              <w:spacing w:line="240" w:lineRule="auto" w:before="24"/>
              <w:ind w:left="103" w:right="0"/>
              <w:jc w:val="left"/>
              <w:rPr>
                <w:rFonts w:ascii="宋体" w:hAnsi="宋体" w:cs="宋体" w:eastAsia="宋体" w:hint="default"/>
                <w:sz w:val="21"/>
                <w:szCs w:val="21"/>
              </w:rPr>
            </w:pPr>
            <w:r>
              <w:rPr>
                <w:rFonts w:ascii="Arial" w:hAnsi="Arial" w:cs="Arial" w:eastAsia="Arial" w:hint="default"/>
                <w:sz w:val="21"/>
                <w:szCs w:val="21"/>
              </w:rPr>
              <w:t>2021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27</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628" w:type="dxa"/>
            <w:tcBorders>
              <w:top w:val="nil" w:sz="6" w:space="0" w:color="auto"/>
              <w:left w:val="single" w:sz="4" w:space="0" w:color="000000"/>
              <w:bottom w:val="single" w:sz="4" w:space="0" w:color="000000"/>
              <w:right w:val="nil" w:sz="6" w:space="0" w:color="auto"/>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Arial" w:hAnsi="Arial" w:cs="Arial" w:eastAsia="Arial" w:hint="default"/>
                <w:sz w:val="21"/>
                <w:szCs w:val="21"/>
              </w:rPr>
              <w:t>42</w:t>
            </w:r>
            <w:r>
              <w:rPr>
                <w:rFonts w:ascii="Arial" w:hAnsi="Arial" w:cs="Arial" w:eastAsia="Arial" w:hint="default"/>
                <w:spacing w:val="-7"/>
                <w:sz w:val="21"/>
                <w:szCs w:val="21"/>
              </w:rPr>
              <w:t> </w:t>
            </w:r>
            <w:r>
              <w:rPr>
                <w:rFonts w:ascii="宋体" w:hAnsi="宋体" w:cs="宋体" w:eastAsia="宋体" w:hint="default"/>
                <w:sz w:val="21"/>
                <w:szCs w:val="21"/>
              </w:rPr>
              <w:t>类</w:t>
            </w:r>
          </w:p>
        </w:tc>
      </w:tr>
    </w:tbl>
    <w:p>
      <w:pPr>
        <w:pStyle w:val="BodyText"/>
        <w:spacing w:line="240" w:lineRule="auto" w:before="79"/>
        <w:ind w:left="878" w:right="1716"/>
        <w:jc w:val="left"/>
      </w:pPr>
      <w:r>
        <w:rPr/>
        <w:pict>
          <v:group style="position:absolute;margin-left:75.744003pt;margin-top:-32.314407pt;width:446.6pt;height:.5pt;mso-position-horizontal-relative:page;mso-position-vertical-relative:paragraph;z-index:-1169440" coordorigin="1515,-646" coordsize="8932,10">
            <v:shape style="position:absolute;left:1515;top:-646;width:3824;height:10" type="#_x0000_t75" stroked="false">
              <v:imagedata r:id="rId264" o:title=""/>
            </v:shape>
            <v:shape style="position:absolute;left:5334;top:-646;width:1138;height:10" type="#_x0000_t75" stroked="false">
              <v:imagedata r:id="rId94" o:title=""/>
            </v:shape>
            <v:shape style="position:absolute;left:6467;top:-646;width:2347;height:10" type="#_x0000_t75" stroked="false">
              <v:imagedata r:id="rId246" o:title=""/>
            </v:shape>
            <v:shape style="position:absolute;left:8809;top:-646;width:1637;height:10" type="#_x0000_t75" stroked="false">
              <v:imagedata r:id="rId247" o:title=""/>
            </v:shape>
            <w10:wrap type="none"/>
          </v:group>
        </w:pict>
      </w:r>
      <w:r>
        <w:rPr/>
        <w:pict>
          <v:shape style="position:absolute;margin-left:153.5pt;margin-top:-1.114348pt;width:.480016pt;height:.6pt;mso-position-horizontal-relative:page;mso-position-vertical-relative:paragraph;z-index:7912" type="#_x0000_t75" stroked="false">
            <v:imagedata r:id="rId265" o:title=""/>
          </v:shape>
        </w:pict>
      </w:r>
      <w:r>
        <w:rPr/>
        <w:pict>
          <v:shape style="position:absolute;margin-left:266.929993pt;margin-top:-1.114348pt;width:.479996pt;height:.6pt;mso-position-horizontal-relative:page;mso-position-vertical-relative:paragraph;z-index:7936" type="#_x0000_t75" stroked="false">
            <v:imagedata r:id="rId265" o:title=""/>
          </v:shape>
        </w:pict>
      </w:r>
      <w:r>
        <w:rPr/>
        <w:pict>
          <v:shape style="position:absolute;margin-left:323.589996pt;margin-top:-1.114348pt;width:.479996pt;height:.6pt;mso-position-horizontal-relative:page;mso-position-vertical-relative:paragraph;z-index:7960" type="#_x0000_t75" stroked="false">
            <v:imagedata r:id="rId265" o:title=""/>
          </v:shape>
        </w:pict>
      </w:r>
      <w:r>
        <w:rPr/>
        <w:pict>
          <v:shape style="position:absolute;margin-left:440.709991pt;margin-top:-1.114348pt;width:.504017pt;height:.6pt;mso-position-horizontal-relative:page;mso-position-vertical-relative:paragraph;z-index:7984" type="#_x0000_t75" stroked="false">
            <v:imagedata r:id="rId265" o:title=""/>
          </v:shape>
        </w:pict>
      </w:r>
      <w:r>
        <w:rPr/>
        <w:t>（</w:t>
      </w:r>
      <w:r>
        <w:rPr>
          <w:rFonts w:ascii="Arial" w:hAnsi="Arial" w:cs="Arial" w:eastAsia="Arial" w:hint="default"/>
        </w:rPr>
        <w:t>2</w:t>
      </w:r>
      <w:r>
        <w:rPr/>
        <w:t>）计算机软件著作权</w:t>
      </w:r>
    </w:p>
    <w:p>
      <w:pPr>
        <w:pStyle w:val="BodyText"/>
        <w:spacing w:line="240" w:lineRule="auto"/>
        <w:ind w:left="878" w:right="1716"/>
        <w:jc w:val="left"/>
        <w:rPr>
          <w:rFonts w:ascii="Arial" w:hAnsi="Arial" w:cs="Arial" w:eastAsia="Arial" w:hint="default"/>
        </w:rPr>
      </w:pPr>
      <w:r>
        <w:rPr/>
        <w:t>截止</w:t>
      </w:r>
      <w:r>
        <w:rPr>
          <w:spacing w:val="-47"/>
        </w:rPr>
        <w:t> </w:t>
      </w:r>
      <w:r>
        <w:rPr>
          <w:rFonts w:ascii="Arial" w:hAnsi="Arial" w:cs="Arial" w:eastAsia="Arial" w:hint="default"/>
          <w:spacing w:val="-5"/>
        </w:rPr>
        <w:t>2011</w:t>
      </w:r>
      <w:r>
        <w:rPr>
          <w:rFonts w:ascii="Arial" w:hAnsi="Arial" w:cs="Arial" w:eastAsia="Arial" w:hint="default"/>
          <w:spacing w:val="7"/>
        </w:rPr>
        <w:t> </w:t>
      </w:r>
      <w:r>
        <w:rPr/>
        <w:t>年</w:t>
      </w:r>
      <w:r>
        <w:rPr>
          <w:spacing w:val="-47"/>
        </w:rPr>
        <w:t> </w:t>
      </w:r>
      <w:r>
        <w:rPr>
          <w:rFonts w:ascii="Arial" w:hAnsi="Arial" w:cs="Arial" w:eastAsia="Arial" w:hint="default"/>
        </w:rPr>
        <w:t>12</w:t>
      </w:r>
      <w:r>
        <w:rPr>
          <w:rFonts w:ascii="Arial" w:hAnsi="Arial" w:cs="Arial" w:eastAsia="Arial" w:hint="default"/>
          <w:spacing w:val="8"/>
        </w:rPr>
        <w:t> </w:t>
      </w:r>
      <w:r>
        <w:rPr/>
        <w:t>月</w:t>
      </w:r>
      <w:r>
        <w:rPr>
          <w:spacing w:val="-49"/>
        </w:rPr>
        <w:t> </w:t>
      </w:r>
      <w:r>
        <w:rPr>
          <w:rFonts w:ascii="Arial" w:hAnsi="Arial" w:cs="Arial" w:eastAsia="Arial" w:hint="default"/>
        </w:rPr>
        <w:t>31</w:t>
      </w:r>
      <w:r>
        <w:rPr>
          <w:rFonts w:ascii="Arial" w:hAnsi="Arial" w:cs="Arial" w:eastAsia="Arial" w:hint="default"/>
          <w:spacing w:val="5"/>
        </w:rPr>
        <w:t> </w:t>
      </w:r>
      <w:r>
        <w:rPr/>
        <w:t>日，公司获得国家版权局计算机软件著作权登记</w:t>
      </w:r>
      <w:r>
        <w:rPr>
          <w:spacing w:val="-46"/>
        </w:rPr>
        <w:t> </w:t>
      </w:r>
      <w:r>
        <w:rPr>
          <w:rFonts w:ascii="Arial" w:hAnsi="Arial" w:cs="Arial" w:eastAsia="Arial" w:hint="default"/>
        </w:rPr>
        <w:t>75</w:t>
      </w:r>
    </w:p>
    <w:p>
      <w:pPr>
        <w:pStyle w:val="BodyText"/>
        <w:spacing w:line="338" w:lineRule="auto"/>
        <w:ind w:left="398" w:right="1781"/>
        <w:jc w:val="left"/>
      </w:pPr>
      <w:r>
        <w:rPr/>
        <w:pict>
          <v:group style="position:absolute;margin-left:75.744003pt;margin-top:77.385681pt;width:446.6pt;height:5.55pt;mso-position-horizontal-relative:page;mso-position-vertical-relative:paragraph;z-index:-1169320" coordorigin="1515,1548" coordsize="8932,111">
            <v:shape style="position:absolute;left:1515;top:1548;width:725;height:110" type="#_x0000_t75" stroked="false">
              <v:imagedata r:id="rId266" o:title=""/>
            </v:shape>
            <v:shape style="position:absolute;left:2216;top:1644;width:2564;height:14" type="#_x0000_t75" stroked="false">
              <v:imagedata r:id="rId267" o:title=""/>
            </v:shape>
            <v:shape style="position:absolute;left:4765;top:1649;width:857;height:10" type="#_x0000_t75" stroked="false">
              <v:imagedata r:id="rId252" o:title=""/>
            </v:shape>
            <v:shape style="position:absolute;left:5617;top:1644;width:1716;height:14" type="#_x0000_t75" stroked="false">
              <v:imagedata r:id="rId268" o:title=""/>
            </v:shape>
            <v:shape style="position:absolute;left:7319;top:1649;width:1563;height:10" type="#_x0000_t75" stroked="false">
              <v:imagedata r:id="rId254" o:title=""/>
            </v:shape>
            <v:shape style="position:absolute;left:8877;top:1649;width:1570;height:10" type="#_x0000_t75" stroked="false">
              <v:imagedata r:id="rId255" o:title=""/>
            </v:shape>
            <w10:wrap type="none"/>
          </v:group>
        </w:pict>
      </w:r>
      <w:r>
        <w:rPr/>
        <w:pict>
          <v:group style="position:absolute;margin-left:75.744003pt;margin-top:98.295624pt;width:446.6pt;height:5.05pt;mso-position-horizontal-relative:page;mso-position-vertical-relative:paragraph;z-index:-1169296" coordorigin="1515,1966" coordsize="8932,101">
            <v:shape style="position:absolute;left:1515;top:1966;width:725;height:101" type="#_x0000_t75" stroked="false">
              <v:imagedata r:id="rId256" o:title=""/>
            </v:shape>
            <v:shape style="position:absolute;left:2216;top:2057;width:2554;height:10" type="#_x0000_t75" stroked="false">
              <v:imagedata r:id="rId257" o:title=""/>
            </v:shape>
            <v:shape style="position:absolute;left:4765;top:2057;width:857;height:10" type="#_x0000_t75" stroked="false">
              <v:imagedata r:id="rId258" o:title=""/>
            </v:shape>
            <v:shape style="position:absolute;left:5617;top:2057;width:1707;height:10" type="#_x0000_t75" stroked="false">
              <v:imagedata r:id="rId259" o:title=""/>
            </v:shape>
            <v:shape style="position:absolute;left:7319;top:2057;width:1563;height:10" type="#_x0000_t75" stroked="false">
              <v:imagedata r:id="rId260" o:title=""/>
            </v:shape>
            <v:shape style="position:absolute;left:8877;top:2057;width:1570;height:10" type="#_x0000_t75" stroked="false">
              <v:imagedata r:id="rId261" o:title=""/>
            </v:shape>
            <w10:wrap type="none"/>
          </v:group>
        </w:pict>
      </w:r>
      <w:r>
        <w:rPr/>
        <w:pict>
          <v:group style="position:absolute;margin-left:75.744003pt;margin-top:130.575607pt;width:446.6pt;height:.5pt;mso-position-horizontal-relative:page;mso-position-vertical-relative:paragraph;z-index:-1169272" coordorigin="1515,2612" coordsize="8932,10">
            <v:shape style="position:absolute;left:1515;top:2612;width:706;height:10" type="#_x0000_t75" stroked="false">
              <v:imagedata r:id="rId250" o:title=""/>
            </v:shape>
            <v:shape style="position:absolute;left:2216;top:2612;width:2554;height:10" type="#_x0000_t75" stroked="false">
              <v:imagedata r:id="rId251" o:title=""/>
            </v:shape>
            <v:shape style="position:absolute;left:4765;top:2612;width:857;height:10" type="#_x0000_t75" stroked="false">
              <v:imagedata r:id="rId252" o:title=""/>
            </v:shape>
            <v:shape style="position:absolute;left:5617;top:2612;width:1707;height:10" type="#_x0000_t75" stroked="false">
              <v:imagedata r:id="rId253" o:title=""/>
            </v:shape>
            <v:shape style="position:absolute;left:7319;top:2612;width:1563;height:10" type="#_x0000_t75" stroked="false">
              <v:imagedata r:id="rId254" o:title=""/>
            </v:shape>
            <v:shape style="position:absolute;left:8877;top:2612;width:1570;height:10" type="#_x0000_t75" stroked="false">
              <v:imagedata r:id="rId255" o:title=""/>
            </v:shape>
            <w10:wrap type="none"/>
          </v:group>
        </w:pict>
      </w:r>
      <w:r>
        <w:rPr/>
        <w:t>项，这些软件产品属于公司自主知识产权的软件成果，其中</w:t>
      </w:r>
      <w:r>
        <w:rPr>
          <w:spacing w:val="-64"/>
        </w:rPr>
        <w:t> </w:t>
      </w:r>
      <w:r>
        <w:rPr>
          <w:rFonts w:ascii="Arial" w:hAnsi="Arial" w:cs="Arial" w:eastAsia="Arial" w:hint="default"/>
          <w:spacing w:val="-5"/>
        </w:rPr>
        <w:t>2011</w:t>
      </w:r>
      <w:r>
        <w:rPr>
          <w:rFonts w:ascii="Arial" w:hAnsi="Arial" w:cs="Arial" w:eastAsia="Arial" w:hint="default"/>
          <w:spacing w:val="-10"/>
        </w:rPr>
        <w:t> </w:t>
      </w:r>
      <w:r>
        <w:rPr/>
        <w:t>年度新增的计 算机软件著作权见下表：</w:t>
      </w:r>
    </w:p>
    <w:p>
      <w:pPr>
        <w:spacing w:line="240" w:lineRule="auto" w:before="6"/>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712"/>
        <w:gridCol w:w="2550"/>
        <w:gridCol w:w="852"/>
        <w:gridCol w:w="1702"/>
        <w:gridCol w:w="1558"/>
        <w:gridCol w:w="1560"/>
      </w:tblGrid>
      <w:tr>
        <w:trPr>
          <w:trHeight w:val="413" w:hRule="exact"/>
        </w:trPr>
        <w:tc>
          <w:tcPr>
            <w:tcW w:w="712"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55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85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170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证书号</w:t>
            </w:r>
            <w:r>
              <w:rPr>
                <w:rFonts w:ascii="宋体" w:hAnsi="宋体" w:cs="宋体" w:eastAsia="宋体" w:hint="default"/>
                <w:sz w:val="21"/>
                <w:szCs w:val="21"/>
              </w:rPr>
            </w:r>
          </w:p>
        </w:tc>
        <w:tc>
          <w:tcPr>
            <w:tcW w:w="155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b/>
                <w:bCs/>
                <w:sz w:val="21"/>
                <w:szCs w:val="21"/>
              </w:rPr>
              <w:t>首次发表日期</w:t>
            </w:r>
            <w:r>
              <w:rPr>
                <w:rFonts w:ascii="宋体" w:hAnsi="宋体" w:cs="宋体" w:eastAsia="宋体" w:hint="default"/>
                <w:sz w:val="21"/>
                <w:szCs w:val="21"/>
              </w:rPr>
            </w:r>
          </w:p>
        </w:tc>
        <w:tc>
          <w:tcPr>
            <w:tcW w:w="1560"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b/>
                <w:bCs/>
                <w:sz w:val="21"/>
                <w:szCs w:val="21"/>
              </w:rPr>
              <w:t>初次获证日期</w:t>
            </w:r>
            <w:r>
              <w:rPr>
                <w:rFonts w:ascii="宋体" w:hAnsi="宋体" w:cs="宋体" w:eastAsia="宋体" w:hint="default"/>
                <w:sz w:val="21"/>
                <w:szCs w:val="21"/>
              </w:rPr>
            </w:r>
          </w:p>
        </w:tc>
      </w:tr>
      <w:tr>
        <w:trPr>
          <w:trHeight w:val="317"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right="0"/>
              <w:jc w:val="center"/>
              <w:rPr>
                <w:rFonts w:ascii="Arial" w:hAnsi="Arial" w:cs="Arial" w:eastAsia="Arial" w:hint="default"/>
                <w:sz w:val="21"/>
                <w:szCs w:val="21"/>
              </w:rPr>
            </w:pPr>
            <w:r>
              <w:rPr>
                <w:rFonts w:ascii="Arial"/>
                <w:w w:val="100"/>
                <w:sz w:val="21"/>
              </w:rPr>
              <w:t>1</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天源迪科短信门户软件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Arial" w:hAnsi="Arial" w:cs="Arial" w:eastAsia="Arial" w:hint="default"/>
                <w:sz w:val="21"/>
                <w:szCs w:val="21"/>
              </w:rPr>
            </w:pPr>
            <w:r>
              <w:rPr>
                <w:rFonts w:ascii="Arial"/>
                <w:sz w:val="21"/>
              </w:rPr>
              <w:t>2011SR018579</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
              <w:jc w:val="center"/>
              <w:rPr>
                <w:rFonts w:ascii="Arial" w:hAnsi="Arial" w:cs="Arial" w:eastAsia="Arial" w:hint="default"/>
                <w:sz w:val="21"/>
                <w:szCs w:val="21"/>
              </w:rPr>
            </w:pPr>
            <w:r>
              <w:rPr>
                <w:rFonts w:ascii="Arial"/>
                <w:sz w:val="21"/>
              </w:rPr>
              <w:t>2010/1/12</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0"/>
              <w:jc w:val="center"/>
              <w:rPr>
                <w:rFonts w:ascii="Arial" w:hAnsi="Arial" w:cs="Arial" w:eastAsia="Arial" w:hint="default"/>
                <w:sz w:val="21"/>
                <w:szCs w:val="21"/>
              </w:rPr>
            </w:pPr>
            <w:r>
              <w:rPr>
                <w:rFonts w:ascii="Arial"/>
                <w:spacing w:val="-3"/>
                <w:sz w:val="21"/>
              </w:rPr>
              <w:t>2011/4/8</w:t>
            </w:r>
          </w:p>
        </w:tc>
      </w:tr>
      <w:tr>
        <w:trPr>
          <w:trHeight w:val="649"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w w:val="100"/>
                <w:sz w:val="21"/>
              </w:rPr>
              <w:t>2</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before="94"/>
              <w:ind w:left="100" w:right="101"/>
              <w:jc w:val="left"/>
              <w:rPr>
                <w:rFonts w:ascii="宋体" w:hAnsi="宋体" w:cs="宋体" w:eastAsia="宋体" w:hint="default"/>
                <w:sz w:val="21"/>
                <w:szCs w:val="21"/>
              </w:rPr>
            </w:pPr>
            <w:r>
              <w:rPr>
                <w:rFonts w:ascii="宋体" w:hAnsi="宋体" w:cs="宋体" w:eastAsia="宋体" w:hint="default"/>
                <w:sz w:val="21"/>
                <w:szCs w:val="21"/>
              </w:rPr>
              <w:t>天源迪科统一充值平台软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V2.0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2011SR018454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21"/>
                <w:szCs w:val="21"/>
              </w:rPr>
            </w:pPr>
            <w:r>
              <w:rPr>
                <w:rFonts w:ascii="Arial"/>
                <w:sz w:val="21"/>
              </w:rPr>
              <w:t>2009/7/25</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pacing w:val="-3"/>
                <w:sz w:val="21"/>
              </w:rPr>
              <w:t>2011/4/8</w:t>
            </w:r>
          </w:p>
        </w:tc>
      </w:tr>
      <w:tr>
        <w:trPr>
          <w:trHeight w:val="554"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w w:val="100"/>
                <w:sz w:val="21"/>
              </w:rPr>
              <w:t>3</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天源迪科基础技术平台软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2011SR018581</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2010/7/27</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0"/>
              <w:jc w:val="center"/>
              <w:rPr>
                <w:rFonts w:ascii="Arial" w:hAnsi="Arial" w:cs="Arial" w:eastAsia="Arial" w:hint="default"/>
                <w:sz w:val="21"/>
                <w:szCs w:val="21"/>
              </w:rPr>
            </w:pPr>
            <w:r>
              <w:rPr>
                <w:rFonts w:ascii="Arial"/>
                <w:spacing w:val="-3"/>
                <w:sz w:val="21"/>
              </w:rPr>
              <w:t>2011/4/8</w:t>
            </w:r>
          </w:p>
        </w:tc>
      </w:tr>
      <w:tr>
        <w:trPr>
          <w:trHeight w:val="586"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w w:val="100"/>
                <w:sz w:val="21"/>
              </w:rPr>
              <w:t>4</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天源迪科新一代统一登录</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平台软件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2011SR018576</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pacing w:val="-3"/>
                <w:sz w:val="21"/>
              </w:rPr>
              <w:t>2009/7/11</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0"/>
              <w:jc w:val="center"/>
              <w:rPr>
                <w:rFonts w:ascii="Arial" w:hAnsi="Arial" w:cs="Arial" w:eastAsia="Arial" w:hint="default"/>
                <w:sz w:val="21"/>
                <w:szCs w:val="21"/>
              </w:rPr>
            </w:pPr>
            <w:r>
              <w:rPr>
                <w:rFonts w:ascii="Arial"/>
                <w:spacing w:val="-3"/>
                <w:sz w:val="21"/>
              </w:rPr>
              <w:t>2011/4/8</w:t>
            </w:r>
          </w:p>
        </w:tc>
      </w:tr>
      <w:tr>
        <w:trPr>
          <w:trHeight w:val="383"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right="0"/>
              <w:jc w:val="center"/>
              <w:rPr>
                <w:rFonts w:ascii="Arial" w:hAnsi="Arial" w:cs="Arial" w:eastAsia="Arial" w:hint="default"/>
                <w:sz w:val="21"/>
                <w:szCs w:val="21"/>
              </w:rPr>
            </w:pPr>
            <w:r>
              <w:rPr>
                <w:rFonts w:ascii="Arial"/>
                <w:w w:val="100"/>
                <w:sz w:val="21"/>
              </w:rPr>
              <w:t>5</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0" w:right="0"/>
              <w:jc w:val="left"/>
              <w:rPr>
                <w:rFonts w:ascii="宋体" w:hAnsi="宋体" w:cs="宋体" w:eastAsia="宋体" w:hint="default"/>
                <w:sz w:val="21"/>
                <w:szCs w:val="21"/>
              </w:rPr>
            </w:pPr>
            <w:r>
              <w:rPr>
                <w:rFonts w:ascii="宋体" w:hAnsi="宋体" w:cs="宋体" w:eastAsia="宋体" w:hint="default"/>
                <w:sz w:val="21"/>
                <w:szCs w:val="21"/>
              </w:rPr>
              <w:t>天源迪科综合信控软件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0"/>
              <w:jc w:val="center"/>
              <w:rPr>
                <w:rFonts w:ascii="Arial" w:hAnsi="Arial" w:cs="Arial" w:eastAsia="Arial" w:hint="default"/>
                <w:sz w:val="21"/>
                <w:szCs w:val="21"/>
              </w:rPr>
            </w:pPr>
            <w:r>
              <w:rPr>
                <w:rFonts w:ascii="Arial"/>
                <w:sz w:val="21"/>
              </w:rPr>
              <w:t>2011SR018456</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
              <w:jc w:val="center"/>
              <w:rPr>
                <w:rFonts w:ascii="Arial" w:hAnsi="Arial" w:cs="Arial" w:eastAsia="Arial" w:hint="default"/>
                <w:sz w:val="21"/>
                <w:szCs w:val="21"/>
              </w:rPr>
            </w:pPr>
            <w:r>
              <w:rPr>
                <w:rFonts w:ascii="Arial"/>
                <w:spacing w:val="-3"/>
                <w:sz w:val="21"/>
              </w:rPr>
              <w:t>2008/11/30</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21"/>
                <w:szCs w:val="21"/>
              </w:rPr>
            </w:pPr>
            <w:r>
              <w:rPr>
                <w:rFonts w:ascii="Arial"/>
                <w:spacing w:val="-3"/>
                <w:sz w:val="21"/>
              </w:rPr>
              <w:t>2011/4/8</w:t>
            </w:r>
          </w:p>
        </w:tc>
      </w:tr>
      <w:tr>
        <w:trPr>
          <w:trHeight w:val="548"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w w:val="100"/>
                <w:sz w:val="21"/>
              </w:rPr>
              <w:t>6</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天源迪科渠道协同系统软</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z w:val="21"/>
              </w:rPr>
              <w:t>2011SR024726</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
              <w:jc w:val="center"/>
              <w:rPr>
                <w:rFonts w:ascii="Arial" w:hAnsi="Arial" w:cs="Arial" w:eastAsia="Arial" w:hint="default"/>
                <w:sz w:val="21"/>
                <w:szCs w:val="21"/>
              </w:rPr>
            </w:pPr>
            <w:r>
              <w:rPr>
                <w:rFonts w:ascii="Arial"/>
                <w:spacing w:val="-3"/>
                <w:sz w:val="21"/>
              </w:rPr>
              <w:t>2011/2/22</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right="2"/>
              <w:jc w:val="center"/>
              <w:rPr>
                <w:rFonts w:ascii="Arial" w:hAnsi="Arial" w:cs="Arial" w:eastAsia="Arial" w:hint="default"/>
                <w:sz w:val="21"/>
                <w:szCs w:val="21"/>
              </w:rPr>
            </w:pPr>
            <w:r>
              <w:rPr>
                <w:rFonts w:ascii="Arial"/>
                <w:spacing w:val="-3"/>
                <w:sz w:val="21"/>
              </w:rPr>
              <w:t>2011/3/28</w:t>
            </w:r>
          </w:p>
        </w:tc>
      </w:tr>
      <w:tr>
        <w:trPr>
          <w:trHeight w:val="555"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w w:val="100"/>
                <w:sz w:val="21"/>
              </w:rPr>
              <w:t>7</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z w:val="21"/>
                <w:szCs w:val="21"/>
              </w:rPr>
              <w:t>天源迪科融合计费平台软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2011SR024800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2010/8/31</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Arial" w:hAnsi="Arial" w:cs="Arial" w:eastAsia="Arial" w:hint="default"/>
                <w:sz w:val="21"/>
                <w:szCs w:val="21"/>
              </w:rPr>
            </w:pPr>
            <w:r>
              <w:rPr>
                <w:rFonts w:ascii="Arial"/>
                <w:spacing w:val="-3"/>
                <w:sz w:val="21"/>
              </w:rPr>
              <w:t>2011/4/29</w:t>
            </w:r>
          </w:p>
        </w:tc>
      </w:tr>
      <w:tr>
        <w:trPr>
          <w:trHeight w:val="555"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w w:val="100"/>
                <w:sz w:val="21"/>
              </w:rPr>
              <w:t>8</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天源迪科业务监控平台软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2011SR024398</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pacing w:val="-3"/>
                <w:sz w:val="21"/>
              </w:rPr>
              <w:t>2011/2/28</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Arial" w:hAnsi="Arial" w:cs="Arial" w:eastAsia="Arial" w:hint="default"/>
                <w:sz w:val="21"/>
                <w:szCs w:val="21"/>
              </w:rPr>
            </w:pPr>
            <w:r>
              <w:rPr>
                <w:rFonts w:ascii="Arial"/>
                <w:spacing w:val="-3"/>
                <w:sz w:val="21"/>
              </w:rPr>
              <w:t>2011/4/28</w:t>
            </w:r>
          </w:p>
        </w:tc>
      </w:tr>
      <w:tr>
        <w:trPr>
          <w:trHeight w:val="556"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w w:val="100"/>
                <w:sz w:val="21"/>
              </w:rPr>
              <w:t>9</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天源迪科企业数据应用门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户软件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2011SR048740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2010/10/30</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Arial" w:hAnsi="Arial" w:cs="Arial" w:eastAsia="Arial" w:hint="default"/>
                <w:sz w:val="21"/>
                <w:szCs w:val="21"/>
              </w:rPr>
            </w:pPr>
            <w:r>
              <w:rPr>
                <w:rFonts w:ascii="Arial"/>
                <w:spacing w:val="-3"/>
                <w:sz w:val="21"/>
              </w:rPr>
              <w:t>2011/7/16</w:t>
            </w:r>
          </w:p>
        </w:tc>
      </w:tr>
      <w:tr>
        <w:trPr>
          <w:trHeight w:val="554"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left="3" w:right="0"/>
              <w:jc w:val="center"/>
              <w:rPr>
                <w:rFonts w:ascii="Arial" w:hAnsi="Arial" w:cs="Arial" w:eastAsia="Arial" w:hint="default"/>
                <w:sz w:val="21"/>
                <w:szCs w:val="21"/>
              </w:rPr>
            </w:pPr>
            <w:r>
              <w:rPr>
                <w:rFonts w:ascii="Arial"/>
                <w:sz w:val="21"/>
              </w:rPr>
              <w:t>10</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z w:val="21"/>
                <w:szCs w:val="21"/>
              </w:rPr>
              <w:t>天源迪科综合账务系统软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Arial" w:hAnsi="Arial" w:cs="Arial" w:eastAsia="Arial" w:hint="default"/>
                <w:sz w:val="21"/>
                <w:szCs w:val="21"/>
              </w:rPr>
            </w:pPr>
            <w:r>
              <w:rPr>
                <w:rFonts w:ascii="Arial"/>
                <w:sz w:val="21"/>
              </w:rPr>
              <w:t>2011SR048734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Arial" w:hAnsi="Arial" w:cs="Arial" w:eastAsia="Arial" w:hint="default"/>
                <w:sz w:val="21"/>
                <w:szCs w:val="21"/>
              </w:rPr>
            </w:pPr>
            <w:r>
              <w:rPr>
                <w:rFonts w:ascii="Arial"/>
                <w:sz w:val="21"/>
              </w:rPr>
              <w:t>2010/12/31</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2"/>
              <w:jc w:val="center"/>
              <w:rPr>
                <w:rFonts w:ascii="Arial" w:hAnsi="Arial" w:cs="Arial" w:eastAsia="Arial" w:hint="default"/>
                <w:sz w:val="21"/>
                <w:szCs w:val="21"/>
              </w:rPr>
            </w:pPr>
            <w:r>
              <w:rPr>
                <w:rFonts w:ascii="Arial"/>
                <w:spacing w:val="-3"/>
                <w:sz w:val="21"/>
              </w:rPr>
              <w:t>2011/7/16</w:t>
            </w:r>
          </w:p>
        </w:tc>
      </w:tr>
      <w:tr>
        <w:trPr>
          <w:trHeight w:val="554"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1"/>
              <w:ind w:right="9"/>
              <w:jc w:val="center"/>
              <w:rPr>
                <w:rFonts w:ascii="Arial" w:hAnsi="Arial" w:cs="Arial" w:eastAsia="Arial" w:hint="default"/>
                <w:sz w:val="21"/>
                <w:szCs w:val="21"/>
              </w:rPr>
            </w:pPr>
            <w:r>
              <w:rPr>
                <w:rFonts w:ascii="Arial"/>
                <w:spacing w:val="-15"/>
                <w:sz w:val="21"/>
              </w:rPr>
              <w:t>11</w:t>
            </w:r>
            <w:r>
              <w:rPr>
                <w:rFonts w:ascii="Arial"/>
                <w:sz w:val="21"/>
              </w:rPr>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z w:val="21"/>
                <w:szCs w:val="21"/>
              </w:rPr>
              <w:t>天源迪科客户经理门户软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Arial" w:hAnsi="Arial" w:cs="Arial" w:eastAsia="Arial" w:hint="default"/>
                <w:sz w:val="21"/>
                <w:szCs w:val="21"/>
              </w:rPr>
            </w:pPr>
            <w:r>
              <w:rPr>
                <w:rFonts w:ascii="Arial"/>
                <w:sz w:val="21"/>
              </w:rPr>
              <w:t>2011SR048754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Arial" w:hAnsi="Arial" w:cs="Arial" w:eastAsia="Arial" w:hint="default"/>
                <w:sz w:val="21"/>
                <w:szCs w:val="21"/>
              </w:rPr>
            </w:pPr>
            <w:r>
              <w:rPr>
                <w:rFonts w:ascii="Arial"/>
                <w:sz w:val="21"/>
              </w:rPr>
              <w:t>2010/9/30</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2"/>
              <w:jc w:val="center"/>
              <w:rPr>
                <w:rFonts w:ascii="Arial" w:hAnsi="Arial" w:cs="Arial" w:eastAsia="Arial" w:hint="default"/>
                <w:sz w:val="21"/>
                <w:szCs w:val="21"/>
              </w:rPr>
            </w:pPr>
            <w:r>
              <w:rPr>
                <w:rFonts w:ascii="Arial"/>
                <w:spacing w:val="-3"/>
                <w:sz w:val="21"/>
              </w:rPr>
              <w:t>2011/7/16</w:t>
            </w:r>
          </w:p>
        </w:tc>
      </w:tr>
      <w:tr>
        <w:trPr>
          <w:trHeight w:val="556"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3"/>
              <w:ind w:left="3" w:right="0"/>
              <w:jc w:val="center"/>
              <w:rPr>
                <w:rFonts w:ascii="Arial" w:hAnsi="Arial" w:cs="Arial" w:eastAsia="Arial" w:hint="default"/>
                <w:sz w:val="21"/>
                <w:szCs w:val="21"/>
              </w:rPr>
            </w:pPr>
            <w:r>
              <w:rPr>
                <w:rFonts w:ascii="Arial"/>
                <w:sz w:val="21"/>
              </w:rPr>
              <w:t>12</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z w:val="21"/>
                <w:szCs w:val="21"/>
              </w:rPr>
              <w:t>天源迪科余额管理中心软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V2.0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2011SR048756</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21"/>
                <w:szCs w:val="21"/>
              </w:rPr>
            </w:pPr>
            <w:r>
              <w:rPr>
                <w:rFonts w:ascii="Arial"/>
                <w:sz w:val="21"/>
              </w:rPr>
              <w:t>2010/12/16</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3"/>
              <w:ind w:right="2"/>
              <w:jc w:val="center"/>
              <w:rPr>
                <w:rFonts w:ascii="Arial" w:hAnsi="Arial" w:cs="Arial" w:eastAsia="Arial" w:hint="default"/>
                <w:sz w:val="21"/>
                <w:szCs w:val="21"/>
              </w:rPr>
            </w:pPr>
            <w:r>
              <w:rPr>
                <w:rFonts w:ascii="Arial"/>
                <w:spacing w:val="-3"/>
                <w:sz w:val="21"/>
              </w:rPr>
              <w:t>2011/7/16</w:t>
            </w:r>
          </w:p>
        </w:tc>
      </w:tr>
      <w:tr>
        <w:trPr>
          <w:trHeight w:val="554"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3" w:right="0"/>
              <w:jc w:val="center"/>
              <w:rPr>
                <w:rFonts w:ascii="Arial" w:hAnsi="Arial" w:cs="Arial" w:eastAsia="Arial" w:hint="default"/>
                <w:sz w:val="21"/>
                <w:szCs w:val="21"/>
              </w:rPr>
            </w:pPr>
            <w:r>
              <w:rPr>
                <w:rFonts w:ascii="Arial"/>
                <w:sz w:val="21"/>
              </w:rPr>
              <w:t>13</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天源迪科精品红微博平台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软件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2011SR048751</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pacing w:val="-3"/>
                <w:sz w:val="21"/>
              </w:rPr>
              <w:t>2011/5/27</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Arial" w:hAnsi="Arial" w:cs="Arial" w:eastAsia="Arial" w:hint="default"/>
                <w:sz w:val="21"/>
                <w:szCs w:val="21"/>
              </w:rPr>
            </w:pPr>
            <w:r>
              <w:rPr>
                <w:rFonts w:ascii="Arial"/>
                <w:spacing w:val="-3"/>
                <w:sz w:val="21"/>
              </w:rPr>
              <w:t>2011/7/16</w:t>
            </w:r>
          </w:p>
        </w:tc>
      </w:tr>
      <w:tr>
        <w:trPr>
          <w:trHeight w:val="555"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3"/>
              <w:ind w:left="3" w:right="0"/>
              <w:jc w:val="center"/>
              <w:rPr>
                <w:rFonts w:ascii="Arial" w:hAnsi="Arial" w:cs="Arial" w:eastAsia="Arial" w:hint="default"/>
                <w:sz w:val="21"/>
                <w:szCs w:val="21"/>
              </w:rPr>
            </w:pPr>
            <w:r>
              <w:rPr>
                <w:rFonts w:ascii="Arial"/>
                <w:sz w:val="21"/>
              </w:rPr>
              <w:t>14</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天源迪科电信行业高端客</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户管理与服务系统软件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0"/>
              <w:jc w:val="center"/>
              <w:rPr>
                <w:rFonts w:ascii="Arial" w:hAnsi="Arial" w:cs="Arial" w:eastAsia="Arial" w:hint="default"/>
                <w:sz w:val="21"/>
                <w:szCs w:val="21"/>
              </w:rPr>
            </w:pPr>
            <w:r>
              <w:rPr>
                <w:rFonts w:ascii="Arial"/>
                <w:sz w:val="21"/>
              </w:rPr>
              <w:t>2011SR080315</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
              <w:jc w:val="center"/>
              <w:rPr>
                <w:rFonts w:ascii="Arial" w:hAnsi="Arial" w:cs="Arial" w:eastAsia="Arial" w:hint="default"/>
                <w:sz w:val="21"/>
                <w:szCs w:val="21"/>
              </w:rPr>
            </w:pPr>
            <w:r>
              <w:rPr>
                <w:rFonts w:ascii="Arial"/>
                <w:sz w:val="21"/>
              </w:rPr>
              <w:t>2010/12/31</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3"/>
              <w:ind w:right="2"/>
              <w:jc w:val="center"/>
              <w:rPr>
                <w:rFonts w:ascii="Arial" w:hAnsi="Arial" w:cs="Arial" w:eastAsia="Arial" w:hint="default"/>
                <w:sz w:val="21"/>
                <w:szCs w:val="21"/>
              </w:rPr>
            </w:pPr>
            <w:r>
              <w:rPr>
                <w:rFonts w:ascii="Arial"/>
                <w:spacing w:val="-3"/>
                <w:sz w:val="21"/>
              </w:rPr>
              <w:t>2011/9/27</w:t>
            </w:r>
          </w:p>
        </w:tc>
      </w:tr>
      <w:tr>
        <w:trPr>
          <w:trHeight w:val="554"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3" w:right="0"/>
              <w:jc w:val="center"/>
              <w:rPr>
                <w:rFonts w:ascii="Arial" w:hAnsi="Arial" w:cs="Arial" w:eastAsia="Arial" w:hint="default"/>
                <w:sz w:val="21"/>
                <w:szCs w:val="21"/>
              </w:rPr>
            </w:pPr>
            <w:r>
              <w:rPr>
                <w:rFonts w:ascii="Arial"/>
                <w:sz w:val="21"/>
              </w:rPr>
              <w:t>15</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天源迪科客户服务分析平</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台软件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2011SR070871</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pacing w:val="-3"/>
                <w:sz w:val="21"/>
              </w:rPr>
              <w:t>2011/6/28</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Arial" w:hAnsi="Arial" w:cs="Arial" w:eastAsia="Arial" w:hint="default"/>
                <w:sz w:val="21"/>
                <w:szCs w:val="21"/>
              </w:rPr>
            </w:pPr>
            <w:r>
              <w:rPr>
                <w:rFonts w:ascii="Arial"/>
                <w:spacing w:val="-3"/>
                <w:sz w:val="21"/>
              </w:rPr>
              <w:t>2011/9/28</w:t>
            </w:r>
          </w:p>
        </w:tc>
      </w:tr>
      <w:tr>
        <w:trPr>
          <w:trHeight w:val="554"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3" w:right="0"/>
              <w:jc w:val="center"/>
              <w:rPr>
                <w:rFonts w:ascii="Arial" w:hAnsi="Arial" w:cs="Arial" w:eastAsia="Arial" w:hint="default"/>
                <w:sz w:val="21"/>
                <w:szCs w:val="21"/>
              </w:rPr>
            </w:pPr>
            <w:r>
              <w:rPr>
                <w:rFonts w:ascii="Arial"/>
                <w:sz w:val="21"/>
              </w:rPr>
              <w:t>16</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100"/>
              <w:jc w:val="left"/>
              <w:rPr>
                <w:rFonts w:ascii="宋体" w:hAnsi="宋体" w:cs="宋体" w:eastAsia="宋体" w:hint="default"/>
                <w:sz w:val="21"/>
                <w:szCs w:val="21"/>
              </w:rPr>
            </w:pPr>
            <w:r>
              <w:rPr>
                <w:rFonts w:ascii="宋体" w:hAnsi="宋体" w:cs="宋体" w:eastAsia="宋体" w:hint="default"/>
                <w:sz w:val="21"/>
                <w:szCs w:val="21"/>
              </w:rPr>
              <w:t>天源迪科客户主动接触平</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台软件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2011SR070318</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pacing w:val="-3"/>
                <w:sz w:val="21"/>
              </w:rPr>
              <w:t>2011/6/30</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Arial" w:hAnsi="Arial" w:cs="Arial" w:eastAsia="Arial" w:hint="default"/>
                <w:sz w:val="21"/>
                <w:szCs w:val="21"/>
              </w:rPr>
            </w:pPr>
            <w:r>
              <w:rPr>
                <w:rFonts w:ascii="Arial"/>
                <w:spacing w:val="-3"/>
                <w:sz w:val="21"/>
              </w:rPr>
              <w:t>2011/9/27</w:t>
            </w:r>
          </w:p>
        </w:tc>
      </w:tr>
      <w:tr>
        <w:trPr>
          <w:trHeight w:val="554"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3" w:right="0"/>
              <w:jc w:val="center"/>
              <w:rPr>
                <w:rFonts w:ascii="Arial" w:hAnsi="Arial" w:cs="Arial" w:eastAsia="Arial" w:hint="default"/>
                <w:sz w:val="21"/>
                <w:szCs w:val="21"/>
              </w:rPr>
            </w:pPr>
            <w:r>
              <w:rPr>
                <w:rFonts w:ascii="Arial"/>
                <w:sz w:val="21"/>
              </w:rPr>
              <w:t>17</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1" w:right="99"/>
              <w:jc w:val="left"/>
              <w:rPr>
                <w:rFonts w:ascii="宋体" w:hAnsi="宋体" w:cs="宋体" w:eastAsia="宋体" w:hint="default"/>
                <w:sz w:val="21"/>
                <w:szCs w:val="21"/>
              </w:rPr>
            </w:pPr>
            <w:r>
              <w:rPr>
                <w:rFonts w:ascii="宋体" w:hAnsi="宋体" w:cs="宋体" w:eastAsia="宋体" w:hint="default"/>
                <w:sz w:val="21"/>
                <w:szCs w:val="21"/>
              </w:rPr>
              <w:t>天源迪科</w:t>
            </w:r>
            <w:r>
              <w:rPr>
                <w:rFonts w:ascii="宋体" w:hAnsi="宋体" w:cs="宋体" w:eastAsia="宋体" w:hint="default"/>
                <w:spacing w:val="-77"/>
                <w:sz w:val="21"/>
                <w:szCs w:val="21"/>
              </w:rPr>
              <w:t> </w:t>
            </w:r>
            <w:r>
              <w:rPr>
                <w:rFonts w:ascii="Arial" w:hAnsi="Arial" w:cs="Arial" w:eastAsia="Arial" w:hint="default"/>
                <w:sz w:val="21"/>
                <w:szCs w:val="21"/>
              </w:rPr>
              <w:t>ETL</w:t>
            </w:r>
            <w:r>
              <w:rPr>
                <w:rFonts w:ascii="Arial" w:hAnsi="Arial" w:cs="Arial" w:eastAsia="Arial" w:hint="default"/>
                <w:spacing w:val="-29"/>
                <w:sz w:val="21"/>
                <w:szCs w:val="21"/>
              </w:rPr>
              <w:t> </w:t>
            </w:r>
            <w:r>
              <w:rPr>
                <w:rFonts w:ascii="宋体" w:hAnsi="宋体" w:cs="宋体" w:eastAsia="宋体" w:hint="default"/>
                <w:sz w:val="21"/>
                <w:szCs w:val="21"/>
              </w:rPr>
              <w:t>开发平台软</w:t>
            </w:r>
            <w:r>
              <w:rPr>
                <w:rFonts w:ascii="宋体" w:hAnsi="宋体" w:cs="宋体" w:eastAsia="宋体" w:hint="default"/>
                <w:w w:val="100"/>
                <w:sz w:val="21"/>
                <w:szCs w:val="21"/>
              </w:rPr>
              <w:t> </w:t>
            </w:r>
            <w:r>
              <w:rPr>
                <w:rFonts w:ascii="宋体" w:hAnsi="宋体" w:cs="宋体" w:eastAsia="宋体" w:hint="default"/>
                <w:sz w:val="21"/>
                <w:szCs w:val="21"/>
              </w:rPr>
              <w:t>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2011SR072064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2010/12/15</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Arial" w:hAnsi="Arial" w:cs="Arial" w:eastAsia="Arial" w:hint="default"/>
                <w:sz w:val="21"/>
                <w:szCs w:val="21"/>
              </w:rPr>
            </w:pPr>
            <w:r>
              <w:rPr>
                <w:rFonts w:ascii="Arial"/>
                <w:spacing w:val="-3"/>
                <w:sz w:val="21"/>
              </w:rPr>
              <w:t>2011/10/9</w:t>
            </w:r>
          </w:p>
        </w:tc>
      </w:tr>
      <w:tr>
        <w:trPr>
          <w:trHeight w:val="587" w:hRule="exact"/>
        </w:trPr>
        <w:tc>
          <w:tcPr>
            <w:tcW w:w="712"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3" w:right="0"/>
              <w:jc w:val="center"/>
              <w:rPr>
                <w:rFonts w:ascii="Arial" w:hAnsi="Arial" w:cs="Arial" w:eastAsia="Arial" w:hint="default"/>
                <w:sz w:val="21"/>
                <w:szCs w:val="21"/>
              </w:rPr>
            </w:pPr>
            <w:r>
              <w:rPr>
                <w:rFonts w:ascii="Arial"/>
                <w:sz w:val="21"/>
              </w:rPr>
              <w:t>18</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天源迪科电信本地网数据</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应用系统软件</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0"/>
              <w:jc w:val="center"/>
              <w:rPr>
                <w:rFonts w:ascii="Arial" w:hAnsi="Arial" w:cs="Arial" w:eastAsia="Arial" w:hint="default"/>
                <w:sz w:val="21"/>
                <w:szCs w:val="21"/>
              </w:rPr>
            </w:pPr>
            <w:r>
              <w:rPr>
                <w:rFonts w:ascii="Arial"/>
                <w:sz w:val="21"/>
              </w:rPr>
              <w:t>2011SR072063</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
              <w:jc w:val="center"/>
              <w:rPr>
                <w:rFonts w:ascii="Arial" w:hAnsi="Arial" w:cs="Arial" w:eastAsia="Arial" w:hint="default"/>
                <w:sz w:val="21"/>
                <w:szCs w:val="21"/>
              </w:rPr>
            </w:pPr>
            <w:r>
              <w:rPr>
                <w:rFonts w:ascii="Arial"/>
                <w:sz w:val="21"/>
              </w:rPr>
              <w:t>2010/12/30</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2"/>
              <w:jc w:val="center"/>
              <w:rPr>
                <w:rFonts w:ascii="Arial" w:hAnsi="Arial" w:cs="Arial" w:eastAsia="Arial" w:hint="default"/>
                <w:sz w:val="21"/>
                <w:szCs w:val="21"/>
              </w:rPr>
            </w:pPr>
            <w:r>
              <w:rPr>
                <w:rFonts w:ascii="Arial"/>
                <w:spacing w:val="-3"/>
                <w:sz w:val="21"/>
              </w:rPr>
              <w:t>2011/10/9</w:t>
            </w:r>
          </w:p>
        </w:tc>
      </w:tr>
      <w:tr>
        <w:trPr>
          <w:trHeight w:val="377" w:hRule="exact"/>
        </w:trPr>
        <w:tc>
          <w:tcPr>
            <w:tcW w:w="712"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3" w:right="0"/>
              <w:jc w:val="center"/>
              <w:rPr>
                <w:rFonts w:ascii="Arial" w:hAnsi="Arial" w:cs="Arial" w:eastAsia="Arial" w:hint="default"/>
                <w:sz w:val="21"/>
                <w:szCs w:val="21"/>
              </w:rPr>
            </w:pPr>
            <w:r>
              <w:rPr>
                <w:rFonts w:ascii="Arial"/>
                <w:sz w:val="21"/>
              </w:rPr>
              <w:t>19</w:t>
            </w:r>
          </w:p>
        </w:tc>
        <w:tc>
          <w:tcPr>
            <w:tcW w:w="25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hAnsi="宋体" w:cs="宋体" w:eastAsia="宋体" w:hint="default"/>
                <w:sz w:val="21"/>
                <w:szCs w:val="21"/>
              </w:rPr>
              <w:t>天源迪科网络舆情系统软</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sz w:val="21"/>
              </w:rPr>
              <w:t>V1.0</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sz w:val="21"/>
              </w:rPr>
              <w:t>2011SR104003</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0"/>
              <w:jc w:val="center"/>
              <w:rPr>
                <w:rFonts w:ascii="Arial" w:hAnsi="Arial" w:cs="Arial" w:eastAsia="Arial" w:hint="default"/>
                <w:sz w:val="21"/>
                <w:szCs w:val="21"/>
              </w:rPr>
            </w:pPr>
            <w:r>
              <w:rPr>
                <w:rFonts w:ascii="Arial"/>
                <w:spacing w:val="-3"/>
                <w:sz w:val="21"/>
              </w:rPr>
              <w:t>2011/9/3</w:t>
            </w:r>
          </w:p>
        </w:tc>
        <w:tc>
          <w:tcPr>
            <w:tcW w:w="1560" w:type="dxa"/>
            <w:tcBorders>
              <w:top w:val="nil" w:sz="6" w:space="0" w:color="auto"/>
              <w:left w:val="single" w:sz="4" w:space="0" w:color="000000"/>
              <w:bottom w:val="single" w:sz="4" w:space="0" w:color="000000"/>
              <w:right w:val="nil" w:sz="6" w:space="0" w:color="auto"/>
            </w:tcBorders>
          </w:tcPr>
          <w:p>
            <w:pPr>
              <w:pStyle w:val="TableParagraph"/>
              <w:spacing w:line="240" w:lineRule="auto" w:before="48"/>
              <w:ind w:right="3"/>
              <w:jc w:val="center"/>
              <w:rPr>
                <w:rFonts w:ascii="Arial" w:hAnsi="Arial" w:cs="Arial" w:eastAsia="Arial" w:hint="default"/>
                <w:sz w:val="21"/>
                <w:szCs w:val="21"/>
              </w:rPr>
            </w:pPr>
            <w:r>
              <w:rPr>
                <w:rFonts w:ascii="Arial"/>
                <w:spacing w:val="-3"/>
                <w:sz w:val="21"/>
              </w:rPr>
              <w:t>2011/12/31</w:t>
            </w:r>
          </w:p>
        </w:tc>
      </w:tr>
    </w:tbl>
    <w:p>
      <w:pPr>
        <w:spacing w:after="0" w:line="240" w:lineRule="auto"/>
        <w:jc w:val="center"/>
        <w:rPr>
          <w:rFonts w:ascii="Arial" w:hAnsi="Arial" w:cs="Arial" w:eastAsia="Arial" w:hint="default"/>
          <w:sz w:val="21"/>
          <w:szCs w:val="21"/>
        </w:rPr>
        <w:sectPr>
          <w:footerReference w:type="default" r:id="rId249"/>
          <w:pgSz w:w="11910" w:h="16840"/>
          <w:pgMar w:footer="835" w:header="877" w:top="1060" w:bottom="1020" w:left="1400" w:right="0"/>
          <w:pgNumType w:start="21"/>
        </w:sectPr>
      </w:pPr>
    </w:p>
    <w:p>
      <w:pPr>
        <w:spacing w:line="240" w:lineRule="auto" w:before="10"/>
        <w:rPr>
          <w:rFonts w:ascii="宋体" w:hAnsi="宋体" w:cs="宋体" w:eastAsia="宋体" w:hint="default"/>
          <w:sz w:val="27"/>
          <w:szCs w:val="27"/>
        </w:rPr>
      </w:pPr>
      <w:r>
        <w:rPr/>
        <w:pict>
          <v:group style="position:absolute;margin-left:75.744003pt;margin-top:304.96994pt;width:453.7pt;height:.5pt;mso-position-horizontal-relative:page;mso-position-vertical-relative:page;z-index:-1168624" coordorigin="1515,6099" coordsize="9074,10">
            <v:shape style="position:absolute;left:1515;top:6099;width:4249;height:10" type="#_x0000_t75" stroked="false">
              <v:imagedata r:id="rId269" o:title=""/>
            </v:shape>
            <v:shape style="position:absolute;left:5759;top:6099;width:855;height:10" type="#_x0000_t75" stroked="false">
              <v:imagedata r:id="rId270" o:title=""/>
            </v:shape>
            <v:shape style="position:absolute;left:6609;top:6099;width:3980;height:10" type="#_x0000_t75" stroked="false">
              <v:imagedata r:id="rId271" o:title=""/>
            </v:shape>
            <w10:wrap type="none"/>
          </v:group>
        </w:pict>
      </w:r>
      <w:r>
        <w:rPr/>
        <w:pict>
          <v:group style="position:absolute;margin-left:75.744003pt;margin-top:320.810028pt;width:453.7pt;height:5.05pt;mso-position-horizontal-relative:page;mso-position-vertical-relative:page;z-index:-1168600" coordorigin="1515,6416" coordsize="9074,101">
            <v:shape style="position:absolute;left:1515;top:6416;width:4268;height:101" type="#_x0000_t75" stroked="false">
              <v:imagedata r:id="rId272" o:title=""/>
            </v:shape>
            <v:shape style="position:absolute;left:5759;top:6507;width:855;height:10" type="#_x0000_t75" stroked="false">
              <v:imagedata r:id="rId270" o:title=""/>
            </v:shape>
            <v:shape style="position:absolute;left:6609;top:6507;width:3980;height:10" type="#_x0000_t75" stroked="false">
              <v:imagedata r:id="rId271" o:title=""/>
            </v:shape>
            <w10:wrap type="none"/>
          </v:group>
        </w:pict>
      </w:r>
      <w:r>
        <w:rPr/>
        <w:pict>
          <v:group style="position:absolute;margin-left:75.744003pt;margin-top:345.649994pt;width:453.7pt;height:.5pt;mso-position-horizontal-relative:page;mso-position-vertical-relative:page;z-index:-1168576" coordorigin="1515,6913" coordsize="9074,10">
            <v:shape style="position:absolute;left:1515;top:6913;width:4249;height:10" type="#_x0000_t75" stroked="false">
              <v:imagedata r:id="rId269" o:title=""/>
            </v:shape>
            <v:shape style="position:absolute;left:5759;top:6913;width:855;height:10" type="#_x0000_t75" stroked="false">
              <v:imagedata r:id="rId270" o:title=""/>
            </v:shape>
            <v:shape style="position:absolute;left:6609;top:6913;width:3980;height:10" type="#_x0000_t75" stroked="false">
              <v:imagedata r:id="rId271" o:title=""/>
            </v:shape>
            <w10:wrap type="none"/>
          </v:group>
        </w:pict>
      </w:r>
      <w:r>
        <w:rPr/>
        <w:pict>
          <v:group style="position:absolute;margin-left:75.744003pt;margin-top:361.48999pt;width:453.7pt;height:5.05pt;mso-position-horizontal-relative:page;mso-position-vertical-relative:page;z-index:-1168552" coordorigin="1515,7230" coordsize="9074,101">
            <v:shape style="position:absolute;left:1515;top:7230;width:4268;height:101" type="#_x0000_t75" stroked="false">
              <v:imagedata r:id="rId273" o:title=""/>
            </v:shape>
            <v:shape style="position:absolute;left:5759;top:7321;width:855;height:10" type="#_x0000_t75" stroked="false">
              <v:imagedata r:id="rId270" o:title=""/>
            </v:shape>
            <v:shape style="position:absolute;left:6609;top:7321;width:3980;height:10" type="#_x0000_t75" stroked="false">
              <v:imagedata r:id="rId271" o:title=""/>
            </v:shape>
            <w10:wrap type="none"/>
          </v:group>
        </w:pict>
      </w:r>
      <w:r>
        <w:rPr/>
        <w:pict>
          <v:group style="position:absolute;margin-left:75.744003pt;margin-top:381.889984pt;width:453.7pt;height:5.05pt;mso-position-horizontal-relative:page;mso-position-vertical-relative:page;z-index:-1168528" coordorigin="1515,7638" coordsize="9074,101">
            <v:shape style="position:absolute;left:1515;top:7638;width:4268;height:101" type="#_x0000_t75" stroked="false">
              <v:imagedata r:id="rId272" o:title=""/>
            </v:shape>
            <v:shape style="position:absolute;left:5759;top:7729;width:855;height:10" type="#_x0000_t75" stroked="false">
              <v:imagedata r:id="rId274" o:title=""/>
            </v:shape>
            <v:shape style="position:absolute;left:6609;top:7729;width:3980;height:10" type="#_x0000_t75" stroked="false">
              <v:imagedata r:id="rId275" o:title=""/>
            </v:shape>
            <w10:wrap type="none"/>
          </v:group>
        </w:pict>
      </w:r>
      <w:r>
        <w:rPr/>
        <w:pict>
          <v:group style="position:absolute;margin-left:75.744003pt;margin-top:406.72998pt;width:453.7pt;height:.5pt;mso-position-horizontal-relative:page;mso-position-vertical-relative:page;z-index:-1168504" coordorigin="1515,8135" coordsize="9074,10">
            <v:shape style="position:absolute;left:1515;top:8135;width:4249;height:10" type="#_x0000_t75" stroked="false">
              <v:imagedata r:id="rId269" o:title=""/>
            </v:shape>
            <v:shape style="position:absolute;left:5759;top:8135;width:855;height:10" type="#_x0000_t75" stroked="false">
              <v:imagedata r:id="rId274" o:title=""/>
            </v:shape>
            <v:shape style="position:absolute;left:6609;top:8135;width:3980;height:10" type="#_x0000_t75" stroked="false">
              <v:imagedata r:id="rId275" o:title=""/>
            </v:shape>
            <w10:wrap type="none"/>
          </v:group>
        </w:pict>
      </w:r>
      <w:r>
        <w:rPr/>
        <w:pict>
          <v:group style="position:absolute;margin-left:75.744003pt;margin-top:422.569977pt;width:453.7pt;height:5.05pt;mso-position-horizontal-relative:page;mso-position-vertical-relative:page;z-index:-1168480" coordorigin="1515,8451" coordsize="9074,101">
            <v:shape style="position:absolute;left:1515;top:8451;width:4268;height:101" type="#_x0000_t75" stroked="false">
              <v:imagedata r:id="rId273" o:title=""/>
            </v:shape>
            <v:shape style="position:absolute;left:5759;top:8543;width:855;height:10" type="#_x0000_t75" stroked="false">
              <v:imagedata r:id="rId270" o:title=""/>
            </v:shape>
            <v:shape style="position:absolute;left:6609;top:8543;width:3980;height:10" type="#_x0000_t75" stroked="false">
              <v:imagedata r:id="rId271" o:title=""/>
            </v:shape>
            <w10:wrap type="none"/>
          </v:group>
        </w:pict>
      </w:r>
      <w:r>
        <w:rPr/>
        <w:pict>
          <v:group style="position:absolute;margin-left:75.744003pt;margin-top:447.429993pt;width:453.7pt;height:.5pt;mso-position-horizontal-relative:page;mso-position-vertical-relative:page;z-index:-1168456" coordorigin="1515,8949" coordsize="9074,10">
            <v:shape style="position:absolute;left:1515;top:8949;width:4249;height:10" type="#_x0000_t75" stroked="false">
              <v:imagedata r:id="rId269" o:title=""/>
            </v:shape>
            <v:shape style="position:absolute;left:5759;top:8949;width:855;height:10" type="#_x0000_t75" stroked="false">
              <v:imagedata r:id="rId270" o:title=""/>
            </v:shape>
            <v:shape style="position:absolute;left:6609;top:8949;width:3980;height:10" type="#_x0000_t75" stroked="false">
              <v:imagedata r:id="rId271" o:title=""/>
            </v:shape>
            <w10:wrap type="none"/>
          </v:group>
        </w:pict>
      </w:r>
      <w:r>
        <w:rPr/>
        <w:pict>
          <v:group style="position:absolute;margin-left:75.744003pt;margin-top:463.269989pt;width:453.7pt;height:5.05pt;mso-position-horizontal-relative:page;mso-position-vertical-relative:page;z-index:-1168432" coordorigin="1515,9265" coordsize="9074,101">
            <v:shape style="position:absolute;left:1515;top:9265;width:4268;height:101" type="#_x0000_t75" stroked="false">
              <v:imagedata r:id="rId272" o:title=""/>
            </v:shape>
            <v:shape style="position:absolute;left:5759;top:9357;width:855;height:10" type="#_x0000_t75" stroked="false">
              <v:imagedata r:id="rId274" o:title=""/>
            </v:shape>
            <v:shape style="position:absolute;left:6609;top:9357;width:3980;height:10" type="#_x0000_t75" stroked="false">
              <v:imagedata r:id="rId275" o:title=""/>
            </v:shape>
            <w10:wrap type="none"/>
          </v:group>
        </w:pict>
      </w:r>
      <w:r>
        <w:rPr/>
        <w:pict>
          <v:group style="position:absolute;margin-left:75.744003pt;margin-top:488.109985pt;width:453.7pt;height:.5pt;mso-position-horizontal-relative:page;mso-position-vertical-relative:page;z-index:-1168408" coordorigin="1515,9762" coordsize="9074,10">
            <v:shape style="position:absolute;left:1515;top:9762;width:4249;height:10" type="#_x0000_t75" stroked="false">
              <v:imagedata r:id="rId269" o:title=""/>
            </v:shape>
            <v:shape style="position:absolute;left:5759;top:9762;width:855;height:10" type="#_x0000_t75" stroked="false">
              <v:imagedata r:id="rId270" o:title=""/>
            </v:shape>
            <v:shape style="position:absolute;left:6609;top:9762;width:3980;height:10" type="#_x0000_t75" stroked="false">
              <v:imagedata r:id="rId271" o:title=""/>
            </v:shape>
            <w10:wrap type="none"/>
          </v:group>
        </w:pict>
      </w:r>
      <w:r>
        <w:rPr/>
        <w:pict>
          <v:group style="position:absolute;margin-left:75.744003pt;margin-top:503.949982pt;width:453.7pt;height:5.05pt;mso-position-horizontal-relative:page;mso-position-vertical-relative:page;z-index:-1168384" coordorigin="1515,10079" coordsize="9074,101">
            <v:shape style="position:absolute;left:1515;top:10079;width:4268;height:101" type="#_x0000_t75" stroked="false">
              <v:imagedata r:id="rId276" o:title=""/>
            </v:shape>
            <v:shape style="position:absolute;left:5759;top:10170;width:855;height:10" type="#_x0000_t75" stroked="false">
              <v:imagedata r:id="rId270" o:title=""/>
            </v:shape>
            <v:shape style="position:absolute;left:6609;top:10170;width:3980;height:10" type="#_x0000_t75" stroked="false">
              <v:imagedata r:id="rId271" o:titl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725"/>
        <w:gridCol w:w="2549"/>
        <w:gridCol w:w="852"/>
        <w:gridCol w:w="1702"/>
        <w:gridCol w:w="1558"/>
        <w:gridCol w:w="1560"/>
      </w:tblGrid>
      <w:tr>
        <w:trPr>
          <w:trHeight w:val="312" w:hRule="exact"/>
        </w:trPr>
        <w:tc>
          <w:tcPr>
            <w:tcW w:w="725" w:type="dxa"/>
            <w:tcBorders>
              <w:top w:val="single" w:sz="4" w:space="0" w:color="000000"/>
              <w:left w:val="nil" w:sz="6" w:space="0" w:color="auto"/>
              <w:bottom w:val="nil" w:sz="6" w:space="0" w:color="auto"/>
              <w:right w:val="single" w:sz="4" w:space="0" w:color="000000"/>
            </w:tcBorders>
          </w:tcPr>
          <w:p>
            <w:pPr/>
          </w:p>
        </w:tc>
        <w:tc>
          <w:tcPr>
            <w:tcW w:w="2549"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03" w:right="0"/>
              <w:jc w:val="left"/>
              <w:rPr>
                <w:rFonts w:ascii="Arial" w:hAnsi="Arial" w:cs="Arial" w:eastAsia="Arial" w:hint="default"/>
                <w:sz w:val="21"/>
                <w:szCs w:val="21"/>
              </w:rPr>
            </w:pPr>
            <w:r>
              <w:rPr>
                <w:rFonts w:ascii="Arial"/>
                <w:sz w:val="21"/>
              </w:rPr>
              <w:t>V1.0</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Arial" w:hAnsi="Arial" w:cs="Arial" w:eastAsia="Arial" w:hint="default"/>
                <w:sz w:val="21"/>
                <w:szCs w:val="21"/>
              </w:rPr>
            </w:pPr>
            <w:r>
              <w:rPr>
                <w:rFonts w:ascii="Arial"/>
                <w:sz w:val="21"/>
              </w:rPr>
              <w:t>2011SR104355</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71" w:right="0"/>
              <w:jc w:val="left"/>
              <w:rPr>
                <w:rFonts w:ascii="Arial" w:hAnsi="Arial" w:cs="Arial" w:eastAsia="Arial" w:hint="default"/>
                <w:sz w:val="21"/>
                <w:szCs w:val="21"/>
              </w:rPr>
            </w:pPr>
            <w:r>
              <w:rPr>
                <w:rFonts w:ascii="Arial"/>
                <w:spacing w:val="-3"/>
                <w:sz w:val="21"/>
              </w:rPr>
              <w:t>2011/7/5</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56" w:right="0"/>
              <w:jc w:val="left"/>
              <w:rPr>
                <w:rFonts w:ascii="Arial" w:hAnsi="Arial" w:cs="Arial" w:eastAsia="Arial" w:hint="default"/>
                <w:sz w:val="21"/>
                <w:szCs w:val="21"/>
              </w:rPr>
            </w:pPr>
            <w:r>
              <w:rPr>
                <w:rFonts w:ascii="Arial"/>
                <w:spacing w:val="-3"/>
                <w:sz w:val="21"/>
              </w:rPr>
              <w:t>2011/12/31</w:t>
            </w:r>
          </w:p>
        </w:tc>
      </w:tr>
      <w:tr>
        <w:trPr>
          <w:trHeight w:val="651"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Arial" w:hAnsi="Arial" w:cs="Arial" w:eastAsia="Arial" w:hint="default"/>
                <w:sz w:val="21"/>
                <w:szCs w:val="21"/>
              </w:rPr>
            </w:pPr>
            <w:r>
              <w:rPr>
                <w:rFonts w:ascii="Arial"/>
                <w:sz w:val="21"/>
              </w:rPr>
              <w:t>20</w:t>
            </w:r>
          </w:p>
        </w:tc>
        <w:tc>
          <w:tcPr>
            <w:tcW w:w="2549" w:type="dxa"/>
            <w:tcBorders>
              <w:top w:val="nil" w:sz="6" w:space="0" w:color="auto"/>
              <w:left w:val="single" w:sz="4" w:space="0" w:color="000000"/>
              <w:bottom w:val="single" w:sz="4" w:space="0" w:color="000000"/>
              <w:right w:val="single" w:sz="4" w:space="0" w:color="000000"/>
            </w:tcBorders>
          </w:tcPr>
          <w:p>
            <w:pPr>
              <w:pStyle w:val="TableParagraph"/>
              <w:spacing w:line="272" w:lineRule="exact" w:before="94"/>
              <w:ind w:left="100" w:right="101"/>
              <w:jc w:val="left"/>
              <w:rPr>
                <w:rFonts w:ascii="宋体" w:hAnsi="宋体" w:cs="宋体" w:eastAsia="宋体" w:hint="default"/>
                <w:sz w:val="21"/>
                <w:szCs w:val="21"/>
              </w:rPr>
            </w:pPr>
            <w:r>
              <w:rPr>
                <w:rFonts w:ascii="宋体" w:hAnsi="宋体" w:cs="宋体" w:eastAsia="宋体" w:hint="default"/>
                <w:sz w:val="21"/>
                <w:szCs w:val="21"/>
              </w:rPr>
              <w:t>天源迪科公安情报信息资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源群系统软件</w:t>
            </w:r>
          </w:p>
        </w:tc>
        <w:tc>
          <w:tcPr>
            <w:tcW w:w="85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nil" w:sz="6" w:space="0" w:color="auto"/>
            </w:tcBorders>
          </w:tcPr>
          <w:p>
            <w:pPr/>
          </w:p>
        </w:tc>
      </w:tr>
    </w:tbl>
    <w:p>
      <w:pPr>
        <w:tabs>
          <w:tab w:pos="3389" w:val="left" w:leader="none"/>
          <w:tab w:pos="4241" w:val="left" w:leader="none"/>
          <w:tab w:pos="5943" w:val="left" w:leader="none"/>
          <w:tab w:pos="7502" w:val="left" w:leader="none"/>
        </w:tabs>
        <w:spacing w:line="20" w:lineRule="exact"/>
        <w:ind w:left="840" w:right="0" w:firstLine="0"/>
        <w:rPr>
          <w:rFonts w:ascii="宋体" w:hAnsi="宋体" w:cs="宋体" w:eastAsia="宋体" w:hint="default"/>
          <w:sz w:val="2"/>
          <w:szCs w:val="2"/>
        </w:rPr>
      </w:pPr>
      <w:r>
        <w:rPr>
          <w:rFonts w:ascii="宋体"/>
          <w:sz w:val="2"/>
        </w:rPr>
        <w:drawing>
          <wp:inline distT="0" distB="0" distL="0" distR="0">
            <wp:extent cx="6096" cy="4572"/>
            <wp:effectExtent l="0" t="0" r="0" b="0"/>
            <wp:docPr id="9" name="image248.png" descr=""/>
            <wp:cNvGraphicFramePr>
              <a:graphicFrameLocks noChangeAspect="1"/>
            </wp:cNvGraphicFramePr>
            <a:graphic>
              <a:graphicData uri="http://schemas.openxmlformats.org/drawingml/2006/picture">
                <pic:pic>
                  <pic:nvPicPr>
                    <pic:cNvPr id="10" name="image248.png"/>
                    <pic:cNvPicPr/>
                  </pic:nvPicPr>
                  <pic:blipFill>
                    <a:blip r:embed="rId265" cstate="print"/>
                    <a:stretch>
                      <a:fillRect/>
                    </a:stretch>
                  </pic:blipFill>
                  <pic:spPr>
                    <a:xfrm>
                      <a:off x="0" y="0"/>
                      <a:ext cx="6096"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4572"/>
            <wp:effectExtent l="0" t="0" r="0" b="0"/>
            <wp:docPr id="11" name="image248.png" descr=""/>
            <wp:cNvGraphicFramePr>
              <a:graphicFrameLocks noChangeAspect="1"/>
            </wp:cNvGraphicFramePr>
            <a:graphic>
              <a:graphicData uri="http://schemas.openxmlformats.org/drawingml/2006/picture">
                <pic:pic>
                  <pic:nvPicPr>
                    <pic:cNvPr id="12" name="image248.png"/>
                    <pic:cNvPicPr/>
                  </pic:nvPicPr>
                  <pic:blipFill>
                    <a:blip r:embed="rId265" cstate="print"/>
                    <a:stretch>
                      <a:fillRect/>
                    </a:stretch>
                  </pic:blipFill>
                  <pic:spPr>
                    <a:xfrm>
                      <a:off x="0" y="0"/>
                      <a:ext cx="6096"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4572"/>
            <wp:effectExtent l="0" t="0" r="0" b="0"/>
            <wp:docPr id="13" name="image248.png" descr=""/>
            <wp:cNvGraphicFramePr>
              <a:graphicFrameLocks noChangeAspect="1"/>
            </wp:cNvGraphicFramePr>
            <a:graphic>
              <a:graphicData uri="http://schemas.openxmlformats.org/drawingml/2006/picture">
                <pic:pic>
                  <pic:nvPicPr>
                    <pic:cNvPr id="14" name="image248.png"/>
                    <pic:cNvPicPr/>
                  </pic:nvPicPr>
                  <pic:blipFill>
                    <a:blip r:embed="rId265" cstate="print"/>
                    <a:stretch>
                      <a:fillRect/>
                    </a:stretch>
                  </pic:blipFill>
                  <pic:spPr>
                    <a:xfrm>
                      <a:off x="0" y="0"/>
                      <a:ext cx="6095"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4572"/>
            <wp:effectExtent l="0" t="0" r="0" b="0"/>
            <wp:docPr id="15" name="image248.png" descr=""/>
            <wp:cNvGraphicFramePr>
              <a:graphicFrameLocks noChangeAspect="1"/>
            </wp:cNvGraphicFramePr>
            <a:graphic>
              <a:graphicData uri="http://schemas.openxmlformats.org/drawingml/2006/picture">
                <pic:pic>
                  <pic:nvPicPr>
                    <pic:cNvPr id="16" name="image248.png"/>
                    <pic:cNvPicPr/>
                  </pic:nvPicPr>
                  <pic:blipFill>
                    <a:blip r:embed="rId265" cstate="print"/>
                    <a:stretch>
                      <a:fillRect/>
                    </a:stretch>
                  </pic:blipFill>
                  <pic:spPr>
                    <a:xfrm>
                      <a:off x="0" y="0"/>
                      <a:ext cx="6096" cy="4572"/>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4572"/>
            <wp:effectExtent l="0" t="0" r="0" b="0"/>
            <wp:docPr id="17" name="image248.png" descr=""/>
            <wp:cNvGraphicFramePr>
              <a:graphicFrameLocks noChangeAspect="1"/>
            </wp:cNvGraphicFramePr>
            <a:graphic>
              <a:graphicData uri="http://schemas.openxmlformats.org/drawingml/2006/picture">
                <pic:pic>
                  <pic:nvPicPr>
                    <pic:cNvPr id="18" name="image248.png"/>
                    <pic:cNvPicPr/>
                  </pic:nvPicPr>
                  <pic:blipFill>
                    <a:blip r:embed="rId265" cstate="print"/>
                    <a:stretch>
                      <a:fillRect/>
                    </a:stretch>
                  </pic:blipFill>
                  <pic:spPr>
                    <a:xfrm>
                      <a:off x="0" y="0"/>
                      <a:ext cx="6095" cy="4572"/>
                    </a:xfrm>
                    <a:prstGeom prst="rect">
                      <a:avLst/>
                    </a:prstGeom>
                  </pic:spPr>
                </pic:pic>
              </a:graphicData>
            </a:graphic>
          </wp:inline>
        </w:drawing>
      </w:r>
      <w:r>
        <w:rPr>
          <w:rFonts w:ascii="宋体"/>
          <w:sz w:val="2"/>
        </w:rPr>
      </w:r>
    </w:p>
    <w:p>
      <w:pPr>
        <w:pStyle w:val="BodyText"/>
        <w:spacing w:line="240" w:lineRule="auto" w:before="76"/>
        <w:ind w:left="898" w:right="1790"/>
        <w:jc w:val="left"/>
      </w:pPr>
      <w:r>
        <w:rPr/>
        <w:pict>
          <v:group style="position:absolute;margin-left:75.744003pt;margin-top:-32.964348pt;width:446.6pt;height:5.1pt;mso-position-horizontal-relative:page;mso-position-vertical-relative:paragraph;z-index:-1168744" coordorigin="1515,-659" coordsize="8932,102">
            <v:shape style="position:absolute;left:1515;top:-659;width:725;height:101" type="#_x0000_t75" stroked="false">
              <v:imagedata r:id="rId277" o:title=""/>
            </v:shape>
            <v:shape style="position:absolute;left:2216;top:-568;width:2554;height:10" type="#_x0000_t75" stroked="false">
              <v:imagedata r:id="rId257" o:title=""/>
            </v:shape>
            <v:shape style="position:absolute;left:4765;top:-568;width:857;height:10" type="#_x0000_t75" stroked="false">
              <v:imagedata r:id="rId258" o:title=""/>
            </v:shape>
            <v:shape style="position:absolute;left:5617;top:-568;width:1707;height:10" type="#_x0000_t75" stroked="false">
              <v:imagedata r:id="rId259" o:title=""/>
            </v:shape>
            <v:shape style="position:absolute;left:7319;top:-568;width:1563;height:10" type="#_x0000_t75" stroked="false">
              <v:imagedata r:id="rId260" o:title=""/>
            </v:shape>
            <v:shape style="position:absolute;left:8877;top:-568;width:1570;height:10" type="#_x0000_t75" stroked="false">
              <v:imagedata r:id="rId261" o:title=""/>
            </v:shape>
            <w10:wrap type="none"/>
          </v:group>
        </w:pict>
      </w:r>
      <w:r>
        <w:rPr/>
        <w:t>（</w:t>
      </w:r>
      <w:r>
        <w:rPr>
          <w:rFonts w:ascii="Arial" w:hAnsi="Arial" w:cs="Arial" w:eastAsia="Arial" w:hint="default"/>
        </w:rPr>
        <w:t>3</w:t>
      </w:r>
      <w:r>
        <w:rPr/>
        <w:t>）产品著作权</w:t>
      </w:r>
    </w:p>
    <w:p>
      <w:pPr>
        <w:pStyle w:val="BodyText"/>
        <w:spacing w:line="338" w:lineRule="auto" w:before="134"/>
        <w:ind w:left="418" w:right="1790" w:firstLine="479"/>
        <w:jc w:val="left"/>
      </w:pPr>
      <w:r>
        <w:rPr/>
        <w:pict>
          <v:group style="position:absolute;margin-left:75.744003pt;margin-top:82.395607pt;width:453.7pt;height:.5pt;mso-position-horizontal-relative:page;mso-position-vertical-relative:paragraph;z-index:-1168720" coordorigin="1515,1648" coordsize="9074,10">
            <v:shape style="position:absolute;left:1515;top:1648;width:4249;height:10" type="#_x0000_t75" stroked="false">
              <v:imagedata r:id="rId269" o:title=""/>
            </v:shape>
            <v:shape style="position:absolute;left:5759;top:1648;width:855;height:10" type="#_x0000_t75" stroked="false">
              <v:imagedata r:id="rId270" o:title=""/>
            </v:shape>
            <v:shape style="position:absolute;left:6609;top:1648;width:3980;height:10" type="#_x0000_t75" stroked="false">
              <v:imagedata r:id="rId271" o:title=""/>
            </v:shape>
            <w10:wrap type="none"/>
          </v:group>
        </w:pict>
      </w:r>
      <w:r>
        <w:rPr/>
        <w:pict>
          <v:group style="position:absolute;margin-left:75.744003pt;margin-top:102.675667pt;width:453.7pt;height:.5pt;mso-position-horizontal-relative:page;mso-position-vertical-relative:paragraph;z-index:-1168696" coordorigin="1515,2054" coordsize="9074,10">
            <v:shape style="position:absolute;left:1515;top:2054;width:4249;height:10" type="#_x0000_t75" stroked="false">
              <v:imagedata r:id="rId269" o:title=""/>
            </v:shape>
            <v:shape style="position:absolute;left:5759;top:2054;width:855;height:10" type="#_x0000_t75" stroked="false">
              <v:imagedata r:id="rId270" o:title=""/>
            </v:shape>
            <v:shape style="position:absolute;left:6609;top:2054;width:3980;height:10" type="#_x0000_t75" stroked="false">
              <v:imagedata r:id="rId271" o:title=""/>
            </v:shape>
            <w10:wrap type="none"/>
          </v:group>
        </w:pict>
      </w:r>
      <w:r>
        <w:rPr/>
        <w:pict>
          <v:group style="position:absolute;margin-left:75.744003pt;margin-top:118.515686pt;width:453.7pt;height:5.05pt;mso-position-horizontal-relative:page;mso-position-vertical-relative:paragraph;z-index:-1168672" coordorigin="1515,2370" coordsize="9074,101">
            <v:shape style="position:absolute;left:1515;top:2370;width:4268;height:101" type="#_x0000_t75" stroked="false">
              <v:imagedata r:id="rId272" o:title=""/>
            </v:shape>
            <v:shape style="position:absolute;left:5759;top:2462;width:855;height:10" type="#_x0000_t75" stroked="false">
              <v:imagedata r:id="rId270" o:title=""/>
            </v:shape>
            <v:shape style="position:absolute;left:6609;top:2462;width:3980;height:10" type="#_x0000_t75" stroked="false">
              <v:imagedata r:id="rId271" o:title=""/>
            </v:shape>
            <w10:wrap type="none"/>
          </v:group>
        </w:pict>
      </w:r>
      <w:r>
        <w:rPr/>
        <w:pict>
          <v:group style="position:absolute;margin-left:75.744003pt;margin-top:138.945618pt;width:453.7pt;height:5.05pt;mso-position-horizontal-relative:page;mso-position-vertical-relative:paragraph;z-index:-1168648" coordorigin="1515,2779" coordsize="9074,101">
            <v:shape style="position:absolute;left:1515;top:2779;width:4268;height:101" type="#_x0000_t75" stroked="false">
              <v:imagedata r:id="rId278" o:title=""/>
            </v:shape>
            <v:shape style="position:absolute;left:5759;top:2870;width:855;height:10" type="#_x0000_t75" stroked="false">
              <v:imagedata r:id="rId270" o:title=""/>
            </v:shape>
            <v:shape style="position:absolute;left:6609;top:2870;width:3980;height:10" type="#_x0000_t75" stroked="false">
              <v:imagedata r:id="rId271" o:title=""/>
            </v:shape>
            <w10:wrap type="none"/>
          </v:group>
        </w:pict>
      </w:r>
      <w:r>
        <w:rPr/>
        <w:t>截止</w:t>
      </w:r>
      <w:r>
        <w:rPr>
          <w:spacing w:val="-49"/>
        </w:rPr>
        <w:t> </w:t>
      </w:r>
      <w:r>
        <w:rPr>
          <w:rFonts w:ascii="Arial" w:hAnsi="Arial" w:cs="Arial" w:eastAsia="Arial" w:hint="default"/>
          <w:spacing w:val="-5"/>
        </w:rPr>
        <w:t>2011</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2"/>
        </w:rPr>
        <w:t> </w:t>
      </w:r>
      <w:r>
        <w:rPr/>
        <w:t>日，公司共取得</w:t>
      </w:r>
      <w:r>
        <w:rPr>
          <w:spacing w:val="-49"/>
        </w:rPr>
        <w:t> </w:t>
      </w:r>
      <w:r>
        <w:rPr>
          <w:rFonts w:ascii="Arial" w:hAnsi="Arial" w:cs="Arial" w:eastAsia="Arial" w:hint="default"/>
        </w:rPr>
        <w:t>61</w:t>
      </w:r>
      <w:r>
        <w:rPr>
          <w:rFonts w:ascii="Arial" w:hAnsi="Arial" w:cs="Arial" w:eastAsia="Arial" w:hint="default"/>
          <w:spacing w:val="5"/>
        </w:rPr>
        <w:t> </w:t>
      </w:r>
      <w:r>
        <w:rPr/>
        <w:t>项产品登记证书，其中</w:t>
      </w:r>
      <w:r>
        <w:rPr>
          <w:spacing w:val="-49"/>
        </w:rPr>
        <w:t> </w:t>
      </w:r>
      <w:r>
        <w:rPr>
          <w:rFonts w:ascii="Arial" w:hAnsi="Arial" w:cs="Arial" w:eastAsia="Arial" w:hint="default"/>
          <w:spacing w:val="-5"/>
        </w:rPr>
        <w:t>2011</w:t>
      </w:r>
      <w:r>
        <w:rPr>
          <w:rFonts w:ascii="Arial" w:hAnsi="Arial" w:cs="Arial" w:eastAsia="Arial" w:hint="default"/>
          <w:spacing w:val="5"/>
        </w:rPr>
        <w:t> </w:t>
      </w:r>
      <w:r>
        <w:rPr/>
        <w:t>年 度新增的产品登记证书见下表：</w:t>
      </w:r>
    </w:p>
    <w:p>
      <w:pPr>
        <w:spacing w:line="240" w:lineRule="auto" w:before="5"/>
        <w:rPr>
          <w:rFonts w:ascii="宋体" w:hAnsi="宋体" w:cs="宋体" w:eastAsia="宋体" w:hint="default"/>
          <w:sz w:val="16"/>
          <w:szCs w:val="16"/>
        </w:rPr>
      </w:pPr>
    </w:p>
    <w:tbl>
      <w:tblPr>
        <w:tblW w:w="0" w:type="auto"/>
        <w:jc w:val="left"/>
        <w:tblInd w:w="127" w:type="dxa"/>
        <w:tblLayout w:type="fixed"/>
        <w:tblCellMar>
          <w:top w:w="0" w:type="dxa"/>
          <w:left w:w="0" w:type="dxa"/>
          <w:bottom w:w="0" w:type="dxa"/>
          <w:right w:w="0" w:type="dxa"/>
        </w:tblCellMar>
        <w:tblLook w:val="01E0"/>
      </w:tblPr>
      <w:tblGrid>
        <w:gridCol w:w="852"/>
        <w:gridCol w:w="3404"/>
        <w:gridCol w:w="850"/>
        <w:gridCol w:w="1985"/>
        <w:gridCol w:w="1985"/>
      </w:tblGrid>
      <w:tr>
        <w:trPr>
          <w:trHeight w:val="414" w:hRule="exact"/>
        </w:trPr>
        <w:tc>
          <w:tcPr>
            <w:tcW w:w="852"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40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85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198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2"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产品登记证书编号</w:t>
            </w:r>
            <w:r>
              <w:rPr>
                <w:rFonts w:ascii="宋体" w:hAnsi="宋体" w:cs="宋体" w:eastAsia="宋体" w:hint="default"/>
                <w:sz w:val="21"/>
                <w:szCs w:val="21"/>
              </w:rPr>
            </w:r>
          </w:p>
        </w:tc>
        <w:tc>
          <w:tcPr>
            <w:tcW w:w="1985"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b/>
                <w:bCs/>
                <w:sz w:val="21"/>
                <w:szCs w:val="21"/>
              </w:rPr>
              <w:t>获证日期</w:t>
            </w:r>
            <w:r>
              <w:rPr>
                <w:rFonts w:ascii="宋体" w:hAnsi="宋体" w:cs="宋体" w:eastAsia="宋体" w:hint="default"/>
                <w:sz w:val="21"/>
                <w:szCs w:val="21"/>
              </w:rPr>
            </w:r>
          </w:p>
        </w:tc>
      </w:tr>
      <w:tr>
        <w:trPr>
          <w:trHeight w:val="416"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4" w:right="0"/>
              <w:jc w:val="center"/>
              <w:rPr>
                <w:rFonts w:ascii="Arial" w:hAnsi="Arial" w:cs="Arial" w:eastAsia="Arial" w:hint="default"/>
                <w:sz w:val="21"/>
                <w:szCs w:val="21"/>
              </w:rPr>
            </w:pPr>
            <w:r>
              <w:rPr>
                <w:rFonts w:ascii="Arial"/>
                <w:w w:val="100"/>
                <w:sz w:val="21"/>
              </w:rPr>
              <w:t>1</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天源迪科短信门户软件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DGY-2011-0748</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306"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3"/>
              <w:ind w:left="4" w:right="0"/>
              <w:jc w:val="center"/>
              <w:rPr>
                <w:rFonts w:ascii="Arial" w:hAnsi="Arial" w:cs="Arial" w:eastAsia="Arial" w:hint="default"/>
                <w:sz w:val="21"/>
                <w:szCs w:val="21"/>
              </w:rPr>
            </w:pPr>
            <w:r>
              <w:rPr>
                <w:rFonts w:ascii="Arial"/>
                <w:w w:val="100"/>
                <w:sz w:val="21"/>
              </w:rPr>
              <w:t>2</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天源迪科统一充值平台软件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0" w:right="0"/>
              <w:jc w:val="left"/>
              <w:rPr>
                <w:rFonts w:ascii="Arial" w:hAnsi="Arial" w:cs="Arial" w:eastAsia="Arial" w:hint="default"/>
                <w:sz w:val="21"/>
                <w:szCs w:val="21"/>
              </w:rPr>
            </w:pPr>
            <w:r>
              <w:rPr>
                <w:rFonts w:ascii="Arial"/>
                <w:sz w:val="21"/>
              </w:rPr>
              <w:t>V2.0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DGY-2011-0750</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415"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175"/>
              <w:ind w:left="4" w:right="0"/>
              <w:jc w:val="center"/>
              <w:rPr>
                <w:rFonts w:ascii="Arial" w:hAnsi="Arial" w:cs="Arial" w:eastAsia="Arial" w:hint="default"/>
                <w:sz w:val="21"/>
                <w:szCs w:val="21"/>
              </w:rPr>
            </w:pPr>
            <w:r>
              <w:rPr>
                <w:rFonts w:ascii="Arial"/>
                <w:w w:val="100"/>
                <w:sz w:val="21"/>
              </w:rPr>
              <w:t>3</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天源迪科基础技术平台软件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DGY-2011-0747</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94" w:hRule="exact"/>
        </w:trPr>
        <w:tc>
          <w:tcPr>
            <w:tcW w:w="852" w:type="dxa"/>
            <w:tcBorders>
              <w:top w:val="nil" w:sz="6" w:space="0" w:color="auto"/>
              <w:left w:val="nil" w:sz="6" w:space="0" w:color="auto"/>
              <w:bottom w:val="nil" w:sz="6" w:space="0" w:color="auto"/>
              <w:right w:val="single" w:sz="4" w:space="0" w:color="000000"/>
            </w:tcBorders>
          </w:tcPr>
          <w:p>
            <w:pPr/>
          </w:p>
        </w:tc>
        <w:tc>
          <w:tcPr>
            <w:tcW w:w="3404" w:type="dxa"/>
            <w:tcBorders>
              <w:top w:val="nil" w:sz="6" w:space="0" w:color="auto"/>
              <w:left w:val="single" w:sz="4" w:space="0" w:color="000000"/>
              <w:bottom w:val="nil" w:sz="6" w:space="0" w:color="auto"/>
              <w:right w:val="nil" w:sz="6" w:space="0" w:color="auto"/>
            </w:tcBorders>
          </w:tcPr>
          <w:p>
            <w:pPr/>
          </w:p>
        </w:tc>
        <w:tc>
          <w:tcPr>
            <w:tcW w:w="850"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06"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4" w:right="0"/>
              <w:jc w:val="center"/>
              <w:rPr>
                <w:rFonts w:ascii="Arial" w:hAnsi="Arial" w:cs="Arial" w:eastAsia="Arial" w:hint="default"/>
                <w:sz w:val="21"/>
                <w:szCs w:val="21"/>
              </w:rPr>
            </w:pPr>
            <w:r>
              <w:rPr>
                <w:rFonts w:ascii="Arial"/>
                <w:w w:val="100"/>
                <w:sz w:val="21"/>
              </w:rPr>
              <w:t>4</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天源迪科渠道协同系统软件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DGY-2011-0749</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314"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w w:val="100"/>
                <w:sz w:val="21"/>
              </w:rPr>
              <w:t>5</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天源迪科融合计费平台软件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DGY-2011-0751</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94" w:hRule="exact"/>
        </w:trPr>
        <w:tc>
          <w:tcPr>
            <w:tcW w:w="852" w:type="dxa"/>
            <w:tcBorders>
              <w:top w:val="nil" w:sz="6" w:space="0" w:color="auto"/>
              <w:left w:val="nil" w:sz="6" w:space="0" w:color="auto"/>
              <w:bottom w:val="nil" w:sz="6" w:space="0" w:color="auto"/>
              <w:right w:val="single" w:sz="4" w:space="0" w:color="000000"/>
            </w:tcBorders>
          </w:tcPr>
          <w:p>
            <w:pPr/>
          </w:p>
        </w:tc>
        <w:tc>
          <w:tcPr>
            <w:tcW w:w="3404" w:type="dxa"/>
            <w:tcBorders>
              <w:top w:val="nil" w:sz="6" w:space="0" w:color="auto"/>
              <w:left w:val="single" w:sz="4" w:space="0" w:color="000000"/>
              <w:bottom w:val="nil" w:sz="6" w:space="0" w:color="auto"/>
              <w:right w:val="nil" w:sz="6" w:space="0" w:color="auto"/>
            </w:tcBorders>
          </w:tcPr>
          <w:p>
            <w:pPr/>
          </w:p>
        </w:tc>
        <w:tc>
          <w:tcPr>
            <w:tcW w:w="850"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06"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4" w:right="0"/>
              <w:jc w:val="center"/>
              <w:rPr>
                <w:rFonts w:ascii="Arial" w:hAnsi="Arial" w:cs="Arial" w:eastAsia="Arial" w:hint="default"/>
                <w:sz w:val="21"/>
                <w:szCs w:val="21"/>
              </w:rPr>
            </w:pPr>
            <w:r>
              <w:rPr>
                <w:rFonts w:ascii="Arial"/>
                <w:w w:val="100"/>
                <w:sz w:val="21"/>
              </w:rPr>
              <w:t>6</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天源迪科业务监控平台软件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DGY-2011-0746</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314"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w w:val="100"/>
                <w:sz w:val="21"/>
              </w:rPr>
              <w:t>7</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天源迪科新一代统一登录平台软件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DGY-2011-1025</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94" w:hRule="exact"/>
        </w:trPr>
        <w:tc>
          <w:tcPr>
            <w:tcW w:w="852" w:type="dxa"/>
            <w:tcBorders>
              <w:top w:val="nil" w:sz="6" w:space="0" w:color="auto"/>
              <w:left w:val="nil" w:sz="6" w:space="0" w:color="auto"/>
              <w:bottom w:val="nil" w:sz="6" w:space="0" w:color="auto"/>
              <w:right w:val="single" w:sz="4" w:space="0" w:color="000000"/>
            </w:tcBorders>
          </w:tcPr>
          <w:p>
            <w:pPr/>
          </w:p>
        </w:tc>
        <w:tc>
          <w:tcPr>
            <w:tcW w:w="3404" w:type="dxa"/>
            <w:tcBorders>
              <w:top w:val="nil" w:sz="6" w:space="0" w:color="auto"/>
              <w:left w:val="single" w:sz="4" w:space="0" w:color="000000"/>
              <w:bottom w:val="nil" w:sz="6" w:space="0" w:color="auto"/>
              <w:right w:val="nil" w:sz="6" w:space="0" w:color="auto"/>
            </w:tcBorders>
          </w:tcPr>
          <w:p>
            <w:pPr/>
          </w:p>
        </w:tc>
        <w:tc>
          <w:tcPr>
            <w:tcW w:w="850"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314"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w w:val="100"/>
                <w:sz w:val="21"/>
              </w:rPr>
              <w:t>8</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天源迪科综合信控软件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DGY-2011-1026</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94" w:hRule="exact"/>
        </w:trPr>
        <w:tc>
          <w:tcPr>
            <w:tcW w:w="852" w:type="dxa"/>
            <w:tcBorders>
              <w:top w:val="nil" w:sz="6" w:space="0" w:color="auto"/>
              <w:left w:val="nil" w:sz="6" w:space="0" w:color="auto"/>
              <w:bottom w:val="nil" w:sz="6" w:space="0" w:color="auto"/>
              <w:right w:val="single" w:sz="4" w:space="0" w:color="000000"/>
            </w:tcBorders>
          </w:tcPr>
          <w:p>
            <w:pPr/>
          </w:p>
        </w:tc>
        <w:tc>
          <w:tcPr>
            <w:tcW w:w="3404" w:type="dxa"/>
            <w:tcBorders>
              <w:top w:val="nil" w:sz="6" w:space="0" w:color="auto"/>
              <w:left w:val="single" w:sz="4" w:space="0" w:color="000000"/>
              <w:bottom w:val="nil" w:sz="6" w:space="0" w:color="auto"/>
              <w:right w:val="nil" w:sz="6" w:space="0" w:color="auto"/>
            </w:tcBorders>
          </w:tcPr>
          <w:p>
            <w:pPr/>
          </w:p>
        </w:tc>
        <w:tc>
          <w:tcPr>
            <w:tcW w:w="850"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06"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4" w:right="0"/>
              <w:jc w:val="center"/>
              <w:rPr>
                <w:rFonts w:ascii="Arial" w:hAnsi="Arial" w:cs="Arial" w:eastAsia="Arial" w:hint="default"/>
                <w:sz w:val="21"/>
                <w:szCs w:val="21"/>
              </w:rPr>
            </w:pPr>
            <w:r>
              <w:rPr>
                <w:rFonts w:ascii="Arial"/>
                <w:w w:val="100"/>
                <w:sz w:val="21"/>
              </w:rPr>
              <w:t>9</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天源迪科余额管理中心软件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0" w:right="0"/>
              <w:jc w:val="left"/>
              <w:rPr>
                <w:rFonts w:ascii="Arial" w:hAnsi="Arial" w:cs="Arial" w:eastAsia="Arial" w:hint="default"/>
                <w:sz w:val="21"/>
                <w:szCs w:val="21"/>
              </w:rPr>
            </w:pPr>
            <w:r>
              <w:rPr>
                <w:rFonts w:ascii="Arial"/>
                <w:sz w:val="21"/>
              </w:rPr>
              <w:t>V2.0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39"/>
                <w:sz w:val="21"/>
                <w:szCs w:val="21"/>
              </w:rPr>
              <w:t> </w:t>
            </w:r>
            <w:r>
              <w:rPr>
                <w:rFonts w:ascii="Arial" w:hAnsi="Arial" w:cs="Arial" w:eastAsia="Arial" w:hint="default"/>
                <w:spacing w:val="-4"/>
                <w:sz w:val="21"/>
                <w:szCs w:val="21"/>
              </w:rPr>
              <w:t>DGY-2011-1027</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314"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7" w:right="0"/>
              <w:jc w:val="center"/>
              <w:rPr>
                <w:rFonts w:ascii="Arial" w:hAnsi="Arial" w:cs="Arial" w:eastAsia="Arial" w:hint="default"/>
                <w:sz w:val="21"/>
                <w:szCs w:val="21"/>
              </w:rPr>
            </w:pPr>
            <w:r>
              <w:rPr>
                <w:rFonts w:ascii="Arial"/>
                <w:sz w:val="21"/>
              </w:rPr>
              <w:t>10</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天源迪科综合账务系统软件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DGY-2011-1028</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94" w:hRule="exact"/>
        </w:trPr>
        <w:tc>
          <w:tcPr>
            <w:tcW w:w="852" w:type="dxa"/>
            <w:tcBorders>
              <w:top w:val="nil" w:sz="6" w:space="0" w:color="auto"/>
              <w:left w:val="nil" w:sz="6" w:space="0" w:color="auto"/>
              <w:bottom w:val="nil" w:sz="6" w:space="0" w:color="auto"/>
              <w:right w:val="single" w:sz="4" w:space="0" w:color="000000"/>
            </w:tcBorders>
          </w:tcPr>
          <w:p>
            <w:pPr/>
          </w:p>
        </w:tc>
        <w:tc>
          <w:tcPr>
            <w:tcW w:w="3404" w:type="dxa"/>
            <w:tcBorders>
              <w:top w:val="nil" w:sz="6" w:space="0" w:color="auto"/>
              <w:left w:val="single" w:sz="4" w:space="0" w:color="000000"/>
              <w:bottom w:val="nil" w:sz="6" w:space="0" w:color="auto"/>
              <w:right w:val="nil" w:sz="6" w:space="0" w:color="auto"/>
            </w:tcBorders>
          </w:tcPr>
          <w:p>
            <w:pPr/>
          </w:p>
        </w:tc>
        <w:tc>
          <w:tcPr>
            <w:tcW w:w="850"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06"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right="5"/>
              <w:jc w:val="center"/>
              <w:rPr>
                <w:rFonts w:ascii="Arial" w:hAnsi="Arial" w:cs="Arial" w:eastAsia="Arial" w:hint="default"/>
                <w:sz w:val="21"/>
                <w:szCs w:val="21"/>
              </w:rPr>
            </w:pPr>
            <w:r>
              <w:rPr>
                <w:rFonts w:ascii="Arial"/>
                <w:spacing w:val="-15"/>
                <w:sz w:val="21"/>
              </w:rPr>
              <w:t>11</w:t>
            </w:r>
            <w:r>
              <w:rPr>
                <w:rFonts w:ascii="Arial"/>
                <w:sz w:val="21"/>
              </w:rPr>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天源迪科精品红微博平台软件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DGY-2011-1029</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314"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7" w:right="0"/>
              <w:jc w:val="center"/>
              <w:rPr>
                <w:rFonts w:ascii="Arial" w:hAnsi="Arial" w:cs="Arial" w:eastAsia="Arial" w:hint="default"/>
                <w:sz w:val="21"/>
                <w:szCs w:val="21"/>
              </w:rPr>
            </w:pPr>
            <w:r>
              <w:rPr>
                <w:rFonts w:ascii="Arial"/>
                <w:sz w:val="21"/>
              </w:rPr>
              <w:t>12</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天源迪科客户经理门户软件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DGY-2011-1024</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94" w:hRule="exact"/>
        </w:trPr>
        <w:tc>
          <w:tcPr>
            <w:tcW w:w="852" w:type="dxa"/>
            <w:tcBorders>
              <w:top w:val="nil" w:sz="6" w:space="0" w:color="auto"/>
              <w:left w:val="nil" w:sz="6" w:space="0" w:color="auto"/>
              <w:bottom w:val="nil" w:sz="6" w:space="0" w:color="auto"/>
              <w:right w:val="single" w:sz="4" w:space="0" w:color="000000"/>
            </w:tcBorders>
          </w:tcPr>
          <w:p>
            <w:pPr/>
          </w:p>
        </w:tc>
        <w:tc>
          <w:tcPr>
            <w:tcW w:w="3404" w:type="dxa"/>
            <w:tcBorders>
              <w:top w:val="nil" w:sz="6" w:space="0" w:color="auto"/>
              <w:left w:val="single" w:sz="4" w:space="0" w:color="000000"/>
              <w:bottom w:val="nil" w:sz="6" w:space="0" w:color="auto"/>
              <w:right w:val="nil" w:sz="6" w:space="0" w:color="auto"/>
            </w:tcBorders>
          </w:tcPr>
          <w:p>
            <w:pPr/>
          </w:p>
        </w:tc>
        <w:tc>
          <w:tcPr>
            <w:tcW w:w="850"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407"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7" w:right="0"/>
              <w:jc w:val="center"/>
              <w:rPr>
                <w:rFonts w:ascii="Arial" w:hAnsi="Arial" w:cs="Arial" w:eastAsia="Arial" w:hint="default"/>
                <w:sz w:val="21"/>
                <w:szCs w:val="21"/>
              </w:rPr>
            </w:pPr>
            <w:r>
              <w:rPr>
                <w:rFonts w:ascii="Arial"/>
                <w:sz w:val="21"/>
              </w:rPr>
              <w:t>13</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天源迪科企业数据应用门户软件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DGY-2011-1023</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4"/>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315"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73"/>
              <w:ind w:left="7" w:right="0"/>
              <w:jc w:val="center"/>
              <w:rPr>
                <w:rFonts w:ascii="Arial" w:hAnsi="Arial" w:cs="Arial" w:eastAsia="Arial" w:hint="default"/>
                <w:sz w:val="21"/>
                <w:szCs w:val="21"/>
              </w:rPr>
            </w:pPr>
            <w:r>
              <w:rPr>
                <w:rFonts w:ascii="Arial"/>
                <w:sz w:val="21"/>
              </w:rPr>
              <w:t>14</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天源迪科客户服务分析平台软件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DGY-2011-1744</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pacing w:val="-9"/>
                <w:sz w:val="21"/>
                <w:szCs w:val="21"/>
              </w:rPr>
              <w:t>11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30</w:t>
            </w:r>
            <w:r>
              <w:rPr>
                <w:rFonts w:ascii="Arial" w:hAnsi="Arial" w:cs="Arial" w:eastAsia="Arial" w:hint="default"/>
                <w:spacing w:val="-11"/>
                <w:sz w:val="21"/>
                <w:szCs w:val="21"/>
              </w:rPr>
              <w:t> </w:t>
            </w:r>
            <w:r>
              <w:rPr>
                <w:rFonts w:ascii="宋体" w:hAnsi="宋体" w:cs="宋体" w:eastAsia="宋体" w:hint="default"/>
                <w:sz w:val="21"/>
                <w:szCs w:val="21"/>
              </w:rPr>
              <w:t>日</w:t>
            </w:r>
          </w:p>
        </w:tc>
      </w:tr>
      <w:tr>
        <w:trPr>
          <w:trHeight w:val="92" w:hRule="exact"/>
        </w:trPr>
        <w:tc>
          <w:tcPr>
            <w:tcW w:w="852" w:type="dxa"/>
            <w:tcBorders>
              <w:top w:val="nil" w:sz="6" w:space="0" w:color="auto"/>
              <w:left w:val="nil" w:sz="6" w:space="0" w:color="auto"/>
              <w:bottom w:val="nil" w:sz="6" w:space="0" w:color="auto"/>
              <w:right w:val="single" w:sz="4" w:space="0" w:color="000000"/>
            </w:tcBorders>
          </w:tcPr>
          <w:p>
            <w:pPr/>
          </w:p>
        </w:tc>
        <w:tc>
          <w:tcPr>
            <w:tcW w:w="3404" w:type="dxa"/>
            <w:tcBorders>
              <w:top w:val="nil" w:sz="6" w:space="0" w:color="auto"/>
              <w:left w:val="single" w:sz="4" w:space="0" w:color="000000"/>
              <w:bottom w:val="nil" w:sz="6" w:space="0" w:color="auto"/>
              <w:right w:val="nil" w:sz="6" w:space="0" w:color="auto"/>
            </w:tcBorders>
          </w:tcPr>
          <w:p>
            <w:pPr/>
          </w:p>
        </w:tc>
        <w:tc>
          <w:tcPr>
            <w:tcW w:w="850" w:type="dxa"/>
            <w:tcBorders>
              <w:top w:val="nil" w:sz="6" w:space="0" w:color="auto"/>
              <w:left w:val="nil" w:sz="6" w:space="0" w:color="auto"/>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580"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146"/>
              <w:ind w:left="7" w:right="0"/>
              <w:jc w:val="center"/>
              <w:rPr>
                <w:rFonts w:ascii="Arial" w:hAnsi="Arial" w:cs="Arial" w:eastAsia="Arial" w:hint="default"/>
                <w:sz w:val="21"/>
                <w:szCs w:val="21"/>
              </w:rPr>
            </w:pPr>
            <w:r>
              <w:rPr>
                <w:rFonts w:ascii="Arial"/>
                <w:sz w:val="21"/>
              </w:rPr>
              <w:t>15</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天源迪科电信本地网数据应用系统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DGY-2011-1743</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pacing w:val="-9"/>
                <w:sz w:val="21"/>
                <w:szCs w:val="21"/>
              </w:rPr>
              <w:t>11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30</w:t>
            </w:r>
            <w:r>
              <w:rPr>
                <w:rFonts w:ascii="Arial" w:hAnsi="Arial" w:cs="Arial" w:eastAsia="Arial" w:hint="default"/>
                <w:spacing w:val="-11"/>
                <w:sz w:val="21"/>
                <w:szCs w:val="21"/>
              </w:rPr>
              <w:t> </w:t>
            </w:r>
            <w:r>
              <w:rPr>
                <w:rFonts w:ascii="宋体" w:hAnsi="宋体" w:cs="宋体" w:eastAsia="宋体" w:hint="default"/>
                <w:sz w:val="21"/>
                <w:szCs w:val="21"/>
              </w:rPr>
              <w:t>日</w:t>
            </w:r>
          </w:p>
        </w:tc>
      </w:tr>
      <w:tr>
        <w:trPr>
          <w:trHeight w:val="382"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7" w:right="0"/>
              <w:jc w:val="center"/>
              <w:rPr>
                <w:rFonts w:ascii="Arial" w:hAnsi="Arial" w:cs="Arial" w:eastAsia="Arial" w:hint="default"/>
                <w:sz w:val="21"/>
                <w:szCs w:val="21"/>
              </w:rPr>
            </w:pPr>
            <w:r>
              <w:rPr>
                <w:rFonts w:ascii="Arial"/>
                <w:sz w:val="21"/>
              </w:rPr>
              <w:t>16</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天源迪科</w:t>
            </w:r>
            <w:r>
              <w:rPr>
                <w:rFonts w:ascii="宋体" w:hAnsi="宋体" w:cs="宋体" w:eastAsia="宋体" w:hint="default"/>
                <w:spacing w:val="-55"/>
                <w:sz w:val="21"/>
                <w:szCs w:val="21"/>
              </w:rPr>
              <w:t> </w:t>
            </w:r>
            <w:r>
              <w:rPr>
                <w:rFonts w:ascii="Arial" w:hAnsi="Arial" w:cs="Arial" w:eastAsia="Arial" w:hint="default"/>
                <w:sz w:val="21"/>
                <w:szCs w:val="21"/>
              </w:rPr>
              <w:t>ETL</w:t>
            </w:r>
            <w:r>
              <w:rPr>
                <w:rFonts w:ascii="Arial" w:hAnsi="Arial" w:cs="Arial" w:eastAsia="Arial" w:hint="default"/>
                <w:spacing w:val="-5"/>
                <w:sz w:val="21"/>
                <w:szCs w:val="21"/>
              </w:rPr>
              <w:t> </w:t>
            </w:r>
            <w:r>
              <w:rPr>
                <w:rFonts w:ascii="宋体" w:hAnsi="宋体" w:cs="宋体" w:eastAsia="宋体" w:hint="default"/>
                <w:sz w:val="21"/>
                <w:szCs w:val="21"/>
              </w:rPr>
              <w:t>开发平台软件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DGY-2011-1742</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pacing w:val="-9"/>
                <w:sz w:val="21"/>
                <w:szCs w:val="21"/>
              </w:rPr>
              <w:t>11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30</w:t>
            </w:r>
            <w:r>
              <w:rPr>
                <w:rFonts w:ascii="Arial" w:hAnsi="Arial" w:cs="Arial" w:eastAsia="Arial" w:hint="default"/>
                <w:spacing w:val="-11"/>
                <w:sz w:val="21"/>
                <w:szCs w:val="21"/>
              </w:rPr>
              <w:t> </w:t>
            </w:r>
            <w:r>
              <w:rPr>
                <w:rFonts w:ascii="宋体" w:hAnsi="宋体" w:cs="宋体" w:eastAsia="宋体" w:hint="default"/>
                <w:sz w:val="21"/>
                <w:szCs w:val="21"/>
              </w:rPr>
              <w:t>日</w:t>
            </w:r>
          </w:p>
        </w:tc>
      </w:tr>
      <w:tr>
        <w:trPr>
          <w:trHeight w:val="579" w:hRule="exact"/>
        </w:trPr>
        <w:tc>
          <w:tcPr>
            <w:tcW w:w="852" w:type="dxa"/>
            <w:tcBorders>
              <w:top w:val="nil" w:sz="6" w:space="0" w:color="auto"/>
              <w:left w:val="nil" w:sz="6" w:space="0" w:color="auto"/>
              <w:bottom w:val="nil" w:sz="6" w:space="0" w:color="auto"/>
              <w:right w:val="single" w:sz="4" w:space="0" w:color="000000"/>
            </w:tcBorders>
          </w:tcPr>
          <w:p>
            <w:pPr>
              <w:pStyle w:val="TableParagraph"/>
              <w:spacing w:line="240" w:lineRule="auto" w:before="146"/>
              <w:ind w:left="7" w:right="0"/>
              <w:jc w:val="center"/>
              <w:rPr>
                <w:rFonts w:ascii="Arial" w:hAnsi="Arial" w:cs="Arial" w:eastAsia="Arial" w:hint="default"/>
                <w:sz w:val="21"/>
                <w:szCs w:val="21"/>
              </w:rPr>
            </w:pPr>
            <w:r>
              <w:rPr>
                <w:rFonts w:ascii="Arial"/>
                <w:sz w:val="21"/>
              </w:rPr>
              <w:t>17</w:t>
            </w:r>
          </w:p>
        </w:tc>
        <w:tc>
          <w:tcPr>
            <w:tcW w:w="3404"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天源迪科电信行业高端客户管理与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服务系统软件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DGY-2011-1741</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pacing w:val="-9"/>
                <w:sz w:val="21"/>
                <w:szCs w:val="21"/>
              </w:rPr>
              <w:t>11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30</w:t>
            </w:r>
            <w:r>
              <w:rPr>
                <w:rFonts w:ascii="Arial" w:hAnsi="Arial" w:cs="Arial" w:eastAsia="Arial" w:hint="default"/>
                <w:spacing w:val="-11"/>
                <w:sz w:val="21"/>
                <w:szCs w:val="21"/>
              </w:rPr>
              <w:t> </w:t>
            </w:r>
            <w:r>
              <w:rPr>
                <w:rFonts w:ascii="宋体" w:hAnsi="宋体" w:cs="宋体" w:eastAsia="宋体" w:hint="default"/>
                <w:sz w:val="21"/>
                <w:szCs w:val="21"/>
              </w:rPr>
              <w:t>日</w:t>
            </w:r>
          </w:p>
        </w:tc>
      </w:tr>
      <w:tr>
        <w:trPr>
          <w:trHeight w:val="378" w:hRule="exact"/>
        </w:trPr>
        <w:tc>
          <w:tcPr>
            <w:tcW w:w="852"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7" w:right="0"/>
              <w:jc w:val="center"/>
              <w:rPr>
                <w:rFonts w:ascii="Arial" w:hAnsi="Arial" w:cs="Arial" w:eastAsia="Arial" w:hint="default"/>
                <w:sz w:val="21"/>
                <w:szCs w:val="21"/>
              </w:rPr>
            </w:pPr>
            <w:r>
              <w:rPr>
                <w:rFonts w:ascii="Arial"/>
                <w:sz w:val="21"/>
              </w:rPr>
              <w:t>18</w:t>
            </w:r>
          </w:p>
        </w:tc>
        <w:tc>
          <w:tcPr>
            <w:tcW w:w="34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天源迪科客户主动接触平台软件</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Arial" w:hAnsi="Arial" w:cs="Arial" w:eastAsia="Arial" w:hint="default"/>
                <w:sz w:val="21"/>
                <w:szCs w:val="21"/>
              </w:rPr>
            </w:pPr>
            <w:r>
              <w:rPr>
                <w:rFonts w:ascii="Arial"/>
                <w:sz w:val="21"/>
              </w:rPr>
              <w:t>V1.0</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40"/>
                <w:sz w:val="21"/>
                <w:szCs w:val="21"/>
              </w:rPr>
              <w:t> </w:t>
            </w:r>
            <w:r>
              <w:rPr>
                <w:rFonts w:ascii="Arial" w:hAnsi="Arial" w:cs="Arial" w:eastAsia="Arial" w:hint="default"/>
                <w:spacing w:val="-4"/>
                <w:sz w:val="21"/>
                <w:szCs w:val="21"/>
              </w:rPr>
              <w:t>DGY-2011-1740</w:t>
            </w:r>
          </w:p>
        </w:tc>
        <w:tc>
          <w:tcPr>
            <w:tcW w:w="1985" w:type="dxa"/>
            <w:tcBorders>
              <w:top w:val="nil" w:sz="6" w:space="0" w:color="auto"/>
              <w:left w:val="single" w:sz="4" w:space="0" w:color="000000"/>
              <w:bottom w:val="single" w:sz="4" w:space="0" w:color="000000"/>
              <w:right w:val="nil" w:sz="6" w:space="0" w:color="auto"/>
            </w:tcBorders>
          </w:tcPr>
          <w:p>
            <w:pPr>
              <w:pStyle w:val="TableParagraph"/>
              <w:spacing w:line="240" w:lineRule="auto" w:before="3"/>
              <w:ind w:right="0"/>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pacing w:val="-9"/>
                <w:sz w:val="21"/>
                <w:szCs w:val="21"/>
              </w:rPr>
              <w:t>11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30</w:t>
            </w:r>
            <w:r>
              <w:rPr>
                <w:rFonts w:ascii="Arial" w:hAnsi="Arial" w:cs="Arial" w:eastAsia="Arial" w:hint="default"/>
                <w:spacing w:val="-11"/>
                <w:sz w:val="21"/>
                <w:szCs w:val="21"/>
              </w:rPr>
              <w:t> </w:t>
            </w:r>
            <w:r>
              <w:rPr>
                <w:rFonts w:ascii="宋体" w:hAnsi="宋体" w:cs="宋体" w:eastAsia="宋体" w:hint="default"/>
                <w:sz w:val="21"/>
                <w:szCs w:val="21"/>
              </w:rPr>
              <w:t>日</w:t>
            </w:r>
          </w:p>
        </w:tc>
      </w:tr>
    </w:tbl>
    <w:p>
      <w:pPr>
        <w:pStyle w:val="BodyText"/>
        <w:spacing w:line="240" w:lineRule="auto" w:before="79"/>
        <w:ind w:left="898" w:right="1790"/>
        <w:jc w:val="left"/>
      </w:pPr>
      <w:r>
        <w:rPr/>
        <w:pict>
          <v:group style="position:absolute;margin-left:75.744003pt;margin-top:-69.034355pt;width:453.7pt;height:.5pt;mso-position-horizontal-relative:page;mso-position-vertical-relative:paragraph;z-index:-1168360" coordorigin="1515,-1381" coordsize="9074,10">
            <v:shape style="position:absolute;left:1515;top:-1381;width:4249;height:10" type="#_x0000_t75" stroked="false">
              <v:imagedata r:id="rId269" o:title=""/>
            </v:shape>
            <v:shape style="position:absolute;left:5759;top:-1381;width:855;height:10" type="#_x0000_t75" stroked="false">
              <v:imagedata r:id="rId270" o:title=""/>
            </v:shape>
            <v:shape style="position:absolute;left:6609;top:-1381;width:3980;height:10" type="#_x0000_t75" stroked="false">
              <v:imagedata r:id="rId271" o:title=""/>
            </v:shape>
            <w10:wrap type="none"/>
          </v:group>
        </w:pict>
      </w:r>
      <w:r>
        <w:rPr/>
        <w:pict>
          <v:group style="position:absolute;margin-left:75.744003pt;margin-top:-53.194332pt;width:453.7pt;height:5.05pt;mso-position-horizontal-relative:page;mso-position-vertical-relative:paragraph;z-index:-1168336" coordorigin="1515,-1064" coordsize="9074,101">
            <v:shape style="position:absolute;left:1515;top:-1064;width:4268;height:101" type="#_x0000_t75" stroked="false">
              <v:imagedata r:id="rId272" o:title=""/>
            </v:shape>
            <v:shape style="position:absolute;left:5759;top:-973;width:855;height:10" type="#_x0000_t75" stroked="false">
              <v:imagedata r:id="rId274" o:title=""/>
            </v:shape>
            <v:shape style="position:absolute;left:6609;top:-973;width:3980;height:10" type="#_x0000_t75" stroked="false">
              <v:imagedata r:id="rId275" o:title=""/>
            </v:shape>
            <w10:wrap type="none"/>
          </v:group>
        </w:pict>
      </w:r>
      <w:r>
        <w:rPr/>
        <w:pict>
          <v:group style="position:absolute;margin-left:75.744003pt;margin-top:-20.914352pt;width:453.7pt;height:.5pt;mso-position-horizontal-relative:page;mso-position-vertical-relative:paragraph;z-index:-1168312" coordorigin="1515,-418" coordsize="9074,10">
            <v:shape style="position:absolute;left:1515;top:-418;width:4249;height:10" type="#_x0000_t75" stroked="false">
              <v:imagedata r:id="rId269" o:title=""/>
            </v:shape>
            <v:shape style="position:absolute;left:5759;top:-418;width:855;height:10" type="#_x0000_t75" stroked="false">
              <v:imagedata r:id="rId270" o:title=""/>
            </v:shape>
            <v:shape style="position:absolute;left:6609;top:-418;width:3980;height:10" type="#_x0000_t75" stroked="false">
              <v:imagedata r:id="rId271" o:title=""/>
            </v:shape>
            <w10:wrap type="none"/>
          </v:group>
        </w:pict>
      </w:r>
      <w:r>
        <w:rPr/>
        <w:pict>
          <v:shape style="position:absolute;margin-left:117.980003pt;margin-top:-1.234403pt;width:.47998pt;height:.72pt;mso-position-horizontal-relative:page;mso-position-vertical-relative:paragraph;z-index:-1168288" type="#_x0000_t75" stroked="false">
            <v:imagedata r:id="rId279" o:title=""/>
          </v:shape>
        </w:pict>
      </w:r>
      <w:r>
        <w:rPr/>
        <w:pict>
          <v:shape style="position:absolute;margin-left:288.170013pt;margin-top:-1.234403pt;width:.47999pt;height:.72pt;mso-position-horizontal-relative:page;mso-position-vertical-relative:paragraph;z-index:-1168264" type="#_x0000_t75" stroked="false">
            <v:imagedata r:id="rId279" o:title=""/>
          </v:shape>
        </w:pict>
      </w:r>
      <w:r>
        <w:rPr/>
        <w:pict>
          <v:shape style="position:absolute;margin-left:330.670013pt;margin-top:-1.234403pt;width:.47999pt;height:.72pt;mso-position-horizontal-relative:page;mso-position-vertical-relative:paragraph;z-index:-1168240" type="#_x0000_t75" stroked="false">
            <v:imagedata r:id="rId279" o:title=""/>
          </v:shape>
        </w:pict>
      </w:r>
      <w:r>
        <w:rPr/>
        <w:pict>
          <v:shape style="position:absolute;margin-left:429.910004pt;margin-top:-1.234403pt;width:.47999pt;height:.72pt;mso-position-horizontal-relative:page;mso-position-vertical-relative:paragraph;z-index:-1168216" type="#_x0000_t75" stroked="false">
            <v:imagedata r:id="rId279" o:title=""/>
          </v:shape>
        </w:pict>
      </w:r>
      <w:r>
        <w:rPr/>
        <w:t>（</w:t>
      </w:r>
      <w:r>
        <w:rPr>
          <w:rFonts w:ascii="Arial" w:hAnsi="Arial" w:cs="Arial" w:eastAsia="Arial" w:hint="default"/>
        </w:rPr>
        <w:t>4</w:t>
      </w:r>
      <w:r>
        <w:rPr/>
        <w:t>）专利技术</w:t>
      </w:r>
    </w:p>
    <w:p>
      <w:pPr>
        <w:pStyle w:val="BodyText"/>
        <w:spacing w:line="338" w:lineRule="auto" w:before="135"/>
        <w:ind w:left="418" w:right="1786" w:firstLine="479"/>
        <w:jc w:val="left"/>
      </w:pPr>
      <w:r>
        <w:rPr/>
        <w:pict>
          <v:group style="position:absolute;margin-left:75.744003pt;margin-top:62.405651pt;width:453.8pt;height:21.4pt;mso-position-horizontal-relative:page;mso-position-vertical-relative:paragraph;z-index:-1168192" coordorigin="1515,1248" coordsize="9076,428">
            <v:shape style="position:absolute;left:2295;top:1248;width:10;height:89" type="#_x0000_t75" stroked="false">
              <v:imagedata r:id="rId280" o:title=""/>
            </v:shape>
            <v:group style="position:absolute;left:2295;top:1337;width:10;height:20" coordorigin="2295,1337" coordsize="10,20">
              <v:shape style="position:absolute;left:2295;top:1337;width:10;height:20" coordorigin="2295,1337" coordsize="10,20" path="m2295,1356l2304,1356,2304,1337,2295,1337,2295,1356xe" filled="true" fillcolor="#000000" stroked="false">
                <v:path arrowok="t"/>
                <v:fill type="solid"/>
              </v:shape>
            </v:group>
            <v:group style="position:absolute;left:2295;top:1356;width:10;height:20" coordorigin="2295,1356" coordsize="10,20">
              <v:shape style="position:absolute;left:2295;top:1356;width:10;height:20" coordorigin="2295,1356" coordsize="10,20" path="m2295,1375l2304,1375,2304,1356,2295,1356,2295,1375xe" filled="true" fillcolor="#000000" stroked="false">
                <v:path arrowok="t"/>
                <v:fill type="solid"/>
              </v:shape>
            </v:group>
            <v:group style="position:absolute;left:2295;top:1375;width:10;height:20" coordorigin="2295,1375" coordsize="10,20">
              <v:shape style="position:absolute;left:2295;top:1375;width:10;height:20" coordorigin="2295,1375" coordsize="10,20" path="m2295,1395l2304,1395,2304,1375,2295,1375,2295,1395xe" filled="true" fillcolor="#000000" stroked="false">
                <v:path arrowok="t"/>
                <v:fill type="solid"/>
              </v:shape>
            </v:group>
            <v:group style="position:absolute;left:2295;top:1395;width:10;height:20" coordorigin="2295,1395" coordsize="10,20">
              <v:shape style="position:absolute;left:2295;top:1395;width:10;height:20" coordorigin="2295,1395" coordsize="10,20" path="m2295,1414l2304,1414,2304,1395,2295,1395,2295,1414xe" filled="true" fillcolor="#000000" stroked="false">
                <v:path arrowok="t"/>
                <v:fill type="solid"/>
              </v:shape>
            </v:group>
            <v:group style="position:absolute;left:2295;top:1414;width:10;height:20" coordorigin="2295,1414" coordsize="10,20">
              <v:shape style="position:absolute;left:2295;top:1414;width:10;height:20" coordorigin="2295,1414" coordsize="10,20" path="m2295,1433l2304,1433,2304,1414,2295,1414,2295,1433xe" filled="true" fillcolor="#000000" stroked="false">
                <v:path arrowok="t"/>
                <v:fill type="solid"/>
              </v:shape>
            </v:group>
            <v:group style="position:absolute;left:2295;top:1433;width:10;height:20" coordorigin="2295,1433" coordsize="10,20">
              <v:shape style="position:absolute;left:2295;top:1433;width:10;height:20" coordorigin="2295,1433" coordsize="10,20" path="m2295,1452l2304,1452,2304,1433,2295,1433,2295,1452xe" filled="true" fillcolor="#000000" stroked="false">
                <v:path arrowok="t"/>
                <v:fill type="solid"/>
              </v:shape>
            </v:group>
            <v:group style="position:absolute;left:2295;top:1452;width:10;height:20" coordorigin="2295,1452" coordsize="10,20">
              <v:shape style="position:absolute;left:2295;top:1452;width:10;height:20" coordorigin="2295,1452" coordsize="10,20" path="m2295,1471l2304,1471,2304,1452,2295,1452,2295,1471xe" filled="true" fillcolor="#000000" stroked="false">
                <v:path arrowok="t"/>
                <v:fill type="solid"/>
              </v:shape>
            </v:group>
            <v:group style="position:absolute;left:2295;top:1471;width:10;height:20" coordorigin="2295,1471" coordsize="10,20">
              <v:shape style="position:absolute;left:2295;top:1471;width:10;height:20" coordorigin="2295,1471" coordsize="10,20" path="m2295,1491l2304,1491,2304,1471,2295,1471,2295,1491xe" filled="true" fillcolor="#000000" stroked="false">
                <v:path arrowok="t"/>
                <v:fill type="solid"/>
              </v:shape>
            </v:group>
            <v:group style="position:absolute;left:2295;top:1491;width:10;height:20" coordorigin="2295,1491" coordsize="10,20">
              <v:shape style="position:absolute;left:2295;top:1491;width:10;height:20" coordorigin="2295,1491" coordsize="10,20" path="m2295,1510l2304,1510,2304,1491,2295,1491,2295,1510xe" filled="true" fillcolor="#000000" stroked="false">
                <v:path arrowok="t"/>
                <v:fill type="solid"/>
              </v:shape>
            </v:group>
            <v:group style="position:absolute;left:2295;top:1510;width:10;height:20" coordorigin="2295,1510" coordsize="10,20">
              <v:shape style="position:absolute;left:2295;top:1510;width:10;height:20" coordorigin="2295,1510" coordsize="10,20" path="m2295,1529l2304,1529,2304,1510,2295,1510,2295,1529xe" filled="true" fillcolor="#000000" stroked="false">
                <v:path arrowok="t"/>
                <v:fill type="solid"/>
              </v:shape>
            </v:group>
            <v:group style="position:absolute;left:2295;top:1529;width:10;height:20" coordorigin="2295,1529" coordsize="10,20">
              <v:shape style="position:absolute;left:2295;top:1529;width:10;height:20" coordorigin="2295,1529" coordsize="10,20" path="m2295,1548l2304,1548,2304,1529,2295,1529,2295,1548xe" filled="true" fillcolor="#000000" stroked="false">
                <v:path arrowok="t"/>
                <v:fill type="solid"/>
              </v:shape>
              <v:shape style="position:absolute;left:1515;top:1548;width:799;height:118" type="#_x0000_t75" stroked="false">
                <v:imagedata r:id="rId281" o:title=""/>
              </v:shape>
              <v:shape style="position:absolute;left:2285;top:1587;width:2638;height:89" type="#_x0000_t75" stroked="false">
                <v:imagedata r:id="rId282" o:title=""/>
              </v:shape>
              <v:shape style="position:absolute;left:4904;top:1656;width:5687;height:19" type="#_x0000_t75" stroked="false">
                <v:imagedata r:id="rId283" o:title=""/>
              </v:shape>
            </v:group>
            <w10:wrap type="none"/>
          </v:group>
        </w:pict>
      </w:r>
      <w:r>
        <w:rPr/>
        <w:pict>
          <v:shape style="position:absolute;margin-left:245.690002pt;margin-top:62.405651pt;width:.481624pt;height:4.455pt;mso-position-horizontal-relative:page;mso-position-vertical-relative:paragraph;z-index:9160" type="#_x0000_t75" stroked="false">
            <v:imagedata r:id="rId280" o:title=""/>
          </v:shape>
        </w:pict>
      </w:r>
      <w:r>
        <w:rPr/>
        <w:pict>
          <v:group style="position:absolute;margin-left:75.744003pt;margin-top:99.12561pt;width:453.8pt;height:5.55pt;mso-position-horizontal-relative:page;mso-position-vertical-relative:paragraph;z-index:-1168144" coordorigin="1515,1983" coordsize="9076,111">
            <v:shape style="position:absolute;left:1515;top:1983;width:799;height:101" type="#_x0000_t75" stroked="false">
              <v:imagedata r:id="rId284" o:title=""/>
            </v:shape>
            <v:shape style="position:absolute;left:2285;top:2074;width:2629;height:19" type="#_x0000_t75" stroked="false">
              <v:imagedata r:id="rId285" o:title=""/>
            </v:shape>
            <v:shape style="position:absolute;left:4904;top:2074;width:5687;height:19" type="#_x0000_t75" stroked="false">
              <v:imagedata r:id="rId283" o:title=""/>
            </v:shape>
            <w10:wrap type="none"/>
          </v:group>
        </w:pict>
      </w:r>
      <w:r>
        <w:rPr/>
        <w:t>截止</w:t>
      </w:r>
      <w:r>
        <w:rPr>
          <w:spacing w:val="-54"/>
        </w:rPr>
        <w:t> </w:t>
      </w:r>
      <w:r>
        <w:rPr>
          <w:rFonts w:ascii="Arial" w:hAnsi="Arial" w:cs="Arial" w:eastAsia="Arial" w:hint="default"/>
          <w:spacing w:val="-5"/>
        </w:rPr>
        <w:t>2011</w:t>
      </w:r>
      <w:r>
        <w:rPr>
          <w:rFonts w:ascii="Arial" w:hAnsi="Arial" w:cs="Arial" w:eastAsia="Arial" w:hint="default"/>
          <w:spacing w:val="-2"/>
        </w:rPr>
        <w:t> </w:t>
      </w:r>
      <w:r>
        <w:rPr/>
        <w:t>年</w:t>
      </w:r>
      <w:r>
        <w:rPr>
          <w:spacing w:val="-54"/>
        </w:rPr>
        <w:t> </w:t>
      </w:r>
      <w:r>
        <w:rPr>
          <w:rFonts w:ascii="Arial" w:hAnsi="Arial" w:cs="Arial" w:eastAsia="Arial" w:hint="default"/>
        </w:rPr>
        <w:t>12</w:t>
      </w:r>
      <w:r>
        <w:rPr>
          <w:rFonts w:ascii="Arial" w:hAnsi="Arial" w:cs="Arial" w:eastAsia="Arial" w:hint="default"/>
          <w:spacing w:val="1"/>
        </w:rPr>
        <w:t> </w:t>
      </w:r>
      <w:r>
        <w:rPr/>
        <w:t>月</w:t>
      </w:r>
      <w:r>
        <w:rPr>
          <w:spacing w:val="-54"/>
        </w:rPr>
        <w:t> </w:t>
      </w:r>
      <w:r>
        <w:rPr>
          <w:rFonts w:ascii="Arial" w:hAnsi="Arial" w:cs="Arial" w:eastAsia="Arial" w:hint="default"/>
        </w:rPr>
        <w:t>31</w:t>
      </w:r>
      <w:r>
        <w:rPr>
          <w:rFonts w:ascii="Arial" w:hAnsi="Arial" w:cs="Arial" w:eastAsia="Arial" w:hint="default"/>
          <w:spacing w:val="-2"/>
        </w:rPr>
        <w:t> </w:t>
      </w:r>
      <w:r>
        <w:rPr/>
        <w:t>日，公司共有</w:t>
      </w:r>
      <w:r>
        <w:rPr>
          <w:spacing w:val="-54"/>
        </w:rPr>
        <w:t> </w:t>
      </w:r>
      <w:r>
        <w:rPr>
          <w:rFonts w:ascii="Arial" w:hAnsi="Arial" w:cs="Arial" w:eastAsia="Arial" w:hint="default"/>
          <w:spacing w:val="-10"/>
        </w:rPr>
        <w:t>11</w:t>
      </w:r>
      <w:r>
        <w:rPr>
          <w:rFonts w:ascii="Arial" w:hAnsi="Arial" w:cs="Arial" w:eastAsia="Arial" w:hint="default"/>
        </w:rPr>
        <w:t> </w:t>
      </w:r>
      <w:r>
        <w:rPr/>
        <w:t>项专利技术申请，目前这些专利均 已受理，具体情况见下表：</w:t>
      </w:r>
    </w:p>
    <w:p>
      <w:pPr>
        <w:spacing w:line="240" w:lineRule="auto" w:before="5"/>
        <w:rPr>
          <w:rFonts w:ascii="宋体" w:hAnsi="宋体" w:cs="宋体" w:eastAsia="宋体" w:hint="default"/>
          <w:sz w:val="16"/>
          <w:szCs w:val="16"/>
        </w:rPr>
      </w:pPr>
    </w:p>
    <w:tbl>
      <w:tblPr>
        <w:tblW w:w="0" w:type="auto"/>
        <w:jc w:val="left"/>
        <w:tblInd w:w="122" w:type="dxa"/>
        <w:tblLayout w:type="fixed"/>
        <w:tblCellMar>
          <w:top w:w="0" w:type="dxa"/>
          <w:left w:w="0" w:type="dxa"/>
          <w:bottom w:w="0" w:type="dxa"/>
          <w:right w:w="0" w:type="dxa"/>
        </w:tblCellMar>
        <w:tblLook w:val="01E0"/>
      </w:tblPr>
      <w:tblGrid>
        <w:gridCol w:w="787"/>
        <w:gridCol w:w="2619"/>
        <w:gridCol w:w="5670"/>
      </w:tblGrid>
      <w:tr>
        <w:trPr>
          <w:trHeight w:val="416" w:hRule="exact"/>
        </w:trPr>
        <w:tc>
          <w:tcPr>
            <w:tcW w:w="787" w:type="dxa"/>
            <w:tcBorders>
              <w:top w:val="single" w:sz="8" w:space="0" w:color="000000"/>
              <w:left w:val="nil" w:sz="6" w:space="0" w:color="auto"/>
              <w:bottom w:val="nil" w:sz="6" w:space="0" w:color="auto"/>
              <w:right w:val="nil" w:sz="6" w:space="0" w:color="auto"/>
            </w:tcBorders>
            <w:shd w:val="clear" w:color="auto" w:fill="D9D9D9"/>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619" w:type="dxa"/>
            <w:tcBorders>
              <w:top w:val="single" w:sz="8" w:space="0" w:color="000000"/>
              <w:left w:val="nil" w:sz="6" w:space="0" w:color="auto"/>
              <w:bottom w:val="nil" w:sz="6" w:space="0" w:color="auto"/>
              <w:right w:val="single" w:sz="4" w:space="0" w:color="000000"/>
            </w:tcBorders>
            <w:shd w:val="clear" w:color="auto" w:fill="D9D9D9"/>
          </w:tcPr>
          <w:p>
            <w:pPr>
              <w:pStyle w:val="TableParagraph"/>
              <w:spacing w:line="240" w:lineRule="auto" w:before="39"/>
              <w:ind w:left="1" w:right="0"/>
              <w:jc w:val="center"/>
              <w:rPr>
                <w:rFonts w:ascii="宋体" w:hAnsi="宋体" w:cs="宋体" w:eastAsia="宋体" w:hint="default"/>
                <w:sz w:val="21"/>
                <w:szCs w:val="21"/>
              </w:rPr>
            </w:pPr>
            <w:r>
              <w:rPr>
                <w:rFonts w:ascii="宋体" w:hAnsi="宋体" w:cs="宋体" w:eastAsia="宋体" w:hint="default"/>
                <w:b/>
                <w:bCs/>
                <w:sz w:val="21"/>
                <w:szCs w:val="21"/>
              </w:rPr>
              <w:t>申请日</w:t>
            </w:r>
            <w:r>
              <w:rPr>
                <w:rFonts w:ascii="宋体" w:hAnsi="宋体" w:cs="宋体" w:eastAsia="宋体" w:hint="default"/>
                <w:sz w:val="21"/>
                <w:szCs w:val="21"/>
              </w:rPr>
            </w:r>
          </w:p>
        </w:tc>
        <w:tc>
          <w:tcPr>
            <w:tcW w:w="5670" w:type="dxa"/>
            <w:tcBorders>
              <w:top w:val="single" w:sz="8" w:space="0" w:color="000000"/>
              <w:left w:val="single" w:sz="4" w:space="0" w:color="000000"/>
              <w:bottom w:val="nil" w:sz="6" w:space="0" w:color="auto"/>
              <w:right w:val="nil" w:sz="6" w:space="0" w:color="auto"/>
            </w:tcBorders>
            <w:shd w:val="clear" w:color="auto" w:fill="D9D9D9"/>
          </w:tcPr>
          <w:p>
            <w:pPr>
              <w:pStyle w:val="TableParagraph"/>
              <w:spacing w:line="240" w:lineRule="auto" w:before="39"/>
              <w:ind w:right="3"/>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r>
      <w:tr>
        <w:trPr>
          <w:trHeight w:val="326" w:hRule="exact"/>
        </w:trPr>
        <w:tc>
          <w:tcPr>
            <w:tcW w:w="78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7" w:right="0"/>
              <w:jc w:val="center"/>
              <w:rPr>
                <w:rFonts w:ascii="Arial" w:hAnsi="Arial" w:cs="Arial" w:eastAsia="Arial" w:hint="default"/>
                <w:sz w:val="21"/>
                <w:szCs w:val="21"/>
              </w:rPr>
            </w:pPr>
            <w:r>
              <w:rPr>
                <w:rFonts w:ascii="Arial"/>
                <w:w w:val="100"/>
                <w:sz w:val="21"/>
              </w:rPr>
              <w:t>1</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46"/>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28</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5670"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left="4" w:right="0"/>
              <w:jc w:val="left"/>
              <w:rPr>
                <w:rFonts w:ascii="宋体" w:hAnsi="宋体" w:cs="宋体" w:eastAsia="宋体" w:hint="default"/>
                <w:sz w:val="21"/>
                <w:szCs w:val="21"/>
              </w:rPr>
            </w:pPr>
            <w:r>
              <w:rPr>
                <w:rFonts w:ascii="宋体" w:hAnsi="宋体" w:cs="宋体" w:eastAsia="宋体" w:hint="default"/>
                <w:sz w:val="21"/>
                <w:szCs w:val="21"/>
              </w:rPr>
              <w:t>获取固话与手机间家庭关联关系的方法</w:t>
            </w:r>
          </w:p>
        </w:tc>
      </w:tr>
      <w:tr>
        <w:trPr>
          <w:trHeight w:val="518" w:hRule="exact"/>
        </w:trPr>
        <w:tc>
          <w:tcPr>
            <w:tcW w:w="787" w:type="dxa"/>
            <w:tcBorders>
              <w:top w:val="nil" w:sz="6" w:space="0" w:color="auto"/>
              <w:left w:val="nil" w:sz="6" w:space="0" w:color="auto"/>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Arial" w:hAnsi="Arial" w:cs="Arial" w:eastAsia="Arial" w:hint="default"/>
                <w:sz w:val="21"/>
                <w:szCs w:val="21"/>
              </w:rPr>
            </w:pPr>
            <w:r>
              <w:rPr>
                <w:rFonts w:ascii="Arial"/>
                <w:w w:val="100"/>
                <w:sz w:val="21"/>
              </w:rPr>
              <w:t>2</w:t>
            </w:r>
          </w:p>
        </w:tc>
        <w:tc>
          <w:tcPr>
            <w:tcW w:w="261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138"/>
              <w:ind w:right="50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5670" w:type="dxa"/>
            <w:tcBorders>
              <w:top w:val="nil" w:sz="6" w:space="0" w:color="auto"/>
              <w:left w:val="single" w:sz="4" w:space="0" w:color="000000"/>
              <w:bottom w:val="single" w:sz="8" w:space="0" w:color="000000"/>
              <w:right w:val="nil" w:sz="6" w:space="0" w:color="auto"/>
            </w:tcBorders>
          </w:tcPr>
          <w:p>
            <w:pPr>
              <w:pStyle w:val="TableParagraph"/>
              <w:spacing w:line="240" w:lineRule="auto" w:before="138"/>
              <w:ind w:left="4" w:right="0"/>
              <w:jc w:val="left"/>
              <w:rPr>
                <w:rFonts w:ascii="宋体" w:hAnsi="宋体" w:cs="宋体" w:eastAsia="宋体" w:hint="default"/>
                <w:sz w:val="21"/>
                <w:szCs w:val="21"/>
              </w:rPr>
            </w:pPr>
            <w:r>
              <w:rPr>
                <w:rFonts w:ascii="宋体" w:hAnsi="宋体" w:cs="宋体" w:eastAsia="宋体" w:hint="default"/>
                <w:sz w:val="21"/>
                <w:szCs w:val="21"/>
              </w:rPr>
              <w:t>处理</w:t>
            </w:r>
            <w:r>
              <w:rPr>
                <w:rFonts w:ascii="宋体" w:hAnsi="宋体" w:cs="宋体" w:eastAsia="宋体" w:hint="default"/>
                <w:spacing w:val="-55"/>
                <w:sz w:val="21"/>
                <w:szCs w:val="21"/>
              </w:rPr>
              <w:t> </w:t>
            </w:r>
            <w:r>
              <w:rPr>
                <w:rFonts w:ascii="Arial" w:hAnsi="Arial" w:cs="Arial" w:eastAsia="Arial" w:hint="default"/>
                <w:sz w:val="21"/>
                <w:szCs w:val="21"/>
              </w:rPr>
              <w:t>Diameter</w:t>
            </w:r>
            <w:r>
              <w:rPr>
                <w:rFonts w:ascii="Arial" w:hAnsi="Arial" w:cs="Arial" w:eastAsia="Arial" w:hint="default"/>
                <w:spacing w:val="-8"/>
                <w:sz w:val="21"/>
                <w:szCs w:val="21"/>
              </w:rPr>
              <w:t> </w:t>
            </w:r>
            <w:r>
              <w:rPr>
                <w:rFonts w:ascii="宋体" w:hAnsi="宋体" w:cs="宋体" w:eastAsia="宋体" w:hint="default"/>
                <w:sz w:val="21"/>
                <w:szCs w:val="21"/>
              </w:rPr>
              <w:t>协议消息的方法</w:t>
            </w:r>
          </w:p>
        </w:tc>
      </w:tr>
    </w:tbl>
    <w:p>
      <w:pPr>
        <w:spacing w:after="0" w:line="240" w:lineRule="auto"/>
        <w:jc w:val="left"/>
        <w:rPr>
          <w:rFonts w:ascii="宋体" w:hAnsi="宋体" w:cs="宋体" w:eastAsia="宋体" w:hint="default"/>
          <w:sz w:val="21"/>
          <w:szCs w:val="21"/>
        </w:rPr>
        <w:sectPr>
          <w:pgSz w:w="11910" w:h="16840"/>
          <w:pgMar w:header="877" w:footer="835" w:top="1060" w:bottom="1020" w:left="1380" w:right="0"/>
        </w:sectPr>
      </w:pPr>
    </w:p>
    <w:p>
      <w:pPr>
        <w:spacing w:line="240" w:lineRule="auto" w:before="1"/>
        <w:rPr>
          <w:rFonts w:ascii="宋体" w:hAnsi="宋体" w:cs="宋体" w:eastAsia="宋体" w:hint="default"/>
          <w:sz w:val="2"/>
          <w:szCs w:val="2"/>
        </w:rPr>
      </w:pPr>
      <w:r>
        <w:rPr/>
        <w:pict>
          <v:group style="position:absolute;margin-left:75.744003pt;margin-top:93.379944pt;width:453.8pt;height:1pt;mso-position-horizontal-relative:page;mso-position-vertical-relative:page;z-index:-1168120" coordorigin="1515,1868" coordsize="9076,20">
            <v:shape style="position:absolute;left:1515;top:1868;width:780;height:10" type="#_x0000_t75" stroked="false">
              <v:imagedata r:id="rId286" o:title=""/>
            </v:shape>
            <v:shape style="position:absolute;left:2285;top:1868;width:2629;height:19" type="#_x0000_t75" stroked="false">
              <v:imagedata r:id="rId287" o:title=""/>
            </v:shape>
            <v:shape style="position:absolute;left:4904;top:1868;width:5687;height:19" type="#_x0000_t75" stroked="false">
              <v:imagedata r:id="rId288" o:title=""/>
            </v:shape>
            <w10:wrap type="none"/>
          </v:group>
        </w:pict>
      </w:r>
      <w:r>
        <w:rPr/>
        <w:pict>
          <v:group style="position:absolute;margin-left:75.744003pt;margin-top:109.699966pt;width:453.8pt;height:5.55pt;mso-position-horizontal-relative:page;mso-position-vertical-relative:page;z-index:-1168096" coordorigin="1515,2194" coordsize="9076,111">
            <v:shape style="position:absolute;left:1515;top:2194;width:799;height:101" type="#_x0000_t75" stroked="false">
              <v:imagedata r:id="rId289" o:title=""/>
            </v:shape>
            <v:shape style="position:absolute;left:2285;top:2285;width:2629;height:19" type="#_x0000_t75" stroked="false">
              <v:imagedata r:id="rId287" o:title=""/>
            </v:shape>
            <v:shape style="position:absolute;left:4904;top:2285;width:5687;height:19" type="#_x0000_t75" stroked="false">
              <v:imagedata r:id="rId288" o:title=""/>
            </v:shape>
            <w10:wrap type="none"/>
          </v:group>
        </w:pict>
      </w:r>
      <w:r>
        <w:rPr/>
        <w:pict>
          <v:group style="position:absolute;margin-left:75.744003pt;margin-top:135.019958pt;width:453.8pt;height:1pt;mso-position-horizontal-relative:page;mso-position-vertical-relative:page;z-index:-1168072" coordorigin="1515,2700" coordsize="9076,20">
            <v:shape style="position:absolute;left:1515;top:2700;width:780;height:10" type="#_x0000_t75" stroked="false">
              <v:imagedata r:id="rId286" o:title=""/>
            </v:shape>
            <v:shape style="position:absolute;left:2285;top:2700;width:2629;height:19" type="#_x0000_t75" stroked="false">
              <v:imagedata r:id="rId287" o:title=""/>
            </v:shape>
            <v:shape style="position:absolute;left:4904;top:2700;width:5687;height:19" type="#_x0000_t75" stroked="false">
              <v:imagedata r:id="rId288" o:title=""/>
            </v:shape>
            <w10:wrap type="none"/>
          </v:group>
        </w:pict>
      </w:r>
      <w:r>
        <w:rPr/>
        <w:pict>
          <v:group style="position:absolute;margin-left:75.744003pt;margin-top:151.339966pt;width:453.8pt;height:5.55pt;mso-position-horizontal-relative:page;mso-position-vertical-relative:page;z-index:-1168048" coordorigin="1515,3027" coordsize="9076,111">
            <v:shape style="position:absolute;left:1515;top:3027;width:799;height:101" type="#_x0000_t75" stroked="false">
              <v:imagedata r:id="rId289" o:title=""/>
            </v:shape>
            <v:shape style="position:absolute;left:2285;top:3118;width:2629;height:19" type="#_x0000_t75" stroked="false">
              <v:imagedata r:id="rId287" o:title=""/>
            </v:shape>
            <v:shape style="position:absolute;left:4904;top:3118;width:5687;height:19" type="#_x0000_t75" stroked="false">
              <v:imagedata r:id="rId288" o:title=""/>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62"/>
        <w:gridCol w:w="530"/>
        <w:gridCol w:w="2619"/>
        <w:gridCol w:w="5221"/>
        <w:gridCol w:w="451"/>
      </w:tblGrid>
      <w:tr>
        <w:trPr>
          <w:trHeight w:val="338" w:hRule="exact"/>
        </w:trPr>
        <w:tc>
          <w:tcPr>
            <w:tcW w:w="262" w:type="dxa"/>
            <w:tcBorders>
              <w:top w:val="nil" w:sz="6" w:space="0" w:color="auto"/>
              <w:left w:val="nil" w:sz="6" w:space="0" w:color="auto"/>
              <w:bottom w:val="single" w:sz="8" w:space="0" w:color="000000"/>
              <w:right w:val="nil" w:sz="6" w:space="0" w:color="auto"/>
            </w:tcBorders>
          </w:tcPr>
          <w:p>
            <w:pPr/>
          </w:p>
        </w:tc>
        <w:tc>
          <w:tcPr>
            <w:tcW w:w="530" w:type="dxa"/>
            <w:tcBorders>
              <w:top w:val="single" w:sz="6" w:space="0" w:color="000000"/>
              <w:left w:val="nil" w:sz="6" w:space="0" w:color="auto"/>
              <w:bottom w:val="single" w:sz="8" w:space="0" w:color="000000"/>
              <w:right w:val="nil" w:sz="6" w:space="0" w:color="auto"/>
            </w:tcBorders>
          </w:tcPr>
          <w:p>
            <w:pPr/>
          </w:p>
        </w:tc>
        <w:tc>
          <w:tcPr>
            <w:tcW w:w="2619" w:type="dxa"/>
            <w:tcBorders>
              <w:top w:val="single" w:sz="6" w:space="0" w:color="000000"/>
              <w:left w:val="nil" w:sz="6" w:space="0" w:color="auto"/>
              <w:bottom w:val="single" w:sz="8" w:space="0" w:color="000000"/>
              <w:right w:val="nil" w:sz="6" w:space="0" w:color="auto"/>
            </w:tcBorders>
          </w:tcPr>
          <w:p>
            <w:pPr/>
          </w:p>
        </w:tc>
        <w:tc>
          <w:tcPr>
            <w:tcW w:w="5221" w:type="dxa"/>
            <w:tcBorders>
              <w:top w:val="single" w:sz="6" w:space="0" w:color="000000"/>
              <w:left w:val="nil" w:sz="6" w:space="0" w:color="auto"/>
              <w:bottom w:val="single" w:sz="8" w:space="0" w:color="000000"/>
              <w:right w:val="nil" w:sz="6" w:space="0" w:color="auto"/>
            </w:tcBorders>
          </w:tcPr>
          <w:p>
            <w:pPr/>
          </w:p>
        </w:tc>
        <w:tc>
          <w:tcPr>
            <w:tcW w:w="451" w:type="dxa"/>
            <w:tcBorders>
              <w:top w:val="nil" w:sz="6" w:space="0" w:color="auto"/>
              <w:left w:val="nil" w:sz="6" w:space="0" w:color="auto"/>
              <w:bottom w:val="single" w:sz="8" w:space="0" w:color="000000"/>
              <w:right w:val="nil" w:sz="6" w:space="0" w:color="auto"/>
            </w:tcBorders>
          </w:tcPr>
          <w:p>
            <w:pPr/>
          </w:p>
        </w:tc>
      </w:tr>
      <w:tr>
        <w:trPr>
          <w:trHeight w:val="431" w:hRule="exact"/>
        </w:trPr>
        <w:tc>
          <w:tcPr>
            <w:tcW w:w="262" w:type="dxa"/>
            <w:tcBorders>
              <w:top w:val="single" w:sz="8" w:space="0" w:color="000000"/>
              <w:left w:val="nil" w:sz="6" w:space="0" w:color="auto"/>
              <w:bottom w:val="nil" w:sz="6" w:space="0" w:color="auto"/>
              <w:right w:val="nil" w:sz="6" w:space="0" w:color="auto"/>
            </w:tcBorders>
          </w:tcPr>
          <w:p>
            <w:pPr/>
          </w:p>
        </w:tc>
        <w:tc>
          <w:tcPr>
            <w:tcW w:w="530" w:type="dxa"/>
            <w:tcBorders>
              <w:top w:val="single" w:sz="8" w:space="0" w:color="000000"/>
              <w:left w:val="nil" w:sz="6" w:space="0" w:color="auto"/>
              <w:bottom w:val="nil" w:sz="6" w:space="0" w:color="auto"/>
              <w:right w:val="single" w:sz="4" w:space="0" w:color="000000"/>
            </w:tcBorders>
          </w:tcPr>
          <w:p>
            <w:pPr>
              <w:pStyle w:val="TableParagraph"/>
              <w:spacing w:line="240" w:lineRule="auto" w:before="84"/>
              <w:ind w:right="326"/>
              <w:jc w:val="right"/>
              <w:rPr>
                <w:rFonts w:ascii="Arial" w:hAnsi="Arial" w:cs="Arial" w:eastAsia="Arial" w:hint="default"/>
                <w:sz w:val="21"/>
                <w:szCs w:val="21"/>
              </w:rPr>
            </w:pPr>
            <w:r>
              <w:rPr>
                <w:rFonts w:ascii="Arial"/>
                <w:w w:val="100"/>
                <w:sz w:val="21"/>
              </w:rPr>
              <w:t>3</w:t>
            </w:r>
          </w:p>
        </w:tc>
        <w:tc>
          <w:tcPr>
            <w:tcW w:w="2619"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38"/>
              <w:ind w:left="446"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16</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5221" w:type="dxa"/>
            <w:tcBorders>
              <w:top w:val="single" w:sz="8" w:space="0" w:color="000000"/>
              <w:left w:val="single" w:sz="4" w:space="0" w:color="000000"/>
              <w:bottom w:val="nil" w:sz="6" w:space="0" w:color="auto"/>
              <w:right w:val="nil" w:sz="6" w:space="0" w:color="auto"/>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定时器的管理方法</w:t>
            </w:r>
          </w:p>
        </w:tc>
        <w:tc>
          <w:tcPr>
            <w:tcW w:w="451" w:type="dxa"/>
            <w:tcBorders>
              <w:top w:val="single" w:sz="8" w:space="0" w:color="000000"/>
              <w:left w:val="nil" w:sz="6" w:space="0" w:color="auto"/>
              <w:bottom w:val="nil" w:sz="6" w:space="0" w:color="auto"/>
              <w:right w:val="nil" w:sz="6" w:space="0" w:color="auto"/>
            </w:tcBorders>
          </w:tcPr>
          <w:p>
            <w:pPr/>
          </w:p>
        </w:tc>
      </w:tr>
      <w:tr>
        <w:trPr>
          <w:trHeight w:val="320"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right="326"/>
              <w:jc w:val="right"/>
              <w:rPr>
                <w:rFonts w:ascii="Arial" w:hAnsi="Arial" w:cs="Arial" w:eastAsia="Arial" w:hint="default"/>
                <w:sz w:val="21"/>
                <w:szCs w:val="21"/>
              </w:rPr>
            </w:pPr>
            <w:r>
              <w:rPr>
                <w:rFonts w:ascii="Arial"/>
                <w:w w:val="100"/>
                <w:sz w:val="21"/>
              </w:rPr>
              <w:t>4</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446"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16</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52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4" w:right="0"/>
              <w:jc w:val="left"/>
              <w:rPr>
                <w:rFonts w:ascii="宋体" w:hAnsi="宋体" w:cs="宋体" w:eastAsia="宋体" w:hint="default"/>
                <w:sz w:val="21"/>
                <w:szCs w:val="21"/>
              </w:rPr>
            </w:pPr>
            <w:r>
              <w:rPr>
                <w:rFonts w:ascii="宋体" w:hAnsi="宋体" w:cs="宋体" w:eastAsia="宋体" w:hint="default"/>
                <w:sz w:val="21"/>
                <w:szCs w:val="21"/>
              </w:rPr>
              <w:t>内存数据库和物理数据库间的数据同步方法</w:t>
            </w:r>
          </w:p>
        </w:tc>
        <w:tc>
          <w:tcPr>
            <w:tcW w:w="451" w:type="dxa"/>
            <w:tcBorders>
              <w:top w:val="nil" w:sz="6" w:space="0" w:color="auto"/>
              <w:left w:val="nil" w:sz="6" w:space="0" w:color="auto"/>
              <w:bottom w:val="nil" w:sz="6" w:space="0" w:color="auto"/>
              <w:right w:val="nil" w:sz="6" w:space="0" w:color="auto"/>
            </w:tcBorders>
          </w:tcPr>
          <w:p>
            <w:pPr/>
          </w:p>
        </w:tc>
      </w:tr>
      <w:tr>
        <w:trPr>
          <w:trHeight w:val="104"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r>
      <w:tr>
        <w:trPr>
          <w:trHeight w:val="412"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right="326"/>
              <w:jc w:val="right"/>
              <w:rPr>
                <w:rFonts w:ascii="Arial" w:hAnsi="Arial" w:cs="Arial" w:eastAsia="Arial" w:hint="default"/>
                <w:sz w:val="21"/>
                <w:szCs w:val="21"/>
              </w:rPr>
            </w:pPr>
            <w:r>
              <w:rPr>
                <w:rFonts w:ascii="Arial"/>
                <w:w w:val="100"/>
                <w:sz w:val="21"/>
              </w:rPr>
              <w:t>5</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38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5221"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4" w:right="0"/>
              <w:jc w:val="left"/>
              <w:rPr>
                <w:rFonts w:ascii="宋体" w:hAnsi="宋体" w:cs="宋体" w:eastAsia="宋体" w:hint="default"/>
                <w:sz w:val="21"/>
                <w:szCs w:val="21"/>
              </w:rPr>
            </w:pPr>
            <w:r>
              <w:rPr>
                <w:rFonts w:ascii="宋体" w:hAnsi="宋体" w:cs="宋体" w:eastAsia="宋体" w:hint="default"/>
                <w:sz w:val="21"/>
                <w:szCs w:val="21"/>
              </w:rPr>
              <w:t>应用于电信行业计费系统的共享数据中心</w:t>
            </w:r>
          </w:p>
        </w:tc>
        <w:tc>
          <w:tcPr>
            <w:tcW w:w="451" w:type="dxa"/>
            <w:tcBorders>
              <w:top w:val="nil" w:sz="6" w:space="0" w:color="auto"/>
              <w:left w:val="nil" w:sz="6" w:space="0" w:color="auto"/>
              <w:bottom w:val="nil" w:sz="6" w:space="0" w:color="auto"/>
              <w:right w:val="nil" w:sz="6" w:space="0" w:color="auto"/>
            </w:tcBorders>
          </w:tcPr>
          <w:p>
            <w:pPr/>
          </w:p>
        </w:tc>
      </w:tr>
      <w:tr>
        <w:trPr>
          <w:trHeight w:val="320"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right="326"/>
              <w:jc w:val="right"/>
              <w:rPr>
                <w:rFonts w:ascii="Arial" w:hAnsi="Arial" w:cs="Arial" w:eastAsia="Arial" w:hint="default"/>
                <w:sz w:val="21"/>
                <w:szCs w:val="21"/>
              </w:rPr>
            </w:pPr>
            <w:r>
              <w:rPr>
                <w:rFonts w:ascii="Arial"/>
                <w:w w:val="100"/>
                <w:sz w:val="21"/>
              </w:rPr>
              <w:t>6</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446"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17</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522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4" w:right="0"/>
              <w:jc w:val="left"/>
              <w:rPr>
                <w:rFonts w:ascii="宋体" w:hAnsi="宋体" w:cs="宋体" w:eastAsia="宋体" w:hint="default"/>
                <w:sz w:val="21"/>
                <w:szCs w:val="21"/>
              </w:rPr>
            </w:pPr>
            <w:r>
              <w:rPr>
                <w:rFonts w:ascii="宋体" w:hAnsi="宋体" w:cs="宋体" w:eastAsia="宋体" w:hint="default"/>
                <w:sz w:val="21"/>
                <w:szCs w:val="21"/>
              </w:rPr>
              <w:t>基于带抑制弧的</w:t>
            </w:r>
            <w:r>
              <w:rPr>
                <w:rFonts w:ascii="宋体" w:hAnsi="宋体" w:cs="宋体" w:eastAsia="宋体" w:hint="default"/>
                <w:spacing w:val="-54"/>
                <w:sz w:val="21"/>
                <w:szCs w:val="21"/>
              </w:rPr>
              <w:t> </w:t>
            </w:r>
            <w:r>
              <w:rPr>
                <w:rFonts w:ascii="Arial" w:hAnsi="Arial" w:cs="Arial" w:eastAsia="Arial" w:hint="default"/>
                <w:sz w:val="21"/>
                <w:szCs w:val="21"/>
              </w:rPr>
              <w:t>petri</w:t>
            </w:r>
            <w:r>
              <w:rPr>
                <w:rFonts w:ascii="Arial" w:hAnsi="Arial" w:cs="Arial" w:eastAsia="Arial" w:hint="default"/>
                <w:spacing w:val="-8"/>
                <w:sz w:val="21"/>
                <w:szCs w:val="21"/>
              </w:rPr>
              <w:t> </w:t>
            </w:r>
            <w:r>
              <w:rPr>
                <w:rFonts w:ascii="宋体" w:hAnsi="宋体" w:cs="宋体" w:eastAsia="宋体" w:hint="default"/>
                <w:sz w:val="21"/>
                <w:szCs w:val="21"/>
              </w:rPr>
              <w:t>网模拟</w:t>
            </w:r>
            <w:r>
              <w:rPr>
                <w:rFonts w:ascii="宋体" w:hAnsi="宋体" w:cs="宋体" w:eastAsia="宋体" w:hint="default"/>
                <w:spacing w:val="-54"/>
                <w:sz w:val="21"/>
                <w:szCs w:val="21"/>
              </w:rPr>
              <w:t> </w:t>
            </w:r>
            <w:r>
              <w:rPr>
                <w:rFonts w:ascii="Arial" w:hAnsi="Arial" w:cs="Arial" w:eastAsia="Arial" w:hint="default"/>
                <w:sz w:val="21"/>
                <w:szCs w:val="21"/>
              </w:rPr>
              <w:t>HB</w:t>
            </w:r>
            <w:r>
              <w:rPr>
                <w:rFonts w:ascii="Arial" w:hAnsi="Arial" w:cs="Arial" w:eastAsia="Arial" w:hint="default"/>
                <w:spacing w:val="-9"/>
                <w:sz w:val="21"/>
                <w:szCs w:val="21"/>
              </w:rPr>
              <w:t> </w:t>
            </w:r>
            <w:r>
              <w:rPr>
                <w:rFonts w:ascii="宋体" w:hAnsi="宋体" w:cs="宋体" w:eastAsia="宋体" w:hint="default"/>
                <w:sz w:val="21"/>
                <w:szCs w:val="21"/>
              </w:rPr>
              <w:t>系统状态转换的方法</w:t>
            </w:r>
          </w:p>
        </w:tc>
        <w:tc>
          <w:tcPr>
            <w:tcW w:w="451" w:type="dxa"/>
            <w:tcBorders>
              <w:top w:val="nil" w:sz="6" w:space="0" w:color="auto"/>
              <w:left w:val="nil" w:sz="6" w:space="0" w:color="auto"/>
              <w:bottom w:val="nil" w:sz="6" w:space="0" w:color="auto"/>
              <w:right w:val="nil" w:sz="6" w:space="0" w:color="auto"/>
            </w:tcBorders>
          </w:tcPr>
          <w:p>
            <w:pPr/>
          </w:p>
        </w:tc>
      </w:tr>
      <w:tr>
        <w:trPr>
          <w:trHeight w:val="102"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r>
      <w:tr>
        <w:trPr>
          <w:trHeight w:val="314"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right="326"/>
              <w:jc w:val="right"/>
              <w:rPr>
                <w:rFonts w:ascii="Arial" w:hAnsi="Arial" w:cs="Arial" w:eastAsia="Arial" w:hint="default"/>
                <w:sz w:val="21"/>
                <w:szCs w:val="21"/>
              </w:rPr>
            </w:pPr>
            <w:r>
              <w:rPr>
                <w:rFonts w:ascii="Arial"/>
                <w:w w:val="100"/>
                <w:sz w:val="21"/>
              </w:rPr>
              <w:t>7</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446"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17</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5221"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4" w:right="0"/>
              <w:jc w:val="left"/>
              <w:rPr>
                <w:rFonts w:ascii="宋体" w:hAnsi="宋体" w:cs="宋体" w:eastAsia="宋体" w:hint="default"/>
                <w:sz w:val="21"/>
                <w:szCs w:val="21"/>
              </w:rPr>
            </w:pPr>
            <w:r>
              <w:rPr>
                <w:rFonts w:ascii="宋体" w:hAnsi="宋体" w:cs="宋体" w:eastAsia="宋体" w:hint="default"/>
                <w:sz w:val="21"/>
                <w:szCs w:val="21"/>
              </w:rPr>
              <w:t>出账系统的</w:t>
            </w:r>
            <w:r>
              <w:rPr>
                <w:rFonts w:ascii="宋体" w:hAnsi="宋体" w:cs="宋体" w:eastAsia="宋体" w:hint="default"/>
                <w:spacing w:val="-53"/>
                <w:sz w:val="21"/>
                <w:szCs w:val="21"/>
              </w:rPr>
              <w:t> </w:t>
            </w:r>
            <w:r>
              <w:rPr>
                <w:rFonts w:ascii="Arial" w:hAnsi="Arial" w:cs="Arial" w:eastAsia="Arial" w:hint="default"/>
                <w:sz w:val="21"/>
                <w:szCs w:val="21"/>
              </w:rPr>
              <w:t>petri</w:t>
            </w:r>
            <w:r>
              <w:rPr>
                <w:rFonts w:ascii="Arial" w:hAnsi="Arial" w:cs="Arial" w:eastAsia="Arial" w:hint="default"/>
                <w:spacing w:val="-7"/>
                <w:sz w:val="21"/>
                <w:szCs w:val="21"/>
              </w:rPr>
              <w:t> </w:t>
            </w:r>
            <w:r>
              <w:rPr>
                <w:rFonts w:ascii="宋体" w:hAnsi="宋体" w:cs="宋体" w:eastAsia="宋体" w:hint="default"/>
                <w:sz w:val="21"/>
                <w:szCs w:val="21"/>
              </w:rPr>
              <w:t>网模拟的分析</w:t>
            </w:r>
          </w:p>
        </w:tc>
        <w:tc>
          <w:tcPr>
            <w:tcW w:w="451" w:type="dxa"/>
            <w:tcBorders>
              <w:top w:val="nil" w:sz="6" w:space="0" w:color="auto"/>
              <w:left w:val="nil" w:sz="6" w:space="0" w:color="auto"/>
              <w:bottom w:val="nil" w:sz="6" w:space="0" w:color="auto"/>
              <w:right w:val="nil" w:sz="6" w:space="0" w:color="auto"/>
            </w:tcBorders>
          </w:tcPr>
          <w:p>
            <w:pPr/>
          </w:p>
        </w:tc>
      </w:tr>
      <w:tr>
        <w:trPr>
          <w:trHeight w:val="104"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nil" w:sz="6" w:space="0" w:color="auto"/>
            </w:tcBorders>
          </w:tcPr>
          <w:p>
            <w:pPr/>
          </w:p>
        </w:tc>
        <w:tc>
          <w:tcPr>
            <w:tcW w:w="2619" w:type="dxa"/>
            <w:tcBorders>
              <w:top w:val="nil" w:sz="6" w:space="0" w:color="auto"/>
              <w:left w:val="nil" w:sz="6" w:space="0" w:color="auto"/>
              <w:bottom w:val="nil" w:sz="6" w:space="0" w:color="auto"/>
              <w:right w:val="single" w:sz="4" w:space="0" w:color="000000"/>
            </w:tcBorders>
          </w:tcPr>
          <w:p>
            <w:pPr/>
          </w:p>
        </w:tc>
        <w:tc>
          <w:tcPr>
            <w:tcW w:w="5221" w:type="dxa"/>
            <w:tcBorders>
              <w:top w:val="nil" w:sz="6" w:space="0" w:color="auto"/>
              <w:left w:val="single" w:sz="4" w:space="0" w:color="000000"/>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r>
      <w:tr>
        <w:trPr>
          <w:trHeight w:val="314"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right="326"/>
              <w:jc w:val="right"/>
              <w:rPr>
                <w:rFonts w:ascii="Arial" w:hAnsi="Arial" w:cs="Arial" w:eastAsia="Arial" w:hint="default"/>
                <w:sz w:val="21"/>
                <w:szCs w:val="21"/>
              </w:rPr>
            </w:pPr>
            <w:r>
              <w:rPr>
                <w:rFonts w:ascii="Arial"/>
                <w:w w:val="100"/>
                <w:sz w:val="21"/>
              </w:rPr>
              <w:t>8</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38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5221"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4" w:right="0"/>
              <w:jc w:val="left"/>
              <w:rPr>
                <w:rFonts w:ascii="宋体" w:hAnsi="宋体" w:cs="宋体" w:eastAsia="宋体" w:hint="default"/>
                <w:sz w:val="21"/>
                <w:szCs w:val="21"/>
              </w:rPr>
            </w:pPr>
            <w:r>
              <w:rPr>
                <w:rFonts w:ascii="宋体" w:hAnsi="宋体" w:cs="宋体" w:eastAsia="宋体" w:hint="default"/>
                <w:sz w:val="21"/>
                <w:szCs w:val="21"/>
              </w:rPr>
              <w:t>彩信图片的生成方法及系统</w:t>
            </w:r>
          </w:p>
        </w:tc>
        <w:tc>
          <w:tcPr>
            <w:tcW w:w="451" w:type="dxa"/>
            <w:tcBorders>
              <w:top w:val="nil" w:sz="6" w:space="0" w:color="auto"/>
              <w:left w:val="nil" w:sz="6" w:space="0" w:color="auto"/>
              <w:bottom w:val="nil" w:sz="6" w:space="0" w:color="auto"/>
              <w:right w:val="nil" w:sz="6" w:space="0" w:color="auto"/>
            </w:tcBorders>
          </w:tcPr>
          <w:p>
            <w:pPr/>
          </w:p>
        </w:tc>
      </w:tr>
      <w:tr>
        <w:trPr>
          <w:trHeight w:val="104"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
        </w:tc>
        <w:tc>
          <w:tcPr>
            <w:tcW w:w="2619" w:type="dxa"/>
            <w:tcBorders>
              <w:top w:val="nil" w:sz="6" w:space="0" w:color="auto"/>
              <w:left w:val="single" w:sz="4" w:space="0" w:color="000000"/>
              <w:bottom w:val="nil" w:sz="6" w:space="0" w:color="auto"/>
              <w:right w:val="nil" w:sz="6" w:space="0" w:color="auto"/>
            </w:tcBorders>
          </w:tcPr>
          <w:p>
            <w:pPr/>
          </w:p>
        </w:tc>
        <w:tc>
          <w:tcPr>
            <w:tcW w:w="5221"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r>
      <w:tr>
        <w:trPr>
          <w:trHeight w:val="314"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right="326"/>
              <w:jc w:val="right"/>
              <w:rPr>
                <w:rFonts w:ascii="Arial" w:hAnsi="Arial" w:cs="Arial" w:eastAsia="Arial" w:hint="default"/>
                <w:sz w:val="21"/>
                <w:szCs w:val="21"/>
              </w:rPr>
            </w:pPr>
            <w:r>
              <w:rPr>
                <w:rFonts w:ascii="Arial"/>
                <w:w w:val="100"/>
                <w:sz w:val="21"/>
              </w:rPr>
              <w:t>9</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38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5221"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left="4" w:right="0"/>
              <w:jc w:val="left"/>
              <w:rPr>
                <w:rFonts w:ascii="宋体" w:hAnsi="宋体" w:cs="宋体" w:eastAsia="宋体" w:hint="default"/>
                <w:sz w:val="21"/>
                <w:szCs w:val="21"/>
              </w:rPr>
            </w:pPr>
            <w:r>
              <w:rPr>
                <w:rFonts w:ascii="Arial" w:hAnsi="Arial" w:cs="Arial" w:eastAsia="Arial" w:hint="default"/>
                <w:sz w:val="21"/>
                <w:szCs w:val="21"/>
              </w:rPr>
              <w:t>TUXEDO</w:t>
            </w:r>
            <w:r>
              <w:rPr>
                <w:rFonts w:ascii="Arial" w:hAnsi="Arial" w:cs="Arial" w:eastAsia="Arial" w:hint="default"/>
                <w:spacing w:val="-10"/>
                <w:sz w:val="21"/>
                <w:szCs w:val="21"/>
              </w:rPr>
              <w:t> </w:t>
            </w:r>
            <w:r>
              <w:rPr>
                <w:rFonts w:ascii="宋体" w:hAnsi="宋体" w:cs="宋体" w:eastAsia="宋体" w:hint="default"/>
                <w:sz w:val="21"/>
                <w:szCs w:val="21"/>
              </w:rPr>
              <w:t>数据协议转换方法</w:t>
            </w:r>
          </w:p>
        </w:tc>
        <w:tc>
          <w:tcPr>
            <w:tcW w:w="451" w:type="dxa"/>
            <w:tcBorders>
              <w:top w:val="nil" w:sz="6" w:space="0" w:color="auto"/>
              <w:left w:val="nil" w:sz="6" w:space="0" w:color="auto"/>
              <w:bottom w:val="nil" w:sz="6" w:space="0" w:color="auto"/>
              <w:right w:val="nil" w:sz="6" w:space="0" w:color="auto"/>
            </w:tcBorders>
          </w:tcPr>
          <w:p>
            <w:pPr/>
          </w:p>
        </w:tc>
      </w:tr>
      <w:tr>
        <w:trPr>
          <w:trHeight w:val="102"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
        </w:tc>
        <w:tc>
          <w:tcPr>
            <w:tcW w:w="2619" w:type="dxa"/>
            <w:tcBorders>
              <w:top w:val="nil" w:sz="6" w:space="0" w:color="auto"/>
              <w:left w:val="single" w:sz="4" w:space="0" w:color="000000"/>
              <w:bottom w:val="nil" w:sz="6" w:space="0" w:color="auto"/>
              <w:right w:val="nil" w:sz="6" w:space="0" w:color="auto"/>
            </w:tcBorders>
          </w:tcPr>
          <w:p>
            <w:pPr/>
          </w:p>
        </w:tc>
        <w:tc>
          <w:tcPr>
            <w:tcW w:w="5221"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r>
      <w:tr>
        <w:trPr>
          <w:trHeight w:val="316"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right="266"/>
              <w:jc w:val="right"/>
              <w:rPr>
                <w:rFonts w:ascii="Arial" w:hAnsi="Arial" w:cs="Arial" w:eastAsia="Arial" w:hint="default"/>
                <w:sz w:val="21"/>
                <w:szCs w:val="21"/>
              </w:rPr>
            </w:pPr>
            <w:r>
              <w:rPr>
                <w:rFonts w:ascii="Arial"/>
                <w:sz w:val="21"/>
              </w:rPr>
              <w:t>10</w:t>
            </w:r>
          </w:p>
        </w:tc>
        <w:tc>
          <w:tcPr>
            <w:tcW w:w="261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38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5221"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left="4" w:right="0"/>
              <w:jc w:val="left"/>
              <w:rPr>
                <w:rFonts w:ascii="宋体" w:hAnsi="宋体" w:cs="宋体" w:eastAsia="宋体" w:hint="default"/>
                <w:sz w:val="21"/>
                <w:szCs w:val="21"/>
              </w:rPr>
            </w:pPr>
            <w:r>
              <w:rPr>
                <w:rFonts w:ascii="宋体" w:hAnsi="宋体" w:cs="宋体" w:eastAsia="宋体" w:hint="default"/>
                <w:sz w:val="21"/>
                <w:szCs w:val="21"/>
              </w:rPr>
              <w:t>软件缺陷严重级别测定方法</w:t>
            </w:r>
          </w:p>
        </w:tc>
        <w:tc>
          <w:tcPr>
            <w:tcW w:w="451" w:type="dxa"/>
            <w:tcBorders>
              <w:top w:val="nil" w:sz="6" w:space="0" w:color="auto"/>
              <w:left w:val="nil" w:sz="6" w:space="0" w:color="auto"/>
              <w:bottom w:val="nil" w:sz="6" w:space="0" w:color="auto"/>
              <w:right w:val="nil" w:sz="6" w:space="0" w:color="auto"/>
            </w:tcBorders>
          </w:tcPr>
          <w:p>
            <w:pPr/>
          </w:p>
        </w:tc>
      </w:tr>
      <w:tr>
        <w:trPr>
          <w:trHeight w:val="102" w:hRule="exact"/>
        </w:trPr>
        <w:tc>
          <w:tcPr>
            <w:tcW w:w="262" w:type="dxa"/>
            <w:tcBorders>
              <w:top w:val="nil" w:sz="6" w:space="0" w:color="auto"/>
              <w:left w:val="nil" w:sz="6" w:space="0" w:color="auto"/>
              <w:bottom w:val="nil" w:sz="6" w:space="0" w:color="auto"/>
              <w:right w:val="nil" w:sz="6" w:space="0" w:color="auto"/>
            </w:tcBorders>
          </w:tcPr>
          <w:p>
            <w:pPr/>
          </w:p>
        </w:tc>
        <w:tc>
          <w:tcPr>
            <w:tcW w:w="530" w:type="dxa"/>
            <w:tcBorders>
              <w:top w:val="nil" w:sz="6" w:space="0" w:color="auto"/>
              <w:left w:val="nil" w:sz="6" w:space="0" w:color="auto"/>
              <w:bottom w:val="nil" w:sz="6" w:space="0" w:color="auto"/>
              <w:right w:val="single" w:sz="4" w:space="0" w:color="000000"/>
            </w:tcBorders>
          </w:tcPr>
          <w:p>
            <w:pPr/>
          </w:p>
        </w:tc>
        <w:tc>
          <w:tcPr>
            <w:tcW w:w="2619" w:type="dxa"/>
            <w:tcBorders>
              <w:top w:val="nil" w:sz="6" w:space="0" w:color="auto"/>
              <w:left w:val="single" w:sz="4" w:space="0" w:color="000000"/>
              <w:bottom w:val="nil" w:sz="6" w:space="0" w:color="auto"/>
              <w:right w:val="nil" w:sz="6" w:space="0" w:color="auto"/>
            </w:tcBorders>
          </w:tcPr>
          <w:p>
            <w:pPr/>
          </w:p>
        </w:tc>
        <w:tc>
          <w:tcPr>
            <w:tcW w:w="5221"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
        </w:tc>
      </w:tr>
      <w:tr>
        <w:trPr>
          <w:trHeight w:val="408" w:hRule="exact"/>
        </w:trPr>
        <w:tc>
          <w:tcPr>
            <w:tcW w:w="262" w:type="dxa"/>
            <w:tcBorders>
              <w:top w:val="nil" w:sz="6" w:space="0" w:color="auto"/>
              <w:left w:val="nil" w:sz="6" w:space="0" w:color="auto"/>
              <w:bottom w:val="single" w:sz="8" w:space="0" w:color="000000"/>
              <w:right w:val="nil" w:sz="6" w:space="0" w:color="auto"/>
            </w:tcBorders>
          </w:tcPr>
          <w:p>
            <w:pPr/>
          </w:p>
        </w:tc>
        <w:tc>
          <w:tcPr>
            <w:tcW w:w="530" w:type="dxa"/>
            <w:tcBorders>
              <w:top w:val="nil" w:sz="6" w:space="0" w:color="auto"/>
              <w:left w:val="nil" w:sz="6" w:space="0" w:color="auto"/>
              <w:bottom w:val="single" w:sz="8" w:space="0" w:color="000000"/>
              <w:right w:val="single" w:sz="4" w:space="0" w:color="000000"/>
            </w:tcBorders>
          </w:tcPr>
          <w:p>
            <w:pPr>
              <w:pStyle w:val="TableParagraph"/>
              <w:spacing w:line="240" w:lineRule="auto" w:before="74"/>
              <w:ind w:right="266"/>
              <w:jc w:val="right"/>
              <w:rPr>
                <w:rFonts w:ascii="Arial" w:hAnsi="Arial" w:cs="Arial" w:eastAsia="Arial" w:hint="default"/>
                <w:sz w:val="21"/>
                <w:szCs w:val="21"/>
              </w:rPr>
            </w:pPr>
            <w:r>
              <w:rPr>
                <w:rFonts w:ascii="Arial"/>
                <w:sz w:val="21"/>
              </w:rPr>
              <w:t>11</w:t>
            </w:r>
          </w:p>
        </w:tc>
        <w:tc>
          <w:tcPr>
            <w:tcW w:w="261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8"/>
              <w:ind w:left="38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5221" w:type="dxa"/>
            <w:tcBorders>
              <w:top w:val="nil" w:sz="6" w:space="0" w:color="auto"/>
              <w:left w:val="single" w:sz="4" w:space="0" w:color="000000"/>
              <w:bottom w:val="single" w:sz="8" w:space="0" w:color="000000"/>
              <w:right w:val="nil" w:sz="6" w:space="0" w:color="auto"/>
            </w:tcBorders>
          </w:tcPr>
          <w:p>
            <w:pPr>
              <w:pStyle w:val="TableParagraph"/>
              <w:spacing w:line="240" w:lineRule="auto" w:before="28"/>
              <w:ind w:left="4" w:right="0"/>
              <w:jc w:val="left"/>
              <w:rPr>
                <w:rFonts w:ascii="宋体" w:hAnsi="宋体" w:cs="宋体" w:eastAsia="宋体" w:hint="default"/>
                <w:sz w:val="21"/>
                <w:szCs w:val="21"/>
              </w:rPr>
            </w:pPr>
            <w:r>
              <w:rPr>
                <w:rFonts w:ascii="宋体" w:hAnsi="宋体" w:cs="宋体" w:eastAsia="宋体" w:hint="default"/>
                <w:sz w:val="21"/>
                <w:szCs w:val="21"/>
              </w:rPr>
              <w:t>软件质量的检测方法</w:t>
            </w:r>
          </w:p>
        </w:tc>
        <w:tc>
          <w:tcPr>
            <w:tcW w:w="451" w:type="dxa"/>
            <w:tcBorders>
              <w:top w:val="nil" w:sz="6" w:space="0" w:color="auto"/>
              <w:left w:val="nil" w:sz="6" w:space="0" w:color="auto"/>
              <w:bottom w:val="single" w:sz="8" w:space="0" w:color="000000"/>
              <w:right w:val="nil" w:sz="6" w:space="0" w:color="auto"/>
            </w:tcBorders>
          </w:tcPr>
          <w:p>
            <w:pPr/>
          </w:p>
        </w:tc>
      </w:tr>
    </w:tbl>
    <w:p>
      <w:pPr>
        <w:pStyle w:val="BodyText"/>
        <w:spacing w:line="240" w:lineRule="auto" w:before="80"/>
        <w:ind w:left="878" w:right="1716"/>
        <w:jc w:val="left"/>
      </w:pPr>
      <w:r>
        <w:rPr/>
        <w:pict>
          <v:group style="position:absolute;margin-left:75.744003pt;margin-top:-88.934395pt;width:453.8pt;height:5.55pt;mso-position-horizontal-relative:page;mso-position-vertical-relative:paragraph;z-index:-1168024" coordorigin="1515,-1779" coordsize="9076,111">
            <v:shape style="position:absolute;left:1515;top:-1779;width:799;height:101" type="#_x0000_t75" stroked="false">
              <v:imagedata r:id="rId289" o:title=""/>
            </v:shape>
            <v:shape style="position:absolute;left:2285;top:-1687;width:2629;height:19" type="#_x0000_t75" stroked="false">
              <v:imagedata r:id="rId285" o:title=""/>
            </v:shape>
            <v:shape style="position:absolute;left:4904;top:-1687;width:5687;height:19" type="#_x0000_t75" stroked="false">
              <v:imagedata r:id="rId283" o:title=""/>
            </v:shape>
            <w10:wrap type="none"/>
          </v:group>
        </w:pict>
      </w:r>
      <w:r>
        <w:rPr/>
        <w:pict>
          <v:shape style="position:absolute;margin-left:75.744003pt;margin-top:-68.054398pt;width:453.177787pt;height:5.5125pt;mso-position-horizontal-relative:page;mso-position-vertical-relative:paragraph;z-index:-1168000" type="#_x0000_t75" stroked="false">
            <v:imagedata r:id="rId290" o:title=""/>
          </v:shape>
        </w:pict>
      </w:r>
      <w:r>
        <w:rPr/>
        <w:pict>
          <v:shape style="position:absolute;margin-left:75.744003pt;margin-top:-47.174397pt;width:453.794319pt;height:5.4pt;mso-position-horizontal-relative:page;mso-position-vertical-relative:paragraph;z-index:-1167976" type="#_x0000_t75" stroked="false">
            <v:imagedata r:id="rId291" o:title=""/>
          </v:shape>
        </w:pict>
      </w:r>
      <w:r>
        <w:rPr/>
        <w:pict>
          <v:shape style="position:absolute;margin-left:75.744003pt;margin-top:-26.414335pt;width:453.182713pt;height:5.5125pt;mso-position-horizontal-relative:page;mso-position-vertical-relative:paragraph;z-index:-1167952" type="#_x0000_t75" stroked="false">
            <v:imagedata r:id="rId290" o:title=""/>
          </v:shape>
        </w:pict>
      </w:r>
      <w:r>
        <w:rPr/>
        <w:t>（</w:t>
      </w:r>
      <w:r>
        <w:rPr>
          <w:rFonts w:ascii="Arial" w:hAnsi="Arial" w:cs="Arial" w:eastAsia="Arial" w:hint="default"/>
        </w:rPr>
        <w:t>5</w:t>
      </w:r>
      <w:r>
        <w:rPr/>
        <w:t>）科技成果登记</w:t>
      </w:r>
    </w:p>
    <w:p>
      <w:pPr>
        <w:pStyle w:val="BodyText"/>
        <w:spacing w:line="338" w:lineRule="auto"/>
        <w:ind w:left="398" w:right="1790" w:firstLine="479"/>
        <w:jc w:val="left"/>
      </w:pPr>
      <w:r>
        <w:rPr/>
        <w:pict>
          <v:group style="position:absolute;margin-left:75.744003pt;margin-top:81.825623pt;width:446.6pt;height:.5pt;mso-position-horizontal-relative:page;mso-position-vertical-relative:paragraph;z-index:-1167928" coordorigin="1515,1637" coordsize="8932,10">
            <v:shape style="position:absolute;left:1515;top:1637;width:706;height:10" type="#_x0000_t75" stroked="false">
              <v:imagedata r:id="rId250" o:title=""/>
            </v:shape>
            <v:shape style="position:absolute;left:2216;top:1637;width:5816;height:10" type="#_x0000_t75" stroked="false">
              <v:imagedata r:id="rId292" o:title=""/>
            </v:shape>
            <v:shape style="position:absolute;left:8027;top:1637;width:2420;height:10" type="#_x0000_t75" stroked="false">
              <v:imagedata r:id="rId293" o:title=""/>
            </v:shape>
            <w10:wrap type="none"/>
          </v:group>
        </w:pict>
      </w:r>
      <w:r>
        <w:rPr/>
        <w:pict>
          <v:group style="position:absolute;margin-left:75.744003pt;margin-top:97.665611pt;width:446.6pt;height:5.05pt;mso-position-horizontal-relative:page;mso-position-vertical-relative:paragraph;z-index:-1167904" coordorigin="1515,1953" coordsize="8932,101">
            <v:shape style="position:absolute;left:1515;top:1953;width:725;height:101" type="#_x0000_t75" stroked="false">
              <v:imagedata r:id="rId294" o:title=""/>
            </v:shape>
            <v:shape style="position:absolute;left:2216;top:2045;width:5816;height:10" type="#_x0000_t75" stroked="false">
              <v:imagedata r:id="rId295" o:title=""/>
            </v:shape>
            <v:shape style="position:absolute;left:8027;top:2045;width:2420;height:10" type="#_x0000_t75" stroked="false">
              <v:imagedata r:id="rId296" o:title=""/>
            </v:shape>
            <w10:wrap type="none"/>
          </v:group>
        </w:pict>
      </w:r>
      <w:r>
        <w:rPr/>
        <w:pict>
          <v:group style="position:absolute;margin-left:75.744003pt;margin-top:118.065613pt;width:446.6pt;height:5.05pt;mso-position-horizontal-relative:page;mso-position-vertical-relative:paragraph;z-index:-1167880" coordorigin="1515,2361" coordsize="8932,101">
            <v:shape style="position:absolute;left:1515;top:2361;width:725;height:101" type="#_x0000_t75" stroked="false">
              <v:imagedata r:id="rId294" o:title=""/>
            </v:shape>
            <v:shape style="position:absolute;left:2216;top:2453;width:5816;height:10" type="#_x0000_t75" stroked="false">
              <v:imagedata r:id="rId295" o:title=""/>
            </v:shape>
            <v:shape style="position:absolute;left:8027;top:2453;width:2420;height:10" type="#_x0000_t75" stroked="false">
              <v:imagedata r:id="rId296" o:title=""/>
            </v:shape>
            <w10:wrap type="none"/>
          </v:group>
        </w:pict>
      </w:r>
      <w:r>
        <w:rPr/>
        <w:t>截止</w:t>
      </w:r>
      <w:r>
        <w:rPr>
          <w:spacing w:val="-49"/>
        </w:rPr>
        <w:t> </w:t>
      </w:r>
      <w:r>
        <w:rPr>
          <w:rFonts w:ascii="Arial" w:hAnsi="Arial" w:cs="Arial" w:eastAsia="Arial" w:hint="default"/>
          <w:spacing w:val="-5"/>
        </w:rPr>
        <w:t>2011</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2"/>
        </w:rPr>
        <w:t> </w:t>
      </w:r>
      <w:r>
        <w:rPr/>
        <w:t>日，公司共取得</w:t>
      </w:r>
      <w:r>
        <w:rPr>
          <w:spacing w:val="-49"/>
        </w:rPr>
        <w:t> </w:t>
      </w:r>
      <w:r>
        <w:rPr>
          <w:rFonts w:ascii="Arial" w:hAnsi="Arial" w:cs="Arial" w:eastAsia="Arial" w:hint="default"/>
        </w:rPr>
        <w:t>26</w:t>
      </w:r>
      <w:r>
        <w:rPr>
          <w:rFonts w:ascii="Arial" w:hAnsi="Arial" w:cs="Arial" w:eastAsia="Arial" w:hint="default"/>
          <w:spacing w:val="5"/>
        </w:rPr>
        <w:t> </w:t>
      </w:r>
      <w:r>
        <w:rPr/>
        <w:t>项科技成果登记，其中</w:t>
      </w:r>
      <w:r>
        <w:rPr>
          <w:spacing w:val="-49"/>
        </w:rPr>
        <w:t> </w:t>
      </w:r>
      <w:r>
        <w:rPr>
          <w:rFonts w:ascii="Arial" w:hAnsi="Arial" w:cs="Arial" w:eastAsia="Arial" w:hint="default"/>
          <w:spacing w:val="-5"/>
        </w:rPr>
        <w:t>2011</w:t>
      </w:r>
      <w:r>
        <w:rPr>
          <w:rFonts w:ascii="Arial" w:hAnsi="Arial" w:cs="Arial" w:eastAsia="Arial" w:hint="default"/>
          <w:spacing w:val="5"/>
        </w:rPr>
        <w:t> </w:t>
      </w:r>
      <w:r>
        <w:rPr/>
        <w:t>年 度新增的科技成果登记见下表：</w:t>
      </w:r>
    </w:p>
    <w:p>
      <w:pPr>
        <w:spacing w:line="240" w:lineRule="auto" w:before="6"/>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713"/>
        <w:gridCol w:w="4239"/>
        <w:gridCol w:w="1572"/>
        <w:gridCol w:w="2410"/>
      </w:tblGrid>
      <w:tr>
        <w:trPr>
          <w:trHeight w:val="401" w:hRule="exact"/>
        </w:trPr>
        <w:tc>
          <w:tcPr>
            <w:tcW w:w="713"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23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57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2410"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right="780"/>
              <w:jc w:val="right"/>
              <w:rPr>
                <w:rFonts w:ascii="宋体" w:hAnsi="宋体" w:cs="宋体" w:eastAsia="宋体" w:hint="default"/>
                <w:sz w:val="21"/>
                <w:szCs w:val="21"/>
              </w:rPr>
            </w:pPr>
            <w:r>
              <w:rPr>
                <w:rFonts w:ascii="宋体" w:hAnsi="宋体" w:cs="宋体" w:eastAsia="宋体" w:hint="default"/>
                <w:b/>
                <w:bCs/>
                <w:sz w:val="21"/>
                <w:szCs w:val="21"/>
              </w:rPr>
              <w:t>获证日期</w:t>
            </w:r>
            <w:r>
              <w:rPr>
                <w:rFonts w:ascii="宋体" w:hAnsi="宋体" w:cs="宋体" w:eastAsia="宋体" w:hint="default"/>
                <w:sz w:val="21"/>
                <w:szCs w:val="21"/>
              </w:rPr>
            </w:r>
          </w:p>
        </w:tc>
      </w:tr>
      <w:tr>
        <w:trPr>
          <w:trHeight w:val="317" w:hRule="exact"/>
        </w:trPr>
        <w:tc>
          <w:tcPr>
            <w:tcW w:w="713"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right="0"/>
              <w:jc w:val="center"/>
              <w:rPr>
                <w:rFonts w:ascii="Arial" w:hAnsi="Arial" w:cs="Arial" w:eastAsia="Arial" w:hint="default"/>
                <w:sz w:val="21"/>
                <w:szCs w:val="21"/>
              </w:rPr>
            </w:pPr>
            <w:r>
              <w:rPr>
                <w:rFonts w:ascii="Arial"/>
                <w:w w:val="100"/>
                <w:sz w:val="21"/>
              </w:rPr>
              <w:t>1</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0" w:right="0"/>
              <w:jc w:val="left"/>
              <w:rPr>
                <w:rFonts w:ascii="Arial" w:hAnsi="Arial" w:cs="Arial" w:eastAsia="Arial" w:hint="default"/>
                <w:sz w:val="21"/>
                <w:szCs w:val="21"/>
              </w:rPr>
            </w:pPr>
            <w:r>
              <w:rPr>
                <w:rFonts w:ascii="宋体" w:hAnsi="宋体" w:cs="宋体" w:eastAsia="宋体" w:hint="default"/>
                <w:sz w:val="21"/>
                <w:szCs w:val="21"/>
              </w:rPr>
              <w:t>天源迪科综合结算系统</w:t>
            </w:r>
            <w:r>
              <w:rPr>
                <w:rFonts w:ascii="宋体" w:hAnsi="宋体" w:cs="宋体" w:eastAsia="宋体" w:hint="default"/>
                <w:spacing w:val="-58"/>
                <w:sz w:val="21"/>
                <w:szCs w:val="21"/>
              </w:rPr>
              <w:t> </w:t>
            </w:r>
            <w:r>
              <w:rPr>
                <w:rFonts w:ascii="Arial" w:hAnsi="Arial" w:cs="Arial" w:eastAsia="Arial" w:hint="default"/>
                <w:sz w:val="21"/>
                <w:szCs w:val="21"/>
              </w:rPr>
              <w:t>V4.0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 w:right="0"/>
              <w:jc w:val="center"/>
              <w:rPr>
                <w:rFonts w:ascii="Arial" w:hAnsi="Arial" w:cs="Arial" w:eastAsia="Arial" w:hint="default"/>
                <w:sz w:val="21"/>
                <w:szCs w:val="21"/>
              </w:rPr>
            </w:pPr>
            <w:r>
              <w:rPr>
                <w:rFonts w:ascii="Arial"/>
                <w:spacing w:val="-3"/>
                <w:sz w:val="21"/>
              </w:rPr>
              <w:t>2011Y0025</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742"/>
              <w:jc w:val="right"/>
              <w:rPr>
                <w:rFonts w:ascii="Arial" w:hAnsi="Arial" w:cs="Arial" w:eastAsia="Arial" w:hint="default"/>
                <w:sz w:val="21"/>
                <w:szCs w:val="21"/>
              </w:rPr>
            </w:pPr>
            <w:r>
              <w:rPr>
                <w:rFonts w:ascii="Arial"/>
                <w:spacing w:val="-3"/>
                <w:sz w:val="21"/>
              </w:rPr>
              <w:t>2011/5/16</w:t>
            </w:r>
          </w:p>
        </w:tc>
      </w:tr>
      <w:tr>
        <w:trPr>
          <w:trHeight w:val="414" w:hRule="exact"/>
        </w:trPr>
        <w:tc>
          <w:tcPr>
            <w:tcW w:w="713" w:type="dxa"/>
            <w:tcBorders>
              <w:top w:val="nil" w:sz="6" w:space="0" w:color="auto"/>
              <w:left w:val="nil" w:sz="6" w:space="0" w:color="auto"/>
              <w:bottom w:val="nil" w:sz="6" w:space="0" w:color="auto"/>
              <w:right w:val="single" w:sz="4" w:space="0" w:color="000000"/>
            </w:tcBorders>
          </w:tcPr>
          <w:p>
            <w:pPr>
              <w:pStyle w:val="TableParagraph"/>
              <w:spacing w:line="240" w:lineRule="auto" w:before="175"/>
              <w:ind w:right="0"/>
              <w:jc w:val="center"/>
              <w:rPr>
                <w:rFonts w:ascii="Arial" w:hAnsi="Arial" w:cs="Arial" w:eastAsia="Arial" w:hint="default"/>
                <w:sz w:val="21"/>
                <w:szCs w:val="21"/>
              </w:rPr>
            </w:pPr>
            <w:r>
              <w:rPr>
                <w:rFonts w:ascii="Arial"/>
                <w:w w:val="100"/>
                <w:sz w:val="21"/>
              </w:rPr>
              <w:t>2</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00" w:right="0"/>
              <w:jc w:val="left"/>
              <w:rPr>
                <w:rFonts w:ascii="Arial" w:hAnsi="Arial" w:cs="Arial" w:eastAsia="Arial" w:hint="default"/>
                <w:sz w:val="21"/>
                <w:szCs w:val="21"/>
              </w:rPr>
            </w:pPr>
            <w:r>
              <w:rPr>
                <w:rFonts w:ascii="宋体" w:hAnsi="宋体" w:cs="宋体" w:eastAsia="宋体" w:hint="default"/>
                <w:sz w:val="21"/>
                <w:szCs w:val="21"/>
              </w:rPr>
              <w:t>天源迪科综合计费系统</w:t>
            </w:r>
            <w:r>
              <w:rPr>
                <w:rFonts w:ascii="宋体" w:hAnsi="宋体" w:cs="宋体" w:eastAsia="宋体" w:hint="default"/>
                <w:spacing w:val="-58"/>
                <w:sz w:val="21"/>
                <w:szCs w:val="21"/>
              </w:rPr>
              <w:t> </w:t>
            </w:r>
            <w:r>
              <w:rPr>
                <w:rFonts w:ascii="Arial" w:hAnsi="Arial" w:cs="Arial" w:eastAsia="Arial" w:hint="default"/>
                <w:sz w:val="21"/>
                <w:szCs w:val="21"/>
              </w:rPr>
              <w:t>V4.0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left="2" w:right="0"/>
              <w:jc w:val="center"/>
              <w:rPr>
                <w:rFonts w:ascii="Arial" w:hAnsi="Arial" w:cs="Arial" w:eastAsia="Arial" w:hint="default"/>
                <w:sz w:val="21"/>
                <w:szCs w:val="21"/>
              </w:rPr>
            </w:pPr>
            <w:r>
              <w:rPr>
                <w:rFonts w:ascii="Arial"/>
                <w:spacing w:val="-3"/>
                <w:sz w:val="21"/>
              </w:rPr>
              <w:t>2011Y0026</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175"/>
              <w:ind w:right="742"/>
              <w:jc w:val="right"/>
              <w:rPr>
                <w:rFonts w:ascii="Arial" w:hAnsi="Arial" w:cs="Arial" w:eastAsia="Arial" w:hint="default"/>
                <w:sz w:val="21"/>
                <w:szCs w:val="21"/>
              </w:rPr>
            </w:pPr>
            <w:r>
              <w:rPr>
                <w:rFonts w:ascii="Arial"/>
                <w:spacing w:val="-3"/>
                <w:sz w:val="21"/>
              </w:rPr>
              <w:t>2011/5/16</w:t>
            </w:r>
          </w:p>
        </w:tc>
      </w:tr>
      <w:tr>
        <w:trPr>
          <w:trHeight w:val="94" w:hRule="exact"/>
        </w:trPr>
        <w:tc>
          <w:tcPr>
            <w:tcW w:w="713" w:type="dxa"/>
            <w:tcBorders>
              <w:top w:val="nil" w:sz="6" w:space="0" w:color="auto"/>
              <w:left w:val="nil" w:sz="6" w:space="0" w:color="auto"/>
              <w:bottom w:val="nil" w:sz="6" w:space="0" w:color="auto"/>
              <w:right w:val="nil" w:sz="6" w:space="0" w:color="auto"/>
            </w:tcBorders>
          </w:tcPr>
          <w:p>
            <w:pPr/>
          </w:p>
        </w:tc>
        <w:tc>
          <w:tcPr>
            <w:tcW w:w="4239" w:type="dxa"/>
            <w:tcBorders>
              <w:top w:val="nil" w:sz="6" w:space="0" w:color="auto"/>
              <w:left w:val="nil" w:sz="6" w:space="0" w:color="auto"/>
              <w:bottom w:val="nil" w:sz="6" w:space="0" w:color="auto"/>
              <w:right w:val="single" w:sz="4" w:space="0" w:color="000000"/>
            </w:tcBorders>
          </w:tcPr>
          <w:p>
            <w:pPr/>
          </w:p>
        </w:tc>
        <w:tc>
          <w:tcPr>
            <w:tcW w:w="1572"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nil" w:sz="6" w:space="0" w:color="auto"/>
            </w:tcBorders>
          </w:tcPr>
          <w:p>
            <w:pPr/>
          </w:p>
        </w:tc>
      </w:tr>
      <w:tr>
        <w:trPr>
          <w:trHeight w:val="406" w:hRule="exact"/>
        </w:trPr>
        <w:tc>
          <w:tcPr>
            <w:tcW w:w="713"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w w:val="100"/>
                <w:sz w:val="21"/>
              </w:rPr>
              <w:t>3</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0" w:right="0"/>
              <w:jc w:val="left"/>
              <w:rPr>
                <w:rFonts w:ascii="Arial" w:hAnsi="Arial" w:cs="Arial" w:eastAsia="Arial" w:hint="default"/>
                <w:sz w:val="21"/>
                <w:szCs w:val="21"/>
              </w:rPr>
            </w:pPr>
            <w:r>
              <w:rPr>
                <w:rFonts w:ascii="宋体" w:hAnsi="宋体" w:cs="宋体" w:eastAsia="宋体" w:hint="default"/>
                <w:sz w:val="21"/>
                <w:szCs w:val="21"/>
              </w:rPr>
              <w:t>天源迪科电信客户关系管理软件</w:t>
            </w:r>
            <w:r>
              <w:rPr>
                <w:rFonts w:ascii="宋体" w:hAnsi="宋体" w:cs="宋体" w:eastAsia="宋体" w:hint="default"/>
                <w:spacing w:val="-55"/>
                <w:sz w:val="21"/>
                <w:szCs w:val="21"/>
              </w:rPr>
              <w:t> </w:t>
            </w:r>
            <w:r>
              <w:rPr>
                <w:rFonts w:ascii="Arial" w:hAnsi="Arial" w:cs="Arial" w:eastAsia="Arial" w:hint="default"/>
                <w:sz w:val="21"/>
                <w:szCs w:val="21"/>
              </w:rPr>
              <w:t>V2.0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 w:right="0"/>
              <w:jc w:val="center"/>
              <w:rPr>
                <w:rFonts w:ascii="Arial" w:hAnsi="Arial" w:cs="Arial" w:eastAsia="Arial" w:hint="default"/>
                <w:sz w:val="21"/>
                <w:szCs w:val="21"/>
              </w:rPr>
            </w:pPr>
            <w:r>
              <w:rPr>
                <w:rFonts w:ascii="Arial"/>
                <w:spacing w:val="-3"/>
                <w:sz w:val="21"/>
              </w:rPr>
              <w:t>2011Y0094</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42"/>
              <w:jc w:val="right"/>
              <w:rPr>
                <w:rFonts w:ascii="Arial" w:hAnsi="Arial" w:cs="Arial" w:eastAsia="Arial" w:hint="default"/>
                <w:sz w:val="21"/>
                <w:szCs w:val="21"/>
              </w:rPr>
            </w:pPr>
            <w:r>
              <w:rPr>
                <w:rFonts w:ascii="Arial"/>
                <w:spacing w:val="-3"/>
                <w:sz w:val="21"/>
              </w:rPr>
              <w:t>2011/7/10</w:t>
            </w:r>
          </w:p>
        </w:tc>
      </w:tr>
      <w:tr>
        <w:trPr>
          <w:trHeight w:val="408" w:hRule="exact"/>
        </w:trPr>
        <w:tc>
          <w:tcPr>
            <w:tcW w:w="713"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4</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0" w:right="0"/>
              <w:jc w:val="left"/>
              <w:rPr>
                <w:rFonts w:ascii="Arial" w:hAnsi="Arial" w:cs="Arial" w:eastAsia="Arial" w:hint="default"/>
                <w:sz w:val="21"/>
                <w:szCs w:val="21"/>
              </w:rPr>
            </w:pPr>
            <w:r>
              <w:rPr>
                <w:rFonts w:ascii="宋体" w:hAnsi="宋体" w:cs="宋体" w:eastAsia="宋体" w:hint="default"/>
                <w:sz w:val="21"/>
                <w:szCs w:val="21"/>
              </w:rPr>
              <w:t>天源迪科数据仓库软件</w:t>
            </w:r>
            <w:r>
              <w:rPr>
                <w:rFonts w:ascii="宋体" w:hAnsi="宋体" w:cs="宋体" w:eastAsia="宋体" w:hint="default"/>
                <w:spacing w:val="-58"/>
                <w:sz w:val="21"/>
                <w:szCs w:val="21"/>
              </w:rPr>
              <w:t> </w:t>
            </w:r>
            <w:r>
              <w:rPr>
                <w:rFonts w:ascii="Arial" w:hAnsi="Arial" w:cs="Arial" w:eastAsia="Arial" w:hint="default"/>
                <w:sz w:val="21"/>
                <w:szCs w:val="21"/>
              </w:rPr>
              <w:t>V1.1</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pacing w:val="-3"/>
                <w:sz w:val="21"/>
              </w:rPr>
              <w:t>2011Y0093</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799"/>
              <w:jc w:val="right"/>
              <w:rPr>
                <w:rFonts w:ascii="Arial" w:hAnsi="Arial" w:cs="Arial" w:eastAsia="Arial" w:hint="default"/>
                <w:sz w:val="21"/>
                <w:szCs w:val="21"/>
              </w:rPr>
            </w:pPr>
            <w:r>
              <w:rPr>
                <w:rFonts w:ascii="Arial"/>
                <w:spacing w:val="-3"/>
                <w:sz w:val="21"/>
              </w:rPr>
              <w:t>2011/7/9</w:t>
            </w:r>
          </w:p>
        </w:tc>
      </w:tr>
      <w:tr>
        <w:trPr>
          <w:trHeight w:val="406" w:hRule="exact"/>
        </w:trPr>
        <w:tc>
          <w:tcPr>
            <w:tcW w:w="713"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w w:val="100"/>
                <w:sz w:val="21"/>
              </w:rPr>
              <w:t>5</w:t>
            </w:r>
          </w:p>
        </w:tc>
        <w:tc>
          <w:tcPr>
            <w:tcW w:w="423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0" w:right="0"/>
              <w:jc w:val="left"/>
              <w:rPr>
                <w:rFonts w:ascii="Arial" w:hAnsi="Arial" w:cs="Arial" w:eastAsia="Arial" w:hint="default"/>
                <w:sz w:val="21"/>
                <w:szCs w:val="21"/>
              </w:rPr>
            </w:pPr>
            <w:r>
              <w:rPr>
                <w:rFonts w:ascii="宋体" w:hAnsi="宋体" w:cs="宋体" w:eastAsia="宋体" w:hint="default"/>
                <w:sz w:val="21"/>
                <w:szCs w:val="21"/>
              </w:rPr>
              <w:t>天源迪科综合信控软件</w:t>
            </w:r>
            <w:r>
              <w:rPr>
                <w:rFonts w:ascii="宋体" w:hAnsi="宋体" w:cs="宋体" w:eastAsia="宋体" w:hint="default"/>
                <w:spacing w:val="-58"/>
                <w:sz w:val="21"/>
                <w:szCs w:val="21"/>
              </w:rPr>
              <w:t> </w:t>
            </w:r>
            <w:r>
              <w:rPr>
                <w:rFonts w:ascii="Arial" w:hAnsi="Arial" w:cs="Arial" w:eastAsia="Arial" w:hint="default"/>
                <w:sz w:val="21"/>
                <w:szCs w:val="21"/>
              </w:rPr>
              <w:t>V1.0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 w:right="0"/>
              <w:jc w:val="center"/>
              <w:rPr>
                <w:rFonts w:ascii="Arial" w:hAnsi="Arial" w:cs="Arial" w:eastAsia="Arial" w:hint="default"/>
                <w:sz w:val="21"/>
                <w:szCs w:val="21"/>
              </w:rPr>
            </w:pPr>
            <w:r>
              <w:rPr>
                <w:rFonts w:ascii="Arial"/>
                <w:spacing w:val="-3"/>
                <w:sz w:val="21"/>
              </w:rPr>
              <w:t>2011Y0171</w:t>
            </w:r>
          </w:p>
        </w:tc>
        <w:tc>
          <w:tcPr>
            <w:tcW w:w="2410"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685"/>
              <w:jc w:val="right"/>
              <w:rPr>
                <w:rFonts w:ascii="Arial" w:hAnsi="Arial" w:cs="Arial" w:eastAsia="Arial" w:hint="default"/>
                <w:sz w:val="21"/>
                <w:szCs w:val="21"/>
              </w:rPr>
            </w:pPr>
            <w:r>
              <w:rPr>
                <w:rFonts w:ascii="Arial"/>
                <w:spacing w:val="-3"/>
                <w:sz w:val="21"/>
              </w:rPr>
              <w:t>2011/12/27</w:t>
            </w:r>
          </w:p>
        </w:tc>
      </w:tr>
      <w:tr>
        <w:trPr>
          <w:trHeight w:val="408" w:hRule="exact"/>
        </w:trPr>
        <w:tc>
          <w:tcPr>
            <w:tcW w:w="713" w:type="dxa"/>
            <w:tcBorders>
              <w:top w:val="nil" w:sz="6" w:space="0" w:color="auto"/>
              <w:left w:val="nil" w:sz="6" w:space="0" w:color="auto"/>
              <w:bottom w:val="single" w:sz="8" w:space="0" w:color="000000"/>
              <w:right w:val="single" w:sz="4" w:space="0" w:color="000000"/>
            </w:tcBorders>
          </w:tcPr>
          <w:p>
            <w:pPr>
              <w:pStyle w:val="TableParagraph"/>
              <w:spacing w:line="240" w:lineRule="auto" w:before="74"/>
              <w:ind w:right="0"/>
              <w:jc w:val="center"/>
              <w:rPr>
                <w:rFonts w:ascii="Arial" w:hAnsi="Arial" w:cs="Arial" w:eastAsia="Arial" w:hint="default"/>
                <w:sz w:val="21"/>
                <w:szCs w:val="21"/>
              </w:rPr>
            </w:pPr>
            <w:r>
              <w:rPr>
                <w:rFonts w:ascii="Arial"/>
                <w:w w:val="100"/>
                <w:sz w:val="21"/>
              </w:rPr>
              <w:t>6</w:t>
            </w:r>
          </w:p>
        </w:tc>
        <w:tc>
          <w:tcPr>
            <w:tcW w:w="4239"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8"/>
              <w:ind w:left="100" w:right="0"/>
              <w:jc w:val="left"/>
              <w:rPr>
                <w:rFonts w:ascii="Arial" w:hAnsi="Arial" w:cs="Arial" w:eastAsia="Arial" w:hint="default"/>
                <w:sz w:val="21"/>
                <w:szCs w:val="21"/>
              </w:rPr>
            </w:pPr>
            <w:r>
              <w:rPr>
                <w:rFonts w:ascii="宋体" w:hAnsi="宋体" w:cs="宋体" w:eastAsia="宋体" w:hint="default"/>
                <w:sz w:val="21"/>
                <w:szCs w:val="21"/>
              </w:rPr>
              <w:t>天源迪科企业数据应用门户软件</w:t>
            </w:r>
            <w:r>
              <w:rPr>
                <w:rFonts w:ascii="宋体" w:hAnsi="宋体" w:cs="宋体" w:eastAsia="宋体" w:hint="default"/>
                <w:spacing w:val="-55"/>
                <w:sz w:val="21"/>
                <w:szCs w:val="21"/>
              </w:rPr>
              <w:t> </w:t>
            </w:r>
            <w:r>
              <w:rPr>
                <w:rFonts w:ascii="Arial" w:hAnsi="Arial" w:cs="Arial" w:eastAsia="Arial" w:hint="default"/>
                <w:sz w:val="21"/>
                <w:szCs w:val="21"/>
              </w:rPr>
              <w:t>V1.0</w:t>
            </w:r>
          </w:p>
        </w:tc>
        <w:tc>
          <w:tcPr>
            <w:tcW w:w="157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pacing w:val="-3"/>
                <w:sz w:val="21"/>
              </w:rPr>
              <w:t>2011Y0170</w:t>
            </w:r>
          </w:p>
        </w:tc>
        <w:tc>
          <w:tcPr>
            <w:tcW w:w="2410" w:type="dxa"/>
            <w:tcBorders>
              <w:top w:val="nil" w:sz="6" w:space="0" w:color="auto"/>
              <w:left w:val="single" w:sz="4" w:space="0" w:color="000000"/>
              <w:bottom w:val="single" w:sz="8" w:space="0" w:color="000000"/>
              <w:right w:val="nil" w:sz="6" w:space="0" w:color="auto"/>
            </w:tcBorders>
          </w:tcPr>
          <w:p>
            <w:pPr>
              <w:pStyle w:val="TableParagraph"/>
              <w:spacing w:line="240" w:lineRule="auto" w:before="74"/>
              <w:ind w:right="685"/>
              <w:jc w:val="right"/>
              <w:rPr>
                <w:rFonts w:ascii="Arial" w:hAnsi="Arial" w:cs="Arial" w:eastAsia="Arial" w:hint="default"/>
                <w:sz w:val="21"/>
                <w:szCs w:val="21"/>
              </w:rPr>
            </w:pPr>
            <w:r>
              <w:rPr>
                <w:rFonts w:ascii="Arial"/>
                <w:spacing w:val="-3"/>
                <w:sz w:val="21"/>
              </w:rPr>
              <w:t>2011/12/27</w:t>
            </w:r>
          </w:p>
        </w:tc>
      </w:tr>
    </w:tbl>
    <w:p>
      <w:pPr>
        <w:pStyle w:val="BodyText"/>
        <w:spacing w:line="240" w:lineRule="auto" w:before="79"/>
        <w:ind w:left="878" w:right="1716"/>
        <w:jc w:val="left"/>
      </w:pPr>
      <w:r>
        <w:rPr/>
        <w:pict>
          <v:group style="position:absolute;margin-left:75.744003pt;margin-top:-62.094383pt;width:446.6pt;height:.5pt;mso-position-horizontal-relative:page;mso-position-vertical-relative:paragraph;z-index:-1167856" coordorigin="1515,-1242" coordsize="8932,10">
            <v:shape style="position:absolute;left:1515;top:-1242;width:706;height:10" type="#_x0000_t75" stroked="false">
              <v:imagedata r:id="rId250" o:title=""/>
            </v:shape>
            <v:shape style="position:absolute;left:2216;top:-1242;width:5816;height:10" type="#_x0000_t75" stroked="false">
              <v:imagedata r:id="rId295" o:title=""/>
            </v:shape>
            <v:shape style="position:absolute;left:8027;top:-1242;width:2420;height:10" type="#_x0000_t75" stroked="false">
              <v:imagedata r:id="rId296" o:title=""/>
            </v:shape>
            <w10:wrap type="none"/>
          </v:group>
        </w:pict>
      </w:r>
      <w:r>
        <w:rPr/>
        <w:pict>
          <v:group style="position:absolute;margin-left:75.744003pt;margin-top:-46.254364pt;width:446.6pt;height:5.05pt;mso-position-horizontal-relative:page;mso-position-vertical-relative:paragraph;z-index:-1167832" coordorigin="1515,-925" coordsize="8932,101">
            <v:shape style="position:absolute;left:1515;top:-925;width:725;height:101" type="#_x0000_t75" stroked="false">
              <v:imagedata r:id="rId297" o:title=""/>
            </v:shape>
            <v:shape style="position:absolute;left:2216;top:-834;width:5816;height:10" type="#_x0000_t75" stroked="false">
              <v:imagedata r:id="rId295" o:title=""/>
            </v:shape>
            <v:shape style="position:absolute;left:8027;top:-834;width:2420;height:10" type="#_x0000_t75" stroked="false">
              <v:imagedata r:id="rId296" o:title=""/>
            </v:shape>
            <w10:wrap type="none"/>
          </v:group>
        </w:pict>
      </w:r>
      <w:r>
        <w:rPr/>
        <w:pict>
          <v:group style="position:absolute;margin-left:75.744003pt;margin-top:-21.394356pt;width:446.6pt;height:.5pt;mso-position-horizontal-relative:page;mso-position-vertical-relative:paragraph;z-index:-1167808" coordorigin="1515,-428" coordsize="8932,10">
            <v:shape style="position:absolute;left:1515;top:-428;width:706;height:10" type="#_x0000_t75" stroked="false">
              <v:imagedata r:id="rId250" o:title=""/>
            </v:shape>
            <v:shape style="position:absolute;left:2216;top:-428;width:5816;height:10" type="#_x0000_t75" stroked="false">
              <v:imagedata r:id="rId295" o:title=""/>
            </v:shape>
            <v:shape style="position:absolute;left:8027;top:-428;width:2420;height:10" type="#_x0000_t75" stroked="false">
              <v:imagedata r:id="rId296" o:title=""/>
            </v:shape>
            <w10:wrap type="none"/>
          </v:group>
        </w:pict>
      </w:r>
      <w:r>
        <w:rPr/>
        <w:t>（</w:t>
      </w:r>
      <w:r>
        <w:rPr>
          <w:rFonts w:ascii="Arial" w:hAnsi="Arial" w:cs="Arial" w:eastAsia="Arial" w:hint="default"/>
        </w:rPr>
        <w:t>6</w:t>
      </w:r>
      <w:r>
        <w:rPr/>
        <w:t>）自主创新产品</w:t>
      </w:r>
    </w:p>
    <w:p>
      <w:pPr>
        <w:pStyle w:val="BodyText"/>
        <w:spacing w:line="338" w:lineRule="auto"/>
        <w:ind w:left="398" w:right="1716" w:firstLine="479"/>
        <w:jc w:val="left"/>
      </w:pPr>
      <w:r>
        <w:rPr/>
        <w:pict>
          <v:group style="position:absolute;margin-left:75.744003pt;margin-top:81.825592pt;width:446.6pt;height:.5pt;mso-position-horizontal-relative:page;mso-position-vertical-relative:paragraph;z-index:-1167784" coordorigin="1515,1637" coordsize="8932,10">
            <v:shape style="position:absolute;left:1515;top:1637;width:706;height:10" type="#_x0000_t75" stroked="false">
              <v:imagedata r:id="rId250" o:title=""/>
            </v:shape>
            <v:shape style="position:absolute;left:2216;top:1637;width:6241;height:10" type="#_x0000_t75" stroked="false">
              <v:imagedata r:id="rId298" o:title=""/>
            </v:shape>
            <v:shape style="position:absolute;left:8452;top:1637;width:1995;height:10" type="#_x0000_t75" stroked="false">
              <v:imagedata r:id="rId299" o:title=""/>
            </v:shape>
            <w10:wrap type="none"/>
          </v:group>
        </w:pict>
      </w:r>
      <w:r>
        <w:rPr/>
        <w:t>截止</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日，公司共有</w:t>
      </w:r>
      <w:r>
        <w:rPr>
          <w:spacing w:val="-61"/>
        </w:rPr>
        <w:t> </w:t>
      </w:r>
      <w:r>
        <w:rPr>
          <w:rFonts w:ascii="Arial" w:hAnsi="Arial" w:cs="Arial" w:eastAsia="Arial" w:hint="default"/>
        </w:rPr>
        <w:t>9</w:t>
      </w:r>
      <w:r>
        <w:rPr>
          <w:rFonts w:ascii="Arial" w:hAnsi="Arial" w:cs="Arial" w:eastAsia="Arial" w:hint="default"/>
          <w:spacing w:val="-7"/>
        </w:rPr>
        <w:t> </w:t>
      </w:r>
      <w:r>
        <w:rPr/>
        <w:t>项软件通过深圳自主创新产品认定， 具体见下表：</w:t>
      </w:r>
    </w:p>
    <w:p>
      <w:pPr>
        <w:spacing w:line="240" w:lineRule="auto" w:before="6"/>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713"/>
        <w:gridCol w:w="1039"/>
        <w:gridCol w:w="3779"/>
        <w:gridCol w:w="1418"/>
        <w:gridCol w:w="1985"/>
      </w:tblGrid>
      <w:tr>
        <w:trPr>
          <w:trHeight w:val="401" w:hRule="exact"/>
        </w:trPr>
        <w:tc>
          <w:tcPr>
            <w:tcW w:w="713"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right="67"/>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03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300"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377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41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1985"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1009" w:hRule="exact"/>
        </w:trPr>
        <w:tc>
          <w:tcPr>
            <w:tcW w:w="71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center"/>
              <w:rPr>
                <w:rFonts w:ascii="Arial" w:hAnsi="Arial" w:cs="Arial" w:eastAsia="Arial" w:hint="default"/>
                <w:sz w:val="21"/>
                <w:szCs w:val="21"/>
              </w:rPr>
            </w:pPr>
            <w:r>
              <w:rPr>
                <w:rFonts w:ascii="Arial"/>
                <w:w w:val="100"/>
                <w:sz w:val="21"/>
              </w:rPr>
              <w:t>1</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272" w:lineRule="exact" w:before="5"/>
              <w:ind w:left="196" w:right="197"/>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w w:val="100"/>
                <w:sz w:val="21"/>
                <w:szCs w:val="21"/>
              </w:rPr>
              <w:t> </w:t>
            </w:r>
            <w:r>
              <w:rPr>
                <w:rFonts w:ascii="宋体" w:hAnsi="宋体" w:cs="宋体" w:eastAsia="宋体" w:hint="default"/>
                <w:sz w:val="21"/>
                <w:szCs w:val="21"/>
              </w:rPr>
              <w:t>自主创</w:t>
            </w:r>
          </w:p>
          <w:p>
            <w:pPr>
              <w:pStyle w:val="TableParagraph"/>
              <w:spacing w:line="272" w:lineRule="exact" w:before="2"/>
              <w:ind w:left="196" w:right="197"/>
              <w:jc w:val="center"/>
              <w:rPr>
                <w:rFonts w:ascii="宋体" w:hAnsi="宋体" w:cs="宋体" w:eastAsia="宋体" w:hint="default"/>
                <w:sz w:val="21"/>
                <w:szCs w:val="21"/>
              </w:rPr>
            </w:pPr>
            <w:r>
              <w:rPr>
                <w:rFonts w:ascii="宋体" w:hAnsi="宋体" w:cs="宋体" w:eastAsia="宋体" w:hint="default"/>
                <w:sz w:val="21"/>
                <w:szCs w:val="21"/>
              </w:rPr>
              <w:t>新软件</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3779" w:type="dxa"/>
            <w:vMerge w:val="restart"/>
            <w:tcBorders>
              <w:top w:val="nil" w:sz="6" w:space="0" w:color="auto"/>
              <w:left w:val="single" w:sz="4" w:space="0" w:color="000000"/>
              <w:right w:val="single" w:sz="4" w:space="0" w:color="000000"/>
            </w:tcBorders>
          </w:tcPr>
          <w:p>
            <w:pPr>
              <w:pStyle w:val="TableParagraph"/>
              <w:spacing w:line="225" w:lineRule="auto"/>
              <w:ind w:left="103" w:right="235"/>
              <w:jc w:val="left"/>
              <w:rPr>
                <w:rFonts w:ascii="Arial" w:hAnsi="Arial" w:cs="Arial" w:eastAsia="Arial" w:hint="default"/>
                <w:sz w:val="21"/>
                <w:szCs w:val="21"/>
              </w:rPr>
            </w:pPr>
            <w:r>
              <w:rPr>
                <w:rFonts w:ascii="宋体" w:hAnsi="宋体" w:cs="宋体" w:eastAsia="宋体" w:hint="default"/>
                <w:sz w:val="21"/>
                <w:szCs w:val="21"/>
              </w:rPr>
              <w:t>天源迪科电信客户关系管理软件</w:t>
            </w:r>
            <w:r>
              <w:rPr>
                <w:rFonts w:ascii="宋体" w:hAnsi="宋体" w:cs="宋体" w:eastAsia="宋体" w:hint="default"/>
                <w:spacing w:val="-54"/>
                <w:sz w:val="21"/>
                <w:szCs w:val="21"/>
              </w:rPr>
              <w:t> </w:t>
            </w:r>
            <w:r>
              <w:rPr>
                <w:rFonts w:ascii="Arial" w:hAnsi="Arial" w:cs="Arial" w:eastAsia="Arial" w:hint="default"/>
                <w:sz w:val="21"/>
                <w:szCs w:val="21"/>
              </w:rPr>
              <w:t>V1.0</w:t>
            </w:r>
            <w:r>
              <w:rPr>
                <w:rFonts w:ascii="Arial" w:hAnsi="Arial" w:cs="Arial" w:eastAsia="Arial" w:hint="default"/>
                <w:w w:val="100"/>
                <w:sz w:val="21"/>
                <w:szCs w:val="21"/>
              </w:rPr>
              <w:t> </w:t>
            </w:r>
            <w:r>
              <w:rPr>
                <w:rFonts w:ascii="宋体" w:hAnsi="宋体" w:cs="宋体" w:eastAsia="宋体" w:hint="default"/>
                <w:sz w:val="21"/>
                <w:szCs w:val="21"/>
              </w:rPr>
              <w:t>天源迪科电信数据仓库软件</w:t>
            </w:r>
            <w:r>
              <w:rPr>
                <w:rFonts w:ascii="宋体" w:hAnsi="宋体" w:cs="宋体" w:eastAsia="宋体" w:hint="default"/>
                <w:spacing w:val="-53"/>
                <w:sz w:val="21"/>
                <w:szCs w:val="21"/>
              </w:rPr>
              <w:t> </w:t>
            </w:r>
            <w:r>
              <w:rPr>
                <w:rFonts w:ascii="Arial" w:hAnsi="Arial" w:cs="Arial" w:eastAsia="Arial" w:hint="default"/>
                <w:sz w:val="21"/>
                <w:szCs w:val="21"/>
              </w:rPr>
              <w:t>V1.0</w:t>
            </w:r>
            <w:r>
              <w:rPr>
                <w:rFonts w:ascii="Arial" w:hAnsi="Arial" w:cs="Arial" w:eastAsia="Arial" w:hint="default"/>
                <w:w w:val="100"/>
                <w:sz w:val="21"/>
                <w:szCs w:val="21"/>
              </w:rPr>
              <w:t> </w:t>
            </w:r>
            <w:r>
              <w:rPr>
                <w:rFonts w:ascii="宋体" w:hAnsi="宋体" w:cs="宋体" w:eastAsia="宋体" w:hint="default"/>
                <w:sz w:val="21"/>
                <w:szCs w:val="21"/>
              </w:rPr>
              <w:t>天源迪科统一充值平台软件</w:t>
            </w:r>
            <w:r>
              <w:rPr>
                <w:rFonts w:ascii="宋体" w:hAnsi="宋体" w:cs="宋体" w:eastAsia="宋体" w:hint="default"/>
                <w:spacing w:val="-53"/>
                <w:sz w:val="21"/>
                <w:szCs w:val="21"/>
              </w:rPr>
              <w:t> </w:t>
            </w:r>
            <w:r>
              <w:rPr>
                <w:rFonts w:ascii="Arial" w:hAnsi="Arial" w:cs="Arial" w:eastAsia="Arial" w:hint="default"/>
                <w:sz w:val="21"/>
                <w:szCs w:val="21"/>
              </w:rPr>
              <w:t>V1.0</w:t>
            </w:r>
            <w:r>
              <w:rPr>
                <w:rFonts w:ascii="Arial" w:hAnsi="Arial" w:cs="Arial" w:eastAsia="Arial" w:hint="default"/>
                <w:w w:val="100"/>
                <w:sz w:val="21"/>
                <w:szCs w:val="21"/>
              </w:rPr>
              <w:t> </w:t>
            </w:r>
            <w:r>
              <w:rPr>
                <w:rFonts w:ascii="宋体" w:hAnsi="宋体" w:cs="宋体" w:eastAsia="宋体" w:hint="default"/>
                <w:sz w:val="21"/>
                <w:szCs w:val="21"/>
              </w:rPr>
              <w:t>天源迪科自服务平台软件</w:t>
            </w:r>
            <w:r>
              <w:rPr>
                <w:rFonts w:ascii="宋体" w:hAnsi="宋体" w:cs="宋体" w:eastAsia="宋体" w:hint="default"/>
                <w:spacing w:val="-59"/>
                <w:sz w:val="21"/>
                <w:szCs w:val="21"/>
              </w:rPr>
              <w:t> </w:t>
            </w:r>
            <w:r>
              <w:rPr>
                <w:rFonts w:ascii="Arial" w:hAnsi="Arial" w:cs="Arial" w:eastAsia="Arial" w:hint="default"/>
                <w:sz w:val="21"/>
                <w:szCs w:val="21"/>
              </w:rPr>
              <w:t>v1.0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 w:right="0"/>
              <w:jc w:val="center"/>
              <w:rPr>
                <w:rFonts w:ascii="Arial" w:hAnsi="Arial" w:cs="Arial" w:eastAsia="Arial" w:hint="default"/>
                <w:sz w:val="21"/>
                <w:szCs w:val="21"/>
              </w:rPr>
            </w:pPr>
            <w:r>
              <w:rPr>
                <w:rFonts w:ascii="Arial"/>
                <w:sz w:val="21"/>
              </w:rPr>
              <w:t>SZ20090149</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82" w:lineRule="exact"/>
              <w:ind w:left="13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20</w:t>
            </w:r>
            <w:r>
              <w:rPr>
                <w:rFonts w:ascii="Arial" w:hAnsi="Arial" w:cs="Arial" w:eastAsia="Arial" w:hint="default"/>
                <w:spacing w:val="-5"/>
                <w:sz w:val="21"/>
                <w:szCs w:val="21"/>
              </w:rPr>
              <w:t> </w:t>
            </w:r>
            <w:r>
              <w:rPr>
                <w:rFonts w:ascii="宋体" w:hAnsi="宋体" w:cs="宋体" w:eastAsia="宋体" w:hint="default"/>
                <w:sz w:val="21"/>
                <w:szCs w:val="21"/>
              </w:rPr>
              <w:t>日</w:t>
            </w:r>
          </w:p>
          <w:p>
            <w:pPr>
              <w:pStyle w:val="TableParagraph"/>
              <w:spacing w:line="282" w:lineRule="exact"/>
              <w:ind w:left="10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Arial" w:hAnsi="Arial" w:cs="Arial" w:eastAsia="Arial" w:hint="default"/>
                <w:sz w:val="21"/>
                <w:szCs w:val="21"/>
              </w:rPr>
              <w:t>4</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20</w:t>
            </w:r>
            <w:r>
              <w:rPr>
                <w:rFonts w:ascii="Arial" w:hAnsi="Arial" w:cs="Arial" w:eastAsia="Arial" w:hint="default"/>
                <w:spacing w:val="-22"/>
                <w:sz w:val="21"/>
                <w:szCs w:val="21"/>
              </w:rPr>
              <w:t> </w:t>
            </w:r>
            <w:r>
              <w:rPr>
                <w:rFonts w:ascii="宋体" w:hAnsi="宋体" w:cs="宋体" w:eastAsia="宋体" w:hint="default"/>
                <w:sz w:val="21"/>
                <w:szCs w:val="21"/>
              </w:rPr>
              <w:t>日</w:t>
            </w:r>
          </w:p>
        </w:tc>
      </w:tr>
      <w:tr>
        <w:trPr>
          <w:trHeight w:val="102" w:hRule="exact"/>
        </w:trPr>
        <w:tc>
          <w:tcPr>
            <w:tcW w:w="713" w:type="dxa"/>
            <w:vMerge w:val="restart"/>
            <w:tcBorders>
              <w:top w:val="nil" w:sz="6" w:space="0" w:color="auto"/>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Arial" w:hAnsi="Arial" w:cs="Arial" w:eastAsia="Arial" w:hint="default"/>
                <w:sz w:val="21"/>
                <w:szCs w:val="21"/>
              </w:rPr>
            </w:pPr>
            <w:r>
              <w:rPr>
                <w:rFonts w:ascii="Arial"/>
                <w:w w:val="100"/>
                <w:sz w:val="21"/>
              </w:rPr>
              <w:t>2</w:t>
            </w:r>
          </w:p>
        </w:tc>
        <w:tc>
          <w:tcPr>
            <w:tcW w:w="1039" w:type="dxa"/>
            <w:tcBorders>
              <w:top w:val="nil" w:sz="6" w:space="0" w:color="auto"/>
              <w:left w:val="nil" w:sz="6" w:space="0" w:color="auto"/>
              <w:bottom w:val="nil" w:sz="6" w:space="0" w:color="auto"/>
              <w:right w:val="single" w:sz="4" w:space="0" w:color="000000"/>
            </w:tcBorders>
          </w:tcPr>
          <w:p>
            <w:pPr/>
          </w:p>
        </w:tc>
        <w:tc>
          <w:tcPr>
            <w:tcW w:w="3779" w:type="dxa"/>
            <w:vMerge/>
            <w:tcBorders>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nil" w:sz="6" w:space="0" w:color="auto"/>
            </w:tcBorders>
          </w:tcPr>
          <w:p>
            <w:pPr/>
          </w:p>
        </w:tc>
      </w:tr>
      <w:tr>
        <w:trPr>
          <w:trHeight w:val="1367" w:hRule="exact"/>
        </w:trPr>
        <w:tc>
          <w:tcPr>
            <w:tcW w:w="713" w:type="dxa"/>
            <w:vMerge/>
            <w:tcBorders>
              <w:left w:val="nil" w:sz="6" w:space="0" w:color="auto"/>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104"/>
              <w:ind w:left="196" w:right="197"/>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自主创</w:t>
            </w:r>
            <w:r>
              <w:rPr>
                <w:rFonts w:ascii="宋体" w:hAnsi="宋体" w:cs="宋体" w:eastAsia="宋体" w:hint="default"/>
                <w:spacing w:val="-102"/>
                <w:sz w:val="21"/>
                <w:szCs w:val="21"/>
              </w:rPr>
              <w:t> </w:t>
            </w:r>
            <w:r>
              <w:rPr>
                <w:rFonts w:ascii="宋体" w:hAnsi="宋体" w:cs="宋体" w:eastAsia="宋体" w:hint="default"/>
                <w:sz w:val="21"/>
                <w:szCs w:val="21"/>
              </w:rPr>
              <w:t>新软件</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3779"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电信综合客户服务管理软件</w:t>
            </w:r>
          </w:p>
          <w:p>
            <w:pPr>
              <w:pStyle w:val="TableParagraph"/>
              <w:spacing w:line="237" w:lineRule="auto"/>
              <w:ind w:left="103" w:right="1561"/>
              <w:jc w:val="left"/>
              <w:rPr>
                <w:rFonts w:ascii="宋体" w:hAnsi="宋体" w:cs="宋体" w:eastAsia="宋体" w:hint="default"/>
                <w:sz w:val="21"/>
                <w:szCs w:val="21"/>
              </w:rPr>
            </w:pPr>
            <w:r>
              <w:rPr>
                <w:rFonts w:ascii="宋体" w:hAnsi="宋体" w:cs="宋体" w:eastAsia="宋体" w:hint="default"/>
                <w:spacing w:val="-2"/>
                <w:sz w:val="21"/>
                <w:szCs w:val="21"/>
              </w:rPr>
              <w:t>联通客户关系管理软件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联通合作伙伴管理软件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针对性营销软件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智能门户软件</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Arial" w:hAnsi="Arial" w:cs="Arial" w:eastAsia="Arial" w:hint="default"/>
                <w:sz w:val="21"/>
                <w:szCs w:val="21"/>
              </w:rPr>
            </w:pPr>
            <w:r>
              <w:rPr>
                <w:rFonts w:ascii="Arial"/>
                <w:sz w:val="21"/>
              </w:rPr>
              <w:t>SZ20100207</w:t>
            </w:r>
          </w:p>
        </w:tc>
        <w:tc>
          <w:tcPr>
            <w:tcW w:w="1985" w:type="dxa"/>
            <w:tcBorders>
              <w:top w:val="nil" w:sz="6" w:space="0" w:color="auto"/>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80" w:lineRule="exact"/>
              <w:ind w:left="131"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25</w:t>
            </w:r>
            <w:r>
              <w:rPr>
                <w:rFonts w:ascii="Arial" w:hAnsi="Arial" w:cs="Arial" w:eastAsia="Arial" w:hint="default"/>
                <w:spacing w:val="-5"/>
                <w:sz w:val="21"/>
                <w:szCs w:val="21"/>
              </w:rPr>
              <w:t> </w:t>
            </w:r>
            <w:r>
              <w:rPr>
                <w:rFonts w:ascii="宋体" w:hAnsi="宋体" w:cs="宋体" w:eastAsia="宋体" w:hint="default"/>
                <w:sz w:val="21"/>
                <w:szCs w:val="21"/>
              </w:rPr>
              <w:t>日</w:t>
            </w:r>
          </w:p>
          <w:p>
            <w:pPr>
              <w:pStyle w:val="TableParagraph"/>
              <w:spacing w:line="280" w:lineRule="exact"/>
              <w:ind w:left="10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pStyle w:val="BodyText"/>
        <w:spacing w:line="240" w:lineRule="auto" w:before="79"/>
        <w:ind w:left="878" w:right="1716"/>
        <w:jc w:val="left"/>
      </w:pPr>
      <w:r>
        <w:rPr/>
        <w:pict>
          <v:group style="position:absolute;margin-left:75.744003pt;margin-top:-73.714394pt;width:446.6pt;height:5.2pt;mso-position-horizontal-relative:page;mso-position-vertical-relative:paragraph;z-index:-1167760" coordorigin="1515,-1474" coordsize="8932,104">
            <v:shape style="position:absolute;left:1515;top:-1474;width:725;height:103" type="#_x0000_t75" stroked="false">
              <v:imagedata r:id="rId300" o:title=""/>
            </v:shape>
            <v:shape style="position:absolute;left:2216;top:-1381;width:6241;height:10" type="#_x0000_t75" stroked="false">
              <v:imagedata r:id="rId298" o:title=""/>
            </v:shape>
            <v:shape style="position:absolute;left:8452;top:-1381;width:1995;height:10" type="#_x0000_t75" stroked="false">
              <v:imagedata r:id="rId299" o:title=""/>
            </v:shape>
            <w10:wrap type="none"/>
          </v:group>
        </w:pict>
      </w:r>
      <w:r>
        <w:rPr/>
        <w:pict>
          <v:shape style="position:absolute;margin-left:111.019997pt;margin-top:-1.354406pt;width:.479983pt;height:.84pt;mso-position-horizontal-relative:page;mso-position-vertical-relative:paragraph;z-index:9592" type="#_x0000_t75" stroked="false">
            <v:imagedata r:id="rId279" o:title=""/>
          </v:shape>
        </w:pict>
      </w:r>
      <w:r>
        <w:rPr/>
        <w:pict>
          <v:shape style="position:absolute;margin-left:162.979996pt;margin-top:-1.354406pt;width:.479993pt;height:.84pt;mso-position-horizontal-relative:page;mso-position-vertical-relative:paragraph;z-index:9616" type="#_x0000_t75" stroked="false">
            <v:imagedata r:id="rId279" o:title=""/>
          </v:shape>
        </w:pict>
      </w:r>
      <w:r>
        <w:rPr/>
        <w:pict>
          <v:shape style="position:absolute;margin-left:351.910004pt;margin-top:-1.354406pt;width:.479993pt;height:.84pt;mso-position-horizontal-relative:page;mso-position-vertical-relative:paragraph;z-index:9640" type="#_x0000_t75" stroked="false">
            <v:imagedata r:id="rId279" o:title=""/>
          </v:shape>
        </w:pict>
      </w:r>
      <w:r>
        <w:rPr/>
        <w:pict>
          <v:shape style="position:absolute;margin-left:422.829987pt;margin-top:-1.354406pt;width:.479993pt;height:.84pt;mso-position-horizontal-relative:page;mso-position-vertical-relative:paragraph;z-index:9664" type="#_x0000_t75" stroked="false">
            <v:imagedata r:id="rId279" o:title=""/>
          </v:shape>
        </w:pict>
      </w:r>
      <w:r>
        <w:rPr/>
        <w:t>（</w:t>
      </w:r>
      <w:r>
        <w:rPr>
          <w:rFonts w:ascii="Arial" w:hAnsi="Arial" w:cs="Arial" w:eastAsia="Arial" w:hint="default"/>
        </w:rPr>
        <w:t>7</w:t>
      </w:r>
      <w:r>
        <w:rPr/>
        <w:t>）国家及行业资质认证</w:t>
      </w:r>
    </w:p>
    <w:p>
      <w:pPr>
        <w:pStyle w:val="BodyText"/>
        <w:spacing w:line="240" w:lineRule="auto" w:before="136"/>
        <w:ind w:left="878" w:right="1688"/>
        <w:jc w:val="left"/>
      </w:pPr>
      <w:r>
        <w:rPr/>
        <w:t>截止</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日，公司取得的比较重要的国家及行业资质见下表：</w:t>
      </w:r>
    </w:p>
    <w:p>
      <w:pPr>
        <w:spacing w:after="0" w:line="240" w:lineRule="auto"/>
        <w:jc w:val="left"/>
        <w:sectPr>
          <w:pgSz w:w="11910" w:h="16840"/>
          <w:pgMar w:header="877" w:footer="835" w:top="1060" w:bottom="1020" w:left="1400" w:right="0"/>
        </w:sectPr>
      </w:pPr>
    </w:p>
    <w:p>
      <w:pPr>
        <w:spacing w:line="240" w:lineRule="auto" w:before="1"/>
        <w:rPr>
          <w:rFonts w:ascii="宋体" w:hAnsi="宋体" w:cs="宋体" w:eastAsia="宋体" w:hint="default"/>
          <w:sz w:val="2"/>
          <w:szCs w:val="2"/>
        </w:rPr>
      </w:pPr>
      <w:r>
        <w:rPr/>
        <w:pict>
          <v:group style="position:absolute;margin-left:74.183998pt;margin-top:87.840019pt;width:447.2pt;height:5.1pt;mso-position-horizontal-relative:page;mso-position-vertical-relative:page;z-index:-1167616" coordorigin="1484,1757" coordsize="8944,102">
            <v:shape style="position:absolute;left:1484;top:1757;width:759;height:101" type="#_x0000_t75" stroked="false">
              <v:imagedata r:id="rId301" o:title=""/>
            </v:shape>
            <v:shape style="position:absolute;left:2218;top:1848;width:1777;height:10" type="#_x0000_t75" stroked="false">
              <v:imagedata r:id="rId302" o:title=""/>
            </v:shape>
            <v:shape style="position:absolute;left:3990;top:1848;width:3953;height:10" type="#_x0000_t75" stroked="false">
              <v:imagedata r:id="rId303" o:title=""/>
            </v:shape>
            <v:shape style="position:absolute;left:7938;top:1848;width:2489;height:10" type="#_x0000_t75" stroked="false">
              <v:imagedata r:id="rId304" o:title=""/>
            </v:shape>
            <w10:wrap type="none"/>
          </v:group>
        </w:pict>
      </w:r>
      <w:r>
        <w:rPr/>
        <w:pict>
          <v:group style="position:absolute;margin-left:74.183998pt;margin-top:156.259964pt;width:447.2pt;height:5.2pt;mso-position-horizontal-relative:page;mso-position-vertical-relative:page;z-index:-1167592" coordorigin="1484,3125" coordsize="8944,104">
            <v:shape style="position:absolute;left:1484;top:3125;width:758;height:103" type="#_x0000_t75" stroked="false">
              <v:imagedata r:id="rId305" o:title=""/>
            </v:shape>
            <v:shape style="position:absolute;left:2218;top:3219;width:1777;height:10" type="#_x0000_t75" stroked="false">
              <v:imagedata r:id="rId306" o:title=""/>
            </v:shape>
            <v:shape style="position:absolute;left:3990;top:3219;width:3953;height:10" type="#_x0000_t75" stroked="false">
              <v:imagedata r:id="rId307" o:title=""/>
            </v:shape>
            <v:shape style="position:absolute;left:7938;top:3219;width:2489;height:10" type="#_x0000_t75" stroked="false">
              <v:imagedata r:id="rId308" o:title=""/>
            </v:shape>
            <w10:wrap type="none"/>
          </v:group>
        </w:pict>
      </w:r>
      <w:r>
        <w:rPr/>
        <w:pict>
          <v:group style="position:absolute;margin-left:74.183998pt;margin-top:256.820007pt;width:447.2pt;height:.5pt;mso-position-horizontal-relative:page;mso-position-vertical-relative:page;z-index:-1167568" coordorigin="1484,5136" coordsize="8944,10">
            <v:shape style="position:absolute;left:1484;top:5136;width:739;height:10" type="#_x0000_t75" stroked="false">
              <v:imagedata r:id="rId309" o:title=""/>
            </v:shape>
            <v:shape style="position:absolute;left:2218;top:5136;width:1777;height:10" type="#_x0000_t75" stroked="false">
              <v:imagedata r:id="rId306" o:title=""/>
            </v:shape>
            <v:shape style="position:absolute;left:3990;top:5136;width:3953;height:10" type="#_x0000_t75" stroked="false">
              <v:imagedata r:id="rId307" o:title=""/>
            </v:shape>
            <v:shape style="position:absolute;left:7938;top:5136;width:2489;height:10" type="#_x0000_t75" stroked="false">
              <v:imagedata r:id="rId308" o:title=""/>
            </v:shape>
            <w10:wrap type="none"/>
          </v:group>
        </w:pict>
      </w:r>
      <w:r>
        <w:rPr/>
        <w:pict>
          <v:group style="position:absolute;margin-left:74.183998pt;margin-top:320.689972pt;width:447.2pt;height:5.2pt;mso-position-horizontal-relative:page;mso-position-vertical-relative:page;z-index:-1167544" coordorigin="1484,6414" coordsize="8944,104">
            <v:shape style="position:absolute;left:1484;top:6414;width:758;height:103" type="#_x0000_t75" stroked="false">
              <v:imagedata r:id="rId310" o:title=""/>
            </v:shape>
            <v:shape style="position:absolute;left:2218;top:6507;width:1777;height:10" type="#_x0000_t75" stroked="false">
              <v:imagedata r:id="rId306" o:title=""/>
            </v:shape>
            <v:shape style="position:absolute;left:3990;top:6507;width:3953;height:10" type="#_x0000_t75" stroked="false">
              <v:imagedata r:id="rId307" o:title=""/>
            </v:shape>
            <v:shape style="position:absolute;left:7938;top:6507;width:2489;height:10" type="#_x0000_t75" stroked="false">
              <v:imagedata r:id="rId308" o:title=""/>
            </v:shape>
            <w10:wrap type="none"/>
          </v:group>
        </w:pict>
      </w:r>
      <w:r>
        <w:rPr/>
        <w:pict>
          <v:group style="position:absolute;margin-left:74.183998pt;margin-top:353.089996pt;width:447.2pt;height:.5pt;mso-position-horizontal-relative:page;mso-position-vertical-relative:page;z-index:-1167520" coordorigin="1484,7062" coordsize="8944,10">
            <v:shape style="position:absolute;left:1484;top:7062;width:739;height:10" type="#_x0000_t75" stroked="false">
              <v:imagedata r:id="rId309" o:title=""/>
            </v:shape>
            <v:shape style="position:absolute;left:2218;top:7062;width:1777;height:10" type="#_x0000_t75" stroked="false">
              <v:imagedata r:id="rId302" o:title=""/>
            </v:shape>
            <v:shape style="position:absolute;left:3990;top:7062;width:3953;height:10" type="#_x0000_t75" stroked="false">
              <v:imagedata r:id="rId303" o:title=""/>
            </v:shape>
            <v:shape style="position:absolute;left:7938;top:7062;width:2489;height:10" type="#_x0000_t75" stroked="false">
              <v:imagedata r:id="rId304" o:title=""/>
            </v:shape>
            <w10:wrap type="none"/>
          </v:group>
        </w:pict>
      </w:r>
      <w:r>
        <w:rPr/>
        <w:pict>
          <v:group style="position:absolute;margin-left:74.183998pt;margin-top:403.48999pt;width:447.2pt;height:5.05pt;mso-position-horizontal-relative:page;mso-position-vertical-relative:page;z-index:-1167496" coordorigin="1484,8070" coordsize="8944,101">
            <v:shape style="position:absolute;left:1484;top:8070;width:758;height:101" type="#_x0000_t75" stroked="false">
              <v:imagedata r:id="rId311" o:title=""/>
            </v:shape>
            <v:shape style="position:absolute;left:2218;top:8161;width:1777;height:10" type="#_x0000_t75" stroked="false">
              <v:imagedata r:id="rId306" o:title=""/>
            </v:shape>
            <v:shape style="position:absolute;left:3990;top:8161;width:3953;height:10" type="#_x0000_t75" stroked="false">
              <v:imagedata r:id="rId307" o:title=""/>
            </v:shape>
            <v:shape style="position:absolute;left:7938;top:8161;width:2489;height:10" type="#_x0000_t75" stroked="false">
              <v:imagedata r:id="rId308" o:title=""/>
            </v:shape>
            <w10:wrap type="none"/>
          </v:group>
        </w:pict>
      </w:r>
      <w:r>
        <w:rPr/>
        <w:pict>
          <v:group style="position:absolute;margin-left:74.183998pt;margin-top:435.769989pt;width:447.2pt;height:.5pt;mso-position-horizontal-relative:page;mso-position-vertical-relative:page;z-index:-1167472" coordorigin="1484,8715" coordsize="8944,10">
            <v:shape style="position:absolute;left:1484;top:8715;width:739;height:10" type="#_x0000_t75" stroked="false">
              <v:imagedata r:id="rId309" o:title=""/>
            </v:shape>
            <v:shape style="position:absolute;left:2218;top:8715;width:1777;height:10" type="#_x0000_t75" stroked="false">
              <v:imagedata r:id="rId306" o:title=""/>
            </v:shape>
            <v:shape style="position:absolute;left:3990;top:8715;width:3953;height:10" type="#_x0000_t75" stroked="false">
              <v:imagedata r:id="rId307" o:title=""/>
            </v:shape>
            <v:shape style="position:absolute;left:7938;top:8715;width:2489;height:10" type="#_x0000_t75" stroked="false">
              <v:imagedata r:id="rId308" o:title=""/>
            </v:shape>
            <w10:wrap type="none"/>
          </v:group>
        </w:pict>
      </w:r>
      <w:r>
        <w:rPr/>
        <w:pict>
          <v:group style="position:absolute;margin-left:74.183998pt;margin-top:451.629974pt;width:447.2pt;height:5.05pt;mso-position-horizontal-relative:page;mso-position-vertical-relative:page;z-index:-1167448" coordorigin="1484,9033" coordsize="8944,101">
            <v:shape style="position:absolute;left:1484;top:9033;width:758;height:101" type="#_x0000_t75" stroked="false">
              <v:imagedata r:id="rId312" o:title=""/>
            </v:shape>
            <v:shape style="position:absolute;left:2218;top:9124;width:1777;height:10" type="#_x0000_t75" stroked="false">
              <v:imagedata r:id="rId302" o:title=""/>
            </v:shape>
            <v:shape style="position:absolute;left:3990;top:9124;width:3953;height:10" type="#_x0000_t75" stroked="false">
              <v:imagedata r:id="rId303" o:title=""/>
            </v:shape>
            <v:shape style="position:absolute;left:7938;top:9124;width:2489;height:10" type="#_x0000_t75" stroked="false">
              <v:imagedata r:id="rId304" o:title=""/>
            </v:shape>
            <w10:wrap type="none"/>
          </v:group>
        </w:pict>
      </w:r>
      <w:r>
        <w:rPr/>
        <w:pict>
          <v:group style="position:absolute;margin-left:74.183998pt;margin-top:483.909973pt;width:447.2pt;height:.5pt;mso-position-horizontal-relative:page;mso-position-vertical-relative:page;z-index:-1167424" coordorigin="1484,9678" coordsize="8944,10">
            <v:shape style="position:absolute;left:1484;top:9678;width:739;height:10" type="#_x0000_t75" stroked="false">
              <v:imagedata r:id="rId309" o:title=""/>
            </v:shape>
            <v:shape style="position:absolute;left:2218;top:9678;width:1777;height:10" type="#_x0000_t75" stroked="false">
              <v:imagedata r:id="rId302" o:title=""/>
            </v:shape>
            <v:shape style="position:absolute;left:3990;top:9678;width:3953;height:10" type="#_x0000_t75" stroked="false">
              <v:imagedata r:id="rId303" o:title=""/>
            </v:shape>
            <v:shape style="position:absolute;left:7938;top:9678;width:2489;height:10" type="#_x0000_t75" stroked="false">
              <v:imagedata r:id="rId304" o:title=""/>
            </v:shape>
            <w10:wrap type="none"/>
          </v:group>
        </w:pict>
      </w:r>
      <w:r>
        <w:rPr/>
        <w:pict>
          <v:group style="position:absolute;margin-left:74.183998pt;margin-top:534.309998pt;width:447.2pt;height:5.05pt;mso-position-horizontal-relative:page;mso-position-vertical-relative:page;z-index:-1167400" coordorigin="1484,10686" coordsize="8944,101">
            <v:shape style="position:absolute;left:1484;top:10686;width:758;height:101" type="#_x0000_t75" stroked="false">
              <v:imagedata r:id="rId311" o:title=""/>
            </v:shape>
            <v:shape style="position:absolute;left:2218;top:10777;width:1777;height:10" type="#_x0000_t75" stroked="false">
              <v:imagedata r:id="rId306" o:title=""/>
            </v:shape>
            <v:shape style="position:absolute;left:3990;top:10777;width:3953;height:10" type="#_x0000_t75" stroked="false">
              <v:imagedata r:id="rId307" o:title=""/>
            </v:shape>
            <v:shape style="position:absolute;left:7938;top:10777;width:2489;height:10" type="#_x0000_t75" stroked="false">
              <v:imagedata r:id="rId308" o:title=""/>
            </v:shape>
            <w10:wrap type="none"/>
          </v:group>
        </w:pict>
      </w:r>
      <w:r>
        <w:rPr/>
        <w:pict>
          <v:group style="position:absolute;margin-left:74.183998pt;margin-top:580.269958pt;width:447.2pt;height:.5pt;mso-position-horizontal-relative:page;mso-position-vertical-relative:page;z-index:-1167376" coordorigin="1484,11605" coordsize="8944,10">
            <v:shape style="position:absolute;left:1484;top:11605;width:739;height:10" type="#_x0000_t75" stroked="false">
              <v:imagedata r:id="rId309" o:title=""/>
            </v:shape>
            <v:shape style="position:absolute;left:2218;top:11605;width:1777;height:10" type="#_x0000_t75" stroked="false">
              <v:imagedata r:id="rId302" o:title=""/>
            </v:shape>
            <v:shape style="position:absolute;left:3990;top:11605;width:3953;height:10" type="#_x0000_t75" stroked="false">
              <v:imagedata r:id="rId303" o:title=""/>
            </v:shape>
            <v:shape style="position:absolute;left:7938;top:11605;width:2489;height:10" type="#_x0000_t75" stroked="false">
              <v:imagedata r:id="rId304" o:title=""/>
            </v:shape>
            <w10:wrap type="none"/>
          </v:group>
        </w:pict>
      </w:r>
    </w:p>
    <w:p>
      <w:pPr>
        <w:spacing w:line="20" w:lineRule="exact"/>
        <w:ind w:left="4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744"/>
        <w:gridCol w:w="1772"/>
        <w:gridCol w:w="2126"/>
        <w:gridCol w:w="1822"/>
        <w:gridCol w:w="2477"/>
      </w:tblGrid>
      <w:tr>
        <w:trPr>
          <w:trHeight w:val="404" w:hRule="exact"/>
        </w:trPr>
        <w:tc>
          <w:tcPr>
            <w:tcW w:w="744" w:type="dxa"/>
            <w:tcBorders>
              <w:top w:val="single" w:sz="4" w:space="0" w:color="000000"/>
              <w:left w:val="nil" w:sz="6" w:space="0" w:color="auto"/>
              <w:bottom w:val="nil" w:sz="6" w:space="0" w:color="auto"/>
              <w:right w:val="single" w:sz="4" w:space="0" w:color="000000"/>
            </w:tcBorders>
            <w:shd w:val="clear" w:color="auto" w:fill="E6E6E6"/>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b/>
                <w:bCs/>
                <w:spacing w:val="11"/>
                <w:sz w:val="21"/>
                <w:szCs w:val="21"/>
              </w:rPr>
              <w:t>序号</w:t>
            </w:r>
            <w:r>
              <w:rPr>
                <w:rFonts w:ascii="宋体" w:hAnsi="宋体" w:cs="宋体" w:eastAsia="宋体" w:hint="default"/>
                <w:sz w:val="21"/>
                <w:szCs w:val="21"/>
              </w:rPr>
            </w:r>
          </w:p>
        </w:tc>
        <w:tc>
          <w:tcPr>
            <w:tcW w:w="177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b/>
                <w:bCs/>
                <w:sz w:val="21"/>
                <w:szCs w:val="21"/>
              </w:rPr>
              <w:t>资质名称</w:t>
            </w:r>
            <w:r>
              <w:rPr>
                <w:rFonts w:ascii="宋体" w:hAnsi="宋体" w:cs="宋体" w:eastAsia="宋体" w:hint="default"/>
                <w:sz w:val="21"/>
                <w:szCs w:val="21"/>
              </w:rPr>
            </w:r>
          </w:p>
        </w:tc>
        <w:tc>
          <w:tcPr>
            <w:tcW w:w="2126"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证书编码或批准文号</w:t>
            </w:r>
            <w:r>
              <w:rPr>
                <w:rFonts w:ascii="宋体" w:hAnsi="宋体" w:cs="宋体" w:eastAsia="宋体" w:hint="default"/>
                <w:sz w:val="21"/>
                <w:szCs w:val="21"/>
              </w:rPr>
            </w:r>
          </w:p>
        </w:tc>
        <w:tc>
          <w:tcPr>
            <w:tcW w:w="182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28"/>
              <w:ind w:left="485" w:right="0"/>
              <w:jc w:val="left"/>
              <w:rPr>
                <w:rFonts w:ascii="宋体" w:hAnsi="宋体" w:cs="宋体" w:eastAsia="宋体" w:hint="default"/>
                <w:sz w:val="21"/>
                <w:szCs w:val="21"/>
              </w:rPr>
            </w:pPr>
            <w:r>
              <w:rPr>
                <w:rFonts w:ascii="宋体" w:hAnsi="宋体" w:cs="宋体" w:eastAsia="宋体" w:hint="default"/>
                <w:b/>
                <w:bCs/>
                <w:sz w:val="21"/>
                <w:szCs w:val="21"/>
              </w:rPr>
              <w:t>发证单位</w:t>
            </w:r>
            <w:r>
              <w:rPr>
                <w:rFonts w:ascii="宋体" w:hAnsi="宋体" w:cs="宋体" w:eastAsia="宋体" w:hint="default"/>
                <w:sz w:val="21"/>
                <w:szCs w:val="21"/>
              </w:rPr>
            </w:r>
          </w:p>
        </w:tc>
        <w:tc>
          <w:tcPr>
            <w:tcW w:w="2477" w:type="dxa"/>
            <w:tcBorders>
              <w:top w:val="single" w:sz="4" w:space="0" w:color="000000"/>
              <w:left w:val="single" w:sz="4" w:space="0" w:color="000000"/>
              <w:bottom w:val="nil" w:sz="6" w:space="0" w:color="auto"/>
              <w:right w:val="nil" w:sz="6" w:space="0" w:color="auto"/>
            </w:tcBorders>
            <w:shd w:val="clear" w:color="auto" w:fill="E6E6E6"/>
          </w:tcPr>
          <w:p>
            <w:pPr>
              <w:pStyle w:val="TableParagraph"/>
              <w:spacing w:line="240" w:lineRule="auto" w:before="28"/>
              <w:ind w:left="256" w:right="0"/>
              <w:jc w:val="left"/>
              <w:rPr>
                <w:rFonts w:ascii="宋体" w:hAnsi="宋体" w:cs="宋体" w:eastAsia="宋体" w:hint="default"/>
                <w:sz w:val="21"/>
                <w:szCs w:val="21"/>
              </w:rPr>
            </w:pPr>
            <w:r>
              <w:rPr>
                <w:rFonts w:ascii="宋体" w:hAnsi="宋体" w:cs="宋体" w:eastAsia="宋体" w:hint="default"/>
                <w:b/>
                <w:bCs/>
                <w:sz w:val="21"/>
                <w:szCs w:val="21"/>
              </w:rPr>
              <w:t>发证</w:t>
            </w:r>
            <w:r>
              <w:rPr>
                <w:rFonts w:ascii="Arial" w:hAnsi="Arial" w:cs="Arial" w:eastAsia="Arial" w:hint="default"/>
                <w:b/>
                <w:bCs/>
                <w:sz w:val="21"/>
                <w:szCs w:val="21"/>
              </w:rPr>
              <w:t>/</w:t>
            </w:r>
            <w:r>
              <w:rPr>
                <w:rFonts w:ascii="宋体" w:hAnsi="宋体" w:cs="宋体" w:eastAsia="宋体" w:hint="default"/>
                <w:b/>
                <w:bCs/>
                <w:sz w:val="21"/>
                <w:szCs w:val="21"/>
              </w:rPr>
              <w:t>认定时间及说明</w:t>
            </w:r>
            <w:r>
              <w:rPr>
                <w:rFonts w:ascii="宋体" w:hAnsi="宋体" w:cs="宋体" w:eastAsia="宋体" w:hint="default"/>
                <w:sz w:val="21"/>
                <w:szCs w:val="21"/>
              </w:rPr>
            </w:r>
          </w:p>
        </w:tc>
      </w:tr>
      <w:tr>
        <w:trPr>
          <w:trHeight w:val="1277"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1</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00" w:right="103"/>
              <w:jc w:val="left"/>
              <w:rPr>
                <w:rFonts w:ascii="宋体" w:hAnsi="宋体" w:cs="宋体" w:eastAsia="宋体" w:hint="default"/>
                <w:sz w:val="21"/>
                <w:szCs w:val="21"/>
              </w:rPr>
            </w:pPr>
            <w:r>
              <w:rPr>
                <w:rFonts w:ascii="宋体" w:hAnsi="宋体" w:cs="宋体" w:eastAsia="宋体" w:hint="default"/>
                <w:spacing w:val="9"/>
                <w:sz w:val="21"/>
                <w:szCs w:val="21"/>
              </w:rPr>
              <w:t>国家级高新技术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企业证书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Arial" w:hAnsi="Arial" w:cs="Arial" w:eastAsia="Arial" w:hint="default"/>
                <w:sz w:val="21"/>
                <w:szCs w:val="21"/>
              </w:rPr>
            </w:pPr>
            <w:r>
              <w:rPr>
                <w:rFonts w:ascii="Arial"/>
                <w:sz w:val="21"/>
              </w:rPr>
              <w:t>GR200844200362</w:t>
            </w:r>
          </w:p>
        </w:tc>
        <w:tc>
          <w:tcPr>
            <w:tcW w:w="1822" w:type="dxa"/>
            <w:vMerge w:val="restart"/>
            <w:tcBorders>
              <w:top w:val="nil" w:sz="6" w:space="0" w:color="auto"/>
              <w:left w:val="single" w:sz="4" w:space="0" w:color="000000"/>
              <w:right w:val="single" w:sz="4" w:space="0" w:color="000000"/>
            </w:tcBorders>
          </w:tcPr>
          <w:p>
            <w:pPr>
              <w:pStyle w:val="TableParagraph"/>
              <w:spacing w:line="272" w:lineRule="exact" w:before="3"/>
              <w:ind w:left="103" w:right="77"/>
              <w:jc w:val="left"/>
              <w:rPr>
                <w:rFonts w:ascii="宋体" w:hAnsi="宋体" w:cs="宋体" w:eastAsia="宋体" w:hint="default"/>
                <w:sz w:val="21"/>
                <w:szCs w:val="21"/>
              </w:rPr>
            </w:pPr>
            <w:r>
              <w:rPr>
                <w:rFonts w:ascii="宋体" w:hAnsi="宋体" w:cs="宋体" w:eastAsia="宋体" w:hint="default"/>
                <w:spacing w:val="17"/>
                <w:sz w:val="21"/>
                <w:szCs w:val="21"/>
              </w:rPr>
              <w:t>深圳市科技和信</w:t>
            </w:r>
            <w:r>
              <w:rPr>
                <w:rFonts w:ascii="宋体" w:hAnsi="宋体" w:cs="宋体" w:eastAsia="宋体" w:hint="default"/>
                <w:spacing w:val="-90"/>
                <w:sz w:val="21"/>
                <w:szCs w:val="21"/>
              </w:rPr>
              <w:t> </w:t>
            </w:r>
            <w:r>
              <w:rPr>
                <w:rFonts w:ascii="宋体" w:hAnsi="宋体" w:cs="宋体" w:eastAsia="宋体" w:hint="default"/>
                <w:spacing w:val="-11"/>
                <w:sz w:val="21"/>
                <w:szCs w:val="21"/>
              </w:rPr>
              <w:t>息局、深圳市财政</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11"/>
                <w:sz w:val="21"/>
                <w:szCs w:val="21"/>
              </w:rPr>
              <w:t>局、深圳市国家税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1"/>
                <w:sz w:val="21"/>
                <w:szCs w:val="21"/>
              </w:rPr>
              <w:t>务局、深圳市地方</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税务局</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82" w:lineRule="exact"/>
              <w:ind w:left="10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16</w:t>
            </w:r>
            <w:r>
              <w:rPr>
                <w:rFonts w:ascii="Arial" w:hAnsi="Arial" w:cs="Arial" w:eastAsia="Arial" w:hint="default"/>
                <w:spacing w:val="-2"/>
                <w:sz w:val="21"/>
                <w:szCs w:val="21"/>
              </w:rPr>
              <w:t> </w:t>
            </w:r>
            <w:r>
              <w:rPr>
                <w:rFonts w:ascii="宋体" w:hAnsi="宋体" w:cs="宋体" w:eastAsia="宋体" w:hint="default"/>
                <w:sz w:val="21"/>
                <w:szCs w:val="21"/>
              </w:rPr>
              <w:t>日初次</w:t>
            </w:r>
          </w:p>
          <w:p>
            <w:pPr>
              <w:pStyle w:val="TableParagraph"/>
              <w:spacing w:line="272" w:lineRule="exact"/>
              <w:ind w:left="103" w:right="0"/>
              <w:jc w:val="left"/>
              <w:rPr>
                <w:rFonts w:ascii="Arial" w:hAnsi="Arial" w:cs="Arial" w:eastAsia="Arial" w:hint="default"/>
                <w:sz w:val="21"/>
                <w:szCs w:val="21"/>
              </w:rPr>
            </w:pPr>
            <w:r>
              <w:rPr>
                <w:rFonts w:ascii="宋体" w:hAnsi="宋体" w:cs="宋体" w:eastAsia="宋体" w:hint="default"/>
                <w:spacing w:val="-4"/>
                <w:sz w:val="21"/>
                <w:szCs w:val="21"/>
              </w:rPr>
              <w:t>领证，</w:t>
            </w:r>
            <w:r>
              <w:rPr>
                <w:rFonts w:ascii="Arial" w:hAnsi="Arial" w:cs="Arial" w:eastAsia="Arial" w:hint="default"/>
                <w:spacing w:val="-4"/>
                <w:sz w:val="21"/>
                <w:szCs w:val="21"/>
              </w:rPr>
              <w:t>2011 </w:t>
            </w:r>
            <w:r>
              <w:rPr>
                <w:rFonts w:ascii="宋体" w:hAnsi="宋体" w:cs="宋体" w:eastAsia="宋体" w:hint="default"/>
                <w:sz w:val="21"/>
                <w:szCs w:val="21"/>
              </w:rPr>
              <w:t>年 </w:t>
            </w:r>
            <w:r>
              <w:rPr>
                <w:rFonts w:ascii="Arial" w:hAnsi="Arial" w:cs="Arial" w:eastAsia="Arial" w:hint="default"/>
                <w:sz w:val="21"/>
                <w:szCs w:val="21"/>
              </w:rPr>
              <w:t>10 </w:t>
            </w:r>
            <w:r>
              <w:rPr>
                <w:rFonts w:ascii="宋体" w:hAnsi="宋体" w:cs="宋体" w:eastAsia="宋体" w:hint="default"/>
                <w:sz w:val="21"/>
                <w:szCs w:val="21"/>
              </w:rPr>
              <w:t>月</w:t>
            </w:r>
            <w:r>
              <w:rPr>
                <w:rFonts w:ascii="宋体" w:hAnsi="宋体" w:cs="宋体" w:eastAsia="宋体" w:hint="default"/>
                <w:spacing w:val="-18"/>
                <w:sz w:val="21"/>
                <w:szCs w:val="21"/>
              </w:rPr>
              <w:t> </w:t>
            </w:r>
            <w:r>
              <w:rPr>
                <w:rFonts w:ascii="Arial" w:hAnsi="Arial" w:cs="Arial" w:eastAsia="Arial" w:hint="default"/>
                <w:sz w:val="21"/>
                <w:szCs w:val="21"/>
              </w:rPr>
              <w:t>31</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日复审领证；</w:t>
            </w:r>
          </w:p>
        </w:tc>
      </w:tr>
      <w:tr>
        <w:trPr>
          <w:trHeight w:val="63" w:hRule="exact"/>
        </w:trPr>
        <w:tc>
          <w:tcPr>
            <w:tcW w:w="744"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822" w:type="dxa"/>
            <w:vMerge/>
            <w:tcBorders>
              <w:left w:val="single" w:sz="4" w:space="0" w:color="000000"/>
              <w:right w:val="single" w:sz="4" w:space="0" w:color="000000"/>
            </w:tcBorders>
          </w:tcPr>
          <w:p>
            <w:pPr/>
          </w:p>
        </w:tc>
        <w:tc>
          <w:tcPr>
            <w:tcW w:w="2477" w:type="dxa"/>
            <w:tcBorders>
              <w:top w:val="nil" w:sz="6" w:space="0" w:color="auto"/>
              <w:left w:val="single" w:sz="4" w:space="0" w:color="000000"/>
              <w:bottom w:val="nil" w:sz="6" w:space="0" w:color="auto"/>
              <w:right w:val="nil" w:sz="6" w:space="0" w:color="auto"/>
            </w:tcBorders>
          </w:tcPr>
          <w:p>
            <w:pPr/>
          </w:p>
        </w:tc>
      </w:tr>
      <w:tr>
        <w:trPr>
          <w:trHeight w:val="40" w:hRule="exact"/>
        </w:trPr>
        <w:tc>
          <w:tcPr>
            <w:tcW w:w="744"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822" w:type="dxa"/>
            <w:vMerge/>
            <w:tcBorders>
              <w:left w:val="single" w:sz="4" w:space="0" w:color="000000"/>
              <w:bottom w:val="nil" w:sz="6" w:space="0" w:color="auto"/>
              <w:right w:val="single" w:sz="4" w:space="0" w:color="000000"/>
            </w:tcBorders>
          </w:tcPr>
          <w:p>
            <w:pPr/>
          </w:p>
        </w:tc>
        <w:tc>
          <w:tcPr>
            <w:tcW w:w="2477" w:type="dxa"/>
            <w:tcBorders>
              <w:top w:val="nil" w:sz="6" w:space="0" w:color="auto"/>
              <w:left w:val="single" w:sz="4" w:space="0" w:color="000000"/>
              <w:bottom w:val="nil" w:sz="6" w:space="0" w:color="auto"/>
              <w:right w:val="nil" w:sz="6" w:space="0" w:color="auto"/>
            </w:tcBorders>
          </w:tcPr>
          <w:p>
            <w:pPr/>
          </w:p>
        </w:tc>
      </w:tr>
      <w:tr>
        <w:trPr>
          <w:trHeight w:val="1912"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2</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2" w:lineRule="auto"/>
              <w:ind w:left="100" w:right="101"/>
              <w:jc w:val="both"/>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2"/>
                <w:sz w:val="21"/>
                <w:szCs w:val="21"/>
              </w:rPr>
              <w:t> </w:t>
            </w:r>
            <w:r>
              <w:rPr>
                <w:rFonts w:ascii="宋体" w:hAnsi="宋体" w:cs="宋体" w:eastAsia="宋体" w:hint="default"/>
                <w:sz w:val="21"/>
                <w:szCs w:val="21"/>
              </w:rPr>
              <w:t>年国家规划</w:t>
            </w:r>
            <w:r>
              <w:rPr>
                <w:rFonts w:ascii="宋体" w:hAnsi="宋体" w:cs="宋体" w:eastAsia="宋体" w:hint="default"/>
                <w:w w:val="100"/>
                <w:sz w:val="21"/>
                <w:szCs w:val="21"/>
              </w:rPr>
              <w:t> </w:t>
            </w:r>
            <w:r>
              <w:rPr>
                <w:rFonts w:ascii="宋体" w:hAnsi="宋体" w:cs="宋体" w:eastAsia="宋体" w:hint="default"/>
                <w:spacing w:val="9"/>
                <w:sz w:val="21"/>
                <w:szCs w:val="21"/>
              </w:rPr>
              <w:t>布局内重点软件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企业证书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2" w:lineRule="exact"/>
              <w:ind w:left="103" w:right="235"/>
              <w:jc w:val="left"/>
              <w:rPr>
                <w:rFonts w:ascii="宋体" w:hAnsi="宋体" w:cs="宋体" w:eastAsia="宋体" w:hint="default"/>
                <w:sz w:val="21"/>
                <w:szCs w:val="21"/>
              </w:rPr>
            </w:pPr>
            <w:r>
              <w:rPr>
                <w:rFonts w:ascii="宋体" w:hAnsi="宋体" w:cs="宋体" w:eastAsia="宋体" w:hint="default"/>
                <w:spacing w:val="-1"/>
                <w:sz w:val="21"/>
                <w:szCs w:val="21"/>
              </w:rPr>
              <w:t>发改高科</w:t>
            </w:r>
            <w:r>
              <w:rPr>
                <w:rFonts w:ascii="Arial" w:hAnsi="Arial" w:cs="Arial" w:eastAsia="Arial" w:hint="default"/>
                <w:spacing w:val="-1"/>
                <w:sz w:val="21"/>
                <w:szCs w:val="21"/>
              </w:rPr>
              <w:t>[2011]342</w:t>
            </w:r>
            <w:r>
              <w:rPr>
                <w:rFonts w:ascii="Arial" w:hAnsi="Arial" w:cs="Arial" w:eastAsia="Arial" w:hint="default"/>
                <w:spacing w:val="-49"/>
                <w:sz w:val="21"/>
                <w:szCs w:val="21"/>
              </w:rPr>
              <w:t> </w:t>
            </w:r>
            <w:r>
              <w:rPr>
                <w:rFonts w:ascii="Arial" w:hAnsi="Arial" w:cs="Arial" w:eastAsia="Arial" w:hint="default"/>
                <w:spacing w:val="-49"/>
                <w:sz w:val="21"/>
                <w:szCs w:val="21"/>
              </w:rPr>
            </w:r>
            <w:r>
              <w:rPr>
                <w:rFonts w:ascii="宋体" w:hAnsi="宋体" w:cs="宋体" w:eastAsia="宋体" w:hint="default"/>
                <w:sz w:val="21"/>
                <w:szCs w:val="21"/>
              </w:rPr>
              <w:t>号文</w:t>
            </w:r>
          </w:p>
          <w:p>
            <w:pPr>
              <w:pStyle w:val="TableParagraph"/>
              <w:spacing w:line="240" w:lineRule="auto" w:before="3"/>
              <w:ind w:left="103" w:right="0"/>
              <w:jc w:val="left"/>
              <w:rPr>
                <w:rFonts w:ascii="Arial" w:hAnsi="Arial" w:cs="Arial" w:eastAsia="Arial" w:hint="default"/>
                <w:sz w:val="21"/>
                <w:szCs w:val="21"/>
              </w:rPr>
            </w:pPr>
            <w:r>
              <w:rPr>
                <w:rFonts w:ascii="Arial"/>
                <w:sz w:val="21"/>
              </w:rPr>
              <w:t>ZR-2010-0142</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中华人民共和国</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3" w:right="77"/>
              <w:jc w:val="left"/>
              <w:rPr>
                <w:rFonts w:ascii="宋体" w:hAnsi="宋体" w:cs="宋体" w:eastAsia="宋体" w:hint="default"/>
                <w:sz w:val="21"/>
                <w:szCs w:val="21"/>
              </w:rPr>
            </w:pPr>
            <w:r>
              <w:rPr>
                <w:rFonts w:ascii="宋体" w:hAnsi="宋体" w:cs="宋体" w:eastAsia="宋体" w:hint="default"/>
                <w:spacing w:val="17"/>
                <w:sz w:val="21"/>
                <w:szCs w:val="21"/>
              </w:rPr>
              <w:t>国家发展和改革</w:t>
            </w:r>
            <w:r>
              <w:rPr>
                <w:rFonts w:ascii="宋体" w:hAnsi="宋体" w:cs="宋体" w:eastAsia="宋体" w:hint="default"/>
                <w:spacing w:val="-90"/>
                <w:sz w:val="21"/>
                <w:szCs w:val="21"/>
              </w:rPr>
              <w:t> </w:t>
            </w:r>
            <w:r>
              <w:rPr>
                <w:rFonts w:ascii="宋体" w:hAnsi="宋体" w:cs="宋体" w:eastAsia="宋体" w:hint="default"/>
                <w:spacing w:val="-11"/>
                <w:sz w:val="21"/>
                <w:szCs w:val="21"/>
              </w:rPr>
              <w:t>委员会、中华人民</w:t>
            </w:r>
          </w:p>
          <w:p>
            <w:pPr>
              <w:pStyle w:val="TableParagraph"/>
              <w:spacing w:line="272" w:lineRule="exact" w:before="1"/>
              <w:ind w:left="103" w:right="77"/>
              <w:jc w:val="left"/>
              <w:rPr>
                <w:rFonts w:ascii="宋体" w:hAnsi="宋体" w:cs="宋体" w:eastAsia="宋体" w:hint="default"/>
                <w:sz w:val="21"/>
                <w:szCs w:val="21"/>
              </w:rPr>
            </w:pPr>
            <w:r>
              <w:rPr>
                <w:rFonts w:ascii="宋体" w:hAnsi="宋体" w:cs="宋体" w:eastAsia="宋体" w:hint="default"/>
                <w:spacing w:val="17"/>
                <w:sz w:val="21"/>
                <w:szCs w:val="21"/>
              </w:rPr>
              <w:t>共和国工业和信</w:t>
            </w:r>
            <w:r>
              <w:rPr>
                <w:rFonts w:ascii="宋体" w:hAnsi="宋体" w:cs="宋体" w:eastAsia="宋体" w:hint="default"/>
                <w:spacing w:val="-90"/>
                <w:sz w:val="21"/>
                <w:szCs w:val="21"/>
              </w:rPr>
              <w:t> </w:t>
            </w:r>
            <w:r>
              <w:rPr>
                <w:rFonts w:ascii="宋体" w:hAnsi="宋体" w:cs="宋体" w:eastAsia="宋体" w:hint="default"/>
                <w:spacing w:val="-11"/>
                <w:sz w:val="21"/>
                <w:szCs w:val="21"/>
              </w:rPr>
              <w:t>息化部、中华人民</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11"/>
                <w:sz w:val="21"/>
                <w:szCs w:val="21"/>
              </w:rPr>
              <w:t>共和国商务部、国</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家税务局</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25" w:lineRule="auto"/>
              <w:ind w:left="103" w:right="101"/>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36"/>
                <w:sz w:val="21"/>
                <w:szCs w:val="21"/>
              </w:rPr>
              <w:t> </w:t>
            </w:r>
            <w:r>
              <w:rPr>
                <w:rFonts w:ascii="Arial" w:hAnsi="Arial" w:cs="Arial" w:eastAsia="Arial" w:hint="default"/>
                <w:spacing w:val="-5"/>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Arial" w:hAnsi="Arial" w:cs="Arial" w:eastAsia="Arial" w:hint="default"/>
                <w:sz w:val="21"/>
                <w:szCs w:val="21"/>
              </w:rPr>
              <w:t>2</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Arial" w:hAnsi="Arial" w:cs="Arial" w:eastAsia="Arial" w:hint="default"/>
                <w:sz w:val="21"/>
                <w:szCs w:val="21"/>
              </w:rPr>
              <w:t>21</w:t>
            </w:r>
            <w:r>
              <w:rPr>
                <w:rFonts w:ascii="Arial" w:hAnsi="Arial" w:cs="Arial" w:eastAsia="Arial" w:hint="default"/>
                <w:spacing w:val="1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发改高科</w:t>
            </w:r>
            <w:r>
              <w:rPr>
                <w:rFonts w:ascii="Arial" w:hAnsi="Arial" w:cs="Arial" w:eastAsia="Arial" w:hint="default"/>
                <w:sz w:val="21"/>
                <w:szCs w:val="21"/>
              </w:rPr>
              <w:t>[2011]342</w:t>
            </w:r>
            <w:r>
              <w:rPr>
                <w:rFonts w:ascii="Arial" w:hAnsi="Arial" w:cs="Arial" w:eastAsia="Arial" w:hint="default"/>
                <w:spacing w:val="9"/>
                <w:sz w:val="21"/>
                <w:szCs w:val="21"/>
              </w:rPr>
              <w:t> </w:t>
            </w:r>
            <w:r>
              <w:rPr>
                <w:rFonts w:ascii="宋体" w:hAnsi="宋体" w:cs="宋体" w:eastAsia="宋体" w:hint="default"/>
                <w:sz w:val="21"/>
                <w:szCs w:val="21"/>
              </w:rPr>
              <w:t>号文</w:t>
            </w:r>
            <w:r>
              <w:rPr>
                <w:rFonts w:ascii="宋体" w:hAnsi="宋体" w:cs="宋体" w:eastAsia="宋体" w:hint="default"/>
                <w:w w:val="100"/>
                <w:sz w:val="21"/>
                <w:szCs w:val="21"/>
              </w:rPr>
              <w:t> </w:t>
            </w:r>
            <w:r>
              <w:rPr>
                <w:rFonts w:ascii="宋体" w:hAnsi="宋体" w:cs="宋体" w:eastAsia="宋体" w:hint="default"/>
                <w:sz w:val="21"/>
                <w:szCs w:val="21"/>
              </w:rPr>
              <w:t>名单</w:t>
            </w:r>
          </w:p>
        </w:tc>
      </w:tr>
      <w:tr>
        <w:trPr>
          <w:trHeight w:val="1347"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3</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6"/>
              <w:ind w:left="100" w:right="103"/>
              <w:jc w:val="left"/>
              <w:rPr>
                <w:rFonts w:ascii="宋体" w:hAnsi="宋体" w:cs="宋体" w:eastAsia="宋体" w:hint="default"/>
                <w:sz w:val="21"/>
                <w:szCs w:val="21"/>
              </w:rPr>
            </w:pPr>
            <w:r>
              <w:rPr>
                <w:rFonts w:ascii="宋体" w:hAnsi="宋体" w:cs="宋体" w:eastAsia="宋体" w:hint="default"/>
                <w:spacing w:val="9"/>
                <w:sz w:val="21"/>
                <w:szCs w:val="21"/>
              </w:rPr>
              <w:t>深圳市高新技术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企业证书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Arial" w:hAnsi="Arial" w:cs="Arial" w:eastAsia="Arial" w:hint="default"/>
                <w:sz w:val="21"/>
                <w:szCs w:val="21"/>
              </w:rPr>
            </w:pPr>
            <w:r>
              <w:rPr>
                <w:rFonts w:ascii="Arial"/>
                <w:spacing w:val="-6"/>
                <w:sz w:val="21"/>
              </w:rPr>
              <w:t>SZ2011114</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37" w:lineRule="auto" w:before="111"/>
              <w:ind w:left="103" w:right="24"/>
              <w:jc w:val="both"/>
              <w:rPr>
                <w:rFonts w:ascii="宋体" w:hAnsi="宋体" w:cs="宋体" w:eastAsia="宋体" w:hint="default"/>
                <w:sz w:val="21"/>
                <w:szCs w:val="21"/>
              </w:rPr>
            </w:pPr>
            <w:r>
              <w:rPr>
                <w:rFonts w:ascii="宋体" w:hAnsi="宋体" w:cs="宋体" w:eastAsia="宋体" w:hint="default"/>
                <w:spacing w:val="17"/>
                <w:sz w:val="21"/>
                <w:szCs w:val="21"/>
              </w:rPr>
              <w:t>深圳市科技工贸</w:t>
            </w:r>
            <w:r>
              <w:rPr>
                <w:rFonts w:ascii="宋体" w:hAnsi="宋体" w:cs="宋体" w:eastAsia="宋体" w:hint="default"/>
                <w:spacing w:val="-90"/>
                <w:sz w:val="21"/>
                <w:szCs w:val="21"/>
              </w:rPr>
              <w:t> </w:t>
            </w:r>
            <w:r>
              <w:rPr>
                <w:rFonts w:ascii="宋体" w:hAnsi="宋体" w:cs="宋体" w:eastAsia="宋体" w:hint="default"/>
                <w:sz w:val="21"/>
                <w:szCs w:val="21"/>
              </w:rPr>
              <w:t>和信息化委员会、</w:t>
            </w:r>
            <w:r>
              <w:rPr>
                <w:rFonts w:ascii="宋体" w:hAnsi="宋体" w:cs="宋体" w:eastAsia="宋体" w:hint="default"/>
                <w:w w:val="100"/>
                <w:sz w:val="21"/>
                <w:szCs w:val="21"/>
              </w:rPr>
              <w:t> </w:t>
            </w:r>
            <w:r>
              <w:rPr>
                <w:rFonts w:ascii="宋体" w:hAnsi="宋体" w:cs="宋体" w:eastAsia="宋体" w:hint="default"/>
                <w:spacing w:val="17"/>
                <w:sz w:val="21"/>
                <w:szCs w:val="21"/>
              </w:rPr>
              <w:t>深圳市财政委员</w:t>
            </w:r>
            <w:r>
              <w:rPr>
                <w:rFonts w:ascii="宋体" w:hAnsi="宋体" w:cs="宋体" w:eastAsia="宋体" w:hint="default"/>
                <w:spacing w:val="-90"/>
                <w:sz w:val="21"/>
                <w:szCs w:val="21"/>
              </w:rPr>
              <w:t> </w:t>
            </w:r>
            <w:r>
              <w:rPr>
                <w:rFonts w:ascii="宋体" w:hAnsi="宋体" w:cs="宋体" w:eastAsia="宋体" w:hint="default"/>
                <w:sz w:val="21"/>
                <w:szCs w:val="21"/>
              </w:rPr>
              <w:t>会</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53" w:lineRule="exact"/>
              <w:ind w:left="103" w:right="0"/>
              <w:jc w:val="left"/>
              <w:rPr>
                <w:rFonts w:ascii="宋体" w:hAnsi="宋体" w:cs="宋体" w:eastAsia="宋体" w:hint="default"/>
                <w:sz w:val="21"/>
                <w:szCs w:val="21"/>
              </w:rPr>
            </w:pPr>
            <w:r>
              <w:rPr>
                <w:rFonts w:ascii="Arial" w:hAnsi="Arial" w:cs="Arial" w:eastAsia="Arial" w:hint="default"/>
                <w:sz w:val="21"/>
                <w:szCs w:val="21"/>
              </w:rPr>
              <w:t>1998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7</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1 </w:t>
            </w:r>
            <w:r>
              <w:rPr>
                <w:rFonts w:ascii="宋体" w:hAnsi="宋体" w:cs="宋体" w:eastAsia="宋体" w:hint="default"/>
                <w:sz w:val="21"/>
                <w:szCs w:val="21"/>
              </w:rPr>
              <w:t>日初次通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过，</w:t>
            </w:r>
            <w:r>
              <w:rPr>
                <w:rFonts w:ascii="Arial" w:hAnsi="Arial" w:cs="Arial" w:eastAsia="Arial" w:hint="default"/>
                <w:spacing w:val="-3"/>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10</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Arial" w:hAnsi="Arial" w:cs="Arial" w:eastAsia="Arial" w:hint="default"/>
                <w:sz w:val="21"/>
                <w:szCs w:val="21"/>
              </w:rPr>
              <w:t>20</w:t>
            </w:r>
            <w:r>
              <w:rPr>
                <w:rFonts w:ascii="Arial" w:hAnsi="Arial" w:cs="Arial" w:eastAsia="Arial" w:hint="default"/>
                <w:spacing w:val="1"/>
                <w:sz w:val="21"/>
                <w:szCs w:val="21"/>
              </w:rPr>
              <w:t> </w:t>
            </w:r>
            <w:r>
              <w:rPr>
                <w:rFonts w:ascii="宋体" w:hAnsi="宋体" w:cs="宋体" w:eastAsia="宋体" w:hint="default"/>
                <w:sz w:val="21"/>
                <w:szCs w:val="21"/>
              </w:rPr>
              <w:t>日</w:t>
            </w:r>
          </w:p>
          <w:p>
            <w:pPr>
              <w:pStyle w:val="TableParagraph"/>
              <w:spacing w:line="272" w:lineRule="exact"/>
              <w:ind w:left="103" w:right="0"/>
              <w:jc w:val="left"/>
              <w:rPr>
                <w:rFonts w:ascii="Arial" w:hAnsi="Arial" w:cs="Arial" w:eastAsia="Arial" w:hint="default"/>
                <w:sz w:val="21"/>
                <w:szCs w:val="21"/>
              </w:rPr>
            </w:pPr>
            <w:r>
              <w:rPr>
                <w:rFonts w:ascii="宋体" w:hAnsi="宋体" w:cs="宋体" w:eastAsia="宋体" w:hint="default"/>
                <w:sz w:val="21"/>
                <w:szCs w:val="21"/>
              </w:rPr>
              <w:t>重新获证；有效期</w:t>
            </w:r>
            <w:r>
              <w:rPr>
                <w:rFonts w:ascii="宋体" w:hAnsi="宋体" w:cs="宋体" w:eastAsia="宋体" w:hint="default"/>
                <w:spacing w:val="31"/>
                <w:sz w:val="21"/>
                <w:szCs w:val="21"/>
              </w:rPr>
              <w:t> </w:t>
            </w:r>
            <w:r>
              <w:rPr>
                <w:rFonts w:ascii="Arial" w:hAnsi="Arial" w:cs="Arial" w:eastAsia="Arial" w:hint="default"/>
                <w:spacing w:val="-5"/>
                <w:sz w:val="21"/>
                <w:szCs w:val="21"/>
              </w:rPr>
              <w:t>2011</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w:hAnsi="Arial" w:cs="Arial" w:eastAsia="Arial" w:hint="default"/>
                <w:sz w:val="21"/>
                <w:szCs w:val="21"/>
              </w:rPr>
              <w:t>10</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20</w:t>
            </w:r>
            <w:r>
              <w:rPr>
                <w:rFonts w:ascii="Arial" w:hAnsi="Arial" w:cs="Arial" w:eastAsia="Arial" w:hint="default"/>
                <w:spacing w:val="-14"/>
                <w:sz w:val="21"/>
                <w:szCs w:val="21"/>
              </w:rPr>
              <w:t> </w:t>
            </w:r>
            <w:r>
              <w:rPr>
                <w:rFonts w:ascii="宋体" w:hAnsi="宋体" w:cs="宋体" w:eastAsia="宋体" w:hint="default"/>
                <w:sz w:val="21"/>
                <w:szCs w:val="21"/>
              </w:rPr>
              <w:t>日至</w:t>
            </w:r>
            <w:r>
              <w:rPr>
                <w:rFonts w:ascii="宋体" w:hAnsi="宋体" w:cs="宋体" w:eastAsia="宋体" w:hint="default"/>
                <w:spacing w:val="-59"/>
                <w:sz w:val="21"/>
                <w:szCs w:val="21"/>
              </w:rPr>
              <w:t> </w:t>
            </w:r>
            <w:r>
              <w:rPr>
                <w:rFonts w:ascii="Arial" w:hAnsi="Arial" w:cs="Arial" w:eastAsia="Arial" w:hint="default"/>
                <w:sz w:val="21"/>
                <w:szCs w:val="21"/>
              </w:rPr>
              <w:t>2014</w:t>
            </w:r>
            <w:r>
              <w:rPr>
                <w:rFonts w:ascii="Arial" w:hAnsi="Arial" w:cs="Arial" w:eastAsia="Arial" w:hint="default"/>
                <w:spacing w:val="-12"/>
                <w:sz w:val="21"/>
                <w:szCs w:val="21"/>
              </w:rPr>
              <w:t>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30" w:hRule="exact"/>
        </w:trPr>
        <w:tc>
          <w:tcPr>
            <w:tcW w:w="744"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822" w:type="dxa"/>
            <w:tcBorders>
              <w:top w:val="nil" w:sz="6" w:space="0" w:color="auto"/>
              <w:left w:val="single" w:sz="4" w:space="0" w:color="000000"/>
              <w:bottom w:val="nil" w:sz="6" w:space="0" w:color="auto"/>
              <w:right w:val="single" w:sz="4" w:space="0" w:color="000000"/>
            </w:tcBorders>
          </w:tcPr>
          <w:p>
            <w:pPr/>
          </w:p>
        </w:tc>
        <w:tc>
          <w:tcPr>
            <w:tcW w:w="2477" w:type="dxa"/>
            <w:tcBorders>
              <w:top w:val="nil" w:sz="6" w:space="0" w:color="auto"/>
              <w:left w:val="single" w:sz="4" w:space="0" w:color="000000"/>
              <w:bottom w:val="nil" w:sz="6" w:space="0" w:color="auto"/>
              <w:right w:val="nil" w:sz="6" w:space="0" w:color="auto"/>
            </w:tcBorders>
          </w:tcPr>
          <w:p>
            <w:pPr/>
          </w:p>
        </w:tc>
      </w:tr>
      <w:tr>
        <w:trPr>
          <w:trHeight w:val="549"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w w:val="100"/>
                <w:sz w:val="21"/>
              </w:rPr>
              <w:t>4</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深圳市软件企业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认定证书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54"/>
                <w:sz w:val="21"/>
                <w:szCs w:val="21"/>
              </w:rPr>
              <w:t> </w:t>
            </w:r>
            <w:r>
              <w:rPr>
                <w:rFonts w:ascii="Arial" w:hAnsi="Arial" w:cs="Arial" w:eastAsia="Arial" w:hint="default"/>
                <w:sz w:val="21"/>
                <w:szCs w:val="21"/>
              </w:rPr>
              <w:t>R-2000-0015</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深圳市科技和信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息局</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8" w:lineRule="exact"/>
              <w:ind w:left="103" w:right="0"/>
              <w:jc w:val="left"/>
              <w:rPr>
                <w:rFonts w:ascii="宋体" w:hAnsi="宋体" w:cs="宋体" w:eastAsia="宋体" w:hint="default"/>
                <w:sz w:val="21"/>
                <w:szCs w:val="21"/>
              </w:rPr>
            </w:pPr>
            <w:r>
              <w:rPr>
                <w:rFonts w:ascii="Arial" w:hAnsi="Arial" w:cs="Arial" w:eastAsia="Arial" w:hint="default"/>
                <w:sz w:val="21"/>
                <w:szCs w:val="21"/>
              </w:rPr>
              <w:t>2001</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2</w:t>
            </w:r>
            <w:r>
              <w:rPr>
                <w:rFonts w:ascii="Arial" w:hAnsi="Arial" w:cs="Arial" w:eastAsia="Arial"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21</w:t>
            </w:r>
            <w:r>
              <w:rPr>
                <w:rFonts w:ascii="Arial" w:hAnsi="Arial" w:cs="Arial" w:eastAsia="Arial" w:hint="default"/>
                <w:spacing w:val="-24"/>
                <w:sz w:val="21"/>
                <w:szCs w:val="21"/>
              </w:rPr>
              <w:t> </w:t>
            </w:r>
            <w:r>
              <w:rPr>
                <w:rFonts w:ascii="宋体" w:hAnsi="宋体" w:cs="宋体" w:eastAsia="宋体" w:hint="default"/>
                <w:sz w:val="21"/>
                <w:szCs w:val="21"/>
              </w:rPr>
              <w:t>日通过认</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定至今每年通过年审</w:t>
            </w:r>
          </w:p>
        </w:tc>
      </w:tr>
      <w:tr>
        <w:trPr>
          <w:trHeight w:val="1075"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2" w:right="0"/>
              <w:jc w:val="center"/>
              <w:rPr>
                <w:rFonts w:ascii="Arial" w:hAnsi="Arial" w:cs="Arial" w:eastAsia="Arial" w:hint="default"/>
                <w:sz w:val="21"/>
                <w:szCs w:val="21"/>
              </w:rPr>
            </w:pPr>
            <w:r>
              <w:rPr>
                <w:rFonts w:ascii="Arial"/>
                <w:w w:val="100"/>
                <w:sz w:val="21"/>
              </w:rPr>
              <w:t>5</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37" w:lineRule="auto" w:before="110"/>
              <w:ind w:left="100" w:right="103"/>
              <w:jc w:val="both"/>
              <w:rPr>
                <w:rFonts w:ascii="宋体" w:hAnsi="宋体" w:cs="宋体" w:eastAsia="宋体" w:hint="default"/>
                <w:sz w:val="21"/>
                <w:szCs w:val="21"/>
              </w:rPr>
            </w:pPr>
            <w:r>
              <w:rPr>
                <w:rFonts w:ascii="宋体" w:hAnsi="宋体" w:cs="宋体" w:eastAsia="宋体" w:hint="default"/>
                <w:spacing w:val="9"/>
                <w:sz w:val="21"/>
                <w:szCs w:val="21"/>
              </w:rPr>
              <w:t>计算机信息系统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集成资质一级证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103" w:right="0"/>
              <w:jc w:val="left"/>
              <w:rPr>
                <w:rFonts w:ascii="Arial" w:hAnsi="Arial" w:cs="Arial" w:eastAsia="Arial" w:hint="default"/>
                <w:sz w:val="21"/>
                <w:szCs w:val="21"/>
              </w:rPr>
            </w:pPr>
            <w:r>
              <w:rPr>
                <w:rFonts w:ascii="Arial"/>
                <w:sz w:val="21"/>
              </w:rPr>
              <w:t>Z1440320100261</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3" w:right="77"/>
              <w:jc w:val="left"/>
              <w:rPr>
                <w:rFonts w:ascii="宋体" w:hAnsi="宋体" w:cs="宋体" w:eastAsia="宋体" w:hint="default"/>
                <w:sz w:val="21"/>
                <w:szCs w:val="21"/>
              </w:rPr>
            </w:pPr>
            <w:r>
              <w:rPr>
                <w:rFonts w:ascii="宋体" w:hAnsi="宋体" w:cs="宋体" w:eastAsia="宋体" w:hint="default"/>
                <w:spacing w:val="17"/>
                <w:sz w:val="21"/>
                <w:szCs w:val="21"/>
              </w:rPr>
              <w:t>中华人民共和国</w:t>
            </w:r>
            <w:r>
              <w:rPr>
                <w:rFonts w:ascii="宋体" w:hAnsi="宋体" w:cs="宋体" w:eastAsia="宋体" w:hint="default"/>
                <w:spacing w:val="-90"/>
                <w:sz w:val="21"/>
                <w:szCs w:val="21"/>
              </w:rPr>
              <w:t> </w:t>
            </w:r>
            <w:r>
              <w:rPr>
                <w:rFonts w:ascii="宋体" w:hAnsi="宋体" w:cs="宋体" w:eastAsia="宋体" w:hint="default"/>
                <w:sz w:val="21"/>
                <w:szCs w:val="21"/>
              </w:rPr>
              <w:t>信息产业部</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53" w:lineRule="exact"/>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7</w:t>
            </w:r>
            <w:r>
              <w:rPr>
                <w:rFonts w:ascii="Arial" w:hAnsi="Arial" w:cs="Arial" w:eastAsia="Arial"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30</w:t>
            </w:r>
            <w:r>
              <w:rPr>
                <w:rFonts w:ascii="Arial" w:hAnsi="Arial" w:cs="Arial" w:eastAsia="Arial" w:hint="default"/>
                <w:spacing w:val="-24"/>
                <w:sz w:val="21"/>
                <w:szCs w:val="21"/>
              </w:rPr>
              <w:t> </w:t>
            </w:r>
            <w:r>
              <w:rPr>
                <w:rFonts w:ascii="宋体" w:hAnsi="宋体" w:cs="宋体" w:eastAsia="宋体" w:hint="default"/>
                <w:sz w:val="21"/>
                <w:szCs w:val="21"/>
              </w:rPr>
              <w:t>日为最新</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取证时间，有效期为</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80" w:lineRule="exact"/>
              <w:ind w:left="103" w:right="0"/>
              <w:jc w:val="left"/>
              <w:rPr>
                <w:rFonts w:ascii="宋体" w:hAnsi="宋体" w:cs="宋体" w:eastAsia="宋体" w:hint="default"/>
                <w:sz w:val="21"/>
                <w:szCs w:val="21"/>
              </w:rPr>
            </w:pPr>
            <w:r>
              <w:rPr>
                <w:rFonts w:ascii="Arial" w:hAnsi="Arial" w:cs="Arial" w:eastAsia="Arial" w:hint="default"/>
                <w:sz w:val="21"/>
                <w:szCs w:val="21"/>
              </w:rPr>
              <w:t>2010  </w:t>
            </w:r>
            <w:r>
              <w:rPr>
                <w:rFonts w:ascii="宋体" w:hAnsi="宋体" w:cs="宋体" w:eastAsia="宋体" w:hint="default"/>
                <w:sz w:val="21"/>
                <w:szCs w:val="21"/>
              </w:rPr>
              <w:t>年 </w:t>
            </w:r>
            <w:r>
              <w:rPr>
                <w:rFonts w:ascii="Arial" w:hAnsi="Arial" w:cs="Arial" w:eastAsia="Arial" w:hint="default"/>
                <w:sz w:val="21"/>
                <w:szCs w:val="21"/>
              </w:rPr>
              <w:t>7  </w:t>
            </w:r>
            <w:r>
              <w:rPr>
                <w:rFonts w:ascii="宋体" w:hAnsi="宋体" w:cs="宋体" w:eastAsia="宋体" w:hint="default"/>
                <w:sz w:val="21"/>
                <w:szCs w:val="21"/>
              </w:rPr>
              <w:t>月 </w:t>
            </w:r>
            <w:r>
              <w:rPr>
                <w:rFonts w:ascii="Arial" w:hAnsi="Arial" w:cs="Arial" w:eastAsia="Arial" w:hint="default"/>
                <w:sz w:val="21"/>
                <w:szCs w:val="21"/>
              </w:rPr>
              <w:t>30 </w:t>
            </w:r>
            <w:r>
              <w:rPr>
                <w:rFonts w:ascii="Arial" w:hAnsi="Arial" w:cs="Arial" w:eastAsia="Arial" w:hint="default"/>
                <w:spacing w:val="33"/>
                <w:sz w:val="21"/>
                <w:szCs w:val="21"/>
              </w:rPr>
              <w:t> </w:t>
            </w:r>
            <w:r>
              <w:rPr>
                <w:rFonts w:ascii="宋体" w:hAnsi="宋体" w:cs="宋体" w:eastAsia="宋体" w:hint="default"/>
                <w:spacing w:val="13"/>
                <w:sz w:val="21"/>
                <w:szCs w:val="21"/>
              </w:rPr>
              <w:t>日至</w:t>
            </w:r>
            <w:r>
              <w:rPr>
                <w:rFonts w:ascii="宋体" w:hAnsi="宋体" w:cs="宋体" w:eastAsia="宋体" w:hint="default"/>
                <w:sz w:val="21"/>
                <w:szCs w:val="21"/>
              </w:rPr>
            </w:r>
          </w:p>
          <w:p>
            <w:pPr>
              <w:pStyle w:val="TableParagraph"/>
              <w:spacing w:line="282" w:lineRule="exact"/>
              <w:ind w:left="10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29</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30" w:hRule="exact"/>
        </w:trPr>
        <w:tc>
          <w:tcPr>
            <w:tcW w:w="744"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822" w:type="dxa"/>
            <w:tcBorders>
              <w:top w:val="nil" w:sz="6" w:space="0" w:color="auto"/>
              <w:left w:val="single" w:sz="4" w:space="0" w:color="000000"/>
              <w:bottom w:val="nil" w:sz="6" w:space="0" w:color="auto"/>
              <w:right w:val="single" w:sz="4" w:space="0" w:color="000000"/>
            </w:tcBorders>
          </w:tcPr>
          <w:p>
            <w:pPr/>
          </w:p>
        </w:tc>
        <w:tc>
          <w:tcPr>
            <w:tcW w:w="2477" w:type="dxa"/>
            <w:tcBorders>
              <w:top w:val="nil" w:sz="6" w:space="0" w:color="auto"/>
              <w:left w:val="single" w:sz="4" w:space="0" w:color="000000"/>
              <w:bottom w:val="nil" w:sz="6" w:space="0" w:color="auto"/>
              <w:right w:val="nil" w:sz="6" w:space="0" w:color="auto"/>
            </w:tcBorders>
          </w:tcPr>
          <w:p>
            <w:pPr/>
          </w:p>
        </w:tc>
      </w:tr>
      <w:tr>
        <w:trPr>
          <w:trHeight w:val="582"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w w:val="100"/>
                <w:sz w:val="21"/>
              </w:rPr>
              <w:t>6</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深圳市重点软件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企业认定证书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Arial" w:hAnsi="Arial" w:cs="Arial" w:eastAsia="Arial" w:hint="default"/>
                <w:sz w:val="21"/>
                <w:szCs w:val="21"/>
              </w:rPr>
            </w:pPr>
            <w:r>
              <w:rPr>
                <w:rFonts w:ascii="宋体" w:hAnsi="宋体" w:cs="宋体" w:eastAsia="宋体" w:hint="default"/>
                <w:sz w:val="21"/>
                <w:szCs w:val="21"/>
              </w:rPr>
              <w:t>深</w:t>
            </w:r>
            <w:r>
              <w:rPr>
                <w:rFonts w:ascii="宋体" w:hAnsi="宋体" w:cs="宋体" w:eastAsia="宋体" w:hint="default"/>
                <w:spacing w:val="-58"/>
                <w:sz w:val="21"/>
                <w:szCs w:val="21"/>
              </w:rPr>
              <w:t> </w:t>
            </w:r>
            <w:r>
              <w:rPr>
                <w:rFonts w:ascii="Arial" w:hAnsi="Arial" w:cs="Arial" w:eastAsia="Arial" w:hint="default"/>
                <w:sz w:val="21"/>
                <w:szCs w:val="21"/>
              </w:rPr>
              <w:t>ZR-2010-22</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深圳市科技工贸</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和信息化委员会</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17</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289"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2" w:right="0"/>
              <w:jc w:val="center"/>
              <w:rPr>
                <w:rFonts w:ascii="Arial" w:hAnsi="Arial" w:cs="Arial" w:eastAsia="Arial" w:hint="default"/>
                <w:sz w:val="21"/>
                <w:szCs w:val="21"/>
              </w:rPr>
            </w:pPr>
            <w:r>
              <w:rPr>
                <w:rFonts w:ascii="Arial"/>
                <w:w w:val="100"/>
                <w:sz w:val="21"/>
              </w:rPr>
              <w:t>7</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0" w:right="0"/>
              <w:jc w:val="left"/>
              <w:rPr>
                <w:rFonts w:ascii="宋体" w:hAnsi="宋体" w:cs="宋体" w:eastAsia="宋体" w:hint="default"/>
                <w:sz w:val="21"/>
                <w:szCs w:val="21"/>
              </w:rPr>
            </w:pPr>
            <w:r>
              <w:rPr>
                <w:rFonts w:ascii="Arial" w:hAnsi="Arial" w:cs="Arial" w:eastAsia="Arial" w:hint="default"/>
                <w:sz w:val="21"/>
                <w:szCs w:val="21"/>
              </w:rPr>
              <w:t>CMMI3</w:t>
            </w:r>
            <w:r>
              <w:rPr>
                <w:rFonts w:ascii="Arial" w:hAnsi="Arial" w:cs="Arial" w:eastAsia="Arial" w:hint="default"/>
                <w:spacing w:val="-8"/>
                <w:sz w:val="21"/>
                <w:szCs w:val="21"/>
              </w:rPr>
              <w:t> </w:t>
            </w:r>
            <w:r>
              <w:rPr>
                <w:rFonts w:ascii="宋体" w:hAnsi="宋体" w:cs="宋体" w:eastAsia="宋体" w:hint="default"/>
                <w:sz w:val="21"/>
                <w:szCs w:val="21"/>
              </w:rPr>
              <w:t>级认证</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left"/>
              <w:rPr>
                <w:rFonts w:ascii="Arial" w:hAnsi="Arial" w:cs="Arial" w:eastAsia="Arial" w:hint="default"/>
                <w:sz w:val="21"/>
                <w:szCs w:val="21"/>
              </w:rPr>
            </w:pPr>
            <w:r>
              <w:rPr>
                <w:rFonts w:ascii="Arial"/>
                <w:sz w:val="21"/>
              </w:rPr>
              <w:t>Soft</w:t>
            </w:r>
            <w:r>
              <w:rPr>
                <w:rFonts w:ascii="Arial"/>
                <w:spacing w:val="-5"/>
                <w:sz w:val="21"/>
              </w:rPr>
              <w:t> </w:t>
            </w:r>
            <w:r>
              <w:rPr>
                <w:rFonts w:ascii="Arial"/>
                <w:sz w:val="21"/>
              </w:rPr>
              <w:t>tech</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103"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pacing w:val="-8"/>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w:t>
            </w:r>
          </w:p>
        </w:tc>
      </w:tr>
      <w:tr>
        <w:trPr>
          <w:trHeight w:val="92" w:hRule="exact"/>
        </w:trPr>
        <w:tc>
          <w:tcPr>
            <w:tcW w:w="744"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822" w:type="dxa"/>
            <w:tcBorders>
              <w:top w:val="nil" w:sz="6" w:space="0" w:color="auto"/>
              <w:left w:val="single" w:sz="4" w:space="0" w:color="000000"/>
              <w:bottom w:val="nil" w:sz="6" w:space="0" w:color="auto"/>
              <w:right w:val="single" w:sz="4" w:space="0" w:color="000000"/>
            </w:tcBorders>
          </w:tcPr>
          <w:p>
            <w:pPr/>
          </w:p>
        </w:tc>
        <w:tc>
          <w:tcPr>
            <w:tcW w:w="2477" w:type="dxa"/>
            <w:tcBorders>
              <w:top w:val="nil" w:sz="6" w:space="0" w:color="auto"/>
              <w:left w:val="single" w:sz="4" w:space="0" w:color="000000"/>
              <w:bottom w:val="nil" w:sz="6" w:space="0" w:color="auto"/>
              <w:right w:val="nil" w:sz="6" w:space="0" w:color="auto"/>
            </w:tcBorders>
          </w:tcPr>
          <w:p>
            <w:pPr/>
          </w:p>
        </w:tc>
      </w:tr>
      <w:tr>
        <w:trPr>
          <w:trHeight w:val="554"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before="146"/>
              <w:ind w:left="2" w:right="0"/>
              <w:jc w:val="center"/>
              <w:rPr>
                <w:rFonts w:ascii="Arial" w:hAnsi="Arial" w:cs="Arial" w:eastAsia="Arial" w:hint="default"/>
                <w:sz w:val="21"/>
                <w:szCs w:val="21"/>
              </w:rPr>
            </w:pPr>
            <w:r>
              <w:rPr>
                <w:rFonts w:ascii="Arial"/>
                <w:w w:val="100"/>
                <w:sz w:val="21"/>
              </w:rPr>
              <w:t>8</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Arial" w:hAnsi="Arial" w:cs="Arial" w:eastAsia="Arial" w:hint="default"/>
                <w:sz w:val="21"/>
                <w:szCs w:val="21"/>
              </w:rPr>
              <w:t>ISO9001</w:t>
            </w:r>
            <w:r>
              <w:rPr>
                <w:rFonts w:ascii="Arial" w:hAnsi="Arial" w:cs="Arial" w:eastAsia="Arial" w:hint="default"/>
                <w:spacing w:val="-5"/>
                <w:sz w:val="21"/>
                <w:szCs w:val="21"/>
              </w:rPr>
              <w:t> </w:t>
            </w:r>
            <w:r>
              <w:rPr>
                <w:rFonts w:ascii="宋体" w:hAnsi="宋体" w:cs="宋体" w:eastAsia="宋体" w:hint="default"/>
                <w:spacing w:val="-3"/>
                <w:sz w:val="21"/>
                <w:szCs w:val="21"/>
              </w:rPr>
              <w:t>认定</w:t>
            </w:r>
            <w:r>
              <w:rPr>
                <w:rFonts w:ascii="宋体" w:hAnsi="宋体" w:cs="宋体" w:eastAsia="宋体" w:hint="default"/>
                <w:sz w:val="21"/>
                <w:szCs w:val="21"/>
              </w:rPr>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103" w:right="0"/>
              <w:jc w:val="left"/>
              <w:rPr>
                <w:rFonts w:ascii="Arial" w:hAnsi="Arial" w:cs="Arial" w:eastAsia="Arial" w:hint="default"/>
                <w:sz w:val="21"/>
                <w:szCs w:val="21"/>
              </w:rPr>
            </w:pPr>
            <w:r>
              <w:rPr>
                <w:rFonts w:ascii="Arial"/>
                <w:sz w:val="21"/>
              </w:rPr>
              <w:t>02408Q10948RIM</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环通认证中心</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8" w:lineRule="exact"/>
              <w:ind w:left="103" w:right="0"/>
              <w:jc w:val="left"/>
              <w:rPr>
                <w:rFonts w:ascii="Arial" w:hAnsi="Arial" w:cs="Arial" w:eastAsia="Arial" w:hint="default"/>
                <w:sz w:val="21"/>
                <w:szCs w:val="21"/>
              </w:rPr>
            </w:pPr>
            <w:r>
              <w:rPr>
                <w:rFonts w:ascii="宋体" w:hAnsi="宋体" w:cs="宋体" w:eastAsia="宋体" w:hint="default"/>
                <w:sz w:val="21"/>
                <w:szCs w:val="21"/>
              </w:rPr>
              <w:t>有效期为</w:t>
            </w:r>
            <w:r>
              <w:rPr>
                <w:rFonts w:ascii="宋体" w:hAnsi="宋体" w:cs="宋体" w:eastAsia="宋体" w:hint="default"/>
                <w:spacing w:val="-41"/>
                <w:sz w:val="21"/>
                <w:szCs w:val="21"/>
              </w:rPr>
              <w:t> </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Arial" w:hAnsi="Arial" w:cs="Arial" w:eastAsia="Arial" w:hint="default"/>
                <w:sz w:val="21"/>
                <w:szCs w:val="21"/>
              </w:rPr>
              <w:t>6</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1070"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 w:right="0"/>
              <w:jc w:val="center"/>
              <w:rPr>
                <w:rFonts w:ascii="Arial" w:hAnsi="Arial" w:cs="Arial" w:eastAsia="Arial" w:hint="default"/>
                <w:sz w:val="21"/>
                <w:szCs w:val="21"/>
              </w:rPr>
            </w:pPr>
            <w:r>
              <w:rPr>
                <w:rFonts w:ascii="Arial"/>
                <w:w w:val="100"/>
                <w:sz w:val="21"/>
              </w:rPr>
              <w:t>9</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pacing w:val="9"/>
                <w:sz w:val="21"/>
                <w:szCs w:val="21"/>
              </w:rPr>
              <w:t>软件服务企业信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w:t>
            </w:r>
            <w:r>
              <w:rPr>
                <w:rFonts w:ascii="宋体" w:hAnsi="宋体" w:cs="宋体" w:eastAsia="宋体" w:hint="default"/>
                <w:spacing w:val="-63"/>
                <w:sz w:val="21"/>
                <w:szCs w:val="21"/>
              </w:rPr>
              <w:t> </w:t>
            </w:r>
            <w:r>
              <w:rPr>
                <w:rFonts w:ascii="Arial" w:hAnsi="Arial" w:cs="Arial" w:eastAsia="Arial" w:hint="default"/>
                <w:sz w:val="21"/>
                <w:szCs w:val="21"/>
              </w:rPr>
              <w:t>AAA</w:t>
            </w:r>
            <w:r>
              <w:rPr>
                <w:rFonts w:ascii="Arial" w:hAnsi="Arial" w:cs="Arial" w:eastAsia="Arial" w:hint="default"/>
                <w:spacing w:val="-16"/>
                <w:sz w:val="21"/>
                <w:szCs w:val="21"/>
              </w:rPr>
              <w:t> </w:t>
            </w:r>
            <w:r>
              <w:rPr>
                <w:rFonts w:ascii="宋体" w:hAnsi="宋体" w:cs="宋体" w:eastAsia="宋体" w:hint="default"/>
                <w:sz w:val="21"/>
                <w:szCs w:val="21"/>
              </w:rPr>
              <w:t>等级证书</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03" w:right="0"/>
              <w:jc w:val="left"/>
              <w:rPr>
                <w:rFonts w:ascii="Arial" w:hAnsi="Arial" w:cs="Arial" w:eastAsia="Arial" w:hint="default"/>
                <w:sz w:val="21"/>
                <w:szCs w:val="21"/>
              </w:rPr>
            </w:pPr>
            <w:r>
              <w:rPr>
                <w:rFonts w:ascii="Arial"/>
                <w:spacing w:val="-3"/>
                <w:sz w:val="21"/>
              </w:rPr>
              <w:t>200908811100022</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77"/>
              <w:jc w:val="left"/>
              <w:rPr>
                <w:rFonts w:ascii="宋体" w:hAnsi="宋体" w:cs="宋体" w:eastAsia="宋体" w:hint="default"/>
                <w:sz w:val="21"/>
                <w:szCs w:val="21"/>
              </w:rPr>
            </w:pPr>
            <w:r>
              <w:rPr>
                <w:rFonts w:ascii="宋体" w:hAnsi="宋体" w:cs="宋体" w:eastAsia="宋体" w:hint="default"/>
                <w:spacing w:val="17"/>
                <w:sz w:val="21"/>
                <w:szCs w:val="21"/>
              </w:rPr>
              <w:t>中国软件行业协</w:t>
            </w:r>
            <w:r>
              <w:rPr>
                <w:rFonts w:ascii="宋体" w:hAnsi="宋体" w:cs="宋体" w:eastAsia="宋体" w:hint="default"/>
                <w:spacing w:val="-90"/>
                <w:sz w:val="21"/>
                <w:szCs w:val="21"/>
              </w:rPr>
              <w:t> </w:t>
            </w:r>
            <w:r>
              <w:rPr>
                <w:rFonts w:ascii="宋体" w:hAnsi="宋体" w:cs="宋体" w:eastAsia="宋体" w:hint="default"/>
                <w:sz w:val="21"/>
                <w:szCs w:val="21"/>
              </w:rPr>
              <w:t>会</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8" w:lineRule="exact"/>
              <w:ind w:left="103" w:right="0"/>
              <w:jc w:val="left"/>
              <w:rPr>
                <w:rFonts w:ascii="Arial" w:hAnsi="Arial" w:cs="Arial" w:eastAsia="Arial"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月评价，</w:t>
            </w:r>
            <w:r>
              <w:rPr>
                <w:rFonts w:ascii="Arial" w:hAnsi="Arial" w:cs="Arial" w:eastAsia="Arial" w:hint="default"/>
                <w:sz w:val="21"/>
                <w:szCs w:val="21"/>
              </w:rPr>
              <w:t>2009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Arial" w:hAnsi="Arial" w:cs="Arial" w:eastAsia="Arial" w:hint="default"/>
                <w:sz w:val="21"/>
                <w:szCs w:val="21"/>
              </w:rPr>
              <w:t>1</w:t>
            </w:r>
            <w:r>
              <w:rPr>
                <w:rFonts w:ascii="Arial" w:hAnsi="Arial" w:cs="Arial" w:eastAsia="Arial" w:hint="default"/>
                <w:spacing w:val="-2"/>
                <w:sz w:val="21"/>
                <w:szCs w:val="21"/>
              </w:rPr>
              <w:t> </w:t>
            </w:r>
            <w:r>
              <w:rPr>
                <w:rFonts w:ascii="宋体" w:hAnsi="宋体" w:cs="宋体" w:eastAsia="宋体" w:hint="default"/>
                <w:sz w:val="21"/>
                <w:szCs w:val="21"/>
              </w:rPr>
              <w:t>日发证，已通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9"/>
                <w:sz w:val="21"/>
                <w:szCs w:val="21"/>
              </w:rPr>
              <w:t> </w:t>
            </w:r>
            <w:r>
              <w:rPr>
                <w:rFonts w:ascii="Arial" w:hAnsi="Arial" w:cs="Arial" w:eastAsia="Arial" w:hint="default"/>
                <w:sz w:val="21"/>
                <w:szCs w:val="21"/>
              </w:rPr>
              <w:t>2010</w:t>
            </w:r>
            <w:r>
              <w:rPr>
                <w:rFonts w:ascii="Arial" w:hAnsi="Arial" w:cs="Arial" w:eastAsia="Arial" w:hint="default"/>
                <w:spacing w:val="-1"/>
                <w:sz w:val="21"/>
                <w:szCs w:val="21"/>
              </w:rPr>
              <w:t> </w:t>
            </w:r>
            <w:r>
              <w:rPr>
                <w:rFonts w:ascii="宋体" w:hAnsi="宋体" w:cs="宋体" w:eastAsia="宋体" w:hint="default"/>
                <w:sz w:val="21"/>
                <w:szCs w:val="21"/>
              </w:rPr>
              <w:t>年年审，有效期</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w:hAnsi="Arial" w:cs="Arial" w:eastAsia="Arial" w:hint="default"/>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pacing w:val="-8"/>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30" w:hRule="exact"/>
        </w:trPr>
        <w:tc>
          <w:tcPr>
            <w:tcW w:w="744"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
        </w:tc>
        <w:tc>
          <w:tcPr>
            <w:tcW w:w="1822" w:type="dxa"/>
            <w:tcBorders>
              <w:top w:val="nil" w:sz="6" w:space="0" w:color="auto"/>
              <w:left w:val="single" w:sz="4" w:space="0" w:color="000000"/>
              <w:bottom w:val="nil" w:sz="6" w:space="0" w:color="auto"/>
              <w:right w:val="single" w:sz="4" w:space="0" w:color="000000"/>
            </w:tcBorders>
          </w:tcPr>
          <w:p>
            <w:pPr/>
          </w:p>
        </w:tc>
        <w:tc>
          <w:tcPr>
            <w:tcW w:w="2477" w:type="dxa"/>
            <w:tcBorders>
              <w:top w:val="nil" w:sz="6" w:space="0" w:color="auto"/>
              <w:left w:val="single" w:sz="4" w:space="0" w:color="000000"/>
              <w:bottom w:val="nil" w:sz="6" w:space="0" w:color="auto"/>
              <w:right w:val="nil" w:sz="6" w:space="0" w:color="auto"/>
            </w:tcBorders>
          </w:tcPr>
          <w:p>
            <w:pPr/>
          </w:p>
        </w:tc>
      </w:tr>
      <w:tr>
        <w:trPr>
          <w:trHeight w:val="827"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 w:right="0"/>
              <w:jc w:val="center"/>
              <w:rPr>
                <w:rFonts w:ascii="Arial" w:hAnsi="Arial" w:cs="Arial" w:eastAsia="Arial" w:hint="default"/>
                <w:sz w:val="21"/>
                <w:szCs w:val="21"/>
              </w:rPr>
            </w:pPr>
            <w:r>
              <w:rPr>
                <w:rFonts w:ascii="Arial"/>
                <w:sz w:val="21"/>
              </w:rPr>
              <w:t>10</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广东省诚信示范</w:t>
            </w:r>
          </w:p>
          <w:p>
            <w:pPr>
              <w:pStyle w:val="TableParagraph"/>
              <w:tabs>
                <w:tab w:pos="1447"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企</w:t>
              <w:tab/>
              <w:t>业</w:t>
            </w:r>
          </w:p>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2008</w:t>
            </w:r>
            <w:r>
              <w:rPr>
                <w:rFonts w:ascii="Arial" w:hAnsi="Arial" w:cs="Arial" w:eastAsia="Arial" w:hint="default"/>
                <w:sz w:val="21"/>
                <w:szCs w:val="21"/>
              </w:rPr>
              <w:t>—</w:t>
            </w:r>
            <w:r>
              <w:rPr>
                <w:rFonts w:ascii="Arial" w:hAnsi="Arial" w:cs="Arial" w:eastAsia="Arial" w:hint="default"/>
                <w:sz w:val="21"/>
                <w:szCs w:val="21"/>
              </w:rPr>
              <w:t>2010</w:t>
            </w:r>
            <w:r>
              <w:rPr>
                <w:rFonts w:ascii="宋体" w:hAnsi="宋体" w:cs="宋体" w:eastAsia="宋体" w:hint="default"/>
                <w:sz w:val="21"/>
                <w:szCs w:val="21"/>
              </w:rPr>
              <w:t>）</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Arial" w:hAnsi="Arial" w:cs="Arial" w:eastAsia="Arial" w:hint="default"/>
                <w:sz w:val="21"/>
                <w:szCs w:val="21"/>
              </w:rPr>
            </w:pPr>
            <w:r>
              <w:rPr>
                <w:rFonts w:ascii="Arial"/>
                <w:spacing w:val="-3"/>
                <w:sz w:val="21"/>
              </w:rPr>
              <w:t>GD2011020059</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广东省企业联合</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会、广东省企业家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协会</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20</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1372"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center"/>
              <w:rPr>
                <w:rFonts w:ascii="Arial" w:hAnsi="Arial" w:cs="Arial" w:eastAsia="Arial" w:hint="default"/>
                <w:sz w:val="21"/>
                <w:szCs w:val="21"/>
              </w:rPr>
            </w:pPr>
            <w:r>
              <w:rPr>
                <w:rFonts w:ascii="Arial"/>
                <w:spacing w:val="-8"/>
                <w:sz w:val="21"/>
              </w:rPr>
              <w:t>11</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100" w:right="103"/>
              <w:jc w:val="both"/>
              <w:rPr>
                <w:rFonts w:ascii="宋体" w:hAnsi="宋体" w:cs="宋体" w:eastAsia="宋体" w:hint="default"/>
                <w:sz w:val="21"/>
                <w:szCs w:val="21"/>
              </w:rPr>
            </w:pPr>
            <w:r>
              <w:rPr>
                <w:rFonts w:ascii="宋体" w:hAnsi="宋体" w:cs="宋体" w:eastAsia="宋体" w:hint="default"/>
                <w:spacing w:val="9"/>
                <w:sz w:val="21"/>
                <w:szCs w:val="21"/>
              </w:rPr>
              <w:t>广东省软件和集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成电路设计产业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百强培育企业</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关于发布 </w:t>
            </w:r>
            <w:r>
              <w:rPr>
                <w:rFonts w:ascii="Arial" w:hAnsi="Arial" w:cs="Arial" w:eastAsia="Arial" w:hint="default"/>
                <w:spacing w:val="-5"/>
                <w:sz w:val="21"/>
                <w:szCs w:val="21"/>
              </w:rPr>
              <w:t>2011</w:t>
            </w:r>
            <w:r>
              <w:rPr>
                <w:rFonts w:ascii="Arial" w:hAnsi="Arial" w:cs="Arial" w:eastAsia="Arial" w:hint="default"/>
                <w:spacing w:val="42"/>
                <w:sz w:val="21"/>
                <w:szCs w:val="21"/>
              </w:rPr>
              <w:t> </w:t>
            </w:r>
            <w:r>
              <w:rPr>
                <w:rFonts w:ascii="宋体" w:hAnsi="宋体" w:cs="宋体" w:eastAsia="宋体" w:hint="default"/>
                <w:spacing w:val="-3"/>
                <w:sz w:val="21"/>
                <w:szCs w:val="21"/>
              </w:rPr>
              <w:t>年广</w:t>
            </w:r>
            <w:r>
              <w:rPr>
                <w:rFonts w:ascii="宋体" w:hAnsi="宋体" w:cs="宋体" w:eastAsia="宋体" w:hint="default"/>
                <w:sz w:val="21"/>
                <w:szCs w:val="21"/>
              </w:rPr>
            </w:r>
          </w:p>
          <w:p>
            <w:pPr>
              <w:pStyle w:val="TableParagraph"/>
              <w:spacing w:line="232" w:lineRule="auto"/>
              <w:ind w:left="103" w:right="98"/>
              <w:jc w:val="both"/>
              <w:rPr>
                <w:rFonts w:ascii="宋体" w:hAnsi="宋体" w:cs="宋体" w:eastAsia="宋体" w:hint="default"/>
                <w:sz w:val="21"/>
                <w:szCs w:val="21"/>
              </w:rPr>
            </w:pPr>
            <w:r>
              <w:rPr>
                <w:rFonts w:ascii="宋体" w:hAnsi="宋体" w:cs="宋体" w:eastAsia="宋体" w:hint="default"/>
                <w:sz w:val="21"/>
                <w:szCs w:val="21"/>
              </w:rPr>
              <w:t>东省软件和集成电路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设计</w:t>
            </w:r>
            <w:r>
              <w:rPr>
                <w:rFonts w:ascii="宋体" w:hAnsi="宋体" w:cs="宋体" w:eastAsia="宋体" w:hint="default"/>
                <w:spacing w:val="-60"/>
                <w:sz w:val="21"/>
                <w:szCs w:val="21"/>
              </w:rPr>
              <w:t> </w:t>
            </w:r>
            <w:r>
              <w:rPr>
                <w:rFonts w:ascii="Arial" w:hAnsi="Arial" w:cs="Arial" w:eastAsia="Arial" w:hint="default"/>
                <w:sz w:val="21"/>
                <w:szCs w:val="21"/>
              </w:rPr>
              <w:t>100</w:t>
            </w:r>
            <w:r>
              <w:rPr>
                <w:rFonts w:ascii="Arial" w:hAnsi="Arial" w:cs="Arial" w:eastAsia="Arial" w:hint="default"/>
                <w:spacing w:val="-15"/>
                <w:sz w:val="21"/>
                <w:szCs w:val="21"/>
              </w:rPr>
              <w:t> </w:t>
            </w:r>
            <w:r>
              <w:rPr>
                <w:rFonts w:ascii="宋体" w:hAnsi="宋体" w:cs="宋体" w:eastAsia="宋体" w:hint="default"/>
                <w:sz w:val="21"/>
                <w:szCs w:val="21"/>
              </w:rPr>
              <w:t>强培育企业</w:t>
            </w:r>
            <w:r>
              <w:rPr>
                <w:rFonts w:ascii="宋体" w:hAnsi="宋体" w:cs="宋体" w:eastAsia="宋体" w:hint="default"/>
                <w:w w:val="100"/>
                <w:sz w:val="21"/>
                <w:szCs w:val="21"/>
              </w:rPr>
              <w:t> </w:t>
            </w:r>
            <w:r>
              <w:rPr>
                <w:rFonts w:ascii="宋体" w:hAnsi="宋体" w:cs="宋体" w:eastAsia="宋体" w:hint="default"/>
                <w:sz w:val="21"/>
                <w:szCs w:val="21"/>
              </w:rPr>
              <w:t>名单的通知（经信软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信〔</w:t>
            </w:r>
            <w:r>
              <w:rPr>
                <w:rFonts w:ascii="Arial" w:hAnsi="Arial" w:cs="Arial" w:eastAsia="Arial" w:hint="default"/>
                <w:spacing w:val="-3"/>
                <w:sz w:val="21"/>
                <w:szCs w:val="21"/>
              </w:rPr>
              <w:t>2011</w:t>
            </w:r>
            <w:r>
              <w:rPr>
                <w:rFonts w:ascii="宋体" w:hAnsi="宋体" w:cs="宋体" w:eastAsia="宋体" w:hint="default"/>
                <w:spacing w:val="-3"/>
                <w:sz w:val="21"/>
                <w:szCs w:val="21"/>
              </w:rPr>
              <w:t>〕</w:t>
            </w:r>
            <w:r>
              <w:rPr>
                <w:rFonts w:ascii="Arial" w:hAnsi="Arial" w:cs="Arial" w:eastAsia="Arial" w:hint="default"/>
                <w:spacing w:val="-3"/>
                <w:sz w:val="21"/>
                <w:szCs w:val="21"/>
              </w:rPr>
              <w:t>776</w:t>
            </w:r>
            <w:r>
              <w:rPr>
                <w:rFonts w:ascii="Arial" w:hAnsi="Arial" w:cs="Arial" w:eastAsia="Arial" w:hint="default"/>
                <w:spacing w:val="9"/>
                <w:sz w:val="21"/>
                <w:szCs w:val="21"/>
              </w:rPr>
              <w:t> </w:t>
            </w:r>
            <w:r>
              <w:rPr>
                <w:rFonts w:ascii="宋体" w:hAnsi="宋体" w:cs="宋体" w:eastAsia="宋体" w:hint="default"/>
                <w:sz w:val="21"/>
                <w:szCs w:val="21"/>
              </w:rPr>
              <w:t>号）</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pacing w:val="17"/>
                <w:sz w:val="21"/>
                <w:szCs w:val="21"/>
              </w:rPr>
              <w:t>广东省经济和信</w:t>
            </w:r>
            <w:r>
              <w:rPr>
                <w:rFonts w:ascii="宋体" w:hAnsi="宋体" w:cs="宋体" w:eastAsia="宋体" w:hint="default"/>
                <w:spacing w:val="-90"/>
                <w:sz w:val="21"/>
                <w:szCs w:val="21"/>
              </w:rPr>
              <w:t> </w:t>
            </w:r>
            <w:r>
              <w:rPr>
                <w:rFonts w:ascii="宋体" w:hAnsi="宋体" w:cs="宋体" w:eastAsia="宋体" w:hint="default"/>
                <w:sz w:val="21"/>
                <w:szCs w:val="21"/>
              </w:rPr>
              <w:t>息化委员会</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9</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27</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1913" w:hRule="exact"/>
        </w:trPr>
        <w:tc>
          <w:tcPr>
            <w:tcW w:w="744"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 w:right="0"/>
              <w:jc w:val="center"/>
              <w:rPr>
                <w:rFonts w:ascii="Arial" w:hAnsi="Arial" w:cs="Arial" w:eastAsia="Arial" w:hint="default"/>
                <w:sz w:val="21"/>
                <w:szCs w:val="21"/>
              </w:rPr>
            </w:pPr>
            <w:r>
              <w:rPr>
                <w:rFonts w:ascii="Arial"/>
                <w:sz w:val="21"/>
              </w:rPr>
              <w:t>12</w:t>
            </w:r>
          </w:p>
        </w:tc>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00" w:right="103"/>
              <w:jc w:val="both"/>
              <w:rPr>
                <w:rFonts w:ascii="宋体" w:hAnsi="宋体" w:cs="宋体" w:eastAsia="宋体" w:hint="default"/>
                <w:sz w:val="21"/>
                <w:szCs w:val="21"/>
              </w:rPr>
            </w:pPr>
            <w:r>
              <w:rPr>
                <w:rFonts w:ascii="宋体" w:hAnsi="宋体" w:cs="宋体" w:eastAsia="宋体" w:hint="default"/>
                <w:spacing w:val="9"/>
                <w:sz w:val="21"/>
                <w:szCs w:val="21"/>
              </w:rPr>
              <w:t>深圳市市级研发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开发中心（技术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中心类）</w:t>
            </w: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2" w:lineRule="auto"/>
              <w:ind w:left="103" w:right="98"/>
              <w:jc w:val="both"/>
              <w:rPr>
                <w:rFonts w:ascii="宋体" w:hAnsi="宋体" w:cs="宋体" w:eastAsia="宋体" w:hint="default"/>
                <w:sz w:val="21"/>
                <w:szCs w:val="21"/>
              </w:rPr>
            </w:pPr>
            <w:r>
              <w:rPr>
                <w:rFonts w:ascii="宋体" w:hAnsi="宋体" w:cs="宋体" w:eastAsia="宋体" w:hint="default"/>
                <w:sz w:val="21"/>
                <w:szCs w:val="21"/>
              </w:rPr>
              <w:t>深圳市 </w:t>
            </w:r>
            <w:r>
              <w:rPr>
                <w:rFonts w:ascii="Arial" w:hAnsi="Arial" w:cs="Arial" w:eastAsia="Arial" w:hint="default"/>
                <w:sz w:val="21"/>
                <w:szCs w:val="21"/>
              </w:rPr>
              <w:t>2010</w:t>
            </w:r>
            <w:r>
              <w:rPr>
                <w:rFonts w:ascii="Arial" w:hAnsi="Arial" w:cs="Arial" w:eastAsia="Arial" w:hint="default"/>
                <w:spacing w:val="19"/>
                <w:sz w:val="21"/>
                <w:szCs w:val="21"/>
              </w:rPr>
              <w:t> </w:t>
            </w:r>
            <w:r>
              <w:rPr>
                <w:rFonts w:ascii="宋体" w:hAnsi="宋体" w:cs="宋体" w:eastAsia="宋体" w:hint="default"/>
                <w:sz w:val="21"/>
                <w:szCs w:val="21"/>
              </w:rPr>
              <w:t>年度市</w:t>
            </w:r>
            <w:r>
              <w:rPr>
                <w:rFonts w:ascii="宋体" w:hAnsi="宋体" w:cs="宋体" w:eastAsia="宋体" w:hint="default"/>
                <w:w w:val="100"/>
                <w:sz w:val="21"/>
                <w:szCs w:val="21"/>
              </w:rPr>
              <w:t> </w:t>
            </w:r>
            <w:r>
              <w:rPr>
                <w:rFonts w:ascii="宋体" w:hAnsi="宋体" w:cs="宋体" w:eastAsia="宋体" w:hint="default"/>
                <w:sz w:val="21"/>
                <w:szCs w:val="21"/>
              </w:rPr>
              <w:t>级研究开发中心（技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术中心类）拟认定名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单公示通告</w:t>
            </w:r>
          </w:p>
        </w:tc>
        <w:tc>
          <w:tcPr>
            <w:tcW w:w="182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深圳市科技工贸</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ind w:left="103" w:right="24"/>
              <w:jc w:val="left"/>
              <w:rPr>
                <w:rFonts w:ascii="宋体" w:hAnsi="宋体" w:cs="宋体" w:eastAsia="宋体" w:hint="default"/>
                <w:sz w:val="21"/>
                <w:szCs w:val="21"/>
              </w:rPr>
            </w:pPr>
            <w:r>
              <w:rPr>
                <w:rFonts w:ascii="宋体" w:hAnsi="宋体" w:cs="宋体" w:eastAsia="宋体" w:hint="default"/>
                <w:sz w:val="21"/>
                <w:szCs w:val="21"/>
              </w:rPr>
              <w:t>和信息化委员会、</w:t>
            </w:r>
            <w:r>
              <w:rPr>
                <w:rFonts w:ascii="宋体" w:hAnsi="宋体" w:cs="宋体" w:eastAsia="宋体" w:hint="default"/>
                <w:w w:val="100"/>
                <w:sz w:val="21"/>
                <w:szCs w:val="21"/>
              </w:rPr>
              <w:t> </w:t>
            </w:r>
            <w:r>
              <w:rPr>
                <w:rFonts w:ascii="宋体" w:hAnsi="宋体" w:cs="宋体" w:eastAsia="宋体" w:hint="default"/>
                <w:spacing w:val="17"/>
                <w:sz w:val="21"/>
                <w:szCs w:val="21"/>
              </w:rPr>
              <w:t>深圳市发展与改</w:t>
            </w:r>
            <w:r>
              <w:rPr>
                <w:rFonts w:ascii="宋体" w:hAnsi="宋体" w:cs="宋体" w:eastAsia="宋体" w:hint="default"/>
                <w:spacing w:val="-90"/>
                <w:sz w:val="21"/>
                <w:szCs w:val="21"/>
              </w:rPr>
              <w:t> </w:t>
            </w:r>
            <w:r>
              <w:rPr>
                <w:rFonts w:ascii="宋体" w:hAnsi="宋体" w:cs="宋体" w:eastAsia="宋体" w:hint="default"/>
                <w:spacing w:val="-11"/>
                <w:sz w:val="21"/>
                <w:szCs w:val="21"/>
              </w:rPr>
              <w:t>革委员会、深圳市</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财政委员会、深圳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1"/>
                <w:sz w:val="21"/>
                <w:szCs w:val="21"/>
              </w:rPr>
              <w:t>市国家税务局、深</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圳市地方税务局</w:t>
            </w:r>
          </w:p>
        </w:tc>
        <w:tc>
          <w:tcPr>
            <w:tcW w:w="2477"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23</w:t>
            </w:r>
            <w:r>
              <w:rPr>
                <w:rFonts w:ascii="Arial" w:hAnsi="Arial" w:cs="Arial" w:eastAsia="Arial" w:hint="default"/>
                <w:spacing w:val="-6"/>
                <w:sz w:val="21"/>
                <w:szCs w:val="21"/>
              </w:rPr>
              <w:t> </w:t>
            </w:r>
            <w:r>
              <w:rPr>
                <w:rFonts w:ascii="宋体" w:hAnsi="宋体" w:cs="宋体" w:eastAsia="宋体" w:hint="default"/>
                <w:sz w:val="21"/>
                <w:szCs w:val="21"/>
              </w:rPr>
              <w:t>日</w:t>
            </w:r>
          </w:p>
        </w:tc>
      </w:tr>
    </w:tbl>
    <w:p>
      <w:pPr>
        <w:tabs>
          <w:tab w:pos="2634" w:val="left" w:leader="none"/>
          <w:tab w:pos="4761" w:val="left" w:leader="none"/>
          <w:tab w:pos="6583" w:val="left" w:leader="none"/>
        </w:tabs>
        <w:spacing w:line="20" w:lineRule="exact"/>
        <w:ind w:left="862" w:right="0" w:firstLine="0"/>
        <w:rPr>
          <w:rFonts w:ascii="宋体" w:hAnsi="宋体" w:cs="宋体" w:eastAsia="宋体" w:hint="default"/>
          <w:sz w:val="2"/>
          <w:szCs w:val="2"/>
        </w:rPr>
      </w:pPr>
      <w:r>
        <w:rPr>
          <w:rFonts w:ascii="宋体"/>
          <w:sz w:val="2"/>
        </w:rPr>
        <w:drawing>
          <wp:inline distT="0" distB="0" distL="0" distR="0">
            <wp:extent cx="6096" cy="4571"/>
            <wp:effectExtent l="0" t="0" r="0" b="0"/>
            <wp:docPr id="19" name="image296.png" descr=""/>
            <wp:cNvGraphicFramePr>
              <a:graphicFrameLocks noChangeAspect="1"/>
            </wp:cNvGraphicFramePr>
            <a:graphic>
              <a:graphicData uri="http://schemas.openxmlformats.org/drawingml/2006/picture">
                <pic:pic>
                  <pic:nvPicPr>
                    <pic:cNvPr id="20" name="image296.png"/>
                    <pic:cNvPicPr/>
                  </pic:nvPicPr>
                  <pic:blipFill>
                    <a:blip r:embed="rId313" cstate="print"/>
                    <a:stretch>
                      <a:fillRect/>
                    </a:stretch>
                  </pic:blipFill>
                  <pic:spPr>
                    <a:xfrm>
                      <a:off x="0" y="0"/>
                      <a:ext cx="6096" cy="457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4571"/>
            <wp:effectExtent l="0" t="0" r="0" b="0"/>
            <wp:docPr id="21" name="image296.png" descr=""/>
            <wp:cNvGraphicFramePr>
              <a:graphicFrameLocks noChangeAspect="1"/>
            </wp:cNvGraphicFramePr>
            <a:graphic>
              <a:graphicData uri="http://schemas.openxmlformats.org/drawingml/2006/picture">
                <pic:pic>
                  <pic:nvPicPr>
                    <pic:cNvPr id="22" name="image296.png"/>
                    <pic:cNvPicPr/>
                  </pic:nvPicPr>
                  <pic:blipFill>
                    <a:blip r:embed="rId313" cstate="print"/>
                    <a:stretch>
                      <a:fillRect/>
                    </a:stretch>
                  </pic:blipFill>
                  <pic:spPr>
                    <a:xfrm>
                      <a:off x="0" y="0"/>
                      <a:ext cx="6096" cy="457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4571"/>
            <wp:effectExtent l="0" t="0" r="0" b="0"/>
            <wp:docPr id="23" name="image296.png" descr=""/>
            <wp:cNvGraphicFramePr>
              <a:graphicFrameLocks noChangeAspect="1"/>
            </wp:cNvGraphicFramePr>
            <a:graphic>
              <a:graphicData uri="http://schemas.openxmlformats.org/drawingml/2006/picture">
                <pic:pic>
                  <pic:nvPicPr>
                    <pic:cNvPr id="24" name="image296.png"/>
                    <pic:cNvPicPr/>
                  </pic:nvPicPr>
                  <pic:blipFill>
                    <a:blip r:embed="rId313" cstate="print"/>
                    <a:stretch>
                      <a:fillRect/>
                    </a:stretch>
                  </pic:blipFill>
                  <pic:spPr>
                    <a:xfrm>
                      <a:off x="0" y="0"/>
                      <a:ext cx="6096" cy="4571"/>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4571"/>
            <wp:effectExtent l="0" t="0" r="0" b="0"/>
            <wp:docPr id="25" name="image296.png" descr=""/>
            <wp:cNvGraphicFramePr>
              <a:graphicFrameLocks noChangeAspect="1"/>
            </wp:cNvGraphicFramePr>
            <a:graphic>
              <a:graphicData uri="http://schemas.openxmlformats.org/drawingml/2006/picture">
                <pic:pic>
                  <pic:nvPicPr>
                    <pic:cNvPr id="26" name="image296.png"/>
                    <pic:cNvPicPr/>
                  </pic:nvPicPr>
                  <pic:blipFill>
                    <a:blip r:embed="rId313" cstate="print"/>
                    <a:stretch>
                      <a:fillRect/>
                    </a:stretch>
                  </pic:blipFill>
                  <pic:spPr>
                    <a:xfrm>
                      <a:off x="0" y="0"/>
                      <a:ext cx="6095" cy="4571"/>
                    </a:xfrm>
                    <a:prstGeom prst="rect">
                      <a:avLst/>
                    </a:prstGeom>
                  </pic:spPr>
                </pic:pic>
              </a:graphicData>
            </a:graphic>
          </wp:inline>
        </w:drawing>
      </w:r>
      <w:r>
        <w:rPr>
          <w:rFonts w:ascii="宋体"/>
          <w:sz w:val="2"/>
        </w:rPr>
      </w:r>
    </w:p>
    <w:p>
      <w:pPr>
        <w:pStyle w:val="BodyText"/>
        <w:spacing w:line="240" w:lineRule="auto" w:before="76"/>
        <w:ind w:left="918" w:right="1790"/>
        <w:jc w:val="left"/>
      </w:pPr>
      <w:r>
        <w:rPr/>
        <w:pict>
          <v:group style="position:absolute;margin-left:74.183998pt;margin-top:-101.22039pt;width:447.2pt;height:5.2pt;mso-position-horizontal-relative:page;mso-position-vertical-relative:paragraph;z-index:-1167352" coordorigin="1484,-2024" coordsize="8944,104">
            <v:shape style="position:absolute;left:1484;top:-2024;width:758;height:103" type="#_x0000_t75" stroked="false">
              <v:imagedata r:id="rId314" o:title=""/>
            </v:shape>
            <v:shape style="position:absolute;left:2218;top:-1931;width:1777;height:10" type="#_x0000_t75" stroked="false">
              <v:imagedata r:id="rId306" o:title=""/>
            </v:shape>
            <v:shape style="position:absolute;left:3990;top:-1931;width:3953;height:10" type="#_x0000_t75" stroked="false">
              <v:imagedata r:id="rId307" o:title=""/>
            </v:shape>
            <v:shape style="position:absolute;left:7938;top:-1931;width:2489;height:10" type="#_x0000_t75" stroked="false">
              <v:imagedata r:id="rId308" o:title=""/>
            </v:shape>
            <w10:wrap type="none"/>
          </v:group>
        </w:pict>
      </w:r>
      <w:r>
        <w:rPr/>
        <w:t>（</w:t>
      </w:r>
      <w:r>
        <w:rPr>
          <w:rFonts w:ascii="Arial" w:hAnsi="Arial" w:cs="Arial" w:eastAsia="Arial" w:hint="default"/>
        </w:rPr>
        <w:t>8</w:t>
      </w:r>
      <w:r>
        <w:rPr/>
        <w:t>）产品荣誉</w:t>
      </w:r>
    </w:p>
    <w:p>
      <w:pPr>
        <w:spacing w:after="0" w:line="240" w:lineRule="auto"/>
        <w:jc w:val="left"/>
        <w:sectPr>
          <w:pgSz w:w="11910" w:h="16840"/>
          <w:pgMar w:header="877" w:footer="835" w:top="1060" w:bottom="1020" w:left="1360" w:right="0"/>
        </w:sectPr>
      </w:pPr>
    </w:p>
    <w:p>
      <w:pPr>
        <w:spacing w:line="240" w:lineRule="auto" w:before="9"/>
        <w:rPr>
          <w:rFonts w:ascii="宋体" w:hAnsi="宋体" w:cs="宋体" w:eastAsia="宋体" w:hint="default"/>
          <w:sz w:val="22"/>
          <w:szCs w:val="22"/>
        </w:rPr>
      </w:pPr>
      <w:r>
        <w:rPr/>
        <w:pict>
          <v:group style="position:absolute;margin-left:74.183998pt;margin-top:214.100006pt;width:447.2pt;height:.5pt;mso-position-horizontal-relative:page;mso-position-vertical-relative:page;z-index:-1167280" coordorigin="1484,4282" coordsize="8944,10">
            <v:shape style="position:absolute;left:1484;top:4282;width:739;height:10" type="#_x0000_t75" stroked="false">
              <v:imagedata r:id="rId309" o:title=""/>
            </v:shape>
            <v:shape style="position:absolute;left:2218;top:4282;width:1777;height:10" type="#_x0000_t75" stroked="false">
              <v:imagedata r:id="rId306" o:title=""/>
            </v:shape>
            <v:shape style="position:absolute;left:3990;top:4282;width:3953;height:10" type="#_x0000_t75" stroked="false">
              <v:imagedata r:id="rId307" o:title=""/>
            </v:shape>
            <v:shape style="position:absolute;left:7938;top:4282;width:2489;height:10" type="#_x0000_t75" stroked="false">
              <v:imagedata r:id="rId308" o:title=""/>
            </v:shape>
            <w10:wrap type="none"/>
          </v:group>
        </w:pict>
      </w:r>
    </w:p>
    <w:p>
      <w:pPr>
        <w:pStyle w:val="BodyText"/>
        <w:spacing w:line="338" w:lineRule="auto" w:before="26"/>
        <w:ind w:left="438" w:right="1790" w:firstLine="479"/>
        <w:jc w:val="left"/>
      </w:pPr>
      <w:r>
        <w:rPr/>
        <w:pict>
          <v:group style="position:absolute;margin-left:74.183998pt;margin-top:71.855644pt;width:447.2pt;height:5.05pt;mso-position-horizontal-relative:page;mso-position-vertical-relative:paragraph;z-index:-1167328" coordorigin="1484,1437" coordsize="8944,101">
            <v:shape style="position:absolute;left:1484;top:1437;width:758;height:101" type="#_x0000_t75" stroked="false">
              <v:imagedata r:id="rId315" o:title=""/>
            </v:shape>
            <v:shape style="position:absolute;left:2218;top:1528;width:1777;height:10" type="#_x0000_t75" stroked="false">
              <v:imagedata r:id="rId306" o:title=""/>
            </v:shape>
            <v:shape style="position:absolute;left:3990;top:1528;width:3953;height:10" type="#_x0000_t75" stroked="false">
              <v:imagedata r:id="rId307" o:title=""/>
            </v:shape>
            <v:shape style="position:absolute;left:7938;top:1528;width:2489;height:10" type="#_x0000_t75" stroked="false">
              <v:imagedata r:id="rId308" o:title=""/>
            </v:shape>
            <w10:wrap type="none"/>
          </v:group>
        </w:pict>
      </w:r>
      <w:r>
        <w:rPr/>
        <w:pict>
          <v:group style="position:absolute;margin-left:74.183998pt;margin-top:117.695564pt;width:447.2pt;height:.5pt;mso-position-horizontal-relative:page;mso-position-vertical-relative:paragraph;z-index:-1167304" coordorigin="1484,2354" coordsize="8944,10">
            <v:shape style="position:absolute;left:1484;top:2354;width:739;height:10" type="#_x0000_t75" stroked="false">
              <v:imagedata r:id="rId309" o:title=""/>
            </v:shape>
            <v:shape style="position:absolute;left:2218;top:2354;width:1777;height:10" type="#_x0000_t75" stroked="false">
              <v:imagedata r:id="rId306" o:title=""/>
            </v:shape>
            <v:shape style="position:absolute;left:3990;top:2354;width:3953;height:10" type="#_x0000_t75" stroked="false">
              <v:imagedata r:id="rId307" o:title=""/>
            </v:shape>
            <v:shape style="position:absolute;left:7938;top:2354;width:2489;height:10" type="#_x0000_t75" stroked="false">
              <v:imagedata r:id="rId308" o:title=""/>
            </v:shape>
            <w10:wrap type="none"/>
          </v:group>
        </w:pict>
      </w:r>
      <w:r>
        <w:rPr/>
        <w:t>截止</w:t>
      </w:r>
      <w:r>
        <w:rPr>
          <w:spacing w:val="-49"/>
        </w:rPr>
        <w:t> </w:t>
      </w:r>
      <w:r>
        <w:rPr>
          <w:rFonts w:ascii="Arial" w:hAnsi="Arial" w:cs="Arial" w:eastAsia="Arial" w:hint="default"/>
          <w:spacing w:val="-5"/>
        </w:rPr>
        <w:t>2011</w:t>
      </w:r>
      <w:r>
        <w:rPr>
          <w:rFonts w:ascii="Arial" w:hAnsi="Arial" w:cs="Arial" w:eastAsia="Arial" w:hint="default"/>
          <w:spacing w:val="5"/>
        </w:rPr>
        <w:t> </w:t>
      </w:r>
      <w:r>
        <w:rPr/>
        <w:t>年</w:t>
      </w:r>
      <w:r>
        <w:rPr>
          <w:spacing w:val="-49"/>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2"/>
        </w:rPr>
        <w:t> </w:t>
      </w:r>
      <w:r>
        <w:rPr/>
        <w:t>日，公司共取得产品荣誉证书</w:t>
      </w:r>
      <w:r>
        <w:rPr>
          <w:spacing w:val="-49"/>
        </w:rPr>
        <w:t> </w:t>
      </w:r>
      <w:r>
        <w:rPr>
          <w:rFonts w:ascii="Arial" w:hAnsi="Arial" w:cs="Arial" w:eastAsia="Arial" w:hint="default"/>
        </w:rPr>
        <w:t>69</w:t>
      </w:r>
      <w:r>
        <w:rPr>
          <w:rFonts w:ascii="Arial" w:hAnsi="Arial" w:cs="Arial" w:eastAsia="Arial" w:hint="default"/>
          <w:spacing w:val="5"/>
        </w:rPr>
        <w:t> </w:t>
      </w:r>
      <w:r>
        <w:rPr/>
        <w:t>项，其中</w:t>
      </w:r>
      <w:r>
        <w:rPr>
          <w:spacing w:val="-49"/>
        </w:rPr>
        <w:t> </w:t>
      </w:r>
      <w:r>
        <w:rPr>
          <w:rFonts w:ascii="Arial" w:hAnsi="Arial" w:cs="Arial" w:eastAsia="Arial" w:hint="default"/>
          <w:spacing w:val="-5"/>
        </w:rPr>
        <w:t>2011</w:t>
      </w:r>
      <w:r>
        <w:rPr>
          <w:rFonts w:ascii="Arial" w:hAnsi="Arial" w:cs="Arial" w:eastAsia="Arial" w:hint="default"/>
          <w:spacing w:val="5"/>
        </w:rPr>
        <w:t> </w:t>
      </w:r>
      <w:r>
        <w:rPr/>
        <w:t>年 新增的如下表：</w:t>
      </w:r>
    </w:p>
    <w:p>
      <w:pPr>
        <w:spacing w:line="240" w:lineRule="auto" w:before="4"/>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744"/>
        <w:gridCol w:w="1772"/>
        <w:gridCol w:w="2126"/>
        <w:gridCol w:w="1822"/>
        <w:gridCol w:w="2477"/>
      </w:tblGrid>
      <w:tr>
        <w:trPr>
          <w:trHeight w:val="403" w:hRule="exact"/>
        </w:trPr>
        <w:tc>
          <w:tcPr>
            <w:tcW w:w="744" w:type="dxa"/>
            <w:tcBorders>
              <w:top w:val="single" w:sz="4" w:space="0" w:color="000000"/>
              <w:left w:val="nil" w:sz="6" w:space="0" w:color="auto"/>
              <w:bottom w:val="nil" w:sz="6" w:space="0" w:color="auto"/>
              <w:right w:val="single" w:sz="4" w:space="0" w:color="000000"/>
            </w:tcBorders>
            <w:shd w:val="clear" w:color="auto" w:fill="E6E6E6"/>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b/>
                <w:bCs/>
                <w:spacing w:val="11"/>
                <w:sz w:val="21"/>
                <w:szCs w:val="21"/>
              </w:rPr>
              <w:t>序号</w:t>
            </w:r>
            <w:r>
              <w:rPr>
                <w:rFonts w:ascii="宋体" w:hAnsi="宋体" w:cs="宋体" w:eastAsia="宋体" w:hint="default"/>
                <w:sz w:val="21"/>
                <w:szCs w:val="21"/>
              </w:rPr>
            </w:r>
          </w:p>
        </w:tc>
        <w:tc>
          <w:tcPr>
            <w:tcW w:w="177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b/>
                <w:bCs/>
                <w:sz w:val="21"/>
                <w:szCs w:val="21"/>
              </w:rPr>
              <w:t>证书名称</w:t>
            </w:r>
            <w:r>
              <w:rPr>
                <w:rFonts w:ascii="宋体" w:hAnsi="宋体" w:cs="宋体" w:eastAsia="宋体" w:hint="default"/>
                <w:sz w:val="21"/>
                <w:szCs w:val="21"/>
              </w:rPr>
            </w:r>
          </w:p>
        </w:tc>
        <w:tc>
          <w:tcPr>
            <w:tcW w:w="2126"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82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28"/>
              <w:ind w:left="485" w:right="0"/>
              <w:jc w:val="left"/>
              <w:rPr>
                <w:rFonts w:ascii="宋体" w:hAnsi="宋体" w:cs="宋体" w:eastAsia="宋体" w:hint="default"/>
                <w:sz w:val="21"/>
                <w:szCs w:val="21"/>
              </w:rPr>
            </w:pPr>
            <w:r>
              <w:rPr>
                <w:rFonts w:ascii="宋体" w:hAnsi="宋体" w:cs="宋体" w:eastAsia="宋体" w:hint="default"/>
                <w:b/>
                <w:bCs/>
                <w:sz w:val="21"/>
                <w:szCs w:val="21"/>
              </w:rPr>
              <w:t>发证单位</w:t>
            </w:r>
            <w:r>
              <w:rPr>
                <w:rFonts w:ascii="宋体" w:hAnsi="宋体" w:cs="宋体" w:eastAsia="宋体" w:hint="default"/>
                <w:sz w:val="21"/>
                <w:szCs w:val="21"/>
              </w:rPr>
            </w:r>
          </w:p>
        </w:tc>
        <w:tc>
          <w:tcPr>
            <w:tcW w:w="2477" w:type="dxa"/>
            <w:tcBorders>
              <w:top w:val="single" w:sz="4" w:space="0" w:color="000000"/>
              <w:left w:val="single" w:sz="4" w:space="0" w:color="000000"/>
              <w:bottom w:val="nil" w:sz="6" w:space="0" w:color="auto"/>
              <w:right w:val="nil" w:sz="6" w:space="0" w:color="auto"/>
            </w:tcBorders>
            <w:shd w:val="clear" w:color="auto" w:fill="E6E6E6"/>
          </w:tcPr>
          <w:p>
            <w:pPr>
              <w:pStyle w:val="TableParagraph"/>
              <w:spacing w:line="240" w:lineRule="auto" w:before="28"/>
              <w:ind w:left="468" w:right="0"/>
              <w:jc w:val="left"/>
              <w:rPr>
                <w:rFonts w:ascii="宋体" w:hAnsi="宋体" w:cs="宋体" w:eastAsia="宋体" w:hint="default"/>
                <w:sz w:val="21"/>
                <w:szCs w:val="21"/>
              </w:rPr>
            </w:pPr>
            <w:r>
              <w:rPr>
                <w:rFonts w:ascii="宋体" w:hAnsi="宋体" w:cs="宋体" w:eastAsia="宋体" w:hint="default"/>
                <w:b/>
                <w:bCs/>
                <w:sz w:val="21"/>
                <w:szCs w:val="21"/>
              </w:rPr>
              <w:t>发证时间</w:t>
            </w:r>
            <w:r>
              <w:rPr>
                <w:rFonts w:ascii="Arial" w:hAnsi="Arial" w:cs="Arial" w:eastAsia="Arial" w:hint="default"/>
                <w:b/>
                <w:bCs/>
                <w:sz w:val="21"/>
                <w:szCs w:val="21"/>
              </w:rPr>
              <w:t>/</w:t>
            </w:r>
            <w:r>
              <w:rPr>
                <w:rFonts w:ascii="宋体" w:hAnsi="宋体" w:cs="宋体" w:eastAsia="宋体" w:hint="default"/>
                <w:b/>
                <w:bCs/>
                <w:sz w:val="21"/>
                <w:szCs w:val="21"/>
              </w:rPr>
              <w:t>有限期</w:t>
            </w:r>
            <w:r>
              <w:rPr>
                <w:rFonts w:ascii="宋体" w:hAnsi="宋体" w:cs="宋体" w:eastAsia="宋体" w:hint="default"/>
                <w:sz w:val="21"/>
                <w:szCs w:val="21"/>
              </w:rPr>
            </w:r>
          </w:p>
        </w:tc>
      </w:tr>
      <w:tr>
        <w:trPr>
          <w:trHeight w:val="830"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1</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2" w:lineRule="exact" w:before="3"/>
              <w:ind w:left="100" w:right="103"/>
              <w:jc w:val="left"/>
              <w:rPr>
                <w:rFonts w:ascii="宋体" w:hAnsi="宋体" w:cs="宋体" w:eastAsia="宋体" w:hint="default"/>
                <w:sz w:val="21"/>
                <w:szCs w:val="21"/>
              </w:rPr>
            </w:pPr>
            <w:r>
              <w:rPr>
                <w:rFonts w:ascii="宋体" w:hAnsi="宋体" w:cs="宋体" w:eastAsia="宋体" w:hint="default"/>
                <w:spacing w:val="9"/>
                <w:sz w:val="21"/>
                <w:szCs w:val="21"/>
              </w:rPr>
              <w:t>第十五届中国国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际软件博览会金</w:t>
            </w:r>
          </w:p>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奖</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72" w:lineRule="exact" w:before="140"/>
              <w:ind w:left="103" w:right="117"/>
              <w:jc w:val="left"/>
              <w:rPr>
                <w:rFonts w:ascii="Arial" w:hAnsi="Arial" w:cs="Arial" w:eastAsia="Arial" w:hint="default"/>
                <w:sz w:val="21"/>
                <w:szCs w:val="21"/>
              </w:rPr>
            </w:pPr>
            <w:r>
              <w:rPr>
                <w:rFonts w:ascii="宋体" w:hAnsi="宋体" w:cs="宋体" w:eastAsia="宋体" w:hint="default"/>
                <w:sz w:val="21"/>
                <w:szCs w:val="21"/>
              </w:rPr>
              <w:t>新一代联通客户关系</w:t>
            </w:r>
            <w:r>
              <w:rPr>
                <w:rFonts w:ascii="宋体" w:hAnsi="宋体" w:cs="宋体" w:eastAsia="宋体" w:hint="default"/>
                <w:w w:val="100"/>
                <w:sz w:val="21"/>
                <w:szCs w:val="21"/>
              </w:rPr>
              <w:t> </w:t>
            </w:r>
            <w:r>
              <w:rPr>
                <w:rFonts w:ascii="宋体" w:hAnsi="宋体" w:cs="宋体" w:eastAsia="宋体" w:hint="default"/>
                <w:sz w:val="21"/>
                <w:szCs w:val="21"/>
              </w:rPr>
              <w:t>管理软件</w:t>
            </w:r>
            <w:r>
              <w:rPr>
                <w:rFonts w:ascii="宋体" w:hAnsi="宋体" w:cs="宋体" w:eastAsia="宋体" w:hint="default"/>
                <w:spacing w:val="-52"/>
                <w:sz w:val="21"/>
                <w:szCs w:val="21"/>
              </w:rPr>
              <w:t> </w:t>
            </w:r>
            <w:r>
              <w:rPr>
                <w:rFonts w:ascii="Arial" w:hAnsi="Arial" w:cs="Arial" w:eastAsia="Arial" w:hint="default"/>
                <w:sz w:val="21"/>
                <w:szCs w:val="21"/>
              </w:rPr>
              <w:t>V1.0</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72" w:lineRule="exact" w:before="140"/>
              <w:ind w:left="103" w:right="77"/>
              <w:jc w:val="left"/>
              <w:rPr>
                <w:rFonts w:ascii="宋体" w:hAnsi="宋体" w:cs="宋体" w:eastAsia="宋体" w:hint="default"/>
                <w:sz w:val="21"/>
                <w:szCs w:val="21"/>
              </w:rPr>
            </w:pPr>
            <w:r>
              <w:rPr>
                <w:rFonts w:ascii="宋体" w:hAnsi="宋体" w:cs="宋体" w:eastAsia="宋体" w:hint="default"/>
                <w:spacing w:val="17"/>
                <w:sz w:val="21"/>
                <w:szCs w:val="21"/>
              </w:rPr>
              <w:t>中国国际软件博</w:t>
            </w:r>
            <w:r>
              <w:rPr>
                <w:rFonts w:ascii="宋体" w:hAnsi="宋体" w:cs="宋体" w:eastAsia="宋体" w:hint="default"/>
                <w:spacing w:val="-90"/>
                <w:sz w:val="21"/>
                <w:szCs w:val="21"/>
              </w:rPr>
              <w:t> </w:t>
            </w:r>
            <w:r>
              <w:rPr>
                <w:rFonts w:ascii="宋体" w:hAnsi="宋体" w:cs="宋体" w:eastAsia="宋体" w:hint="default"/>
                <w:sz w:val="21"/>
                <w:szCs w:val="21"/>
              </w:rPr>
              <w:t>览会组委会</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p>
        </w:tc>
      </w:tr>
      <w:tr>
        <w:trPr>
          <w:trHeight w:val="561"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before="153"/>
              <w:ind w:left="2" w:right="0"/>
              <w:jc w:val="center"/>
              <w:rPr>
                <w:rFonts w:ascii="Arial" w:hAnsi="Arial" w:cs="Arial" w:eastAsia="Arial" w:hint="default"/>
                <w:sz w:val="21"/>
                <w:szCs w:val="21"/>
              </w:rPr>
            </w:pPr>
            <w:r>
              <w:rPr>
                <w:rFonts w:ascii="Arial"/>
                <w:w w:val="100"/>
                <w:sz w:val="21"/>
              </w:rPr>
              <w:t>2</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10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年中国创新</w:t>
            </w:r>
          </w:p>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软件产品</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联通新一代业务支撑</w:t>
            </w:r>
          </w:p>
          <w:p>
            <w:pPr>
              <w:pStyle w:val="TableParagraph"/>
              <w:spacing w:line="289" w:lineRule="exact"/>
              <w:ind w:left="103" w:right="0"/>
              <w:jc w:val="left"/>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2"/>
                <w:sz w:val="21"/>
                <w:szCs w:val="21"/>
              </w:rPr>
              <w:t> </w:t>
            </w:r>
            <w:r>
              <w:rPr>
                <w:rFonts w:ascii="Arial" w:hAnsi="Arial" w:cs="Arial" w:eastAsia="Arial" w:hint="default"/>
                <w:sz w:val="21"/>
                <w:szCs w:val="21"/>
              </w:rPr>
              <w:t>V1.0</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中国软件行业协</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left="10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27</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554"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before="147"/>
              <w:ind w:left="2" w:right="0"/>
              <w:jc w:val="center"/>
              <w:rPr>
                <w:rFonts w:ascii="Arial" w:hAnsi="Arial" w:cs="Arial" w:eastAsia="Arial" w:hint="default"/>
                <w:sz w:val="21"/>
                <w:szCs w:val="21"/>
              </w:rPr>
            </w:pPr>
            <w:r>
              <w:rPr>
                <w:rFonts w:ascii="Arial"/>
                <w:w w:val="100"/>
                <w:sz w:val="21"/>
              </w:rPr>
              <w:t>3</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1"/>
                <w:sz w:val="21"/>
                <w:szCs w:val="21"/>
              </w:rPr>
              <w:t> </w:t>
            </w:r>
            <w:r>
              <w:rPr>
                <w:rFonts w:ascii="宋体" w:hAnsi="宋体" w:cs="宋体" w:eastAsia="宋体" w:hint="default"/>
                <w:sz w:val="21"/>
                <w:szCs w:val="21"/>
              </w:rPr>
              <w:t>年度深圳市</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优秀软件产品</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联通新一代客户关系</w:t>
            </w:r>
          </w:p>
          <w:p>
            <w:pPr>
              <w:pStyle w:val="TableParagraph"/>
              <w:spacing w:line="288" w:lineRule="exact"/>
              <w:ind w:left="103" w:right="0"/>
              <w:jc w:val="left"/>
              <w:rPr>
                <w:rFonts w:ascii="Arial" w:hAnsi="Arial" w:cs="Arial" w:eastAsia="Arial" w:hint="default"/>
                <w:sz w:val="21"/>
                <w:szCs w:val="21"/>
              </w:rPr>
            </w:pPr>
            <w:r>
              <w:rPr>
                <w:rFonts w:ascii="宋体" w:hAnsi="宋体" w:cs="宋体" w:eastAsia="宋体" w:hint="default"/>
                <w:sz w:val="21"/>
                <w:szCs w:val="21"/>
              </w:rPr>
              <w:t>管理软件</w:t>
            </w:r>
            <w:r>
              <w:rPr>
                <w:rFonts w:ascii="宋体" w:hAnsi="宋体" w:cs="宋体" w:eastAsia="宋体" w:hint="default"/>
                <w:spacing w:val="-52"/>
                <w:sz w:val="21"/>
                <w:szCs w:val="21"/>
              </w:rPr>
              <w:t> </w:t>
            </w:r>
            <w:r>
              <w:rPr>
                <w:rFonts w:ascii="Arial" w:hAnsi="Arial" w:cs="Arial" w:eastAsia="Arial" w:hint="default"/>
                <w:sz w:val="21"/>
                <w:szCs w:val="21"/>
              </w:rPr>
              <w:t>V1.0</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深圳市软件行业</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协会</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left="10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z w:val="21"/>
                <w:szCs w:val="21"/>
              </w:rPr>
              <w:t>月</w:t>
            </w:r>
          </w:p>
        </w:tc>
      </w:tr>
      <w:tr>
        <w:trPr>
          <w:trHeight w:val="555" w:hRule="exact"/>
        </w:trPr>
        <w:tc>
          <w:tcPr>
            <w:tcW w:w="744" w:type="dxa"/>
            <w:tcBorders>
              <w:top w:val="nil" w:sz="6" w:space="0" w:color="auto"/>
              <w:left w:val="nil" w:sz="6" w:space="0" w:color="auto"/>
              <w:bottom w:val="nil" w:sz="6" w:space="0" w:color="auto"/>
              <w:right w:val="single" w:sz="4" w:space="0" w:color="000000"/>
            </w:tcBorders>
          </w:tcPr>
          <w:p>
            <w:pPr>
              <w:pStyle w:val="TableParagraph"/>
              <w:spacing w:line="240" w:lineRule="auto" w:before="147"/>
              <w:ind w:left="2" w:right="0"/>
              <w:jc w:val="center"/>
              <w:rPr>
                <w:rFonts w:ascii="Arial" w:hAnsi="Arial" w:cs="Arial" w:eastAsia="Arial" w:hint="default"/>
                <w:sz w:val="21"/>
                <w:szCs w:val="21"/>
              </w:rPr>
            </w:pPr>
            <w:r>
              <w:rPr>
                <w:rFonts w:ascii="Arial"/>
                <w:w w:val="100"/>
                <w:sz w:val="21"/>
              </w:rPr>
              <w:t>4</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1"/>
                <w:sz w:val="21"/>
                <w:szCs w:val="21"/>
              </w:rPr>
              <w:t> </w:t>
            </w:r>
            <w:r>
              <w:rPr>
                <w:rFonts w:ascii="宋体" w:hAnsi="宋体" w:cs="宋体" w:eastAsia="宋体" w:hint="default"/>
                <w:sz w:val="21"/>
                <w:szCs w:val="21"/>
              </w:rPr>
              <w:t>年度深圳市</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优秀软件产品</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新一代出入境管理软</w:t>
            </w:r>
          </w:p>
          <w:p>
            <w:pPr>
              <w:pStyle w:val="TableParagraph"/>
              <w:spacing w:line="288" w:lineRule="exact"/>
              <w:ind w:left="103" w:right="0"/>
              <w:jc w:val="left"/>
              <w:rPr>
                <w:rFonts w:ascii="Arial" w:hAnsi="Arial" w:cs="Arial" w:eastAsia="Arial" w:hint="default"/>
                <w:sz w:val="21"/>
                <w:szCs w:val="21"/>
              </w:rPr>
            </w:pPr>
            <w:r>
              <w:rPr>
                <w:rFonts w:ascii="宋体" w:hAnsi="宋体" w:cs="宋体" w:eastAsia="宋体" w:hint="default"/>
                <w:sz w:val="21"/>
                <w:szCs w:val="21"/>
              </w:rPr>
              <w:t>件</w:t>
            </w:r>
            <w:r>
              <w:rPr>
                <w:rFonts w:ascii="宋体" w:hAnsi="宋体" w:cs="宋体" w:eastAsia="宋体" w:hint="default"/>
                <w:spacing w:val="-53"/>
                <w:sz w:val="21"/>
                <w:szCs w:val="21"/>
              </w:rPr>
              <w:t> </w:t>
            </w:r>
            <w:r>
              <w:rPr>
                <w:rFonts w:ascii="Arial" w:hAnsi="Arial" w:cs="Arial" w:eastAsia="Arial" w:hint="default"/>
                <w:sz w:val="21"/>
                <w:szCs w:val="21"/>
              </w:rPr>
              <w:t>V1.0</w:t>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深圳市软件行业</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协会</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left="10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z w:val="21"/>
                <w:szCs w:val="21"/>
              </w:rPr>
              <w:t>月</w:t>
            </w:r>
          </w:p>
        </w:tc>
      </w:tr>
      <w:tr>
        <w:trPr>
          <w:trHeight w:val="1367" w:hRule="exact"/>
        </w:trPr>
        <w:tc>
          <w:tcPr>
            <w:tcW w:w="744"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5</w:t>
            </w:r>
          </w:p>
        </w:tc>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2" w:lineRule="auto"/>
              <w:ind w:left="100" w:right="101"/>
              <w:jc w:val="both"/>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年深圳市自</w:t>
            </w:r>
            <w:r>
              <w:rPr>
                <w:rFonts w:ascii="宋体" w:hAnsi="宋体" w:cs="宋体" w:eastAsia="宋体" w:hint="default"/>
                <w:w w:val="100"/>
                <w:sz w:val="21"/>
                <w:szCs w:val="21"/>
              </w:rPr>
              <w:t> </w:t>
            </w:r>
            <w:r>
              <w:rPr>
                <w:rFonts w:ascii="宋体" w:hAnsi="宋体" w:cs="宋体" w:eastAsia="宋体" w:hint="default"/>
                <w:spacing w:val="9"/>
                <w:sz w:val="21"/>
                <w:szCs w:val="21"/>
              </w:rPr>
              <w:t>主创新产品认定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证书</w:t>
            </w: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客户服务管理软件；</w:t>
            </w:r>
          </w:p>
          <w:p>
            <w:pPr>
              <w:pStyle w:val="TableParagraph"/>
              <w:spacing w:line="237" w:lineRule="auto"/>
              <w:ind w:left="103" w:right="117"/>
              <w:jc w:val="left"/>
              <w:rPr>
                <w:rFonts w:ascii="宋体" w:hAnsi="宋体" w:cs="宋体" w:eastAsia="宋体" w:hint="default"/>
                <w:sz w:val="21"/>
                <w:szCs w:val="21"/>
              </w:rPr>
            </w:pPr>
            <w:r>
              <w:rPr>
                <w:rFonts w:ascii="宋体" w:hAnsi="宋体" w:cs="宋体" w:eastAsia="宋体" w:hint="default"/>
                <w:sz w:val="21"/>
                <w:szCs w:val="21"/>
              </w:rPr>
              <w:t>新一代合作伙伴管</w:t>
            </w:r>
            <w:r>
              <w:rPr>
                <w:rFonts w:ascii="宋体" w:hAnsi="宋体" w:cs="宋体" w:eastAsia="宋体" w:hint="default"/>
                <w:w w:val="100"/>
                <w:sz w:val="21"/>
                <w:szCs w:val="21"/>
              </w:rPr>
              <w:t> </w:t>
            </w:r>
            <w:r>
              <w:rPr>
                <w:rFonts w:ascii="宋体" w:hAnsi="宋体" w:cs="宋体" w:eastAsia="宋体" w:hint="default"/>
                <w:sz w:val="21"/>
                <w:szCs w:val="21"/>
              </w:rPr>
              <w:t>理；新一代客户关系</w:t>
            </w:r>
            <w:r>
              <w:rPr>
                <w:rFonts w:ascii="宋体" w:hAnsi="宋体" w:cs="宋体" w:eastAsia="宋体" w:hint="default"/>
                <w:w w:val="100"/>
                <w:sz w:val="21"/>
                <w:szCs w:val="21"/>
              </w:rPr>
              <w:t> </w:t>
            </w:r>
            <w:r>
              <w:rPr>
                <w:rFonts w:ascii="宋体" w:hAnsi="宋体" w:cs="宋体" w:eastAsia="宋体" w:hint="default"/>
                <w:sz w:val="21"/>
                <w:szCs w:val="21"/>
              </w:rPr>
              <w:t>管理；针对性营销；</w:t>
            </w:r>
            <w:r>
              <w:rPr>
                <w:rFonts w:ascii="宋体" w:hAnsi="宋体" w:cs="宋体" w:eastAsia="宋体" w:hint="default"/>
                <w:w w:val="100"/>
                <w:sz w:val="21"/>
                <w:szCs w:val="21"/>
              </w:rPr>
              <w:t> </w:t>
            </w:r>
            <w:r>
              <w:rPr>
                <w:rFonts w:ascii="宋体" w:hAnsi="宋体" w:cs="宋体" w:eastAsia="宋体" w:hint="default"/>
                <w:sz w:val="21"/>
                <w:szCs w:val="21"/>
              </w:rPr>
              <w:t>智能门户软件</w:t>
            </w:r>
          </w:p>
        </w:tc>
        <w:tc>
          <w:tcPr>
            <w:tcW w:w="182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1"/>
              <w:ind w:left="103" w:right="77"/>
              <w:jc w:val="left"/>
              <w:rPr>
                <w:rFonts w:ascii="宋体" w:hAnsi="宋体" w:cs="宋体" w:eastAsia="宋体" w:hint="default"/>
                <w:sz w:val="21"/>
                <w:szCs w:val="21"/>
              </w:rPr>
            </w:pPr>
            <w:r>
              <w:rPr>
                <w:rFonts w:ascii="宋体" w:hAnsi="宋体" w:cs="宋体" w:eastAsia="宋体" w:hint="default"/>
                <w:spacing w:val="17"/>
                <w:sz w:val="21"/>
                <w:szCs w:val="21"/>
              </w:rPr>
              <w:t>深圳市科技工贸</w:t>
            </w:r>
            <w:r>
              <w:rPr>
                <w:rFonts w:ascii="宋体" w:hAnsi="宋体" w:cs="宋体" w:eastAsia="宋体" w:hint="default"/>
                <w:spacing w:val="-90"/>
                <w:sz w:val="21"/>
                <w:szCs w:val="21"/>
              </w:rPr>
              <w:t> </w:t>
            </w:r>
            <w:r>
              <w:rPr>
                <w:rFonts w:ascii="宋体" w:hAnsi="宋体" w:cs="宋体" w:eastAsia="宋体" w:hint="default"/>
                <w:sz w:val="21"/>
                <w:szCs w:val="21"/>
              </w:rPr>
              <w:t>和信息化委员会</w:t>
            </w:r>
          </w:p>
        </w:tc>
        <w:tc>
          <w:tcPr>
            <w:tcW w:w="2477" w:type="dxa"/>
            <w:tcBorders>
              <w:top w:val="nil" w:sz="6" w:space="0" w:color="auto"/>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80" w:lineRule="exact"/>
              <w:ind w:left="103" w:right="0"/>
              <w:jc w:val="left"/>
              <w:rPr>
                <w:rFonts w:ascii="宋体" w:hAnsi="宋体" w:cs="宋体" w:eastAsia="宋体" w:hint="default"/>
                <w:sz w:val="21"/>
                <w:szCs w:val="21"/>
              </w:rPr>
            </w:pPr>
            <w:r>
              <w:rPr>
                <w:rFonts w:ascii="Arial" w:hAnsi="Arial" w:cs="Arial" w:eastAsia="Arial" w:hint="default"/>
                <w:spacing w:val="-4"/>
                <w:sz w:val="21"/>
                <w:szCs w:val="21"/>
              </w:rPr>
              <w:t>2011  </w:t>
            </w:r>
            <w:r>
              <w:rPr>
                <w:rFonts w:ascii="宋体" w:hAnsi="宋体" w:cs="宋体" w:eastAsia="宋体" w:hint="default"/>
                <w:sz w:val="21"/>
                <w:szCs w:val="21"/>
              </w:rPr>
              <w:t>年 </w:t>
            </w:r>
            <w:r>
              <w:rPr>
                <w:rFonts w:ascii="Arial" w:hAnsi="Arial" w:cs="Arial" w:eastAsia="Arial" w:hint="default"/>
                <w:sz w:val="21"/>
                <w:szCs w:val="21"/>
              </w:rPr>
              <w:t>1  </w:t>
            </w:r>
            <w:r>
              <w:rPr>
                <w:rFonts w:ascii="宋体" w:hAnsi="宋体" w:cs="宋体" w:eastAsia="宋体" w:hint="default"/>
                <w:sz w:val="21"/>
                <w:szCs w:val="21"/>
              </w:rPr>
              <w:t>月 </w:t>
            </w:r>
            <w:r>
              <w:rPr>
                <w:rFonts w:ascii="Arial" w:hAnsi="Arial" w:cs="Arial" w:eastAsia="Arial" w:hint="default"/>
                <w:sz w:val="21"/>
                <w:szCs w:val="21"/>
              </w:rPr>
              <w:t>25 </w:t>
            </w:r>
            <w:r>
              <w:rPr>
                <w:rFonts w:ascii="Arial" w:hAnsi="Arial" w:cs="Arial" w:eastAsia="Arial" w:hint="default"/>
                <w:spacing w:val="56"/>
                <w:sz w:val="21"/>
                <w:szCs w:val="21"/>
              </w:rPr>
              <w:t> </w:t>
            </w:r>
            <w:r>
              <w:rPr>
                <w:rFonts w:ascii="宋体" w:hAnsi="宋体" w:cs="宋体" w:eastAsia="宋体" w:hint="default"/>
                <w:spacing w:val="15"/>
                <w:sz w:val="21"/>
                <w:szCs w:val="21"/>
              </w:rPr>
              <w:t>日至</w:t>
            </w:r>
            <w:r>
              <w:rPr>
                <w:rFonts w:ascii="宋体" w:hAnsi="宋体" w:cs="宋体" w:eastAsia="宋体" w:hint="default"/>
                <w:sz w:val="21"/>
                <w:szCs w:val="21"/>
              </w:rPr>
            </w:r>
          </w:p>
          <w:p>
            <w:pPr>
              <w:pStyle w:val="TableParagraph"/>
              <w:spacing w:line="280" w:lineRule="exact"/>
              <w:ind w:left="10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25</w:t>
            </w:r>
            <w:r>
              <w:rPr>
                <w:rFonts w:ascii="Arial" w:hAnsi="Arial" w:cs="Arial" w:eastAsia="Arial" w:hint="default"/>
                <w:spacing w:val="-5"/>
                <w:sz w:val="21"/>
                <w:szCs w:val="21"/>
              </w:rPr>
              <w:t> </w:t>
            </w:r>
            <w:r>
              <w:rPr>
                <w:rFonts w:ascii="宋体" w:hAnsi="宋体" w:cs="宋体" w:eastAsia="宋体" w:hint="default"/>
                <w:sz w:val="21"/>
                <w:szCs w:val="21"/>
              </w:rPr>
              <w:t>日</w:t>
            </w:r>
          </w:p>
        </w:tc>
      </w:tr>
    </w:tbl>
    <w:p>
      <w:pPr>
        <w:pStyle w:val="Heading2"/>
        <w:spacing w:line="291" w:lineRule="exact"/>
        <w:ind w:left="918" w:right="1790"/>
        <w:jc w:val="left"/>
        <w:rPr>
          <w:b w:val="0"/>
          <w:bCs w:val="0"/>
        </w:rPr>
      </w:pPr>
      <w:r>
        <w:rPr/>
        <w:pict>
          <v:group style="position:absolute;margin-left:74.183998pt;margin-top:-96.86998pt;width:447.2pt;height:.5pt;mso-position-horizontal-relative:page;mso-position-vertical-relative:paragraph;z-index:-1167256" coordorigin="1484,-1937" coordsize="8944,10">
            <v:shape style="position:absolute;left:1484;top:-1937;width:739;height:10" type="#_x0000_t75" stroked="false">
              <v:imagedata r:id="rId309" o:title=""/>
            </v:shape>
            <v:shape style="position:absolute;left:2218;top:-1937;width:1777;height:10" type="#_x0000_t75" stroked="false">
              <v:imagedata r:id="rId306" o:title=""/>
            </v:shape>
            <v:shape style="position:absolute;left:3990;top:-1937;width:3953;height:10" type="#_x0000_t75" stroked="false">
              <v:imagedata r:id="rId307" o:title=""/>
            </v:shape>
            <v:shape style="position:absolute;left:7938;top:-1937;width:2489;height:10" type="#_x0000_t75" stroked="false">
              <v:imagedata r:id="rId308" o:title=""/>
            </v:shape>
            <w10:wrap type="none"/>
          </v:group>
        </w:pict>
      </w:r>
      <w:r>
        <w:rPr/>
        <w:pict>
          <v:group style="position:absolute;margin-left:74.183998pt;margin-top:-69.000038pt;width:447.2pt;height:.5pt;mso-position-horizontal-relative:page;mso-position-vertical-relative:paragraph;z-index:-1167232" coordorigin="1484,-1380" coordsize="8944,10">
            <v:shape style="position:absolute;left:1484;top:-1380;width:739;height:10" type="#_x0000_t75" stroked="false">
              <v:imagedata r:id="rId309" o:title=""/>
            </v:shape>
            <v:shape style="position:absolute;left:2218;top:-1380;width:1777;height:10" type="#_x0000_t75" stroked="false">
              <v:imagedata r:id="rId306" o:title=""/>
            </v:shape>
            <v:shape style="position:absolute;left:3990;top:-1380;width:3953;height:10" type="#_x0000_t75" stroked="false">
              <v:imagedata r:id="rId307" o:title=""/>
            </v:shape>
            <v:shape style="position:absolute;left:7938;top:-1380;width:2489;height:10" type="#_x0000_t75" stroked="false">
              <v:imagedata r:id="rId308" o:title=""/>
            </v:shape>
            <w10:wrap type="none"/>
          </v:group>
        </w:pict>
      </w:r>
      <w:r>
        <w:rPr/>
        <w:pict>
          <v:shape style="position:absolute;margin-left:111.139999pt;margin-top:-1.32pt;width:.48pt;height:.84pt;mso-position-horizontal-relative:page;mso-position-vertical-relative:paragraph;z-index:-1167208" type="#_x0000_t75" stroked="false">
            <v:imagedata r:id="rId279" o:title=""/>
          </v:shape>
        </w:pict>
      </w:r>
      <w:r>
        <w:rPr/>
        <w:pict>
          <v:shape style="position:absolute;margin-left:199.729996pt;margin-top:-1.32pt;width:.48pt;height:.84pt;mso-position-horizontal-relative:page;mso-position-vertical-relative:paragraph;z-index:-1167184" type="#_x0000_t75" stroked="false">
            <v:imagedata r:id="rId279" o:title=""/>
          </v:shape>
        </w:pict>
      </w:r>
      <w:r>
        <w:rPr/>
        <w:pict>
          <v:shape style="position:absolute;margin-left:306.049988pt;margin-top:-1.32pt;width:.48001pt;height:.84pt;mso-position-horizontal-relative:page;mso-position-vertical-relative:paragraph;z-index:-1167160" type="#_x0000_t75" stroked="false">
            <v:imagedata r:id="rId279" o:title=""/>
          </v:shape>
        </w:pict>
      </w:r>
      <w:r>
        <w:rPr/>
        <w:pict>
          <v:shape style="position:absolute;margin-left:397.149994pt;margin-top:-1.32pt;width:.47998pt;height:.84pt;mso-position-horizontal-relative:page;mso-position-vertical-relative:paragraph;z-index:-1167136" type="#_x0000_t75" stroked="false">
            <v:imagedata r:id="rId279" o:title=""/>
          </v:shape>
        </w:pict>
      </w:r>
      <w:r>
        <w:rPr>
          <w:rFonts w:ascii="Arial" w:hAnsi="Arial" w:cs="Arial" w:eastAsia="Arial" w:hint="default"/>
        </w:rPr>
        <w:t>6</w:t>
      </w:r>
      <w:r>
        <w:rPr/>
        <w:t>、核心竞争力</w:t>
      </w:r>
      <w:r>
        <w:rPr>
          <w:b w:val="0"/>
          <w:bCs w:val="0"/>
        </w:rPr>
      </w:r>
    </w:p>
    <w:p>
      <w:pPr>
        <w:pStyle w:val="BodyText"/>
        <w:spacing w:line="338" w:lineRule="auto"/>
        <w:ind w:left="918" w:right="1787"/>
        <w:jc w:val="left"/>
      </w:pPr>
      <w:r>
        <w:rPr/>
        <w:t>（</w:t>
      </w:r>
      <w:r>
        <w:rPr>
          <w:rFonts w:ascii="Arial" w:hAnsi="Arial" w:cs="Arial" w:eastAsia="Arial" w:hint="default"/>
        </w:rPr>
        <w:t>1</w:t>
      </w:r>
      <w:r>
        <w:rPr/>
        <w:t>）产品优势 </w:t>
      </w:r>
      <w:r>
        <w:rPr>
          <w:spacing w:val="-3"/>
        </w:rPr>
        <w:t>公司在行业中继续保持领先地位，是中国电信集团、中国联通集团战略合作</w:t>
      </w:r>
    </w:p>
    <w:p>
      <w:pPr>
        <w:pStyle w:val="BodyText"/>
        <w:spacing w:line="352" w:lineRule="auto" w:before="55"/>
        <w:ind w:left="438" w:right="1688"/>
        <w:jc w:val="left"/>
      </w:pPr>
      <w:r>
        <w:rPr/>
        <w:t>伙伴，拥有完整的业务支撑产品系列，在中国联通业务支撑系统大集中进程中， </w:t>
      </w:r>
      <w:r>
        <w:rPr>
          <w:spacing w:val="2"/>
        </w:rPr>
        <w:t>保持先发优势。</w:t>
      </w:r>
      <w:r>
        <w:rPr>
          <w:rFonts w:ascii="Arial" w:hAnsi="Arial" w:cs="Arial" w:eastAsia="Arial" w:hint="default"/>
          <w:spacing w:val="2"/>
        </w:rPr>
        <w:t>2011</w:t>
      </w:r>
      <w:r>
        <w:rPr>
          <w:spacing w:val="2"/>
        </w:rPr>
        <w:t>年，公司在移动互联网领域取得重大突破，子公司为国内</w:t>
      </w:r>
      <w:r>
        <w:rPr>
          <w:spacing w:val="-113"/>
        </w:rPr>
        <w:t> </w:t>
      </w:r>
      <w:r>
        <w:rPr>
          <w:spacing w:val="-113"/>
        </w:rPr>
      </w:r>
      <w:r>
        <w:rPr>
          <w:spacing w:val="-3"/>
        </w:rPr>
        <w:t>和国外电信运营商提供创新业务及支撑。募投项目已进入收尾阶段，公司产品线</w:t>
      </w:r>
      <w:r>
        <w:rPr>
          <w:spacing w:val="-103"/>
        </w:rPr>
        <w:t> </w:t>
      </w:r>
      <w:r>
        <w:rPr>
          <w:spacing w:val="-103"/>
        </w:rPr>
      </w:r>
      <w:r>
        <w:rPr>
          <w:spacing w:val="-3"/>
        </w:rPr>
        <w:t>进一步充实，技术实力得到加强。公司在公安行业围绕情报线索系统进行产品和</w:t>
      </w:r>
      <w:r>
        <w:rPr>
          <w:spacing w:val="-103"/>
        </w:rPr>
        <w:t> </w:t>
      </w:r>
      <w:r>
        <w:rPr>
          <w:spacing w:val="-103"/>
        </w:rPr>
      </w:r>
      <w:r>
        <w:rPr/>
        <w:t>服务创新，解决方案在行业保持领先。</w:t>
      </w:r>
    </w:p>
    <w:p>
      <w:pPr>
        <w:pStyle w:val="BodyText"/>
        <w:spacing w:line="240" w:lineRule="auto" w:before="41"/>
        <w:ind w:left="918" w:right="1790"/>
        <w:jc w:val="left"/>
      </w:pPr>
      <w:r>
        <w:rPr/>
        <w:t>（</w:t>
      </w:r>
      <w:r>
        <w:rPr>
          <w:rFonts w:ascii="Arial" w:hAnsi="Arial" w:cs="Arial" w:eastAsia="Arial" w:hint="default"/>
        </w:rPr>
        <w:t>2</w:t>
      </w:r>
      <w:r>
        <w:rPr/>
        <w:t>）客户资源优势</w:t>
      </w:r>
    </w:p>
    <w:p>
      <w:pPr>
        <w:pStyle w:val="BodyText"/>
        <w:spacing w:line="350" w:lineRule="auto" w:before="134"/>
        <w:ind w:left="438" w:right="1664" w:firstLine="479"/>
        <w:jc w:val="left"/>
      </w:pPr>
      <w:r>
        <w:rPr>
          <w:rFonts w:ascii="Arial" w:hAnsi="Arial" w:cs="Arial" w:eastAsia="Arial" w:hint="default"/>
          <w:spacing w:val="2"/>
        </w:rPr>
        <w:t>2011</w:t>
      </w:r>
      <w:r>
        <w:rPr>
          <w:spacing w:val="2"/>
        </w:rPr>
        <w:t>年度公司稳固原有客户关系，积极开拓新客户，与子公司业务互为补</w:t>
      </w:r>
      <w:r>
        <w:rPr/>
        <w:t> </w:t>
      </w:r>
      <w:r>
        <w:rPr>
          <w:spacing w:val="-6"/>
        </w:rPr>
        <w:t>充，相互支持，积极开拓市场，切入甘肃电信、河南电信、天津电信、湖南电信、</w:t>
      </w:r>
      <w:r>
        <w:rPr>
          <w:spacing w:val="-114"/>
        </w:rPr>
        <w:t> </w:t>
      </w:r>
      <w:r>
        <w:rPr>
          <w:spacing w:val="-114"/>
        </w:rPr>
      </w:r>
      <w:r>
        <w:rPr>
          <w:spacing w:val="-6"/>
        </w:rPr>
        <w:t>江西电信、中国电信天翼电子商务公司等市场。在电信业务支撑系统软件市场中，</w:t>
      </w:r>
      <w:r>
        <w:rPr>
          <w:spacing w:val="-112"/>
        </w:rPr>
        <w:t> </w:t>
      </w:r>
      <w:r>
        <w:rPr>
          <w:spacing w:val="-112"/>
        </w:rPr>
      </w:r>
      <w:r>
        <w:rPr>
          <w:spacing w:val="-3"/>
        </w:rPr>
        <w:t>稳固并扩大市场份额，与客户的战略合作伙伴关系得以升华。子公司与合作伙伴</w:t>
      </w:r>
      <w:r>
        <w:rPr>
          <w:spacing w:val="-103"/>
        </w:rPr>
        <w:t> </w:t>
      </w:r>
      <w:r>
        <w:rPr>
          <w:spacing w:val="-103"/>
        </w:rPr>
      </w:r>
      <w:r>
        <w:rPr>
          <w:spacing w:val="2"/>
        </w:rPr>
        <w:t>一起开拓海外市场，</w:t>
      </w:r>
      <w:r>
        <w:rPr>
          <w:rFonts w:ascii="Arial" w:hAnsi="Arial" w:cs="Arial" w:eastAsia="Arial" w:hint="default"/>
          <w:spacing w:val="2"/>
        </w:rPr>
        <w:t>2011</w:t>
      </w:r>
      <w:r>
        <w:rPr>
          <w:spacing w:val="2"/>
        </w:rPr>
        <w:t>年公司为海外运营商提供移动互联网业务平台软件服</w:t>
      </w:r>
      <w:r>
        <w:rPr>
          <w:spacing w:val="-113"/>
        </w:rPr>
        <w:t> </w:t>
      </w:r>
      <w:r>
        <w:rPr>
          <w:spacing w:val="-113"/>
        </w:rPr>
      </w:r>
      <w:r>
        <w:rPr/>
        <w:t>务及创新业务，并开始承接海外业务支撑系统项目。</w:t>
      </w:r>
    </w:p>
    <w:p>
      <w:pPr>
        <w:pStyle w:val="BodyText"/>
        <w:spacing w:line="338" w:lineRule="auto" w:before="41"/>
        <w:ind w:left="918" w:right="1787"/>
        <w:jc w:val="left"/>
      </w:pPr>
      <w:r>
        <w:rPr/>
        <w:t>（</w:t>
      </w:r>
      <w:r>
        <w:rPr>
          <w:rFonts w:ascii="Arial" w:hAnsi="Arial" w:cs="Arial" w:eastAsia="Arial" w:hint="default"/>
        </w:rPr>
        <w:t>3</w:t>
      </w:r>
      <w:r>
        <w:rPr/>
        <w:t>）技术优势 </w:t>
      </w:r>
      <w:r>
        <w:rPr>
          <w:spacing w:val="-3"/>
        </w:rPr>
        <w:t>公司发挥传统业务支撑系统的技术优势，快速掌握云计算、移动互联网核心</w:t>
      </w:r>
    </w:p>
    <w:p>
      <w:pPr>
        <w:pStyle w:val="BodyText"/>
        <w:spacing w:line="240" w:lineRule="auto" w:before="53"/>
        <w:ind w:left="438" w:right="1688"/>
        <w:jc w:val="left"/>
      </w:pPr>
      <w:r>
        <w:rPr>
          <w:spacing w:val="2"/>
        </w:rPr>
        <w:t>技术。母公司与各子公司不断积累技术及资源共享，技术人员达</w:t>
      </w:r>
      <w:r>
        <w:rPr>
          <w:rFonts w:ascii="Arial" w:hAnsi="Arial" w:cs="Arial" w:eastAsia="Arial" w:hint="default"/>
          <w:spacing w:val="2"/>
        </w:rPr>
        <w:t>1500</w:t>
      </w:r>
      <w:r>
        <w:rPr>
          <w:spacing w:val="2"/>
        </w:rPr>
        <w:t>人，技术</w:t>
      </w:r>
      <w:r>
        <w:rPr/>
      </w:r>
    </w:p>
    <w:p>
      <w:pPr>
        <w:spacing w:after="0" w:line="240" w:lineRule="auto"/>
        <w:jc w:val="left"/>
        <w:sectPr>
          <w:pgSz w:w="11910" w:h="16840"/>
          <w:pgMar w:header="877" w:footer="835" w:top="1060" w:bottom="1020" w:left="1360" w:right="0"/>
        </w:sectPr>
      </w:pPr>
    </w:p>
    <w:p>
      <w:pPr>
        <w:spacing w:line="240" w:lineRule="auto" w:before="9"/>
        <w:rPr>
          <w:rFonts w:ascii="宋体" w:hAnsi="宋体" w:cs="宋体" w:eastAsia="宋体" w:hint="default"/>
          <w:sz w:val="22"/>
          <w:szCs w:val="22"/>
        </w:rPr>
      </w:pPr>
      <w:r>
        <w:rPr/>
        <w:pict>
          <v:group style="position:absolute;margin-left:75.744003pt;margin-top:731.02002pt;width:453.7pt;height:.5pt;mso-position-horizontal-relative:page;mso-position-vertical-relative:page;z-index:-1166968" coordorigin="1515,14620" coordsize="9074,10">
            <v:shape style="position:absolute;left:1515;top:14620;width:1838;height:10" type="#_x0000_t75" stroked="false">
              <v:imagedata r:id="rId316" o:title=""/>
            </v:shape>
            <v:shape style="position:absolute;left:3348;top:14620;width:2547;height:10" type="#_x0000_t75" stroked="false">
              <v:imagedata r:id="rId317" o:title=""/>
            </v:shape>
            <v:shape style="position:absolute;left:5891;top:14620;width:3275;height:10" type="#_x0000_t75" stroked="false">
              <v:imagedata r:id="rId318" o:title=""/>
            </v:shape>
            <v:shape style="position:absolute;left:9160;top:14620;width:1428;height:10" type="#_x0000_t75" stroked="false">
              <v:imagedata r:id="rId319" o:title=""/>
            </v:shape>
            <w10:wrap type="none"/>
          </v:group>
        </w:pict>
      </w:r>
    </w:p>
    <w:p>
      <w:pPr>
        <w:pStyle w:val="BodyText"/>
        <w:spacing w:line="357" w:lineRule="auto" w:before="26"/>
        <w:ind w:left="398" w:right="1792"/>
        <w:jc w:val="both"/>
      </w:pPr>
      <w:r>
        <w:rPr>
          <w:spacing w:val="-3"/>
        </w:rPr>
        <w:t>攻关能力强，具有大团队协作开发经验，产品研发体系不断优化，形成了公司内</w:t>
      </w:r>
      <w:r>
        <w:rPr>
          <w:spacing w:val="-102"/>
        </w:rPr>
        <w:t> </w:t>
      </w:r>
      <w:r>
        <w:rPr>
          <w:spacing w:val="-102"/>
        </w:rPr>
      </w:r>
      <w:r>
        <w:rPr>
          <w:spacing w:val="-3"/>
        </w:rPr>
        <w:t>部的技术平台，市场响应速度加快，新产品研发能力得到进一步增强。在走向海</w:t>
      </w:r>
      <w:r>
        <w:rPr>
          <w:spacing w:val="-102"/>
        </w:rPr>
        <w:t> </w:t>
      </w:r>
      <w:r>
        <w:rPr>
          <w:spacing w:val="-102"/>
        </w:rPr>
      </w:r>
      <w:r>
        <w:rPr/>
        <w:t>外的过程中，产品国际化程度得到提升。</w:t>
      </w:r>
    </w:p>
    <w:p>
      <w:pPr>
        <w:pStyle w:val="BodyText"/>
        <w:spacing w:line="338" w:lineRule="auto" w:before="36"/>
        <w:ind w:left="878" w:right="1787"/>
        <w:jc w:val="left"/>
      </w:pPr>
      <w:r>
        <w:rPr/>
        <w:t>（</w:t>
      </w:r>
      <w:r>
        <w:rPr>
          <w:rFonts w:ascii="Arial" w:hAnsi="Arial" w:cs="Arial" w:eastAsia="Arial" w:hint="default"/>
        </w:rPr>
        <w:t>4</w:t>
      </w:r>
      <w:r>
        <w:rPr/>
        <w:t>）运营咨询优势 </w:t>
      </w:r>
      <w:r>
        <w:rPr>
          <w:spacing w:val="-3"/>
        </w:rPr>
        <w:t>公司和电信运营商深入推进系统运营和业务运营，打造业务支撑系统连续支</w:t>
      </w:r>
    </w:p>
    <w:p>
      <w:pPr>
        <w:pStyle w:val="BodyText"/>
        <w:spacing w:line="357" w:lineRule="auto" w:before="55"/>
        <w:ind w:left="398" w:right="1792"/>
        <w:jc w:val="both"/>
      </w:pPr>
      <w:r>
        <w:rPr>
          <w:spacing w:val="-3"/>
        </w:rPr>
        <w:t>撑能力和快速交付能力，提升业务支撑效果，保证服务质量，为最终用户提供优</w:t>
      </w:r>
      <w:r>
        <w:rPr>
          <w:spacing w:val="-102"/>
        </w:rPr>
        <w:t> </w:t>
      </w:r>
      <w:r>
        <w:rPr>
          <w:spacing w:val="-102"/>
        </w:rPr>
      </w:r>
      <w:r>
        <w:rPr>
          <w:spacing w:val="-3"/>
        </w:rPr>
        <w:t>质服务。在电信运营商业务转型过程中，公司及时调整产品策略，积极参与业务</w:t>
      </w:r>
      <w:r>
        <w:rPr>
          <w:spacing w:val="-102"/>
        </w:rPr>
        <w:t> </w:t>
      </w:r>
      <w:r>
        <w:rPr>
          <w:spacing w:val="-102"/>
        </w:rPr>
      </w:r>
      <w:r>
        <w:rPr/>
        <w:t>策划和运营咨询，在互联网和移动互联网领域保持竞争优势。</w:t>
      </w:r>
    </w:p>
    <w:p>
      <w:pPr>
        <w:pStyle w:val="BodyText"/>
        <w:spacing w:line="338" w:lineRule="auto" w:before="34"/>
        <w:ind w:left="878" w:right="1688"/>
        <w:jc w:val="left"/>
      </w:pPr>
      <w:r>
        <w:rPr/>
        <w:t>（</w:t>
      </w:r>
      <w:r>
        <w:rPr>
          <w:rFonts w:ascii="Arial" w:hAnsi="Arial" w:cs="Arial" w:eastAsia="Arial" w:hint="default"/>
        </w:rPr>
        <w:t>5</w:t>
      </w:r>
      <w:r>
        <w:rPr/>
        <w:t>）参与制定标准和规范，占领行业制高点 公司是电信行业应用软件标准和规范编制的主流厂商，掌握行业发展方向，</w:t>
      </w:r>
    </w:p>
    <w:p>
      <w:pPr>
        <w:pStyle w:val="BodyText"/>
        <w:spacing w:line="240" w:lineRule="auto" w:before="53"/>
        <w:ind w:left="398" w:right="0"/>
        <w:jc w:val="both"/>
      </w:pPr>
      <w:r>
        <w:rPr/>
        <w:t>并提前进行产品开发，在核心技术的研发上走在行业前沿，占领行业制高点。</w:t>
      </w:r>
    </w:p>
    <w:p>
      <w:pPr>
        <w:pStyle w:val="Heading2"/>
        <w:spacing w:line="240" w:lineRule="auto" w:before="154"/>
        <w:ind w:left="880" w:right="1716"/>
        <w:jc w:val="left"/>
        <w:rPr>
          <w:b w:val="0"/>
          <w:bCs w:val="0"/>
        </w:rPr>
      </w:pPr>
      <w:r>
        <w:rPr>
          <w:rFonts w:ascii="Arial" w:hAnsi="Arial" w:cs="Arial" w:eastAsia="Arial" w:hint="default"/>
        </w:rPr>
        <w:t>7</w:t>
      </w:r>
      <w:r>
        <w:rPr/>
        <w:t>、公司研发支出及研究进展情况</w:t>
      </w:r>
      <w:r>
        <w:rPr>
          <w:b w:val="0"/>
          <w:bCs w:val="0"/>
        </w:rPr>
      </w:r>
    </w:p>
    <w:p>
      <w:pPr>
        <w:pStyle w:val="BodyText"/>
        <w:spacing w:line="338" w:lineRule="auto" w:before="134"/>
        <w:ind w:left="878" w:right="1787"/>
        <w:jc w:val="left"/>
      </w:pPr>
      <w:r>
        <w:rPr/>
        <w:t>（</w:t>
      </w:r>
      <w:r>
        <w:rPr>
          <w:rFonts w:ascii="Arial" w:hAnsi="Arial" w:cs="Arial" w:eastAsia="Arial" w:hint="default"/>
        </w:rPr>
        <w:t>1</w:t>
      </w:r>
      <w:r>
        <w:rPr/>
        <w:t>）费用投入 </w:t>
      </w:r>
      <w:r>
        <w:rPr>
          <w:spacing w:val="-3"/>
        </w:rPr>
        <w:t>公司长期专注于自主研发，重视研发投入，以支持产品的升级和优化，研发</w:t>
      </w:r>
    </w:p>
    <w:p>
      <w:pPr>
        <w:pStyle w:val="BodyText"/>
        <w:spacing w:line="240" w:lineRule="auto" w:before="53"/>
        <w:ind w:left="398" w:right="0"/>
        <w:jc w:val="both"/>
      </w:pPr>
      <w:r>
        <w:rPr>
          <w:spacing w:val="4"/>
        </w:rPr>
        <w:t>投入占营业收入比例</w:t>
      </w:r>
      <w:r>
        <w:rPr>
          <w:rFonts w:ascii="Arial" w:hAnsi="Arial" w:cs="Arial" w:eastAsia="Arial" w:hint="default"/>
          <w:spacing w:val="4"/>
        </w:rPr>
        <w:t>2011</w:t>
      </w:r>
      <w:r>
        <w:rPr>
          <w:spacing w:val="4"/>
        </w:rPr>
        <w:t>年度为</w:t>
      </w:r>
      <w:r>
        <w:rPr>
          <w:rFonts w:ascii="Arial" w:hAnsi="Arial" w:cs="Arial" w:eastAsia="Arial" w:hint="default"/>
          <w:spacing w:val="4"/>
        </w:rPr>
        <w:t>24.49</w:t>
      </w:r>
      <w:r>
        <w:rPr>
          <w:spacing w:val="4"/>
        </w:rPr>
        <w:t>％、</w:t>
      </w:r>
      <w:r>
        <w:rPr>
          <w:rFonts w:ascii="Arial" w:hAnsi="Arial" w:cs="Arial" w:eastAsia="Arial" w:hint="default"/>
          <w:spacing w:val="4"/>
        </w:rPr>
        <w:t>2010</w:t>
      </w:r>
      <w:r>
        <w:rPr>
          <w:spacing w:val="4"/>
        </w:rPr>
        <w:t>年度为</w:t>
      </w:r>
      <w:r>
        <w:rPr>
          <w:rFonts w:ascii="Arial" w:hAnsi="Arial" w:cs="Arial" w:eastAsia="Arial" w:hint="default"/>
          <w:spacing w:val="4"/>
        </w:rPr>
        <w:t>39.91</w:t>
      </w:r>
      <w:r>
        <w:rPr>
          <w:spacing w:val="4"/>
        </w:rPr>
        <w:t>％、</w:t>
      </w:r>
      <w:r>
        <w:rPr>
          <w:rFonts w:ascii="Arial" w:hAnsi="Arial" w:cs="Arial" w:eastAsia="Arial" w:hint="default"/>
          <w:spacing w:val="4"/>
        </w:rPr>
        <w:t>2009</w:t>
      </w:r>
      <w:r>
        <w:rPr>
          <w:spacing w:val="4"/>
        </w:rPr>
        <w:t>年度为</w:t>
      </w:r>
      <w:r>
        <w:rPr/>
      </w:r>
    </w:p>
    <w:p>
      <w:pPr>
        <w:pStyle w:val="BodyText"/>
        <w:spacing w:line="240" w:lineRule="auto"/>
        <w:ind w:left="398" w:right="0"/>
        <w:jc w:val="both"/>
      </w:pPr>
      <w:r>
        <w:rPr>
          <w:rFonts w:ascii="Arial" w:hAnsi="Arial" w:cs="Arial" w:eastAsia="Arial" w:hint="default"/>
        </w:rPr>
        <w:t>16.70</w:t>
      </w:r>
      <w:r>
        <w:rPr/>
        <w:t>％。</w:t>
      </w:r>
    </w:p>
    <w:p>
      <w:pPr>
        <w:tabs>
          <w:tab w:pos="8079" w:val="left" w:leader="none"/>
        </w:tabs>
        <w:spacing w:before="143"/>
        <w:ind w:left="6610" w:right="1716" w:firstLine="0"/>
        <w:jc w:val="left"/>
        <w:rPr>
          <w:rFonts w:ascii="宋体" w:hAnsi="宋体" w:cs="宋体" w:eastAsia="宋体" w:hint="default"/>
          <w:sz w:val="21"/>
          <w:szCs w:val="21"/>
        </w:rPr>
      </w:pPr>
      <w:r>
        <w:rPr/>
        <w:pict>
          <v:group style="position:absolute;margin-left:75.744003pt;margin-top:50.013672pt;width:439.55pt;height:.5pt;mso-position-horizontal-relative:page;mso-position-vertical-relative:paragraph;z-index:-1167112" coordorigin="1515,1000" coordsize="8791,10">
            <v:shape style="position:absolute;left:1515;top:1000;width:2974;height:10" type="#_x0000_t75" stroked="false">
              <v:imagedata r:id="rId74" o:title=""/>
            </v:shape>
            <v:shape style="position:absolute;left:4484;top:1000;width:1988;height:10" type="#_x0000_t75" stroked="false">
              <v:imagedata r:id="rId135" o:title=""/>
            </v:shape>
            <v:shape style="position:absolute;left:6467;top:1000;width:1848;height:10" type="#_x0000_t75" stroked="false">
              <v:imagedata r:id="rId164" o:title=""/>
            </v:shape>
            <v:shape style="position:absolute;left:8310;top:1000;width:1995;height:10" type="#_x0000_t75" stroked="false">
              <v:imagedata r:id="rId299" o:title=""/>
            </v:shape>
            <w10:wrap type="none"/>
          </v:group>
        </w:pict>
      </w:r>
      <w:r>
        <w:rPr/>
        <w:pict>
          <v:group style="position:absolute;margin-left:75.744003pt;margin-top:65.853661pt;width:439.55pt;height:5.05pt;mso-position-horizontal-relative:page;mso-position-vertical-relative:paragraph;z-index:-1167088" coordorigin="1515,1317" coordsize="8791,101">
            <v:shape style="position:absolute;left:1515;top:1317;width:2993;height:101" type="#_x0000_t75" stroked="false">
              <v:imagedata r:id="rId320" o:title=""/>
            </v:shape>
            <v:shape style="position:absolute;left:4484;top:1408;width:1988;height:10" type="#_x0000_t75" stroked="false">
              <v:imagedata r:id="rId140" o:title=""/>
            </v:shape>
            <v:shape style="position:absolute;left:6467;top:1408;width:1848;height:10" type="#_x0000_t75" stroked="false">
              <v:imagedata r:id="rId173" o:title=""/>
            </v:shape>
            <v:shape style="position:absolute;left:8310;top:1408;width:1995;height:10" type="#_x0000_t75" stroked="false">
              <v:imagedata r:id="rId321"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981"/>
        <w:gridCol w:w="1983"/>
        <w:gridCol w:w="1843"/>
        <w:gridCol w:w="1985"/>
      </w:tblGrid>
      <w:tr>
        <w:trPr>
          <w:trHeight w:val="406" w:hRule="exact"/>
        </w:trPr>
        <w:tc>
          <w:tcPr>
            <w:tcW w:w="2981" w:type="dxa"/>
            <w:tcBorders>
              <w:top w:val="single" w:sz="8"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3"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99"/>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43"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98"/>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5" w:type="dxa"/>
            <w:tcBorders>
              <w:top w:val="single" w:sz="8"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right="103"/>
              <w:jc w:val="right"/>
              <w:rPr>
                <w:rFonts w:ascii="宋体" w:hAnsi="宋体" w:cs="宋体" w:eastAsia="宋体" w:hint="default"/>
                <w:sz w:val="21"/>
                <w:szCs w:val="21"/>
              </w:rPr>
            </w:pPr>
            <w:r>
              <w:rPr>
                <w:rFonts w:ascii="Arial" w:hAnsi="Arial" w:cs="Arial" w:eastAsia="Arial" w:hint="default"/>
                <w:b/>
                <w:bCs/>
                <w:sz w:val="21"/>
                <w:szCs w:val="21"/>
              </w:rPr>
              <w:t>2009</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17" w:hRule="exact"/>
        </w:trPr>
        <w:tc>
          <w:tcPr>
            <w:tcW w:w="298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41,744.53</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pacing w:val="-1"/>
                <w:sz w:val="21"/>
              </w:rPr>
              <w:t>24,725.55</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3"/>
              <w:jc w:val="right"/>
              <w:rPr>
                <w:rFonts w:ascii="Arial" w:hAnsi="Arial" w:cs="Arial" w:eastAsia="Arial" w:hint="default"/>
                <w:sz w:val="21"/>
                <w:szCs w:val="21"/>
              </w:rPr>
            </w:pPr>
            <w:r>
              <w:rPr>
                <w:rFonts w:ascii="Arial"/>
                <w:spacing w:val="-1"/>
                <w:sz w:val="21"/>
              </w:rPr>
              <w:t>24,631.07</w:t>
            </w:r>
          </w:p>
        </w:tc>
      </w:tr>
      <w:tr>
        <w:trPr>
          <w:trHeight w:val="509" w:hRule="exact"/>
        </w:trPr>
        <w:tc>
          <w:tcPr>
            <w:tcW w:w="2981"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8" w:right="0"/>
              <w:jc w:val="left"/>
              <w:rPr>
                <w:rFonts w:ascii="宋体" w:hAnsi="宋体" w:cs="宋体" w:eastAsia="宋体" w:hint="default"/>
                <w:sz w:val="21"/>
                <w:szCs w:val="21"/>
              </w:rPr>
            </w:pPr>
            <w:r>
              <w:rPr>
                <w:rFonts w:ascii="宋体" w:hAnsi="宋体" w:cs="宋体" w:eastAsia="宋体" w:hint="default"/>
                <w:sz w:val="21"/>
                <w:szCs w:val="21"/>
              </w:rPr>
              <w:t>研发投入</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99"/>
              <w:jc w:val="right"/>
              <w:rPr>
                <w:rFonts w:ascii="Arial" w:hAnsi="Arial" w:cs="Arial" w:eastAsia="Arial" w:hint="default"/>
                <w:sz w:val="21"/>
                <w:szCs w:val="21"/>
              </w:rPr>
            </w:pPr>
            <w:r>
              <w:rPr>
                <w:rFonts w:ascii="Arial"/>
                <w:spacing w:val="-1"/>
                <w:sz w:val="21"/>
              </w:rPr>
              <w:t>10,222.50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98"/>
              <w:jc w:val="right"/>
              <w:rPr>
                <w:rFonts w:ascii="Arial" w:hAnsi="Arial" w:cs="Arial" w:eastAsia="Arial" w:hint="default"/>
                <w:sz w:val="21"/>
                <w:szCs w:val="21"/>
              </w:rPr>
            </w:pPr>
            <w:r>
              <w:rPr>
                <w:rFonts w:ascii="Arial"/>
                <w:spacing w:val="-1"/>
                <w:sz w:val="21"/>
              </w:rPr>
              <w:t>9,868.67</w:t>
            </w:r>
          </w:p>
        </w:tc>
        <w:tc>
          <w:tcPr>
            <w:tcW w:w="1985" w:type="dxa"/>
            <w:tcBorders>
              <w:top w:val="nil" w:sz="6" w:space="0" w:color="auto"/>
              <w:left w:val="single" w:sz="4" w:space="0" w:color="000000"/>
              <w:bottom w:val="nil" w:sz="6" w:space="0" w:color="auto"/>
              <w:right w:val="nil" w:sz="6" w:space="0" w:color="auto"/>
            </w:tcBorders>
          </w:tcPr>
          <w:p>
            <w:pPr>
              <w:pStyle w:val="TableParagraph"/>
              <w:spacing w:line="240" w:lineRule="auto" w:before="175"/>
              <w:ind w:right="103"/>
              <w:jc w:val="right"/>
              <w:rPr>
                <w:rFonts w:ascii="Arial" w:hAnsi="Arial" w:cs="Arial" w:eastAsia="Arial" w:hint="default"/>
                <w:sz w:val="21"/>
                <w:szCs w:val="21"/>
              </w:rPr>
            </w:pPr>
            <w:r>
              <w:rPr>
                <w:rFonts w:ascii="Arial"/>
                <w:spacing w:val="-3"/>
                <w:sz w:val="21"/>
              </w:rPr>
              <w:t>4,112.87</w:t>
            </w:r>
          </w:p>
        </w:tc>
      </w:tr>
      <w:tr>
        <w:trPr>
          <w:trHeight w:val="408" w:hRule="exact"/>
        </w:trPr>
        <w:tc>
          <w:tcPr>
            <w:tcW w:w="2981" w:type="dxa"/>
            <w:tcBorders>
              <w:top w:val="nil" w:sz="6" w:space="0" w:color="auto"/>
              <w:left w:val="nil" w:sz="6" w:space="0" w:color="auto"/>
              <w:bottom w:val="single" w:sz="8" w:space="0" w:color="000000"/>
              <w:right w:val="single" w:sz="4" w:space="0" w:color="000000"/>
            </w:tcBorders>
          </w:tcPr>
          <w:p>
            <w:pPr>
              <w:pStyle w:val="TableParagraph"/>
              <w:spacing w:line="240" w:lineRule="auto" w:before="28"/>
              <w:ind w:left="108" w:right="-3"/>
              <w:jc w:val="left"/>
              <w:rPr>
                <w:rFonts w:ascii="宋体" w:hAnsi="宋体" w:cs="宋体" w:eastAsia="宋体" w:hint="default"/>
                <w:sz w:val="21"/>
                <w:szCs w:val="21"/>
              </w:rPr>
            </w:pPr>
            <w:r>
              <w:rPr>
                <w:rFonts w:ascii="宋体" w:hAnsi="宋体" w:cs="宋体" w:eastAsia="宋体" w:hint="default"/>
                <w:spacing w:val="-5"/>
                <w:sz w:val="21"/>
                <w:szCs w:val="21"/>
              </w:rPr>
              <w:t>研发投入占营业收入比例（</w:t>
            </w:r>
            <w:r>
              <w:rPr>
                <w:rFonts w:ascii="Arial" w:hAnsi="Arial" w:cs="Arial" w:eastAsia="Arial" w:hint="default"/>
                <w:spacing w:val="-5"/>
                <w:sz w:val="21"/>
                <w:szCs w:val="21"/>
              </w:rPr>
              <w:t>%</w:t>
            </w:r>
            <w:r>
              <w:rPr>
                <w:rFonts w:ascii="宋体" w:hAnsi="宋体" w:cs="宋体" w:eastAsia="宋体" w:hint="default"/>
                <w:spacing w:val="-5"/>
                <w:sz w:val="21"/>
                <w:szCs w:val="21"/>
              </w:rPr>
              <w:t>）</w:t>
            </w:r>
          </w:p>
        </w:tc>
        <w:tc>
          <w:tcPr>
            <w:tcW w:w="198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24.49</w:t>
            </w:r>
          </w:p>
        </w:tc>
        <w:tc>
          <w:tcPr>
            <w:tcW w:w="1843"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39.91</w:t>
            </w:r>
          </w:p>
        </w:tc>
        <w:tc>
          <w:tcPr>
            <w:tcW w:w="1985" w:type="dxa"/>
            <w:tcBorders>
              <w:top w:val="nil" w:sz="6" w:space="0" w:color="auto"/>
              <w:left w:val="single" w:sz="4" w:space="0" w:color="000000"/>
              <w:bottom w:val="single" w:sz="8" w:space="0" w:color="000000"/>
              <w:right w:val="nil" w:sz="6" w:space="0" w:color="auto"/>
            </w:tcBorders>
          </w:tcPr>
          <w:p>
            <w:pPr>
              <w:pStyle w:val="TableParagraph"/>
              <w:spacing w:line="240" w:lineRule="auto" w:before="72"/>
              <w:ind w:right="104"/>
              <w:jc w:val="right"/>
              <w:rPr>
                <w:rFonts w:ascii="Arial" w:hAnsi="Arial" w:cs="Arial" w:eastAsia="Arial" w:hint="default"/>
                <w:sz w:val="21"/>
                <w:szCs w:val="21"/>
              </w:rPr>
            </w:pPr>
            <w:r>
              <w:rPr>
                <w:rFonts w:ascii="Arial"/>
                <w:spacing w:val="-1"/>
                <w:sz w:val="21"/>
              </w:rPr>
              <w:t>16.70</w:t>
            </w:r>
          </w:p>
        </w:tc>
      </w:tr>
    </w:tbl>
    <w:p>
      <w:pPr>
        <w:pStyle w:val="BodyText"/>
        <w:spacing w:line="240" w:lineRule="auto" w:before="79"/>
        <w:ind w:left="1118" w:right="1716"/>
        <w:jc w:val="left"/>
      </w:pPr>
      <w:r>
        <w:rPr/>
        <w:pict>
          <v:group style="position:absolute;margin-left:75.744003pt;margin-top:-25.954393pt;width:439.55pt;height:5.05pt;mso-position-horizontal-relative:page;mso-position-vertical-relative:paragraph;z-index:-1167064" coordorigin="1515,-519" coordsize="8791,101">
            <v:shape style="position:absolute;left:1515;top:-519;width:2993;height:101" type="#_x0000_t75" stroked="false">
              <v:imagedata r:id="rId322" o:title=""/>
            </v:shape>
            <v:shape style="position:absolute;left:4484;top:-428;width:1988;height:10" type="#_x0000_t75" stroked="false">
              <v:imagedata r:id="rId323" o:title=""/>
            </v:shape>
            <v:shape style="position:absolute;left:6467;top:-428;width:1848;height:10" type="#_x0000_t75" stroked="false">
              <v:imagedata r:id="rId164" o:title=""/>
            </v:shape>
            <v:shape style="position:absolute;left:8310;top:-428;width:1995;height:10" type="#_x0000_t75" stroked="false">
              <v:imagedata r:id="rId299" o:title=""/>
            </v:shape>
            <w10:wrap type="none"/>
          </v:group>
        </w:pict>
      </w:r>
      <w:r>
        <w:rPr>
          <w:rFonts w:ascii="Arial" w:hAnsi="Arial" w:cs="Arial" w:eastAsia="Arial" w:hint="default"/>
          <w:spacing w:val="-5"/>
        </w:rPr>
        <w:t>2011</w:t>
      </w:r>
      <w:r>
        <w:rPr>
          <w:rFonts w:ascii="Arial" w:hAnsi="Arial" w:cs="Arial" w:eastAsia="Arial" w:hint="default"/>
          <w:spacing w:val="-8"/>
        </w:rPr>
        <w:t> </w:t>
      </w:r>
      <w:r>
        <w:rPr/>
        <w:t>年度公司研发支出投入主要项目如下：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8288" w:val="left" w:leader="none"/>
        </w:tabs>
        <w:spacing w:before="36"/>
        <w:ind w:left="6816" w:right="1716" w:firstLine="0"/>
        <w:jc w:val="left"/>
        <w:rPr>
          <w:rFonts w:ascii="宋体" w:hAnsi="宋体" w:cs="宋体" w:eastAsia="宋体" w:hint="default"/>
          <w:sz w:val="21"/>
          <w:szCs w:val="21"/>
        </w:rPr>
      </w:pPr>
      <w:r>
        <w:rPr/>
        <w:pict>
          <v:shape style="position:absolute;margin-left:294.529999pt;margin-top:44.813686pt;width:163.736832pt;height:.48pt;mso-position-horizontal-relative:page;mso-position-vertical-relative:paragraph;z-index:-1167040" type="#_x0000_t75" stroked="false">
            <v:imagedata r:id="rId318" o:title=""/>
          </v:shape>
        </w:pict>
      </w:r>
      <w:r>
        <w:rPr/>
        <w:pict>
          <v:group style="position:absolute;margin-left:75.744003pt;margin-top:60.653645pt;width:453.7pt;height:5.05pt;mso-position-horizontal-relative:page;mso-position-vertical-relative:paragraph;z-index:-1167016" coordorigin="1515,1213" coordsize="9074,101">
            <v:shape style="position:absolute;left:1515;top:1213;width:1858;height:101" type="#_x0000_t75" stroked="false">
              <v:imagedata r:id="rId324" o:title=""/>
            </v:shape>
            <v:shape style="position:absolute;left:3348;top:1304;width:2547;height:10" type="#_x0000_t75" stroked="false">
              <v:imagedata r:id="rId325" o:title=""/>
            </v:shape>
            <v:shape style="position:absolute;left:5891;top:1304;width:3275;height:10" type="#_x0000_t75" stroked="false">
              <v:imagedata r:id="rId326" o:title=""/>
            </v:shape>
            <v:shape style="position:absolute;left:9160;top:1304;width:1428;height:10" type="#_x0000_t75" stroked="false">
              <v:imagedata r:id="rId327" o:title=""/>
            </v:shape>
            <w10:wrap type="none"/>
          </v:group>
        </w:pict>
      </w:r>
      <w:r>
        <w:rPr/>
        <w:pict>
          <v:group style="position:absolute;margin-left:75.744003pt;margin-top:101.693687pt;width:453.7pt;height:.5pt;mso-position-horizontal-relative:page;mso-position-vertical-relative:paragraph;z-index:-1166992" coordorigin="1515,2034" coordsize="9074,10">
            <v:shape style="position:absolute;left:1515;top:2034;width:1838;height:10" type="#_x0000_t75" stroked="false">
              <v:imagedata r:id="rId316" o:title=""/>
            </v:shape>
            <v:shape style="position:absolute;left:3348;top:2034;width:2547;height:10" type="#_x0000_t75" stroked="false">
              <v:imagedata r:id="rId325" o:title=""/>
            </v:shape>
            <v:shape style="position:absolute;left:5891;top:2034;width:3275;height:10" type="#_x0000_t75" stroked="false">
              <v:imagedata r:id="rId326" o:title=""/>
            </v:shape>
            <v:shape style="position:absolute;left:9160;top:2034;width:1428;height:10" type="#_x0000_t75" stroked="false">
              <v:imagedata r:id="rId327"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line="240" w:lineRule="auto" w:before="11"/>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846"/>
        <w:gridCol w:w="1347"/>
        <w:gridCol w:w="1195"/>
        <w:gridCol w:w="1570"/>
        <w:gridCol w:w="1700"/>
        <w:gridCol w:w="1418"/>
      </w:tblGrid>
      <w:tr>
        <w:trPr>
          <w:trHeight w:val="412" w:hRule="exact"/>
        </w:trPr>
        <w:tc>
          <w:tcPr>
            <w:tcW w:w="1846" w:type="dxa"/>
            <w:vMerge w:val="restart"/>
            <w:tcBorders>
              <w:top w:val="single" w:sz="8" w:space="0" w:color="000000"/>
              <w:left w:val="nil" w:sz="6" w:space="0" w:color="auto"/>
              <w:right w:val="single" w:sz="4" w:space="0" w:color="000000"/>
            </w:tcBorders>
            <w:shd w:val="clear" w:color="auto" w:fill="D9D9D9"/>
          </w:tcPr>
          <w:p>
            <w:pPr>
              <w:pStyle w:val="TableParagraph"/>
              <w:spacing w:line="240" w:lineRule="auto" w:before="164"/>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47" w:type="dxa"/>
            <w:vMerge w:val="restart"/>
            <w:tcBorders>
              <w:top w:val="single" w:sz="8"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9" w:right="0"/>
              <w:jc w:val="left"/>
              <w:rPr>
                <w:rFonts w:ascii="Arial" w:hAnsi="Arial" w:cs="Arial" w:eastAsia="Arial" w:hint="default"/>
                <w:sz w:val="21"/>
                <w:szCs w:val="21"/>
              </w:rPr>
            </w:pPr>
            <w:r>
              <w:rPr>
                <w:rFonts w:ascii="Arial"/>
                <w:b/>
                <w:sz w:val="21"/>
              </w:rPr>
              <w:t>2010-12-31</w:t>
            </w:r>
            <w:r>
              <w:rPr>
                <w:rFonts w:ascii="Arial"/>
                <w:sz w:val="21"/>
              </w:rPr>
            </w:r>
          </w:p>
        </w:tc>
        <w:tc>
          <w:tcPr>
            <w:tcW w:w="1195" w:type="dxa"/>
            <w:vMerge w:val="restart"/>
            <w:tcBorders>
              <w:top w:val="single" w:sz="8" w:space="0" w:color="000000"/>
              <w:left w:val="single" w:sz="4" w:space="0" w:color="000000"/>
              <w:right w:val="single" w:sz="4" w:space="0" w:color="000000"/>
            </w:tcBorders>
            <w:shd w:val="clear" w:color="auto" w:fill="D9D9D9"/>
          </w:tcPr>
          <w:p>
            <w:pPr>
              <w:pStyle w:val="TableParagraph"/>
              <w:spacing w:line="240" w:lineRule="auto" w:before="164"/>
              <w:ind w:left="170"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3270" w:type="dxa"/>
            <w:gridSpan w:val="2"/>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18" w:type="dxa"/>
            <w:vMerge w:val="restart"/>
            <w:tcBorders>
              <w:top w:val="single" w:sz="8" w:space="0" w:color="000000"/>
              <w:left w:val="single" w:sz="4" w:space="0" w:color="000000"/>
              <w:right w:val="nil" w:sz="6" w:space="0" w:color="auto"/>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2" w:right="0"/>
              <w:jc w:val="left"/>
              <w:rPr>
                <w:rFonts w:ascii="Arial" w:hAnsi="Arial" w:cs="Arial" w:eastAsia="Arial" w:hint="default"/>
                <w:sz w:val="21"/>
                <w:szCs w:val="21"/>
              </w:rPr>
            </w:pPr>
            <w:r>
              <w:rPr>
                <w:rFonts w:ascii="Arial"/>
                <w:b/>
                <w:sz w:val="21"/>
              </w:rPr>
              <w:t>2011-12-31</w:t>
            </w:r>
            <w:r>
              <w:rPr>
                <w:rFonts w:ascii="Arial"/>
                <w:sz w:val="21"/>
              </w:rPr>
            </w:r>
          </w:p>
        </w:tc>
      </w:tr>
      <w:tr>
        <w:trPr>
          <w:trHeight w:val="403" w:hRule="exact"/>
        </w:trPr>
        <w:tc>
          <w:tcPr>
            <w:tcW w:w="1846" w:type="dxa"/>
            <w:vMerge/>
            <w:tcBorders>
              <w:left w:val="nil" w:sz="6" w:space="0" w:color="auto"/>
              <w:bottom w:val="nil" w:sz="6" w:space="0" w:color="auto"/>
              <w:right w:val="single" w:sz="4" w:space="0" w:color="000000"/>
            </w:tcBorders>
            <w:shd w:val="clear" w:color="auto" w:fill="D9D9D9"/>
          </w:tcPr>
          <w:p>
            <w:pPr/>
          </w:p>
        </w:tc>
        <w:tc>
          <w:tcPr>
            <w:tcW w:w="1347" w:type="dxa"/>
            <w:vMerge/>
            <w:tcBorders>
              <w:left w:val="single" w:sz="4" w:space="0" w:color="000000"/>
              <w:bottom w:val="nil" w:sz="6" w:space="0" w:color="auto"/>
              <w:right w:val="single" w:sz="4" w:space="0" w:color="000000"/>
            </w:tcBorders>
            <w:shd w:val="clear" w:color="auto" w:fill="D9D9D9"/>
          </w:tcPr>
          <w:p>
            <w:pPr/>
          </w:p>
        </w:tc>
        <w:tc>
          <w:tcPr>
            <w:tcW w:w="1195" w:type="dxa"/>
            <w:vMerge/>
            <w:tcBorders>
              <w:left w:val="single" w:sz="4" w:space="0" w:color="000000"/>
              <w:bottom w:val="nil" w:sz="6" w:space="0" w:color="auto"/>
              <w:right w:val="single" w:sz="4" w:space="0" w:color="000000"/>
            </w:tcBorders>
            <w:shd w:val="clear" w:color="auto" w:fill="D9D9D9"/>
          </w:tcPr>
          <w:p>
            <w:pPr/>
          </w:p>
        </w:tc>
        <w:tc>
          <w:tcPr>
            <w:tcW w:w="157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3"/>
              <w:ind w:left="146" w:right="0"/>
              <w:jc w:val="left"/>
              <w:rPr>
                <w:rFonts w:ascii="宋体" w:hAnsi="宋体" w:cs="宋体" w:eastAsia="宋体" w:hint="default"/>
                <w:sz w:val="21"/>
                <w:szCs w:val="21"/>
              </w:rPr>
            </w:pPr>
            <w:r>
              <w:rPr>
                <w:rFonts w:ascii="宋体" w:hAnsi="宋体" w:cs="宋体" w:eastAsia="宋体" w:hint="default"/>
                <w:b/>
                <w:bCs/>
                <w:sz w:val="21"/>
                <w:szCs w:val="21"/>
              </w:rPr>
              <w:t>计入当期损益</w:t>
            </w:r>
            <w:r>
              <w:rPr>
                <w:rFonts w:ascii="宋体" w:hAnsi="宋体" w:cs="宋体" w:eastAsia="宋体" w:hint="default"/>
                <w:sz w:val="21"/>
                <w:szCs w:val="21"/>
              </w:rPr>
            </w:r>
          </w:p>
        </w:tc>
        <w:tc>
          <w:tcPr>
            <w:tcW w:w="170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3"/>
              <w:ind w:right="104"/>
              <w:jc w:val="right"/>
              <w:rPr>
                <w:rFonts w:ascii="宋体" w:hAnsi="宋体" w:cs="宋体" w:eastAsia="宋体" w:hint="default"/>
                <w:sz w:val="21"/>
                <w:szCs w:val="21"/>
              </w:rPr>
            </w:pPr>
            <w:r>
              <w:rPr>
                <w:rFonts w:ascii="宋体" w:hAnsi="宋体" w:cs="宋体" w:eastAsia="宋体" w:hint="default"/>
                <w:b/>
                <w:bCs/>
                <w:sz w:val="21"/>
                <w:szCs w:val="21"/>
              </w:rPr>
              <w:t>确认为无形资产</w:t>
            </w:r>
            <w:r>
              <w:rPr>
                <w:rFonts w:ascii="宋体" w:hAnsi="宋体" w:cs="宋体" w:eastAsia="宋体" w:hint="default"/>
                <w:sz w:val="21"/>
                <w:szCs w:val="21"/>
              </w:rPr>
            </w:r>
          </w:p>
        </w:tc>
        <w:tc>
          <w:tcPr>
            <w:tcW w:w="1418" w:type="dxa"/>
            <w:vMerge/>
            <w:tcBorders>
              <w:left w:val="single" w:sz="4" w:space="0" w:color="000000"/>
              <w:bottom w:val="nil" w:sz="6" w:space="0" w:color="auto"/>
              <w:right w:val="nil" w:sz="6" w:space="0" w:color="auto"/>
            </w:tcBorders>
            <w:shd w:val="clear" w:color="auto" w:fill="D9D9D9"/>
          </w:tcPr>
          <w:p>
            <w:pPr/>
          </w:p>
        </w:tc>
      </w:tr>
      <w:tr>
        <w:trPr>
          <w:trHeight w:val="767" w:hRule="exact"/>
        </w:trPr>
        <w:tc>
          <w:tcPr>
            <w:tcW w:w="1846" w:type="dxa"/>
            <w:tcBorders>
              <w:top w:val="nil" w:sz="6" w:space="0" w:color="auto"/>
              <w:left w:val="nil" w:sz="6" w:space="0" w:color="auto"/>
              <w:bottom w:val="nil" w:sz="6" w:space="0" w:color="auto"/>
              <w:right w:val="single" w:sz="4" w:space="0" w:color="000000"/>
            </w:tcBorders>
          </w:tcPr>
          <w:p>
            <w:pPr>
              <w:pStyle w:val="TableParagraph"/>
              <w:spacing w:line="314" w:lineRule="auto" w:before="52"/>
              <w:ind w:left="108" w:right="50"/>
              <w:jc w:val="left"/>
              <w:rPr>
                <w:rFonts w:ascii="宋体" w:hAnsi="宋体" w:cs="宋体" w:eastAsia="宋体" w:hint="default"/>
                <w:sz w:val="21"/>
                <w:szCs w:val="21"/>
              </w:rPr>
            </w:pPr>
            <w:r>
              <w:rPr>
                <w:rFonts w:ascii="宋体" w:hAnsi="宋体" w:cs="宋体" w:eastAsia="宋体" w:hint="default"/>
                <w:spacing w:val="-2"/>
                <w:sz w:val="21"/>
                <w:szCs w:val="21"/>
              </w:rPr>
              <w:t>客户关系管理系统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1,518.10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1,502.83</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21"/>
                <w:szCs w:val="21"/>
              </w:rPr>
            </w:pPr>
            <w:r>
              <w:rPr>
                <w:rFonts w:ascii="Arial"/>
                <w:sz w:val="21"/>
              </w:rPr>
              <w:t>325.33</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z w:val="21"/>
              </w:rPr>
              <w:t>901.77</w:t>
            </w:r>
          </w:p>
        </w:tc>
        <w:tc>
          <w:tcPr>
            <w:tcW w:w="141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1,793.83</w:t>
            </w:r>
          </w:p>
        </w:tc>
      </w:tr>
      <w:tr>
        <w:trPr>
          <w:trHeight w:val="725" w:hRule="exact"/>
        </w:trPr>
        <w:tc>
          <w:tcPr>
            <w:tcW w:w="1846" w:type="dxa"/>
            <w:tcBorders>
              <w:top w:val="nil" w:sz="6" w:space="0" w:color="auto"/>
              <w:left w:val="nil" w:sz="6" w:space="0" w:color="auto"/>
              <w:bottom w:val="nil" w:sz="6" w:space="0" w:color="auto"/>
              <w:right w:val="single" w:sz="4" w:space="0" w:color="000000"/>
            </w:tcBorders>
          </w:tcPr>
          <w:p>
            <w:pPr>
              <w:pStyle w:val="TableParagraph"/>
              <w:spacing w:line="314" w:lineRule="auto" w:before="15"/>
              <w:ind w:left="108" w:right="48"/>
              <w:jc w:val="left"/>
              <w:rPr>
                <w:rFonts w:ascii="宋体" w:hAnsi="宋体" w:cs="宋体" w:eastAsia="宋体" w:hint="default"/>
                <w:sz w:val="21"/>
                <w:szCs w:val="21"/>
              </w:rPr>
            </w:pPr>
            <w:r>
              <w:rPr>
                <w:rFonts w:ascii="宋体" w:hAnsi="宋体" w:cs="宋体" w:eastAsia="宋体" w:hint="default"/>
                <w:spacing w:val="-2"/>
                <w:sz w:val="21"/>
                <w:szCs w:val="21"/>
              </w:rPr>
              <w:t>企业智能决策支持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平台项目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1,695.42</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1,316.98</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21"/>
                <w:szCs w:val="21"/>
              </w:rPr>
            </w:pPr>
            <w:r>
              <w:rPr>
                <w:rFonts w:ascii="Arial"/>
                <w:sz w:val="21"/>
              </w:rPr>
              <w:t>285.77</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pacing w:val="-1"/>
                <w:sz w:val="21"/>
              </w:rPr>
              <w:t>1,376.16</w:t>
            </w:r>
          </w:p>
        </w:tc>
        <w:tc>
          <w:tcPr>
            <w:tcW w:w="1418"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1,350.47</w:t>
            </w:r>
          </w:p>
        </w:tc>
      </w:tr>
      <w:tr>
        <w:trPr>
          <w:trHeight w:val="385" w:hRule="exact"/>
        </w:trPr>
        <w:tc>
          <w:tcPr>
            <w:tcW w:w="1846" w:type="dxa"/>
            <w:tcBorders>
              <w:top w:val="nil" w:sz="6" w:space="0" w:color="auto"/>
              <w:left w:val="nil" w:sz="6" w:space="0" w:color="auto"/>
              <w:bottom w:val="single" w:sz="8" w:space="0" w:color="000000"/>
              <w:right w:val="single" w:sz="4" w:space="0" w:color="000000"/>
            </w:tcBorders>
          </w:tcPr>
          <w:p>
            <w:pPr>
              <w:pStyle w:val="TableParagraph"/>
              <w:spacing w:line="240" w:lineRule="auto" w:before="39"/>
              <w:ind w:left="108" w:right="0"/>
              <w:jc w:val="left"/>
              <w:rPr>
                <w:rFonts w:ascii="宋体" w:hAnsi="宋体" w:cs="宋体" w:eastAsia="宋体" w:hint="default"/>
                <w:sz w:val="21"/>
                <w:szCs w:val="21"/>
              </w:rPr>
            </w:pPr>
            <w:r>
              <w:rPr>
                <w:rFonts w:ascii="宋体" w:hAnsi="宋体" w:cs="宋体" w:eastAsia="宋体" w:hint="default"/>
                <w:sz w:val="21"/>
                <w:szCs w:val="21"/>
              </w:rPr>
              <w:t>融合计费系统项目</w:t>
            </w:r>
          </w:p>
        </w:tc>
        <w:tc>
          <w:tcPr>
            <w:tcW w:w="134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9"/>
              <w:ind w:right="99"/>
              <w:jc w:val="right"/>
              <w:rPr>
                <w:rFonts w:ascii="Arial" w:hAnsi="Arial" w:cs="Arial" w:eastAsia="Arial" w:hint="default"/>
                <w:sz w:val="21"/>
                <w:szCs w:val="21"/>
              </w:rPr>
            </w:pPr>
            <w:r>
              <w:rPr>
                <w:rFonts w:ascii="Arial"/>
                <w:spacing w:val="-1"/>
                <w:sz w:val="21"/>
              </w:rPr>
              <w:t>1,396.74</w:t>
            </w:r>
          </w:p>
        </w:tc>
        <w:tc>
          <w:tcPr>
            <w:tcW w:w="119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9"/>
              <w:ind w:right="98"/>
              <w:jc w:val="right"/>
              <w:rPr>
                <w:rFonts w:ascii="Arial" w:hAnsi="Arial" w:cs="Arial" w:eastAsia="Arial" w:hint="default"/>
                <w:sz w:val="21"/>
                <w:szCs w:val="21"/>
              </w:rPr>
            </w:pPr>
            <w:r>
              <w:rPr>
                <w:rFonts w:ascii="Arial"/>
                <w:spacing w:val="-1"/>
                <w:sz w:val="21"/>
              </w:rPr>
              <w:t>1,420.70</w:t>
            </w:r>
          </w:p>
        </w:tc>
        <w:tc>
          <w:tcPr>
            <w:tcW w:w="157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9"/>
              <w:ind w:right="100"/>
              <w:jc w:val="right"/>
              <w:rPr>
                <w:rFonts w:ascii="Arial" w:hAnsi="Arial" w:cs="Arial" w:eastAsia="Arial" w:hint="default"/>
                <w:sz w:val="21"/>
                <w:szCs w:val="21"/>
              </w:rPr>
            </w:pPr>
            <w:r>
              <w:rPr>
                <w:rFonts w:ascii="Arial"/>
                <w:sz w:val="21"/>
              </w:rPr>
              <w:t>338.33</w:t>
            </w:r>
          </w:p>
        </w:tc>
        <w:tc>
          <w:tcPr>
            <w:tcW w:w="170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49"/>
              <w:ind w:right="99"/>
              <w:jc w:val="right"/>
              <w:rPr>
                <w:rFonts w:ascii="Arial" w:hAnsi="Arial" w:cs="Arial" w:eastAsia="Arial" w:hint="default"/>
                <w:sz w:val="21"/>
                <w:szCs w:val="21"/>
              </w:rPr>
            </w:pPr>
            <w:r>
              <w:rPr>
                <w:rFonts w:ascii="Arial"/>
                <w:spacing w:val="-1"/>
                <w:sz w:val="21"/>
              </w:rPr>
              <w:t>1,356.74</w:t>
            </w:r>
          </w:p>
        </w:tc>
        <w:tc>
          <w:tcPr>
            <w:tcW w:w="1418" w:type="dxa"/>
            <w:tcBorders>
              <w:top w:val="nil" w:sz="6" w:space="0" w:color="auto"/>
              <w:left w:val="single" w:sz="4" w:space="0" w:color="000000"/>
              <w:bottom w:val="single" w:sz="8" w:space="0" w:color="000000"/>
              <w:right w:val="nil" w:sz="6" w:space="0" w:color="auto"/>
            </w:tcBorders>
          </w:tcPr>
          <w:p>
            <w:pPr>
              <w:pStyle w:val="TableParagraph"/>
              <w:spacing w:line="240" w:lineRule="auto" w:before="49"/>
              <w:ind w:right="103"/>
              <w:jc w:val="right"/>
              <w:rPr>
                <w:rFonts w:ascii="Arial" w:hAnsi="Arial" w:cs="Arial" w:eastAsia="Arial" w:hint="default"/>
                <w:sz w:val="21"/>
                <w:szCs w:val="21"/>
              </w:rPr>
            </w:pPr>
            <w:r>
              <w:rPr>
                <w:rFonts w:ascii="Arial"/>
                <w:spacing w:val="-1"/>
                <w:sz w:val="21"/>
              </w:rPr>
              <w:t>1,122.37</w:t>
            </w:r>
          </w:p>
        </w:tc>
      </w:tr>
    </w:tbl>
    <w:p>
      <w:pPr>
        <w:spacing w:after="0" w:line="240" w:lineRule="auto"/>
        <w:jc w:val="right"/>
        <w:rPr>
          <w:rFonts w:ascii="Arial" w:hAnsi="Arial" w:cs="Arial" w:eastAsia="Arial" w:hint="default"/>
          <w:sz w:val="21"/>
          <w:szCs w:val="21"/>
        </w:rPr>
        <w:sectPr>
          <w:pgSz w:w="11910" w:h="16840"/>
          <w:pgMar w:header="877" w:footer="835" w:top="1060" w:bottom="1020" w:left="1400" w:right="0"/>
        </w:sectPr>
      </w:pPr>
    </w:p>
    <w:p>
      <w:pPr>
        <w:spacing w:line="240" w:lineRule="auto" w:before="10"/>
        <w:rPr>
          <w:rFonts w:ascii="宋体" w:hAnsi="宋体" w:cs="宋体" w:eastAsia="宋体" w:hint="default"/>
          <w:sz w:val="27"/>
          <w:szCs w:val="27"/>
        </w:rPr>
      </w:pPr>
      <w:r>
        <w:rPr/>
        <w:pict>
          <v:group style="position:absolute;margin-left:75.744003pt;margin-top:108.980003pt;width:453.7pt;height:.5pt;mso-position-horizontal-relative:page;mso-position-vertical-relative:page;z-index:-1166944" coordorigin="1515,2180" coordsize="9074,10">
            <v:shape style="position:absolute;left:1515;top:2180;width:1838;height:10" type="#_x0000_t75" stroked="false">
              <v:imagedata r:id="rId316" o:title=""/>
            </v:shape>
            <v:shape style="position:absolute;left:3348;top:2180;width:2547;height:10" type="#_x0000_t75" stroked="false">
              <v:imagedata r:id="rId317" o:title=""/>
            </v:shape>
            <v:shape style="position:absolute;left:5891;top:2180;width:3275;height:10" type="#_x0000_t75" stroked="false">
              <v:imagedata r:id="rId318" o:title=""/>
            </v:shape>
            <v:shape style="position:absolute;left:9160;top:2180;width:1428;height:10" type="#_x0000_t75" stroked="false">
              <v:imagedata r:id="rId319" o:title=""/>
            </v:shape>
            <w10:wrap type="none"/>
          </v:group>
        </w:pict>
      </w:r>
      <w:r>
        <w:rPr/>
        <w:pict>
          <v:group style="position:absolute;margin-left:75.744003pt;margin-top:163.579941pt;width:453.7pt;height:.5pt;mso-position-horizontal-relative:page;mso-position-vertical-relative:page;z-index:-1166920" coordorigin="1515,3272" coordsize="9074,10">
            <v:shape style="position:absolute;left:1515;top:3272;width:1838;height:10" type="#_x0000_t75" stroked="false">
              <v:imagedata r:id="rId316" o:title=""/>
            </v:shape>
            <v:shape style="position:absolute;left:3348;top:3272;width:2547;height:10" type="#_x0000_t75" stroked="false">
              <v:imagedata r:id="rId325" o:title=""/>
            </v:shape>
            <v:shape style="position:absolute;left:5891;top:3272;width:3275;height:10" type="#_x0000_t75" stroked="false">
              <v:imagedata r:id="rId326" o:title=""/>
            </v:shape>
            <v:shape style="position:absolute;left:9160;top:3272;width:1428;height:10" type="#_x0000_t75" stroked="false">
              <v:imagedata r:id="rId327" o:title=""/>
            </v:shape>
            <w10:wrap type="none"/>
          </v:group>
        </w:pict>
      </w:r>
      <w:r>
        <w:rPr/>
        <w:pict>
          <v:group style="position:absolute;margin-left:75.744003pt;margin-top:200.059998pt;width:453.7pt;height:.5pt;mso-position-horizontal-relative:page;mso-position-vertical-relative:page;z-index:-1166896" coordorigin="1515,4001" coordsize="9074,10">
            <v:shape style="position:absolute;left:1515;top:4001;width:1838;height:10" type="#_x0000_t75" stroked="false">
              <v:imagedata r:id="rId316" o:title=""/>
            </v:shape>
            <v:shape style="position:absolute;left:3348;top:4001;width:2547;height:10" type="#_x0000_t75" stroked="false">
              <v:imagedata r:id="rId317" o:title=""/>
            </v:shape>
            <v:shape style="position:absolute;left:5891;top:4001;width:3275;height:10" type="#_x0000_t75" stroked="false">
              <v:imagedata r:id="rId318" o:title=""/>
            </v:shape>
            <v:shape style="position:absolute;left:9160;top:4001;width:1428;height:10" type="#_x0000_t75" stroked="false">
              <v:imagedata r:id="rId319" o:title=""/>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1858"/>
        <w:gridCol w:w="1347"/>
        <w:gridCol w:w="1195"/>
        <w:gridCol w:w="1570"/>
        <w:gridCol w:w="1700"/>
        <w:gridCol w:w="1418"/>
      </w:tblGrid>
      <w:tr>
        <w:trPr>
          <w:trHeight w:val="768" w:hRule="exact"/>
        </w:trPr>
        <w:tc>
          <w:tcPr>
            <w:tcW w:w="1858" w:type="dxa"/>
            <w:tcBorders>
              <w:top w:val="single" w:sz="8" w:space="0" w:color="000000"/>
              <w:left w:val="nil" w:sz="6" w:space="0" w:color="auto"/>
              <w:bottom w:val="nil" w:sz="6" w:space="0" w:color="auto"/>
              <w:right w:val="single" w:sz="4" w:space="0" w:color="000000"/>
            </w:tcBorders>
          </w:tcPr>
          <w:p>
            <w:pPr>
              <w:pStyle w:val="TableParagraph"/>
              <w:spacing w:line="314" w:lineRule="auto" w:before="42"/>
              <w:ind w:left="120" w:right="48"/>
              <w:jc w:val="left"/>
              <w:rPr>
                <w:rFonts w:ascii="宋体" w:hAnsi="宋体" w:cs="宋体" w:eastAsia="宋体" w:hint="default"/>
                <w:sz w:val="21"/>
                <w:szCs w:val="21"/>
              </w:rPr>
            </w:pPr>
            <w:r>
              <w:rPr>
                <w:rFonts w:ascii="宋体" w:hAnsi="宋体" w:cs="宋体" w:eastAsia="宋体" w:hint="default"/>
                <w:spacing w:val="-2"/>
                <w:sz w:val="21"/>
                <w:szCs w:val="21"/>
              </w:rPr>
              <w:t>新一代电信运营支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撑系统项目</w:t>
            </w:r>
          </w:p>
        </w:tc>
        <w:tc>
          <w:tcPr>
            <w:tcW w:w="1347"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1,366.09</w:t>
            </w:r>
          </w:p>
        </w:tc>
        <w:tc>
          <w:tcPr>
            <w:tcW w:w="1195"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2,136.38</w:t>
            </w:r>
          </w:p>
        </w:tc>
        <w:tc>
          <w:tcPr>
            <w:tcW w:w="1570"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Arial" w:hAnsi="Arial" w:cs="Arial" w:eastAsia="Arial" w:hint="default"/>
                <w:sz w:val="21"/>
                <w:szCs w:val="21"/>
              </w:rPr>
            </w:pPr>
            <w:r>
              <w:rPr>
                <w:rFonts w:ascii="Arial"/>
                <w:sz w:val="21"/>
              </w:rPr>
              <w:t>373.04</w:t>
            </w:r>
          </w:p>
        </w:tc>
        <w:tc>
          <w:tcPr>
            <w:tcW w:w="1700"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1,185.69</w:t>
            </w:r>
          </w:p>
        </w:tc>
        <w:tc>
          <w:tcPr>
            <w:tcW w:w="1418" w:type="dxa"/>
            <w:tcBorders>
              <w:top w:val="single" w:sz="8"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1,943.74</w:t>
            </w:r>
          </w:p>
        </w:tc>
      </w:tr>
      <w:tr>
        <w:trPr>
          <w:trHeight w:val="1091"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314" w:lineRule="auto" w:before="16"/>
              <w:ind w:left="120" w:right="48"/>
              <w:jc w:val="both"/>
              <w:rPr>
                <w:rFonts w:ascii="宋体" w:hAnsi="宋体" w:cs="宋体" w:eastAsia="宋体" w:hint="default"/>
                <w:sz w:val="21"/>
                <w:szCs w:val="21"/>
              </w:rPr>
            </w:pPr>
            <w:r>
              <w:rPr>
                <w:rFonts w:ascii="宋体" w:hAnsi="宋体" w:cs="宋体" w:eastAsia="宋体" w:hint="default"/>
                <w:spacing w:val="-2"/>
                <w:sz w:val="21"/>
                <w:szCs w:val="21"/>
              </w:rPr>
              <w:t>基于架构和构件库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的电信业务中间件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平台项目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8"/>
              <w:jc w:val="right"/>
              <w:rPr>
                <w:rFonts w:ascii="Arial" w:hAnsi="Arial" w:cs="Arial" w:eastAsia="Arial" w:hint="default"/>
                <w:sz w:val="21"/>
                <w:szCs w:val="21"/>
              </w:rPr>
            </w:pPr>
            <w:r>
              <w:rPr>
                <w:rFonts w:ascii="Arial"/>
                <w:sz w:val="21"/>
              </w:rPr>
              <w:t>386.54</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8"/>
              <w:jc w:val="right"/>
              <w:rPr>
                <w:rFonts w:ascii="Arial" w:hAnsi="Arial" w:cs="Arial" w:eastAsia="Arial" w:hint="default"/>
                <w:sz w:val="21"/>
                <w:szCs w:val="21"/>
              </w:rPr>
            </w:pPr>
            <w:r>
              <w:rPr>
                <w:rFonts w:ascii="Arial"/>
                <w:sz w:val="21"/>
              </w:rPr>
              <w:t>793.47</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1"/>
              <w:jc w:val="right"/>
              <w:rPr>
                <w:rFonts w:ascii="Arial" w:hAnsi="Arial" w:cs="Arial" w:eastAsia="Arial" w:hint="default"/>
                <w:sz w:val="21"/>
                <w:szCs w:val="21"/>
              </w:rPr>
            </w:pPr>
            <w:r>
              <w:rPr>
                <w:rFonts w:ascii="Arial"/>
                <w:spacing w:val="-3"/>
                <w:sz w:val="21"/>
              </w:rPr>
              <w:t>556.11</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9"/>
              <w:jc w:val="right"/>
              <w:rPr>
                <w:rFonts w:ascii="Arial" w:hAnsi="Arial" w:cs="Arial" w:eastAsia="Arial" w:hint="default"/>
                <w:sz w:val="21"/>
                <w:szCs w:val="21"/>
              </w:rPr>
            </w:pPr>
            <w:r>
              <w:rPr>
                <w:rFonts w:ascii="Arial"/>
                <w:sz w:val="21"/>
              </w:rPr>
              <w:t>425.59</w:t>
            </w:r>
          </w:p>
        </w:tc>
        <w:tc>
          <w:tcPr>
            <w:tcW w:w="141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3"/>
              <w:jc w:val="right"/>
              <w:rPr>
                <w:rFonts w:ascii="Arial" w:hAnsi="Arial" w:cs="Arial" w:eastAsia="Arial" w:hint="default"/>
                <w:sz w:val="21"/>
                <w:szCs w:val="21"/>
              </w:rPr>
            </w:pPr>
            <w:r>
              <w:rPr>
                <w:rFonts w:ascii="Arial"/>
                <w:sz w:val="21"/>
              </w:rPr>
              <w:t>198.31</w:t>
            </w:r>
          </w:p>
        </w:tc>
      </w:tr>
      <w:tr>
        <w:trPr>
          <w:trHeight w:val="725"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314" w:lineRule="auto" w:before="15"/>
              <w:ind w:left="120" w:right="48"/>
              <w:jc w:val="left"/>
              <w:rPr>
                <w:rFonts w:ascii="宋体" w:hAnsi="宋体" w:cs="宋体" w:eastAsia="宋体" w:hint="default"/>
                <w:sz w:val="21"/>
                <w:szCs w:val="21"/>
              </w:rPr>
            </w:pPr>
            <w:r>
              <w:rPr>
                <w:rFonts w:ascii="宋体" w:hAnsi="宋体" w:cs="宋体" w:eastAsia="宋体" w:hint="default"/>
                <w:spacing w:val="-2"/>
                <w:sz w:val="21"/>
                <w:szCs w:val="21"/>
              </w:rPr>
              <w:t>情报线索分析系统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项目</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z w:val="21"/>
              </w:rPr>
              <w:t>395.83</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21"/>
                <w:szCs w:val="21"/>
              </w:rPr>
            </w:pPr>
            <w:r>
              <w:rPr>
                <w:rFonts w:ascii="Arial"/>
                <w:spacing w:val="-1"/>
                <w:sz w:val="21"/>
              </w:rPr>
              <w:t>1,755.57</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21"/>
                <w:szCs w:val="21"/>
              </w:rPr>
            </w:pPr>
            <w:r>
              <w:rPr>
                <w:rFonts w:ascii="Arial"/>
                <w:sz w:val="21"/>
              </w:rPr>
              <w:t>510.50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21"/>
                <w:szCs w:val="21"/>
              </w:rPr>
            </w:pPr>
            <w:r>
              <w:rPr>
                <w:rFonts w:ascii="Arial"/>
                <w:sz w:val="21"/>
              </w:rPr>
              <w:t>220.98</w:t>
            </w:r>
          </w:p>
        </w:tc>
        <w:tc>
          <w:tcPr>
            <w:tcW w:w="1418"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1,419.93</w:t>
            </w:r>
          </w:p>
        </w:tc>
      </w:tr>
      <w:tr>
        <w:trPr>
          <w:trHeight w:val="39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0" w:right="0"/>
              <w:jc w:val="left"/>
              <w:rPr>
                <w:rFonts w:ascii="宋体" w:hAnsi="宋体" w:cs="宋体" w:eastAsia="宋体" w:hint="default"/>
                <w:sz w:val="21"/>
                <w:szCs w:val="21"/>
              </w:rPr>
            </w:pPr>
            <w:r>
              <w:rPr>
                <w:rFonts w:ascii="宋体" w:hAnsi="宋体" w:cs="宋体" w:eastAsia="宋体" w:hint="default"/>
                <w:sz w:val="21"/>
                <w:szCs w:val="21"/>
              </w:rPr>
              <w:t>融合消息系统项目</w:t>
            </w:r>
          </w:p>
        </w:tc>
        <w:tc>
          <w:tcPr>
            <w:tcW w:w="1347"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98"/>
              <w:jc w:val="right"/>
              <w:rPr>
                <w:rFonts w:ascii="Arial" w:hAnsi="Arial" w:cs="Arial" w:eastAsia="Arial" w:hint="default"/>
                <w:sz w:val="21"/>
                <w:szCs w:val="21"/>
              </w:rPr>
            </w:pPr>
            <w:r>
              <w:rPr>
                <w:rFonts w:ascii="Arial"/>
                <w:sz w:val="21"/>
              </w:rPr>
              <w:t>766.88</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0"/>
              <w:jc w:val="right"/>
              <w:rPr>
                <w:rFonts w:ascii="Arial" w:hAnsi="Arial" w:cs="Arial" w:eastAsia="Arial" w:hint="default"/>
                <w:sz w:val="21"/>
                <w:szCs w:val="21"/>
              </w:rPr>
            </w:pPr>
            <w:r>
              <w:rPr>
                <w:rFonts w:ascii="Arial"/>
                <w:sz w:val="21"/>
              </w:rPr>
              <w:t>766.88</w:t>
            </w:r>
          </w:p>
        </w:tc>
        <w:tc>
          <w:tcPr>
            <w:tcW w:w="170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nil" w:sz="6" w:space="0" w:color="auto"/>
            </w:tcBorders>
          </w:tcPr>
          <w:p>
            <w:pPr/>
          </w:p>
        </w:tc>
      </w:tr>
      <w:tr>
        <w:trPr>
          <w:trHeight w:val="29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85" w:lineRule="exact" w:before="46"/>
              <w:ind w:left="120" w:right="0"/>
              <w:jc w:val="left"/>
              <w:rPr>
                <w:rFonts w:ascii="宋体" w:hAnsi="宋体" w:cs="宋体" w:eastAsia="宋体" w:hint="default"/>
                <w:sz w:val="21"/>
                <w:szCs w:val="21"/>
              </w:rPr>
            </w:pPr>
            <w:r>
              <w:rPr>
                <w:rFonts w:ascii="宋体" w:hAnsi="宋体" w:cs="宋体" w:eastAsia="宋体" w:hint="default"/>
                <w:sz w:val="21"/>
                <w:szCs w:val="21"/>
              </w:rPr>
              <w:t>联通</w:t>
            </w:r>
            <w:r>
              <w:rPr>
                <w:rFonts w:ascii="宋体" w:hAnsi="宋体" w:cs="宋体" w:eastAsia="宋体" w:hint="default"/>
                <w:spacing w:val="-54"/>
                <w:sz w:val="21"/>
                <w:szCs w:val="21"/>
              </w:rPr>
              <w:t> </w:t>
            </w:r>
            <w:r>
              <w:rPr>
                <w:rFonts w:ascii="Arial" w:hAnsi="Arial" w:cs="Arial" w:eastAsia="Arial" w:hint="default"/>
                <w:sz w:val="21"/>
                <w:szCs w:val="21"/>
              </w:rPr>
              <w:t>NGBSS</w:t>
            </w:r>
            <w:r>
              <w:rPr>
                <w:rFonts w:ascii="Arial" w:hAnsi="Arial" w:cs="Arial" w:eastAsia="Arial" w:hint="default"/>
                <w:spacing w:val="-4"/>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347"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98"/>
              <w:jc w:val="right"/>
              <w:rPr>
                <w:rFonts w:ascii="Arial" w:hAnsi="Arial" w:cs="Arial" w:eastAsia="Arial" w:hint="default"/>
                <w:sz w:val="21"/>
                <w:szCs w:val="21"/>
              </w:rPr>
            </w:pPr>
            <w:r>
              <w:rPr>
                <w:rFonts w:ascii="Arial"/>
                <w:sz w:val="21"/>
              </w:rPr>
              <w:t>343.94</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0"/>
              <w:jc w:val="right"/>
              <w:rPr>
                <w:rFonts w:ascii="Arial" w:hAnsi="Arial" w:cs="Arial" w:eastAsia="Arial" w:hint="default"/>
                <w:sz w:val="21"/>
                <w:szCs w:val="21"/>
              </w:rPr>
            </w:pPr>
            <w:r>
              <w:rPr>
                <w:rFonts w:ascii="Arial"/>
                <w:sz w:val="21"/>
              </w:rPr>
              <w:t>343.94</w:t>
            </w:r>
          </w:p>
        </w:tc>
        <w:tc>
          <w:tcPr>
            <w:tcW w:w="170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nil" w:sz="6" w:space="0" w:color="auto"/>
            </w:tcBorders>
          </w:tcPr>
          <w:p>
            <w:pPr/>
          </w:p>
        </w:tc>
      </w:tr>
      <w:tr>
        <w:trPr>
          <w:trHeight w:val="52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162"/>
              <w:ind w:left="120" w:right="0"/>
              <w:jc w:val="left"/>
              <w:rPr>
                <w:rFonts w:ascii="宋体" w:hAnsi="宋体" w:cs="宋体" w:eastAsia="宋体" w:hint="default"/>
                <w:sz w:val="21"/>
                <w:szCs w:val="21"/>
              </w:rPr>
            </w:pPr>
            <w:r>
              <w:rPr>
                <w:rFonts w:ascii="宋体" w:hAnsi="宋体" w:cs="宋体" w:eastAsia="宋体" w:hint="default"/>
                <w:sz w:val="21"/>
                <w:szCs w:val="21"/>
              </w:rPr>
              <w:t>公安综合应用类</w:t>
            </w:r>
          </w:p>
        </w:tc>
        <w:tc>
          <w:tcPr>
            <w:tcW w:w="1347"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4"/>
                <w:sz w:val="21"/>
              </w:rPr>
              <w:t>116.26</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01"/>
              <w:jc w:val="right"/>
              <w:rPr>
                <w:rFonts w:ascii="Arial" w:hAnsi="Arial" w:cs="Arial" w:eastAsia="Arial" w:hint="default"/>
                <w:sz w:val="21"/>
                <w:szCs w:val="21"/>
              </w:rPr>
            </w:pPr>
            <w:r>
              <w:rPr>
                <w:rFonts w:ascii="Arial"/>
                <w:spacing w:val="-4"/>
                <w:sz w:val="21"/>
              </w:rPr>
              <w:t>116.26</w:t>
            </w:r>
          </w:p>
        </w:tc>
        <w:tc>
          <w:tcPr>
            <w:tcW w:w="170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nil" w:sz="6" w:space="0" w:color="auto"/>
            </w:tcBorders>
          </w:tcPr>
          <w:p>
            <w:pPr/>
          </w:p>
        </w:tc>
      </w:tr>
      <w:tr>
        <w:trPr>
          <w:trHeight w:val="393"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0" w:right="0"/>
              <w:jc w:val="left"/>
              <w:rPr>
                <w:rFonts w:ascii="宋体" w:hAnsi="宋体" w:cs="宋体" w:eastAsia="宋体" w:hint="default"/>
                <w:sz w:val="21"/>
                <w:szCs w:val="21"/>
              </w:rPr>
            </w:pPr>
            <w:r>
              <w:rPr>
                <w:rFonts w:ascii="宋体" w:hAnsi="宋体" w:cs="宋体" w:eastAsia="宋体" w:hint="default"/>
                <w:sz w:val="21"/>
                <w:szCs w:val="21"/>
              </w:rPr>
              <w:t>移动查勘系统项目</w:t>
            </w:r>
          </w:p>
        </w:tc>
        <w:tc>
          <w:tcPr>
            <w:tcW w:w="1347"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9"/>
              <w:jc w:val="right"/>
              <w:rPr>
                <w:rFonts w:ascii="Arial" w:hAnsi="Arial" w:cs="Arial" w:eastAsia="Arial" w:hint="default"/>
                <w:sz w:val="21"/>
                <w:szCs w:val="21"/>
              </w:rPr>
            </w:pPr>
            <w:r>
              <w:rPr>
                <w:rFonts w:ascii="Arial"/>
                <w:spacing w:val="-1"/>
                <w:sz w:val="21"/>
              </w:rPr>
              <w:t>69.49</w:t>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1"/>
              <w:jc w:val="right"/>
              <w:rPr>
                <w:rFonts w:ascii="Arial" w:hAnsi="Arial" w:cs="Arial" w:eastAsia="Arial" w:hint="default"/>
                <w:sz w:val="21"/>
                <w:szCs w:val="21"/>
              </w:rPr>
            </w:pPr>
            <w:r>
              <w:rPr>
                <w:rFonts w:ascii="Arial"/>
                <w:spacing w:val="-1"/>
                <w:sz w:val="21"/>
              </w:rPr>
              <w:t>69.49</w:t>
            </w:r>
          </w:p>
        </w:tc>
        <w:tc>
          <w:tcPr>
            <w:tcW w:w="170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nil" w:sz="6" w:space="0" w:color="auto"/>
            </w:tcBorders>
          </w:tcPr>
          <w:p>
            <w:pPr/>
          </w:p>
        </w:tc>
      </w:tr>
      <w:tr>
        <w:trPr>
          <w:trHeight w:val="408" w:hRule="exact"/>
        </w:trPr>
        <w:tc>
          <w:tcPr>
            <w:tcW w:w="1858" w:type="dxa"/>
            <w:tcBorders>
              <w:top w:val="nil" w:sz="6" w:space="0" w:color="auto"/>
              <w:left w:val="nil" w:sz="6" w:space="0" w:color="auto"/>
              <w:bottom w:val="single" w:sz="8" w:space="0" w:color="000000"/>
              <w:right w:val="single" w:sz="4" w:space="0" w:color="000000"/>
            </w:tcBorders>
          </w:tcPr>
          <w:p>
            <w:pPr>
              <w:pStyle w:val="TableParagraph"/>
              <w:spacing w:line="240" w:lineRule="auto" w:before="62"/>
              <w:ind w:left="13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7"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6,758.72</w:t>
            </w:r>
          </w:p>
        </w:tc>
        <w:tc>
          <w:tcPr>
            <w:tcW w:w="1195"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98"/>
              <w:jc w:val="right"/>
              <w:rPr>
                <w:rFonts w:ascii="Arial" w:hAnsi="Arial" w:cs="Arial" w:eastAsia="Arial" w:hint="default"/>
                <w:sz w:val="21"/>
                <w:szCs w:val="21"/>
              </w:rPr>
            </w:pPr>
            <w:r>
              <w:rPr>
                <w:rFonts w:ascii="Arial"/>
                <w:spacing w:val="-1"/>
                <w:sz w:val="21"/>
              </w:rPr>
              <w:t>10,222.50</w:t>
            </w:r>
          </w:p>
        </w:tc>
        <w:tc>
          <w:tcPr>
            <w:tcW w:w="157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100"/>
              <w:jc w:val="right"/>
              <w:rPr>
                <w:rFonts w:ascii="Arial" w:hAnsi="Arial" w:cs="Arial" w:eastAsia="Arial" w:hint="default"/>
                <w:sz w:val="21"/>
                <w:szCs w:val="21"/>
              </w:rPr>
            </w:pPr>
            <w:r>
              <w:rPr>
                <w:rFonts w:ascii="Arial"/>
                <w:spacing w:val="-1"/>
                <w:sz w:val="21"/>
              </w:rPr>
              <w:t>3,685.65</w:t>
            </w:r>
          </w:p>
        </w:tc>
        <w:tc>
          <w:tcPr>
            <w:tcW w:w="1700"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5,466.93</w:t>
            </w:r>
          </w:p>
        </w:tc>
        <w:tc>
          <w:tcPr>
            <w:tcW w:w="1418" w:type="dxa"/>
            <w:tcBorders>
              <w:top w:val="nil" w:sz="6" w:space="0" w:color="auto"/>
              <w:left w:val="single" w:sz="4" w:space="0" w:color="000000"/>
              <w:bottom w:val="single" w:sz="8" w:space="0" w:color="000000"/>
              <w:right w:val="nil" w:sz="6" w:space="0" w:color="auto"/>
            </w:tcBorders>
          </w:tcPr>
          <w:p>
            <w:pPr>
              <w:pStyle w:val="TableParagraph"/>
              <w:spacing w:line="240" w:lineRule="auto" w:before="74"/>
              <w:ind w:right="103"/>
              <w:jc w:val="right"/>
              <w:rPr>
                <w:rFonts w:ascii="Arial" w:hAnsi="Arial" w:cs="Arial" w:eastAsia="Arial" w:hint="default"/>
                <w:sz w:val="21"/>
                <w:szCs w:val="21"/>
              </w:rPr>
            </w:pPr>
            <w:r>
              <w:rPr>
                <w:rFonts w:ascii="Arial"/>
                <w:spacing w:val="-1"/>
                <w:sz w:val="21"/>
              </w:rPr>
              <w:t>7,828.64</w:t>
            </w:r>
          </w:p>
        </w:tc>
      </w:tr>
    </w:tbl>
    <w:p>
      <w:pPr>
        <w:spacing w:line="240" w:lineRule="auto" w:before="4"/>
        <w:rPr>
          <w:rFonts w:ascii="宋体" w:hAnsi="宋体" w:cs="宋体" w:eastAsia="宋体" w:hint="default"/>
          <w:sz w:val="13"/>
          <w:szCs w:val="13"/>
        </w:rPr>
      </w:pPr>
    </w:p>
    <w:p>
      <w:pPr>
        <w:pStyle w:val="BodyText"/>
        <w:spacing w:line="338" w:lineRule="auto" w:before="26"/>
        <w:ind w:left="398" w:right="1791" w:firstLine="479"/>
        <w:jc w:val="both"/>
      </w:pPr>
      <w:r>
        <w:rPr/>
        <w:pict>
          <v:group style="position:absolute;margin-left:75.744003pt;margin-top:-91.154427pt;width:453.7pt;height:.5pt;mso-position-horizontal-relative:page;mso-position-vertical-relative:paragraph;z-index:-1166872" coordorigin="1515,-1823" coordsize="9074,10">
            <v:shape style="position:absolute;left:1515;top:-1823;width:1838;height:10" type="#_x0000_t75" stroked="false">
              <v:imagedata r:id="rId316" o:title=""/>
            </v:shape>
            <v:shape style="position:absolute;left:3348;top:-1823;width:2547;height:10" type="#_x0000_t75" stroked="false">
              <v:imagedata r:id="rId317" o:title=""/>
            </v:shape>
            <v:shape style="position:absolute;left:5891;top:-1823;width:3275;height:10" type="#_x0000_t75" stroked="false">
              <v:imagedata r:id="rId318" o:title=""/>
            </v:shape>
            <v:shape style="position:absolute;left:9160;top:-1823;width:1428;height:10" type="#_x0000_t75" stroked="false">
              <v:imagedata r:id="rId319" o:title=""/>
            </v:shape>
            <w10:wrap type="none"/>
          </v:group>
        </w:pict>
      </w:r>
      <w:r>
        <w:rPr/>
        <w:pict>
          <v:group style="position:absolute;margin-left:75.744003pt;margin-top:-75.314346pt;width:453.7pt;height:5.05pt;mso-position-horizontal-relative:page;mso-position-vertical-relative:paragraph;z-index:-1166848" coordorigin="1515,-1506" coordsize="9074,101">
            <v:shape style="position:absolute;left:1515;top:-1506;width:1858;height:101" type="#_x0000_t75" stroked="false">
              <v:imagedata r:id="rId324" o:title=""/>
            </v:shape>
            <v:shape style="position:absolute;left:3348;top:-1415;width:2547;height:10" type="#_x0000_t75" stroked="false">
              <v:imagedata r:id="rId325" o:title=""/>
            </v:shape>
            <v:shape style="position:absolute;left:5891;top:-1415;width:3275;height:10" type="#_x0000_t75" stroked="false">
              <v:imagedata r:id="rId326" o:title=""/>
            </v:shape>
            <v:shape style="position:absolute;left:9160;top:-1415;width:1428;height:10" type="#_x0000_t75" stroked="false">
              <v:imagedata r:id="rId327" o:title=""/>
            </v:shape>
            <w10:wrap type="none"/>
          </v:group>
        </w:pict>
      </w:r>
      <w:r>
        <w:rPr/>
        <w:pict>
          <v:group style="position:absolute;margin-left:75.744003pt;margin-top:-50.474369pt;width:453.7pt;height:.5pt;mso-position-horizontal-relative:page;mso-position-vertical-relative:paragraph;z-index:-1166824" coordorigin="1515,-1009" coordsize="9074,10">
            <v:shape style="position:absolute;left:1515;top:-1009;width:1838;height:10" type="#_x0000_t75" stroked="false">
              <v:imagedata r:id="rId316" o:title=""/>
            </v:shape>
            <v:shape style="position:absolute;left:3348;top:-1009;width:2547;height:10" type="#_x0000_t75" stroked="false">
              <v:imagedata r:id="rId325" o:title=""/>
            </v:shape>
            <v:shape style="position:absolute;left:5891;top:-1009;width:3275;height:10" type="#_x0000_t75" stroked="false">
              <v:imagedata r:id="rId326" o:title=""/>
            </v:shape>
            <v:shape style="position:absolute;left:9160;top:-1009;width:1428;height:10" type="#_x0000_t75" stroked="false">
              <v:imagedata r:id="rId327" o:title=""/>
            </v:shape>
            <w10:wrap type="none"/>
          </v:group>
        </w:pict>
      </w:r>
      <w:r>
        <w:rPr/>
        <w:pict>
          <v:group style="position:absolute;margin-left:75.744003pt;margin-top:-34.604351pt;width:453.7pt;height:5.05pt;mso-position-horizontal-relative:page;mso-position-vertical-relative:paragraph;z-index:-1166800" coordorigin="1515,-692" coordsize="9074,101">
            <v:shape style="position:absolute;left:1515;top:-692;width:1858;height:101" type="#_x0000_t75" stroked="false">
              <v:imagedata r:id="rId328" o:title=""/>
            </v:shape>
            <v:shape style="position:absolute;left:3348;top:-601;width:2547;height:10" type="#_x0000_t75" stroked="false">
              <v:imagedata r:id="rId317" o:title=""/>
            </v:shape>
            <v:shape style="position:absolute;left:5891;top:-601;width:3275;height:10" type="#_x0000_t75" stroked="false">
              <v:imagedata r:id="rId318" o:title=""/>
            </v:shape>
            <v:shape style="position:absolute;left:9160;top:-601;width:1428;height:10" type="#_x0000_t75" stroked="false">
              <v:imagedata r:id="rId319" o:title=""/>
            </v:shape>
            <w10:wrap type="none"/>
          </v:group>
        </w:pict>
      </w:r>
      <w:r>
        <w:rPr>
          <w:rFonts w:ascii="Arial" w:hAnsi="Arial" w:cs="Arial" w:eastAsia="Arial" w:hint="default"/>
        </w:rPr>
        <w:t>2011</w:t>
      </w:r>
      <w:r>
        <w:rPr/>
        <w:t>年度公司研发支出总投资</w:t>
      </w:r>
      <w:r>
        <w:rPr>
          <w:rFonts w:ascii="Arial" w:hAnsi="Arial" w:cs="Arial" w:eastAsia="Arial" w:hint="default"/>
        </w:rPr>
        <w:t>10,222.50</w:t>
      </w:r>
      <w:r>
        <w:rPr/>
        <w:t>万元，其中资本化</w:t>
      </w:r>
      <w:r>
        <w:rPr>
          <w:rFonts w:ascii="Arial" w:hAnsi="Arial" w:cs="Arial" w:eastAsia="Arial" w:hint="default"/>
        </w:rPr>
        <w:t>6,536.85</w:t>
      </w:r>
      <w:r>
        <w:rPr/>
        <w:t>万元，</w:t>
      </w:r>
      <w:r>
        <w:rPr>
          <w:spacing w:val="2"/>
        </w:rPr>
        <w:t> </w:t>
      </w:r>
      <w:r>
        <w:rPr>
          <w:spacing w:val="-1"/>
        </w:rPr>
        <w:t>费用化</w:t>
      </w:r>
      <w:r>
        <w:rPr>
          <w:rFonts w:ascii="Arial" w:hAnsi="Arial" w:cs="Arial" w:eastAsia="Arial" w:hint="default"/>
          <w:spacing w:val="-1"/>
        </w:rPr>
        <w:t>3,685.65</w:t>
      </w:r>
      <w:r>
        <w:rPr>
          <w:spacing w:val="-1"/>
        </w:rPr>
        <w:t>万元；符合条件结转为无形资产</w:t>
      </w:r>
      <w:r>
        <w:rPr>
          <w:rFonts w:ascii="Arial" w:hAnsi="Arial" w:cs="Arial" w:eastAsia="Arial" w:hint="default"/>
          <w:spacing w:val="-1"/>
        </w:rPr>
        <w:t>5,466.93</w:t>
      </w:r>
      <w:r>
        <w:rPr>
          <w:spacing w:val="-1"/>
        </w:rPr>
        <w:t>万元。研发支出资本化</w:t>
      </w:r>
      <w:r>
        <w:rPr/>
        <w:t> 和费用化划分是按照《企业会计准则第</w:t>
      </w:r>
      <w:r>
        <w:rPr>
          <w:rFonts w:ascii="Arial" w:hAnsi="Arial" w:cs="Arial" w:eastAsia="Arial" w:hint="default"/>
        </w:rPr>
        <w:t>6</w:t>
      </w:r>
      <w:r>
        <w:rPr/>
        <w:t>号——无形资产》第九条的要求和结合</w:t>
      </w:r>
      <w:r>
        <w:rPr>
          <w:spacing w:val="-108"/>
        </w:rPr>
        <w:t> </w:t>
      </w:r>
      <w:r>
        <w:rPr>
          <w:spacing w:val="-108"/>
        </w:rPr>
      </w:r>
      <w:r>
        <w:rPr/>
        <w:t>公司研发项目特点。</w:t>
      </w:r>
    </w:p>
    <w:p>
      <w:pPr>
        <w:pStyle w:val="BodyText"/>
        <w:spacing w:line="338" w:lineRule="auto" w:before="53"/>
        <w:ind w:left="878" w:right="1787"/>
        <w:jc w:val="left"/>
      </w:pPr>
      <w:r>
        <w:rPr>
          <w:rFonts w:ascii="Arial" w:hAnsi="Arial" w:cs="Arial" w:eastAsia="Arial" w:hint="default"/>
        </w:rPr>
        <w:t>A</w:t>
      </w:r>
      <w:r>
        <w:rPr>
          <w:rFonts w:ascii="Arial" w:hAnsi="Arial" w:cs="Arial" w:eastAsia="Arial" w:hint="default"/>
          <w:spacing w:val="38"/>
        </w:rPr>
        <w:t> </w:t>
      </w:r>
      <w:r>
        <w:rPr/>
        <w:t>公司研发项目研究阶段和开发阶段特点</w:t>
      </w:r>
      <w:r>
        <w:rPr>
          <w:w w:val="100"/>
        </w:rPr>
        <w:t> </w:t>
      </w:r>
      <w:r>
        <w:rPr>
          <w:spacing w:val="-3"/>
        </w:rPr>
        <w:t>信息产业是国民经济的支柱产业之一，电信行业是信息产业的基础支撑，公</w:t>
      </w:r>
    </w:p>
    <w:p>
      <w:pPr>
        <w:pStyle w:val="BodyText"/>
        <w:spacing w:line="357" w:lineRule="auto" w:before="53"/>
        <w:ind w:left="398" w:right="1688"/>
        <w:jc w:val="left"/>
      </w:pPr>
      <w:r>
        <w:rPr/>
        <w:t>司研发项目属电信行业业务支撑系统，是电信运营商生产经营重要的支撑软件。 </w:t>
      </w:r>
      <w:r>
        <w:rPr>
          <w:spacing w:val="-3"/>
        </w:rPr>
        <w:t>该类软件产品属高端大型应用软件，对软件的功能、性能、可靠性和稳定性要求</w:t>
      </w:r>
      <w:r>
        <w:rPr>
          <w:spacing w:val="-102"/>
        </w:rPr>
        <w:t> </w:t>
      </w:r>
      <w:r>
        <w:rPr>
          <w:spacing w:val="-102"/>
        </w:rPr>
      </w:r>
      <w:r>
        <w:rPr>
          <w:spacing w:val="-3"/>
        </w:rPr>
        <w:t>较高，研发投入大、周期长，对软件厂商的技术能力及研发能力有较高要求。软</w:t>
      </w:r>
      <w:r>
        <w:rPr>
          <w:spacing w:val="-103"/>
        </w:rPr>
        <w:t> </w:t>
      </w:r>
      <w:r>
        <w:rPr>
          <w:spacing w:val="-103"/>
        </w:rPr>
      </w:r>
      <w:r>
        <w:rPr/>
        <w:t>件产品从前期研究到可商用版本发布，需要经历研究和开发两个阶段。</w:t>
      </w:r>
    </w:p>
    <w:p>
      <w:pPr>
        <w:pStyle w:val="BodyText"/>
        <w:tabs>
          <w:tab w:pos="1237" w:val="left" w:leader="none"/>
        </w:tabs>
        <w:spacing w:line="352" w:lineRule="auto" w:before="34"/>
        <w:ind w:left="1242" w:right="1672" w:hanging="420"/>
        <w:jc w:val="left"/>
      </w:pPr>
      <w:r>
        <w:rPr>
          <w:rFonts w:ascii="Arial" w:hAnsi="Arial" w:cs="Arial" w:eastAsia="Arial" w:hint="default"/>
          <w:w w:val="95"/>
        </w:rPr>
        <w:t>a</w:t>
        <w:tab/>
      </w:r>
      <w:r>
        <w:rPr/>
        <w:t>研究阶段工作包括：研究国际发展趋势和技术规范，电信运营商会挑选</w:t>
      </w:r>
      <w:r>
        <w:rPr>
          <w:spacing w:val="-93"/>
        </w:rPr>
        <w:t> </w:t>
      </w:r>
      <w:r>
        <w:rPr>
          <w:spacing w:val="-93"/>
        </w:rPr>
      </w:r>
      <w:r>
        <w:rPr/>
        <w:t>软件供应商编写产品总体规范、业务规范、技术规范，探索该产品业务</w:t>
      </w:r>
      <w:r>
        <w:rPr/>
        <w:t> 可行性、技术可行性。公司需要有充分的研究投入，才能得到电信运营 商青睐。在研究阶段，公司组织业务和技术人员进行业务调研，参加运 </w:t>
      </w:r>
      <w:r>
        <w:rPr>
          <w:spacing w:val="-3"/>
        </w:rPr>
        <w:t>营商组织的研讨会，逐步开发出比较清晰的业务目标，并提出技术需求；</w:t>
      </w:r>
      <w:r>
        <w:rPr/>
        <w:t> 公司同步组织技术人员开展技术储备工作，验证技术可行性，待该产品 </w:t>
      </w:r>
      <w:r>
        <w:rPr>
          <w:spacing w:val="-3"/>
        </w:rPr>
        <w:t>业务内容和技术可行性确定后，公司进行正式开发立项，进入开发阶段。</w:t>
      </w:r>
    </w:p>
    <w:p>
      <w:pPr>
        <w:pStyle w:val="BodyText"/>
        <w:tabs>
          <w:tab w:pos="1237" w:val="left" w:leader="none"/>
        </w:tabs>
        <w:spacing w:line="338" w:lineRule="auto" w:before="41"/>
        <w:ind w:left="1242" w:right="1795" w:hanging="420"/>
        <w:jc w:val="left"/>
      </w:pPr>
      <w:r>
        <w:rPr>
          <w:rFonts w:ascii="Arial" w:hAnsi="Arial" w:cs="Arial" w:eastAsia="Arial" w:hint="default"/>
          <w:w w:val="95"/>
        </w:rPr>
        <w:t>b</w:t>
        <w:tab/>
      </w:r>
      <w:r>
        <w:rPr/>
        <w:t>开发阶段，一般选择迭代开发模式，力求早日推出可销售产品，每个迭</w:t>
      </w:r>
      <w:r>
        <w:rPr>
          <w:spacing w:val="-93"/>
        </w:rPr>
        <w:t> </w:t>
      </w:r>
      <w:r>
        <w:rPr>
          <w:spacing w:val="-93"/>
        </w:rPr>
      </w:r>
      <w:r>
        <w:rPr/>
        <w:t>代周期包括：需求开发、需求分析整理、设计、开发、测试几个阶段。</w:t>
      </w:r>
    </w:p>
    <w:p>
      <w:pPr>
        <w:spacing w:after="0" w:line="338" w:lineRule="auto"/>
        <w:jc w:val="left"/>
        <w:sectPr>
          <w:pgSz w:w="11910" w:h="16840"/>
          <w:pgMar w:header="877" w:footer="835" w:top="1060" w:bottom="1020" w:left="1400" w:right="0"/>
        </w:sectPr>
      </w:pPr>
    </w:p>
    <w:p>
      <w:pPr>
        <w:spacing w:line="240" w:lineRule="auto" w:before="9"/>
        <w:rPr>
          <w:rFonts w:ascii="宋体" w:hAnsi="宋体" w:cs="宋体" w:eastAsia="宋体" w:hint="default"/>
          <w:sz w:val="22"/>
          <w:szCs w:val="22"/>
        </w:rPr>
      </w:pPr>
    </w:p>
    <w:p>
      <w:pPr>
        <w:pStyle w:val="BodyText"/>
        <w:spacing w:line="357" w:lineRule="auto" w:before="26"/>
        <w:ind w:left="982" w:right="1787"/>
        <w:jc w:val="left"/>
      </w:pPr>
      <w:r>
        <w:rPr/>
        <w:t>通过持续迭代开发，使产品功能将不断完善，产品适用性和兼容性得到</w:t>
      </w:r>
      <w:r>
        <w:rPr>
          <w:spacing w:val="-97"/>
        </w:rPr>
        <w:t> </w:t>
      </w:r>
      <w:r>
        <w:rPr>
          <w:spacing w:val="-97"/>
        </w:rPr>
      </w:r>
      <w:r>
        <w:rPr/>
        <w:t>提高。</w:t>
      </w:r>
    </w:p>
    <w:p>
      <w:pPr>
        <w:pStyle w:val="BodyText"/>
        <w:spacing w:line="240" w:lineRule="auto" w:before="34"/>
        <w:ind w:left="562" w:right="1787"/>
        <w:jc w:val="left"/>
      </w:pPr>
      <w:r>
        <w:rPr>
          <w:rFonts w:ascii="Arial" w:hAnsi="Arial" w:cs="Arial" w:eastAsia="Arial" w:hint="default"/>
        </w:rPr>
        <w:t>B</w:t>
      </w:r>
      <w:r>
        <w:rPr>
          <w:rFonts w:ascii="Arial" w:hAnsi="Arial" w:cs="Arial" w:eastAsia="Arial" w:hint="default"/>
          <w:spacing w:val="53"/>
        </w:rPr>
        <w:t> </w:t>
      </w:r>
      <w:r>
        <w:rPr/>
        <w:t>研发支出费用化和资本化确认的原则、方法、时点</w:t>
      </w:r>
    </w:p>
    <w:p>
      <w:pPr>
        <w:pStyle w:val="BodyText"/>
        <w:spacing w:line="348" w:lineRule="auto"/>
        <w:ind w:left="562" w:right="1793"/>
        <w:jc w:val="left"/>
      </w:pPr>
      <w:r>
        <w:rPr>
          <w:rFonts w:ascii="Arial" w:hAnsi="Arial" w:cs="Arial" w:eastAsia="Arial" w:hint="default"/>
        </w:rPr>
        <w:t>a</w:t>
      </w:r>
      <w:r>
        <w:rPr>
          <w:rFonts w:ascii="Arial" w:hAnsi="Arial" w:cs="Arial" w:eastAsia="Arial" w:hint="default"/>
          <w:spacing w:val="53"/>
        </w:rPr>
        <w:t> </w:t>
      </w:r>
      <w:r>
        <w:rPr/>
        <w:t>研发支出费用化和资本化确认的原则 公司内部研究开发项目研究阶段的支出，于发生时计入当期损益。 </w:t>
      </w:r>
      <w:r>
        <w:rPr>
          <w:spacing w:val="-4"/>
        </w:rPr>
        <w:t>公司对同时满足下述五个条件的研发支出予以资本化，计入研发支出</w:t>
      </w:r>
      <w:r>
        <w:rPr>
          <w:rFonts w:ascii="Arial" w:hAnsi="Arial" w:cs="Arial" w:eastAsia="Arial" w:hint="default"/>
          <w:spacing w:val="-4"/>
        </w:rPr>
        <w:t>-</w:t>
      </w:r>
      <w:r>
        <w:rPr>
          <w:spacing w:val="-4"/>
        </w:rPr>
        <w:t>资本化</w:t>
      </w:r>
    </w:p>
    <w:p>
      <w:pPr>
        <w:pStyle w:val="BodyText"/>
        <w:spacing w:line="240" w:lineRule="auto" w:before="13"/>
        <w:ind w:right="1787"/>
        <w:jc w:val="left"/>
      </w:pPr>
      <w:r>
        <w:rPr/>
        <w:t>支出：</w:t>
      </w:r>
    </w:p>
    <w:p>
      <w:pPr>
        <w:pStyle w:val="BodyText"/>
        <w:tabs>
          <w:tab w:pos="1042" w:val="left" w:leader="none"/>
        </w:tabs>
        <w:spacing w:line="355" w:lineRule="auto" w:before="154"/>
        <w:ind w:left="562" w:right="1795"/>
        <w:jc w:val="left"/>
      </w:pPr>
      <w:r>
        <w:rPr/>
        <w:t>①</w:t>
        <w:tab/>
        <w:t>完成该无形资产以使其能够使用或出售在技术上具有可行性； </w:t>
      </w:r>
      <w:r>
        <w:rPr>
          <w:spacing w:val="-2"/>
        </w:rPr>
        <w:t>公司每一个开发项目都必须通过立项申请，申请内容报告包括技术可行性分</w:t>
      </w:r>
    </w:p>
    <w:p>
      <w:pPr>
        <w:pStyle w:val="BodyText"/>
        <w:spacing w:line="338" w:lineRule="auto" w:before="38"/>
        <w:ind w:right="1777"/>
        <w:jc w:val="left"/>
      </w:pPr>
      <w:r>
        <w:rPr>
          <w:spacing w:val="-4"/>
        </w:rPr>
        <w:t>析和经济效益分析，通过</w:t>
      </w:r>
      <w:r>
        <w:rPr>
          <w:spacing w:val="-56"/>
        </w:rPr>
        <w:t> </w:t>
      </w:r>
      <w:r>
        <w:rPr>
          <w:rFonts w:ascii="Arial" w:hAnsi="Arial" w:cs="Arial" w:eastAsia="Arial" w:hint="default"/>
        </w:rPr>
        <w:t>PMO</w:t>
      </w:r>
      <w:r>
        <w:rPr>
          <w:rFonts w:ascii="Arial" w:hAnsi="Arial" w:cs="Arial" w:eastAsia="Arial" w:hint="default"/>
          <w:spacing w:val="-2"/>
        </w:rPr>
        <w:t> </w:t>
      </w:r>
      <w:r>
        <w:rPr/>
        <w:t>项目管理部门和项目立项会及主管副总审批后方 可立项。</w:t>
      </w:r>
    </w:p>
    <w:p>
      <w:pPr>
        <w:pStyle w:val="BodyText"/>
        <w:tabs>
          <w:tab w:pos="1042" w:val="left" w:leader="none"/>
        </w:tabs>
        <w:spacing w:line="355" w:lineRule="auto" w:before="55"/>
        <w:ind w:left="562" w:right="1761"/>
        <w:jc w:val="left"/>
      </w:pPr>
      <w:r>
        <w:rPr/>
        <w:t>②</w:t>
        <w:tab/>
        <w:t>具有完成该无形资产并使用或出售的意图； 项目在立项时就确定了销售目标，通过项目开发形成公司的核心技术版本，</w:t>
      </w:r>
    </w:p>
    <w:p>
      <w:pPr>
        <w:pStyle w:val="BodyText"/>
        <w:spacing w:line="240" w:lineRule="auto" w:before="38"/>
        <w:ind w:right="1787"/>
        <w:jc w:val="left"/>
      </w:pPr>
      <w:r>
        <w:rPr/>
        <w:t>再通过现场开发后销售给目标客户。</w:t>
      </w:r>
    </w:p>
    <w:p>
      <w:pPr>
        <w:pStyle w:val="BodyText"/>
        <w:spacing w:line="357" w:lineRule="auto" w:before="151"/>
        <w:ind w:right="1792" w:firstLine="424"/>
        <w:jc w:val="both"/>
      </w:pPr>
      <w:r>
        <w:rPr/>
        <w:t>③</w:t>
      </w:r>
      <w:r>
        <w:rPr>
          <w:spacing w:val="58"/>
        </w:rPr>
        <w:t> </w:t>
      </w:r>
      <w:r>
        <w:rPr>
          <w:spacing w:val="-3"/>
        </w:rPr>
        <w:t>无形资产产生未来经济利益的方式，包括能够证明运用该无形资产生产</w:t>
      </w:r>
      <w:r>
        <w:rPr/>
        <w:t> </w:t>
      </w:r>
      <w:r>
        <w:rPr>
          <w:spacing w:val="-3"/>
        </w:rPr>
        <w:t>的产品存在市场或无形资产自身存在市场；无形资产将在内部使用时，应当证明</w:t>
      </w:r>
      <w:r>
        <w:rPr>
          <w:spacing w:val="-103"/>
        </w:rPr>
        <w:t> </w:t>
      </w:r>
      <w:r>
        <w:rPr>
          <w:spacing w:val="-103"/>
        </w:rPr>
      </w:r>
      <w:r>
        <w:rPr/>
        <w:t>其有用性；</w:t>
      </w:r>
    </w:p>
    <w:p>
      <w:pPr>
        <w:pStyle w:val="BodyText"/>
        <w:spacing w:line="348" w:lineRule="auto" w:before="34"/>
        <w:ind w:right="1747" w:firstLine="424"/>
        <w:jc w:val="both"/>
      </w:pPr>
      <w:r>
        <w:rPr/>
        <w:t>公司的开发项目主要是针对电信行业和公安部门进行的，电信项目主要是根 据</w:t>
      </w:r>
      <w:r>
        <w:rPr>
          <w:spacing w:val="-63"/>
        </w:rPr>
        <w:t> </w:t>
      </w:r>
      <w:r>
        <w:rPr>
          <w:rFonts w:ascii="Arial" w:hAnsi="Arial" w:cs="Arial" w:eastAsia="Arial" w:hint="default"/>
        </w:rPr>
        <w:t>3G</w:t>
      </w:r>
      <w:r>
        <w:rPr>
          <w:rFonts w:ascii="Arial" w:hAnsi="Arial" w:cs="Arial" w:eastAsia="Arial" w:hint="default"/>
          <w:spacing w:val="-9"/>
        </w:rPr>
        <w:t> </w:t>
      </w:r>
      <w:r>
        <w:rPr/>
        <w:t>需要开发的，公安项目主要是根据金盾工程二期大情报系统进行开发的， 市场需要是现实存在的，而且潜力巨大。</w:t>
      </w:r>
    </w:p>
    <w:p>
      <w:pPr>
        <w:pStyle w:val="BodyText"/>
        <w:spacing w:line="355" w:lineRule="auto" w:before="46"/>
        <w:ind w:right="1706" w:firstLine="424"/>
        <w:jc w:val="both"/>
      </w:pPr>
      <w:r>
        <w:rPr/>
        <w:t>④</w:t>
      </w:r>
      <w:r>
        <w:rPr>
          <w:spacing w:val="55"/>
        </w:rPr>
        <w:t> </w:t>
      </w:r>
      <w:r>
        <w:rPr/>
        <w:t>有足够的技术、财务资源和其他资源支持，以完成该无形资产的开发，</w:t>
      </w:r>
      <w:r>
        <w:rPr/>
        <w:t> 并有能力使用或出售该无形资产；</w:t>
      </w:r>
    </w:p>
    <w:p>
      <w:pPr>
        <w:pStyle w:val="BodyText"/>
        <w:spacing w:line="348" w:lineRule="auto" w:before="38"/>
        <w:ind w:right="1791" w:firstLine="424"/>
        <w:jc w:val="both"/>
      </w:pPr>
      <w:r>
        <w:rPr/>
        <w:t>公司有 </w:t>
      </w:r>
      <w:r>
        <w:rPr>
          <w:rFonts w:ascii="Arial" w:hAnsi="Arial" w:cs="Arial" w:eastAsia="Arial" w:hint="default"/>
        </w:rPr>
        <w:t>1000</w:t>
      </w:r>
      <w:r>
        <w:rPr>
          <w:rFonts w:ascii="Arial" w:hAnsi="Arial" w:cs="Arial" w:eastAsia="Arial" w:hint="default"/>
          <w:spacing w:val="-38"/>
        </w:rPr>
        <w:t> </w:t>
      </w:r>
      <w:r>
        <w:rPr/>
        <w:t>多人的研发团队，有足够的技术储备，有十多年在电信、公安 </w:t>
      </w:r>
      <w:r>
        <w:rPr>
          <w:spacing w:val="-3"/>
        </w:rPr>
        <w:t>行业软件开发的技术积累，通过上市后募集资金，有足够的资金支持和其他资源</w:t>
      </w:r>
      <w:r>
        <w:rPr>
          <w:spacing w:val="-103"/>
        </w:rPr>
        <w:t> </w:t>
      </w:r>
      <w:r>
        <w:rPr>
          <w:spacing w:val="-103"/>
        </w:rPr>
      </w:r>
      <w:r>
        <w:rPr/>
        <w:t>支持，能够保障开发项目顺利完成并达到销售的条件。</w:t>
      </w:r>
    </w:p>
    <w:p>
      <w:pPr>
        <w:pStyle w:val="BodyText"/>
        <w:tabs>
          <w:tab w:pos="1042" w:val="left" w:leader="none"/>
        </w:tabs>
        <w:spacing w:line="357" w:lineRule="auto" w:before="43"/>
        <w:ind w:left="562" w:right="1795"/>
        <w:jc w:val="left"/>
      </w:pPr>
      <w:r>
        <w:rPr/>
        <w:t>⑤</w:t>
        <w:tab/>
        <w:t>归属于该无形资产开发阶段的支出能够可靠计量。 </w:t>
      </w:r>
      <w:r>
        <w:rPr>
          <w:spacing w:val="-2"/>
        </w:rPr>
        <w:t>公司财务管理规范，对每一个开发项目都进行单独核算，开发阶段的支出能</w:t>
      </w:r>
    </w:p>
    <w:p>
      <w:pPr>
        <w:pStyle w:val="BodyText"/>
        <w:spacing w:line="240" w:lineRule="auto" w:before="34"/>
        <w:ind w:right="1787"/>
        <w:jc w:val="left"/>
      </w:pPr>
      <w:r>
        <w:rPr/>
        <w:t>够可靠的计量。</w:t>
      </w:r>
    </w:p>
    <w:p>
      <w:pPr>
        <w:pStyle w:val="BodyText"/>
        <w:spacing w:line="240" w:lineRule="auto" w:before="154"/>
        <w:ind w:left="562" w:right="1787"/>
        <w:jc w:val="left"/>
      </w:pPr>
      <w:r>
        <w:rPr>
          <w:rFonts w:ascii="Arial" w:hAnsi="Arial" w:cs="Arial" w:eastAsia="Arial" w:hint="default"/>
        </w:rPr>
        <w:t>b</w:t>
      </w:r>
      <w:r>
        <w:rPr>
          <w:rFonts w:ascii="Arial" w:hAnsi="Arial" w:cs="Arial" w:eastAsia="Arial" w:hint="default"/>
          <w:spacing w:val="53"/>
        </w:rPr>
        <w:t> </w:t>
      </w:r>
      <w:r>
        <w:rPr/>
        <w:t>研发流程</w:t>
      </w:r>
    </w:p>
    <w:p>
      <w:pPr>
        <w:spacing w:after="0" w:line="240" w:lineRule="auto"/>
        <w:jc w:val="left"/>
        <w:sectPr>
          <w:pgSz w:w="11910" w:h="16840"/>
          <w:pgMar w:header="877" w:footer="835" w:top="1060" w:bottom="1020" w:left="1660" w:right="0"/>
        </w:sectPr>
      </w:pPr>
    </w:p>
    <w:p>
      <w:pPr>
        <w:spacing w:line="240" w:lineRule="auto" w:before="10"/>
        <w:rPr>
          <w:rFonts w:ascii="宋体" w:hAnsi="宋体" w:cs="宋体" w:eastAsia="宋体" w:hint="default"/>
          <w:sz w:val="27"/>
          <w:szCs w:val="27"/>
        </w:rPr>
      </w:pPr>
    </w:p>
    <w:tbl>
      <w:tblPr>
        <w:tblW w:w="0" w:type="auto"/>
        <w:jc w:val="left"/>
        <w:tblInd w:w="218" w:type="dxa"/>
        <w:tblLayout w:type="fixed"/>
        <w:tblCellMar>
          <w:top w:w="0" w:type="dxa"/>
          <w:left w:w="0" w:type="dxa"/>
          <w:bottom w:w="0" w:type="dxa"/>
          <w:right w:w="0" w:type="dxa"/>
        </w:tblCellMar>
        <w:tblLook w:val="01E0"/>
      </w:tblPr>
      <w:tblGrid>
        <w:gridCol w:w="1358"/>
        <w:gridCol w:w="4803"/>
        <w:gridCol w:w="2261"/>
      </w:tblGrid>
      <w:tr>
        <w:trPr>
          <w:trHeight w:val="682" w:hRule="exact"/>
        </w:trPr>
        <w:tc>
          <w:tcPr>
            <w:tcW w:w="1358"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140"/>
              <w:ind w:left="194" w:right="0"/>
              <w:jc w:val="left"/>
              <w:rPr>
                <w:rFonts w:ascii="宋体" w:hAnsi="宋体" w:cs="宋体" w:eastAsia="宋体" w:hint="default"/>
                <w:sz w:val="24"/>
                <w:szCs w:val="24"/>
              </w:rPr>
            </w:pPr>
            <w:r>
              <w:rPr>
                <w:rFonts w:ascii="宋体" w:hAnsi="宋体" w:cs="宋体" w:eastAsia="宋体" w:hint="default"/>
                <w:b/>
                <w:bCs/>
                <w:sz w:val="24"/>
                <w:szCs w:val="24"/>
              </w:rPr>
              <w:t>研发期间</w:t>
            </w:r>
            <w:r>
              <w:rPr>
                <w:rFonts w:ascii="宋体" w:hAnsi="宋体" w:cs="宋体" w:eastAsia="宋体" w:hint="default"/>
                <w:sz w:val="24"/>
                <w:szCs w:val="24"/>
              </w:rPr>
            </w:r>
          </w:p>
        </w:tc>
        <w:tc>
          <w:tcPr>
            <w:tcW w:w="48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0"/>
              <w:ind w:right="0"/>
              <w:jc w:val="center"/>
              <w:rPr>
                <w:rFonts w:ascii="宋体" w:hAnsi="宋体" w:cs="宋体" w:eastAsia="宋体" w:hint="default"/>
                <w:sz w:val="24"/>
                <w:szCs w:val="24"/>
              </w:rPr>
            </w:pPr>
            <w:r>
              <w:rPr>
                <w:rFonts w:ascii="宋体" w:hAnsi="宋体" w:cs="宋体" w:eastAsia="宋体" w:hint="default"/>
                <w:b/>
                <w:bCs/>
                <w:sz w:val="24"/>
                <w:szCs w:val="24"/>
              </w:rPr>
              <w:t>研发流程</w:t>
            </w:r>
            <w:r>
              <w:rPr>
                <w:rFonts w:ascii="宋体" w:hAnsi="宋体" w:cs="宋体" w:eastAsia="宋体" w:hint="default"/>
                <w:sz w:val="24"/>
                <w:szCs w:val="24"/>
              </w:rPr>
            </w:r>
          </w:p>
        </w:tc>
        <w:tc>
          <w:tcPr>
            <w:tcW w:w="2261"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140"/>
              <w:ind w:left="643" w:right="0"/>
              <w:jc w:val="left"/>
              <w:rPr>
                <w:rFonts w:ascii="宋体" w:hAnsi="宋体" w:cs="宋体" w:eastAsia="宋体" w:hint="default"/>
                <w:sz w:val="24"/>
                <w:szCs w:val="24"/>
              </w:rPr>
            </w:pPr>
            <w:r>
              <w:rPr>
                <w:rFonts w:ascii="宋体" w:hAnsi="宋体" w:cs="宋体" w:eastAsia="宋体" w:hint="default"/>
                <w:b/>
                <w:bCs/>
                <w:sz w:val="24"/>
                <w:szCs w:val="24"/>
              </w:rPr>
              <w:t>会计处理</w:t>
            </w:r>
            <w:r>
              <w:rPr>
                <w:rFonts w:ascii="宋体" w:hAnsi="宋体" w:cs="宋体" w:eastAsia="宋体" w:hint="default"/>
                <w:sz w:val="24"/>
                <w:szCs w:val="24"/>
              </w:rPr>
            </w:r>
          </w:p>
        </w:tc>
      </w:tr>
      <w:tr>
        <w:trPr>
          <w:trHeight w:val="1068" w:hRule="exact"/>
        </w:trPr>
        <w:tc>
          <w:tcPr>
            <w:tcW w:w="1358" w:type="dxa"/>
            <w:tcBorders>
              <w:top w:val="single" w:sz="4"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sz w:val="24"/>
                <w:szCs w:val="24"/>
              </w:rPr>
              <w:t>研究阶段</w:t>
            </w:r>
          </w:p>
        </w:tc>
        <w:tc>
          <w:tcPr>
            <w:tcW w:w="480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tabs>
                <w:tab w:pos="3392" w:val="left" w:leader="none"/>
              </w:tabs>
              <w:spacing w:line="240" w:lineRule="auto"/>
              <w:ind w:left="691" w:right="0"/>
              <w:jc w:val="left"/>
              <w:rPr>
                <w:rFonts w:ascii="宋体" w:hAnsi="宋体" w:cs="宋体" w:eastAsia="宋体" w:hint="default"/>
                <w:sz w:val="18"/>
                <w:szCs w:val="18"/>
              </w:rPr>
            </w:pPr>
            <w:r>
              <w:rPr>
                <w:rFonts w:ascii="宋体" w:hAnsi="宋体" w:cs="宋体" w:eastAsia="宋体" w:hint="default"/>
                <w:spacing w:val="11"/>
                <w:sz w:val="18"/>
                <w:szCs w:val="18"/>
              </w:rPr>
              <w:t>获取项目信</w:t>
              <w:tab/>
            </w:r>
            <w:r>
              <w:rPr>
                <w:rFonts w:ascii="宋体" w:hAnsi="宋体" w:cs="宋体" w:eastAsia="宋体" w:hint="default"/>
                <w:spacing w:val="14"/>
                <w:sz w:val="18"/>
                <w:szCs w:val="18"/>
              </w:rPr>
              <w:t>项目可行性</w:t>
            </w:r>
            <w:r>
              <w:rPr>
                <w:rFonts w:ascii="宋体" w:hAnsi="宋体" w:cs="宋体" w:eastAsia="宋体" w:hint="default"/>
                <w:sz w:val="18"/>
                <w:szCs w:val="18"/>
              </w:rPr>
            </w:r>
          </w:p>
          <w:p>
            <w:pPr>
              <w:pStyle w:val="TableParagraph"/>
              <w:tabs>
                <w:tab w:pos="3392" w:val="left" w:leader="none"/>
              </w:tabs>
              <w:spacing w:line="240" w:lineRule="auto" w:before="112"/>
              <w:ind w:left="691" w:right="0"/>
              <w:jc w:val="left"/>
              <w:rPr>
                <w:rFonts w:ascii="宋体" w:hAnsi="宋体" w:cs="宋体" w:eastAsia="宋体" w:hint="default"/>
                <w:sz w:val="18"/>
                <w:szCs w:val="18"/>
              </w:rPr>
            </w:pPr>
            <w:r>
              <w:rPr>
                <w:rFonts w:ascii="宋体" w:hAnsi="宋体" w:cs="宋体" w:eastAsia="宋体" w:hint="default"/>
                <w:sz w:val="18"/>
                <w:szCs w:val="18"/>
              </w:rPr>
              <w:t>息</w:t>
              <w:tab/>
              <w:t>验证</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tabs>
                <w:tab w:pos="3392" w:val="left" w:leader="none"/>
              </w:tabs>
              <w:spacing w:line="240" w:lineRule="auto"/>
              <w:ind w:left="691" w:right="0"/>
              <w:jc w:val="left"/>
              <w:rPr>
                <w:rFonts w:ascii="宋体" w:hAnsi="宋体" w:cs="宋体" w:eastAsia="宋体" w:hint="default"/>
                <w:sz w:val="18"/>
                <w:szCs w:val="18"/>
              </w:rPr>
            </w:pPr>
            <w:r>
              <w:rPr>
                <w:rFonts w:ascii="宋体" w:hAnsi="宋体" w:cs="宋体" w:eastAsia="宋体" w:hint="default"/>
                <w:spacing w:val="11"/>
                <w:sz w:val="18"/>
                <w:szCs w:val="18"/>
              </w:rPr>
              <w:t>核心产品发</w:t>
              <w:tab/>
            </w:r>
            <w:r>
              <w:rPr>
                <w:rFonts w:ascii="宋体" w:hAnsi="宋体" w:cs="宋体" w:eastAsia="宋体" w:hint="default"/>
                <w:spacing w:val="14"/>
                <w:sz w:val="18"/>
                <w:szCs w:val="18"/>
              </w:rPr>
              <w:t>产品开发立</w:t>
            </w:r>
            <w:r>
              <w:rPr>
                <w:rFonts w:ascii="宋体" w:hAnsi="宋体" w:cs="宋体" w:eastAsia="宋体" w:hint="default"/>
                <w:sz w:val="18"/>
                <w:szCs w:val="18"/>
              </w:rPr>
            </w:r>
          </w:p>
          <w:p>
            <w:pPr>
              <w:pStyle w:val="TableParagraph"/>
              <w:tabs>
                <w:tab w:pos="3392" w:val="left" w:leader="none"/>
              </w:tabs>
              <w:spacing w:line="240" w:lineRule="auto" w:before="115"/>
              <w:ind w:left="691" w:right="0"/>
              <w:jc w:val="left"/>
              <w:rPr>
                <w:rFonts w:ascii="宋体" w:hAnsi="宋体" w:cs="宋体" w:eastAsia="宋体" w:hint="default"/>
                <w:sz w:val="18"/>
                <w:szCs w:val="18"/>
              </w:rPr>
            </w:pPr>
            <w:r>
              <w:rPr>
                <w:rFonts w:ascii="宋体" w:hAnsi="宋体" w:cs="宋体" w:eastAsia="宋体" w:hint="default"/>
                <w:sz w:val="18"/>
                <w:szCs w:val="18"/>
              </w:rPr>
              <w:t>布</w:t>
              <w:tab/>
              <w:t>项</w:t>
            </w:r>
          </w:p>
        </w:tc>
        <w:tc>
          <w:tcPr>
            <w:tcW w:w="2261" w:type="dxa"/>
            <w:tcBorders>
              <w:top w:val="single" w:sz="4" w:space="0" w:color="000000"/>
              <w:left w:val="single" w:sz="4" w:space="0" w:color="000000"/>
              <w:bottom w:val="nil" w:sz="6" w:space="0" w:color="auto"/>
              <w:right w:val="nil" w:sz="6" w:space="0" w:color="auto"/>
            </w:tcBorders>
          </w:tcPr>
          <w:p>
            <w:pPr>
              <w:pStyle w:val="TableParagraph"/>
              <w:spacing w:line="355" w:lineRule="auto" w:before="79"/>
              <w:ind w:left="103" w:right="109"/>
              <w:jc w:val="left"/>
              <w:rPr>
                <w:rFonts w:ascii="宋体" w:hAnsi="宋体" w:cs="宋体" w:eastAsia="宋体" w:hint="default"/>
                <w:sz w:val="24"/>
                <w:szCs w:val="24"/>
              </w:rPr>
            </w:pPr>
            <w:r>
              <w:rPr>
                <w:rFonts w:ascii="宋体" w:hAnsi="宋体" w:cs="宋体" w:eastAsia="宋体" w:hint="default"/>
                <w:spacing w:val="14"/>
                <w:sz w:val="24"/>
                <w:szCs w:val="24"/>
              </w:rPr>
              <w:t>此阶段发生的研发</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4"/>
                <w:sz w:val="24"/>
                <w:szCs w:val="24"/>
              </w:rPr>
              <w:t>费用直接计入当期</w:t>
            </w:r>
          </w:p>
        </w:tc>
      </w:tr>
      <w:tr>
        <w:trPr>
          <w:trHeight w:val="627" w:hRule="exact"/>
        </w:trPr>
        <w:tc>
          <w:tcPr>
            <w:tcW w:w="1358" w:type="dxa"/>
            <w:tcBorders>
              <w:top w:val="nil" w:sz="6" w:space="0" w:color="auto"/>
              <w:left w:val="nil" w:sz="6" w:space="0" w:color="auto"/>
              <w:bottom w:val="nil" w:sz="6" w:space="0" w:color="auto"/>
              <w:right w:val="single" w:sz="4" w:space="0" w:color="000000"/>
            </w:tcBorders>
          </w:tcPr>
          <w:p>
            <w:pPr/>
          </w:p>
        </w:tc>
        <w:tc>
          <w:tcPr>
            <w:tcW w:w="4803" w:type="dxa"/>
            <w:vMerge/>
            <w:tcBorders>
              <w:left w:val="single" w:sz="4" w:space="0" w:color="000000"/>
              <w:right w:val="single" w:sz="4" w:space="0" w:color="000000"/>
            </w:tcBorders>
          </w:tcPr>
          <w:p>
            <w:pPr/>
          </w:p>
        </w:tc>
        <w:tc>
          <w:tcPr>
            <w:tcW w:w="2261" w:type="dxa"/>
            <w:tcBorders>
              <w:top w:val="nil" w:sz="6" w:space="0" w:color="auto"/>
              <w:left w:val="single" w:sz="4" w:space="0" w:color="000000"/>
              <w:bottom w:val="nil" w:sz="6" w:space="0" w:color="auto"/>
              <w:right w:val="nil" w:sz="6" w:space="0" w:color="auto"/>
            </w:tcBorders>
          </w:tcPr>
          <w:p>
            <w:pPr>
              <w:pStyle w:val="TableParagraph"/>
              <w:spacing w:line="264" w:lineRule="exact"/>
              <w:ind w:left="103" w:right="0"/>
              <w:jc w:val="left"/>
              <w:rPr>
                <w:rFonts w:ascii="宋体" w:hAnsi="宋体" w:cs="宋体" w:eastAsia="宋体" w:hint="default"/>
                <w:sz w:val="24"/>
                <w:szCs w:val="24"/>
              </w:rPr>
            </w:pPr>
            <w:r>
              <w:rPr>
                <w:rFonts w:ascii="宋体" w:hAnsi="宋体" w:cs="宋体" w:eastAsia="宋体" w:hint="default"/>
                <w:sz w:val="24"/>
                <w:szCs w:val="24"/>
              </w:rPr>
              <w:t>损益</w:t>
            </w:r>
            <w:r>
              <w:rPr>
                <w:rFonts w:ascii="宋体" w:hAnsi="宋体" w:cs="宋体" w:eastAsia="宋体" w:hint="default"/>
                <w:spacing w:val="-116"/>
                <w:sz w:val="24"/>
                <w:szCs w:val="24"/>
              </w:rPr>
              <w:t>。</w:t>
            </w:r>
            <w:r>
              <w:rPr>
                <w:rFonts w:ascii="宋体" w:hAnsi="宋体" w:cs="宋体" w:eastAsia="宋体" w:hint="default"/>
                <w:sz w:val="24"/>
                <w:szCs w:val="24"/>
              </w:rPr>
              <w:t>完成研究结项</w:t>
            </w:r>
          </w:p>
          <w:p>
            <w:pPr>
              <w:pStyle w:val="TableParagraph"/>
              <w:spacing w:line="268" w:lineRule="exact" w:before="134"/>
              <w:ind w:left="103" w:right="0"/>
              <w:jc w:val="left"/>
              <w:rPr>
                <w:rFonts w:ascii="宋体" w:hAnsi="宋体" w:cs="宋体" w:eastAsia="宋体" w:hint="default"/>
                <w:sz w:val="24"/>
                <w:szCs w:val="24"/>
              </w:rPr>
            </w:pPr>
            <w:r>
              <w:rPr>
                <w:rFonts w:ascii="宋体" w:hAnsi="宋体" w:cs="宋体" w:eastAsia="宋体" w:hint="default"/>
                <w:spacing w:val="14"/>
                <w:sz w:val="24"/>
                <w:szCs w:val="24"/>
              </w:rPr>
              <w:t>取得开发立项报告</w:t>
            </w:r>
          </w:p>
        </w:tc>
      </w:tr>
      <w:tr>
        <w:trPr>
          <w:trHeight w:val="1151" w:hRule="exact"/>
        </w:trPr>
        <w:tc>
          <w:tcPr>
            <w:tcW w:w="1358" w:type="dxa"/>
            <w:tcBorders>
              <w:top w:val="nil" w:sz="6" w:space="0" w:color="auto"/>
              <w:left w:val="nil" w:sz="6" w:space="0" w:color="auto"/>
              <w:bottom w:val="nil" w:sz="6" w:space="0" w:color="auto"/>
              <w:right w:val="single" w:sz="4" w:space="0" w:color="000000"/>
            </w:tcBorders>
          </w:tcPr>
          <w:p>
            <w:pPr>
              <w:pStyle w:val="TableParagraph"/>
              <w:spacing w:line="240" w:lineRule="auto" w:before="194"/>
              <w:ind w:left="107" w:right="0"/>
              <w:jc w:val="left"/>
              <w:rPr>
                <w:rFonts w:ascii="宋体" w:hAnsi="宋体" w:cs="宋体" w:eastAsia="宋体" w:hint="default"/>
                <w:sz w:val="24"/>
                <w:szCs w:val="24"/>
              </w:rPr>
            </w:pPr>
            <w:r>
              <w:rPr>
                <w:rFonts w:ascii="宋体" w:hAnsi="宋体" w:cs="宋体" w:eastAsia="宋体" w:hint="default"/>
                <w:sz w:val="24"/>
                <w:szCs w:val="24"/>
              </w:rPr>
              <w:t>开发阶段</w:t>
            </w:r>
          </w:p>
        </w:tc>
        <w:tc>
          <w:tcPr>
            <w:tcW w:w="4803" w:type="dxa"/>
            <w:vMerge/>
            <w:tcBorders>
              <w:left w:val="single" w:sz="4" w:space="0" w:color="000000"/>
              <w:bottom w:val="nil" w:sz="6" w:space="0" w:color="auto"/>
              <w:right w:val="single" w:sz="4" w:space="0" w:color="000000"/>
            </w:tcBorders>
          </w:tcPr>
          <w:p>
            <w:pPr/>
          </w:p>
        </w:tc>
        <w:tc>
          <w:tcPr>
            <w:tcW w:w="2261"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55" w:lineRule="auto"/>
              <w:ind w:left="103" w:right="107"/>
              <w:jc w:val="left"/>
              <w:rPr>
                <w:rFonts w:ascii="宋体" w:hAnsi="宋体" w:cs="宋体" w:eastAsia="宋体" w:hint="default"/>
                <w:sz w:val="24"/>
                <w:szCs w:val="24"/>
              </w:rPr>
            </w:pPr>
            <w:r>
              <w:rPr>
                <w:rFonts w:ascii="宋体" w:hAnsi="宋体" w:cs="宋体" w:eastAsia="宋体" w:hint="default"/>
                <w:sz w:val="24"/>
                <w:szCs w:val="24"/>
              </w:rPr>
              <w:t>时</w:t>
            </w:r>
            <w:r>
              <w:rPr>
                <w:rFonts w:ascii="宋体" w:hAnsi="宋体" w:cs="宋体" w:eastAsia="宋体" w:hint="default"/>
                <w:spacing w:val="-116"/>
                <w:sz w:val="24"/>
                <w:szCs w:val="24"/>
              </w:rPr>
              <w:t>，</w:t>
            </w:r>
            <w:r>
              <w:rPr>
                <w:rFonts w:ascii="宋体" w:hAnsi="宋体" w:cs="宋体" w:eastAsia="宋体" w:hint="default"/>
                <w:sz w:val="24"/>
                <w:szCs w:val="24"/>
              </w:rPr>
              <w:t>发生的研发费用</w:t>
            </w:r>
            <w:r>
              <w:rPr>
                <w:rFonts w:ascii="宋体" w:hAnsi="宋体" w:cs="宋体" w:eastAsia="宋体" w:hint="default"/>
                <w:sz w:val="24"/>
                <w:szCs w:val="24"/>
              </w:rPr>
              <w:t> 开始资本化</w:t>
            </w:r>
            <w:r>
              <w:rPr>
                <w:rFonts w:ascii="宋体" w:hAnsi="宋体" w:cs="宋体" w:eastAsia="宋体" w:hint="default"/>
                <w:spacing w:val="-115"/>
                <w:sz w:val="24"/>
                <w:szCs w:val="24"/>
              </w:rPr>
              <w:t>。</w:t>
            </w:r>
            <w:r>
              <w:rPr>
                <w:rFonts w:ascii="宋体" w:hAnsi="宋体" w:cs="宋体" w:eastAsia="宋体" w:hint="default"/>
                <w:sz w:val="24"/>
                <w:szCs w:val="24"/>
              </w:rPr>
              <w:t>完成开</w:t>
            </w:r>
          </w:p>
        </w:tc>
      </w:tr>
      <w:tr>
        <w:trPr>
          <w:trHeight w:val="2905" w:hRule="exact"/>
        </w:trPr>
        <w:tc>
          <w:tcPr>
            <w:tcW w:w="1358"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sz w:val="24"/>
                <w:szCs w:val="24"/>
              </w:rPr>
              <w:t>实施阶段</w:t>
            </w:r>
          </w:p>
        </w:tc>
        <w:tc>
          <w:tcPr>
            <w:tcW w:w="480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tabs>
                <w:tab w:pos="3392" w:val="left" w:leader="none"/>
              </w:tabs>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本地化开发</w:t>
              <w:tab/>
              <w:t>系统试运行</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tabs>
                <w:tab w:pos="3392" w:val="left" w:leader="none"/>
              </w:tabs>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项目总结</w:t>
              <w:tab/>
              <w:t>项目验收</w:t>
            </w:r>
          </w:p>
        </w:tc>
        <w:tc>
          <w:tcPr>
            <w:tcW w:w="2261" w:type="dxa"/>
            <w:tcBorders>
              <w:top w:val="nil" w:sz="6" w:space="0" w:color="auto"/>
              <w:left w:val="single" w:sz="4" w:space="0" w:color="000000"/>
              <w:bottom w:val="single" w:sz="4" w:space="0" w:color="000000"/>
              <w:right w:val="nil" w:sz="6" w:space="0" w:color="auto"/>
            </w:tcBorders>
          </w:tcPr>
          <w:p>
            <w:pPr>
              <w:pStyle w:val="TableParagraph"/>
              <w:spacing w:line="357" w:lineRule="auto" w:before="181"/>
              <w:ind w:left="103" w:right="106"/>
              <w:jc w:val="both"/>
              <w:rPr>
                <w:rFonts w:ascii="宋体" w:hAnsi="宋体" w:cs="宋体" w:eastAsia="宋体" w:hint="default"/>
                <w:sz w:val="24"/>
                <w:szCs w:val="24"/>
              </w:rPr>
            </w:pPr>
            <w:r>
              <w:rPr>
                <w:rFonts w:ascii="宋体" w:hAnsi="宋体" w:cs="宋体" w:eastAsia="宋体" w:hint="default"/>
                <w:spacing w:val="-13"/>
                <w:sz w:val="24"/>
                <w:szCs w:val="24"/>
              </w:rPr>
              <w:t>已确定销售对象，进</w:t>
            </w:r>
            <w:r>
              <w:rPr>
                <w:rFonts w:ascii="宋体" w:hAnsi="宋体" w:cs="宋体" w:eastAsia="宋体" w:hint="default"/>
                <w:sz w:val="24"/>
                <w:szCs w:val="24"/>
              </w:rPr>
              <w:t> </w:t>
            </w:r>
            <w:r>
              <w:rPr>
                <w:rFonts w:ascii="宋体" w:hAnsi="宋体" w:cs="宋体" w:eastAsia="宋体" w:hint="default"/>
                <w:spacing w:val="14"/>
                <w:sz w:val="24"/>
                <w:szCs w:val="24"/>
              </w:rPr>
              <w:t>行本地化开发所发</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4"/>
                <w:sz w:val="24"/>
                <w:szCs w:val="24"/>
              </w:rPr>
              <w:t>生的费用计入营业</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成本。</w:t>
            </w:r>
          </w:p>
        </w:tc>
      </w:tr>
    </w:tbl>
    <w:p>
      <w:pPr>
        <w:spacing w:line="240" w:lineRule="auto" w:before="4"/>
        <w:rPr>
          <w:rFonts w:ascii="宋体" w:hAnsi="宋体" w:cs="宋体" w:eastAsia="宋体" w:hint="default"/>
          <w:sz w:val="13"/>
          <w:szCs w:val="13"/>
        </w:rPr>
      </w:pPr>
    </w:p>
    <w:p>
      <w:pPr>
        <w:pStyle w:val="BodyText"/>
        <w:tabs>
          <w:tab w:pos="1062" w:val="left" w:leader="none"/>
        </w:tabs>
        <w:spacing w:line="338" w:lineRule="auto" w:before="26"/>
        <w:ind w:left="702" w:right="1795"/>
        <w:jc w:val="left"/>
      </w:pPr>
      <w:r>
        <w:rPr/>
        <w:pict>
          <v:group style="position:absolute;margin-left:87.143997pt;margin-top:-282.439362pt;width:421.2pt;height:258.25pt;mso-position-horizontal-relative:page;mso-position-vertical-relative:paragraph;z-index:-1166776" coordorigin="1743,-5649" coordsize="8424,5165">
            <v:shape style="position:absolute;left:1743;top:-4552;width:1354;height:10" type="#_x0000_t75" stroked="false">
              <v:imagedata r:id="rId329" o:title=""/>
            </v:shape>
            <v:shape style="position:absolute;left:3092;top:-4552;width:4808;height:10" type="#_x0000_t75" stroked="false">
              <v:imagedata r:id="rId330" o:title=""/>
            </v:shape>
            <v:shape style="position:absolute;left:7895;top:-4552;width:2271;height:10" type="#_x0000_t75" stroked="false">
              <v:imagedata r:id="rId331" o:title=""/>
            </v:shape>
            <v:group style="position:absolute;left:3644;top:-5641;width:1260;height:780" coordorigin="3644,-5641" coordsize="1260,780">
              <v:shape style="position:absolute;left:3644;top:-5641;width:1260;height:780" coordorigin="3644,-5641" coordsize="1260,780" path="m3644,-4861l4904,-4861,4904,-5641,3644,-5641,3644,-4861xe" filled="false" stroked="true" strokeweight=".75pt" strokecolor="#000000">
                <v:path arrowok="t"/>
              </v:shape>
            </v:group>
            <v:group style="position:absolute;left:6344;top:-5641;width:1260;height:780" coordorigin="6344,-5641" coordsize="1260,780">
              <v:shape style="position:absolute;left:6344;top:-5641;width:1260;height:780" coordorigin="6344,-5641" coordsize="1260,780" path="m6344,-4861l7604,-4861,7604,-5641,6344,-5641,6344,-4861xe" filled="false" stroked="true" strokeweight=".75pt" strokecolor="#000000">
                <v:path arrowok="t"/>
              </v:shape>
            </v:group>
            <v:group style="position:absolute;left:4889;top:-5388;width:1450;height:120" coordorigin="4889,-5388" coordsize="1450,120">
              <v:shape style="position:absolute;left:4889;top:-5388;width:1450;height:120" coordorigin="4889,-5388" coordsize="1450,120" path="m6219,-5388l6219,-5268,6319,-5318,6245,-5318,6249,-5323,6249,-5334,6245,-5338,6319,-5338,6219,-5388xe" filled="true" fillcolor="#000000" stroked="false">
                <v:path arrowok="t"/>
                <v:fill type="solid"/>
              </v:shape>
              <v:shape style="position:absolute;left:4889;top:-5388;width:1450;height:120" coordorigin="4889,-5388" coordsize="1450,120" path="m6219,-5338l4893,-5338,4889,-5334,4889,-5323,4893,-5318,6219,-5318,6219,-5338xe" filled="true" fillcolor="#000000" stroked="false">
                <v:path arrowok="t"/>
                <v:fill type="solid"/>
              </v:shape>
              <v:shape style="position:absolute;left:4889;top:-5388;width:1450;height:120" coordorigin="4889,-5388" coordsize="1450,120" path="m6319,-5338l6245,-5338,6249,-5334,6249,-5323,6245,-5318,6319,-5318,6339,-5328,6319,-5338xe" filled="true" fillcolor="#000000" stroked="false">
                <v:path arrowok="t"/>
                <v:fill type="solid"/>
              </v:shape>
            </v:group>
            <v:group style="position:absolute;left:6344;top:-4234;width:1260;height:780" coordorigin="6344,-4234" coordsize="1260,780">
              <v:shape style="position:absolute;left:6344;top:-4234;width:1260;height:780" coordorigin="6344,-4234" coordsize="1260,780" path="m6344,-3454l7604,-3454,7604,-4234,6344,-4234,6344,-3454xe" filled="false" stroked="true" strokeweight=".75pt" strokecolor="#000000">
                <v:path arrowok="t"/>
              </v:shape>
            </v:group>
            <v:group style="position:absolute;left:6927;top:-4850;width:120;height:634" coordorigin="6927,-4850" coordsize="120,634">
              <v:shape style="position:absolute;left:6927;top:-4850;width:120;height:634" coordorigin="6927,-4850" coordsize="120,634" path="m6977,-4336l6927,-4336,6987,-4216,7032,-4306,6981,-4306,6977,-4311,6977,-4336xe" filled="true" fillcolor="#000000" stroked="false">
                <v:path arrowok="t"/>
                <v:fill type="solid"/>
              </v:shape>
              <v:shape style="position:absolute;left:6927;top:-4850;width:120;height:634" coordorigin="6927,-4850" coordsize="120,634" path="m6993,-4850l6981,-4850,6977,-4846,6977,-4311,6981,-4306,6993,-4306,6997,-4311,6997,-4846,6993,-4850xe" filled="true" fillcolor="#000000" stroked="false">
                <v:path arrowok="t"/>
                <v:fill type="solid"/>
              </v:shape>
              <v:shape style="position:absolute;left:6927;top:-4850;width:120;height:634" coordorigin="6927,-4850" coordsize="120,634" path="m7047,-4336l6997,-4336,6997,-4311,6993,-4306,7032,-4306,7047,-4336xe" filled="true" fillcolor="#000000" stroked="false">
                <v:path arrowok="t"/>
                <v:fill type="solid"/>
              </v:shape>
            </v:group>
            <v:group style="position:absolute;left:3644;top:-4234;width:1260;height:781" coordorigin="3644,-4234" coordsize="1260,781">
              <v:shape style="position:absolute;left:3644;top:-4234;width:1260;height:781" coordorigin="3644,-4234" coordsize="1260,781" path="m3644,-3453l4904,-3453,4904,-4234,3644,-4234,3644,-3453xe" filled="false" stroked="true" strokeweight=".75pt" strokecolor="#000000">
                <v:path arrowok="t"/>
              </v:shape>
            </v:group>
            <v:group style="position:absolute;left:4899;top:-3828;width:1450;height:120" coordorigin="4899,-3828" coordsize="1450,120">
              <v:shape style="position:absolute;left:4899;top:-3828;width:1450;height:120" coordorigin="4899,-3828" coordsize="1450,120" path="m5019,-3828l4899,-3768,5019,-3708,5019,-3758,4993,-3758,4989,-3763,4989,-3774,4993,-3778,5019,-3778,5019,-3828xe" filled="true" fillcolor="#000000" stroked="false">
                <v:path arrowok="t"/>
                <v:fill type="solid"/>
              </v:shape>
              <v:shape style="position:absolute;left:4899;top:-3828;width:1450;height:120" coordorigin="4899,-3828" coordsize="1450,120" path="m5019,-3778l4993,-3778,4989,-3774,4989,-3763,4993,-3758,5019,-3758,5019,-3778xe" filled="true" fillcolor="#000000" stroked="false">
                <v:path arrowok="t"/>
                <v:fill type="solid"/>
              </v:shape>
              <v:shape style="position:absolute;left:4899;top:-3828;width:1450;height:120" coordorigin="4899,-3828" coordsize="1450,120" path="m6345,-3778l5019,-3778,5019,-3758,6345,-3758,6349,-3763,6349,-3774,6345,-3778xe" filled="true" fillcolor="#000000" stroked="false">
                <v:path arrowok="t"/>
                <v:fill type="solid"/>
              </v:shape>
              <v:shape style="position:absolute;left:1743;top:-3083;width:1373;height:101" type="#_x0000_t75" stroked="false">
                <v:imagedata r:id="rId332" o:title=""/>
              </v:shape>
              <v:shape style="position:absolute;left:3092;top:-2992;width:4808;height:10" type="#_x0000_t75" stroked="false">
                <v:imagedata r:id="rId330" o:title=""/>
              </v:shape>
              <v:shape style="position:absolute;left:7895;top:-2992;width:2271;height:10" type="#_x0000_t75" stroked="false">
                <v:imagedata r:id="rId331" o:title=""/>
              </v:shape>
            </v:group>
            <v:group style="position:absolute;left:3644;top:-2675;width:1260;height:780" coordorigin="3644,-2675" coordsize="1260,780">
              <v:shape style="position:absolute;left:3644;top:-2675;width:1260;height:780" coordorigin="3644,-2675" coordsize="1260,780" path="m3644,-1895l4904,-1895,4904,-2675,3644,-2675,3644,-1895xe" filled="false" stroked="true" strokeweight=".75pt" strokecolor="#000000">
                <v:path arrowok="t"/>
              </v:shape>
            </v:group>
            <v:group style="position:absolute;left:4119;top:-3466;width:120;height:790" coordorigin="4119,-3466" coordsize="120,790">
              <v:shape style="position:absolute;left:4119;top:-3466;width:120;height:790" coordorigin="4119,-3466" coordsize="120,790" path="m4169,-2796l4119,-2796,4179,-2676,4224,-2766,4173,-2766,4169,-2771,4169,-2796xe" filled="true" fillcolor="#000000" stroked="false">
                <v:path arrowok="t"/>
                <v:fill type="solid"/>
              </v:shape>
              <v:shape style="position:absolute;left:4119;top:-3466;width:120;height:790" coordorigin="4119,-3466" coordsize="120,790" path="m4185,-3466l4173,-3466,4169,-3462,4169,-2771,4173,-2766,4185,-2766,4189,-2771,4189,-3462,4185,-3466xe" filled="true" fillcolor="#000000" stroked="false">
                <v:path arrowok="t"/>
                <v:fill type="solid"/>
              </v:shape>
              <v:shape style="position:absolute;left:4119;top:-3466;width:120;height:790" coordorigin="4119,-3466" coordsize="120,790" path="m4239,-2796l4189,-2796,4189,-2771,4185,-2766,4224,-2766,4239,-2796xe" filled="true" fillcolor="#000000" stroked="false">
                <v:path arrowok="t"/>
                <v:fill type="solid"/>
              </v:shape>
            </v:group>
            <v:group style="position:absolute;left:6344;top:-2675;width:1260;height:780" coordorigin="6344,-2675" coordsize="1260,780">
              <v:shape style="position:absolute;left:6344;top:-2675;width:1260;height:780" coordorigin="6344,-2675" coordsize="1260,780" path="m6344,-1895l7604,-1895,7604,-2675,6344,-2675,6344,-1895xe" filled="false" stroked="true" strokeweight=".75pt" strokecolor="#000000">
                <v:path arrowok="t"/>
              </v:shape>
            </v:group>
            <v:group style="position:absolute;left:4894;top:-2267;width:1450;height:120" coordorigin="4894,-2267" coordsize="1450,120">
              <v:shape style="position:absolute;left:4894;top:-2267;width:1450;height:120" coordorigin="4894,-2267" coordsize="1450,120" path="m6224,-2267l6224,-2147,6324,-2197,6250,-2197,6254,-2202,6254,-2213,6250,-2217,6324,-2217,6224,-2267xe" filled="true" fillcolor="#000000" stroked="false">
                <v:path arrowok="t"/>
                <v:fill type="solid"/>
              </v:shape>
              <v:shape style="position:absolute;left:4894;top:-2267;width:1450;height:120" coordorigin="4894,-2267" coordsize="1450,120" path="m6224,-2217l4898,-2217,4894,-2213,4894,-2202,4898,-2197,6224,-2197,6224,-2217xe" filled="true" fillcolor="#000000" stroked="false">
                <v:path arrowok="t"/>
                <v:fill type="solid"/>
              </v:shape>
              <v:shape style="position:absolute;left:4894;top:-2267;width:1450;height:120" coordorigin="4894,-2267" coordsize="1450,120" path="m6324,-2217l6250,-2217,6254,-2213,6254,-2202,6250,-2197,6324,-2197,6344,-2207,6324,-2217xe" filled="true" fillcolor="#000000" stroked="false">
                <v:path arrowok="t"/>
                <v:fill type="solid"/>
              </v:shape>
            </v:group>
            <v:group style="position:absolute;left:6344;top:-1271;width:1257;height:780" coordorigin="6344,-1271" coordsize="1257,780">
              <v:shape style="position:absolute;left:6344;top:-1271;width:1257;height:780" coordorigin="6344,-1271" coordsize="1257,780" path="m6344,-491l7601,-491,7601,-1271,6344,-1271,6344,-491xe" filled="false" stroked="true" strokeweight=".75pt" strokecolor="#000000">
                <v:path arrowok="t"/>
              </v:shape>
            </v:group>
            <v:group style="position:absolute;left:6999;top:-1906;width:120;height:634" coordorigin="6999,-1906" coordsize="120,634">
              <v:shape style="position:absolute;left:6999;top:-1906;width:120;height:634" coordorigin="6999,-1906" coordsize="120,634" path="m7049,-1392l6999,-1392,7059,-1272,7104,-1362,7053,-1362,7049,-1367,7049,-1392xe" filled="true" fillcolor="#000000" stroked="false">
                <v:path arrowok="t"/>
                <v:fill type="solid"/>
              </v:shape>
              <v:shape style="position:absolute;left:6999;top:-1906;width:120;height:634" coordorigin="6999,-1906" coordsize="120,634" path="m7065,-1906l7053,-1906,7049,-1902,7049,-1367,7053,-1362,7065,-1362,7069,-1367,7069,-1902,7065,-1906xe" filled="true" fillcolor="#000000" stroked="false">
                <v:path arrowok="t"/>
                <v:fill type="solid"/>
              </v:shape>
              <v:shape style="position:absolute;left:6999;top:-1906;width:120;height:634" coordorigin="6999,-1906" coordsize="120,634" path="m7119,-1392l7069,-1392,7069,-1367,7065,-1362,7104,-1362,7119,-1392xe" filled="true" fillcolor="#000000" stroked="false">
                <v:path arrowok="t"/>
                <v:fill type="solid"/>
              </v:shape>
            </v:group>
            <v:group style="position:absolute;left:3644;top:-1271;width:1260;height:780" coordorigin="3644,-1271" coordsize="1260,780">
              <v:shape style="position:absolute;left:3644;top:-1271;width:1260;height:780" coordorigin="3644,-1271" coordsize="1260,780" path="m3644,-491l4904,-491,4904,-1271,3644,-1271,3644,-491xe" filled="false" stroked="true" strokeweight=".75pt" strokecolor="#000000">
                <v:path arrowok="t"/>
              </v:shape>
            </v:group>
            <v:group style="position:absolute;left:4904;top:-1019;width:1450;height:120" coordorigin="4904,-1019" coordsize="1450,120">
              <v:shape style="position:absolute;left:4904;top:-1019;width:1450;height:120" coordorigin="4904,-1019" coordsize="1450,120" path="m5024,-1019l4904,-959,5024,-899,5024,-949,4998,-949,4994,-954,4994,-965,4998,-969,5024,-969,5024,-1019xe" filled="true" fillcolor="#000000" stroked="false">
                <v:path arrowok="t"/>
                <v:fill type="solid"/>
              </v:shape>
              <v:shape style="position:absolute;left:4904;top:-1019;width:1450;height:120" coordorigin="4904,-1019" coordsize="1450,120" path="m5024,-969l4998,-969,4994,-965,4994,-954,4998,-949,5024,-949,5024,-969xe" filled="true" fillcolor="#000000" stroked="false">
                <v:path arrowok="t"/>
                <v:fill type="solid"/>
              </v:shape>
              <v:shape style="position:absolute;left:4904;top:-1019;width:1450;height:120" coordorigin="4904,-1019" coordsize="1450,120" path="m6350,-969l5024,-969,5024,-949,6350,-949,6354,-954,6354,-965,6350,-969xe" filled="true" fillcolor="#000000" stroked="false">
                <v:path arrowok="t"/>
                <v:fill type="solid"/>
              </v:shape>
            </v:group>
            <w10:wrap type="none"/>
          </v:group>
        </w:pict>
      </w:r>
      <w:r>
        <w:rPr/>
        <w:pict>
          <v:shape style="position:absolute;margin-left:154.820007pt;margin-top:-9.884366pt;width:.48pt;height:.72pt;mso-position-horizontal-relative:page;mso-position-vertical-relative:paragraph;z-index:10576" type="#_x0000_t75" stroked="false">
            <v:imagedata r:id="rId279" o:title=""/>
          </v:shape>
        </w:pict>
      </w:r>
      <w:r>
        <w:rPr/>
        <w:pict>
          <v:shape style="position:absolute;margin-left:394.98999pt;margin-top:-9.884366pt;width:.47998pt;height:.72pt;mso-position-horizontal-relative:page;mso-position-vertical-relative:paragraph;z-index:10600" type="#_x0000_t75" stroked="false">
            <v:imagedata r:id="rId279" o:title=""/>
          </v:shape>
        </w:pict>
      </w:r>
      <w:r>
        <w:rPr>
          <w:rFonts w:ascii="Arial" w:hAnsi="Arial" w:cs="Arial" w:eastAsia="Arial" w:hint="default"/>
        </w:rPr>
        <w:t>c</w:t>
        <w:tab/>
      </w:r>
      <w:r>
        <w:rPr/>
        <w:t>研发支出费用化和资本化确认的方法 </w:t>
      </w:r>
      <w:r>
        <w:rPr>
          <w:spacing w:val="-2"/>
        </w:rPr>
        <w:t>根据上述研发流程，公司对同时满足资本化确认的五个条件的研发支出在发</w:t>
      </w:r>
    </w:p>
    <w:p>
      <w:pPr>
        <w:pStyle w:val="BodyText"/>
        <w:spacing w:line="348" w:lineRule="auto" w:before="56"/>
        <w:ind w:left="278" w:right="1792"/>
        <w:jc w:val="both"/>
      </w:pPr>
      <w:r>
        <w:rPr>
          <w:spacing w:val="-7"/>
        </w:rPr>
        <w:t>生时计入“研发支出</w:t>
      </w:r>
      <w:r>
        <w:rPr>
          <w:rFonts w:ascii="Arial" w:hAnsi="Arial" w:cs="Arial" w:eastAsia="Arial" w:hint="default"/>
          <w:spacing w:val="-7"/>
        </w:rPr>
        <w:t>-</w:t>
      </w:r>
      <w:r>
        <w:rPr>
          <w:spacing w:val="-7"/>
        </w:rPr>
        <w:t>资本化支出”，否则计入“研发支出</w:t>
      </w:r>
      <w:r>
        <w:rPr>
          <w:rFonts w:ascii="Arial" w:hAnsi="Arial" w:cs="Arial" w:eastAsia="Arial" w:hint="default"/>
          <w:spacing w:val="-7"/>
        </w:rPr>
        <w:t>-</w:t>
      </w:r>
      <w:r>
        <w:rPr>
          <w:spacing w:val="-7"/>
        </w:rPr>
        <w:t>费用化支出”。按研发</w:t>
      </w:r>
      <w:r>
        <w:rPr>
          <w:spacing w:val="-111"/>
        </w:rPr>
        <w:t> </w:t>
      </w:r>
      <w:r>
        <w:rPr>
          <w:spacing w:val="-111"/>
        </w:rPr>
      </w:r>
      <w:r>
        <w:rPr>
          <w:spacing w:val="-3"/>
        </w:rPr>
        <w:t>项目归集发生的研发人员工资、办公费、材料费等支出，所发生的支出同时用于</w:t>
      </w:r>
      <w:r>
        <w:rPr>
          <w:spacing w:val="-102"/>
        </w:rPr>
        <w:t> </w:t>
      </w:r>
      <w:r>
        <w:rPr>
          <w:spacing w:val="-102"/>
        </w:rPr>
      </w:r>
      <w:r>
        <w:rPr/>
        <w:t>支持多项研发活动的，按照研发人员工时比例进行分配。</w:t>
      </w:r>
    </w:p>
    <w:p>
      <w:pPr>
        <w:pStyle w:val="BodyText"/>
        <w:tabs>
          <w:tab w:pos="1077" w:val="left" w:leader="none"/>
        </w:tabs>
        <w:spacing w:line="338" w:lineRule="auto" w:before="43"/>
        <w:ind w:left="702" w:right="1675"/>
        <w:jc w:val="left"/>
      </w:pPr>
      <w:r>
        <w:rPr>
          <w:rFonts w:ascii="Arial" w:hAnsi="Arial" w:cs="Arial" w:eastAsia="Arial" w:hint="default"/>
          <w:w w:val="95"/>
        </w:rPr>
        <w:t>d</w:t>
        <w:tab/>
      </w:r>
      <w:r>
        <w:rPr/>
        <w:t>研发支出费用化和资本化确认的时点 </w:t>
      </w:r>
      <w:r>
        <w:rPr>
          <w:spacing w:val="-5"/>
        </w:rPr>
        <w:t>公司在完成研发项目开发可行性研究，并通过公司内部的“开发立项评审会”</w:t>
      </w:r>
    </w:p>
    <w:p>
      <w:pPr>
        <w:pStyle w:val="BodyText"/>
        <w:spacing w:line="357" w:lineRule="auto" w:before="53"/>
        <w:ind w:left="278" w:right="1792"/>
        <w:jc w:val="both"/>
      </w:pPr>
      <w:r>
        <w:rPr>
          <w:spacing w:val="-3"/>
        </w:rPr>
        <w:t>后，项目进入开发阶段，开始将研发支出资本化，之前发生的研发支出全部费用</w:t>
      </w:r>
      <w:r>
        <w:rPr>
          <w:spacing w:val="-102"/>
        </w:rPr>
        <w:t> </w:t>
      </w:r>
      <w:r>
        <w:rPr>
          <w:spacing w:val="-102"/>
        </w:rPr>
      </w:r>
      <w:r>
        <w:rPr/>
        <w:t>化，计入当期损益。</w:t>
      </w:r>
    </w:p>
    <w:p>
      <w:pPr>
        <w:pStyle w:val="BodyText"/>
        <w:spacing w:line="338" w:lineRule="auto" w:before="37"/>
        <w:ind w:left="702" w:right="1795"/>
        <w:jc w:val="left"/>
      </w:pPr>
      <w:r>
        <w:rPr>
          <w:rFonts w:ascii="Arial" w:hAnsi="Arial" w:cs="Arial" w:eastAsia="Arial" w:hint="default"/>
        </w:rPr>
        <w:t>e</w:t>
      </w:r>
      <w:r>
        <w:rPr>
          <w:rFonts w:ascii="Arial" w:hAnsi="Arial" w:cs="Arial" w:eastAsia="Arial" w:hint="default"/>
          <w:spacing w:val="53"/>
        </w:rPr>
        <w:t> </w:t>
      </w:r>
      <w:r>
        <w:rPr/>
        <w:t>无形资产确认的时间和金额。 </w:t>
      </w:r>
      <w:r>
        <w:rPr>
          <w:spacing w:val="-2"/>
        </w:rPr>
        <w:t>公司研发项目开发完成，经公司技术部门鉴定可达到实施本地化开发的条件</w:t>
      </w:r>
    </w:p>
    <w:p>
      <w:pPr>
        <w:pStyle w:val="BodyText"/>
        <w:spacing w:line="240" w:lineRule="auto" w:before="55"/>
        <w:ind w:left="278" w:right="0"/>
        <w:jc w:val="both"/>
      </w:pPr>
      <w:r>
        <w:rPr/>
        <w:t>时完成项目总结，将“研发支出</w:t>
      </w:r>
      <w:r>
        <w:rPr>
          <w:rFonts w:ascii="Arial" w:hAnsi="Arial" w:cs="Arial" w:eastAsia="Arial" w:hint="default"/>
          <w:spacing w:val="-1"/>
        </w:rPr>
        <w:t>-</w:t>
      </w:r>
      <w:r>
        <w:rPr/>
        <w:t>资本化支出”全部转入“无形资产</w:t>
      </w:r>
      <w:r>
        <w:rPr>
          <w:spacing w:val="-120"/>
        </w:rPr>
        <w:t>”</w:t>
      </w:r>
      <w:r>
        <w:rPr/>
        <w:t>。</w:t>
      </w:r>
    </w:p>
    <w:p>
      <w:pPr>
        <w:spacing w:line="240" w:lineRule="auto" w:before="6"/>
        <w:rPr>
          <w:rFonts w:ascii="宋体" w:hAnsi="宋体" w:cs="宋体" w:eastAsia="宋体" w:hint="default"/>
          <w:sz w:val="19"/>
          <w:szCs w:val="19"/>
        </w:rPr>
      </w:pPr>
    </w:p>
    <w:p>
      <w:pPr>
        <w:pStyle w:val="BodyText"/>
        <w:spacing w:line="240" w:lineRule="auto" w:before="0"/>
        <w:ind w:left="758" w:right="1795"/>
        <w:jc w:val="left"/>
      </w:pPr>
      <w:r>
        <w:rPr/>
        <w:pict>
          <v:shape style="position:absolute;margin-left:122.540001pt;margin-top:75.931656pt;width:.48002pt;height:.72pt;mso-position-horizontal-relative:page;mso-position-vertical-relative:paragraph;z-index:10624" type="#_x0000_t75" stroked="false">
            <v:imagedata r:id="rId279" o:title=""/>
          </v:shape>
        </w:pict>
      </w:r>
      <w:r>
        <w:rPr/>
        <w:pict>
          <v:shape style="position:absolute;margin-left:208.610001pt;margin-top:75.931656pt;width:.48002pt;height:.72pt;mso-position-horizontal-relative:page;mso-position-vertical-relative:paragraph;z-index:10648" type="#_x0000_t75" stroked="false">
            <v:imagedata r:id="rId279" o:title=""/>
          </v:shape>
        </w:pict>
      </w:r>
      <w:r>
        <w:rPr/>
        <w:pict>
          <v:shape style="position:absolute;margin-left:285.649994pt;margin-top:75.931656pt;width:.48pt;height:.72pt;mso-position-horizontal-relative:page;mso-position-vertical-relative:paragraph;z-index:10672" type="#_x0000_t75" stroked="false">
            <v:imagedata r:id="rId279" o:title=""/>
          </v:shape>
        </w:pict>
      </w:r>
      <w:r>
        <w:rPr/>
        <w:pict>
          <v:shape style="position:absolute;margin-left:484.059998pt;margin-top:75.931656pt;width:.48003pt;height:.72pt;mso-position-horizontal-relative:page;mso-position-vertical-relative:paragraph;z-index:10696" type="#_x0000_t75" stroked="false">
            <v:imagedata r:id="rId279" o:title=""/>
          </v:shape>
        </w:pict>
      </w:r>
      <w:r>
        <w:rPr/>
        <w:t>（</w:t>
      </w:r>
      <w:r>
        <w:rPr>
          <w:rFonts w:ascii="Arial" w:hAnsi="Arial" w:cs="Arial" w:eastAsia="Arial" w:hint="default"/>
        </w:rPr>
        <w:t>2</w:t>
      </w:r>
      <w:r>
        <w:rPr/>
        <w:t>）</w:t>
      </w:r>
      <w:r>
        <w:rPr>
          <w:rFonts w:ascii="Arial" w:hAnsi="Arial" w:cs="Arial" w:eastAsia="Arial" w:hint="default"/>
        </w:rPr>
        <w:t>2011</w:t>
      </w:r>
      <w:r>
        <w:rPr/>
        <w:t>年度研发情况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816"/>
        <w:gridCol w:w="1720"/>
        <w:gridCol w:w="1541"/>
        <w:gridCol w:w="3968"/>
        <w:gridCol w:w="1136"/>
      </w:tblGrid>
      <w:tr>
        <w:trPr>
          <w:trHeight w:val="407" w:hRule="exact"/>
        </w:trPr>
        <w:tc>
          <w:tcPr>
            <w:tcW w:w="816" w:type="dxa"/>
            <w:tcBorders>
              <w:top w:val="single" w:sz="4" w:space="0" w:color="000000"/>
              <w:left w:val="nil" w:sz="6" w:space="0" w:color="auto"/>
              <w:bottom w:val="single" w:sz="4" w:space="0" w:color="000000"/>
              <w:right w:val="single" w:sz="4" w:space="0" w:color="000000"/>
            </w:tcBorders>
            <w:shd w:val="clear" w:color="auto" w:fill="E6E6E6"/>
          </w:tcPr>
          <w:p>
            <w:pPr>
              <w:pStyle w:val="TableParagraph"/>
              <w:spacing w:line="240" w:lineRule="auto" w:before="29"/>
              <w:ind w:left="196"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7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4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9"/>
              <w:ind w:left="130" w:right="0"/>
              <w:jc w:val="left"/>
              <w:rPr>
                <w:rFonts w:ascii="宋体" w:hAnsi="宋体" w:cs="宋体" w:eastAsia="宋体" w:hint="default"/>
                <w:sz w:val="21"/>
                <w:szCs w:val="21"/>
              </w:rPr>
            </w:pPr>
            <w:r>
              <w:rPr>
                <w:rFonts w:ascii="宋体" w:hAnsi="宋体" w:cs="宋体" w:eastAsia="宋体" w:hint="default"/>
                <w:b/>
                <w:bCs/>
                <w:sz w:val="21"/>
                <w:szCs w:val="21"/>
              </w:rPr>
              <w:t>当前进展情况</w:t>
            </w:r>
            <w:r>
              <w:rPr>
                <w:rFonts w:ascii="宋体" w:hAnsi="宋体" w:cs="宋体" w:eastAsia="宋体" w:hint="default"/>
                <w:sz w:val="21"/>
                <w:szCs w:val="21"/>
              </w:rPr>
            </w:r>
          </w:p>
        </w:tc>
        <w:tc>
          <w:tcPr>
            <w:tcW w:w="39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拟达到的目标</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nil" w:sz="6" w:space="0" w:color="auto"/>
            </w:tcBorders>
            <w:shd w:val="clear" w:color="auto" w:fill="E6E6E6"/>
          </w:tcPr>
          <w:p>
            <w:pPr>
              <w:pStyle w:val="TableParagraph"/>
              <w:spacing w:line="240" w:lineRule="auto" w:before="29"/>
              <w:ind w:left="140" w:right="0"/>
              <w:jc w:val="left"/>
              <w:rPr>
                <w:rFonts w:ascii="宋体" w:hAnsi="宋体" w:cs="宋体" w:eastAsia="宋体" w:hint="default"/>
                <w:sz w:val="21"/>
                <w:szCs w:val="21"/>
              </w:rPr>
            </w:pPr>
            <w:r>
              <w:rPr>
                <w:rFonts w:ascii="宋体" w:hAnsi="宋体" w:cs="宋体" w:eastAsia="宋体" w:hint="default"/>
                <w:b/>
                <w:bCs/>
                <w:sz w:val="21"/>
                <w:szCs w:val="21"/>
              </w:rPr>
              <w:t>所属行业</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835" w:top="1060" w:bottom="1020" w:left="1520" w:right="0"/>
        </w:sectPr>
      </w:pPr>
    </w:p>
    <w:p>
      <w:pPr>
        <w:spacing w:line="240" w:lineRule="auto" w:before="6"/>
        <w:rPr>
          <w:rFonts w:ascii="Times New Roman" w:hAnsi="Times New Roman" w:cs="Times New Roman" w:eastAsia="Times New Roman" w:hint="default"/>
          <w:sz w:val="2"/>
          <w:szCs w:val="2"/>
        </w:rPr>
      </w:pPr>
      <w:r>
        <w:rPr/>
        <w:pict>
          <v:group style="position:absolute;margin-left:88.463997pt;margin-top:55.559982pt;width:418.55pt;height:.1pt;mso-position-horizontal-relative:page;mso-position-vertical-relative:page;z-index:-1166608"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group style="position:absolute;margin-left:81.984001pt;margin-top:157.940018pt;width:459.1pt;height:5.05pt;mso-position-horizontal-relative:page;mso-position-vertical-relative:page;z-index:-1166584" coordorigin="1640,3159" coordsize="9182,101">
            <v:shape style="position:absolute;left:1640;top:3159;width:2552;height:101" type="#_x0000_t75" stroked="false">
              <v:imagedata r:id="rId334" o:title=""/>
            </v:shape>
            <v:shape style="position:absolute;left:4167;top:3250;width:1546;height:10" type="#_x0000_t75" stroked="false">
              <v:imagedata r:id="rId335" o:title=""/>
            </v:shape>
            <v:shape style="position:absolute;left:5708;top:3250;width:3973;height:10" type="#_x0000_t75" stroked="false">
              <v:imagedata r:id="rId336" o:title=""/>
            </v:shape>
            <v:shape style="position:absolute;left:9676;top:3250;width:1145;height:10" type="#_x0000_t75" stroked="false">
              <v:imagedata r:id="rId337" o:title=""/>
            </v:shape>
            <w10:wrap type="none"/>
          </v:group>
        </w:pict>
      </w:r>
      <w:r>
        <w:rPr/>
        <w:pict>
          <v:group style="position:absolute;margin-left:81.984001pt;margin-top:211.940018pt;width:459.1pt;height:5.55pt;mso-position-horizontal-relative:page;mso-position-vertical-relative:page;z-index:-1166560" coordorigin="1640,4239" coordsize="9182,111">
            <v:shape style="position:absolute;left:1640;top:4239;width:830;height:110" type="#_x0000_t75" stroked="false">
              <v:imagedata r:id="rId338" o:title=""/>
            </v:shape>
            <v:shape style="position:absolute;left:2446;top:4335;width:1736;height:14" type="#_x0000_t75" stroked="false">
              <v:imagedata r:id="rId339" o:title=""/>
            </v:shape>
            <v:shape style="position:absolute;left:4167;top:4340;width:1546;height:10" type="#_x0000_t75" stroked="false">
              <v:imagedata r:id="rId340" o:title=""/>
            </v:shape>
            <v:shape style="position:absolute;left:5708;top:4335;width:3983;height:14" type="#_x0000_t75" stroked="false">
              <v:imagedata r:id="rId341" o:title=""/>
            </v:shape>
            <v:shape style="position:absolute;left:9676;top:4340;width:1145;height:10" type="#_x0000_t75" stroked="false">
              <v:imagedata r:id="rId342" o:title=""/>
            </v:shape>
            <w10:wrap type="none"/>
          </v:group>
        </w:pict>
      </w:r>
      <w:r>
        <w:rPr/>
        <w:pict>
          <v:group style="position:absolute;margin-left:81.984001pt;margin-top:253.579941pt;width:459.1pt;height:.5pt;mso-position-horizontal-relative:page;mso-position-vertical-relative:page;z-index:-1166536" coordorigin="1640,5072" coordsize="9182,10">
            <v:shape style="position:absolute;left:1640;top:5072;width:2533;height:10" type="#_x0000_t75" stroked="false">
              <v:imagedata r:id="rId343" o:title=""/>
            </v:shape>
            <v:shape style="position:absolute;left:4167;top:5072;width:1546;height:10" type="#_x0000_t75" stroked="false">
              <v:imagedata r:id="rId335" o:title=""/>
            </v:shape>
            <v:shape style="position:absolute;left:5708;top:5072;width:3973;height:10" type="#_x0000_t75" stroked="false">
              <v:imagedata r:id="rId336" o:title=""/>
            </v:shape>
            <v:shape style="position:absolute;left:9676;top:5072;width:1145;height:10" type="#_x0000_t75" stroked="false">
              <v:imagedata r:id="rId337" o:title=""/>
            </v:shape>
            <w10:wrap type="none"/>
          </v:group>
        </w:pict>
      </w:r>
      <w:r>
        <w:rPr/>
        <w:pict>
          <v:group style="position:absolute;margin-left:81.984001pt;margin-top:308.089996pt;width:459.1pt;height:.5pt;mso-position-horizontal-relative:page;mso-position-vertical-relative:page;z-index:-1166512" coordorigin="1640,6162" coordsize="9182,10">
            <v:shape style="position:absolute;left:1640;top:6162;width:2533;height:10" type="#_x0000_t75" stroked="false">
              <v:imagedata r:id="rId343" o:title=""/>
            </v:shape>
            <v:shape style="position:absolute;left:4167;top:6162;width:1546;height:10" type="#_x0000_t75" stroked="false">
              <v:imagedata r:id="rId340" o:title=""/>
            </v:shape>
            <v:shape style="position:absolute;left:5708;top:6162;width:3973;height:10" type="#_x0000_t75" stroked="false">
              <v:imagedata r:id="rId344" o:title=""/>
            </v:shape>
            <v:shape style="position:absolute;left:9676;top:6162;width:1145;height:10" type="#_x0000_t75" stroked="false">
              <v:imagedata r:id="rId342" o:title=""/>
            </v:shape>
            <w10:wrap type="none"/>
          </v:group>
        </w:pict>
      </w:r>
      <w:r>
        <w:rPr/>
        <w:pict>
          <v:group style="position:absolute;margin-left:81.984001pt;margin-top:344.569977pt;width:459.1pt;height:.5pt;mso-position-horizontal-relative:page;mso-position-vertical-relative:page;z-index:-1166488" coordorigin="1640,6891" coordsize="9182,10">
            <v:shape style="position:absolute;left:1640;top:6891;width:2533;height:10" type="#_x0000_t75" stroked="false">
              <v:imagedata r:id="rId343" o:title=""/>
            </v:shape>
            <v:shape style="position:absolute;left:4167;top:6891;width:1546;height:10" type="#_x0000_t75" stroked="false">
              <v:imagedata r:id="rId335" o:title=""/>
            </v:shape>
            <v:shape style="position:absolute;left:5708;top:6891;width:3973;height:10" type="#_x0000_t75" stroked="false">
              <v:imagedata r:id="rId336" o:title=""/>
            </v:shape>
            <v:shape style="position:absolute;left:9676;top:6891;width:1145;height:10" type="#_x0000_t75" stroked="false">
              <v:imagedata r:id="rId337" o:title=""/>
            </v:shape>
            <w10:wrap type="none"/>
          </v:group>
        </w:pict>
      </w:r>
      <w:r>
        <w:rPr/>
        <w:pict>
          <v:group style="position:absolute;margin-left:81.984001pt;margin-top:381.049988pt;width:459.1pt;height:.5pt;mso-position-horizontal-relative:page;mso-position-vertical-relative:page;z-index:-1166464" coordorigin="1640,7621" coordsize="9182,10">
            <v:shape style="position:absolute;left:1640;top:7621;width:2533;height:10" type="#_x0000_t75" stroked="false">
              <v:imagedata r:id="rId343" o:title=""/>
            </v:shape>
            <v:shape style="position:absolute;left:4167;top:7621;width:1546;height:10" type="#_x0000_t75" stroked="false">
              <v:imagedata r:id="rId335" o:title=""/>
            </v:shape>
            <v:shape style="position:absolute;left:5708;top:7621;width:3973;height:10" type="#_x0000_t75" stroked="false">
              <v:imagedata r:id="rId336" o:title=""/>
            </v:shape>
            <v:shape style="position:absolute;left:9676;top:7621;width:1145;height:10" type="#_x0000_t75" stroked="false">
              <v:imagedata r:id="rId337" o:title=""/>
            </v:shape>
            <w10:wrap type="none"/>
          </v:group>
        </w:pict>
      </w:r>
      <w:r>
        <w:rPr/>
        <w:pict>
          <v:group style="position:absolute;margin-left:81.984001pt;margin-top:435.529999pt;width:459.1pt;height:.5pt;mso-position-horizontal-relative:page;mso-position-vertical-relative:page;z-index:-1166440" coordorigin="1640,8711" coordsize="9182,10">
            <v:shape style="position:absolute;left:1640;top:8711;width:2533;height:10" type="#_x0000_t75" stroked="false">
              <v:imagedata r:id="rId343" o:title=""/>
            </v:shape>
            <v:shape style="position:absolute;left:4167;top:8711;width:1546;height:10" type="#_x0000_t75" stroked="false">
              <v:imagedata r:id="rId340" o:title=""/>
            </v:shape>
            <v:shape style="position:absolute;left:5708;top:8711;width:3973;height:10" type="#_x0000_t75" stroked="false">
              <v:imagedata r:id="rId344" o:title=""/>
            </v:shape>
            <v:shape style="position:absolute;left:9676;top:8711;width:1145;height:10" type="#_x0000_t75" stroked="false">
              <v:imagedata r:id="rId342" o:title=""/>
            </v:shape>
            <w10:wrap type="none"/>
          </v:group>
        </w:pict>
      </w:r>
      <w:r>
        <w:rPr/>
        <w:pict>
          <v:group style="position:absolute;margin-left:81.984001pt;margin-top:490.029999pt;width:459.1pt;height:.5pt;mso-position-horizontal-relative:page;mso-position-vertical-relative:page;z-index:-1166416" coordorigin="1640,9801" coordsize="9182,10">
            <v:shape style="position:absolute;left:1640;top:9801;width:2533;height:10" type="#_x0000_t75" stroked="false">
              <v:imagedata r:id="rId343" o:title=""/>
            </v:shape>
            <v:shape style="position:absolute;left:4167;top:9801;width:1546;height:10" type="#_x0000_t75" stroked="false">
              <v:imagedata r:id="rId335" o:title=""/>
            </v:shape>
            <v:shape style="position:absolute;left:5708;top:9801;width:3973;height:10" type="#_x0000_t75" stroked="false">
              <v:imagedata r:id="rId336" o:title=""/>
            </v:shape>
            <v:shape style="position:absolute;left:9676;top:9801;width:1145;height:10" type="#_x0000_t75" stroked="false">
              <v:imagedata r:id="rId337" o:title=""/>
            </v:shape>
            <w10:wrap type="none"/>
          </v:group>
        </w:pict>
      </w:r>
      <w:r>
        <w:rPr/>
        <w:pict>
          <v:group style="position:absolute;margin-left:81.984001pt;margin-top:544.630005pt;width:459.1pt;height:.5pt;mso-position-horizontal-relative:page;mso-position-vertical-relative:page;z-index:-1166392" coordorigin="1640,10893" coordsize="9182,10">
            <v:shape style="position:absolute;left:1640;top:10893;width:2533;height:10" type="#_x0000_t75" stroked="false">
              <v:imagedata r:id="rId343" o:title=""/>
            </v:shape>
            <v:shape style="position:absolute;left:4167;top:10893;width:1546;height:10" type="#_x0000_t75" stroked="false">
              <v:imagedata r:id="rId340" o:title=""/>
            </v:shape>
            <v:shape style="position:absolute;left:5708;top:10893;width:3973;height:10" type="#_x0000_t75" stroked="false">
              <v:imagedata r:id="rId344" o:title=""/>
            </v:shape>
            <v:shape style="position:absolute;left:9676;top:10893;width:1145;height:10" type="#_x0000_t75" stroked="false">
              <v:imagedata r:id="rId342" o:title=""/>
            </v:shape>
            <w10:wrap type="none"/>
          </v:group>
        </w:pict>
      </w:r>
      <w:r>
        <w:rPr/>
        <w:pict>
          <v:group style="position:absolute;margin-left:81.984001pt;margin-top:671.619995pt;width:459.1pt;height:.5pt;mso-position-horizontal-relative:page;mso-position-vertical-relative:page;z-index:-1166368" coordorigin="1640,13432" coordsize="9182,10">
            <v:shape style="position:absolute;left:1640;top:13432;width:2533;height:10" type="#_x0000_t75" stroked="false">
              <v:imagedata r:id="rId343" o:title=""/>
            </v:shape>
            <v:shape style="position:absolute;left:4167;top:13432;width:1546;height:10" type="#_x0000_t75" stroked="false">
              <v:imagedata r:id="rId335" o:title=""/>
            </v:shape>
            <v:shape style="position:absolute;left:5708;top:13432;width:3973;height:10" type="#_x0000_t75" stroked="false">
              <v:imagedata r:id="rId336" o:title=""/>
            </v:shape>
            <v:shape style="position:absolute;left:9676;top:13432;width:1145;height:10" type="#_x0000_t75" stroked="false">
              <v:imagedata r:id="rId337" o:title=""/>
            </v:shape>
            <w10:wrap type="none"/>
          </v:group>
        </w:pict>
      </w:r>
      <w:r>
        <w:rPr/>
        <w:pict>
          <v:shape style="position:absolute;margin-left:122.540001pt;margin-top:761.375977pt;width:.47998pt;height:.72pt;mso-position-horizontal-relative:page;mso-position-vertical-relative:page;z-index:-1166344" type="#_x0000_t75" stroked="false">
            <v:imagedata r:id="rId279" o:title=""/>
          </v:shape>
        </w:pict>
      </w:r>
      <w:r>
        <w:rPr/>
        <w:pict>
          <v:shape style="position:absolute;margin-left:208.610001pt;margin-top:761.375977pt;width:.47998pt;height:.72pt;mso-position-horizontal-relative:page;mso-position-vertical-relative:page;z-index:-1166320" type="#_x0000_t75" stroked="false">
            <v:imagedata r:id="rId279" o:title=""/>
          </v:shape>
        </w:pict>
      </w:r>
      <w:r>
        <w:rPr/>
        <w:pict>
          <v:shape style="position:absolute;margin-left:285.649994pt;margin-top:761.375977pt;width:.47996pt;height:.72pt;mso-position-horizontal-relative:page;mso-position-vertical-relative:page;z-index:-1166296" type="#_x0000_t75" stroked="false">
            <v:imagedata r:id="rId279" o:title=""/>
          </v:shape>
        </w:pict>
      </w:r>
      <w:r>
        <w:rPr/>
        <w:pict>
          <v:shape style="position:absolute;margin-left:484.059998pt;margin-top:761.375977pt;width:.47999pt;height:.72pt;mso-position-horizontal-relative:page;mso-position-vertical-relative:page;z-index:-1166272" type="#_x0000_t75" stroked="false">
            <v:imagedata r:id="rId279" o:title=""/>
          </v:shape>
        </w:pict>
      </w:r>
    </w:p>
    <w:tbl>
      <w:tblPr>
        <w:tblW w:w="0" w:type="auto"/>
        <w:jc w:val="left"/>
        <w:tblInd w:w="119" w:type="dxa"/>
        <w:tblLayout w:type="fixed"/>
        <w:tblCellMar>
          <w:top w:w="0" w:type="dxa"/>
          <w:left w:w="0" w:type="dxa"/>
          <w:bottom w:w="0" w:type="dxa"/>
          <w:right w:w="0" w:type="dxa"/>
        </w:tblCellMar>
        <w:tblLook w:val="01E0"/>
      </w:tblPr>
      <w:tblGrid>
        <w:gridCol w:w="816"/>
        <w:gridCol w:w="1721"/>
        <w:gridCol w:w="1541"/>
        <w:gridCol w:w="3980"/>
        <w:gridCol w:w="1124"/>
      </w:tblGrid>
      <w:tr>
        <w:trPr>
          <w:trHeight w:val="2097" w:hRule="exact"/>
        </w:trPr>
        <w:tc>
          <w:tcPr>
            <w:tcW w:w="816"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Arial" w:hAnsi="Arial" w:cs="Arial" w:eastAsia="Arial" w:hint="default"/>
                <w:sz w:val="21"/>
                <w:szCs w:val="21"/>
              </w:rPr>
            </w:pPr>
            <w:r>
              <w:rPr>
                <w:rFonts w:ascii="Arial"/>
                <w:w w:val="100"/>
                <w:sz w:val="21"/>
              </w:rPr>
              <w:t>1</w:t>
            </w:r>
          </w:p>
        </w:tc>
        <w:tc>
          <w:tcPr>
            <w:tcW w:w="172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23"/>
              <w:ind w:left="103" w:right="132"/>
              <w:jc w:val="left"/>
              <w:rPr>
                <w:rFonts w:ascii="宋体" w:hAnsi="宋体" w:cs="宋体" w:eastAsia="宋体" w:hint="default"/>
                <w:sz w:val="21"/>
                <w:szCs w:val="21"/>
              </w:rPr>
            </w:pPr>
            <w:r>
              <w:rPr>
                <w:rFonts w:ascii="宋体" w:hAnsi="宋体" w:cs="宋体" w:eastAsia="宋体" w:hint="default"/>
                <w:sz w:val="21"/>
                <w:szCs w:val="21"/>
              </w:rPr>
              <w:t>企业智能决策支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持平台项目</w:t>
            </w:r>
          </w:p>
        </w:tc>
        <w:tc>
          <w:tcPr>
            <w:tcW w:w="15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80" w:type="dxa"/>
            <w:tcBorders>
              <w:top w:val="single" w:sz="4" w:space="0" w:color="000000"/>
              <w:left w:val="single" w:sz="4" w:space="0" w:color="000000"/>
              <w:bottom w:val="nil" w:sz="6" w:space="0" w:color="auto"/>
              <w:right w:val="single" w:sz="4" w:space="0" w:color="000000"/>
            </w:tcBorders>
          </w:tcPr>
          <w:p>
            <w:pPr>
              <w:pStyle w:val="TableParagraph"/>
              <w:spacing w:line="314" w:lineRule="auto" w:before="42"/>
              <w:ind w:left="100" w:right="81"/>
              <w:jc w:val="both"/>
              <w:rPr>
                <w:rFonts w:ascii="宋体" w:hAnsi="宋体" w:cs="宋体" w:eastAsia="宋体" w:hint="default"/>
                <w:sz w:val="21"/>
                <w:szCs w:val="21"/>
              </w:rPr>
            </w:pPr>
            <w:r>
              <w:rPr>
                <w:rFonts w:ascii="宋体" w:hAnsi="宋体" w:cs="宋体" w:eastAsia="宋体" w:hint="default"/>
                <w:spacing w:val="-2"/>
                <w:sz w:val="21"/>
                <w:szCs w:val="21"/>
              </w:rPr>
              <w:t>在一阶段版本基础上，支撑互联网及移动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互联网分析，开发客户服务质量分析，充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实分析模型，借助数据挖掘手段从数据中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发现规律，进而辅助电信运营商进行经营</w:t>
            </w:r>
          </w:p>
          <w:p>
            <w:pPr>
              <w:pStyle w:val="TableParagraph"/>
              <w:spacing w:line="240" w:lineRule="auto" w:before="20"/>
              <w:ind w:left="100" w:right="0"/>
              <w:jc w:val="both"/>
              <w:rPr>
                <w:rFonts w:ascii="宋体" w:hAnsi="宋体" w:cs="宋体" w:eastAsia="宋体" w:hint="default"/>
                <w:sz w:val="21"/>
                <w:szCs w:val="21"/>
              </w:rPr>
            </w:pPr>
            <w:r>
              <w:rPr>
                <w:rFonts w:ascii="宋体" w:hAnsi="宋体" w:cs="宋体" w:eastAsia="宋体" w:hint="default"/>
                <w:sz w:val="21"/>
                <w:szCs w:val="21"/>
              </w:rPr>
              <w:t>决策。</w:t>
            </w:r>
          </w:p>
        </w:tc>
        <w:tc>
          <w:tcPr>
            <w:tcW w:w="1124"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52" w:hRule="exact"/>
        </w:trPr>
        <w:tc>
          <w:tcPr>
            <w:tcW w:w="816" w:type="dxa"/>
            <w:tcBorders>
              <w:top w:val="nil" w:sz="6" w:space="0" w:color="auto"/>
              <w:left w:val="nil" w:sz="6" w:space="0" w:color="auto"/>
              <w:bottom w:val="nil" w:sz="6" w:space="0" w:color="auto"/>
              <w:right w:val="single" w:sz="4" w:space="0" w:color="000000"/>
            </w:tcBorders>
          </w:tcPr>
          <w:p>
            <w:pPr/>
          </w:p>
        </w:tc>
        <w:tc>
          <w:tcPr>
            <w:tcW w:w="1721" w:type="dxa"/>
            <w:tcBorders>
              <w:top w:val="nil" w:sz="6" w:space="0" w:color="auto"/>
              <w:left w:val="single" w:sz="4" w:space="0" w:color="000000"/>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single" w:sz="4" w:space="0" w:color="000000"/>
            </w:tcBorders>
          </w:tcPr>
          <w:p>
            <w:pPr/>
          </w:p>
        </w:tc>
        <w:tc>
          <w:tcPr>
            <w:tcW w:w="3980"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nil" w:sz="6" w:space="0" w:color="auto"/>
            </w:tcBorders>
          </w:tcPr>
          <w:p>
            <w:pPr/>
          </w:p>
        </w:tc>
      </w:tr>
      <w:tr>
        <w:trPr>
          <w:trHeight w:val="1038" w:hRule="exact"/>
        </w:trPr>
        <w:tc>
          <w:tcPr>
            <w:tcW w:w="816"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8" w:right="0"/>
              <w:jc w:val="left"/>
              <w:rPr>
                <w:rFonts w:ascii="Arial" w:hAnsi="Arial" w:cs="Arial" w:eastAsia="Arial" w:hint="default"/>
                <w:sz w:val="21"/>
                <w:szCs w:val="21"/>
              </w:rPr>
            </w:pPr>
            <w:r>
              <w:rPr>
                <w:rFonts w:ascii="Arial"/>
                <w:w w:val="100"/>
                <w:sz w:val="21"/>
              </w:rPr>
              <w:t>2</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132"/>
              <w:jc w:val="left"/>
              <w:rPr>
                <w:rFonts w:ascii="宋体" w:hAnsi="宋体" w:cs="宋体" w:eastAsia="宋体" w:hint="default"/>
                <w:sz w:val="21"/>
                <w:szCs w:val="21"/>
              </w:rPr>
            </w:pPr>
            <w:r>
              <w:rPr>
                <w:rFonts w:ascii="宋体" w:hAnsi="宋体" w:cs="宋体" w:eastAsia="宋体" w:hint="default"/>
                <w:sz w:val="21"/>
                <w:szCs w:val="21"/>
              </w:rPr>
              <w:t>客户关系管理系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80" w:type="dxa"/>
            <w:tcBorders>
              <w:top w:val="nil" w:sz="6" w:space="0" w:color="auto"/>
              <w:left w:val="single" w:sz="4" w:space="0" w:color="000000"/>
              <w:bottom w:val="nil" w:sz="6" w:space="0" w:color="auto"/>
              <w:right w:val="single" w:sz="4" w:space="0" w:color="000000"/>
            </w:tcBorders>
          </w:tcPr>
          <w:p>
            <w:pPr>
              <w:pStyle w:val="TableParagraph"/>
              <w:spacing w:line="360" w:lineRule="exact"/>
              <w:ind w:left="100" w:right="82"/>
              <w:jc w:val="both"/>
              <w:rPr>
                <w:rFonts w:ascii="宋体" w:hAnsi="宋体" w:cs="宋体" w:eastAsia="宋体" w:hint="default"/>
                <w:sz w:val="21"/>
                <w:szCs w:val="21"/>
              </w:rPr>
            </w:pPr>
            <w:r>
              <w:rPr>
                <w:rFonts w:ascii="宋体" w:hAnsi="宋体" w:cs="宋体" w:eastAsia="宋体" w:hint="default"/>
                <w:spacing w:val="-2"/>
                <w:sz w:val="21"/>
                <w:szCs w:val="21"/>
              </w:rPr>
              <w:t>在一阶段版本基础上，支撑海外运营商，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提升版本国际化能力。完善系统对电子渠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道支撑能力，改进服务配置能力。</w:t>
            </w:r>
          </w:p>
        </w:tc>
        <w:tc>
          <w:tcPr>
            <w:tcW w:w="112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52" w:hRule="exact"/>
        </w:trPr>
        <w:tc>
          <w:tcPr>
            <w:tcW w:w="816"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single" w:sz="4" w:space="0" w:color="000000"/>
            </w:tcBorders>
          </w:tcPr>
          <w:p>
            <w:pPr/>
          </w:p>
        </w:tc>
        <w:tc>
          <w:tcPr>
            <w:tcW w:w="1541" w:type="dxa"/>
            <w:tcBorders>
              <w:top w:val="nil" w:sz="6" w:space="0" w:color="auto"/>
              <w:left w:val="single" w:sz="4" w:space="0" w:color="000000"/>
              <w:bottom w:val="nil" w:sz="6" w:space="0" w:color="auto"/>
              <w:right w:val="single" w:sz="4" w:space="0" w:color="000000"/>
            </w:tcBorders>
          </w:tcPr>
          <w:p>
            <w:pPr/>
          </w:p>
        </w:tc>
        <w:tc>
          <w:tcPr>
            <w:tcW w:w="3980"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nil" w:sz="6" w:space="0" w:color="auto"/>
            </w:tcBorders>
          </w:tcPr>
          <w:p>
            <w:pPr/>
          </w:p>
        </w:tc>
      </w:tr>
      <w:tr>
        <w:trPr>
          <w:trHeight w:val="760" w:hRule="exact"/>
        </w:trPr>
        <w:tc>
          <w:tcPr>
            <w:tcW w:w="816" w:type="dxa"/>
            <w:tcBorders>
              <w:top w:val="nil" w:sz="6" w:space="0" w:color="auto"/>
              <w:left w:val="nil" w:sz="6" w:space="0" w:color="auto"/>
              <w:bottom w:val="nil" w:sz="6" w:space="0" w:color="auto"/>
              <w:right w:val="single" w:sz="4" w:space="0" w:color="000000"/>
            </w:tcBorders>
          </w:tcPr>
          <w:p>
            <w:pPr>
              <w:pStyle w:val="TableParagraph"/>
              <w:spacing w:line="240" w:lineRule="auto" w:before="175"/>
              <w:ind w:left="108" w:right="0"/>
              <w:jc w:val="left"/>
              <w:rPr>
                <w:rFonts w:ascii="Arial" w:hAnsi="Arial" w:cs="Arial" w:eastAsia="Arial" w:hint="default"/>
                <w:sz w:val="21"/>
                <w:szCs w:val="21"/>
              </w:rPr>
            </w:pPr>
            <w:r>
              <w:rPr>
                <w:rFonts w:ascii="Arial"/>
                <w:w w:val="100"/>
                <w:sz w:val="21"/>
              </w:rPr>
              <w:t>3</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314" w:lineRule="auto" w:before="45"/>
              <w:ind w:left="103" w:right="132"/>
              <w:jc w:val="left"/>
              <w:rPr>
                <w:rFonts w:ascii="宋体" w:hAnsi="宋体" w:cs="宋体" w:eastAsia="宋体" w:hint="default"/>
                <w:sz w:val="21"/>
                <w:szCs w:val="21"/>
              </w:rPr>
            </w:pPr>
            <w:r>
              <w:rPr>
                <w:rFonts w:ascii="宋体" w:hAnsi="宋体" w:cs="宋体" w:eastAsia="宋体" w:hint="default"/>
                <w:sz w:val="21"/>
                <w:szCs w:val="21"/>
              </w:rPr>
              <w:t>融合计费系统项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80" w:type="dxa"/>
            <w:tcBorders>
              <w:top w:val="nil" w:sz="6" w:space="0" w:color="auto"/>
              <w:left w:val="single" w:sz="4" w:space="0" w:color="000000"/>
              <w:bottom w:val="nil" w:sz="6" w:space="0" w:color="auto"/>
              <w:right w:val="single" w:sz="4" w:space="0" w:color="000000"/>
            </w:tcBorders>
          </w:tcPr>
          <w:p>
            <w:pPr>
              <w:pStyle w:val="TableParagraph"/>
              <w:spacing w:line="314" w:lineRule="auto" w:before="45"/>
              <w:ind w:left="100" w:right="82"/>
              <w:jc w:val="left"/>
              <w:rPr>
                <w:rFonts w:ascii="宋体" w:hAnsi="宋体" w:cs="宋体" w:eastAsia="宋体" w:hint="default"/>
                <w:sz w:val="21"/>
                <w:szCs w:val="21"/>
              </w:rPr>
            </w:pPr>
            <w:r>
              <w:rPr>
                <w:rFonts w:ascii="宋体" w:hAnsi="宋体" w:cs="宋体" w:eastAsia="宋体" w:hint="default"/>
                <w:spacing w:val="-2"/>
                <w:sz w:val="21"/>
                <w:szCs w:val="21"/>
              </w:rPr>
              <w:t>在一阶段版本基础上，重点强化对于内容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计费的支撑，增强不同付费模式的融合。</w:t>
            </w:r>
          </w:p>
        </w:tc>
        <w:tc>
          <w:tcPr>
            <w:tcW w:w="112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1090" w:hRule="exact"/>
        </w:trPr>
        <w:tc>
          <w:tcPr>
            <w:tcW w:w="816"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8" w:right="0"/>
              <w:jc w:val="left"/>
              <w:rPr>
                <w:rFonts w:ascii="Arial" w:hAnsi="Arial" w:cs="Arial" w:eastAsia="Arial" w:hint="default"/>
                <w:sz w:val="21"/>
                <w:szCs w:val="21"/>
              </w:rPr>
            </w:pPr>
            <w:r>
              <w:rPr>
                <w:rFonts w:ascii="Arial"/>
                <w:w w:val="100"/>
                <w:sz w:val="21"/>
              </w:rPr>
              <w:t>4</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3" w:right="132"/>
              <w:jc w:val="both"/>
              <w:rPr>
                <w:rFonts w:ascii="宋体" w:hAnsi="宋体" w:cs="宋体" w:eastAsia="宋体" w:hint="default"/>
                <w:sz w:val="21"/>
                <w:szCs w:val="21"/>
              </w:rPr>
            </w:pPr>
            <w:r>
              <w:rPr>
                <w:rFonts w:ascii="宋体" w:hAnsi="宋体" w:cs="宋体" w:eastAsia="宋体" w:hint="default"/>
                <w:sz w:val="21"/>
                <w:szCs w:val="21"/>
              </w:rPr>
              <w:t>基于架构和构件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库的电信业务中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间件平台项目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left="100" w:right="0"/>
              <w:jc w:val="left"/>
              <w:rPr>
                <w:rFonts w:ascii="宋体" w:hAnsi="宋体" w:cs="宋体" w:eastAsia="宋体" w:hint="default"/>
                <w:sz w:val="21"/>
                <w:szCs w:val="21"/>
              </w:rPr>
            </w:pPr>
            <w:r>
              <w:rPr>
                <w:rFonts w:ascii="宋体" w:hAnsi="宋体" w:cs="宋体" w:eastAsia="宋体" w:hint="default"/>
                <w:sz w:val="21"/>
                <w:szCs w:val="21"/>
              </w:rPr>
              <w:t>测试阶段</w:t>
            </w:r>
          </w:p>
        </w:tc>
        <w:tc>
          <w:tcPr>
            <w:tcW w:w="3980"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0" w:right="82"/>
              <w:jc w:val="both"/>
              <w:rPr>
                <w:rFonts w:ascii="宋体" w:hAnsi="宋体" w:cs="宋体" w:eastAsia="宋体" w:hint="default"/>
                <w:sz w:val="21"/>
                <w:szCs w:val="21"/>
              </w:rPr>
            </w:pPr>
            <w:r>
              <w:rPr>
                <w:rFonts w:ascii="宋体" w:hAnsi="宋体" w:cs="宋体" w:eastAsia="宋体" w:hint="default"/>
                <w:spacing w:val="-2"/>
                <w:sz w:val="21"/>
                <w:szCs w:val="21"/>
              </w:rPr>
              <w:t>整合了通用技术平台的基础能力，形成面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向电信行业交易类系统的开发框架，提高</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产品开发效率和质量。</w:t>
            </w:r>
          </w:p>
        </w:tc>
        <w:tc>
          <w:tcPr>
            <w:tcW w:w="112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730" w:hRule="exact"/>
        </w:trPr>
        <w:tc>
          <w:tcPr>
            <w:tcW w:w="816"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108" w:right="0"/>
              <w:jc w:val="left"/>
              <w:rPr>
                <w:rFonts w:ascii="Arial" w:hAnsi="Arial" w:cs="Arial" w:eastAsia="Arial" w:hint="default"/>
                <w:sz w:val="21"/>
                <w:szCs w:val="21"/>
              </w:rPr>
            </w:pPr>
            <w:r>
              <w:rPr>
                <w:rFonts w:ascii="Arial"/>
                <w:w w:val="100"/>
                <w:sz w:val="21"/>
              </w:rPr>
              <w:t>5</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3" w:right="132"/>
              <w:jc w:val="left"/>
              <w:rPr>
                <w:rFonts w:ascii="宋体" w:hAnsi="宋体" w:cs="宋体" w:eastAsia="宋体" w:hint="default"/>
                <w:sz w:val="21"/>
                <w:szCs w:val="21"/>
              </w:rPr>
            </w:pPr>
            <w:r>
              <w:rPr>
                <w:rFonts w:ascii="宋体" w:hAnsi="宋体" w:cs="宋体" w:eastAsia="宋体" w:hint="default"/>
                <w:sz w:val="21"/>
                <w:szCs w:val="21"/>
              </w:rPr>
              <w:t>新一代电信运营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支撑系统项目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测试阶段</w:t>
            </w:r>
          </w:p>
        </w:tc>
        <w:tc>
          <w:tcPr>
            <w:tcW w:w="3980"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0" w:right="82"/>
              <w:jc w:val="left"/>
              <w:rPr>
                <w:rFonts w:ascii="宋体" w:hAnsi="宋体" w:cs="宋体" w:eastAsia="宋体" w:hint="default"/>
                <w:sz w:val="21"/>
                <w:szCs w:val="21"/>
              </w:rPr>
            </w:pPr>
            <w:r>
              <w:rPr>
                <w:rFonts w:ascii="宋体" w:hAnsi="宋体" w:cs="宋体" w:eastAsia="宋体" w:hint="default"/>
                <w:spacing w:val="-2"/>
                <w:sz w:val="21"/>
                <w:szCs w:val="21"/>
              </w:rPr>
              <w:t>优化服务标准能力，增强系统对于分布式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处理支持能力。</w:t>
            </w:r>
          </w:p>
        </w:tc>
        <w:tc>
          <w:tcPr>
            <w:tcW w:w="1124"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730" w:hRule="exact"/>
        </w:trPr>
        <w:tc>
          <w:tcPr>
            <w:tcW w:w="816" w:type="dxa"/>
            <w:tcBorders>
              <w:top w:val="nil" w:sz="6" w:space="0" w:color="auto"/>
              <w:left w:val="nil" w:sz="6" w:space="0" w:color="auto"/>
              <w:bottom w:val="nil" w:sz="6" w:space="0" w:color="auto"/>
              <w:right w:val="single" w:sz="4" w:space="0" w:color="000000"/>
            </w:tcBorders>
          </w:tcPr>
          <w:p>
            <w:pPr>
              <w:pStyle w:val="TableParagraph"/>
              <w:spacing w:line="240" w:lineRule="auto" w:before="147"/>
              <w:ind w:left="108" w:right="0"/>
              <w:jc w:val="left"/>
              <w:rPr>
                <w:rFonts w:ascii="Arial" w:hAnsi="Arial" w:cs="Arial" w:eastAsia="Arial" w:hint="default"/>
                <w:sz w:val="21"/>
                <w:szCs w:val="21"/>
              </w:rPr>
            </w:pPr>
            <w:r>
              <w:rPr>
                <w:rFonts w:ascii="Arial"/>
                <w:w w:val="100"/>
                <w:sz w:val="21"/>
              </w:rPr>
              <w:t>6</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3" w:right="132"/>
              <w:jc w:val="left"/>
              <w:rPr>
                <w:rFonts w:ascii="宋体" w:hAnsi="宋体" w:cs="宋体" w:eastAsia="宋体" w:hint="default"/>
                <w:sz w:val="21"/>
                <w:szCs w:val="21"/>
              </w:rPr>
            </w:pPr>
            <w:r>
              <w:rPr>
                <w:rFonts w:ascii="宋体" w:hAnsi="宋体" w:cs="宋体" w:eastAsia="宋体" w:hint="default"/>
                <w:sz w:val="21"/>
                <w:szCs w:val="21"/>
              </w:rPr>
              <w:t>情报线索分析系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80"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0" w:right="81"/>
              <w:jc w:val="left"/>
              <w:rPr>
                <w:rFonts w:ascii="宋体" w:hAnsi="宋体" w:cs="宋体" w:eastAsia="宋体" w:hint="default"/>
                <w:sz w:val="21"/>
                <w:szCs w:val="21"/>
              </w:rPr>
            </w:pPr>
            <w:r>
              <w:rPr>
                <w:rFonts w:ascii="宋体" w:hAnsi="宋体" w:cs="宋体" w:eastAsia="宋体" w:hint="default"/>
                <w:spacing w:val="-2"/>
                <w:sz w:val="21"/>
                <w:szCs w:val="21"/>
              </w:rPr>
              <w:t>引用互联网数据分析和挖掘技术，提升对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于重大事件的预警能力</w:t>
            </w:r>
          </w:p>
        </w:tc>
        <w:tc>
          <w:tcPr>
            <w:tcW w:w="1124"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left="100" w:right="0"/>
              <w:jc w:val="left"/>
              <w:rPr>
                <w:rFonts w:ascii="宋体" w:hAnsi="宋体" w:cs="宋体" w:eastAsia="宋体" w:hint="default"/>
                <w:sz w:val="21"/>
                <w:szCs w:val="21"/>
              </w:rPr>
            </w:pPr>
            <w:r>
              <w:rPr>
                <w:rFonts w:ascii="宋体" w:hAnsi="宋体" w:cs="宋体" w:eastAsia="宋体" w:hint="default"/>
                <w:sz w:val="21"/>
                <w:szCs w:val="21"/>
              </w:rPr>
              <w:t>公安</w:t>
            </w:r>
          </w:p>
        </w:tc>
      </w:tr>
      <w:tr>
        <w:trPr>
          <w:trHeight w:val="1090" w:hRule="exact"/>
        </w:trPr>
        <w:tc>
          <w:tcPr>
            <w:tcW w:w="816"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8" w:right="0"/>
              <w:jc w:val="left"/>
              <w:rPr>
                <w:rFonts w:ascii="Arial" w:hAnsi="Arial" w:cs="Arial" w:eastAsia="Arial" w:hint="default"/>
                <w:sz w:val="21"/>
                <w:szCs w:val="21"/>
              </w:rPr>
            </w:pPr>
            <w:r>
              <w:rPr>
                <w:rFonts w:ascii="Arial"/>
                <w:w w:val="100"/>
                <w:sz w:val="21"/>
              </w:rPr>
              <w:t>7</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4" w:lineRule="auto"/>
              <w:ind w:left="103" w:right="132"/>
              <w:jc w:val="left"/>
              <w:rPr>
                <w:rFonts w:ascii="宋体" w:hAnsi="宋体" w:cs="宋体" w:eastAsia="宋体" w:hint="default"/>
                <w:sz w:val="21"/>
                <w:szCs w:val="21"/>
              </w:rPr>
            </w:pPr>
            <w:r>
              <w:rPr>
                <w:rFonts w:ascii="宋体" w:hAnsi="宋体" w:cs="宋体" w:eastAsia="宋体" w:hint="default"/>
                <w:sz w:val="21"/>
                <w:szCs w:val="21"/>
              </w:rPr>
              <w:t>客户洞察系统升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级研发项目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left="100" w:right="0"/>
              <w:jc w:val="left"/>
              <w:rPr>
                <w:rFonts w:ascii="宋体" w:hAnsi="宋体" w:cs="宋体" w:eastAsia="宋体" w:hint="default"/>
                <w:sz w:val="21"/>
                <w:szCs w:val="21"/>
              </w:rPr>
            </w:pPr>
            <w:r>
              <w:rPr>
                <w:rFonts w:ascii="宋体" w:hAnsi="宋体" w:cs="宋体" w:eastAsia="宋体" w:hint="default"/>
                <w:sz w:val="21"/>
                <w:szCs w:val="21"/>
              </w:rPr>
              <w:t>分析阶段</w:t>
            </w:r>
          </w:p>
        </w:tc>
        <w:tc>
          <w:tcPr>
            <w:tcW w:w="3980"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0" w:right="82"/>
              <w:jc w:val="both"/>
              <w:rPr>
                <w:rFonts w:ascii="宋体" w:hAnsi="宋体" w:cs="宋体" w:eastAsia="宋体" w:hint="default"/>
                <w:sz w:val="21"/>
                <w:szCs w:val="21"/>
              </w:rPr>
            </w:pPr>
            <w:r>
              <w:rPr>
                <w:rFonts w:ascii="宋体" w:hAnsi="宋体" w:cs="宋体" w:eastAsia="宋体" w:hint="default"/>
                <w:spacing w:val="-2"/>
                <w:sz w:val="21"/>
                <w:szCs w:val="21"/>
              </w:rPr>
              <w:t>对外部模型进行托管，集中管理企业分析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模型，并统一对模型输出的结果进行管理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形成高效、安全的模型管理引擎。</w:t>
            </w:r>
          </w:p>
        </w:tc>
        <w:tc>
          <w:tcPr>
            <w:tcW w:w="112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1091" w:hRule="exact"/>
        </w:trPr>
        <w:tc>
          <w:tcPr>
            <w:tcW w:w="816"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8" w:right="0"/>
              <w:jc w:val="left"/>
              <w:rPr>
                <w:rFonts w:ascii="Arial" w:hAnsi="Arial" w:cs="Arial" w:eastAsia="Arial" w:hint="default"/>
                <w:sz w:val="21"/>
                <w:szCs w:val="21"/>
              </w:rPr>
            </w:pPr>
            <w:r>
              <w:rPr>
                <w:rFonts w:ascii="Arial"/>
                <w:w w:val="100"/>
                <w:sz w:val="21"/>
              </w:rPr>
              <w:t>8</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4" w:lineRule="auto"/>
              <w:ind w:left="103" w:right="132"/>
              <w:jc w:val="left"/>
              <w:rPr>
                <w:rFonts w:ascii="宋体" w:hAnsi="宋体" w:cs="宋体" w:eastAsia="宋体" w:hint="default"/>
                <w:sz w:val="21"/>
                <w:szCs w:val="21"/>
              </w:rPr>
            </w:pPr>
            <w:r>
              <w:rPr>
                <w:rFonts w:ascii="宋体" w:hAnsi="宋体" w:cs="宋体" w:eastAsia="宋体" w:hint="default"/>
                <w:sz w:val="21"/>
                <w:szCs w:val="21"/>
              </w:rPr>
              <w:t>实体渠道管理门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户系统研发项目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80"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0" w:right="82"/>
              <w:jc w:val="both"/>
              <w:rPr>
                <w:rFonts w:ascii="宋体" w:hAnsi="宋体" w:cs="宋体" w:eastAsia="宋体" w:hint="default"/>
                <w:sz w:val="21"/>
                <w:szCs w:val="21"/>
              </w:rPr>
            </w:pPr>
            <w:r>
              <w:rPr>
                <w:rFonts w:ascii="宋体" w:hAnsi="宋体" w:cs="宋体" w:eastAsia="宋体" w:hint="default"/>
                <w:spacing w:val="-2"/>
                <w:sz w:val="21"/>
                <w:szCs w:val="21"/>
              </w:rPr>
              <w:t>支撑运营商对于营业体系的分层管理，提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供营业场所、排班、设备等管理功能，整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合营业服务各类支撑系统，提高运营效率</w:t>
            </w:r>
          </w:p>
        </w:tc>
        <w:tc>
          <w:tcPr>
            <w:tcW w:w="112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1091" w:hRule="exact"/>
        </w:trPr>
        <w:tc>
          <w:tcPr>
            <w:tcW w:w="816"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108" w:right="0"/>
              <w:jc w:val="left"/>
              <w:rPr>
                <w:rFonts w:ascii="Arial" w:hAnsi="Arial" w:cs="Arial" w:eastAsia="Arial" w:hint="default"/>
                <w:sz w:val="21"/>
                <w:szCs w:val="21"/>
              </w:rPr>
            </w:pPr>
            <w:r>
              <w:rPr>
                <w:rFonts w:ascii="Arial"/>
                <w:w w:val="100"/>
                <w:sz w:val="21"/>
              </w:rPr>
              <w:t>9</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97" w:lineRule="auto"/>
              <w:ind w:left="103" w:right="115"/>
              <w:jc w:val="left"/>
              <w:rPr>
                <w:rFonts w:ascii="宋体" w:hAnsi="宋体" w:cs="宋体" w:eastAsia="宋体" w:hint="default"/>
                <w:sz w:val="21"/>
                <w:szCs w:val="21"/>
              </w:rPr>
            </w:pPr>
            <w:r>
              <w:rPr>
                <w:rFonts w:ascii="Arial" w:hAnsi="Arial" w:cs="Arial" w:eastAsia="Arial" w:hint="default"/>
                <w:sz w:val="21"/>
                <w:szCs w:val="21"/>
              </w:rPr>
              <w:t>ETL</w:t>
            </w:r>
            <w:r>
              <w:rPr>
                <w:rFonts w:ascii="Arial" w:hAnsi="Arial" w:cs="Arial" w:eastAsia="Arial" w:hint="default"/>
                <w:spacing w:val="-5"/>
                <w:sz w:val="21"/>
                <w:szCs w:val="21"/>
              </w:rPr>
              <w:t> </w:t>
            </w:r>
            <w:r>
              <w:rPr>
                <w:rFonts w:ascii="宋体" w:hAnsi="宋体" w:cs="宋体" w:eastAsia="宋体" w:hint="default"/>
                <w:sz w:val="21"/>
                <w:szCs w:val="21"/>
              </w:rPr>
              <w:t>平台升级研</w:t>
            </w:r>
            <w:r>
              <w:rPr>
                <w:rFonts w:ascii="宋体" w:hAnsi="宋体" w:cs="宋体" w:eastAsia="宋体" w:hint="default"/>
                <w:w w:val="100"/>
                <w:sz w:val="21"/>
                <w:szCs w:val="21"/>
              </w:rPr>
              <w:t> </w:t>
            </w:r>
            <w:r>
              <w:rPr>
                <w:rFonts w:ascii="宋体" w:hAnsi="宋体" w:cs="宋体" w:eastAsia="宋体" w:hint="default"/>
                <w:sz w:val="21"/>
                <w:szCs w:val="21"/>
              </w:rPr>
              <w:t>发项目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80" w:type="dxa"/>
            <w:tcBorders>
              <w:top w:val="nil" w:sz="6" w:space="0" w:color="auto"/>
              <w:left w:val="single" w:sz="4" w:space="0" w:color="000000"/>
              <w:bottom w:val="nil" w:sz="6" w:space="0" w:color="auto"/>
              <w:right w:val="single" w:sz="4" w:space="0" w:color="000000"/>
            </w:tcBorders>
          </w:tcPr>
          <w:p>
            <w:pPr>
              <w:pStyle w:val="TableParagraph"/>
              <w:spacing w:line="307" w:lineRule="auto" w:before="16"/>
              <w:ind w:left="100" w:right="13"/>
              <w:jc w:val="left"/>
              <w:rPr>
                <w:rFonts w:ascii="宋体" w:hAnsi="宋体" w:cs="宋体" w:eastAsia="宋体" w:hint="default"/>
                <w:sz w:val="21"/>
                <w:szCs w:val="21"/>
              </w:rPr>
            </w:pPr>
            <w:r>
              <w:rPr>
                <w:rFonts w:ascii="宋体" w:hAnsi="宋体" w:cs="宋体" w:eastAsia="宋体" w:hint="default"/>
                <w:sz w:val="21"/>
                <w:szCs w:val="21"/>
              </w:rPr>
              <w:t>提升组件配置方式完成</w:t>
            </w:r>
            <w:r>
              <w:rPr>
                <w:rFonts w:ascii="宋体" w:hAnsi="宋体" w:cs="宋体" w:eastAsia="宋体" w:hint="default"/>
                <w:spacing w:val="-54"/>
                <w:sz w:val="21"/>
                <w:szCs w:val="21"/>
              </w:rPr>
              <w:t> </w:t>
            </w:r>
            <w:r>
              <w:rPr>
                <w:rFonts w:ascii="Arial" w:hAnsi="Arial" w:cs="Arial" w:eastAsia="Arial" w:hint="default"/>
                <w:sz w:val="21"/>
                <w:szCs w:val="21"/>
              </w:rPr>
              <w:t>ETL</w:t>
            </w:r>
            <w:r>
              <w:rPr>
                <w:rFonts w:ascii="Arial" w:hAnsi="Arial" w:cs="Arial" w:eastAsia="Arial" w:hint="default"/>
                <w:spacing w:val="-4"/>
                <w:sz w:val="21"/>
                <w:szCs w:val="21"/>
              </w:rPr>
              <w:t> </w:t>
            </w:r>
            <w:r>
              <w:rPr>
                <w:rFonts w:ascii="宋体" w:hAnsi="宋体" w:cs="宋体" w:eastAsia="宋体" w:hint="default"/>
                <w:sz w:val="21"/>
                <w:szCs w:val="21"/>
              </w:rPr>
              <w:t>程序开发的能</w:t>
            </w:r>
            <w:r>
              <w:rPr>
                <w:rFonts w:ascii="宋体" w:hAnsi="宋体" w:cs="宋体" w:eastAsia="宋体" w:hint="default"/>
                <w:w w:val="100"/>
                <w:sz w:val="21"/>
                <w:szCs w:val="21"/>
              </w:rPr>
              <w:t> </w:t>
            </w:r>
            <w:r>
              <w:rPr>
                <w:rFonts w:ascii="宋体" w:hAnsi="宋体" w:cs="宋体" w:eastAsia="宋体" w:hint="default"/>
                <w:sz w:val="21"/>
                <w:szCs w:val="21"/>
              </w:rPr>
              <w:t>力，提高开发效率。通过平台集中管理开</w:t>
            </w:r>
            <w:r>
              <w:rPr>
                <w:rFonts w:ascii="宋体" w:hAnsi="宋体" w:cs="宋体" w:eastAsia="宋体" w:hint="default"/>
                <w:w w:val="100"/>
                <w:sz w:val="21"/>
                <w:szCs w:val="21"/>
              </w:rPr>
              <w:t> </w:t>
            </w:r>
            <w:r>
              <w:rPr>
                <w:rFonts w:ascii="宋体" w:hAnsi="宋体" w:cs="宋体" w:eastAsia="宋体" w:hint="default"/>
                <w:sz w:val="21"/>
                <w:szCs w:val="21"/>
              </w:rPr>
              <w:t>发工作成果，自动收集技术元数据。</w:t>
            </w:r>
          </w:p>
        </w:tc>
        <w:tc>
          <w:tcPr>
            <w:tcW w:w="1124"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1418" w:hRule="exact"/>
        </w:trPr>
        <w:tc>
          <w:tcPr>
            <w:tcW w:w="816"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8" w:right="0"/>
              <w:jc w:val="left"/>
              <w:rPr>
                <w:rFonts w:ascii="Arial" w:hAnsi="Arial" w:cs="Arial" w:eastAsia="Arial" w:hint="default"/>
                <w:sz w:val="21"/>
                <w:szCs w:val="21"/>
              </w:rPr>
            </w:pPr>
            <w:r>
              <w:rPr>
                <w:rFonts w:ascii="Arial"/>
                <w:sz w:val="21"/>
              </w:rPr>
              <w:t>10</w:t>
            </w:r>
          </w:p>
        </w:tc>
        <w:tc>
          <w:tcPr>
            <w:tcW w:w="172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客户经理门户</w:t>
            </w:r>
          </w:p>
        </w:tc>
        <w:tc>
          <w:tcPr>
            <w:tcW w:w="154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80" w:type="dxa"/>
            <w:tcBorders>
              <w:top w:val="nil" w:sz="6" w:space="0" w:color="auto"/>
              <w:left w:val="single" w:sz="4" w:space="0" w:color="000000"/>
              <w:bottom w:val="single" w:sz="4" w:space="0" w:color="000000"/>
              <w:right w:val="single" w:sz="4" w:space="0" w:color="000000"/>
            </w:tcBorders>
          </w:tcPr>
          <w:p>
            <w:pPr>
              <w:pStyle w:val="TableParagraph"/>
              <w:spacing w:line="314" w:lineRule="auto" w:before="15"/>
              <w:ind w:left="100" w:right="82"/>
              <w:jc w:val="both"/>
              <w:rPr>
                <w:rFonts w:ascii="宋体" w:hAnsi="宋体" w:cs="宋体" w:eastAsia="宋体" w:hint="default"/>
                <w:sz w:val="21"/>
                <w:szCs w:val="21"/>
              </w:rPr>
            </w:pPr>
            <w:r>
              <w:rPr>
                <w:rFonts w:ascii="宋体" w:hAnsi="宋体" w:cs="宋体" w:eastAsia="宋体" w:hint="default"/>
                <w:spacing w:val="-2"/>
                <w:sz w:val="21"/>
                <w:szCs w:val="21"/>
              </w:rPr>
              <w:t>实现渠道网格管理、客户划配以及客户经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理日常业务支撑。为渠道协同提供基本的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支撑，建立客户经理统一门户，支撑客户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经理日常业务。</w:t>
            </w:r>
          </w:p>
        </w:tc>
        <w:tc>
          <w:tcPr>
            <w:tcW w:w="1124"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1122" w:hRule="exact"/>
        </w:trPr>
        <w:tc>
          <w:tcPr>
            <w:tcW w:w="816"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8" w:right="0"/>
              <w:jc w:val="left"/>
              <w:rPr>
                <w:rFonts w:ascii="Arial" w:hAnsi="Arial" w:cs="Arial" w:eastAsia="Arial" w:hint="default"/>
                <w:sz w:val="21"/>
                <w:szCs w:val="21"/>
              </w:rPr>
            </w:pPr>
            <w:r>
              <w:rPr>
                <w:rFonts w:ascii="Arial"/>
                <w:spacing w:val="-8"/>
                <w:sz w:val="21"/>
              </w:rPr>
              <w:t>11</w:t>
            </w:r>
          </w:p>
        </w:tc>
        <w:tc>
          <w:tcPr>
            <w:tcW w:w="1721"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1709"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4" cy="6095"/>
                  <wp:effectExtent l="0" t="0" r="0" b="0"/>
                  <wp:docPr id="27" name="image296.png" descr=""/>
                  <wp:cNvGraphicFramePr>
                    <a:graphicFrameLocks noChangeAspect="1"/>
                  </wp:cNvGraphicFramePr>
                  <a:graphic>
                    <a:graphicData uri="http://schemas.openxmlformats.org/drawingml/2006/picture">
                      <pic:pic>
                        <pic:nvPicPr>
                          <pic:cNvPr id="28" name="image296.png"/>
                          <pic:cNvPicPr/>
                        </pic:nvPicPr>
                        <pic:blipFill>
                          <a:blip r:embed="rId313" cstate="print"/>
                          <a:stretch>
                            <a:fillRect/>
                          </a:stretch>
                        </pic:blipFill>
                        <pic:spPr>
                          <a:xfrm>
                            <a:off x="0" y="0"/>
                            <a:ext cx="1524"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314" w:lineRule="auto" w:before="33"/>
              <w:ind w:left="103" w:right="132"/>
              <w:jc w:val="both"/>
              <w:rPr>
                <w:rFonts w:ascii="宋体" w:hAnsi="宋体" w:cs="宋体" w:eastAsia="宋体" w:hint="default"/>
                <w:sz w:val="21"/>
                <w:szCs w:val="21"/>
              </w:rPr>
            </w:pPr>
            <w:r>
              <w:rPr>
                <w:rFonts w:ascii="宋体" w:hAnsi="宋体" w:cs="宋体" w:eastAsia="宋体" w:hint="default"/>
                <w:sz w:val="21"/>
                <w:szCs w:val="21"/>
              </w:rPr>
              <w:t>高端客户管理与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服务系统产品研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w:t>
            </w:r>
          </w:p>
        </w:tc>
        <w:tc>
          <w:tcPr>
            <w:tcW w:w="15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100" w:right="0"/>
              <w:jc w:val="left"/>
              <w:rPr>
                <w:rFonts w:ascii="宋体" w:hAnsi="宋体" w:cs="宋体" w:eastAsia="宋体" w:hint="default"/>
                <w:sz w:val="21"/>
                <w:szCs w:val="21"/>
              </w:rPr>
            </w:pPr>
            <w:r>
              <w:rPr>
                <w:rFonts w:ascii="宋体" w:hAnsi="宋体" w:cs="宋体" w:eastAsia="宋体" w:hint="default"/>
                <w:sz w:val="21"/>
                <w:szCs w:val="21"/>
              </w:rPr>
              <w:t>测试阶段</w:t>
            </w:r>
          </w:p>
        </w:tc>
        <w:tc>
          <w:tcPr>
            <w:tcW w:w="3980" w:type="dxa"/>
            <w:tcBorders>
              <w:top w:val="single" w:sz="4" w:space="0" w:color="000000"/>
              <w:left w:val="single" w:sz="4" w:space="0" w:color="000000"/>
              <w:bottom w:val="nil" w:sz="6" w:space="0" w:color="auto"/>
              <w:right w:val="single" w:sz="4" w:space="0" w:color="000000"/>
            </w:tcBorders>
          </w:tcPr>
          <w:p>
            <w:pPr>
              <w:pStyle w:val="TableParagraph"/>
              <w:spacing w:line="20" w:lineRule="exact"/>
              <w:ind w:left="3956" w:right="-29"/>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4" cy="6095"/>
                  <wp:effectExtent l="0" t="0" r="0" b="0"/>
                  <wp:docPr id="29" name="image296.png" descr=""/>
                  <wp:cNvGraphicFramePr>
                    <a:graphicFrameLocks noChangeAspect="1"/>
                  </wp:cNvGraphicFramePr>
                  <a:graphic>
                    <a:graphicData uri="http://schemas.openxmlformats.org/drawingml/2006/picture">
                      <pic:pic>
                        <pic:nvPicPr>
                          <pic:cNvPr id="30" name="image296.png"/>
                          <pic:cNvPicPr/>
                        </pic:nvPicPr>
                        <pic:blipFill>
                          <a:blip r:embed="rId313" cstate="print"/>
                          <a:stretch>
                            <a:fillRect/>
                          </a:stretch>
                        </pic:blipFill>
                        <pic:spPr>
                          <a:xfrm>
                            <a:off x="0" y="0"/>
                            <a:ext cx="1524"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100" w:right="82"/>
              <w:jc w:val="left"/>
              <w:rPr>
                <w:rFonts w:ascii="宋体" w:hAnsi="宋体" w:cs="宋体" w:eastAsia="宋体" w:hint="default"/>
                <w:sz w:val="21"/>
                <w:szCs w:val="21"/>
              </w:rPr>
            </w:pPr>
            <w:r>
              <w:rPr>
                <w:rFonts w:ascii="宋体" w:hAnsi="宋体" w:cs="宋体" w:eastAsia="宋体" w:hint="default"/>
                <w:spacing w:val="-2"/>
                <w:sz w:val="21"/>
                <w:szCs w:val="21"/>
              </w:rPr>
              <w:t>提升对联盟商家的管理能力，协助联盟商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家建立自助管理平台</w:t>
            </w:r>
          </w:p>
        </w:tc>
        <w:tc>
          <w:tcPr>
            <w:tcW w:w="1124"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1777" w:hRule="exact"/>
        </w:trPr>
        <w:tc>
          <w:tcPr>
            <w:tcW w:w="816"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Arial" w:hAnsi="Arial" w:cs="Arial" w:eastAsia="Arial" w:hint="default"/>
                <w:sz w:val="21"/>
                <w:szCs w:val="21"/>
              </w:rPr>
            </w:pPr>
            <w:r>
              <w:rPr>
                <w:rFonts w:ascii="Arial"/>
                <w:sz w:val="21"/>
              </w:rPr>
              <w:t>12</w:t>
            </w:r>
          </w:p>
        </w:tc>
        <w:tc>
          <w:tcPr>
            <w:tcW w:w="172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314" w:lineRule="auto"/>
              <w:ind w:left="103" w:right="132"/>
              <w:jc w:val="left"/>
              <w:rPr>
                <w:rFonts w:ascii="宋体" w:hAnsi="宋体" w:cs="宋体" w:eastAsia="宋体" w:hint="default"/>
                <w:sz w:val="21"/>
                <w:szCs w:val="21"/>
              </w:rPr>
            </w:pPr>
            <w:r>
              <w:rPr>
                <w:rFonts w:ascii="宋体" w:hAnsi="宋体" w:cs="宋体" w:eastAsia="宋体" w:hint="default"/>
                <w:sz w:val="21"/>
                <w:szCs w:val="21"/>
              </w:rPr>
              <w:t>自服务门户研发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项目</w:t>
            </w:r>
          </w:p>
        </w:tc>
        <w:tc>
          <w:tcPr>
            <w:tcW w:w="154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80" w:type="dxa"/>
            <w:tcBorders>
              <w:top w:val="nil" w:sz="6" w:space="0" w:color="auto"/>
              <w:left w:val="single" w:sz="4" w:space="0" w:color="000000"/>
              <w:bottom w:val="single" w:sz="4" w:space="0" w:color="000000"/>
              <w:right w:val="single" w:sz="4" w:space="0" w:color="000000"/>
            </w:tcBorders>
          </w:tcPr>
          <w:p>
            <w:pPr>
              <w:pStyle w:val="TableParagraph"/>
              <w:spacing w:line="309" w:lineRule="auto" w:before="15"/>
              <w:ind w:left="100" w:right="-5"/>
              <w:jc w:val="left"/>
              <w:rPr>
                <w:rFonts w:ascii="宋体" w:hAnsi="宋体" w:cs="宋体" w:eastAsia="宋体" w:hint="default"/>
                <w:sz w:val="21"/>
                <w:szCs w:val="21"/>
              </w:rPr>
            </w:pPr>
            <w:r>
              <w:rPr>
                <w:rFonts w:ascii="宋体" w:hAnsi="宋体" w:cs="宋体" w:eastAsia="宋体" w:hint="default"/>
                <w:sz w:val="21"/>
                <w:szCs w:val="21"/>
              </w:rPr>
              <w:t>落实运营商规范要求，优化网厅客户感知</w:t>
            </w:r>
            <w:r>
              <w:rPr>
                <w:rFonts w:ascii="宋体" w:hAnsi="宋体" w:cs="宋体" w:eastAsia="宋体" w:hint="default"/>
                <w:w w:val="100"/>
                <w:sz w:val="21"/>
                <w:szCs w:val="21"/>
              </w:rPr>
              <w:t> </w:t>
            </w:r>
            <w:r>
              <w:rPr>
                <w:rFonts w:ascii="宋体" w:hAnsi="宋体" w:cs="宋体" w:eastAsia="宋体" w:hint="default"/>
                <w:sz w:val="21"/>
                <w:szCs w:val="21"/>
              </w:rPr>
              <w:t>重点提升</w:t>
            </w:r>
            <w:r>
              <w:rPr>
                <w:rFonts w:ascii="宋体" w:hAnsi="宋体" w:cs="宋体" w:eastAsia="宋体" w:hint="default"/>
                <w:spacing w:val="-43"/>
                <w:sz w:val="21"/>
                <w:szCs w:val="21"/>
              </w:rPr>
              <w:t> </w:t>
            </w:r>
            <w:r>
              <w:rPr>
                <w:rFonts w:ascii="Arial" w:hAnsi="Arial" w:cs="Arial" w:eastAsia="Arial" w:hint="default"/>
                <w:sz w:val="21"/>
                <w:szCs w:val="21"/>
              </w:rPr>
              <w:t>3G</w:t>
            </w:r>
            <w:r>
              <w:rPr>
                <w:rFonts w:ascii="Arial" w:hAnsi="Arial" w:cs="Arial" w:eastAsia="Arial" w:hint="default"/>
                <w:spacing w:val="-2"/>
                <w:sz w:val="21"/>
                <w:szCs w:val="21"/>
              </w:rPr>
              <w:t> </w:t>
            </w:r>
            <w:r>
              <w:rPr>
                <w:rFonts w:ascii="宋体" w:hAnsi="宋体" w:cs="宋体" w:eastAsia="宋体" w:hint="default"/>
                <w:spacing w:val="-8"/>
                <w:sz w:val="21"/>
                <w:szCs w:val="21"/>
              </w:rPr>
              <w:t>专区、宽带专区、增值业务专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区服务，进一步对政企门户服务功能进行</w:t>
            </w:r>
            <w:r>
              <w:rPr>
                <w:rFonts w:ascii="宋体" w:hAnsi="宋体" w:cs="宋体" w:eastAsia="宋体" w:hint="default"/>
                <w:w w:val="100"/>
                <w:sz w:val="21"/>
                <w:szCs w:val="21"/>
              </w:rPr>
              <w:t> </w:t>
            </w:r>
            <w:r>
              <w:rPr>
                <w:rFonts w:ascii="宋体" w:hAnsi="宋体" w:cs="宋体" w:eastAsia="宋体" w:hint="default"/>
                <w:sz w:val="21"/>
                <w:szCs w:val="21"/>
              </w:rPr>
              <w:t>完善；简化套餐优化接口，实现主流套餐</w:t>
            </w:r>
            <w:r>
              <w:rPr>
                <w:rFonts w:ascii="宋体" w:hAnsi="宋体" w:cs="宋体" w:eastAsia="宋体" w:hint="default"/>
                <w:w w:val="100"/>
                <w:sz w:val="21"/>
                <w:szCs w:val="21"/>
              </w:rPr>
              <w:t> </w:t>
            </w:r>
            <w:r>
              <w:rPr>
                <w:rFonts w:ascii="宋体" w:hAnsi="宋体" w:cs="宋体" w:eastAsia="宋体" w:hint="default"/>
                <w:sz w:val="21"/>
                <w:szCs w:val="21"/>
              </w:rPr>
              <w:t>和增值业务在网厅的受理。</w:t>
            </w:r>
          </w:p>
        </w:tc>
        <w:tc>
          <w:tcPr>
            <w:tcW w:w="1124"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bl>
    <w:p>
      <w:pPr>
        <w:spacing w:after="0" w:line="240" w:lineRule="auto"/>
        <w:jc w:val="left"/>
        <w:rPr>
          <w:rFonts w:ascii="宋体" w:hAnsi="宋体" w:cs="宋体" w:eastAsia="宋体" w:hint="default"/>
          <w:sz w:val="21"/>
          <w:szCs w:val="21"/>
        </w:rPr>
        <w:sectPr>
          <w:footerReference w:type="default" r:id="rId333"/>
          <w:pgSz w:w="11910" w:h="16840"/>
          <w:pgMar w:footer="835" w:header="877" w:top="1060" w:bottom="1020" w:left="1520" w:right="0"/>
        </w:sectPr>
      </w:pPr>
    </w:p>
    <w:p>
      <w:pPr>
        <w:spacing w:line="240" w:lineRule="auto" w:before="4"/>
        <w:rPr>
          <w:rFonts w:ascii="Times New Roman" w:hAnsi="Times New Roman" w:cs="Times New Roman" w:eastAsia="Times New Roman" w:hint="default"/>
          <w:sz w:val="2"/>
          <w:szCs w:val="2"/>
        </w:rPr>
      </w:pPr>
      <w:r>
        <w:rPr/>
        <w:pict>
          <v:group style="position:absolute;margin-left:59.400002pt;margin-top:380.089996pt;width:476.65pt;height:.5pt;mso-position-horizontal-relative:page;mso-position-vertical-relative:page;z-index:-1166128" coordorigin="1188,7602" coordsize="9533,10">
            <v:shape style="position:absolute;left:1188;top:7602;width:3344;height:10" type="#_x0000_t75" stroked="false">
              <v:imagedata r:id="rId346" o:title=""/>
            </v:shape>
            <v:shape style="position:absolute;left:4527;top:7602;width:4597;height:10" type="#_x0000_t75" stroked="false">
              <v:imagedata r:id="rId347" o:title=""/>
            </v:shape>
            <v:shape style="position:absolute;left:9120;top:7602;width:1601;height:10" type="#_x0000_t75" stroked="false">
              <v:imagedata r:id="rId348" o:title=""/>
            </v:shape>
            <w10:wrap type="none"/>
          </v:group>
        </w:pict>
      </w:r>
      <w:r>
        <w:rPr/>
        <w:pict>
          <v:group style="position:absolute;margin-left:59.400002pt;margin-top:395.929993pt;width:476.65pt;height:5.05pt;mso-position-horizontal-relative:page;mso-position-vertical-relative:page;z-index:-1166104" coordorigin="1188,7919" coordsize="9533,101">
            <v:shape style="position:absolute;left:1188;top:7919;width:3363;height:101" type="#_x0000_t75" stroked="false">
              <v:imagedata r:id="rId349" o:title=""/>
            </v:shape>
            <v:shape style="position:absolute;left:4527;top:8010;width:4597;height:10" type="#_x0000_t75" stroked="false">
              <v:imagedata r:id="rId350" o:title=""/>
            </v:shape>
            <v:shape style="position:absolute;left:9120;top:8010;width:1601;height:10" type="#_x0000_t75" stroked="false">
              <v:imagedata r:id="rId351" o:title=""/>
            </v:shape>
            <w10:wrap type="none"/>
          </v:group>
        </w:pict>
      </w:r>
      <w:r>
        <w:rPr/>
        <w:pict>
          <v:group style="position:absolute;margin-left:59.400002pt;margin-top:420.769989pt;width:476.65pt;height:.5pt;mso-position-horizontal-relative:page;mso-position-vertical-relative:page;z-index:-1166080" coordorigin="1188,8415" coordsize="9533,10">
            <v:shape style="position:absolute;left:1188;top:8415;width:3344;height:10" type="#_x0000_t75" stroked="false">
              <v:imagedata r:id="rId346" o:title=""/>
            </v:shape>
            <v:shape style="position:absolute;left:4527;top:8415;width:4597;height:10" type="#_x0000_t75" stroked="false">
              <v:imagedata r:id="rId350" o:title=""/>
            </v:shape>
            <v:shape style="position:absolute;left:9120;top:8415;width:1601;height:10" type="#_x0000_t75" stroked="false">
              <v:imagedata r:id="rId351" o:title=""/>
            </v:shape>
            <w10:wrap type="none"/>
          </v:group>
        </w:pict>
      </w:r>
      <w:r>
        <w:rPr/>
        <w:pict>
          <v:group style="position:absolute;margin-left:59.400002pt;margin-top:436.609985pt;width:476.65pt;height:5.05pt;mso-position-horizontal-relative:page;mso-position-vertical-relative:page;z-index:-1166056" coordorigin="1188,8732" coordsize="9533,101">
            <v:shape style="position:absolute;left:1188;top:8732;width:3363;height:101" type="#_x0000_t75" stroked="false">
              <v:imagedata r:id="rId352" o:title=""/>
            </v:shape>
            <v:shape style="position:absolute;left:4527;top:8823;width:4597;height:10" type="#_x0000_t75" stroked="false">
              <v:imagedata r:id="rId347" o:title=""/>
            </v:shape>
            <v:shape style="position:absolute;left:9120;top:8823;width:1601;height:10" type="#_x0000_t75" stroked="false">
              <v:imagedata r:id="rId353" o:title=""/>
            </v:shape>
            <w10:wrap type="none"/>
          </v:group>
        </w:pict>
      </w:r>
      <w:r>
        <w:rPr/>
        <w:pict>
          <v:group style="position:absolute;margin-left:59.400002pt;margin-top:457.029999pt;width:476.65pt;height:5.05pt;mso-position-horizontal-relative:page;mso-position-vertical-relative:page;z-index:-1166032" coordorigin="1188,9141" coordsize="9533,101">
            <v:shape style="position:absolute;left:1188;top:9141;width:3363;height:101" type="#_x0000_t75" stroked="false">
              <v:imagedata r:id="rId349" o:title=""/>
            </v:shape>
            <v:shape style="position:absolute;left:4527;top:9232;width:4597;height:10" type="#_x0000_t75" stroked="false">
              <v:imagedata r:id="rId350" o:title=""/>
            </v:shape>
            <v:shape style="position:absolute;left:9120;top:9232;width:1601;height:10" type="#_x0000_t75" stroked="false">
              <v:imagedata r:id="rId351" o:title=""/>
            </v:shape>
            <w10:wrap type="none"/>
          </v:group>
        </w:pict>
      </w:r>
      <w:r>
        <w:rPr/>
        <w:pict>
          <v:group style="position:absolute;margin-left:59.400002pt;margin-top:481.869995pt;width:476.65pt;height:.5pt;mso-position-horizontal-relative:page;mso-position-vertical-relative:page;z-index:-1166008" coordorigin="1188,9637" coordsize="9533,10">
            <v:shape style="position:absolute;left:1188;top:9637;width:3344;height:10" type="#_x0000_t75" stroked="false">
              <v:imagedata r:id="rId346" o:title=""/>
            </v:shape>
            <v:shape style="position:absolute;left:4527;top:9637;width:4597;height:10" type="#_x0000_t75" stroked="false">
              <v:imagedata r:id="rId350" o:title=""/>
            </v:shape>
            <v:shape style="position:absolute;left:9120;top:9637;width:1601;height:10" type="#_x0000_t75" stroked="false">
              <v:imagedata r:id="rId351" o:title=""/>
            </v:shape>
            <w10:wrap type="none"/>
          </v:group>
        </w:pict>
      </w:r>
      <w:r>
        <w:rPr/>
        <w:pict>
          <v:group style="position:absolute;margin-left:59.400002pt;margin-top:497.709991pt;width:476.65pt;height:5.05pt;mso-position-horizontal-relative:page;mso-position-vertical-relative:page;z-index:-1165984" coordorigin="1188,9954" coordsize="9533,101">
            <v:shape style="position:absolute;left:1188;top:9954;width:3363;height:101" type="#_x0000_t75" stroked="false">
              <v:imagedata r:id="rId352" o:title=""/>
            </v:shape>
            <v:shape style="position:absolute;left:4527;top:10045;width:4597;height:10" type="#_x0000_t75" stroked="false">
              <v:imagedata r:id="rId347" o:title=""/>
            </v:shape>
            <v:shape style="position:absolute;left:9120;top:10045;width:1601;height:10" type="#_x0000_t75" stroked="false">
              <v:imagedata r:id="rId353" o:title=""/>
            </v:shape>
            <w10:wrap type="none"/>
          </v:group>
        </w:pict>
      </w:r>
      <w:r>
        <w:rPr/>
        <w:pict>
          <v:group style="position:absolute;margin-left:59.400002pt;margin-top:522.549988pt;width:476.65pt;height:.5pt;mso-position-horizontal-relative:page;mso-position-vertical-relative:page;z-index:-1165960" coordorigin="1188,10451" coordsize="9533,10">
            <v:shape style="position:absolute;left:1188;top:10451;width:3344;height:10" type="#_x0000_t75" stroked="false">
              <v:imagedata r:id="rId346" o:title=""/>
            </v:shape>
            <v:shape style="position:absolute;left:4527;top:10451;width:4597;height:10" type="#_x0000_t75" stroked="false">
              <v:imagedata r:id="rId347" o:title=""/>
            </v:shape>
            <v:shape style="position:absolute;left:9120;top:10451;width:1601;height:10" type="#_x0000_t75" stroked="false">
              <v:imagedata r:id="rId348" o:title=""/>
            </v:shape>
            <w10:wrap type="none"/>
          </v:group>
        </w:pict>
      </w:r>
      <w:r>
        <w:rPr/>
        <w:pict>
          <v:group style="position:absolute;margin-left:59.400002pt;margin-top:538.390015pt;width:476.65pt;height:5.05pt;mso-position-horizontal-relative:page;mso-position-vertical-relative:page;z-index:-1165936" coordorigin="1188,10768" coordsize="9533,101">
            <v:shape style="position:absolute;left:1188;top:10768;width:3363;height:101" type="#_x0000_t75" stroked="false">
              <v:imagedata r:id="rId349" o:title=""/>
            </v:shape>
            <v:shape style="position:absolute;left:4527;top:10859;width:4597;height:10" type="#_x0000_t75" stroked="false">
              <v:imagedata r:id="rId350" o:title=""/>
            </v:shape>
            <v:shape style="position:absolute;left:9120;top:10859;width:1601;height:10" type="#_x0000_t75" stroked="false">
              <v:imagedata r:id="rId351" o:title=""/>
            </v:shape>
            <w10:wrap type="none"/>
          </v:group>
        </w:pict>
      </w:r>
    </w:p>
    <w:p>
      <w:pPr>
        <w:spacing w:line="20" w:lineRule="exact"/>
        <w:ind w:left="6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545" w:type="dxa"/>
        <w:tblLayout w:type="fixed"/>
        <w:tblCellMar>
          <w:top w:w="0" w:type="dxa"/>
          <w:left w:w="0" w:type="dxa"/>
          <w:bottom w:w="0" w:type="dxa"/>
          <w:right w:w="0" w:type="dxa"/>
        </w:tblCellMar>
        <w:tblLook w:val="01E0"/>
      </w:tblPr>
      <w:tblGrid>
        <w:gridCol w:w="830"/>
        <w:gridCol w:w="1721"/>
        <w:gridCol w:w="1541"/>
        <w:gridCol w:w="3968"/>
        <w:gridCol w:w="1135"/>
      </w:tblGrid>
      <w:tr>
        <w:trPr>
          <w:trHeight w:val="762" w:hRule="exact"/>
        </w:trPr>
        <w:tc>
          <w:tcPr>
            <w:tcW w:w="830" w:type="dxa"/>
            <w:tcBorders>
              <w:top w:val="single" w:sz="4" w:space="0" w:color="000000"/>
              <w:left w:val="nil" w:sz="6" w:space="0" w:color="auto"/>
              <w:bottom w:val="nil" w:sz="6" w:space="0" w:color="auto"/>
              <w:right w:val="single" w:sz="4" w:space="0" w:color="000000"/>
            </w:tcBorders>
          </w:tcPr>
          <w:p>
            <w:pPr>
              <w:pStyle w:val="TableParagraph"/>
              <w:spacing w:line="240" w:lineRule="auto" w:before="175"/>
              <w:ind w:left="122" w:right="0"/>
              <w:jc w:val="left"/>
              <w:rPr>
                <w:rFonts w:ascii="Arial" w:hAnsi="Arial" w:cs="Arial" w:eastAsia="Arial" w:hint="default"/>
                <w:sz w:val="21"/>
                <w:szCs w:val="21"/>
              </w:rPr>
            </w:pPr>
            <w:r>
              <w:rPr>
                <w:rFonts w:ascii="Arial"/>
                <w:sz w:val="21"/>
              </w:rPr>
              <w:t>13</w:t>
            </w:r>
          </w:p>
        </w:tc>
        <w:tc>
          <w:tcPr>
            <w:tcW w:w="1721" w:type="dxa"/>
            <w:tcBorders>
              <w:top w:val="single" w:sz="4" w:space="0" w:color="000000"/>
              <w:left w:val="single" w:sz="4" w:space="0" w:color="000000"/>
              <w:bottom w:val="nil" w:sz="6" w:space="0" w:color="auto"/>
              <w:right w:val="single" w:sz="4" w:space="0" w:color="000000"/>
            </w:tcBorders>
          </w:tcPr>
          <w:p>
            <w:pPr>
              <w:pStyle w:val="TableParagraph"/>
              <w:spacing w:line="314" w:lineRule="auto" w:before="42"/>
              <w:ind w:left="103" w:right="132"/>
              <w:jc w:val="left"/>
              <w:rPr>
                <w:rFonts w:ascii="宋体" w:hAnsi="宋体" w:cs="宋体" w:eastAsia="宋体" w:hint="default"/>
                <w:sz w:val="21"/>
                <w:szCs w:val="21"/>
              </w:rPr>
            </w:pPr>
            <w:r>
              <w:rPr>
                <w:rFonts w:ascii="宋体" w:hAnsi="宋体" w:cs="宋体" w:eastAsia="宋体" w:hint="default"/>
                <w:sz w:val="21"/>
                <w:szCs w:val="21"/>
              </w:rPr>
              <w:t>营销服务升级研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发项目</w:t>
            </w:r>
          </w:p>
        </w:tc>
        <w:tc>
          <w:tcPr>
            <w:tcW w:w="15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68" w:type="dxa"/>
            <w:tcBorders>
              <w:top w:val="single" w:sz="4" w:space="0" w:color="000000"/>
              <w:left w:val="single" w:sz="4" w:space="0" w:color="000000"/>
              <w:bottom w:val="nil" w:sz="6" w:space="0" w:color="auto"/>
              <w:right w:val="single" w:sz="4" w:space="0" w:color="000000"/>
            </w:tcBorders>
          </w:tcPr>
          <w:p>
            <w:pPr>
              <w:pStyle w:val="TableParagraph"/>
              <w:spacing w:line="314" w:lineRule="auto" w:before="42"/>
              <w:ind w:left="100" w:right="-17" w:firstLine="103"/>
              <w:jc w:val="left"/>
              <w:rPr>
                <w:rFonts w:ascii="宋体" w:hAnsi="宋体" w:cs="宋体" w:eastAsia="宋体" w:hint="default"/>
                <w:sz w:val="21"/>
                <w:szCs w:val="21"/>
              </w:rPr>
            </w:pPr>
            <w:r>
              <w:rPr>
                <w:rFonts w:ascii="宋体" w:hAnsi="宋体" w:cs="宋体" w:eastAsia="宋体" w:hint="default"/>
                <w:spacing w:val="-2"/>
                <w:sz w:val="21"/>
                <w:szCs w:val="21"/>
              </w:rPr>
              <w:t>优化客户洞察到营销执行全流程，实现营</w:t>
            </w:r>
            <w:r>
              <w:rPr>
                <w:rFonts w:ascii="宋体" w:hAnsi="宋体" w:cs="宋体" w:eastAsia="宋体" w:hint="default"/>
                <w:w w:val="100"/>
                <w:sz w:val="21"/>
                <w:szCs w:val="21"/>
              </w:rPr>
              <w:t> </w:t>
            </w:r>
            <w:r>
              <w:rPr>
                <w:rFonts w:ascii="宋体" w:hAnsi="宋体" w:cs="宋体" w:eastAsia="宋体" w:hint="default"/>
                <w:sz w:val="21"/>
                <w:szCs w:val="21"/>
              </w:rPr>
              <w:t>销与维系挽留的融合支撑</w:t>
            </w:r>
          </w:p>
        </w:tc>
        <w:tc>
          <w:tcPr>
            <w:tcW w:w="1135" w:type="dxa"/>
            <w:tcBorders>
              <w:top w:val="single" w:sz="4" w:space="0" w:color="000000"/>
              <w:left w:val="single" w:sz="4" w:space="0" w:color="000000"/>
              <w:bottom w:val="nil" w:sz="6" w:space="0" w:color="auto"/>
              <w:right w:val="nil" w:sz="6" w:space="0" w:color="auto"/>
            </w:tcBorders>
          </w:tcPr>
          <w:p>
            <w:pPr>
              <w:pStyle w:val="TableParagraph"/>
              <w:spacing w:line="240" w:lineRule="auto" w:before="122"/>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731" w:hRule="exact"/>
        </w:trPr>
        <w:tc>
          <w:tcPr>
            <w:tcW w:w="830" w:type="dxa"/>
            <w:tcBorders>
              <w:top w:val="nil" w:sz="6" w:space="0" w:color="auto"/>
              <w:left w:val="nil" w:sz="6" w:space="0" w:color="auto"/>
              <w:bottom w:val="nil" w:sz="6" w:space="0" w:color="auto"/>
              <w:right w:val="single" w:sz="4" w:space="0" w:color="000000"/>
            </w:tcBorders>
          </w:tcPr>
          <w:p>
            <w:pPr>
              <w:pStyle w:val="TableParagraph"/>
              <w:spacing w:line="240" w:lineRule="auto" w:before="147"/>
              <w:ind w:left="122" w:right="0"/>
              <w:jc w:val="left"/>
              <w:rPr>
                <w:rFonts w:ascii="Arial" w:hAnsi="Arial" w:cs="Arial" w:eastAsia="Arial" w:hint="default"/>
                <w:sz w:val="21"/>
                <w:szCs w:val="21"/>
              </w:rPr>
            </w:pPr>
            <w:r>
              <w:rPr>
                <w:rFonts w:ascii="Arial"/>
                <w:sz w:val="21"/>
              </w:rPr>
              <w:t>14</w:t>
            </w:r>
          </w:p>
        </w:tc>
        <w:tc>
          <w:tcPr>
            <w:tcW w:w="1721"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3" w:right="132"/>
              <w:jc w:val="left"/>
              <w:rPr>
                <w:rFonts w:ascii="宋体" w:hAnsi="宋体" w:cs="宋体" w:eastAsia="宋体" w:hint="default"/>
                <w:sz w:val="21"/>
                <w:szCs w:val="21"/>
              </w:rPr>
            </w:pPr>
            <w:r>
              <w:rPr>
                <w:rFonts w:ascii="宋体" w:hAnsi="宋体" w:cs="宋体" w:eastAsia="宋体" w:hint="default"/>
                <w:sz w:val="21"/>
                <w:szCs w:val="21"/>
              </w:rPr>
              <w:t>业务稽核系统升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级开发项目</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314" w:lineRule="auto" w:before="15"/>
              <w:ind w:left="100" w:right="70"/>
              <w:jc w:val="left"/>
              <w:rPr>
                <w:rFonts w:ascii="宋体" w:hAnsi="宋体" w:cs="宋体" w:eastAsia="宋体" w:hint="default"/>
                <w:sz w:val="21"/>
                <w:szCs w:val="21"/>
              </w:rPr>
            </w:pPr>
            <w:r>
              <w:rPr>
                <w:rFonts w:ascii="宋体" w:hAnsi="宋体" w:cs="宋体" w:eastAsia="宋体" w:hint="default"/>
                <w:spacing w:val="-2"/>
                <w:sz w:val="21"/>
                <w:szCs w:val="21"/>
              </w:rPr>
              <w:t>按照业务域深入支撑，建立从顶层的运营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考核到基层的事件处理支撑体系。</w:t>
            </w:r>
          </w:p>
        </w:tc>
        <w:tc>
          <w:tcPr>
            <w:tcW w:w="1135"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r>
        <w:trPr>
          <w:trHeight w:val="699" w:hRule="exact"/>
        </w:trPr>
        <w:tc>
          <w:tcPr>
            <w:tcW w:w="830" w:type="dxa"/>
            <w:tcBorders>
              <w:top w:val="nil" w:sz="6" w:space="0" w:color="auto"/>
              <w:left w:val="nil" w:sz="6" w:space="0" w:color="auto"/>
              <w:bottom w:val="single" w:sz="4" w:space="0" w:color="000000"/>
              <w:right w:val="single" w:sz="4" w:space="0" w:color="000000"/>
            </w:tcBorders>
          </w:tcPr>
          <w:p>
            <w:pPr>
              <w:pStyle w:val="TableParagraph"/>
              <w:spacing w:line="240" w:lineRule="auto" w:before="146"/>
              <w:ind w:left="122" w:right="0"/>
              <w:jc w:val="left"/>
              <w:rPr>
                <w:rFonts w:ascii="Arial" w:hAnsi="Arial" w:cs="Arial" w:eastAsia="Arial" w:hint="default"/>
                <w:sz w:val="21"/>
                <w:szCs w:val="21"/>
              </w:rPr>
            </w:pPr>
            <w:r>
              <w:rPr>
                <w:rFonts w:ascii="Arial"/>
                <w:sz w:val="21"/>
              </w:rPr>
              <w:t>15</w:t>
            </w:r>
          </w:p>
        </w:tc>
        <w:tc>
          <w:tcPr>
            <w:tcW w:w="1721" w:type="dxa"/>
            <w:tcBorders>
              <w:top w:val="nil" w:sz="6" w:space="0" w:color="auto"/>
              <w:left w:val="single" w:sz="4" w:space="0" w:color="000000"/>
              <w:bottom w:val="single" w:sz="4" w:space="0" w:color="000000"/>
              <w:right w:val="single" w:sz="4" w:space="0" w:color="000000"/>
            </w:tcBorders>
          </w:tcPr>
          <w:p>
            <w:pPr>
              <w:pStyle w:val="TableParagraph"/>
              <w:spacing w:line="314" w:lineRule="auto" w:before="16"/>
              <w:ind w:left="103" w:right="132"/>
              <w:jc w:val="left"/>
              <w:rPr>
                <w:rFonts w:ascii="宋体" w:hAnsi="宋体" w:cs="宋体" w:eastAsia="宋体" w:hint="default"/>
                <w:sz w:val="21"/>
                <w:szCs w:val="21"/>
              </w:rPr>
            </w:pPr>
            <w:r>
              <w:rPr>
                <w:rFonts w:ascii="宋体" w:hAnsi="宋体" w:cs="宋体" w:eastAsia="宋体" w:hint="default"/>
                <w:sz w:val="21"/>
                <w:szCs w:val="21"/>
              </w:rPr>
              <w:t>在线计费升级研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发项目</w:t>
            </w:r>
          </w:p>
        </w:tc>
        <w:tc>
          <w:tcPr>
            <w:tcW w:w="15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试运行阶段</w:t>
            </w:r>
          </w:p>
        </w:tc>
        <w:tc>
          <w:tcPr>
            <w:tcW w:w="3968" w:type="dxa"/>
            <w:tcBorders>
              <w:top w:val="nil" w:sz="6" w:space="0" w:color="auto"/>
              <w:left w:val="single" w:sz="4" w:space="0" w:color="000000"/>
              <w:bottom w:val="single" w:sz="4" w:space="0" w:color="000000"/>
              <w:right w:val="single" w:sz="4" w:space="0" w:color="000000"/>
            </w:tcBorders>
          </w:tcPr>
          <w:p>
            <w:pPr>
              <w:pStyle w:val="TableParagraph"/>
              <w:spacing w:line="297" w:lineRule="auto" w:before="16"/>
              <w:ind w:left="100" w:right="-17"/>
              <w:jc w:val="left"/>
              <w:rPr>
                <w:rFonts w:ascii="宋体" w:hAnsi="宋体" w:cs="宋体" w:eastAsia="宋体" w:hint="default"/>
                <w:sz w:val="21"/>
                <w:szCs w:val="21"/>
              </w:rPr>
            </w:pPr>
            <w:r>
              <w:rPr>
                <w:rFonts w:ascii="宋体" w:hAnsi="宋体" w:cs="宋体" w:eastAsia="宋体" w:hint="default"/>
                <w:w w:val="100"/>
                <w:sz w:val="21"/>
                <w:szCs w:val="21"/>
              </w:rPr>
              <w:t>针对</w:t>
            </w:r>
            <w:r>
              <w:rPr>
                <w:rFonts w:ascii="宋体" w:hAnsi="宋体" w:cs="宋体" w:eastAsia="宋体" w:hint="default"/>
                <w:spacing w:val="-54"/>
                <w:w w:val="100"/>
                <w:sz w:val="21"/>
                <w:szCs w:val="21"/>
              </w:rPr>
              <w:t> </w:t>
            </w:r>
            <w:r>
              <w:rPr>
                <w:rFonts w:ascii="Arial" w:hAnsi="Arial" w:cs="Arial" w:eastAsia="Arial" w:hint="default"/>
                <w:spacing w:val="-2"/>
                <w:w w:val="100"/>
                <w:sz w:val="21"/>
                <w:szCs w:val="21"/>
              </w:rPr>
              <w:t>3G</w:t>
            </w:r>
            <w:r>
              <w:rPr>
                <w:rFonts w:ascii="Arial" w:hAnsi="Arial" w:cs="Arial" w:eastAsia="Arial" w:hint="default"/>
                <w:spacing w:val="-7"/>
                <w:w w:val="100"/>
                <w:sz w:val="21"/>
                <w:szCs w:val="21"/>
              </w:rPr>
              <w:t> </w:t>
            </w:r>
            <w:r>
              <w:rPr>
                <w:rFonts w:ascii="宋体" w:hAnsi="宋体" w:cs="宋体" w:eastAsia="宋体" w:hint="default"/>
                <w:spacing w:val="-7"/>
                <w:w w:val="100"/>
                <w:sz w:val="21"/>
                <w:szCs w:val="21"/>
              </w:rPr>
              <w:t>业务快速发展，优化数据业务和内</w:t>
            </w:r>
            <w:r>
              <w:rPr>
                <w:rFonts w:ascii="宋体" w:hAnsi="宋体" w:cs="宋体" w:eastAsia="宋体" w:hint="default"/>
                <w:w w:val="100"/>
                <w:sz w:val="21"/>
                <w:szCs w:val="21"/>
              </w:rPr>
              <w:t> </w:t>
            </w:r>
            <w:r>
              <w:rPr>
                <w:rFonts w:ascii="宋体" w:hAnsi="宋体" w:cs="宋体" w:eastAsia="宋体" w:hint="default"/>
                <w:sz w:val="21"/>
                <w:szCs w:val="21"/>
              </w:rPr>
              <w:t>容计费接入和处理能力</w:t>
            </w:r>
          </w:p>
        </w:tc>
        <w:tc>
          <w:tcPr>
            <w:tcW w:w="1135" w:type="dxa"/>
            <w:tcBorders>
              <w:top w:val="nil" w:sz="6" w:space="0" w:color="auto"/>
              <w:left w:val="single" w:sz="4" w:space="0" w:color="000000"/>
              <w:bottom w:val="single" w:sz="4" w:space="0" w:color="000000"/>
              <w:right w:val="nil" w:sz="6" w:space="0" w:color="auto"/>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电信</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200" w:right="1658"/>
        <w:jc w:val="left"/>
        <w:rPr>
          <w:b w:val="0"/>
          <w:bCs w:val="0"/>
        </w:rPr>
      </w:pPr>
      <w:r>
        <w:rPr/>
        <w:pict>
          <v:group style="position:absolute;margin-left:81.984001pt;margin-top:-96.884445pt;width:459.1pt;height:.5pt;mso-position-horizontal-relative:page;mso-position-vertical-relative:paragraph;z-index:-1165768" coordorigin="1640,-1938" coordsize="9182,10">
            <v:shape style="position:absolute;left:1640;top:-1938;width:2533;height:10" type="#_x0000_t75" stroked="false">
              <v:imagedata r:id="rId343" o:title=""/>
            </v:shape>
            <v:shape style="position:absolute;left:4167;top:-1938;width:1546;height:10" type="#_x0000_t75" stroked="false">
              <v:imagedata r:id="rId335" o:title=""/>
            </v:shape>
            <v:shape style="position:absolute;left:5708;top:-1938;width:3973;height:10" type="#_x0000_t75" stroked="false">
              <v:imagedata r:id="rId336" o:title=""/>
            </v:shape>
            <v:shape style="position:absolute;left:9676;top:-1938;width:1145;height:10" type="#_x0000_t75" stroked="false">
              <v:imagedata r:id="rId337" o:title=""/>
            </v:shape>
            <w10:wrap type="none"/>
          </v:group>
        </w:pict>
      </w:r>
      <w:r>
        <w:rPr/>
        <w:pict>
          <v:group style="position:absolute;margin-left:81.984001pt;margin-top:-60.404385pt;width:459.1pt;height:.5pt;mso-position-horizontal-relative:page;mso-position-vertical-relative:paragraph;z-index:-1165744" coordorigin="1640,-1208" coordsize="9182,10">
            <v:shape style="position:absolute;left:1640;top:-1208;width:2533;height:10" type="#_x0000_t75" stroked="false">
              <v:imagedata r:id="rId343" o:title=""/>
            </v:shape>
            <v:shape style="position:absolute;left:4167;top:-1208;width:1546;height:10" type="#_x0000_t75" stroked="false">
              <v:imagedata r:id="rId340" o:title=""/>
            </v:shape>
            <v:shape style="position:absolute;left:5708;top:-1208;width:3973;height:10" type="#_x0000_t75" stroked="false">
              <v:imagedata r:id="rId344" o:title=""/>
            </v:shape>
            <v:shape style="position:absolute;left:9676;top:-1208;width:1145;height:10" type="#_x0000_t75" stroked="false">
              <v:imagedata r:id="rId342" o:title=""/>
            </v:shape>
            <w10:wrap type="none"/>
          </v:group>
        </w:pict>
      </w:r>
      <w:r>
        <w:rPr/>
        <w:pict>
          <v:shape style="position:absolute;margin-left:122.540001pt;margin-top:-24.404385pt;width:.480016pt;height:.6pt;mso-position-horizontal-relative:page;mso-position-vertical-relative:paragraph;z-index:11608" type="#_x0000_t75" stroked="false">
            <v:imagedata r:id="rId354" o:title=""/>
          </v:shape>
        </w:pict>
      </w:r>
      <w:r>
        <w:rPr/>
        <w:pict>
          <v:shape style="position:absolute;margin-left:208.610001pt;margin-top:-24.404385pt;width:.480016pt;height:.6pt;mso-position-horizontal-relative:page;mso-position-vertical-relative:paragraph;z-index:11632" type="#_x0000_t75" stroked="false">
            <v:imagedata r:id="rId354" o:title=""/>
          </v:shape>
        </w:pict>
      </w:r>
      <w:r>
        <w:rPr/>
        <w:pict>
          <v:shape style="position:absolute;margin-left:285.649994pt;margin-top:-24.404385pt;width:.479996pt;height:.6pt;mso-position-horizontal-relative:page;mso-position-vertical-relative:paragraph;z-index:11656" type="#_x0000_t75" stroked="false">
            <v:imagedata r:id="rId354" o:title=""/>
          </v:shape>
        </w:pict>
      </w:r>
      <w:r>
        <w:rPr/>
        <w:pict>
          <v:shape style="position:absolute;margin-left:484.059998pt;margin-top:-24.404385pt;width:.480026pt;height:.6pt;mso-position-horizontal-relative:page;mso-position-vertical-relative:paragraph;z-index:11680" type="#_x0000_t75" stroked="false">
            <v:imagedata r:id="rId354" o:title=""/>
          </v:shape>
        </w:pict>
      </w:r>
      <w:r>
        <w:rPr>
          <w:rFonts w:ascii="Arial" w:hAnsi="Arial" w:cs="Arial" w:eastAsia="Arial" w:hint="default"/>
        </w:rPr>
        <w:t>8</w:t>
      </w:r>
      <w:r>
        <w:rPr/>
        <w:t>、现金流分析</w:t>
      </w:r>
      <w:r>
        <w:rPr>
          <w:b w:val="0"/>
          <w:bCs w:val="0"/>
        </w:rPr>
      </w:r>
    </w:p>
    <w:p>
      <w:pPr>
        <w:spacing w:line="240" w:lineRule="auto" w:before="4"/>
        <w:rPr>
          <w:rFonts w:ascii="宋体" w:hAnsi="宋体" w:cs="宋体" w:eastAsia="宋体" w:hint="default"/>
          <w:b/>
          <w:bCs/>
          <w:sz w:val="12"/>
          <w:szCs w:val="12"/>
        </w:rPr>
      </w:pPr>
    </w:p>
    <w:p>
      <w:pPr>
        <w:pStyle w:val="BodyText"/>
        <w:spacing w:line="240" w:lineRule="auto" w:before="26"/>
        <w:ind w:left="1198" w:right="1658"/>
        <w:jc w:val="left"/>
      </w:pPr>
      <w:r>
        <w:rPr/>
        <w:t>报告期公司现金流量构成情况</w:t>
      </w:r>
    </w:p>
    <w:p>
      <w:pPr>
        <w:spacing w:line="240" w:lineRule="auto" w:before="4"/>
        <w:rPr>
          <w:rFonts w:ascii="宋体" w:hAnsi="宋体" w:cs="宋体" w:eastAsia="宋体" w:hint="default"/>
          <w:sz w:val="9"/>
          <w:szCs w:val="9"/>
        </w:rPr>
      </w:pPr>
    </w:p>
    <w:p>
      <w:pPr>
        <w:tabs>
          <w:tab w:pos="1469" w:val="left" w:leader="none"/>
        </w:tabs>
        <w:spacing w:before="36"/>
        <w:ind w:left="0" w:right="1793" w:firstLine="0"/>
        <w:jc w:val="right"/>
        <w:rPr>
          <w:rFonts w:ascii="宋体" w:hAnsi="宋体" w:cs="宋体" w:eastAsia="宋体" w:hint="default"/>
          <w:sz w:val="21"/>
          <w:szCs w:val="21"/>
        </w:rPr>
      </w:pPr>
      <w:r>
        <w:rPr/>
        <w:pict>
          <v:group style="position:absolute;margin-left:59.400002pt;margin-top:39.743706pt;width:476.65pt;height:5.05pt;mso-position-horizontal-relative:page;mso-position-vertical-relative:paragraph;z-index:-1166224" coordorigin="1188,795" coordsize="9533,101">
            <v:shape style="position:absolute;left:1188;top:795;width:3363;height:101" type="#_x0000_t75" stroked="false">
              <v:imagedata r:id="rId352" o:title=""/>
            </v:shape>
            <v:shape style="position:absolute;left:4527;top:886;width:4597;height:10" type="#_x0000_t75" stroked="false">
              <v:imagedata r:id="rId347" o:title=""/>
            </v:shape>
            <v:shape style="position:absolute;left:9120;top:886;width:1601;height:10" type="#_x0000_t75" stroked="false">
              <v:imagedata r:id="rId353" o:title=""/>
            </v:shape>
            <w10:wrap type="none"/>
          </v:group>
        </w:pict>
      </w:r>
      <w:r>
        <w:rPr/>
        <w:pict>
          <v:group style="position:absolute;margin-left:59.400002pt;margin-top:64.583687pt;width:476.65pt;height:.5pt;mso-position-horizontal-relative:page;mso-position-vertical-relative:paragraph;z-index:-1166200" coordorigin="1188,1292" coordsize="9533,10">
            <v:shape style="position:absolute;left:1188;top:1292;width:3344;height:10" type="#_x0000_t75" stroked="false">
              <v:imagedata r:id="rId346" o:title=""/>
            </v:shape>
            <v:shape style="position:absolute;left:4527;top:1292;width:4597;height:10" type="#_x0000_t75" stroked="false">
              <v:imagedata r:id="rId350" o:title=""/>
            </v:shape>
            <v:shape style="position:absolute;left:9120;top:1292;width:1601;height:10" type="#_x0000_t75" stroked="false">
              <v:imagedata r:id="rId351" o:title=""/>
            </v:shape>
            <w10:wrap type="none"/>
          </v:group>
        </w:pict>
      </w:r>
      <w:r>
        <w:rPr/>
        <w:pict>
          <v:group style="position:absolute;margin-left:59.400002pt;margin-top:80.423645pt;width:476.65pt;height:5.05pt;mso-position-horizontal-relative:page;mso-position-vertical-relative:paragraph;z-index:-1166176" coordorigin="1188,1608" coordsize="9533,101">
            <v:shape style="position:absolute;left:1188;top:1608;width:3363;height:101" type="#_x0000_t75" stroked="false">
              <v:imagedata r:id="rId349" o:title=""/>
            </v:shape>
            <v:shape style="position:absolute;left:4527;top:1700;width:4597;height:10" type="#_x0000_t75" stroked="false">
              <v:imagedata r:id="rId350" o:title=""/>
            </v:shape>
            <v:shape style="position:absolute;left:9120;top:1700;width:1601;height:10" type="#_x0000_t75" stroked="false">
              <v:imagedata r:id="rId355" o:title=""/>
            </v:shape>
            <w10:wrap type="none"/>
          </v:group>
        </w:pict>
      </w:r>
      <w:r>
        <w:rPr/>
        <w:pict>
          <v:group style="position:absolute;margin-left:59.400002pt;margin-top:100.823647pt;width:476.65pt;height:5.05pt;mso-position-horizontal-relative:page;mso-position-vertical-relative:paragraph;z-index:-1166152" coordorigin="1188,2016" coordsize="9533,101">
            <v:shape style="position:absolute;left:1188;top:2016;width:3363;height:101" type="#_x0000_t75" stroked="false">
              <v:imagedata r:id="rId352" o:title=""/>
            </v:shape>
            <v:shape style="position:absolute;left:4527;top:2108;width:4597;height:10" type="#_x0000_t75" stroked="false">
              <v:imagedata r:id="rId347" o:title=""/>
            </v:shape>
            <v:shape style="position:absolute;left:9120;top:2108;width:1601;height:10" type="#_x0000_t75" stroked="false">
              <v:imagedata r:id="rId348" o:title=""/>
            </v:shape>
            <w10:wrap type="none"/>
          </v:group>
        </w:pict>
      </w: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349"/>
        <w:gridCol w:w="2324"/>
        <w:gridCol w:w="2269"/>
        <w:gridCol w:w="1589"/>
      </w:tblGrid>
      <w:tr>
        <w:trPr>
          <w:trHeight w:val="403" w:hRule="exact"/>
        </w:trPr>
        <w:tc>
          <w:tcPr>
            <w:tcW w:w="3349"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2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98"/>
              <w:jc w:val="right"/>
              <w:rPr>
                <w:rFonts w:ascii="宋体" w:hAnsi="宋体" w:cs="宋体" w:eastAsia="宋体" w:hint="default"/>
                <w:sz w:val="21"/>
                <w:szCs w:val="21"/>
              </w:rPr>
            </w:pPr>
            <w:r>
              <w:rPr>
                <w:rFonts w:ascii="Arial" w:hAnsi="Arial" w:cs="Arial" w:eastAsia="Arial" w:hint="default"/>
                <w:b/>
                <w:bCs/>
                <w:spacing w:val="-3"/>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26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99"/>
              <w:jc w:val="righ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89"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right="29"/>
              <w:jc w:val="right"/>
              <w:rPr>
                <w:rFonts w:ascii="宋体" w:hAnsi="宋体" w:cs="宋体" w:eastAsia="宋体" w:hint="default"/>
                <w:sz w:val="21"/>
                <w:szCs w:val="21"/>
              </w:rPr>
            </w:pPr>
            <w:r>
              <w:rPr>
                <w:rFonts w:ascii="宋体" w:hAnsi="宋体" w:cs="宋体" w:eastAsia="宋体" w:hint="default"/>
                <w:b/>
                <w:bCs/>
                <w:spacing w:val="-1"/>
                <w:sz w:val="21"/>
                <w:szCs w:val="21"/>
              </w:rPr>
              <w:t>变动比率（</w:t>
            </w:r>
            <w:r>
              <w:rPr>
                <w:rFonts w:ascii="Arial" w:hAnsi="Arial" w:cs="Arial" w:eastAsia="Arial"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r>
      <w:tr>
        <w:trPr>
          <w:trHeight w:val="444"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08"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324"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51" w:right="0"/>
              <w:jc w:val="left"/>
              <w:rPr>
                <w:rFonts w:ascii="Arial" w:hAnsi="Arial" w:cs="Arial" w:eastAsia="Arial" w:hint="default"/>
                <w:sz w:val="21"/>
                <w:szCs w:val="21"/>
              </w:rPr>
            </w:pPr>
            <w:r>
              <w:rPr>
                <w:rFonts w:ascii="Arial"/>
                <w:sz w:val="21"/>
              </w:rPr>
              <w:t>319,858,700.30</w:t>
            </w:r>
          </w:p>
        </w:tc>
        <w:tc>
          <w:tcPr>
            <w:tcW w:w="226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79"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24" w:type="dxa"/>
            <w:vMerge/>
            <w:tcBorders>
              <w:left w:val="single" w:sz="4" w:space="0" w:color="000000"/>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2"/>
                <w:sz w:val="21"/>
              </w:rPr>
              <w:t>211,108,041.33</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51.51%</w:t>
            </w:r>
          </w:p>
        </w:tc>
      </w:tr>
      <w:tr>
        <w:trPr>
          <w:trHeight w:val="438"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99"/>
              <w:jc w:val="right"/>
              <w:rPr>
                <w:rFonts w:ascii="Arial" w:hAnsi="Arial" w:cs="Arial" w:eastAsia="Arial" w:hint="default"/>
                <w:sz w:val="21"/>
                <w:szCs w:val="21"/>
              </w:rPr>
            </w:pPr>
            <w:r>
              <w:rPr>
                <w:rFonts w:ascii="Arial"/>
                <w:spacing w:val="-1"/>
                <w:sz w:val="21"/>
              </w:rPr>
              <w:t>349,930,208.77</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99"/>
              <w:jc w:val="right"/>
              <w:rPr>
                <w:rFonts w:ascii="Arial" w:hAnsi="Arial" w:cs="Arial" w:eastAsia="Arial" w:hint="default"/>
                <w:sz w:val="21"/>
                <w:szCs w:val="21"/>
              </w:rPr>
            </w:pPr>
            <w:r>
              <w:rPr>
                <w:rFonts w:ascii="Arial"/>
                <w:spacing w:val="-1"/>
                <w:sz w:val="21"/>
              </w:rPr>
              <w:t>175,605,585.48</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175"/>
              <w:ind w:right="103"/>
              <w:jc w:val="right"/>
              <w:rPr>
                <w:rFonts w:ascii="Arial" w:hAnsi="Arial" w:cs="Arial" w:eastAsia="Arial" w:hint="default"/>
                <w:sz w:val="21"/>
                <w:szCs w:val="21"/>
              </w:rPr>
            </w:pPr>
            <w:r>
              <w:rPr>
                <w:rFonts w:ascii="Arial"/>
                <w:spacing w:val="-1"/>
                <w:sz w:val="21"/>
              </w:rPr>
              <w:t>99.27%</w:t>
            </w:r>
          </w:p>
        </w:tc>
      </w:tr>
      <w:tr>
        <w:trPr>
          <w:trHeight w:val="71" w:hRule="exact"/>
        </w:trPr>
        <w:tc>
          <w:tcPr>
            <w:tcW w:w="3349"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433"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-30,071,508.47</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35,502,455.85</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2"/>
              <w:jc w:val="right"/>
              <w:rPr>
                <w:rFonts w:ascii="Arial" w:hAnsi="Arial" w:cs="Arial" w:eastAsia="Arial" w:hint="default"/>
                <w:sz w:val="21"/>
                <w:szCs w:val="21"/>
              </w:rPr>
            </w:pPr>
            <w:r>
              <w:rPr>
                <w:rFonts w:ascii="Arial"/>
                <w:spacing w:val="-1"/>
                <w:sz w:val="21"/>
              </w:rPr>
              <w:t>-184.70%</w:t>
            </w:r>
          </w:p>
        </w:tc>
      </w:tr>
      <w:tr>
        <w:trPr>
          <w:trHeight w:val="310"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08"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324" w:type="dxa"/>
            <w:tcBorders>
              <w:top w:val="nil" w:sz="6" w:space="0" w:color="auto"/>
              <w:left w:val="single" w:sz="4" w:space="0" w:color="000000"/>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71" w:hRule="exact"/>
        </w:trPr>
        <w:tc>
          <w:tcPr>
            <w:tcW w:w="3349"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421"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3"/>
                <w:sz w:val="21"/>
              </w:rPr>
              <w:t>38,110.74</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251,184.22</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3"/>
              <w:jc w:val="right"/>
              <w:rPr>
                <w:rFonts w:ascii="Arial" w:hAnsi="Arial" w:cs="Arial" w:eastAsia="Arial" w:hint="default"/>
                <w:sz w:val="21"/>
                <w:szCs w:val="21"/>
              </w:rPr>
            </w:pPr>
            <w:r>
              <w:rPr>
                <w:rFonts w:ascii="Arial"/>
                <w:spacing w:val="-1"/>
                <w:sz w:val="21"/>
              </w:rPr>
              <w:t>-84.83%</w:t>
            </w:r>
          </w:p>
        </w:tc>
      </w:tr>
      <w:tr>
        <w:trPr>
          <w:trHeight w:val="321"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99"/>
              <w:jc w:val="right"/>
              <w:rPr>
                <w:rFonts w:ascii="Arial" w:hAnsi="Arial" w:cs="Arial" w:eastAsia="Arial" w:hint="default"/>
                <w:sz w:val="21"/>
                <w:szCs w:val="21"/>
              </w:rPr>
            </w:pPr>
            <w:r>
              <w:rPr>
                <w:rFonts w:ascii="Arial"/>
                <w:spacing w:val="-1"/>
                <w:sz w:val="21"/>
              </w:rPr>
              <w:t>166,781,665.84</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99"/>
              <w:jc w:val="right"/>
              <w:rPr>
                <w:rFonts w:ascii="Arial" w:hAnsi="Arial" w:cs="Arial" w:eastAsia="Arial" w:hint="default"/>
                <w:sz w:val="21"/>
                <w:szCs w:val="21"/>
              </w:rPr>
            </w:pPr>
            <w:r>
              <w:rPr>
                <w:rFonts w:ascii="Arial"/>
                <w:spacing w:val="-1"/>
                <w:sz w:val="21"/>
              </w:rPr>
              <w:t>153,963,405.32</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3"/>
              <w:jc w:val="right"/>
              <w:rPr>
                <w:rFonts w:ascii="Arial" w:hAnsi="Arial" w:cs="Arial" w:eastAsia="Arial" w:hint="default"/>
                <w:sz w:val="21"/>
                <w:szCs w:val="21"/>
              </w:rPr>
            </w:pPr>
            <w:r>
              <w:rPr>
                <w:rFonts w:ascii="Arial"/>
                <w:spacing w:val="-1"/>
                <w:sz w:val="21"/>
              </w:rPr>
              <w:t>8.33%</w:t>
            </w:r>
          </w:p>
        </w:tc>
      </w:tr>
      <w:tr>
        <w:trPr>
          <w:trHeight w:val="71" w:hRule="exact"/>
        </w:trPr>
        <w:tc>
          <w:tcPr>
            <w:tcW w:w="3349"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337"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-166,743,555.10</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99"/>
              <w:jc w:val="right"/>
              <w:rPr>
                <w:rFonts w:ascii="Arial" w:hAnsi="Arial" w:cs="Arial" w:eastAsia="Arial" w:hint="default"/>
                <w:sz w:val="21"/>
                <w:szCs w:val="21"/>
              </w:rPr>
            </w:pPr>
            <w:r>
              <w:rPr>
                <w:rFonts w:ascii="Arial"/>
                <w:spacing w:val="-1"/>
                <w:sz w:val="21"/>
              </w:rPr>
              <w:t>-153,712,221.10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3"/>
              <w:jc w:val="right"/>
              <w:rPr>
                <w:rFonts w:ascii="Arial" w:hAnsi="Arial" w:cs="Arial" w:eastAsia="Arial" w:hint="default"/>
                <w:sz w:val="21"/>
                <w:szCs w:val="21"/>
              </w:rPr>
            </w:pPr>
            <w:r>
              <w:rPr>
                <w:rFonts w:ascii="Arial"/>
                <w:spacing w:val="-1"/>
                <w:sz w:val="21"/>
              </w:rPr>
              <w:t>-8.48%</w:t>
            </w:r>
          </w:p>
        </w:tc>
      </w:tr>
      <w:tr>
        <w:trPr>
          <w:trHeight w:val="71" w:hRule="exact"/>
        </w:trPr>
        <w:tc>
          <w:tcPr>
            <w:tcW w:w="3349"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420"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324" w:type="dxa"/>
            <w:tcBorders>
              <w:top w:val="nil" w:sz="6" w:space="0" w:color="auto"/>
              <w:left w:val="single" w:sz="4" w:space="0" w:color="000000"/>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322"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9"/>
              <w:jc w:val="right"/>
              <w:rPr>
                <w:rFonts w:ascii="Arial" w:hAnsi="Arial" w:cs="Arial" w:eastAsia="Arial" w:hint="default"/>
                <w:sz w:val="21"/>
                <w:szCs w:val="21"/>
              </w:rPr>
            </w:pPr>
            <w:r>
              <w:rPr>
                <w:rFonts w:ascii="Arial"/>
                <w:spacing w:val="-1"/>
                <w:sz w:val="21"/>
              </w:rPr>
              <w:t>2,744,560.80</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99"/>
              <w:jc w:val="right"/>
              <w:rPr>
                <w:rFonts w:ascii="Arial" w:hAnsi="Arial" w:cs="Arial" w:eastAsia="Arial" w:hint="default"/>
                <w:sz w:val="21"/>
                <w:szCs w:val="21"/>
              </w:rPr>
            </w:pPr>
            <w:r>
              <w:rPr>
                <w:rFonts w:ascii="Arial"/>
                <w:spacing w:val="-1"/>
                <w:sz w:val="21"/>
              </w:rPr>
              <w:t>763,008,400.00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3"/>
              <w:jc w:val="right"/>
              <w:rPr>
                <w:rFonts w:ascii="Arial" w:hAnsi="Arial" w:cs="Arial" w:eastAsia="Arial" w:hint="default"/>
                <w:sz w:val="21"/>
                <w:szCs w:val="21"/>
              </w:rPr>
            </w:pPr>
            <w:r>
              <w:rPr>
                <w:rFonts w:ascii="Arial"/>
                <w:spacing w:val="-1"/>
                <w:sz w:val="21"/>
              </w:rPr>
              <w:t>-99.64%</w:t>
            </w:r>
          </w:p>
        </w:tc>
      </w:tr>
      <w:tr>
        <w:trPr>
          <w:trHeight w:val="71" w:hRule="exact"/>
        </w:trPr>
        <w:tc>
          <w:tcPr>
            <w:tcW w:w="3349"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421"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31,380,000.00</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61,088,715.60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3"/>
              <w:jc w:val="right"/>
              <w:rPr>
                <w:rFonts w:ascii="Arial" w:hAnsi="Arial" w:cs="Arial" w:eastAsia="Arial" w:hint="default"/>
                <w:sz w:val="21"/>
                <w:szCs w:val="21"/>
              </w:rPr>
            </w:pPr>
            <w:r>
              <w:rPr>
                <w:rFonts w:ascii="Arial"/>
                <w:spacing w:val="-1"/>
                <w:sz w:val="21"/>
              </w:rPr>
              <w:t>-48.63%</w:t>
            </w:r>
          </w:p>
        </w:tc>
      </w:tr>
      <w:tr>
        <w:trPr>
          <w:trHeight w:val="321"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99"/>
              <w:jc w:val="right"/>
              <w:rPr>
                <w:rFonts w:ascii="Arial" w:hAnsi="Arial" w:cs="Arial" w:eastAsia="Arial" w:hint="default"/>
                <w:sz w:val="21"/>
                <w:szCs w:val="21"/>
              </w:rPr>
            </w:pPr>
            <w:r>
              <w:rPr>
                <w:rFonts w:ascii="Arial"/>
                <w:spacing w:val="-1"/>
                <w:sz w:val="21"/>
              </w:rPr>
              <w:t>-28,635,439.20</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99"/>
              <w:jc w:val="right"/>
              <w:rPr>
                <w:rFonts w:ascii="Arial" w:hAnsi="Arial" w:cs="Arial" w:eastAsia="Arial" w:hint="default"/>
                <w:sz w:val="21"/>
                <w:szCs w:val="21"/>
              </w:rPr>
            </w:pPr>
            <w:r>
              <w:rPr>
                <w:rFonts w:ascii="Arial"/>
                <w:spacing w:val="-1"/>
                <w:sz w:val="21"/>
              </w:rPr>
              <w:t>701,919,684.40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2"/>
              <w:jc w:val="right"/>
              <w:rPr>
                <w:rFonts w:ascii="Arial" w:hAnsi="Arial" w:cs="Arial" w:eastAsia="Arial" w:hint="default"/>
                <w:sz w:val="21"/>
                <w:szCs w:val="21"/>
              </w:rPr>
            </w:pPr>
            <w:r>
              <w:rPr>
                <w:rFonts w:ascii="Arial"/>
                <w:spacing w:val="-1"/>
                <w:sz w:val="21"/>
              </w:rPr>
              <w:t>-104.08%</w:t>
            </w:r>
          </w:p>
        </w:tc>
      </w:tr>
      <w:tr>
        <w:trPr>
          <w:trHeight w:val="71" w:hRule="exact"/>
        </w:trPr>
        <w:tc>
          <w:tcPr>
            <w:tcW w:w="3349"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single" w:sz="4" w:space="0" w:color="000000"/>
            </w:tcBorders>
          </w:tcPr>
          <w:p>
            <w:pPr/>
          </w:p>
        </w:tc>
        <w:tc>
          <w:tcPr>
            <w:tcW w:w="2269"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754"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314" w:lineRule="auto" w:before="42"/>
              <w:ind w:left="108" w:right="79"/>
              <w:jc w:val="left"/>
              <w:rPr>
                <w:rFonts w:ascii="宋体" w:hAnsi="宋体" w:cs="宋体" w:eastAsia="宋体" w:hint="default"/>
                <w:sz w:val="21"/>
                <w:szCs w:val="21"/>
              </w:rPr>
            </w:pPr>
            <w:r>
              <w:rPr>
                <w:rFonts w:ascii="宋体" w:hAnsi="宋体" w:cs="宋体" w:eastAsia="宋体" w:hint="default"/>
                <w:spacing w:val="-2"/>
                <w:sz w:val="21"/>
                <w:szCs w:val="21"/>
              </w:rPr>
              <w:t>四、汇率变动对现金及现金等价物</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的影响</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21"/>
                <w:szCs w:val="21"/>
              </w:rPr>
            </w:pPr>
            <w:r>
              <w:rPr>
                <w:rFonts w:ascii="Arial"/>
                <w:spacing w:val="-1"/>
                <w:sz w:val="21"/>
              </w:rPr>
              <w:t>0.00</w:t>
            </w:r>
          </w:p>
        </w:tc>
        <w:tc>
          <w:tcPr>
            <w:tcW w:w="1589" w:type="dxa"/>
            <w:tcBorders>
              <w:top w:val="nil" w:sz="6" w:space="0" w:color="auto"/>
              <w:left w:val="single" w:sz="4" w:space="0" w:color="000000"/>
              <w:bottom w:val="nil" w:sz="6" w:space="0" w:color="auto"/>
              <w:right w:val="nil" w:sz="6" w:space="0" w:color="auto"/>
            </w:tcBorders>
          </w:tcPr>
          <w:p>
            <w:pPr/>
          </w:p>
        </w:tc>
      </w:tr>
      <w:tr>
        <w:trPr>
          <w:trHeight w:val="384"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-225,450,502.77</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583,709,919.15</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02"/>
              <w:jc w:val="right"/>
              <w:rPr>
                <w:rFonts w:ascii="Arial" w:hAnsi="Arial" w:cs="Arial" w:eastAsia="Arial" w:hint="default"/>
                <w:sz w:val="21"/>
                <w:szCs w:val="21"/>
              </w:rPr>
            </w:pPr>
            <w:r>
              <w:rPr>
                <w:rFonts w:ascii="Arial"/>
                <w:spacing w:val="-1"/>
                <w:sz w:val="21"/>
              </w:rPr>
              <w:t>-138.62%</w:t>
            </w:r>
          </w:p>
        </w:tc>
      </w:tr>
      <w:tr>
        <w:trPr>
          <w:trHeight w:val="420" w:hRule="exact"/>
        </w:trPr>
        <w:tc>
          <w:tcPr>
            <w:tcW w:w="3349"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8"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32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676,601,480.08</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92,891,560.93</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3"/>
              <w:jc w:val="right"/>
              <w:rPr>
                <w:rFonts w:ascii="Arial" w:hAnsi="Arial" w:cs="Arial" w:eastAsia="Arial" w:hint="default"/>
                <w:sz w:val="21"/>
                <w:szCs w:val="21"/>
              </w:rPr>
            </w:pPr>
            <w:r>
              <w:rPr>
                <w:rFonts w:ascii="Arial"/>
                <w:spacing w:val="-1"/>
                <w:sz w:val="21"/>
              </w:rPr>
              <w:t>628.38%</w:t>
            </w:r>
          </w:p>
        </w:tc>
      </w:tr>
      <w:tr>
        <w:trPr>
          <w:trHeight w:val="389" w:hRule="exact"/>
        </w:trPr>
        <w:tc>
          <w:tcPr>
            <w:tcW w:w="3349"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3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99"/>
              <w:jc w:val="right"/>
              <w:rPr>
                <w:rFonts w:ascii="Arial" w:hAnsi="Arial" w:cs="Arial" w:eastAsia="Arial" w:hint="default"/>
                <w:sz w:val="21"/>
                <w:szCs w:val="21"/>
              </w:rPr>
            </w:pPr>
            <w:r>
              <w:rPr>
                <w:rFonts w:ascii="Arial"/>
                <w:spacing w:val="-1"/>
                <w:sz w:val="21"/>
              </w:rPr>
              <w:t>451,150,977.31</w:t>
            </w: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99"/>
              <w:jc w:val="right"/>
              <w:rPr>
                <w:rFonts w:ascii="Arial" w:hAnsi="Arial" w:cs="Arial" w:eastAsia="Arial" w:hint="default"/>
                <w:sz w:val="21"/>
                <w:szCs w:val="21"/>
              </w:rPr>
            </w:pPr>
            <w:r>
              <w:rPr>
                <w:rFonts w:ascii="Arial"/>
                <w:spacing w:val="-1"/>
                <w:sz w:val="21"/>
              </w:rPr>
              <w:t>676,601,480.08</w:t>
            </w:r>
          </w:p>
        </w:tc>
        <w:tc>
          <w:tcPr>
            <w:tcW w:w="1589" w:type="dxa"/>
            <w:tcBorders>
              <w:top w:val="nil" w:sz="6" w:space="0" w:color="auto"/>
              <w:left w:val="single" w:sz="4" w:space="0" w:color="000000"/>
              <w:bottom w:val="single" w:sz="4" w:space="0" w:color="000000"/>
              <w:right w:val="nil" w:sz="6" w:space="0" w:color="auto"/>
            </w:tcBorders>
          </w:tcPr>
          <w:p>
            <w:pPr>
              <w:pStyle w:val="TableParagraph"/>
              <w:spacing w:line="240" w:lineRule="auto" w:before="60"/>
              <w:ind w:right="103"/>
              <w:jc w:val="right"/>
              <w:rPr>
                <w:rFonts w:ascii="Arial" w:hAnsi="Arial" w:cs="Arial" w:eastAsia="Arial" w:hint="default"/>
                <w:sz w:val="21"/>
                <w:szCs w:val="21"/>
              </w:rPr>
            </w:pPr>
            <w:r>
              <w:rPr>
                <w:rFonts w:ascii="Arial"/>
                <w:spacing w:val="-1"/>
                <w:sz w:val="21"/>
              </w:rPr>
              <w:t>-33.32%</w:t>
            </w:r>
          </w:p>
        </w:tc>
      </w:tr>
    </w:tbl>
    <w:p>
      <w:pPr>
        <w:spacing w:line="240" w:lineRule="auto" w:before="4"/>
        <w:rPr>
          <w:rFonts w:ascii="宋体" w:hAnsi="宋体" w:cs="宋体" w:eastAsia="宋体" w:hint="default"/>
          <w:sz w:val="13"/>
          <w:szCs w:val="13"/>
        </w:rPr>
      </w:pPr>
    </w:p>
    <w:p>
      <w:pPr>
        <w:pStyle w:val="BodyText"/>
        <w:spacing w:line="348" w:lineRule="auto" w:before="26"/>
        <w:ind w:left="718" w:right="1658" w:firstLine="479"/>
        <w:jc w:val="left"/>
      </w:pPr>
      <w:r>
        <w:rPr/>
        <w:pict>
          <v:group style="position:absolute;margin-left:59.400002pt;margin-top:-70.274361pt;width:476.65pt;height:.5pt;mso-position-horizontal-relative:page;mso-position-vertical-relative:paragraph;z-index:-1165912" coordorigin="1188,-1405" coordsize="9533,10">
            <v:shape style="position:absolute;left:1188;top:-1405;width:3344;height:10" type="#_x0000_t75" stroked="false">
              <v:imagedata r:id="rId346" o:title=""/>
            </v:shape>
            <v:shape style="position:absolute;left:4527;top:-1405;width:4597;height:10" type="#_x0000_t75" stroked="false">
              <v:imagedata r:id="rId350" o:title=""/>
            </v:shape>
            <v:shape style="position:absolute;left:9120;top:-1405;width:1601;height:10" type="#_x0000_t75" stroked="false">
              <v:imagedata r:id="rId351" o:title=""/>
            </v:shape>
            <w10:wrap type="none"/>
          </v:group>
        </w:pict>
      </w:r>
      <w:r>
        <w:rPr/>
        <w:pict>
          <v:group style="position:absolute;margin-left:59.400002pt;margin-top:-54.434402pt;width:476.65pt;height:5.05pt;mso-position-horizontal-relative:page;mso-position-vertical-relative:paragraph;z-index:-1165888" coordorigin="1188,-1089" coordsize="9533,101">
            <v:shape style="position:absolute;left:1188;top:-1089;width:3363;height:101" type="#_x0000_t75" stroked="false">
              <v:imagedata r:id="rId352" o:title=""/>
            </v:shape>
            <v:shape style="position:absolute;left:4527;top:-997;width:4597;height:10" type="#_x0000_t75" stroked="false">
              <v:imagedata r:id="rId347" o:title=""/>
            </v:shape>
            <v:shape style="position:absolute;left:9120;top:-997;width:1601;height:10" type="#_x0000_t75" stroked="false">
              <v:imagedata r:id="rId353" o:title=""/>
            </v:shape>
            <w10:wrap type="none"/>
          </v:group>
        </w:pict>
      </w:r>
      <w:r>
        <w:rPr/>
        <w:pict>
          <v:group style="position:absolute;margin-left:59.400002pt;margin-top:-29.59436pt;width:476.65pt;height:.5pt;mso-position-horizontal-relative:page;mso-position-vertical-relative:paragraph;z-index:-1165864" coordorigin="1188,-592" coordsize="9533,10">
            <v:shape style="position:absolute;left:1188;top:-592;width:3344;height:10" type="#_x0000_t75" stroked="false">
              <v:imagedata r:id="rId346" o:title=""/>
            </v:shape>
            <v:shape style="position:absolute;left:4527;top:-592;width:4597;height:10" type="#_x0000_t75" stroked="false">
              <v:imagedata r:id="rId350" o:title=""/>
            </v:shape>
            <v:shape style="position:absolute;left:9120;top:-592;width:1601;height:10" type="#_x0000_t75" stroked="false">
              <v:imagedata r:id="rId351" o:title=""/>
            </v:shape>
            <w10:wrap type="none"/>
          </v:group>
        </w:pict>
      </w:r>
      <w:r>
        <w:rPr/>
        <w:pict>
          <v:shape style="position:absolute;margin-left:226.610001pt;margin-top:-9.884411pt;width:.47998pt;height:.72pt;mso-position-horizontal-relative:page;mso-position-vertical-relative:paragraph;z-index:-1165840" type="#_x0000_t75" stroked="false">
            <v:imagedata r:id="rId279" o:title=""/>
          </v:shape>
        </w:pict>
      </w:r>
      <w:r>
        <w:rPr/>
        <w:pict>
          <v:shape style="position:absolute;margin-left:342.790009pt;margin-top:-9.884411pt;width:.47999pt;height:.72pt;mso-position-horizontal-relative:page;mso-position-vertical-relative:paragraph;z-index:-1165816" type="#_x0000_t75" stroked="false">
            <v:imagedata r:id="rId279" o:title=""/>
          </v:shape>
        </w:pict>
      </w:r>
      <w:r>
        <w:rPr/>
        <w:pict>
          <v:shape style="position:absolute;margin-left:456.220001pt;margin-top:-9.884411pt;width:.47999pt;height:.72pt;mso-position-horizontal-relative:page;mso-position-vertical-relative:paragraph;z-index:-1165792" type="#_x0000_t75" stroked="false">
            <v:imagedata r:id="rId279" o:title=""/>
          </v:shape>
        </w:pict>
      </w:r>
      <w:r>
        <w:rPr/>
        <w:t>报告期内经营活动产生的现金流量净额较上年下降</w:t>
      </w:r>
      <w:r>
        <w:rPr>
          <w:spacing w:val="-77"/>
        </w:rPr>
        <w:t> </w:t>
      </w:r>
      <w:r>
        <w:rPr>
          <w:rFonts w:ascii="Arial" w:hAnsi="Arial" w:cs="Arial" w:eastAsia="Arial" w:hint="default"/>
        </w:rPr>
        <w:t>184.70%</w:t>
      </w:r>
      <w:r>
        <w:rPr/>
        <w:t>，主要原因是： 一方面</w:t>
      </w:r>
      <w:r>
        <w:rPr>
          <w:spacing w:val="-63"/>
        </w:rPr>
        <w:t> </w:t>
      </w:r>
      <w:r>
        <w:rPr>
          <w:rFonts w:ascii="Arial" w:hAnsi="Arial" w:cs="Arial" w:eastAsia="Arial" w:hint="default"/>
          <w:spacing w:val="-5"/>
        </w:rPr>
        <w:t>2011</w:t>
      </w:r>
      <w:r>
        <w:rPr>
          <w:rFonts w:ascii="Arial" w:hAnsi="Arial" w:cs="Arial" w:eastAsia="Arial" w:hint="default"/>
          <w:spacing w:val="-8"/>
        </w:rPr>
        <w:t> </w:t>
      </w:r>
      <w:r>
        <w:rPr/>
        <w:t>年电信与联通的应用软件工程在年底完成验收较多，导致货款没有 及时回笼；另一方面系统集成业务采购付款已经完成，交付客户已验收业完毕， </w:t>
      </w:r>
      <w:r>
        <w:rPr>
          <w:spacing w:val="-3"/>
        </w:rPr>
        <w:t>但由于客户有些付款流程尚在进行中，部分货款尚未到账。公司为加大人才储备</w:t>
      </w:r>
      <w:r>
        <w:rPr>
          <w:spacing w:val="-103"/>
        </w:rPr>
        <w:t> </w:t>
      </w:r>
      <w:r>
        <w:rPr>
          <w:spacing w:val="-103"/>
        </w:rPr>
      </w:r>
      <w:r>
        <w:rPr/>
        <w:t>和新产品研究，期间费用有较大增长也是经营净现金流下降原因之一。</w:t>
      </w:r>
    </w:p>
    <w:p>
      <w:pPr>
        <w:spacing w:after="0" w:line="348" w:lineRule="auto"/>
        <w:jc w:val="left"/>
        <w:sectPr>
          <w:footerReference w:type="default" r:id="rId345"/>
          <w:pgSz w:w="11910" w:h="16840"/>
          <w:pgMar w:footer="835" w:header="877" w:top="1060" w:bottom="1020" w:left="1080" w:right="0"/>
          <w:pgNumType w:start="31"/>
        </w:sectPr>
      </w:pPr>
    </w:p>
    <w:p>
      <w:pPr>
        <w:spacing w:line="240" w:lineRule="auto" w:before="9"/>
        <w:rPr>
          <w:rFonts w:ascii="宋体" w:hAnsi="宋体" w:cs="宋体" w:eastAsia="宋体" w:hint="default"/>
          <w:sz w:val="22"/>
          <w:szCs w:val="22"/>
        </w:rPr>
      </w:pPr>
      <w:r>
        <w:rPr/>
        <w:pict>
          <v:group style="position:absolute;margin-left:84.503998pt;margin-top:311.810028pt;width:426.45pt;height:5.05pt;mso-position-horizontal-relative:page;mso-position-vertical-relative:page;z-index:-1165480" coordorigin="1690,6236" coordsize="8529,101">
            <v:shape style="position:absolute;left:1690;top:6236;width:823;height:101" type="#_x0000_t75" stroked="false">
              <v:imagedata r:id="rId356" o:title=""/>
            </v:shape>
            <v:shape style="position:absolute;left:2489;top:6327;width:3701;height:10" type="#_x0000_t75" stroked="false">
              <v:imagedata r:id="rId357" o:title=""/>
            </v:shape>
            <v:shape style="position:absolute;left:6186;top:6327;width:1793;height:10" type="#_x0000_t75" stroked="false">
              <v:imagedata r:id="rId86" o:title=""/>
            </v:shape>
            <v:shape style="position:absolute;left:7974;top:6327;width:2245;height:10" type="#_x0000_t75" stroked="false">
              <v:imagedata r:id="rId358" o:title=""/>
            </v:shape>
            <w10:wrap type="none"/>
          </v:group>
        </w:pict>
      </w:r>
      <w:r>
        <w:rPr/>
        <w:pict>
          <v:group style="position:absolute;margin-left:84.503998pt;margin-top:332.209991pt;width:426.45pt;height:5.05pt;mso-position-horizontal-relative:page;mso-position-vertical-relative:page;z-index:-1165456" coordorigin="1690,6644" coordsize="8529,101">
            <v:shape style="position:absolute;left:1690;top:6644;width:823;height:101" type="#_x0000_t75" stroked="false">
              <v:imagedata r:id="rId359" o:title=""/>
            </v:shape>
            <v:shape style="position:absolute;left:2489;top:6735;width:3701;height:10" type="#_x0000_t75" stroked="false">
              <v:imagedata r:id="rId357" o:title=""/>
            </v:shape>
            <v:shape style="position:absolute;left:6186;top:6735;width:1793;height:10" type="#_x0000_t75" stroked="false">
              <v:imagedata r:id="rId86" o:title=""/>
            </v:shape>
            <v:shape style="position:absolute;left:7974;top:6735;width:2245;height:10" type="#_x0000_t75" stroked="false">
              <v:imagedata r:id="rId358" o:title=""/>
            </v:shape>
            <w10:wrap type="none"/>
          </v:group>
        </w:pict>
      </w:r>
    </w:p>
    <w:p>
      <w:pPr>
        <w:pStyle w:val="BodyText"/>
        <w:spacing w:line="338" w:lineRule="auto" w:before="26"/>
        <w:ind w:left="218" w:right="1780" w:firstLine="436"/>
        <w:jc w:val="left"/>
      </w:pPr>
      <w:r>
        <w:rPr>
          <w:spacing w:val="-1"/>
        </w:rPr>
        <w:t>报告期内筹资活动产生的现金流量净额较上年度下降了</w:t>
      </w:r>
      <w:r>
        <w:rPr>
          <w:rFonts w:ascii="Arial" w:hAnsi="Arial" w:cs="Arial" w:eastAsia="Arial" w:hint="default"/>
          <w:spacing w:val="-1"/>
        </w:rPr>
        <w:t>104.08%</w:t>
      </w:r>
      <w:r>
        <w:rPr>
          <w:spacing w:val="-1"/>
        </w:rPr>
        <w:t>，主要原因</w:t>
      </w:r>
      <w:r>
        <w:rPr/>
        <w:t> 是本年度公司少了上年度公开发行股票募集资金所致。</w:t>
      </w:r>
    </w:p>
    <w:p>
      <w:pPr>
        <w:spacing w:line="376" w:lineRule="auto" w:before="53"/>
        <w:ind w:left="698" w:right="4413" w:firstLine="2"/>
        <w:jc w:val="left"/>
        <w:rPr>
          <w:rFonts w:ascii="宋体" w:hAnsi="宋体" w:cs="宋体" w:eastAsia="宋体" w:hint="default"/>
          <w:sz w:val="24"/>
          <w:szCs w:val="24"/>
        </w:rPr>
      </w:pPr>
      <w:r>
        <w:rPr/>
        <w:pict>
          <v:group style="position:absolute;margin-left:84.503998pt;margin-top:80.265617pt;width:426.45pt;height:.5pt;mso-position-horizontal-relative:page;mso-position-vertical-relative:paragraph;z-index:-1165576" coordorigin="1690,1605" coordsize="8529,10">
            <v:shape style="position:absolute;left:1690;top:1605;width:792;height:10" type="#_x0000_t75" stroked="false">
              <v:imagedata r:id="rId360" o:title=""/>
            </v:shape>
            <v:shape style="position:absolute;left:2477;top:1605;width:3694;height:10" type="#_x0000_t75" stroked="false">
              <v:imagedata r:id="rId361" o:title=""/>
            </v:shape>
            <v:shape style="position:absolute;left:6167;top:1605;width:1812;height:10" type="#_x0000_t75" stroked="false">
              <v:imagedata r:id="rId362" o:title=""/>
            </v:shape>
            <v:shape style="position:absolute;left:7974;top:1605;width:2245;height:10" type="#_x0000_t75" stroked="false">
              <v:imagedata r:id="rId358" o:title=""/>
            </v:shape>
            <w10:wrap type="none"/>
          </v:group>
        </w:pict>
      </w:r>
      <w:r>
        <w:rPr/>
        <w:pict>
          <v:group style="position:absolute;margin-left:84.503998pt;margin-top:100.545555pt;width:426.45pt;height:.5pt;mso-position-horizontal-relative:page;mso-position-vertical-relative:paragraph;z-index:-1165552" coordorigin="1690,2011" coordsize="8529,10">
            <v:shape style="position:absolute;left:1690;top:2011;width:792;height:10" type="#_x0000_t75" stroked="false">
              <v:imagedata r:id="rId360" o:title=""/>
            </v:shape>
            <v:shape style="position:absolute;left:2477;top:2011;width:3694;height:10" type="#_x0000_t75" stroked="false">
              <v:imagedata r:id="rId361" o:title=""/>
            </v:shape>
            <v:shape style="position:absolute;left:6167;top:2011;width:1812;height:10" type="#_x0000_t75" stroked="false">
              <v:imagedata r:id="rId362" o:title=""/>
            </v:shape>
            <v:shape style="position:absolute;left:7974;top:2011;width:2245;height:10" type="#_x0000_t75" stroked="false">
              <v:imagedata r:id="rId358" o:title=""/>
            </v:shape>
            <w10:wrap type="none"/>
          </v:group>
        </w:pict>
      </w:r>
      <w:r>
        <w:rPr/>
        <w:pict>
          <v:group style="position:absolute;margin-left:84.503998pt;margin-top:116.385635pt;width:426.45pt;height:5.05pt;mso-position-horizontal-relative:page;mso-position-vertical-relative:paragraph;z-index:-1165528" coordorigin="1690,2328" coordsize="8529,101">
            <v:shape style="position:absolute;left:1690;top:2328;width:811;height:101" type="#_x0000_t75" stroked="false">
              <v:imagedata r:id="rId363" o:title=""/>
            </v:shape>
            <v:shape style="position:absolute;left:2477;top:2419;width:3694;height:10" type="#_x0000_t75" stroked="false">
              <v:imagedata r:id="rId364" o:title=""/>
            </v:shape>
            <v:shape style="position:absolute;left:6167;top:2419;width:1812;height:10" type="#_x0000_t75" stroked="false">
              <v:imagedata r:id="rId365" o:title=""/>
            </v:shape>
            <v:shape style="position:absolute;left:7974;top:2419;width:2245;height:10" type="#_x0000_t75" stroked="false">
              <v:imagedata r:id="rId366" o:title=""/>
            </v:shape>
            <w10:wrap type="none"/>
          </v:group>
        </w:pict>
      </w:r>
      <w:r>
        <w:rPr/>
        <w:pict>
          <v:group style="position:absolute;margin-left:84.503998pt;margin-top:141.225555pt;width:426.45pt;height:.5pt;mso-position-horizontal-relative:page;mso-position-vertical-relative:paragraph;z-index:-1165504" coordorigin="1690,2825" coordsize="8529,10">
            <v:shape style="position:absolute;left:1690;top:2825;width:792;height:10" type="#_x0000_t75" stroked="false">
              <v:imagedata r:id="rId360" o:title=""/>
            </v:shape>
            <v:shape style="position:absolute;left:2477;top:2825;width:3694;height:10" type="#_x0000_t75" stroked="false">
              <v:imagedata r:id="rId361" o:title=""/>
            </v:shape>
            <v:shape style="position:absolute;left:6167;top:2825;width:1812;height:10" type="#_x0000_t75" stroked="false">
              <v:imagedata r:id="rId362" o:title=""/>
            </v:shape>
            <v:shape style="position:absolute;left:7974;top:2825;width:2245;height:10" type="#_x0000_t75" stroked="false">
              <v:imagedata r:id="rId358" o:title=""/>
            </v:shape>
            <w10:wrap type="none"/>
          </v:group>
        </w:pict>
      </w:r>
      <w:r>
        <w:rPr>
          <w:rFonts w:ascii="Arial" w:hAnsi="Arial" w:cs="Arial" w:eastAsia="Arial" w:hint="default"/>
          <w:b/>
          <w:bCs/>
          <w:sz w:val="24"/>
          <w:szCs w:val="24"/>
        </w:rPr>
        <w:t>9</w:t>
      </w:r>
      <w:r>
        <w:rPr>
          <w:rFonts w:ascii="宋体" w:hAnsi="宋体" w:cs="宋体" w:eastAsia="宋体" w:hint="default"/>
          <w:b/>
          <w:bCs/>
          <w:sz w:val="24"/>
          <w:szCs w:val="24"/>
        </w:rPr>
        <w:t>、主要子公司、参股公司的经营情况及业绩分析</w:t>
      </w:r>
      <w:r>
        <w:rPr>
          <w:rFonts w:ascii="宋体" w:hAnsi="宋体" w:cs="宋体" w:eastAsia="宋体" w:hint="default"/>
          <w:b/>
          <w:bCs/>
          <w:w w:val="99"/>
          <w:sz w:val="24"/>
          <w:szCs w:val="24"/>
        </w:rPr>
        <w:t> </w:t>
      </w:r>
      <w:r>
        <w:rPr>
          <w:rFonts w:ascii="宋体" w:hAnsi="宋体" w:cs="宋体" w:eastAsia="宋体" w:hint="default"/>
          <w:sz w:val="24"/>
          <w:szCs w:val="24"/>
        </w:rPr>
        <w:t>截至报告期末，公司的主要投资情况如下：</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801"/>
        <w:gridCol w:w="3695"/>
        <w:gridCol w:w="1798"/>
        <w:gridCol w:w="2233"/>
      </w:tblGrid>
      <w:tr>
        <w:trPr>
          <w:trHeight w:val="403" w:hRule="exact"/>
        </w:trPr>
        <w:tc>
          <w:tcPr>
            <w:tcW w:w="8526" w:type="dxa"/>
            <w:gridSpan w:val="4"/>
            <w:tcBorders>
              <w:top w:val="single" w:sz="4" w:space="0" w:color="000000"/>
              <w:left w:val="nil" w:sz="6" w:space="0" w:color="auto"/>
              <w:bottom w:val="nil" w:sz="6" w:space="0" w:color="auto"/>
              <w:right w:val="nil" w:sz="6" w:space="0" w:color="auto"/>
            </w:tcBorders>
            <w:shd w:val="clear" w:color="auto" w:fill="D9D9D9"/>
          </w:tcPr>
          <w:p>
            <w:pPr>
              <w:pStyle w:val="TableParagraph"/>
              <w:spacing w:line="240" w:lineRule="auto" w:before="28"/>
              <w:ind w:left="424" w:right="0"/>
              <w:jc w:val="center"/>
              <w:rPr>
                <w:rFonts w:ascii="宋体" w:hAnsi="宋体" w:cs="宋体" w:eastAsia="宋体" w:hint="default"/>
                <w:sz w:val="21"/>
                <w:szCs w:val="21"/>
              </w:rPr>
            </w:pPr>
            <w:r>
              <w:rPr>
                <w:rFonts w:ascii="宋体" w:hAnsi="宋体" w:cs="宋体" w:eastAsia="宋体" w:hint="default"/>
                <w:b/>
                <w:bCs/>
                <w:spacing w:val="11"/>
                <w:sz w:val="21"/>
                <w:szCs w:val="21"/>
              </w:rPr>
              <w:t>全资子公司</w:t>
            </w:r>
            <w:r>
              <w:rPr>
                <w:rFonts w:ascii="宋体" w:hAnsi="宋体" w:cs="宋体" w:eastAsia="宋体" w:hint="default"/>
                <w:sz w:val="21"/>
                <w:szCs w:val="21"/>
              </w:rPr>
            </w:r>
          </w:p>
        </w:tc>
      </w:tr>
      <w:tr>
        <w:trPr>
          <w:trHeight w:val="410" w:hRule="exact"/>
        </w:trPr>
        <w:tc>
          <w:tcPr>
            <w:tcW w:w="801"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b/>
                <w:bCs/>
                <w:spacing w:val="11"/>
                <w:sz w:val="21"/>
                <w:szCs w:val="21"/>
              </w:rPr>
              <w:t>序号</w:t>
            </w:r>
            <w:r>
              <w:rPr>
                <w:rFonts w:ascii="宋体" w:hAnsi="宋体" w:cs="宋体" w:eastAsia="宋体" w:hint="default"/>
                <w:sz w:val="21"/>
                <w:szCs w:val="21"/>
              </w:rPr>
            </w:r>
          </w:p>
        </w:tc>
        <w:tc>
          <w:tcPr>
            <w:tcW w:w="3695"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599" w:right="0"/>
              <w:jc w:val="left"/>
              <w:rPr>
                <w:rFonts w:ascii="宋体" w:hAnsi="宋体" w:cs="宋体" w:eastAsia="宋体" w:hint="default"/>
                <w:sz w:val="21"/>
                <w:szCs w:val="21"/>
              </w:rPr>
            </w:pPr>
            <w:r>
              <w:rPr>
                <w:rFonts w:ascii="宋体" w:hAnsi="宋体" w:cs="宋体" w:eastAsia="宋体" w:hint="default"/>
                <w:b/>
                <w:bCs/>
                <w:spacing w:val="11"/>
                <w:sz w:val="21"/>
                <w:szCs w:val="21"/>
              </w:rPr>
              <w:t>公司名称</w:t>
            </w:r>
            <w:r>
              <w:rPr>
                <w:rFonts w:ascii="宋体" w:hAnsi="宋体" w:cs="宋体" w:eastAsia="宋体" w:hint="default"/>
                <w:sz w:val="21"/>
                <w:szCs w:val="21"/>
              </w:rPr>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516" w:right="0"/>
              <w:jc w:val="left"/>
              <w:rPr>
                <w:rFonts w:ascii="宋体" w:hAnsi="宋体" w:cs="宋体" w:eastAsia="宋体" w:hint="default"/>
                <w:sz w:val="21"/>
                <w:szCs w:val="21"/>
              </w:rPr>
            </w:pPr>
            <w:r>
              <w:rPr>
                <w:rFonts w:ascii="宋体" w:hAnsi="宋体" w:cs="宋体" w:eastAsia="宋体" w:hint="default"/>
                <w:b/>
                <w:bCs/>
                <w:spacing w:val="11"/>
                <w:sz w:val="21"/>
                <w:szCs w:val="21"/>
              </w:rPr>
              <w:t>注册资本</w:t>
            </w:r>
            <w:r>
              <w:rPr>
                <w:rFonts w:ascii="宋体" w:hAnsi="宋体" w:cs="宋体" w:eastAsia="宋体" w:hint="default"/>
                <w:sz w:val="21"/>
                <w:szCs w:val="21"/>
              </w:rPr>
            </w:r>
          </w:p>
        </w:tc>
        <w:tc>
          <w:tcPr>
            <w:tcW w:w="2233"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3"/>
              <w:jc w:val="center"/>
              <w:rPr>
                <w:rFonts w:ascii="宋体" w:hAnsi="宋体" w:cs="宋体" w:eastAsia="宋体" w:hint="default"/>
                <w:sz w:val="21"/>
                <w:szCs w:val="21"/>
              </w:rPr>
            </w:pPr>
            <w:r>
              <w:rPr>
                <w:rFonts w:ascii="宋体" w:hAnsi="宋体" w:cs="宋体" w:eastAsia="宋体" w:hint="default"/>
                <w:b/>
                <w:bCs/>
                <w:spacing w:val="11"/>
                <w:sz w:val="21"/>
                <w:szCs w:val="21"/>
              </w:rPr>
              <w:t>天源迪科占股比例</w:t>
            </w:r>
            <w:r>
              <w:rPr>
                <w:rFonts w:ascii="宋体" w:hAnsi="宋体" w:cs="宋体" w:eastAsia="宋体" w:hint="default"/>
                <w:sz w:val="21"/>
                <w:szCs w:val="21"/>
              </w:rPr>
            </w:r>
          </w:p>
        </w:tc>
      </w:tr>
      <w:tr>
        <w:trPr>
          <w:trHeight w:val="412" w:hRule="exact"/>
        </w:trPr>
        <w:tc>
          <w:tcPr>
            <w:tcW w:w="801"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right="4"/>
              <w:jc w:val="center"/>
              <w:rPr>
                <w:rFonts w:ascii="Arial" w:hAnsi="Arial" w:cs="Arial" w:eastAsia="Arial" w:hint="default"/>
                <w:sz w:val="21"/>
                <w:szCs w:val="21"/>
              </w:rPr>
            </w:pPr>
            <w:r>
              <w:rPr>
                <w:rFonts w:ascii="Arial"/>
                <w:b/>
                <w:w w:val="100"/>
                <w:sz w:val="21"/>
              </w:rPr>
              <w:t>1</w:t>
            </w:r>
            <w:r>
              <w:rPr>
                <w:rFonts w:ascii="Arial"/>
                <w:w w:val="100"/>
                <w:sz w:val="21"/>
              </w:rPr>
            </w:r>
          </w:p>
        </w:tc>
        <w:tc>
          <w:tcPr>
            <w:tcW w:w="369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76" w:right="0"/>
              <w:jc w:val="left"/>
              <w:rPr>
                <w:rFonts w:ascii="宋体" w:hAnsi="宋体" w:cs="宋体" w:eastAsia="宋体" w:hint="default"/>
                <w:sz w:val="21"/>
                <w:szCs w:val="21"/>
              </w:rPr>
            </w:pPr>
            <w:r>
              <w:rPr>
                <w:rFonts w:ascii="宋体" w:hAnsi="宋体" w:cs="宋体" w:eastAsia="宋体" w:hint="default"/>
                <w:spacing w:val="8"/>
                <w:sz w:val="21"/>
                <w:szCs w:val="21"/>
              </w:rPr>
              <w:t>北京天源迪科信息技术有限公司</w:t>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513" w:right="0"/>
              <w:jc w:val="left"/>
              <w:rPr>
                <w:rFonts w:ascii="宋体" w:hAnsi="宋体" w:cs="宋体" w:eastAsia="宋体" w:hint="default"/>
                <w:sz w:val="21"/>
                <w:szCs w:val="21"/>
              </w:rPr>
            </w:pPr>
            <w:r>
              <w:rPr>
                <w:rFonts w:ascii="Arial" w:hAnsi="Arial" w:cs="Arial" w:eastAsia="Arial" w:hint="default"/>
                <w:spacing w:val="3"/>
                <w:sz w:val="21"/>
                <w:szCs w:val="21"/>
              </w:rPr>
              <w:t>2,000</w:t>
            </w:r>
            <w:r>
              <w:rPr>
                <w:rFonts w:ascii="Arial" w:hAnsi="Arial" w:cs="Arial" w:eastAsia="Arial" w:hint="default"/>
                <w:spacing w:val="15"/>
                <w:sz w:val="21"/>
                <w:szCs w:val="21"/>
              </w:rPr>
              <w:t> </w:t>
            </w:r>
            <w:r>
              <w:rPr>
                <w:rFonts w:ascii="宋体" w:hAnsi="宋体" w:cs="宋体" w:eastAsia="宋体" w:hint="default"/>
                <w:spacing w:val="5"/>
                <w:sz w:val="21"/>
                <w:szCs w:val="21"/>
              </w:rPr>
              <w:t>万元</w:t>
            </w:r>
          </w:p>
        </w:tc>
        <w:tc>
          <w:tcPr>
            <w:tcW w:w="2233"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6"/>
              <w:jc w:val="center"/>
              <w:rPr>
                <w:rFonts w:ascii="Arial" w:hAnsi="Arial" w:cs="Arial" w:eastAsia="Arial" w:hint="default"/>
                <w:sz w:val="21"/>
                <w:szCs w:val="21"/>
              </w:rPr>
            </w:pPr>
            <w:r>
              <w:rPr>
                <w:rFonts w:ascii="Arial"/>
                <w:spacing w:val="3"/>
                <w:sz w:val="21"/>
              </w:rPr>
              <w:t>100%</w:t>
            </w:r>
          </w:p>
        </w:tc>
      </w:tr>
      <w:tr>
        <w:trPr>
          <w:trHeight w:val="407" w:hRule="exact"/>
        </w:trPr>
        <w:tc>
          <w:tcPr>
            <w:tcW w:w="801" w:type="dxa"/>
            <w:tcBorders>
              <w:top w:val="nil" w:sz="6" w:space="0" w:color="auto"/>
              <w:left w:val="nil" w:sz="6" w:space="0" w:color="auto"/>
              <w:bottom w:val="nil" w:sz="6" w:space="0" w:color="auto"/>
              <w:right w:val="single" w:sz="4" w:space="0" w:color="000000"/>
            </w:tcBorders>
          </w:tcPr>
          <w:p>
            <w:pPr>
              <w:pStyle w:val="TableParagraph"/>
              <w:spacing w:line="240" w:lineRule="auto" w:before="73"/>
              <w:ind w:right="4"/>
              <w:jc w:val="center"/>
              <w:rPr>
                <w:rFonts w:ascii="Arial" w:hAnsi="Arial" w:cs="Arial" w:eastAsia="Arial" w:hint="default"/>
                <w:sz w:val="21"/>
                <w:szCs w:val="21"/>
              </w:rPr>
            </w:pPr>
            <w:r>
              <w:rPr>
                <w:rFonts w:ascii="Arial"/>
                <w:b/>
                <w:w w:val="100"/>
                <w:sz w:val="21"/>
              </w:rPr>
              <w:t>2</w:t>
            </w:r>
            <w:r>
              <w:rPr>
                <w:rFonts w:ascii="Arial"/>
                <w:w w:val="100"/>
                <w:sz w:val="21"/>
              </w:rPr>
            </w:r>
          </w:p>
        </w:tc>
        <w:tc>
          <w:tcPr>
            <w:tcW w:w="3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76" w:right="0"/>
              <w:jc w:val="left"/>
              <w:rPr>
                <w:rFonts w:ascii="宋体" w:hAnsi="宋体" w:cs="宋体" w:eastAsia="宋体" w:hint="default"/>
                <w:sz w:val="21"/>
                <w:szCs w:val="21"/>
              </w:rPr>
            </w:pPr>
            <w:r>
              <w:rPr>
                <w:rFonts w:ascii="宋体" w:hAnsi="宋体" w:cs="宋体" w:eastAsia="宋体" w:hint="default"/>
                <w:spacing w:val="9"/>
                <w:sz w:val="21"/>
                <w:szCs w:val="21"/>
              </w:rPr>
              <w:t>上海天缘迪柯信息技术有限公司</w:t>
            </w:r>
            <w:r>
              <w:rPr>
                <w:rFonts w:ascii="宋体" w:hAnsi="宋体" w:cs="宋体" w:eastAsia="宋体" w:hint="default"/>
                <w:sz w:val="21"/>
                <w:szCs w:val="21"/>
              </w:rPr>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513" w:right="0"/>
              <w:jc w:val="left"/>
              <w:rPr>
                <w:rFonts w:ascii="宋体" w:hAnsi="宋体" w:cs="宋体" w:eastAsia="宋体" w:hint="default"/>
                <w:sz w:val="21"/>
                <w:szCs w:val="21"/>
              </w:rPr>
            </w:pPr>
            <w:r>
              <w:rPr>
                <w:rFonts w:ascii="Arial" w:hAnsi="Arial" w:cs="Arial" w:eastAsia="Arial" w:hint="default"/>
                <w:spacing w:val="3"/>
                <w:sz w:val="21"/>
                <w:szCs w:val="21"/>
              </w:rPr>
              <w:t>2,400</w:t>
            </w:r>
            <w:r>
              <w:rPr>
                <w:rFonts w:ascii="Arial" w:hAnsi="Arial" w:cs="Arial" w:eastAsia="Arial" w:hint="default"/>
                <w:spacing w:val="15"/>
                <w:sz w:val="21"/>
                <w:szCs w:val="21"/>
              </w:rPr>
              <w:t> </w:t>
            </w:r>
            <w:r>
              <w:rPr>
                <w:rFonts w:ascii="宋体" w:hAnsi="宋体" w:cs="宋体" w:eastAsia="宋体" w:hint="default"/>
                <w:spacing w:val="5"/>
                <w:sz w:val="21"/>
                <w:szCs w:val="21"/>
              </w:rPr>
              <w:t>万元</w:t>
            </w:r>
          </w:p>
        </w:tc>
        <w:tc>
          <w:tcPr>
            <w:tcW w:w="2233"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6"/>
              <w:jc w:val="center"/>
              <w:rPr>
                <w:rFonts w:ascii="Arial" w:hAnsi="Arial" w:cs="Arial" w:eastAsia="Arial" w:hint="default"/>
                <w:sz w:val="21"/>
                <w:szCs w:val="21"/>
              </w:rPr>
            </w:pPr>
            <w:r>
              <w:rPr>
                <w:rFonts w:ascii="Arial"/>
                <w:spacing w:val="3"/>
                <w:sz w:val="21"/>
              </w:rPr>
              <w:t>100%</w:t>
            </w:r>
          </w:p>
        </w:tc>
      </w:tr>
      <w:tr>
        <w:trPr>
          <w:trHeight w:val="408" w:hRule="exact"/>
        </w:trPr>
        <w:tc>
          <w:tcPr>
            <w:tcW w:w="801"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right="4"/>
              <w:jc w:val="center"/>
              <w:rPr>
                <w:rFonts w:ascii="Arial" w:hAnsi="Arial" w:cs="Arial" w:eastAsia="Arial" w:hint="default"/>
                <w:sz w:val="21"/>
                <w:szCs w:val="21"/>
              </w:rPr>
            </w:pPr>
            <w:r>
              <w:rPr>
                <w:rFonts w:ascii="Arial"/>
                <w:b/>
                <w:w w:val="100"/>
                <w:sz w:val="21"/>
              </w:rPr>
              <w:t>3</w:t>
            </w:r>
            <w:r>
              <w:rPr>
                <w:rFonts w:ascii="Arial"/>
                <w:w w:val="100"/>
                <w:sz w:val="21"/>
              </w:rPr>
            </w:r>
          </w:p>
        </w:tc>
        <w:tc>
          <w:tcPr>
            <w:tcW w:w="3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76" w:right="0"/>
              <w:jc w:val="left"/>
              <w:rPr>
                <w:rFonts w:ascii="宋体" w:hAnsi="宋体" w:cs="宋体" w:eastAsia="宋体" w:hint="default"/>
                <w:sz w:val="21"/>
                <w:szCs w:val="21"/>
              </w:rPr>
            </w:pPr>
            <w:r>
              <w:rPr>
                <w:rFonts w:ascii="宋体" w:hAnsi="宋体" w:cs="宋体" w:eastAsia="宋体" w:hint="default"/>
                <w:spacing w:val="8"/>
                <w:sz w:val="21"/>
                <w:szCs w:val="21"/>
              </w:rPr>
              <w:t>合肥天源迪科信息技术有限公司</w:t>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513" w:right="0"/>
              <w:jc w:val="left"/>
              <w:rPr>
                <w:rFonts w:ascii="宋体" w:hAnsi="宋体" w:cs="宋体" w:eastAsia="宋体" w:hint="default"/>
                <w:sz w:val="21"/>
                <w:szCs w:val="21"/>
              </w:rPr>
            </w:pPr>
            <w:r>
              <w:rPr>
                <w:rFonts w:ascii="Arial" w:hAnsi="Arial" w:cs="Arial" w:eastAsia="Arial" w:hint="default"/>
                <w:spacing w:val="3"/>
                <w:sz w:val="21"/>
                <w:szCs w:val="21"/>
              </w:rPr>
              <w:t>12,000</w:t>
            </w:r>
            <w:r>
              <w:rPr>
                <w:rFonts w:ascii="Arial" w:hAnsi="Arial" w:cs="Arial" w:eastAsia="Arial" w:hint="default"/>
                <w:spacing w:val="9"/>
                <w:sz w:val="21"/>
                <w:szCs w:val="21"/>
              </w:rPr>
              <w:t> </w:t>
            </w:r>
            <w:r>
              <w:rPr>
                <w:rFonts w:ascii="宋体" w:hAnsi="宋体" w:cs="宋体" w:eastAsia="宋体" w:hint="default"/>
                <w:spacing w:val="5"/>
                <w:sz w:val="21"/>
                <w:szCs w:val="21"/>
              </w:rPr>
              <w:t>万元</w:t>
            </w:r>
          </w:p>
        </w:tc>
        <w:tc>
          <w:tcPr>
            <w:tcW w:w="2233"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6"/>
              <w:jc w:val="center"/>
              <w:rPr>
                <w:rFonts w:ascii="Arial" w:hAnsi="Arial" w:cs="Arial" w:eastAsia="Arial" w:hint="default"/>
                <w:sz w:val="21"/>
                <w:szCs w:val="21"/>
              </w:rPr>
            </w:pPr>
            <w:r>
              <w:rPr>
                <w:rFonts w:ascii="Arial"/>
                <w:spacing w:val="3"/>
                <w:sz w:val="21"/>
              </w:rPr>
              <w:t>100%</w:t>
            </w:r>
          </w:p>
        </w:tc>
      </w:tr>
      <w:tr>
        <w:trPr>
          <w:trHeight w:val="401" w:hRule="exact"/>
        </w:trPr>
        <w:tc>
          <w:tcPr>
            <w:tcW w:w="8526" w:type="dxa"/>
            <w:gridSpan w:val="4"/>
            <w:tcBorders>
              <w:top w:val="nil" w:sz="6" w:space="0" w:color="auto"/>
              <w:left w:val="nil" w:sz="6" w:space="0" w:color="auto"/>
              <w:bottom w:val="single" w:sz="8" w:space="0" w:color="000000"/>
              <w:right w:val="nil" w:sz="6" w:space="0" w:color="auto"/>
            </w:tcBorders>
            <w:shd w:val="clear" w:color="auto" w:fill="D9D9D9"/>
          </w:tcPr>
          <w:p>
            <w:pPr>
              <w:pStyle w:val="TableParagraph"/>
              <w:spacing w:line="20" w:lineRule="exact"/>
              <w:ind w:right="-53"/>
              <w:jc w:val="left"/>
              <w:rPr>
                <w:rFonts w:ascii="宋体" w:hAnsi="宋体" w:cs="宋体" w:eastAsia="宋体" w:hint="default"/>
                <w:sz w:val="2"/>
                <w:szCs w:val="2"/>
              </w:rPr>
            </w:pPr>
            <w:r>
              <w:rPr>
                <w:rFonts w:ascii="宋体" w:hAnsi="宋体" w:cs="宋体" w:eastAsia="宋体" w:hint="default"/>
                <w:sz w:val="2"/>
                <w:szCs w:val="2"/>
              </w:rPr>
              <w:pict>
                <v:group style="width:426.45pt;height:.5pt;mso-position-horizontal-relative:char;mso-position-vertical-relative:line" coordorigin="0,0" coordsize="8529,10">
                  <v:shape style="position:absolute;left:0;top:0;width:792;height:10" type="#_x0000_t75" stroked="false">
                    <v:imagedata r:id="rId360" o:title=""/>
                  </v:shape>
                  <v:shape style="position:absolute;left:787;top:0;width:3694;height:10" type="#_x0000_t75" stroked="false">
                    <v:imagedata r:id="rId361" o:title=""/>
                  </v:shape>
                  <v:shape style="position:absolute;left:4477;top:0;width:1812;height:10" type="#_x0000_t75" stroked="false">
                    <v:imagedata r:id="rId362" o:title=""/>
                  </v:shape>
                  <v:shape style="position:absolute;left:6284;top:0;width:2245;height:10" type="#_x0000_t75" stroked="false">
                    <v:imagedata r:id="rId358" o:title=""/>
                  </v:shape>
                </v:group>
              </w:pict>
            </w:r>
            <w:r>
              <w:rPr>
                <w:rFonts w:ascii="宋体" w:hAnsi="宋体" w:cs="宋体" w:eastAsia="宋体" w:hint="default"/>
                <w:sz w:val="2"/>
                <w:szCs w:val="2"/>
              </w:rPr>
            </w:r>
          </w:p>
          <w:p>
            <w:pPr>
              <w:pStyle w:val="TableParagraph"/>
              <w:spacing w:line="240" w:lineRule="auto" w:before="18"/>
              <w:ind w:left="424" w:right="0"/>
              <w:jc w:val="center"/>
              <w:rPr>
                <w:rFonts w:ascii="宋体" w:hAnsi="宋体" w:cs="宋体" w:eastAsia="宋体" w:hint="default"/>
                <w:sz w:val="21"/>
                <w:szCs w:val="21"/>
              </w:rPr>
            </w:pPr>
            <w:r>
              <w:rPr>
                <w:rFonts w:ascii="宋体" w:hAnsi="宋体" w:cs="宋体" w:eastAsia="宋体" w:hint="default"/>
                <w:b/>
                <w:bCs/>
                <w:spacing w:val="11"/>
                <w:sz w:val="21"/>
                <w:szCs w:val="21"/>
              </w:rPr>
              <w:t>控股子公司</w:t>
            </w:r>
            <w:r>
              <w:rPr>
                <w:rFonts w:ascii="宋体" w:hAnsi="宋体" w:cs="宋体" w:eastAsia="宋体" w:hint="default"/>
                <w:sz w:val="21"/>
                <w:szCs w:val="21"/>
              </w:rPr>
            </w:r>
          </w:p>
        </w:tc>
      </w:tr>
      <w:tr>
        <w:trPr>
          <w:trHeight w:val="312" w:hRule="exact"/>
        </w:trPr>
        <w:tc>
          <w:tcPr>
            <w:tcW w:w="801"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right="167"/>
              <w:jc w:val="right"/>
              <w:rPr>
                <w:rFonts w:ascii="宋体" w:hAnsi="宋体" w:cs="宋体" w:eastAsia="宋体" w:hint="default"/>
                <w:sz w:val="21"/>
                <w:szCs w:val="21"/>
              </w:rPr>
            </w:pPr>
            <w:r>
              <w:rPr>
                <w:rFonts w:ascii="宋体" w:hAnsi="宋体" w:cs="宋体" w:eastAsia="宋体" w:hint="default"/>
                <w:b/>
                <w:bCs/>
                <w:spacing w:val="11"/>
                <w:sz w:val="21"/>
                <w:szCs w:val="21"/>
              </w:rPr>
              <w:t>序号</w:t>
            </w:r>
            <w:r>
              <w:rPr>
                <w:rFonts w:ascii="宋体" w:hAnsi="宋体" w:cs="宋体" w:eastAsia="宋体" w:hint="default"/>
                <w:sz w:val="21"/>
                <w:szCs w:val="21"/>
              </w:rPr>
            </w:r>
          </w:p>
        </w:tc>
        <w:tc>
          <w:tcPr>
            <w:tcW w:w="36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3" w:right="0"/>
              <w:jc w:val="center"/>
              <w:rPr>
                <w:rFonts w:ascii="宋体" w:hAnsi="宋体" w:cs="宋体" w:eastAsia="宋体" w:hint="default"/>
                <w:sz w:val="21"/>
                <w:szCs w:val="21"/>
              </w:rPr>
            </w:pPr>
            <w:r>
              <w:rPr>
                <w:rFonts w:ascii="宋体" w:hAnsi="宋体" w:cs="宋体" w:eastAsia="宋体" w:hint="default"/>
                <w:b/>
                <w:bCs/>
                <w:spacing w:val="11"/>
                <w:sz w:val="21"/>
                <w:szCs w:val="21"/>
              </w:rPr>
              <w:t>公司名称</w:t>
            </w:r>
            <w:r>
              <w:rPr>
                <w:rFonts w:ascii="宋体" w:hAnsi="宋体" w:cs="宋体" w:eastAsia="宋体" w:hint="default"/>
                <w:sz w:val="21"/>
                <w:szCs w:val="21"/>
              </w:rPr>
            </w:r>
          </w:p>
        </w:tc>
        <w:tc>
          <w:tcPr>
            <w:tcW w:w="1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451" w:right="0"/>
              <w:jc w:val="left"/>
              <w:rPr>
                <w:rFonts w:ascii="宋体" w:hAnsi="宋体" w:cs="宋体" w:eastAsia="宋体" w:hint="default"/>
                <w:sz w:val="21"/>
                <w:szCs w:val="21"/>
              </w:rPr>
            </w:pPr>
            <w:r>
              <w:rPr>
                <w:rFonts w:ascii="宋体" w:hAnsi="宋体" w:cs="宋体" w:eastAsia="宋体" w:hint="default"/>
                <w:b/>
                <w:bCs/>
                <w:spacing w:val="11"/>
                <w:sz w:val="21"/>
                <w:szCs w:val="21"/>
              </w:rPr>
              <w:t>注册资本</w:t>
            </w:r>
            <w:r>
              <w:rPr>
                <w:rFonts w:ascii="宋体" w:hAnsi="宋体" w:cs="宋体" w:eastAsia="宋体" w:hint="default"/>
                <w:sz w:val="21"/>
                <w:szCs w:val="21"/>
              </w:rPr>
            </w:r>
          </w:p>
        </w:tc>
        <w:tc>
          <w:tcPr>
            <w:tcW w:w="2233"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b/>
                <w:bCs/>
                <w:spacing w:val="11"/>
                <w:sz w:val="21"/>
                <w:szCs w:val="21"/>
              </w:rPr>
              <w:t>天源迪科占股比例</w:t>
            </w:r>
            <w:r>
              <w:rPr>
                <w:rFonts w:ascii="宋体" w:hAnsi="宋体" w:cs="宋体" w:eastAsia="宋体" w:hint="default"/>
                <w:sz w:val="21"/>
                <w:szCs w:val="21"/>
              </w:rPr>
            </w:r>
          </w:p>
        </w:tc>
      </w:tr>
      <w:tr>
        <w:trPr>
          <w:trHeight w:val="101" w:hRule="exact"/>
        </w:trPr>
        <w:tc>
          <w:tcPr>
            <w:tcW w:w="801" w:type="dxa"/>
            <w:tcBorders>
              <w:top w:val="nil" w:sz="6" w:space="0" w:color="auto"/>
              <w:left w:val="nil" w:sz="6" w:space="0" w:color="auto"/>
              <w:bottom w:val="nil" w:sz="6" w:space="0" w:color="auto"/>
              <w:right w:val="nil" w:sz="6" w:space="0" w:color="auto"/>
            </w:tcBorders>
          </w:tcPr>
          <w:p>
            <w:pPr/>
          </w:p>
        </w:tc>
        <w:tc>
          <w:tcPr>
            <w:tcW w:w="3695" w:type="dxa"/>
            <w:tcBorders>
              <w:top w:val="nil" w:sz="6" w:space="0" w:color="auto"/>
              <w:left w:val="nil" w:sz="6" w:space="0" w:color="auto"/>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
        </w:tc>
        <w:tc>
          <w:tcPr>
            <w:tcW w:w="2233" w:type="dxa"/>
            <w:tcBorders>
              <w:top w:val="nil" w:sz="6" w:space="0" w:color="auto"/>
              <w:left w:val="single" w:sz="4" w:space="0" w:color="000000"/>
              <w:bottom w:val="nil" w:sz="6" w:space="0" w:color="auto"/>
              <w:right w:val="nil" w:sz="6" w:space="0" w:color="auto"/>
            </w:tcBorders>
          </w:tcPr>
          <w:p>
            <w:pPr/>
          </w:p>
        </w:tc>
      </w:tr>
      <w:tr>
        <w:trPr>
          <w:trHeight w:val="314" w:hRule="exact"/>
        </w:trPr>
        <w:tc>
          <w:tcPr>
            <w:tcW w:w="801"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b/>
                <w:w w:val="100"/>
                <w:sz w:val="21"/>
              </w:rPr>
              <w:t>1</w:t>
            </w:r>
            <w:r>
              <w:rPr>
                <w:rFonts w:ascii="Arial"/>
                <w:w w:val="100"/>
                <w:sz w:val="21"/>
              </w:rPr>
            </w:r>
          </w:p>
        </w:tc>
        <w:tc>
          <w:tcPr>
            <w:tcW w:w="3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607" w:right="0"/>
              <w:jc w:val="left"/>
              <w:rPr>
                <w:rFonts w:ascii="宋体" w:hAnsi="宋体" w:cs="宋体" w:eastAsia="宋体" w:hint="default"/>
                <w:sz w:val="21"/>
                <w:szCs w:val="21"/>
              </w:rPr>
            </w:pPr>
            <w:r>
              <w:rPr>
                <w:rFonts w:ascii="宋体" w:hAnsi="宋体" w:cs="宋体" w:eastAsia="宋体" w:hint="default"/>
                <w:spacing w:val="8"/>
                <w:sz w:val="21"/>
                <w:szCs w:val="21"/>
              </w:rPr>
              <w:t>广州市易杰数码科技有限公司</w:t>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367" w:right="0"/>
              <w:jc w:val="left"/>
              <w:rPr>
                <w:rFonts w:ascii="宋体" w:hAnsi="宋体" w:cs="宋体" w:eastAsia="宋体" w:hint="default"/>
                <w:sz w:val="21"/>
                <w:szCs w:val="21"/>
              </w:rPr>
            </w:pPr>
            <w:r>
              <w:rPr>
                <w:rFonts w:ascii="Arial" w:hAnsi="Arial" w:cs="Arial" w:eastAsia="Arial" w:hint="default"/>
                <w:spacing w:val="3"/>
                <w:sz w:val="21"/>
                <w:szCs w:val="21"/>
              </w:rPr>
              <w:t>1,000</w:t>
            </w:r>
            <w:r>
              <w:rPr>
                <w:rFonts w:ascii="Arial" w:hAnsi="Arial" w:cs="Arial" w:eastAsia="Arial" w:hint="default"/>
                <w:spacing w:val="15"/>
                <w:sz w:val="21"/>
                <w:szCs w:val="21"/>
              </w:rPr>
              <w:t> </w:t>
            </w:r>
            <w:r>
              <w:rPr>
                <w:rFonts w:ascii="宋体" w:hAnsi="宋体" w:cs="宋体" w:eastAsia="宋体" w:hint="default"/>
                <w:spacing w:val="5"/>
                <w:sz w:val="21"/>
                <w:szCs w:val="21"/>
              </w:rPr>
              <w:t>万元</w:t>
            </w:r>
          </w:p>
        </w:tc>
        <w:tc>
          <w:tcPr>
            <w:tcW w:w="2233"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9"/>
              <w:jc w:val="center"/>
              <w:rPr>
                <w:rFonts w:ascii="Arial" w:hAnsi="Arial" w:cs="Arial" w:eastAsia="Arial" w:hint="default"/>
                <w:sz w:val="21"/>
                <w:szCs w:val="21"/>
              </w:rPr>
            </w:pPr>
            <w:r>
              <w:rPr>
                <w:rFonts w:ascii="Arial"/>
                <w:spacing w:val="3"/>
                <w:sz w:val="21"/>
              </w:rPr>
              <w:t>70%</w:t>
            </w:r>
          </w:p>
        </w:tc>
      </w:tr>
      <w:tr>
        <w:trPr>
          <w:trHeight w:val="94" w:hRule="exact"/>
        </w:trPr>
        <w:tc>
          <w:tcPr>
            <w:tcW w:w="801" w:type="dxa"/>
            <w:tcBorders>
              <w:top w:val="nil" w:sz="6" w:space="0" w:color="auto"/>
              <w:left w:val="nil" w:sz="6" w:space="0" w:color="auto"/>
              <w:bottom w:val="nil" w:sz="6" w:space="0" w:color="auto"/>
              <w:right w:val="nil" w:sz="6" w:space="0" w:color="auto"/>
            </w:tcBorders>
          </w:tcPr>
          <w:p>
            <w:pPr/>
          </w:p>
        </w:tc>
        <w:tc>
          <w:tcPr>
            <w:tcW w:w="3695" w:type="dxa"/>
            <w:tcBorders>
              <w:top w:val="nil" w:sz="6" w:space="0" w:color="auto"/>
              <w:left w:val="nil" w:sz="6" w:space="0" w:color="auto"/>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
        </w:tc>
        <w:tc>
          <w:tcPr>
            <w:tcW w:w="2233" w:type="dxa"/>
            <w:tcBorders>
              <w:top w:val="nil" w:sz="6" w:space="0" w:color="auto"/>
              <w:left w:val="single" w:sz="4" w:space="0" w:color="000000"/>
              <w:bottom w:val="nil" w:sz="6" w:space="0" w:color="auto"/>
              <w:right w:val="nil" w:sz="6" w:space="0" w:color="auto"/>
            </w:tcBorders>
          </w:tcPr>
          <w:p>
            <w:pPr/>
          </w:p>
        </w:tc>
      </w:tr>
      <w:tr>
        <w:trPr>
          <w:trHeight w:val="396" w:hRule="exact"/>
        </w:trPr>
        <w:tc>
          <w:tcPr>
            <w:tcW w:w="801"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2" w:right="0"/>
              <w:jc w:val="center"/>
              <w:rPr>
                <w:rFonts w:ascii="Arial" w:hAnsi="Arial" w:cs="Arial" w:eastAsia="Arial" w:hint="default"/>
                <w:sz w:val="21"/>
                <w:szCs w:val="21"/>
              </w:rPr>
            </w:pPr>
            <w:r>
              <w:rPr>
                <w:rFonts w:ascii="Arial"/>
                <w:b/>
                <w:w w:val="100"/>
                <w:sz w:val="21"/>
              </w:rPr>
              <w:t>2</w:t>
            </w:r>
            <w:r>
              <w:rPr>
                <w:rFonts w:ascii="Arial"/>
                <w:w w:val="100"/>
                <w:sz w:val="21"/>
              </w:rPr>
            </w:r>
          </w:p>
        </w:tc>
        <w:tc>
          <w:tcPr>
            <w:tcW w:w="3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717" w:right="0"/>
              <w:jc w:val="left"/>
              <w:rPr>
                <w:rFonts w:ascii="宋体" w:hAnsi="宋体" w:cs="宋体" w:eastAsia="宋体" w:hint="default"/>
                <w:sz w:val="21"/>
                <w:szCs w:val="21"/>
              </w:rPr>
            </w:pPr>
            <w:r>
              <w:rPr>
                <w:rFonts w:ascii="宋体" w:hAnsi="宋体" w:cs="宋体" w:eastAsia="宋体" w:hint="default"/>
                <w:spacing w:val="8"/>
                <w:sz w:val="21"/>
                <w:szCs w:val="21"/>
              </w:rPr>
              <w:t>广州易星信息科技有限公司</w:t>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367" w:right="0"/>
              <w:jc w:val="left"/>
              <w:rPr>
                <w:rFonts w:ascii="宋体" w:hAnsi="宋体" w:cs="宋体" w:eastAsia="宋体" w:hint="default"/>
                <w:sz w:val="21"/>
                <w:szCs w:val="21"/>
              </w:rPr>
            </w:pPr>
            <w:r>
              <w:rPr>
                <w:rFonts w:ascii="Arial" w:hAnsi="Arial" w:cs="Arial" w:eastAsia="Arial" w:hint="default"/>
                <w:spacing w:val="3"/>
                <w:sz w:val="21"/>
                <w:szCs w:val="21"/>
              </w:rPr>
              <w:t>1,700</w:t>
            </w:r>
            <w:r>
              <w:rPr>
                <w:rFonts w:ascii="Arial" w:hAnsi="Arial" w:cs="Arial" w:eastAsia="Arial" w:hint="default"/>
                <w:spacing w:val="15"/>
                <w:sz w:val="21"/>
                <w:szCs w:val="21"/>
              </w:rPr>
              <w:t> </w:t>
            </w:r>
            <w:r>
              <w:rPr>
                <w:rFonts w:ascii="宋体" w:hAnsi="宋体" w:cs="宋体" w:eastAsia="宋体" w:hint="default"/>
                <w:spacing w:val="5"/>
                <w:sz w:val="21"/>
                <w:szCs w:val="21"/>
              </w:rPr>
              <w:t>万元</w:t>
            </w:r>
          </w:p>
        </w:tc>
        <w:tc>
          <w:tcPr>
            <w:tcW w:w="2233"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9"/>
              <w:jc w:val="center"/>
              <w:rPr>
                <w:rFonts w:ascii="Arial" w:hAnsi="Arial" w:cs="Arial" w:eastAsia="Arial" w:hint="default"/>
                <w:sz w:val="21"/>
                <w:szCs w:val="21"/>
              </w:rPr>
            </w:pPr>
            <w:r>
              <w:rPr>
                <w:rFonts w:ascii="Arial"/>
                <w:spacing w:val="3"/>
                <w:sz w:val="21"/>
              </w:rPr>
              <w:t>51%</w:t>
            </w:r>
          </w:p>
        </w:tc>
      </w:tr>
      <w:tr>
        <w:trPr>
          <w:trHeight w:val="418" w:hRule="exact"/>
        </w:trPr>
        <w:tc>
          <w:tcPr>
            <w:tcW w:w="8526"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right="-53"/>
              <w:jc w:val="left"/>
              <w:rPr>
                <w:rFonts w:ascii="宋体" w:hAnsi="宋体" w:cs="宋体" w:eastAsia="宋体" w:hint="default"/>
                <w:sz w:val="2"/>
                <w:szCs w:val="2"/>
              </w:rPr>
            </w:pPr>
            <w:r>
              <w:rPr>
                <w:rFonts w:ascii="宋体" w:hAnsi="宋体" w:cs="宋体" w:eastAsia="宋体" w:hint="default"/>
                <w:sz w:val="2"/>
                <w:szCs w:val="2"/>
              </w:rPr>
              <w:pict>
                <v:group style="width:426.45pt;height:.5pt;mso-position-horizontal-relative:char;mso-position-vertical-relative:line" coordorigin="0,0" coordsize="8529,10">
                  <v:shape style="position:absolute;left:0;top:0;width:804;height:10" type="#_x0000_t75" stroked="false">
                    <v:imagedata r:id="rId367" o:title=""/>
                  </v:shape>
                  <v:shape style="position:absolute;left:799;top:0;width:3701;height:10" type="#_x0000_t75" stroked="false">
                    <v:imagedata r:id="rId357" o:title=""/>
                  </v:shape>
                  <v:shape style="position:absolute;left:4496;top:0;width:1793;height:10" type="#_x0000_t75" stroked="false">
                    <v:imagedata r:id="rId86" o:title=""/>
                  </v:shape>
                  <v:shape style="position:absolute;left:6284;top:0;width:2245;height:10" type="#_x0000_t75" stroked="false">
                    <v:imagedata r:id="rId358" o:title=""/>
                  </v:shape>
                </v:group>
              </w:pict>
            </w:r>
            <w:r>
              <w:rPr>
                <w:rFonts w:ascii="宋体" w:hAnsi="宋体" w:cs="宋体" w:eastAsia="宋体" w:hint="default"/>
                <w:sz w:val="2"/>
                <w:szCs w:val="2"/>
              </w:rPr>
            </w:r>
          </w:p>
          <w:p>
            <w:pPr>
              <w:pStyle w:val="TableParagraph"/>
              <w:tabs>
                <w:tab w:pos="4027" w:val="left" w:leader="none"/>
                <w:tab w:pos="8526" w:val="left" w:leader="none"/>
              </w:tabs>
              <w:spacing w:line="240" w:lineRule="auto" w:before="18"/>
              <w:ind w:right="-1"/>
              <w:jc w:val="lef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9D9D9" w:color="auto" w:val="clear"/>
              </w:rPr>
              <w:t> </w:t>
            </w:r>
            <w:r>
              <w:rPr>
                <w:rFonts w:ascii="Times New Roman" w:hAnsi="Times New Roman" w:cs="Times New Roman" w:eastAsia="Times New Roman" w:hint="default"/>
                <w:b/>
                <w:bCs/>
                <w:sz w:val="21"/>
                <w:szCs w:val="21"/>
                <w:shd w:fill="D9D9D9" w:color="auto" w:val="clear"/>
              </w:rPr>
              <w:tab/>
            </w:r>
            <w:r>
              <w:rPr>
                <w:rFonts w:ascii="宋体" w:hAnsi="宋体" w:cs="宋体" w:eastAsia="宋体" w:hint="default"/>
                <w:b/>
                <w:bCs/>
                <w:spacing w:val="8"/>
                <w:sz w:val="21"/>
                <w:szCs w:val="21"/>
                <w:shd w:fill="D9D9D9" w:color="auto" w:val="clear"/>
              </w:rPr>
              <w:t>参股公司</w:t>
              <w:tab/>
            </w:r>
            <w:r>
              <w:rPr>
                <w:rFonts w:ascii="宋体" w:hAnsi="宋体" w:cs="宋体" w:eastAsia="宋体" w:hint="default"/>
                <w:b/>
                <w:bCs/>
                <w:spacing w:val="8"/>
                <w:sz w:val="21"/>
                <w:szCs w:val="21"/>
              </w:rPr>
            </w:r>
            <w:r>
              <w:rPr>
                <w:rFonts w:ascii="宋体" w:hAnsi="宋体" w:cs="宋体" w:eastAsia="宋体" w:hint="default"/>
                <w:spacing w:val="8"/>
                <w:sz w:val="21"/>
                <w:szCs w:val="21"/>
              </w:rPr>
            </w:r>
          </w:p>
        </w:tc>
      </w:tr>
      <w:tr>
        <w:trPr>
          <w:trHeight w:val="402" w:hRule="exact"/>
        </w:trPr>
        <w:tc>
          <w:tcPr>
            <w:tcW w:w="801"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right="167"/>
              <w:jc w:val="right"/>
              <w:rPr>
                <w:rFonts w:ascii="宋体" w:hAnsi="宋体" w:cs="宋体" w:eastAsia="宋体" w:hint="default"/>
                <w:sz w:val="21"/>
                <w:szCs w:val="21"/>
              </w:rPr>
            </w:pPr>
            <w:r>
              <w:rPr>
                <w:rFonts w:ascii="宋体" w:hAnsi="宋体" w:cs="宋体" w:eastAsia="宋体" w:hint="default"/>
                <w:b/>
                <w:bCs/>
                <w:spacing w:val="11"/>
                <w:sz w:val="21"/>
                <w:szCs w:val="21"/>
              </w:rPr>
              <w:t>序号</w:t>
            </w:r>
            <w:r>
              <w:rPr>
                <w:rFonts w:ascii="宋体" w:hAnsi="宋体" w:cs="宋体" w:eastAsia="宋体" w:hint="default"/>
                <w:sz w:val="21"/>
                <w:szCs w:val="21"/>
              </w:rPr>
            </w:r>
          </w:p>
        </w:tc>
        <w:tc>
          <w:tcPr>
            <w:tcW w:w="3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pacing w:val="11"/>
                <w:sz w:val="21"/>
                <w:szCs w:val="21"/>
              </w:rPr>
              <w:t>公司名称</w:t>
            </w:r>
            <w:r>
              <w:rPr>
                <w:rFonts w:ascii="宋体" w:hAnsi="宋体" w:cs="宋体" w:eastAsia="宋体" w:hint="default"/>
                <w:sz w:val="21"/>
                <w:szCs w:val="21"/>
              </w:rPr>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442" w:right="0"/>
              <w:jc w:val="left"/>
              <w:rPr>
                <w:rFonts w:ascii="宋体" w:hAnsi="宋体" w:cs="宋体" w:eastAsia="宋体" w:hint="default"/>
                <w:sz w:val="21"/>
                <w:szCs w:val="21"/>
              </w:rPr>
            </w:pPr>
            <w:r>
              <w:rPr>
                <w:rFonts w:ascii="宋体" w:hAnsi="宋体" w:cs="宋体" w:eastAsia="宋体" w:hint="default"/>
                <w:b/>
                <w:bCs/>
                <w:spacing w:val="11"/>
                <w:sz w:val="21"/>
                <w:szCs w:val="21"/>
              </w:rPr>
              <w:t>注册资本</w:t>
            </w:r>
            <w:r>
              <w:rPr>
                <w:rFonts w:ascii="宋体" w:hAnsi="宋体" w:cs="宋体" w:eastAsia="宋体" w:hint="default"/>
                <w:sz w:val="21"/>
                <w:szCs w:val="21"/>
              </w:rPr>
            </w:r>
          </w:p>
        </w:tc>
        <w:tc>
          <w:tcPr>
            <w:tcW w:w="2233"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b/>
                <w:bCs/>
                <w:spacing w:val="11"/>
                <w:sz w:val="21"/>
                <w:szCs w:val="21"/>
              </w:rPr>
              <w:t>天源迪科占股比例</w:t>
            </w:r>
            <w:r>
              <w:rPr>
                <w:rFonts w:ascii="宋体" w:hAnsi="宋体" w:cs="宋体" w:eastAsia="宋体" w:hint="default"/>
                <w:sz w:val="21"/>
                <w:szCs w:val="21"/>
              </w:rPr>
            </w:r>
          </w:p>
        </w:tc>
      </w:tr>
      <w:tr>
        <w:trPr>
          <w:trHeight w:val="320" w:hRule="exact"/>
        </w:trPr>
        <w:tc>
          <w:tcPr>
            <w:tcW w:w="801" w:type="dxa"/>
            <w:tcBorders>
              <w:top w:val="nil" w:sz="6" w:space="0" w:color="auto"/>
              <w:left w:val="nil" w:sz="6" w:space="0" w:color="auto"/>
              <w:bottom w:val="nil" w:sz="6" w:space="0" w:color="auto"/>
              <w:right w:val="single" w:sz="4" w:space="0" w:color="000000"/>
            </w:tcBorders>
          </w:tcPr>
          <w:p>
            <w:pPr>
              <w:pStyle w:val="TableParagraph"/>
              <w:spacing w:line="240" w:lineRule="auto" w:before="78"/>
              <w:ind w:left="107" w:right="0"/>
              <w:jc w:val="left"/>
              <w:rPr>
                <w:rFonts w:ascii="Arial" w:hAnsi="Arial" w:cs="Arial" w:eastAsia="Arial" w:hint="default"/>
                <w:sz w:val="21"/>
                <w:szCs w:val="21"/>
              </w:rPr>
            </w:pPr>
            <w:r>
              <w:rPr>
                <w:rFonts w:ascii="Arial"/>
                <w:b/>
                <w:w w:val="100"/>
                <w:sz w:val="21"/>
              </w:rPr>
              <w:t>1</w:t>
            </w:r>
            <w:r>
              <w:rPr>
                <w:rFonts w:ascii="Arial"/>
                <w:w w:val="100"/>
                <w:sz w:val="21"/>
              </w:rPr>
            </w:r>
          </w:p>
        </w:tc>
        <w:tc>
          <w:tcPr>
            <w:tcW w:w="369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pacing w:val="8"/>
                <w:sz w:val="21"/>
                <w:szCs w:val="21"/>
              </w:rPr>
              <w:t>深圳市金华威数码科技有限公司</w:t>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358" w:right="0"/>
              <w:jc w:val="left"/>
              <w:rPr>
                <w:rFonts w:ascii="宋体" w:hAnsi="宋体" w:cs="宋体" w:eastAsia="宋体" w:hint="default"/>
                <w:sz w:val="21"/>
                <w:szCs w:val="21"/>
              </w:rPr>
            </w:pPr>
            <w:r>
              <w:rPr>
                <w:rFonts w:ascii="Arial" w:hAnsi="Arial" w:cs="Arial" w:eastAsia="Arial" w:hint="default"/>
                <w:spacing w:val="3"/>
                <w:sz w:val="21"/>
                <w:szCs w:val="21"/>
              </w:rPr>
              <w:t>2,000</w:t>
            </w:r>
            <w:r>
              <w:rPr>
                <w:rFonts w:ascii="Arial" w:hAnsi="Arial" w:cs="Arial" w:eastAsia="Arial" w:hint="default"/>
                <w:spacing w:val="15"/>
                <w:sz w:val="21"/>
                <w:szCs w:val="21"/>
              </w:rPr>
              <w:t> </w:t>
            </w:r>
            <w:r>
              <w:rPr>
                <w:rFonts w:ascii="宋体" w:hAnsi="宋体" w:cs="宋体" w:eastAsia="宋体" w:hint="default"/>
                <w:spacing w:val="5"/>
                <w:sz w:val="21"/>
                <w:szCs w:val="21"/>
              </w:rPr>
              <w:t>万元</w:t>
            </w:r>
          </w:p>
        </w:tc>
        <w:tc>
          <w:tcPr>
            <w:tcW w:w="2233"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9"/>
              <w:jc w:val="center"/>
              <w:rPr>
                <w:rFonts w:ascii="Arial" w:hAnsi="Arial" w:cs="Arial" w:eastAsia="Arial" w:hint="default"/>
                <w:sz w:val="21"/>
                <w:szCs w:val="21"/>
              </w:rPr>
            </w:pPr>
            <w:r>
              <w:rPr>
                <w:rFonts w:ascii="Arial"/>
                <w:spacing w:val="3"/>
                <w:sz w:val="21"/>
              </w:rPr>
              <w:t>45%</w:t>
            </w:r>
          </w:p>
        </w:tc>
      </w:tr>
      <w:tr>
        <w:trPr>
          <w:trHeight w:val="92" w:hRule="exact"/>
        </w:trPr>
        <w:tc>
          <w:tcPr>
            <w:tcW w:w="801" w:type="dxa"/>
            <w:tcBorders>
              <w:top w:val="nil" w:sz="6" w:space="0" w:color="auto"/>
              <w:left w:val="nil" w:sz="6" w:space="0" w:color="auto"/>
              <w:bottom w:val="nil" w:sz="6" w:space="0" w:color="auto"/>
              <w:right w:val="nil" w:sz="6" w:space="0" w:color="auto"/>
            </w:tcBorders>
          </w:tcPr>
          <w:p>
            <w:pPr/>
          </w:p>
        </w:tc>
        <w:tc>
          <w:tcPr>
            <w:tcW w:w="3695" w:type="dxa"/>
            <w:tcBorders>
              <w:top w:val="nil" w:sz="6" w:space="0" w:color="auto"/>
              <w:left w:val="nil" w:sz="6" w:space="0" w:color="auto"/>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
        </w:tc>
        <w:tc>
          <w:tcPr>
            <w:tcW w:w="2233" w:type="dxa"/>
            <w:tcBorders>
              <w:top w:val="nil" w:sz="6" w:space="0" w:color="auto"/>
              <w:left w:val="single" w:sz="4" w:space="0" w:color="000000"/>
              <w:bottom w:val="nil" w:sz="6" w:space="0" w:color="auto"/>
              <w:right w:val="nil" w:sz="6" w:space="0" w:color="auto"/>
            </w:tcBorders>
          </w:tcPr>
          <w:p>
            <w:pPr/>
          </w:p>
        </w:tc>
      </w:tr>
      <w:tr>
        <w:trPr>
          <w:trHeight w:val="314" w:hRule="exact"/>
        </w:trPr>
        <w:tc>
          <w:tcPr>
            <w:tcW w:w="801"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07" w:right="0"/>
              <w:jc w:val="left"/>
              <w:rPr>
                <w:rFonts w:ascii="Arial" w:hAnsi="Arial" w:cs="Arial" w:eastAsia="Arial" w:hint="default"/>
                <w:sz w:val="21"/>
                <w:szCs w:val="21"/>
              </w:rPr>
            </w:pPr>
            <w:r>
              <w:rPr>
                <w:rFonts w:ascii="Arial"/>
                <w:b/>
                <w:w w:val="100"/>
                <w:sz w:val="21"/>
              </w:rPr>
              <w:t>2</w:t>
            </w:r>
            <w:r>
              <w:rPr>
                <w:rFonts w:ascii="Arial"/>
                <w:w w:val="100"/>
                <w:sz w:val="21"/>
              </w:rPr>
            </w:r>
          </w:p>
        </w:tc>
        <w:tc>
          <w:tcPr>
            <w:tcW w:w="3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pacing w:val="8"/>
                <w:sz w:val="21"/>
                <w:szCs w:val="21"/>
              </w:rPr>
              <w:t>深圳市汇巨信息技术有限公司</w:t>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358" w:right="0"/>
              <w:jc w:val="left"/>
              <w:rPr>
                <w:rFonts w:ascii="宋体" w:hAnsi="宋体" w:cs="宋体" w:eastAsia="宋体" w:hint="default"/>
                <w:sz w:val="21"/>
                <w:szCs w:val="21"/>
              </w:rPr>
            </w:pPr>
            <w:r>
              <w:rPr>
                <w:rFonts w:ascii="Arial" w:hAnsi="Arial" w:cs="Arial" w:eastAsia="Arial" w:hint="default"/>
                <w:spacing w:val="3"/>
                <w:sz w:val="21"/>
                <w:szCs w:val="21"/>
              </w:rPr>
              <w:t>1,600</w:t>
            </w:r>
            <w:r>
              <w:rPr>
                <w:rFonts w:ascii="Arial" w:hAnsi="Arial" w:cs="Arial" w:eastAsia="Arial" w:hint="default"/>
                <w:spacing w:val="15"/>
                <w:sz w:val="21"/>
                <w:szCs w:val="21"/>
              </w:rPr>
              <w:t> </w:t>
            </w:r>
            <w:r>
              <w:rPr>
                <w:rFonts w:ascii="宋体" w:hAnsi="宋体" w:cs="宋体" w:eastAsia="宋体" w:hint="default"/>
                <w:spacing w:val="5"/>
                <w:sz w:val="21"/>
                <w:szCs w:val="21"/>
              </w:rPr>
              <w:t>万元</w:t>
            </w:r>
          </w:p>
        </w:tc>
        <w:tc>
          <w:tcPr>
            <w:tcW w:w="2233"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9"/>
              <w:jc w:val="center"/>
              <w:rPr>
                <w:rFonts w:ascii="Arial" w:hAnsi="Arial" w:cs="Arial" w:eastAsia="Arial" w:hint="default"/>
                <w:sz w:val="21"/>
                <w:szCs w:val="21"/>
              </w:rPr>
            </w:pPr>
            <w:r>
              <w:rPr>
                <w:rFonts w:ascii="Arial"/>
                <w:spacing w:val="3"/>
                <w:sz w:val="21"/>
              </w:rPr>
              <w:t>40%</w:t>
            </w:r>
          </w:p>
        </w:tc>
      </w:tr>
      <w:tr>
        <w:trPr>
          <w:trHeight w:val="94" w:hRule="exact"/>
        </w:trPr>
        <w:tc>
          <w:tcPr>
            <w:tcW w:w="801" w:type="dxa"/>
            <w:tcBorders>
              <w:top w:val="nil" w:sz="6" w:space="0" w:color="auto"/>
              <w:left w:val="nil" w:sz="6" w:space="0" w:color="auto"/>
              <w:bottom w:val="nil" w:sz="6" w:space="0" w:color="auto"/>
              <w:right w:val="nil" w:sz="6" w:space="0" w:color="auto"/>
            </w:tcBorders>
          </w:tcPr>
          <w:p>
            <w:pPr/>
          </w:p>
        </w:tc>
        <w:tc>
          <w:tcPr>
            <w:tcW w:w="3695" w:type="dxa"/>
            <w:tcBorders>
              <w:top w:val="nil" w:sz="6" w:space="0" w:color="auto"/>
              <w:left w:val="nil" w:sz="6" w:space="0" w:color="auto"/>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
        </w:tc>
        <w:tc>
          <w:tcPr>
            <w:tcW w:w="2233" w:type="dxa"/>
            <w:tcBorders>
              <w:top w:val="nil" w:sz="6" w:space="0" w:color="auto"/>
              <w:left w:val="single" w:sz="4" w:space="0" w:color="000000"/>
              <w:bottom w:val="nil" w:sz="6" w:space="0" w:color="auto"/>
              <w:right w:val="nil" w:sz="6" w:space="0" w:color="auto"/>
            </w:tcBorders>
          </w:tcPr>
          <w:p>
            <w:pPr/>
          </w:p>
        </w:tc>
      </w:tr>
      <w:tr>
        <w:trPr>
          <w:trHeight w:val="401" w:hRule="exact"/>
        </w:trPr>
        <w:tc>
          <w:tcPr>
            <w:tcW w:w="801" w:type="dxa"/>
            <w:tcBorders>
              <w:top w:val="nil" w:sz="6" w:space="0" w:color="auto"/>
              <w:left w:val="nil" w:sz="6" w:space="0" w:color="auto"/>
              <w:bottom w:val="single" w:sz="4" w:space="0" w:color="000000"/>
              <w:right w:val="single" w:sz="4" w:space="0" w:color="000000"/>
            </w:tcBorders>
          </w:tcPr>
          <w:p>
            <w:pPr>
              <w:pStyle w:val="TableParagraph"/>
              <w:spacing w:line="240" w:lineRule="auto" w:before="72"/>
              <w:ind w:left="107" w:right="0"/>
              <w:jc w:val="left"/>
              <w:rPr>
                <w:rFonts w:ascii="Arial" w:hAnsi="Arial" w:cs="Arial" w:eastAsia="Arial" w:hint="default"/>
                <w:sz w:val="21"/>
                <w:szCs w:val="21"/>
              </w:rPr>
            </w:pPr>
            <w:r>
              <w:rPr>
                <w:rFonts w:ascii="Arial"/>
                <w:b/>
                <w:w w:val="100"/>
                <w:sz w:val="21"/>
              </w:rPr>
              <w:t>3</w:t>
            </w:r>
            <w:r>
              <w:rPr>
                <w:rFonts w:ascii="Arial"/>
                <w:w w:val="100"/>
                <w:sz w:val="21"/>
              </w:rPr>
            </w:r>
          </w:p>
        </w:tc>
        <w:tc>
          <w:tcPr>
            <w:tcW w:w="36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pacing w:val="8"/>
                <w:sz w:val="21"/>
                <w:szCs w:val="21"/>
              </w:rPr>
              <w:t>北京信邦安达科技有限公司</w:t>
            </w:r>
          </w:p>
        </w:tc>
        <w:tc>
          <w:tcPr>
            <w:tcW w:w="1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298" w:right="0"/>
              <w:jc w:val="left"/>
              <w:rPr>
                <w:rFonts w:ascii="宋体" w:hAnsi="宋体" w:cs="宋体" w:eastAsia="宋体" w:hint="default"/>
                <w:sz w:val="21"/>
                <w:szCs w:val="21"/>
              </w:rPr>
            </w:pPr>
            <w:r>
              <w:rPr>
                <w:rFonts w:ascii="Arial" w:hAnsi="Arial" w:cs="Arial" w:eastAsia="Arial" w:hint="default"/>
                <w:spacing w:val="3"/>
                <w:sz w:val="21"/>
                <w:szCs w:val="21"/>
              </w:rPr>
              <w:t>233.33</w:t>
            </w:r>
            <w:r>
              <w:rPr>
                <w:rFonts w:ascii="Arial" w:hAnsi="Arial" w:cs="Arial" w:eastAsia="Arial" w:hint="default"/>
                <w:spacing w:val="16"/>
                <w:sz w:val="21"/>
                <w:szCs w:val="21"/>
              </w:rPr>
              <w:t> </w:t>
            </w:r>
            <w:r>
              <w:rPr>
                <w:rFonts w:ascii="宋体" w:hAnsi="宋体" w:cs="宋体" w:eastAsia="宋体" w:hint="default"/>
                <w:spacing w:val="5"/>
                <w:sz w:val="21"/>
                <w:szCs w:val="21"/>
              </w:rPr>
              <w:t>万元</w:t>
            </w:r>
          </w:p>
        </w:tc>
        <w:tc>
          <w:tcPr>
            <w:tcW w:w="2233" w:type="dxa"/>
            <w:tcBorders>
              <w:top w:val="nil" w:sz="6" w:space="0" w:color="auto"/>
              <w:left w:val="single" w:sz="4" w:space="0" w:color="000000"/>
              <w:bottom w:val="single" w:sz="4" w:space="0" w:color="000000"/>
              <w:right w:val="nil" w:sz="6" w:space="0" w:color="auto"/>
            </w:tcBorders>
          </w:tcPr>
          <w:p>
            <w:pPr>
              <w:pStyle w:val="TableParagraph"/>
              <w:spacing w:line="240" w:lineRule="auto" w:before="72"/>
              <w:ind w:right="10"/>
              <w:jc w:val="center"/>
              <w:rPr>
                <w:rFonts w:ascii="Arial" w:hAnsi="Arial" w:cs="Arial" w:eastAsia="Arial" w:hint="default"/>
                <w:sz w:val="21"/>
                <w:szCs w:val="21"/>
              </w:rPr>
            </w:pPr>
            <w:r>
              <w:rPr>
                <w:rFonts w:ascii="Arial"/>
                <w:spacing w:val="3"/>
                <w:sz w:val="21"/>
              </w:rPr>
              <w:t>22.5%</w:t>
            </w:r>
          </w:p>
        </w:tc>
      </w:tr>
    </w:tbl>
    <w:p>
      <w:pPr>
        <w:spacing w:line="240" w:lineRule="auto" w:before="4"/>
        <w:rPr>
          <w:rFonts w:ascii="宋体" w:hAnsi="宋体" w:cs="宋体" w:eastAsia="宋体" w:hint="default"/>
          <w:sz w:val="13"/>
          <w:szCs w:val="13"/>
        </w:rPr>
      </w:pPr>
    </w:p>
    <w:p>
      <w:pPr>
        <w:pStyle w:val="BodyText"/>
        <w:spacing w:line="357" w:lineRule="auto" w:before="26"/>
        <w:ind w:left="218" w:right="1788" w:firstLine="479"/>
        <w:jc w:val="left"/>
      </w:pPr>
      <w:r>
        <w:rPr/>
        <w:pict>
          <v:group style="position:absolute;margin-left:84.503998pt;margin-top:-90.544403pt;width:426.45pt;height:.5pt;mso-position-horizontal-relative:page;mso-position-vertical-relative:paragraph;z-index:-1165432" coordorigin="1690,-1811" coordsize="8529,10">
            <v:shape style="position:absolute;left:1690;top:-1811;width:804;height:10" type="#_x0000_t75" stroked="false">
              <v:imagedata r:id="rId367" o:title=""/>
            </v:shape>
            <v:shape style="position:absolute;left:2489;top:-1811;width:3701;height:10" type="#_x0000_t75" stroked="false">
              <v:imagedata r:id="rId368" o:title=""/>
            </v:shape>
            <v:shape style="position:absolute;left:6186;top:-1811;width:1793;height:10" type="#_x0000_t75" stroked="false">
              <v:imagedata r:id="rId89" o:title=""/>
            </v:shape>
            <v:shape style="position:absolute;left:7974;top:-1811;width:2245;height:10" type="#_x0000_t75" stroked="false">
              <v:imagedata r:id="rId366" o:title=""/>
            </v:shape>
            <w10:wrap type="none"/>
          </v:group>
        </w:pict>
      </w:r>
      <w:r>
        <w:rPr/>
        <w:pict>
          <v:group style="position:absolute;margin-left:84.503998pt;margin-top:-70.264397pt;width:426.45pt;height:.5pt;mso-position-horizontal-relative:page;mso-position-vertical-relative:paragraph;z-index:-1165408" coordorigin="1690,-1405" coordsize="8529,10">
            <v:shape style="position:absolute;left:1690;top:-1405;width:804;height:10" type="#_x0000_t75" stroked="false">
              <v:imagedata r:id="rId367" o:title=""/>
            </v:shape>
            <v:shape style="position:absolute;left:2489;top:-1405;width:3701;height:10" type="#_x0000_t75" stroked="false">
              <v:imagedata r:id="rId368" o:title=""/>
            </v:shape>
            <v:shape style="position:absolute;left:6186;top:-1405;width:1793;height:10" type="#_x0000_t75" stroked="false">
              <v:imagedata r:id="rId89" o:title=""/>
            </v:shape>
            <v:shape style="position:absolute;left:7974;top:-1405;width:2245;height:10" type="#_x0000_t75" stroked="false">
              <v:imagedata r:id="rId366" o:title=""/>
            </v:shape>
            <w10:wrap type="none"/>
          </v:group>
        </w:pict>
      </w:r>
      <w:r>
        <w:rPr/>
        <w:pict>
          <v:group style="position:absolute;margin-left:84.503998pt;margin-top:-54.424408pt;width:426.45pt;height:5.05pt;mso-position-horizontal-relative:page;mso-position-vertical-relative:paragraph;z-index:-1165384" coordorigin="1690,-1088" coordsize="8529,101">
            <v:shape style="position:absolute;left:1690;top:-1088;width:823;height:101" type="#_x0000_t75" stroked="false">
              <v:imagedata r:id="rId359" o:title=""/>
            </v:shape>
            <v:shape style="position:absolute;left:2489;top:-997;width:3701;height:10" type="#_x0000_t75" stroked="false">
              <v:imagedata r:id="rId357" o:title=""/>
            </v:shape>
            <v:shape style="position:absolute;left:6186;top:-997;width:1793;height:10" type="#_x0000_t75" stroked="false">
              <v:imagedata r:id="rId86" o:title=""/>
            </v:shape>
            <v:shape style="position:absolute;left:7974;top:-997;width:2245;height:10" type="#_x0000_t75" stroked="false">
              <v:imagedata r:id="rId358" o:title=""/>
            </v:shape>
            <w10:wrap type="none"/>
          </v:group>
        </w:pict>
      </w:r>
      <w:r>
        <w:rPr/>
        <w:pict>
          <v:group style="position:absolute;margin-left:84.503998pt;margin-top:-34.024410pt;width:426.45pt;height:5.05pt;mso-position-horizontal-relative:page;mso-position-vertical-relative:paragraph;z-index:-1165360" coordorigin="1690,-680" coordsize="8529,101">
            <v:shape style="position:absolute;left:1690;top:-680;width:823;height:101" type="#_x0000_t75" stroked="false">
              <v:imagedata r:id="rId356" o:title=""/>
            </v:shape>
            <v:shape style="position:absolute;left:2489;top:-589;width:3701;height:10" type="#_x0000_t75" stroked="false">
              <v:imagedata r:id="rId368" o:title=""/>
            </v:shape>
            <v:shape style="position:absolute;left:6186;top:-589;width:1793;height:10" type="#_x0000_t75" stroked="false">
              <v:imagedata r:id="rId89" o:title=""/>
            </v:shape>
            <v:shape style="position:absolute;left:7974;top:-589;width:2245;height:10" type="#_x0000_t75" stroked="false">
              <v:imagedata r:id="rId366" o:title=""/>
            </v:shape>
            <w10:wrap type="none"/>
          </v:group>
        </w:pict>
      </w:r>
      <w:r>
        <w:rPr>
          <w:spacing w:val="-3"/>
        </w:rPr>
        <w:t>天源迪科的全资子公司北京天源迪科信息技术有限公司、上海天缘迪柯信息</w:t>
      </w:r>
      <w:r>
        <w:rPr/>
        <w:t> 技术有限公司、合肥天源迪科信息技术有限公司的具体情况如下：</w:t>
      </w:r>
    </w:p>
    <w:p>
      <w:pPr>
        <w:spacing w:line="338" w:lineRule="auto" w:before="34"/>
        <w:ind w:left="698" w:right="561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1</w:t>
      </w:r>
      <w:r>
        <w:rPr>
          <w:rFonts w:ascii="宋体" w:hAnsi="宋体" w:cs="宋体" w:eastAsia="宋体" w:hint="default"/>
          <w:b/>
          <w:bCs/>
          <w:sz w:val="24"/>
          <w:szCs w:val="24"/>
        </w:rPr>
        <w:t>）北京天源迪科信息技术有限公司</w:t>
      </w:r>
      <w:r>
        <w:rPr>
          <w:rFonts w:ascii="宋体" w:hAnsi="宋体" w:cs="宋体" w:eastAsia="宋体" w:hint="default"/>
          <w:b/>
          <w:bCs/>
          <w:w w:val="99"/>
          <w:sz w:val="24"/>
          <w:szCs w:val="24"/>
        </w:rPr>
        <w:t> </w:t>
      </w:r>
      <w:r>
        <w:rPr>
          <w:rFonts w:ascii="宋体" w:hAnsi="宋体" w:cs="宋体" w:eastAsia="宋体" w:hint="default"/>
          <w:sz w:val="24"/>
          <w:szCs w:val="24"/>
        </w:rPr>
        <w:t>成立日期：</w:t>
      </w:r>
      <w:r>
        <w:rPr>
          <w:rFonts w:ascii="Arial" w:hAnsi="Arial" w:cs="Arial" w:eastAsia="Arial" w:hint="default"/>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8</w:t>
      </w:r>
      <w:r>
        <w:rPr>
          <w:rFonts w:ascii="Arial" w:hAnsi="Arial" w:cs="Arial" w:eastAsia="Arial" w:hint="default"/>
          <w:spacing w:val="-7"/>
          <w:sz w:val="24"/>
          <w:szCs w:val="24"/>
        </w:rPr>
        <w:t> </w:t>
      </w:r>
      <w:r>
        <w:rPr>
          <w:rFonts w:ascii="宋体" w:hAnsi="宋体" w:cs="宋体" w:eastAsia="宋体" w:hint="default"/>
          <w:sz w:val="24"/>
          <w:szCs w:val="24"/>
        </w:rPr>
        <w:t>日 注册资本：</w:t>
      </w:r>
      <w:r>
        <w:rPr>
          <w:rFonts w:ascii="Arial" w:hAnsi="Arial" w:cs="Arial" w:eastAsia="Arial" w:hint="default"/>
          <w:sz w:val="24"/>
          <w:szCs w:val="24"/>
        </w:rPr>
        <w:t>2,000</w:t>
      </w:r>
      <w:r>
        <w:rPr>
          <w:rFonts w:ascii="Arial" w:hAnsi="Arial" w:cs="Arial" w:eastAsia="Arial" w:hint="default"/>
          <w:spacing w:val="-7"/>
          <w:sz w:val="24"/>
          <w:szCs w:val="24"/>
        </w:rPr>
        <w:t> </w:t>
      </w:r>
      <w:r>
        <w:rPr>
          <w:rFonts w:ascii="宋体" w:hAnsi="宋体" w:cs="宋体" w:eastAsia="宋体" w:hint="default"/>
          <w:sz w:val="24"/>
          <w:szCs w:val="24"/>
        </w:rPr>
        <w:t>万元</w:t>
      </w:r>
    </w:p>
    <w:p>
      <w:pPr>
        <w:pStyle w:val="BodyText"/>
        <w:spacing w:line="355" w:lineRule="auto" w:before="27"/>
        <w:ind w:left="218" w:right="1788" w:firstLine="479"/>
        <w:jc w:val="left"/>
      </w:pPr>
      <w:r>
        <w:rPr>
          <w:spacing w:val="-3"/>
        </w:rPr>
        <w:t>经营范围：计算机软硬件产品的研发；技术咨询、技术服务；销售自主研发</w:t>
      </w:r>
      <w:r>
        <w:rPr/>
        <w:t> 的产品；计算机系统集成。</w:t>
      </w:r>
    </w:p>
    <w:p>
      <w:pPr>
        <w:pStyle w:val="BodyText"/>
        <w:spacing w:line="240" w:lineRule="auto" w:before="39"/>
        <w:ind w:left="698" w:right="1663"/>
        <w:jc w:val="left"/>
      </w:pPr>
      <w:r>
        <w:rPr/>
        <w:t>主营业务：电信运营商业务支撑系统、系统集成业务</w:t>
      </w:r>
    </w:p>
    <w:p>
      <w:pPr>
        <w:pStyle w:val="BodyText"/>
        <w:spacing w:line="240" w:lineRule="auto" w:before="154"/>
        <w:ind w:left="698" w:right="1663"/>
        <w:jc w:val="left"/>
        <w:rPr>
          <w:rFonts w:ascii="Arial" w:hAnsi="Arial" w:cs="Arial" w:eastAsia="Arial" w:hint="default"/>
        </w:rPr>
      </w:pPr>
      <w:r>
        <w:rPr/>
        <w:t>公司于</w:t>
      </w:r>
      <w:r>
        <w:rPr>
          <w:spacing w:val="-60"/>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6"/>
        </w:rPr>
        <w:t> </w:t>
      </w:r>
      <w:r>
        <w:rPr/>
        <w:t>年</w:t>
      </w:r>
      <w:r>
        <w:rPr>
          <w:spacing w:val="-62"/>
        </w:rPr>
        <w:t> </w:t>
      </w:r>
      <w:r>
        <w:rPr>
          <w:rFonts w:ascii="Arial" w:hAnsi="Arial" w:cs="Arial" w:eastAsia="Arial" w:hint="default"/>
          <w:w w:val="99"/>
        </w:rPr>
        <w:t>3</w:t>
      </w:r>
      <w:r>
        <w:rPr>
          <w:rFonts w:ascii="Arial" w:hAnsi="Arial" w:cs="Arial" w:eastAsia="Arial" w:hint="default"/>
          <w:spacing w:val="-6"/>
        </w:rPr>
        <w:t> </w:t>
      </w:r>
      <w:r>
        <w:rPr/>
        <w:t>月</w:t>
      </w:r>
      <w:r>
        <w:rPr>
          <w:spacing w:val="-63"/>
        </w:rPr>
        <w:t> </w:t>
      </w:r>
      <w:r>
        <w:rPr>
          <w:rFonts w:ascii="Arial" w:hAnsi="Arial" w:cs="Arial" w:eastAsia="Arial" w:hint="default"/>
          <w:w w:val="99"/>
        </w:rPr>
        <w:t>8</w:t>
      </w:r>
      <w:r>
        <w:rPr>
          <w:rFonts w:ascii="Arial" w:hAnsi="Arial" w:cs="Arial" w:eastAsia="Arial" w:hint="default"/>
          <w:spacing w:val="-9"/>
        </w:rPr>
        <w:t> </w:t>
      </w:r>
      <w:r>
        <w:rPr/>
        <w:t>日成立了北京天源迪科信息技术有限公司</w:t>
      </w:r>
      <w:r>
        <w:rPr>
          <w:spacing w:val="-120"/>
        </w:rPr>
        <w:t>，</w:t>
      </w:r>
      <w:r>
        <w:rPr/>
        <w:t>截至</w:t>
      </w:r>
      <w:r>
        <w:rPr>
          <w:spacing w:val="-59"/>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rPr>
      </w:r>
    </w:p>
    <w:p>
      <w:pPr>
        <w:pStyle w:val="BodyText"/>
        <w:spacing w:line="240" w:lineRule="auto" w:before="134"/>
        <w:ind w:left="218" w:right="1663"/>
        <w:jc w:val="left"/>
      </w:pPr>
      <w:r>
        <w:rPr/>
        <w:t>年</w:t>
      </w:r>
      <w:r>
        <w:rPr>
          <w:spacing w:val="-66"/>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1"/>
        </w:rPr>
        <w:t> </w:t>
      </w:r>
      <w:r>
        <w:rPr/>
        <w:t>日，北京天源迪科信息技术有限公司总资产</w:t>
      </w:r>
      <w:r>
        <w:rPr>
          <w:spacing w:val="-8"/>
        </w:rPr>
        <w:t> </w:t>
      </w:r>
      <w:r>
        <w:rPr>
          <w:rFonts w:ascii="Arial" w:hAnsi="Arial" w:cs="Arial" w:eastAsia="Arial" w:hint="default"/>
        </w:rPr>
        <w:t>1,879.51</w:t>
      </w:r>
      <w:r>
        <w:rPr>
          <w:rFonts w:ascii="Arial" w:hAnsi="Arial" w:cs="Arial" w:eastAsia="Arial" w:hint="default"/>
          <w:spacing w:val="-10"/>
        </w:rPr>
        <w:t> </w:t>
      </w:r>
      <w:r>
        <w:rPr>
          <w:spacing w:val="-6"/>
        </w:rPr>
        <w:t>万元，净资产</w:t>
      </w:r>
    </w:p>
    <w:p>
      <w:pPr>
        <w:pStyle w:val="BodyText"/>
        <w:spacing w:line="240" w:lineRule="auto"/>
        <w:ind w:left="218" w:right="1663"/>
        <w:jc w:val="left"/>
      </w:pPr>
      <w:r>
        <w:rPr>
          <w:rFonts w:ascii="Arial" w:hAnsi="Arial" w:cs="Arial" w:eastAsia="Arial" w:hint="default"/>
        </w:rPr>
        <w:t>1,737.74 </w:t>
      </w:r>
      <w:r>
        <w:rPr/>
        <w:t>万元，实现营业总收入 </w:t>
      </w:r>
      <w:r>
        <w:rPr>
          <w:rFonts w:ascii="Arial" w:hAnsi="Arial" w:cs="Arial" w:eastAsia="Arial" w:hint="default"/>
        </w:rPr>
        <w:t>2,170.00 </w:t>
      </w:r>
      <w:r>
        <w:rPr/>
        <w:t>万元，净利润</w:t>
      </w:r>
      <w:r>
        <w:rPr>
          <w:rFonts w:ascii="Arial" w:hAnsi="Arial" w:cs="Arial" w:eastAsia="Arial" w:hint="default"/>
        </w:rPr>
        <w:t>-262.26</w:t>
      </w:r>
      <w:r>
        <w:rPr>
          <w:rFonts w:ascii="Arial" w:hAnsi="Arial" w:cs="Arial" w:eastAsia="Arial" w:hint="default"/>
          <w:spacing w:val="-32"/>
        </w:rPr>
        <w:t> </w:t>
      </w:r>
      <w:r>
        <w:rPr/>
        <w:t>万元；</w:t>
      </w:r>
    </w:p>
    <w:p>
      <w:pPr>
        <w:spacing w:line="338" w:lineRule="auto" w:before="134"/>
        <w:ind w:left="698" w:right="561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2</w:t>
      </w:r>
      <w:r>
        <w:rPr>
          <w:rFonts w:ascii="宋体" w:hAnsi="宋体" w:cs="宋体" w:eastAsia="宋体" w:hint="default"/>
          <w:b/>
          <w:bCs/>
          <w:sz w:val="24"/>
          <w:szCs w:val="24"/>
        </w:rPr>
        <w:t>）上海天缘迪柯信息技术有限公司</w:t>
      </w:r>
      <w:r>
        <w:rPr>
          <w:rFonts w:ascii="宋体" w:hAnsi="宋体" w:cs="宋体" w:eastAsia="宋体" w:hint="default"/>
          <w:b/>
          <w:bCs/>
          <w:w w:val="99"/>
          <w:sz w:val="24"/>
          <w:szCs w:val="24"/>
        </w:rPr>
        <w:t> </w:t>
      </w:r>
      <w:r>
        <w:rPr>
          <w:rFonts w:ascii="宋体" w:hAnsi="宋体" w:cs="宋体" w:eastAsia="宋体" w:hint="default"/>
          <w:sz w:val="24"/>
          <w:szCs w:val="24"/>
        </w:rPr>
        <w:t>成立日期：</w:t>
      </w:r>
      <w:r>
        <w:rPr>
          <w:rFonts w:ascii="Arial" w:hAnsi="Arial" w:cs="Arial" w:eastAsia="Arial" w:hint="default"/>
          <w:sz w:val="24"/>
          <w:szCs w:val="24"/>
        </w:rPr>
        <w:t>2009</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4</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21</w:t>
      </w:r>
      <w:r>
        <w:rPr>
          <w:rFonts w:ascii="Arial" w:hAnsi="Arial" w:cs="Arial" w:eastAsia="Arial" w:hint="default"/>
          <w:spacing w:val="-7"/>
          <w:sz w:val="24"/>
          <w:szCs w:val="24"/>
        </w:rPr>
        <w:t> </w:t>
      </w:r>
      <w:r>
        <w:rPr>
          <w:rFonts w:ascii="宋体" w:hAnsi="宋体" w:cs="宋体" w:eastAsia="宋体" w:hint="default"/>
          <w:sz w:val="24"/>
          <w:szCs w:val="24"/>
        </w:rPr>
        <w:t>日</w:t>
      </w:r>
    </w:p>
    <w:p>
      <w:pPr>
        <w:spacing w:after="0" w:line="338" w:lineRule="auto"/>
        <w:jc w:val="left"/>
        <w:rPr>
          <w:rFonts w:ascii="宋体" w:hAnsi="宋体" w:cs="宋体" w:eastAsia="宋体" w:hint="default"/>
          <w:sz w:val="24"/>
          <w:szCs w:val="24"/>
        </w:rPr>
        <w:sectPr>
          <w:pgSz w:w="11910" w:h="16840"/>
          <w:pgMar w:header="877" w:footer="835" w:top="1060" w:bottom="1020" w:left="1580" w:right="0"/>
        </w:sectPr>
      </w:pPr>
    </w:p>
    <w:p>
      <w:pPr>
        <w:spacing w:line="240" w:lineRule="auto" w:before="9"/>
        <w:rPr>
          <w:rFonts w:ascii="宋体" w:hAnsi="宋体" w:cs="宋体" w:eastAsia="宋体" w:hint="default"/>
          <w:sz w:val="22"/>
          <w:szCs w:val="22"/>
        </w:rPr>
      </w:pPr>
    </w:p>
    <w:p>
      <w:pPr>
        <w:pStyle w:val="BodyText"/>
        <w:spacing w:line="338" w:lineRule="auto" w:before="26"/>
        <w:ind w:left="618" w:right="1787"/>
        <w:jc w:val="left"/>
      </w:pPr>
      <w:r>
        <w:rPr/>
        <w:t>注册资本：</w:t>
      </w:r>
      <w:r>
        <w:rPr>
          <w:rFonts w:ascii="Arial" w:hAnsi="Arial" w:cs="Arial" w:eastAsia="Arial" w:hint="default"/>
        </w:rPr>
        <w:t>2,400</w:t>
      </w:r>
      <w:r>
        <w:rPr>
          <w:rFonts w:ascii="Arial" w:hAnsi="Arial" w:cs="Arial" w:eastAsia="Arial" w:hint="default"/>
          <w:spacing w:val="-5"/>
        </w:rPr>
        <w:t> </w:t>
      </w:r>
      <w:r>
        <w:rPr/>
        <w:t>万元 </w:t>
      </w:r>
      <w:r>
        <w:rPr>
          <w:spacing w:val="-3"/>
        </w:rPr>
        <w:t>经营范围：计算机软件、硬件产品的生产和销售（除计算机信息系统安全专</w:t>
      </w:r>
    </w:p>
    <w:p>
      <w:pPr>
        <w:pStyle w:val="BodyText"/>
        <w:spacing w:line="357" w:lineRule="auto" w:before="53"/>
        <w:ind w:right="1793"/>
        <w:jc w:val="left"/>
      </w:pPr>
      <w:r>
        <w:rPr>
          <w:spacing w:val="-3"/>
        </w:rPr>
        <w:t>用产品），计算机和网络系统设计，软件开发，系统集成，信息系统技术咨询和</w:t>
      </w:r>
      <w:r>
        <w:rPr>
          <w:spacing w:val="-110"/>
        </w:rPr>
        <w:t> </w:t>
      </w:r>
      <w:r>
        <w:rPr>
          <w:spacing w:val="-110"/>
        </w:rPr>
      </w:r>
      <w:r>
        <w:rPr/>
        <w:t>技术服务，电子商务（除增值电信、金融业务）</w:t>
      </w:r>
    </w:p>
    <w:p>
      <w:pPr>
        <w:pStyle w:val="BodyText"/>
        <w:spacing w:line="240" w:lineRule="auto" w:before="34"/>
        <w:ind w:left="618" w:right="1787"/>
        <w:jc w:val="left"/>
      </w:pPr>
      <w:r>
        <w:rPr/>
        <w:t>主营业务：公安行业应用软件产品的研发和销售</w:t>
      </w:r>
    </w:p>
    <w:p>
      <w:pPr>
        <w:pStyle w:val="BodyText"/>
        <w:spacing w:line="240" w:lineRule="auto" w:before="154"/>
        <w:ind w:left="0" w:right="1294"/>
        <w:jc w:val="center"/>
        <w:rPr>
          <w:rFonts w:ascii="Arial" w:hAnsi="Arial" w:cs="Arial" w:eastAsia="Arial" w:hint="default"/>
        </w:rPr>
      </w:pPr>
      <w:r>
        <w:rPr/>
        <w:t>公司于</w:t>
      </w:r>
      <w:r>
        <w:rPr>
          <w:spacing w:val="-65"/>
        </w:rPr>
        <w:t> </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9</w:t>
      </w:r>
      <w:r>
        <w:rPr>
          <w:rFonts w:ascii="Arial" w:hAnsi="Arial" w:cs="Arial" w:eastAsia="Arial" w:hint="default"/>
          <w:spacing w:val="-11"/>
        </w:rPr>
        <w:t> </w:t>
      </w:r>
      <w:r>
        <w:rPr/>
        <w:t>年</w:t>
      </w:r>
      <w:r>
        <w:rPr>
          <w:spacing w:val="-67"/>
        </w:rPr>
        <w:t> </w:t>
      </w:r>
      <w:r>
        <w:rPr>
          <w:rFonts w:ascii="Arial" w:hAnsi="Arial" w:cs="Arial" w:eastAsia="Arial" w:hint="default"/>
          <w:w w:val="99"/>
        </w:rPr>
        <w:t>4</w:t>
      </w:r>
      <w:r>
        <w:rPr>
          <w:rFonts w:ascii="Arial" w:hAnsi="Arial" w:cs="Arial" w:eastAsia="Arial" w:hint="default"/>
          <w:spacing w:val="-11"/>
        </w:rPr>
        <w:t> </w:t>
      </w:r>
      <w:r>
        <w:rPr/>
        <w:t>月</w:t>
      </w:r>
      <w:r>
        <w:rPr>
          <w:spacing w:val="-68"/>
        </w:rPr>
        <w:t> </w:t>
      </w:r>
      <w:r>
        <w:rPr>
          <w:rFonts w:ascii="Arial" w:hAnsi="Arial" w:cs="Arial" w:eastAsia="Arial" w:hint="default"/>
          <w:spacing w:val="-2"/>
          <w:w w:val="99"/>
        </w:rPr>
        <w:t>2</w:t>
      </w:r>
      <w:r>
        <w:rPr>
          <w:rFonts w:ascii="Arial" w:hAnsi="Arial" w:cs="Arial" w:eastAsia="Arial" w:hint="default"/>
          <w:w w:val="99"/>
        </w:rPr>
        <w:t>1</w:t>
      </w:r>
      <w:r>
        <w:rPr>
          <w:rFonts w:ascii="Arial" w:hAnsi="Arial" w:cs="Arial" w:eastAsia="Arial" w:hint="default"/>
          <w:spacing w:val="-11"/>
        </w:rPr>
        <w:t> </w:t>
      </w:r>
      <w:r>
        <w:rPr/>
        <w:t>日成立了上海天缘</w:t>
      </w:r>
      <w:r>
        <w:rPr>
          <w:spacing w:val="-3"/>
        </w:rPr>
        <w:t>迪</w:t>
      </w:r>
      <w:r>
        <w:rPr/>
        <w:t>柯信息技术有限公司</w:t>
      </w:r>
      <w:r>
        <w:rPr>
          <w:spacing w:val="-120"/>
        </w:rPr>
        <w:t>，</w:t>
      </w:r>
      <w:r>
        <w:rPr/>
        <w:t>截至</w:t>
      </w:r>
      <w:r>
        <w:rPr>
          <w:spacing w:val="-64"/>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rPr>
      </w:r>
    </w:p>
    <w:p>
      <w:pPr>
        <w:pStyle w:val="BodyText"/>
        <w:spacing w:line="240" w:lineRule="auto" w:before="134"/>
        <w:ind w:right="1661"/>
        <w:jc w:val="left"/>
      </w:pPr>
      <w:r>
        <w:rPr/>
        <w:t>年</w:t>
      </w:r>
      <w:r>
        <w:rPr>
          <w:spacing w:val="-62"/>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日，上海天缘迪柯信息技术有限公司总资产</w:t>
      </w:r>
      <w:r>
        <w:rPr>
          <w:spacing w:val="-61"/>
        </w:rPr>
        <w:t> </w:t>
      </w:r>
      <w:r>
        <w:rPr>
          <w:rFonts w:ascii="Arial" w:hAnsi="Arial" w:cs="Arial" w:eastAsia="Arial" w:hint="default"/>
        </w:rPr>
        <w:t>2,032.38</w:t>
      </w:r>
      <w:r>
        <w:rPr>
          <w:rFonts w:ascii="Arial" w:hAnsi="Arial" w:cs="Arial" w:eastAsia="Arial" w:hint="default"/>
          <w:spacing w:val="-9"/>
        </w:rPr>
        <w:t> </w:t>
      </w:r>
      <w:r>
        <w:rPr/>
        <w:t>万元，净资产</w:t>
      </w:r>
    </w:p>
    <w:p>
      <w:pPr>
        <w:pStyle w:val="BodyText"/>
        <w:spacing w:line="240" w:lineRule="auto"/>
        <w:ind w:right="1787"/>
        <w:jc w:val="left"/>
      </w:pPr>
      <w:r>
        <w:rPr>
          <w:rFonts w:ascii="Arial" w:hAnsi="Arial" w:cs="Arial" w:eastAsia="Arial" w:hint="default"/>
        </w:rPr>
        <w:t>1,923.60</w:t>
      </w:r>
      <w:r>
        <w:rPr>
          <w:rFonts w:ascii="Arial" w:hAnsi="Arial" w:cs="Arial" w:eastAsia="Arial" w:hint="default"/>
          <w:spacing w:val="-8"/>
        </w:rPr>
        <w:t> </w:t>
      </w:r>
      <w:r>
        <w:rPr/>
        <w:t>万元，</w:t>
      </w:r>
      <w:r>
        <w:rPr>
          <w:rFonts w:ascii="Arial" w:hAnsi="Arial" w:cs="Arial" w:eastAsia="Arial" w:hint="default"/>
        </w:rPr>
        <w:t>2011</w:t>
      </w:r>
      <w:r>
        <w:rPr>
          <w:rFonts w:ascii="Arial" w:hAnsi="Arial" w:cs="Arial" w:eastAsia="Arial" w:hint="default"/>
          <w:spacing w:val="-11"/>
        </w:rPr>
        <w:t> </w:t>
      </w:r>
      <w:r>
        <w:rPr/>
        <w:t>年盈利</w:t>
      </w:r>
      <w:r>
        <w:rPr>
          <w:spacing w:val="-62"/>
        </w:rPr>
        <w:t> </w:t>
      </w:r>
      <w:r>
        <w:rPr>
          <w:rFonts w:ascii="Arial" w:hAnsi="Arial" w:cs="Arial" w:eastAsia="Arial" w:hint="default"/>
        </w:rPr>
        <w:t>23.50</w:t>
      </w:r>
      <w:r>
        <w:rPr>
          <w:rFonts w:ascii="Arial" w:hAnsi="Arial" w:cs="Arial" w:eastAsia="Arial" w:hint="default"/>
          <w:spacing w:val="-8"/>
        </w:rPr>
        <w:t> </w:t>
      </w:r>
      <w:r>
        <w:rPr/>
        <w:t>万元。</w:t>
      </w:r>
    </w:p>
    <w:p>
      <w:pPr>
        <w:spacing w:line="338" w:lineRule="auto" w:before="135"/>
        <w:ind w:left="618" w:right="561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3</w:t>
      </w:r>
      <w:r>
        <w:rPr>
          <w:rFonts w:ascii="宋体" w:hAnsi="宋体" w:cs="宋体" w:eastAsia="宋体" w:hint="default"/>
          <w:b/>
          <w:bCs/>
          <w:sz w:val="24"/>
          <w:szCs w:val="24"/>
        </w:rPr>
        <w:t>）合肥天源迪科信息技术有限公司</w:t>
      </w:r>
      <w:r>
        <w:rPr>
          <w:rFonts w:ascii="宋体" w:hAnsi="宋体" w:cs="宋体" w:eastAsia="宋体" w:hint="default"/>
          <w:b/>
          <w:bCs/>
          <w:w w:val="99"/>
          <w:sz w:val="24"/>
          <w:szCs w:val="24"/>
        </w:rPr>
        <w:t> </w:t>
      </w:r>
      <w:r>
        <w:rPr>
          <w:rFonts w:ascii="宋体" w:hAnsi="宋体" w:cs="宋体" w:eastAsia="宋体" w:hint="default"/>
          <w:sz w:val="24"/>
          <w:szCs w:val="24"/>
        </w:rPr>
        <w:t>成立日期：</w:t>
      </w:r>
      <w:r>
        <w:rPr>
          <w:rFonts w:ascii="Arial" w:hAnsi="Arial" w:cs="Arial" w:eastAsia="Arial" w:hint="default"/>
          <w:sz w:val="24"/>
          <w:szCs w:val="24"/>
        </w:rPr>
        <w:t>2010</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pacing w:val="-10"/>
          <w:sz w:val="24"/>
          <w:szCs w:val="24"/>
        </w:rPr>
        <w:t>11</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9</w:t>
      </w:r>
      <w:r>
        <w:rPr>
          <w:rFonts w:ascii="Arial" w:hAnsi="Arial" w:cs="Arial" w:eastAsia="Arial" w:hint="default"/>
          <w:spacing w:val="-6"/>
          <w:sz w:val="24"/>
          <w:szCs w:val="24"/>
        </w:rPr>
        <w:t> </w:t>
      </w:r>
      <w:r>
        <w:rPr>
          <w:rFonts w:ascii="宋体" w:hAnsi="宋体" w:cs="宋体" w:eastAsia="宋体" w:hint="default"/>
          <w:sz w:val="24"/>
          <w:szCs w:val="24"/>
        </w:rPr>
        <w:t>日 注册资本：</w:t>
      </w:r>
      <w:r>
        <w:rPr>
          <w:rFonts w:ascii="Arial" w:hAnsi="Arial" w:cs="Arial" w:eastAsia="Arial" w:hint="default"/>
          <w:sz w:val="24"/>
          <w:szCs w:val="24"/>
        </w:rPr>
        <w:t>12,000</w:t>
      </w:r>
      <w:r>
        <w:rPr>
          <w:rFonts w:ascii="Arial" w:hAnsi="Arial" w:cs="Arial" w:eastAsia="Arial" w:hint="default"/>
          <w:spacing w:val="-7"/>
          <w:sz w:val="24"/>
          <w:szCs w:val="24"/>
        </w:rPr>
        <w:t> </w:t>
      </w:r>
      <w:r>
        <w:rPr>
          <w:rFonts w:ascii="宋体" w:hAnsi="宋体" w:cs="宋体" w:eastAsia="宋体" w:hint="default"/>
          <w:spacing w:val="-3"/>
          <w:sz w:val="24"/>
          <w:szCs w:val="24"/>
        </w:rPr>
        <w:t>万元</w:t>
      </w:r>
      <w:r>
        <w:rPr>
          <w:rFonts w:ascii="宋体" w:hAnsi="宋体" w:cs="宋体" w:eastAsia="宋体" w:hint="default"/>
          <w:sz w:val="24"/>
          <w:szCs w:val="24"/>
        </w:rPr>
      </w:r>
    </w:p>
    <w:p>
      <w:pPr>
        <w:pStyle w:val="BodyText"/>
        <w:spacing w:line="355" w:lineRule="auto" w:before="27"/>
        <w:ind w:right="1792" w:firstLine="479"/>
        <w:jc w:val="both"/>
      </w:pPr>
      <w:r>
        <w:rPr>
          <w:spacing w:val="-3"/>
        </w:rPr>
        <w:t>经营范围：计算机软件、硬件产品的生产和销售及售后服务；计算机和网络</w:t>
      </w:r>
      <w:r>
        <w:rPr/>
        <w:t> 系统设计、软件开发、系统集成；信息系统咨询和技术服务；培训服务。</w:t>
      </w:r>
    </w:p>
    <w:p>
      <w:pPr>
        <w:pStyle w:val="BodyText"/>
        <w:spacing w:line="240" w:lineRule="auto" w:before="38"/>
        <w:ind w:left="618" w:right="1661"/>
        <w:jc w:val="left"/>
        <w:rPr>
          <w:rFonts w:ascii="Arial" w:hAnsi="Arial" w:cs="Arial" w:eastAsia="Arial" w:hint="default"/>
        </w:rPr>
      </w:pPr>
      <w:r>
        <w:rPr/>
        <w:t>公司于</w:t>
      </w:r>
      <w:r>
        <w:rPr>
          <w:spacing w:val="-80"/>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27"/>
        </w:rPr>
        <w:t> </w:t>
      </w:r>
      <w:r>
        <w:rPr/>
        <w:t>年</w:t>
      </w:r>
      <w:r>
        <w:rPr>
          <w:spacing w:val="-79"/>
        </w:rPr>
        <w:t> </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28"/>
        </w:rPr>
        <w:t> </w:t>
      </w:r>
      <w:r>
        <w:rPr/>
        <w:t>月</w:t>
      </w:r>
      <w:r>
        <w:rPr>
          <w:spacing w:val="-80"/>
        </w:rPr>
        <w:t> </w:t>
      </w:r>
      <w:r>
        <w:rPr>
          <w:rFonts w:ascii="Arial" w:hAnsi="Arial" w:cs="Arial" w:eastAsia="Arial" w:hint="default"/>
          <w:w w:val="99"/>
        </w:rPr>
        <w:t>9</w:t>
      </w:r>
      <w:r>
        <w:rPr>
          <w:rFonts w:ascii="Arial" w:hAnsi="Arial" w:cs="Arial" w:eastAsia="Arial" w:hint="default"/>
          <w:spacing w:val="-28"/>
        </w:rPr>
        <w:t> </w:t>
      </w:r>
      <w:r>
        <w:rPr/>
        <w:t>日成立了合肥天源迪科信息技术有限公司</w:t>
      </w:r>
      <w:r>
        <w:rPr>
          <w:spacing w:val="-120"/>
        </w:rPr>
        <w:t>，</w:t>
      </w:r>
      <w:r>
        <w:rPr/>
        <w:t>截至</w:t>
      </w:r>
      <w:r>
        <w:rPr>
          <w:spacing w:val="-79"/>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rPr>
      </w:r>
    </w:p>
    <w:p>
      <w:pPr>
        <w:pStyle w:val="BodyText"/>
        <w:spacing w:line="240" w:lineRule="auto" w:before="134"/>
        <w:ind w:right="1787"/>
        <w:jc w:val="left"/>
      </w:pPr>
      <w:r>
        <w:rPr/>
        <w:t>年</w:t>
      </w:r>
      <w:r>
        <w:rPr>
          <w:spacing w:val="-62"/>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日合肥研发基地正在建设之中，尚未投产。</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2"/>
        <w:ind w:left="618" w:right="1787"/>
        <w:jc w:val="left"/>
      </w:pPr>
      <w:r>
        <w:rPr/>
        <w:t>公司的控股子公司和参股子公司具体情况如下：</w:t>
      </w:r>
    </w:p>
    <w:p>
      <w:pPr>
        <w:spacing w:line="338" w:lineRule="auto" w:before="154"/>
        <w:ind w:left="618" w:right="585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1</w:t>
      </w:r>
      <w:r>
        <w:rPr>
          <w:rFonts w:ascii="宋体" w:hAnsi="宋体" w:cs="宋体" w:eastAsia="宋体" w:hint="default"/>
          <w:b/>
          <w:bCs/>
          <w:sz w:val="24"/>
          <w:szCs w:val="24"/>
        </w:rPr>
        <w:t>）广州市易杰数码科技有限公司</w:t>
      </w:r>
      <w:r>
        <w:rPr>
          <w:rFonts w:ascii="宋体" w:hAnsi="宋体" w:cs="宋体" w:eastAsia="宋体" w:hint="default"/>
          <w:b/>
          <w:bCs/>
          <w:w w:val="99"/>
          <w:sz w:val="24"/>
          <w:szCs w:val="24"/>
        </w:rPr>
        <w:t> </w:t>
      </w:r>
      <w:r>
        <w:rPr>
          <w:rFonts w:ascii="宋体" w:hAnsi="宋体" w:cs="宋体" w:eastAsia="宋体" w:hint="default"/>
          <w:sz w:val="24"/>
          <w:szCs w:val="24"/>
        </w:rPr>
        <w:t>成立日期：</w:t>
      </w:r>
      <w:r>
        <w:rPr>
          <w:rFonts w:ascii="Arial" w:hAnsi="Arial" w:cs="Arial" w:eastAsia="Arial" w:hint="default"/>
          <w:sz w:val="24"/>
          <w:szCs w:val="24"/>
        </w:rPr>
        <w:t>2002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6</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20</w:t>
      </w:r>
      <w:r>
        <w:rPr>
          <w:rFonts w:ascii="Arial" w:hAnsi="Arial" w:cs="Arial" w:eastAsia="Arial" w:hint="default"/>
          <w:spacing w:val="-6"/>
          <w:sz w:val="24"/>
          <w:szCs w:val="24"/>
        </w:rPr>
        <w:t> </w:t>
      </w:r>
      <w:r>
        <w:rPr>
          <w:rFonts w:ascii="宋体" w:hAnsi="宋体" w:cs="宋体" w:eastAsia="宋体" w:hint="default"/>
          <w:sz w:val="24"/>
          <w:szCs w:val="24"/>
        </w:rPr>
        <w:t>日 注册资本：</w:t>
      </w:r>
      <w:r>
        <w:rPr>
          <w:rFonts w:ascii="Arial" w:hAnsi="Arial" w:cs="Arial" w:eastAsia="Arial" w:hint="default"/>
          <w:sz w:val="24"/>
          <w:szCs w:val="24"/>
        </w:rPr>
        <w:t>1,000</w:t>
      </w:r>
      <w:r>
        <w:rPr>
          <w:rFonts w:ascii="Arial" w:hAnsi="Arial" w:cs="Arial" w:eastAsia="Arial" w:hint="default"/>
          <w:spacing w:val="-7"/>
          <w:sz w:val="24"/>
          <w:szCs w:val="24"/>
        </w:rPr>
        <w:t> </w:t>
      </w:r>
      <w:r>
        <w:rPr>
          <w:rFonts w:ascii="宋体" w:hAnsi="宋体" w:cs="宋体" w:eastAsia="宋体" w:hint="default"/>
          <w:sz w:val="24"/>
          <w:szCs w:val="24"/>
        </w:rPr>
        <w:t>万元</w:t>
      </w:r>
    </w:p>
    <w:p>
      <w:pPr>
        <w:pStyle w:val="BodyText"/>
        <w:spacing w:line="357" w:lineRule="auto" w:before="27"/>
        <w:ind w:right="1792" w:firstLine="479"/>
        <w:jc w:val="both"/>
      </w:pPr>
      <w:r>
        <w:rPr>
          <w:spacing w:val="-3"/>
        </w:rPr>
        <w:t>经营范围：计算机网络、计算机软硬件产品、电子通信产品的开发、咨询和</w:t>
      </w:r>
      <w:r>
        <w:rPr/>
        <w:t> </w:t>
      </w:r>
      <w:r>
        <w:rPr>
          <w:spacing w:val="-3"/>
        </w:rPr>
        <w:t>技术服务；销售；计算机软硬件、电子通信产品、家用电器、文化办公设备（国</w:t>
      </w:r>
      <w:r>
        <w:rPr>
          <w:spacing w:val="-105"/>
        </w:rPr>
        <w:t> </w:t>
      </w:r>
      <w:r>
        <w:rPr>
          <w:spacing w:val="-105"/>
        </w:rPr>
      </w:r>
      <w:r>
        <w:rPr>
          <w:spacing w:val="-3"/>
        </w:rPr>
        <w:t>家专营专控商品除外）；第二类增值电信业务中的信息服务业务中的信息服务业</w:t>
      </w:r>
      <w:r>
        <w:rPr>
          <w:spacing w:val="-110"/>
        </w:rPr>
        <w:t> </w:t>
      </w:r>
      <w:r>
        <w:rPr>
          <w:spacing w:val="-110"/>
        </w:rPr>
      </w:r>
      <w:r>
        <w:rPr>
          <w:spacing w:val="-3"/>
        </w:rPr>
        <w:t>务（不含固定网电话通信服务和互联网信息服务）（持有效许可证经营，有效期</w:t>
      </w:r>
      <w:r>
        <w:rPr>
          <w:spacing w:val="-110"/>
        </w:rPr>
        <w:t> </w:t>
      </w:r>
      <w:r>
        <w:rPr>
          <w:spacing w:val="-110"/>
        </w:rPr>
      </w:r>
      <w:r>
        <w:rPr/>
        <w:t>至</w:t>
      </w:r>
      <w:r>
        <w:rPr>
          <w:spacing w:val="-62"/>
        </w:rPr>
        <w:t> </w:t>
      </w:r>
      <w:r>
        <w:rPr>
          <w:rFonts w:ascii="Arial" w:hAnsi="Arial" w:cs="Arial" w:eastAsia="Arial" w:hint="default"/>
        </w:rPr>
        <w:t>2015</w:t>
      </w:r>
      <w:r>
        <w:rPr>
          <w:rFonts w:ascii="Arial" w:hAnsi="Arial" w:cs="Arial" w:eastAsia="Arial" w:hint="default"/>
          <w:spacing w:val="-7"/>
        </w:rPr>
        <w:t> </w:t>
      </w:r>
      <w:r>
        <w:rPr/>
        <w:t>年</w:t>
      </w:r>
      <w:r>
        <w:rPr>
          <w:spacing w:val="-61"/>
        </w:rPr>
        <w:t> </w:t>
      </w:r>
      <w:r>
        <w:rPr>
          <w:rFonts w:ascii="Arial" w:hAnsi="Arial" w:cs="Arial" w:eastAsia="Arial" w:hint="default"/>
        </w:rPr>
        <w:t>02</w:t>
      </w:r>
      <w:r>
        <w:rPr>
          <w:rFonts w:ascii="Arial" w:hAnsi="Arial" w:cs="Arial" w:eastAsia="Arial" w:hint="default"/>
          <w:spacing w:val="-7"/>
        </w:rPr>
        <w:t> </w:t>
      </w:r>
      <w:r>
        <w:rPr/>
        <w:t>月</w:t>
      </w:r>
      <w:r>
        <w:rPr>
          <w:spacing w:val="-64"/>
        </w:rPr>
        <w:t> </w:t>
      </w:r>
      <w:r>
        <w:rPr>
          <w:rFonts w:ascii="Arial" w:hAnsi="Arial" w:cs="Arial" w:eastAsia="Arial" w:hint="default"/>
        </w:rPr>
        <w:t>01</w:t>
      </w:r>
      <w:r>
        <w:rPr>
          <w:rFonts w:ascii="Arial" w:hAnsi="Arial" w:cs="Arial" w:eastAsia="Arial" w:hint="default"/>
          <w:spacing w:val="-7"/>
        </w:rPr>
        <w:t> </w:t>
      </w:r>
      <w:r>
        <w:rPr>
          <w:spacing w:val="-3"/>
        </w:rPr>
        <w:t>日）</w:t>
      </w:r>
      <w:r>
        <w:rPr/>
      </w:r>
    </w:p>
    <w:p>
      <w:pPr>
        <w:pStyle w:val="BodyText"/>
        <w:spacing w:line="240" w:lineRule="auto" w:before="3"/>
        <w:ind w:left="618" w:right="1787"/>
        <w:jc w:val="left"/>
      </w:pPr>
      <w:r>
        <w:rPr/>
        <w:t>主营业务：基于移动互联网的解决方案和运营服务</w:t>
      </w:r>
    </w:p>
    <w:p>
      <w:pPr>
        <w:pStyle w:val="BodyText"/>
        <w:spacing w:line="338" w:lineRule="auto" w:before="154"/>
        <w:ind w:right="1791" w:firstLine="479"/>
        <w:jc w:val="both"/>
      </w:pPr>
      <w:r>
        <w:rPr/>
        <w:t>为使公司业务在原有 </w:t>
      </w:r>
      <w:r>
        <w:rPr>
          <w:rFonts w:ascii="Arial" w:hAnsi="Arial" w:cs="Arial" w:eastAsia="Arial" w:hint="default"/>
        </w:rPr>
        <w:t>IT</w:t>
      </w:r>
      <w:r>
        <w:rPr>
          <w:rFonts w:ascii="Arial" w:hAnsi="Arial" w:cs="Arial" w:eastAsia="Arial" w:hint="default"/>
          <w:spacing w:val="-10"/>
        </w:rPr>
        <w:t> </w:t>
      </w:r>
      <w:r>
        <w:rPr/>
        <w:t>软件开发和服务的基础上，开辟移动互联网增值业 务合作运营的新模式，公司于</w:t>
      </w:r>
      <w:r>
        <w:rPr>
          <w:spacing w:val="-51"/>
        </w:rPr>
        <w:t> </w:t>
      </w:r>
      <w:r>
        <w:rPr>
          <w:rFonts w:ascii="Arial" w:hAnsi="Arial" w:cs="Arial" w:eastAsia="Arial" w:hint="default"/>
        </w:rPr>
        <w:t>2010</w:t>
      </w:r>
      <w:r>
        <w:rPr>
          <w:rFonts w:ascii="Arial" w:hAnsi="Arial" w:cs="Arial" w:eastAsia="Arial" w:hint="default"/>
          <w:spacing w:val="2"/>
        </w:rPr>
        <w:t> </w:t>
      </w:r>
      <w:r>
        <w:rPr/>
        <w:t>年</w:t>
      </w:r>
      <w:r>
        <w:rPr>
          <w:spacing w:val="-54"/>
        </w:rPr>
        <w:t> </w:t>
      </w:r>
      <w:r>
        <w:rPr>
          <w:rFonts w:ascii="Arial" w:hAnsi="Arial" w:cs="Arial" w:eastAsia="Arial" w:hint="default"/>
        </w:rPr>
        <w:t>7</w:t>
      </w:r>
      <w:r>
        <w:rPr>
          <w:rFonts w:ascii="Arial" w:hAnsi="Arial" w:cs="Arial" w:eastAsia="Arial" w:hint="default"/>
          <w:spacing w:val="2"/>
        </w:rPr>
        <w:t> </w:t>
      </w:r>
      <w:r>
        <w:rPr/>
        <w:t>月</w:t>
      </w:r>
      <w:r>
        <w:rPr>
          <w:spacing w:val="-51"/>
        </w:rPr>
        <w:t> </w:t>
      </w:r>
      <w:r>
        <w:rPr>
          <w:rFonts w:ascii="Arial" w:hAnsi="Arial" w:cs="Arial" w:eastAsia="Arial" w:hint="default"/>
        </w:rPr>
        <w:t>19</w:t>
      </w:r>
      <w:r>
        <w:rPr>
          <w:rFonts w:ascii="Arial" w:hAnsi="Arial" w:cs="Arial" w:eastAsia="Arial" w:hint="default"/>
          <w:spacing w:val="2"/>
        </w:rPr>
        <w:t> </w:t>
      </w:r>
      <w:r>
        <w:rPr/>
        <w:t>日收购了广州市易杰数码科技有 限公司</w:t>
      </w:r>
      <w:r>
        <w:rPr>
          <w:spacing w:val="22"/>
        </w:rPr>
        <w:t> </w:t>
      </w:r>
      <w:r>
        <w:rPr>
          <w:rFonts w:ascii="Arial" w:hAnsi="Arial" w:cs="Arial" w:eastAsia="Arial" w:hint="default"/>
        </w:rPr>
        <w:t>51%</w:t>
      </w:r>
      <w:r>
        <w:rPr/>
        <w:t>的股权。收购后，广州易杰和公司整合资源、协调发展，公司为进</w:t>
      </w:r>
    </w:p>
    <w:p>
      <w:pPr>
        <w:spacing w:after="0" w:line="338"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38" w:lineRule="auto" w:before="26"/>
        <w:ind w:right="1791"/>
        <w:jc w:val="both"/>
      </w:pPr>
      <w:r>
        <w:rPr/>
        <w:t>一步稳固和扩大市场占有率，实现更大的收入和盈利规模，于 </w:t>
      </w:r>
      <w:r>
        <w:rPr>
          <w:rFonts w:ascii="Arial" w:hAnsi="Arial" w:cs="Arial" w:eastAsia="Arial" w:hint="default"/>
          <w:spacing w:val="-4"/>
        </w:rPr>
        <w:t>2011 </w:t>
      </w:r>
      <w:r>
        <w:rPr/>
        <w:t>年 </w:t>
      </w:r>
      <w:r>
        <w:rPr>
          <w:rFonts w:ascii="Arial" w:hAnsi="Arial" w:cs="Arial" w:eastAsia="Arial" w:hint="default"/>
        </w:rPr>
        <w:t>6 </w:t>
      </w:r>
      <w:r>
        <w:rPr/>
        <w:t>月</w:t>
      </w:r>
      <w:r>
        <w:rPr>
          <w:spacing w:val="-59"/>
        </w:rPr>
        <w:t> </w:t>
      </w:r>
      <w:r>
        <w:rPr>
          <w:rFonts w:ascii="Arial" w:hAnsi="Arial" w:cs="Arial" w:eastAsia="Arial" w:hint="default"/>
        </w:rPr>
        <w:t>24</w:t>
      </w:r>
      <w:r>
        <w:rPr>
          <w:rFonts w:ascii="Arial" w:hAnsi="Arial" w:cs="Arial" w:eastAsia="Arial" w:hint="default"/>
          <w:w w:val="99"/>
        </w:rPr>
        <w:t> </w:t>
      </w:r>
      <w:r>
        <w:rPr/>
        <w:t>日收购了广州市易杰数码科技有限公司</w:t>
      </w:r>
      <w:r>
        <w:rPr>
          <w:spacing w:val="23"/>
        </w:rPr>
        <w:t> </w:t>
      </w:r>
      <w:r>
        <w:rPr>
          <w:rFonts w:ascii="Arial" w:hAnsi="Arial" w:cs="Arial" w:eastAsia="Arial" w:hint="default"/>
        </w:rPr>
        <w:t>19%</w:t>
      </w:r>
      <w:r>
        <w:rPr/>
        <w:t>的股权，广州市易杰数码科技有限</w:t>
      </w:r>
      <w:r>
        <w:rPr>
          <w:spacing w:val="-118"/>
        </w:rPr>
        <w:t> </w:t>
      </w:r>
      <w:r>
        <w:rPr>
          <w:spacing w:val="-118"/>
        </w:rPr>
      </w:r>
      <w:r>
        <w:rPr/>
        <w:t>公司成为了天源迪科控股</w:t>
      </w:r>
      <w:r>
        <w:rPr>
          <w:spacing w:val="-61"/>
        </w:rPr>
        <w:t> </w:t>
      </w:r>
      <w:r>
        <w:rPr>
          <w:rFonts w:ascii="Arial" w:hAnsi="Arial" w:cs="Arial" w:eastAsia="Arial" w:hint="default"/>
        </w:rPr>
        <w:t>70%</w:t>
      </w:r>
      <w:r>
        <w:rPr/>
        <w:t>的子公司。</w:t>
      </w:r>
    </w:p>
    <w:p>
      <w:pPr>
        <w:pStyle w:val="BodyText"/>
        <w:spacing w:line="240" w:lineRule="auto" w:before="27"/>
        <w:ind w:left="618" w:right="1661"/>
        <w:jc w:val="left"/>
      </w:pPr>
      <w:r>
        <w:rPr/>
        <w:t>经中审国际会计师事务所有限公司审计，截至</w:t>
      </w:r>
      <w:r>
        <w:rPr>
          <w:spacing w:val="-64"/>
        </w:rPr>
        <w:t> </w:t>
      </w:r>
      <w:r>
        <w:rPr>
          <w:rFonts w:ascii="Arial" w:hAnsi="Arial" w:cs="Arial" w:eastAsia="Arial" w:hint="default"/>
          <w:spacing w:val="-5"/>
        </w:rPr>
        <w:t>2011</w:t>
      </w:r>
      <w:r>
        <w:rPr>
          <w:rFonts w:ascii="Arial" w:hAnsi="Arial" w:cs="Arial" w:eastAsia="Arial" w:hint="default"/>
          <w:spacing w:val="-11"/>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1"/>
        </w:rPr>
        <w:t> </w:t>
      </w:r>
      <w:r>
        <w:rPr>
          <w:spacing w:val="-7"/>
        </w:rPr>
        <w:t>日，广州市</w:t>
      </w:r>
    </w:p>
    <w:p>
      <w:pPr>
        <w:pStyle w:val="BodyText"/>
        <w:spacing w:line="240" w:lineRule="auto" w:before="134"/>
        <w:ind w:right="0"/>
        <w:jc w:val="both"/>
      </w:pPr>
      <w:r>
        <w:rPr/>
        <w:t>易杰数码科技有限公司总资产</w:t>
      </w:r>
      <w:r>
        <w:rPr>
          <w:spacing w:val="-60"/>
        </w:rPr>
        <w:t> </w:t>
      </w:r>
      <w:r>
        <w:rPr>
          <w:rFonts w:ascii="Arial" w:hAnsi="Arial" w:cs="Arial" w:eastAsia="Arial" w:hint="default"/>
        </w:rPr>
        <w:t>5,180.32</w:t>
      </w:r>
      <w:r>
        <w:rPr>
          <w:rFonts w:ascii="Arial" w:hAnsi="Arial" w:cs="Arial" w:eastAsia="Arial" w:hint="default"/>
          <w:spacing w:val="-5"/>
        </w:rPr>
        <w:t> </w:t>
      </w:r>
      <w:r>
        <w:rPr>
          <w:spacing w:val="-4"/>
        </w:rPr>
        <w:t>万元，净资产</w:t>
      </w:r>
      <w:r>
        <w:rPr>
          <w:spacing w:val="-60"/>
        </w:rPr>
        <w:t> </w:t>
      </w:r>
      <w:r>
        <w:rPr>
          <w:rFonts w:ascii="Arial" w:hAnsi="Arial" w:cs="Arial" w:eastAsia="Arial" w:hint="default"/>
        </w:rPr>
        <w:t>4,897.48</w:t>
      </w:r>
      <w:r>
        <w:rPr>
          <w:rFonts w:ascii="Arial" w:hAnsi="Arial" w:cs="Arial" w:eastAsia="Arial" w:hint="default"/>
          <w:spacing w:val="-5"/>
        </w:rPr>
        <w:t> </w:t>
      </w:r>
      <w:r>
        <w:rPr>
          <w:spacing w:val="-4"/>
        </w:rPr>
        <w:t>万元，实现营业</w:t>
      </w:r>
    </w:p>
    <w:p>
      <w:pPr>
        <w:pStyle w:val="BodyText"/>
        <w:spacing w:line="343" w:lineRule="auto"/>
        <w:ind w:right="1788"/>
        <w:jc w:val="both"/>
      </w:pPr>
      <w:r>
        <w:rPr/>
        <w:t>总收入</w:t>
      </w:r>
      <w:r>
        <w:rPr>
          <w:spacing w:val="-44"/>
        </w:rPr>
        <w:t> </w:t>
      </w:r>
      <w:r>
        <w:rPr>
          <w:rFonts w:ascii="Arial" w:hAnsi="Arial" w:cs="Arial" w:eastAsia="Arial" w:hint="default"/>
        </w:rPr>
        <w:t>5,037.30</w:t>
      </w:r>
      <w:r>
        <w:rPr>
          <w:rFonts w:ascii="Arial" w:hAnsi="Arial" w:cs="Arial" w:eastAsia="Arial" w:hint="default"/>
          <w:spacing w:val="11"/>
        </w:rPr>
        <w:t> </w:t>
      </w:r>
      <w:r>
        <w:rPr/>
        <w:t>万元，净利润</w:t>
      </w:r>
      <w:r>
        <w:rPr>
          <w:spacing w:val="-44"/>
        </w:rPr>
        <w:t> </w:t>
      </w:r>
      <w:r>
        <w:rPr>
          <w:rFonts w:ascii="Arial" w:hAnsi="Arial" w:cs="Arial" w:eastAsia="Arial" w:hint="default"/>
        </w:rPr>
        <w:t>2,806.27</w:t>
      </w:r>
      <w:r>
        <w:rPr>
          <w:rFonts w:ascii="Arial" w:hAnsi="Arial" w:cs="Arial" w:eastAsia="Arial" w:hint="default"/>
          <w:spacing w:val="11"/>
        </w:rPr>
        <w:t> </w:t>
      </w:r>
      <w:r>
        <w:rPr/>
        <w:t>万元。归属于母公司利润</w:t>
      </w:r>
      <w:r>
        <w:rPr>
          <w:spacing w:val="-43"/>
        </w:rPr>
        <w:t> </w:t>
      </w:r>
      <w:r>
        <w:rPr>
          <w:rFonts w:ascii="Arial" w:hAnsi="Arial" w:cs="Arial" w:eastAsia="Arial" w:hint="default"/>
        </w:rPr>
        <w:t>1,877.82</w:t>
      </w:r>
      <w:r>
        <w:rPr>
          <w:rFonts w:ascii="Arial" w:hAnsi="Arial" w:cs="Arial" w:eastAsia="Arial" w:hint="default"/>
          <w:spacing w:val="11"/>
        </w:rPr>
        <w:t> </w:t>
      </w:r>
      <w:r>
        <w:rPr/>
        <w:t>万 元，净利润增长了</w:t>
      </w:r>
      <w:r>
        <w:rPr>
          <w:spacing w:val="7"/>
        </w:rPr>
        <w:t> </w:t>
      </w:r>
      <w:r>
        <w:rPr>
          <w:rFonts w:ascii="Arial" w:hAnsi="Arial" w:cs="Arial" w:eastAsia="Arial" w:hint="default"/>
        </w:rPr>
        <w:t>310.37</w:t>
      </w:r>
      <w:r>
        <w:rPr/>
        <w:t>％。主要原因为运营服务收入较去年同期增长较快， </w:t>
      </w:r>
      <w:r>
        <w:rPr>
          <w:spacing w:val="-3"/>
        </w:rPr>
        <w:t>同时，广州易杰联合合作伙伴开拓海外市场，为海外运营商提供基于移动互联网</w:t>
      </w:r>
      <w:r>
        <w:rPr>
          <w:spacing w:val="-103"/>
        </w:rPr>
        <w:t> </w:t>
      </w:r>
      <w:r>
        <w:rPr>
          <w:spacing w:val="-103"/>
        </w:rPr>
      </w:r>
      <w:r>
        <w:rPr/>
        <w:t>的解决方案，使公司业务规模迅速扩张，销售收入和利润大幅增长。</w:t>
      </w:r>
    </w:p>
    <w:p>
      <w:pPr>
        <w:spacing w:line="240" w:lineRule="auto" w:before="6"/>
        <w:rPr>
          <w:rFonts w:ascii="宋体" w:hAnsi="宋体" w:cs="宋体" w:eastAsia="宋体" w:hint="default"/>
          <w:sz w:val="35"/>
          <w:szCs w:val="35"/>
        </w:rPr>
      </w:pPr>
    </w:p>
    <w:p>
      <w:pPr>
        <w:spacing w:line="338" w:lineRule="auto" w:before="0"/>
        <w:ind w:left="618" w:right="6099"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2</w:t>
      </w:r>
      <w:r>
        <w:rPr>
          <w:rFonts w:ascii="宋体" w:hAnsi="宋体" w:cs="宋体" w:eastAsia="宋体" w:hint="default"/>
          <w:b/>
          <w:bCs/>
          <w:sz w:val="24"/>
          <w:szCs w:val="24"/>
        </w:rPr>
        <w:t>）广州易星信息科技有限公司</w:t>
      </w:r>
      <w:r>
        <w:rPr>
          <w:rFonts w:ascii="宋体" w:hAnsi="宋体" w:cs="宋体" w:eastAsia="宋体" w:hint="default"/>
          <w:b/>
          <w:bCs/>
          <w:w w:val="99"/>
          <w:sz w:val="24"/>
          <w:szCs w:val="24"/>
        </w:rPr>
        <w:t> </w:t>
      </w:r>
      <w:r>
        <w:rPr>
          <w:rFonts w:ascii="宋体" w:hAnsi="宋体" w:cs="宋体" w:eastAsia="宋体" w:hint="default"/>
          <w:sz w:val="24"/>
          <w:szCs w:val="24"/>
        </w:rPr>
        <w:t>成立日期：</w:t>
      </w:r>
      <w:r>
        <w:rPr>
          <w:rFonts w:ascii="Arial" w:hAnsi="Arial" w:cs="Arial" w:eastAsia="Arial" w:hint="default"/>
          <w:sz w:val="24"/>
          <w:szCs w:val="24"/>
        </w:rPr>
        <w:t>2007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4</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13</w:t>
      </w:r>
      <w:r>
        <w:rPr>
          <w:rFonts w:ascii="Arial" w:hAnsi="Arial" w:cs="Arial" w:eastAsia="Arial" w:hint="default"/>
          <w:spacing w:val="-7"/>
          <w:sz w:val="24"/>
          <w:szCs w:val="24"/>
        </w:rPr>
        <w:t> </w:t>
      </w:r>
      <w:r>
        <w:rPr>
          <w:rFonts w:ascii="宋体" w:hAnsi="宋体" w:cs="宋体" w:eastAsia="宋体" w:hint="default"/>
          <w:sz w:val="24"/>
          <w:szCs w:val="24"/>
        </w:rPr>
        <w:t>日 注册资本：</w:t>
      </w:r>
      <w:r>
        <w:rPr>
          <w:rFonts w:ascii="Arial" w:hAnsi="Arial" w:cs="Arial" w:eastAsia="Arial" w:hint="default"/>
          <w:sz w:val="24"/>
          <w:szCs w:val="24"/>
        </w:rPr>
        <w:t>1,700</w:t>
      </w:r>
      <w:r>
        <w:rPr>
          <w:rFonts w:ascii="Arial" w:hAnsi="Arial" w:cs="Arial" w:eastAsia="Arial" w:hint="default"/>
          <w:spacing w:val="-7"/>
          <w:sz w:val="24"/>
          <w:szCs w:val="24"/>
        </w:rPr>
        <w:t> </w:t>
      </w:r>
      <w:r>
        <w:rPr>
          <w:rFonts w:ascii="宋体" w:hAnsi="宋体" w:cs="宋体" w:eastAsia="宋体" w:hint="default"/>
          <w:sz w:val="24"/>
          <w:szCs w:val="24"/>
        </w:rPr>
        <w:t>万元</w:t>
      </w:r>
    </w:p>
    <w:p>
      <w:pPr>
        <w:pStyle w:val="BodyText"/>
        <w:spacing w:line="355" w:lineRule="auto" w:before="27"/>
        <w:ind w:right="1788" w:firstLine="479"/>
        <w:jc w:val="left"/>
      </w:pPr>
      <w:r>
        <w:rPr>
          <w:spacing w:val="-3"/>
        </w:rPr>
        <w:t>经营范围：计算机软件开发、系统集成及信息服务、电子设备的研究开发和</w:t>
      </w:r>
      <w:r>
        <w:rPr/>
        <w:t> 销售。</w:t>
      </w:r>
    </w:p>
    <w:p>
      <w:pPr>
        <w:pStyle w:val="BodyText"/>
        <w:spacing w:line="338" w:lineRule="auto" w:before="38"/>
        <w:ind w:left="618" w:right="1778"/>
        <w:jc w:val="left"/>
      </w:pPr>
      <w:r>
        <w:rPr/>
        <w:t>主营业务：车险移动查勘系统等基于保险公司</w:t>
      </w:r>
      <w:r>
        <w:rPr>
          <w:spacing w:val="-59"/>
        </w:rPr>
        <w:t> </w:t>
      </w:r>
      <w:r>
        <w:rPr>
          <w:rFonts w:ascii="Arial" w:hAnsi="Arial" w:cs="Arial" w:eastAsia="Arial" w:hint="default"/>
        </w:rPr>
        <w:t>3G</w:t>
      </w:r>
      <w:r>
        <w:rPr>
          <w:rFonts w:ascii="Arial" w:hAnsi="Arial" w:cs="Arial" w:eastAsia="Arial" w:hint="default"/>
          <w:spacing w:val="-7"/>
        </w:rPr>
        <w:t> </w:t>
      </w:r>
      <w:r>
        <w:rPr/>
        <w:t>应用的解决方案 金融保险行业是 </w:t>
      </w:r>
      <w:r>
        <w:rPr>
          <w:rFonts w:ascii="Arial" w:hAnsi="Arial" w:cs="Arial" w:eastAsia="Arial" w:hint="default"/>
        </w:rPr>
        <w:t>IT</w:t>
      </w:r>
      <w:r>
        <w:rPr>
          <w:rFonts w:ascii="Arial" w:hAnsi="Arial" w:cs="Arial" w:eastAsia="Arial" w:hint="default"/>
          <w:spacing w:val="-10"/>
        </w:rPr>
        <w:t> </w:t>
      </w:r>
      <w:r>
        <w:rPr/>
        <w:t>服务的重要市场，公司为完善战略布局，提高核心竞争</w:t>
      </w:r>
    </w:p>
    <w:p>
      <w:pPr>
        <w:pStyle w:val="BodyText"/>
        <w:spacing w:line="338" w:lineRule="auto" w:before="27"/>
        <w:ind w:right="1791"/>
        <w:jc w:val="both"/>
      </w:pPr>
      <w:r>
        <w:rPr/>
        <w:t>力，于</w:t>
      </w:r>
      <w:r>
        <w:rPr>
          <w:spacing w:val="-59"/>
        </w:rPr>
        <w:t> </w:t>
      </w:r>
      <w:r>
        <w:rPr>
          <w:rFonts w:ascii="Arial" w:hAnsi="Arial" w:cs="Arial" w:eastAsia="Arial" w:hint="default"/>
          <w:spacing w:val="-5"/>
        </w:rPr>
        <w:t>2011 </w:t>
      </w:r>
      <w:r>
        <w:rPr/>
        <w:t>年</w:t>
      </w:r>
      <w:r>
        <w:rPr>
          <w:spacing w:val="-61"/>
        </w:rPr>
        <w:t> </w:t>
      </w:r>
      <w:r>
        <w:rPr>
          <w:rFonts w:ascii="Arial" w:hAnsi="Arial" w:cs="Arial" w:eastAsia="Arial" w:hint="default"/>
        </w:rPr>
        <w:t>3</w:t>
      </w:r>
      <w:r>
        <w:rPr>
          <w:rFonts w:ascii="Arial" w:hAnsi="Arial" w:cs="Arial" w:eastAsia="Arial" w:hint="default"/>
          <w:spacing w:val="-5"/>
        </w:rPr>
        <w:t> </w:t>
      </w:r>
      <w:r>
        <w:rPr/>
        <w:t>月</w:t>
      </w:r>
      <w:r>
        <w:rPr>
          <w:spacing w:val="-58"/>
        </w:rPr>
        <w:t> </w:t>
      </w:r>
      <w:r>
        <w:rPr>
          <w:rFonts w:ascii="Arial" w:hAnsi="Arial" w:cs="Arial" w:eastAsia="Arial" w:hint="default"/>
        </w:rPr>
        <w:t>10</w:t>
      </w:r>
      <w:r>
        <w:rPr>
          <w:rFonts w:ascii="Arial" w:hAnsi="Arial" w:cs="Arial" w:eastAsia="Arial" w:hint="default"/>
          <w:spacing w:val="-5"/>
        </w:rPr>
        <w:t> </w:t>
      </w:r>
      <w:r>
        <w:rPr/>
        <w:t>日收购了广州易星信息科技有限公司</w:t>
      </w:r>
      <w:r>
        <w:rPr>
          <w:spacing w:val="-59"/>
        </w:rPr>
        <w:t> </w:t>
      </w:r>
      <w:r>
        <w:rPr>
          <w:rFonts w:ascii="Arial" w:hAnsi="Arial" w:cs="Arial" w:eastAsia="Arial" w:hint="default"/>
        </w:rPr>
        <w:t>51%</w:t>
      </w:r>
      <w:r>
        <w:rPr/>
        <w:t>的股权，广州 易星信息科技有限公司成为了天源迪科控股</w:t>
      </w:r>
      <w:r>
        <w:rPr>
          <w:spacing w:val="-61"/>
        </w:rPr>
        <w:t> </w:t>
      </w:r>
      <w:r>
        <w:rPr>
          <w:rFonts w:ascii="Arial" w:hAnsi="Arial" w:cs="Arial" w:eastAsia="Arial" w:hint="default"/>
        </w:rPr>
        <w:t>51%</w:t>
      </w:r>
      <w:r>
        <w:rPr/>
        <w:t>的子公司。</w:t>
      </w:r>
    </w:p>
    <w:p>
      <w:pPr>
        <w:pStyle w:val="BodyText"/>
        <w:spacing w:line="240" w:lineRule="auto" w:before="24"/>
        <w:ind w:left="618" w:right="1661"/>
        <w:jc w:val="left"/>
      </w:pPr>
      <w:r>
        <w:rPr/>
        <w:t>经中审国际会计师事务所有限公司审计，截至</w:t>
      </w:r>
      <w:r>
        <w:rPr>
          <w:spacing w:val="-64"/>
        </w:rPr>
        <w:t> </w:t>
      </w:r>
      <w:r>
        <w:rPr>
          <w:rFonts w:ascii="Arial" w:hAnsi="Arial" w:cs="Arial" w:eastAsia="Arial" w:hint="default"/>
          <w:spacing w:val="-5"/>
        </w:rPr>
        <w:t>2011</w:t>
      </w:r>
      <w:r>
        <w:rPr>
          <w:rFonts w:ascii="Arial" w:hAnsi="Arial" w:cs="Arial" w:eastAsia="Arial" w:hint="default"/>
          <w:spacing w:val="-11"/>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1"/>
        </w:rPr>
        <w:t> </w:t>
      </w:r>
      <w:r>
        <w:rPr>
          <w:spacing w:val="-7"/>
        </w:rPr>
        <w:t>日，广州易</w:t>
      </w:r>
    </w:p>
    <w:p>
      <w:pPr>
        <w:pStyle w:val="BodyText"/>
        <w:spacing w:line="240" w:lineRule="auto"/>
        <w:ind w:right="0"/>
        <w:jc w:val="both"/>
      </w:pPr>
      <w:r>
        <w:rPr/>
        <w:t>星信息科技有限公司总资产</w:t>
      </w:r>
      <w:r>
        <w:rPr>
          <w:spacing w:val="-58"/>
        </w:rPr>
        <w:t> </w:t>
      </w:r>
      <w:r>
        <w:rPr>
          <w:rFonts w:ascii="Arial" w:hAnsi="Arial" w:cs="Arial" w:eastAsia="Arial" w:hint="default"/>
        </w:rPr>
        <w:t>781.10</w:t>
      </w:r>
      <w:r>
        <w:rPr>
          <w:rFonts w:ascii="Arial" w:hAnsi="Arial" w:cs="Arial" w:eastAsia="Arial" w:hint="default"/>
          <w:spacing w:val="-3"/>
        </w:rPr>
        <w:t> </w:t>
      </w:r>
      <w:r>
        <w:rPr>
          <w:spacing w:val="-11"/>
        </w:rPr>
        <w:t>万元，净资产</w:t>
      </w:r>
      <w:r>
        <w:rPr>
          <w:spacing w:val="-58"/>
        </w:rPr>
        <w:t> </w:t>
      </w:r>
      <w:r>
        <w:rPr>
          <w:rFonts w:ascii="Arial" w:hAnsi="Arial" w:cs="Arial" w:eastAsia="Arial" w:hint="default"/>
        </w:rPr>
        <w:t>746.05</w:t>
      </w:r>
      <w:r>
        <w:rPr>
          <w:rFonts w:ascii="Arial" w:hAnsi="Arial" w:cs="Arial" w:eastAsia="Arial" w:hint="default"/>
          <w:spacing w:val="-3"/>
        </w:rPr>
        <w:t> </w:t>
      </w:r>
      <w:r>
        <w:rPr>
          <w:spacing w:val="-7"/>
        </w:rPr>
        <w:t>万元，实现营业总收入</w:t>
      </w:r>
    </w:p>
    <w:p>
      <w:pPr>
        <w:pStyle w:val="BodyText"/>
        <w:spacing w:line="338" w:lineRule="auto" w:before="134"/>
        <w:ind w:left="618" w:right="1688" w:hanging="480"/>
        <w:jc w:val="left"/>
      </w:pPr>
      <w:r>
        <w:rPr>
          <w:rFonts w:ascii="Arial" w:hAnsi="Arial" w:cs="Arial" w:eastAsia="Arial" w:hint="default"/>
        </w:rPr>
        <w:t>244.54 </w:t>
      </w:r>
      <w:r>
        <w:rPr/>
        <w:t>万元，净利润</w:t>
      </w:r>
      <w:r>
        <w:rPr>
          <w:rFonts w:ascii="Arial" w:hAnsi="Arial" w:cs="Arial" w:eastAsia="Arial" w:hint="default"/>
        </w:rPr>
        <w:t>-461.19 </w:t>
      </w:r>
      <w:r>
        <w:rPr/>
        <w:t>万元，其中归属于母公司净利润</w:t>
      </w:r>
      <w:r>
        <w:rPr>
          <w:rFonts w:ascii="Arial" w:hAnsi="Arial" w:cs="Arial" w:eastAsia="Arial" w:hint="default"/>
        </w:rPr>
        <w:t>-171.68</w:t>
      </w:r>
      <w:r>
        <w:rPr>
          <w:rFonts w:ascii="Arial" w:hAnsi="Arial" w:cs="Arial" w:eastAsia="Arial" w:hint="default"/>
          <w:spacing w:val="-20"/>
        </w:rPr>
        <w:t> </w:t>
      </w:r>
      <w:r>
        <w:rPr/>
        <w:t>万元。 公司收购广州易星公司，主要目的是布局保险行业，扩大公司的业务范围，</w:t>
      </w:r>
    </w:p>
    <w:p>
      <w:pPr>
        <w:pStyle w:val="BodyText"/>
        <w:spacing w:line="357" w:lineRule="auto" w:before="53"/>
        <w:ind w:right="1792"/>
        <w:jc w:val="both"/>
      </w:pPr>
      <w:r>
        <w:rPr>
          <w:spacing w:val="-3"/>
        </w:rPr>
        <w:t>由于易星公司处于移动保险业务的初始阶段，大部分产品与服务已经提供，收入</w:t>
      </w:r>
      <w:r>
        <w:rPr>
          <w:spacing w:val="-103"/>
        </w:rPr>
        <w:t> </w:t>
      </w:r>
      <w:r>
        <w:rPr>
          <w:spacing w:val="-103"/>
        </w:rPr>
      </w:r>
      <w:r>
        <w:rPr/>
        <w:t>暂时没有确认，导致</w:t>
      </w:r>
      <w:r>
        <w:rPr>
          <w:spacing w:val="-60"/>
        </w:rPr>
        <w:t> </w:t>
      </w:r>
      <w:r>
        <w:rPr>
          <w:rFonts w:ascii="Arial" w:hAnsi="Arial" w:cs="Arial" w:eastAsia="Arial" w:hint="default"/>
          <w:spacing w:val="-5"/>
        </w:rPr>
        <w:t>2011</w:t>
      </w:r>
      <w:r>
        <w:rPr>
          <w:rFonts w:ascii="Arial" w:hAnsi="Arial" w:cs="Arial" w:eastAsia="Arial" w:hint="default"/>
          <w:spacing w:val="-6"/>
        </w:rPr>
        <w:t> </w:t>
      </w:r>
      <w:r>
        <w:rPr/>
        <w:t>年净利润出现亏损。</w:t>
      </w:r>
    </w:p>
    <w:p>
      <w:pPr>
        <w:spacing w:line="240" w:lineRule="auto" w:before="13"/>
        <w:rPr>
          <w:rFonts w:ascii="宋体" w:hAnsi="宋体" w:cs="宋体" w:eastAsia="宋体" w:hint="default"/>
          <w:sz w:val="31"/>
          <w:szCs w:val="31"/>
        </w:rPr>
      </w:pPr>
    </w:p>
    <w:p>
      <w:pPr>
        <w:pStyle w:val="BodyText"/>
        <w:spacing w:line="355" w:lineRule="auto" w:before="0"/>
        <w:ind w:right="1788" w:firstLine="479"/>
        <w:jc w:val="left"/>
      </w:pPr>
      <w:r>
        <w:rPr>
          <w:spacing w:val="-3"/>
        </w:rPr>
        <w:t>天源迪科的参股公司深圳市金华威数码科技有限公司、深圳市汇巨信息技术</w:t>
      </w:r>
      <w:r>
        <w:rPr/>
        <w:t> 有限公司和北京信邦安达科技有限公司的具体情况如下：</w:t>
      </w:r>
    </w:p>
    <w:p>
      <w:pPr>
        <w:spacing w:line="338" w:lineRule="auto" w:before="38"/>
        <w:ind w:left="618" w:right="561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1</w:t>
      </w:r>
      <w:r>
        <w:rPr>
          <w:rFonts w:ascii="宋体" w:hAnsi="宋体" w:cs="宋体" w:eastAsia="宋体" w:hint="default"/>
          <w:b/>
          <w:bCs/>
          <w:sz w:val="24"/>
          <w:szCs w:val="24"/>
        </w:rPr>
        <w:t>）深圳市金华威数码科技有限公司</w:t>
      </w:r>
      <w:r>
        <w:rPr>
          <w:rFonts w:ascii="宋体" w:hAnsi="宋体" w:cs="宋体" w:eastAsia="宋体" w:hint="default"/>
          <w:b/>
          <w:bCs/>
          <w:w w:val="99"/>
          <w:sz w:val="24"/>
          <w:szCs w:val="24"/>
        </w:rPr>
        <w:t> </w:t>
      </w:r>
      <w:r>
        <w:rPr>
          <w:rFonts w:ascii="宋体" w:hAnsi="宋体" w:cs="宋体" w:eastAsia="宋体" w:hint="default"/>
          <w:sz w:val="24"/>
          <w:szCs w:val="24"/>
        </w:rPr>
        <w:t>成立日期：</w:t>
      </w:r>
      <w:r>
        <w:rPr>
          <w:rFonts w:ascii="Arial" w:hAnsi="Arial" w:cs="Arial" w:eastAsia="Arial" w:hint="default"/>
          <w:sz w:val="24"/>
          <w:szCs w:val="24"/>
        </w:rPr>
        <w:t>2008</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5</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23</w:t>
      </w:r>
      <w:r>
        <w:rPr>
          <w:rFonts w:ascii="Arial" w:hAnsi="Arial" w:cs="Arial" w:eastAsia="Arial" w:hint="default"/>
          <w:spacing w:val="-7"/>
          <w:sz w:val="24"/>
          <w:szCs w:val="24"/>
        </w:rPr>
        <w:t> </w:t>
      </w:r>
      <w:r>
        <w:rPr>
          <w:rFonts w:ascii="宋体" w:hAnsi="宋体" w:cs="宋体" w:eastAsia="宋体" w:hint="default"/>
          <w:sz w:val="24"/>
          <w:szCs w:val="24"/>
        </w:rPr>
        <w:t>日</w:t>
      </w:r>
    </w:p>
    <w:p>
      <w:pPr>
        <w:spacing w:after="0" w:line="338" w:lineRule="auto"/>
        <w:jc w:val="left"/>
        <w:rPr>
          <w:rFonts w:ascii="宋体" w:hAnsi="宋体" w:cs="宋体" w:eastAsia="宋体" w:hint="default"/>
          <w:sz w:val="24"/>
          <w:szCs w:val="24"/>
        </w:rPr>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38" w:lineRule="auto" w:before="26"/>
        <w:ind w:left="618" w:right="1787"/>
        <w:jc w:val="left"/>
      </w:pPr>
      <w:r>
        <w:rPr/>
        <w:t>注册资本：</w:t>
      </w:r>
      <w:r>
        <w:rPr>
          <w:rFonts w:ascii="Arial" w:hAnsi="Arial" w:cs="Arial" w:eastAsia="Arial" w:hint="default"/>
        </w:rPr>
        <w:t>2,000</w:t>
      </w:r>
      <w:r>
        <w:rPr>
          <w:rFonts w:ascii="Arial" w:hAnsi="Arial" w:cs="Arial" w:eastAsia="Arial" w:hint="default"/>
          <w:spacing w:val="-5"/>
        </w:rPr>
        <w:t> </w:t>
      </w:r>
      <w:r>
        <w:rPr/>
        <w:t>万元 </w:t>
      </w:r>
      <w:r>
        <w:rPr>
          <w:spacing w:val="-3"/>
        </w:rPr>
        <w:t>经营范围：计算机软硬件产品、楼宇智能化产品、通讯产品及其配套设备的</w:t>
      </w:r>
    </w:p>
    <w:p>
      <w:pPr>
        <w:pStyle w:val="BodyText"/>
        <w:spacing w:line="357" w:lineRule="auto" w:before="53"/>
        <w:ind w:right="1787"/>
        <w:jc w:val="left"/>
      </w:pPr>
      <w:r>
        <w:rPr>
          <w:spacing w:val="-3"/>
        </w:rPr>
        <w:t>技术开发和销售；电子产品、通讯器材、机械设备的购销及其他国内商业、物资</w:t>
      </w:r>
      <w:r>
        <w:rPr>
          <w:spacing w:val="-103"/>
        </w:rPr>
        <w:t> </w:t>
      </w:r>
      <w:r>
        <w:rPr>
          <w:spacing w:val="-103"/>
        </w:rPr>
      </w:r>
      <w:r>
        <w:rPr>
          <w:spacing w:val="-8"/>
        </w:rPr>
        <w:t>供销业（不含专营、专控和专卖商品）；信息咨询（不含限制项目）。</w:t>
      </w:r>
    </w:p>
    <w:p>
      <w:pPr>
        <w:pStyle w:val="BodyText"/>
        <w:spacing w:line="338" w:lineRule="auto" w:before="34"/>
        <w:ind w:left="618" w:right="1661"/>
        <w:jc w:val="left"/>
      </w:pPr>
      <w:r>
        <w:rPr/>
        <w:t>主营业务：</w:t>
      </w:r>
      <w:r>
        <w:rPr>
          <w:rFonts w:ascii="Arial" w:hAnsi="Arial" w:cs="Arial" w:eastAsia="Arial" w:hint="default"/>
        </w:rPr>
        <w:t>ICT</w:t>
      </w:r>
      <w:r>
        <w:rPr>
          <w:rFonts w:ascii="Arial" w:hAnsi="Arial" w:cs="Arial" w:eastAsia="Arial" w:hint="default"/>
          <w:spacing w:val="-5"/>
        </w:rPr>
        <w:t> </w:t>
      </w:r>
      <w:r>
        <w:rPr/>
        <w:t>产品的增值分销 </w:t>
      </w:r>
      <w:r>
        <w:rPr>
          <w:spacing w:val="-7"/>
        </w:rPr>
        <w:t>公司为完善战略布局，提高销售收入，进一步加强品牌影响力和核心竞争力，</w:t>
      </w:r>
    </w:p>
    <w:p>
      <w:pPr>
        <w:pStyle w:val="BodyText"/>
        <w:spacing w:line="240" w:lineRule="auto" w:before="53"/>
        <w:ind w:right="1787"/>
        <w:jc w:val="left"/>
      </w:pPr>
      <w:r>
        <w:rPr/>
        <w:t>于</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w:t>
      </w:r>
      <w:r>
        <w:rPr>
          <w:spacing w:val="-64"/>
        </w:rPr>
        <w:t> </w:t>
      </w:r>
      <w:r>
        <w:rPr>
          <w:rFonts w:ascii="Arial" w:hAnsi="Arial" w:cs="Arial" w:eastAsia="Arial" w:hint="default"/>
        </w:rPr>
        <w:t>2</w:t>
      </w:r>
      <w:r>
        <w:rPr>
          <w:rFonts w:ascii="Arial" w:hAnsi="Arial" w:cs="Arial" w:eastAsia="Arial" w:hint="default"/>
          <w:spacing w:val="-7"/>
        </w:rPr>
        <w:t> </w:t>
      </w:r>
      <w:r>
        <w:rPr/>
        <w:t>日收购了深圳市金华威数码科技有限公司</w:t>
      </w:r>
      <w:r>
        <w:rPr>
          <w:spacing w:val="-60"/>
        </w:rPr>
        <w:t> </w:t>
      </w:r>
      <w:r>
        <w:rPr>
          <w:rFonts w:ascii="Arial" w:hAnsi="Arial" w:cs="Arial" w:eastAsia="Arial" w:hint="default"/>
        </w:rPr>
        <w:t>45%</w:t>
      </w:r>
      <w:r>
        <w:rPr/>
        <w:t>的股权。</w:t>
      </w:r>
    </w:p>
    <w:p>
      <w:pPr>
        <w:pStyle w:val="BodyText"/>
        <w:spacing w:line="240" w:lineRule="auto"/>
        <w:ind w:left="618" w:right="1661"/>
        <w:jc w:val="left"/>
      </w:pPr>
      <w:r>
        <w:rPr/>
        <w:t>经中审国际会计师事务所有限公司审计，截至</w:t>
      </w:r>
      <w:r>
        <w:rPr>
          <w:spacing w:val="-64"/>
        </w:rPr>
        <w:t> </w:t>
      </w:r>
      <w:r>
        <w:rPr>
          <w:rFonts w:ascii="Arial" w:hAnsi="Arial" w:cs="Arial" w:eastAsia="Arial" w:hint="default"/>
          <w:spacing w:val="-5"/>
        </w:rPr>
        <w:t>2011</w:t>
      </w:r>
      <w:r>
        <w:rPr>
          <w:rFonts w:ascii="Arial" w:hAnsi="Arial" w:cs="Arial" w:eastAsia="Arial" w:hint="default"/>
          <w:spacing w:val="-11"/>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1"/>
        </w:rPr>
        <w:t> </w:t>
      </w:r>
      <w:r>
        <w:rPr>
          <w:spacing w:val="-7"/>
        </w:rPr>
        <w:t>日，深圳市</w:t>
      </w:r>
    </w:p>
    <w:p>
      <w:pPr>
        <w:pStyle w:val="BodyText"/>
        <w:spacing w:line="240" w:lineRule="auto" w:before="135"/>
        <w:ind w:right="1661"/>
        <w:jc w:val="left"/>
      </w:pPr>
      <w:r>
        <w:rPr/>
        <w:t>金华威数码科技有限公司总资产</w:t>
      </w:r>
      <w:r>
        <w:rPr>
          <w:spacing w:val="-60"/>
        </w:rPr>
        <w:t> </w:t>
      </w:r>
      <w:r>
        <w:rPr>
          <w:rFonts w:ascii="Arial" w:hAnsi="Arial" w:cs="Arial" w:eastAsia="Arial" w:hint="default"/>
        </w:rPr>
        <w:t>8,127.81</w:t>
      </w:r>
      <w:r>
        <w:rPr>
          <w:rFonts w:ascii="Arial" w:hAnsi="Arial" w:cs="Arial" w:eastAsia="Arial" w:hint="default"/>
          <w:spacing w:val="-5"/>
        </w:rPr>
        <w:t> </w:t>
      </w:r>
      <w:r>
        <w:rPr>
          <w:spacing w:val="-4"/>
        </w:rPr>
        <w:t>万元，净资产</w:t>
      </w:r>
      <w:r>
        <w:rPr>
          <w:spacing w:val="-60"/>
        </w:rPr>
        <w:t> </w:t>
      </w:r>
      <w:r>
        <w:rPr>
          <w:rFonts w:ascii="Arial" w:hAnsi="Arial" w:cs="Arial" w:eastAsia="Arial" w:hint="default"/>
        </w:rPr>
        <w:t>2,488.63</w:t>
      </w:r>
      <w:r>
        <w:rPr>
          <w:rFonts w:ascii="Arial" w:hAnsi="Arial" w:cs="Arial" w:eastAsia="Arial" w:hint="default"/>
          <w:spacing w:val="-8"/>
        </w:rPr>
        <w:t> </w:t>
      </w:r>
      <w:r>
        <w:rPr>
          <w:spacing w:val="-4"/>
        </w:rPr>
        <w:t>万元，实现营</w:t>
      </w:r>
    </w:p>
    <w:p>
      <w:pPr>
        <w:pStyle w:val="BodyText"/>
        <w:spacing w:line="240" w:lineRule="auto"/>
        <w:ind w:right="1787"/>
        <w:jc w:val="left"/>
      </w:pPr>
      <w:r>
        <w:rPr/>
        <w:t>业总收入</w:t>
      </w:r>
      <w:r>
        <w:rPr>
          <w:spacing w:val="-64"/>
        </w:rPr>
        <w:t> </w:t>
      </w:r>
      <w:r>
        <w:rPr>
          <w:rFonts w:ascii="Arial" w:hAnsi="Arial" w:cs="Arial" w:eastAsia="Arial" w:hint="default"/>
        </w:rPr>
        <w:t>18,489.39</w:t>
      </w:r>
      <w:r>
        <w:rPr>
          <w:rFonts w:ascii="Arial" w:hAnsi="Arial" w:cs="Arial" w:eastAsia="Arial" w:hint="default"/>
          <w:spacing w:val="-7"/>
        </w:rPr>
        <w:t> </w:t>
      </w:r>
      <w:r>
        <w:rPr/>
        <w:t>万元，净利润</w:t>
      </w:r>
      <w:r>
        <w:rPr>
          <w:spacing w:val="-63"/>
        </w:rPr>
        <w:t> </w:t>
      </w:r>
      <w:r>
        <w:rPr>
          <w:rFonts w:ascii="Arial" w:hAnsi="Arial" w:cs="Arial" w:eastAsia="Arial" w:hint="default"/>
        </w:rPr>
        <w:t>424.58</w:t>
      </w:r>
      <w:r>
        <w:rPr>
          <w:rFonts w:ascii="Arial" w:hAnsi="Arial" w:cs="Arial" w:eastAsia="Arial" w:hint="default"/>
          <w:spacing w:val="-8"/>
        </w:rPr>
        <w:t> </w:t>
      </w:r>
      <w:r>
        <w:rPr/>
        <w:t>万元，实现投资收益</w:t>
      </w:r>
      <w:r>
        <w:rPr>
          <w:spacing w:val="-63"/>
        </w:rPr>
        <w:t> </w:t>
      </w:r>
      <w:r>
        <w:rPr>
          <w:rFonts w:ascii="Arial" w:hAnsi="Arial" w:cs="Arial" w:eastAsia="Arial" w:hint="default"/>
        </w:rPr>
        <w:t>191.06</w:t>
      </w:r>
      <w:r>
        <w:rPr>
          <w:rFonts w:ascii="Arial" w:hAnsi="Arial" w:cs="Arial" w:eastAsia="Arial" w:hint="default"/>
          <w:spacing w:val="-8"/>
        </w:rPr>
        <w:t> </w:t>
      </w:r>
      <w:r>
        <w:rPr/>
        <w:t>万元。</w:t>
      </w:r>
    </w:p>
    <w:p>
      <w:pPr>
        <w:spacing w:line="338" w:lineRule="auto" w:before="134"/>
        <w:ind w:left="618" w:right="585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2</w:t>
      </w:r>
      <w:r>
        <w:rPr>
          <w:rFonts w:ascii="宋体" w:hAnsi="宋体" w:cs="宋体" w:eastAsia="宋体" w:hint="default"/>
          <w:b/>
          <w:bCs/>
          <w:sz w:val="24"/>
          <w:szCs w:val="24"/>
        </w:rPr>
        <w:t>）深圳市汇巨信息技术有限公司</w:t>
      </w:r>
      <w:r>
        <w:rPr>
          <w:rFonts w:ascii="宋体" w:hAnsi="宋体" w:cs="宋体" w:eastAsia="宋体" w:hint="default"/>
          <w:b/>
          <w:bCs/>
          <w:w w:val="99"/>
          <w:sz w:val="24"/>
          <w:szCs w:val="24"/>
        </w:rPr>
        <w:t> </w:t>
      </w:r>
      <w:r>
        <w:rPr>
          <w:rFonts w:ascii="宋体" w:hAnsi="宋体" w:cs="宋体" w:eastAsia="宋体" w:hint="default"/>
          <w:sz w:val="24"/>
          <w:szCs w:val="24"/>
        </w:rPr>
        <w:t>成立日期：</w:t>
      </w:r>
      <w:r>
        <w:rPr>
          <w:rFonts w:ascii="Arial" w:hAnsi="Arial" w:cs="Arial" w:eastAsia="Arial" w:hint="default"/>
          <w:sz w:val="24"/>
          <w:szCs w:val="24"/>
        </w:rPr>
        <w:t>2007</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8</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10</w:t>
      </w:r>
      <w:r>
        <w:rPr>
          <w:rFonts w:ascii="Arial" w:hAnsi="Arial" w:cs="Arial" w:eastAsia="Arial" w:hint="default"/>
          <w:spacing w:val="-6"/>
          <w:sz w:val="24"/>
          <w:szCs w:val="24"/>
        </w:rPr>
        <w:t> </w:t>
      </w:r>
      <w:r>
        <w:rPr>
          <w:rFonts w:ascii="宋体" w:hAnsi="宋体" w:cs="宋体" w:eastAsia="宋体" w:hint="default"/>
          <w:sz w:val="24"/>
          <w:szCs w:val="24"/>
        </w:rPr>
        <w:t>日 注册资本：</w:t>
      </w:r>
      <w:r>
        <w:rPr>
          <w:rFonts w:ascii="Arial" w:hAnsi="Arial" w:cs="Arial" w:eastAsia="Arial" w:hint="default"/>
          <w:sz w:val="24"/>
          <w:szCs w:val="24"/>
        </w:rPr>
        <w:t>1,600</w:t>
      </w:r>
      <w:r>
        <w:rPr>
          <w:rFonts w:ascii="Arial" w:hAnsi="Arial" w:cs="Arial" w:eastAsia="Arial" w:hint="default"/>
          <w:spacing w:val="-7"/>
          <w:sz w:val="24"/>
          <w:szCs w:val="24"/>
        </w:rPr>
        <w:t> </w:t>
      </w:r>
      <w:r>
        <w:rPr>
          <w:rFonts w:ascii="宋体" w:hAnsi="宋体" w:cs="宋体" w:eastAsia="宋体" w:hint="default"/>
          <w:sz w:val="24"/>
          <w:szCs w:val="24"/>
        </w:rPr>
        <w:t>万元</w:t>
      </w:r>
    </w:p>
    <w:p>
      <w:pPr>
        <w:pStyle w:val="BodyText"/>
        <w:spacing w:line="355" w:lineRule="auto" w:before="27"/>
        <w:ind w:right="1792" w:firstLine="479"/>
        <w:jc w:val="both"/>
      </w:pPr>
      <w:r>
        <w:rPr>
          <w:spacing w:val="-3"/>
        </w:rPr>
        <w:t>经营范围：计算机应用软件的技术开发与系统集成；计算机信息系统技术咨</w:t>
      </w:r>
      <w:r>
        <w:rPr/>
        <w:t> 询，计算机配套产品的技术咨询</w:t>
      </w:r>
    </w:p>
    <w:p>
      <w:pPr>
        <w:pStyle w:val="BodyText"/>
        <w:spacing w:line="345" w:lineRule="auto" w:before="38"/>
        <w:ind w:right="1788" w:firstLine="479"/>
        <w:jc w:val="both"/>
      </w:pPr>
      <w:r>
        <w:rPr>
          <w:spacing w:val="-3"/>
        </w:rPr>
        <w:t>公司为抢占三网融合机会，完善战略布局，通过收购在广电行业数字电视业</w:t>
      </w:r>
      <w:r>
        <w:rPr/>
        <w:t> </w:t>
      </w:r>
      <w:r>
        <w:rPr>
          <w:spacing w:val="-2"/>
        </w:rPr>
        <w:t>务运营支撑系统（</w:t>
      </w:r>
      <w:r>
        <w:rPr>
          <w:rFonts w:ascii="Arial" w:hAnsi="Arial" w:cs="Arial" w:eastAsia="Arial" w:hint="default"/>
          <w:spacing w:val="-2"/>
        </w:rPr>
        <w:t>BOSS</w:t>
      </w:r>
      <w:r>
        <w:rPr>
          <w:spacing w:val="-2"/>
        </w:rPr>
        <w:t>）具有领先技术和业务优势的深圳汇巨，快速切入广电</w:t>
      </w:r>
      <w:r>
        <w:rPr>
          <w:spacing w:val="-86"/>
        </w:rPr>
        <w:t> </w:t>
      </w:r>
      <w:r>
        <w:rPr>
          <w:spacing w:val="-86"/>
        </w:rPr>
      </w:r>
      <w:r>
        <w:rPr/>
        <w:t>行业市场，于</w:t>
      </w:r>
      <w:r>
        <w:rPr>
          <w:spacing w:val="-59"/>
        </w:rPr>
        <w:t> </w:t>
      </w:r>
      <w:r>
        <w:rPr>
          <w:rFonts w:ascii="Arial" w:hAnsi="Arial" w:cs="Arial" w:eastAsia="Arial" w:hint="default"/>
          <w:spacing w:val="-5"/>
        </w:rPr>
        <w:t>2011</w:t>
      </w:r>
      <w:r>
        <w:rPr>
          <w:rFonts w:ascii="Arial" w:hAnsi="Arial" w:cs="Arial" w:eastAsia="Arial" w:hint="default"/>
          <w:spacing w:val="-4"/>
        </w:rPr>
        <w:t> </w:t>
      </w:r>
      <w:r>
        <w:rPr/>
        <w:t>年</w:t>
      </w:r>
      <w:r>
        <w:rPr>
          <w:spacing w:val="-61"/>
        </w:rPr>
        <w:t> </w:t>
      </w:r>
      <w:r>
        <w:rPr>
          <w:rFonts w:ascii="Arial" w:hAnsi="Arial" w:cs="Arial" w:eastAsia="Arial" w:hint="default"/>
        </w:rPr>
        <w:t>2</w:t>
      </w:r>
      <w:r>
        <w:rPr>
          <w:rFonts w:ascii="Arial" w:hAnsi="Arial" w:cs="Arial" w:eastAsia="Arial" w:hint="default"/>
          <w:spacing w:val="-5"/>
        </w:rPr>
        <w:t> </w:t>
      </w:r>
      <w:r>
        <w:rPr/>
        <w:t>月</w:t>
      </w:r>
      <w:r>
        <w:rPr>
          <w:spacing w:val="-59"/>
        </w:rPr>
        <w:t> </w:t>
      </w:r>
      <w:r>
        <w:rPr>
          <w:rFonts w:ascii="Arial" w:hAnsi="Arial" w:cs="Arial" w:eastAsia="Arial" w:hint="default"/>
        </w:rPr>
        <w:t>17</w:t>
      </w:r>
      <w:r>
        <w:rPr>
          <w:rFonts w:ascii="Arial" w:hAnsi="Arial" w:cs="Arial" w:eastAsia="Arial" w:hint="default"/>
          <w:spacing w:val="-5"/>
        </w:rPr>
        <w:t> </w:t>
      </w:r>
      <w:r>
        <w:rPr/>
        <w:t>日收购了深圳市汇巨信息技术有限公司</w:t>
      </w:r>
      <w:r>
        <w:rPr>
          <w:spacing w:val="-58"/>
        </w:rPr>
        <w:t> </w:t>
      </w:r>
      <w:r>
        <w:rPr>
          <w:rFonts w:ascii="Arial" w:hAnsi="Arial" w:cs="Arial" w:eastAsia="Arial" w:hint="default"/>
        </w:rPr>
        <w:t>40%</w:t>
      </w:r>
      <w:r>
        <w:rPr/>
        <w:t>的股 权。</w:t>
      </w:r>
    </w:p>
    <w:p>
      <w:pPr>
        <w:pStyle w:val="BodyText"/>
        <w:spacing w:line="240" w:lineRule="auto" w:before="46"/>
        <w:ind w:left="618" w:right="1661"/>
        <w:jc w:val="left"/>
      </w:pPr>
      <w:r>
        <w:rPr/>
        <w:t>经中审国际会计师事务所有限公司审计，截至</w:t>
      </w:r>
      <w:r>
        <w:rPr>
          <w:spacing w:val="-64"/>
        </w:rPr>
        <w:t> </w:t>
      </w:r>
      <w:r>
        <w:rPr>
          <w:rFonts w:ascii="Arial" w:hAnsi="Arial" w:cs="Arial" w:eastAsia="Arial" w:hint="default"/>
          <w:spacing w:val="-5"/>
        </w:rPr>
        <w:t>2011</w:t>
      </w:r>
      <w:r>
        <w:rPr>
          <w:rFonts w:ascii="Arial" w:hAnsi="Arial" w:cs="Arial" w:eastAsia="Arial" w:hint="default"/>
          <w:spacing w:val="-11"/>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1"/>
        </w:rPr>
        <w:t> </w:t>
      </w:r>
      <w:r>
        <w:rPr>
          <w:spacing w:val="-7"/>
        </w:rPr>
        <w:t>日，深圳市</w:t>
      </w:r>
    </w:p>
    <w:p>
      <w:pPr>
        <w:pStyle w:val="BodyText"/>
        <w:spacing w:line="240" w:lineRule="auto"/>
        <w:ind w:right="1661"/>
        <w:jc w:val="left"/>
      </w:pPr>
      <w:r>
        <w:rPr/>
        <w:t>汇巨信息技术有限公司总资产</w:t>
      </w:r>
      <w:r>
        <w:rPr>
          <w:spacing w:val="-55"/>
        </w:rPr>
        <w:t> </w:t>
      </w:r>
      <w:r>
        <w:rPr>
          <w:rFonts w:ascii="Arial" w:hAnsi="Arial" w:cs="Arial" w:eastAsia="Arial" w:hint="default"/>
        </w:rPr>
        <w:t>2,382.94 </w:t>
      </w:r>
      <w:r>
        <w:rPr/>
        <w:t>万元，净资产</w:t>
      </w:r>
      <w:r>
        <w:rPr>
          <w:spacing w:val="-55"/>
        </w:rPr>
        <w:t> </w:t>
      </w:r>
      <w:r>
        <w:rPr>
          <w:rFonts w:ascii="Arial" w:hAnsi="Arial" w:cs="Arial" w:eastAsia="Arial" w:hint="default"/>
        </w:rPr>
        <w:t>2160.71 </w:t>
      </w:r>
      <w:r>
        <w:rPr/>
        <w:t>万元，实现营业</w:t>
      </w:r>
    </w:p>
    <w:p>
      <w:pPr>
        <w:pStyle w:val="BodyText"/>
        <w:spacing w:line="240" w:lineRule="auto" w:before="134"/>
        <w:ind w:right="1787"/>
        <w:jc w:val="left"/>
      </w:pPr>
      <w:r>
        <w:rPr/>
        <w:t>总收入</w:t>
      </w:r>
      <w:r>
        <w:rPr>
          <w:spacing w:val="-64"/>
        </w:rPr>
        <w:t> </w:t>
      </w:r>
      <w:r>
        <w:rPr>
          <w:rFonts w:ascii="Arial" w:hAnsi="Arial" w:cs="Arial" w:eastAsia="Arial" w:hint="default"/>
        </w:rPr>
        <w:t>1,936.39</w:t>
      </w:r>
      <w:r>
        <w:rPr>
          <w:rFonts w:ascii="Arial" w:hAnsi="Arial" w:cs="Arial" w:eastAsia="Arial" w:hint="default"/>
          <w:spacing w:val="-8"/>
        </w:rPr>
        <w:t> </w:t>
      </w:r>
      <w:r>
        <w:rPr/>
        <w:t>万元，净利润</w:t>
      </w:r>
      <w:r>
        <w:rPr>
          <w:spacing w:val="-63"/>
        </w:rPr>
        <w:t> </w:t>
      </w:r>
      <w:r>
        <w:rPr>
          <w:rFonts w:ascii="Arial" w:hAnsi="Arial" w:cs="Arial" w:eastAsia="Arial" w:hint="default"/>
        </w:rPr>
        <w:t>31.02</w:t>
      </w:r>
      <w:r>
        <w:rPr>
          <w:rFonts w:ascii="Arial" w:hAnsi="Arial" w:cs="Arial" w:eastAsia="Arial" w:hint="default"/>
          <w:spacing w:val="-9"/>
        </w:rPr>
        <w:t> </w:t>
      </w:r>
      <w:r>
        <w:rPr/>
        <w:t>万元，实现投资收益</w:t>
      </w:r>
      <w:r>
        <w:rPr>
          <w:spacing w:val="-63"/>
        </w:rPr>
        <w:t> </w:t>
      </w:r>
      <w:r>
        <w:rPr>
          <w:rFonts w:ascii="Arial" w:hAnsi="Arial" w:cs="Arial" w:eastAsia="Arial" w:hint="default"/>
        </w:rPr>
        <w:t>12.41</w:t>
      </w:r>
      <w:r>
        <w:rPr>
          <w:rFonts w:ascii="Arial" w:hAnsi="Arial" w:cs="Arial" w:eastAsia="Arial" w:hint="default"/>
          <w:spacing w:val="-9"/>
        </w:rPr>
        <w:t> </w:t>
      </w:r>
      <w:r>
        <w:rPr/>
        <w:t>万元。</w:t>
      </w:r>
    </w:p>
    <w:p>
      <w:pPr>
        <w:spacing w:line="338" w:lineRule="auto" w:before="137"/>
        <w:ind w:left="618" w:right="6099"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3</w:t>
      </w:r>
      <w:r>
        <w:rPr>
          <w:rFonts w:ascii="宋体" w:hAnsi="宋体" w:cs="宋体" w:eastAsia="宋体" w:hint="default"/>
          <w:b/>
          <w:bCs/>
          <w:sz w:val="24"/>
          <w:szCs w:val="24"/>
        </w:rPr>
        <w:t>）北京信邦安达科技有限公司</w:t>
      </w:r>
      <w:r>
        <w:rPr>
          <w:rFonts w:ascii="宋体" w:hAnsi="宋体" w:cs="宋体" w:eastAsia="宋体" w:hint="default"/>
          <w:b/>
          <w:bCs/>
          <w:w w:val="99"/>
          <w:sz w:val="24"/>
          <w:szCs w:val="24"/>
        </w:rPr>
        <w:t> </w:t>
      </w:r>
      <w:r>
        <w:rPr>
          <w:rFonts w:ascii="宋体" w:hAnsi="宋体" w:cs="宋体" w:eastAsia="宋体" w:hint="default"/>
          <w:sz w:val="24"/>
          <w:szCs w:val="24"/>
        </w:rPr>
        <w:t>成立日期：</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24</w:t>
      </w:r>
      <w:r>
        <w:rPr>
          <w:rFonts w:ascii="Arial" w:hAnsi="Arial" w:cs="Arial" w:eastAsia="Arial" w:hint="default"/>
          <w:spacing w:val="-7"/>
          <w:sz w:val="24"/>
          <w:szCs w:val="24"/>
        </w:rPr>
        <w:t> </w:t>
      </w:r>
      <w:r>
        <w:rPr>
          <w:rFonts w:ascii="宋体" w:hAnsi="宋体" w:cs="宋体" w:eastAsia="宋体" w:hint="default"/>
          <w:sz w:val="24"/>
          <w:szCs w:val="24"/>
        </w:rPr>
        <w:t>日 注册资本：</w:t>
      </w:r>
      <w:r>
        <w:rPr>
          <w:rFonts w:ascii="Arial" w:hAnsi="Arial" w:cs="Arial" w:eastAsia="Arial" w:hint="default"/>
          <w:sz w:val="24"/>
          <w:szCs w:val="24"/>
        </w:rPr>
        <w:t>233.33</w:t>
      </w:r>
      <w:r>
        <w:rPr>
          <w:rFonts w:ascii="Arial" w:hAnsi="Arial" w:cs="Arial" w:eastAsia="Arial" w:hint="default"/>
          <w:spacing w:val="-8"/>
          <w:sz w:val="24"/>
          <w:szCs w:val="24"/>
        </w:rPr>
        <w:t> </w:t>
      </w:r>
      <w:r>
        <w:rPr>
          <w:rFonts w:ascii="宋体" w:hAnsi="宋体" w:cs="宋体" w:eastAsia="宋体" w:hint="default"/>
          <w:spacing w:val="-3"/>
          <w:sz w:val="24"/>
          <w:szCs w:val="24"/>
        </w:rPr>
        <w:t>万元</w:t>
      </w:r>
      <w:r>
        <w:rPr>
          <w:rFonts w:ascii="宋体" w:hAnsi="宋体" w:cs="宋体" w:eastAsia="宋体" w:hint="default"/>
          <w:sz w:val="24"/>
          <w:szCs w:val="24"/>
        </w:rPr>
      </w:r>
    </w:p>
    <w:p>
      <w:pPr>
        <w:pStyle w:val="BodyText"/>
        <w:spacing w:line="357" w:lineRule="auto" w:before="24"/>
        <w:ind w:right="1792" w:firstLine="479"/>
        <w:jc w:val="both"/>
      </w:pPr>
      <w:r>
        <w:rPr>
          <w:spacing w:val="-3"/>
        </w:rPr>
        <w:t>经营范围：技术开发、技术推广、技术转让、技术咨询、技术服务；销售计</w:t>
      </w:r>
      <w:r>
        <w:rPr/>
        <w:t> </w:t>
      </w:r>
      <w:r>
        <w:rPr>
          <w:spacing w:val="-4"/>
        </w:rPr>
        <w:t>算、软件及辅助设备、电子产品、通讯设备。（未取得行政许可的项目除外）</w:t>
      </w:r>
    </w:p>
    <w:p>
      <w:pPr>
        <w:pStyle w:val="BodyText"/>
        <w:spacing w:line="357" w:lineRule="auto" w:before="34"/>
        <w:ind w:left="618" w:right="1786"/>
        <w:jc w:val="left"/>
      </w:pPr>
      <w:r>
        <w:rPr/>
        <w:t>主营业务：基于移动互联网的信息安全解决方案 公司为进入电信增值业务领域，完善战略布局，于</w:t>
      </w:r>
      <w:r>
        <w:rPr>
          <w:spacing w:val="-51"/>
        </w:rPr>
        <w:t> </w:t>
      </w:r>
      <w:r>
        <w:rPr>
          <w:rFonts w:ascii="Arial" w:hAnsi="Arial" w:cs="Arial" w:eastAsia="Arial" w:hint="default"/>
        </w:rPr>
        <w:t>2010</w:t>
      </w:r>
      <w:r>
        <w:rPr>
          <w:rFonts w:ascii="Arial" w:hAnsi="Arial" w:cs="Arial" w:eastAsia="Arial" w:hint="default"/>
          <w:spacing w:val="2"/>
        </w:rPr>
        <w:t> </w:t>
      </w:r>
      <w:r>
        <w:rPr/>
        <w:t>年</w:t>
      </w:r>
      <w:r>
        <w:rPr>
          <w:spacing w:val="-54"/>
        </w:rPr>
        <w:t> </w:t>
      </w:r>
      <w:r>
        <w:rPr>
          <w:rFonts w:ascii="Arial" w:hAnsi="Arial" w:cs="Arial" w:eastAsia="Arial" w:hint="default"/>
        </w:rPr>
        <w:t>9</w:t>
      </w:r>
      <w:r>
        <w:rPr>
          <w:rFonts w:ascii="Arial" w:hAnsi="Arial" w:cs="Arial" w:eastAsia="Arial" w:hint="default"/>
          <w:spacing w:val="2"/>
        </w:rPr>
        <w:t> </w:t>
      </w:r>
      <w:r>
        <w:rPr/>
        <w:t>月</w:t>
      </w:r>
      <w:r>
        <w:rPr>
          <w:spacing w:val="-51"/>
        </w:rPr>
        <w:t> </w:t>
      </w:r>
      <w:r>
        <w:rPr>
          <w:rFonts w:ascii="Arial" w:hAnsi="Arial" w:cs="Arial" w:eastAsia="Arial" w:hint="default"/>
        </w:rPr>
        <w:t>14 </w:t>
      </w:r>
      <w:r>
        <w:rPr/>
        <w:t>日收购</w:t>
      </w:r>
    </w:p>
    <w:p>
      <w:pPr>
        <w:pStyle w:val="BodyText"/>
        <w:spacing w:line="240" w:lineRule="auto" w:before="3"/>
        <w:ind w:right="1661"/>
        <w:jc w:val="left"/>
      </w:pPr>
      <w:r>
        <w:rPr/>
        <w:t>了北京信邦安达科技有限公司</w:t>
      </w:r>
      <w:r>
        <w:rPr>
          <w:spacing w:val="-57"/>
        </w:rPr>
        <w:t> </w:t>
      </w:r>
      <w:r>
        <w:rPr>
          <w:rFonts w:ascii="Arial" w:hAnsi="Arial" w:cs="Arial" w:eastAsia="Arial" w:hint="default"/>
          <w:spacing w:val="-3"/>
        </w:rPr>
        <w:t>25%</w:t>
      </w:r>
      <w:r>
        <w:rPr>
          <w:spacing w:val="-3"/>
        </w:rPr>
        <w:t>的股权；</w:t>
      </w:r>
      <w:r>
        <w:rPr>
          <w:rFonts w:ascii="Arial" w:hAnsi="Arial" w:cs="Arial" w:eastAsia="Arial" w:hint="default"/>
          <w:spacing w:val="-3"/>
        </w:rPr>
        <w:t>2011 </w:t>
      </w:r>
      <w:r>
        <w:rPr/>
        <w:t>年，北京信邦安达为激励骨干</w:t>
      </w:r>
    </w:p>
    <w:p>
      <w:pPr>
        <w:spacing w:after="0" w:line="240"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240" w:lineRule="auto" w:before="26"/>
        <w:ind w:right="1787"/>
        <w:jc w:val="left"/>
      </w:pPr>
      <w:r>
        <w:rPr>
          <w:spacing w:val="3"/>
        </w:rPr>
        <w:t>员工，其原股东层决定增资并转让部分股份给公司骨干员工，北京信邦安达于</w:t>
      </w:r>
      <w:r>
        <w:rPr/>
      </w:r>
    </w:p>
    <w:p>
      <w:pPr>
        <w:pStyle w:val="BodyText"/>
        <w:spacing w:line="240" w:lineRule="auto" w:before="154"/>
        <w:ind w:right="1661"/>
        <w:jc w:val="left"/>
      </w:pPr>
      <w:r>
        <w:rPr>
          <w:rFonts w:ascii="Arial" w:hAnsi="Arial" w:cs="Arial" w:eastAsia="Arial" w:hint="default"/>
          <w:spacing w:val="-5"/>
        </w:rPr>
        <w:t>2011</w:t>
      </w:r>
      <w:r>
        <w:rPr>
          <w:rFonts w:ascii="Arial" w:hAnsi="Arial" w:cs="Arial" w:eastAsia="Arial" w:hint="default"/>
          <w:spacing w:val="-9"/>
        </w:rPr>
        <w:t> </w:t>
      </w:r>
      <w:r>
        <w:rPr/>
        <w:t>年</w:t>
      </w:r>
      <w:r>
        <w:rPr>
          <w:spacing w:val="-63"/>
        </w:rPr>
        <w:t> </w:t>
      </w:r>
      <w:r>
        <w:rPr>
          <w:rFonts w:ascii="Arial" w:hAnsi="Arial" w:cs="Arial" w:eastAsia="Arial" w:hint="default"/>
        </w:rPr>
        <w:t>4</w:t>
      </w:r>
      <w:r>
        <w:rPr>
          <w:rFonts w:ascii="Arial" w:hAnsi="Arial" w:cs="Arial" w:eastAsia="Arial" w:hint="default"/>
          <w:spacing w:val="-9"/>
        </w:rPr>
        <w:t> </w:t>
      </w:r>
      <w:r>
        <w:rPr/>
        <w:t>月</w:t>
      </w:r>
      <w:r>
        <w:rPr>
          <w:spacing w:val="-66"/>
        </w:rPr>
        <w:t> </w:t>
      </w:r>
      <w:r>
        <w:rPr>
          <w:rFonts w:ascii="Arial" w:hAnsi="Arial" w:cs="Arial" w:eastAsia="Arial" w:hint="default"/>
        </w:rPr>
        <w:t>2</w:t>
      </w:r>
      <w:r>
        <w:rPr>
          <w:rFonts w:ascii="Arial" w:hAnsi="Arial" w:cs="Arial" w:eastAsia="Arial" w:hint="default"/>
          <w:spacing w:val="-9"/>
        </w:rPr>
        <w:t> </w:t>
      </w:r>
      <w:r>
        <w:rPr/>
        <w:t>日实施激励方案，增资扩股</w:t>
      </w:r>
      <w:r>
        <w:rPr>
          <w:spacing w:val="-63"/>
        </w:rPr>
        <w:t> </w:t>
      </w:r>
      <w:r>
        <w:rPr>
          <w:rFonts w:ascii="Arial" w:hAnsi="Arial" w:cs="Arial" w:eastAsia="Arial" w:hint="default"/>
        </w:rPr>
        <w:t>100</w:t>
      </w:r>
      <w:r>
        <w:rPr>
          <w:rFonts w:ascii="Arial" w:hAnsi="Arial" w:cs="Arial" w:eastAsia="Arial" w:hint="default"/>
          <w:spacing w:val="-9"/>
        </w:rPr>
        <w:t> </w:t>
      </w:r>
      <w:r>
        <w:rPr/>
        <w:t>万元，天源迪科对信邦安达增资</w:t>
      </w:r>
    </w:p>
    <w:p>
      <w:pPr>
        <w:pStyle w:val="BodyText"/>
        <w:spacing w:line="240" w:lineRule="auto" w:before="134"/>
        <w:ind w:right="1787"/>
        <w:jc w:val="left"/>
      </w:pPr>
      <w:r>
        <w:rPr>
          <w:rFonts w:ascii="Arial" w:hAnsi="Arial" w:cs="Arial" w:eastAsia="Arial" w:hint="default"/>
        </w:rPr>
        <w:t>19.17</w:t>
      </w:r>
      <w:r>
        <w:rPr>
          <w:rFonts w:ascii="Arial" w:hAnsi="Arial" w:cs="Arial" w:eastAsia="Arial" w:hint="default"/>
          <w:spacing w:val="-8"/>
        </w:rPr>
        <w:t> </w:t>
      </w:r>
      <w:r>
        <w:rPr/>
        <w:t>万元占有北京信邦安达的股份由</w:t>
      </w:r>
      <w:r>
        <w:rPr>
          <w:spacing w:val="-62"/>
        </w:rPr>
        <w:t> </w:t>
      </w:r>
      <w:r>
        <w:rPr>
          <w:rFonts w:ascii="Arial" w:hAnsi="Arial" w:cs="Arial" w:eastAsia="Arial" w:hint="default"/>
        </w:rPr>
        <w:t>25%</w:t>
      </w:r>
      <w:r>
        <w:rPr/>
        <w:t>变更为</w:t>
      </w:r>
      <w:r>
        <w:rPr>
          <w:spacing w:val="-62"/>
        </w:rPr>
        <w:t> </w:t>
      </w:r>
      <w:r>
        <w:rPr>
          <w:rFonts w:ascii="Arial" w:hAnsi="Arial" w:cs="Arial" w:eastAsia="Arial" w:hint="default"/>
        </w:rPr>
        <w:t>22.5%</w:t>
      </w:r>
      <w:r>
        <w:rPr/>
        <w:t>。</w:t>
      </w:r>
    </w:p>
    <w:p>
      <w:pPr>
        <w:pStyle w:val="BodyText"/>
        <w:spacing w:line="240" w:lineRule="auto"/>
        <w:ind w:left="618" w:right="0"/>
        <w:jc w:val="left"/>
      </w:pPr>
      <w:r>
        <w:rPr/>
        <w:t>截至</w:t>
      </w:r>
      <w:r>
        <w:rPr>
          <w:spacing w:val="-59"/>
        </w:rPr>
        <w:t> </w:t>
      </w:r>
      <w:r>
        <w:rPr>
          <w:rFonts w:ascii="Arial" w:hAnsi="Arial" w:cs="Arial" w:eastAsia="Arial" w:hint="default"/>
          <w:spacing w:val="-5"/>
        </w:rPr>
        <w:t>2011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59"/>
        </w:rPr>
        <w:t> </w:t>
      </w:r>
      <w:r>
        <w:rPr>
          <w:rFonts w:ascii="Arial" w:hAnsi="Arial" w:cs="Arial" w:eastAsia="Arial" w:hint="default"/>
        </w:rPr>
        <w:t>31</w:t>
      </w:r>
      <w:r>
        <w:rPr>
          <w:rFonts w:ascii="Arial" w:hAnsi="Arial" w:cs="Arial" w:eastAsia="Arial" w:hint="default"/>
          <w:spacing w:val="-8"/>
        </w:rPr>
        <w:t> </w:t>
      </w:r>
      <w:r>
        <w:rPr>
          <w:spacing w:val="-5"/>
        </w:rPr>
        <w:t>日，北京信邦安达科技有限公司总资产</w:t>
      </w:r>
      <w:r>
        <w:rPr>
          <w:spacing w:val="-59"/>
        </w:rPr>
        <w:t> </w:t>
      </w:r>
      <w:r>
        <w:rPr>
          <w:rFonts w:ascii="Arial" w:hAnsi="Arial" w:cs="Arial" w:eastAsia="Arial" w:hint="default"/>
        </w:rPr>
        <w:t>372.37</w:t>
      </w:r>
      <w:r>
        <w:rPr>
          <w:rFonts w:ascii="Arial" w:hAnsi="Arial" w:cs="Arial" w:eastAsia="Arial" w:hint="default"/>
          <w:spacing w:val="-5"/>
        </w:rPr>
        <w:t> </w:t>
      </w:r>
      <w:r>
        <w:rPr/>
        <w:t>万元，</w:t>
      </w:r>
    </w:p>
    <w:p>
      <w:pPr>
        <w:pStyle w:val="BodyText"/>
        <w:spacing w:line="240" w:lineRule="auto" w:before="134"/>
        <w:ind w:right="1661"/>
        <w:jc w:val="left"/>
      </w:pPr>
      <w:r>
        <w:rPr/>
        <w:t>净资产</w:t>
      </w:r>
      <w:r>
        <w:rPr>
          <w:spacing w:val="-60"/>
        </w:rPr>
        <w:t> </w:t>
      </w:r>
      <w:r>
        <w:rPr>
          <w:rFonts w:ascii="Arial" w:hAnsi="Arial" w:cs="Arial" w:eastAsia="Arial" w:hint="default"/>
        </w:rPr>
        <w:t>286.87</w:t>
      </w:r>
      <w:r>
        <w:rPr>
          <w:rFonts w:ascii="Arial" w:hAnsi="Arial" w:cs="Arial" w:eastAsia="Arial" w:hint="default"/>
          <w:spacing w:val="-4"/>
        </w:rPr>
        <w:t> </w:t>
      </w:r>
      <w:r>
        <w:rPr>
          <w:spacing w:val="-4"/>
        </w:rPr>
        <w:t>万元，实现营业总收入</w:t>
      </w:r>
      <w:r>
        <w:rPr>
          <w:spacing w:val="-59"/>
        </w:rPr>
        <w:t> </w:t>
      </w:r>
      <w:r>
        <w:rPr>
          <w:rFonts w:ascii="Arial" w:hAnsi="Arial" w:cs="Arial" w:eastAsia="Arial" w:hint="default"/>
          <w:spacing w:val="-4"/>
        </w:rPr>
        <w:t>611.68 </w:t>
      </w:r>
      <w:r>
        <w:rPr>
          <w:spacing w:val="-6"/>
        </w:rPr>
        <w:t>万元，净利润</w:t>
      </w:r>
      <w:r>
        <w:rPr>
          <w:spacing w:val="-59"/>
        </w:rPr>
        <w:t> </w:t>
      </w:r>
      <w:r>
        <w:rPr>
          <w:rFonts w:ascii="Arial" w:hAnsi="Arial" w:cs="Arial" w:eastAsia="Arial" w:hint="default"/>
        </w:rPr>
        <w:t>12.02</w:t>
      </w:r>
      <w:r>
        <w:rPr>
          <w:rFonts w:ascii="Arial" w:hAnsi="Arial" w:cs="Arial" w:eastAsia="Arial" w:hint="default"/>
          <w:spacing w:val="-8"/>
        </w:rPr>
        <w:t> </w:t>
      </w:r>
      <w:r>
        <w:rPr>
          <w:spacing w:val="-6"/>
        </w:rPr>
        <w:t>万元。实现投</w:t>
      </w:r>
    </w:p>
    <w:p>
      <w:pPr>
        <w:spacing w:line="338" w:lineRule="auto" w:before="137"/>
        <w:ind w:left="618" w:right="4568" w:hanging="480"/>
        <w:jc w:val="left"/>
        <w:rPr>
          <w:rFonts w:ascii="宋体" w:hAnsi="宋体" w:cs="宋体" w:eastAsia="宋体" w:hint="default"/>
          <w:sz w:val="24"/>
          <w:szCs w:val="24"/>
        </w:rPr>
      </w:pPr>
      <w:r>
        <w:rPr>
          <w:rFonts w:ascii="宋体" w:hAnsi="宋体" w:cs="宋体" w:eastAsia="宋体" w:hint="default"/>
          <w:sz w:val="24"/>
          <w:szCs w:val="24"/>
        </w:rPr>
        <w:t>资收益</w:t>
      </w:r>
      <w:r>
        <w:rPr>
          <w:rFonts w:ascii="宋体" w:hAnsi="宋体" w:cs="宋体" w:eastAsia="宋体" w:hint="default"/>
          <w:spacing w:val="-61"/>
          <w:sz w:val="24"/>
          <w:szCs w:val="24"/>
        </w:rPr>
        <w:t> </w:t>
      </w:r>
      <w:r>
        <w:rPr>
          <w:rFonts w:ascii="Arial" w:hAnsi="Arial" w:cs="Arial" w:eastAsia="Arial" w:hint="default"/>
          <w:sz w:val="24"/>
          <w:szCs w:val="24"/>
        </w:rPr>
        <w:t>2.70</w:t>
      </w:r>
      <w:r>
        <w:rPr>
          <w:rFonts w:ascii="Arial" w:hAnsi="Arial" w:cs="Arial" w:eastAsia="Arial" w:hint="default"/>
          <w:spacing w:val="-6"/>
          <w:sz w:val="24"/>
          <w:szCs w:val="24"/>
        </w:rPr>
        <w:t> </w:t>
      </w:r>
      <w:r>
        <w:rPr>
          <w:rFonts w:ascii="宋体" w:hAnsi="宋体" w:cs="宋体" w:eastAsia="宋体" w:hint="default"/>
          <w:sz w:val="24"/>
          <w:szCs w:val="24"/>
        </w:rPr>
        <w:t>万元。 </w:t>
      </w:r>
      <w:r>
        <w:rPr>
          <w:rFonts w:ascii="Arial" w:hAnsi="Arial" w:cs="Arial" w:eastAsia="Arial" w:hint="default"/>
          <w:b/>
          <w:bCs/>
          <w:sz w:val="24"/>
          <w:szCs w:val="24"/>
        </w:rPr>
        <w:t>10</w:t>
      </w:r>
      <w:r>
        <w:rPr>
          <w:rFonts w:ascii="宋体" w:hAnsi="宋体" w:cs="宋体" w:eastAsia="宋体" w:hint="default"/>
          <w:b/>
          <w:bCs/>
          <w:sz w:val="24"/>
          <w:szCs w:val="24"/>
        </w:rPr>
        <w:t>、公司控制的特殊目的主体情况</w:t>
      </w:r>
      <w:r>
        <w:rPr>
          <w:rFonts w:ascii="宋体" w:hAnsi="宋体" w:cs="宋体" w:eastAsia="宋体" w:hint="default"/>
          <w:b/>
          <w:bCs/>
          <w:w w:val="99"/>
          <w:sz w:val="24"/>
          <w:szCs w:val="24"/>
        </w:rPr>
        <w:t> </w:t>
      </w:r>
      <w:r>
        <w:rPr>
          <w:rFonts w:ascii="宋体" w:hAnsi="宋体" w:cs="宋体" w:eastAsia="宋体" w:hint="default"/>
          <w:sz w:val="24"/>
          <w:szCs w:val="24"/>
        </w:rPr>
        <w:t>截至报告期末，公司无控制下的特殊目的主体。</w:t>
      </w:r>
    </w:p>
    <w:p>
      <w:pPr>
        <w:spacing w:line="240" w:lineRule="auto" w:before="7"/>
        <w:rPr>
          <w:rFonts w:ascii="宋体" w:hAnsi="宋体" w:cs="宋体" w:eastAsia="宋体" w:hint="default"/>
          <w:sz w:val="25"/>
          <w:szCs w:val="25"/>
        </w:rPr>
      </w:pPr>
    </w:p>
    <w:p>
      <w:pPr>
        <w:pStyle w:val="Heading2"/>
        <w:tabs>
          <w:tab w:pos="857" w:val="left" w:leader="none"/>
        </w:tabs>
        <w:spacing w:line="240" w:lineRule="auto"/>
        <w:ind w:right="1787"/>
        <w:jc w:val="left"/>
        <w:rPr>
          <w:b w:val="0"/>
          <w:bCs w:val="0"/>
        </w:rPr>
      </w:pPr>
      <w:r>
        <w:rPr/>
        <w:t>二、</w:t>
        <w:tab/>
        <w:t>对公司未来发展的展望</w:t>
      </w:r>
      <w:r>
        <w:rPr>
          <w:b w:val="0"/>
          <w:bCs w:val="0"/>
        </w:rPr>
      </w:r>
    </w:p>
    <w:p>
      <w:pPr>
        <w:spacing w:line="240" w:lineRule="auto" w:before="10"/>
        <w:rPr>
          <w:rFonts w:ascii="宋体" w:hAnsi="宋体" w:cs="宋体" w:eastAsia="宋体" w:hint="default"/>
          <w:b/>
          <w:bCs/>
          <w:sz w:val="33"/>
          <w:szCs w:val="33"/>
        </w:rPr>
      </w:pPr>
    </w:p>
    <w:p>
      <w:pPr>
        <w:spacing w:line="338" w:lineRule="auto" w:before="0"/>
        <w:ind w:left="618" w:right="1787" w:firstLine="2"/>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b/>
          <w:bCs/>
          <w:sz w:val="24"/>
          <w:szCs w:val="24"/>
        </w:rPr>
        <w:t>、公司所处行业的发展趋势</w:t>
      </w:r>
      <w:r>
        <w:rPr>
          <w:rFonts w:ascii="宋体" w:hAnsi="宋体" w:cs="宋体" w:eastAsia="宋体" w:hint="default"/>
          <w:b/>
          <w:bCs/>
          <w:w w:val="99"/>
          <w:sz w:val="24"/>
          <w:szCs w:val="24"/>
        </w:rPr>
        <w:t> </w:t>
      </w:r>
      <w:r>
        <w:rPr>
          <w:rFonts w:ascii="宋体" w:hAnsi="宋体" w:cs="宋体" w:eastAsia="宋体" w:hint="default"/>
          <w:spacing w:val="-3"/>
          <w:sz w:val="24"/>
          <w:szCs w:val="24"/>
        </w:rPr>
        <w:t>我国通信业改革取得了较为明显的进展，即将进入产业转型、提升竞争力的</w:t>
      </w:r>
    </w:p>
    <w:p>
      <w:pPr>
        <w:pStyle w:val="BodyText"/>
        <w:spacing w:line="350" w:lineRule="auto" w:before="53"/>
        <w:ind w:right="1664"/>
        <w:jc w:val="left"/>
      </w:pPr>
      <w:r>
        <w:rPr>
          <w:spacing w:val="-6"/>
        </w:rPr>
        <w:t>发展阶段。移动互联网、云计算等信息技术的发展加快推动生态变革和产业融合。</w:t>
      </w:r>
      <w:r>
        <w:rPr>
          <w:spacing w:val="-115"/>
        </w:rPr>
        <w:t> </w:t>
      </w:r>
      <w:r>
        <w:rPr>
          <w:spacing w:val="-115"/>
        </w:rPr>
      </w:r>
      <w:r>
        <w:rPr>
          <w:rFonts w:ascii="Arial" w:hAnsi="Arial" w:cs="Arial" w:eastAsia="Arial" w:hint="default"/>
        </w:rPr>
        <w:t>“</w:t>
      </w:r>
      <w:r>
        <w:rPr/>
        <w:t>十二五</w:t>
      </w:r>
      <w:r>
        <w:rPr>
          <w:rFonts w:ascii="Arial" w:hAnsi="Arial" w:cs="Arial" w:eastAsia="Arial" w:hint="default"/>
        </w:rPr>
        <w:t>”</w:t>
      </w:r>
      <w:r>
        <w:rPr/>
        <w:t>期间，整个国民经济将进入转型升级、提升经济增长质量阶段，对通信 </w:t>
      </w:r>
      <w:r>
        <w:rPr>
          <w:spacing w:val="-3"/>
        </w:rPr>
        <w:t>业转型带来了新的机遇和挑战，通信业竞争格局和管理体制都将引来新一轮的变</w:t>
      </w:r>
      <w:r>
        <w:rPr>
          <w:spacing w:val="-104"/>
        </w:rPr>
        <w:t> </w:t>
      </w:r>
      <w:r>
        <w:rPr>
          <w:spacing w:val="-104"/>
        </w:rPr>
      </w:r>
      <w:r>
        <w:rPr/>
        <w:t>革冲击。</w:t>
      </w:r>
    </w:p>
    <w:p>
      <w:pPr>
        <w:pStyle w:val="BodyText"/>
        <w:spacing w:line="338" w:lineRule="auto" w:before="41"/>
        <w:ind w:left="618" w:right="1787"/>
        <w:jc w:val="left"/>
      </w:pPr>
      <w:r>
        <w:rPr/>
        <w:t>（</w:t>
      </w:r>
      <w:r>
        <w:rPr>
          <w:rFonts w:ascii="Arial" w:hAnsi="Arial" w:cs="Arial" w:eastAsia="Arial" w:hint="default"/>
        </w:rPr>
        <w:t>1</w:t>
      </w:r>
      <w:r>
        <w:rPr/>
        <w:t>）移动互联网业务创新及宽带服务支撑 </w:t>
      </w:r>
      <w:r>
        <w:rPr>
          <w:spacing w:val="-3"/>
        </w:rPr>
        <w:t>移动互联网和宽带带动通信业快速增长，业务支撑系统需要支撑移动互联网</w:t>
      </w:r>
    </w:p>
    <w:p>
      <w:pPr>
        <w:pStyle w:val="BodyText"/>
        <w:spacing w:line="357" w:lineRule="auto" w:before="55"/>
        <w:ind w:right="1791"/>
        <w:jc w:val="both"/>
      </w:pPr>
      <w:r>
        <w:rPr>
          <w:spacing w:val="-3"/>
        </w:rPr>
        <w:t>创新业务及服务，为宽带用户提供有价值的服务。业务支撑系统不仅面向企业内</w:t>
      </w:r>
      <w:r>
        <w:rPr>
          <w:spacing w:val="-103"/>
        </w:rPr>
        <w:t> </w:t>
      </w:r>
      <w:r>
        <w:rPr>
          <w:spacing w:val="-103"/>
        </w:rPr>
      </w:r>
      <w:r>
        <w:rPr>
          <w:spacing w:val="-3"/>
        </w:rPr>
        <w:t>容，更走向互联网与移动互联网，终端覆盖从传统电脑桌面扩展到手机终端和掌</w:t>
      </w:r>
      <w:r>
        <w:rPr>
          <w:spacing w:val="-103"/>
        </w:rPr>
        <w:t> </w:t>
      </w:r>
      <w:r>
        <w:rPr>
          <w:spacing w:val="-103"/>
        </w:rPr>
      </w:r>
      <w:r>
        <w:rPr>
          <w:spacing w:val="-3"/>
        </w:rPr>
        <w:t>上电脑，业务支撑系统为企业内部运营提供支撑的同时，也成为业务创新的重要</w:t>
      </w:r>
      <w:r>
        <w:rPr>
          <w:spacing w:val="-103"/>
        </w:rPr>
        <w:t> </w:t>
      </w:r>
      <w:r>
        <w:rPr>
          <w:spacing w:val="-103"/>
        </w:rPr>
      </w:r>
      <w:r>
        <w:rPr/>
        <w:t>保障。</w:t>
      </w:r>
    </w:p>
    <w:p>
      <w:pPr>
        <w:pStyle w:val="BodyText"/>
        <w:spacing w:line="338" w:lineRule="auto" w:before="36"/>
        <w:ind w:left="618" w:right="1787"/>
        <w:jc w:val="left"/>
      </w:pPr>
      <w:r>
        <w:rPr/>
        <w:t>（</w:t>
      </w:r>
      <w:r>
        <w:rPr>
          <w:rFonts w:ascii="Arial" w:hAnsi="Arial" w:cs="Arial" w:eastAsia="Arial" w:hint="default"/>
        </w:rPr>
        <w:t>2</w:t>
      </w:r>
      <w:r>
        <w:rPr/>
        <w:t>）全网运营支撑 </w:t>
      </w:r>
      <w:r>
        <w:rPr>
          <w:spacing w:val="-3"/>
        </w:rPr>
        <w:t>随着我国经济和移动业务高速发展，跨省客户服务需求日趋常见，运营商需</w:t>
      </w:r>
    </w:p>
    <w:p>
      <w:pPr>
        <w:pStyle w:val="BodyText"/>
        <w:spacing w:line="357" w:lineRule="auto" w:before="55"/>
        <w:ind w:right="1792"/>
        <w:jc w:val="both"/>
      </w:pPr>
      <w:r>
        <w:rPr>
          <w:spacing w:val="-3"/>
        </w:rPr>
        <w:t>要全网统一服务感知，集团化集约运营已经成为实际需求，给业务支撑系统带来</w:t>
      </w:r>
      <w:r>
        <w:rPr>
          <w:spacing w:val="-103"/>
        </w:rPr>
        <w:t> </w:t>
      </w:r>
      <w:r>
        <w:rPr>
          <w:spacing w:val="-103"/>
        </w:rPr>
      </w:r>
      <w:r>
        <w:rPr>
          <w:spacing w:val="-3"/>
        </w:rPr>
        <w:t>机会与挑战。以客户为中心的服务体系为业务支撑系统带来更为广泛的需求，同</w:t>
      </w:r>
      <w:r>
        <w:rPr>
          <w:spacing w:val="-103"/>
        </w:rPr>
        <w:t> </w:t>
      </w:r>
      <w:r>
        <w:rPr>
          <w:spacing w:val="-103"/>
        </w:rPr>
      </w:r>
      <w:r>
        <w:rPr>
          <w:spacing w:val="-3"/>
        </w:rPr>
        <w:t>时，电信业务创新性和客户服务支撑压力给业务支撑系统带来极大挑战，在此过</w:t>
      </w:r>
      <w:r>
        <w:rPr>
          <w:spacing w:val="-103"/>
        </w:rPr>
        <w:t> </w:t>
      </w:r>
      <w:r>
        <w:rPr>
          <w:spacing w:val="-103"/>
        </w:rPr>
      </w:r>
      <w:r>
        <w:rPr/>
        <w:t>程中，真正有技术积累和业务沉淀的企业才能持续发展。</w:t>
      </w:r>
    </w:p>
    <w:p>
      <w:pPr>
        <w:pStyle w:val="BodyText"/>
        <w:spacing w:line="240" w:lineRule="auto" w:before="36"/>
        <w:ind w:left="618" w:right="1787"/>
        <w:jc w:val="left"/>
      </w:pPr>
      <w:r>
        <w:rPr/>
        <w:t>（</w:t>
      </w:r>
      <w:r>
        <w:rPr>
          <w:rFonts w:ascii="Arial" w:hAnsi="Arial" w:cs="Arial" w:eastAsia="Arial" w:hint="default"/>
        </w:rPr>
        <w:t>3</w:t>
      </w:r>
      <w:r>
        <w:rPr/>
        <w:t>）以流量经营驱动智能管道建设</w:t>
      </w:r>
    </w:p>
    <w:p>
      <w:pPr>
        <w:spacing w:after="0" w:line="240"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48" w:lineRule="auto" w:before="26"/>
        <w:ind w:right="1792" w:firstLine="479"/>
        <w:jc w:val="both"/>
      </w:pPr>
      <w:r>
        <w:rPr>
          <w:spacing w:val="-3"/>
        </w:rPr>
        <w:t>随着语音业务收入比重的不断降低，数据业务已成为重要战场，运营商管道</w:t>
      </w:r>
      <w:r>
        <w:rPr/>
        <w:t> </w:t>
      </w:r>
      <w:r>
        <w:rPr>
          <w:spacing w:val="-1"/>
        </w:rPr>
        <w:t>建设投资巨大，业务收入和投资不成比例，全球电信运营商都陷入</w:t>
      </w:r>
      <w:r>
        <w:rPr>
          <w:rFonts w:ascii="Arial" w:hAnsi="Arial" w:cs="Arial" w:eastAsia="Arial" w:hint="default"/>
          <w:spacing w:val="-1"/>
        </w:rPr>
        <w:t>“</w:t>
      </w:r>
      <w:r>
        <w:rPr>
          <w:spacing w:val="-1"/>
        </w:rPr>
        <w:t>增量不增收</w:t>
      </w:r>
      <w:r>
        <w:rPr>
          <w:rFonts w:ascii="Arial" w:hAnsi="Arial" w:cs="Arial" w:eastAsia="Arial" w:hint="default"/>
          <w:spacing w:val="-1"/>
        </w:rPr>
        <w:t>”</w:t>
      </w:r>
      <w:r>
        <w:rPr>
          <w:rFonts w:ascii="Arial" w:hAnsi="Arial" w:cs="Arial" w:eastAsia="Arial" w:hint="default"/>
          <w:spacing w:val="-41"/>
        </w:rPr>
        <w:t> </w:t>
      </w:r>
      <w:r>
        <w:rPr/>
        <w:t>的漩涡。</w:t>
      </w:r>
    </w:p>
    <w:p>
      <w:pPr>
        <w:spacing w:line="338" w:lineRule="auto" w:before="46"/>
        <w:ind w:left="618" w:right="1787" w:firstLine="2"/>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b/>
          <w:bCs/>
          <w:sz w:val="24"/>
          <w:szCs w:val="24"/>
        </w:rPr>
        <w:t>、公司面临的市场格局</w:t>
      </w:r>
      <w:r>
        <w:rPr>
          <w:rFonts w:ascii="宋体" w:hAnsi="宋体" w:cs="宋体" w:eastAsia="宋体" w:hint="default"/>
          <w:b/>
          <w:bCs/>
          <w:w w:val="99"/>
          <w:sz w:val="24"/>
          <w:szCs w:val="24"/>
        </w:rPr>
        <w:t> </w:t>
      </w:r>
      <w:r>
        <w:rPr>
          <w:rFonts w:ascii="宋体" w:hAnsi="宋体" w:cs="宋体" w:eastAsia="宋体" w:hint="default"/>
          <w:spacing w:val="-3"/>
          <w:sz w:val="24"/>
          <w:szCs w:val="24"/>
        </w:rPr>
        <w:t>随着业务支撑系统走入互联网和移动互联网，市场竞争进一步多元化。原有</w:t>
      </w:r>
    </w:p>
    <w:p>
      <w:pPr>
        <w:pStyle w:val="BodyText"/>
        <w:spacing w:line="357" w:lineRule="auto" w:before="55"/>
        <w:ind w:right="1688"/>
        <w:jc w:val="left"/>
      </w:pPr>
      <w:r>
        <w:rPr/>
        <w:t>支撑系统供应商保持相对稳定的市场竞争格局，互联网企业进入到新型业务中。 </w:t>
      </w:r>
      <w:r>
        <w:rPr>
          <w:spacing w:val="-3"/>
        </w:rPr>
        <w:t>在公司既有业务领域，公司市场竞争地位继续保持。在电子商务和手机终端应用</w:t>
      </w:r>
      <w:r>
        <w:rPr>
          <w:spacing w:val="-103"/>
        </w:rPr>
        <w:t> </w:t>
      </w:r>
      <w:r>
        <w:rPr>
          <w:spacing w:val="-103"/>
        </w:rPr>
      </w:r>
      <w:r>
        <w:rPr>
          <w:spacing w:val="-3"/>
        </w:rPr>
        <w:t>领域，由于公司有坚实的技术积累和庞大的人才团队，加上公司战略性投入，公</w:t>
      </w:r>
      <w:r>
        <w:rPr>
          <w:spacing w:val="-102"/>
        </w:rPr>
        <w:t> </w:t>
      </w:r>
      <w:r>
        <w:rPr>
          <w:spacing w:val="-102"/>
        </w:rPr>
      </w:r>
      <w:r>
        <w:rPr/>
        <w:t>司快速适应了市场要求，在市场竞争中，保持积极向上的态势。</w:t>
      </w:r>
    </w:p>
    <w:p>
      <w:pPr>
        <w:pStyle w:val="BodyText"/>
        <w:spacing w:line="338" w:lineRule="auto" w:before="36"/>
        <w:ind w:right="1795" w:firstLine="479"/>
        <w:jc w:val="both"/>
      </w:pPr>
      <w:r>
        <w:rPr>
          <w:rFonts w:ascii="Arial" w:hAnsi="Arial" w:cs="Arial" w:eastAsia="Arial" w:hint="default"/>
        </w:rPr>
        <w:t>2011</w:t>
      </w:r>
      <w:r>
        <w:rPr>
          <w:rFonts w:ascii="Arial" w:hAnsi="Arial" w:cs="Arial" w:eastAsia="Arial" w:hint="default"/>
          <w:spacing w:val="28"/>
        </w:rPr>
        <w:t> </w:t>
      </w:r>
      <w:r>
        <w:rPr/>
        <w:t>年公司加大了运营咨询服务投入，深度参与电信运营商业务转型，培 养最终用户的</w:t>
      </w:r>
      <w:r>
        <w:rPr>
          <w:spacing w:val="-63"/>
        </w:rPr>
        <w:t> </w:t>
      </w:r>
      <w:r>
        <w:rPr>
          <w:rFonts w:ascii="Arial" w:hAnsi="Arial" w:cs="Arial" w:eastAsia="Arial" w:hint="default"/>
        </w:rPr>
        <w:t>3G</w:t>
      </w:r>
      <w:r>
        <w:rPr>
          <w:rFonts w:ascii="Arial" w:hAnsi="Arial" w:cs="Arial" w:eastAsia="Arial" w:hint="default"/>
          <w:spacing w:val="-9"/>
        </w:rPr>
        <w:t> </w:t>
      </w:r>
      <w:r>
        <w:rPr/>
        <w:t>业务使用习惯。</w:t>
      </w:r>
    </w:p>
    <w:p>
      <w:pPr>
        <w:pStyle w:val="Heading2"/>
        <w:spacing w:line="240" w:lineRule="auto" w:before="27"/>
        <w:ind w:left="620" w:right="1787"/>
        <w:jc w:val="left"/>
        <w:rPr>
          <w:b w:val="0"/>
          <w:bCs w:val="0"/>
        </w:rPr>
      </w:pPr>
      <w:r>
        <w:rPr>
          <w:rFonts w:ascii="Arial" w:hAnsi="Arial" w:cs="Arial" w:eastAsia="Arial" w:hint="default"/>
        </w:rPr>
        <w:t>3</w:t>
      </w:r>
      <w:r>
        <w:rPr/>
        <w:t>、公司未来发展战略规划</w:t>
      </w:r>
      <w:r>
        <w:rPr>
          <w:b w:val="0"/>
          <w:bCs w:val="0"/>
        </w:rPr>
      </w:r>
    </w:p>
    <w:p>
      <w:pPr>
        <w:pStyle w:val="BodyText"/>
        <w:spacing w:line="240" w:lineRule="auto" w:before="134"/>
        <w:ind w:left="618" w:right="1787"/>
        <w:jc w:val="left"/>
      </w:pPr>
      <w:r>
        <w:rPr/>
        <w:t>（</w:t>
      </w:r>
      <w:r>
        <w:rPr>
          <w:rFonts w:ascii="Arial" w:hAnsi="Arial" w:cs="Arial" w:eastAsia="Arial" w:hint="default"/>
        </w:rPr>
        <w:t>1</w:t>
      </w:r>
      <w:r>
        <w:rPr/>
        <w:t>）发展战略</w:t>
      </w:r>
    </w:p>
    <w:p>
      <w:pPr>
        <w:pStyle w:val="BodyText"/>
        <w:spacing w:line="352" w:lineRule="auto"/>
        <w:ind w:right="1688" w:firstLine="479"/>
        <w:jc w:val="left"/>
      </w:pPr>
      <w:r>
        <w:rPr/>
        <w:t>公司以软件和信息技术服务作为公司的核心事业，充分利用</w:t>
      </w:r>
      <w:r>
        <w:rPr>
          <w:spacing w:val="-74"/>
        </w:rPr>
        <w:t> </w:t>
      </w:r>
      <w:r>
        <w:rPr>
          <w:rFonts w:ascii="Arial" w:hAnsi="Arial" w:cs="Arial" w:eastAsia="Arial" w:hint="default"/>
        </w:rPr>
        <w:t>3G</w:t>
      </w:r>
      <w:r>
        <w:rPr>
          <w:rFonts w:ascii="Arial" w:hAnsi="Arial" w:cs="Arial" w:eastAsia="Arial" w:hint="default"/>
          <w:spacing w:val="-21"/>
        </w:rPr>
        <w:t> </w:t>
      </w:r>
      <w:r>
        <w:rPr/>
        <w:t>及移动互联 </w:t>
      </w:r>
      <w:r>
        <w:rPr>
          <w:spacing w:val="-3"/>
        </w:rPr>
        <w:t>网业务发展机会，在公司核心业务规模化基础上，加强业务的联动，增强自主创</w:t>
      </w:r>
      <w:r>
        <w:rPr>
          <w:spacing w:val="-102"/>
        </w:rPr>
        <w:t> </w:t>
      </w:r>
      <w:r>
        <w:rPr>
          <w:spacing w:val="-102"/>
        </w:rPr>
      </w:r>
      <w:r>
        <w:rPr>
          <w:spacing w:val="-3"/>
        </w:rPr>
        <w:t>新能力，始终保持技术在行业内的领先水平，并积极研究移动互联网创新业务模</w:t>
      </w:r>
      <w:r>
        <w:rPr>
          <w:spacing w:val="-103"/>
        </w:rPr>
        <w:t> </w:t>
      </w:r>
      <w:r>
        <w:rPr>
          <w:spacing w:val="-103"/>
        </w:rPr>
      </w:r>
      <w:r>
        <w:rPr/>
        <w:t>式，拓宽业务范围，寻找新业务增长点。与合作伙伴一起，继续开拓海外市场， 成为国际化企业。</w:t>
      </w:r>
    </w:p>
    <w:p>
      <w:pPr>
        <w:pStyle w:val="BodyText"/>
        <w:spacing w:line="348" w:lineRule="auto" w:before="41"/>
        <w:ind w:right="1674" w:firstLine="479"/>
        <w:jc w:val="both"/>
      </w:pPr>
      <w:r>
        <w:rPr>
          <w:spacing w:val="-3"/>
        </w:rPr>
        <w:t>公司的经营理念是“为客户创造价值，与客户共同成长”。公司依托先进的</w:t>
      </w:r>
      <w:r>
        <w:rPr/>
        <w:t> </w:t>
      </w:r>
      <w:r>
        <w:rPr>
          <w:rFonts w:ascii="Arial" w:hAnsi="Arial" w:cs="Arial" w:eastAsia="Arial" w:hint="default"/>
        </w:rPr>
        <w:t>IT </w:t>
      </w:r>
      <w:r>
        <w:rPr/>
        <w:t>理念和技术，通过与客户建立长期的合作伙伴关系，贴心为客户服务，以</w:t>
      </w:r>
      <w:r>
        <w:rPr>
          <w:spacing w:val="-47"/>
        </w:rPr>
        <w:t> </w:t>
      </w:r>
      <w:r>
        <w:rPr>
          <w:rFonts w:ascii="Arial" w:hAnsi="Arial" w:cs="Arial" w:eastAsia="Arial" w:hint="default"/>
        </w:rPr>
        <w:t>IT</w:t>
      </w:r>
      <w:r>
        <w:rPr>
          <w:rFonts w:ascii="Arial" w:hAnsi="Arial" w:cs="Arial" w:eastAsia="Arial" w:hint="default"/>
          <w:w w:val="100"/>
        </w:rPr>
        <w:t> </w:t>
      </w:r>
      <w:r>
        <w:rPr>
          <w:spacing w:val="-6"/>
        </w:rPr>
        <w:t>为手段，提高客户精细化管理和运营效率，增强客户的竞争力，提升公司的价值。</w:t>
      </w:r>
    </w:p>
    <w:p>
      <w:pPr>
        <w:pStyle w:val="BodyText"/>
        <w:spacing w:line="338" w:lineRule="auto" w:before="43"/>
        <w:ind w:left="618" w:right="1787"/>
        <w:jc w:val="left"/>
      </w:pPr>
      <w:r>
        <w:rPr/>
        <w:t>（</w:t>
      </w:r>
      <w:r>
        <w:rPr>
          <w:rFonts w:ascii="Arial" w:hAnsi="Arial" w:cs="Arial" w:eastAsia="Arial" w:hint="default"/>
        </w:rPr>
        <w:t>2</w:t>
      </w:r>
      <w:r>
        <w:rPr/>
        <w:t>）自主创新能力 </w:t>
      </w:r>
      <w:r>
        <w:rPr>
          <w:spacing w:val="-3"/>
        </w:rPr>
        <w:t>公司十分注重自主创新能力的建设，把自主创新作为立足市场不败之地的法</w:t>
      </w:r>
    </w:p>
    <w:p>
      <w:pPr>
        <w:pStyle w:val="BodyText"/>
        <w:spacing w:line="357" w:lineRule="auto" w:before="53"/>
        <w:ind w:right="1792"/>
        <w:jc w:val="both"/>
      </w:pPr>
      <w:r>
        <w:rPr>
          <w:spacing w:val="-3"/>
        </w:rPr>
        <w:t>宝。公司正在合肥建立研发基地，切合行业发展趋势，力争将合肥研发基地打造</w:t>
      </w:r>
      <w:r>
        <w:rPr>
          <w:spacing w:val="-102"/>
        </w:rPr>
        <w:t> </w:t>
      </w:r>
      <w:r>
        <w:rPr>
          <w:spacing w:val="-102"/>
        </w:rPr>
      </w:r>
      <w:r>
        <w:rPr>
          <w:spacing w:val="-3"/>
        </w:rPr>
        <w:t>成为新业务开发和服务运营中心，探索基于云计算的创新业务模式，并拓宽业务</w:t>
      </w:r>
      <w:r>
        <w:rPr>
          <w:spacing w:val="-103"/>
        </w:rPr>
        <w:t> </w:t>
      </w:r>
      <w:r>
        <w:rPr>
          <w:spacing w:val="-103"/>
        </w:rPr>
      </w:r>
      <w:r>
        <w:rPr/>
        <w:t>范围，驱动公司经营业绩保持快速增长。</w:t>
      </w:r>
    </w:p>
    <w:p>
      <w:pPr>
        <w:pStyle w:val="BodyText"/>
        <w:spacing w:line="357" w:lineRule="auto" w:before="36"/>
        <w:ind w:right="1792" w:firstLine="479"/>
        <w:jc w:val="both"/>
      </w:pPr>
      <w:r>
        <w:rPr>
          <w:spacing w:val="-3"/>
        </w:rPr>
        <w:t>公司的募集资金投资项目处于电信和公安行业技术的前沿，符合行业发展方</w:t>
      </w:r>
      <w:r>
        <w:rPr/>
        <w:t> </w:t>
      </w:r>
      <w:r>
        <w:rPr>
          <w:spacing w:val="-3"/>
        </w:rPr>
        <w:t>向，且有很大的市场需求。募集资金项目目前进展顺利，公司在电信行业应用软</w:t>
      </w:r>
      <w:r>
        <w:rPr>
          <w:spacing w:val="-102"/>
        </w:rPr>
        <w:t> </w:t>
      </w:r>
      <w:r>
        <w:rPr>
          <w:spacing w:val="-102"/>
        </w:rPr>
      </w:r>
      <w:r>
        <w:rPr>
          <w:spacing w:val="-3"/>
        </w:rPr>
        <w:t>件产品和公安行业应用软件产品解决方案领域的竞争力将逐步得到增强，研发实</w:t>
      </w:r>
    </w:p>
    <w:p>
      <w:pPr>
        <w:spacing w:after="0" w:line="357"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57" w:lineRule="auto" w:before="26"/>
        <w:ind w:right="1792"/>
        <w:jc w:val="both"/>
      </w:pPr>
      <w:r>
        <w:rPr>
          <w:spacing w:val="-3"/>
        </w:rPr>
        <w:t>力、服务水平及市场开拓能力均得到提升，从而进一步扩大公司的经营规模和提</w:t>
      </w:r>
      <w:r>
        <w:rPr>
          <w:spacing w:val="-104"/>
        </w:rPr>
        <w:t> </w:t>
      </w:r>
      <w:r>
        <w:rPr>
          <w:spacing w:val="-104"/>
        </w:rPr>
      </w:r>
      <w:r>
        <w:rPr/>
        <w:t>高公司的盈利能力和抗风险能力。</w:t>
      </w:r>
    </w:p>
    <w:p>
      <w:pPr>
        <w:pStyle w:val="BodyText"/>
        <w:spacing w:line="240" w:lineRule="auto" w:before="34"/>
        <w:ind w:left="618" w:right="1787"/>
        <w:jc w:val="left"/>
      </w:pPr>
      <w:r>
        <w:rPr/>
        <w:t>（</w:t>
      </w:r>
      <w:r>
        <w:rPr>
          <w:rFonts w:ascii="Arial" w:hAnsi="Arial" w:cs="Arial" w:eastAsia="Arial" w:hint="default"/>
        </w:rPr>
        <w:t>3</w:t>
      </w:r>
      <w:r>
        <w:rPr/>
        <w:t>）发展目标</w:t>
      </w:r>
    </w:p>
    <w:p>
      <w:pPr>
        <w:pStyle w:val="BodyText"/>
        <w:spacing w:line="240" w:lineRule="auto"/>
        <w:ind w:left="618" w:right="1787"/>
        <w:jc w:val="left"/>
      </w:pPr>
      <w:r>
        <w:rPr>
          <w:rFonts w:ascii="Arial" w:hAnsi="Arial" w:cs="Arial" w:eastAsia="Arial" w:hint="default"/>
        </w:rPr>
        <w:t>A</w:t>
      </w:r>
      <w:r>
        <w:rPr/>
        <w:t>、整体经营目标</w:t>
      </w:r>
    </w:p>
    <w:p>
      <w:pPr>
        <w:pStyle w:val="BodyText"/>
        <w:spacing w:line="345" w:lineRule="auto" w:before="134"/>
        <w:ind w:right="1791" w:firstLine="479"/>
        <w:jc w:val="both"/>
      </w:pPr>
      <w:r>
        <w:rPr/>
        <w:t>为实现公司的上述发展战略，公司计划在 </w:t>
      </w:r>
      <w:r>
        <w:rPr>
          <w:rFonts w:ascii="Arial" w:hAnsi="Arial" w:cs="Arial" w:eastAsia="Arial" w:hint="default"/>
        </w:rPr>
        <w:t>2012 </w:t>
      </w:r>
      <w:r>
        <w:rPr/>
        <w:t>年、</w:t>
      </w:r>
      <w:r>
        <w:rPr>
          <w:rFonts w:ascii="Arial" w:hAnsi="Arial" w:cs="Arial" w:eastAsia="Arial" w:hint="default"/>
        </w:rPr>
        <w:t>2013</w:t>
      </w:r>
      <w:r>
        <w:rPr>
          <w:rFonts w:ascii="Arial" w:hAnsi="Arial" w:cs="Arial" w:eastAsia="Arial" w:hint="default"/>
          <w:spacing w:val="24"/>
        </w:rPr>
        <w:t> </w:t>
      </w:r>
      <w:r>
        <w:rPr/>
        <w:t>年的软件及服务 收入年均较前一年增长 </w:t>
      </w:r>
      <w:r>
        <w:rPr>
          <w:rFonts w:ascii="Arial" w:hAnsi="Arial" w:cs="Arial" w:eastAsia="Arial" w:hint="default"/>
        </w:rPr>
        <w:t>30%</w:t>
      </w:r>
      <w:r>
        <w:rPr/>
        <w:t>，营业收入较前一年增长</w:t>
      </w:r>
      <w:r>
        <w:rPr>
          <w:spacing w:val="-92"/>
        </w:rPr>
        <w:t> </w:t>
      </w:r>
      <w:r>
        <w:rPr>
          <w:rFonts w:ascii="Arial" w:hAnsi="Arial" w:cs="Arial" w:eastAsia="Arial" w:hint="default"/>
        </w:rPr>
        <w:t>60%</w:t>
      </w:r>
      <w:r>
        <w:rPr/>
        <w:t>，力争进入中国移动 </w:t>
      </w:r>
      <w:r>
        <w:rPr>
          <w:spacing w:val="-3"/>
        </w:rPr>
        <w:t>市场。在海外市场开拓方面，公司将继续广开合作伙伴渠道，力争海外软件和服</w:t>
      </w:r>
      <w:r>
        <w:rPr>
          <w:spacing w:val="-102"/>
        </w:rPr>
        <w:t> </w:t>
      </w:r>
      <w:r>
        <w:rPr>
          <w:spacing w:val="-102"/>
        </w:rPr>
      </w:r>
      <w:r>
        <w:rPr/>
        <w:t>务收入占软件及服务收入比超过</w:t>
      </w:r>
      <w:r>
        <w:rPr>
          <w:spacing w:val="-64"/>
        </w:rPr>
        <w:t> </w:t>
      </w:r>
      <w:r>
        <w:rPr>
          <w:rFonts w:ascii="Arial" w:hAnsi="Arial" w:cs="Arial" w:eastAsia="Arial" w:hint="default"/>
        </w:rPr>
        <w:t>10%</w:t>
      </w:r>
      <w:r>
        <w:rPr/>
        <w:t>，将海外市场培育成公司业务增长点。</w:t>
      </w:r>
    </w:p>
    <w:p>
      <w:pPr>
        <w:pStyle w:val="BodyText"/>
        <w:spacing w:line="348" w:lineRule="auto" w:before="17"/>
        <w:ind w:right="1792" w:firstLine="479"/>
        <w:jc w:val="both"/>
      </w:pPr>
      <w:r>
        <w:rPr>
          <w:spacing w:val="-3"/>
        </w:rPr>
        <w:t>公司将通过持续强化软件开发规范化、流程化管理，提高软件开发效率，降</w:t>
      </w:r>
      <w:r>
        <w:rPr/>
        <w:t> 低软件开发和维护成本，提高软件产品成熟度，争取在</w:t>
      </w:r>
      <w:r>
        <w:rPr>
          <w:spacing w:val="-62"/>
        </w:rPr>
        <w:t> </w:t>
      </w:r>
      <w:r>
        <w:rPr>
          <w:rFonts w:ascii="Arial" w:hAnsi="Arial" w:cs="Arial" w:eastAsia="Arial" w:hint="default"/>
        </w:rPr>
        <w:t>2012</w:t>
      </w:r>
      <w:r>
        <w:rPr>
          <w:rFonts w:ascii="Arial" w:hAnsi="Arial" w:cs="Arial" w:eastAsia="Arial" w:hint="default"/>
          <w:spacing w:val="-8"/>
        </w:rPr>
        <w:t> </w:t>
      </w:r>
      <w:r>
        <w:rPr/>
        <w:t>年底通过</w:t>
      </w:r>
      <w:r>
        <w:rPr>
          <w:spacing w:val="-62"/>
        </w:rPr>
        <w:t> </w:t>
      </w:r>
      <w:r>
        <w:rPr>
          <w:rFonts w:ascii="Arial" w:hAnsi="Arial" w:cs="Arial" w:eastAsia="Arial" w:hint="default"/>
        </w:rPr>
        <w:t>CMMI</w:t>
      </w:r>
      <w:r>
        <w:rPr>
          <w:rFonts w:ascii="Arial" w:hAnsi="Arial" w:cs="Arial" w:eastAsia="Arial" w:hint="default"/>
          <w:spacing w:val="36"/>
        </w:rPr>
        <w:t> </w:t>
      </w:r>
      <w:r>
        <w:rPr>
          <w:rFonts w:ascii="Arial" w:hAnsi="Arial" w:cs="Arial" w:eastAsia="Arial" w:hint="default"/>
        </w:rPr>
        <w:t>4</w:t>
      </w:r>
      <w:r>
        <w:rPr>
          <w:rFonts w:ascii="Arial" w:hAnsi="Arial" w:cs="Arial" w:eastAsia="Arial" w:hint="default"/>
          <w:w w:val="99"/>
        </w:rPr>
        <w:t> </w:t>
      </w:r>
      <w:r>
        <w:rPr/>
        <w:t>级认证。</w:t>
      </w:r>
    </w:p>
    <w:p>
      <w:pPr>
        <w:pStyle w:val="BodyText"/>
        <w:spacing w:line="338" w:lineRule="auto" w:before="46"/>
        <w:ind w:left="618" w:right="1787"/>
        <w:jc w:val="left"/>
      </w:pPr>
      <w:r>
        <w:rPr>
          <w:rFonts w:ascii="Arial" w:hAnsi="Arial" w:cs="Arial" w:eastAsia="Arial" w:hint="default"/>
        </w:rPr>
        <w:t>B</w:t>
      </w:r>
      <w:r>
        <w:rPr/>
        <w:t>、近期主要业务经营目标</w:t>
      </w:r>
      <w:r>
        <w:rPr>
          <w:w w:val="100"/>
        </w:rPr>
        <w:t> </w:t>
      </w:r>
      <w:r>
        <w:rPr>
          <w:spacing w:val="-3"/>
        </w:rPr>
        <w:t>加快产品研发进度，快速响应、满足客户需求，缩短软件开发周期，加快新</w:t>
      </w:r>
    </w:p>
    <w:p>
      <w:pPr>
        <w:pStyle w:val="BodyText"/>
        <w:spacing w:line="355" w:lineRule="auto" w:before="55"/>
        <w:ind w:right="1792"/>
        <w:jc w:val="both"/>
      </w:pPr>
      <w:r>
        <w:rPr>
          <w:spacing w:val="-3"/>
        </w:rPr>
        <w:t>产品上市过程。公司正在研发的网格营销、客户服务管理等软件系统都是应市场</w:t>
      </w:r>
      <w:r>
        <w:rPr>
          <w:spacing w:val="-103"/>
        </w:rPr>
        <w:t> </w:t>
      </w:r>
      <w:r>
        <w:rPr>
          <w:spacing w:val="-103"/>
        </w:rPr>
      </w:r>
      <w:r>
        <w:rPr/>
        <w:t>的需要而研发的，这些产品的面市将成为公司新的利润增长点。</w:t>
      </w:r>
    </w:p>
    <w:p>
      <w:pPr>
        <w:pStyle w:val="BodyText"/>
        <w:spacing w:line="348" w:lineRule="auto" w:before="38"/>
        <w:ind w:right="1792" w:firstLine="479"/>
        <w:jc w:val="both"/>
      </w:pPr>
      <w:r>
        <w:rPr/>
        <w:t>加大技术研发投入，并与国际知名 </w:t>
      </w:r>
      <w:r>
        <w:rPr>
          <w:rFonts w:ascii="Arial" w:hAnsi="Arial" w:cs="Arial" w:eastAsia="Arial" w:hint="default"/>
        </w:rPr>
        <w:t>IT</w:t>
      </w:r>
      <w:r>
        <w:rPr>
          <w:rFonts w:ascii="Arial" w:hAnsi="Arial" w:cs="Arial" w:eastAsia="Arial" w:hint="default"/>
          <w:spacing w:val="-10"/>
        </w:rPr>
        <w:t> </w:t>
      </w:r>
      <w:r>
        <w:rPr/>
        <w:t>企业、国内著名高校及研究所进行技 </w:t>
      </w:r>
      <w:r>
        <w:rPr>
          <w:spacing w:val="-3"/>
        </w:rPr>
        <w:t>术合作，通过对前瞻性技术的研发，继续保持在国内同行业的领先优势，保证产</w:t>
      </w:r>
      <w:r>
        <w:rPr>
          <w:spacing w:val="-102"/>
        </w:rPr>
        <w:t> </w:t>
      </w:r>
      <w:r>
        <w:rPr>
          <w:spacing w:val="-102"/>
        </w:rPr>
      </w:r>
      <w:r>
        <w:rPr/>
        <w:t>品的国际先进水平。</w:t>
      </w:r>
    </w:p>
    <w:p>
      <w:pPr>
        <w:pStyle w:val="BodyText"/>
        <w:spacing w:line="357" w:lineRule="auto" w:before="46"/>
        <w:ind w:right="1792" w:firstLine="479"/>
        <w:jc w:val="both"/>
      </w:pPr>
      <w:r>
        <w:rPr>
          <w:spacing w:val="-3"/>
        </w:rPr>
        <w:t>在市场占有率方面，公司继续稳固开拓中国电信、中国联通客户资源，致力</w:t>
      </w:r>
      <w:r>
        <w:rPr/>
        <w:t> </w:t>
      </w:r>
      <w:r>
        <w:rPr>
          <w:spacing w:val="-3"/>
        </w:rPr>
        <w:t>于集团大型集中项目建设，在行业转型中，力争成为行业领导者，公司将继续保</w:t>
      </w:r>
      <w:r>
        <w:rPr>
          <w:spacing w:val="-102"/>
        </w:rPr>
        <w:t> </w:t>
      </w:r>
      <w:r>
        <w:rPr>
          <w:spacing w:val="-102"/>
        </w:rPr>
      </w:r>
      <w:r>
        <w:rPr/>
        <w:t>持对海外市场的投入。</w:t>
      </w:r>
    </w:p>
    <w:p>
      <w:pPr>
        <w:pStyle w:val="BodyText"/>
        <w:spacing w:line="240" w:lineRule="auto" w:before="34"/>
        <w:ind w:left="618" w:right="1787"/>
        <w:jc w:val="left"/>
      </w:pPr>
      <w:r>
        <w:rPr/>
        <w:t>（</w:t>
      </w:r>
      <w:r>
        <w:rPr>
          <w:rFonts w:ascii="Arial" w:hAnsi="Arial" w:cs="Arial" w:eastAsia="Arial" w:hint="default"/>
        </w:rPr>
        <w:t>4</w:t>
      </w:r>
      <w:r>
        <w:rPr/>
        <w:t>）发展规划</w:t>
      </w:r>
    </w:p>
    <w:p>
      <w:pPr>
        <w:pStyle w:val="BodyText"/>
        <w:spacing w:line="338" w:lineRule="auto"/>
        <w:ind w:left="618" w:right="1787"/>
        <w:jc w:val="left"/>
      </w:pPr>
      <w:r>
        <w:rPr>
          <w:rFonts w:ascii="Arial" w:hAnsi="Arial" w:cs="Arial" w:eastAsia="Arial" w:hint="default"/>
        </w:rPr>
        <w:t>A</w:t>
      </w:r>
      <w:r>
        <w:rPr/>
        <w:t>、业务发展计划</w:t>
      </w:r>
      <w:r>
        <w:rPr>
          <w:w w:val="100"/>
        </w:rPr>
        <w:t> </w:t>
      </w:r>
      <w:r>
        <w:rPr>
          <w:spacing w:val="-3"/>
        </w:rPr>
        <w:t>为实现公司发展战略和业务经营目标，公司将采用稳健的发展策略，实现公</w:t>
      </w:r>
    </w:p>
    <w:p>
      <w:pPr>
        <w:pStyle w:val="BodyText"/>
        <w:spacing w:line="352" w:lineRule="auto" w:before="56"/>
        <w:ind w:right="1791"/>
        <w:jc w:val="both"/>
      </w:pPr>
      <w:r>
        <w:rPr>
          <w:spacing w:val="-3"/>
        </w:rPr>
        <w:t>司业务持续稳步的增长。公司将继续加大研发投入，始终保持技术领先优势；力</w:t>
      </w:r>
      <w:r>
        <w:rPr>
          <w:spacing w:val="-102"/>
        </w:rPr>
        <w:t> </w:t>
      </w:r>
      <w:r>
        <w:rPr>
          <w:spacing w:val="-102"/>
        </w:rPr>
      </w:r>
      <w:r>
        <w:rPr>
          <w:spacing w:val="-3"/>
        </w:rPr>
        <w:t>争电信行业应用软件市场份额稳定增长，公安行业应用软件市场份额保持稳定持</w:t>
      </w:r>
      <w:r>
        <w:rPr>
          <w:spacing w:val="-104"/>
        </w:rPr>
        <w:t> </w:t>
      </w:r>
      <w:r>
        <w:rPr>
          <w:spacing w:val="-104"/>
        </w:rPr>
      </w:r>
      <w:r>
        <w:rPr>
          <w:spacing w:val="-3"/>
        </w:rPr>
        <w:t>续增长，积极开拓金融行业软件和技术服务市场；公司将继续加强国内市场营销</w:t>
      </w:r>
      <w:r>
        <w:rPr>
          <w:spacing w:val="-103"/>
        </w:rPr>
        <w:t> </w:t>
      </w:r>
      <w:r>
        <w:rPr>
          <w:spacing w:val="-103"/>
        </w:rPr>
      </w:r>
      <w:r>
        <w:rPr/>
        <w:t>和客户服务网络建设，巩固市场地位，逐步形成公司品牌影响力；结合</w:t>
      </w:r>
      <w:r>
        <w:rPr>
          <w:spacing w:val="-83"/>
        </w:rPr>
        <w:t> </w:t>
      </w:r>
      <w:r>
        <w:rPr>
          <w:rFonts w:ascii="Arial" w:hAnsi="Arial" w:cs="Arial" w:eastAsia="Arial" w:hint="default"/>
        </w:rPr>
        <w:t>3G</w:t>
      </w:r>
      <w:r>
        <w:rPr>
          <w:rFonts w:ascii="Arial" w:hAnsi="Arial" w:cs="Arial" w:eastAsia="Arial" w:hint="default"/>
          <w:spacing w:val="-31"/>
        </w:rPr>
        <w:t> </w:t>
      </w:r>
      <w:r>
        <w:rPr/>
        <w:t>和移 </w:t>
      </w:r>
      <w:r>
        <w:rPr>
          <w:spacing w:val="-3"/>
        </w:rPr>
        <w:t>动互联网发展机遇，发挥企业技术积累，利用现有客户资源，继续探索基于云计</w:t>
      </w:r>
    </w:p>
    <w:p>
      <w:pPr>
        <w:spacing w:after="0" w:line="352"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57" w:lineRule="auto" w:before="26"/>
        <w:ind w:right="1792"/>
        <w:jc w:val="both"/>
      </w:pPr>
      <w:r>
        <w:rPr>
          <w:spacing w:val="-3"/>
        </w:rPr>
        <w:t>算的服务模式，加大终端应用开发。继续广开合作渠道，与合作伙伴共同开拓海</w:t>
      </w:r>
      <w:r>
        <w:rPr>
          <w:spacing w:val="-102"/>
        </w:rPr>
        <w:t> </w:t>
      </w:r>
      <w:r>
        <w:rPr>
          <w:spacing w:val="-102"/>
        </w:rPr>
      </w:r>
      <w:r>
        <w:rPr/>
        <w:t>外市场，实现多赢。</w:t>
      </w:r>
    </w:p>
    <w:p>
      <w:pPr>
        <w:pStyle w:val="BodyText"/>
        <w:spacing w:line="338" w:lineRule="auto" w:before="34"/>
        <w:ind w:left="618" w:right="1787"/>
        <w:jc w:val="left"/>
      </w:pPr>
      <w:r>
        <w:rPr>
          <w:rFonts w:ascii="Arial" w:hAnsi="Arial" w:cs="Arial" w:eastAsia="Arial" w:hint="default"/>
        </w:rPr>
        <w:t>B</w:t>
      </w:r>
      <w:r>
        <w:rPr/>
        <w:t>、人员培养计划</w:t>
      </w:r>
      <w:r>
        <w:rPr>
          <w:w w:val="100"/>
        </w:rPr>
        <w:t> </w:t>
      </w:r>
      <w:r>
        <w:rPr>
          <w:spacing w:val="-3"/>
        </w:rPr>
        <w:t>高素质的软件开发团队是软件企业高效运营和可持续发展的根本保障，人力</w:t>
      </w:r>
    </w:p>
    <w:p>
      <w:pPr>
        <w:pStyle w:val="BodyText"/>
        <w:spacing w:line="350" w:lineRule="auto" w:before="53"/>
        <w:ind w:right="1791"/>
        <w:jc w:val="both"/>
      </w:pPr>
      <w:r>
        <w:rPr/>
        <w:t>资源是公司最重要的资源，也是促进软件企业发展的最重要资本。</w:t>
      </w:r>
      <w:r>
        <w:rPr>
          <w:rFonts w:ascii="Arial" w:hAnsi="Arial" w:cs="Arial" w:eastAsia="Arial" w:hint="default"/>
        </w:rPr>
        <w:t>2011</w:t>
      </w:r>
      <w:r>
        <w:rPr>
          <w:rFonts w:ascii="Arial" w:hAnsi="Arial" w:cs="Arial" w:eastAsia="Arial" w:hint="default"/>
          <w:spacing w:val="31"/>
        </w:rPr>
        <w:t> </w:t>
      </w:r>
      <w:r>
        <w:rPr/>
        <w:t>年，公 </w:t>
      </w:r>
      <w:r>
        <w:rPr>
          <w:spacing w:val="-3"/>
        </w:rPr>
        <w:t>司将加强技能库建设，根据战略发展的需要，提高人才训练和培养能力，立足人</w:t>
      </w:r>
      <w:r>
        <w:rPr>
          <w:spacing w:val="-102"/>
        </w:rPr>
        <w:t> </w:t>
      </w:r>
      <w:r>
        <w:rPr>
          <w:spacing w:val="-102"/>
        </w:rPr>
      </w:r>
      <w:r>
        <w:rPr>
          <w:spacing w:val="-3"/>
        </w:rPr>
        <w:t>才内部培养，建立一支专业化并具有高度凝聚力和战斗力的团队。调动员工主动</w:t>
      </w:r>
      <w:r>
        <w:rPr>
          <w:spacing w:val="-103"/>
        </w:rPr>
        <w:t> </w:t>
      </w:r>
      <w:r>
        <w:rPr>
          <w:spacing w:val="-103"/>
        </w:rPr>
      </w:r>
      <w:r>
        <w:rPr/>
        <w:t>能动性，力争完成股权激励设计的业绩目标，实现股东、企业和员工共赢。</w:t>
      </w:r>
    </w:p>
    <w:p>
      <w:pPr>
        <w:pStyle w:val="BodyText"/>
        <w:spacing w:line="240" w:lineRule="auto" w:before="41"/>
        <w:ind w:left="618" w:right="1787"/>
        <w:jc w:val="left"/>
      </w:pPr>
      <w:r>
        <w:rPr>
          <w:rFonts w:ascii="Arial" w:hAnsi="Arial" w:cs="Arial" w:eastAsia="Arial" w:hint="default"/>
        </w:rPr>
        <w:t>C</w:t>
      </w:r>
      <w:r>
        <w:rPr/>
        <w:t>、市场开发计划</w:t>
      </w:r>
    </w:p>
    <w:p>
      <w:pPr>
        <w:pStyle w:val="BodyText"/>
        <w:spacing w:line="348" w:lineRule="auto"/>
        <w:ind w:right="1688" w:firstLine="479"/>
        <w:jc w:val="left"/>
      </w:pPr>
      <w:r>
        <w:rPr>
          <w:rFonts w:ascii="Arial" w:hAnsi="Arial" w:cs="Arial" w:eastAsia="Arial" w:hint="default"/>
        </w:rPr>
        <w:t>2012</w:t>
      </w:r>
      <w:r>
        <w:rPr>
          <w:rFonts w:ascii="Arial" w:hAnsi="Arial" w:cs="Arial" w:eastAsia="Arial" w:hint="default"/>
          <w:spacing w:val="30"/>
        </w:rPr>
        <w:t> </w:t>
      </w:r>
      <w:r>
        <w:rPr/>
        <w:t>年，公司将在不同客户群之间进行经验复制，加大咨询服务和新业务 开发投入；探索移动互联网和云计算组合的业务模式；积极开拓中国移动市场， 积累海外交付经验，建立可复制的交付模式，培育海外市场。</w:t>
      </w:r>
    </w:p>
    <w:p>
      <w:pPr>
        <w:pStyle w:val="BodyText"/>
        <w:spacing w:line="357" w:lineRule="auto" w:before="43"/>
        <w:ind w:right="1792" w:firstLine="479"/>
        <w:jc w:val="both"/>
      </w:pPr>
      <w:r>
        <w:rPr>
          <w:spacing w:val="-3"/>
        </w:rPr>
        <w:t>公司将扩大解决方案队伍，为一线营销人员提供弹药，保持研发、售前、销</w:t>
      </w:r>
      <w:r>
        <w:rPr/>
        <w:t> </w:t>
      </w:r>
      <w:r>
        <w:rPr>
          <w:spacing w:val="-3"/>
        </w:rPr>
        <w:t>售协同作战，提高解决方案、产品知识和客户需求转移效率，为客户提供适合的</w:t>
      </w:r>
      <w:r>
        <w:rPr>
          <w:spacing w:val="-102"/>
        </w:rPr>
        <w:t> </w:t>
      </w:r>
      <w:r>
        <w:rPr>
          <w:spacing w:val="-102"/>
        </w:rPr>
      </w:r>
      <w:r>
        <w:rPr/>
        <w:t>解决方案。</w:t>
      </w:r>
    </w:p>
    <w:p>
      <w:pPr>
        <w:pStyle w:val="BodyText"/>
        <w:spacing w:line="338" w:lineRule="auto" w:before="36"/>
        <w:ind w:left="618" w:right="1787"/>
        <w:jc w:val="left"/>
      </w:pPr>
      <w:r>
        <w:rPr>
          <w:rFonts w:ascii="Arial" w:hAnsi="Arial" w:cs="Arial" w:eastAsia="Arial" w:hint="default"/>
        </w:rPr>
        <w:t>D</w:t>
      </w:r>
      <w:r>
        <w:rPr/>
        <w:t>、收购兼并计划 </w:t>
      </w:r>
      <w:r>
        <w:rPr>
          <w:spacing w:val="-3"/>
        </w:rPr>
        <w:t>公司将继续采取收购兼并、合作投资、结成伙伴关系共同开拓市场等方式来</w:t>
      </w:r>
    </w:p>
    <w:p>
      <w:pPr>
        <w:pStyle w:val="BodyText"/>
        <w:spacing w:line="357" w:lineRule="auto" w:before="53"/>
        <w:ind w:right="1791"/>
        <w:jc w:val="both"/>
      </w:pPr>
      <w:r>
        <w:rPr>
          <w:spacing w:val="-3"/>
        </w:rPr>
        <w:t>拓宽自己的业务范围，快速进入与现有业务有关联的新业务领域，在不同行业或</w:t>
      </w:r>
      <w:r>
        <w:rPr>
          <w:spacing w:val="-103"/>
        </w:rPr>
        <w:t> </w:t>
      </w:r>
      <w:r>
        <w:rPr>
          <w:spacing w:val="-103"/>
        </w:rPr>
      </w:r>
      <w:r>
        <w:rPr>
          <w:spacing w:val="-3"/>
        </w:rPr>
        <w:t>客户群之间进行成功经验复制，围绕公司核心业务实施快速有序扩张，提升规模</w:t>
      </w:r>
      <w:r>
        <w:rPr>
          <w:spacing w:val="-103"/>
        </w:rPr>
        <w:t> </w:t>
      </w:r>
      <w:r>
        <w:rPr>
          <w:spacing w:val="-103"/>
        </w:rPr>
      </w:r>
      <w:r>
        <w:rPr/>
        <w:t>效益。</w:t>
      </w:r>
    </w:p>
    <w:p>
      <w:pPr>
        <w:pStyle w:val="BodyText"/>
        <w:spacing w:line="338" w:lineRule="auto" w:before="36"/>
        <w:ind w:left="618" w:right="1787"/>
        <w:jc w:val="left"/>
      </w:pPr>
      <w:r>
        <w:rPr>
          <w:rFonts w:ascii="Arial" w:hAnsi="Arial" w:cs="Arial" w:eastAsia="Arial" w:hint="default"/>
        </w:rPr>
        <w:t>E</w:t>
      </w:r>
      <w:r>
        <w:rPr/>
        <w:t>、募投项目和超募资金使用</w:t>
      </w:r>
      <w:r>
        <w:rPr>
          <w:w w:val="100"/>
        </w:rPr>
        <w:t> </w:t>
      </w:r>
      <w:r>
        <w:rPr>
          <w:spacing w:val="-3"/>
        </w:rPr>
        <w:t>公司募投项目进入收尾阶段，项目按计划有序执行。对于超募部分资金，公</w:t>
      </w:r>
    </w:p>
    <w:p>
      <w:pPr>
        <w:pStyle w:val="BodyText"/>
        <w:spacing w:line="355" w:lineRule="auto" w:before="55"/>
        <w:ind w:left="618" w:right="1787" w:hanging="480"/>
        <w:jc w:val="left"/>
      </w:pPr>
      <w:r>
        <w:rPr/>
        <w:t>司将继续按照证监会和深交所的有关规定，合理规划、谨慎实施。 </w:t>
      </w:r>
      <w:r>
        <w:rPr>
          <w:spacing w:val="-3"/>
        </w:rPr>
        <w:t>募投项目的实施，将促进公司技术创新，大幅提升产品先进性和适应性、丰</w:t>
      </w:r>
    </w:p>
    <w:p>
      <w:pPr>
        <w:pStyle w:val="BodyText"/>
        <w:spacing w:line="355" w:lineRule="auto" w:before="39"/>
        <w:ind w:right="1792"/>
        <w:jc w:val="both"/>
      </w:pPr>
      <w:r>
        <w:rPr>
          <w:spacing w:val="-3"/>
        </w:rPr>
        <w:t>富产品结构，进一步提高公司的研发能力和市场抗风险能力，巩固和强化公司在</w:t>
      </w:r>
      <w:r>
        <w:rPr>
          <w:spacing w:val="-103"/>
        </w:rPr>
        <w:t> </w:t>
      </w:r>
      <w:r>
        <w:rPr>
          <w:spacing w:val="-103"/>
        </w:rPr>
      </w:r>
      <w:r>
        <w:rPr/>
        <w:t>电信业务支撑领域的领先地位。</w:t>
      </w:r>
    </w:p>
    <w:p>
      <w:pPr>
        <w:pStyle w:val="BodyText"/>
        <w:spacing w:line="240" w:lineRule="auto" w:before="38"/>
        <w:ind w:left="618" w:right="1787"/>
        <w:jc w:val="left"/>
      </w:pPr>
      <w:r>
        <w:rPr>
          <w:rFonts w:ascii="Arial" w:hAnsi="Arial" w:cs="Arial" w:eastAsia="Arial" w:hint="default"/>
        </w:rPr>
        <w:t>F</w:t>
      </w:r>
      <w:r>
        <w:rPr/>
        <w:t>、投资者关系管理</w:t>
      </w:r>
    </w:p>
    <w:p>
      <w:pPr>
        <w:pStyle w:val="BodyText"/>
        <w:spacing w:line="348" w:lineRule="auto" w:before="134"/>
        <w:ind w:right="1792" w:firstLine="479"/>
        <w:jc w:val="both"/>
      </w:pPr>
      <w:r>
        <w:rPr/>
        <w:t>公司在</w:t>
      </w:r>
      <w:r>
        <w:rPr>
          <w:spacing w:val="-72"/>
        </w:rPr>
        <w:t> </w:t>
      </w:r>
      <w:r>
        <w:rPr>
          <w:rFonts w:ascii="Arial" w:hAnsi="Arial" w:cs="Arial" w:eastAsia="Arial" w:hint="default"/>
        </w:rPr>
        <w:t>2011</w:t>
      </w:r>
      <w:r>
        <w:rPr>
          <w:rFonts w:ascii="Arial" w:hAnsi="Arial" w:cs="Arial" w:eastAsia="Arial" w:hint="default"/>
          <w:spacing w:val="-18"/>
        </w:rPr>
        <w:t> </w:t>
      </w:r>
      <w:r>
        <w:rPr/>
        <w:t>年将持续优化治理结构和投资者沟通的平台，继续规范公司投 </w:t>
      </w:r>
      <w:r>
        <w:rPr>
          <w:spacing w:val="-3"/>
        </w:rPr>
        <w:t>资者关系工作，进一步加强公司与投资者和潜在投资者之间的沟通，加深投资者</w:t>
      </w:r>
      <w:r>
        <w:rPr>
          <w:spacing w:val="-103"/>
        </w:rPr>
        <w:t> </w:t>
      </w:r>
      <w:r>
        <w:rPr>
          <w:spacing w:val="-103"/>
        </w:rPr>
      </w:r>
      <w:r>
        <w:rPr>
          <w:spacing w:val="-3"/>
        </w:rPr>
        <w:t>对公司的了解和认同，促进公司与投资者之间长期、稳定的良好关系，提升公司</w:t>
      </w:r>
    </w:p>
    <w:p>
      <w:pPr>
        <w:spacing w:after="0" w:line="348"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57" w:lineRule="auto" w:before="26"/>
        <w:ind w:right="1787"/>
        <w:jc w:val="left"/>
      </w:pPr>
      <w:r>
        <w:rPr>
          <w:spacing w:val="-3"/>
        </w:rPr>
        <w:t>的诚信度、核心竞争能力和持续发展能力，实现公司价值最大化和股东利益最大</w:t>
      </w:r>
      <w:r>
        <w:rPr>
          <w:spacing w:val="-103"/>
        </w:rPr>
        <w:t> </w:t>
      </w:r>
      <w:r>
        <w:rPr>
          <w:spacing w:val="-103"/>
        </w:rPr>
      </w:r>
      <w:r>
        <w:rPr/>
        <w:t>化。</w:t>
      </w:r>
    </w:p>
    <w:p>
      <w:pPr>
        <w:spacing w:line="338" w:lineRule="auto" w:before="34"/>
        <w:ind w:left="618" w:right="1777" w:firstLine="2"/>
        <w:jc w:val="left"/>
        <w:rPr>
          <w:rFonts w:ascii="宋体" w:hAnsi="宋体" w:cs="宋体" w:eastAsia="宋体" w:hint="default"/>
          <w:sz w:val="24"/>
          <w:szCs w:val="24"/>
        </w:rPr>
      </w:pPr>
      <w:r>
        <w:rPr>
          <w:rFonts w:ascii="Arial" w:hAnsi="Arial" w:cs="Arial" w:eastAsia="Arial" w:hint="default"/>
          <w:b/>
          <w:bCs/>
          <w:sz w:val="24"/>
          <w:szCs w:val="24"/>
        </w:rPr>
        <w:t>4</w:t>
      </w:r>
      <w:r>
        <w:rPr>
          <w:rFonts w:ascii="宋体" w:hAnsi="宋体" w:cs="宋体" w:eastAsia="宋体" w:hint="default"/>
          <w:b/>
          <w:bCs/>
          <w:sz w:val="24"/>
          <w:szCs w:val="24"/>
        </w:rPr>
        <w:t>、公司未来发展战略资金需求及使用计划</w:t>
      </w:r>
      <w:r>
        <w:rPr>
          <w:rFonts w:ascii="宋体" w:hAnsi="宋体" w:cs="宋体" w:eastAsia="宋体" w:hint="default"/>
          <w:b/>
          <w:bCs/>
          <w:w w:val="99"/>
          <w:sz w:val="24"/>
          <w:szCs w:val="24"/>
        </w:rPr>
        <w:t> </w:t>
      </w:r>
      <w:r>
        <w:rPr>
          <w:rFonts w:ascii="宋体" w:hAnsi="宋体" w:cs="宋体" w:eastAsia="宋体" w:hint="default"/>
          <w:sz w:val="24"/>
          <w:szCs w:val="24"/>
        </w:rPr>
        <w:t>根据公司整体发展战略，在未来的</w:t>
      </w:r>
      <w:r>
        <w:rPr>
          <w:rFonts w:ascii="宋体" w:hAnsi="宋体" w:cs="宋体" w:eastAsia="宋体" w:hint="default"/>
          <w:spacing w:val="-66"/>
          <w:sz w:val="24"/>
          <w:szCs w:val="24"/>
        </w:rPr>
        <w:t> </w:t>
      </w:r>
      <w:r>
        <w:rPr>
          <w:rFonts w:ascii="Arial" w:hAnsi="Arial" w:cs="Arial" w:eastAsia="Arial" w:hint="default"/>
          <w:sz w:val="24"/>
          <w:szCs w:val="24"/>
        </w:rPr>
        <w:t>2-3</w:t>
      </w:r>
      <w:r>
        <w:rPr>
          <w:rFonts w:ascii="Arial" w:hAnsi="Arial" w:cs="Arial" w:eastAsia="Arial" w:hint="default"/>
          <w:spacing w:val="-13"/>
          <w:sz w:val="24"/>
          <w:szCs w:val="24"/>
        </w:rPr>
        <w:t> </w:t>
      </w:r>
      <w:r>
        <w:rPr>
          <w:rFonts w:ascii="宋体" w:hAnsi="宋体" w:cs="宋体" w:eastAsia="宋体" w:hint="default"/>
          <w:spacing w:val="-4"/>
          <w:sz w:val="24"/>
          <w:szCs w:val="24"/>
        </w:rPr>
        <w:t>年内，公司将投入新产品、新业务的</w:t>
      </w:r>
    </w:p>
    <w:p>
      <w:pPr>
        <w:pStyle w:val="BodyText"/>
        <w:spacing w:line="240" w:lineRule="auto" w:before="24"/>
        <w:ind w:right="0"/>
        <w:jc w:val="both"/>
      </w:pPr>
      <w:r>
        <w:rPr/>
        <w:t>研发资金约</w:t>
      </w:r>
      <w:r>
        <w:rPr>
          <w:spacing w:val="-52"/>
        </w:rPr>
        <w:t> </w:t>
      </w:r>
      <w:r>
        <w:rPr>
          <w:rFonts w:ascii="Arial" w:hAnsi="Arial" w:cs="Arial" w:eastAsia="Arial" w:hint="default"/>
        </w:rPr>
        <w:t>2.0</w:t>
      </w:r>
      <w:r>
        <w:rPr>
          <w:rFonts w:ascii="Arial" w:hAnsi="Arial" w:cs="Arial" w:eastAsia="Arial" w:hint="default"/>
          <w:spacing w:val="4"/>
        </w:rPr>
        <w:t> </w:t>
      </w:r>
      <w:r>
        <w:rPr>
          <w:spacing w:val="-3"/>
        </w:rPr>
        <w:t>亿元人民币；为保持持续创新能力，创造良好的研发环境，公司</w:t>
      </w:r>
    </w:p>
    <w:p>
      <w:pPr>
        <w:pStyle w:val="BodyText"/>
        <w:spacing w:line="240" w:lineRule="auto"/>
        <w:ind w:right="0"/>
        <w:jc w:val="both"/>
      </w:pPr>
      <w:r>
        <w:rPr/>
        <w:t>在未来</w:t>
      </w:r>
      <w:r>
        <w:rPr>
          <w:spacing w:val="-67"/>
        </w:rPr>
        <w:t> </w:t>
      </w:r>
      <w:r>
        <w:rPr>
          <w:rFonts w:ascii="Arial" w:hAnsi="Arial" w:cs="Arial" w:eastAsia="Arial" w:hint="default"/>
        </w:rPr>
        <w:t>2-3</w:t>
      </w:r>
      <w:r>
        <w:rPr>
          <w:rFonts w:ascii="Arial" w:hAnsi="Arial" w:cs="Arial" w:eastAsia="Arial" w:hint="default"/>
          <w:spacing w:val="-12"/>
        </w:rPr>
        <w:t> </w:t>
      </w:r>
      <w:r>
        <w:rPr/>
        <w:t>年时间完成现有研发中心建设，计划新增投资约</w:t>
      </w:r>
      <w:r>
        <w:rPr>
          <w:spacing w:val="-66"/>
        </w:rPr>
        <w:t> </w:t>
      </w:r>
      <w:r>
        <w:rPr>
          <w:rFonts w:ascii="Arial" w:hAnsi="Arial" w:cs="Arial" w:eastAsia="Arial" w:hint="default"/>
        </w:rPr>
        <w:t>1.6</w:t>
      </w:r>
      <w:r>
        <w:rPr>
          <w:rFonts w:ascii="Arial" w:hAnsi="Arial" w:cs="Arial" w:eastAsia="Arial" w:hint="default"/>
          <w:spacing w:val="-12"/>
        </w:rPr>
        <w:t> </w:t>
      </w:r>
      <w:r>
        <w:rPr>
          <w:spacing w:val="-4"/>
        </w:rPr>
        <w:t>亿元人民币；围</w:t>
      </w:r>
    </w:p>
    <w:p>
      <w:pPr>
        <w:pStyle w:val="BodyText"/>
        <w:spacing w:line="240" w:lineRule="auto" w:before="134"/>
        <w:ind w:right="0"/>
        <w:jc w:val="both"/>
      </w:pPr>
      <w:r>
        <w:rPr>
          <w:spacing w:val="-6"/>
        </w:rPr>
        <w:t>绕公司主营业务，计划在未来</w:t>
      </w:r>
      <w:r>
        <w:rPr>
          <w:spacing w:val="-60"/>
        </w:rPr>
        <w:t> </w:t>
      </w:r>
      <w:r>
        <w:rPr>
          <w:rFonts w:ascii="Arial" w:hAnsi="Arial" w:cs="Arial" w:eastAsia="Arial" w:hint="default"/>
        </w:rPr>
        <w:t>2-3</w:t>
      </w:r>
      <w:r>
        <w:rPr>
          <w:rFonts w:ascii="Arial" w:hAnsi="Arial" w:cs="Arial" w:eastAsia="Arial" w:hint="default"/>
          <w:spacing w:val="-6"/>
        </w:rPr>
        <w:t> </w:t>
      </w:r>
      <w:r>
        <w:rPr/>
        <w:t>年时间内通过收购兼并拓展上下游产业和相关</w:t>
      </w:r>
    </w:p>
    <w:p>
      <w:pPr>
        <w:pStyle w:val="BodyText"/>
        <w:spacing w:line="338" w:lineRule="auto"/>
        <w:ind w:right="1791"/>
        <w:jc w:val="both"/>
      </w:pPr>
      <w:r>
        <w:rPr>
          <w:spacing w:val="-4"/>
        </w:rPr>
        <w:t>业务，投入约</w:t>
      </w:r>
      <w:r>
        <w:rPr>
          <w:spacing w:val="-79"/>
        </w:rPr>
        <w:t> </w:t>
      </w:r>
      <w:r>
        <w:rPr>
          <w:rFonts w:ascii="Arial" w:hAnsi="Arial" w:cs="Arial" w:eastAsia="Arial" w:hint="default"/>
        </w:rPr>
        <w:t>1.6</w:t>
      </w:r>
      <w:r>
        <w:rPr>
          <w:rFonts w:ascii="Arial" w:hAnsi="Arial" w:cs="Arial" w:eastAsia="Arial" w:hint="default"/>
          <w:spacing w:val="-24"/>
        </w:rPr>
        <w:t> </w:t>
      </w:r>
      <w:r>
        <w:rPr/>
        <w:t>亿元人民币。上述资金部分来源于现有募集资金，部分来源于</w:t>
      </w:r>
      <w:r>
        <w:rPr>
          <w:w w:val="100"/>
        </w:rPr>
        <w:t> </w:t>
      </w:r>
      <w:r>
        <w:rPr/>
        <w:t>股权融资，部分来源于债务融资，融资成本年利率</w:t>
      </w:r>
      <w:r>
        <w:rPr>
          <w:spacing w:val="-98"/>
        </w:rPr>
        <w:t> </w:t>
      </w:r>
      <w:r>
        <w:rPr>
          <w:rFonts w:ascii="Arial" w:hAnsi="Arial" w:cs="Arial" w:eastAsia="Arial" w:hint="default"/>
        </w:rPr>
        <w:t>7</w:t>
      </w:r>
      <w:r>
        <w:rPr/>
        <w:t>％左右，不足部分公司以自 有资金投入。</w:t>
      </w:r>
    </w:p>
    <w:p>
      <w:pPr>
        <w:pStyle w:val="Heading2"/>
        <w:spacing w:line="240" w:lineRule="auto" w:before="53"/>
        <w:ind w:left="620" w:right="1787"/>
        <w:jc w:val="left"/>
        <w:rPr>
          <w:b w:val="0"/>
          <w:bCs w:val="0"/>
        </w:rPr>
      </w:pPr>
      <w:r>
        <w:rPr>
          <w:rFonts w:ascii="Arial" w:hAnsi="Arial" w:cs="Arial" w:eastAsia="Arial" w:hint="default"/>
        </w:rPr>
        <w:t>5</w:t>
      </w:r>
      <w:r>
        <w:rPr/>
        <w:t>、风险因素分析</w:t>
      </w:r>
      <w:r>
        <w:rPr>
          <w:b w:val="0"/>
          <w:bCs w:val="0"/>
        </w:rPr>
      </w:r>
    </w:p>
    <w:p>
      <w:pPr>
        <w:pStyle w:val="BodyText"/>
        <w:spacing w:line="338" w:lineRule="auto"/>
        <w:ind w:left="618" w:right="1787"/>
        <w:jc w:val="left"/>
      </w:pPr>
      <w:r>
        <w:rPr/>
        <w:t>（</w:t>
      </w:r>
      <w:r>
        <w:rPr>
          <w:rFonts w:ascii="Arial" w:hAnsi="Arial" w:cs="Arial" w:eastAsia="Arial" w:hint="default"/>
        </w:rPr>
        <w:t>1</w:t>
      </w:r>
      <w:r>
        <w:rPr/>
        <w:t>）市场竞争风险 </w:t>
      </w:r>
      <w:r>
        <w:rPr>
          <w:spacing w:val="-3"/>
        </w:rPr>
        <w:t>公司专注于电信行业和公安行业应用软件的开发，多年来通过自身技术的不</w:t>
      </w:r>
    </w:p>
    <w:p>
      <w:pPr>
        <w:pStyle w:val="BodyText"/>
        <w:spacing w:line="357" w:lineRule="auto" w:before="55"/>
        <w:ind w:right="1792"/>
        <w:jc w:val="both"/>
      </w:pPr>
      <w:r>
        <w:rPr>
          <w:spacing w:val="-3"/>
        </w:rPr>
        <w:t>断积累和对行业需求的研究与把握，形成了较强的竞争能力。同时，目前电信行</w:t>
      </w:r>
      <w:r>
        <w:rPr>
          <w:spacing w:val="-102"/>
        </w:rPr>
        <w:t> </w:t>
      </w:r>
      <w:r>
        <w:rPr>
          <w:spacing w:val="-102"/>
        </w:rPr>
      </w:r>
      <w:r>
        <w:rPr>
          <w:spacing w:val="-3"/>
        </w:rPr>
        <w:t>业已普遍实行业务支撑系统软件产品入网测试制度，公安等政府部门应用软件领</w:t>
      </w:r>
      <w:r>
        <w:rPr>
          <w:spacing w:val="-104"/>
        </w:rPr>
        <w:t> </w:t>
      </w:r>
      <w:r>
        <w:rPr>
          <w:spacing w:val="-104"/>
        </w:rPr>
      </w:r>
      <w:r>
        <w:rPr>
          <w:spacing w:val="-3"/>
        </w:rPr>
        <w:t>域也开始实施产品认证制度，只有少数拥有丰富行业应用经验、具有较强研发能</w:t>
      </w:r>
      <w:r>
        <w:rPr>
          <w:spacing w:val="-103"/>
        </w:rPr>
        <w:t> </w:t>
      </w:r>
      <w:r>
        <w:rPr>
          <w:spacing w:val="-103"/>
        </w:rPr>
      </w:r>
      <w:r>
        <w:rPr>
          <w:spacing w:val="-3"/>
        </w:rPr>
        <w:t>力的企业才能通过产品测试与认证。作为已通过电信和公安行业产品测试与认证</w:t>
      </w:r>
      <w:r>
        <w:rPr>
          <w:spacing w:val="-104"/>
        </w:rPr>
        <w:t> </w:t>
      </w:r>
      <w:r>
        <w:rPr>
          <w:spacing w:val="-104"/>
        </w:rPr>
      </w:r>
      <w:r>
        <w:rPr/>
        <w:t>的企业之一，公司在相当长的一段时间内将保持较强的竞争优势。</w:t>
      </w:r>
    </w:p>
    <w:p>
      <w:pPr>
        <w:pStyle w:val="BodyText"/>
        <w:spacing w:line="357" w:lineRule="auto" w:before="36"/>
        <w:ind w:right="1792" w:firstLine="479"/>
        <w:jc w:val="both"/>
      </w:pPr>
      <w:r>
        <w:rPr>
          <w:spacing w:val="-3"/>
        </w:rPr>
        <w:t>但随着三网融合和移动互联网应用的开发，市场机会大大增加的同时，参与</w:t>
      </w:r>
      <w:r>
        <w:rPr/>
        <w:t> </w:t>
      </w:r>
      <w:r>
        <w:rPr>
          <w:spacing w:val="-3"/>
        </w:rPr>
        <w:t>竞争的软件企业数量的也将不断增加，若公司不能在产品研发、技术创新、市场</w:t>
      </w:r>
      <w:r>
        <w:rPr>
          <w:spacing w:val="-102"/>
        </w:rPr>
        <w:t> </w:t>
      </w:r>
      <w:r>
        <w:rPr>
          <w:spacing w:val="-102"/>
        </w:rPr>
      </w:r>
      <w:r>
        <w:rPr>
          <w:spacing w:val="-3"/>
        </w:rPr>
        <w:t>营销、客户服务等方面进一步增强实力，未来将面临更大的竞争压力。若未来公</w:t>
      </w:r>
      <w:r>
        <w:rPr>
          <w:spacing w:val="-102"/>
        </w:rPr>
        <w:t> </w:t>
      </w:r>
      <w:r>
        <w:rPr>
          <w:spacing w:val="-102"/>
        </w:rPr>
      </w:r>
      <w:r>
        <w:rPr>
          <w:spacing w:val="-3"/>
        </w:rPr>
        <w:t>司研发的产品没有前瞻性，或者产品无法通过电信运营商的入围测试，公司的竞</w:t>
      </w:r>
      <w:r>
        <w:rPr>
          <w:spacing w:val="-103"/>
        </w:rPr>
        <w:t> </w:t>
      </w:r>
      <w:r>
        <w:rPr>
          <w:spacing w:val="-103"/>
        </w:rPr>
      </w:r>
      <w:r>
        <w:rPr/>
        <w:t>争优势将会受到较大影响。</w:t>
      </w:r>
    </w:p>
    <w:p>
      <w:pPr>
        <w:pStyle w:val="BodyText"/>
        <w:spacing w:line="357" w:lineRule="auto" w:before="34"/>
        <w:ind w:right="1689" w:firstLine="479"/>
        <w:jc w:val="left"/>
      </w:pPr>
      <w:r>
        <w:rPr/>
        <w:t>针对上述风险，公司拟采取应对措施是加大研发中心建设，继续优化产品、 服务和技术创新机制，提升市场竞争力。</w:t>
      </w:r>
    </w:p>
    <w:p>
      <w:pPr>
        <w:pStyle w:val="BodyText"/>
        <w:spacing w:line="240" w:lineRule="auto" w:before="34"/>
        <w:ind w:left="618" w:right="1787"/>
        <w:jc w:val="left"/>
      </w:pPr>
      <w:r>
        <w:rPr/>
        <w:t>（</w:t>
      </w:r>
      <w:r>
        <w:rPr>
          <w:rFonts w:ascii="Arial" w:hAnsi="Arial" w:cs="Arial" w:eastAsia="Arial" w:hint="default"/>
        </w:rPr>
        <w:t>2</w:t>
      </w:r>
      <w:r>
        <w:rPr/>
        <w:t>）客户集中导致的风险</w:t>
      </w:r>
    </w:p>
    <w:p>
      <w:pPr>
        <w:pStyle w:val="BodyText"/>
        <w:spacing w:line="350" w:lineRule="auto"/>
        <w:ind w:right="1664" w:firstLine="479"/>
        <w:jc w:val="left"/>
      </w:pPr>
      <w:r>
        <w:rPr>
          <w:rFonts w:ascii="Arial" w:hAnsi="Arial" w:cs="Arial" w:eastAsia="Arial" w:hint="default"/>
          <w:spacing w:val="-5"/>
        </w:rPr>
        <w:t>2011</w:t>
      </w:r>
      <w:r>
        <w:rPr>
          <w:rFonts w:ascii="Arial" w:hAnsi="Arial" w:cs="Arial" w:eastAsia="Arial" w:hint="default"/>
          <w:spacing w:val="16"/>
        </w:rPr>
        <w:t> </w:t>
      </w:r>
      <w:r>
        <w:rPr>
          <w:spacing w:val="-3"/>
        </w:rPr>
        <w:t>年，公司继续开拓市场，客户集中度有所下降，但是目标客户数量少，</w:t>
      </w:r>
      <w:r>
        <w:rPr/>
        <w:t> </w:t>
      </w:r>
      <w:r>
        <w:rPr>
          <w:spacing w:val="-3"/>
        </w:rPr>
        <w:t>对大客户依赖性较高。电信行业业务支撑系统软件是大型应用软件，是电信运营</w:t>
      </w:r>
      <w:r>
        <w:rPr>
          <w:spacing w:val="-103"/>
        </w:rPr>
        <w:t> </w:t>
      </w:r>
      <w:r>
        <w:rPr>
          <w:spacing w:val="-103"/>
        </w:rPr>
      </w:r>
      <w:r>
        <w:rPr>
          <w:spacing w:val="-3"/>
        </w:rPr>
        <w:t>商生产经营的核心系统，直接关系到电信运营商对客户的服务质量、电信运营商</w:t>
      </w:r>
      <w:r>
        <w:rPr>
          <w:spacing w:val="-103"/>
        </w:rPr>
        <w:t> </w:t>
      </w:r>
      <w:r>
        <w:rPr>
          <w:spacing w:val="-103"/>
        </w:rPr>
      </w:r>
      <w:r>
        <w:rPr>
          <w:spacing w:val="-6"/>
        </w:rPr>
        <w:t>的市场竞争地位和收入。由于电信业务支撑系统软件的研发周期长、资金投入大、</w:t>
      </w:r>
    </w:p>
    <w:p>
      <w:pPr>
        <w:spacing w:after="0" w:line="350" w:lineRule="auto"/>
        <w:jc w:val="left"/>
        <w:sectPr>
          <w:footerReference w:type="default" r:id="rId369"/>
          <w:pgSz w:w="11910" w:h="16840"/>
          <w:pgMar w:footer="835" w:header="877" w:top="1060" w:bottom="1020" w:left="1660" w:right="0"/>
        </w:sectPr>
      </w:pPr>
    </w:p>
    <w:p>
      <w:pPr>
        <w:spacing w:line="240" w:lineRule="auto" w:before="9"/>
        <w:rPr>
          <w:rFonts w:ascii="宋体" w:hAnsi="宋体" w:cs="宋体" w:eastAsia="宋体" w:hint="default"/>
          <w:sz w:val="22"/>
          <w:szCs w:val="22"/>
        </w:rPr>
      </w:pPr>
    </w:p>
    <w:p>
      <w:pPr>
        <w:pStyle w:val="BodyText"/>
        <w:spacing w:line="357" w:lineRule="auto" w:before="26"/>
        <w:ind w:right="1688"/>
        <w:jc w:val="left"/>
      </w:pPr>
      <w:r>
        <w:rPr>
          <w:spacing w:val="-3"/>
        </w:rPr>
        <w:t>研发难度高，并且电信运营商对电信业务支撑系统软件产品的功能、性能、扩展</w:t>
      </w:r>
      <w:r>
        <w:rPr>
          <w:spacing w:val="-102"/>
        </w:rPr>
        <w:t> </w:t>
      </w:r>
      <w:r>
        <w:rPr>
          <w:spacing w:val="-102"/>
        </w:rPr>
      </w:r>
      <w:r>
        <w:rPr>
          <w:spacing w:val="-3"/>
        </w:rPr>
        <w:t>性、稳定性、实时性的要求较高，并对软件产品实行严格的准入制度，更换业务</w:t>
      </w:r>
      <w:r>
        <w:rPr>
          <w:spacing w:val="-103"/>
        </w:rPr>
        <w:t> </w:t>
      </w:r>
      <w:r>
        <w:rPr>
          <w:spacing w:val="-103"/>
        </w:rPr>
      </w:r>
      <w:r>
        <w:rPr/>
        <w:t>支撑系统软件的工程量大、施工复杂、成本高，且易造成其客户服务能力下降， </w:t>
      </w:r>
      <w:r>
        <w:rPr>
          <w:spacing w:val="-3"/>
        </w:rPr>
        <w:t>导致客户流失。电信行业新业务不断推出，孕育着新的市场机会，如果公司持续</w:t>
      </w:r>
      <w:r>
        <w:rPr>
          <w:spacing w:val="-101"/>
        </w:rPr>
        <w:t> </w:t>
      </w:r>
      <w:r>
        <w:rPr>
          <w:spacing w:val="-101"/>
        </w:rPr>
      </w:r>
      <w:r>
        <w:rPr/>
        <w:t>创新能力不足，市场份额将降低。</w:t>
      </w:r>
    </w:p>
    <w:p>
      <w:pPr>
        <w:pStyle w:val="BodyText"/>
        <w:spacing w:line="240" w:lineRule="auto" w:before="36"/>
        <w:ind w:left="618" w:right="1787"/>
        <w:jc w:val="left"/>
      </w:pPr>
      <w:r>
        <w:rPr/>
        <w:t>针对上述风险，公司拟采取如下应对措施：</w:t>
      </w:r>
    </w:p>
    <w:p>
      <w:pPr>
        <w:pStyle w:val="BodyText"/>
        <w:spacing w:line="348" w:lineRule="auto" w:before="151"/>
        <w:ind w:right="1664" w:firstLine="479"/>
        <w:jc w:val="left"/>
      </w:pPr>
      <w:r>
        <w:rPr>
          <w:rFonts w:ascii="Arial" w:hAnsi="Arial" w:cs="Arial" w:eastAsia="Arial" w:hint="default"/>
        </w:rPr>
        <w:t>1</w:t>
      </w:r>
      <w:r>
        <w:rPr/>
        <w:t>）公司与客户建立长期的战略合作伙伴关系符合双方的共同利益，也是双 </w:t>
      </w:r>
      <w:r>
        <w:rPr>
          <w:spacing w:val="-6"/>
        </w:rPr>
        <w:t>方共同的愿望。公司将持续创新，不断开发新产品，以满足客户不断增长的需求，</w:t>
      </w:r>
      <w:r>
        <w:rPr>
          <w:spacing w:val="-114"/>
        </w:rPr>
        <w:t> </w:t>
      </w:r>
      <w:r>
        <w:rPr>
          <w:spacing w:val="-114"/>
        </w:rPr>
      </w:r>
      <w:r>
        <w:rPr/>
        <w:t>并提高服务质量，更好的服务大客户。</w:t>
      </w:r>
    </w:p>
    <w:p>
      <w:pPr>
        <w:pStyle w:val="BodyText"/>
        <w:spacing w:line="240" w:lineRule="auto" w:before="46"/>
        <w:ind w:left="618" w:right="1787"/>
        <w:jc w:val="left"/>
      </w:pPr>
      <w:r>
        <w:rPr>
          <w:rFonts w:ascii="Arial" w:hAnsi="Arial" w:cs="Arial" w:eastAsia="Arial" w:hint="default"/>
        </w:rPr>
        <w:t>2</w:t>
      </w:r>
      <w:r>
        <w:rPr/>
        <w:t>）利用新业务机会，开发竞争性产品抢占市场，扩大原有市场规模。</w:t>
      </w:r>
    </w:p>
    <w:p>
      <w:pPr>
        <w:pStyle w:val="BodyText"/>
        <w:spacing w:line="338" w:lineRule="auto" w:before="134"/>
        <w:ind w:right="1795" w:firstLine="479"/>
        <w:jc w:val="left"/>
      </w:pPr>
      <w:r>
        <w:rPr>
          <w:rFonts w:ascii="Arial" w:hAnsi="Arial" w:cs="Arial" w:eastAsia="Arial" w:hint="default"/>
        </w:rPr>
        <w:t>3</w:t>
      </w:r>
      <w:r>
        <w:rPr/>
        <w:t>）积极拓展中国移动电信运营商市场，扩大运营商覆盖面，提高市场占有 率。</w:t>
      </w:r>
    </w:p>
    <w:p>
      <w:pPr>
        <w:pStyle w:val="BodyText"/>
        <w:spacing w:line="240" w:lineRule="auto" w:before="53"/>
        <w:ind w:left="618" w:right="1787"/>
        <w:jc w:val="left"/>
      </w:pPr>
      <w:r>
        <w:rPr>
          <w:rFonts w:ascii="Arial" w:hAnsi="Arial" w:cs="Arial" w:eastAsia="Arial" w:hint="default"/>
        </w:rPr>
        <w:t>4</w:t>
      </w:r>
      <w:r>
        <w:rPr/>
        <w:t>）挖掘海外市场，力争将海外市场培育成增量市场。</w:t>
      </w:r>
    </w:p>
    <w:p>
      <w:pPr>
        <w:pStyle w:val="BodyText"/>
        <w:spacing w:line="338" w:lineRule="auto"/>
        <w:ind w:right="1795" w:firstLine="479"/>
        <w:jc w:val="left"/>
      </w:pPr>
      <w:r>
        <w:rPr>
          <w:rFonts w:ascii="Arial" w:hAnsi="Arial" w:cs="Arial" w:eastAsia="Arial" w:hint="default"/>
        </w:rPr>
        <w:t>5</w:t>
      </w:r>
      <w:r>
        <w:rPr/>
        <w:t>）利用电信运营商品牌和基础信息化能力，加大新业务开发，和电信运营 商一起为最终客户创造价值；</w:t>
      </w:r>
    </w:p>
    <w:p>
      <w:pPr>
        <w:pStyle w:val="BodyText"/>
        <w:spacing w:line="338" w:lineRule="auto" w:before="55"/>
        <w:ind w:right="1795" w:firstLine="479"/>
        <w:jc w:val="left"/>
      </w:pPr>
      <w:r>
        <w:rPr>
          <w:rFonts w:ascii="Arial" w:hAnsi="Arial" w:cs="Arial" w:eastAsia="Arial" w:hint="default"/>
        </w:rPr>
        <w:t>6</w:t>
      </w:r>
      <w:r>
        <w:rPr/>
        <w:t>）加大行业复制力度，公司积极将开发的优秀软件产品向其他应用领域推 广。</w:t>
      </w:r>
    </w:p>
    <w:p>
      <w:pPr>
        <w:pStyle w:val="BodyText"/>
        <w:spacing w:line="338" w:lineRule="auto" w:before="53"/>
        <w:ind w:left="618" w:right="1787"/>
        <w:jc w:val="left"/>
      </w:pPr>
      <w:r>
        <w:rPr/>
        <w:t>（</w:t>
      </w:r>
      <w:r>
        <w:rPr>
          <w:rFonts w:ascii="Arial" w:hAnsi="Arial" w:cs="Arial" w:eastAsia="Arial" w:hint="default"/>
        </w:rPr>
        <w:t>3</w:t>
      </w:r>
      <w:r>
        <w:rPr/>
        <w:t>）技术风险 </w:t>
      </w:r>
      <w:r>
        <w:rPr>
          <w:spacing w:val="-3"/>
        </w:rPr>
        <w:t>新产品开发对公司的市场竞争力和未来发展具有重要影响。计算机及软件技</w:t>
      </w:r>
    </w:p>
    <w:p>
      <w:pPr>
        <w:pStyle w:val="BodyText"/>
        <w:spacing w:line="357" w:lineRule="auto" w:before="53"/>
        <w:ind w:right="1664"/>
        <w:jc w:val="left"/>
      </w:pPr>
      <w:r>
        <w:rPr>
          <w:spacing w:val="-3"/>
        </w:rPr>
        <w:t>术发展日新月异，更新换代很快，公司和其他优秀的软件公司一样，始终利用成</w:t>
      </w:r>
      <w:r>
        <w:rPr>
          <w:spacing w:val="-102"/>
        </w:rPr>
        <w:t> </w:t>
      </w:r>
      <w:r>
        <w:rPr>
          <w:spacing w:val="-102"/>
        </w:rPr>
      </w:r>
      <w:r>
        <w:rPr>
          <w:spacing w:val="-6"/>
        </w:rPr>
        <w:t>熟、先进的技术作为开发和应用平台，但如果公司错误预测软件技术的发展趋势，</w:t>
      </w:r>
      <w:r>
        <w:rPr>
          <w:spacing w:val="-112"/>
        </w:rPr>
        <w:t> </w:t>
      </w:r>
      <w:r>
        <w:rPr>
          <w:spacing w:val="-112"/>
        </w:rPr>
      </w:r>
      <w:r>
        <w:rPr>
          <w:spacing w:val="-3"/>
        </w:rPr>
        <w:t>使用落后的技术开发新产品，或新产品开发失败，则会给公司的生产经营造成较</w:t>
      </w:r>
      <w:r>
        <w:rPr>
          <w:spacing w:val="-103"/>
        </w:rPr>
        <w:t> </w:t>
      </w:r>
      <w:r>
        <w:rPr>
          <w:spacing w:val="-103"/>
        </w:rPr>
      </w:r>
      <w:r>
        <w:rPr>
          <w:spacing w:val="-3"/>
        </w:rPr>
        <w:t>大的影响，故公司存在新产品开发的技术风险。此外，新产品的市场潜力取决于</w:t>
      </w:r>
      <w:r>
        <w:rPr>
          <w:spacing w:val="-102"/>
        </w:rPr>
        <w:t> </w:t>
      </w:r>
      <w:r>
        <w:rPr>
          <w:spacing w:val="-102"/>
        </w:rPr>
      </w:r>
      <w:r>
        <w:rPr>
          <w:spacing w:val="-3"/>
        </w:rPr>
        <w:t>市场的成熟度及公司对新产品的推广力度，如果公司开发的新产品市场不成熟或</w:t>
      </w:r>
      <w:r>
        <w:rPr>
          <w:spacing w:val="-104"/>
        </w:rPr>
        <w:t> </w:t>
      </w:r>
      <w:r>
        <w:rPr>
          <w:spacing w:val="-104"/>
        </w:rPr>
      </w:r>
      <w:r>
        <w:rPr>
          <w:spacing w:val="-6"/>
        </w:rPr>
        <w:t>不符合市场需求，公司又不能及时调整产品方向，则存在新产品开发的市场风险。</w:t>
      </w:r>
    </w:p>
    <w:p>
      <w:pPr>
        <w:pStyle w:val="BodyText"/>
        <w:spacing w:line="357" w:lineRule="auto" w:before="34"/>
        <w:ind w:right="1689" w:firstLine="479"/>
        <w:jc w:val="left"/>
      </w:pPr>
      <w:r>
        <w:rPr/>
        <w:t>作为特殊商品，软件产品的质量至关重要。但由于软件产品的高度复杂性， </w:t>
      </w:r>
      <w:r>
        <w:rPr>
          <w:spacing w:val="-3"/>
        </w:rPr>
        <w:t>任何软件公司都不能完全杜绝软件错误或缺陷。如果公司开发的软件产品在运行</w:t>
      </w:r>
      <w:r>
        <w:rPr>
          <w:spacing w:val="-104"/>
        </w:rPr>
        <w:t> </w:t>
      </w:r>
      <w:r>
        <w:rPr>
          <w:spacing w:val="-104"/>
        </w:rPr>
      </w:r>
      <w:r>
        <w:rPr>
          <w:spacing w:val="-3"/>
        </w:rPr>
        <w:t>过程中发生较多质量问题，修正软件产品的错误或缺陷以及因质量问题而引致的</w:t>
      </w:r>
      <w:r>
        <w:rPr>
          <w:spacing w:val="-104"/>
        </w:rPr>
        <w:t> </w:t>
      </w:r>
      <w:r>
        <w:rPr>
          <w:spacing w:val="-104"/>
        </w:rPr>
      </w:r>
      <w:r>
        <w:rPr>
          <w:spacing w:val="-3"/>
        </w:rPr>
        <w:t>纠纷、索赔或诉讼将直接导致公司成本、费用的增加，同时对公司的市场形象也</w:t>
      </w:r>
      <w:r>
        <w:rPr>
          <w:spacing w:val="-102"/>
        </w:rPr>
        <w:t> </w:t>
      </w:r>
      <w:r>
        <w:rPr>
          <w:spacing w:val="-102"/>
        </w:rPr>
      </w:r>
      <w:r>
        <w:rPr>
          <w:spacing w:val="-3"/>
        </w:rPr>
        <w:t>有不利的影响。虽然公司自成立以来还未发生过客户针对公司提供的软件产品问</w:t>
      </w:r>
    </w:p>
    <w:p>
      <w:pPr>
        <w:spacing w:after="0" w:line="357" w:lineRule="auto"/>
        <w:jc w:val="left"/>
        <w:sectPr>
          <w:footerReference w:type="default" r:id="rId370"/>
          <w:pgSz w:w="11910" w:h="16840"/>
          <w:pgMar w:footer="835" w:header="877" w:top="1060" w:bottom="1020" w:left="1660" w:right="0"/>
          <w:pgNumType w:start="41"/>
        </w:sectPr>
      </w:pPr>
    </w:p>
    <w:p>
      <w:pPr>
        <w:spacing w:line="240" w:lineRule="auto" w:before="9"/>
        <w:rPr>
          <w:rFonts w:ascii="宋体" w:hAnsi="宋体" w:cs="宋体" w:eastAsia="宋体" w:hint="default"/>
          <w:sz w:val="22"/>
          <w:szCs w:val="22"/>
        </w:rPr>
      </w:pPr>
    </w:p>
    <w:p>
      <w:pPr>
        <w:pStyle w:val="BodyText"/>
        <w:spacing w:line="357" w:lineRule="auto" w:before="26"/>
        <w:ind w:right="1688"/>
        <w:jc w:val="left"/>
      </w:pPr>
      <w:r>
        <w:rPr/>
        <w:t>题引致的纠纷、索赔或诉讼，但公司今后无法完全避免该类事件的发生。因此， 公司存在软件产品质量风险。</w:t>
      </w:r>
    </w:p>
    <w:p>
      <w:pPr>
        <w:pStyle w:val="BodyText"/>
        <w:spacing w:line="240" w:lineRule="auto" w:before="34"/>
        <w:ind w:left="618" w:right="1787"/>
        <w:jc w:val="left"/>
      </w:pPr>
      <w:r>
        <w:rPr/>
        <w:t>针对上述技术风险，公司采取了以下具体措施：</w:t>
      </w:r>
    </w:p>
    <w:p>
      <w:pPr>
        <w:pStyle w:val="BodyText"/>
        <w:spacing w:line="338" w:lineRule="auto" w:before="154"/>
        <w:ind w:right="1799" w:firstLine="479"/>
        <w:jc w:val="both"/>
      </w:pPr>
      <w:r>
        <w:rPr>
          <w:rFonts w:ascii="Arial" w:hAnsi="Arial" w:cs="Arial" w:eastAsia="Arial" w:hint="default"/>
        </w:rPr>
        <w:t>1</w:t>
      </w:r>
      <w:r>
        <w:rPr/>
        <w:t>）将已开发的软件产品进行计算机软件著作权登记，对于关键技术，进行 专利申请，通过法律手段保护公司的知识产权；</w:t>
      </w:r>
    </w:p>
    <w:p>
      <w:pPr>
        <w:pStyle w:val="BodyText"/>
        <w:spacing w:line="348" w:lineRule="auto" w:before="55"/>
        <w:ind w:right="1792" w:firstLine="479"/>
        <w:jc w:val="both"/>
      </w:pPr>
      <w:r>
        <w:rPr>
          <w:rFonts w:ascii="Arial" w:hAnsi="Arial" w:cs="Arial" w:eastAsia="Arial" w:hint="default"/>
        </w:rPr>
        <w:t>2</w:t>
      </w:r>
      <w:r>
        <w:rPr/>
        <w:t>）为了防止核心技术秘密泄露，公司在与员工签订劳动合同的同时还签订 </w:t>
      </w:r>
      <w:r>
        <w:rPr>
          <w:spacing w:val="-3"/>
        </w:rPr>
        <w:t>了保密协议书，今后公司将进一步完善保密制度，加强软件开发技术文档及软件</w:t>
      </w:r>
      <w:r>
        <w:rPr>
          <w:spacing w:val="-103"/>
        </w:rPr>
        <w:t> </w:t>
      </w:r>
      <w:r>
        <w:rPr>
          <w:spacing w:val="-103"/>
        </w:rPr>
      </w:r>
      <w:r>
        <w:rPr/>
        <w:t>源代码的管理，保证公司核心技术的安全；</w:t>
      </w:r>
    </w:p>
    <w:p>
      <w:pPr>
        <w:pStyle w:val="BodyText"/>
        <w:spacing w:line="338" w:lineRule="auto" w:before="44"/>
        <w:ind w:right="1799" w:firstLine="479"/>
        <w:jc w:val="both"/>
      </w:pPr>
      <w:r>
        <w:rPr>
          <w:rFonts w:ascii="Arial" w:hAnsi="Arial" w:cs="Arial" w:eastAsia="Arial" w:hint="default"/>
        </w:rPr>
        <w:t>3</w:t>
      </w:r>
      <w:r>
        <w:rPr/>
        <w:t>）公司将进一步完善激励机制，鼓励软件人员知识更新、技术进步和产品 创新；</w:t>
      </w:r>
    </w:p>
    <w:p>
      <w:pPr>
        <w:pStyle w:val="BodyText"/>
        <w:spacing w:line="338" w:lineRule="auto" w:before="53"/>
        <w:ind w:right="1799" w:firstLine="479"/>
        <w:jc w:val="both"/>
      </w:pPr>
      <w:r>
        <w:rPr>
          <w:rFonts w:ascii="Arial" w:hAnsi="Arial" w:cs="Arial" w:eastAsia="Arial" w:hint="default"/>
        </w:rPr>
        <w:t>4</w:t>
      </w:r>
      <w:r>
        <w:rPr/>
        <w:t>）继续保持研发投入，扩大研发规模，提前研究前瞻性软件技术和行业业 务模式，保证公司软件产品开发保持领先；</w:t>
      </w:r>
    </w:p>
    <w:p>
      <w:pPr>
        <w:pStyle w:val="BodyText"/>
        <w:spacing w:line="348" w:lineRule="auto" w:before="53"/>
        <w:ind w:right="1795" w:firstLine="479"/>
        <w:jc w:val="both"/>
      </w:pPr>
      <w:r>
        <w:rPr>
          <w:rFonts w:ascii="Arial" w:hAnsi="Arial" w:cs="Arial" w:eastAsia="Arial" w:hint="default"/>
        </w:rPr>
        <w:t>5</w:t>
      </w:r>
      <w:r>
        <w:rPr/>
        <w:t>）为保证软件产品的质量，公司在软件设计、编码、测试、联调、安装、 </w:t>
      </w:r>
      <w:r>
        <w:rPr>
          <w:spacing w:val="-3"/>
        </w:rPr>
        <w:t>试运行等各个环节均严格执行质量检查和控制制度，减少或避免软件错误或缺陷</w:t>
      </w:r>
      <w:r>
        <w:rPr>
          <w:spacing w:val="-104"/>
        </w:rPr>
        <w:t> </w:t>
      </w:r>
      <w:r>
        <w:rPr>
          <w:spacing w:val="-104"/>
        </w:rPr>
      </w:r>
      <w:r>
        <w:rPr/>
        <w:t>的产生。</w:t>
      </w:r>
    </w:p>
    <w:p>
      <w:pPr>
        <w:pStyle w:val="BodyText"/>
        <w:spacing w:line="240" w:lineRule="auto" w:before="46"/>
        <w:ind w:left="618" w:right="1787"/>
        <w:jc w:val="left"/>
      </w:pPr>
      <w:r>
        <w:rPr/>
        <w:t>（</w:t>
      </w:r>
      <w:r>
        <w:rPr>
          <w:rFonts w:ascii="Arial" w:hAnsi="Arial" w:cs="Arial" w:eastAsia="Arial" w:hint="default"/>
        </w:rPr>
        <w:t>4</w:t>
      </w:r>
      <w:r>
        <w:rPr/>
        <w:t>）核心人才流失风险</w:t>
      </w:r>
    </w:p>
    <w:p>
      <w:pPr>
        <w:pStyle w:val="BodyText"/>
        <w:spacing w:line="355" w:lineRule="auto"/>
        <w:ind w:right="1793" w:firstLine="479"/>
        <w:jc w:val="both"/>
      </w:pPr>
      <w:r>
        <w:rPr>
          <w:spacing w:val="4"/>
        </w:rPr>
        <w:t>软件企业对于核心人才依赖性高。企业对高端人才的争夺已经超出行业范</w:t>
      </w:r>
      <w:r>
        <w:rPr/>
        <w:t> 围，核心人员流失对于公司业务发展影响大。</w:t>
      </w:r>
    </w:p>
    <w:p>
      <w:pPr>
        <w:pStyle w:val="BodyText"/>
        <w:spacing w:line="348" w:lineRule="auto" w:before="38"/>
        <w:ind w:left="618" w:right="1768"/>
        <w:jc w:val="left"/>
      </w:pPr>
      <w:r>
        <w:rPr/>
        <w:t>针对上述风险，公司已进行了以下几个方面的管理改革： </w:t>
      </w:r>
      <w:r>
        <w:rPr>
          <w:rFonts w:ascii="Arial" w:hAnsi="Arial" w:cs="Arial" w:eastAsia="Arial" w:hint="default"/>
        </w:rPr>
        <w:t>A</w:t>
      </w:r>
      <w:r>
        <w:rPr/>
        <w:t>、实施股权激励，核心骨干利益与企业利益绑定。 </w:t>
      </w:r>
      <w:r>
        <w:rPr>
          <w:rFonts w:ascii="Arial" w:hAnsi="Arial" w:cs="Arial" w:eastAsia="Arial" w:hint="default"/>
        </w:rPr>
        <w:t>B</w:t>
      </w:r>
      <w:r>
        <w:rPr/>
        <w:t>、优化组织架构，各业务单元按照子公司、事业部管理模式，充分授权，</w:t>
      </w:r>
    </w:p>
    <w:p>
      <w:pPr>
        <w:pStyle w:val="BodyText"/>
        <w:spacing w:line="240" w:lineRule="auto" w:before="13"/>
        <w:ind w:right="1787"/>
        <w:jc w:val="left"/>
      </w:pPr>
      <w:r>
        <w:rPr/>
        <w:t>建立多层次员工关怀体系。</w:t>
      </w:r>
    </w:p>
    <w:p>
      <w:pPr>
        <w:pStyle w:val="BodyText"/>
        <w:spacing w:line="338" w:lineRule="auto" w:before="154"/>
        <w:ind w:right="1794" w:firstLine="479"/>
        <w:jc w:val="both"/>
      </w:pPr>
      <w:r>
        <w:rPr>
          <w:rFonts w:ascii="Arial" w:hAnsi="Arial" w:cs="Arial" w:eastAsia="Arial" w:hint="default"/>
          <w:spacing w:val="-1"/>
        </w:rPr>
        <w:t>C</w:t>
      </w:r>
      <w:r>
        <w:rPr>
          <w:spacing w:val="-1"/>
        </w:rPr>
        <w:t>、重视员工学习与训练，增强企业人才培养能力，为员工搭建持续发展的</w:t>
      </w:r>
      <w:r>
        <w:rPr/>
        <w:t> 平台。</w:t>
      </w:r>
    </w:p>
    <w:p>
      <w:pPr>
        <w:spacing w:line="240" w:lineRule="auto" w:before="10"/>
        <w:rPr>
          <w:rFonts w:ascii="宋体" w:hAnsi="宋体" w:cs="宋体" w:eastAsia="宋体" w:hint="default"/>
          <w:sz w:val="25"/>
          <w:szCs w:val="25"/>
        </w:rPr>
      </w:pPr>
    </w:p>
    <w:p>
      <w:pPr>
        <w:pStyle w:val="Heading2"/>
        <w:spacing w:line="240" w:lineRule="auto"/>
        <w:ind w:right="1787"/>
        <w:jc w:val="left"/>
        <w:rPr>
          <w:b w:val="0"/>
          <w:bCs w:val="0"/>
        </w:rPr>
      </w:pPr>
      <w:r>
        <w:rPr/>
        <w:t>三、报告期内公司投资情况</w:t>
      </w:r>
      <w:r>
        <w:rPr>
          <w:b w:val="0"/>
          <w:bCs w:val="0"/>
        </w:rPr>
      </w:r>
    </w:p>
    <w:p>
      <w:pPr>
        <w:spacing w:line="240" w:lineRule="auto" w:before="10"/>
        <w:rPr>
          <w:rFonts w:ascii="宋体" w:hAnsi="宋体" w:cs="宋体" w:eastAsia="宋体" w:hint="default"/>
          <w:b/>
          <w:bCs/>
          <w:sz w:val="33"/>
          <w:szCs w:val="33"/>
        </w:rPr>
      </w:pPr>
    </w:p>
    <w:p>
      <w:pPr>
        <w:spacing w:line="355" w:lineRule="auto" w:before="0"/>
        <w:ind w:left="620" w:right="1661" w:firstLine="0"/>
        <w:jc w:val="left"/>
        <w:rPr>
          <w:rFonts w:ascii="宋体" w:hAnsi="宋体" w:cs="宋体" w:eastAsia="宋体" w:hint="default"/>
          <w:sz w:val="24"/>
          <w:szCs w:val="24"/>
        </w:rPr>
      </w:pPr>
      <w:r>
        <w:rPr>
          <w:rFonts w:ascii="宋体" w:hAnsi="宋体" w:cs="宋体" w:eastAsia="宋体" w:hint="default"/>
          <w:b/>
          <w:bCs/>
          <w:sz w:val="24"/>
          <w:szCs w:val="24"/>
        </w:rPr>
        <w:t>（一）报告期内募集资金的使用情况</w:t>
      </w:r>
      <w:r>
        <w:rPr>
          <w:rFonts w:ascii="宋体" w:hAnsi="宋体" w:cs="宋体" w:eastAsia="宋体" w:hint="default"/>
          <w:b/>
          <w:bCs/>
          <w:w w:val="99"/>
          <w:sz w:val="24"/>
          <w:szCs w:val="24"/>
        </w:rPr>
        <w:t> </w:t>
      </w:r>
      <w:r>
        <w:rPr>
          <w:rFonts w:ascii="宋体" w:hAnsi="宋体" w:cs="宋体" w:eastAsia="宋体" w:hint="default"/>
          <w:spacing w:val="6"/>
          <w:sz w:val="24"/>
          <w:szCs w:val="24"/>
        </w:rPr>
        <w:t>经中国证券监督管理委员会证监发行字</w:t>
      </w:r>
      <w:r>
        <w:rPr>
          <w:rFonts w:ascii="Arial" w:hAnsi="Arial" w:cs="Arial" w:eastAsia="Arial" w:hint="default"/>
          <w:spacing w:val="6"/>
          <w:sz w:val="24"/>
          <w:szCs w:val="24"/>
        </w:rPr>
        <w:t>[2009]1463</w:t>
      </w:r>
      <w:r>
        <w:rPr>
          <w:rFonts w:ascii="Arial" w:hAnsi="Arial" w:cs="Arial" w:eastAsia="Arial" w:hint="default"/>
          <w:spacing w:val="70"/>
          <w:sz w:val="24"/>
          <w:szCs w:val="24"/>
        </w:rPr>
        <w:t> </w:t>
      </w:r>
      <w:r>
        <w:rPr>
          <w:rFonts w:ascii="宋体" w:hAnsi="宋体" w:cs="宋体" w:eastAsia="宋体" w:hint="default"/>
          <w:spacing w:val="9"/>
          <w:sz w:val="24"/>
          <w:szCs w:val="24"/>
        </w:rPr>
        <w:t>号文核准，本公司于</w:t>
      </w:r>
      <w:r>
        <w:rPr>
          <w:rFonts w:ascii="宋体" w:hAnsi="宋体" w:cs="宋体" w:eastAsia="宋体" w:hint="default"/>
          <w:sz w:val="24"/>
          <w:szCs w:val="24"/>
        </w:rPr>
      </w:r>
    </w:p>
    <w:p>
      <w:pPr>
        <w:pStyle w:val="BodyText"/>
        <w:spacing w:line="240" w:lineRule="auto" w:before="8"/>
        <w:ind w:right="1661"/>
        <w:jc w:val="left"/>
      </w:pP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月向社会公众发行人民币普通股</w:t>
      </w:r>
      <w:r>
        <w:rPr>
          <w:spacing w:val="-60"/>
        </w:rPr>
        <w:t> </w:t>
      </w:r>
      <w:r>
        <w:rPr>
          <w:rFonts w:ascii="Arial" w:hAnsi="Arial" w:cs="Arial" w:eastAsia="Arial" w:hint="default"/>
        </w:rPr>
        <w:t>2,700</w:t>
      </w:r>
      <w:r>
        <w:rPr>
          <w:rFonts w:ascii="Arial" w:hAnsi="Arial" w:cs="Arial" w:eastAsia="Arial" w:hint="default"/>
          <w:spacing w:val="-6"/>
        </w:rPr>
        <w:t> </w:t>
      </w:r>
      <w:r>
        <w:rPr>
          <w:spacing w:val="-6"/>
        </w:rPr>
        <w:t>万股，每股面值</w:t>
      </w:r>
      <w:r>
        <w:rPr>
          <w:spacing w:val="-64"/>
        </w:rPr>
        <w:t> </w:t>
      </w:r>
      <w:r>
        <w:rPr>
          <w:rFonts w:ascii="Arial" w:hAnsi="Arial" w:cs="Arial" w:eastAsia="Arial" w:hint="default"/>
        </w:rPr>
        <w:t>1.00</w:t>
      </w:r>
      <w:r>
        <w:rPr>
          <w:rFonts w:ascii="Arial" w:hAnsi="Arial" w:cs="Arial" w:eastAsia="Arial" w:hint="default"/>
          <w:spacing w:val="-6"/>
        </w:rPr>
        <w:t> </w:t>
      </w:r>
      <w:r>
        <w:rPr>
          <w:spacing w:val="-11"/>
        </w:rPr>
        <w:t>元，每股</w:t>
      </w:r>
    </w:p>
    <w:p>
      <w:pPr>
        <w:pStyle w:val="BodyText"/>
        <w:spacing w:line="240" w:lineRule="auto" w:before="134"/>
        <w:ind w:right="1661"/>
        <w:jc w:val="left"/>
      </w:pPr>
      <w:r>
        <w:rPr/>
        <w:t>发行价人民币</w:t>
      </w:r>
      <w:r>
        <w:rPr>
          <w:spacing w:val="-60"/>
        </w:rPr>
        <w:t> </w:t>
      </w:r>
      <w:r>
        <w:rPr>
          <w:rFonts w:ascii="Arial" w:hAnsi="Arial" w:cs="Arial" w:eastAsia="Arial" w:hint="default"/>
        </w:rPr>
        <w:t>30.00</w:t>
      </w:r>
      <w:r>
        <w:rPr>
          <w:rFonts w:ascii="Arial" w:hAnsi="Arial" w:cs="Arial" w:eastAsia="Arial" w:hint="default"/>
          <w:spacing w:val="-4"/>
        </w:rPr>
        <w:t> </w:t>
      </w:r>
      <w:r>
        <w:rPr>
          <w:spacing w:val="-4"/>
        </w:rPr>
        <w:t>元，共募集资金总额人民币</w:t>
      </w:r>
      <w:r>
        <w:rPr>
          <w:spacing w:val="-59"/>
        </w:rPr>
        <w:t> </w:t>
      </w:r>
      <w:r>
        <w:rPr>
          <w:rFonts w:ascii="Arial" w:hAnsi="Arial" w:cs="Arial" w:eastAsia="Arial" w:hint="default"/>
        </w:rPr>
        <w:t>81,000.00</w:t>
      </w:r>
      <w:r>
        <w:rPr>
          <w:rFonts w:ascii="Arial" w:hAnsi="Arial" w:cs="Arial" w:eastAsia="Arial" w:hint="default"/>
          <w:spacing w:val="-4"/>
        </w:rPr>
        <w:t> </w:t>
      </w:r>
      <w:r>
        <w:rPr>
          <w:spacing w:val="-5"/>
        </w:rPr>
        <w:t>万元，扣除发行费用</w:t>
      </w:r>
    </w:p>
    <w:p>
      <w:pPr>
        <w:spacing w:after="0" w:line="240"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240" w:lineRule="auto" w:before="26"/>
        <w:ind w:left="898" w:right="0"/>
        <w:jc w:val="left"/>
      </w:pPr>
      <w:r>
        <w:rPr/>
        <w:t>人民币</w:t>
      </w:r>
      <w:r>
        <w:rPr>
          <w:spacing w:val="-46"/>
        </w:rPr>
        <w:t> </w:t>
      </w:r>
      <w:r>
        <w:rPr>
          <w:rFonts w:ascii="Arial" w:hAnsi="Arial" w:cs="Arial" w:eastAsia="Arial" w:hint="default"/>
        </w:rPr>
        <w:t>5,000.39</w:t>
      </w:r>
      <w:r>
        <w:rPr>
          <w:rFonts w:ascii="Arial" w:hAnsi="Arial" w:cs="Arial" w:eastAsia="Arial" w:hint="default"/>
          <w:spacing w:val="10"/>
        </w:rPr>
        <w:t> </w:t>
      </w:r>
      <w:r>
        <w:rPr/>
        <w:t>万元，实际募集资金净额为人民币</w:t>
      </w:r>
      <w:r>
        <w:rPr>
          <w:spacing w:val="-45"/>
        </w:rPr>
        <w:t> </w:t>
      </w:r>
      <w:r>
        <w:rPr>
          <w:rFonts w:ascii="Arial" w:hAnsi="Arial" w:cs="Arial" w:eastAsia="Arial" w:hint="default"/>
        </w:rPr>
        <w:t>75,999.61</w:t>
      </w:r>
      <w:r>
        <w:rPr>
          <w:rFonts w:ascii="Arial" w:hAnsi="Arial" w:cs="Arial" w:eastAsia="Arial" w:hint="default"/>
          <w:spacing w:val="10"/>
        </w:rPr>
        <w:t> </w:t>
      </w:r>
      <w:r>
        <w:rPr/>
        <w:t>万元。该项募集</w:t>
      </w:r>
    </w:p>
    <w:p>
      <w:pPr>
        <w:pStyle w:val="BodyText"/>
        <w:spacing w:line="240" w:lineRule="auto"/>
        <w:ind w:left="898" w:right="0"/>
        <w:jc w:val="left"/>
      </w:pPr>
      <w:r>
        <w:rPr/>
        <w:t>资金已于</w:t>
      </w:r>
      <w:r>
        <w:rPr>
          <w:spacing w:val="-52"/>
        </w:rPr>
        <w:t> </w:t>
      </w:r>
      <w:r>
        <w:rPr>
          <w:rFonts w:ascii="Arial" w:hAnsi="Arial" w:cs="Arial" w:eastAsia="Arial" w:hint="default"/>
        </w:rPr>
        <w:t>2010</w:t>
      </w:r>
      <w:r>
        <w:rPr>
          <w:rFonts w:ascii="Arial" w:hAnsi="Arial" w:cs="Arial" w:eastAsia="Arial" w:hint="default"/>
          <w:spacing w:val="2"/>
        </w:rPr>
        <w:t> </w:t>
      </w:r>
      <w:r>
        <w:rPr/>
        <w:t>年</w:t>
      </w:r>
      <w:r>
        <w:rPr>
          <w:spacing w:val="-54"/>
        </w:rPr>
        <w:t> </w:t>
      </w:r>
      <w:r>
        <w:rPr>
          <w:rFonts w:ascii="Arial" w:hAnsi="Arial" w:cs="Arial" w:eastAsia="Arial" w:hint="default"/>
        </w:rPr>
        <w:t>1</w:t>
      </w:r>
      <w:r>
        <w:rPr>
          <w:rFonts w:ascii="Arial" w:hAnsi="Arial" w:cs="Arial" w:eastAsia="Arial" w:hint="default"/>
          <w:spacing w:val="3"/>
        </w:rPr>
        <w:t> </w:t>
      </w:r>
      <w:r>
        <w:rPr/>
        <w:t>月</w:t>
      </w:r>
      <w:r>
        <w:rPr>
          <w:spacing w:val="-54"/>
        </w:rPr>
        <w:t> </w:t>
      </w:r>
      <w:r>
        <w:rPr>
          <w:rFonts w:ascii="Arial" w:hAnsi="Arial" w:cs="Arial" w:eastAsia="Arial" w:hint="default"/>
        </w:rPr>
        <w:t>12</w:t>
      </w:r>
      <w:r>
        <w:rPr>
          <w:rFonts w:ascii="Arial" w:hAnsi="Arial" w:cs="Arial" w:eastAsia="Arial" w:hint="default"/>
          <w:spacing w:val="2"/>
        </w:rPr>
        <w:t> </w:t>
      </w:r>
      <w:r>
        <w:rPr/>
        <w:t>日全部到位，并经深圳南方民和会计师事务所深南验</w:t>
      </w:r>
    </w:p>
    <w:p>
      <w:pPr>
        <w:pStyle w:val="BodyText"/>
        <w:spacing w:line="240" w:lineRule="auto" w:before="134"/>
        <w:ind w:left="898" w:right="0"/>
        <w:jc w:val="left"/>
      </w:pPr>
      <w:r>
        <w:rPr/>
        <w:t>字</w:t>
      </w:r>
      <w:r>
        <w:rPr>
          <w:rFonts w:ascii="Arial" w:hAnsi="Arial" w:cs="Arial" w:eastAsia="Arial" w:hint="default"/>
        </w:rPr>
        <w:t>(2010)</w:t>
      </w:r>
      <w:r>
        <w:rPr/>
        <w:t>第</w:t>
      </w:r>
      <w:r>
        <w:rPr>
          <w:spacing w:val="-64"/>
        </w:rPr>
        <w:t> </w:t>
      </w:r>
      <w:r>
        <w:rPr>
          <w:rFonts w:ascii="Arial" w:hAnsi="Arial" w:cs="Arial" w:eastAsia="Arial" w:hint="default"/>
        </w:rPr>
        <w:t>015</w:t>
      </w:r>
      <w:r>
        <w:rPr>
          <w:rFonts w:ascii="Arial" w:hAnsi="Arial" w:cs="Arial" w:eastAsia="Arial" w:hint="default"/>
          <w:spacing w:val="-10"/>
        </w:rPr>
        <w:t> </w:t>
      </w:r>
      <w:r>
        <w:rPr/>
        <w:t>号验资报告验证确认。</w:t>
      </w:r>
    </w:p>
    <w:p>
      <w:pPr>
        <w:pStyle w:val="BodyText"/>
        <w:spacing w:line="240" w:lineRule="auto"/>
        <w:ind w:left="1380" w:right="0"/>
        <w:jc w:val="left"/>
      </w:pPr>
      <w:r>
        <w:rPr>
          <w:rFonts w:ascii="Arial" w:hAnsi="Arial" w:cs="Arial" w:eastAsia="Arial" w:hint="default"/>
        </w:rPr>
        <w:t>1</w:t>
      </w:r>
      <w:r>
        <w:rPr/>
        <w:t>、募集资金使用情况表：</w:t>
      </w:r>
    </w:p>
    <w:p>
      <w:pPr>
        <w:spacing w:before="142"/>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单位：人民币</w:t>
      </w:r>
      <w:r>
        <w:rPr>
          <w:rFonts w:ascii="宋体" w:hAnsi="宋体" w:cs="宋体" w:eastAsia="宋体" w:hint="default"/>
          <w:spacing w:val="1"/>
          <w:sz w:val="18"/>
          <w:szCs w:val="18"/>
        </w:rPr>
        <w:t> </w:t>
      </w:r>
      <w:r>
        <w:rPr>
          <w:rFonts w:ascii="宋体" w:hAnsi="宋体" w:cs="宋体" w:eastAsia="宋体" w:hint="default"/>
          <w:sz w:val="18"/>
          <w:szCs w:val="18"/>
        </w:rPr>
        <w:t>万元</w:t>
      </w:r>
    </w:p>
    <w:p>
      <w:pPr>
        <w:spacing w:line="240" w:lineRule="auto" w:before="7"/>
        <w:rPr>
          <w:rFonts w:ascii="宋体" w:hAnsi="宋体" w:cs="宋体" w:eastAsia="宋体" w:hint="default"/>
          <w:sz w:val="12"/>
          <w:szCs w:val="12"/>
        </w:rPr>
      </w:pPr>
    </w:p>
    <w:p>
      <w:pPr>
        <w:tabs>
          <w:tab w:pos="4380" w:val="left" w:leader="none"/>
        </w:tabs>
        <w:spacing w:line="226" w:lineRule="exact" w:before="47"/>
        <w:ind w:left="1186" w:right="0" w:firstLine="0"/>
        <w:jc w:val="left"/>
        <w:rPr>
          <w:rFonts w:ascii="Arial" w:hAnsi="Arial" w:cs="Arial" w:eastAsia="Arial" w:hint="default"/>
          <w:sz w:val="18"/>
          <w:szCs w:val="18"/>
        </w:rPr>
      </w:pPr>
      <w:r>
        <w:rPr/>
        <w:pict>
          <v:group style="position:absolute;margin-left:50.16pt;margin-top:-.818254pt;width:493.9pt;height:581.15pt;mso-position-horizontal-relative:page;mso-position-vertical-relative:paragraph;z-index:-1165336" coordorigin="1003,-16" coordsize="9878,11623">
            <v:group style="position:absolute;left:1044;top:34;width:3162;height:2" coordorigin="1044,34" coordsize="3162,2">
              <v:shape style="position:absolute;left:1044;top:34;width:3162;height:2" coordorigin="1044,34" coordsize="3162,0" path="m1044,34l4206,34e" filled="false" stroked="true" strokeweight="4.08pt" strokecolor="#dcdcdc">
                <v:path arrowok="t"/>
              </v:shape>
            </v:group>
            <v:group style="position:absolute;left:1056;top:75;width:2;height:236" coordorigin="1056,75" coordsize="2,236">
              <v:shape style="position:absolute;left:1056;top:75;width:2;height:236" coordorigin="1056,75" coordsize="0,236" path="m1056,75l1056,310e" filled="false" stroked="true" strokeweight="1.2pt" strokecolor="#dcdcdc">
                <v:path arrowok="t"/>
              </v:shape>
            </v:group>
            <v:group style="position:absolute;left:4195;top:75;width:2;height:236" coordorigin="4195,75" coordsize="2,236">
              <v:shape style="position:absolute;left:4195;top:75;width:2;height:236" coordorigin="4195,75" coordsize="0,236" path="m4195,75l4195,310e" filled="false" stroked="true" strokeweight="1.08pt" strokecolor="#dcdcdc">
                <v:path arrowok="t"/>
              </v:shape>
            </v:group>
            <v:group style="position:absolute;left:1044;top:351;width:3162;height:2" coordorigin="1044,351" coordsize="3162,2">
              <v:shape style="position:absolute;left:1044;top:351;width:3162;height:2" coordorigin="1044,351" coordsize="3162,0" path="m1044,351l4206,351e" filled="false" stroked="true" strokeweight="4.08pt" strokecolor="#dcdcdc">
                <v:path arrowok="t"/>
              </v:shape>
            </v:group>
            <v:group style="position:absolute;left:1068;top:75;width:3117;height:236" coordorigin="1068,75" coordsize="3117,236">
              <v:shape style="position:absolute;left:1068;top:75;width:3117;height:236" coordorigin="1068,75" coordsize="3117,236" path="m1068,310l4184,310,4184,75,1068,75,1068,310xe" filled="true" fillcolor="#dcdcdc" stroked="false">
                <v:path arrowok="t"/>
                <v:fill type="solid"/>
              </v:shape>
            </v:group>
            <v:group style="position:absolute;left:1034;top:-12;width:3172;height:2" coordorigin="1034,-12" coordsize="3172,2">
              <v:shape style="position:absolute;left:1034;top:-12;width:3172;height:2" coordorigin="1034,-12" coordsize="3172,0" path="m1034,-12l4206,-12e" filled="false" stroked="true" strokeweight=".48pt" strokecolor="#000000">
                <v:path arrowok="t"/>
              </v:shape>
            </v:group>
            <v:group style="position:absolute;left:4206;top:-12;width:10;height:2" coordorigin="4206,-12" coordsize="10,2">
              <v:shape style="position:absolute;left:4206;top:-12;width:10;height:2" coordorigin="4206,-12" coordsize="10,0" path="m4206,-12l4215,-12e" filled="false" stroked="true" strokeweight=".48pt" strokecolor="#000000">
                <v:path arrowok="t"/>
              </v:shape>
            </v:group>
            <v:group style="position:absolute;left:6116;top:-7;width:2667;height:286" coordorigin="6116,-7" coordsize="2667,286">
              <v:shape style="position:absolute;left:6116;top:-7;width:2667;height:286" coordorigin="6116,-7" coordsize="2667,286" path="m6116,279l8783,279,8783,-7,6116,-7,6116,279xe" filled="true" fillcolor="#dcdcdc" stroked="false">
                <v:path arrowok="t"/>
                <v:fill type="solid"/>
              </v:shape>
            </v:group>
            <v:group style="position:absolute;left:6127;top:279;width:2;height:233" coordorigin="6127,279" coordsize="2,233">
              <v:shape style="position:absolute;left:6127;top:279;width:2;height:233" coordorigin="6127,279" coordsize="0,233" path="m6127,279l6127,512e" filled="false" stroked="true" strokeweight="1.08pt" strokecolor="#dcdcdc">
                <v:path arrowok="t"/>
              </v:shape>
            </v:group>
            <v:group style="position:absolute;left:8772;top:279;width:2;height:233" coordorigin="8772,279" coordsize="2,233">
              <v:shape style="position:absolute;left:8772;top:279;width:2;height:233" coordorigin="8772,279" coordsize="0,233" path="m8772,279l8772,512e" filled="false" stroked="true" strokeweight="1.08pt" strokecolor="#dcdcdc">
                <v:path arrowok="t"/>
              </v:shape>
            </v:group>
            <v:group style="position:absolute;left:6116;top:512;width:2667;height:286" coordorigin="6116,512" coordsize="2667,286">
              <v:shape style="position:absolute;left:6116;top:512;width:2667;height:286" coordorigin="6116,512" coordsize="2667,286" path="m6116,797l8783,797,8783,512,6116,512,6116,797xe" filled="true" fillcolor="#dcdcdc" stroked="false">
                <v:path arrowok="t"/>
                <v:fill type="solid"/>
              </v:shape>
            </v:group>
            <v:group style="position:absolute;left:6138;top:279;width:2624;height:233" coordorigin="6138,279" coordsize="2624,233">
              <v:shape style="position:absolute;left:6138;top:279;width:2624;height:233" coordorigin="6138,279" coordsize="2624,233" path="m6138,512l8761,512,8761,279,6138,279,6138,512xe" filled="true" fillcolor="#dcdcdc" stroked="false">
                <v:path arrowok="t"/>
                <v:fill type="solid"/>
              </v:shape>
            </v:group>
            <v:group style="position:absolute;left:4215;top:-12;width:1892;height:2" coordorigin="4215,-12" coordsize="1892,2">
              <v:shape style="position:absolute;left:4215;top:-12;width:1892;height:2" coordorigin="4215,-12" coordsize="1892,0" path="m4215,-12l6107,-12e" filled="false" stroked="true" strokeweight=".48pt" strokecolor="#000000">
                <v:path arrowok="t"/>
              </v:shape>
            </v:group>
            <v:group style="position:absolute;left:6107;top:-12;width:10;height:2" coordorigin="6107,-12" coordsize="10,2">
              <v:shape style="position:absolute;left:6107;top:-12;width:10;height:2" coordorigin="6107,-12" coordsize="10,0" path="m6107,-12l6116,-12e" filled="false" stroked="true" strokeweight=".48pt" strokecolor="#000000">
                <v:path arrowok="t"/>
              </v:shape>
            </v:group>
            <v:group style="position:absolute;left:6116;top:-12;width:2670;height:2" coordorigin="6116,-12" coordsize="2670,2">
              <v:shape style="position:absolute;left:6116;top:-12;width:2670;height:2" coordorigin="6116,-12" coordsize="2670,0" path="m6116,-12l8785,-12e" filled="false" stroked="true" strokeweight=".48pt" strokecolor="#000000">
                <v:path arrowok="t"/>
              </v:shape>
            </v:group>
            <v:group style="position:absolute;left:8785;top:-12;width:10;height:2" coordorigin="8785,-12" coordsize="10,2">
              <v:shape style="position:absolute;left:8785;top:-12;width:10;height:2" coordorigin="8785,-12" coordsize="10,0" path="m8785,-12l8795,-12e" filled="false" stroked="true" strokeweight=".48pt" strokecolor="#000000">
                <v:path arrowok="t"/>
              </v:shape>
            </v:group>
            <v:group style="position:absolute;left:8795;top:-12;width:2070;height:2" coordorigin="8795,-12" coordsize="2070,2">
              <v:shape style="position:absolute;left:8795;top:-12;width:2070;height:2" coordorigin="8795,-12" coordsize="2070,0" path="m8795,-12l10864,-12e" filled="false" stroked="true" strokeweight=".48pt" strokecolor="#000000">
                <v:path arrowok="t"/>
              </v:shape>
            </v:group>
            <v:group style="position:absolute;left:10864;top:-12;width:10;height:2" coordorigin="10864,-12" coordsize="10,2">
              <v:shape style="position:absolute;left:10864;top:-12;width:10;height:2" coordorigin="10864,-12" coordsize="10,0" path="m10864,-12l10874,-12e" filled="false" stroked="true" strokeweight=".48pt" strokecolor="#000000">
                <v:path arrowok="t"/>
              </v:shape>
            </v:group>
            <v:group style="position:absolute;left:1034;top:-7;width:10;height:20" coordorigin="1034,-7" coordsize="10,20">
              <v:shape style="position:absolute;left:1034;top:-7;width:10;height:20" coordorigin="1034,-7" coordsize="10,20" path="m1034,12l1044,12,1044,-7,1034,-7,1034,12xe" filled="true" fillcolor="#000000" stroked="false">
                <v:path arrowok="t"/>
                <v:fill type="solid"/>
              </v:shape>
            </v:group>
            <v:group style="position:absolute;left:1034;top:12;width:10;height:20" coordorigin="1034,12" coordsize="10,20">
              <v:shape style="position:absolute;left:1034;top:12;width:10;height:20" coordorigin="1034,12" coordsize="10,20" path="m1034,32l1044,32,1044,12,1034,12,1034,32xe" filled="true" fillcolor="#000000" stroked="false">
                <v:path arrowok="t"/>
                <v:fill type="solid"/>
              </v:shape>
            </v:group>
            <v:group style="position:absolute;left:1034;top:32;width:10;height:20" coordorigin="1034,32" coordsize="10,20">
              <v:shape style="position:absolute;left:1034;top:32;width:10;height:20" coordorigin="1034,32" coordsize="10,20" path="m1034,51l1044,51,1044,32,1034,32,1034,51xe" filled="true" fillcolor="#000000" stroked="false">
                <v:path arrowok="t"/>
                <v:fill type="solid"/>
              </v:shape>
            </v:group>
            <v:group style="position:absolute;left:1034;top:51;width:10;height:20" coordorigin="1034,51" coordsize="10,20">
              <v:shape style="position:absolute;left:1034;top:51;width:10;height:20" coordorigin="1034,51" coordsize="10,20" path="m1034,70l1044,70,1044,51,1034,51,1034,70xe" filled="true" fillcolor="#000000" stroked="false">
                <v:path arrowok="t"/>
                <v:fill type="solid"/>
              </v:shape>
            </v:group>
            <v:group style="position:absolute;left:1034;top:70;width:10;height:20" coordorigin="1034,70" coordsize="10,20">
              <v:shape style="position:absolute;left:1034;top:70;width:10;height:20" coordorigin="1034,70" coordsize="10,20" path="m1034,89l1044,89,1044,70,1034,70,1034,89xe" filled="true" fillcolor="#000000" stroked="false">
                <v:path arrowok="t"/>
                <v:fill type="solid"/>
              </v:shape>
            </v:group>
            <v:group style="position:absolute;left:1034;top:89;width:10;height:20" coordorigin="1034,89" coordsize="10,20">
              <v:shape style="position:absolute;left:1034;top:89;width:10;height:20" coordorigin="1034,89" coordsize="10,20" path="m1034,108l1044,108,1044,89,1034,89,1034,108xe" filled="true" fillcolor="#000000" stroked="false">
                <v:path arrowok="t"/>
                <v:fill type="solid"/>
              </v:shape>
            </v:group>
            <v:group style="position:absolute;left:1034;top:108;width:10;height:20" coordorigin="1034,108" coordsize="10,20">
              <v:shape style="position:absolute;left:1034;top:108;width:10;height:20" coordorigin="1034,108" coordsize="10,20" path="m1034,128l1044,128,1044,108,1034,108,1034,128xe" filled="true" fillcolor="#000000" stroked="false">
                <v:path arrowok="t"/>
                <v:fill type="solid"/>
              </v:shape>
            </v:group>
            <v:group style="position:absolute;left:1034;top:128;width:10;height:20" coordorigin="1034,128" coordsize="10,20">
              <v:shape style="position:absolute;left:1034;top:128;width:10;height:20" coordorigin="1034,128" coordsize="10,20" path="m1034,147l1044,147,1044,128,1034,128,1034,147xe" filled="true" fillcolor="#000000" stroked="false">
                <v:path arrowok="t"/>
                <v:fill type="solid"/>
              </v:shape>
            </v:group>
            <v:group style="position:absolute;left:1034;top:147;width:10;height:20" coordorigin="1034,147" coordsize="10,20">
              <v:shape style="position:absolute;left:1034;top:147;width:10;height:20" coordorigin="1034,147" coordsize="10,20" path="m1034,166l1044,166,1044,147,1034,147,1034,166xe" filled="true" fillcolor="#000000" stroked="false">
                <v:path arrowok="t"/>
                <v:fill type="solid"/>
              </v:shape>
            </v:group>
            <v:group style="position:absolute;left:1034;top:166;width:10;height:20" coordorigin="1034,166" coordsize="10,20">
              <v:shape style="position:absolute;left:1034;top:166;width:10;height:20" coordorigin="1034,166" coordsize="10,20" path="m1034,185l1044,185,1044,166,1034,166,1034,185xe" filled="true" fillcolor="#000000" stroked="false">
                <v:path arrowok="t"/>
                <v:fill type="solid"/>
              </v:shape>
            </v:group>
            <v:group style="position:absolute;left:1034;top:185;width:10;height:20" coordorigin="1034,185" coordsize="10,20">
              <v:shape style="position:absolute;left:1034;top:185;width:10;height:20" coordorigin="1034,185" coordsize="10,20" path="m1034,204l1044,204,1044,185,1034,185,1034,204xe" filled="true" fillcolor="#000000" stroked="false">
                <v:path arrowok="t"/>
                <v:fill type="solid"/>
              </v:shape>
            </v:group>
            <v:group style="position:absolute;left:1034;top:204;width:10;height:20" coordorigin="1034,204" coordsize="10,20">
              <v:shape style="position:absolute;left:1034;top:204;width:10;height:20" coordorigin="1034,204" coordsize="10,20" path="m1034,224l1044,224,1044,204,1034,204,1034,224xe" filled="true" fillcolor="#000000" stroked="false">
                <v:path arrowok="t"/>
                <v:fill type="solid"/>
              </v:shape>
            </v:group>
            <v:group style="position:absolute;left:1034;top:224;width:10;height:20" coordorigin="1034,224" coordsize="10,20">
              <v:shape style="position:absolute;left:1034;top:224;width:10;height:20" coordorigin="1034,224" coordsize="10,20" path="m1034,243l1044,243,1044,224,1034,224,1034,243xe" filled="true" fillcolor="#000000" stroked="false">
                <v:path arrowok="t"/>
                <v:fill type="solid"/>
              </v:shape>
            </v:group>
            <v:group style="position:absolute;left:1034;top:243;width:10;height:20" coordorigin="1034,243" coordsize="10,20">
              <v:shape style="position:absolute;left:1034;top:243;width:10;height:20" coordorigin="1034,243" coordsize="10,20" path="m1034,262l1044,262,1044,243,1034,243,1034,262xe" filled="true" fillcolor="#000000" stroked="false">
                <v:path arrowok="t"/>
                <v:fill type="solid"/>
              </v:shape>
            </v:group>
            <v:group style="position:absolute;left:1034;top:262;width:10;height:20" coordorigin="1034,262" coordsize="10,20">
              <v:shape style="position:absolute;left:1034;top:262;width:10;height:20" coordorigin="1034,262" coordsize="10,20" path="m1034,281l1044,281,1044,262,1034,262,1034,281xe" filled="true" fillcolor="#000000" stroked="false">
                <v:path arrowok="t"/>
                <v:fill type="solid"/>
              </v:shape>
            </v:group>
            <v:group style="position:absolute;left:1034;top:281;width:10;height:20" coordorigin="1034,281" coordsize="10,20">
              <v:shape style="position:absolute;left:1034;top:281;width:10;height:20" coordorigin="1034,281" coordsize="10,20" path="m1034,300l1044,300,1044,281,1034,281,1034,300xe" filled="true" fillcolor="#000000" stroked="false">
                <v:path arrowok="t"/>
                <v:fill type="solid"/>
              </v:shape>
            </v:group>
            <v:group style="position:absolute;left:1034;top:300;width:10;height:20" coordorigin="1034,300" coordsize="10,20">
              <v:shape style="position:absolute;left:1034;top:300;width:10;height:20" coordorigin="1034,300" coordsize="10,20" path="m1034,320l1044,320,1044,300,1034,300,1034,320xe" filled="true" fillcolor="#000000" stroked="false">
                <v:path arrowok="t"/>
                <v:fill type="solid"/>
              </v:shape>
            </v:group>
            <v:group style="position:absolute;left:1034;top:320;width:10;height:20" coordorigin="1034,320" coordsize="10,20">
              <v:shape style="position:absolute;left:1034;top:320;width:10;height:20" coordorigin="1034,320" coordsize="10,20" path="m1034,339l1044,339,1044,320,1034,320,1034,339xe" filled="true" fillcolor="#000000" stroked="false">
                <v:path arrowok="t"/>
                <v:fill type="solid"/>
              </v:shape>
            </v:group>
            <v:group style="position:absolute;left:1034;top:339;width:10;height:20" coordorigin="1034,339" coordsize="10,20">
              <v:shape style="position:absolute;left:1034;top:339;width:10;height:20" coordorigin="1034,339" coordsize="10,20" path="m1034,358l1044,358,1044,339,1034,339,1034,358xe" filled="true" fillcolor="#000000" stroked="false">
                <v:path arrowok="t"/>
                <v:fill type="solid"/>
              </v:shape>
            </v:group>
            <v:group style="position:absolute;left:1034;top:358;width:10;height:20" coordorigin="1034,358" coordsize="10,20">
              <v:shape style="position:absolute;left:1034;top:358;width:10;height:20" coordorigin="1034,358" coordsize="10,20" path="m1034,377l1044,377,1044,358,1034,358,1034,377xe" filled="true" fillcolor="#000000" stroked="false">
                <v:path arrowok="t"/>
                <v:fill type="solid"/>
              </v:shape>
            </v:group>
            <v:group style="position:absolute;left:1034;top:384;width:10;height:2" coordorigin="1034,384" coordsize="10,2">
              <v:shape style="position:absolute;left:1034;top:384;width:10;height:2" coordorigin="1034,384" coordsize="10,0" path="m1034,384l1044,384e" filled="false" stroked="true" strokeweight=".72003pt" strokecolor="#000000">
                <v:path arrowok="t"/>
              </v:shape>
            </v:group>
            <v:group style="position:absolute;left:4206;top:-7;width:10;height:20" coordorigin="4206,-7" coordsize="10,20">
              <v:shape style="position:absolute;left:4206;top:-7;width:10;height:20" coordorigin="4206,-7" coordsize="10,20" path="m4206,12l4215,12,4215,-7,4206,-7,4206,12xe" filled="true" fillcolor="#000000" stroked="false">
                <v:path arrowok="t"/>
                <v:fill type="solid"/>
              </v:shape>
            </v:group>
            <v:group style="position:absolute;left:4206;top:12;width:10;height:20" coordorigin="4206,12" coordsize="10,20">
              <v:shape style="position:absolute;left:4206;top:12;width:10;height:20" coordorigin="4206,12" coordsize="10,20" path="m4206,32l4215,32,4215,12,4206,12,4206,32xe" filled="true" fillcolor="#000000" stroked="false">
                <v:path arrowok="t"/>
                <v:fill type="solid"/>
              </v:shape>
            </v:group>
            <v:group style="position:absolute;left:4206;top:32;width:10;height:20" coordorigin="4206,32" coordsize="10,20">
              <v:shape style="position:absolute;left:4206;top:32;width:10;height:20" coordorigin="4206,32" coordsize="10,20" path="m4206,51l4215,51,4215,32,4206,32,4206,51xe" filled="true" fillcolor="#000000" stroked="false">
                <v:path arrowok="t"/>
                <v:fill type="solid"/>
              </v:shape>
            </v:group>
            <v:group style="position:absolute;left:4206;top:51;width:10;height:20" coordorigin="4206,51" coordsize="10,20">
              <v:shape style="position:absolute;left:4206;top:51;width:10;height:20" coordorigin="4206,51" coordsize="10,20" path="m4206,70l4215,70,4215,51,4206,51,4206,70xe" filled="true" fillcolor="#000000" stroked="false">
                <v:path arrowok="t"/>
                <v:fill type="solid"/>
              </v:shape>
            </v:group>
            <v:group style="position:absolute;left:4206;top:70;width:10;height:20" coordorigin="4206,70" coordsize="10,20">
              <v:shape style="position:absolute;left:4206;top:70;width:10;height:20" coordorigin="4206,70" coordsize="10,20" path="m4206,89l4215,89,4215,70,4206,70,4206,89xe" filled="true" fillcolor="#000000" stroked="false">
                <v:path arrowok="t"/>
                <v:fill type="solid"/>
              </v:shape>
            </v:group>
            <v:group style="position:absolute;left:4206;top:89;width:10;height:20" coordorigin="4206,89" coordsize="10,20">
              <v:shape style="position:absolute;left:4206;top:89;width:10;height:20" coordorigin="4206,89" coordsize="10,20" path="m4206,108l4215,108,4215,89,4206,89,4206,108xe" filled="true" fillcolor="#000000" stroked="false">
                <v:path arrowok="t"/>
                <v:fill type="solid"/>
              </v:shape>
            </v:group>
            <v:group style="position:absolute;left:4206;top:108;width:10;height:20" coordorigin="4206,108" coordsize="10,20">
              <v:shape style="position:absolute;left:4206;top:108;width:10;height:20" coordorigin="4206,108" coordsize="10,20" path="m4206,128l4215,128,4215,108,4206,108,4206,128xe" filled="true" fillcolor="#000000" stroked="false">
                <v:path arrowok="t"/>
                <v:fill type="solid"/>
              </v:shape>
            </v:group>
            <v:group style="position:absolute;left:4206;top:128;width:10;height:20" coordorigin="4206,128" coordsize="10,20">
              <v:shape style="position:absolute;left:4206;top:128;width:10;height:20" coordorigin="4206,128" coordsize="10,20" path="m4206,147l4215,147,4215,128,4206,128,4206,147xe" filled="true" fillcolor="#000000" stroked="false">
                <v:path arrowok="t"/>
                <v:fill type="solid"/>
              </v:shape>
            </v:group>
            <v:group style="position:absolute;left:4206;top:147;width:10;height:20" coordorigin="4206,147" coordsize="10,20">
              <v:shape style="position:absolute;left:4206;top:147;width:10;height:20" coordorigin="4206,147" coordsize="10,20" path="m4206,166l4215,166,4215,147,4206,147,4206,166xe" filled="true" fillcolor="#000000" stroked="false">
                <v:path arrowok="t"/>
                <v:fill type="solid"/>
              </v:shape>
            </v:group>
            <v:group style="position:absolute;left:4206;top:166;width:10;height:20" coordorigin="4206,166" coordsize="10,20">
              <v:shape style="position:absolute;left:4206;top:166;width:10;height:20" coordorigin="4206,166" coordsize="10,20" path="m4206,185l4215,185,4215,166,4206,166,4206,185xe" filled="true" fillcolor="#000000" stroked="false">
                <v:path arrowok="t"/>
                <v:fill type="solid"/>
              </v:shape>
            </v:group>
            <v:group style="position:absolute;left:4206;top:185;width:10;height:20" coordorigin="4206,185" coordsize="10,20">
              <v:shape style="position:absolute;left:4206;top:185;width:10;height:20" coordorigin="4206,185" coordsize="10,20" path="m4206,204l4215,204,4215,185,4206,185,4206,204xe" filled="true" fillcolor="#000000" stroked="false">
                <v:path arrowok="t"/>
                <v:fill type="solid"/>
              </v:shape>
            </v:group>
            <v:group style="position:absolute;left:4206;top:204;width:10;height:20" coordorigin="4206,204" coordsize="10,20">
              <v:shape style="position:absolute;left:4206;top:204;width:10;height:20" coordorigin="4206,204" coordsize="10,20" path="m4206,224l4215,224,4215,204,4206,204,4206,224xe" filled="true" fillcolor="#000000" stroked="false">
                <v:path arrowok="t"/>
                <v:fill type="solid"/>
              </v:shape>
            </v:group>
            <v:group style="position:absolute;left:4206;top:224;width:10;height:20" coordorigin="4206,224" coordsize="10,20">
              <v:shape style="position:absolute;left:4206;top:224;width:10;height:20" coordorigin="4206,224" coordsize="10,20" path="m4206,243l4215,243,4215,224,4206,224,4206,243xe" filled="true" fillcolor="#000000" stroked="false">
                <v:path arrowok="t"/>
                <v:fill type="solid"/>
              </v:shape>
            </v:group>
            <v:group style="position:absolute;left:4206;top:243;width:10;height:20" coordorigin="4206,243" coordsize="10,20">
              <v:shape style="position:absolute;left:4206;top:243;width:10;height:20" coordorigin="4206,243" coordsize="10,20" path="m4206,262l4215,262,4215,243,4206,243,4206,262xe" filled="true" fillcolor="#000000" stroked="false">
                <v:path arrowok="t"/>
                <v:fill type="solid"/>
              </v:shape>
            </v:group>
            <v:group style="position:absolute;left:4206;top:262;width:10;height:20" coordorigin="4206,262" coordsize="10,20">
              <v:shape style="position:absolute;left:4206;top:262;width:10;height:20" coordorigin="4206,262" coordsize="10,20" path="m4206,281l4215,281,4215,262,4206,262,4206,281xe" filled="true" fillcolor="#000000" stroked="false">
                <v:path arrowok="t"/>
                <v:fill type="solid"/>
              </v:shape>
            </v:group>
            <v:group style="position:absolute;left:4206;top:281;width:10;height:20" coordorigin="4206,281" coordsize="10,20">
              <v:shape style="position:absolute;left:4206;top:281;width:10;height:20" coordorigin="4206,281" coordsize="10,20" path="m4206,300l4215,300,4215,281,4206,281,4206,300xe" filled="true" fillcolor="#000000" stroked="false">
                <v:path arrowok="t"/>
                <v:fill type="solid"/>
              </v:shape>
            </v:group>
            <v:group style="position:absolute;left:4206;top:300;width:10;height:20" coordorigin="4206,300" coordsize="10,20">
              <v:shape style="position:absolute;left:4206;top:300;width:10;height:20" coordorigin="4206,300" coordsize="10,20" path="m4206,320l4215,320,4215,300,4206,300,4206,320xe" filled="true" fillcolor="#000000" stroked="false">
                <v:path arrowok="t"/>
                <v:fill type="solid"/>
              </v:shape>
            </v:group>
            <v:group style="position:absolute;left:4206;top:320;width:10;height:20" coordorigin="4206,320" coordsize="10,20">
              <v:shape style="position:absolute;left:4206;top:320;width:10;height:20" coordorigin="4206,320" coordsize="10,20" path="m4206,339l4215,339,4215,320,4206,320,4206,339xe" filled="true" fillcolor="#000000" stroked="false">
                <v:path arrowok="t"/>
                <v:fill type="solid"/>
              </v:shape>
            </v:group>
            <v:group style="position:absolute;left:4206;top:339;width:10;height:20" coordorigin="4206,339" coordsize="10,20">
              <v:shape style="position:absolute;left:4206;top:339;width:10;height:20" coordorigin="4206,339" coordsize="10,20" path="m4206,358l4215,358,4215,339,4206,339,4206,358xe" filled="true" fillcolor="#000000" stroked="false">
                <v:path arrowok="t"/>
                <v:fill type="solid"/>
              </v:shape>
            </v:group>
            <v:group style="position:absolute;left:4206;top:358;width:10;height:20" coordorigin="4206,358" coordsize="10,20">
              <v:shape style="position:absolute;left:4206;top:358;width:10;height:20" coordorigin="4206,358" coordsize="10,20" path="m4206,377l4215,377,4215,358,4206,358,4206,377xe" filled="true" fillcolor="#000000" stroked="false">
                <v:path arrowok="t"/>
                <v:fill type="solid"/>
              </v:shape>
            </v:group>
            <v:group style="position:absolute;left:4206;top:384;width:10;height:2" coordorigin="4206,384" coordsize="10,2">
              <v:shape style="position:absolute;left:4206;top:384;width:10;height:2" coordorigin="4206,384" coordsize="10,0" path="m4206,384l4215,384e" filled="false" stroked="true" strokeweight=".72003pt" strokecolor="#000000">
                <v:path arrowok="t"/>
              </v:shape>
            </v:group>
            <v:group style="position:absolute;left:6107;top:-7;width:10;height:20" coordorigin="6107,-7" coordsize="10,20">
              <v:shape style="position:absolute;left:6107;top:-7;width:10;height:20" coordorigin="6107,-7" coordsize="10,20" path="m6107,12l6116,12,6116,-7,6107,-7,6107,12xe" filled="true" fillcolor="#000000" stroked="false">
                <v:path arrowok="t"/>
                <v:fill type="solid"/>
              </v:shape>
            </v:group>
            <v:group style="position:absolute;left:6107;top:12;width:10;height:20" coordorigin="6107,12" coordsize="10,20">
              <v:shape style="position:absolute;left:6107;top:12;width:10;height:20" coordorigin="6107,12" coordsize="10,20" path="m6107,32l6116,32,6116,12,6107,12,6107,32xe" filled="true" fillcolor="#000000" stroked="false">
                <v:path arrowok="t"/>
                <v:fill type="solid"/>
              </v:shape>
            </v:group>
            <v:group style="position:absolute;left:6107;top:32;width:10;height:20" coordorigin="6107,32" coordsize="10,20">
              <v:shape style="position:absolute;left:6107;top:32;width:10;height:20" coordorigin="6107,32" coordsize="10,20" path="m6107,51l6116,51,6116,32,6107,32,6107,51xe" filled="true" fillcolor="#000000" stroked="false">
                <v:path arrowok="t"/>
                <v:fill type="solid"/>
              </v:shape>
            </v:group>
            <v:group style="position:absolute;left:6107;top:51;width:10;height:20" coordorigin="6107,51" coordsize="10,20">
              <v:shape style="position:absolute;left:6107;top:51;width:10;height:20" coordorigin="6107,51" coordsize="10,20" path="m6107,70l6116,70,6116,51,6107,51,6107,70xe" filled="true" fillcolor="#000000" stroked="false">
                <v:path arrowok="t"/>
                <v:fill type="solid"/>
              </v:shape>
            </v:group>
            <v:group style="position:absolute;left:6107;top:70;width:10;height:20" coordorigin="6107,70" coordsize="10,20">
              <v:shape style="position:absolute;left:6107;top:70;width:10;height:20" coordorigin="6107,70" coordsize="10,20" path="m6107,89l6116,89,6116,70,6107,70,6107,89xe" filled="true" fillcolor="#000000" stroked="false">
                <v:path arrowok="t"/>
                <v:fill type="solid"/>
              </v:shape>
            </v:group>
            <v:group style="position:absolute;left:6107;top:89;width:10;height:20" coordorigin="6107,89" coordsize="10,20">
              <v:shape style="position:absolute;left:6107;top:89;width:10;height:20" coordorigin="6107,89" coordsize="10,20" path="m6107,108l6116,108,6116,89,6107,89,6107,108xe" filled="true" fillcolor="#000000" stroked="false">
                <v:path arrowok="t"/>
                <v:fill type="solid"/>
              </v:shape>
            </v:group>
            <v:group style="position:absolute;left:6107;top:108;width:10;height:20" coordorigin="6107,108" coordsize="10,20">
              <v:shape style="position:absolute;left:6107;top:108;width:10;height:20" coordorigin="6107,108" coordsize="10,20" path="m6107,128l6116,128,6116,108,6107,108,6107,128xe" filled="true" fillcolor="#000000" stroked="false">
                <v:path arrowok="t"/>
                <v:fill type="solid"/>
              </v:shape>
            </v:group>
            <v:group style="position:absolute;left:6107;top:128;width:10;height:20" coordorigin="6107,128" coordsize="10,20">
              <v:shape style="position:absolute;left:6107;top:128;width:10;height:20" coordorigin="6107,128" coordsize="10,20" path="m6107,147l6116,147,6116,128,6107,128,6107,147xe" filled="true" fillcolor="#000000" stroked="false">
                <v:path arrowok="t"/>
                <v:fill type="solid"/>
              </v:shape>
            </v:group>
            <v:group style="position:absolute;left:6107;top:147;width:10;height:20" coordorigin="6107,147" coordsize="10,20">
              <v:shape style="position:absolute;left:6107;top:147;width:10;height:20" coordorigin="6107,147" coordsize="10,20" path="m6107,166l6116,166,6116,147,6107,147,6107,166xe" filled="true" fillcolor="#000000" stroked="false">
                <v:path arrowok="t"/>
                <v:fill type="solid"/>
              </v:shape>
            </v:group>
            <v:group style="position:absolute;left:6107;top:166;width:10;height:20" coordorigin="6107,166" coordsize="10,20">
              <v:shape style="position:absolute;left:6107;top:166;width:10;height:20" coordorigin="6107,166" coordsize="10,20" path="m6107,185l6116,185,6116,166,6107,166,6107,185xe" filled="true" fillcolor="#000000" stroked="false">
                <v:path arrowok="t"/>
                <v:fill type="solid"/>
              </v:shape>
            </v:group>
            <v:group style="position:absolute;left:6107;top:185;width:10;height:20" coordorigin="6107,185" coordsize="10,20">
              <v:shape style="position:absolute;left:6107;top:185;width:10;height:20" coordorigin="6107,185" coordsize="10,20" path="m6107,204l6116,204,6116,185,6107,185,6107,204xe" filled="true" fillcolor="#000000" stroked="false">
                <v:path arrowok="t"/>
                <v:fill type="solid"/>
              </v:shape>
            </v:group>
            <v:group style="position:absolute;left:6107;top:204;width:10;height:20" coordorigin="6107,204" coordsize="10,20">
              <v:shape style="position:absolute;left:6107;top:204;width:10;height:20" coordorigin="6107,204" coordsize="10,20" path="m6107,224l6116,224,6116,204,6107,204,6107,224xe" filled="true" fillcolor="#000000" stroked="false">
                <v:path arrowok="t"/>
                <v:fill type="solid"/>
              </v:shape>
            </v:group>
            <v:group style="position:absolute;left:6107;top:224;width:10;height:20" coordorigin="6107,224" coordsize="10,20">
              <v:shape style="position:absolute;left:6107;top:224;width:10;height:20" coordorigin="6107,224" coordsize="10,20" path="m6107,243l6116,243,6116,224,6107,224,6107,243xe" filled="true" fillcolor="#000000" stroked="false">
                <v:path arrowok="t"/>
                <v:fill type="solid"/>
              </v:shape>
            </v:group>
            <v:group style="position:absolute;left:6107;top:243;width:10;height:20" coordorigin="6107,243" coordsize="10,20">
              <v:shape style="position:absolute;left:6107;top:243;width:10;height:20" coordorigin="6107,243" coordsize="10,20" path="m6107,262l6116,262,6116,243,6107,243,6107,262xe" filled="true" fillcolor="#000000" stroked="false">
                <v:path arrowok="t"/>
                <v:fill type="solid"/>
              </v:shape>
            </v:group>
            <v:group style="position:absolute;left:6107;top:262;width:10;height:20" coordorigin="6107,262" coordsize="10,20">
              <v:shape style="position:absolute;left:6107;top:262;width:10;height:20" coordorigin="6107,262" coordsize="10,20" path="m6107,281l6116,281,6116,262,6107,262,6107,281xe" filled="true" fillcolor="#000000" stroked="false">
                <v:path arrowok="t"/>
                <v:fill type="solid"/>
              </v:shape>
            </v:group>
            <v:group style="position:absolute;left:6107;top:281;width:10;height:20" coordorigin="6107,281" coordsize="10,20">
              <v:shape style="position:absolute;left:6107;top:281;width:10;height:20" coordorigin="6107,281" coordsize="10,20" path="m6107,300l6116,300,6116,281,6107,281,6107,300xe" filled="true" fillcolor="#000000" stroked="false">
                <v:path arrowok="t"/>
                <v:fill type="solid"/>
              </v:shape>
            </v:group>
            <v:group style="position:absolute;left:6107;top:300;width:10;height:20" coordorigin="6107,300" coordsize="10,20">
              <v:shape style="position:absolute;left:6107;top:300;width:10;height:20" coordorigin="6107,300" coordsize="10,20" path="m6107,320l6116,320,6116,300,6107,300,6107,320xe" filled="true" fillcolor="#000000" stroked="false">
                <v:path arrowok="t"/>
                <v:fill type="solid"/>
              </v:shape>
            </v:group>
            <v:group style="position:absolute;left:6107;top:320;width:10;height:20" coordorigin="6107,320" coordsize="10,20">
              <v:shape style="position:absolute;left:6107;top:320;width:10;height:20" coordorigin="6107,320" coordsize="10,20" path="m6107,339l6116,339,6116,320,6107,320,6107,339xe" filled="true" fillcolor="#000000" stroked="false">
                <v:path arrowok="t"/>
                <v:fill type="solid"/>
              </v:shape>
            </v:group>
            <v:group style="position:absolute;left:6107;top:339;width:10;height:20" coordorigin="6107,339" coordsize="10,20">
              <v:shape style="position:absolute;left:6107;top:339;width:10;height:20" coordorigin="6107,339" coordsize="10,20" path="m6107,358l6116,358,6116,339,6107,339,6107,358xe" filled="true" fillcolor="#000000" stroked="false">
                <v:path arrowok="t"/>
                <v:fill type="solid"/>
              </v:shape>
            </v:group>
            <v:group style="position:absolute;left:6107;top:358;width:10;height:20" coordorigin="6107,358" coordsize="10,20">
              <v:shape style="position:absolute;left:6107;top:358;width:10;height:20" coordorigin="6107,358" coordsize="10,20" path="m6107,377l6116,377,6116,358,6107,358,6107,377xe" filled="true" fillcolor="#000000" stroked="false">
                <v:path arrowok="t"/>
                <v:fill type="solid"/>
              </v:shape>
            </v:group>
            <v:group style="position:absolute;left:6107;top:384;width:10;height:2" coordorigin="6107,384" coordsize="10,2">
              <v:shape style="position:absolute;left:6107;top:384;width:10;height:2" coordorigin="6107,384" coordsize="10,0" path="m6107,384l6116,384e" filled="false" stroked="true" strokeweight=".72003pt" strokecolor="#000000">
                <v:path arrowok="t"/>
              </v:shape>
            </v:group>
            <v:group style="position:absolute;left:8785;top:-7;width:10;height:20" coordorigin="8785,-7" coordsize="10,20">
              <v:shape style="position:absolute;left:8785;top:-7;width:10;height:20" coordorigin="8785,-7" coordsize="10,20" path="m8785,12l8795,12,8795,-7,8785,-7,8785,12xe" filled="true" fillcolor="#000000" stroked="false">
                <v:path arrowok="t"/>
                <v:fill type="solid"/>
              </v:shape>
            </v:group>
            <v:group style="position:absolute;left:8785;top:12;width:10;height:20" coordorigin="8785,12" coordsize="10,20">
              <v:shape style="position:absolute;left:8785;top:12;width:10;height:20" coordorigin="8785,12" coordsize="10,20" path="m8785,32l8795,32,8795,12,8785,12,8785,32xe" filled="true" fillcolor="#000000" stroked="false">
                <v:path arrowok="t"/>
                <v:fill type="solid"/>
              </v:shape>
            </v:group>
            <v:group style="position:absolute;left:8785;top:32;width:10;height:20" coordorigin="8785,32" coordsize="10,20">
              <v:shape style="position:absolute;left:8785;top:32;width:10;height:20" coordorigin="8785,32" coordsize="10,20" path="m8785,51l8795,51,8795,32,8785,32,8785,51xe" filled="true" fillcolor="#000000" stroked="false">
                <v:path arrowok="t"/>
                <v:fill type="solid"/>
              </v:shape>
            </v:group>
            <v:group style="position:absolute;left:8785;top:51;width:10;height:20" coordorigin="8785,51" coordsize="10,20">
              <v:shape style="position:absolute;left:8785;top:51;width:10;height:20" coordorigin="8785,51" coordsize="10,20" path="m8785,70l8795,70,8795,51,8785,51,8785,70xe" filled="true" fillcolor="#000000" stroked="false">
                <v:path arrowok="t"/>
                <v:fill type="solid"/>
              </v:shape>
            </v:group>
            <v:group style="position:absolute;left:8785;top:70;width:10;height:20" coordorigin="8785,70" coordsize="10,20">
              <v:shape style="position:absolute;left:8785;top:70;width:10;height:20" coordorigin="8785,70" coordsize="10,20" path="m8785,89l8795,89,8795,70,8785,70,8785,89xe" filled="true" fillcolor="#000000" stroked="false">
                <v:path arrowok="t"/>
                <v:fill type="solid"/>
              </v:shape>
            </v:group>
            <v:group style="position:absolute;left:8785;top:89;width:10;height:20" coordorigin="8785,89" coordsize="10,20">
              <v:shape style="position:absolute;left:8785;top:89;width:10;height:20" coordorigin="8785,89" coordsize="10,20" path="m8785,108l8795,108,8795,89,8785,89,8785,108xe" filled="true" fillcolor="#000000" stroked="false">
                <v:path arrowok="t"/>
                <v:fill type="solid"/>
              </v:shape>
            </v:group>
            <v:group style="position:absolute;left:8785;top:108;width:10;height:20" coordorigin="8785,108" coordsize="10,20">
              <v:shape style="position:absolute;left:8785;top:108;width:10;height:20" coordorigin="8785,108" coordsize="10,20" path="m8785,128l8795,128,8795,108,8785,108,8785,128xe" filled="true" fillcolor="#000000" stroked="false">
                <v:path arrowok="t"/>
                <v:fill type="solid"/>
              </v:shape>
            </v:group>
            <v:group style="position:absolute;left:8785;top:128;width:10;height:20" coordorigin="8785,128" coordsize="10,20">
              <v:shape style="position:absolute;left:8785;top:128;width:10;height:20" coordorigin="8785,128" coordsize="10,20" path="m8785,147l8795,147,8795,128,8785,128,8785,147xe" filled="true" fillcolor="#000000" stroked="false">
                <v:path arrowok="t"/>
                <v:fill type="solid"/>
              </v:shape>
            </v:group>
            <v:group style="position:absolute;left:8785;top:147;width:10;height:20" coordorigin="8785,147" coordsize="10,20">
              <v:shape style="position:absolute;left:8785;top:147;width:10;height:20" coordorigin="8785,147" coordsize="10,20" path="m8785,166l8795,166,8795,147,8785,147,8785,166xe" filled="true" fillcolor="#000000" stroked="false">
                <v:path arrowok="t"/>
                <v:fill type="solid"/>
              </v:shape>
            </v:group>
            <v:group style="position:absolute;left:8785;top:166;width:10;height:20" coordorigin="8785,166" coordsize="10,20">
              <v:shape style="position:absolute;left:8785;top:166;width:10;height:20" coordorigin="8785,166" coordsize="10,20" path="m8785,185l8795,185,8795,166,8785,166,8785,185xe" filled="true" fillcolor="#000000" stroked="false">
                <v:path arrowok="t"/>
                <v:fill type="solid"/>
              </v:shape>
            </v:group>
            <v:group style="position:absolute;left:8785;top:185;width:10;height:20" coordorigin="8785,185" coordsize="10,20">
              <v:shape style="position:absolute;left:8785;top:185;width:10;height:20" coordorigin="8785,185" coordsize="10,20" path="m8785,204l8795,204,8795,185,8785,185,8785,204xe" filled="true" fillcolor="#000000" stroked="false">
                <v:path arrowok="t"/>
                <v:fill type="solid"/>
              </v:shape>
            </v:group>
            <v:group style="position:absolute;left:8785;top:204;width:10;height:20" coordorigin="8785,204" coordsize="10,20">
              <v:shape style="position:absolute;left:8785;top:204;width:10;height:20" coordorigin="8785,204" coordsize="10,20" path="m8785,224l8795,224,8795,204,8785,204,8785,224xe" filled="true" fillcolor="#000000" stroked="false">
                <v:path arrowok="t"/>
                <v:fill type="solid"/>
              </v:shape>
            </v:group>
            <v:group style="position:absolute;left:8785;top:224;width:10;height:20" coordorigin="8785,224" coordsize="10,20">
              <v:shape style="position:absolute;left:8785;top:224;width:10;height:20" coordorigin="8785,224" coordsize="10,20" path="m8785,243l8795,243,8795,224,8785,224,8785,243xe" filled="true" fillcolor="#000000" stroked="false">
                <v:path arrowok="t"/>
                <v:fill type="solid"/>
              </v:shape>
            </v:group>
            <v:group style="position:absolute;left:8785;top:243;width:10;height:20" coordorigin="8785,243" coordsize="10,20">
              <v:shape style="position:absolute;left:8785;top:243;width:10;height:20" coordorigin="8785,243" coordsize="10,20" path="m8785,262l8795,262,8795,243,8785,243,8785,262xe" filled="true" fillcolor="#000000" stroked="false">
                <v:path arrowok="t"/>
                <v:fill type="solid"/>
              </v:shape>
            </v:group>
            <v:group style="position:absolute;left:8785;top:262;width:10;height:20" coordorigin="8785,262" coordsize="10,20">
              <v:shape style="position:absolute;left:8785;top:262;width:10;height:20" coordorigin="8785,262" coordsize="10,20" path="m8785,281l8795,281,8795,262,8785,262,8785,281xe" filled="true" fillcolor="#000000" stroked="false">
                <v:path arrowok="t"/>
                <v:fill type="solid"/>
              </v:shape>
            </v:group>
            <v:group style="position:absolute;left:8785;top:281;width:10;height:20" coordorigin="8785,281" coordsize="10,20">
              <v:shape style="position:absolute;left:8785;top:281;width:10;height:20" coordorigin="8785,281" coordsize="10,20" path="m8785,300l8795,300,8795,281,8785,281,8785,300xe" filled="true" fillcolor="#000000" stroked="false">
                <v:path arrowok="t"/>
                <v:fill type="solid"/>
              </v:shape>
            </v:group>
            <v:group style="position:absolute;left:8785;top:300;width:10;height:20" coordorigin="8785,300" coordsize="10,20">
              <v:shape style="position:absolute;left:8785;top:300;width:10;height:20" coordorigin="8785,300" coordsize="10,20" path="m8785,320l8795,320,8795,300,8785,300,8785,320xe" filled="true" fillcolor="#000000" stroked="false">
                <v:path arrowok="t"/>
                <v:fill type="solid"/>
              </v:shape>
            </v:group>
            <v:group style="position:absolute;left:8785;top:320;width:10;height:20" coordorigin="8785,320" coordsize="10,20">
              <v:shape style="position:absolute;left:8785;top:320;width:10;height:20" coordorigin="8785,320" coordsize="10,20" path="m8785,339l8795,339,8795,320,8785,320,8785,339xe" filled="true" fillcolor="#000000" stroked="false">
                <v:path arrowok="t"/>
                <v:fill type="solid"/>
              </v:shape>
            </v:group>
            <v:group style="position:absolute;left:8785;top:339;width:10;height:20" coordorigin="8785,339" coordsize="10,20">
              <v:shape style="position:absolute;left:8785;top:339;width:10;height:20" coordorigin="8785,339" coordsize="10,20" path="m8785,358l8795,358,8795,339,8785,339,8785,358xe" filled="true" fillcolor="#000000" stroked="false">
                <v:path arrowok="t"/>
                <v:fill type="solid"/>
              </v:shape>
            </v:group>
            <v:group style="position:absolute;left:8785;top:358;width:10;height:20" coordorigin="8785,358" coordsize="10,20">
              <v:shape style="position:absolute;left:8785;top:358;width:10;height:20" coordorigin="8785,358" coordsize="10,20" path="m8785,377l8795,377,8795,358,8785,358,8785,377xe" filled="true" fillcolor="#000000" stroked="false">
                <v:path arrowok="t"/>
                <v:fill type="solid"/>
              </v:shape>
            </v:group>
            <v:group style="position:absolute;left:8785;top:384;width:10;height:2" coordorigin="8785,384" coordsize="10,2">
              <v:shape style="position:absolute;left:8785;top:384;width:10;height:2" coordorigin="8785,384" coordsize="10,0" path="m8785,384l8795,384e" filled="false" stroked="true" strokeweight=".72003pt" strokecolor="#000000">
                <v:path arrowok="t"/>
              </v:shape>
            </v:group>
            <v:group style="position:absolute;left:10864;top:-7;width:10;height:20" coordorigin="10864,-7" coordsize="10,20">
              <v:shape style="position:absolute;left:10864;top:-7;width:10;height:20" coordorigin="10864,-7" coordsize="10,20" path="m10864,12l10874,12,10874,-7,10864,-7,10864,12xe" filled="true" fillcolor="#000000" stroked="false">
                <v:path arrowok="t"/>
                <v:fill type="solid"/>
              </v:shape>
            </v:group>
            <v:group style="position:absolute;left:10864;top:12;width:10;height:20" coordorigin="10864,12" coordsize="10,20">
              <v:shape style="position:absolute;left:10864;top:12;width:10;height:20" coordorigin="10864,12" coordsize="10,20" path="m10864,32l10874,32,10874,12,10864,12,10864,32xe" filled="true" fillcolor="#000000" stroked="false">
                <v:path arrowok="t"/>
                <v:fill type="solid"/>
              </v:shape>
            </v:group>
            <v:group style="position:absolute;left:10864;top:32;width:10;height:20" coordorigin="10864,32" coordsize="10,20">
              <v:shape style="position:absolute;left:10864;top:32;width:10;height:20" coordorigin="10864,32" coordsize="10,20" path="m10864,51l10874,51,10874,32,10864,32,10864,51xe" filled="true" fillcolor="#000000" stroked="false">
                <v:path arrowok="t"/>
                <v:fill type="solid"/>
              </v:shape>
            </v:group>
            <v:group style="position:absolute;left:10864;top:51;width:10;height:20" coordorigin="10864,51" coordsize="10,20">
              <v:shape style="position:absolute;left:10864;top:51;width:10;height:20" coordorigin="10864,51" coordsize="10,20" path="m10864,70l10874,70,10874,51,10864,51,10864,70xe" filled="true" fillcolor="#000000" stroked="false">
                <v:path arrowok="t"/>
                <v:fill type="solid"/>
              </v:shape>
            </v:group>
            <v:group style="position:absolute;left:10864;top:70;width:10;height:20" coordorigin="10864,70" coordsize="10,20">
              <v:shape style="position:absolute;left:10864;top:70;width:10;height:20" coordorigin="10864,70" coordsize="10,20" path="m10864,89l10874,89,10874,70,10864,70,10864,89xe" filled="true" fillcolor="#000000" stroked="false">
                <v:path arrowok="t"/>
                <v:fill type="solid"/>
              </v:shape>
            </v:group>
            <v:group style="position:absolute;left:10864;top:89;width:10;height:20" coordorigin="10864,89" coordsize="10,20">
              <v:shape style="position:absolute;left:10864;top:89;width:10;height:20" coordorigin="10864,89" coordsize="10,20" path="m10864,108l10874,108,10874,89,10864,89,10864,108xe" filled="true" fillcolor="#000000" stroked="false">
                <v:path arrowok="t"/>
                <v:fill type="solid"/>
              </v:shape>
            </v:group>
            <v:group style="position:absolute;left:10864;top:108;width:10;height:20" coordorigin="10864,108" coordsize="10,20">
              <v:shape style="position:absolute;left:10864;top:108;width:10;height:20" coordorigin="10864,108" coordsize="10,20" path="m10864,128l10874,128,10874,108,10864,108,10864,128xe" filled="true" fillcolor="#000000" stroked="false">
                <v:path arrowok="t"/>
                <v:fill type="solid"/>
              </v:shape>
            </v:group>
            <v:group style="position:absolute;left:10864;top:128;width:10;height:20" coordorigin="10864,128" coordsize="10,20">
              <v:shape style="position:absolute;left:10864;top:128;width:10;height:20" coordorigin="10864,128" coordsize="10,20" path="m10864,147l10874,147,10874,128,10864,128,10864,147xe" filled="true" fillcolor="#000000" stroked="false">
                <v:path arrowok="t"/>
                <v:fill type="solid"/>
              </v:shape>
            </v:group>
            <v:group style="position:absolute;left:10864;top:147;width:10;height:20" coordorigin="10864,147" coordsize="10,20">
              <v:shape style="position:absolute;left:10864;top:147;width:10;height:20" coordorigin="10864,147" coordsize="10,20" path="m10864,166l10874,166,10874,147,10864,147,10864,166xe" filled="true" fillcolor="#000000" stroked="false">
                <v:path arrowok="t"/>
                <v:fill type="solid"/>
              </v:shape>
            </v:group>
            <v:group style="position:absolute;left:10864;top:166;width:10;height:20" coordorigin="10864,166" coordsize="10,20">
              <v:shape style="position:absolute;left:10864;top:166;width:10;height:20" coordorigin="10864,166" coordsize="10,20" path="m10864,185l10874,185,10874,166,10864,166,10864,185xe" filled="true" fillcolor="#000000" stroked="false">
                <v:path arrowok="t"/>
                <v:fill type="solid"/>
              </v:shape>
            </v:group>
            <v:group style="position:absolute;left:10864;top:185;width:10;height:20" coordorigin="10864,185" coordsize="10,20">
              <v:shape style="position:absolute;left:10864;top:185;width:10;height:20" coordorigin="10864,185" coordsize="10,20" path="m10864,204l10874,204,10874,185,10864,185,10864,204xe" filled="true" fillcolor="#000000" stroked="false">
                <v:path arrowok="t"/>
                <v:fill type="solid"/>
              </v:shape>
            </v:group>
            <v:group style="position:absolute;left:10864;top:204;width:10;height:20" coordorigin="10864,204" coordsize="10,20">
              <v:shape style="position:absolute;left:10864;top:204;width:10;height:20" coordorigin="10864,204" coordsize="10,20" path="m10864,224l10874,224,10874,204,10864,204,10864,224xe" filled="true" fillcolor="#000000" stroked="false">
                <v:path arrowok="t"/>
                <v:fill type="solid"/>
              </v:shape>
            </v:group>
            <v:group style="position:absolute;left:10864;top:224;width:10;height:20" coordorigin="10864,224" coordsize="10,20">
              <v:shape style="position:absolute;left:10864;top:224;width:10;height:20" coordorigin="10864,224" coordsize="10,20" path="m10864,243l10874,243,10874,224,10864,224,10864,243xe" filled="true" fillcolor="#000000" stroked="false">
                <v:path arrowok="t"/>
                <v:fill type="solid"/>
              </v:shape>
            </v:group>
            <v:group style="position:absolute;left:10864;top:243;width:10;height:20" coordorigin="10864,243" coordsize="10,20">
              <v:shape style="position:absolute;left:10864;top:243;width:10;height:20" coordorigin="10864,243" coordsize="10,20" path="m10864,262l10874,262,10874,243,10864,243,10864,262xe" filled="true" fillcolor="#000000" stroked="false">
                <v:path arrowok="t"/>
                <v:fill type="solid"/>
              </v:shape>
            </v:group>
            <v:group style="position:absolute;left:10864;top:262;width:10;height:20" coordorigin="10864,262" coordsize="10,20">
              <v:shape style="position:absolute;left:10864;top:262;width:10;height:20" coordorigin="10864,262" coordsize="10,20" path="m10864,281l10874,281,10874,262,10864,262,10864,281xe" filled="true" fillcolor="#000000" stroked="false">
                <v:path arrowok="t"/>
                <v:fill type="solid"/>
              </v:shape>
            </v:group>
            <v:group style="position:absolute;left:10864;top:281;width:10;height:20" coordorigin="10864,281" coordsize="10,20">
              <v:shape style="position:absolute;left:10864;top:281;width:10;height:20" coordorigin="10864,281" coordsize="10,20" path="m10864,300l10874,300,10874,281,10864,281,10864,300xe" filled="true" fillcolor="#000000" stroked="false">
                <v:path arrowok="t"/>
                <v:fill type="solid"/>
              </v:shape>
            </v:group>
            <v:group style="position:absolute;left:10864;top:300;width:10;height:20" coordorigin="10864,300" coordsize="10,20">
              <v:shape style="position:absolute;left:10864;top:300;width:10;height:20" coordorigin="10864,300" coordsize="10,20" path="m10864,320l10874,320,10874,300,10864,300,10864,320xe" filled="true" fillcolor="#000000" stroked="false">
                <v:path arrowok="t"/>
                <v:fill type="solid"/>
              </v:shape>
            </v:group>
            <v:group style="position:absolute;left:10864;top:320;width:10;height:20" coordorigin="10864,320" coordsize="10,20">
              <v:shape style="position:absolute;left:10864;top:320;width:10;height:20" coordorigin="10864,320" coordsize="10,20" path="m10864,339l10874,339,10874,320,10864,320,10864,339xe" filled="true" fillcolor="#000000" stroked="false">
                <v:path arrowok="t"/>
                <v:fill type="solid"/>
              </v:shape>
            </v:group>
            <v:group style="position:absolute;left:10864;top:339;width:10;height:20" coordorigin="10864,339" coordsize="10,20">
              <v:shape style="position:absolute;left:10864;top:339;width:10;height:20" coordorigin="10864,339" coordsize="10,20" path="m10864,358l10874,358,10874,339,10864,339,10864,358xe" filled="true" fillcolor="#000000" stroked="false">
                <v:path arrowok="t"/>
                <v:fill type="solid"/>
              </v:shape>
            </v:group>
            <v:group style="position:absolute;left:10864;top:358;width:10;height:20" coordorigin="10864,358" coordsize="10,20">
              <v:shape style="position:absolute;left:10864;top:358;width:10;height:20" coordorigin="10864,358" coordsize="10,20" path="m10864,377l10874,377,10874,358,10864,358,10864,377xe" filled="true" fillcolor="#000000" stroked="false">
                <v:path arrowok="t"/>
                <v:fill type="solid"/>
              </v:shape>
            </v:group>
            <v:group style="position:absolute;left:10864;top:384;width:10;height:2" coordorigin="10864,384" coordsize="10,2">
              <v:shape style="position:absolute;left:10864;top:384;width:10;height:2" coordorigin="10864,384" coordsize="10,0" path="m10864,384l10874,384e" filled="false" stroked="true" strokeweight=".72003pt" strokecolor="#000000">
                <v:path arrowok="t"/>
              </v:shape>
            </v:group>
            <v:group style="position:absolute;left:1044;top:442;width:3162;height:2" coordorigin="1044,442" coordsize="3162,2">
              <v:shape style="position:absolute;left:1044;top:442;width:3162;height:2" coordorigin="1044,442" coordsize="3162,0" path="m1044,442l4206,442e" filled="false" stroked="true" strokeweight="4.08pt" strokecolor="#dcdcdc">
                <v:path arrowok="t"/>
              </v:shape>
            </v:group>
            <v:group style="position:absolute;left:1056;top:483;width:2;height:233" coordorigin="1056,483" coordsize="2,233">
              <v:shape style="position:absolute;left:1056;top:483;width:2;height:233" coordorigin="1056,483" coordsize="0,233" path="m1056,483l1056,716e" filled="false" stroked="true" strokeweight="1.2pt" strokecolor="#dcdcdc">
                <v:path arrowok="t"/>
              </v:shape>
            </v:group>
            <v:group style="position:absolute;left:4195;top:483;width:2;height:233" coordorigin="4195,483" coordsize="2,233">
              <v:shape style="position:absolute;left:4195;top:483;width:2;height:233" coordorigin="4195,483" coordsize="0,233" path="m4195,483l4195,716e" filled="false" stroked="true" strokeweight="1.08pt" strokecolor="#dcdcdc">
                <v:path arrowok="t"/>
              </v:shape>
            </v:group>
            <v:group style="position:absolute;left:1044;top:756;width:3162;height:2" coordorigin="1044,756" coordsize="3162,2">
              <v:shape style="position:absolute;left:1044;top:756;width:3162;height:2" coordorigin="1044,756" coordsize="3162,0" path="m1044,756l4206,756e" filled="false" stroked="true" strokeweight="4.08pt" strokecolor="#dcdcdc">
                <v:path arrowok="t"/>
              </v:shape>
            </v:group>
            <v:group style="position:absolute;left:1068;top:483;width:3117;height:233" coordorigin="1068,483" coordsize="3117,233">
              <v:shape style="position:absolute;left:1068;top:483;width:3117;height:233" coordorigin="1068,483" coordsize="3117,233" path="m1068,716l4184,716,4184,483,1068,483,1068,716xe" filled="true" fillcolor="#dcdcdc" stroked="false">
                <v:path arrowok="t"/>
                <v:fill type="solid"/>
              </v:shape>
              <v:shape style="position:absolute;left:1030;top:392;width:5077;height:10" type="#_x0000_t75" stroked="false">
                <v:imagedata r:id="rId371" o:title=""/>
              </v:shape>
            </v:group>
            <v:group style="position:absolute;left:6107;top:396;width:10;height:2" coordorigin="6107,396" coordsize="10,2">
              <v:shape style="position:absolute;left:6107;top:396;width:10;height:2" coordorigin="6107,396" coordsize="10,0" path="m6107,396l6116,396e" filled="false" stroked="true" strokeweight=".47998pt" strokecolor="#000000">
                <v:path arrowok="t"/>
              </v:shape>
            </v:group>
            <v:group style="position:absolute;left:8785;top:396;width:10;height:2" coordorigin="8785,396" coordsize="10,2">
              <v:shape style="position:absolute;left:8785;top:396;width:10;height:2" coordorigin="8785,396" coordsize="10,0" path="m8785,396l8795,396e" filled="false" stroked="true" strokeweight=".47998pt" strokecolor="#000000">
                <v:path arrowok="t"/>
              </v:shape>
            </v:group>
            <v:group style="position:absolute;left:10864;top:396;width:10;height:2" coordorigin="10864,396" coordsize="10,2">
              <v:shape style="position:absolute;left:10864;top:396;width:10;height:2" coordorigin="10864,396" coordsize="10,0" path="m10864,396l10874,396e" filled="false" stroked="true" strokeweight=".47998pt" strokecolor="#000000">
                <v:path arrowok="t"/>
              </v:shape>
            </v:group>
            <v:group style="position:absolute;left:1034;top:401;width:10;height:20" coordorigin="1034,401" coordsize="10,20">
              <v:shape style="position:absolute;left:1034;top:401;width:10;height:20" coordorigin="1034,401" coordsize="10,20" path="m1034,420l1044,420,1044,401,1034,401,1034,420xe" filled="true" fillcolor="#000000" stroked="false">
                <v:path arrowok="t"/>
                <v:fill type="solid"/>
              </v:shape>
            </v:group>
            <v:group style="position:absolute;left:1034;top:420;width:10;height:20" coordorigin="1034,420" coordsize="10,20">
              <v:shape style="position:absolute;left:1034;top:420;width:10;height:20" coordorigin="1034,420" coordsize="10,20" path="m1034,440l1044,440,1044,420,1034,420,1034,440xe" filled="true" fillcolor="#000000" stroked="false">
                <v:path arrowok="t"/>
                <v:fill type="solid"/>
              </v:shape>
            </v:group>
            <v:group style="position:absolute;left:1034;top:440;width:10;height:20" coordorigin="1034,440" coordsize="10,20">
              <v:shape style="position:absolute;left:1034;top:440;width:10;height:20" coordorigin="1034,440" coordsize="10,20" path="m1034,459l1044,459,1044,440,1034,440,1034,459xe" filled="true" fillcolor="#000000" stroked="false">
                <v:path arrowok="t"/>
                <v:fill type="solid"/>
              </v:shape>
            </v:group>
            <v:group style="position:absolute;left:1034;top:459;width:10;height:20" coordorigin="1034,459" coordsize="10,20">
              <v:shape style="position:absolute;left:1034;top:459;width:10;height:20" coordorigin="1034,459" coordsize="10,20" path="m1034,478l1044,478,1044,459,1034,459,1034,478xe" filled="true" fillcolor="#000000" stroked="false">
                <v:path arrowok="t"/>
                <v:fill type="solid"/>
              </v:shape>
            </v:group>
            <v:group style="position:absolute;left:1034;top:478;width:10;height:20" coordorigin="1034,478" coordsize="10,20">
              <v:shape style="position:absolute;left:1034;top:478;width:10;height:20" coordorigin="1034,478" coordsize="10,20" path="m1034,497l1044,497,1044,478,1034,478,1034,497xe" filled="true" fillcolor="#000000" stroked="false">
                <v:path arrowok="t"/>
                <v:fill type="solid"/>
              </v:shape>
            </v:group>
            <v:group style="position:absolute;left:1034;top:497;width:10;height:20" coordorigin="1034,497" coordsize="10,20">
              <v:shape style="position:absolute;left:1034;top:497;width:10;height:20" coordorigin="1034,497" coordsize="10,20" path="m1034,516l1044,516,1044,497,1034,497,1034,516xe" filled="true" fillcolor="#000000" stroked="false">
                <v:path arrowok="t"/>
                <v:fill type="solid"/>
              </v:shape>
            </v:group>
            <v:group style="position:absolute;left:1034;top:516;width:10;height:20" coordorigin="1034,516" coordsize="10,20">
              <v:shape style="position:absolute;left:1034;top:516;width:10;height:20" coordorigin="1034,516" coordsize="10,20" path="m1034,536l1044,536,1044,516,1034,516,1034,536xe" filled="true" fillcolor="#000000" stroked="false">
                <v:path arrowok="t"/>
                <v:fill type="solid"/>
              </v:shape>
            </v:group>
            <v:group style="position:absolute;left:1034;top:536;width:10;height:20" coordorigin="1034,536" coordsize="10,20">
              <v:shape style="position:absolute;left:1034;top:536;width:10;height:20" coordorigin="1034,536" coordsize="10,20" path="m1034,555l1044,555,1044,536,1034,536,1034,555xe" filled="true" fillcolor="#000000" stroked="false">
                <v:path arrowok="t"/>
                <v:fill type="solid"/>
              </v:shape>
            </v:group>
            <v:group style="position:absolute;left:1034;top:555;width:10;height:20" coordorigin="1034,555" coordsize="10,20">
              <v:shape style="position:absolute;left:1034;top:555;width:10;height:20" coordorigin="1034,555" coordsize="10,20" path="m1034,574l1044,574,1044,555,1034,555,1034,574xe" filled="true" fillcolor="#000000" stroked="false">
                <v:path arrowok="t"/>
                <v:fill type="solid"/>
              </v:shape>
            </v:group>
            <v:group style="position:absolute;left:1034;top:574;width:10;height:20" coordorigin="1034,574" coordsize="10,20">
              <v:shape style="position:absolute;left:1034;top:574;width:10;height:20" coordorigin="1034,574" coordsize="10,20" path="m1034,593l1044,593,1044,574,1034,574,1034,593xe" filled="true" fillcolor="#000000" stroked="false">
                <v:path arrowok="t"/>
                <v:fill type="solid"/>
              </v:shape>
            </v:group>
            <v:group style="position:absolute;left:1034;top:593;width:10;height:20" coordorigin="1034,593" coordsize="10,20">
              <v:shape style="position:absolute;left:1034;top:593;width:10;height:20" coordorigin="1034,593" coordsize="10,20" path="m1034,612l1044,612,1044,593,1034,593,1034,612xe" filled="true" fillcolor="#000000" stroked="false">
                <v:path arrowok="t"/>
                <v:fill type="solid"/>
              </v:shape>
            </v:group>
            <v:group style="position:absolute;left:1034;top:612;width:10;height:20" coordorigin="1034,612" coordsize="10,20">
              <v:shape style="position:absolute;left:1034;top:612;width:10;height:20" coordorigin="1034,612" coordsize="10,20" path="m1034,632l1044,632,1044,612,1034,612,1034,632xe" filled="true" fillcolor="#000000" stroked="false">
                <v:path arrowok="t"/>
                <v:fill type="solid"/>
              </v:shape>
            </v:group>
            <v:group style="position:absolute;left:1034;top:632;width:10;height:20" coordorigin="1034,632" coordsize="10,20">
              <v:shape style="position:absolute;left:1034;top:632;width:10;height:20" coordorigin="1034,632" coordsize="10,20" path="m1034,651l1044,651,1044,632,1034,632,1034,651xe" filled="true" fillcolor="#000000" stroked="false">
                <v:path arrowok="t"/>
                <v:fill type="solid"/>
              </v:shape>
            </v:group>
            <v:group style="position:absolute;left:1034;top:651;width:10;height:20" coordorigin="1034,651" coordsize="10,20">
              <v:shape style="position:absolute;left:1034;top:651;width:10;height:20" coordorigin="1034,651" coordsize="10,20" path="m1034,670l1044,670,1044,651,1034,651,1034,670xe" filled="true" fillcolor="#000000" stroked="false">
                <v:path arrowok="t"/>
                <v:fill type="solid"/>
              </v:shape>
            </v:group>
            <v:group style="position:absolute;left:1034;top:670;width:10;height:20" coordorigin="1034,670" coordsize="10,20">
              <v:shape style="position:absolute;left:1034;top:670;width:10;height:20" coordorigin="1034,670" coordsize="10,20" path="m1034,689l1044,689,1044,670,1034,670,1034,689xe" filled="true" fillcolor="#000000" stroked="false">
                <v:path arrowok="t"/>
                <v:fill type="solid"/>
              </v:shape>
            </v:group>
            <v:group style="position:absolute;left:1034;top:689;width:10;height:20" coordorigin="1034,689" coordsize="10,20">
              <v:shape style="position:absolute;left:1034;top:689;width:10;height:20" coordorigin="1034,689" coordsize="10,20" path="m1034,708l1044,708,1044,689,1034,689,1034,708xe" filled="true" fillcolor="#000000" stroked="false">
                <v:path arrowok="t"/>
                <v:fill type="solid"/>
              </v:shape>
            </v:group>
            <v:group style="position:absolute;left:1034;top:708;width:10;height:20" coordorigin="1034,708" coordsize="10,20">
              <v:shape style="position:absolute;left:1034;top:708;width:10;height:20" coordorigin="1034,708" coordsize="10,20" path="m1034,728l1044,728,1044,708,1034,708,1034,728xe" filled="true" fillcolor="#000000" stroked="false">
                <v:path arrowok="t"/>
                <v:fill type="solid"/>
              </v:shape>
            </v:group>
            <v:group style="position:absolute;left:1034;top:728;width:10;height:20" coordorigin="1034,728" coordsize="10,20">
              <v:shape style="position:absolute;left:1034;top:728;width:10;height:20" coordorigin="1034,728" coordsize="10,20" path="m1034,747l1044,747,1044,728,1034,728,1034,747xe" filled="true" fillcolor="#000000" stroked="false">
                <v:path arrowok="t"/>
                <v:fill type="solid"/>
              </v:shape>
            </v:group>
            <v:group style="position:absolute;left:1034;top:747;width:10;height:20" coordorigin="1034,747" coordsize="10,20">
              <v:shape style="position:absolute;left:1034;top:747;width:10;height:20" coordorigin="1034,747" coordsize="10,20" path="m1034,766l1044,766,1044,747,1034,747,1034,766xe" filled="true" fillcolor="#000000" stroked="false">
                <v:path arrowok="t"/>
                <v:fill type="solid"/>
              </v:shape>
            </v:group>
            <v:group style="position:absolute;left:1034;top:766;width:10;height:20" coordorigin="1034,766" coordsize="10,20">
              <v:shape style="position:absolute;left:1034;top:766;width:10;height:20" coordorigin="1034,766" coordsize="10,20" path="m1034,785l1044,785,1044,766,1034,766,1034,785xe" filled="true" fillcolor="#000000" stroked="false">
                <v:path arrowok="t"/>
                <v:fill type="solid"/>
              </v:shape>
            </v:group>
            <v:group style="position:absolute;left:1034;top:791;width:10;height:2" coordorigin="1034,791" coordsize="10,2">
              <v:shape style="position:absolute;left:1034;top:791;width:10;height:2" coordorigin="1034,791" coordsize="10,0" path="m1034,791l1044,791e" filled="false" stroked="true" strokeweight=".599980pt" strokecolor="#000000">
                <v:path arrowok="t"/>
              </v:shape>
            </v:group>
            <v:group style="position:absolute;left:4206;top:401;width:10;height:20" coordorigin="4206,401" coordsize="10,20">
              <v:shape style="position:absolute;left:4206;top:401;width:10;height:20" coordorigin="4206,401" coordsize="10,20" path="m4206,420l4215,420,4215,401,4206,401,4206,420xe" filled="true" fillcolor="#000000" stroked="false">
                <v:path arrowok="t"/>
                <v:fill type="solid"/>
              </v:shape>
            </v:group>
            <v:group style="position:absolute;left:4206;top:420;width:10;height:20" coordorigin="4206,420" coordsize="10,20">
              <v:shape style="position:absolute;left:4206;top:420;width:10;height:20" coordorigin="4206,420" coordsize="10,20" path="m4206,440l4215,440,4215,420,4206,420,4206,440xe" filled="true" fillcolor="#000000" stroked="false">
                <v:path arrowok="t"/>
                <v:fill type="solid"/>
              </v:shape>
            </v:group>
            <v:group style="position:absolute;left:4206;top:440;width:10;height:20" coordorigin="4206,440" coordsize="10,20">
              <v:shape style="position:absolute;left:4206;top:440;width:10;height:20" coordorigin="4206,440" coordsize="10,20" path="m4206,459l4215,459,4215,440,4206,440,4206,459xe" filled="true" fillcolor="#000000" stroked="false">
                <v:path arrowok="t"/>
                <v:fill type="solid"/>
              </v:shape>
            </v:group>
            <v:group style="position:absolute;left:4206;top:459;width:10;height:20" coordorigin="4206,459" coordsize="10,20">
              <v:shape style="position:absolute;left:4206;top:459;width:10;height:20" coordorigin="4206,459" coordsize="10,20" path="m4206,478l4215,478,4215,459,4206,459,4206,478xe" filled="true" fillcolor="#000000" stroked="false">
                <v:path arrowok="t"/>
                <v:fill type="solid"/>
              </v:shape>
            </v:group>
            <v:group style="position:absolute;left:4206;top:478;width:10;height:20" coordorigin="4206,478" coordsize="10,20">
              <v:shape style="position:absolute;left:4206;top:478;width:10;height:20" coordorigin="4206,478" coordsize="10,20" path="m4206,497l4215,497,4215,478,4206,478,4206,497xe" filled="true" fillcolor="#000000" stroked="false">
                <v:path arrowok="t"/>
                <v:fill type="solid"/>
              </v:shape>
            </v:group>
            <v:group style="position:absolute;left:4206;top:497;width:10;height:20" coordorigin="4206,497" coordsize="10,20">
              <v:shape style="position:absolute;left:4206;top:497;width:10;height:20" coordorigin="4206,497" coordsize="10,20" path="m4206,516l4215,516,4215,497,4206,497,4206,516xe" filled="true" fillcolor="#000000" stroked="false">
                <v:path arrowok="t"/>
                <v:fill type="solid"/>
              </v:shape>
            </v:group>
            <v:group style="position:absolute;left:4206;top:516;width:10;height:20" coordorigin="4206,516" coordsize="10,20">
              <v:shape style="position:absolute;left:4206;top:516;width:10;height:20" coordorigin="4206,516" coordsize="10,20" path="m4206,536l4215,536,4215,516,4206,516,4206,536xe" filled="true" fillcolor="#000000" stroked="false">
                <v:path arrowok="t"/>
                <v:fill type="solid"/>
              </v:shape>
            </v:group>
            <v:group style="position:absolute;left:4206;top:536;width:10;height:20" coordorigin="4206,536" coordsize="10,20">
              <v:shape style="position:absolute;left:4206;top:536;width:10;height:20" coordorigin="4206,536" coordsize="10,20" path="m4206,555l4215,555,4215,536,4206,536,4206,555xe" filled="true" fillcolor="#000000" stroked="false">
                <v:path arrowok="t"/>
                <v:fill type="solid"/>
              </v:shape>
            </v:group>
            <v:group style="position:absolute;left:4206;top:555;width:10;height:20" coordorigin="4206,555" coordsize="10,20">
              <v:shape style="position:absolute;left:4206;top:555;width:10;height:20" coordorigin="4206,555" coordsize="10,20" path="m4206,574l4215,574,4215,555,4206,555,4206,574xe" filled="true" fillcolor="#000000" stroked="false">
                <v:path arrowok="t"/>
                <v:fill type="solid"/>
              </v:shape>
            </v:group>
            <v:group style="position:absolute;left:4206;top:574;width:10;height:20" coordorigin="4206,574" coordsize="10,20">
              <v:shape style="position:absolute;left:4206;top:574;width:10;height:20" coordorigin="4206,574" coordsize="10,20" path="m4206,593l4215,593,4215,574,4206,574,4206,593xe" filled="true" fillcolor="#000000" stroked="false">
                <v:path arrowok="t"/>
                <v:fill type="solid"/>
              </v:shape>
            </v:group>
            <v:group style="position:absolute;left:4206;top:593;width:10;height:20" coordorigin="4206,593" coordsize="10,20">
              <v:shape style="position:absolute;left:4206;top:593;width:10;height:20" coordorigin="4206,593" coordsize="10,20" path="m4206,612l4215,612,4215,593,4206,593,4206,612xe" filled="true" fillcolor="#000000" stroked="false">
                <v:path arrowok="t"/>
                <v:fill type="solid"/>
              </v:shape>
            </v:group>
            <v:group style="position:absolute;left:4206;top:612;width:10;height:20" coordorigin="4206,612" coordsize="10,20">
              <v:shape style="position:absolute;left:4206;top:612;width:10;height:20" coordorigin="4206,612" coordsize="10,20" path="m4206,632l4215,632,4215,612,4206,612,4206,632xe" filled="true" fillcolor="#000000" stroked="false">
                <v:path arrowok="t"/>
                <v:fill type="solid"/>
              </v:shape>
            </v:group>
            <v:group style="position:absolute;left:4206;top:632;width:10;height:20" coordorigin="4206,632" coordsize="10,20">
              <v:shape style="position:absolute;left:4206;top:632;width:10;height:20" coordorigin="4206,632" coordsize="10,20" path="m4206,651l4215,651,4215,632,4206,632,4206,651xe" filled="true" fillcolor="#000000" stroked="false">
                <v:path arrowok="t"/>
                <v:fill type="solid"/>
              </v:shape>
            </v:group>
            <v:group style="position:absolute;left:4206;top:651;width:10;height:20" coordorigin="4206,651" coordsize="10,20">
              <v:shape style="position:absolute;left:4206;top:651;width:10;height:20" coordorigin="4206,651" coordsize="10,20" path="m4206,670l4215,670,4215,651,4206,651,4206,670xe" filled="true" fillcolor="#000000" stroked="false">
                <v:path arrowok="t"/>
                <v:fill type="solid"/>
              </v:shape>
            </v:group>
            <v:group style="position:absolute;left:4206;top:670;width:10;height:20" coordorigin="4206,670" coordsize="10,20">
              <v:shape style="position:absolute;left:4206;top:670;width:10;height:20" coordorigin="4206,670" coordsize="10,20" path="m4206,689l4215,689,4215,670,4206,670,4206,689xe" filled="true" fillcolor="#000000" stroked="false">
                <v:path arrowok="t"/>
                <v:fill type="solid"/>
              </v:shape>
            </v:group>
            <v:group style="position:absolute;left:4206;top:689;width:10;height:20" coordorigin="4206,689" coordsize="10,20">
              <v:shape style="position:absolute;left:4206;top:689;width:10;height:20" coordorigin="4206,689" coordsize="10,20" path="m4206,708l4215,708,4215,689,4206,689,4206,708xe" filled="true" fillcolor="#000000" stroked="false">
                <v:path arrowok="t"/>
                <v:fill type="solid"/>
              </v:shape>
            </v:group>
            <v:group style="position:absolute;left:4206;top:708;width:10;height:20" coordorigin="4206,708" coordsize="10,20">
              <v:shape style="position:absolute;left:4206;top:708;width:10;height:20" coordorigin="4206,708" coordsize="10,20" path="m4206,728l4215,728,4215,708,4206,708,4206,728xe" filled="true" fillcolor="#000000" stroked="false">
                <v:path arrowok="t"/>
                <v:fill type="solid"/>
              </v:shape>
            </v:group>
            <v:group style="position:absolute;left:4206;top:728;width:10;height:20" coordorigin="4206,728" coordsize="10,20">
              <v:shape style="position:absolute;left:4206;top:728;width:10;height:20" coordorigin="4206,728" coordsize="10,20" path="m4206,747l4215,747,4215,728,4206,728,4206,747xe" filled="true" fillcolor="#000000" stroked="false">
                <v:path arrowok="t"/>
                <v:fill type="solid"/>
              </v:shape>
            </v:group>
            <v:group style="position:absolute;left:4206;top:747;width:10;height:20" coordorigin="4206,747" coordsize="10,20">
              <v:shape style="position:absolute;left:4206;top:747;width:10;height:20" coordorigin="4206,747" coordsize="10,20" path="m4206,766l4215,766,4215,747,4206,747,4206,766xe" filled="true" fillcolor="#000000" stroked="false">
                <v:path arrowok="t"/>
                <v:fill type="solid"/>
              </v:shape>
            </v:group>
            <v:group style="position:absolute;left:4206;top:766;width:10;height:20" coordorigin="4206,766" coordsize="10,20">
              <v:shape style="position:absolute;left:4206;top:766;width:10;height:20" coordorigin="4206,766" coordsize="10,20" path="m4206,785l4215,785,4215,766,4206,766,4206,785xe" filled="true" fillcolor="#000000" stroked="false">
                <v:path arrowok="t"/>
                <v:fill type="solid"/>
              </v:shape>
            </v:group>
            <v:group style="position:absolute;left:4206;top:791;width:10;height:2" coordorigin="4206,791" coordsize="10,2">
              <v:shape style="position:absolute;left:4206;top:791;width:10;height:2" coordorigin="4206,791" coordsize="10,0" path="m4206,791l4215,791e" filled="false" stroked="true" strokeweight=".599980pt" strokecolor="#000000">
                <v:path arrowok="t"/>
              </v:shape>
            </v:group>
            <v:group style="position:absolute;left:6107;top:401;width:10;height:20" coordorigin="6107,401" coordsize="10,20">
              <v:shape style="position:absolute;left:6107;top:401;width:10;height:20" coordorigin="6107,401" coordsize="10,20" path="m6107,420l6116,420,6116,401,6107,401,6107,420xe" filled="true" fillcolor="#000000" stroked="false">
                <v:path arrowok="t"/>
                <v:fill type="solid"/>
              </v:shape>
            </v:group>
            <v:group style="position:absolute;left:6107;top:420;width:10;height:20" coordorigin="6107,420" coordsize="10,20">
              <v:shape style="position:absolute;left:6107;top:420;width:10;height:20" coordorigin="6107,420" coordsize="10,20" path="m6107,440l6116,440,6116,420,6107,420,6107,440xe" filled="true" fillcolor="#000000" stroked="false">
                <v:path arrowok="t"/>
                <v:fill type="solid"/>
              </v:shape>
            </v:group>
            <v:group style="position:absolute;left:6107;top:440;width:10;height:20" coordorigin="6107,440" coordsize="10,20">
              <v:shape style="position:absolute;left:6107;top:440;width:10;height:20" coordorigin="6107,440" coordsize="10,20" path="m6107,459l6116,459,6116,440,6107,440,6107,459xe" filled="true" fillcolor="#000000" stroked="false">
                <v:path arrowok="t"/>
                <v:fill type="solid"/>
              </v:shape>
            </v:group>
            <v:group style="position:absolute;left:6107;top:459;width:10;height:20" coordorigin="6107,459" coordsize="10,20">
              <v:shape style="position:absolute;left:6107;top:459;width:10;height:20" coordorigin="6107,459" coordsize="10,20" path="m6107,478l6116,478,6116,459,6107,459,6107,478xe" filled="true" fillcolor="#000000" stroked="false">
                <v:path arrowok="t"/>
                <v:fill type="solid"/>
              </v:shape>
            </v:group>
            <v:group style="position:absolute;left:6107;top:478;width:10;height:20" coordorigin="6107,478" coordsize="10,20">
              <v:shape style="position:absolute;left:6107;top:478;width:10;height:20" coordorigin="6107,478" coordsize="10,20" path="m6107,497l6116,497,6116,478,6107,478,6107,497xe" filled="true" fillcolor="#000000" stroked="false">
                <v:path arrowok="t"/>
                <v:fill type="solid"/>
              </v:shape>
            </v:group>
            <v:group style="position:absolute;left:6107;top:497;width:10;height:20" coordorigin="6107,497" coordsize="10,20">
              <v:shape style="position:absolute;left:6107;top:497;width:10;height:20" coordorigin="6107,497" coordsize="10,20" path="m6107,516l6116,516,6116,497,6107,497,6107,516xe" filled="true" fillcolor="#000000" stroked="false">
                <v:path arrowok="t"/>
                <v:fill type="solid"/>
              </v:shape>
            </v:group>
            <v:group style="position:absolute;left:6107;top:516;width:10;height:20" coordorigin="6107,516" coordsize="10,20">
              <v:shape style="position:absolute;left:6107;top:516;width:10;height:20" coordorigin="6107,516" coordsize="10,20" path="m6107,536l6116,536,6116,516,6107,516,6107,536xe" filled="true" fillcolor="#000000" stroked="false">
                <v:path arrowok="t"/>
                <v:fill type="solid"/>
              </v:shape>
            </v:group>
            <v:group style="position:absolute;left:6107;top:536;width:10;height:20" coordorigin="6107,536" coordsize="10,20">
              <v:shape style="position:absolute;left:6107;top:536;width:10;height:20" coordorigin="6107,536" coordsize="10,20" path="m6107,555l6116,555,6116,536,6107,536,6107,555xe" filled="true" fillcolor="#000000" stroked="false">
                <v:path arrowok="t"/>
                <v:fill type="solid"/>
              </v:shape>
            </v:group>
            <v:group style="position:absolute;left:6107;top:555;width:10;height:20" coordorigin="6107,555" coordsize="10,20">
              <v:shape style="position:absolute;left:6107;top:555;width:10;height:20" coordorigin="6107,555" coordsize="10,20" path="m6107,574l6116,574,6116,555,6107,555,6107,574xe" filled="true" fillcolor="#000000" stroked="false">
                <v:path arrowok="t"/>
                <v:fill type="solid"/>
              </v:shape>
            </v:group>
            <v:group style="position:absolute;left:6107;top:574;width:10;height:20" coordorigin="6107,574" coordsize="10,20">
              <v:shape style="position:absolute;left:6107;top:574;width:10;height:20" coordorigin="6107,574" coordsize="10,20" path="m6107,593l6116,593,6116,574,6107,574,6107,593xe" filled="true" fillcolor="#000000" stroked="false">
                <v:path arrowok="t"/>
                <v:fill type="solid"/>
              </v:shape>
            </v:group>
            <v:group style="position:absolute;left:6107;top:593;width:10;height:20" coordorigin="6107,593" coordsize="10,20">
              <v:shape style="position:absolute;left:6107;top:593;width:10;height:20" coordorigin="6107,593" coordsize="10,20" path="m6107,612l6116,612,6116,593,6107,593,6107,612xe" filled="true" fillcolor="#000000" stroked="false">
                <v:path arrowok="t"/>
                <v:fill type="solid"/>
              </v:shape>
            </v:group>
            <v:group style="position:absolute;left:6107;top:612;width:10;height:20" coordorigin="6107,612" coordsize="10,20">
              <v:shape style="position:absolute;left:6107;top:612;width:10;height:20" coordorigin="6107,612" coordsize="10,20" path="m6107,632l6116,632,6116,612,6107,612,6107,632xe" filled="true" fillcolor="#000000" stroked="false">
                <v:path arrowok="t"/>
                <v:fill type="solid"/>
              </v:shape>
            </v:group>
            <v:group style="position:absolute;left:6107;top:632;width:10;height:20" coordorigin="6107,632" coordsize="10,20">
              <v:shape style="position:absolute;left:6107;top:632;width:10;height:20" coordorigin="6107,632" coordsize="10,20" path="m6107,651l6116,651,6116,632,6107,632,6107,651xe" filled="true" fillcolor="#000000" stroked="false">
                <v:path arrowok="t"/>
                <v:fill type="solid"/>
              </v:shape>
            </v:group>
            <v:group style="position:absolute;left:6107;top:651;width:10;height:20" coordorigin="6107,651" coordsize="10,20">
              <v:shape style="position:absolute;left:6107;top:651;width:10;height:20" coordorigin="6107,651" coordsize="10,20" path="m6107,670l6116,670,6116,651,6107,651,6107,670xe" filled="true" fillcolor="#000000" stroked="false">
                <v:path arrowok="t"/>
                <v:fill type="solid"/>
              </v:shape>
            </v:group>
            <v:group style="position:absolute;left:6107;top:670;width:10;height:20" coordorigin="6107,670" coordsize="10,20">
              <v:shape style="position:absolute;left:6107;top:670;width:10;height:20" coordorigin="6107,670" coordsize="10,20" path="m6107,689l6116,689,6116,670,6107,670,6107,689xe" filled="true" fillcolor="#000000" stroked="false">
                <v:path arrowok="t"/>
                <v:fill type="solid"/>
              </v:shape>
            </v:group>
            <v:group style="position:absolute;left:6107;top:689;width:10;height:20" coordorigin="6107,689" coordsize="10,20">
              <v:shape style="position:absolute;left:6107;top:689;width:10;height:20" coordorigin="6107,689" coordsize="10,20" path="m6107,708l6116,708,6116,689,6107,689,6107,708xe" filled="true" fillcolor="#000000" stroked="false">
                <v:path arrowok="t"/>
                <v:fill type="solid"/>
              </v:shape>
            </v:group>
            <v:group style="position:absolute;left:6107;top:708;width:10;height:20" coordorigin="6107,708" coordsize="10,20">
              <v:shape style="position:absolute;left:6107;top:708;width:10;height:20" coordorigin="6107,708" coordsize="10,20" path="m6107,728l6116,728,6116,708,6107,708,6107,728xe" filled="true" fillcolor="#000000" stroked="false">
                <v:path arrowok="t"/>
                <v:fill type="solid"/>
              </v:shape>
            </v:group>
            <v:group style="position:absolute;left:6107;top:728;width:10;height:20" coordorigin="6107,728" coordsize="10,20">
              <v:shape style="position:absolute;left:6107;top:728;width:10;height:20" coordorigin="6107,728" coordsize="10,20" path="m6107,747l6116,747,6116,728,6107,728,6107,747xe" filled="true" fillcolor="#000000" stroked="false">
                <v:path arrowok="t"/>
                <v:fill type="solid"/>
              </v:shape>
            </v:group>
            <v:group style="position:absolute;left:6107;top:747;width:10;height:20" coordorigin="6107,747" coordsize="10,20">
              <v:shape style="position:absolute;left:6107;top:747;width:10;height:20" coordorigin="6107,747" coordsize="10,20" path="m6107,766l6116,766,6116,747,6107,747,6107,766xe" filled="true" fillcolor="#000000" stroked="false">
                <v:path arrowok="t"/>
                <v:fill type="solid"/>
              </v:shape>
            </v:group>
            <v:group style="position:absolute;left:6107;top:766;width:10;height:20" coordorigin="6107,766" coordsize="10,20">
              <v:shape style="position:absolute;left:6107;top:766;width:10;height:20" coordorigin="6107,766" coordsize="10,20" path="m6107,785l6116,785,6116,766,6107,766,6107,785xe" filled="true" fillcolor="#000000" stroked="false">
                <v:path arrowok="t"/>
                <v:fill type="solid"/>
              </v:shape>
            </v:group>
            <v:group style="position:absolute;left:6107;top:791;width:10;height:2" coordorigin="6107,791" coordsize="10,2">
              <v:shape style="position:absolute;left:6107;top:791;width:10;height:2" coordorigin="6107,791" coordsize="10,0" path="m6107,791l6116,791e" filled="false" stroked="true" strokeweight=".599980pt" strokecolor="#000000">
                <v:path arrowok="t"/>
              </v:shape>
            </v:group>
            <v:group style="position:absolute;left:8785;top:401;width:10;height:20" coordorigin="8785,401" coordsize="10,20">
              <v:shape style="position:absolute;left:8785;top:401;width:10;height:20" coordorigin="8785,401" coordsize="10,20" path="m8785,420l8795,420,8795,401,8785,401,8785,420xe" filled="true" fillcolor="#000000" stroked="false">
                <v:path arrowok="t"/>
                <v:fill type="solid"/>
              </v:shape>
            </v:group>
            <v:group style="position:absolute;left:8785;top:420;width:10;height:20" coordorigin="8785,420" coordsize="10,20">
              <v:shape style="position:absolute;left:8785;top:420;width:10;height:20" coordorigin="8785,420" coordsize="10,20" path="m8785,440l8795,440,8795,420,8785,420,8785,440xe" filled="true" fillcolor="#000000" stroked="false">
                <v:path arrowok="t"/>
                <v:fill type="solid"/>
              </v:shape>
            </v:group>
            <v:group style="position:absolute;left:8785;top:440;width:10;height:20" coordorigin="8785,440" coordsize="10,20">
              <v:shape style="position:absolute;left:8785;top:440;width:10;height:20" coordorigin="8785,440" coordsize="10,20" path="m8785,459l8795,459,8795,440,8785,440,8785,459xe" filled="true" fillcolor="#000000" stroked="false">
                <v:path arrowok="t"/>
                <v:fill type="solid"/>
              </v:shape>
            </v:group>
            <v:group style="position:absolute;left:8785;top:459;width:10;height:20" coordorigin="8785,459" coordsize="10,20">
              <v:shape style="position:absolute;left:8785;top:459;width:10;height:20" coordorigin="8785,459" coordsize="10,20" path="m8785,478l8795,478,8795,459,8785,459,8785,478xe" filled="true" fillcolor="#000000" stroked="false">
                <v:path arrowok="t"/>
                <v:fill type="solid"/>
              </v:shape>
            </v:group>
            <v:group style="position:absolute;left:8785;top:478;width:10;height:20" coordorigin="8785,478" coordsize="10,20">
              <v:shape style="position:absolute;left:8785;top:478;width:10;height:20" coordorigin="8785,478" coordsize="10,20" path="m8785,497l8795,497,8795,478,8785,478,8785,497xe" filled="true" fillcolor="#000000" stroked="false">
                <v:path arrowok="t"/>
                <v:fill type="solid"/>
              </v:shape>
            </v:group>
            <v:group style="position:absolute;left:8785;top:497;width:10;height:20" coordorigin="8785,497" coordsize="10,20">
              <v:shape style="position:absolute;left:8785;top:497;width:10;height:20" coordorigin="8785,497" coordsize="10,20" path="m8785,516l8795,516,8795,497,8785,497,8785,516xe" filled="true" fillcolor="#000000" stroked="false">
                <v:path arrowok="t"/>
                <v:fill type="solid"/>
              </v:shape>
            </v:group>
            <v:group style="position:absolute;left:8785;top:516;width:10;height:20" coordorigin="8785,516" coordsize="10,20">
              <v:shape style="position:absolute;left:8785;top:516;width:10;height:20" coordorigin="8785,516" coordsize="10,20" path="m8785,536l8795,536,8795,516,8785,516,8785,536xe" filled="true" fillcolor="#000000" stroked="false">
                <v:path arrowok="t"/>
                <v:fill type="solid"/>
              </v:shape>
            </v:group>
            <v:group style="position:absolute;left:8785;top:536;width:10;height:20" coordorigin="8785,536" coordsize="10,20">
              <v:shape style="position:absolute;left:8785;top:536;width:10;height:20" coordorigin="8785,536" coordsize="10,20" path="m8785,555l8795,555,8795,536,8785,536,8785,555xe" filled="true" fillcolor="#000000" stroked="false">
                <v:path arrowok="t"/>
                <v:fill type="solid"/>
              </v:shape>
            </v:group>
            <v:group style="position:absolute;left:8785;top:555;width:10;height:20" coordorigin="8785,555" coordsize="10,20">
              <v:shape style="position:absolute;left:8785;top:555;width:10;height:20" coordorigin="8785,555" coordsize="10,20" path="m8785,574l8795,574,8795,555,8785,555,8785,574xe" filled="true" fillcolor="#000000" stroked="false">
                <v:path arrowok="t"/>
                <v:fill type="solid"/>
              </v:shape>
            </v:group>
            <v:group style="position:absolute;left:8785;top:574;width:10;height:20" coordorigin="8785,574" coordsize="10,20">
              <v:shape style="position:absolute;left:8785;top:574;width:10;height:20" coordorigin="8785,574" coordsize="10,20" path="m8785,593l8795,593,8795,574,8785,574,8785,593xe" filled="true" fillcolor="#000000" stroked="false">
                <v:path arrowok="t"/>
                <v:fill type="solid"/>
              </v:shape>
            </v:group>
            <v:group style="position:absolute;left:8785;top:593;width:10;height:20" coordorigin="8785,593" coordsize="10,20">
              <v:shape style="position:absolute;left:8785;top:593;width:10;height:20" coordorigin="8785,593" coordsize="10,20" path="m8785,612l8795,612,8795,593,8785,593,8785,612xe" filled="true" fillcolor="#000000" stroked="false">
                <v:path arrowok="t"/>
                <v:fill type="solid"/>
              </v:shape>
            </v:group>
            <v:group style="position:absolute;left:8785;top:612;width:10;height:20" coordorigin="8785,612" coordsize="10,20">
              <v:shape style="position:absolute;left:8785;top:612;width:10;height:20" coordorigin="8785,612" coordsize="10,20" path="m8785,632l8795,632,8795,612,8785,612,8785,632xe" filled="true" fillcolor="#000000" stroked="false">
                <v:path arrowok="t"/>
                <v:fill type="solid"/>
              </v:shape>
            </v:group>
            <v:group style="position:absolute;left:8785;top:632;width:10;height:20" coordorigin="8785,632" coordsize="10,20">
              <v:shape style="position:absolute;left:8785;top:632;width:10;height:20" coordorigin="8785,632" coordsize="10,20" path="m8785,651l8795,651,8795,632,8785,632,8785,651xe" filled="true" fillcolor="#000000" stroked="false">
                <v:path arrowok="t"/>
                <v:fill type="solid"/>
              </v:shape>
            </v:group>
            <v:group style="position:absolute;left:8785;top:651;width:10;height:20" coordorigin="8785,651" coordsize="10,20">
              <v:shape style="position:absolute;left:8785;top:651;width:10;height:20" coordorigin="8785,651" coordsize="10,20" path="m8785,670l8795,670,8795,651,8785,651,8785,670xe" filled="true" fillcolor="#000000" stroked="false">
                <v:path arrowok="t"/>
                <v:fill type="solid"/>
              </v:shape>
            </v:group>
            <v:group style="position:absolute;left:8785;top:670;width:10;height:20" coordorigin="8785,670" coordsize="10,20">
              <v:shape style="position:absolute;left:8785;top:670;width:10;height:20" coordorigin="8785,670" coordsize="10,20" path="m8785,689l8795,689,8795,670,8785,670,8785,689xe" filled="true" fillcolor="#000000" stroked="false">
                <v:path arrowok="t"/>
                <v:fill type="solid"/>
              </v:shape>
            </v:group>
            <v:group style="position:absolute;left:8785;top:689;width:10;height:20" coordorigin="8785,689" coordsize="10,20">
              <v:shape style="position:absolute;left:8785;top:689;width:10;height:20" coordorigin="8785,689" coordsize="10,20" path="m8785,708l8795,708,8795,689,8785,689,8785,708xe" filled="true" fillcolor="#000000" stroked="false">
                <v:path arrowok="t"/>
                <v:fill type="solid"/>
              </v:shape>
            </v:group>
            <v:group style="position:absolute;left:8785;top:708;width:10;height:20" coordorigin="8785,708" coordsize="10,20">
              <v:shape style="position:absolute;left:8785;top:708;width:10;height:20" coordorigin="8785,708" coordsize="10,20" path="m8785,728l8795,728,8795,708,8785,708,8785,728xe" filled="true" fillcolor="#000000" stroked="false">
                <v:path arrowok="t"/>
                <v:fill type="solid"/>
              </v:shape>
            </v:group>
            <v:group style="position:absolute;left:8785;top:728;width:10;height:20" coordorigin="8785,728" coordsize="10,20">
              <v:shape style="position:absolute;left:8785;top:728;width:10;height:20" coordorigin="8785,728" coordsize="10,20" path="m8785,747l8795,747,8795,728,8785,728,8785,747xe" filled="true" fillcolor="#000000" stroked="false">
                <v:path arrowok="t"/>
                <v:fill type="solid"/>
              </v:shape>
            </v:group>
            <v:group style="position:absolute;left:8785;top:747;width:10;height:20" coordorigin="8785,747" coordsize="10,20">
              <v:shape style="position:absolute;left:8785;top:747;width:10;height:20" coordorigin="8785,747" coordsize="10,20" path="m8785,766l8795,766,8795,747,8785,747,8785,766xe" filled="true" fillcolor="#000000" stroked="false">
                <v:path arrowok="t"/>
                <v:fill type="solid"/>
              </v:shape>
            </v:group>
            <v:group style="position:absolute;left:8785;top:766;width:10;height:20" coordorigin="8785,766" coordsize="10,20">
              <v:shape style="position:absolute;left:8785;top:766;width:10;height:20" coordorigin="8785,766" coordsize="10,20" path="m8785,785l8795,785,8795,766,8785,766,8785,785xe" filled="true" fillcolor="#000000" stroked="false">
                <v:path arrowok="t"/>
                <v:fill type="solid"/>
              </v:shape>
            </v:group>
            <v:group style="position:absolute;left:8785;top:791;width:10;height:2" coordorigin="8785,791" coordsize="10,2">
              <v:shape style="position:absolute;left:8785;top:791;width:10;height:2" coordorigin="8785,791" coordsize="10,0" path="m8785,791l8795,791e" filled="false" stroked="true" strokeweight=".599980pt" strokecolor="#000000">
                <v:path arrowok="t"/>
              </v:shape>
            </v:group>
            <v:group style="position:absolute;left:10864;top:401;width:10;height:20" coordorigin="10864,401" coordsize="10,20">
              <v:shape style="position:absolute;left:10864;top:401;width:10;height:20" coordorigin="10864,401" coordsize="10,20" path="m10864,420l10874,420,10874,401,10864,401,10864,420xe" filled="true" fillcolor="#000000" stroked="false">
                <v:path arrowok="t"/>
                <v:fill type="solid"/>
              </v:shape>
            </v:group>
            <v:group style="position:absolute;left:10864;top:420;width:10;height:20" coordorigin="10864,420" coordsize="10,20">
              <v:shape style="position:absolute;left:10864;top:420;width:10;height:20" coordorigin="10864,420" coordsize="10,20" path="m10864,440l10874,440,10874,420,10864,420,10864,440xe" filled="true" fillcolor="#000000" stroked="false">
                <v:path arrowok="t"/>
                <v:fill type="solid"/>
              </v:shape>
            </v:group>
            <v:group style="position:absolute;left:10864;top:440;width:10;height:20" coordorigin="10864,440" coordsize="10,20">
              <v:shape style="position:absolute;left:10864;top:440;width:10;height:20" coordorigin="10864,440" coordsize="10,20" path="m10864,459l10874,459,10874,440,10864,440,10864,459xe" filled="true" fillcolor="#000000" stroked="false">
                <v:path arrowok="t"/>
                <v:fill type="solid"/>
              </v:shape>
            </v:group>
            <v:group style="position:absolute;left:10864;top:459;width:10;height:20" coordorigin="10864,459" coordsize="10,20">
              <v:shape style="position:absolute;left:10864;top:459;width:10;height:20" coordorigin="10864,459" coordsize="10,20" path="m10864,478l10874,478,10874,459,10864,459,10864,478xe" filled="true" fillcolor="#000000" stroked="false">
                <v:path arrowok="t"/>
                <v:fill type="solid"/>
              </v:shape>
            </v:group>
            <v:group style="position:absolute;left:10864;top:478;width:10;height:20" coordorigin="10864,478" coordsize="10,20">
              <v:shape style="position:absolute;left:10864;top:478;width:10;height:20" coordorigin="10864,478" coordsize="10,20" path="m10864,497l10874,497,10874,478,10864,478,10864,497xe" filled="true" fillcolor="#000000" stroked="false">
                <v:path arrowok="t"/>
                <v:fill type="solid"/>
              </v:shape>
            </v:group>
            <v:group style="position:absolute;left:10864;top:497;width:10;height:20" coordorigin="10864,497" coordsize="10,20">
              <v:shape style="position:absolute;left:10864;top:497;width:10;height:20" coordorigin="10864,497" coordsize="10,20" path="m10864,516l10874,516,10874,497,10864,497,10864,516xe" filled="true" fillcolor="#000000" stroked="false">
                <v:path arrowok="t"/>
                <v:fill type="solid"/>
              </v:shape>
            </v:group>
            <v:group style="position:absolute;left:10864;top:516;width:10;height:20" coordorigin="10864,516" coordsize="10,20">
              <v:shape style="position:absolute;left:10864;top:516;width:10;height:20" coordorigin="10864,516" coordsize="10,20" path="m10864,536l10874,536,10874,516,10864,516,10864,536xe" filled="true" fillcolor="#000000" stroked="false">
                <v:path arrowok="t"/>
                <v:fill type="solid"/>
              </v:shape>
            </v:group>
            <v:group style="position:absolute;left:10864;top:536;width:10;height:20" coordorigin="10864,536" coordsize="10,20">
              <v:shape style="position:absolute;left:10864;top:536;width:10;height:20" coordorigin="10864,536" coordsize="10,20" path="m10864,555l10874,555,10874,536,10864,536,10864,555xe" filled="true" fillcolor="#000000" stroked="false">
                <v:path arrowok="t"/>
                <v:fill type="solid"/>
              </v:shape>
            </v:group>
            <v:group style="position:absolute;left:10864;top:555;width:10;height:20" coordorigin="10864,555" coordsize="10,20">
              <v:shape style="position:absolute;left:10864;top:555;width:10;height:20" coordorigin="10864,555" coordsize="10,20" path="m10864,574l10874,574,10874,555,10864,555,10864,574xe" filled="true" fillcolor="#000000" stroked="false">
                <v:path arrowok="t"/>
                <v:fill type="solid"/>
              </v:shape>
            </v:group>
            <v:group style="position:absolute;left:10864;top:574;width:10;height:20" coordorigin="10864,574" coordsize="10,20">
              <v:shape style="position:absolute;left:10864;top:574;width:10;height:20" coordorigin="10864,574" coordsize="10,20" path="m10864,593l10874,593,10874,574,10864,574,10864,593xe" filled="true" fillcolor="#000000" stroked="false">
                <v:path arrowok="t"/>
                <v:fill type="solid"/>
              </v:shape>
            </v:group>
            <v:group style="position:absolute;left:10864;top:593;width:10;height:20" coordorigin="10864,593" coordsize="10,20">
              <v:shape style="position:absolute;left:10864;top:593;width:10;height:20" coordorigin="10864,593" coordsize="10,20" path="m10864,612l10874,612,10874,593,10864,593,10864,612xe" filled="true" fillcolor="#000000" stroked="false">
                <v:path arrowok="t"/>
                <v:fill type="solid"/>
              </v:shape>
            </v:group>
            <v:group style="position:absolute;left:10864;top:612;width:10;height:20" coordorigin="10864,612" coordsize="10,20">
              <v:shape style="position:absolute;left:10864;top:612;width:10;height:20" coordorigin="10864,612" coordsize="10,20" path="m10864,632l10874,632,10874,612,10864,612,10864,632xe" filled="true" fillcolor="#000000" stroked="false">
                <v:path arrowok="t"/>
                <v:fill type="solid"/>
              </v:shape>
            </v:group>
            <v:group style="position:absolute;left:10864;top:632;width:10;height:20" coordorigin="10864,632" coordsize="10,20">
              <v:shape style="position:absolute;left:10864;top:632;width:10;height:20" coordorigin="10864,632" coordsize="10,20" path="m10864,651l10874,651,10874,632,10864,632,10864,651xe" filled="true" fillcolor="#000000" stroked="false">
                <v:path arrowok="t"/>
                <v:fill type="solid"/>
              </v:shape>
            </v:group>
            <v:group style="position:absolute;left:10864;top:651;width:10;height:20" coordorigin="10864,651" coordsize="10,20">
              <v:shape style="position:absolute;left:10864;top:651;width:10;height:20" coordorigin="10864,651" coordsize="10,20" path="m10864,670l10874,670,10874,651,10864,651,10864,670xe" filled="true" fillcolor="#000000" stroked="false">
                <v:path arrowok="t"/>
                <v:fill type="solid"/>
              </v:shape>
            </v:group>
            <v:group style="position:absolute;left:10864;top:670;width:10;height:20" coordorigin="10864,670" coordsize="10,20">
              <v:shape style="position:absolute;left:10864;top:670;width:10;height:20" coordorigin="10864,670" coordsize="10,20" path="m10864,689l10874,689,10874,670,10864,670,10864,689xe" filled="true" fillcolor="#000000" stroked="false">
                <v:path arrowok="t"/>
                <v:fill type="solid"/>
              </v:shape>
            </v:group>
            <v:group style="position:absolute;left:10864;top:689;width:10;height:20" coordorigin="10864,689" coordsize="10,20">
              <v:shape style="position:absolute;left:10864;top:689;width:10;height:20" coordorigin="10864,689" coordsize="10,20" path="m10864,708l10874,708,10874,689,10864,689,10864,708xe" filled="true" fillcolor="#000000" stroked="false">
                <v:path arrowok="t"/>
                <v:fill type="solid"/>
              </v:shape>
            </v:group>
            <v:group style="position:absolute;left:10864;top:708;width:10;height:20" coordorigin="10864,708" coordsize="10,20">
              <v:shape style="position:absolute;left:10864;top:708;width:10;height:20" coordorigin="10864,708" coordsize="10,20" path="m10864,728l10874,728,10874,708,10864,708,10864,728xe" filled="true" fillcolor="#000000" stroked="false">
                <v:path arrowok="t"/>
                <v:fill type="solid"/>
              </v:shape>
            </v:group>
            <v:group style="position:absolute;left:10864;top:728;width:10;height:20" coordorigin="10864,728" coordsize="10,20">
              <v:shape style="position:absolute;left:10864;top:728;width:10;height:20" coordorigin="10864,728" coordsize="10,20" path="m10864,747l10874,747,10874,728,10864,728,10864,747xe" filled="true" fillcolor="#000000" stroked="false">
                <v:path arrowok="t"/>
                <v:fill type="solid"/>
              </v:shape>
            </v:group>
            <v:group style="position:absolute;left:10864;top:747;width:10;height:20" coordorigin="10864,747" coordsize="10,20">
              <v:shape style="position:absolute;left:10864;top:747;width:10;height:20" coordorigin="10864,747" coordsize="10,20" path="m10864,766l10874,766,10874,747,10864,747,10864,766xe" filled="true" fillcolor="#000000" stroked="false">
                <v:path arrowok="t"/>
                <v:fill type="solid"/>
              </v:shape>
            </v:group>
            <v:group style="position:absolute;left:10864;top:766;width:10;height:20" coordorigin="10864,766" coordsize="10,20">
              <v:shape style="position:absolute;left:10864;top:766;width:10;height:20" coordorigin="10864,766" coordsize="10,20" path="m10864,785l10874,785,10874,766,10864,766,10864,785xe" filled="true" fillcolor="#000000" stroked="false">
                <v:path arrowok="t"/>
                <v:fill type="solid"/>
              </v:shape>
            </v:group>
            <v:group style="position:absolute;left:10864;top:791;width:10;height:2" coordorigin="10864,791" coordsize="10,2">
              <v:shape style="position:absolute;left:10864;top:791;width:10;height:2" coordorigin="10864,791" coordsize="10,0" path="m10864,791l10874,791e" filled="false" stroked="true" strokeweight=".599980pt" strokecolor="#000000">
                <v:path arrowok="t"/>
              </v:shape>
            </v:group>
            <v:group style="position:absolute;left:1044;top:848;width:3162;height:2" coordorigin="1044,848" coordsize="3162,2">
              <v:shape style="position:absolute;left:1044;top:848;width:3162;height:2" coordorigin="1044,848" coordsize="3162,0" path="m1044,848l4206,848e" filled="false" stroked="true" strokeweight="4.08pt" strokecolor="#dcdcdc">
                <v:path arrowok="t"/>
              </v:shape>
            </v:group>
            <v:group style="position:absolute;left:1056;top:888;width:2;height:236" coordorigin="1056,888" coordsize="2,236">
              <v:shape style="position:absolute;left:1056;top:888;width:2;height:236" coordorigin="1056,888" coordsize="0,236" path="m1056,888l1056,1124e" filled="false" stroked="true" strokeweight="1.2pt" strokecolor="#dcdcdc">
                <v:path arrowok="t"/>
              </v:shape>
            </v:group>
            <v:group style="position:absolute;left:4195;top:888;width:2;height:236" coordorigin="4195,888" coordsize="2,236">
              <v:shape style="position:absolute;left:4195;top:888;width:2;height:236" coordorigin="4195,888" coordsize="0,236" path="m4195,888l4195,1124e" filled="false" stroked="true" strokeweight="1.08pt" strokecolor="#dcdcdc">
                <v:path arrowok="t"/>
              </v:shape>
            </v:group>
            <v:group style="position:absolute;left:1044;top:1164;width:3162;height:2" coordorigin="1044,1164" coordsize="3162,2">
              <v:shape style="position:absolute;left:1044;top:1164;width:3162;height:2" coordorigin="1044,1164" coordsize="3162,0" path="m1044,1164l4206,1164e" filled="false" stroked="true" strokeweight="4.08pt" strokecolor="#dcdcdc">
                <v:path arrowok="t"/>
              </v:shape>
            </v:group>
            <v:group style="position:absolute;left:1068;top:888;width:3117;height:236" coordorigin="1068,888" coordsize="3117,236">
              <v:shape style="position:absolute;left:1068;top:888;width:3117;height:236" coordorigin="1068,888" coordsize="3117,236" path="m1068,1124l4184,1124,4184,888,1068,888,1068,1124xe" filled="true" fillcolor="#dcdcdc" stroked="false">
                <v:path arrowok="t"/>
                <v:fill type="solid"/>
              </v:shape>
            </v:group>
            <v:group style="position:absolute;left:6116;top:807;width:2667;height:286" coordorigin="6116,807" coordsize="2667,286">
              <v:shape style="position:absolute;left:6116;top:807;width:2667;height:286" coordorigin="6116,807" coordsize="2667,286" path="m6116,1092l8783,1092,8783,807,6116,807,6116,1092xe" filled="true" fillcolor="#dcdcdc" stroked="false">
                <v:path arrowok="t"/>
                <v:fill type="solid"/>
              </v:shape>
            </v:group>
            <v:group style="position:absolute;left:6127;top:1092;width:2;height:233" coordorigin="6127,1092" coordsize="2,233">
              <v:shape style="position:absolute;left:6127;top:1092;width:2;height:233" coordorigin="6127,1092" coordsize="0,233" path="m6127,1092l6127,1325e" filled="false" stroked="true" strokeweight="1.08pt" strokecolor="#dcdcdc">
                <v:path arrowok="t"/>
              </v:shape>
            </v:group>
            <v:group style="position:absolute;left:8772;top:1092;width:2;height:233" coordorigin="8772,1092" coordsize="2,233">
              <v:shape style="position:absolute;left:8772;top:1092;width:2;height:233" coordorigin="8772,1092" coordsize="0,233" path="m8772,1092l8772,1325e" filled="false" stroked="true" strokeweight="1.08pt" strokecolor="#dcdcdc">
                <v:path arrowok="t"/>
              </v:shape>
            </v:group>
            <v:group style="position:absolute;left:6116;top:1325;width:2667;height:286" coordorigin="6116,1325" coordsize="2667,286">
              <v:shape style="position:absolute;left:6116;top:1325;width:2667;height:286" coordorigin="6116,1325" coordsize="2667,286" path="m6116,1611l8783,1611,8783,1325,6116,1325,6116,1611xe" filled="true" fillcolor="#dcdcdc" stroked="false">
                <v:path arrowok="t"/>
                <v:fill type="solid"/>
              </v:shape>
            </v:group>
            <v:group style="position:absolute;left:6138;top:1092;width:2624;height:233" coordorigin="6138,1092" coordsize="2624,233">
              <v:shape style="position:absolute;left:6138;top:1092;width:2624;height:233" coordorigin="6138,1092" coordsize="2624,233" path="m6138,1325l8761,1325,8761,1092,6138,1092,6138,1325xe" filled="true" fillcolor="#dcdcdc" stroked="false">
                <v:path arrowok="t"/>
                <v:fill type="solid"/>
              </v:shape>
              <v:shape style="position:absolute;left:1030;top:797;width:5077;height:10" type="#_x0000_t75" stroked="false">
                <v:imagedata r:id="rId371" o:title=""/>
              </v:shape>
              <v:shape style="position:absolute;left:6102;top:797;width:4763;height:10" type="#_x0000_t75" stroked="false">
                <v:imagedata r:id="rId372" o:title=""/>
              </v:shape>
            </v:group>
            <v:group style="position:absolute;left:10864;top:802;width:10;height:2" coordorigin="10864,802" coordsize="10,2">
              <v:shape style="position:absolute;left:10864;top:802;width:10;height:2" coordorigin="10864,802" coordsize="10,0" path="m10864,802l10874,802e" filled="false" stroked="true" strokeweight=".48004pt" strokecolor="#000000">
                <v:path arrowok="t"/>
              </v:shape>
            </v:group>
            <v:group style="position:absolute;left:1034;top:807;width:10;height:20" coordorigin="1034,807" coordsize="10,20">
              <v:shape style="position:absolute;left:1034;top:807;width:10;height:20" coordorigin="1034,807" coordsize="10,20" path="m1034,826l1044,826,1044,807,1034,807,1034,826xe" filled="true" fillcolor="#000000" stroked="false">
                <v:path arrowok="t"/>
                <v:fill type="solid"/>
              </v:shape>
            </v:group>
            <v:group style="position:absolute;left:1034;top:826;width:10;height:20" coordorigin="1034,826" coordsize="10,20">
              <v:shape style="position:absolute;left:1034;top:826;width:10;height:20" coordorigin="1034,826" coordsize="10,20" path="m1034,845l1044,845,1044,826,1034,826,1034,845xe" filled="true" fillcolor="#000000" stroked="false">
                <v:path arrowok="t"/>
                <v:fill type="solid"/>
              </v:shape>
            </v:group>
            <v:group style="position:absolute;left:1034;top:845;width:10;height:20" coordorigin="1034,845" coordsize="10,20">
              <v:shape style="position:absolute;left:1034;top:845;width:10;height:20" coordorigin="1034,845" coordsize="10,20" path="m1034,864l1044,864,1044,845,1034,845,1034,864xe" filled="true" fillcolor="#000000" stroked="false">
                <v:path arrowok="t"/>
                <v:fill type="solid"/>
              </v:shape>
            </v:group>
            <v:group style="position:absolute;left:1034;top:864;width:10;height:20" coordorigin="1034,864" coordsize="10,20">
              <v:shape style="position:absolute;left:1034;top:864;width:10;height:20" coordorigin="1034,864" coordsize="10,20" path="m1034,884l1044,884,1044,864,1034,864,1034,884xe" filled="true" fillcolor="#000000" stroked="false">
                <v:path arrowok="t"/>
                <v:fill type="solid"/>
              </v:shape>
            </v:group>
            <v:group style="position:absolute;left:1034;top:884;width:10;height:20" coordorigin="1034,884" coordsize="10,20">
              <v:shape style="position:absolute;left:1034;top:884;width:10;height:20" coordorigin="1034,884" coordsize="10,20" path="m1034,903l1044,903,1044,884,1034,884,1034,903xe" filled="true" fillcolor="#000000" stroked="false">
                <v:path arrowok="t"/>
                <v:fill type="solid"/>
              </v:shape>
            </v:group>
            <v:group style="position:absolute;left:1034;top:903;width:10;height:20" coordorigin="1034,903" coordsize="10,20">
              <v:shape style="position:absolute;left:1034;top:903;width:10;height:20" coordorigin="1034,903" coordsize="10,20" path="m1034,922l1044,922,1044,903,1034,903,1034,922xe" filled="true" fillcolor="#000000" stroked="false">
                <v:path arrowok="t"/>
                <v:fill type="solid"/>
              </v:shape>
            </v:group>
            <v:group style="position:absolute;left:1034;top:922;width:10;height:20" coordorigin="1034,922" coordsize="10,20">
              <v:shape style="position:absolute;left:1034;top:922;width:10;height:20" coordorigin="1034,922" coordsize="10,20" path="m1034,941l1044,941,1044,922,1034,922,1034,941xe" filled="true" fillcolor="#000000" stroked="false">
                <v:path arrowok="t"/>
                <v:fill type="solid"/>
              </v:shape>
            </v:group>
            <v:group style="position:absolute;left:1034;top:941;width:10;height:20" coordorigin="1034,941" coordsize="10,20">
              <v:shape style="position:absolute;left:1034;top:941;width:10;height:20" coordorigin="1034,941" coordsize="10,20" path="m1034,960l1044,960,1044,941,1034,941,1034,960xe" filled="true" fillcolor="#000000" stroked="false">
                <v:path arrowok="t"/>
                <v:fill type="solid"/>
              </v:shape>
            </v:group>
            <v:group style="position:absolute;left:1034;top:960;width:10;height:20" coordorigin="1034,960" coordsize="10,20">
              <v:shape style="position:absolute;left:1034;top:960;width:10;height:20" coordorigin="1034,960" coordsize="10,20" path="m1034,980l1044,980,1044,960,1034,960,1034,980xe" filled="true" fillcolor="#000000" stroked="false">
                <v:path arrowok="t"/>
                <v:fill type="solid"/>
              </v:shape>
            </v:group>
            <v:group style="position:absolute;left:1034;top:980;width:10;height:20" coordorigin="1034,980" coordsize="10,20">
              <v:shape style="position:absolute;left:1034;top:980;width:10;height:20" coordorigin="1034,980" coordsize="10,20" path="m1034,999l1044,999,1044,980,1034,980,1034,999xe" filled="true" fillcolor="#000000" stroked="false">
                <v:path arrowok="t"/>
                <v:fill type="solid"/>
              </v:shape>
            </v:group>
            <v:group style="position:absolute;left:1034;top:999;width:10;height:20" coordorigin="1034,999" coordsize="10,20">
              <v:shape style="position:absolute;left:1034;top:999;width:10;height:20" coordorigin="1034,999" coordsize="10,20" path="m1034,1018l1044,1018,1044,999,1034,999,1034,1018xe" filled="true" fillcolor="#000000" stroked="false">
                <v:path arrowok="t"/>
                <v:fill type="solid"/>
              </v:shape>
            </v:group>
            <v:group style="position:absolute;left:1034;top:1018;width:10;height:20" coordorigin="1034,1018" coordsize="10,20">
              <v:shape style="position:absolute;left:1034;top:1018;width:10;height:20" coordorigin="1034,1018" coordsize="10,20" path="m1034,1037l1044,1037,1044,1018,1034,1018,1034,1037xe" filled="true" fillcolor="#000000" stroked="false">
                <v:path arrowok="t"/>
                <v:fill type="solid"/>
              </v:shape>
            </v:group>
            <v:group style="position:absolute;left:1034;top:1037;width:10;height:20" coordorigin="1034,1037" coordsize="10,20">
              <v:shape style="position:absolute;left:1034;top:1037;width:10;height:20" coordorigin="1034,1037" coordsize="10,20" path="m1034,1056l1044,1056,1044,1037,1034,1037,1034,1056xe" filled="true" fillcolor="#000000" stroked="false">
                <v:path arrowok="t"/>
                <v:fill type="solid"/>
              </v:shape>
            </v:group>
            <v:group style="position:absolute;left:1034;top:1056;width:10;height:20" coordorigin="1034,1056" coordsize="10,20">
              <v:shape style="position:absolute;left:1034;top:1056;width:10;height:20" coordorigin="1034,1056" coordsize="10,20" path="m1034,1076l1044,1076,1044,1056,1034,1056,1034,1076xe" filled="true" fillcolor="#000000" stroked="false">
                <v:path arrowok="t"/>
                <v:fill type="solid"/>
              </v:shape>
            </v:group>
            <v:group style="position:absolute;left:1034;top:1076;width:10;height:20" coordorigin="1034,1076" coordsize="10,20">
              <v:shape style="position:absolute;left:1034;top:1076;width:10;height:20" coordorigin="1034,1076" coordsize="10,20" path="m1034,1095l1044,1095,1044,1076,1034,1076,1034,1095xe" filled="true" fillcolor="#000000" stroked="false">
                <v:path arrowok="t"/>
                <v:fill type="solid"/>
              </v:shape>
            </v:group>
            <v:group style="position:absolute;left:1034;top:1095;width:10;height:20" coordorigin="1034,1095" coordsize="10,20">
              <v:shape style="position:absolute;left:1034;top:1095;width:10;height:20" coordorigin="1034,1095" coordsize="10,20" path="m1034,1114l1044,1114,1044,1095,1034,1095,1034,1114xe" filled="true" fillcolor="#000000" stroked="false">
                <v:path arrowok="t"/>
                <v:fill type="solid"/>
              </v:shape>
            </v:group>
            <v:group style="position:absolute;left:1034;top:1114;width:10;height:20" coordorigin="1034,1114" coordsize="10,20">
              <v:shape style="position:absolute;left:1034;top:1114;width:10;height:20" coordorigin="1034,1114" coordsize="10,20" path="m1034,1133l1044,1133,1044,1114,1034,1114,1034,1133xe" filled="true" fillcolor="#000000" stroked="false">
                <v:path arrowok="t"/>
                <v:fill type="solid"/>
              </v:shape>
            </v:group>
            <v:group style="position:absolute;left:1034;top:1133;width:10;height:20" coordorigin="1034,1133" coordsize="10,20">
              <v:shape style="position:absolute;left:1034;top:1133;width:10;height:20" coordorigin="1034,1133" coordsize="10,20" path="m1034,1152l1044,1152,1044,1133,1034,1133,1034,1152xe" filled="true" fillcolor="#000000" stroked="false">
                <v:path arrowok="t"/>
                <v:fill type="solid"/>
              </v:shape>
            </v:group>
            <v:group style="position:absolute;left:1034;top:1152;width:10;height:20" coordorigin="1034,1152" coordsize="10,20">
              <v:shape style="position:absolute;left:1034;top:1152;width:10;height:20" coordorigin="1034,1152" coordsize="10,20" path="m1034,1172l1044,1172,1044,1152,1034,1152,1034,1172xe" filled="true" fillcolor="#000000" stroked="false">
                <v:path arrowok="t"/>
                <v:fill type="solid"/>
              </v:shape>
            </v:group>
            <v:group style="position:absolute;left:1034;top:1172;width:10;height:20" coordorigin="1034,1172" coordsize="10,20">
              <v:shape style="position:absolute;left:1034;top:1172;width:10;height:20" coordorigin="1034,1172" coordsize="10,20" path="m1034,1191l1044,1191,1044,1172,1034,1172,1034,1191xe" filled="true" fillcolor="#000000" stroked="false">
                <v:path arrowok="t"/>
                <v:fill type="solid"/>
              </v:shape>
            </v:group>
            <v:group style="position:absolute;left:1034;top:1198;width:10;height:2" coordorigin="1034,1198" coordsize="10,2">
              <v:shape style="position:absolute;left:1034;top:1198;width:10;height:2" coordorigin="1034,1198" coordsize="10,0" path="m1034,1198l1044,1198e" filled="false" stroked="true" strokeweight=".72003pt" strokecolor="#000000">
                <v:path arrowok="t"/>
              </v:shape>
            </v:group>
            <v:group style="position:absolute;left:4206;top:807;width:10;height:20" coordorigin="4206,807" coordsize="10,20">
              <v:shape style="position:absolute;left:4206;top:807;width:10;height:20" coordorigin="4206,807" coordsize="10,20" path="m4206,826l4215,826,4215,807,4206,807,4206,826xe" filled="true" fillcolor="#000000" stroked="false">
                <v:path arrowok="t"/>
                <v:fill type="solid"/>
              </v:shape>
            </v:group>
            <v:group style="position:absolute;left:4206;top:826;width:10;height:20" coordorigin="4206,826" coordsize="10,20">
              <v:shape style="position:absolute;left:4206;top:826;width:10;height:20" coordorigin="4206,826" coordsize="10,20" path="m4206,845l4215,845,4215,826,4206,826,4206,845xe" filled="true" fillcolor="#000000" stroked="false">
                <v:path arrowok="t"/>
                <v:fill type="solid"/>
              </v:shape>
            </v:group>
            <v:group style="position:absolute;left:4206;top:845;width:10;height:20" coordorigin="4206,845" coordsize="10,20">
              <v:shape style="position:absolute;left:4206;top:845;width:10;height:20" coordorigin="4206,845" coordsize="10,20" path="m4206,864l4215,864,4215,845,4206,845,4206,864xe" filled="true" fillcolor="#000000" stroked="false">
                <v:path arrowok="t"/>
                <v:fill type="solid"/>
              </v:shape>
            </v:group>
            <v:group style="position:absolute;left:4206;top:864;width:10;height:20" coordorigin="4206,864" coordsize="10,20">
              <v:shape style="position:absolute;left:4206;top:864;width:10;height:20" coordorigin="4206,864" coordsize="10,20" path="m4206,884l4215,884,4215,864,4206,864,4206,884xe" filled="true" fillcolor="#000000" stroked="false">
                <v:path arrowok="t"/>
                <v:fill type="solid"/>
              </v:shape>
            </v:group>
            <v:group style="position:absolute;left:4206;top:884;width:10;height:20" coordorigin="4206,884" coordsize="10,20">
              <v:shape style="position:absolute;left:4206;top:884;width:10;height:20" coordorigin="4206,884" coordsize="10,20" path="m4206,903l4215,903,4215,884,4206,884,4206,903xe" filled="true" fillcolor="#000000" stroked="false">
                <v:path arrowok="t"/>
                <v:fill type="solid"/>
              </v:shape>
            </v:group>
            <v:group style="position:absolute;left:4206;top:903;width:10;height:20" coordorigin="4206,903" coordsize="10,20">
              <v:shape style="position:absolute;left:4206;top:903;width:10;height:20" coordorigin="4206,903" coordsize="10,20" path="m4206,922l4215,922,4215,903,4206,903,4206,922xe" filled="true" fillcolor="#000000" stroked="false">
                <v:path arrowok="t"/>
                <v:fill type="solid"/>
              </v:shape>
            </v:group>
            <v:group style="position:absolute;left:4206;top:922;width:10;height:20" coordorigin="4206,922" coordsize="10,20">
              <v:shape style="position:absolute;left:4206;top:922;width:10;height:20" coordorigin="4206,922" coordsize="10,20" path="m4206,941l4215,941,4215,922,4206,922,4206,941xe" filled="true" fillcolor="#000000" stroked="false">
                <v:path arrowok="t"/>
                <v:fill type="solid"/>
              </v:shape>
            </v:group>
            <v:group style="position:absolute;left:4206;top:941;width:10;height:20" coordorigin="4206,941" coordsize="10,20">
              <v:shape style="position:absolute;left:4206;top:941;width:10;height:20" coordorigin="4206,941" coordsize="10,20" path="m4206,960l4215,960,4215,941,4206,941,4206,960xe" filled="true" fillcolor="#000000" stroked="false">
                <v:path arrowok="t"/>
                <v:fill type="solid"/>
              </v:shape>
            </v:group>
            <v:group style="position:absolute;left:4206;top:960;width:10;height:20" coordorigin="4206,960" coordsize="10,20">
              <v:shape style="position:absolute;left:4206;top:960;width:10;height:20" coordorigin="4206,960" coordsize="10,20" path="m4206,980l4215,980,4215,960,4206,960,4206,980xe" filled="true" fillcolor="#000000" stroked="false">
                <v:path arrowok="t"/>
                <v:fill type="solid"/>
              </v:shape>
            </v:group>
            <v:group style="position:absolute;left:4206;top:980;width:10;height:20" coordorigin="4206,980" coordsize="10,20">
              <v:shape style="position:absolute;left:4206;top:980;width:10;height:20" coordorigin="4206,980" coordsize="10,20" path="m4206,999l4215,999,4215,980,4206,980,4206,999xe" filled="true" fillcolor="#000000" stroked="false">
                <v:path arrowok="t"/>
                <v:fill type="solid"/>
              </v:shape>
            </v:group>
            <v:group style="position:absolute;left:4206;top:999;width:10;height:20" coordorigin="4206,999" coordsize="10,20">
              <v:shape style="position:absolute;left:4206;top:999;width:10;height:20" coordorigin="4206,999" coordsize="10,20" path="m4206,1018l4215,1018,4215,999,4206,999,4206,1018xe" filled="true" fillcolor="#000000" stroked="false">
                <v:path arrowok="t"/>
                <v:fill type="solid"/>
              </v:shape>
            </v:group>
            <v:group style="position:absolute;left:4206;top:1018;width:10;height:20" coordorigin="4206,1018" coordsize="10,20">
              <v:shape style="position:absolute;left:4206;top:1018;width:10;height:20" coordorigin="4206,1018" coordsize="10,20" path="m4206,1037l4215,1037,4215,1018,4206,1018,4206,1037xe" filled="true" fillcolor="#000000" stroked="false">
                <v:path arrowok="t"/>
                <v:fill type="solid"/>
              </v:shape>
            </v:group>
            <v:group style="position:absolute;left:4206;top:1037;width:10;height:20" coordorigin="4206,1037" coordsize="10,20">
              <v:shape style="position:absolute;left:4206;top:1037;width:10;height:20" coordorigin="4206,1037" coordsize="10,20" path="m4206,1056l4215,1056,4215,1037,4206,1037,4206,1056xe" filled="true" fillcolor="#000000" stroked="false">
                <v:path arrowok="t"/>
                <v:fill type="solid"/>
              </v:shape>
            </v:group>
            <v:group style="position:absolute;left:4206;top:1056;width:10;height:20" coordorigin="4206,1056" coordsize="10,20">
              <v:shape style="position:absolute;left:4206;top:1056;width:10;height:20" coordorigin="4206,1056" coordsize="10,20" path="m4206,1076l4215,1076,4215,1056,4206,1056,4206,1076xe" filled="true" fillcolor="#000000" stroked="false">
                <v:path arrowok="t"/>
                <v:fill type="solid"/>
              </v:shape>
            </v:group>
            <v:group style="position:absolute;left:4206;top:1076;width:10;height:20" coordorigin="4206,1076" coordsize="10,20">
              <v:shape style="position:absolute;left:4206;top:1076;width:10;height:20" coordorigin="4206,1076" coordsize="10,20" path="m4206,1095l4215,1095,4215,1076,4206,1076,4206,1095xe" filled="true" fillcolor="#000000" stroked="false">
                <v:path arrowok="t"/>
                <v:fill type="solid"/>
              </v:shape>
            </v:group>
            <v:group style="position:absolute;left:4206;top:1095;width:10;height:20" coordorigin="4206,1095" coordsize="10,20">
              <v:shape style="position:absolute;left:4206;top:1095;width:10;height:20" coordorigin="4206,1095" coordsize="10,20" path="m4206,1114l4215,1114,4215,1095,4206,1095,4206,1114xe" filled="true" fillcolor="#000000" stroked="false">
                <v:path arrowok="t"/>
                <v:fill type="solid"/>
              </v:shape>
            </v:group>
            <v:group style="position:absolute;left:4206;top:1114;width:10;height:20" coordorigin="4206,1114" coordsize="10,20">
              <v:shape style="position:absolute;left:4206;top:1114;width:10;height:20" coordorigin="4206,1114" coordsize="10,20" path="m4206,1133l4215,1133,4215,1114,4206,1114,4206,1133xe" filled="true" fillcolor="#000000" stroked="false">
                <v:path arrowok="t"/>
                <v:fill type="solid"/>
              </v:shape>
            </v:group>
            <v:group style="position:absolute;left:4206;top:1133;width:10;height:20" coordorigin="4206,1133" coordsize="10,20">
              <v:shape style="position:absolute;left:4206;top:1133;width:10;height:20" coordorigin="4206,1133" coordsize="10,20" path="m4206,1152l4215,1152,4215,1133,4206,1133,4206,1152xe" filled="true" fillcolor="#000000" stroked="false">
                <v:path arrowok="t"/>
                <v:fill type="solid"/>
              </v:shape>
            </v:group>
            <v:group style="position:absolute;left:4206;top:1152;width:10;height:20" coordorigin="4206,1152" coordsize="10,20">
              <v:shape style="position:absolute;left:4206;top:1152;width:10;height:20" coordorigin="4206,1152" coordsize="10,20" path="m4206,1172l4215,1172,4215,1152,4206,1152,4206,1172xe" filled="true" fillcolor="#000000" stroked="false">
                <v:path arrowok="t"/>
                <v:fill type="solid"/>
              </v:shape>
            </v:group>
            <v:group style="position:absolute;left:4206;top:1172;width:10;height:20" coordorigin="4206,1172" coordsize="10,20">
              <v:shape style="position:absolute;left:4206;top:1172;width:10;height:20" coordorigin="4206,1172" coordsize="10,20" path="m4206,1191l4215,1191,4215,1172,4206,1172,4206,1191xe" filled="true" fillcolor="#000000" stroked="false">
                <v:path arrowok="t"/>
                <v:fill type="solid"/>
              </v:shape>
            </v:group>
            <v:group style="position:absolute;left:4206;top:1198;width:10;height:2" coordorigin="4206,1198" coordsize="10,2">
              <v:shape style="position:absolute;left:4206;top:1198;width:10;height:2" coordorigin="4206,1198" coordsize="10,0" path="m4206,1198l4215,1198e" filled="false" stroked="true" strokeweight=".72003pt" strokecolor="#000000">
                <v:path arrowok="t"/>
              </v:shape>
            </v:group>
            <v:group style="position:absolute;left:6107;top:807;width:10;height:20" coordorigin="6107,807" coordsize="10,20">
              <v:shape style="position:absolute;left:6107;top:807;width:10;height:20" coordorigin="6107,807" coordsize="10,20" path="m6107,826l6116,826,6116,807,6107,807,6107,826xe" filled="true" fillcolor="#000000" stroked="false">
                <v:path arrowok="t"/>
                <v:fill type="solid"/>
              </v:shape>
            </v:group>
            <v:group style="position:absolute;left:6107;top:826;width:10;height:20" coordorigin="6107,826" coordsize="10,20">
              <v:shape style="position:absolute;left:6107;top:826;width:10;height:20" coordorigin="6107,826" coordsize="10,20" path="m6107,845l6116,845,6116,826,6107,826,6107,845xe" filled="true" fillcolor="#000000" stroked="false">
                <v:path arrowok="t"/>
                <v:fill type="solid"/>
              </v:shape>
            </v:group>
            <v:group style="position:absolute;left:6107;top:845;width:10;height:20" coordorigin="6107,845" coordsize="10,20">
              <v:shape style="position:absolute;left:6107;top:845;width:10;height:20" coordorigin="6107,845" coordsize="10,20" path="m6107,864l6116,864,6116,845,6107,845,6107,864xe" filled="true" fillcolor="#000000" stroked="false">
                <v:path arrowok="t"/>
                <v:fill type="solid"/>
              </v:shape>
            </v:group>
            <v:group style="position:absolute;left:6107;top:864;width:10;height:20" coordorigin="6107,864" coordsize="10,20">
              <v:shape style="position:absolute;left:6107;top:864;width:10;height:20" coordorigin="6107,864" coordsize="10,20" path="m6107,884l6116,884,6116,864,6107,864,6107,884xe" filled="true" fillcolor="#000000" stroked="false">
                <v:path arrowok="t"/>
                <v:fill type="solid"/>
              </v:shape>
            </v:group>
            <v:group style="position:absolute;left:6107;top:884;width:10;height:20" coordorigin="6107,884" coordsize="10,20">
              <v:shape style="position:absolute;left:6107;top:884;width:10;height:20" coordorigin="6107,884" coordsize="10,20" path="m6107,903l6116,903,6116,884,6107,884,6107,903xe" filled="true" fillcolor="#000000" stroked="false">
                <v:path arrowok="t"/>
                <v:fill type="solid"/>
              </v:shape>
            </v:group>
            <v:group style="position:absolute;left:6107;top:903;width:10;height:20" coordorigin="6107,903" coordsize="10,20">
              <v:shape style="position:absolute;left:6107;top:903;width:10;height:20" coordorigin="6107,903" coordsize="10,20" path="m6107,922l6116,922,6116,903,6107,903,6107,922xe" filled="true" fillcolor="#000000" stroked="false">
                <v:path arrowok="t"/>
                <v:fill type="solid"/>
              </v:shape>
            </v:group>
            <v:group style="position:absolute;left:6107;top:922;width:10;height:20" coordorigin="6107,922" coordsize="10,20">
              <v:shape style="position:absolute;left:6107;top:922;width:10;height:20" coordorigin="6107,922" coordsize="10,20" path="m6107,941l6116,941,6116,922,6107,922,6107,941xe" filled="true" fillcolor="#000000" stroked="false">
                <v:path arrowok="t"/>
                <v:fill type="solid"/>
              </v:shape>
            </v:group>
            <v:group style="position:absolute;left:6107;top:941;width:10;height:20" coordorigin="6107,941" coordsize="10,20">
              <v:shape style="position:absolute;left:6107;top:941;width:10;height:20" coordorigin="6107,941" coordsize="10,20" path="m6107,960l6116,960,6116,941,6107,941,6107,960xe" filled="true" fillcolor="#000000" stroked="false">
                <v:path arrowok="t"/>
                <v:fill type="solid"/>
              </v:shape>
            </v:group>
            <v:group style="position:absolute;left:6107;top:960;width:10;height:20" coordorigin="6107,960" coordsize="10,20">
              <v:shape style="position:absolute;left:6107;top:960;width:10;height:20" coordorigin="6107,960" coordsize="10,20" path="m6107,980l6116,980,6116,960,6107,960,6107,980xe" filled="true" fillcolor="#000000" stroked="false">
                <v:path arrowok="t"/>
                <v:fill type="solid"/>
              </v:shape>
            </v:group>
            <v:group style="position:absolute;left:6107;top:980;width:10;height:20" coordorigin="6107,980" coordsize="10,20">
              <v:shape style="position:absolute;left:6107;top:980;width:10;height:20" coordorigin="6107,980" coordsize="10,20" path="m6107,999l6116,999,6116,980,6107,980,6107,999xe" filled="true" fillcolor="#000000" stroked="false">
                <v:path arrowok="t"/>
                <v:fill type="solid"/>
              </v:shape>
            </v:group>
            <v:group style="position:absolute;left:6107;top:999;width:10;height:20" coordorigin="6107,999" coordsize="10,20">
              <v:shape style="position:absolute;left:6107;top:999;width:10;height:20" coordorigin="6107,999" coordsize="10,20" path="m6107,1018l6116,1018,6116,999,6107,999,6107,1018xe" filled="true" fillcolor="#000000" stroked="false">
                <v:path arrowok="t"/>
                <v:fill type="solid"/>
              </v:shape>
            </v:group>
            <v:group style="position:absolute;left:6107;top:1018;width:10;height:20" coordorigin="6107,1018" coordsize="10,20">
              <v:shape style="position:absolute;left:6107;top:1018;width:10;height:20" coordorigin="6107,1018" coordsize="10,20" path="m6107,1037l6116,1037,6116,1018,6107,1018,6107,1037xe" filled="true" fillcolor="#000000" stroked="false">
                <v:path arrowok="t"/>
                <v:fill type="solid"/>
              </v:shape>
            </v:group>
            <v:group style="position:absolute;left:6107;top:1037;width:10;height:20" coordorigin="6107,1037" coordsize="10,20">
              <v:shape style="position:absolute;left:6107;top:1037;width:10;height:20" coordorigin="6107,1037" coordsize="10,20" path="m6107,1056l6116,1056,6116,1037,6107,1037,6107,1056xe" filled="true" fillcolor="#000000" stroked="false">
                <v:path arrowok="t"/>
                <v:fill type="solid"/>
              </v:shape>
            </v:group>
            <v:group style="position:absolute;left:6107;top:1056;width:10;height:20" coordorigin="6107,1056" coordsize="10,20">
              <v:shape style="position:absolute;left:6107;top:1056;width:10;height:20" coordorigin="6107,1056" coordsize="10,20" path="m6107,1076l6116,1076,6116,1056,6107,1056,6107,1076xe" filled="true" fillcolor="#000000" stroked="false">
                <v:path arrowok="t"/>
                <v:fill type="solid"/>
              </v:shape>
            </v:group>
            <v:group style="position:absolute;left:6107;top:1076;width:10;height:20" coordorigin="6107,1076" coordsize="10,20">
              <v:shape style="position:absolute;left:6107;top:1076;width:10;height:20" coordorigin="6107,1076" coordsize="10,20" path="m6107,1095l6116,1095,6116,1076,6107,1076,6107,1095xe" filled="true" fillcolor="#000000" stroked="false">
                <v:path arrowok="t"/>
                <v:fill type="solid"/>
              </v:shape>
            </v:group>
            <v:group style="position:absolute;left:6107;top:1095;width:10;height:20" coordorigin="6107,1095" coordsize="10,20">
              <v:shape style="position:absolute;left:6107;top:1095;width:10;height:20" coordorigin="6107,1095" coordsize="10,20" path="m6107,1114l6116,1114,6116,1095,6107,1095,6107,1114xe" filled="true" fillcolor="#000000" stroked="false">
                <v:path arrowok="t"/>
                <v:fill type="solid"/>
              </v:shape>
            </v:group>
            <v:group style="position:absolute;left:6107;top:1114;width:10;height:20" coordorigin="6107,1114" coordsize="10,20">
              <v:shape style="position:absolute;left:6107;top:1114;width:10;height:20" coordorigin="6107,1114" coordsize="10,20" path="m6107,1133l6116,1133,6116,1114,6107,1114,6107,1133xe" filled="true" fillcolor="#000000" stroked="false">
                <v:path arrowok="t"/>
                <v:fill type="solid"/>
              </v:shape>
            </v:group>
            <v:group style="position:absolute;left:6107;top:1133;width:10;height:20" coordorigin="6107,1133" coordsize="10,20">
              <v:shape style="position:absolute;left:6107;top:1133;width:10;height:20" coordorigin="6107,1133" coordsize="10,20" path="m6107,1152l6116,1152,6116,1133,6107,1133,6107,1152xe" filled="true" fillcolor="#000000" stroked="false">
                <v:path arrowok="t"/>
                <v:fill type="solid"/>
              </v:shape>
            </v:group>
            <v:group style="position:absolute;left:6107;top:1152;width:10;height:20" coordorigin="6107,1152" coordsize="10,20">
              <v:shape style="position:absolute;left:6107;top:1152;width:10;height:20" coordorigin="6107,1152" coordsize="10,20" path="m6107,1172l6116,1172,6116,1152,6107,1152,6107,1172xe" filled="true" fillcolor="#000000" stroked="false">
                <v:path arrowok="t"/>
                <v:fill type="solid"/>
              </v:shape>
            </v:group>
            <v:group style="position:absolute;left:6107;top:1172;width:10;height:20" coordorigin="6107,1172" coordsize="10,20">
              <v:shape style="position:absolute;left:6107;top:1172;width:10;height:20" coordorigin="6107,1172" coordsize="10,20" path="m6107,1191l6116,1191,6116,1172,6107,1172,6107,1191xe" filled="true" fillcolor="#000000" stroked="false">
                <v:path arrowok="t"/>
                <v:fill type="solid"/>
              </v:shape>
            </v:group>
            <v:group style="position:absolute;left:6107;top:1198;width:10;height:2" coordorigin="6107,1198" coordsize="10,2">
              <v:shape style="position:absolute;left:6107;top:1198;width:10;height:2" coordorigin="6107,1198" coordsize="10,0" path="m6107,1198l6116,1198e" filled="false" stroked="true" strokeweight=".72003pt" strokecolor="#000000">
                <v:path arrowok="t"/>
              </v:shape>
            </v:group>
            <v:group style="position:absolute;left:8785;top:807;width:10;height:20" coordorigin="8785,807" coordsize="10,20">
              <v:shape style="position:absolute;left:8785;top:807;width:10;height:20" coordorigin="8785,807" coordsize="10,20" path="m8785,826l8795,826,8795,807,8785,807,8785,826xe" filled="true" fillcolor="#000000" stroked="false">
                <v:path arrowok="t"/>
                <v:fill type="solid"/>
              </v:shape>
            </v:group>
            <v:group style="position:absolute;left:8785;top:826;width:10;height:20" coordorigin="8785,826" coordsize="10,20">
              <v:shape style="position:absolute;left:8785;top:826;width:10;height:20" coordorigin="8785,826" coordsize="10,20" path="m8785,845l8795,845,8795,826,8785,826,8785,845xe" filled="true" fillcolor="#000000" stroked="false">
                <v:path arrowok="t"/>
                <v:fill type="solid"/>
              </v:shape>
            </v:group>
            <v:group style="position:absolute;left:8785;top:845;width:10;height:20" coordorigin="8785,845" coordsize="10,20">
              <v:shape style="position:absolute;left:8785;top:845;width:10;height:20" coordorigin="8785,845" coordsize="10,20" path="m8785,864l8795,864,8795,845,8785,845,8785,864xe" filled="true" fillcolor="#000000" stroked="false">
                <v:path arrowok="t"/>
                <v:fill type="solid"/>
              </v:shape>
            </v:group>
            <v:group style="position:absolute;left:8785;top:864;width:10;height:20" coordorigin="8785,864" coordsize="10,20">
              <v:shape style="position:absolute;left:8785;top:864;width:10;height:20" coordorigin="8785,864" coordsize="10,20" path="m8785,884l8795,884,8795,864,8785,864,8785,884xe" filled="true" fillcolor="#000000" stroked="false">
                <v:path arrowok="t"/>
                <v:fill type="solid"/>
              </v:shape>
            </v:group>
            <v:group style="position:absolute;left:8785;top:884;width:10;height:20" coordorigin="8785,884" coordsize="10,20">
              <v:shape style="position:absolute;left:8785;top:884;width:10;height:20" coordorigin="8785,884" coordsize="10,20" path="m8785,903l8795,903,8795,884,8785,884,8785,903xe" filled="true" fillcolor="#000000" stroked="false">
                <v:path arrowok="t"/>
                <v:fill type="solid"/>
              </v:shape>
            </v:group>
            <v:group style="position:absolute;left:8785;top:903;width:10;height:20" coordorigin="8785,903" coordsize="10,20">
              <v:shape style="position:absolute;left:8785;top:903;width:10;height:20" coordorigin="8785,903" coordsize="10,20" path="m8785,922l8795,922,8795,903,8785,903,8785,922xe" filled="true" fillcolor="#000000" stroked="false">
                <v:path arrowok="t"/>
                <v:fill type="solid"/>
              </v:shape>
            </v:group>
            <v:group style="position:absolute;left:8785;top:922;width:10;height:20" coordorigin="8785,922" coordsize="10,20">
              <v:shape style="position:absolute;left:8785;top:922;width:10;height:20" coordorigin="8785,922" coordsize="10,20" path="m8785,941l8795,941,8795,922,8785,922,8785,941xe" filled="true" fillcolor="#000000" stroked="false">
                <v:path arrowok="t"/>
                <v:fill type="solid"/>
              </v:shape>
            </v:group>
            <v:group style="position:absolute;left:8785;top:941;width:10;height:20" coordorigin="8785,941" coordsize="10,20">
              <v:shape style="position:absolute;left:8785;top:941;width:10;height:20" coordorigin="8785,941" coordsize="10,20" path="m8785,960l8795,960,8795,941,8785,941,8785,960xe" filled="true" fillcolor="#000000" stroked="false">
                <v:path arrowok="t"/>
                <v:fill type="solid"/>
              </v:shape>
            </v:group>
            <v:group style="position:absolute;left:8785;top:960;width:10;height:20" coordorigin="8785,960" coordsize="10,20">
              <v:shape style="position:absolute;left:8785;top:960;width:10;height:20" coordorigin="8785,960" coordsize="10,20" path="m8785,980l8795,980,8795,960,8785,960,8785,980xe" filled="true" fillcolor="#000000" stroked="false">
                <v:path arrowok="t"/>
                <v:fill type="solid"/>
              </v:shape>
            </v:group>
            <v:group style="position:absolute;left:8785;top:980;width:10;height:20" coordorigin="8785,980" coordsize="10,20">
              <v:shape style="position:absolute;left:8785;top:980;width:10;height:20" coordorigin="8785,980" coordsize="10,20" path="m8785,999l8795,999,8795,980,8785,980,8785,999xe" filled="true" fillcolor="#000000" stroked="false">
                <v:path arrowok="t"/>
                <v:fill type="solid"/>
              </v:shape>
            </v:group>
            <v:group style="position:absolute;left:8785;top:999;width:10;height:20" coordorigin="8785,999" coordsize="10,20">
              <v:shape style="position:absolute;left:8785;top:999;width:10;height:20" coordorigin="8785,999" coordsize="10,20" path="m8785,1018l8795,1018,8795,999,8785,999,8785,1018xe" filled="true" fillcolor="#000000" stroked="false">
                <v:path arrowok="t"/>
                <v:fill type="solid"/>
              </v:shape>
            </v:group>
            <v:group style="position:absolute;left:8785;top:1018;width:10;height:20" coordorigin="8785,1018" coordsize="10,20">
              <v:shape style="position:absolute;left:8785;top:1018;width:10;height:20" coordorigin="8785,1018" coordsize="10,20" path="m8785,1037l8795,1037,8795,1018,8785,1018,8785,1037xe" filled="true" fillcolor="#000000" stroked="false">
                <v:path arrowok="t"/>
                <v:fill type="solid"/>
              </v:shape>
            </v:group>
            <v:group style="position:absolute;left:8785;top:1037;width:10;height:20" coordorigin="8785,1037" coordsize="10,20">
              <v:shape style="position:absolute;left:8785;top:1037;width:10;height:20" coordorigin="8785,1037" coordsize="10,20" path="m8785,1056l8795,1056,8795,1037,8785,1037,8785,1056xe" filled="true" fillcolor="#000000" stroked="false">
                <v:path arrowok="t"/>
                <v:fill type="solid"/>
              </v:shape>
            </v:group>
            <v:group style="position:absolute;left:8785;top:1056;width:10;height:20" coordorigin="8785,1056" coordsize="10,20">
              <v:shape style="position:absolute;left:8785;top:1056;width:10;height:20" coordorigin="8785,1056" coordsize="10,20" path="m8785,1076l8795,1076,8795,1056,8785,1056,8785,1076xe" filled="true" fillcolor="#000000" stroked="false">
                <v:path arrowok="t"/>
                <v:fill type="solid"/>
              </v:shape>
            </v:group>
            <v:group style="position:absolute;left:8785;top:1076;width:10;height:20" coordorigin="8785,1076" coordsize="10,20">
              <v:shape style="position:absolute;left:8785;top:1076;width:10;height:20" coordorigin="8785,1076" coordsize="10,20" path="m8785,1095l8795,1095,8795,1076,8785,1076,8785,1095xe" filled="true" fillcolor="#000000" stroked="false">
                <v:path arrowok="t"/>
                <v:fill type="solid"/>
              </v:shape>
            </v:group>
            <v:group style="position:absolute;left:8785;top:1095;width:10;height:20" coordorigin="8785,1095" coordsize="10,20">
              <v:shape style="position:absolute;left:8785;top:1095;width:10;height:20" coordorigin="8785,1095" coordsize="10,20" path="m8785,1114l8795,1114,8795,1095,8785,1095,8785,1114xe" filled="true" fillcolor="#000000" stroked="false">
                <v:path arrowok="t"/>
                <v:fill type="solid"/>
              </v:shape>
            </v:group>
            <v:group style="position:absolute;left:8785;top:1114;width:10;height:20" coordorigin="8785,1114" coordsize="10,20">
              <v:shape style="position:absolute;left:8785;top:1114;width:10;height:20" coordorigin="8785,1114" coordsize="10,20" path="m8785,1133l8795,1133,8795,1114,8785,1114,8785,1133xe" filled="true" fillcolor="#000000" stroked="false">
                <v:path arrowok="t"/>
                <v:fill type="solid"/>
              </v:shape>
            </v:group>
            <v:group style="position:absolute;left:8785;top:1133;width:10;height:20" coordorigin="8785,1133" coordsize="10,20">
              <v:shape style="position:absolute;left:8785;top:1133;width:10;height:20" coordorigin="8785,1133" coordsize="10,20" path="m8785,1152l8795,1152,8795,1133,8785,1133,8785,1152xe" filled="true" fillcolor="#000000" stroked="false">
                <v:path arrowok="t"/>
                <v:fill type="solid"/>
              </v:shape>
            </v:group>
            <v:group style="position:absolute;left:8785;top:1152;width:10;height:20" coordorigin="8785,1152" coordsize="10,20">
              <v:shape style="position:absolute;left:8785;top:1152;width:10;height:20" coordorigin="8785,1152" coordsize="10,20" path="m8785,1172l8795,1172,8795,1152,8785,1152,8785,1172xe" filled="true" fillcolor="#000000" stroked="false">
                <v:path arrowok="t"/>
                <v:fill type="solid"/>
              </v:shape>
            </v:group>
            <v:group style="position:absolute;left:8785;top:1172;width:10;height:20" coordorigin="8785,1172" coordsize="10,20">
              <v:shape style="position:absolute;left:8785;top:1172;width:10;height:20" coordorigin="8785,1172" coordsize="10,20" path="m8785,1191l8795,1191,8795,1172,8785,1172,8785,1191xe" filled="true" fillcolor="#000000" stroked="false">
                <v:path arrowok="t"/>
                <v:fill type="solid"/>
              </v:shape>
            </v:group>
            <v:group style="position:absolute;left:8785;top:1198;width:10;height:2" coordorigin="8785,1198" coordsize="10,2">
              <v:shape style="position:absolute;left:8785;top:1198;width:10;height:2" coordorigin="8785,1198" coordsize="10,0" path="m8785,1198l8795,1198e" filled="false" stroked="true" strokeweight=".72003pt" strokecolor="#000000">
                <v:path arrowok="t"/>
              </v:shape>
            </v:group>
            <v:group style="position:absolute;left:10864;top:807;width:10;height:20" coordorigin="10864,807" coordsize="10,20">
              <v:shape style="position:absolute;left:10864;top:807;width:10;height:20" coordorigin="10864,807" coordsize="10,20" path="m10864,826l10874,826,10874,807,10864,807,10864,826xe" filled="true" fillcolor="#000000" stroked="false">
                <v:path arrowok="t"/>
                <v:fill type="solid"/>
              </v:shape>
            </v:group>
            <v:group style="position:absolute;left:10864;top:826;width:10;height:20" coordorigin="10864,826" coordsize="10,20">
              <v:shape style="position:absolute;left:10864;top:826;width:10;height:20" coordorigin="10864,826" coordsize="10,20" path="m10864,845l10874,845,10874,826,10864,826,10864,845xe" filled="true" fillcolor="#000000" stroked="false">
                <v:path arrowok="t"/>
                <v:fill type="solid"/>
              </v:shape>
            </v:group>
            <v:group style="position:absolute;left:10864;top:845;width:10;height:20" coordorigin="10864,845" coordsize="10,20">
              <v:shape style="position:absolute;left:10864;top:845;width:10;height:20" coordorigin="10864,845" coordsize="10,20" path="m10864,864l10874,864,10874,845,10864,845,10864,864xe" filled="true" fillcolor="#000000" stroked="false">
                <v:path arrowok="t"/>
                <v:fill type="solid"/>
              </v:shape>
            </v:group>
            <v:group style="position:absolute;left:10864;top:864;width:10;height:20" coordorigin="10864,864" coordsize="10,20">
              <v:shape style="position:absolute;left:10864;top:864;width:10;height:20" coordorigin="10864,864" coordsize="10,20" path="m10864,884l10874,884,10874,864,10864,864,10864,884xe" filled="true" fillcolor="#000000" stroked="false">
                <v:path arrowok="t"/>
                <v:fill type="solid"/>
              </v:shape>
            </v:group>
            <v:group style="position:absolute;left:10864;top:884;width:10;height:20" coordorigin="10864,884" coordsize="10,20">
              <v:shape style="position:absolute;left:10864;top:884;width:10;height:20" coordorigin="10864,884" coordsize="10,20" path="m10864,903l10874,903,10874,884,10864,884,10864,903xe" filled="true" fillcolor="#000000" stroked="false">
                <v:path arrowok="t"/>
                <v:fill type="solid"/>
              </v:shape>
            </v:group>
            <v:group style="position:absolute;left:10864;top:903;width:10;height:20" coordorigin="10864,903" coordsize="10,20">
              <v:shape style="position:absolute;left:10864;top:903;width:10;height:20" coordorigin="10864,903" coordsize="10,20" path="m10864,922l10874,922,10874,903,10864,903,10864,922xe" filled="true" fillcolor="#000000" stroked="false">
                <v:path arrowok="t"/>
                <v:fill type="solid"/>
              </v:shape>
            </v:group>
            <v:group style="position:absolute;left:10864;top:922;width:10;height:20" coordorigin="10864,922" coordsize="10,20">
              <v:shape style="position:absolute;left:10864;top:922;width:10;height:20" coordorigin="10864,922" coordsize="10,20" path="m10864,941l10874,941,10874,922,10864,922,10864,941xe" filled="true" fillcolor="#000000" stroked="false">
                <v:path arrowok="t"/>
                <v:fill type="solid"/>
              </v:shape>
            </v:group>
            <v:group style="position:absolute;left:10864;top:941;width:10;height:20" coordorigin="10864,941" coordsize="10,20">
              <v:shape style="position:absolute;left:10864;top:941;width:10;height:20" coordorigin="10864,941" coordsize="10,20" path="m10864,960l10874,960,10874,941,10864,941,10864,960xe" filled="true" fillcolor="#000000" stroked="false">
                <v:path arrowok="t"/>
                <v:fill type="solid"/>
              </v:shape>
            </v:group>
            <v:group style="position:absolute;left:10864;top:960;width:10;height:20" coordorigin="10864,960" coordsize="10,20">
              <v:shape style="position:absolute;left:10864;top:960;width:10;height:20" coordorigin="10864,960" coordsize="10,20" path="m10864,980l10874,980,10874,960,10864,960,10864,980xe" filled="true" fillcolor="#000000" stroked="false">
                <v:path arrowok="t"/>
                <v:fill type="solid"/>
              </v:shape>
            </v:group>
            <v:group style="position:absolute;left:10864;top:980;width:10;height:20" coordorigin="10864,980" coordsize="10,20">
              <v:shape style="position:absolute;left:10864;top:980;width:10;height:20" coordorigin="10864,980" coordsize="10,20" path="m10864,999l10874,999,10874,980,10864,980,10864,999xe" filled="true" fillcolor="#000000" stroked="false">
                <v:path arrowok="t"/>
                <v:fill type="solid"/>
              </v:shape>
            </v:group>
            <v:group style="position:absolute;left:10864;top:999;width:10;height:20" coordorigin="10864,999" coordsize="10,20">
              <v:shape style="position:absolute;left:10864;top:999;width:10;height:20" coordorigin="10864,999" coordsize="10,20" path="m10864,1018l10874,1018,10874,999,10864,999,10864,1018xe" filled="true" fillcolor="#000000" stroked="false">
                <v:path arrowok="t"/>
                <v:fill type="solid"/>
              </v:shape>
            </v:group>
            <v:group style="position:absolute;left:10864;top:1018;width:10;height:20" coordorigin="10864,1018" coordsize="10,20">
              <v:shape style="position:absolute;left:10864;top:1018;width:10;height:20" coordorigin="10864,1018" coordsize="10,20" path="m10864,1037l10874,1037,10874,1018,10864,1018,10864,1037xe" filled="true" fillcolor="#000000" stroked="false">
                <v:path arrowok="t"/>
                <v:fill type="solid"/>
              </v:shape>
            </v:group>
            <v:group style="position:absolute;left:10864;top:1037;width:10;height:20" coordorigin="10864,1037" coordsize="10,20">
              <v:shape style="position:absolute;left:10864;top:1037;width:10;height:20" coordorigin="10864,1037" coordsize="10,20" path="m10864,1056l10874,1056,10874,1037,10864,1037,10864,1056xe" filled="true" fillcolor="#000000" stroked="false">
                <v:path arrowok="t"/>
                <v:fill type="solid"/>
              </v:shape>
            </v:group>
            <v:group style="position:absolute;left:10864;top:1056;width:10;height:20" coordorigin="10864,1056" coordsize="10,20">
              <v:shape style="position:absolute;left:10864;top:1056;width:10;height:20" coordorigin="10864,1056" coordsize="10,20" path="m10864,1076l10874,1076,10874,1056,10864,1056,10864,1076xe" filled="true" fillcolor="#000000" stroked="false">
                <v:path arrowok="t"/>
                <v:fill type="solid"/>
              </v:shape>
            </v:group>
            <v:group style="position:absolute;left:10864;top:1076;width:10;height:20" coordorigin="10864,1076" coordsize="10,20">
              <v:shape style="position:absolute;left:10864;top:1076;width:10;height:20" coordorigin="10864,1076" coordsize="10,20" path="m10864,1095l10874,1095,10874,1076,10864,1076,10864,1095xe" filled="true" fillcolor="#000000" stroked="false">
                <v:path arrowok="t"/>
                <v:fill type="solid"/>
              </v:shape>
            </v:group>
            <v:group style="position:absolute;left:10864;top:1095;width:10;height:20" coordorigin="10864,1095" coordsize="10,20">
              <v:shape style="position:absolute;left:10864;top:1095;width:10;height:20" coordorigin="10864,1095" coordsize="10,20" path="m10864,1114l10874,1114,10874,1095,10864,1095,10864,1114xe" filled="true" fillcolor="#000000" stroked="false">
                <v:path arrowok="t"/>
                <v:fill type="solid"/>
              </v:shape>
            </v:group>
            <v:group style="position:absolute;left:10864;top:1114;width:10;height:20" coordorigin="10864,1114" coordsize="10,20">
              <v:shape style="position:absolute;left:10864;top:1114;width:10;height:20" coordorigin="10864,1114" coordsize="10,20" path="m10864,1133l10874,1133,10874,1114,10864,1114,10864,1133xe" filled="true" fillcolor="#000000" stroked="false">
                <v:path arrowok="t"/>
                <v:fill type="solid"/>
              </v:shape>
            </v:group>
            <v:group style="position:absolute;left:10864;top:1133;width:10;height:20" coordorigin="10864,1133" coordsize="10,20">
              <v:shape style="position:absolute;left:10864;top:1133;width:10;height:20" coordorigin="10864,1133" coordsize="10,20" path="m10864,1152l10874,1152,10874,1133,10864,1133,10864,1152xe" filled="true" fillcolor="#000000" stroked="false">
                <v:path arrowok="t"/>
                <v:fill type="solid"/>
              </v:shape>
            </v:group>
            <v:group style="position:absolute;left:10864;top:1152;width:10;height:20" coordorigin="10864,1152" coordsize="10,20">
              <v:shape style="position:absolute;left:10864;top:1152;width:10;height:20" coordorigin="10864,1152" coordsize="10,20" path="m10864,1172l10874,1172,10874,1152,10864,1152,10864,1172xe" filled="true" fillcolor="#000000" stroked="false">
                <v:path arrowok="t"/>
                <v:fill type="solid"/>
              </v:shape>
            </v:group>
            <v:group style="position:absolute;left:10864;top:1172;width:10;height:20" coordorigin="10864,1172" coordsize="10,20">
              <v:shape style="position:absolute;left:10864;top:1172;width:10;height:20" coordorigin="10864,1172" coordsize="10,20" path="m10864,1191l10874,1191,10874,1172,10864,1172,10864,1191xe" filled="true" fillcolor="#000000" stroked="false">
                <v:path arrowok="t"/>
                <v:fill type="solid"/>
              </v:shape>
            </v:group>
            <v:group style="position:absolute;left:10864;top:1198;width:10;height:2" coordorigin="10864,1198" coordsize="10,2">
              <v:shape style="position:absolute;left:10864;top:1198;width:10;height:2" coordorigin="10864,1198" coordsize="10,0" path="m10864,1198l10874,1198e" filled="false" stroked="true" strokeweight=".72003pt" strokecolor="#000000">
                <v:path arrowok="t"/>
              </v:shape>
            </v:group>
            <v:group style="position:absolute;left:1044;top:1256;width:3162;height:2" coordorigin="1044,1256" coordsize="3162,2">
              <v:shape style="position:absolute;left:1044;top:1256;width:3162;height:2" coordorigin="1044,1256" coordsize="3162,0" path="m1044,1256l4206,1256e" filled="false" stroked="true" strokeweight="4.08pt" strokecolor="#dcdcdc">
                <v:path arrowok="t"/>
              </v:shape>
            </v:group>
            <v:group style="position:absolute;left:1056;top:1296;width:2;height:233" coordorigin="1056,1296" coordsize="2,233">
              <v:shape style="position:absolute;left:1056;top:1296;width:2;height:233" coordorigin="1056,1296" coordsize="0,233" path="m1056,1296l1056,1529e" filled="false" stroked="true" strokeweight="1.2pt" strokecolor="#dcdcdc">
                <v:path arrowok="t"/>
              </v:shape>
            </v:group>
            <v:group style="position:absolute;left:4195;top:1296;width:2;height:233" coordorigin="4195,1296" coordsize="2,233">
              <v:shape style="position:absolute;left:4195;top:1296;width:2;height:233" coordorigin="4195,1296" coordsize="0,233" path="m4195,1296l4195,1529e" filled="false" stroked="true" strokeweight="1.08pt" strokecolor="#dcdcdc">
                <v:path arrowok="t"/>
              </v:shape>
            </v:group>
            <v:group style="position:absolute;left:1044;top:1570;width:3162;height:2" coordorigin="1044,1570" coordsize="3162,2">
              <v:shape style="position:absolute;left:1044;top:1570;width:3162;height:2" coordorigin="1044,1570" coordsize="3162,0" path="m1044,1570l4206,1570e" filled="false" stroked="true" strokeweight="4.08pt" strokecolor="#dcdcdc">
                <v:path arrowok="t"/>
              </v:shape>
            </v:group>
            <v:group style="position:absolute;left:1068;top:1296;width:3117;height:233" coordorigin="1068,1296" coordsize="3117,233">
              <v:shape style="position:absolute;left:1068;top:1296;width:3117;height:233" coordorigin="1068,1296" coordsize="3117,233" path="m1068,1529l4184,1529,4184,1296,1068,1296,1068,1529xe" filled="true" fillcolor="#dcdcdc" stroked="false">
                <v:path arrowok="t"/>
                <v:fill type="solid"/>
              </v:shape>
              <v:shape style="position:absolute;left:1030;top:1205;width:5077;height:10" type="#_x0000_t75" stroked="false">
                <v:imagedata r:id="rId373" o:title=""/>
              </v:shape>
            </v:group>
            <v:group style="position:absolute;left:6107;top:1210;width:10;height:2" coordorigin="6107,1210" coordsize="10,2">
              <v:shape style="position:absolute;left:6107;top:1210;width:10;height:2" coordorigin="6107,1210" coordsize="10,0" path="m6107,1210l6116,1210e" filled="false" stroked="true" strokeweight=".47998pt" strokecolor="#000000">
                <v:path arrowok="t"/>
              </v:shape>
            </v:group>
            <v:group style="position:absolute;left:8785;top:1210;width:10;height:2" coordorigin="8785,1210" coordsize="10,2">
              <v:shape style="position:absolute;left:8785;top:1210;width:10;height:2" coordorigin="8785,1210" coordsize="10,0" path="m8785,1210l8795,1210e" filled="false" stroked="true" strokeweight=".47998pt" strokecolor="#000000">
                <v:path arrowok="t"/>
              </v:shape>
            </v:group>
            <v:group style="position:absolute;left:10864;top:1210;width:10;height:2" coordorigin="10864,1210" coordsize="10,2">
              <v:shape style="position:absolute;left:10864;top:1210;width:10;height:2" coordorigin="10864,1210" coordsize="10,0" path="m10864,1210l10874,1210e" filled="false" stroked="true" strokeweight=".47998pt" strokecolor="#000000">
                <v:path arrowok="t"/>
              </v:shape>
            </v:group>
            <v:group style="position:absolute;left:1034;top:1215;width:10;height:20" coordorigin="1034,1215" coordsize="10,20">
              <v:shape style="position:absolute;left:1034;top:1215;width:10;height:20" coordorigin="1034,1215" coordsize="10,20" path="m1034,1234l1044,1234,1044,1215,1034,1215,1034,1234xe" filled="true" fillcolor="#000000" stroked="false">
                <v:path arrowok="t"/>
                <v:fill type="solid"/>
              </v:shape>
            </v:group>
            <v:group style="position:absolute;left:1034;top:1234;width:10;height:20" coordorigin="1034,1234" coordsize="10,20">
              <v:shape style="position:absolute;left:1034;top:1234;width:10;height:20" coordorigin="1034,1234" coordsize="10,20" path="m1034,1253l1044,1253,1044,1234,1034,1234,1034,1253xe" filled="true" fillcolor="#000000" stroked="false">
                <v:path arrowok="t"/>
                <v:fill type="solid"/>
              </v:shape>
            </v:group>
            <v:group style="position:absolute;left:1034;top:1253;width:10;height:20" coordorigin="1034,1253" coordsize="10,20">
              <v:shape style="position:absolute;left:1034;top:1253;width:10;height:20" coordorigin="1034,1253" coordsize="10,20" path="m1034,1272l1044,1272,1044,1253,1034,1253,1034,1272xe" filled="true" fillcolor="#000000" stroked="false">
                <v:path arrowok="t"/>
                <v:fill type="solid"/>
              </v:shape>
            </v:group>
            <v:group style="position:absolute;left:1034;top:1272;width:10;height:20" coordorigin="1034,1272" coordsize="10,20">
              <v:shape style="position:absolute;left:1034;top:1272;width:10;height:20" coordorigin="1034,1272" coordsize="10,20" path="m1034,1292l1044,1292,1044,1272,1034,1272,1034,1292xe" filled="true" fillcolor="#000000" stroked="false">
                <v:path arrowok="t"/>
                <v:fill type="solid"/>
              </v:shape>
            </v:group>
            <v:group style="position:absolute;left:1034;top:1292;width:10;height:20" coordorigin="1034,1292" coordsize="10,20">
              <v:shape style="position:absolute;left:1034;top:1292;width:10;height:20" coordorigin="1034,1292" coordsize="10,20" path="m1034,1311l1044,1311,1044,1292,1034,1292,1034,1311xe" filled="true" fillcolor="#000000" stroked="false">
                <v:path arrowok="t"/>
                <v:fill type="solid"/>
              </v:shape>
            </v:group>
            <v:group style="position:absolute;left:1034;top:1311;width:10;height:20" coordorigin="1034,1311" coordsize="10,20">
              <v:shape style="position:absolute;left:1034;top:1311;width:10;height:20" coordorigin="1034,1311" coordsize="10,20" path="m1034,1330l1044,1330,1044,1311,1034,1311,1034,1330xe" filled="true" fillcolor="#000000" stroked="false">
                <v:path arrowok="t"/>
                <v:fill type="solid"/>
              </v:shape>
            </v:group>
            <v:group style="position:absolute;left:1034;top:1330;width:10;height:20" coordorigin="1034,1330" coordsize="10,20">
              <v:shape style="position:absolute;left:1034;top:1330;width:10;height:20" coordorigin="1034,1330" coordsize="10,20" path="m1034,1349l1044,1349,1044,1330,1034,1330,1034,1349xe" filled="true" fillcolor="#000000" stroked="false">
                <v:path arrowok="t"/>
                <v:fill type="solid"/>
              </v:shape>
            </v:group>
            <v:group style="position:absolute;left:1034;top:1349;width:10;height:20" coordorigin="1034,1349" coordsize="10,20">
              <v:shape style="position:absolute;left:1034;top:1349;width:10;height:20" coordorigin="1034,1349" coordsize="10,20" path="m1034,1368l1044,1368,1044,1349,1034,1349,1034,1368xe" filled="true" fillcolor="#000000" stroked="false">
                <v:path arrowok="t"/>
                <v:fill type="solid"/>
              </v:shape>
            </v:group>
            <v:group style="position:absolute;left:1034;top:1368;width:10;height:20" coordorigin="1034,1368" coordsize="10,20">
              <v:shape style="position:absolute;left:1034;top:1368;width:10;height:20" coordorigin="1034,1368" coordsize="10,20" path="m1034,1388l1044,1388,1044,1368,1034,1368,1034,1388xe" filled="true" fillcolor="#000000" stroked="false">
                <v:path arrowok="t"/>
                <v:fill type="solid"/>
              </v:shape>
            </v:group>
            <v:group style="position:absolute;left:1034;top:1388;width:10;height:20" coordorigin="1034,1388" coordsize="10,20">
              <v:shape style="position:absolute;left:1034;top:1388;width:10;height:20" coordorigin="1034,1388" coordsize="10,20" path="m1034,1407l1044,1407,1044,1388,1034,1388,1034,1407xe" filled="true" fillcolor="#000000" stroked="false">
                <v:path arrowok="t"/>
                <v:fill type="solid"/>
              </v:shape>
            </v:group>
            <v:group style="position:absolute;left:1034;top:1407;width:10;height:20" coordorigin="1034,1407" coordsize="10,20">
              <v:shape style="position:absolute;left:1034;top:1407;width:10;height:20" coordorigin="1034,1407" coordsize="10,20" path="m1034,1426l1044,1426,1044,1407,1034,1407,1034,1426xe" filled="true" fillcolor="#000000" stroked="false">
                <v:path arrowok="t"/>
                <v:fill type="solid"/>
              </v:shape>
            </v:group>
            <v:group style="position:absolute;left:1034;top:1426;width:10;height:20" coordorigin="1034,1426" coordsize="10,20">
              <v:shape style="position:absolute;left:1034;top:1426;width:10;height:20" coordorigin="1034,1426" coordsize="10,20" path="m1034,1445l1044,1445,1044,1426,1034,1426,1034,1445xe" filled="true" fillcolor="#000000" stroked="false">
                <v:path arrowok="t"/>
                <v:fill type="solid"/>
              </v:shape>
            </v:group>
            <v:group style="position:absolute;left:1034;top:1445;width:10;height:20" coordorigin="1034,1445" coordsize="10,20">
              <v:shape style="position:absolute;left:1034;top:1445;width:10;height:20" coordorigin="1034,1445" coordsize="10,20" path="m1034,1464l1044,1464,1044,1445,1034,1445,1034,1464xe" filled="true" fillcolor="#000000" stroked="false">
                <v:path arrowok="t"/>
                <v:fill type="solid"/>
              </v:shape>
            </v:group>
            <v:group style="position:absolute;left:1034;top:1464;width:10;height:20" coordorigin="1034,1464" coordsize="10,20">
              <v:shape style="position:absolute;left:1034;top:1464;width:10;height:20" coordorigin="1034,1464" coordsize="10,20" path="m1034,1484l1044,1484,1044,1464,1034,1464,1034,1484xe" filled="true" fillcolor="#000000" stroked="false">
                <v:path arrowok="t"/>
                <v:fill type="solid"/>
              </v:shape>
            </v:group>
            <v:group style="position:absolute;left:1034;top:1484;width:10;height:20" coordorigin="1034,1484" coordsize="10,20">
              <v:shape style="position:absolute;left:1034;top:1484;width:10;height:20" coordorigin="1034,1484" coordsize="10,20" path="m1034,1503l1044,1503,1044,1484,1034,1484,1034,1503xe" filled="true" fillcolor="#000000" stroked="false">
                <v:path arrowok="t"/>
                <v:fill type="solid"/>
              </v:shape>
            </v:group>
            <v:group style="position:absolute;left:1034;top:1503;width:10;height:20" coordorigin="1034,1503" coordsize="10,20">
              <v:shape style="position:absolute;left:1034;top:1503;width:10;height:20" coordorigin="1034,1503" coordsize="10,20" path="m1034,1522l1044,1522,1044,1503,1034,1503,1034,1522xe" filled="true" fillcolor="#000000" stroked="false">
                <v:path arrowok="t"/>
                <v:fill type="solid"/>
              </v:shape>
            </v:group>
            <v:group style="position:absolute;left:1034;top:1522;width:10;height:20" coordorigin="1034,1522" coordsize="10,20">
              <v:shape style="position:absolute;left:1034;top:1522;width:10;height:20" coordorigin="1034,1522" coordsize="10,20" path="m1034,1541l1044,1541,1044,1522,1034,1522,1034,1541xe" filled="true" fillcolor="#000000" stroked="false">
                <v:path arrowok="t"/>
                <v:fill type="solid"/>
              </v:shape>
            </v:group>
            <v:group style="position:absolute;left:1034;top:1541;width:10;height:20" coordorigin="1034,1541" coordsize="10,20">
              <v:shape style="position:absolute;left:1034;top:1541;width:10;height:20" coordorigin="1034,1541" coordsize="10,20" path="m1034,1560l1044,1560,1044,1541,1034,1541,1034,1560xe" filled="true" fillcolor="#000000" stroked="false">
                <v:path arrowok="t"/>
                <v:fill type="solid"/>
              </v:shape>
            </v:group>
            <v:group style="position:absolute;left:1034;top:1560;width:10;height:20" coordorigin="1034,1560" coordsize="10,20">
              <v:shape style="position:absolute;left:1034;top:1560;width:10;height:20" coordorigin="1034,1560" coordsize="10,20" path="m1034,1580l1044,1580,1044,1560,1034,1560,1034,1580xe" filled="true" fillcolor="#000000" stroked="false">
                <v:path arrowok="t"/>
                <v:fill type="solid"/>
              </v:shape>
            </v:group>
            <v:group style="position:absolute;left:1034;top:1580;width:10;height:20" coordorigin="1034,1580" coordsize="10,20">
              <v:shape style="position:absolute;left:1034;top:1580;width:10;height:20" coordorigin="1034,1580" coordsize="10,20" path="m1034,1599l1044,1599,1044,1580,1034,1580,1034,1599xe" filled="true" fillcolor="#000000" stroked="false">
                <v:path arrowok="t"/>
                <v:fill type="solid"/>
              </v:shape>
            </v:group>
            <v:group style="position:absolute;left:1034;top:1605;width:10;height:2" coordorigin="1034,1605" coordsize="10,2">
              <v:shape style="position:absolute;left:1034;top:1605;width:10;height:2" coordorigin="1034,1605" coordsize="10,0" path="m1034,1605l1044,1605e" filled="false" stroked="true" strokeweight=".599980pt" strokecolor="#000000">
                <v:path arrowok="t"/>
              </v:shape>
            </v:group>
            <v:group style="position:absolute;left:4206;top:1215;width:10;height:20" coordorigin="4206,1215" coordsize="10,20">
              <v:shape style="position:absolute;left:4206;top:1215;width:10;height:20" coordorigin="4206,1215" coordsize="10,20" path="m4206,1234l4215,1234,4215,1215,4206,1215,4206,1234xe" filled="true" fillcolor="#000000" stroked="false">
                <v:path arrowok="t"/>
                <v:fill type="solid"/>
              </v:shape>
            </v:group>
            <v:group style="position:absolute;left:4206;top:1234;width:10;height:20" coordorigin="4206,1234" coordsize="10,20">
              <v:shape style="position:absolute;left:4206;top:1234;width:10;height:20" coordorigin="4206,1234" coordsize="10,20" path="m4206,1253l4215,1253,4215,1234,4206,1234,4206,1253xe" filled="true" fillcolor="#000000" stroked="false">
                <v:path arrowok="t"/>
                <v:fill type="solid"/>
              </v:shape>
            </v:group>
            <v:group style="position:absolute;left:4206;top:1253;width:10;height:20" coordorigin="4206,1253" coordsize="10,20">
              <v:shape style="position:absolute;left:4206;top:1253;width:10;height:20" coordorigin="4206,1253" coordsize="10,20" path="m4206,1272l4215,1272,4215,1253,4206,1253,4206,1272xe" filled="true" fillcolor="#000000" stroked="false">
                <v:path arrowok="t"/>
                <v:fill type="solid"/>
              </v:shape>
            </v:group>
            <v:group style="position:absolute;left:4206;top:1272;width:10;height:20" coordorigin="4206,1272" coordsize="10,20">
              <v:shape style="position:absolute;left:4206;top:1272;width:10;height:20" coordorigin="4206,1272" coordsize="10,20" path="m4206,1292l4215,1292,4215,1272,4206,1272,4206,1292xe" filled="true" fillcolor="#000000" stroked="false">
                <v:path arrowok="t"/>
                <v:fill type="solid"/>
              </v:shape>
            </v:group>
            <v:group style="position:absolute;left:4206;top:1292;width:10;height:20" coordorigin="4206,1292" coordsize="10,20">
              <v:shape style="position:absolute;left:4206;top:1292;width:10;height:20" coordorigin="4206,1292" coordsize="10,20" path="m4206,1311l4215,1311,4215,1292,4206,1292,4206,1311xe" filled="true" fillcolor="#000000" stroked="false">
                <v:path arrowok="t"/>
                <v:fill type="solid"/>
              </v:shape>
            </v:group>
            <v:group style="position:absolute;left:4206;top:1311;width:10;height:20" coordorigin="4206,1311" coordsize="10,20">
              <v:shape style="position:absolute;left:4206;top:1311;width:10;height:20" coordorigin="4206,1311" coordsize="10,20" path="m4206,1330l4215,1330,4215,1311,4206,1311,4206,1330xe" filled="true" fillcolor="#000000" stroked="false">
                <v:path arrowok="t"/>
                <v:fill type="solid"/>
              </v:shape>
            </v:group>
            <v:group style="position:absolute;left:4206;top:1330;width:10;height:20" coordorigin="4206,1330" coordsize="10,20">
              <v:shape style="position:absolute;left:4206;top:1330;width:10;height:20" coordorigin="4206,1330" coordsize="10,20" path="m4206,1349l4215,1349,4215,1330,4206,1330,4206,1349xe" filled="true" fillcolor="#000000" stroked="false">
                <v:path arrowok="t"/>
                <v:fill type="solid"/>
              </v:shape>
            </v:group>
            <v:group style="position:absolute;left:4206;top:1349;width:10;height:20" coordorigin="4206,1349" coordsize="10,20">
              <v:shape style="position:absolute;left:4206;top:1349;width:10;height:20" coordorigin="4206,1349" coordsize="10,20" path="m4206,1368l4215,1368,4215,1349,4206,1349,4206,1368xe" filled="true" fillcolor="#000000" stroked="false">
                <v:path arrowok="t"/>
                <v:fill type="solid"/>
              </v:shape>
            </v:group>
            <v:group style="position:absolute;left:4206;top:1368;width:10;height:20" coordorigin="4206,1368" coordsize="10,20">
              <v:shape style="position:absolute;left:4206;top:1368;width:10;height:20" coordorigin="4206,1368" coordsize="10,20" path="m4206,1388l4215,1388,4215,1368,4206,1368,4206,1388xe" filled="true" fillcolor="#000000" stroked="false">
                <v:path arrowok="t"/>
                <v:fill type="solid"/>
              </v:shape>
            </v:group>
            <v:group style="position:absolute;left:4206;top:1388;width:10;height:20" coordorigin="4206,1388" coordsize="10,20">
              <v:shape style="position:absolute;left:4206;top:1388;width:10;height:20" coordorigin="4206,1388" coordsize="10,20" path="m4206,1407l4215,1407,4215,1388,4206,1388,4206,1407xe" filled="true" fillcolor="#000000" stroked="false">
                <v:path arrowok="t"/>
                <v:fill type="solid"/>
              </v:shape>
            </v:group>
            <v:group style="position:absolute;left:4206;top:1407;width:10;height:20" coordorigin="4206,1407" coordsize="10,20">
              <v:shape style="position:absolute;left:4206;top:1407;width:10;height:20" coordorigin="4206,1407" coordsize="10,20" path="m4206,1426l4215,1426,4215,1407,4206,1407,4206,1426xe" filled="true" fillcolor="#000000" stroked="false">
                <v:path arrowok="t"/>
                <v:fill type="solid"/>
              </v:shape>
            </v:group>
            <v:group style="position:absolute;left:4206;top:1426;width:10;height:20" coordorigin="4206,1426" coordsize="10,20">
              <v:shape style="position:absolute;left:4206;top:1426;width:10;height:20" coordorigin="4206,1426" coordsize="10,20" path="m4206,1445l4215,1445,4215,1426,4206,1426,4206,1445xe" filled="true" fillcolor="#000000" stroked="false">
                <v:path arrowok="t"/>
                <v:fill type="solid"/>
              </v:shape>
            </v:group>
            <v:group style="position:absolute;left:4206;top:1445;width:10;height:20" coordorigin="4206,1445" coordsize="10,20">
              <v:shape style="position:absolute;left:4206;top:1445;width:10;height:20" coordorigin="4206,1445" coordsize="10,20" path="m4206,1464l4215,1464,4215,1445,4206,1445,4206,1464xe" filled="true" fillcolor="#000000" stroked="false">
                <v:path arrowok="t"/>
                <v:fill type="solid"/>
              </v:shape>
            </v:group>
            <v:group style="position:absolute;left:4206;top:1464;width:10;height:20" coordorigin="4206,1464" coordsize="10,20">
              <v:shape style="position:absolute;left:4206;top:1464;width:10;height:20" coordorigin="4206,1464" coordsize="10,20" path="m4206,1484l4215,1484,4215,1464,4206,1464,4206,1484xe" filled="true" fillcolor="#000000" stroked="false">
                <v:path arrowok="t"/>
                <v:fill type="solid"/>
              </v:shape>
            </v:group>
            <v:group style="position:absolute;left:4206;top:1484;width:10;height:20" coordorigin="4206,1484" coordsize="10,20">
              <v:shape style="position:absolute;left:4206;top:1484;width:10;height:20" coordorigin="4206,1484" coordsize="10,20" path="m4206,1503l4215,1503,4215,1484,4206,1484,4206,1503xe" filled="true" fillcolor="#000000" stroked="false">
                <v:path arrowok="t"/>
                <v:fill type="solid"/>
              </v:shape>
            </v:group>
            <v:group style="position:absolute;left:4206;top:1503;width:10;height:20" coordorigin="4206,1503" coordsize="10,20">
              <v:shape style="position:absolute;left:4206;top:1503;width:10;height:20" coordorigin="4206,1503" coordsize="10,20" path="m4206,1522l4215,1522,4215,1503,4206,1503,4206,1522xe" filled="true" fillcolor="#000000" stroked="false">
                <v:path arrowok="t"/>
                <v:fill type="solid"/>
              </v:shape>
            </v:group>
            <v:group style="position:absolute;left:4206;top:1522;width:10;height:20" coordorigin="4206,1522" coordsize="10,20">
              <v:shape style="position:absolute;left:4206;top:1522;width:10;height:20" coordorigin="4206,1522" coordsize="10,20" path="m4206,1541l4215,1541,4215,1522,4206,1522,4206,1541xe" filled="true" fillcolor="#000000" stroked="false">
                <v:path arrowok="t"/>
                <v:fill type="solid"/>
              </v:shape>
            </v:group>
            <v:group style="position:absolute;left:4206;top:1541;width:10;height:20" coordorigin="4206,1541" coordsize="10,20">
              <v:shape style="position:absolute;left:4206;top:1541;width:10;height:20" coordorigin="4206,1541" coordsize="10,20" path="m4206,1560l4215,1560,4215,1541,4206,1541,4206,1560xe" filled="true" fillcolor="#000000" stroked="false">
                <v:path arrowok="t"/>
                <v:fill type="solid"/>
              </v:shape>
            </v:group>
            <v:group style="position:absolute;left:4206;top:1560;width:10;height:20" coordorigin="4206,1560" coordsize="10,20">
              <v:shape style="position:absolute;left:4206;top:1560;width:10;height:20" coordorigin="4206,1560" coordsize="10,20" path="m4206,1580l4215,1580,4215,1560,4206,1560,4206,1580xe" filled="true" fillcolor="#000000" stroked="false">
                <v:path arrowok="t"/>
                <v:fill type="solid"/>
              </v:shape>
            </v:group>
            <v:group style="position:absolute;left:4206;top:1580;width:10;height:20" coordorigin="4206,1580" coordsize="10,20">
              <v:shape style="position:absolute;left:4206;top:1580;width:10;height:20" coordorigin="4206,1580" coordsize="10,20" path="m4206,1599l4215,1599,4215,1580,4206,1580,4206,1599xe" filled="true" fillcolor="#000000" stroked="false">
                <v:path arrowok="t"/>
                <v:fill type="solid"/>
              </v:shape>
            </v:group>
            <v:group style="position:absolute;left:4206;top:1605;width:10;height:2" coordorigin="4206,1605" coordsize="10,2">
              <v:shape style="position:absolute;left:4206;top:1605;width:10;height:2" coordorigin="4206,1605" coordsize="10,0" path="m4206,1605l4215,1605e" filled="false" stroked="true" strokeweight=".599980pt" strokecolor="#000000">
                <v:path arrowok="t"/>
              </v:shape>
            </v:group>
            <v:group style="position:absolute;left:6107;top:1215;width:10;height:20" coordorigin="6107,1215" coordsize="10,20">
              <v:shape style="position:absolute;left:6107;top:1215;width:10;height:20" coordorigin="6107,1215" coordsize="10,20" path="m6107,1234l6116,1234,6116,1215,6107,1215,6107,1234xe" filled="true" fillcolor="#000000" stroked="false">
                <v:path arrowok="t"/>
                <v:fill type="solid"/>
              </v:shape>
            </v:group>
            <v:group style="position:absolute;left:6107;top:1234;width:10;height:20" coordorigin="6107,1234" coordsize="10,20">
              <v:shape style="position:absolute;left:6107;top:1234;width:10;height:20" coordorigin="6107,1234" coordsize="10,20" path="m6107,1253l6116,1253,6116,1234,6107,1234,6107,1253xe" filled="true" fillcolor="#000000" stroked="false">
                <v:path arrowok="t"/>
                <v:fill type="solid"/>
              </v:shape>
            </v:group>
            <v:group style="position:absolute;left:6107;top:1253;width:10;height:20" coordorigin="6107,1253" coordsize="10,20">
              <v:shape style="position:absolute;left:6107;top:1253;width:10;height:20" coordorigin="6107,1253" coordsize="10,20" path="m6107,1272l6116,1272,6116,1253,6107,1253,6107,1272xe" filled="true" fillcolor="#000000" stroked="false">
                <v:path arrowok="t"/>
                <v:fill type="solid"/>
              </v:shape>
            </v:group>
            <v:group style="position:absolute;left:6107;top:1272;width:10;height:20" coordorigin="6107,1272" coordsize="10,20">
              <v:shape style="position:absolute;left:6107;top:1272;width:10;height:20" coordorigin="6107,1272" coordsize="10,20" path="m6107,1292l6116,1292,6116,1272,6107,1272,6107,1292xe" filled="true" fillcolor="#000000" stroked="false">
                <v:path arrowok="t"/>
                <v:fill type="solid"/>
              </v:shape>
            </v:group>
            <v:group style="position:absolute;left:6107;top:1292;width:10;height:20" coordorigin="6107,1292" coordsize="10,20">
              <v:shape style="position:absolute;left:6107;top:1292;width:10;height:20" coordorigin="6107,1292" coordsize="10,20" path="m6107,1311l6116,1311,6116,1292,6107,1292,6107,1311xe" filled="true" fillcolor="#000000" stroked="false">
                <v:path arrowok="t"/>
                <v:fill type="solid"/>
              </v:shape>
            </v:group>
            <v:group style="position:absolute;left:6107;top:1311;width:10;height:20" coordorigin="6107,1311" coordsize="10,20">
              <v:shape style="position:absolute;left:6107;top:1311;width:10;height:20" coordorigin="6107,1311" coordsize="10,20" path="m6107,1330l6116,1330,6116,1311,6107,1311,6107,1330xe" filled="true" fillcolor="#000000" stroked="false">
                <v:path arrowok="t"/>
                <v:fill type="solid"/>
              </v:shape>
            </v:group>
            <v:group style="position:absolute;left:6107;top:1330;width:10;height:20" coordorigin="6107,1330" coordsize="10,20">
              <v:shape style="position:absolute;left:6107;top:1330;width:10;height:20" coordorigin="6107,1330" coordsize="10,20" path="m6107,1349l6116,1349,6116,1330,6107,1330,6107,1349xe" filled="true" fillcolor="#000000" stroked="false">
                <v:path arrowok="t"/>
                <v:fill type="solid"/>
              </v:shape>
            </v:group>
            <v:group style="position:absolute;left:6107;top:1349;width:10;height:20" coordorigin="6107,1349" coordsize="10,20">
              <v:shape style="position:absolute;left:6107;top:1349;width:10;height:20" coordorigin="6107,1349" coordsize="10,20" path="m6107,1368l6116,1368,6116,1349,6107,1349,6107,1368xe" filled="true" fillcolor="#000000" stroked="false">
                <v:path arrowok="t"/>
                <v:fill type="solid"/>
              </v:shape>
            </v:group>
            <v:group style="position:absolute;left:6107;top:1368;width:10;height:20" coordorigin="6107,1368" coordsize="10,20">
              <v:shape style="position:absolute;left:6107;top:1368;width:10;height:20" coordorigin="6107,1368" coordsize="10,20" path="m6107,1388l6116,1388,6116,1368,6107,1368,6107,1388xe" filled="true" fillcolor="#000000" stroked="false">
                <v:path arrowok="t"/>
                <v:fill type="solid"/>
              </v:shape>
            </v:group>
            <v:group style="position:absolute;left:6107;top:1388;width:10;height:20" coordorigin="6107,1388" coordsize="10,20">
              <v:shape style="position:absolute;left:6107;top:1388;width:10;height:20" coordorigin="6107,1388" coordsize="10,20" path="m6107,1407l6116,1407,6116,1388,6107,1388,6107,1407xe" filled="true" fillcolor="#000000" stroked="false">
                <v:path arrowok="t"/>
                <v:fill type="solid"/>
              </v:shape>
            </v:group>
            <v:group style="position:absolute;left:6107;top:1407;width:10;height:20" coordorigin="6107,1407" coordsize="10,20">
              <v:shape style="position:absolute;left:6107;top:1407;width:10;height:20" coordorigin="6107,1407" coordsize="10,20" path="m6107,1426l6116,1426,6116,1407,6107,1407,6107,1426xe" filled="true" fillcolor="#000000" stroked="false">
                <v:path arrowok="t"/>
                <v:fill type="solid"/>
              </v:shape>
            </v:group>
            <v:group style="position:absolute;left:6107;top:1426;width:10;height:20" coordorigin="6107,1426" coordsize="10,20">
              <v:shape style="position:absolute;left:6107;top:1426;width:10;height:20" coordorigin="6107,1426" coordsize="10,20" path="m6107,1445l6116,1445,6116,1426,6107,1426,6107,1445xe" filled="true" fillcolor="#000000" stroked="false">
                <v:path arrowok="t"/>
                <v:fill type="solid"/>
              </v:shape>
            </v:group>
            <v:group style="position:absolute;left:6107;top:1445;width:10;height:20" coordorigin="6107,1445" coordsize="10,20">
              <v:shape style="position:absolute;left:6107;top:1445;width:10;height:20" coordorigin="6107,1445" coordsize="10,20" path="m6107,1464l6116,1464,6116,1445,6107,1445,6107,1464xe" filled="true" fillcolor="#000000" stroked="false">
                <v:path arrowok="t"/>
                <v:fill type="solid"/>
              </v:shape>
            </v:group>
            <v:group style="position:absolute;left:6107;top:1464;width:10;height:20" coordorigin="6107,1464" coordsize="10,20">
              <v:shape style="position:absolute;left:6107;top:1464;width:10;height:20" coordorigin="6107,1464" coordsize="10,20" path="m6107,1484l6116,1484,6116,1464,6107,1464,6107,1484xe" filled="true" fillcolor="#000000" stroked="false">
                <v:path arrowok="t"/>
                <v:fill type="solid"/>
              </v:shape>
            </v:group>
            <v:group style="position:absolute;left:6107;top:1484;width:10;height:20" coordorigin="6107,1484" coordsize="10,20">
              <v:shape style="position:absolute;left:6107;top:1484;width:10;height:20" coordorigin="6107,1484" coordsize="10,20" path="m6107,1503l6116,1503,6116,1484,6107,1484,6107,1503xe" filled="true" fillcolor="#000000" stroked="false">
                <v:path arrowok="t"/>
                <v:fill type="solid"/>
              </v:shape>
            </v:group>
            <v:group style="position:absolute;left:6107;top:1503;width:10;height:20" coordorigin="6107,1503" coordsize="10,20">
              <v:shape style="position:absolute;left:6107;top:1503;width:10;height:20" coordorigin="6107,1503" coordsize="10,20" path="m6107,1522l6116,1522,6116,1503,6107,1503,6107,1522xe" filled="true" fillcolor="#000000" stroked="false">
                <v:path arrowok="t"/>
                <v:fill type="solid"/>
              </v:shape>
            </v:group>
            <v:group style="position:absolute;left:6107;top:1522;width:10;height:20" coordorigin="6107,1522" coordsize="10,20">
              <v:shape style="position:absolute;left:6107;top:1522;width:10;height:20" coordorigin="6107,1522" coordsize="10,20" path="m6107,1541l6116,1541,6116,1522,6107,1522,6107,1541xe" filled="true" fillcolor="#000000" stroked="false">
                <v:path arrowok="t"/>
                <v:fill type="solid"/>
              </v:shape>
            </v:group>
            <v:group style="position:absolute;left:6107;top:1541;width:10;height:20" coordorigin="6107,1541" coordsize="10,20">
              <v:shape style="position:absolute;left:6107;top:1541;width:10;height:20" coordorigin="6107,1541" coordsize="10,20" path="m6107,1560l6116,1560,6116,1541,6107,1541,6107,1560xe" filled="true" fillcolor="#000000" stroked="false">
                <v:path arrowok="t"/>
                <v:fill type="solid"/>
              </v:shape>
            </v:group>
            <v:group style="position:absolute;left:6107;top:1560;width:10;height:20" coordorigin="6107,1560" coordsize="10,20">
              <v:shape style="position:absolute;left:6107;top:1560;width:10;height:20" coordorigin="6107,1560" coordsize="10,20" path="m6107,1580l6116,1580,6116,1560,6107,1560,6107,1580xe" filled="true" fillcolor="#000000" stroked="false">
                <v:path arrowok="t"/>
                <v:fill type="solid"/>
              </v:shape>
            </v:group>
            <v:group style="position:absolute;left:6107;top:1580;width:10;height:20" coordorigin="6107,1580" coordsize="10,20">
              <v:shape style="position:absolute;left:6107;top:1580;width:10;height:20" coordorigin="6107,1580" coordsize="10,20" path="m6107,1599l6116,1599,6116,1580,6107,1580,6107,1599xe" filled="true" fillcolor="#000000" stroked="false">
                <v:path arrowok="t"/>
                <v:fill type="solid"/>
              </v:shape>
            </v:group>
            <v:group style="position:absolute;left:6107;top:1605;width:10;height:2" coordorigin="6107,1605" coordsize="10,2">
              <v:shape style="position:absolute;left:6107;top:1605;width:10;height:2" coordorigin="6107,1605" coordsize="10,0" path="m6107,1605l6116,1605e" filled="false" stroked="true" strokeweight=".599980pt" strokecolor="#000000">
                <v:path arrowok="t"/>
              </v:shape>
            </v:group>
            <v:group style="position:absolute;left:8785;top:1215;width:10;height:20" coordorigin="8785,1215" coordsize="10,20">
              <v:shape style="position:absolute;left:8785;top:1215;width:10;height:20" coordorigin="8785,1215" coordsize="10,20" path="m8785,1234l8795,1234,8795,1215,8785,1215,8785,1234xe" filled="true" fillcolor="#000000" stroked="false">
                <v:path arrowok="t"/>
                <v:fill type="solid"/>
              </v:shape>
            </v:group>
            <v:group style="position:absolute;left:8785;top:1234;width:10;height:20" coordorigin="8785,1234" coordsize="10,20">
              <v:shape style="position:absolute;left:8785;top:1234;width:10;height:20" coordorigin="8785,1234" coordsize="10,20" path="m8785,1253l8795,1253,8795,1234,8785,1234,8785,1253xe" filled="true" fillcolor="#000000" stroked="false">
                <v:path arrowok="t"/>
                <v:fill type="solid"/>
              </v:shape>
            </v:group>
            <v:group style="position:absolute;left:8785;top:1253;width:10;height:20" coordorigin="8785,1253" coordsize="10,20">
              <v:shape style="position:absolute;left:8785;top:1253;width:10;height:20" coordorigin="8785,1253" coordsize="10,20" path="m8785,1272l8795,1272,8795,1253,8785,1253,8785,1272xe" filled="true" fillcolor="#000000" stroked="false">
                <v:path arrowok="t"/>
                <v:fill type="solid"/>
              </v:shape>
            </v:group>
            <v:group style="position:absolute;left:8785;top:1272;width:10;height:20" coordorigin="8785,1272" coordsize="10,20">
              <v:shape style="position:absolute;left:8785;top:1272;width:10;height:20" coordorigin="8785,1272" coordsize="10,20" path="m8785,1292l8795,1292,8795,1272,8785,1272,8785,1292xe" filled="true" fillcolor="#000000" stroked="false">
                <v:path arrowok="t"/>
                <v:fill type="solid"/>
              </v:shape>
            </v:group>
            <v:group style="position:absolute;left:8785;top:1292;width:10;height:20" coordorigin="8785,1292" coordsize="10,20">
              <v:shape style="position:absolute;left:8785;top:1292;width:10;height:20" coordorigin="8785,1292" coordsize="10,20" path="m8785,1311l8795,1311,8795,1292,8785,1292,8785,1311xe" filled="true" fillcolor="#000000" stroked="false">
                <v:path arrowok="t"/>
                <v:fill type="solid"/>
              </v:shape>
            </v:group>
            <v:group style="position:absolute;left:8785;top:1311;width:10;height:20" coordorigin="8785,1311" coordsize="10,20">
              <v:shape style="position:absolute;left:8785;top:1311;width:10;height:20" coordorigin="8785,1311" coordsize="10,20" path="m8785,1330l8795,1330,8795,1311,8785,1311,8785,1330xe" filled="true" fillcolor="#000000" stroked="false">
                <v:path arrowok="t"/>
                <v:fill type="solid"/>
              </v:shape>
            </v:group>
            <v:group style="position:absolute;left:8785;top:1330;width:10;height:20" coordorigin="8785,1330" coordsize="10,20">
              <v:shape style="position:absolute;left:8785;top:1330;width:10;height:20" coordorigin="8785,1330" coordsize="10,20" path="m8785,1349l8795,1349,8795,1330,8785,1330,8785,1349xe" filled="true" fillcolor="#000000" stroked="false">
                <v:path arrowok="t"/>
                <v:fill type="solid"/>
              </v:shape>
            </v:group>
            <v:group style="position:absolute;left:8785;top:1349;width:10;height:20" coordorigin="8785,1349" coordsize="10,20">
              <v:shape style="position:absolute;left:8785;top:1349;width:10;height:20" coordorigin="8785,1349" coordsize="10,20" path="m8785,1368l8795,1368,8795,1349,8785,1349,8785,1368xe" filled="true" fillcolor="#000000" stroked="false">
                <v:path arrowok="t"/>
                <v:fill type="solid"/>
              </v:shape>
            </v:group>
            <v:group style="position:absolute;left:8785;top:1368;width:10;height:20" coordorigin="8785,1368" coordsize="10,20">
              <v:shape style="position:absolute;left:8785;top:1368;width:10;height:20" coordorigin="8785,1368" coordsize="10,20" path="m8785,1388l8795,1388,8795,1368,8785,1368,8785,1388xe" filled="true" fillcolor="#000000" stroked="false">
                <v:path arrowok="t"/>
                <v:fill type="solid"/>
              </v:shape>
            </v:group>
            <v:group style="position:absolute;left:8785;top:1388;width:10;height:20" coordorigin="8785,1388" coordsize="10,20">
              <v:shape style="position:absolute;left:8785;top:1388;width:10;height:20" coordorigin="8785,1388" coordsize="10,20" path="m8785,1407l8795,1407,8795,1388,8785,1388,8785,1407xe" filled="true" fillcolor="#000000" stroked="false">
                <v:path arrowok="t"/>
                <v:fill type="solid"/>
              </v:shape>
            </v:group>
            <v:group style="position:absolute;left:8785;top:1407;width:10;height:20" coordorigin="8785,1407" coordsize="10,20">
              <v:shape style="position:absolute;left:8785;top:1407;width:10;height:20" coordorigin="8785,1407" coordsize="10,20" path="m8785,1426l8795,1426,8795,1407,8785,1407,8785,1426xe" filled="true" fillcolor="#000000" stroked="false">
                <v:path arrowok="t"/>
                <v:fill type="solid"/>
              </v:shape>
            </v:group>
            <v:group style="position:absolute;left:8785;top:1426;width:10;height:20" coordorigin="8785,1426" coordsize="10,20">
              <v:shape style="position:absolute;left:8785;top:1426;width:10;height:20" coordorigin="8785,1426" coordsize="10,20" path="m8785,1445l8795,1445,8795,1426,8785,1426,8785,1445xe" filled="true" fillcolor="#000000" stroked="false">
                <v:path arrowok="t"/>
                <v:fill type="solid"/>
              </v:shape>
            </v:group>
            <v:group style="position:absolute;left:8785;top:1445;width:10;height:20" coordorigin="8785,1445" coordsize="10,20">
              <v:shape style="position:absolute;left:8785;top:1445;width:10;height:20" coordorigin="8785,1445" coordsize="10,20" path="m8785,1464l8795,1464,8795,1445,8785,1445,8785,1464xe" filled="true" fillcolor="#000000" stroked="false">
                <v:path arrowok="t"/>
                <v:fill type="solid"/>
              </v:shape>
            </v:group>
            <v:group style="position:absolute;left:8785;top:1464;width:10;height:20" coordorigin="8785,1464" coordsize="10,20">
              <v:shape style="position:absolute;left:8785;top:1464;width:10;height:20" coordorigin="8785,1464" coordsize="10,20" path="m8785,1484l8795,1484,8795,1464,8785,1464,8785,1484xe" filled="true" fillcolor="#000000" stroked="false">
                <v:path arrowok="t"/>
                <v:fill type="solid"/>
              </v:shape>
            </v:group>
            <v:group style="position:absolute;left:8785;top:1484;width:10;height:20" coordorigin="8785,1484" coordsize="10,20">
              <v:shape style="position:absolute;left:8785;top:1484;width:10;height:20" coordorigin="8785,1484" coordsize="10,20" path="m8785,1503l8795,1503,8795,1484,8785,1484,8785,1503xe" filled="true" fillcolor="#000000" stroked="false">
                <v:path arrowok="t"/>
                <v:fill type="solid"/>
              </v:shape>
            </v:group>
            <v:group style="position:absolute;left:8785;top:1503;width:10;height:20" coordorigin="8785,1503" coordsize="10,20">
              <v:shape style="position:absolute;left:8785;top:1503;width:10;height:20" coordorigin="8785,1503" coordsize="10,20" path="m8785,1522l8795,1522,8795,1503,8785,1503,8785,1522xe" filled="true" fillcolor="#000000" stroked="false">
                <v:path arrowok="t"/>
                <v:fill type="solid"/>
              </v:shape>
            </v:group>
            <v:group style="position:absolute;left:8785;top:1522;width:10;height:20" coordorigin="8785,1522" coordsize="10,20">
              <v:shape style="position:absolute;left:8785;top:1522;width:10;height:20" coordorigin="8785,1522" coordsize="10,20" path="m8785,1541l8795,1541,8795,1522,8785,1522,8785,1541xe" filled="true" fillcolor="#000000" stroked="false">
                <v:path arrowok="t"/>
                <v:fill type="solid"/>
              </v:shape>
            </v:group>
            <v:group style="position:absolute;left:8785;top:1541;width:10;height:20" coordorigin="8785,1541" coordsize="10,20">
              <v:shape style="position:absolute;left:8785;top:1541;width:10;height:20" coordorigin="8785,1541" coordsize="10,20" path="m8785,1560l8795,1560,8795,1541,8785,1541,8785,1560xe" filled="true" fillcolor="#000000" stroked="false">
                <v:path arrowok="t"/>
                <v:fill type="solid"/>
              </v:shape>
            </v:group>
            <v:group style="position:absolute;left:8785;top:1560;width:10;height:20" coordorigin="8785,1560" coordsize="10,20">
              <v:shape style="position:absolute;left:8785;top:1560;width:10;height:20" coordorigin="8785,1560" coordsize="10,20" path="m8785,1580l8795,1580,8795,1560,8785,1560,8785,1580xe" filled="true" fillcolor="#000000" stroked="false">
                <v:path arrowok="t"/>
                <v:fill type="solid"/>
              </v:shape>
            </v:group>
            <v:group style="position:absolute;left:8785;top:1580;width:10;height:20" coordorigin="8785,1580" coordsize="10,20">
              <v:shape style="position:absolute;left:8785;top:1580;width:10;height:20" coordorigin="8785,1580" coordsize="10,20" path="m8785,1599l8795,1599,8795,1580,8785,1580,8785,1599xe" filled="true" fillcolor="#000000" stroked="false">
                <v:path arrowok="t"/>
                <v:fill type="solid"/>
              </v:shape>
            </v:group>
            <v:group style="position:absolute;left:8785;top:1605;width:10;height:2" coordorigin="8785,1605" coordsize="10,2">
              <v:shape style="position:absolute;left:8785;top:1605;width:10;height:2" coordorigin="8785,1605" coordsize="10,0" path="m8785,1605l8795,1605e" filled="false" stroked="true" strokeweight=".599980pt" strokecolor="#000000">
                <v:path arrowok="t"/>
              </v:shape>
            </v:group>
            <v:group style="position:absolute;left:10864;top:1215;width:10;height:20" coordorigin="10864,1215" coordsize="10,20">
              <v:shape style="position:absolute;left:10864;top:1215;width:10;height:20" coordorigin="10864,1215" coordsize="10,20" path="m10864,1234l10874,1234,10874,1215,10864,1215,10864,1234xe" filled="true" fillcolor="#000000" stroked="false">
                <v:path arrowok="t"/>
                <v:fill type="solid"/>
              </v:shape>
            </v:group>
            <v:group style="position:absolute;left:10864;top:1234;width:10;height:20" coordorigin="10864,1234" coordsize="10,20">
              <v:shape style="position:absolute;left:10864;top:1234;width:10;height:20" coordorigin="10864,1234" coordsize="10,20" path="m10864,1253l10874,1253,10874,1234,10864,1234,10864,1253xe" filled="true" fillcolor="#000000" stroked="false">
                <v:path arrowok="t"/>
                <v:fill type="solid"/>
              </v:shape>
            </v:group>
            <v:group style="position:absolute;left:10864;top:1253;width:10;height:20" coordorigin="10864,1253" coordsize="10,20">
              <v:shape style="position:absolute;left:10864;top:1253;width:10;height:20" coordorigin="10864,1253" coordsize="10,20" path="m10864,1272l10874,1272,10874,1253,10864,1253,10864,1272xe" filled="true" fillcolor="#000000" stroked="false">
                <v:path arrowok="t"/>
                <v:fill type="solid"/>
              </v:shape>
            </v:group>
            <v:group style="position:absolute;left:10864;top:1272;width:10;height:20" coordorigin="10864,1272" coordsize="10,20">
              <v:shape style="position:absolute;left:10864;top:1272;width:10;height:20" coordorigin="10864,1272" coordsize="10,20" path="m10864,1292l10874,1292,10874,1272,10864,1272,10864,1292xe" filled="true" fillcolor="#000000" stroked="false">
                <v:path arrowok="t"/>
                <v:fill type="solid"/>
              </v:shape>
            </v:group>
            <v:group style="position:absolute;left:10864;top:1292;width:10;height:20" coordorigin="10864,1292" coordsize="10,20">
              <v:shape style="position:absolute;left:10864;top:1292;width:10;height:20" coordorigin="10864,1292" coordsize="10,20" path="m10864,1311l10874,1311,10874,1292,10864,1292,10864,1311xe" filled="true" fillcolor="#000000" stroked="false">
                <v:path arrowok="t"/>
                <v:fill type="solid"/>
              </v:shape>
            </v:group>
            <v:group style="position:absolute;left:10864;top:1311;width:10;height:20" coordorigin="10864,1311" coordsize="10,20">
              <v:shape style="position:absolute;left:10864;top:1311;width:10;height:20" coordorigin="10864,1311" coordsize="10,20" path="m10864,1330l10874,1330,10874,1311,10864,1311,10864,1330xe" filled="true" fillcolor="#000000" stroked="false">
                <v:path arrowok="t"/>
                <v:fill type="solid"/>
              </v:shape>
            </v:group>
            <v:group style="position:absolute;left:10864;top:1330;width:10;height:20" coordorigin="10864,1330" coordsize="10,20">
              <v:shape style="position:absolute;left:10864;top:1330;width:10;height:20" coordorigin="10864,1330" coordsize="10,20" path="m10864,1349l10874,1349,10874,1330,10864,1330,10864,1349xe" filled="true" fillcolor="#000000" stroked="false">
                <v:path arrowok="t"/>
                <v:fill type="solid"/>
              </v:shape>
            </v:group>
            <v:group style="position:absolute;left:10864;top:1349;width:10;height:20" coordorigin="10864,1349" coordsize="10,20">
              <v:shape style="position:absolute;left:10864;top:1349;width:10;height:20" coordorigin="10864,1349" coordsize="10,20" path="m10864,1368l10874,1368,10874,1349,10864,1349,10864,1368xe" filled="true" fillcolor="#000000" stroked="false">
                <v:path arrowok="t"/>
                <v:fill type="solid"/>
              </v:shape>
            </v:group>
            <v:group style="position:absolute;left:10864;top:1368;width:10;height:20" coordorigin="10864,1368" coordsize="10,20">
              <v:shape style="position:absolute;left:10864;top:1368;width:10;height:20" coordorigin="10864,1368" coordsize="10,20" path="m10864,1388l10874,1388,10874,1368,10864,1368,10864,1388xe" filled="true" fillcolor="#000000" stroked="false">
                <v:path arrowok="t"/>
                <v:fill type="solid"/>
              </v:shape>
            </v:group>
            <v:group style="position:absolute;left:10864;top:1388;width:10;height:20" coordorigin="10864,1388" coordsize="10,20">
              <v:shape style="position:absolute;left:10864;top:1388;width:10;height:20" coordorigin="10864,1388" coordsize="10,20" path="m10864,1407l10874,1407,10874,1388,10864,1388,10864,1407xe" filled="true" fillcolor="#000000" stroked="false">
                <v:path arrowok="t"/>
                <v:fill type="solid"/>
              </v:shape>
            </v:group>
            <v:group style="position:absolute;left:10864;top:1407;width:10;height:20" coordorigin="10864,1407" coordsize="10,20">
              <v:shape style="position:absolute;left:10864;top:1407;width:10;height:20" coordorigin="10864,1407" coordsize="10,20" path="m10864,1426l10874,1426,10874,1407,10864,1407,10864,1426xe" filled="true" fillcolor="#000000" stroked="false">
                <v:path arrowok="t"/>
                <v:fill type="solid"/>
              </v:shape>
            </v:group>
            <v:group style="position:absolute;left:10864;top:1426;width:10;height:20" coordorigin="10864,1426" coordsize="10,20">
              <v:shape style="position:absolute;left:10864;top:1426;width:10;height:20" coordorigin="10864,1426" coordsize="10,20" path="m10864,1445l10874,1445,10874,1426,10864,1426,10864,1445xe" filled="true" fillcolor="#000000" stroked="false">
                <v:path arrowok="t"/>
                <v:fill type="solid"/>
              </v:shape>
            </v:group>
            <v:group style="position:absolute;left:10864;top:1445;width:10;height:20" coordorigin="10864,1445" coordsize="10,20">
              <v:shape style="position:absolute;left:10864;top:1445;width:10;height:20" coordorigin="10864,1445" coordsize="10,20" path="m10864,1464l10874,1464,10874,1445,10864,1445,10864,1464xe" filled="true" fillcolor="#000000" stroked="false">
                <v:path arrowok="t"/>
                <v:fill type="solid"/>
              </v:shape>
            </v:group>
            <v:group style="position:absolute;left:10864;top:1464;width:10;height:20" coordorigin="10864,1464" coordsize="10,20">
              <v:shape style="position:absolute;left:10864;top:1464;width:10;height:20" coordorigin="10864,1464" coordsize="10,20" path="m10864,1484l10874,1484,10874,1464,10864,1464,10864,1484xe" filled="true" fillcolor="#000000" stroked="false">
                <v:path arrowok="t"/>
                <v:fill type="solid"/>
              </v:shape>
            </v:group>
            <v:group style="position:absolute;left:10864;top:1484;width:10;height:20" coordorigin="10864,1484" coordsize="10,20">
              <v:shape style="position:absolute;left:10864;top:1484;width:10;height:20" coordorigin="10864,1484" coordsize="10,20" path="m10864,1503l10874,1503,10874,1484,10864,1484,10864,1503xe" filled="true" fillcolor="#000000" stroked="false">
                <v:path arrowok="t"/>
                <v:fill type="solid"/>
              </v:shape>
            </v:group>
            <v:group style="position:absolute;left:10864;top:1503;width:10;height:20" coordorigin="10864,1503" coordsize="10,20">
              <v:shape style="position:absolute;left:10864;top:1503;width:10;height:20" coordorigin="10864,1503" coordsize="10,20" path="m10864,1522l10874,1522,10874,1503,10864,1503,10864,1522xe" filled="true" fillcolor="#000000" stroked="false">
                <v:path arrowok="t"/>
                <v:fill type="solid"/>
              </v:shape>
            </v:group>
            <v:group style="position:absolute;left:10864;top:1522;width:10;height:20" coordorigin="10864,1522" coordsize="10,20">
              <v:shape style="position:absolute;left:10864;top:1522;width:10;height:20" coordorigin="10864,1522" coordsize="10,20" path="m10864,1541l10874,1541,10874,1522,10864,1522,10864,1541xe" filled="true" fillcolor="#000000" stroked="false">
                <v:path arrowok="t"/>
                <v:fill type="solid"/>
              </v:shape>
            </v:group>
            <v:group style="position:absolute;left:10864;top:1541;width:10;height:20" coordorigin="10864,1541" coordsize="10,20">
              <v:shape style="position:absolute;left:10864;top:1541;width:10;height:20" coordorigin="10864,1541" coordsize="10,20" path="m10864,1560l10874,1560,10874,1541,10864,1541,10864,1560xe" filled="true" fillcolor="#000000" stroked="false">
                <v:path arrowok="t"/>
                <v:fill type="solid"/>
              </v:shape>
            </v:group>
            <v:group style="position:absolute;left:10864;top:1560;width:10;height:20" coordorigin="10864,1560" coordsize="10,20">
              <v:shape style="position:absolute;left:10864;top:1560;width:10;height:20" coordorigin="10864,1560" coordsize="10,20" path="m10864,1580l10874,1580,10874,1560,10864,1560,10864,1580xe" filled="true" fillcolor="#000000" stroked="false">
                <v:path arrowok="t"/>
                <v:fill type="solid"/>
              </v:shape>
            </v:group>
            <v:group style="position:absolute;left:10864;top:1580;width:10;height:20" coordorigin="10864,1580" coordsize="10,20">
              <v:shape style="position:absolute;left:10864;top:1580;width:10;height:20" coordorigin="10864,1580" coordsize="10,20" path="m10864,1599l10874,1599,10874,1580,10864,1580,10864,1599xe" filled="true" fillcolor="#000000" stroked="false">
                <v:path arrowok="t"/>
                <v:fill type="solid"/>
              </v:shape>
            </v:group>
            <v:group style="position:absolute;left:10864;top:1605;width:10;height:2" coordorigin="10864,1605" coordsize="10,2">
              <v:shape style="position:absolute;left:10864;top:1605;width:10;height:2" coordorigin="10864,1605" coordsize="10,0" path="m10864,1605l10874,1605e" filled="false" stroked="true" strokeweight=".599980pt" strokecolor="#000000">
                <v:path arrowok="t"/>
              </v:shape>
            </v:group>
            <v:group style="position:absolute;left:1044;top:1623;width:1811;height:467" coordorigin="1044,1623" coordsize="1811,467">
              <v:shape style="position:absolute;left:1044;top:1623;width:1811;height:467" coordorigin="1044,1623" coordsize="1811,467" path="m1044,2089l2854,2089,2854,1623,1044,1623,1044,2089xe" filled="true" fillcolor="#dcdcdc" stroked="false">
                <v:path arrowok="t"/>
                <v:fill type="solid"/>
              </v:shape>
            </v:group>
            <v:group style="position:absolute;left:1056;top:2089;width:2;height:468" coordorigin="1056,2089" coordsize="2,468">
              <v:shape style="position:absolute;left:1056;top:2089;width:2;height:468" coordorigin="1056,2089" coordsize="0,468" path="m1056,2089l1056,2557e" filled="false" stroked="true" strokeweight="1.2pt" strokecolor="#dcdcdc">
                <v:path arrowok="t"/>
              </v:shape>
            </v:group>
            <v:group style="position:absolute;left:2843;top:2089;width:2;height:468" coordorigin="2843,2089" coordsize="2,468">
              <v:shape style="position:absolute;left:2843;top:2089;width:2;height:468" coordorigin="2843,2089" coordsize="0,468" path="m2843,2089l2843,2557e" filled="false" stroked="true" strokeweight="1.08pt" strokecolor="#dcdcdc">
                <v:path arrowok="t"/>
              </v:shape>
            </v:group>
            <v:group style="position:absolute;left:1044;top:2557;width:1811;height:466" coordorigin="1044,2557" coordsize="1811,466">
              <v:shape style="position:absolute;left:1044;top:2557;width:1811;height:466" coordorigin="1044,2557" coordsize="1811,466" path="m1044,3023l2854,3023,2854,2557,1044,2557,1044,3023xe" filled="true" fillcolor="#dcdcdc" stroked="false">
                <v:path arrowok="t"/>
                <v:fill type="solid"/>
              </v:shape>
            </v:group>
            <v:group style="position:absolute;left:1068;top:2089;width:1765;height:233" coordorigin="1068,2089" coordsize="1765,233">
              <v:shape style="position:absolute;left:1068;top:2089;width:1765;height:233" coordorigin="1068,2089" coordsize="1765,233" path="m1068,2322l2832,2322,2832,2089,1068,2089,1068,2322xe" filled="true" fillcolor="#dcdcdc" stroked="false">
                <v:path arrowok="t"/>
                <v:fill type="solid"/>
              </v:shape>
            </v:group>
            <v:group style="position:absolute;left:1068;top:2322;width:1765;height:236" coordorigin="1068,2322" coordsize="1765,236">
              <v:shape style="position:absolute;left:1068;top:2322;width:1765;height:236" coordorigin="1068,2322" coordsize="1765,236" path="m1068,2557l2832,2557,2832,2322,1068,2322,1068,2557xe" filled="true" fillcolor="#dcdcdc" stroked="false">
                <v:path arrowok="t"/>
                <v:fill type="solid"/>
              </v:shape>
            </v:group>
            <v:group style="position:absolute;left:2876;top:1623;width:2;height:1400" coordorigin="2876,1623" coordsize="2,1400">
              <v:shape style="position:absolute;left:2876;top:1623;width:2;height:1400" coordorigin="2876,1623" coordsize="0,1400" path="m2876,1623l2876,3023e" filled="false" stroked="true" strokeweight="1.2pt" strokecolor="#dcdcdc">
                <v:path arrowok="t"/>
              </v:shape>
            </v:group>
            <v:group style="position:absolute;left:3402;top:1623;width:2;height:1400" coordorigin="3402,1623" coordsize="2,1400">
              <v:shape style="position:absolute;left:3402;top:1623;width:2;height:1400" coordorigin="3402,1623" coordsize="0,1400" path="m3402,1623l3402,3023e" filled="false" stroked="true" strokeweight="1.08pt" strokecolor="#dcdcdc">
                <v:path arrowok="t"/>
              </v:shape>
            </v:group>
            <v:group style="position:absolute;left:2888;top:1623;width:504;height:234" coordorigin="2888,1623" coordsize="504,234">
              <v:shape style="position:absolute;left:2888;top:1623;width:504;height:234" coordorigin="2888,1623" coordsize="504,234" path="m2888,1856l3392,1856,3392,1623,2888,1623,2888,1856xe" filled="true" fillcolor="#dcdcdc" stroked="false">
                <v:path arrowok="t"/>
                <v:fill type="solid"/>
              </v:shape>
            </v:group>
            <v:group style="position:absolute;left:2888;top:1856;width:504;height:233" coordorigin="2888,1856" coordsize="504,233">
              <v:shape style="position:absolute;left:2888;top:1856;width:504;height:233" coordorigin="2888,1856" coordsize="504,233" path="m2888,2089l3392,2089,3392,1856,2888,1856,2888,2089xe" filled="true" fillcolor="#dcdcdc" stroked="false">
                <v:path arrowok="t"/>
                <v:fill type="solid"/>
              </v:shape>
            </v:group>
            <v:group style="position:absolute;left:2888;top:2089;width:504;height:233" coordorigin="2888,2089" coordsize="504,233">
              <v:shape style="position:absolute;left:2888;top:2089;width:504;height:233" coordorigin="2888,2089" coordsize="504,233" path="m2888,2322l3392,2322,3392,2089,2888,2089,2888,2322xe" filled="true" fillcolor="#dcdcdc" stroked="false">
                <v:path arrowok="t"/>
                <v:fill type="solid"/>
              </v:shape>
            </v:group>
            <v:group style="position:absolute;left:2888;top:2322;width:504;height:236" coordorigin="2888,2322" coordsize="504,236">
              <v:shape style="position:absolute;left:2888;top:2322;width:504;height:236" coordorigin="2888,2322" coordsize="504,236" path="m2888,2557l3392,2557,3392,2322,2888,2322,2888,2557xe" filled="true" fillcolor="#dcdcdc" stroked="false">
                <v:path arrowok="t"/>
                <v:fill type="solid"/>
              </v:shape>
            </v:group>
            <v:group style="position:absolute;left:2888;top:2557;width:504;height:233" coordorigin="2888,2557" coordsize="504,233">
              <v:shape style="position:absolute;left:2888;top:2557;width:504;height:233" coordorigin="2888,2557" coordsize="504,233" path="m2888,2790l3392,2790,3392,2557,2888,2557,2888,2790xe" filled="true" fillcolor="#dcdcdc" stroked="false">
                <v:path arrowok="t"/>
                <v:fill type="solid"/>
              </v:shape>
            </v:group>
            <v:group style="position:absolute;left:2888;top:2790;width:504;height:233" coordorigin="2888,2790" coordsize="504,233">
              <v:shape style="position:absolute;left:2888;top:2790;width:504;height:233" coordorigin="2888,2790" coordsize="504,233" path="m2888,3023l3392,3023,3392,2790,2888,2790,2888,3023xe" filled="true" fillcolor="#dcdcdc" stroked="false">
                <v:path arrowok="t"/>
                <v:fill type="solid"/>
              </v:shape>
            </v:group>
            <v:group style="position:absolute;left:3423;top:1623;width:783;height:349" coordorigin="3423,1623" coordsize="783,349">
              <v:shape style="position:absolute;left:3423;top:1623;width:783;height:349" coordorigin="3423,1623" coordsize="783,349" path="m3423,1971l4206,1971,4206,1623,3423,1623,3423,1971xe" filled="true" fillcolor="#dcdcdc" stroked="false">
                <v:path arrowok="t"/>
                <v:fill type="solid"/>
              </v:shape>
            </v:group>
            <v:group style="position:absolute;left:3435;top:1971;width:2;height:701" coordorigin="3435,1971" coordsize="2,701">
              <v:shape style="position:absolute;left:3435;top:1971;width:2;height:701" coordorigin="3435,1971" coordsize="0,701" path="m3435,1971l3435,2672e" filled="false" stroked="true" strokeweight="1.2pt" strokecolor="#dcdcdc">
                <v:path arrowok="t"/>
              </v:shape>
            </v:group>
            <v:group style="position:absolute;left:4195;top:1971;width:2;height:701" coordorigin="4195,1971" coordsize="2,701">
              <v:shape style="position:absolute;left:4195;top:1971;width:2;height:701" coordorigin="4195,1971" coordsize="0,701" path="m4195,1971l4195,2672e" filled="false" stroked="true" strokeweight="1.08pt" strokecolor="#dcdcdc">
                <v:path arrowok="t"/>
              </v:shape>
            </v:group>
            <v:group style="position:absolute;left:3423;top:2672;width:783;height:351" coordorigin="3423,2672" coordsize="783,351">
              <v:shape style="position:absolute;left:3423;top:2672;width:783;height:351" coordorigin="3423,2672" coordsize="783,351" path="m3423,3023l4206,3023,4206,2672,3423,2672,3423,3023xe" filled="true" fillcolor="#dcdcdc" stroked="false">
                <v:path arrowok="t"/>
                <v:fill type="solid"/>
              </v:shape>
            </v:group>
            <v:group style="position:absolute;left:3447;top:1971;width:738;height:236" coordorigin="3447,1971" coordsize="738,236">
              <v:shape style="position:absolute;left:3447;top:1971;width:738;height:236" coordorigin="3447,1971" coordsize="738,236" path="m3447,2207l4184,2207,4184,1971,3447,1971,3447,2207xe" filled="true" fillcolor="#dcdcdc" stroked="false">
                <v:path arrowok="t"/>
                <v:fill type="solid"/>
              </v:shape>
            </v:group>
            <v:group style="position:absolute;left:3447;top:2207;width:738;height:233" coordorigin="3447,2207" coordsize="738,233">
              <v:shape style="position:absolute;left:3447;top:2207;width:738;height:233" coordorigin="3447,2207" coordsize="738,233" path="m3447,2439l4184,2439,4184,2207,3447,2207,3447,2439xe" filled="true" fillcolor="#dcdcdc" stroked="false">
                <v:path arrowok="t"/>
                <v:fill type="solid"/>
              </v:shape>
            </v:group>
            <v:group style="position:absolute;left:3447;top:2439;width:738;height:233" coordorigin="3447,2439" coordsize="738,233">
              <v:shape style="position:absolute;left:3447;top:2439;width:738;height:233" coordorigin="3447,2439" coordsize="738,233" path="m3447,2672l4184,2672,4184,2439,3447,2439,3447,2672xe" filled="true" fillcolor="#dcdcdc" stroked="false">
                <v:path arrowok="t"/>
                <v:fill type="solid"/>
              </v:shape>
            </v:group>
            <v:group style="position:absolute;left:4215;top:1623;width:797;height:363" coordorigin="4215,1623" coordsize="797,363">
              <v:shape style="position:absolute;left:4215;top:1623;width:797;height:363" coordorigin="4215,1623" coordsize="797,363" path="m4215,1986l5012,1986,5012,1623,4215,1623,4215,1986xe" filled="true" fillcolor="#dcdcdc" stroked="false">
                <v:path arrowok="t"/>
                <v:fill type="solid"/>
              </v:shape>
            </v:group>
            <v:group style="position:absolute;left:4227;top:1986;width:2;height:675" coordorigin="4227,1986" coordsize="2,675">
              <v:shape style="position:absolute;left:4227;top:1986;width:2;height:675" coordorigin="4227,1986" coordsize="0,675" path="m4227,1986l4227,2660e" filled="false" stroked="true" strokeweight="1.2pt" strokecolor="#dcdcdc">
                <v:path arrowok="t"/>
              </v:shape>
            </v:group>
            <v:group style="position:absolute;left:5001;top:1986;width:2;height:675" coordorigin="5001,1986" coordsize="2,675">
              <v:shape style="position:absolute;left:5001;top:1986;width:2;height:675" coordorigin="5001,1986" coordsize="0,675" path="m5001,1986l5001,2660e" filled="false" stroked="true" strokeweight="1.08pt" strokecolor="#dcdcdc">
                <v:path arrowok="t"/>
              </v:shape>
            </v:group>
            <v:group style="position:absolute;left:4215;top:2660;width:797;height:363" coordorigin="4215,2660" coordsize="797,363">
              <v:shape style="position:absolute;left:4215;top:2660;width:797;height:363" coordorigin="4215,2660" coordsize="797,363" path="m4215,3023l5012,3023,5012,2660,4215,2660,4215,3023xe" filled="true" fillcolor="#dcdcdc" stroked="false">
                <v:path arrowok="t"/>
                <v:fill type="solid"/>
              </v:shape>
            </v:group>
            <v:group style="position:absolute;left:4239;top:1986;width:752;height:233" coordorigin="4239,1986" coordsize="752,233">
              <v:shape style="position:absolute;left:4239;top:1986;width:752;height:233" coordorigin="4239,1986" coordsize="752,233" path="m4239,2219l4991,2219,4991,1986,4239,1986,4239,2219xe" filled="true" fillcolor="#dcdcdc" stroked="false">
                <v:path arrowok="t"/>
                <v:fill type="solid"/>
              </v:shape>
            </v:group>
            <v:group style="position:absolute;left:4239;top:2219;width:752;height:233" coordorigin="4239,2219" coordsize="752,233">
              <v:shape style="position:absolute;left:4239;top:2219;width:752;height:233" coordorigin="4239,2219" coordsize="752,233" path="m4239,2451l4991,2451,4991,2219,4239,2219,4239,2451xe" filled="true" fillcolor="#dcdcdc" stroked="false">
                <v:path arrowok="t"/>
                <v:fill type="solid"/>
              </v:shape>
            </v:group>
            <v:group style="position:absolute;left:4239;top:2451;width:752;height:209" coordorigin="4239,2451" coordsize="752,209">
              <v:shape style="position:absolute;left:4239;top:2451;width:752;height:209" coordorigin="4239,2451" coordsize="752,209" path="m4239,2660l4991,2660,4991,2451,4239,2451,4239,2660xe" filled="true" fillcolor="#dcdcdc" stroked="false">
                <v:path arrowok="t"/>
                <v:fill type="solid"/>
              </v:shape>
            </v:group>
            <v:group style="position:absolute;left:5024;top:1623;width:951;height:467" coordorigin="5024,1623" coordsize="951,467">
              <v:shape style="position:absolute;left:5024;top:1623;width:951;height:467" coordorigin="5024,1623" coordsize="951,467" path="m5024,2089l5975,2089,5975,1623,5024,1623,5024,2089xe" filled="true" fillcolor="#dcdcdc" stroked="false">
                <v:path arrowok="t"/>
                <v:fill type="solid"/>
              </v:shape>
            </v:group>
            <v:group style="position:absolute;left:5035;top:2089;width:2;height:468" coordorigin="5035,2089" coordsize="2,468">
              <v:shape style="position:absolute;left:5035;top:2089;width:2;height:468" coordorigin="5035,2089" coordsize="0,468" path="m5035,2089l5035,2557e" filled="false" stroked="true" strokeweight="1.08pt" strokecolor="#dcdcdc">
                <v:path arrowok="t"/>
              </v:shape>
            </v:group>
            <v:group style="position:absolute;left:5964;top:2089;width:2;height:468" coordorigin="5964,2089" coordsize="2,468">
              <v:shape style="position:absolute;left:5964;top:2089;width:2;height:468" coordorigin="5964,2089" coordsize="0,468" path="m5964,2089l5964,2557e" filled="false" stroked="true" strokeweight="1.08pt" strokecolor="#dcdcdc">
                <v:path arrowok="t"/>
              </v:shape>
            </v:group>
            <v:group style="position:absolute;left:5024;top:2557;width:951;height:466" coordorigin="5024,2557" coordsize="951,466">
              <v:shape style="position:absolute;left:5024;top:2557;width:951;height:466" coordorigin="5024,2557" coordsize="951,466" path="m5024,3023l5975,3023,5975,2557,5024,2557,5024,3023xe" filled="true" fillcolor="#dcdcdc" stroked="false">
                <v:path arrowok="t"/>
                <v:fill type="solid"/>
              </v:shape>
            </v:group>
            <v:group style="position:absolute;left:5046;top:2089;width:908;height:233" coordorigin="5046,2089" coordsize="908,233">
              <v:shape style="position:absolute;left:5046;top:2089;width:908;height:233" coordorigin="5046,2089" coordsize="908,233" path="m5046,2322l5953,2322,5953,2089,5046,2089,5046,2322xe" filled="true" fillcolor="#dcdcdc" stroked="false">
                <v:path arrowok="t"/>
                <v:fill type="solid"/>
              </v:shape>
            </v:group>
            <v:group style="position:absolute;left:5046;top:2322;width:908;height:236" coordorigin="5046,2322" coordsize="908,236">
              <v:shape style="position:absolute;left:5046;top:2322;width:908;height:236" coordorigin="5046,2322" coordsize="908,236" path="m5046,2557l5953,2557,5953,2322,5046,2322,5046,2557xe" filled="true" fillcolor="#dcdcdc" stroked="false">
                <v:path arrowok="t"/>
                <v:fill type="solid"/>
              </v:shape>
            </v:group>
            <v:group style="position:absolute;left:5984;top:1623;width:774;height:349" coordorigin="5984,1623" coordsize="774,349">
              <v:shape style="position:absolute;left:5984;top:1623;width:774;height:349" coordorigin="5984,1623" coordsize="774,349" path="m5984,1971l6757,1971,6757,1623,5984,1623,5984,1971xe" filled="true" fillcolor="#dcdcdc" stroked="false">
                <v:path arrowok="t"/>
                <v:fill type="solid"/>
              </v:shape>
            </v:group>
            <v:group style="position:absolute;left:5996;top:1971;width:2;height:701" coordorigin="5996,1971" coordsize="2,701">
              <v:shape style="position:absolute;left:5996;top:1971;width:2;height:701" coordorigin="5996,1971" coordsize="0,701" path="m5996,1971l5996,2672e" filled="false" stroked="true" strokeweight="1.2pt" strokecolor="#dcdcdc">
                <v:path arrowok="t"/>
              </v:shape>
            </v:group>
            <v:group style="position:absolute;left:6747;top:1971;width:2;height:701" coordorigin="6747,1971" coordsize="2,701">
              <v:shape style="position:absolute;left:6747;top:1971;width:2;height:701" coordorigin="6747,1971" coordsize="0,701" path="m6747,1971l6747,2672e" filled="false" stroked="true" strokeweight="1.08pt" strokecolor="#dcdcdc">
                <v:path arrowok="t"/>
              </v:shape>
            </v:group>
            <v:group style="position:absolute;left:5984;top:2672;width:774;height:351" coordorigin="5984,2672" coordsize="774,351">
              <v:shape style="position:absolute;left:5984;top:2672;width:774;height:351" coordorigin="5984,2672" coordsize="774,351" path="m5984,3023l6757,3023,6757,2672,5984,2672,5984,3023xe" filled="true" fillcolor="#dcdcdc" stroked="false">
                <v:path arrowok="t"/>
                <v:fill type="solid"/>
              </v:shape>
            </v:group>
            <v:group style="position:absolute;left:6008;top:1971;width:728;height:236" coordorigin="6008,1971" coordsize="728,236">
              <v:shape style="position:absolute;left:6008;top:1971;width:728;height:236" coordorigin="6008,1971" coordsize="728,236" path="m6008,2207l6736,2207,6736,1971,6008,1971,6008,2207xe" filled="true" fillcolor="#dcdcdc" stroked="false">
                <v:path arrowok="t"/>
                <v:fill type="solid"/>
              </v:shape>
            </v:group>
            <v:group style="position:absolute;left:6008;top:2207;width:728;height:233" coordorigin="6008,2207" coordsize="728,233">
              <v:shape style="position:absolute;left:6008;top:2207;width:728;height:233" coordorigin="6008,2207" coordsize="728,233" path="m6008,2439l6736,2439,6736,2207,6008,2207,6008,2439xe" filled="true" fillcolor="#dcdcdc" stroked="false">
                <v:path arrowok="t"/>
                <v:fill type="solid"/>
              </v:shape>
            </v:group>
            <v:group style="position:absolute;left:6008;top:2439;width:728;height:233" coordorigin="6008,2439" coordsize="728,233">
              <v:shape style="position:absolute;left:6008;top:2439;width:728;height:233" coordorigin="6008,2439" coordsize="728,233" path="m6008,2672l6736,2672,6736,2439,6008,2439,6008,2672xe" filled="true" fillcolor="#dcdcdc" stroked="false">
                <v:path arrowok="t"/>
                <v:fill type="solid"/>
              </v:shape>
            </v:group>
            <v:group style="position:absolute;left:6769;top:1636;width:689;height:2" coordorigin="6769,1636" coordsize="689,2">
              <v:shape style="position:absolute;left:6769;top:1636;width:689;height:2" coordorigin="6769,1636" coordsize="689,0" path="m6769,1636l7458,1636e" filled="false" stroked="true" strokeweight="1.32pt" strokecolor="#dcdcdc">
                <v:path arrowok="t"/>
              </v:shape>
            </v:group>
            <v:group style="position:absolute;left:6780;top:1649;width:2;height:1347" coordorigin="6780,1649" coordsize="2,1347">
              <v:shape style="position:absolute;left:6780;top:1649;width:2;height:1347" coordorigin="6780,1649" coordsize="0,1347" path="m6780,1649l6780,2996e" filled="false" stroked="true" strokeweight="1.08pt" strokecolor="#dcdcdc">
                <v:path arrowok="t"/>
              </v:shape>
            </v:group>
            <v:group style="position:absolute;left:7446;top:1649;width:2;height:1347" coordorigin="7446,1649" coordsize="2,1347">
              <v:shape style="position:absolute;left:7446;top:1649;width:2;height:1347" coordorigin="7446,1649" coordsize="0,1347" path="m7446,1649l7446,2996e" filled="false" stroked="true" strokeweight="1.2pt" strokecolor="#dcdcdc">
                <v:path arrowok="t"/>
              </v:shape>
            </v:group>
            <v:group style="position:absolute;left:6769;top:3009;width:689;height:2" coordorigin="6769,3009" coordsize="689,2">
              <v:shape style="position:absolute;left:6769;top:3009;width:689;height:2" coordorigin="6769,3009" coordsize="689,0" path="m6769,3009l7458,3009e" filled="false" stroked="true" strokeweight="1.32pt" strokecolor="#dcdcdc">
                <v:path arrowok="t"/>
              </v:shape>
            </v:group>
            <v:group style="position:absolute;left:6791;top:1649;width:644;height:234" coordorigin="6791,1649" coordsize="644,234">
              <v:shape style="position:absolute;left:6791;top:1649;width:644;height:234" coordorigin="6791,1649" coordsize="644,234" path="m6791,1883l7434,1883,7434,1649,6791,1649,6791,1883xe" filled="true" fillcolor="#dcdcdc" stroked="false">
                <v:path arrowok="t"/>
                <v:fill type="solid"/>
              </v:shape>
            </v:group>
            <v:group style="position:absolute;left:6791;top:1883;width:644;height:233" coordorigin="6791,1883" coordsize="644,233">
              <v:shape style="position:absolute;left:6791;top:1883;width:644;height:233" coordorigin="6791,1883" coordsize="644,233" path="m6791,2115l7434,2115,7434,1883,6791,1883,6791,2115xe" filled="true" fillcolor="#dcdcdc" stroked="false">
                <v:path arrowok="t"/>
                <v:fill type="solid"/>
              </v:shape>
            </v:group>
            <v:group style="position:absolute;left:6791;top:2115;width:644;height:233" coordorigin="6791,2115" coordsize="644,233">
              <v:shape style="position:absolute;left:6791;top:2115;width:644;height:233" coordorigin="6791,2115" coordsize="644,233" path="m6791,2348l7434,2348,7434,2115,6791,2115,6791,2348xe" filled="true" fillcolor="#dcdcdc" stroked="false">
                <v:path arrowok="t"/>
                <v:fill type="solid"/>
              </v:shape>
            </v:group>
            <v:group style="position:absolute;left:6791;top:2348;width:644;height:209" coordorigin="6791,2348" coordsize="644,209">
              <v:shape style="position:absolute;left:6791;top:2348;width:644;height:209" coordorigin="6791,2348" coordsize="644,209" path="m6791,2557l7434,2557,7434,2348,6791,2348,6791,2557xe" filled="true" fillcolor="#dcdcdc" stroked="false">
                <v:path arrowok="t"/>
                <v:fill type="solid"/>
              </v:shape>
            </v:group>
            <v:group style="position:absolute;left:6791;top:2557;width:644;height:233" coordorigin="6791,2557" coordsize="644,233">
              <v:shape style="position:absolute;left:6791;top:2557;width:644;height:233" coordorigin="6791,2557" coordsize="644,233" path="m6791,2790l7434,2790,7434,2557,6791,2557,6791,2790xe" filled="true" fillcolor="#dcdcdc" stroked="false">
                <v:path arrowok="t"/>
                <v:fill type="solid"/>
              </v:shape>
            </v:group>
            <v:group style="position:absolute;left:6791;top:2790;width:644;height:207" coordorigin="6791,2790" coordsize="644,207">
              <v:shape style="position:absolute;left:6791;top:2790;width:644;height:207" coordorigin="6791,2790" coordsize="644,207" path="m6791,2996l7434,2996,7434,2790,6791,2790,6791,2996xe" filled="true" fillcolor="#dcdcdc" stroked="false">
                <v:path arrowok="t"/>
                <v:fill type="solid"/>
              </v:shape>
            </v:group>
            <v:group style="position:absolute;left:7468;top:1623;width:1272;height:349" coordorigin="7468,1623" coordsize="1272,349">
              <v:shape style="position:absolute;left:7468;top:1623;width:1272;height:349" coordorigin="7468,1623" coordsize="1272,349" path="m7468,1971l8740,1971,8740,1623,7468,1623,7468,1971xe" filled="true" fillcolor="#dcdcdc" stroked="false">
                <v:path arrowok="t"/>
                <v:fill type="solid"/>
              </v:shape>
            </v:group>
            <v:group style="position:absolute;left:7479;top:1971;width:2;height:701" coordorigin="7479,1971" coordsize="2,701">
              <v:shape style="position:absolute;left:7479;top:1971;width:2;height:701" coordorigin="7479,1971" coordsize="0,701" path="m7479,1971l7479,2672e" filled="false" stroked="true" strokeweight="1.08pt" strokecolor="#dcdcdc">
                <v:path arrowok="t"/>
              </v:shape>
            </v:group>
            <v:group style="position:absolute;left:8728;top:1971;width:2;height:701" coordorigin="8728,1971" coordsize="2,701">
              <v:shape style="position:absolute;left:8728;top:1971;width:2;height:701" coordorigin="8728,1971" coordsize="0,701" path="m8728,1971l8728,2672e" filled="false" stroked="true" strokeweight="1.2pt" strokecolor="#dcdcdc">
                <v:path arrowok="t"/>
              </v:shape>
            </v:group>
            <v:group style="position:absolute;left:7468;top:2672;width:1272;height:351" coordorigin="7468,2672" coordsize="1272,351">
              <v:shape style="position:absolute;left:7468;top:2672;width:1272;height:351" coordorigin="7468,2672" coordsize="1272,351" path="m7468,3023l8740,3023,8740,2672,7468,2672,7468,3023xe" filled="true" fillcolor="#dcdcdc" stroked="false">
                <v:path arrowok="t"/>
                <v:fill type="solid"/>
              </v:shape>
            </v:group>
            <v:group style="position:absolute;left:7489;top:1971;width:1227;height:236" coordorigin="7489,1971" coordsize="1227,236">
              <v:shape style="position:absolute;left:7489;top:1971;width:1227;height:236" coordorigin="7489,1971" coordsize="1227,236" path="m7489,2207l8716,2207,8716,1971,7489,1971,7489,2207xe" filled="true" fillcolor="#dcdcdc" stroked="false">
                <v:path arrowok="t"/>
                <v:fill type="solid"/>
              </v:shape>
            </v:group>
            <v:group style="position:absolute;left:7489;top:2207;width:1227;height:233" coordorigin="7489,2207" coordsize="1227,233">
              <v:shape style="position:absolute;left:7489;top:2207;width:1227;height:233" coordorigin="7489,2207" coordsize="1227,233" path="m7489,2439l8716,2439,8716,2207,7489,2207,7489,2439xe" filled="true" fillcolor="#dcdcdc" stroked="false">
                <v:path arrowok="t"/>
                <v:fill type="solid"/>
              </v:shape>
            </v:group>
            <v:group style="position:absolute;left:7489;top:2439;width:1227;height:233" coordorigin="7489,2439" coordsize="1227,233">
              <v:shape style="position:absolute;left:7489;top:2439;width:1227;height:233" coordorigin="7489,2439" coordsize="1227,233" path="m7489,2672l8716,2672,8716,2439,7489,2439,7489,2672xe" filled="true" fillcolor="#dcdcdc" stroked="false">
                <v:path arrowok="t"/>
                <v:fill type="solid"/>
              </v:shape>
            </v:group>
            <v:group style="position:absolute;left:8749;top:1623;width:841;height:467" coordorigin="8749,1623" coordsize="841,467">
              <v:shape style="position:absolute;left:8749;top:1623;width:841;height:467" coordorigin="8749,1623" coordsize="841,467" path="m8749,2089l9590,2089,9590,1623,8749,1623,8749,2089xe" filled="true" fillcolor="#dcdcdc" stroked="false">
                <v:path arrowok="t"/>
                <v:fill type="solid"/>
              </v:shape>
            </v:group>
            <v:group style="position:absolute;left:8761;top:2089;width:2;height:468" coordorigin="8761,2089" coordsize="2,468">
              <v:shape style="position:absolute;left:8761;top:2089;width:2;height:468" coordorigin="8761,2089" coordsize="0,468" path="m8761,2089l8761,2557e" filled="false" stroked="true" strokeweight="1.2pt" strokecolor="#dcdcdc">
                <v:path arrowok="t"/>
              </v:shape>
            </v:group>
            <v:group style="position:absolute;left:9579;top:2089;width:2;height:468" coordorigin="9579,2089" coordsize="2,468">
              <v:shape style="position:absolute;left:9579;top:2089;width:2;height:468" coordorigin="9579,2089" coordsize="0,468" path="m9579,2089l9579,2557e" filled="false" stroked="true" strokeweight="1.08pt" strokecolor="#dcdcdc">
                <v:path arrowok="t"/>
              </v:shape>
            </v:group>
            <v:group style="position:absolute;left:8749;top:2557;width:841;height:466" coordorigin="8749,2557" coordsize="841,466">
              <v:shape style="position:absolute;left:8749;top:2557;width:841;height:466" coordorigin="8749,2557" coordsize="841,466" path="m8749,3023l9590,3023,9590,2557,8749,2557,8749,3023xe" filled="true" fillcolor="#dcdcdc" stroked="false">
                <v:path arrowok="t"/>
                <v:fill type="solid"/>
              </v:shape>
            </v:group>
            <v:group style="position:absolute;left:8773;top:2089;width:795;height:233" coordorigin="8773,2089" coordsize="795,233">
              <v:shape style="position:absolute;left:8773;top:2089;width:795;height:233" coordorigin="8773,2089" coordsize="795,233" path="m8773,2322l9568,2322,9568,2089,8773,2089,8773,2322xe" filled="true" fillcolor="#dcdcdc" stroked="false">
                <v:path arrowok="t"/>
                <v:fill type="solid"/>
              </v:shape>
            </v:group>
            <v:group style="position:absolute;left:8773;top:2322;width:795;height:236" coordorigin="8773,2322" coordsize="795,236">
              <v:shape style="position:absolute;left:8773;top:2322;width:795;height:236" coordorigin="8773,2322" coordsize="795,236" path="m8773,2557l9568,2557,9568,2322,8773,2322,8773,2557xe" filled="true" fillcolor="#dcdcdc" stroked="false">
                <v:path arrowok="t"/>
                <v:fill type="solid"/>
              </v:shape>
            </v:group>
            <v:group style="position:absolute;left:9602;top:1623;width:557;height:234" coordorigin="9602,1623" coordsize="557,234">
              <v:shape style="position:absolute;left:9602;top:1623;width:557;height:234" coordorigin="9602,1623" coordsize="557,234" path="m9602,1856l10159,1856,10159,1623,9602,1623,9602,1856xe" filled="true" fillcolor="#dcdcdc" stroked="false">
                <v:path arrowok="t"/>
                <v:fill type="solid"/>
              </v:shape>
            </v:group>
            <v:group style="position:absolute;left:9613;top:1856;width:2;height:934" coordorigin="9613,1856" coordsize="2,934">
              <v:shape style="position:absolute;left:9613;top:1856;width:2;height:934" coordorigin="9613,1856" coordsize="0,934" path="m9613,1856l9613,2790e" filled="false" stroked="true" strokeweight="1.08pt" strokecolor="#dcdcdc">
                <v:path arrowok="t"/>
              </v:shape>
            </v:group>
            <v:group style="position:absolute;left:10147;top:1856;width:2;height:934" coordorigin="10147,1856" coordsize="2,934">
              <v:shape style="position:absolute;left:10147;top:1856;width:2;height:934" coordorigin="10147,1856" coordsize="0,934" path="m10147,1856l10147,2790e" filled="false" stroked="true" strokeweight="1.2pt" strokecolor="#dcdcdc">
                <v:path arrowok="t"/>
              </v:shape>
            </v:group>
            <v:group style="position:absolute;left:9602;top:2790;width:557;height:233" coordorigin="9602,2790" coordsize="557,233">
              <v:shape style="position:absolute;left:9602;top:2790;width:557;height:233" coordorigin="9602,2790" coordsize="557,233" path="m9602,3023l10159,3023,10159,2790,9602,2790,9602,3023xe" filled="true" fillcolor="#dcdcdc" stroked="false">
                <v:path arrowok="t"/>
                <v:fill type="solid"/>
              </v:shape>
            </v:group>
            <v:group style="position:absolute;left:9624;top:1856;width:512;height:233" coordorigin="9624,1856" coordsize="512,233">
              <v:shape style="position:absolute;left:9624;top:1856;width:512;height:233" coordorigin="9624,1856" coordsize="512,233" path="m9624,2089l10135,2089,10135,1856,9624,1856,9624,2089xe" filled="true" fillcolor="#dcdcdc" stroked="false">
                <v:path arrowok="t"/>
                <v:fill type="solid"/>
              </v:shape>
            </v:group>
            <v:group style="position:absolute;left:9624;top:2089;width:512;height:233" coordorigin="9624,2089" coordsize="512,233">
              <v:shape style="position:absolute;left:9624;top:2089;width:512;height:233" coordorigin="9624,2089" coordsize="512,233" path="m9624,2322l10135,2322,10135,2089,9624,2089,9624,2322xe" filled="true" fillcolor="#dcdcdc" stroked="false">
                <v:path arrowok="t"/>
                <v:fill type="solid"/>
              </v:shape>
            </v:group>
            <v:group style="position:absolute;left:9624;top:2322;width:512;height:236" coordorigin="9624,2322" coordsize="512,236">
              <v:shape style="position:absolute;left:9624;top:2322;width:512;height:236" coordorigin="9624,2322" coordsize="512,236" path="m9624,2557l10135,2557,10135,2322,9624,2322,9624,2557xe" filled="true" fillcolor="#dcdcdc" stroked="false">
                <v:path arrowok="t"/>
                <v:fill type="solid"/>
              </v:shape>
            </v:group>
            <v:group style="position:absolute;left:9624;top:2557;width:512;height:233" coordorigin="9624,2557" coordsize="512,233">
              <v:shape style="position:absolute;left:9624;top:2557;width:512;height:233" coordorigin="9624,2557" coordsize="512,233" path="m9624,2790l10135,2790,10135,2557,9624,2557,9624,2790xe" filled="true" fillcolor="#dcdcdc" stroked="false">
                <v:path arrowok="t"/>
                <v:fill type="solid"/>
              </v:shape>
            </v:group>
            <v:group style="position:absolute;left:10168;top:1623;width:696;height:116" coordorigin="10168,1623" coordsize="696,116">
              <v:shape style="position:absolute;left:10168;top:1623;width:696;height:116" coordorigin="10168,1623" coordsize="696,116" path="m10168,1739l10864,1739,10864,1623,10168,1623,10168,1739xe" filled="true" fillcolor="#dcdcdc" stroked="false">
                <v:path arrowok="t"/>
                <v:fill type="solid"/>
              </v:shape>
            </v:group>
            <v:group style="position:absolute;left:10179;top:1739;width:2;height:1167" coordorigin="10179,1739" coordsize="2,1167">
              <v:shape style="position:absolute;left:10179;top:1739;width:2;height:1167" coordorigin="10179,1739" coordsize="0,1167" path="m10179,1739l10179,2905e" filled="false" stroked="true" strokeweight="1.08pt" strokecolor="#dcdcdc">
                <v:path arrowok="t"/>
              </v:shape>
            </v:group>
            <v:group style="position:absolute;left:10852;top:1739;width:2;height:1167" coordorigin="10852,1739" coordsize="2,1167">
              <v:shape style="position:absolute;left:10852;top:1739;width:2;height:1167" coordorigin="10852,1739" coordsize="0,1167" path="m10852,1739l10852,2905e" filled="false" stroked="true" strokeweight="1.2pt" strokecolor="#dcdcdc">
                <v:path arrowok="t"/>
              </v:shape>
            </v:group>
            <v:group style="position:absolute;left:10168;top:2905;width:696;height:118" coordorigin="10168,2905" coordsize="696,118">
              <v:shape style="position:absolute;left:10168;top:2905;width:696;height:118" coordorigin="10168,2905" coordsize="696,118" path="m10168,3023l10864,3023,10864,2905,10168,2905,10168,3023xe" filled="true" fillcolor="#dcdcdc" stroked="false">
                <v:path arrowok="t"/>
                <v:fill type="solid"/>
              </v:shape>
            </v:group>
            <v:group style="position:absolute;left:10190;top:1739;width:651;height:233" coordorigin="10190,1739" coordsize="651,233">
              <v:shape style="position:absolute;left:10190;top:1739;width:651;height:233" coordorigin="10190,1739" coordsize="651,233" path="m10190,1971l10840,1971,10840,1739,10190,1739,10190,1971xe" filled="true" fillcolor="#dcdcdc" stroked="false">
                <v:path arrowok="t"/>
                <v:fill type="solid"/>
              </v:shape>
            </v:group>
            <v:group style="position:absolute;left:10190;top:1971;width:651;height:236" coordorigin="10190,1971" coordsize="651,236">
              <v:shape style="position:absolute;left:10190;top:1971;width:651;height:236" coordorigin="10190,1971" coordsize="651,236" path="m10190,2207l10840,2207,10840,1971,10190,1971,10190,2207xe" filled="true" fillcolor="#dcdcdc" stroked="false">
                <v:path arrowok="t"/>
                <v:fill type="solid"/>
              </v:shape>
            </v:group>
            <v:group style="position:absolute;left:10190;top:2207;width:651;height:233" coordorigin="10190,2207" coordsize="651,233">
              <v:shape style="position:absolute;left:10190;top:2207;width:651;height:233" coordorigin="10190,2207" coordsize="651,233" path="m10190,2439l10840,2439,10840,2207,10190,2207,10190,2439xe" filled="true" fillcolor="#dcdcdc" stroked="false">
                <v:path arrowok="t"/>
                <v:fill type="solid"/>
              </v:shape>
            </v:group>
            <v:group style="position:absolute;left:10190;top:2439;width:651;height:233" coordorigin="10190,2439" coordsize="651,233">
              <v:shape style="position:absolute;left:10190;top:2439;width:651;height:233" coordorigin="10190,2439" coordsize="651,233" path="m10190,2672l10840,2672,10840,2439,10190,2439,10190,2672xe" filled="true" fillcolor="#dcdcdc" stroked="false">
                <v:path arrowok="t"/>
                <v:fill type="solid"/>
              </v:shape>
            </v:group>
            <v:group style="position:absolute;left:10190;top:2672;width:651;height:233" coordorigin="10190,2672" coordsize="651,233">
              <v:shape style="position:absolute;left:10190;top:2672;width:651;height:233" coordorigin="10190,2672" coordsize="651,233" path="m10190,2905l10840,2905,10840,2672,10190,2672,10190,2905xe" filled="true" fillcolor="#dcdcdc" stroked="false">
                <v:path arrowok="t"/>
                <v:fill type="solid"/>
              </v:shape>
              <v:shape style="position:absolute;left:1030;top:1611;width:1827;height:10" type="#_x0000_t75" stroked="false">
                <v:imagedata r:id="rId374" o:title=""/>
              </v:shape>
              <v:shape style="position:absolute;left:2852;top:1611;width:562;height:10" type="#_x0000_t75" stroked="false">
                <v:imagedata r:id="rId375" o:title=""/>
              </v:shape>
              <v:shape style="position:absolute;left:3408;top:1611;width:797;height:10" type="#_x0000_t75" stroked="false">
                <v:imagedata r:id="rId376" o:title=""/>
              </v:shape>
              <v:shape style="position:absolute;left:4201;top:1611;width:1776;height:10" type="#_x0000_t75" stroked="false">
                <v:imagedata r:id="rId377" o:title=""/>
              </v:shape>
              <v:shape style="position:absolute;left:5972;top:1611;width:2813;height:10" type="#_x0000_t75" stroked="false">
                <v:imagedata r:id="rId378" o:title=""/>
              </v:shape>
              <v:shape style="position:absolute;left:8781;top:1611;width:812;height:10" type="#_x0000_t75" stroked="false">
                <v:imagedata r:id="rId379" o:title=""/>
              </v:shape>
              <v:shape style="position:absolute;left:9588;top:1611;width:1277;height:10" type="#_x0000_t75" stroked="false">
                <v:imagedata r:id="rId380" o:title=""/>
              </v:shape>
            </v:group>
            <v:group style="position:absolute;left:10864;top:1616;width:10;height:2" coordorigin="10864,1616" coordsize="10,2">
              <v:shape style="position:absolute;left:10864;top:1616;width:10;height:2" coordorigin="10864,1616" coordsize="10,0" path="m10864,1616l10874,1616e" filled="false" stroked="true" strokeweight=".47998pt" strokecolor="#000000">
                <v:path arrowok="t"/>
              </v:shape>
            </v:group>
            <v:group style="position:absolute;left:1034;top:1620;width:10;height:20" coordorigin="1034,1620" coordsize="10,20">
              <v:shape style="position:absolute;left:1034;top:1620;width:10;height:20" coordorigin="1034,1620" coordsize="10,20" path="m1034,1640l1044,1640,1044,1620,1034,1620,1034,1640xe" filled="true" fillcolor="#000000" stroked="false">
                <v:path arrowok="t"/>
                <v:fill type="solid"/>
              </v:shape>
            </v:group>
            <v:group style="position:absolute;left:1034;top:1640;width:10;height:20" coordorigin="1034,1640" coordsize="10,20">
              <v:shape style="position:absolute;left:1034;top:1640;width:10;height:20" coordorigin="1034,1640" coordsize="10,20" path="m1034,1659l1044,1659,1044,1640,1034,1640,1034,1659xe" filled="true" fillcolor="#000000" stroked="false">
                <v:path arrowok="t"/>
                <v:fill type="solid"/>
              </v:shape>
            </v:group>
            <v:group style="position:absolute;left:1034;top:1659;width:10;height:20" coordorigin="1034,1659" coordsize="10,20">
              <v:shape style="position:absolute;left:1034;top:1659;width:10;height:20" coordorigin="1034,1659" coordsize="10,20" path="m1034,1679l1044,1679,1044,1659,1034,1659,1034,1679xe" filled="true" fillcolor="#000000" stroked="false">
                <v:path arrowok="t"/>
                <v:fill type="solid"/>
              </v:shape>
            </v:group>
            <v:group style="position:absolute;left:1034;top:1679;width:10;height:20" coordorigin="1034,1679" coordsize="10,20">
              <v:shape style="position:absolute;left:1034;top:1679;width:10;height:20" coordorigin="1034,1679" coordsize="10,20" path="m1034,1698l1044,1698,1044,1679,1034,1679,1034,1698xe" filled="true" fillcolor="#000000" stroked="false">
                <v:path arrowok="t"/>
                <v:fill type="solid"/>
              </v:shape>
            </v:group>
            <v:group style="position:absolute;left:1034;top:1698;width:10;height:20" coordorigin="1034,1698" coordsize="10,20">
              <v:shape style="position:absolute;left:1034;top:1698;width:10;height:20" coordorigin="1034,1698" coordsize="10,20" path="m1034,1717l1044,1717,1044,1698,1034,1698,1034,1717xe" filled="true" fillcolor="#000000" stroked="false">
                <v:path arrowok="t"/>
                <v:fill type="solid"/>
              </v:shape>
            </v:group>
            <v:group style="position:absolute;left:1034;top:1717;width:10;height:20" coordorigin="1034,1717" coordsize="10,20">
              <v:shape style="position:absolute;left:1034;top:1717;width:10;height:20" coordorigin="1034,1717" coordsize="10,20" path="m1034,1736l1044,1736,1044,1717,1034,1717,1034,1736xe" filled="true" fillcolor="#000000" stroked="false">
                <v:path arrowok="t"/>
                <v:fill type="solid"/>
              </v:shape>
            </v:group>
            <v:group style="position:absolute;left:1034;top:1736;width:10;height:20" coordorigin="1034,1736" coordsize="10,20">
              <v:shape style="position:absolute;left:1034;top:1736;width:10;height:20" coordorigin="1034,1736" coordsize="10,20" path="m1034,1755l1044,1755,1044,1736,1034,1736,1034,1755xe" filled="true" fillcolor="#000000" stroked="false">
                <v:path arrowok="t"/>
                <v:fill type="solid"/>
              </v:shape>
            </v:group>
            <v:group style="position:absolute;left:1034;top:1755;width:10;height:20" coordorigin="1034,1755" coordsize="10,20">
              <v:shape style="position:absolute;left:1034;top:1755;width:10;height:20" coordorigin="1034,1755" coordsize="10,20" path="m1034,1775l1044,1775,1044,1755,1034,1755,1034,1775xe" filled="true" fillcolor="#000000" stroked="false">
                <v:path arrowok="t"/>
                <v:fill type="solid"/>
              </v:shape>
            </v:group>
            <v:group style="position:absolute;left:1034;top:1775;width:10;height:20" coordorigin="1034,1775" coordsize="10,20">
              <v:shape style="position:absolute;left:1034;top:1775;width:10;height:20" coordorigin="1034,1775" coordsize="10,20" path="m1034,1794l1044,1794,1044,1775,1034,1775,1034,1794xe" filled="true" fillcolor="#000000" stroked="false">
                <v:path arrowok="t"/>
                <v:fill type="solid"/>
              </v:shape>
            </v:group>
            <v:group style="position:absolute;left:1034;top:1794;width:10;height:20" coordorigin="1034,1794" coordsize="10,20">
              <v:shape style="position:absolute;left:1034;top:1794;width:10;height:20" coordorigin="1034,1794" coordsize="10,20" path="m1034,1813l1044,1813,1044,1794,1034,1794,1034,1813xe" filled="true" fillcolor="#000000" stroked="false">
                <v:path arrowok="t"/>
                <v:fill type="solid"/>
              </v:shape>
            </v:group>
            <v:group style="position:absolute;left:1034;top:1813;width:10;height:20" coordorigin="1034,1813" coordsize="10,20">
              <v:shape style="position:absolute;left:1034;top:1813;width:10;height:20" coordorigin="1034,1813" coordsize="10,20" path="m1034,1832l1044,1832,1044,1813,1034,1813,1034,1832xe" filled="true" fillcolor="#000000" stroked="false">
                <v:path arrowok="t"/>
                <v:fill type="solid"/>
              </v:shape>
            </v:group>
            <v:group style="position:absolute;left:1034;top:1832;width:10;height:20" coordorigin="1034,1832" coordsize="10,20">
              <v:shape style="position:absolute;left:1034;top:1832;width:10;height:20" coordorigin="1034,1832" coordsize="10,20" path="m1034,1851l1044,1851,1044,1832,1034,1832,1034,1851xe" filled="true" fillcolor="#000000" stroked="false">
                <v:path arrowok="t"/>
                <v:fill type="solid"/>
              </v:shape>
            </v:group>
            <v:group style="position:absolute;left:1034;top:1851;width:10;height:20" coordorigin="1034,1851" coordsize="10,20">
              <v:shape style="position:absolute;left:1034;top:1851;width:10;height:20" coordorigin="1034,1851" coordsize="10,20" path="m1034,1871l1044,1871,1044,1851,1034,1851,1034,1871xe" filled="true" fillcolor="#000000" stroked="false">
                <v:path arrowok="t"/>
                <v:fill type="solid"/>
              </v:shape>
            </v:group>
            <v:group style="position:absolute;left:1034;top:1871;width:10;height:20" coordorigin="1034,1871" coordsize="10,20">
              <v:shape style="position:absolute;left:1034;top:1871;width:10;height:20" coordorigin="1034,1871" coordsize="10,20" path="m1034,1890l1044,1890,1044,1871,1034,1871,1034,1890xe" filled="true" fillcolor="#000000" stroked="false">
                <v:path arrowok="t"/>
                <v:fill type="solid"/>
              </v:shape>
            </v:group>
            <v:group style="position:absolute;left:1034;top:1890;width:10;height:20" coordorigin="1034,1890" coordsize="10,20">
              <v:shape style="position:absolute;left:1034;top:1890;width:10;height:20" coordorigin="1034,1890" coordsize="10,20" path="m1034,1909l1044,1909,1044,1890,1034,1890,1034,1909xe" filled="true" fillcolor="#000000" stroked="false">
                <v:path arrowok="t"/>
                <v:fill type="solid"/>
              </v:shape>
            </v:group>
            <v:group style="position:absolute;left:1034;top:1909;width:10;height:20" coordorigin="1034,1909" coordsize="10,20">
              <v:shape style="position:absolute;left:1034;top:1909;width:10;height:20" coordorigin="1034,1909" coordsize="10,20" path="m1034,1928l1044,1928,1044,1909,1034,1909,1034,1928xe" filled="true" fillcolor="#000000" stroked="false">
                <v:path arrowok="t"/>
                <v:fill type="solid"/>
              </v:shape>
            </v:group>
            <v:group style="position:absolute;left:1034;top:1928;width:10;height:20" coordorigin="1034,1928" coordsize="10,20">
              <v:shape style="position:absolute;left:1034;top:1928;width:10;height:20" coordorigin="1034,1928" coordsize="10,20" path="m1034,1947l1044,1947,1044,1928,1034,1928,1034,1947xe" filled="true" fillcolor="#000000" stroked="false">
                <v:path arrowok="t"/>
                <v:fill type="solid"/>
              </v:shape>
            </v:group>
            <v:group style="position:absolute;left:1034;top:1947;width:10;height:20" coordorigin="1034,1947" coordsize="10,20">
              <v:shape style="position:absolute;left:1034;top:1947;width:10;height:20" coordorigin="1034,1947" coordsize="10,20" path="m1034,1967l1044,1967,1044,1947,1034,1947,1034,1967xe" filled="true" fillcolor="#000000" stroked="false">
                <v:path arrowok="t"/>
                <v:fill type="solid"/>
              </v:shape>
            </v:group>
            <v:group style="position:absolute;left:1034;top:1967;width:10;height:20" coordorigin="1034,1967" coordsize="10,20">
              <v:shape style="position:absolute;left:1034;top:1967;width:10;height:20" coordorigin="1034,1967" coordsize="10,20" path="m1034,1986l1044,1986,1044,1967,1034,1967,1034,1986xe" filled="true" fillcolor="#000000" stroked="false">
                <v:path arrowok="t"/>
                <v:fill type="solid"/>
              </v:shape>
            </v:group>
            <v:group style="position:absolute;left:1034;top:1986;width:10;height:20" coordorigin="1034,1986" coordsize="10,20">
              <v:shape style="position:absolute;left:1034;top:1986;width:10;height:20" coordorigin="1034,1986" coordsize="10,20" path="m1034,2005l1044,2005,1044,1986,1034,1986,1034,2005xe" filled="true" fillcolor="#000000" stroked="false">
                <v:path arrowok="t"/>
                <v:fill type="solid"/>
              </v:shape>
            </v:group>
            <v:group style="position:absolute;left:1034;top:2005;width:10;height:20" coordorigin="1034,2005" coordsize="10,20">
              <v:shape style="position:absolute;left:1034;top:2005;width:10;height:20" coordorigin="1034,2005" coordsize="10,20" path="m1034,2024l1044,2024,1044,2005,1034,2005,1034,2024xe" filled="true" fillcolor="#000000" stroked="false">
                <v:path arrowok="t"/>
                <v:fill type="solid"/>
              </v:shape>
            </v:group>
            <v:group style="position:absolute;left:1034;top:2024;width:10;height:20" coordorigin="1034,2024" coordsize="10,20">
              <v:shape style="position:absolute;left:1034;top:2024;width:10;height:20" coordorigin="1034,2024" coordsize="10,20" path="m1034,2043l1044,2043,1044,2024,1034,2024,1034,2043xe" filled="true" fillcolor="#000000" stroked="false">
                <v:path arrowok="t"/>
                <v:fill type="solid"/>
              </v:shape>
            </v:group>
            <v:group style="position:absolute;left:1034;top:2043;width:10;height:20" coordorigin="1034,2043" coordsize="10,20">
              <v:shape style="position:absolute;left:1034;top:2043;width:10;height:20" coordorigin="1034,2043" coordsize="10,20" path="m1034,2063l1044,2063,1044,2043,1034,2043,1034,2063xe" filled="true" fillcolor="#000000" stroked="false">
                <v:path arrowok="t"/>
                <v:fill type="solid"/>
              </v:shape>
            </v:group>
            <v:group style="position:absolute;left:1034;top:2063;width:10;height:20" coordorigin="1034,2063" coordsize="10,20">
              <v:shape style="position:absolute;left:1034;top:2063;width:10;height:20" coordorigin="1034,2063" coordsize="10,20" path="m1034,2082l1044,2082,1044,2063,1034,2063,1034,2082xe" filled="true" fillcolor="#000000" stroked="false">
                <v:path arrowok="t"/>
                <v:fill type="solid"/>
              </v:shape>
            </v:group>
            <v:group style="position:absolute;left:1034;top:2082;width:10;height:20" coordorigin="1034,2082" coordsize="10,20">
              <v:shape style="position:absolute;left:1034;top:2082;width:10;height:20" coordorigin="1034,2082" coordsize="10,20" path="m1034,2101l1044,2101,1044,2082,1034,2082,1034,2101xe" filled="true" fillcolor="#000000" stroked="false">
                <v:path arrowok="t"/>
                <v:fill type="solid"/>
              </v:shape>
            </v:group>
            <v:group style="position:absolute;left:1034;top:2101;width:10;height:20" coordorigin="1034,2101" coordsize="10,20">
              <v:shape style="position:absolute;left:1034;top:2101;width:10;height:20" coordorigin="1034,2101" coordsize="10,20" path="m1034,2120l1044,2120,1044,2101,1034,2101,1034,2120xe" filled="true" fillcolor="#000000" stroked="false">
                <v:path arrowok="t"/>
                <v:fill type="solid"/>
              </v:shape>
            </v:group>
            <v:group style="position:absolute;left:1034;top:2120;width:10;height:20" coordorigin="1034,2120" coordsize="10,20">
              <v:shape style="position:absolute;left:1034;top:2120;width:10;height:20" coordorigin="1034,2120" coordsize="10,20" path="m1034,2139l1044,2139,1044,2120,1034,2120,1034,2139xe" filled="true" fillcolor="#000000" stroked="false">
                <v:path arrowok="t"/>
                <v:fill type="solid"/>
              </v:shape>
            </v:group>
            <v:group style="position:absolute;left:1034;top:2139;width:10;height:20" coordorigin="1034,2139" coordsize="10,20">
              <v:shape style="position:absolute;left:1034;top:2139;width:10;height:20" coordorigin="1034,2139" coordsize="10,20" path="m1034,2159l1044,2159,1044,2139,1034,2139,1034,2159xe" filled="true" fillcolor="#000000" stroked="false">
                <v:path arrowok="t"/>
                <v:fill type="solid"/>
              </v:shape>
            </v:group>
            <v:group style="position:absolute;left:1034;top:2159;width:10;height:20" coordorigin="1034,2159" coordsize="10,20">
              <v:shape style="position:absolute;left:1034;top:2159;width:10;height:20" coordorigin="1034,2159" coordsize="10,20" path="m1034,2178l1044,2178,1044,2159,1034,2159,1034,2178xe" filled="true" fillcolor="#000000" stroked="false">
                <v:path arrowok="t"/>
                <v:fill type="solid"/>
              </v:shape>
            </v:group>
            <v:group style="position:absolute;left:1034;top:2178;width:10;height:20" coordorigin="1034,2178" coordsize="10,20">
              <v:shape style="position:absolute;left:1034;top:2178;width:10;height:20" coordorigin="1034,2178" coordsize="10,20" path="m1034,2197l1044,2197,1044,2178,1034,2178,1034,2197xe" filled="true" fillcolor="#000000" stroked="false">
                <v:path arrowok="t"/>
                <v:fill type="solid"/>
              </v:shape>
            </v:group>
            <v:group style="position:absolute;left:1034;top:2197;width:10;height:20" coordorigin="1034,2197" coordsize="10,20">
              <v:shape style="position:absolute;left:1034;top:2197;width:10;height:20" coordorigin="1034,2197" coordsize="10,20" path="m1034,2216l1044,2216,1044,2197,1034,2197,1034,2216xe" filled="true" fillcolor="#000000" stroked="false">
                <v:path arrowok="t"/>
                <v:fill type="solid"/>
              </v:shape>
            </v:group>
            <v:group style="position:absolute;left:1034;top:2216;width:10;height:20" coordorigin="1034,2216" coordsize="10,20">
              <v:shape style="position:absolute;left:1034;top:2216;width:10;height:20" coordorigin="1034,2216" coordsize="10,20" path="m1034,2235l1044,2235,1044,2216,1034,2216,1034,2235xe" filled="true" fillcolor="#000000" stroked="false">
                <v:path arrowok="t"/>
                <v:fill type="solid"/>
              </v:shape>
            </v:group>
            <v:group style="position:absolute;left:1034;top:2235;width:10;height:20" coordorigin="1034,2235" coordsize="10,20">
              <v:shape style="position:absolute;left:1034;top:2235;width:10;height:20" coordorigin="1034,2235" coordsize="10,20" path="m1034,2255l1044,2255,1044,2235,1034,2235,1034,2255xe" filled="true" fillcolor="#000000" stroked="false">
                <v:path arrowok="t"/>
                <v:fill type="solid"/>
              </v:shape>
            </v:group>
            <v:group style="position:absolute;left:1034;top:2255;width:10;height:20" coordorigin="1034,2255" coordsize="10,20">
              <v:shape style="position:absolute;left:1034;top:2255;width:10;height:20" coordorigin="1034,2255" coordsize="10,20" path="m1034,2274l1044,2274,1044,2255,1034,2255,1034,2274xe" filled="true" fillcolor="#000000" stroked="false">
                <v:path arrowok="t"/>
                <v:fill type="solid"/>
              </v:shape>
            </v:group>
            <v:group style="position:absolute;left:1034;top:2274;width:10;height:20" coordorigin="1034,2274" coordsize="10,20">
              <v:shape style="position:absolute;left:1034;top:2274;width:10;height:20" coordorigin="1034,2274" coordsize="10,20" path="m1034,2293l1044,2293,1044,2274,1034,2274,1034,2293xe" filled="true" fillcolor="#000000" stroked="false">
                <v:path arrowok="t"/>
                <v:fill type="solid"/>
              </v:shape>
            </v:group>
            <v:group style="position:absolute;left:1034;top:2293;width:10;height:20" coordorigin="1034,2293" coordsize="10,20">
              <v:shape style="position:absolute;left:1034;top:2293;width:10;height:20" coordorigin="1034,2293" coordsize="10,20" path="m1034,2312l1044,2312,1044,2293,1034,2293,1034,2312xe" filled="true" fillcolor="#000000" stroked="false">
                <v:path arrowok="t"/>
                <v:fill type="solid"/>
              </v:shape>
            </v:group>
            <v:group style="position:absolute;left:1034;top:2312;width:10;height:20" coordorigin="1034,2312" coordsize="10,20">
              <v:shape style="position:absolute;left:1034;top:2312;width:10;height:20" coordorigin="1034,2312" coordsize="10,20" path="m1034,2331l1044,2331,1044,2312,1034,2312,1034,2331xe" filled="true" fillcolor="#000000" stroked="false">
                <v:path arrowok="t"/>
                <v:fill type="solid"/>
              </v:shape>
            </v:group>
            <v:group style="position:absolute;left:1034;top:2331;width:10;height:20" coordorigin="1034,2331" coordsize="10,20">
              <v:shape style="position:absolute;left:1034;top:2331;width:10;height:20" coordorigin="1034,2331" coordsize="10,20" path="m1034,2351l1044,2351,1044,2331,1034,2331,1034,2351xe" filled="true" fillcolor="#000000" stroked="false">
                <v:path arrowok="t"/>
                <v:fill type="solid"/>
              </v:shape>
            </v:group>
            <v:group style="position:absolute;left:1034;top:2351;width:10;height:20" coordorigin="1034,2351" coordsize="10,20">
              <v:shape style="position:absolute;left:1034;top:2351;width:10;height:20" coordorigin="1034,2351" coordsize="10,20" path="m1034,2370l1044,2370,1044,2351,1034,2351,1034,2370xe" filled="true" fillcolor="#000000" stroked="false">
                <v:path arrowok="t"/>
                <v:fill type="solid"/>
              </v:shape>
            </v:group>
            <v:group style="position:absolute;left:1034;top:2370;width:10;height:20" coordorigin="1034,2370" coordsize="10,20">
              <v:shape style="position:absolute;left:1034;top:2370;width:10;height:20" coordorigin="1034,2370" coordsize="10,20" path="m1034,2389l1044,2389,1044,2370,1034,2370,1034,2389xe" filled="true" fillcolor="#000000" stroked="false">
                <v:path arrowok="t"/>
                <v:fill type="solid"/>
              </v:shape>
            </v:group>
            <v:group style="position:absolute;left:1034;top:2389;width:10;height:20" coordorigin="1034,2389" coordsize="10,20">
              <v:shape style="position:absolute;left:1034;top:2389;width:10;height:20" coordorigin="1034,2389" coordsize="10,20" path="m1034,2408l1044,2408,1044,2389,1034,2389,1034,2408xe" filled="true" fillcolor="#000000" stroked="false">
                <v:path arrowok="t"/>
                <v:fill type="solid"/>
              </v:shape>
            </v:group>
            <v:group style="position:absolute;left:1034;top:2408;width:10;height:20" coordorigin="1034,2408" coordsize="10,20">
              <v:shape style="position:absolute;left:1034;top:2408;width:10;height:20" coordorigin="1034,2408" coordsize="10,20" path="m1034,2427l1044,2427,1044,2408,1034,2408,1034,2427xe" filled="true" fillcolor="#000000" stroked="false">
                <v:path arrowok="t"/>
                <v:fill type="solid"/>
              </v:shape>
            </v:group>
            <v:group style="position:absolute;left:1034;top:2427;width:10;height:20" coordorigin="1034,2427" coordsize="10,20">
              <v:shape style="position:absolute;left:1034;top:2427;width:10;height:20" coordorigin="1034,2427" coordsize="10,20" path="m1034,2447l1044,2447,1044,2427,1034,2427,1034,2447xe" filled="true" fillcolor="#000000" stroked="false">
                <v:path arrowok="t"/>
                <v:fill type="solid"/>
              </v:shape>
            </v:group>
            <v:group style="position:absolute;left:1034;top:2447;width:10;height:20" coordorigin="1034,2447" coordsize="10,20">
              <v:shape style="position:absolute;left:1034;top:2447;width:10;height:20" coordorigin="1034,2447" coordsize="10,20" path="m1034,2466l1044,2466,1044,2447,1034,2447,1034,2466xe" filled="true" fillcolor="#000000" stroked="false">
                <v:path arrowok="t"/>
                <v:fill type="solid"/>
              </v:shape>
            </v:group>
            <v:group style="position:absolute;left:1034;top:2466;width:10;height:20" coordorigin="1034,2466" coordsize="10,20">
              <v:shape style="position:absolute;left:1034;top:2466;width:10;height:20" coordorigin="1034,2466" coordsize="10,20" path="m1034,2485l1044,2485,1044,2466,1034,2466,1034,2485xe" filled="true" fillcolor="#000000" stroked="false">
                <v:path arrowok="t"/>
                <v:fill type="solid"/>
              </v:shape>
            </v:group>
            <v:group style="position:absolute;left:1034;top:2485;width:10;height:20" coordorigin="1034,2485" coordsize="10,20">
              <v:shape style="position:absolute;left:1034;top:2485;width:10;height:20" coordorigin="1034,2485" coordsize="10,20" path="m1034,2504l1044,2504,1044,2485,1034,2485,1034,2504xe" filled="true" fillcolor="#000000" stroked="false">
                <v:path arrowok="t"/>
                <v:fill type="solid"/>
              </v:shape>
            </v:group>
            <v:group style="position:absolute;left:1034;top:2504;width:10;height:20" coordorigin="1034,2504" coordsize="10,20">
              <v:shape style="position:absolute;left:1034;top:2504;width:10;height:20" coordorigin="1034,2504" coordsize="10,20" path="m1034,2523l1044,2523,1044,2504,1034,2504,1034,2523xe" filled="true" fillcolor="#000000" stroked="false">
                <v:path arrowok="t"/>
                <v:fill type="solid"/>
              </v:shape>
            </v:group>
            <v:group style="position:absolute;left:1034;top:2523;width:10;height:20" coordorigin="1034,2523" coordsize="10,20">
              <v:shape style="position:absolute;left:1034;top:2523;width:10;height:20" coordorigin="1034,2523" coordsize="10,20" path="m1034,2543l1044,2543,1044,2523,1034,2523,1034,2543xe" filled="true" fillcolor="#000000" stroked="false">
                <v:path arrowok="t"/>
                <v:fill type="solid"/>
              </v:shape>
            </v:group>
            <v:group style="position:absolute;left:1034;top:2543;width:10;height:20" coordorigin="1034,2543" coordsize="10,20">
              <v:shape style="position:absolute;left:1034;top:2543;width:10;height:20" coordorigin="1034,2543" coordsize="10,20" path="m1034,2562l1044,2562,1044,2543,1034,2543,1034,2562xe" filled="true" fillcolor="#000000" stroked="false">
                <v:path arrowok="t"/>
                <v:fill type="solid"/>
              </v:shape>
            </v:group>
            <v:group style="position:absolute;left:1034;top:2562;width:10;height:20" coordorigin="1034,2562" coordsize="10,20">
              <v:shape style="position:absolute;left:1034;top:2562;width:10;height:20" coordorigin="1034,2562" coordsize="10,20" path="m1034,2581l1044,2581,1044,2562,1034,2562,1034,2581xe" filled="true" fillcolor="#000000" stroked="false">
                <v:path arrowok="t"/>
                <v:fill type="solid"/>
              </v:shape>
            </v:group>
            <v:group style="position:absolute;left:1034;top:2581;width:10;height:20" coordorigin="1034,2581" coordsize="10,20">
              <v:shape style="position:absolute;left:1034;top:2581;width:10;height:20" coordorigin="1034,2581" coordsize="10,20" path="m1034,2600l1044,2600,1044,2581,1034,2581,1034,2600xe" filled="true" fillcolor="#000000" stroked="false">
                <v:path arrowok="t"/>
                <v:fill type="solid"/>
              </v:shape>
            </v:group>
            <v:group style="position:absolute;left:1034;top:2600;width:10;height:20" coordorigin="1034,2600" coordsize="10,20">
              <v:shape style="position:absolute;left:1034;top:2600;width:10;height:20" coordorigin="1034,2600" coordsize="10,20" path="m1034,2619l1044,2619,1044,2600,1034,2600,1034,2619xe" filled="true" fillcolor="#000000" stroked="false">
                <v:path arrowok="t"/>
                <v:fill type="solid"/>
              </v:shape>
            </v:group>
            <v:group style="position:absolute;left:1034;top:2619;width:10;height:20" coordorigin="1034,2619" coordsize="10,20">
              <v:shape style="position:absolute;left:1034;top:2619;width:10;height:20" coordorigin="1034,2619" coordsize="10,20" path="m1034,2639l1044,2639,1044,2619,1034,2619,1034,2639xe" filled="true" fillcolor="#000000" stroked="false">
                <v:path arrowok="t"/>
                <v:fill type="solid"/>
              </v:shape>
            </v:group>
            <v:group style="position:absolute;left:1034;top:2639;width:10;height:20" coordorigin="1034,2639" coordsize="10,20">
              <v:shape style="position:absolute;left:1034;top:2639;width:10;height:20" coordorigin="1034,2639" coordsize="10,20" path="m1034,2658l1044,2658,1044,2639,1034,2639,1034,2658xe" filled="true" fillcolor="#000000" stroked="false">
                <v:path arrowok="t"/>
                <v:fill type="solid"/>
              </v:shape>
            </v:group>
            <v:group style="position:absolute;left:1034;top:2658;width:10;height:20" coordorigin="1034,2658" coordsize="10,20">
              <v:shape style="position:absolute;left:1034;top:2658;width:10;height:20" coordorigin="1034,2658" coordsize="10,20" path="m1034,2677l1044,2677,1044,2658,1034,2658,1034,2677xe" filled="true" fillcolor="#000000" stroked="false">
                <v:path arrowok="t"/>
                <v:fill type="solid"/>
              </v:shape>
            </v:group>
            <v:group style="position:absolute;left:1034;top:2677;width:10;height:20" coordorigin="1034,2677" coordsize="10,20">
              <v:shape style="position:absolute;left:1034;top:2677;width:10;height:20" coordorigin="1034,2677" coordsize="10,20" path="m1034,2696l1044,2696,1044,2677,1034,2677,1034,2696xe" filled="true" fillcolor="#000000" stroked="false">
                <v:path arrowok="t"/>
                <v:fill type="solid"/>
              </v:shape>
            </v:group>
            <v:group style="position:absolute;left:1034;top:2696;width:10;height:20" coordorigin="1034,2696" coordsize="10,20">
              <v:shape style="position:absolute;left:1034;top:2696;width:10;height:20" coordorigin="1034,2696" coordsize="10,20" path="m1034,2715l1044,2715,1044,2696,1034,2696,1034,2715xe" filled="true" fillcolor="#000000" stroked="false">
                <v:path arrowok="t"/>
                <v:fill type="solid"/>
              </v:shape>
            </v:group>
            <v:group style="position:absolute;left:1034;top:2715;width:10;height:20" coordorigin="1034,2715" coordsize="10,20">
              <v:shape style="position:absolute;left:1034;top:2715;width:10;height:20" coordorigin="1034,2715" coordsize="10,20" path="m1034,2735l1044,2735,1044,2715,1034,2715,1034,2735xe" filled="true" fillcolor="#000000" stroked="false">
                <v:path arrowok="t"/>
                <v:fill type="solid"/>
              </v:shape>
            </v:group>
            <v:group style="position:absolute;left:1034;top:2735;width:10;height:20" coordorigin="1034,2735" coordsize="10,20">
              <v:shape style="position:absolute;left:1034;top:2735;width:10;height:20" coordorigin="1034,2735" coordsize="10,20" path="m1034,2754l1044,2754,1044,2735,1034,2735,1034,2754xe" filled="true" fillcolor="#000000" stroked="false">
                <v:path arrowok="t"/>
                <v:fill type="solid"/>
              </v:shape>
            </v:group>
            <v:group style="position:absolute;left:1034;top:2754;width:10;height:20" coordorigin="1034,2754" coordsize="10,20">
              <v:shape style="position:absolute;left:1034;top:2754;width:10;height:20" coordorigin="1034,2754" coordsize="10,20" path="m1034,2773l1044,2773,1044,2754,1034,2754,1034,2773xe" filled="true" fillcolor="#000000" stroked="false">
                <v:path arrowok="t"/>
                <v:fill type="solid"/>
              </v:shape>
            </v:group>
            <v:group style="position:absolute;left:1034;top:2773;width:10;height:20" coordorigin="1034,2773" coordsize="10,20">
              <v:shape style="position:absolute;left:1034;top:2773;width:10;height:20" coordorigin="1034,2773" coordsize="10,20" path="m1034,2792l1044,2792,1044,2773,1034,2773,1034,2792xe" filled="true" fillcolor="#000000" stroked="false">
                <v:path arrowok="t"/>
                <v:fill type="solid"/>
              </v:shape>
            </v:group>
            <v:group style="position:absolute;left:1034;top:2792;width:10;height:20" coordorigin="1034,2792" coordsize="10,20">
              <v:shape style="position:absolute;left:1034;top:2792;width:10;height:20" coordorigin="1034,2792" coordsize="10,20" path="m1034,2811l1044,2811,1044,2792,1034,2792,1034,2811xe" filled="true" fillcolor="#000000" stroked="false">
                <v:path arrowok="t"/>
                <v:fill type="solid"/>
              </v:shape>
            </v:group>
            <v:group style="position:absolute;left:1034;top:2811;width:10;height:20" coordorigin="1034,2811" coordsize="10,20">
              <v:shape style="position:absolute;left:1034;top:2811;width:10;height:20" coordorigin="1034,2811" coordsize="10,20" path="m1034,2831l1044,2831,1044,2811,1034,2811,1034,2831xe" filled="true" fillcolor="#000000" stroked="false">
                <v:path arrowok="t"/>
                <v:fill type="solid"/>
              </v:shape>
            </v:group>
            <v:group style="position:absolute;left:1034;top:2831;width:10;height:20" coordorigin="1034,2831" coordsize="10,20">
              <v:shape style="position:absolute;left:1034;top:2831;width:10;height:20" coordorigin="1034,2831" coordsize="10,20" path="m1034,2850l1044,2850,1044,2831,1034,2831,1034,2850xe" filled="true" fillcolor="#000000" stroked="false">
                <v:path arrowok="t"/>
                <v:fill type="solid"/>
              </v:shape>
            </v:group>
            <v:group style="position:absolute;left:1034;top:2850;width:10;height:20" coordorigin="1034,2850" coordsize="10,20">
              <v:shape style="position:absolute;left:1034;top:2850;width:10;height:20" coordorigin="1034,2850" coordsize="10,20" path="m1034,2869l1044,2869,1044,2850,1034,2850,1034,2869xe" filled="true" fillcolor="#000000" stroked="false">
                <v:path arrowok="t"/>
                <v:fill type="solid"/>
              </v:shape>
            </v:group>
            <v:group style="position:absolute;left:1034;top:2869;width:10;height:20" coordorigin="1034,2869" coordsize="10,20">
              <v:shape style="position:absolute;left:1034;top:2869;width:10;height:20" coordorigin="1034,2869" coordsize="10,20" path="m1034,2888l1044,2888,1044,2869,1034,2869,1034,2888xe" filled="true" fillcolor="#000000" stroked="false">
                <v:path arrowok="t"/>
                <v:fill type="solid"/>
              </v:shape>
            </v:group>
            <v:group style="position:absolute;left:1034;top:2888;width:10;height:20" coordorigin="1034,2888" coordsize="10,20">
              <v:shape style="position:absolute;left:1034;top:2888;width:10;height:20" coordorigin="1034,2888" coordsize="10,20" path="m1034,2907l1044,2907,1044,2888,1034,2888,1034,2907xe" filled="true" fillcolor="#000000" stroked="false">
                <v:path arrowok="t"/>
                <v:fill type="solid"/>
              </v:shape>
            </v:group>
            <v:group style="position:absolute;left:1034;top:2907;width:10;height:20" coordorigin="1034,2907" coordsize="10,20">
              <v:shape style="position:absolute;left:1034;top:2907;width:10;height:20" coordorigin="1034,2907" coordsize="10,20" path="m1034,2927l1044,2927,1044,2907,1034,2907,1034,2927xe" filled="true" fillcolor="#000000" stroked="false">
                <v:path arrowok="t"/>
                <v:fill type="solid"/>
              </v:shape>
            </v:group>
            <v:group style="position:absolute;left:1034;top:2927;width:10;height:20" coordorigin="1034,2927" coordsize="10,20">
              <v:shape style="position:absolute;left:1034;top:2927;width:10;height:20" coordorigin="1034,2927" coordsize="10,20" path="m1034,2946l1044,2946,1044,2927,1034,2927,1034,2946xe" filled="true" fillcolor="#000000" stroked="false">
                <v:path arrowok="t"/>
                <v:fill type="solid"/>
              </v:shape>
            </v:group>
            <v:group style="position:absolute;left:1034;top:2946;width:10;height:20" coordorigin="1034,2946" coordsize="10,20">
              <v:shape style="position:absolute;left:1034;top:2946;width:10;height:20" coordorigin="1034,2946" coordsize="10,20" path="m1034,2965l1044,2965,1044,2946,1034,2946,1034,2965xe" filled="true" fillcolor="#000000" stroked="false">
                <v:path arrowok="t"/>
                <v:fill type="solid"/>
              </v:shape>
            </v:group>
            <v:group style="position:absolute;left:1034;top:2965;width:10;height:20" coordorigin="1034,2965" coordsize="10,20">
              <v:shape style="position:absolute;left:1034;top:2965;width:10;height:20" coordorigin="1034,2965" coordsize="10,20" path="m1034,2984l1044,2984,1044,2965,1034,2965,1034,2984xe" filled="true" fillcolor="#000000" stroked="false">
                <v:path arrowok="t"/>
                <v:fill type="solid"/>
              </v:shape>
            </v:group>
            <v:group style="position:absolute;left:1034;top:2984;width:10;height:20" coordorigin="1034,2984" coordsize="10,20">
              <v:shape style="position:absolute;left:1034;top:2984;width:10;height:20" coordorigin="1034,2984" coordsize="10,20" path="m1034,3003l1044,3003,1044,2984,1034,2984,1034,3003xe" filled="true" fillcolor="#000000" stroked="false">
                <v:path arrowok="t"/>
                <v:fill type="solid"/>
              </v:shape>
            </v:group>
            <v:group style="position:absolute;left:1034;top:3003;width:10;height:20" coordorigin="1034,3003" coordsize="10,20">
              <v:shape style="position:absolute;left:1034;top:3003;width:10;height:20" coordorigin="1034,3003" coordsize="10,20" path="m1034,3023l1044,3023,1044,3003,1034,3003,1034,3023xe" filled="true" fillcolor="#000000" stroked="false">
                <v:path arrowok="t"/>
                <v:fill type="solid"/>
              </v:shape>
            </v:group>
            <v:group style="position:absolute;left:2856;top:1620;width:10;height:20" coordorigin="2856,1620" coordsize="10,20">
              <v:shape style="position:absolute;left:2856;top:1620;width:10;height:20" coordorigin="2856,1620" coordsize="10,20" path="m2856,1640l2866,1640,2866,1620,2856,1620,2856,1640xe" filled="true" fillcolor="#000000" stroked="false">
                <v:path arrowok="t"/>
                <v:fill type="solid"/>
              </v:shape>
            </v:group>
            <v:group style="position:absolute;left:2856;top:1640;width:10;height:20" coordorigin="2856,1640" coordsize="10,20">
              <v:shape style="position:absolute;left:2856;top:1640;width:10;height:20" coordorigin="2856,1640" coordsize="10,20" path="m2856,1659l2866,1659,2866,1640,2856,1640,2856,1659xe" filled="true" fillcolor="#000000" stroked="false">
                <v:path arrowok="t"/>
                <v:fill type="solid"/>
              </v:shape>
            </v:group>
            <v:group style="position:absolute;left:2856;top:1659;width:10;height:20" coordorigin="2856,1659" coordsize="10,20">
              <v:shape style="position:absolute;left:2856;top:1659;width:10;height:20" coordorigin="2856,1659" coordsize="10,20" path="m2856,1679l2866,1679,2866,1659,2856,1659,2856,1679xe" filled="true" fillcolor="#000000" stroked="false">
                <v:path arrowok="t"/>
                <v:fill type="solid"/>
              </v:shape>
            </v:group>
            <v:group style="position:absolute;left:2856;top:1679;width:10;height:20" coordorigin="2856,1679" coordsize="10,20">
              <v:shape style="position:absolute;left:2856;top:1679;width:10;height:20" coordorigin="2856,1679" coordsize="10,20" path="m2856,1698l2866,1698,2866,1679,2856,1679,2856,1698xe" filled="true" fillcolor="#000000" stroked="false">
                <v:path arrowok="t"/>
                <v:fill type="solid"/>
              </v:shape>
            </v:group>
            <v:group style="position:absolute;left:2856;top:1698;width:10;height:20" coordorigin="2856,1698" coordsize="10,20">
              <v:shape style="position:absolute;left:2856;top:1698;width:10;height:20" coordorigin="2856,1698" coordsize="10,20" path="m2856,1717l2866,1717,2866,1698,2856,1698,2856,1717xe" filled="true" fillcolor="#000000" stroked="false">
                <v:path arrowok="t"/>
                <v:fill type="solid"/>
              </v:shape>
            </v:group>
            <v:group style="position:absolute;left:2856;top:1717;width:10;height:20" coordorigin="2856,1717" coordsize="10,20">
              <v:shape style="position:absolute;left:2856;top:1717;width:10;height:20" coordorigin="2856,1717" coordsize="10,20" path="m2856,1736l2866,1736,2866,1717,2856,1717,2856,1736xe" filled="true" fillcolor="#000000" stroked="false">
                <v:path arrowok="t"/>
                <v:fill type="solid"/>
              </v:shape>
            </v:group>
            <v:group style="position:absolute;left:2856;top:1736;width:10;height:20" coordorigin="2856,1736" coordsize="10,20">
              <v:shape style="position:absolute;left:2856;top:1736;width:10;height:20" coordorigin="2856,1736" coordsize="10,20" path="m2856,1755l2866,1755,2866,1736,2856,1736,2856,1755xe" filled="true" fillcolor="#000000" stroked="false">
                <v:path arrowok="t"/>
                <v:fill type="solid"/>
              </v:shape>
            </v:group>
            <v:group style="position:absolute;left:2856;top:1755;width:10;height:20" coordorigin="2856,1755" coordsize="10,20">
              <v:shape style="position:absolute;left:2856;top:1755;width:10;height:20" coordorigin="2856,1755" coordsize="10,20" path="m2856,1775l2866,1775,2866,1755,2856,1755,2856,1775xe" filled="true" fillcolor="#000000" stroked="false">
                <v:path arrowok="t"/>
                <v:fill type="solid"/>
              </v:shape>
            </v:group>
            <v:group style="position:absolute;left:2856;top:1775;width:10;height:20" coordorigin="2856,1775" coordsize="10,20">
              <v:shape style="position:absolute;left:2856;top:1775;width:10;height:20" coordorigin="2856,1775" coordsize="10,20" path="m2856,1794l2866,1794,2866,1775,2856,1775,2856,1794xe" filled="true" fillcolor="#000000" stroked="false">
                <v:path arrowok="t"/>
                <v:fill type="solid"/>
              </v:shape>
            </v:group>
            <v:group style="position:absolute;left:2856;top:1794;width:10;height:20" coordorigin="2856,1794" coordsize="10,20">
              <v:shape style="position:absolute;left:2856;top:1794;width:10;height:20" coordorigin="2856,1794" coordsize="10,20" path="m2856,1813l2866,1813,2866,1794,2856,1794,2856,1813xe" filled="true" fillcolor="#000000" stroked="false">
                <v:path arrowok="t"/>
                <v:fill type="solid"/>
              </v:shape>
            </v:group>
            <v:group style="position:absolute;left:2856;top:1813;width:10;height:20" coordorigin="2856,1813" coordsize="10,20">
              <v:shape style="position:absolute;left:2856;top:1813;width:10;height:20" coordorigin="2856,1813" coordsize="10,20" path="m2856,1832l2866,1832,2866,1813,2856,1813,2856,1832xe" filled="true" fillcolor="#000000" stroked="false">
                <v:path arrowok="t"/>
                <v:fill type="solid"/>
              </v:shape>
            </v:group>
            <v:group style="position:absolute;left:2856;top:1832;width:10;height:20" coordorigin="2856,1832" coordsize="10,20">
              <v:shape style="position:absolute;left:2856;top:1832;width:10;height:20" coordorigin="2856,1832" coordsize="10,20" path="m2856,1851l2866,1851,2866,1832,2856,1832,2856,1851xe" filled="true" fillcolor="#000000" stroked="false">
                <v:path arrowok="t"/>
                <v:fill type="solid"/>
              </v:shape>
            </v:group>
            <v:group style="position:absolute;left:2856;top:1851;width:10;height:20" coordorigin="2856,1851" coordsize="10,20">
              <v:shape style="position:absolute;left:2856;top:1851;width:10;height:20" coordorigin="2856,1851" coordsize="10,20" path="m2856,1871l2866,1871,2866,1851,2856,1851,2856,1871xe" filled="true" fillcolor="#000000" stroked="false">
                <v:path arrowok="t"/>
                <v:fill type="solid"/>
              </v:shape>
            </v:group>
            <v:group style="position:absolute;left:2856;top:1871;width:10;height:20" coordorigin="2856,1871" coordsize="10,20">
              <v:shape style="position:absolute;left:2856;top:1871;width:10;height:20" coordorigin="2856,1871" coordsize="10,20" path="m2856,1890l2866,1890,2866,1871,2856,1871,2856,1890xe" filled="true" fillcolor="#000000" stroked="false">
                <v:path arrowok="t"/>
                <v:fill type="solid"/>
              </v:shape>
            </v:group>
            <v:group style="position:absolute;left:2856;top:1890;width:10;height:20" coordorigin="2856,1890" coordsize="10,20">
              <v:shape style="position:absolute;left:2856;top:1890;width:10;height:20" coordorigin="2856,1890" coordsize="10,20" path="m2856,1909l2866,1909,2866,1890,2856,1890,2856,1909xe" filled="true" fillcolor="#000000" stroked="false">
                <v:path arrowok="t"/>
                <v:fill type="solid"/>
              </v:shape>
            </v:group>
            <v:group style="position:absolute;left:2856;top:1909;width:10;height:20" coordorigin="2856,1909" coordsize="10,20">
              <v:shape style="position:absolute;left:2856;top:1909;width:10;height:20" coordorigin="2856,1909" coordsize="10,20" path="m2856,1928l2866,1928,2866,1909,2856,1909,2856,1928xe" filled="true" fillcolor="#000000" stroked="false">
                <v:path arrowok="t"/>
                <v:fill type="solid"/>
              </v:shape>
            </v:group>
            <v:group style="position:absolute;left:2856;top:1928;width:10;height:20" coordorigin="2856,1928" coordsize="10,20">
              <v:shape style="position:absolute;left:2856;top:1928;width:10;height:20" coordorigin="2856,1928" coordsize="10,20" path="m2856,1947l2866,1947,2866,1928,2856,1928,2856,1947xe" filled="true" fillcolor="#000000" stroked="false">
                <v:path arrowok="t"/>
                <v:fill type="solid"/>
              </v:shape>
            </v:group>
            <v:group style="position:absolute;left:2856;top:1947;width:10;height:20" coordorigin="2856,1947" coordsize="10,20">
              <v:shape style="position:absolute;left:2856;top:1947;width:10;height:20" coordorigin="2856,1947" coordsize="10,20" path="m2856,1967l2866,1967,2866,1947,2856,1947,2856,1967xe" filled="true" fillcolor="#000000" stroked="false">
                <v:path arrowok="t"/>
                <v:fill type="solid"/>
              </v:shape>
            </v:group>
            <v:group style="position:absolute;left:2856;top:1967;width:10;height:20" coordorigin="2856,1967" coordsize="10,20">
              <v:shape style="position:absolute;left:2856;top:1967;width:10;height:20" coordorigin="2856,1967" coordsize="10,20" path="m2856,1986l2866,1986,2866,1967,2856,1967,2856,1986xe" filled="true" fillcolor="#000000" stroked="false">
                <v:path arrowok="t"/>
                <v:fill type="solid"/>
              </v:shape>
            </v:group>
            <v:group style="position:absolute;left:2856;top:1986;width:10;height:20" coordorigin="2856,1986" coordsize="10,20">
              <v:shape style="position:absolute;left:2856;top:1986;width:10;height:20" coordorigin="2856,1986" coordsize="10,20" path="m2856,2005l2866,2005,2866,1986,2856,1986,2856,2005xe" filled="true" fillcolor="#000000" stroked="false">
                <v:path arrowok="t"/>
                <v:fill type="solid"/>
              </v:shape>
            </v:group>
            <v:group style="position:absolute;left:2856;top:2005;width:10;height:20" coordorigin="2856,2005" coordsize="10,20">
              <v:shape style="position:absolute;left:2856;top:2005;width:10;height:20" coordorigin="2856,2005" coordsize="10,20" path="m2856,2024l2866,2024,2866,2005,2856,2005,2856,2024xe" filled="true" fillcolor="#000000" stroked="false">
                <v:path arrowok="t"/>
                <v:fill type="solid"/>
              </v:shape>
            </v:group>
            <v:group style="position:absolute;left:2856;top:2024;width:10;height:20" coordorigin="2856,2024" coordsize="10,20">
              <v:shape style="position:absolute;left:2856;top:2024;width:10;height:20" coordorigin="2856,2024" coordsize="10,20" path="m2856,2043l2866,2043,2866,2024,2856,2024,2856,2043xe" filled="true" fillcolor="#000000" stroked="false">
                <v:path arrowok="t"/>
                <v:fill type="solid"/>
              </v:shape>
            </v:group>
            <v:group style="position:absolute;left:2856;top:2043;width:10;height:20" coordorigin="2856,2043" coordsize="10,20">
              <v:shape style="position:absolute;left:2856;top:2043;width:10;height:20" coordorigin="2856,2043" coordsize="10,20" path="m2856,2063l2866,2063,2866,2043,2856,2043,2856,2063xe" filled="true" fillcolor="#000000" stroked="false">
                <v:path arrowok="t"/>
                <v:fill type="solid"/>
              </v:shape>
            </v:group>
            <v:group style="position:absolute;left:2856;top:2063;width:10;height:20" coordorigin="2856,2063" coordsize="10,20">
              <v:shape style="position:absolute;left:2856;top:2063;width:10;height:20" coordorigin="2856,2063" coordsize="10,20" path="m2856,2082l2866,2082,2866,2063,2856,2063,2856,2082xe" filled="true" fillcolor="#000000" stroked="false">
                <v:path arrowok="t"/>
                <v:fill type="solid"/>
              </v:shape>
            </v:group>
            <v:group style="position:absolute;left:2856;top:2082;width:10;height:20" coordorigin="2856,2082" coordsize="10,20">
              <v:shape style="position:absolute;left:2856;top:2082;width:10;height:20" coordorigin="2856,2082" coordsize="10,20" path="m2856,2101l2866,2101,2866,2082,2856,2082,2856,2101xe" filled="true" fillcolor="#000000" stroked="false">
                <v:path arrowok="t"/>
                <v:fill type="solid"/>
              </v:shape>
            </v:group>
            <v:group style="position:absolute;left:2856;top:2101;width:10;height:20" coordorigin="2856,2101" coordsize="10,20">
              <v:shape style="position:absolute;left:2856;top:2101;width:10;height:20" coordorigin="2856,2101" coordsize="10,20" path="m2856,2120l2866,2120,2866,2101,2856,2101,2856,2120xe" filled="true" fillcolor="#000000" stroked="false">
                <v:path arrowok="t"/>
                <v:fill type="solid"/>
              </v:shape>
            </v:group>
            <v:group style="position:absolute;left:2856;top:2120;width:10;height:20" coordorigin="2856,2120" coordsize="10,20">
              <v:shape style="position:absolute;left:2856;top:2120;width:10;height:20" coordorigin="2856,2120" coordsize="10,20" path="m2856,2139l2866,2139,2866,2120,2856,2120,2856,2139xe" filled="true" fillcolor="#000000" stroked="false">
                <v:path arrowok="t"/>
                <v:fill type="solid"/>
              </v:shape>
            </v:group>
            <v:group style="position:absolute;left:2856;top:2139;width:10;height:20" coordorigin="2856,2139" coordsize="10,20">
              <v:shape style="position:absolute;left:2856;top:2139;width:10;height:20" coordorigin="2856,2139" coordsize="10,20" path="m2856,2159l2866,2159,2866,2139,2856,2139,2856,2159xe" filled="true" fillcolor="#000000" stroked="false">
                <v:path arrowok="t"/>
                <v:fill type="solid"/>
              </v:shape>
            </v:group>
            <v:group style="position:absolute;left:2856;top:2159;width:10;height:20" coordorigin="2856,2159" coordsize="10,20">
              <v:shape style="position:absolute;left:2856;top:2159;width:10;height:20" coordorigin="2856,2159" coordsize="10,20" path="m2856,2178l2866,2178,2866,2159,2856,2159,2856,2178xe" filled="true" fillcolor="#000000" stroked="false">
                <v:path arrowok="t"/>
                <v:fill type="solid"/>
              </v:shape>
            </v:group>
            <v:group style="position:absolute;left:2856;top:2178;width:10;height:20" coordorigin="2856,2178" coordsize="10,20">
              <v:shape style="position:absolute;left:2856;top:2178;width:10;height:20" coordorigin="2856,2178" coordsize="10,20" path="m2856,2197l2866,2197,2866,2178,2856,2178,2856,2197xe" filled="true" fillcolor="#000000" stroked="false">
                <v:path arrowok="t"/>
                <v:fill type="solid"/>
              </v:shape>
            </v:group>
            <v:group style="position:absolute;left:2856;top:2197;width:10;height:20" coordorigin="2856,2197" coordsize="10,20">
              <v:shape style="position:absolute;left:2856;top:2197;width:10;height:20" coordorigin="2856,2197" coordsize="10,20" path="m2856,2216l2866,2216,2866,2197,2856,2197,2856,2216xe" filled="true" fillcolor="#000000" stroked="false">
                <v:path arrowok="t"/>
                <v:fill type="solid"/>
              </v:shape>
            </v:group>
            <v:group style="position:absolute;left:2856;top:2216;width:10;height:20" coordorigin="2856,2216" coordsize="10,20">
              <v:shape style="position:absolute;left:2856;top:2216;width:10;height:20" coordorigin="2856,2216" coordsize="10,20" path="m2856,2235l2866,2235,2866,2216,2856,2216,2856,2235xe" filled="true" fillcolor="#000000" stroked="false">
                <v:path arrowok="t"/>
                <v:fill type="solid"/>
              </v:shape>
            </v:group>
            <v:group style="position:absolute;left:2856;top:2235;width:10;height:20" coordorigin="2856,2235" coordsize="10,20">
              <v:shape style="position:absolute;left:2856;top:2235;width:10;height:20" coordorigin="2856,2235" coordsize="10,20" path="m2856,2255l2866,2255,2866,2235,2856,2235,2856,2255xe" filled="true" fillcolor="#000000" stroked="false">
                <v:path arrowok="t"/>
                <v:fill type="solid"/>
              </v:shape>
            </v:group>
            <v:group style="position:absolute;left:2856;top:2255;width:10;height:20" coordorigin="2856,2255" coordsize="10,20">
              <v:shape style="position:absolute;left:2856;top:2255;width:10;height:20" coordorigin="2856,2255" coordsize="10,20" path="m2856,2274l2866,2274,2866,2255,2856,2255,2856,2274xe" filled="true" fillcolor="#000000" stroked="false">
                <v:path arrowok="t"/>
                <v:fill type="solid"/>
              </v:shape>
            </v:group>
            <v:group style="position:absolute;left:2856;top:2274;width:10;height:20" coordorigin="2856,2274" coordsize="10,20">
              <v:shape style="position:absolute;left:2856;top:2274;width:10;height:20" coordorigin="2856,2274" coordsize="10,20" path="m2856,2293l2866,2293,2866,2274,2856,2274,2856,2293xe" filled="true" fillcolor="#000000" stroked="false">
                <v:path arrowok="t"/>
                <v:fill type="solid"/>
              </v:shape>
            </v:group>
            <v:group style="position:absolute;left:2856;top:2293;width:10;height:20" coordorigin="2856,2293" coordsize="10,20">
              <v:shape style="position:absolute;left:2856;top:2293;width:10;height:20" coordorigin="2856,2293" coordsize="10,20" path="m2856,2312l2866,2312,2866,2293,2856,2293,2856,2312xe" filled="true" fillcolor="#000000" stroked="false">
                <v:path arrowok="t"/>
                <v:fill type="solid"/>
              </v:shape>
            </v:group>
            <v:group style="position:absolute;left:2856;top:2312;width:10;height:20" coordorigin="2856,2312" coordsize="10,20">
              <v:shape style="position:absolute;left:2856;top:2312;width:10;height:20" coordorigin="2856,2312" coordsize="10,20" path="m2856,2331l2866,2331,2866,2312,2856,2312,2856,2331xe" filled="true" fillcolor="#000000" stroked="false">
                <v:path arrowok="t"/>
                <v:fill type="solid"/>
              </v:shape>
            </v:group>
            <v:group style="position:absolute;left:2856;top:2331;width:10;height:20" coordorigin="2856,2331" coordsize="10,20">
              <v:shape style="position:absolute;left:2856;top:2331;width:10;height:20" coordorigin="2856,2331" coordsize="10,20" path="m2856,2351l2866,2351,2866,2331,2856,2331,2856,2351xe" filled="true" fillcolor="#000000" stroked="false">
                <v:path arrowok="t"/>
                <v:fill type="solid"/>
              </v:shape>
            </v:group>
            <v:group style="position:absolute;left:2856;top:2351;width:10;height:20" coordorigin="2856,2351" coordsize="10,20">
              <v:shape style="position:absolute;left:2856;top:2351;width:10;height:20" coordorigin="2856,2351" coordsize="10,20" path="m2856,2370l2866,2370,2866,2351,2856,2351,2856,2370xe" filled="true" fillcolor="#000000" stroked="false">
                <v:path arrowok="t"/>
                <v:fill type="solid"/>
              </v:shape>
            </v:group>
            <v:group style="position:absolute;left:2856;top:2370;width:10;height:20" coordorigin="2856,2370" coordsize="10,20">
              <v:shape style="position:absolute;left:2856;top:2370;width:10;height:20" coordorigin="2856,2370" coordsize="10,20" path="m2856,2389l2866,2389,2866,2370,2856,2370,2856,2389xe" filled="true" fillcolor="#000000" stroked="false">
                <v:path arrowok="t"/>
                <v:fill type="solid"/>
              </v:shape>
            </v:group>
            <v:group style="position:absolute;left:2856;top:2389;width:10;height:20" coordorigin="2856,2389" coordsize="10,20">
              <v:shape style="position:absolute;left:2856;top:2389;width:10;height:20" coordorigin="2856,2389" coordsize="10,20" path="m2856,2408l2866,2408,2866,2389,2856,2389,2856,2408xe" filled="true" fillcolor="#000000" stroked="false">
                <v:path arrowok="t"/>
                <v:fill type="solid"/>
              </v:shape>
            </v:group>
            <v:group style="position:absolute;left:2856;top:2408;width:10;height:20" coordorigin="2856,2408" coordsize="10,20">
              <v:shape style="position:absolute;left:2856;top:2408;width:10;height:20" coordorigin="2856,2408" coordsize="10,20" path="m2856,2427l2866,2427,2866,2408,2856,2408,2856,2427xe" filled="true" fillcolor="#000000" stroked="false">
                <v:path arrowok="t"/>
                <v:fill type="solid"/>
              </v:shape>
            </v:group>
            <v:group style="position:absolute;left:2856;top:2427;width:10;height:20" coordorigin="2856,2427" coordsize="10,20">
              <v:shape style="position:absolute;left:2856;top:2427;width:10;height:20" coordorigin="2856,2427" coordsize="10,20" path="m2856,2447l2866,2447,2866,2427,2856,2427,2856,2447xe" filled="true" fillcolor="#000000" stroked="false">
                <v:path arrowok="t"/>
                <v:fill type="solid"/>
              </v:shape>
            </v:group>
            <v:group style="position:absolute;left:2856;top:2447;width:10;height:20" coordorigin="2856,2447" coordsize="10,20">
              <v:shape style="position:absolute;left:2856;top:2447;width:10;height:20" coordorigin="2856,2447" coordsize="10,20" path="m2856,2466l2866,2466,2866,2447,2856,2447,2856,2466xe" filled="true" fillcolor="#000000" stroked="false">
                <v:path arrowok="t"/>
                <v:fill type="solid"/>
              </v:shape>
            </v:group>
            <v:group style="position:absolute;left:2856;top:2466;width:10;height:20" coordorigin="2856,2466" coordsize="10,20">
              <v:shape style="position:absolute;left:2856;top:2466;width:10;height:20" coordorigin="2856,2466" coordsize="10,20" path="m2856,2485l2866,2485,2866,2466,2856,2466,2856,2485xe" filled="true" fillcolor="#000000" stroked="false">
                <v:path arrowok="t"/>
                <v:fill type="solid"/>
              </v:shape>
            </v:group>
            <v:group style="position:absolute;left:2856;top:2485;width:10;height:20" coordorigin="2856,2485" coordsize="10,20">
              <v:shape style="position:absolute;left:2856;top:2485;width:10;height:20" coordorigin="2856,2485" coordsize="10,20" path="m2856,2504l2866,2504,2866,2485,2856,2485,2856,2504xe" filled="true" fillcolor="#000000" stroked="false">
                <v:path arrowok="t"/>
                <v:fill type="solid"/>
              </v:shape>
            </v:group>
            <v:group style="position:absolute;left:2856;top:2504;width:10;height:20" coordorigin="2856,2504" coordsize="10,20">
              <v:shape style="position:absolute;left:2856;top:2504;width:10;height:20" coordorigin="2856,2504" coordsize="10,20" path="m2856,2523l2866,2523,2866,2504,2856,2504,2856,2523xe" filled="true" fillcolor="#000000" stroked="false">
                <v:path arrowok="t"/>
                <v:fill type="solid"/>
              </v:shape>
            </v:group>
            <v:group style="position:absolute;left:2856;top:2523;width:10;height:20" coordorigin="2856,2523" coordsize="10,20">
              <v:shape style="position:absolute;left:2856;top:2523;width:10;height:20" coordorigin="2856,2523" coordsize="10,20" path="m2856,2543l2866,2543,2866,2523,2856,2523,2856,2543xe" filled="true" fillcolor="#000000" stroked="false">
                <v:path arrowok="t"/>
                <v:fill type="solid"/>
              </v:shape>
            </v:group>
            <v:group style="position:absolute;left:2856;top:2543;width:10;height:20" coordorigin="2856,2543" coordsize="10,20">
              <v:shape style="position:absolute;left:2856;top:2543;width:10;height:20" coordorigin="2856,2543" coordsize="10,20" path="m2856,2562l2866,2562,2866,2543,2856,2543,2856,2562xe" filled="true" fillcolor="#000000" stroked="false">
                <v:path arrowok="t"/>
                <v:fill type="solid"/>
              </v:shape>
            </v:group>
            <v:group style="position:absolute;left:2856;top:2562;width:10;height:20" coordorigin="2856,2562" coordsize="10,20">
              <v:shape style="position:absolute;left:2856;top:2562;width:10;height:20" coordorigin="2856,2562" coordsize="10,20" path="m2856,2581l2866,2581,2866,2562,2856,2562,2856,2581xe" filled="true" fillcolor="#000000" stroked="false">
                <v:path arrowok="t"/>
                <v:fill type="solid"/>
              </v:shape>
            </v:group>
            <v:group style="position:absolute;left:2856;top:2581;width:10;height:20" coordorigin="2856,2581" coordsize="10,20">
              <v:shape style="position:absolute;left:2856;top:2581;width:10;height:20" coordorigin="2856,2581" coordsize="10,20" path="m2856,2600l2866,2600,2866,2581,2856,2581,2856,2600xe" filled="true" fillcolor="#000000" stroked="false">
                <v:path arrowok="t"/>
                <v:fill type="solid"/>
              </v:shape>
            </v:group>
            <v:group style="position:absolute;left:2856;top:2600;width:10;height:20" coordorigin="2856,2600" coordsize="10,20">
              <v:shape style="position:absolute;left:2856;top:2600;width:10;height:20" coordorigin="2856,2600" coordsize="10,20" path="m2856,2619l2866,2619,2866,2600,2856,2600,2856,2619xe" filled="true" fillcolor="#000000" stroked="false">
                <v:path arrowok="t"/>
                <v:fill type="solid"/>
              </v:shape>
            </v:group>
            <v:group style="position:absolute;left:2856;top:2619;width:10;height:20" coordorigin="2856,2619" coordsize="10,20">
              <v:shape style="position:absolute;left:2856;top:2619;width:10;height:20" coordorigin="2856,2619" coordsize="10,20" path="m2856,2639l2866,2639,2866,2619,2856,2619,2856,2639xe" filled="true" fillcolor="#000000" stroked="false">
                <v:path arrowok="t"/>
                <v:fill type="solid"/>
              </v:shape>
            </v:group>
            <v:group style="position:absolute;left:2856;top:2639;width:10;height:20" coordorigin="2856,2639" coordsize="10,20">
              <v:shape style="position:absolute;left:2856;top:2639;width:10;height:20" coordorigin="2856,2639" coordsize="10,20" path="m2856,2658l2866,2658,2866,2639,2856,2639,2856,2658xe" filled="true" fillcolor="#000000" stroked="false">
                <v:path arrowok="t"/>
                <v:fill type="solid"/>
              </v:shape>
            </v:group>
            <v:group style="position:absolute;left:2856;top:2658;width:10;height:20" coordorigin="2856,2658" coordsize="10,20">
              <v:shape style="position:absolute;left:2856;top:2658;width:10;height:20" coordorigin="2856,2658" coordsize="10,20" path="m2856,2677l2866,2677,2866,2658,2856,2658,2856,2677xe" filled="true" fillcolor="#000000" stroked="false">
                <v:path arrowok="t"/>
                <v:fill type="solid"/>
              </v:shape>
            </v:group>
            <v:group style="position:absolute;left:2856;top:2677;width:10;height:20" coordorigin="2856,2677" coordsize="10,20">
              <v:shape style="position:absolute;left:2856;top:2677;width:10;height:20" coordorigin="2856,2677" coordsize="10,20" path="m2856,2696l2866,2696,2866,2677,2856,2677,2856,2696xe" filled="true" fillcolor="#000000" stroked="false">
                <v:path arrowok="t"/>
                <v:fill type="solid"/>
              </v:shape>
            </v:group>
            <v:group style="position:absolute;left:2856;top:2696;width:10;height:20" coordorigin="2856,2696" coordsize="10,20">
              <v:shape style="position:absolute;left:2856;top:2696;width:10;height:20" coordorigin="2856,2696" coordsize="10,20" path="m2856,2715l2866,2715,2866,2696,2856,2696,2856,2715xe" filled="true" fillcolor="#000000" stroked="false">
                <v:path arrowok="t"/>
                <v:fill type="solid"/>
              </v:shape>
            </v:group>
            <v:group style="position:absolute;left:2856;top:2715;width:10;height:20" coordorigin="2856,2715" coordsize="10,20">
              <v:shape style="position:absolute;left:2856;top:2715;width:10;height:20" coordorigin="2856,2715" coordsize="10,20" path="m2856,2735l2866,2735,2866,2715,2856,2715,2856,2735xe" filled="true" fillcolor="#000000" stroked="false">
                <v:path arrowok="t"/>
                <v:fill type="solid"/>
              </v:shape>
            </v:group>
            <v:group style="position:absolute;left:2856;top:2735;width:10;height:20" coordorigin="2856,2735" coordsize="10,20">
              <v:shape style="position:absolute;left:2856;top:2735;width:10;height:20" coordorigin="2856,2735" coordsize="10,20" path="m2856,2754l2866,2754,2866,2735,2856,2735,2856,2754xe" filled="true" fillcolor="#000000" stroked="false">
                <v:path arrowok="t"/>
                <v:fill type="solid"/>
              </v:shape>
            </v:group>
            <v:group style="position:absolute;left:2856;top:2754;width:10;height:20" coordorigin="2856,2754" coordsize="10,20">
              <v:shape style="position:absolute;left:2856;top:2754;width:10;height:20" coordorigin="2856,2754" coordsize="10,20" path="m2856,2773l2866,2773,2866,2754,2856,2754,2856,2773xe" filled="true" fillcolor="#000000" stroked="false">
                <v:path arrowok="t"/>
                <v:fill type="solid"/>
              </v:shape>
            </v:group>
            <v:group style="position:absolute;left:2856;top:2773;width:10;height:20" coordorigin="2856,2773" coordsize="10,20">
              <v:shape style="position:absolute;left:2856;top:2773;width:10;height:20" coordorigin="2856,2773" coordsize="10,20" path="m2856,2792l2866,2792,2866,2773,2856,2773,2856,2792xe" filled="true" fillcolor="#000000" stroked="false">
                <v:path arrowok="t"/>
                <v:fill type="solid"/>
              </v:shape>
            </v:group>
            <v:group style="position:absolute;left:2856;top:2792;width:10;height:20" coordorigin="2856,2792" coordsize="10,20">
              <v:shape style="position:absolute;left:2856;top:2792;width:10;height:20" coordorigin="2856,2792" coordsize="10,20" path="m2856,2811l2866,2811,2866,2792,2856,2792,2856,2811xe" filled="true" fillcolor="#000000" stroked="false">
                <v:path arrowok="t"/>
                <v:fill type="solid"/>
              </v:shape>
            </v:group>
            <v:group style="position:absolute;left:2856;top:2811;width:10;height:20" coordorigin="2856,2811" coordsize="10,20">
              <v:shape style="position:absolute;left:2856;top:2811;width:10;height:20" coordorigin="2856,2811" coordsize="10,20" path="m2856,2831l2866,2831,2866,2811,2856,2811,2856,2831xe" filled="true" fillcolor="#000000" stroked="false">
                <v:path arrowok="t"/>
                <v:fill type="solid"/>
              </v:shape>
            </v:group>
            <v:group style="position:absolute;left:2856;top:2831;width:10;height:20" coordorigin="2856,2831" coordsize="10,20">
              <v:shape style="position:absolute;left:2856;top:2831;width:10;height:20" coordorigin="2856,2831" coordsize="10,20" path="m2856,2850l2866,2850,2866,2831,2856,2831,2856,2850xe" filled="true" fillcolor="#000000" stroked="false">
                <v:path arrowok="t"/>
                <v:fill type="solid"/>
              </v:shape>
            </v:group>
            <v:group style="position:absolute;left:2856;top:2850;width:10;height:20" coordorigin="2856,2850" coordsize="10,20">
              <v:shape style="position:absolute;left:2856;top:2850;width:10;height:20" coordorigin="2856,2850" coordsize="10,20" path="m2856,2869l2866,2869,2866,2850,2856,2850,2856,2869xe" filled="true" fillcolor="#000000" stroked="false">
                <v:path arrowok="t"/>
                <v:fill type="solid"/>
              </v:shape>
            </v:group>
            <v:group style="position:absolute;left:2856;top:2869;width:10;height:20" coordorigin="2856,2869" coordsize="10,20">
              <v:shape style="position:absolute;left:2856;top:2869;width:10;height:20" coordorigin="2856,2869" coordsize="10,20" path="m2856,2888l2866,2888,2866,2869,2856,2869,2856,2888xe" filled="true" fillcolor="#000000" stroked="false">
                <v:path arrowok="t"/>
                <v:fill type="solid"/>
              </v:shape>
            </v:group>
            <v:group style="position:absolute;left:2856;top:2888;width:10;height:20" coordorigin="2856,2888" coordsize="10,20">
              <v:shape style="position:absolute;left:2856;top:2888;width:10;height:20" coordorigin="2856,2888" coordsize="10,20" path="m2856,2907l2866,2907,2866,2888,2856,2888,2856,2907xe" filled="true" fillcolor="#000000" stroked="false">
                <v:path arrowok="t"/>
                <v:fill type="solid"/>
              </v:shape>
            </v:group>
            <v:group style="position:absolute;left:2856;top:2907;width:10;height:20" coordorigin="2856,2907" coordsize="10,20">
              <v:shape style="position:absolute;left:2856;top:2907;width:10;height:20" coordorigin="2856,2907" coordsize="10,20" path="m2856,2927l2866,2927,2866,2907,2856,2907,2856,2927xe" filled="true" fillcolor="#000000" stroked="false">
                <v:path arrowok="t"/>
                <v:fill type="solid"/>
              </v:shape>
            </v:group>
            <v:group style="position:absolute;left:2856;top:2927;width:10;height:20" coordorigin="2856,2927" coordsize="10,20">
              <v:shape style="position:absolute;left:2856;top:2927;width:10;height:20" coordorigin="2856,2927" coordsize="10,20" path="m2856,2946l2866,2946,2866,2927,2856,2927,2856,2946xe" filled="true" fillcolor="#000000" stroked="false">
                <v:path arrowok="t"/>
                <v:fill type="solid"/>
              </v:shape>
            </v:group>
            <v:group style="position:absolute;left:2856;top:2946;width:10;height:20" coordorigin="2856,2946" coordsize="10,20">
              <v:shape style="position:absolute;left:2856;top:2946;width:10;height:20" coordorigin="2856,2946" coordsize="10,20" path="m2856,2965l2866,2965,2866,2946,2856,2946,2856,2965xe" filled="true" fillcolor="#000000" stroked="false">
                <v:path arrowok="t"/>
                <v:fill type="solid"/>
              </v:shape>
            </v:group>
            <v:group style="position:absolute;left:2856;top:2965;width:10;height:20" coordorigin="2856,2965" coordsize="10,20">
              <v:shape style="position:absolute;left:2856;top:2965;width:10;height:20" coordorigin="2856,2965" coordsize="10,20" path="m2856,2984l2866,2984,2866,2965,2856,2965,2856,2984xe" filled="true" fillcolor="#000000" stroked="false">
                <v:path arrowok="t"/>
                <v:fill type="solid"/>
              </v:shape>
            </v:group>
            <v:group style="position:absolute;left:2856;top:2984;width:10;height:20" coordorigin="2856,2984" coordsize="10,20">
              <v:shape style="position:absolute;left:2856;top:2984;width:10;height:20" coordorigin="2856,2984" coordsize="10,20" path="m2856,3003l2866,3003,2866,2984,2856,2984,2856,3003xe" filled="true" fillcolor="#000000" stroked="false">
                <v:path arrowok="t"/>
                <v:fill type="solid"/>
              </v:shape>
            </v:group>
            <v:group style="position:absolute;left:2856;top:3003;width:10;height:20" coordorigin="2856,3003" coordsize="10,20">
              <v:shape style="position:absolute;left:2856;top:3003;width:10;height:20" coordorigin="2856,3003" coordsize="10,20" path="m2856,3023l2866,3023,2866,3003,2856,3003,2856,3023xe" filled="true" fillcolor="#000000" stroked="false">
                <v:path arrowok="t"/>
                <v:fill type="solid"/>
              </v:shape>
            </v:group>
            <v:group style="position:absolute;left:3413;top:1620;width:10;height:20" coordorigin="3413,1620" coordsize="10,20">
              <v:shape style="position:absolute;left:3413;top:1620;width:10;height:20" coordorigin="3413,1620" coordsize="10,20" path="m3413,1640l3423,1640,3423,1620,3413,1620,3413,1640xe" filled="true" fillcolor="#000000" stroked="false">
                <v:path arrowok="t"/>
                <v:fill type="solid"/>
              </v:shape>
            </v:group>
            <v:group style="position:absolute;left:3413;top:1640;width:10;height:20" coordorigin="3413,1640" coordsize="10,20">
              <v:shape style="position:absolute;left:3413;top:1640;width:10;height:20" coordorigin="3413,1640" coordsize="10,20" path="m3413,1659l3423,1659,3423,1640,3413,1640,3413,1659xe" filled="true" fillcolor="#000000" stroked="false">
                <v:path arrowok="t"/>
                <v:fill type="solid"/>
              </v:shape>
            </v:group>
            <v:group style="position:absolute;left:3413;top:1659;width:10;height:20" coordorigin="3413,1659" coordsize="10,20">
              <v:shape style="position:absolute;left:3413;top:1659;width:10;height:20" coordorigin="3413,1659" coordsize="10,20" path="m3413,1679l3423,1679,3423,1659,3413,1659,3413,1679xe" filled="true" fillcolor="#000000" stroked="false">
                <v:path arrowok="t"/>
                <v:fill type="solid"/>
              </v:shape>
            </v:group>
            <v:group style="position:absolute;left:3413;top:1679;width:10;height:20" coordorigin="3413,1679" coordsize="10,20">
              <v:shape style="position:absolute;left:3413;top:1679;width:10;height:20" coordorigin="3413,1679" coordsize="10,20" path="m3413,1698l3423,1698,3423,1679,3413,1679,3413,1698xe" filled="true" fillcolor="#000000" stroked="false">
                <v:path arrowok="t"/>
                <v:fill type="solid"/>
              </v:shape>
            </v:group>
            <v:group style="position:absolute;left:3413;top:1698;width:10;height:20" coordorigin="3413,1698" coordsize="10,20">
              <v:shape style="position:absolute;left:3413;top:1698;width:10;height:20" coordorigin="3413,1698" coordsize="10,20" path="m3413,1717l3423,1717,3423,1698,3413,1698,3413,1717xe" filled="true" fillcolor="#000000" stroked="false">
                <v:path arrowok="t"/>
                <v:fill type="solid"/>
              </v:shape>
            </v:group>
            <v:group style="position:absolute;left:3413;top:1717;width:10;height:20" coordorigin="3413,1717" coordsize="10,20">
              <v:shape style="position:absolute;left:3413;top:1717;width:10;height:20" coordorigin="3413,1717" coordsize="10,20" path="m3413,1736l3423,1736,3423,1717,3413,1717,3413,1736xe" filled="true" fillcolor="#000000" stroked="false">
                <v:path arrowok="t"/>
                <v:fill type="solid"/>
              </v:shape>
            </v:group>
            <v:group style="position:absolute;left:3413;top:1736;width:10;height:20" coordorigin="3413,1736" coordsize="10,20">
              <v:shape style="position:absolute;left:3413;top:1736;width:10;height:20" coordorigin="3413,1736" coordsize="10,20" path="m3413,1755l3423,1755,3423,1736,3413,1736,3413,1755xe" filled="true" fillcolor="#000000" stroked="false">
                <v:path arrowok="t"/>
                <v:fill type="solid"/>
              </v:shape>
            </v:group>
            <v:group style="position:absolute;left:3413;top:1755;width:10;height:20" coordorigin="3413,1755" coordsize="10,20">
              <v:shape style="position:absolute;left:3413;top:1755;width:10;height:20" coordorigin="3413,1755" coordsize="10,20" path="m3413,1775l3423,1775,3423,1755,3413,1755,3413,1775xe" filled="true" fillcolor="#000000" stroked="false">
                <v:path arrowok="t"/>
                <v:fill type="solid"/>
              </v:shape>
            </v:group>
            <v:group style="position:absolute;left:3413;top:1775;width:10;height:20" coordorigin="3413,1775" coordsize="10,20">
              <v:shape style="position:absolute;left:3413;top:1775;width:10;height:20" coordorigin="3413,1775" coordsize="10,20" path="m3413,1794l3423,1794,3423,1775,3413,1775,3413,1794xe" filled="true" fillcolor="#000000" stroked="false">
                <v:path arrowok="t"/>
                <v:fill type="solid"/>
              </v:shape>
            </v:group>
            <v:group style="position:absolute;left:3413;top:1794;width:10;height:20" coordorigin="3413,1794" coordsize="10,20">
              <v:shape style="position:absolute;left:3413;top:1794;width:10;height:20" coordorigin="3413,1794" coordsize="10,20" path="m3413,1813l3423,1813,3423,1794,3413,1794,3413,1813xe" filled="true" fillcolor="#000000" stroked="false">
                <v:path arrowok="t"/>
                <v:fill type="solid"/>
              </v:shape>
            </v:group>
            <v:group style="position:absolute;left:3413;top:1813;width:10;height:20" coordorigin="3413,1813" coordsize="10,20">
              <v:shape style="position:absolute;left:3413;top:1813;width:10;height:20" coordorigin="3413,1813" coordsize="10,20" path="m3413,1832l3423,1832,3423,1813,3413,1813,3413,1832xe" filled="true" fillcolor="#000000" stroked="false">
                <v:path arrowok="t"/>
                <v:fill type="solid"/>
              </v:shape>
            </v:group>
            <v:group style="position:absolute;left:3413;top:1832;width:10;height:20" coordorigin="3413,1832" coordsize="10,20">
              <v:shape style="position:absolute;left:3413;top:1832;width:10;height:20" coordorigin="3413,1832" coordsize="10,20" path="m3413,1851l3423,1851,3423,1832,3413,1832,3413,1851xe" filled="true" fillcolor="#000000" stroked="false">
                <v:path arrowok="t"/>
                <v:fill type="solid"/>
              </v:shape>
            </v:group>
            <v:group style="position:absolute;left:3413;top:1851;width:10;height:20" coordorigin="3413,1851" coordsize="10,20">
              <v:shape style="position:absolute;left:3413;top:1851;width:10;height:20" coordorigin="3413,1851" coordsize="10,20" path="m3413,1871l3423,1871,3423,1851,3413,1851,3413,1871xe" filled="true" fillcolor="#000000" stroked="false">
                <v:path arrowok="t"/>
                <v:fill type="solid"/>
              </v:shape>
            </v:group>
            <v:group style="position:absolute;left:3413;top:1871;width:10;height:20" coordorigin="3413,1871" coordsize="10,20">
              <v:shape style="position:absolute;left:3413;top:1871;width:10;height:20" coordorigin="3413,1871" coordsize="10,20" path="m3413,1890l3423,1890,3423,1871,3413,1871,3413,1890xe" filled="true" fillcolor="#000000" stroked="false">
                <v:path arrowok="t"/>
                <v:fill type="solid"/>
              </v:shape>
            </v:group>
            <v:group style="position:absolute;left:3413;top:1890;width:10;height:20" coordorigin="3413,1890" coordsize="10,20">
              <v:shape style="position:absolute;left:3413;top:1890;width:10;height:20" coordorigin="3413,1890" coordsize="10,20" path="m3413,1909l3423,1909,3423,1890,3413,1890,3413,1909xe" filled="true" fillcolor="#000000" stroked="false">
                <v:path arrowok="t"/>
                <v:fill type="solid"/>
              </v:shape>
            </v:group>
            <v:group style="position:absolute;left:3413;top:1909;width:10;height:20" coordorigin="3413,1909" coordsize="10,20">
              <v:shape style="position:absolute;left:3413;top:1909;width:10;height:20" coordorigin="3413,1909" coordsize="10,20" path="m3413,1928l3423,1928,3423,1909,3413,1909,3413,1928xe" filled="true" fillcolor="#000000" stroked="false">
                <v:path arrowok="t"/>
                <v:fill type="solid"/>
              </v:shape>
            </v:group>
            <v:group style="position:absolute;left:3413;top:1928;width:10;height:20" coordorigin="3413,1928" coordsize="10,20">
              <v:shape style="position:absolute;left:3413;top:1928;width:10;height:20" coordorigin="3413,1928" coordsize="10,20" path="m3413,1947l3423,1947,3423,1928,3413,1928,3413,1947xe" filled="true" fillcolor="#000000" stroked="false">
                <v:path arrowok="t"/>
                <v:fill type="solid"/>
              </v:shape>
            </v:group>
            <v:group style="position:absolute;left:3413;top:1947;width:10;height:20" coordorigin="3413,1947" coordsize="10,20">
              <v:shape style="position:absolute;left:3413;top:1947;width:10;height:20" coordorigin="3413,1947" coordsize="10,20" path="m3413,1967l3423,1967,3423,1947,3413,1947,3413,1967xe" filled="true" fillcolor="#000000" stroked="false">
                <v:path arrowok="t"/>
                <v:fill type="solid"/>
              </v:shape>
            </v:group>
            <v:group style="position:absolute;left:3413;top:1967;width:10;height:20" coordorigin="3413,1967" coordsize="10,20">
              <v:shape style="position:absolute;left:3413;top:1967;width:10;height:20" coordorigin="3413,1967" coordsize="10,20" path="m3413,1986l3423,1986,3423,1967,3413,1967,3413,1986xe" filled="true" fillcolor="#000000" stroked="false">
                <v:path arrowok="t"/>
                <v:fill type="solid"/>
              </v:shape>
            </v:group>
            <v:group style="position:absolute;left:3413;top:1986;width:10;height:20" coordorigin="3413,1986" coordsize="10,20">
              <v:shape style="position:absolute;left:3413;top:1986;width:10;height:20" coordorigin="3413,1986" coordsize="10,20" path="m3413,2005l3423,2005,3423,1986,3413,1986,3413,2005xe" filled="true" fillcolor="#000000" stroked="false">
                <v:path arrowok="t"/>
                <v:fill type="solid"/>
              </v:shape>
            </v:group>
            <v:group style="position:absolute;left:3413;top:2005;width:10;height:20" coordorigin="3413,2005" coordsize="10,20">
              <v:shape style="position:absolute;left:3413;top:2005;width:10;height:20" coordorigin="3413,2005" coordsize="10,20" path="m3413,2024l3423,2024,3423,2005,3413,2005,3413,2024xe" filled="true" fillcolor="#000000" stroked="false">
                <v:path arrowok="t"/>
                <v:fill type="solid"/>
              </v:shape>
            </v:group>
            <v:group style="position:absolute;left:3413;top:2024;width:10;height:20" coordorigin="3413,2024" coordsize="10,20">
              <v:shape style="position:absolute;left:3413;top:2024;width:10;height:20" coordorigin="3413,2024" coordsize="10,20" path="m3413,2043l3423,2043,3423,2024,3413,2024,3413,2043xe" filled="true" fillcolor="#000000" stroked="false">
                <v:path arrowok="t"/>
                <v:fill type="solid"/>
              </v:shape>
            </v:group>
            <v:group style="position:absolute;left:3413;top:2043;width:10;height:20" coordorigin="3413,2043" coordsize="10,20">
              <v:shape style="position:absolute;left:3413;top:2043;width:10;height:20" coordorigin="3413,2043" coordsize="10,20" path="m3413,2063l3423,2063,3423,2043,3413,2043,3413,2063xe" filled="true" fillcolor="#000000" stroked="false">
                <v:path arrowok="t"/>
                <v:fill type="solid"/>
              </v:shape>
            </v:group>
            <v:group style="position:absolute;left:3413;top:2063;width:10;height:20" coordorigin="3413,2063" coordsize="10,20">
              <v:shape style="position:absolute;left:3413;top:2063;width:10;height:20" coordorigin="3413,2063" coordsize="10,20" path="m3413,2082l3423,2082,3423,2063,3413,2063,3413,2082xe" filled="true" fillcolor="#000000" stroked="false">
                <v:path arrowok="t"/>
                <v:fill type="solid"/>
              </v:shape>
            </v:group>
            <v:group style="position:absolute;left:3413;top:2082;width:10;height:20" coordorigin="3413,2082" coordsize="10,20">
              <v:shape style="position:absolute;left:3413;top:2082;width:10;height:20" coordorigin="3413,2082" coordsize="10,20" path="m3413,2101l3423,2101,3423,2082,3413,2082,3413,2101xe" filled="true" fillcolor="#000000" stroked="false">
                <v:path arrowok="t"/>
                <v:fill type="solid"/>
              </v:shape>
            </v:group>
            <v:group style="position:absolute;left:3413;top:2101;width:10;height:20" coordorigin="3413,2101" coordsize="10,20">
              <v:shape style="position:absolute;left:3413;top:2101;width:10;height:20" coordorigin="3413,2101" coordsize="10,20" path="m3413,2120l3423,2120,3423,2101,3413,2101,3413,2120xe" filled="true" fillcolor="#000000" stroked="false">
                <v:path arrowok="t"/>
                <v:fill type="solid"/>
              </v:shape>
            </v:group>
            <v:group style="position:absolute;left:3413;top:2120;width:10;height:20" coordorigin="3413,2120" coordsize="10,20">
              <v:shape style="position:absolute;left:3413;top:2120;width:10;height:20" coordorigin="3413,2120" coordsize="10,20" path="m3413,2139l3423,2139,3423,2120,3413,2120,3413,2139xe" filled="true" fillcolor="#000000" stroked="false">
                <v:path arrowok="t"/>
                <v:fill type="solid"/>
              </v:shape>
            </v:group>
            <v:group style="position:absolute;left:3413;top:2139;width:10;height:20" coordorigin="3413,2139" coordsize="10,20">
              <v:shape style="position:absolute;left:3413;top:2139;width:10;height:20" coordorigin="3413,2139" coordsize="10,20" path="m3413,2159l3423,2159,3423,2139,3413,2139,3413,2159xe" filled="true" fillcolor="#000000" stroked="false">
                <v:path arrowok="t"/>
                <v:fill type="solid"/>
              </v:shape>
            </v:group>
            <v:group style="position:absolute;left:3413;top:2159;width:10;height:20" coordorigin="3413,2159" coordsize="10,20">
              <v:shape style="position:absolute;left:3413;top:2159;width:10;height:20" coordorigin="3413,2159" coordsize="10,20" path="m3413,2178l3423,2178,3423,2159,3413,2159,3413,2178xe" filled="true" fillcolor="#000000" stroked="false">
                <v:path arrowok="t"/>
                <v:fill type="solid"/>
              </v:shape>
            </v:group>
            <v:group style="position:absolute;left:3413;top:2178;width:10;height:20" coordorigin="3413,2178" coordsize="10,20">
              <v:shape style="position:absolute;left:3413;top:2178;width:10;height:20" coordorigin="3413,2178" coordsize="10,20" path="m3413,2197l3423,2197,3423,2178,3413,2178,3413,2197xe" filled="true" fillcolor="#000000" stroked="false">
                <v:path arrowok="t"/>
                <v:fill type="solid"/>
              </v:shape>
            </v:group>
            <v:group style="position:absolute;left:3413;top:2197;width:10;height:20" coordorigin="3413,2197" coordsize="10,20">
              <v:shape style="position:absolute;left:3413;top:2197;width:10;height:20" coordorigin="3413,2197" coordsize="10,20" path="m3413,2216l3423,2216,3423,2197,3413,2197,3413,2216xe" filled="true" fillcolor="#000000" stroked="false">
                <v:path arrowok="t"/>
                <v:fill type="solid"/>
              </v:shape>
            </v:group>
            <v:group style="position:absolute;left:3413;top:2216;width:10;height:20" coordorigin="3413,2216" coordsize="10,20">
              <v:shape style="position:absolute;left:3413;top:2216;width:10;height:20" coordorigin="3413,2216" coordsize="10,20" path="m3413,2235l3423,2235,3423,2216,3413,2216,3413,2235xe" filled="true" fillcolor="#000000" stroked="false">
                <v:path arrowok="t"/>
                <v:fill type="solid"/>
              </v:shape>
            </v:group>
            <v:group style="position:absolute;left:3413;top:2235;width:10;height:20" coordorigin="3413,2235" coordsize="10,20">
              <v:shape style="position:absolute;left:3413;top:2235;width:10;height:20" coordorigin="3413,2235" coordsize="10,20" path="m3413,2255l3423,2255,3423,2235,3413,2235,3413,2255xe" filled="true" fillcolor="#000000" stroked="false">
                <v:path arrowok="t"/>
                <v:fill type="solid"/>
              </v:shape>
            </v:group>
            <v:group style="position:absolute;left:3413;top:2255;width:10;height:20" coordorigin="3413,2255" coordsize="10,20">
              <v:shape style="position:absolute;left:3413;top:2255;width:10;height:20" coordorigin="3413,2255" coordsize="10,20" path="m3413,2274l3423,2274,3423,2255,3413,2255,3413,2274xe" filled="true" fillcolor="#000000" stroked="false">
                <v:path arrowok="t"/>
                <v:fill type="solid"/>
              </v:shape>
            </v:group>
            <v:group style="position:absolute;left:3413;top:2274;width:10;height:20" coordorigin="3413,2274" coordsize="10,20">
              <v:shape style="position:absolute;left:3413;top:2274;width:10;height:20" coordorigin="3413,2274" coordsize="10,20" path="m3413,2293l3423,2293,3423,2274,3413,2274,3413,2293xe" filled="true" fillcolor="#000000" stroked="false">
                <v:path arrowok="t"/>
                <v:fill type="solid"/>
              </v:shape>
            </v:group>
            <v:group style="position:absolute;left:3413;top:2293;width:10;height:20" coordorigin="3413,2293" coordsize="10,20">
              <v:shape style="position:absolute;left:3413;top:2293;width:10;height:20" coordorigin="3413,2293" coordsize="10,20" path="m3413,2312l3423,2312,3423,2293,3413,2293,3413,2312xe" filled="true" fillcolor="#000000" stroked="false">
                <v:path arrowok="t"/>
                <v:fill type="solid"/>
              </v:shape>
            </v:group>
            <v:group style="position:absolute;left:3413;top:2312;width:10;height:20" coordorigin="3413,2312" coordsize="10,20">
              <v:shape style="position:absolute;left:3413;top:2312;width:10;height:20" coordorigin="3413,2312" coordsize="10,20" path="m3413,2331l3423,2331,3423,2312,3413,2312,3413,2331xe" filled="true" fillcolor="#000000" stroked="false">
                <v:path arrowok="t"/>
                <v:fill type="solid"/>
              </v:shape>
            </v:group>
            <v:group style="position:absolute;left:3413;top:2331;width:10;height:20" coordorigin="3413,2331" coordsize="10,20">
              <v:shape style="position:absolute;left:3413;top:2331;width:10;height:20" coordorigin="3413,2331" coordsize="10,20" path="m3413,2351l3423,2351,3423,2331,3413,2331,3413,2351xe" filled="true" fillcolor="#000000" stroked="false">
                <v:path arrowok="t"/>
                <v:fill type="solid"/>
              </v:shape>
            </v:group>
            <v:group style="position:absolute;left:3413;top:2351;width:10;height:20" coordorigin="3413,2351" coordsize="10,20">
              <v:shape style="position:absolute;left:3413;top:2351;width:10;height:20" coordorigin="3413,2351" coordsize="10,20" path="m3413,2370l3423,2370,3423,2351,3413,2351,3413,2370xe" filled="true" fillcolor="#000000" stroked="false">
                <v:path arrowok="t"/>
                <v:fill type="solid"/>
              </v:shape>
            </v:group>
            <v:group style="position:absolute;left:3413;top:2370;width:10;height:20" coordorigin="3413,2370" coordsize="10,20">
              <v:shape style="position:absolute;left:3413;top:2370;width:10;height:20" coordorigin="3413,2370" coordsize="10,20" path="m3413,2389l3423,2389,3423,2370,3413,2370,3413,2389xe" filled="true" fillcolor="#000000" stroked="false">
                <v:path arrowok="t"/>
                <v:fill type="solid"/>
              </v:shape>
            </v:group>
            <v:group style="position:absolute;left:3413;top:2389;width:10;height:20" coordorigin="3413,2389" coordsize="10,20">
              <v:shape style="position:absolute;left:3413;top:2389;width:10;height:20" coordorigin="3413,2389" coordsize="10,20" path="m3413,2408l3423,2408,3423,2389,3413,2389,3413,2408xe" filled="true" fillcolor="#000000" stroked="false">
                <v:path arrowok="t"/>
                <v:fill type="solid"/>
              </v:shape>
            </v:group>
            <v:group style="position:absolute;left:3413;top:2408;width:10;height:20" coordorigin="3413,2408" coordsize="10,20">
              <v:shape style="position:absolute;left:3413;top:2408;width:10;height:20" coordorigin="3413,2408" coordsize="10,20" path="m3413,2427l3423,2427,3423,2408,3413,2408,3413,2427xe" filled="true" fillcolor="#000000" stroked="false">
                <v:path arrowok="t"/>
                <v:fill type="solid"/>
              </v:shape>
            </v:group>
            <v:group style="position:absolute;left:3413;top:2427;width:10;height:20" coordorigin="3413,2427" coordsize="10,20">
              <v:shape style="position:absolute;left:3413;top:2427;width:10;height:20" coordorigin="3413,2427" coordsize="10,20" path="m3413,2447l3423,2447,3423,2427,3413,2427,3413,2447xe" filled="true" fillcolor="#000000" stroked="false">
                <v:path arrowok="t"/>
                <v:fill type="solid"/>
              </v:shape>
            </v:group>
            <v:group style="position:absolute;left:3413;top:2447;width:10;height:20" coordorigin="3413,2447" coordsize="10,20">
              <v:shape style="position:absolute;left:3413;top:2447;width:10;height:20" coordorigin="3413,2447" coordsize="10,20" path="m3413,2466l3423,2466,3423,2447,3413,2447,3413,2466xe" filled="true" fillcolor="#000000" stroked="false">
                <v:path arrowok="t"/>
                <v:fill type="solid"/>
              </v:shape>
            </v:group>
            <v:group style="position:absolute;left:3413;top:2466;width:10;height:20" coordorigin="3413,2466" coordsize="10,20">
              <v:shape style="position:absolute;left:3413;top:2466;width:10;height:20" coordorigin="3413,2466" coordsize="10,20" path="m3413,2485l3423,2485,3423,2466,3413,2466,3413,2485xe" filled="true" fillcolor="#000000" stroked="false">
                <v:path arrowok="t"/>
                <v:fill type="solid"/>
              </v:shape>
            </v:group>
            <v:group style="position:absolute;left:3413;top:2485;width:10;height:20" coordorigin="3413,2485" coordsize="10,20">
              <v:shape style="position:absolute;left:3413;top:2485;width:10;height:20" coordorigin="3413,2485" coordsize="10,20" path="m3413,2504l3423,2504,3423,2485,3413,2485,3413,2504xe" filled="true" fillcolor="#000000" stroked="false">
                <v:path arrowok="t"/>
                <v:fill type="solid"/>
              </v:shape>
            </v:group>
            <v:group style="position:absolute;left:3413;top:2504;width:10;height:20" coordorigin="3413,2504" coordsize="10,20">
              <v:shape style="position:absolute;left:3413;top:2504;width:10;height:20" coordorigin="3413,2504" coordsize="10,20" path="m3413,2523l3423,2523,3423,2504,3413,2504,3413,2523xe" filled="true" fillcolor="#000000" stroked="false">
                <v:path arrowok="t"/>
                <v:fill type="solid"/>
              </v:shape>
            </v:group>
            <v:group style="position:absolute;left:3413;top:2523;width:10;height:20" coordorigin="3413,2523" coordsize="10,20">
              <v:shape style="position:absolute;left:3413;top:2523;width:10;height:20" coordorigin="3413,2523" coordsize="10,20" path="m3413,2543l3423,2543,3423,2523,3413,2523,3413,2543xe" filled="true" fillcolor="#000000" stroked="false">
                <v:path arrowok="t"/>
                <v:fill type="solid"/>
              </v:shape>
            </v:group>
            <v:group style="position:absolute;left:3413;top:2543;width:10;height:20" coordorigin="3413,2543" coordsize="10,20">
              <v:shape style="position:absolute;left:3413;top:2543;width:10;height:20" coordorigin="3413,2543" coordsize="10,20" path="m3413,2562l3423,2562,3423,2543,3413,2543,3413,2562xe" filled="true" fillcolor="#000000" stroked="false">
                <v:path arrowok="t"/>
                <v:fill type="solid"/>
              </v:shape>
            </v:group>
            <v:group style="position:absolute;left:3413;top:2562;width:10;height:20" coordorigin="3413,2562" coordsize="10,20">
              <v:shape style="position:absolute;left:3413;top:2562;width:10;height:20" coordorigin="3413,2562" coordsize="10,20" path="m3413,2581l3423,2581,3423,2562,3413,2562,3413,2581xe" filled="true" fillcolor="#000000" stroked="false">
                <v:path arrowok="t"/>
                <v:fill type="solid"/>
              </v:shape>
            </v:group>
            <v:group style="position:absolute;left:3413;top:2581;width:10;height:20" coordorigin="3413,2581" coordsize="10,20">
              <v:shape style="position:absolute;left:3413;top:2581;width:10;height:20" coordorigin="3413,2581" coordsize="10,20" path="m3413,2600l3423,2600,3423,2581,3413,2581,3413,2600xe" filled="true" fillcolor="#000000" stroked="false">
                <v:path arrowok="t"/>
                <v:fill type="solid"/>
              </v:shape>
            </v:group>
            <v:group style="position:absolute;left:3413;top:2600;width:10;height:20" coordorigin="3413,2600" coordsize="10,20">
              <v:shape style="position:absolute;left:3413;top:2600;width:10;height:20" coordorigin="3413,2600" coordsize="10,20" path="m3413,2619l3423,2619,3423,2600,3413,2600,3413,2619xe" filled="true" fillcolor="#000000" stroked="false">
                <v:path arrowok="t"/>
                <v:fill type="solid"/>
              </v:shape>
            </v:group>
            <v:group style="position:absolute;left:3413;top:2619;width:10;height:20" coordorigin="3413,2619" coordsize="10,20">
              <v:shape style="position:absolute;left:3413;top:2619;width:10;height:20" coordorigin="3413,2619" coordsize="10,20" path="m3413,2639l3423,2639,3423,2619,3413,2619,3413,2639xe" filled="true" fillcolor="#000000" stroked="false">
                <v:path arrowok="t"/>
                <v:fill type="solid"/>
              </v:shape>
            </v:group>
            <v:group style="position:absolute;left:3413;top:2639;width:10;height:20" coordorigin="3413,2639" coordsize="10,20">
              <v:shape style="position:absolute;left:3413;top:2639;width:10;height:20" coordorigin="3413,2639" coordsize="10,20" path="m3413,2658l3423,2658,3423,2639,3413,2639,3413,2658xe" filled="true" fillcolor="#000000" stroked="false">
                <v:path arrowok="t"/>
                <v:fill type="solid"/>
              </v:shape>
            </v:group>
            <v:group style="position:absolute;left:3413;top:2658;width:10;height:20" coordorigin="3413,2658" coordsize="10,20">
              <v:shape style="position:absolute;left:3413;top:2658;width:10;height:20" coordorigin="3413,2658" coordsize="10,20" path="m3413,2677l3423,2677,3423,2658,3413,2658,3413,2677xe" filled="true" fillcolor="#000000" stroked="false">
                <v:path arrowok="t"/>
                <v:fill type="solid"/>
              </v:shape>
            </v:group>
            <v:group style="position:absolute;left:3413;top:2677;width:10;height:20" coordorigin="3413,2677" coordsize="10,20">
              <v:shape style="position:absolute;left:3413;top:2677;width:10;height:20" coordorigin="3413,2677" coordsize="10,20" path="m3413,2696l3423,2696,3423,2677,3413,2677,3413,2696xe" filled="true" fillcolor="#000000" stroked="false">
                <v:path arrowok="t"/>
                <v:fill type="solid"/>
              </v:shape>
            </v:group>
            <v:group style="position:absolute;left:3413;top:2696;width:10;height:20" coordorigin="3413,2696" coordsize="10,20">
              <v:shape style="position:absolute;left:3413;top:2696;width:10;height:20" coordorigin="3413,2696" coordsize="10,20" path="m3413,2715l3423,2715,3423,2696,3413,2696,3413,2715xe" filled="true" fillcolor="#000000" stroked="false">
                <v:path arrowok="t"/>
                <v:fill type="solid"/>
              </v:shape>
            </v:group>
            <v:group style="position:absolute;left:3413;top:2715;width:10;height:20" coordorigin="3413,2715" coordsize="10,20">
              <v:shape style="position:absolute;left:3413;top:2715;width:10;height:20" coordorigin="3413,2715" coordsize="10,20" path="m3413,2735l3423,2735,3423,2715,3413,2715,3413,2735xe" filled="true" fillcolor="#000000" stroked="false">
                <v:path arrowok="t"/>
                <v:fill type="solid"/>
              </v:shape>
            </v:group>
            <v:group style="position:absolute;left:3413;top:2735;width:10;height:20" coordorigin="3413,2735" coordsize="10,20">
              <v:shape style="position:absolute;left:3413;top:2735;width:10;height:20" coordorigin="3413,2735" coordsize="10,20" path="m3413,2754l3423,2754,3423,2735,3413,2735,3413,2754xe" filled="true" fillcolor="#000000" stroked="false">
                <v:path arrowok="t"/>
                <v:fill type="solid"/>
              </v:shape>
            </v:group>
            <v:group style="position:absolute;left:3413;top:2754;width:10;height:20" coordorigin="3413,2754" coordsize="10,20">
              <v:shape style="position:absolute;left:3413;top:2754;width:10;height:20" coordorigin="3413,2754" coordsize="10,20" path="m3413,2773l3423,2773,3423,2754,3413,2754,3413,2773xe" filled="true" fillcolor="#000000" stroked="false">
                <v:path arrowok="t"/>
                <v:fill type="solid"/>
              </v:shape>
            </v:group>
            <v:group style="position:absolute;left:3413;top:2773;width:10;height:20" coordorigin="3413,2773" coordsize="10,20">
              <v:shape style="position:absolute;left:3413;top:2773;width:10;height:20" coordorigin="3413,2773" coordsize="10,20" path="m3413,2792l3423,2792,3423,2773,3413,2773,3413,2792xe" filled="true" fillcolor="#000000" stroked="false">
                <v:path arrowok="t"/>
                <v:fill type="solid"/>
              </v:shape>
            </v:group>
            <v:group style="position:absolute;left:3413;top:2792;width:10;height:20" coordorigin="3413,2792" coordsize="10,20">
              <v:shape style="position:absolute;left:3413;top:2792;width:10;height:20" coordorigin="3413,2792" coordsize="10,20" path="m3413,2811l3423,2811,3423,2792,3413,2792,3413,2811xe" filled="true" fillcolor="#000000" stroked="false">
                <v:path arrowok="t"/>
                <v:fill type="solid"/>
              </v:shape>
            </v:group>
            <v:group style="position:absolute;left:3413;top:2811;width:10;height:20" coordorigin="3413,2811" coordsize="10,20">
              <v:shape style="position:absolute;left:3413;top:2811;width:10;height:20" coordorigin="3413,2811" coordsize="10,20" path="m3413,2831l3423,2831,3423,2811,3413,2811,3413,2831xe" filled="true" fillcolor="#000000" stroked="false">
                <v:path arrowok="t"/>
                <v:fill type="solid"/>
              </v:shape>
            </v:group>
            <v:group style="position:absolute;left:3413;top:2831;width:10;height:20" coordorigin="3413,2831" coordsize="10,20">
              <v:shape style="position:absolute;left:3413;top:2831;width:10;height:20" coordorigin="3413,2831" coordsize="10,20" path="m3413,2850l3423,2850,3423,2831,3413,2831,3413,2850xe" filled="true" fillcolor="#000000" stroked="false">
                <v:path arrowok="t"/>
                <v:fill type="solid"/>
              </v:shape>
            </v:group>
            <v:group style="position:absolute;left:3413;top:2850;width:10;height:20" coordorigin="3413,2850" coordsize="10,20">
              <v:shape style="position:absolute;left:3413;top:2850;width:10;height:20" coordorigin="3413,2850" coordsize="10,20" path="m3413,2869l3423,2869,3423,2850,3413,2850,3413,2869xe" filled="true" fillcolor="#000000" stroked="false">
                <v:path arrowok="t"/>
                <v:fill type="solid"/>
              </v:shape>
            </v:group>
            <v:group style="position:absolute;left:3413;top:2869;width:10;height:20" coordorigin="3413,2869" coordsize="10,20">
              <v:shape style="position:absolute;left:3413;top:2869;width:10;height:20" coordorigin="3413,2869" coordsize="10,20" path="m3413,2888l3423,2888,3423,2869,3413,2869,3413,2888xe" filled="true" fillcolor="#000000" stroked="false">
                <v:path arrowok="t"/>
                <v:fill type="solid"/>
              </v:shape>
            </v:group>
            <v:group style="position:absolute;left:3413;top:2888;width:10;height:20" coordorigin="3413,2888" coordsize="10,20">
              <v:shape style="position:absolute;left:3413;top:2888;width:10;height:20" coordorigin="3413,2888" coordsize="10,20" path="m3413,2907l3423,2907,3423,2888,3413,2888,3413,2907xe" filled="true" fillcolor="#000000" stroked="false">
                <v:path arrowok="t"/>
                <v:fill type="solid"/>
              </v:shape>
            </v:group>
            <v:group style="position:absolute;left:3413;top:2907;width:10;height:20" coordorigin="3413,2907" coordsize="10,20">
              <v:shape style="position:absolute;left:3413;top:2907;width:10;height:20" coordorigin="3413,2907" coordsize="10,20" path="m3413,2927l3423,2927,3423,2907,3413,2907,3413,2927xe" filled="true" fillcolor="#000000" stroked="false">
                <v:path arrowok="t"/>
                <v:fill type="solid"/>
              </v:shape>
            </v:group>
            <v:group style="position:absolute;left:3413;top:2927;width:10;height:20" coordorigin="3413,2927" coordsize="10,20">
              <v:shape style="position:absolute;left:3413;top:2927;width:10;height:20" coordorigin="3413,2927" coordsize="10,20" path="m3413,2946l3423,2946,3423,2927,3413,2927,3413,2946xe" filled="true" fillcolor="#000000" stroked="false">
                <v:path arrowok="t"/>
                <v:fill type="solid"/>
              </v:shape>
            </v:group>
            <v:group style="position:absolute;left:3413;top:2946;width:10;height:20" coordorigin="3413,2946" coordsize="10,20">
              <v:shape style="position:absolute;left:3413;top:2946;width:10;height:20" coordorigin="3413,2946" coordsize="10,20" path="m3413,2965l3423,2965,3423,2946,3413,2946,3413,2965xe" filled="true" fillcolor="#000000" stroked="false">
                <v:path arrowok="t"/>
                <v:fill type="solid"/>
              </v:shape>
            </v:group>
            <v:group style="position:absolute;left:3413;top:2965;width:10;height:20" coordorigin="3413,2965" coordsize="10,20">
              <v:shape style="position:absolute;left:3413;top:2965;width:10;height:20" coordorigin="3413,2965" coordsize="10,20" path="m3413,2984l3423,2984,3423,2965,3413,2965,3413,2984xe" filled="true" fillcolor="#000000" stroked="false">
                <v:path arrowok="t"/>
                <v:fill type="solid"/>
              </v:shape>
            </v:group>
            <v:group style="position:absolute;left:3413;top:2984;width:10;height:20" coordorigin="3413,2984" coordsize="10,20">
              <v:shape style="position:absolute;left:3413;top:2984;width:10;height:20" coordorigin="3413,2984" coordsize="10,20" path="m3413,3003l3423,3003,3423,2984,3413,2984,3413,3003xe" filled="true" fillcolor="#000000" stroked="false">
                <v:path arrowok="t"/>
                <v:fill type="solid"/>
              </v:shape>
            </v:group>
            <v:group style="position:absolute;left:3413;top:3003;width:10;height:20" coordorigin="3413,3003" coordsize="10,20">
              <v:shape style="position:absolute;left:3413;top:3003;width:10;height:20" coordorigin="3413,3003" coordsize="10,20" path="m3413,3023l3423,3023,3423,3003,3413,3003,3413,3023xe" filled="true" fillcolor="#000000" stroked="false">
                <v:path arrowok="t"/>
                <v:fill type="solid"/>
              </v:shape>
            </v:group>
            <v:group style="position:absolute;left:4206;top:1620;width:10;height:20" coordorigin="4206,1620" coordsize="10,20">
              <v:shape style="position:absolute;left:4206;top:1620;width:10;height:20" coordorigin="4206,1620" coordsize="10,20" path="m4206,1640l4215,1640,4215,1620,4206,1620,4206,1640xe" filled="true" fillcolor="#000000" stroked="false">
                <v:path arrowok="t"/>
                <v:fill type="solid"/>
              </v:shape>
            </v:group>
            <v:group style="position:absolute;left:4206;top:1640;width:10;height:20" coordorigin="4206,1640" coordsize="10,20">
              <v:shape style="position:absolute;left:4206;top:1640;width:10;height:20" coordorigin="4206,1640" coordsize="10,20" path="m4206,1659l4215,1659,4215,1640,4206,1640,4206,1659xe" filled="true" fillcolor="#000000" stroked="false">
                <v:path arrowok="t"/>
                <v:fill type="solid"/>
              </v:shape>
            </v:group>
            <v:group style="position:absolute;left:4206;top:1659;width:10;height:20" coordorigin="4206,1659" coordsize="10,20">
              <v:shape style="position:absolute;left:4206;top:1659;width:10;height:20" coordorigin="4206,1659" coordsize="10,20" path="m4206,1679l4215,1679,4215,1659,4206,1659,4206,1679xe" filled="true" fillcolor="#000000" stroked="false">
                <v:path arrowok="t"/>
                <v:fill type="solid"/>
              </v:shape>
            </v:group>
            <v:group style="position:absolute;left:4206;top:1679;width:10;height:20" coordorigin="4206,1679" coordsize="10,20">
              <v:shape style="position:absolute;left:4206;top:1679;width:10;height:20" coordorigin="4206,1679" coordsize="10,20" path="m4206,1698l4215,1698,4215,1679,4206,1679,4206,1698xe" filled="true" fillcolor="#000000" stroked="false">
                <v:path arrowok="t"/>
                <v:fill type="solid"/>
              </v:shape>
            </v:group>
            <v:group style="position:absolute;left:4206;top:1698;width:10;height:20" coordorigin="4206,1698" coordsize="10,20">
              <v:shape style="position:absolute;left:4206;top:1698;width:10;height:20" coordorigin="4206,1698" coordsize="10,20" path="m4206,1717l4215,1717,4215,1698,4206,1698,4206,1717xe" filled="true" fillcolor="#000000" stroked="false">
                <v:path arrowok="t"/>
                <v:fill type="solid"/>
              </v:shape>
            </v:group>
            <v:group style="position:absolute;left:4206;top:1717;width:10;height:20" coordorigin="4206,1717" coordsize="10,20">
              <v:shape style="position:absolute;left:4206;top:1717;width:10;height:20" coordorigin="4206,1717" coordsize="10,20" path="m4206,1736l4215,1736,4215,1717,4206,1717,4206,1736xe" filled="true" fillcolor="#000000" stroked="false">
                <v:path arrowok="t"/>
                <v:fill type="solid"/>
              </v:shape>
            </v:group>
            <v:group style="position:absolute;left:4206;top:1736;width:10;height:20" coordorigin="4206,1736" coordsize="10,20">
              <v:shape style="position:absolute;left:4206;top:1736;width:10;height:20" coordorigin="4206,1736" coordsize="10,20" path="m4206,1755l4215,1755,4215,1736,4206,1736,4206,1755xe" filled="true" fillcolor="#000000" stroked="false">
                <v:path arrowok="t"/>
                <v:fill type="solid"/>
              </v:shape>
            </v:group>
            <v:group style="position:absolute;left:4206;top:1755;width:10;height:20" coordorigin="4206,1755" coordsize="10,20">
              <v:shape style="position:absolute;left:4206;top:1755;width:10;height:20" coordorigin="4206,1755" coordsize="10,20" path="m4206,1775l4215,1775,4215,1755,4206,1755,4206,1775xe" filled="true" fillcolor="#000000" stroked="false">
                <v:path arrowok="t"/>
                <v:fill type="solid"/>
              </v:shape>
            </v:group>
            <v:group style="position:absolute;left:4206;top:1775;width:10;height:20" coordorigin="4206,1775" coordsize="10,20">
              <v:shape style="position:absolute;left:4206;top:1775;width:10;height:20" coordorigin="4206,1775" coordsize="10,20" path="m4206,1794l4215,1794,4215,1775,4206,1775,4206,1794xe" filled="true" fillcolor="#000000" stroked="false">
                <v:path arrowok="t"/>
                <v:fill type="solid"/>
              </v:shape>
            </v:group>
            <v:group style="position:absolute;left:4206;top:1794;width:10;height:20" coordorigin="4206,1794" coordsize="10,20">
              <v:shape style="position:absolute;left:4206;top:1794;width:10;height:20" coordorigin="4206,1794" coordsize="10,20" path="m4206,1813l4215,1813,4215,1794,4206,1794,4206,1813xe" filled="true" fillcolor="#000000" stroked="false">
                <v:path arrowok="t"/>
                <v:fill type="solid"/>
              </v:shape>
            </v:group>
            <v:group style="position:absolute;left:4206;top:1813;width:10;height:20" coordorigin="4206,1813" coordsize="10,20">
              <v:shape style="position:absolute;left:4206;top:1813;width:10;height:20" coordorigin="4206,1813" coordsize="10,20" path="m4206,1832l4215,1832,4215,1813,4206,1813,4206,1832xe" filled="true" fillcolor="#000000" stroked="false">
                <v:path arrowok="t"/>
                <v:fill type="solid"/>
              </v:shape>
            </v:group>
            <v:group style="position:absolute;left:4206;top:1832;width:10;height:20" coordorigin="4206,1832" coordsize="10,20">
              <v:shape style="position:absolute;left:4206;top:1832;width:10;height:20" coordorigin="4206,1832" coordsize="10,20" path="m4206,1851l4215,1851,4215,1832,4206,1832,4206,1851xe" filled="true" fillcolor="#000000" stroked="false">
                <v:path arrowok="t"/>
                <v:fill type="solid"/>
              </v:shape>
            </v:group>
            <v:group style="position:absolute;left:4206;top:1851;width:10;height:20" coordorigin="4206,1851" coordsize="10,20">
              <v:shape style="position:absolute;left:4206;top:1851;width:10;height:20" coordorigin="4206,1851" coordsize="10,20" path="m4206,1871l4215,1871,4215,1851,4206,1851,4206,1871xe" filled="true" fillcolor="#000000" stroked="false">
                <v:path arrowok="t"/>
                <v:fill type="solid"/>
              </v:shape>
            </v:group>
            <v:group style="position:absolute;left:4206;top:1871;width:10;height:20" coordorigin="4206,1871" coordsize="10,20">
              <v:shape style="position:absolute;left:4206;top:1871;width:10;height:20" coordorigin="4206,1871" coordsize="10,20" path="m4206,1890l4215,1890,4215,1871,4206,1871,4206,1890xe" filled="true" fillcolor="#000000" stroked="false">
                <v:path arrowok="t"/>
                <v:fill type="solid"/>
              </v:shape>
            </v:group>
            <v:group style="position:absolute;left:4206;top:1890;width:10;height:20" coordorigin="4206,1890" coordsize="10,20">
              <v:shape style="position:absolute;left:4206;top:1890;width:10;height:20" coordorigin="4206,1890" coordsize="10,20" path="m4206,1909l4215,1909,4215,1890,4206,1890,4206,1909xe" filled="true" fillcolor="#000000" stroked="false">
                <v:path arrowok="t"/>
                <v:fill type="solid"/>
              </v:shape>
            </v:group>
            <v:group style="position:absolute;left:4206;top:1909;width:10;height:20" coordorigin="4206,1909" coordsize="10,20">
              <v:shape style="position:absolute;left:4206;top:1909;width:10;height:20" coordorigin="4206,1909" coordsize="10,20" path="m4206,1928l4215,1928,4215,1909,4206,1909,4206,1928xe" filled="true" fillcolor="#000000" stroked="false">
                <v:path arrowok="t"/>
                <v:fill type="solid"/>
              </v:shape>
            </v:group>
            <v:group style="position:absolute;left:4206;top:1928;width:10;height:20" coordorigin="4206,1928" coordsize="10,20">
              <v:shape style="position:absolute;left:4206;top:1928;width:10;height:20" coordorigin="4206,1928" coordsize="10,20" path="m4206,1947l4215,1947,4215,1928,4206,1928,4206,1947xe" filled="true" fillcolor="#000000" stroked="false">
                <v:path arrowok="t"/>
                <v:fill type="solid"/>
              </v:shape>
            </v:group>
            <v:group style="position:absolute;left:4206;top:1947;width:10;height:20" coordorigin="4206,1947" coordsize="10,20">
              <v:shape style="position:absolute;left:4206;top:1947;width:10;height:20" coordorigin="4206,1947" coordsize="10,20" path="m4206,1967l4215,1967,4215,1947,4206,1947,4206,1967xe" filled="true" fillcolor="#000000" stroked="false">
                <v:path arrowok="t"/>
                <v:fill type="solid"/>
              </v:shape>
            </v:group>
            <v:group style="position:absolute;left:4206;top:1967;width:10;height:20" coordorigin="4206,1967" coordsize="10,20">
              <v:shape style="position:absolute;left:4206;top:1967;width:10;height:20" coordorigin="4206,1967" coordsize="10,20" path="m4206,1986l4215,1986,4215,1967,4206,1967,4206,1986xe" filled="true" fillcolor="#000000" stroked="false">
                <v:path arrowok="t"/>
                <v:fill type="solid"/>
              </v:shape>
            </v:group>
            <v:group style="position:absolute;left:4206;top:1986;width:10;height:20" coordorigin="4206,1986" coordsize="10,20">
              <v:shape style="position:absolute;left:4206;top:1986;width:10;height:20" coordorigin="4206,1986" coordsize="10,20" path="m4206,2005l4215,2005,4215,1986,4206,1986,4206,2005xe" filled="true" fillcolor="#000000" stroked="false">
                <v:path arrowok="t"/>
                <v:fill type="solid"/>
              </v:shape>
            </v:group>
            <v:group style="position:absolute;left:4206;top:2005;width:10;height:20" coordorigin="4206,2005" coordsize="10,20">
              <v:shape style="position:absolute;left:4206;top:2005;width:10;height:20" coordorigin="4206,2005" coordsize="10,20" path="m4206,2024l4215,2024,4215,2005,4206,2005,4206,2024xe" filled="true" fillcolor="#000000" stroked="false">
                <v:path arrowok="t"/>
                <v:fill type="solid"/>
              </v:shape>
            </v:group>
            <v:group style="position:absolute;left:4206;top:2024;width:10;height:20" coordorigin="4206,2024" coordsize="10,20">
              <v:shape style="position:absolute;left:4206;top:2024;width:10;height:20" coordorigin="4206,2024" coordsize="10,20" path="m4206,2043l4215,2043,4215,2024,4206,2024,4206,2043xe" filled="true" fillcolor="#000000" stroked="false">
                <v:path arrowok="t"/>
                <v:fill type="solid"/>
              </v:shape>
            </v:group>
            <v:group style="position:absolute;left:4206;top:2043;width:10;height:20" coordorigin="4206,2043" coordsize="10,20">
              <v:shape style="position:absolute;left:4206;top:2043;width:10;height:20" coordorigin="4206,2043" coordsize="10,20" path="m4206,2063l4215,2063,4215,2043,4206,2043,4206,2063xe" filled="true" fillcolor="#000000" stroked="false">
                <v:path arrowok="t"/>
                <v:fill type="solid"/>
              </v:shape>
            </v:group>
            <v:group style="position:absolute;left:4206;top:2063;width:10;height:20" coordorigin="4206,2063" coordsize="10,20">
              <v:shape style="position:absolute;left:4206;top:2063;width:10;height:20" coordorigin="4206,2063" coordsize="10,20" path="m4206,2082l4215,2082,4215,2063,4206,2063,4206,2082xe" filled="true" fillcolor="#000000" stroked="false">
                <v:path arrowok="t"/>
                <v:fill type="solid"/>
              </v:shape>
            </v:group>
            <v:group style="position:absolute;left:4206;top:2082;width:10;height:20" coordorigin="4206,2082" coordsize="10,20">
              <v:shape style="position:absolute;left:4206;top:2082;width:10;height:20" coordorigin="4206,2082" coordsize="10,20" path="m4206,2101l4215,2101,4215,2082,4206,2082,4206,2101xe" filled="true" fillcolor="#000000" stroked="false">
                <v:path arrowok="t"/>
                <v:fill type="solid"/>
              </v:shape>
            </v:group>
            <v:group style="position:absolute;left:4206;top:2101;width:10;height:20" coordorigin="4206,2101" coordsize="10,20">
              <v:shape style="position:absolute;left:4206;top:2101;width:10;height:20" coordorigin="4206,2101" coordsize="10,20" path="m4206,2120l4215,2120,4215,2101,4206,2101,4206,2120xe" filled="true" fillcolor="#000000" stroked="false">
                <v:path arrowok="t"/>
                <v:fill type="solid"/>
              </v:shape>
            </v:group>
            <v:group style="position:absolute;left:4206;top:2120;width:10;height:20" coordorigin="4206,2120" coordsize="10,20">
              <v:shape style="position:absolute;left:4206;top:2120;width:10;height:20" coordorigin="4206,2120" coordsize="10,20" path="m4206,2139l4215,2139,4215,2120,4206,2120,4206,2139xe" filled="true" fillcolor="#000000" stroked="false">
                <v:path arrowok="t"/>
                <v:fill type="solid"/>
              </v:shape>
            </v:group>
            <v:group style="position:absolute;left:4206;top:2139;width:10;height:20" coordorigin="4206,2139" coordsize="10,20">
              <v:shape style="position:absolute;left:4206;top:2139;width:10;height:20" coordorigin="4206,2139" coordsize="10,20" path="m4206,2159l4215,2159,4215,2139,4206,2139,4206,2159xe" filled="true" fillcolor="#000000" stroked="false">
                <v:path arrowok="t"/>
                <v:fill type="solid"/>
              </v:shape>
            </v:group>
            <v:group style="position:absolute;left:4206;top:2159;width:10;height:20" coordorigin="4206,2159" coordsize="10,20">
              <v:shape style="position:absolute;left:4206;top:2159;width:10;height:20" coordorigin="4206,2159" coordsize="10,20" path="m4206,2178l4215,2178,4215,2159,4206,2159,4206,2178xe" filled="true" fillcolor="#000000" stroked="false">
                <v:path arrowok="t"/>
                <v:fill type="solid"/>
              </v:shape>
            </v:group>
            <v:group style="position:absolute;left:4206;top:2178;width:10;height:20" coordorigin="4206,2178" coordsize="10,20">
              <v:shape style="position:absolute;left:4206;top:2178;width:10;height:20" coordorigin="4206,2178" coordsize="10,20" path="m4206,2197l4215,2197,4215,2178,4206,2178,4206,2197xe" filled="true" fillcolor="#000000" stroked="false">
                <v:path arrowok="t"/>
                <v:fill type="solid"/>
              </v:shape>
            </v:group>
            <v:group style="position:absolute;left:4206;top:2197;width:10;height:20" coordorigin="4206,2197" coordsize="10,20">
              <v:shape style="position:absolute;left:4206;top:2197;width:10;height:20" coordorigin="4206,2197" coordsize="10,20" path="m4206,2216l4215,2216,4215,2197,4206,2197,4206,2216xe" filled="true" fillcolor="#000000" stroked="false">
                <v:path arrowok="t"/>
                <v:fill type="solid"/>
              </v:shape>
            </v:group>
            <v:group style="position:absolute;left:4206;top:2216;width:10;height:20" coordorigin="4206,2216" coordsize="10,20">
              <v:shape style="position:absolute;left:4206;top:2216;width:10;height:20" coordorigin="4206,2216" coordsize="10,20" path="m4206,2235l4215,2235,4215,2216,4206,2216,4206,2235xe" filled="true" fillcolor="#000000" stroked="false">
                <v:path arrowok="t"/>
                <v:fill type="solid"/>
              </v:shape>
            </v:group>
            <v:group style="position:absolute;left:4206;top:2235;width:10;height:20" coordorigin="4206,2235" coordsize="10,20">
              <v:shape style="position:absolute;left:4206;top:2235;width:10;height:20" coordorigin="4206,2235" coordsize="10,20" path="m4206,2255l4215,2255,4215,2235,4206,2235,4206,2255xe" filled="true" fillcolor="#000000" stroked="false">
                <v:path arrowok="t"/>
                <v:fill type="solid"/>
              </v:shape>
            </v:group>
            <v:group style="position:absolute;left:4206;top:2255;width:10;height:20" coordorigin="4206,2255" coordsize="10,20">
              <v:shape style="position:absolute;left:4206;top:2255;width:10;height:20" coordorigin="4206,2255" coordsize="10,20" path="m4206,2274l4215,2274,4215,2255,4206,2255,4206,2274xe" filled="true" fillcolor="#000000" stroked="false">
                <v:path arrowok="t"/>
                <v:fill type="solid"/>
              </v:shape>
            </v:group>
            <v:group style="position:absolute;left:4206;top:2274;width:10;height:20" coordorigin="4206,2274" coordsize="10,20">
              <v:shape style="position:absolute;left:4206;top:2274;width:10;height:20" coordorigin="4206,2274" coordsize="10,20" path="m4206,2293l4215,2293,4215,2274,4206,2274,4206,2293xe" filled="true" fillcolor="#000000" stroked="false">
                <v:path arrowok="t"/>
                <v:fill type="solid"/>
              </v:shape>
            </v:group>
            <v:group style="position:absolute;left:4206;top:2293;width:10;height:20" coordorigin="4206,2293" coordsize="10,20">
              <v:shape style="position:absolute;left:4206;top:2293;width:10;height:20" coordorigin="4206,2293" coordsize="10,20" path="m4206,2312l4215,2312,4215,2293,4206,2293,4206,2312xe" filled="true" fillcolor="#000000" stroked="false">
                <v:path arrowok="t"/>
                <v:fill type="solid"/>
              </v:shape>
            </v:group>
            <v:group style="position:absolute;left:4206;top:2312;width:10;height:20" coordorigin="4206,2312" coordsize="10,20">
              <v:shape style="position:absolute;left:4206;top:2312;width:10;height:20" coordorigin="4206,2312" coordsize="10,20" path="m4206,2331l4215,2331,4215,2312,4206,2312,4206,2331xe" filled="true" fillcolor="#000000" stroked="false">
                <v:path arrowok="t"/>
                <v:fill type="solid"/>
              </v:shape>
            </v:group>
            <v:group style="position:absolute;left:4206;top:2331;width:10;height:20" coordorigin="4206,2331" coordsize="10,20">
              <v:shape style="position:absolute;left:4206;top:2331;width:10;height:20" coordorigin="4206,2331" coordsize="10,20" path="m4206,2351l4215,2351,4215,2331,4206,2331,4206,2351xe" filled="true" fillcolor="#000000" stroked="false">
                <v:path arrowok="t"/>
                <v:fill type="solid"/>
              </v:shape>
            </v:group>
            <v:group style="position:absolute;left:4206;top:2351;width:10;height:20" coordorigin="4206,2351" coordsize="10,20">
              <v:shape style="position:absolute;left:4206;top:2351;width:10;height:20" coordorigin="4206,2351" coordsize="10,20" path="m4206,2370l4215,2370,4215,2351,4206,2351,4206,2370xe" filled="true" fillcolor="#000000" stroked="false">
                <v:path arrowok="t"/>
                <v:fill type="solid"/>
              </v:shape>
            </v:group>
            <v:group style="position:absolute;left:4206;top:2370;width:10;height:20" coordorigin="4206,2370" coordsize="10,20">
              <v:shape style="position:absolute;left:4206;top:2370;width:10;height:20" coordorigin="4206,2370" coordsize="10,20" path="m4206,2389l4215,2389,4215,2370,4206,2370,4206,2389xe" filled="true" fillcolor="#000000" stroked="false">
                <v:path arrowok="t"/>
                <v:fill type="solid"/>
              </v:shape>
            </v:group>
            <v:group style="position:absolute;left:4206;top:2389;width:10;height:20" coordorigin="4206,2389" coordsize="10,20">
              <v:shape style="position:absolute;left:4206;top:2389;width:10;height:20" coordorigin="4206,2389" coordsize="10,20" path="m4206,2408l4215,2408,4215,2389,4206,2389,4206,2408xe" filled="true" fillcolor="#000000" stroked="false">
                <v:path arrowok="t"/>
                <v:fill type="solid"/>
              </v:shape>
            </v:group>
            <v:group style="position:absolute;left:4206;top:2408;width:10;height:20" coordorigin="4206,2408" coordsize="10,20">
              <v:shape style="position:absolute;left:4206;top:2408;width:10;height:20" coordorigin="4206,2408" coordsize="10,20" path="m4206,2427l4215,2427,4215,2408,4206,2408,4206,2427xe" filled="true" fillcolor="#000000" stroked="false">
                <v:path arrowok="t"/>
                <v:fill type="solid"/>
              </v:shape>
            </v:group>
            <v:group style="position:absolute;left:4206;top:2427;width:10;height:20" coordorigin="4206,2427" coordsize="10,20">
              <v:shape style="position:absolute;left:4206;top:2427;width:10;height:20" coordorigin="4206,2427" coordsize="10,20" path="m4206,2447l4215,2447,4215,2427,4206,2427,4206,2447xe" filled="true" fillcolor="#000000" stroked="false">
                <v:path arrowok="t"/>
                <v:fill type="solid"/>
              </v:shape>
            </v:group>
            <v:group style="position:absolute;left:4206;top:2447;width:10;height:20" coordorigin="4206,2447" coordsize="10,20">
              <v:shape style="position:absolute;left:4206;top:2447;width:10;height:20" coordorigin="4206,2447" coordsize="10,20" path="m4206,2466l4215,2466,4215,2447,4206,2447,4206,2466xe" filled="true" fillcolor="#000000" stroked="false">
                <v:path arrowok="t"/>
                <v:fill type="solid"/>
              </v:shape>
            </v:group>
            <v:group style="position:absolute;left:4206;top:2466;width:10;height:20" coordorigin="4206,2466" coordsize="10,20">
              <v:shape style="position:absolute;left:4206;top:2466;width:10;height:20" coordorigin="4206,2466" coordsize="10,20" path="m4206,2485l4215,2485,4215,2466,4206,2466,4206,2485xe" filled="true" fillcolor="#000000" stroked="false">
                <v:path arrowok="t"/>
                <v:fill type="solid"/>
              </v:shape>
            </v:group>
            <v:group style="position:absolute;left:4206;top:2485;width:10;height:20" coordorigin="4206,2485" coordsize="10,20">
              <v:shape style="position:absolute;left:4206;top:2485;width:10;height:20" coordorigin="4206,2485" coordsize="10,20" path="m4206,2504l4215,2504,4215,2485,4206,2485,4206,2504xe" filled="true" fillcolor="#000000" stroked="false">
                <v:path arrowok="t"/>
                <v:fill type="solid"/>
              </v:shape>
            </v:group>
            <v:group style="position:absolute;left:4206;top:2504;width:10;height:20" coordorigin="4206,2504" coordsize="10,20">
              <v:shape style="position:absolute;left:4206;top:2504;width:10;height:20" coordorigin="4206,2504" coordsize="10,20" path="m4206,2523l4215,2523,4215,2504,4206,2504,4206,2523xe" filled="true" fillcolor="#000000" stroked="false">
                <v:path arrowok="t"/>
                <v:fill type="solid"/>
              </v:shape>
            </v:group>
            <v:group style="position:absolute;left:4206;top:2523;width:10;height:20" coordorigin="4206,2523" coordsize="10,20">
              <v:shape style="position:absolute;left:4206;top:2523;width:10;height:20" coordorigin="4206,2523" coordsize="10,20" path="m4206,2543l4215,2543,4215,2523,4206,2523,4206,2543xe" filled="true" fillcolor="#000000" stroked="false">
                <v:path arrowok="t"/>
                <v:fill type="solid"/>
              </v:shape>
            </v:group>
            <v:group style="position:absolute;left:4206;top:2543;width:10;height:20" coordorigin="4206,2543" coordsize="10,20">
              <v:shape style="position:absolute;left:4206;top:2543;width:10;height:20" coordorigin="4206,2543" coordsize="10,20" path="m4206,2562l4215,2562,4215,2543,4206,2543,4206,2562xe" filled="true" fillcolor="#000000" stroked="false">
                <v:path arrowok="t"/>
                <v:fill type="solid"/>
              </v:shape>
            </v:group>
            <v:group style="position:absolute;left:4206;top:2562;width:10;height:20" coordorigin="4206,2562" coordsize="10,20">
              <v:shape style="position:absolute;left:4206;top:2562;width:10;height:20" coordorigin="4206,2562" coordsize="10,20" path="m4206,2581l4215,2581,4215,2562,4206,2562,4206,2581xe" filled="true" fillcolor="#000000" stroked="false">
                <v:path arrowok="t"/>
                <v:fill type="solid"/>
              </v:shape>
            </v:group>
            <v:group style="position:absolute;left:4206;top:2581;width:10;height:20" coordorigin="4206,2581" coordsize="10,20">
              <v:shape style="position:absolute;left:4206;top:2581;width:10;height:20" coordorigin="4206,2581" coordsize="10,20" path="m4206,2600l4215,2600,4215,2581,4206,2581,4206,2600xe" filled="true" fillcolor="#000000" stroked="false">
                <v:path arrowok="t"/>
                <v:fill type="solid"/>
              </v:shape>
            </v:group>
            <v:group style="position:absolute;left:4206;top:2600;width:10;height:20" coordorigin="4206,2600" coordsize="10,20">
              <v:shape style="position:absolute;left:4206;top:2600;width:10;height:20" coordorigin="4206,2600" coordsize="10,20" path="m4206,2619l4215,2619,4215,2600,4206,2600,4206,2619xe" filled="true" fillcolor="#000000" stroked="false">
                <v:path arrowok="t"/>
                <v:fill type="solid"/>
              </v:shape>
            </v:group>
            <v:group style="position:absolute;left:4206;top:2619;width:10;height:20" coordorigin="4206,2619" coordsize="10,20">
              <v:shape style="position:absolute;left:4206;top:2619;width:10;height:20" coordorigin="4206,2619" coordsize="10,20" path="m4206,2639l4215,2639,4215,2619,4206,2619,4206,2639xe" filled="true" fillcolor="#000000" stroked="false">
                <v:path arrowok="t"/>
                <v:fill type="solid"/>
              </v:shape>
            </v:group>
            <v:group style="position:absolute;left:4206;top:2639;width:10;height:20" coordorigin="4206,2639" coordsize="10,20">
              <v:shape style="position:absolute;left:4206;top:2639;width:10;height:20" coordorigin="4206,2639" coordsize="10,20" path="m4206,2658l4215,2658,4215,2639,4206,2639,4206,2658xe" filled="true" fillcolor="#000000" stroked="false">
                <v:path arrowok="t"/>
                <v:fill type="solid"/>
              </v:shape>
            </v:group>
            <v:group style="position:absolute;left:4206;top:2658;width:10;height:20" coordorigin="4206,2658" coordsize="10,20">
              <v:shape style="position:absolute;left:4206;top:2658;width:10;height:20" coordorigin="4206,2658" coordsize="10,20" path="m4206,2677l4215,2677,4215,2658,4206,2658,4206,2677xe" filled="true" fillcolor="#000000" stroked="false">
                <v:path arrowok="t"/>
                <v:fill type="solid"/>
              </v:shape>
            </v:group>
            <v:group style="position:absolute;left:4206;top:2677;width:10;height:20" coordorigin="4206,2677" coordsize="10,20">
              <v:shape style="position:absolute;left:4206;top:2677;width:10;height:20" coordorigin="4206,2677" coordsize="10,20" path="m4206,2696l4215,2696,4215,2677,4206,2677,4206,2696xe" filled="true" fillcolor="#000000" stroked="false">
                <v:path arrowok="t"/>
                <v:fill type="solid"/>
              </v:shape>
            </v:group>
            <v:group style="position:absolute;left:4206;top:2696;width:10;height:20" coordorigin="4206,2696" coordsize="10,20">
              <v:shape style="position:absolute;left:4206;top:2696;width:10;height:20" coordorigin="4206,2696" coordsize="10,20" path="m4206,2715l4215,2715,4215,2696,4206,2696,4206,2715xe" filled="true" fillcolor="#000000" stroked="false">
                <v:path arrowok="t"/>
                <v:fill type="solid"/>
              </v:shape>
            </v:group>
            <v:group style="position:absolute;left:4206;top:2715;width:10;height:20" coordorigin="4206,2715" coordsize="10,20">
              <v:shape style="position:absolute;left:4206;top:2715;width:10;height:20" coordorigin="4206,2715" coordsize="10,20" path="m4206,2735l4215,2735,4215,2715,4206,2715,4206,2735xe" filled="true" fillcolor="#000000" stroked="false">
                <v:path arrowok="t"/>
                <v:fill type="solid"/>
              </v:shape>
            </v:group>
            <v:group style="position:absolute;left:4206;top:2735;width:10;height:20" coordorigin="4206,2735" coordsize="10,20">
              <v:shape style="position:absolute;left:4206;top:2735;width:10;height:20" coordorigin="4206,2735" coordsize="10,20" path="m4206,2754l4215,2754,4215,2735,4206,2735,4206,2754xe" filled="true" fillcolor="#000000" stroked="false">
                <v:path arrowok="t"/>
                <v:fill type="solid"/>
              </v:shape>
            </v:group>
            <v:group style="position:absolute;left:4206;top:2754;width:10;height:20" coordorigin="4206,2754" coordsize="10,20">
              <v:shape style="position:absolute;left:4206;top:2754;width:10;height:20" coordorigin="4206,2754" coordsize="10,20" path="m4206,2773l4215,2773,4215,2754,4206,2754,4206,2773xe" filled="true" fillcolor="#000000" stroked="false">
                <v:path arrowok="t"/>
                <v:fill type="solid"/>
              </v:shape>
            </v:group>
            <v:group style="position:absolute;left:4206;top:2773;width:10;height:20" coordorigin="4206,2773" coordsize="10,20">
              <v:shape style="position:absolute;left:4206;top:2773;width:10;height:20" coordorigin="4206,2773" coordsize="10,20" path="m4206,2792l4215,2792,4215,2773,4206,2773,4206,2792xe" filled="true" fillcolor="#000000" stroked="false">
                <v:path arrowok="t"/>
                <v:fill type="solid"/>
              </v:shape>
            </v:group>
            <v:group style="position:absolute;left:4206;top:2792;width:10;height:20" coordorigin="4206,2792" coordsize="10,20">
              <v:shape style="position:absolute;left:4206;top:2792;width:10;height:20" coordorigin="4206,2792" coordsize="10,20" path="m4206,2811l4215,2811,4215,2792,4206,2792,4206,2811xe" filled="true" fillcolor="#000000" stroked="false">
                <v:path arrowok="t"/>
                <v:fill type="solid"/>
              </v:shape>
            </v:group>
            <v:group style="position:absolute;left:4206;top:2811;width:10;height:20" coordorigin="4206,2811" coordsize="10,20">
              <v:shape style="position:absolute;left:4206;top:2811;width:10;height:20" coordorigin="4206,2811" coordsize="10,20" path="m4206,2831l4215,2831,4215,2811,4206,2811,4206,2831xe" filled="true" fillcolor="#000000" stroked="false">
                <v:path arrowok="t"/>
                <v:fill type="solid"/>
              </v:shape>
            </v:group>
            <v:group style="position:absolute;left:4206;top:2831;width:10;height:20" coordorigin="4206,2831" coordsize="10,20">
              <v:shape style="position:absolute;left:4206;top:2831;width:10;height:20" coordorigin="4206,2831" coordsize="10,20" path="m4206,2850l4215,2850,4215,2831,4206,2831,4206,2850xe" filled="true" fillcolor="#000000" stroked="false">
                <v:path arrowok="t"/>
                <v:fill type="solid"/>
              </v:shape>
            </v:group>
            <v:group style="position:absolute;left:4206;top:2850;width:10;height:20" coordorigin="4206,2850" coordsize="10,20">
              <v:shape style="position:absolute;left:4206;top:2850;width:10;height:20" coordorigin="4206,2850" coordsize="10,20" path="m4206,2869l4215,2869,4215,2850,4206,2850,4206,2869xe" filled="true" fillcolor="#000000" stroked="false">
                <v:path arrowok="t"/>
                <v:fill type="solid"/>
              </v:shape>
            </v:group>
            <v:group style="position:absolute;left:4206;top:2869;width:10;height:20" coordorigin="4206,2869" coordsize="10,20">
              <v:shape style="position:absolute;left:4206;top:2869;width:10;height:20" coordorigin="4206,2869" coordsize="10,20" path="m4206,2888l4215,2888,4215,2869,4206,2869,4206,2888xe" filled="true" fillcolor="#000000" stroked="false">
                <v:path arrowok="t"/>
                <v:fill type="solid"/>
              </v:shape>
            </v:group>
            <v:group style="position:absolute;left:4206;top:2888;width:10;height:20" coordorigin="4206,2888" coordsize="10,20">
              <v:shape style="position:absolute;left:4206;top:2888;width:10;height:20" coordorigin="4206,2888" coordsize="10,20" path="m4206,2907l4215,2907,4215,2888,4206,2888,4206,2907xe" filled="true" fillcolor="#000000" stroked="false">
                <v:path arrowok="t"/>
                <v:fill type="solid"/>
              </v:shape>
            </v:group>
            <v:group style="position:absolute;left:4206;top:2907;width:10;height:20" coordorigin="4206,2907" coordsize="10,20">
              <v:shape style="position:absolute;left:4206;top:2907;width:10;height:20" coordorigin="4206,2907" coordsize="10,20" path="m4206,2927l4215,2927,4215,2907,4206,2907,4206,2927xe" filled="true" fillcolor="#000000" stroked="false">
                <v:path arrowok="t"/>
                <v:fill type="solid"/>
              </v:shape>
            </v:group>
            <v:group style="position:absolute;left:4206;top:2927;width:10;height:20" coordorigin="4206,2927" coordsize="10,20">
              <v:shape style="position:absolute;left:4206;top:2927;width:10;height:20" coordorigin="4206,2927" coordsize="10,20" path="m4206,2946l4215,2946,4215,2927,4206,2927,4206,2946xe" filled="true" fillcolor="#000000" stroked="false">
                <v:path arrowok="t"/>
                <v:fill type="solid"/>
              </v:shape>
            </v:group>
            <v:group style="position:absolute;left:4206;top:2946;width:10;height:20" coordorigin="4206,2946" coordsize="10,20">
              <v:shape style="position:absolute;left:4206;top:2946;width:10;height:20" coordorigin="4206,2946" coordsize="10,20" path="m4206,2965l4215,2965,4215,2946,4206,2946,4206,2965xe" filled="true" fillcolor="#000000" stroked="false">
                <v:path arrowok="t"/>
                <v:fill type="solid"/>
              </v:shape>
            </v:group>
            <v:group style="position:absolute;left:4206;top:2965;width:10;height:20" coordorigin="4206,2965" coordsize="10,20">
              <v:shape style="position:absolute;left:4206;top:2965;width:10;height:20" coordorigin="4206,2965" coordsize="10,20" path="m4206,2984l4215,2984,4215,2965,4206,2965,4206,2984xe" filled="true" fillcolor="#000000" stroked="false">
                <v:path arrowok="t"/>
                <v:fill type="solid"/>
              </v:shape>
            </v:group>
            <v:group style="position:absolute;left:4206;top:2984;width:10;height:20" coordorigin="4206,2984" coordsize="10,20">
              <v:shape style="position:absolute;left:4206;top:2984;width:10;height:20" coordorigin="4206,2984" coordsize="10,20" path="m4206,3003l4215,3003,4215,2984,4206,2984,4206,3003xe" filled="true" fillcolor="#000000" stroked="false">
                <v:path arrowok="t"/>
                <v:fill type="solid"/>
              </v:shape>
            </v:group>
            <v:group style="position:absolute;left:4206;top:3003;width:10;height:20" coordorigin="4206,3003" coordsize="10,20">
              <v:shape style="position:absolute;left:4206;top:3003;width:10;height:20" coordorigin="4206,3003" coordsize="10,20" path="m4206,3023l4215,3023,4215,3003,4206,3003,4206,3023xe" filled="true" fillcolor="#000000" stroked="false">
                <v:path arrowok="t"/>
                <v:fill type="solid"/>
              </v:shape>
            </v:group>
            <v:group style="position:absolute;left:5015;top:1620;width:10;height:20" coordorigin="5015,1620" coordsize="10,20">
              <v:shape style="position:absolute;left:5015;top:1620;width:10;height:20" coordorigin="5015,1620" coordsize="10,20" path="m5015,1640l5024,1640,5024,1620,5015,1620,5015,1640xe" filled="true" fillcolor="#000000" stroked="false">
                <v:path arrowok="t"/>
                <v:fill type="solid"/>
              </v:shape>
            </v:group>
            <v:group style="position:absolute;left:5015;top:1640;width:10;height:20" coordorigin="5015,1640" coordsize="10,20">
              <v:shape style="position:absolute;left:5015;top:1640;width:10;height:20" coordorigin="5015,1640" coordsize="10,20" path="m5015,1659l5024,1659,5024,1640,5015,1640,5015,1659xe" filled="true" fillcolor="#000000" stroked="false">
                <v:path arrowok="t"/>
                <v:fill type="solid"/>
              </v:shape>
            </v:group>
            <v:group style="position:absolute;left:5015;top:1659;width:10;height:20" coordorigin="5015,1659" coordsize="10,20">
              <v:shape style="position:absolute;left:5015;top:1659;width:10;height:20" coordorigin="5015,1659" coordsize="10,20" path="m5015,1679l5024,1679,5024,1659,5015,1659,5015,1679xe" filled="true" fillcolor="#000000" stroked="false">
                <v:path arrowok="t"/>
                <v:fill type="solid"/>
              </v:shape>
            </v:group>
            <v:group style="position:absolute;left:5015;top:1679;width:10;height:20" coordorigin="5015,1679" coordsize="10,20">
              <v:shape style="position:absolute;left:5015;top:1679;width:10;height:20" coordorigin="5015,1679" coordsize="10,20" path="m5015,1698l5024,1698,5024,1679,5015,1679,5015,1698xe" filled="true" fillcolor="#000000" stroked="false">
                <v:path arrowok="t"/>
                <v:fill type="solid"/>
              </v:shape>
            </v:group>
            <v:group style="position:absolute;left:5015;top:1698;width:10;height:20" coordorigin="5015,1698" coordsize="10,20">
              <v:shape style="position:absolute;left:5015;top:1698;width:10;height:20" coordorigin="5015,1698" coordsize="10,20" path="m5015,1717l5024,1717,5024,1698,5015,1698,5015,1717xe" filled="true" fillcolor="#000000" stroked="false">
                <v:path arrowok="t"/>
                <v:fill type="solid"/>
              </v:shape>
            </v:group>
            <v:group style="position:absolute;left:5015;top:1717;width:10;height:20" coordorigin="5015,1717" coordsize="10,20">
              <v:shape style="position:absolute;left:5015;top:1717;width:10;height:20" coordorigin="5015,1717" coordsize="10,20" path="m5015,1736l5024,1736,5024,1717,5015,1717,5015,1736xe" filled="true" fillcolor="#000000" stroked="false">
                <v:path arrowok="t"/>
                <v:fill type="solid"/>
              </v:shape>
            </v:group>
            <v:group style="position:absolute;left:5015;top:1736;width:10;height:20" coordorigin="5015,1736" coordsize="10,20">
              <v:shape style="position:absolute;left:5015;top:1736;width:10;height:20" coordorigin="5015,1736" coordsize="10,20" path="m5015,1755l5024,1755,5024,1736,5015,1736,5015,1755xe" filled="true" fillcolor="#000000" stroked="false">
                <v:path arrowok="t"/>
                <v:fill type="solid"/>
              </v:shape>
            </v:group>
            <v:group style="position:absolute;left:5015;top:1755;width:10;height:20" coordorigin="5015,1755" coordsize="10,20">
              <v:shape style="position:absolute;left:5015;top:1755;width:10;height:20" coordorigin="5015,1755" coordsize="10,20" path="m5015,1775l5024,1775,5024,1755,5015,1755,5015,1775xe" filled="true" fillcolor="#000000" stroked="false">
                <v:path arrowok="t"/>
                <v:fill type="solid"/>
              </v:shape>
            </v:group>
            <v:group style="position:absolute;left:5015;top:1775;width:10;height:20" coordorigin="5015,1775" coordsize="10,20">
              <v:shape style="position:absolute;left:5015;top:1775;width:10;height:20" coordorigin="5015,1775" coordsize="10,20" path="m5015,1794l5024,1794,5024,1775,5015,1775,5015,1794xe" filled="true" fillcolor="#000000" stroked="false">
                <v:path arrowok="t"/>
                <v:fill type="solid"/>
              </v:shape>
            </v:group>
            <v:group style="position:absolute;left:5015;top:1794;width:10;height:20" coordorigin="5015,1794" coordsize="10,20">
              <v:shape style="position:absolute;left:5015;top:1794;width:10;height:20" coordorigin="5015,1794" coordsize="10,20" path="m5015,1813l5024,1813,5024,1794,5015,1794,5015,1813xe" filled="true" fillcolor="#000000" stroked="false">
                <v:path arrowok="t"/>
                <v:fill type="solid"/>
              </v:shape>
            </v:group>
            <v:group style="position:absolute;left:5015;top:1813;width:10;height:20" coordorigin="5015,1813" coordsize="10,20">
              <v:shape style="position:absolute;left:5015;top:1813;width:10;height:20" coordorigin="5015,1813" coordsize="10,20" path="m5015,1832l5024,1832,5024,1813,5015,1813,5015,1832xe" filled="true" fillcolor="#000000" stroked="false">
                <v:path arrowok="t"/>
                <v:fill type="solid"/>
              </v:shape>
            </v:group>
            <v:group style="position:absolute;left:5015;top:1832;width:10;height:20" coordorigin="5015,1832" coordsize="10,20">
              <v:shape style="position:absolute;left:5015;top:1832;width:10;height:20" coordorigin="5015,1832" coordsize="10,20" path="m5015,1851l5024,1851,5024,1832,5015,1832,5015,1851xe" filled="true" fillcolor="#000000" stroked="false">
                <v:path arrowok="t"/>
                <v:fill type="solid"/>
              </v:shape>
            </v:group>
            <v:group style="position:absolute;left:5015;top:1851;width:10;height:20" coordorigin="5015,1851" coordsize="10,20">
              <v:shape style="position:absolute;left:5015;top:1851;width:10;height:20" coordorigin="5015,1851" coordsize="10,20" path="m5015,1871l5024,1871,5024,1851,5015,1851,5015,1871xe" filled="true" fillcolor="#000000" stroked="false">
                <v:path arrowok="t"/>
                <v:fill type="solid"/>
              </v:shape>
            </v:group>
            <v:group style="position:absolute;left:5015;top:1871;width:10;height:20" coordorigin="5015,1871" coordsize="10,20">
              <v:shape style="position:absolute;left:5015;top:1871;width:10;height:20" coordorigin="5015,1871" coordsize="10,20" path="m5015,1890l5024,1890,5024,1871,5015,1871,5015,1890xe" filled="true" fillcolor="#000000" stroked="false">
                <v:path arrowok="t"/>
                <v:fill type="solid"/>
              </v:shape>
            </v:group>
            <v:group style="position:absolute;left:5015;top:1890;width:10;height:20" coordorigin="5015,1890" coordsize="10,20">
              <v:shape style="position:absolute;left:5015;top:1890;width:10;height:20" coordorigin="5015,1890" coordsize="10,20" path="m5015,1909l5024,1909,5024,1890,5015,1890,5015,1909xe" filled="true" fillcolor="#000000" stroked="false">
                <v:path arrowok="t"/>
                <v:fill type="solid"/>
              </v:shape>
            </v:group>
            <v:group style="position:absolute;left:5015;top:1909;width:10;height:20" coordorigin="5015,1909" coordsize="10,20">
              <v:shape style="position:absolute;left:5015;top:1909;width:10;height:20" coordorigin="5015,1909" coordsize="10,20" path="m5015,1928l5024,1928,5024,1909,5015,1909,5015,1928xe" filled="true" fillcolor="#000000" stroked="false">
                <v:path arrowok="t"/>
                <v:fill type="solid"/>
              </v:shape>
            </v:group>
            <v:group style="position:absolute;left:5015;top:1928;width:10;height:20" coordorigin="5015,1928" coordsize="10,20">
              <v:shape style="position:absolute;left:5015;top:1928;width:10;height:20" coordorigin="5015,1928" coordsize="10,20" path="m5015,1947l5024,1947,5024,1928,5015,1928,5015,1947xe" filled="true" fillcolor="#000000" stroked="false">
                <v:path arrowok="t"/>
                <v:fill type="solid"/>
              </v:shape>
            </v:group>
            <v:group style="position:absolute;left:5015;top:1947;width:10;height:20" coordorigin="5015,1947" coordsize="10,20">
              <v:shape style="position:absolute;left:5015;top:1947;width:10;height:20" coordorigin="5015,1947" coordsize="10,20" path="m5015,1967l5024,1967,5024,1947,5015,1947,5015,1967xe" filled="true" fillcolor="#000000" stroked="false">
                <v:path arrowok="t"/>
                <v:fill type="solid"/>
              </v:shape>
            </v:group>
            <v:group style="position:absolute;left:5015;top:1967;width:10;height:20" coordorigin="5015,1967" coordsize="10,20">
              <v:shape style="position:absolute;left:5015;top:1967;width:10;height:20" coordorigin="5015,1967" coordsize="10,20" path="m5015,1986l5024,1986,5024,1967,5015,1967,5015,1986xe" filled="true" fillcolor="#000000" stroked="false">
                <v:path arrowok="t"/>
                <v:fill type="solid"/>
              </v:shape>
            </v:group>
            <v:group style="position:absolute;left:5015;top:1986;width:10;height:20" coordorigin="5015,1986" coordsize="10,20">
              <v:shape style="position:absolute;left:5015;top:1986;width:10;height:20" coordorigin="5015,1986" coordsize="10,20" path="m5015,2005l5024,2005,5024,1986,5015,1986,5015,2005xe" filled="true" fillcolor="#000000" stroked="false">
                <v:path arrowok="t"/>
                <v:fill type="solid"/>
              </v:shape>
            </v:group>
            <v:group style="position:absolute;left:5015;top:2005;width:10;height:20" coordorigin="5015,2005" coordsize="10,20">
              <v:shape style="position:absolute;left:5015;top:2005;width:10;height:20" coordorigin="5015,2005" coordsize="10,20" path="m5015,2024l5024,2024,5024,2005,5015,2005,5015,2024xe" filled="true" fillcolor="#000000" stroked="false">
                <v:path arrowok="t"/>
                <v:fill type="solid"/>
              </v:shape>
            </v:group>
            <v:group style="position:absolute;left:5015;top:2024;width:10;height:20" coordorigin="5015,2024" coordsize="10,20">
              <v:shape style="position:absolute;left:5015;top:2024;width:10;height:20" coordorigin="5015,2024" coordsize="10,20" path="m5015,2043l5024,2043,5024,2024,5015,2024,5015,2043xe" filled="true" fillcolor="#000000" stroked="false">
                <v:path arrowok="t"/>
                <v:fill type="solid"/>
              </v:shape>
            </v:group>
            <v:group style="position:absolute;left:5015;top:2043;width:10;height:20" coordorigin="5015,2043" coordsize="10,20">
              <v:shape style="position:absolute;left:5015;top:2043;width:10;height:20" coordorigin="5015,2043" coordsize="10,20" path="m5015,2063l5024,2063,5024,2043,5015,2043,5015,2063xe" filled="true" fillcolor="#000000" stroked="false">
                <v:path arrowok="t"/>
                <v:fill type="solid"/>
              </v:shape>
            </v:group>
            <v:group style="position:absolute;left:5015;top:2063;width:10;height:20" coordorigin="5015,2063" coordsize="10,20">
              <v:shape style="position:absolute;left:5015;top:2063;width:10;height:20" coordorigin="5015,2063" coordsize="10,20" path="m5015,2082l5024,2082,5024,2063,5015,2063,5015,2082xe" filled="true" fillcolor="#000000" stroked="false">
                <v:path arrowok="t"/>
                <v:fill type="solid"/>
              </v:shape>
            </v:group>
            <v:group style="position:absolute;left:5015;top:2082;width:10;height:20" coordorigin="5015,2082" coordsize="10,20">
              <v:shape style="position:absolute;left:5015;top:2082;width:10;height:20" coordorigin="5015,2082" coordsize="10,20" path="m5015,2101l5024,2101,5024,2082,5015,2082,5015,2101xe" filled="true" fillcolor="#000000" stroked="false">
                <v:path arrowok="t"/>
                <v:fill type="solid"/>
              </v:shape>
            </v:group>
            <v:group style="position:absolute;left:5015;top:2101;width:10;height:20" coordorigin="5015,2101" coordsize="10,20">
              <v:shape style="position:absolute;left:5015;top:2101;width:10;height:20" coordorigin="5015,2101" coordsize="10,20" path="m5015,2120l5024,2120,5024,2101,5015,2101,5015,2120xe" filled="true" fillcolor="#000000" stroked="false">
                <v:path arrowok="t"/>
                <v:fill type="solid"/>
              </v:shape>
            </v:group>
            <v:group style="position:absolute;left:5015;top:2120;width:10;height:20" coordorigin="5015,2120" coordsize="10,20">
              <v:shape style="position:absolute;left:5015;top:2120;width:10;height:20" coordorigin="5015,2120" coordsize="10,20" path="m5015,2139l5024,2139,5024,2120,5015,2120,5015,2139xe" filled="true" fillcolor="#000000" stroked="false">
                <v:path arrowok="t"/>
                <v:fill type="solid"/>
              </v:shape>
            </v:group>
            <v:group style="position:absolute;left:5015;top:2139;width:10;height:20" coordorigin="5015,2139" coordsize="10,20">
              <v:shape style="position:absolute;left:5015;top:2139;width:10;height:20" coordorigin="5015,2139" coordsize="10,20" path="m5015,2159l5024,2159,5024,2139,5015,2139,5015,2159xe" filled="true" fillcolor="#000000" stroked="false">
                <v:path arrowok="t"/>
                <v:fill type="solid"/>
              </v:shape>
            </v:group>
            <v:group style="position:absolute;left:5015;top:2159;width:10;height:20" coordorigin="5015,2159" coordsize="10,20">
              <v:shape style="position:absolute;left:5015;top:2159;width:10;height:20" coordorigin="5015,2159" coordsize="10,20" path="m5015,2178l5024,2178,5024,2159,5015,2159,5015,2178xe" filled="true" fillcolor="#000000" stroked="false">
                <v:path arrowok="t"/>
                <v:fill type="solid"/>
              </v:shape>
            </v:group>
            <v:group style="position:absolute;left:5015;top:2178;width:10;height:20" coordorigin="5015,2178" coordsize="10,20">
              <v:shape style="position:absolute;left:5015;top:2178;width:10;height:20" coordorigin="5015,2178" coordsize="10,20" path="m5015,2197l5024,2197,5024,2178,5015,2178,5015,2197xe" filled="true" fillcolor="#000000" stroked="false">
                <v:path arrowok="t"/>
                <v:fill type="solid"/>
              </v:shape>
            </v:group>
            <v:group style="position:absolute;left:5015;top:2197;width:10;height:20" coordorigin="5015,2197" coordsize="10,20">
              <v:shape style="position:absolute;left:5015;top:2197;width:10;height:20" coordorigin="5015,2197" coordsize="10,20" path="m5015,2216l5024,2216,5024,2197,5015,2197,5015,2216xe" filled="true" fillcolor="#000000" stroked="false">
                <v:path arrowok="t"/>
                <v:fill type="solid"/>
              </v:shape>
            </v:group>
            <v:group style="position:absolute;left:5015;top:2216;width:10;height:20" coordorigin="5015,2216" coordsize="10,20">
              <v:shape style="position:absolute;left:5015;top:2216;width:10;height:20" coordorigin="5015,2216" coordsize="10,20" path="m5015,2235l5024,2235,5024,2216,5015,2216,5015,2235xe" filled="true" fillcolor="#000000" stroked="false">
                <v:path arrowok="t"/>
                <v:fill type="solid"/>
              </v:shape>
            </v:group>
            <v:group style="position:absolute;left:5015;top:2235;width:10;height:20" coordorigin="5015,2235" coordsize="10,20">
              <v:shape style="position:absolute;left:5015;top:2235;width:10;height:20" coordorigin="5015,2235" coordsize="10,20" path="m5015,2255l5024,2255,5024,2235,5015,2235,5015,2255xe" filled="true" fillcolor="#000000" stroked="false">
                <v:path arrowok="t"/>
                <v:fill type="solid"/>
              </v:shape>
            </v:group>
            <v:group style="position:absolute;left:5015;top:2255;width:10;height:20" coordorigin="5015,2255" coordsize="10,20">
              <v:shape style="position:absolute;left:5015;top:2255;width:10;height:20" coordorigin="5015,2255" coordsize="10,20" path="m5015,2274l5024,2274,5024,2255,5015,2255,5015,2274xe" filled="true" fillcolor="#000000" stroked="false">
                <v:path arrowok="t"/>
                <v:fill type="solid"/>
              </v:shape>
            </v:group>
            <v:group style="position:absolute;left:5015;top:2274;width:10;height:20" coordorigin="5015,2274" coordsize="10,20">
              <v:shape style="position:absolute;left:5015;top:2274;width:10;height:20" coordorigin="5015,2274" coordsize="10,20" path="m5015,2293l5024,2293,5024,2274,5015,2274,5015,2293xe" filled="true" fillcolor="#000000" stroked="false">
                <v:path arrowok="t"/>
                <v:fill type="solid"/>
              </v:shape>
            </v:group>
            <v:group style="position:absolute;left:5015;top:2293;width:10;height:20" coordorigin="5015,2293" coordsize="10,20">
              <v:shape style="position:absolute;left:5015;top:2293;width:10;height:20" coordorigin="5015,2293" coordsize="10,20" path="m5015,2312l5024,2312,5024,2293,5015,2293,5015,2312xe" filled="true" fillcolor="#000000" stroked="false">
                <v:path arrowok="t"/>
                <v:fill type="solid"/>
              </v:shape>
            </v:group>
            <v:group style="position:absolute;left:5015;top:2312;width:10;height:20" coordorigin="5015,2312" coordsize="10,20">
              <v:shape style="position:absolute;left:5015;top:2312;width:10;height:20" coordorigin="5015,2312" coordsize="10,20" path="m5015,2331l5024,2331,5024,2312,5015,2312,5015,2331xe" filled="true" fillcolor="#000000" stroked="false">
                <v:path arrowok="t"/>
                <v:fill type="solid"/>
              </v:shape>
            </v:group>
            <v:group style="position:absolute;left:5015;top:2331;width:10;height:20" coordorigin="5015,2331" coordsize="10,20">
              <v:shape style="position:absolute;left:5015;top:2331;width:10;height:20" coordorigin="5015,2331" coordsize="10,20" path="m5015,2351l5024,2351,5024,2331,5015,2331,5015,2351xe" filled="true" fillcolor="#000000" stroked="false">
                <v:path arrowok="t"/>
                <v:fill type="solid"/>
              </v:shape>
            </v:group>
            <v:group style="position:absolute;left:5015;top:2351;width:10;height:20" coordorigin="5015,2351" coordsize="10,20">
              <v:shape style="position:absolute;left:5015;top:2351;width:10;height:20" coordorigin="5015,2351" coordsize="10,20" path="m5015,2370l5024,2370,5024,2351,5015,2351,5015,2370xe" filled="true" fillcolor="#000000" stroked="false">
                <v:path arrowok="t"/>
                <v:fill type="solid"/>
              </v:shape>
            </v:group>
            <v:group style="position:absolute;left:5015;top:2370;width:10;height:20" coordorigin="5015,2370" coordsize="10,20">
              <v:shape style="position:absolute;left:5015;top:2370;width:10;height:20" coordorigin="5015,2370" coordsize="10,20" path="m5015,2389l5024,2389,5024,2370,5015,2370,5015,2389xe" filled="true" fillcolor="#000000" stroked="false">
                <v:path arrowok="t"/>
                <v:fill type="solid"/>
              </v:shape>
            </v:group>
            <v:group style="position:absolute;left:5015;top:2389;width:10;height:20" coordorigin="5015,2389" coordsize="10,20">
              <v:shape style="position:absolute;left:5015;top:2389;width:10;height:20" coordorigin="5015,2389" coordsize="10,20" path="m5015,2408l5024,2408,5024,2389,5015,2389,5015,2408xe" filled="true" fillcolor="#000000" stroked="false">
                <v:path arrowok="t"/>
                <v:fill type="solid"/>
              </v:shape>
            </v:group>
            <v:group style="position:absolute;left:5015;top:2408;width:10;height:20" coordorigin="5015,2408" coordsize="10,20">
              <v:shape style="position:absolute;left:5015;top:2408;width:10;height:20" coordorigin="5015,2408" coordsize="10,20" path="m5015,2427l5024,2427,5024,2408,5015,2408,5015,2427xe" filled="true" fillcolor="#000000" stroked="false">
                <v:path arrowok="t"/>
                <v:fill type="solid"/>
              </v:shape>
            </v:group>
            <v:group style="position:absolute;left:5015;top:2427;width:10;height:20" coordorigin="5015,2427" coordsize="10,20">
              <v:shape style="position:absolute;left:5015;top:2427;width:10;height:20" coordorigin="5015,2427" coordsize="10,20" path="m5015,2447l5024,2447,5024,2427,5015,2427,5015,2447xe" filled="true" fillcolor="#000000" stroked="false">
                <v:path arrowok="t"/>
                <v:fill type="solid"/>
              </v:shape>
            </v:group>
            <v:group style="position:absolute;left:5015;top:2447;width:10;height:20" coordorigin="5015,2447" coordsize="10,20">
              <v:shape style="position:absolute;left:5015;top:2447;width:10;height:20" coordorigin="5015,2447" coordsize="10,20" path="m5015,2466l5024,2466,5024,2447,5015,2447,5015,2466xe" filled="true" fillcolor="#000000" stroked="false">
                <v:path arrowok="t"/>
                <v:fill type="solid"/>
              </v:shape>
            </v:group>
            <v:group style="position:absolute;left:5015;top:2466;width:10;height:20" coordorigin="5015,2466" coordsize="10,20">
              <v:shape style="position:absolute;left:5015;top:2466;width:10;height:20" coordorigin="5015,2466" coordsize="10,20" path="m5015,2485l5024,2485,5024,2466,5015,2466,5015,2485xe" filled="true" fillcolor="#000000" stroked="false">
                <v:path arrowok="t"/>
                <v:fill type="solid"/>
              </v:shape>
            </v:group>
            <v:group style="position:absolute;left:5015;top:2485;width:10;height:20" coordorigin="5015,2485" coordsize="10,20">
              <v:shape style="position:absolute;left:5015;top:2485;width:10;height:20" coordorigin="5015,2485" coordsize="10,20" path="m5015,2504l5024,2504,5024,2485,5015,2485,5015,2504xe" filled="true" fillcolor="#000000" stroked="false">
                <v:path arrowok="t"/>
                <v:fill type="solid"/>
              </v:shape>
            </v:group>
            <v:group style="position:absolute;left:5015;top:2504;width:10;height:20" coordorigin="5015,2504" coordsize="10,20">
              <v:shape style="position:absolute;left:5015;top:2504;width:10;height:20" coordorigin="5015,2504" coordsize="10,20" path="m5015,2523l5024,2523,5024,2504,5015,2504,5015,2523xe" filled="true" fillcolor="#000000" stroked="false">
                <v:path arrowok="t"/>
                <v:fill type="solid"/>
              </v:shape>
            </v:group>
            <v:group style="position:absolute;left:5015;top:2523;width:10;height:20" coordorigin="5015,2523" coordsize="10,20">
              <v:shape style="position:absolute;left:5015;top:2523;width:10;height:20" coordorigin="5015,2523" coordsize="10,20" path="m5015,2543l5024,2543,5024,2523,5015,2523,5015,2543xe" filled="true" fillcolor="#000000" stroked="false">
                <v:path arrowok="t"/>
                <v:fill type="solid"/>
              </v:shape>
            </v:group>
            <v:group style="position:absolute;left:5015;top:2543;width:10;height:20" coordorigin="5015,2543" coordsize="10,20">
              <v:shape style="position:absolute;left:5015;top:2543;width:10;height:20" coordorigin="5015,2543" coordsize="10,20" path="m5015,2562l5024,2562,5024,2543,5015,2543,5015,2562xe" filled="true" fillcolor="#000000" stroked="false">
                <v:path arrowok="t"/>
                <v:fill type="solid"/>
              </v:shape>
            </v:group>
            <v:group style="position:absolute;left:5015;top:2562;width:10;height:20" coordorigin="5015,2562" coordsize="10,20">
              <v:shape style="position:absolute;left:5015;top:2562;width:10;height:20" coordorigin="5015,2562" coordsize="10,20" path="m5015,2581l5024,2581,5024,2562,5015,2562,5015,2581xe" filled="true" fillcolor="#000000" stroked="false">
                <v:path arrowok="t"/>
                <v:fill type="solid"/>
              </v:shape>
            </v:group>
            <v:group style="position:absolute;left:5015;top:2581;width:10;height:20" coordorigin="5015,2581" coordsize="10,20">
              <v:shape style="position:absolute;left:5015;top:2581;width:10;height:20" coordorigin="5015,2581" coordsize="10,20" path="m5015,2600l5024,2600,5024,2581,5015,2581,5015,2600xe" filled="true" fillcolor="#000000" stroked="false">
                <v:path arrowok="t"/>
                <v:fill type="solid"/>
              </v:shape>
            </v:group>
            <v:group style="position:absolute;left:5015;top:2600;width:10;height:20" coordorigin="5015,2600" coordsize="10,20">
              <v:shape style="position:absolute;left:5015;top:2600;width:10;height:20" coordorigin="5015,2600" coordsize="10,20" path="m5015,2619l5024,2619,5024,2600,5015,2600,5015,2619xe" filled="true" fillcolor="#000000" stroked="false">
                <v:path arrowok="t"/>
                <v:fill type="solid"/>
              </v:shape>
            </v:group>
            <v:group style="position:absolute;left:5015;top:2619;width:10;height:20" coordorigin="5015,2619" coordsize="10,20">
              <v:shape style="position:absolute;left:5015;top:2619;width:10;height:20" coordorigin="5015,2619" coordsize="10,20" path="m5015,2639l5024,2639,5024,2619,5015,2619,5015,2639xe" filled="true" fillcolor="#000000" stroked="false">
                <v:path arrowok="t"/>
                <v:fill type="solid"/>
              </v:shape>
            </v:group>
            <v:group style="position:absolute;left:5015;top:2639;width:10;height:20" coordorigin="5015,2639" coordsize="10,20">
              <v:shape style="position:absolute;left:5015;top:2639;width:10;height:20" coordorigin="5015,2639" coordsize="10,20" path="m5015,2658l5024,2658,5024,2639,5015,2639,5015,2658xe" filled="true" fillcolor="#000000" stroked="false">
                <v:path arrowok="t"/>
                <v:fill type="solid"/>
              </v:shape>
            </v:group>
            <v:group style="position:absolute;left:5015;top:2658;width:10;height:20" coordorigin="5015,2658" coordsize="10,20">
              <v:shape style="position:absolute;left:5015;top:2658;width:10;height:20" coordorigin="5015,2658" coordsize="10,20" path="m5015,2677l5024,2677,5024,2658,5015,2658,5015,2677xe" filled="true" fillcolor="#000000" stroked="false">
                <v:path arrowok="t"/>
                <v:fill type="solid"/>
              </v:shape>
            </v:group>
            <v:group style="position:absolute;left:5015;top:2677;width:10;height:20" coordorigin="5015,2677" coordsize="10,20">
              <v:shape style="position:absolute;left:5015;top:2677;width:10;height:20" coordorigin="5015,2677" coordsize="10,20" path="m5015,2696l5024,2696,5024,2677,5015,2677,5015,2696xe" filled="true" fillcolor="#000000" stroked="false">
                <v:path arrowok="t"/>
                <v:fill type="solid"/>
              </v:shape>
            </v:group>
            <v:group style="position:absolute;left:5015;top:2696;width:10;height:20" coordorigin="5015,2696" coordsize="10,20">
              <v:shape style="position:absolute;left:5015;top:2696;width:10;height:20" coordorigin="5015,2696" coordsize="10,20" path="m5015,2715l5024,2715,5024,2696,5015,2696,5015,2715xe" filled="true" fillcolor="#000000" stroked="false">
                <v:path arrowok="t"/>
                <v:fill type="solid"/>
              </v:shape>
            </v:group>
            <v:group style="position:absolute;left:5015;top:2715;width:10;height:20" coordorigin="5015,2715" coordsize="10,20">
              <v:shape style="position:absolute;left:5015;top:2715;width:10;height:20" coordorigin="5015,2715" coordsize="10,20" path="m5015,2735l5024,2735,5024,2715,5015,2715,5015,2735xe" filled="true" fillcolor="#000000" stroked="false">
                <v:path arrowok="t"/>
                <v:fill type="solid"/>
              </v:shape>
            </v:group>
            <v:group style="position:absolute;left:5015;top:2735;width:10;height:20" coordorigin="5015,2735" coordsize="10,20">
              <v:shape style="position:absolute;left:5015;top:2735;width:10;height:20" coordorigin="5015,2735" coordsize="10,20" path="m5015,2754l5024,2754,5024,2735,5015,2735,5015,2754xe" filled="true" fillcolor="#000000" stroked="false">
                <v:path arrowok="t"/>
                <v:fill type="solid"/>
              </v:shape>
            </v:group>
            <v:group style="position:absolute;left:5015;top:2754;width:10;height:20" coordorigin="5015,2754" coordsize="10,20">
              <v:shape style="position:absolute;left:5015;top:2754;width:10;height:20" coordorigin="5015,2754" coordsize="10,20" path="m5015,2773l5024,2773,5024,2754,5015,2754,5015,2773xe" filled="true" fillcolor="#000000" stroked="false">
                <v:path arrowok="t"/>
                <v:fill type="solid"/>
              </v:shape>
            </v:group>
            <v:group style="position:absolute;left:5015;top:2773;width:10;height:20" coordorigin="5015,2773" coordsize="10,20">
              <v:shape style="position:absolute;left:5015;top:2773;width:10;height:20" coordorigin="5015,2773" coordsize="10,20" path="m5015,2792l5024,2792,5024,2773,5015,2773,5015,2792xe" filled="true" fillcolor="#000000" stroked="false">
                <v:path arrowok="t"/>
                <v:fill type="solid"/>
              </v:shape>
            </v:group>
            <v:group style="position:absolute;left:5015;top:2792;width:10;height:20" coordorigin="5015,2792" coordsize="10,20">
              <v:shape style="position:absolute;left:5015;top:2792;width:10;height:20" coordorigin="5015,2792" coordsize="10,20" path="m5015,2811l5024,2811,5024,2792,5015,2792,5015,2811xe" filled="true" fillcolor="#000000" stroked="false">
                <v:path arrowok="t"/>
                <v:fill type="solid"/>
              </v:shape>
            </v:group>
            <v:group style="position:absolute;left:5015;top:2811;width:10;height:20" coordorigin="5015,2811" coordsize="10,20">
              <v:shape style="position:absolute;left:5015;top:2811;width:10;height:20" coordorigin="5015,2811" coordsize="10,20" path="m5015,2831l5024,2831,5024,2811,5015,2811,5015,2831xe" filled="true" fillcolor="#000000" stroked="false">
                <v:path arrowok="t"/>
                <v:fill type="solid"/>
              </v:shape>
            </v:group>
            <v:group style="position:absolute;left:5015;top:2831;width:10;height:20" coordorigin="5015,2831" coordsize="10,20">
              <v:shape style="position:absolute;left:5015;top:2831;width:10;height:20" coordorigin="5015,2831" coordsize="10,20" path="m5015,2850l5024,2850,5024,2831,5015,2831,5015,2850xe" filled="true" fillcolor="#000000" stroked="false">
                <v:path arrowok="t"/>
                <v:fill type="solid"/>
              </v:shape>
            </v:group>
            <v:group style="position:absolute;left:5015;top:2850;width:10;height:20" coordorigin="5015,2850" coordsize="10,20">
              <v:shape style="position:absolute;left:5015;top:2850;width:10;height:20" coordorigin="5015,2850" coordsize="10,20" path="m5015,2869l5024,2869,5024,2850,5015,2850,5015,2869xe" filled="true" fillcolor="#000000" stroked="false">
                <v:path arrowok="t"/>
                <v:fill type="solid"/>
              </v:shape>
            </v:group>
            <v:group style="position:absolute;left:5015;top:2869;width:10;height:20" coordorigin="5015,2869" coordsize="10,20">
              <v:shape style="position:absolute;left:5015;top:2869;width:10;height:20" coordorigin="5015,2869" coordsize="10,20" path="m5015,2888l5024,2888,5024,2869,5015,2869,5015,2888xe" filled="true" fillcolor="#000000" stroked="false">
                <v:path arrowok="t"/>
                <v:fill type="solid"/>
              </v:shape>
            </v:group>
            <v:group style="position:absolute;left:5015;top:2888;width:10;height:20" coordorigin="5015,2888" coordsize="10,20">
              <v:shape style="position:absolute;left:5015;top:2888;width:10;height:20" coordorigin="5015,2888" coordsize="10,20" path="m5015,2907l5024,2907,5024,2888,5015,2888,5015,2907xe" filled="true" fillcolor="#000000" stroked="false">
                <v:path arrowok="t"/>
                <v:fill type="solid"/>
              </v:shape>
            </v:group>
            <v:group style="position:absolute;left:5015;top:2907;width:10;height:20" coordorigin="5015,2907" coordsize="10,20">
              <v:shape style="position:absolute;left:5015;top:2907;width:10;height:20" coordorigin="5015,2907" coordsize="10,20" path="m5015,2927l5024,2927,5024,2907,5015,2907,5015,2927xe" filled="true" fillcolor="#000000" stroked="false">
                <v:path arrowok="t"/>
                <v:fill type="solid"/>
              </v:shape>
            </v:group>
            <v:group style="position:absolute;left:5015;top:2927;width:10;height:20" coordorigin="5015,2927" coordsize="10,20">
              <v:shape style="position:absolute;left:5015;top:2927;width:10;height:20" coordorigin="5015,2927" coordsize="10,20" path="m5015,2946l5024,2946,5024,2927,5015,2927,5015,2946xe" filled="true" fillcolor="#000000" stroked="false">
                <v:path arrowok="t"/>
                <v:fill type="solid"/>
              </v:shape>
            </v:group>
            <v:group style="position:absolute;left:5015;top:2946;width:10;height:20" coordorigin="5015,2946" coordsize="10,20">
              <v:shape style="position:absolute;left:5015;top:2946;width:10;height:20" coordorigin="5015,2946" coordsize="10,20" path="m5015,2965l5024,2965,5024,2946,5015,2946,5015,2965xe" filled="true" fillcolor="#000000" stroked="false">
                <v:path arrowok="t"/>
                <v:fill type="solid"/>
              </v:shape>
            </v:group>
            <v:group style="position:absolute;left:5015;top:2965;width:10;height:20" coordorigin="5015,2965" coordsize="10,20">
              <v:shape style="position:absolute;left:5015;top:2965;width:10;height:20" coordorigin="5015,2965" coordsize="10,20" path="m5015,2984l5024,2984,5024,2965,5015,2965,5015,2984xe" filled="true" fillcolor="#000000" stroked="false">
                <v:path arrowok="t"/>
                <v:fill type="solid"/>
              </v:shape>
            </v:group>
            <v:group style="position:absolute;left:5015;top:2984;width:10;height:20" coordorigin="5015,2984" coordsize="10,20">
              <v:shape style="position:absolute;left:5015;top:2984;width:10;height:20" coordorigin="5015,2984" coordsize="10,20" path="m5015,3003l5024,3003,5024,2984,5015,2984,5015,3003xe" filled="true" fillcolor="#000000" stroked="false">
                <v:path arrowok="t"/>
                <v:fill type="solid"/>
              </v:shape>
            </v:group>
            <v:group style="position:absolute;left:5015;top:3003;width:10;height:20" coordorigin="5015,3003" coordsize="10,20">
              <v:shape style="position:absolute;left:5015;top:3003;width:10;height:20" coordorigin="5015,3003" coordsize="10,20" path="m5015,3023l5024,3023,5024,3003,5015,3003,5015,3023xe" filled="true" fillcolor="#000000" stroked="false">
                <v:path arrowok="t"/>
                <v:fill type="solid"/>
              </v:shape>
            </v:group>
            <v:group style="position:absolute;left:5977;top:1620;width:10;height:20" coordorigin="5977,1620" coordsize="10,20">
              <v:shape style="position:absolute;left:5977;top:1620;width:10;height:20" coordorigin="5977,1620" coordsize="10,20" path="m5977,1640l5987,1640,5987,1620,5977,1620,5977,1640xe" filled="true" fillcolor="#000000" stroked="false">
                <v:path arrowok="t"/>
                <v:fill type="solid"/>
              </v:shape>
            </v:group>
            <v:group style="position:absolute;left:5977;top:1640;width:10;height:20" coordorigin="5977,1640" coordsize="10,20">
              <v:shape style="position:absolute;left:5977;top:1640;width:10;height:20" coordorigin="5977,1640" coordsize="10,20" path="m5977,1659l5987,1659,5987,1640,5977,1640,5977,1659xe" filled="true" fillcolor="#000000" stroked="false">
                <v:path arrowok="t"/>
                <v:fill type="solid"/>
              </v:shape>
            </v:group>
            <v:group style="position:absolute;left:5977;top:1659;width:10;height:20" coordorigin="5977,1659" coordsize="10,20">
              <v:shape style="position:absolute;left:5977;top:1659;width:10;height:20" coordorigin="5977,1659" coordsize="10,20" path="m5977,1679l5987,1679,5987,1659,5977,1659,5977,1679xe" filled="true" fillcolor="#000000" stroked="false">
                <v:path arrowok="t"/>
                <v:fill type="solid"/>
              </v:shape>
            </v:group>
            <v:group style="position:absolute;left:5977;top:1679;width:10;height:20" coordorigin="5977,1679" coordsize="10,20">
              <v:shape style="position:absolute;left:5977;top:1679;width:10;height:20" coordorigin="5977,1679" coordsize="10,20" path="m5977,1698l5987,1698,5987,1679,5977,1679,5977,1698xe" filled="true" fillcolor="#000000" stroked="false">
                <v:path arrowok="t"/>
                <v:fill type="solid"/>
              </v:shape>
            </v:group>
            <v:group style="position:absolute;left:5977;top:1698;width:10;height:20" coordorigin="5977,1698" coordsize="10,20">
              <v:shape style="position:absolute;left:5977;top:1698;width:10;height:20" coordorigin="5977,1698" coordsize="10,20" path="m5977,1717l5987,1717,5987,1698,5977,1698,5977,1717xe" filled="true" fillcolor="#000000" stroked="false">
                <v:path arrowok="t"/>
                <v:fill type="solid"/>
              </v:shape>
            </v:group>
            <v:group style="position:absolute;left:5977;top:1717;width:10;height:20" coordorigin="5977,1717" coordsize="10,20">
              <v:shape style="position:absolute;left:5977;top:1717;width:10;height:20" coordorigin="5977,1717" coordsize="10,20" path="m5977,1736l5987,1736,5987,1717,5977,1717,5977,1736xe" filled="true" fillcolor="#000000" stroked="false">
                <v:path arrowok="t"/>
                <v:fill type="solid"/>
              </v:shape>
            </v:group>
            <v:group style="position:absolute;left:5977;top:1736;width:10;height:20" coordorigin="5977,1736" coordsize="10,20">
              <v:shape style="position:absolute;left:5977;top:1736;width:10;height:20" coordorigin="5977,1736" coordsize="10,20" path="m5977,1755l5987,1755,5987,1736,5977,1736,5977,1755xe" filled="true" fillcolor="#000000" stroked="false">
                <v:path arrowok="t"/>
                <v:fill type="solid"/>
              </v:shape>
            </v:group>
            <v:group style="position:absolute;left:5977;top:1755;width:10;height:20" coordorigin="5977,1755" coordsize="10,20">
              <v:shape style="position:absolute;left:5977;top:1755;width:10;height:20" coordorigin="5977,1755" coordsize="10,20" path="m5977,1775l5987,1775,5987,1755,5977,1755,5977,1775xe" filled="true" fillcolor="#000000" stroked="false">
                <v:path arrowok="t"/>
                <v:fill type="solid"/>
              </v:shape>
            </v:group>
            <v:group style="position:absolute;left:5977;top:1775;width:10;height:20" coordorigin="5977,1775" coordsize="10,20">
              <v:shape style="position:absolute;left:5977;top:1775;width:10;height:20" coordorigin="5977,1775" coordsize="10,20" path="m5977,1794l5987,1794,5987,1775,5977,1775,5977,1794xe" filled="true" fillcolor="#000000" stroked="false">
                <v:path arrowok="t"/>
                <v:fill type="solid"/>
              </v:shape>
            </v:group>
            <v:group style="position:absolute;left:5977;top:1794;width:10;height:20" coordorigin="5977,1794" coordsize="10,20">
              <v:shape style="position:absolute;left:5977;top:1794;width:10;height:20" coordorigin="5977,1794" coordsize="10,20" path="m5977,1813l5987,1813,5987,1794,5977,1794,5977,1813xe" filled="true" fillcolor="#000000" stroked="false">
                <v:path arrowok="t"/>
                <v:fill type="solid"/>
              </v:shape>
            </v:group>
            <v:group style="position:absolute;left:5977;top:1813;width:10;height:20" coordorigin="5977,1813" coordsize="10,20">
              <v:shape style="position:absolute;left:5977;top:1813;width:10;height:20" coordorigin="5977,1813" coordsize="10,20" path="m5977,1832l5987,1832,5987,1813,5977,1813,5977,1832xe" filled="true" fillcolor="#000000" stroked="false">
                <v:path arrowok="t"/>
                <v:fill type="solid"/>
              </v:shape>
            </v:group>
            <v:group style="position:absolute;left:5977;top:1832;width:10;height:20" coordorigin="5977,1832" coordsize="10,20">
              <v:shape style="position:absolute;left:5977;top:1832;width:10;height:20" coordorigin="5977,1832" coordsize="10,20" path="m5977,1851l5987,1851,5987,1832,5977,1832,5977,1851xe" filled="true" fillcolor="#000000" stroked="false">
                <v:path arrowok="t"/>
                <v:fill type="solid"/>
              </v:shape>
            </v:group>
            <v:group style="position:absolute;left:5977;top:1851;width:10;height:20" coordorigin="5977,1851" coordsize="10,20">
              <v:shape style="position:absolute;left:5977;top:1851;width:10;height:20" coordorigin="5977,1851" coordsize="10,20" path="m5977,1871l5987,1871,5987,1851,5977,1851,5977,1871xe" filled="true" fillcolor="#000000" stroked="false">
                <v:path arrowok="t"/>
                <v:fill type="solid"/>
              </v:shape>
            </v:group>
            <v:group style="position:absolute;left:5977;top:1871;width:10;height:20" coordorigin="5977,1871" coordsize="10,20">
              <v:shape style="position:absolute;left:5977;top:1871;width:10;height:20" coordorigin="5977,1871" coordsize="10,20" path="m5977,1890l5987,1890,5987,1871,5977,1871,5977,1890xe" filled="true" fillcolor="#000000" stroked="false">
                <v:path arrowok="t"/>
                <v:fill type="solid"/>
              </v:shape>
            </v:group>
            <v:group style="position:absolute;left:5977;top:1890;width:10;height:20" coordorigin="5977,1890" coordsize="10,20">
              <v:shape style="position:absolute;left:5977;top:1890;width:10;height:20" coordorigin="5977,1890" coordsize="10,20" path="m5977,1909l5987,1909,5987,1890,5977,1890,5977,1909xe" filled="true" fillcolor="#000000" stroked="false">
                <v:path arrowok="t"/>
                <v:fill type="solid"/>
              </v:shape>
            </v:group>
            <v:group style="position:absolute;left:5977;top:1909;width:10;height:20" coordorigin="5977,1909" coordsize="10,20">
              <v:shape style="position:absolute;left:5977;top:1909;width:10;height:20" coordorigin="5977,1909" coordsize="10,20" path="m5977,1928l5987,1928,5987,1909,5977,1909,5977,1928xe" filled="true" fillcolor="#000000" stroked="false">
                <v:path arrowok="t"/>
                <v:fill type="solid"/>
              </v:shape>
            </v:group>
            <v:group style="position:absolute;left:5977;top:1928;width:10;height:20" coordorigin="5977,1928" coordsize="10,20">
              <v:shape style="position:absolute;left:5977;top:1928;width:10;height:20" coordorigin="5977,1928" coordsize="10,20" path="m5977,1947l5987,1947,5987,1928,5977,1928,5977,1947xe" filled="true" fillcolor="#000000" stroked="false">
                <v:path arrowok="t"/>
                <v:fill type="solid"/>
              </v:shape>
            </v:group>
            <v:group style="position:absolute;left:5977;top:1947;width:10;height:20" coordorigin="5977,1947" coordsize="10,20">
              <v:shape style="position:absolute;left:5977;top:1947;width:10;height:20" coordorigin="5977,1947" coordsize="10,20" path="m5977,1967l5987,1967,5987,1947,5977,1947,5977,1967xe" filled="true" fillcolor="#000000" stroked="false">
                <v:path arrowok="t"/>
                <v:fill type="solid"/>
              </v:shape>
            </v:group>
            <v:group style="position:absolute;left:5977;top:1967;width:10;height:20" coordorigin="5977,1967" coordsize="10,20">
              <v:shape style="position:absolute;left:5977;top:1967;width:10;height:20" coordorigin="5977,1967" coordsize="10,20" path="m5977,1986l5987,1986,5987,1967,5977,1967,5977,1986xe" filled="true" fillcolor="#000000" stroked="false">
                <v:path arrowok="t"/>
                <v:fill type="solid"/>
              </v:shape>
            </v:group>
            <v:group style="position:absolute;left:5977;top:1986;width:10;height:20" coordorigin="5977,1986" coordsize="10,20">
              <v:shape style="position:absolute;left:5977;top:1986;width:10;height:20" coordorigin="5977,1986" coordsize="10,20" path="m5977,2005l5987,2005,5987,1986,5977,1986,5977,2005xe" filled="true" fillcolor="#000000" stroked="false">
                <v:path arrowok="t"/>
                <v:fill type="solid"/>
              </v:shape>
            </v:group>
            <v:group style="position:absolute;left:5977;top:2005;width:10;height:20" coordorigin="5977,2005" coordsize="10,20">
              <v:shape style="position:absolute;left:5977;top:2005;width:10;height:20" coordorigin="5977,2005" coordsize="10,20" path="m5977,2024l5987,2024,5987,2005,5977,2005,5977,2024xe" filled="true" fillcolor="#000000" stroked="false">
                <v:path arrowok="t"/>
                <v:fill type="solid"/>
              </v:shape>
            </v:group>
            <v:group style="position:absolute;left:5977;top:2024;width:10;height:20" coordorigin="5977,2024" coordsize="10,20">
              <v:shape style="position:absolute;left:5977;top:2024;width:10;height:20" coordorigin="5977,2024" coordsize="10,20" path="m5977,2043l5987,2043,5987,2024,5977,2024,5977,2043xe" filled="true" fillcolor="#000000" stroked="false">
                <v:path arrowok="t"/>
                <v:fill type="solid"/>
              </v:shape>
            </v:group>
            <v:group style="position:absolute;left:5977;top:2043;width:10;height:20" coordorigin="5977,2043" coordsize="10,20">
              <v:shape style="position:absolute;left:5977;top:2043;width:10;height:20" coordorigin="5977,2043" coordsize="10,20" path="m5977,2063l5987,2063,5987,2043,5977,2043,5977,2063xe" filled="true" fillcolor="#000000" stroked="false">
                <v:path arrowok="t"/>
                <v:fill type="solid"/>
              </v:shape>
            </v:group>
            <v:group style="position:absolute;left:5977;top:2063;width:10;height:20" coordorigin="5977,2063" coordsize="10,20">
              <v:shape style="position:absolute;left:5977;top:2063;width:10;height:20" coordorigin="5977,2063" coordsize="10,20" path="m5977,2082l5987,2082,5987,2063,5977,2063,5977,2082xe" filled="true" fillcolor="#000000" stroked="false">
                <v:path arrowok="t"/>
                <v:fill type="solid"/>
              </v:shape>
            </v:group>
            <v:group style="position:absolute;left:5977;top:2082;width:10;height:20" coordorigin="5977,2082" coordsize="10,20">
              <v:shape style="position:absolute;left:5977;top:2082;width:10;height:20" coordorigin="5977,2082" coordsize="10,20" path="m5977,2101l5987,2101,5987,2082,5977,2082,5977,2101xe" filled="true" fillcolor="#000000" stroked="false">
                <v:path arrowok="t"/>
                <v:fill type="solid"/>
              </v:shape>
            </v:group>
            <v:group style="position:absolute;left:5977;top:2101;width:10;height:20" coordorigin="5977,2101" coordsize="10,20">
              <v:shape style="position:absolute;left:5977;top:2101;width:10;height:20" coordorigin="5977,2101" coordsize="10,20" path="m5977,2120l5987,2120,5987,2101,5977,2101,5977,2120xe" filled="true" fillcolor="#000000" stroked="false">
                <v:path arrowok="t"/>
                <v:fill type="solid"/>
              </v:shape>
            </v:group>
            <v:group style="position:absolute;left:5977;top:2120;width:10;height:20" coordorigin="5977,2120" coordsize="10,20">
              <v:shape style="position:absolute;left:5977;top:2120;width:10;height:20" coordorigin="5977,2120" coordsize="10,20" path="m5977,2139l5987,2139,5987,2120,5977,2120,5977,2139xe" filled="true" fillcolor="#000000" stroked="false">
                <v:path arrowok="t"/>
                <v:fill type="solid"/>
              </v:shape>
            </v:group>
            <v:group style="position:absolute;left:5977;top:2139;width:10;height:20" coordorigin="5977,2139" coordsize="10,20">
              <v:shape style="position:absolute;left:5977;top:2139;width:10;height:20" coordorigin="5977,2139" coordsize="10,20" path="m5977,2159l5987,2159,5987,2139,5977,2139,5977,2159xe" filled="true" fillcolor="#000000" stroked="false">
                <v:path arrowok="t"/>
                <v:fill type="solid"/>
              </v:shape>
            </v:group>
            <v:group style="position:absolute;left:5977;top:2159;width:10;height:20" coordorigin="5977,2159" coordsize="10,20">
              <v:shape style="position:absolute;left:5977;top:2159;width:10;height:20" coordorigin="5977,2159" coordsize="10,20" path="m5977,2178l5987,2178,5987,2159,5977,2159,5977,2178xe" filled="true" fillcolor="#000000" stroked="false">
                <v:path arrowok="t"/>
                <v:fill type="solid"/>
              </v:shape>
            </v:group>
            <v:group style="position:absolute;left:5977;top:2178;width:10;height:20" coordorigin="5977,2178" coordsize="10,20">
              <v:shape style="position:absolute;left:5977;top:2178;width:10;height:20" coordorigin="5977,2178" coordsize="10,20" path="m5977,2197l5987,2197,5987,2178,5977,2178,5977,2197xe" filled="true" fillcolor="#000000" stroked="false">
                <v:path arrowok="t"/>
                <v:fill type="solid"/>
              </v:shape>
            </v:group>
            <v:group style="position:absolute;left:5977;top:2197;width:10;height:20" coordorigin="5977,2197" coordsize="10,20">
              <v:shape style="position:absolute;left:5977;top:2197;width:10;height:20" coordorigin="5977,2197" coordsize="10,20" path="m5977,2216l5987,2216,5987,2197,5977,2197,5977,2216xe" filled="true" fillcolor="#000000" stroked="false">
                <v:path arrowok="t"/>
                <v:fill type="solid"/>
              </v:shape>
            </v:group>
            <v:group style="position:absolute;left:5977;top:2216;width:10;height:20" coordorigin="5977,2216" coordsize="10,20">
              <v:shape style="position:absolute;left:5977;top:2216;width:10;height:20" coordorigin="5977,2216" coordsize="10,20" path="m5977,2235l5987,2235,5987,2216,5977,2216,5977,2235xe" filled="true" fillcolor="#000000" stroked="false">
                <v:path arrowok="t"/>
                <v:fill type="solid"/>
              </v:shape>
            </v:group>
            <v:group style="position:absolute;left:5977;top:2235;width:10;height:20" coordorigin="5977,2235" coordsize="10,20">
              <v:shape style="position:absolute;left:5977;top:2235;width:10;height:20" coordorigin="5977,2235" coordsize="10,20" path="m5977,2255l5987,2255,5987,2235,5977,2235,5977,2255xe" filled="true" fillcolor="#000000" stroked="false">
                <v:path arrowok="t"/>
                <v:fill type="solid"/>
              </v:shape>
            </v:group>
            <v:group style="position:absolute;left:5977;top:2255;width:10;height:20" coordorigin="5977,2255" coordsize="10,20">
              <v:shape style="position:absolute;left:5977;top:2255;width:10;height:20" coordorigin="5977,2255" coordsize="10,20" path="m5977,2274l5987,2274,5987,2255,5977,2255,5977,2274xe" filled="true" fillcolor="#000000" stroked="false">
                <v:path arrowok="t"/>
                <v:fill type="solid"/>
              </v:shape>
            </v:group>
            <v:group style="position:absolute;left:5977;top:2274;width:10;height:20" coordorigin="5977,2274" coordsize="10,20">
              <v:shape style="position:absolute;left:5977;top:2274;width:10;height:20" coordorigin="5977,2274" coordsize="10,20" path="m5977,2293l5987,2293,5987,2274,5977,2274,5977,2293xe" filled="true" fillcolor="#000000" stroked="false">
                <v:path arrowok="t"/>
                <v:fill type="solid"/>
              </v:shape>
            </v:group>
            <v:group style="position:absolute;left:5977;top:2293;width:10;height:20" coordorigin="5977,2293" coordsize="10,20">
              <v:shape style="position:absolute;left:5977;top:2293;width:10;height:20" coordorigin="5977,2293" coordsize="10,20" path="m5977,2312l5987,2312,5987,2293,5977,2293,5977,2312xe" filled="true" fillcolor="#000000" stroked="false">
                <v:path arrowok="t"/>
                <v:fill type="solid"/>
              </v:shape>
            </v:group>
            <v:group style="position:absolute;left:5977;top:2312;width:10;height:20" coordorigin="5977,2312" coordsize="10,20">
              <v:shape style="position:absolute;left:5977;top:2312;width:10;height:20" coordorigin="5977,2312" coordsize="10,20" path="m5977,2331l5987,2331,5987,2312,5977,2312,5977,2331xe" filled="true" fillcolor="#000000" stroked="false">
                <v:path arrowok="t"/>
                <v:fill type="solid"/>
              </v:shape>
            </v:group>
            <v:group style="position:absolute;left:5977;top:2331;width:10;height:20" coordorigin="5977,2331" coordsize="10,20">
              <v:shape style="position:absolute;left:5977;top:2331;width:10;height:20" coordorigin="5977,2331" coordsize="10,20" path="m5977,2351l5987,2351,5987,2331,5977,2331,5977,2351xe" filled="true" fillcolor="#000000" stroked="false">
                <v:path arrowok="t"/>
                <v:fill type="solid"/>
              </v:shape>
            </v:group>
            <v:group style="position:absolute;left:5977;top:2351;width:10;height:20" coordorigin="5977,2351" coordsize="10,20">
              <v:shape style="position:absolute;left:5977;top:2351;width:10;height:20" coordorigin="5977,2351" coordsize="10,20" path="m5977,2370l5987,2370,5987,2351,5977,2351,5977,2370xe" filled="true" fillcolor="#000000" stroked="false">
                <v:path arrowok="t"/>
                <v:fill type="solid"/>
              </v:shape>
            </v:group>
            <v:group style="position:absolute;left:5977;top:2370;width:10;height:20" coordorigin="5977,2370" coordsize="10,20">
              <v:shape style="position:absolute;left:5977;top:2370;width:10;height:20" coordorigin="5977,2370" coordsize="10,20" path="m5977,2389l5987,2389,5987,2370,5977,2370,5977,2389xe" filled="true" fillcolor="#000000" stroked="false">
                <v:path arrowok="t"/>
                <v:fill type="solid"/>
              </v:shape>
            </v:group>
            <v:group style="position:absolute;left:5977;top:2389;width:10;height:20" coordorigin="5977,2389" coordsize="10,20">
              <v:shape style="position:absolute;left:5977;top:2389;width:10;height:20" coordorigin="5977,2389" coordsize="10,20" path="m5977,2408l5987,2408,5987,2389,5977,2389,5977,2408xe" filled="true" fillcolor="#000000" stroked="false">
                <v:path arrowok="t"/>
                <v:fill type="solid"/>
              </v:shape>
            </v:group>
            <v:group style="position:absolute;left:5977;top:2408;width:10;height:20" coordorigin="5977,2408" coordsize="10,20">
              <v:shape style="position:absolute;left:5977;top:2408;width:10;height:20" coordorigin="5977,2408" coordsize="10,20" path="m5977,2427l5987,2427,5987,2408,5977,2408,5977,2427xe" filled="true" fillcolor="#000000" stroked="false">
                <v:path arrowok="t"/>
                <v:fill type="solid"/>
              </v:shape>
            </v:group>
            <v:group style="position:absolute;left:5977;top:2427;width:10;height:20" coordorigin="5977,2427" coordsize="10,20">
              <v:shape style="position:absolute;left:5977;top:2427;width:10;height:20" coordorigin="5977,2427" coordsize="10,20" path="m5977,2447l5987,2447,5987,2427,5977,2427,5977,2447xe" filled="true" fillcolor="#000000" stroked="false">
                <v:path arrowok="t"/>
                <v:fill type="solid"/>
              </v:shape>
            </v:group>
            <v:group style="position:absolute;left:5977;top:2447;width:10;height:20" coordorigin="5977,2447" coordsize="10,20">
              <v:shape style="position:absolute;left:5977;top:2447;width:10;height:20" coordorigin="5977,2447" coordsize="10,20" path="m5977,2466l5987,2466,5987,2447,5977,2447,5977,2466xe" filled="true" fillcolor="#000000" stroked="false">
                <v:path arrowok="t"/>
                <v:fill type="solid"/>
              </v:shape>
            </v:group>
            <v:group style="position:absolute;left:5977;top:2466;width:10;height:20" coordorigin="5977,2466" coordsize="10,20">
              <v:shape style="position:absolute;left:5977;top:2466;width:10;height:20" coordorigin="5977,2466" coordsize="10,20" path="m5977,2485l5987,2485,5987,2466,5977,2466,5977,2485xe" filled="true" fillcolor="#000000" stroked="false">
                <v:path arrowok="t"/>
                <v:fill type="solid"/>
              </v:shape>
            </v:group>
            <v:group style="position:absolute;left:5977;top:2485;width:10;height:20" coordorigin="5977,2485" coordsize="10,20">
              <v:shape style="position:absolute;left:5977;top:2485;width:10;height:20" coordorigin="5977,2485" coordsize="10,20" path="m5977,2504l5987,2504,5987,2485,5977,2485,5977,2504xe" filled="true" fillcolor="#000000" stroked="false">
                <v:path arrowok="t"/>
                <v:fill type="solid"/>
              </v:shape>
            </v:group>
            <v:group style="position:absolute;left:5977;top:2504;width:10;height:20" coordorigin="5977,2504" coordsize="10,20">
              <v:shape style="position:absolute;left:5977;top:2504;width:10;height:20" coordorigin="5977,2504" coordsize="10,20" path="m5977,2523l5987,2523,5987,2504,5977,2504,5977,2523xe" filled="true" fillcolor="#000000" stroked="false">
                <v:path arrowok="t"/>
                <v:fill type="solid"/>
              </v:shape>
            </v:group>
            <v:group style="position:absolute;left:5977;top:2523;width:10;height:20" coordorigin="5977,2523" coordsize="10,20">
              <v:shape style="position:absolute;left:5977;top:2523;width:10;height:20" coordorigin="5977,2523" coordsize="10,20" path="m5977,2543l5987,2543,5987,2523,5977,2523,5977,2543xe" filled="true" fillcolor="#000000" stroked="false">
                <v:path arrowok="t"/>
                <v:fill type="solid"/>
              </v:shape>
            </v:group>
            <v:group style="position:absolute;left:5977;top:2543;width:10;height:20" coordorigin="5977,2543" coordsize="10,20">
              <v:shape style="position:absolute;left:5977;top:2543;width:10;height:20" coordorigin="5977,2543" coordsize="10,20" path="m5977,2562l5987,2562,5987,2543,5977,2543,5977,2562xe" filled="true" fillcolor="#000000" stroked="false">
                <v:path arrowok="t"/>
                <v:fill type="solid"/>
              </v:shape>
            </v:group>
            <v:group style="position:absolute;left:5977;top:2562;width:10;height:20" coordorigin="5977,2562" coordsize="10,20">
              <v:shape style="position:absolute;left:5977;top:2562;width:10;height:20" coordorigin="5977,2562" coordsize="10,20" path="m5977,2581l5987,2581,5987,2562,5977,2562,5977,2581xe" filled="true" fillcolor="#000000" stroked="false">
                <v:path arrowok="t"/>
                <v:fill type="solid"/>
              </v:shape>
            </v:group>
            <v:group style="position:absolute;left:5977;top:2581;width:10;height:20" coordorigin="5977,2581" coordsize="10,20">
              <v:shape style="position:absolute;left:5977;top:2581;width:10;height:20" coordorigin="5977,2581" coordsize="10,20" path="m5977,2600l5987,2600,5987,2581,5977,2581,5977,2600xe" filled="true" fillcolor="#000000" stroked="false">
                <v:path arrowok="t"/>
                <v:fill type="solid"/>
              </v:shape>
            </v:group>
            <v:group style="position:absolute;left:5977;top:2600;width:10;height:20" coordorigin="5977,2600" coordsize="10,20">
              <v:shape style="position:absolute;left:5977;top:2600;width:10;height:20" coordorigin="5977,2600" coordsize="10,20" path="m5977,2619l5987,2619,5987,2600,5977,2600,5977,2619xe" filled="true" fillcolor="#000000" stroked="false">
                <v:path arrowok="t"/>
                <v:fill type="solid"/>
              </v:shape>
            </v:group>
            <v:group style="position:absolute;left:5977;top:2619;width:10;height:20" coordorigin="5977,2619" coordsize="10,20">
              <v:shape style="position:absolute;left:5977;top:2619;width:10;height:20" coordorigin="5977,2619" coordsize="10,20" path="m5977,2639l5987,2639,5987,2619,5977,2619,5977,2639xe" filled="true" fillcolor="#000000" stroked="false">
                <v:path arrowok="t"/>
                <v:fill type="solid"/>
              </v:shape>
            </v:group>
            <v:group style="position:absolute;left:5977;top:2639;width:10;height:20" coordorigin="5977,2639" coordsize="10,20">
              <v:shape style="position:absolute;left:5977;top:2639;width:10;height:20" coordorigin="5977,2639" coordsize="10,20" path="m5977,2658l5987,2658,5987,2639,5977,2639,5977,2658xe" filled="true" fillcolor="#000000" stroked="false">
                <v:path arrowok="t"/>
                <v:fill type="solid"/>
              </v:shape>
            </v:group>
            <v:group style="position:absolute;left:5977;top:2658;width:10;height:20" coordorigin="5977,2658" coordsize="10,20">
              <v:shape style="position:absolute;left:5977;top:2658;width:10;height:20" coordorigin="5977,2658" coordsize="10,20" path="m5977,2677l5987,2677,5987,2658,5977,2658,5977,2677xe" filled="true" fillcolor="#000000" stroked="false">
                <v:path arrowok="t"/>
                <v:fill type="solid"/>
              </v:shape>
            </v:group>
            <v:group style="position:absolute;left:5977;top:2677;width:10;height:20" coordorigin="5977,2677" coordsize="10,20">
              <v:shape style="position:absolute;left:5977;top:2677;width:10;height:20" coordorigin="5977,2677" coordsize="10,20" path="m5977,2696l5987,2696,5987,2677,5977,2677,5977,2696xe" filled="true" fillcolor="#000000" stroked="false">
                <v:path arrowok="t"/>
                <v:fill type="solid"/>
              </v:shape>
            </v:group>
            <v:group style="position:absolute;left:5977;top:2696;width:10;height:20" coordorigin="5977,2696" coordsize="10,20">
              <v:shape style="position:absolute;left:5977;top:2696;width:10;height:20" coordorigin="5977,2696" coordsize="10,20" path="m5977,2715l5987,2715,5987,2696,5977,2696,5977,2715xe" filled="true" fillcolor="#000000" stroked="false">
                <v:path arrowok="t"/>
                <v:fill type="solid"/>
              </v:shape>
            </v:group>
            <v:group style="position:absolute;left:5977;top:2715;width:10;height:20" coordorigin="5977,2715" coordsize="10,20">
              <v:shape style="position:absolute;left:5977;top:2715;width:10;height:20" coordorigin="5977,2715" coordsize="10,20" path="m5977,2735l5987,2735,5987,2715,5977,2715,5977,2735xe" filled="true" fillcolor="#000000" stroked="false">
                <v:path arrowok="t"/>
                <v:fill type="solid"/>
              </v:shape>
            </v:group>
            <v:group style="position:absolute;left:5977;top:2735;width:10;height:20" coordorigin="5977,2735" coordsize="10,20">
              <v:shape style="position:absolute;left:5977;top:2735;width:10;height:20" coordorigin="5977,2735" coordsize="10,20" path="m5977,2754l5987,2754,5987,2735,5977,2735,5977,2754xe" filled="true" fillcolor="#000000" stroked="false">
                <v:path arrowok="t"/>
                <v:fill type="solid"/>
              </v:shape>
            </v:group>
            <v:group style="position:absolute;left:5977;top:2754;width:10;height:20" coordorigin="5977,2754" coordsize="10,20">
              <v:shape style="position:absolute;left:5977;top:2754;width:10;height:20" coordorigin="5977,2754" coordsize="10,20" path="m5977,2773l5987,2773,5987,2754,5977,2754,5977,2773xe" filled="true" fillcolor="#000000" stroked="false">
                <v:path arrowok="t"/>
                <v:fill type="solid"/>
              </v:shape>
            </v:group>
            <v:group style="position:absolute;left:5977;top:2773;width:10;height:20" coordorigin="5977,2773" coordsize="10,20">
              <v:shape style="position:absolute;left:5977;top:2773;width:10;height:20" coordorigin="5977,2773" coordsize="10,20" path="m5977,2792l5987,2792,5987,2773,5977,2773,5977,2792xe" filled="true" fillcolor="#000000" stroked="false">
                <v:path arrowok="t"/>
                <v:fill type="solid"/>
              </v:shape>
            </v:group>
            <v:group style="position:absolute;left:5977;top:2792;width:10;height:20" coordorigin="5977,2792" coordsize="10,20">
              <v:shape style="position:absolute;left:5977;top:2792;width:10;height:20" coordorigin="5977,2792" coordsize="10,20" path="m5977,2811l5987,2811,5987,2792,5977,2792,5977,2811xe" filled="true" fillcolor="#000000" stroked="false">
                <v:path arrowok="t"/>
                <v:fill type="solid"/>
              </v:shape>
            </v:group>
            <v:group style="position:absolute;left:5977;top:2811;width:10;height:20" coordorigin="5977,2811" coordsize="10,20">
              <v:shape style="position:absolute;left:5977;top:2811;width:10;height:20" coordorigin="5977,2811" coordsize="10,20" path="m5977,2831l5987,2831,5987,2811,5977,2811,5977,2831xe" filled="true" fillcolor="#000000" stroked="false">
                <v:path arrowok="t"/>
                <v:fill type="solid"/>
              </v:shape>
            </v:group>
            <v:group style="position:absolute;left:5977;top:2831;width:10;height:20" coordorigin="5977,2831" coordsize="10,20">
              <v:shape style="position:absolute;left:5977;top:2831;width:10;height:20" coordorigin="5977,2831" coordsize="10,20" path="m5977,2850l5987,2850,5987,2831,5977,2831,5977,2850xe" filled="true" fillcolor="#000000" stroked="false">
                <v:path arrowok="t"/>
                <v:fill type="solid"/>
              </v:shape>
            </v:group>
            <v:group style="position:absolute;left:5977;top:2850;width:10;height:20" coordorigin="5977,2850" coordsize="10,20">
              <v:shape style="position:absolute;left:5977;top:2850;width:10;height:20" coordorigin="5977,2850" coordsize="10,20" path="m5977,2869l5987,2869,5987,2850,5977,2850,5977,2869xe" filled="true" fillcolor="#000000" stroked="false">
                <v:path arrowok="t"/>
                <v:fill type="solid"/>
              </v:shape>
            </v:group>
            <v:group style="position:absolute;left:5977;top:2869;width:10;height:20" coordorigin="5977,2869" coordsize="10,20">
              <v:shape style="position:absolute;left:5977;top:2869;width:10;height:20" coordorigin="5977,2869" coordsize="10,20" path="m5977,2888l5987,2888,5987,2869,5977,2869,5977,2888xe" filled="true" fillcolor="#000000" stroked="false">
                <v:path arrowok="t"/>
                <v:fill type="solid"/>
              </v:shape>
            </v:group>
            <v:group style="position:absolute;left:5977;top:2888;width:10;height:20" coordorigin="5977,2888" coordsize="10,20">
              <v:shape style="position:absolute;left:5977;top:2888;width:10;height:20" coordorigin="5977,2888" coordsize="10,20" path="m5977,2907l5987,2907,5987,2888,5977,2888,5977,2907xe" filled="true" fillcolor="#000000" stroked="false">
                <v:path arrowok="t"/>
                <v:fill type="solid"/>
              </v:shape>
            </v:group>
            <v:group style="position:absolute;left:5977;top:2907;width:10;height:20" coordorigin="5977,2907" coordsize="10,20">
              <v:shape style="position:absolute;left:5977;top:2907;width:10;height:20" coordorigin="5977,2907" coordsize="10,20" path="m5977,2927l5987,2927,5987,2907,5977,2907,5977,2927xe" filled="true" fillcolor="#000000" stroked="false">
                <v:path arrowok="t"/>
                <v:fill type="solid"/>
              </v:shape>
            </v:group>
            <v:group style="position:absolute;left:5977;top:2927;width:10;height:20" coordorigin="5977,2927" coordsize="10,20">
              <v:shape style="position:absolute;left:5977;top:2927;width:10;height:20" coordorigin="5977,2927" coordsize="10,20" path="m5977,2946l5987,2946,5987,2927,5977,2927,5977,2946xe" filled="true" fillcolor="#000000" stroked="false">
                <v:path arrowok="t"/>
                <v:fill type="solid"/>
              </v:shape>
            </v:group>
            <v:group style="position:absolute;left:5977;top:2946;width:10;height:20" coordorigin="5977,2946" coordsize="10,20">
              <v:shape style="position:absolute;left:5977;top:2946;width:10;height:20" coordorigin="5977,2946" coordsize="10,20" path="m5977,2965l5987,2965,5987,2946,5977,2946,5977,2965xe" filled="true" fillcolor="#000000" stroked="false">
                <v:path arrowok="t"/>
                <v:fill type="solid"/>
              </v:shape>
            </v:group>
            <v:group style="position:absolute;left:5977;top:2965;width:10;height:20" coordorigin="5977,2965" coordsize="10,20">
              <v:shape style="position:absolute;left:5977;top:2965;width:10;height:20" coordorigin="5977,2965" coordsize="10,20" path="m5977,2984l5987,2984,5987,2965,5977,2965,5977,2984xe" filled="true" fillcolor="#000000" stroked="false">
                <v:path arrowok="t"/>
                <v:fill type="solid"/>
              </v:shape>
            </v:group>
            <v:group style="position:absolute;left:5977;top:2984;width:10;height:20" coordorigin="5977,2984" coordsize="10,20">
              <v:shape style="position:absolute;left:5977;top:2984;width:10;height:20" coordorigin="5977,2984" coordsize="10,20" path="m5977,3003l5987,3003,5987,2984,5977,2984,5977,3003xe" filled="true" fillcolor="#000000" stroked="false">
                <v:path arrowok="t"/>
                <v:fill type="solid"/>
              </v:shape>
            </v:group>
            <v:group style="position:absolute;left:5977;top:3003;width:10;height:20" coordorigin="5977,3003" coordsize="10,20">
              <v:shape style="position:absolute;left:5977;top:3003;width:10;height:20" coordorigin="5977,3003" coordsize="10,20" path="m5977,3023l5987,3023,5987,3003,5977,3003,5977,3023xe" filled="true" fillcolor="#000000" stroked="false">
                <v:path arrowok="t"/>
                <v:fill type="solid"/>
              </v:shape>
              <v:shape style="position:absolute;left:6760;top:1620;width:10;height:38" type="#_x0000_t75" stroked="false">
                <v:imagedata r:id="rId381" o:title=""/>
              </v:shape>
            </v:group>
            <v:group style="position:absolute;left:6760;top:1659;width:10;height:20" coordorigin="6760,1659" coordsize="10,20">
              <v:shape style="position:absolute;left:6760;top:1659;width:10;height:20" coordorigin="6760,1659" coordsize="10,20" path="m6760,1679l6769,1679,6769,1659,6760,1659,6760,1679xe" filled="true" fillcolor="#000000" stroked="false">
                <v:path arrowok="t"/>
                <v:fill type="solid"/>
              </v:shape>
            </v:group>
            <v:group style="position:absolute;left:6760;top:1679;width:10;height:20" coordorigin="6760,1679" coordsize="10,20">
              <v:shape style="position:absolute;left:6760;top:1679;width:10;height:20" coordorigin="6760,1679" coordsize="10,20" path="m6760,1698l6769,1698,6769,1679,6760,1679,6760,1698xe" filled="true" fillcolor="#000000" stroked="false">
                <v:path arrowok="t"/>
                <v:fill type="solid"/>
              </v:shape>
            </v:group>
            <v:group style="position:absolute;left:6760;top:1698;width:10;height:20" coordorigin="6760,1698" coordsize="10,20">
              <v:shape style="position:absolute;left:6760;top:1698;width:10;height:20" coordorigin="6760,1698" coordsize="10,20" path="m6760,1717l6769,1717,6769,1698,6760,1698,6760,1717xe" filled="true" fillcolor="#000000" stroked="false">
                <v:path arrowok="t"/>
                <v:fill type="solid"/>
              </v:shape>
            </v:group>
            <v:group style="position:absolute;left:6760;top:1717;width:10;height:20" coordorigin="6760,1717" coordsize="10,20">
              <v:shape style="position:absolute;left:6760;top:1717;width:10;height:20" coordorigin="6760,1717" coordsize="10,20" path="m6760,1736l6769,1736,6769,1717,6760,1717,6760,1736xe" filled="true" fillcolor="#000000" stroked="false">
                <v:path arrowok="t"/>
                <v:fill type="solid"/>
              </v:shape>
            </v:group>
            <v:group style="position:absolute;left:6760;top:1736;width:10;height:20" coordorigin="6760,1736" coordsize="10,20">
              <v:shape style="position:absolute;left:6760;top:1736;width:10;height:20" coordorigin="6760,1736" coordsize="10,20" path="m6760,1755l6769,1755,6769,1736,6760,1736,6760,1755xe" filled="true" fillcolor="#000000" stroked="false">
                <v:path arrowok="t"/>
                <v:fill type="solid"/>
              </v:shape>
            </v:group>
            <v:group style="position:absolute;left:6760;top:1755;width:10;height:20" coordorigin="6760,1755" coordsize="10,20">
              <v:shape style="position:absolute;left:6760;top:1755;width:10;height:20" coordorigin="6760,1755" coordsize="10,20" path="m6760,1775l6769,1775,6769,1755,6760,1755,6760,1775xe" filled="true" fillcolor="#000000" stroked="false">
                <v:path arrowok="t"/>
                <v:fill type="solid"/>
              </v:shape>
            </v:group>
            <v:group style="position:absolute;left:6760;top:1775;width:10;height:20" coordorigin="6760,1775" coordsize="10,20">
              <v:shape style="position:absolute;left:6760;top:1775;width:10;height:20" coordorigin="6760,1775" coordsize="10,20" path="m6760,1794l6769,1794,6769,1775,6760,1775,6760,1794xe" filled="true" fillcolor="#000000" stroked="false">
                <v:path arrowok="t"/>
                <v:fill type="solid"/>
              </v:shape>
            </v:group>
            <v:group style="position:absolute;left:6760;top:1794;width:10;height:20" coordorigin="6760,1794" coordsize="10,20">
              <v:shape style="position:absolute;left:6760;top:1794;width:10;height:20" coordorigin="6760,1794" coordsize="10,20" path="m6760,1813l6769,1813,6769,1794,6760,1794,6760,1813xe" filled="true" fillcolor="#000000" stroked="false">
                <v:path arrowok="t"/>
                <v:fill type="solid"/>
              </v:shape>
            </v:group>
            <v:group style="position:absolute;left:6760;top:1813;width:10;height:20" coordorigin="6760,1813" coordsize="10,20">
              <v:shape style="position:absolute;left:6760;top:1813;width:10;height:20" coordorigin="6760,1813" coordsize="10,20" path="m6760,1832l6769,1832,6769,1813,6760,1813,6760,1832xe" filled="true" fillcolor="#000000" stroked="false">
                <v:path arrowok="t"/>
                <v:fill type="solid"/>
              </v:shape>
            </v:group>
            <v:group style="position:absolute;left:6760;top:1832;width:10;height:20" coordorigin="6760,1832" coordsize="10,20">
              <v:shape style="position:absolute;left:6760;top:1832;width:10;height:20" coordorigin="6760,1832" coordsize="10,20" path="m6760,1851l6769,1851,6769,1832,6760,1832,6760,1851xe" filled="true" fillcolor="#000000" stroked="false">
                <v:path arrowok="t"/>
                <v:fill type="solid"/>
              </v:shape>
            </v:group>
            <v:group style="position:absolute;left:6760;top:1851;width:10;height:20" coordorigin="6760,1851" coordsize="10,20">
              <v:shape style="position:absolute;left:6760;top:1851;width:10;height:20" coordorigin="6760,1851" coordsize="10,20" path="m6760,1871l6769,1871,6769,1851,6760,1851,6760,1871xe" filled="true" fillcolor="#000000" stroked="false">
                <v:path arrowok="t"/>
                <v:fill type="solid"/>
              </v:shape>
            </v:group>
            <v:group style="position:absolute;left:6760;top:1871;width:10;height:20" coordorigin="6760,1871" coordsize="10,20">
              <v:shape style="position:absolute;left:6760;top:1871;width:10;height:20" coordorigin="6760,1871" coordsize="10,20" path="m6760,1890l6769,1890,6769,1871,6760,1871,6760,1890xe" filled="true" fillcolor="#000000" stroked="false">
                <v:path arrowok="t"/>
                <v:fill type="solid"/>
              </v:shape>
            </v:group>
            <v:group style="position:absolute;left:6760;top:1890;width:10;height:20" coordorigin="6760,1890" coordsize="10,20">
              <v:shape style="position:absolute;left:6760;top:1890;width:10;height:20" coordorigin="6760,1890" coordsize="10,20" path="m6760,1909l6769,1909,6769,1890,6760,1890,6760,1909xe" filled="true" fillcolor="#000000" stroked="false">
                <v:path arrowok="t"/>
                <v:fill type="solid"/>
              </v:shape>
            </v:group>
            <v:group style="position:absolute;left:6760;top:1909;width:10;height:20" coordorigin="6760,1909" coordsize="10,20">
              <v:shape style="position:absolute;left:6760;top:1909;width:10;height:20" coordorigin="6760,1909" coordsize="10,20" path="m6760,1928l6769,1928,6769,1909,6760,1909,6760,1928xe" filled="true" fillcolor="#000000" stroked="false">
                <v:path arrowok="t"/>
                <v:fill type="solid"/>
              </v:shape>
            </v:group>
            <v:group style="position:absolute;left:6760;top:1928;width:10;height:20" coordorigin="6760,1928" coordsize="10,20">
              <v:shape style="position:absolute;left:6760;top:1928;width:10;height:20" coordorigin="6760,1928" coordsize="10,20" path="m6760,1947l6769,1947,6769,1928,6760,1928,6760,1947xe" filled="true" fillcolor="#000000" stroked="false">
                <v:path arrowok="t"/>
                <v:fill type="solid"/>
              </v:shape>
            </v:group>
            <v:group style="position:absolute;left:6760;top:1947;width:10;height:20" coordorigin="6760,1947" coordsize="10,20">
              <v:shape style="position:absolute;left:6760;top:1947;width:10;height:20" coordorigin="6760,1947" coordsize="10,20" path="m6760,1967l6769,1967,6769,1947,6760,1947,6760,1967xe" filled="true" fillcolor="#000000" stroked="false">
                <v:path arrowok="t"/>
                <v:fill type="solid"/>
              </v:shape>
            </v:group>
            <v:group style="position:absolute;left:6760;top:1967;width:10;height:20" coordorigin="6760,1967" coordsize="10,20">
              <v:shape style="position:absolute;left:6760;top:1967;width:10;height:20" coordorigin="6760,1967" coordsize="10,20" path="m6760,1986l6769,1986,6769,1967,6760,1967,6760,1986xe" filled="true" fillcolor="#000000" stroked="false">
                <v:path arrowok="t"/>
                <v:fill type="solid"/>
              </v:shape>
            </v:group>
            <v:group style="position:absolute;left:6760;top:1986;width:10;height:20" coordorigin="6760,1986" coordsize="10,20">
              <v:shape style="position:absolute;left:6760;top:1986;width:10;height:20" coordorigin="6760,1986" coordsize="10,20" path="m6760,2005l6769,2005,6769,1986,6760,1986,6760,2005xe" filled="true" fillcolor="#000000" stroked="false">
                <v:path arrowok="t"/>
                <v:fill type="solid"/>
              </v:shape>
            </v:group>
            <v:group style="position:absolute;left:6760;top:2005;width:10;height:20" coordorigin="6760,2005" coordsize="10,20">
              <v:shape style="position:absolute;left:6760;top:2005;width:10;height:20" coordorigin="6760,2005" coordsize="10,20" path="m6760,2024l6769,2024,6769,2005,6760,2005,6760,2024xe" filled="true" fillcolor="#000000" stroked="false">
                <v:path arrowok="t"/>
                <v:fill type="solid"/>
              </v:shape>
            </v:group>
            <v:group style="position:absolute;left:6760;top:2024;width:10;height:20" coordorigin="6760,2024" coordsize="10,20">
              <v:shape style="position:absolute;left:6760;top:2024;width:10;height:20" coordorigin="6760,2024" coordsize="10,20" path="m6760,2043l6769,2043,6769,2024,6760,2024,6760,2043xe" filled="true" fillcolor="#000000" stroked="false">
                <v:path arrowok="t"/>
                <v:fill type="solid"/>
              </v:shape>
            </v:group>
            <v:group style="position:absolute;left:6760;top:2043;width:10;height:20" coordorigin="6760,2043" coordsize="10,20">
              <v:shape style="position:absolute;left:6760;top:2043;width:10;height:20" coordorigin="6760,2043" coordsize="10,20" path="m6760,2063l6769,2063,6769,2043,6760,2043,6760,2063xe" filled="true" fillcolor="#000000" stroked="false">
                <v:path arrowok="t"/>
                <v:fill type="solid"/>
              </v:shape>
            </v:group>
            <v:group style="position:absolute;left:6760;top:2063;width:10;height:20" coordorigin="6760,2063" coordsize="10,20">
              <v:shape style="position:absolute;left:6760;top:2063;width:10;height:20" coordorigin="6760,2063" coordsize="10,20" path="m6760,2082l6769,2082,6769,2063,6760,2063,6760,2082xe" filled="true" fillcolor="#000000" stroked="false">
                <v:path arrowok="t"/>
                <v:fill type="solid"/>
              </v:shape>
            </v:group>
            <v:group style="position:absolute;left:6760;top:2082;width:10;height:20" coordorigin="6760,2082" coordsize="10,20">
              <v:shape style="position:absolute;left:6760;top:2082;width:10;height:20" coordorigin="6760,2082" coordsize="10,20" path="m6760,2101l6769,2101,6769,2082,6760,2082,6760,2101xe" filled="true" fillcolor="#000000" stroked="false">
                <v:path arrowok="t"/>
                <v:fill type="solid"/>
              </v:shape>
            </v:group>
            <v:group style="position:absolute;left:6760;top:2101;width:10;height:20" coordorigin="6760,2101" coordsize="10,20">
              <v:shape style="position:absolute;left:6760;top:2101;width:10;height:20" coordorigin="6760,2101" coordsize="10,20" path="m6760,2120l6769,2120,6769,2101,6760,2101,6760,2120xe" filled="true" fillcolor="#000000" stroked="false">
                <v:path arrowok="t"/>
                <v:fill type="solid"/>
              </v:shape>
            </v:group>
            <v:group style="position:absolute;left:6760;top:2120;width:10;height:20" coordorigin="6760,2120" coordsize="10,20">
              <v:shape style="position:absolute;left:6760;top:2120;width:10;height:20" coordorigin="6760,2120" coordsize="10,20" path="m6760,2139l6769,2139,6769,2120,6760,2120,6760,2139xe" filled="true" fillcolor="#000000" stroked="false">
                <v:path arrowok="t"/>
                <v:fill type="solid"/>
              </v:shape>
            </v:group>
            <v:group style="position:absolute;left:6760;top:2139;width:10;height:20" coordorigin="6760,2139" coordsize="10,20">
              <v:shape style="position:absolute;left:6760;top:2139;width:10;height:20" coordorigin="6760,2139" coordsize="10,20" path="m6760,2159l6769,2159,6769,2139,6760,2139,6760,2159xe" filled="true" fillcolor="#000000" stroked="false">
                <v:path arrowok="t"/>
                <v:fill type="solid"/>
              </v:shape>
            </v:group>
            <v:group style="position:absolute;left:6760;top:2159;width:10;height:20" coordorigin="6760,2159" coordsize="10,20">
              <v:shape style="position:absolute;left:6760;top:2159;width:10;height:20" coordorigin="6760,2159" coordsize="10,20" path="m6760,2178l6769,2178,6769,2159,6760,2159,6760,2178xe" filled="true" fillcolor="#000000" stroked="false">
                <v:path arrowok="t"/>
                <v:fill type="solid"/>
              </v:shape>
            </v:group>
            <v:group style="position:absolute;left:6760;top:2178;width:10;height:20" coordorigin="6760,2178" coordsize="10,20">
              <v:shape style="position:absolute;left:6760;top:2178;width:10;height:20" coordorigin="6760,2178" coordsize="10,20" path="m6760,2197l6769,2197,6769,2178,6760,2178,6760,2197xe" filled="true" fillcolor="#000000" stroked="false">
                <v:path arrowok="t"/>
                <v:fill type="solid"/>
              </v:shape>
            </v:group>
            <v:group style="position:absolute;left:6760;top:2197;width:10;height:20" coordorigin="6760,2197" coordsize="10,20">
              <v:shape style="position:absolute;left:6760;top:2197;width:10;height:20" coordorigin="6760,2197" coordsize="10,20" path="m6760,2216l6769,2216,6769,2197,6760,2197,6760,2216xe" filled="true" fillcolor="#000000" stroked="false">
                <v:path arrowok="t"/>
                <v:fill type="solid"/>
              </v:shape>
            </v:group>
            <v:group style="position:absolute;left:6760;top:2216;width:10;height:20" coordorigin="6760,2216" coordsize="10,20">
              <v:shape style="position:absolute;left:6760;top:2216;width:10;height:20" coordorigin="6760,2216" coordsize="10,20" path="m6760,2235l6769,2235,6769,2216,6760,2216,6760,2235xe" filled="true" fillcolor="#000000" stroked="false">
                <v:path arrowok="t"/>
                <v:fill type="solid"/>
              </v:shape>
            </v:group>
            <v:group style="position:absolute;left:6760;top:2235;width:10;height:20" coordorigin="6760,2235" coordsize="10,20">
              <v:shape style="position:absolute;left:6760;top:2235;width:10;height:20" coordorigin="6760,2235" coordsize="10,20" path="m6760,2255l6769,2255,6769,2235,6760,2235,6760,2255xe" filled="true" fillcolor="#000000" stroked="false">
                <v:path arrowok="t"/>
                <v:fill type="solid"/>
              </v:shape>
            </v:group>
            <v:group style="position:absolute;left:6760;top:2255;width:10;height:20" coordorigin="6760,2255" coordsize="10,20">
              <v:shape style="position:absolute;left:6760;top:2255;width:10;height:20" coordorigin="6760,2255" coordsize="10,20" path="m6760,2274l6769,2274,6769,2255,6760,2255,6760,2274xe" filled="true" fillcolor="#000000" stroked="false">
                <v:path arrowok="t"/>
                <v:fill type="solid"/>
              </v:shape>
            </v:group>
            <v:group style="position:absolute;left:6760;top:2274;width:10;height:20" coordorigin="6760,2274" coordsize="10,20">
              <v:shape style="position:absolute;left:6760;top:2274;width:10;height:20" coordorigin="6760,2274" coordsize="10,20" path="m6760,2293l6769,2293,6769,2274,6760,2274,6760,2293xe" filled="true" fillcolor="#000000" stroked="false">
                <v:path arrowok="t"/>
                <v:fill type="solid"/>
              </v:shape>
            </v:group>
            <v:group style="position:absolute;left:6760;top:2293;width:10;height:20" coordorigin="6760,2293" coordsize="10,20">
              <v:shape style="position:absolute;left:6760;top:2293;width:10;height:20" coordorigin="6760,2293" coordsize="10,20" path="m6760,2312l6769,2312,6769,2293,6760,2293,6760,2312xe" filled="true" fillcolor="#000000" stroked="false">
                <v:path arrowok="t"/>
                <v:fill type="solid"/>
              </v:shape>
            </v:group>
            <v:group style="position:absolute;left:6760;top:2312;width:10;height:20" coordorigin="6760,2312" coordsize="10,20">
              <v:shape style="position:absolute;left:6760;top:2312;width:10;height:20" coordorigin="6760,2312" coordsize="10,20" path="m6760,2331l6769,2331,6769,2312,6760,2312,6760,2331xe" filled="true" fillcolor="#000000" stroked="false">
                <v:path arrowok="t"/>
                <v:fill type="solid"/>
              </v:shape>
            </v:group>
            <v:group style="position:absolute;left:6760;top:2331;width:10;height:20" coordorigin="6760,2331" coordsize="10,20">
              <v:shape style="position:absolute;left:6760;top:2331;width:10;height:20" coordorigin="6760,2331" coordsize="10,20" path="m6760,2351l6769,2351,6769,2331,6760,2331,6760,2351xe" filled="true" fillcolor="#000000" stroked="false">
                <v:path arrowok="t"/>
                <v:fill type="solid"/>
              </v:shape>
            </v:group>
            <v:group style="position:absolute;left:6760;top:2351;width:10;height:20" coordorigin="6760,2351" coordsize="10,20">
              <v:shape style="position:absolute;left:6760;top:2351;width:10;height:20" coordorigin="6760,2351" coordsize="10,20" path="m6760,2370l6769,2370,6769,2351,6760,2351,6760,2370xe" filled="true" fillcolor="#000000" stroked="false">
                <v:path arrowok="t"/>
                <v:fill type="solid"/>
              </v:shape>
            </v:group>
            <v:group style="position:absolute;left:6760;top:2370;width:10;height:20" coordorigin="6760,2370" coordsize="10,20">
              <v:shape style="position:absolute;left:6760;top:2370;width:10;height:20" coordorigin="6760,2370" coordsize="10,20" path="m6760,2389l6769,2389,6769,2370,6760,2370,6760,2389xe" filled="true" fillcolor="#000000" stroked="false">
                <v:path arrowok="t"/>
                <v:fill type="solid"/>
              </v:shape>
            </v:group>
            <v:group style="position:absolute;left:6760;top:2389;width:10;height:20" coordorigin="6760,2389" coordsize="10,20">
              <v:shape style="position:absolute;left:6760;top:2389;width:10;height:20" coordorigin="6760,2389" coordsize="10,20" path="m6760,2408l6769,2408,6769,2389,6760,2389,6760,2408xe" filled="true" fillcolor="#000000" stroked="false">
                <v:path arrowok="t"/>
                <v:fill type="solid"/>
              </v:shape>
            </v:group>
            <v:group style="position:absolute;left:6760;top:2408;width:10;height:20" coordorigin="6760,2408" coordsize="10,20">
              <v:shape style="position:absolute;left:6760;top:2408;width:10;height:20" coordorigin="6760,2408" coordsize="10,20" path="m6760,2427l6769,2427,6769,2408,6760,2408,6760,2427xe" filled="true" fillcolor="#000000" stroked="false">
                <v:path arrowok="t"/>
                <v:fill type="solid"/>
              </v:shape>
            </v:group>
            <v:group style="position:absolute;left:6760;top:2427;width:10;height:20" coordorigin="6760,2427" coordsize="10,20">
              <v:shape style="position:absolute;left:6760;top:2427;width:10;height:20" coordorigin="6760,2427" coordsize="10,20" path="m6760,2447l6769,2447,6769,2427,6760,2427,6760,2447xe" filled="true" fillcolor="#000000" stroked="false">
                <v:path arrowok="t"/>
                <v:fill type="solid"/>
              </v:shape>
            </v:group>
            <v:group style="position:absolute;left:6760;top:2447;width:10;height:20" coordorigin="6760,2447" coordsize="10,20">
              <v:shape style="position:absolute;left:6760;top:2447;width:10;height:20" coordorigin="6760,2447" coordsize="10,20" path="m6760,2466l6769,2466,6769,2447,6760,2447,6760,2466xe" filled="true" fillcolor="#000000" stroked="false">
                <v:path arrowok="t"/>
                <v:fill type="solid"/>
              </v:shape>
            </v:group>
            <v:group style="position:absolute;left:6760;top:2466;width:10;height:20" coordorigin="6760,2466" coordsize="10,20">
              <v:shape style="position:absolute;left:6760;top:2466;width:10;height:20" coordorigin="6760,2466" coordsize="10,20" path="m6760,2485l6769,2485,6769,2466,6760,2466,6760,2485xe" filled="true" fillcolor="#000000" stroked="false">
                <v:path arrowok="t"/>
                <v:fill type="solid"/>
              </v:shape>
            </v:group>
            <v:group style="position:absolute;left:6760;top:2485;width:10;height:20" coordorigin="6760,2485" coordsize="10,20">
              <v:shape style="position:absolute;left:6760;top:2485;width:10;height:20" coordorigin="6760,2485" coordsize="10,20" path="m6760,2504l6769,2504,6769,2485,6760,2485,6760,2504xe" filled="true" fillcolor="#000000" stroked="false">
                <v:path arrowok="t"/>
                <v:fill type="solid"/>
              </v:shape>
            </v:group>
            <v:group style="position:absolute;left:6760;top:2504;width:10;height:20" coordorigin="6760,2504" coordsize="10,20">
              <v:shape style="position:absolute;left:6760;top:2504;width:10;height:20" coordorigin="6760,2504" coordsize="10,20" path="m6760,2523l6769,2523,6769,2504,6760,2504,6760,2523xe" filled="true" fillcolor="#000000" stroked="false">
                <v:path arrowok="t"/>
                <v:fill type="solid"/>
              </v:shape>
            </v:group>
            <v:group style="position:absolute;left:6760;top:2523;width:10;height:20" coordorigin="6760,2523" coordsize="10,20">
              <v:shape style="position:absolute;left:6760;top:2523;width:10;height:20" coordorigin="6760,2523" coordsize="10,20" path="m6760,2543l6769,2543,6769,2523,6760,2523,6760,2543xe" filled="true" fillcolor="#000000" stroked="false">
                <v:path arrowok="t"/>
                <v:fill type="solid"/>
              </v:shape>
            </v:group>
            <v:group style="position:absolute;left:6760;top:2543;width:10;height:20" coordorigin="6760,2543" coordsize="10,20">
              <v:shape style="position:absolute;left:6760;top:2543;width:10;height:20" coordorigin="6760,2543" coordsize="10,20" path="m6760,2562l6769,2562,6769,2543,6760,2543,6760,2562xe" filled="true" fillcolor="#000000" stroked="false">
                <v:path arrowok="t"/>
                <v:fill type="solid"/>
              </v:shape>
            </v:group>
            <v:group style="position:absolute;left:6760;top:2562;width:10;height:20" coordorigin="6760,2562" coordsize="10,20">
              <v:shape style="position:absolute;left:6760;top:2562;width:10;height:20" coordorigin="6760,2562" coordsize="10,20" path="m6760,2581l6769,2581,6769,2562,6760,2562,6760,2581xe" filled="true" fillcolor="#000000" stroked="false">
                <v:path arrowok="t"/>
                <v:fill type="solid"/>
              </v:shape>
            </v:group>
            <v:group style="position:absolute;left:6760;top:2581;width:10;height:20" coordorigin="6760,2581" coordsize="10,20">
              <v:shape style="position:absolute;left:6760;top:2581;width:10;height:20" coordorigin="6760,2581" coordsize="10,20" path="m6760,2600l6769,2600,6769,2581,6760,2581,6760,2600xe" filled="true" fillcolor="#000000" stroked="false">
                <v:path arrowok="t"/>
                <v:fill type="solid"/>
              </v:shape>
            </v:group>
            <v:group style="position:absolute;left:6760;top:2600;width:10;height:20" coordorigin="6760,2600" coordsize="10,20">
              <v:shape style="position:absolute;left:6760;top:2600;width:10;height:20" coordorigin="6760,2600" coordsize="10,20" path="m6760,2619l6769,2619,6769,2600,6760,2600,6760,2619xe" filled="true" fillcolor="#000000" stroked="false">
                <v:path arrowok="t"/>
                <v:fill type="solid"/>
              </v:shape>
            </v:group>
            <v:group style="position:absolute;left:6760;top:2619;width:10;height:20" coordorigin="6760,2619" coordsize="10,20">
              <v:shape style="position:absolute;left:6760;top:2619;width:10;height:20" coordorigin="6760,2619" coordsize="10,20" path="m6760,2639l6769,2639,6769,2619,6760,2619,6760,2639xe" filled="true" fillcolor="#000000" stroked="false">
                <v:path arrowok="t"/>
                <v:fill type="solid"/>
              </v:shape>
            </v:group>
            <v:group style="position:absolute;left:6760;top:2639;width:10;height:20" coordorigin="6760,2639" coordsize="10,20">
              <v:shape style="position:absolute;left:6760;top:2639;width:10;height:20" coordorigin="6760,2639" coordsize="10,20" path="m6760,2658l6769,2658,6769,2639,6760,2639,6760,2658xe" filled="true" fillcolor="#000000" stroked="false">
                <v:path arrowok="t"/>
                <v:fill type="solid"/>
              </v:shape>
            </v:group>
            <v:group style="position:absolute;left:6760;top:2658;width:10;height:20" coordorigin="6760,2658" coordsize="10,20">
              <v:shape style="position:absolute;left:6760;top:2658;width:10;height:20" coordorigin="6760,2658" coordsize="10,20" path="m6760,2677l6769,2677,6769,2658,6760,2658,6760,2677xe" filled="true" fillcolor="#000000" stroked="false">
                <v:path arrowok="t"/>
                <v:fill type="solid"/>
              </v:shape>
            </v:group>
            <v:group style="position:absolute;left:6760;top:2677;width:10;height:20" coordorigin="6760,2677" coordsize="10,20">
              <v:shape style="position:absolute;left:6760;top:2677;width:10;height:20" coordorigin="6760,2677" coordsize="10,20" path="m6760,2696l6769,2696,6769,2677,6760,2677,6760,2696xe" filled="true" fillcolor="#000000" stroked="false">
                <v:path arrowok="t"/>
                <v:fill type="solid"/>
              </v:shape>
            </v:group>
            <v:group style="position:absolute;left:6760;top:2696;width:10;height:20" coordorigin="6760,2696" coordsize="10,20">
              <v:shape style="position:absolute;left:6760;top:2696;width:10;height:20" coordorigin="6760,2696" coordsize="10,20" path="m6760,2715l6769,2715,6769,2696,6760,2696,6760,2715xe" filled="true" fillcolor="#000000" stroked="false">
                <v:path arrowok="t"/>
                <v:fill type="solid"/>
              </v:shape>
            </v:group>
            <v:group style="position:absolute;left:6760;top:2715;width:10;height:20" coordorigin="6760,2715" coordsize="10,20">
              <v:shape style="position:absolute;left:6760;top:2715;width:10;height:20" coordorigin="6760,2715" coordsize="10,20" path="m6760,2735l6769,2735,6769,2715,6760,2715,6760,2735xe" filled="true" fillcolor="#000000" stroked="false">
                <v:path arrowok="t"/>
                <v:fill type="solid"/>
              </v:shape>
            </v:group>
            <v:group style="position:absolute;left:6760;top:2735;width:10;height:20" coordorigin="6760,2735" coordsize="10,20">
              <v:shape style="position:absolute;left:6760;top:2735;width:10;height:20" coordorigin="6760,2735" coordsize="10,20" path="m6760,2754l6769,2754,6769,2735,6760,2735,6760,2754xe" filled="true" fillcolor="#000000" stroked="false">
                <v:path arrowok="t"/>
                <v:fill type="solid"/>
              </v:shape>
            </v:group>
            <v:group style="position:absolute;left:6760;top:2754;width:10;height:20" coordorigin="6760,2754" coordsize="10,20">
              <v:shape style="position:absolute;left:6760;top:2754;width:10;height:20" coordorigin="6760,2754" coordsize="10,20" path="m6760,2773l6769,2773,6769,2754,6760,2754,6760,2773xe" filled="true" fillcolor="#000000" stroked="false">
                <v:path arrowok="t"/>
                <v:fill type="solid"/>
              </v:shape>
            </v:group>
            <v:group style="position:absolute;left:6760;top:2773;width:10;height:20" coordorigin="6760,2773" coordsize="10,20">
              <v:shape style="position:absolute;left:6760;top:2773;width:10;height:20" coordorigin="6760,2773" coordsize="10,20" path="m6760,2792l6769,2792,6769,2773,6760,2773,6760,2792xe" filled="true" fillcolor="#000000" stroked="false">
                <v:path arrowok="t"/>
                <v:fill type="solid"/>
              </v:shape>
            </v:group>
            <v:group style="position:absolute;left:6760;top:2792;width:10;height:20" coordorigin="6760,2792" coordsize="10,20">
              <v:shape style="position:absolute;left:6760;top:2792;width:10;height:20" coordorigin="6760,2792" coordsize="10,20" path="m6760,2811l6769,2811,6769,2792,6760,2792,6760,2811xe" filled="true" fillcolor="#000000" stroked="false">
                <v:path arrowok="t"/>
                <v:fill type="solid"/>
              </v:shape>
            </v:group>
            <v:group style="position:absolute;left:6760;top:2811;width:10;height:20" coordorigin="6760,2811" coordsize="10,20">
              <v:shape style="position:absolute;left:6760;top:2811;width:10;height:20" coordorigin="6760,2811" coordsize="10,20" path="m6760,2831l6769,2831,6769,2811,6760,2811,6760,2831xe" filled="true" fillcolor="#000000" stroked="false">
                <v:path arrowok="t"/>
                <v:fill type="solid"/>
              </v:shape>
            </v:group>
            <v:group style="position:absolute;left:6760;top:2831;width:10;height:20" coordorigin="6760,2831" coordsize="10,20">
              <v:shape style="position:absolute;left:6760;top:2831;width:10;height:20" coordorigin="6760,2831" coordsize="10,20" path="m6760,2850l6769,2850,6769,2831,6760,2831,6760,2850xe" filled="true" fillcolor="#000000" stroked="false">
                <v:path arrowok="t"/>
                <v:fill type="solid"/>
              </v:shape>
            </v:group>
            <v:group style="position:absolute;left:6760;top:2850;width:10;height:20" coordorigin="6760,2850" coordsize="10,20">
              <v:shape style="position:absolute;left:6760;top:2850;width:10;height:20" coordorigin="6760,2850" coordsize="10,20" path="m6760,2869l6769,2869,6769,2850,6760,2850,6760,2869xe" filled="true" fillcolor="#000000" stroked="false">
                <v:path arrowok="t"/>
                <v:fill type="solid"/>
              </v:shape>
            </v:group>
            <v:group style="position:absolute;left:6760;top:2869;width:10;height:20" coordorigin="6760,2869" coordsize="10,20">
              <v:shape style="position:absolute;left:6760;top:2869;width:10;height:20" coordorigin="6760,2869" coordsize="10,20" path="m6760,2888l6769,2888,6769,2869,6760,2869,6760,2888xe" filled="true" fillcolor="#000000" stroked="false">
                <v:path arrowok="t"/>
                <v:fill type="solid"/>
              </v:shape>
            </v:group>
            <v:group style="position:absolute;left:6760;top:2888;width:10;height:20" coordorigin="6760,2888" coordsize="10,20">
              <v:shape style="position:absolute;left:6760;top:2888;width:10;height:20" coordorigin="6760,2888" coordsize="10,20" path="m6760,2907l6769,2907,6769,2888,6760,2888,6760,2907xe" filled="true" fillcolor="#000000" stroked="false">
                <v:path arrowok="t"/>
                <v:fill type="solid"/>
              </v:shape>
            </v:group>
            <v:group style="position:absolute;left:6760;top:2907;width:10;height:20" coordorigin="6760,2907" coordsize="10,20">
              <v:shape style="position:absolute;left:6760;top:2907;width:10;height:20" coordorigin="6760,2907" coordsize="10,20" path="m6760,2927l6769,2927,6769,2907,6760,2907,6760,2927xe" filled="true" fillcolor="#000000" stroked="false">
                <v:path arrowok="t"/>
                <v:fill type="solid"/>
              </v:shape>
            </v:group>
            <v:group style="position:absolute;left:6760;top:2927;width:10;height:20" coordorigin="6760,2927" coordsize="10,20">
              <v:shape style="position:absolute;left:6760;top:2927;width:10;height:20" coordorigin="6760,2927" coordsize="10,20" path="m6760,2946l6769,2946,6769,2927,6760,2927,6760,2946xe" filled="true" fillcolor="#000000" stroked="false">
                <v:path arrowok="t"/>
                <v:fill type="solid"/>
              </v:shape>
            </v:group>
            <v:group style="position:absolute;left:6760;top:2946;width:10;height:20" coordorigin="6760,2946" coordsize="10,20">
              <v:shape style="position:absolute;left:6760;top:2946;width:10;height:20" coordorigin="6760,2946" coordsize="10,20" path="m6760,2965l6769,2965,6769,2946,6760,2946,6760,2965xe" filled="true" fillcolor="#000000" stroked="false">
                <v:path arrowok="t"/>
                <v:fill type="solid"/>
              </v:shape>
            </v:group>
            <v:group style="position:absolute;left:6760;top:2965;width:10;height:20" coordorigin="6760,2965" coordsize="10,20">
              <v:shape style="position:absolute;left:6760;top:2965;width:10;height:20" coordorigin="6760,2965" coordsize="10,20" path="m6760,2984l6769,2984,6769,2965,6760,2965,6760,2984xe" filled="true" fillcolor="#000000" stroked="false">
                <v:path arrowok="t"/>
                <v:fill type="solid"/>
              </v:shape>
            </v:group>
            <v:group style="position:absolute;left:6760;top:2984;width:10;height:20" coordorigin="6760,2984" coordsize="10,20">
              <v:shape style="position:absolute;left:6760;top:2984;width:10;height:20" coordorigin="6760,2984" coordsize="10,20" path="m6760,3003l6769,3003,6769,2984,6760,2984,6760,3003xe" filled="true" fillcolor="#000000" stroked="false">
                <v:path arrowok="t"/>
                <v:fill type="solid"/>
              </v:shape>
              <v:shape style="position:absolute;left:7458;top:1620;width:10;height:38" type="#_x0000_t75" stroked="false">
                <v:imagedata r:id="rId382" o:title=""/>
              </v:shape>
            </v:group>
            <v:group style="position:absolute;left:7458;top:1659;width:10;height:20" coordorigin="7458,1659" coordsize="10,20">
              <v:shape style="position:absolute;left:7458;top:1659;width:10;height:20" coordorigin="7458,1659" coordsize="10,20" path="m7458,1679l7468,1679,7468,1659,7458,1659,7458,1679xe" filled="true" fillcolor="#000000" stroked="false">
                <v:path arrowok="t"/>
                <v:fill type="solid"/>
              </v:shape>
            </v:group>
            <v:group style="position:absolute;left:7458;top:1679;width:10;height:20" coordorigin="7458,1679" coordsize="10,20">
              <v:shape style="position:absolute;left:7458;top:1679;width:10;height:20" coordorigin="7458,1679" coordsize="10,20" path="m7458,1698l7468,1698,7468,1679,7458,1679,7458,1698xe" filled="true" fillcolor="#000000" stroked="false">
                <v:path arrowok="t"/>
                <v:fill type="solid"/>
              </v:shape>
            </v:group>
            <v:group style="position:absolute;left:7458;top:1698;width:10;height:20" coordorigin="7458,1698" coordsize="10,20">
              <v:shape style="position:absolute;left:7458;top:1698;width:10;height:20" coordorigin="7458,1698" coordsize="10,20" path="m7458,1717l7468,1717,7468,1698,7458,1698,7458,1717xe" filled="true" fillcolor="#000000" stroked="false">
                <v:path arrowok="t"/>
                <v:fill type="solid"/>
              </v:shape>
            </v:group>
            <v:group style="position:absolute;left:7458;top:1717;width:10;height:20" coordorigin="7458,1717" coordsize="10,20">
              <v:shape style="position:absolute;left:7458;top:1717;width:10;height:20" coordorigin="7458,1717" coordsize="10,20" path="m7458,1736l7468,1736,7468,1717,7458,1717,7458,1736xe" filled="true" fillcolor="#000000" stroked="false">
                <v:path arrowok="t"/>
                <v:fill type="solid"/>
              </v:shape>
            </v:group>
            <v:group style="position:absolute;left:7458;top:1736;width:10;height:20" coordorigin="7458,1736" coordsize="10,20">
              <v:shape style="position:absolute;left:7458;top:1736;width:10;height:20" coordorigin="7458,1736" coordsize="10,20" path="m7458,1755l7468,1755,7468,1736,7458,1736,7458,1755xe" filled="true" fillcolor="#000000" stroked="false">
                <v:path arrowok="t"/>
                <v:fill type="solid"/>
              </v:shape>
            </v:group>
            <v:group style="position:absolute;left:7458;top:1755;width:10;height:20" coordorigin="7458,1755" coordsize="10,20">
              <v:shape style="position:absolute;left:7458;top:1755;width:10;height:20" coordorigin="7458,1755" coordsize="10,20" path="m7458,1775l7468,1775,7468,1755,7458,1755,7458,1775xe" filled="true" fillcolor="#000000" stroked="false">
                <v:path arrowok="t"/>
                <v:fill type="solid"/>
              </v:shape>
            </v:group>
            <v:group style="position:absolute;left:7458;top:1775;width:10;height:20" coordorigin="7458,1775" coordsize="10,20">
              <v:shape style="position:absolute;left:7458;top:1775;width:10;height:20" coordorigin="7458,1775" coordsize="10,20" path="m7458,1794l7468,1794,7468,1775,7458,1775,7458,1794xe" filled="true" fillcolor="#000000" stroked="false">
                <v:path arrowok="t"/>
                <v:fill type="solid"/>
              </v:shape>
            </v:group>
            <v:group style="position:absolute;left:7458;top:1794;width:10;height:20" coordorigin="7458,1794" coordsize="10,20">
              <v:shape style="position:absolute;left:7458;top:1794;width:10;height:20" coordorigin="7458,1794" coordsize="10,20" path="m7458,1813l7468,1813,7468,1794,7458,1794,7458,1813xe" filled="true" fillcolor="#000000" stroked="false">
                <v:path arrowok="t"/>
                <v:fill type="solid"/>
              </v:shape>
            </v:group>
            <v:group style="position:absolute;left:7458;top:1813;width:10;height:20" coordorigin="7458,1813" coordsize="10,20">
              <v:shape style="position:absolute;left:7458;top:1813;width:10;height:20" coordorigin="7458,1813" coordsize="10,20" path="m7458,1832l7468,1832,7468,1813,7458,1813,7458,1832xe" filled="true" fillcolor="#000000" stroked="false">
                <v:path arrowok="t"/>
                <v:fill type="solid"/>
              </v:shape>
            </v:group>
            <v:group style="position:absolute;left:7458;top:1832;width:10;height:20" coordorigin="7458,1832" coordsize="10,20">
              <v:shape style="position:absolute;left:7458;top:1832;width:10;height:20" coordorigin="7458,1832" coordsize="10,20" path="m7458,1851l7468,1851,7468,1832,7458,1832,7458,1851xe" filled="true" fillcolor="#000000" stroked="false">
                <v:path arrowok="t"/>
                <v:fill type="solid"/>
              </v:shape>
            </v:group>
            <v:group style="position:absolute;left:7458;top:1851;width:10;height:20" coordorigin="7458,1851" coordsize="10,20">
              <v:shape style="position:absolute;left:7458;top:1851;width:10;height:20" coordorigin="7458,1851" coordsize="10,20" path="m7458,1871l7468,1871,7468,1851,7458,1851,7458,1871xe" filled="true" fillcolor="#000000" stroked="false">
                <v:path arrowok="t"/>
                <v:fill type="solid"/>
              </v:shape>
            </v:group>
            <v:group style="position:absolute;left:7458;top:1871;width:10;height:20" coordorigin="7458,1871" coordsize="10,20">
              <v:shape style="position:absolute;left:7458;top:1871;width:10;height:20" coordorigin="7458,1871" coordsize="10,20" path="m7458,1890l7468,1890,7468,1871,7458,1871,7458,1890xe" filled="true" fillcolor="#000000" stroked="false">
                <v:path arrowok="t"/>
                <v:fill type="solid"/>
              </v:shape>
            </v:group>
            <v:group style="position:absolute;left:7458;top:1890;width:10;height:20" coordorigin="7458,1890" coordsize="10,20">
              <v:shape style="position:absolute;left:7458;top:1890;width:10;height:20" coordorigin="7458,1890" coordsize="10,20" path="m7458,1909l7468,1909,7468,1890,7458,1890,7458,1909xe" filled="true" fillcolor="#000000" stroked="false">
                <v:path arrowok="t"/>
                <v:fill type="solid"/>
              </v:shape>
            </v:group>
            <v:group style="position:absolute;left:7458;top:1909;width:10;height:20" coordorigin="7458,1909" coordsize="10,20">
              <v:shape style="position:absolute;left:7458;top:1909;width:10;height:20" coordorigin="7458,1909" coordsize="10,20" path="m7458,1928l7468,1928,7468,1909,7458,1909,7458,1928xe" filled="true" fillcolor="#000000" stroked="false">
                <v:path arrowok="t"/>
                <v:fill type="solid"/>
              </v:shape>
            </v:group>
            <v:group style="position:absolute;left:7458;top:1928;width:10;height:20" coordorigin="7458,1928" coordsize="10,20">
              <v:shape style="position:absolute;left:7458;top:1928;width:10;height:20" coordorigin="7458,1928" coordsize="10,20" path="m7458,1947l7468,1947,7468,1928,7458,1928,7458,1947xe" filled="true" fillcolor="#000000" stroked="false">
                <v:path arrowok="t"/>
                <v:fill type="solid"/>
              </v:shape>
            </v:group>
            <v:group style="position:absolute;left:7458;top:1947;width:10;height:20" coordorigin="7458,1947" coordsize="10,20">
              <v:shape style="position:absolute;left:7458;top:1947;width:10;height:20" coordorigin="7458,1947" coordsize="10,20" path="m7458,1967l7468,1967,7468,1947,7458,1947,7458,1967xe" filled="true" fillcolor="#000000" stroked="false">
                <v:path arrowok="t"/>
                <v:fill type="solid"/>
              </v:shape>
            </v:group>
            <v:group style="position:absolute;left:7458;top:1967;width:10;height:20" coordorigin="7458,1967" coordsize="10,20">
              <v:shape style="position:absolute;left:7458;top:1967;width:10;height:20" coordorigin="7458,1967" coordsize="10,20" path="m7458,1986l7468,1986,7468,1967,7458,1967,7458,1986xe" filled="true" fillcolor="#000000" stroked="false">
                <v:path arrowok="t"/>
                <v:fill type="solid"/>
              </v:shape>
            </v:group>
            <v:group style="position:absolute;left:7458;top:1986;width:10;height:20" coordorigin="7458,1986" coordsize="10,20">
              <v:shape style="position:absolute;left:7458;top:1986;width:10;height:20" coordorigin="7458,1986" coordsize="10,20" path="m7458,2005l7468,2005,7468,1986,7458,1986,7458,2005xe" filled="true" fillcolor="#000000" stroked="false">
                <v:path arrowok="t"/>
                <v:fill type="solid"/>
              </v:shape>
            </v:group>
            <v:group style="position:absolute;left:7458;top:2005;width:10;height:20" coordorigin="7458,2005" coordsize="10,20">
              <v:shape style="position:absolute;left:7458;top:2005;width:10;height:20" coordorigin="7458,2005" coordsize="10,20" path="m7458,2024l7468,2024,7468,2005,7458,2005,7458,2024xe" filled="true" fillcolor="#000000" stroked="false">
                <v:path arrowok="t"/>
                <v:fill type="solid"/>
              </v:shape>
            </v:group>
            <v:group style="position:absolute;left:7458;top:2024;width:10;height:20" coordorigin="7458,2024" coordsize="10,20">
              <v:shape style="position:absolute;left:7458;top:2024;width:10;height:20" coordorigin="7458,2024" coordsize="10,20" path="m7458,2043l7468,2043,7468,2024,7458,2024,7458,2043xe" filled="true" fillcolor="#000000" stroked="false">
                <v:path arrowok="t"/>
                <v:fill type="solid"/>
              </v:shape>
            </v:group>
            <v:group style="position:absolute;left:7458;top:2043;width:10;height:20" coordorigin="7458,2043" coordsize="10,20">
              <v:shape style="position:absolute;left:7458;top:2043;width:10;height:20" coordorigin="7458,2043" coordsize="10,20" path="m7458,2063l7468,2063,7468,2043,7458,2043,7458,2063xe" filled="true" fillcolor="#000000" stroked="false">
                <v:path arrowok="t"/>
                <v:fill type="solid"/>
              </v:shape>
            </v:group>
            <v:group style="position:absolute;left:7458;top:2063;width:10;height:20" coordorigin="7458,2063" coordsize="10,20">
              <v:shape style="position:absolute;left:7458;top:2063;width:10;height:20" coordorigin="7458,2063" coordsize="10,20" path="m7458,2082l7468,2082,7468,2063,7458,2063,7458,2082xe" filled="true" fillcolor="#000000" stroked="false">
                <v:path arrowok="t"/>
                <v:fill type="solid"/>
              </v:shape>
            </v:group>
            <v:group style="position:absolute;left:7458;top:2082;width:10;height:20" coordorigin="7458,2082" coordsize="10,20">
              <v:shape style="position:absolute;left:7458;top:2082;width:10;height:20" coordorigin="7458,2082" coordsize="10,20" path="m7458,2101l7468,2101,7468,2082,7458,2082,7458,2101xe" filled="true" fillcolor="#000000" stroked="false">
                <v:path arrowok="t"/>
                <v:fill type="solid"/>
              </v:shape>
            </v:group>
            <v:group style="position:absolute;left:7458;top:2101;width:10;height:20" coordorigin="7458,2101" coordsize="10,20">
              <v:shape style="position:absolute;left:7458;top:2101;width:10;height:20" coordorigin="7458,2101" coordsize="10,20" path="m7458,2120l7468,2120,7468,2101,7458,2101,7458,2120xe" filled="true" fillcolor="#000000" stroked="false">
                <v:path arrowok="t"/>
                <v:fill type="solid"/>
              </v:shape>
            </v:group>
            <v:group style="position:absolute;left:7458;top:2120;width:10;height:20" coordorigin="7458,2120" coordsize="10,20">
              <v:shape style="position:absolute;left:7458;top:2120;width:10;height:20" coordorigin="7458,2120" coordsize="10,20" path="m7458,2139l7468,2139,7468,2120,7458,2120,7458,2139xe" filled="true" fillcolor="#000000" stroked="false">
                <v:path arrowok="t"/>
                <v:fill type="solid"/>
              </v:shape>
            </v:group>
            <v:group style="position:absolute;left:7458;top:2139;width:10;height:20" coordorigin="7458,2139" coordsize="10,20">
              <v:shape style="position:absolute;left:7458;top:2139;width:10;height:20" coordorigin="7458,2139" coordsize="10,20" path="m7458,2159l7468,2159,7468,2139,7458,2139,7458,2159xe" filled="true" fillcolor="#000000" stroked="false">
                <v:path arrowok="t"/>
                <v:fill type="solid"/>
              </v:shape>
            </v:group>
            <v:group style="position:absolute;left:7458;top:2159;width:10;height:20" coordorigin="7458,2159" coordsize="10,20">
              <v:shape style="position:absolute;left:7458;top:2159;width:10;height:20" coordorigin="7458,2159" coordsize="10,20" path="m7458,2178l7468,2178,7468,2159,7458,2159,7458,2178xe" filled="true" fillcolor="#000000" stroked="false">
                <v:path arrowok="t"/>
                <v:fill type="solid"/>
              </v:shape>
            </v:group>
            <v:group style="position:absolute;left:7458;top:2178;width:10;height:20" coordorigin="7458,2178" coordsize="10,20">
              <v:shape style="position:absolute;left:7458;top:2178;width:10;height:20" coordorigin="7458,2178" coordsize="10,20" path="m7458,2197l7468,2197,7468,2178,7458,2178,7458,2197xe" filled="true" fillcolor="#000000" stroked="false">
                <v:path arrowok="t"/>
                <v:fill type="solid"/>
              </v:shape>
            </v:group>
            <v:group style="position:absolute;left:7458;top:2197;width:10;height:20" coordorigin="7458,2197" coordsize="10,20">
              <v:shape style="position:absolute;left:7458;top:2197;width:10;height:20" coordorigin="7458,2197" coordsize="10,20" path="m7458,2216l7468,2216,7468,2197,7458,2197,7458,2216xe" filled="true" fillcolor="#000000" stroked="false">
                <v:path arrowok="t"/>
                <v:fill type="solid"/>
              </v:shape>
            </v:group>
            <v:group style="position:absolute;left:7458;top:2216;width:10;height:20" coordorigin="7458,2216" coordsize="10,20">
              <v:shape style="position:absolute;left:7458;top:2216;width:10;height:20" coordorigin="7458,2216" coordsize="10,20" path="m7458,2235l7468,2235,7468,2216,7458,2216,7458,2235xe" filled="true" fillcolor="#000000" stroked="false">
                <v:path arrowok="t"/>
                <v:fill type="solid"/>
              </v:shape>
            </v:group>
            <v:group style="position:absolute;left:7458;top:2235;width:10;height:20" coordorigin="7458,2235" coordsize="10,20">
              <v:shape style="position:absolute;left:7458;top:2235;width:10;height:20" coordorigin="7458,2235" coordsize="10,20" path="m7458,2255l7468,2255,7468,2235,7458,2235,7458,2255xe" filled="true" fillcolor="#000000" stroked="false">
                <v:path arrowok="t"/>
                <v:fill type="solid"/>
              </v:shape>
            </v:group>
            <v:group style="position:absolute;left:7458;top:2255;width:10;height:20" coordorigin="7458,2255" coordsize="10,20">
              <v:shape style="position:absolute;left:7458;top:2255;width:10;height:20" coordorigin="7458,2255" coordsize="10,20" path="m7458,2274l7468,2274,7468,2255,7458,2255,7458,2274xe" filled="true" fillcolor="#000000" stroked="false">
                <v:path arrowok="t"/>
                <v:fill type="solid"/>
              </v:shape>
            </v:group>
            <v:group style="position:absolute;left:7458;top:2274;width:10;height:20" coordorigin="7458,2274" coordsize="10,20">
              <v:shape style="position:absolute;left:7458;top:2274;width:10;height:20" coordorigin="7458,2274" coordsize="10,20" path="m7458,2293l7468,2293,7468,2274,7458,2274,7458,2293xe" filled="true" fillcolor="#000000" stroked="false">
                <v:path arrowok="t"/>
                <v:fill type="solid"/>
              </v:shape>
            </v:group>
            <v:group style="position:absolute;left:7458;top:2293;width:10;height:20" coordorigin="7458,2293" coordsize="10,20">
              <v:shape style="position:absolute;left:7458;top:2293;width:10;height:20" coordorigin="7458,2293" coordsize="10,20" path="m7458,2312l7468,2312,7468,2293,7458,2293,7458,2312xe" filled="true" fillcolor="#000000" stroked="false">
                <v:path arrowok="t"/>
                <v:fill type="solid"/>
              </v:shape>
            </v:group>
            <v:group style="position:absolute;left:7458;top:2312;width:10;height:20" coordorigin="7458,2312" coordsize="10,20">
              <v:shape style="position:absolute;left:7458;top:2312;width:10;height:20" coordorigin="7458,2312" coordsize="10,20" path="m7458,2331l7468,2331,7468,2312,7458,2312,7458,2331xe" filled="true" fillcolor="#000000" stroked="false">
                <v:path arrowok="t"/>
                <v:fill type="solid"/>
              </v:shape>
            </v:group>
            <v:group style="position:absolute;left:7458;top:2331;width:10;height:20" coordorigin="7458,2331" coordsize="10,20">
              <v:shape style="position:absolute;left:7458;top:2331;width:10;height:20" coordorigin="7458,2331" coordsize="10,20" path="m7458,2351l7468,2351,7468,2331,7458,2331,7458,2351xe" filled="true" fillcolor="#000000" stroked="false">
                <v:path arrowok="t"/>
                <v:fill type="solid"/>
              </v:shape>
            </v:group>
            <v:group style="position:absolute;left:7458;top:2351;width:10;height:20" coordorigin="7458,2351" coordsize="10,20">
              <v:shape style="position:absolute;left:7458;top:2351;width:10;height:20" coordorigin="7458,2351" coordsize="10,20" path="m7458,2370l7468,2370,7468,2351,7458,2351,7458,2370xe" filled="true" fillcolor="#000000" stroked="false">
                <v:path arrowok="t"/>
                <v:fill type="solid"/>
              </v:shape>
            </v:group>
            <v:group style="position:absolute;left:7458;top:2370;width:10;height:20" coordorigin="7458,2370" coordsize="10,20">
              <v:shape style="position:absolute;left:7458;top:2370;width:10;height:20" coordorigin="7458,2370" coordsize="10,20" path="m7458,2389l7468,2389,7468,2370,7458,2370,7458,2389xe" filled="true" fillcolor="#000000" stroked="false">
                <v:path arrowok="t"/>
                <v:fill type="solid"/>
              </v:shape>
            </v:group>
            <v:group style="position:absolute;left:7458;top:2389;width:10;height:20" coordorigin="7458,2389" coordsize="10,20">
              <v:shape style="position:absolute;left:7458;top:2389;width:10;height:20" coordorigin="7458,2389" coordsize="10,20" path="m7458,2408l7468,2408,7468,2389,7458,2389,7458,2408xe" filled="true" fillcolor="#000000" stroked="false">
                <v:path arrowok="t"/>
                <v:fill type="solid"/>
              </v:shape>
            </v:group>
            <v:group style="position:absolute;left:7458;top:2408;width:10;height:20" coordorigin="7458,2408" coordsize="10,20">
              <v:shape style="position:absolute;left:7458;top:2408;width:10;height:20" coordorigin="7458,2408" coordsize="10,20" path="m7458,2427l7468,2427,7468,2408,7458,2408,7458,2427xe" filled="true" fillcolor="#000000" stroked="false">
                <v:path arrowok="t"/>
                <v:fill type="solid"/>
              </v:shape>
            </v:group>
            <v:group style="position:absolute;left:7458;top:2427;width:10;height:20" coordorigin="7458,2427" coordsize="10,20">
              <v:shape style="position:absolute;left:7458;top:2427;width:10;height:20" coordorigin="7458,2427" coordsize="10,20" path="m7458,2447l7468,2447,7468,2427,7458,2427,7458,2447xe" filled="true" fillcolor="#000000" stroked="false">
                <v:path arrowok="t"/>
                <v:fill type="solid"/>
              </v:shape>
            </v:group>
            <v:group style="position:absolute;left:7458;top:2447;width:10;height:20" coordorigin="7458,2447" coordsize="10,20">
              <v:shape style="position:absolute;left:7458;top:2447;width:10;height:20" coordorigin="7458,2447" coordsize="10,20" path="m7458,2466l7468,2466,7468,2447,7458,2447,7458,2466xe" filled="true" fillcolor="#000000" stroked="false">
                <v:path arrowok="t"/>
                <v:fill type="solid"/>
              </v:shape>
            </v:group>
            <v:group style="position:absolute;left:7458;top:2466;width:10;height:20" coordorigin="7458,2466" coordsize="10,20">
              <v:shape style="position:absolute;left:7458;top:2466;width:10;height:20" coordorigin="7458,2466" coordsize="10,20" path="m7458,2485l7468,2485,7468,2466,7458,2466,7458,2485xe" filled="true" fillcolor="#000000" stroked="false">
                <v:path arrowok="t"/>
                <v:fill type="solid"/>
              </v:shape>
            </v:group>
            <v:group style="position:absolute;left:7458;top:2485;width:10;height:20" coordorigin="7458,2485" coordsize="10,20">
              <v:shape style="position:absolute;left:7458;top:2485;width:10;height:20" coordorigin="7458,2485" coordsize="10,20" path="m7458,2504l7468,2504,7468,2485,7458,2485,7458,2504xe" filled="true" fillcolor="#000000" stroked="false">
                <v:path arrowok="t"/>
                <v:fill type="solid"/>
              </v:shape>
            </v:group>
            <v:group style="position:absolute;left:7458;top:2504;width:10;height:20" coordorigin="7458,2504" coordsize="10,20">
              <v:shape style="position:absolute;left:7458;top:2504;width:10;height:20" coordorigin="7458,2504" coordsize="10,20" path="m7458,2523l7468,2523,7468,2504,7458,2504,7458,2523xe" filled="true" fillcolor="#000000" stroked="false">
                <v:path arrowok="t"/>
                <v:fill type="solid"/>
              </v:shape>
            </v:group>
            <v:group style="position:absolute;left:7458;top:2523;width:10;height:20" coordorigin="7458,2523" coordsize="10,20">
              <v:shape style="position:absolute;left:7458;top:2523;width:10;height:20" coordorigin="7458,2523" coordsize="10,20" path="m7458,2543l7468,2543,7468,2523,7458,2523,7458,2543xe" filled="true" fillcolor="#000000" stroked="false">
                <v:path arrowok="t"/>
                <v:fill type="solid"/>
              </v:shape>
            </v:group>
            <v:group style="position:absolute;left:7458;top:2543;width:10;height:20" coordorigin="7458,2543" coordsize="10,20">
              <v:shape style="position:absolute;left:7458;top:2543;width:10;height:20" coordorigin="7458,2543" coordsize="10,20" path="m7458,2562l7468,2562,7468,2543,7458,2543,7458,2562xe" filled="true" fillcolor="#000000" stroked="false">
                <v:path arrowok="t"/>
                <v:fill type="solid"/>
              </v:shape>
            </v:group>
            <v:group style="position:absolute;left:7458;top:2562;width:10;height:20" coordorigin="7458,2562" coordsize="10,20">
              <v:shape style="position:absolute;left:7458;top:2562;width:10;height:20" coordorigin="7458,2562" coordsize="10,20" path="m7458,2581l7468,2581,7468,2562,7458,2562,7458,2581xe" filled="true" fillcolor="#000000" stroked="false">
                <v:path arrowok="t"/>
                <v:fill type="solid"/>
              </v:shape>
            </v:group>
            <v:group style="position:absolute;left:7458;top:2581;width:10;height:20" coordorigin="7458,2581" coordsize="10,20">
              <v:shape style="position:absolute;left:7458;top:2581;width:10;height:20" coordorigin="7458,2581" coordsize="10,20" path="m7458,2600l7468,2600,7468,2581,7458,2581,7458,2600xe" filled="true" fillcolor="#000000" stroked="false">
                <v:path arrowok="t"/>
                <v:fill type="solid"/>
              </v:shape>
            </v:group>
            <v:group style="position:absolute;left:7458;top:2600;width:10;height:20" coordorigin="7458,2600" coordsize="10,20">
              <v:shape style="position:absolute;left:7458;top:2600;width:10;height:20" coordorigin="7458,2600" coordsize="10,20" path="m7458,2619l7468,2619,7468,2600,7458,2600,7458,2619xe" filled="true" fillcolor="#000000" stroked="false">
                <v:path arrowok="t"/>
                <v:fill type="solid"/>
              </v:shape>
            </v:group>
            <v:group style="position:absolute;left:7458;top:2619;width:10;height:20" coordorigin="7458,2619" coordsize="10,20">
              <v:shape style="position:absolute;left:7458;top:2619;width:10;height:20" coordorigin="7458,2619" coordsize="10,20" path="m7458,2639l7468,2639,7468,2619,7458,2619,7458,2639xe" filled="true" fillcolor="#000000" stroked="false">
                <v:path arrowok="t"/>
                <v:fill type="solid"/>
              </v:shape>
            </v:group>
            <v:group style="position:absolute;left:7458;top:2639;width:10;height:20" coordorigin="7458,2639" coordsize="10,20">
              <v:shape style="position:absolute;left:7458;top:2639;width:10;height:20" coordorigin="7458,2639" coordsize="10,20" path="m7458,2658l7468,2658,7468,2639,7458,2639,7458,2658xe" filled="true" fillcolor="#000000" stroked="false">
                <v:path arrowok="t"/>
                <v:fill type="solid"/>
              </v:shape>
            </v:group>
            <v:group style="position:absolute;left:7458;top:2658;width:10;height:20" coordorigin="7458,2658" coordsize="10,20">
              <v:shape style="position:absolute;left:7458;top:2658;width:10;height:20" coordorigin="7458,2658" coordsize="10,20" path="m7458,2677l7468,2677,7468,2658,7458,2658,7458,2677xe" filled="true" fillcolor="#000000" stroked="false">
                <v:path arrowok="t"/>
                <v:fill type="solid"/>
              </v:shape>
            </v:group>
            <v:group style="position:absolute;left:7458;top:2677;width:10;height:20" coordorigin="7458,2677" coordsize="10,20">
              <v:shape style="position:absolute;left:7458;top:2677;width:10;height:20" coordorigin="7458,2677" coordsize="10,20" path="m7458,2696l7468,2696,7468,2677,7458,2677,7458,2696xe" filled="true" fillcolor="#000000" stroked="false">
                <v:path arrowok="t"/>
                <v:fill type="solid"/>
              </v:shape>
            </v:group>
            <v:group style="position:absolute;left:7458;top:2696;width:10;height:20" coordorigin="7458,2696" coordsize="10,20">
              <v:shape style="position:absolute;left:7458;top:2696;width:10;height:20" coordorigin="7458,2696" coordsize="10,20" path="m7458,2715l7468,2715,7468,2696,7458,2696,7458,2715xe" filled="true" fillcolor="#000000" stroked="false">
                <v:path arrowok="t"/>
                <v:fill type="solid"/>
              </v:shape>
            </v:group>
            <v:group style="position:absolute;left:7458;top:2715;width:10;height:20" coordorigin="7458,2715" coordsize="10,20">
              <v:shape style="position:absolute;left:7458;top:2715;width:10;height:20" coordorigin="7458,2715" coordsize="10,20" path="m7458,2735l7468,2735,7468,2715,7458,2715,7458,2735xe" filled="true" fillcolor="#000000" stroked="false">
                <v:path arrowok="t"/>
                <v:fill type="solid"/>
              </v:shape>
            </v:group>
            <v:group style="position:absolute;left:7458;top:2735;width:10;height:20" coordorigin="7458,2735" coordsize="10,20">
              <v:shape style="position:absolute;left:7458;top:2735;width:10;height:20" coordorigin="7458,2735" coordsize="10,20" path="m7458,2754l7468,2754,7468,2735,7458,2735,7458,2754xe" filled="true" fillcolor="#000000" stroked="false">
                <v:path arrowok="t"/>
                <v:fill type="solid"/>
              </v:shape>
            </v:group>
            <v:group style="position:absolute;left:7458;top:2754;width:10;height:20" coordorigin="7458,2754" coordsize="10,20">
              <v:shape style="position:absolute;left:7458;top:2754;width:10;height:20" coordorigin="7458,2754" coordsize="10,20" path="m7458,2773l7468,2773,7468,2754,7458,2754,7458,2773xe" filled="true" fillcolor="#000000" stroked="false">
                <v:path arrowok="t"/>
                <v:fill type="solid"/>
              </v:shape>
            </v:group>
            <v:group style="position:absolute;left:7458;top:2773;width:10;height:20" coordorigin="7458,2773" coordsize="10,20">
              <v:shape style="position:absolute;left:7458;top:2773;width:10;height:20" coordorigin="7458,2773" coordsize="10,20" path="m7458,2792l7468,2792,7468,2773,7458,2773,7458,2792xe" filled="true" fillcolor="#000000" stroked="false">
                <v:path arrowok="t"/>
                <v:fill type="solid"/>
              </v:shape>
            </v:group>
            <v:group style="position:absolute;left:7458;top:2792;width:10;height:20" coordorigin="7458,2792" coordsize="10,20">
              <v:shape style="position:absolute;left:7458;top:2792;width:10;height:20" coordorigin="7458,2792" coordsize="10,20" path="m7458,2811l7468,2811,7468,2792,7458,2792,7458,2811xe" filled="true" fillcolor="#000000" stroked="false">
                <v:path arrowok="t"/>
                <v:fill type="solid"/>
              </v:shape>
            </v:group>
            <v:group style="position:absolute;left:7458;top:2811;width:10;height:20" coordorigin="7458,2811" coordsize="10,20">
              <v:shape style="position:absolute;left:7458;top:2811;width:10;height:20" coordorigin="7458,2811" coordsize="10,20" path="m7458,2831l7468,2831,7468,2811,7458,2811,7458,2831xe" filled="true" fillcolor="#000000" stroked="false">
                <v:path arrowok="t"/>
                <v:fill type="solid"/>
              </v:shape>
            </v:group>
            <v:group style="position:absolute;left:7458;top:2831;width:10;height:20" coordorigin="7458,2831" coordsize="10,20">
              <v:shape style="position:absolute;left:7458;top:2831;width:10;height:20" coordorigin="7458,2831" coordsize="10,20" path="m7458,2850l7468,2850,7468,2831,7458,2831,7458,2850xe" filled="true" fillcolor="#000000" stroked="false">
                <v:path arrowok="t"/>
                <v:fill type="solid"/>
              </v:shape>
            </v:group>
            <v:group style="position:absolute;left:7458;top:2850;width:10;height:20" coordorigin="7458,2850" coordsize="10,20">
              <v:shape style="position:absolute;left:7458;top:2850;width:10;height:20" coordorigin="7458,2850" coordsize="10,20" path="m7458,2869l7468,2869,7468,2850,7458,2850,7458,2869xe" filled="true" fillcolor="#000000" stroked="false">
                <v:path arrowok="t"/>
                <v:fill type="solid"/>
              </v:shape>
            </v:group>
            <v:group style="position:absolute;left:7458;top:2869;width:10;height:20" coordorigin="7458,2869" coordsize="10,20">
              <v:shape style="position:absolute;left:7458;top:2869;width:10;height:20" coordorigin="7458,2869" coordsize="10,20" path="m7458,2888l7468,2888,7468,2869,7458,2869,7458,2888xe" filled="true" fillcolor="#000000" stroked="false">
                <v:path arrowok="t"/>
                <v:fill type="solid"/>
              </v:shape>
            </v:group>
            <v:group style="position:absolute;left:7458;top:2888;width:10;height:20" coordorigin="7458,2888" coordsize="10,20">
              <v:shape style="position:absolute;left:7458;top:2888;width:10;height:20" coordorigin="7458,2888" coordsize="10,20" path="m7458,2907l7468,2907,7468,2888,7458,2888,7458,2907xe" filled="true" fillcolor="#000000" stroked="false">
                <v:path arrowok="t"/>
                <v:fill type="solid"/>
              </v:shape>
            </v:group>
            <v:group style="position:absolute;left:7458;top:2907;width:10;height:20" coordorigin="7458,2907" coordsize="10,20">
              <v:shape style="position:absolute;left:7458;top:2907;width:10;height:20" coordorigin="7458,2907" coordsize="10,20" path="m7458,2927l7468,2927,7468,2907,7458,2907,7458,2927xe" filled="true" fillcolor="#000000" stroked="false">
                <v:path arrowok="t"/>
                <v:fill type="solid"/>
              </v:shape>
            </v:group>
            <v:group style="position:absolute;left:7458;top:2927;width:10;height:20" coordorigin="7458,2927" coordsize="10,20">
              <v:shape style="position:absolute;left:7458;top:2927;width:10;height:20" coordorigin="7458,2927" coordsize="10,20" path="m7458,2946l7468,2946,7468,2927,7458,2927,7458,2946xe" filled="true" fillcolor="#000000" stroked="false">
                <v:path arrowok="t"/>
                <v:fill type="solid"/>
              </v:shape>
            </v:group>
            <v:group style="position:absolute;left:7458;top:2946;width:10;height:20" coordorigin="7458,2946" coordsize="10,20">
              <v:shape style="position:absolute;left:7458;top:2946;width:10;height:20" coordorigin="7458,2946" coordsize="10,20" path="m7458,2965l7468,2965,7468,2946,7458,2946,7458,2965xe" filled="true" fillcolor="#000000" stroked="false">
                <v:path arrowok="t"/>
                <v:fill type="solid"/>
              </v:shape>
            </v:group>
            <v:group style="position:absolute;left:7458;top:2965;width:10;height:20" coordorigin="7458,2965" coordsize="10,20">
              <v:shape style="position:absolute;left:7458;top:2965;width:10;height:20" coordorigin="7458,2965" coordsize="10,20" path="m7458,2984l7468,2984,7468,2965,7458,2965,7458,2984xe" filled="true" fillcolor="#000000" stroked="false">
                <v:path arrowok="t"/>
                <v:fill type="solid"/>
              </v:shape>
            </v:group>
            <v:group style="position:absolute;left:7458;top:2984;width:10;height:20" coordorigin="7458,2984" coordsize="10,20">
              <v:shape style="position:absolute;left:7458;top:2984;width:10;height:20" coordorigin="7458,2984" coordsize="10,20" path="m7458,3003l7468,3003,7468,2984,7458,2984,7458,3003xe" filled="true" fillcolor="#000000" stroked="false">
                <v:path arrowok="t"/>
                <v:fill type="solid"/>
              </v:shape>
            </v:group>
            <v:group style="position:absolute;left:8740;top:1620;width:10;height:20" coordorigin="8740,1620" coordsize="10,20">
              <v:shape style="position:absolute;left:8740;top:1620;width:10;height:20" coordorigin="8740,1620" coordsize="10,20" path="m8740,1640l8749,1640,8749,1620,8740,1620,8740,1640xe" filled="true" fillcolor="#000000" stroked="false">
                <v:path arrowok="t"/>
                <v:fill type="solid"/>
              </v:shape>
            </v:group>
            <v:group style="position:absolute;left:8740;top:1640;width:10;height:20" coordorigin="8740,1640" coordsize="10,20">
              <v:shape style="position:absolute;left:8740;top:1640;width:10;height:20" coordorigin="8740,1640" coordsize="10,20" path="m8740,1659l8749,1659,8749,1640,8740,1640,8740,1659xe" filled="true" fillcolor="#000000" stroked="false">
                <v:path arrowok="t"/>
                <v:fill type="solid"/>
              </v:shape>
            </v:group>
            <v:group style="position:absolute;left:8740;top:1659;width:10;height:20" coordorigin="8740,1659" coordsize="10,20">
              <v:shape style="position:absolute;left:8740;top:1659;width:10;height:20" coordorigin="8740,1659" coordsize="10,20" path="m8740,1679l8749,1679,8749,1659,8740,1659,8740,1679xe" filled="true" fillcolor="#000000" stroked="false">
                <v:path arrowok="t"/>
                <v:fill type="solid"/>
              </v:shape>
            </v:group>
            <v:group style="position:absolute;left:8740;top:1679;width:10;height:20" coordorigin="8740,1679" coordsize="10,20">
              <v:shape style="position:absolute;left:8740;top:1679;width:10;height:20" coordorigin="8740,1679" coordsize="10,20" path="m8740,1698l8749,1698,8749,1679,8740,1679,8740,1698xe" filled="true" fillcolor="#000000" stroked="false">
                <v:path arrowok="t"/>
                <v:fill type="solid"/>
              </v:shape>
            </v:group>
            <v:group style="position:absolute;left:8740;top:1698;width:10;height:20" coordorigin="8740,1698" coordsize="10,20">
              <v:shape style="position:absolute;left:8740;top:1698;width:10;height:20" coordorigin="8740,1698" coordsize="10,20" path="m8740,1717l8749,1717,8749,1698,8740,1698,8740,1717xe" filled="true" fillcolor="#000000" stroked="false">
                <v:path arrowok="t"/>
                <v:fill type="solid"/>
              </v:shape>
            </v:group>
            <v:group style="position:absolute;left:8740;top:1717;width:10;height:20" coordorigin="8740,1717" coordsize="10,20">
              <v:shape style="position:absolute;left:8740;top:1717;width:10;height:20" coordorigin="8740,1717" coordsize="10,20" path="m8740,1736l8749,1736,8749,1717,8740,1717,8740,1736xe" filled="true" fillcolor="#000000" stroked="false">
                <v:path arrowok="t"/>
                <v:fill type="solid"/>
              </v:shape>
            </v:group>
            <v:group style="position:absolute;left:8740;top:1736;width:10;height:20" coordorigin="8740,1736" coordsize="10,20">
              <v:shape style="position:absolute;left:8740;top:1736;width:10;height:20" coordorigin="8740,1736" coordsize="10,20" path="m8740,1755l8749,1755,8749,1736,8740,1736,8740,1755xe" filled="true" fillcolor="#000000" stroked="false">
                <v:path arrowok="t"/>
                <v:fill type="solid"/>
              </v:shape>
            </v:group>
            <v:group style="position:absolute;left:8740;top:1755;width:10;height:20" coordorigin="8740,1755" coordsize="10,20">
              <v:shape style="position:absolute;left:8740;top:1755;width:10;height:20" coordorigin="8740,1755" coordsize="10,20" path="m8740,1775l8749,1775,8749,1755,8740,1755,8740,1775xe" filled="true" fillcolor="#000000" stroked="false">
                <v:path arrowok="t"/>
                <v:fill type="solid"/>
              </v:shape>
            </v:group>
            <v:group style="position:absolute;left:8740;top:1775;width:10;height:20" coordorigin="8740,1775" coordsize="10,20">
              <v:shape style="position:absolute;left:8740;top:1775;width:10;height:20" coordorigin="8740,1775" coordsize="10,20" path="m8740,1794l8749,1794,8749,1775,8740,1775,8740,1794xe" filled="true" fillcolor="#000000" stroked="false">
                <v:path arrowok="t"/>
                <v:fill type="solid"/>
              </v:shape>
            </v:group>
            <v:group style="position:absolute;left:8740;top:1794;width:10;height:20" coordorigin="8740,1794" coordsize="10,20">
              <v:shape style="position:absolute;left:8740;top:1794;width:10;height:20" coordorigin="8740,1794" coordsize="10,20" path="m8740,1813l8749,1813,8749,1794,8740,1794,8740,1813xe" filled="true" fillcolor="#000000" stroked="false">
                <v:path arrowok="t"/>
                <v:fill type="solid"/>
              </v:shape>
            </v:group>
            <v:group style="position:absolute;left:8740;top:1813;width:10;height:20" coordorigin="8740,1813" coordsize="10,20">
              <v:shape style="position:absolute;left:8740;top:1813;width:10;height:20" coordorigin="8740,1813" coordsize="10,20" path="m8740,1832l8749,1832,8749,1813,8740,1813,8740,1832xe" filled="true" fillcolor="#000000" stroked="false">
                <v:path arrowok="t"/>
                <v:fill type="solid"/>
              </v:shape>
            </v:group>
            <v:group style="position:absolute;left:8740;top:1832;width:10;height:20" coordorigin="8740,1832" coordsize="10,20">
              <v:shape style="position:absolute;left:8740;top:1832;width:10;height:20" coordorigin="8740,1832" coordsize="10,20" path="m8740,1851l8749,1851,8749,1832,8740,1832,8740,1851xe" filled="true" fillcolor="#000000" stroked="false">
                <v:path arrowok="t"/>
                <v:fill type="solid"/>
              </v:shape>
            </v:group>
            <v:group style="position:absolute;left:8740;top:1851;width:10;height:20" coordorigin="8740,1851" coordsize="10,20">
              <v:shape style="position:absolute;left:8740;top:1851;width:10;height:20" coordorigin="8740,1851" coordsize="10,20" path="m8740,1871l8749,1871,8749,1851,8740,1851,8740,1871xe" filled="true" fillcolor="#000000" stroked="false">
                <v:path arrowok="t"/>
                <v:fill type="solid"/>
              </v:shape>
            </v:group>
            <v:group style="position:absolute;left:8740;top:1871;width:10;height:20" coordorigin="8740,1871" coordsize="10,20">
              <v:shape style="position:absolute;left:8740;top:1871;width:10;height:20" coordorigin="8740,1871" coordsize="10,20" path="m8740,1890l8749,1890,8749,1871,8740,1871,8740,1890xe" filled="true" fillcolor="#000000" stroked="false">
                <v:path arrowok="t"/>
                <v:fill type="solid"/>
              </v:shape>
            </v:group>
            <v:group style="position:absolute;left:8740;top:1890;width:10;height:20" coordorigin="8740,1890" coordsize="10,20">
              <v:shape style="position:absolute;left:8740;top:1890;width:10;height:20" coordorigin="8740,1890" coordsize="10,20" path="m8740,1909l8749,1909,8749,1890,8740,1890,8740,1909xe" filled="true" fillcolor="#000000" stroked="false">
                <v:path arrowok="t"/>
                <v:fill type="solid"/>
              </v:shape>
            </v:group>
            <v:group style="position:absolute;left:8740;top:1909;width:10;height:20" coordorigin="8740,1909" coordsize="10,20">
              <v:shape style="position:absolute;left:8740;top:1909;width:10;height:20" coordorigin="8740,1909" coordsize="10,20" path="m8740,1928l8749,1928,8749,1909,8740,1909,8740,1928xe" filled="true" fillcolor="#000000" stroked="false">
                <v:path arrowok="t"/>
                <v:fill type="solid"/>
              </v:shape>
            </v:group>
            <v:group style="position:absolute;left:8740;top:1928;width:10;height:20" coordorigin="8740,1928" coordsize="10,20">
              <v:shape style="position:absolute;left:8740;top:1928;width:10;height:20" coordorigin="8740,1928" coordsize="10,20" path="m8740,1947l8749,1947,8749,1928,8740,1928,8740,1947xe" filled="true" fillcolor="#000000" stroked="false">
                <v:path arrowok="t"/>
                <v:fill type="solid"/>
              </v:shape>
            </v:group>
            <v:group style="position:absolute;left:8740;top:1947;width:10;height:20" coordorigin="8740,1947" coordsize="10,20">
              <v:shape style="position:absolute;left:8740;top:1947;width:10;height:20" coordorigin="8740,1947" coordsize="10,20" path="m8740,1967l8749,1967,8749,1947,8740,1947,8740,1967xe" filled="true" fillcolor="#000000" stroked="false">
                <v:path arrowok="t"/>
                <v:fill type="solid"/>
              </v:shape>
            </v:group>
            <v:group style="position:absolute;left:8740;top:1967;width:10;height:20" coordorigin="8740,1967" coordsize="10,20">
              <v:shape style="position:absolute;left:8740;top:1967;width:10;height:20" coordorigin="8740,1967" coordsize="10,20" path="m8740,1986l8749,1986,8749,1967,8740,1967,8740,1986xe" filled="true" fillcolor="#000000" stroked="false">
                <v:path arrowok="t"/>
                <v:fill type="solid"/>
              </v:shape>
            </v:group>
            <v:group style="position:absolute;left:8740;top:1986;width:10;height:20" coordorigin="8740,1986" coordsize="10,20">
              <v:shape style="position:absolute;left:8740;top:1986;width:10;height:20" coordorigin="8740,1986" coordsize="10,20" path="m8740,2005l8749,2005,8749,1986,8740,1986,8740,2005xe" filled="true" fillcolor="#000000" stroked="false">
                <v:path arrowok="t"/>
                <v:fill type="solid"/>
              </v:shape>
            </v:group>
            <v:group style="position:absolute;left:8740;top:2005;width:10;height:20" coordorigin="8740,2005" coordsize="10,20">
              <v:shape style="position:absolute;left:8740;top:2005;width:10;height:20" coordorigin="8740,2005" coordsize="10,20" path="m8740,2024l8749,2024,8749,2005,8740,2005,8740,2024xe" filled="true" fillcolor="#000000" stroked="false">
                <v:path arrowok="t"/>
                <v:fill type="solid"/>
              </v:shape>
            </v:group>
            <v:group style="position:absolute;left:8740;top:2024;width:10;height:20" coordorigin="8740,2024" coordsize="10,20">
              <v:shape style="position:absolute;left:8740;top:2024;width:10;height:20" coordorigin="8740,2024" coordsize="10,20" path="m8740,2043l8749,2043,8749,2024,8740,2024,8740,2043xe" filled="true" fillcolor="#000000" stroked="false">
                <v:path arrowok="t"/>
                <v:fill type="solid"/>
              </v:shape>
            </v:group>
            <v:group style="position:absolute;left:8740;top:2043;width:10;height:20" coordorigin="8740,2043" coordsize="10,20">
              <v:shape style="position:absolute;left:8740;top:2043;width:10;height:20" coordorigin="8740,2043" coordsize="10,20" path="m8740,2063l8749,2063,8749,2043,8740,2043,8740,2063xe" filled="true" fillcolor="#000000" stroked="false">
                <v:path arrowok="t"/>
                <v:fill type="solid"/>
              </v:shape>
            </v:group>
            <v:group style="position:absolute;left:8740;top:2063;width:10;height:20" coordorigin="8740,2063" coordsize="10,20">
              <v:shape style="position:absolute;left:8740;top:2063;width:10;height:20" coordorigin="8740,2063" coordsize="10,20" path="m8740,2082l8749,2082,8749,2063,8740,2063,8740,2082xe" filled="true" fillcolor="#000000" stroked="false">
                <v:path arrowok="t"/>
                <v:fill type="solid"/>
              </v:shape>
            </v:group>
            <v:group style="position:absolute;left:8740;top:2082;width:10;height:20" coordorigin="8740,2082" coordsize="10,20">
              <v:shape style="position:absolute;left:8740;top:2082;width:10;height:20" coordorigin="8740,2082" coordsize="10,20" path="m8740,2101l8749,2101,8749,2082,8740,2082,8740,2101xe" filled="true" fillcolor="#000000" stroked="false">
                <v:path arrowok="t"/>
                <v:fill type="solid"/>
              </v:shape>
            </v:group>
            <v:group style="position:absolute;left:8740;top:2101;width:10;height:20" coordorigin="8740,2101" coordsize="10,20">
              <v:shape style="position:absolute;left:8740;top:2101;width:10;height:20" coordorigin="8740,2101" coordsize="10,20" path="m8740,2120l8749,2120,8749,2101,8740,2101,8740,2120xe" filled="true" fillcolor="#000000" stroked="false">
                <v:path arrowok="t"/>
                <v:fill type="solid"/>
              </v:shape>
            </v:group>
            <v:group style="position:absolute;left:8740;top:2120;width:10;height:20" coordorigin="8740,2120" coordsize="10,20">
              <v:shape style="position:absolute;left:8740;top:2120;width:10;height:20" coordorigin="8740,2120" coordsize="10,20" path="m8740,2139l8749,2139,8749,2120,8740,2120,8740,2139xe" filled="true" fillcolor="#000000" stroked="false">
                <v:path arrowok="t"/>
                <v:fill type="solid"/>
              </v:shape>
            </v:group>
            <v:group style="position:absolute;left:8740;top:2139;width:10;height:20" coordorigin="8740,2139" coordsize="10,20">
              <v:shape style="position:absolute;left:8740;top:2139;width:10;height:20" coordorigin="8740,2139" coordsize="10,20" path="m8740,2159l8749,2159,8749,2139,8740,2139,8740,2159xe" filled="true" fillcolor="#000000" stroked="false">
                <v:path arrowok="t"/>
                <v:fill type="solid"/>
              </v:shape>
            </v:group>
            <v:group style="position:absolute;left:8740;top:2159;width:10;height:20" coordorigin="8740,2159" coordsize="10,20">
              <v:shape style="position:absolute;left:8740;top:2159;width:10;height:20" coordorigin="8740,2159" coordsize="10,20" path="m8740,2178l8749,2178,8749,2159,8740,2159,8740,2178xe" filled="true" fillcolor="#000000" stroked="false">
                <v:path arrowok="t"/>
                <v:fill type="solid"/>
              </v:shape>
            </v:group>
            <v:group style="position:absolute;left:8740;top:2178;width:10;height:20" coordorigin="8740,2178" coordsize="10,20">
              <v:shape style="position:absolute;left:8740;top:2178;width:10;height:20" coordorigin="8740,2178" coordsize="10,20" path="m8740,2197l8749,2197,8749,2178,8740,2178,8740,2197xe" filled="true" fillcolor="#000000" stroked="false">
                <v:path arrowok="t"/>
                <v:fill type="solid"/>
              </v:shape>
            </v:group>
            <v:group style="position:absolute;left:8740;top:2197;width:10;height:20" coordorigin="8740,2197" coordsize="10,20">
              <v:shape style="position:absolute;left:8740;top:2197;width:10;height:20" coordorigin="8740,2197" coordsize="10,20" path="m8740,2216l8749,2216,8749,2197,8740,2197,8740,2216xe" filled="true" fillcolor="#000000" stroked="false">
                <v:path arrowok="t"/>
                <v:fill type="solid"/>
              </v:shape>
            </v:group>
            <v:group style="position:absolute;left:8740;top:2216;width:10;height:20" coordorigin="8740,2216" coordsize="10,20">
              <v:shape style="position:absolute;left:8740;top:2216;width:10;height:20" coordorigin="8740,2216" coordsize="10,20" path="m8740,2235l8749,2235,8749,2216,8740,2216,8740,2235xe" filled="true" fillcolor="#000000" stroked="false">
                <v:path arrowok="t"/>
                <v:fill type="solid"/>
              </v:shape>
            </v:group>
            <v:group style="position:absolute;left:8740;top:2235;width:10;height:20" coordorigin="8740,2235" coordsize="10,20">
              <v:shape style="position:absolute;left:8740;top:2235;width:10;height:20" coordorigin="8740,2235" coordsize="10,20" path="m8740,2255l8749,2255,8749,2235,8740,2235,8740,2255xe" filled="true" fillcolor="#000000" stroked="false">
                <v:path arrowok="t"/>
                <v:fill type="solid"/>
              </v:shape>
            </v:group>
            <v:group style="position:absolute;left:8740;top:2255;width:10;height:20" coordorigin="8740,2255" coordsize="10,20">
              <v:shape style="position:absolute;left:8740;top:2255;width:10;height:20" coordorigin="8740,2255" coordsize="10,20" path="m8740,2274l8749,2274,8749,2255,8740,2255,8740,2274xe" filled="true" fillcolor="#000000" stroked="false">
                <v:path arrowok="t"/>
                <v:fill type="solid"/>
              </v:shape>
            </v:group>
            <v:group style="position:absolute;left:8740;top:2274;width:10;height:20" coordorigin="8740,2274" coordsize="10,20">
              <v:shape style="position:absolute;left:8740;top:2274;width:10;height:20" coordorigin="8740,2274" coordsize="10,20" path="m8740,2293l8749,2293,8749,2274,8740,2274,8740,2293xe" filled="true" fillcolor="#000000" stroked="false">
                <v:path arrowok="t"/>
                <v:fill type="solid"/>
              </v:shape>
            </v:group>
            <v:group style="position:absolute;left:8740;top:2293;width:10;height:20" coordorigin="8740,2293" coordsize="10,20">
              <v:shape style="position:absolute;left:8740;top:2293;width:10;height:20" coordorigin="8740,2293" coordsize="10,20" path="m8740,2312l8749,2312,8749,2293,8740,2293,8740,2312xe" filled="true" fillcolor="#000000" stroked="false">
                <v:path arrowok="t"/>
                <v:fill type="solid"/>
              </v:shape>
            </v:group>
            <v:group style="position:absolute;left:8740;top:2312;width:10;height:20" coordorigin="8740,2312" coordsize="10,20">
              <v:shape style="position:absolute;left:8740;top:2312;width:10;height:20" coordorigin="8740,2312" coordsize="10,20" path="m8740,2331l8749,2331,8749,2312,8740,2312,8740,2331xe" filled="true" fillcolor="#000000" stroked="false">
                <v:path arrowok="t"/>
                <v:fill type="solid"/>
              </v:shape>
            </v:group>
            <v:group style="position:absolute;left:8740;top:2331;width:10;height:20" coordorigin="8740,2331" coordsize="10,20">
              <v:shape style="position:absolute;left:8740;top:2331;width:10;height:20" coordorigin="8740,2331" coordsize="10,20" path="m8740,2351l8749,2351,8749,2331,8740,2331,8740,2351xe" filled="true" fillcolor="#000000" stroked="false">
                <v:path arrowok="t"/>
                <v:fill type="solid"/>
              </v:shape>
            </v:group>
            <v:group style="position:absolute;left:8740;top:2351;width:10;height:20" coordorigin="8740,2351" coordsize="10,20">
              <v:shape style="position:absolute;left:8740;top:2351;width:10;height:20" coordorigin="8740,2351" coordsize="10,20" path="m8740,2370l8749,2370,8749,2351,8740,2351,8740,2370xe" filled="true" fillcolor="#000000" stroked="false">
                <v:path arrowok="t"/>
                <v:fill type="solid"/>
              </v:shape>
            </v:group>
            <v:group style="position:absolute;left:8740;top:2370;width:10;height:20" coordorigin="8740,2370" coordsize="10,20">
              <v:shape style="position:absolute;left:8740;top:2370;width:10;height:20" coordorigin="8740,2370" coordsize="10,20" path="m8740,2389l8749,2389,8749,2370,8740,2370,8740,2389xe" filled="true" fillcolor="#000000" stroked="false">
                <v:path arrowok="t"/>
                <v:fill type="solid"/>
              </v:shape>
            </v:group>
            <v:group style="position:absolute;left:8740;top:2389;width:10;height:20" coordorigin="8740,2389" coordsize="10,20">
              <v:shape style="position:absolute;left:8740;top:2389;width:10;height:20" coordorigin="8740,2389" coordsize="10,20" path="m8740,2408l8749,2408,8749,2389,8740,2389,8740,2408xe" filled="true" fillcolor="#000000" stroked="false">
                <v:path arrowok="t"/>
                <v:fill type="solid"/>
              </v:shape>
            </v:group>
            <v:group style="position:absolute;left:8740;top:2408;width:10;height:20" coordorigin="8740,2408" coordsize="10,20">
              <v:shape style="position:absolute;left:8740;top:2408;width:10;height:20" coordorigin="8740,2408" coordsize="10,20" path="m8740,2427l8749,2427,8749,2408,8740,2408,8740,2427xe" filled="true" fillcolor="#000000" stroked="false">
                <v:path arrowok="t"/>
                <v:fill type="solid"/>
              </v:shape>
            </v:group>
            <v:group style="position:absolute;left:8740;top:2427;width:10;height:20" coordorigin="8740,2427" coordsize="10,20">
              <v:shape style="position:absolute;left:8740;top:2427;width:10;height:20" coordorigin="8740,2427" coordsize="10,20" path="m8740,2447l8749,2447,8749,2427,8740,2427,8740,2447xe" filled="true" fillcolor="#000000" stroked="false">
                <v:path arrowok="t"/>
                <v:fill type="solid"/>
              </v:shape>
            </v:group>
            <v:group style="position:absolute;left:8740;top:2447;width:10;height:20" coordorigin="8740,2447" coordsize="10,20">
              <v:shape style="position:absolute;left:8740;top:2447;width:10;height:20" coordorigin="8740,2447" coordsize="10,20" path="m8740,2466l8749,2466,8749,2447,8740,2447,8740,2466xe" filled="true" fillcolor="#000000" stroked="false">
                <v:path arrowok="t"/>
                <v:fill type="solid"/>
              </v:shape>
            </v:group>
            <v:group style="position:absolute;left:8740;top:2466;width:10;height:20" coordorigin="8740,2466" coordsize="10,20">
              <v:shape style="position:absolute;left:8740;top:2466;width:10;height:20" coordorigin="8740,2466" coordsize="10,20" path="m8740,2485l8749,2485,8749,2466,8740,2466,8740,2485xe" filled="true" fillcolor="#000000" stroked="false">
                <v:path arrowok="t"/>
                <v:fill type="solid"/>
              </v:shape>
            </v:group>
            <v:group style="position:absolute;left:8740;top:2485;width:10;height:20" coordorigin="8740,2485" coordsize="10,20">
              <v:shape style="position:absolute;left:8740;top:2485;width:10;height:20" coordorigin="8740,2485" coordsize="10,20" path="m8740,2504l8749,2504,8749,2485,8740,2485,8740,2504xe" filled="true" fillcolor="#000000" stroked="false">
                <v:path arrowok="t"/>
                <v:fill type="solid"/>
              </v:shape>
            </v:group>
            <v:group style="position:absolute;left:8740;top:2504;width:10;height:20" coordorigin="8740,2504" coordsize="10,20">
              <v:shape style="position:absolute;left:8740;top:2504;width:10;height:20" coordorigin="8740,2504" coordsize="10,20" path="m8740,2523l8749,2523,8749,2504,8740,2504,8740,2523xe" filled="true" fillcolor="#000000" stroked="false">
                <v:path arrowok="t"/>
                <v:fill type="solid"/>
              </v:shape>
            </v:group>
            <v:group style="position:absolute;left:8740;top:2523;width:10;height:20" coordorigin="8740,2523" coordsize="10,20">
              <v:shape style="position:absolute;left:8740;top:2523;width:10;height:20" coordorigin="8740,2523" coordsize="10,20" path="m8740,2543l8749,2543,8749,2523,8740,2523,8740,2543xe" filled="true" fillcolor="#000000" stroked="false">
                <v:path arrowok="t"/>
                <v:fill type="solid"/>
              </v:shape>
            </v:group>
            <v:group style="position:absolute;left:8740;top:2543;width:10;height:20" coordorigin="8740,2543" coordsize="10,20">
              <v:shape style="position:absolute;left:8740;top:2543;width:10;height:20" coordorigin="8740,2543" coordsize="10,20" path="m8740,2562l8749,2562,8749,2543,8740,2543,8740,2562xe" filled="true" fillcolor="#000000" stroked="false">
                <v:path arrowok="t"/>
                <v:fill type="solid"/>
              </v:shape>
            </v:group>
            <v:group style="position:absolute;left:8740;top:2562;width:10;height:20" coordorigin="8740,2562" coordsize="10,20">
              <v:shape style="position:absolute;left:8740;top:2562;width:10;height:20" coordorigin="8740,2562" coordsize="10,20" path="m8740,2581l8749,2581,8749,2562,8740,2562,8740,2581xe" filled="true" fillcolor="#000000" stroked="false">
                <v:path arrowok="t"/>
                <v:fill type="solid"/>
              </v:shape>
            </v:group>
            <v:group style="position:absolute;left:8740;top:2581;width:10;height:20" coordorigin="8740,2581" coordsize="10,20">
              <v:shape style="position:absolute;left:8740;top:2581;width:10;height:20" coordorigin="8740,2581" coordsize="10,20" path="m8740,2600l8749,2600,8749,2581,8740,2581,8740,2600xe" filled="true" fillcolor="#000000" stroked="false">
                <v:path arrowok="t"/>
                <v:fill type="solid"/>
              </v:shape>
            </v:group>
            <v:group style="position:absolute;left:8740;top:2600;width:10;height:20" coordorigin="8740,2600" coordsize="10,20">
              <v:shape style="position:absolute;left:8740;top:2600;width:10;height:20" coordorigin="8740,2600" coordsize="10,20" path="m8740,2619l8749,2619,8749,2600,8740,2600,8740,2619xe" filled="true" fillcolor="#000000" stroked="false">
                <v:path arrowok="t"/>
                <v:fill type="solid"/>
              </v:shape>
            </v:group>
            <v:group style="position:absolute;left:8740;top:2619;width:10;height:20" coordorigin="8740,2619" coordsize="10,20">
              <v:shape style="position:absolute;left:8740;top:2619;width:10;height:20" coordorigin="8740,2619" coordsize="10,20" path="m8740,2639l8749,2639,8749,2619,8740,2619,8740,2639xe" filled="true" fillcolor="#000000" stroked="false">
                <v:path arrowok="t"/>
                <v:fill type="solid"/>
              </v:shape>
            </v:group>
            <v:group style="position:absolute;left:8740;top:2639;width:10;height:20" coordorigin="8740,2639" coordsize="10,20">
              <v:shape style="position:absolute;left:8740;top:2639;width:10;height:20" coordorigin="8740,2639" coordsize="10,20" path="m8740,2658l8749,2658,8749,2639,8740,2639,8740,2658xe" filled="true" fillcolor="#000000" stroked="false">
                <v:path arrowok="t"/>
                <v:fill type="solid"/>
              </v:shape>
            </v:group>
            <v:group style="position:absolute;left:8740;top:2658;width:10;height:20" coordorigin="8740,2658" coordsize="10,20">
              <v:shape style="position:absolute;left:8740;top:2658;width:10;height:20" coordorigin="8740,2658" coordsize="10,20" path="m8740,2677l8749,2677,8749,2658,8740,2658,8740,2677xe" filled="true" fillcolor="#000000" stroked="false">
                <v:path arrowok="t"/>
                <v:fill type="solid"/>
              </v:shape>
            </v:group>
            <v:group style="position:absolute;left:8740;top:2677;width:10;height:20" coordorigin="8740,2677" coordsize="10,20">
              <v:shape style="position:absolute;left:8740;top:2677;width:10;height:20" coordorigin="8740,2677" coordsize="10,20" path="m8740,2696l8749,2696,8749,2677,8740,2677,8740,2696xe" filled="true" fillcolor="#000000" stroked="false">
                <v:path arrowok="t"/>
                <v:fill type="solid"/>
              </v:shape>
            </v:group>
            <v:group style="position:absolute;left:8740;top:2696;width:10;height:20" coordorigin="8740,2696" coordsize="10,20">
              <v:shape style="position:absolute;left:8740;top:2696;width:10;height:20" coordorigin="8740,2696" coordsize="10,20" path="m8740,2715l8749,2715,8749,2696,8740,2696,8740,2715xe" filled="true" fillcolor="#000000" stroked="false">
                <v:path arrowok="t"/>
                <v:fill type="solid"/>
              </v:shape>
            </v:group>
            <v:group style="position:absolute;left:8740;top:2715;width:10;height:20" coordorigin="8740,2715" coordsize="10,20">
              <v:shape style="position:absolute;left:8740;top:2715;width:10;height:20" coordorigin="8740,2715" coordsize="10,20" path="m8740,2735l8749,2735,8749,2715,8740,2715,8740,2735xe" filled="true" fillcolor="#000000" stroked="false">
                <v:path arrowok="t"/>
                <v:fill type="solid"/>
              </v:shape>
            </v:group>
            <v:group style="position:absolute;left:8740;top:2735;width:10;height:20" coordorigin="8740,2735" coordsize="10,20">
              <v:shape style="position:absolute;left:8740;top:2735;width:10;height:20" coordorigin="8740,2735" coordsize="10,20" path="m8740,2754l8749,2754,8749,2735,8740,2735,8740,2754xe" filled="true" fillcolor="#000000" stroked="false">
                <v:path arrowok="t"/>
                <v:fill type="solid"/>
              </v:shape>
            </v:group>
            <v:group style="position:absolute;left:8740;top:2754;width:10;height:20" coordorigin="8740,2754" coordsize="10,20">
              <v:shape style="position:absolute;left:8740;top:2754;width:10;height:20" coordorigin="8740,2754" coordsize="10,20" path="m8740,2773l8749,2773,8749,2754,8740,2754,8740,2773xe" filled="true" fillcolor="#000000" stroked="false">
                <v:path arrowok="t"/>
                <v:fill type="solid"/>
              </v:shape>
            </v:group>
            <v:group style="position:absolute;left:8740;top:2773;width:10;height:20" coordorigin="8740,2773" coordsize="10,20">
              <v:shape style="position:absolute;left:8740;top:2773;width:10;height:20" coordorigin="8740,2773" coordsize="10,20" path="m8740,2792l8749,2792,8749,2773,8740,2773,8740,2792xe" filled="true" fillcolor="#000000" stroked="false">
                <v:path arrowok="t"/>
                <v:fill type="solid"/>
              </v:shape>
            </v:group>
            <v:group style="position:absolute;left:8740;top:2792;width:10;height:20" coordorigin="8740,2792" coordsize="10,20">
              <v:shape style="position:absolute;left:8740;top:2792;width:10;height:20" coordorigin="8740,2792" coordsize="10,20" path="m8740,2811l8749,2811,8749,2792,8740,2792,8740,2811xe" filled="true" fillcolor="#000000" stroked="false">
                <v:path arrowok="t"/>
                <v:fill type="solid"/>
              </v:shape>
            </v:group>
            <v:group style="position:absolute;left:8740;top:2811;width:10;height:20" coordorigin="8740,2811" coordsize="10,20">
              <v:shape style="position:absolute;left:8740;top:2811;width:10;height:20" coordorigin="8740,2811" coordsize="10,20" path="m8740,2831l8749,2831,8749,2811,8740,2811,8740,2831xe" filled="true" fillcolor="#000000" stroked="false">
                <v:path arrowok="t"/>
                <v:fill type="solid"/>
              </v:shape>
            </v:group>
            <v:group style="position:absolute;left:8740;top:2831;width:10;height:20" coordorigin="8740,2831" coordsize="10,20">
              <v:shape style="position:absolute;left:8740;top:2831;width:10;height:20" coordorigin="8740,2831" coordsize="10,20" path="m8740,2850l8749,2850,8749,2831,8740,2831,8740,2850xe" filled="true" fillcolor="#000000" stroked="false">
                <v:path arrowok="t"/>
                <v:fill type="solid"/>
              </v:shape>
            </v:group>
            <v:group style="position:absolute;left:8740;top:2850;width:10;height:20" coordorigin="8740,2850" coordsize="10,20">
              <v:shape style="position:absolute;left:8740;top:2850;width:10;height:20" coordorigin="8740,2850" coordsize="10,20" path="m8740,2869l8749,2869,8749,2850,8740,2850,8740,2869xe" filled="true" fillcolor="#000000" stroked="false">
                <v:path arrowok="t"/>
                <v:fill type="solid"/>
              </v:shape>
            </v:group>
            <v:group style="position:absolute;left:8740;top:2869;width:10;height:20" coordorigin="8740,2869" coordsize="10,20">
              <v:shape style="position:absolute;left:8740;top:2869;width:10;height:20" coordorigin="8740,2869" coordsize="10,20" path="m8740,2888l8749,2888,8749,2869,8740,2869,8740,2888xe" filled="true" fillcolor="#000000" stroked="false">
                <v:path arrowok="t"/>
                <v:fill type="solid"/>
              </v:shape>
            </v:group>
            <v:group style="position:absolute;left:8740;top:2888;width:10;height:20" coordorigin="8740,2888" coordsize="10,20">
              <v:shape style="position:absolute;left:8740;top:2888;width:10;height:20" coordorigin="8740,2888" coordsize="10,20" path="m8740,2907l8749,2907,8749,2888,8740,2888,8740,2907xe" filled="true" fillcolor="#000000" stroked="false">
                <v:path arrowok="t"/>
                <v:fill type="solid"/>
              </v:shape>
            </v:group>
            <v:group style="position:absolute;left:8740;top:2907;width:10;height:20" coordorigin="8740,2907" coordsize="10,20">
              <v:shape style="position:absolute;left:8740;top:2907;width:10;height:20" coordorigin="8740,2907" coordsize="10,20" path="m8740,2927l8749,2927,8749,2907,8740,2907,8740,2927xe" filled="true" fillcolor="#000000" stroked="false">
                <v:path arrowok="t"/>
                <v:fill type="solid"/>
              </v:shape>
            </v:group>
            <v:group style="position:absolute;left:8740;top:2927;width:10;height:20" coordorigin="8740,2927" coordsize="10,20">
              <v:shape style="position:absolute;left:8740;top:2927;width:10;height:20" coordorigin="8740,2927" coordsize="10,20" path="m8740,2946l8749,2946,8749,2927,8740,2927,8740,2946xe" filled="true" fillcolor="#000000" stroked="false">
                <v:path arrowok="t"/>
                <v:fill type="solid"/>
              </v:shape>
            </v:group>
            <v:group style="position:absolute;left:8740;top:2946;width:10;height:20" coordorigin="8740,2946" coordsize="10,20">
              <v:shape style="position:absolute;left:8740;top:2946;width:10;height:20" coordorigin="8740,2946" coordsize="10,20" path="m8740,2965l8749,2965,8749,2946,8740,2946,8740,2965xe" filled="true" fillcolor="#000000" stroked="false">
                <v:path arrowok="t"/>
                <v:fill type="solid"/>
              </v:shape>
            </v:group>
            <v:group style="position:absolute;left:8740;top:2965;width:10;height:20" coordorigin="8740,2965" coordsize="10,20">
              <v:shape style="position:absolute;left:8740;top:2965;width:10;height:20" coordorigin="8740,2965" coordsize="10,20" path="m8740,2984l8749,2984,8749,2965,8740,2965,8740,2984xe" filled="true" fillcolor="#000000" stroked="false">
                <v:path arrowok="t"/>
                <v:fill type="solid"/>
              </v:shape>
            </v:group>
            <v:group style="position:absolute;left:8740;top:2984;width:10;height:20" coordorigin="8740,2984" coordsize="10,20">
              <v:shape style="position:absolute;left:8740;top:2984;width:10;height:20" coordorigin="8740,2984" coordsize="10,20" path="m8740,3003l8749,3003,8749,2984,8740,2984,8740,3003xe" filled="true" fillcolor="#000000" stroked="false">
                <v:path arrowok="t"/>
                <v:fill type="solid"/>
              </v:shape>
            </v:group>
            <v:group style="position:absolute;left:8740;top:3003;width:10;height:20" coordorigin="8740,3003" coordsize="10,20">
              <v:shape style="position:absolute;left:8740;top:3003;width:10;height:20" coordorigin="8740,3003" coordsize="10,20" path="m8740,3023l8749,3023,8749,3003,8740,3003,8740,3023xe" filled="true" fillcolor="#000000" stroked="false">
                <v:path arrowok="t"/>
                <v:fill type="solid"/>
              </v:shape>
            </v:group>
            <v:group style="position:absolute;left:9592;top:1620;width:10;height:20" coordorigin="9592,1620" coordsize="10,20">
              <v:shape style="position:absolute;left:9592;top:1620;width:10;height:20" coordorigin="9592,1620" coordsize="10,20" path="m9592,1640l9602,1640,9602,1620,9592,1620,9592,1640xe" filled="true" fillcolor="#000000" stroked="false">
                <v:path arrowok="t"/>
                <v:fill type="solid"/>
              </v:shape>
            </v:group>
            <v:group style="position:absolute;left:9592;top:1640;width:10;height:20" coordorigin="9592,1640" coordsize="10,20">
              <v:shape style="position:absolute;left:9592;top:1640;width:10;height:20" coordorigin="9592,1640" coordsize="10,20" path="m9592,1659l9602,1659,9602,1640,9592,1640,9592,1659xe" filled="true" fillcolor="#000000" stroked="false">
                <v:path arrowok="t"/>
                <v:fill type="solid"/>
              </v:shape>
            </v:group>
            <v:group style="position:absolute;left:9592;top:1659;width:10;height:20" coordorigin="9592,1659" coordsize="10,20">
              <v:shape style="position:absolute;left:9592;top:1659;width:10;height:20" coordorigin="9592,1659" coordsize="10,20" path="m9592,1679l9602,1679,9602,1659,9592,1659,9592,1679xe" filled="true" fillcolor="#000000" stroked="false">
                <v:path arrowok="t"/>
                <v:fill type="solid"/>
              </v:shape>
            </v:group>
            <v:group style="position:absolute;left:9592;top:1679;width:10;height:20" coordorigin="9592,1679" coordsize="10,20">
              <v:shape style="position:absolute;left:9592;top:1679;width:10;height:20" coordorigin="9592,1679" coordsize="10,20" path="m9592,1698l9602,1698,9602,1679,9592,1679,9592,1698xe" filled="true" fillcolor="#000000" stroked="false">
                <v:path arrowok="t"/>
                <v:fill type="solid"/>
              </v:shape>
            </v:group>
            <v:group style="position:absolute;left:9592;top:1698;width:10;height:20" coordorigin="9592,1698" coordsize="10,20">
              <v:shape style="position:absolute;left:9592;top:1698;width:10;height:20" coordorigin="9592,1698" coordsize="10,20" path="m9592,1717l9602,1717,9602,1698,9592,1698,9592,1717xe" filled="true" fillcolor="#000000" stroked="false">
                <v:path arrowok="t"/>
                <v:fill type="solid"/>
              </v:shape>
            </v:group>
            <v:group style="position:absolute;left:9592;top:1717;width:10;height:20" coordorigin="9592,1717" coordsize="10,20">
              <v:shape style="position:absolute;left:9592;top:1717;width:10;height:20" coordorigin="9592,1717" coordsize="10,20" path="m9592,1736l9602,1736,9602,1717,9592,1717,9592,1736xe" filled="true" fillcolor="#000000" stroked="false">
                <v:path arrowok="t"/>
                <v:fill type="solid"/>
              </v:shape>
            </v:group>
            <v:group style="position:absolute;left:9592;top:1736;width:10;height:20" coordorigin="9592,1736" coordsize="10,20">
              <v:shape style="position:absolute;left:9592;top:1736;width:10;height:20" coordorigin="9592,1736" coordsize="10,20" path="m9592,1755l9602,1755,9602,1736,9592,1736,9592,1755xe" filled="true" fillcolor="#000000" stroked="false">
                <v:path arrowok="t"/>
                <v:fill type="solid"/>
              </v:shape>
            </v:group>
            <v:group style="position:absolute;left:9592;top:1755;width:10;height:20" coordorigin="9592,1755" coordsize="10,20">
              <v:shape style="position:absolute;left:9592;top:1755;width:10;height:20" coordorigin="9592,1755" coordsize="10,20" path="m9592,1775l9602,1775,9602,1755,9592,1755,9592,1775xe" filled="true" fillcolor="#000000" stroked="false">
                <v:path arrowok="t"/>
                <v:fill type="solid"/>
              </v:shape>
            </v:group>
            <v:group style="position:absolute;left:9592;top:1775;width:10;height:20" coordorigin="9592,1775" coordsize="10,20">
              <v:shape style="position:absolute;left:9592;top:1775;width:10;height:20" coordorigin="9592,1775" coordsize="10,20" path="m9592,1794l9602,1794,9602,1775,9592,1775,9592,1794xe" filled="true" fillcolor="#000000" stroked="false">
                <v:path arrowok="t"/>
                <v:fill type="solid"/>
              </v:shape>
            </v:group>
            <v:group style="position:absolute;left:9592;top:1794;width:10;height:20" coordorigin="9592,1794" coordsize="10,20">
              <v:shape style="position:absolute;left:9592;top:1794;width:10;height:20" coordorigin="9592,1794" coordsize="10,20" path="m9592,1813l9602,1813,9602,1794,9592,1794,9592,1813xe" filled="true" fillcolor="#000000" stroked="false">
                <v:path arrowok="t"/>
                <v:fill type="solid"/>
              </v:shape>
            </v:group>
            <v:group style="position:absolute;left:9592;top:1813;width:10;height:20" coordorigin="9592,1813" coordsize="10,20">
              <v:shape style="position:absolute;left:9592;top:1813;width:10;height:20" coordorigin="9592,1813" coordsize="10,20" path="m9592,1832l9602,1832,9602,1813,9592,1813,9592,1832xe" filled="true" fillcolor="#000000" stroked="false">
                <v:path arrowok="t"/>
                <v:fill type="solid"/>
              </v:shape>
            </v:group>
            <v:group style="position:absolute;left:9592;top:1832;width:10;height:20" coordorigin="9592,1832" coordsize="10,20">
              <v:shape style="position:absolute;left:9592;top:1832;width:10;height:20" coordorigin="9592,1832" coordsize="10,20" path="m9592,1851l9602,1851,9602,1832,9592,1832,9592,1851xe" filled="true" fillcolor="#000000" stroked="false">
                <v:path arrowok="t"/>
                <v:fill type="solid"/>
              </v:shape>
            </v:group>
            <v:group style="position:absolute;left:9592;top:1851;width:10;height:20" coordorigin="9592,1851" coordsize="10,20">
              <v:shape style="position:absolute;left:9592;top:1851;width:10;height:20" coordorigin="9592,1851" coordsize="10,20" path="m9592,1871l9602,1871,9602,1851,9592,1851,9592,1871xe" filled="true" fillcolor="#000000" stroked="false">
                <v:path arrowok="t"/>
                <v:fill type="solid"/>
              </v:shape>
            </v:group>
            <v:group style="position:absolute;left:9592;top:1871;width:10;height:20" coordorigin="9592,1871" coordsize="10,20">
              <v:shape style="position:absolute;left:9592;top:1871;width:10;height:20" coordorigin="9592,1871" coordsize="10,20" path="m9592,1890l9602,1890,9602,1871,9592,1871,9592,1890xe" filled="true" fillcolor="#000000" stroked="false">
                <v:path arrowok="t"/>
                <v:fill type="solid"/>
              </v:shape>
            </v:group>
            <v:group style="position:absolute;left:9592;top:1890;width:10;height:20" coordorigin="9592,1890" coordsize="10,20">
              <v:shape style="position:absolute;left:9592;top:1890;width:10;height:20" coordorigin="9592,1890" coordsize="10,20" path="m9592,1909l9602,1909,9602,1890,9592,1890,9592,1909xe" filled="true" fillcolor="#000000" stroked="false">
                <v:path arrowok="t"/>
                <v:fill type="solid"/>
              </v:shape>
            </v:group>
            <v:group style="position:absolute;left:9592;top:1909;width:10;height:20" coordorigin="9592,1909" coordsize="10,20">
              <v:shape style="position:absolute;left:9592;top:1909;width:10;height:20" coordorigin="9592,1909" coordsize="10,20" path="m9592,1928l9602,1928,9602,1909,9592,1909,9592,1928xe" filled="true" fillcolor="#000000" stroked="false">
                <v:path arrowok="t"/>
                <v:fill type="solid"/>
              </v:shape>
            </v:group>
            <v:group style="position:absolute;left:9592;top:1928;width:10;height:20" coordorigin="9592,1928" coordsize="10,20">
              <v:shape style="position:absolute;left:9592;top:1928;width:10;height:20" coordorigin="9592,1928" coordsize="10,20" path="m9592,1947l9602,1947,9602,1928,9592,1928,9592,1947xe" filled="true" fillcolor="#000000" stroked="false">
                <v:path arrowok="t"/>
                <v:fill type="solid"/>
              </v:shape>
            </v:group>
            <v:group style="position:absolute;left:9592;top:1947;width:10;height:20" coordorigin="9592,1947" coordsize="10,20">
              <v:shape style="position:absolute;left:9592;top:1947;width:10;height:20" coordorigin="9592,1947" coordsize="10,20" path="m9592,1967l9602,1967,9602,1947,9592,1947,9592,1967xe" filled="true" fillcolor="#000000" stroked="false">
                <v:path arrowok="t"/>
                <v:fill type="solid"/>
              </v:shape>
            </v:group>
            <v:group style="position:absolute;left:9592;top:1967;width:10;height:20" coordorigin="9592,1967" coordsize="10,20">
              <v:shape style="position:absolute;left:9592;top:1967;width:10;height:20" coordorigin="9592,1967" coordsize="10,20" path="m9592,1986l9602,1986,9602,1967,9592,1967,9592,1986xe" filled="true" fillcolor="#000000" stroked="false">
                <v:path arrowok="t"/>
                <v:fill type="solid"/>
              </v:shape>
            </v:group>
            <v:group style="position:absolute;left:9592;top:1986;width:10;height:20" coordorigin="9592,1986" coordsize="10,20">
              <v:shape style="position:absolute;left:9592;top:1986;width:10;height:20" coordorigin="9592,1986" coordsize="10,20" path="m9592,2005l9602,2005,9602,1986,9592,1986,9592,2005xe" filled="true" fillcolor="#000000" stroked="false">
                <v:path arrowok="t"/>
                <v:fill type="solid"/>
              </v:shape>
            </v:group>
            <v:group style="position:absolute;left:9592;top:2005;width:10;height:20" coordorigin="9592,2005" coordsize="10,20">
              <v:shape style="position:absolute;left:9592;top:2005;width:10;height:20" coordorigin="9592,2005" coordsize="10,20" path="m9592,2024l9602,2024,9602,2005,9592,2005,9592,2024xe" filled="true" fillcolor="#000000" stroked="false">
                <v:path arrowok="t"/>
                <v:fill type="solid"/>
              </v:shape>
            </v:group>
            <v:group style="position:absolute;left:9592;top:2024;width:10;height:20" coordorigin="9592,2024" coordsize="10,20">
              <v:shape style="position:absolute;left:9592;top:2024;width:10;height:20" coordorigin="9592,2024" coordsize="10,20" path="m9592,2043l9602,2043,9602,2024,9592,2024,9592,2043xe" filled="true" fillcolor="#000000" stroked="false">
                <v:path arrowok="t"/>
                <v:fill type="solid"/>
              </v:shape>
            </v:group>
            <v:group style="position:absolute;left:9592;top:2043;width:10;height:20" coordorigin="9592,2043" coordsize="10,20">
              <v:shape style="position:absolute;left:9592;top:2043;width:10;height:20" coordorigin="9592,2043" coordsize="10,20" path="m9592,2063l9602,2063,9602,2043,9592,2043,9592,2063xe" filled="true" fillcolor="#000000" stroked="false">
                <v:path arrowok="t"/>
                <v:fill type="solid"/>
              </v:shape>
            </v:group>
            <v:group style="position:absolute;left:9592;top:2063;width:10;height:20" coordorigin="9592,2063" coordsize="10,20">
              <v:shape style="position:absolute;left:9592;top:2063;width:10;height:20" coordorigin="9592,2063" coordsize="10,20" path="m9592,2082l9602,2082,9602,2063,9592,2063,9592,2082xe" filled="true" fillcolor="#000000" stroked="false">
                <v:path arrowok="t"/>
                <v:fill type="solid"/>
              </v:shape>
            </v:group>
            <v:group style="position:absolute;left:9592;top:2082;width:10;height:20" coordorigin="9592,2082" coordsize="10,20">
              <v:shape style="position:absolute;left:9592;top:2082;width:10;height:20" coordorigin="9592,2082" coordsize="10,20" path="m9592,2101l9602,2101,9602,2082,9592,2082,9592,2101xe" filled="true" fillcolor="#000000" stroked="false">
                <v:path arrowok="t"/>
                <v:fill type="solid"/>
              </v:shape>
            </v:group>
            <v:group style="position:absolute;left:9592;top:2101;width:10;height:20" coordorigin="9592,2101" coordsize="10,20">
              <v:shape style="position:absolute;left:9592;top:2101;width:10;height:20" coordorigin="9592,2101" coordsize="10,20" path="m9592,2120l9602,2120,9602,2101,9592,2101,9592,2120xe" filled="true" fillcolor="#000000" stroked="false">
                <v:path arrowok="t"/>
                <v:fill type="solid"/>
              </v:shape>
            </v:group>
            <v:group style="position:absolute;left:9592;top:2120;width:10;height:20" coordorigin="9592,2120" coordsize="10,20">
              <v:shape style="position:absolute;left:9592;top:2120;width:10;height:20" coordorigin="9592,2120" coordsize="10,20" path="m9592,2139l9602,2139,9602,2120,9592,2120,9592,2139xe" filled="true" fillcolor="#000000" stroked="false">
                <v:path arrowok="t"/>
                <v:fill type="solid"/>
              </v:shape>
            </v:group>
            <v:group style="position:absolute;left:9592;top:2139;width:10;height:20" coordorigin="9592,2139" coordsize="10,20">
              <v:shape style="position:absolute;left:9592;top:2139;width:10;height:20" coordorigin="9592,2139" coordsize="10,20" path="m9592,2159l9602,2159,9602,2139,9592,2139,9592,2159xe" filled="true" fillcolor="#000000" stroked="false">
                <v:path arrowok="t"/>
                <v:fill type="solid"/>
              </v:shape>
            </v:group>
            <v:group style="position:absolute;left:9592;top:2159;width:10;height:20" coordorigin="9592,2159" coordsize="10,20">
              <v:shape style="position:absolute;left:9592;top:2159;width:10;height:20" coordorigin="9592,2159" coordsize="10,20" path="m9592,2178l9602,2178,9602,2159,9592,2159,9592,2178xe" filled="true" fillcolor="#000000" stroked="false">
                <v:path arrowok="t"/>
                <v:fill type="solid"/>
              </v:shape>
            </v:group>
            <v:group style="position:absolute;left:9592;top:2178;width:10;height:20" coordorigin="9592,2178" coordsize="10,20">
              <v:shape style="position:absolute;left:9592;top:2178;width:10;height:20" coordorigin="9592,2178" coordsize="10,20" path="m9592,2197l9602,2197,9602,2178,9592,2178,9592,2197xe" filled="true" fillcolor="#000000" stroked="false">
                <v:path arrowok="t"/>
                <v:fill type="solid"/>
              </v:shape>
            </v:group>
            <v:group style="position:absolute;left:9592;top:2197;width:10;height:20" coordorigin="9592,2197" coordsize="10,20">
              <v:shape style="position:absolute;left:9592;top:2197;width:10;height:20" coordorigin="9592,2197" coordsize="10,20" path="m9592,2216l9602,2216,9602,2197,9592,2197,9592,2216xe" filled="true" fillcolor="#000000" stroked="false">
                <v:path arrowok="t"/>
                <v:fill type="solid"/>
              </v:shape>
            </v:group>
            <v:group style="position:absolute;left:9592;top:2216;width:10;height:20" coordorigin="9592,2216" coordsize="10,20">
              <v:shape style="position:absolute;left:9592;top:2216;width:10;height:20" coordorigin="9592,2216" coordsize="10,20" path="m9592,2235l9602,2235,9602,2216,9592,2216,9592,2235xe" filled="true" fillcolor="#000000" stroked="false">
                <v:path arrowok="t"/>
                <v:fill type="solid"/>
              </v:shape>
            </v:group>
            <v:group style="position:absolute;left:9592;top:2235;width:10;height:20" coordorigin="9592,2235" coordsize="10,20">
              <v:shape style="position:absolute;left:9592;top:2235;width:10;height:20" coordorigin="9592,2235" coordsize="10,20" path="m9592,2255l9602,2255,9602,2235,9592,2235,9592,2255xe" filled="true" fillcolor="#000000" stroked="false">
                <v:path arrowok="t"/>
                <v:fill type="solid"/>
              </v:shape>
            </v:group>
            <v:group style="position:absolute;left:9592;top:2255;width:10;height:20" coordorigin="9592,2255" coordsize="10,20">
              <v:shape style="position:absolute;left:9592;top:2255;width:10;height:20" coordorigin="9592,2255" coordsize="10,20" path="m9592,2274l9602,2274,9602,2255,9592,2255,9592,2274xe" filled="true" fillcolor="#000000" stroked="false">
                <v:path arrowok="t"/>
                <v:fill type="solid"/>
              </v:shape>
            </v:group>
            <v:group style="position:absolute;left:9592;top:2274;width:10;height:20" coordorigin="9592,2274" coordsize="10,20">
              <v:shape style="position:absolute;left:9592;top:2274;width:10;height:20" coordorigin="9592,2274" coordsize="10,20" path="m9592,2293l9602,2293,9602,2274,9592,2274,9592,2293xe" filled="true" fillcolor="#000000" stroked="false">
                <v:path arrowok="t"/>
                <v:fill type="solid"/>
              </v:shape>
            </v:group>
            <v:group style="position:absolute;left:9592;top:2293;width:10;height:20" coordorigin="9592,2293" coordsize="10,20">
              <v:shape style="position:absolute;left:9592;top:2293;width:10;height:20" coordorigin="9592,2293" coordsize="10,20" path="m9592,2312l9602,2312,9602,2293,9592,2293,9592,2312xe" filled="true" fillcolor="#000000" stroked="false">
                <v:path arrowok="t"/>
                <v:fill type="solid"/>
              </v:shape>
            </v:group>
            <v:group style="position:absolute;left:9592;top:2312;width:10;height:20" coordorigin="9592,2312" coordsize="10,20">
              <v:shape style="position:absolute;left:9592;top:2312;width:10;height:20" coordorigin="9592,2312" coordsize="10,20" path="m9592,2331l9602,2331,9602,2312,9592,2312,9592,2331xe" filled="true" fillcolor="#000000" stroked="false">
                <v:path arrowok="t"/>
                <v:fill type="solid"/>
              </v:shape>
            </v:group>
            <v:group style="position:absolute;left:9592;top:2331;width:10;height:20" coordorigin="9592,2331" coordsize="10,20">
              <v:shape style="position:absolute;left:9592;top:2331;width:10;height:20" coordorigin="9592,2331" coordsize="10,20" path="m9592,2351l9602,2351,9602,2331,9592,2331,9592,2351xe" filled="true" fillcolor="#000000" stroked="false">
                <v:path arrowok="t"/>
                <v:fill type="solid"/>
              </v:shape>
            </v:group>
            <v:group style="position:absolute;left:9592;top:2351;width:10;height:20" coordorigin="9592,2351" coordsize="10,20">
              <v:shape style="position:absolute;left:9592;top:2351;width:10;height:20" coordorigin="9592,2351" coordsize="10,20" path="m9592,2370l9602,2370,9602,2351,9592,2351,9592,2370xe" filled="true" fillcolor="#000000" stroked="false">
                <v:path arrowok="t"/>
                <v:fill type="solid"/>
              </v:shape>
            </v:group>
            <v:group style="position:absolute;left:9592;top:2370;width:10;height:20" coordorigin="9592,2370" coordsize="10,20">
              <v:shape style="position:absolute;left:9592;top:2370;width:10;height:20" coordorigin="9592,2370" coordsize="10,20" path="m9592,2389l9602,2389,9602,2370,9592,2370,9592,2389xe" filled="true" fillcolor="#000000" stroked="false">
                <v:path arrowok="t"/>
                <v:fill type="solid"/>
              </v:shape>
            </v:group>
            <v:group style="position:absolute;left:9592;top:2389;width:10;height:20" coordorigin="9592,2389" coordsize="10,20">
              <v:shape style="position:absolute;left:9592;top:2389;width:10;height:20" coordorigin="9592,2389" coordsize="10,20" path="m9592,2408l9602,2408,9602,2389,9592,2389,9592,2408xe" filled="true" fillcolor="#000000" stroked="false">
                <v:path arrowok="t"/>
                <v:fill type="solid"/>
              </v:shape>
            </v:group>
            <v:group style="position:absolute;left:9592;top:2408;width:10;height:20" coordorigin="9592,2408" coordsize="10,20">
              <v:shape style="position:absolute;left:9592;top:2408;width:10;height:20" coordorigin="9592,2408" coordsize="10,20" path="m9592,2427l9602,2427,9602,2408,9592,2408,9592,2427xe" filled="true" fillcolor="#000000" stroked="false">
                <v:path arrowok="t"/>
                <v:fill type="solid"/>
              </v:shape>
            </v:group>
            <v:group style="position:absolute;left:9592;top:2427;width:10;height:20" coordorigin="9592,2427" coordsize="10,20">
              <v:shape style="position:absolute;left:9592;top:2427;width:10;height:20" coordorigin="9592,2427" coordsize="10,20" path="m9592,2447l9602,2447,9602,2427,9592,2427,9592,2447xe" filled="true" fillcolor="#000000" stroked="false">
                <v:path arrowok="t"/>
                <v:fill type="solid"/>
              </v:shape>
            </v:group>
            <v:group style="position:absolute;left:9592;top:2447;width:10;height:20" coordorigin="9592,2447" coordsize="10,20">
              <v:shape style="position:absolute;left:9592;top:2447;width:10;height:20" coordorigin="9592,2447" coordsize="10,20" path="m9592,2466l9602,2466,9602,2447,9592,2447,9592,2466xe" filled="true" fillcolor="#000000" stroked="false">
                <v:path arrowok="t"/>
                <v:fill type="solid"/>
              </v:shape>
            </v:group>
            <v:group style="position:absolute;left:9592;top:2466;width:10;height:20" coordorigin="9592,2466" coordsize="10,20">
              <v:shape style="position:absolute;left:9592;top:2466;width:10;height:20" coordorigin="9592,2466" coordsize="10,20" path="m9592,2485l9602,2485,9602,2466,9592,2466,9592,2485xe" filled="true" fillcolor="#000000" stroked="false">
                <v:path arrowok="t"/>
                <v:fill type="solid"/>
              </v:shape>
            </v:group>
            <v:group style="position:absolute;left:9592;top:2485;width:10;height:20" coordorigin="9592,2485" coordsize="10,20">
              <v:shape style="position:absolute;left:9592;top:2485;width:10;height:20" coordorigin="9592,2485" coordsize="10,20" path="m9592,2504l9602,2504,9602,2485,9592,2485,9592,2504xe" filled="true" fillcolor="#000000" stroked="false">
                <v:path arrowok="t"/>
                <v:fill type="solid"/>
              </v:shape>
            </v:group>
            <v:group style="position:absolute;left:9592;top:2504;width:10;height:20" coordorigin="9592,2504" coordsize="10,20">
              <v:shape style="position:absolute;left:9592;top:2504;width:10;height:20" coordorigin="9592,2504" coordsize="10,20" path="m9592,2523l9602,2523,9602,2504,9592,2504,9592,2523xe" filled="true" fillcolor="#000000" stroked="false">
                <v:path arrowok="t"/>
                <v:fill type="solid"/>
              </v:shape>
            </v:group>
            <v:group style="position:absolute;left:9592;top:2523;width:10;height:20" coordorigin="9592,2523" coordsize="10,20">
              <v:shape style="position:absolute;left:9592;top:2523;width:10;height:20" coordorigin="9592,2523" coordsize="10,20" path="m9592,2543l9602,2543,9602,2523,9592,2523,9592,2543xe" filled="true" fillcolor="#000000" stroked="false">
                <v:path arrowok="t"/>
                <v:fill type="solid"/>
              </v:shape>
            </v:group>
            <v:group style="position:absolute;left:9592;top:2543;width:10;height:20" coordorigin="9592,2543" coordsize="10,20">
              <v:shape style="position:absolute;left:9592;top:2543;width:10;height:20" coordorigin="9592,2543" coordsize="10,20" path="m9592,2562l9602,2562,9602,2543,9592,2543,9592,2562xe" filled="true" fillcolor="#000000" stroked="false">
                <v:path arrowok="t"/>
                <v:fill type="solid"/>
              </v:shape>
            </v:group>
            <v:group style="position:absolute;left:9592;top:2562;width:10;height:20" coordorigin="9592,2562" coordsize="10,20">
              <v:shape style="position:absolute;left:9592;top:2562;width:10;height:20" coordorigin="9592,2562" coordsize="10,20" path="m9592,2581l9602,2581,9602,2562,9592,2562,9592,2581xe" filled="true" fillcolor="#000000" stroked="false">
                <v:path arrowok="t"/>
                <v:fill type="solid"/>
              </v:shape>
            </v:group>
            <v:group style="position:absolute;left:9592;top:2581;width:10;height:20" coordorigin="9592,2581" coordsize="10,20">
              <v:shape style="position:absolute;left:9592;top:2581;width:10;height:20" coordorigin="9592,2581" coordsize="10,20" path="m9592,2600l9602,2600,9602,2581,9592,2581,9592,2600xe" filled="true" fillcolor="#000000" stroked="false">
                <v:path arrowok="t"/>
                <v:fill type="solid"/>
              </v:shape>
            </v:group>
            <v:group style="position:absolute;left:9592;top:2600;width:10;height:20" coordorigin="9592,2600" coordsize="10,20">
              <v:shape style="position:absolute;left:9592;top:2600;width:10;height:20" coordorigin="9592,2600" coordsize="10,20" path="m9592,2619l9602,2619,9602,2600,9592,2600,9592,2619xe" filled="true" fillcolor="#000000" stroked="false">
                <v:path arrowok="t"/>
                <v:fill type="solid"/>
              </v:shape>
            </v:group>
            <v:group style="position:absolute;left:9592;top:2619;width:10;height:20" coordorigin="9592,2619" coordsize="10,20">
              <v:shape style="position:absolute;left:9592;top:2619;width:10;height:20" coordorigin="9592,2619" coordsize="10,20" path="m9592,2639l9602,2639,9602,2619,9592,2619,9592,2639xe" filled="true" fillcolor="#000000" stroked="false">
                <v:path arrowok="t"/>
                <v:fill type="solid"/>
              </v:shape>
            </v:group>
            <v:group style="position:absolute;left:9592;top:2639;width:10;height:20" coordorigin="9592,2639" coordsize="10,20">
              <v:shape style="position:absolute;left:9592;top:2639;width:10;height:20" coordorigin="9592,2639" coordsize="10,20" path="m9592,2658l9602,2658,9602,2639,9592,2639,9592,2658xe" filled="true" fillcolor="#000000" stroked="false">
                <v:path arrowok="t"/>
                <v:fill type="solid"/>
              </v:shape>
            </v:group>
            <v:group style="position:absolute;left:9592;top:2658;width:10;height:20" coordorigin="9592,2658" coordsize="10,20">
              <v:shape style="position:absolute;left:9592;top:2658;width:10;height:20" coordorigin="9592,2658" coordsize="10,20" path="m9592,2677l9602,2677,9602,2658,9592,2658,9592,2677xe" filled="true" fillcolor="#000000" stroked="false">
                <v:path arrowok="t"/>
                <v:fill type="solid"/>
              </v:shape>
            </v:group>
            <v:group style="position:absolute;left:9592;top:2677;width:10;height:20" coordorigin="9592,2677" coordsize="10,20">
              <v:shape style="position:absolute;left:9592;top:2677;width:10;height:20" coordorigin="9592,2677" coordsize="10,20" path="m9592,2696l9602,2696,9602,2677,9592,2677,9592,2696xe" filled="true" fillcolor="#000000" stroked="false">
                <v:path arrowok="t"/>
                <v:fill type="solid"/>
              </v:shape>
            </v:group>
            <v:group style="position:absolute;left:9592;top:2696;width:10;height:20" coordorigin="9592,2696" coordsize="10,20">
              <v:shape style="position:absolute;left:9592;top:2696;width:10;height:20" coordorigin="9592,2696" coordsize="10,20" path="m9592,2715l9602,2715,9602,2696,9592,2696,9592,2715xe" filled="true" fillcolor="#000000" stroked="false">
                <v:path arrowok="t"/>
                <v:fill type="solid"/>
              </v:shape>
            </v:group>
            <v:group style="position:absolute;left:9592;top:2715;width:10;height:20" coordorigin="9592,2715" coordsize="10,20">
              <v:shape style="position:absolute;left:9592;top:2715;width:10;height:20" coordorigin="9592,2715" coordsize="10,20" path="m9592,2735l9602,2735,9602,2715,9592,2715,9592,2735xe" filled="true" fillcolor="#000000" stroked="false">
                <v:path arrowok="t"/>
                <v:fill type="solid"/>
              </v:shape>
            </v:group>
            <v:group style="position:absolute;left:9592;top:2735;width:10;height:20" coordorigin="9592,2735" coordsize="10,20">
              <v:shape style="position:absolute;left:9592;top:2735;width:10;height:20" coordorigin="9592,2735" coordsize="10,20" path="m9592,2754l9602,2754,9602,2735,9592,2735,9592,2754xe" filled="true" fillcolor="#000000" stroked="false">
                <v:path arrowok="t"/>
                <v:fill type="solid"/>
              </v:shape>
            </v:group>
            <v:group style="position:absolute;left:9592;top:2754;width:10;height:20" coordorigin="9592,2754" coordsize="10,20">
              <v:shape style="position:absolute;left:9592;top:2754;width:10;height:20" coordorigin="9592,2754" coordsize="10,20" path="m9592,2773l9602,2773,9602,2754,9592,2754,9592,2773xe" filled="true" fillcolor="#000000" stroked="false">
                <v:path arrowok="t"/>
                <v:fill type="solid"/>
              </v:shape>
            </v:group>
            <v:group style="position:absolute;left:9592;top:2773;width:10;height:20" coordorigin="9592,2773" coordsize="10,20">
              <v:shape style="position:absolute;left:9592;top:2773;width:10;height:20" coordorigin="9592,2773" coordsize="10,20" path="m9592,2792l9602,2792,9602,2773,9592,2773,9592,2792xe" filled="true" fillcolor="#000000" stroked="false">
                <v:path arrowok="t"/>
                <v:fill type="solid"/>
              </v:shape>
            </v:group>
            <v:group style="position:absolute;left:9592;top:2792;width:10;height:20" coordorigin="9592,2792" coordsize="10,20">
              <v:shape style="position:absolute;left:9592;top:2792;width:10;height:20" coordorigin="9592,2792" coordsize="10,20" path="m9592,2811l9602,2811,9602,2792,9592,2792,9592,2811xe" filled="true" fillcolor="#000000" stroked="false">
                <v:path arrowok="t"/>
                <v:fill type="solid"/>
              </v:shape>
            </v:group>
            <v:group style="position:absolute;left:9592;top:2811;width:10;height:20" coordorigin="9592,2811" coordsize="10,20">
              <v:shape style="position:absolute;left:9592;top:2811;width:10;height:20" coordorigin="9592,2811" coordsize="10,20" path="m9592,2831l9602,2831,9602,2811,9592,2811,9592,2831xe" filled="true" fillcolor="#000000" stroked="false">
                <v:path arrowok="t"/>
                <v:fill type="solid"/>
              </v:shape>
            </v:group>
            <v:group style="position:absolute;left:9592;top:2831;width:10;height:20" coordorigin="9592,2831" coordsize="10,20">
              <v:shape style="position:absolute;left:9592;top:2831;width:10;height:20" coordorigin="9592,2831" coordsize="10,20" path="m9592,2850l9602,2850,9602,2831,9592,2831,9592,2850xe" filled="true" fillcolor="#000000" stroked="false">
                <v:path arrowok="t"/>
                <v:fill type="solid"/>
              </v:shape>
            </v:group>
            <v:group style="position:absolute;left:9592;top:2850;width:10;height:20" coordorigin="9592,2850" coordsize="10,20">
              <v:shape style="position:absolute;left:9592;top:2850;width:10;height:20" coordorigin="9592,2850" coordsize="10,20" path="m9592,2869l9602,2869,9602,2850,9592,2850,9592,2869xe" filled="true" fillcolor="#000000" stroked="false">
                <v:path arrowok="t"/>
                <v:fill type="solid"/>
              </v:shape>
            </v:group>
            <v:group style="position:absolute;left:9592;top:2869;width:10;height:20" coordorigin="9592,2869" coordsize="10,20">
              <v:shape style="position:absolute;left:9592;top:2869;width:10;height:20" coordorigin="9592,2869" coordsize="10,20" path="m9592,2888l9602,2888,9602,2869,9592,2869,9592,2888xe" filled="true" fillcolor="#000000" stroked="false">
                <v:path arrowok="t"/>
                <v:fill type="solid"/>
              </v:shape>
            </v:group>
            <v:group style="position:absolute;left:9592;top:2888;width:10;height:20" coordorigin="9592,2888" coordsize="10,20">
              <v:shape style="position:absolute;left:9592;top:2888;width:10;height:20" coordorigin="9592,2888" coordsize="10,20" path="m9592,2907l9602,2907,9602,2888,9592,2888,9592,2907xe" filled="true" fillcolor="#000000" stroked="false">
                <v:path arrowok="t"/>
                <v:fill type="solid"/>
              </v:shape>
            </v:group>
            <v:group style="position:absolute;left:9592;top:2907;width:10;height:20" coordorigin="9592,2907" coordsize="10,20">
              <v:shape style="position:absolute;left:9592;top:2907;width:10;height:20" coordorigin="9592,2907" coordsize="10,20" path="m9592,2927l9602,2927,9602,2907,9592,2907,9592,2927xe" filled="true" fillcolor="#000000" stroked="false">
                <v:path arrowok="t"/>
                <v:fill type="solid"/>
              </v:shape>
            </v:group>
            <v:group style="position:absolute;left:9592;top:2927;width:10;height:20" coordorigin="9592,2927" coordsize="10,20">
              <v:shape style="position:absolute;left:9592;top:2927;width:10;height:20" coordorigin="9592,2927" coordsize="10,20" path="m9592,2946l9602,2946,9602,2927,9592,2927,9592,2946xe" filled="true" fillcolor="#000000" stroked="false">
                <v:path arrowok="t"/>
                <v:fill type="solid"/>
              </v:shape>
            </v:group>
            <v:group style="position:absolute;left:9592;top:2946;width:10;height:20" coordorigin="9592,2946" coordsize="10,20">
              <v:shape style="position:absolute;left:9592;top:2946;width:10;height:20" coordorigin="9592,2946" coordsize="10,20" path="m9592,2965l9602,2965,9602,2946,9592,2946,9592,2965xe" filled="true" fillcolor="#000000" stroked="false">
                <v:path arrowok="t"/>
                <v:fill type="solid"/>
              </v:shape>
            </v:group>
            <v:group style="position:absolute;left:9592;top:2965;width:10;height:20" coordorigin="9592,2965" coordsize="10,20">
              <v:shape style="position:absolute;left:9592;top:2965;width:10;height:20" coordorigin="9592,2965" coordsize="10,20" path="m9592,2984l9602,2984,9602,2965,9592,2965,9592,2984xe" filled="true" fillcolor="#000000" stroked="false">
                <v:path arrowok="t"/>
                <v:fill type="solid"/>
              </v:shape>
            </v:group>
            <v:group style="position:absolute;left:9592;top:2984;width:10;height:20" coordorigin="9592,2984" coordsize="10,20">
              <v:shape style="position:absolute;left:9592;top:2984;width:10;height:20" coordorigin="9592,2984" coordsize="10,20" path="m9592,3003l9602,3003,9602,2984,9592,2984,9592,3003xe" filled="true" fillcolor="#000000" stroked="false">
                <v:path arrowok="t"/>
                <v:fill type="solid"/>
              </v:shape>
            </v:group>
            <v:group style="position:absolute;left:9592;top:3003;width:10;height:20" coordorigin="9592,3003" coordsize="10,20">
              <v:shape style="position:absolute;left:9592;top:3003;width:10;height:20" coordorigin="9592,3003" coordsize="10,20" path="m9592,3023l9602,3023,9602,3003,9592,3003,9592,3023xe" filled="true" fillcolor="#000000" stroked="false">
                <v:path arrowok="t"/>
                <v:fill type="solid"/>
              </v:shape>
            </v:group>
            <v:group style="position:absolute;left:10159;top:1620;width:10;height:20" coordorigin="10159,1620" coordsize="10,20">
              <v:shape style="position:absolute;left:10159;top:1620;width:10;height:20" coordorigin="10159,1620" coordsize="10,20" path="m10159,1640l10168,1640,10168,1620,10159,1620,10159,1640xe" filled="true" fillcolor="#000000" stroked="false">
                <v:path arrowok="t"/>
                <v:fill type="solid"/>
              </v:shape>
            </v:group>
            <v:group style="position:absolute;left:10159;top:1640;width:10;height:20" coordorigin="10159,1640" coordsize="10,20">
              <v:shape style="position:absolute;left:10159;top:1640;width:10;height:20" coordorigin="10159,1640" coordsize="10,20" path="m10159,1659l10168,1659,10168,1640,10159,1640,10159,1659xe" filled="true" fillcolor="#000000" stroked="false">
                <v:path arrowok="t"/>
                <v:fill type="solid"/>
              </v:shape>
            </v:group>
            <v:group style="position:absolute;left:10159;top:1659;width:10;height:20" coordorigin="10159,1659" coordsize="10,20">
              <v:shape style="position:absolute;left:10159;top:1659;width:10;height:20" coordorigin="10159,1659" coordsize="10,20" path="m10159,1679l10168,1679,10168,1659,10159,1659,10159,1679xe" filled="true" fillcolor="#000000" stroked="false">
                <v:path arrowok="t"/>
                <v:fill type="solid"/>
              </v:shape>
            </v:group>
            <v:group style="position:absolute;left:10159;top:1679;width:10;height:20" coordorigin="10159,1679" coordsize="10,20">
              <v:shape style="position:absolute;left:10159;top:1679;width:10;height:20" coordorigin="10159,1679" coordsize="10,20" path="m10159,1698l10168,1698,10168,1679,10159,1679,10159,1698xe" filled="true" fillcolor="#000000" stroked="false">
                <v:path arrowok="t"/>
                <v:fill type="solid"/>
              </v:shape>
            </v:group>
            <v:group style="position:absolute;left:10159;top:1698;width:10;height:20" coordorigin="10159,1698" coordsize="10,20">
              <v:shape style="position:absolute;left:10159;top:1698;width:10;height:20" coordorigin="10159,1698" coordsize="10,20" path="m10159,1717l10168,1717,10168,1698,10159,1698,10159,1717xe" filled="true" fillcolor="#000000" stroked="false">
                <v:path arrowok="t"/>
                <v:fill type="solid"/>
              </v:shape>
            </v:group>
            <v:group style="position:absolute;left:10159;top:1717;width:10;height:20" coordorigin="10159,1717" coordsize="10,20">
              <v:shape style="position:absolute;left:10159;top:1717;width:10;height:20" coordorigin="10159,1717" coordsize="10,20" path="m10159,1736l10168,1736,10168,1717,10159,1717,10159,1736xe" filled="true" fillcolor="#000000" stroked="false">
                <v:path arrowok="t"/>
                <v:fill type="solid"/>
              </v:shape>
            </v:group>
            <v:group style="position:absolute;left:10159;top:1736;width:10;height:20" coordorigin="10159,1736" coordsize="10,20">
              <v:shape style="position:absolute;left:10159;top:1736;width:10;height:20" coordorigin="10159,1736" coordsize="10,20" path="m10159,1755l10168,1755,10168,1736,10159,1736,10159,1755xe" filled="true" fillcolor="#000000" stroked="false">
                <v:path arrowok="t"/>
                <v:fill type="solid"/>
              </v:shape>
            </v:group>
            <v:group style="position:absolute;left:10159;top:1755;width:10;height:20" coordorigin="10159,1755" coordsize="10,20">
              <v:shape style="position:absolute;left:10159;top:1755;width:10;height:20" coordorigin="10159,1755" coordsize="10,20" path="m10159,1775l10168,1775,10168,1755,10159,1755,10159,1775xe" filled="true" fillcolor="#000000" stroked="false">
                <v:path arrowok="t"/>
                <v:fill type="solid"/>
              </v:shape>
            </v:group>
            <v:group style="position:absolute;left:10159;top:1775;width:10;height:20" coordorigin="10159,1775" coordsize="10,20">
              <v:shape style="position:absolute;left:10159;top:1775;width:10;height:20" coordorigin="10159,1775" coordsize="10,20" path="m10159,1794l10168,1794,10168,1775,10159,1775,10159,1794xe" filled="true" fillcolor="#000000" stroked="false">
                <v:path arrowok="t"/>
                <v:fill type="solid"/>
              </v:shape>
            </v:group>
            <v:group style="position:absolute;left:10159;top:1794;width:10;height:20" coordorigin="10159,1794" coordsize="10,20">
              <v:shape style="position:absolute;left:10159;top:1794;width:10;height:20" coordorigin="10159,1794" coordsize="10,20" path="m10159,1813l10168,1813,10168,1794,10159,1794,10159,1813xe" filled="true" fillcolor="#000000" stroked="false">
                <v:path arrowok="t"/>
                <v:fill type="solid"/>
              </v:shape>
            </v:group>
            <v:group style="position:absolute;left:10159;top:1813;width:10;height:20" coordorigin="10159,1813" coordsize="10,20">
              <v:shape style="position:absolute;left:10159;top:1813;width:10;height:20" coordorigin="10159,1813" coordsize="10,20" path="m10159,1832l10168,1832,10168,1813,10159,1813,10159,1832xe" filled="true" fillcolor="#000000" stroked="false">
                <v:path arrowok="t"/>
                <v:fill type="solid"/>
              </v:shape>
            </v:group>
            <v:group style="position:absolute;left:10159;top:1832;width:10;height:20" coordorigin="10159,1832" coordsize="10,20">
              <v:shape style="position:absolute;left:10159;top:1832;width:10;height:20" coordorigin="10159,1832" coordsize="10,20" path="m10159,1851l10168,1851,10168,1832,10159,1832,10159,1851xe" filled="true" fillcolor="#000000" stroked="false">
                <v:path arrowok="t"/>
                <v:fill type="solid"/>
              </v:shape>
            </v:group>
            <v:group style="position:absolute;left:10159;top:1851;width:10;height:20" coordorigin="10159,1851" coordsize="10,20">
              <v:shape style="position:absolute;left:10159;top:1851;width:10;height:20" coordorigin="10159,1851" coordsize="10,20" path="m10159,1871l10168,1871,10168,1851,10159,1851,10159,1871xe" filled="true" fillcolor="#000000" stroked="false">
                <v:path arrowok="t"/>
                <v:fill type="solid"/>
              </v:shape>
            </v:group>
            <v:group style="position:absolute;left:10159;top:1871;width:10;height:20" coordorigin="10159,1871" coordsize="10,20">
              <v:shape style="position:absolute;left:10159;top:1871;width:10;height:20" coordorigin="10159,1871" coordsize="10,20" path="m10159,1890l10168,1890,10168,1871,10159,1871,10159,1890xe" filled="true" fillcolor="#000000" stroked="false">
                <v:path arrowok="t"/>
                <v:fill type="solid"/>
              </v:shape>
            </v:group>
            <v:group style="position:absolute;left:10159;top:1890;width:10;height:20" coordorigin="10159,1890" coordsize="10,20">
              <v:shape style="position:absolute;left:10159;top:1890;width:10;height:20" coordorigin="10159,1890" coordsize="10,20" path="m10159,1909l10168,1909,10168,1890,10159,1890,10159,1909xe" filled="true" fillcolor="#000000" stroked="false">
                <v:path arrowok="t"/>
                <v:fill type="solid"/>
              </v:shape>
            </v:group>
            <v:group style="position:absolute;left:10159;top:1909;width:10;height:20" coordorigin="10159,1909" coordsize="10,20">
              <v:shape style="position:absolute;left:10159;top:1909;width:10;height:20" coordorigin="10159,1909" coordsize="10,20" path="m10159,1928l10168,1928,10168,1909,10159,1909,10159,1928xe" filled="true" fillcolor="#000000" stroked="false">
                <v:path arrowok="t"/>
                <v:fill type="solid"/>
              </v:shape>
            </v:group>
            <v:group style="position:absolute;left:10159;top:1928;width:10;height:20" coordorigin="10159,1928" coordsize="10,20">
              <v:shape style="position:absolute;left:10159;top:1928;width:10;height:20" coordorigin="10159,1928" coordsize="10,20" path="m10159,1947l10168,1947,10168,1928,10159,1928,10159,1947xe" filled="true" fillcolor="#000000" stroked="false">
                <v:path arrowok="t"/>
                <v:fill type="solid"/>
              </v:shape>
            </v:group>
            <v:group style="position:absolute;left:10159;top:1947;width:10;height:20" coordorigin="10159,1947" coordsize="10,20">
              <v:shape style="position:absolute;left:10159;top:1947;width:10;height:20" coordorigin="10159,1947" coordsize="10,20" path="m10159,1967l10168,1967,10168,1947,10159,1947,10159,1967xe" filled="true" fillcolor="#000000" stroked="false">
                <v:path arrowok="t"/>
                <v:fill type="solid"/>
              </v:shape>
            </v:group>
            <v:group style="position:absolute;left:10159;top:1967;width:10;height:20" coordorigin="10159,1967" coordsize="10,20">
              <v:shape style="position:absolute;left:10159;top:1967;width:10;height:20" coordorigin="10159,1967" coordsize="10,20" path="m10159,1986l10168,1986,10168,1967,10159,1967,10159,1986xe" filled="true" fillcolor="#000000" stroked="false">
                <v:path arrowok="t"/>
                <v:fill type="solid"/>
              </v:shape>
            </v:group>
            <v:group style="position:absolute;left:10159;top:1986;width:10;height:20" coordorigin="10159,1986" coordsize="10,20">
              <v:shape style="position:absolute;left:10159;top:1986;width:10;height:20" coordorigin="10159,1986" coordsize="10,20" path="m10159,2005l10168,2005,10168,1986,10159,1986,10159,2005xe" filled="true" fillcolor="#000000" stroked="false">
                <v:path arrowok="t"/>
                <v:fill type="solid"/>
              </v:shape>
            </v:group>
            <v:group style="position:absolute;left:10159;top:2005;width:10;height:20" coordorigin="10159,2005" coordsize="10,20">
              <v:shape style="position:absolute;left:10159;top:2005;width:10;height:20" coordorigin="10159,2005" coordsize="10,20" path="m10159,2024l10168,2024,10168,2005,10159,2005,10159,2024xe" filled="true" fillcolor="#000000" stroked="false">
                <v:path arrowok="t"/>
                <v:fill type="solid"/>
              </v:shape>
            </v:group>
            <v:group style="position:absolute;left:10159;top:2024;width:10;height:20" coordorigin="10159,2024" coordsize="10,20">
              <v:shape style="position:absolute;left:10159;top:2024;width:10;height:20" coordorigin="10159,2024" coordsize="10,20" path="m10159,2043l10168,2043,10168,2024,10159,2024,10159,2043xe" filled="true" fillcolor="#000000" stroked="false">
                <v:path arrowok="t"/>
                <v:fill type="solid"/>
              </v:shape>
            </v:group>
            <v:group style="position:absolute;left:10159;top:2043;width:10;height:20" coordorigin="10159,2043" coordsize="10,20">
              <v:shape style="position:absolute;left:10159;top:2043;width:10;height:20" coordorigin="10159,2043" coordsize="10,20" path="m10159,2063l10168,2063,10168,2043,10159,2043,10159,2063xe" filled="true" fillcolor="#000000" stroked="false">
                <v:path arrowok="t"/>
                <v:fill type="solid"/>
              </v:shape>
            </v:group>
            <v:group style="position:absolute;left:10159;top:2063;width:10;height:20" coordorigin="10159,2063" coordsize="10,20">
              <v:shape style="position:absolute;left:10159;top:2063;width:10;height:20" coordorigin="10159,2063" coordsize="10,20" path="m10159,2082l10168,2082,10168,2063,10159,2063,10159,2082xe" filled="true" fillcolor="#000000" stroked="false">
                <v:path arrowok="t"/>
                <v:fill type="solid"/>
              </v:shape>
            </v:group>
            <v:group style="position:absolute;left:10159;top:2082;width:10;height:20" coordorigin="10159,2082" coordsize="10,20">
              <v:shape style="position:absolute;left:10159;top:2082;width:10;height:20" coordorigin="10159,2082" coordsize="10,20" path="m10159,2101l10168,2101,10168,2082,10159,2082,10159,2101xe" filled="true" fillcolor="#000000" stroked="false">
                <v:path arrowok="t"/>
                <v:fill type="solid"/>
              </v:shape>
            </v:group>
            <v:group style="position:absolute;left:10159;top:2101;width:10;height:20" coordorigin="10159,2101" coordsize="10,20">
              <v:shape style="position:absolute;left:10159;top:2101;width:10;height:20" coordorigin="10159,2101" coordsize="10,20" path="m10159,2120l10168,2120,10168,2101,10159,2101,10159,2120xe" filled="true" fillcolor="#000000" stroked="false">
                <v:path arrowok="t"/>
                <v:fill type="solid"/>
              </v:shape>
            </v:group>
            <v:group style="position:absolute;left:10159;top:2120;width:10;height:20" coordorigin="10159,2120" coordsize="10,20">
              <v:shape style="position:absolute;left:10159;top:2120;width:10;height:20" coordorigin="10159,2120" coordsize="10,20" path="m10159,2139l10168,2139,10168,2120,10159,2120,10159,2139xe" filled="true" fillcolor="#000000" stroked="false">
                <v:path arrowok="t"/>
                <v:fill type="solid"/>
              </v:shape>
            </v:group>
            <v:group style="position:absolute;left:10159;top:2139;width:10;height:20" coordorigin="10159,2139" coordsize="10,20">
              <v:shape style="position:absolute;left:10159;top:2139;width:10;height:20" coordorigin="10159,2139" coordsize="10,20" path="m10159,2159l10168,2159,10168,2139,10159,2139,10159,2159xe" filled="true" fillcolor="#000000" stroked="false">
                <v:path arrowok="t"/>
                <v:fill type="solid"/>
              </v:shape>
            </v:group>
            <v:group style="position:absolute;left:10159;top:2159;width:10;height:20" coordorigin="10159,2159" coordsize="10,20">
              <v:shape style="position:absolute;left:10159;top:2159;width:10;height:20" coordorigin="10159,2159" coordsize="10,20" path="m10159,2178l10168,2178,10168,2159,10159,2159,10159,2178xe" filled="true" fillcolor="#000000" stroked="false">
                <v:path arrowok="t"/>
                <v:fill type="solid"/>
              </v:shape>
            </v:group>
            <v:group style="position:absolute;left:10159;top:2178;width:10;height:20" coordorigin="10159,2178" coordsize="10,20">
              <v:shape style="position:absolute;left:10159;top:2178;width:10;height:20" coordorigin="10159,2178" coordsize="10,20" path="m10159,2197l10168,2197,10168,2178,10159,2178,10159,2197xe" filled="true" fillcolor="#000000" stroked="false">
                <v:path arrowok="t"/>
                <v:fill type="solid"/>
              </v:shape>
            </v:group>
            <v:group style="position:absolute;left:10159;top:2197;width:10;height:20" coordorigin="10159,2197" coordsize="10,20">
              <v:shape style="position:absolute;left:10159;top:2197;width:10;height:20" coordorigin="10159,2197" coordsize="10,20" path="m10159,2216l10168,2216,10168,2197,10159,2197,10159,2216xe" filled="true" fillcolor="#000000" stroked="false">
                <v:path arrowok="t"/>
                <v:fill type="solid"/>
              </v:shape>
            </v:group>
            <v:group style="position:absolute;left:10159;top:2216;width:10;height:20" coordorigin="10159,2216" coordsize="10,20">
              <v:shape style="position:absolute;left:10159;top:2216;width:10;height:20" coordorigin="10159,2216" coordsize="10,20" path="m10159,2235l10168,2235,10168,2216,10159,2216,10159,2235xe" filled="true" fillcolor="#000000" stroked="false">
                <v:path arrowok="t"/>
                <v:fill type="solid"/>
              </v:shape>
            </v:group>
            <v:group style="position:absolute;left:10159;top:2235;width:10;height:20" coordorigin="10159,2235" coordsize="10,20">
              <v:shape style="position:absolute;left:10159;top:2235;width:10;height:20" coordorigin="10159,2235" coordsize="10,20" path="m10159,2255l10168,2255,10168,2235,10159,2235,10159,2255xe" filled="true" fillcolor="#000000" stroked="false">
                <v:path arrowok="t"/>
                <v:fill type="solid"/>
              </v:shape>
            </v:group>
            <v:group style="position:absolute;left:10159;top:2255;width:10;height:20" coordorigin="10159,2255" coordsize="10,20">
              <v:shape style="position:absolute;left:10159;top:2255;width:10;height:20" coordorigin="10159,2255" coordsize="10,20" path="m10159,2274l10168,2274,10168,2255,10159,2255,10159,2274xe" filled="true" fillcolor="#000000" stroked="false">
                <v:path arrowok="t"/>
                <v:fill type="solid"/>
              </v:shape>
            </v:group>
            <v:group style="position:absolute;left:10159;top:2274;width:10;height:20" coordorigin="10159,2274" coordsize="10,20">
              <v:shape style="position:absolute;left:10159;top:2274;width:10;height:20" coordorigin="10159,2274" coordsize="10,20" path="m10159,2293l10168,2293,10168,2274,10159,2274,10159,2293xe" filled="true" fillcolor="#000000" stroked="false">
                <v:path arrowok="t"/>
                <v:fill type="solid"/>
              </v:shape>
            </v:group>
            <v:group style="position:absolute;left:10159;top:2293;width:10;height:20" coordorigin="10159,2293" coordsize="10,20">
              <v:shape style="position:absolute;left:10159;top:2293;width:10;height:20" coordorigin="10159,2293" coordsize="10,20" path="m10159,2312l10168,2312,10168,2293,10159,2293,10159,2312xe" filled="true" fillcolor="#000000" stroked="false">
                <v:path arrowok="t"/>
                <v:fill type="solid"/>
              </v:shape>
            </v:group>
            <v:group style="position:absolute;left:10159;top:2312;width:10;height:20" coordorigin="10159,2312" coordsize="10,20">
              <v:shape style="position:absolute;left:10159;top:2312;width:10;height:20" coordorigin="10159,2312" coordsize="10,20" path="m10159,2331l10168,2331,10168,2312,10159,2312,10159,2331xe" filled="true" fillcolor="#000000" stroked="false">
                <v:path arrowok="t"/>
                <v:fill type="solid"/>
              </v:shape>
            </v:group>
            <v:group style="position:absolute;left:10159;top:2331;width:10;height:20" coordorigin="10159,2331" coordsize="10,20">
              <v:shape style="position:absolute;left:10159;top:2331;width:10;height:20" coordorigin="10159,2331" coordsize="10,20" path="m10159,2351l10168,2351,10168,2331,10159,2331,10159,2351xe" filled="true" fillcolor="#000000" stroked="false">
                <v:path arrowok="t"/>
                <v:fill type="solid"/>
              </v:shape>
            </v:group>
            <v:group style="position:absolute;left:10159;top:2351;width:10;height:20" coordorigin="10159,2351" coordsize="10,20">
              <v:shape style="position:absolute;left:10159;top:2351;width:10;height:20" coordorigin="10159,2351" coordsize="10,20" path="m10159,2370l10168,2370,10168,2351,10159,2351,10159,2370xe" filled="true" fillcolor="#000000" stroked="false">
                <v:path arrowok="t"/>
                <v:fill type="solid"/>
              </v:shape>
            </v:group>
            <v:group style="position:absolute;left:10159;top:2370;width:10;height:20" coordorigin="10159,2370" coordsize="10,20">
              <v:shape style="position:absolute;left:10159;top:2370;width:10;height:20" coordorigin="10159,2370" coordsize="10,20" path="m10159,2389l10168,2389,10168,2370,10159,2370,10159,2389xe" filled="true" fillcolor="#000000" stroked="false">
                <v:path arrowok="t"/>
                <v:fill type="solid"/>
              </v:shape>
            </v:group>
            <v:group style="position:absolute;left:10159;top:2389;width:10;height:20" coordorigin="10159,2389" coordsize="10,20">
              <v:shape style="position:absolute;left:10159;top:2389;width:10;height:20" coordorigin="10159,2389" coordsize="10,20" path="m10159,2408l10168,2408,10168,2389,10159,2389,10159,2408xe" filled="true" fillcolor="#000000" stroked="false">
                <v:path arrowok="t"/>
                <v:fill type="solid"/>
              </v:shape>
            </v:group>
            <v:group style="position:absolute;left:10159;top:2408;width:10;height:20" coordorigin="10159,2408" coordsize="10,20">
              <v:shape style="position:absolute;left:10159;top:2408;width:10;height:20" coordorigin="10159,2408" coordsize="10,20" path="m10159,2427l10168,2427,10168,2408,10159,2408,10159,2427xe" filled="true" fillcolor="#000000" stroked="false">
                <v:path arrowok="t"/>
                <v:fill type="solid"/>
              </v:shape>
            </v:group>
            <v:group style="position:absolute;left:10159;top:2427;width:10;height:20" coordorigin="10159,2427" coordsize="10,20">
              <v:shape style="position:absolute;left:10159;top:2427;width:10;height:20" coordorigin="10159,2427" coordsize="10,20" path="m10159,2447l10168,2447,10168,2427,10159,2427,10159,2447xe" filled="true" fillcolor="#000000" stroked="false">
                <v:path arrowok="t"/>
                <v:fill type="solid"/>
              </v:shape>
            </v:group>
            <v:group style="position:absolute;left:10159;top:2447;width:10;height:20" coordorigin="10159,2447" coordsize="10,20">
              <v:shape style="position:absolute;left:10159;top:2447;width:10;height:20" coordorigin="10159,2447" coordsize="10,20" path="m10159,2466l10168,2466,10168,2447,10159,2447,10159,2466xe" filled="true" fillcolor="#000000" stroked="false">
                <v:path arrowok="t"/>
                <v:fill type="solid"/>
              </v:shape>
            </v:group>
            <v:group style="position:absolute;left:10159;top:2466;width:10;height:20" coordorigin="10159,2466" coordsize="10,20">
              <v:shape style="position:absolute;left:10159;top:2466;width:10;height:20" coordorigin="10159,2466" coordsize="10,20" path="m10159,2485l10168,2485,10168,2466,10159,2466,10159,2485xe" filled="true" fillcolor="#000000" stroked="false">
                <v:path arrowok="t"/>
                <v:fill type="solid"/>
              </v:shape>
            </v:group>
            <v:group style="position:absolute;left:10159;top:2485;width:10;height:20" coordorigin="10159,2485" coordsize="10,20">
              <v:shape style="position:absolute;left:10159;top:2485;width:10;height:20" coordorigin="10159,2485" coordsize="10,20" path="m10159,2504l10168,2504,10168,2485,10159,2485,10159,2504xe" filled="true" fillcolor="#000000" stroked="false">
                <v:path arrowok="t"/>
                <v:fill type="solid"/>
              </v:shape>
            </v:group>
            <v:group style="position:absolute;left:10159;top:2504;width:10;height:20" coordorigin="10159,2504" coordsize="10,20">
              <v:shape style="position:absolute;left:10159;top:2504;width:10;height:20" coordorigin="10159,2504" coordsize="10,20" path="m10159,2523l10168,2523,10168,2504,10159,2504,10159,2523xe" filled="true" fillcolor="#000000" stroked="false">
                <v:path arrowok="t"/>
                <v:fill type="solid"/>
              </v:shape>
            </v:group>
            <v:group style="position:absolute;left:10159;top:2523;width:10;height:20" coordorigin="10159,2523" coordsize="10,20">
              <v:shape style="position:absolute;left:10159;top:2523;width:10;height:20" coordorigin="10159,2523" coordsize="10,20" path="m10159,2543l10168,2543,10168,2523,10159,2523,10159,2543xe" filled="true" fillcolor="#000000" stroked="false">
                <v:path arrowok="t"/>
                <v:fill type="solid"/>
              </v:shape>
            </v:group>
            <v:group style="position:absolute;left:10159;top:2543;width:10;height:20" coordorigin="10159,2543" coordsize="10,20">
              <v:shape style="position:absolute;left:10159;top:2543;width:10;height:20" coordorigin="10159,2543" coordsize="10,20" path="m10159,2562l10168,2562,10168,2543,10159,2543,10159,2562xe" filled="true" fillcolor="#000000" stroked="false">
                <v:path arrowok="t"/>
                <v:fill type="solid"/>
              </v:shape>
            </v:group>
            <v:group style="position:absolute;left:10159;top:2562;width:10;height:20" coordorigin="10159,2562" coordsize="10,20">
              <v:shape style="position:absolute;left:10159;top:2562;width:10;height:20" coordorigin="10159,2562" coordsize="10,20" path="m10159,2581l10168,2581,10168,2562,10159,2562,10159,2581xe" filled="true" fillcolor="#000000" stroked="false">
                <v:path arrowok="t"/>
                <v:fill type="solid"/>
              </v:shape>
            </v:group>
            <v:group style="position:absolute;left:10159;top:2581;width:10;height:20" coordorigin="10159,2581" coordsize="10,20">
              <v:shape style="position:absolute;left:10159;top:2581;width:10;height:20" coordorigin="10159,2581" coordsize="10,20" path="m10159,2600l10168,2600,10168,2581,10159,2581,10159,2600xe" filled="true" fillcolor="#000000" stroked="false">
                <v:path arrowok="t"/>
                <v:fill type="solid"/>
              </v:shape>
            </v:group>
            <v:group style="position:absolute;left:10159;top:2600;width:10;height:20" coordorigin="10159,2600" coordsize="10,20">
              <v:shape style="position:absolute;left:10159;top:2600;width:10;height:20" coordorigin="10159,2600" coordsize="10,20" path="m10159,2619l10168,2619,10168,2600,10159,2600,10159,2619xe" filled="true" fillcolor="#000000" stroked="false">
                <v:path arrowok="t"/>
                <v:fill type="solid"/>
              </v:shape>
            </v:group>
            <v:group style="position:absolute;left:10159;top:2619;width:10;height:20" coordorigin="10159,2619" coordsize="10,20">
              <v:shape style="position:absolute;left:10159;top:2619;width:10;height:20" coordorigin="10159,2619" coordsize="10,20" path="m10159,2639l10168,2639,10168,2619,10159,2619,10159,2639xe" filled="true" fillcolor="#000000" stroked="false">
                <v:path arrowok="t"/>
                <v:fill type="solid"/>
              </v:shape>
            </v:group>
            <v:group style="position:absolute;left:10159;top:2639;width:10;height:20" coordorigin="10159,2639" coordsize="10,20">
              <v:shape style="position:absolute;left:10159;top:2639;width:10;height:20" coordorigin="10159,2639" coordsize="10,20" path="m10159,2658l10168,2658,10168,2639,10159,2639,10159,2658xe" filled="true" fillcolor="#000000" stroked="false">
                <v:path arrowok="t"/>
                <v:fill type="solid"/>
              </v:shape>
            </v:group>
            <v:group style="position:absolute;left:10159;top:2658;width:10;height:20" coordorigin="10159,2658" coordsize="10,20">
              <v:shape style="position:absolute;left:10159;top:2658;width:10;height:20" coordorigin="10159,2658" coordsize="10,20" path="m10159,2677l10168,2677,10168,2658,10159,2658,10159,2677xe" filled="true" fillcolor="#000000" stroked="false">
                <v:path arrowok="t"/>
                <v:fill type="solid"/>
              </v:shape>
            </v:group>
            <v:group style="position:absolute;left:10159;top:2677;width:10;height:20" coordorigin="10159,2677" coordsize="10,20">
              <v:shape style="position:absolute;left:10159;top:2677;width:10;height:20" coordorigin="10159,2677" coordsize="10,20" path="m10159,2696l10168,2696,10168,2677,10159,2677,10159,2696xe" filled="true" fillcolor="#000000" stroked="false">
                <v:path arrowok="t"/>
                <v:fill type="solid"/>
              </v:shape>
            </v:group>
            <v:group style="position:absolute;left:10159;top:2696;width:10;height:20" coordorigin="10159,2696" coordsize="10,20">
              <v:shape style="position:absolute;left:10159;top:2696;width:10;height:20" coordorigin="10159,2696" coordsize="10,20" path="m10159,2715l10168,2715,10168,2696,10159,2696,10159,2715xe" filled="true" fillcolor="#000000" stroked="false">
                <v:path arrowok="t"/>
                <v:fill type="solid"/>
              </v:shape>
            </v:group>
            <v:group style="position:absolute;left:10159;top:2715;width:10;height:20" coordorigin="10159,2715" coordsize="10,20">
              <v:shape style="position:absolute;left:10159;top:2715;width:10;height:20" coordorigin="10159,2715" coordsize="10,20" path="m10159,2735l10168,2735,10168,2715,10159,2715,10159,2735xe" filled="true" fillcolor="#000000" stroked="false">
                <v:path arrowok="t"/>
                <v:fill type="solid"/>
              </v:shape>
            </v:group>
            <v:group style="position:absolute;left:10159;top:2735;width:10;height:20" coordorigin="10159,2735" coordsize="10,20">
              <v:shape style="position:absolute;left:10159;top:2735;width:10;height:20" coordorigin="10159,2735" coordsize="10,20" path="m10159,2754l10168,2754,10168,2735,10159,2735,10159,2754xe" filled="true" fillcolor="#000000" stroked="false">
                <v:path arrowok="t"/>
                <v:fill type="solid"/>
              </v:shape>
            </v:group>
            <v:group style="position:absolute;left:10159;top:2754;width:10;height:20" coordorigin="10159,2754" coordsize="10,20">
              <v:shape style="position:absolute;left:10159;top:2754;width:10;height:20" coordorigin="10159,2754" coordsize="10,20" path="m10159,2773l10168,2773,10168,2754,10159,2754,10159,2773xe" filled="true" fillcolor="#000000" stroked="false">
                <v:path arrowok="t"/>
                <v:fill type="solid"/>
              </v:shape>
            </v:group>
            <v:group style="position:absolute;left:10159;top:2773;width:10;height:20" coordorigin="10159,2773" coordsize="10,20">
              <v:shape style="position:absolute;left:10159;top:2773;width:10;height:20" coordorigin="10159,2773" coordsize="10,20" path="m10159,2792l10168,2792,10168,2773,10159,2773,10159,2792xe" filled="true" fillcolor="#000000" stroked="false">
                <v:path arrowok="t"/>
                <v:fill type="solid"/>
              </v:shape>
            </v:group>
            <v:group style="position:absolute;left:10159;top:2792;width:10;height:20" coordorigin="10159,2792" coordsize="10,20">
              <v:shape style="position:absolute;left:10159;top:2792;width:10;height:20" coordorigin="10159,2792" coordsize="10,20" path="m10159,2811l10168,2811,10168,2792,10159,2792,10159,2811xe" filled="true" fillcolor="#000000" stroked="false">
                <v:path arrowok="t"/>
                <v:fill type="solid"/>
              </v:shape>
            </v:group>
            <v:group style="position:absolute;left:10159;top:2811;width:10;height:20" coordorigin="10159,2811" coordsize="10,20">
              <v:shape style="position:absolute;left:10159;top:2811;width:10;height:20" coordorigin="10159,2811" coordsize="10,20" path="m10159,2831l10168,2831,10168,2811,10159,2811,10159,2831xe" filled="true" fillcolor="#000000" stroked="false">
                <v:path arrowok="t"/>
                <v:fill type="solid"/>
              </v:shape>
            </v:group>
            <v:group style="position:absolute;left:10159;top:2831;width:10;height:20" coordorigin="10159,2831" coordsize="10,20">
              <v:shape style="position:absolute;left:10159;top:2831;width:10;height:20" coordorigin="10159,2831" coordsize="10,20" path="m10159,2850l10168,2850,10168,2831,10159,2831,10159,2850xe" filled="true" fillcolor="#000000" stroked="false">
                <v:path arrowok="t"/>
                <v:fill type="solid"/>
              </v:shape>
            </v:group>
            <v:group style="position:absolute;left:10159;top:2850;width:10;height:20" coordorigin="10159,2850" coordsize="10,20">
              <v:shape style="position:absolute;left:10159;top:2850;width:10;height:20" coordorigin="10159,2850" coordsize="10,20" path="m10159,2869l10168,2869,10168,2850,10159,2850,10159,2869xe" filled="true" fillcolor="#000000" stroked="false">
                <v:path arrowok="t"/>
                <v:fill type="solid"/>
              </v:shape>
            </v:group>
            <v:group style="position:absolute;left:10159;top:2869;width:10;height:20" coordorigin="10159,2869" coordsize="10,20">
              <v:shape style="position:absolute;left:10159;top:2869;width:10;height:20" coordorigin="10159,2869" coordsize="10,20" path="m10159,2888l10168,2888,10168,2869,10159,2869,10159,2888xe" filled="true" fillcolor="#000000" stroked="false">
                <v:path arrowok="t"/>
                <v:fill type="solid"/>
              </v:shape>
            </v:group>
            <v:group style="position:absolute;left:10159;top:2888;width:10;height:20" coordorigin="10159,2888" coordsize="10,20">
              <v:shape style="position:absolute;left:10159;top:2888;width:10;height:20" coordorigin="10159,2888" coordsize="10,20" path="m10159,2907l10168,2907,10168,2888,10159,2888,10159,2907xe" filled="true" fillcolor="#000000" stroked="false">
                <v:path arrowok="t"/>
                <v:fill type="solid"/>
              </v:shape>
            </v:group>
            <v:group style="position:absolute;left:10159;top:2907;width:10;height:20" coordorigin="10159,2907" coordsize="10,20">
              <v:shape style="position:absolute;left:10159;top:2907;width:10;height:20" coordorigin="10159,2907" coordsize="10,20" path="m10159,2927l10168,2927,10168,2907,10159,2907,10159,2927xe" filled="true" fillcolor="#000000" stroked="false">
                <v:path arrowok="t"/>
                <v:fill type="solid"/>
              </v:shape>
            </v:group>
            <v:group style="position:absolute;left:10159;top:2927;width:10;height:20" coordorigin="10159,2927" coordsize="10,20">
              <v:shape style="position:absolute;left:10159;top:2927;width:10;height:20" coordorigin="10159,2927" coordsize="10,20" path="m10159,2946l10168,2946,10168,2927,10159,2927,10159,2946xe" filled="true" fillcolor="#000000" stroked="false">
                <v:path arrowok="t"/>
                <v:fill type="solid"/>
              </v:shape>
            </v:group>
            <v:group style="position:absolute;left:10159;top:2946;width:10;height:20" coordorigin="10159,2946" coordsize="10,20">
              <v:shape style="position:absolute;left:10159;top:2946;width:10;height:20" coordorigin="10159,2946" coordsize="10,20" path="m10159,2965l10168,2965,10168,2946,10159,2946,10159,2965xe" filled="true" fillcolor="#000000" stroked="false">
                <v:path arrowok="t"/>
                <v:fill type="solid"/>
              </v:shape>
            </v:group>
            <v:group style="position:absolute;left:10159;top:2965;width:10;height:20" coordorigin="10159,2965" coordsize="10,20">
              <v:shape style="position:absolute;left:10159;top:2965;width:10;height:20" coordorigin="10159,2965" coordsize="10,20" path="m10159,2984l10168,2984,10168,2965,10159,2965,10159,2984xe" filled="true" fillcolor="#000000" stroked="false">
                <v:path arrowok="t"/>
                <v:fill type="solid"/>
              </v:shape>
            </v:group>
            <v:group style="position:absolute;left:10159;top:2984;width:10;height:20" coordorigin="10159,2984" coordsize="10,20">
              <v:shape style="position:absolute;left:10159;top:2984;width:10;height:20" coordorigin="10159,2984" coordsize="10,20" path="m10159,3003l10168,3003,10168,2984,10159,2984,10159,3003xe" filled="true" fillcolor="#000000" stroked="false">
                <v:path arrowok="t"/>
                <v:fill type="solid"/>
              </v:shape>
            </v:group>
            <v:group style="position:absolute;left:10159;top:3003;width:10;height:20" coordorigin="10159,3003" coordsize="10,20">
              <v:shape style="position:absolute;left:10159;top:3003;width:10;height:20" coordorigin="10159,3003" coordsize="10,20" path="m10159,3023l10168,3023,10168,3003,10159,3003,10159,3023xe" filled="true" fillcolor="#000000" stroked="false">
                <v:path arrowok="t"/>
                <v:fill type="solid"/>
              </v:shape>
            </v:group>
            <v:group style="position:absolute;left:10864;top:1620;width:10;height:20" coordorigin="10864,1620" coordsize="10,20">
              <v:shape style="position:absolute;left:10864;top:1620;width:10;height:20" coordorigin="10864,1620" coordsize="10,20" path="m10864,1640l10874,1640,10874,1620,10864,1620,10864,1640xe" filled="true" fillcolor="#000000" stroked="false">
                <v:path arrowok="t"/>
                <v:fill type="solid"/>
              </v:shape>
            </v:group>
            <v:group style="position:absolute;left:10864;top:1640;width:10;height:20" coordorigin="10864,1640" coordsize="10,20">
              <v:shape style="position:absolute;left:10864;top:1640;width:10;height:20" coordorigin="10864,1640" coordsize="10,20" path="m10864,1659l10874,1659,10874,1640,10864,1640,10864,1659xe" filled="true" fillcolor="#000000" stroked="false">
                <v:path arrowok="t"/>
                <v:fill type="solid"/>
              </v:shape>
            </v:group>
            <v:group style="position:absolute;left:10864;top:1659;width:10;height:20" coordorigin="10864,1659" coordsize="10,20">
              <v:shape style="position:absolute;left:10864;top:1659;width:10;height:20" coordorigin="10864,1659" coordsize="10,20" path="m10864,1679l10874,1679,10874,1659,10864,1659,10864,1679xe" filled="true" fillcolor="#000000" stroked="false">
                <v:path arrowok="t"/>
                <v:fill type="solid"/>
              </v:shape>
            </v:group>
            <v:group style="position:absolute;left:10864;top:1679;width:10;height:20" coordorigin="10864,1679" coordsize="10,20">
              <v:shape style="position:absolute;left:10864;top:1679;width:10;height:20" coordorigin="10864,1679" coordsize="10,20" path="m10864,1698l10874,1698,10874,1679,10864,1679,10864,1698xe" filled="true" fillcolor="#000000" stroked="false">
                <v:path arrowok="t"/>
                <v:fill type="solid"/>
              </v:shape>
            </v:group>
            <v:group style="position:absolute;left:10864;top:1698;width:10;height:20" coordorigin="10864,1698" coordsize="10,20">
              <v:shape style="position:absolute;left:10864;top:1698;width:10;height:20" coordorigin="10864,1698" coordsize="10,20" path="m10864,1717l10874,1717,10874,1698,10864,1698,10864,1717xe" filled="true" fillcolor="#000000" stroked="false">
                <v:path arrowok="t"/>
                <v:fill type="solid"/>
              </v:shape>
            </v:group>
            <v:group style="position:absolute;left:10864;top:1717;width:10;height:20" coordorigin="10864,1717" coordsize="10,20">
              <v:shape style="position:absolute;left:10864;top:1717;width:10;height:20" coordorigin="10864,1717" coordsize="10,20" path="m10864,1736l10874,1736,10874,1717,10864,1717,10864,1736xe" filled="true" fillcolor="#000000" stroked="false">
                <v:path arrowok="t"/>
                <v:fill type="solid"/>
              </v:shape>
            </v:group>
            <v:group style="position:absolute;left:10864;top:1736;width:10;height:20" coordorigin="10864,1736" coordsize="10,20">
              <v:shape style="position:absolute;left:10864;top:1736;width:10;height:20" coordorigin="10864,1736" coordsize="10,20" path="m10864,1755l10874,1755,10874,1736,10864,1736,10864,1755xe" filled="true" fillcolor="#000000" stroked="false">
                <v:path arrowok="t"/>
                <v:fill type="solid"/>
              </v:shape>
            </v:group>
            <v:group style="position:absolute;left:10864;top:1755;width:10;height:20" coordorigin="10864,1755" coordsize="10,20">
              <v:shape style="position:absolute;left:10864;top:1755;width:10;height:20" coordorigin="10864,1755" coordsize="10,20" path="m10864,1775l10874,1775,10874,1755,10864,1755,10864,1775xe" filled="true" fillcolor="#000000" stroked="false">
                <v:path arrowok="t"/>
                <v:fill type="solid"/>
              </v:shape>
            </v:group>
            <v:group style="position:absolute;left:10864;top:1775;width:10;height:20" coordorigin="10864,1775" coordsize="10,20">
              <v:shape style="position:absolute;left:10864;top:1775;width:10;height:20" coordorigin="10864,1775" coordsize="10,20" path="m10864,1794l10874,1794,10874,1775,10864,1775,10864,1794xe" filled="true" fillcolor="#000000" stroked="false">
                <v:path arrowok="t"/>
                <v:fill type="solid"/>
              </v:shape>
            </v:group>
            <v:group style="position:absolute;left:10864;top:1794;width:10;height:20" coordorigin="10864,1794" coordsize="10,20">
              <v:shape style="position:absolute;left:10864;top:1794;width:10;height:20" coordorigin="10864,1794" coordsize="10,20" path="m10864,1813l10874,1813,10874,1794,10864,1794,10864,1813xe" filled="true" fillcolor="#000000" stroked="false">
                <v:path arrowok="t"/>
                <v:fill type="solid"/>
              </v:shape>
            </v:group>
            <v:group style="position:absolute;left:10864;top:1813;width:10;height:20" coordorigin="10864,1813" coordsize="10,20">
              <v:shape style="position:absolute;left:10864;top:1813;width:10;height:20" coordorigin="10864,1813" coordsize="10,20" path="m10864,1832l10874,1832,10874,1813,10864,1813,10864,1832xe" filled="true" fillcolor="#000000" stroked="false">
                <v:path arrowok="t"/>
                <v:fill type="solid"/>
              </v:shape>
            </v:group>
            <v:group style="position:absolute;left:10864;top:1832;width:10;height:20" coordorigin="10864,1832" coordsize="10,20">
              <v:shape style="position:absolute;left:10864;top:1832;width:10;height:20" coordorigin="10864,1832" coordsize="10,20" path="m10864,1851l10874,1851,10874,1832,10864,1832,10864,1851xe" filled="true" fillcolor="#000000" stroked="false">
                <v:path arrowok="t"/>
                <v:fill type="solid"/>
              </v:shape>
            </v:group>
            <v:group style="position:absolute;left:10864;top:1851;width:10;height:20" coordorigin="10864,1851" coordsize="10,20">
              <v:shape style="position:absolute;left:10864;top:1851;width:10;height:20" coordorigin="10864,1851" coordsize="10,20" path="m10864,1871l10874,1871,10874,1851,10864,1851,10864,1871xe" filled="true" fillcolor="#000000" stroked="false">
                <v:path arrowok="t"/>
                <v:fill type="solid"/>
              </v:shape>
            </v:group>
            <v:group style="position:absolute;left:10864;top:1871;width:10;height:20" coordorigin="10864,1871" coordsize="10,20">
              <v:shape style="position:absolute;left:10864;top:1871;width:10;height:20" coordorigin="10864,1871" coordsize="10,20" path="m10864,1890l10874,1890,10874,1871,10864,1871,10864,1890xe" filled="true" fillcolor="#000000" stroked="false">
                <v:path arrowok="t"/>
                <v:fill type="solid"/>
              </v:shape>
            </v:group>
            <v:group style="position:absolute;left:10864;top:1890;width:10;height:20" coordorigin="10864,1890" coordsize="10,20">
              <v:shape style="position:absolute;left:10864;top:1890;width:10;height:20" coordorigin="10864,1890" coordsize="10,20" path="m10864,1909l10874,1909,10874,1890,10864,1890,10864,1909xe" filled="true" fillcolor="#000000" stroked="false">
                <v:path arrowok="t"/>
                <v:fill type="solid"/>
              </v:shape>
            </v:group>
            <v:group style="position:absolute;left:10864;top:1909;width:10;height:20" coordorigin="10864,1909" coordsize="10,20">
              <v:shape style="position:absolute;left:10864;top:1909;width:10;height:20" coordorigin="10864,1909" coordsize="10,20" path="m10864,1928l10874,1928,10874,1909,10864,1909,10864,1928xe" filled="true" fillcolor="#000000" stroked="false">
                <v:path arrowok="t"/>
                <v:fill type="solid"/>
              </v:shape>
            </v:group>
            <v:group style="position:absolute;left:10864;top:1928;width:10;height:20" coordorigin="10864,1928" coordsize="10,20">
              <v:shape style="position:absolute;left:10864;top:1928;width:10;height:20" coordorigin="10864,1928" coordsize="10,20" path="m10864,1947l10874,1947,10874,1928,10864,1928,10864,1947xe" filled="true" fillcolor="#000000" stroked="false">
                <v:path arrowok="t"/>
                <v:fill type="solid"/>
              </v:shape>
            </v:group>
            <v:group style="position:absolute;left:10864;top:1947;width:10;height:20" coordorigin="10864,1947" coordsize="10,20">
              <v:shape style="position:absolute;left:10864;top:1947;width:10;height:20" coordorigin="10864,1947" coordsize="10,20" path="m10864,1967l10874,1967,10874,1947,10864,1947,10864,1967xe" filled="true" fillcolor="#000000" stroked="false">
                <v:path arrowok="t"/>
                <v:fill type="solid"/>
              </v:shape>
            </v:group>
            <v:group style="position:absolute;left:10864;top:1967;width:10;height:20" coordorigin="10864,1967" coordsize="10,20">
              <v:shape style="position:absolute;left:10864;top:1967;width:10;height:20" coordorigin="10864,1967" coordsize="10,20" path="m10864,1986l10874,1986,10874,1967,10864,1967,10864,1986xe" filled="true" fillcolor="#000000" stroked="false">
                <v:path arrowok="t"/>
                <v:fill type="solid"/>
              </v:shape>
            </v:group>
            <v:group style="position:absolute;left:10864;top:1986;width:10;height:20" coordorigin="10864,1986" coordsize="10,20">
              <v:shape style="position:absolute;left:10864;top:1986;width:10;height:20" coordorigin="10864,1986" coordsize="10,20" path="m10864,2005l10874,2005,10874,1986,10864,1986,10864,2005xe" filled="true" fillcolor="#000000" stroked="false">
                <v:path arrowok="t"/>
                <v:fill type="solid"/>
              </v:shape>
            </v:group>
            <v:group style="position:absolute;left:10864;top:2005;width:10;height:20" coordorigin="10864,2005" coordsize="10,20">
              <v:shape style="position:absolute;left:10864;top:2005;width:10;height:20" coordorigin="10864,2005" coordsize="10,20" path="m10864,2024l10874,2024,10874,2005,10864,2005,10864,2024xe" filled="true" fillcolor="#000000" stroked="false">
                <v:path arrowok="t"/>
                <v:fill type="solid"/>
              </v:shape>
            </v:group>
            <v:group style="position:absolute;left:10864;top:2024;width:10;height:20" coordorigin="10864,2024" coordsize="10,20">
              <v:shape style="position:absolute;left:10864;top:2024;width:10;height:20" coordorigin="10864,2024" coordsize="10,20" path="m10864,2043l10874,2043,10874,2024,10864,2024,10864,2043xe" filled="true" fillcolor="#000000" stroked="false">
                <v:path arrowok="t"/>
                <v:fill type="solid"/>
              </v:shape>
            </v:group>
            <v:group style="position:absolute;left:10864;top:2043;width:10;height:20" coordorigin="10864,2043" coordsize="10,20">
              <v:shape style="position:absolute;left:10864;top:2043;width:10;height:20" coordorigin="10864,2043" coordsize="10,20" path="m10864,2063l10874,2063,10874,2043,10864,2043,10864,2063xe" filled="true" fillcolor="#000000" stroked="false">
                <v:path arrowok="t"/>
                <v:fill type="solid"/>
              </v:shape>
            </v:group>
            <v:group style="position:absolute;left:10864;top:2063;width:10;height:20" coordorigin="10864,2063" coordsize="10,20">
              <v:shape style="position:absolute;left:10864;top:2063;width:10;height:20" coordorigin="10864,2063" coordsize="10,20" path="m10864,2082l10874,2082,10874,2063,10864,2063,10864,2082xe" filled="true" fillcolor="#000000" stroked="false">
                <v:path arrowok="t"/>
                <v:fill type="solid"/>
              </v:shape>
            </v:group>
            <v:group style="position:absolute;left:10864;top:2082;width:10;height:20" coordorigin="10864,2082" coordsize="10,20">
              <v:shape style="position:absolute;left:10864;top:2082;width:10;height:20" coordorigin="10864,2082" coordsize="10,20" path="m10864,2101l10874,2101,10874,2082,10864,2082,10864,2101xe" filled="true" fillcolor="#000000" stroked="false">
                <v:path arrowok="t"/>
                <v:fill type="solid"/>
              </v:shape>
            </v:group>
            <v:group style="position:absolute;left:10864;top:2101;width:10;height:20" coordorigin="10864,2101" coordsize="10,20">
              <v:shape style="position:absolute;left:10864;top:2101;width:10;height:20" coordorigin="10864,2101" coordsize="10,20" path="m10864,2120l10874,2120,10874,2101,10864,2101,10864,2120xe" filled="true" fillcolor="#000000" stroked="false">
                <v:path arrowok="t"/>
                <v:fill type="solid"/>
              </v:shape>
            </v:group>
            <v:group style="position:absolute;left:10864;top:2120;width:10;height:20" coordorigin="10864,2120" coordsize="10,20">
              <v:shape style="position:absolute;left:10864;top:2120;width:10;height:20" coordorigin="10864,2120" coordsize="10,20" path="m10864,2139l10874,2139,10874,2120,10864,2120,10864,2139xe" filled="true" fillcolor="#000000" stroked="false">
                <v:path arrowok="t"/>
                <v:fill type="solid"/>
              </v:shape>
            </v:group>
            <v:group style="position:absolute;left:10864;top:2139;width:10;height:20" coordorigin="10864,2139" coordsize="10,20">
              <v:shape style="position:absolute;left:10864;top:2139;width:10;height:20" coordorigin="10864,2139" coordsize="10,20" path="m10864,2159l10874,2159,10874,2139,10864,2139,10864,2159xe" filled="true" fillcolor="#000000" stroked="false">
                <v:path arrowok="t"/>
                <v:fill type="solid"/>
              </v:shape>
            </v:group>
            <v:group style="position:absolute;left:10864;top:2159;width:10;height:20" coordorigin="10864,2159" coordsize="10,20">
              <v:shape style="position:absolute;left:10864;top:2159;width:10;height:20" coordorigin="10864,2159" coordsize="10,20" path="m10864,2178l10874,2178,10874,2159,10864,2159,10864,2178xe" filled="true" fillcolor="#000000" stroked="false">
                <v:path arrowok="t"/>
                <v:fill type="solid"/>
              </v:shape>
            </v:group>
            <v:group style="position:absolute;left:10864;top:2178;width:10;height:20" coordorigin="10864,2178" coordsize="10,20">
              <v:shape style="position:absolute;left:10864;top:2178;width:10;height:20" coordorigin="10864,2178" coordsize="10,20" path="m10864,2197l10874,2197,10874,2178,10864,2178,10864,2197xe" filled="true" fillcolor="#000000" stroked="false">
                <v:path arrowok="t"/>
                <v:fill type="solid"/>
              </v:shape>
            </v:group>
            <v:group style="position:absolute;left:10864;top:2197;width:10;height:20" coordorigin="10864,2197" coordsize="10,20">
              <v:shape style="position:absolute;left:10864;top:2197;width:10;height:20" coordorigin="10864,2197" coordsize="10,20" path="m10864,2216l10874,2216,10874,2197,10864,2197,10864,2216xe" filled="true" fillcolor="#000000" stroked="false">
                <v:path arrowok="t"/>
                <v:fill type="solid"/>
              </v:shape>
            </v:group>
            <v:group style="position:absolute;left:10864;top:2216;width:10;height:20" coordorigin="10864,2216" coordsize="10,20">
              <v:shape style="position:absolute;left:10864;top:2216;width:10;height:20" coordorigin="10864,2216" coordsize="10,20" path="m10864,2235l10874,2235,10874,2216,10864,2216,10864,2235xe" filled="true" fillcolor="#000000" stroked="false">
                <v:path arrowok="t"/>
                <v:fill type="solid"/>
              </v:shape>
            </v:group>
            <v:group style="position:absolute;left:10864;top:2235;width:10;height:20" coordorigin="10864,2235" coordsize="10,20">
              <v:shape style="position:absolute;left:10864;top:2235;width:10;height:20" coordorigin="10864,2235" coordsize="10,20" path="m10864,2255l10874,2255,10874,2235,10864,2235,10864,2255xe" filled="true" fillcolor="#000000" stroked="false">
                <v:path arrowok="t"/>
                <v:fill type="solid"/>
              </v:shape>
            </v:group>
            <v:group style="position:absolute;left:10864;top:2255;width:10;height:20" coordorigin="10864,2255" coordsize="10,20">
              <v:shape style="position:absolute;left:10864;top:2255;width:10;height:20" coordorigin="10864,2255" coordsize="10,20" path="m10864,2274l10874,2274,10874,2255,10864,2255,10864,2274xe" filled="true" fillcolor="#000000" stroked="false">
                <v:path arrowok="t"/>
                <v:fill type="solid"/>
              </v:shape>
            </v:group>
            <v:group style="position:absolute;left:10864;top:2274;width:10;height:20" coordorigin="10864,2274" coordsize="10,20">
              <v:shape style="position:absolute;left:10864;top:2274;width:10;height:20" coordorigin="10864,2274" coordsize="10,20" path="m10864,2293l10874,2293,10874,2274,10864,2274,10864,2293xe" filled="true" fillcolor="#000000" stroked="false">
                <v:path arrowok="t"/>
                <v:fill type="solid"/>
              </v:shape>
            </v:group>
            <v:group style="position:absolute;left:10864;top:2293;width:10;height:20" coordorigin="10864,2293" coordsize="10,20">
              <v:shape style="position:absolute;left:10864;top:2293;width:10;height:20" coordorigin="10864,2293" coordsize="10,20" path="m10864,2312l10874,2312,10874,2293,10864,2293,10864,2312xe" filled="true" fillcolor="#000000" stroked="false">
                <v:path arrowok="t"/>
                <v:fill type="solid"/>
              </v:shape>
            </v:group>
            <v:group style="position:absolute;left:10864;top:2312;width:10;height:20" coordorigin="10864,2312" coordsize="10,20">
              <v:shape style="position:absolute;left:10864;top:2312;width:10;height:20" coordorigin="10864,2312" coordsize="10,20" path="m10864,2331l10874,2331,10874,2312,10864,2312,10864,2331xe" filled="true" fillcolor="#000000" stroked="false">
                <v:path arrowok="t"/>
                <v:fill type="solid"/>
              </v:shape>
            </v:group>
            <v:group style="position:absolute;left:10864;top:2331;width:10;height:20" coordorigin="10864,2331" coordsize="10,20">
              <v:shape style="position:absolute;left:10864;top:2331;width:10;height:20" coordorigin="10864,2331" coordsize="10,20" path="m10864,2351l10874,2351,10874,2331,10864,2331,10864,2351xe" filled="true" fillcolor="#000000" stroked="false">
                <v:path arrowok="t"/>
                <v:fill type="solid"/>
              </v:shape>
            </v:group>
            <v:group style="position:absolute;left:10864;top:2351;width:10;height:20" coordorigin="10864,2351" coordsize="10,20">
              <v:shape style="position:absolute;left:10864;top:2351;width:10;height:20" coordorigin="10864,2351" coordsize="10,20" path="m10864,2370l10874,2370,10874,2351,10864,2351,10864,2370xe" filled="true" fillcolor="#000000" stroked="false">
                <v:path arrowok="t"/>
                <v:fill type="solid"/>
              </v:shape>
            </v:group>
            <v:group style="position:absolute;left:10864;top:2370;width:10;height:20" coordorigin="10864,2370" coordsize="10,20">
              <v:shape style="position:absolute;left:10864;top:2370;width:10;height:20" coordorigin="10864,2370" coordsize="10,20" path="m10864,2389l10874,2389,10874,2370,10864,2370,10864,2389xe" filled="true" fillcolor="#000000" stroked="false">
                <v:path arrowok="t"/>
                <v:fill type="solid"/>
              </v:shape>
            </v:group>
            <v:group style="position:absolute;left:10864;top:2389;width:10;height:20" coordorigin="10864,2389" coordsize="10,20">
              <v:shape style="position:absolute;left:10864;top:2389;width:10;height:20" coordorigin="10864,2389" coordsize="10,20" path="m10864,2408l10874,2408,10874,2389,10864,2389,10864,2408xe" filled="true" fillcolor="#000000" stroked="false">
                <v:path arrowok="t"/>
                <v:fill type="solid"/>
              </v:shape>
            </v:group>
            <v:group style="position:absolute;left:10864;top:2408;width:10;height:20" coordorigin="10864,2408" coordsize="10,20">
              <v:shape style="position:absolute;left:10864;top:2408;width:10;height:20" coordorigin="10864,2408" coordsize="10,20" path="m10864,2427l10874,2427,10874,2408,10864,2408,10864,2427xe" filled="true" fillcolor="#000000" stroked="false">
                <v:path arrowok="t"/>
                <v:fill type="solid"/>
              </v:shape>
            </v:group>
            <v:group style="position:absolute;left:10864;top:2427;width:10;height:20" coordorigin="10864,2427" coordsize="10,20">
              <v:shape style="position:absolute;left:10864;top:2427;width:10;height:20" coordorigin="10864,2427" coordsize="10,20" path="m10864,2447l10874,2447,10874,2427,10864,2427,10864,2447xe" filled="true" fillcolor="#000000" stroked="false">
                <v:path arrowok="t"/>
                <v:fill type="solid"/>
              </v:shape>
            </v:group>
            <v:group style="position:absolute;left:10864;top:2447;width:10;height:20" coordorigin="10864,2447" coordsize="10,20">
              <v:shape style="position:absolute;left:10864;top:2447;width:10;height:20" coordorigin="10864,2447" coordsize="10,20" path="m10864,2466l10874,2466,10874,2447,10864,2447,10864,2466xe" filled="true" fillcolor="#000000" stroked="false">
                <v:path arrowok="t"/>
                <v:fill type="solid"/>
              </v:shape>
            </v:group>
            <v:group style="position:absolute;left:10864;top:2466;width:10;height:20" coordorigin="10864,2466" coordsize="10,20">
              <v:shape style="position:absolute;left:10864;top:2466;width:10;height:20" coordorigin="10864,2466" coordsize="10,20" path="m10864,2485l10874,2485,10874,2466,10864,2466,10864,2485xe" filled="true" fillcolor="#000000" stroked="false">
                <v:path arrowok="t"/>
                <v:fill type="solid"/>
              </v:shape>
            </v:group>
            <v:group style="position:absolute;left:10864;top:2485;width:10;height:20" coordorigin="10864,2485" coordsize="10,20">
              <v:shape style="position:absolute;left:10864;top:2485;width:10;height:20" coordorigin="10864,2485" coordsize="10,20" path="m10864,2504l10874,2504,10874,2485,10864,2485,10864,2504xe" filled="true" fillcolor="#000000" stroked="false">
                <v:path arrowok="t"/>
                <v:fill type="solid"/>
              </v:shape>
            </v:group>
            <v:group style="position:absolute;left:10864;top:2504;width:10;height:20" coordorigin="10864,2504" coordsize="10,20">
              <v:shape style="position:absolute;left:10864;top:2504;width:10;height:20" coordorigin="10864,2504" coordsize="10,20" path="m10864,2523l10874,2523,10874,2504,10864,2504,10864,2523xe" filled="true" fillcolor="#000000" stroked="false">
                <v:path arrowok="t"/>
                <v:fill type="solid"/>
              </v:shape>
            </v:group>
            <v:group style="position:absolute;left:10864;top:2523;width:10;height:20" coordorigin="10864,2523" coordsize="10,20">
              <v:shape style="position:absolute;left:10864;top:2523;width:10;height:20" coordorigin="10864,2523" coordsize="10,20" path="m10864,2543l10874,2543,10874,2523,10864,2523,10864,2543xe" filled="true" fillcolor="#000000" stroked="false">
                <v:path arrowok="t"/>
                <v:fill type="solid"/>
              </v:shape>
            </v:group>
            <v:group style="position:absolute;left:10864;top:2543;width:10;height:20" coordorigin="10864,2543" coordsize="10,20">
              <v:shape style="position:absolute;left:10864;top:2543;width:10;height:20" coordorigin="10864,2543" coordsize="10,20" path="m10864,2562l10874,2562,10874,2543,10864,2543,10864,2562xe" filled="true" fillcolor="#000000" stroked="false">
                <v:path arrowok="t"/>
                <v:fill type="solid"/>
              </v:shape>
            </v:group>
            <v:group style="position:absolute;left:10864;top:2562;width:10;height:20" coordorigin="10864,2562" coordsize="10,20">
              <v:shape style="position:absolute;left:10864;top:2562;width:10;height:20" coordorigin="10864,2562" coordsize="10,20" path="m10864,2581l10874,2581,10874,2562,10864,2562,10864,2581xe" filled="true" fillcolor="#000000" stroked="false">
                <v:path arrowok="t"/>
                <v:fill type="solid"/>
              </v:shape>
            </v:group>
            <v:group style="position:absolute;left:10864;top:2581;width:10;height:20" coordorigin="10864,2581" coordsize="10,20">
              <v:shape style="position:absolute;left:10864;top:2581;width:10;height:20" coordorigin="10864,2581" coordsize="10,20" path="m10864,2600l10874,2600,10874,2581,10864,2581,10864,2600xe" filled="true" fillcolor="#000000" stroked="false">
                <v:path arrowok="t"/>
                <v:fill type="solid"/>
              </v:shape>
            </v:group>
            <v:group style="position:absolute;left:10864;top:2600;width:10;height:20" coordorigin="10864,2600" coordsize="10,20">
              <v:shape style="position:absolute;left:10864;top:2600;width:10;height:20" coordorigin="10864,2600" coordsize="10,20" path="m10864,2619l10874,2619,10874,2600,10864,2600,10864,2619xe" filled="true" fillcolor="#000000" stroked="false">
                <v:path arrowok="t"/>
                <v:fill type="solid"/>
              </v:shape>
            </v:group>
            <v:group style="position:absolute;left:10864;top:2619;width:10;height:20" coordorigin="10864,2619" coordsize="10,20">
              <v:shape style="position:absolute;left:10864;top:2619;width:10;height:20" coordorigin="10864,2619" coordsize="10,20" path="m10864,2639l10874,2639,10874,2619,10864,2619,10864,2639xe" filled="true" fillcolor="#000000" stroked="false">
                <v:path arrowok="t"/>
                <v:fill type="solid"/>
              </v:shape>
            </v:group>
            <v:group style="position:absolute;left:10864;top:2639;width:10;height:20" coordorigin="10864,2639" coordsize="10,20">
              <v:shape style="position:absolute;left:10864;top:2639;width:10;height:20" coordorigin="10864,2639" coordsize="10,20" path="m10864,2658l10874,2658,10874,2639,10864,2639,10864,2658xe" filled="true" fillcolor="#000000" stroked="false">
                <v:path arrowok="t"/>
                <v:fill type="solid"/>
              </v:shape>
            </v:group>
            <v:group style="position:absolute;left:10864;top:2658;width:10;height:20" coordorigin="10864,2658" coordsize="10,20">
              <v:shape style="position:absolute;left:10864;top:2658;width:10;height:20" coordorigin="10864,2658" coordsize="10,20" path="m10864,2677l10874,2677,10874,2658,10864,2658,10864,2677xe" filled="true" fillcolor="#000000" stroked="false">
                <v:path arrowok="t"/>
                <v:fill type="solid"/>
              </v:shape>
            </v:group>
            <v:group style="position:absolute;left:10864;top:2677;width:10;height:20" coordorigin="10864,2677" coordsize="10,20">
              <v:shape style="position:absolute;left:10864;top:2677;width:10;height:20" coordorigin="10864,2677" coordsize="10,20" path="m10864,2696l10874,2696,10874,2677,10864,2677,10864,2696xe" filled="true" fillcolor="#000000" stroked="false">
                <v:path arrowok="t"/>
                <v:fill type="solid"/>
              </v:shape>
            </v:group>
            <v:group style="position:absolute;left:10864;top:2696;width:10;height:20" coordorigin="10864,2696" coordsize="10,20">
              <v:shape style="position:absolute;left:10864;top:2696;width:10;height:20" coordorigin="10864,2696" coordsize="10,20" path="m10864,2715l10874,2715,10874,2696,10864,2696,10864,2715xe" filled="true" fillcolor="#000000" stroked="false">
                <v:path arrowok="t"/>
                <v:fill type="solid"/>
              </v:shape>
            </v:group>
            <v:group style="position:absolute;left:10864;top:2715;width:10;height:20" coordorigin="10864,2715" coordsize="10,20">
              <v:shape style="position:absolute;left:10864;top:2715;width:10;height:20" coordorigin="10864,2715" coordsize="10,20" path="m10864,2735l10874,2735,10874,2715,10864,2715,10864,2735xe" filled="true" fillcolor="#000000" stroked="false">
                <v:path arrowok="t"/>
                <v:fill type="solid"/>
              </v:shape>
            </v:group>
            <v:group style="position:absolute;left:10864;top:2735;width:10;height:20" coordorigin="10864,2735" coordsize="10,20">
              <v:shape style="position:absolute;left:10864;top:2735;width:10;height:20" coordorigin="10864,2735" coordsize="10,20" path="m10864,2754l10874,2754,10874,2735,10864,2735,10864,2754xe" filled="true" fillcolor="#000000" stroked="false">
                <v:path arrowok="t"/>
                <v:fill type="solid"/>
              </v:shape>
            </v:group>
            <v:group style="position:absolute;left:10864;top:2754;width:10;height:20" coordorigin="10864,2754" coordsize="10,20">
              <v:shape style="position:absolute;left:10864;top:2754;width:10;height:20" coordorigin="10864,2754" coordsize="10,20" path="m10864,2773l10874,2773,10874,2754,10864,2754,10864,2773xe" filled="true" fillcolor="#000000" stroked="false">
                <v:path arrowok="t"/>
                <v:fill type="solid"/>
              </v:shape>
            </v:group>
            <v:group style="position:absolute;left:10864;top:2773;width:10;height:20" coordorigin="10864,2773" coordsize="10,20">
              <v:shape style="position:absolute;left:10864;top:2773;width:10;height:20" coordorigin="10864,2773" coordsize="10,20" path="m10864,2792l10874,2792,10874,2773,10864,2773,10864,2792xe" filled="true" fillcolor="#000000" stroked="false">
                <v:path arrowok="t"/>
                <v:fill type="solid"/>
              </v:shape>
            </v:group>
            <v:group style="position:absolute;left:10864;top:2792;width:10;height:20" coordorigin="10864,2792" coordsize="10,20">
              <v:shape style="position:absolute;left:10864;top:2792;width:10;height:20" coordorigin="10864,2792" coordsize="10,20" path="m10864,2811l10874,2811,10874,2792,10864,2792,10864,2811xe" filled="true" fillcolor="#000000" stroked="false">
                <v:path arrowok="t"/>
                <v:fill type="solid"/>
              </v:shape>
            </v:group>
            <v:group style="position:absolute;left:10864;top:2811;width:10;height:20" coordorigin="10864,2811" coordsize="10,20">
              <v:shape style="position:absolute;left:10864;top:2811;width:10;height:20" coordorigin="10864,2811" coordsize="10,20" path="m10864,2831l10874,2831,10874,2811,10864,2811,10864,2831xe" filled="true" fillcolor="#000000" stroked="false">
                <v:path arrowok="t"/>
                <v:fill type="solid"/>
              </v:shape>
            </v:group>
            <v:group style="position:absolute;left:10864;top:2831;width:10;height:20" coordorigin="10864,2831" coordsize="10,20">
              <v:shape style="position:absolute;left:10864;top:2831;width:10;height:20" coordorigin="10864,2831" coordsize="10,20" path="m10864,2850l10874,2850,10874,2831,10864,2831,10864,2850xe" filled="true" fillcolor="#000000" stroked="false">
                <v:path arrowok="t"/>
                <v:fill type="solid"/>
              </v:shape>
            </v:group>
            <v:group style="position:absolute;left:10864;top:2850;width:10;height:20" coordorigin="10864,2850" coordsize="10,20">
              <v:shape style="position:absolute;left:10864;top:2850;width:10;height:20" coordorigin="10864,2850" coordsize="10,20" path="m10864,2869l10874,2869,10874,2850,10864,2850,10864,2869xe" filled="true" fillcolor="#000000" stroked="false">
                <v:path arrowok="t"/>
                <v:fill type="solid"/>
              </v:shape>
            </v:group>
            <v:group style="position:absolute;left:10864;top:2869;width:10;height:20" coordorigin="10864,2869" coordsize="10,20">
              <v:shape style="position:absolute;left:10864;top:2869;width:10;height:20" coordorigin="10864,2869" coordsize="10,20" path="m10864,2888l10874,2888,10874,2869,10864,2869,10864,2888xe" filled="true" fillcolor="#000000" stroked="false">
                <v:path arrowok="t"/>
                <v:fill type="solid"/>
              </v:shape>
            </v:group>
            <v:group style="position:absolute;left:10864;top:2888;width:10;height:20" coordorigin="10864,2888" coordsize="10,20">
              <v:shape style="position:absolute;left:10864;top:2888;width:10;height:20" coordorigin="10864,2888" coordsize="10,20" path="m10864,2907l10874,2907,10874,2888,10864,2888,10864,2907xe" filled="true" fillcolor="#000000" stroked="false">
                <v:path arrowok="t"/>
                <v:fill type="solid"/>
              </v:shape>
            </v:group>
            <v:group style="position:absolute;left:10864;top:2907;width:10;height:20" coordorigin="10864,2907" coordsize="10,20">
              <v:shape style="position:absolute;left:10864;top:2907;width:10;height:20" coordorigin="10864,2907" coordsize="10,20" path="m10864,2927l10874,2927,10874,2907,10864,2907,10864,2927xe" filled="true" fillcolor="#000000" stroked="false">
                <v:path arrowok="t"/>
                <v:fill type="solid"/>
              </v:shape>
            </v:group>
            <v:group style="position:absolute;left:10864;top:2927;width:10;height:20" coordorigin="10864,2927" coordsize="10,20">
              <v:shape style="position:absolute;left:10864;top:2927;width:10;height:20" coordorigin="10864,2927" coordsize="10,20" path="m10864,2946l10874,2946,10874,2927,10864,2927,10864,2946xe" filled="true" fillcolor="#000000" stroked="false">
                <v:path arrowok="t"/>
                <v:fill type="solid"/>
              </v:shape>
            </v:group>
            <v:group style="position:absolute;left:10864;top:2946;width:10;height:20" coordorigin="10864,2946" coordsize="10,20">
              <v:shape style="position:absolute;left:10864;top:2946;width:10;height:20" coordorigin="10864,2946" coordsize="10,20" path="m10864,2965l10874,2965,10874,2946,10864,2946,10864,2965xe" filled="true" fillcolor="#000000" stroked="false">
                <v:path arrowok="t"/>
                <v:fill type="solid"/>
              </v:shape>
            </v:group>
            <v:group style="position:absolute;left:10864;top:2965;width:10;height:20" coordorigin="10864,2965" coordsize="10,20">
              <v:shape style="position:absolute;left:10864;top:2965;width:10;height:20" coordorigin="10864,2965" coordsize="10,20" path="m10864,2984l10874,2984,10874,2965,10864,2965,10864,2984xe" filled="true" fillcolor="#000000" stroked="false">
                <v:path arrowok="t"/>
                <v:fill type="solid"/>
              </v:shape>
            </v:group>
            <v:group style="position:absolute;left:10864;top:2984;width:10;height:20" coordorigin="10864,2984" coordsize="10,20">
              <v:shape style="position:absolute;left:10864;top:2984;width:10;height:20" coordorigin="10864,2984" coordsize="10,20" path="m10864,3003l10874,3003,10874,2984,10864,2984,10864,3003xe" filled="true" fillcolor="#000000" stroked="false">
                <v:path arrowok="t"/>
                <v:fill type="solid"/>
              </v:shape>
            </v:group>
            <v:group style="position:absolute;left:10864;top:3003;width:10;height:20" coordorigin="10864,3003" coordsize="10,20">
              <v:shape style="position:absolute;left:10864;top:3003;width:10;height:20" coordorigin="10864,3003" coordsize="10,20" path="m10864,3023l10874,3023,10874,3003,10864,3003,10864,3023xe" filled="true" fillcolor="#000000" stroked="false">
                <v:path arrowok="t"/>
                <v:fill type="solid"/>
              </v:shape>
            </v:group>
            <v:group style="position:absolute;left:1044;top:3073;width:1811;height:2" coordorigin="1044,3073" coordsize="1811,2">
              <v:shape style="position:absolute;left:1044;top:3073;width:1811;height:2" coordorigin="1044,3073" coordsize="1811,0" path="m1044,3073l2854,3073e" filled="false" stroked="true" strokeweight="4.08pt" strokecolor="#dcdcdc">
                <v:path arrowok="t"/>
              </v:shape>
            </v:group>
            <v:group style="position:absolute;left:1056;top:3114;width:2;height:236" coordorigin="1056,3114" coordsize="2,236">
              <v:shape style="position:absolute;left:1056;top:3114;width:2;height:236" coordorigin="1056,3114" coordsize="0,236" path="m1056,3114l1056,3349e" filled="false" stroked="true" strokeweight="1.2pt" strokecolor="#dcdcdc">
                <v:path arrowok="t"/>
              </v:shape>
            </v:group>
            <v:group style="position:absolute;left:2843;top:3114;width:2;height:236" coordorigin="2843,3114" coordsize="2,236">
              <v:shape style="position:absolute;left:2843;top:3114;width:2;height:236" coordorigin="2843,3114" coordsize="0,236" path="m2843,3114l2843,3349e" filled="false" stroked="true" strokeweight="1.08pt" strokecolor="#dcdcdc">
                <v:path arrowok="t"/>
              </v:shape>
            </v:group>
            <v:group style="position:absolute;left:1044;top:3390;width:1811;height:2" coordorigin="1044,3390" coordsize="1811,2">
              <v:shape style="position:absolute;left:1044;top:3390;width:1811;height:2" coordorigin="1044,3390" coordsize="1811,0" path="m1044,3390l2854,3390e" filled="false" stroked="true" strokeweight="4.08pt" strokecolor="#dcdcdc">
                <v:path arrowok="t"/>
              </v:shape>
            </v:group>
            <v:group style="position:absolute;left:1068;top:3114;width:1765;height:236" coordorigin="1068,3114" coordsize="1765,236">
              <v:shape style="position:absolute;left:1068;top:3114;width:1765;height:236" coordorigin="1068,3114" coordsize="1765,236" path="m1068,3349l2832,3349,2832,3114,1068,3114,1068,3349xe" filled="true" fillcolor="#dcdcdc" stroked="false">
                <v:path arrowok="t"/>
                <v:fill type="solid"/>
              </v:shape>
              <v:shape style="position:absolute;left:1030;top:3023;width:1827;height:10" type="#_x0000_t75" stroked="false">
                <v:imagedata r:id="rId374" o:title=""/>
              </v:shape>
              <v:shape style="position:absolute;left:2852;top:3023;width:562;height:10" type="#_x0000_t75" stroked="false">
                <v:imagedata r:id="rId383" o:title=""/>
              </v:shape>
              <v:shape style="position:absolute;left:3408;top:3023;width:797;height:10" type="#_x0000_t75" stroked="false">
                <v:imagedata r:id="rId376" o:title=""/>
              </v:shape>
              <v:shape style="position:absolute;left:4201;top:3023;width:1776;height:10" type="#_x0000_t75" stroked="false">
                <v:imagedata r:id="rId377" o:title=""/>
              </v:shape>
              <v:shape style="position:absolute;left:5972;top:3003;width:4892;height:29" type="#_x0000_t75" stroked="false">
                <v:imagedata r:id="rId384" o:title=""/>
              </v:shape>
            </v:group>
            <v:group style="position:absolute;left:10864;top:3027;width:10;height:2" coordorigin="10864,3027" coordsize="10,2">
              <v:shape style="position:absolute;left:10864;top:3027;width:10;height:2" coordorigin="10864,3027" coordsize="10,0" path="m10864,3027l10874,3027e" filled="false" stroked="true" strokeweight=".48001pt" strokecolor="#000000">
                <v:path arrowok="t"/>
              </v:shape>
            </v:group>
            <v:group style="position:absolute;left:1034;top:3032;width:10;height:20" coordorigin="1034,3032" coordsize="10,20">
              <v:shape style="position:absolute;left:1034;top:3032;width:10;height:20" coordorigin="1034,3032" coordsize="10,20" path="m1034,3051l1044,3051,1044,3032,1034,3032,1034,3051xe" filled="true" fillcolor="#000000" stroked="false">
                <v:path arrowok="t"/>
                <v:fill type="solid"/>
              </v:shape>
            </v:group>
            <v:group style="position:absolute;left:1034;top:3051;width:10;height:20" coordorigin="1034,3051" coordsize="10,20">
              <v:shape style="position:absolute;left:1034;top:3051;width:10;height:20" coordorigin="1034,3051" coordsize="10,20" path="m1034,3071l1044,3071,1044,3051,1034,3051,1034,3071xe" filled="true" fillcolor="#000000" stroked="false">
                <v:path arrowok="t"/>
                <v:fill type="solid"/>
              </v:shape>
            </v:group>
            <v:group style="position:absolute;left:1034;top:3071;width:10;height:20" coordorigin="1034,3071" coordsize="10,20">
              <v:shape style="position:absolute;left:1034;top:3071;width:10;height:20" coordorigin="1034,3071" coordsize="10,20" path="m1034,3090l1044,3090,1044,3071,1034,3071,1034,3090xe" filled="true" fillcolor="#000000" stroked="false">
                <v:path arrowok="t"/>
                <v:fill type="solid"/>
              </v:shape>
            </v:group>
            <v:group style="position:absolute;left:1034;top:3090;width:10;height:20" coordorigin="1034,3090" coordsize="10,20">
              <v:shape style="position:absolute;left:1034;top:3090;width:10;height:20" coordorigin="1034,3090" coordsize="10,20" path="m1034,3109l1044,3109,1044,3090,1034,3090,1034,3109xe" filled="true" fillcolor="#000000" stroked="false">
                <v:path arrowok="t"/>
                <v:fill type="solid"/>
              </v:shape>
            </v:group>
            <v:group style="position:absolute;left:1034;top:3109;width:10;height:20" coordorigin="1034,3109" coordsize="10,20">
              <v:shape style="position:absolute;left:1034;top:3109;width:10;height:20" coordorigin="1034,3109" coordsize="10,20" path="m1034,3128l1044,3128,1044,3109,1034,3109,1034,3128xe" filled="true" fillcolor="#000000" stroked="false">
                <v:path arrowok="t"/>
                <v:fill type="solid"/>
              </v:shape>
            </v:group>
            <v:group style="position:absolute;left:1034;top:3128;width:10;height:20" coordorigin="1034,3128" coordsize="10,20">
              <v:shape style="position:absolute;left:1034;top:3128;width:10;height:20" coordorigin="1034,3128" coordsize="10,20" path="m1034,3147l1044,3147,1044,3128,1034,3128,1034,3147xe" filled="true" fillcolor="#000000" stroked="false">
                <v:path arrowok="t"/>
                <v:fill type="solid"/>
              </v:shape>
            </v:group>
            <v:group style="position:absolute;left:1034;top:3147;width:10;height:20" coordorigin="1034,3147" coordsize="10,20">
              <v:shape style="position:absolute;left:1034;top:3147;width:10;height:20" coordorigin="1034,3147" coordsize="10,20" path="m1034,3167l1044,3167,1044,3147,1034,3147,1034,3167xe" filled="true" fillcolor="#000000" stroked="false">
                <v:path arrowok="t"/>
                <v:fill type="solid"/>
              </v:shape>
            </v:group>
            <v:group style="position:absolute;left:1034;top:3167;width:10;height:20" coordorigin="1034,3167" coordsize="10,20">
              <v:shape style="position:absolute;left:1034;top:3167;width:10;height:20" coordorigin="1034,3167" coordsize="10,20" path="m1034,3186l1044,3186,1044,3167,1034,3167,1034,3186xe" filled="true" fillcolor="#000000" stroked="false">
                <v:path arrowok="t"/>
                <v:fill type="solid"/>
              </v:shape>
            </v:group>
            <v:group style="position:absolute;left:1034;top:3186;width:10;height:20" coordorigin="1034,3186" coordsize="10,20">
              <v:shape style="position:absolute;left:1034;top:3186;width:10;height:20" coordorigin="1034,3186" coordsize="10,20" path="m1034,3205l1044,3205,1044,3186,1034,3186,1034,3205xe" filled="true" fillcolor="#000000" stroked="false">
                <v:path arrowok="t"/>
                <v:fill type="solid"/>
              </v:shape>
            </v:group>
            <v:group style="position:absolute;left:1034;top:3205;width:10;height:20" coordorigin="1034,3205" coordsize="10,20">
              <v:shape style="position:absolute;left:1034;top:3205;width:10;height:20" coordorigin="1034,3205" coordsize="10,20" path="m1034,3224l1044,3224,1044,3205,1034,3205,1034,3224xe" filled="true" fillcolor="#000000" stroked="false">
                <v:path arrowok="t"/>
                <v:fill type="solid"/>
              </v:shape>
            </v:group>
            <v:group style="position:absolute;left:1034;top:3224;width:10;height:20" coordorigin="1034,3224" coordsize="10,20">
              <v:shape style="position:absolute;left:1034;top:3224;width:10;height:20" coordorigin="1034,3224" coordsize="10,20" path="m1034,3243l1044,3243,1044,3224,1034,3224,1034,3243xe" filled="true" fillcolor="#000000" stroked="false">
                <v:path arrowok="t"/>
                <v:fill type="solid"/>
              </v:shape>
            </v:group>
            <v:group style="position:absolute;left:1034;top:3243;width:10;height:20" coordorigin="1034,3243" coordsize="10,20">
              <v:shape style="position:absolute;left:1034;top:3243;width:10;height:20" coordorigin="1034,3243" coordsize="10,20" path="m1034,3263l1044,3263,1044,3243,1034,3243,1034,3263xe" filled="true" fillcolor="#000000" stroked="false">
                <v:path arrowok="t"/>
                <v:fill type="solid"/>
              </v:shape>
            </v:group>
            <v:group style="position:absolute;left:1034;top:3263;width:10;height:20" coordorigin="1034,3263" coordsize="10,20">
              <v:shape style="position:absolute;left:1034;top:3263;width:10;height:20" coordorigin="1034,3263" coordsize="10,20" path="m1034,3282l1044,3282,1044,3263,1034,3263,1034,3282xe" filled="true" fillcolor="#000000" stroked="false">
                <v:path arrowok="t"/>
                <v:fill type="solid"/>
              </v:shape>
            </v:group>
            <v:group style="position:absolute;left:1034;top:3282;width:10;height:20" coordorigin="1034,3282" coordsize="10,20">
              <v:shape style="position:absolute;left:1034;top:3282;width:10;height:20" coordorigin="1034,3282" coordsize="10,20" path="m1034,3301l1044,3301,1044,3282,1034,3282,1034,3301xe" filled="true" fillcolor="#000000" stroked="false">
                <v:path arrowok="t"/>
                <v:fill type="solid"/>
              </v:shape>
            </v:group>
            <v:group style="position:absolute;left:1034;top:3301;width:10;height:20" coordorigin="1034,3301" coordsize="10,20">
              <v:shape style="position:absolute;left:1034;top:3301;width:10;height:20" coordorigin="1034,3301" coordsize="10,20" path="m1034,3320l1044,3320,1044,3301,1034,3301,1034,3320xe" filled="true" fillcolor="#000000" stroked="false">
                <v:path arrowok="t"/>
                <v:fill type="solid"/>
              </v:shape>
            </v:group>
            <v:group style="position:absolute;left:1034;top:3320;width:10;height:20" coordorigin="1034,3320" coordsize="10,20">
              <v:shape style="position:absolute;left:1034;top:3320;width:10;height:20" coordorigin="1034,3320" coordsize="10,20" path="m1034,3339l1044,3339,1044,3320,1034,3320,1034,3339xe" filled="true" fillcolor="#000000" stroked="false">
                <v:path arrowok="t"/>
                <v:fill type="solid"/>
              </v:shape>
            </v:group>
            <v:group style="position:absolute;left:1034;top:3339;width:10;height:20" coordorigin="1034,3339" coordsize="10,20">
              <v:shape style="position:absolute;left:1034;top:3339;width:10;height:20" coordorigin="1034,3339" coordsize="10,20" path="m1034,3359l1044,3359,1044,3339,1034,3339,1034,3359xe" filled="true" fillcolor="#000000" stroked="false">
                <v:path arrowok="t"/>
                <v:fill type="solid"/>
              </v:shape>
            </v:group>
            <v:group style="position:absolute;left:1034;top:3359;width:10;height:20" coordorigin="1034,3359" coordsize="10,20">
              <v:shape style="position:absolute;left:1034;top:3359;width:10;height:20" coordorigin="1034,3359" coordsize="10,20" path="m1034,3378l1044,3378,1044,3359,1034,3359,1034,3378xe" filled="true" fillcolor="#000000" stroked="false">
                <v:path arrowok="t"/>
                <v:fill type="solid"/>
              </v:shape>
            </v:group>
            <v:group style="position:absolute;left:1034;top:3378;width:10;height:20" coordorigin="1034,3378" coordsize="10,20">
              <v:shape style="position:absolute;left:1034;top:3378;width:10;height:20" coordorigin="1034,3378" coordsize="10,20" path="m1034,3397l1044,3397,1044,3378,1034,3378,1034,3397xe" filled="true" fillcolor="#000000" stroked="false">
                <v:path arrowok="t"/>
                <v:fill type="solid"/>
              </v:shape>
            </v:group>
            <v:group style="position:absolute;left:1034;top:3397;width:10;height:20" coordorigin="1034,3397" coordsize="10,20">
              <v:shape style="position:absolute;left:1034;top:3397;width:10;height:20" coordorigin="1034,3397" coordsize="10,20" path="m1034,3416l1044,3416,1044,3397,1034,3397,1034,3416xe" filled="true" fillcolor="#000000" stroked="false">
                <v:path arrowok="t"/>
                <v:fill type="solid"/>
              </v:shape>
            </v:group>
            <v:group style="position:absolute;left:1034;top:3423;width:10;height:2" coordorigin="1034,3423" coordsize="10,2">
              <v:shape style="position:absolute;left:1034;top:3423;width:10;height:2" coordorigin="1034,3423" coordsize="10,0" path="m1034,3423l1044,3423e" filled="false" stroked="true" strokeweight=".71997pt" strokecolor="#000000">
                <v:path arrowok="t"/>
              </v:shape>
            </v:group>
            <v:group style="position:absolute;left:2856;top:3032;width:10;height:20" coordorigin="2856,3032" coordsize="10,20">
              <v:shape style="position:absolute;left:2856;top:3032;width:10;height:20" coordorigin="2856,3032" coordsize="10,20" path="m2856,3051l2866,3051,2866,3032,2856,3032,2856,3051xe" filled="true" fillcolor="#000000" stroked="false">
                <v:path arrowok="t"/>
                <v:fill type="solid"/>
              </v:shape>
            </v:group>
            <v:group style="position:absolute;left:2856;top:3051;width:10;height:20" coordorigin="2856,3051" coordsize="10,20">
              <v:shape style="position:absolute;left:2856;top:3051;width:10;height:20" coordorigin="2856,3051" coordsize="10,20" path="m2856,3071l2866,3071,2866,3051,2856,3051,2856,3071xe" filled="true" fillcolor="#000000" stroked="false">
                <v:path arrowok="t"/>
                <v:fill type="solid"/>
              </v:shape>
            </v:group>
            <v:group style="position:absolute;left:2856;top:3071;width:10;height:20" coordorigin="2856,3071" coordsize="10,20">
              <v:shape style="position:absolute;left:2856;top:3071;width:10;height:20" coordorigin="2856,3071" coordsize="10,20" path="m2856,3090l2866,3090,2866,3071,2856,3071,2856,3090xe" filled="true" fillcolor="#000000" stroked="false">
                <v:path arrowok="t"/>
                <v:fill type="solid"/>
              </v:shape>
            </v:group>
            <v:group style="position:absolute;left:2856;top:3090;width:10;height:20" coordorigin="2856,3090" coordsize="10,20">
              <v:shape style="position:absolute;left:2856;top:3090;width:10;height:20" coordorigin="2856,3090" coordsize="10,20" path="m2856,3109l2866,3109,2866,3090,2856,3090,2856,3109xe" filled="true" fillcolor="#000000" stroked="false">
                <v:path arrowok="t"/>
                <v:fill type="solid"/>
              </v:shape>
            </v:group>
            <v:group style="position:absolute;left:2856;top:3109;width:10;height:20" coordorigin="2856,3109" coordsize="10,20">
              <v:shape style="position:absolute;left:2856;top:3109;width:10;height:20" coordorigin="2856,3109" coordsize="10,20" path="m2856,3128l2866,3128,2866,3109,2856,3109,2856,3128xe" filled="true" fillcolor="#000000" stroked="false">
                <v:path arrowok="t"/>
                <v:fill type="solid"/>
              </v:shape>
            </v:group>
            <v:group style="position:absolute;left:2856;top:3128;width:10;height:20" coordorigin="2856,3128" coordsize="10,20">
              <v:shape style="position:absolute;left:2856;top:3128;width:10;height:20" coordorigin="2856,3128" coordsize="10,20" path="m2856,3147l2866,3147,2866,3128,2856,3128,2856,3147xe" filled="true" fillcolor="#000000" stroked="false">
                <v:path arrowok="t"/>
                <v:fill type="solid"/>
              </v:shape>
            </v:group>
            <v:group style="position:absolute;left:2856;top:3147;width:10;height:20" coordorigin="2856,3147" coordsize="10,20">
              <v:shape style="position:absolute;left:2856;top:3147;width:10;height:20" coordorigin="2856,3147" coordsize="10,20" path="m2856,3167l2866,3167,2866,3147,2856,3147,2856,3167xe" filled="true" fillcolor="#000000" stroked="false">
                <v:path arrowok="t"/>
                <v:fill type="solid"/>
              </v:shape>
            </v:group>
            <v:group style="position:absolute;left:2856;top:3167;width:10;height:20" coordorigin="2856,3167" coordsize="10,20">
              <v:shape style="position:absolute;left:2856;top:3167;width:10;height:20" coordorigin="2856,3167" coordsize="10,20" path="m2856,3186l2866,3186,2866,3167,2856,3167,2856,3186xe" filled="true" fillcolor="#000000" stroked="false">
                <v:path arrowok="t"/>
                <v:fill type="solid"/>
              </v:shape>
            </v:group>
            <v:group style="position:absolute;left:2856;top:3186;width:10;height:20" coordorigin="2856,3186" coordsize="10,20">
              <v:shape style="position:absolute;left:2856;top:3186;width:10;height:20" coordorigin="2856,3186" coordsize="10,20" path="m2856,3205l2866,3205,2866,3186,2856,3186,2856,3205xe" filled="true" fillcolor="#000000" stroked="false">
                <v:path arrowok="t"/>
                <v:fill type="solid"/>
              </v:shape>
            </v:group>
            <v:group style="position:absolute;left:2856;top:3205;width:10;height:20" coordorigin="2856,3205" coordsize="10,20">
              <v:shape style="position:absolute;left:2856;top:3205;width:10;height:20" coordorigin="2856,3205" coordsize="10,20" path="m2856,3224l2866,3224,2866,3205,2856,3205,2856,3224xe" filled="true" fillcolor="#000000" stroked="false">
                <v:path arrowok="t"/>
                <v:fill type="solid"/>
              </v:shape>
            </v:group>
            <v:group style="position:absolute;left:2856;top:3224;width:10;height:20" coordorigin="2856,3224" coordsize="10,20">
              <v:shape style="position:absolute;left:2856;top:3224;width:10;height:20" coordorigin="2856,3224" coordsize="10,20" path="m2856,3243l2866,3243,2866,3224,2856,3224,2856,3243xe" filled="true" fillcolor="#000000" stroked="false">
                <v:path arrowok="t"/>
                <v:fill type="solid"/>
              </v:shape>
            </v:group>
            <v:group style="position:absolute;left:2856;top:3243;width:10;height:20" coordorigin="2856,3243" coordsize="10,20">
              <v:shape style="position:absolute;left:2856;top:3243;width:10;height:20" coordorigin="2856,3243" coordsize="10,20" path="m2856,3263l2866,3263,2866,3243,2856,3243,2856,3263xe" filled="true" fillcolor="#000000" stroked="false">
                <v:path arrowok="t"/>
                <v:fill type="solid"/>
              </v:shape>
            </v:group>
            <v:group style="position:absolute;left:2856;top:3263;width:10;height:20" coordorigin="2856,3263" coordsize="10,20">
              <v:shape style="position:absolute;left:2856;top:3263;width:10;height:20" coordorigin="2856,3263" coordsize="10,20" path="m2856,3282l2866,3282,2866,3263,2856,3263,2856,3282xe" filled="true" fillcolor="#000000" stroked="false">
                <v:path arrowok="t"/>
                <v:fill type="solid"/>
              </v:shape>
            </v:group>
            <v:group style="position:absolute;left:2856;top:3282;width:10;height:20" coordorigin="2856,3282" coordsize="10,20">
              <v:shape style="position:absolute;left:2856;top:3282;width:10;height:20" coordorigin="2856,3282" coordsize="10,20" path="m2856,3301l2866,3301,2866,3282,2856,3282,2856,3301xe" filled="true" fillcolor="#000000" stroked="false">
                <v:path arrowok="t"/>
                <v:fill type="solid"/>
              </v:shape>
            </v:group>
            <v:group style="position:absolute;left:2856;top:3301;width:10;height:20" coordorigin="2856,3301" coordsize="10,20">
              <v:shape style="position:absolute;left:2856;top:3301;width:10;height:20" coordorigin="2856,3301" coordsize="10,20" path="m2856,3320l2866,3320,2866,3301,2856,3301,2856,3320xe" filled="true" fillcolor="#000000" stroked="false">
                <v:path arrowok="t"/>
                <v:fill type="solid"/>
              </v:shape>
            </v:group>
            <v:group style="position:absolute;left:2856;top:3320;width:10;height:20" coordorigin="2856,3320" coordsize="10,20">
              <v:shape style="position:absolute;left:2856;top:3320;width:10;height:20" coordorigin="2856,3320" coordsize="10,20" path="m2856,3339l2866,3339,2866,3320,2856,3320,2856,3339xe" filled="true" fillcolor="#000000" stroked="false">
                <v:path arrowok="t"/>
                <v:fill type="solid"/>
              </v:shape>
            </v:group>
            <v:group style="position:absolute;left:10864;top:3032;width:10;height:20" coordorigin="10864,3032" coordsize="10,20">
              <v:shape style="position:absolute;left:10864;top:3032;width:10;height:20" coordorigin="10864,3032" coordsize="10,20" path="m10864,3051l10874,3051,10874,3032,10864,3032,10864,3051xe" filled="true" fillcolor="#000000" stroked="false">
                <v:path arrowok="t"/>
                <v:fill type="solid"/>
              </v:shape>
            </v:group>
            <v:group style="position:absolute;left:10864;top:3051;width:10;height:20" coordorigin="10864,3051" coordsize="10,20">
              <v:shape style="position:absolute;left:10864;top:3051;width:10;height:20" coordorigin="10864,3051" coordsize="10,20" path="m10864,3071l10874,3071,10874,3051,10864,3051,10864,3071xe" filled="true" fillcolor="#000000" stroked="false">
                <v:path arrowok="t"/>
                <v:fill type="solid"/>
              </v:shape>
            </v:group>
            <v:group style="position:absolute;left:10864;top:3071;width:10;height:20" coordorigin="10864,3071" coordsize="10,20">
              <v:shape style="position:absolute;left:10864;top:3071;width:10;height:20" coordorigin="10864,3071" coordsize="10,20" path="m10864,3090l10874,3090,10874,3071,10864,3071,10864,3090xe" filled="true" fillcolor="#000000" stroked="false">
                <v:path arrowok="t"/>
                <v:fill type="solid"/>
              </v:shape>
            </v:group>
            <v:group style="position:absolute;left:10864;top:3090;width:10;height:20" coordorigin="10864,3090" coordsize="10,20">
              <v:shape style="position:absolute;left:10864;top:3090;width:10;height:20" coordorigin="10864,3090" coordsize="10,20" path="m10864,3109l10874,3109,10874,3090,10864,3090,10864,3109xe" filled="true" fillcolor="#000000" stroked="false">
                <v:path arrowok="t"/>
                <v:fill type="solid"/>
              </v:shape>
            </v:group>
            <v:group style="position:absolute;left:10864;top:3109;width:10;height:20" coordorigin="10864,3109" coordsize="10,20">
              <v:shape style="position:absolute;left:10864;top:3109;width:10;height:20" coordorigin="10864,3109" coordsize="10,20" path="m10864,3128l10874,3128,10874,3109,10864,3109,10864,3128xe" filled="true" fillcolor="#000000" stroked="false">
                <v:path arrowok="t"/>
                <v:fill type="solid"/>
              </v:shape>
            </v:group>
            <v:group style="position:absolute;left:10864;top:3128;width:10;height:20" coordorigin="10864,3128" coordsize="10,20">
              <v:shape style="position:absolute;left:10864;top:3128;width:10;height:20" coordorigin="10864,3128" coordsize="10,20" path="m10864,3147l10874,3147,10874,3128,10864,3128,10864,3147xe" filled="true" fillcolor="#000000" stroked="false">
                <v:path arrowok="t"/>
                <v:fill type="solid"/>
              </v:shape>
            </v:group>
            <v:group style="position:absolute;left:10864;top:3147;width:10;height:20" coordorigin="10864,3147" coordsize="10,20">
              <v:shape style="position:absolute;left:10864;top:3147;width:10;height:20" coordorigin="10864,3147" coordsize="10,20" path="m10864,3167l10874,3167,10874,3147,10864,3147,10864,3167xe" filled="true" fillcolor="#000000" stroked="false">
                <v:path arrowok="t"/>
                <v:fill type="solid"/>
              </v:shape>
            </v:group>
            <v:group style="position:absolute;left:10864;top:3167;width:10;height:20" coordorigin="10864,3167" coordsize="10,20">
              <v:shape style="position:absolute;left:10864;top:3167;width:10;height:20" coordorigin="10864,3167" coordsize="10,20" path="m10864,3186l10874,3186,10874,3167,10864,3167,10864,3186xe" filled="true" fillcolor="#000000" stroked="false">
                <v:path arrowok="t"/>
                <v:fill type="solid"/>
              </v:shape>
            </v:group>
            <v:group style="position:absolute;left:10864;top:3186;width:10;height:20" coordorigin="10864,3186" coordsize="10,20">
              <v:shape style="position:absolute;left:10864;top:3186;width:10;height:20" coordorigin="10864,3186" coordsize="10,20" path="m10864,3205l10874,3205,10874,3186,10864,3186,10864,3205xe" filled="true" fillcolor="#000000" stroked="false">
                <v:path arrowok="t"/>
                <v:fill type="solid"/>
              </v:shape>
            </v:group>
            <v:group style="position:absolute;left:10864;top:3205;width:10;height:20" coordorigin="10864,3205" coordsize="10,20">
              <v:shape style="position:absolute;left:10864;top:3205;width:10;height:20" coordorigin="10864,3205" coordsize="10,20" path="m10864,3224l10874,3224,10874,3205,10864,3205,10864,3224xe" filled="true" fillcolor="#000000" stroked="false">
                <v:path arrowok="t"/>
                <v:fill type="solid"/>
              </v:shape>
            </v:group>
            <v:group style="position:absolute;left:10864;top:3224;width:10;height:20" coordorigin="10864,3224" coordsize="10,20">
              <v:shape style="position:absolute;left:10864;top:3224;width:10;height:20" coordorigin="10864,3224" coordsize="10,20" path="m10864,3243l10874,3243,10874,3224,10864,3224,10864,3243xe" filled="true" fillcolor="#000000" stroked="false">
                <v:path arrowok="t"/>
                <v:fill type="solid"/>
              </v:shape>
            </v:group>
            <v:group style="position:absolute;left:10864;top:3243;width:10;height:20" coordorigin="10864,3243" coordsize="10,20">
              <v:shape style="position:absolute;left:10864;top:3243;width:10;height:20" coordorigin="10864,3243" coordsize="10,20" path="m10864,3263l10874,3263,10874,3243,10864,3243,10864,3263xe" filled="true" fillcolor="#000000" stroked="false">
                <v:path arrowok="t"/>
                <v:fill type="solid"/>
              </v:shape>
            </v:group>
            <v:group style="position:absolute;left:10864;top:3263;width:10;height:20" coordorigin="10864,3263" coordsize="10,20">
              <v:shape style="position:absolute;left:10864;top:3263;width:10;height:20" coordorigin="10864,3263" coordsize="10,20" path="m10864,3282l10874,3282,10874,3263,10864,3263,10864,3282xe" filled="true" fillcolor="#000000" stroked="false">
                <v:path arrowok="t"/>
                <v:fill type="solid"/>
              </v:shape>
            </v:group>
            <v:group style="position:absolute;left:10864;top:3282;width:10;height:20" coordorigin="10864,3282" coordsize="10,20">
              <v:shape style="position:absolute;left:10864;top:3282;width:10;height:20" coordorigin="10864,3282" coordsize="10,20" path="m10864,3301l10874,3301,10874,3282,10864,3282,10864,3301xe" filled="true" fillcolor="#000000" stroked="false">
                <v:path arrowok="t"/>
                <v:fill type="solid"/>
              </v:shape>
            </v:group>
            <v:group style="position:absolute;left:10864;top:3301;width:10;height:20" coordorigin="10864,3301" coordsize="10,20">
              <v:shape style="position:absolute;left:10864;top:3301;width:10;height:20" coordorigin="10864,3301" coordsize="10,20" path="m10864,3320l10874,3320,10874,3301,10864,3301,10864,3320xe" filled="true" fillcolor="#000000" stroked="false">
                <v:path arrowok="t"/>
                <v:fill type="solid"/>
              </v:shape>
            </v:group>
            <v:group style="position:absolute;left:10864;top:3320;width:10;height:20" coordorigin="10864,3320" coordsize="10,20">
              <v:shape style="position:absolute;left:10864;top:3320;width:10;height:20" coordorigin="10864,3320" coordsize="10,20" path="m10864,3339l10874,3339,10874,3320,10864,3320,10864,3339xe" filled="true" fillcolor="#000000" stroked="false">
                <v:path arrowok="t"/>
                <v:fill type="solid"/>
              </v:shape>
            </v:group>
            <v:group style="position:absolute;left:10864;top:3339;width:10;height:20" coordorigin="10864,3339" coordsize="10,20">
              <v:shape style="position:absolute;left:10864;top:3339;width:10;height:20" coordorigin="10864,3339" coordsize="10,20" path="m10864,3359l10874,3359,10874,3339,10864,3339,10864,3359xe" filled="true" fillcolor="#000000" stroked="false">
                <v:path arrowok="t"/>
                <v:fill type="solid"/>
              </v:shape>
            </v:group>
            <v:group style="position:absolute;left:10864;top:3359;width:10;height:20" coordorigin="10864,3359" coordsize="10,20">
              <v:shape style="position:absolute;left:10864;top:3359;width:10;height:20" coordorigin="10864,3359" coordsize="10,20" path="m10864,3378l10874,3378,10874,3359,10864,3359,10864,3378xe" filled="true" fillcolor="#000000" stroked="false">
                <v:path arrowok="t"/>
                <v:fill type="solid"/>
              </v:shape>
            </v:group>
            <v:group style="position:absolute;left:10864;top:3378;width:10;height:20" coordorigin="10864,3378" coordsize="10,20">
              <v:shape style="position:absolute;left:10864;top:3378;width:10;height:20" coordorigin="10864,3378" coordsize="10,20" path="m10864,3397l10874,3397,10874,3378,10864,3378,10864,3397xe" filled="true" fillcolor="#000000" stroked="false">
                <v:path arrowok="t"/>
                <v:fill type="solid"/>
              </v:shape>
            </v:group>
            <v:group style="position:absolute;left:10864;top:3397;width:10;height:20" coordorigin="10864,3397" coordsize="10,20">
              <v:shape style="position:absolute;left:10864;top:3397;width:10;height:20" coordorigin="10864,3397" coordsize="10,20" path="m10864,3416l10874,3416,10874,3397,10864,3397,10864,3416xe" filled="true" fillcolor="#000000" stroked="false">
                <v:path arrowok="t"/>
                <v:fill type="solid"/>
              </v:shape>
            </v:group>
            <v:group style="position:absolute;left:10864;top:3423;width:10;height:2" coordorigin="10864,3423" coordsize="10,2">
              <v:shape style="position:absolute;left:10864;top:3423;width:10;height:2" coordorigin="10864,3423" coordsize="10,0" path="m10864,3423l10874,3423e" filled="false" stroked="true" strokeweight=".71997pt" strokecolor="#000000">
                <v:path arrowok="t"/>
              </v:shape>
              <v:shape style="position:absolute;left:1030;top:3339;width:1846;height:101" type="#_x0000_t75" stroked="false">
                <v:imagedata r:id="rId385" o:title=""/>
              </v:shape>
              <v:shape style="position:absolute;left:2852;top:3431;width:562;height:10" type="#_x0000_t75" stroked="false">
                <v:imagedata r:id="rId386" o:title=""/>
              </v:shape>
              <v:shape style="position:absolute;left:3408;top:3431;width:797;height:10" type="#_x0000_t75" stroked="false">
                <v:imagedata r:id="rId376" o:title=""/>
              </v:shape>
              <v:shape style="position:absolute;left:4201;top:3431;width:1776;height:10" type="#_x0000_t75" stroked="false">
                <v:imagedata r:id="rId377" o:title=""/>
              </v:shape>
              <v:shape style="position:absolute;left:5972;top:3431;width:4892;height:10" type="#_x0000_t75" stroked="false">
                <v:imagedata r:id="rId387" o:title=""/>
              </v:shape>
            </v:group>
            <v:group style="position:absolute;left:10864;top:3435;width:10;height:2" coordorigin="10864,3435" coordsize="10,2">
              <v:shape style="position:absolute;left:10864;top:3435;width:10;height:2" coordorigin="10864,3435" coordsize="10,0" path="m10864,3435l10874,3435e" filled="false" stroked="true" strokeweight=".48001pt" strokecolor="#000000">
                <v:path arrowok="t"/>
              </v:shape>
            </v:group>
            <v:group style="position:absolute;left:1034;top:3440;width:10;height:20" coordorigin="1034,3440" coordsize="10,20">
              <v:shape style="position:absolute;left:1034;top:3440;width:10;height:20" coordorigin="1034,3440" coordsize="10,20" path="m1034,3459l1044,3459,1044,3440,1034,3440,1034,3459xe" filled="true" fillcolor="#000000" stroked="false">
                <v:path arrowok="t"/>
                <v:fill type="solid"/>
              </v:shape>
            </v:group>
            <v:group style="position:absolute;left:1034;top:3459;width:10;height:20" coordorigin="1034,3459" coordsize="10,20">
              <v:shape style="position:absolute;left:1034;top:3459;width:10;height:20" coordorigin="1034,3459" coordsize="10,20" path="m1034,3479l1044,3479,1044,3459,1034,3459,1034,3479xe" filled="true" fillcolor="#000000" stroked="false">
                <v:path arrowok="t"/>
                <v:fill type="solid"/>
              </v:shape>
            </v:group>
            <v:group style="position:absolute;left:1034;top:3479;width:10;height:20" coordorigin="1034,3479" coordsize="10,20">
              <v:shape style="position:absolute;left:1034;top:3479;width:10;height:20" coordorigin="1034,3479" coordsize="10,20" path="m1034,3498l1044,3498,1044,3479,1034,3479,1034,3498xe" filled="true" fillcolor="#000000" stroked="false">
                <v:path arrowok="t"/>
                <v:fill type="solid"/>
              </v:shape>
            </v:group>
            <v:group style="position:absolute;left:1034;top:3498;width:10;height:20" coordorigin="1034,3498" coordsize="10,20">
              <v:shape style="position:absolute;left:1034;top:3498;width:10;height:20" coordorigin="1034,3498" coordsize="10,20" path="m1034,3517l1044,3517,1044,3498,1034,3498,1034,3517xe" filled="true" fillcolor="#000000" stroked="false">
                <v:path arrowok="t"/>
                <v:fill type="solid"/>
              </v:shape>
            </v:group>
            <v:group style="position:absolute;left:1034;top:3517;width:10;height:20" coordorigin="1034,3517" coordsize="10,20">
              <v:shape style="position:absolute;left:1034;top:3517;width:10;height:20" coordorigin="1034,3517" coordsize="10,20" path="m1034,3536l1044,3536,1044,3517,1034,3517,1034,3536xe" filled="true" fillcolor="#000000" stroked="false">
                <v:path arrowok="t"/>
                <v:fill type="solid"/>
              </v:shape>
            </v:group>
            <v:group style="position:absolute;left:1034;top:3536;width:10;height:20" coordorigin="1034,3536" coordsize="10,20">
              <v:shape style="position:absolute;left:1034;top:3536;width:10;height:20" coordorigin="1034,3536" coordsize="10,20" path="m1034,3555l1044,3555,1044,3536,1034,3536,1034,3555xe" filled="true" fillcolor="#000000" stroked="false">
                <v:path arrowok="t"/>
                <v:fill type="solid"/>
              </v:shape>
            </v:group>
            <v:group style="position:absolute;left:1034;top:3555;width:10;height:20" coordorigin="1034,3555" coordsize="10,20">
              <v:shape style="position:absolute;left:1034;top:3555;width:10;height:20" coordorigin="1034,3555" coordsize="10,20" path="m1034,3575l1044,3575,1044,3555,1034,3555,1034,3575xe" filled="true" fillcolor="#000000" stroked="false">
                <v:path arrowok="t"/>
                <v:fill type="solid"/>
              </v:shape>
            </v:group>
            <v:group style="position:absolute;left:1034;top:3575;width:10;height:20" coordorigin="1034,3575" coordsize="10,20">
              <v:shape style="position:absolute;left:1034;top:3575;width:10;height:20" coordorigin="1034,3575" coordsize="10,20" path="m1034,3594l1044,3594,1044,3575,1034,3575,1034,3594xe" filled="true" fillcolor="#000000" stroked="false">
                <v:path arrowok="t"/>
                <v:fill type="solid"/>
              </v:shape>
            </v:group>
            <v:group style="position:absolute;left:1034;top:3594;width:10;height:20" coordorigin="1034,3594" coordsize="10,20">
              <v:shape style="position:absolute;left:1034;top:3594;width:10;height:20" coordorigin="1034,3594" coordsize="10,20" path="m1034,3613l1044,3613,1044,3594,1034,3594,1034,3613xe" filled="true" fillcolor="#000000" stroked="false">
                <v:path arrowok="t"/>
                <v:fill type="solid"/>
              </v:shape>
            </v:group>
            <v:group style="position:absolute;left:1034;top:3613;width:10;height:20" coordorigin="1034,3613" coordsize="10,20">
              <v:shape style="position:absolute;left:1034;top:3613;width:10;height:20" coordorigin="1034,3613" coordsize="10,20" path="m1034,3632l1044,3632,1044,3613,1034,3613,1034,3632xe" filled="true" fillcolor="#000000" stroked="false">
                <v:path arrowok="t"/>
                <v:fill type="solid"/>
              </v:shape>
            </v:group>
            <v:group style="position:absolute;left:1034;top:3632;width:10;height:20" coordorigin="1034,3632" coordsize="10,20">
              <v:shape style="position:absolute;left:1034;top:3632;width:10;height:20" coordorigin="1034,3632" coordsize="10,20" path="m1034,3651l1044,3651,1044,3632,1034,3632,1034,3651xe" filled="true" fillcolor="#000000" stroked="false">
                <v:path arrowok="t"/>
                <v:fill type="solid"/>
              </v:shape>
            </v:group>
            <v:group style="position:absolute;left:1034;top:3651;width:10;height:20" coordorigin="1034,3651" coordsize="10,20">
              <v:shape style="position:absolute;left:1034;top:3651;width:10;height:20" coordorigin="1034,3651" coordsize="10,20" path="m1034,3671l1044,3671,1044,3651,1034,3651,1034,3671xe" filled="true" fillcolor="#000000" stroked="false">
                <v:path arrowok="t"/>
                <v:fill type="solid"/>
              </v:shape>
            </v:group>
            <v:group style="position:absolute;left:1034;top:3671;width:10;height:20" coordorigin="1034,3671" coordsize="10,20">
              <v:shape style="position:absolute;left:1034;top:3671;width:10;height:20" coordorigin="1034,3671" coordsize="10,20" path="m1034,3690l1044,3690,1044,3671,1034,3671,1034,3690xe" filled="true" fillcolor="#000000" stroked="false">
                <v:path arrowok="t"/>
                <v:fill type="solid"/>
              </v:shape>
            </v:group>
            <v:group style="position:absolute;left:1034;top:3690;width:10;height:20" coordorigin="1034,3690" coordsize="10,20">
              <v:shape style="position:absolute;left:1034;top:3690;width:10;height:20" coordorigin="1034,3690" coordsize="10,20" path="m1034,3709l1044,3709,1044,3690,1034,3690,1034,3709xe" filled="true" fillcolor="#000000" stroked="false">
                <v:path arrowok="t"/>
                <v:fill type="solid"/>
              </v:shape>
            </v:group>
            <v:group style="position:absolute;left:1034;top:3709;width:10;height:20" coordorigin="1034,3709" coordsize="10,20">
              <v:shape style="position:absolute;left:1034;top:3709;width:10;height:20" coordorigin="1034,3709" coordsize="10,20" path="m1034,3728l1044,3728,1044,3709,1034,3709,1034,3728xe" filled="true" fillcolor="#000000" stroked="false">
                <v:path arrowok="t"/>
                <v:fill type="solid"/>
              </v:shape>
            </v:group>
            <v:group style="position:absolute;left:1034;top:3728;width:10;height:20" coordorigin="1034,3728" coordsize="10,20">
              <v:shape style="position:absolute;left:1034;top:3728;width:10;height:20" coordorigin="1034,3728" coordsize="10,20" path="m1034,3747l1044,3747,1044,3728,1034,3728,1034,3747xe" filled="true" fillcolor="#000000" stroked="false">
                <v:path arrowok="t"/>
                <v:fill type="solid"/>
              </v:shape>
            </v:group>
            <v:group style="position:absolute;left:1034;top:3747;width:10;height:20" coordorigin="1034,3747" coordsize="10,20">
              <v:shape style="position:absolute;left:1034;top:3747;width:10;height:20" coordorigin="1034,3747" coordsize="10,20" path="m1034,3767l1044,3767,1044,3747,1034,3747,1034,3767xe" filled="true" fillcolor="#000000" stroked="false">
                <v:path arrowok="t"/>
                <v:fill type="solid"/>
              </v:shape>
            </v:group>
            <v:group style="position:absolute;left:1034;top:3767;width:10;height:20" coordorigin="1034,3767" coordsize="10,20">
              <v:shape style="position:absolute;left:1034;top:3767;width:10;height:20" coordorigin="1034,3767" coordsize="10,20" path="m1034,3786l1044,3786,1044,3767,1034,3767,1034,3786xe" filled="true" fillcolor="#000000" stroked="false">
                <v:path arrowok="t"/>
                <v:fill type="solid"/>
              </v:shape>
            </v:group>
            <v:group style="position:absolute;left:1034;top:3786;width:10;height:20" coordorigin="1034,3786" coordsize="10,20">
              <v:shape style="position:absolute;left:1034;top:3786;width:10;height:20" coordorigin="1034,3786" coordsize="10,20" path="m1034,3805l1044,3805,1044,3786,1034,3786,1034,3805xe" filled="true" fillcolor="#000000" stroked="false">
                <v:path arrowok="t"/>
                <v:fill type="solid"/>
              </v:shape>
            </v:group>
            <v:group style="position:absolute;left:1034;top:3805;width:10;height:20" coordorigin="1034,3805" coordsize="10,20">
              <v:shape style="position:absolute;left:1034;top:3805;width:10;height:20" coordorigin="1034,3805" coordsize="10,20" path="m1034,3824l1044,3824,1044,3805,1034,3805,1034,3824xe" filled="true" fillcolor="#000000" stroked="false">
                <v:path arrowok="t"/>
                <v:fill type="solid"/>
              </v:shape>
            </v:group>
            <v:group style="position:absolute;left:1034;top:3824;width:10;height:20" coordorigin="1034,3824" coordsize="10,20">
              <v:shape style="position:absolute;left:1034;top:3824;width:10;height:20" coordorigin="1034,3824" coordsize="10,20" path="m1034,3843l1044,3843,1044,3824,1034,3824,1034,3843xe" filled="true" fillcolor="#000000" stroked="false">
                <v:path arrowok="t"/>
                <v:fill type="solid"/>
              </v:shape>
            </v:group>
            <v:group style="position:absolute;left:1034;top:3843;width:10;height:20" coordorigin="1034,3843" coordsize="10,20">
              <v:shape style="position:absolute;left:1034;top:3843;width:10;height:20" coordorigin="1034,3843" coordsize="10,20" path="m1034,3863l1044,3863,1044,3843,1034,3843,1034,3863xe" filled="true" fillcolor="#000000" stroked="false">
                <v:path arrowok="t"/>
                <v:fill type="solid"/>
              </v:shape>
            </v:group>
            <v:group style="position:absolute;left:1034;top:3863;width:10;height:20" coordorigin="1034,3863" coordsize="10,20">
              <v:shape style="position:absolute;left:1034;top:3863;width:10;height:20" coordorigin="1034,3863" coordsize="10,20" path="m1034,3882l1044,3882,1044,3863,1034,3863,1034,3882xe" filled="true" fillcolor="#000000" stroked="false">
                <v:path arrowok="t"/>
                <v:fill type="solid"/>
              </v:shape>
            </v:group>
            <v:group style="position:absolute;left:1034;top:3882;width:10;height:20" coordorigin="1034,3882" coordsize="10,20">
              <v:shape style="position:absolute;left:1034;top:3882;width:10;height:20" coordorigin="1034,3882" coordsize="10,20" path="m1034,3901l1044,3901,1044,3882,1034,3882,1034,3901xe" filled="true" fillcolor="#000000" stroked="false">
                <v:path arrowok="t"/>
                <v:fill type="solid"/>
              </v:shape>
            </v:group>
            <v:group style="position:absolute;left:2856;top:3440;width:10;height:20" coordorigin="2856,3440" coordsize="10,20">
              <v:shape style="position:absolute;left:2856;top:3440;width:10;height:20" coordorigin="2856,3440" coordsize="10,20" path="m2856,3459l2866,3459,2866,3440,2856,3440,2856,3459xe" filled="true" fillcolor="#000000" stroked="false">
                <v:path arrowok="t"/>
                <v:fill type="solid"/>
              </v:shape>
            </v:group>
            <v:group style="position:absolute;left:2856;top:3459;width:10;height:20" coordorigin="2856,3459" coordsize="10,20">
              <v:shape style="position:absolute;left:2856;top:3459;width:10;height:20" coordorigin="2856,3459" coordsize="10,20" path="m2856,3479l2866,3479,2866,3459,2856,3459,2856,3479xe" filled="true" fillcolor="#000000" stroked="false">
                <v:path arrowok="t"/>
                <v:fill type="solid"/>
              </v:shape>
            </v:group>
            <v:group style="position:absolute;left:2856;top:3479;width:10;height:20" coordorigin="2856,3479" coordsize="10,20">
              <v:shape style="position:absolute;left:2856;top:3479;width:10;height:20" coordorigin="2856,3479" coordsize="10,20" path="m2856,3498l2866,3498,2866,3479,2856,3479,2856,3498xe" filled="true" fillcolor="#000000" stroked="false">
                <v:path arrowok="t"/>
                <v:fill type="solid"/>
              </v:shape>
            </v:group>
            <v:group style="position:absolute;left:2856;top:3498;width:10;height:20" coordorigin="2856,3498" coordsize="10,20">
              <v:shape style="position:absolute;left:2856;top:3498;width:10;height:20" coordorigin="2856,3498" coordsize="10,20" path="m2856,3517l2866,3517,2866,3498,2856,3498,2856,3517xe" filled="true" fillcolor="#000000" stroked="false">
                <v:path arrowok="t"/>
                <v:fill type="solid"/>
              </v:shape>
            </v:group>
            <v:group style="position:absolute;left:2856;top:3517;width:10;height:20" coordorigin="2856,3517" coordsize="10,20">
              <v:shape style="position:absolute;left:2856;top:3517;width:10;height:20" coordorigin="2856,3517" coordsize="10,20" path="m2856,3536l2866,3536,2866,3517,2856,3517,2856,3536xe" filled="true" fillcolor="#000000" stroked="false">
                <v:path arrowok="t"/>
                <v:fill type="solid"/>
              </v:shape>
            </v:group>
            <v:group style="position:absolute;left:2856;top:3536;width:10;height:20" coordorigin="2856,3536" coordsize="10,20">
              <v:shape style="position:absolute;left:2856;top:3536;width:10;height:20" coordorigin="2856,3536" coordsize="10,20" path="m2856,3555l2866,3555,2866,3536,2856,3536,2856,3555xe" filled="true" fillcolor="#000000" stroked="false">
                <v:path arrowok="t"/>
                <v:fill type="solid"/>
              </v:shape>
            </v:group>
            <v:group style="position:absolute;left:2856;top:3555;width:10;height:20" coordorigin="2856,3555" coordsize="10,20">
              <v:shape style="position:absolute;left:2856;top:3555;width:10;height:20" coordorigin="2856,3555" coordsize="10,20" path="m2856,3575l2866,3575,2866,3555,2856,3555,2856,3575xe" filled="true" fillcolor="#000000" stroked="false">
                <v:path arrowok="t"/>
                <v:fill type="solid"/>
              </v:shape>
            </v:group>
            <v:group style="position:absolute;left:2856;top:3575;width:10;height:20" coordorigin="2856,3575" coordsize="10,20">
              <v:shape style="position:absolute;left:2856;top:3575;width:10;height:20" coordorigin="2856,3575" coordsize="10,20" path="m2856,3594l2866,3594,2866,3575,2856,3575,2856,3594xe" filled="true" fillcolor="#000000" stroked="false">
                <v:path arrowok="t"/>
                <v:fill type="solid"/>
              </v:shape>
            </v:group>
            <v:group style="position:absolute;left:2856;top:3594;width:10;height:20" coordorigin="2856,3594" coordsize="10,20">
              <v:shape style="position:absolute;left:2856;top:3594;width:10;height:20" coordorigin="2856,3594" coordsize="10,20" path="m2856,3613l2866,3613,2866,3594,2856,3594,2856,3613xe" filled="true" fillcolor="#000000" stroked="false">
                <v:path arrowok="t"/>
                <v:fill type="solid"/>
              </v:shape>
            </v:group>
            <v:group style="position:absolute;left:2856;top:3613;width:10;height:20" coordorigin="2856,3613" coordsize="10,20">
              <v:shape style="position:absolute;left:2856;top:3613;width:10;height:20" coordorigin="2856,3613" coordsize="10,20" path="m2856,3632l2866,3632,2866,3613,2856,3613,2856,3632xe" filled="true" fillcolor="#000000" stroked="false">
                <v:path arrowok="t"/>
                <v:fill type="solid"/>
              </v:shape>
            </v:group>
            <v:group style="position:absolute;left:2856;top:3632;width:10;height:20" coordorigin="2856,3632" coordsize="10,20">
              <v:shape style="position:absolute;left:2856;top:3632;width:10;height:20" coordorigin="2856,3632" coordsize="10,20" path="m2856,3651l2866,3651,2866,3632,2856,3632,2856,3651xe" filled="true" fillcolor="#000000" stroked="false">
                <v:path arrowok="t"/>
                <v:fill type="solid"/>
              </v:shape>
            </v:group>
            <v:group style="position:absolute;left:2856;top:3651;width:10;height:20" coordorigin="2856,3651" coordsize="10,20">
              <v:shape style="position:absolute;left:2856;top:3651;width:10;height:20" coordorigin="2856,3651" coordsize="10,20" path="m2856,3671l2866,3671,2866,3651,2856,3651,2856,3671xe" filled="true" fillcolor="#000000" stroked="false">
                <v:path arrowok="t"/>
                <v:fill type="solid"/>
              </v:shape>
            </v:group>
            <v:group style="position:absolute;left:2856;top:3671;width:10;height:20" coordorigin="2856,3671" coordsize="10,20">
              <v:shape style="position:absolute;left:2856;top:3671;width:10;height:20" coordorigin="2856,3671" coordsize="10,20" path="m2856,3690l2866,3690,2866,3671,2856,3671,2856,3690xe" filled="true" fillcolor="#000000" stroked="false">
                <v:path arrowok="t"/>
                <v:fill type="solid"/>
              </v:shape>
            </v:group>
            <v:group style="position:absolute;left:2856;top:3690;width:10;height:20" coordorigin="2856,3690" coordsize="10,20">
              <v:shape style="position:absolute;left:2856;top:3690;width:10;height:20" coordorigin="2856,3690" coordsize="10,20" path="m2856,3709l2866,3709,2866,3690,2856,3690,2856,3709xe" filled="true" fillcolor="#000000" stroked="false">
                <v:path arrowok="t"/>
                <v:fill type="solid"/>
              </v:shape>
            </v:group>
            <v:group style="position:absolute;left:2856;top:3709;width:10;height:20" coordorigin="2856,3709" coordsize="10,20">
              <v:shape style="position:absolute;left:2856;top:3709;width:10;height:20" coordorigin="2856,3709" coordsize="10,20" path="m2856,3728l2866,3728,2866,3709,2856,3709,2856,3728xe" filled="true" fillcolor="#000000" stroked="false">
                <v:path arrowok="t"/>
                <v:fill type="solid"/>
              </v:shape>
            </v:group>
            <v:group style="position:absolute;left:2856;top:3728;width:10;height:20" coordorigin="2856,3728" coordsize="10,20">
              <v:shape style="position:absolute;left:2856;top:3728;width:10;height:20" coordorigin="2856,3728" coordsize="10,20" path="m2856,3747l2866,3747,2866,3728,2856,3728,2856,3747xe" filled="true" fillcolor="#000000" stroked="false">
                <v:path arrowok="t"/>
                <v:fill type="solid"/>
              </v:shape>
            </v:group>
            <v:group style="position:absolute;left:2856;top:3747;width:10;height:20" coordorigin="2856,3747" coordsize="10,20">
              <v:shape style="position:absolute;left:2856;top:3747;width:10;height:20" coordorigin="2856,3747" coordsize="10,20" path="m2856,3767l2866,3767,2866,3747,2856,3747,2856,3767xe" filled="true" fillcolor="#000000" stroked="false">
                <v:path arrowok="t"/>
                <v:fill type="solid"/>
              </v:shape>
            </v:group>
            <v:group style="position:absolute;left:2856;top:3767;width:10;height:20" coordorigin="2856,3767" coordsize="10,20">
              <v:shape style="position:absolute;left:2856;top:3767;width:10;height:20" coordorigin="2856,3767" coordsize="10,20" path="m2856,3786l2866,3786,2866,3767,2856,3767,2856,3786xe" filled="true" fillcolor="#000000" stroked="false">
                <v:path arrowok="t"/>
                <v:fill type="solid"/>
              </v:shape>
            </v:group>
            <v:group style="position:absolute;left:2856;top:3786;width:10;height:20" coordorigin="2856,3786" coordsize="10,20">
              <v:shape style="position:absolute;left:2856;top:3786;width:10;height:20" coordorigin="2856,3786" coordsize="10,20" path="m2856,3805l2866,3805,2866,3786,2856,3786,2856,3805xe" filled="true" fillcolor="#000000" stroked="false">
                <v:path arrowok="t"/>
                <v:fill type="solid"/>
              </v:shape>
            </v:group>
            <v:group style="position:absolute;left:3413;top:3440;width:10;height:20" coordorigin="3413,3440" coordsize="10,20">
              <v:shape style="position:absolute;left:3413;top:3440;width:10;height:20" coordorigin="3413,3440" coordsize="10,20" path="m3413,3459l3423,3459,3423,3440,3413,3440,3413,3459xe" filled="true" fillcolor="#000000" stroked="false">
                <v:path arrowok="t"/>
                <v:fill type="solid"/>
              </v:shape>
            </v:group>
            <v:group style="position:absolute;left:3413;top:3459;width:10;height:20" coordorigin="3413,3459" coordsize="10,20">
              <v:shape style="position:absolute;left:3413;top:3459;width:10;height:20" coordorigin="3413,3459" coordsize="10,20" path="m3413,3479l3423,3479,3423,3459,3413,3459,3413,3479xe" filled="true" fillcolor="#000000" stroked="false">
                <v:path arrowok="t"/>
                <v:fill type="solid"/>
              </v:shape>
            </v:group>
            <v:group style="position:absolute;left:3413;top:3479;width:10;height:20" coordorigin="3413,3479" coordsize="10,20">
              <v:shape style="position:absolute;left:3413;top:3479;width:10;height:20" coordorigin="3413,3479" coordsize="10,20" path="m3413,3498l3423,3498,3423,3479,3413,3479,3413,3498xe" filled="true" fillcolor="#000000" stroked="false">
                <v:path arrowok="t"/>
                <v:fill type="solid"/>
              </v:shape>
            </v:group>
            <v:group style="position:absolute;left:3413;top:3498;width:10;height:20" coordorigin="3413,3498" coordsize="10,20">
              <v:shape style="position:absolute;left:3413;top:3498;width:10;height:20" coordorigin="3413,3498" coordsize="10,20" path="m3413,3517l3423,3517,3423,3498,3413,3498,3413,3517xe" filled="true" fillcolor="#000000" stroked="false">
                <v:path arrowok="t"/>
                <v:fill type="solid"/>
              </v:shape>
            </v:group>
            <v:group style="position:absolute;left:3413;top:3517;width:10;height:20" coordorigin="3413,3517" coordsize="10,20">
              <v:shape style="position:absolute;left:3413;top:3517;width:10;height:20" coordorigin="3413,3517" coordsize="10,20" path="m3413,3536l3423,3536,3423,3517,3413,3517,3413,3536xe" filled="true" fillcolor="#000000" stroked="false">
                <v:path arrowok="t"/>
                <v:fill type="solid"/>
              </v:shape>
            </v:group>
            <v:group style="position:absolute;left:3413;top:3536;width:10;height:20" coordorigin="3413,3536" coordsize="10,20">
              <v:shape style="position:absolute;left:3413;top:3536;width:10;height:20" coordorigin="3413,3536" coordsize="10,20" path="m3413,3555l3423,3555,3423,3536,3413,3536,3413,3555xe" filled="true" fillcolor="#000000" stroked="false">
                <v:path arrowok="t"/>
                <v:fill type="solid"/>
              </v:shape>
            </v:group>
            <v:group style="position:absolute;left:3413;top:3555;width:10;height:20" coordorigin="3413,3555" coordsize="10,20">
              <v:shape style="position:absolute;left:3413;top:3555;width:10;height:20" coordorigin="3413,3555" coordsize="10,20" path="m3413,3575l3423,3575,3423,3555,3413,3555,3413,3575xe" filled="true" fillcolor="#000000" stroked="false">
                <v:path arrowok="t"/>
                <v:fill type="solid"/>
              </v:shape>
            </v:group>
            <v:group style="position:absolute;left:3413;top:3575;width:10;height:20" coordorigin="3413,3575" coordsize="10,20">
              <v:shape style="position:absolute;left:3413;top:3575;width:10;height:20" coordorigin="3413,3575" coordsize="10,20" path="m3413,3594l3423,3594,3423,3575,3413,3575,3413,3594xe" filled="true" fillcolor="#000000" stroked="false">
                <v:path arrowok="t"/>
                <v:fill type="solid"/>
              </v:shape>
            </v:group>
            <v:group style="position:absolute;left:3413;top:3594;width:10;height:20" coordorigin="3413,3594" coordsize="10,20">
              <v:shape style="position:absolute;left:3413;top:3594;width:10;height:20" coordorigin="3413,3594" coordsize="10,20" path="m3413,3613l3423,3613,3423,3594,3413,3594,3413,3613xe" filled="true" fillcolor="#000000" stroked="false">
                <v:path arrowok="t"/>
                <v:fill type="solid"/>
              </v:shape>
            </v:group>
            <v:group style="position:absolute;left:3413;top:3613;width:10;height:20" coordorigin="3413,3613" coordsize="10,20">
              <v:shape style="position:absolute;left:3413;top:3613;width:10;height:20" coordorigin="3413,3613" coordsize="10,20" path="m3413,3632l3423,3632,3423,3613,3413,3613,3413,3632xe" filled="true" fillcolor="#000000" stroked="false">
                <v:path arrowok="t"/>
                <v:fill type="solid"/>
              </v:shape>
            </v:group>
            <v:group style="position:absolute;left:3413;top:3632;width:10;height:20" coordorigin="3413,3632" coordsize="10,20">
              <v:shape style="position:absolute;left:3413;top:3632;width:10;height:20" coordorigin="3413,3632" coordsize="10,20" path="m3413,3651l3423,3651,3423,3632,3413,3632,3413,3651xe" filled="true" fillcolor="#000000" stroked="false">
                <v:path arrowok="t"/>
                <v:fill type="solid"/>
              </v:shape>
            </v:group>
            <v:group style="position:absolute;left:3413;top:3651;width:10;height:20" coordorigin="3413,3651" coordsize="10,20">
              <v:shape style="position:absolute;left:3413;top:3651;width:10;height:20" coordorigin="3413,3651" coordsize="10,20" path="m3413,3671l3423,3671,3423,3651,3413,3651,3413,3671xe" filled="true" fillcolor="#000000" stroked="false">
                <v:path arrowok="t"/>
                <v:fill type="solid"/>
              </v:shape>
            </v:group>
            <v:group style="position:absolute;left:3413;top:3671;width:10;height:20" coordorigin="3413,3671" coordsize="10,20">
              <v:shape style="position:absolute;left:3413;top:3671;width:10;height:20" coordorigin="3413,3671" coordsize="10,20" path="m3413,3690l3423,3690,3423,3671,3413,3671,3413,3690xe" filled="true" fillcolor="#000000" stroked="false">
                <v:path arrowok="t"/>
                <v:fill type="solid"/>
              </v:shape>
            </v:group>
            <v:group style="position:absolute;left:3413;top:3690;width:10;height:20" coordorigin="3413,3690" coordsize="10,20">
              <v:shape style="position:absolute;left:3413;top:3690;width:10;height:20" coordorigin="3413,3690" coordsize="10,20" path="m3413,3709l3423,3709,3423,3690,3413,3690,3413,3709xe" filled="true" fillcolor="#000000" stroked="false">
                <v:path arrowok="t"/>
                <v:fill type="solid"/>
              </v:shape>
            </v:group>
            <v:group style="position:absolute;left:3413;top:3709;width:10;height:20" coordorigin="3413,3709" coordsize="10,20">
              <v:shape style="position:absolute;left:3413;top:3709;width:10;height:20" coordorigin="3413,3709" coordsize="10,20" path="m3413,3728l3423,3728,3423,3709,3413,3709,3413,3728xe" filled="true" fillcolor="#000000" stroked="false">
                <v:path arrowok="t"/>
                <v:fill type="solid"/>
              </v:shape>
            </v:group>
            <v:group style="position:absolute;left:3413;top:3728;width:10;height:20" coordorigin="3413,3728" coordsize="10,20">
              <v:shape style="position:absolute;left:3413;top:3728;width:10;height:20" coordorigin="3413,3728" coordsize="10,20" path="m3413,3747l3423,3747,3423,3728,3413,3728,3413,3747xe" filled="true" fillcolor="#000000" stroked="false">
                <v:path arrowok="t"/>
                <v:fill type="solid"/>
              </v:shape>
            </v:group>
            <v:group style="position:absolute;left:3413;top:3747;width:10;height:20" coordorigin="3413,3747" coordsize="10,20">
              <v:shape style="position:absolute;left:3413;top:3747;width:10;height:20" coordorigin="3413,3747" coordsize="10,20" path="m3413,3767l3423,3767,3423,3747,3413,3747,3413,3767xe" filled="true" fillcolor="#000000" stroked="false">
                <v:path arrowok="t"/>
                <v:fill type="solid"/>
              </v:shape>
            </v:group>
            <v:group style="position:absolute;left:3413;top:3767;width:10;height:20" coordorigin="3413,3767" coordsize="10,20">
              <v:shape style="position:absolute;left:3413;top:3767;width:10;height:20" coordorigin="3413,3767" coordsize="10,20" path="m3413,3786l3423,3786,3423,3767,3413,3767,3413,3786xe" filled="true" fillcolor="#000000" stroked="false">
                <v:path arrowok="t"/>
                <v:fill type="solid"/>
              </v:shape>
            </v:group>
            <v:group style="position:absolute;left:3413;top:3786;width:10;height:20" coordorigin="3413,3786" coordsize="10,20">
              <v:shape style="position:absolute;left:3413;top:3786;width:10;height:20" coordorigin="3413,3786" coordsize="10,20" path="m3413,3805l3423,3805,3423,3786,3413,3786,3413,3805xe" filled="true" fillcolor="#000000" stroked="false">
                <v:path arrowok="t"/>
                <v:fill type="solid"/>
              </v:shape>
            </v:group>
            <v:group style="position:absolute;left:3413;top:3805;width:10;height:20" coordorigin="3413,3805" coordsize="10,20">
              <v:shape style="position:absolute;left:3413;top:3805;width:10;height:20" coordorigin="3413,3805" coordsize="10,20" path="m3413,3824l3423,3824,3423,3805,3413,3805,3413,3824xe" filled="true" fillcolor="#000000" stroked="false">
                <v:path arrowok="t"/>
                <v:fill type="solid"/>
              </v:shape>
            </v:group>
            <v:group style="position:absolute;left:3413;top:3824;width:10;height:20" coordorigin="3413,3824" coordsize="10,20">
              <v:shape style="position:absolute;left:3413;top:3824;width:10;height:20" coordorigin="3413,3824" coordsize="10,20" path="m3413,3843l3423,3843,3423,3824,3413,3824,3413,3843xe" filled="true" fillcolor="#000000" stroked="false">
                <v:path arrowok="t"/>
                <v:fill type="solid"/>
              </v:shape>
            </v:group>
            <v:group style="position:absolute;left:3413;top:3843;width:10;height:20" coordorigin="3413,3843" coordsize="10,20">
              <v:shape style="position:absolute;left:3413;top:3843;width:10;height:20" coordorigin="3413,3843" coordsize="10,20" path="m3413,3863l3423,3863,3423,3843,3413,3843,3413,3863xe" filled="true" fillcolor="#000000" stroked="false">
                <v:path arrowok="t"/>
                <v:fill type="solid"/>
              </v:shape>
            </v:group>
            <v:group style="position:absolute;left:3413;top:3863;width:10;height:20" coordorigin="3413,3863" coordsize="10,20">
              <v:shape style="position:absolute;left:3413;top:3863;width:10;height:20" coordorigin="3413,3863" coordsize="10,20" path="m3413,3882l3423,3882,3423,3863,3413,3863,3413,3882xe" filled="true" fillcolor="#000000" stroked="false">
                <v:path arrowok="t"/>
                <v:fill type="solid"/>
              </v:shape>
            </v:group>
            <v:group style="position:absolute;left:3413;top:3882;width:10;height:20" coordorigin="3413,3882" coordsize="10,20">
              <v:shape style="position:absolute;left:3413;top:3882;width:10;height:20" coordorigin="3413,3882" coordsize="10,20" path="m3413,3901l3423,3901,3423,3882,3413,3882,3413,3901xe" filled="true" fillcolor="#000000" stroked="false">
                <v:path arrowok="t"/>
                <v:fill type="solid"/>
              </v:shape>
            </v:group>
            <v:group style="position:absolute;left:4206;top:3440;width:10;height:20" coordorigin="4206,3440" coordsize="10,20">
              <v:shape style="position:absolute;left:4206;top:3440;width:10;height:20" coordorigin="4206,3440" coordsize="10,20" path="m4206,3459l4215,3459,4215,3440,4206,3440,4206,3459xe" filled="true" fillcolor="#000000" stroked="false">
                <v:path arrowok="t"/>
                <v:fill type="solid"/>
              </v:shape>
            </v:group>
            <v:group style="position:absolute;left:4206;top:3459;width:10;height:20" coordorigin="4206,3459" coordsize="10,20">
              <v:shape style="position:absolute;left:4206;top:3459;width:10;height:20" coordorigin="4206,3459" coordsize="10,20" path="m4206,3479l4215,3479,4215,3459,4206,3459,4206,3479xe" filled="true" fillcolor="#000000" stroked="false">
                <v:path arrowok="t"/>
                <v:fill type="solid"/>
              </v:shape>
            </v:group>
            <v:group style="position:absolute;left:4206;top:3479;width:10;height:20" coordorigin="4206,3479" coordsize="10,20">
              <v:shape style="position:absolute;left:4206;top:3479;width:10;height:20" coordorigin="4206,3479" coordsize="10,20" path="m4206,3498l4215,3498,4215,3479,4206,3479,4206,3498xe" filled="true" fillcolor="#000000" stroked="false">
                <v:path arrowok="t"/>
                <v:fill type="solid"/>
              </v:shape>
            </v:group>
            <v:group style="position:absolute;left:4206;top:3498;width:10;height:20" coordorigin="4206,3498" coordsize="10,20">
              <v:shape style="position:absolute;left:4206;top:3498;width:10;height:20" coordorigin="4206,3498" coordsize="10,20" path="m4206,3517l4215,3517,4215,3498,4206,3498,4206,3517xe" filled="true" fillcolor="#000000" stroked="false">
                <v:path arrowok="t"/>
                <v:fill type="solid"/>
              </v:shape>
            </v:group>
            <v:group style="position:absolute;left:4206;top:3517;width:10;height:20" coordorigin="4206,3517" coordsize="10,20">
              <v:shape style="position:absolute;left:4206;top:3517;width:10;height:20" coordorigin="4206,3517" coordsize="10,20" path="m4206,3536l4215,3536,4215,3517,4206,3517,4206,3536xe" filled="true" fillcolor="#000000" stroked="false">
                <v:path arrowok="t"/>
                <v:fill type="solid"/>
              </v:shape>
            </v:group>
            <v:group style="position:absolute;left:4206;top:3536;width:10;height:20" coordorigin="4206,3536" coordsize="10,20">
              <v:shape style="position:absolute;left:4206;top:3536;width:10;height:20" coordorigin="4206,3536" coordsize="10,20" path="m4206,3555l4215,3555,4215,3536,4206,3536,4206,3555xe" filled="true" fillcolor="#000000" stroked="false">
                <v:path arrowok="t"/>
                <v:fill type="solid"/>
              </v:shape>
            </v:group>
            <v:group style="position:absolute;left:4206;top:3555;width:10;height:20" coordorigin="4206,3555" coordsize="10,20">
              <v:shape style="position:absolute;left:4206;top:3555;width:10;height:20" coordorigin="4206,3555" coordsize="10,20" path="m4206,3575l4215,3575,4215,3555,4206,3555,4206,3575xe" filled="true" fillcolor="#000000" stroked="false">
                <v:path arrowok="t"/>
                <v:fill type="solid"/>
              </v:shape>
            </v:group>
            <v:group style="position:absolute;left:4206;top:3575;width:10;height:20" coordorigin="4206,3575" coordsize="10,20">
              <v:shape style="position:absolute;left:4206;top:3575;width:10;height:20" coordorigin="4206,3575" coordsize="10,20" path="m4206,3594l4215,3594,4215,3575,4206,3575,4206,3594xe" filled="true" fillcolor="#000000" stroked="false">
                <v:path arrowok="t"/>
                <v:fill type="solid"/>
              </v:shape>
            </v:group>
            <v:group style="position:absolute;left:4206;top:3594;width:10;height:20" coordorigin="4206,3594" coordsize="10,20">
              <v:shape style="position:absolute;left:4206;top:3594;width:10;height:20" coordorigin="4206,3594" coordsize="10,20" path="m4206,3613l4215,3613,4215,3594,4206,3594,4206,3613xe" filled="true" fillcolor="#000000" stroked="false">
                <v:path arrowok="t"/>
                <v:fill type="solid"/>
              </v:shape>
            </v:group>
            <v:group style="position:absolute;left:4206;top:3613;width:10;height:20" coordorigin="4206,3613" coordsize="10,20">
              <v:shape style="position:absolute;left:4206;top:3613;width:10;height:20" coordorigin="4206,3613" coordsize="10,20" path="m4206,3632l4215,3632,4215,3613,4206,3613,4206,3632xe" filled="true" fillcolor="#000000" stroked="false">
                <v:path arrowok="t"/>
                <v:fill type="solid"/>
              </v:shape>
            </v:group>
            <v:group style="position:absolute;left:4206;top:3632;width:10;height:20" coordorigin="4206,3632" coordsize="10,20">
              <v:shape style="position:absolute;left:4206;top:3632;width:10;height:20" coordorigin="4206,3632" coordsize="10,20" path="m4206,3651l4215,3651,4215,3632,4206,3632,4206,3651xe" filled="true" fillcolor="#000000" stroked="false">
                <v:path arrowok="t"/>
                <v:fill type="solid"/>
              </v:shape>
            </v:group>
            <v:group style="position:absolute;left:4206;top:3651;width:10;height:20" coordorigin="4206,3651" coordsize="10,20">
              <v:shape style="position:absolute;left:4206;top:3651;width:10;height:20" coordorigin="4206,3651" coordsize="10,20" path="m4206,3671l4215,3671,4215,3651,4206,3651,4206,3671xe" filled="true" fillcolor="#000000" stroked="false">
                <v:path arrowok="t"/>
                <v:fill type="solid"/>
              </v:shape>
            </v:group>
            <v:group style="position:absolute;left:4206;top:3671;width:10;height:20" coordorigin="4206,3671" coordsize="10,20">
              <v:shape style="position:absolute;left:4206;top:3671;width:10;height:20" coordorigin="4206,3671" coordsize="10,20" path="m4206,3690l4215,3690,4215,3671,4206,3671,4206,3690xe" filled="true" fillcolor="#000000" stroked="false">
                <v:path arrowok="t"/>
                <v:fill type="solid"/>
              </v:shape>
            </v:group>
            <v:group style="position:absolute;left:4206;top:3690;width:10;height:20" coordorigin="4206,3690" coordsize="10,20">
              <v:shape style="position:absolute;left:4206;top:3690;width:10;height:20" coordorigin="4206,3690" coordsize="10,20" path="m4206,3709l4215,3709,4215,3690,4206,3690,4206,3709xe" filled="true" fillcolor="#000000" stroked="false">
                <v:path arrowok="t"/>
                <v:fill type="solid"/>
              </v:shape>
            </v:group>
            <v:group style="position:absolute;left:4206;top:3709;width:10;height:20" coordorigin="4206,3709" coordsize="10,20">
              <v:shape style="position:absolute;left:4206;top:3709;width:10;height:20" coordorigin="4206,3709" coordsize="10,20" path="m4206,3728l4215,3728,4215,3709,4206,3709,4206,3728xe" filled="true" fillcolor="#000000" stroked="false">
                <v:path arrowok="t"/>
                <v:fill type="solid"/>
              </v:shape>
            </v:group>
            <v:group style="position:absolute;left:4206;top:3728;width:10;height:20" coordorigin="4206,3728" coordsize="10,20">
              <v:shape style="position:absolute;left:4206;top:3728;width:10;height:20" coordorigin="4206,3728" coordsize="10,20" path="m4206,3747l4215,3747,4215,3728,4206,3728,4206,3747xe" filled="true" fillcolor="#000000" stroked="false">
                <v:path arrowok="t"/>
                <v:fill type="solid"/>
              </v:shape>
            </v:group>
            <v:group style="position:absolute;left:4206;top:3747;width:10;height:20" coordorigin="4206,3747" coordsize="10,20">
              <v:shape style="position:absolute;left:4206;top:3747;width:10;height:20" coordorigin="4206,3747" coordsize="10,20" path="m4206,3767l4215,3767,4215,3747,4206,3747,4206,3767xe" filled="true" fillcolor="#000000" stroked="false">
                <v:path arrowok="t"/>
                <v:fill type="solid"/>
              </v:shape>
            </v:group>
            <v:group style="position:absolute;left:4206;top:3767;width:10;height:20" coordorigin="4206,3767" coordsize="10,20">
              <v:shape style="position:absolute;left:4206;top:3767;width:10;height:20" coordorigin="4206,3767" coordsize="10,20" path="m4206,3786l4215,3786,4215,3767,4206,3767,4206,3786xe" filled="true" fillcolor="#000000" stroked="false">
                <v:path arrowok="t"/>
                <v:fill type="solid"/>
              </v:shape>
            </v:group>
            <v:group style="position:absolute;left:4206;top:3786;width:10;height:20" coordorigin="4206,3786" coordsize="10,20">
              <v:shape style="position:absolute;left:4206;top:3786;width:10;height:20" coordorigin="4206,3786" coordsize="10,20" path="m4206,3805l4215,3805,4215,3786,4206,3786,4206,3805xe" filled="true" fillcolor="#000000" stroked="false">
                <v:path arrowok="t"/>
                <v:fill type="solid"/>
              </v:shape>
            </v:group>
            <v:group style="position:absolute;left:4206;top:3805;width:10;height:20" coordorigin="4206,3805" coordsize="10,20">
              <v:shape style="position:absolute;left:4206;top:3805;width:10;height:20" coordorigin="4206,3805" coordsize="10,20" path="m4206,3824l4215,3824,4215,3805,4206,3805,4206,3824xe" filled="true" fillcolor="#000000" stroked="false">
                <v:path arrowok="t"/>
                <v:fill type="solid"/>
              </v:shape>
            </v:group>
            <v:group style="position:absolute;left:4206;top:3824;width:10;height:20" coordorigin="4206,3824" coordsize="10,20">
              <v:shape style="position:absolute;left:4206;top:3824;width:10;height:20" coordorigin="4206,3824" coordsize="10,20" path="m4206,3843l4215,3843,4215,3824,4206,3824,4206,3843xe" filled="true" fillcolor="#000000" stroked="false">
                <v:path arrowok="t"/>
                <v:fill type="solid"/>
              </v:shape>
            </v:group>
            <v:group style="position:absolute;left:4206;top:3843;width:10;height:20" coordorigin="4206,3843" coordsize="10,20">
              <v:shape style="position:absolute;left:4206;top:3843;width:10;height:20" coordorigin="4206,3843" coordsize="10,20" path="m4206,3863l4215,3863,4215,3843,4206,3843,4206,3863xe" filled="true" fillcolor="#000000" stroked="false">
                <v:path arrowok="t"/>
                <v:fill type="solid"/>
              </v:shape>
            </v:group>
            <v:group style="position:absolute;left:4206;top:3863;width:10;height:20" coordorigin="4206,3863" coordsize="10,20">
              <v:shape style="position:absolute;left:4206;top:3863;width:10;height:20" coordorigin="4206,3863" coordsize="10,20" path="m4206,3882l4215,3882,4215,3863,4206,3863,4206,3882xe" filled="true" fillcolor="#000000" stroked="false">
                <v:path arrowok="t"/>
                <v:fill type="solid"/>
              </v:shape>
            </v:group>
            <v:group style="position:absolute;left:4206;top:3882;width:10;height:20" coordorigin="4206,3882" coordsize="10,20">
              <v:shape style="position:absolute;left:4206;top:3882;width:10;height:20" coordorigin="4206,3882" coordsize="10,20" path="m4206,3901l4215,3901,4215,3882,4206,3882,4206,3901xe" filled="true" fillcolor="#000000" stroked="false">
                <v:path arrowok="t"/>
                <v:fill type="solid"/>
              </v:shape>
            </v:group>
            <v:group style="position:absolute;left:5015;top:3440;width:10;height:20" coordorigin="5015,3440" coordsize="10,20">
              <v:shape style="position:absolute;left:5015;top:3440;width:10;height:20" coordorigin="5015,3440" coordsize="10,20" path="m5015,3459l5024,3459,5024,3440,5015,3440,5015,3459xe" filled="true" fillcolor="#000000" stroked="false">
                <v:path arrowok="t"/>
                <v:fill type="solid"/>
              </v:shape>
            </v:group>
            <v:group style="position:absolute;left:5015;top:3459;width:10;height:20" coordorigin="5015,3459" coordsize="10,20">
              <v:shape style="position:absolute;left:5015;top:3459;width:10;height:20" coordorigin="5015,3459" coordsize="10,20" path="m5015,3479l5024,3479,5024,3459,5015,3459,5015,3479xe" filled="true" fillcolor="#000000" stroked="false">
                <v:path arrowok="t"/>
                <v:fill type="solid"/>
              </v:shape>
            </v:group>
            <v:group style="position:absolute;left:5015;top:3479;width:10;height:20" coordorigin="5015,3479" coordsize="10,20">
              <v:shape style="position:absolute;left:5015;top:3479;width:10;height:20" coordorigin="5015,3479" coordsize="10,20" path="m5015,3498l5024,3498,5024,3479,5015,3479,5015,3498xe" filled="true" fillcolor="#000000" stroked="false">
                <v:path arrowok="t"/>
                <v:fill type="solid"/>
              </v:shape>
            </v:group>
            <v:group style="position:absolute;left:5015;top:3498;width:10;height:20" coordorigin="5015,3498" coordsize="10,20">
              <v:shape style="position:absolute;left:5015;top:3498;width:10;height:20" coordorigin="5015,3498" coordsize="10,20" path="m5015,3517l5024,3517,5024,3498,5015,3498,5015,3517xe" filled="true" fillcolor="#000000" stroked="false">
                <v:path arrowok="t"/>
                <v:fill type="solid"/>
              </v:shape>
            </v:group>
            <v:group style="position:absolute;left:5015;top:3517;width:10;height:20" coordorigin="5015,3517" coordsize="10,20">
              <v:shape style="position:absolute;left:5015;top:3517;width:10;height:20" coordorigin="5015,3517" coordsize="10,20" path="m5015,3536l5024,3536,5024,3517,5015,3517,5015,3536xe" filled="true" fillcolor="#000000" stroked="false">
                <v:path arrowok="t"/>
                <v:fill type="solid"/>
              </v:shape>
            </v:group>
            <v:group style="position:absolute;left:5015;top:3536;width:10;height:20" coordorigin="5015,3536" coordsize="10,20">
              <v:shape style="position:absolute;left:5015;top:3536;width:10;height:20" coordorigin="5015,3536" coordsize="10,20" path="m5015,3555l5024,3555,5024,3536,5015,3536,5015,3555xe" filled="true" fillcolor="#000000" stroked="false">
                <v:path arrowok="t"/>
                <v:fill type="solid"/>
              </v:shape>
            </v:group>
            <v:group style="position:absolute;left:5015;top:3555;width:10;height:20" coordorigin="5015,3555" coordsize="10,20">
              <v:shape style="position:absolute;left:5015;top:3555;width:10;height:20" coordorigin="5015,3555" coordsize="10,20" path="m5015,3575l5024,3575,5024,3555,5015,3555,5015,3575xe" filled="true" fillcolor="#000000" stroked="false">
                <v:path arrowok="t"/>
                <v:fill type="solid"/>
              </v:shape>
            </v:group>
            <v:group style="position:absolute;left:5015;top:3575;width:10;height:20" coordorigin="5015,3575" coordsize="10,20">
              <v:shape style="position:absolute;left:5015;top:3575;width:10;height:20" coordorigin="5015,3575" coordsize="10,20" path="m5015,3594l5024,3594,5024,3575,5015,3575,5015,3594xe" filled="true" fillcolor="#000000" stroked="false">
                <v:path arrowok="t"/>
                <v:fill type="solid"/>
              </v:shape>
            </v:group>
            <v:group style="position:absolute;left:5015;top:3594;width:10;height:20" coordorigin="5015,3594" coordsize="10,20">
              <v:shape style="position:absolute;left:5015;top:3594;width:10;height:20" coordorigin="5015,3594" coordsize="10,20" path="m5015,3613l5024,3613,5024,3594,5015,3594,5015,3613xe" filled="true" fillcolor="#000000" stroked="false">
                <v:path arrowok="t"/>
                <v:fill type="solid"/>
              </v:shape>
            </v:group>
            <v:group style="position:absolute;left:5015;top:3613;width:10;height:20" coordorigin="5015,3613" coordsize="10,20">
              <v:shape style="position:absolute;left:5015;top:3613;width:10;height:20" coordorigin="5015,3613" coordsize="10,20" path="m5015,3632l5024,3632,5024,3613,5015,3613,5015,3632xe" filled="true" fillcolor="#000000" stroked="false">
                <v:path arrowok="t"/>
                <v:fill type="solid"/>
              </v:shape>
            </v:group>
            <v:group style="position:absolute;left:5015;top:3632;width:10;height:20" coordorigin="5015,3632" coordsize="10,20">
              <v:shape style="position:absolute;left:5015;top:3632;width:10;height:20" coordorigin="5015,3632" coordsize="10,20" path="m5015,3651l5024,3651,5024,3632,5015,3632,5015,3651xe" filled="true" fillcolor="#000000" stroked="false">
                <v:path arrowok="t"/>
                <v:fill type="solid"/>
              </v:shape>
            </v:group>
            <v:group style="position:absolute;left:5015;top:3651;width:10;height:20" coordorigin="5015,3651" coordsize="10,20">
              <v:shape style="position:absolute;left:5015;top:3651;width:10;height:20" coordorigin="5015,3651" coordsize="10,20" path="m5015,3671l5024,3671,5024,3651,5015,3651,5015,3671xe" filled="true" fillcolor="#000000" stroked="false">
                <v:path arrowok="t"/>
                <v:fill type="solid"/>
              </v:shape>
            </v:group>
            <v:group style="position:absolute;left:5015;top:3671;width:10;height:20" coordorigin="5015,3671" coordsize="10,20">
              <v:shape style="position:absolute;left:5015;top:3671;width:10;height:20" coordorigin="5015,3671" coordsize="10,20" path="m5015,3690l5024,3690,5024,3671,5015,3671,5015,3690xe" filled="true" fillcolor="#000000" stroked="false">
                <v:path arrowok="t"/>
                <v:fill type="solid"/>
              </v:shape>
            </v:group>
            <v:group style="position:absolute;left:5015;top:3690;width:10;height:20" coordorigin="5015,3690" coordsize="10,20">
              <v:shape style="position:absolute;left:5015;top:3690;width:10;height:20" coordorigin="5015,3690" coordsize="10,20" path="m5015,3709l5024,3709,5024,3690,5015,3690,5015,3709xe" filled="true" fillcolor="#000000" stroked="false">
                <v:path arrowok="t"/>
                <v:fill type="solid"/>
              </v:shape>
            </v:group>
            <v:group style="position:absolute;left:5015;top:3709;width:10;height:20" coordorigin="5015,3709" coordsize="10,20">
              <v:shape style="position:absolute;left:5015;top:3709;width:10;height:20" coordorigin="5015,3709" coordsize="10,20" path="m5015,3728l5024,3728,5024,3709,5015,3709,5015,3728xe" filled="true" fillcolor="#000000" stroked="false">
                <v:path arrowok="t"/>
                <v:fill type="solid"/>
              </v:shape>
            </v:group>
            <v:group style="position:absolute;left:5015;top:3728;width:10;height:20" coordorigin="5015,3728" coordsize="10,20">
              <v:shape style="position:absolute;left:5015;top:3728;width:10;height:20" coordorigin="5015,3728" coordsize="10,20" path="m5015,3747l5024,3747,5024,3728,5015,3728,5015,3747xe" filled="true" fillcolor="#000000" stroked="false">
                <v:path arrowok="t"/>
                <v:fill type="solid"/>
              </v:shape>
            </v:group>
            <v:group style="position:absolute;left:5015;top:3747;width:10;height:20" coordorigin="5015,3747" coordsize="10,20">
              <v:shape style="position:absolute;left:5015;top:3747;width:10;height:20" coordorigin="5015,3747" coordsize="10,20" path="m5015,3767l5024,3767,5024,3747,5015,3747,5015,3767xe" filled="true" fillcolor="#000000" stroked="false">
                <v:path arrowok="t"/>
                <v:fill type="solid"/>
              </v:shape>
            </v:group>
            <v:group style="position:absolute;left:5015;top:3767;width:10;height:20" coordorigin="5015,3767" coordsize="10,20">
              <v:shape style="position:absolute;left:5015;top:3767;width:10;height:20" coordorigin="5015,3767" coordsize="10,20" path="m5015,3786l5024,3786,5024,3767,5015,3767,5015,3786xe" filled="true" fillcolor="#000000" stroked="false">
                <v:path arrowok="t"/>
                <v:fill type="solid"/>
              </v:shape>
            </v:group>
            <v:group style="position:absolute;left:5015;top:3786;width:10;height:20" coordorigin="5015,3786" coordsize="10,20">
              <v:shape style="position:absolute;left:5015;top:3786;width:10;height:20" coordorigin="5015,3786" coordsize="10,20" path="m5015,3805l5024,3805,5024,3786,5015,3786,5015,3805xe" filled="true" fillcolor="#000000" stroked="false">
                <v:path arrowok="t"/>
                <v:fill type="solid"/>
              </v:shape>
            </v:group>
            <v:group style="position:absolute;left:5015;top:3805;width:10;height:20" coordorigin="5015,3805" coordsize="10,20">
              <v:shape style="position:absolute;left:5015;top:3805;width:10;height:20" coordorigin="5015,3805" coordsize="10,20" path="m5015,3824l5024,3824,5024,3805,5015,3805,5015,3824xe" filled="true" fillcolor="#000000" stroked="false">
                <v:path arrowok="t"/>
                <v:fill type="solid"/>
              </v:shape>
            </v:group>
            <v:group style="position:absolute;left:5015;top:3824;width:10;height:20" coordorigin="5015,3824" coordsize="10,20">
              <v:shape style="position:absolute;left:5015;top:3824;width:10;height:20" coordorigin="5015,3824" coordsize="10,20" path="m5015,3843l5024,3843,5024,3824,5015,3824,5015,3843xe" filled="true" fillcolor="#000000" stroked="false">
                <v:path arrowok="t"/>
                <v:fill type="solid"/>
              </v:shape>
            </v:group>
            <v:group style="position:absolute;left:5015;top:3843;width:10;height:20" coordorigin="5015,3843" coordsize="10,20">
              <v:shape style="position:absolute;left:5015;top:3843;width:10;height:20" coordorigin="5015,3843" coordsize="10,20" path="m5015,3863l5024,3863,5024,3843,5015,3843,5015,3863xe" filled="true" fillcolor="#000000" stroked="false">
                <v:path arrowok="t"/>
                <v:fill type="solid"/>
              </v:shape>
            </v:group>
            <v:group style="position:absolute;left:5015;top:3863;width:10;height:20" coordorigin="5015,3863" coordsize="10,20">
              <v:shape style="position:absolute;left:5015;top:3863;width:10;height:20" coordorigin="5015,3863" coordsize="10,20" path="m5015,3882l5024,3882,5024,3863,5015,3863,5015,3882xe" filled="true" fillcolor="#000000" stroked="false">
                <v:path arrowok="t"/>
                <v:fill type="solid"/>
              </v:shape>
            </v:group>
            <v:group style="position:absolute;left:5015;top:3882;width:10;height:20" coordorigin="5015,3882" coordsize="10,20">
              <v:shape style="position:absolute;left:5015;top:3882;width:10;height:20" coordorigin="5015,3882" coordsize="10,20" path="m5015,3901l5024,3901,5024,3882,5015,3882,5015,3901xe" filled="true" fillcolor="#000000" stroked="false">
                <v:path arrowok="t"/>
                <v:fill type="solid"/>
              </v:shape>
            </v:group>
            <v:group style="position:absolute;left:5977;top:3440;width:10;height:20" coordorigin="5977,3440" coordsize="10,20">
              <v:shape style="position:absolute;left:5977;top:3440;width:10;height:20" coordorigin="5977,3440" coordsize="10,20" path="m5977,3459l5987,3459,5987,3440,5977,3440,5977,3459xe" filled="true" fillcolor="#000000" stroked="false">
                <v:path arrowok="t"/>
                <v:fill type="solid"/>
              </v:shape>
            </v:group>
            <v:group style="position:absolute;left:5977;top:3459;width:10;height:20" coordorigin="5977,3459" coordsize="10,20">
              <v:shape style="position:absolute;left:5977;top:3459;width:10;height:20" coordorigin="5977,3459" coordsize="10,20" path="m5977,3479l5987,3479,5987,3459,5977,3459,5977,3479xe" filled="true" fillcolor="#000000" stroked="false">
                <v:path arrowok="t"/>
                <v:fill type="solid"/>
              </v:shape>
            </v:group>
            <v:group style="position:absolute;left:5977;top:3479;width:10;height:20" coordorigin="5977,3479" coordsize="10,20">
              <v:shape style="position:absolute;left:5977;top:3479;width:10;height:20" coordorigin="5977,3479" coordsize="10,20" path="m5977,3498l5987,3498,5987,3479,5977,3479,5977,3498xe" filled="true" fillcolor="#000000" stroked="false">
                <v:path arrowok="t"/>
                <v:fill type="solid"/>
              </v:shape>
            </v:group>
            <v:group style="position:absolute;left:5977;top:3498;width:10;height:20" coordorigin="5977,3498" coordsize="10,20">
              <v:shape style="position:absolute;left:5977;top:3498;width:10;height:20" coordorigin="5977,3498" coordsize="10,20" path="m5977,3517l5987,3517,5987,3498,5977,3498,5977,3517xe" filled="true" fillcolor="#000000" stroked="false">
                <v:path arrowok="t"/>
                <v:fill type="solid"/>
              </v:shape>
            </v:group>
            <v:group style="position:absolute;left:5977;top:3517;width:10;height:20" coordorigin="5977,3517" coordsize="10,20">
              <v:shape style="position:absolute;left:5977;top:3517;width:10;height:20" coordorigin="5977,3517" coordsize="10,20" path="m5977,3536l5987,3536,5987,3517,5977,3517,5977,3536xe" filled="true" fillcolor="#000000" stroked="false">
                <v:path arrowok="t"/>
                <v:fill type="solid"/>
              </v:shape>
            </v:group>
            <v:group style="position:absolute;left:5977;top:3536;width:10;height:20" coordorigin="5977,3536" coordsize="10,20">
              <v:shape style="position:absolute;left:5977;top:3536;width:10;height:20" coordorigin="5977,3536" coordsize="10,20" path="m5977,3555l5987,3555,5987,3536,5977,3536,5977,3555xe" filled="true" fillcolor="#000000" stroked="false">
                <v:path arrowok="t"/>
                <v:fill type="solid"/>
              </v:shape>
            </v:group>
            <v:group style="position:absolute;left:5977;top:3555;width:10;height:20" coordorigin="5977,3555" coordsize="10,20">
              <v:shape style="position:absolute;left:5977;top:3555;width:10;height:20" coordorigin="5977,3555" coordsize="10,20" path="m5977,3575l5987,3575,5987,3555,5977,3555,5977,3575xe" filled="true" fillcolor="#000000" stroked="false">
                <v:path arrowok="t"/>
                <v:fill type="solid"/>
              </v:shape>
            </v:group>
            <v:group style="position:absolute;left:5977;top:3575;width:10;height:20" coordorigin="5977,3575" coordsize="10,20">
              <v:shape style="position:absolute;left:5977;top:3575;width:10;height:20" coordorigin="5977,3575" coordsize="10,20" path="m5977,3594l5987,3594,5987,3575,5977,3575,5977,3594xe" filled="true" fillcolor="#000000" stroked="false">
                <v:path arrowok="t"/>
                <v:fill type="solid"/>
              </v:shape>
            </v:group>
            <v:group style="position:absolute;left:5977;top:3594;width:10;height:20" coordorigin="5977,3594" coordsize="10,20">
              <v:shape style="position:absolute;left:5977;top:3594;width:10;height:20" coordorigin="5977,3594" coordsize="10,20" path="m5977,3613l5987,3613,5987,3594,5977,3594,5977,3613xe" filled="true" fillcolor="#000000" stroked="false">
                <v:path arrowok="t"/>
                <v:fill type="solid"/>
              </v:shape>
            </v:group>
            <v:group style="position:absolute;left:5977;top:3613;width:10;height:20" coordorigin="5977,3613" coordsize="10,20">
              <v:shape style="position:absolute;left:5977;top:3613;width:10;height:20" coordorigin="5977,3613" coordsize="10,20" path="m5977,3632l5987,3632,5987,3613,5977,3613,5977,3632xe" filled="true" fillcolor="#000000" stroked="false">
                <v:path arrowok="t"/>
                <v:fill type="solid"/>
              </v:shape>
            </v:group>
            <v:group style="position:absolute;left:5977;top:3632;width:10;height:20" coordorigin="5977,3632" coordsize="10,20">
              <v:shape style="position:absolute;left:5977;top:3632;width:10;height:20" coordorigin="5977,3632" coordsize="10,20" path="m5977,3651l5987,3651,5987,3632,5977,3632,5977,3651xe" filled="true" fillcolor="#000000" stroked="false">
                <v:path arrowok="t"/>
                <v:fill type="solid"/>
              </v:shape>
            </v:group>
            <v:group style="position:absolute;left:5977;top:3651;width:10;height:20" coordorigin="5977,3651" coordsize="10,20">
              <v:shape style="position:absolute;left:5977;top:3651;width:10;height:20" coordorigin="5977,3651" coordsize="10,20" path="m5977,3671l5987,3671,5987,3651,5977,3651,5977,3671xe" filled="true" fillcolor="#000000" stroked="false">
                <v:path arrowok="t"/>
                <v:fill type="solid"/>
              </v:shape>
            </v:group>
            <v:group style="position:absolute;left:5977;top:3671;width:10;height:20" coordorigin="5977,3671" coordsize="10,20">
              <v:shape style="position:absolute;left:5977;top:3671;width:10;height:20" coordorigin="5977,3671" coordsize="10,20" path="m5977,3690l5987,3690,5987,3671,5977,3671,5977,3690xe" filled="true" fillcolor="#000000" stroked="false">
                <v:path arrowok="t"/>
                <v:fill type="solid"/>
              </v:shape>
            </v:group>
            <v:group style="position:absolute;left:5977;top:3690;width:10;height:20" coordorigin="5977,3690" coordsize="10,20">
              <v:shape style="position:absolute;left:5977;top:3690;width:10;height:20" coordorigin="5977,3690" coordsize="10,20" path="m5977,3709l5987,3709,5987,3690,5977,3690,5977,3709xe" filled="true" fillcolor="#000000" stroked="false">
                <v:path arrowok="t"/>
                <v:fill type="solid"/>
              </v:shape>
            </v:group>
            <v:group style="position:absolute;left:5977;top:3709;width:10;height:20" coordorigin="5977,3709" coordsize="10,20">
              <v:shape style="position:absolute;left:5977;top:3709;width:10;height:20" coordorigin="5977,3709" coordsize="10,20" path="m5977,3728l5987,3728,5987,3709,5977,3709,5977,3728xe" filled="true" fillcolor="#000000" stroked="false">
                <v:path arrowok="t"/>
                <v:fill type="solid"/>
              </v:shape>
            </v:group>
            <v:group style="position:absolute;left:5977;top:3728;width:10;height:20" coordorigin="5977,3728" coordsize="10,20">
              <v:shape style="position:absolute;left:5977;top:3728;width:10;height:20" coordorigin="5977,3728" coordsize="10,20" path="m5977,3747l5987,3747,5987,3728,5977,3728,5977,3747xe" filled="true" fillcolor="#000000" stroked="false">
                <v:path arrowok="t"/>
                <v:fill type="solid"/>
              </v:shape>
            </v:group>
            <v:group style="position:absolute;left:5977;top:3747;width:10;height:20" coordorigin="5977,3747" coordsize="10,20">
              <v:shape style="position:absolute;left:5977;top:3747;width:10;height:20" coordorigin="5977,3747" coordsize="10,20" path="m5977,3767l5987,3767,5987,3747,5977,3747,5977,3767xe" filled="true" fillcolor="#000000" stroked="false">
                <v:path arrowok="t"/>
                <v:fill type="solid"/>
              </v:shape>
            </v:group>
            <v:group style="position:absolute;left:5977;top:3767;width:10;height:20" coordorigin="5977,3767" coordsize="10,20">
              <v:shape style="position:absolute;left:5977;top:3767;width:10;height:20" coordorigin="5977,3767" coordsize="10,20" path="m5977,3786l5987,3786,5987,3767,5977,3767,5977,3786xe" filled="true" fillcolor="#000000" stroked="false">
                <v:path arrowok="t"/>
                <v:fill type="solid"/>
              </v:shape>
            </v:group>
            <v:group style="position:absolute;left:5977;top:3786;width:10;height:20" coordorigin="5977,3786" coordsize="10,20">
              <v:shape style="position:absolute;left:5977;top:3786;width:10;height:20" coordorigin="5977,3786" coordsize="10,20" path="m5977,3805l5987,3805,5987,3786,5977,3786,5977,3805xe" filled="true" fillcolor="#000000" stroked="false">
                <v:path arrowok="t"/>
                <v:fill type="solid"/>
              </v:shape>
            </v:group>
            <v:group style="position:absolute;left:5977;top:3805;width:10;height:20" coordorigin="5977,3805" coordsize="10,20">
              <v:shape style="position:absolute;left:5977;top:3805;width:10;height:20" coordorigin="5977,3805" coordsize="10,20" path="m5977,3824l5987,3824,5987,3805,5977,3805,5977,3824xe" filled="true" fillcolor="#000000" stroked="false">
                <v:path arrowok="t"/>
                <v:fill type="solid"/>
              </v:shape>
            </v:group>
            <v:group style="position:absolute;left:5977;top:3824;width:10;height:20" coordorigin="5977,3824" coordsize="10,20">
              <v:shape style="position:absolute;left:5977;top:3824;width:10;height:20" coordorigin="5977,3824" coordsize="10,20" path="m5977,3843l5987,3843,5987,3824,5977,3824,5977,3843xe" filled="true" fillcolor="#000000" stroked="false">
                <v:path arrowok="t"/>
                <v:fill type="solid"/>
              </v:shape>
            </v:group>
            <v:group style="position:absolute;left:5977;top:3843;width:10;height:20" coordorigin="5977,3843" coordsize="10,20">
              <v:shape style="position:absolute;left:5977;top:3843;width:10;height:20" coordorigin="5977,3843" coordsize="10,20" path="m5977,3863l5987,3863,5987,3843,5977,3843,5977,3863xe" filled="true" fillcolor="#000000" stroked="false">
                <v:path arrowok="t"/>
                <v:fill type="solid"/>
              </v:shape>
            </v:group>
            <v:group style="position:absolute;left:5977;top:3863;width:10;height:20" coordorigin="5977,3863" coordsize="10,20">
              <v:shape style="position:absolute;left:5977;top:3863;width:10;height:20" coordorigin="5977,3863" coordsize="10,20" path="m5977,3882l5987,3882,5987,3863,5977,3863,5977,3882xe" filled="true" fillcolor="#000000" stroked="false">
                <v:path arrowok="t"/>
                <v:fill type="solid"/>
              </v:shape>
            </v:group>
            <v:group style="position:absolute;left:5977;top:3882;width:10;height:20" coordorigin="5977,3882" coordsize="10,20">
              <v:shape style="position:absolute;left:5977;top:3882;width:10;height:20" coordorigin="5977,3882" coordsize="10,20" path="m5977,3901l5987,3901,5987,3882,5977,3882,5977,3901xe" filled="true" fillcolor="#000000" stroked="false">
                <v:path arrowok="t"/>
                <v:fill type="solid"/>
              </v:shape>
            </v:group>
            <v:group style="position:absolute;left:6760;top:3440;width:10;height:20" coordorigin="6760,3440" coordsize="10,20">
              <v:shape style="position:absolute;left:6760;top:3440;width:10;height:20" coordorigin="6760,3440" coordsize="10,20" path="m6760,3459l6769,3459,6769,3440,6760,3440,6760,3459xe" filled="true" fillcolor="#000000" stroked="false">
                <v:path arrowok="t"/>
                <v:fill type="solid"/>
              </v:shape>
            </v:group>
            <v:group style="position:absolute;left:6760;top:3459;width:10;height:20" coordorigin="6760,3459" coordsize="10,20">
              <v:shape style="position:absolute;left:6760;top:3459;width:10;height:20" coordorigin="6760,3459" coordsize="10,20" path="m6760,3479l6769,3479,6769,3459,6760,3459,6760,3479xe" filled="true" fillcolor="#000000" stroked="false">
                <v:path arrowok="t"/>
                <v:fill type="solid"/>
              </v:shape>
            </v:group>
            <v:group style="position:absolute;left:6760;top:3479;width:10;height:20" coordorigin="6760,3479" coordsize="10,20">
              <v:shape style="position:absolute;left:6760;top:3479;width:10;height:20" coordorigin="6760,3479" coordsize="10,20" path="m6760,3498l6769,3498,6769,3479,6760,3479,6760,3498xe" filled="true" fillcolor="#000000" stroked="false">
                <v:path arrowok="t"/>
                <v:fill type="solid"/>
              </v:shape>
            </v:group>
            <v:group style="position:absolute;left:6760;top:3498;width:10;height:20" coordorigin="6760,3498" coordsize="10,20">
              <v:shape style="position:absolute;left:6760;top:3498;width:10;height:20" coordorigin="6760,3498" coordsize="10,20" path="m6760,3517l6769,3517,6769,3498,6760,3498,6760,3517xe" filled="true" fillcolor="#000000" stroked="false">
                <v:path arrowok="t"/>
                <v:fill type="solid"/>
              </v:shape>
            </v:group>
            <v:group style="position:absolute;left:6760;top:3517;width:10;height:20" coordorigin="6760,3517" coordsize="10,20">
              <v:shape style="position:absolute;left:6760;top:3517;width:10;height:20" coordorigin="6760,3517" coordsize="10,20" path="m6760,3536l6769,3536,6769,3517,6760,3517,6760,3536xe" filled="true" fillcolor="#000000" stroked="false">
                <v:path arrowok="t"/>
                <v:fill type="solid"/>
              </v:shape>
            </v:group>
            <v:group style="position:absolute;left:6760;top:3536;width:10;height:20" coordorigin="6760,3536" coordsize="10,20">
              <v:shape style="position:absolute;left:6760;top:3536;width:10;height:20" coordorigin="6760,3536" coordsize="10,20" path="m6760,3555l6769,3555,6769,3536,6760,3536,6760,3555xe" filled="true" fillcolor="#000000" stroked="false">
                <v:path arrowok="t"/>
                <v:fill type="solid"/>
              </v:shape>
            </v:group>
            <v:group style="position:absolute;left:6760;top:3555;width:10;height:20" coordorigin="6760,3555" coordsize="10,20">
              <v:shape style="position:absolute;left:6760;top:3555;width:10;height:20" coordorigin="6760,3555" coordsize="10,20" path="m6760,3575l6769,3575,6769,3555,6760,3555,6760,3575xe" filled="true" fillcolor="#000000" stroked="false">
                <v:path arrowok="t"/>
                <v:fill type="solid"/>
              </v:shape>
            </v:group>
            <v:group style="position:absolute;left:6760;top:3575;width:10;height:20" coordorigin="6760,3575" coordsize="10,20">
              <v:shape style="position:absolute;left:6760;top:3575;width:10;height:20" coordorigin="6760,3575" coordsize="10,20" path="m6760,3594l6769,3594,6769,3575,6760,3575,6760,3594xe" filled="true" fillcolor="#000000" stroked="false">
                <v:path arrowok="t"/>
                <v:fill type="solid"/>
              </v:shape>
            </v:group>
            <v:group style="position:absolute;left:6760;top:3594;width:10;height:20" coordorigin="6760,3594" coordsize="10,20">
              <v:shape style="position:absolute;left:6760;top:3594;width:10;height:20" coordorigin="6760,3594" coordsize="10,20" path="m6760,3613l6769,3613,6769,3594,6760,3594,6760,3613xe" filled="true" fillcolor="#000000" stroked="false">
                <v:path arrowok="t"/>
                <v:fill type="solid"/>
              </v:shape>
            </v:group>
            <v:group style="position:absolute;left:6760;top:3613;width:10;height:20" coordorigin="6760,3613" coordsize="10,20">
              <v:shape style="position:absolute;left:6760;top:3613;width:10;height:20" coordorigin="6760,3613" coordsize="10,20" path="m6760,3632l6769,3632,6769,3613,6760,3613,6760,3632xe" filled="true" fillcolor="#000000" stroked="false">
                <v:path arrowok="t"/>
                <v:fill type="solid"/>
              </v:shape>
            </v:group>
            <v:group style="position:absolute;left:6760;top:3632;width:10;height:20" coordorigin="6760,3632" coordsize="10,20">
              <v:shape style="position:absolute;left:6760;top:3632;width:10;height:20" coordorigin="6760,3632" coordsize="10,20" path="m6760,3651l6769,3651,6769,3632,6760,3632,6760,3651xe" filled="true" fillcolor="#000000" stroked="false">
                <v:path arrowok="t"/>
                <v:fill type="solid"/>
              </v:shape>
            </v:group>
            <v:group style="position:absolute;left:6760;top:3651;width:10;height:20" coordorigin="6760,3651" coordsize="10,20">
              <v:shape style="position:absolute;left:6760;top:3651;width:10;height:20" coordorigin="6760,3651" coordsize="10,20" path="m6760,3671l6769,3671,6769,3651,6760,3651,6760,3671xe" filled="true" fillcolor="#000000" stroked="false">
                <v:path arrowok="t"/>
                <v:fill type="solid"/>
              </v:shape>
            </v:group>
            <v:group style="position:absolute;left:6760;top:3671;width:10;height:20" coordorigin="6760,3671" coordsize="10,20">
              <v:shape style="position:absolute;left:6760;top:3671;width:10;height:20" coordorigin="6760,3671" coordsize="10,20" path="m6760,3690l6769,3690,6769,3671,6760,3671,6760,3690xe" filled="true" fillcolor="#000000" stroked="false">
                <v:path arrowok="t"/>
                <v:fill type="solid"/>
              </v:shape>
            </v:group>
            <v:group style="position:absolute;left:6760;top:3690;width:10;height:20" coordorigin="6760,3690" coordsize="10,20">
              <v:shape style="position:absolute;left:6760;top:3690;width:10;height:20" coordorigin="6760,3690" coordsize="10,20" path="m6760,3709l6769,3709,6769,3690,6760,3690,6760,3709xe" filled="true" fillcolor="#000000" stroked="false">
                <v:path arrowok="t"/>
                <v:fill type="solid"/>
              </v:shape>
            </v:group>
            <v:group style="position:absolute;left:6760;top:3709;width:10;height:20" coordorigin="6760,3709" coordsize="10,20">
              <v:shape style="position:absolute;left:6760;top:3709;width:10;height:20" coordorigin="6760,3709" coordsize="10,20" path="m6760,3728l6769,3728,6769,3709,6760,3709,6760,3728xe" filled="true" fillcolor="#000000" stroked="false">
                <v:path arrowok="t"/>
                <v:fill type="solid"/>
              </v:shape>
            </v:group>
            <v:group style="position:absolute;left:6760;top:3728;width:10;height:20" coordorigin="6760,3728" coordsize="10,20">
              <v:shape style="position:absolute;left:6760;top:3728;width:10;height:20" coordorigin="6760,3728" coordsize="10,20" path="m6760,3747l6769,3747,6769,3728,6760,3728,6760,3747xe" filled="true" fillcolor="#000000" stroked="false">
                <v:path arrowok="t"/>
                <v:fill type="solid"/>
              </v:shape>
            </v:group>
            <v:group style="position:absolute;left:6760;top:3747;width:10;height:20" coordorigin="6760,3747" coordsize="10,20">
              <v:shape style="position:absolute;left:6760;top:3747;width:10;height:20" coordorigin="6760,3747" coordsize="10,20" path="m6760,3767l6769,3767,6769,3747,6760,3747,6760,3767xe" filled="true" fillcolor="#000000" stroked="false">
                <v:path arrowok="t"/>
                <v:fill type="solid"/>
              </v:shape>
            </v:group>
            <v:group style="position:absolute;left:6760;top:3767;width:10;height:20" coordorigin="6760,3767" coordsize="10,20">
              <v:shape style="position:absolute;left:6760;top:3767;width:10;height:20" coordorigin="6760,3767" coordsize="10,20" path="m6760,3786l6769,3786,6769,3767,6760,3767,6760,3786xe" filled="true" fillcolor="#000000" stroked="false">
                <v:path arrowok="t"/>
                <v:fill type="solid"/>
              </v:shape>
            </v:group>
            <v:group style="position:absolute;left:6760;top:3786;width:10;height:20" coordorigin="6760,3786" coordsize="10,20">
              <v:shape style="position:absolute;left:6760;top:3786;width:10;height:20" coordorigin="6760,3786" coordsize="10,20" path="m6760,3805l6769,3805,6769,3786,6760,3786,6760,3805xe" filled="true" fillcolor="#000000" stroked="false">
                <v:path arrowok="t"/>
                <v:fill type="solid"/>
              </v:shape>
            </v:group>
            <v:group style="position:absolute;left:6760;top:3805;width:10;height:20" coordorigin="6760,3805" coordsize="10,20">
              <v:shape style="position:absolute;left:6760;top:3805;width:10;height:20" coordorigin="6760,3805" coordsize="10,20" path="m6760,3824l6769,3824,6769,3805,6760,3805,6760,3824xe" filled="true" fillcolor="#000000" stroked="false">
                <v:path arrowok="t"/>
                <v:fill type="solid"/>
              </v:shape>
            </v:group>
            <v:group style="position:absolute;left:6760;top:3824;width:10;height:20" coordorigin="6760,3824" coordsize="10,20">
              <v:shape style="position:absolute;left:6760;top:3824;width:10;height:20" coordorigin="6760,3824" coordsize="10,20" path="m6760,3843l6769,3843,6769,3824,6760,3824,6760,3843xe" filled="true" fillcolor="#000000" stroked="false">
                <v:path arrowok="t"/>
                <v:fill type="solid"/>
              </v:shape>
            </v:group>
            <v:group style="position:absolute;left:6760;top:3843;width:10;height:20" coordorigin="6760,3843" coordsize="10,20">
              <v:shape style="position:absolute;left:6760;top:3843;width:10;height:20" coordorigin="6760,3843" coordsize="10,20" path="m6760,3863l6769,3863,6769,3843,6760,3843,6760,3863xe" filled="true" fillcolor="#000000" stroked="false">
                <v:path arrowok="t"/>
                <v:fill type="solid"/>
              </v:shape>
            </v:group>
            <v:group style="position:absolute;left:6760;top:3863;width:10;height:20" coordorigin="6760,3863" coordsize="10,20">
              <v:shape style="position:absolute;left:6760;top:3863;width:10;height:20" coordorigin="6760,3863" coordsize="10,20" path="m6760,3882l6769,3882,6769,3863,6760,3863,6760,3882xe" filled="true" fillcolor="#000000" stroked="false">
                <v:path arrowok="t"/>
                <v:fill type="solid"/>
              </v:shape>
            </v:group>
            <v:group style="position:absolute;left:6760;top:3882;width:10;height:20" coordorigin="6760,3882" coordsize="10,20">
              <v:shape style="position:absolute;left:6760;top:3882;width:10;height:20" coordorigin="6760,3882" coordsize="10,20" path="m6760,3901l6769,3901,6769,3882,6760,3882,6760,3901xe" filled="true" fillcolor="#000000" stroked="false">
                <v:path arrowok="t"/>
                <v:fill type="solid"/>
              </v:shape>
            </v:group>
            <v:group style="position:absolute;left:7458;top:3440;width:10;height:20" coordorigin="7458,3440" coordsize="10,20">
              <v:shape style="position:absolute;left:7458;top:3440;width:10;height:20" coordorigin="7458,3440" coordsize="10,20" path="m7458,3459l7468,3459,7468,3440,7458,3440,7458,3459xe" filled="true" fillcolor="#000000" stroked="false">
                <v:path arrowok="t"/>
                <v:fill type="solid"/>
              </v:shape>
            </v:group>
            <v:group style="position:absolute;left:7458;top:3459;width:10;height:20" coordorigin="7458,3459" coordsize="10,20">
              <v:shape style="position:absolute;left:7458;top:3459;width:10;height:20" coordorigin="7458,3459" coordsize="10,20" path="m7458,3479l7468,3479,7468,3459,7458,3459,7458,3479xe" filled="true" fillcolor="#000000" stroked="false">
                <v:path arrowok="t"/>
                <v:fill type="solid"/>
              </v:shape>
            </v:group>
            <v:group style="position:absolute;left:7458;top:3479;width:10;height:20" coordorigin="7458,3479" coordsize="10,20">
              <v:shape style="position:absolute;left:7458;top:3479;width:10;height:20" coordorigin="7458,3479" coordsize="10,20" path="m7458,3498l7468,3498,7468,3479,7458,3479,7458,3498xe" filled="true" fillcolor="#000000" stroked="false">
                <v:path arrowok="t"/>
                <v:fill type="solid"/>
              </v:shape>
            </v:group>
            <v:group style="position:absolute;left:7458;top:3498;width:10;height:20" coordorigin="7458,3498" coordsize="10,20">
              <v:shape style="position:absolute;left:7458;top:3498;width:10;height:20" coordorigin="7458,3498" coordsize="10,20" path="m7458,3517l7468,3517,7468,3498,7458,3498,7458,3517xe" filled="true" fillcolor="#000000" stroked="false">
                <v:path arrowok="t"/>
                <v:fill type="solid"/>
              </v:shape>
            </v:group>
            <v:group style="position:absolute;left:7458;top:3517;width:10;height:20" coordorigin="7458,3517" coordsize="10,20">
              <v:shape style="position:absolute;left:7458;top:3517;width:10;height:20" coordorigin="7458,3517" coordsize="10,20" path="m7458,3536l7468,3536,7468,3517,7458,3517,7458,3536xe" filled="true" fillcolor="#000000" stroked="false">
                <v:path arrowok="t"/>
                <v:fill type="solid"/>
              </v:shape>
            </v:group>
            <v:group style="position:absolute;left:7458;top:3536;width:10;height:20" coordorigin="7458,3536" coordsize="10,20">
              <v:shape style="position:absolute;left:7458;top:3536;width:10;height:20" coordorigin="7458,3536" coordsize="10,20" path="m7458,3555l7468,3555,7468,3536,7458,3536,7458,3555xe" filled="true" fillcolor="#000000" stroked="false">
                <v:path arrowok="t"/>
                <v:fill type="solid"/>
              </v:shape>
            </v:group>
            <v:group style="position:absolute;left:7458;top:3555;width:10;height:20" coordorigin="7458,3555" coordsize="10,20">
              <v:shape style="position:absolute;left:7458;top:3555;width:10;height:20" coordorigin="7458,3555" coordsize="10,20" path="m7458,3575l7468,3575,7468,3555,7458,3555,7458,3575xe" filled="true" fillcolor="#000000" stroked="false">
                <v:path arrowok="t"/>
                <v:fill type="solid"/>
              </v:shape>
            </v:group>
            <v:group style="position:absolute;left:7458;top:3575;width:10;height:20" coordorigin="7458,3575" coordsize="10,20">
              <v:shape style="position:absolute;left:7458;top:3575;width:10;height:20" coordorigin="7458,3575" coordsize="10,20" path="m7458,3594l7468,3594,7468,3575,7458,3575,7458,3594xe" filled="true" fillcolor="#000000" stroked="false">
                <v:path arrowok="t"/>
                <v:fill type="solid"/>
              </v:shape>
            </v:group>
            <v:group style="position:absolute;left:7458;top:3594;width:10;height:20" coordorigin="7458,3594" coordsize="10,20">
              <v:shape style="position:absolute;left:7458;top:3594;width:10;height:20" coordorigin="7458,3594" coordsize="10,20" path="m7458,3613l7468,3613,7468,3594,7458,3594,7458,3613xe" filled="true" fillcolor="#000000" stroked="false">
                <v:path arrowok="t"/>
                <v:fill type="solid"/>
              </v:shape>
            </v:group>
            <v:group style="position:absolute;left:7458;top:3613;width:10;height:20" coordorigin="7458,3613" coordsize="10,20">
              <v:shape style="position:absolute;left:7458;top:3613;width:10;height:20" coordorigin="7458,3613" coordsize="10,20" path="m7458,3632l7468,3632,7468,3613,7458,3613,7458,3632xe" filled="true" fillcolor="#000000" stroked="false">
                <v:path arrowok="t"/>
                <v:fill type="solid"/>
              </v:shape>
            </v:group>
            <v:group style="position:absolute;left:7458;top:3632;width:10;height:20" coordorigin="7458,3632" coordsize="10,20">
              <v:shape style="position:absolute;left:7458;top:3632;width:10;height:20" coordorigin="7458,3632" coordsize="10,20" path="m7458,3651l7468,3651,7468,3632,7458,3632,7458,3651xe" filled="true" fillcolor="#000000" stroked="false">
                <v:path arrowok="t"/>
                <v:fill type="solid"/>
              </v:shape>
            </v:group>
            <v:group style="position:absolute;left:7458;top:3651;width:10;height:20" coordorigin="7458,3651" coordsize="10,20">
              <v:shape style="position:absolute;left:7458;top:3651;width:10;height:20" coordorigin="7458,3651" coordsize="10,20" path="m7458,3671l7468,3671,7468,3651,7458,3651,7458,3671xe" filled="true" fillcolor="#000000" stroked="false">
                <v:path arrowok="t"/>
                <v:fill type="solid"/>
              </v:shape>
            </v:group>
            <v:group style="position:absolute;left:7458;top:3671;width:10;height:20" coordorigin="7458,3671" coordsize="10,20">
              <v:shape style="position:absolute;left:7458;top:3671;width:10;height:20" coordorigin="7458,3671" coordsize="10,20" path="m7458,3690l7468,3690,7468,3671,7458,3671,7458,3690xe" filled="true" fillcolor="#000000" stroked="false">
                <v:path arrowok="t"/>
                <v:fill type="solid"/>
              </v:shape>
            </v:group>
            <v:group style="position:absolute;left:7458;top:3690;width:10;height:20" coordorigin="7458,3690" coordsize="10,20">
              <v:shape style="position:absolute;left:7458;top:3690;width:10;height:20" coordorigin="7458,3690" coordsize="10,20" path="m7458,3709l7468,3709,7468,3690,7458,3690,7458,3709xe" filled="true" fillcolor="#000000" stroked="false">
                <v:path arrowok="t"/>
                <v:fill type="solid"/>
              </v:shape>
            </v:group>
            <v:group style="position:absolute;left:7458;top:3709;width:10;height:20" coordorigin="7458,3709" coordsize="10,20">
              <v:shape style="position:absolute;left:7458;top:3709;width:10;height:20" coordorigin="7458,3709" coordsize="10,20" path="m7458,3728l7468,3728,7468,3709,7458,3709,7458,3728xe" filled="true" fillcolor="#000000" stroked="false">
                <v:path arrowok="t"/>
                <v:fill type="solid"/>
              </v:shape>
            </v:group>
            <v:group style="position:absolute;left:7458;top:3728;width:10;height:20" coordorigin="7458,3728" coordsize="10,20">
              <v:shape style="position:absolute;left:7458;top:3728;width:10;height:20" coordorigin="7458,3728" coordsize="10,20" path="m7458,3747l7468,3747,7468,3728,7458,3728,7458,3747xe" filled="true" fillcolor="#000000" stroked="false">
                <v:path arrowok="t"/>
                <v:fill type="solid"/>
              </v:shape>
            </v:group>
            <v:group style="position:absolute;left:7458;top:3747;width:10;height:20" coordorigin="7458,3747" coordsize="10,20">
              <v:shape style="position:absolute;left:7458;top:3747;width:10;height:20" coordorigin="7458,3747" coordsize="10,20" path="m7458,3767l7468,3767,7468,3747,7458,3747,7458,3767xe" filled="true" fillcolor="#000000" stroked="false">
                <v:path arrowok="t"/>
                <v:fill type="solid"/>
              </v:shape>
            </v:group>
            <v:group style="position:absolute;left:7458;top:3767;width:10;height:20" coordorigin="7458,3767" coordsize="10,20">
              <v:shape style="position:absolute;left:7458;top:3767;width:10;height:20" coordorigin="7458,3767" coordsize="10,20" path="m7458,3786l7468,3786,7468,3767,7458,3767,7458,3786xe" filled="true" fillcolor="#000000" stroked="false">
                <v:path arrowok="t"/>
                <v:fill type="solid"/>
              </v:shape>
            </v:group>
            <v:group style="position:absolute;left:7458;top:3786;width:10;height:20" coordorigin="7458,3786" coordsize="10,20">
              <v:shape style="position:absolute;left:7458;top:3786;width:10;height:20" coordorigin="7458,3786" coordsize="10,20" path="m7458,3805l7468,3805,7468,3786,7458,3786,7458,3805xe" filled="true" fillcolor="#000000" stroked="false">
                <v:path arrowok="t"/>
                <v:fill type="solid"/>
              </v:shape>
            </v:group>
            <v:group style="position:absolute;left:7458;top:3805;width:10;height:20" coordorigin="7458,3805" coordsize="10,20">
              <v:shape style="position:absolute;left:7458;top:3805;width:10;height:20" coordorigin="7458,3805" coordsize="10,20" path="m7458,3824l7468,3824,7468,3805,7458,3805,7458,3824xe" filled="true" fillcolor="#000000" stroked="false">
                <v:path arrowok="t"/>
                <v:fill type="solid"/>
              </v:shape>
            </v:group>
            <v:group style="position:absolute;left:7458;top:3824;width:10;height:20" coordorigin="7458,3824" coordsize="10,20">
              <v:shape style="position:absolute;left:7458;top:3824;width:10;height:20" coordorigin="7458,3824" coordsize="10,20" path="m7458,3843l7468,3843,7468,3824,7458,3824,7458,3843xe" filled="true" fillcolor="#000000" stroked="false">
                <v:path arrowok="t"/>
                <v:fill type="solid"/>
              </v:shape>
            </v:group>
            <v:group style="position:absolute;left:7458;top:3843;width:10;height:20" coordorigin="7458,3843" coordsize="10,20">
              <v:shape style="position:absolute;left:7458;top:3843;width:10;height:20" coordorigin="7458,3843" coordsize="10,20" path="m7458,3863l7468,3863,7468,3843,7458,3843,7458,3863xe" filled="true" fillcolor="#000000" stroked="false">
                <v:path arrowok="t"/>
                <v:fill type="solid"/>
              </v:shape>
            </v:group>
            <v:group style="position:absolute;left:7458;top:3863;width:10;height:20" coordorigin="7458,3863" coordsize="10,20">
              <v:shape style="position:absolute;left:7458;top:3863;width:10;height:20" coordorigin="7458,3863" coordsize="10,20" path="m7458,3882l7468,3882,7468,3863,7458,3863,7458,3882xe" filled="true" fillcolor="#000000" stroked="false">
                <v:path arrowok="t"/>
                <v:fill type="solid"/>
              </v:shape>
            </v:group>
            <v:group style="position:absolute;left:7458;top:3882;width:10;height:20" coordorigin="7458,3882" coordsize="10,20">
              <v:shape style="position:absolute;left:7458;top:3882;width:10;height:20" coordorigin="7458,3882" coordsize="10,20" path="m7458,3901l7468,3901,7468,3882,7458,3882,7458,3901xe" filled="true" fillcolor="#000000" stroked="false">
                <v:path arrowok="t"/>
                <v:fill type="solid"/>
              </v:shape>
            </v:group>
            <v:group style="position:absolute;left:8740;top:3440;width:10;height:20" coordorigin="8740,3440" coordsize="10,20">
              <v:shape style="position:absolute;left:8740;top:3440;width:10;height:20" coordorigin="8740,3440" coordsize="10,20" path="m8740,3459l8749,3459,8749,3440,8740,3440,8740,3459xe" filled="true" fillcolor="#000000" stroked="false">
                <v:path arrowok="t"/>
                <v:fill type="solid"/>
              </v:shape>
            </v:group>
            <v:group style="position:absolute;left:8740;top:3459;width:10;height:20" coordorigin="8740,3459" coordsize="10,20">
              <v:shape style="position:absolute;left:8740;top:3459;width:10;height:20" coordorigin="8740,3459" coordsize="10,20" path="m8740,3479l8749,3479,8749,3459,8740,3459,8740,3479xe" filled="true" fillcolor="#000000" stroked="false">
                <v:path arrowok="t"/>
                <v:fill type="solid"/>
              </v:shape>
            </v:group>
            <v:group style="position:absolute;left:8740;top:3479;width:10;height:20" coordorigin="8740,3479" coordsize="10,20">
              <v:shape style="position:absolute;left:8740;top:3479;width:10;height:20" coordorigin="8740,3479" coordsize="10,20" path="m8740,3498l8749,3498,8749,3479,8740,3479,8740,3498xe" filled="true" fillcolor="#000000" stroked="false">
                <v:path arrowok="t"/>
                <v:fill type="solid"/>
              </v:shape>
            </v:group>
            <v:group style="position:absolute;left:8740;top:3498;width:10;height:20" coordorigin="8740,3498" coordsize="10,20">
              <v:shape style="position:absolute;left:8740;top:3498;width:10;height:20" coordorigin="8740,3498" coordsize="10,20" path="m8740,3517l8749,3517,8749,3498,8740,3498,8740,3517xe" filled="true" fillcolor="#000000" stroked="false">
                <v:path arrowok="t"/>
                <v:fill type="solid"/>
              </v:shape>
            </v:group>
            <v:group style="position:absolute;left:8740;top:3517;width:10;height:20" coordorigin="8740,3517" coordsize="10,20">
              <v:shape style="position:absolute;left:8740;top:3517;width:10;height:20" coordorigin="8740,3517" coordsize="10,20" path="m8740,3536l8749,3536,8749,3517,8740,3517,8740,3536xe" filled="true" fillcolor="#000000" stroked="false">
                <v:path arrowok="t"/>
                <v:fill type="solid"/>
              </v:shape>
            </v:group>
            <v:group style="position:absolute;left:8740;top:3536;width:10;height:20" coordorigin="8740,3536" coordsize="10,20">
              <v:shape style="position:absolute;left:8740;top:3536;width:10;height:20" coordorigin="8740,3536" coordsize="10,20" path="m8740,3555l8749,3555,8749,3536,8740,3536,8740,3555xe" filled="true" fillcolor="#000000" stroked="false">
                <v:path arrowok="t"/>
                <v:fill type="solid"/>
              </v:shape>
            </v:group>
            <v:group style="position:absolute;left:8740;top:3555;width:10;height:20" coordorigin="8740,3555" coordsize="10,20">
              <v:shape style="position:absolute;left:8740;top:3555;width:10;height:20" coordorigin="8740,3555" coordsize="10,20" path="m8740,3575l8749,3575,8749,3555,8740,3555,8740,3575xe" filled="true" fillcolor="#000000" stroked="false">
                <v:path arrowok="t"/>
                <v:fill type="solid"/>
              </v:shape>
            </v:group>
            <v:group style="position:absolute;left:8740;top:3575;width:10;height:20" coordorigin="8740,3575" coordsize="10,20">
              <v:shape style="position:absolute;left:8740;top:3575;width:10;height:20" coordorigin="8740,3575" coordsize="10,20" path="m8740,3594l8749,3594,8749,3575,8740,3575,8740,3594xe" filled="true" fillcolor="#000000" stroked="false">
                <v:path arrowok="t"/>
                <v:fill type="solid"/>
              </v:shape>
            </v:group>
            <v:group style="position:absolute;left:8740;top:3594;width:10;height:20" coordorigin="8740,3594" coordsize="10,20">
              <v:shape style="position:absolute;left:8740;top:3594;width:10;height:20" coordorigin="8740,3594" coordsize="10,20" path="m8740,3613l8749,3613,8749,3594,8740,3594,8740,3613xe" filled="true" fillcolor="#000000" stroked="false">
                <v:path arrowok="t"/>
                <v:fill type="solid"/>
              </v:shape>
            </v:group>
            <v:group style="position:absolute;left:8740;top:3613;width:10;height:20" coordorigin="8740,3613" coordsize="10,20">
              <v:shape style="position:absolute;left:8740;top:3613;width:10;height:20" coordorigin="8740,3613" coordsize="10,20" path="m8740,3632l8749,3632,8749,3613,8740,3613,8740,3632xe" filled="true" fillcolor="#000000" stroked="false">
                <v:path arrowok="t"/>
                <v:fill type="solid"/>
              </v:shape>
            </v:group>
            <v:group style="position:absolute;left:8740;top:3632;width:10;height:20" coordorigin="8740,3632" coordsize="10,20">
              <v:shape style="position:absolute;left:8740;top:3632;width:10;height:20" coordorigin="8740,3632" coordsize="10,20" path="m8740,3651l8749,3651,8749,3632,8740,3632,8740,3651xe" filled="true" fillcolor="#000000" stroked="false">
                <v:path arrowok="t"/>
                <v:fill type="solid"/>
              </v:shape>
            </v:group>
            <v:group style="position:absolute;left:8740;top:3651;width:10;height:20" coordorigin="8740,3651" coordsize="10,20">
              <v:shape style="position:absolute;left:8740;top:3651;width:10;height:20" coordorigin="8740,3651" coordsize="10,20" path="m8740,3671l8749,3671,8749,3651,8740,3651,8740,3671xe" filled="true" fillcolor="#000000" stroked="false">
                <v:path arrowok="t"/>
                <v:fill type="solid"/>
              </v:shape>
            </v:group>
            <v:group style="position:absolute;left:8740;top:3671;width:10;height:20" coordorigin="8740,3671" coordsize="10,20">
              <v:shape style="position:absolute;left:8740;top:3671;width:10;height:20" coordorigin="8740,3671" coordsize="10,20" path="m8740,3690l8749,3690,8749,3671,8740,3671,8740,3690xe" filled="true" fillcolor="#000000" stroked="false">
                <v:path arrowok="t"/>
                <v:fill type="solid"/>
              </v:shape>
            </v:group>
            <v:group style="position:absolute;left:8740;top:3690;width:10;height:20" coordorigin="8740,3690" coordsize="10,20">
              <v:shape style="position:absolute;left:8740;top:3690;width:10;height:20" coordorigin="8740,3690" coordsize="10,20" path="m8740,3709l8749,3709,8749,3690,8740,3690,8740,3709xe" filled="true" fillcolor="#000000" stroked="false">
                <v:path arrowok="t"/>
                <v:fill type="solid"/>
              </v:shape>
            </v:group>
            <v:group style="position:absolute;left:8740;top:3709;width:10;height:20" coordorigin="8740,3709" coordsize="10,20">
              <v:shape style="position:absolute;left:8740;top:3709;width:10;height:20" coordorigin="8740,3709" coordsize="10,20" path="m8740,3728l8749,3728,8749,3709,8740,3709,8740,3728xe" filled="true" fillcolor="#000000" stroked="false">
                <v:path arrowok="t"/>
                <v:fill type="solid"/>
              </v:shape>
            </v:group>
            <v:group style="position:absolute;left:8740;top:3728;width:10;height:20" coordorigin="8740,3728" coordsize="10,20">
              <v:shape style="position:absolute;left:8740;top:3728;width:10;height:20" coordorigin="8740,3728" coordsize="10,20" path="m8740,3747l8749,3747,8749,3728,8740,3728,8740,3747xe" filled="true" fillcolor="#000000" stroked="false">
                <v:path arrowok="t"/>
                <v:fill type="solid"/>
              </v:shape>
            </v:group>
            <v:group style="position:absolute;left:8740;top:3747;width:10;height:20" coordorigin="8740,3747" coordsize="10,20">
              <v:shape style="position:absolute;left:8740;top:3747;width:10;height:20" coordorigin="8740,3747" coordsize="10,20" path="m8740,3767l8749,3767,8749,3747,8740,3747,8740,3767xe" filled="true" fillcolor="#000000" stroked="false">
                <v:path arrowok="t"/>
                <v:fill type="solid"/>
              </v:shape>
            </v:group>
            <v:group style="position:absolute;left:8740;top:3767;width:10;height:20" coordorigin="8740,3767" coordsize="10,20">
              <v:shape style="position:absolute;left:8740;top:3767;width:10;height:20" coordorigin="8740,3767" coordsize="10,20" path="m8740,3786l8749,3786,8749,3767,8740,3767,8740,3786xe" filled="true" fillcolor="#000000" stroked="false">
                <v:path arrowok="t"/>
                <v:fill type="solid"/>
              </v:shape>
            </v:group>
            <v:group style="position:absolute;left:8740;top:3786;width:10;height:20" coordorigin="8740,3786" coordsize="10,20">
              <v:shape style="position:absolute;left:8740;top:3786;width:10;height:20" coordorigin="8740,3786" coordsize="10,20" path="m8740,3805l8749,3805,8749,3786,8740,3786,8740,3805xe" filled="true" fillcolor="#000000" stroked="false">
                <v:path arrowok="t"/>
                <v:fill type="solid"/>
              </v:shape>
            </v:group>
            <v:group style="position:absolute;left:8740;top:3805;width:10;height:20" coordorigin="8740,3805" coordsize="10,20">
              <v:shape style="position:absolute;left:8740;top:3805;width:10;height:20" coordorigin="8740,3805" coordsize="10,20" path="m8740,3824l8749,3824,8749,3805,8740,3805,8740,3824xe" filled="true" fillcolor="#000000" stroked="false">
                <v:path arrowok="t"/>
                <v:fill type="solid"/>
              </v:shape>
            </v:group>
            <v:group style="position:absolute;left:8740;top:3824;width:10;height:20" coordorigin="8740,3824" coordsize="10,20">
              <v:shape style="position:absolute;left:8740;top:3824;width:10;height:20" coordorigin="8740,3824" coordsize="10,20" path="m8740,3843l8749,3843,8749,3824,8740,3824,8740,3843xe" filled="true" fillcolor="#000000" stroked="false">
                <v:path arrowok="t"/>
                <v:fill type="solid"/>
              </v:shape>
            </v:group>
            <v:group style="position:absolute;left:8740;top:3843;width:10;height:20" coordorigin="8740,3843" coordsize="10,20">
              <v:shape style="position:absolute;left:8740;top:3843;width:10;height:20" coordorigin="8740,3843" coordsize="10,20" path="m8740,3863l8749,3863,8749,3843,8740,3843,8740,3863xe" filled="true" fillcolor="#000000" stroked="false">
                <v:path arrowok="t"/>
                <v:fill type="solid"/>
              </v:shape>
            </v:group>
            <v:group style="position:absolute;left:8740;top:3863;width:10;height:20" coordorigin="8740,3863" coordsize="10,20">
              <v:shape style="position:absolute;left:8740;top:3863;width:10;height:20" coordorigin="8740,3863" coordsize="10,20" path="m8740,3882l8749,3882,8749,3863,8740,3863,8740,3882xe" filled="true" fillcolor="#000000" stroked="false">
                <v:path arrowok="t"/>
                <v:fill type="solid"/>
              </v:shape>
            </v:group>
            <v:group style="position:absolute;left:8740;top:3882;width:10;height:20" coordorigin="8740,3882" coordsize="10,20">
              <v:shape style="position:absolute;left:8740;top:3882;width:10;height:20" coordorigin="8740,3882" coordsize="10,20" path="m8740,3901l8749,3901,8749,3882,8740,3882,8740,3901xe" filled="true" fillcolor="#000000" stroked="false">
                <v:path arrowok="t"/>
                <v:fill type="solid"/>
              </v:shape>
            </v:group>
            <v:group style="position:absolute;left:10864;top:3440;width:10;height:20" coordorigin="10864,3440" coordsize="10,20">
              <v:shape style="position:absolute;left:10864;top:3440;width:10;height:20" coordorigin="10864,3440" coordsize="10,20" path="m10864,3459l10874,3459,10874,3440,10864,3440,10864,3459xe" filled="true" fillcolor="#000000" stroked="false">
                <v:path arrowok="t"/>
                <v:fill type="solid"/>
              </v:shape>
            </v:group>
            <v:group style="position:absolute;left:10864;top:3459;width:10;height:20" coordorigin="10864,3459" coordsize="10,20">
              <v:shape style="position:absolute;left:10864;top:3459;width:10;height:20" coordorigin="10864,3459" coordsize="10,20" path="m10864,3479l10874,3479,10874,3459,10864,3459,10864,3479xe" filled="true" fillcolor="#000000" stroked="false">
                <v:path arrowok="t"/>
                <v:fill type="solid"/>
              </v:shape>
            </v:group>
            <v:group style="position:absolute;left:10864;top:3479;width:10;height:20" coordorigin="10864,3479" coordsize="10,20">
              <v:shape style="position:absolute;left:10864;top:3479;width:10;height:20" coordorigin="10864,3479" coordsize="10,20" path="m10864,3498l10874,3498,10874,3479,10864,3479,10864,3498xe" filled="true" fillcolor="#000000" stroked="false">
                <v:path arrowok="t"/>
                <v:fill type="solid"/>
              </v:shape>
            </v:group>
            <v:group style="position:absolute;left:10864;top:3498;width:10;height:20" coordorigin="10864,3498" coordsize="10,20">
              <v:shape style="position:absolute;left:10864;top:3498;width:10;height:20" coordorigin="10864,3498" coordsize="10,20" path="m10864,3517l10874,3517,10874,3498,10864,3498,10864,3517xe" filled="true" fillcolor="#000000" stroked="false">
                <v:path arrowok="t"/>
                <v:fill type="solid"/>
              </v:shape>
            </v:group>
            <v:group style="position:absolute;left:10864;top:3517;width:10;height:20" coordorigin="10864,3517" coordsize="10,20">
              <v:shape style="position:absolute;left:10864;top:3517;width:10;height:20" coordorigin="10864,3517" coordsize="10,20" path="m10864,3536l10874,3536,10874,3517,10864,3517,10864,3536xe" filled="true" fillcolor="#000000" stroked="false">
                <v:path arrowok="t"/>
                <v:fill type="solid"/>
              </v:shape>
            </v:group>
            <v:group style="position:absolute;left:10864;top:3536;width:10;height:20" coordorigin="10864,3536" coordsize="10,20">
              <v:shape style="position:absolute;left:10864;top:3536;width:10;height:20" coordorigin="10864,3536" coordsize="10,20" path="m10864,3555l10874,3555,10874,3536,10864,3536,10864,3555xe" filled="true" fillcolor="#000000" stroked="false">
                <v:path arrowok="t"/>
                <v:fill type="solid"/>
              </v:shape>
            </v:group>
            <v:group style="position:absolute;left:10864;top:3555;width:10;height:20" coordorigin="10864,3555" coordsize="10,20">
              <v:shape style="position:absolute;left:10864;top:3555;width:10;height:20" coordorigin="10864,3555" coordsize="10,20" path="m10864,3575l10874,3575,10874,3555,10864,3555,10864,3575xe" filled="true" fillcolor="#000000" stroked="false">
                <v:path arrowok="t"/>
                <v:fill type="solid"/>
              </v:shape>
            </v:group>
            <v:group style="position:absolute;left:10864;top:3575;width:10;height:20" coordorigin="10864,3575" coordsize="10,20">
              <v:shape style="position:absolute;left:10864;top:3575;width:10;height:20" coordorigin="10864,3575" coordsize="10,20" path="m10864,3594l10874,3594,10874,3575,10864,3575,10864,3594xe" filled="true" fillcolor="#000000" stroked="false">
                <v:path arrowok="t"/>
                <v:fill type="solid"/>
              </v:shape>
            </v:group>
            <v:group style="position:absolute;left:10864;top:3594;width:10;height:20" coordorigin="10864,3594" coordsize="10,20">
              <v:shape style="position:absolute;left:10864;top:3594;width:10;height:20" coordorigin="10864,3594" coordsize="10,20" path="m10864,3613l10874,3613,10874,3594,10864,3594,10864,3613xe" filled="true" fillcolor="#000000" stroked="false">
                <v:path arrowok="t"/>
                <v:fill type="solid"/>
              </v:shape>
            </v:group>
            <v:group style="position:absolute;left:10864;top:3613;width:10;height:20" coordorigin="10864,3613" coordsize="10,20">
              <v:shape style="position:absolute;left:10864;top:3613;width:10;height:20" coordorigin="10864,3613" coordsize="10,20" path="m10864,3632l10874,3632,10874,3613,10864,3613,10864,3632xe" filled="true" fillcolor="#000000" stroked="false">
                <v:path arrowok="t"/>
                <v:fill type="solid"/>
              </v:shape>
            </v:group>
            <v:group style="position:absolute;left:10864;top:3632;width:10;height:20" coordorigin="10864,3632" coordsize="10,20">
              <v:shape style="position:absolute;left:10864;top:3632;width:10;height:20" coordorigin="10864,3632" coordsize="10,20" path="m10864,3651l10874,3651,10874,3632,10864,3632,10864,3651xe" filled="true" fillcolor="#000000" stroked="false">
                <v:path arrowok="t"/>
                <v:fill type="solid"/>
              </v:shape>
            </v:group>
            <v:group style="position:absolute;left:10864;top:3651;width:10;height:20" coordorigin="10864,3651" coordsize="10,20">
              <v:shape style="position:absolute;left:10864;top:3651;width:10;height:20" coordorigin="10864,3651" coordsize="10,20" path="m10864,3671l10874,3671,10874,3651,10864,3651,10864,3671xe" filled="true" fillcolor="#000000" stroked="false">
                <v:path arrowok="t"/>
                <v:fill type="solid"/>
              </v:shape>
            </v:group>
            <v:group style="position:absolute;left:10864;top:3671;width:10;height:20" coordorigin="10864,3671" coordsize="10,20">
              <v:shape style="position:absolute;left:10864;top:3671;width:10;height:20" coordorigin="10864,3671" coordsize="10,20" path="m10864,3690l10874,3690,10874,3671,10864,3671,10864,3690xe" filled="true" fillcolor="#000000" stroked="false">
                <v:path arrowok="t"/>
                <v:fill type="solid"/>
              </v:shape>
            </v:group>
            <v:group style="position:absolute;left:10864;top:3690;width:10;height:20" coordorigin="10864,3690" coordsize="10,20">
              <v:shape style="position:absolute;left:10864;top:3690;width:10;height:20" coordorigin="10864,3690" coordsize="10,20" path="m10864,3709l10874,3709,10874,3690,10864,3690,10864,3709xe" filled="true" fillcolor="#000000" stroked="false">
                <v:path arrowok="t"/>
                <v:fill type="solid"/>
              </v:shape>
            </v:group>
            <v:group style="position:absolute;left:10864;top:3709;width:10;height:20" coordorigin="10864,3709" coordsize="10,20">
              <v:shape style="position:absolute;left:10864;top:3709;width:10;height:20" coordorigin="10864,3709" coordsize="10,20" path="m10864,3728l10874,3728,10874,3709,10864,3709,10864,3728xe" filled="true" fillcolor="#000000" stroked="false">
                <v:path arrowok="t"/>
                <v:fill type="solid"/>
              </v:shape>
            </v:group>
            <v:group style="position:absolute;left:10864;top:3728;width:10;height:20" coordorigin="10864,3728" coordsize="10,20">
              <v:shape style="position:absolute;left:10864;top:3728;width:10;height:20" coordorigin="10864,3728" coordsize="10,20" path="m10864,3747l10874,3747,10874,3728,10864,3728,10864,3747xe" filled="true" fillcolor="#000000" stroked="false">
                <v:path arrowok="t"/>
                <v:fill type="solid"/>
              </v:shape>
            </v:group>
            <v:group style="position:absolute;left:10864;top:3747;width:10;height:20" coordorigin="10864,3747" coordsize="10,20">
              <v:shape style="position:absolute;left:10864;top:3747;width:10;height:20" coordorigin="10864,3747" coordsize="10,20" path="m10864,3767l10874,3767,10874,3747,10864,3747,10864,3767xe" filled="true" fillcolor="#000000" stroked="false">
                <v:path arrowok="t"/>
                <v:fill type="solid"/>
              </v:shape>
            </v:group>
            <v:group style="position:absolute;left:10864;top:3767;width:10;height:20" coordorigin="10864,3767" coordsize="10,20">
              <v:shape style="position:absolute;left:10864;top:3767;width:10;height:20" coordorigin="10864,3767" coordsize="10,20" path="m10864,3786l10874,3786,10874,3767,10864,3767,10864,3786xe" filled="true" fillcolor="#000000" stroked="false">
                <v:path arrowok="t"/>
                <v:fill type="solid"/>
              </v:shape>
            </v:group>
            <v:group style="position:absolute;left:10864;top:3786;width:10;height:20" coordorigin="10864,3786" coordsize="10,20">
              <v:shape style="position:absolute;left:10864;top:3786;width:10;height:20" coordorigin="10864,3786" coordsize="10,20" path="m10864,3805l10874,3805,10874,3786,10864,3786,10864,3805xe" filled="true" fillcolor="#000000" stroked="false">
                <v:path arrowok="t"/>
                <v:fill type="solid"/>
              </v:shape>
            </v:group>
            <v:group style="position:absolute;left:10864;top:3805;width:10;height:20" coordorigin="10864,3805" coordsize="10,20">
              <v:shape style="position:absolute;left:10864;top:3805;width:10;height:20" coordorigin="10864,3805" coordsize="10,20" path="m10864,3824l10874,3824,10874,3805,10864,3805,10864,3824xe" filled="true" fillcolor="#000000" stroked="false">
                <v:path arrowok="t"/>
                <v:fill type="solid"/>
              </v:shape>
            </v:group>
            <v:group style="position:absolute;left:10864;top:3824;width:10;height:20" coordorigin="10864,3824" coordsize="10,20">
              <v:shape style="position:absolute;left:10864;top:3824;width:10;height:20" coordorigin="10864,3824" coordsize="10,20" path="m10864,3843l10874,3843,10874,3824,10864,3824,10864,3843xe" filled="true" fillcolor="#000000" stroked="false">
                <v:path arrowok="t"/>
                <v:fill type="solid"/>
              </v:shape>
            </v:group>
            <v:group style="position:absolute;left:10864;top:3843;width:10;height:20" coordorigin="10864,3843" coordsize="10,20">
              <v:shape style="position:absolute;left:10864;top:3843;width:10;height:20" coordorigin="10864,3843" coordsize="10,20" path="m10864,3863l10874,3863,10874,3843,10864,3843,10864,3863xe" filled="true" fillcolor="#000000" stroked="false">
                <v:path arrowok="t"/>
                <v:fill type="solid"/>
              </v:shape>
            </v:group>
            <v:group style="position:absolute;left:10864;top:3863;width:10;height:20" coordorigin="10864,3863" coordsize="10,20">
              <v:shape style="position:absolute;left:10864;top:3863;width:10;height:20" coordorigin="10864,3863" coordsize="10,20" path="m10864,3882l10874,3882,10874,3863,10864,3863,10864,3882xe" filled="true" fillcolor="#000000" stroked="false">
                <v:path arrowok="t"/>
                <v:fill type="solid"/>
              </v:shape>
            </v:group>
            <v:group style="position:absolute;left:10864;top:3882;width:10;height:20" coordorigin="10864,3882" coordsize="10,20">
              <v:shape style="position:absolute;left:10864;top:3882;width:10;height:20" coordorigin="10864,3882" coordsize="10,20" path="m10864,3901l10874,3901,10874,3882,10864,3882,10864,3901xe" filled="true" fillcolor="#000000" stroked="false">
                <v:path arrowok="t"/>
                <v:fill type="solid"/>
              </v:shape>
            </v:group>
            <v:group style="position:absolute;left:10864;top:3903;width:10;height:2" coordorigin="10864,3903" coordsize="10,2">
              <v:shape style="position:absolute;left:10864;top:3903;width:10;height:2" coordorigin="10864,3903" coordsize="10,0" path="m10864,3903l10874,3903e" filled="false" stroked="true" strokeweight=".23999pt" strokecolor="#000000">
                <v:path arrowok="t"/>
              </v:shape>
              <v:shape style="position:absolute;left:1030;top:3805;width:1846;height:110" type="#_x0000_t75" stroked="false">
                <v:imagedata r:id="rId388" o:title=""/>
              </v:shape>
              <v:shape style="position:absolute;left:2852;top:3901;width:571;height:14" type="#_x0000_t75" stroked="false">
                <v:imagedata r:id="rId389" o:title=""/>
              </v:shape>
              <v:shape style="position:absolute;left:3408;top:3901;width:807;height:14" type="#_x0000_t75" stroked="false">
                <v:imagedata r:id="rId390" o:title=""/>
              </v:shape>
              <v:shape style="position:absolute;left:4201;top:3901;width:823;height:14" type="#_x0000_t75" stroked="false">
                <v:imagedata r:id="rId391" o:title=""/>
              </v:shape>
              <v:shape style="position:absolute;left:5010;top:3901;width:977;height:14" type="#_x0000_t75" stroked="false">
                <v:imagedata r:id="rId392" o:title=""/>
              </v:shape>
              <v:shape style="position:absolute;left:5972;top:3901;width:797;height:14" type="#_x0000_t75" stroked="false">
                <v:imagedata r:id="rId393" o:title=""/>
              </v:shape>
              <v:shape style="position:absolute;left:6755;top:3901;width:713;height:14" type="#_x0000_t75" stroked="false">
                <v:imagedata r:id="rId394" o:title=""/>
              </v:shape>
              <v:shape style="position:absolute;left:7453;top:3901;width:1296;height:14" type="#_x0000_t75" stroked="false">
                <v:imagedata r:id="rId395" o:title=""/>
              </v:shape>
              <v:shape style="position:absolute;left:8735;top:3901;width:867;height:14" type="#_x0000_t75" stroked="false">
                <v:imagedata r:id="rId396" o:title=""/>
              </v:shape>
              <v:shape style="position:absolute;left:9588;top:3901;width:581;height:14" type="#_x0000_t75" stroked="false">
                <v:imagedata r:id="rId397" o:title=""/>
              </v:shape>
              <v:shape style="position:absolute;left:10154;top:3906;width:710;height:10" type="#_x0000_t75" stroked="false">
                <v:imagedata r:id="rId398" o:title=""/>
              </v:shape>
            </v:group>
            <v:group style="position:absolute;left:10864;top:3911;width:10;height:2" coordorigin="10864,3911" coordsize="10,2">
              <v:shape style="position:absolute;left:10864;top:3911;width:10;height:2" coordorigin="10864,3911" coordsize="10,0" path="m10864,3911l10874,3911e" filled="false" stroked="true" strokeweight=".48001pt" strokecolor="#000000">
                <v:path arrowok="t"/>
              </v:shape>
            </v:group>
            <v:group style="position:absolute;left:1034;top:3915;width:10;height:20" coordorigin="1034,3915" coordsize="10,20">
              <v:shape style="position:absolute;left:1034;top:3915;width:10;height:20" coordorigin="1034,3915" coordsize="10,20" path="m1034,3935l1044,3935,1044,3915,1034,3915,1034,3935xe" filled="true" fillcolor="#000000" stroked="false">
                <v:path arrowok="t"/>
                <v:fill type="solid"/>
              </v:shape>
            </v:group>
            <v:group style="position:absolute;left:1034;top:3935;width:10;height:20" coordorigin="1034,3935" coordsize="10,20">
              <v:shape style="position:absolute;left:1034;top:3935;width:10;height:20" coordorigin="1034,3935" coordsize="10,20" path="m1034,3954l1044,3954,1044,3935,1034,3935,1034,3954xe" filled="true" fillcolor="#000000" stroked="false">
                <v:path arrowok="t"/>
                <v:fill type="solid"/>
              </v:shape>
            </v:group>
            <v:group style="position:absolute;left:1034;top:3954;width:10;height:20" coordorigin="1034,3954" coordsize="10,20">
              <v:shape style="position:absolute;left:1034;top:3954;width:10;height:20" coordorigin="1034,3954" coordsize="10,20" path="m1034,3973l1044,3973,1044,3954,1034,3954,1034,3973xe" filled="true" fillcolor="#000000" stroked="false">
                <v:path arrowok="t"/>
                <v:fill type="solid"/>
              </v:shape>
            </v:group>
            <v:group style="position:absolute;left:1034;top:3973;width:10;height:20" coordorigin="1034,3973" coordsize="10,20">
              <v:shape style="position:absolute;left:1034;top:3973;width:10;height:20" coordorigin="1034,3973" coordsize="10,20" path="m1034,3992l1044,3992,1044,3973,1034,3973,1034,3992xe" filled="true" fillcolor="#000000" stroked="false">
                <v:path arrowok="t"/>
                <v:fill type="solid"/>
              </v:shape>
            </v:group>
            <v:group style="position:absolute;left:1034;top:3992;width:10;height:20" coordorigin="1034,3992" coordsize="10,20">
              <v:shape style="position:absolute;left:1034;top:3992;width:10;height:20" coordorigin="1034,3992" coordsize="10,20" path="m1034,4011l1044,4011,1044,3992,1034,3992,1034,4011xe" filled="true" fillcolor="#000000" stroked="false">
                <v:path arrowok="t"/>
                <v:fill type="solid"/>
              </v:shape>
            </v:group>
            <v:group style="position:absolute;left:1034;top:4011;width:10;height:20" coordorigin="1034,4011" coordsize="10,20">
              <v:shape style="position:absolute;left:1034;top:4011;width:10;height:20" coordorigin="1034,4011" coordsize="10,20" path="m1034,4031l1044,4031,1044,4011,1034,4011,1034,4031xe" filled="true" fillcolor="#000000" stroked="false">
                <v:path arrowok="t"/>
                <v:fill type="solid"/>
              </v:shape>
            </v:group>
            <v:group style="position:absolute;left:1034;top:4031;width:10;height:20" coordorigin="1034,4031" coordsize="10,20">
              <v:shape style="position:absolute;left:1034;top:4031;width:10;height:20" coordorigin="1034,4031" coordsize="10,20" path="m1034,4050l1044,4050,1044,4031,1034,4031,1034,4050xe" filled="true" fillcolor="#000000" stroked="false">
                <v:path arrowok="t"/>
                <v:fill type="solid"/>
              </v:shape>
            </v:group>
            <v:group style="position:absolute;left:1034;top:4050;width:10;height:20" coordorigin="1034,4050" coordsize="10,20">
              <v:shape style="position:absolute;left:1034;top:4050;width:10;height:20" coordorigin="1034,4050" coordsize="10,20" path="m1034,4069l1044,4069,1044,4050,1034,4050,1034,4069xe" filled="true" fillcolor="#000000" stroked="false">
                <v:path arrowok="t"/>
                <v:fill type="solid"/>
              </v:shape>
            </v:group>
            <v:group style="position:absolute;left:1034;top:4069;width:10;height:20" coordorigin="1034,4069" coordsize="10,20">
              <v:shape style="position:absolute;left:1034;top:4069;width:10;height:20" coordorigin="1034,4069" coordsize="10,20" path="m1034,4088l1044,4088,1044,4069,1034,4069,1034,4088xe" filled="true" fillcolor="#000000" stroked="false">
                <v:path arrowok="t"/>
                <v:fill type="solid"/>
              </v:shape>
            </v:group>
            <v:group style="position:absolute;left:1034;top:4088;width:10;height:20" coordorigin="1034,4088" coordsize="10,20">
              <v:shape style="position:absolute;left:1034;top:4088;width:10;height:20" coordorigin="1034,4088" coordsize="10,20" path="m1034,4107l1044,4107,1044,4088,1034,4088,1034,4107xe" filled="true" fillcolor="#000000" stroked="false">
                <v:path arrowok="t"/>
                <v:fill type="solid"/>
              </v:shape>
            </v:group>
            <v:group style="position:absolute;left:1034;top:4107;width:10;height:20" coordorigin="1034,4107" coordsize="10,20">
              <v:shape style="position:absolute;left:1034;top:4107;width:10;height:20" coordorigin="1034,4107" coordsize="10,20" path="m1034,4127l1044,4127,1044,4107,1034,4107,1034,4127xe" filled="true" fillcolor="#000000" stroked="false">
                <v:path arrowok="t"/>
                <v:fill type="solid"/>
              </v:shape>
            </v:group>
            <v:group style="position:absolute;left:1034;top:4127;width:10;height:20" coordorigin="1034,4127" coordsize="10,20">
              <v:shape style="position:absolute;left:1034;top:4127;width:10;height:20" coordorigin="1034,4127" coordsize="10,20" path="m1034,4146l1044,4146,1044,4127,1034,4127,1034,4146xe" filled="true" fillcolor="#000000" stroked="false">
                <v:path arrowok="t"/>
                <v:fill type="solid"/>
              </v:shape>
            </v:group>
            <v:group style="position:absolute;left:1034;top:4146;width:10;height:20" coordorigin="1034,4146" coordsize="10,20">
              <v:shape style="position:absolute;left:1034;top:4146;width:10;height:20" coordorigin="1034,4146" coordsize="10,20" path="m1034,4165l1044,4165,1044,4146,1034,4146,1034,4165xe" filled="true" fillcolor="#000000" stroked="false">
                <v:path arrowok="t"/>
                <v:fill type="solid"/>
              </v:shape>
            </v:group>
            <v:group style="position:absolute;left:1034;top:4165;width:10;height:20" coordorigin="1034,4165" coordsize="10,20">
              <v:shape style="position:absolute;left:1034;top:4165;width:10;height:20" coordorigin="1034,4165" coordsize="10,20" path="m1034,4184l1044,4184,1044,4165,1034,4165,1034,4184xe" filled="true" fillcolor="#000000" stroked="false">
                <v:path arrowok="t"/>
                <v:fill type="solid"/>
              </v:shape>
            </v:group>
            <v:group style="position:absolute;left:1034;top:4184;width:10;height:20" coordorigin="1034,4184" coordsize="10,20">
              <v:shape style="position:absolute;left:1034;top:4184;width:10;height:20" coordorigin="1034,4184" coordsize="10,20" path="m1034,4203l1044,4203,1044,4184,1034,4184,1034,4203xe" filled="true" fillcolor="#000000" stroked="false">
                <v:path arrowok="t"/>
                <v:fill type="solid"/>
              </v:shape>
            </v:group>
            <v:group style="position:absolute;left:1034;top:4203;width:10;height:20" coordorigin="1034,4203" coordsize="10,20">
              <v:shape style="position:absolute;left:1034;top:4203;width:10;height:20" coordorigin="1034,4203" coordsize="10,20" path="m1034,4223l1044,4223,1044,4203,1034,4203,1034,4223xe" filled="true" fillcolor="#000000" stroked="false">
                <v:path arrowok="t"/>
                <v:fill type="solid"/>
              </v:shape>
            </v:group>
            <v:group style="position:absolute;left:1034;top:4223;width:10;height:20" coordorigin="1034,4223" coordsize="10,20">
              <v:shape style="position:absolute;left:1034;top:4223;width:10;height:20" coordorigin="1034,4223" coordsize="10,20" path="m1034,4242l1044,4242,1044,4223,1034,4223,1034,4242xe" filled="true" fillcolor="#000000" stroked="false">
                <v:path arrowok="t"/>
                <v:fill type="solid"/>
              </v:shape>
            </v:group>
            <v:group style="position:absolute;left:1034;top:4242;width:10;height:20" coordorigin="1034,4242" coordsize="10,20">
              <v:shape style="position:absolute;left:1034;top:4242;width:10;height:20" coordorigin="1034,4242" coordsize="10,20" path="m1034,4261l1044,4261,1044,4242,1034,4242,1034,4261xe" filled="true" fillcolor="#000000" stroked="false">
                <v:path arrowok="t"/>
                <v:fill type="solid"/>
              </v:shape>
            </v:group>
            <v:group style="position:absolute;left:1034;top:4261;width:10;height:20" coordorigin="1034,4261" coordsize="10,20">
              <v:shape style="position:absolute;left:1034;top:4261;width:10;height:20" coordorigin="1034,4261" coordsize="10,20" path="m1034,4280l1044,4280,1044,4261,1034,4261,1034,4280xe" filled="true" fillcolor="#000000" stroked="false">
                <v:path arrowok="t"/>
                <v:fill type="solid"/>
              </v:shape>
            </v:group>
            <v:group style="position:absolute;left:1034;top:4280;width:10;height:20" coordorigin="1034,4280" coordsize="10,20">
              <v:shape style="position:absolute;left:1034;top:4280;width:10;height:20" coordorigin="1034,4280" coordsize="10,20" path="m1034,4299l1044,4299,1044,4280,1034,4280,1034,4299xe" filled="true" fillcolor="#000000" stroked="false">
                <v:path arrowok="t"/>
                <v:fill type="solid"/>
              </v:shape>
            </v:group>
            <v:group style="position:absolute;left:1034;top:4299;width:10;height:20" coordorigin="1034,4299" coordsize="10,20">
              <v:shape style="position:absolute;left:1034;top:4299;width:10;height:20" coordorigin="1034,4299" coordsize="10,20" path="m1034,4319l1044,4319,1044,4299,1034,4299,1034,4319xe" filled="true" fillcolor="#000000" stroked="false">
                <v:path arrowok="t"/>
                <v:fill type="solid"/>
              </v:shape>
            </v:group>
            <v:group style="position:absolute;left:1034;top:4319;width:10;height:20" coordorigin="1034,4319" coordsize="10,20">
              <v:shape style="position:absolute;left:1034;top:4319;width:10;height:20" coordorigin="1034,4319" coordsize="10,20" path="m1034,4338l1044,4338,1044,4319,1034,4319,1034,4338xe" filled="true" fillcolor="#000000" stroked="false">
                <v:path arrowok="t"/>
                <v:fill type="solid"/>
              </v:shape>
            </v:group>
            <v:group style="position:absolute;left:1034;top:4338;width:10;height:20" coordorigin="1034,4338" coordsize="10,20">
              <v:shape style="position:absolute;left:1034;top:4338;width:10;height:20" coordorigin="1034,4338" coordsize="10,20" path="m1034,4357l1044,4357,1044,4338,1034,4338,1034,4357xe" filled="true" fillcolor="#000000" stroked="false">
                <v:path arrowok="t"/>
                <v:fill type="solid"/>
              </v:shape>
            </v:group>
            <v:group style="position:absolute;left:1034;top:4357;width:10;height:20" coordorigin="1034,4357" coordsize="10,20">
              <v:shape style="position:absolute;left:1034;top:4357;width:10;height:20" coordorigin="1034,4357" coordsize="10,20" path="m1034,4376l1044,4376,1044,4357,1034,4357,1034,4376xe" filled="true" fillcolor="#000000" stroked="false">
                <v:path arrowok="t"/>
                <v:fill type="solid"/>
              </v:shape>
            </v:group>
            <v:group style="position:absolute;left:1034;top:4380;width:10;height:2" coordorigin="1034,4380" coordsize="10,2">
              <v:shape style="position:absolute;left:1034;top:4380;width:10;height:2" coordorigin="1034,4380" coordsize="10,0" path="m1034,4380l1044,4380e" filled="false" stroked="true" strokeweight=".35999pt" strokecolor="#000000">
                <v:path arrowok="t"/>
              </v:shape>
            </v:group>
            <v:group style="position:absolute;left:2856;top:3915;width:10;height:20" coordorigin="2856,3915" coordsize="10,20">
              <v:shape style="position:absolute;left:2856;top:3915;width:10;height:20" coordorigin="2856,3915" coordsize="10,20" path="m2856,3935l2866,3935,2866,3915,2856,3915,2856,3935xe" filled="true" fillcolor="#000000" stroked="false">
                <v:path arrowok="t"/>
                <v:fill type="solid"/>
              </v:shape>
            </v:group>
            <v:group style="position:absolute;left:2856;top:3935;width:10;height:20" coordorigin="2856,3935" coordsize="10,20">
              <v:shape style="position:absolute;left:2856;top:3935;width:10;height:20" coordorigin="2856,3935" coordsize="10,20" path="m2856,3954l2866,3954,2866,3935,2856,3935,2856,3954xe" filled="true" fillcolor="#000000" stroked="false">
                <v:path arrowok="t"/>
                <v:fill type="solid"/>
              </v:shape>
            </v:group>
            <v:group style="position:absolute;left:2856;top:3954;width:10;height:20" coordorigin="2856,3954" coordsize="10,20">
              <v:shape style="position:absolute;left:2856;top:3954;width:10;height:20" coordorigin="2856,3954" coordsize="10,20" path="m2856,3973l2866,3973,2866,3954,2856,3954,2856,3973xe" filled="true" fillcolor="#000000" stroked="false">
                <v:path arrowok="t"/>
                <v:fill type="solid"/>
              </v:shape>
            </v:group>
            <v:group style="position:absolute;left:2856;top:3973;width:10;height:20" coordorigin="2856,3973" coordsize="10,20">
              <v:shape style="position:absolute;left:2856;top:3973;width:10;height:20" coordorigin="2856,3973" coordsize="10,20" path="m2856,3992l2866,3992,2866,3973,2856,3973,2856,3992xe" filled="true" fillcolor="#000000" stroked="false">
                <v:path arrowok="t"/>
                <v:fill type="solid"/>
              </v:shape>
            </v:group>
            <v:group style="position:absolute;left:2856;top:3992;width:10;height:20" coordorigin="2856,3992" coordsize="10,20">
              <v:shape style="position:absolute;left:2856;top:3992;width:10;height:20" coordorigin="2856,3992" coordsize="10,20" path="m2856,4011l2866,4011,2866,3992,2856,3992,2856,4011xe" filled="true" fillcolor="#000000" stroked="false">
                <v:path arrowok="t"/>
                <v:fill type="solid"/>
              </v:shape>
            </v:group>
            <v:group style="position:absolute;left:2856;top:4011;width:10;height:20" coordorigin="2856,4011" coordsize="10,20">
              <v:shape style="position:absolute;left:2856;top:4011;width:10;height:20" coordorigin="2856,4011" coordsize="10,20" path="m2856,4031l2866,4031,2866,4011,2856,4011,2856,4031xe" filled="true" fillcolor="#000000" stroked="false">
                <v:path arrowok="t"/>
                <v:fill type="solid"/>
              </v:shape>
            </v:group>
            <v:group style="position:absolute;left:2856;top:4031;width:10;height:20" coordorigin="2856,4031" coordsize="10,20">
              <v:shape style="position:absolute;left:2856;top:4031;width:10;height:20" coordorigin="2856,4031" coordsize="10,20" path="m2856,4050l2866,4050,2866,4031,2856,4031,2856,4050xe" filled="true" fillcolor="#000000" stroked="false">
                <v:path arrowok="t"/>
                <v:fill type="solid"/>
              </v:shape>
            </v:group>
            <v:group style="position:absolute;left:2856;top:4050;width:10;height:20" coordorigin="2856,4050" coordsize="10,20">
              <v:shape style="position:absolute;left:2856;top:4050;width:10;height:20" coordorigin="2856,4050" coordsize="10,20" path="m2856,4069l2866,4069,2866,4050,2856,4050,2856,4069xe" filled="true" fillcolor="#000000" stroked="false">
                <v:path arrowok="t"/>
                <v:fill type="solid"/>
              </v:shape>
            </v:group>
            <v:group style="position:absolute;left:2856;top:4069;width:10;height:20" coordorigin="2856,4069" coordsize="10,20">
              <v:shape style="position:absolute;left:2856;top:4069;width:10;height:20" coordorigin="2856,4069" coordsize="10,20" path="m2856,4088l2866,4088,2866,4069,2856,4069,2856,4088xe" filled="true" fillcolor="#000000" stroked="false">
                <v:path arrowok="t"/>
                <v:fill type="solid"/>
              </v:shape>
            </v:group>
            <v:group style="position:absolute;left:2856;top:4088;width:10;height:20" coordorigin="2856,4088" coordsize="10,20">
              <v:shape style="position:absolute;left:2856;top:4088;width:10;height:20" coordorigin="2856,4088" coordsize="10,20" path="m2856,4107l2866,4107,2866,4088,2856,4088,2856,4107xe" filled="true" fillcolor="#000000" stroked="false">
                <v:path arrowok="t"/>
                <v:fill type="solid"/>
              </v:shape>
            </v:group>
            <v:group style="position:absolute;left:2856;top:4107;width:10;height:20" coordorigin="2856,4107" coordsize="10,20">
              <v:shape style="position:absolute;left:2856;top:4107;width:10;height:20" coordorigin="2856,4107" coordsize="10,20" path="m2856,4127l2866,4127,2866,4107,2856,4107,2856,4127xe" filled="true" fillcolor="#000000" stroked="false">
                <v:path arrowok="t"/>
                <v:fill type="solid"/>
              </v:shape>
            </v:group>
            <v:group style="position:absolute;left:2856;top:4127;width:10;height:20" coordorigin="2856,4127" coordsize="10,20">
              <v:shape style="position:absolute;left:2856;top:4127;width:10;height:20" coordorigin="2856,4127" coordsize="10,20" path="m2856,4146l2866,4146,2866,4127,2856,4127,2856,4146xe" filled="true" fillcolor="#000000" stroked="false">
                <v:path arrowok="t"/>
                <v:fill type="solid"/>
              </v:shape>
            </v:group>
            <v:group style="position:absolute;left:2856;top:4146;width:10;height:20" coordorigin="2856,4146" coordsize="10,20">
              <v:shape style="position:absolute;left:2856;top:4146;width:10;height:20" coordorigin="2856,4146" coordsize="10,20" path="m2856,4165l2866,4165,2866,4146,2856,4146,2856,4165xe" filled="true" fillcolor="#000000" stroked="false">
                <v:path arrowok="t"/>
                <v:fill type="solid"/>
              </v:shape>
            </v:group>
            <v:group style="position:absolute;left:2856;top:4165;width:10;height:20" coordorigin="2856,4165" coordsize="10,20">
              <v:shape style="position:absolute;left:2856;top:4165;width:10;height:20" coordorigin="2856,4165" coordsize="10,20" path="m2856,4184l2866,4184,2866,4165,2856,4165,2856,4184xe" filled="true" fillcolor="#000000" stroked="false">
                <v:path arrowok="t"/>
                <v:fill type="solid"/>
              </v:shape>
            </v:group>
            <v:group style="position:absolute;left:2856;top:4184;width:10;height:20" coordorigin="2856,4184" coordsize="10,20">
              <v:shape style="position:absolute;left:2856;top:4184;width:10;height:20" coordorigin="2856,4184" coordsize="10,20" path="m2856,4203l2866,4203,2866,4184,2856,4184,2856,4203xe" filled="true" fillcolor="#000000" stroked="false">
                <v:path arrowok="t"/>
                <v:fill type="solid"/>
              </v:shape>
            </v:group>
            <v:group style="position:absolute;left:2856;top:4203;width:10;height:20" coordorigin="2856,4203" coordsize="10,20">
              <v:shape style="position:absolute;left:2856;top:4203;width:10;height:20" coordorigin="2856,4203" coordsize="10,20" path="m2856,4223l2866,4223,2866,4203,2856,4203,2856,4223xe" filled="true" fillcolor="#000000" stroked="false">
                <v:path arrowok="t"/>
                <v:fill type="solid"/>
              </v:shape>
            </v:group>
            <v:group style="position:absolute;left:2856;top:4223;width:10;height:20" coordorigin="2856,4223" coordsize="10,20">
              <v:shape style="position:absolute;left:2856;top:4223;width:10;height:20" coordorigin="2856,4223" coordsize="10,20" path="m2856,4242l2866,4242,2866,4223,2856,4223,2856,4242xe" filled="true" fillcolor="#000000" stroked="false">
                <v:path arrowok="t"/>
                <v:fill type="solid"/>
              </v:shape>
            </v:group>
            <v:group style="position:absolute;left:2856;top:4242;width:10;height:20" coordorigin="2856,4242" coordsize="10,20">
              <v:shape style="position:absolute;left:2856;top:4242;width:10;height:20" coordorigin="2856,4242" coordsize="10,20" path="m2856,4261l2866,4261,2866,4242,2856,4242,2856,4261xe" filled="true" fillcolor="#000000" stroked="false">
                <v:path arrowok="t"/>
                <v:fill type="solid"/>
              </v:shape>
            </v:group>
            <v:group style="position:absolute;left:2856;top:4261;width:10;height:20" coordorigin="2856,4261" coordsize="10,20">
              <v:shape style="position:absolute;left:2856;top:4261;width:10;height:20" coordorigin="2856,4261" coordsize="10,20" path="m2856,4280l2866,4280,2866,4261,2856,4261,2856,4280xe" filled="true" fillcolor="#000000" stroked="false">
                <v:path arrowok="t"/>
                <v:fill type="solid"/>
              </v:shape>
            </v:group>
            <v:group style="position:absolute;left:2856;top:4280;width:10;height:20" coordorigin="2856,4280" coordsize="10,20">
              <v:shape style="position:absolute;left:2856;top:4280;width:10;height:20" coordorigin="2856,4280" coordsize="10,20" path="m2856,4299l2866,4299,2866,4280,2856,4280,2856,4299xe" filled="true" fillcolor="#000000" stroked="false">
                <v:path arrowok="t"/>
                <v:fill type="solid"/>
              </v:shape>
            </v:group>
            <v:group style="position:absolute;left:2856;top:4299;width:10;height:20" coordorigin="2856,4299" coordsize="10,20">
              <v:shape style="position:absolute;left:2856;top:4299;width:10;height:20" coordorigin="2856,4299" coordsize="10,20" path="m2856,4319l2866,4319,2866,4299,2856,4299,2856,4319xe" filled="true" fillcolor="#000000" stroked="false">
                <v:path arrowok="t"/>
                <v:fill type="solid"/>
              </v:shape>
            </v:group>
            <v:group style="position:absolute;left:2856;top:4319;width:10;height:20" coordorigin="2856,4319" coordsize="10,20">
              <v:shape style="position:absolute;left:2856;top:4319;width:10;height:20" coordorigin="2856,4319" coordsize="10,20" path="m2856,4338l2866,4338,2866,4319,2856,4319,2856,4338xe" filled="true" fillcolor="#000000" stroked="false">
                <v:path arrowok="t"/>
                <v:fill type="solid"/>
              </v:shape>
            </v:group>
            <v:group style="position:absolute;left:2856;top:4338;width:10;height:20" coordorigin="2856,4338" coordsize="10,20">
              <v:shape style="position:absolute;left:2856;top:4338;width:10;height:20" coordorigin="2856,4338" coordsize="10,20" path="m2856,4357l2866,4357,2866,4338,2856,4338,2856,4357xe" filled="true" fillcolor="#000000" stroked="false">
                <v:path arrowok="t"/>
                <v:fill type="solid"/>
              </v:shape>
            </v:group>
            <v:group style="position:absolute;left:2856;top:4357;width:10;height:20" coordorigin="2856,4357" coordsize="10,20">
              <v:shape style="position:absolute;left:2856;top:4357;width:10;height:20" coordorigin="2856,4357" coordsize="10,20" path="m2856,4376l2866,4376,2866,4357,2856,4357,2856,4376xe" filled="true" fillcolor="#000000" stroked="false">
                <v:path arrowok="t"/>
                <v:fill type="solid"/>
              </v:shape>
            </v:group>
            <v:group style="position:absolute;left:2856;top:4380;width:10;height:2" coordorigin="2856,4380" coordsize="10,2">
              <v:shape style="position:absolute;left:2856;top:4380;width:10;height:2" coordorigin="2856,4380" coordsize="10,0" path="m2856,4380l2866,4380e" filled="false" stroked="true" strokeweight=".35999pt" strokecolor="#000000">
                <v:path arrowok="t"/>
              </v:shape>
            </v:group>
            <v:group style="position:absolute;left:3413;top:3915;width:10;height:20" coordorigin="3413,3915" coordsize="10,20">
              <v:shape style="position:absolute;left:3413;top:3915;width:10;height:20" coordorigin="3413,3915" coordsize="10,20" path="m3413,3935l3423,3935,3423,3915,3413,3915,3413,3935xe" filled="true" fillcolor="#000000" stroked="false">
                <v:path arrowok="t"/>
                <v:fill type="solid"/>
              </v:shape>
            </v:group>
            <v:group style="position:absolute;left:3413;top:3935;width:10;height:20" coordorigin="3413,3935" coordsize="10,20">
              <v:shape style="position:absolute;left:3413;top:3935;width:10;height:20" coordorigin="3413,3935" coordsize="10,20" path="m3413,3954l3423,3954,3423,3935,3413,3935,3413,3954xe" filled="true" fillcolor="#000000" stroked="false">
                <v:path arrowok="t"/>
                <v:fill type="solid"/>
              </v:shape>
            </v:group>
            <v:group style="position:absolute;left:3413;top:3954;width:10;height:20" coordorigin="3413,3954" coordsize="10,20">
              <v:shape style="position:absolute;left:3413;top:3954;width:10;height:20" coordorigin="3413,3954" coordsize="10,20" path="m3413,3973l3423,3973,3423,3954,3413,3954,3413,3973xe" filled="true" fillcolor="#000000" stroked="false">
                <v:path arrowok="t"/>
                <v:fill type="solid"/>
              </v:shape>
            </v:group>
            <v:group style="position:absolute;left:3413;top:3973;width:10;height:20" coordorigin="3413,3973" coordsize="10,20">
              <v:shape style="position:absolute;left:3413;top:3973;width:10;height:20" coordorigin="3413,3973" coordsize="10,20" path="m3413,3992l3423,3992,3423,3973,3413,3973,3413,3992xe" filled="true" fillcolor="#000000" stroked="false">
                <v:path arrowok="t"/>
                <v:fill type="solid"/>
              </v:shape>
            </v:group>
            <v:group style="position:absolute;left:3413;top:3992;width:10;height:20" coordorigin="3413,3992" coordsize="10,20">
              <v:shape style="position:absolute;left:3413;top:3992;width:10;height:20" coordorigin="3413,3992" coordsize="10,20" path="m3413,4011l3423,4011,3423,3992,3413,3992,3413,4011xe" filled="true" fillcolor="#000000" stroked="false">
                <v:path arrowok="t"/>
                <v:fill type="solid"/>
              </v:shape>
            </v:group>
            <v:group style="position:absolute;left:3413;top:4011;width:10;height:20" coordorigin="3413,4011" coordsize="10,20">
              <v:shape style="position:absolute;left:3413;top:4011;width:10;height:20" coordorigin="3413,4011" coordsize="10,20" path="m3413,4031l3423,4031,3423,4011,3413,4011,3413,4031xe" filled="true" fillcolor="#000000" stroked="false">
                <v:path arrowok="t"/>
                <v:fill type="solid"/>
              </v:shape>
            </v:group>
            <v:group style="position:absolute;left:3413;top:4031;width:10;height:20" coordorigin="3413,4031" coordsize="10,20">
              <v:shape style="position:absolute;left:3413;top:4031;width:10;height:20" coordorigin="3413,4031" coordsize="10,20" path="m3413,4050l3423,4050,3423,4031,3413,4031,3413,4050xe" filled="true" fillcolor="#000000" stroked="false">
                <v:path arrowok="t"/>
                <v:fill type="solid"/>
              </v:shape>
            </v:group>
            <v:group style="position:absolute;left:3413;top:4050;width:10;height:20" coordorigin="3413,4050" coordsize="10,20">
              <v:shape style="position:absolute;left:3413;top:4050;width:10;height:20" coordorigin="3413,4050" coordsize="10,20" path="m3413,4069l3423,4069,3423,4050,3413,4050,3413,4069xe" filled="true" fillcolor="#000000" stroked="false">
                <v:path arrowok="t"/>
                <v:fill type="solid"/>
              </v:shape>
            </v:group>
            <v:group style="position:absolute;left:3413;top:4069;width:10;height:20" coordorigin="3413,4069" coordsize="10,20">
              <v:shape style="position:absolute;left:3413;top:4069;width:10;height:20" coordorigin="3413,4069" coordsize="10,20" path="m3413,4088l3423,4088,3423,4069,3413,4069,3413,4088xe" filled="true" fillcolor="#000000" stroked="false">
                <v:path arrowok="t"/>
                <v:fill type="solid"/>
              </v:shape>
            </v:group>
            <v:group style="position:absolute;left:3413;top:4088;width:10;height:20" coordorigin="3413,4088" coordsize="10,20">
              <v:shape style="position:absolute;left:3413;top:4088;width:10;height:20" coordorigin="3413,4088" coordsize="10,20" path="m3413,4107l3423,4107,3423,4088,3413,4088,3413,4107xe" filled="true" fillcolor="#000000" stroked="false">
                <v:path arrowok="t"/>
                <v:fill type="solid"/>
              </v:shape>
            </v:group>
            <v:group style="position:absolute;left:3413;top:4107;width:10;height:20" coordorigin="3413,4107" coordsize="10,20">
              <v:shape style="position:absolute;left:3413;top:4107;width:10;height:20" coordorigin="3413,4107" coordsize="10,20" path="m3413,4127l3423,4127,3423,4107,3413,4107,3413,4127xe" filled="true" fillcolor="#000000" stroked="false">
                <v:path arrowok="t"/>
                <v:fill type="solid"/>
              </v:shape>
            </v:group>
            <v:group style="position:absolute;left:3413;top:4127;width:10;height:20" coordorigin="3413,4127" coordsize="10,20">
              <v:shape style="position:absolute;left:3413;top:4127;width:10;height:20" coordorigin="3413,4127" coordsize="10,20" path="m3413,4146l3423,4146,3423,4127,3413,4127,3413,4146xe" filled="true" fillcolor="#000000" stroked="false">
                <v:path arrowok="t"/>
                <v:fill type="solid"/>
              </v:shape>
            </v:group>
            <v:group style="position:absolute;left:3413;top:4146;width:10;height:20" coordorigin="3413,4146" coordsize="10,20">
              <v:shape style="position:absolute;left:3413;top:4146;width:10;height:20" coordorigin="3413,4146" coordsize="10,20" path="m3413,4165l3423,4165,3423,4146,3413,4146,3413,4165xe" filled="true" fillcolor="#000000" stroked="false">
                <v:path arrowok="t"/>
                <v:fill type="solid"/>
              </v:shape>
            </v:group>
            <v:group style="position:absolute;left:3413;top:4165;width:10;height:20" coordorigin="3413,4165" coordsize="10,20">
              <v:shape style="position:absolute;left:3413;top:4165;width:10;height:20" coordorigin="3413,4165" coordsize="10,20" path="m3413,4184l3423,4184,3423,4165,3413,4165,3413,4184xe" filled="true" fillcolor="#000000" stroked="false">
                <v:path arrowok="t"/>
                <v:fill type="solid"/>
              </v:shape>
            </v:group>
            <v:group style="position:absolute;left:3413;top:4184;width:10;height:20" coordorigin="3413,4184" coordsize="10,20">
              <v:shape style="position:absolute;left:3413;top:4184;width:10;height:20" coordorigin="3413,4184" coordsize="10,20" path="m3413,4203l3423,4203,3423,4184,3413,4184,3413,4203xe" filled="true" fillcolor="#000000" stroked="false">
                <v:path arrowok="t"/>
                <v:fill type="solid"/>
              </v:shape>
            </v:group>
            <v:group style="position:absolute;left:3413;top:4203;width:10;height:20" coordorigin="3413,4203" coordsize="10,20">
              <v:shape style="position:absolute;left:3413;top:4203;width:10;height:20" coordorigin="3413,4203" coordsize="10,20" path="m3413,4223l3423,4223,3423,4203,3413,4203,3413,4223xe" filled="true" fillcolor="#000000" stroked="false">
                <v:path arrowok="t"/>
                <v:fill type="solid"/>
              </v:shape>
            </v:group>
            <v:group style="position:absolute;left:3413;top:4223;width:10;height:20" coordorigin="3413,4223" coordsize="10,20">
              <v:shape style="position:absolute;left:3413;top:4223;width:10;height:20" coordorigin="3413,4223" coordsize="10,20" path="m3413,4242l3423,4242,3423,4223,3413,4223,3413,4242xe" filled="true" fillcolor="#000000" stroked="false">
                <v:path arrowok="t"/>
                <v:fill type="solid"/>
              </v:shape>
            </v:group>
            <v:group style="position:absolute;left:3413;top:4242;width:10;height:20" coordorigin="3413,4242" coordsize="10,20">
              <v:shape style="position:absolute;left:3413;top:4242;width:10;height:20" coordorigin="3413,4242" coordsize="10,20" path="m3413,4261l3423,4261,3423,4242,3413,4242,3413,4261xe" filled="true" fillcolor="#000000" stroked="false">
                <v:path arrowok="t"/>
                <v:fill type="solid"/>
              </v:shape>
            </v:group>
            <v:group style="position:absolute;left:3413;top:4261;width:10;height:20" coordorigin="3413,4261" coordsize="10,20">
              <v:shape style="position:absolute;left:3413;top:4261;width:10;height:20" coordorigin="3413,4261" coordsize="10,20" path="m3413,4280l3423,4280,3423,4261,3413,4261,3413,4280xe" filled="true" fillcolor="#000000" stroked="false">
                <v:path arrowok="t"/>
                <v:fill type="solid"/>
              </v:shape>
            </v:group>
            <v:group style="position:absolute;left:3413;top:4280;width:10;height:20" coordorigin="3413,4280" coordsize="10,20">
              <v:shape style="position:absolute;left:3413;top:4280;width:10;height:20" coordorigin="3413,4280" coordsize="10,20" path="m3413,4299l3423,4299,3423,4280,3413,4280,3413,4299xe" filled="true" fillcolor="#000000" stroked="false">
                <v:path arrowok="t"/>
                <v:fill type="solid"/>
              </v:shape>
            </v:group>
            <v:group style="position:absolute;left:3413;top:4299;width:10;height:20" coordorigin="3413,4299" coordsize="10,20">
              <v:shape style="position:absolute;left:3413;top:4299;width:10;height:20" coordorigin="3413,4299" coordsize="10,20" path="m3413,4319l3423,4319,3423,4299,3413,4299,3413,4319xe" filled="true" fillcolor="#000000" stroked="false">
                <v:path arrowok="t"/>
                <v:fill type="solid"/>
              </v:shape>
            </v:group>
            <v:group style="position:absolute;left:3413;top:4319;width:10;height:20" coordorigin="3413,4319" coordsize="10,20">
              <v:shape style="position:absolute;left:3413;top:4319;width:10;height:20" coordorigin="3413,4319" coordsize="10,20" path="m3413,4338l3423,4338,3423,4319,3413,4319,3413,4338xe" filled="true" fillcolor="#000000" stroked="false">
                <v:path arrowok="t"/>
                <v:fill type="solid"/>
              </v:shape>
            </v:group>
            <v:group style="position:absolute;left:3413;top:4338;width:10;height:20" coordorigin="3413,4338" coordsize="10,20">
              <v:shape style="position:absolute;left:3413;top:4338;width:10;height:20" coordorigin="3413,4338" coordsize="10,20" path="m3413,4357l3423,4357,3423,4338,3413,4338,3413,4357xe" filled="true" fillcolor="#000000" stroked="false">
                <v:path arrowok="t"/>
                <v:fill type="solid"/>
              </v:shape>
            </v:group>
            <v:group style="position:absolute;left:3413;top:4357;width:10;height:20" coordorigin="3413,4357" coordsize="10,20">
              <v:shape style="position:absolute;left:3413;top:4357;width:10;height:20" coordorigin="3413,4357" coordsize="10,20" path="m3413,4376l3423,4376,3423,4357,3413,4357,3413,4376xe" filled="true" fillcolor="#000000" stroked="false">
                <v:path arrowok="t"/>
                <v:fill type="solid"/>
              </v:shape>
            </v:group>
            <v:group style="position:absolute;left:3413;top:4380;width:10;height:2" coordorigin="3413,4380" coordsize="10,2">
              <v:shape style="position:absolute;left:3413;top:4380;width:10;height:2" coordorigin="3413,4380" coordsize="10,0" path="m3413,4380l3423,4380e" filled="false" stroked="true" strokeweight=".35999pt" strokecolor="#000000">
                <v:path arrowok="t"/>
              </v:shape>
            </v:group>
            <v:group style="position:absolute;left:4206;top:3915;width:10;height:20" coordorigin="4206,3915" coordsize="10,20">
              <v:shape style="position:absolute;left:4206;top:3915;width:10;height:20" coordorigin="4206,3915" coordsize="10,20" path="m4206,3935l4215,3935,4215,3915,4206,3915,4206,3935xe" filled="true" fillcolor="#000000" stroked="false">
                <v:path arrowok="t"/>
                <v:fill type="solid"/>
              </v:shape>
            </v:group>
            <v:group style="position:absolute;left:4206;top:3935;width:10;height:20" coordorigin="4206,3935" coordsize="10,20">
              <v:shape style="position:absolute;left:4206;top:3935;width:10;height:20" coordorigin="4206,3935" coordsize="10,20" path="m4206,3954l4215,3954,4215,3935,4206,3935,4206,3954xe" filled="true" fillcolor="#000000" stroked="false">
                <v:path arrowok="t"/>
                <v:fill type="solid"/>
              </v:shape>
            </v:group>
            <v:group style="position:absolute;left:4206;top:3954;width:10;height:20" coordorigin="4206,3954" coordsize="10,20">
              <v:shape style="position:absolute;left:4206;top:3954;width:10;height:20" coordorigin="4206,3954" coordsize="10,20" path="m4206,3973l4215,3973,4215,3954,4206,3954,4206,3973xe" filled="true" fillcolor="#000000" stroked="false">
                <v:path arrowok="t"/>
                <v:fill type="solid"/>
              </v:shape>
            </v:group>
            <v:group style="position:absolute;left:4206;top:3973;width:10;height:20" coordorigin="4206,3973" coordsize="10,20">
              <v:shape style="position:absolute;left:4206;top:3973;width:10;height:20" coordorigin="4206,3973" coordsize="10,20" path="m4206,3992l4215,3992,4215,3973,4206,3973,4206,3992xe" filled="true" fillcolor="#000000" stroked="false">
                <v:path arrowok="t"/>
                <v:fill type="solid"/>
              </v:shape>
            </v:group>
            <v:group style="position:absolute;left:4206;top:3992;width:10;height:20" coordorigin="4206,3992" coordsize="10,20">
              <v:shape style="position:absolute;left:4206;top:3992;width:10;height:20" coordorigin="4206,3992" coordsize="10,20" path="m4206,4011l4215,4011,4215,3992,4206,3992,4206,4011xe" filled="true" fillcolor="#000000" stroked="false">
                <v:path arrowok="t"/>
                <v:fill type="solid"/>
              </v:shape>
            </v:group>
            <v:group style="position:absolute;left:4206;top:4011;width:10;height:20" coordorigin="4206,4011" coordsize="10,20">
              <v:shape style="position:absolute;left:4206;top:4011;width:10;height:20" coordorigin="4206,4011" coordsize="10,20" path="m4206,4031l4215,4031,4215,4011,4206,4011,4206,4031xe" filled="true" fillcolor="#000000" stroked="false">
                <v:path arrowok="t"/>
                <v:fill type="solid"/>
              </v:shape>
            </v:group>
            <v:group style="position:absolute;left:4206;top:4031;width:10;height:20" coordorigin="4206,4031" coordsize="10,20">
              <v:shape style="position:absolute;left:4206;top:4031;width:10;height:20" coordorigin="4206,4031" coordsize="10,20" path="m4206,4050l4215,4050,4215,4031,4206,4031,4206,4050xe" filled="true" fillcolor="#000000" stroked="false">
                <v:path arrowok="t"/>
                <v:fill type="solid"/>
              </v:shape>
            </v:group>
            <v:group style="position:absolute;left:4206;top:4050;width:10;height:20" coordorigin="4206,4050" coordsize="10,20">
              <v:shape style="position:absolute;left:4206;top:4050;width:10;height:20" coordorigin="4206,4050" coordsize="10,20" path="m4206,4069l4215,4069,4215,4050,4206,4050,4206,4069xe" filled="true" fillcolor="#000000" stroked="false">
                <v:path arrowok="t"/>
                <v:fill type="solid"/>
              </v:shape>
            </v:group>
            <v:group style="position:absolute;left:4206;top:4069;width:10;height:20" coordorigin="4206,4069" coordsize="10,20">
              <v:shape style="position:absolute;left:4206;top:4069;width:10;height:20" coordorigin="4206,4069" coordsize="10,20" path="m4206,4088l4215,4088,4215,4069,4206,4069,4206,4088xe" filled="true" fillcolor="#000000" stroked="false">
                <v:path arrowok="t"/>
                <v:fill type="solid"/>
              </v:shape>
            </v:group>
            <v:group style="position:absolute;left:4206;top:4088;width:10;height:20" coordorigin="4206,4088" coordsize="10,20">
              <v:shape style="position:absolute;left:4206;top:4088;width:10;height:20" coordorigin="4206,4088" coordsize="10,20" path="m4206,4107l4215,4107,4215,4088,4206,4088,4206,4107xe" filled="true" fillcolor="#000000" stroked="false">
                <v:path arrowok="t"/>
                <v:fill type="solid"/>
              </v:shape>
            </v:group>
            <v:group style="position:absolute;left:4206;top:4107;width:10;height:20" coordorigin="4206,4107" coordsize="10,20">
              <v:shape style="position:absolute;left:4206;top:4107;width:10;height:20" coordorigin="4206,4107" coordsize="10,20" path="m4206,4127l4215,4127,4215,4107,4206,4107,4206,4127xe" filled="true" fillcolor="#000000" stroked="false">
                <v:path arrowok="t"/>
                <v:fill type="solid"/>
              </v:shape>
            </v:group>
            <v:group style="position:absolute;left:4206;top:4127;width:10;height:20" coordorigin="4206,4127" coordsize="10,20">
              <v:shape style="position:absolute;left:4206;top:4127;width:10;height:20" coordorigin="4206,4127" coordsize="10,20" path="m4206,4146l4215,4146,4215,4127,4206,4127,4206,4146xe" filled="true" fillcolor="#000000" stroked="false">
                <v:path arrowok="t"/>
                <v:fill type="solid"/>
              </v:shape>
            </v:group>
            <v:group style="position:absolute;left:4206;top:4146;width:10;height:20" coordorigin="4206,4146" coordsize="10,20">
              <v:shape style="position:absolute;left:4206;top:4146;width:10;height:20" coordorigin="4206,4146" coordsize="10,20" path="m4206,4165l4215,4165,4215,4146,4206,4146,4206,4165xe" filled="true" fillcolor="#000000" stroked="false">
                <v:path arrowok="t"/>
                <v:fill type="solid"/>
              </v:shape>
            </v:group>
            <v:group style="position:absolute;left:4206;top:4165;width:10;height:20" coordorigin="4206,4165" coordsize="10,20">
              <v:shape style="position:absolute;left:4206;top:4165;width:10;height:20" coordorigin="4206,4165" coordsize="10,20" path="m4206,4184l4215,4184,4215,4165,4206,4165,4206,4184xe" filled="true" fillcolor="#000000" stroked="false">
                <v:path arrowok="t"/>
                <v:fill type="solid"/>
              </v:shape>
            </v:group>
            <v:group style="position:absolute;left:4206;top:4184;width:10;height:20" coordorigin="4206,4184" coordsize="10,20">
              <v:shape style="position:absolute;left:4206;top:4184;width:10;height:20" coordorigin="4206,4184" coordsize="10,20" path="m4206,4203l4215,4203,4215,4184,4206,4184,4206,4203xe" filled="true" fillcolor="#000000" stroked="false">
                <v:path arrowok="t"/>
                <v:fill type="solid"/>
              </v:shape>
            </v:group>
            <v:group style="position:absolute;left:4206;top:4203;width:10;height:20" coordorigin="4206,4203" coordsize="10,20">
              <v:shape style="position:absolute;left:4206;top:4203;width:10;height:20" coordorigin="4206,4203" coordsize="10,20" path="m4206,4223l4215,4223,4215,4203,4206,4203,4206,4223xe" filled="true" fillcolor="#000000" stroked="false">
                <v:path arrowok="t"/>
                <v:fill type="solid"/>
              </v:shape>
            </v:group>
            <v:group style="position:absolute;left:4206;top:4223;width:10;height:20" coordorigin="4206,4223" coordsize="10,20">
              <v:shape style="position:absolute;left:4206;top:4223;width:10;height:20" coordorigin="4206,4223" coordsize="10,20" path="m4206,4242l4215,4242,4215,4223,4206,4223,4206,4242xe" filled="true" fillcolor="#000000" stroked="false">
                <v:path arrowok="t"/>
                <v:fill type="solid"/>
              </v:shape>
            </v:group>
            <v:group style="position:absolute;left:4206;top:4242;width:10;height:20" coordorigin="4206,4242" coordsize="10,20">
              <v:shape style="position:absolute;left:4206;top:4242;width:10;height:20" coordorigin="4206,4242" coordsize="10,20" path="m4206,4261l4215,4261,4215,4242,4206,4242,4206,4261xe" filled="true" fillcolor="#000000" stroked="false">
                <v:path arrowok="t"/>
                <v:fill type="solid"/>
              </v:shape>
            </v:group>
            <v:group style="position:absolute;left:4206;top:4261;width:10;height:20" coordorigin="4206,4261" coordsize="10,20">
              <v:shape style="position:absolute;left:4206;top:4261;width:10;height:20" coordorigin="4206,4261" coordsize="10,20" path="m4206,4280l4215,4280,4215,4261,4206,4261,4206,4280xe" filled="true" fillcolor="#000000" stroked="false">
                <v:path arrowok="t"/>
                <v:fill type="solid"/>
              </v:shape>
            </v:group>
            <v:group style="position:absolute;left:4206;top:4280;width:10;height:20" coordorigin="4206,4280" coordsize="10,20">
              <v:shape style="position:absolute;left:4206;top:4280;width:10;height:20" coordorigin="4206,4280" coordsize="10,20" path="m4206,4299l4215,4299,4215,4280,4206,4280,4206,4299xe" filled="true" fillcolor="#000000" stroked="false">
                <v:path arrowok="t"/>
                <v:fill type="solid"/>
              </v:shape>
            </v:group>
            <v:group style="position:absolute;left:4206;top:4299;width:10;height:20" coordorigin="4206,4299" coordsize="10,20">
              <v:shape style="position:absolute;left:4206;top:4299;width:10;height:20" coordorigin="4206,4299" coordsize="10,20" path="m4206,4319l4215,4319,4215,4299,4206,4299,4206,4319xe" filled="true" fillcolor="#000000" stroked="false">
                <v:path arrowok="t"/>
                <v:fill type="solid"/>
              </v:shape>
            </v:group>
            <v:group style="position:absolute;left:4206;top:4319;width:10;height:20" coordorigin="4206,4319" coordsize="10,20">
              <v:shape style="position:absolute;left:4206;top:4319;width:10;height:20" coordorigin="4206,4319" coordsize="10,20" path="m4206,4338l4215,4338,4215,4319,4206,4319,4206,4338xe" filled="true" fillcolor="#000000" stroked="false">
                <v:path arrowok="t"/>
                <v:fill type="solid"/>
              </v:shape>
            </v:group>
            <v:group style="position:absolute;left:4206;top:4338;width:10;height:20" coordorigin="4206,4338" coordsize="10,20">
              <v:shape style="position:absolute;left:4206;top:4338;width:10;height:20" coordorigin="4206,4338" coordsize="10,20" path="m4206,4357l4215,4357,4215,4338,4206,4338,4206,4357xe" filled="true" fillcolor="#000000" stroked="false">
                <v:path arrowok="t"/>
                <v:fill type="solid"/>
              </v:shape>
            </v:group>
            <v:group style="position:absolute;left:4206;top:4357;width:10;height:20" coordorigin="4206,4357" coordsize="10,20">
              <v:shape style="position:absolute;left:4206;top:4357;width:10;height:20" coordorigin="4206,4357" coordsize="10,20" path="m4206,4376l4215,4376,4215,4357,4206,4357,4206,4376xe" filled="true" fillcolor="#000000" stroked="false">
                <v:path arrowok="t"/>
                <v:fill type="solid"/>
              </v:shape>
            </v:group>
            <v:group style="position:absolute;left:4206;top:4380;width:10;height:2" coordorigin="4206,4380" coordsize="10,2">
              <v:shape style="position:absolute;left:4206;top:4380;width:10;height:2" coordorigin="4206,4380" coordsize="10,0" path="m4206,4380l4215,4380e" filled="false" stroked="true" strokeweight=".35999pt" strokecolor="#000000">
                <v:path arrowok="t"/>
              </v:shape>
            </v:group>
            <v:group style="position:absolute;left:5015;top:3915;width:10;height:20" coordorigin="5015,3915" coordsize="10,20">
              <v:shape style="position:absolute;left:5015;top:3915;width:10;height:20" coordorigin="5015,3915" coordsize="10,20" path="m5015,3935l5024,3935,5024,3915,5015,3915,5015,3935xe" filled="true" fillcolor="#000000" stroked="false">
                <v:path arrowok="t"/>
                <v:fill type="solid"/>
              </v:shape>
            </v:group>
            <v:group style="position:absolute;left:5015;top:3935;width:10;height:20" coordorigin="5015,3935" coordsize="10,20">
              <v:shape style="position:absolute;left:5015;top:3935;width:10;height:20" coordorigin="5015,3935" coordsize="10,20" path="m5015,3954l5024,3954,5024,3935,5015,3935,5015,3954xe" filled="true" fillcolor="#000000" stroked="false">
                <v:path arrowok="t"/>
                <v:fill type="solid"/>
              </v:shape>
            </v:group>
            <v:group style="position:absolute;left:5015;top:3954;width:10;height:20" coordorigin="5015,3954" coordsize="10,20">
              <v:shape style="position:absolute;left:5015;top:3954;width:10;height:20" coordorigin="5015,3954" coordsize="10,20" path="m5015,3973l5024,3973,5024,3954,5015,3954,5015,3973xe" filled="true" fillcolor="#000000" stroked="false">
                <v:path arrowok="t"/>
                <v:fill type="solid"/>
              </v:shape>
            </v:group>
            <v:group style="position:absolute;left:5015;top:3973;width:10;height:20" coordorigin="5015,3973" coordsize="10,20">
              <v:shape style="position:absolute;left:5015;top:3973;width:10;height:20" coordorigin="5015,3973" coordsize="10,20" path="m5015,3992l5024,3992,5024,3973,5015,3973,5015,3992xe" filled="true" fillcolor="#000000" stroked="false">
                <v:path arrowok="t"/>
                <v:fill type="solid"/>
              </v:shape>
            </v:group>
            <v:group style="position:absolute;left:5015;top:3992;width:10;height:20" coordorigin="5015,3992" coordsize="10,20">
              <v:shape style="position:absolute;left:5015;top:3992;width:10;height:20" coordorigin="5015,3992" coordsize="10,20" path="m5015,4011l5024,4011,5024,3992,5015,3992,5015,4011xe" filled="true" fillcolor="#000000" stroked="false">
                <v:path arrowok="t"/>
                <v:fill type="solid"/>
              </v:shape>
            </v:group>
            <v:group style="position:absolute;left:5015;top:4011;width:10;height:20" coordorigin="5015,4011" coordsize="10,20">
              <v:shape style="position:absolute;left:5015;top:4011;width:10;height:20" coordorigin="5015,4011" coordsize="10,20" path="m5015,4031l5024,4031,5024,4011,5015,4011,5015,4031xe" filled="true" fillcolor="#000000" stroked="false">
                <v:path arrowok="t"/>
                <v:fill type="solid"/>
              </v:shape>
            </v:group>
            <v:group style="position:absolute;left:5015;top:4031;width:10;height:20" coordorigin="5015,4031" coordsize="10,20">
              <v:shape style="position:absolute;left:5015;top:4031;width:10;height:20" coordorigin="5015,4031" coordsize="10,20" path="m5015,4050l5024,4050,5024,4031,5015,4031,5015,4050xe" filled="true" fillcolor="#000000" stroked="false">
                <v:path arrowok="t"/>
                <v:fill type="solid"/>
              </v:shape>
            </v:group>
            <v:group style="position:absolute;left:5015;top:4050;width:10;height:20" coordorigin="5015,4050" coordsize="10,20">
              <v:shape style="position:absolute;left:5015;top:4050;width:10;height:20" coordorigin="5015,4050" coordsize="10,20" path="m5015,4069l5024,4069,5024,4050,5015,4050,5015,4069xe" filled="true" fillcolor="#000000" stroked="false">
                <v:path arrowok="t"/>
                <v:fill type="solid"/>
              </v:shape>
            </v:group>
            <v:group style="position:absolute;left:5015;top:4069;width:10;height:20" coordorigin="5015,4069" coordsize="10,20">
              <v:shape style="position:absolute;left:5015;top:4069;width:10;height:20" coordorigin="5015,4069" coordsize="10,20" path="m5015,4088l5024,4088,5024,4069,5015,4069,5015,4088xe" filled="true" fillcolor="#000000" stroked="false">
                <v:path arrowok="t"/>
                <v:fill type="solid"/>
              </v:shape>
            </v:group>
            <v:group style="position:absolute;left:5015;top:4088;width:10;height:20" coordorigin="5015,4088" coordsize="10,20">
              <v:shape style="position:absolute;left:5015;top:4088;width:10;height:20" coordorigin="5015,4088" coordsize="10,20" path="m5015,4107l5024,4107,5024,4088,5015,4088,5015,4107xe" filled="true" fillcolor="#000000" stroked="false">
                <v:path arrowok="t"/>
                <v:fill type="solid"/>
              </v:shape>
            </v:group>
            <v:group style="position:absolute;left:5015;top:4107;width:10;height:20" coordorigin="5015,4107" coordsize="10,20">
              <v:shape style="position:absolute;left:5015;top:4107;width:10;height:20" coordorigin="5015,4107" coordsize="10,20" path="m5015,4127l5024,4127,5024,4107,5015,4107,5015,4127xe" filled="true" fillcolor="#000000" stroked="false">
                <v:path arrowok="t"/>
                <v:fill type="solid"/>
              </v:shape>
            </v:group>
            <v:group style="position:absolute;left:5015;top:4127;width:10;height:20" coordorigin="5015,4127" coordsize="10,20">
              <v:shape style="position:absolute;left:5015;top:4127;width:10;height:20" coordorigin="5015,4127" coordsize="10,20" path="m5015,4146l5024,4146,5024,4127,5015,4127,5015,4146xe" filled="true" fillcolor="#000000" stroked="false">
                <v:path arrowok="t"/>
                <v:fill type="solid"/>
              </v:shape>
            </v:group>
            <v:group style="position:absolute;left:5015;top:4146;width:10;height:20" coordorigin="5015,4146" coordsize="10,20">
              <v:shape style="position:absolute;left:5015;top:4146;width:10;height:20" coordorigin="5015,4146" coordsize="10,20" path="m5015,4165l5024,4165,5024,4146,5015,4146,5015,4165xe" filled="true" fillcolor="#000000" stroked="false">
                <v:path arrowok="t"/>
                <v:fill type="solid"/>
              </v:shape>
            </v:group>
            <v:group style="position:absolute;left:5015;top:4165;width:10;height:20" coordorigin="5015,4165" coordsize="10,20">
              <v:shape style="position:absolute;left:5015;top:4165;width:10;height:20" coordorigin="5015,4165" coordsize="10,20" path="m5015,4184l5024,4184,5024,4165,5015,4165,5015,4184xe" filled="true" fillcolor="#000000" stroked="false">
                <v:path arrowok="t"/>
                <v:fill type="solid"/>
              </v:shape>
            </v:group>
            <v:group style="position:absolute;left:5015;top:4184;width:10;height:20" coordorigin="5015,4184" coordsize="10,20">
              <v:shape style="position:absolute;left:5015;top:4184;width:10;height:20" coordorigin="5015,4184" coordsize="10,20" path="m5015,4203l5024,4203,5024,4184,5015,4184,5015,4203xe" filled="true" fillcolor="#000000" stroked="false">
                <v:path arrowok="t"/>
                <v:fill type="solid"/>
              </v:shape>
            </v:group>
            <v:group style="position:absolute;left:5015;top:4203;width:10;height:20" coordorigin="5015,4203" coordsize="10,20">
              <v:shape style="position:absolute;left:5015;top:4203;width:10;height:20" coordorigin="5015,4203" coordsize="10,20" path="m5015,4223l5024,4223,5024,4203,5015,4203,5015,4223xe" filled="true" fillcolor="#000000" stroked="false">
                <v:path arrowok="t"/>
                <v:fill type="solid"/>
              </v:shape>
            </v:group>
            <v:group style="position:absolute;left:5015;top:4223;width:10;height:20" coordorigin="5015,4223" coordsize="10,20">
              <v:shape style="position:absolute;left:5015;top:4223;width:10;height:20" coordorigin="5015,4223" coordsize="10,20" path="m5015,4242l5024,4242,5024,4223,5015,4223,5015,4242xe" filled="true" fillcolor="#000000" stroked="false">
                <v:path arrowok="t"/>
                <v:fill type="solid"/>
              </v:shape>
            </v:group>
            <v:group style="position:absolute;left:5015;top:4242;width:10;height:20" coordorigin="5015,4242" coordsize="10,20">
              <v:shape style="position:absolute;left:5015;top:4242;width:10;height:20" coordorigin="5015,4242" coordsize="10,20" path="m5015,4261l5024,4261,5024,4242,5015,4242,5015,4261xe" filled="true" fillcolor="#000000" stroked="false">
                <v:path arrowok="t"/>
                <v:fill type="solid"/>
              </v:shape>
            </v:group>
            <v:group style="position:absolute;left:5015;top:4261;width:10;height:20" coordorigin="5015,4261" coordsize="10,20">
              <v:shape style="position:absolute;left:5015;top:4261;width:10;height:20" coordorigin="5015,4261" coordsize="10,20" path="m5015,4280l5024,4280,5024,4261,5015,4261,5015,4280xe" filled="true" fillcolor="#000000" stroked="false">
                <v:path arrowok="t"/>
                <v:fill type="solid"/>
              </v:shape>
            </v:group>
            <v:group style="position:absolute;left:5015;top:4280;width:10;height:20" coordorigin="5015,4280" coordsize="10,20">
              <v:shape style="position:absolute;left:5015;top:4280;width:10;height:20" coordorigin="5015,4280" coordsize="10,20" path="m5015,4299l5024,4299,5024,4280,5015,4280,5015,4299xe" filled="true" fillcolor="#000000" stroked="false">
                <v:path arrowok="t"/>
                <v:fill type="solid"/>
              </v:shape>
            </v:group>
            <v:group style="position:absolute;left:5015;top:4299;width:10;height:20" coordorigin="5015,4299" coordsize="10,20">
              <v:shape style="position:absolute;left:5015;top:4299;width:10;height:20" coordorigin="5015,4299" coordsize="10,20" path="m5015,4319l5024,4319,5024,4299,5015,4299,5015,4319xe" filled="true" fillcolor="#000000" stroked="false">
                <v:path arrowok="t"/>
                <v:fill type="solid"/>
              </v:shape>
            </v:group>
            <v:group style="position:absolute;left:5015;top:4319;width:10;height:20" coordorigin="5015,4319" coordsize="10,20">
              <v:shape style="position:absolute;left:5015;top:4319;width:10;height:20" coordorigin="5015,4319" coordsize="10,20" path="m5015,4338l5024,4338,5024,4319,5015,4319,5015,4338xe" filled="true" fillcolor="#000000" stroked="false">
                <v:path arrowok="t"/>
                <v:fill type="solid"/>
              </v:shape>
            </v:group>
            <v:group style="position:absolute;left:5015;top:4338;width:10;height:20" coordorigin="5015,4338" coordsize="10,20">
              <v:shape style="position:absolute;left:5015;top:4338;width:10;height:20" coordorigin="5015,4338" coordsize="10,20" path="m5015,4357l5024,4357,5024,4338,5015,4338,5015,4357xe" filled="true" fillcolor="#000000" stroked="false">
                <v:path arrowok="t"/>
                <v:fill type="solid"/>
              </v:shape>
            </v:group>
            <v:group style="position:absolute;left:5015;top:4357;width:10;height:20" coordorigin="5015,4357" coordsize="10,20">
              <v:shape style="position:absolute;left:5015;top:4357;width:10;height:20" coordorigin="5015,4357" coordsize="10,20" path="m5015,4376l5024,4376,5024,4357,5015,4357,5015,4376xe" filled="true" fillcolor="#000000" stroked="false">
                <v:path arrowok="t"/>
                <v:fill type="solid"/>
              </v:shape>
            </v:group>
            <v:group style="position:absolute;left:5015;top:4380;width:10;height:2" coordorigin="5015,4380" coordsize="10,2">
              <v:shape style="position:absolute;left:5015;top:4380;width:10;height:2" coordorigin="5015,4380" coordsize="10,0" path="m5015,4380l5024,4380e" filled="false" stroked="true" strokeweight=".35999pt" strokecolor="#000000">
                <v:path arrowok="t"/>
              </v:shape>
            </v:group>
            <v:group style="position:absolute;left:5977;top:3915;width:10;height:20" coordorigin="5977,3915" coordsize="10,20">
              <v:shape style="position:absolute;left:5977;top:3915;width:10;height:20" coordorigin="5977,3915" coordsize="10,20" path="m5977,3935l5987,3935,5987,3915,5977,3915,5977,3935xe" filled="true" fillcolor="#000000" stroked="false">
                <v:path arrowok="t"/>
                <v:fill type="solid"/>
              </v:shape>
            </v:group>
            <v:group style="position:absolute;left:5977;top:3935;width:10;height:20" coordorigin="5977,3935" coordsize="10,20">
              <v:shape style="position:absolute;left:5977;top:3935;width:10;height:20" coordorigin="5977,3935" coordsize="10,20" path="m5977,3954l5987,3954,5987,3935,5977,3935,5977,3954xe" filled="true" fillcolor="#000000" stroked="false">
                <v:path arrowok="t"/>
                <v:fill type="solid"/>
              </v:shape>
            </v:group>
            <v:group style="position:absolute;left:5977;top:3954;width:10;height:20" coordorigin="5977,3954" coordsize="10,20">
              <v:shape style="position:absolute;left:5977;top:3954;width:10;height:20" coordorigin="5977,3954" coordsize="10,20" path="m5977,3973l5987,3973,5987,3954,5977,3954,5977,3973xe" filled="true" fillcolor="#000000" stroked="false">
                <v:path arrowok="t"/>
                <v:fill type="solid"/>
              </v:shape>
            </v:group>
            <v:group style="position:absolute;left:5977;top:3973;width:10;height:20" coordorigin="5977,3973" coordsize="10,20">
              <v:shape style="position:absolute;left:5977;top:3973;width:10;height:20" coordorigin="5977,3973" coordsize="10,20" path="m5977,3992l5987,3992,5987,3973,5977,3973,5977,3992xe" filled="true" fillcolor="#000000" stroked="false">
                <v:path arrowok="t"/>
                <v:fill type="solid"/>
              </v:shape>
            </v:group>
            <v:group style="position:absolute;left:5977;top:3992;width:10;height:20" coordorigin="5977,3992" coordsize="10,20">
              <v:shape style="position:absolute;left:5977;top:3992;width:10;height:20" coordorigin="5977,3992" coordsize="10,20" path="m5977,4011l5987,4011,5987,3992,5977,3992,5977,4011xe" filled="true" fillcolor="#000000" stroked="false">
                <v:path arrowok="t"/>
                <v:fill type="solid"/>
              </v:shape>
            </v:group>
            <v:group style="position:absolute;left:5977;top:4011;width:10;height:20" coordorigin="5977,4011" coordsize="10,20">
              <v:shape style="position:absolute;left:5977;top:4011;width:10;height:20" coordorigin="5977,4011" coordsize="10,20" path="m5977,4031l5987,4031,5987,4011,5977,4011,5977,4031xe" filled="true" fillcolor="#000000" stroked="false">
                <v:path arrowok="t"/>
                <v:fill type="solid"/>
              </v:shape>
            </v:group>
            <v:group style="position:absolute;left:5977;top:4031;width:10;height:20" coordorigin="5977,4031" coordsize="10,20">
              <v:shape style="position:absolute;left:5977;top:4031;width:10;height:20" coordorigin="5977,4031" coordsize="10,20" path="m5977,4050l5987,4050,5987,4031,5977,4031,5977,4050xe" filled="true" fillcolor="#000000" stroked="false">
                <v:path arrowok="t"/>
                <v:fill type="solid"/>
              </v:shape>
            </v:group>
            <v:group style="position:absolute;left:5977;top:4050;width:10;height:20" coordorigin="5977,4050" coordsize="10,20">
              <v:shape style="position:absolute;left:5977;top:4050;width:10;height:20" coordorigin="5977,4050" coordsize="10,20" path="m5977,4069l5987,4069,5987,4050,5977,4050,5977,4069xe" filled="true" fillcolor="#000000" stroked="false">
                <v:path arrowok="t"/>
                <v:fill type="solid"/>
              </v:shape>
            </v:group>
            <v:group style="position:absolute;left:5977;top:4069;width:10;height:20" coordorigin="5977,4069" coordsize="10,20">
              <v:shape style="position:absolute;left:5977;top:4069;width:10;height:20" coordorigin="5977,4069" coordsize="10,20" path="m5977,4088l5987,4088,5987,4069,5977,4069,5977,4088xe" filled="true" fillcolor="#000000" stroked="false">
                <v:path arrowok="t"/>
                <v:fill type="solid"/>
              </v:shape>
            </v:group>
            <v:group style="position:absolute;left:5977;top:4088;width:10;height:20" coordorigin="5977,4088" coordsize="10,20">
              <v:shape style="position:absolute;left:5977;top:4088;width:10;height:20" coordorigin="5977,4088" coordsize="10,20" path="m5977,4107l5987,4107,5987,4088,5977,4088,5977,4107xe" filled="true" fillcolor="#000000" stroked="false">
                <v:path arrowok="t"/>
                <v:fill type="solid"/>
              </v:shape>
            </v:group>
            <v:group style="position:absolute;left:5977;top:4107;width:10;height:20" coordorigin="5977,4107" coordsize="10,20">
              <v:shape style="position:absolute;left:5977;top:4107;width:10;height:20" coordorigin="5977,4107" coordsize="10,20" path="m5977,4127l5987,4127,5987,4107,5977,4107,5977,4127xe" filled="true" fillcolor="#000000" stroked="false">
                <v:path arrowok="t"/>
                <v:fill type="solid"/>
              </v:shape>
            </v:group>
            <v:group style="position:absolute;left:5977;top:4127;width:10;height:20" coordorigin="5977,4127" coordsize="10,20">
              <v:shape style="position:absolute;left:5977;top:4127;width:10;height:20" coordorigin="5977,4127" coordsize="10,20" path="m5977,4146l5987,4146,5987,4127,5977,4127,5977,4146xe" filled="true" fillcolor="#000000" stroked="false">
                <v:path arrowok="t"/>
                <v:fill type="solid"/>
              </v:shape>
            </v:group>
            <v:group style="position:absolute;left:5977;top:4146;width:10;height:20" coordorigin="5977,4146" coordsize="10,20">
              <v:shape style="position:absolute;left:5977;top:4146;width:10;height:20" coordorigin="5977,4146" coordsize="10,20" path="m5977,4165l5987,4165,5987,4146,5977,4146,5977,4165xe" filled="true" fillcolor="#000000" stroked="false">
                <v:path arrowok="t"/>
                <v:fill type="solid"/>
              </v:shape>
            </v:group>
            <v:group style="position:absolute;left:5977;top:4165;width:10;height:20" coordorigin="5977,4165" coordsize="10,20">
              <v:shape style="position:absolute;left:5977;top:4165;width:10;height:20" coordorigin="5977,4165" coordsize="10,20" path="m5977,4184l5987,4184,5987,4165,5977,4165,5977,4184xe" filled="true" fillcolor="#000000" stroked="false">
                <v:path arrowok="t"/>
                <v:fill type="solid"/>
              </v:shape>
            </v:group>
            <v:group style="position:absolute;left:5977;top:4184;width:10;height:20" coordorigin="5977,4184" coordsize="10,20">
              <v:shape style="position:absolute;left:5977;top:4184;width:10;height:20" coordorigin="5977,4184" coordsize="10,20" path="m5977,4203l5987,4203,5987,4184,5977,4184,5977,4203xe" filled="true" fillcolor="#000000" stroked="false">
                <v:path arrowok="t"/>
                <v:fill type="solid"/>
              </v:shape>
            </v:group>
            <v:group style="position:absolute;left:5977;top:4203;width:10;height:20" coordorigin="5977,4203" coordsize="10,20">
              <v:shape style="position:absolute;left:5977;top:4203;width:10;height:20" coordorigin="5977,4203" coordsize="10,20" path="m5977,4223l5987,4223,5987,4203,5977,4203,5977,4223xe" filled="true" fillcolor="#000000" stroked="false">
                <v:path arrowok="t"/>
                <v:fill type="solid"/>
              </v:shape>
            </v:group>
            <v:group style="position:absolute;left:5977;top:4223;width:10;height:20" coordorigin="5977,4223" coordsize="10,20">
              <v:shape style="position:absolute;left:5977;top:4223;width:10;height:20" coordorigin="5977,4223" coordsize="10,20" path="m5977,4242l5987,4242,5987,4223,5977,4223,5977,4242xe" filled="true" fillcolor="#000000" stroked="false">
                <v:path arrowok="t"/>
                <v:fill type="solid"/>
              </v:shape>
            </v:group>
            <v:group style="position:absolute;left:5977;top:4242;width:10;height:20" coordorigin="5977,4242" coordsize="10,20">
              <v:shape style="position:absolute;left:5977;top:4242;width:10;height:20" coordorigin="5977,4242" coordsize="10,20" path="m5977,4261l5987,4261,5987,4242,5977,4242,5977,4261xe" filled="true" fillcolor="#000000" stroked="false">
                <v:path arrowok="t"/>
                <v:fill type="solid"/>
              </v:shape>
            </v:group>
            <v:group style="position:absolute;left:5977;top:4261;width:10;height:20" coordorigin="5977,4261" coordsize="10,20">
              <v:shape style="position:absolute;left:5977;top:4261;width:10;height:20" coordorigin="5977,4261" coordsize="10,20" path="m5977,4280l5987,4280,5987,4261,5977,4261,5977,4280xe" filled="true" fillcolor="#000000" stroked="false">
                <v:path arrowok="t"/>
                <v:fill type="solid"/>
              </v:shape>
            </v:group>
            <v:group style="position:absolute;left:5977;top:4280;width:10;height:20" coordorigin="5977,4280" coordsize="10,20">
              <v:shape style="position:absolute;left:5977;top:4280;width:10;height:20" coordorigin="5977,4280" coordsize="10,20" path="m5977,4299l5987,4299,5987,4280,5977,4280,5977,4299xe" filled="true" fillcolor="#000000" stroked="false">
                <v:path arrowok="t"/>
                <v:fill type="solid"/>
              </v:shape>
            </v:group>
            <v:group style="position:absolute;left:5977;top:4299;width:10;height:20" coordorigin="5977,4299" coordsize="10,20">
              <v:shape style="position:absolute;left:5977;top:4299;width:10;height:20" coordorigin="5977,4299" coordsize="10,20" path="m5977,4319l5987,4319,5987,4299,5977,4299,5977,4319xe" filled="true" fillcolor="#000000" stroked="false">
                <v:path arrowok="t"/>
                <v:fill type="solid"/>
              </v:shape>
            </v:group>
            <v:group style="position:absolute;left:5977;top:4319;width:10;height:20" coordorigin="5977,4319" coordsize="10,20">
              <v:shape style="position:absolute;left:5977;top:4319;width:10;height:20" coordorigin="5977,4319" coordsize="10,20" path="m5977,4338l5987,4338,5987,4319,5977,4319,5977,4338xe" filled="true" fillcolor="#000000" stroked="false">
                <v:path arrowok="t"/>
                <v:fill type="solid"/>
              </v:shape>
            </v:group>
            <v:group style="position:absolute;left:5977;top:4338;width:10;height:20" coordorigin="5977,4338" coordsize="10,20">
              <v:shape style="position:absolute;left:5977;top:4338;width:10;height:20" coordorigin="5977,4338" coordsize="10,20" path="m5977,4357l5987,4357,5987,4338,5977,4338,5977,4357xe" filled="true" fillcolor="#000000" stroked="false">
                <v:path arrowok="t"/>
                <v:fill type="solid"/>
              </v:shape>
            </v:group>
            <v:group style="position:absolute;left:5977;top:4357;width:10;height:20" coordorigin="5977,4357" coordsize="10,20">
              <v:shape style="position:absolute;left:5977;top:4357;width:10;height:20" coordorigin="5977,4357" coordsize="10,20" path="m5977,4376l5987,4376,5987,4357,5977,4357,5977,4376xe" filled="true" fillcolor="#000000" stroked="false">
                <v:path arrowok="t"/>
                <v:fill type="solid"/>
              </v:shape>
            </v:group>
            <v:group style="position:absolute;left:5977;top:4380;width:10;height:2" coordorigin="5977,4380" coordsize="10,2">
              <v:shape style="position:absolute;left:5977;top:4380;width:10;height:2" coordorigin="5977,4380" coordsize="10,0" path="m5977,4380l5987,4380e" filled="false" stroked="true" strokeweight=".35999pt" strokecolor="#000000">
                <v:path arrowok="t"/>
              </v:shape>
            </v:group>
            <v:group style="position:absolute;left:6760;top:3915;width:10;height:20" coordorigin="6760,3915" coordsize="10,20">
              <v:shape style="position:absolute;left:6760;top:3915;width:10;height:20" coordorigin="6760,3915" coordsize="10,20" path="m6760,3935l6769,3935,6769,3915,6760,3915,6760,3935xe" filled="true" fillcolor="#000000" stroked="false">
                <v:path arrowok="t"/>
                <v:fill type="solid"/>
              </v:shape>
            </v:group>
            <v:group style="position:absolute;left:6760;top:3935;width:10;height:20" coordorigin="6760,3935" coordsize="10,20">
              <v:shape style="position:absolute;left:6760;top:3935;width:10;height:20" coordorigin="6760,3935" coordsize="10,20" path="m6760,3954l6769,3954,6769,3935,6760,3935,6760,3954xe" filled="true" fillcolor="#000000" stroked="false">
                <v:path arrowok="t"/>
                <v:fill type="solid"/>
              </v:shape>
            </v:group>
            <v:group style="position:absolute;left:6760;top:3954;width:10;height:20" coordorigin="6760,3954" coordsize="10,20">
              <v:shape style="position:absolute;left:6760;top:3954;width:10;height:20" coordorigin="6760,3954" coordsize="10,20" path="m6760,3973l6769,3973,6769,3954,6760,3954,6760,3973xe" filled="true" fillcolor="#000000" stroked="false">
                <v:path arrowok="t"/>
                <v:fill type="solid"/>
              </v:shape>
            </v:group>
            <v:group style="position:absolute;left:6760;top:3973;width:10;height:20" coordorigin="6760,3973" coordsize="10,20">
              <v:shape style="position:absolute;left:6760;top:3973;width:10;height:20" coordorigin="6760,3973" coordsize="10,20" path="m6760,3992l6769,3992,6769,3973,6760,3973,6760,3992xe" filled="true" fillcolor="#000000" stroked="false">
                <v:path arrowok="t"/>
                <v:fill type="solid"/>
              </v:shape>
            </v:group>
            <v:group style="position:absolute;left:6760;top:3992;width:10;height:20" coordorigin="6760,3992" coordsize="10,20">
              <v:shape style="position:absolute;left:6760;top:3992;width:10;height:20" coordorigin="6760,3992" coordsize="10,20" path="m6760,4011l6769,4011,6769,3992,6760,3992,6760,4011xe" filled="true" fillcolor="#000000" stroked="false">
                <v:path arrowok="t"/>
                <v:fill type="solid"/>
              </v:shape>
            </v:group>
            <v:group style="position:absolute;left:6760;top:4011;width:10;height:20" coordorigin="6760,4011" coordsize="10,20">
              <v:shape style="position:absolute;left:6760;top:4011;width:10;height:20" coordorigin="6760,4011" coordsize="10,20" path="m6760,4031l6769,4031,6769,4011,6760,4011,6760,4031xe" filled="true" fillcolor="#000000" stroked="false">
                <v:path arrowok="t"/>
                <v:fill type="solid"/>
              </v:shape>
            </v:group>
            <v:group style="position:absolute;left:6760;top:4031;width:10;height:20" coordorigin="6760,4031" coordsize="10,20">
              <v:shape style="position:absolute;left:6760;top:4031;width:10;height:20" coordorigin="6760,4031" coordsize="10,20" path="m6760,4050l6769,4050,6769,4031,6760,4031,6760,4050xe" filled="true" fillcolor="#000000" stroked="false">
                <v:path arrowok="t"/>
                <v:fill type="solid"/>
              </v:shape>
            </v:group>
            <v:group style="position:absolute;left:6760;top:4050;width:10;height:20" coordorigin="6760,4050" coordsize="10,20">
              <v:shape style="position:absolute;left:6760;top:4050;width:10;height:20" coordorigin="6760,4050" coordsize="10,20" path="m6760,4069l6769,4069,6769,4050,6760,4050,6760,4069xe" filled="true" fillcolor="#000000" stroked="false">
                <v:path arrowok="t"/>
                <v:fill type="solid"/>
              </v:shape>
            </v:group>
            <v:group style="position:absolute;left:6760;top:4069;width:10;height:20" coordorigin="6760,4069" coordsize="10,20">
              <v:shape style="position:absolute;left:6760;top:4069;width:10;height:20" coordorigin="6760,4069" coordsize="10,20" path="m6760,4088l6769,4088,6769,4069,6760,4069,6760,4088xe" filled="true" fillcolor="#000000" stroked="false">
                <v:path arrowok="t"/>
                <v:fill type="solid"/>
              </v:shape>
            </v:group>
            <v:group style="position:absolute;left:6760;top:4088;width:10;height:20" coordorigin="6760,4088" coordsize="10,20">
              <v:shape style="position:absolute;left:6760;top:4088;width:10;height:20" coordorigin="6760,4088" coordsize="10,20" path="m6760,4107l6769,4107,6769,4088,6760,4088,6760,4107xe" filled="true" fillcolor="#000000" stroked="false">
                <v:path arrowok="t"/>
                <v:fill type="solid"/>
              </v:shape>
            </v:group>
            <v:group style="position:absolute;left:6760;top:4107;width:10;height:20" coordorigin="6760,4107" coordsize="10,20">
              <v:shape style="position:absolute;left:6760;top:4107;width:10;height:20" coordorigin="6760,4107" coordsize="10,20" path="m6760,4127l6769,4127,6769,4107,6760,4107,6760,4127xe" filled="true" fillcolor="#000000" stroked="false">
                <v:path arrowok="t"/>
                <v:fill type="solid"/>
              </v:shape>
            </v:group>
            <v:group style="position:absolute;left:6760;top:4127;width:10;height:20" coordorigin="6760,4127" coordsize="10,20">
              <v:shape style="position:absolute;left:6760;top:4127;width:10;height:20" coordorigin="6760,4127" coordsize="10,20" path="m6760,4146l6769,4146,6769,4127,6760,4127,6760,4146xe" filled="true" fillcolor="#000000" stroked="false">
                <v:path arrowok="t"/>
                <v:fill type="solid"/>
              </v:shape>
            </v:group>
            <v:group style="position:absolute;left:6760;top:4146;width:10;height:20" coordorigin="6760,4146" coordsize="10,20">
              <v:shape style="position:absolute;left:6760;top:4146;width:10;height:20" coordorigin="6760,4146" coordsize="10,20" path="m6760,4165l6769,4165,6769,4146,6760,4146,6760,4165xe" filled="true" fillcolor="#000000" stroked="false">
                <v:path arrowok="t"/>
                <v:fill type="solid"/>
              </v:shape>
            </v:group>
            <v:group style="position:absolute;left:6760;top:4165;width:10;height:20" coordorigin="6760,4165" coordsize="10,20">
              <v:shape style="position:absolute;left:6760;top:4165;width:10;height:20" coordorigin="6760,4165" coordsize="10,20" path="m6760,4184l6769,4184,6769,4165,6760,4165,6760,4184xe" filled="true" fillcolor="#000000" stroked="false">
                <v:path arrowok="t"/>
                <v:fill type="solid"/>
              </v:shape>
            </v:group>
            <v:group style="position:absolute;left:6760;top:4184;width:10;height:20" coordorigin="6760,4184" coordsize="10,20">
              <v:shape style="position:absolute;left:6760;top:4184;width:10;height:20" coordorigin="6760,4184" coordsize="10,20" path="m6760,4203l6769,4203,6769,4184,6760,4184,6760,4203xe" filled="true" fillcolor="#000000" stroked="false">
                <v:path arrowok="t"/>
                <v:fill type="solid"/>
              </v:shape>
            </v:group>
            <v:group style="position:absolute;left:6760;top:4203;width:10;height:20" coordorigin="6760,4203" coordsize="10,20">
              <v:shape style="position:absolute;left:6760;top:4203;width:10;height:20" coordorigin="6760,4203" coordsize="10,20" path="m6760,4223l6769,4223,6769,4203,6760,4203,6760,4223xe" filled="true" fillcolor="#000000" stroked="false">
                <v:path arrowok="t"/>
                <v:fill type="solid"/>
              </v:shape>
            </v:group>
            <v:group style="position:absolute;left:6760;top:4223;width:10;height:20" coordorigin="6760,4223" coordsize="10,20">
              <v:shape style="position:absolute;left:6760;top:4223;width:10;height:20" coordorigin="6760,4223" coordsize="10,20" path="m6760,4242l6769,4242,6769,4223,6760,4223,6760,4242xe" filled="true" fillcolor="#000000" stroked="false">
                <v:path arrowok="t"/>
                <v:fill type="solid"/>
              </v:shape>
            </v:group>
            <v:group style="position:absolute;left:6760;top:4242;width:10;height:20" coordorigin="6760,4242" coordsize="10,20">
              <v:shape style="position:absolute;left:6760;top:4242;width:10;height:20" coordorigin="6760,4242" coordsize="10,20" path="m6760,4261l6769,4261,6769,4242,6760,4242,6760,4261xe" filled="true" fillcolor="#000000" stroked="false">
                <v:path arrowok="t"/>
                <v:fill type="solid"/>
              </v:shape>
            </v:group>
            <v:group style="position:absolute;left:6760;top:4261;width:10;height:20" coordorigin="6760,4261" coordsize="10,20">
              <v:shape style="position:absolute;left:6760;top:4261;width:10;height:20" coordorigin="6760,4261" coordsize="10,20" path="m6760,4280l6769,4280,6769,4261,6760,4261,6760,4280xe" filled="true" fillcolor="#000000" stroked="false">
                <v:path arrowok="t"/>
                <v:fill type="solid"/>
              </v:shape>
            </v:group>
            <v:group style="position:absolute;left:6760;top:4280;width:10;height:20" coordorigin="6760,4280" coordsize="10,20">
              <v:shape style="position:absolute;left:6760;top:4280;width:10;height:20" coordorigin="6760,4280" coordsize="10,20" path="m6760,4299l6769,4299,6769,4280,6760,4280,6760,4299xe" filled="true" fillcolor="#000000" stroked="false">
                <v:path arrowok="t"/>
                <v:fill type="solid"/>
              </v:shape>
            </v:group>
            <v:group style="position:absolute;left:6760;top:4299;width:10;height:20" coordorigin="6760,4299" coordsize="10,20">
              <v:shape style="position:absolute;left:6760;top:4299;width:10;height:20" coordorigin="6760,4299" coordsize="10,20" path="m6760,4319l6769,4319,6769,4299,6760,4299,6760,4319xe" filled="true" fillcolor="#000000" stroked="false">
                <v:path arrowok="t"/>
                <v:fill type="solid"/>
              </v:shape>
            </v:group>
            <v:group style="position:absolute;left:6760;top:4319;width:10;height:20" coordorigin="6760,4319" coordsize="10,20">
              <v:shape style="position:absolute;left:6760;top:4319;width:10;height:20" coordorigin="6760,4319" coordsize="10,20" path="m6760,4338l6769,4338,6769,4319,6760,4319,6760,4338xe" filled="true" fillcolor="#000000" stroked="false">
                <v:path arrowok="t"/>
                <v:fill type="solid"/>
              </v:shape>
            </v:group>
            <v:group style="position:absolute;left:6760;top:4338;width:10;height:20" coordorigin="6760,4338" coordsize="10,20">
              <v:shape style="position:absolute;left:6760;top:4338;width:10;height:20" coordorigin="6760,4338" coordsize="10,20" path="m6760,4357l6769,4357,6769,4338,6760,4338,6760,4357xe" filled="true" fillcolor="#000000" stroked="false">
                <v:path arrowok="t"/>
                <v:fill type="solid"/>
              </v:shape>
            </v:group>
            <v:group style="position:absolute;left:6760;top:4357;width:10;height:20" coordorigin="6760,4357" coordsize="10,20">
              <v:shape style="position:absolute;left:6760;top:4357;width:10;height:20" coordorigin="6760,4357" coordsize="10,20" path="m6760,4376l6769,4376,6769,4357,6760,4357,6760,4376xe" filled="true" fillcolor="#000000" stroked="false">
                <v:path arrowok="t"/>
                <v:fill type="solid"/>
              </v:shape>
            </v:group>
            <v:group style="position:absolute;left:6760;top:4380;width:10;height:2" coordorigin="6760,4380" coordsize="10,2">
              <v:shape style="position:absolute;left:6760;top:4380;width:10;height:2" coordorigin="6760,4380" coordsize="10,0" path="m6760,4380l6769,4380e" filled="false" stroked="true" strokeweight=".35999pt" strokecolor="#000000">
                <v:path arrowok="t"/>
              </v:shape>
            </v:group>
            <v:group style="position:absolute;left:7458;top:3915;width:10;height:20" coordorigin="7458,3915" coordsize="10,20">
              <v:shape style="position:absolute;left:7458;top:3915;width:10;height:20" coordorigin="7458,3915" coordsize="10,20" path="m7458,3935l7468,3935,7468,3915,7458,3915,7458,3935xe" filled="true" fillcolor="#000000" stroked="false">
                <v:path arrowok="t"/>
                <v:fill type="solid"/>
              </v:shape>
            </v:group>
            <v:group style="position:absolute;left:7458;top:3935;width:10;height:20" coordorigin="7458,3935" coordsize="10,20">
              <v:shape style="position:absolute;left:7458;top:3935;width:10;height:20" coordorigin="7458,3935" coordsize="10,20" path="m7458,3954l7468,3954,7468,3935,7458,3935,7458,3954xe" filled="true" fillcolor="#000000" stroked="false">
                <v:path arrowok="t"/>
                <v:fill type="solid"/>
              </v:shape>
            </v:group>
            <v:group style="position:absolute;left:7458;top:3954;width:10;height:20" coordorigin="7458,3954" coordsize="10,20">
              <v:shape style="position:absolute;left:7458;top:3954;width:10;height:20" coordorigin="7458,3954" coordsize="10,20" path="m7458,3973l7468,3973,7468,3954,7458,3954,7458,3973xe" filled="true" fillcolor="#000000" stroked="false">
                <v:path arrowok="t"/>
                <v:fill type="solid"/>
              </v:shape>
            </v:group>
            <v:group style="position:absolute;left:7458;top:3973;width:10;height:20" coordorigin="7458,3973" coordsize="10,20">
              <v:shape style="position:absolute;left:7458;top:3973;width:10;height:20" coordorigin="7458,3973" coordsize="10,20" path="m7458,3992l7468,3992,7468,3973,7458,3973,7458,3992xe" filled="true" fillcolor="#000000" stroked="false">
                <v:path arrowok="t"/>
                <v:fill type="solid"/>
              </v:shape>
            </v:group>
            <v:group style="position:absolute;left:7458;top:3992;width:10;height:20" coordorigin="7458,3992" coordsize="10,20">
              <v:shape style="position:absolute;left:7458;top:3992;width:10;height:20" coordorigin="7458,3992" coordsize="10,20" path="m7458,4011l7468,4011,7468,3992,7458,3992,7458,4011xe" filled="true" fillcolor="#000000" stroked="false">
                <v:path arrowok="t"/>
                <v:fill type="solid"/>
              </v:shape>
            </v:group>
            <v:group style="position:absolute;left:7458;top:4011;width:10;height:20" coordorigin="7458,4011" coordsize="10,20">
              <v:shape style="position:absolute;left:7458;top:4011;width:10;height:20" coordorigin="7458,4011" coordsize="10,20" path="m7458,4031l7468,4031,7468,4011,7458,4011,7458,4031xe" filled="true" fillcolor="#000000" stroked="false">
                <v:path arrowok="t"/>
                <v:fill type="solid"/>
              </v:shape>
            </v:group>
            <v:group style="position:absolute;left:7458;top:4031;width:10;height:20" coordorigin="7458,4031" coordsize="10,20">
              <v:shape style="position:absolute;left:7458;top:4031;width:10;height:20" coordorigin="7458,4031" coordsize="10,20" path="m7458,4050l7468,4050,7468,4031,7458,4031,7458,4050xe" filled="true" fillcolor="#000000" stroked="false">
                <v:path arrowok="t"/>
                <v:fill type="solid"/>
              </v:shape>
            </v:group>
            <v:group style="position:absolute;left:7458;top:4050;width:10;height:20" coordorigin="7458,4050" coordsize="10,20">
              <v:shape style="position:absolute;left:7458;top:4050;width:10;height:20" coordorigin="7458,4050" coordsize="10,20" path="m7458,4069l7468,4069,7468,4050,7458,4050,7458,4069xe" filled="true" fillcolor="#000000" stroked="false">
                <v:path arrowok="t"/>
                <v:fill type="solid"/>
              </v:shape>
            </v:group>
            <v:group style="position:absolute;left:7458;top:4069;width:10;height:20" coordorigin="7458,4069" coordsize="10,20">
              <v:shape style="position:absolute;left:7458;top:4069;width:10;height:20" coordorigin="7458,4069" coordsize="10,20" path="m7458,4088l7468,4088,7468,4069,7458,4069,7458,4088xe" filled="true" fillcolor="#000000" stroked="false">
                <v:path arrowok="t"/>
                <v:fill type="solid"/>
              </v:shape>
            </v:group>
            <v:group style="position:absolute;left:7458;top:4088;width:10;height:20" coordorigin="7458,4088" coordsize="10,20">
              <v:shape style="position:absolute;left:7458;top:4088;width:10;height:20" coordorigin="7458,4088" coordsize="10,20" path="m7458,4107l7468,4107,7468,4088,7458,4088,7458,4107xe" filled="true" fillcolor="#000000" stroked="false">
                <v:path arrowok="t"/>
                <v:fill type="solid"/>
              </v:shape>
            </v:group>
            <v:group style="position:absolute;left:7458;top:4107;width:10;height:20" coordorigin="7458,4107" coordsize="10,20">
              <v:shape style="position:absolute;left:7458;top:4107;width:10;height:20" coordorigin="7458,4107" coordsize="10,20" path="m7458,4127l7468,4127,7468,4107,7458,4107,7458,4127xe" filled="true" fillcolor="#000000" stroked="false">
                <v:path arrowok="t"/>
                <v:fill type="solid"/>
              </v:shape>
            </v:group>
            <v:group style="position:absolute;left:7458;top:4127;width:10;height:20" coordorigin="7458,4127" coordsize="10,20">
              <v:shape style="position:absolute;left:7458;top:4127;width:10;height:20" coordorigin="7458,4127" coordsize="10,20" path="m7458,4146l7468,4146,7468,4127,7458,4127,7458,4146xe" filled="true" fillcolor="#000000" stroked="false">
                <v:path arrowok="t"/>
                <v:fill type="solid"/>
              </v:shape>
            </v:group>
            <v:group style="position:absolute;left:7458;top:4146;width:10;height:20" coordorigin="7458,4146" coordsize="10,20">
              <v:shape style="position:absolute;left:7458;top:4146;width:10;height:20" coordorigin="7458,4146" coordsize="10,20" path="m7458,4165l7468,4165,7468,4146,7458,4146,7458,4165xe" filled="true" fillcolor="#000000" stroked="false">
                <v:path arrowok="t"/>
                <v:fill type="solid"/>
              </v:shape>
            </v:group>
            <v:group style="position:absolute;left:7458;top:4165;width:10;height:20" coordorigin="7458,4165" coordsize="10,20">
              <v:shape style="position:absolute;left:7458;top:4165;width:10;height:20" coordorigin="7458,4165" coordsize="10,20" path="m7458,4184l7468,4184,7468,4165,7458,4165,7458,4184xe" filled="true" fillcolor="#000000" stroked="false">
                <v:path arrowok="t"/>
                <v:fill type="solid"/>
              </v:shape>
            </v:group>
            <v:group style="position:absolute;left:7458;top:4184;width:10;height:20" coordorigin="7458,4184" coordsize="10,20">
              <v:shape style="position:absolute;left:7458;top:4184;width:10;height:20" coordorigin="7458,4184" coordsize="10,20" path="m7458,4203l7468,4203,7468,4184,7458,4184,7458,4203xe" filled="true" fillcolor="#000000" stroked="false">
                <v:path arrowok="t"/>
                <v:fill type="solid"/>
              </v:shape>
            </v:group>
            <v:group style="position:absolute;left:7458;top:4203;width:10;height:20" coordorigin="7458,4203" coordsize="10,20">
              <v:shape style="position:absolute;left:7458;top:4203;width:10;height:20" coordorigin="7458,4203" coordsize="10,20" path="m7458,4223l7468,4223,7468,4203,7458,4203,7458,4223xe" filled="true" fillcolor="#000000" stroked="false">
                <v:path arrowok="t"/>
                <v:fill type="solid"/>
              </v:shape>
            </v:group>
            <v:group style="position:absolute;left:7458;top:4223;width:10;height:20" coordorigin="7458,4223" coordsize="10,20">
              <v:shape style="position:absolute;left:7458;top:4223;width:10;height:20" coordorigin="7458,4223" coordsize="10,20" path="m7458,4242l7468,4242,7468,4223,7458,4223,7458,4242xe" filled="true" fillcolor="#000000" stroked="false">
                <v:path arrowok="t"/>
                <v:fill type="solid"/>
              </v:shape>
            </v:group>
            <v:group style="position:absolute;left:7458;top:4242;width:10;height:20" coordorigin="7458,4242" coordsize="10,20">
              <v:shape style="position:absolute;left:7458;top:4242;width:10;height:20" coordorigin="7458,4242" coordsize="10,20" path="m7458,4261l7468,4261,7468,4242,7458,4242,7458,4261xe" filled="true" fillcolor="#000000" stroked="false">
                <v:path arrowok="t"/>
                <v:fill type="solid"/>
              </v:shape>
            </v:group>
            <v:group style="position:absolute;left:7458;top:4261;width:10;height:20" coordorigin="7458,4261" coordsize="10,20">
              <v:shape style="position:absolute;left:7458;top:4261;width:10;height:20" coordorigin="7458,4261" coordsize="10,20" path="m7458,4280l7468,4280,7468,4261,7458,4261,7458,4280xe" filled="true" fillcolor="#000000" stroked="false">
                <v:path arrowok="t"/>
                <v:fill type="solid"/>
              </v:shape>
            </v:group>
            <v:group style="position:absolute;left:7458;top:4280;width:10;height:20" coordorigin="7458,4280" coordsize="10,20">
              <v:shape style="position:absolute;left:7458;top:4280;width:10;height:20" coordorigin="7458,4280" coordsize="10,20" path="m7458,4299l7468,4299,7468,4280,7458,4280,7458,4299xe" filled="true" fillcolor="#000000" stroked="false">
                <v:path arrowok="t"/>
                <v:fill type="solid"/>
              </v:shape>
            </v:group>
            <v:group style="position:absolute;left:7458;top:4299;width:10;height:20" coordorigin="7458,4299" coordsize="10,20">
              <v:shape style="position:absolute;left:7458;top:4299;width:10;height:20" coordorigin="7458,4299" coordsize="10,20" path="m7458,4319l7468,4319,7468,4299,7458,4299,7458,4319xe" filled="true" fillcolor="#000000" stroked="false">
                <v:path arrowok="t"/>
                <v:fill type="solid"/>
              </v:shape>
            </v:group>
            <v:group style="position:absolute;left:7458;top:4319;width:10;height:20" coordorigin="7458,4319" coordsize="10,20">
              <v:shape style="position:absolute;left:7458;top:4319;width:10;height:20" coordorigin="7458,4319" coordsize="10,20" path="m7458,4338l7468,4338,7468,4319,7458,4319,7458,4338xe" filled="true" fillcolor="#000000" stroked="false">
                <v:path arrowok="t"/>
                <v:fill type="solid"/>
              </v:shape>
            </v:group>
            <v:group style="position:absolute;left:7458;top:4338;width:10;height:20" coordorigin="7458,4338" coordsize="10,20">
              <v:shape style="position:absolute;left:7458;top:4338;width:10;height:20" coordorigin="7458,4338" coordsize="10,20" path="m7458,4357l7468,4357,7468,4338,7458,4338,7458,4357xe" filled="true" fillcolor="#000000" stroked="false">
                <v:path arrowok="t"/>
                <v:fill type="solid"/>
              </v:shape>
            </v:group>
            <v:group style="position:absolute;left:7458;top:4357;width:10;height:20" coordorigin="7458,4357" coordsize="10,20">
              <v:shape style="position:absolute;left:7458;top:4357;width:10;height:20" coordorigin="7458,4357" coordsize="10,20" path="m7458,4376l7468,4376,7468,4357,7458,4357,7458,4376xe" filled="true" fillcolor="#000000" stroked="false">
                <v:path arrowok="t"/>
                <v:fill type="solid"/>
              </v:shape>
            </v:group>
            <v:group style="position:absolute;left:7458;top:4380;width:10;height:2" coordorigin="7458,4380" coordsize="10,2">
              <v:shape style="position:absolute;left:7458;top:4380;width:10;height:2" coordorigin="7458,4380" coordsize="10,0" path="m7458,4380l7468,4380e" filled="false" stroked="true" strokeweight=".35999pt" strokecolor="#000000">
                <v:path arrowok="t"/>
              </v:shape>
            </v:group>
            <v:group style="position:absolute;left:8740;top:3915;width:10;height:20" coordorigin="8740,3915" coordsize="10,20">
              <v:shape style="position:absolute;left:8740;top:3915;width:10;height:20" coordorigin="8740,3915" coordsize="10,20" path="m8740,3935l8749,3935,8749,3915,8740,3915,8740,3935xe" filled="true" fillcolor="#000000" stroked="false">
                <v:path arrowok="t"/>
                <v:fill type="solid"/>
              </v:shape>
            </v:group>
            <v:group style="position:absolute;left:8740;top:3935;width:10;height:20" coordorigin="8740,3935" coordsize="10,20">
              <v:shape style="position:absolute;left:8740;top:3935;width:10;height:20" coordorigin="8740,3935" coordsize="10,20" path="m8740,3954l8749,3954,8749,3935,8740,3935,8740,3954xe" filled="true" fillcolor="#000000" stroked="false">
                <v:path arrowok="t"/>
                <v:fill type="solid"/>
              </v:shape>
            </v:group>
            <v:group style="position:absolute;left:8740;top:3954;width:10;height:20" coordorigin="8740,3954" coordsize="10,20">
              <v:shape style="position:absolute;left:8740;top:3954;width:10;height:20" coordorigin="8740,3954" coordsize="10,20" path="m8740,3973l8749,3973,8749,3954,8740,3954,8740,3973xe" filled="true" fillcolor="#000000" stroked="false">
                <v:path arrowok="t"/>
                <v:fill type="solid"/>
              </v:shape>
            </v:group>
            <v:group style="position:absolute;left:8740;top:3973;width:10;height:20" coordorigin="8740,3973" coordsize="10,20">
              <v:shape style="position:absolute;left:8740;top:3973;width:10;height:20" coordorigin="8740,3973" coordsize="10,20" path="m8740,3992l8749,3992,8749,3973,8740,3973,8740,3992xe" filled="true" fillcolor="#000000" stroked="false">
                <v:path arrowok="t"/>
                <v:fill type="solid"/>
              </v:shape>
            </v:group>
            <v:group style="position:absolute;left:8740;top:3992;width:10;height:20" coordorigin="8740,3992" coordsize="10,20">
              <v:shape style="position:absolute;left:8740;top:3992;width:10;height:20" coordorigin="8740,3992" coordsize="10,20" path="m8740,4011l8749,4011,8749,3992,8740,3992,8740,4011xe" filled="true" fillcolor="#000000" stroked="false">
                <v:path arrowok="t"/>
                <v:fill type="solid"/>
              </v:shape>
            </v:group>
            <v:group style="position:absolute;left:8740;top:4011;width:10;height:20" coordorigin="8740,4011" coordsize="10,20">
              <v:shape style="position:absolute;left:8740;top:4011;width:10;height:20" coordorigin="8740,4011" coordsize="10,20" path="m8740,4031l8749,4031,8749,4011,8740,4011,8740,4031xe" filled="true" fillcolor="#000000" stroked="false">
                <v:path arrowok="t"/>
                <v:fill type="solid"/>
              </v:shape>
            </v:group>
            <v:group style="position:absolute;left:8740;top:4031;width:10;height:20" coordorigin="8740,4031" coordsize="10,20">
              <v:shape style="position:absolute;left:8740;top:4031;width:10;height:20" coordorigin="8740,4031" coordsize="10,20" path="m8740,4050l8749,4050,8749,4031,8740,4031,8740,4050xe" filled="true" fillcolor="#000000" stroked="false">
                <v:path arrowok="t"/>
                <v:fill type="solid"/>
              </v:shape>
            </v:group>
            <v:group style="position:absolute;left:8740;top:4050;width:10;height:20" coordorigin="8740,4050" coordsize="10,20">
              <v:shape style="position:absolute;left:8740;top:4050;width:10;height:20" coordorigin="8740,4050" coordsize="10,20" path="m8740,4069l8749,4069,8749,4050,8740,4050,8740,4069xe" filled="true" fillcolor="#000000" stroked="false">
                <v:path arrowok="t"/>
                <v:fill type="solid"/>
              </v:shape>
            </v:group>
            <v:group style="position:absolute;left:8740;top:4069;width:10;height:20" coordorigin="8740,4069" coordsize="10,20">
              <v:shape style="position:absolute;left:8740;top:4069;width:10;height:20" coordorigin="8740,4069" coordsize="10,20" path="m8740,4088l8749,4088,8749,4069,8740,4069,8740,4088xe" filled="true" fillcolor="#000000" stroked="false">
                <v:path arrowok="t"/>
                <v:fill type="solid"/>
              </v:shape>
            </v:group>
            <v:group style="position:absolute;left:8740;top:4088;width:10;height:20" coordorigin="8740,4088" coordsize="10,20">
              <v:shape style="position:absolute;left:8740;top:4088;width:10;height:20" coordorigin="8740,4088" coordsize="10,20" path="m8740,4107l8749,4107,8749,4088,8740,4088,8740,4107xe" filled="true" fillcolor="#000000" stroked="false">
                <v:path arrowok="t"/>
                <v:fill type="solid"/>
              </v:shape>
            </v:group>
            <v:group style="position:absolute;left:8740;top:4107;width:10;height:20" coordorigin="8740,4107" coordsize="10,20">
              <v:shape style="position:absolute;left:8740;top:4107;width:10;height:20" coordorigin="8740,4107" coordsize="10,20" path="m8740,4127l8749,4127,8749,4107,8740,4107,8740,4127xe" filled="true" fillcolor="#000000" stroked="false">
                <v:path arrowok="t"/>
                <v:fill type="solid"/>
              </v:shape>
            </v:group>
            <v:group style="position:absolute;left:8740;top:4127;width:10;height:20" coordorigin="8740,4127" coordsize="10,20">
              <v:shape style="position:absolute;left:8740;top:4127;width:10;height:20" coordorigin="8740,4127" coordsize="10,20" path="m8740,4146l8749,4146,8749,4127,8740,4127,8740,4146xe" filled="true" fillcolor="#000000" stroked="false">
                <v:path arrowok="t"/>
                <v:fill type="solid"/>
              </v:shape>
            </v:group>
            <v:group style="position:absolute;left:8740;top:4146;width:10;height:20" coordorigin="8740,4146" coordsize="10,20">
              <v:shape style="position:absolute;left:8740;top:4146;width:10;height:20" coordorigin="8740,4146" coordsize="10,20" path="m8740,4165l8749,4165,8749,4146,8740,4146,8740,4165xe" filled="true" fillcolor="#000000" stroked="false">
                <v:path arrowok="t"/>
                <v:fill type="solid"/>
              </v:shape>
            </v:group>
            <v:group style="position:absolute;left:8740;top:4165;width:10;height:20" coordorigin="8740,4165" coordsize="10,20">
              <v:shape style="position:absolute;left:8740;top:4165;width:10;height:20" coordorigin="8740,4165" coordsize="10,20" path="m8740,4184l8749,4184,8749,4165,8740,4165,8740,4184xe" filled="true" fillcolor="#000000" stroked="false">
                <v:path arrowok="t"/>
                <v:fill type="solid"/>
              </v:shape>
            </v:group>
            <v:group style="position:absolute;left:8740;top:4184;width:10;height:20" coordorigin="8740,4184" coordsize="10,20">
              <v:shape style="position:absolute;left:8740;top:4184;width:10;height:20" coordorigin="8740,4184" coordsize="10,20" path="m8740,4203l8749,4203,8749,4184,8740,4184,8740,4203xe" filled="true" fillcolor="#000000" stroked="false">
                <v:path arrowok="t"/>
                <v:fill type="solid"/>
              </v:shape>
            </v:group>
            <v:group style="position:absolute;left:8740;top:4203;width:10;height:20" coordorigin="8740,4203" coordsize="10,20">
              <v:shape style="position:absolute;left:8740;top:4203;width:10;height:20" coordorigin="8740,4203" coordsize="10,20" path="m8740,4223l8749,4223,8749,4203,8740,4203,8740,4223xe" filled="true" fillcolor="#000000" stroked="false">
                <v:path arrowok="t"/>
                <v:fill type="solid"/>
              </v:shape>
            </v:group>
            <v:group style="position:absolute;left:8740;top:4223;width:10;height:20" coordorigin="8740,4223" coordsize="10,20">
              <v:shape style="position:absolute;left:8740;top:4223;width:10;height:20" coordorigin="8740,4223" coordsize="10,20" path="m8740,4242l8749,4242,8749,4223,8740,4223,8740,4242xe" filled="true" fillcolor="#000000" stroked="false">
                <v:path arrowok="t"/>
                <v:fill type="solid"/>
              </v:shape>
            </v:group>
            <v:group style="position:absolute;left:8740;top:4242;width:10;height:20" coordorigin="8740,4242" coordsize="10,20">
              <v:shape style="position:absolute;left:8740;top:4242;width:10;height:20" coordorigin="8740,4242" coordsize="10,20" path="m8740,4261l8749,4261,8749,4242,8740,4242,8740,4261xe" filled="true" fillcolor="#000000" stroked="false">
                <v:path arrowok="t"/>
                <v:fill type="solid"/>
              </v:shape>
            </v:group>
            <v:group style="position:absolute;left:8740;top:4261;width:10;height:20" coordorigin="8740,4261" coordsize="10,20">
              <v:shape style="position:absolute;left:8740;top:4261;width:10;height:20" coordorigin="8740,4261" coordsize="10,20" path="m8740,4280l8749,4280,8749,4261,8740,4261,8740,4280xe" filled="true" fillcolor="#000000" stroked="false">
                <v:path arrowok="t"/>
                <v:fill type="solid"/>
              </v:shape>
            </v:group>
            <v:group style="position:absolute;left:8740;top:4280;width:10;height:20" coordorigin="8740,4280" coordsize="10,20">
              <v:shape style="position:absolute;left:8740;top:4280;width:10;height:20" coordorigin="8740,4280" coordsize="10,20" path="m8740,4299l8749,4299,8749,4280,8740,4280,8740,4299xe" filled="true" fillcolor="#000000" stroked="false">
                <v:path arrowok="t"/>
                <v:fill type="solid"/>
              </v:shape>
            </v:group>
            <v:group style="position:absolute;left:8740;top:4299;width:10;height:20" coordorigin="8740,4299" coordsize="10,20">
              <v:shape style="position:absolute;left:8740;top:4299;width:10;height:20" coordorigin="8740,4299" coordsize="10,20" path="m8740,4319l8749,4319,8749,4299,8740,4299,8740,4319xe" filled="true" fillcolor="#000000" stroked="false">
                <v:path arrowok="t"/>
                <v:fill type="solid"/>
              </v:shape>
            </v:group>
            <v:group style="position:absolute;left:8740;top:4319;width:10;height:20" coordorigin="8740,4319" coordsize="10,20">
              <v:shape style="position:absolute;left:8740;top:4319;width:10;height:20" coordorigin="8740,4319" coordsize="10,20" path="m8740,4338l8749,4338,8749,4319,8740,4319,8740,4338xe" filled="true" fillcolor="#000000" stroked="false">
                <v:path arrowok="t"/>
                <v:fill type="solid"/>
              </v:shape>
            </v:group>
            <v:group style="position:absolute;left:8740;top:4338;width:10;height:20" coordorigin="8740,4338" coordsize="10,20">
              <v:shape style="position:absolute;left:8740;top:4338;width:10;height:20" coordorigin="8740,4338" coordsize="10,20" path="m8740,4357l8749,4357,8749,4338,8740,4338,8740,4357xe" filled="true" fillcolor="#000000" stroked="false">
                <v:path arrowok="t"/>
                <v:fill type="solid"/>
              </v:shape>
            </v:group>
            <v:group style="position:absolute;left:8740;top:4357;width:10;height:20" coordorigin="8740,4357" coordsize="10,20">
              <v:shape style="position:absolute;left:8740;top:4357;width:10;height:20" coordorigin="8740,4357" coordsize="10,20" path="m8740,4376l8749,4376,8749,4357,8740,4357,8740,4376xe" filled="true" fillcolor="#000000" stroked="false">
                <v:path arrowok="t"/>
                <v:fill type="solid"/>
              </v:shape>
            </v:group>
            <v:group style="position:absolute;left:8740;top:4380;width:10;height:2" coordorigin="8740,4380" coordsize="10,2">
              <v:shape style="position:absolute;left:8740;top:4380;width:10;height:2" coordorigin="8740,4380" coordsize="10,0" path="m8740,4380l8749,4380e" filled="false" stroked="true" strokeweight=".35999pt" strokecolor="#000000">
                <v:path arrowok="t"/>
              </v:shape>
            </v:group>
            <v:group style="position:absolute;left:10864;top:3915;width:10;height:20" coordorigin="10864,3915" coordsize="10,20">
              <v:shape style="position:absolute;left:10864;top:3915;width:10;height:20" coordorigin="10864,3915" coordsize="10,20" path="m10864,3935l10874,3935,10874,3915,10864,3915,10864,3935xe" filled="true" fillcolor="#000000" stroked="false">
                <v:path arrowok="t"/>
                <v:fill type="solid"/>
              </v:shape>
            </v:group>
            <v:group style="position:absolute;left:10864;top:3935;width:10;height:20" coordorigin="10864,3935" coordsize="10,20">
              <v:shape style="position:absolute;left:10864;top:3935;width:10;height:20" coordorigin="10864,3935" coordsize="10,20" path="m10864,3954l10874,3954,10874,3935,10864,3935,10864,3954xe" filled="true" fillcolor="#000000" stroked="false">
                <v:path arrowok="t"/>
                <v:fill type="solid"/>
              </v:shape>
            </v:group>
            <v:group style="position:absolute;left:10864;top:3954;width:10;height:20" coordorigin="10864,3954" coordsize="10,20">
              <v:shape style="position:absolute;left:10864;top:3954;width:10;height:20" coordorigin="10864,3954" coordsize="10,20" path="m10864,3973l10874,3973,10874,3954,10864,3954,10864,3973xe" filled="true" fillcolor="#000000" stroked="false">
                <v:path arrowok="t"/>
                <v:fill type="solid"/>
              </v:shape>
            </v:group>
            <v:group style="position:absolute;left:10864;top:3973;width:10;height:20" coordorigin="10864,3973" coordsize="10,20">
              <v:shape style="position:absolute;left:10864;top:3973;width:10;height:20" coordorigin="10864,3973" coordsize="10,20" path="m10864,3992l10874,3992,10874,3973,10864,3973,10864,3992xe" filled="true" fillcolor="#000000" stroked="false">
                <v:path arrowok="t"/>
                <v:fill type="solid"/>
              </v:shape>
            </v:group>
            <v:group style="position:absolute;left:10864;top:3992;width:10;height:20" coordorigin="10864,3992" coordsize="10,20">
              <v:shape style="position:absolute;left:10864;top:3992;width:10;height:20" coordorigin="10864,3992" coordsize="10,20" path="m10864,4011l10874,4011,10874,3992,10864,3992,10864,4011xe" filled="true" fillcolor="#000000" stroked="false">
                <v:path arrowok="t"/>
                <v:fill type="solid"/>
              </v:shape>
            </v:group>
            <v:group style="position:absolute;left:10864;top:4011;width:10;height:20" coordorigin="10864,4011" coordsize="10,20">
              <v:shape style="position:absolute;left:10864;top:4011;width:10;height:20" coordorigin="10864,4011" coordsize="10,20" path="m10864,4031l10874,4031,10874,4011,10864,4011,10864,4031xe" filled="true" fillcolor="#000000" stroked="false">
                <v:path arrowok="t"/>
                <v:fill type="solid"/>
              </v:shape>
            </v:group>
            <v:group style="position:absolute;left:10864;top:4031;width:10;height:20" coordorigin="10864,4031" coordsize="10,20">
              <v:shape style="position:absolute;left:10864;top:4031;width:10;height:20" coordorigin="10864,4031" coordsize="10,20" path="m10864,4050l10874,4050,10874,4031,10864,4031,10864,4050xe" filled="true" fillcolor="#000000" stroked="false">
                <v:path arrowok="t"/>
                <v:fill type="solid"/>
              </v:shape>
            </v:group>
            <v:group style="position:absolute;left:10864;top:4050;width:10;height:20" coordorigin="10864,4050" coordsize="10,20">
              <v:shape style="position:absolute;left:10864;top:4050;width:10;height:20" coordorigin="10864,4050" coordsize="10,20" path="m10864,4069l10874,4069,10874,4050,10864,4050,10864,4069xe" filled="true" fillcolor="#000000" stroked="false">
                <v:path arrowok="t"/>
                <v:fill type="solid"/>
              </v:shape>
            </v:group>
            <v:group style="position:absolute;left:10864;top:4069;width:10;height:20" coordorigin="10864,4069" coordsize="10,20">
              <v:shape style="position:absolute;left:10864;top:4069;width:10;height:20" coordorigin="10864,4069" coordsize="10,20" path="m10864,4088l10874,4088,10874,4069,10864,4069,10864,4088xe" filled="true" fillcolor="#000000" stroked="false">
                <v:path arrowok="t"/>
                <v:fill type="solid"/>
              </v:shape>
            </v:group>
            <v:group style="position:absolute;left:10864;top:4088;width:10;height:20" coordorigin="10864,4088" coordsize="10,20">
              <v:shape style="position:absolute;left:10864;top:4088;width:10;height:20" coordorigin="10864,4088" coordsize="10,20" path="m10864,4107l10874,4107,10874,4088,10864,4088,10864,4107xe" filled="true" fillcolor="#000000" stroked="false">
                <v:path arrowok="t"/>
                <v:fill type="solid"/>
              </v:shape>
            </v:group>
            <v:group style="position:absolute;left:10864;top:4107;width:10;height:20" coordorigin="10864,4107" coordsize="10,20">
              <v:shape style="position:absolute;left:10864;top:4107;width:10;height:20" coordorigin="10864,4107" coordsize="10,20" path="m10864,4127l10874,4127,10874,4107,10864,4107,10864,4127xe" filled="true" fillcolor="#000000" stroked="false">
                <v:path arrowok="t"/>
                <v:fill type="solid"/>
              </v:shape>
            </v:group>
            <v:group style="position:absolute;left:10864;top:4127;width:10;height:20" coordorigin="10864,4127" coordsize="10,20">
              <v:shape style="position:absolute;left:10864;top:4127;width:10;height:20" coordorigin="10864,4127" coordsize="10,20" path="m10864,4146l10874,4146,10874,4127,10864,4127,10864,4146xe" filled="true" fillcolor="#000000" stroked="false">
                <v:path arrowok="t"/>
                <v:fill type="solid"/>
              </v:shape>
            </v:group>
            <v:group style="position:absolute;left:10864;top:4146;width:10;height:20" coordorigin="10864,4146" coordsize="10,20">
              <v:shape style="position:absolute;left:10864;top:4146;width:10;height:20" coordorigin="10864,4146" coordsize="10,20" path="m10864,4165l10874,4165,10874,4146,10864,4146,10864,4165xe" filled="true" fillcolor="#000000" stroked="false">
                <v:path arrowok="t"/>
                <v:fill type="solid"/>
              </v:shape>
            </v:group>
            <v:group style="position:absolute;left:10864;top:4165;width:10;height:20" coordorigin="10864,4165" coordsize="10,20">
              <v:shape style="position:absolute;left:10864;top:4165;width:10;height:20" coordorigin="10864,4165" coordsize="10,20" path="m10864,4184l10874,4184,10874,4165,10864,4165,10864,4184xe" filled="true" fillcolor="#000000" stroked="false">
                <v:path arrowok="t"/>
                <v:fill type="solid"/>
              </v:shape>
            </v:group>
            <v:group style="position:absolute;left:10864;top:4184;width:10;height:20" coordorigin="10864,4184" coordsize="10,20">
              <v:shape style="position:absolute;left:10864;top:4184;width:10;height:20" coordorigin="10864,4184" coordsize="10,20" path="m10864,4203l10874,4203,10874,4184,10864,4184,10864,4203xe" filled="true" fillcolor="#000000" stroked="false">
                <v:path arrowok="t"/>
                <v:fill type="solid"/>
              </v:shape>
            </v:group>
            <v:group style="position:absolute;left:10864;top:4203;width:10;height:20" coordorigin="10864,4203" coordsize="10,20">
              <v:shape style="position:absolute;left:10864;top:4203;width:10;height:20" coordorigin="10864,4203" coordsize="10,20" path="m10864,4223l10874,4223,10874,4203,10864,4203,10864,4223xe" filled="true" fillcolor="#000000" stroked="false">
                <v:path arrowok="t"/>
                <v:fill type="solid"/>
              </v:shape>
            </v:group>
            <v:group style="position:absolute;left:10864;top:4223;width:10;height:20" coordorigin="10864,4223" coordsize="10,20">
              <v:shape style="position:absolute;left:10864;top:4223;width:10;height:20" coordorigin="10864,4223" coordsize="10,20" path="m10864,4242l10874,4242,10874,4223,10864,4223,10864,4242xe" filled="true" fillcolor="#000000" stroked="false">
                <v:path arrowok="t"/>
                <v:fill type="solid"/>
              </v:shape>
            </v:group>
            <v:group style="position:absolute;left:10864;top:4242;width:10;height:20" coordorigin="10864,4242" coordsize="10,20">
              <v:shape style="position:absolute;left:10864;top:4242;width:10;height:20" coordorigin="10864,4242" coordsize="10,20" path="m10864,4261l10874,4261,10874,4242,10864,4242,10864,4261xe" filled="true" fillcolor="#000000" stroked="false">
                <v:path arrowok="t"/>
                <v:fill type="solid"/>
              </v:shape>
            </v:group>
            <v:group style="position:absolute;left:10864;top:4261;width:10;height:20" coordorigin="10864,4261" coordsize="10,20">
              <v:shape style="position:absolute;left:10864;top:4261;width:10;height:20" coordorigin="10864,4261" coordsize="10,20" path="m10864,4280l10874,4280,10874,4261,10864,4261,10864,4280xe" filled="true" fillcolor="#000000" stroked="false">
                <v:path arrowok="t"/>
                <v:fill type="solid"/>
              </v:shape>
            </v:group>
            <v:group style="position:absolute;left:10864;top:4280;width:10;height:20" coordorigin="10864,4280" coordsize="10,20">
              <v:shape style="position:absolute;left:10864;top:4280;width:10;height:20" coordorigin="10864,4280" coordsize="10,20" path="m10864,4299l10874,4299,10874,4280,10864,4280,10864,4299xe" filled="true" fillcolor="#000000" stroked="false">
                <v:path arrowok="t"/>
                <v:fill type="solid"/>
              </v:shape>
            </v:group>
            <v:group style="position:absolute;left:10864;top:4299;width:10;height:20" coordorigin="10864,4299" coordsize="10,20">
              <v:shape style="position:absolute;left:10864;top:4299;width:10;height:20" coordorigin="10864,4299" coordsize="10,20" path="m10864,4319l10874,4319,10874,4299,10864,4299,10864,4319xe" filled="true" fillcolor="#000000" stroked="false">
                <v:path arrowok="t"/>
                <v:fill type="solid"/>
              </v:shape>
            </v:group>
            <v:group style="position:absolute;left:10864;top:4319;width:10;height:20" coordorigin="10864,4319" coordsize="10,20">
              <v:shape style="position:absolute;left:10864;top:4319;width:10;height:20" coordorigin="10864,4319" coordsize="10,20" path="m10864,4338l10874,4338,10874,4319,10864,4319,10864,4338xe" filled="true" fillcolor="#000000" stroked="false">
                <v:path arrowok="t"/>
                <v:fill type="solid"/>
              </v:shape>
            </v:group>
            <v:group style="position:absolute;left:10864;top:4338;width:10;height:20" coordorigin="10864,4338" coordsize="10,20">
              <v:shape style="position:absolute;left:10864;top:4338;width:10;height:20" coordorigin="10864,4338" coordsize="10,20" path="m10864,4357l10874,4357,10874,4338,10864,4338,10864,4357xe" filled="true" fillcolor="#000000" stroked="false">
                <v:path arrowok="t"/>
                <v:fill type="solid"/>
              </v:shape>
            </v:group>
            <v:group style="position:absolute;left:10864;top:4357;width:10;height:20" coordorigin="10864,4357" coordsize="10,20">
              <v:shape style="position:absolute;left:10864;top:4357;width:10;height:20" coordorigin="10864,4357" coordsize="10,20" path="m10864,4376l10874,4376,10874,4357,10864,4357,10864,4376xe" filled="true" fillcolor="#000000" stroked="false">
                <v:path arrowok="t"/>
                <v:fill type="solid"/>
              </v:shape>
            </v:group>
            <v:group style="position:absolute;left:10864;top:4380;width:10;height:2" coordorigin="10864,4380" coordsize="10,2">
              <v:shape style="position:absolute;left:10864;top:4380;width:10;height:2" coordorigin="10864,4380" coordsize="10,0" path="m10864,4380l10874,4380e" filled="false" stroked="true" strokeweight=".35999pt" strokecolor="#000000">
                <v:path arrowok="t"/>
              </v:shape>
            </v:group>
            <v:group style="position:absolute;left:1034;top:4388;width:10;height:2" coordorigin="1034,4388" coordsize="10,2">
              <v:shape style="position:absolute;left:1034;top:4388;width:10;height:2" coordorigin="1034,4388" coordsize="10,0" path="m1034,4388l1044,4388e" filled="false" stroked="true" strokeweight=".48001pt" strokecolor="#000000">
                <v:path arrowok="t"/>
              </v:shape>
              <v:shape style="position:absolute;left:1044;top:4383;width:1812;height:10" type="#_x0000_t75" stroked="false">
                <v:imagedata r:id="rId399" o:title=""/>
              </v:shape>
              <v:shape style="position:absolute;left:2852;top:4383;width:562;height:10" type="#_x0000_t75" stroked="false">
                <v:imagedata r:id="rId400" o:title=""/>
              </v:shape>
              <v:shape style="position:absolute;left:3408;top:4383;width:797;height:10" type="#_x0000_t75" stroked="false">
                <v:imagedata r:id="rId401" o:title=""/>
              </v:shape>
              <v:shape style="position:absolute;left:4201;top:4383;width:1776;height:10" type="#_x0000_t75" stroked="false">
                <v:imagedata r:id="rId402" o:title=""/>
              </v:shape>
              <v:shape style="position:absolute;left:5972;top:4383;width:4892;height:10" type="#_x0000_t75" stroked="false">
                <v:imagedata r:id="rId403" o:title=""/>
              </v:shape>
            </v:group>
            <v:group style="position:absolute;left:10864;top:4388;width:10;height:2" coordorigin="10864,4388" coordsize="10,2">
              <v:shape style="position:absolute;left:10864;top:4388;width:10;height:2" coordorigin="10864,4388" coordsize="10,0" path="m10864,4388l10874,4388e" filled="false" stroked="true" strokeweight=".48001pt" strokecolor="#000000">
                <v:path arrowok="t"/>
              </v:shape>
            </v:group>
            <v:group style="position:absolute;left:1034;top:4393;width:10;height:20" coordorigin="1034,4393" coordsize="10,20">
              <v:shape style="position:absolute;left:1034;top:4393;width:10;height:20" coordorigin="1034,4393" coordsize="10,20" path="m1034,4412l1044,4412,1044,4393,1034,4393,1034,4412xe" filled="true" fillcolor="#000000" stroked="false">
                <v:path arrowok="t"/>
                <v:fill type="solid"/>
              </v:shape>
            </v:group>
            <v:group style="position:absolute;left:1034;top:4412;width:10;height:20" coordorigin="1034,4412" coordsize="10,20">
              <v:shape style="position:absolute;left:1034;top:4412;width:10;height:20" coordorigin="1034,4412" coordsize="10,20" path="m1034,4431l1044,4431,1044,4412,1034,4412,1034,4431xe" filled="true" fillcolor="#000000" stroked="false">
                <v:path arrowok="t"/>
                <v:fill type="solid"/>
              </v:shape>
            </v:group>
            <v:group style="position:absolute;left:1034;top:4431;width:10;height:20" coordorigin="1034,4431" coordsize="10,20">
              <v:shape style="position:absolute;left:1034;top:4431;width:10;height:20" coordorigin="1034,4431" coordsize="10,20" path="m1034,4451l1044,4451,1044,4431,1034,4431,1034,4451xe" filled="true" fillcolor="#000000" stroked="false">
                <v:path arrowok="t"/>
                <v:fill type="solid"/>
              </v:shape>
            </v:group>
            <v:group style="position:absolute;left:1034;top:4451;width:10;height:20" coordorigin="1034,4451" coordsize="10,20">
              <v:shape style="position:absolute;left:1034;top:4451;width:10;height:20" coordorigin="1034,4451" coordsize="10,20" path="m1034,4470l1044,4470,1044,4451,1034,4451,1034,4470xe" filled="true" fillcolor="#000000" stroked="false">
                <v:path arrowok="t"/>
                <v:fill type="solid"/>
              </v:shape>
            </v:group>
            <v:group style="position:absolute;left:1034;top:4470;width:10;height:20" coordorigin="1034,4470" coordsize="10,20">
              <v:shape style="position:absolute;left:1034;top:4470;width:10;height:20" coordorigin="1034,4470" coordsize="10,20" path="m1034,4489l1044,4489,1044,4470,1034,4470,1034,4489xe" filled="true" fillcolor="#000000" stroked="false">
                <v:path arrowok="t"/>
                <v:fill type="solid"/>
              </v:shape>
            </v:group>
            <v:group style="position:absolute;left:1034;top:4489;width:10;height:20" coordorigin="1034,4489" coordsize="10,20">
              <v:shape style="position:absolute;left:1034;top:4489;width:10;height:20" coordorigin="1034,4489" coordsize="10,20" path="m1034,4508l1044,4508,1044,4489,1034,4489,1034,4508xe" filled="true" fillcolor="#000000" stroked="false">
                <v:path arrowok="t"/>
                <v:fill type="solid"/>
              </v:shape>
            </v:group>
            <v:group style="position:absolute;left:1034;top:4508;width:10;height:20" coordorigin="1034,4508" coordsize="10,20">
              <v:shape style="position:absolute;left:1034;top:4508;width:10;height:20" coordorigin="1034,4508" coordsize="10,20" path="m1034,4527l1044,4527,1044,4508,1034,4508,1034,4527xe" filled="true" fillcolor="#000000" stroked="false">
                <v:path arrowok="t"/>
                <v:fill type="solid"/>
              </v:shape>
            </v:group>
            <v:group style="position:absolute;left:1034;top:4527;width:10;height:20" coordorigin="1034,4527" coordsize="10,20">
              <v:shape style="position:absolute;left:1034;top:4527;width:10;height:20" coordorigin="1034,4527" coordsize="10,20" path="m1034,4547l1044,4547,1044,4527,1034,4527,1034,4547xe" filled="true" fillcolor="#000000" stroked="false">
                <v:path arrowok="t"/>
                <v:fill type="solid"/>
              </v:shape>
            </v:group>
            <v:group style="position:absolute;left:1034;top:4547;width:10;height:20" coordorigin="1034,4547" coordsize="10,20">
              <v:shape style="position:absolute;left:1034;top:4547;width:10;height:20" coordorigin="1034,4547" coordsize="10,20" path="m1034,4566l1044,4566,1044,4547,1034,4547,1034,4566xe" filled="true" fillcolor="#000000" stroked="false">
                <v:path arrowok="t"/>
                <v:fill type="solid"/>
              </v:shape>
            </v:group>
            <v:group style="position:absolute;left:1034;top:4566;width:10;height:20" coordorigin="1034,4566" coordsize="10,20">
              <v:shape style="position:absolute;left:1034;top:4566;width:10;height:20" coordorigin="1034,4566" coordsize="10,20" path="m1034,4585l1044,4585,1044,4566,1034,4566,1034,4585xe" filled="true" fillcolor="#000000" stroked="false">
                <v:path arrowok="t"/>
                <v:fill type="solid"/>
              </v:shape>
            </v:group>
            <v:group style="position:absolute;left:1034;top:4585;width:10;height:20" coordorigin="1034,4585" coordsize="10,20">
              <v:shape style="position:absolute;left:1034;top:4585;width:10;height:20" coordorigin="1034,4585" coordsize="10,20" path="m1034,4604l1044,4604,1044,4585,1034,4585,1034,4604xe" filled="true" fillcolor="#000000" stroked="false">
                <v:path arrowok="t"/>
                <v:fill type="solid"/>
              </v:shape>
            </v:group>
            <v:group style="position:absolute;left:1034;top:4604;width:10;height:20" coordorigin="1034,4604" coordsize="10,20">
              <v:shape style="position:absolute;left:1034;top:4604;width:10;height:20" coordorigin="1034,4604" coordsize="10,20" path="m1034,4623l1044,4623,1044,4604,1034,4604,1034,4623xe" filled="true" fillcolor="#000000" stroked="false">
                <v:path arrowok="t"/>
                <v:fill type="solid"/>
              </v:shape>
            </v:group>
            <v:group style="position:absolute;left:1034;top:4623;width:10;height:20" coordorigin="1034,4623" coordsize="10,20">
              <v:shape style="position:absolute;left:1034;top:4623;width:10;height:20" coordorigin="1034,4623" coordsize="10,20" path="m1034,4643l1044,4643,1044,4623,1034,4623,1034,4643xe" filled="true" fillcolor="#000000" stroked="false">
                <v:path arrowok="t"/>
                <v:fill type="solid"/>
              </v:shape>
            </v:group>
            <v:group style="position:absolute;left:1034;top:4643;width:10;height:20" coordorigin="1034,4643" coordsize="10,20">
              <v:shape style="position:absolute;left:1034;top:4643;width:10;height:20" coordorigin="1034,4643" coordsize="10,20" path="m1034,4662l1044,4662,1044,4643,1034,4643,1034,4662xe" filled="true" fillcolor="#000000" stroked="false">
                <v:path arrowok="t"/>
                <v:fill type="solid"/>
              </v:shape>
            </v:group>
            <v:group style="position:absolute;left:1034;top:4662;width:10;height:20" coordorigin="1034,4662" coordsize="10,20">
              <v:shape style="position:absolute;left:1034;top:4662;width:10;height:20" coordorigin="1034,4662" coordsize="10,20" path="m1034,4681l1044,4681,1044,4662,1034,4662,1034,4681xe" filled="true" fillcolor="#000000" stroked="false">
                <v:path arrowok="t"/>
                <v:fill type="solid"/>
              </v:shape>
            </v:group>
            <v:group style="position:absolute;left:1034;top:4681;width:10;height:20" coordorigin="1034,4681" coordsize="10,20">
              <v:shape style="position:absolute;left:1034;top:4681;width:10;height:20" coordorigin="1034,4681" coordsize="10,20" path="m1034,4700l1044,4700,1044,4681,1034,4681,1034,4700xe" filled="true" fillcolor="#000000" stroked="false">
                <v:path arrowok="t"/>
                <v:fill type="solid"/>
              </v:shape>
            </v:group>
            <v:group style="position:absolute;left:1034;top:4700;width:10;height:20" coordorigin="1034,4700" coordsize="10,20">
              <v:shape style="position:absolute;left:1034;top:4700;width:10;height:20" coordorigin="1034,4700" coordsize="10,20" path="m1034,4719l1044,4719,1044,4700,1034,4700,1034,4719xe" filled="true" fillcolor="#000000" stroked="false">
                <v:path arrowok="t"/>
                <v:fill type="solid"/>
              </v:shape>
            </v:group>
            <v:group style="position:absolute;left:1034;top:4719;width:10;height:20" coordorigin="1034,4719" coordsize="10,20">
              <v:shape style="position:absolute;left:1034;top:4719;width:10;height:20" coordorigin="1034,4719" coordsize="10,20" path="m1034,4739l1044,4739,1044,4719,1034,4719,1034,4739xe" filled="true" fillcolor="#000000" stroked="false">
                <v:path arrowok="t"/>
                <v:fill type="solid"/>
              </v:shape>
            </v:group>
            <v:group style="position:absolute;left:1034;top:4739;width:10;height:20" coordorigin="1034,4739" coordsize="10,20">
              <v:shape style="position:absolute;left:1034;top:4739;width:10;height:20" coordorigin="1034,4739" coordsize="10,20" path="m1034,4758l1044,4758,1044,4739,1034,4739,1034,4758xe" filled="true" fillcolor="#000000" stroked="false">
                <v:path arrowok="t"/>
                <v:fill type="solid"/>
              </v:shape>
            </v:group>
            <v:group style="position:absolute;left:1034;top:4758;width:10;height:20" coordorigin="1034,4758" coordsize="10,20">
              <v:shape style="position:absolute;left:1034;top:4758;width:10;height:20" coordorigin="1034,4758" coordsize="10,20" path="m1034,4777l1044,4777,1044,4758,1034,4758,1034,4777xe" filled="true" fillcolor="#000000" stroked="false">
                <v:path arrowok="t"/>
                <v:fill type="solid"/>
              </v:shape>
            </v:group>
            <v:group style="position:absolute;left:1034;top:4777;width:10;height:20" coordorigin="1034,4777" coordsize="10,20">
              <v:shape style="position:absolute;left:1034;top:4777;width:10;height:20" coordorigin="1034,4777" coordsize="10,20" path="m1034,4796l1044,4796,1044,4777,1034,4777,1034,4796xe" filled="true" fillcolor="#000000" stroked="false">
                <v:path arrowok="t"/>
                <v:fill type="solid"/>
              </v:shape>
            </v:group>
            <v:group style="position:absolute;left:1034;top:4796;width:10;height:20" coordorigin="1034,4796" coordsize="10,20">
              <v:shape style="position:absolute;left:1034;top:4796;width:10;height:20" coordorigin="1034,4796" coordsize="10,20" path="m1034,4815l1044,4815,1044,4796,1034,4796,1034,4815xe" filled="true" fillcolor="#000000" stroked="false">
                <v:path arrowok="t"/>
                <v:fill type="solid"/>
              </v:shape>
            </v:group>
            <v:group style="position:absolute;left:1034;top:4815;width:10;height:20" coordorigin="1034,4815" coordsize="10,20">
              <v:shape style="position:absolute;left:1034;top:4815;width:10;height:20" coordorigin="1034,4815" coordsize="10,20" path="m1034,4835l1044,4835,1044,4815,1034,4815,1034,4835xe" filled="true" fillcolor="#000000" stroked="false">
                <v:path arrowok="t"/>
                <v:fill type="solid"/>
              </v:shape>
            </v:group>
            <v:group style="position:absolute;left:1034;top:4835;width:10;height:20" coordorigin="1034,4835" coordsize="10,20">
              <v:shape style="position:absolute;left:1034;top:4835;width:10;height:20" coordorigin="1034,4835" coordsize="10,20" path="m1034,4854l1044,4854,1044,4835,1034,4835,1034,4854xe" filled="true" fillcolor="#000000" stroked="false">
                <v:path arrowok="t"/>
                <v:fill type="solid"/>
              </v:shape>
            </v:group>
            <v:group style="position:absolute;left:1034;top:4857;width:10;height:2" coordorigin="1034,4857" coordsize="10,2">
              <v:shape style="position:absolute;left:1034;top:4857;width:10;height:2" coordorigin="1034,4857" coordsize="10,0" path="m1034,4857l1044,4857e" filled="false" stroked="true" strokeweight=".36002pt" strokecolor="#000000">
                <v:path arrowok="t"/>
              </v:shape>
            </v:group>
            <v:group style="position:absolute;left:2856;top:4393;width:10;height:20" coordorigin="2856,4393" coordsize="10,20">
              <v:shape style="position:absolute;left:2856;top:4393;width:10;height:20" coordorigin="2856,4393" coordsize="10,20" path="m2856,4412l2866,4412,2866,4393,2856,4393,2856,4412xe" filled="true" fillcolor="#000000" stroked="false">
                <v:path arrowok="t"/>
                <v:fill type="solid"/>
              </v:shape>
            </v:group>
            <v:group style="position:absolute;left:2856;top:4412;width:10;height:20" coordorigin="2856,4412" coordsize="10,20">
              <v:shape style="position:absolute;left:2856;top:4412;width:10;height:20" coordorigin="2856,4412" coordsize="10,20" path="m2856,4431l2866,4431,2866,4412,2856,4412,2856,4431xe" filled="true" fillcolor="#000000" stroked="false">
                <v:path arrowok="t"/>
                <v:fill type="solid"/>
              </v:shape>
            </v:group>
            <v:group style="position:absolute;left:2856;top:4431;width:10;height:20" coordorigin="2856,4431" coordsize="10,20">
              <v:shape style="position:absolute;left:2856;top:4431;width:10;height:20" coordorigin="2856,4431" coordsize="10,20" path="m2856,4451l2866,4451,2866,4431,2856,4431,2856,4451xe" filled="true" fillcolor="#000000" stroked="false">
                <v:path arrowok="t"/>
                <v:fill type="solid"/>
              </v:shape>
            </v:group>
            <v:group style="position:absolute;left:2856;top:4451;width:10;height:20" coordorigin="2856,4451" coordsize="10,20">
              <v:shape style="position:absolute;left:2856;top:4451;width:10;height:20" coordorigin="2856,4451" coordsize="10,20" path="m2856,4470l2866,4470,2866,4451,2856,4451,2856,4470xe" filled="true" fillcolor="#000000" stroked="false">
                <v:path arrowok="t"/>
                <v:fill type="solid"/>
              </v:shape>
            </v:group>
            <v:group style="position:absolute;left:2856;top:4470;width:10;height:20" coordorigin="2856,4470" coordsize="10,20">
              <v:shape style="position:absolute;left:2856;top:4470;width:10;height:20" coordorigin="2856,4470" coordsize="10,20" path="m2856,4489l2866,4489,2866,4470,2856,4470,2856,4489xe" filled="true" fillcolor="#000000" stroked="false">
                <v:path arrowok="t"/>
                <v:fill type="solid"/>
              </v:shape>
            </v:group>
            <v:group style="position:absolute;left:2856;top:4489;width:10;height:20" coordorigin="2856,4489" coordsize="10,20">
              <v:shape style="position:absolute;left:2856;top:4489;width:10;height:20" coordorigin="2856,4489" coordsize="10,20" path="m2856,4508l2866,4508,2866,4489,2856,4489,2856,4508xe" filled="true" fillcolor="#000000" stroked="false">
                <v:path arrowok="t"/>
                <v:fill type="solid"/>
              </v:shape>
            </v:group>
            <v:group style="position:absolute;left:2856;top:4508;width:10;height:20" coordorigin="2856,4508" coordsize="10,20">
              <v:shape style="position:absolute;left:2856;top:4508;width:10;height:20" coordorigin="2856,4508" coordsize="10,20" path="m2856,4527l2866,4527,2866,4508,2856,4508,2856,4527xe" filled="true" fillcolor="#000000" stroked="false">
                <v:path arrowok="t"/>
                <v:fill type="solid"/>
              </v:shape>
            </v:group>
            <v:group style="position:absolute;left:2856;top:4527;width:10;height:20" coordorigin="2856,4527" coordsize="10,20">
              <v:shape style="position:absolute;left:2856;top:4527;width:10;height:20" coordorigin="2856,4527" coordsize="10,20" path="m2856,4547l2866,4547,2866,4527,2856,4527,2856,4547xe" filled="true" fillcolor="#000000" stroked="false">
                <v:path arrowok="t"/>
                <v:fill type="solid"/>
              </v:shape>
            </v:group>
            <v:group style="position:absolute;left:2856;top:4547;width:10;height:20" coordorigin="2856,4547" coordsize="10,20">
              <v:shape style="position:absolute;left:2856;top:4547;width:10;height:20" coordorigin="2856,4547" coordsize="10,20" path="m2856,4566l2866,4566,2866,4547,2856,4547,2856,4566xe" filled="true" fillcolor="#000000" stroked="false">
                <v:path arrowok="t"/>
                <v:fill type="solid"/>
              </v:shape>
            </v:group>
            <v:group style="position:absolute;left:2856;top:4566;width:10;height:20" coordorigin="2856,4566" coordsize="10,20">
              <v:shape style="position:absolute;left:2856;top:4566;width:10;height:20" coordorigin="2856,4566" coordsize="10,20" path="m2856,4585l2866,4585,2866,4566,2856,4566,2856,4585xe" filled="true" fillcolor="#000000" stroked="false">
                <v:path arrowok="t"/>
                <v:fill type="solid"/>
              </v:shape>
            </v:group>
            <v:group style="position:absolute;left:2856;top:4585;width:10;height:20" coordorigin="2856,4585" coordsize="10,20">
              <v:shape style="position:absolute;left:2856;top:4585;width:10;height:20" coordorigin="2856,4585" coordsize="10,20" path="m2856,4604l2866,4604,2866,4585,2856,4585,2856,4604xe" filled="true" fillcolor="#000000" stroked="false">
                <v:path arrowok="t"/>
                <v:fill type="solid"/>
              </v:shape>
            </v:group>
            <v:group style="position:absolute;left:2856;top:4604;width:10;height:20" coordorigin="2856,4604" coordsize="10,20">
              <v:shape style="position:absolute;left:2856;top:4604;width:10;height:20" coordorigin="2856,4604" coordsize="10,20" path="m2856,4623l2866,4623,2866,4604,2856,4604,2856,4623xe" filled="true" fillcolor="#000000" stroked="false">
                <v:path arrowok="t"/>
                <v:fill type="solid"/>
              </v:shape>
            </v:group>
            <v:group style="position:absolute;left:2856;top:4623;width:10;height:20" coordorigin="2856,4623" coordsize="10,20">
              <v:shape style="position:absolute;left:2856;top:4623;width:10;height:20" coordorigin="2856,4623" coordsize="10,20" path="m2856,4643l2866,4643,2866,4623,2856,4623,2856,4643xe" filled="true" fillcolor="#000000" stroked="false">
                <v:path arrowok="t"/>
                <v:fill type="solid"/>
              </v:shape>
            </v:group>
            <v:group style="position:absolute;left:2856;top:4643;width:10;height:20" coordorigin="2856,4643" coordsize="10,20">
              <v:shape style="position:absolute;left:2856;top:4643;width:10;height:20" coordorigin="2856,4643" coordsize="10,20" path="m2856,4662l2866,4662,2866,4643,2856,4643,2856,4662xe" filled="true" fillcolor="#000000" stroked="false">
                <v:path arrowok="t"/>
                <v:fill type="solid"/>
              </v:shape>
            </v:group>
            <v:group style="position:absolute;left:2856;top:4662;width:10;height:20" coordorigin="2856,4662" coordsize="10,20">
              <v:shape style="position:absolute;left:2856;top:4662;width:10;height:20" coordorigin="2856,4662" coordsize="10,20" path="m2856,4681l2866,4681,2866,4662,2856,4662,2856,4681xe" filled="true" fillcolor="#000000" stroked="false">
                <v:path arrowok="t"/>
                <v:fill type="solid"/>
              </v:shape>
            </v:group>
            <v:group style="position:absolute;left:2856;top:4681;width:10;height:20" coordorigin="2856,4681" coordsize="10,20">
              <v:shape style="position:absolute;left:2856;top:4681;width:10;height:20" coordorigin="2856,4681" coordsize="10,20" path="m2856,4700l2866,4700,2866,4681,2856,4681,2856,4700xe" filled="true" fillcolor="#000000" stroked="false">
                <v:path arrowok="t"/>
                <v:fill type="solid"/>
              </v:shape>
            </v:group>
            <v:group style="position:absolute;left:2856;top:4700;width:10;height:20" coordorigin="2856,4700" coordsize="10,20">
              <v:shape style="position:absolute;left:2856;top:4700;width:10;height:20" coordorigin="2856,4700" coordsize="10,20" path="m2856,4719l2866,4719,2866,4700,2856,4700,2856,4719xe" filled="true" fillcolor="#000000" stroked="false">
                <v:path arrowok="t"/>
                <v:fill type="solid"/>
              </v:shape>
            </v:group>
            <v:group style="position:absolute;left:2856;top:4719;width:10;height:20" coordorigin="2856,4719" coordsize="10,20">
              <v:shape style="position:absolute;left:2856;top:4719;width:10;height:20" coordorigin="2856,4719" coordsize="10,20" path="m2856,4739l2866,4739,2866,4719,2856,4719,2856,4739xe" filled="true" fillcolor="#000000" stroked="false">
                <v:path arrowok="t"/>
                <v:fill type="solid"/>
              </v:shape>
            </v:group>
            <v:group style="position:absolute;left:2856;top:4739;width:10;height:20" coordorigin="2856,4739" coordsize="10,20">
              <v:shape style="position:absolute;left:2856;top:4739;width:10;height:20" coordorigin="2856,4739" coordsize="10,20" path="m2856,4758l2866,4758,2866,4739,2856,4739,2856,4758xe" filled="true" fillcolor="#000000" stroked="false">
                <v:path arrowok="t"/>
                <v:fill type="solid"/>
              </v:shape>
            </v:group>
            <v:group style="position:absolute;left:2856;top:4758;width:10;height:20" coordorigin="2856,4758" coordsize="10,20">
              <v:shape style="position:absolute;left:2856;top:4758;width:10;height:20" coordorigin="2856,4758" coordsize="10,20" path="m2856,4777l2866,4777,2866,4758,2856,4758,2856,4777xe" filled="true" fillcolor="#000000" stroked="false">
                <v:path arrowok="t"/>
                <v:fill type="solid"/>
              </v:shape>
            </v:group>
            <v:group style="position:absolute;left:2856;top:4777;width:10;height:20" coordorigin="2856,4777" coordsize="10,20">
              <v:shape style="position:absolute;left:2856;top:4777;width:10;height:20" coordorigin="2856,4777" coordsize="10,20" path="m2856,4796l2866,4796,2866,4777,2856,4777,2856,4796xe" filled="true" fillcolor="#000000" stroked="false">
                <v:path arrowok="t"/>
                <v:fill type="solid"/>
              </v:shape>
            </v:group>
            <v:group style="position:absolute;left:2856;top:4796;width:10;height:20" coordorigin="2856,4796" coordsize="10,20">
              <v:shape style="position:absolute;left:2856;top:4796;width:10;height:20" coordorigin="2856,4796" coordsize="10,20" path="m2856,4815l2866,4815,2866,4796,2856,4796,2856,4815xe" filled="true" fillcolor="#000000" stroked="false">
                <v:path arrowok="t"/>
                <v:fill type="solid"/>
              </v:shape>
            </v:group>
            <v:group style="position:absolute;left:2856;top:4815;width:10;height:20" coordorigin="2856,4815" coordsize="10,20">
              <v:shape style="position:absolute;left:2856;top:4815;width:10;height:20" coordorigin="2856,4815" coordsize="10,20" path="m2856,4835l2866,4835,2866,4815,2856,4815,2856,4835xe" filled="true" fillcolor="#000000" stroked="false">
                <v:path arrowok="t"/>
                <v:fill type="solid"/>
              </v:shape>
            </v:group>
            <v:group style="position:absolute;left:2856;top:4835;width:10;height:20" coordorigin="2856,4835" coordsize="10,20">
              <v:shape style="position:absolute;left:2856;top:4835;width:10;height:20" coordorigin="2856,4835" coordsize="10,20" path="m2856,4854l2866,4854,2866,4835,2856,4835,2856,4854xe" filled="true" fillcolor="#000000" stroked="false">
                <v:path arrowok="t"/>
                <v:fill type="solid"/>
              </v:shape>
            </v:group>
            <v:group style="position:absolute;left:2856;top:4857;width:10;height:2" coordorigin="2856,4857" coordsize="10,2">
              <v:shape style="position:absolute;left:2856;top:4857;width:10;height:2" coordorigin="2856,4857" coordsize="10,0" path="m2856,4857l2866,4857e" filled="false" stroked="true" strokeweight=".36002pt" strokecolor="#000000">
                <v:path arrowok="t"/>
              </v:shape>
            </v:group>
            <v:group style="position:absolute;left:3413;top:4393;width:10;height:20" coordorigin="3413,4393" coordsize="10,20">
              <v:shape style="position:absolute;left:3413;top:4393;width:10;height:20" coordorigin="3413,4393" coordsize="10,20" path="m3413,4412l3423,4412,3423,4393,3413,4393,3413,4412xe" filled="true" fillcolor="#000000" stroked="false">
                <v:path arrowok="t"/>
                <v:fill type="solid"/>
              </v:shape>
            </v:group>
            <v:group style="position:absolute;left:3413;top:4412;width:10;height:20" coordorigin="3413,4412" coordsize="10,20">
              <v:shape style="position:absolute;left:3413;top:4412;width:10;height:20" coordorigin="3413,4412" coordsize="10,20" path="m3413,4431l3423,4431,3423,4412,3413,4412,3413,4431xe" filled="true" fillcolor="#000000" stroked="false">
                <v:path arrowok="t"/>
                <v:fill type="solid"/>
              </v:shape>
            </v:group>
            <v:group style="position:absolute;left:3413;top:4431;width:10;height:20" coordorigin="3413,4431" coordsize="10,20">
              <v:shape style="position:absolute;left:3413;top:4431;width:10;height:20" coordorigin="3413,4431" coordsize="10,20" path="m3413,4451l3423,4451,3423,4431,3413,4431,3413,4451xe" filled="true" fillcolor="#000000" stroked="false">
                <v:path arrowok="t"/>
                <v:fill type="solid"/>
              </v:shape>
            </v:group>
            <v:group style="position:absolute;left:3413;top:4451;width:10;height:20" coordorigin="3413,4451" coordsize="10,20">
              <v:shape style="position:absolute;left:3413;top:4451;width:10;height:20" coordorigin="3413,4451" coordsize="10,20" path="m3413,4470l3423,4470,3423,4451,3413,4451,3413,4470xe" filled="true" fillcolor="#000000" stroked="false">
                <v:path arrowok="t"/>
                <v:fill type="solid"/>
              </v:shape>
            </v:group>
            <v:group style="position:absolute;left:3413;top:4470;width:10;height:20" coordorigin="3413,4470" coordsize="10,20">
              <v:shape style="position:absolute;left:3413;top:4470;width:10;height:20" coordorigin="3413,4470" coordsize="10,20" path="m3413,4489l3423,4489,3423,4470,3413,4470,3413,4489xe" filled="true" fillcolor="#000000" stroked="false">
                <v:path arrowok="t"/>
                <v:fill type="solid"/>
              </v:shape>
            </v:group>
            <v:group style="position:absolute;left:3413;top:4489;width:10;height:20" coordorigin="3413,4489" coordsize="10,20">
              <v:shape style="position:absolute;left:3413;top:4489;width:10;height:20" coordorigin="3413,4489" coordsize="10,20" path="m3413,4508l3423,4508,3423,4489,3413,4489,3413,4508xe" filled="true" fillcolor="#000000" stroked="false">
                <v:path arrowok="t"/>
                <v:fill type="solid"/>
              </v:shape>
            </v:group>
            <v:group style="position:absolute;left:3413;top:4508;width:10;height:20" coordorigin="3413,4508" coordsize="10,20">
              <v:shape style="position:absolute;left:3413;top:4508;width:10;height:20" coordorigin="3413,4508" coordsize="10,20" path="m3413,4527l3423,4527,3423,4508,3413,4508,3413,4527xe" filled="true" fillcolor="#000000" stroked="false">
                <v:path arrowok="t"/>
                <v:fill type="solid"/>
              </v:shape>
            </v:group>
            <v:group style="position:absolute;left:3413;top:4527;width:10;height:20" coordorigin="3413,4527" coordsize="10,20">
              <v:shape style="position:absolute;left:3413;top:4527;width:10;height:20" coordorigin="3413,4527" coordsize="10,20" path="m3413,4547l3423,4547,3423,4527,3413,4527,3413,4547xe" filled="true" fillcolor="#000000" stroked="false">
                <v:path arrowok="t"/>
                <v:fill type="solid"/>
              </v:shape>
            </v:group>
            <v:group style="position:absolute;left:3413;top:4547;width:10;height:20" coordorigin="3413,4547" coordsize="10,20">
              <v:shape style="position:absolute;left:3413;top:4547;width:10;height:20" coordorigin="3413,4547" coordsize="10,20" path="m3413,4566l3423,4566,3423,4547,3413,4547,3413,4566xe" filled="true" fillcolor="#000000" stroked="false">
                <v:path arrowok="t"/>
                <v:fill type="solid"/>
              </v:shape>
            </v:group>
            <v:group style="position:absolute;left:3413;top:4566;width:10;height:20" coordorigin="3413,4566" coordsize="10,20">
              <v:shape style="position:absolute;left:3413;top:4566;width:10;height:20" coordorigin="3413,4566" coordsize="10,20" path="m3413,4585l3423,4585,3423,4566,3413,4566,3413,4585xe" filled="true" fillcolor="#000000" stroked="false">
                <v:path arrowok="t"/>
                <v:fill type="solid"/>
              </v:shape>
            </v:group>
            <v:group style="position:absolute;left:3413;top:4585;width:10;height:20" coordorigin="3413,4585" coordsize="10,20">
              <v:shape style="position:absolute;left:3413;top:4585;width:10;height:20" coordorigin="3413,4585" coordsize="10,20" path="m3413,4604l3423,4604,3423,4585,3413,4585,3413,4604xe" filled="true" fillcolor="#000000" stroked="false">
                <v:path arrowok="t"/>
                <v:fill type="solid"/>
              </v:shape>
            </v:group>
            <v:group style="position:absolute;left:3413;top:4604;width:10;height:20" coordorigin="3413,4604" coordsize="10,20">
              <v:shape style="position:absolute;left:3413;top:4604;width:10;height:20" coordorigin="3413,4604" coordsize="10,20" path="m3413,4623l3423,4623,3423,4604,3413,4604,3413,4623xe" filled="true" fillcolor="#000000" stroked="false">
                <v:path arrowok="t"/>
                <v:fill type="solid"/>
              </v:shape>
            </v:group>
            <v:group style="position:absolute;left:3413;top:4623;width:10;height:20" coordorigin="3413,4623" coordsize="10,20">
              <v:shape style="position:absolute;left:3413;top:4623;width:10;height:20" coordorigin="3413,4623" coordsize="10,20" path="m3413,4643l3423,4643,3423,4623,3413,4623,3413,4643xe" filled="true" fillcolor="#000000" stroked="false">
                <v:path arrowok="t"/>
                <v:fill type="solid"/>
              </v:shape>
            </v:group>
            <v:group style="position:absolute;left:3413;top:4643;width:10;height:20" coordorigin="3413,4643" coordsize="10,20">
              <v:shape style="position:absolute;left:3413;top:4643;width:10;height:20" coordorigin="3413,4643" coordsize="10,20" path="m3413,4662l3423,4662,3423,4643,3413,4643,3413,4662xe" filled="true" fillcolor="#000000" stroked="false">
                <v:path arrowok="t"/>
                <v:fill type="solid"/>
              </v:shape>
            </v:group>
            <v:group style="position:absolute;left:3413;top:4662;width:10;height:20" coordorigin="3413,4662" coordsize="10,20">
              <v:shape style="position:absolute;left:3413;top:4662;width:10;height:20" coordorigin="3413,4662" coordsize="10,20" path="m3413,4681l3423,4681,3423,4662,3413,4662,3413,4681xe" filled="true" fillcolor="#000000" stroked="false">
                <v:path arrowok="t"/>
                <v:fill type="solid"/>
              </v:shape>
            </v:group>
            <v:group style="position:absolute;left:3413;top:4681;width:10;height:20" coordorigin="3413,4681" coordsize="10,20">
              <v:shape style="position:absolute;left:3413;top:4681;width:10;height:20" coordorigin="3413,4681" coordsize="10,20" path="m3413,4700l3423,4700,3423,4681,3413,4681,3413,4700xe" filled="true" fillcolor="#000000" stroked="false">
                <v:path arrowok="t"/>
                <v:fill type="solid"/>
              </v:shape>
            </v:group>
            <v:group style="position:absolute;left:3413;top:4700;width:10;height:20" coordorigin="3413,4700" coordsize="10,20">
              <v:shape style="position:absolute;left:3413;top:4700;width:10;height:20" coordorigin="3413,4700" coordsize="10,20" path="m3413,4719l3423,4719,3423,4700,3413,4700,3413,4719xe" filled="true" fillcolor="#000000" stroked="false">
                <v:path arrowok="t"/>
                <v:fill type="solid"/>
              </v:shape>
            </v:group>
            <v:group style="position:absolute;left:3413;top:4719;width:10;height:20" coordorigin="3413,4719" coordsize="10,20">
              <v:shape style="position:absolute;left:3413;top:4719;width:10;height:20" coordorigin="3413,4719" coordsize="10,20" path="m3413,4739l3423,4739,3423,4719,3413,4719,3413,4739xe" filled="true" fillcolor="#000000" stroked="false">
                <v:path arrowok="t"/>
                <v:fill type="solid"/>
              </v:shape>
            </v:group>
            <v:group style="position:absolute;left:3413;top:4739;width:10;height:20" coordorigin="3413,4739" coordsize="10,20">
              <v:shape style="position:absolute;left:3413;top:4739;width:10;height:20" coordorigin="3413,4739" coordsize="10,20" path="m3413,4758l3423,4758,3423,4739,3413,4739,3413,4758xe" filled="true" fillcolor="#000000" stroked="false">
                <v:path arrowok="t"/>
                <v:fill type="solid"/>
              </v:shape>
            </v:group>
            <v:group style="position:absolute;left:3413;top:4758;width:10;height:20" coordorigin="3413,4758" coordsize="10,20">
              <v:shape style="position:absolute;left:3413;top:4758;width:10;height:20" coordorigin="3413,4758" coordsize="10,20" path="m3413,4777l3423,4777,3423,4758,3413,4758,3413,4777xe" filled="true" fillcolor="#000000" stroked="false">
                <v:path arrowok="t"/>
                <v:fill type="solid"/>
              </v:shape>
            </v:group>
            <v:group style="position:absolute;left:3413;top:4777;width:10;height:20" coordorigin="3413,4777" coordsize="10,20">
              <v:shape style="position:absolute;left:3413;top:4777;width:10;height:20" coordorigin="3413,4777" coordsize="10,20" path="m3413,4796l3423,4796,3423,4777,3413,4777,3413,4796xe" filled="true" fillcolor="#000000" stroked="false">
                <v:path arrowok="t"/>
                <v:fill type="solid"/>
              </v:shape>
            </v:group>
            <v:group style="position:absolute;left:3413;top:4796;width:10;height:20" coordorigin="3413,4796" coordsize="10,20">
              <v:shape style="position:absolute;left:3413;top:4796;width:10;height:20" coordorigin="3413,4796" coordsize="10,20" path="m3413,4815l3423,4815,3423,4796,3413,4796,3413,4815xe" filled="true" fillcolor="#000000" stroked="false">
                <v:path arrowok="t"/>
                <v:fill type="solid"/>
              </v:shape>
            </v:group>
            <v:group style="position:absolute;left:3413;top:4815;width:10;height:20" coordorigin="3413,4815" coordsize="10,20">
              <v:shape style="position:absolute;left:3413;top:4815;width:10;height:20" coordorigin="3413,4815" coordsize="10,20" path="m3413,4835l3423,4835,3423,4815,3413,4815,3413,4835xe" filled="true" fillcolor="#000000" stroked="false">
                <v:path arrowok="t"/>
                <v:fill type="solid"/>
              </v:shape>
            </v:group>
            <v:group style="position:absolute;left:3413;top:4835;width:10;height:20" coordorigin="3413,4835" coordsize="10,20">
              <v:shape style="position:absolute;left:3413;top:4835;width:10;height:20" coordorigin="3413,4835" coordsize="10,20" path="m3413,4854l3423,4854,3423,4835,3413,4835,3413,4854xe" filled="true" fillcolor="#000000" stroked="false">
                <v:path arrowok="t"/>
                <v:fill type="solid"/>
              </v:shape>
            </v:group>
            <v:group style="position:absolute;left:3413;top:4857;width:10;height:2" coordorigin="3413,4857" coordsize="10,2">
              <v:shape style="position:absolute;left:3413;top:4857;width:10;height:2" coordorigin="3413,4857" coordsize="10,0" path="m3413,4857l3423,4857e" filled="false" stroked="true" strokeweight=".36002pt" strokecolor="#000000">
                <v:path arrowok="t"/>
              </v:shape>
            </v:group>
            <v:group style="position:absolute;left:4206;top:4393;width:10;height:20" coordorigin="4206,4393" coordsize="10,20">
              <v:shape style="position:absolute;left:4206;top:4393;width:10;height:20" coordorigin="4206,4393" coordsize="10,20" path="m4206,4412l4215,4412,4215,4393,4206,4393,4206,4412xe" filled="true" fillcolor="#000000" stroked="false">
                <v:path arrowok="t"/>
                <v:fill type="solid"/>
              </v:shape>
            </v:group>
            <v:group style="position:absolute;left:4206;top:4412;width:10;height:20" coordorigin="4206,4412" coordsize="10,20">
              <v:shape style="position:absolute;left:4206;top:4412;width:10;height:20" coordorigin="4206,4412" coordsize="10,20" path="m4206,4431l4215,4431,4215,4412,4206,4412,4206,4431xe" filled="true" fillcolor="#000000" stroked="false">
                <v:path arrowok="t"/>
                <v:fill type="solid"/>
              </v:shape>
            </v:group>
            <v:group style="position:absolute;left:4206;top:4431;width:10;height:20" coordorigin="4206,4431" coordsize="10,20">
              <v:shape style="position:absolute;left:4206;top:4431;width:10;height:20" coordorigin="4206,4431" coordsize="10,20" path="m4206,4451l4215,4451,4215,4431,4206,4431,4206,4451xe" filled="true" fillcolor="#000000" stroked="false">
                <v:path arrowok="t"/>
                <v:fill type="solid"/>
              </v:shape>
            </v:group>
            <v:group style="position:absolute;left:4206;top:4451;width:10;height:20" coordorigin="4206,4451" coordsize="10,20">
              <v:shape style="position:absolute;left:4206;top:4451;width:10;height:20" coordorigin="4206,4451" coordsize="10,20" path="m4206,4470l4215,4470,4215,4451,4206,4451,4206,4470xe" filled="true" fillcolor="#000000" stroked="false">
                <v:path arrowok="t"/>
                <v:fill type="solid"/>
              </v:shape>
            </v:group>
            <v:group style="position:absolute;left:4206;top:4470;width:10;height:20" coordorigin="4206,4470" coordsize="10,20">
              <v:shape style="position:absolute;left:4206;top:4470;width:10;height:20" coordorigin="4206,4470" coordsize="10,20" path="m4206,4489l4215,4489,4215,4470,4206,4470,4206,4489xe" filled="true" fillcolor="#000000" stroked="false">
                <v:path arrowok="t"/>
                <v:fill type="solid"/>
              </v:shape>
            </v:group>
            <v:group style="position:absolute;left:4206;top:4489;width:10;height:20" coordorigin="4206,4489" coordsize="10,20">
              <v:shape style="position:absolute;left:4206;top:4489;width:10;height:20" coordorigin="4206,4489" coordsize="10,20" path="m4206,4508l4215,4508,4215,4489,4206,4489,4206,4508xe" filled="true" fillcolor="#000000" stroked="false">
                <v:path arrowok="t"/>
                <v:fill type="solid"/>
              </v:shape>
            </v:group>
            <v:group style="position:absolute;left:4206;top:4508;width:10;height:20" coordorigin="4206,4508" coordsize="10,20">
              <v:shape style="position:absolute;left:4206;top:4508;width:10;height:20" coordorigin="4206,4508" coordsize="10,20" path="m4206,4527l4215,4527,4215,4508,4206,4508,4206,4527xe" filled="true" fillcolor="#000000" stroked="false">
                <v:path arrowok="t"/>
                <v:fill type="solid"/>
              </v:shape>
            </v:group>
            <v:group style="position:absolute;left:4206;top:4527;width:10;height:20" coordorigin="4206,4527" coordsize="10,20">
              <v:shape style="position:absolute;left:4206;top:4527;width:10;height:20" coordorigin="4206,4527" coordsize="10,20" path="m4206,4547l4215,4547,4215,4527,4206,4527,4206,4547xe" filled="true" fillcolor="#000000" stroked="false">
                <v:path arrowok="t"/>
                <v:fill type="solid"/>
              </v:shape>
            </v:group>
            <v:group style="position:absolute;left:4206;top:4547;width:10;height:20" coordorigin="4206,4547" coordsize="10,20">
              <v:shape style="position:absolute;left:4206;top:4547;width:10;height:20" coordorigin="4206,4547" coordsize="10,20" path="m4206,4566l4215,4566,4215,4547,4206,4547,4206,4566xe" filled="true" fillcolor="#000000" stroked="false">
                <v:path arrowok="t"/>
                <v:fill type="solid"/>
              </v:shape>
            </v:group>
            <v:group style="position:absolute;left:4206;top:4566;width:10;height:20" coordorigin="4206,4566" coordsize="10,20">
              <v:shape style="position:absolute;left:4206;top:4566;width:10;height:20" coordorigin="4206,4566" coordsize="10,20" path="m4206,4585l4215,4585,4215,4566,4206,4566,4206,4585xe" filled="true" fillcolor="#000000" stroked="false">
                <v:path arrowok="t"/>
                <v:fill type="solid"/>
              </v:shape>
            </v:group>
            <v:group style="position:absolute;left:4206;top:4585;width:10;height:20" coordorigin="4206,4585" coordsize="10,20">
              <v:shape style="position:absolute;left:4206;top:4585;width:10;height:20" coordorigin="4206,4585" coordsize="10,20" path="m4206,4604l4215,4604,4215,4585,4206,4585,4206,4604xe" filled="true" fillcolor="#000000" stroked="false">
                <v:path arrowok="t"/>
                <v:fill type="solid"/>
              </v:shape>
            </v:group>
            <v:group style="position:absolute;left:4206;top:4604;width:10;height:20" coordorigin="4206,4604" coordsize="10,20">
              <v:shape style="position:absolute;left:4206;top:4604;width:10;height:20" coordorigin="4206,4604" coordsize="10,20" path="m4206,4623l4215,4623,4215,4604,4206,4604,4206,4623xe" filled="true" fillcolor="#000000" stroked="false">
                <v:path arrowok="t"/>
                <v:fill type="solid"/>
              </v:shape>
            </v:group>
            <v:group style="position:absolute;left:4206;top:4623;width:10;height:20" coordorigin="4206,4623" coordsize="10,20">
              <v:shape style="position:absolute;left:4206;top:4623;width:10;height:20" coordorigin="4206,4623" coordsize="10,20" path="m4206,4643l4215,4643,4215,4623,4206,4623,4206,4643xe" filled="true" fillcolor="#000000" stroked="false">
                <v:path arrowok="t"/>
                <v:fill type="solid"/>
              </v:shape>
            </v:group>
            <v:group style="position:absolute;left:4206;top:4643;width:10;height:20" coordorigin="4206,4643" coordsize="10,20">
              <v:shape style="position:absolute;left:4206;top:4643;width:10;height:20" coordorigin="4206,4643" coordsize="10,20" path="m4206,4662l4215,4662,4215,4643,4206,4643,4206,4662xe" filled="true" fillcolor="#000000" stroked="false">
                <v:path arrowok="t"/>
                <v:fill type="solid"/>
              </v:shape>
            </v:group>
            <v:group style="position:absolute;left:4206;top:4662;width:10;height:20" coordorigin="4206,4662" coordsize="10,20">
              <v:shape style="position:absolute;left:4206;top:4662;width:10;height:20" coordorigin="4206,4662" coordsize="10,20" path="m4206,4681l4215,4681,4215,4662,4206,4662,4206,4681xe" filled="true" fillcolor="#000000" stroked="false">
                <v:path arrowok="t"/>
                <v:fill type="solid"/>
              </v:shape>
            </v:group>
            <v:group style="position:absolute;left:4206;top:4681;width:10;height:20" coordorigin="4206,4681" coordsize="10,20">
              <v:shape style="position:absolute;left:4206;top:4681;width:10;height:20" coordorigin="4206,4681" coordsize="10,20" path="m4206,4700l4215,4700,4215,4681,4206,4681,4206,4700xe" filled="true" fillcolor="#000000" stroked="false">
                <v:path arrowok="t"/>
                <v:fill type="solid"/>
              </v:shape>
            </v:group>
            <v:group style="position:absolute;left:4206;top:4700;width:10;height:20" coordorigin="4206,4700" coordsize="10,20">
              <v:shape style="position:absolute;left:4206;top:4700;width:10;height:20" coordorigin="4206,4700" coordsize="10,20" path="m4206,4719l4215,4719,4215,4700,4206,4700,4206,4719xe" filled="true" fillcolor="#000000" stroked="false">
                <v:path arrowok="t"/>
                <v:fill type="solid"/>
              </v:shape>
            </v:group>
            <v:group style="position:absolute;left:4206;top:4719;width:10;height:20" coordorigin="4206,4719" coordsize="10,20">
              <v:shape style="position:absolute;left:4206;top:4719;width:10;height:20" coordorigin="4206,4719" coordsize="10,20" path="m4206,4739l4215,4739,4215,4719,4206,4719,4206,4739xe" filled="true" fillcolor="#000000" stroked="false">
                <v:path arrowok="t"/>
                <v:fill type="solid"/>
              </v:shape>
            </v:group>
            <v:group style="position:absolute;left:4206;top:4739;width:10;height:20" coordorigin="4206,4739" coordsize="10,20">
              <v:shape style="position:absolute;left:4206;top:4739;width:10;height:20" coordorigin="4206,4739" coordsize="10,20" path="m4206,4758l4215,4758,4215,4739,4206,4739,4206,4758xe" filled="true" fillcolor="#000000" stroked="false">
                <v:path arrowok="t"/>
                <v:fill type="solid"/>
              </v:shape>
            </v:group>
            <v:group style="position:absolute;left:4206;top:4758;width:10;height:20" coordorigin="4206,4758" coordsize="10,20">
              <v:shape style="position:absolute;left:4206;top:4758;width:10;height:20" coordorigin="4206,4758" coordsize="10,20" path="m4206,4777l4215,4777,4215,4758,4206,4758,4206,4777xe" filled="true" fillcolor="#000000" stroked="false">
                <v:path arrowok="t"/>
                <v:fill type="solid"/>
              </v:shape>
            </v:group>
            <v:group style="position:absolute;left:4206;top:4777;width:10;height:20" coordorigin="4206,4777" coordsize="10,20">
              <v:shape style="position:absolute;left:4206;top:4777;width:10;height:20" coordorigin="4206,4777" coordsize="10,20" path="m4206,4796l4215,4796,4215,4777,4206,4777,4206,4796xe" filled="true" fillcolor="#000000" stroked="false">
                <v:path arrowok="t"/>
                <v:fill type="solid"/>
              </v:shape>
            </v:group>
            <v:group style="position:absolute;left:4206;top:4796;width:10;height:20" coordorigin="4206,4796" coordsize="10,20">
              <v:shape style="position:absolute;left:4206;top:4796;width:10;height:20" coordorigin="4206,4796" coordsize="10,20" path="m4206,4815l4215,4815,4215,4796,4206,4796,4206,4815xe" filled="true" fillcolor="#000000" stroked="false">
                <v:path arrowok="t"/>
                <v:fill type="solid"/>
              </v:shape>
            </v:group>
            <v:group style="position:absolute;left:4206;top:4815;width:10;height:20" coordorigin="4206,4815" coordsize="10,20">
              <v:shape style="position:absolute;left:4206;top:4815;width:10;height:20" coordorigin="4206,4815" coordsize="10,20" path="m4206,4835l4215,4835,4215,4815,4206,4815,4206,4835xe" filled="true" fillcolor="#000000" stroked="false">
                <v:path arrowok="t"/>
                <v:fill type="solid"/>
              </v:shape>
            </v:group>
            <v:group style="position:absolute;left:4206;top:4835;width:10;height:20" coordorigin="4206,4835" coordsize="10,20">
              <v:shape style="position:absolute;left:4206;top:4835;width:10;height:20" coordorigin="4206,4835" coordsize="10,20" path="m4206,4854l4215,4854,4215,4835,4206,4835,4206,4854xe" filled="true" fillcolor="#000000" stroked="false">
                <v:path arrowok="t"/>
                <v:fill type="solid"/>
              </v:shape>
            </v:group>
            <v:group style="position:absolute;left:4206;top:4857;width:10;height:2" coordorigin="4206,4857" coordsize="10,2">
              <v:shape style="position:absolute;left:4206;top:4857;width:10;height:2" coordorigin="4206,4857" coordsize="10,0" path="m4206,4857l4215,4857e" filled="false" stroked="true" strokeweight=".36002pt" strokecolor="#000000">
                <v:path arrowok="t"/>
              </v:shape>
            </v:group>
            <v:group style="position:absolute;left:5015;top:4393;width:10;height:20" coordorigin="5015,4393" coordsize="10,20">
              <v:shape style="position:absolute;left:5015;top:4393;width:10;height:20" coordorigin="5015,4393" coordsize="10,20" path="m5015,4412l5024,4412,5024,4393,5015,4393,5015,4412xe" filled="true" fillcolor="#000000" stroked="false">
                <v:path arrowok="t"/>
                <v:fill type="solid"/>
              </v:shape>
            </v:group>
            <v:group style="position:absolute;left:5015;top:4412;width:10;height:20" coordorigin="5015,4412" coordsize="10,20">
              <v:shape style="position:absolute;left:5015;top:4412;width:10;height:20" coordorigin="5015,4412" coordsize="10,20" path="m5015,4431l5024,4431,5024,4412,5015,4412,5015,4431xe" filled="true" fillcolor="#000000" stroked="false">
                <v:path arrowok="t"/>
                <v:fill type="solid"/>
              </v:shape>
            </v:group>
            <v:group style="position:absolute;left:5015;top:4431;width:10;height:20" coordorigin="5015,4431" coordsize="10,20">
              <v:shape style="position:absolute;left:5015;top:4431;width:10;height:20" coordorigin="5015,4431" coordsize="10,20" path="m5015,4451l5024,4451,5024,4431,5015,4431,5015,4451xe" filled="true" fillcolor="#000000" stroked="false">
                <v:path arrowok="t"/>
                <v:fill type="solid"/>
              </v:shape>
            </v:group>
            <v:group style="position:absolute;left:5015;top:4451;width:10;height:20" coordorigin="5015,4451" coordsize="10,20">
              <v:shape style="position:absolute;left:5015;top:4451;width:10;height:20" coordorigin="5015,4451" coordsize="10,20" path="m5015,4470l5024,4470,5024,4451,5015,4451,5015,4470xe" filled="true" fillcolor="#000000" stroked="false">
                <v:path arrowok="t"/>
                <v:fill type="solid"/>
              </v:shape>
            </v:group>
            <v:group style="position:absolute;left:5015;top:4470;width:10;height:20" coordorigin="5015,4470" coordsize="10,20">
              <v:shape style="position:absolute;left:5015;top:4470;width:10;height:20" coordorigin="5015,4470" coordsize="10,20" path="m5015,4489l5024,4489,5024,4470,5015,4470,5015,4489xe" filled="true" fillcolor="#000000" stroked="false">
                <v:path arrowok="t"/>
                <v:fill type="solid"/>
              </v:shape>
            </v:group>
            <v:group style="position:absolute;left:5015;top:4489;width:10;height:20" coordorigin="5015,4489" coordsize="10,20">
              <v:shape style="position:absolute;left:5015;top:4489;width:10;height:20" coordorigin="5015,4489" coordsize="10,20" path="m5015,4508l5024,4508,5024,4489,5015,4489,5015,4508xe" filled="true" fillcolor="#000000" stroked="false">
                <v:path arrowok="t"/>
                <v:fill type="solid"/>
              </v:shape>
            </v:group>
            <v:group style="position:absolute;left:5015;top:4508;width:10;height:20" coordorigin="5015,4508" coordsize="10,20">
              <v:shape style="position:absolute;left:5015;top:4508;width:10;height:20" coordorigin="5015,4508" coordsize="10,20" path="m5015,4527l5024,4527,5024,4508,5015,4508,5015,4527xe" filled="true" fillcolor="#000000" stroked="false">
                <v:path arrowok="t"/>
                <v:fill type="solid"/>
              </v:shape>
            </v:group>
            <v:group style="position:absolute;left:5015;top:4527;width:10;height:20" coordorigin="5015,4527" coordsize="10,20">
              <v:shape style="position:absolute;left:5015;top:4527;width:10;height:20" coordorigin="5015,4527" coordsize="10,20" path="m5015,4547l5024,4547,5024,4527,5015,4527,5015,4547xe" filled="true" fillcolor="#000000" stroked="false">
                <v:path arrowok="t"/>
                <v:fill type="solid"/>
              </v:shape>
            </v:group>
            <v:group style="position:absolute;left:5015;top:4547;width:10;height:20" coordorigin="5015,4547" coordsize="10,20">
              <v:shape style="position:absolute;left:5015;top:4547;width:10;height:20" coordorigin="5015,4547" coordsize="10,20" path="m5015,4566l5024,4566,5024,4547,5015,4547,5015,4566xe" filled="true" fillcolor="#000000" stroked="false">
                <v:path arrowok="t"/>
                <v:fill type="solid"/>
              </v:shape>
            </v:group>
            <v:group style="position:absolute;left:5015;top:4566;width:10;height:20" coordorigin="5015,4566" coordsize="10,20">
              <v:shape style="position:absolute;left:5015;top:4566;width:10;height:20" coordorigin="5015,4566" coordsize="10,20" path="m5015,4585l5024,4585,5024,4566,5015,4566,5015,4585xe" filled="true" fillcolor="#000000" stroked="false">
                <v:path arrowok="t"/>
                <v:fill type="solid"/>
              </v:shape>
            </v:group>
            <v:group style="position:absolute;left:5015;top:4585;width:10;height:20" coordorigin="5015,4585" coordsize="10,20">
              <v:shape style="position:absolute;left:5015;top:4585;width:10;height:20" coordorigin="5015,4585" coordsize="10,20" path="m5015,4604l5024,4604,5024,4585,5015,4585,5015,4604xe" filled="true" fillcolor="#000000" stroked="false">
                <v:path arrowok="t"/>
                <v:fill type="solid"/>
              </v:shape>
            </v:group>
            <v:group style="position:absolute;left:5015;top:4604;width:10;height:20" coordorigin="5015,4604" coordsize="10,20">
              <v:shape style="position:absolute;left:5015;top:4604;width:10;height:20" coordorigin="5015,4604" coordsize="10,20" path="m5015,4623l5024,4623,5024,4604,5015,4604,5015,4623xe" filled="true" fillcolor="#000000" stroked="false">
                <v:path arrowok="t"/>
                <v:fill type="solid"/>
              </v:shape>
            </v:group>
            <v:group style="position:absolute;left:5015;top:4623;width:10;height:20" coordorigin="5015,4623" coordsize="10,20">
              <v:shape style="position:absolute;left:5015;top:4623;width:10;height:20" coordorigin="5015,4623" coordsize="10,20" path="m5015,4643l5024,4643,5024,4623,5015,4623,5015,4643xe" filled="true" fillcolor="#000000" stroked="false">
                <v:path arrowok="t"/>
                <v:fill type="solid"/>
              </v:shape>
            </v:group>
            <v:group style="position:absolute;left:5015;top:4643;width:10;height:20" coordorigin="5015,4643" coordsize="10,20">
              <v:shape style="position:absolute;left:5015;top:4643;width:10;height:20" coordorigin="5015,4643" coordsize="10,20" path="m5015,4662l5024,4662,5024,4643,5015,4643,5015,4662xe" filled="true" fillcolor="#000000" stroked="false">
                <v:path arrowok="t"/>
                <v:fill type="solid"/>
              </v:shape>
            </v:group>
            <v:group style="position:absolute;left:5015;top:4662;width:10;height:20" coordorigin="5015,4662" coordsize="10,20">
              <v:shape style="position:absolute;left:5015;top:4662;width:10;height:20" coordorigin="5015,4662" coordsize="10,20" path="m5015,4681l5024,4681,5024,4662,5015,4662,5015,4681xe" filled="true" fillcolor="#000000" stroked="false">
                <v:path arrowok="t"/>
                <v:fill type="solid"/>
              </v:shape>
            </v:group>
            <v:group style="position:absolute;left:5015;top:4681;width:10;height:20" coordorigin="5015,4681" coordsize="10,20">
              <v:shape style="position:absolute;left:5015;top:4681;width:10;height:20" coordorigin="5015,4681" coordsize="10,20" path="m5015,4700l5024,4700,5024,4681,5015,4681,5015,4700xe" filled="true" fillcolor="#000000" stroked="false">
                <v:path arrowok="t"/>
                <v:fill type="solid"/>
              </v:shape>
            </v:group>
            <v:group style="position:absolute;left:5015;top:4700;width:10;height:20" coordorigin="5015,4700" coordsize="10,20">
              <v:shape style="position:absolute;left:5015;top:4700;width:10;height:20" coordorigin="5015,4700" coordsize="10,20" path="m5015,4719l5024,4719,5024,4700,5015,4700,5015,4719xe" filled="true" fillcolor="#000000" stroked="false">
                <v:path arrowok="t"/>
                <v:fill type="solid"/>
              </v:shape>
            </v:group>
            <v:group style="position:absolute;left:5015;top:4719;width:10;height:20" coordorigin="5015,4719" coordsize="10,20">
              <v:shape style="position:absolute;left:5015;top:4719;width:10;height:20" coordorigin="5015,4719" coordsize="10,20" path="m5015,4739l5024,4739,5024,4719,5015,4719,5015,4739xe" filled="true" fillcolor="#000000" stroked="false">
                <v:path arrowok="t"/>
                <v:fill type="solid"/>
              </v:shape>
            </v:group>
            <v:group style="position:absolute;left:5015;top:4739;width:10;height:20" coordorigin="5015,4739" coordsize="10,20">
              <v:shape style="position:absolute;left:5015;top:4739;width:10;height:20" coordorigin="5015,4739" coordsize="10,20" path="m5015,4758l5024,4758,5024,4739,5015,4739,5015,4758xe" filled="true" fillcolor="#000000" stroked="false">
                <v:path arrowok="t"/>
                <v:fill type="solid"/>
              </v:shape>
            </v:group>
            <v:group style="position:absolute;left:5015;top:4758;width:10;height:20" coordorigin="5015,4758" coordsize="10,20">
              <v:shape style="position:absolute;left:5015;top:4758;width:10;height:20" coordorigin="5015,4758" coordsize="10,20" path="m5015,4777l5024,4777,5024,4758,5015,4758,5015,4777xe" filled="true" fillcolor="#000000" stroked="false">
                <v:path arrowok="t"/>
                <v:fill type="solid"/>
              </v:shape>
            </v:group>
            <v:group style="position:absolute;left:5015;top:4777;width:10;height:20" coordorigin="5015,4777" coordsize="10,20">
              <v:shape style="position:absolute;left:5015;top:4777;width:10;height:20" coordorigin="5015,4777" coordsize="10,20" path="m5015,4796l5024,4796,5024,4777,5015,4777,5015,4796xe" filled="true" fillcolor="#000000" stroked="false">
                <v:path arrowok="t"/>
                <v:fill type="solid"/>
              </v:shape>
            </v:group>
            <v:group style="position:absolute;left:5015;top:4796;width:10;height:20" coordorigin="5015,4796" coordsize="10,20">
              <v:shape style="position:absolute;left:5015;top:4796;width:10;height:20" coordorigin="5015,4796" coordsize="10,20" path="m5015,4815l5024,4815,5024,4796,5015,4796,5015,4815xe" filled="true" fillcolor="#000000" stroked="false">
                <v:path arrowok="t"/>
                <v:fill type="solid"/>
              </v:shape>
            </v:group>
            <v:group style="position:absolute;left:5015;top:4815;width:10;height:20" coordorigin="5015,4815" coordsize="10,20">
              <v:shape style="position:absolute;left:5015;top:4815;width:10;height:20" coordorigin="5015,4815" coordsize="10,20" path="m5015,4835l5024,4835,5024,4815,5015,4815,5015,4835xe" filled="true" fillcolor="#000000" stroked="false">
                <v:path arrowok="t"/>
                <v:fill type="solid"/>
              </v:shape>
            </v:group>
            <v:group style="position:absolute;left:5015;top:4835;width:10;height:20" coordorigin="5015,4835" coordsize="10,20">
              <v:shape style="position:absolute;left:5015;top:4835;width:10;height:20" coordorigin="5015,4835" coordsize="10,20" path="m5015,4854l5024,4854,5024,4835,5015,4835,5015,4854xe" filled="true" fillcolor="#000000" stroked="false">
                <v:path arrowok="t"/>
                <v:fill type="solid"/>
              </v:shape>
            </v:group>
            <v:group style="position:absolute;left:5015;top:4857;width:10;height:2" coordorigin="5015,4857" coordsize="10,2">
              <v:shape style="position:absolute;left:5015;top:4857;width:10;height:2" coordorigin="5015,4857" coordsize="10,0" path="m5015,4857l5024,4857e" filled="false" stroked="true" strokeweight=".36002pt" strokecolor="#000000">
                <v:path arrowok="t"/>
              </v:shape>
            </v:group>
            <v:group style="position:absolute;left:5977;top:4393;width:10;height:20" coordorigin="5977,4393" coordsize="10,20">
              <v:shape style="position:absolute;left:5977;top:4393;width:10;height:20" coordorigin="5977,4393" coordsize="10,20" path="m5977,4412l5987,4412,5987,4393,5977,4393,5977,4412xe" filled="true" fillcolor="#000000" stroked="false">
                <v:path arrowok="t"/>
                <v:fill type="solid"/>
              </v:shape>
            </v:group>
            <v:group style="position:absolute;left:5977;top:4412;width:10;height:20" coordorigin="5977,4412" coordsize="10,20">
              <v:shape style="position:absolute;left:5977;top:4412;width:10;height:20" coordorigin="5977,4412" coordsize="10,20" path="m5977,4431l5987,4431,5987,4412,5977,4412,5977,4431xe" filled="true" fillcolor="#000000" stroked="false">
                <v:path arrowok="t"/>
                <v:fill type="solid"/>
              </v:shape>
            </v:group>
            <v:group style="position:absolute;left:5977;top:4431;width:10;height:20" coordorigin="5977,4431" coordsize="10,20">
              <v:shape style="position:absolute;left:5977;top:4431;width:10;height:20" coordorigin="5977,4431" coordsize="10,20" path="m5977,4451l5987,4451,5987,4431,5977,4431,5977,4451xe" filled="true" fillcolor="#000000" stroked="false">
                <v:path arrowok="t"/>
                <v:fill type="solid"/>
              </v:shape>
            </v:group>
            <v:group style="position:absolute;left:5977;top:4451;width:10;height:20" coordorigin="5977,4451" coordsize="10,20">
              <v:shape style="position:absolute;left:5977;top:4451;width:10;height:20" coordorigin="5977,4451" coordsize="10,20" path="m5977,4470l5987,4470,5987,4451,5977,4451,5977,4470xe" filled="true" fillcolor="#000000" stroked="false">
                <v:path arrowok="t"/>
                <v:fill type="solid"/>
              </v:shape>
            </v:group>
            <v:group style="position:absolute;left:5977;top:4470;width:10;height:20" coordorigin="5977,4470" coordsize="10,20">
              <v:shape style="position:absolute;left:5977;top:4470;width:10;height:20" coordorigin="5977,4470" coordsize="10,20" path="m5977,4489l5987,4489,5987,4470,5977,4470,5977,4489xe" filled="true" fillcolor="#000000" stroked="false">
                <v:path arrowok="t"/>
                <v:fill type="solid"/>
              </v:shape>
            </v:group>
            <v:group style="position:absolute;left:5977;top:4489;width:10;height:20" coordorigin="5977,4489" coordsize="10,20">
              <v:shape style="position:absolute;left:5977;top:4489;width:10;height:20" coordorigin="5977,4489" coordsize="10,20" path="m5977,4508l5987,4508,5987,4489,5977,4489,5977,4508xe" filled="true" fillcolor="#000000" stroked="false">
                <v:path arrowok="t"/>
                <v:fill type="solid"/>
              </v:shape>
            </v:group>
            <v:group style="position:absolute;left:5977;top:4508;width:10;height:20" coordorigin="5977,4508" coordsize="10,20">
              <v:shape style="position:absolute;left:5977;top:4508;width:10;height:20" coordorigin="5977,4508" coordsize="10,20" path="m5977,4527l5987,4527,5987,4508,5977,4508,5977,4527xe" filled="true" fillcolor="#000000" stroked="false">
                <v:path arrowok="t"/>
                <v:fill type="solid"/>
              </v:shape>
            </v:group>
            <v:group style="position:absolute;left:5977;top:4527;width:10;height:20" coordorigin="5977,4527" coordsize="10,20">
              <v:shape style="position:absolute;left:5977;top:4527;width:10;height:20" coordorigin="5977,4527" coordsize="10,20" path="m5977,4547l5987,4547,5987,4527,5977,4527,5977,4547xe" filled="true" fillcolor="#000000" stroked="false">
                <v:path arrowok="t"/>
                <v:fill type="solid"/>
              </v:shape>
            </v:group>
            <v:group style="position:absolute;left:5977;top:4547;width:10;height:20" coordorigin="5977,4547" coordsize="10,20">
              <v:shape style="position:absolute;left:5977;top:4547;width:10;height:20" coordorigin="5977,4547" coordsize="10,20" path="m5977,4566l5987,4566,5987,4547,5977,4547,5977,4566xe" filled="true" fillcolor="#000000" stroked="false">
                <v:path arrowok="t"/>
                <v:fill type="solid"/>
              </v:shape>
            </v:group>
            <v:group style="position:absolute;left:5977;top:4566;width:10;height:20" coordorigin="5977,4566" coordsize="10,20">
              <v:shape style="position:absolute;left:5977;top:4566;width:10;height:20" coordorigin="5977,4566" coordsize="10,20" path="m5977,4585l5987,4585,5987,4566,5977,4566,5977,4585xe" filled="true" fillcolor="#000000" stroked="false">
                <v:path arrowok="t"/>
                <v:fill type="solid"/>
              </v:shape>
            </v:group>
            <v:group style="position:absolute;left:5977;top:4585;width:10;height:20" coordorigin="5977,4585" coordsize="10,20">
              <v:shape style="position:absolute;left:5977;top:4585;width:10;height:20" coordorigin="5977,4585" coordsize="10,20" path="m5977,4604l5987,4604,5987,4585,5977,4585,5977,4604xe" filled="true" fillcolor="#000000" stroked="false">
                <v:path arrowok="t"/>
                <v:fill type="solid"/>
              </v:shape>
            </v:group>
            <v:group style="position:absolute;left:5977;top:4604;width:10;height:20" coordorigin="5977,4604" coordsize="10,20">
              <v:shape style="position:absolute;left:5977;top:4604;width:10;height:20" coordorigin="5977,4604" coordsize="10,20" path="m5977,4623l5987,4623,5987,4604,5977,4604,5977,4623xe" filled="true" fillcolor="#000000" stroked="false">
                <v:path arrowok="t"/>
                <v:fill type="solid"/>
              </v:shape>
            </v:group>
            <v:group style="position:absolute;left:5977;top:4623;width:10;height:20" coordorigin="5977,4623" coordsize="10,20">
              <v:shape style="position:absolute;left:5977;top:4623;width:10;height:20" coordorigin="5977,4623" coordsize="10,20" path="m5977,4643l5987,4643,5987,4623,5977,4623,5977,4643xe" filled="true" fillcolor="#000000" stroked="false">
                <v:path arrowok="t"/>
                <v:fill type="solid"/>
              </v:shape>
            </v:group>
            <v:group style="position:absolute;left:5977;top:4643;width:10;height:20" coordorigin="5977,4643" coordsize="10,20">
              <v:shape style="position:absolute;left:5977;top:4643;width:10;height:20" coordorigin="5977,4643" coordsize="10,20" path="m5977,4662l5987,4662,5987,4643,5977,4643,5977,4662xe" filled="true" fillcolor="#000000" stroked="false">
                <v:path arrowok="t"/>
                <v:fill type="solid"/>
              </v:shape>
            </v:group>
            <v:group style="position:absolute;left:5977;top:4662;width:10;height:20" coordorigin="5977,4662" coordsize="10,20">
              <v:shape style="position:absolute;left:5977;top:4662;width:10;height:20" coordorigin="5977,4662" coordsize="10,20" path="m5977,4681l5987,4681,5987,4662,5977,4662,5977,4681xe" filled="true" fillcolor="#000000" stroked="false">
                <v:path arrowok="t"/>
                <v:fill type="solid"/>
              </v:shape>
            </v:group>
            <v:group style="position:absolute;left:5977;top:4681;width:10;height:20" coordorigin="5977,4681" coordsize="10,20">
              <v:shape style="position:absolute;left:5977;top:4681;width:10;height:20" coordorigin="5977,4681" coordsize="10,20" path="m5977,4700l5987,4700,5987,4681,5977,4681,5977,4700xe" filled="true" fillcolor="#000000" stroked="false">
                <v:path arrowok="t"/>
                <v:fill type="solid"/>
              </v:shape>
            </v:group>
            <v:group style="position:absolute;left:5977;top:4700;width:10;height:20" coordorigin="5977,4700" coordsize="10,20">
              <v:shape style="position:absolute;left:5977;top:4700;width:10;height:20" coordorigin="5977,4700" coordsize="10,20" path="m5977,4719l5987,4719,5987,4700,5977,4700,5977,4719xe" filled="true" fillcolor="#000000" stroked="false">
                <v:path arrowok="t"/>
                <v:fill type="solid"/>
              </v:shape>
            </v:group>
            <v:group style="position:absolute;left:5977;top:4719;width:10;height:20" coordorigin="5977,4719" coordsize="10,20">
              <v:shape style="position:absolute;left:5977;top:4719;width:10;height:20" coordorigin="5977,4719" coordsize="10,20" path="m5977,4739l5987,4739,5987,4719,5977,4719,5977,4739xe" filled="true" fillcolor="#000000" stroked="false">
                <v:path arrowok="t"/>
                <v:fill type="solid"/>
              </v:shape>
            </v:group>
            <v:group style="position:absolute;left:5977;top:4739;width:10;height:20" coordorigin="5977,4739" coordsize="10,20">
              <v:shape style="position:absolute;left:5977;top:4739;width:10;height:20" coordorigin="5977,4739" coordsize="10,20" path="m5977,4758l5987,4758,5987,4739,5977,4739,5977,4758xe" filled="true" fillcolor="#000000" stroked="false">
                <v:path arrowok="t"/>
                <v:fill type="solid"/>
              </v:shape>
            </v:group>
            <v:group style="position:absolute;left:5977;top:4758;width:10;height:20" coordorigin="5977,4758" coordsize="10,20">
              <v:shape style="position:absolute;left:5977;top:4758;width:10;height:20" coordorigin="5977,4758" coordsize="10,20" path="m5977,4777l5987,4777,5987,4758,5977,4758,5977,4777xe" filled="true" fillcolor="#000000" stroked="false">
                <v:path arrowok="t"/>
                <v:fill type="solid"/>
              </v:shape>
            </v:group>
            <v:group style="position:absolute;left:5977;top:4777;width:10;height:20" coordorigin="5977,4777" coordsize="10,20">
              <v:shape style="position:absolute;left:5977;top:4777;width:10;height:20" coordorigin="5977,4777" coordsize="10,20" path="m5977,4796l5987,4796,5987,4777,5977,4777,5977,4796xe" filled="true" fillcolor="#000000" stroked="false">
                <v:path arrowok="t"/>
                <v:fill type="solid"/>
              </v:shape>
            </v:group>
            <v:group style="position:absolute;left:5977;top:4796;width:10;height:20" coordorigin="5977,4796" coordsize="10,20">
              <v:shape style="position:absolute;left:5977;top:4796;width:10;height:20" coordorigin="5977,4796" coordsize="10,20" path="m5977,4815l5987,4815,5987,4796,5977,4796,5977,4815xe" filled="true" fillcolor="#000000" stroked="false">
                <v:path arrowok="t"/>
                <v:fill type="solid"/>
              </v:shape>
            </v:group>
            <v:group style="position:absolute;left:5977;top:4815;width:10;height:20" coordorigin="5977,4815" coordsize="10,20">
              <v:shape style="position:absolute;left:5977;top:4815;width:10;height:20" coordorigin="5977,4815" coordsize="10,20" path="m5977,4835l5987,4835,5987,4815,5977,4815,5977,4835xe" filled="true" fillcolor="#000000" stroked="false">
                <v:path arrowok="t"/>
                <v:fill type="solid"/>
              </v:shape>
            </v:group>
            <v:group style="position:absolute;left:5977;top:4835;width:10;height:20" coordorigin="5977,4835" coordsize="10,20">
              <v:shape style="position:absolute;left:5977;top:4835;width:10;height:20" coordorigin="5977,4835" coordsize="10,20" path="m5977,4854l5987,4854,5987,4835,5977,4835,5977,4854xe" filled="true" fillcolor="#000000" stroked="false">
                <v:path arrowok="t"/>
                <v:fill type="solid"/>
              </v:shape>
            </v:group>
            <v:group style="position:absolute;left:5977;top:4857;width:10;height:2" coordorigin="5977,4857" coordsize="10,2">
              <v:shape style="position:absolute;left:5977;top:4857;width:10;height:2" coordorigin="5977,4857" coordsize="10,0" path="m5977,4857l5987,4857e" filled="false" stroked="true" strokeweight=".36002pt" strokecolor="#000000">
                <v:path arrowok="t"/>
              </v:shape>
            </v:group>
            <v:group style="position:absolute;left:6760;top:4393;width:10;height:20" coordorigin="6760,4393" coordsize="10,20">
              <v:shape style="position:absolute;left:6760;top:4393;width:10;height:20" coordorigin="6760,4393" coordsize="10,20" path="m6760,4412l6769,4412,6769,4393,6760,4393,6760,4412xe" filled="true" fillcolor="#000000" stroked="false">
                <v:path arrowok="t"/>
                <v:fill type="solid"/>
              </v:shape>
            </v:group>
            <v:group style="position:absolute;left:6760;top:4412;width:10;height:20" coordorigin="6760,4412" coordsize="10,20">
              <v:shape style="position:absolute;left:6760;top:4412;width:10;height:20" coordorigin="6760,4412" coordsize="10,20" path="m6760,4431l6769,4431,6769,4412,6760,4412,6760,4431xe" filled="true" fillcolor="#000000" stroked="false">
                <v:path arrowok="t"/>
                <v:fill type="solid"/>
              </v:shape>
            </v:group>
            <v:group style="position:absolute;left:6760;top:4431;width:10;height:20" coordorigin="6760,4431" coordsize="10,20">
              <v:shape style="position:absolute;left:6760;top:4431;width:10;height:20" coordorigin="6760,4431" coordsize="10,20" path="m6760,4451l6769,4451,6769,4431,6760,4431,6760,4451xe" filled="true" fillcolor="#000000" stroked="false">
                <v:path arrowok="t"/>
                <v:fill type="solid"/>
              </v:shape>
            </v:group>
            <v:group style="position:absolute;left:6760;top:4451;width:10;height:20" coordorigin="6760,4451" coordsize="10,20">
              <v:shape style="position:absolute;left:6760;top:4451;width:10;height:20" coordorigin="6760,4451" coordsize="10,20" path="m6760,4470l6769,4470,6769,4451,6760,4451,6760,4470xe" filled="true" fillcolor="#000000" stroked="false">
                <v:path arrowok="t"/>
                <v:fill type="solid"/>
              </v:shape>
            </v:group>
            <v:group style="position:absolute;left:6760;top:4470;width:10;height:20" coordorigin="6760,4470" coordsize="10,20">
              <v:shape style="position:absolute;left:6760;top:4470;width:10;height:20" coordorigin="6760,4470" coordsize="10,20" path="m6760,4489l6769,4489,6769,4470,6760,4470,6760,4489xe" filled="true" fillcolor="#000000" stroked="false">
                <v:path arrowok="t"/>
                <v:fill type="solid"/>
              </v:shape>
            </v:group>
            <v:group style="position:absolute;left:6760;top:4489;width:10;height:20" coordorigin="6760,4489" coordsize="10,20">
              <v:shape style="position:absolute;left:6760;top:4489;width:10;height:20" coordorigin="6760,4489" coordsize="10,20" path="m6760,4508l6769,4508,6769,4489,6760,4489,6760,4508xe" filled="true" fillcolor="#000000" stroked="false">
                <v:path arrowok="t"/>
                <v:fill type="solid"/>
              </v:shape>
            </v:group>
            <v:group style="position:absolute;left:6760;top:4508;width:10;height:20" coordorigin="6760,4508" coordsize="10,20">
              <v:shape style="position:absolute;left:6760;top:4508;width:10;height:20" coordorigin="6760,4508" coordsize="10,20" path="m6760,4527l6769,4527,6769,4508,6760,4508,6760,4527xe" filled="true" fillcolor="#000000" stroked="false">
                <v:path arrowok="t"/>
                <v:fill type="solid"/>
              </v:shape>
            </v:group>
            <v:group style="position:absolute;left:6760;top:4527;width:10;height:20" coordorigin="6760,4527" coordsize="10,20">
              <v:shape style="position:absolute;left:6760;top:4527;width:10;height:20" coordorigin="6760,4527" coordsize="10,20" path="m6760,4547l6769,4547,6769,4527,6760,4527,6760,4547xe" filled="true" fillcolor="#000000" stroked="false">
                <v:path arrowok="t"/>
                <v:fill type="solid"/>
              </v:shape>
            </v:group>
            <v:group style="position:absolute;left:6760;top:4547;width:10;height:20" coordorigin="6760,4547" coordsize="10,20">
              <v:shape style="position:absolute;left:6760;top:4547;width:10;height:20" coordorigin="6760,4547" coordsize="10,20" path="m6760,4566l6769,4566,6769,4547,6760,4547,6760,4566xe" filled="true" fillcolor="#000000" stroked="false">
                <v:path arrowok="t"/>
                <v:fill type="solid"/>
              </v:shape>
            </v:group>
            <v:group style="position:absolute;left:6760;top:4566;width:10;height:20" coordorigin="6760,4566" coordsize="10,20">
              <v:shape style="position:absolute;left:6760;top:4566;width:10;height:20" coordorigin="6760,4566" coordsize="10,20" path="m6760,4585l6769,4585,6769,4566,6760,4566,6760,4585xe" filled="true" fillcolor="#000000" stroked="false">
                <v:path arrowok="t"/>
                <v:fill type="solid"/>
              </v:shape>
            </v:group>
            <v:group style="position:absolute;left:6760;top:4585;width:10;height:20" coordorigin="6760,4585" coordsize="10,20">
              <v:shape style="position:absolute;left:6760;top:4585;width:10;height:20" coordorigin="6760,4585" coordsize="10,20" path="m6760,4604l6769,4604,6769,4585,6760,4585,6760,4604xe" filled="true" fillcolor="#000000" stroked="false">
                <v:path arrowok="t"/>
                <v:fill type="solid"/>
              </v:shape>
            </v:group>
            <v:group style="position:absolute;left:6760;top:4604;width:10;height:20" coordorigin="6760,4604" coordsize="10,20">
              <v:shape style="position:absolute;left:6760;top:4604;width:10;height:20" coordorigin="6760,4604" coordsize="10,20" path="m6760,4623l6769,4623,6769,4604,6760,4604,6760,4623xe" filled="true" fillcolor="#000000" stroked="false">
                <v:path arrowok="t"/>
                <v:fill type="solid"/>
              </v:shape>
            </v:group>
            <v:group style="position:absolute;left:6760;top:4623;width:10;height:20" coordorigin="6760,4623" coordsize="10,20">
              <v:shape style="position:absolute;left:6760;top:4623;width:10;height:20" coordorigin="6760,4623" coordsize="10,20" path="m6760,4643l6769,4643,6769,4623,6760,4623,6760,4643xe" filled="true" fillcolor="#000000" stroked="false">
                <v:path arrowok="t"/>
                <v:fill type="solid"/>
              </v:shape>
            </v:group>
            <v:group style="position:absolute;left:6760;top:4643;width:10;height:20" coordorigin="6760,4643" coordsize="10,20">
              <v:shape style="position:absolute;left:6760;top:4643;width:10;height:20" coordorigin="6760,4643" coordsize="10,20" path="m6760,4662l6769,4662,6769,4643,6760,4643,6760,4662xe" filled="true" fillcolor="#000000" stroked="false">
                <v:path arrowok="t"/>
                <v:fill type="solid"/>
              </v:shape>
            </v:group>
            <v:group style="position:absolute;left:6760;top:4662;width:10;height:20" coordorigin="6760,4662" coordsize="10,20">
              <v:shape style="position:absolute;left:6760;top:4662;width:10;height:20" coordorigin="6760,4662" coordsize="10,20" path="m6760,4681l6769,4681,6769,4662,6760,4662,6760,4681xe" filled="true" fillcolor="#000000" stroked="false">
                <v:path arrowok="t"/>
                <v:fill type="solid"/>
              </v:shape>
            </v:group>
            <v:group style="position:absolute;left:6760;top:4681;width:10;height:20" coordorigin="6760,4681" coordsize="10,20">
              <v:shape style="position:absolute;left:6760;top:4681;width:10;height:20" coordorigin="6760,4681" coordsize="10,20" path="m6760,4700l6769,4700,6769,4681,6760,4681,6760,4700xe" filled="true" fillcolor="#000000" stroked="false">
                <v:path arrowok="t"/>
                <v:fill type="solid"/>
              </v:shape>
            </v:group>
            <v:group style="position:absolute;left:6760;top:4700;width:10;height:20" coordorigin="6760,4700" coordsize="10,20">
              <v:shape style="position:absolute;left:6760;top:4700;width:10;height:20" coordorigin="6760,4700" coordsize="10,20" path="m6760,4719l6769,4719,6769,4700,6760,4700,6760,4719xe" filled="true" fillcolor="#000000" stroked="false">
                <v:path arrowok="t"/>
                <v:fill type="solid"/>
              </v:shape>
            </v:group>
            <v:group style="position:absolute;left:6760;top:4719;width:10;height:20" coordorigin="6760,4719" coordsize="10,20">
              <v:shape style="position:absolute;left:6760;top:4719;width:10;height:20" coordorigin="6760,4719" coordsize="10,20" path="m6760,4739l6769,4739,6769,4719,6760,4719,6760,4739xe" filled="true" fillcolor="#000000" stroked="false">
                <v:path arrowok="t"/>
                <v:fill type="solid"/>
              </v:shape>
            </v:group>
            <v:group style="position:absolute;left:6760;top:4739;width:10;height:20" coordorigin="6760,4739" coordsize="10,20">
              <v:shape style="position:absolute;left:6760;top:4739;width:10;height:20" coordorigin="6760,4739" coordsize="10,20" path="m6760,4758l6769,4758,6769,4739,6760,4739,6760,4758xe" filled="true" fillcolor="#000000" stroked="false">
                <v:path arrowok="t"/>
                <v:fill type="solid"/>
              </v:shape>
            </v:group>
            <v:group style="position:absolute;left:6760;top:4758;width:10;height:20" coordorigin="6760,4758" coordsize="10,20">
              <v:shape style="position:absolute;left:6760;top:4758;width:10;height:20" coordorigin="6760,4758" coordsize="10,20" path="m6760,4777l6769,4777,6769,4758,6760,4758,6760,4777xe" filled="true" fillcolor="#000000" stroked="false">
                <v:path arrowok="t"/>
                <v:fill type="solid"/>
              </v:shape>
            </v:group>
            <v:group style="position:absolute;left:6760;top:4777;width:10;height:20" coordorigin="6760,4777" coordsize="10,20">
              <v:shape style="position:absolute;left:6760;top:4777;width:10;height:20" coordorigin="6760,4777" coordsize="10,20" path="m6760,4796l6769,4796,6769,4777,6760,4777,6760,4796xe" filled="true" fillcolor="#000000" stroked="false">
                <v:path arrowok="t"/>
                <v:fill type="solid"/>
              </v:shape>
            </v:group>
            <v:group style="position:absolute;left:6760;top:4796;width:10;height:20" coordorigin="6760,4796" coordsize="10,20">
              <v:shape style="position:absolute;left:6760;top:4796;width:10;height:20" coordorigin="6760,4796" coordsize="10,20" path="m6760,4815l6769,4815,6769,4796,6760,4796,6760,4815xe" filled="true" fillcolor="#000000" stroked="false">
                <v:path arrowok="t"/>
                <v:fill type="solid"/>
              </v:shape>
            </v:group>
            <v:group style="position:absolute;left:6760;top:4815;width:10;height:20" coordorigin="6760,4815" coordsize="10,20">
              <v:shape style="position:absolute;left:6760;top:4815;width:10;height:20" coordorigin="6760,4815" coordsize="10,20" path="m6760,4835l6769,4835,6769,4815,6760,4815,6760,4835xe" filled="true" fillcolor="#000000" stroked="false">
                <v:path arrowok="t"/>
                <v:fill type="solid"/>
              </v:shape>
            </v:group>
            <v:group style="position:absolute;left:6760;top:4835;width:10;height:20" coordorigin="6760,4835" coordsize="10,20">
              <v:shape style="position:absolute;left:6760;top:4835;width:10;height:20" coordorigin="6760,4835" coordsize="10,20" path="m6760,4854l6769,4854,6769,4835,6760,4835,6760,4854xe" filled="true" fillcolor="#000000" stroked="false">
                <v:path arrowok="t"/>
                <v:fill type="solid"/>
              </v:shape>
            </v:group>
            <v:group style="position:absolute;left:6760;top:4857;width:10;height:2" coordorigin="6760,4857" coordsize="10,2">
              <v:shape style="position:absolute;left:6760;top:4857;width:10;height:2" coordorigin="6760,4857" coordsize="10,0" path="m6760,4857l6769,4857e" filled="false" stroked="true" strokeweight=".36002pt" strokecolor="#000000">
                <v:path arrowok="t"/>
              </v:shape>
            </v:group>
            <v:group style="position:absolute;left:7458;top:4393;width:10;height:20" coordorigin="7458,4393" coordsize="10,20">
              <v:shape style="position:absolute;left:7458;top:4393;width:10;height:20" coordorigin="7458,4393" coordsize="10,20" path="m7458,4412l7468,4412,7468,4393,7458,4393,7458,4412xe" filled="true" fillcolor="#000000" stroked="false">
                <v:path arrowok="t"/>
                <v:fill type="solid"/>
              </v:shape>
            </v:group>
            <v:group style="position:absolute;left:7458;top:4412;width:10;height:20" coordorigin="7458,4412" coordsize="10,20">
              <v:shape style="position:absolute;left:7458;top:4412;width:10;height:20" coordorigin="7458,4412" coordsize="10,20" path="m7458,4431l7468,4431,7468,4412,7458,4412,7458,4431xe" filled="true" fillcolor="#000000" stroked="false">
                <v:path arrowok="t"/>
                <v:fill type="solid"/>
              </v:shape>
            </v:group>
            <v:group style="position:absolute;left:7458;top:4431;width:10;height:20" coordorigin="7458,4431" coordsize="10,20">
              <v:shape style="position:absolute;left:7458;top:4431;width:10;height:20" coordorigin="7458,4431" coordsize="10,20" path="m7458,4451l7468,4451,7468,4431,7458,4431,7458,4451xe" filled="true" fillcolor="#000000" stroked="false">
                <v:path arrowok="t"/>
                <v:fill type="solid"/>
              </v:shape>
            </v:group>
            <v:group style="position:absolute;left:7458;top:4451;width:10;height:20" coordorigin="7458,4451" coordsize="10,20">
              <v:shape style="position:absolute;left:7458;top:4451;width:10;height:20" coordorigin="7458,4451" coordsize="10,20" path="m7458,4470l7468,4470,7468,4451,7458,4451,7458,4470xe" filled="true" fillcolor="#000000" stroked="false">
                <v:path arrowok="t"/>
                <v:fill type="solid"/>
              </v:shape>
            </v:group>
            <v:group style="position:absolute;left:7458;top:4470;width:10;height:20" coordorigin="7458,4470" coordsize="10,20">
              <v:shape style="position:absolute;left:7458;top:4470;width:10;height:20" coordorigin="7458,4470" coordsize="10,20" path="m7458,4489l7468,4489,7468,4470,7458,4470,7458,4489xe" filled="true" fillcolor="#000000" stroked="false">
                <v:path arrowok="t"/>
                <v:fill type="solid"/>
              </v:shape>
            </v:group>
            <v:group style="position:absolute;left:7458;top:4489;width:10;height:20" coordorigin="7458,4489" coordsize="10,20">
              <v:shape style="position:absolute;left:7458;top:4489;width:10;height:20" coordorigin="7458,4489" coordsize="10,20" path="m7458,4508l7468,4508,7468,4489,7458,4489,7458,4508xe" filled="true" fillcolor="#000000" stroked="false">
                <v:path arrowok="t"/>
                <v:fill type="solid"/>
              </v:shape>
            </v:group>
            <v:group style="position:absolute;left:7458;top:4508;width:10;height:20" coordorigin="7458,4508" coordsize="10,20">
              <v:shape style="position:absolute;left:7458;top:4508;width:10;height:20" coordorigin="7458,4508" coordsize="10,20" path="m7458,4527l7468,4527,7468,4508,7458,4508,7458,4527xe" filled="true" fillcolor="#000000" stroked="false">
                <v:path arrowok="t"/>
                <v:fill type="solid"/>
              </v:shape>
            </v:group>
            <v:group style="position:absolute;left:7458;top:4527;width:10;height:20" coordorigin="7458,4527" coordsize="10,20">
              <v:shape style="position:absolute;left:7458;top:4527;width:10;height:20" coordorigin="7458,4527" coordsize="10,20" path="m7458,4547l7468,4547,7468,4527,7458,4527,7458,4547xe" filled="true" fillcolor="#000000" stroked="false">
                <v:path arrowok="t"/>
                <v:fill type="solid"/>
              </v:shape>
            </v:group>
            <v:group style="position:absolute;left:7458;top:4547;width:10;height:20" coordorigin="7458,4547" coordsize="10,20">
              <v:shape style="position:absolute;left:7458;top:4547;width:10;height:20" coordorigin="7458,4547" coordsize="10,20" path="m7458,4566l7468,4566,7468,4547,7458,4547,7458,4566xe" filled="true" fillcolor="#000000" stroked="false">
                <v:path arrowok="t"/>
                <v:fill type="solid"/>
              </v:shape>
            </v:group>
            <v:group style="position:absolute;left:7458;top:4566;width:10;height:20" coordorigin="7458,4566" coordsize="10,20">
              <v:shape style="position:absolute;left:7458;top:4566;width:10;height:20" coordorigin="7458,4566" coordsize="10,20" path="m7458,4585l7468,4585,7468,4566,7458,4566,7458,4585xe" filled="true" fillcolor="#000000" stroked="false">
                <v:path arrowok="t"/>
                <v:fill type="solid"/>
              </v:shape>
            </v:group>
            <v:group style="position:absolute;left:7458;top:4585;width:10;height:20" coordorigin="7458,4585" coordsize="10,20">
              <v:shape style="position:absolute;left:7458;top:4585;width:10;height:20" coordorigin="7458,4585" coordsize="10,20" path="m7458,4604l7468,4604,7468,4585,7458,4585,7458,4604xe" filled="true" fillcolor="#000000" stroked="false">
                <v:path arrowok="t"/>
                <v:fill type="solid"/>
              </v:shape>
            </v:group>
            <v:group style="position:absolute;left:7458;top:4604;width:10;height:20" coordorigin="7458,4604" coordsize="10,20">
              <v:shape style="position:absolute;left:7458;top:4604;width:10;height:20" coordorigin="7458,4604" coordsize="10,20" path="m7458,4623l7468,4623,7468,4604,7458,4604,7458,4623xe" filled="true" fillcolor="#000000" stroked="false">
                <v:path arrowok="t"/>
                <v:fill type="solid"/>
              </v:shape>
            </v:group>
            <v:group style="position:absolute;left:7458;top:4623;width:10;height:20" coordorigin="7458,4623" coordsize="10,20">
              <v:shape style="position:absolute;left:7458;top:4623;width:10;height:20" coordorigin="7458,4623" coordsize="10,20" path="m7458,4643l7468,4643,7468,4623,7458,4623,7458,4643xe" filled="true" fillcolor="#000000" stroked="false">
                <v:path arrowok="t"/>
                <v:fill type="solid"/>
              </v:shape>
            </v:group>
            <v:group style="position:absolute;left:7458;top:4643;width:10;height:20" coordorigin="7458,4643" coordsize="10,20">
              <v:shape style="position:absolute;left:7458;top:4643;width:10;height:20" coordorigin="7458,4643" coordsize="10,20" path="m7458,4662l7468,4662,7468,4643,7458,4643,7458,4662xe" filled="true" fillcolor="#000000" stroked="false">
                <v:path arrowok="t"/>
                <v:fill type="solid"/>
              </v:shape>
            </v:group>
            <v:group style="position:absolute;left:7458;top:4662;width:10;height:20" coordorigin="7458,4662" coordsize="10,20">
              <v:shape style="position:absolute;left:7458;top:4662;width:10;height:20" coordorigin="7458,4662" coordsize="10,20" path="m7458,4681l7468,4681,7468,4662,7458,4662,7458,4681xe" filled="true" fillcolor="#000000" stroked="false">
                <v:path arrowok="t"/>
                <v:fill type="solid"/>
              </v:shape>
            </v:group>
            <v:group style="position:absolute;left:7458;top:4681;width:10;height:20" coordorigin="7458,4681" coordsize="10,20">
              <v:shape style="position:absolute;left:7458;top:4681;width:10;height:20" coordorigin="7458,4681" coordsize="10,20" path="m7458,4700l7468,4700,7468,4681,7458,4681,7458,4700xe" filled="true" fillcolor="#000000" stroked="false">
                <v:path arrowok="t"/>
                <v:fill type="solid"/>
              </v:shape>
            </v:group>
            <v:group style="position:absolute;left:7458;top:4700;width:10;height:20" coordorigin="7458,4700" coordsize="10,20">
              <v:shape style="position:absolute;left:7458;top:4700;width:10;height:20" coordorigin="7458,4700" coordsize="10,20" path="m7458,4719l7468,4719,7468,4700,7458,4700,7458,4719xe" filled="true" fillcolor="#000000" stroked="false">
                <v:path arrowok="t"/>
                <v:fill type="solid"/>
              </v:shape>
            </v:group>
            <v:group style="position:absolute;left:7458;top:4719;width:10;height:20" coordorigin="7458,4719" coordsize="10,20">
              <v:shape style="position:absolute;left:7458;top:4719;width:10;height:20" coordorigin="7458,4719" coordsize="10,20" path="m7458,4739l7468,4739,7468,4719,7458,4719,7458,4739xe" filled="true" fillcolor="#000000" stroked="false">
                <v:path arrowok="t"/>
                <v:fill type="solid"/>
              </v:shape>
            </v:group>
            <v:group style="position:absolute;left:7458;top:4739;width:10;height:20" coordorigin="7458,4739" coordsize="10,20">
              <v:shape style="position:absolute;left:7458;top:4739;width:10;height:20" coordorigin="7458,4739" coordsize="10,20" path="m7458,4758l7468,4758,7468,4739,7458,4739,7458,4758xe" filled="true" fillcolor="#000000" stroked="false">
                <v:path arrowok="t"/>
                <v:fill type="solid"/>
              </v:shape>
            </v:group>
            <v:group style="position:absolute;left:7458;top:4758;width:10;height:20" coordorigin="7458,4758" coordsize="10,20">
              <v:shape style="position:absolute;left:7458;top:4758;width:10;height:20" coordorigin="7458,4758" coordsize="10,20" path="m7458,4777l7468,4777,7468,4758,7458,4758,7458,4777xe" filled="true" fillcolor="#000000" stroked="false">
                <v:path arrowok="t"/>
                <v:fill type="solid"/>
              </v:shape>
            </v:group>
            <v:group style="position:absolute;left:7458;top:4777;width:10;height:20" coordorigin="7458,4777" coordsize="10,20">
              <v:shape style="position:absolute;left:7458;top:4777;width:10;height:20" coordorigin="7458,4777" coordsize="10,20" path="m7458,4796l7468,4796,7468,4777,7458,4777,7458,4796xe" filled="true" fillcolor="#000000" stroked="false">
                <v:path arrowok="t"/>
                <v:fill type="solid"/>
              </v:shape>
            </v:group>
            <v:group style="position:absolute;left:7458;top:4796;width:10;height:20" coordorigin="7458,4796" coordsize="10,20">
              <v:shape style="position:absolute;left:7458;top:4796;width:10;height:20" coordorigin="7458,4796" coordsize="10,20" path="m7458,4815l7468,4815,7468,4796,7458,4796,7458,4815xe" filled="true" fillcolor="#000000" stroked="false">
                <v:path arrowok="t"/>
                <v:fill type="solid"/>
              </v:shape>
            </v:group>
            <v:group style="position:absolute;left:7458;top:4815;width:10;height:20" coordorigin="7458,4815" coordsize="10,20">
              <v:shape style="position:absolute;left:7458;top:4815;width:10;height:20" coordorigin="7458,4815" coordsize="10,20" path="m7458,4835l7468,4835,7468,4815,7458,4815,7458,4835xe" filled="true" fillcolor="#000000" stroked="false">
                <v:path arrowok="t"/>
                <v:fill type="solid"/>
              </v:shape>
            </v:group>
            <v:group style="position:absolute;left:7458;top:4835;width:10;height:20" coordorigin="7458,4835" coordsize="10,20">
              <v:shape style="position:absolute;left:7458;top:4835;width:10;height:20" coordorigin="7458,4835" coordsize="10,20" path="m7458,4854l7468,4854,7468,4835,7458,4835,7458,4854xe" filled="true" fillcolor="#000000" stroked="false">
                <v:path arrowok="t"/>
                <v:fill type="solid"/>
              </v:shape>
            </v:group>
            <v:group style="position:absolute;left:7458;top:4857;width:10;height:2" coordorigin="7458,4857" coordsize="10,2">
              <v:shape style="position:absolute;left:7458;top:4857;width:10;height:2" coordorigin="7458,4857" coordsize="10,0" path="m7458,4857l7468,4857e" filled="false" stroked="true" strokeweight=".36002pt" strokecolor="#000000">
                <v:path arrowok="t"/>
              </v:shape>
            </v:group>
            <v:group style="position:absolute;left:8740;top:4393;width:10;height:20" coordorigin="8740,4393" coordsize="10,20">
              <v:shape style="position:absolute;left:8740;top:4393;width:10;height:20" coordorigin="8740,4393" coordsize="10,20" path="m8740,4412l8749,4412,8749,4393,8740,4393,8740,4412xe" filled="true" fillcolor="#000000" stroked="false">
                <v:path arrowok="t"/>
                <v:fill type="solid"/>
              </v:shape>
            </v:group>
            <v:group style="position:absolute;left:8740;top:4412;width:10;height:20" coordorigin="8740,4412" coordsize="10,20">
              <v:shape style="position:absolute;left:8740;top:4412;width:10;height:20" coordorigin="8740,4412" coordsize="10,20" path="m8740,4431l8749,4431,8749,4412,8740,4412,8740,4431xe" filled="true" fillcolor="#000000" stroked="false">
                <v:path arrowok="t"/>
                <v:fill type="solid"/>
              </v:shape>
            </v:group>
            <v:group style="position:absolute;left:8740;top:4431;width:10;height:20" coordorigin="8740,4431" coordsize="10,20">
              <v:shape style="position:absolute;left:8740;top:4431;width:10;height:20" coordorigin="8740,4431" coordsize="10,20" path="m8740,4451l8749,4451,8749,4431,8740,4431,8740,4451xe" filled="true" fillcolor="#000000" stroked="false">
                <v:path arrowok="t"/>
                <v:fill type="solid"/>
              </v:shape>
            </v:group>
            <v:group style="position:absolute;left:8740;top:4451;width:10;height:20" coordorigin="8740,4451" coordsize="10,20">
              <v:shape style="position:absolute;left:8740;top:4451;width:10;height:20" coordorigin="8740,4451" coordsize="10,20" path="m8740,4470l8749,4470,8749,4451,8740,4451,8740,4470xe" filled="true" fillcolor="#000000" stroked="false">
                <v:path arrowok="t"/>
                <v:fill type="solid"/>
              </v:shape>
            </v:group>
            <v:group style="position:absolute;left:8740;top:4470;width:10;height:20" coordorigin="8740,4470" coordsize="10,20">
              <v:shape style="position:absolute;left:8740;top:4470;width:10;height:20" coordorigin="8740,4470" coordsize="10,20" path="m8740,4489l8749,4489,8749,4470,8740,4470,8740,4489xe" filled="true" fillcolor="#000000" stroked="false">
                <v:path arrowok="t"/>
                <v:fill type="solid"/>
              </v:shape>
            </v:group>
            <v:group style="position:absolute;left:8740;top:4489;width:10;height:20" coordorigin="8740,4489" coordsize="10,20">
              <v:shape style="position:absolute;left:8740;top:4489;width:10;height:20" coordorigin="8740,4489" coordsize="10,20" path="m8740,4508l8749,4508,8749,4489,8740,4489,8740,4508xe" filled="true" fillcolor="#000000" stroked="false">
                <v:path arrowok="t"/>
                <v:fill type="solid"/>
              </v:shape>
            </v:group>
            <v:group style="position:absolute;left:8740;top:4508;width:10;height:20" coordorigin="8740,4508" coordsize="10,20">
              <v:shape style="position:absolute;left:8740;top:4508;width:10;height:20" coordorigin="8740,4508" coordsize="10,20" path="m8740,4527l8749,4527,8749,4508,8740,4508,8740,4527xe" filled="true" fillcolor="#000000" stroked="false">
                <v:path arrowok="t"/>
                <v:fill type="solid"/>
              </v:shape>
            </v:group>
            <v:group style="position:absolute;left:8740;top:4527;width:10;height:20" coordorigin="8740,4527" coordsize="10,20">
              <v:shape style="position:absolute;left:8740;top:4527;width:10;height:20" coordorigin="8740,4527" coordsize="10,20" path="m8740,4547l8749,4547,8749,4527,8740,4527,8740,4547xe" filled="true" fillcolor="#000000" stroked="false">
                <v:path arrowok="t"/>
                <v:fill type="solid"/>
              </v:shape>
            </v:group>
            <v:group style="position:absolute;left:8740;top:4547;width:10;height:20" coordorigin="8740,4547" coordsize="10,20">
              <v:shape style="position:absolute;left:8740;top:4547;width:10;height:20" coordorigin="8740,4547" coordsize="10,20" path="m8740,4566l8749,4566,8749,4547,8740,4547,8740,4566xe" filled="true" fillcolor="#000000" stroked="false">
                <v:path arrowok="t"/>
                <v:fill type="solid"/>
              </v:shape>
            </v:group>
            <v:group style="position:absolute;left:8740;top:4566;width:10;height:20" coordorigin="8740,4566" coordsize="10,20">
              <v:shape style="position:absolute;left:8740;top:4566;width:10;height:20" coordorigin="8740,4566" coordsize="10,20" path="m8740,4585l8749,4585,8749,4566,8740,4566,8740,4585xe" filled="true" fillcolor="#000000" stroked="false">
                <v:path arrowok="t"/>
                <v:fill type="solid"/>
              </v:shape>
            </v:group>
            <v:group style="position:absolute;left:8740;top:4585;width:10;height:20" coordorigin="8740,4585" coordsize="10,20">
              <v:shape style="position:absolute;left:8740;top:4585;width:10;height:20" coordorigin="8740,4585" coordsize="10,20" path="m8740,4604l8749,4604,8749,4585,8740,4585,8740,4604xe" filled="true" fillcolor="#000000" stroked="false">
                <v:path arrowok="t"/>
                <v:fill type="solid"/>
              </v:shape>
            </v:group>
            <v:group style="position:absolute;left:8740;top:4604;width:10;height:20" coordorigin="8740,4604" coordsize="10,20">
              <v:shape style="position:absolute;left:8740;top:4604;width:10;height:20" coordorigin="8740,4604" coordsize="10,20" path="m8740,4623l8749,4623,8749,4604,8740,4604,8740,4623xe" filled="true" fillcolor="#000000" stroked="false">
                <v:path arrowok="t"/>
                <v:fill type="solid"/>
              </v:shape>
            </v:group>
            <v:group style="position:absolute;left:8740;top:4623;width:10;height:20" coordorigin="8740,4623" coordsize="10,20">
              <v:shape style="position:absolute;left:8740;top:4623;width:10;height:20" coordorigin="8740,4623" coordsize="10,20" path="m8740,4643l8749,4643,8749,4623,8740,4623,8740,4643xe" filled="true" fillcolor="#000000" stroked="false">
                <v:path arrowok="t"/>
                <v:fill type="solid"/>
              </v:shape>
            </v:group>
            <v:group style="position:absolute;left:8740;top:4643;width:10;height:20" coordorigin="8740,4643" coordsize="10,20">
              <v:shape style="position:absolute;left:8740;top:4643;width:10;height:20" coordorigin="8740,4643" coordsize="10,20" path="m8740,4662l8749,4662,8749,4643,8740,4643,8740,4662xe" filled="true" fillcolor="#000000" stroked="false">
                <v:path arrowok="t"/>
                <v:fill type="solid"/>
              </v:shape>
            </v:group>
            <v:group style="position:absolute;left:8740;top:4662;width:10;height:20" coordorigin="8740,4662" coordsize="10,20">
              <v:shape style="position:absolute;left:8740;top:4662;width:10;height:20" coordorigin="8740,4662" coordsize="10,20" path="m8740,4681l8749,4681,8749,4662,8740,4662,8740,4681xe" filled="true" fillcolor="#000000" stroked="false">
                <v:path arrowok="t"/>
                <v:fill type="solid"/>
              </v:shape>
            </v:group>
            <v:group style="position:absolute;left:8740;top:4681;width:10;height:20" coordorigin="8740,4681" coordsize="10,20">
              <v:shape style="position:absolute;left:8740;top:4681;width:10;height:20" coordorigin="8740,4681" coordsize="10,20" path="m8740,4700l8749,4700,8749,4681,8740,4681,8740,4700xe" filled="true" fillcolor="#000000" stroked="false">
                <v:path arrowok="t"/>
                <v:fill type="solid"/>
              </v:shape>
            </v:group>
            <v:group style="position:absolute;left:8740;top:4700;width:10;height:20" coordorigin="8740,4700" coordsize="10,20">
              <v:shape style="position:absolute;left:8740;top:4700;width:10;height:20" coordorigin="8740,4700" coordsize="10,20" path="m8740,4719l8749,4719,8749,4700,8740,4700,8740,4719xe" filled="true" fillcolor="#000000" stroked="false">
                <v:path arrowok="t"/>
                <v:fill type="solid"/>
              </v:shape>
            </v:group>
            <v:group style="position:absolute;left:8740;top:4719;width:10;height:20" coordorigin="8740,4719" coordsize="10,20">
              <v:shape style="position:absolute;left:8740;top:4719;width:10;height:20" coordorigin="8740,4719" coordsize="10,20" path="m8740,4739l8749,4739,8749,4719,8740,4719,8740,4739xe" filled="true" fillcolor="#000000" stroked="false">
                <v:path arrowok="t"/>
                <v:fill type="solid"/>
              </v:shape>
            </v:group>
            <v:group style="position:absolute;left:8740;top:4739;width:10;height:20" coordorigin="8740,4739" coordsize="10,20">
              <v:shape style="position:absolute;left:8740;top:4739;width:10;height:20" coordorigin="8740,4739" coordsize="10,20" path="m8740,4758l8749,4758,8749,4739,8740,4739,8740,4758xe" filled="true" fillcolor="#000000" stroked="false">
                <v:path arrowok="t"/>
                <v:fill type="solid"/>
              </v:shape>
            </v:group>
            <v:group style="position:absolute;left:8740;top:4758;width:10;height:20" coordorigin="8740,4758" coordsize="10,20">
              <v:shape style="position:absolute;left:8740;top:4758;width:10;height:20" coordorigin="8740,4758" coordsize="10,20" path="m8740,4777l8749,4777,8749,4758,8740,4758,8740,4777xe" filled="true" fillcolor="#000000" stroked="false">
                <v:path arrowok="t"/>
                <v:fill type="solid"/>
              </v:shape>
            </v:group>
            <v:group style="position:absolute;left:8740;top:4777;width:10;height:20" coordorigin="8740,4777" coordsize="10,20">
              <v:shape style="position:absolute;left:8740;top:4777;width:10;height:20" coordorigin="8740,4777" coordsize="10,20" path="m8740,4796l8749,4796,8749,4777,8740,4777,8740,4796xe" filled="true" fillcolor="#000000" stroked="false">
                <v:path arrowok="t"/>
                <v:fill type="solid"/>
              </v:shape>
            </v:group>
            <v:group style="position:absolute;left:8740;top:4796;width:10;height:20" coordorigin="8740,4796" coordsize="10,20">
              <v:shape style="position:absolute;left:8740;top:4796;width:10;height:20" coordorigin="8740,4796" coordsize="10,20" path="m8740,4815l8749,4815,8749,4796,8740,4796,8740,4815xe" filled="true" fillcolor="#000000" stroked="false">
                <v:path arrowok="t"/>
                <v:fill type="solid"/>
              </v:shape>
            </v:group>
            <v:group style="position:absolute;left:8740;top:4815;width:10;height:20" coordorigin="8740,4815" coordsize="10,20">
              <v:shape style="position:absolute;left:8740;top:4815;width:10;height:20" coordorigin="8740,4815" coordsize="10,20" path="m8740,4835l8749,4835,8749,4815,8740,4815,8740,4835xe" filled="true" fillcolor="#000000" stroked="false">
                <v:path arrowok="t"/>
                <v:fill type="solid"/>
              </v:shape>
            </v:group>
            <v:group style="position:absolute;left:8740;top:4835;width:10;height:20" coordorigin="8740,4835" coordsize="10,20">
              <v:shape style="position:absolute;left:8740;top:4835;width:10;height:20" coordorigin="8740,4835" coordsize="10,20" path="m8740,4854l8749,4854,8749,4835,8740,4835,8740,4854xe" filled="true" fillcolor="#000000" stroked="false">
                <v:path arrowok="t"/>
                <v:fill type="solid"/>
              </v:shape>
            </v:group>
            <v:group style="position:absolute;left:8740;top:4857;width:10;height:2" coordorigin="8740,4857" coordsize="10,2">
              <v:shape style="position:absolute;left:8740;top:4857;width:10;height:2" coordorigin="8740,4857" coordsize="10,0" path="m8740,4857l8749,4857e" filled="false" stroked="true" strokeweight=".36002pt" strokecolor="#000000">
                <v:path arrowok="t"/>
              </v:shape>
            </v:group>
            <v:group style="position:absolute;left:10864;top:4393;width:10;height:20" coordorigin="10864,4393" coordsize="10,20">
              <v:shape style="position:absolute;left:10864;top:4393;width:10;height:20" coordorigin="10864,4393" coordsize="10,20" path="m10864,4412l10874,4412,10874,4393,10864,4393,10864,4412xe" filled="true" fillcolor="#000000" stroked="false">
                <v:path arrowok="t"/>
                <v:fill type="solid"/>
              </v:shape>
            </v:group>
            <v:group style="position:absolute;left:10864;top:4412;width:10;height:20" coordorigin="10864,4412" coordsize="10,20">
              <v:shape style="position:absolute;left:10864;top:4412;width:10;height:20" coordorigin="10864,4412" coordsize="10,20" path="m10864,4431l10874,4431,10874,4412,10864,4412,10864,4431xe" filled="true" fillcolor="#000000" stroked="false">
                <v:path arrowok="t"/>
                <v:fill type="solid"/>
              </v:shape>
            </v:group>
            <v:group style="position:absolute;left:10864;top:4431;width:10;height:20" coordorigin="10864,4431" coordsize="10,20">
              <v:shape style="position:absolute;left:10864;top:4431;width:10;height:20" coordorigin="10864,4431" coordsize="10,20" path="m10864,4451l10874,4451,10874,4431,10864,4431,10864,4451xe" filled="true" fillcolor="#000000" stroked="false">
                <v:path arrowok="t"/>
                <v:fill type="solid"/>
              </v:shape>
            </v:group>
            <v:group style="position:absolute;left:10864;top:4451;width:10;height:20" coordorigin="10864,4451" coordsize="10,20">
              <v:shape style="position:absolute;left:10864;top:4451;width:10;height:20" coordorigin="10864,4451" coordsize="10,20" path="m10864,4470l10874,4470,10874,4451,10864,4451,10864,4470xe" filled="true" fillcolor="#000000" stroked="false">
                <v:path arrowok="t"/>
                <v:fill type="solid"/>
              </v:shape>
            </v:group>
            <v:group style="position:absolute;left:10864;top:4470;width:10;height:20" coordorigin="10864,4470" coordsize="10,20">
              <v:shape style="position:absolute;left:10864;top:4470;width:10;height:20" coordorigin="10864,4470" coordsize="10,20" path="m10864,4489l10874,4489,10874,4470,10864,4470,10864,4489xe" filled="true" fillcolor="#000000" stroked="false">
                <v:path arrowok="t"/>
                <v:fill type="solid"/>
              </v:shape>
            </v:group>
            <v:group style="position:absolute;left:10864;top:4489;width:10;height:20" coordorigin="10864,4489" coordsize="10,20">
              <v:shape style="position:absolute;left:10864;top:4489;width:10;height:20" coordorigin="10864,4489" coordsize="10,20" path="m10864,4508l10874,4508,10874,4489,10864,4489,10864,4508xe" filled="true" fillcolor="#000000" stroked="false">
                <v:path arrowok="t"/>
                <v:fill type="solid"/>
              </v:shape>
            </v:group>
            <v:group style="position:absolute;left:10864;top:4508;width:10;height:20" coordorigin="10864,4508" coordsize="10,20">
              <v:shape style="position:absolute;left:10864;top:4508;width:10;height:20" coordorigin="10864,4508" coordsize="10,20" path="m10864,4527l10874,4527,10874,4508,10864,4508,10864,4527xe" filled="true" fillcolor="#000000" stroked="false">
                <v:path arrowok="t"/>
                <v:fill type="solid"/>
              </v:shape>
            </v:group>
            <v:group style="position:absolute;left:10864;top:4527;width:10;height:20" coordorigin="10864,4527" coordsize="10,20">
              <v:shape style="position:absolute;left:10864;top:4527;width:10;height:20" coordorigin="10864,4527" coordsize="10,20" path="m10864,4547l10874,4547,10874,4527,10864,4527,10864,4547xe" filled="true" fillcolor="#000000" stroked="false">
                <v:path arrowok="t"/>
                <v:fill type="solid"/>
              </v:shape>
            </v:group>
            <v:group style="position:absolute;left:10864;top:4547;width:10;height:20" coordorigin="10864,4547" coordsize="10,20">
              <v:shape style="position:absolute;left:10864;top:4547;width:10;height:20" coordorigin="10864,4547" coordsize="10,20" path="m10864,4566l10874,4566,10874,4547,10864,4547,10864,4566xe" filled="true" fillcolor="#000000" stroked="false">
                <v:path arrowok="t"/>
                <v:fill type="solid"/>
              </v:shape>
            </v:group>
            <v:group style="position:absolute;left:10864;top:4566;width:10;height:20" coordorigin="10864,4566" coordsize="10,20">
              <v:shape style="position:absolute;left:10864;top:4566;width:10;height:20" coordorigin="10864,4566" coordsize="10,20" path="m10864,4585l10874,4585,10874,4566,10864,4566,10864,4585xe" filled="true" fillcolor="#000000" stroked="false">
                <v:path arrowok="t"/>
                <v:fill type="solid"/>
              </v:shape>
            </v:group>
            <v:group style="position:absolute;left:10864;top:4585;width:10;height:20" coordorigin="10864,4585" coordsize="10,20">
              <v:shape style="position:absolute;left:10864;top:4585;width:10;height:20" coordorigin="10864,4585" coordsize="10,20" path="m10864,4604l10874,4604,10874,4585,10864,4585,10864,4604xe" filled="true" fillcolor="#000000" stroked="false">
                <v:path arrowok="t"/>
                <v:fill type="solid"/>
              </v:shape>
            </v:group>
            <v:group style="position:absolute;left:10864;top:4604;width:10;height:20" coordorigin="10864,4604" coordsize="10,20">
              <v:shape style="position:absolute;left:10864;top:4604;width:10;height:20" coordorigin="10864,4604" coordsize="10,20" path="m10864,4623l10874,4623,10874,4604,10864,4604,10864,4623xe" filled="true" fillcolor="#000000" stroked="false">
                <v:path arrowok="t"/>
                <v:fill type="solid"/>
              </v:shape>
            </v:group>
            <v:group style="position:absolute;left:10864;top:4623;width:10;height:20" coordorigin="10864,4623" coordsize="10,20">
              <v:shape style="position:absolute;left:10864;top:4623;width:10;height:20" coordorigin="10864,4623" coordsize="10,20" path="m10864,4643l10874,4643,10874,4623,10864,4623,10864,4643xe" filled="true" fillcolor="#000000" stroked="false">
                <v:path arrowok="t"/>
                <v:fill type="solid"/>
              </v:shape>
            </v:group>
            <v:group style="position:absolute;left:10864;top:4643;width:10;height:20" coordorigin="10864,4643" coordsize="10,20">
              <v:shape style="position:absolute;left:10864;top:4643;width:10;height:20" coordorigin="10864,4643" coordsize="10,20" path="m10864,4662l10874,4662,10874,4643,10864,4643,10864,4662xe" filled="true" fillcolor="#000000" stroked="false">
                <v:path arrowok="t"/>
                <v:fill type="solid"/>
              </v:shape>
            </v:group>
            <v:group style="position:absolute;left:10864;top:4662;width:10;height:20" coordorigin="10864,4662" coordsize="10,20">
              <v:shape style="position:absolute;left:10864;top:4662;width:10;height:20" coordorigin="10864,4662" coordsize="10,20" path="m10864,4681l10874,4681,10874,4662,10864,4662,10864,4681xe" filled="true" fillcolor="#000000" stroked="false">
                <v:path arrowok="t"/>
                <v:fill type="solid"/>
              </v:shape>
            </v:group>
            <v:group style="position:absolute;left:10864;top:4681;width:10;height:20" coordorigin="10864,4681" coordsize="10,20">
              <v:shape style="position:absolute;left:10864;top:4681;width:10;height:20" coordorigin="10864,4681" coordsize="10,20" path="m10864,4700l10874,4700,10874,4681,10864,4681,10864,4700xe" filled="true" fillcolor="#000000" stroked="false">
                <v:path arrowok="t"/>
                <v:fill type="solid"/>
              </v:shape>
            </v:group>
            <v:group style="position:absolute;left:10864;top:4700;width:10;height:20" coordorigin="10864,4700" coordsize="10,20">
              <v:shape style="position:absolute;left:10864;top:4700;width:10;height:20" coordorigin="10864,4700" coordsize="10,20" path="m10864,4719l10874,4719,10874,4700,10864,4700,10864,4719xe" filled="true" fillcolor="#000000" stroked="false">
                <v:path arrowok="t"/>
                <v:fill type="solid"/>
              </v:shape>
            </v:group>
            <v:group style="position:absolute;left:10864;top:4719;width:10;height:20" coordorigin="10864,4719" coordsize="10,20">
              <v:shape style="position:absolute;left:10864;top:4719;width:10;height:20" coordorigin="10864,4719" coordsize="10,20" path="m10864,4739l10874,4739,10874,4719,10864,4719,10864,4739xe" filled="true" fillcolor="#000000" stroked="false">
                <v:path arrowok="t"/>
                <v:fill type="solid"/>
              </v:shape>
            </v:group>
            <v:group style="position:absolute;left:10864;top:4739;width:10;height:20" coordorigin="10864,4739" coordsize="10,20">
              <v:shape style="position:absolute;left:10864;top:4739;width:10;height:20" coordorigin="10864,4739" coordsize="10,20" path="m10864,4758l10874,4758,10874,4739,10864,4739,10864,4758xe" filled="true" fillcolor="#000000" stroked="false">
                <v:path arrowok="t"/>
                <v:fill type="solid"/>
              </v:shape>
            </v:group>
            <v:group style="position:absolute;left:10864;top:4758;width:10;height:20" coordorigin="10864,4758" coordsize="10,20">
              <v:shape style="position:absolute;left:10864;top:4758;width:10;height:20" coordorigin="10864,4758" coordsize="10,20" path="m10864,4777l10874,4777,10874,4758,10864,4758,10864,4777xe" filled="true" fillcolor="#000000" stroked="false">
                <v:path arrowok="t"/>
                <v:fill type="solid"/>
              </v:shape>
            </v:group>
            <v:group style="position:absolute;left:10864;top:4777;width:10;height:20" coordorigin="10864,4777" coordsize="10,20">
              <v:shape style="position:absolute;left:10864;top:4777;width:10;height:20" coordorigin="10864,4777" coordsize="10,20" path="m10864,4796l10874,4796,10874,4777,10864,4777,10864,4796xe" filled="true" fillcolor="#000000" stroked="false">
                <v:path arrowok="t"/>
                <v:fill type="solid"/>
              </v:shape>
            </v:group>
            <v:group style="position:absolute;left:10864;top:4796;width:10;height:20" coordorigin="10864,4796" coordsize="10,20">
              <v:shape style="position:absolute;left:10864;top:4796;width:10;height:20" coordorigin="10864,4796" coordsize="10,20" path="m10864,4815l10874,4815,10874,4796,10864,4796,10864,4815xe" filled="true" fillcolor="#000000" stroked="false">
                <v:path arrowok="t"/>
                <v:fill type="solid"/>
              </v:shape>
            </v:group>
            <v:group style="position:absolute;left:10864;top:4815;width:10;height:20" coordorigin="10864,4815" coordsize="10,20">
              <v:shape style="position:absolute;left:10864;top:4815;width:10;height:20" coordorigin="10864,4815" coordsize="10,20" path="m10864,4835l10874,4835,10874,4815,10864,4815,10864,4835xe" filled="true" fillcolor="#000000" stroked="false">
                <v:path arrowok="t"/>
                <v:fill type="solid"/>
              </v:shape>
            </v:group>
            <v:group style="position:absolute;left:10864;top:4835;width:10;height:20" coordorigin="10864,4835" coordsize="10,20">
              <v:shape style="position:absolute;left:10864;top:4835;width:10;height:20" coordorigin="10864,4835" coordsize="10,20" path="m10864,4854l10874,4854,10874,4835,10864,4835,10864,4854xe" filled="true" fillcolor="#000000" stroked="false">
                <v:path arrowok="t"/>
                <v:fill type="solid"/>
              </v:shape>
            </v:group>
            <v:group style="position:absolute;left:10864;top:4857;width:10;height:2" coordorigin="10864,4857" coordsize="10,2">
              <v:shape style="position:absolute;left:10864;top:4857;width:10;height:2" coordorigin="10864,4857" coordsize="10,0" path="m10864,4857l10874,4857e" filled="false" stroked="true" strokeweight=".36002pt" strokecolor="#000000">
                <v:path arrowok="t"/>
              </v:shape>
            </v:group>
            <v:group style="position:absolute;left:1034;top:4866;width:10;height:2" coordorigin="1034,4866" coordsize="10,2">
              <v:shape style="position:absolute;left:1034;top:4866;width:10;height:2" coordorigin="1034,4866" coordsize="10,0" path="m1034,4866l1044,4866e" filled="false" stroked="true" strokeweight=".47998pt" strokecolor="#000000">
                <v:path arrowok="t"/>
              </v:shape>
              <v:shape style="position:absolute;left:1044;top:4861;width:1812;height:10" type="#_x0000_t75" stroked="false">
                <v:imagedata r:id="rId399" o:title=""/>
              </v:shape>
              <v:shape style="position:absolute;left:2852;top:4861;width:562;height:10" type="#_x0000_t75" stroked="false">
                <v:imagedata r:id="rId386" o:title=""/>
              </v:shape>
              <v:shape style="position:absolute;left:3408;top:4861;width:797;height:10" type="#_x0000_t75" stroked="false">
                <v:imagedata r:id="rId376" o:title=""/>
              </v:shape>
              <v:shape style="position:absolute;left:4201;top:4861;width:1776;height:10" type="#_x0000_t75" stroked="false">
                <v:imagedata r:id="rId377" o:title=""/>
              </v:shape>
              <v:shape style="position:absolute;left:5972;top:4861;width:4892;height:10" type="#_x0000_t75" stroked="false">
                <v:imagedata r:id="rId387" o:title=""/>
              </v:shape>
            </v:group>
            <v:group style="position:absolute;left:10864;top:4866;width:10;height:2" coordorigin="10864,4866" coordsize="10,2">
              <v:shape style="position:absolute;left:10864;top:4866;width:10;height:2" coordorigin="10864,4866" coordsize="10,0" path="m10864,4866l10874,4866e" filled="false" stroked="true" strokeweight=".47998pt" strokecolor="#000000">
                <v:path arrowok="t"/>
              </v:shape>
            </v:group>
            <v:group style="position:absolute;left:1034;top:4871;width:10;height:20" coordorigin="1034,4871" coordsize="10,20">
              <v:shape style="position:absolute;left:1034;top:4871;width:10;height:20" coordorigin="1034,4871" coordsize="10,20" path="m1034,4890l1044,4890,1044,4871,1034,4871,1034,4890xe" filled="true" fillcolor="#000000" stroked="false">
                <v:path arrowok="t"/>
                <v:fill type="solid"/>
              </v:shape>
            </v:group>
            <v:group style="position:absolute;left:1034;top:4890;width:10;height:20" coordorigin="1034,4890" coordsize="10,20">
              <v:shape style="position:absolute;left:1034;top:4890;width:10;height:20" coordorigin="1034,4890" coordsize="10,20" path="m1034,4909l1044,4909,1044,4890,1034,4890,1034,4909xe" filled="true" fillcolor="#000000" stroked="false">
                <v:path arrowok="t"/>
                <v:fill type="solid"/>
              </v:shape>
            </v:group>
            <v:group style="position:absolute;left:1034;top:4909;width:10;height:20" coordorigin="1034,4909" coordsize="10,20">
              <v:shape style="position:absolute;left:1034;top:4909;width:10;height:20" coordorigin="1034,4909" coordsize="10,20" path="m1034,4928l1044,4928,1044,4909,1034,4909,1034,4928xe" filled="true" fillcolor="#000000" stroked="false">
                <v:path arrowok="t"/>
                <v:fill type="solid"/>
              </v:shape>
            </v:group>
            <v:group style="position:absolute;left:1034;top:4928;width:10;height:20" coordorigin="1034,4928" coordsize="10,20">
              <v:shape style="position:absolute;left:1034;top:4928;width:10;height:20" coordorigin="1034,4928" coordsize="10,20" path="m1034,4947l1044,4947,1044,4928,1034,4928,1034,4947xe" filled="true" fillcolor="#000000" stroked="false">
                <v:path arrowok="t"/>
                <v:fill type="solid"/>
              </v:shape>
            </v:group>
            <v:group style="position:absolute;left:1034;top:4947;width:10;height:20" coordorigin="1034,4947" coordsize="10,20">
              <v:shape style="position:absolute;left:1034;top:4947;width:10;height:20" coordorigin="1034,4947" coordsize="10,20" path="m1034,4967l1044,4967,1044,4947,1034,4947,1034,4967xe" filled="true" fillcolor="#000000" stroked="false">
                <v:path arrowok="t"/>
                <v:fill type="solid"/>
              </v:shape>
            </v:group>
            <v:group style="position:absolute;left:1034;top:4967;width:10;height:20" coordorigin="1034,4967" coordsize="10,20">
              <v:shape style="position:absolute;left:1034;top:4967;width:10;height:20" coordorigin="1034,4967" coordsize="10,20" path="m1034,4986l1044,4986,1044,4967,1034,4967,1034,4986xe" filled="true" fillcolor="#000000" stroked="false">
                <v:path arrowok="t"/>
                <v:fill type="solid"/>
              </v:shape>
            </v:group>
            <v:group style="position:absolute;left:1034;top:4986;width:10;height:20" coordorigin="1034,4986" coordsize="10,20">
              <v:shape style="position:absolute;left:1034;top:4986;width:10;height:20" coordorigin="1034,4986" coordsize="10,20" path="m1034,5005l1044,5005,1044,4986,1034,4986,1034,5005xe" filled="true" fillcolor="#000000" stroked="false">
                <v:path arrowok="t"/>
                <v:fill type="solid"/>
              </v:shape>
            </v:group>
            <v:group style="position:absolute;left:1034;top:5005;width:10;height:20" coordorigin="1034,5005" coordsize="10,20">
              <v:shape style="position:absolute;left:1034;top:5005;width:10;height:20" coordorigin="1034,5005" coordsize="10,20" path="m1034,5024l1044,5024,1044,5005,1034,5005,1034,5024xe" filled="true" fillcolor="#000000" stroked="false">
                <v:path arrowok="t"/>
                <v:fill type="solid"/>
              </v:shape>
            </v:group>
            <v:group style="position:absolute;left:1034;top:5024;width:10;height:20" coordorigin="1034,5024" coordsize="10,20">
              <v:shape style="position:absolute;left:1034;top:5024;width:10;height:20" coordorigin="1034,5024" coordsize="10,20" path="m1034,5043l1044,5043,1044,5024,1034,5024,1034,5043xe" filled="true" fillcolor="#000000" stroked="false">
                <v:path arrowok="t"/>
                <v:fill type="solid"/>
              </v:shape>
            </v:group>
            <v:group style="position:absolute;left:1034;top:5043;width:10;height:20" coordorigin="1034,5043" coordsize="10,20">
              <v:shape style="position:absolute;left:1034;top:5043;width:10;height:20" coordorigin="1034,5043" coordsize="10,20" path="m1034,5063l1044,5063,1044,5043,1034,5043,1034,5063xe" filled="true" fillcolor="#000000" stroked="false">
                <v:path arrowok="t"/>
                <v:fill type="solid"/>
              </v:shape>
            </v:group>
            <v:group style="position:absolute;left:1034;top:5063;width:10;height:20" coordorigin="1034,5063" coordsize="10,20">
              <v:shape style="position:absolute;left:1034;top:5063;width:10;height:20" coordorigin="1034,5063" coordsize="10,20" path="m1034,5082l1044,5082,1044,5063,1034,5063,1034,5082xe" filled="true" fillcolor="#000000" stroked="false">
                <v:path arrowok="t"/>
                <v:fill type="solid"/>
              </v:shape>
            </v:group>
            <v:group style="position:absolute;left:1034;top:5082;width:10;height:20" coordorigin="1034,5082" coordsize="10,20">
              <v:shape style="position:absolute;left:1034;top:5082;width:10;height:20" coordorigin="1034,5082" coordsize="10,20" path="m1034,5101l1044,5101,1044,5082,1034,5082,1034,5101xe" filled="true" fillcolor="#000000" stroked="false">
                <v:path arrowok="t"/>
                <v:fill type="solid"/>
              </v:shape>
            </v:group>
            <v:group style="position:absolute;left:1034;top:5101;width:10;height:20" coordorigin="1034,5101" coordsize="10,20">
              <v:shape style="position:absolute;left:1034;top:5101;width:10;height:20" coordorigin="1034,5101" coordsize="10,20" path="m1034,5120l1044,5120,1044,5101,1034,5101,1034,5120xe" filled="true" fillcolor="#000000" stroked="false">
                <v:path arrowok="t"/>
                <v:fill type="solid"/>
              </v:shape>
            </v:group>
            <v:group style="position:absolute;left:1034;top:5120;width:10;height:20" coordorigin="1034,5120" coordsize="10,20">
              <v:shape style="position:absolute;left:1034;top:5120;width:10;height:20" coordorigin="1034,5120" coordsize="10,20" path="m1034,5139l1044,5139,1044,5120,1034,5120,1034,5139xe" filled="true" fillcolor="#000000" stroked="false">
                <v:path arrowok="t"/>
                <v:fill type="solid"/>
              </v:shape>
            </v:group>
            <v:group style="position:absolute;left:1034;top:5139;width:10;height:20" coordorigin="1034,5139" coordsize="10,20">
              <v:shape style="position:absolute;left:1034;top:5139;width:10;height:20" coordorigin="1034,5139" coordsize="10,20" path="m1034,5159l1044,5159,1044,5139,1034,5139,1034,5159xe" filled="true" fillcolor="#000000" stroked="false">
                <v:path arrowok="t"/>
                <v:fill type="solid"/>
              </v:shape>
            </v:group>
            <v:group style="position:absolute;left:1034;top:5159;width:10;height:20" coordorigin="1034,5159" coordsize="10,20">
              <v:shape style="position:absolute;left:1034;top:5159;width:10;height:20" coordorigin="1034,5159" coordsize="10,20" path="m1034,5178l1044,5178,1044,5159,1034,5159,1034,5178xe" filled="true" fillcolor="#000000" stroked="false">
                <v:path arrowok="t"/>
                <v:fill type="solid"/>
              </v:shape>
            </v:group>
            <v:group style="position:absolute;left:1034;top:5178;width:10;height:20" coordorigin="1034,5178" coordsize="10,20">
              <v:shape style="position:absolute;left:1034;top:5178;width:10;height:20" coordorigin="1034,5178" coordsize="10,20" path="m1034,5197l1044,5197,1044,5178,1034,5178,1034,5197xe" filled="true" fillcolor="#000000" stroked="false">
                <v:path arrowok="t"/>
                <v:fill type="solid"/>
              </v:shape>
            </v:group>
            <v:group style="position:absolute;left:1034;top:5197;width:10;height:20" coordorigin="1034,5197" coordsize="10,20">
              <v:shape style="position:absolute;left:1034;top:5197;width:10;height:20" coordorigin="1034,5197" coordsize="10,20" path="m1034,5216l1044,5216,1044,5197,1034,5197,1034,5216xe" filled="true" fillcolor="#000000" stroked="false">
                <v:path arrowok="t"/>
                <v:fill type="solid"/>
              </v:shape>
            </v:group>
            <v:group style="position:absolute;left:1034;top:5216;width:10;height:20" coordorigin="1034,5216" coordsize="10,20">
              <v:shape style="position:absolute;left:1034;top:5216;width:10;height:20" coordorigin="1034,5216" coordsize="10,20" path="m1034,5235l1044,5235,1044,5216,1034,5216,1034,5235xe" filled="true" fillcolor="#000000" stroked="false">
                <v:path arrowok="t"/>
                <v:fill type="solid"/>
              </v:shape>
            </v:group>
            <v:group style="position:absolute;left:1034;top:5235;width:10;height:20" coordorigin="1034,5235" coordsize="10,20">
              <v:shape style="position:absolute;left:1034;top:5235;width:10;height:20" coordorigin="1034,5235" coordsize="10,20" path="m1034,5255l1044,5255,1044,5235,1034,5235,1034,5255xe" filled="true" fillcolor="#000000" stroked="false">
                <v:path arrowok="t"/>
                <v:fill type="solid"/>
              </v:shape>
            </v:group>
            <v:group style="position:absolute;left:1034;top:5255;width:10;height:20" coordorigin="1034,5255" coordsize="10,20">
              <v:shape style="position:absolute;left:1034;top:5255;width:10;height:20" coordorigin="1034,5255" coordsize="10,20" path="m1034,5274l1044,5274,1044,5255,1034,5255,1034,5274xe" filled="true" fillcolor="#000000" stroked="false">
                <v:path arrowok="t"/>
                <v:fill type="solid"/>
              </v:shape>
            </v:group>
            <v:group style="position:absolute;left:1034;top:5274;width:10;height:20" coordorigin="1034,5274" coordsize="10,20">
              <v:shape style="position:absolute;left:1034;top:5274;width:10;height:20" coordorigin="1034,5274" coordsize="10,20" path="m1034,5293l1044,5293,1044,5274,1034,5274,1034,5293xe" filled="true" fillcolor="#000000" stroked="false">
                <v:path arrowok="t"/>
                <v:fill type="solid"/>
              </v:shape>
            </v:group>
            <v:group style="position:absolute;left:1034;top:5293;width:10;height:20" coordorigin="1034,5293" coordsize="10,20">
              <v:shape style="position:absolute;left:1034;top:5293;width:10;height:20" coordorigin="1034,5293" coordsize="10,20" path="m1034,5313l1044,5313,1044,5293,1034,5293,1034,5313xe" filled="true" fillcolor="#000000" stroked="false">
                <v:path arrowok="t"/>
                <v:fill type="solid"/>
              </v:shape>
            </v:group>
            <v:group style="position:absolute;left:1034;top:5313;width:10;height:20" coordorigin="1034,5313" coordsize="10,20">
              <v:shape style="position:absolute;left:1034;top:5313;width:10;height:20" coordorigin="1034,5313" coordsize="10,20" path="m1034,5332l1044,5332,1044,5313,1034,5313,1034,5332xe" filled="true" fillcolor="#000000" stroked="false">
                <v:path arrowok="t"/>
                <v:fill type="solid"/>
              </v:shape>
            </v:group>
            <v:group style="position:absolute;left:1034;top:5332;width:10;height:20" coordorigin="1034,5332" coordsize="10,20">
              <v:shape style="position:absolute;left:1034;top:5332;width:10;height:20" coordorigin="1034,5332" coordsize="10,20" path="m1034,5351l1044,5351,1044,5332,1034,5332,1034,5351xe" filled="true" fillcolor="#000000" stroked="false">
                <v:path arrowok="t"/>
                <v:fill type="solid"/>
              </v:shape>
            </v:group>
            <v:group style="position:absolute;left:1034;top:5351;width:10;height:20" coordorigin="1034,5351" coordsize="10,20">
              <v:shape style="position:absolute;left:1034;top:5351;width:10;height:20" coordorigin="1034,5351" coordsize="10,20" path="m1034,5370l1044,5370,1044,5351,1034,5351,1034,5370xe" filled="true" fillcolor="#000000" stroked="false">
                <v:path arrowok="t"/>
                <v:fill type="solid"/>
              </v:shape>
            </v:group>
            <v:group style="position:absolute;left:1034;top:5370;width:10;height:20" coordorigin="1034,5370" coordsize="10,20">
              <v:shape style="position:absolute;left:1034;top:5370;width:10;height:20" coordorigin="1034,5370" coordsize="10,20" path="m1034,5389l1044,5389,1044,5370,1034,5370,1034,5389xe" filled="true" fillcolor="#000000" stroked="false">
                <v:path arrowok="t"/>
                <v:fill type="solid"/>
              </v:shape>
            </v:group>
            <v:group style="position:absolute;left:1034;top:5389;width:10;height:20" coordorigin="1034,5389" coordsize="10,20">
              <v:shape style="position:absolute;left:1034;top:5389;width:10;height:20" coordorigin="1034,5389" coordsize="10,20" path="m1034,5409l1044,5409,1044,5389,1034,5389,1034,5409xe" filled="true" fillcolor="#000000" stroked="false">
                <v:path arrowok="t"/>
                <v:fill type="solid"/>
              </v:shape>
            </v:group>
            <v:group style="position:absolute;left:1034;top:5409;width:10;height:20" coordorigin="1034,5409" coordsize="10,20">
              <v:shape style="position:absolute;left:1034;top:5409;width:10;height:20" coordorigin="1034,5409" coordsize="10,20" path="m1034,5428l1044,5428,1044,5409,1034,5409,1034,5428xe" filled="true" fillcolor="#000000" stroked="false">
                <v:path arrowok="t"/>
                <v:fill type="solid"/>
              </v:shape>
            </v:group>
            <v:group style="position:absolute;left:1034;top:5428;width:10;height:20" coordorigin="1034,5428" coordsize="10,20">
              <v:shape style="position:absolute;left:1034;top:5428;width:10;height:20" coordorigin="1034,5428" coordsize="10,20" path="m1034,5447l1044,5447,1044,5428,1034,5428,1034,5447xe" filled="true" fillcolor="#000000" stroked="false">
                <v:path arrowok="t"/>
                <v:fill type="solid"/>
              </v:shape>
            </v:group>
            <v:group style="position:absolute;left:1034;top:5447;width:10;height:20" coordorigin="1034,5447" coordsize="10,20">
              <v:shape style="position:absolute;left:1034;top:5447;width:10;height:20" coordorigin="1034,5447" coordsize="10,20" path="m1034,5466l1044,5466,1044,5447,1034,5447,1034,5466xe" filled="true" fillcolor="#000000" stroked="false">
                <v:path arrowok="t"/>
                <v:fill type="solid"/>
              </v:shape>
            </v:group>
            <v:group style="position:absolute;left:1034;top:5466;width:10;height:20" coordorigin="1034,5466" coordsize="10,20">
              <v:shape style="position:absolute;left:1034;top:5466;width:10;height:20" coordorigin="1034,5466" coordsize="10,20" path="m1034,5485l1044,5485,1044,5466,1034,5466,1034,5485xe" filled="true" fillcolor="#000000" stroked="false">
                <v:path arrowok="t"/>
                <v:fill type="solid"/>
              </v:shape>
            </v:group>
            <v:group style="position:absolute;left:1034;top:5485;width:10;height:20" coordorigin="1034,5485" coordsize="10,20">
              <v:shape style="position:absolute;left:1034;top:5485;width:10;height:20" coordorigin="1034,5485" coordsize="10,20" path="m1034,5505l1044,5505,1044,5485,1034,5485,1034,5505xe" filled="true" fillcolor="#000000" stroked="false">
                <v:path arrowok="t"/>
                <v:fill type="solid"/>
              </v:shape>
            </v:group>
            <v:group style="position:absolute;left:1034;top:5505;width:10;height:20" coordorigin="1034,5505" coordsize="10,20">
              <v:shape style="position:absolute;left:1034;top:5505;width:10;height:20" coordorigin="1034,5505" coordsize="10,20" path="m1034,5524l1044,5524,1044,5505,1034,5505,1034,5524xe" filled="true" fillcolor="#000000" stroked="false">
                <v:path arrowok="t"/>
                <v:fill type="solid"/>
              </v:shape>
            </v:group>
            <v:group style="position:absolute;left:1034;top:5524;width:10;height:20" coordorigin="1034,5524" coordsize="10,20">
              <v:shape style="position:absolute;left:1034;top:5524;width:10;height:20" coordorigin="1034,5524" coordsize="10,20" path="m1034,5543l1044,5543,1044,5524,1034,5524,1034,5543xe" filled="true" fillcolor="#000000" stroked="false">
                <v:path arrowok="t"/>
                <v:fill type="solid"/>
              </v:shape>
            </v:group>
            <v:group style="position:absolute;left:1034;top:5543;width:10;height:20" coordorigin="1034,5543" coordsize="10,20">
              <v:shape style="position:absolute;left:1034;top:5543;width:10;height:20" coordorigin="1034,5543" coordsize="10,20" path="m1034,5562l1044,5562,1044,5543,1034,5543,1034,5562xe" filled="true" fillcolor="#000000" stroked="false">
                <v:path arrowok="t"/>
                <v:fill type="solid"/>
              </v:shape>
            </v:group>
            <v:group style="position:absolute;left:1034;top:5567;width:10;height:2" coordorigin="1034,5567" coordsize="10,2">
              <v:shape style="position:absolute;left:1034;top:5567;width:10;height:2" coordorigin="1034,5567" coordsize="10,0" path="m1034,5567l1044,5567e" filled="false" stroked="true" strokeweight=".48001pt" strokecolor="#000000">
                <v:path arrowok="t"/>
              </v:shape>
            </v:group>
            <v:group style="position:absolute;left:2856;top:4871;width:10;height:20" coordorigin="2856,4871" coordsize="10,20">
              <v:shape style="position:absolute;left:2856;top:4871;width:10;height:20" coordorigin="2856,4871" coordsize="10,20" path="m2856,4890l2866,4890,2866,4871,2856,4871,2856,4890xe" filled="true" fillcolor="#000000" stroked="false">
                <v:path arrowok="t"/>
                <v:fill type="solid"/>
              </v:shape>
            </v:group>
            <v:group style="position:absolute;left:2856;top:4890;width:10;height:20" coordorigin="2856,4890" coordsize="10,20">
              <v:shape style="position:absolute;left:2856;top:4890;width:10;height:20" coordorigin="2856,4890" coordsize="10,20" path="m2856,4909l2866,4909,2866,4890,2856,4890,2856,4909xe" filled="true" fillcolor="#000000" stroked="false">
                <v:path arrowok="t"/>
                <v:fill type="solid"/>
              </v:shape>
            </v:group>
            <v:group style="position:absolute;left:2856;top:4909;width:10;height:20" coordorigin="2856,4909" coordsize="10,20">
              <v:shape style="position:absolute;left:2856;top:4909;width:10;height:20" coordorigin="2856,4909" coordsize="10,20" path="m2856,4928l2866,4928,2866,4909,2856,4909,2856,4928xe" filled="true" fillcolor="#000000" stroked="false">
                <v:path arrowok="t"/>
                <v:fill type="solid"/>
              </v:shape>
            </v:group>
            <v:group style="position:absolute;left:2856;top:4928;width:10;height:20" coordorigin="2856,4928" coordsize="10,20">
              <v:shape style="position:absolute;left:2856;top:4928;width:10;height:20" coordorigin="2856,4928" coordsize="10,20" path="m2856,4947l2866,4947,2866,4928,2856,4928,2856,4947xe" filled="true" fillcolor="#000000" stroked="false">
                <v:path arrowok="t"/>
                <v:fill type="solid"/>
              </v:shape>
            </v:group>
            <v:group style="position:absolute;left:2856;top:4947;width:10;height:20" coordorigin="2856,4947" coordsize="10,20">
              <v:shape style="position:absolute;left:2856;top:4947;width:10;height:20" coordorigin="2856,4947" coordsize="10,20" path="m2856,4967l2866,4967,2866,4947,2856,4947,2856,4967xe" filled="true" fillcolor="#000000" stroked="false">
                <v:path arrowok="t"/>
                <v:fill type="solid"/>
              </v:shape>
            </v:group>
            <v:group style="position:absolute;left:2856;top:4967;width:10;height:20" coordorigin="2856,4967" coordsize="10,20">
              <v:shape style="position:absolute;left:2856;top:4967;width:10;height:20" coordorigin="2856,4967" coordsize="10,20" path="m2856,4986l2866,4986,2866,4967,2856,4967,2856,4986xe" filled="true" fillcolor="#000000" stroked="false">
                <v:path arrowok="t"/>
                <v:fill type="solid"/>
              </v:shape>
            </v:group>
            <v:group style="position:absolute;left:2856;top:4986;width:10;height:20" coordorigin="2856,4986" coordsize="10,20">
              <v:shape style="position:absolute;left:2856;top:4986;width:10;height:20" coordorigin="2856,4986" coordsize="10,20" path="m2856,5005l2866,5005,2866,4986,2856,4986,2856,5005xe" filled="true" fillcolor="#000000" stroked="false">
                <v:path arrowok="t"/>
                <v:fill type="solid"/>
              </v:shape>
            </v:group>
            <v:group style="position:absolute;left:2856;top:5005;width:10;height:20" coordorigin="2856,5005" coordsize="10,20">
              <v:shape style="position:absolute;left:2856;top:5005;width:10;height:20" coordorigin="2856,5005" coordsize="10,20" path="m2856,5024l2866,5024,2866,5005,2856,5005,2856,5024xe" filled="true" fillcolor="#000000" stroked="false">
                <v:path arrowok="t"/>
                <v:fill type="solid"/>
              </v:shape>
            </v:group>
            <v:group style="position:absolute;left:2856;top:5024;width:10;height:20" coordorigin="2856,5024" coordsize="10,20">
              <v:shape style="position:absolute;left:2856;top:5024;width:10;height:20" coordorigin="2856,5024" coordsize="10,20" path="m2856,5043l2866,5043,2866,5024,2856,5024,2856,5043xe" filled="true" fillcolor="#000000" stroked="false">
                <v:path arrowok="t"/>
                <v:fill type="solid"/>
              </v:shape>
            </v:group>
            <v:group style="position:absolute;left:2856;top:5043;width:10;height:20" coordorigin="2856,5043" coordsize="10,20">
              <v:shape style="position:absolute;left:2856;top:5043;width:10;height:20" coordorigin="2856,5043" coordsize="10,20" path="m2856,5063l2866,5063,2866,5043,2856,5043,2856,5063xe" filled="true" fillcolor="#000000" stroked="false">
                <v:path arrowok="t"/>
                <v:fill type="solid"/>
              </v:shape>
            </v:group>
            <v:group style="position:absolute;left:2856;top:5063;width:10;height:20" coordorigin="2856,5063" coordsize="10,20">
              <v:shape style="position:absolute;left:2856;top:5063;width:10;height:20" coordorigin="2856,5063" coordsize="10,20" path="m2856,5082l2866,5082,2866,5063,2856,5063,2856,5082xe" filled="true" fillcolor="#000000" stroked="false">
                <v:path arrowok="t"/>
                <v:fill type="solid"/>
              </v:shape>
            </v:group>
            <v:group style="position:absolute;left:2856;top:5082;width:10;height:20" coordorigin="2856,5082" coordsize="10,20">
              <v:shape style="position:absolute;left:2856;top:5082;width:10;height:20" coordorigin="2856,5082" coordsize="10,20" path="m2856,5101l2866,5101,2866,5082,2856,5082,2856,5101xe" filled="true" fillcolor="#000000" stroked="false">
                <v:path arrowok="t"/>
                <v:fill type="solid"/>
              </v:shape>
            </v:group>
            <v:group style="position:absolute;left:2856;top:5101;width:10;height:20" coordorigin="2856,5101" coordsize="10,20">
              <v:shape style="position:absolute;left:2856;top:5101;width:10;height:20" coordorigin="2856,5101" coordsize="10,20" path="m2856,5120l2866,5120,2866,5101,2856,5101,2856,5120xe" filled="true" fillcolor="#000000" stroked="false">
                <v:path arrowok="t"/>
                <v:fill type="solid"/>
              </v:shape>
            </v:group>
            <v:group style="position:absolute;left:2856;top:5120;width:10;height:20" coordorigin="2856,5120" coordsize="10,20">
              <v:shape style="position:absolute;left:2856;top:5120;width:10;height:20" coordorigin="2856,5120" coordsize="10,20" path="m2856,5139l2866,5139,2866,5120,2856,5120,2856,5139xe" filled="true" fillcolor="#000000" stroked="false">
                <v:path arrowok="t"/>
                <v:fill type="solid"/>
              </v:shape>
            </v:group>
            <v:group style="position:absolute;left:2856;top:5139;width:10;height:20" coordorigin="2856,5139" coordsize="10,20">
              <v:shape style="position:absolute;left:2856;top:5139;width:10;height:20" coordorigin="2856,5139" coordsize="10,20" path="m2856,5159l2866,5159,2866,5139,2856,5139,2856,5159xe" filled="true" fillcolor="#000000" stroked="false">
                <v:path arrowok="t"/>
                <v:fill type="solid"/>
              </v:shape>
            </v:group>
            <v:group style="position:absolute;left:2856;top:5159;width:10;height:20" coordorigin="2856,5159" coordsize="10,20">
              <v:shape style="position:absolute;left:2856;top:5159;width:10;height:20" coordorigin="2856,5159" coordsize="10,20" path="m2856,5178l2866,5178,2866,5159,2856,5159,2856,5178xe" filled="true" fillcolor="#000000" stroked="false">
                <v:path arrowok="t"/>
                <v:fill type="solid"/>
              </v:shape>
            </v:group>
            <v:group style="position:absolute;left:2856;top:5178;width:10;height:20" coordorigin="2856,5178" coordsize="10,20">
              <v:shape style="position:absolute;left:2856;top:5178;width:10;height:20" coordorigin="2856,5178" coordsize="10,20" path="m2856,5197l2866,5197,2866,5178,2856,5178,2856,5197xe" filled="true" fillcolor="#000000" stroked="false">
                <v:path arrowok="t"/>
                <v:fill type="solid"/>
              </v:shape>
            </v:group>
            <v:group style="position:absolute;left:2856;top:5197;width:10;height:20" coordorigin="2856,5197" coordsize="10,20">
              <v:shape style="position:absolute;left:2856;top:5197;width:10;height:20" coordorigin="2856,5197" coordsize="10,20" path="m2856,5216l2866,5216,2866,5197,2856,5197,2856,5216xe" filled="true" fillcolor="#000000" stroked="false">
                <v:path arrowok="t"/>
                <v:fill type="solid"/>
              </v:shape>
            </v:group>
            <v:group style="position:absolute;left:2856;top:5216;width:10;height:20" coordorigin="2856,5216" coordsize="10,20">
              <v:shape style="position:absolute;left:2856;top:5216;width:10;height:20" coordorigin="2856,5216" coordsize="10,20" path="m2856,5235l2866,5235,2866,5216,2856,5216,2856,5235xe" filled="true" fillcolor="#000000" stroked="false">
                <v:path arrowok="t"/>
                <v:fill type="solid"/>
              </v:shape>
            </v:group>
            <v:group style="position:absolute;left:2856;top:5235;width:10;height:20" coordorigin="2856,5235" coordsize="10,20">
              <v:shape style="position:absolute;left:2856;top:5235;width:10;height:20" coordorigin="2856,5235" coordsize="10,20" path="m2856,5255l2866,5255,2866,5235,2856,5235,2856,5255xe" filled="true" fillcolor="#000000" stroked="false">
                <v:path arrowok="t"/>
                <v:fill type="solid"/>
              </v:shape>
            </v:group>
            <v:group style="position:absolute;left:2856;top:5255;width:10;height:20" coordorigin="2856,5255" coordsize="10,20">
              <v:shape style="position:absolute;left:2856;top:5255;width:10;height:20" coordorigin="2856,5255" coordsize="10,20" path="m2856,5274l2866,5274,2866,5255,2856,5255,2856,5274xe" filled="true" fillcolor="#000000" stroked="false">
                <v:path arrowok="t"/>
                <v:fill type="solid"/>
              </v:shape>
            </v:group>
            <v:group style="position:absolute;left:2856;top:5274;width:10;height:20" coordorigin="2856,5274" coordsize="10,20">
              <v:shape style="position:absolute;left:2856;top:5274;width:10;height:20" coordorigin="2856,5274" coordsize="10,20" path="m2856,5293l2866,5293,2866,5274,2856,5274,2856,5293xe" filled="true" fillcolor="#000000" stroked="false">
                <v:path arrowok="t"/>
                <v:fill type="solid"/>
              </v:shape>
            </v:group>
            <v:group style="position:absolute;left:2856;top:5293;width:10;height:20" coordorigin="2856,5293" coordsize="10,20">
              <v:shape style="position:absolute;left:2856;top:5293;width:10;height:20" coordorigin="2856,5293" coordsize="10,20" path="m2856,5313l2866,5313,2866,5293,2856,5293,2856,5313xe" filled="true" fillcolor="#000000" stroked="false">
                <v:path arrowok="t"/>
                <v:fill type="solid"/>
              </v:shape>
            </v:group>
            <v:group style="position:absolute;left:2856;top:5313;width:10;height:20" coordorigin="2856,5313" coordsize="10,20">
              <v:shape style="position:absolute;left:2856;top:5313;width:10;height:20" coordorigin="2856,5313" coordsize="10,20" path="m2856,5332l2866,5332,2866,5313,2856,5313,2856,5332xe" filled="true" fillcolor="#000000" stroked="false">
                <v:path arrowok="t"/>
                <v:fill type="solid"/>
              </v:shape>
            </v:group>
            <v:group style="position:absolute;left:2856;top:5332;width:10;height:20" coordorigin="2856,5332" coordsize="10,20">
              <v:shape style="position:absolute;left:2856;top:5332;width:10;height:20" coordorigin="2856,5332" coordsize="10,20" path="m2856,5351l2866,5351,2866,5332,2856,5332,2856,5351xe" filled="true" fillcolor="#000000" stroked="false">
                <v:path arrowok="t"/>
                <v:fill type="solid"/>
              </v:shape>
            </v:group>
            <v:group style="position:absolute;left:2856;top:5351;width:10;height:20" coordorigin="2856,5351" coordsize="10,20">
              <v:shape style="position:absolute;left:2856;top:5351;width:10;height:20" coordorigin="2856,5351" coordsize="10,20" path="m2856,5370l2866,5370,2866,5351,2856,5351,2856,5370xe" filled="true" fillcolor="#000000" stroked="false">
                <v:path arrowok="t"/>
                <v:fill type="solid"/>
              </v:shape>
            </v:group>
            <v:group style="position:absolute;left:2856;top:5370;width:10;height:20" coordorigin="2856,5370" coordsize="10,20">
              <v:shape style="position:absolute;left:2856;top:5370;width:10;height:20" coordorigin="2856,5370" coordsize="10,20" path="m2856,5389l2866,5389,2866,5370,2856,5370,2856,5389xe" filled="true" fillcolor="#000000" stroked="false">
                <v:path arrowok="t"/>
                <v:fill type="solid"/>
              </v:shape>
            </v:group>
            <v:group style="position:absolute;left:2856;top:5389;width:10;height:20" coordorigin="2856,5389" coordsize="10,20">
              <v:shape style="position:absolute;left:2856;top:5389;width:10;height:20" coordorigin="2856,5389" coordsize="10,20" path="m2856,5409l2866,5409,2866,5389,2856,5389,2856,5409xe" filled="true" fillcolor="#000000" stroked="false">
                <v:path arrowok="t"/>
                <v:fill type="solid"/>
              </v:shape>
            </v:group>
            <v:group style="position:absolute;left:2856;top:5409;width:10;height:20" coordorigin="2856,5409" coordsize="10,20">
              <v:shape style="position:absolute;left:2856;top:5409;width:10;height:20" coordorigin="2856,5409" coordsize="10,20" path="m2856,5428l2866,5428,2866,5409,2856,5409,2856,5428xe" filled="true" fillcolor="#000000" stroked="false">
                <v:path arrowok="t"/>
                <v:fill type="solid"/>
              </v:shape>
            </v:group>
            <v:group style="position:absolute;left:2856;top:5428;width:10;height:20" coordorigin="2856,5428" coordsize="10,20">
              <v:shape style="position:absolute;left:2856;top:5428;width:10;height:20" coordorigin="2856,5428" coordsize="10,20" path="m2856,5447l2866,5447,2866,5428,2856,5428,2856,5447xe" filled="true" fillcolor="#000000" stroked="false">
                <v:path arrowok="t"/>
                <v:fill type="solid"/>
              </v:shape>
            </v:group>
            <v:group style="position:absolute;left:2856;top:5447;width:10;height:20" coordorigin="2856,5447" coordsize="10,20">
              <v:shape style="position:absolute;left:2856;top:5447;width:10;height:20" coordorigin="2856,5447" coordsize="10,20" path="m2856,5466l2866,5466,2866,5447,2856,5447,2856,5466xe" filled="true" fillcolor="#000000" stroked="false">
                <v:path arrowok="t"/>
                <v:fill type="solid"/>
              </v:shape>
            </v:group>
            <v:group style="position:absolute;left:2856;top:5466;width:10;height:20" coordorigin="2856,5466" coordsize="10,20">
              <v:shape style="position:absolute;left:2856;top:5466;width:10;height:20" coordorigin="2856,5466" coordsize="10,20" path="m2856,5485l2866,5485,2866,5466,2856,5466,2856,5485xe" filled="true" fillcolor="#000000" stroked="false">
                <v:path arrowok="t"/>
                <v:fill type="solid"/>
              </v:shape>
            </v:group>
            <v:group style="position:absolute;left:2856;top:5485;width:10;height:20" coordorigin="2856,5485" coordsize="10,20">
              <v:shape style="position:absolute;left:2856;top:5485;width:10;height:20" coordorigin="2856,5485" coordsize="10,20" path="m2856,5505l2866,5505,2866,5485,2856,5485,2856,5505xe" filled="true" fillcolor="#000000" stroked="false">
                <v:path arrowok="t"/>
                <v:fill type="solid"/>
              </v:shape>
            </v:group>
            <v:group style="position:absolute;left:2856;top:5505;width:10;height:20" coordorigin="2856,5505" coordsize="10,20">
              <v:shape style="position:absolute;left:2856;top:5505;width:10;height:20" coordorigin="2856,5505" coordsize="10,20" path="m2856,5524l2866,5524,2866,5505,2856,5505,2856,5524xe" filled="true" fillcolor="#000000" stroked="false">
                <v:path arrowok="t"/>
                <v:fill type="solid"/>
              </v:shape>
            </v:group>
            <v:group style="position:absolute;left:2856;top:5524;width:10;height:20" coordorigin="2856,5524" coordsize="10,20">
              <v:shape style="position:absolute;left:2856;top:5524;width:10;height:20" coordorigin="2856,5524" coordsize="10,20" path="m2856,5543l2866,5543,2866,5524,2856,5524,2856,5543xe" filled="true" fillcolor="#000000" stroked="false">
                <v:path arrowok="t"/>
                <v:fill type="solid"/>
              </v:shape>
            </v:group>
            <v:group style="position:absolute;left:2856;top:5543;width:10;height:20" coordorigin="2856,5543" coordsize="10,20">
              <v:shape style="position:absolute;left:2856;top:5543;width:10;height:20" coordorigin="2856,5543" coordsize="10,20" path="m2856,5562l2866,5562,2866,5543,2856,5543,2856,5562xe" filled="true" fillcolor="#000000" stroked="false">
                <v:path arrowok="t"/>
                <v:fill type="solid"/>
              </v:shape>
            </v:group>
            <v:group style="position:absolute;left:2856;top:5567;width:10;height:2" coordorigin="2856,5567" coordsize="10,2">
              <v:shape style="position:absolute;left:2856;top:5567;width:10;height:2" coordorigin="2856,5567" coordsize="10,0" path="m2856,5567l2866,5567e" filled="false" stroked="true" strokeweight=".48001pt" strokecolor="#000000">
                <v:path arrowok="t"/>
              </v:shape>
            </v:group>
            <v:group style="position:absolute;left:3413;top:4871;width:10;height:20" coordorigin="3413,4871" coordsize="10,20">
              <v:shape style="position:absolute;left:3413;top:4871;width:10;height:20" coordorigin="3413,4871" coordsize="10,20" path="m3413,4890l3423,4890,3423,4871,3413,4871,3413,4890xe" filled="true" fillcolor="#000000" stroked="false">
                <v:path arrowok="t"/>
                <v:fill type="solid"/>
              </v:shape>
            </v:group>
            <v:group style="position:absolute;left:3413;top:4890;width:10;height:20" coordorigin="3413,4890" coordsize="10,20">
              <v:shape style="position:absolute;left:3413;top:4890;width:10;height:20" coordorigin="3413,4890" coordsize="10,20" path="m3413,4909l3423,4909,3423,4890,3413,4890,3413,4909xe" filled="true" fillcolor="#000000" stroked="false">
                <v:path arrowok="t"/>
                <v:fill type="solid"/>
              </v:shape>
            </v:group>
            <v:group style="position:absolute;left:3413;top:4909;width:10;height:20" coordorigin="3413,4909" coordsize="10,20">
              <v:shape style="position:absolute;left:3413;top:4909;width:10;height:20" coordorigin="3413,4909" coordsize="10,20" path="m3413,4928l3423,4928,3423,4909,3413,4909,3413,4928xe" filled="true" fillcolor="#000000" stroked="false">
                <v:path arrowok="t"/>
                <v:fill type="solid"/>
              </v:shape>
            </v:group>
            <v:group style="position:absolute;left:3413;top:4928;width:10;height:20" coordorigin="3413,4928" coordsize="10,20">
              <v:shape style="position:absolute;left:3413;top:4928;width:10;height:20" coordorigin="3413,4928" coordsize="10,20" path="m3413,4947l3423,4947,3423,4928,3413,4928,3413,4947xe" filled="true" fillcolor="#000000" stroked="false">
                <v:path arrowok="t"/>
                <v:fill type="solid"/>
              </v:shape>
            </v:group>
            <v:group style="position:absolute;left:3413;top:4947;width:10;height:20" coordorigin="3413,4947" coordsize="10,20">
              <v:shape style="position:absolute;left:3413;top:4947;width:10;height:20" coordorigin="3413,4947" coordsize="10,20" path="m3413,4967l3423,4967,3423,4947,3413,4947,3413,4967xe" filled="true" fillcolor="#000000" stroked="false">
                <v:path arrowok="t"/>
                <v:fill type="solid"/>
              </v:shape>
            </v:group>
            <v:group style="position:absolute;left:3413;top:4967;width:10;height:20" coordorigin="3413,4967" coordsize="10,20">
              <v:shape style="position:absolute;left:3413;top:4967;width:10;height:20" coordorigin="3413,4967" coordsize="10,20" path="m3413,4986l3423,4986,3423,4967,3413,4967,3413,4986xe" filled="true" fillcolor="#000000" stroked="false">
                <v:path arrowok="t"/>
                <v:fill type="solid"/>
              </v:shape>
            </v:group>
            <v:group style="position:absolute;left:3413;top:4986;width:10;height:20" coordorigin="3413,4986" coordsize="10,20">
              <v:shape style="position:absolute;left:3413;top:4986;width:10;height:20" coordorigin="3413,4986" coordsize="10,20" path="m3413,5005l3423,5005,3423,4986,3413,4986,3413,5005xe" filled="true" fillcolor="#000000" stroked="false">
                <v:path arrowok="t"/>
                <v:fill type="solid"/>
              </v:shape>
            </v:group>
            <v:group style="position:absolute;left:3413;top:5005;width:10;height:20" coordorigin="3413,5005" coordsize="10,20">
              <v:shape style="position:absolute;left:3413;top:5005;width:10;height:20" coordorigin="3413,5005" coordsize="10,20" path="m3413,5024l3423,5024,3423,5005,3413,5005,3413,5024xe" filled="true" fillcolor="#000000" stroked="false">
                <v:path arrowok="t"/>
                <v:fill type="solid"/>
              </v:shape>
            </v:group>
            <v:group style="position:absolute;left:3413;top:5024;width:10;height:20" coordorigin="3413,5024" coordsize="10,20">
              <v:shape style="position:absolute;left:3413;top:5024;width:10;height:20" coordorigin="3413,5024" coordsize="10,20" path="m3413,5043l3423,5043,3423,5024,3413,5024,3413,5043xe" filled="true" fillcolor="#000000" stroked="false">
                <v:path arrowok="t"/>
                <v:fill type="solid"/>
              </v:shape>
            </v:group>
            <v:group style="position:absolute;left:3413;top:5043;width:10;height:20" coordorigin="3413,5043" coordsize="10,20">
              <v:shape style="position:absolute;left:3413;top:5043;width:10;height:20" coordorigin="3413,5043" coordsize="10,20" path="m3413,5063l3423,5063,3423,5043,3413,5043,3413,5063xe" filled="true" fillcolor="#000000" stroked="false">
                <v:path arrowok="t"/>
                <v:fill type="solid"/>
              </v:shape>
            </v:group>
            <v:group style="position:absolute;left:3413;top:5063;width:10;height:20" coordorigin="3413,5063" coordsize="10,20">
              <v:shape style="position:absolute;left:3413;top:5063;width:10;height:20" coordorigin="3413,5063" coordsize="10,20" path="m3413,5082l3423,5082,3423,5063,3413,5063,3413,5082xe" filled="true" fillcolor="#000000" stroked="false">
                <v:path arrowok="t"/>
                <v:fill type="solid"/>
              </v:shape>
            </v:group>
            <v:group style="position:absolute;left:3413;top:5082;width:10;height:20" coordorigin="3413,5082" coordsize="10,20">
              <v:shape style="position:absolute;left:3413;top:5082;width:10;height:20" coordorigin="3413,5082" coordsize="10,20" path="m3413,5101l3423,5101,3423,5082,3413,5082,3413,5101xe" filled="true" fillcolor="#000000" stroked="false">
                <v:path arrowok="t"/>
                <v:fill type="solid"/>
              </v:shape>
            </v:group>
            <v:group style="position:absolute;left:3413;top:5101;width:10;height:20" coordorigin="3413,5101" coordsize="10,20">
              <v:shape style="position:absolute;left:3413;top:5101;width:10;height:20" coordorigin="3413,5101" coordsize="10,20" path="m3413,5120l3423,5120,3423,5101,3413,5101,3413,5120xe" filled="true" fillcolor="#000000" stroked="false">
                <v:path arrowok="t"/>
                <v:fill type="solid"/>
              </v:shape>
            </v:group>
            <v:group style="position:absolute;left:3413;top:5120;width:10;height:20" coordorigin="3413,5120" coordsize="10,20">
              <v:shape style="position:absolute;left:3413;top:5120;width:10;height:20" coordorigin="3413,5120" coordsize="10,20" path="m3413,5139l3423,5139,3423,5120,3413,5120,3413,5139xe" filled="true" fillcolor="#000000" stroked="false">
                <v:path arrowok="t"/>
                <v:fill type="solid"/>
              </v:shape>
            </v:group>
            <v:group style="position:absolute;left:3413;top:5139;width:10;height:20" coordorigin="3413,5139" coordsize="10,20">
              <v:shape style="position:absolute;left:3413;top:5139;width:10;height:20" coordorigin="3413,5139" coordsize="10,20" path="m3413,5159l3423,5159,3423,5139,3413,5139,3413,5159xe" filled="true" fillcolor="#000000" stroked="false">
                <v:path arrowok="t"/>
                <v:fill type="solid"/>
              </v:shape>
            </v:group>
            <v:group style="position:absolute;left:3413;top:5159;width:10;height:20" coordorigin="3413,5159" coordsize="10,20">
              <v:shape style="position:absolute;left:3413;top:5159;width:10;height:20" coordorigin="3413,5159" coordsize="10,20" path="m3413,5178l3423,5178,3423,5159,3413,5159,3413,5178xe" filled="true" fillcolor="#000000" stroked="false">
                <v:path arrowok="t"/>
                <v:fill type="solid"/>
              </v:shape>
            </v:group>
            <v:group style="position:absolute;left:3413;top:5178;width:10;height:20" coordorigin="3413,5178" coordsize="10,20">
              <v:shape style="position:absolute;left:3413;top:5178;width:10;height:20" coordorigin="3413,5178" coordsize="10,20" path="m3413,5197l3423,5197,3423,5178,3413,5178,3413,5197xe" filled="true" fillcolor="#000000" stroked="false">
                <v:path arrowok="t"/>
                <v:fill type="solid"/>
              </v:shape>
            </v:group>
            <v:group style="position:absolute;left:3413;top:5197;width:10;height:20" coordorigin="3413,5197" coordsize="10,20">
              <v:shape style="position:absolute;left:3413;top:5197;width:10;height:20" coordorigin="3413,5197" coordsize="10,20" path="m3413,5216l3423,5216,3423,5197,3413,5197,3413,5216xe" filled="true" fillcolor="#000000" stroked="false">
                <v:path arrowok="t"/>
                <v:fill type="solid"/>
              </v:shape>
            </v:group>
            <v:group style="position:absolute;left:3413;top:5216;width:10;height:20" coordorigin="3413,5216" coordsize="10,20">
              <v:shape style="position:absolute;left:3413;top:5216;width:10;height:20" coordorigin="3413,5216" coordsize="10,20" path="m3413,5235l3423,5235,3423,5216,3413,5216,3413,5235xe" filled="true" fillcolor="#000000" stroked="false">
                <v:path arrowok="t"/>
                <v:fill type="solid"/>
              </v:shape>
            </v:group>
            <v:group style="position:absolute;left:3413;top:5235;width:10;height:20" coordorigin="3413,5235" coordsize="10,20">
              <v:shape style="position:absolute;left:3413;top:5235;width:10;height:20" coordorigin="3413,5235" coordsize="10,20" path="m3413,5255l3423,5255,3423,5235,3413,5235,3413,5255xe" filled="true" fillcolor="#000000" stroked="false">
                <v:path arrowok="t"/>
                <v:fill type="solid"/>
              </v:shape>
            </v:group>
            <v:group style="position:absolute;left:3413;top:5255;width:10;height:20" coordorigin="3413,5255" coordsize="10,20">
              <v:shape style="position:absolute;left:3413;top:5255;width:10;height:20" coordorigin="3413,5255" coordsize="10,20" path="m3413,5274l3423,5274,3423,5255,3413,5255,3413,5274xe" filled="true" fillcolor="#000000" stroked="false">
                <v:path arrowok="t"/>
                <v:fill type="solid"/>
              </v:shape>
            </v:group>
            <v:group style="position:absolute;left:3413;top:5274;width:10;height:20" coordorigin="3413,5274" coordsize="10,20">
              <v:shape style="position:absolute;left:3413;top:5274;width:10;height:20" coordorigin="3413,5274" coordsize="10,20" path="m3413,5293l3423,5293,3423,5274,3413,5274,3413,5293xe" filled="true" fillcolor="#000000" stroked="false">
                <v:path arrowok="t"/>
                <v:fill type="solid"/>
              </v:shape>
            </v:group>
            <v:group style="position:absolute;left:3413;top:5293;width:10;height:20" coordorigin="3413,5293" coordsize="10,20">
              <v:shape style="position:absolute;left:3413;top:5293;width:10;height:20" coordorigin="3413,5293" coordsize="10,20" path="m3413,5313l3423,5313,3423,5293,3413,5293,3413,5313xe" filled="true" fillcolor="#000000" stroked="false">
                <v:path arrowok="t"/>
                <v:fill type="solid"/>
              </v:shape>
            </v:group>
            <v:group style="position:absolute;left:3413;top:5313;width:10;height:20" coordorigin="3413,5313" coordsize="10,20">
              <v:shape style="position:absolute;left:3413;top:5313;width:10;height:20" coordorigin="3413,5313" coordsize="10,20" path="m3413,5332l3423,5332,3423,5313,3413,5313,3413,5332xe" filled="true" fillcolor="#000000" stroked="false">
                <v:path arrowok="t"/>
                <v:fill type="solid"/>
              </v:shape>
            </v:group>
            <v:group style="position:absolute;left:3413;top:5332;width:10;height:20" coordorigin="3413,5332" coordsize="10,20">
              <v:shape style="position:absolute;left:3413;top:5332;width:10;height:20" coordorigin="3413,5332" coordsize="10,20" path="m3413,5351l3423,5351,3423,5332,3413,5332,3413,5351xe" filled="true" fillcolor="#000000" stroked="false">
                <v:path arrowok="t"/>
                <v:fill type="solid"/>
              </v:shape>
            </v:group>
            <v:group style="position:absolute;left:3413;top:5351;width:10;height:20" coordorigin="3413,5351" coordsize="10,20">
              <v:shape style="position:absolute;left:3413;top:5351;width:10;height:20" coordorigin="3413,5351" coordsize="10,20" path="m3413,5370l3423,5370,3423,5351,3413,5351,3413,5370xe" filled="true" fillcolor="#000000" stroked="false">
                <v:path arrowok="t"/>
                <v:fill type="solid"/>
              </v:shape>
            </v:group>
            <v:group style="position:absolute;left:3413;top:5370;width:10;height:20" coordorigin="3413,5370" coordsize="10,20">
              <v:shape style="position:absolute;left:3413;top:5370;width:10;height:20" coordorigin="3413,5370" coordsize="10,20" path="m3413,5389l3423,5389,3423,5370,3413,5370,3413,5389xe" filled="true" fillcolor="#000000" stroked="false">
                <v:path arrowok="t"/>
                <v:fill type="solid"/>
              </v:shape>
            </v:group>
            <v:group style="position:absolute;left:3413;top:5389;width:10;height:20" coordorigin="3413,5389" coordsize="10,20">
              <v:shape style="position:absolute;left:3413;top:5389;width:10;height:20" coordorigin="3413,5389" coordsize="10,20" path="m3413,5409l3423,5409,3423,5389,3413,5389,3413,5409xe" filled="true" fillcolor="#000000" stroked="false">
                <v:path arrowok="t"/>
                <v:fill type="solid"/>
              </v:shape>
            </v:group>
            <v:group style="position:absolute;left:3413;top:5409;width:10;height:20" coordorigin="3413,5409" coordsize="10,20">
              <v:shape style="position:absolute;left:3413;top:5409;width:10;height:20" coordorigin="3413,5409" coordsize="10,20" path="m3413,5428l3423,5428,3423,5409,3413,5409,3413,5428xe" filled="true" fillcolor="#000000" stroked="false">
                <v:path arrowok="t"/>
                <v:fill type="solid"/>
              </v:shape>
            </v:group>
            <v:group style="position:absolute;left:3413;top:5428;width:10;height:20" coordorigin="3413,5428" coordsize="10,20">
              <v:shape style="position:absolute;left:3413;top:5428;width:10;height:20" coordorigin="3413,5428" coordsize="10,20" path="m3413,5447l3423,5447,3423,5428,3413,5428,3413,5447xe" filled="true" fillcolor="#000000" stroked="false">
                <v:path arrowok="t"/>
                <v:fill type="solid"/>
              </v:shape>
            </v:group>
            <v:group style="position:absolute;left:3413;top:5447;width:10;height:20" coordorigin="3413,5447" coordsize="10,20">
              <v:shape style="position:absolute;left:3413;top:5447;width:10;height:20" coordorigin="3413,5447" coordsize="10,20" path="m3413,5466l3423,5466,3423,5447,3413,5447,3413,5466xe" filled="true" fillcolor="#000000" stroked="false">
                <v:path arrowok="t"/>
                <v:fill type="solid"/>
              </v:shape>
            </v:group>
            <v:group style="position:absolute;left:3413;top:5466;width:10;height:20" coordorigin="3413,5466" coordsize="10,20">
              <v:shape style="position:absolute;left:3413;top:5466;width:10;height:20" coordorigin="3413,5466" coordsize="10,20" path="m3413,5485l3423,5485,3423,5466,3413,5466,3413,5485xe" filled="true" fillcolor="#000000" stroked="false">
                <v:path arrowok="t"/>
                <v:fill type="solid"/>
              </v:shape>
            </v:group>
            <v:group style="position:absolute;left:3413;top:5485;width:10;height:20" coordorigin="3413,5485" coordsize="10,20">
              <v:shape style="position:absolute;left:3413;top:5485;width:10;height:20" coordorigin="3413,5485" coordsize="10,20" path="m3413,5505l3423,5505,3423,5485,3413,5485,3413,5505xe" filled="true" fillcolor="#000000" stroked="false">
                <v:path arrowok="t"/>
                <v:fill type="solid"/>
              </v:shape>
            </v:group>
            <v:group style="position:absolute;left:3413;top:5505;width:10;height:20" coordorigin="3413,5505" coordsize="10,20">
              <v:shape style="position:absolute;left:3413;top:5505;width:10;height:20" coordorigin="3413,5505" coordsize="10,20" path="m3413,5524l3423,5524,3423,5505,3413,5505,3413,5524xe" filled="true" fillcolor="#000000" stroked="false">
                <v:path arrowok="t"/>
                <v:fill type="solid"/>
              </v:shape>
            </v:group>
            <v:group style="position:absolute;left:3413;top:5524;width:10;height:20" coordorigin="3413,5524" coordsize="10,20">
              <v:shape style="position:absolute;left:3413;top:5524;width:10;height:20" coordorigin="3413,5524" coordsize="10,20" path="m3413,5543l3423,5543,3423,5524,3413,5524,3413,5543xe" filled="true" fillcolor="#000000" stroked="false">
                <v:path arrowok="t"/>
                <v:fill type="solid"/>
              </v:shape>
            </v:group>
            <v:group style="position:absolute;left:3413;top:5543;width:10;height:20" coordorigin="3413,5543" coordsize="10,20">
              <v:shape style="position:absolute;left:3413;top:5543;width:10;height:20" coordorigin="3413,5543" coordsize="10,20" path="m3413,5562l3423,5562,3423,5543,3413,5543,3413,5562xe" filled="true" fillcolor="#000000" stroked="false">
                <v:path arrowok="t"/>
                <v:fill type="solid"/>
              </v:shape>
            </v:group>
            <v:group style="position:absolute;left:3413;top:5567;width:10;height:2" coordorigin="3413,5567" coordsize="10,2">
              <v:shape style="position:absolute;left:3413;top:5567;width:10;height:2" coordorigin="3413,5567" coordsize="10,0" path="m3413,5567l3423,5567e" filled="false" stroked="true" strokeweight=".48001pt" strokecolor="#000000">
                <v:path arrowok="t"/>
              </v:shape>
            </v:group>
            <v:group style="position:absolute;left:4206;top:4871;width:10;height:20" coordorigin="4206,4871" coordsize="10,20">
              <v:shape style="position:absolute;left:4206;top:4871;width:10;height:20" coordorigin="4206,4871" coordsize="10,20" path="m4206,4890l4215,4890,4215,4871,4206,4871,4206,4890xe" filled="true" fillcolor="#000000" stroked="false">
                <v:path arrowok="t"/>
                <v:fill type="solid"/>
              </v:shape>
            </v:group>
            <v:group style="position:absolute;left:4206;top:4890;width:10;height:20" coordorigin="4206,4890" coordsize="10,20">
              <v:shape style="position:absolute;left:4206;top:4890;width:10;height:20" coordorigin="4206,4890" coordsize="10,20" path="m4206,4909l4215,4909,4215,4890,4206,4890,4206,4909xe" filled="true" fillcolor="#000000" stroked="false">
                <v:path arrowok="t"/>
                <v:fill type="solid"/>
              </v:shape>
            </v:group>
            <v:group style="position:absolute;left:4206;top:4909;width:10;height:20" coordorigin="4206,4909" coordsize="10,20">
              <v:shape style="position:absolute;left:4206;top:4909;width:10;height:20" coordorigin="4206,4909" coordsize="10,20" path="m4206,4928l4215,4928,4215,4909,4206,4909,4206,4928xe" filled="true" fillcolor="#000000" stroked="false">
                <v:path arrowok="t"/>
                <v:fill type="solid"/>
              </v:shape>
            </v:group>
            <v:group style="position:absolute;left:4206;top:4928;width:10;height:20" coordorigin="4206,4928" coordsize="10,20">
              <v:shape style="position:absolute;left:4206;top:4928;width:10;height:20" coordorigin="4206,4928" coordsize="10,20" path="m4206,4947l4215,4947,4215,4928,4206,4928,4206,4947xe" filled="true" fillcolor="#000000" stroked="false">
                <v:path arrowok="t"/>
                <v:fill type="solid"/>
              </v:shape>
            </v:group>
            <v:group style="position:absolute;left:4206;top:4947;width:10;height:20" coordorigin="4206,4947" coordsize="10,20">
              <v:shape style="position:absolute;left:4206;top:4947;width:10;height:20" coordorigin="4206,4947" coordsize="10,20" path="m4206,4967l4215,4967,4215,4947,4206,4947,4206,4967xe" filled="true" fillcolor="#000000" stroked="false">
                <v:path arrowok="t"/>
                <v:fill type="solid"/>
              </v:shape>
            </v:group>
            <v:group style="position:absolute;left:4206;top:4967;width:10;height:20" coordorigin="4206,4967" coordsize="10,20">
              <v:shape style="position:absolute;left:4206;top:4967;width:10;height:20" coordorigin="4206,4967" coordsize="10,20" path="m4206,4986l4215,4986,4215,4967,4206,4967,4206,4986xe" filled="true" fillcolor="#000000" stroked="false">
                <v:path arrowok="t"/>
                <v:fill type="solid"/>
              </v:shape>
            </v:group>
            <v:group style="position:absolute;left:4206;top:4986;width:10;height:20" coordorigin="4206,4986" coordsize="10,20">
              <v:shape style="position:absolute;left:4206;top:4986;width:10;height:20" coordorigin="4206,4986" coordsize="10,20" path="m4206,5005l4215,5005,4215,4986,4206,4986,4206,5005xe" filled="true" fillcolor="#000000" stroked="false">
                <v:path arrowok="t"/>
                <v:fill type="solid"/>
              </v:shape>
            </v:group>
            <v:group style="position:absolute;left:4206;top:5005;width:10;height:20" coordorigin="4206,5005" coordsize="10,20">
              <v:shape style="position:absolute;left:4206;top:5005;width:10;height:20" coordorigin="4206,5005" coordsize="10,20" path="m4206,5024l4215,5024,4215,5005,4206,5005,4206,5024xe" filled="true" fillcolor="#000000" stroked="false">
                <v:path arrowok="t"/>
                <v:fill type="solid"/>
              </v:shape>
            </v:group>
            <v:group style="position:absolute;left:4206;top:5024;width:10;height:20" coordorigin="4206,5024" coordsize="10,20">
              <v:shape style="position:absolute;left:4206;top:5024;width:10;height:20" coordorigin="4206,5024" coordsize="10,20" path="m4206,5043l4215,5043,4215,5024,4206,5024,4206,5043xe" filled="true" fillcolor="#000000" stroked="false">
                <v:path arrowok="t"/>
                <v:fill type="solid"/>
              </v:shape>
            </v:group>
            <v:group style="position:absolute;left:4206;top:5043;width:10;height:20" coordorigin="4206,5043" coordsize="10,20">
              <v:shape style="position:absolute;left:4206;top:5043;width:10;height:20" coordorigin="4206,5043" coordsize="10,20" path="m4206,5063l4215,5063,4215,5043,4206,5043,4206,5063xe" filled="true" fillcolor="#000000" stroked="false">
                <v:path arrowok="t"/>
                <v:fill type="solid"/>
              </v:shape>
            </v:group>
            <v:group style="position:absolute;left:4206;top:5063;width:10;height:20" coordorigin="4206,5063" coordsize="10,20">
              <v:shape style="position:absolute;left:4206;top:5063;width:10;height:20" coordorigin="4206,5063" coordsize="10,20" path="m4206,5082l4215,5082,4215,5063,4206,5063,4206,5082xe" filled="true" fillcolor="#000000" stroked="false">
                <v:path arrowok="t"/>
                <v:fill type="solid"/>
              </v:shape>
            </v:group>
            <v:group style="position:absolute;left:4206;top:5082;width:10;height:20" coordorigin="4206,5082" coordsize="10,20">
              <v:shape style="position:absolute;left:4206;top:5082;width:10;height:20" coordorigin="4206,5082" coordsize="10,20" path="m4206,5101l4215,5101,4215,5082,4206,5082,4206,5101xe" filled="true" fillcolor="#000000" stroked="false">
                <v:path arrowok="t"/>
                <v:fill type="solid"/>
              </v:shape>
            </v:group>
            <v:group style="position:absolute;left:4206;top:5101;width:10;height:20" coordorigin="4206,5101" coordsize="10,20">
              <v:shape style="position:absolute;left:4206;top:5101;width:10;height:20" coordorigin="4206,5101" coordsize="10,20" path="m4206,5120l4215,5120,4215,5101,4206,5101,4206,5120xe" filled="true" fillcolor="#000000" stroked="false">
                <v:path arrowok="t"/>
                <v:fill type="solid"/>
              </v:shape>
            </v:group>
            <v:group style="position:absolute;left:4206;top:5120;width:10;height:20" coordorigin="4206,5120" coordsize="10,20">
              <v:shape style="position:absolute;left:4206;top:5120;width:10;height:20" coordorigin="4206,5120" coordsize="10,20" path="m4206,5139l4215,5139,4215,5120,4206,5120,4206,5139xe" filled="true" fillcolor="#000000" stroked="false">
                <v:path arrowok="t"/>
                <v:fill type="solid"/>
              </v:shape>
            </v:group>
            <v:group style="position:absolute;left:4206;top:5139;width:10;height:20" coordorigin="4206,5139" coordsize="10,20">
              <v:shape style="position:absolute;left:4206;top:5139;width:10;height:20" coordorigin="4206,5139" coordsize="10,20" path="m4206,5159l4215,5159,4215,5139,4206,5139,4206,5159xe" filled="true" fillcolor="#000000" stroked="false">
                <v:path arrowok="t"/>
                <v:fill type="solid"/>
              </v:shape>
            </v:group>
            <v:group style="position:absolute;left:4206;top:5159;width:10;height:20" coordorigin="4206,5159" coordsize="10,20">
              <v:shape style="position:absolute;left:4206;top:5159;width:10;height:20" coordorigin="4206,5159" coordsize="10,20" path="m4206,5178l4215,5178,4215,5159,4206,5159,4206,5178xe" filled="true" fillcolor="#000000" stroked="false">
                <v:path arrowok="t"/>
                <v:fill type="solid"/>
              </v:shape>
            </v:group>
            <v:group style="position:absolute;left:4206;top:5178;width:10;height:20" coordorigin="4206,5178" coordsize="10,20">
              <v:shape style="position:absolute;left:4206;top:5178;width:10;height:20" coordorigin="4206,5178" coordsize="10,20" path="m4206,5197l4215,5197,4215,5178,4206,5178,4206,5197xe" filled="true" fillcolor="#000000" stroked="false">
                <v:path arrowok="t"/>
                <v:fill type="solid"/>
              </v:shape>
            </v:group>
            <v:group style="position:absolute;left:4206;top:5197;width:10;height:20" coordorigin="4206,5197" coordsize="10,20">
              <v:shape style="position:absolute;left:4206;top:5197;width:10;height:20" coordorigin="4206,5197" coordsize="10,20" path="m4206,5216l4215,5216,4215,5197,4206,5197,4206,5216xe" filled="true" fillcolor="#000000" stroked="false">
                <v:path arrowok="t"/>
                <v:fill type="solid"/>
              </v:shape>
            </v:group>
            <v:group style="position:absolute;left:4206;top:5216;width:10;height:20" coordorigin="4206,5216" coordsize="10,20">
              <v:shape style="position:absolute;left:4206;top:5216;width:10;height:20" coordorigin="4206,5216" coordsize="10,20" path="m4206,5235l4215,5235,4215,5216,4206,5216,4206,5235xe" filled="true" fillcolor="#000000" stroked="false">
                <v:path arrowok="t"/>
                <v:fill type="solid"/>
              </v:shape>
            </v:group>
            <v:group style="position:absolute;left:4206;top:5235;width:10;height:20" coordorigin="4206,5235" coordsize="10,20">
              <v:shape style="position:absolute;left:4206;top:5235;width:10;height:20" coordorigin="4206,5235" coordsize="10,20" path="m4206,5255l4215,5255,4215,5235,4206,5235,4206,5255xe" filled="true" fillcolor="#000000" stroked="false">
                <v:path arrowok="t"/>
                <v:fill type="solid"/>
              </v:shape>
            </v:group>
            <v:group style="position:absolute;left:4206;top:5255;width:10;height:20" coordorigin="4206,5255" coordsize="10,20">
              <v:shape style="position:absolute;left:4206;top:5255;width:10;height:20" coordorigin="4206,5255" coordsize="10,20" path="m4206,5274l4215,5274,4215,5255,4206,5255,4206,5274xe" filled="true" fillcolor="#000000" stroked="false">
                <v:path arrowok="t"/>
                <v:fill type="solid"/>
              </v:shape>
            </v:group>
            <v:group style="position:absolute;left:4206;top:5274;width:10;height:20" coordorigin="4206,5274" coordsize="10,20">
              <v:shape style="position:absolute;left:4206;top:5274;width:10;height:20" coordorigin="4206,5274" coordsize="10,20" path="m4206,5293l4215,5293,4215,5274,4206,5274,4206,5293xe" filled="true" fillcolor="#000000" stroked="false">
                <v:path arrowok="t"/>
                <v:fill type="solid"/>
              </v:shape>
            </v:group>
            <v:group style="position:absolute;left:4206;top:5293;width:10;height:20" coordorigin="4206,5293" coordsize="10,20">
              <v:shape style="position:absolute;left:4206;top:5293;width:10;height:20" coordorigin="4206,5293" coordsize="10,20" path="m4206,5313l4215,5313,4215,5293,4206,5293,4206,5313xe" filled="true" fillcolor="#000000" stroked="false">
                <v:path arrowok="t"/>
                <v:fill type="solid"/>
              </v:shape>
            </v:group>
            <v:group style="position:absolute;left:4206;top:5313;width:10;height:20" coordorigin="4206,5313" coordsize="10,20">
              <v:shape style="position:absolute;left:4206;top:5313;width:10;height:20" coordorigin="4206,5313" coordsize="10,20" path="m4206,5332l4215,5332,4215,5313,4206,5313,4206,5332xe" filled="true" fillcolor="#000000" stroked="false">
                <v:path arrowok="t"/>
                <v:fill type="solid"/>
              </v:shape>
            </v:group>
            <v:group style="position:absolute;left:4206;top:5332;width:10;height:20" coordorigin="4206,5332" coordsize="10,20">
              <v:shape style="position:absolute;left:4206;top:5332;width:10;height:20" coordorigin="4206,5332" coordsize="10,20" path="m4206,5351l4215,5351,4215,5332,4206,5332,4206,5351xe" filled="true" fillcolor="#000000" stroked="false">
                <v:path arrowok="t"/>
                <v:fill type="solid"/>
              </v:shape>
            </v:group>
            <v:group style="position:absolute;left:4206;top:5351;width:10;height:20" coordorigin="4206,5351" coordsize="10,20">
              <v:shape style="position:absolute;left:4206;top:5351;width:10;height:20" coordorigin="4206,5351" coordsize="10,20" path="m4206,5370l4215,5370,4215,5351,4206,5351,4206,5370xe" filled="true" fillcolor="#000000" stroked="false">
                <v:path arrowok="t"/>
                <v:fill type="solid"/>
              </v:shape>
            </v:group>
            <v:group style="position:absolute;left:4206;top:5370;width:10;height:20" coordorigin="4206,5370" coordsize="10,20">
              <v:shape style="position:absolute;left:4206;top:5370;width:10;height:20" coordorigin="4206,5370" coordsize="10,20" path="m4206,5389l4215,5389,4215,5370,4206,5370,4206,5389xe" filled="true" fillcolor="#000000" stroked="false">
                <v:path arrowok="t"/>
                <v:fill type="solid"/>
              </v:shape>
            </v:group>
            <v:group style="position:absolute;left:4206;top:5389;width:10;height:20" coordorigin="4206,5389" coordsize="10,20">
              <v:shape style="position:absolute;left:4206;top:5389;width:10;height:20" coordorigin="4206,5389" coordsize="10,20" path="m4206,5409l4215,5409,4215,5389,4206,5389,4206,5409xe" filled="true" fillcolor="#000000" stroked="false">
                <v:path arrowok="t"/>
                <v:fill type="solid"/>
              </v:shape>
            </v:group>
            <v:group style="position:absolute;left:4206;top:5409;width:10;height:20" coordorigin="4206,5409" coordsize="10,20">
              <v:shape style="position:absolute;left:4206;top:5409;width:10;height:20" coordorigin="4206,5409" coordsize="10,20" path="m4206,5428l4215,5428,4215,5409,4206,5409,4206,5428xe" filled="true" fillcolor="#000000" stroked="false">
                <v:path arrowok="t"/>
                <v:fill type="solid"/>
              </v:shape>
            </v:group>
            <v:group style="position:absolute;left:4206;top:5428;width:10;height:20" coordorigin="4206,5428" coordsize="10,20">
              <v:shape style="position:absolute;left:4206;top:5428;width:10;height:20" coordorigin="4206,5428" coordsize="10,20" path="m4206,5447l4215,5447,4215,5428,4206,5428,4206,5447xe" filled="true" fillcolor="#000000" stroked="false">
                <v:path arrowok="t"/>
                <v:fill type="solid"/>
              </v:shape>
            </v:group>
            <v:group style="position:absolute;left:4206;top:5447;width:10;height:20" coordorigin="4206,5447" coordsize="10,20">
              <v:shape style="position:absolute;left:4206;top:5447;width:10;height:20" coordorigin="4206,5447" coordsize="10,20" path="m4206,5466l4215,5466,4215,5447,4206,5447,4206,5466xe" filled="true" fillcolor="#000000" stroked="false">
                <v:path arrowok="t"/>
                <v:fill type="solid"/>
              </v:shape>
            </v:group>
            <v:group style="position:absolute;left:4206;top:5466;width:10;height:20" coordorigin="4206,5466" coordsize="10,20">
              <v:shape style="position:absolute;left:4206;top:5466;width:10;height:20" coordorigin="4206,5466" coordsize="10,20" path="m4206,5485l4215,5485,4215,5466,4206,5466,4206,5485xe" filled="true" fillcolor="#000000" stroked="false">
                <v:path arrowok="t"/>
                <v:fill type="solid"/>
              </v:shape>
            </v:group>
            <v:group style="position:absolute;left:4206;top:5485;width:10;height:20" coordorigin="4206,5485" coordsize="10,20">
              <v:shape style="position:absolute;left:4206;top:5485;width:10;height:20" coordorigin="4206,5485" coordsize="10,20" path="m4206,5505l4215,5505,4215,5485,4206,5485,4206,5505xe" filled="true" fillcolor="#000000" stroked="false">
                <v:path arrowok="t"/>
                <v:fill type="solid"/>
              </v:shape>
            </v:group>
            <v:group style="position:absolute;left:4206;top:5505;width:10;height:20" coordorigin="4206,5505" coordsize="10,20">
              <v:shape style="position:absolute;left:4206;top:5505;width:10;height:20" coordorigin="4206,5505" coordsize="10,20" path="m4206,5524l4215,5524,4215,5505,4206,5505,4206,5524xe" filled="true" fillcolor="#000000" stroked="false">
                <v:path arrowok="t"/>
                <v:fill type="solid"/>
              </v:shape>
            </v:group>
            <v:group style="position:absolute;left:4206;top:5524;width:10;height:20" coordorigin="4206,5524" coordsize="10,20">
              <v:shape style="position:absolute;left:4206;top:5524;width:10;height:20" coordorigin="4206,5524" coordsize="10,20" path="m4206,5543l4215,5543,4215,5524,4206,5524,4206,5543xe" filled="true" fillcolor="#000000" stroked="false">
                <v:path arrowok="t"/>
                <v:fill type="solid"/>
              </v:shape>
            </v:group>
            <v:group style="position:absolute;left:4206;top:5543;width:10;height:20" coordorigin="4206,5543" coordsize="10,20">
              <v:shape style="position:absolute;left:4206;top:5543;width:10;height:20" coordorigin="4206,5543" coordsize="10,20" path="m4206,5562l4215,5562,4215,5543,4206,5543,4206,5562xe" filled="true" fillcolor="#000000" stroked="false">
                <v:path arrowok="t"/>
                <v:fill type="solid"/>
              </v:shape>
            </v:group>
            <v:group style="position:absolute;left:4206;top:5567;width:10;height:2" coordorigin="4206,5567" coordsize="10,2">
              <v:shape style="position:absolute;left:4206;top:5567;width:10;height:2" coordorigin="4206,5567" coordsize="10,0" path="m4206,5567l4215,5567e" filled="false" stroked="true" strokeweight=".48001pt" strokecolor="#000000">
                <v:path arrowok="t"/>
              </v:shape>
            </v:group>
            <v:group style="position:absolute;left:5015;top:4871;width:10;height:20" coordorigin="5015,4871" coordsize="10,20">
              <v:shape style="position:absolute;left:5015;top:4871;width:10;height:20" coordorigin="5015,4871" coordsize="10,20" path="m5015,4890l5024,4890,5024,4871,5015,4871,5015,4890xe" filled="true" fillcolor="#000000" stroked="false">
                <v:path arrowok="t"/>
                <v:fill type="solid"/>
              </v:shape>
            </v:group>
            <v:group style="position:absolute;left:5015;top:4890;width:10;height:20" coordorigin="5015,4890" coordsize="10,20">
              <v:shape style="position:absolute;left:5015;top:4890;width:10;height:20" coordorigin="5015,4890" coordsize="10,20" path="m5015,4909l5024,4909,5024,4890,5015,4890,5015,4909xe" filled="true" fillcolor="#000000" stroked="false">
                <v:path arrowok="t"/>
                <v:fill type="solid"/>
              </v:shape>
            </v:group>
            <v:group style="position:absolute;left:5015;top:4909;width:10;height:20" coordorigin="5015,4909" coordsize="10,20">
              <v:shape style="position:absolute;left:5015;top:4909;width:10;height:20" coordorigin="5015,4909" coordsize="10,20" path="m5015,4928l5024,4928,5024,4909,5015,4909,5015,4928xe" filled="true" fillcolor="#000000" stroked="false">
                <v:path arrowok="t"/>
                <v:fill type="solid"/>
              </v:shape>
            </v:group>
            <v:group style="position:absolute;left:5015;top:4928;width:10;height:20" coordorigin="5015,4928" coordsize="10,20">
              <v:shape style="position:absolute;left:5015;top:4928;width:10;height:20" coordorigin="5015,4928" coordsize="10,20" path="m5015,4947l5024,4947,5024,4928,5015,4928,5015,4947xe" filled="true" fillcolor="#000000" stroked="false">
                <v:path arrowok="t"/>
                <v:fill type="solid"/>
              </v:shape>
            </v:group>
            <v:group style="position:absolute;left:5015;top:4947;width:10;height:20" coordorigin="5015,4947" coordsize="10,20">
              <v:shape style="position:absolute;left:5015;top:4947;width:10;height:20" coordorigin="5015,4947" coordsize="10,20" path="m5015,4967l5024,4967,5024,4947,5015,4947,5015,4967xe" filled="true" fillcolor="#000000" stroked="false">
                <v:path arrowok="t"/>
                <v:fill type="solid"/>
              </v:shape>
            </v:group>
            <v:group style="position:absolute;left:5015;top:4967;width:10;height:20" coordorigin="5015,4967" coordsize="10,20">
              <v:shape style="position:absolute;left:5015;top:4967;width:10;height:20" coordorigin="5015,4967" coordsize="10,20" path="m5015,4986l5024,4986,5024,4967,5015,4967,5015,4986xe" filled="true" fillcolor="#000000" stroked="false">
                <v:path arrowok="t"/>
                <v:fill type="solid"/>
              </v:shape>
            </v:group>
            <v:group style="position:absolute;left:5015;top:4986;width:10;height:20" coordorigin="5015,4986" coordsize="10,20">
              <v:shape style="position:absolute;left:5015;top:4986;width:10;height:20" coordorigin="5015,4986" coordsize="10,20" path="m5015,5005l5024,5005,5024,4986,5015,4986,5015,5005xe" filled="true" fillcolor="#000000" stroked="false">
                <v:path arrowok="t"/>
                <v:fill type="solid"/>
              </v:shape>
            </v:group>
            <v:group style="position:absolute;left:5015;top:5005;width:10;height:20" coordorigin="5015,5005" coordsize="10,20">
              <v:shape style="position:absolute;left:5015;top:5005;width:10;height:20" coordorigin="5015,5005" coordsize="10,20" path="m5015,5024l5024,5024,5024,5005,5015,5005,5015,5024xe" filled="true" fillcolor="#000000" stroked="false">
                <v:path arrowok="t"/>
                <v:fill type="solid"/>
              </v:shape>
            </v:group>
            <v:group style="position:absolute;left:5015;top:5024;width:10;height:20" coordorigin="5015,5024" coordsize="10,20">
              <v:shape style="position:absolute;left:5015;top:5024;width:10;height:20" coordorigin="5015,5024" coordsize="10,20" path="m5015,5043l5024,5043,5024,5024,5015,5024,5015,5043xe" filled="true" fillcolor="#000000" stroked="false">
                <v:path arrowok="t"/>
                <v:fill type="solid"/>
              </v:shape>
            </v:group>
            <v:group style="position:absolute;left:5015;top:5043;width:10;height:20" coordorigin="5015,5043" coordsize="10,20">
              <v:shape style="position:absolute;left:5015;top:5043;width:10;height:20" coordorigin="5015,5043" coordsize="10,20" path="m5015,5063l5024,5063,5024,5043,5015,5043,5015,5063xe" filled="true" fillcolor="#000000" stroked="false">
                <v:path arrowok="t"/>
                <v:fill type="solid"/>
              </v:shape>
            </v:group>
            <v:group style="position:absolute;left:5015;top:5063;width:10;height:20" coordorigin="5015,5063" coordsize="10,20">
              <v:shape style="position:absolute;left:5015;top:5063;width:10;height:20" coordorigin="5015,5063" coordsize="10,20" path="m5015,5082l5024,5082,5024,5063,5015,5063,5015,5082xe" filled="true" fillcolor="#000000" stroked="false">
                <v:path arrowok="t"/>
                <v:fill type="solid"/>
              </v:shape>
            </v:group>
            <v:group style="position:absolute;left:5015;top:5082;width:10;height:20" coordorigin="5015,5082" coordsize="10,20">
              <v:shape style="position:absolute;left:5015;top:5082;width:10;height:20" coordorigin="5015,5082" coordsize="10,20" path="m5015,5101l5024,5101,5024,5082,5015,5082,5015,5101xe" filled="true" fillcolor="#000000" stroked="false">
                <v:path arrowok="t"/>
                <v:fill type="solid"/>
              </v:shape>
            </v:group>
            <v:group style="position:absolute;left:5015;top:5101;width:10;height:20" coordorigin="5015,5101" coordsize="10,20">
              <v:shape style="position:absolute;left:5015;top:5101;width:10;height:20" coordorigin="5015,5101" coordsize="10,20" path="m5015,5120l5024,5120,5024,5101,5015,5101,5015,5120xe" filled="true" fillcolor="#000000" stroked="false">
                <v:path arrowok="t"/>
                <v:fill type="solid"/>
              </v:shape>
            </v:group>
            <v:group style="position:absolute;left:5015;top:5120;width:10;height:20" coordorigin="5015,5120" coordsize="10,20">
              <v:shape style="position:absolute;left:5015;top:5120;width:10;height:20" coordorigin="5015,5120" coordsize="10,20" path="m5015,5139l5024,5139,5024,5120,5015,5120,5015,5139xe" filled="true" fillcolor="#000000" stroked="false">
                <v:path arrowok="t"/>
                <v:fill type="solid"/>
              </v:shape>
            </v:group>
            <v:group style="position:absolute;left:5015;top:5139;width:10;height:20" coordorigin="5015,5139" coordsize="10,20">
              <v:shape style="position:absolute;left:5015;top:5139;width:10;height:20" coordorigin="5015,5139" coordsize="10,20" path="m5015,5159l5024,5159,5024,5139,5015,5139,5015,5159xe" filled="true" fillcolor="#000000" stroked="false">
                <v:path arrowok="t"/>
                <v:fill type="solid"/>
              </v:shape>
            </v:group>
            <v:group style="position:absolute;left:5015;top:5159;width:10;height:20" coordorigin="5015,5159" coordsize="10,20">
              <v:shape style="position:absolute;left:5015;top:5159;width:10;height:20" coordorigin="5015,5159" coordsize="10,20" path="m5015,5178l5024,5178,5024,5159,5015,5159,5015,5178xe" filled="true" fillcolor="#000000" stroked="false">
                <v:path arrowok="t"/>
                <v:fill type="solid"/>
              </v:shape>
            </v:group>
            <v:group style="position:absolute;left:5015;top:5178;width:10;height:20" coordorigin="5015,5178" coordsize="10,20">
              <v:shape style="position:absolute;left:5015;top:5178;width:10;height:20" coordorigin="5015,5178" coordsize="10,20" path="m5015,5197l5024,5197,5024,5178,5015,5178,5015,5197xe" filled="true" fillcolor="#000000" stroked="false">
                <v:path arrowok="t"/>
                <v:fill type="solid"/>
              </v:shape>
            </v:group>
            <v:group style="position:absolute;left:5015;top:5197;width:10;height:20" coordorigin="5015,5197" coordsize="10,20">
              <v:shape style="position:absolute;left:5015;top:5197;width:10;height:20" coordorigin="5015,5197" coordsize="10,20" path="m5015,5216l5024,5216,5024,5197,5015,5197,5015,5216xe" filled="true" fillcolor="#000000" stroked="false">
                <v:path arrowok="t"/>
                <v:fill type="solid"/>
              </v:shape>
            </v:group>
            <v:group style="position:absolute;left:5015;top:5216;width:10;height:20" coordorigin="5015,5216" coordsize="10,20">
              <v:shape style="position:absolute;left:5015;top:5216;width:10;height:20" coordorigin="5015,5216" coordsize="10,20" path="m5015,5235l5024,5235,5024,5216,5015,5216,5015,5235xe" filled="true" fillcolor="#000000" stroked="false">
                <v:path arrowok="t"/>
                <v:fill type="solid"/>
              </v:shape>
            </v:group>
            <v:group style="position:absolute;left:5015;top:5235;width:10;height:20" coordorigin="5015,5235" coordsize="10,20">
              <v:shape style="position:absolute;left:5015;top:5235;width:10;height:20" coordorigin="5015,5235" coordsize="10,20" path="m5015,5255l5024,5255,5024,5235,5015,5235,5015,5255xe" filled="true" fillcolor="#000000" stroked="false">
                <v:path arrowok="t"/>
                <v:fill type="solid"/>
              </v:shape>
            </v:group>
            <v:group style="position:absolute;left:5015;top:5255;width:10;height:20" coordorigin="5015,5255" coordsize="10,20">
              <v:shape style="position:absolute;left:5015;top:5255;width:10;height:20" coordorigin="5015,5255" coordsize="10,20" path="m5015,5274l5024,5274,5024,5255,5015,5255,5015,5274xe" filled="true" fillcolor="#000000" stroked="false">
                <v:path arrowok="t"/>
                <v:fill type="solid"/>
              </v:shape>
            </v:group>
            <v:group style="position:absolute;left:5015;top:5274;width:10;height:20" coordorigin="5015,5274" coordsize="10,20">
              <v:shape style="position:absolute;left:5015;top:5274;width:10;height:20" coordorigin="5015,5274" coordsize="10,20" path="m5015,5293l5024,5293,5024,5274,5015,5274,5015,5293xe" filled="true" fillcolor="#000000" stroked="false">
                <v:path arrowok="t"/>
                <v:fill type="solid"/>
              </v:shape>
            </v:group>
            <v:group style="position:absolute;left:5015;top:5293;width:10;height:20" coordorigin="5015,5293" coordsize="10,20">
              <v:shape style="position:absolute;left:5015;top:5293;width:10;height:20" coordorigin="5015,5293" coordsize="10,20" path="m5015,5313l5024,5313,5024,5293,5015,5293,5015,5313xe" filled="true" fillcolor="#000000" stroked="false">
                <v:path arrowok="t"/>
                <v:fill type="solid"/>
              </v:shape>
            </v:group>
            <v:group style="position:absolute;left:5015;top:5313;width:10;height:20" coordorigin="5015,5313" coordsize="10,20">
              <v:shape style="position:absolute;left:5015;top:5313;width:10;height:20" coordorigin="5015,5313" coordsize="10,20" path="m5015,5332l5024,5332,5024,5313,5015,5313,5015,5332xe" filled="true" fillcolor="#000000" stroked="false">
                <v:path arrowok="t"/>
                <v:fill type="solid"/>
              </v:shape>
            </v:group>
            <v:group style="position:absolute;left:5015;top:5332;width:10;height:20" coordorigin="5015,5332" coordsize="10,20">
              <v:shape style="position:absolute;left:5015;top:5332;width:10;height:20" coordorigin="5015,5332" coordsize="10,20" path="m5015,5351l5024,5351,5024,5332,5015,5332,5015,5351xe" filled="true" fillcolor="#000000" stroked="false">
                <v:path arrowok="t"/>
                <v:fill type="solid"/>
              </v:shape>
            </v:group>
            <v:group style="position:absolute;left:5015;top:5351;width:10;height:20" coordorigin="5015,5351" coordsize="10,20">
              <v:shape style="position:absolute;left:5015;top:5351;width:10;height:20" coordorigin="5015,5351" coordsize="10,20" path="m5015,5370l5024,5370,5024,5351,5015,5351,5015,5370xe" filled="true" fillcolor="#000000" stroked="false">
                <v:path arrowok="t"/>
                <v:fill type="solid"/>
              </v:shape>
            </v:group>
            <v:group style="position:absolute;left:5015;top:5370;width:10;height:20" coordorigin="5015,5370" coordsize="10,20">
              <v:shape style="position:absolute;left:5015;top:5370;width:10;height:20" coordorigin="5015,5370" coordsize="10,20" path="m5015,5389l5024,5389,5024,5370,5015,5370,5015,5389xe" filled="true" fillcolor="#000000" stroked="false">
                <v:path arrowok="t"/>
                <v:fill type="solid"/>
              </v:shape>
            </v:group>
            <v:group style="position:absolute;left:5015;top:5389;width:10;height:20" coordorigin="5015,5389" coordsize="10,20">
              <v:shape style="position:absolute;left:5015;top:5389;width:10;height:20" coordorigin="5015,5389" coordsize="10,20" path="m5015,5409l5024,5409,5024,5389,5015,5389,5015,5409xe" filled="true" fillcolor="#000000" stroked="false">
                <v:path arrowok="t"/>
                <v:fill type="solid"/>
              </v:shape>
            </v:group>
            <v:group style="position:absolute;left:5015;top:5409;width:10;height:20" coordorigin="5015,5409" coordsize="10,20">
              <v:shape style="position:absolute;left:5015;top:5409;width:10;height:20" coordorigin="5015,5409" coordsize="10,20" path="m5015,5428l5024,5428,5024,5409,5015,5409,5015,5428xe" filled="true" fillcolor="#000000" stroked="false">
                <v:path arrowok="t"/>
                <v:fill type="solid"/>
              </v:shape>
            </v:group>
            <v:group style="position:absolute;left:5015;top:5428;width:10;height:20" coordorigin="5015,5428" coordsize="10,20">
              <v:shape style="position:absolute;left:5015;top:5428;width:10;height:20" coordorigin="5015,5428" coordsize="10,20" path="m5015,5447l5024,5447,5024,5428,5015,5428,5015,5447xe" filled="true" fillcolor="#000000" stroked="false">
                <v:path arrowok="t"/>
                <v:fill type="solid"/>
              </v:shape>
            </v:group>
            <v:group style="position:absolute;left:5015;top:5447;width:10;height:20" coordorigin="5015,5447" coordsize="10,20">
              <v:shape style="position:absolute;left:5015;top:5447;width:10;height:20" coordorigin="5015,5447" coordsize="10,20" path="m5015,5466l5024,5466,5024,5447,5015,5447,5015,5466xe" filled="true" fillcolor="#000000" stroked="false">
                <v:path arrowok="t"/>
                <v:fill type="solid"/>
              </v:shape>
            </v:group>
            <v:group style="position:absolute;left:5015;top:5466;width:10;height:20" coordorigin="5015,5466" coordsize="10,20">
              <v:shape style="position:absolute;left:5015;top:5466;width:10;height:20" coordorigin="5015,5466" coordsize="10,20" path="m5015,5485l5024,5485,5024,5466,5015,5466,5015,5485xe" filled="true" fillcolor="#000000" stroked="false">
                <v:path arrowok="t"/>
                <v:fill type="solid"/>
              </v:shape>
            </v:group>
            <v:group style="position:absolute;left:5015;top:5485;width:10;height:20" coordorigin="5015,5485" coordsize="10,20">
              <v:shape style="position:absolute;left:5015;top:5485;width:10;height:20" coordorigin="5015,5485" coordsize="10,20" path="m5015,5505l5024,5505,5024,5485,5015,5485,5015,5505xe" filled="true" fillcolor="#000000" stroked="false">
                <v:path arrowok="t"/>
                <v:fill type="solid"/>
              </v:shape>
            </v:group>
            <v:group style="position:absolute;left:5015;top:5505;width:10;height:20" coordorigin="5015,5505" coordsize="10,20">
              <v:shape style="position:absolute;left:5015;top:5505;width:10;height:20" coordorigin="5015,5505" coordsize="10,20" path="m5015,5524l5024,5524,5024,5505,5015,5505,5015,5524xe" filled="true" fillcolor="#000000" stroked="false">
                <v:path arrowok="t"/>
                <v:fill type="solid"/>
              </v:shape>
            </v:group>
            <v:group style="position:absolute;left:5015;top:5524;width:10;height:20" coordorigin="5015,5524" coordsize="10,20">
              <v:shape style="position:absolute;left:5015;top:5524;width:10;height:20" coordorigin="5015,5524" coordsize="10,20" path="m5015,5543l5024,5543,5024,5524,5015,5524,5015,5543xe" filled="true" fillcolor="#000000" stroked="false">
                <v:path arrowok="t"/>
                <v:fill type="solid"/>
              </v:shape>
            </v:group>
            <v:group style="position:absolute;left:5015;top:5543;width:10;height:20" coordorigin="5015,5543" coordsize="10,20">
              <v:shape style="position:absolute;left:5015;top:5543;width:10;height:20" coordorigin="5015,5543" coordsize="10,20" path="m5015,5562l5024,5562,5024,5543,5015,5543,5015,5562xe" filled="true" fillcolor="#000000" stroked="false">
                <v:path arrowok="t"/>
                <v:fill type="solid"/>
              </v:shape>
            </v:group>
            <v:group style="position:absolute;left:5015;top:5567;width:10;height:2" coordorigin="5015,5567" coordsize="10,2">
              <v:shape style="position:absolute;left:5015;top:5567;width:10;height:2" coordorigin="5015,5567" coordsize="10,0" path="m5015,5567l5024,5567e" filled="false" stroked="true" strokeweight=".48001pt" strokecolor="#000000">
                <v:path arrowok="t"/>
              </v:shape>
            </v:group>
            <v:group style="position:absolute;left:5977;top:4871;width:10;height:20" coordorigin="5977,4871" coordsize="10,20">
              <v:shape style="position:absolute;left:5977;top:4871;width:10;height:20" coordorigin="5977,4871" coordsize="10,20" path="m5977,4890l5987,4890,5987,4871,5977,4871,5977,4890xe" filled="true" fillcolor="#000000" stroked="false">
                <v:path arrowok="t"/>
                <v:fill type="solid"/>
              </v:shape>
            </v:group>
            <v:group style="position:absolute;left:5977;top:4890;width:10;height:20" coordorigin="5977,4890" coordsize="10,20">
              <v:shape style="position:absolute;left:5977;top:4890;width:10;height:20" coordorigin="5977,4890" coordsize="10,20" path="m5977,4909l5987,4909,5987,4890,5977,4890,5977,4909xe" filled="true" fillcolor="#000000" stroked="false">
                <v:path arrowok="t"/>
                <v:fill type="solid"/>
              </v:shape>
            </v:group>
            <v:group style="position:absolute;left:5977;top:4909;width:10;height:20" coordorigin="5977,4909" coordsize="10,20">
              <v:shape style="position:absolute;left:5977;top:4909;width:10;height:20" coordorigin="5977,4909" coordsize="10,20" path="m5977,4928l5987,4928,5987,4909,5977,4909,5977,4928xe" filled="true" fillcolor="#000000" stroked="false">
                <v:path arrowok="t"/>
                <v:fill type="solid"/>
              </v:shape>
            </v:group>
            <v:group style="position:absolute;left:5977;top:4928;width:10;height:20" coordorigin="5977,4928" coordsize="10,20">
              <v:shape style="position:absolute;left:5977;top:4928;width:10;height:20" coordorigin="5977,4928" coordsize="10,20" path="m5977,4947l5987,4947,5987,4928,5977,4928,5977,4947xe" filled="true" fillcolor="#000000" stroked="false">
                <v:path arrowok="t"/>
                <v:fill type="solid"/>
              </v:shape>
            </v:group>
            <v:group style="position:absolute;left:5977;top:4947;width:10;height:20" coordorigin="5977,4947" coordsize="10,20">
              <v:shape style="position:absolute;left:5977;top:4947;width:10;height:20" coordorigin="5977,4947" coordsize="10,20" path="m5977,4967l5987,4967,5987,4947,5977,4947,5977,4967xe" filled="true" fillcolor="#000000" stroked="false">
                <v:path arrowok="t"/>
                <v:fill type="solid"/>
              </v:shape>
            </v:group>
            <v:group style="position:absolute;left:5977;top:4967;width:10;height:20" coordorigin="5977,4967" coordsize="10,20">
              <v:shape style="position:absolute;left:5977;top:4967;width:10;height:20" coordorigin="5977,4967" coordsize="10,20" path="m5977,4986l5987,4986,5987,4967,5977,4967,5977,4986xe" filled="true" fillcolor="#000000" stroked="false">
                <v:path arrowok="t"/>
                <v:fill type="solid"/>
              </v:shape>
            </v:group>
            <v:group style="position:absolute;left:5977;top:4986;width:10;height:20" coordorigin="5977,4986" coordsize="10,20">
              <v:shape style="position:absolute;left:5977;top:4986;width:10;height:20" coordorigin="5977,4986" coordsize="10,20" path="m5977,5005l5987,5005,5987,4986,5977,4986,5977,5005xe" filled="true" fillcolor="#000000" stroked="false">
                <v:path arrowok="t"/>
                <v:fill type="solid"/>
              </v:shape>
            </v:group>
            <v:group style="position:absolute;left:5977;top:5005;width:10;height:20" coordorigin="5977,5005" coordsize="10,20">
              <v:shape style="position:absolute;left:5977;top:5005;width:10;height:20" coordorigin="5977,5005" coordsize="10,20" path="m5977,5024l5987,5024,5987,5005,5977,5005,5977,5024xe" filled="true" fillcolor="#000000" stroked="false">
                <v:path arrowok="t"/>
                <v:fill type="solid"/>
              </v:shape>
            </v:group>
            <v:group style="position:absolute;left:5977;top:5024;width:10;height:20" coordorigin="5977,5024" coordsize="10,20">
              <v:shape style="position:absolute;left:5977;top:5024;width:10;height:20" coordorigin="5977,5024" coordsize="10,20" path="m5977,5043l5987,5043,5987,5024,5977,5024,5977,5043xe" filled="true" fillcolor="#000000" stroked="false">
                <v:path arrowok="t"/>
                <v:fill type="solid"/>
              </v:shape>
            </v:group>
            <v:group style="position:absolute;left:5977;top:5043;width:10;height:20" coordorigin="5977,5043" coordsize="10,20">
              <v:shape style="position:absolute;left:5977;top:5043;width:10;height:20" coordorigin="5977,5043" coordsize="10,20" path="m5977,5063l5987,5063,5987,5043,5977,5043,5977,5063xe" filled="true" fillcolor="#000000" stroked="false">
                <v:path arrowok="t"/>
                <v:fill type="solid"/>
              </v:shape>
            </v:group>
            <v:group style="position:absolute;left:5977;top:5063;width:10;height:20" coordorigin="5977,5063" coordsize="10,20">
              <v:shape style="position:absolute;left:5977;top:5063;width:10;height:20" coordorigin="5977,5063" coordsize="10,20" path="m5977,5082l5987,5082,5987,5063,5977,5063,5977,5082xe" filled="true" fillcolor="#000000" stroked="false">
                <v:path arrowok="t"/>
                <v:fill type="solid"/>
              </v:shape>
            </v:group>
            <v:group style="position:absolute;left:5977;top:5082;width:10;height:20" coordorigin="5977,5082" coordsize="10,20">
              <v:shape style="position:absolute;left:5977;top:5082;width:10;height:20" coordorigin="5977,5082" coordsize="10,20" path="m5977,5101l5987,5101,5987,5082,5977,5082,5977,5101xe" filled="true" fillcolor="#000000" stroked="false">
                <v:path arrowok="t"/>
                <v:fill type="solid"/>
              </v:shape>
            </v:group>
            <v:group style="position:absolute;left:5977;top:5101;width:10;height:20" coordorigin="5977,5101" coordsize="10,20">
              <v:shape style="position:absolute;left:5977;top:5101;width:10;height:20" coordorigin="5977,5101" coordsize="10,20" path="m5977,5120l5987,5120,5987,5101,5977,5101,5977,5120xe" filled="true" fillcolor="#000000" stroked="false">
                <v:path arrowok="t"/>
                <v:fill type="solid"/>
              </v:shape>
            </v:group>
            <v:group style="position:absolute;left:5977;top:5120;width:10;height:20" coordorigin="5977,5120" coordsize="10,20">
              <v:shape style="position:absolute;left:5977;top:5120;width:10;height:20" coordorigin="5977,5120" coordsize="10,20" path="m5977,5139l5987,5139,5987,5120,5977,5120,5977,5139xe" filled="true" fillcolor="#000000" stroked="false">
                <v:path arrowok="t"/>
                <v:fill type="solid"/>
              </v:shape>
            </v:group>
            <v:group style="position:absolute;left:5977;top:5139;width:10;height:20" coordorigin="5977,5139" coordsize="10,20">
              <v:shape style="position:absolute;left:5977;top:5139;width:10;height:20" coordorigin="5977,5139" coordsize="10,20" path="m5977,5159l5987,5159,5987,5139,5977,5139,5977,5159xe" filled="true" fillcolor="#000000" stroked="false">
                <v:path arrowok="t"/>
                <v:fill type="solid"/>
              </v:shape>
            </v:group>
            <v:group style="position:absolute;left:5977;top:5159;width:10;height:20" coordorigin="5977,5159" coordsize="10,20">
              <v:shape style="position:absolute;left:5977;top:5159;width:10;height:20" coordorigin="5977,5159" coordsize="10,20" path="m5977,5178l5987,5178,5987,5159,5977,5159,5977,5178xe" filled="true" fillcolor="#000000" stroked="false">
                <v:path arrowok="t"/>
                <v:fill type="solid"/>
              </v:shape>
            </v:group>
            <v:group style="position:absolute;left:5977;top:5178;width:10;height:20" coordorigin="5977,5178" coordsize="10,20">
              <v:shape style="position:absolute;left:5977;top:5178;width:10;height:20" coordorigin="5977,5178" coordsize="10,20" path="m5977,5197l5987,5197,5987,5178,5977,5178,5977,5197xe" filled="true" fillcolor="#000000" stroked="false">
                <v:path arrowok="t"/>
                <v:fill type="solid"/>
              </v:shape>
            </v:group>
            <v:group style="position:absolute;left:5977;top:5197;width:10;height:20" coordorigin="5977,5197" coordsize="10,20">
              <v:shape style="position:absolute;left:5977;top:5197;width:10;height:20" coordorigin="5977,5197" coordsize="10,20" path="m5977,5216l5987,5216,5987,5197,5977,5197,5977,5216xe" filled="true" fillcolor="#000000" stroked="false">
                <v:path arrowok="t"/>
                <v:fill type="solid"/>
              </v:shape>
            </v:group>
            <v:group style="position:absolute;left:5977;top:5216;width:10;height:20" coordorigin="5977,5216" coordsize="10,20">
              <v:shape style="position:absolute;left:5977;top:5216;width:10;height:20" coordorigin="5977,5216" coordsize="10,20" path="m5977,5235l5987,5235,5987,5216,5977,5216,5977,5235xe" filled="true" fillcolor="#000000" stroked="false">
                <v:path arrowok="t"/>
                <v:fill type="solid"/>
              </v:shape>
            </v:group>
            <v:group style="position:absolute;left:5977;top:5235;width:10;height:20" coordorigin="5977,5235" coordsize="10,20">
              <v:shape style="position:absolute;left:5977;top:5235;width:10;height:20" coordorigin="5977,5235" coordsize="10,20" path="m5977,5255l5987,5255,5987,5235,5977,5235,5977,5255xe" filled="true" fillcolor="#000000" stroked="false">
                <v:path arrowok="t"/>
                <v:fill type="solid"/>
              </v:shape>
            </v:group>
            <v:group style="position:absolute;left:5977;top:5255;width:10;height:20" coordorigin="5977,5255" coordsize="10,20">
              <v:shape style="position:absolute;left:5977;top:5255;width:10;height:20" coordorigin="5977,5255" coordsize="10,20" path="m5977,5274l5987,5274,5987,5255,5977,5255,5977,5274xe" filled="true" fillcolor="#000000" stroked="false">
                <v:path arrowok="t"/>
                <v:fill type="solid"/>
              </v:shape>
            </v:group>
            <v:group style="position:absolute;left:5977;top:5274;width:10;height:20" coordorigin="5977,5274" coordsize="10,20">
              <v:shape style="position:absolute;left:5977;top:5274;width:10;height:20" coordorigin="5977,5274" coordsize="10,20" path="m5977,5293l5987,5293,5987,5274,5977,5274,5977,5293xe" filled="true" fillcolor="#000000" stroked="false">
                <v:path arrowok="t"/>
                <v:fill type="solid"/>
              </v:shape>
            </v:group>
            <v:group style="position:absolute;left:5977;top:5293;width:10;height:20" coordorigin="5977,5293" coordsize="10,20">
              <v:shape style="position:absolute;left:5977;top:5293;width:10;height:20" coordorigin="5977,5293" coordsize="10,20" path="m5977,5313l5987,5313,5987,5293,5977,5293,5977,5313xe" filled="true" fillcolor="#000000" stroked="false">
                <v:path arrowok="t"/>
                <v:fill type="solid"/>
              </v:shape>
            </v:group>
            <v:group style="position:absolute;left:5977;top:5313;width:10;height:20" coordorigin="5977,5313" coordsize="10,20">
              <v:shape style="position:absolute;left:5977;top:5313;width:10;height:20" coordorigin="5977,5313" coordsize="10,20" path="m5977,5332l5987,5332,5987,5313,5977,5313,5977,5332xe" filled="true" fillcolor="#000000" stroked="false">
                <v:path arrowok="t"/>
                <v:fill type="solid"/>
              </v:shape>
            </v:group>
            <v:group style="position:absolute;left:5977;top:5332;width:10;height:20" coordorigin="5977,5332" coordsize="10,20">
              <v:shape style="position:absolute;left:5977;top:5332;width:10;height:20" coordorigin="5977,5332" coordsize="10,20" path="m5977,5351l5987,5351,5987,5332,5977,5332,5977,5351xe" filled="true" fillcolor="#000000" stroked="false">
                <v:path arrowok="t"/>
                <v:fill type="solid"/>
              </v:shape>
            </v:group>
            <v:group style="position:absolute;left:5977;top:5351;width:10;height:20" coordorigin="5977,5351" coordsize="10,20">
              <v:shape style="position:absolute;left:5977;top:5351;width:10;height:20" coordorigin="5977,5351" coordsize="10,20" path="m5977,5370l5987,5370,5987,5351,5977,5351,5977,5370xe" filled="true" fillcolor="#000000" stroked="false">
                <v:path arrowok="t"/>
                <v:fill type="solid"/>
              </v:shape>
            </v:group>
            <v:group style="position:absolute;left:5977;top:5370;width:10;height:20" coordorigin="5977,5370" coordsize="10,20">
              <v:shape style="position:absolute;left:5977;top:5370;width:10;height:20" coordorigin="5977,5370" coordsize="10,20" path="m5977,5389l5987,5389,5987,5370,5977,5370,5977,5389xe" filled="true" fillcolor="#000000" stroked="false">
                <v:path arrowok="t"/>
                <v:fill type="solid"/>
              </v:shape>
            </v:group>
            <v:group style="position:absolute;left:5977;top:5389;width:10;height:20" coordorigin="5977,5389" coordsize="10,20">
              <v:shape style="position:absolute;left:5977;top:5389;width:10;height:20" coordorigin="5977,5389" coordsize="10,20" path="m5977,5409l5987,5409,5987,5389,5977,5389,5977,5409xe" filled="true" fillcolor="#000000" stroked="false">
                <v:path arrowok="t"/>
                <v:fill type="solid"/>
              </v:shape>
            </v:group>
            <v:group style="position:absolute;left:5977;top:5409;width:10;height:20" coordorigin="5977,5409" coordsize="10,20">
              <v:shape style="position:absolute;left:5977;top:5409;width:10;height:20" coordorigin="5977,5409" coordsize="10,20" path="m5977,5428l5987,5428,5987,5409,5977,5409,5977,5428xe" filled="true" fillcolor="#000000" stroked="false">
                <v:path arrowok="t"/>
                <v:fill type="solid"/>
              </v:shape>
            </v:group>
            <v:group style="position:absolute;left:5977;top:5428;width:10;height:20" coordorigin="5977,5428" coordsize="10,20">
              <v:shape style="position:absolute;left:5977;top:5428;width:10;height:20" coordorigin="5977,5428" coordsize="10,20" path="m5977,5447l5987,5447,5987,5428,5977,5428,5977,5447xe" filled="true" fillcolor="#000000" stroked="false">
                <v:path arrowok="t"/>
                <v:fill type="solid"/>
              </v:shape>
            </v:group>
            <v:group style="position:absolute;left:5977;top:5447;width:10;height:20" coordorigin="5977,5447" coordsize="10,20">
              <v:shape style="position:absolute;left:5977;top:5447;width:10;height:20" coordorigin="5977,5447" coordsize="10,20" path="m5977,5466l5987,5466,5987,5447,5977,5447,5977,5466xe" filled="true" fillcolor="#000000" stroked="false">
                <v:path arrowok="t"/>
                <v:fill type="solid"/>
              </v:shape>
            </v:group>
            <v:group style="position:absolute;left:5977;top:5466;width:10;height:20" coordorigin="5977,5466" coordsize="10,20">
              <v:shape style="position:absolute;left:5977;top:5466;width:10;height:20" coordorigin="5977,5466" coordsize="10,20" path="m5977,5485l5987,5485,5987,5466,5977,5466,5977,5485xe" filled="true" fillcolor="#000000" stroked="false">
                <v:path arrowok="t"/>
                <v:fill type="solid"/>
              </v:shape>
            </v:group>
            <v:group style="position:absolute;left:5977;top:5485;width:10;height:20" coordorigin="5977,5485" coordsize="10,20">
              <v:shape style="position:absolute;left:5977;top:5485;width:10;height:20" coordorigin="5977,5485" coordsize="10,20" path="m5977,5505l5987,5505,5987,5485,5977,5485,5977,5505xe" filled="true" fillcolor="#000000" stroked="false">
                <v:path arrowok="t"/>
                <v:fill type="solid"/>
              </v:shape>
            </v:group>
            <v:group style="position:absolute;left:5977;top:5505;width:10;height:20" coordorigin="5977,5505" coordsize="10,20">
              <v:shape style="position:absolute;left:5977;top:5505;width:10;height:20" coordorigin="5977,5505" coordsize="10,20" path="m5977,5524l5987,5524,5987,5505,5977,5505,5977,5524xe" filled="true" fillcolor="#000000" stroked="false">
                <v:path arrowok="t"/>
                <v:fill type="solid"/>
              </v:shape>
            </v:group>
            <v:group style="position:absolute;left:5977;top:5524;width:10;height:20" coordorigin="5977,5524" coordsize="10,20">
              <v:shape style="position:absolute;left:5977;top:5524;width:10;height:20" coordorigin="5977,5524" coordsize="10,20" path="m5977,5543l5987,5543,5987,5524,5977,5524,5977,5543xe" filled="true" fillcolor="#000000" stroked="false">
                <v:path arrowok="t"/>
                <v:fill type="solid"/>
              </v:shape>
            </v:group>
            <v:group style="position:absolute;left:5977;top:5543;width:10;height:20" coordorigin="5977,5543" coordsize="10,20">
              <v:shape style="position:absolute;left:5977;top:5543;width:10;height:20" coordorigin="5977,5543" coordsize="10,20" path="m5977,5562l5987,5562,5987,5543,5977,5543,5977,5562xe" filled="true" fillcolor="#000000" stroked="false">
                <v:path arrowok="t"/>
                <v:fill type="solid"/>
              </v:shape>
            </v:group>
            <v:group style="position:absolute;left:5977;top:5567;width:10;height:2" coordorigin="5977,5567" coordsize="10,2">
              <v:shape style="position:absolute;left:5977;top:5567;width:10;height:2" coordorigin="5977,5567" coordsize="10,0" path="m5977,5567l5987,5567e" filled="false" stroked="true" strokeweight=".48001pt" strokecolor="#000000">
                <v:path arrowok="t"/>
              </v:shape>
            </v:group>
            <v:group style="position:absolute;left:6760;top:4871;width:10;height:20" coordorigin="6760,4871" coordsize="10,20">
              <v:shape style="position:absolute;left:6760;top:4871;width:10;height:20" coordorigin="6760,4871" coordsize="10,20" path="m6760,4890l6769,4890,6769,4871,6760,4871,6760,4890xe" filled="true" fillcolor="#000000" stroked="false">
                <v:path arrowok="t"/>
                <v:fill type="solid"/>
              </v:shape>
            </v:group>
            <v:group style="position:absolute;left:6760;top:4890;width:10;height:20" coordorigin="6760,4890" coordsize="10,20">
              <v:shape style="position:absolute;left:6760;top:4890;width:10;height:20" coordorigin="6760,4890" coordsize="10,20" path="m6760,4909l6769,4909,6769,4890,6760,4890,6760,4909xe" filled="true" fillcolor="#000000" stroked="false">
                <v:path arrowok="t"/>
                <v:fill type="solid"/>
              </v:shape>
            </v:group>
            <v:group style="position:absolute;left:6760;top:4909;width:10;height:20" coordorigin="6760,4909" coordsize="10,20">
              <v:shape style="position:absolute;left:6760;top:4909;width:10;height:20" coordorigin="6760,4909" coordsize="10,20" path="m6760,4928l6769,4928,6769,4909,6760,4909,6760,4928xe" filled="true" fillcolor="#000000" stroked="false">
                <v:path arrowok="t"/>
                <v:fill type="solid"/>
              </v:shape>
            </v:group>
            <v:group style="position:absolute;left:6760;top:4928;width:10;height:20" coordorigin="6760,4928" coordsize="10,20">
              <v:shape style="position:absolute;left:6760;top:4928;width:10;height:20" coordorigin="6760,4928" coordsize="10,20" path="m6760,4947l6769,4947,6769,4928,6760,4928,6760,4947xe" filled="true" fillcolor="#000000" stroked="false">
                <v:path arrowok="t"/>
                <v:fill type="solid"/>
              </v:shape>
            </v:group>
            <v:group style="position:absolute;left:6760;top:4947;width:10;height:20" coordorigin="6760,4947" coordsize="10,20">
              <v:shape style="position:absolute;left:6760;top:4947;width:10;height:20" coordorigin="6760,4947" coordsize="10,20" path="m6760,4967l6769,4967,6769,4947,6760,4947,6760,4967xe" filled="true" fillcolor="#000000" stroked="false">
                <v:path arrowok="t"/>
                <v:fill type="solid"/>
              </v:shape>
            </v:group>
            <v:group style="position:absolute;left:6760;top:4967;width:10;height:20" coordorigin="6760,4967" coordsize="10,20">
              <v:shape style="position:absolute;left:6760;top:4967;width:10;height:20" coordorigin="6760,4967" coordsize="10,20" path="m6760,4986l6769,4986,6769,4967,6760,4967,6760,4986xe" filled="true" fillcolor="#000000" stroked="false">
                <v:path arrowok="t"/>
                <v:fill type="solid"/>
              </v:shape>
            </v:group>
            <v:group style="position:absolute;left:6760;top:4986;width:10;height:20" coordorigin="6760,4986" coordsize="10,20">
              <v:shape style="position:absolute;left:6760;top:4986;width:10;height:20" coordorigin="6760,4986" coordsize="10,20" path="m6760,5005l6769,5005,6769,4986,6760,4986,6760,5005xe" filled="true" fillcolor="#000000" stroked="false">
                <v:path arrowok="t"/>
                <v:fill type="solid"/>
              </v:shape>
            </v:group>
            <v:group style="position:absolute;left:6760;top:5005;width:10;height:20" coordorigin="6760,5005" coordsize="10,20">
              <v:shape style="position:absolute;left:6760;top:5005;width:10;height:20" coordorigin="6760,5005" coordsize="10,20" path="m6760,5024l6769,5024,6769,5005,6760,5005,6760,5024xe" filled="true" fillcolor="#000000" stroked="false">
                <v:path arrowok="t"/>
                <v:fill type="solid"/>
              </v:shape>
            </v:group>
            <v:group style="position:absolute;left:6760;top:5024;width:10;height:20" coordorigin="6760,5024" coordsize="10,20">
              <v:shape style="position:absolute;left:6760;top:5024;width:10;height:20" coordorigin="6760,5024" coordsize="10,20" path="m6760,5043l6769,5043,6769,5024,6760,5024,6760,5043xe" filled="true" fillcolor="#000000" stroked="false">
                <v:path arrowok="t"/>
                <v:fill type="solid"/>
              </v:shape>
            </v:group>
            <v:group style="position:absolute;left:6760;top:5043;width:10;height:20" coordorigin="6760,5043" coordsize="10,20">
              <v:shape style="position:absolute;left:6760;top:5043;width:10;height:20" coordorigin="6760,5043" coordsize="10,20" path="m6760,5063l6769,5063,6769,5043,6760,5043,6760,5063xe" filled="true" fillcolor="#000000" stroked="false">
                <v:path arrowok="t"/>
                <v:fill type="solid"/>
              </v:shape>
            </v:group>
            <v:group style="position:absolute;left:6760;top:5063;width:10;height:20" coordorigin="6760,5063" coordsize="10,20">
              <v:shape style="position:absolute;left:6760;top:5063;width:10;height:20" coordorigin="6760,5063" coordsize="10,20" path="m6760,5082l6769,5082,6769,5063,6760,5063,6760,5082xe" filled="true" fillcolor="#000000" stroked="false">
                <v:path arrowok="t"/>
                <v:fill type="solid"/>
              </v:shape>
            </v:group>
            <v:group style="position:absolute;left:6760;top:5082;width:10;height:20" coordorigin="6760,5082" coordsize="10,20">
              <v:shape style="position:absolute;left:6760;top:5082;width:10;height:20" coordorigin="6760,5082" coordsize="10,20" path="m6760,5101l6769,5101,6769,5082,6760,5082,6760,5101xe" filled="true" fillcolor="#000000" stroked="false">
                <v:path arrowok="t"/>
                <v:fill type="solid"/>
              </v:shape>
            </v:group>
            <v:group style="position:absolute;left:6760;top:5101;width:10;height:20" coordorigin="6760,5101" coordsize="10,20">
              <v:shape style="position:absolute;left:6760;top:5101;width:10;height:20" coordorigin="6760,5101" coordsize="10,20" path="m6760,5120l6769,5120,6769,5101,6760,5101,6760,5120xe" filled="true" fillcolor="#000000" stroked="false">
                <v:path arrowok="t"/>
                <v:fill type="solid"/>
              </v:shape>
            </v:group>
            <v:group style="position:absolute;left:6760;top:5120;width:10;height:20" coordorigin="6760,5120" coordsize="10,20">
              <v:shape style="position:absolute;left:6760;top:5120;width:10;height:20" coordorigin="6760,5120" coordsize="10,20" path="m6760,5139l6769,5139,6769,5120,6760,5120,6760,5139xe" filled="true" fillcolor="#000000" stroked="false">
                <v:path arrowok="t"/>
                <v:fill type="solid"/>
              </v:shape>
            </v:group>
            <v:group style="position:absolute;left:6760;top:5139;width:10;height:20" coordorigin="6760,5139" coordsize="10,20">
              <v:shape style="position:absolute;left:6760;top:5139;width:10;height:20" coordorigin="6760,5139" coordsize="10,20" path="m6760,5159l6769,5159,6769,5139,6760,5139,6760,5159xe" filled="true" fillcolor="#000000" stroked="false">
                <v:path arrowok="t"/>
                <v:fill type="solid"/>
              </v:shape>
            </v:group>
            <v:group style="position:absolute;left:6760;top:5159;width:10;height:20" coordorigin="6760,5159" coordsize="10,20">
              <v:shape style="position:absolute;left:6760;top:5159;width:10;height:20" coordorigin="6760,5159" coordsize="10,20" path="m6760,5178l6769,5178,6769,5159,6760,5159,6760,5178xe" filled="true" fillcolor="#000000" stroked="false">
                <v:path arrowok="t"/>
                <v:fill type="solid"/>
              </v:shape>
            </v:group>
            <v:group style="position:absolute;left:6760;top:5178;width:10;height:20" coordorigin="6760,5178" coordsize="10,20">
              <v:shape style="position:absolute;left:6760;top:5178;width:10;height:20" coordorigin="6760,5178" coordsize="10,20" path="m6760,5197l6769,5197,6769,5178,6760,5178,6760,5197xe" filled="true" fillcolor="#000000" stroked="false">
                <v:path arrowok="t"/>
                <v:fill type="solid"/>
              </v:shape>
            </v:group>
            <v:group style="position:absolute;left:6760;top:5197;width:10;height:20" coordorigin="6760,5197" coordsize="10,20">
              <v:shape style="position:absolute;left:6760;top:5197;width:10;height:20" coordorigin="6760,5197" coordsize="10,20" path="m6760,5216l6769,5216,6769,5197,6760,5197,6760,5216xe" filled="true" fillcolor="#000000" stroked="false">
                <v:path arrowok="t"/>
                <v:fill type="solid"/>
              </v:shape>
            </v:group>
            <v:group style="position:absolute;left:6760;top:5216;width:10;height:20" coordorigin="6760,5216" coordsize="10,20">
              <v:shape style="position:absolute;left:6760;top:5216;width:10;height:20" coordorigin="6760,5216" coordsize="10,20" path="m6760,5235l6769,5235,6769,5216,6760,5216,6760,5235xe" filled="true" fillcolor="#000000" stroked="false">
                <v:path arrowok="t"/>
                <v:fill type="solid"/>
              </v:shape>
            </v:group>
            <v:group style="position:absolute;left:6760;top:5235;width:10;height:20" coordorigin="6760,5235" coordsize="10,20">
              <v:shape style="position:absolute;left:6760;top:5235;width:10;height:20" coordorigin="6760,5235" coordsize="10,20" path="m6760,5255l6769,5255,6769,5235,6760,5235,6760,5255xe" filled="true" fillcolor="#000000" stroked="false">
                <v:path arrowok="t"/>
                <v:fill type="solid"/>
              </v:shape>
            </v:group>
            <v:group style="position:absolute;left:6760;top:5255;width:10;height:20" coordorigin="6760,5255" coordsize="10,20">
              <v:shape style="position:absolute;left:6760;top:5255;width:10;height:20" coordorigin="6760,5255" coordsize="10,20" path="m6760,5274l6769,5274,6769,5255,6760,5255,6760,5274xe" filled="true" fillcolor="#000000" stroked="false">
                <v:path arrowok="t"/>
                <v:fill type="solid"/>
              </v:shape>
            </v:group>
            <v:group style="position:absolute;left:6760;top:5274;width:10;height:20" coordorigin="6760,5274" coordsize="10,20">
              <v:shape style="position:absolute;left:6760;top:5274;width:10;height:20" coordorigin="6760,5274" coordsize="10,20" path="m6760,5293l6769,5293,6769,5274,6760,5274,6760,5293xe" filled="true" fillcolor="#000000" stroked="false">
                <v:path arrowok="t"/>
                <v:fill type="solid"/>
              </v:shape>
            </v:group>
            <v:group style="position:absolute;left:6760;top:5293;width:10;height:20" coordorigin="6760,5293" coordsize="10,20">
              <v:shape style="position:absolute;left:6760;top:5293;width:10;height:20" coordorigin="6760,5293" coordsize="10,20" path="m6760,5313l6769,5313,6769,5293,6760,5293,6760,5313xe" filled="true" fillcolor="#000000" stroked="false">
                <v:path arrowok="t"/>
                <v:fill type="solid"/>
              </v:shape>
            </v:group>
            <v:group style="position:absolute;left:6760;top:5313;width:10;height:20" coordorigin="6760,5313" coordsize="10,20">
              <v:shape style="position:absolute;left:6760;top:5313;width:10;height:20" coordorigin="6760,5313" coordsize="10,20" path="m6760,5332l6769,5332,6769,5313,6760,5313,6760,5332xe" filled="true" fillcolor="#000000" stroked="false">
                <v:path arrowok="t"/>
                <v:fill type="solid"/>
              </v:shape>
            </v:group>
            <v:group style="position:absolute;left:6760;top:5332;width:10;height:20" coordorigin="6760,5332" coordsize="10,20">
              <v:shape style="position:absolute;left:6760;top:5332;width:10;height:20" coordorigin="6760,5332" coordsize="10,20" path="m6760,5351l6769,5351,6769,5332,6760,5332,6760,5351xe" filled="true" fillcolor="#000000" stroked="false">
                <v:path arrowok="t"/>
                <v:fill type="solid"/>
              </v:shape>
            </v:group>
            <v:group style="position:absolute;left:6760;top:5351;width:10;height:20" coordorigin="6760,5351" coordsize="10,20">
              <v:shape style="position:absolute;left:6760;top:5351;width:10;height:20" coordorigin="6760,5351" coordsize="10,20" path="m6760,5370l6769,5370,6769,5351,6760,5351,6760,5370xe" filled="true" fillcolor="#000000" stroked="false">
                <v:path arrowok="t"/>
                <v:fill type="solid"/>
              </v:shape>
            </v:group>
            <v:group style="position:absolute;left:6760;top:5370;width:10;height:20" coordorigin="6760,5370" coordsize="10,20">
              <v:shape style="position:absolute;left:6760;top:5370;width:10;height:20" coordorigin="6760,5370" coordsize="10,20" path="m6760,5389l6769,5389,6769,5370,6760,5370,6760,5389xe" filled="true" fillcolor="#000000" stroked="false">
                <v:path arrowok="t"/>
                <v:fill type="solid"/>
              </v:shape>
            </v:group>
            <v:group style="position:absolute;left:6760;top:5389;width:10;height:20" coordorigin="6760,5389" coordsize="10,20">
              <v:shape style="position:absolute;left:6760;top:5389;width:10;height:20" coordorigin="6760,5389" coordsize="10,20" path="m6760,5409l6769,5409,6769,5389,6760,5389,6760,5409xe" filled="true" fillcolor="#000000" stroked="false">
                <v:path arrowok="t"/>
                <v:fill type="solid"/>
              </v:shape>
            </v:group>
            <v:group style="position:absolute;left:6760;top:5409;width:10;height:20" coordorigin="6760,5409" coordsize="10,20">
              <v:shape style="position:absolute;left:6760;top:5409;width:10;height:20" coordorigin="6760,5409" coordsize="10,20" path="m6760,5428l6769,5428,6769,5409,6760,5409,6760,5428xe" filled="true" fillcolor="#000000" stroked="false">
                <v:path arrowok="t"/>
                <v:fill type="solid"/>
              </v:shape>
            </v:group>
            <v:group style="position:absolute;left:6760;top:5428;width:10;height:20" coordorigin="6760,5428" coordsize="10,20">
              <v:shape style="position:absolute;left:6760;top:5428;width:10;height:20" coordorigin="6760,5428" coordsize="10,20" path="m6760,5447l6769,5447,6769,5428,6760,5428,6760,5447xe" filled="true" fillcolor="#000000" stroked="false">
                <v:path arrowok="t"/>
                <v:fill type="solid"/>
              </v:shape>
            </v:group>
            <v:group style="position:absolute;left:6760;top:5447;width:10;height:20" coordorigin="6760,5447" coordsize="10,20">
              <v:shape style="position:absolute;left:6760;top:5447;width:10;height:20" coordorigin="6760,5447" coordsize="10,20" path="m6760,5466l6769,5466,6769,5447,6760,5447,6760,5466xe" filled="true" fillcolor="#000000" stroked="false">
                <v:path arrowok="t"/>
                <v:fill type="solid"/>
              </v:shape>
            </v:group>
            <v:group style="position:absolute;left:6760;top:5466;width:10;height:20" coordorigin="6760,5466" coordsize="10,20">
              <v:shape style="position:absolute;left:6760;top:5466;width:10;height:20" coordorigin="6760,5466" coordsize="10,20" path="m6760,5485l6769,5485,6769,5466,6760,5466,6760,5485xe" filled="true" fillcolor="#000000" stroked="false">
                <v:path arrowok="t"/>
                <v:fill type="solid"/>
              </v:shape>
            </v:group>
            <v:group style="position:absolute;left:6760;top:5485;width:10;height:20" coordorigin="6760,5485" coordsize="10,20">
              <v:shape style="position:absolute;left:6760;top:5485;width:10;height:20" coordorigin="6760,5485" coordsize="10,20" path="m6760,5505l6769,5505,6769,5485,6760,5485,6760,5505xe" filled="true" fillcolor="#000000" stroked="false">
                <v:path arrowok="t"/>
                <v:fill type="solid"/>
              </v:shape>
            </v:group>
            <v:group style="position:absolute;left:6760;top:5505;width:10;height:20" coordorigin="6760,5505" coordsize="10,20">
              <v:shape style="position:absolute;left:6760;top:5505;width:10;height:20" coordorigin="6760,5505" coordsize="10,20" path="m6760,5524l6769,5524,6769,5505,6760,5505,6760,5524xe" filled="true" fillcolor="#000000" stroked="false">
                <v:path arrowok="t"/>
                <v:fill type="solid"/>
              </v:shape>
            </v:group>
            <v:group style="position:absolute;left:6760;top:5524;width:10;height:20" coordorigin="6760,5524" coordsize="10,20">
              <v:shape style="position:absolute;left:6760;top:5524;width:10;height:20" coordorigin="6760,5524" coordsize="10,20" path="m6760,5543l6769,5543,6769,5524,6760,5524,6760,5543xe" filled="true" fillcolor="#000000" stroked="false">
                <v:path arrowok="t"/>
                <v:fill type="solid"/>
              </v:shape>
            </v:group>
            <v:group style="position:absolute;left:6760;top:5543;width:10;height:20" coordorigin="6760,5543" coordsize="10,20">
              <v:shape style="position:absolute;left:6760;top:5543;width:10;height:20" coordorigin="6760,5543" coordsize="10,20" path="m6760,5562l6769,5562,6769,5543,6760,5543,6760,5562xe" filled="true" fillcolor="#000000" stroked="false">
                <v:path arrowok="t"/>
                <v:fill type="solid"/>
              </v:shape>
            </v:group>
            <v:group style="position:absolute;left:6760;top:5567;width:10;height:2" coordorigin="6760,5567" coordsize="10,2">
              <v:shape style="position:absolute;left:6760;top:5567;width:10;height:2" coordorigin="6760,5567" coordsize="10,0" path="m6760,5567l6769,5567e" filled="false" stroked="true" strokeweight=".48001pt" strokecolor="#000000">
                <v:path arrowok="t"/>
              </v:shape>
            </v:group>
            <v:group style="position:absolute;left:7458;top:4871;width:10;height:20" coordorigin="7458,4871" coordsize="10,20">
              <v:shape style="position:absolute;left:7458;top:4871;width:10;height:20" coordorigin="7458,4871" coordsize="10,20" path="m7458,4890l7468,4890,7468,4871,7458,4871,7458,4890xe" filled="true" fillcolor="#000000" stroked="false">
                <v:path arrowok="t"/>
                <v:fill type="solid"/>
              </v:shape>
            </v:group>
            <v:group style="position:absolute;left:7458;top:4890;width:10;height:20" coordorigin="7458,4890" coordsize="10,20">
              <v:shape style="position:absolute;left:7458;top:4890;width:10;height:20" coordorigin="7458,4890" coordsize="10,20" path="m7458,4909l7468,4909,7468,4890,7458,4890,7458,4909xe" filled="true" fillcolor="#000000" stroked="false">
                <v:path arrowok="t"/>
                <v:fill type="solid"/>
              </v:shape>
            </v:group>
            <v:group style="position:absolute;left:7458;top:4909;width:10;height:20" coordorigin="7458,4909" coordsize="10,20">
              <v:shape style="position:absolute;left:7458;top:4909;width:10;height:20" coordorigin="7458,4909" coordsize="10,20" path="m7458,4928l7468,4928,7468,4909,7458,4909,7458,4928xe" filled="true" fillcolor="#000000" stroked="false">
                <v:path arrowok="t"/>
                <v:fill type="solid"/>
              </v:shape>
            </v:group>
            <v:group style="position:absolute;left:7458;top:4928;width:10;height:20" coordorigin="7458,4928" coordsize="10,20">
              <v:shape style="position:absolute;left:7458;top:4928;width:10;height:20" coordorigin="7458,4928" coordsize="10,20" path="m7458,4947l7468,4947,7468,4928,7458,4928,7458,4947xe" filled="true" fillcolor="#000000" stroked="false">
                <v:path arrowok="t"/>
                <v:fill type="solid"/>
              </v:shape>
            </v:group>
            <v:group style="position:absolute;left:7458;top:4947;width:10;height:20" coordorigin="7458,4947" coordsize="10,20">
              <v:shape style="position:absolute;left:7458;top:4947;width:10;height:20" coordorigin="7458,4947" coordsize="10,20" path="m7458,4967l7468,4967,7468,4947,7458,4947,7458,4967xe" filled="true" fillcolor="#000000" stroked="false">
                <v:path arrowok="t"/>
                <v:fill type="solid"/>
              </v:shape>
            </v:group>
            <v:group style="position:absolute;left:7458;top:4967;width:10;height:20" coordorigin="7458,4967" coordsize="10,20">
              <v:shape style="position:absolute;left:7458;top:4967;width:10;height:20" coordorigin="7458,4967" coordsize="10,20" path="m7458,4986l7468,4986,7468,4967,7458,4967,7458,4986xe" filled="true" fillcolor="#000000" stroked="false">
                <v:path arrowok="t"/>
                <v:fill type="solid"/>
              </v:shape>
            </v:group>
            <v:group style="position:absolute;left:7458;top:4986;width:10;height:20" coordorigin="7458,4986" coordsize="10,20">
              <v:shape style="position:absolute;left:7458;top:4986;width:10;height:20" coordorigin="7458,4986" coordsize="10,20" path="m7458,5005l7468,5005,7468,4986,7458,4986,7458,5005xe" filled="true" fillcolor="#000000" stroked="false">
                <v:path arrowok="t"/>
                <v:fill type="solid"/>
              </v:shape>
            </v:group>
            <v:group style="position:absolute;left:7458;top:5005;width:10;height:20" coordorigin="7458,5005" coordsize="10,20">
              <v:shape style="position:absolute;left:7458;top:5005;width:10;height:20" coordorigin="7458,5005" coordsize="10,20" path="m7458,5024l7468,5024,7468,5005,7458,5005,7458,5024xe" filled="true" fillcolor="#000000" stroked="false">
                <v:path arrowok="t"/>
                <v:fill type="solid"/>
              </v:shape>
            </v:group>
            <v:group style="position:absolute;left:7458;top:5024;width:10;height:20" coordorigin="7458,5024" coordsize="10,20">
              <v:shape style="position:absolute;left:7458;top:5024;width:10;height:20" coordorigin="7458,5024" coordsize="10,20" path="m7458,5043l7468,5043,7468,5024,7458,5024,7458,5043xe" filled="true" fillcolor="#000000" stroked="false">
                <v:path arrowok="t"/>
                <v:fill type="solid"/>
              </v:shape>
            </v:group>
            <v:group style="position:absolute;left:7458;top:5043;width:10;height:20" coordorigin="7458,5043" coordsize="10,20">
              <v:shape style="position:absolute;left:7458;top:5043;width:10;height:20" coordorigin="7458,5043" coordsize="10,20" path="m7458,5063l7468,5063,7468,5043,7458,5043,7458,5063xe" filled="true" fillcolor="#000000" stroked="false">
                <v:path arrowok="t"/>
                <v:fill type="solid"/>
              </v:shape>
            </v:group>
            <v:group style="position:absolute;left:7458;top:5063;width:10;height:20" coordorigin="7458,5063" coordsize="10,20">
              <v:shape style="position:absolute;left:7458;top:5063;width:10;height:20" coordorigin="7458,5063" coordsize="10,20" path="m7458,5082l7468,5082,7468,5063,7458,5063,7458,5082xe" filled="true" fillcolor="#000000" stroked="false">
                <v:path arrowok="t"/>
                <v:fill type="solid"/>
              </v:shape>
            </v:group>
            <v:group style="position:absolute;left:7458;top:5082;width:10;height:20" coordorigin="7458,5082" coordsize="10,20">
              <v:shape style="position:absolute;left:7458;top:5082;width:10;height:20" coordorigin="7458,5082" coordsize="10,20" path="m7458,5101l7468,5101,7468,5082,7458,5082,7458,5101xe" filled="true" fillcolor="#000000" stroked="false">
                <v:path arrowok="t"/>
                <v:fill type="solid"/>
              </v:shape>
            </v:group>
            <v:group style="position:absolute;left:7458;top:5101;width:10;height:20" coordorigin="7458,5101" coordsize="10,20">
              <v:shape style="position:absolute;left:7458;top:5101;width:10;height:20" coordorigin="7458,5101" coordsize="10,20" path="m7458,5120l7468,5120,7468,5101,7458,5101,7458,5120xe" filled="true" fillcolor="#000000" stroked="false">
                <v:path arrowok="t"/>
                <v:fill type="solid"/>
              </v:shape>
            </v:group>
            <v:group style="position:absolute;left:7458;top:5120;width:10;height:20" coordorigin="7458,5120" coordsize="10,20">
              <v:shape style="position:absolute;left:7458;top:5120;width:10;height:20" coordorigin="7458,5120" coordsize="10,20" path="m7458,5139l7468,5139,7468,5120,7458,5120,7458,5139xe" filled="true" fillcolor="#000000" stroked="false">
                <v:path arrowok="t"/>
                <v:fill type="solid"/>
              </v:shape>
            </v:group>
            <v:group style="position:absolute;left:7458;top:5139;width:10;height:20" coordorigin="7458,5139" coordsize="10,20">
              <v:shape style="position:absolute;left:7458;top:5139;width:10;height:20" coordorigin="7458,5139" coordsize="10,20" path="m7458,5159l7468,5159,7468,5139,7458,5139,7458,5159xe" filled="true" fillcolor="#000000" stroked="false">
                <v:path arrowok="t"/>
                <v:fill type="solid"/>
              </v:shape>
            </v:group>
            <v:group style="position:absolute;left:7458;top:5159;width:10;height:20" coordorigin="7458,5159" coordsize="10,20">
              <v:shape style="position:absolute;left:7458;top:5159;width:10;height:20" coordorigin="7458,5159" coordsize="10,20" path="m7458,5178l7468,5178,7468,5159,7458,5159,7458,5178xe" filled="true" fillcolor="#000000" stroked="false">
                <v:path arrowok="t"/>
                <v:fill type="solid"/>
              </v:shape>
            </v:group>
            <v:group style="position:absolute;left:7458;top:5178;width:10;height:20" coordorigin="7458,5178" coordsize="10,20">
              <v:shape style="position:absolute;left:7458;top:5178;width:10;height:20" coordorigin="7458,5178" coordsize="10,20" path="m7458,5197l7468,5197,7468,5178,7458,5178,7458,5197xe" filled="true" fillcolor="#000000" stroked="false">
                <v:path arrowok="t"/>
                <v:fill type="solid"/>
              </v:shape>
            </v:group>
            <v:group style="position:absolute;left:7458;top:5197;width:10;height:20" coordorigin="7458,5197" coordsize="10,20">
              <v:shape style="position:absolute;left:7458;top:5197;width:10;height:20" coordorigin="7458,5197" coordsize="10,20" path="m7458,5216l7468,5216,7468,5197,7458,5197,7458,5216xe" filled="true" fillcolor="#000000" stroked="false">
                <v:path arrowok="t"/>
                <v:fill type="solid"/>
              </v:shape>
            </v:group>
            <v:group style="position:absolute;left:7458;top:5216;width:10;height:20" coordorigin="7458,5216" coordsize="10,20">
              <v:shape style="position:absolute;left:7458;top:5216;width:10;height:20" coordorigin="7458,5216" coordsize="10,20" path="m7458,5235l7468,5235,7468,5216,7458,5216,7458,5235xe" filled="true" fillcolor="#000000" stroked="false">
                <v:path arrowok="t"/>
                <v:fill type="solid"/>
              </v:shape>
            </v:group>
            <v:group style="position:absolute;left:7458;top:5235;width:10;height:20" coordorigin="7458,5235" coordsize="10,20">
              <v:shape style="position:absolute;left:7458;top:5235;width:10;height:20" coordorigin="7458,5235" coordsize="10,20" path="m7458,5255l7468,5255,7468,5235,7458,5235,7458,5255xe" filled="true" fillcolor="#000000" stroked="false">
                <v:path arrowok="t"/>
                <v:fill type="solid"/>
              </v:shape>
            </v:group>
            <v:group style="position:absolute;left:7458;top:5255;width:10;height:20" coordorigin="7458,5255" coordsize="10,20">
              <v:shape style="position:absolute;left:7458;top:5255;width:10;height:20" coordorigin="7458,5255" coordsize="10,20" path="m7458,5274l7468,5274,7468,5255,7458,5255,7458,5274xe" filled="true" fillcolor="#000000" stroked="false">
                <v:path arrowok="t"/>
                <v:fill type="solid"/>
              </v:shape>
            </v:group>
            <v:group style="position:absolute;left:7458;top:5274;width:10;height:20" coordorigin="7458,5274" coordsize="10,20">
              <v:shape style="position:absolute;left:7458;top:5274;width:10;height:20" coordorigin="7458,5274" coordsize="10,20" path="m7458,5293l7468,5293,7468,5274,7458,5274,7458,5293xe" filled="true" fillcolor="#000000" stroked="false">
                <v:path arrowok="t"/>
                <v:fill type="solid"/>
              </v:shape>
            </v:group>
            <v:group style="position:absolute;left:7458;top:5293;width:10;height:20" coordorigin="7458,5293" coordsize="10,20">
              <v:shape style="position:absolute;left:7458;top:5293;width:10;height:20" coordorigin="7458,5293" coordsize="10,20" path="m7458,5313l7468,5313,7468,5293,7458,5293,7458,5313xe" filled="true" fillcolor="#000000" stroked="false">
                <v:path arrowok="t"/>
                <v:fill type="solid"/>
              </v:shape>
            </v:group>
            <v:group style="position:absolute;left:7458;top:5313;width:10;height:20" coordorigin="7458,5313" coordsize="10,20">
              <v:shape style="position:absolute;left:7458;top:5313;width:10;height:20" coordorigin="7458,5313" coordsize="10,20" path="m7458,5332l7468,5332,7468,5313,7458,5313,7458,5332xe" filled="true" fillcolor="#000000" stroked="false">
                <v:path arrowok="t"/>
                <v:fill type="solid"/>
              </v:shape>
            </v:group>
            <v:group style="position:absolute;left:7458;top:5332;width:10;height:20" coordorigin="7458,5332" coordsize="10,20">
              <v:shape style="position:absolute;left:7458;top:5332;width:10;height:20" coordorigin="7458,5332" coordsize="10,20" path="m7458,5351l7468,5351,7468,5332,7458,5332,7458,5351xe" filled="true" fillcolor="#000000" stroked="false">
                <v:path arrowok="t"/>
                <v:fill type="solid"/>
              </v:shape>
            </v:group>
            <v:group style="position:absolute;left:7458;top:5351;width:10;height:20" coordorigin="7458,5351" coordsize="10,20">
              <v:shape style="position:absolute;left:7458;top:5351;width:10;height:20" coordorigin="7458,5351" coordsize="10,20" path="m7458,5370l7468,5370,7468,5351,7458,5351,7458,5370xe" filled="true" fillcolor="#000000" stroked="false">
                <v:path arrowok="t"/>
                <v:fill type="solid"/>
              </v:shape>
            </v:group>
            <v:group style="position:absolute;left:7458;top:5370;width:10;height:20" coordorigin="7458,5370" coordsize="10,20">
              <v:shape style="position:absolute;left:7458;top:5370;width:10;height:20" coordorigin="7458,5370" coordsize="10,20" path="m7458,5389l7468,5389,7468,5370,7458,5370,7458,5389xe" filled="true" fillcolor="#000000" stroked="false">
                <v:path arrowok="t"/>
                <v:fill type="solid"/>
              </v:shape>
            </v:group>
            <v:group style="position:absolute;left:7458;top:5389;width:10;height:20" coordorigin="7458,5389" coordsize="10,20">
              <v:shape style="position:absolute;left:7458;top:5389;width:10;height:20" coordorigin="7458,5389" coordsize="10,20" path="m7458,5409l7468,5409,7468,5389,7458,5389,7458,5409xe" filled="true" fillcolor="#000000" stroked="false">
                <v:path arrowok="t"/>
                <v:fill type="solid"/>
              </v:shape>
            </v:group>
            <v:group style="position:absolute;left:7458;top:5409;width:10;height:20" coordorigin="7458,5409" coordsize="10,20">
              <v:shape style="position:absolute;left:7458;top:5409;width:10;height:20" coordorigin="7458,5409" coordsize="10,20" path="m7458,5428l7468,5428,7468,5409,7458,5409,7458,5428xe" filled="true" fillcolor="#000000" stroked="false">
                <v:path arrowok="t"/>
                <v:fill type="solid"/>
              </v:shape>
            </v:group>
            <v:group style="position:absolute;left:7458;top:5428;width:10;height:20" coordorigin="7458,5428" coordsize="10,20">
              <v:shape style="position:absolute;left:7458;top:5428;width:10;height:20" coordorigin="7458,5428" coordsize="10,20" path="m7458,5447l7468,5447,7468,5428,7458,5428,7458,5447xe" filled="true" fillcolor="#000000" stroked="false">
                <v:path arrowok="t"/>
                <v:fill type="solid"/>
              </v:shape>
            </v:group>
            <v:group style="position:absolute;left:7458;top:5447;width:10;height:20" coordorigin="7458,5447" coordsize="10,20">
              <v:shape style="position:absolute;left:7458;top:5447;width:10;height:20" coordorigin="7458,5447" coordsize="10,20" path="m7458,5466l7468,5466,7468,5447,7458,5447,7458,5466xe" filled="true" fillcolor="#000000" stroked="false">
                <v:path arrowok="t"/>
                <v:fill type="solid"/>
              </v:shape>
            </v:group>
            <v:group style="position:absolute;left:7458;top:5466;width:10;height:20" coordorigin="7458,5466" coordsize="10,20">
              <v:shape style="position:absolute;left:7458;top:5466;width:10;height:20" coordorigin="7458,5466" coordsize="10,20" path="m7458,5485l7468,5485,7468,5466,7458,5466,7458,5485xe" filled="true" fillcolor="#000000" stroked="false">
                <v:path arrowok="t"/>
                <v:fill type="solid"/>
              </v:shape>
            </v:group>
            <v:group style="position:absolute;left:7458;top:5485;width:10;height:20" coordorigin="7458,5485" coordsize="10,20">
              <v:shape style="position:absolute;left:7458;top:5485;width:10;height:20" coordorigin="7458,5485" coordsize="10,20" path="m7458,5505l7468,5505,7468,5485,7458,5485,7458,5505xe" filled="true" fillcolor="#000000" stroked="false">
                <v:path arrowok="t"/>
                <v:fill type="solid"/>
              </v:shape>
            </v:group>
            <v:group style="position:absolute;left:7458;top:5505;width:10;height:20" coordorigin="7458,5505" coordsize="10,20">
              <v:shape style="position:absolute;left:7458;top:5505;width:10;height:20" coordorigin="7458,5505" coordsize="10,20" path="m7458,5524l7468,5524,7468,5505,7458,5505,7458,5524xe" filled="true" fillcolor="#000000" stroked="false">
                <v:path arrowok="t"/>
                <v:fill type="solid"/>
              </v:shape>
            </v:group>
            <v:group style="position:absolute;left:7458;top:5524;width:10;height:20" coordorigin="7458,5524" coordsize="10,20">
              <v:shape style="position:absolute;left:7458;top:5524;width:10;height:20" coordorigin="7458,5524" coordsize="10,20" path="m7458,5543l7468,5543,7468,5524,7458,5524,7458,5543xe" filled="true" fillcolor="#000000" stroked="false">
                <v:path arrowok="t"/>
                <v:fill type="solid"/>
              </v:shape>
            </v:group>
            <v:group style="position:absolute;left:7458;top:5543;width:10;height:20" coordorigin="7458,5543" coordsize="10,20">
              <v:shape style="position:absolute;left:7458;top:5543;width:10;height:20" coordorigin="7458,5543" coordsize="10,20" path="m7458,5562l7468,5562,7468,5543,7458,5543,7458,5562xe" filled="true" fillcolor="#000000" stroked="false">
                <v:path arrowok="t"/>
                <v:fill type="solid"/>
              </v:shape>
            </v:group>
            <v:group style="position:absolute;left:7458;top:5567;width:10;height:2" coordorigin="7458,5567" coordsize="10,2">
              <v:shape style="position:absolute;left:7458;top:5567;width:10;height:2" coordorigin="7458,5567" coordsize="10,0" path="m7458,5567l7468,5567e" filled="false" stroked="true" strokeweight=".48001pt" strokecolor="#000000">
                <v:path arrowok="t"/>
              </v:shape>
            </v:group>
            <v:group style="position:absolute;left:8740;top:4871;width:10;height:20" coordorigin="8740,4871" coordsize="10,20">
              <v:shape style="position:absolute;left:8740;top:4871;width:10;height:20" coordorigin="8740,4871" coordsize="10,20" path="m8740,4890l8749,4890,8749,4871,8740,4871,8740,4890xe" filled="true" fillcolor="#000000" stroked="false">
                <v:path arrowok="t"/>
                <v:fill type="solid"/>
              </v:shape>
            </v:group>
            <v:group style="position:absolute;left:8740;top:4890;width:10;height:20" coordorigin="8740,4890" coordsize="10,20">
              <v:shape style="position:absolute;left:8740;top:4890;width:10;height:20" coordorigin="8740,4890" coordsize="10,20" path="m8740,4909l8749,4909,8749,4890,8740,4890,8740,4909xe" filled="true" fillcolor="#000000" stroked="false">
                <v:path arrowok="t"/>
                <v:fill type="solid"/>
              </v:shape>
            </v:group>
            <v:group style="position:absolute;left:8740;top:4909;width:10;height:20" coordorigin="8740,4909" coordsize="10,20">
              <v:shape style="position:absolute;left:8740;top:4909;width:10;height:20" coordorigin="8740,4909" coordsize="10,20" path="m8740,4928l8749,4928,8749,4909,8740,4909,8740,4928xe" filled="true" fillcolor="#000000" stroked="false">
                <v:path arrowok="t"/>
                <v:fill type="solid"/>
              </v:shape>
            </v:group>
            <v:group style="position:absolute;left:8740;top:4928;width:10;height:20" coordorigin="8740,4928" coordsize="10,20">
              <v:shape style="position:absolute;left:8740;top:4928;width:10;height:20" coordorigin="8740,4928" coordsize="10,20" path="m8740,4947l8749,4947,8749,4928,8740,4928,8740,4947xe" filled="true" fillcolor="#000000" stroked="false">
                <v:path arrowok="t"/>
                <v:fill type="solid"/>
              </v:shape>
            </v:group>
            <v:group style="position:absolute;left:8740;top:4947;width:10;height:20" coordorigin="8740,4947" coordsize="10,20">
              <v:shape style="position:absolute;left:8740;top:4947;width:10;height:20" coordorigin="8740,4947" coordsize="10,20" path="m8740,4967l8749,4967,8749,4947,8740,4947,8740,4967xe" filled="true" fillcolor="#000000" stroked="false">
                <v:path arrowok="t"/>
                <v:fill type="solid"/>
              </v:shape>
            </v:group>
            <v:group style="position:absolute;left:8740;top:4967;width:10;height:20" coordorigin="8740,4967" coordsize="10,20">
              <v:shape style="position:absolute;left:8740;top:4967;width:10;height:20" coordorigin="8740,4967" coordsize="10,20" path="m8740,4986l8749,4986,8749,4967,8740,4967,8740,4986xe" filled="true" fillcolor="#000000" stroked="false">
                <v:path arrowok="t"/>
                <v:fill type="solid"/>
              </v:shape>
            </v:group>
            <v:group style="position:absolute;left:8740;top:4986;width:10;height:20" coordorigin="8740,4986" coordsize="10,20">
              <v:shape style="position:absolute;left:8740;top:4986;width:10;height:20" coordorigin="8740,4986" coordsize="10,20" path="m8740,5005l8749,5005,8749,4986,8740,4986,8740,5005xe" filled="true" fillcolor="#000000" stroked="false">
                <v:path arrowok="t"/>
                <v:fill type="solid"/>
              </v:shape>
            </v:group>
            <v:group style="position:absolute;left:8740;top:5005;width:10;height:20" coordorigin="8740,5005" coordsize="10,20">
              <v:shape style="position:absolute;left:8740;top:5005;width:10;height:20" coordorigin="8740,5005" coordsize="10,20" path="m8740,5024l8749,5024,8749,5005,8740,5005,8740,5024xe" filled="true" fillcolor="#000000" stroked="false">
                <v:path arrowok="t"/>
                <v:fill type="solid"/>
              </v:shape>
            </v:group>
            <v:group style="position:absolute;left:8740;top:5024;width:10;height:20" coordorigin="8740,5024" coordsize="10,20">
              <v:shape style="position:absolute;left:8740;top:5024;width:10;height:20" coordorigin="8740,5024" coordsize="10,20" path="m8740,5043l8749,5043,8749,5024,8740,5024,8740,5043xe" filled="true" fillcolor="#000000" stroked="false">
                <v:path arrowok="t"/>
                <v:fill type="solid"/>
              </v:shape>
            </v:group>
            <v:group style="position:absolute;left:8740;top:5043;width:10;height:20" coordorigin="8740,5043" coordsize="10,20">
              <v:shape style="position:absolute;left:8740;top:5043;width:10;height:20" coordorigin="8740,5043" coordsize="10,20" path="m8740,5063l8749,5063,8749,5043,8740,5043,8740,5063xe" filled="true" fillcolor="#000000" stroked="false">
                <v:path arrowok="t"/>
                <v:fill type="solid"/>
              </v:shape>
            </v:group>
            <v:group style="position:absolute;left:8740;top:5063;width:10;height:20" coordorigin="8740,5063" coordsize="10,20">
              <v:shape style="position:absolute;left:8740;top:5063;width:10;height:20" coordorigin="8740,5063" coordsize="10,20" path="m8740,5082l8749,5082,8749,5063,8740,5063,8740,5082xe" filled="true" fillcolor="#000000" stroked="false">
                <v:path arrowok="t"/>
                <v:fill type="solid"/>
              </v:shape>
            </v:group>
            <v:group style="position:absolute;left:8740;top:5082;width:10;height:20" coordorigin="8740,5082" coordsize="10,20">
              <v:shape style="position:absolute;left:8740;top:5082;width:10;height:20" coordorigin="8740,5082" coordsize="10,20" path="m8740,5101l8749,5101,8749,5082,8740,5082,8740,5101xe" filled="true" fillcolor="#000000" stroked="false">
                <v:path arrowok="t"/>
                <v:fill type="solid"/>
              </v:shape>
            </v:group>
            <v:group style="position:absolute;left:8740;top:5101;width:10;height:20" coordorigin="8740,5101" coordsize="10,20">
              <v:shape style="position:absolute;left:8740;top:5101;width:10;height:20" coordorigin="8740,5101" coordsize="10,20" path="m8740,5120l8749,5120,8749,5101,8740,5101,8740,5120xe" filled="true" fillcolor="#000000" stroked="false">
                <v:path arrowok="t"/>
                <v:fill type="solid"/>
              </v:shape>
            </v:group>
            <v:group style="position:absolute;left:8740;top:5120;width:10;height:20" coordorigin="8740,5120" coordsize="10,20">
              <v:shape style="position:absolute;left:8740;top:5120;width:10;height:20" coordorigin="8740,5120" coordsize="10,20" path="m8740,5139l8749,5139,8749,5120,8740,5120,8740,5139xe" filled="true" fillcolor="#000000" stroked="false">
                <v:path arrowok="t"/>
                <v:fill type="solid"/>
              </v:shape>
            </v:group>
            <v:group style="position:absolute;left:8740;top:5139;width:10;height:20" coordorigin="8740,5139" coordsize="10,20">
              <v:shape style="position:absolute;left:8740;top:5139;width:10;height:20" coordorigin="8740,5139" coordsize="10,20" path="m8740,5159l8749,5159,8749,5139,8740,5139,8740,5159xe" filled="true" fillcolor="#000000" stroked="false">
                <v:path arrowok="t"/>
                <v:fill type="solid"/>
              </v:shape>
            </v:group>
            <v:group style="position:absolute;left:8740;top:5159;width:10;height:20" coordorigin="8740,5159" coordsize="10,20">
              <v:shape style="position:absolute;left:8740;top:5159;width:10;height:20" coordorigin="8740,5159" coordsize="10,20" path="m8740,5178l8749,5178,8749,5159,8740,5159,8740,5178xe" filled="true" fillcolor="#000000" stroked="false">
                <v:path arrowok="t"/>
                <v:fill type="solid"/>
              </v:shape>
            </v:group>
            <v:group style="position:absolute;left:8740;top:5178;width:10;height:20" coordorigin="8740,5178" coordsize="10,20">
              <v:shape style="position:absolute;left:8740;top:5178;width:10;height:20" coordorigin="8740,5178" coordsize="10,20" path="m8740,5197l8749,5197,8749,5178,8740,5178,8740,5197xe" filled="true" fillcolor="#000000" stroked="false">
                <v:path arrowok="t"/>
                <v:fill type="solid"/>
              </v:shape>
            </v:group>
            <v:group style="position:absolute;left:8740;top:5197;width:10;height:20" coordorigin="8740,5197" coordsize="10,20">
              <v:shape style="position:absolute;left:8740;top:5197;width:10;height:20" coordorigin="8740,5197" coordsize="10,20" path="m8740,5216l8749,5216,8749,5197,8740,5197,8740,5216xe" filled="true" fillcolor="#000000" stroked="false">
                <v:path arrowok="t"/>
                <v:fill type="solid"/>
              </v:shape>
            </v:group>
            <v:group style="position:absolute;left:8740;top:5216;width:10;height:20" coordorigin="8740,5216" coordsize="10,20">
              <v:shape style="position:absolute;left:8740;top:5216;width:10;height:20" coordorigin="8740,5216" coordsize="10,20" path="m8740,5235l8749,5235,8749,5216,8740,5216,8740,5235xe" filled="true" fillcolor="#000000" stroked="false">
                <v:path arrowok="t"/>
                <v:fill type="solid"/>
              </v:shape>
            </v:group>
            <v:group style="position:absolute;left:8740;top:5235;width:10;height:20" coordorigin="8740,5235" coordsize="10,20">
              <v:shape style="position:absolute;left:8740;top:5235;width:10;height:20" coordorigin="8740,5235" coordsize="10,20" path="m8740,5255l8749,5255,8749,5235,8740,5235,8740,5255xe" filled="true" fillcolor="#000000" stroked="false">
                <v:path arrowok="t"/>
                <v:fill type="solid"/>
              </v:shape>
            </v:group>
            <v:group style="position:absolute;left:8740;top:5255;width:10;height:20" coordorigin="8740,5255" coordsize="10,20">
              <v:shape style="position:absolute;left:8740;top:5255;width:10;height:20" coordorigin="8740,5255" coordsize="10,20" path="m8740,5274l8749,5274,8749,5255,8740,5255,8740,5274xe" filled="true" fillcolor="#000000" stroked="false">
                <v:path arrowok="t"/>
                <v:fill type="solid"/>
              </v:shape>
            </v:group>
            <v:group style="position:absolute;left:8740;top:5274;width:10;height:20" coordorigin="8740,5274" coordsize="10,20">
              <v:shape style="position:absolute;left:8740;top:5274;width:10;height:20" coordorigin="8740,5274" coordsize="10,20" path="m8740,5293l8749,5293,8749,5274,8740,5274,8740,5293xe" filled="true" fillcolor="#000000" stroked="false">
                <v:path arrowok="t"/>
                <v:fill type="solid"/>
              </v:shape>
            </v:group>
            <v:group style="position:absolute;left:8740;top:5293;width:10;height:20" coordorigin="8740,5293" coordsize="10,20">
              <v:shape style="position:absolute;left:8740;top:5293;width:10;height:20" coordorigin="8740,5293" coordsize="10,20" path="m8740,5313l8749,5313,8749,5293,8740,5293,8740,5313xe" filled="true" fillcolor="#000000" stroked="false">
                <v:path arrowok="t"/>
                <v:fill type="solid"/>
              </v:shape>
            </v:group>
            <v:group style="position:absolute;left:8740;top:5313;width:10;height:20" coordorigin="8740,5313" coordsize="10,20">
              <v:shape style="position:absolute;left:8740;top:5313;width:10;height:20" coordorigin="8740,5313" coordsize="10,20" path="m8740,5332l8749,5332,8749,5313,8740,5313,8740,5332xe" filled="true" fillcolor="#000000" stroked="false">
                <v:path arrowok="t"/>
                <v:fill type="solid"/>
              </v:shape>
            </v:group>
            <v:group style="position:absolute;left:8740;top:5332;width:10;height:20" coordorigin="8740,5332" coordsize="10,20">
              <v:shape style="position:absolute;left:8740;top:5332;width:10;height:20" coordorigin="8740,5332" coordsize="10,20" path="m8740,5351l8749,5351,8749,5332,8740,5332,8740,5351xe" filled="true" fillcolor="#000000" stroked="false">
                <v:path arrowok="t"/>
                <v:fill type="solid"/>
              </v:shape>
            </v:group>
            <v:group style="position:absolute;left:8740;top:5351;width:10;height:20" coordorigin="8740,5351" coordsize="10,20">
              <v:shape style="position:absolute;left:8740;top:5351;width:10;height:20" coordorigin="8740,5351" coordsize="10,20" path="m8740,5370l8749,5370,8749,5351,8740,5351,8740,5370xe" filled="true" fillcolor="#000000" stroked="false">
                <v:path arrowok="t"/>
                <v:fill type="solid"/>
              </v:shape>
            </v:group>
            <v:group style="position:absolute;left:8740;top:5370;width:10;height:20" coordorigin="8740,5370" coordsize="10,20">
              <v:shape style="position:absolute;left:8740;top:5370;width:10;height:20" coordorigin="8740,5370" coordsize="10,20" path="m8740,5389l8749,5389,8749,5370,8740,5370,8740,5389xe" filled="true" fillcolor="#000000" stroked="false">
                <v:path arrowok="t"/>
                <v:fill type="solid"/>
              </v:shape>
            </v:group>
            <v:group style="position:absolute;left:8740;top:5389;width:10;height:20" coordorigin="8740,5389" coordsize="10,20">
              <v:shape style="position:absolute;left:8740;top:5389;width:10;height:20" coordorigin="8740,5389" coordsize="10,20" path="m8740,5409l8749,5409,8749,5389,8740,5389,8740,5409xe" filled="true" fillcolor="#000000" stroked="false">
                <v:path arrowok="t"/>
                <v:fill type="solid"/>
              </v:shape>
            </v:group>
            <v:group style="position:absolute;left:8740;top:5409;width:10;height:20" coordorigin="8740,5409" coordsize="10,20">
              <v:shape style="position:absolute;left:8740;top:5409;width:10;height:20" coordorigin="8740,5409" coordsize="10,20" path="m8740,5428l8749,5428,8749,5409,8740,5409,8740,5428xe" filled="true" fillcolor="#000000" stroked="false">
                <v:path arrowok="t"/>
                <v:fill type="solid"/>
              </v:shape>
            </v:group>
            <v:group style="position:absolute;left:8740;top:5428;width:10;height:20" coordorigin="8740,5428" coordsize="10,20">
              <v:shape style="position:absolute;left:8740;top:5428;width:10;height:20" coordorigin="8740,5428" coordsize="10,20" path="m8740,5447l8749,5447,8749,5428,8740,5428,8740,5447xe" filled="true" fillcolor="#000000" stroked="false">
                <v:path arrowok="t"/>
                <v:fill type="solid"/>
              </v:shape>
            </v:group>
            <v:group style="position:absolute;left:8740;top:5447;width:10;height:20" coordorigin="8740,5447" coordsize="10,20">
              <v:shape style="position:absolute;left:8740;top:5447;width:10;height:20" coordorigin="8740,5447" coordsize="10,20" path="m8740,5466l8749,5466,8749,5447,8740,5447,8740,5466xe" filled="true" fillcolor="#000000" stroked="false">
                <v:path arrowok="t"/>
                <v:fill type="solid"/>
              </v:shape>
            </v:group>
            <v:group style="position:absolute;left:8740;top:5466;width:10;height:20" coordorigin="8740,5466" coordsize="10,20">
              <v:shape style="position:absolute;left:8740;top:5466;width:10;height:20" coordorigin="8740,5466" coordsize="10,20" path="m8740,5485l8749,5485,8749,5466,8740,5466,8740,5485xe" filled="true" fillcolor="#000000" stroked="false">
                <v:path arrowok="t"/>
                <v:fill type="solid"/>
              </v:shape>
            </v:group>
            <v:group style="position:absolute;left:8740;top:5485;width:10;height:20" coordorigin="8740,5485" coordsize="10,20">
              <v:shape style="position:absolute;left:8740;top:5485;width:10;height:20" coordorigin="8740,5485" coordsize="10,20" path="m8740,5505l8749,5505,8749,5485,8740,5485,8740,5505xe" filled="true" fillcolor="#000000" stroked="false">
                <v:path arrowok="t"/>
                <v:fill type="solid"/>
              </v:shape>
            </v:group>
            <v:group style="position:absolute;left:8740;top:5505;width:10;height:20" coordorigin="8740,5505" coordsize="10,20">
              <v:shape style="position:absolute;left:8740;top:5505;width:10;height:20" coordorigin="8740,5505" coordsize="10,20" path="m8740,5524l8749,5524,8749,5505,8740,5505,8740,5524xe" filled="true" fillcolor="#000000" stroked="false">
                <v:path arrowok="t"/>
                <v:fill type="solid"/>
              </v:shape>
            </v:group>
            <v:group style="position:absolute;left:8740;top:5524;width:10;height:20" coordorigin="8740,5524" coordsize="10,20">
              <v:shape style="position:absolute;left:8740;top:5524;width:10;height:20" coordorigin="8740,5524" coordsize="10,20" path="m8740,5543l8749,5543,8749,5524,8740,5524,8740,5543xe" filled="true" fillcolor="#000000" stroked="false">
                <v:path arrowok="t"/>
                <v:fill type="solid"/>
              </v:shape>
            </v:group>
            <v:group style="position:absolute;left:8740;top:5543;width:10;height:20" coordorigin="8740,5543" coordsize="10,20">
              <v:shape style="position:absolute;left:8740;top:5543;width:10;height:20" coordorigin="8740,5543" coordsize="10,20" path="m8740,5562l8749,5562,8749,5543,8740,5543,8740,5562xe" filled="true" fillcolor="#000000" stroked="false">
                <v:path arrowok="t"/>
                <v:fill type="solid"/>
              </v:shape>
            </v:group>
            <v:group style="position:absolute;left:8740;top:5567;width:10;height:2" coordorigin="8740,5567" coordsize="10,2">
              <v:shape style="position:absolute;left:8740;top:5567;width:10;height:2" coordorigin="8740,5567" coordsize="10,0" path="m8740,5567l8749,5567e" filled="false" stroked="true" strokeweight=".48001pt" strokecolor="#000000">
                <v:path arrowok="t"/>
              </v:shape>
            </v:group>
            <v:group style="position:absolute;left:10864;top:4871;width:10;height:20" coordorigin="10864,4871" coordsize="10,20">
              <v:shape style="position:absolute;left:10864;top:4871;width:10;height:20" coordorigin="10864,4871" coordsize="10,20" path="m10864,4890l10874,4890,10874,4871,10864,4871,10864,4890xe" filled="true" fillcolor="#000000" stroked="false">
                <v:path arrowok="t"/>
                <v:fill type="solid"/>
              </v:shape>
            </v:group>
            <v:group style="position:absolute;left:10864;top:4890;width:10;height:20" coordorigin="10864,4890" coordsize="10,20">
              <v:shape style="position:absolute;left:10864;top:4890;width:10;height:20" coordorigin="10864,4890" coordsize="10,20" path="m10864,4909l10874,4909,10874,4890,10864,4890,10864,4909xe" filled="true" fillcolor="#000000" stroked="false">
                <v:path arrowok="t"/>
                <v:fill type="solid"/>
              </v:shape>
            </v:group>
            <v:group style="position:absolute;left:10864;top:4909;width:10;height:20" coordorigin="10864,4909" coordsize="10,20">
              <v:shape style="position:absolute;left:10864;top:4909;width:10;height:20" coordorigin="10864,4909" coordsize="10,20" path="m10864,4928l10874,4928,10874,4909,10864,4909,10864,4928xe" filled="true" fillcolor="#000000" stroked="false">
                <v:path arrowok="t"/>
                <v:fill type="solid"/>
              </v:shape>
            </v:group>
            <v:group style="position:absolute;left:10864;top:4928;width:10;height:20" coordorigin="10864,4928" coordsize="10,20">
              <v:shape style="position:absolute;left:10864;top:4928;width:10;height:20" coordorigin="10864,4928" coordsize="10,20" path="m10864,4947l10874,4947,10874,4928,10864,4928,10864,4947xe" filled="true" fillcolor="#000000" stroked="false">
                <v:path arrowok="t"/>
                <v:fill type="solid"/>
              </v:shape>
            </v:group>
            <v:group style="position:absolute;left:10864;top:4947;width:10;height:20" coordorigin="10864,4947" coordsize="10,20">
              <v:shape style="position:absolute;left:10864;top:4947;width:10;height:20" coordorigin="10864,4947" coordsize="10,20" path="m10864,4967l10874,4967,10874,4947,10864,4947,10864,4967xe" filled="true" fillcolor="#000000" stroked="false">
                <v:path arrowok="t"/>
                <v:fill type="solid"/>
              </v:shape>
            </v:group>
            <v:group style="position:absolute;left:10864;top:4967;width:10;height:20" coordorigin="10864,4967" coordsize="10,20">
              <v:shape style="position:absolute;left:10864;top:4967;width:10;height:20" coordorigin="10864,4967" coordsize="10,20" path="m10864,4986l10874,4986,10874,4967,10864,4967,10864,4986xe" filled="true" fillcolor="#000000" stroked="false">
                <v:path arrowok="t"/>
                <v:fill type="solid"/>
              </v:shape>
            </v:group>
            <v:group style="position:absolute;left:10864;top:4986;width:10;height:20" coordorigin="10864,4986" coordsize="10,20">
              <v:shape style="position:absolute;left:10864;top:4986;width:10;height:20" coordorigin="10864,4986" coordsize="10,20" path="m10864,5005l10874,5005,10874,4986,10864,4986,10864,5005xe" filled="true" fillcolor="#000000" stroked="false">
                <v:path arrowok="t"/>
                <v:fill type="solid"/>
              </v:shape>
            </v:group>
            <v:group style="position:absolute;left:10864;top:5005;width:10;height:20" coordorigin="10864,5005" coordsize="10,20">
              <v:shape style="position:absolute;left:10864;top:5005;width:10;height:20" coordorigin="10864,5005" coordsize="10,20" path="m10864,5024l10874,5024,10874,5005,10864,5005,10864,5024xe" filled="true" fillcolor="#000000" stroked="false">
                <v:path arrowok="t"/>
                <v:fill type="solid"/>
              </v:shape>
            </v:group>
            <v:group style="position:absolute;left:10864;top:5024;width:10;height:20" coordorigin="10864,5024" coordsize="10,20">
              <v:shape style="position:absolute;left:10864;top:5024;width:10;height:20" coordorigin="10864,5024" coordsize="10,20" path="m10864,5043l10874,5043,10874,5024,10864,5024,10864,5043xe" filled="true" fillcolor="#000000" stroked="false">
                <v:path arrowok="t"/>
                <v:fill type="solid"/>
              </v:shape>
            </v:group>
            <v:group style="position:absolute;left:10864;top:5043;width:10;height:20" coordorigin="10864,5043" coordsize="10,20">
              <v:shape style="position:absolute;left:10864;top:5043;width:10;height:20" coordorigin="10864,5043" coordsize="10,20" path="m10864,5063l10874,5063,10874,5043,10864,5043,10864,5063xe" filled="true" fillcolor="#000000" stroked="false">
                <v:path arrowok="t"/>
                <v:fill type="solid"/>
              </v:shape>
            </v:group>
            <v:group style="position:absolute;left:10864;top:5063;width:10;height:20" coordorigin="10864,5063" coordsize="10,20">
              <v:shape style="position:absolute;left:10864;top:5063;width:10;height:20" coordorigin="10864,5063" coordsize="10,20" path="m10864,5082l10874,5082,10874,5063,10864,5063,10864,5082xe" filled="true" fillcolor="#000000" stroked="false">
                <v:path arrowok="t"/>
                <v:fill type="solid"/>
              </v:shape>
            </v:group>
            <v:group style="position:absolute;left:10864;top:5082;width:10;height:20" coordorigin="10864,5082" coordsize="10,20">
              <v:shape style="position:absolute;left:10864;top:5082;width:10;height:20" coordorigin="10864,5082" coordsize="10,20" path="m10864,5101l10874,5101,10874,5082,10864,5082,10864,5101xe" filled="true" fillcolor="#000000" stroked="false">
                <v:path arrowok="t"/>
                <v:fill type="solid"/>
              </v:shape>
            </v:group>
            <v:group style="position:absolute;left:10864;top:5101;width:10;height:20" coordorigin="10864,5101" coordsize="10,20">
              <v:shape style="position:absolute;left:10864;top:5101;width:10;height:20" coordorigin="10864,5101" coordsize="10,20" path="m10864,5120l10874,5120,10874,5101,10864,5101,10864,5120xe" filled="true" fillcolor="#000000" stroked="false">
                <v:path arrowok="t"/>
                <v:fill type="solid"/>
              </v:shape>
            </v:group>
            <v:group style="position:absolute;left:10864;top:5120;width:10;height:20" coordorigin="10864,5120" coordsize="10,20">
              <v:shape style="position:absolute;left:10864;top:5120;width:10;height:20" coordorigin="10864,5120" coordsize="10,20" path="m10864,5139l10874,5139,10874,5120,10864,5120,10864,5139xe" filled="true" fillcolor="#000000" stroked="false">
                <v:path arrowok="t"/>
                <v:fill type="solid"/>
              </v:shape>
            </v:group>
            <v:group style="position:absolute;left:10864;top:5139;width:10;height:20" coordorigin="10864,5139" coordsize="10,20">
              <v:shape style="position:absolute;left:10864;top:5139;width:10;height:20" coordorigin="10864,5139" coordsize="10,20" path="m10864,5159l10874,5159,10874,5139,10864,5139,10864,5159xe" filled="true" fillcolor="#000000" stroked="false">
                <v:path arrowok="t"/>
                <v:fill type="solid"/>
              </v:shape>
            </v:group>
            <v:group style="position:absolute;left:10864;top:5159;width:10;height:20" coordorigin="10864,5159" coordsize="10,20">
              <v:shape style="position:absolute;left:10864;top:5159;width:10;height:20" coordorigin="10864,5159" coordsize="10,20" path="m10864,5178l10874,5178,10874,5159,10864,5159,10864,5178xe" filled="true" fillcolor="#000000" stroked="false">
                <v:path arrowok="t"/>
                <v:fill type="solid"/>
              </v:shape>
            </v:group>
            <v:group style="position:absolute;left:10864;top:5178;width:10;height:20" coordorigin="10864,5178" coordsize="10,20">
              <v:shape style="position:absolute;left:10864;top:5178;width:10;height:20" coordorigin="10864,5178" coordsize="10,20" path="m10864,5197l10874,5197,10874,5178,10864,5178,10864,5197xe" filled="true" fillcolor="#000000" stroked="false">
                <v:path arrowok="t"/>
                <v:fill type="solid"/>
              </v:shape>
            </v:group>
            <v:group style="position:absolute;left:10864;top:5197;width:10;height:20" coordorigin="10864,5197" coordsize="10,20">
              <v:shape style="position:absolute;left:10864;top:5197;width:10;height:20" coordorigin="10864,5197" coordsize="10,20" path="m10864,5216l10874,5216,10874,5197,10864,5197,10864,5216xe" filled="true" fillcolor="#000000" stroked="false">
                <v:path arrowok="t"/>
                <v:fill type="solid"/>
              </v:shape>
            </v:group>
            <v:group style="position:absolute;left:10864;top:5216;width:10;height:20" coordorigin="10864,5216" coordsize="10,20">
              <v:shape style="position:absolute;left:10864;top:5216;width:10;height:20" coordorigin="10864,5216" coordsize="10,20" path="m10864,5235l10874,5235,10874,5216,10864,5216,10864,5235xe" filled="true" fillcolor="#000000" stroked="false">
                <v:path arrowok="t"/>
                <v:fill type="solid"/>
              </v:shape>
            </v:group>
            <v:group style="position:absolute;left:10864;top:5235;width:10;height:20" coordorigin="10864,5235" coordsize="10,20">
              <v:shape style="position:absolute;left:10864;top:5235;width:10;height:20" coordorigin="10864,5235" coordsize="10,20" path="m10864,5255l10874,5255,10874,5235,10864,5235,10864,5255xe" filled="true" fillcolor="#000000" stroked="false">
                <v:path arrowok="t"/>
                <v:fill type="solid"/>
              </v:shape>
            </v:group>
            <v:group style="position:absolute;left:10864;top:5255;width:10;height:20" coordorigin="10864,5255" coordsize="10,20">
              <v:shape style="position:absolute;left:10864;top:5255;width:10;height:20" coordorigin="10864,5255" coordsize="10,20" path="m10864,5274l10874,5274,10874,5255,10864,5255,10864,5274xe" filled="true" fillcolor="#000000" stroked="false">
                <v:path arrowok="t"/>
                <v:fill type="solid"/>
              </v:shape>
            </v:group>
            <v:group style="position:absolute;left:10864;top:5274;width:10;height:20" coordorigin="10864,5274" coordsize="10,20">
              <v:shape style="position:absolute;left:10864;top:5274;width:10;height:20" coordorigin="10864,5274" coordsize="10,20" path="m10864,5293l10874,5293,10874,5274,10864,5274,10864,5293xe" filled="true" fillcolor="#000000" stroked="false">
                <v:path arrowok="t"/>
                <v:fill type="solid"/>
              </v:shape>
            </v:group>
            <v:group style="position:absolute;left:10864;top:5293;width:10;height:20" coordorigin="10864,5293" coordsize="10,20">
              <v:shape style="position:absolute;left:10864;top:5293;width:10;height:20" coordorigin="10864,5293" coordsize="10,20" path="m10864,5313l10874,5313,10874,5293,10864,5293,10864,5313xe" filled="true" fillcolor="#000000" stroked="false">
                <v:path arrowok="t"/>
                <v:fill type="solid"/>
              </v:shape>
            </v:group>
            <v:group style="position:absolute;left:10864;top:5313;width:10;height:20" coordorigin="10864,5313" coordsize="10,20">
              <v:shape style="position:absolute;left:10864;top:5313;width:10;height:20" coordorigin="10864,5313" coordsize="10,20" path="m10864,5332l10874,5332,10874,5313,10864,5313,10864,5332xe" filled="true" fillcolor="#000000" stroked="false">
                <v:path arrowok="t"/>
                <v:fill type="solid"/>
              </v:shape>
            </v:group>
            <v:group style="position:absolute;left:10864;top:5332;width:10;height:20" coordorigin="10864,5332" coordsize="10,20">
              <v:shape style="position:absolute;left:10864;top:5332;width:10;height:20" coordorigin="10864,5332" coordsize="10,20" path="m10864,5351l10874,5351,10874,5332,10864,5332,10864,5351xe" filled="true" fillcolor="#000000" stroked="false">
                <v:path arrowok="t"/>
                <v:fill type="solid"/>
              </v:shape>
            </v:group>
            <v:group style="position:absolute;left:10864;top:5351;width:10;height:20" coordorigin="10864,5351" coordsize="10,20">
              <v:shape style="position:absolute;left:10864;top:5351;width:10;height:20" coordorigin="10864,5351" coordsize="10,20" path="m10864,5370l10874,5370,10874,5351,10864,5351,10864,5370xe" filled="true" fillcolor="#000000" stroked="false">
                <v:path arrowok="t"/>
                <v:fill type="solid"/>
              </v:shape>
            </v:group>
            <v:group style="position:absolute;left:10864;top:5370;width:10;height:20" coordorigin="10864,5370" coordsize="10,20">
              <v:shape style="position:absolute;left:10864;top:5370;width:10;height:20" coordorigin="10864,5370" coordsize="10,20" path="m10864,5389l10874,5389,10874,5370,10864,5370,10864,5389xe" filled="true" fillcolor="#000000" stroked="false">
                <v:path arrowok="t"/>
                <v:fill type="solid"/>
              </v:shape>
            </v:group>
            <v:group style="position:absolute;left:10864;top:5389;width:10;height:20" coordorigin="10864,5389" coordsize="10,20">
              <v:shape style="position:absolute;left:10864;top:5389;width:10;height:20" coordorigin="10864,5389" coordsize="10,20" path="m10864,5409l10874,5409,10874,5389,10864,5389,10864,5409xe" filled="true" fillcolor="#000000" stroked="false">
                <v:path arrowok="t"/>
                <v:fill type="solid"/>
              </v:shape>
            </v:group>
            <v:group style="position:absolute;left:10864;top:5409;width:10;height:20" coordorigin="10864,5409" coordsize="10,20">
              <v:shape style="position:absolute;left:10864;top:5409;width:10;height:20" coordorigin="10864,5409" coordsize="10,20" path="m10864,5428l10874,5428,10874,5409,10864,5409,10864,5428xe" filled="true" fillcolor="#000000" stroked="false">
                <v:path arrowok="t"/>
                <v:fill type="solid"/>
              </v:shape>
            </v:group>
            <v:group style="position:absolute;left:10864;top:5428;width:10;height:20" coordorigin="10864,5428" coordsize="10,20">
              <v:shape style="position:absolute;left:10864;top:5428;width:10;height:20" coordorigin="10864,5428" coordsize="10,20" path="m10864,5447l10874,5447,10874,5428,10864,5428,10864,5447xe" filled="true" fillcolor="#000000" stroked="false">
                <v:path arrowok="t"/>
                <v:fill type="solid"/>
              </v:shape>
            </v:group>
            <v:group style="position:absolute;left:10864;top:5447;width:10;height:20" coordorigin="10864,5447" coordsize="10,20">
              <v:shape style="position:absolute;left:10864;top:5447;width:10;height:20" coordorigin="10864,5447" coordsize="10,20" path="m10864,5466l10874,5466,10874,5447,10864,5447,10864,5466xe" filled="true" fillcolor="#000000" stroked="false">
                <v:path arrowok="t"/>
                <v:fill type="solid"/>
              </v:shape>
            </v:group>
            <v:group style="position:absolute;left:10864;top:5466;width:10;height:20" coordorigin="10864,5466" coordsize="10,20">
              <v:shape style="position:absolute;left:10864;top:5466;width:10;height:20" coordorigin="10864,5466" coordsize="10,20" path="m10864,5485l10874,5485,10874,5466,10864,5466,10864,5485xe" filled="true" fillcolor="#000000" stroked="false">
                <v:path arrowok="t"/>
                <v:fill type="solid"/>
              </v:shape>
            </v:group>
            <v:group style="position:absolute;left:10864;top:5485;width:10;height:20" coordorigin="10864,5485" coordsize="10,20">
              <v:shape style="position:absolute;left:10864;top:5485;width:10;height:20" coordorigin="10864,5485" coordsize="10,20" path="m10864,5505l10874,5505,10874,5485,10864,5485,10864,5505xe" filled="true" fillcolor="#000000" stroked="false">
                <v:path arrowok="t"/>
                <v:fill type="solid"/>
              </v:shape>
            </v:group>
            <v:group style="position:absolute;left:10864;top:5505;width:10;height:20" coordorigin="10864,5505" coordsize="10,20">
              <v:shape style="position:absolute;left:10864;top:5505;width:10;height:20" coordorigin="10864,5505" coordsize="10,20" path="m10864,5524l10874,5524,10874,5505,10864,5505,10864,5524xe" filled="true" fillcolor="#000000" stroked="false">
                <v:path arrowok="t"/>
                <v:fill type="solid"/>
              </v:shape>
            </v:group>
            <v:group style="position:absolute;left:10864;top:5524;width:10;height:20" coordorigin="10864,5524" coordsize="10,20">
              <v:shape style="position:absolute;left:10864;top:5524;width:10;height:20" coordorigin="10864,5524" coordsize="10,20" path="m10864,5543l10874,5543,10874,5524,10864,5524,10864,5543xe" filled="true" fillcolor="#000000" stroked="false">
                <v:path arrowok="t"/>
                <v:fill type="solid"/>
              </v:shape>
            </v:group>
            <v:group style="position:absolute;left:10864;top:5543;width:10;height:20" coordorigin="10864,5543" coordsize="10,20">
              <v:shape style="position:absolute;left:10864;top:5543;width:10;height:20" coordorigin="10864,5543" coordsize="10,20" path="m10864,5562l10874,5562,10874,5543,10864,5543,10864,5562xe" filled="true" fillcolor="#000000" stroked="false">
                <v:path arrowok="t"/>
                <v:fill type="solid"/>
              </v:shape>
            </v:group>
            <v:group style="position:absolute;left:10864;top:5567;width:10;height:2" coordorigin="10864,5567" coordsize="10,2">
              <v:shape style="position:absolute;left:10864;top:5567;width:10;height:2" coordorigin="10864,5567" coordsize="10,0" path="m10864,5567l10874,5567e" filled="false" stroked="true" strokeweight=".48001pt" strokecolor="#000000">
                <v:path arrowok="t"/>
              </v:shape>
            </v:group>
            <v:group style="position:absolute;left:1034;top:5577;width:10;height:2" coordorigin="1034,5577" coordsize="10,2">
              <v:shape style="position:absolute;left:1034;top:5577;width:10;height:2" coordorigin="1034,5577" coordsize="10,0" path="m1034,5577l1044,5577e" filled="false" stroked="true" strokeweight=".47998pt" strokecolor="#000000">
                <v:path arrowok="t"/>
              </v:shape>
              <v:shape style="position:absolute;left:1044;top:5572;width:1812;height:10" type="#_x0000_t75" stroked="false">
                <v:imagedata r:id="rId399" o:title=""/>
              </v:shape>
              <v:shape style="position:absolute;left:2852;top:5572;width:562;height:10" type="#_x0000_t75" stroked="false">
                <v:imagedata r:id="rId386" o:title=""/>
              </v:shape>
              <v:shape style="position:absolute;left:3408;top:5572;width:797;height:10" type="#_x0000_t75" stroked="false">
                <v:imagedata r:id="rId376" o:title=""/>
              </v:shape>
              <v:shape style="position:absolute;left:4201;top:5572;width:1776;height:10" type="#_x0000_t75" stroked="false">
                <v:imagedata r:id="rId377" o:title=""/>
              </v:shape>
              <v:shape style="position:absolute;left:5972;top:5572;width:4892;height:10" type="#_x0000_t75" stroked="false">
                <v:imagedata r:id="rId387" o:title=""/>
              </v:shape>
            </v:group>
            <v:group style="position:absolute;left:10864;top:5577;width:10;height:2" coordorigin="10864,5577" coordsize="10,2">
              <v:shape style="position:absolute;left:10864;top:5577;width:10;height:2" coordorigin="10864,5577" coordsize="10,0" path="m10864,5577l10874,5577e" filled="false" stroked="true" strokeweight=".47998pt" strokecolor="#000000">
                <v:path arrowok="t"/>
              </v:shape>
            </v:group>
            <v:group style="position:absolute;left:1034;top:5581;width:10;height:20" coordorigin="1034,5581" coordsize="10,20">
              <v:shape style="position:absolute;left:1034;top:5581;width:10;height:20" coordorigin="1034,5581" coordsize="10,20" path="m1034,5601l1044,5601,1044,5581,1034,5581,1034,5601xe" filled="true" fillcolor="#000000" stroked="false">
                <v:path arrowok="t"/>
                <v:fill type="solid"/>
              </v:shape>
            </v:group>
            <v:group style="position:absolute;left:1034;top:5601;width:10;height:20" coordorigin="1034,5601" coordsize="10,20">
              <v:shape style="position:absolute;left:1034;top:5601;width:10;height:20" coordorigin="1034,5601" coordsize="10,20" path="m1034,5620l1044,5620,1044,5601,1034,5601,1034,5620xe" filled="true" fillcolor="#000000" stroked="false">
                <v:path arrowok="t"/>
                <v:fill type="solid"/>
              </v:shape>
            </v:group>
            <v:group style="position:absolute;left:1034;top:5620;width:10;height:20" coordorigin="1034,5620" coordsize="10,20">
              <v:shape style="position:absolute;left:1034;top:5620;width:10;height:20" coordorigin="1034,5620" coordsize="10,20" path="m1034,5639l1044,5639,1044,5620,1034,5620,1034,5639xe" filled="true" fillcolor="#000000" stroked="false">
                <v:path arrowok="t"/>
                <v:fill type="solid"/>
              </v:shape>
            </v:group>
            <v:group style="position:absolute;left:1034;top:5639;width:10;height:20" coordorigin="1034,5639" coordsize="10,20">
              <v:shape style="position:absolute;left:1034;top:5639;width:10;height:20" coordorigin="1034,5639" coordsize="10,20" path="m1034,5658l1044,5658,1044,5639,1034,5639,1034,5658xe" filled="true" fillcolor="#000000" stroked="false">
                <v:path arrowok="t"/>
                <v:fill type="solid"/>
              </v:shape>
            </v:group>
            <v:group style="position:absolute;left:1034;top:5658;width:10;height:20" coordorigin="1034,5658" coordsize="10,20">
              <v:shape style="position:absolute;left:1034;top:5658;width:10;height:20" coordorigin="1034,5658" coordsize="10,20" path="m1034,5677l1044,5677,1044,5658,1034,5658,1034,5677xe" filled="true" fillcolor="#000000" stroked="false">
                <v:path arrowok="t"/>
                <v:fill type="solid"/>
              </v:shape>
            </v:group>
            <v:group style="position:absolute;left:1034;top:5677;width:10;height:20" coordorigin="1034,5677" coordsize="10,20">
              <v:shape style="position:absolute;left:1034;top:5677;width:10;height:20" coordorigin="1034,5677" coordsize="10,20" path="m1034,5697l1044,5697,1044,5677,1034,5677,1034,5697xe" filled="true" fillcolor="#000000" stroked="false">
                <v:path arrowok="t"/>
                <v:fill type="solid"/>
              </v:shape>
            </v:group>
            <v:group style="position:absolute;left:1034;top:5697;width:10;height:20" coordorigin="1034,5697" coordsize="10,20">
              <v:shape style="position:absolute;left:1034;top:5697;width:10;height:20" coordorigin="1034,5697" coordsize="10,20" path="m1034,5716l1044,5716,1044,5697,1034,5697,1034,5716xe" filled="true" fillcolor="#000000" stroked="false">
                <v:path arrowok="t"/>
                <v:fill type="solid"/>
              </v:shape>
            </v:group>
            <v:group style="position:absolute;left:1034;top:5716;width:10;height:20" coordorigin="1034,5716" coordsize="10,20">
              <v:shape style="position:absolute;left:1034;top:5716;width:10;height:20" coordorigin="1034,5716" coordsize="10,20" path="m1034,5735l1044,5735,1044,5716,1034,5716,1034,5735xe" filled="true" fillcolor="#000000" stroked="false">
                <v:path arrowok="t"/>
                <v:fill type="solid"/>
              </v:shape>
            </v:group>
            <v:group style="position:absolute;left:1034;top:5735;width:10;height:20" coordorigin="1034,5735" coordsize="10,20">
              <v:shape style="position:absolute;left:1034;top:5735;width:10;height:20" coordorigin="1034,5735" coordsize="10,20" path="m1034,5754l1044,5754,1044,5735,1034,5735,1034,5754xe" filled="true" fillcolor="#000000" stroked="false">
                <v:path arrowok="t"/>
                <v:fill type="solid"/>
              </v:shape>
            </v:group>
            <v:group style="position:absolute;left:1034;top:5754;width:10;height:20" coordorigin="1034,5754" coordsize="10,20">
              <v:shape style="position:absolute;left:1034;top:5754;width:10;height:20" coordorigin="1034,5754" coordsize="10,20" path="m1034,5773l1044,5773,1044,5754,1034,5754,1034,5773xe" filled="true" fillcolor="#000000" stroked="false">
                <v:path arrowok="t"/>
                <v:fill type="solid"/>
              </v:shape>
            </v:group>
            <v:group style="position:absolute;left:1034;top:5773;width:10;height:20" coordorigin="1034,5773" coordsize="10,20">
              <v:shape style="position:absolute;left:1034;top:5773;width:10;height:20" coordorigin="1034,5773" coordsize="10,20" path="m1034,5793l1044,5793,1044,5773,1034,5773,1034,5793xe" filled="true" fillcolor="#000000" stroked="false">
                <v:path arrowok="t"/>
                <v:fill type="solid"/>
              </v:shape>
            </v:group>
            <v:group style="position:absolute;left:1034;top:5793;width:10;height:20" coordorigin="1034,5793" coordsize="10,20">
              <v:shape style="position:absolute;left:1034;top:5793;width:10;height:20" coordorigin="1034,5793" coordsize="10,20" path="m1034,5812l1044,5812,1044,5793,1034,5793,1034,5812xe" filled="true" fillcolor="#000000" stroked="false">
                <v:path arrowok="t"/>
                <v:fill type="solid"/>
              </v:shape>
            </v:group>
            <v:group style="position:absolute;left:1034;top:5812;width:10;height:20" coordorigin="1034,5812" coordsize="10,20">
              <v:shape style="position:absolute;left:1034;top:5812;width:10;height:20" coordorigin="1034,5812" coordsize="10,20" path="m1034,5831l1044,5831,1044,5812,1034,5812,1034,5831xe" filled="true" fillcolor="#000000" stroked="false">
                <v:path arrowok="t"/>
                <v:fill type="solid"/>
              </v:shape>
            </v:group>
            <v:group style="position:absolute;left:1034;top:5831;width:10;height:20" coordorigin="1034,5831" coordsize="10,20">
              <v:shape style="position:absolute;left:1034;top:5831;width:10;height:20" coordorigin="1034,5831" coordsize="10,20" path="m1034,5850l1044,5850,1044,5831,1034,5831,1034,5850xe" filled="true" fillcolor="#000000" stroked="false">
                <v:path arrowok="t"/>
                <v:fill type="solid"/>
              </v:shape>
            </v:group>
            <v:group style="position:absolute;left:1034;top:5850;width:10;height:20" coordorigin="1034,5850" coordsize="10,20">
              <v:shape style="position:absolute;left:1034;top:5850;width:10;height:20" coordorigin="1034,5850" coordsize="10,20" path="m1034,5869l1044,5869,1044,5850,1034,5850,1034,5869xe" filled="true" fillcolor="#000000" stroked="false">
                <v:path arrowok="t"/>
                <v:fill type="solid"/>
              </v:shape>
            </v:group>
            <v:group style="position:absolute;left:1034;top:5869;width:10;height:20" coordorigin="1034,5869" coordsize="10,20">
              <v:shape style="position:absolute;left:1034;top:5869;width:10;height:20" coordorigin="1034,5869" coordsize="10,20" path="m1034,5889l1044,5889,1044,5869,1034,5869,1034,5889xe" filled="true" fillcolor="#000000" stroked="false">
                <v:path arrowok="t"/>
                <v:fill type="solid"/>
              </v:shape>
            </v:group>
            <v:group style="position:absolute;left:1034;top:5889;width:10;height:20" coordorigin="1034,5889" coordsize="10,20">
              <v:shape style="position:absolute;left:1034;top:5889;width:10;height:20" coordorigin="1034,5889" coordsize="10,20" path="m1034,5908l1044,5908,1044,5889,1034,5889,1034,5908xe" filled="true" fillcolor="#000000" stroked="false">
                <v:path arrowok="t"/>
                <v:fill type="solid"/>
              </v:shape>
            </v:group>
            <v:group style="position:absolute;left:1034;top:5908;width:10;height:20" coordorigin="1034,5908" coordsize="10,20">
              <v:shape style="position:absolute;left:1034;top:5908;width:10;height:20" coordorigin="1034,5908" coordsize="10,20" path="m1034,5927l1044,5927,1044,5908,1034,5908,1034,5927xe" filled="true" fillcolor="#000000" stroked="false">
                <v:path arrowok="t"/>
                <v:fill type="solid"/>
              </v:shape>
            </v:group>
            <v:group style="position:absolute;left:1034;top:5927;width:10;height:20" coordorigin="1034,5927" coordsize="10,20">
              <v:shape style="position:absolute;left:1034;top:5927;width:10;height:20" coordorigin="1034,5927" coordsize="10,20" path="m1034,5946l1044,5946,1044,5927,1034,5927,1034,5946xe" filled="true" fillcolor="#000000" stroked="false">
                <v:path arrowok="t"/>
                <v:fill type="solid"/>
              </v:shape>
            </v:group>
            <v:group style="position:absolute;left:1034;top:5946;width:10;height:20" coordorigin="1034,5946" coordsize="10,20">
              <v:shape style="position:absolute;left:1034;top:5946;width:10;height:20" coordorigin="1034,5946" coordsize="10,20" path="m1034,5965l1044,5965,1044,5946,1034,5946,1034,5965xe" filled="true" fillcolor="#000000" stroked="false">
                <v:path arrowok="t"/>
                <v:fill type="solid"/>
              </v:shape>
            </v:group>
            <v:group style="position:absolute;left:1034;top:5965;width:10;height:20" coordorigin="1034,5965" coordsize="10,20">
              <v:shape style="position:absolute;left:1034;top:5965;width:10;height:20" coordorigin="1034,5965" coordsize="10,20" path="m1034,5985l1044,5985,1044,5965,1034,5965,1034,5985xe" filled="true" fillcolor="#000000" stroked="false">
                <v:path arrowok="t"/>
                <v:fill type="solid"/>
              </v:shape>
            </v:group>
            <v:group style="position:absolute;left:1034;top:5985;width:10;height:20" coordorigin="1034,5985" coordsize="10,20">
              <v:shape style="position:absolute;left:1034;top:5985;width:10;height:20" coordorigin="1034,5985" coordsize="10,20" path="m1034,6004l1044,6004,1044,5985,1034,5985,1034,6004xe" filled="true" fillcolor="#000000" stroked="false">
                <v:path arrowok="t"/>
                <v:fill type="solid"/>
              </v:shape>
            </v:group>
            <v:group style="position:absolute;left:1034;top:6004;width:10;height:20" coordorigin="1034,6004" coordsize="10,20">
              <v:shape style="position:absolute;left:1034;top:6004;width:10;height:20" coordorigin="1034,6004" coordsize="10,20" path="m1034,6023l1044,6023,1044,6004,1034,6004,1034,6023xe" filled="true" fillcolor="#000000" stroked="false">
                <v:path arrowok="t"/>
                <v:fill type="solid"/>
              </v:shape>
            </v:group>
            <v:group style="position:absolute;left:1034;top:6023;width:10;height:20" coordorigin="1034,6023" coordsize="10,20">
              <v:shape style="position:absolute;left:1034;top:6023;width:10;height:20" coordorigin="1034,6023" coordsize="10,20" path="m1034,6042l1044,6042,1044,6023,1034,6023,1034,6042xe" filled="true" fillcolor="#000000" stroked="false">
                <v:path arrowok="t"/>
                <v:fill type="solid"/>
              </v:shape>
            </v:group>
            <v:group style="position:absolute;left:2856;top:5581;width:10;height:20" coordorigin="2856,5581" coordsize="10,20">
              <v:shape style="position:absolute;left:2856;top:5581;width:10;height:20" coordorigin="2856,5581" coordsize="10,20" path="m2856,5601l2866,5601,2866,5581,2856,5581,2856,5601xe" filled="true" fillcolor="#000000" stroked="false">
                <v:path arrowok="t"/>
                <v:fill type="solid"/>
              </v:shape>
            </v:group>
            <v:group style="position:absolute;left:2856;top:5601;width:10;height:20" coordorigin="2856,5601" coordsize="10,20">
              <v:shape style="position:absolute;left:2856;top:5601;width:10;height:20" coordorigin="2856,5601" coordsize="10,20" path="m2856,5620l2866,5620,2866,5601,2856,5601,2856,5620xe" filled="true" fillcolor="#000000" stroked="false">
                <v:path arrowok="t"/>
                <v:fill type="solid"/>
              </v:shape>
            </v:group>
            <v:group style="position:absolute;left:2856;top:5620;width:10;height:20" coordorigin="2856,5620" coordsize="10,20">
              <v:shape style="position:absolute;left:2856;top:5620;width:10;height:20" coordorigin="2856,5620" coordsize="10,20" path="m2856,5639l2866,5639,2866,5620,2856,5620,2856,5639xe" filled="true" fillcolor="#000000" stroked="false">
                <v:path arrowok="t"/>
                <v:fill type="solid"/>
              </v:shape>
            </v:group>
            <v:group style="position:absolute;left:2856;top:5639;width:10;height:20" coordorigin="2856,5639" coordsize="10,20">
              <v:shape style="position:absolute;left:2856;top:5639;width:10;height:20" coordorigin="2856,5639" coordsize="10,20" path="m2856,5658l2866,5658,2866,5639,2856,5639,2856,5658xe" filled="true" fillcolor="#000000" stroked="false">
                <v:path arrowok="t"/>
                <v:fill type="solid"/>
              </v:shape>
            </v:group>
            <v:group style="position:absolute;left:2856;top:5658;width:10;height:20" coordorigin="2856,5658" coordsize="10,20">
              <v:shape style="position:absolute;left:2856;top:5658;width:10;height:20" coordorigin="2856,5658" coordsize="10,20" path="m2856,5677l2866,5677,2866,5658,2856,5658,2856,5677xe" filled="true" fillcolor="#000000" stroked="false">
                <v:path arrowok="t"/>
                <v:fill type="solid"/>
              </v:shape>
            </v:group>
            <v:group style="position:absolute;left:2856;top:5677;width:10;height:20" coordorigin="2856,5677" coordsize="10,20">
              <v:shape style="position:absolute;left:2856;top:5677;width:10;height:20" coordorigin="2856,5677" coordsize="10,20" path="m2856,5697l2866,5697,2866,5677,2856,5677,2856,5697xe" filled="true" fillcolor="#000000" stroked="false">
                <v:path arrowok="t"/>
                <v:fill type="solid"/>
              </v:shape>
            </v:group>
            <v:group style="position:absolute;left:2856;top:5697;width:10;height:20" coordorigin="2856,5697" coordsize="10,20">
              <v:shape style="position:absolute;left:2856;top:5697;width:10;height:20" coordorigin="2856,5697" coordsize="10,20" path="m2856,5716l2866,5716,2866,5697,2856,5697,2856,5716xe" filled="true" fillcolor="#000000" stroked="false">
                <v:path arrowok="t"/>
                <v:fill type="solid"/>
              </v:shape>
            </v:group>
            <v:group style="position:absolute;left:2856;top:5716;width:10;height:20" coordorigin="2856,5716" coordsize="10,20">
              <v:shape style="position:absolute;left:2856;top:5716;width:10;height:20" coordorigin="2856,5716" coordsize="10,20" path="m2856,5735l2866,5735,2866,5716,2856,5716,2856,5735xe" filled="true" fillcolor="#000000" stroked="false">
                <v:path arrowok="t"/>
                <v:fill type="solid"/>
              </v:shape>
            </v:group>
            <v:group style="position:absolute;left:2856;top:5735;width:10;height:20" coordorigin="2856,5735" coordsize="10,20">
              <v:shape style="position:absolute;left:2856;top:5735;width:10;height:20" coordorigin="2856,5735" coordsize="10,20" path="m2856,5754l2866,5754,2866,5735,2856,5735,2856,5754xe" filled="true" fillcolor="#000000" stroked="false">
                <v:path arrowok="t"/>
                <v:fill type="solid"/>
              </v:shape>
            </v:group>
            <v:group style="position:absolute;left:2856;top:5754;width:10;height:20" coordorigin="2856,5754" coordsize="10,20">
              <v:shape style="position:absolute;left:2856;top:5754;width:10;height:20" coordorigin="2856,5754" coordsize="10,20" path="m2856,5773l2866,5773,2866,5754,2856,5754,2856,5773xe" filled="true" fillcolor="#000000" stroked="false">
                <v:path arrowok="t"/>
                <v:fill type="solid"/>
              </v:shape>
            </v:group>
            <v:group style="position:absolute;left:2856;top:5773;width:10;height:20" coordorigin="2856,5773" coordsize="10,20">
              <v:shape style="position:absolute;left:2856;top:5773;width:10;height:20" coordorigin="2856,5773" coordsize="10,20" path="m2856,5793l2866,5793,2866,5773,2856,5773,2856,5793xe" filled="true" fillcolor="#000000" stroked="false">
                <v:path arrowok="t"/>
                <v:fill type="solid"/>
              </v:shape>
            </v:group>
            <v:group style="position:absolute;left:2856;top:5793;width:10;height:20" coordorigin="2856,5793" coordsize="10,20">
              <v:shape style="position:absolute;left:2856;top:5793;width:10;height:20" coordorigin="2856,5793" coordsize="10,20" path="m2856,5812l2866,5812,2866,5793,2856,5793,2856,5812xe" filled="true" fillcolor="#000000" stroked="false">
                <v:path arrowok="t"/>
                <v:fill type="solid"/>
              </v:shape>
            </v:group>
            <v:group style="position:absolute;left:2856;top:5812;width:10;height:20" coordorigin="2856,5812" coordsize="10,20">
              <v:shape style="position:absolute;left:2856;top:5812;width:10;height:20" coordorigin="2856,5812" coordsize="10,20" path="m2856,5831l2866,5831,2866,5812,2856,5812,2856,5831xe" filled="true" fillcolor="#000000" stroked="false">
                <v:path arrowok="t"/>
                <v:fill type="solid"/>
              </v:shape>
            </v:group>
            <v:group style="position:absolute;left:2856;top:5831;width:10;height:20" coordorigin="2856,5831" coordsize="10,20">
              <v:shape style="position:absolute;left:2856;top:5831;width:10;height:20" coordorigin="2856,5831" coordsize="10,20" path="m2856,5850l2866,5850,2866,5831,2856,5831,2856,5850xe" filled="true" fillcolor="#000000" stroked="false">
                <v:path arrowok="t"/>
                <v:fill type="solid"/>
              </v:shape>
            </v:group>
            <v:group style="position:absolute;left:2856;top:5850;width:10;height:20" coordorigin="2856,5850" coordsize="10,20">
              <v:shape style="position:absolute;left:2856;top:5850;width:10;height:20" coordorigin="2856,5850" coordsize="10,20" path="m2856,5869l2866,5869,2866,5850,2856,5850,2856,5869xe" filled="true" fillcolor="#000000" stroked="false">
                <v:path arrowok="t"/>
                <v:fill type="solid"/>
              </v:shape>
            </v:group>
            <v:group style="position:absolute;left:2856;top:5869;width:10;height:20" coordorigin="2856,5869" coordsize="10,20">
              <v:shape style="position:absolute;left:2856;top:5869;width:10;height:20" coordorigin="2856,5869" coordsize="10,20" path="m2856,5889l2866,5889,2866,5869,2856,5869,2856,5889xe" filled="true" fillcolor="#000000" stroked="false">
                <v:path arrowok="t"/>
                <v:fill type="solid"/>
              </v:shape>
            </v:group>
            <v:group style="position:absolute;left:2856;top:5889;width:10;height:20" coordorigin="2856,5889" coordsize="10,20">
              <v:shape style="position:absolute;left:2856;top:5889;width:10;height:20" coordorigin="2856,5889" coordsize="10,20" path="m2856,5908l2866,5908,2866,5889,2856,5889,2856,5908xe" filled="true" fillcolor="#000000" stroked="false">
                <v:path arrowok="t"/>
                <v:fill type="solid"/>
              </v:shape>
            </v:group>
            <v:group style="position:absolute;left:2856;top:5908;width:10;height:20" coordorigin="2856,5908" coordsize="10,20">
              <v:shape style="position:absolute;left:2856;top:5908;width:10;height:20" coordorigin="2856,5908" coordsize="10,20" path="m2856,5927l2866,5927,2866,5908,2856,5908,2856,5927xe" filled="true" fillcolor="#000000" stroked="false">
                <v:path arrowok="t"/>
                <v:fill type="solid"/>
              </v:shape>
            </v:group>
            <v:group style="position:absolute;left:2856;top:5927;width:10;height:20" coordorigin="2856,5927" coordsize="10,20">
              <v:shape style="position:absolute;left:2856;top:5927;width:10;height:20" coordorigin="2856,5927" coordsize="10,20" path="m2856,5946l2866,5946,2866,5927,2856,5927,2856,5946xe" filled="true" fillcolor="#000000" stroked="false">
                <v:path arrowok="t"/>
                <v:fill type="solid"/>
              </v:shape>
            </v:group>
            <v:group style="position:absolute;left:3413;top:5581;width:10;height:20" coordorigin="3413,5581" coordsize="10,20">
              <v:shape style="position:absolute;left:3413;top:5581;width:10;height:20" coordorigin="3413,5581" coordsize="10,20" path="m3413,5601l3423,5601,3423,5581,3413,5581,3413,5601xe" filled="true" fillcolor="#000000" stroked="false">
                <v:path arrowok="t"/>
                <v:fill type="solid"/>
              </v:shape>
            </v:group>
            <v:group style="position:absolute;left:3413;top:5601;width:10;height:20" coordorigin="3413,5601" coordsize="10,20">
              <v:shape style="position:absolute;left:3413;top:5601;width:10;height:20" coordorigin="3413,5601" coordsize="10,20" path="m3413,5620l3423,5620,3423,5601,3413,5601,3413,5620xe" filled="true" fillcolor="#000000" stroked="false">
                <v:path arrowok="t"/>
                <v:fill type="solid"/>
              </v:shape>
            </v:group>
            <v:group style="position:absolute;left:3413;top:5620;width:10;height:20" coordorigin="3413,5620" coordsize="10,20">
              <v:shape style="position:absolute;left:3413;top:5620;width:10;height:20" coordorigin="3413,5620" coordsize="10,20" path="m3413,5639l3423,5639,3423,5620,3413,5620,3413,5639xe" filled="true" fillcolor="#000000" stroked="false">
                <v:path arrowok="t"/>
                <v:fill type="solid"/>
              </v:shape>
            </v:group>
            <v:group style="position:absolute;left:3413;top:5639;width:10;height:20" coordorigin="3413,5639" coordsize="10,20">
              <v:shape style="position:absolute;left:3413;top:5639;width:10;height:20" coordorigin="3413,5639" coordsize="10,20" path="m3413,5658l3423,5658,3423,5639,3413,5639,3413,5658xe" filled="true" fillcolor="#000000" stroked="false">
                <v:path arrowok="t"/>
                <v:fill type="solid"/>
              </v:shape>
            </v:group>
            <v:group style="position:absolute;left:3413;top:5658;width:10;height:20" coordorigin="3413,5658" coordsize="10,20">
              <v:shape style="position:absolute;left:3413;top:5658;width:10;height:20" coordorigin="3413,5658" coordsize="10,20" path="m3413,5677l3423,5677,3423,5658,3413,5658,3413,5677xe" filled="true" fillcolor="#000000" stroked="false">
                <v:path arrowok="t"/>
                <v:fill type="solid"/>
              </v:shape>
            </v:group>
            <v:group style="position:absolute;left:3413;top:5677;width:10;height:20" coordorigin="3413,5677" coordsize="10,20">
              <v:shape style="position:absolute;left:3413;top:5677;width:10;height:20" coordorigin="3413,5677" coordsize="10,20" path="m3413,5697l3423,5697,3423,5677,3413,5677,3413,5697xe" filled="true" fillcolor="#000000" stroked="false">
                <v:path arrowok="t"/>
                <v:fill type="solid"/>
              </v:shape>
            </v:group>
            <v:group style="position:absolute;left:3413;top:5697;width:10;height:20" coordorigin="3413,5697" coordsize="10,20">
              <v:shape style="position:absolute;left:3413;top:5697;width:10;height:20" coordorigin="3413,5697" coordsize="10,20" path="m3413,5716l3423,5716,3423,5697,3413,5697,3413,5716xe" filled="true" fillcolor="#000000" stroked="false">
                <v:path arrowok="t"/>
                <v:fill type="solid"/>
              </v:shape>
            </v:group>
            <v:group style="position:absolute;left:3413;top:5716;width:10;height:20" coordorigin="3413,5716" coordsize="10,20">
              <v:shape style="position:absolute;left:3413;top:5716;width:10;height:20" coordorigin="3413,5716" coordsize="10,20" path="m3413,5735l3423,5735,3423,5716,3413,5716,3413,5735xe" filled="true" fillcolor="#000000" stroked="false">
                <v:path arrowok="t"/>
                <v:fill type="solid"/>
              </v:shape>
            </v:group>
            <v:group style="position:absolute;left:3413;top:5735;width:10;height:20" coordorigin="3413,5735" coordsize="10,20">
              <v:shape style="position:absolute;left:3413;top:5735;width:10;height:20" coordorigin="3413,5735" coordsize="10,20" path="m3413,5754l3423,5754,3423,5735,3413,5735,3413,5754xe" filled="true" fillcolor="#000000" stroked="false">
                <v:path arrowok="t"/>
                <v:fill type="solid"/>
              </v:shape>
            </v:group>
            <v:group style="position:absolute;left:3413;top:5754;width:10;height:20" coordorigin="3413,5754" coordsize="10,20">
              <v:shape style="position:absolute;left:3413;top:5754;width:10;height:20" coordorigin="3413,5754" coordsize="10,20" path="m3413,5773l3423,5773,3423,5754,3413,5754,3413,5773xe" filled="true" fillcolor="#000000" stroked="false">
                <v:path arrowok="t"/>
                <v:fill type="solid"/>
              </v:shape>
            </v:group>
            <v:group style="position:absolute;left:3413;top:5773;width:10;height:20" coordorigin="3413,5773" coordsize="10,20">
              <v:shape style="position:absolute;left:3413;top:5773;width:10;height:20" coordorigin="3413,5773" coordsize="10,20" path="m3413,5793l3423,5793,3423,5773,3413,5773,3413,5793xe" filled="true" fillcolor="#000000" stroked="false">
                <v:path arrowok="t"/>
                <v:fill type="solid"/>
              </v:shape>
            </v:group>
            <v:group style="position:absolute;left:3413;top:5793;width:10;height:20" coordorigin="3413,5793" coordsize="10,20">
              <v:shape style="position:absolute;left:3413;top:5793;width:10;height:20" coordorigin="3413,5793" coordsize="10,20" path="m3413,5812l3423,5812,3423,5793,3413,5793,3413,5812xe" filled="true" fillcolor="#000000" stroked="false">
                <v:path arrowok="t"/>
                <v:fill type="solid"/>
              </v:shape>
            </v:group>
            <v:group style="position:absolute;left:3413;top:5812;width:10;height:20" coordorigin="3413,5812" coordsize="10,20">
              <v:shape style="position:absolute;left:3413;top:5812;width:10;height:20" coordorigin="3413,5812" coordsize="10,20" path="m3413,5831l3423,5831,3423,5812,3413,5812,3413,5831xe" filled="true" fillcolor="#000000" stroked="false">
                <v:path arrowok="t"/>
                <v:fill type="solid"/>
              </v:shape>
            </v:group>
            <v:group style="position:absolute;left:3413;top:5831;width:10;height:20" coordorigin="3413,5831" coordsize="10,20">
              <v:shape style="position:absolute;left:3413;top:5831;width:10;height:20" coordorigin="3413,5831" coordsize="10,20" path="m3413,5850l3423,5850,3423,5831,3413,5831,3413,5850xe" filled="true" fillcolor="#000000" stroked="false">
                <v:path arrowok="t"/>
                <v:fill type="solid"/>
              </v:shape>
            </v:group>
            <v:group style="position:absolute;left:3413;top:5850;width:10;height:20" coordorigin="3413,5850" coordsize="10,20">
              <v:shape style="position:absolute;left:3413;top:5850;width:10;height:20" coordorigin="3413,5850" coordsize="10,20" path="m3413,5869l3423,5869,3423,5850,3413,5850,3413,5869xe" filled="true" fillcolor="#000000" stroked="false">
                <v:path arrowok="t"/>
                <v:fill type="solid"/>
              </v:shape>
            </v:group>
            <v:group style="position:absolute;left:3413;top:5869;width:10;height:20" coordorigin="3413,5869" coordsize="10,20">
              <v:shape style="position:absolute;left:3413;top:5869;width:10;height:20" coordorigin="3413,5869" coordsize="10,20" path="m3413,5889l3423,5889,3423,5869,3413,5869,3413,5889xe" filled="true" fillcolor="#000000" stroked="false">
                <v:path arrowok="t"/>
                <v:fill type="solid"/>
              </v:shape>
            </v:group>
            <v:group style="position:absolute;left:3413;top:5889;width:10;height:20" coordorigin="3413,5889" coordsize="10,20">
              <v:shape style="position:absolute;left:3413;top:5889;width:10;height:20" coordorigin="3413,5889" coordsize="10,20" path="m3413,5908l3423,5908,3423,5889,3413,5889,3413,5908xe" filled="true" fillcolor="#000000" stroked="false">
                <v:path arrowok="t"/>
                <v:fill type="solid"/>
              </v:shape>
            </v:group>
            <v:group style="position:absolute;left:3413;top:5908;width:10;height:20" coordorigin="3413,5908" coordsize="10,20">
              <v:shape style="position:absolute;left:3413;top:5908;width:10;height:20" coordorigin="3413,5908" coordsize="10,20" path="m3413,5927l3423,5927,3423,5908,3413,5908,3413,5927xe" filled="true" fillcolor="#000000" stroked="false">
                <v:path arrowok="t"/>
                <v:fill type="solid"/>
              </v:shape>
            </v:group>
            <v:group style="position:absolute;left:3413;top:5927;width:10;height:20" coordorigin="3413,5927" coordsize="10,20">
              <v:shape style="position:absolute;left:3413;top:5927;width:10;height:20" coordorigin="3413,5927" coordsize="10,20" path="m3413,5946l3423,5946,3423,5927,3413,5927,3413,5946xe" filled="true" fillcolor="#000000" stroked="false">
                <v:path arrowok="t"/>
                <v:fill type="solid"/>
              </v:shape>
            </v:group>
            <v:group style="position:absolute;left:3413;top:5946;width:10;height:20" coordorigin="3413,5946" coordsize="10,20">
              <v:shape style="position:absolute;left:3413;top:5946;width:10;height:20" coordorigin="3413,5946" coordsize="10,20" path="m3413,5965l3423,5965,3423,5946,3413,5946,3413,5965xe" filled="true" fillcolor="#000000" stroked="false">
                <v:path arrowok="t"/>
                <v:fill type="solid"/>
              </v:shape>
            </v:group>
            <v:group style="position:absolute;left:3413;top:5965;width:10;height:20" coordorigin="3413,5965" coordsize="10,20">
              <v:shape style="position:absolute;left:3413;top:5965;width:10;height:20" coordorigin="3413,5965" coordsize="10,20" path="m3413,5985l3423,5985,3423,5965,3413,5965,3413,5985xe" filled="true" fillcolor="#000000" stroked="false">
                <v:path arrowok="t"/>
                <v:fill type="solid"/>
              </v:shape>
            </v:group>
            <v:group style="position:absolute;left:3413;top:5985;width:10;height:20" coordorigin="3413,5985" coordsize="10,20">
              <v:shape style="position:absolute;left:3413;top:5985;width:10;height:20" coordorigin="3413,5985" coordsize="10,20" path="m3413,6004l3423,6004,3423,5985,3413,5985,3413,6004xe" filled="true" fillcolor="#000000" stroked="false">
                <v:path arrowok="t"/>
                <v:fill type="solid"/>
              </v:shape>
            </v:group>
            <v:group style="position:absolute;left:3413;top:6004;width:10;height:20" coordorigin="3413,6004" coordsize="10,20">
              <v:shape style="position:absolute;left:3413;top:6004;width:10;height:20" coordorigin="3413,6004" coordsize="10,20" path="m3413,6023l3423,6023,3423,6004,3413,6004,3413,6023xe" filled="true" fillcolor="#000000" stroked="false">
                <v:path arrowok="t"/>
                <v:fill type="solid"/>
              </v:shape>
            </v:group>
            <v:group style="position:absolute;left:3413;top:6023;width:10;height:20" coordorigin="3413,6023" coordsize="10,20">
              <v:shape style="position:absolute;left:3413;top:6023;width:10;height:20" coordorigin="3413,6023" coordsize="10,20" path="m3413,6042l3423,6042,3423,6023,3413,6023,3413,6042xe" filled="true" fillcolor="#000000" stroked="false">
                <v:path arrowok="t"/>
                <v:fill type="solid"/>
              </v:shape>
            </v:group>
            <v:group style="position:absolute;left:4206;top:5581;width:10;height:20" coordorigin="4206,5581" coordsize="10,20">
              <v:shape style="position:absolute;left:4206;top:5581;width:10;height:20" coordorigin="4206,5581" coordsize="10,20" path="m4206,5601l4215,5601,4215,5581,4206,5581,4206,5601xe" filled="true" fillcolor="#000000" stroked="false">
                <v:path arrowok="t"/>
                <v:fill type="solid"/>
              </v:shape>
            </v:group>
            <v:group style="position:absolute;left:4206;top:5601;width:10;height:20" coordorigin="4206,5601" coordsize="10,20">
              <v:shape style="position:absolute;left:4206;top:5601;width:10;height:20" coordorigin="4206,5601" coordsize="10,20" path="m4206,5620l4215,5620,4215,5601,4206,5601,4206,5620xe" filled="true" fillcolor="#000000" stroked="false">
                <v:path arrowok="t"/>
                <v:fill type="solid"/>
              </v:shape>
            </v:group>
            <v:group style="position:absolute;left:4206;top:5620;width:10;height:20" coordorigin="4206,5620" coordsize="10,20">
              <v:shape style="position:absolute;left:4206;top:5620;width:10;height:20" coordorigin="4206,5620" coordsize="10,20" path="m4206,5639l4215,5639,4215,5620,4206,5620,4206,5639xe" filled="true" fillcolor="#000000" stroked="false">
                <v:path arrowok="t"/>
                <v:fill type="solid"/>
              </v:shape>
            </v:group>
            <v:group style="position:absolute;left:4206;top:5639;width:10;height:20" coordorigin="4206,5639" coordsize="10,20">
              <v:shape style="position:absolute;left:4206;top:5639;width:10;height:20" coordorigin="4206,5639" coordsize="10,20" path="m4206,5658l4215,5658,4215,5639,4206,5639,4206,5658xe" filled="true" fillcolor="#000000" stroked="false">
                <v:path arrowok="t"/>
                <v:fill type="solid"/>
              </v:shape>
            </v:group>
            <v:group style="position:absolute;left:4206;top:5658;width:10;height:20" coordorigin="4206,5658" coordsize="10,20">
              <v:shape style="position:absolute;left:4206;top:5658;width:10;height:20" coordorigin="4206,5658" coordsize="10,20" path="m4206,5677l4215,5677,4215,5658,4206,5658,4206,5677xe" filled="true" fillcolor="#000000" stroked="false">
                <v:path arrowok="t"/>
                <v:fill type="solid"/>
              </v:shape>
            </v:group>
            <v:group style="position:absolute;left:4206;top:5677;width:10;height:20" coordorigin="4206,5677" coordsize="10,20">
              <v:shape style="position:absolute;left:4206;top:5677;width:10;height:20" coordorigin="4206,5677" coordsize="10,20" path="m4206,5697l4215,5697,4215,5677,4206,5677,4206,5697xe" filled="true" fillcolor="#000000" stroked="false">
                <v:path arrowok="t"/>
                <v:fill type="solid"/>
              </v:shape>
            </v:group>
            <v:group style="position:absolute;left:4206;top:5697;width:10;height:20" coordorigin="4206,5697" coordsize="10,20">
              <v:shape style="position:absolute;left:4206;top:5697;width:10;height:20" coordorigin="4206,5697" coordsize="10,20" path="m4206,5716l4215,5716,4215,5697,4206,5697,4206,5716xe" filled="true" fillcolor="#000000" stroked="false">
                <v:path arrowok="t"/>
                <v:fill type="solid"/>
              </v:shape>
            </v:group>
            <v:group style="position:absolute;left:4206;top:5716;width:10;height:20" coordorigin="4206,5716" coordsize="10,20">
              <v:shape style="position:absolute;left:4206;top:5716;width:10;height:20" coordorigin="4206,5716" coordsize="10,20" path="m4206,5735l4215,5735,4215,5716,4206,5716,4206,5735xe" filled="true" fillcolor="#000000" stroked="false">
                <v:path arrowok="t"/>
                <v:fill type="solid"/>
              </v:shape>
            </v:group>
            <v:group style="position:absolute;left:4206;top:5735;width:10;height:20" coordorigin="4206,5735" coordsize="10,20">
              <v:shape style="position:absolute;left:4206;top:5735;width:10;height:20" coordorigin="4206,5735" coordsize="10,20" path="m4206,5754l4215,5754,4215,5735,4206,5735,4206,5754xe" filled="true" fillcolor="#000000" stroked="false">
                <v:path arrowok="t"/>
                <v:fill type="solid"/>
              </v:shape>
            </v:group>
            <v:group style="position:absolute;left:4206;top:5754;width:10;height:20" coordorigin="4206,5754" coordsize="10,20">
              <v:shape style="position:absolute;left:4206;top:5754;width:10;height:20" coordorigin="4206,5754" coordsize="10,20" path="m4206,5773l4215,5773,4215,5754,4206,5754,4206,5773xe" filled="true" fillcolor="#000000" stroked="false">
                <v:path arrowok="t"/>
                <v:fill type="solid"/>
              </v:shape>
            </v:group>
            <v:group style="position:absolute;left:4206;top:5773;width:10;height:20" coordorigin="4206,5773" coordsize="10,20">
              <v:shape style="position:absolute;left:4206;top:5773;width:10;height:20" coordorigin="4206,5773" coordsize="10,20" path="m4206,5793l4215,5793,4215,5773,4206,5773,4206,5793xe" filled="true" fillcolor="#000000" stroked="false">
                <v:path arrowok="t"/>
                <v:fill type="solid"/>
              </v:shape>
            </v:group>
            <v:group style="position:absolute;left:4206;top:5793;width:10;height:20" coordorigin="4206,5793" coordsize="10,20">
              <v:shape style="position:absolute;left:4206;top:5793;width:10;height:20" coordorigin="4206,5793" coordsize="10,20" path="m4206,5812l4215,5812,4215,5793,4206,5793,4206,5812xe" filled="true" fillcolor="#000000" stroked="false">
                <v:path arrowok="t"/>
                <v:fill type="solid"/>
              </v:shape>
            </v:group>
            <v:group style="position:absolute;left:4206;top:5812;width:10;height:20" coordorigin="4206,5812" coordsize="10,20">
              <v:shape style="position:absolute;left:4206;top:5812;width:10;height:20" coordorigin="4206,5812" coordsize="10,20" path="m4206,5831l4215,5831,4215,5812,4206,5812,4206,5831xe" filled="true" fillcolor="#000000" stroked="false">
                <v:path arrowok="t"/>
                <v:fill type="solid"/>
              </v:shape>
            </v:group>
            <v:group style="position:absolute;left:4206;top:5831;width:10;height:20" coordorigin="4206,5831" coordsize="10,20">
              <v:shape style="position:absolute;left:4206;top:5831;width:10;height:20" coordorigin="4206,5831" coordsize="10,20" path="m4206,5850l4215,5850,4215,5831,4206,5831,4206,5850xe" filled="true" fillcolor="#000000" stroked="false">
                <v:path arrowok="t"/>
                <v:fill type="solid"/>
              </v:shape>
            </v:group>
            <v:group style="position:absolute;left:4206;top:5850;width:10;height:20" coordorigin="4206,5850" coordsize="10,20">
              <v:shape style="position:absolute;left:4206;top:5850;width:10;height:20" coordorigin="4206,5850" coordsize="10,20" path="m4206,5869l4215,5869,4215,5850,4206,5850,4206,5869xe" filled="true" fillcolor="#000000" stroked="false">
                <v:path arrowok="t"/>
                <v:fill type="solid"/>
              </v:shape>
            </v:group>
            <v:group style="position:absolute;left:4206;top:5869;width:10;height:20" coordorigin="4206,5869" coordsize="10,20">
              <v:shape style="position:absolute;left:4206;top:5869;width:10;height:20" coordorigin="4206,5869" coordsize="10,20" path="m4206,5889l4215,5889,4215,5869,4206,5869,4206,5889xe" filled="true" fillcolor="#000000" stroked="false">
                <v:path arrowok="t"/>
                <v:fill type="solid"/>
              </v:shape>
            </v:group>
            <v:group style="position:absolute;left:4206;top:5889;width:10;height:20" coordorigin="4206,5889" coordsize="10,20">
              <v:shape style="position:absolute;left:4206;top:5889;width:10;height:20" coordorigin="4206,5889" coordsize="10,20" path="m4206,5908l4215,5908,4215,5889,4206,5889,4206,5908xe" filled="true" fillcolor="#000000" stroked="false">
                <v:path arrowok="t"/>
                <v:fill type="solid"/>
              </v:shape>
            </v:group>
            <v:group style="position:absolute;left:4206;top:5908;width:10;height:20" coordorigin="4206,5908" coordsize="10,20">
              <v:shape style="position:absolute;left:4206;top:5908;width:10;height:20" coordorigin="4206,5908" coordsize="10,20" path="m4206,5927l4215,5927,4215,5908,4206,5908,4206,5927xe" filled="true" fillcolor="#000000" stroked="false">
                <v:path arrowok="t"/>
                <v:fill type="solid"/>
              </v:shape>
            </v:group>
            <v:group style="position:absolute;left:4206;top:5927;width:10;height:20" coordorigin="4206,5927" coordsize="10,20">
              <v:shape style="position:absolute;left:4206;top:5927;width:10;height:20" coordorigin="4206,5927" coordsize="10,20" path="m4206,5946l4215,5946,4215,5927,4206,5927,4206,5946xe" filled="true" fillcolor="#000000" stroked="false">
                <v:path arrowok="t"/>
                <v:fill type="solid"/>
              </v:shape>
            </v:group>
            <v:group style="position:absolute;left:4206;top:5946;width:10;height:20" coordorigin="4206,5946" coordsize="10,20">
              <v:shape style="position:absolute;left:4206;top:5946;width:10;height:20" coordorigin="4206,5946" coordsize="10,20" path="m4206,5965l4215,5965,4215,5946,4206,5946,4206,5965xe" filled="true" fillcolor="#000000" stroked="false">
                <v:path arrowok="t"/>
                <v:fill type="solid"/>
              </v:shape>
            </v:group>
            <v:group style="position:absolute;left:4206;top:5965;width:10;height:20" coordorigin="4206,5965" coordsize="10,20">
              <v:shape style="position:absolute;left:4206;top:5965;width:10;height:20" coordorigin="4206,5965" coordsize="10,20" path="m4206,5985l4215,5985,4215,5965,4206,5965,4206,5985xe" filled="true" fillcolor="#000000" stroked="false">
                <v:path arrowok="t"/>
                <v:fill type="solid"/>
              </v:shape>
            </v:group>
            <v:group style="position:absolute;left:4206;top:5985;width:10;height:20" coordorigin="4206,5985" coordsize="10,20">
              <v:shape style="position:absolute;left:4206;top:5985;width:10;height:20" coordorigin="4206,5985" coordsize="10,20" path="m4206,6004l4215,6004,4215,5985,4206,5985,4206,6004xe" filled="true" fillcolor="#000000" stroked="false">
                <v:path arrowok="t"/>
                <v:fill type="solid"/>
              </v:shape>
            </v:group>
            <v:group style="position:absolute;left:4206;top:6004;width:10;height:20" coordorigin="4206,6004" coordsize="10,20">
              <v:shape style="position:absolute;left:4206;top:6004;width:10;height:20" coordorigin="4206,6004" coordsize="10,20" path="m4206,6023l4215,6023,4215,6004,4206,6004,4206,6023xe" filled="true" fillcolor="#000000" stroked="false">
                <v:path arrowok="t"/>
                <v:fill type="solid"/>
              </v:shape>
            </v:group>
            <v:group style="position:absolute;left:4206;top:6023;width:10;height:20" coordorigin="4206,6023" coordsize="10,20">
              <v:shape style="position:absolute;left:4206;top:6023;width:10;height:20" coordorigin="4206,6023" coordsize="10,20" path="m4206,6042l4215,6042,4215,6023,4206,6023,4206,6042xe" filled="true" fillcolor="#000000" stroked="false">
                <v:path arrowok="t"/>
                <v:fill type="solid"/>
              </v:shape>
            </v:group>
            <v:group style="position:absolute;left:5015;top:5581;width:10;height:20" coordorigin="5015,5581" coordsize="10,20">
              <v:shape style="position:absolute;left:5015;top:5581;width:10;height:20" coordorigin="5015,5581" coordsize="10,20" path="m5015,5601l5024,5601,5024,5581,5015,5581,5015,5601xe" filled="true" fillcolor="#000000" stroked="false">
                <v:path arrowok="t"/>
                <v:fill type="solid"/>
              </v:shape>
            </v:group>
            <v:group style="position:absolute;left:5015;top:5601;width:10;height:20" coordorigin="5015,5601" coordsize="10,20">
              <v:shape style="position:absolute;left:5015;top:5601;width:10;height:20" coordorigin="5015,5601" coordsize="10,20" path="m5015,5620l5024,5620,5024,5601,5015,5601,5015,5620xe" filled="true" fillcolor="#000000" stroked="false">
                <v:path arrowok="t"/>
                <v:fill type="solid"/>
              </v:shape>
            </v:group>
            <v:group style="position:absolute;left:5015;top:5620;width:10;height:20" coordorigin="5015,5620" coordsize="10,20">
              <v:shape style="position:absolute;left:5015;top:5620;width:10;height:20" coordorigin="5015,5620" coordsize="10,20" path="m5015,5639l5024,5639,5024,5620,5015,5620,5015,5639xe" filled="true" fillcolor="#000000" stroked="false">
                <v:path arrowok="t"/>
                <v:fill type="solid"/>
              </v:shape>
            </v:group>
            <v:group style="position:absolute;left:5015;top:5639;width:10;height:20" coordorigin="5015,5639" coordsize="10,20">
              <v:shape style="position:absolute;left:5015;top:5639;width:10;height:20" coordorigin="5015,5639" coordsize="10,20" path="m5015,5658l5024,5658,5024,5639,5015,5639,5015,5658xe" filled="true" fillcolor="#000000" stroked="false">
                <v:path arrowok="t"/>
                <v:fill type="solid"/>
              </v:shape>
            </v:group>
            <v:group style="position:absolute;left:5015;top:5658;width:10;height:20" coordorigin="5015,5658" coordsize="10,20">
              <v:shape style="position:absolute;left:5015;top:5658;width:10;height:20" coordorigin="5015,5658" coordsize="10,20" path="m5015,5677l5024,5677,5024,5658,5015,5658,5015,5677xe" filled="true" fillcolor="#000000" stroked="false">
                <v:path arrowok="t"/>
                <v:fill type="solid"/>
              </v:shape>
            </v:group>
            <v:group style="position:absolute;left:5015;top:5677;width:10;height:20" coordorigin="5015,5677" coordsize="10,20">
              <v:shape style="position:absolute;left:5015;top:5677;width:10;height:20" coordorigin="5015,5677" coordsize="10,20" path="m5015,5697l5024,5697,5024,5677,5015,5677,5015,5697xe" filled="true" fillcolor="#000000" stroked="false">
                <v:path arrowok="t"/>
                <v:fill type="solid"/>
              </v:shape>
            </v:group>
            <v:group style="position:absolute;left:5015;top:5697;width:10;height:20" coordorigin="5015,5697" coordsize="10,20">
              <v:shape style="position:absolute;left:5015;top:5697;width:10;height:20" coordorigin="5015,5697" coordsize="10,20" path="m5015,5716l5024,5716,5024,5697,5015,5697,5015,5716xe" filled="true" fillcolor="#000000" stroked="false">
                <v:path arrowok="t"/>
                <v:fill type="solid"/>
              </v:shape>
            </v:group>
            <v:group style="position:absolute;left:5015;top:5716;width:10;height:20" coordorigin="5015,5716" coordsize="10,20">
              <v:shape style="position:absolute;left:5015;top:5716;width:10;height:20" coordorigin="5015,5716" coordsize="10,20" path="m5015,5735l5024,5735,5024,5716,5015,5716,5015,5735xe" filled="true" fillcolor="#000000" stroked="false">
                <v:path arrowok="t"/>
                <v:fill type="solid"/>
              </v:shape>
            </v:group>
            <v:group style="position:absolute;left:5015;top:5735;width:10;height:20" coordorigin="5015,5735" coordsize="10,20">
              <v:shape style="position:absolute;left:5015;top:5735;width:10;height:20" coordorigin="5015,5735" coordsize="10,20" path="m5015,5754l5024,5754,5024,5735,5015,5735,5015,5754xe" filled="true" fillcolor="#000000" stroked="false">
                <v:path arrowok="t"/>
                <v:fill type="solid"/>
              </v:shape>
            </v:group>
            <v:group style="position:absolute;left:5015;top:5754;width:10;height:20" coordorigin="5015,5754" coordsize="10,20">
              <v:shape style="position:absolute;left:5015;top:5754;width:10;height:20" coordorigin="5015,5754" coordsize="10,20" path="m5015,5773l5024,5773,5024,5754,5015,5754,5015,5773xe" filled="true" fillcolor="#000000" stroked="false">
                <v:path arrowok="t"/>
                <v:fill type="solid"/>
              </v:shape>
            </v:group>
            <v:group style="position:absolute;left:5015;top:5773;width:10;height:20" coordorigin="5015,5773" coordsize="10,20">
              <v:shape style="position:absolute;left:5015;top:5773;width:10;height:20" coordorigin="5015,5773" coordsize="10,20" path="m5015,5793l5024,5793,5024,5773,5015,5773,5015,5793xe" filled="true" fillcolor="#000000" stroked="false">
                <v:path arrowok="t"/>
                <v:fill type="solid"/>
              </v:shape>
            </v:group>
            <v:group style="position:absolute;left:5015;top:5793;width:10;height:20" coordorigin="5015,5793" coordsize="10,20">
              <v:shape style="position:absolute;left:5015;top:5793;width:10;height:20" coordorigin="5015,5793" coordsize="10,20" path="m5015,5812l5024,5812,5024,5793,5015,5793,5015,5812xe" filled="true" fillcolor="#000000" stroked="false">
                <v:path arrowok="t"/>
                <v:fill type="solid"/>
              </v:shape>
            </v:group>
            <v:group style="position:absolute;left:5015;top:5812;width:10;height:20" coordorigin="5015,5812" coordsize="10,20">
              <v:shape style="position:absolute;left:5015;top:5812;width:10;height:20" coordorigin="5015,5812" coordsize="10,20" path="m5015,5831l5024,5831,5024,5812,5015,5812,5015,5831xe" filled="true" fillcolor="#000000" stroked="false">
                <v:path arrowok="t"/>
                <v:fill type="solid"/>
              </v:shape>
            </v:group>
            <v:group style="position:absolute;left:5015;top:5831;width:10;height:20" coordorigin="5015,5831" coordsize="10,20">
              <v:shape style="position:absolute;left:5015;top:5831;width:10;height:20" coordorigin="5015,5831" coordsize="10,20" path="m5015,5850l5024,5850,5024,5831,5015,5831,5015,5850xe" filled="true" fillcolor="#000000" stroked="false">
                <v:path arrowok="t"/>
                <v:fill type="solid"/>
              </v:shape>
            </v:group>
            <v:group style="position:absolute;left:5015;top:5850;width:10;height:20" coordorigin="5015,5850" coordsize="10,20">
              <v:shape style="position:absolute;left:5015;top:5850;width:10;height:20" coordorigin="5015,5850" coordsize="10,20" path="m5015,5869l5024,5869,5024,5850,5015,5850,5015,5869xe" filled="true" fillcolor="#000000" stroked="false">
                <v:path arrowok="t"/>
                <v:fill type="solid"/>
              </v:shape>
            </v:group>
            <v:group style="position:absolute;left:5015;top:5869;width:10;height:20" coordorigin="5015,5869" coordsize="10,20">
              <v:shape style="position:absolute;left:5015;top:5869;width:10;height:20" coordorigin="5015,5869" coordsize="10,20" path="m5015,5889l5024,5889,5024,5869,5015,5869,5015,5889xe" filled="true" fillcolor="#000000" stroked="false">
                <v:path arrowok="t"/>
                <v:fill type="solid"/>
              </v:shape>
            </v:group>
            <v:group style="position:absolute;left:5015;top:5889;width:10;height:20" coordorigin="5015,5889" coordsize="10,20">
              <v:shape style="position:absolute;left:5015;top:5889;width:10;height:20" coordorigin="5015,5889" coordsize="10,20" path="m5015,5908l5024,5908,5024,5889,5015,5889,5015,5908xe" filled="true" fillcolor="#000000" stroked="false">
                <v:path arrowok="t"/>
                <v:fill type="solid"/>
              </v:shape>
            </v:group>
            <v:group style="position:absolute;left:5015;top:5908;width:10;height:20" coordorigin="5015,5908" coordsize="10,20">
              <v:shape style="position:absolute;left:5015;top:5908;width:10;height:20" coordorigin="5015,5908" coordsize="10,20" path="m5015,5927l5024,5927,5024,5908,5015,5908,5015,5927xe" filled="true" fillcolor="#000000" stroked="false">
                <v:path arrowok="t"/>
                <v:fill type="solid"/>
              </v:shape>
            </v:group>
            <v:group style="position:absolute;left:5015;top:5927;width:10;height:20" coordorigin="5015,5927" coordsize="10,20">
              <v:shape style="position:absolute;left:5015;top:5927;width:10;height:20" coordorigin="5015,5927" coordsize="10,20" path="m5015,5946l5024,5946,5024,5927,5015,5927,5015,5946xe" filled="true" fillcolor="#000000" stroked="false">
                <v:path arrowok="t"/>
                <v:fill type="solid"/>
              </v:shape>
            </v:group>
            <v:group style="position:absolute;left:5015;top:5946;width:10;height:20" coordorigin="5015,5946" coordsize="10,20">
              <v:shape style="position:absolute;left:5015;top:5946;width:10;height:20" coordorigin="5015,5946" coordsize="10,20" path="m5015,5965l5024,5965,5024,5946,5015,5946,5015,5965xe" filled="true" fillcolor="#000000" stroked="false">
                <v:path arrowok="t"/>
                <v:fill type="solid"/>
              </v:shape>
            </v:group>
            <v:group style="position:absolute;left:5015;top:5965;width:10;height:20" coordorigin="5015,5965" coordsize="10,20">
              <v:shape style="position:absolute;left:5015;top:5965;width:10;height:20" coordorigin="5015,5965" coordsize="10,20" path="m5015,5985l5024,5985,5024,5965,5015,5965,5015,5985xe" filled="true" fillcolor="#000000" stroked="false">
                <v:path arrowok="t"/>
                <v:fill type="solid"/>
              </v:shape>
            </v:group>
            <v:group style="position:absolute;left:5015;top:5985;width:10;height:20" coordorigin="5015,5985" coordsize="10,20">
              <v:shape style="position:absolute;left:5015;top:5985;width:10;height:20" coordorigin="5015,5985" coordsize="10,20" path="m5015,6004l5024,6004,5024,5985,5015,5985,5015,6004xe" filled="true" fillcolor="#000000" stroked="false">
                <v:path arrowok="t"/>
                <v:fill type="solid"/>
              </v:shape>
            </v:group>
            <v:group style="position:absolute;left:5015;top:6004;width:10;height:20" coordorigin="5015,6004" coordsize="10,20">
              <v:shape style="position:absolute;left:5015;top:6004;width:10;height:20" coordorigin="5015,6004" coordsize="10,20" path="m5015,6023l5024,6023,5024,6004,5015,6004,5015,6023xe" filled="true" fillcolor="#000000" stroked="false">
                <v:path arrowok="t"/>
                <v:fill type="solid"/>
              </v:shape>
            </v:group>
            <v:group style="position:absolute;left:5015;top:6023;width:10;height:20" coordorigin="5015,6023" coordsize="10,20">
              <v:shape style="position:absolute;left:5015;top:6023;width:10;height:20" coordorigin="5015,6023" coordsize="10,20" path="m5015,6042l5024,6042,5024,6023,5015,6023,5015,6042xe" filled="true" fillcolor="#000000" stroked="false">
                <v:path arrowok="t"/>
                <v:fill type="solid"/>
              </v:shape>
            </v:group>
            <v:group style="position:absolute;left:5977;top:5581;width:10;height:20" coordorigin="5977,5581" coordsize="10,20">
              <v:shape style="position:absolute;left:5977;top:5581;width:10;height:20" coordorigin="5977,5581" coordsize="10,20" path="m5977,5601l5987,5601,5987,5581,5977,5581,5977,5601xe" filled="true" fillcolor="#000000" stroked="false">
                <v:path arrowok="t"/>
                <v:fill type="solid"/>
              </v:shape>
            </v:group>
            <v:group style="position:absolute;left:5977;top:5601;width:10;height:20" coordorigin="5977,5601" coordsize="10,20">
              <v:shape style="position:absolute;left:5977;top:5601;width:10;height:20" coordorigin="5977,5601" coordsize="10,20" path="m5977,5620l5987,5620,5987,5601,5977,5601,5977,5620xe" filled="true" fillcolor="#000000" stroked="false">
                <v:path arrowok="t"/>
                <v:fill type="solid"/>
              </v:shape>
            </v:group>
            <v:group style="position:absolute;left:5977;top:5620;width:10;height:20" coordorigin="5977,5620" coordsize="10,20">
              <v:shape style="position:absolute;left:5977;top:5620;width:10;height:20" coordorigin="5977,5620" coordsize="10,20" path="m5977,5639l5987,5639,5987,5620,5977,5620,5977,5639xe" filled="true" fillcolor="#000000" stroked="false">
                <v:path arrowok="t"/>
                <v:fill type="solid"/>
              </v:shape>
            </v:group>
            <v:group style="position:absolute;left:5977;top:5639;width:10;height:20" coordorigin="5977,5639" coordsize="10,20">
              <v:shape style="position:absolute;left:5977;top:5639;width:10;height:20" coordorigin="5977,5639" coordsize="10,20" path="m5977,5658l5987,5658,5987,5639,5977,5639,5977,5658xe" filled="true" fillcolor="#000000" stroked="false">
                <v:path arrowok="t"/>
                <v:fill type="solid"/>
              </v:shape>
            </v:group>
            <v:group style="position:absolute;left:5977;top:5658;width:10;height:20" coordorigin="5977,5658" coordsize="10,20">
              <v:shape style="position:absolute;left:5977;top:5658;width:10;height:20" coordorigin="5977,5658" coordsize="10,20" path="m5977,5677l5987,5677,5987,5658,5977,5658,5977,5677xe" filled="true" fillcolor="#000000" stroked="false">
                <v:path arrowok="t"/>
                <v:fill type="solid"/>
              </v:shape>
            </v:group>
            <v:group style="position:absolute;left:5977;top:5677;width:10;height:20" coordorigin="5977,5677" coordsize="10,20">
              <v:shape style="position:absolute;left:5977;top:5677;width:10;height:20" coordorigin="5977,5677" coordsize="10,20" path="m5977,5697l5987,5697,5987,5677,5977,5677,5977,5697xe" filled="true" fillcolor="#000000" stroked="false">
                <v:path arrowok="t"/>
                <v:fill type="solid"/>
              </v:shape>
            </v:group>
            <v:group style="position:absolute;left:5977;top:5697;width:10;height:20" coordorigin="5977,5697" coordsize="10,20">
              <v:shape style="position:absolute;left:5977;top:5697;width:10;height:20" coordorigin="5977,5697" coordsize="10,20" path="m5977,5716l5987,5716,5987,5697,5977,5697,5977,5716xe" filled="true" fillcolor="#000000" stroked="false">
                <v:path arrowok="t"/>
                <v:fill type="solid"/>
              </v:shape>
            </v:group>
            <v:group style="position:absolute;left:5977;top:5716;width:10;height:20" coordorigin="5977,5716" coordsize="10,20">
              <v:shape style="position:absolute;left:5977;top:5716;width:10;height:20" coordorigin="5977,5716" coordsize="10,20" path="m5977,5735l5987,5735,5987,5716,5977,5716,5977,5735xe" filled="true" fillcolor="#000000" stroked="false">
                <v:path arrowok="t"/>
                <v:fill type="solid"/>
              </v:shape>
            </v:group>
            <v:group style="position:absolute;left:5977;top:5735;width:10;height:20" coordorigin="5977,5735" coordsize="10,20">
              <v:shape style="position:absolute;left:5977;top:5735;width:10;height:20" coordorigin="5977,5735" coordsize="10,20" path="m5977,5754l5987,5754,5987,5735,5977,5735,5977,5754xe" filled="true" fillcolor="#000000" stroked="false">
                <v:path arrowok="t"/>
                <v:fill type="solid"/>
              </v:shape>
            </v:group>
            <v:group style="position:absolute;left:5977;top:5754;width:10;height:20" coordorigin="5977,5754" coordsize="10,20">
              <v:shape style="position:absolute;left:5977;top:5754;width:10;height:20" coordorigin="5977,5754" coordsize="10,20" path="m5977,5773l5987,5773,5987,5754,5977,5754,5977,5773xe" filled="true" fillcolor="#000000" stroked="false">
                <v:path arrowok="t"/>
                <v:fill type="solid"/>
              </v:shape>
            </v:group>
            <v:group style="position:absolute;left:5977;top:5773;width:10;height:20" coordorigin="5977,5773" coordsize="10,20">
              <v:shape style="position:absolute;left:5977;top:5773;width:10;height:20" coordorigin="5977,5773" coordsize="10,20" path="m5977,5793l5987,5793,5987,5773,5977,5773,5977,5793xe" filled="true" fillcolor="#000000" stroked="false">
                <v:path arrowok="t"/>
                <v:fill type="solid"/>
              </v:shape>
            </v:group>
            <v:group style="position:absolute;left:5977;top:5793;width:10;height:20" coordorigin="5977,5793" coordsize="10,20">
              <v:shape style="position:absolute;left:5977;top:5793;width:10;height:20" coordorigin="5977,5793" coordsize="10,20" path="m5977,5812l5987,5812,5987,5793,5977,5793,5977,5812xe" filled="true" fillcolor="#000000" stroked="false">
                <v:path arrowok="t"/>
                <v:fill type="solid"/>
              </v:shape>
            </v:group>
            <v:group style="position:absolute;left:5977;top:5812;width:10;height:20" coordorigin="5977,5812" coordsize="10,20">
              <v:shape style="position:absolute;left:5977;top:5812;width:10;height:20" coordorigin="5977,5812" coordsize="10,20" path="m5977,5831l5987,5831,5987,5812,5977,5812,5977,5831xe" filled="true" fillcolor="#000000" stroked="false">
                <v:path arrowok="t"/>
                <v:fill type="solid"/>
              </v:shape>
            </v:group>
            <v:group style="position:absolute;left:5977;top:5831;width:10;height:20" coordorigin="5977,5831" coordsize="10,20">
              <v:shape style="position:absolute;left:5977;top:5831;width:10;height:20" coordorigin="5977,5831" coordsize="10,20" path="m5977,5850l5987,5850,5987,5831,5977,5831,5977,5850xe" filled="true" fillcolor="#000000" stroked="false">
                <v:path arrowok="t"/>
                <v:fill type="solid"/>
              </v:shape>
            </v:group>
            <v:group style="position:absolute;left:5977;top:5850;width:10;height:20" coordorigin="5977,5850" coordsize="10,20">
              <v:shape style="position:absolute;left:5977;top:5850;width:10;height:20" coordorigin="5977,5850" coordsize="10,20" path="m5977,5869l5987,5869,5987,5850,5977,5850,5977,5869xe" filled="true" fillcolor="#000000" stroked="false">
                <v:path arrowok="t"/>
                <v:fill type="solid"/>
              </v:shape>
            </v:group>
            <v:group style="position:absolute;left:5977;top:5869;width:10;height:20" coordorigin="5977,5869" coordsize="10,20">
              <v:shape style="position:absolute;left:5977;top:5869;width:10;height:20" coordorigin="5977,5869" coordsize="10,20" path="m5977,5889l5987,5889,5987,5869,5977,5869,5977,5889xe" filled="true" fillcolor="#000000" stroked="false">
                <v:path arrowok="t"/>
                <v:fill type="solid"/>
              </v:shape>
            </v:group>
            <v:group style="position:absolute;left:5977;top:5889;width:10;height:20" coordorigin="5977,5889" coordsize="10,20">
              <v:shape style="position:absolute;left:5977;top:5889;width:10;height:20" coordorigin="5977,5889" coordsize="10,20" path="m5977,5908l5987,5908,5987,5889,5977,5889,5977,5908xe" filled="true" fillcolor="#000000" stroked="false">
                <v:path arrowok="t"/>
                <v:fill type="solid"/>
              </v:shape>
            </v:group>
            <v:group style="position:absolute;left:5977;top:5908;width:10;height:20" coordorigin="5977,5908" coordsize="10,20">
              <v:shape style="position:absolute;left:5977;top:5908;width:10;height:20" coordorigin="5977,5908" coordsize="10,20" path="m5977,5927l5987,5927,5987,5908,5977,5908,5977,5927xe" filled="true" fillcolor="#000000" stroked="false">
                <v:path arrowok="t"/>
                <v:fill type="solid"/>
              </v:shape>
            </v:group>
            <v:group style="position:absolute;left:5977;top:5927;width:10;height:20" coordorigin="5977,5927" coordsize="10,20">
              <v:shape style="position:absolute;left:5977;top:5927;width:10;height:20" coordorigin="5977,5927" coordsize="10,20" path="m5977,5946l5987,5946,5987,5927,5977,5927,5977,5946xe" filled="true" fillcolor="#000000" stroked="false">
                <v:path arrowok="t"/>
                <v:fill type="solid"/>
              </v:shape>
            </v:group>
            <v:group style="position:absolute;left:5977;top:5946;width:10;height:20" coordorigin="5977,5946" coordsize="10,20">
              <v:shape style="position:absolute;left:5977;top:5946;width:10;height:20" coordorigin="5977,5946" coordsize="10,20" path="m5977,5965l5987,5965,5987,5946,5977,5946,5977,5965xe" filled="true" fillcolor="#000000" stroked="false">
                <v:path arrowok="t"/>
                <v:fill type="solid"/>
              </v:shape>
            </v:group>
            <v:group style="position:absolute;left:5977;top:5965;width:10;height:20" coordorigin="5977,5965" coordsize="10,20">
              <v:shape style="position:absolute;left:5977;top:5965;width:10;height:20" coordorigin="5977,5965" coordsize="10,20" path="m5977,5985l5987,5985,5987,5965,5977,5965,5977,5985xe" filled="true" fillcolor="#000000" stroked="false">
                <v:path arrowok="t"/>
                <v:fill type="solid"/>
              </v:shape>
            </v:group>
            <v:group style="position:absolute;left:5977;top:5985;width:10;height:20" coordorigin="5977,5985" coordsize="10,20">
              <v:shape style="position:absolute;left:5977;top:5985;width:10;height:20" coordorigin="5977,5985" coordsize="10,20" path="m5977,6004l5987,6004,5987,5985,5977,5985,5977,6004xe" filled="true" fillcolor="#000000" stroked="false">
                <v:path arrowok="t"/>
                <v:fill type="solid"/>
              </v:shape>
            </v:group>
            <v:group style="position:absolute;left:5977;top:6004;width:10;height:20" coordorigin="5977,6004" coordsize="10,20">
              <v:shape style="position:absolute;left:5977;top:6004;width:10;height:20" coordorigin="5977,6004" coordsize="10,20" path="m5977,6023l5987,6023,5987,6004,5977,6004,5977,6023xe" filled="true" fillcolor="#000000" stroked="false">
                <v:path arrowok="t"/>
                <v:fill type="solid"/>
              </v:shape>
            </v:group>
            <v:group style="position:absolute;left:5977;top:6023;width:10;height:20" coordorigin="5977,6023" coordsize="10,20">
              <v:shape style="position:absolute;left:5977;top:6023;width:10;height:20" coordorigin="5977,6023" coordsize="10,20" path="m5977,6042l5987,6042,5987,6023,5977,6023,5977,6042xe" filled="true" fillcolor="#000000" stroked="false">
                <v:path arrowok="t"/>
                <v:fill type="solid"/>
              </v:shape>
            </v:group>
            <v:group style="position:absolute;left:6760;top:5581;width:10;height:20" coordorigin="6760,5581" coordsize="10,20">
              <v:shape style="position:absolute;left:6760;top:5581;width:10;height:20" coordorigin="6760,5581" coordsize="10,20" path="m6760,5601l6769,5601,6769,5581,6760,5581,6760,5601xe" filled="true" fillcolor="#000000" stroked="false">
                <v:path arrowok="t"/>
                <v:fill type="solid"/>
              </v:shape>
            </v:group>
            <v:group style="position:absolute;left:6760;top:5601;width:10;height:20" coordorigin="6760,5601" coordsize="10,20">
              <v:shape style="position:absolute;left:6760;top:5601;width:10;height:20" coordorigin="6760,5601" coordsize="10,20" path="m6760,5620l6769,5620,6769,5601,6760,5601,6760,5620xe" filled="true" fillcolor="#000000" stroked="false">
                <v:path arrowok="t"/>
                <v:fill type="solid"/>
              </v:shape>
            </v:group>
            <v:group style="position:absolute;left:6760;top:5620;width:10;height:20" coordorigin="6760,5620" coordsize="10,20">
              <v:shape style="position:absolute;left:6760;top:5620;width:10;height:20" coordorigin="6760,5620" coordsize="10,20" path="m6760,5639l6769,5639,6769,5620,6760,5620,6760,5639xe" filled="true" fillcolor="#000000" stroked="false">
                <v:path arrowok="t"/>
                <v:fill type="solid"/>
              </v:shape>
            </v:group>
            <v:group style="position:absolute;left:6760;top:5639;width:10;height:20" coordorigin="6760,5639" coordsize="10,20">
              <v:shape style="position:absolute;left:6760;top:5639;width:10;height:20" coordorigin="6760,5639" coordsize="10,20" path="m6760,5658l6769,5658,6769,5639,6760,5639,6760,5658xe" filled="true" fillcolor="#000000" stroked="false">
                <v:path arrowok="t"/>
                <v:fill type="solid"/>
              </v:shape>
            </v:group>
            <v:group style="position:absolute;left:6760;top:5658;width:10;height:20" coordorigin="6760,5658" coordsize="10,20">
              <v:shape style="position:absolute;left:6760;top:5658;width:10;height:20" coordorigin="6760,5658" coordsize="10,20" path="m6760,5677l6769,5677,6769,5658,6760,5658,6760,5677xe" filled="true" fillcolor="#000000" stroked="false">
                <v:path arrowok="t"/>
                <v:fill type="solid"/>
              </v:shape>
            </v:group>
            <v:group style="position:absolute;left:6760;top:5677;width:10;height:20" coordorigin="6760,5677" coordsize="10,20">
              <v:shape style="position:absolute;left:6760;top:5677;width:10;height:20" coordorigin="6760,5677" coordsize="10,20" path="m6760,5697l6769,5697,6769,5677,6760,5677,6760,5697xe" filled="true" fillcolor="#000000" stroked="false">
                <v:path arrowok="t"/>
                <v:fill type="solid"/>
              </v:shape>
            </v:group>
            <v:group style="position:absolute;left:6760;top:5697;width:10;height:20" coordorigin="6760,5697" coordsize="10,20">
              <v:shape style="position:absolute;left:6760;top:5697;width:10;height:20" coordorigin="6760,5697" coordsize="10,20" path="m6760,5716l6769,5716,6769,5697,6760,5697,6760,5716xe" filled="true" fillcolor="#000000" stroked="false">
                <v:path arrowok="t"/>
                <v:fill type="solid"/>
              </v:shape>
            </v:group>
            <v:group style="position:absolute;left:6760;top:5716;width:10;height:20" coordorigin="6760,5716" coordsize="10,20">
              <v:shape style="position:absolute;left:6760;top:5716;width:10;height:20" coordorigin="6760,5716" coordsize="10,20" path="m6760,5735l6769,5735,6769,5716,6760,5716,6760,5735xe" filled="true" fillcolor="#000000" stroked="false">
                <v:path arrowok="t"/>
                <v:fill type="solid"/>
              </v:shape>
            </v:group>
            <v:group style="position:absolute;left:6760;top:5735;width:10;height:20" coordorigin="6760,5735" coordsize="10,20">
              <v:shape style="position:absolute;left:6760;top:5735;width:10;height:20" coordorigin="6760,5735" coordsize="10,20" path="m6760,5754l6769,5754,6769,5735,6760,5735,6760,5754xe" filled="true" fillcolor="#000000" stroked="false">
                <v:path arrowok="t"/>
                <v:fill type="solid"/>
              </v:shape>
            </v:group>
            <v:group style="position:absolute;left:6760;top:5754;width:10;height:20" coordorigin="6760,5754" coordsize="10,20">
              <v:shape style="position:absolute;left:6760;top:5754;width:10;height:20" coordorigin="6760,5754" coordsize="10,20" path="m6760,5773l6769,5773,6769,5754,6760,5754,6760,5773xe" filled="true" fillcolor="#000000" stroked="false">
                <v:path arrowok="t"/>
                <v:fill type="solid"/>
              </v:shape>
            </v:group>
            <v:group style="position:absolute;left:6760;top:5773;width:10;height:20" coordorigin="6760,5773" coordsize="10,20">
              <v:shape style="position:absolute;left:6760;top:5773;width:10;height:20" coordorigin="6760,5773" coordsize="10,20" path="m6760,5793l6769,5793,6769,5773,6760,5773,6760,5793xe" filled="true" fillcolor="#000000" stroked="false">
                <v:path arrowok="t"/>
                <v:fill type="solid"/>
              </v:shape>
            </v:group>
            <v:group style="position:absolute;left:6760;top:5793;width:10;height:20" coordorigin="6760,5793" coordsize="10,20">
              <v:shape style="position:absolute;left:6760;top:5793;width:10;height:20" coordorigin="6760,5793" coordsize="10,20" path="m6760,5812l6769,5812,6769,5793,6760,5793,6760,5812xe" filled="true" fillcolor="#000000" stroked="false">
                <v:path arrowok="t"/>
                <v:fill type="solid"/>
              </v:shape>
            </v:group>
            <v:group style="position:absolute;left:6760;top:5812;width:10;height:20" coordorigin="6760,5812" coordsize="10,20">
              <v:shape style="position:absolute;left:6760;top:5812;width:10;height:20" coordorigin="6760,5812" coordsize="10,20" path="m6760,5831l6769,5831,6769,5812,6760,5812,6760,5831xe" filled="true" fillcolor="#000000" stroked="false">
                <v:path arrowok="t"/>
                <v:fill type="solid"/>
              </v:shape>
            </v:group>
            <v:group style="position:absolute;left:6760;top:5831;width:10;height:20" coordorigin="6760,5831" coordsize="10,20">
              <v:shape style="position:absolute;left:6760;top:5831;width:10;height:20" coordorigin="6760,5831" coordsize="10,20" path="m6760,5850l6769,5850,6769,5831,6760,5831,6760,5850xe" filled="true" fillcolor="#000000" stroked="false">
                <v:path arrowok="t"/>
                <v:fill type="solid"/>
              </v:shape>
            </v:group>
            <v:group style="position:absolute;left:6760;top:5850;width:10;height:20" coordorigin="6760,5850" coordsize="10,20">
              <v:shape style="position:absolute;left:6760;top:5850;width:10;height:20" coordorigin="6760,5850" coordsize="10,20" path="m6760,5869l6769,5869,6769,5850,6760,5850,6760,5869xe" filled="true" fillcolor="#000000" stroked="false">
                <v:path arrowok="t"/>
                <v:fill type="solid"/>
              </v:shape>
            </v:group>
            <v:group style="position:absolute;left:6760;top:5869;width:10;height:20" coordorigin="6760,5869" coordsize="10,20">
              <v:shape style="position:absolute;left:6760;top:5869;width:10;height:20" coordorigin="6760,5869" coordsize="10,20" path="m6760,5889l6769,5889,6769,5869,6760,5869,6760,5889xe" filled="true" fillcolor="#000000" stroked="false">
                <v:path arrowok="t"/>
                <v:fill type="solid"/>
              </v:shape>
            </v:group>
            <v:group style="position:absolute;left:6760;top:5889;width:10;height:20" coordorigin="6760,5889" coordsize="10,20">
              <v:shape style="position:absolute;left:6760;top:5889;width:10;height:20" coordorigin="6760,5889" coordsize="10,20" path="m6760,5908l6769,5908,6769,5889,6760,5889,6760,5908xe" filled="true" fillcolor="#000000" stroked="false">
                <v:path arrowok="t"/>
                <v:fill type="solid"/>
              </v:shape>
            </v:group>
            <v:group style="position:absolute;left:6760;top:5908;width:10;height:20" coordorigin="6760,5908" coordsize="10,20">
              <v:shape style="position:absolute;left:6760;top:5908;width:10;height:20" coordorigin="6760,5908" coordsize="10,20" path="m6760,5927l6769,5927,6769,5908,6760,5908,6760,5927xe" filled="true" fillcolor="#000000" stroked="false">
                <v:path arrowok="t"/>
                <v:fill type="solid"/>
              </v:shape>
            </v:group>
            <v:group style="position:absolute;left:6760;top:5927;width:10;height:20" coordorigin="6760,5927" coordsize="10,20">
              <v:shape style="position:absolute;left:6760;top:5927;width:10;height:20" coordorigin="6760,5927" coordsize="10,20" path="m6760,5946l6769,5946,6769,5927,6760,5927,6760,5946xe" filled="true" fillcolor="#000000" stroked="false">
                <v:path arrowok="t"/>
                <v:fill type="solid"/>
              </v:shape>
            </v:group>
            <v:group style="position:absolute;left:6760;top:5946;width:10;height:20" coordorigin="6760,5946" coordsize="10,20">
              <v:shape style="position:absolute;left:6760;top:5946;width:10;height:20" coordorigin="6760,5946" coordsize="10,20" path="m6760,5965l6769,5965,6769,5946,6760,5946,6760,5965xe" filled="true" fillcolor="#000000" stroked="false">
                <v:path arrowok="t"/>
                <v:fill type="solid"/>
              </v:shape>
            </v:group>
            <v:group style="position:absolute;left:6760;top:5965;width:10;height:20" coordorigin="6760,5965" coordsize="10,20">
              <v:shape style="position:absolute;left:6760;top:5965;width:10;height:20" coordorigin="6760,5965" coordsize="10,20" path="m6760,5985l6769,5985,6769,5965,6760,5965,6760,5985xe" filled="true" fillcolor="#000000" stroked="false">
                <v:path arrowok="t"/>
                <v:fill type="solid"/>
              </v:shape>
            </v:group>
            <v:group style="position:absolute;left:6760;top:5985;width:10;height:20" coordorigin="6760,5985" coordsize="10,20">
              <v:shape style="position:absolute;left:6760;top:5985;width:10;height:20" coordorigin="6760,5985" coordsize="10,20" path="m6760,6004l6769,6004,6769,5985,6760,5985,6760,6004xe" filled="true" fillcolor="#000000" stroked="false">
                <v:path arrowok="t"/>
                <v:fill type="solid"/>
              </v:shape>
            </v:group>
            <v:group style="position:absolute;left:6760;top:6004;width:10;height:20" coordorigin="6760,6004" coordsize="10,20">
              <v:shape style="position:absolute;left:6760;top:6004;width:10;height:20" coordorigin="6760,6004" coordsize="10,20" path="m6760,6023l6769,6023,6769,6004,6760,6004,6760,6023xe" filled="true" fillcolor="#000000" stroked="false">
                <v:path arrowok="t"/>
                <v:fill type="solid"/>
              </v:shape>
            </v:group>
            <v:group style="position:absolute;left:6760;top:6023;width:10;height:20" coordorigin="6760,6023" coordsize="10,20">
              <v:shape style="position:absolute;left:6760;top:6023;width:10;height:20" coordorigin="6760,6023" coordsize="10,20" path="m6760,6042l6769,6042,6769,6023,6760,6023,6760,6042xe" filled="true" fillcolor="#000000" stroked="false">
                <v:path arrowok="t"/>
                <v:fill type="solid"/>
              </v:shape>
            </v:group>
            <v:group style="position:absolute;left:7458;top:5581;width:10;height:20" coordorigin="7458,5581" coordsize="10,20">
              <v:shape style="position:absolute;left:7458;top:5581;width:10;height:20" coordorigin="7458,5581" coordsize="10,20" path="m7458,5601l7468,5601,7468,5581,7458,5581,7458,5601xe" filled="true" fillcolor="#000000" stroked="false">
                <v:path arrowok="t"/>
                <v:fill type="solid"/>
              </v:shape>
            </v:group>
            <v:group style="position:absolute;left:7458;top:5601;width:10;height:20" coordorigin="7458,5601" coordsize="10,20">
              <v:shape style="position:absolute;left:7458;top:5601;width:10;height:20" coordorigin="7458,5601" coordsize="10,20" path="m7458,5620l7468,5620,7468,5601,7458,5601,7458,5620xe" filled="true" fillcolor="#000000" stroked="false">
                <v:path arrowok="t"/>
                <v:fill type="solid"/>
              </v:shape>
            </v:group>
            <v:group style="position:absolute;left:7458;top:5620;width:10;height:20" coordorigin="7458,5620" coordsize="10,20">
              <v:shape style="position:absolute;left:7458;top:5620;width:10;height:20" coordorigin="7458,5620" coordsize="10,20" path="m7458,5639l7468,5639,7468,5620,7458,5620,7458,5639xe" filled="true" fillcolor="#000000" stroked="false">
                <v:path arrowok="t"/>
                <v:fill type="solid"/>
              </v:shape>
            </v:group>
            <v:group style="position:absolute;left:7458;top:5639;width:10;height:20" coordorigin="7458,5639" coordsize="10,20">
              <v:shape style="position:absolute;left:7458;top:5639;width:10;height:20" coordorigin="7458,5639" coordsize="10,20" path="m7458,5658l7468,5658,7468,5639,7458,5639,7458,5658xe" filled="true" fillcolor="#000000" stroked="false">
                <v:path arrowok="t"/>
                <v:fill type="solid"/>
              </v:shape>
            </v:group>
            <v:group style="position:absolute;left:7458;top:5658;width:10;height:20" coordorigin="7458,5658" coordsize="10,20">
              <v:shape style="position:absolute;left:7458;top:5658;width:10;height:20" coordorigin="7458,5658" coordsize="10,20" path="m7458,5677l7468,5677,7468,5658,7458,5658,7458,5677xe" filled="true" fillcolor="#000000" stroked="false">
                <v:path arrowok="t"/>
                <v:fill type="solid"/>
              </v:shape>
            </v:group>
            <v:group style="position:absolute;left:7458;top:5677;width:10;height:20" coordorigin="7458,5677" coordsize="10,20">
              <v:shape style="position:absolute;left:7458;top:5677;width:10;height:20" coordorigin="7458,5677" coordsize="10,20" path="m7458,5697l7468,5697,7468,5677,7458,5677,7458,5697xe" filled="true" fillcolor="#000000" stroked="false">
                <v:path arrowok="t"/>
                <v:fill type="solid"/>
              </v:shape>
            </v:group>
            <v:group style="position:absolute;left:7458;top:5697;width:10;height:20" coordorigin="7458,5697" coordsize="10,20">
              <v:shape style="position:absolute;left:7458;top:5697;width:10;height:20" coordorigin="7458,5697" coordsize="10,20" path="m7458,5716l7468,5716,7468,5697,7458,5697,7458,5716xe" filled="true" fillcolor="#000000" stroked="false">
                <v:path arrowok="t"/>
                <v:fill type="solid"/>
              </v:shape>
            </v:group>
            <v:group style="position:absolute;left:7458;top:5716;width:10;height:20" coordorigin="7458,5716" coordsize="10,20">
              <v:shape style="position:absolute;left:7458;top:5716;width:10;height:20" coordorigin="7458,5716" coordsize="10,20" path="m7458,5735l7468,5735,7468,5716,7458,5716,7458,5735xe" filled="true" fillcolor="#000000" stroked="false">
                <v:path arrowok="t"/>
                <v:fill type="solid"/>
              </v:shape>
            </v:group>
            <v:group style="position:absolute;left:7458;top:5735;width:10;height:20" coordorigin="7458,5735" coordsize="10,20">
              <v:shape style="position:absolute;left:7458;top:5735;width:10;height:20" coordorigin="7458,5735" coordsize="10,20" path="m7458,5754l7468,5754,7468,5735,7458,5735,7458,5754xe" filled="true" fillcolor="#000000" stroked="false">
                <v:path arrowok="t"/>
                <v:fill type="solid"/>
              </v:shape>
            </v:group>
            <v:group style="position:absolute;left:7458;top:5754;width:10;height:20" coordorigin="7458,5754" coordsize="10,20">
              <v:shape style="position:absolute;left:7458;top:5754;width:10;height:20" coordorigin="7458,5754" coordsize="10,20" path="m7458,5773l7468,5773,7468,5754,7458,5754,7458,5773xe" filled="true" fillcolor="#000000" stroked="false">
                <v:path arrowok="t"/>
                <v:fill type="solid"/>
              </v:shape>
            </v:group>
            <v:group style="position:absolute;left:7458;top:5773;width:10;height:20" coordorigin="7458,5773" coordsize="10,20">
              <v:shape style="position:absolute;left:7458;top:5773;width:10;height:20" coordorigin="7458,5773" coordsize="10,20" path="m7458,5793l7468,5793,7468,5773,7458,5773,7458,5793xe" filled="true" fillcolor="#000000" stroked="false">
                <v:path arrowok="t"/>
                <v:fill type="solid"/>
              </v:shape>
            </v:group>
            <v:group style="position:absolute;left:7458;top:5793;width:10;height:20" coordorigin="7458,5793" coordsize="10,20">
              <v:shape style="position:absolute;left:7458;top:5793;width:10;height:20" coordorigin="7458,5793" coordsize="10,20" path="m7458,5812l7468,5812,7468,5793,7458,5793,7458,5812xe" filled="true" fillcolor="#000000" stroked="false">
                <v:path arrowok="t"/>
                <v:fill type="solid"/>
              </v:shape>
            </v:group>
            <v:group style="position:absolute;left:7458;top:5812;width:10;height:20" coordorigin="7458,5812" coordsize="10,20">
              <v:shape style="position:absolute;left:7458;top:5812;width:10;height:20" coordorigin="7458,5812" coordsize="10,20" path="m7458,5831l7468,5831,7468,5812,7458,5812,7458,5831xe" filled="true" fillcolor="#000000" stroked="false">
                <v:path arrowok="t"/>
                <v:fill type="solid"/>
              </v:shape>
            </v:group>
            <v:group style="position:absolute;left:7458;top:5831;width:10;height:20" coordorigin="7458,5831" coordsize="10,20">
              <v:shape style="position:absolute;left:7458;top:5831;width:10;height:20" coordorigin="7458,5831" coordsize="10,20" path="m7458,5850l7468,5850,7468,5831,7458,5831,7458,5850xe" filled="true" fillcolor="#000000" stroked="false">
                <v:path arrowok="t"/>
                <v:fill type="solid"/>
              </v:shape>
            </v:group>
            <v:group style="position:absolute;left:7458;top:5850;width:10;height:20" coordorigin="7458,5850" coordsize="10,20">
              <v:shape style="position:absolute;left:7458;top:5850;width:10;height:20" coordorigin="7458,5850" coordsize="10,20" path="m7458,5869l7468,5869,7468,5850,7458,5850,7458,5869xe" filled="true" fillcolor="#000000" stroked="false">
                <v:path arrowok="t"/>
                <v:fill type="solid"/>
              </v:shape>
            </v:group>
            <v:group style="position:absolute;left:7458;top:5869;width:10;height:20" coordorigin="7458,5869" coordsize="10,20">
              <v:shape style="position:absolute;left:7458;top:5869;width:10;height:20" coordorigin="7458,5869" coordsize="10,20" path="m7458,5889l7468,5889,7468,5869,7458,5869,7458,5889xe" filled="true" fillcolor="#000000" stroked="false">
                <v:path arrowok="t"/>
                <v:fill type="solid"/>
              </v:shape>
            </v:group>
            <v:group style="position:absolute;left:7458;top:5889;width:10;height:20" coordorigin="7458,5889" coordsize="10,20">
              <v:shape style="position:absolute;left:7458;top:5889;width:10;height:20" coordorigin="7458,5889" coordsize="10,20" path="m7458,5908l7468,5908,7468,5889,7458,5889,7458,5908xe" filled="true" fillcolor="#000000" stroked="false">
                <v:path arrowok="t"/>
                <v:fill type="solid"/>
              </v:shape>
            </v:group>
            <v:group style="position:absolute;left:7458;top:5908;width:10;height:20" coordorigin="7458,5908" coordsize="10,20">
              <v:shape style="position:absolute;left:7458;top:5908;width:10;height:20" coordorigin="7458,5908" coordsize="10,20" path="m7458,5927l7468,5927,7468,5908,7458,5908,7458,5927xe" filled="true" fillcolor="#000000" stroked="false">
                <v:path arrowok="t"/>
                <v:fill type="solid"/>
              </v:shape>
            </v:group>
            <v:group style="position:absolute;left:7458;top:5927;width:10;height:20" coordorigin="7458,5927" coordsize="10,20">
              <v:shape style="position:absolute;left:7458;top:5927;width:10;height:20" coordorigin="7458,5927" coordsize="10,20" path="m7458,5946l7468,5946,7468,5927,7458,5927,7458,5946xe" filled="true" fillcolor="#000000" stroked="false">
                <v:path arrowok="t"/>
                <v:fill type="solid"/>
              </v:shape>
            </v:group>
            <v:group style="position:absolute;left:7458;top:5946;width:10;height:20" coordorigin="7458,5946" coordsize="10,20">
              <v:shape style="position:absolute;left:7458;top:5946;width:10;height:20" coordorigin="7458,5946" coordsize="10,20" path="m7458,5965l7468,5965,7468,5946,7458,5946,7458,5965xe" filled="true" fillcolor="#000000" stroked="false">
                <v:path arrowok="t"/>
                <v:fill type="solid"/>
              </v:shape>
            </v:group>
            <v:group style="position:absolute;left:7458;top:5965;width:10;height:20" coordorigin="7458,5965" coordsize="10,20">
              <v:shape style="position:absolute;left:7458;top:5965;width:10;height:20" coordorigin="7458,5965" coordsize="10,20" path="m7458,5985l7468,5985,7468,5965,7458,5965,7458,5985xe" filled="true" fillcolor="#000000" stroked="false">
                <v:path arrowok="t"/>
                <v:fill type="solid"/>
              </v:shape>
            </v:group>
            <v:group style="position:absolute;left:7458;top:5985;width:10;height:20" coordorigin="7458,5985" coordsize="10,20">
              <v:shape style="position:absolute;left:7458;top:5985;width:10;height:20" coordorigin="7458,5985" coordsize="10,20" path="m7458,6004l7468,6004,7468,5985,7458,5985,7458,6004xe" filled="true" fillcolor="#000000" stroked="false">
                <v:path arrowok="t"/>
                <v:fill type="solid"/>
              </v:shape>
            </v:group>
            <v:group style="position:absolute;left:7458;top:6004;width:10;height:20" coordorigin="7458,6004" coordsize="10,20">
              <v:shape style="position:absolute;left:7458;top:6004;width:10;height:20" coordorigin="7458,6004" coordsize="10,20" path="m7458,6023l7468,6023,7468,6004,7458,6004,7458,6023xe" filled="true" fillcolor="#000000" stroked="false">
                <v:path arrowok="t"/>
                <v:fill type="solid"/>
              </v:shape>
            </v:group>
            <v:group style="position:absolute;left:7458;top:6023;width:10;height:20" coordorigin="7458,6023" coordsize="10,20">
              <v:shape style="position:absolute;left:7458;top:6023;width:10;height:20" coordorigin="7458,6023" coordsize="10,20" path="m7458,6042l7468,6042,7468,6023,7458,6023,7458,6042xe" filled="true" fillcolor="#000000" stroked="false">
                <v:path arrowok="t"/>
                <v:fill type="solid"/>
              </v:shape>
            </v:group>
            <v:group style="position:absolute;left:8740;top:5581;width:10;height:20" coordorigin="8740,5581" coordsize="10,20">
              <v:shape style="position:absolute;left:8740;top:5581;width:10;height:20" coordorigin="8740,5581" coordsize="10,20" path="m8740,5601l8749,5601,8749,5581,8740,5581,8740,5601xe" filled="true" fillcolor="#000000" stroked="false">
                <v:path arrowok="t"/>
                <v:fill type="solid"/>
              </v:shape>
            </v:group>
            <v:group style="position:absolute;left:8740;top:5601;width:10;height:20" coordorigin="8740,5601" coordsize="10,20">
              <v:shape style="position:absolute;left:8740;top:5601;width:10;height:20" coordorigin="8740,5601" coordsize="10,20" path="m8740,5620l8749,5620,8749,5601,8740,5601,8740,5620xe" filled="true" fillcolor="#000000" stroked="false">
                <v:path arrowok="t"/>
                <v:fill type="solid"/>
              </v:shape>
            </v:group>
            <v:group style="position:absolute;left:8740;top:5620;width:10;height:20" coordorigin="8740,5620" coordsize="10,20">
              <v:shape style="position:absolute;left:8740;top:5620;width:10;height:20" coordorigin="8740,5620" coordsize="10,20" path="m8740,5639l8749,5639,8749,5620,8740,5620,8740,5639xe" filled="true" fillcolor="#000000" stroked="false">
                <v:path arrowok="t"/>
                <v:fill type="solid"/>
              </v:shape>
            </v:group>
            <v:group style="position:absolute;left:8740;top:5639;width:10;height:20" coordorigin="8740,5639" coordsize="10,20">
              <v:shape style="position:absolute;left:8740;top:5639;width:10;height:20" coordorigin="8740,5639" coordsize="10,20" path="m8740,5658l8749,5658,8749,5639,8740,5639,8740,5658xe" filled="true" fillcolor="#000000" stroked="false">
                <v:path arrowok="t"/>
                <v:fill type="solid"/>
              </v:shape>
            </v:group>
            <v:group style="position:absolute;left:8740;top:5658;width:10;height:20" coordorigin="8740,5658" coordsize="10,20">
              <v:shape style="position:absolute;left:8740;top:5658;width:10;height:20" coordorigin="8740,5658" coordsize="10,20" path="m8740,5677l8749,5677,8749,5658,8740,5658,8740,5677xe" filled="true" fillcolor="#000000" stroked="false">
                <v:path arrowok="t"/>
                <v:fill type="solid"/>
              </v:shape>
            </v:group>
            <v:group style="position:absolute;left:8740;top:5677;width:10;height:20" coordorigin="8740,5677" coordsize="10,20">
              <v:shape style="position:absolute;left:8740;top:5677;width:10;height:20" coordorigin="8740,5677" coordsize="10,20" path="m8740,5697l8749,5697,8749,5677,8740,5677,8740,5697xe" filled="true" fillcolor="#000000" stroked="false">
                <v:path arrowok="t"/>
                <v:fill type="solid"/>
              </v:shape>
            </v:group>
            <v:group style="position:absolute;left:8740;top:5697;width:10;height:20" coordorigin="8740,5697" coordsize="10,20">
              <v:shape style="position:absolute;left:8740;top:5697;width:10;height:20" coordorigin="8740,5697" coordsize="10,20" path="m8740,5716l8749,5716,8749,5697,8740,5697,8740,5716xe" filled="true" fillcolor="#000000" stroked="false">
                <v:path arrowok="t"/>
                <v:fill type="solid"/>
              </v:shape>
            </v:group>
            <v:group style="position:absolute;left:8740;top:5716;width:10;height:20" coordorigin="8740,5716" coordsize="10,20">
              <v:shape style="position:absolute;left:8740;top:5716;width:10;height:20" coordorigin="8740,5716" coordsize="10,20" path="m8740,5735l8749,5735,8749,5716,8740,5716,8740,5735xe" filled="true" fillcolor="#000000" stroked="false">
                <v:path arrowok="t"/>
                <v:fill type="solid"/>
              </v:shape>
            </v:group>
            <v:group style="position:absolute;left:8740;top:5735;width:10;height:20" coordorigin="8740,5735" coordsize="10,20">
              <v:shape style="position:absolute;left:8740;top:5735;width:10;height:20" coordorigin="8740,5735" coordsize="10,20" path="m8740,5754l8749,5754,8749,5735,8740,5735,8740,5754xe" filled="true" fillcolor="#000000" stroked="false">
                <v:path arrowok="t"/>
                <v:fill type="solid"/>
              </v:shape>
            </v:group>
            <v:group style="position:absolute;left:8740;top:5754;width:10;height:20" coordorigin="8740,5754" coordsize="10,20">
              <v:shape style="position:absolute;left:8740;top:5754;width:10;height:20" coordorigin="8740,5754" coordsize="10,20" path="m8740,5773l8749,5773,8749,5754,8740,5754,8740,5773xe" filled="true" fillcolor="#000000" stroked="false">
                <v:path arrowok="t"/>
                <v:fill type="solid"/>
              </v:shape>
            </v:group>
            <v:group style="position:absolute;left:8740;top:5773;width:10;height:20" coordorigin="8740,5773" coordsize="10,20">
              <v:shape style="position:absolute;left:8740;top:5773;width:10;height:20" coordorigin="8740,5773" coordsize="10,20" path="m8740,5793l8749,5793,8749,5773,8740,5773,8740,5793xe" filled="true" fillcolor="#000000" stroked="false">
                <v:path arrowok="t"/>
                <v:fill type="solid"/>
              </v:shape>
            </v:group>
            <v:group style="position:absolute;left:8740;top:5793;width:10;height:20" coordorigin="8740,5793" coordsize="10,20">
              <v:shape style="position:absolute;left:8740;top:5793;width:10;height:20" coordorigin="8740,5793" coordsize="10,20" path="m8740,5812l8749,5812,8749,5793,8740,5793,8740,5812xe" filled="true" fillcolor="#000000" stroked="false">
                <v:path arrowok="t"/>
                <v:fill type="solid"/>
              </v:shape>
            </v:group>
            <v:group style="position:absolute;left:8740;top:5812;width:10;height:20" coordorigin="8740,5812" coordsize="10,20">
              <v:shape style="position:absolute;left:8740;top:5812;width:10;height:20" coordorigin="8740,5812" coordsize="10,20" path="m8740,5831l8749,5831,8749,5812,8740,5812,8740,5831xe" filled="true" fillcolor="#000000" stroked="false">
                <v:path arrowok="t"/>
                <v:fill type="solid"/>
              </v:shape>
            </v:group>
            <v:group style="position:absolute;left:8740;top:5831;width:10;height:20" coordorigin="8740,5831" coordsize="10,20">
              <v:shape style="position:absolute;left:8740;top:5831;width:10;height:20" coordorigin="8740,5831" coordsize="10,20" path="m8740,5850l8749,5850,8749,5831,8740,5831,8740,5850xe" filled="true" fillcolor="#000000" stroked="false">
                <v:path arrowok="t"/>
                <v:fill type="solid"/>
              </v:shape>
            </v:group>
            <v:group style="position:absolute;left:8740;top:5850;width:10;height:20" coordorigin="8740,5850" coordsize="10,20">
              <v:shape style="position:absolute;left:8740;top:5850;width:10;height:20" coordorigin="8740,5850" coordsize="10,20" path="m8740,5869l8749,5869,8749,5850,8740,5850,8740,5869xe" filled="true" fillcolor="#000000" stroked="false">
                <v:path arrowok="t"/>
                <v:fill type="solid"/>
              </v:shape>
            </v:group>
            <v:group style="position:absolute;left:8740;top:5869;width:10;height:20" coordorigin="8740,5869" coordsize="10,20">
              <v:shape style="position:absolute;left:8740;top:5869;width:10;height:20" coordorigin="8740,5869" coordsize="10,20" path="m8740,5889l8749,5889,8749,5869,8740,5869,8740,5889xe" filled="true" fillcolor="#000000" stroked="false">
                <v:path arrowok="t"/>
                <v:fill type="solid"/>
              </v:shape>
            </v:group>
            <v:group style="position:absolute;left:8740;top:5889;width:10;height:20" coordorigin="8740,5889" coordsize="10,20">
              <v:shape style="position:absolute;left:8740;top:5889;width:10;height:20" coordorigin="8740,5889" coordsize="10,20" path="m8740,5908l8749,5908,8749,5889,8740,5889,8740,5908xe" filled="true" fillcolor="#000000" stroked="false">
                <v:path arrowok="t"/>
                <v:fill type="solid"/>
              </v:shape>
            </v:group>
            <v:group style="position:absolute;left:8740;top:5908;width:10;height:20" coordorigin="8740,5908" coordsize="10,20">
              <v:shape style="position:absolute;left:8740;top:5908;width:10;height:20" coordorigin="8740,5908" coordsize="10,20" path="m8740,5927l8749,5927,8749,5908,8740,5908,8740,5927xe" filled="true" fillcolor="#000000" stroked="false">
                <v:path arrowok="t"/>
                <v:fill type="solid"/>
              </v:shape>
            </v:group>
            <v:group style="position:absolute;left:8740;top:5927;width:10;height:20" coordorigin="8740,5927" coordsize="10,20">
              <v:shape style="position:absolute;left:8740;top:5927;width:10;height:20" coordorigin="8740,5927" coordsize="10,20" path="m8740,5946l8749,5946,8749,5927,8740,5927,8740,5946xe" filled="true" fillcolor="#000000" stroked="false">
                <v:path arrowok="t"/>
                <v:fill type="solid"/>
              </v:shape>
            </v:group>
            <v:group style="position:absolute;left:8740;top:5946;width:10;height:20" coordorigin="8740,5946" coordsize="10,20">
              <v:shape style="position:absolute;left:8740;top:5946;width:10;height:20" coordorigin="8740,5946" coordsize="10,20" path="m8740,5965l8749,5965,8749,5946,8740,5946,8740,5965xe" filled="true" fillcolor="#000000" stroked="false">
                <v:path arrowok="t"/>
                <v:fill type="solid"/>
              </v:shape>
            </v:group>
            <v:group style="position:absolute;left:8740;top:5965;width:10;height:20" coordorigin="8740,5965" coordsize="10,20">
              <v:shape style="position:absolute;left:8740;top:5965;width:10;height:20" coordorigin="8740,5965" coordsize="10,20" path="m8740,5985l8749,5985,8749,5965,8740,5965,8740,5985xe" filled="true" fillcolor="#000000" stroked="false">
                <v:path arrowok="t"/>
                <v:fill type="solid"/>
              </v:shape>
            </v:group>
            <v:group style="position:absolute;left:8740;top:5985;width:10;height:20" coordorigin="8740,5985" coordsize="10,20">
              <v:shape style="position:absolute;left:8740;top:5985;width:10;height:20" coordorigin="8740,5985" coordsize="10,20" path="m8740,6004l8749,6004,8749,5985,8740,5985,8740,6004xe" filled="true" fillcolor="#000000" stroked="false">
                <v:path arrowok="t"/>
                <v:fill type="solid"/>
              </v:shape>
            </v:group>
            <v:group style="position:absolute;left:8740;top:6004;width:10;height:20" coordorigin="8740,6004" coordsize="10,20">
              <v:shape style="position:absolute;left:8740;top:6004;width:10;height:20" coordorigin="8740,6004" coordsize="10,20" path="m8740,6023l8749,6023,8749,6004,8740,6004,8740,6023xe" filled="true" fillcolor="#000000" stroked="false">
                <v:path arrowok="t"/>
                <v:fill type="solid"/>
              </v:shape>
            </v:group>
            <v:group style="position:absolute;left:8740;top:6023;width:10;height:20" coordorigin="8740,6023" coordsize="10,20">
              <v:shape style="position:absolute;left:8740;top:6023;width:10;height:20" coordorigin="8740,6023" coordsize="10,20" path="m8740,6042l8749,6042,8749,6023,8740,6023,8740,6042xe" filled="true" fillcolor="#000000" stroked="false">
                <v:path arrowok="t"/>
                <v:fill type="solid"/>
              </v:shape>
            </v:group>
            <v:group style="position:absolute;left:10864;top:5581;width:10;height:20" coordorigin="10864,5581" coordsize="10,20">
              <v:shape style="position:absolute;left:10864;top:5581;width:10;height:20" coordorigin="10864,5581" coordsize="10,20" path="m10864,5601l10874,5601,10874,5581,10864,5581,10864,5601xe" filled="true" fillcolor="#000000" stroked="false">
                <v:path arrowok="t"/>
                <v:fill type="solid"/>
              </v:shape>
            </v:group>
            <v:group style="position:absolute;left:10864;top:5601;width:10;height:20" coordorigin="10864,5601" coordsize="10,20">
              <v:shape style="position:absolute;left:10864;top:5601;width:10;height:20" coordorigin="10864,5601" coordsize="10,20" path="m10864,5620l10874,5620,10874,5601,10864,5601,10864,5620xe" filled="true" fillcolor="#000000" stroked="false">
                <v:path arrowok="t"/>
                <v:fill type="solid"/>
              </v:shape>
            </v:group>
            <v:group style="position:absolute;left:10864;top:5620;width:10;height:20" coordorigin="10864,5620" coordsize="10,20">
              <v:shape style="position:absolute;left:10864;top:5620;width:10;height:20" coordorigin="10864,5620" coordsize="10,20" path="m10864,5639l10874,5639,10874,5620,10864,5620,10864,5639xe" filled="true" fillcolor="#000000" stroked="false">
                <v:path arrowok="t"/>
                <v:fill type="solid"/>
              </v:shape>
            </v:group>
            <v:group style="position:absolute;left:10864;top:5639;width:10;height:20" coordorigin="10864,5639" coordsize="10,20">
              <v:shape style="position:absolute;left:10864;top:5639;width:10;height:20" coordorigin="10864,5639" coordsize="10,20" path="m10864,5658l10874,5658,10874,5639,10864,5639,10864,5658xe" filled="true" fillcolor="#000000" stroked="false">
                <v:path arrowok="t"/>
                <v:fill type="solid"/>
              </v:shape>
            </v:group>
            <v:group style="position:absolute;left:10864;top:5658;width:10;height:20" coordorigin="10864,5658" coordsize="10,20">
              <v:shape style="position:absolute;left:10864;top:5658;width:10;height:20" coordorigin="10864,5658" coordsize="10,20" path="m10864,5677l10874,5677,10874,5658,10864,5658,10864,5677xe" filled="true" fillcolor="#000000" stroked="false">
                <v:path arrowok="t"/>
                <v:fill type="solid"/>
              </v:shape>
            </v:group>
            <v:group style="position:absolute;left:10864;top:5677;width:10;height:20" coordorigin="10864,5677" coordsize="10,20">
              <v:shape style="position:absolute;left:10864;top:5677;width:10;height:20" coordorigin="10864,5677" coordsize="10,20" path="m10864,5697l10874,5697,10874,5677,10864,5677,10864,5697xe" filled="true" fillcolor="#000000" stroked="false">
                <v:path arrowok="t"/>
                <v:fill type="solid"/>
              </v:shape>
            </v:group>
            <v:group style="position:absolute;left:10864;top:5697;width:10;height:20" coordorigin="10864,5697" coordsize="10,20">
              <v:shape style="position:absolute;left:10864;top:5697;width:10;height:20" coordorigin="10864,5697" coordsize="10,20" path="m10864,5716l10874,5716,10874,5697,10864,5697,10864,5716xe" filled="true" fillcolor="#000000" stroked="false">
                <v:path arrowok="t"/>
                <v:fill type="solid"/>
              </v:shape>
            </v:group>
            <v:group style="position:absolute;left:10864;top:5716;width:10;height:20" coordorigin="10864,5716" coordsize="10,20">
              <v:shape style="position:absolute;left:10864;top:5716;width:10;height:20" coordorigin="10864,5716" coordsize="10,20" path="m10864,5735l10874,5735,10874,5716,10864,5716,10864,5735xe" filled="true" fillcolor="#000000" stroked="false">
                <v:path arrowok="t"/>
                <v:fill type="solid"/>
              </v:shape>
            </v:group>
            <v:group style="position:absolute;left:10864;top:5735;width:10;height:20" coordorigin="10864,5735" coordsize="10,20">
              <v:shape style="position:absolute;left:10864;top:5735;width:10;height:20" coordorigin="10864,5735" coordsize="10,20" path="m10864,5754l10874,5754,10874,5735,10864,5735,10864,5754xe" filled="true" fillcolor="#000000" stroked="false">
                <v:path arrowok="t"/>
                <v:fill type="solid"/>
              </v:shape>
            </v:group>
            <v:group style="position:absolute;left:10864;top:5754;width:10;height:20" coordorigin="10864,5754" coordsize="10,20">
              <v:shape style="position:absolute;left:10864;top:5754;width:10;height:20" coordorigin="10864,5754" coordsize="10,20" path="m10864,5773l10874,5773,10874,5754,10864,5754,10864,5773xe" filled="true" fillcolor="#000000" stroked="false">
                <v:path arrowok="t"/>
                <v:fill type="solid"/>
              </v:shape>
            </v:group>
            <v:group style="position:absolute;left:10864;top:5773;width:10;height:20" coordorigin="10864,5773" coordsize="10,20">
              <v:shape style="position:absolute;left:10864;top:5773;width:10;height:20" coordorigin="10864,5773" coordsize="10,20" path="m10864,5793l10874,5793,10874,5773,10864,5773,10864,5793xe" filled="true" fillcolor="#000000" stroked="false">
                <v:path arrowok="t"/>
                <v:fill type="solid"/>
              </v:shape>
            </v:group>
            <v:group style="position:absolute;left:10864;top:5793;width:10;height:20" coordorigin="10864,5793" coordsize="10,20">
              <v:shape style="position:absolute;left:10864;top:5793;width:10;height:20" coordorigin="10864,5793" coordsize="10,20" path="m10864,5812l10874,5812,10874,5793,10864,5793,10864,5812xe" filled="true" fillcolor="#000000" stroked="false">
                <v:path arrowok="t"/>
                <v:fill type="solid"/>
              </v:shape>
            </v:group>
            <v:group style="position:absolute;left:10864;top:5812;width:10;height:20" coordorigin="10864,5812" coordsize="10,20">
              <v:shape style="position:absolute;left:10864;top:5812;width:10;height:20" coordorigin="10864,5812" coordsize="10,20" path="m10864,5831l10874,5831,10874,5812,10864,5812,10864,5831xe" filled="true" fillcolor="#000000" stroked="false">
                <v:path arrowok="t"/>
                <v:fill type="solid"/>
              </v:shape>
            </v:group>
            <v:group style="position:absolute;left:10864;top:5831;width:10;height:20" coordorigin="10864,5831" coordsize="10,20">
              <v:shape style="position:absolute;left:10864;top:5831;width:10;height:20" coordorigin="10864,5831" coordsize="10,20" path="m10864,5850l10874,5850,10874,5831,10864,5831,10864,5850xe" filled="true" fillcolor="#000000" stroked="false">
                <v:path arrowok="t"/>
                <v:fill type="solid"/>
              </v:shape>
            </v:group>
            <v:group style="position:absolute;left:10864;top:5850;width:10;height:20" coordorigin="10864,5850" coordsize="10,20">
              <v:shape style="position:absolute;left:10864;top:5850;width:10;height:20" coordorigin="10864,5850" coordsize="10,20" path="m10864,5869l10874,5869,10874,5850,10864,5850,10864,5869xe" filled="true" fillcolor="#000000" stroked="false">
                <v:path arrowok="t"/>
                <v:fill type="solid"/>
              </v:shape>
            </v:group>
            <v:group style="position:absolute;left:10864;top:5869;width:10;height:20" coordorigin="10864,5869" coordsize="10,20">
              <v:shape style="position:absolute;left:10864;top:5869;width:10;height:20" coordorigin="10864,5869" coordsize="10,20" path="m10864,5889l10874,5889,10874,5869,10864,5869,10864,5889xe" filled="true" fillcolor="#000000" stroked="false">
                <v:path arrowok="t"/>
                <v:fill type="solid"/>
              </v:shape>
            </v:group>
            <v:group style="position:absolute;left:10864;top:5889;width:10;height:20" coordorigin="10864,5889" coordsize="10,20">
              <v:shape style="position:absolute;left:10864;top:5889;width:10;height:20" coordorigin="10864,5889" coordsize="10,20" path="m10864,5908l10874,5908,10874,5889,10864,5889,10864,5908xe" filled="true" fillcolor="#000000" stroked="false">
                <v:path arrowok="t"/>
                <v:fill type="solid"/>
              </v:shape>
            </v:group>
            <v:group style="position:absolute;left:10864;top:5908;width:10;height:20" coordorigin="10864,5908" coordsize="10,20">
              <v:shape style="position:absolute;left:10864;top:5908;width:10;height:20" coordorigin="10864,5908" coordsize="10,20" path="m10864,5927l10874,5927,10874,5908,10864,5908,10864,5927xe" filled="true" fillcolor="#000000" stroked="false">
                <v:path arrowok="t"/>
                <v:fill type="solid"/>
              </v:shape>
            </v:group>
            <v:group style="position:absolute;left:10864;top:5927;width:10;height:20" coordorigin="10864,5927" coordsize="10,20">
              <v:shape style="position:absolute;left:10864;top:5927;width:10;height:20" coordorigin="10864,5927" coordsize="10,20" path="m10864,5946l10874,5946,10874,5927,10864,5927,10864,5946xe" filled="true" fillcolor="#000000" stroked="false">
                <v:path arrowok="t"/>
                <v:fill type="solid"/>
              </v:shape>
            </v:group>
            <v:group style="position:absolute;left:10864;top:5946;width:10;height:20" coordorigin="10864,5946" coordsize="10,20">
              <v:shape style="position:absolute;left:10864;top:5946;width:10;height:20" coordorigin="10864,5946" coordsize="10,20" path="m10864,5965l10874,5965,10874,5946,10864,5946,10864,5965xe" filled="true" fillcolor="#000000" stroked="false">
                <v:path arrowok="t"/>
                <v:fill type="solid"/>
              </v:shape>
            </v:group>
            <v:group style="position:absolute;left:10864;top:5965;width:10;height:20" coordorigin="10864,5965" coordsize="10,20">
              <v:shape style="position:absolute;left:10864;top:5965;width:10;height:20" coordorigin="10864,5965" coordsize="10,20" path="m10864,5985l10874,5985,10874,5965,10864,5965,10864,5985xe" filled="true" fillcolor="#000000" stroked="false">
                <v:path arrowok="t"/>
                <v:fill type="solid"/>
              </v:shape>
            </v:group>
            <v:group style="position:absolute;left:10864;top:5985;width:10;height:20" coordorigin="10864,5985" coordsize="10,20">
              <v:shape style="position:absolute;left:10864;top:5985;width:10;height:20" coordorigin="10864,5985" coordsize="10,20" path="m10864,6004l10874,6004,10874,5985,10864,5985,10864,6004xe" filled="true" fillcolor="#000000" stroked="false">
                <v:path arrowok="t"/>
                <v:fill type="solid"/>
              </v:shape>
            </v:group>
            <v:group style="position:absolute;left:10864;top:6004;width:10;height:20" coordorigin="10864,6004" coordsize="10,20">
              <v:shape style="position:absolute;left:10864;top:6004;width:10;height:20" coordorigin="10864,6004" coordsize="10,20" path="m10864,6023l10874,6023,10874,6004,10864,6004,10864,6023xe" filled="true" fillcolor="#000000" stroked="false">
                <v:path arrowok="t"/>
                <v:fill type="solid"/>
              </v:shape>
            </v:group>
            <v:group style="position:absolute;left:10864;top:6023;width:10;height:20" coordorigin="10864,6023" coordsize="10,20">
              <v:shape style="position:absolute;left:10864;top:6023;width:10;height:20" coordorigin="10864,6023" coordsize="10,20" path="m10864,6042l10874,6042,10874,6023,10864,6023,10864,6042xe" filled="true" fillcolor="#000000" stroked="false">
                <v:path arrowok="t"/>
                <v:fill type="solid"/>
              </v:shape>
            </v:group>
            <v:group style="position:absolute;left:10864;top:6045;width:10;height:2" coordorigin="10864,6045" coordsize="10,2">
              <v:shape style="position:absolute;left:10864;top:6045;width:10;height:2" coordorigin="10864,6045" coordsize="10,0" path="m10864,6045l10874,6045e" filled="false" stroked="true" strokeweight=".23999pt" strokecolor="#000000">
                <v:path arrowok="t"/>
              </v:shape>
              <v:shape style="position:absolute;left:1030;top:5946;width:1846;height:110" type="#_x0000_t75" stroked="false">
                <v:imagedata r:id="rId404" o:title=""/>
              </v:shape>
              <v:shape style="position:absolute;left:2852;top:6042;width:571;height:14" type="#_x0000_t75" stroked="false">
                <v:imagedata r:id="rId389" o:title=""/>
              </v:shape>
              <v:shape style="position:absolute;left:3408;top:6042;width:807;height:14" type="#_x0000_t75" stroked="false">
                <v:imagedata r:id="rId405" o:title=""/>
              </v:shape>
              <v:shape style="position:absolute;left:4201;top:6042;width:823;height:14" type="#_x0000_t75" stroked="false">
                <v:imagedata r:id="rId391" o:title=""/>
              </v:shape>
              <v:shape style="position:absolute;left:5010;top:6042;width:977;height:14" type="#_x0000_t75" stroked="false">
                <v:imagedata r:id="rId406" o:title=""/>
              </v:shape>
              <v:shape style="position:absolute;left:5972;top:6042;width:797;height:14" type="#_x0000_t75" stroked="false">
                <v:imagedata r:id="rId407" o:title=""/>
              </v:shape>
              <v:shape style="position:absolute;left:6755;top:6042;width:713;height:14" type="#_x0000_t75" stroked="false">
                <v:imagedata r:id="rId394" o:title=""/>
              </v:shape>
              <v:shape style="position:absolute;left:7453;top:6042;width:1296;height:14" type="#_x0000_t75" stroked="false">
                <v:imagedata r:id="rId395" o:title=""/>
              </v:shape>
              <v:shape style="position:absolute;left:8735;top:6042;width:867;height:14" type="#_x0000_t75" stroked="false">
                <v:imagedata r:id="rId396" o:title=""/>
              </v:shape>
              <v:shape style="position:absolute;left:9588;top:6042;width:581;height:14" type="#_x0000_t75" stroked="false">
                <v:imagedata r:id="rId397" o:title=""/>
              </v:shape>
              <v:shape style="position:absolute;left:10154;top:6047;width:710;height:10" type="#_x0000_t75" stroked="false">
                <v:imagedata r:id="rId398" o:title=""/>
              </v:shape>
            </v:group>
            <v:group style="position:absolute;left:10864;top:6052;width:10;height:2" coordorigin="10864,6052" coordsize="10,2">
              <v:shape style="position:absolute;left:10864;top:6052;width:10;height:2" coordorigin="10864,6052" coordsize="10,0" path="m10864,6052l10874,6052e" filled="false" stroked="true" strokeweight=".48001pt" strokecolor="#000000">
                <v:path arrowok="t"/>
              </v:shape>
            </v:group>
            <v:group style="position:absolute;left:1034;top:6057;width:10;height:20" coordorigin="1034,6057" coordsize="10,20">
              <v:shape style="position:absolute;left:1034;top:6057;width:10;height:20" coordorigin="1034,6057" coordsize="10,20" path="m1034,6076l1044,6076,1044,6057,1034,6057,1034,6076xe" filled="true" fillcolor="#000000" stroked="false">
                <v:path arrowok="t"/>
                <v:fill type="solid"/>
              </v:shape>
            </v:group>
            <v:group style="position:absolute;left:1034;top:6076;width:10;height:20" coordorigin="1034,6076" coordsize="10,20">
              <v:shape style="position:absolute;left:1034;top:6076;width:10;height:20" coordorigin="1034,6076" coordsize="10,20" path="m1034,6095l1044,6095,1044,6076,1034,6076,1034,6095xe" filled="true" fillcolor="#000000" stroked="false">
                <v:path arrowok="t"/>
                <v:fill type="solid"/>
              </v:shape>
            </v:group>
            <v:group style="position:absolute;left:1034;top:6095;width:10;height:20" coordorigin="1034,6095" coordsize="10,20">
              <v:shape style="position:absolute;left:1034;top:6095;width:10;height:20" coordorigin="1034,6095" coordsize="10,20" path="m1034,6114l1044,6114,1044,6095,1034,6095,1034,6114xe" filled="true" fillcolor="#000000" stroked="false">
                <v:path arrowok="t"/>
                <v:fill type="solid"/>
              </v:shape>
            </v:group>
            <v:group style="position:absolute;left:1034;top:6114;width:10;height:20" coordorigin="1034,6114" coordsize="10,20">
              <v:shape style="position:absolute;left:1034;top:6114;width:10;height:20" coordorigin="1034,6114" coordsize="10,20" path="m1034,6133l1044,6133,1044,6114,1034,6114,1034,6133xe" filled="true" fillcolor="#000000" stroked="false">
                <v:path arrowok="t"/>
                <v:fill type="solid"/>
              </v:shape>
            </v:group>
            <v:group style="position:absolute;left:1034;top:6133;width:10;height:20" coordorigin="1034,6133" coordsize="10,20">
              <v:shape style="position:absolute;left:1034;top:6133;width:10;height:20" coordorigin="1034,6133" coordsize="10,20" path="m1034,6153l1044,6153,1044,6133,1034,6133,1034,6153xe" filled="true" fillcolor="#000000" stroked="false">
                <v:path arrowok="t"/>
                <v:fill type="solid"/>
              </v:shape>
            </v:group>
            <v:group style="position:absolute;left:1034;top:6153;width:10;height:20" coordorigin="1034,6153" coordsize="10,20">
              <v:shape style="position:absolute;left:1034;top:6153;width:10;height:20" coordorigin="1034,6153" coordsize="10,20" path="m1034,6172l1044,6172,1044,6153,1034,6153,1034,6172xe" filled="true" fillcolor="#000000" stroked="false">
                <v:path arrowok="t"/>
                <v:fill type="solid"/>
              </v:shape>
            </v:group>
            <v:group style="position:absolute;left:1034;top:6172;width:10;height:20" coordorigin="1034,6172" coordsize="10,20">
              <v:shape style="position:absolute;left:1034;top:6172;width:10;height:20" coordorigin="1034,6172" coordsize="10,20" path="m1034,6191l1044,6191,1044,6172,1034,6172,1034,6191xe" filled="true" fillcolor="#000000" stroked="false">
                <v:path arrowok="t"/>
                <v:fill type="solid"/>
              </v:shape>
            </v:group>
            <v:group style="position:absolute;left:1034;top:6191;width:10;height:20" coordorigin="1034,6191" coordsize="10,20">
              <v:shape style="position:absolute;left:1034;top:6191;width:10;height:20" coordorigin="1034,6191" coordsize="10,20" path="m1034,6210l1044,6210,1044,6191,1034,6191,1034,6210xe" filled="true" fillcolor="#000000" stroked="false">
                <v:path arrowok="t"/>
                <v:fill type="solid"/>
              </v:shape>
            </v:group>
            <v:group style="position:absolute;left:1034;top:6210;width:10;height:20" coordorigin="1034,6210" coordsize="10,20">
              <v:shape style="position:absolute;left:1034;top:6210;width:10;height:20" coordorigin="1034,6210" coordsize="10,20" path="m1034,6229l1044,6229,1044,6210,1034,6210,1034,6229xe" filled="true" fillcolor="#000000" stroked="false">
                <v:path arrowok="t"/>
                <v:fill type="solid"/>
              </v:shape>
            </v:group>
            <v:group style="position:absolute;left:1034;top:6229;width:10;height:20" coordorigin="1034,6229" coordsize="10,20">
              <v:shape style="position:absolute;left:1034;top:6229;width:10;height:20" coordorigin="1034,6229" coordsize="10,20" path="m1034,6249l1044,6249,1044,6229,1034,6229,1034,6249xe" filled="true" fillcolor="#000000" stroked="false">
                <v:path arrowok="t"/>
                <v:fill type="solid"/>
              </v:shape>
            </v:group>
            <v:group style="position:absolute;left:1034;top:6249;width:10;height:20" coordorigin="1034,6249" coordsize="10,20">
              <v:shape style="position:absolute;left:1034;top:6249;width:10;height:20" coordorigin="1034,6249" coordsize="10,20" path="m1034,6268l1044,6268,1044,6249,1034,6249,1034,6268xe" filled="true" fillcolor="#000000" stroked="false">
                <v:path arrowok="t"/>
                <v:fill type="solid"/>
              </v:shape>
            </v:group>
            <v:group style="position:absolute;left:1034;top:6268;width:10;height:20" coordorigin="1034,6268" coordsize="10,20">
              <v:shape style="position:absolute;left:1034;top:6268;width:10;height:20" coordorigin="1034,6268" coordsize="10,20" path="m1034,6287l1044,6287,1044,6268,1034,6268,1034,6287xe" filled="true" fillcolor="#000000" stroked="false">
                <v:path arrowok="t"/>
                <v:fill type="solid"/>
              </v:shape>
            </v:group>
            <v:group style="position:absolute;left:1034;top:6287;width:10;height:20" coordorigin="1034,6287" coordsize="10,20">
              <v:shape style="position:absolute;left:1034;top:6287;width:10;height:20" coordorigin="1034,6287" coordsize="10,20" path="m1034,6306l1044,6306,1044,6287,1034,6287,1034,6306xe" filled="true" fillcolor="#000000" stroked="false">
                <v:path arrowok="t"/>
                <v:fill type="solid"/>
              </v:shape>
            </v:group>
            <v:group style="position:absolute;left:1034;top:6306;width:10;height:20" coordorigin="1034,6306" coordsize="10,20">
              <v:shape style="position:absolute;left:1034;top:6306;width:10;height:20" coordorigin="1034,6306" coordsize="10,20" path="m1034,6325l1044,6325,1044,6306,1034,6306,1034,6325xe" filled="true" fillcolor="#000000" stroked="false">
                <v:path arrowok="t"/>
                <v:fill type="solid"/>
              </v:shape>
            </v:group>
            <v:group style="position:absolute;left:1034;top:6325;width:10;height:20" coordorigin="1034,6325" coordsize="10,20">
              <v:shape style="position:absolute;left:1034;top:6325;width:10;height:20" coordorigin="1034,6325" coordsize="10,20" path="m1034,6345l1044,6345,1044,6325,1034,6325,1034,6345xe" filled="true" fillcolor="#000000" stroked="false">
                <v:path arrowok="t"/>
                <v:fill type="solid"/>
              </v:shape>
            </v:group>
            <v:group style="position:absolute;left:1034;top:6345;width:10;height:20" coordorigin="1034,6345" coordsize="10,20">
              <v:shape style="position:absolute;left:1034;top:6345;width:10;height:20" coordorigin="1034,6345" coordsize="10,20" path="m1034,6364l1044,6364,1044,6345,1034,6345,1034,6364xe" filled="true" fillcolor="#000000" stroked="false">
                <v:path arrowok="t"/>
                <v:fill type="solid"/>
              </v:shape>
            </v:group>
            <v:group style="position:absolute;left:1034;top:6364;width:10;height:20" coordorigin="1034,6364" coordsize="10,20">
              <v:shape style="position:absolute;left:1034;top:6364;width:10;height:20" coordorigin="1034,6364" coordsize="10,20" path="m1034,6383l1044,6383,1044,6364,1034,6364,1034,6383xe" filled="true" fillcolor="#000000" stroked="false">
                <v:path arrowok="t"/>
                <v:fill type="solid"/>
              </v:shape>
            </v:group>
            <v:group style="position:absolute;left:1034;top:6383;width:10;height:20" coordorigin="1034,6383" coordsize="10,20">
              <v:shape style="position:absolute;left:1034;top:6383;width:10;height:20" coordorigin="1034,6383" coordsize="10,20" path="m1034,6402l1044,6402,1044,6383,1034,6383,1034,6402xe" filled="true" fillcolor="#000000" stroked="false">
                <v:path arrowok="t"/>
                <v:fill type="solid"/>
              </v:shape>
            </v:group>
            <v:group style="position:absolute;left:1034;top:6402;width:10;height:20" coordorigin="1034,6402" coordsize="10,20">
              <v:shape style="position:absolute;left:1034;top:6402;width:10;height:20" coordorigin="1034,6402" coordsize="10,20" path="m1034,6421l1044,6421,1044,6402,1034,6402,1034,6421xe" filled="true" fillcolor="#000000" stroked="false">
                <v:path arrowok="t"/>
                <v:fill type="solid"/>
              </v:shape>
            </v:group>
            <v:group style="position:absolute;left:1034;top:6421;width:10;height:20" coordorigin="1034,6421" coordsize="10,20">
              <v:shape style="position:absolute;left:1034;top:6421;width:10;height:20" coordorigin="1034,6421" coordsize="10,20" path="m1034,6441l1044,6441,1044,6421,1034,6421,1034,6441xe" filled="true" fillcolor="#000000" stroked="false">
                <v:path arrowok="t"/>
                <v:fill type="solid"/>
              </v:shape>
            </v:group>
            <v:group style="position:absolute;left:1034;top:6441;width:10;height:20" coordorigin="1034,6441" coordsize="10,20">
              <v:shape style="position:absolute;left:1034;top:6441;width:10;height:20" coordorigin="1034,6441" coordsize="10,20" path="m1034,6460l1044,6460,1044,6441,1034,6441,1034,6460xe" filled="true" fillcolor="#000000" stroked="false">
                <v:path arrowok="t"/>
                <v:fill type="solid"/>
              </v:shape>
            </v:group>
            <v:group style="position:absolute;left:1034;top:6460;width:10;height:20" coordorigin="1034,6460" coordsize="10,20">
              <v:shape style="position:absolute;left:1034;top:6460;width:10;height:20" coordorigin="1034,6460" coordsize="10,20" path="m1034,6479l1044,6479,1044,6460,1034,6460,1034,6479xe" filled="true" fillcolor="#000000" stroked="false">
                <v:path arrowok="t"/>
                <v:fill type="solid"/>
              </v:shape>
            </v:group>
            <v:group style="position:absolute;left:1034;top:6479;width:10;height:20" coordorigin="1034,6479" coordsize="10,20">
              <v:shape style="position:absolute;left:1034;top:6479;width:10;height:20" coordorigin="1034,6479" coordsize="10,20" path="m1034,6498l1044,6498,1044,6479,1034,6479,1034,6498xe" filled="true" fillcolor="#000000" stroked="false">
                <v:path arrowok="t"/>
                <v:fill type="solid"/>
              </v:shape>
            </v:group>
            <v:group style="position:absolute;left:1034;top:6498;width:10;height:20" coordorigin="1034,6498" coordsize="10,20">
              <v:shape style="position:absolute;left:1034;top:6498;width:10;height:20" coordorigin="1034,6498" coordsize="10,20" path="m1034,6517l1044,6517,1044,6498,1034,6498,1034,6517xe" filled="true" fillcolor="#000000" stroked="false">
                <v:path arrowok="t"/>
                <v:fill type="solid"/>
              </v:shape>
            </v:group>
            <v:group style="position:absolute;left:1034;top:6521;width:10;height:2" coordorigin="1034,6521" coordsize="10,2">
              <v:shape style="position:absolute;left:1034;top:6521;width:10;height:2" coordorigin="1034,6521" coordsize="10,0" path="m1034,6521l1044,6521e" filled="false" stroked="true" strokeweight=".35999pt" strokecolor="#000000">
                <v:path arrowok="t"/>
              </v:shape>
            </v:group>
            <v:group style="position:absolute;left:2856;top:6057;width:10;height:20" coordorigin="2856,6057" coordsize="10,20">
              <v:shape style="position:absolute;left:2856;top:6057;width:10;height:20" coordorigin="2856,6057" coordsize="10,20" path="m2856,6076l2866,6076,2866,6057,2856,6057,2856,6076xe" filled="true" fillcolor="#000000" stroked="false">
                <v:path arrowok="t"/>
                <v:fill type="solid"/>
              </v:shape>
            </v:group>
            <v:group style="position:absolute;left:2856;top:6076;width:10;height:20" coordorigin="2856,6076" coordsize="10,20">
              <v:shape style="position:absolute;left:2856;top:6076;width:10;height:20" coordorigin="2856,6076" coordsize="10,20" path="m2856,6095l2866,6095,2866,6076,2856,6076,2856,6095xe" filled="true" fillcolor="#000000" stroked="false">
                <v:path arrowok="t"/>
                <v:fill type="solid"/>
              </v:shape>
            </v:group>
            <v:group style="position:absolute;left:2856;top:6095;width:10;height:20" coordorigin="2856,6095" coordsize="10,20">
              <v:shape style="position:absolute;left:2856;top:6095;width:10;height:20" coordorigin="2856,6095" coordsize="10,20" path="m2856,6114l2866,6114,2866,6095,2856,6095,2856,6114xe" filled="true" fillcolor="#000000" stroked="false">
                <v:path arrowok="t"/>
                <v:fill type="solid"/>
              </v:shape>
            </v:group>
            <v:group style="position:absolute;left:2856;top:6114;width:10;height:20" coordorigin="2856,6114" coordsize="10,20">
              <v:shape style="position:absolute;left:2856;top:6114;width:10;height:20" coordorigin="2856,6114" coordsize="10,20" path="m2856,6133l2866,6133,2866,6114,2856,6114,2856,6133xe" filled="true" fillcolor="#000000" stroked="false">
                <v:path arrowok="t"/>
                <v:fill type="solid"/>
              </v:shape>
            </v:group>
            <v:group style="position:absolute;left:2856;top:6133;width:10;height:20" coordorigin="2856,6133" coordsize="10,20">
              <v:shape style="position:absolute;left:2856;top:6133;width:10;height:20" coordorigin="2856,6133" coordsize="10,20" path="m2856,6153l2866,6153,2866,6133,2856,6133,2856,6153xe" filled="true" fillcolor="#000000" stroked="false">
                <v:path arrowok="t"/>
                <v:fill type="solid"/>
              </v:shape>
            </v:group>
            <v:group style="position:absolute;left:2856;top:6153;width:10;height:20" coordorigin="2856,6153" coordsize="10,20">
              <v:shape style="position:absolute;left:2856;top:6153;width:10;height:20" coordorigin="2856,6153" coordsize="10,20" path="m2856,6172l2866,6172,2866,6153,2856,6153,2856,6172xe" filled="true" fillcolor="#000000" stroked="false">
                <v:path arrowok="t"/>
                <v:fill type="solid"/>
              </v:shape>
            </v:group>
            <v:group style="position:absolute;left:2856;top:6172;width:10;height:20" coordorigin="2856,6172" coordsize="10,20">
              <v:shape style="position:absolute;left:2856;top:6172;width:10;height:20" coordorigin="2856,6172" coordsize="10,20" path="m2856,6191l2866,6191,2866,6172,2856,6172,2856,6191xe" filled="true" fillcolor="#000000" stroked="false">
                <v:path arrowok="t"/>
                <v:fill type="solid"/>
              </v:shape>
            </v:group>
            <v:group style="position:absolute;left:2856;top:6191;width:10;height:20" coordorigin="2856,6191" coordsize="10,20">
              <v:shape style="position:absolute;left:2856;top:6191;width:10;height:20" coordorigin="2856,6191" coordsize="10,20" path="m2856,6210l2866,6210,2866,6191,2856,6191,2856,6210xe" filled="true" fillcolor="#000000" stroked="false">
                <v:path arrowok="t"/>
                <v:fill type="solid"/>
              </v:shape>
            </v:group>
            <v:group style="position:absolute;left:2856;top:6210;width:10;height:20" coordorigin="2856,6210" coordsize="10,20">
              <v:shape style="position:absolute;left:2856;top:6210;width:10;height:20" coordorigin="2856,6210" coordsize="10,20" path="m2856,6229l2866,6229,2866,6210,2856,6210,2856,6229xe" filled="true" fillcolor="#000000" stroked="false">
                <v:path arrowok="t"/>
                <v:fill type="solid"/>
              </v:shape>
            </v:group>
            <v:group style="position:absolute;left:2856;top:6229;width:10;height:20" coordorigin="2856,6229" coordsize="10,20">
              <v:shape style="position:absolute;left:2856;top:6229;width:10;height:20" coordorigin="2856,6229" coordsize="10,20" path="m2856,6249l2866,6249,2866,6229,2856,6229,2856,6249xe" filled="true" fillcolor="#000000" stroked="false">
                <v:path arrowok="t"/>
                <v:fill type="solid"/>
              </v:shape>
            </v:group>
            <v:group style="position:absolute;left:2856;top:6249;width:10;height:20" coordorigin="2856,6249" coordsize="10,20">
              <v:shape style="position:absolute;left:2856;top:6249;width:10;height:20" coordorigin="2856,6249" coordsize="10,20" path="m2856,6268l2866,6268,2866,6249,2856,6249,2856,6268xe" filled="true" fillcolor="#000000" stroked="false">
                <v:path arrowok="t"/>
                <v:fill type="solid"/>
              </v:shape>
            </v:group>
            <v:group style="position:absolute;left:2856;top:6268;width:10;height:20" coordorigin="2856,6268" coordsize="10,20">
              <v:shape style="position:absolute;left:2856;top:6268;width:10;height:20" coordorigin="2856,6268" coordsize="10,20" path="m2856,6287l2866,6287,2866,6268,2856,6268,2856,6287xe" filled="true" fillcolor="#000000" stroked="false">
                <v:path arrowok="t"/>
                <v:fill type="solid"/>
              </v:shape>
            </v:group>
            <v:group style="position:absolute;left:2856;top:6287;width:10;height:20" coordorigin="2856,6287" coordsize="10,20">
              <v:shape style="position:absolute;left:2856;top:6287;width:10;height:20" coordorigin="2856,6287" coordsize="10,20" path="m2856,6306l2866,6306,2866,6287,2856,6287,2856,6306xe" filled="true" fillcolor="#000000" stroked="false">
                <v:path arrowok="t"/>
                <v:fill type="solid"/>
              </v:shape>
            </v:group>
            <v:group style="position:absolute;left:2856;top:6306;width:10;height:20" coordorigin="2856,6306" coordsize="10,20">
              <v:shape style="position:absolute;left:2856;top:6306;width:10;height:20" coordorigin="2856,6306" coordsize="10,20" path="m2856,6325l2866,6325,2866,6306,2856,6306,2856,6325xe" filled="true" fillcolor="#000000" stroked="false">
                <v:path arrowok="t"/>
                <v:fill type="solid"/>
              </v:shape>
            </v:group>
            <v:group style="position:absolute;left:2856;top:6325;width:10;height:20" coordorigin="2856,6325" coordsize="10,20">
              <v:shape style="position:absolute;left:2856;top:6325;width:10;height:20" coordorigin="2856,6325" coordsize="10,20" path="m2856,6345l2866,6345,2866,6325,2856,6325,2856,6345xe" filled="true" fillcolor="#000000" stroked="false">
                <v:path arrowok="t"/>
                <v:fill type="solid"/>
              </v:shape>
            </v:group>
            <v:group style="position:absolute;left:2856;top:6345;width:10;height:20" coordorigin="2856,6345" coordsize="10,20">
              <v:shape style="position:absolute;left:2856;top:6345;width:10;height:20" coordorigin="2856,6345" coordsize="10,20" path="m2856,6364l2866,6364,2866,6345,2856,6345,2856,6364xe" filled="true" fillcolor="#000000" stroked="false">
                <v:path arrowok="t"/>
                <v:fill type="solid"/>
              </v:shape>
            </v:group>
            <v:group style="position:absolute;left:2856;top:6364;width:10;height:20" coordorigin="2856,6364" coordsize="10,20">
              <v:shape style="position:absolute;left:2856;top:6364;width:10;height:20" coordorigin="2856,6364" coordsize="10,20" path="m2856,6383l2866,6383,2866,6364,2856,6364,2856,6383xe" filled="true" fillcolor="#000000" stroked="false">
                <v:path arrowok="t"/>
                <v:fill type="solid"/>
              </v:shape>
            </v:group>
            <v:group style="position:absolute;left:2856;top:6383;width:10;height:20" coordorigin="2856,6383" coordsize="10,20">
              <v:shape style="position:absolute;left:2856;top:6383;width:10;height:20" coordorigin="2856,6383" coordsize="10,20" path="m2856,6402l2866,6402,2866,6383,2856,6383,2856,6402xe" filled="true" fillcolor="#000000" stroked="false">
                <v:path arrowok="t"/>
                <v:fill type="solid"/>
              </v:shape>
            </v:group>
            <v:group style="position:absolute;left:2856;top:6402;width:10;height:20" coordorigin="2856,6402" coordsize="10,20">
              <v:shape style="position:absolute;left:2856;top:6402;width:10;height:20" coordorigin="2856,6402" coordsize="10,20" path="m2856,6421l2866,6421,2866,6402,2856,6402,2856,6421xe" filled="true" fillcolor="#000000" stroked="false">
                <v:path arrowok="t"/>
                <v:fill type="solid"/>
              </v:shape>
            </v:group>
            <v:group style="position:absolute;left:2856;top:6421;width:10;height:20" coordorigin="2856,6421" coordsize="10,20">
              <v:shape style="position:absolute;left:2856;top:6421;width:10;height:20" coordorigin="2856,6421" coordsize="10,20" path="m2856,6441l2866,6441,2866,6421,2856,6421,2856,6441xe" filled="true" fillcolor="#000000" stroked="false">
                <v:path arrowok="t"/>
                <v:fill type="solid"/>
              </v:shape>
            </v:group>
            <v:group style="position:absolute;left:2856;top:6441;width:10;height:20" coordorigin="2856,6441" coordsize="10,20">
              <v:shape style="position:absolute;left:2856;top:6441;width:10;height:20" coordorigin="2856,6441" coordsize="10,20" path="m2856,6460l2866,6460,2866,6441,2856,6441,2856,6460xe" filled="true" fillcolor="#000000" stroked="false">
                <v:path arrowok="t"/>
                <v:fill type="solid"/>
              </v:shape>
            </v:group>
            <v:group style="position:absolute;left:2856;top:6460;width:10;height:20" coordorigin="2856,6460" coordsize="10,20">
              <v:shape style="position:absolute;left:2856;top:6460;width:10;height:20" coordorigin="2856,6460" coordsize="10,20" path="m2856,6479l2866,6479,2866,6460,2856,6460,2856,6479xe" filled="true" fillcolor="#000000" stroked="false">
                <v:path arrowok="t"/>
                <v:fill type="solid"/>
              </v:shape>
            </v:group>
            <v:group style="position:absolute;left:2856;top:6479;width:10;height:20" coordorigin="2856,6479" coordsize="10,20">
              <v:shape style="position:absolute;left:2856;top:6479;width:10;height:20" coordorigin="2856,6479" coordsize="10,20" path="m2856,6498l2866,6498,2866,6479,2856,6479,2856,6498xe" filled="true" fillcolor="#000000" stroked="false">
                <v:path arrowok="t"/>
                <v:fill type="solid"/>
              </v:shape>
            </v:group>
            <v:group style="position:absolute;left:2856;top:6498;width:10;height:20" coordorigin="2856,6498" coordsize="10,20">
              <v:shape style="position:absolute;left:2856;top:6498;width:10;height:20" coordorigin="2856,6498" coordsize="10,20" path="m2856,6517l2866,6517,2866,6498,2856,6498,2856,6517xe" filled="true" fillcolor="#000000" stroked="false">
                <v:path arrowok="t"/>
                <v:fill type="solid"/>
              </v:shape>
            </v:group>
            <v:group style="position:absolute;left:2856;top:6521;width:10;height:2" coordorigin="2856,6521" coordsize="10,2">
              <v:shape style="position:absolute;left:2856;top:6521;width:10;height:2" coordorigin="2856,6521" coordsize="10,0" path="m2856,6521l2866,6521e" filled="false" stroked="true" strokeweight=".35999pt" strokecolor="#000000">
                <v:path arrowok="t"/>
              </v:shape>
            </v:group>
            <v:group style="position:absolute;left:3413;top:6057;width:10;height:20" coordorigin="3413,6057" coordsize="10,20">
              <v:shape style="position:absolute;left:3413;top:6057;width:10;height:20" coordorigin="3413,6057" coordsize="10,20" path="m3413,6076l3423,6076,3423,6057,3413,6057,3413,6076xe" filled="true" fillcolor="#000000" stroked="false">
                <v:path arrowok="t"/>
                <v:fill type="solid"/>
              </v:shape>
            </v:group>
            <v:group style="position:absolute;left:3413;top:6076;width:10;height:20" coordorigin="3413,6076" coordsize="10,20">
              <v:shape style="position:absolute;left:3413;top:6076;width:10;height:20" coordorigin="3413,6076" coordsize="10,20" path="m3413,6095l3423,6095,3423,6076,3413,6076,3413,6095xe" filled="true" fillcolor="#000000" stroked="false">
                <v:path arrowok="t"/>
                <v:fill type="solid"/>
              </v:shape>
            </v:group>
            <v:group style="position:absolute;left:3413;top:6095;width:10;height:20" coordorigin="3413,6095" coordsize="10,20">
              <v:shape style="position:absolute;left:3413;top:6095;width:10;height:20" coordorigin="3413,6095" coordsize="10,20" path="m3413,6114l3423,6114,3423,6095,3413,6095,3413,6114xe" filled="true" fillcolor="#000000" stroked="false">
                <v:path arrowok="t"/>
                <v:fill type="solid"/>
              </v:shape>
            </v:group>
            <v:group style="position:absolute;left:3413;top:6114;width:10;height:20" coordorigin="3413,6114" coordsize="10,20">
              <v:shape style="position:absolute;left:3413;top:6114;width:10;height:20" coordorigin="3413,6114" coordsize="10,20" path="m3413,6133l3423,6133,3423,6114,3413,6114,3413,6133xe" filled="true" fillcolor="#000000" stroked="false">
                <v:path arrowok="t"/>
                <v:fill type="solid"/>
              </v:shape>
            </v:group>
            <v:group style="position:absolute;left:3413;top:6133;width:10;height:20" coordorigin="3413,6133" coordsize="10,20">
              <v:shape style="position:absolute;left:3413;top:6133;width:10;height:20" coordorigin="3413,6133" coordsize="10,20" path="m3413,6153l3423,6153,3423,6133,3413,6133,3413,6153xe" filled="true" fillcolor="#000000" stroked="false">
                <v:path arrowok="t"/>
                <v:fill type="solid"/>
              </v:shape>
            </v:group>
            <v:group style="position:absolute;left:3413;top:6153;width:10;height:20" coordorigin="3413,6153" coordsize="10,20">
              <v:shape style="position:absolute;left:3413;top:6153;width:10;height:20" coordorigin="3413,6153" coordsize="10,20" path="m3413,6172l3423,6172,3423,6153,3413,6153,3413,6172xe" filled="true" fillcolor="#000000" stroked="false">
                <v:path arrowok="t"/>
                <v:fill type="solid"/>
              </v:shape>
            </v:group>
            <v:group style="position:absolute;left:3413;top:6172;width:10;height:20" coordorigin="3413,6172" coordsize="10,20">
              <v:shape style="position:absolute;left:3413;top:6172;width:10;height:20" coordorigin="3413,6172" coordsize="10,20" path="m3413,6191l3423,6191,3423,6172,3413,6172,3413,6191xe" filled="true" fillcolor="#000000" stroked="false">
                <v:path arrowok="t"/>
                <v:fill type="solid"/>
              </v:shape>
            </v:group>
            <v:group style="position:absolute;left:3413;top:6191;width:10;height:20" coordorigin="3413,6191" coordsize="10,20">
              <v:shape style="position:absolute;left:3413;top:6191;width:10;height:20" coordorigin="3413,6191" coordsize="10,20" path="m3413,6210l3423,6210,3423,6191,3413,6191,3413,6210xe" filled="true" fillcolor="#000000" stroked="false">
                <v:path arrowok="t"/>
                <v:fill type="solid"/>
              </v:shape>
            </v:group>
            <v:group style="position:absolute;left:3413;top:6210;width:10;height:20" coordorigin="3413,6210" coordsize="10,20">
              <v:shape style="position:absolute;left:3413;top:6210;width:10;height:20" coordorigin="3413,6210" coordsize="10,20" path="m3413,6229l3423,6229,3423,6210,3413,6210,3413,6229xe" filled="true" fillcolor="#000000" stroked="false">
                <v:path arrowok="t"/>
                <v:fill type="solid"/>
              </v:shape>
            </v:group>
            <v:group style="position:absolute;left:3413;top:6229;width:10;height:20" coordorigin="3413,6229" coordsize="10,20">
              <v:shape style="position:absolute;left:3413;top:6229;width:10;height:20" coordorigin="3413,6229" coordsize="10,20" path="m3413,6249l3423,6249,3423,6229,3413,6229,3413,6249xe" filled="true" fillcolor="#000000" stroked="false">
                <v:path arrowok="t"/>
                <v:fill type="solid"/>
              </v:shape>
            </v:group>
            <v:group style="position:absolute;left:3413;top:6249;width:10;height:20" coordorigin="3413,6249" coordsize="10,20">
              <v:shape style="position:absolute;left:3413;top:6249;width:10;height:20" coordorigin="3413,6249" coordsize="10,20" path="m3413,6268l3423,6268,3423,6249,3413,6249,3413,6268xe" filled="true" fillcolor="#000000" stroked="false">
                <v:path arrowok="t"/>
                <v:fill type="solid"/>
              </v:shape>
            </v:group>
            <v:group style="position:absolute;left:3413;top:6268;width:10;height:20" coordorigin="3413,6268" coordsize="10,20">
              <v:shape style="position:absolute;left:3413;top:6268;width:10;height:20" coordorigin="3413,6268" coordsize="10,20" path="m3413,6287l3423,6287,3423,6268,3413,6268,3413,6287xe" filled="true" fillcolor="#000000" stroked="false">
                <v:path arrowok="t"/>
                <v:fill type="solid"/>
              </v:shape>
            </v:group>
            <v:group style="position:absolute;left:3413;top:6287;width:10;height:20" coordorigin="3413,6287" coordsize="10,20">
              <v:shape style="position:absolute;left:3413;top:6287;width:10;height:20" coordorigin="3413,6287" coordsize="10,20" path="m3413,6306l3423,6306,3423,6287,3413,6287,3413,6306xe" filled="true" fillcolor="#000000" stroked="false">
                <v:path arrowok="t"/>
                <v:fill type="solid"/>
              </v:shape>
            </v:group>
            <v:group style="position:absolute;left:3413;top:6306;width:10;height:20" coordorigin="3413,6306" coordsize="10,20">
              <v:shape style="position:absolute;left:3413;top:6306;width:10;height:20" coordorigin="3413,6306" coordsize="10,20" path="m3413,6325l3423,6325,3423,6306,3413,6306,3413,6325xe" filled="true" fillcolor="#000000" stroked="false">
                <v:path arrowok="t"/>
                <v:fill type="solid"/>
              </v:shape>
            </v:group>
            <v:group style="position:absolute;left:3413;top:6325;width:10;height:20" coordorigin="3413,6325" coordsize="10,20">
              <v:shape style="position:absolute;left:3413;top:6325;width:10;height:20" coordorigin="3413,6325" coordsize="10,20" path="m3413,6345l3423,6345,3423,6325,3413,6325,3413,6345xe" filled="true" fillcolor="#000000" stroked="false">
                <v:path arrowok="t"/>
                <v:fill type="solid"/>
              </v:shape>
            </v:group>
            <v:group style="position:absolute;left:3413;top:6345;width:10;height:20" coordorigin="3413,6345" coordsize="10,20">
              <v:shape style="position:absolute;left:3413;top:6345;width:10;height:20" coordorigin="3413,6345" coordsize="10,20" path="m3413,6364l3423,6364,3423,6345,3413,6345,3413,6364xe" filled="true" fillcolor="#000000" stroked="false">
                <v:path arrowok="t"/>
                <v:fill type="solid"/>
              </v:shape>
            </v:group>
            <v:group style="position:absolute;left:3413;top:6364;width:10;height:20" coordorigin="3413,6364" coordsize="10,20">
              <v:shape style="position:absolute;left:3413;top:6364;width:10;height:20" coordorigin="3413,6364" coordsize="10,20" path="m3413,6383l3423,6383,3423,6364,3413,6364,3413,6383xe" filled="true" fillcolor="#000000" stroked="false">
                <v:path arrowok="t"/>
                <v:fill type="solid"/>
              </v:shape>
            </v:group>
            <v:group style="position:absolute;left:3413;top:6383;width:10;height:20" coordorigin="3413,6383" coordsize="10,20">
              <v:shape style="position:absolute;left:3413;top:6383;width:10;height:20" coordorigin="3413,6383" coordsize="10,20" path="m3413,6402l3423,6402,3423,6383,3413,6383,3413,6402xe" filled="true" fillcolor="#000000" stroked="false">
                <v:path arrowok="t"/>
                <v:fill type="solid"/>
              </v:shape>
            </v:group>
            <v:group style="position:absolute;left:3413;top:6402;width:10;height:20" coordorigin="3413,6402" coordsize="10,20">
              <v:shape style="position:absolute;left:3413;top:6402;width:10;height:20" coordorigin="3413,6402" coordsize="10,20" path="m3413,6421l3423,6421,3423,6402,3413,6402,3413,6421xe" filled="true" fillcolor="#000000" stroked="false">
                <v:path arrowok="t"/>
                <v:fill type="solid"/>
              </v:shape>
            </v:group>
            <v:group style="position:absolute;left:3413;top:6421;width:10;height:20" coordorigin="3413,6421" coordsize="10,20">
              <v:shape style="position:absolute;left:3413;top:6421;width:10;height:20" coordorigin="3413,6421" coordsize="10,20" path="m3413,6441l3423,6441,3423,6421,3413,6421,3413,6441xe" filled="true" fillcolor="#000000" stroked="false">
                <v:path arrowok="t"/>
                <v:fill type="solid"/>
              </v:shape>
            </v:group>
            <v:group style="position:absolute;left:3413;top:6441;width:10;height:20" coordorigin="3413,6441" coordsize="10,20">
              <v:shape style="position:absolute;left:3413;top:6441;width:10;height:20" coordorigin="3413,6441" coordsize="10,20" path="m3413,6460l3423,6460,3423,6441,3413,6441,3413,6460xe" filled="true" fillcolor="#000000" stroked="false">
                <v:path arrowok="t"/>
                <v:fill type="solid"/>
              </v:shape>
            </v:group>
            <v:group style="position:absolute;left:3413;top:6460;width:10;height:20" coordorigin="3413,6460" coordsize="10,20">
              <v:shape style="position:absolute;left:3413;top:6460;width:10;height:20" coordorigin="3413,6460" coordsize="10,20" path="m3413,6479l3423,6479,3423,6460,3413,6460,3413,6479xe" filled="true" fillcolor="#000000" stroked="false">
                <v:path arrowok="t"/>
                <v:fill type="solid"/>
              </v:shape>
            </v:group>
            <v:group style="position:absolute;left:3413;top:6479;width:10;height:20" coordorigin="3413,6479" coordsize="10,20">
              <v:shape style="position:absolute;left:3413;top:6479;width:10;height:20" coordorigin="3413,6479" coordsize="10,20" path="m3413,6498l3423,6498,3423,6479,3413,6479,3413,6498xe" filled="true" fillcolor="#000000" stroked="false">
                <v:path arrowok="t"/>
                <v:fill type="solid"/>
              </v:shape>
            </v:group>
            <v:group style="position:absolute;left:3413;top:6498;width:10;height:20" coordorigin="3413,6498" coordsize="10,20">
              <v:shape style="position:absolute;left:3413;top:6498;width:10;height:20" coordorigin="3413,6498" coordsize="10,20" path="m3413,6517l3423,6517,3423,6498,3413,6498,3413,6517xe" filled="true" fillcolor="#000000" stroked="false">
                <v:path arrowok="t"/>
                <v:fill type="solid"/>
              </v:shape>
            </v:group>
            <v:group style="position:absolute;left:3413;top:6521;width:10;height:2" coordorigin="3413,6521" coordsize="10,2">
              <v:shape style="position:absolute;left:3413;top:6521;width:10;height:2" coordorigin="3413,6521" coordsize="10,0" path="m3413,6521l3423,6521e" filled="false" stroked="true" strokeweight=".35999pt" strokecolor="#000000">
                <v:path arrowok="t"/>
              </v:shape>
            </v:group>
            <v:group style="position:absolute;left:4206;top:6057;width:10;height:20" coordorigin="4206,6057" coordsize="10,20">
              <v:shape style="position:absolute;left:4206;top:6057;width:10;height:20" coordorigin="4206,6057" coordsize="10,20" path="m4206,6076l4215,6076,4215,6057,4206,6057,4206,6076xe" filled="true" fillcolor="#000000" stroked="false">
                <v:path arrowok="t"/>
                <v:fill type="solid"/>
              </v:shape>
            </v:group>
            <v:group style="position:absolute;left:4206;top:6076;width:10;height:20" coordorigin="4206,6076" coordsize="10,20">
              <v:shape style="position:absolute;left:4206;top:6076;width:10;height:20" coordorigin="4206,6076" coordsize="10,20" path="m4206,6095l4215,6095,4215,6076,4206,6076,4206,6095xe" filled="true" fillcolor="#000000" stroked="false">
                <v:path arrowok="t"/>
                <v:fill type="solid"/>
              </v:shape>
            </v:group>
            <v:group style="position:absolute;left:4206;top:6095;width:10;height:20" coordorigin="4206,6095" coordsize="10,20">
              <v:shape style="position:absolute;left:4206;top:6095;width:10;height:20" coordorigin="4206,6095" coordsize="10,20" path="m4206,6114l4215,6114,4215,6095,4206,6095,4206,6114xe" filled="true" fillcolor="#000000" stroked="false">
                <v:path arrowok="t"/>
                <v:fill type="solid"/>
              </v:shape>
            </v:group>
            <v:group style="position:absolute;left:4206;top:6114;width:10;height:20" coordorigin="4206,6114" coordsize="10,20">
              <v:shape style="position:absolute;left:4206;top:6114;width:10;height:20" coordorigin="4206,6114" coordsize="10,20" path="m4206,6133l4215,6133,4215,6114,4206,6114,4206,6133xe" filled="true" fillcolor="#000000" stroked="false">
                <v:path arrowok="t"/>
                <v:fill type="solid"/>
              </v:shape>
            </v:group>
            <v:group style="position:absolute;left:4206;top:6133;width:10;height:20" coordorigin="4206,6133" coordsize="10,20">
              <v:shape style="position:absolute;left:4206;top:6133;width:10;height:20" coordorigin="4206,6133" coordsize="10,20" path="m4206,6153l4215,6153,4215,6133,4206,6133,4206,6153xe" filled="true" fillcolor="#000000" stroked="false">
                <v:path arrowok="t"/>
                <v:fill type="solid"/>
              </v:shape>
            </v:group>
            <v:group style="position:absolute;left:4206;top:6153;width:10;height:20" coordorigin="4206,6153" coordsize="10,20">
              <v:shape style="position:absolute;left:4206;top:6153;width:10;height:20" coordorigin="4206,6153" coordsize="10,20" path="m4206,6172l4215,6172,4215,6153,4206,6153,4206,6172xe" filled="true" fillcolor="#000000" stroked="false">
                <v:path arrowok="t"/>
                <v:fill type="solid"/>
              </v:shape>
            </v:group>
            <v:group style="position:absolute;left:4206;top:6172;width:10;height:20" coordorigin="4206,6172" coordsize="10,20">
              <v:shape style="position:absolute;left:4206;top:6172;width:10;height:20" coordorigin="4206,6172" coordsize="10,20" path="m4206,6191l4215,6191,4215,6172,4206,6172,4206,6191xe" filled="true" fillcolor="#000000" stroked="false">
                <v:path arrowok="t"/>
                <v:fill type="solid"/>
              </v:shape>
            </v:group>
            <v:group style="position:absolute;left:4206;top:6191;width:10;height:20" coordorigin="4206,6191" coordsize="10,20">
              <v:shape style="position:absolute;left:4206;top:6191;width:10;height:20" coordorigin="4206,6191" coordsize="10,20" path="m4206,6210l4215,6210,4215,6191,4206,6191,4206,6210xe" filled="true" fillcolor="#000000" stroked="false">
                <v:path arrowok="t"/>
                <v:fill type="solid"/>
              </v:shape>
            </v:group>
            <v:group style="position:absolute;left:4206;top:6210;width:10;height:20" coordorigin="4206,6210" coordsize="10,20">
              <v:shape style="position:absolute;left:4206;top:6210;width:10;height:20" coordorigin="4206,6210" coordsize="10,20" path="m4206,6229l4215,6229,4215,6210,4206,6210,4206,6229xe" filled="true" fillcolor="#000000" stroked="false">
                <v:path arrowok="t"/>
                <v:fill type="solid"/>
              </v:shape>
            </v:group>
            <v:group style="position:absolute;left:4206;top:6229;width:10;height:20" coordorigin="4206,6229" coordsize="10,20">
              <v:shape style="position:absolute;left:4206;top:6229;width:10;height:20" coordorigin="4206,6229" coordsize="10,20" path="m4206,6249l4215,6249,4215,6229,4206,6229,4206,6249xe" filled="true" fillcolor="#000000" stroked="false">
                <v:path arrowok="t"/>
                <v:fill type="solid"/>
              </v:shape>
            </v:group>
            <v:group style="position:absolute;left:4206;top:6249;width:10;height:20" coordorigin="4206,6249" coordsize="10,20">
              <v:shape style="position:absolute;left:4206;top:6249;width:10;height:20" coordorigin="4206,6249" coordsize="10,20" path="m4206,6268l4215,6268,4215,6249,4206,6249,4206,6268xe" filled="true" fillcolor="#000000" stroked="false">
                <v:path arrowok="t"/>
                <v:fill type="solid"/>
              </v:shape>
            </v:group>
            <v:group style="position:absolute;left:4206;top:6268;width:10;height:20" coordorigin="4206,6268" coordsize="10,20">
              <v:shape style="position:absolute;left:4206;top:6268;width:10;height:20" coordorigin="4206,6268" coordsize="10,20" path="m4206,6287l4215,6287,4215,6268,4206,6268,4206,6287xe" filled="true" fillcolor="#000000" stroked="false">
                <v:path arrowok="t"/>
                <v:fill type="solid"/>
              </v:shape>
            </v:group>
            <v:group style="position:absolute;left:4206;top:6287;width:10;height:20" coordorigin="4206,6287" coordsize="10,20">
              <v:shape style="position:absolute;left:4206;top:6287;width:10;height:20" coordorigin="4206,6287" coordsize="10,20" path="m4206,6306l4215,6306,4215,6287,4206,6287,4206,6306xe" filled="true" fillcolor="#000000" stroked="false">
                <v:path arrowok="t"/>
                <v:fill type="solid"/>
              </v:shape>
            </v:group>
            <v:group style="position:absolute;left:4206;top:6306;width:10;height:20" coordorigin="4206,6306" coordsize="10,20">
              <v:shape style="position:absolute;left:4206;top:6306;width:10;height:20" coordorigin="4206,6306" coordsize="10,20" path="m4206,6325l4215,6325,4215,6306,4206,6306,4206,6325xe" filled="true" fillcolor="#000000" stroked="false">
                <v:path arrowok="t"/>
                <v:fill type="solid"/>
              </v:shape>
            </v:group>
            <v:group style="position:absolute;left:4206;top:6325;width:10;height:20" coordorigin="4206,6325" coordsize="10,20">
              <v:shape style="position:absolute;left:4206;top:6325;width:10;height:20" coordorigin="4206,6325" coordsize="10,20" path="m4206,6345l4215,6345,4215,6325,4206,6325,4206,6345xe" filled="true" fillcolor="#000000" stroked="false">
                <v:path arrowok="t"/>
                <v:fill type="solid"/>
              </v:shape>
            </v:group>
            <v:group style="position:absolute;left:4206;top:6345;width:10;height:20" coordorigin="4206,6345" coordsize="10,20">
              <v:shape style="position:absolute;left:4206;top:6345;width:10;height:20" coordorigin="4206,6345" coordsize="10,20" path="m4206,6364l4215,6364,4215,6345,4206,6345,4206,6364xe" filled="true" fillcolor="#000000" stroked="false">
                <v:path arrowok="t"/>
                <v:fill type="solid"/>
              </v:shape>
            </v:group>
            <v:group style="position:absolute;left:4206;top:6364;width:10;height:20" coordorigin="4206,6364" coordsize="10,20">
              <v:shape style="position:absolute;left:4206;top:6364;width:10;height:20" coordorigin="4206,6364" coordsize="10,20" path="m4206,6383l4215,6383,4215,6364,4206,6364,4206,6383xe" filled="true" fillcolor="#000000" stroked="false">
                <v:path arrowok="t"/>
                <v:fill type="solid"/>
              </v:shape>
            </v:group>
            <v:group style="position:absolute;left:4206;top:6383;width:10;height:20" coordorigin="4206,6383" coordsize="10,20">
              <v:shape style="position:absolute;left:4206;top:6383;width:10;height:20" coordorigin="4206,6383" coordsize="10,20" path="m4206,6402l4215,6402,4215,6383,4206,6383,4206,6402xe" filled="true" fillcolor="#000000" stroked="false">
                <v:path arrowok="t"/>
                <v:fill type="solid"/>
              </v:shape>
            </v:group>
            <v:group style="position:absolute;left:4206;top:6402;width:10;height:20" coordorigin="4206,6402" coordsize="10,20">
              <v:shape style="position:absolute;left:4206;top:6402;width:10;height:20" coordorigin="4206,6402" coordsize="10,20" path="m4206,6421l4215,6421,4215,6402,4206,6402,4206,6421xe" filled="true" fillcolor="#000000" stroked="false">
                <v:path arrowok="t"/>
                <v:fill type="solid"/>
              </v:shape>
            </v:group>
            <v:group style="position:absolute;left:4206;top:6421;width:10;height:20" coordorigin="4206,6421" coordsize="10,20">
              <v:shape style="position:absolute;left:4206;top:6421;width:10;height:20" coordorigin="4206,6421" coordsize="10,20" path="m4206,6441l4215,6441,4215,6421,4206,6421,4206,6441xe" filled="true" fillcolor="#000000" stroked="false">
                <v:path arrowok="t"/>
                <v:fill type="solid"/>
              </v:shape>
            </v:group>
            <v:group style="position:absolute;left:4206;top:6441;width:10;height:20" coordorigin="4206,6441" coordsize="10,20">
              <v:shape style="position:absolute;left:4206;top:6441;width:10;height:20" coordorigin="4206,6441" coordsize="10,20" path="m4206,6460l4215,6460,4215,6441,4206,6441,4206,6460xe" filled="true" fillcolor="#000000" stroked="false">
                <v:path arrowok="t"/>
                <v:fill type="solid"/>
              </v:shape>
            </v:group>
            <v:group style="position:absolute;left:4206;top:6460;width:10;height:20" coordorigin="4206,6460" coordsize="10,20">
              <v:shape style="position:absolute;left:4206;top:6460;width:10;height:20" coordorigin="4206,6460" coordsize="10,20" path="m4206,6479l4215,6479,4215,6460,4206,6460,4206,6479xe" filled="true" fillcolor="#000000" stroked="false">
                <v:path arrowok="t"/>
                <v:fill type="solid"/>
              </v:shape>
            </v:group>
            <v:group style="position:absolute;left:4206;top:6479;width:10;height:20" coordorigin="4206,6479" coordsize="10,20">
              <v:shape style="position:absolute;left:4206;top:6479;width:10;height:20" coordorigin="4206,6479" coordsize="10,20" path="m4206,6498l4215,6498,4215,6479,4206,6479,4206,6498xe" filled="true" fillcolor="#000000" stroked="false">
                <v:path arrowok="t"/>
                <v:fill type="solid"/>
              </v:shape>
            </v:group>
            <v:group style="position:absolute;left:4206;top:6498;width:10;height:20" coordorigin="4206,6498" coordsize="10,20">
              <v:shape style="position:absolute;left:4206;top:6498;width:10;height:20" coordorigin="4206,6498" coordsize="10,20" path="m4206,6517l4215,6517,4215,6498,4206,6498,4206,6517xe" filled="true" fillcolor="#000000" stroked="false">
                <v:path arrowok="t"/>
                <v:fill type="solid"/>
              </v:shape>
            </v:group>
            <v:group style="position:absolute;left:4206;top:6521;width:10;height:2" coordorigin="4206,6521" coordsize="10,2">
              <v:shape style="position:absolute;left:4206;top:6521;width:10;height:2" coordorigin="4206,6521" coordsize="10,0" path="m4206,6521l4215,6521e" filled="false" stroked="true" strokeweight=".35999pt" strokecolor="#000000">
                <v:path arrowok="t"/>
              </v:shape>
            </v:group>
            <v:group style="position:absolute;left:5015;top:6057;width:10;height:20" coordorigin="5015,6057" coordsize="10,20">
              <v:shape style="position:absolute;left:5015;top:6057;width:10;height:20" coordorigin="5015,6057" coordsize="10,20" path="m5015,6076l5024,6076,5024,6057,5015,6057,5015,6076xe" filled="true" fillcolor="#000000" stroked="false">
                <v:path arrowok="t"/>
                <v:fill type="solid"/>
              </v:shape>
            </v:group>
            <v:group style="position:absolute;left:5015;top:6076;width:10;height:20" coordorigin="5015,6076" coordsize="10,20">
              <v:shape style="position:absolute;left:5015;top:6076;width:10;height:20" coordorigin="5015,6076" coordsize="10,20" path="m5015,6095l5024,6095,5024,6076,5015,6076,5015,6095xe" filled="true" fillcolor="#000000" stroked="false">
                <v:path arrowok="t"/>
                <v:fill type="solid"/>
              </v:shape>
            </v:group>
            <v:group style="position:absolute;left:5015;top:6095;width:10;height:20" coordorigin="5015,6095" coordsize="10,20">
              <v:shape style="position:absolute;left:5015;top:6095;width:10;height:20" coordorigin="5015,6095" coordsize="10,20" path="m5015,6114l5024,6114,5024,6095,5015,6095,5015,6114xe" filled="true" fillcolor="#000000" stroked="false">
                <v:path arrowok="t"/>
                <v:fill type="solid"/>
              </v:shape>
            </v:group>
            <v:group style="position:absolute;left:5015;top:6114;width:10;height:20" coordorigin="5015,6114" coordsize="10,20">
              <v:shape style="position:absolute;left:5015;top:6114;width:10;height:20" coordorigin="5015,6114" coordsize="10,20" path="m5015,6133l5024,6133,5024,6114,5015,6114,5015,6133xe" filled="true" fillcolor="#000000" stroked="false">
                <v:path arrowok="t"/>
                <v:fill type="solid"/>
              </v:shape>
            </v:group>
            <v:group style="position:absolute;left:5015;top:6133;width:10;height:20" coordorigin="5015,6133" coordsize="10,20">
              <v:shape style="position:absolute;left:5015;top:6133;width:10;height:20" coordorigin="5015,6133" coordsize="10,20" path="m5015,6153l5024,6153,5024,6133,5015,6133,5015,6153xe" filled="true" fillcolor="#000000" stroked="false">
                <v:path arrowok="t"/>
                <v:fill type="solid"/>
              </v:shape>
            </v:group>
            <v:group style="position:absolute;left:5015;top:6153;width:10;height:20" coordorigin="5015,6153" coordsize="10,20">
              <v:shape style="position:absolute;left:5015;top:6153;width:10;height:20" coordorigin="5015,6153" coordsize="10,20" path="m5015,6172l5024,6172,5024,6153,5015,6153,5015,6172xe" filled="true" fillcolor="#000000" stroked="false">
                <v:path arrowok="t"/>
                <v:fill type="solid"/>
              </v:shape>
            </v:group>
            <v:group style="position:absolute;left:5015;top:6172;width:10;height:20" coordorigin="5015,6172" coordsize="10,20">
              <v:shape style="position:absolute;left:5015;top:6172;width:10;height:20" coordorigin="5015,6172" coordsize="10,20" path="m5015,6191l5024,6191,5024,6172,5015,6172,5015,6191xe" filled="true" fillcolor="#000000" stroked="false">
                <v:path arrowok="t"/>
                <v:fill type="solid"/>
              </v:shape>
            </v:group>
            <v:group style="position:absolute;left:5015;top:6191;width:10;height:20" coordorigin="5015,6191" coordsize="10,20">
              <v:shape style="position:absolute;left:5015;top:6191;width:10;height:20" coordorigin="5015,6191" coordsize="10,20" path="m5015,6210l5024,6210,5024,6191,5015,6191,5015,6210xe" filled="true" fillcolor="#000000" stroked="false">
                <v:path arrowok="t"/>
                <v:fill type="solid"/>
              </v:shape>
            </v:group>
            <v:group style="position:absolute;left:5015;top:6210;width:10;height:20" coordorigin="5015,6210" coordsize="10,20">
              <v:shape style="position:absolute;left:5015;top:6210;width:10;height:20" coordorigin="5015,6210" coordsize="10,20" path="m5015,6229l5024,6229,5024,6210,5015,6210,5015,6229xe" filled="true" fillcolor="#000000" stroked="false">
                <v:path arrowok="t"/>
                <v:fill type="solid"/>
              </v:shape>
            </v:group>
            <v:group style="position:absolute;left:5015;top:6229;width:10;height:20" coordorigin="5015,6229" coordsize="10,20">
              <v:shape style="position:absolute;left:5015;top:6229;width:10;height:20" coordorigin="5015,6229" coordsize="10,20" path="m5015,6249l5024,6249,5024,6229,5015,6229,5015,6249xe" filled="true" fillcolor="#000000" stroked="false">
                <v:path arrowok="t"/>
                <v:fill type="solid"/>
              </v:shape>
            </v:group>
            <v:group style="position:absolute;left:5015;top:6249;width:10;height:20" coordorigin="5015,6249" coordsize="10,20">
              <v:shape style="position:absolute;left:5015;top:6249;width:10;height:20" coordorigin="5015,6249" coordsize="10,20" path="m5015,6268l5024,6268,5024,6249,5015,6249,5015,6268xe" filled="true" fillcolor="#000000" stroked="false">
                <v:path arrowok="t"/>
                <v:fill type="solid"/>
              </v:shape>
            </v:group>
            <v:group style="position:absolute;left:5015;top:6268;width:10;height:20" coordorigin="5015,6268" coordsize="10,20">
              <v:shape style="position:absolute;left:5015;top:6268;width:10;height:20" coordorigin="5015,6268" coordsize="10,20" path="m5015,6287l5024,6287,5024,6268,5015,6268,5015,6287xe" filled="true" fillcolor="#000000" stroked="false">
                <v:path arrowok="t"/>
                <v:fill type="solid"/>
              </v:shape>
            </v:group>
            <v:group style="position:absolute;left:5015;top:6287;width:10;height:20" coordorigin="5015,6287" coordsize="10,20">
              <v:shape style="position:absolute;left:5015;top:6287;width:10;height:20" coordorigin="5015,6287" coordsize="10,20" path="m5015,6306l5024,6306,5024,6287,5015,6287,5015,6306xe" filled="true" fillcolor="#000000" stroked="false">
                <v:path arrowok="t"/>
                <v:fill type="solid"/>
              </v:shape>
            </v:group>
            <v:group style="position:absolute;left:5015;top:6306;width:10;height:20" coordorigin="5015,6306" coordsize="10,20">
              <v:shape style="position:absolute;left:5015;top:6306;width:10;height:20" coordorigin="5015,6306" coordsize="10,20" path="m5015,6325l5024,6325,5024,6306,5015,6306,5015,6325xe" filled="true" fillcolor="#000000" stroked="false">
                <v:path arrowok="t"/>
                <v:fill type="solid"/>
              </v:shape>
            </v:group>
            <v:group style="position:absolute;left:5015;top:6325;width:10;height:20" coordorigin="5015,6325" coordsize="10,20">
              <v:shape style="position:absolute;left:5015;top:6325;width:10;height:20" coordorigin="5015,6325" coordsize="10,20" path="m5015,6345l5024,6345,5024,6325,5015,6325,5015,6345xe" filled="true" fillcolor="#000000" stroked="false">
                <v:path arrowok="t"/>
                <v:fill type="solid"/>
              </v:shape>
            </v:group>
            <v:group style="position:absolute;left:5015;top:6345;width:10;height:20" coordorigin="5015,6345" coordsize="10,20">
              <v:shape style="position:absolute;left:5015;top:6345;width:10;height:20" coordorigin="5015,6345" coordsize="10,20" path="m5015,6364l5024,6364,5024,6345,5015,6345,5015,6364xe" filled="true" fillcolor="#000000" stroked="false">
                <v:path arrowok="t"/>
                <v:fill type="solid"/>
              </v:shape>
            </v:group>
            <v:group style="position:absolute;left:5015;top:6364;width:10;height:20" coordorigin="5015,6364" coordsize="10,20">
              <v:shape style="position:absolute;left:5015;top:6364;width:10;height:20" coordorigin="5015,6364" coordsize="10,20" path="m5015,6383l5024,6383,5024,6364,5015,6364,5015,6383xe" filled="true" fillcolor="#000000" stroked="false">
                <v:path arrowok="t"/>
                <v:fill type="solid"/>
              </v:shape>
            </v:group>
            <v:group style="position:absolute;left:5015;top:6383;width:10;height:20" coordorigin="5015,6383" coordsize="10,20">
              <v:shape style="position:absolute;left:5015;top:6383;width:10;height:20" coordorigin="5015,6383" coordsize="10,20" path="m5015,6402l5024,6402,5024,6383,5015,6383,5015,6402xe" filled="true" fillcolor="#000000" stroked="false">
                <v:path arrowok="t"/>
                <v:fill type="solid"/>
              </v:shape>
            </v:group>
            <v:group style="position:absolute;left:5015;top:6402;width:10;height:20" coordorigin="5015,6402" coordsize="10,20">
              <v:shape style="position:absolute;left:5015;top:6402;width:10;height:20" coordorigin="5015,6402" coordsize="10,20" path="m5015,6421l5024,6421,5024,6402,5015,6402,5015,6421xe" filled="true" fillcolor="#000000" stroked="false">
                <v:path arrowok="t"/>
                <v:fill type="solid"/>
              </v:shape>
            </v:group>
            <v:group style="position:absolute;left:5015;top:6421;width:10;height:20" coordorigin="5015,6421" coordsize="10,20">
              <v:shape style="position:absolute;left:5015;top:6421;width:10;height:20" coordorigin="5015,6421" coordsize="10,20" path="m5015,6441l5024,6441,5024,6421,5015,6421,5015,6441xe" filled="true" fillcolor="#000000" stroked="false">
                <v:path arrowok="t"/>
                <v:fill type="solid"/>
              </v:shape>
            </v:group>
            <v:group style="position:absolute;left:5015;top:6441;width:10;height:20" coordorigin="5015,6441" coordsize="10,20">
              <v:shape style="position:absolute;left:5015;top:6441;width:10;height:20" coordorigin="5015,6441" coordsize="10,20" path="m5015,6460l5024,6460,5024,6441,5015,6441,5015,6460xe" filled="true" fillcolor="#000000" stroked="false">
                <v:path arrowok="t"/>
                <v:fill type="solid"/>
              </v:shape>
            </v:group>
            <v:group style="position:absolute;left:5015;top:6460;width:10;height:20" coordorigin="5015,6460" coordsize="10,20">
              <v:shape style="position:absolute;left:5015;top:6460;width:10;height:20" coordorigin="5015,6460" coordsize="10,20" path="m5015,6479l5024,6479,5024,6460,5015,6460,5015,6479xe" filled="true" fillcolor="#000000" stroked="false">
                <v:path arrowok="t"/>
                <v:fill type="solid"/>
              </v:shape>
            </v:group>
            <v:group style="position:absolute;left:5015;top:6479;width:10;height:20" coordorigin="5015,6479" coordsize="10,20">
              <v:shape style="position:absolute;left:5015;top:6479;width:10;height:20" coordorigin="5015,6479" coordsize="10,20" path="m5015,6498l5024,6498,5024,6479,5015,6479,5015,6498xe" filled="true" fillcolor="#000000" stroked="false">
                <v:path arrowok="t"/>
                <v:fill type="solid"/>
              </v:shape>
            </v:group>
            <v:group style="position:absolute;left:5015;top:6498;width:10;height:20" coordorigin="5015,6498" coordsize="10,20">
              <v:shape style="position:absolute;left:5015;top:6498;width:10;height:20" coordorigin="5015,6498" coordsize="10,20" path="m5015,6517l5024,6517,5024,6498,5015,6498,5015,6517xe" filled="true" fillcolor="#000000" stroked="false">
                <v:path arrowok="t"/>
                <v:fill type="solid"/>
              </v:shape>
            </v:group>
            <v:group style="position:absolute;left:5015;top:6521;width:10;height:2" coordorigin="5015,6521" coordsize="10,2">
              <v:shape style="position:absolute;left:5015;top:6521;width:10;height:2" coordorigin="5015,6521" coordsize="10,0" path="m5015,6521l5024,6521e" filled="false" stroked="true" strokeweight=".35999pt" strokecolor="#000000">
                <v:path arrowok="t"/>
              </v:shape>
            </v:group>
            <v:group style="position:absolute;left:5977;top:6057;width:10;height:20" coordorigin="5977,6057" coordsize="10,20">
              <v:shape style="position:absolute;left:5977;top:6057;width:10;height:20" coordorigin="5977,6057" coordsize="10,20" path="m5977,6076l5987,6076,5987,6057,5977,6057,5977,6076xe" filled="true" fillcolor="#000000" stroked="false">
                <v:path arrowok="t"/>
                <v:fill type="solid"/>
              </v:shape>
            </v:group>
            <v:group style="position:absolute;left:5977;top:6076;width:10;height:20" coordorigin="5977,6076" coordsize="10,20">
              <v:shape style="position:absolute;left:5977;top:6076;width:10;height:20" coordorigin="5977,6076" coordsize="10,20" path="m5977,6095l5987,6095,5987,6076,5977,6076,5977,6095xe" filled="true" fillcolor="#000000" stroked="false">
                <v:path arrowok="t"/>
                <v:fill type="solid"/>
              </v:shape>
            </v:group>
            <v:group style="position:absolute;left:5977;top:6095;width:10;height:20" coordorigin="5977,6095" coordsize="10,20">
              <v:shape style="position:absolute;left:5977;top:6095;width:10;height:20" coordorigin="5977,6095" coordsize="10,20" path="m5977,6114l5987,6114,5987,6095,5977,6095,5977,6114xe" filled="true" fillcolor="#000000" stroked="false">
                <v:path arrowok="t"/>
                <v:fill type="solid"/>
              </v:shape>
            </v:group>
            <v:group style="position:absolute;left:5977;top:6114;width:10;height:20" coordorigin="5977,6114" coordsize="10,20">
              <v:shape style="position:absolute;left:5977;top:6114;width:10;height:20" coordorigin="5977,6114" coordsize="10,20" path="m5977,6133l5987,6133,5987,6114,5977,6114,5977,6133xe" filled="true" fillcolor="#000000" stroked="false">
                <v:path arrowok="t"/>
                <v:fill type="solid"/>
              </v:shape>
            </v:group>
            <v:group style="position:absolute;left:5977;top:6133;width:10;height:20" coordorigin="5977,6133" coordsize="10,20">
              <v:shape style="position:absolute;left:5977;top:6133;width:10;height:20" coordorigin="5977,6133" coordsize="10,20" path="m5977,6153l5987,6153,5987,6133,5977,6133,5977,6153xe" filled="true" fillcolor="#000000" stroked="false">
                <v:path arrowok="t"/>
                <v:fill type="solid"/>
              </v:shape>
            </v:group>
            <v:group style="position:absolute;left:5977;top:6153;width:10;height:20" coordorigin="5977,6153" coordsize="10,20">
              <v:shape style="position:absolute;left:5977;top:6153;width:10;height:20" coordorigin="5977,6153" coordsize="10,20" path="m5977,6172l5987,6172,5987,6153,5977,6153,5977,6172xe" filled="true" fillcolor="#000000" stroked="false">
                <v:path arrowok="t"/>
                <v:fill type="solid"/>
              </v:shape>
            </v:group>
            <v:group style="position:absolute;left:5977;top:6172;width:10;height:20" coordorigin="5977,6172" coordsize="10,20">
              <v:shape style="position:absolute;left:5977;top:6172;width:10;height:20" coordorigin="5977,6172" coordsize="10,20" path="m5977,6191l5987,6191,5987,6172,5977,6172,5977,6191xe" filled="true" fillcolor="#000000" stroked="false">
                <v:path arrowok="t"/>
                <v:fill type="solid"/>
              </v:shape>
            </v:group>
            <v:group style="position:absolute;left:5977;top:6191;width:10;height:20" coordorigin="5977,6191" coordsize="10,20">
              <v:shape style="position:absolute;left:5977;top:6191;width:10;height:20" coordorigin="5977,6191" coordsize="10,20" path="m5977,6210l5987,6210,5987,6191,5977,6191,5977,6210xe" filled="true" fillcolor="#000000" stroked="false">
                <v:path arrowok="t"/>
                <v:fill type="solid"/>
              </v:shape>
            </v:group>
            <v:group style="position:absolute;left:5977;top:6210;width:10;height:20" coordorigin="5977,6210" coordsize="10,20">
              <v:shape style="position:absolute;left:5977;top:6210;width:10;height:20" coordorigin="5977,6210" coordsize="10,20" path="m5977,6229l5987,6229,5987,6210,5977,6210,5977,6229xe" filled="true" fillcolor="#000000" stroked="false">
                <v:path arrowok="t"/>
                <v:fill type="solid"/>
              </v:shape>
            </v:group>
            <v:group style="position:absolute;left:5977;top:6229;width:10;height:20" coordorigin="5977,6229" coordsize="10,20">
              <v:shape style="position:absolute;left:5977;top:6229;width:10;height:20" coordorigin="5977,6229" coordsize="10,20" path="m5977,6249l5987,6249,5987,6229,5977,6229,5977,6249xe" filled="true" fillcolor="#000000" stroked="false">
                <v:path arrowok="t"/>
                <v:fill type="solid"/>
              </v:shape>
            </v:group>
            <v:group style="position:absolute;left:5977;top:6249;width:10;height:20" coordorigin="5977,6249" coordsize="10,20">
              <v:shape style="position:absolute;left:5977;top:6249;width:10;height:20" coordorigin="5977,6249" coordsize="10,20" path="m5977,6268l5987,6268,5987,6249,5977,6249,5977,6268xe" filled="true" fillcolor="#000000" stroked="false">
                <v:path arrowok="t"/>
                <v:fill type="solid"/>
              </v:shape>
            </v:group>
            <v:group style="position:absolute;left:5977;top:6268;width:10;height:20" coordorigin="5977,6268" coordsize="10,20">
              <v:shape style="position:absolute;left:5977;top:6268;width:10;height:20" coordorigin="5977,6268" coordsize="10,20" path="m5977,6287l5987,6287,5987,6268,5977,6268,5977,6287xe" filled="true" fillcolor="#000000" stroked="false">
                <v:path arrowok="t"/>
                <v:fill type="solid"/>
              </v:shape>
            </v:group>
            <v:group style="position:absolute;left:5977;top:6287;width:10;height:20" coordorigin="5977,6287" coordsize="10,20">
              <v:shape style="position:absolute;left:5977;top:6287;width:10;height:20" coordorigin="5977,6287" coordsize="10,20" path="m5977,6306l5987,6306,5987,6287,5977,6287,5977,6306xe" filled="true" fillcolor="#000000" stroked="false">
                <v:path arrowok="t"/>
                <v:fill type="solid"/>
              </v:shape>
            </v:group>
            <v:group style="position:absolute;left:5977;top:6306;width:10;height:20" coordorigin="5977,6306" coordsize="10,20">
              <v:shape style="position:absolute;left:5977;top:6306;width:10;height:20" coordorigin="5977,6306" coordsize="10,20" path="m5977,6325l5987,6325,5987,6306,5977,6306,5977,6325xe" filled="true" fillcolor="#000000" stroked="false">
                <v:path arrowok="t"/>
                <v:fill type="solid"/>
              </v:shape>
            </v:group>
            <v:group style="position:absolute;left:5977;top:6325;width:10;height:20" coordorigin="5977,6325" coordsize="10,20">
              <v:shape style="position:absolute;left:5977;top:6325;width:10;height:20" coordorigin="5977,6325" coordsize="10,20" path="m5977,6345l5987,6345,5987,6325,5977,6325,5977,6345xe" filled="true" fillcolor="#000000" stroked="false">
                <v:path arrowok="t"/>
                <v:fill type="solid"/>
              </v:shape>
            </v:group>
            <v:group style="position:absolute;left:5977;top:6345;width:10;height:20" coordorigin="5977,6345" coordsize="10,20">
              <v:shape style="position:absolute;left:5977;top:6345;width:10;height:20" coordorigin="5977,6345" coordsize="10,20" path="m5977,6364l5987,6364,5987,6345,5977,6345,5977,6364xe" filled="true" fillcolor="#000000" stroked="false">
                <v:path arrowok="t"/>
                <v:fill type="solid"/>
              </v:shape>
            </v:group>
            <v:group style="position:absolute;left:5977;top:6364;width:10;height:20" coordorigin="5977,6364" coordsize="10,20">
              <v:shape style="position:absolute;left:5977;top:6364;width:10;height:20" coordorigin="5977,6364" coordsize="10,20" path="m5977,6383l5987,6383,5987,6364,5977,6364,5977,6383xe" filled="true" fillcolor="#000000" stroked="false">
                <v:path arrowok="t"/>
                <v:fill type="solid"/>
              </v:shape>
            </v:group>
            <v:group style="position:absolute;left:5977;top:6383;width:10;height:20" coordorigin="5977,6383" coordsize="10,20">
              <v:shape style="position:absolute;left:5977;top:6383;width:10;height:20" coordorigin="5977,6383" coordsize="10,20" path="m5977,6402l5987,6402,5987,6383,5977,6383,5977,6402xe" filled="true" fillcolor="#000000" stroked="false">
                <v:path arrowok="t"/>
                <v:fill type="solid"/>
              </v:shape>
            </v:group>
            <v:group style="position:absolute;left:5977;top:6402;width:10;height:20" coordorigin="5977,6402" coordsize="10,20">
              <v:shape style="position:absolute;left:5977;top:6402;width:10;height:20" coordorigin="5977,6402" coordsize="10,20" path="m5977,6421l5987,6421,5987,6402,5977,6402,5977,6421xe" filled="true" fillcolor="#000000" stroked="false">
                <v:path arrowok="t"/>
                <v:fill type="solid"/>
              </v:shape>
            </v:group>
            <v:group style="position:absolute;left:5977;top:6421;width:10;height:20" coordorigin="5977,6421" coordsize="10,20">
              <v:shape style="position:absolute;left:5977;top:6421;width:10;height:20" coordorigin="5977,6421" coordsize="10,20" path="m5977,6441l5987,6441,5987,6421,5977,6421,5977,6441xe" filled="true" fillcolor="#000000" stroked="false">
                <v:path arrowok="t"/>
                <v:fill type="solid"/>
              </v:shape>
            </v:group>
            <v:group style="position:absolute;left:5977;top:6441;width:10;height:20" coordorigin="5977,6441" coordsize="10,20">
              <v:shape style="position:absolute;left:5977;top:6441;width:10;height:20" coordorigin="5977,6441" coordsize="10,20" path="m5977,6460l5987,6460,5987,6441,5977,6441,5977,6460xe" filled="true" fillcolor="#000000" stroked="false">
                <v:path arrowok="t"/>
                <v:fill type="solid"/>
              </v:shape>
            </v:group>
            <v:group style="position:absolute;left:5977;top:6460;width:10;height:20" coordorigin="5977,6460" coordsize="10,20">
              <v:shape style="position:absolute;left:5977;top:6460;width:10;height:20" coordorigin="5977,6460" coordsize="10,20" path="m5977,6479l5987,6479,5987,6460,5977,6460,5977,6479xe" filled="true" fillcolor="#000000" stroked="false">
                <v:path arrowok="t"/>
                <v:fill type="solid"/>
              </v:shape>
            </v:group>
            <v:group style="position:absolute;left:5977;top:6479;width:10;height:20" coordorigin="5977,6479" coordsize="10,20">
              <v:shape style="position:absolute;left:5977;top:6479;width:10;height:20" coordorigin="5977,6479" coordsize="10,20" path="m5977,6498l5987,6498,5987,6479,5977,6479,5977,6498xe" filled="true" fillcolor="#000000" stroked="false">
                <v:path arrowok="t"/>
                <v:fill type="solid"/>
              </v:shape>
            </v:group>
            <v:group style="position:absolute;left:5977;top:6498;width:10;height:20" coordorigin="5977,6498" coordsize="10,20">
              <v:shape style="position:absolute;left:5977;top:6498;width:10;height:20" coordorigin="5977,6498" coordsize="10,20" path="m5977,6517l5987,6517,5987,6498,5977,6498,5977,6517xe" filled="true" fillcolor="#000000" stroked="false">
                <v:path arrowok="t"/>
                <v:fill type="solid"/>
              </v:shape>
            </v:group>
            <v:group style="position:absolute;left:5977;top:6521;width:10;height:2" coordorigin="5977,6521" coordsize="10,2">
              <v:shape style="position:absolute;left:5977;top:6521;width:10;height:2" coordorigin="5977,6521" coordsize="10,0" path="m5977,6521l5987,6521e" filled="false" stroked="true" strokeweight=".35999pt" strokecolor="#000000">
                <v:path arrowok="t"/>
              </v:shape>
            </v:group>
            <v:group style="position:absolute;left:6760;top:6057;width:10;height:20" coordorigin="6760,6057" coordsize="10,20">
              <v:shape style="position:absolute;left:6760;top:6057;width:10;height:20" coordorigin="6760,6057" coordsize="10,20" path="m6760,6076l6769,6076,6769,6057,6760,6057,6760,6076xe" filled="true" fillcolor="#000000" stroked="false">
                <v:path arrowok="t"/>
                <v:fill type="solid"/>
              </v:shape>
            </v:group>
            <v:group style="position:absolute;left:6760;top:6076;width:10;height:20" coordorigin="6760,6076" coordsize="10,20">
              <v:shape style="position:absolute;left:6760;top:6076;width:10;height:20" coordorigin="6760,6076" coordsize="10,20" path="m6760,6095l6769,6095,6769,6076,6760,6076,6760,6095xe" filled="true" fillcolor="#000000" stroked="false">
                <v:path arrowok="t"/>
                <v:fill type="solid"/>
              </v:shape>
            </v:group>
            <v:group style="position:absolute;left:6760;top:6095;width:10;height:20" coordorigin="6760,6095" coordsize="10,20">
              <v:shape style="position:absolute;left:6760;top:6095;width:10;height:20" coordorigin="6760,6095" coordsize="10,20" path="m6760,6114l6769,6114,6769,6095,6760,6095,6760,6114xe" filled="true" fillcolor="#000000" stroked="false">
                <v:path arrowok="t"/>
                <v:fill type="solid"/>
              </v:shape>
            </v:group>
            <v:group style="position:absolute;left:6760;top:6114;width:10;height:20" coordorigin="6760,6114" coordsize="10,20">
              <v:shape style="position:absolute;left:6760;top:6114;width:10;height:20" coordorigin="6760,6114" coordsize="10,20" path="m6760,6133l6769,6133,6769,6114,6760,6114,6760,6133xe" filled="true" fillcolor="#000000" stroked="false">
                <v:path arrowok="t"/>
                <v:fill type="solid"/>
              </v:shape>
            </v:group>
            <v:group style="position:absolute;left:6760;top:6133;width:10;height:20" coordorigin="6760,6133" coordsize="10,20">
              <v:shape style="position:absolute;left:6760;top:6133;width:10;height:20" coordorigin="6760,6133" coordsize="10,20" path="m6760,6153l6769,6153,6769,6133,6760,6133,6760,6153xe" filled="true" fillcolor="#000000" stroked="false">
                <v:path arrowok="t"/>
                <v:fill type="solid"/>
              </v:shape>
            </v:group>
            <v:group style="position:absolute;left:6760;top:6153;width:10;height:20" coordorigin="6760,6153" coordsize="10,20">
              <v:shape style="position:absolute;left:6760;top:6153;width:10;height:20" coordorigin="6760,6153" coordsize="10,20" path="m6760,6172l6769,6172,6769,6153,6760,6153,6760,6172xe" filled="true" fillcolor="#000000" stroked="false">
                <v:path arrowok="t"/>
                <v:fill type="solid"/>
              </v:shape>
            </v:group>
            <v:group style="position:absolute;left:6760;top:6172;width:10;height:20" coordorigin="6760,6172" coordsize="10,20">
              <v:shape style="position:absolute;left:6760;top:6172;width:10;height:20" coordorigin="6760,6172" coordsize="10,20" path="m6760,6191l6769,6191,6769,6172,6760,6172,6760,6191xe" filled="true" fillcolor="#000000" stroked="false">
                <v:path arrowok="t"/>
                <v:fill type="solid"/>
              </v:shape>
            </v:group>
            <v:group style="position:absolute;left:6760;top:6191;width:10;height:20" coordorigin="6760,6191" coordsize="10,20">
              <v:shape style="position:absolute;left:6760;top:6191;width:10;height:20" coordorigin="6760,6191" coordsize="10,20" path="m6760,6210l6769,6210,6769,6191,6760,6191,6760,6210xe" filled="true" fillcolor="#000000" stroked="false">
                <v:path arrowok="t"/>
                <v:fill type="solid"/>
              </v:shape>
            </v:group>
            <v:group style="position:absolute;left:6760;top:6210;width:10;height:20" coordorigin="6760,6210" coordsize="10,20">
              <v:shape style="position:absolute;left:6760;top:6210;width:10;height:20" coordorigin="6760,6210" coordsize="10,20" path="m6760,6229l6769,6229,6769,6210,6760,6210,6760,6229xe" filled="true" fillcolor="#000000" stroked="false">
                <v:path arrowok="t"/>
                <v:fill type="solid"/>
              </v:shape>
            </v:group>
            <v:group style="position:absolute;left:6760;top:6229;width:10;height:20" coordorigin="6760,6229" coordsize="10,20">
              <v:shape style="position:absolute;left:6760;top:6229;width:10;height:20" coordorigin="6760,6229" coordsize="10,20" path="m6760,6249l6769,6249,6769,6229,6760,6229,6760,6249xe" filled="true" fillcolor="#000000" stroked="false">
                <v:path arrowok="t"/>
                <v:fill type="solid"/>
              </v:shape>
            </v:group>
            <v:group style="position:absolute;left:6760;top:6249;width:10;height:20" coordorigin="6760,6249" coordsize="10,20">
              <v:shape style="position:absolute;left:6760;top:6249;width:10;height:20" coordorigin="6760,6249" coordsize="10,20" path="m6760,6268l6769,6268,6769,6249,6760,6249,6760,6268xe" filled="true" fillcolor="#000000" stroked="false">
                <v:path arrowok="t"/>
                <v:fill type="solid"/>
              </v:shape>
            </v:group>
            <v:group style="position:absolute;left:6760;top:6268;width:10;height:20" coordorigin="6760,6268" coordsize="10,20">
              <v:shape style="position:absolute;left:6760;top:6268;width:10;height:20" coordorigin="6760,6268" coordsize="10,20" path="m6760,6287l6769,6287,6769,6268,6760,6268,6760,6287xe" filled="true" fillcolor="#000000" stroked="false">
                <v:path arrowok="t"/>
                <v:fill type="solid"/>
              </v:shape>
            </v:group>
            <v:group style="position:absolute;left:6760;top:6287;width:10;height:20" coordorigin="6760,6287" coordsize="10,20">
              <v:shape style="position:absolute;left:6760;top:6287;width:10;height:20" coordorigin="6760,6287" coordsize="10,20" path="m6760,6306l6769,6306,6769,6287,6760,6287,6760,6306xe" filled="true" fillcolor="#000000" stroked="false">
                <v:path arrowok="t"/>
                <v:fill type="solid"/>
              </v:shape>
            </v:group>
            <v:group style="position:absolute;left:6760;top:6306;width:10;height:20" coordorigin="6760,6306" coordsize="10,20">
              <v:shape style="position:absolute;left:6760;top:6306;width:10;height:20" coordorigin="6760,6306" coordsize="10,20" path="m6760,6325l6769,6325,6769,6306,6760,6306,6760,6325xe" filled="true" fillcolor="#000000" stroked="false">
                <v:path arrowok="t"/>
                <v:fill type="solid"/>
              </v:shape>
            </v:group>
            <v:group style="position:absolute;left:6760;top:6325;width:10;height:20" coordorigin="6760,6325" coordsize="10,20">
              <v:shape style="position:absolute;left:6760;top:6325;width:10;height:20" coordorigin="6760,6325" coordsize="10,20" path="m6760,6345l6769,6345,6769,6325,6760,6325,6760,6345xe" filled="true" fillcolor="#000000" stroked="false">
                <v:path arrowok="t"/>
                <v:fill type="solid"/>
              </v:shape>
            </v:group>
            <v:group style="position:absolute;left:6760;top:6345;width:10;height:20" coordorigin="6760,6345" coordsize="10,20">
              <v:shape style="position:absolute;left:6760;top:6345;width:10;height:20" coordorigin="6760,6345" coordsize="10,20" path="m6760,6364l6769,6364,6769,6345,6760,6345,6760,6364xe" filled="true" fillcolor="#000000" stroked="false">
                <v:path arrowok="t"/>
                <v:fill type="solid"/>
              </v:shape>
            </v:group>
            <v:group style="position:absolute;left:6760;top:6364;width:10;height:20" coordorigin="6760,6364" coordsize="10,20">
              <v:shape style="position:absolute;left:6760;top:6364;width:10;height:20" coordorigin="6760,6364" coordsize="10,20" path="m6760,6383l6769,6383,6769,6364,6760,6364,6760,6383xe" filled="true" fillcolor="#000000" stroked="false">
                <v:path arrowok="t"/>
                <v:fill type="solid"/>
              </v:shape>
            </v:group>
            <v:group style="position:absolute;left:6760;top:6383;width:10;height:20" coordorigin="6760,6383" coordsize="10,20">
              <v:shape style="position:absolute;left:6760;top:6383;width:10;height:20" coordorigin="6760,6383" coordsize="10,20" path="m6760,6402l6769,6402,6769,6383,6760,6383,6760,6402xe" filled="true" fillcolor="#000000" stroked="false">
                <v:path arrowok="t"/>
                <v:fill type="solid"/>
              </v:shape>
            </v:group>
            <v:group style="position:absolute;left:6760;top:6402;width:10;height:20" coordorigin="6760,6402" coordsize="10,20">
              <v:shape style="position:absolute;left:6760;top:6402;width:10;height:20" coordorigin="6760,6402" coordsize="10,20" path="m6760,6421l6769,6421,6769,6402,6760,6402,6760,6421xe" filled="true" fillcolor="#000000" stroked="false">
                <v:path arrowok="t"/>
                <v:fill type="solid"/>
              </v:shape>
            </v:group>
            <v:group style="position:absolute;left:6760;top:6421;width:10;height:20" coordorigin="6760,6421" coordsize="10,20">
              <v:shape style="position:absolute;left:6760;top:6421;width:10;height:20" coordorigin="6760,6421" coordsize="10,20" path="m6760,6441l6769,6441,6769,6421,6760,6421,6760,6441xe" filled="true" fillcolor="#000000" stroked="false">
                <v:path arrowok="t"/>
                <v:fill type="solid"/>
              </v:shape>
            </v:group>
            <v:group style="position:absolute;left:6760;top:6441;width:10;height:20" coordorigin="6760,6441" coordsize="10,20">
              <v:shape style="position:absolute;left:6760;top:6441;width:10;height:20" coordorigin="6760,6441" coordsize="10,20" path="m6760,6460l6769,6460,6769,6441,6760,6441,6760,6460xe" filled="true" fillcolor="#000000" stroked="false">
                <v:path arrowok="t"/>
                <v:fill type="solid"/>
              </v:shape>
            </v:group>
            <v:group style="position:absolute;left:6760;top:6460;width:10;height:20" coordorigin="6760,6460" coordsize="10,20">
              <v:shape style="position:absolute;left:6760;top:6460;width:10;height:20" coordorigin="6760,6460" coordsize="10,20" path="m6760,6479l6769,6479,6769,6460,6760,6460,6760,6479xe" filled="true" fillcolor="#000000" stroked="false">
                <v:path arrowok="t"/>
                <v:fill type="solid"/>
              </v:shape>
            </v:group>
            <v:group style="position:absolute;left:6760;top:6479;width:10;height:20" coordorigin="6760,6479" coordsize="10,20">
              <v:shape style="position:absolute;left:6760;top:6479;width:10;height:20" coordorigin="6760,6479" coordsize="10,20" path="m6760,6498l6769,6498,6769,6479,6760,6479,6760,6498xe" filled="true" fillcolor="#000000" stroked="false">
                <v:path arrowok="t"/>
                <v:fill type="solid"/>
              </v:shape>
            </v:group>
            <v:group style="position:absolute;left:6760;top:6498;width:10;height:20" coordorigin="6760,6498" coordsize="10,20">
              <v:shape style="position:absolute;left:6760;top:6498;width:10;height:20" coordorigin="6760,6498" coordsize="10,20" path="m6760,6517l6769,6517,6769,6498,6760,6498,6760,6517xe" filled="true" fillcolor="#000000" stroked="false">
                <v:path arrowok="t"/>
                <v:fill type="solid"/>
              </v:shape>
            </v:group>
            <v:group style="position:absolute;left:6760;top:6521;width:10;height:2" coordorigin="6760,6521" coordsize="10,2">
              <v:shape style="position:absolute;left:6760;top:6521;width:10;height:2" coordorigin="6760,6521" coordsize="10,0" path="m6760,6521l6769,6521e" filled="false" stroked="true" strokeweight=".35999pt" strokecolor="#000000">
                <v:path arrowok="t"/>
              </v:shape>
            </v:group>
            <v:group style="position:absolute;left:7458;top:6057;width:10;height:20" coordorigin="7458,6057" coordsize="10,20">
              <v:shape style="position:absolute;left:7458;top:6057;width:10;height:20" coordorigin="7458,6057" coordsize="10,20" path="m7458,6076l7468,6076,7468,6057,7458,6057,7458,6076xe" filled="true" fillcolor="#000000" stroked="false">
                <v:path arrowok="t"/>
                <v:fill type="solid"/>
              </v:shape>
            </v:group>
            <v:group style="position:absolute;left:7458;top:6076;width:10;height:20" coordorigin="7458,6076" coordsize="10,20">
              <v:shape style="position:absolute;left:7458;top:6076;width:10;height:20" coordorigin="7458,6076" coordsize="10,20" path="m7458,6095l7468,6095,7468,6076,7458,6076,7458,6095xe" filled="true" fillcolor="#000000" stroked="false">
                <v:path arrowok="t"/>
                <v:fill type="solid"/>
              </v:shape>
            </v:group>
            <v:group style="position:absolute;left:7458;top:6095;width:10;height:20" coordorigin="7458,6095" coordsize="10,20">
              <v:shape style="position:absolute;left:7458;top:6095;width:10;height:20" coordorigin="7458,6095" coordsize="10,20" path="m7458,6114l7468,6114,7468,6095,7458,6095,7458,6114xe" filled="true" fillcolor="#000000" stroked="false">
                <v:path arrowok="t"/>
                <v:fill type="solid"/>
              </v:shape>
            </v:group>
            <v:group style="position:absolute;left:7458;top:6114;width:10;height:20" coordorigin="7458,6114" coordsize="10,20">
              <v:shape style="position:absolute;left:7458;top:6114;width:10;height:20" coordorigin="7458,6114" coordsize="10,20" path="m7458,6133l7468,6133,7468,6114,7458,6114,7458,6133xe" filled="true" fillcolor="#000000" stroked="false">
                <v:path arrowok="t"/>
                <v:fill type="solid"/>
              </v:shape>
            </v:group>
            <v:group style="position:absolute;left:7458;top:6133;width:10;height:20" coordorigin="7458,6133" coordsize="10,20">
              <v:shape style="position:absolute;left:7458;top:6133;width:10;height:20" coordorigin="7458,6133" coordsize="10,20" path="m7458,6153l7468,6153,7468,6133,7458,6133,7458,6153xe" filled="true" fillcolor="#000000" stroked="false">
                <v:path arrowok="t"/>
                <v:fill type="solid"/>
              </v:shape>
            </v:group>
            <v:group style="position:absolute;left:7458;top:6153;width:10;height:20" coordorigin="7458,6153" coordsize="10,20">
              <v:shape style="position:absolute;left:7458;top:6153;width:10;height:20" coordorigin="7458,6153" coordsize="10,20" path="m7458,6172l7468,6172,7468,6153,7458,6153,7458,6172xe" filled="true" fillcolor="#000000" stroked="false">
                <v:path arrowok="t"/>
                <v:fill type="solid"/>
              </v:shape>
            </v:group>
            <v:group style="position:absolute;left:7458;top:6172;width:10;height:20" coordorigin="7458,6172" coordsize="10,20">
              <v:shape style="position:absolute;left:7458;top:6172;width:10;height:20" coordorigin="7458,6172" coordsize="10,20" path="m7458,6191l7468,6191,7468,6172,7458,6172,7458,6191xe" filled="true" fillcolor="#000000" stroked="false">
                <v:path arrowok="t"/>
                <v:fill type="solid"/>
              </v:shape>
            </v:group>
            <v:group style="position:absolute;left:7458;top:6191;width:10;height:20" coordorigin="7458,6191" coordsize="10,20">
              <v:shape style="position:absolute;left:7458;top:6191;width:10;height:20" coordorigin="7458,6191" coordsize="10,20" path="m7458,6210l7468,6210,7468,6191,7458,6191,7458,6210xe" filled="true" fillcolor="#000000" stroked="false">
                <v:path arrowok="t"/>
                <v:fill type="solid"/>
              </v:shape>
            </v:group>
            <v:group style="position:absolute;left:7458;top:6210;width:10;height:20" coordorigin="7458,6210" coordsize="10,20">
              <v:shape style="position:absolute;left:7458;top:6210;width:10;height:20" coordorigin="7458,6210" coordsize="10,20" path="m7458,6229l7468,6229,7468,6210,7458,6210,7458,6229xe" filled="true" fillcolor="#000000" stroked="false">
                <v:path arrowok="t"/>
                <v:fill type="solid"/>
              </v:shape>
            </v:group>
            <v:group style="position:absolute;left:7458;top:6229;width:10;height:20" coordorigin="7458,6229" coordsize="10,20">
              <v:shape style="position:absolute;left:7458;top:6229;width:10;height:20" coordorigin="7458,6229" coordsize="10,20" path="m7458,6249l7468,6249,7468,6229,7458,6229,7458,6249xe" filled="true" fillcolor="#000000" stroked="false">
                <v:path arrowok="t"/>
                <v:fill type="solid"/>
              </v:shape>
            </v:group>
            <v:group style="position:absolute;left:7458;top:6249;width:10;height:20" coordorigin="7458,6249" coordsize="10,20">
              <v:shape style="position:absolute;left:7458;top:6249;width:10;height:20" coordorigin="7458,6249" coordsize="10,20" path="m7458,6268l7468,6268,7468,6249,7458,6249,7458,6268xe" filled="true" fillcolor="#000000" stroked="false">
                <v:path arrowok="t"/>
                <v:fill type="solid"/>
              </v:shape>
            </v:group>
            <v:group style="position:absolute;left:7458;top:6268;width:10;height:20" coordorigin="7458,6268" coordsize="10,20">
              <v:shape style="position:absolute;left:7458;top:6268;width:10;height:20" coordorigin="7458,6268" coordsize="10,20" path="m7458,6287l7468,6287,7468,6268,7458,6268,7458,6287xe" filled="true" fillcolor="#000000" stroked="false">
                <v:path arrowok="t"/>
                <v:fill type="solid"/>
              </v:shape>
            </v:group>
            <v:group style="position:absolute;left:7458;top:6287;width:10;height:20" coordorigin="7458,6287" coordsize="10,20">
              <v:shape style="position:absolute;left:7458;top:6287;width:10;height:20" coordorigin="7458,6287" coordsize="10,20" path="m7458,6306l7468,6306,7468,6287,7458,6287,7458,6306xe" filled="true" fillcolor="#000000" stroked="false">
                <v:path arrowok="t"/>
                <v:fill type="solid"/>
              </v:shape>
            </v:group>
            <v:group style="position:absolute;left:7458;top:6306;width:10;height:20" coordorigin="7458,6306" coordsize="10,20">
              <v:shape style="position:absolute;left:7458;top:6306;width:10;height:20" coordorigin="7458,6306" coordsize="10,20" path="m7458,6325l7468,6325,7468,6306,7458,6306,7458,6325xe" filled="true" fillcolor="#000000" stroked="false">
                <v:path arrowok="t"/>
                <v:fill type="solid"/>
              </v:shape>
            </v:group>
            <v:group style="position:absolute;left:7458;top:6325;width:10;height:20" coordorigin="7458,6325" coordsize="10,20">
              <v:shape style="position:absolute;left:7458;top:6325;width:10;height:20" coordorigin="7458,6325" coordsize="10,20" path="m7458,6345l7468,6345,7468,6325,7458,6325,7458,6345xe" filled="true" fillcolor="#000000" stroked="false">
                <v:path arrowok="t"/>
                <v:fill type="solid"/>
              </v:shape>
            </v:group>
            <v:group style="position:absolute;left:7458;top:6345;width:10;height:20" coordorigin="7458,6345" coordsize="10,20">
              <v:shape style="position:absolute;left:7458;top:6345;width:10;height:20" coordorigin="7458,6345" coordsize="10,20" path="m7458,6364l7468,6364,7468,6345,7458,6345,7458,6364xe" filled="true" fillcolor="#000000" stroked="false">
                <v:path arrowok="t"/>
                <v:fill type="solid"/>
              </v:shape>
            </v:group>
            <v:group style="position:absolute;left:7458;top:6364;width:10;height:20" coordorigin="7458,6364" coordsize="10,20">
              <v:shape style="position:absolute;left:7458;top:6364;width:10;height:20" coordorigin="7458,6364" coordsize="10,20" path="m7458,6383l7468,6383,7468,6364,7458,6364,7458,6383xe" filled="true" fillcolor="#000000" stroked="false">
                <v:path arrowok="t"/>
                <v:fill type="solid"/>
              </v:shape>
            </v:group>
            <v:group style="position:absolute;left:7458;top:6383;width:10;height:20" coordorigin="7458,6383" coordsize="10,20">
              <v:shape style="position:absolute;left:7458;top:6383;width:10;height:20" coordorigin="7458,6383" coordsize="10,20" path="m7458,6402l7468,6402,7468,6383,7458,6383,7458,6402xe" filled="true" fillcolor="#000000" stroked="false">
                <v:path arrowok="t"/>
                <v:fill type="solid"/>
              </v:shape>
            </v:group>
            <v:group style="position:absolute;left:7458;top:6402;width:10;height:20" coordorigin="7458,6402" coordsize="10,20">
              <v:shape style="position:absolute;left:7458;top:6402;width:10;height:20" coordorigin="7458,6402" coordsize="10,20" path="m7458,6421l7468,6421,7468,6402,7458,6402,7458,6421xe" filled="true" fillcolor="#000000" stroked="false">
                <v:path arrowok="t"/>
                <v:fill type="solid"/>
              </v:shape>
            </v:group>
            <v:group style="position:absolute;left:7458;top:6421;width:10;height:20" coordorigin="7458,6421" coordsize="10,20">
              <v:shape style="position:absolute;left:7458;top:6421;width:10;height:20" coordorigin="7458,6421" coordsize="10,20" path="m7458,6441l7468,6441,7468,6421,7458,6421,7458,6441xe" filled="true" fillcolor="#000000" stroked="false">
                <v:path arrowok="t"/>
                <v:fill type="solid"/>
              </v:shape>
            </v:group>
            <v:group style="position:absolute;left:7458;top:6441;width:10;height:20" coordorigin="7458,6441" coordsize="10,20">
              <v:shape style="position:absolute;left:7458;top:6441;width:10;height:20" coordorigin="7458,6441" coordsize="10,20" path="m7458,6460l7468,6460,7468,6441,7458,6441,7458,6460xe" filled="true" fillcolor="#000000" stroked="false">
                <v:path arrowok="t"/>
                <v:fill type="solid"/>
              </v:shape>
            </v:group>
            <v:group style="position:absolute;left:7458;top:6460;width:10;height:20" coordorigin="7458,6460" coordsize="10,20">
              <v:shape style="position:absolute;left:7458;top:6460;width:10;height:20" coordorigin="7458,6460" coordsize="10,20" path="m7458,6479l7468,6479,7468,6460,7458,6460,7458,6479xe" filled="true" fillcolor="#000000" stroked="false">
                <v:path arrowok="t"/>
                <v:fill type="solid"/>
              </v:shape>
            </v:group>
            <v:group style="position:absolute;left:7458;top:6479;width:10;height:20" coordorigin="7458,6479" coordsize="10,20">
              <v:shape style="position:absolute;left:7458;top:6479;width:10;height:20" coordorigin="7458,6479" coordsize="10,20" path="m7458,6498l7468,6498,7468,6479,7458,6479,7458,6498xe" filled="true" fillcolor="#000000" stroked="false">
                <v:path arrowok="t"/>
                <v:fill type="solid"/>
              </v:shape>
            </v:group>
            <v:group style="position:absolute;left:7458;top:6498;width:10;height:20" coordorigin="7458,6498" coordsize="10,20">
              <v:shape style="position:absolute;left:7458;top:6498;width:10;height:20" coordorigin="7458,6498" coordsize="10,20" path="m7458,6517l7468,6517,7468,6498,7458,6498,7458,6517xe" filled="true" fillcolor="#000000" stroked="false">
                <v:path arrowok="t"/>
                <v:fill type="solid"/>
              </v:shape>
            </v:group>
            <v:group style="position:absolute;left:7458;top:6521;width:10;height:2" coordorigin="7458,6521" coordsize="10,2">
              <v:shape style="position:absolute;left:7458;top:6521;width:10;height:2" coordorigin="7458,6521" coordsize="10,0" path="m7458,6521l7468,6521e" filled="false" stroked="true" strokeweight=".35999pt" strokecolor="#000000">
                <v:path arrowok="t"/>
              </v:shape>
            </v:group>
            <v:group style="position:absolute;left:8740;top:6057;width:10;height:20" coordorigin="8740,6057" coordsize="10,20">
              <v:shape style="position:absolute;left:8740;top:6057;width:10;height:20" coordorigin="8740,6057" coordsize="10,20" path="m8740,6076l8749,6076,8749,6057,8740,6057,8740,6076xe" filled="true" fillcolor="#000000" stroked="false">
                <v:path arrowok="t"/>
                <v:fill type="solid"/>
              </v:shape>
            </v:group>
            <v:group style="position:absolute;left:8740;top:6076;width:10;height:20" coordorigin="8740,6076" coordsize="10,20">
              <v:shape style="position:absolute;left:8740;top:6076;width:10;height:20" coordorigin="8740,6076" coordsize="10,20" path="m8740,6095l8749,6095,8749,6076,8740,6076,8740,6095xe" filled="true" fillcolor="#000000" stroked="false">
                <v:path arrowok="t"/>
                <v:fill type="solid"/>
              </v:shape>
            </v:group>
            <v:group style="position:absolute;left:8740;top:6095;width:10;height:20" coordorigin="8740,6095" coordsize="10,20">
              <v:shape style="position:absolute;left:8740;top:6095;width:10;height:20" coordorigin="8740,6095" coordsize="10,20" path="m8740,6114l8749,6114,8749,6095,8740,6095,8740,6114xe" filled="true" fillcolor="#000000" stroked="false">
                <v:path arrowok="t"/>
                <v:fill type="solid"/>
              </v:shape>
            </v:group>
            <v:group style="position:absolute;left:8740;top:6114;width:10;height:20" coordorigin="8740,6114" coordsize="10,20">
              <v:shape style="position:absolute;left:8740;top:6114;width:10;height:20" coordorigin="8740,6114" coordsize="10,20" path="m8740,6133l8749,6133,8749,6114,8740,6114,8740,6133xe" filled="true" fillcolor="#000000" stroked="false">
                <v:path arrowok="t"/>
                <v:fill type="solid"/>
              </v:shape>
            </v:group>
            <v:group style="position:absolute;left:8740;top:6133;width:10;height:20" coordorigin="8740,6133" coordsize="10,20">
              <v:shape style="position:absolute;left:8740;top:6133;width:10;height:20" coordorigin="8740,6133" coordsize="10,20" path="m8740,6153l8749,6153,8749,6133,8740,6133,8740,6153xe" filled="true" fillcolor="#000000" stroked="false">
                <v:path arrowok="t"/>
                <v:fill type="solid"/>
              </v:shape>
            </v:group>
            <v:group style="position:absolute;left:8740;top:6153;width:10;height:20" coordorigin="8740,6153" coordsize="10,20">
              <v:shape style="position:absolute;left:8740;top:6153;width:10;height:20" coordorigin="8740,6153" coordsize="10,20" path="m8740,6172l8749,6172,8749,6153,8740,6153,8740,6172xe" filled="true" fillcolor="#000000" stroked="false">
                <v:path arrowok="t"/>
                <v:fill type="solid"/>
              </v:shape>
            </v:group>
            <v:group style="position:absolute;left:8740;top:6172;width:10;height:20" coordorigin="8740,6172" coordsize="10,20">
              <v:shape style="position:absolute;left:8740;top:6172;width:10;height:20" coordorigin="8740,6172" coordsize="10,20" path="m8740,6191l8749,6191,8749,6172,8740,6172,8740,6191xe" filled="true" fillcolor="#000000" stroked="false">
                <v:path arrowok="t"/>
                <v:fill type="solid"/>
              </v:shape>
            </v:group>
            <v:group style="position:absolute;left:8740;top:6191;width:10;height:20" coordorigin="8740,6191" coordsize="10,20">
              <v:shape style="position:absolute;left:8740;top:6191;width:10;height:20" coordorigin="8740,6191" coordsize="10,20" path="m8740,6210l8749,6210,8749,6191,8740,6191,8740,6210xe" filled="true" fillcolor="#000000" stroked="false">
                <v:path arrowok="t"/>
                <v:fill type="solid"/>
              </v:shape>
            </v:group>
            <v:group style="position:absolute;left:8740;top:6210;width:10;height:20" coordorigin="8740,6210" coordsize="10,20">
              <v:shape style="position:absolute;left:8740;top:6210;width:10;height:20" coordorigin="8740,6210" coordsize="10,20" path="m8740,6229l8749,6229,8749,6210,8740,6210,8740,6229xe" filled="true" fillcolor="#000000" stroked="false">
                <v:path arrowok="t"/>
                <v:fill type="solid"/>
              </v:shape>
            </v:group>
            <v:group style="position:absolute;left:8740;top:6229;width:10;height:20" coordorigin="8740,6229" coordsize="10,20">
              <v:shape style="position:absolute;left:8740;top:6229;width:10;height:20" coordorigin="8740,6229" coordsize="10,20" path="m8740,6249l8749,6249,8749,6229,8740,6229,8740,6249xe" filled="true" fillcolor="#000000" stroked="false">
                <v:path arrowok="t"/>
                <v:fill type="solid"/>
              </v:shape>
            </v:group>
            <v:group style="position:absolute;left:8740;top:6249;width:10;height:20" coordorigin="8740,6249" coordsize="10,20">
              <v:shape style="position:absolute;left:8740;top:6249;width:10;height:20" coordorigin="8740,6249" coordsize="10,20" path="m8740,6268l8749,6268,8749,6249,8740,6249,8740,6268xe" filled="true" fillcolor="#000000" stroked="false">
                <v:path arrowok="t"/>
                <v:fill type="solid"/>
              </v:shape>
            </v:group>
            <v:group style="position:absolute;left:8740;top:6268;width:10;height:20" coordorigin="8740,6268" coordsize="10,20">
              <v:shape style="position:absolute;left:8740;top:6268;width:10;height:20" coordorigin="8740,6268" coordsize="10,20" path="m8740,6287l8749,6287,8749,6268,8740,6268,8740,6287xe" filled="true" fillcolor="#000000" stroked="false">
                <v:path arrowok="t"/>
                <v:fill type="solid"/>
              </v:shape>
            </v:group>
            <v:group style="position:absolute;left:8740;top:6287;width:10;height:20" coordorigin="8740,6287" coordsize="10,20">
              <v:shape style="position:absolute;left:8740;top:6287;width:10;height:20" coordorigin="8740,6287" coordsize="10,20" path="m8740,6306l8749,6306,8749,6287,8740,6287,8740,6306xe" filled="true" fillcolor="#000000" stroked="false">
                <v:path arrowok="t"/>
                <v:fill type="solid"/>
              </v:shape>
            </v:group>
            <v:group style="position:absolute;left:8740;top:6306;width:10;height:20" coordorigin="8740,6306" coordsize="10,20">
              <v:shape style="position:absolute;left:8740;top:6306;width:10;height:20" coordorigin="8740,6306" coordsize="10,20" path="m8740,6325l8749,6325,8749,6306,8740,6306,8740,6325xe" filled="true" fillcolor="#000000" stroked="false">
                <v:path arrowok="t"/>
                <v:fill type="solid"/>
              </v:shape>
            </v:group>
            <v:group style="position:absolute;left:8740;top:6325;width:10;height:20" coordorigin="8740,6325" coordsize="10,20">
              <v:shape style="position:absolute;left:8740;top:6325;width:10;height:20" coordorigin="8740,6325" coordsize="10,20" path="m8740,6345l8749,6345,8749,6325,8740,6325,8740,6345xe" filled="true" fillcolor="#000000" stroked="false">
                <v:path arrowok="t"/>
                <v:fill type="solid"/>
              </v:shape>
            </v:group>
            <v:group style="position:absolute;left:8740;top:6345;width:10;height:20" coordorigin="8740,6345" coordsize="10,20">
              <v:shape style="position:absolute;left:8740;top:6345;width:10;height:20" coordorigin="8740,6345" coordsize="10,20" path="m8740,6364l8749,6364,8749,6345,8740,6345,8740,6364xe" filled="true" fillcolor="#000000" stroked="false">
                <v:path arrowok="t"/>
                <v:fill type="solid"/>
              </v:shape>
            </v:group>
            <v:group style="position:absolute;left:8740;top:6364;width:10;height:20" coordorigin="8740,6364" coordsize="10,20">
              <v:shape style="position:absolute;left:8740;top:6364;width:10;height:20" coordorigin="8740,6364" coordsize="10,20" path="m8740,6383l8749,6383,8749,6364,8740,6364,8740,6383xe" filled="true" fillcolor="#000000" stroked="false">
                <v:path arrowok="t"/>
                <v:fill type="solid"/>
              </v:shape>
            </v:group>
            <v:group style="position:absolute;left:8740;top:6383;width:10;height:20" coordorigin="8740,6383" coordsize="10,20">
              <v:shape style="position:absolute;left:8740;top:6383;width:10;height:20" coordorigin="8740,6383" coordsize="10,20" path="m8740,6402l8749,6402,8749,6383,8740,6383,8740,6402xe" filled="true" fillcolor="#000000" stroked="false">
                <v:path arrowok="t"/>
                <v:fill type="solid"/>
              </v:shape>
            </v:group>
            <v:group style="position:absolute;left:8740;top:6402;width:10;height:20" coordorigin="8740,6402" coordsize="10,20">
              <v:shape style="position:absolute;left:8740;top:6402;width:10;height:20" coordorigin="8740,6402" coordsize="10,20" path="m8740,6421l8749,6421,8749,6402,8740,6402,8740,6421xe" filled="true" fillcolor="#000000" stroked="false">
                <v:path arrowok="t"/>
                <v:fill type="solid"/>
              </v:shape>
            </v:group>
            <v:group style="position:absolute;left:8740;top:6421;width:10;height:20" coordorigin="8740,6421" coordsize="10,20">
              <v:shape style="position:absolute;left:8740;top:6421;width:10;height:20" coordorigin="8740,6421" coordsize="10,20" path="m8740,6441l8749,6441,8749,6421,8740,6421,8740,6441xe" filled="true" fillcolor="#000000" stroked="false">
                <v:path arrowok="t"/>
                <v:fill type="solid"/>
              </v:shape>
            </v:group>
            <v:group style="position:absolute;left:8740;top:6441;width:10;height:20" coordorigin="8740,6441" coordsize="10,20">
              <v:shape style="position:absolute;left:8740;top:6441;width:10;height:20" coordorigin="8740,6441" coordsize="10,20" path="m8740,6460l8749,6460,8749,6441,8740,6441,8740,6460xe" filled="true" fillcolor="#000000" stroked="false">
                <v:path arrowok="t"/>
                <v:fill type="solid"/>
              </v:shape>
            </v:group>
            <v:group style="position:absolute;left:8740;top:6460;width:10;height:20" coordorigin="8740,6460" coordsize="10,20">
              <v:shape style="position:absolute;left:8740;top:6460;width:10;height:20" coordorigin="8740,6460" coordsize="10,20" path="m8740,6479l8749,6479,8749,6460,8740,6460,8740,6479xe" filled="true" fillcolor="#000000" stroked="false">
                <v:path arrowok="t"/>
                <v:fill type="solid"/>
              </v:shape>
            </v:group>
            <v:group style="position:absolute;left:8740;top:6479;width:10;height:20" coordorigin="8740,6479" coordsize="10,20">
              <v:shape style="position:absolute;left:8740;top:6479;width:10;height:20" coordorigin="8740,6479" coordsize="10,20" path="m8740,6498l8749,6498,8749,6479,8740,6479,8740,6498xe" filled="true" fillcolor="#000000" stroked="false">
                <v:path arrowok="t"/>
                <v:fill type="solid"/>
              </v:shape>
            </v:group>
            <v:group style="position:absolute;left:8740;top:6498;width:10;height:20" coordorigin="8740,6498" coordsize="10,20">
              <v:shape style="position:absolute;left:8740;top:6498;width:10;height:20" coordorigin="8740,6498" coordsize="10,20" path="m8740,6517l8749,6517,8749,6498,8740,6498,8740,6517xe" filled="true" fillcolor="#000000" stroked="false">
                <v:path arrowok="t"/>
                <v:fill type="solid"/>
              </v:shape>
            </v:group>
            <v:group style="position:absolute;left:8740;top:6521;width:10;height:2" coordorigin="8740,6521" coordsize="10,2">
              <v:shape style="position:absolute;left:8740;top:6521;width:10;height:2" coordorigin="8740,6521" coordsize="10,0" path="m8740,6521l8749,6521e" filled="false" stroked="true" strokeweight=".35999pt" strokecolor="#000000">
                <v:path arrowok="t"/>
              </v:shape>
            </v:group>
            <v:group style="position:absolute;left:10864;top:6057;width:10;height:20" coordorigin="10864,6057" coordsize="10,20">
              <v:shape style="position:absolute;left:10864;top:6057;width:10;height:20" coordorigin="10864,6057" coordsize="10,20" path="m10864,6076l10874,6076,10874,6057,10864,6057,10864,6076xe" filled="true" fillcolor="#000000" stroked="false">
                <v:path arrowok="t"/>
                <v:fill type="solid"/>
              </v:shape>
            </v:group>
            <v:group style="position:absolute;left:10864;top:6076;width:10;height:20" coordorigin="10864,6076" coordsize="10,20">
              <v:shape style="position:absolute;left:10864;top:6076;width:10;height:20" coordorigin="10864,6076" coordsize="10,20" path="m10864,6095l10874,6095,10874,6076,10864,6076,10864,6095xe" filled="true" fillcolor="#000000" stroked="false">
                <v:path arrowok="t"/>
                <v:fill type="solid"/>
              </v:shape>
            </v:group>
            <v:group style="position:absolute;left:10864;top:6095;width:10;height:20" coordorigin="10864,6095" coordsize="10,20">
              <v:shape style="position:absolute;left:10864;top:6095;width:10;height:20" coordorigin="10864,6095" coordsize="10,20" path="m10864,6114l10874,6114,10874,6095,10864,6095,10864,6114xe" filled="true" fillcolor="#000000" stroked="false">
                <v:path arrowok="t"/>
                <v:fill type="solid"/>
              </v:shape>
            </v:group>
            <v:group style="position:absolute;left:10864;top:6114;width:10;height:20" coordorigin="10864,6114" coordsize="10,20">
              <v:shape style="position:absolute;left:10864;top:6114;width:10;height:20" coordorigin="10864,6114" coordsize="10,20" path="m10864,6133l10874,6133,10874,6114,10864,6114,10864,6133xe" filled="true" fillcolor="#000000" stroked="false">
                <v:path arrowok="t"/>
                <v:fill type="solid"/>
              </v:shape>
            </v:group>
            <v:group style="position:absolute;left:10864;top:6133;width:10;height:20" coordorigin="10864,6133" coordsize="10,20">
              <v:shape style="position:absolute;left:10864;top:6133;width:10;height:20" coordorigin="10864,6133" coordsize="10,20" path="m10864,6153l10874,6153,10874,6133,10864,6133,10864,6153xe" filled="true" fillcolor="#000000" stroked="false">
                <v:path arrowok="t"/>
                <v:fill type="solid"/>
              </v:shape>
            </v:group>
            <v:group style="position:absolute;left:10864;top:6153;width:10;height:20" coordorigin="10864,6153" coordsize="10,20">
              <v:shape style="position:absolute;left:10864;top:6153;width:10;height:20" coordorigin="10864,6153" coordsize="10,20" path="m10864,6172l10874,6172,10874,6153,10864,6153,10864,6172xe" filled="true" fillcolor="#000000" stroked="false">
                <v:path arrowok="t"/>
                <v:fill type="solid"/>
              </v:shape>
            </v:group>
            <v:group style="position:absolute;left:10864;top:6172;width:10;height:20" coordorigin="10864,6172" coordsize="10,20">
              <v:shape style="position:absolute;left:10864;top:6172;width:10;height:20" coordorigin="10864,6172" coordsize="10,20" path="m10864,6191l10874,6191,10874,6172,10864,6172,10864,6191xe" filled="true" fillcolor="#000000" stroked="false">
                <v:path arrowok="t"/>
                <v:fill type="solid"/>
              </v:shape>
            </v:group>
            <v:group style="position:absolute;left:10864;top:6191;width:10;height:20" coordorigin="10864,6191" coordsize="10,20">
              <v:shape style="position:absolute;left:10864;top:6191;width:10;height:20" coordorigin="10864,6191" coordsize="10,20" path="m10864,6210l10874,6210,10874,6191,10864,6191,10864,6210xe" filled="true" fillcolor="#000000" stroked="false">
                <v:path arrowok="t"/>
                <v:fill type="solid"/>
              </v:shape>
            </v:group>
            <v:group style="position:absolute;left:10864;top:6210;width:10;height:20" coordorigin="10864,6210" coordsize="10,20">
              <v:shape style="position:absolute;left:10864;top:6210;width:10;height:20" coordorigin="10864,6210" coordsize="10,20" path="m10864,6229l10874,6229,10874,6210,10864,6210,10864,6229xe" filled="true" fillcolor="#000000" stroked="false">
                <v:path arrowok="t"/>
                <v:fill type="solid"/>
              </v:shape>
            </v:group>
            <v:group style="position:absolute;left:10864;top:6229;width:10;height:20" coordorigin="10864,6229" coordsize="10,20">
              <v:shape style="position:absolute;left:10864;top:6229;width:10;height:20" coordorigin="10864,6229" coordsize="10,20" path="m10864,6249l10874,6249,10874,6229,10864,6229,10864,6249xe" filled="true" fillcolor="#000000" stroked="false">
                <v:path arrowok="t"/>
                <v:fill type="solid"/>
              </v:shape>
            </v:group>
            <v:group style="position:absolute;left:10864;top:6249;width:10;height:20" coordorigin="10864,6249" coordsize="10,20">
              <v:shape style="position:absolute;left:10864;top:6249;width:10;height:20" coordorigin="10864,6249" coordsize="10,20" path="m10864,6268l10874,6268,10874,6249,10864,6249,10864,6268xe" filled="true" fillcolor="#000000" stroked="false">
                <v:path arrowok="t"/>
                <v:fill type="solid"/>
              </v:shape>
            </v:group>
            <v:group style="position:absolute;left:10864;top:6268;width:10;height:20" coordorigin="10864,6268" coordsize="10,20">
              <v:shape style="position:absolute;left:10864;top:6268;width:10;height:20" coordorigin="10864,6268" coordsize="10,20" path="m10864,6287l10874,6287,10874,6268,10864,6268,10864,6287xe" filled="true" fillcolor="#000000" stroked="false">
                <v:path arrowok="t"/>
                <v:fill type="solid"/>
              </v:shape>
            </v:group>
            <v:group style="position:absolute;left:10864;top:6287;width:10;height:20" coordorigin="10864,6287" coordsize="10,20">
              <v:shape style="position:absolute;left:10864;top:6287;width:10;height:20" coordorigin="10864,6287" coordsize="10,20" path="m10864,6306l10874,6306,10874,6287,10864,6287,10864,6306xe" filled="true" fillcolor="#000000" stroked="false">
                <v:path arrowok="t"/>
                <v:fill type="solid"/>
              </v:shape>
            </v:group>
            <v:group style="position:absolute;left:10864;top:6306;width:10;height:20" coordorigin="10864,6306" coordsize="10,20">
              <v:shape style="position:absolute;left:10864;top:6306;width:10;height:20" coordorigin="10864,6306" coordsize="10,20" path="m10864,6325l10874,6325,10874,6306,10864,6306,10864,6325xe" filled="true" fillcolor="#000000" stroked="false">
                <v:path arrowok="t"/>
                <v:fill type="solid"/>
              </v:shape>
            </v:group>
            <v:group style="position:absolute;left:10864;top:6325;width:10;height:20" coordorigin="10864,6325" coordsize="10,20">
              <v:shape style="position:absolute;left:10864;top:6325;width:10;height:20" coordorigin="10864,6325" coordsize="10,20" path="m10864,6345l10874,6345,10874,6325,10864,6325,10864,6345xe" filled="true" fillcolor="#000000" stroked="false">
                <v:path arrowok="t"/>
                <v:fill type="solid"/>
              </v:shape>
            </v:group>
            <v:group style="position:absolute;left:10864;top:6345;width:10;height:20" coordorigin="10864,6345" coordsize="10,20">
              <v:shape style="position:absolute;left:10864;top:6345;width:10;height:20" coordorigin="10864,6345" coordsize="10,20" path="m10864,6364l10874,6364,10874,6345,10864,6345,10864,6364xe" filled="true" fillcolor="#000000" stroked="false">
                <v:path arrowok="t"/>
                <v:fill type="solid"/>
              </v:shape>
            </v:group>
            <v:group style="position:absolute;left:10864;top:6364;width:10;height:20" coordorigin="10864,6364" coordsize="10,20">
              <v:shape style="position:absolute;left:10864;top:6364;width:10;height:20" coordorigin="10864,6364" coordsize="10,20" path="m10864,6383l10874,6383,10874,6364,10864,6364,10864,6383xe" filled="true" fillcolor="#000000" stroked="false">
                <v:path arrowok="t"/>
                <v:fill type="solid"/>
              </v:shape>
            </v:group>
            <v:group style="position:absolute;left:10864;top:6383;width:10;height:20" coordorigin="10864,6383" coordsize="10,20">
              <v:shape style="position:absolute;left:10864;top:6383;width:10;height:20" coordorigin="10864,6383" coordsize="10,20" path="m10864,6402l10874,6402,10874,6383,10864,6383,10864,6402xe" filled="true" fillcolor="#000000" stroked="false">
                <v:path arrowok="t"/>
                <v:fill type="solid"/>
              </v:shape>
            </v:group>
            <v:group style="position:absolute;left:10864;top:6402;width:10;height:20" coordorigin="10864,6402" coordsize="10,20">
              <v:shape style="position:absolute;left:10864;top:6402;width:10;height:20" coordorigin="10864,6402" coordsize="10,20" path="m10864,6421l10874,6421,10874,6402,10864,6402,10864,6421xe" filled="true" fillcolor="#000000" stroked="false">
                <v:path arrowok="t"/>
                <v:fill type="solid"/>
              </v:shape>
            </v:group>
            <v:group style="position:absolute;left:10864;top:6421;width:10;height:20" coordorigin="10864,6421" coordsize="10,20">
              <v:shape style="position:absolute;left:10864;top:6421;width:10;height:20" coordorigin="10864,6421" coordsize="10,20" path="m10864,6441l10874,6441,10874,6421,10864,6421,10864,6441xe" filled="true" fillcolor="#000000" stroked="false">
                <v:path arrowok="t"/>
                <v:fill type="solid"/>
              </v:shape>
            </v:group>
            <v:group style="position:absolute;left:10864;top:6441;width:10;height:20" coordorigin="10864,6441" coordsize="10,20">
              <v:shape style="position:absolute;left:10864;top:6441;width:10;height:20" coordorigin="10864,6441" coordsize="10,20" path="m10864,6460l10874,6460,10874,6441,10864,6441,10864,6460xe" filled="true" fillcolor="#000000" stroked="false">
                <v:path arrowok="t"/>
                <v:fill type="solid"/>
              </v:shape>
            </v:group>
            <v:group style="position:absolute;left:10864;top:6460;width:10;height:20" coordorigin="10864,6460" coordsize="10,20">
              <v:shape style="position:absolute;left:10864;top:6460;width:10;height:20" coordorigin="10864,6460" coordsize="10,20" path="m10864,6479l10874,6479,10874,6460,10864,6460,10864,6479xe" filled="true" fillcolor="#000000" stroked="false">
                <v:path arrowok="t"/>
                <v:fill type="solid"/>
              </v:shape>
            </v:group>
            <v:group style="position:absolute;left:10864;top:6479;width:10;height:20" coordorigin="10864,6479" coordsize="10,20">
              <v:shape style="position:absolute;left:10864;top:6479;width:10;height:20" coordorigin="10864,6479" coordsize="10,20" path="m10864,6498l10874,6498,10874,6479,10864,6479,10864,6498xe" filled="true" fillcolor="#000000" stroked="false">
                <v:path arrowok="t"/>
                <v:fill type="solid"/>
              </v:shape>
            </v:group>
            <v:group style="position:absolute;left:10864;top:6498;width:10;height:20" coordorigin="10864,6498" coordsize="10,20">
              <v:shape style="position:absolute;left:10864;top:6498;width:10;height:20" coordorigin="10864,6498" coordsize="10,20" path="m10864,6517l10874,6517,10874,6498,10864,6498,10864,6517xe" filled="true" fillcolor="#000000" stroked="false">
                <v:path arrowok="t"/>
                <v:fill type="solid"/>
              </v:shape>
            </v:group>
            <v:group style="position:absolute;left:10864;top:6521;width:10;height:2" coordorigin="10864,6521" coordsize="10,2">
              <v:shape style="position:absolute;left:10864;top:6521;width:10;height:2" coordorigin="10864,6521" coordsize="10,0" path="m10864,6521l10874,6521e" filled="false" stroked="true" strokeweight=".35999pt" strokecolor="#000000">
                <v:path arrowok="t"/>
              </v:shape>
            </v:group>
            <v:group style="position:absolute;left:1044;top:6534;width:1811;height:92" coordorigin="1044,6534" coordsize="1811,92">
              <v:shape style="position:absolute;left:1044;top:6534;width:1811;height:92" coordorigin="1044,6534" coordsize="1811,92" path="m1044,6625l2854,6625,2854,6534,1044,6534,1044,6625xe" filled="true" fillcolor="#dcdcdc" stroked="false">
                <v:path arrowok="t"/>
                <v:fill type="solid"/>
              </v:shape>
            </v:group>
            <v:group style="position:absolute;left:1056;top:6625;width:2;height:233" coordorigin="1056,6625" coordsize="2,233">
              <v:shape style="position:absolute;left:1056;top:6625;width:2;height:233" coordorigin="1056,6625" coordsize="0,233" path="m1056,6625l1056,6858e" filled="false" stroked="true" strokeweight="1.2pt" strokecolor="#dcdcdc">
                <v:path arrowok="t"/>
              </v:shape>
            </v:group>
            <v:group style="position:absolute;left:2843;top:6625;width:2;height:233" coordorigin="2843,6625" coordsize="2,233">
              <v:shape style="position:absolute;left:2843;top:6625;width:2;height:233" coordorigin="2843,6625" coordsize="0,233" path="m2843,6625l2843,6858e" filled="false" stroked="true" strokeweight="1.08pt" strokecolor="#dcdcdc">
                <v:path arrowok="t"/>
              </v:shape>
            </v:group>
            <v:group style="position:absolute;left:1044;top:6858;width:1811;height:92" coordorigin="1044,6858" coordsize="1811,92">
              <v:shape style="position:absolute;left:1044;top:6858;width:1811;height:92" coordorigin="1044,6858" coordsize="1811,92" path="m1044,6949l2854,6949,2854,6858,1044,6858,1044,6949xe" filled="true" fillcolor="#dcdcdc" stroked="false">
                <v:path arrowok="t"/>
                <v:fill type="solid"/>
              </v:shape>
            </v:group>
            <v:group style="position:absolute;left:1068;top:6625;width:1765;height:233" coordorigin="1068,6625" coordsize="1765,233">
              <v:shape style="position:absolute;left:1068;top:6625;width:1765;height:233" coordorigin="1068,6625" coordsize="1765,233" path="m1068,6858l2832,6858,2832,6625,1068,6625,1068,6858xe" filled="true" fillcolor="#dcdcdc" stroked="false">
                <v:path arrowok="t"/>
                <v:fill type="solid"/>
              </v:shape>
              <v:shape style="position:absolute;left:1030;top:6525;width:1827;height:10" type="#_x0000_t75" stroked="false">
                <v:imagedata r:id="rId374" o:title=""/>
              </v:shape>
              <v:shape style="position:absolute;left:2852;top:6525;width:562;height:10" type="#_x0000_t75" stroked="false">
                <v:imagedata r:id="rId386" o:title=""/>
              </v:shape>
              <v:shape style="position:absolute;left:3408;top:6525;width:797;height:10" type="#_x0000_t75" stroked="false">
                <v:imagedata r:id="rId376" o:title=""/>
              </v:shape>
              <v:shape style="position:absolute;left:4201;top:6525;width:1776;height:10" type="#_x0000_t75" stroked="false">
                <v:imagedata r:id="rId377" o:title=""/>
              </v:shape>
              <v:shape style="position:absolute;left:5972;top:6525;width:4892;height:10" type="#_x0000_t75" stroked="false">
                <v:imagedata r:id="rId387" o:title=""/>
              </v:shape>
            </v:group>
            <v:group style="position:absolute;left:10864;top:6529;width:10;height:2" coordorigin="10864,6529" coordsize="10,2">
              <v:shape style="position:absolute;left:10864;top:6529;width:10;height:2" coordorigin="10864,6529" coordsize="10,0" path="m10864,6529l10874,6529e" filled="false" stroked="true" strokeweight=".48001pt" strokecolor="#000000">
                <v:path arrowok="t"/>
              </v:shape>
            </v:group>
            <v:group style="position:absolute;left:1034;top:6534;width:10;height:20" coordorigin="1034,6534" coordsize="10,20">
              <v:shape style="position:absolute;left:1034;top:6534;width:10;height:20" coordorigin="1034,6534" coordsize="10,20" path="m1034,6553l1044,6553,1044,6534,1034,6534,1034,6553xe" filled="true" fillcolor="#000000" stroked="false">
                <v:path arrowok="t"/>
                <v:fill type="solid"/>
              </v:shape>
            </v:group>
            <v:group style="position:absolute;left:1034;top:6553;width:10;height:20" coordorigin="1034,6553" coordsize="10,20">
              <v:shape style="position:absolute;left:1034;top:6553;width:10;height:20" coordorigin="1034,6553" coordsize="10,20" path="m1034,6573l1044,6573,1044,6553,1034,6553,1034,6573xe" filled="true" fillcolor="#000000" stroked="false">
                <v:path arrowok="t"/>
                <v:fill type="solid"/>
              </v:shape>
            </v:group>
            <v:group style="position:absolute;left:1034;top:6573;width:10;height:20" coordorigin="1034,6573" coordsize="10,20">
              <v:shape style="position:absolute;left:1034;top:6573;width:10;height:20" coordorigin="1034,6573" coordsize="10,20" path="m1034,6592l1044,6592,1044,6573,1034,6573,1034,6592xe" filled="true" fillcolor="#000000" stroked="false">
                <v:path arrowok="t"/>
                <v:fill type="solid"/>
              </v:shape>
            </v:group>
            <v:group style="position:absolute;left:1034;top:6592;width:10;height:20" coordorigin="1034,6592" coordsize="10,20">
              <v:shape style="position:absolute;left:1034;top:6592;width:10;height:20" coordorigin="1034,6592" coordsize="10,20" path="m1034,6611l1044,6611,1044,6592,1034,6592,1034,6611xe" filled="true" fillcolor="#000000" stroked="false">
                <v:path arrowok="t"/>
                <v:fill type="solid"/>
              </v:shape>
            </v:group>
            <v:group style="position:absolute;left:1034;top:6611;width:10;height:20" coordorigin="1034,6611" coordsize="10,20">
              <v:shape style="position:absolute;left:1034;top:6611;width:10;height:20" coordorigin="1034,6611" coordsize="10,20" path="m1034,6630l1044,6630,1044,6611,1034,6611,1034,6630xe" filled="true" fillcolor="#000000" stroked="false">
                <v:path arrowok="t"/>
                <v:fill type="solid"/>
              </v:shape>
            </v:group>
            <v:group style="position:absolute;left:1034;top:6630;width:10;height:20" coordorigin="1034,6630" coordsize="10,20">
              <v:shape style="position:absolute;left:1034;top:6630;width:10;height:20" coordorigin="1034,6630" coordsize="10,20" path="m1034,6649l1044,6649,1044,6630,1034,6630,1034,6649xe" filled="true" fillcolor="#000000" stroked="false">
                <v:path arrowok="t"/>
                <v:fill type="solid"/>
              </v:shape>
            </v:group>
            <v:group style="position:absolute;left:1034;top:6649;width:10;height:20" coordorigin="1034,6649" coordsize="10,20">
              <v:shape style="position:absolute;left:1034;top:6649;width:10;height:20" coordorigin="1034,6649" coordsize="10,20" path="m1034,6669l1044,6669,1044,6649,1034,6649,1034,6669xe" filled="true" fillcolor="#000000" stroked="false">
                <v:path arrowok="t"/>
                <v:fill type="solid"/>
              </v:shape>
            </v:group>
            <v:group style="position:absolute;left:1034;top:6669;width:10;height:20" coordorigin="1034,6669" coordsize="10,20">
              <v:shape style="position:absolute;left:1034;top:6669;width:10;height:20" coordorigin="1034,6669" coordsize="10,20" path="m1034,6688l1044,6688,1044,6669,1034,6669,1034,6688xe" filled="true" fillcolor="#000000" stroked="false">
                <v:path arrowok="t"/>
                <v:fill type="solid"/>
              </v:shape>
            </v:group>
            <v:group style="position:absolute;left:1034;top:6688;width:10;height:20" coordorigin="1034,6688" coordsize="10,20">
              <v:shape style="position:absolute;left:1034;top:6688;width:10;height:20" coordorigin="1034,6688" coordsize="10,20" path="m1034,6707l1044,6707,1044,6688,1034,6688,1034,6707xe" filled="true" fillcolor="#000000" stroked="false">
                <v:path arrowok="t"/>
                <v:fill type="solid"/>
              </v:shape>
            </v:group>
            <v:group style="position:absolute;left:1034;top:6707;width:10;height:20" coordorigin="1034,6707" coordsize="10,20">
              <v:shape style="position:absolute;left:1034;top:6707;width:10;height:20" coordorigin="1034,6707" coordsize="10,20" path="m1034,6726l1044,6726,1044,6707,1034,6707,1034,6726xe" filled="true" fillcolor="#000000" stroked="false">
                <v:path arrowok="t"/>
                <v:fill type="solid"/>
              </v:shape>
            </v:group>
            <v:group style="position:absolute;left:1034;top:6726;width:10;height:20" coordorigin="1034,6726" coordsize="10,20">
              <v:shape style="position:absolute;left:1034;top:6726;width:10;height:20" coordorigin="1034,6726" coordsize="10,20" path="m1034,6745l1044,6745,1044,6726,1034,6726,1034,6745xe" filled="true" fillcolor="#000000" stroked="false">
                <v:path arrowok="t"/>
                <v:fill type="solid"/>
              </v:shape>
            </v:group>
            <v:group style="position:absolute;left:1034;top:6745;width:10;height:20" coordorigin="1034,6745" coordsize="10,20">
              <v:shape style="position:absolute;left:1034;top:6745;width:10;height:20" coordorigin="1034,6745" coordsize="10,20" path="m1034,6765l1044,6765,1044,6745,1034,6745,1034,6765xe" filled="true" fillcolor="#000000" stroked="false">
                <v:path arrowok="t"/>
                <v:fill type="solid"/>
              </v:shape>
            </v:group>
            <v:group style="position:absolute;left:1034;top:6765;width:10;height:20" coordorigin="1034,6765" coordsize="10,20">
              <v:shape style="position:absolute;left:1034;top:6765;width:10;height:20" coordorigin="1034,6765" coordsize="10,20" path="m1034,6784l1044,6784,1044,6765,1034,6765,1034,6784xe" filled="true" fillcolor="#000000" stroked="false">
                <v:path arrowok="t"/>
                <v:fill type="solid"/>
              </v:shape>
            </v:group>
            <v:group style="position:absolute;left:1034;top:6784;width:10;height:20" coordorigin="1034,6784" coordsize="10,20">
              <v:shape style="position:absolute;left:1034;top:6784;width:10;height:20" coordorigin="1034,6784" coordsize="10,20" path="m1034,6803l1044,6803,1044,6784,1034,6784,1034,6803xe" filled="true" fillcolor="#000000" stroked="false">
                <v:path arrowok="t"/>
                <v:fill type="solid"/>
              </v:shape>
            </v:group>
            <v:group style="position:absolute;left:1034;top:6803;width:10;height:20" coordorigin="1034,6803" coordsize="10,20">
              <v:shape style="position:absolute;left:1034;top:6803;width:10;height:20" coordorigin="1034,6803" coordsize="10,20" path="m1034,6822l1044,6822,1044,6803,1034,6803,1034,6822xe" filled="true" fillcolor="#000000" stroked="false">
                <v:path arrowok="t"/>
                <v:fill type="solid"/>
              </v:shape>
            </v:group>
            <v:group style="position:absolute;left:1034;top:6822;width:10;height:20" coordorigin="1034,6822" coordsize="10,20">
              <v:shape style="position:absolute;left:1034;top:6822;width:10;height:20" coordorigin="1034,6822" coordsize="10,20" path="m1034,6841l1044,6841,1044,6822,1034,6822,1034,6841xe" filled="true" fillcolor="#000000" stroked="false">
                <v:path arrowok="t"/>
                <v:fill type="solid"/>
              </v:shape>
            </v:group>
            <v:group style="position:absolute;left:1034;top:6841;width:10;height:20" coordorigin="1034,6841" coordsize="10,20">
              <v:shape style="position:absolute;left:1034;top:6841;width:10;height:20" coordorigin="1034,6841" coordsize="10,20" path="m1034,6861l1044,6861,1044,6841,1034,6841,1034,6861xe" filled="true" fillcolor="#000000" stroked="false">
                <v:path arrowok="t"/>
                <v:fill type="solid"/>
              </v:shape>
            </v:group>
            <v:group style="position:absolute;left:1034;top:6861;width:10;height:20" coordorigin="1034,6861" coordsize="10,20">
              <v:shape style="position:absolute;left:1034;top:6861;width:10;height:20" coordorigin="1034,6861" coordsize="10,20" path="m1034,6880l1044,6880,1044,6861,1034,6861,1034,6880xe" filled="true" fillcolor="#000000" stroked="false">
                <v:path arrowok="t"/>
                <v:fill type="solid"/>
              </v:shape>
            </v:group>
            <v:group style="position:absolute;left:1034;top:6880;width:10;height:20" coordorigin="1034,6880" coordsize="10,20">
              <v:shape style="position:absolute;left:1034;top:6880;width:10;height:20" coordorigin="1034,6880" coordsize="10,20" path="m1034,6899l1044,6899,1044,6880,1034,6880,1034,6899xe" filled="true" fillcolor="#000000" stroked="false">
                <v:path arrowok="t"/>
                <v:fill type="solid"/>
              </v:shape>
            </v:group>
            <v:group style="position:absolute;left:1034;top:6899;width:10;height:20" coordorigin="1034,6899" coordsize="10,20">
              <v:shape style="position:absolute;left:1034;top:6899;width:10;height:20" coordorigin="1034,6899" coordsize="10,20" path="m1034,6918l1044,6918,1044,6899,1034,6899,1034,6918xe" filled="true" fillcolor="#000000" stroked="false">
                <v:path arrowok="t"/>
                <v:fill type="solid"/>
              </v:shape>
            </v:group>
            <v:group style="position:absolute;left:1034;top:6918;width:10;height:20" coordorigin="1034,6918" coordsize="10,20">
              <v:shape style="position:absolute;left:1034;top:6918;width:10;height:20" coordorigin="1034,6918" coordsize="10,20" path="m1034,6937l1044,6937,1044,6918,1034,6918,1034,6937xe" filled="true" fillcolor="#000000" stroked="false">
                <v:path arrowok="t"/>
                <v:fill type="solid"/>
              </v:shape>
            </v:group>
            <v:group style="position:absolute;left:2856;top:6534;width:10;height:20" coordorigin="2856,6534" coordsize="10,20">
              <v:shape style="position:absolute;left:2856;top:6534;width:10;height:20" coordorigin="2856,6534" coordsize="10,20" path="m2856,6553l2866,6553,2866,6534,2856,6534,2856,6553xe" filled="true" fillcolor="#000000" stroked="false">
                <v:path arrowok="t"/>
                <v:fill type="solid"/>
              </v:shape>
            </v:group>
            <v:group style="position:absolute;left:2856;top:6553;width:10;height:20" coordorigin="2856,6553" coordsize="10,20">
              <v:shape style="position:absolute;left:2856;top:6553;width:10;height:20" coordorigin="2856,6553" coordsize="10,20" path="m2856,6573l2866,6573,2866,6553,2856,6553,2856,6573xe" filled="true" fillcolor="#000000" stroked="false">
                <v:path arrowok="t"/>
                <v:fill type="solid"/>
              </v:shape>
            </v:group>
            <v:group style="position:absolute;left:2856;top:6573;width:10;height:20" coordorigin="2856,6573" coordsize="10,20">
              <v:shape style="position:absolute;left:2856;top:6573;width:10;height:20" coordorigin="2856,6573" coordsize="10,20" path="m2856,6592l2866,6592,2866,6573,2856,6573,2856,6592xe" filled="true" fillcolor="#000000" stroked="false">
                <v:path arrowok="t"/>
                <v:fill type="solid"/>
              </v:shape>
            </v:group>
            <v:group style="position:absolute;left:2856;top:6592;width:10;height:20" coordorigin="2856,6592" coordsize="10,20">
              <v:shape style="position:absolute;left:2856;top:6592;width:10;height:20" coordorigin="2856,6592" coordsize="10,20" path="m2856,6611l2866,6611,2866,6592,2856,6592,2856,6611xe" filled="true" fillcolor="#000000" stroked="false">
                <v:path arrowok="t"/>
                <v:fill type="solid"/>
              </v:shape>
            </v:group>
            <v:group style="position:absolute;left:2856;top:6611;width:10;height:20" coordorigin="2856,6611" coordsize="10,20">
              <v:shape style="position:absolute;left:2856;top:6611;width:10;height:20" coordorigin="2856,6611" coordsize="10,20" path="m2856,6630l2866,6630,2866,6611,2856,6611,2856,6630xe" filled="true" fillcolor="#000000" stroked="false">
                <v:path arrowok="t"/>
                <v:fill type="solid"/>
              </v:shape>
            </v:group>
            <v:group style="position:absolute;left:2856;top:6630;width:10;height:20" coordorigin="2856,6630" coordsize="10,20">
              <v:shape style="position:absolute;left:2856;top:6630;width:10;height:20" coordorigin="2856,6630" coordsize="10,20" path="m2856,6649l2866,6649,2866,6630,2856,6630,2856,6649xe" filled="true" fillcolor="#000000" stroked="false">
                <v:path arrowok="t"/>
                <v:fill type="solid"/>
              </v:shape>
            </v:group>
            <v:group style="position:absolute;left:2856;top:6649;width:10;height:20" coordorigin="2856,6649" coordsize="10,20">
              <v:shape style="position:absolute;left:2856;top:6649;width:10;height:20" coordorigin="2856,6649" coordsize="10,20" path="m2856,6669l2866,6669,2866,6649,2856,6649,2856,6669xe" filled="true" fillcolor="#000000" stroked="false">
                <v:path arrowok="t"/>
                <v:fill type="solid"/>
              </v:shape>
            </v:group>
            <v:group style="position:absolute;left:2856;top:6669;width:10;height:20" coordorigin="2856,6669" coordsize="10,20">
              <v:shape style="position:absolute;left:2856;top:6669;width:10;height:20" coordorigin="2856,6669" coordsize="10,20" path="m2856,6688l2866,6688,2866,6669,2856,6669,2856,6688xe" filled="true" fillcolor="#000000" stroked="false">
                <v:path arrowok="t"/>
                <v:fill type="solid"/>
              </v:shape>
            </v:group>
            <v:group style="position:absolute;left:2856;top:6688;width:10;height:20" coordorigin="2856,6688" coordsize="10,20">
              <v:shape style="position:absolute;left:2856;top:6688;width:10;height:20" coordorigin="2856,6688" coordsize="10,20" path="m2856,6707l2866,6707,2866,6688,2856,6688,2856,6707xe" filled="true" fillcolor="#000000" stroked="false">
                <v:path arrowok="t"/>
                <v:fill type="solid"/>
              </v:shape>
            </v:group>
            <v:group style="position:absolute;left:2856;top:6707;width:10;height:20" coordorigin="2856,6707" coordsize="10,20">
              <v:shape style="position:absolute;left:2856;top:6707;width:10;height:20" coordorigin="2856,6707" coordsize="10,20" path="m2856,6726l2866,6726,2866,6707,2856,6707,2856,6726xe" filled="true" fillcolor="#000000" stroked="false">
                <v:path arrowok="t"/>
                <v:fill type="solid"/>
              </v:shape>
            </v:group>
            <v:group style="position:absolute;left:2856;top:6726;width:10;height:20" coordorigin="2856,6726" coordsize="10,20">
              <v:shape style="position:absolute;left:2856;top:6726;width:10;height:20" coordorigin="2856,6726" coordsize="10,20" path="m2856,6745l2866,6745,2866,6726,2856,6726,2856,6745xe" filled="true" fillcolor="#000000" stroked="false">
                <v:path arrowok="t"/>
                <v:fill type="solid"/>
              </v:shape>
            </v:group>
            <v:group style="position:absolute;left:2856;top:6745;width:10;height:20" coordorigin="2856,6745" coordsize="10,20">
              <v:shape style="position:absolute;left:2856;top:6745;width:10;height:20" coordorigin="2856,6745" coordsize="10,20" path="m2856,6765l2866,6765,2866,6745,2856,6745,2856,6765xe" filled="true" fillcolor="#000000" stroked="false">
                <v:path arrowok="t"/>
                <v:fill type="solid"/>
              </v:shape>
            </v:group>
            <v:group style="position:absolute;left:2856;top:6765;width:10;height:20" coordorigin="2856,6765" coordsize="10,20">
              <v:shape style="position:absolute;left:2856;top:6765;width:10;height:20" coordorigin="2856,6765" coordsize="10,20" path="m2856,6784l2866,6784,2866,6765,2856,6765,2856,6784xe" filled="true" fillcolor="#000000" stroked="false">
                <v:path arrowok="t"/>
                <v:fill type="solid"/>
              </v:shape>
            </v:group>
            <v:group style="position:absolute;left:2856;top:6784;width:10;height:20" coordorigin="2856,6784" coordsize="10,20">
              <v:shape style="position:absolute;left:2856;top:6784;width:10;height:20" coordorigin="2856,6784" coordsize="10,20" path="m2856,6803l2866,6803,2866,6784,2856,6784,2856,6803xe" filled="true" fillcolor="#000000" stroked="false">
                <v:path arrowok="t"/>
                <v:fill type="solid"/>
              </v:shape>
            </v:group>
            <v:group style="position:absolute;left:2856;top:6803;width:10;height:20" coordorigin="2856,6803" coordsize="10,20">
              <v:shape style="position:absolute;left:2856;top:6803;width:10;height:20" coordorigin="2856,6803" coordsize="10,20" path="m2856,6822l2866,6822,2866,6803,2856,6803,2856,6822xe" filled="true" fillcolor="#000000" stroked="false">
                <v:path arrowok="t"/>
                <v:fill type="solid"/>
              </v:shape>
            </v:group>
            <v:group style="position:absolute;left:2856;top:6822;width:10;height:20" coordorigin="2856,6822" coordsize="10,20">
              <v:shape style="position:absolute;left:2856;top:6822;width:10;height:20" coordorigin="2856,6822" coordsize="10,20" path="m2856,6841l2866,6841,2866,6822,2856,6822,2856,6841xe" filled="true" fillcolor="#000000" stroked="false">
                <v:path arrowok="t"/>
                <v:fill type="solid"/>
              </v:shape>
            </v:group>
            <v:group style="position:absolute;left:2856;top:6841;width:10;height:20" coordorigin="2856,6841" coordsize="10,20">
              <v:shape style="position:absolute;left:2856;top:6841;width:10;height:20" coordorigin="2856,6841" coordsize="10,20" path="m2856,6861l2866,6861,2866,6841,2856,6841,2856,6861xe" filled="true" fillcolor="#000000" stroked="false">
                <v:path arrowok="t"/>
                <v:fill type="solid"/>
              </v:shape>
            </v:group>
            <v:group style="position:absolute;left:2856;top:6861;width:10;height:20" coordorigin="2856,6861" coordsize="10,20">
              <v:shape style="position:absolute;left:2856;top:6861;width:10;height:20" coordorigin="2856,6861" coordsize="10,20" path="m2856,6880l2866,6880,2866,6861,2856,6861,2856,6880xe" filled="true" fillcolor="#000000" stroked="false">
                <v:path arrowok="t"/>
                <v:fill type="solid"/>
              </v:shape>
            </v:group>
            <v:group style="position:absolute;left:2856;top:6880;width:10;height:20" coordorigin="2856,6880" coordsize="10,20">
              <v:shape style="position:absolute;left:2856;top:6880;width:10;height:20" coordorigin="2856,6880" coordsize="10,20" path="m2856,6899l2866,6899,2866,6880,2856,6880,2856,6899xe" filled="true" fillcolor="#000000" stroked="false">
                <v:path arrowok="t"/>
                <v:fill type="solid"/>
              </v:shape>
            </v:group>
            <v:group style="position:absolute;left:2856;top:6899;width:10;height:20" coordorigin="2856,6899" coordsize="10,20">
              <v:shape style="position:absolute;left:2856;top:6899;width:10;height:20" coordorigin="2856,6899" coordsize="10,20" path="m2856,6918l2866,6918,2866,6899,2856,6899,2856,6918xe" filled="true" fillcolor="#000000" stroked="false">
                <v:path arrowok="t"/>
                <v:fill type="solid"/>
              </v:shape>
            </v:group>
            <v:group style="position:absolute;left:2856;top:6943;width:10;height:2" coordorigin="2856,6943" coordsize="10,2">
              <v:shape style="position:absolute;left:2856;top:6943;width:10;height:2" coordorigin="2856,6943" coordsize="10,0" path="m2856,6943l2866,6943e" filled="false" stroked="true" strokeweight=".60004pt" strokecolor="#000000">
                <v:path arrowok="t"/>
              </v:shape>
            </v:group>
            <v:group style="position:absolute;left:3413;top:6534;width:10;height:20" coordorigin="3413,6534" coordsize="10,20">
              <v:shape style="position:absolute;left:3413;top:6534;width:10;height:20" coordorigin="3413,6534" coordsize="10,20" path="m3413,6553l3423,6553,3423,6534,3413,6534,3413,6553xe" filled="true" fillcolor="#000000" stroked="false">
                <v:path arrowok="t"/>
                <v:fill type="solid"/>
              </v:shape>
            </v:group>
            <v:group style="position:absolute;left:3413;top:6553;width:10;height:20" coordorigin="3413,6553" coordsize="10,20">
              <v:shape style="position:absolute;left:3413;top:6553;width:10;height:20" coordorigin="3413,6553" coordsize="10,20" path="m3413,6573l3423,6573,3423,6553,3413,6553,3413,6573xe" filled="true" fillcolor="#000000" stroked="false">
                <v:path arrowok="t"/>
                <v:fill type="solid"/>
              </v:shape>
            </v:group>
            <v:group style="position:absolute;left:3413;top:6573;width:10;height:20" coordorigin="3413,6573" coordsize="10,20">
              <v:shape style="position:absolute;left:3413;top:6573;width:10;height:20" coordorigin="3413,6573" coordsize="10,20" path="m3413,6592l3423,6592,3423,6573,3413,6573,3413,6592xe" filled="true" fillcolor="#000000" stroked="false">
                <v:path arrowok="t"/>
                <v:fill type="solid"/>
              </v:shape>
            </v:group>
            <v:group style="position:absolute;left:3413;top:6592;width:10;height:20" coordorigin="3413,6592" coordsize="10,20">
              <v:shape style="position:absolute;left:3413;top:6592;width:10;height:20" coordorigin="3413,6592" coordsize="10,20" path="m3413,6611l3423,6611,3423,6592,3413,6592,3413,6611xe" filled="true" fillcolor="#000000" stroked="false">
                <v:path arrowok="t"/>
                <v:fill type="solid"/>
              </v:shape>
            </v:group>
            <v:group style="position:absolute;left:3413;top:6611;width:10;height:20" coordorigin="3413,6611" coordsize="10,20">
              <v:shape style="position:absolute;left:3413;top:6611;width:10;height:20" coordorigin="3413,6611" coordsize="10,20" path="m3413,6630l3423,6630,3423,6611,3413,6611,3413,6630xe" filled="true" fillcolor="#000000" stroked="false">
                <v:path arrowok="t"/>
                <v:fill type="solid"/>
              </v:shape>
            </v:group>
            <v:group style="position:absolute;left:3413;top:6630;width:10;height:20" coordorigin="3413,6630" coordsize="10,20">
              <v:shape style="position:absolute;left:3413;top:6630;width:10;height:20" coordorigin="3413,6630" coordsize="10,20" path="m3413,6649l3423,6649,3423,6630,3413,6630,3413,6649xe" filled="true" fillcolor="#000000" stroked="false">
                <v:path arrowok="t"/>
                <v:fill type="solid"/>
              </v:shape>
            </v:group>
            <v:group style="position:absolute;left:3413;top:6649;width:10;height:20" coordorigin="3413,6649" coordsize="10,20">
              <v:shape style="position:absolute;left:3413;top:6649;width:10;height:20" coordorigin="3413,6649" coordsize="10,20" path="m3413,6669l3423,6669,3423,6649,3413,6649,3413,6669xe" filled="true" fillcolor="#000000" stroked="false">
                <v:path arrowok="t"/>
                <v:fill type="solid"/>
              </v:shape>
            </v:group>
            <v:group style="position:absolute;left:3413;top:6669;width:10;height:20" coordorigin="3413,6669" coordsize="10,20">
              <v:shape style="position:absolute;left:3413;top:6669;width:10;height:20" coordorigin="3413,6669" coordsize="10,20" path="m3413,6688l3423,6688,3423,6669,3413,6669,3413,6688xe" filled="true" fillcolor="#000000" stroked="false">
                <v:path arrowok="t"/>
                <v:fill type="solid"/>
              </v:shape>
            </v:group>
            <v:group style="position:absolute;left:3413;top:6688;width:10;height:20" coordorigin="3413,6688" coordsize="10,20">
              <v:shape style="position:absolute;left:3413;top:6688;width:10;height:20" coordorigin="3413,6688" coordsize="10,20" path="m3413,6707l3423,6707,3423,6688,3413,6688,3413,6707xe" filled="true" fillcolor="#000000" stroked="false">
                <v:path arrowok="t"/>
                <v:fill type="solid"/>
              </v:shape>
            </v:group>
            <v:group style="position:absolute;left:3413;top:6707;width:10;height:20" coordorigin="3413,6707" coordsize="10,20">
              <v:shape style="position:absolute;left:3413;top:6707;width:10;height:20" coordorigin="3413,6707" coordsize="10,20" path="m3413,6726l3423,6726,3423,6707,3413,6707,3413,6726xe" filled="true" fillcolor="#000000" stroked="false">
                <v:path arrowok="t"/>
                <v:fill type="solid"/>
              </v:shape>
            </v:group>
            <v:group style="position:absolute;left:3413;top:6726;width:10;height:20" coordorigin="3413,6726" coordsize="10,20">
              <v:shape style="position:absolute;left:3413;top:6726;width:10;height:20" coordorigin="3413,6726" coordsize="10,20" path="m3413,6745l3423,6745,3423,6726,3413,6726,3413,6745xe" filled="true" fillcolor="#000000" stroked="false">
                <v:path arrowok="t"/>
                <v:fill type="solid"/>
              </v:shape>
            </v:group>
            <v:group style="position:absolute;left:3413;top:6745;width:10;height:20" coordorigin="3413,6745" coordsize="10,20">
              <v:shape style="position:absolute;left:3413;top:6745;width:10;height:20" coordorigin="3413,6745" coordsize="10,20" path="m3413,6765l3423,6765,3423,6745,3413,6745,3413,6765xe" filled="true" fillcolor="#000000" stroked="false">
                <v:path arrowok="t"/>
                <v:fill type="solid"/>
              </v:shape>
            </v:group>
            <v:group style="position:absolute;left:3413;top:6765;width:10;height:20" coordorigin="3413,6765" coordsize="10,20">
              <v:shape style="position:absolute;left:3413;top:6765;width:10;height:20" coordorigin="3413,6765" coordsize="10,20" path="m3413,6784l3423,6784,3423,6765,3413,6765,3413,6784xe" filled="true" fillcolor="#000000" stroked="false">
                <v:path arrowok="t"/>
                <v:fill type="solid"/>
              </v:shape>
            </v:group>
            <v:group style="position:absolute;left:3413;top:6784;width:10;height:20" coordorigin="3413,6784" coordsize="10,20">
              <v:shape style="position:absolute;left:3413;top:6784;width:10;height:20" coordorigin="3413,6784" coordsize="10,20" path="m3413,6803l3423,6803,3423,6784,3413,6784,3413,6803xe" filled="true" fillcolor="#000000" stroked="false">
                <v:path arrowok="t"/>
                <v:fill type="solid"/>
              </v:shape>
            </v:group>
            <v:group style="position:absolute;left:3413;top:6803;width:10;height:20" coordorigin="3413,6803" coordsize="10,20">
              <v:shape style="position:absolute;left:3413;top:6803;width:10;height:20" coordorigin="3413,6803" coordsize="10,20" path="m3413,6822l3423,6822,3423,6803,3413,6803,3413,6822xe" filled="true" fillcolor="#000000" stroked="false">
                <v:path arrowok="t"/>
                <v:fill type="solid"/>
              </v:shape>
            </v:group>
            <v:group style="position:absolute;left:3413;top:6822;width:10;height:20" coordorigin="3413,6822" coordsize="10,20">
              <v:shape style="position:absolute;left:3413;top:6822;width:10;height:20" coordorigin="3413,6822" coordsize="10,20" path="m3413,6841l3423,6841,3423,6822,3413,6822,3413,6841xe" filled="true" fillcolor="#000000" stroked="false">
                <v:path arrowok="t"/>
                <v:fill type="solid"/>
              </v:shape>
            </v:group>
            <v:group style="position:absolute;left:3413;top:6841;width:10;height:20" coordorigin="3413,6841" coordsize="10,20">
              <v:shape style="position:absolute;left:3413;top:6841;width:10;height:20" coordorigin="3413,6841" coordsize="10,20" path="m3413,6861l3423,6861,3423,6841,3413,6841,3413,6861xe" filled="true" fillcolor="#000000" stroked="false">
                <v:path arrowok="t"/>
                <v:fill type="solid"/>
              </v:shape>
            </v:group>
            <v:group style="position:absolute;left:3413;top:6861;width:10;height:20" coordorigin="3413,6861" coordsize="10,20">
              <v:shape style="position:absolute;left:3413;top:6861;width:10;height:20" coordorigin="3413,6861" coordsize="10,20" path="m3413,6880l3423,6880,3423,6861,3413,6861,3413,6880xe" filled="true" fillcolor="#000000" stroked="false">
                <v:path arrowok="t"/>
                <v:fill type="solid"/>
              </v:shape>
            </v:group>
            <v:group style="position:absolute;left:3413;top:6880;width:10;height:20" coordorigin="3413,6880" coordsize="10,20">
              <v:shape style="position:absolute;left:3413;top:6880;width:10;height:20" coordorigin="3413,6880" coordsize="10,20" path="m3413,6899l3423,6899,3423,6880,3413,6880,3413,6899xe" filled="true" fillcolor="#000000" stroked="false">
                <v:path arrowok="t"/>
                <v:fill type="solid"/>
              </v:shape>
            </v:group>
            <v:group style="position:absolute;left:3413;top:6899;width:10;height:20" coordorigin="3413,6899" coordsize="10,20">
              <v:shape style="position:absolute;left:3413;top:6899;width:10;height:20" coordorigin="3413,6899" coordsize="10,20" path="m3413,6918l3423,6918,3423,6899,3413,6899,3413,6918xe" filled="true" fillcolor="#000000" stroked="false">
                <v:path arrowok="t"/>
                <v:fill type="solid"/>
              </v:shape>
            </v:group>
            <v:group style="position:absolute;left:3413;top:6918;width:10;height:20" coordorigin="3413,6918" coordsize="10,20">
              <v:shape style="position:absolute;left:3413;top:6918;width:10;height:20" coordorigin="3413,6918" coordsize="10,20" path="m3413,6937l3423,6937,3423,6918,3413,6918,3413,6937xe" filled="true" fillcolor="#000000" stroked="false">
                <v:path arrowok="t"/>
                <v:fill type="solid"/>
              </v:shape>
            </v:group>
            <v:group style="position:absolute;left:3413;top:6943;width:10;height:2" coordorigin="3413,6943" coordsize="10,2">
              <v:shape style="position:absolute;left:3413;top:6943;width:10;height:2" coordorigin="3413,6943" coordsize="10,0" path="m3413,6943l3423,6943e" filled="false" stroked="true" strokeweight=".60004pt" strokecolor="#000000">
                <v:path arrowok="t"/>
              </v:shape>
            </v:group>
            <v:group style="position:absolute;left:4206;top:6534;width:10;height:20" coordorigin="4206,6534" coordsize="10,20">
              <v:shape style="position:absolute;left:4206;top:6534;width:10;height:20" coordorigin="4206,6534" coordsize="10,20" path="m4206,6553l4215,6553,4215,6534,4206,6534,4206,6553xe" filled="true" fillcolor="#000000" stroked="false">
                <v:path arrowok="t"/>
                <v:fill type="solid"/>
              </v:shape>
            </v:group>
            <v:group style="position:absolute;left:4206;top:6553;width:10;height:20" coordorigin="4206,6553" coordsize="10,20">
              <v:shape style="position:absolute;left:4206;top:6553;width:10;height:20" coordorigin="4206,6553" coordsize="10,20" path="m4206,6573l4215,6573,4215,6553,4206,6553,4206,6573xe" filled="true" fillcolor="#000000" stroked="false">
                <v:path arrowok="t"/>
                <v:fill type="solid"/>
              </v:shape>
            </v:group>
            <v:group style="position:absolute;left:4206;top:6573;width:10;height:20" coordorigin="4206,6573" coordsize="10,20">
              <v:shape style="position:absolute;left:4206;top:6573;width:10;height:20" coordorigin="4206,6573" coordsize="10,20" path="m4206,6592l4215,6592,4215,6573,4206,6573,4206,6592xe" filled="true" fillcolor="#000000" stroked="false">
                <v:path arrowok="t"/>
                <v:fill type="solid"/>
              </v:shape>
            </v:group>
            <v:group style="position:absolute;left:4206;top:6592;width:10;height:20" coordorigin="4206,6592" coordsize="10,20">
              <v:shape style="position:absolute;left:4206;top:6592;width:10;height:20" coordorigin="4206,6592" coordsize="10,20" path="m4206,6611l4215,6611,4215,6592,4206,6592,4206,6611xe" filled="true" fillcolor="#000000" stroked="false">
                <v:path arrowok="t"/>
                <v:fill type="solid"/>
              </v:shape>
            </v:group>
            <v:group style="position:absolute;left:4206;top:6611;width:10;height:20" coordorigin="4206,6611" coordsize="10,20">
              <v:shape style="position:absolute;left:4206;top:6611;width:10;height:20" coordorigin="4206,6611" coordsize="10,20" path="m4206,6630l4215,6630,4215,6611,4206,6611,4206,6630xe" filled="true" fillcolor="#000000" stroked="false">
                <v:path arrowok="t"/>
                <v:fill type="solid"/>
              </v:shape>
            </v:group>
            <v:group style="position:absolute;left:4206;top:6630;width:10;height:20" coordorigin="4206,6630" coordsize="10,20">
              <v:shape style="position:absolute;left:4206;top:6630;width:10;height:20" coordorigin="4206,6630" coordsize="10,20" path="m4206,6649l4215,6649,4215,6630,4206,6630,4206,6649xe" filled="true" fillcolor="#000000" stroked="false">
                <v:path arrowok="t"/>
                <v:fill type="solid"/>
              </v:shape>
            </v:group>
            <v:group style="position:absolute;left:4206;top:6649;width:10;height:20" coordorigin="4206,6649" coordsize="10,20">
              <v:shape style="position:absolute;left:4206;top:6649;width:10;height:20" coordorigin="4206,6649" coordsize="10,20" path="m4206,6669l4215,6669,4215,6649,4206,6649,4206,6669xe" filled="true" fillcolor="#000000" stroked="false">
                <v:path arrowok="t"/>
                <v:fill type="solid"/>
              </v:shape>
            </v:group>
            <v:group style="position:absolute;left:4206;top:6669;width:10;height:20" coordorigin="4206,6669" coordsize="10,20">
              <v:shape style="position:absolute;left:4206;top:6669;width:10;height:20" coordorigin="4206,6669" coordsize="10,20" path="m4206,6688l4215,6688,4215,6669,4206,6669,4206,6688xe" filled="true" fillcolor="#000000" stroked="false">
                <v:path arrowok="t"/>
                <v:fill type="solid"/>
              </v:shape>
            </v:group>
            <v:group style="position:absolute;left:4206;top:6688;width:10;height:20" coordorigin="4206,6688" coordsize="10,20">
              <v:shape style="position:absolute;left:4206;top:6688;width:10;height:20" coordorigin="4206,6688" coordsize="10,20" path="m4206,6707l4215,6707,4215,6688,4206,6688,4206,6707xe" filled="true" fillcolor="#000000" stroked="false">
                <v:path arrowok="t"/>
                <v:fill type="solid"/>
              </v:shape>
            </v:group>
            <v:group style="position:absolute;left:4206;top:6707;width:10;height:20" coordorigin="4206,6707" coordsize="10,20">
              <v:shape style="position:absolute;left:4206;top:6707;width:10;height:20" coordorigin="4206,6707" coordsize="10,20" path="m4206,6726l4215,6726,4215,6707,4206,6707,4206,6726xe" filled="true" fillcolor="#000000" stroked="false">
                <v:path arrowok="t"/>
                <v:fill type="solid"/>
              </v:shape>
            </v:group>
            <v:group style="position:absolute;left:4206;top:6726;width:10;height:20" coordorigin="4206,6726" coordsize="10,20">
              <v:shape style="position:absolute;left:4206;top:6726;width:10;height:20" coordorigin="4206,6726" coordsize="10,20" path="m4206,6745l4215,6745,4215,6726,4206,6726,4206,6745xe" filled="true" fillcolor="#000000" stroked="false">
                <v:path arrowok="t"/>
                <v:fill type="solid"/>
              </v:shape>
            </v:group>
            <v:group style="position:absolute;left:4206;top:6745;width:10;height:20" coordorigin="4206,6745" coordsize="10,20">
              <v:shape style="position:absolute;left:4206;top:6745;width:10;height:20" coordorigin="4206,6745" coordsize="10,20" path="m4206,6765l4215,6765,4215,6745,4206,6745,4206,6765xe" filled="true" fillcolor="#000000" stroked="false">
                <v:path arrowok="t"/>
                <v:fill type="solid"/>
              </v:shape>
            </v:group>
            <v:group style="position:absolute;left:4206;top:6765;width:10;height:20" coordorigin="4206,6765" coordsize="10,20">
              <v:shape style="position:absolute;left:4206;top:6765;width:10;height:20" coordorigin="4206,6765" coordsize="10,20" path="m4206,6784l4215,6784,4215,6765,4206,6765,4206,6784xe" filled="true" fillcolor="#000000" stroked="false">
                <v:path arrowok="t"/>
                <v:fill type="solid"/>
              </v:shape>
            </v:group>
            <v:group style="position:absolute;left:4206;top:6784;width:10;height:20" coordorigin="4206,6784" coordsize="10,20">
              <v:shape style="position:absolute;left:4206;top:6784;width:10;height:20" coordorigin="4206,6784" coordsize="10,20" path="m4206,6803l4215,6803,4215,6784,4206,6784,4206,6803xe" filled="true" fillcolor="#000000" stroked="false">
                <v:path arrowok="t"/>
                <v:fill type="solid"/>
              </v:shape>
            </v:group>
            <v:group style="position:absolute;left:4206;top:6803;width:10;height:20" coordorigin="4206,6803" coordsize="10,20">
              <v:shape style="position:absolute;left:4206;top:6803;width:10;height:20" coordorigin="4206,6803" coordsize="10,20" path="m4206,6822l4215,6822,4215,6803,4206,6803,4206,6822xe" filled="true" fillcolor="#000000" stroked="false">
                <v:path arrowok="t"/>
                <v:fill type="solid"/>
              </v:shape>
            </v:group>
            <v:group style="position:absolute;left:4206;top:6822;width:10;height:20" coordorigin="4206,6822" coordsize="10,20">
              <v:shape style="position:absolute;left:4206;top:6822;width:10;height:20" coordorigin="4206,6822" coordsize="10,20" path="m4206,6841l4215,6841,4215,6822,4206,6822,4206,6841xe" filled="true" fillcolor="#000000" stroked="false">
                <v:path arrowok="t"/>
                <v:fill type="solid"/>
              </v:shape>
            </v:group>
            <v:group style="position:absolute;left:4206;top:6841;width:10;height:20" coordorigin="4206,6841" coordsize="10,20">
              <v:shape style="position:absolute;left:4206;top:6841;width:10;height:20" coordorigin="4206,6841" coordsize="10,20" path="m4206,6861l4215,6861,4215,6841,4206,6841,4206,6861xe" filled="true" fillcolor="#000000" stroked="false">
                <v:path arrowok="t"/>
                <v:fill type="solid"/>
              </v:shape>
            </v:group>
            <v:group style="position:absolute;left:4206;top:6861;width:10;height:20" coordorigin="4206,6861" coordsize="10,20">
              <v:shape style="position:absolute;left:4206;top:6861;width:10;height:20" coordorigin="4206,6861" coordsize="10,20" path="m4206,6880l4215,6880,4215,6861,4206,6861,4206,6880xe" filled="true" fillcolor="#000000" stroked="false">
                <v:path arrowok="t"/>
                <v:fill type="solid"/>
              </v:shape>
            </v:group>
            <v:group style="position:absolute;left:4206;top:6880;width:10;height:20" coordorigin="4206,6880" coordsize="10,20">
              <v:shape style="position:absolute;left:4206;top:6880;width:10;height:20" coordorigin="4206,6880" coordsize="10,20" path="m4206,6899l4215,6899,4215,6880,4206,6880,4206,6899xe" filled="true" fillcolor="#000000" stroked="false">
                <v:path arrowok="t"/>
                <v:fill type="solid"/>
              </v:shape>
            </v:group>
            <v:group style="position:absolute;left:4206;top:6899;width:10;height:20" coordorigin="4206,6899" coordsize="10,20">
              <v:shape style="position:absolute;left:4206;top:6899;width:10;height:20" coordorigin="4206,6899" coordsize="10,20" path="m4206,6918l4215,6918,4215,6899,4206,6899,4206,6918xe" filled="true" fillcolor="#000000" stroked="false">
                <v:path arrowok="t"/>
                <v:fill type="solid"/>
              </v:shape>
            </v:group>
            <v:group style="position:absolute;left:4206;top:6918;width:10;height:20" coordorigin="4206,6918" coordsize="10,20">
              <v:shape style="position:absolute;left:4206;top:6918;width:10;height:20" coordorigin="4206,6918" coordsize="10,20" path="m4206,6937l4215,6937,4215,6918,4206,6918,4206,6937xe" filled="true" fillcolor="#000000" stroked="false">
                <v:path arrowok="t"/>
                <v:fill type="solid"/>
              </v:shape>
            </v:group>
            <v:group style="position:absolute;left:4206;top:6943;width:10;height:2" coordorigin="4206,6943" coordsize="10,2">
              <v:shape style="position:absolute;left:4206;top:6943;width:10;height:2" coordorigin="4206,6943" coordsize="10,0" path="m4206,6943l4215,6943e" filled="false" stroked="true" strokeweight=".60004pt" strokecolor="#000000">
                <v:path arrowok="t"/>
              </v:shape>
            </v:group>
            <v:group style="position:absolute;left:5015;top:6534;width:10;height:20" coordorigin="5015,6534" coordsize="10,20">
              <v:shape style="position:absolute;left:5015;top:6534;width:10;height:20" coordorigin="5015,6534" coordsize="10,20" path="m5015,6553l5024,6553,5024,6534,5015,6534,5015,6553xe" filled="true" fillcolor="#000000" stroked="false">
                <v:path arrowok="t"/>
                <v:fill type="solid"/>
              </v:shape>
            </v:group>
            <v:group style="position:absolute;left:5015;top:6553;width:10;height:20" coordorigin="5015,6553" coordsize="10,20">
              <v:shape style="position:absolute;left:5015;top:6553;width:10;height:20" coordorigin="5015,6553" coordsize="10,20" path="m5015,6573l5024,6573,5024,6553,5015,6553,5015,6573xe" filled="true" fillcolor="#000000" stroked="false">
                <v:path arrowok="t"/>
                <v:fill type="solid"/>
              </v:shape>
            </v:group>
            <v:group style="position:absolute;left:5015;top:6573;width:10;height:20" coordorigin="5015,6573" coordsize="10,20">
              <v:shape style="position:absolute;left:5015;top:6573;width:10;height:20" coordorigin="5015,6573" coordsize="10,20" path="m5015,6592l5024,6592,5024,6573,5015,6573,5015,6592xe" filled="true" fillcolor="#000000" stroked="false">
                <v:path arrowok="t"/>
                <v:fill type="solid"/>
              </v:shape>
            </v:group>
            <v:group style="position:absolute;left:5015;top:6592;width:10;height:20" coordorigin="5015,6592" coordsize="10,20">
              <v:shape style="position:absolute;left:5015;top:6592;width:10;height:20" coordorigin="5015,6592" coordsize="10,20" path="m5015,6611l5024,6611,5024,6592,5015,6592,5015,6611xe" filled="true" fillcolor="#000000" stroked="false">
                <v:path arrowok="t"/>
                <v:fill type="solid"/>
              </v:shape>
            </v:group>
            <v:group style="position:absolute;left:5015;top:6611;width:10;height:20" coordorigin="5015,6611" coordsize="10,20">
              <v:shape style="position:absolute;left:5015;top:6611;width:10;height:20" coordorigin="5015,6611" coordsize="10,20" path="m5015,6630l5024,6630,5024,6611,5015,6611,5015,6630xe" filled="true" fillcolor="#000000" stroked="false">
                <v:path arrowok="t"/>
                <v:fill type="solid"/>
              </v:shape>
            </v:group>
            <v:group style="position:absolute;left:5015;top:6630;width:10;height:20" coordorigin="5015,6630" coordsize="10,20">
              <v:shape style="position:absolute;left:5015;top:6630;width:10;height:20" coordorigin="5015,6630" coordsize="10,20" path="m5015,6649l5024,6649,5024,6630,5015,6630,5015,6649xe" filled="true" fillcolor="#000000" stroked="false">
                <v:path arrowok="t"/>
                <v:fill type="solid"/>
              </v:shape>
            </v:group>
            <v:group style="position:absolute;left:5015;top:6649;width:10;height:20" coordorigin="5015,6649" coordsize="10,20">
              <v:shape style="position:absolute;left:5015;top:6649;width:10;height:20" coordorigin="5015,6649" coordsize="10,20" path="m5015,6669l5024,6669,5024,6649,5015,6649,5015,6669xe" filled="true" fillcolor="#000000" stroked="false">
                <v:path arrowok="t"/>
                <v:fill type="solid"/>
              </v:shape>
            </v:group>
            <v:group style="position:absolute;left:5015;top:6669;width:10;height:20" coordorigin="5015,6669" coordsize="10,20">
              <v:shape style="position:absolute;left:5015;top:6669;width:10;height:20" coordorigin="5015,6669" coordsize="10,20" path="m5015,6688l5024,6688,5024,6669,5015,6669,5015,6688xe" filled="true" fillcolor="#000000" stroked="false">
                <v:path arrowok="t"/>
                <v:fill type="solid"/>
              </v:shape>
            </v:group>
            <v:group style="position:absolute;left:5015;top:6688;width:10;height:20" coordorigin="5015,6688" coordsize="10,20">
              <v:shape style="position:absolute;left:5015;top:6688;width:10;height:20" coordorigin="5015,6688" coordsize="10,20" path="m5015,6707l5024,6707,5024,6688,5015,6688,5015,6707xe" filled="true" fillcolor="#000000" stroked="false">
                <v:path arrowok="t"/>
                <v:fill type="solid"/>
              </v:shape>
            </v:group>
            <v:group style="position:absolute;left:5015;top:6707;width:10;height:20" coordorigin="5015,6707" coordsize="10,20">
              <v:shape style="position:absolute;left:5015;top:6707;width:10;height:20" coordorigin="5015,6707" coordsize="10,20" path="m5015,6726l5024,6726,5024,6707,5015,6707,5015,6726xe" filled="true" fillcolor="#000000" stroked="false">
                <v:path arrowok="t"/>
                <v:fill type="solid"/>
              </v:shape>
            </v:group>
            <v:group style="position:absolute;left:5015;top:6726;width:10;height:20" coordorigin="5015,6726" coordsize="10,20">
              <v:shape style="position:absolute;left:5015;top:6726;width:10;height:20" coordorigin="5015,6726" coordsize="10,20" path="m5015,6745l5024,6745,5024,6726,5015,6726,5015,6745xe" filled="true" fillcolor="#000000" stroked="false">
                <v:path arrowok="t"/>
                <v:fill type="solid"/>
              </v:shape>
            </v:group>
            <v:group style="position:absolute;left:5015;top:6745;width:10;height:20" coordorigin="5015,6745" coordsize="10,20">
              <v:shape style="position:absolute;left:5015;top:6745;width:10;height:20" coordorigin="5015,6745" coordsize="10,20" path="m5015,6765l5024,6765,5024,6745,5015,6745,5015,6765xe" filled="true" fillcolor="#000000" stroked="false">
                <v:path arrowok="t"/>
                <v:fill type="solid"/>
              </v:shape>
            </v:group>
            <v:group style="position:absolute;left:5015;top:6765;width:10;height:20" coordorigin="5015,6765" coordsize="10,20">
              <v:shape style="position:absolute;left:5015;top:6765;width:10;height:20" coordorigin="5015,6765" coordsize="10,20" path="m5015,6784l5024,6784,5024,6765,5015,6765,5015,6784xe" filled="true" fillcolor="#000000" stroked="false">
                <v:path arrowok="t"/>
                <v:fill type="solid"/>
              </v:shape>
            </v:group>
            <v:group style="position:absolute;left:5015;top:6784;width:10;height:20" coordorigin="5015,6784" coordsize="10,20">
              <v:shape style="position:absolute;left:5015;top:6784;width:10;height:20" coordorigin="5015,6784" coordsize="10,20" path="m5015,6803l5024,6803,5024,6784,5015,6784,5015,6803xe" filled="true" fillcolor="#000000" stroked="false">
                <v:path arrowok="t"/>
                <v:fill type="solid"/>
              </v:shape>
            </v:group>
            <v:group style="position:absolute;left:5015;top:6803;width:10;height:20" coordorigin="5015,6803" coordsize="10,20">
              <v:shape style="position:absolute;left:5015;top:6803;width:10;height:20" coordorigin="5015,6803" coordsize="10,20" path="m5015,6822l5024,6822,5024,6803,5015,6803,5015,6822xe" filled="true" fillcolor="#000000" stroked="false">
                <v:path arrowok="t"/>
                <v:fill type="solid"/>
              </v:shape>
            </v:group>
            <v:group style="position:absolute;left:5015;top:6822;width:10;height:20" coordorigin="5015,6822" coordsize="10,20">
              <v:shape style="position:absolute;left:5015;top:6822;width:10;height:20" coordorigin="5015,6822" coordsize="10,20" path="m5015,6841l5024,6841,5024,6822,5015,6822,5015,6841xe" filled="true" fillcolor="#000000" stroked="false">
                <v:path arrowok="t"/>
                <v:fill type="solid"/>
              </v:shape>
            </v:group>
            <v:group style="position:absolute;left:5015;top:6841;width:10;height:20" coordorigin="5015,6841" coordsize="10,20">
              <v:shape style="position:absolute;left:5015;top:6841;width:10;height:20" coordorigin="5015,6841" coordsize="10,20" path="m5015,6861l5024,6861,5024,6841,5015,6841,5015,6861xe" filled="true" fillcolor="#000000" stroked="false">
                <v:path arrowok="t"/>
                <v:fill type="solid"/>
              </v:shape>
            </v:group>
            <v:group style="position:absolute;left:5015;top:6861;width:10;height:20" coordorigin="5015,6861" coordsize="10,20">
              <v:shape style="position:absolute;left:5015;top:6861;width:10;height:20" coordorigin="5015,6861" coordsize="10,20" path="m5015,6880l5024,6880,5024,6861,5015,6861,5015,6880xe" filled="true" fillcolor="#000000" stroked="false">
                <v:path arrowok="t"/>
                <v:fill type="solid"/>
              </v:shape>
            </v:group>
            <v:group style="position:absolute;left:5015;top:6880;width:10;height:20" coordorigin="5015,6880" coordsize="10,20">
              <v:shape style="position:absolute;left:5015;top:6880;width:10;height:20" coordorigin="5015,6880" coordsize="10,20" path="m5015,6899l5024,6899,5024,6880,5015,6880,5015,6899xe" filled="true" fillcolor="#000000" stroked="false">
                <v:path arrowok="t"/>
                <v:fill type="solid"/>
              </v:shape>
            </v:group>
            <v:group style="position:absolute;left:5015;top:6899;width:10;height:20" coordorigin="5015,6899" coordsize="10,20">
              <v:shape style="position:absolute;left:5015;top:6899;width:10;height:20" coordorigin="5015,6899" coordsize="10,20" path="m5015,6918l5024,6918,5024,6899,5015,6899,5015,6918xe" filled="true" fillcolor="#000000" stroked="false">
                <v:path arrowok="t"/>
                <v:fill type="solid"/>
              </v:shape>
            </v:group>
            <v:group style="position:absolute;left:5015;top:6918;width:10;height:20" coordorigin="5015,6918" coordsize="10,20">
              <v:shape style="position:absolute;left:5015;top:6918;width:10;height:20" coordorigin="5015,6918" coordsize="10,20" path="m5015,6937l5024,6937,5024,6918,5015,6918,5015,6937xe" filled="true" fillcolor="#000000" stroked="false">
                <v:path arrowok="t"/>
                <v:fill type="solid"/>
              </v:shape>
            </v:group>
            <v:group style="position:absolute;left:5015;top:6943;width:10;height:2" coordorigin="5015,6943" coordsize="10,2">
              <v:shape style="position:absolute;left:5015;top:6943;width:10;height:2" coordorigin="5015,6943" coordsize="10,0" path="m5015,6943l5024,6943e" filled="false" stroked="true" strokeweight=".60004pt" strokecolor="#000000">
                <v:path arrowok="t"/>
              </v:shape>
            </v:group>
            <v:group style="position:absolute;left:5977;top:6534;width:10;height:20" coordorigin="5977,6534" coordsize="10,20">
              <v:shape style="position:absolute;left:5977;top:6534;width:10;height:20" coordorigin="5977,6534" coordsize="10,20" path="m5977,6553l5987,6553,5987,6534,5977,6534,5977,6553xe" filled="true" fillcolor="#000000" stroked="false">
                <v:path arrowok="t"/>
                <v:fill type="solid"/>
              </v:shape>
            </v:group>
            <v:group style="position:absolute;left:5977;top:6553;width:10;height:20" coordorigin="5977,6553" coordsize="10,20">
              <v:shape style="position:absolute;left:5977;top:6553;width:10;height:20" coordorigin="5977,6553" coordsize="10,20" path="m5977,6573l5987,6573,5987,6553,5977,6553,5977,6573xe" filled="true" fillcolor="#000000" stroked="false">
                <v:path arrowok="t"/>
                <v:fill type="solid"/>
              </v:shape>
            </v:group>
            <v:group style="position:absolute;left:5977;top:6573;width:10;height:20" coordorigin="5977,6573" coordsize="10,20">
              <v:shape style="position:absolute;left:5977;top:6573;width:10;height:20" coordorigin="5977,6573" coordsize="10,20" path="m5977,6592l5987,6592,5987,6573,5977,6573,5977,6592xe" filled="true" fillcolor="#000000" stroked="false">
                <v:path arrowok="t"/>
                <v:fill type="solid"/>
              </v:shape>
            </v:group>
            <v:group style="position:absolute;left:5977;top:6592;width:10;height:20" coordorigin="5977,6592" coordsize="10,20">
              <v:shape style="position:absolute;left:5977;top:6592;width:10;height:20" coordorigin="5977,6592" coordsize="10,20" path="m5977,6611l5987,6611,5987,6592,5977,6592,5977,6611xe" filled="true" fillcolor="#000000" stroked="false">
                <v:path arrowok="t"/>
                <v:fill type="solid"/>
              </v:shape>
            </v:group>
            <v:group style="position:absolute;left:5977;top:6611;width:10;height:20" coordorigin="5977,6611" coordsize="10,20">
              <v:shape style="position:absolute;left:5977;top:6611;width:10;height:20" coordorigin="5977,6611" coordsize="10,20" path="m5977,6630l5987,6630,5987,6611,5977,6611,5977,6630xe" filled="true" fillcolor="#000000" stroked="false">
                <v:path arrowok="t"/>
                <v:fill type="solid"/>
              </v:shape>
            </v:group>
            <v:group style="position:absolute;left:5977;top:6630;width:10;height:20" coordorigin="5977,6630" coordsize="10,20">
              <v:shape style="position:absolute;left:5977;top:6630;width:10;height:20" coordorigin="5977,6630" coordsize="10,20" path="m5977,6649l5987,6649,5987,6630,5977,6630,5977,6649xe" filled="true" fillcolor="#000000" stroked="false">
                <v:path arrowok="t"/>
                <v:fill type="solid"/>
              </v:shape>
            </v:group>
            <v:group style="position:absolute;left:5977;top:6649;width:10;height:20" coordorigin="5977,6649" coordsize="10,20">
              <v:shape style="position:absolute;left:5977;top:6649;width:10;height:20" coordorigin="5977,6649" coordsize="10,20" path="m5977,6669l5987,6669,5987,6649,5977,6649,5977,6669xe" filled="true" fillcolor="#000000" stroked="false">
                <v:path arrowok="t"/>
                <v:fill type="solid"/>
              </v:shape>
            </v:group>
            <v:group style="position:absolute;left:5977;top:6669;width:10;height:20" coordorigin="5977,6669" coordsize="10,20">
              <v:shape style="position:absolute;left:5977;top:6669;width:10;height:20" coordorigin="5977,6669" coordsize="10,20" path="m5977,6688l5987,6688,5987,6669,5977,6669,5977,6688xe" filled="true" fillcolor="#000000" stroked="false">
                <v:path arrowok="t"/>
                <v:fill type="solid"/>
              </v:shape>
            </v:group>
            <v:group style="position:absolute;left:5977;top:6688;width:10;height:20" coordorigin="5977,6688" coordsize="10,20">
              <v:shape style="position:absolute;left:5977;top:6688;width:10;height:20" coordorigin="5977,6688" coordsize="10,20" path="m5977,6707l5987,6707,5987,6688,5977,6688,5977,6707xe" filled="true" fillcolor="#000000" stroked="false">
                <v:path arrowok="t"/>
                <v:fill type="solid"/>
              </v:shape>
            </v:group>
            <v:group style="position:absolute;left:5977;top:6707;width:10;height:20" coordorigin="5977,6707" coordsize="10,20">
              <v:shape style="position:absolute;left:5977;top:6707;width:10;height:20" coordorigin="5977,6707" coordsize="10,20" path="m5977,6726l5987,6726,5987,6707,5977,6707,5977,6726xe" filled="true" fillcolor="#000000" stroked="false">
                <v:path arrowok="t"/>
                <v:fill type="solid"/>
              </v:shape>
            </v:group>
            <v:group style="position:absolute;left:5977;top:6726;width:10;height:20" coordorigin="5977,6726" coordsize="10,20">
              <v:shape style="position:absolute;left:5977;top:6726;width:10;height:20" coordorigin="5977,6726" coordsize="10,20" path="m5977,6745l5987,6745,5987,6726,5977,6726,5977,6745xe" filled="true" fillcolor="#000000" stroked="false">
                <v:path arrowok="t"/>
                <v:fill type="solid"/>
              </v:shape>
            </v:group>
            <v:group style="position:absolute;left:5977;top:6745;width:10;height:20" coordorigin="5977,6745" coordsize="10,20">
              <v:shape style="position:absolute;left:5977;top:6745;width:10;height:20" coordorigin="5977,6745" coordsize="10,20" path="m5977,6765l5987,6765,5987,6745,5977,6745,5977,6765xe" filled="true" fillcolor="#000000" stroked="false">
                <v:path arrowok="t"/>
                <v:fill type="solid"/>
              </v:shape>
            </v:group>
            <v:group style="position:absolute;left:5977;top:6765;width:10;height:20" coordorigin="5977,6765" coordsize="10,20">
              <v:shape style="position:absolute;left:5977;top:6765;width:10;height:20" coordorigin="5977,6765" coordsize="10,20" path="m5977,6784l5987,6784,5987,6765,5977,6765,5977,6784xe" filled="true" fillcolor="#000000" stroked="false">
                <v:path arrowok="t"/>
                <v:fill type="solid"/>
              </v:shape>
            </v:group>
            <v:group style="position:absolute;left:5977;top:6784;width:10;height:20" coordorigin="5977,6784" coordsize="10,20">
              <v:shape style="position:absolute;left:5977;top:6784;width:10;height:20" coordorigin="5977,6784" coordsize="10,20" path="m5977,6803l5987,6803,5987,6784,5977,6784,5977,6803xe" filled="true" fillcolor="#000000" stroked="false">
                <v:path arrowok="t"/>
                <v:fill type="solid"/>
              </v:shape>
            </v:group>
            <v:group style="position:absolute;left:5977;top:6803;width:10;height:20" coordorigin="5977,6803" coordsize="10,20">
              <v:shape style="position:absolute;left:5977;top:6803;width:10;height:20" coordorigin="5977,6803" coordsize="10,20" path="m5977,6822l5987,6822,5987,6803,5977,6803,5977,6822xe" filled="true" fillcolor="#000000" stroked="false">
                <v:path arrowok="t"/>
                <v:fill type="solid"/>
              </v:shape>
            </v:group>
            <v:group style="position:absolute;left:5977;top:6822;width:10;height:20" coordorigin="5977,6822" coordsize="10,20">
              <v:shape style="position:absolute;left:5977;top:6822;width:10;height:20" coordorigin="5977,6822" coordsize="10,20" path="m5977,6841l5987,6841,5987,6822,5977,6822,5977,6841xe" filled="true" fillcolor="#000000" stroked="false">
                <v:path arrowok="t"/>
                <v:fill type="solid"/>
              </v:shape>
            </v:group>
            <v:group style="position:absolute;left:5977;top:6841;width:10;height:20" coordorigin="5977,6841" coordsize="10,20">
              <v:shape style="position:absolute;left:5977;top:6841;width:10;height:20" coordorigin="5977,6841" coordsize="10,20" path="m5977,6861l5987,6861,5987,6841,5977,6841,5977,6861xe" filled="true" fillcolor="#000000" stroked="false">
                <v:path arrowok="t"/>
                <v:fill type="solid"/>
              </v:shape>
            </v:group>
            <v:group style="position:absolute;left:5977;top:6861;width:10;height:20" coordorigin="5977,6861" coordsize="10,20">
              <v:shape style="position:absolute;left:5977;top:6861;width:10;height:20" coordorigin="5977,6861" coordsize="10,20" path="m5977,6880l5987,6880,5987,6861,5977,6861,5977,6880xe" filled="true" fillcolor="#000000" stroked="false">
                <v:path arrowok="t"/>
                <v:fill type="solid"/>
              </v:shape>
            </v:group>
            <v:group style="position:absolute;left:5977;top:6880;width:10;height:20" coordorigin="5977,6880" coordsize="10,20">
              <v:shape style="position:absolute;left:5977;top:6880;width:10;height:20" coordorigin="5977,6880" coordsize="10,20" path="m5977,6899l5987,6899,5987,6880,5977,6880,5977,6899xe" filled="true" fillcolor="#000000" stroked="false">
                <v:path arrowok="t"/>
                <v:fill type="solid"/>
              </v:shape>
            </v:group>
            <v:group style="position:absolute;left:5977;top:6899;width:10;height:20" coordorigin="5977,6899" coordsize="10,20">
              <v:shape style="position:absolute;left:5977;top:6899;width:10;height:20" coordorigin="5977,6899" coordsize="10,20" path="m5977,6918l5987,6918,5987,6899,5977,6899,5977,6918xe" filled="true" fillcolor="#000000" stroked="false">
                <v:path arrowok="t"/>
                <v:fill type="solid"/>
              </v:shape>
            </v:group>
            <v:group style="position:absolute;left:5977;top:6918;width:10;height:20" coordorigin="5977,6918" coordsize="10,20">
              <v:shape style="position:absolute;left:5977;top:6918;width:10;height:20" coordorigin="5977,6918" coordsize="10,20" path="m5977,6937l5987,6937,5987,6918,5977,6918,5977,6937xe" filled="true" fillcolor="#000000" stroked="false">
                <v:path arrowok="t"/>
                <v:fill type="solid"/>
              </v:shape>
            </v:group>
            <v:group style="position:absolute;left:5977;top:6943;width:10;height:2" coordorigin="5977,6943" coordsize="10,2">
              <v:shape style="position:absolute;left:5977;top:6943;width:10;height:2" coordorigin="5977,6943" coordsize="10,0" path="m5977,6943l5987,6943e" filled="false" stroked="true" strokeweight=".60004pt" strokecolor="#000000">
                <v:path arrowok="t"/>
              </v:shape>
            </v:group>
            <v:group style="position:absolute;left:6760;top:6534;width:10;height:20" coordorigin="6760,6534" coordsize="10,20">
              <v:shape style="position:absolute;left:6760;top:6534;width:10;height:20" coordorigin="6760,6534" coordsize="10,20" path="m6760,6553l6769,6553,6769,6534,6760,6534,6760,6553xe" filled="true" fillcolor="#000000" stroked="false">
                <v:path arrowok="t"/>
                <v:fill type="solid"/>
              </v:shape>
            </v:group>
            <v:group style="position:absolute;left:6760;top:6553;width:10;height:20" coordorigin="6760,6553" coordsize="10,20">
              <v:shape style="position:absolute;left:6760;top:6553;width:10;height:20" coordorigin="6760,6553" coordsize="10,20" path="m6760,6573l6769,6573,6769,6553,6760,6553,6760,6573xe" filled="true" fillcolor="#000000" stroked="false">
                <v:path arrowok="t"/>
                <v:fill type="solid"/>
              </v:shape>
            </v:group>
            <v:group style="position:absolute;left:6760;top:6573;width:10;height:20" coordorigin="6760,6573" coordsize="10,20">
              <v:shape style="position:absolute;left:6760;top:6573;width:10;height:20" coordorigin="6760,6573" coordsize="10,20" path="m6760,6592l6769,6592,6769,6573,6760,6573,6760,6592xe" filled="true" fillcolor="#000000" stroked="false">
                <v:path arrowok="t"/>
                <v:fill type="solid"/>
              </v:shape>
            </v:group>
            <v:group style="position:absolute;left:6760;top:6592;width:10;height:20" coordorigin="6760,6592" coordsize="10,20">
              <v:shape style="position:absolute;left:6760;top:6592;width:10;height:20" coordorigin="6760,6592" coordsize="10,20" path="m6760,6611l6769,6611,6769,6592,6760,6592,6760,6611xe" filled="true" fillcolor="#000000" stroked="false">
                <v:path arrowok="t"/>
                <v:fill type="solid"/>
              </v:shape>
            </v:group>
            <v:group style="position:absolute;left:6760;top:6611;width:10;height:20" coordorigin="6760,6611" coordsize="10,20">
              <v:shape style="position:absolute;left:6760;top:6611;width:10;height:20" coordorigin="6760,6611" coordsize="10,20" path="m6760,6630l6769,6630,6769,6611,6760,6611,6760,6630xe" filled="true" fillcolor="#000000" stroked="false">
                <v:path arrowok="t"/>
                <v:fill type="solid"/>
              </v:shape>
            </v:group>
            <v:group style="position:absolute;left:6760;top:6630;width:10;height:20" coordorigin="6760,6630" coordsize="10,20">
              <v:shape style="position:absolute;left:6760;top:6630;width:10;height:20" coordorigin="6760,6630" coordsize="10,20" path="m6760,6649l6769,6649,6769,6630,6760,6630,6760,6649xe" filled="true" fillcolor="#000000" stroked="false">
                <v:path arrowok="t"/>
                <v:fill type="solid"/>
              </v:shape>
            </v:group>
            <v:group style="position:absolute;left:6760;top:6649;width:10;height:20" coordorigin="6760,6649" coordsize="10,20">
              <v:shape style="position:absolute;left:6760;top:6649;width:10;height:20" coordorigin="6760,6649" coordsize="10,20" path="m6760,6669l6769,6669,6769,6649,6760,6649,6760,6669xe" filled="true" fillcolor="#000000" stroked="false">
                <v:path arrowok="t"/>
                <v:fill type="solid"/>
              </v:shape>
            </v:group>
            <v:group style="position:absolute;left:6760;top:6669;width:10;height:20" coordorigin="6760,6669" coordsize="10,20">
              <v:shape style="position:absolute;left:6760;top:6669;width:10;height:20" coordorigin="6760,6669" coordsize="10,20" path="m6760,6688l6769,6688,6769,6669,6760,6669,6760,6688xe" filled="true" fillcolor="#000000" stroked="false">
                <v:path arrowok="t"/>
                <v:fill type="solid"/>
              </v:shape>
            </v:group>
            <v:group style="position:absolute;left:6760;top:6688;width:10;height:20" coordorigin="6760,6688" coordsize="10,20">
              <v:shape style="position:absolute;left:6760;top:6688;width:10;height:20" coordorigin="6760,6688" coordsize="10,20" path="m6760,6707l6769,6707,6769,6688,6760,6688,6760,6707xe" filled="true" fillcolor="#000000" stroked="false">
                <v:path arrowok="t"/>
                <v:fill type="solid"/>
              </v:shape>
            </v:group>
            <v:group style="position:absolute;left:6760;top:6707;width:10;height:20" coordorigin="6760,6707" coordsize="10,20">
              <v:shape style="position:absolute;left:6760;top:6707;width:10;height:20" coordorigin="6760,6707" coordsize="10,20" path="m6760,6726l6769,6726,6769,6707,6760,6707,6760,6726xe" filled="true" fillcolor="#000000" stroked="false">
                <v:path arrowok="t"/>
                <v:fill type="solid"/>
              </v:shape>
            </v:group>
            <v:group style="position:absolute;left:6760;top:6726;width:10;height:20" coordorigin="6760,6726" coordsize="10,20">
              <v:shape style="position:absolute;left:6760;top:6726;width:10;height:20" coordorigin="6760,6726" coordsize="10,20" path="m6760,6745l6769,6745,6769,6726,6760,6726,6760,6745xe" filled="true" fillcolor="#000000" stroked="false">
                <v:path arrowok="t"/>
                <v:fill type="solid"/>
              </v:shape>
            </v:group>
            <v:group style="position:absolute;left:6760;top:6745;width:10;height:20" coordorigin="6760,6745" coordsize="10,20">
              <v:shape style="position:absolute;left:6760;top:6745;width:10;height:20" coordorigin="6760,6745" coordsize="10,20" path="m6760,6765l6769,6765,6769,6745,6760,6745,6760,6765xe" filled="true" fillcolor="#000000" stroked="false">
                <v:path arrowok="t"/>
                <v:fill type="solid"/>
              </v:shape>
            </v:group>
            <v:group style="position:absolute;left:6760;top:6765;width:10;height:20" coordorigin="6760,6765" coordsize="10,20">
              <v:shape style="position:absolute;left:6760;top:6765;width:10;height:20" coordorigin="6760,6765" coordsize="10,20" path="m6760,6784l6769,6784,6769,6765,6760,6765,6760,6784xe" filled="true" fillcolor="#000000" stroked="false">
                <v:path arrowok="t"/>
                <v:fill type="solid"/>
              </v:shape>
            </v:group>
            <v:group style="position:absolute;left:6760;top:6784;width:10;height:20" coordorigin="6760,6784" coordsize="10,20">
              <v:shape style="position:absolute;left:6760;top:6784;width:10;height:20" coordorigin="6760,6784" coordsize="10,20" path="m6760,6803l6769,6803,6769,6784,6760,6784,6760,6803xe" filled="true" fillcolor="#000000" stroked="false">
                <v:path arrowok="t"/>
                <v:fill type="solid"/>
              </v:shape>
            </v:group>
            <v:group style="position:absolute;left:6760;top:6803;width:10;height:20" coordorigin="6760,6803" coordsize="10,20">
              <v:shape style="position:absolute;left:6760;top:6803;width:10;height:20" coordorigin="6760,6803" coordsize="10,20" path="m6760,6822l6769,6822,6769,6803,6760,6803,6760,6822xe" filled="true" fillcolor="#000000" stroked="false">
                <v:path arrowok="t"/>
                <v:fill type="solid"/>
              </v:shape>
            </v:group>
            <v:group style="position:absolute;left:6760;top:6822;width:10;height:20" coordorigin="6760,6822" coordsize="10,20">
              <v:shape style="position:absolute;left:6760;top:6822;width:10;height:20" coordorigin="6760,6822" coordsize="10,20" path="m6760,6841l6769,6841,6769,6822,6760,6822,6760,6841xe" filled="true" fillcolor="#000000" stroked="false">
                <v:path arrowok="t"/>
                <v:fill type="solid"/>
              </v:shape>
            </v:group>
            <v:group style="position:absolute;left:6760;top:6841;width:10;height:20" coordorigin="6760,6841" coordsize="10,20">
              <v:shape style="position:absolute;left:6760;top:6841;width:10;height:20" coordorigin="6760,6841" coordsize="10,20" path="m6760,6861l6769,6861,6769,6841,6760,6841,6760,6861xe" filled="true" fillcolor="#000000" stroked="false">
                <v:path arrowok="t"/>
                <v:fill type="solid"/>
              </v:shape>
            </v:group>
            <v:group style="position:absolute;left:6760;top:6861;width:10;height:20" coordorigin="6760,6861" coordsize="10,20">
              <v:shape style="position:absolute;left:6760;top:6861;width:10;height:20" coordorigin="6760,6861" coordsize="10,20" path="m6760,6880l6769,6880,6769,6861,6760,6861,6760,6880xe" filled="true" fillcolor="#000000" stroked="false">
                <v:path arrowok="t"/>
                <v:fill type="solid"/>
              </v:shape>
            </v:group>
            <v:group style="position:absolute;left:6760;top:6880;width:10;height:20" coordorigin="6760,6880" coordsize="10,20">
              <v:shape style="position:absolute;left:6760;top:6880;width:10;height:20" coordorigin="6760,6880" coordsize="10,20" path="m6760,6899l6769,6899,6769,6880,6760,6880,6760,6899xe" filled="true" fillcolor="#000000" stroked="false">
                <v:path arrowok="t"/>
                <v:fill type="solid"/>
              </v:shape>
            </v:group>
            <v:group style="position:absolute;left:6760;top:6899;width:10;height:20" coordorigin="6760,6899" coordsize="10,20">
              <v:shape style="position:absolute;left:6760;top:6899;width:10;height:20" coordorigin="6760,6899" coordsize="10,20" path="m6760,6918l6769,6918,6769,6899,6760,6899,6760,6918xe" filled="true" fillcolor="#000000" stroked="false">
                <v:path arrowok="t"/>
                <v:fill type="solid"/>
              </v:shape>
            </v:group>
            <v:group style="position:absolute;left:6760;top:6918;width:10;height:20" coordorigin="6760,6918" coordsize="10,20">
              <v:shape style="position:absolute;left:6760;top:6918;width:10;height:20" coordorigin="6760,6918" coordsize="10,20" path="m6760,6937l6769,6937,6769,6918,6760,6918,6760,6937xe" filled="true" fillcolor="#000000" stroked="false">
                <v:path arrowok="t"/>
                <v:fill type="solid"/>
              </v:shape>
            </v:group>
            <v:group style="position:absolute;left:6760;top:6943;width:10;height:2" coordorigin="6760,6943" coordsize="10,2">
              <v:shape style="position:absolute;left:6760;top:6943;width:10;height:2" coordorigin="6760,6943" coordsize="10,0" path="m6760,6943l6769,6943e" filled="false" stroked="true" strokeweight=".60004pt" strokecolor="#000000">
                <v:path arrowok="t"/>
              </v:shape>
            </v:group>
            <v:group style="position:absolute;left:7458;top:6534;width:10;height:20" coordorigin="7458,6534" coordsize="10,20">
              <v:shape style="position:absolute;left:7458;top:6534;width:10;height:20" coordorigin="7458,6534" coordsize="10,20" path="m7458,6553l7468,6553,7468,6534,7458,6534,7458,6553xe" filled="true" fillcolor="#000000" stroked="false">
                <v:path arrowok="t"/>
                <v:fill type="solid"/>
              </v:shape>
            </v:group>
            <v:group style="position:absolute;left:7458;top:6553;width:10;height:20" coordorigin="7458,6553" coordsize="10,20">
              <v:shape style="position:absolute;left:7458;top:6553;width:10;height:20" coordorigin="7458,6553" coordsize="10,20" path="m7458,6573l7468,6573,7468,6553,7458,6553,7458,6573xe" filled="true" fillcolor="#000000" stroked="false">
                <v:path arrowok="t"/>
                <v:fill type="solid"/>
              </v:shape>
            </v:group>
            <v:group style="position:absolute;left:7458;top:6573;width:10;height:20" coordorigin="7458,6573" coordsize="10,20">
              <v:shape style="position:absolute;left:7458;top:6573;width:10;height:20" coordorigin="7458,6573" coordsize="10,20" path="m7458,6592l7468,6592,7468,6573,7458,6573,7458,6592xe" filled="true" fillcolor="#000000" stroked="false">
                <v:path arrowok="t"/>
                <v:fill type="solid"/>
              </v:shape>
            </v:group>
            <v:group style="position:absolute;left:7458;top:6592;width:10;height:20" coordorigin="7458,6592" coordsize="10,20">
              <v:shape style="position:absolute;left:7458;top:6592;width:10;height:20" coordorigin="7458,6592" coordsize="10,20" path="m7458,6611l7468,6611,7468,6592,7458,6592,7458,6611xe" filled="true" fillcolor="#000000" stroked="false">
                <v:path arrowok="t"/>
                <v:fill type="solid"/>
              </v:shape>
            </v:group>
            <v:group style="position:absolute;left:7458;top:6611;width:10;height:20" coordorigin="7458,6611" coordsize="10,20">
              <v:shape style="position:absolute;left:7458;top:6611;width:10;height:20" coordorigin="7458,6611" coordsize="10,20" path="m7458,6630l7468,6630,7468,6611,7458,6611,7458,6630xe" filled="true" fillcolor="#000000" stroked="false">
                <v:path arrowok="t"/>
                <v:fill type="solid"/>
              </v:shape>
            </v:group>
            <v:group style="position:absolute;left:7458;top:6630;width:10;height:20" coordorigin="7458,6630" coordsize="10,20">
              <v:shape style="position:absolute;left:7458;top:6630;width:10;height:20" coordorigin="7458,6630" coordsize="10,20" path="m7458,6649l7468,6649,7468,6630,7458,6630,7458,6649xe" filled="true" fillcolor="#000000" stroked="false">
                <v:path arrowok="t"/>
                <v:fill type="solid"/>
              </v:shape>
            </v:group>
            <v:group style="position:absolute;left:7458;top:6649;width:10;height:20" coordorigin="7458,6649" coordsize="10,20">
              <v:shape style="position:absolute;left:7458;top:6649;width:10;height:20" coordorigin="7458,6649" coordsize="10,20" path="m7458,6669l7468,6669,7468,6649,7458,6649,7458,6669xe" filled="true" fillcolor="#000000" stroked="false">
                <v:path arrowok="t"/>
                <v:fill type="solid"/>
              </v:shape>
            </v:group>
            <v:group style="position:absolute;left:7458;top:6669;width:10;height:20" coordorigin="7458,6669" coordsize="10,20">
              <v:shape style="position:absolute;left:7458;top:6669;width:10;height:20" coordorigin="7458,6669" coordsize="10,20" path="m7458,6688l7468,6688,7468,6669,7458,6669,7458,6688xe" filled="true" fillcolor="#000000" stroked="false">
                <v:path arrowok="t"/>
                <v:fill type="solid"/>
              </v:shape>
            </v:group>
            <v:group style="position:absolute;left:7458;top:6688;width:10;height:20" coordorigin="7458,6688" coordsize="10,20">
              <v:shape style="position:absolute;left:7458;top:6688;width:10;height:20" coordorigin="7458,6688" coordsize="10,20" path="m7458,6707l7468,6707,7468,6688,7458,6688,7458,6707xe" filled="true" fillcolor="#000000" stroked="false">
                <v:path arrowok="t"/>
                <v:fill type="solid"/>
              </v:shape>
            </v:group>
            <v:group style="position:absolute;left:7458;top:6707;width:10;height:20" coordorigin="7458,6707" coordsize="10,20">
              <v:shape style="position:absolute;left:7458;top:6707;width:10;height:20" coordorigin="7458,6707" coordsize="10,20" path="m7458,6726l7468,6726,7468,6707,7458,6707,7458,6726xe" filled="true" fillcolor="#000000" stroked="false">
                <v:path arrowok="t"/>
                <v:fill type="solid"/>
              </v:shape>
            </v:group>
            <v:group style="position:absolute;left:7458;top:6726;width:10;height:20" coordorigin="7458,6726" coordsize="10,20">
              <v:shape style="position:absolute;left:7458;top:6726;width:10;height:20" coordorigin="7458,6726" coordsize="10,20" path="m7458,6745l7468,6745,7468,6726,7458,6726,7458,6745xe" filled="true" fillcolor="#000000" stroked="false">
                <v:path arrowok="t"/>
                <v:fill type="solid"/>
              </v:shape>
            </v:group>
            <v:group style="position:absolute;left:7458;top:6745;width:10;height:20" coordorigin="7458,6745" coordsize="10,20">
              <v:shape style="position:absolute;left:7458;top:6745;width:10;height:20" coordorigin="7458,6745" coordsize="10,20" path="m7458,6765l7468,6765,7468,6745,7458,6745,7458,6765xe" filled="true" fillcolor="#000000" stroked="false">
                <v:path arrowok="t"/>
                <v:fill type="solid"/>
              </v:shape>
            </v:group>
            <v:group style="position:absolute;left:7458;top:6765;width:10;height:20" coordorigin="7458,6765" coordsize="10,20">
              <v:shape style="position:absolute;left:7458;top:6765;width:10;height:20" coordorigin="7458,6765" coordsize="10,20" path="m7458,6784l7468,6784,7468,6765,7458,6765,7458,6784xe" filled="true" fillcolor="#000000" stroked="false">
                <v:path arrowok="t"/>
                <v:fill type="solid"/>
              </v:shape>
            </v:group>
            <v:group style="position:absolute;left:7458;top:6784;width:10;height:20" coordorigin="7458,6784" coordsize="10,20">
              <v:shape style="position:absolute;left:7458;top:6784;width:10;height:20" coordorigin="7458,6784" coordsize="10,20" path="m7458,6803l7468,6803,7468,6784,7458,6784,7458,6803xe" filled="true" fillcolor="#000000" stroked="false">
                <v:path arrowok="t"/>
                <v:fill type="solid"/>
              </v:shape>
            </v:group>
            <v:group style="position:absolute;left:7458;top:6803;width:10;height:20" coordorigin="7458,6803" coordsize="10,20">
              <v:shape style="position:absolute;left:7458;top:6803;width:10;height:20" coordorigin="7458,6803" coordsize="10,20" path="m7458,6822l7468,6822,7468,6803,7458,6803,7458,6822xe" filled="true" fillcolor="#000000" stroked="false">
                <v:path arrowok="t"/>
                <v:fill type="solid"/>
              </v:shape>
            </v:group>
            <v:group style="position:absolute;left:7458;top:6822;width:10;height:20" coordorigin="7458,6822" coordsize="10,20">
              <v:shape style="position:absolute;left:7458;top:6822;width:10;height:20" coordorigin="7458,6822" coordsize="10,20" path="m7458,6841l7468,6841,7468,6822,7458,6822,7458,6841xe" filled="true" fillcolor="#000000" stroked="false">
                <v:path arrowok="t"/>
                <v:fill type="solid"/>
              </v:shape>
            </v:group>
            <v:group style="position:absolute;left:7458;top:6841;width:10;height:20" coordorigin="7458,6841" coordsize="10,20">
              <v:shape style="position:absolute;left:7458;top:6841;width:10;height:20" coordorigin="7458,6841" coordsize="10,20" path="m7458,6861l7468,6861,7468,6841,7458,6841,7458,6861xe" filled="true" fillcolor="#000000" stroked="false">
                <v:path arrowok="t"/>
                <v:fill type="solid"/>
              </v:shape>
            </v:group>
            <v:group style="position:absolute;left:7458;top:6861;width:10;height:20" coordorigin="7458,6861" coordsize="10,20">
              <v:shape style="position:absolute;left:7458;top:6861;width:10;height:20" coordorigin="7458,6861" coordsize="10,20" path="m7458,6880l7468,6880,7468,6861,7458,6861,7458,6880xe" filled="true" fillcolor="#000000" stroked="false">
                <v:path arrowok="t"/>
                <v:fill type="solid"/>
              </v:shape>
            </v:group>
            <v:group style="position:absolute;left:7458;top:6880;width:10;height:20" coordorigin="7458,6880" coordsize="10,20">
              <v:shape style="position:absolute;left:7458;top:6880;width:10;height:20" coordorigin="7458,6880" coordsize="10,20" path="m7458,6899l7468,6899,7468,6880,7458,6880,7458,6899xe" filled="true" fillcolor="#000000" stroked="false">
                <v:path arrowok="t"/>
                <v:fill type="solid"/>
              </v:shape>
            </v:group>
            <v:group style="position:absolute;left:7458;top:6899;width:10;height:20" coordorigin="7458,6899" coordsize="10,20">
              <v:shape style="position:absolute;left:7458;top:6899;width:10;height:20" coordorigin="7458,6899" coordsize="10,20" path="m7458,6918l7468,6918,7468,6899,7458,6899,7458,6918xe" filled="true" fillcolor="#000000" stroked="false">
                <v:path arrowok="t"/>
                <v:fill type="solid"/>
              </v:shape>
            </v:group>
            <v:group style="position:absolute;left:7458;top:6918;width:10;height:20" coordorigin="7458,6918" coordsize="10,20">
              <v:shape style="position:absolute;left:7458;top:6918;width:10;height:20" coordorigin="7458,6918" coordsize="10,20" path="m7458,6937l7468,6937,7468,6918,7458,6918,7458,6937xe" filled="true" fillcolor="#000000" stroked="false">
                <v:path arrowok="t"/>
                <v:fill type="solid"/>
              </v:shape>
            </v:group>
            <v:group style="position:absolute;left:7458;top:6943;width:10;height:2" coordorigin="7458,6943" coordsize="10,2">
              <v:shape style="position:absolute;left:7458;top:6943;width:10;height:2" coordorigin="7458,6943" coordsize="10,0" path="m7458,6943l7468,6943e" filled="false" stroked="true" strokeweight=".60004pt" strokecolor="#000000">
                <v:path arrowok="t"/>
              </v:shape>
            </v:group>
            <v:group style="position:absolute;left:8740;top:6534;width:10;height:20" coordorigin="8740,6534" coordsize="10,20">
              <v:shape style="position:absolute;left:8740;top:6534;width:10;height:20" coordorigin="8740,6534" coordsize="10,20" path="m8740,6553l8749,6553,8749,6534,8740,6534,8740,6553xe" filled="true" fillcolor="#000000" stroked="false">
                <v:path arrowok="t"/>
                <v:fill type="solid"/>
              </v:shape>
            </v:group>
            <v:group style="position:absolute;left:8740;top:6553;width:10;height:20" coordorigin="8740,6553" coordsize="10,20">
              <v:shape style="position:absolute;left:8740;top:6553;width:10;height:20" coordorigin="8740,6553" coordsize="10,20" path="m8740,6573l8749,6573,8749,6553,8740,6553,8740,6573xe" filled="true" fillcolor="#000000" stroked="false">
                <v:path arrowok="t"/>
                <v:fill type="solid"/>
              </v:shape>
            </v:group>
            <v:group style="position:absolute;left:8740;top:6573;width:10;height:20" coordorigin="8740,6573" coordsize="10,20">
              <v:shape style="position:absolute;left:8740;top:6573;width:10;height:20" coordorigin="8740,6573" coordsize="10,20" path="m8740,6592l8749,6592,8749,6573,8740,6573,8740,6592xe" filled="true" fillcolor="#000000" stroked="false">
                <v:path arrowok="t"/>
                <v:fill type="solid"/>
              </v:shape>
            </v:group>
            <v:group style="position:absolute;left:8740;top:6592;width:10;height:20" coordorigin="8740,6592" coordsize="10,20">
              <v:shape style="position:absolute;left:8740;top:6592;width:10;height:20" coordorigin="8740,6592" coordsize="10,20" path="m8740,6611l8749,6611,8749,6592,8740,6592,8740,6611xe" filled="true" fillcolor="#000000" stroked="false">
                <v:path arrowok="t"/>
                <v:fill type="solid"/>
              </v:shape>
            </v:group>
            <v:group style="position:absolute;left:8740;top:6611;width:10;height:20" coordorigin="8740,6611" coordsize="10,20">
              <v:shape style="position:absolute;left:8740;top:6611;width:10;height:20" coordorigin="8740,6611" coordsize="10,20" path="m8740,6630l8749,6630,8749,6611,8740,6611,8740,6630xe" filled="true" fillcolor="#000000" stroked="false">
                <v:path arrowok="t"/>
                <v:fill type="solid"/>
              </v:shape>
            </v:group>
            <v:group style="position:absolute;left:8740;top:6630;width:10;height:20" coordorigin="8740,6630" coordsize="10,20">
              <v:shape style="position:absolute;left:8740;top:6630;width:10;height:20" coordorigin="8740,6630" coordsize="10,20" path="m8740,6649l8749,6649,8749,6630,8740,6630,8740,6649xe" filled="true" fillcolor="#000000" stroked="false">
                <v:path arrowok="t"/>
                <v:fill type="solid"/>
              </v:shape>
            </v:group>
            <v:group style="position:absolute;left:8740;top:6649;width:10;height:20" coordorigin="8740,6649" coordsize="10,20">
              <v:shape style="position:absolute;left:8740;top:6649;width:10;height:20" coordorigin="8740,6649" coordsize="10,20" path="m8740,6669l8749,6669,8749,6649,8740,6649,8740,6669xe" filled="true" fillcolor="#000000" stroked="false">
                <v:path arrowok="t"/>
                <v:fill type="solid"/>
              </v:shape>
            </v:group>
            <v:group style="position:absolute;left:8740;top:6669;width:10;height:20" coordorigin="8740,6669" coordsize="10,20">
              <v:shape style="position:absolute;left:8740;top:6669;width:10;height:20" coordorigin="8740,6669" coordsize="10,20" path="m8740,6688l8749,6688,8749,6669,8740,6669,8740,6688xe" filled="true" fillcolor="#000000" stroked="false">
                <v:path arrowok="t"/>
                <v:fill type="solid"/>
              </v:shape>
            </v:group>
            <v:group style="position:absolute;left:8740;top:6688;width:10;height:20" coordorigin="8740,6688" coordsize="10,20">
              <v:shape style="position:absolute;left:8740;top:6688;width:10;height:20" coordorigin="8740,6688" coordsize="10,20" path="m8740,6707l8749,6707,8749,6688,8740,6688,8740,6707xe" filled="true" fillcolor="#000000" stroked="false">
                <v:path arrowok="t"/>
                <v:fill type="solid"/>
              </v:shape>
            </v:group>
            <v:group style="position:absolute;left:8740;top:6707;width:10;height:20" coordorigin="8740,6707" coordsize="10,20">
              <v:shape style="position:absolute;left:8740;top:6707;width:10;height:20" coordorigin="8740,6707" coordsize="10,20" path="m8740,6726l8749,6726,8749,6707,8740,6707,8740,6726xe" filled="true" fillcolor="#000000" stroked="false">
                <v:path arrowok="t"/>
                <v:fill type="solid"/>
              </v:shape>
            </v:group>
            <v:group style="position:absolute;left:8740;top:6726;width:10;height:20" coordorigin="8740,6726" coordsize="10,20">
              <v:shape style="position:absolute;left:8740;top:6726;width:10;height:20" coordorigin="8740,6726" coordsize="10,20" path="m8740,6745l8749,6745,8749,6726,8740,6726,8740,6745xe" filled="true" fillcolor="#000000" stroked="false">
                <v:path arrowok="t"/>
                <v:fill type="solid"/>
              </v:shape>
            </v:group>
            <v:group style="position:absolute;left:8740;top:6745;width:10;height:20" coordorigin="8740,6745" coordsize="10,20">
              <v:shape style="position:absolute;left:8740;top:6745;width:10;height:20" coordorigin="8740,6745" coordsize="10,20" path="m8740,6765l8749,6765,8749,6745,8740,6745,8740,6765xe" filled="true" fillcolor="#000000" stroked="false">
                <v:path arrowok="t"/>
                <v:fill type="solid"/>
              </v:shape>
            </v:group>
            <v:group style="position:absolute;left:8740;top:6765;width:10;height:20" coordorigin="8740,6765" coordsize="10,20">
              <v:shape style="position:absolute;left:8740;top:6765;width:10;height:20" coordorigin="8740,6765" coordsize="10,20" path="m8740,6784l8749,6784,8749,6765,8740,6765,8740,6784xe" filled="true" fillcolor="#000000" stroked="false">
                <v:path arrowok="t"/>
                <v:fill type="solid"/>
              </v:shape>
            </v:group>
            <v:group style="position:absolute;left:8740;top:6784;width:10;height:20" coordorigin="8740,6784" coordsize="10,20">
              <v:shape style="position:absolute;left:8740;top:6784;width:10;height:20" coordorigin="8740,6784" coordsize="10,20" path="m8740,6803l8749,6803,8749,6784,8740,6784,8740,6803xe" filled="true" fillcolor="#000000" stroked="false">
                <v:path arrowok="t"/>
                <v:fill type="solid"/>
              </v:shape>
            </v:group>
            <v:group style="position:absolute;left:8740;top:6803;width:10;height:20" coordorigin="8740,6803" coordsize="10,20">
              <v:shape style="position:absolute;left:8740;top:6803;width:10;height:20" coordorigin="8740,6803" coordsize="10,20" path="m8740,6822l8749,6822,8749,6803,8740,6803,8740,6822xe" filled="true" fillcolor="#000000" stroked="false">
                <v:path arrowok="t"/>
                <v:fill type="solid"/>
              </v:shape>
            </v:group>
            <v:group style="position:absolute;left:8740;top:6822;width:10;height:20" coordorigin="8740,6822" coordsize="10,20">
              <v:shape style="position:absolute;left:8740;top:6822;width:10;height:20" coordorigin="8740,6822" coordsize="10,20" path="m8740,6841l8749,6841,8749,6822,8740,6822,8740,6841xe" filled="true" fillcolor="#000000" stroked="false">
                <v:path arrowok="t"/>
                <v:fill type="solid"/>
              </v:shape>
            </v:group>
            <v:group style="position:absolute;left:8740;top:6841;width:10;height:20" coordorigin="8740,6841" coordsize="10,20">
              <v:shape style="position:absolute;left:8740;top:6841;width:10;height:20" coordorigin="8740,6841" coordsize="10,20" path="m8740,6861l8749,6861,8749,6841,8740,6841,8740,6861xe" filled="true" fillcolor="#000000" stroked="false">
                <v:path arrowok="t"/>
                <v:fill type="solid"/>
              </v:shape>
            </v:group>
            <v:group style="position:absolute;left:8740;top:6861;width:10;height:20" coordorigin="8740,6861" coordsize="10,20">
              <v:shape style="position:absolute;left:8740;top:6861;width:10;height:20" coordorigin="8740,6861" coordsize="10,20" path="m8740,6880l8749,6880,8749,6861,8740,6861,8740,6880xe" filled="true" fillcolor="#000000" stroked="false">
                <v:path arrowok="t"/>
                <v:fill type="solid"/>
              </v:shape>
            </v:group>
            <v:group style="position:absolute;left:8740;top:6880;width:10;height:20" coordorigin="8740,6880" coordsize="10,20">
              <v:shape style="position:absolute;left:8740;top:6880;width:10;height:20" coordorigin="8740,6880" coordsize="10,20" path="m8740,6899l8749,6899,8749,6880,8740,6880,8740,6899xe" filled="true" fillcolor="#000000" stroked="false">
                <v:path arrowok="t"/>
                <v:fill type="solid"/>
              </v:shape>
            </v:group>
            <v:group style="position:absolute;left:8740;top:6899;width:10;height:20" coordorigin="8740,6899" coordsize="10,20">
              <v:shape style="position:absolute;left:8740;top:6899;width:10;height:20" coordorigin="8740,6899" coordsize="10,20" path="m8740,6918l8749,6918,8749,6899,8740,6899,8740,6918xe" filled="true" fillcolor="#000000" stroked="false">
                <v:path arrowok="t"/>
                <v:fill type="solid"/>
              </v:shape>
            </v:group>
            <v:group style="position:absolute;left:8740;top:6918;width:10;height:20" coordorigin="8740,6918" coordsize="10,20">
              <v:shape style="position:absolute;left:8740;top:6918;width:10;height:20" coordorigin="8740,6918" coordsize="10,20" path="m8740,6937l8749,6937,8749,6918,8740,6918,8740,6937xe" filled="true" fillcolor="#000000" stroked="false">
                <v:path arrowok="t"/>
                <v:fill type="solid"/>
              </v:shape>
            </v:group>
            <v:group style="position:absolute;left:8740;top:6943;width:10;height:2" coordorigin="8740,6943" coordsize="10,2">
              <v:shape style="position:absolute;left:8740;top:6943;width:10;height:2" coordorigin="8740,6943" coordsize="10,0" path="m8740,6943l8749,6943e" filled="false" stroked="true" strokeweight=".60004pt" strokecolor="#000000">
                <v:path arrowok="t"/>
              </v:shape>
            </v:group>
            <v:group style="position:absolute;left:10864;top:6534;width:10;height:20" coordorigin="10864,6534" coordsize="10,20">
              <v:shape style="position:absolute;left:10864;top:6534;width:10;height:20" coordorigin="10864,6534" coordsize="10,20" path="m10864,6553l10874,6553,10874,6534,10864,6534,10864,6553xe" filled="true" fillcolor="#000000" stroked="false">
                <v:path arrowok="t"/>
                <v:fill type="solid"/>
              </v:shape>
            </v:group>
            <v:group style="position:absolute;left:10864;top:6553;width:10;height:20" coordorigin="10864,6553" coordsize="10,20">
              <v:shape style="position:absolute;left:10864;top:6553;width:10;height:20" coordorigin="10864,6553" coordsize="10,20" path="m10864,6573l10874,6573,10874,6553,10864,6553,10864,6573xe" filled="true" fillcolor="#000000" stroked="false">
                <v:path arrowok="t"/>
                <v:fill type="solid"/>
              </v:shape>
            </v:group>
            <v:group style="position:absolute;left:10864;top:6573;width:10;height:20" coordorigin="10864,6573" coordsize="10,20">
              <v:shape style="position:absolute;left:10864;top:6573;width:10;height:20" coordorigin="10864,6573" coordsize="10,20" path="m10864,6592l10874,6592,10874,6573,10864,6573,10864,6592xe" filled="true" fillcolor="#000000" stroked="false">
                <v:path arrowok="t"/>
                <v:fill type="solid"/>
              </v:shape>
            </v:group>
            <v:group style="position:absolute;left:10864;top:6592;width:10;height:20" coordorigin="10864,6592" coordsize="10,20">
              <v:shape style="position:absolute;left:10864;top:6592;width:10;height:20" coordorigin="10864,6592" coordsize="10,20" path="m10864,6611l10874,6611,10874,6592,10864,6592,10864,6611xe" filled="true" fillcolor="#000000" stroked="false">
                <v:path arrowok="t"/>
                <v:fill type="solid"/>
              </v:shape>
            </v:group>
            <v:group style="position:absolute;left:10864;top:6611;width:10;height:20" coordorigin="10864,6611" coordsize="10,20">
              <v:shape style="position:absolute;left:10864;top:6611;width:10;height:20" coordorigin="10864,6611" coordsize="10,20" path="m10864,6630l10874,6630,10874,6611,10864,6611,10864,6630xe" filled="true" fillcolor="#000000" stroked="false">
                <v:path arrowok="t"/>
                <v:fill type="solid"/>
              </v:shape>
            </v:group>
            <v:group style="position:absolute;left:10864;top:6630;width:10;height:20" coordorigin="10864,6630" coordsize="10,20">
              <v:shape style="position:absolute;left:10864;top:6630;width:10;height:20" coordorigin="10864,6630" coordsize="10,20" path="m10864,6649l10874,6649,10874,6630,10864,6630,10864,6649xe" filled="true" fillcolor="#000000" stroked="false">
                <v:path arrowok="t"/>
                <v:fill type="solid"/>
              </v:shape>
            </v:group>
            <v:group style="position:absolute;left:10864;top:6649;width:10;height:20" coordorigin="10864,6649" coordsize="10,20">
              <v:shape style="position:absolute;left:10864;top:6649;width:10;height:20" coordorigin="10864,6649" coordsize="10,20" path="m10864,6669l10874,6669,10874,6649,10864,6649,10864,6669xe" filled="true" fillcolor="#000000" stroked="false">
                <v:path arrowok="t"/>
                <v:fill type="solid"/>
              </v:shape>
            </v:group>
            <v:group style="position:absolute;left:10864;top:6669;width:10;height:20" coordorigin="10864,6669" coordsize="10,20">
              <v:shape style="position:absolute;left:10864;top:6669;width:10;height:20" coordorigin="10864,6669" coordsize="10,20" path="m10864,6688l10874,6688,10874,6669,10864,6669,10864,6688xe" filled="true" fillcolor="#000000" stroked="false">
                <v:path arrowok="t"/>
                <v:fill type="solid"/>
              </v:shape>
            </v:group>
            <v:group style="position:absolute;left:10864;top:6688;width:10;height:20" coordorigin="10864,6688" coordsize="10,20">
              <v:shape style="position:absolute;left:10864;top:6688;width:10;height:20" coordorigin="10864,6688" coordsize="10,20" path="m10864,6707l10874,6707,10874,6688,10864,6688,10864,6707xe" filled="true" fillcolor="#000000" stroked="false">
                <v:path arrowok="t"/>
                <v:fill type="solid"/>
              </v:shape>
            </v:group>
            <v:group style="position:absolute;left:10864;top:6707;width:10;height:20" coordorigin="10864,6707" coordsize="10,20">
              <v:shape style="position:absolute;left:10864;top:6707;width:10;height:20" coordorigin="10864,6707" coordsize="10,20" path="m10864,6726l10874,6726,10874,6707,10864,6707,10864,6726xe" filled="true" fillcolor="#000000" stroked="false">
                <v:path arrowok="t"/>
                <v:fill type="solid"/>
              </v:shape>
            </v:group>
            <v:group style="position:absolute;left:10864;top:6726;width:10;height:20" coordorigin="10864,6726" coordsize="10,20">
              <v:shape style="position:absolute;left:10864;top:6726;width:10;height:20" coordorigin="10864,6726" coordsize="10,20" path="m10864,6745l10874,6745,10874,6726,10864,6726,10864,6745xe" filled="true" fillcolor="#000000" stroked="false">
                <v:path arrowok="t"/>
                <v:fill type="solid"/>
              </v:shape>
            </v:group>
            <v:group style="position:absolute;left:10864;top:6745;width:10;height:20" coordorigin="10864,6745" coordsize="10,20">
              <v:shape style="position:absolute;left:10864;top:6745;width:10;height:20" coordorigin="10864,6745" coordsize="10,20" path="m10864,6765l10874,6765,10874,6745,10864,6745,10864,6765xe" filled="true" fillcolor="#000000" stroked="false">
                <v:path arrowok="t"/>
                <v:fill type="solid"/>
              </v:shape>
            </v:group>
            <v:group style="position:absolute;left:10864;top:6765;width:10;height:20" coordorigin="10864,6765" coordsize="10,20">
              <v:shape style="position:absolute;left:10864;top:6765;width:10;height:20" coordorigin="10864,6765" coordsize="10,20" path="m10864,6784l10874,6784,10874,6765,10864,6765,10864,6784xe" filled="true" fillcolor="#000000" stroked="false">
                <v:path arrowok="t"/>
                <v:fill type="solid"/>
              </v:shape>
            </v:group>
            <v:group style="position:absolute;left:10864;top:6784;width:10;height:20" coordorigin="10864,6784" coordsize="10,20">
              <v:shape style="position:absolute;left:10864;top:6784;width:10;height:20" coordorigin="10864,6784" coordsize="10,20" path="m10864,6803l10874,6803,10874,6784,10864,6784,10864,6803xe" filled="true" fillcolor="#000000" stroked="false">
                <v:path arrowok="t"/>
                <v:fill type="solid"/>
              </v:shape>
            </v:group>
            <v:group style="position:absolute;left:10864;top:6803;width:10;height:20" coordorigin="10864,6803" coordsize="10,20">
              <v:shape style="position:absolute;left:10864;top:6803;width:10;height:20" coordorigin="10864,6803" coordsize="10,20" path="m10864,6822l10874,6822,10874,6803,10864,6803,10864,6822xe" filled="true" fillcolor="#000000" stroked="false">
                <v:path arrowok="t"/>
                <v:fill type="solid"/>
              </v:shape>
            </v:group>
            <v:group style="position:absolute;left:10864;top:6822;width:10;height:20" coordorigin="10864,6822" coordsize="10,20">
              <v:shape style="position:absolute;left:10864;top:6822;width:10;height:20" coordorigin="10864,6822" coordsize="10,20" path="m10864,6841l10874,6841,10874,6822,10864,6822,10864,6841xe" filled="true" fillcolor="#000000" stroked="false">
                <v:path arrowok="t"/>
                <v:fill type="solid"/>
              </v:shape>
            </v:group>
            <v:group style="position:absolute;left:10864;top:6841;width:10;height:20" coordorigin="10864,6841" coordsize="10,20">
              <v:shape style="position:absolute;left:10864;top:6841;width:10;height:20" coordorigin="10864,6841" coordsize="10,20" path="m10864,6861l10874,6861,10874,6841,10864,6841,10864,6861xe" filled="true" fillcolor="#000000" stroked="false">
                <v:path arrowok="t"/>
                <v:fill type="solid"/>
              </v:shape>
            </v:group>
            <v:group style="position:absolute;left:10864;top:6861;width:10;height:20" coordorigin="10864,6861" coordsize="10,20">
              <v:shape style="position:absolute;left:10864;top:6861;width:10;height:20" coordorigin="10864,6861" coordsize="10,20" path="m10864,6880l10874,6880,10874,6861,10864,6861,10864,6880xe" filled="true" fillcolor="#000000" stroked="false">
                <v:path arrowok="t"/>
                <v:fill type="solid"/>
              </v:shape>
            </v:group>
            <v:group style="position:absolute;left:10864;top:6880;width:10;height:20" coordorigin="10864,6880" coordsize="10,20">
              <v:shape style="position:absolute;left:10864;top:6880;width:10;height:20" coordorigin="10864,6880" coordsize="10,20" path="m10864,6899l10874,6899,10874,6880,10864,6880,10864,6899xe" filled="true" fillcolor="#000000" stroked="false">
                <v:path arrowok="t"/>
                <v:fill type="solid"/>
              </v:shape>
            </v:group>
            <v:group style="position:absolute;left:10864;top:6899;width:10;height:20" coordorigin="10864,6899" coordsize="10,20">
              <v:shape style="position:absolute;left:10864;top:6899;width:10;height:20" coordorigin="10864,6899" coordsize="10,20" path="m10864,6918l10874,6918,10874,6899,10864,6899,10864,6918xe" filled="true" fillcolor="#000000" stroked="false">
                <v:path arrowok="t"/>
                <v:fill type="solid"/>
              </v:shape>
            </v:group>
            <v:group style="position:absolute;left:10864;top:6918;width:10;height:20" coordorigin="10864,6918" coordsize="10,20">
              <v:shape style="position:absolute;left:10864;top:6918;width:10;height:20" coordorigin="10864,6918" coordsize="10,20" path="m10864,6937l10874,6937,10874,6918,10864,6918,10864,6937xe" filled="true" fillcolor="#000000" stroked="false">
                <v:path arrowok="t"/>
                <v:fill type="solid"/>
              </v:shape>
            </v:group>
            <v:group style="position:absolute;left:10864;top:6943;width:10;height:2" coordorigin="10864,6943" coordsize="10,2">
              <v:shape style="position:absolute;left:10864;top:6943;width:10;height:2" coordorigin="10864,6943" coordsize="10,0" path="m10864,6943l10874,6943e" filled="false" stroked="true" strokeweight=".60004pt" strokecolor="#000000">
                <v:path arrowok="t"/>
              </v:shape>
            </v:group>
            <v:group style="position:absolute;left:1044;top:7000;width:1811;height:2" coordorigin="1044,7000" coordsize="1811,2">
              <v:shape style="position:absolute;left:1044;top:7000;width:1811;height:2" coordorigin="1044,7000" coordsize="1811,0" path="m1044,7000l2854,7000e" filled="false" stroked="true" strokeweight="4.08pt" strokecolor="#dcdcdc">
                <v:path arrowok="t"/>
              </v:shape>
            </v:group>
            <v:group style="position:absolute;left:1056;top:7041;width:2;height:233" coordorigin="1056,7041" coordsize="2,233">
              <v:shape style="position:absolute;left:1056;top:7041;width:2;height:233" coordorigin="1056,7041" coordsize="0,233" path="m1056,7041l1056,7273e" filled="false" stroked="true" strokeweight="1.2pt" strokecolor="#dcdcdc">
                <v:path arrowok="t"/>
              </v:shape>
            </v:group>
            <v:group style="position:absolute;left:2843;top:7041;width:2;height:233" coordorigin="2843,7041" coordsize="2,233">
              <v:shape style="position:absolute;left:2843;top:7041;width:2;height:233" coordorigin="2843,7041" coordsize="0,233" path="m2843,7041l2843,7273e" filled="false" stroked="true" strokeweight="1.08pt" strokecolor="#dcdcdc">
                <v:path arrowok="t"/>
              </v:shape>
            </v:group>
            <v:group style="position:absolute;left:1044;top:7314;width:1811;height:2" coordorigin="1044,7314" coordsize="1811,2">
              <v:shape style="position:absolute;left:1044;top:7314;width:1811;height:2" coordorigin="1044,7314" coordsize="1811,0" path="m1044,7314l2854,7314e" filled="false" stroked="true" strokeweight="4.08pt" strokecolor="#dcdcdc">
                <v:path arrowok="t"/>
              </v:shape>
            </v:group>
            <v:group style="position:absolute;left:1068;top:7041;width:1765;height:233" coordorigin="1068,7041" coordsize="1765,233">
              <v:shape style="position:absolute;left:1068;top:7041;width:1765;height:233" coordorigin="1068,7041" coordsize="1765,233" path="m1068,7273l2832,7273,2832,7041,1068,7041,1068,7273xe" filled="true" fillcolor="#dcdcdc" stroked="false">
                <v:path arrowok="t"/>
                <v:fill type="solid"/>
              </v:shape>
              <v:shape style="position:absolute;left:1030;top:6949;width:1827;height:10" type="#_x0000_t75" stroked="false">
                <v:imagedata r:id="rId408" o:title=""/>
              </v:shape>
              <v:shape style="position:absolute;left:2852;top:6949;width:562;height:10" type="#_x0000_t75" stroked="false">
                <v:imagedata r:id="rId400" o:title=""/>
              </v:shape>
              <v:shape style="position:absolute;left:3408;top:6949;width:797;height:10" type="#_x0000_t75" stroked="false">
                <v:imagedata r:id="rId401" o:title=""/>
              </v:shape>
              <v:shape style="position:absolute;left:4201;top:6949;width:1776;height:10" type="#_x0000_t75" stroked="false">
                <v:imagedata r:id="rId402" o:title=""/>
              </v:shape>
              <v:shape style="position:absolute;left:5972;top:6949;width:4892;height:10" type="#_x0000_t75" stroked="false">
                <v:imagedata r:id="rId403" o:title=""/>
              </v:shape>
            </v:group>
            <v:group style="position:absolute;left:10864;top:6954;width:10;height:2" coordorigin="10864,6954" coordsize="10,2">
              <v:shape style="position:absolute;left:10864;top:6954;width:10;height:2" coordorigin="10864,6954" coordsize="10,0" path="m10864,6954l10874,6954e" filled="false" stroked="true" strokeweight=".47998pt" strokecolor="#000000">
                <v:path arrowok="t"/>
              </v:shape>
            </v:group>
            <v:group style="position:absolute;left:1034;top:6978;width:10;height:20" coordorigin="1034,6978" coordsize="10,20">
              <v:shape style="position:absolute;left:1034;top:6978;width:10;height:20" coordorigin="1034,6978" coordsize="10,20" path="m1034,6997l1044,6997,1044,6978,1034,6978,1034,6997xe" filled="true" fillcolor="#000000" stroked="false">
                <v:path arrowok="t"/>
                <v:fill type="solid"/>
              </v:shape>
            </v:group>
            <v:group style="position:absolute;left:1034;top:6997;width:10;height:20" coordorigin="1034,6997" coordsize="10,20">
              <v:shape style="position:absolute;left:1034;top:6997;width:10;height:20" coordorigin="1034,6997" coordsize="10,20" path="m1034,7017l1044,7017,1044,6997,1034,6997,1034,7017xe" filled="true" fillcolor="#000000" stroked="false">
                <v:path arrowok="t"/>
                <v:fill type="solid"/>
              </v:shape>
            </v:group>
            <v:group style="position:absolute;left:1034;top:7017;width:10;height:20" coordorigin="1034,7017" coordsize="10,20">
              <v:shape style="position:absolute;left:1034;top:7017;width:10;height:20" coordorigin="1034,7017" coordsize="10,20" path="m1034,7036l1044,7036,1044,7017,1034,7017,1034,7036xe" filled="true" fillcolor="#000000" stroked="false">
                <v:path arrowok="t"/>
                <v:fill type="solid"/>
              </v:shape>
            </v:group>
            <v:group style="position:absolute;left:1034;top:7036;width:10;height:20" coordorigin="1034,7036" coordsize="10,20">
              <v:shape style="position:absolute;left:1034;top:7036;width:10;height:20" coordorigin="1034,7036" coordsize="10,20" path="m1034,7055l1044,7055,1044,7036,1034,7036,1034,7055xe" filled="true" fillcolor="#000000" stroked="false">
                <v:path arrowok="t"/>
                <v:fill type="solid"/>
              </v:shape>
            </v:group>
            <v:group style="position:absolute;left:1034;top:7055;width:10;height:20" coordorigin="1034,7055" coordsize="10,20">
              <v:shape style="position:absolute;left:1034;top:7055;width:10;height:20" coordorigin="1034,7055" coordsize="10,20" path="m1034,7074l1044,7074,1044,7055,1034,7055,1034,7074xe" filled="true" fillcolor="#000000" stroked="false">
                <v:path arrowok="t"/>
                <v:fill type="solid"/>
              </v:shape>
            </v:group>
            <v:group style="position:absolute;left:1034;top:7074;width:10;height:20" coordorigin="1034,7074" coordsize="10,20">
              <v:shape style="position:absolute;left:1034;top:7074;width:10;height:20" coordorigin="1034,7074" coordsize="10,20" path="m1034,7093l1044,7093,1044,7074,1034,7074,1034,7093xe" filled="true" fillcolor="#000000" stroked="false">
                <v:path arrowok="t"/>
                <v:fill type="solid"/>
              </v:shape>
            </v:group>
            <v:group style="position:absolute;left:1034;top:7093;width:10;height:20" coordorigin="1034,7093" coordsize="10,20">
              <v:shape style="position:absolute;left:1034;top:7093;width:10;height:20" coordorigin="1034,7093" coordsize="10,20" path="m1034,7113l1044,7113,1044,7093,1034,7093,1034,7113xe" filled="true" fillcolor="#000000" stroked="false">
                <v:path arrowok="t"/>
                <v:fill type="solid"/>
              </v:shape>
            </v:group>
            <v:group style="position:absolute;left:1034;top:7113;width:10;height:20" coordorigin="1034,7113" coordsize="10,20">
              <v:shape style="position:absolute;left:1034;top:7113;width:10;height:20" coordorigin="1034,7113" coordsize="10,20" path="m1034,7132l1044,7132,1044,7113,1034,7113,1034,7132xe" filled="true" fillcolor="#000000" stroked="false">
                <v:path arrowok="t"/>
                <v:fill type="solid"/>
              </v:shape>
            </v:group>
            <v:group style="position:absolute;left:1034;top:7132;width:10;height:20" coordorigin="1034,7132" coordsize="10,20">
              <v:shape style="position:absolute;left:1034;top:7132;width:10;height:20" coordorigin="1034,7132" coordsize="10,20" path="m1034,7151l1044,7151,1044,7132,1034,7132,1034,7151xe" filled="true" fillcolor="#000000" stroked="false">
                <v:path arrowok="t"/>
                <v:fill type="solid"/>
              </v:shape>
            </v:group>
            <v:group style="position:absolute;left:1034;top:7151;width:10;height:20" coordorigin="1034,7151" coordsize="10,20">
              <v:shape style="position:absolute;left:1034;top:7151;width:10;height:20" coordorigin="1034,7151" coordsize="10,20" path="m1034,7170l1044,7170,1044,7151,1034,7151,1034,7170xe" filled="true" fillcolor="#000000" stroked="false">
                <v:path arrowok="t"/>
                <v:fill type="solid"/>
              </v:shape>
            </v:group>
            <v:group style="position:absolute;left:1034;top:7170;width:10;height:20" coordorigin="1034,7170" coordsize="10,20">
              <v:shape style="position:absolute;left:1034;top:7170;width:10;height:20" coordorigin="1034,7170" coordsize="10,20" path="m1034,7189l1044,7189,1044,7170,1034,7170,1034,7189xe" filled="true" fillcolor="#000000" stroked="false">
                <v:path arrowok="t"/>
                <v:fill type="solid"/>
              </v:shape>
            </v:group>
            <v:group style="position:absolute;left:1034;top:7189;width:10;height:20" coordorigin="1034,7189" coordsize="10,20">
              <v:shape style="position:absolute;left:1034;top:7189;width:10;height:20" coordorigin="1034,7189" coordsize="10,20" path="m1034,7209l1044,7209,1044,7189,1034,7189,1034,7209xe" filled="true" fillcolor="#000000" stroked="false">
                <v:path arrowok="t"/>
                <v:fill type="solid"/>
              </v:shape>
            </v:group>
            <v:group style="position:absolute;left:1034;top:7209;width:10;height:20" coordorigin="1034,7209" coordsize="10,20">
              <v:shape style="position:absolute;left:1034;top:7209;width:10;height:20" coordorigin="1034,7209" coordsize="10,20" path="m1034,7228l1044,7228,1044,7209,1034,7209,1034,7228xe" filled="true" fillcolor="#000000" stroked="false">
                <v:path arrowok="t"/>
                <v:fill type="solid"/>
              </v:shape>
            </v:group>
            <v:group style="position:absolute;left:1034;top:7228;width:10;height:20" coordorigin="1034,7228" coordsize="10,20">
              <v:shape style="position:absolute;left:1034;top:7228;width:10;height:20" coordorigin="1034,7228" coordsize="10,20" path="m1034,7247l1044,7247,1044,7228,1034,7228,1034,7247xe" filled="true" fillcolor="#000000" stroked="false">
                <v:path arrowok="t"/>
                <v:fill type="solid"/>
              </v:shape>
            </v:group>
            <v:group style="position:absolute;left:1034;top:7247;width:10;height:20" coordorigin="1034,7247" coordsize="10,20">
              <v:shape style="position:absolute;left:1034;top:7247;width:10;height:20" coordorigin="1034,7247" coordsize="10,20" path="m1034,7266l1044,7266,1044,7247,1034,7247,1034,7266xe" filled="true" fillcolor="#000000" stroked="false">
                <v:path arrowok="t"/>
                <v:fill type="solid"/>
              </v:shape>
            </v:group>
            <v:group style="position:absolute;left:1034;top:7266;width:10;height:20" coordorigin="1034,7266" coordsize="10,20">
              <v:shape style="position:absolute;left:1034;top:7266;width:10;height:20" coordorigin="1034,7266" coordsize="10,20" path="m1034,7285l1044,7285,1044,7266,1034,7266,1034,7285xe" filled="true" fillcolor="#000000" stroked="false">
                <v:path arrowok="t"/>
                <v:fill type="solid"/>
              </v:shape>
            </v:group>
            <v:group style="position:absolute;left:1034;top:7285;width:10;height:20" coordorigin="1034,7285" coordsize="10,20">
              <v:shape style="position:absolute;left:1034;top:7285;width:10;height:20" coordorigin="1034,7285" coordsize="10,20" path="m1034,7305l1044,7305,1044,7285,1034,7285,1034,7305xe" filled="true" fillcolor="#000000" stroked="false">
                <v:path arrowok="t"/>
                <v:fill type="solid"/>
              </v:shape>
            </v:group>
            <v:group style="position:absolute;left:1034;top:7305;width:10;height:20" coordorigin="1034,7305" coordsize="10,20">
              <v:shape style="position:absolute;left:1034;top:7305;width:10;height:20" coordorigin="1034,7305" coordsize="10,20" path="m1034,7324l1044,7324,1044,7305,1034,7305,1034,7324xe" filled="true" fillcolor="#000000" stroked="false">
                <v:path arrowok="t"/>
                <v:fill type="solid"/>
              </v:shape>
            </v:group>
            <v:group style="position:absolute;left:1034;top:7324;width:10;height:20" coordorigin="1034,7324" coordsize="10,20">
              <v:shape style="position:absolute;left:1034;top:7324;width:10;height:20" coordorigin="1034,7324" coordsize="10,20" path="m1034,7343l1044,7343,1044,7324,1034,7324,1034,7343xe" filled="true" fillcolor="#000000" stroked="false">
                <v:path arrowok="t"/>
                <v:fill type="solid"/>
              </v:shape>
            </v:group>
            <v:group style="position:absolute;left:1034;top:7349;width:10;height:2" coordorigin="1034,7349" coordsize="10,2">
              <v:shape style="position:absolute;left:1034;top:7349;width:10;height:2" coordorigin="1034,7349" coordsize="10,0" path="m1034,7349l1044,7349e" filled="false" stroked="true" strokeweight=".599980pt" strokecolor="#000000">
                <v:path arrowok="t"/>
              </v:shape>
            </v:group>
            <v:group style="position:absolute;left:2856;top:6959;width:10;height:20" coordorigin="2856,6959" coordsize="10,20">
              <v:shape style="position:absolute;left:2856;top:6959;width:10;height:20" coordorigin="2856,6959" coordsize="10,20" path="m2856,6978l2866,6978,2866,6959,2856,6959,2856,6978xe" filled="true" fillcolor="#000000" stroked="false">
                <v:path arrowok="t"/>
                <v:fill type="solid"/>
              </v:shape>
            </v:group>
            <v:group style="position:absolute;left:2856;top:6978;width:10;height:20" coordorigin="2856,6978" coordsize="10,20">
              <v:shape style="position:absolute;left:2856;top:6978;width:10;height:20" coordorigin="2856,6978" coordsize="10,20" path="m2856,6997l2866,6997,2866,6978,2856,6978,2856,6997xe" filled="true" fillcolor="#000000" stroked="false">
                <v:path arrowok="t"/>
                <v:fill type="solid"/>
              </v:shape>
            </v:group>
            <v:group style="position:absolute;left:2856;top:6997;width:10;height:20" coordorigin="2856,6997" coordsize="10,20">
              <v:shape style="position:absolute;left:2856;top:6997;width:10;height:20" coordorigin="2856,6997" coordsize="10,20" path="m2856,7017l2866,7017,2866,6997,2856,6997,2856,7017xe" filled="true" fillcolor="#000000" stroked="false">
                <v:path arrowok="t"/>
                <v:fill type="solid"/>
              </v:shape>
            </v:group>
            <v:group style="position:absolute;left:2856;top:7017;width:10;height:20" coordorigin="2856,7017" coordsize="10,20">
              <v:shape style="position:absolute;left:2856;top:7017;width:10;height:20" coordorigin="2856,7017" coordsize="10,20" path="m2856,7036l2866,7036,2866,7017,2856,7017,2856,7036xe" filled="true" fillcolor="#000000" stroked="false">
                <v:path arrowok="t"/>
                <v:fill type="solid"/>
              </v:shape>
            </v:group>
            <v:group style="position:absolute;left:2856;top:7036;width:10;height:20" coordorigin="2856,7036" coordsize="10,20">
              <v:shape style="position:absolute;left:2856;top:7036;width:10;height:20" coordorigin="2856,7036" coordsize="10,20" path="m2856,7055l2866,7055,2866,7036,2856,7036,2856,7055xe" filled="true" fillcolor="#000000" stroked="false">
                <v:path arrowok="t"/>
                <v:fill type="solid"/>
              </v:shape>
            </v:group>
            <v:group style="position:absolute;left:2856;top:7055;width:10;height:20" coordorigin="2856,7055" coordsize="10,20">
              <v:shape style="position:absolute;left:2856;top:7055;width:10;height:20" coordorigin="2856,7055" coordsize="10,20" path="m2856,7074l2866,7074,2866,7055,2856,7055,2856,7074xe" filled="true" fillcolor="#000000" stroked="false">
                <v:path arrowok="t"/>
                <v:fill type="solid"/>
              </v:shape>
            </v:group>
            <v:group style="position:absolute;left:2856;top:7074;width:10;height:20" coordorigin="2856,7074" coordsize="10,20">
              <v:shape style="position:absolute;left:2856;top:7074;width:10;height:20" coordorigin="2856,7074" coordsize="10,20" path="m2856,7093l2866,7093,2866,7074,2856,7074,2856,7093xe" filled="true" fillcolor="#000000" stroked="false">
                <v:path arrowok="t"/>
                <v:fill type="solid"/>
              </v:shape>
            </v:group>
            <v:group style="position:absolute;left:2856;top:7093;width:10;height:20" coordorigin="2856,7093" coordsize="10,20">
              <v:shape style="position:absolute;left:2856;top:7093;width:10;height:20" coordorigin="2856,7093" coordsize="10,20" path="m2856,7113l2866,7113,2866,7093,2856,7093,2856,7113xe" filled="true" fillcolor="#000000" stroked="false">
                <v:path arrowok="t"/>
                <v:fill type="solid"/>
              </v:shape>
            </v:group>
            <v:group style="position:absolute;left:2856;top:7113;width:10;height:20" coordorigin="2856,7113" coordsize="10,20">
              <v:shape style="position:absolute;left:2856;top:7113;width:10;height:20" coordorigin="2856,7113" coordsize="10,20" path="m2856,7132l2866,7132,2866,7113,2856,7113,2856,7132xe" filled="true" fillcolor="#000000" stroked="false">
                <v:path arrowok="t"/>
                <v:fill type="solid"/>
              </v:shape>
            </v:group>
            <v:group style="position:absolute;left:2856;top:7132;width:10;height:20" coordorigin="2856,7132" coordsize="10,20">
              <v:shape style="position:absolute;left:2856;top:7132;width:10;height:20" coordorigin="2856,7132" coordsize="10,20" path="m2856,7151l2866,7151,2866,7132,2856,7132,2856,7151xe" filled="true" fillcolor="#000000" stroked="false">
                <v:path arrowok="t"/>
                <v:fill type="solid"/>
              </v:shape>
            </v:group>
            <v:group style="position:absolute;left:2856;top:7151;width:10;height:20" coordorigin="2856,7151" coordsize="10,20">
              <v:shape style="position:absolute;left:2856;top:7151;width:10;height:20" coordorigin="2856,7151" coordsize="10,20" path="m2856,7170l2866,7170,2866,7151,2856,7151,2856,7170xe" filled="true" fillcolor="#000000" stroked="false">
                <v:path arrowok="t"/>
                <v:fill type="solid"/>
              </v:shape>
            </v:group>
            <v:group style="position:absolute;left:2856;top:7170;width:10;height:20" coordorigin="2856,7170" coordsize="10,20">
              <v:shape style="position:absolute;left:2856;top:7170;width:10;height:20" coordorigin="2856,7170" coordsize="10,20" path="m2856,7189l2866,7189,2866,7170,2856,7170,2856,7189xe" filled="true" fillcolor="#000000" stroked="false">
                <v:path arrowok="t"/>
                <v:fill type="solid"/>
              </v:shape>
            </v:group>
            <v:group style="position:absolute;left:2856;top:7189;width:10;height:20" coordorigin="2856,7189" coordsize="10,20">
              <v:shape style="position:absolute;left:2856;top:7189;width:10;height:20" coordorigin="2856,7189" coordsize="10,20" path="m2856,7209l2866,7209,2866,7189,2856,7189,2856,7209xe" filled="true" fillcolor="#000000" stroked="false">
                <v:path arrowok="t"/>
                <v:fill type="solid"/>
              </v:shape>
            </v:group>
            <v:group style="position:absolute;left:2856;top:7209;width:10;height:20" coordorigin="2856,7209" coordsize="10,20">
              <v:shape style="position:absolute;left:2856;top:7209;width:10;height:20" coordorigin="2856,7209" coordsize="10,20" path="m2856,7228l2866,7228,2866,7209,2856,7209,2856,7228xe" filled="true" fillcolor="#000000" stroked="false">
                <v:path arrowok="t"/>
                <v:fill type="solid"/>
              </v:shape>
            </v:group>
            <v:group style="position:absolute;left:2856;top:7228;width:10;height:20" coordorigin="2856,7228" coordsize="10,20">
              <v:shape style="position:absolute;left:2856;top:7228;width:10;height:20" coordorigin="2856,7228" coordsize="10,20" path="m2856,7247l2866,7247,2866,7228,2856,7228,2856,7247xe" filled="true" fillcolor="#000000" stroked="false">
                <v:path arrowok="t"/>
                <v:fill type="solid"/>
              </v:shape>
            </v:group>
            <v:group style="position:absolute;left:2856;top:7247;width:10;height:20" coordorigin="2856,7247" coordsize="10,20">
              <v:shape style="position:absolute;left:2856;top:7247;width:10;height:20" coordorigin="2856,7247" coordsize="10,20" path="m2856,7266l2866,7266,2866,7247,2856,7247,2856,7266xe" filled="true" fillcolor="#000000" stroked="false">
                <v:path arrowok="t"/>
                <v:fill type="solid"/>
              </v:shape>
            </v:group>
            <v:group style="position:absolute;left:2856;top:7266;width:10;height:20" coordorigin="2856,7266" coordsize="10,20">
              <v:shape style="position:absolute;left:2856;top:7266;width:10;height:20" coordorigin="2856,7266" coordsize="10,20" path="m2856,7285l2866,7285,2866,7266,2856,7266,2856,7285xe" filled="true" fillcolor="#000000" stroked="false">
                <v:path arrowok="t"/>
                <v:fill type="solid"/>
              </v:shape>
            </v:group>
            <v:group style="position:absolute;left:2856;top:7285;width:10;height:20" coordorigin="2856,7285" coordsize="10,20">
              <v:shape style="position:absolute;left:2856;top:7285;width:10;height:20" coordorigin="2856,7285" coordsize="10,20" path="m2856,7305l2866,7305,2866,7285,2856,7285,2856,7305xe" filled="true" fillcolor="#000000" stroked="false">
                <v:path arrowok="t"/>
                <v:fill type="solid"/>
              </v:shape>
            </v:group>
            <v:group style="position:absolute;left:2856;top:7305;width:10;height:20" coordorigin="2856,7305" coordsize="10,20">
              <v:shape style="position:absolute;left:2856;top:7305;width:10;height:20" coordorigin="2856,7305" coordsize="10,20" path="m2856,7324l2866,7324,2866,7305,2856,7305,2856,7324xe" filled="true" fillcolor="#000000" stroked="false">
                <v:path arrowok="t"/>
                <v:fill type="solid"/>
              </v:shape>
            </v:group>
            <v:group style="position:absolute;left:2856;top:7324;width:10;height:20" coordorigin="2856,7324" coordsize="10,20">
              <v:shape style="position:absolute;left:2856;top:7324;width:10;height:20" coordorigin="2856,7324" coordsize="10,20" path="m2856,7343l2866,7343,2866,7324,2856,7324,2856,7343xe" filled="true" fillcolor="#000000" stroked="false">
                <v:path arrowok="t"/>
                <v:fill type="solid"/>
              </v:shape>
            </v:group>
            <v:group style="position:absolute;left:2856;top:7349;width:10;height:2" coordorigin="2856,7349" coordsize="10,2">
              <v:shape style="position:absolute;left:2856;top:7349;width:10;height:2" coordorigin="2856,7349" coordsize="10,0" path="m2856,7349l2866,7349e" filled="false" stroked="true" strokeweight=".599980pt" strokecolor="#000000">
                <v:path arrowok="t"/>
              </v:shape>
            </v:group>
            <v:group style="position:absolute;left:10864;top:6959;width:10;height:20" coordorigin="10864,6959" coordsize="10,20">
              <v:shape style="position:absolute;left:10864;top:6959;width:10;height:20" coordorigin="10864,6959" coordsize="10,20" path="m10864,6978l10874,6978,10874,6959,10864,6959,10864,6978xe" filled="true" fillcolor="#000000" stroked="false">
                <v:path arrowok="t"/>
                <v:fill type="solid"/>
              </v:shape>
            </v:group>
            <v:group style="position:absolute;left:10864;top:6978;width:10;height:20" coordorigin="10864,6978" coordsize="10,20">
              <v:shape style="position:absolute;left:10864;top:6978;width:10;height:20" coordorigin="10864,6978" coordsize="10,20" path="m10864,6997l10874,6997,10874,6978,10864,6978,10864,6997xe" filled="true" fillcolor="#000000" stroked="false">
                <v:path arrowok="t"/>
                <v:fill type="solid"/>
              </v:shape>
            </v:group>
            <v:group style="position:absolute;left:10864;top:6997;width:10;height:20" coordorigin="10864,6997" coordsize="10,20">
              <v:shape style="position:absolute;left:10864;top:6997;width:10;height:20" coordorigin="10864,6997" coordsize="10,20" path="m10864,7017l10874,7017,10874,6997,10864,6997,10864,7017xe" filled="true" fillcolor="#000000" stroked="false">
                <v:path arrowok="t"/>
                <v:fill type="solid"/>
              </v:shape>
            </v:group>
            <v:group style="position:absolute;left:10864;top:7017;width:10;height:20" coordorigin="10864,7017" coordsize="10,20">
              <v:shape style="position:absolute;left:10864;top:7017;width:10;height:20" coordorigin="10864,7017" coordsize="10,20" path="m10864,7036l10874,7036,10874,7017,10864,7017,10864,7036xe" filled="true" fillcolor="#000000" stroked="false">
                <v:path arrowok="t"/>
                <v:fill type="solid"/>
              </v:shape>
            </v:group>
            <v:group style="position:absolute;left:10864;top:7036;width:10;height:20" coordorigin="10864,7036" coordsize="10,20">
              <v:shape style="position:absolute;left:10864;top:7036;width:10;height:20" coordorigin="10864,7036" coordsize="10,20" path="m10864,7055l10874,7055,10874,7036,10864,7036,10864,7055xe" filled="true" fillcolor="#000000" stroked="false">
                <v:path arrowok="t"/>
                <v:fill type="solid"/>
              </v:shape>
            </v:group>
            <v:group style="position:absolute;left:10864;top:7055;width:10;height:20" coordorigin="10864,7055" coordsize="10,20">
              <v:shape style="position:absolute;left:10864;top:7055;width:10;height:20" coordorigin="10864,7055" coordsize="10,20" path="m10864,7074l10874,7074,10874,7055,10864,7055,10864,7074xe" filled="true" fillcolor="#000000" stroked="false">
                <v:path arrowok="t"/>
                <v:fill type="solid"/>
              </v:shape>
            </v:group>
            <v:group style="position:absolute;left:10864;top:7074;width:10;height:20" coordorigin="10864,7074" coordsize="10,20">
              <v:shape style="position:absolute;left:10864;top:7074;width:10;height:20" coordorigin="10864,7074" coordsize="10,20" path="m10864,7093l10874,7093,10874,7074,10864,7074,10864,7093xe" filled="true" fillcolor="#000000" stroked="false">
                <v:path arrowok="t"/>
                <v:fill type="solid"/>
              </v:shape>
            </v:group>
            <v:group style="position:absolute;left:10864;top:7093;width:10;height:20" coordorigin="10864,7093" coordsize="10,20">
              <v:shape style="position:absolute;left:10864;top:7093;width:10;height:20" coordorigin="10864,7093" coordsize="10,20" path="m10864,7113l10874,7113,10874,7093,10864,7093,10864,7113xe" filled="true" fillcolor="#000000" stroked="false">
                <v:path arrowok="t"/>
                <v:fill type="solid"/>
              </v:shape>
            </v:group>
            <v:group style="position:absolute;left:10864;top:7113;width:10;height:20" coordorigin="10864,7113" coordsize="10,20">
              <v:shape style="position:absolute;left:10864;top:7113;width:10;height:20" coordorigin="10864,7113" coordsize="10,20" path="m10864,7132l10874,7132,10874,7113,10864,7113,10864,7132xe" filled="true" fillcolor="#000000" stroked="false">
                <v:path arrowok="t"/>
                <v:fill type="solid"/>
              </v:shape>
            </v:group>
            <v:group style="position:absolute;left:10864;top:7132;width:10;height:20" coordorigin="10864,7132" coordsize="10,20">
              <v:shape style="position:absolute;left:10864;top:7132;width:10;height:20" coordorigin="10864,7132" coordsize="10,20" path="m10864,7151l10874,7151,10874,7132,10864,7132,10864,7151xe" filled="true" fillcolor="#000000" stroked="false">
                <v:path arrowok="t"/>
                <v:fill type="solid"/>
              </v:shape>
            </v:group>
            <v:group style="position:absolute;left:10864;top:7151;width:10;height:20" coordorigin="10864,7151" coordsize="10,20">
              <v:shape style="position:absolute;left:10864;top:7151;width:10;height:20" coordorigin="10864,7151" coordsize="10,20" path="m10864,7170l10874,7170,10874,7151,10864,7151,10864,7170xe" filled="true" fillcolor="#000000" stroked="false">
                <v:path arrowok="t"/>
                <v:fill type="solid"/>
              </v:shape>
            </v:group>
            <v:group style="position:absolute;left:10864;top:7170;width:10;height:20" coordorigin="10864,7170" coordsize="10,20">
              <v:shape style="position:absolute;left:10864;top:7170;width:10;height:20" coordorigin="10864,7170" coordsize="10,20" path="m10864,7189l10874,7189,10874,7170,10864,7170,10864,7189xe" filled="true" fillcolor="#000000" stroked="false">
                <v:path arrowok="t"/>
                <v:fill type="solid"/>
              </v:shape>
            </v:group>
            <v:group style="position:absolute;left:10864;top:7189;width:10;height:20" coordorigin="10864,7189" coordsize="10,20">
              <v:shape style="position:absolute;left:10864;top:7189;width:10;height:20" coordorigin="10864,7189" coordsize="10,20" path="m10864,7209l10874,7209,10874,7189,10864,7189,10864,7209xe" filled="true" fillcolor="#000000" stroked="false">
                <v:path arrowok="t"/>
                <v:fill type="solid"/>
              </v:shape>
            </v:group>
            <v:group style="position:absolute;left:10864;top:7209;width:10;height:20" coordorigin="10864,7209" coordsize="10,20">
              <v:shape style="position:absolute;left:10864;top:7209;width:10;height:20" coordorigin="10864,7209" coordsize="10,20" path="m10864,7228l10874,7228,10874,7209,10864,7209,10864,7228xe" filled="true" fillcolor="#000000" stroked="false">
                <v:path arrowok="t"/>
                <v:fill type="solid"/>
              </v:shape>
            </v:group>
            <v:group style="position:absolute;left:10864;top:7228;width:10;height:20" coordorigin="10864,7228" coordsize="10,20">
              <v:shape style="position:absolute;left:10864;top:7228;width:10;height:20" coordorigin="10864,7228" coordsize="10,20" path="m10864,7247l10874,7247,10874,7228,10864,7228,10864,7247xe" filled="true" fillcolor="#000000" stroked="false">
                <v:path arrowok="t"/>
                <v:fill type="solid"/>
              </v:shape>
            </v:group>
            <v:group style="position:absolute;left:10864;top:7247;width:10;height:20" coordorigin="10864,7247" coordsize="10,20">
              <v:shape style="position:absolute;left:10864;top:7247;width:10;height:20" coordorigin="10864,7247" coordsize="10,20" path="m10864,7266l10874,7266,10874,7247,10864,7247,10864,7266xe" filled="true" fillcolor="#000000" stroked="false">
                <v:path arrowok="t"/>
                <v:fill type="solid"/>
              </v:shape>
            </v:group>
            <v:group style="position:absolute;left:10864;top:7266;width:10;height:20" coordorigin="10864,7266" coordsize="10,20">
              <v:shape style="position:absolute;left:10864;top:7266;width:10;height:20" coordorigin="10864,7266" coordsize="10,20" path="m10864,7285l10874,7285,10874,7266,10864,7266,10864,7285xe" filled="true" fillcolor="#000000" stroked="false">
                <v:path arrowok="t"/>
                <v:fill type="solid"/>
              </v:shape>
            </v:group>
            <v:group style="position:absolute;left:10864;top:7285;width:10;height:20" coordorigin="10864,7285" coordsize="10,20">
              <v:shape style="position:absolute;left:10864;top:7285;width:10;height:20" coordorigin="10864,7285" coordsize="10,20" path="m10864,7305l10874,7305,10874,7285,10864,7285,10864,7305xe" filled="true" fillcolor="#000000" stroked="false">
                <v:path arrowok="t"/>
                <v:fill type="solid"/>
              </v:shape>
            </v:group>
            <v:group style="position:absolute;left:10864;top:7305;width:10;height:20" coordorigin="10864,7305" coordsize="10,20">
              <v:shape style="position:absolute;left:10864;top:7305;width:10;height:20" coordorigin="10864,7305" coordsize="10,20" path="m10864,7324l10874,7324,10874,7305,10864,7305,10864,7324xe" filled="true" fillcolor="#000000" stroked="false">
                <v:path arrowok="t"/>
                <v:fill type="solid"/>
              </v:shape>
            </v:group>
            <v:group style="position:absolute;left:10864;top:7324;width:10;height:20" coordorigin="10864,7324" coordsize="10,20">
              <v:shape style="position:absolute;left:10864;top:7324;width:10;height:20" coordorigin="10864,7324" coordsize="10,20" path="m10864,7343l10874,7343,10874,7324,10864,7324,10864,7343xe" filled="true" fillcolor="#000000" stroked="false">
                <v:path arrowok="t"/>
                <v:fill type="solid"/>
              </v:shape>
            </v:group>
            <v:group style="position:absolute;left:10864;top:7349;width:10;height:2" coordorigin="10864,7349" coordsize="10,2">
              <v:shape style="position:absolute;left:10864;top:7349;width:10;height:2" coordorigin="10864,7349" coordsize="10,0" path="m10864,7349l10874,7349e" filled="false" stroked="true" strokeweight=".599980pt" strokecolor="#000000">
                <v:path arrowok="t"/>
              </v:shape>
            </v:group>
            <v:group style="position:absolute;left:1034;top:7360;width:10;height:2" coordorigin="1034,7360" coordsize="10,2">
              <v:shape style="position:absolute;left:1034;top:7360;width:10;height:2" coordorigin="1034,7360" coordsize="10,0" path="m1034,7360l1044,7360e" filled="false" stroked="true" strokeweight=".48004pt" strokecolor="#000000">
                <v:path arrowok="t"/>
              </v:shape>
              <v:shape style="position:absolute;left:1044;top:7355;width:1812;height:10" type="#_x0000_t75" stroked="false">
                <v:imagedata r:id="rId399" o:title=""/>
              </v:shape>
              <v:shape style="position:absolute;left:2852;top:7355;width:562;height:10" type="#_x0000_t75" stroked="false">
                <v:imagedata r:id="rId400" o:title=""/>
              </v:shape>
              <v:shape style="position:absolute;left:3408;top:7355;width:797;height:10" type="#_x0000_t75" stroked="false">
                <v:imagedata r:id="rId401" o:title=""/>
              </v:shape>
              <v:shape style="position:absolute;left:4201;top:7355;width:1776;height:10" type="#_x0000_t75" stroked="false">
                <v:imagedata r:id="rId402" o:title=""/>
              </v:shape>
              <v:shape style="position:absolute;left:5972;top:7355;width:4892;height:10" type="#_x0000_t75" stroked="false">
                <v:imagedata r:id="rId403" o:title=""/>
              </v:shape>
            </v:group>
            <v:group style="position:absolute;left:10864;top:7360;width:10;height:2" coordorigin="10864,7360" coordsize="10,2">
              <v:shape style="position:absolute;left:10864;top:7360;width:10;height:2" coordorigin="10864,7360" coordsize="10,0" path="m10864,7360l10874,7360e" filled="false" stroked="true" strokeweight=".48004pt" strokecolor="#000000">
                <v:path arrowok="t"/>
              </v:shape>
            </v:group>
            <v:group style="position:absolute;left:1034;top:7365;width:10;height:20" coordorigin="1034,7365" coordsize="10,20">
              <v:shape style="position:absolute;left:1034;top:7365;width:10;height:20" coordorigin="1034,7365" coordsize="10,20" path="m1034,7384l1044,7384,1044,7365,1034,7365,1034,7384xe" filled="true" fillcolor="#000000" stroked="false">
                <v:path arrowok="t"/>
                <v:fill type="solid"/>
              </v:shape>
            </v:group>
            <v:group style="position:absolute;left:1034;top:7384;width:10;height:20" coordorigin="1034,7384" coordsize="10,20">
              <v:shape style="position:absolute;left:1034;top:7384;width:10;height:20" coordorigin="1034,7384" coordsize="10,20" path="m1034,7403l1044,7403,1044,7384,1034,7384,1034,7403xe" filled="true" fillcolor="#000000" stroked="false">
                <v:path arrowok="t"/>
                <v:fill type="solid"/>
              </v:shape>
            </v:group>
            <v:group style="position:absolute;left:1034;top:7403;width:10;height:20" coordorigin="1034,7403" coordsize="10,20">
              <v:shape style="position:absolute;left:1034;top:7403;width:10;height:20" coordorigin="1034,7403" coordsize="10,20" path="m1034,7422l1044,7422,1044,7403,1034,7403,1034,7422xe" filled="true" fillcolor="#000000" stroked="false">
                <v:path arrowok="t"/>
                <v:fill type="solid"/>
              </v:shape>
            </v:group>
            <v:group style="position:absolute;left:1034;top:7422;width:10;height:20" coordorigin="1034,7422" coordsize="10,20">
              <v:shape style="position:absolute;left:1034;top:7422;width:10;height:20" coordorigin="1034,7422" coordsize="10,20" path="m1034,7441l1044,7441,1044,7422,1034,7422,1034,7441xe" filled="true" fillcolor="#000000" stroked="false">
                <v:path arrowok="t"/>
                <v:fill type="solid"/>
              </v:shape>
            </v:group>
            <v:group style="position:absolute;left:1034;top:7441;width:10;height:20" coordorigin="1034,7441" coordsize="10,20">
              <v:shape style="position:absolute;left:1034;top:7441;width:10;height:20" coordorigin="1034,7441" coordsize="10,20" path="m1034,7461l1044,7461,1044,7441,1034,7441,1034,7461xe" filled="true" fillcolor="#000000" stroked="false">
                <v:path arrowok="t"/>
                <v:fill type="solid"/>
              </v:shape>
            </v:group>
            <v:group style="position:absolute;left:1034;top:7461;width:10;height:20" coordorigin="1034,7461" coordsize="10,20">
              <v:shape style="position:absolute;left:1034;top:7461;width:10;height:20" coordorigin="1034,7461" coordsize="10,20" path="m1034,7480l1044,7480,1044,7461,1034,7461,1034,7480xe" filled="true" fillcolor="#000000" stroked="false">
                <v:path arrowok="t"/>
                <v:fill type="solid"/>
              </v:shape>
            </v:group>
            <v:group style="position:absolute;left:1034;top:7480;width:10;height:20" coordorigin="1034,7480" coordsize="10,20">
              <v:shape style="position:absolute;left:1034;top:7480;width:10;height:20" coordorigin="1034,7480" coordsize="10,20" path="m1034,7499l1044,7499,1044,7480,1034,7480,1034,7499xe" filled="true" fillcolor="#000000" stroked="false">
                <v:path arrowok="t"/>
                <v:fill type="solid"/>
              </v:shape>
            </v:group>
            <v:group style="position:absolute;left:1034;top:7499;width:10;height:20" coordorigin="1034,7499" coordsize="10,20">
              <v:shape style="position:absolute;left:1034;top:7499;width:10;height:20" coordorigin="1034,7499" coordsize="10,20" path="m1034,7518l1044,7518,1044,7499,1034,7499,1034,7518xe" filled="true" fillcolor="#000000" stroked="false">
                <v:path arrowok="t"/>
                <v:fill type="solid"/>
              </v:shape>
            </v:group>
            <v:group style="position:absolute;left:1034;top:7518;width:10;height:20" coordorigin="1034,7518" coordsize="10,20">
              <v:shape style="position:absolute;left:1034;top:7518;width:10;height:20" coordorigin="1034,7518" coordsize="10,20" path="m1034,7537l1044,7537,1044,7518,1034,7518,1034,7537xe" filled="true" fillcolor="#000000" stroked="false">
                <v:path arrowok="t"/>
                <v:fill type="solid"/>
              </v:shape>
            </v:group>
            <v:group style="position:absolute;left:1034;top:7537;width:10;height:20" coordorigin="1034,7537" coordsize="10,20">
              <v:shape style="position:absolute;left:1034;top:7537;width:10;height:20" coordorigin="1034,7537" coordsize="10,20" path="m1034,7557l1044,7557,1044,7537,1034,7537,1034,7557xe" filled="true" fillcolor="#000000" stroked="false">
                <v:path arrowok="t"/>
                <v:fill type="solid"/>
              </v:shape>
            </v:group>
            <v:group style="position:absolute;left:1034;top:7557;width:10;height:20" coordorigin="1034,7557" coordsize="10,20">
              <v:shape style="position:absolute;left:1034;top:7557;width:10;height:20" coordorigin="1034,7557" coordsize="10,20" path="m1034,7576l1044,7576,1044,7557,1034,7557,1034,7576xe" filled="true" fillcolor="#000000" stroked="false">
                <v:path arrowok="t"/>
                <v:fill type="solid"/>
              </v:shape>
            </v:group>
            <v:group style="position:absolute;left:1034;top:7576;width:10;height:20" coordorigin="1034,7576" coordsize="10,20">
              <v:shape style="position:absolute;left:1034;top:7576;width:10;height:20" coordorigin="1034,7576" coordsize="10,20" path="m1034,7595l1044,7595,1044,7576,1034,7576,1034,7595xe" filled="true" fillcolor="#000000" stroked="false">
                <v:path arrowok="t"/>
                <v:fill type="solid"/>
              </v:shape>
            </v:group>
            <v:group style="position:absolute;left:1034;top:7595;width:10;height:20" coordorigin="1034,7595" coordsize="10,20">
              <v:shape style="position:absolute;left:1034;top:7595;width:10;height:20" coordorigin="1034,7595" coordsize="10,20" path="m1034,7614l1044,7614,1044,7595,1034,7595,1034,7614xe" filled="true" fillcolor="#000000" stroked="false">
                <v:path arrowok="t"/>
                <v:fill type="solid"/>
              </v:shape>
            </v:group>
            <v:group style="position:absolute;left:1034;top:7614;width:10;height:20" coordorigin="1034,7614" coordsize="10,20">
              <v:shape style="position:absolute;left:1034;top:7614;width:10;height:20" coordorigin="1034,7614" coordsize="10,20" path="m1034,7633l1044,7633,1044,7614,1034,7614,1034,7633xe" filled="true" fillcolor="#000000" stroked="false">
                <v:path arrowok="t"/>
                <v:fill type="solid"/>
              </v:shape>
            </v:group>
            <v:group style="position:absolute;left:1034;top:7633;width:10;height:20" coordorigin="1034,7633" coordsize="10,20">
              <v:shape style="position:absolute;left:1034;top:7633;width:10;height:20" coordorigin="1034,7633" coordsize="10,20" path="m1034,7653l1044,7653,1044,7633,1034,7633,1034,7653xe" filled="true" fillcolor="#000000" stroked="false">
                <v:path arrowok="t"/>
                <v:fill type="solid"/>
              </v:shape>
            </v:group>
            <v:group style="position:absolute;left:1034;top:7653;width:10;height:20" coordorigin="1034,7653" coordsize="10,20">
              <v:shape style="position:absolute;left:1034;top:7653;width:10;height:20" coordorigin="1034,7653" coordsize="10,20" path="m1034,7672l1044,7672,1044,7653,1034,7653,1034,7672xe" filled="true" fillcolor="#000000" stroked="false">
                <v:path arrowok="t"/>
                <v:fill type="solid"/>
              </v:shape>
            </v:group>
            <v:group style="position:absolute;left:1034;top:7672;width:10;height:20" coordorigin="1034,7672" coordsize="10,20">
              <v:shape style="position:absolute;left:1034;top:7672;width:10;height:20" coordorigin="1034,7672" coordsize="10,20" path="m1034,7691l1044,7691,1044,7672,1034,7672,1034,7691xe" filled="true" fillcolor="#000000" stroked="false">
                <v:path arrowok="t"/>
                <v:fill type="solid"/>
              </v:shape>
            </v:group>
            <v:group style="position:absolute;left:1034;top:7691;width:10;height:20" coordorigin="1034,7691" coordsize="10,20">
              <v:shape style="position:absolute;left:1034;top:7691;width:10;height:20" coordorigin="1034,7691" coordsize="10,20" path="m1034,7710l1044,7710,1044,7691,1034,7691,1034,7710xe" filled="true" fillcolor="#000000" stroked="false">
                <v:path arrowok="t"/>
                <v:fill type="solid"/>
              </v:shape>
            </v:group>
            <v:group style="position:absolute;left:1034;top:7710;width:10;height:20" coordorigin="1034,7710" coordsize="10,20">
              <v:shape style="position:absolute;left:1034;top:7710;width:10;height:20" coordorigin="1034,7710" coordsize="10,20" path="m1034,7729l1044,7729,1044,7710,1034,7710,1034,7729xe" filled="true" fillcolor="#000000" stroked="false">
                <v:path arrowok="t"/>
                <v:fill type="solid"/>
              </v:shape>
            </v:group>
            <v:group style="position:absolute;left:1034;top:7729;width:10;height:20" coordorigin="1034,7729" coordsize="10,20">
              <v:shape style="position:absolute;left:1034;top:7729;width:10;height:20" coordorigin="1034,7729" coordsize="10,20" path="m1034,7749l1044,7749,1044,7729,1034,7729,1034,7749xe" filled="true" fillcolor="#000000" stroked="false">
                <v:path arrowok="t"/>
                <v:fill type="solid"/>
              </v:shape>
            </v:group>
            <v:group style="position:absolute;left:1034;top:7749;width:10;height:20" coordorigin="1034,7749" coordsize="10,20">
              <v:shape style="position:absolute;left:1034;top:7749;width:10;height:20" coordorigin="1034,7749" coordsize="10,20" path="m1034,7768l1044,7768,1044,7749,1034,7749,1034,7768xe" filled="true" fillcolor="#000000" stroked="false">
                <v:path arrowok="t"/>
                <v:fill type="solid"/>
              </v:shape>
            </v:group>
            <v:group style="position:absolute;left:1034;top:7768;width:10;height:20" coordorigin="1034,7768" coordsize="10,20">
              <v:shape style="position:absolute;left:1034;top:7768;width:10;height:20" coordorigin="1034,7768" coordsize="10,20" path="m1034,7787l1044,7787,1044,7768,1034,7768,1034,7787xe" filled="true" fillcolor="#000000" stroked="false">
                <v:path arrowok="t"/>
                <v:fill type="solid"/>
              </v:shape>
            </v:group>
            <v:group style="position:absolute;left:1034;top:7787;width:10;height:20" coordorigin="1034,7787" coordsize="10,20">
              <v:shape style="position:absolute;left:1034;top:7787;width:10;height:20" coordorigin="1034,7787" coordsize="10,20" path="m1034,7806l1044,7806,1044,7787,1034,7787,1034,7806xe" filled="true" fillcolor="#000000" stroked="false">
                <v:path arrowok="t"/>
                <v:fill type="solid"/>
              </v:shape>
            </v:group>
            <v:group style="position:absolute;left:1034;top:7806;width:10;height:20" coordorigin="1034,7806" coordsize="10,20">
              <v:shape style="position:absolute;left:1034;top:7806;width:10;height:20" coordorigin="1034,7806" coordsize="10,20" path="m1034,7825l1044,7825,1044,7806,1034,7806,1034,7825xe" filled="true" fillcolor="#000000" stroked="false">
                <v:path arrowok="t"/>
                <v:fill type="solid"/>
              </v:shape>
            </v:group>
            <v:group style="position:absolute;left:1034;top:7829;width:10;height:2" coordorigin="1034,7829" coordsize="10,2">
              <v:shape style="position:absolute;left:1034;top:7829;width:10;height:2" coordorigin="1034,7829" coordsize="10,0" path="m1034,7829l1044,7829e" filled="false" stroked="true" strokeweight=".35999pt" strokecolor="#000000">
                <v:path arrowok="t"/>
              </v:shape>
            </v:group>
            <v:group style="position:absolute;left:2856;top:7365;width:10;height:20" coordorigin="2856,7365" coordsize="10,20">
              <v:shape style="position:absolute;left:2856;top:7365;width:10;height:20" coordorigin="2856,7365" coordsize="10,20" path="m2856,7384l2866,7384,2866,7365,2856,7365,2856,7384xe" filled="true" fillcolor="#000000" stroked="false">
                <v:path arrowok="t"/>
                <v:fill type="solid"/>
              </v:shape>
            </v:group>
            <v:group style="position:absolute;left:2856;top:7384;width:10;height:20" coordorigin="2856,7384" coordsize="10,20">
              <v:shape style="position:absolute;left:2856;top:7384;width:10;height:20" coordorigin="2856,7384" coordsize="10,20" path="m2856,7403l2866,7403,2866,7384,2856,7384,2856,7403xe" filled="true" fillcolor="#000000" stroked="false">
                <v:path arrowok="t"/>
                <v:fill type="solid"/>
              </v:shape>
            </v:group>
            <v:group style="position:absolute;left:2856;top:7403;width:10;height:20" coordorigin="2856,7403" coordsize="10,20">
              <v:shape style="position:absolute;left:2856;top:7403;width:10;height:20" coordorigin="2856,7403" coordsize="10,20" path="m2856,7422l2866,7422,2866,7403,2856,7403,2856,7422xe" filled="true" fillcolor="#000000" stroked="false">
                <v:path arrowok="t"/>
                <v:fill type="solid"/>
              </v:shape>
            </v:group>
            <v:group style="position:absolute;left:2856;top:7422;width:10;height:20" coordorigin="2856,7422" coordsize="10,20">
              <v:shape style="position:absolute;left:2856;top:7422;width:10;height:20" coordorigin="2856,7422" coordsize="10,20" path="m2856,7441l2866,7441,2866,7422,2856,7422,2856,7441xe" filled="true" fillcolor="#000000" stroked="false">
                <v:path arrowok="t"/>
                <v:fill type="solid"/>
              </v:shape>
            </v:group>
            <v:group style="position:absolute;left:2856;top:7441;width:10;height:20" coordorigin="2856,7441" coordsize="10,20">
              <v:shape style="position:absolute;left:2856;top:7441;width:10;height:20" coordorigin="2856,7441" coordsize="10,20" path="m2856,7461l2866,7461,2866,7441,2856,7441,2856,7461xe" filled="true" fillcolor="#000000" stroked="false">
                <v:path arrowok="t"/>
                <v:fill type="solid"/>
              </v:shape>
            </v:group>
            <v:group style="position:absolute;left:2856;top:7461;width:10;height:20" coordorigin="2856,7461" coordsize="10,20">
              <v:shape style="position:absolute;left:2856;top:7461;width:10;height:20" coordorigin="2856,7461" coordsize="10,20" path="m2856,7480l2866,7480,2866,7461,2856,7461,2856,7480xe" filled="true" fillcolor="#000000" stroked="false">
                <v:path arrowok="t"/>
                <v:fill type="solid"/>
              </v:shape>
            </v:group>
            <v:group style="position:absolute;left:2856;top:7480;width:10;height:20" coordorigin="2856,7480" coordsize="10,20">
              <v:shape style="position:absolute;left:2856;top:7480;width:10;height:20" coordorigin="2856,7480" coordsize="10,20" path="m2856,7499l2866,7499,2866,7480,2856,7480,2856,7499xe" filled="true" fillcolor="#000000" stroked="false">
                <v:path arrowok="t"/>
                <v:fill type="solid"/>
              </v:shape>
            </v:group>
            <v:group style="position:absolute;left:2856;top:7499;width:10;height:20" coordorigin="2856,7499" coordsize="10,20">
              <v:shape style="position:absolute;left:2856;top:7499;width:10;height:20" coordorigin="2856,7499" coordsize="10,20" path="m2856,7518l2866,7518,2866,7499,2856,7499,2856,7518xe" filled="true" fillcolor="#000000" stroked="false">
                <v:path arrowok="t"/>
                <v:fill type="solid"/>
              </v:shape>
            </v:group>
            <v:group style="position:absolute;left:2856;top:7518;width:10;height:20" coordorigin="2856,7518" coordsize="10,20">
              <v:shape style="position:absolute;left:2856;top:7518;width:10;height:20" coordorigin="2856,7518" coordsize="10,20" path="m2856,7537l2866,7537,2866,7518,2856,7518,2856,7537xe" filled="true" fillcolor="#000000" stroked="false">
                <v:path arrowok="t"/>
                <v:fill type="solid"/>
              </v:shape>
            </v:group>
            <v:group style="position:absolute;left:2856;top:7537;width:10;height:20" coordorigin="2856,7537" coordsize="10,20">
              <v:shape style="position:absolute;left:2856;top:7537;width:10;height:20" coordorigin="2856,7537" coordsize="10,20" path="m2856,7557l2866,7557,2866,7537,2856,7537,2856,7557xe" filled="true" fillcolor="#000000" stroked="false">
                <v:path arrowok="t"/>
                <v:fill type="solid"/>
              </v:shape>
            </v:group>
            <v:group style="position:absolute;left:2856;top:7557;width:10;height:20" coordorigin="2856,7557" coordsize="10,20">
              <v:shape style="position:absolute;left:2856;top:7557;width:10;height:20" coordorigin="2856,7557" coordsize="10,20" path="m2856,7576l2866,7576,2866,7557,2856,7557,2856,7576xe" filled="true" fillcolor="#000000" stroked="false">
                <v:path arrowok="t"/>
                <v:fill type="solid"/>
              </v:shape>
            </v:group>
            <v:group style="position:absolute;left:2856;top:7576;width:10;height:20" coordorigin="2856,7576" coordsize="10,20">
              <v:shape style="position:absolute;left:2856;top:7576;width:10;height:20" coordorigin="2856,7576" coordsize="10,20" path="m2856,7595l2866,7595,2866,7576,2856,7576,2856,7595xe" filled="true" fillcolor="#000000" stroked="false">
                <v:path arrowok="t"/>
                <v:fill type="solid"/>
              </v:shape>
            </v:group>
            <v:group style="position:absolute;left:2856;top:7595;width:10;height:20" coordorigin="2856,7595" coordsize="10,20">
              <v:shape style="position:absolute;left:2856;top:7595;width:10;height:20" coordorigin="2856,7595" coordsize="10,20" path="m2856,7614l2866,7614,2866,7595,2856,7595,2856,7614xe" filled="true" fillcolor="#000000" stroked="false">
                <v:path arrowok="t"/>
                <v:fill type="solid"/>
              </v:shape>
            </v:group>
            <v:group style="position:absolute;left:2856;top:7614;width:10;height:20" coordorigin="2856,7614" coordsize="10,20">
              <v:shape style="position:absolute;left:2856;top:7614;width:10;height:20" coordorigin="2856,7614" coordsize="10,20" path="m2856,7633l2866,7633,2866,7614,2856,7614,2856,7633xe" filled="true" fillcolor="#000000" stroked="false">
                <v:path arrowok="t"/>
                <v:fill type="solid"/>
              </v:shape>
            </v:group>
            <v:group style="position:absolute;left:2856;top:7633;width:10;height:20" coordorigin="2856,7633" coordsize="10,20">
              <v:shape style="position:absolute;left:2856;top:7633;width:10;height:20" coordorigin="2856,7633" coordsize="10,20" path="m2856,7653l2866,7653,2866,7633,2856,7633,2856,7653xe" filled="true" fillcolor="#000000" stroked="false">
                <v:path arrowok="t"/>
                <v:fill type="solid"/>
              </v:shape>
            </v:group>
            <v:group style="position:absolute;left:2856;top:7653;width:10;height:20" coordorigin="2856,7653" coordsize="10,20">
              <v:shape style="position:absolute;left:2856;top:7653;width:10;height:20" coordorigin="2856,7653" coordsize="10,20" path="m2856,7672l2866,7672,2866,7653,2856,7653,2856,7672xe" filled="true" fillcolor="#000000" stroked="false">
                <v:path arrowok="t"/>
                <v:fill type="solid"/>
              </v:shape>
            </v:group>
            <v:group style="position:absolute;left:2856;top:7672;width:10;height:20" coordorigin="2856,7672" coordsize="10,20">
              <v:shape style="position:absolute;left:2856;top:7672;width:10;height:20" coordorigin="2856,7672" coordsize="10,20" path="m2856,7691l2866,7691,2866,7672,2856,7672,2856,7691xe" filled="true" fillcolor="#000000" stroked="false">
                <v:path arrowok="t"/>
                <v:fill type="solid"/>
              </v:shape>
            </v:group>
            <v:group style="position:absolute;left:2856;top:7691;width:10;height:20" coordorigin="2856,7691" coordsize="10,20">
              <v:shape style="position:absolute;left:2856;top:7691;width:10;height:20" coordorigin="2856,7691" coordsize="10,20" path="m2856,7710l2866,7710,2866,7691,2856,7691,2856,7710xe" filled="true" fillcolor="#000000" stroked="false">
                <v:path arrowok="t"/>
                <v:fill type="solid"/>
              </v:shape>
            </v:group>
            <v:group style="position:absolute;left:2856;top:7710;width:10;height:20" coordorigin="2856,7710" coordsize="10,20">
              <v:shape style="position:absolute;left:2856;top:7710;width:10;height:20" coordorigin="2856,7710" coordsize="10,20" path="m2856,7729l2866,7729,2866,7710,2856,7710,2856,7729xe" filled="true" fillcolor="#000000" stroked="false">
                <v:path arrowok="t"/>
                <v:fill type="solid"/>
              </v:shape>
            </v:group>
            <v:group style="position:absolute;left:2856;top:7729;width:10;height:20" coordorigin="2856,7729" coordsize="10,20">
              <v:shape style="position:absolute;left:2856;top:7729;width:10;height:20" coordorigin="2856,7729" coordsize="10,20" path="m2856,7749l2866,7749,2866,7729,2856,7729,2856,7749xe" filled="true" fillcolor="#000000" stroked="false">
                <v:path arrowok="t"/>
                <v:fill type="solid"/>
              </v:shape>
            </v:group>
            <v:group style="position:absolute;left:2856;top:7749;width:10;height:20" coordorigin="2856,7749" coordsize="10,20">
              <v:shape style="position:absolute;left:2856;top:7749;width:10;height:20" coordorigin="2856,7749" coordsize="10,20" path="m2856,7768l2866,7768,2866,7749,2856,7749,2856,7768xe" filled="true" fillcolor="#000000" stroked="false">
                <v:path arrowok="t"/>
                <v:fill type="solid"/>
              </v:shape>
            </v:group>
            <v:group style="position:absolute;left:2856;top:7768;width:10;height:20" coordorigin="2856,7768" coordsize="10,20">
              <v:shape style="position:absolute;left:2856;top:7768;width:10;height:20" coordorigin="2856,7768" coordsize="10,20" path="m2856,7787l2866,7787,2866,7768,2856,7768,2856,7787xe" filled="true" fillcolor="#000000" stroked="false">
                <v:path arrowok="t"/>
                <v:fill type="solid"/>
              </v:shape>
            </v:group>
            <v:group style="position:absolute;left:2856;top:7787;width:10;height:20" coordorigin="2856,7787" coordsize="10,20">
              <v:shape style="position:absolute;left:2856;top:7787;width:10;height:20" coordorigin="2856,7787" coordsize="10,20" path="m2856,7806l2866,7806,2866,7787,2856,7787,2856,7806xe" filled="true" fillcolor="#000000" stroked="false">
                <v:path arrowok="t"/>
                <v:fill type="solid"/>
              </v:shape>
            </v:group>
            <v:group style="position:absolute;left:2856;top:7806;width:10;height:20" coordorigin="2856,7806" coordsize="10,20">
              <v:shape style="position:absolute;left:2856;top:7806;width:10;height:20" coordorigin="2856,7806" coordsize="10,20" path="m2856,7825l2866,7825,2866,7806,2856,7806,2856,7825xe" filled="true" fillcolor="#000000" stroked="false">
                <v:path arrowok="t"/>
                <v:fill type="solid"/>
              </v:shape>
            </v:group>
            <v:group style="position:absolute;left:2856;top:7829;width:10;height:2" coordorigin="2856,7829" coordsize="10,2">
              <v:shape style="position:absolute;left:2856;top:7829;width:10;height:2" coordorigin="2856,7829" coordsize="10,0" path="m2856,7829l2866,7829e" filled="false" stroked="true" strokeweight=".35999pt" strokecolor="#000000">
                <v:path arrowok="t"/>
              </v:shape>
            </v:group>
            <v:group style="position:absolute;left:3413;top:7365;width:10;height:20" coordorigin="3413,7365" coordsize="10,20">
              <v:shape style="position:absolute;left:3413;top:7365;width:10;height:20" coordorigin="3413,7365" coordsize="10,20" path="m3413,7384l3423,7384,3423,7365,3413,7365,3413,7384xe" filled="true" fillcolor="#000000" stroked="false">
                <v:path arrowok="t"/>
                <v:fill type="solid"/>
              </v:shape>
            </v:group>
            <v:group style="position:absolute;left:3413;top:7384;width:10;height:20" coordorigin="3413,7384" coordsize="10,20">
              <v:shape style="position:absolute;left:3413;top:7384;width:10;height:20" coordorigin="3413,7384" coordsize="10,20" path="m3413,7403l3423,7403,3423,7384,3413,7384,3413,7403xe" filled="true" fillcolor="#000000" stroked="false">
                <v:path arrowok="t"/>
                <v:fill type="solid"/>
              </v:shape>
            </v:group>
            <v:group style="position:absolute;left:3413;top:7403;width:10;height:20" coordorigin="3413,7403" coordsize="10,20">
              <v:shape style="position:absolute;left:3413;top:7403;width:10;height:20" coordorigin="3413,7403" coordsize="10,20" path="m3413,7422l3423,7422,3423,7403,3413,7403,3413,7422xe" filled="true" fillcolor="#000000" stroked="false">
                <v:path arrowok="t"/>
                <v:fill type="solid"/>
              </v:shape>
            </v:group>
            <v:group style="position:absolute;left:3413;top:7422;width:10;height:20" coordorigin="3413,7422" coordsize="10,20">
              <v:shape style="position:absolute;left:3413;top:7422;width:10;height:20" coordorigin="3413,7422" coordsize="10,20" path="m3413,7441l3423,7441,3423,7422,3413,7422,3413,7441xe" filled="true" fillcolor="#000000" stroked="false">
                <v:path arrowok="t"/>
                <v:fill type="solid"/>
              </v:shape>
            </v:group>
            <v:group style="position:absolute;left:3413;top:7441;width:10;height:20" coordorigin="3413,7441" coordsize="10,20">
              <v:shape style="position:absolute;left:3413;top:7441;width:10;height:20" coordorigin="3413,7441" coordsize="10,20" path="m3413,7461l3423,7461,3423,7441,3413,7441,3413,7461xe" filled="true" fillcolor="#000000" stroked="false">
                <v:path arrowok="t"/>
                <v:fill type="solid"/>
              </v:shape>
            </v:group>
            <v:group style="position:absolute;left:3413;top:7461;width:10;height:20" coordorigin="3413,7461" coordsize="10,20">
              <v:shape style="position:absolute;left:3413;top:7461;width:10;height:20" coordorigin="3413,7461" coordsize="10,20" path="m3413,7480l3423,7480,3423,7461,3413,7461,3413,7480xe" filled="true" fillcolor="#000000" stroked="false">
                <v:path arrowok="t"/>
                <v:fill type="solid"/>
              </v:shape>
            </v:group>
            <v:group style="position:absolute;left:3413;top:7480;width:10;height:20" coordorigin="3413,7480" coordsize="10,20">
              <v:shape style="position:absolute;left:3413;top:7480;width:10;height:20" coordorigin="3413,7480" coordsize="10,20" path="m3413,7499l3423,7499,3423,7480,3413,7480,3413,7499xe" filled="true" fillcolor="#000000" stroked="false">
                <v:path arrowok="t"/>
                <v:fill type="solid"/>
              </v:shape>
            </v:group>
            <v:group style="position:absolute;left:3413;top:7499;width:10;height:20" coordorigin="3413,7499" coordsize="10,20">
              <v:shape style="position:absolute;left:3413;top:7499;width:10;height:20" coordorigin="3413,7499" coordsize="10,20" path="m3413,7518l3423,7518,3423,7499,3413,7499,3413,7518xe" filled="true" fillcolor="#000000" stroked="false">
                <v:path arrowok="t"/>
                <v:fill type="solid"/>
              </v:shape>
            </v:group>
            <v:group style="position:absolute;left:3413;top:7518;width:10;height:20" coordorigin="3413,7518" coordsize="10,20">
              <v:shape style="position:absolute;left:3413;top:7518;width:10;height:20" coordorigin="3413,7518" coordsize="10,20" path="m3413,7537l3423,7537,3423,7518,3413,7518,3413,7537xe" filled="true" fillcolor="#000000" stroked="false">
                <v:path arrowok="t"/>
                <v:fill type="solid"/>
              </v:shape>
            </v:group>
            <v:group style="position:absolute;left:3413;top:7537;width:10;height:20" coordorigin="3413,7537" coordsize="10,20">
              <v:shape style="position:absolute;left:3413;top:7537;width:10;height:20" coordorigin="3413,7537" coordsize="10,20" path="m3413,7557l3423,7557,3423,7537,3413,7537,3413,7557xe" filled="true" fillcolor="#000000" stroked="false">
                <v:path arrowok="t"/>
                <v:fill type="solid"/>
              </v:shape>
            </v:group>
            <v:group style="position:absolute;left:3413;top:7557;width:10;height:20" coordorigin="3413,7557" coordsize="10,20">
              <v:shape style="position:absolute;left:3413;top:7557;width:10;height:20" coordorigin="3413,7557" coordsize="10,20" path="m3413,7576l3423,7576,3423,7557,3413,7557,3413,7576xe" filled="true" fillcolor="#000000" stroked="false">
                <v:path arrowok="t"/>
                <v:fill type="solid"/>
              </v:shape>
            </v:group>
            <v:group style="position:absolute;left:3413;top:7576;width:10;height:20" coordorigin="3413,7576" coordsize="10,20">
              <v:shape style="position:absolute;left:3413;top:7576;width:10;height:20" coordorigin="3413,7576" coordsize="10,20" path="m3413,7595l3423,7595,3423,7576,3413,7576,3413,7595xe" filled="true" fillcolor="#000000" stroked="false">
                <v:path arrowok="t"/>
                <v:fill type="solid"/>
              </v:shape>
            </v:group>
            <v:group style="position:absolute;left:3413;top:7595;width:10;height:20" coordorigin="3413,7595" coordsize="10,20">
              <v:shape style="position:absolute;left:3413;top:7595;width:10;height:20" coordorigin="3413,7595" coordsize="10,20" path="m3413,7614l3423,7614,3423,7595,3413,7595,3413,7614xe" filled="true" fillcolor="#000000" stroked="false">
                <v:path arrowok="t"/>
                <v:fill type="solid"/>
              </v:shape>
            </v:group>
            <v:group style="position:absolute;left:3413;top:7614;width:10;height:20" coordorigin="3413,7614" coordsize="10,20">
              <v:shape style="position:absolute;left:3413;top:7614;width:10;height:20" coordorigin="3413,7614" coordsize="10,20" path="m3413,7633l3423,7633,3423,7614,3413,7614,3413,7633xe" filled="true" fillcolor="#000000" stroked="false">
                <v:path arrowok="t"/>
                <v:fill type="solid"/>
              </v:shape>
            </v:group>
            <v:group style="position:absolute;left:3413;top:7633;width:10;height:20" coordorigin="3413,7633" coordsize="10,20">
              <v:shape style="position:absolute;left:3413;top:7633;width:10;height:20" coordorigin="3413,7633" coordsize="10,20" path="m3413,7653l3423,7653,3423,7633,3413,7633,3413,7653xe" filled="true" fillcolor="#000000" stroked="false">
                <v:path arrowok="t"/>
                <v:fill type="solid"/>
              </v:shape>
            </v:group>
            <v:group style="position:absolute;left:3413;top:7653;width:10;height:20" coordorigin="3413,7653" coordsize="10,20">
              <v:shape style="position:absolute;left:3413;top:7653;width:10;height:20" coordorigin="3413,7653" coordsize="10,20" path="m3413,7672l3423,7672,3423,7653,3413,7653,3413,7672xe" filled="true" fillcolor="#000000" stroked="false">
                <v:path arrowok="t"/>
                <v:fill type="solid"/>
              </v:shape>
            </v:group>
            <v:group style="position:absolute;left:3413;top:7672;width:10;height:20" coordorigin="3413,7672" coordsize="10,20">
              <v:shape style="position:absolute;left:3413;top:7672;width:10;height:20" coordorigin="3413,7672" coordsize="10,20" path="m3413,7691l3423,7691,3423,7672,3413,7672,3413,7691xe" filled="true" fillcolor="#000000" stroked="false">
                <v:path arrowok="t"/>
                <v:fill type="solid"/>
              </v:shape>
            </v:group>
            <v:group style="position:absolute;left:3413;top:7691;width:10;height:20" coordorigin="3413,7691" coordsize="10,20">
              <v:shape style="position:absolute;left:3413;top:7691;width:10;height:20" coordorigin="3413,7691" coordsize="10,20" path="m3413,7710l3423,7710,3423,7691,3413,7691,3413,7710xe" filled="true" fillcolor="#000000" stroked="false">
                <v:path arrowok="t"/>
                <v:fill type="solid"/>
              </v:shape>
            </v:group>
            <v:group style="position:absolute;left:3413;top:7710;width:10;height:20" coordorigin="3413,7710" coordsize="10,20">
              <v:shape style="position:absolute;left:3413;top:7710;width:10;height:20" coordorigin="3413,7710" coordsize="10,20" path="m3413,7729l3423,7729,3423,7710,3413,7710,3413,7729xe" filled="true" fillcolor="#000000" stroked="false">
                <v:path arrowok="t"/>
                <v:fill type="solid"/>
              </v:shape>
            </v:group>
            <v:group style="position:absolute;left:3413;top:7729;width:10;height:20" coordorigin="3413,7729" coordsize="10,20">
              <v:shape style="position:absolute;left:3413;top:7729;width:10;height:20" coordorigin="3413,7729" coordsize="10,20" path="m3413,7749l3423,7749,3423,7729,3413,7729,3413,7749xe" filled="true" fillcolor="#000000" stroked="false">
                <v:path arrowok="t"/>
                <v:fill type="solid"/>
              </v:shape>
            </v:group>
            <v:group style="position:absolute;left:3413;top:7749;width:10;height:20" coordorigin="3413,7749" coordsize="10,20">
              <v:shape style="position:absolute;left:3413;top:7749;width:10;height:20" coordorigin="3413,7749" coordsize="10,20" path="m3413,7768l3423,7768,3423,7749,3413,7749,3413,7768xe" filled="true" fillcolor="#000000" stroked="false">
                <v:path arrowok="t"/>
                <v:fill type="solid"/>
              </v:shape>
            </v:group>
            <v:group style="position:absolute;left:3413;top:7768;width:10;height:20" coordorigin="3413,7768" coordsize="10,20">
              <v:shape style="position:absolute;left:3413;top:7768;width:10;height:20" coordorigin="3413,7768" coordsize="10,20" path="m3413,7787l3423,7787,3423,7768,3413,7768,3413,7787xe" filled="true" fillcolor="#000000" stroked="false">
                <v:path arrowok="t"/>
                <v:fill type="solid"/>
              </v:shape>
            </v:group>
            <v:group style="position:absolute;left:3413;top:7787;width:10;height:20" coordorigin="3413,7787" coordsize="10,20">
              <v:shape style="position:absolute;left:3413;top:7787;width:10;height:20" coordorigin="3413,7787" coordsize="10,20" path="m3413,7806l3423,7806,3423,7787,3413,7787,3413,7806xe" filled="true" fillcolor="#000000" stroked="false">
                <v:path arrowok="t"/>
                <v:fill type="solid"/>
              </v:shape>
            </v:group>
            <v:group style="position:absolute;left:3413;top:7806;width:10;height:20" coordorigin="3413,7806" coordsize="10,20">
              <v:shape style="position:absolute;left:3413;top:7806;width:10;height:20" coordorigin="3413,7806" coordsize="10,20" path="m3413,7825l3423,7825,3423,7806,3413,7806,3413,7825xe" filled="true" fillcolor="#000000" stroked="false">
                <v:path arrowok="t"/>
                <v:fill type="solid"/>
              </v:shape>
            </v:group>
            <v:group style="position:absolute;left:3413;top:7829;width:10;height:2" coordorigin="3413,7829" coordsize="10,2">
              <v:shape style="position:absolute;left:3413;top:7829;width:10;height:2" coordorigin="3413,7829" coordsize="10,0" path="m3413,7829l3423,7829e" filled="false" stroked="true" strokeweight=".35999pt" strokecolor="#000000">
                <v:path arrowok="t"/>
              </v:shape>
            </v:group>
            <v:group style="position:absolute;left:4206;top:7365;width:10;height:20" coordorigin="4206,7365" coordsize="10,20">
              <v:shape style="position:absolute;left:4206;top:7365;width:10;height:20" coordorigin="4206,7365" coordsize="10,20" path="m4206,7384l4215,7384,4215,7365,4206,7365,4206,7384xe" filled="true" fillcolor="#000000" stroked="false">
                <v:path arrowok="t"/>
                <v:fill type="solid"/>
              </v:shape>
            </v:group>
            <v:group style="position:absolute;left:4206;top:7384;width:10;height:20" coordorigin="4206,7384" coordsize="10,20">
              <v:shape style="position:absolute;left:4206;top:7384;width:10;height:20" coordorigin="4206,7384" coordsize="10,20" path="m4206,7403l4215,7403,4215,7384,4206,7384,4206,7403xe" filled="true" fillcolor="#000000" stroked="false">
                <v:path arrowok="t"/>
                <v:fill type="solid"/>
              </v:shape>
            </v:group>
            <v:group style="position:absolute;left:4206;top:7403;width:10;height:20" coordorigin="4206,7403" coordsize="10,20">
              <v:shape style="position:absolute;left:4206;top:7403;width:10;height:20" coordorigin="4206,7403" coordsize="10,20" path="m4206,7422l4215,7422,4215,7403,4206,7403,4206,7422xe" filled="true" fillcolor="#000000" stroked="false">
                <v:path arrowok="t"/>
                <v:fill type="solid"/>
              </v:shape>
            </v:group>
            <v:group style="position:absolute;left:4206;top:7422;width:10;height:20" coordorigin="4206,7422" coordsize="10,20">
              <v:shape style="position:absolute;left:4206;top:7422;width:10;height:20" coordorigin="4206,7422" coordsize="10,20" path="m4206,7441l4215,7441,4215,7422,4206,7422,4206,7441xe" filled="true" fillcolor="#000000" stroked="false">
                <v:path arrowok="t"/>
                <v:fill type="solid"/>
              </v:shape>
            </v:group>
            <v:group style="position:absolute;left:4206;top:7441;width:10;height:20" coordorigin="4206,7441" coordsize="10,20">
              <v:shape style="position:absolute;left:4206;top:7441;width:10;height:20" coordorigin="4206,7441" coordsize="10,20" path="m4206,7461l4215,7461,4215,7441,4206,7441,4206,7461xe" filled="true" fillcolor="#000000" stroked="false">
                <v:path arrowok="t"/>
                <v:fill type="solid"/>
              </v:shape>
            </v:group>
            <v:group style="position:absolute;left:4206;top:7461;width:10;height:20" coordorigin="4206,7461" coordsize="10,20">
              <v:shape style="position:absolute;left:4206;top:7461;width:10;height:20" coordorigin="4206,7461" coordsize="10,20" path="m4206,7480l4215,7480,4215,7461,4206,7461,4206,7480xe" filled="true" fillcolor="#000000" stroked="false">
                <v:path arrowok="t"/>
                <v:fill type="solid"/>
              </v:shape>
            </v:group>
            <v:group style="position:absolute;left:4206;top:7480;width:10;height:20" coordorigin="4206,7480" coordsize="10,20">
              <v:shape style="position:absolute;left:4206;top:7480;width:10;height:20" coordorigin="4206,7480" coordsize="10,20" path="m4206,7499l4215,7499,4215,7480,4206,7480,4206,7499xe" filled="true" fillcolor="#000000" stroked="false">
                <v:path arrowok="t"/>
                <v:fill type="solid"/>
              </v:shape>
            </v:group>
            <v:group style="position:absolute;left:4206;top:7499;width:10;height:20" coordorigin="4206,7499" coordsize="10,20">
              <v:shape style="position:absolute;left:4206;top:7499;width:10;height:20" coordorigin="4206,7499" coordsize="10,20" path="m4206,7518l4215,7518,4215,7499,4206,7499,4206,7518xe" filled="true" fillcolor="#000000" stroked="false">
                <v:path arrowok="t"/>
                <v:fill type="solid"/>
              </v:shape>
            </v:group>
            <v:group style="position:absolute;left:4206;top:7518;width:10;height:20" coordorigin="4206,7518" coordsize="10,20">
              <v:shape style="position:absolute;left:4206;top:7518;width:10;height:20" coordorigin="4206,7518" coordsize="10,20" path="m4206,7537l4215,7537,4215,7518,4206,7518,4206,7537xe" filled="true" fillcolor="#000000" stroked="false">
                <v:path arrowok="t"/>
                <v:fill type="solid"/>
              </v:shape>
            </v:group>
            <v:group style="position:absolute;left:4206;top:7537;width:10;height:20" coordorigin="4206,7537" coordsize="10,20">
              <v:shape style="position:absolute;left:4206;top:7537;width:10;height:20" coordorigin="4206,7537" coordsize="10,20" path="m4206,7557l4215,7557,4215,7537,4206,7537,4206,7557xe" filled="true" fillcolor="#000000" stroked="false">
                <v:path arrowok="t"/>
                <v:fill type="solid"/>
              </v:shape>
            </v:group>
            <v:group style="position:absolute;left:4206;top:7557;width:10;height:20" coordorigin="4206,7557" coordsize="10,20">
              <v:shape style="position:absolute;left:4206;top:7557;width:10;height:20" coordorigin="4206,7557" coordsize="10,20" path="m4206,7576l4215,7576,4215,7557,4206,7557,4206,7576xe" filled="true" fillcolor="#000000" stroked="false">
                <v:path arrowok="t"/>
                <v:fill type="solid"/>
              </v:shape>
            </v:group>
            <v:group style="position:absolute;left:4206;top:7576;width:10;height:20" coordorigin="4206,7576" coordsize="10,20">
              <v:shape style="position:absolute;left:4206;top:7576;width:10;height:20" coordorigin="4206,7576" coordsize="10,20" path="m4206,7595l4215,7595,4215,7576,4206,7576,4206,7595xe" filled="true" fillcolor="#000000" stroked="false">
                <v:path arrowok="t"/>
                <v:fill type="solid"/>
              </v:shape>
            </v:group>
            <v:group style="position:absolute;left:4206;top:7595;width:10;height:20" coordorigin="4206,7595" coordsize="10,20">
              <v:shape style="position:absolute;left:4206;top:7595;width:10;height:20" coordorigin="4206,7595" coordsize="10,20" path="m4206,7614l4215,7614,4215,7595,4206,7595,4206,7614xe" filled="true" fillcolor="#000000" stroked="false">
                <v:path arrowok="t"/>
                <v:fill type="solid"/>
              </v:shape>
            </v:group>
            <v:group style="position:absolute;left:4206;top:7614;width:10;height:20" coordorigin="4206,7614" coordsize="10,20">
              <v:shape style="position:absolute;left:4206;top:7614;width:10;height:20" coordorigin="4206,7614" coordsize="10,20" path="m4206,7633l4215,7633,4215,7614,4206,7614,4206,7633xe" filled="true" fillcolor="#000000" stroked="false">
                <v:path arrowok="t"/>
                <v:fill type="solid"/>
              </v:shape>
            </v:group>
            <v:group style="position:absolute;left:4206;top:7633;width:10;height:20" coordorigin="4206,7633" coordsize="10,20">
              <v:shape style="position:absolute;left:4206;top:7633;width:10;height:20" coordorigin="4206,7633" coordsize="10,20" path="m4206,7653l4215,7653,4215,7633,4206,7633,4206,7653xe" filled="true" fillcolor="#000000" stroked="false">
                <v:path arrowok="t"/>
                <v:fill type="solid"/>
              </v:shape>
            </v:group>
            <v:group style="position:absolute;left:4206;top:7653;width:10;height:20" coordorigin="4206,7653" coordsize="10,20">
              <v:shape style="position:absolute;left:4206;top:7653;width:10;height:20" coordorigin="4206,7653" coordsize="10,20" path="m4206,7672l4215,7672,4215,7653,4206,7653,4206,7672xe" filled="true" fillcolor="#000000" stroked="false">
                <v:path arrowok="t"/>
                <v:fill type="solid"/>
              </v:shape>
            </v:group>
            <v:group style="position:absolute;left:4206;top:7672;width:10;height:20" coordorigin="4206,7672" coordsize="10,20">
              <v:shape style="position:absolute;left:4206;top:7672;width:10;height:20" coordorigin="4206,7672" coordsize="10,20" path="m4206,7691l4215,7691,4215,7672,4206,7672,4206,7691xe" filled="true" fillcolor="#000000" stroked="false">
                <v:path arrowok="t"/>
                <v:fill type="solid"/>
              </v:shape>
            </v:group>
            <v:group style="position:absolute;left:4206;top:7691;width:10;height:20" coordorigin="4206,7691" coordsize="10,20">
              <v:shape style="position:absolute;left:4206;top:7691;width:10;height:20" coordorigin="4206,7691" coordsize="10,20" path="m4206,7710l4215,7710,4215,7691,4206,7691,4206,7710xe" filled="true" fillcolor="#000000" stroked="false">
                <v:path arrowok="t"/>
                <v:fill type="solid"/>
              </v:shape>
            </v:group>
            <v:group style="position:absolute;left:4206;top:7710;width:10;height:20" coordorigin="4206,7710" coordsize="10,20">
              <v:shape style="position:absolute;left:4206;top:7710;width:10;height:20" coordorigin="4206,7710" coordsize="10,20" path="m4206,7729l4215,7729,4215,7710,4206,7710,4206,7729xe" filled="true" fillcolor="#000000" stroked="false">
                <v:path arrowok="t"/>
                <v:fill type="solid"/>
              </v:shape>
            </v:group>
            <v:group style="position:absolute;left:4206;top:7729;width:10;height:20" coordorigin="4206,7729" coordsize="10,20">
              <v:shape style="position:absolute;left:4206;top:7729;width:10;height:20" coordorigin="4206,7729" coordsize="10,20" path="m4206,7749l4215,7749,4215,7729,4206,7729,4206,7749xe" filled="true" fillcolor="#000000" stroked="false">
                <v:path arrowok="t"/>
                <v:fill type="solid"/>
              </v:shape>
            </v:group>
            <v:group style="position:absolute;left:4206;top:7749;width:10;height:20" coordorigin="4206,7749" coordsize="10,20">
              <v:shape style="position:absolute;left:4206;top:7749;width:10;height:20" coordorigin="4206,7749" coordsize="10,20" path="m4206,7768l4215,7768,4215,7749,4206,7749,4206,7768xe" filled="true" fillcolor="#000000" stroked="false">
                <v:path arrowok="t"/>
                <v:fill type="solid"/>
              </v:shape>
            </v:group>
            <v:group style="position:absolute;left:4206;top:7768;width:10;height:20" coordorigin="4206,7768" coordsize="10,20">
              <v:shape style="position:absolute;left:4206;top:7768;width:10;height:20" coordorigin="4206,7768" coordsize="10,20" path="m4206,7787l4215,7787,4215,7768,4206,7768,4206,7787xe" filled="true" fillcolor="#000000" stroked="false">
                <v:path arrowok="t"/>
                <v:fill type="solid"/>
              </v:shape>
            </v:group>
            <v:group style="position:absolute;left:4206;top:7787;width:10;height:20" coordorigin="4206,7787" coordsize="10,20">
              <v:shape style="position:absolute;left:4206;top:7787;width:10;height:20" coordorigin="4206,7787" coordsize="10,20" path="m4206,7806l4215,7806,4215,7787,4206,7787,4206,7806xe" filled="true" fillcolor="#000000" stroked="false">
                <v:path arrowok="t"/>
                <v:fill type="solid"/>
              </v:shape>
            </v:group>
            <v:group style="position:absolute;left:4206;top:7806;width:10;height:20" coordorigin="4206,7806" coordsize="10,20">
              <v:shape style="position:absolute;left:4206;top:7806;width:10;height:20" coordorigin="4206,7806" coordsize="10,20" path="m4206,7825l4215,7825,4215,7806,4206,7806,4206,7825xe" filled="true" fillcolor="#000000" stroked="false">
                <v:path arrowok="t"/>
                <v:fill type="solid"/>
              </v:shape>
            </v:group>
            <v:group style="position:absolute;left:4206;top:7829;width:10;height:2" coordorigin="4206,7829" coordsize="10,2">
              <v:shape style="position:absolute;left:4206;top:7829;width:10;height:2" coordorigin="4206,7829" coordsize="10,0" path="m4206,7829l4215,7829e" filled="false" stroked="true" strokeweight=".35999pt" strokecolor="#000000">
                <v:path arrowok="t"/>
              </v:shape>
            </v:group>
            <v:group style="position:absolute;left:5015;top:7365;width:10;height:20" coordorigin="5015,7365" coordsize="10,20">
              <v:shape style="position:absolute;left:5015;top:7365;width:10;height:20" coordorigin="5015,7365" coordsize="10,20" path="m5015,7384l5024,7384,5024,7365,5015,7365,5015,7384xe" filled="true" fillcolor="#000000" stroked="false">
                <v:path arrowok="t"/>
                <v:fill type="solid"/>
              </v:shape>
            </v:group>
            <v:group style="position:absolute;left:5015;top:7384;width:10;height:20" coordorigin="5015,7384" coordsize="10,20">
              <v:shape style="position:absolute;left:5015;top:7384;width:10;height:20" coordorigin="5015,7384" coordsize="10,20" path="m5015,7403l5024,7403,5024,7384,5015,7384,5015,7403xe" filled="true" fillcolor="#000000" stroked="false">
                <v:path arrowok="t"/>
                <v:fill type="solid"/>
              </v:shape>
            </v:group>
            <v:group style="position:absolute;left:5015;top:7403;width:10;height:20" coordorigin="5015,7403" coordsize="10,20">
              <v:shape style="position:absolute;left:5015;top:7403;width:10;height:20" coordorigin="5015,7403" coordsize="10,20" path="m5015,7422l5024,7422,5024,7403,5015,7403,5015,7422xe" filled="true" fillcolor="#000000" stroked="false">
                <v:path arrowok="t"/>
                <v:fill type="solid"/>
              </v:shape>
            </v:group>
            <v:group style="position:absolute;left:5015;top:7422;width:10;height:20" coordorigin="5015,7422" coordsize="10,20">
              <v:shape style="position:absolute;left:5015;top:7422;width:10;height:20" coordorigin="5015,7422" coordsize="10,20" path="m5015,7441l5024,7441,5024,7422,5015,7422,5015,7441xe" filled="true" fillcolor="#000000" stroked="false">
                <v:path arrowok="t"/>
                <v:fill type="solid"/>
              </v:shape>
            </v:group>
            <v:group style="position:absolute;left:5015;top:7441;width:10;height:20" coordorigin="5015,7441" coordsize="10,20">
              <v:shape style="position:absolute;left:5015;top:7441;width:10;height:20" coordorigin="5015,7441" coordsize="10,20" path="m5015,7461l5024,7461,5024,7441,5015,7441,5015,7461xe" filled="true" fillcolor="#000000" stroked="false">
                <v:path arrowok="t"/>
                <v:fill type="solid"/>
              </v:shape>
            </v:group>
            <v:group style="position:absolute;left:5015;top:7461;width:10;height:20" coordorigin="5015,7461" coordsize="10,20">
              <v:shape style="position:absolute;left:5015;top:7461;width:10;height:20" coordorigin="5015,7461" coordsize="10,20" path="m5015,7480l5024,7480,5024,7461,5015,7461,5015,7480xe" filled="true" fillcolor="#000000" stroked="false">
                <v:path arrowok="t"/>
                <v:fill type="solid"/>
              </v:shape>
            </v:group>
            <v:group style="position:absolute;left:5015;top:7480;width:10;height:20" coordorigin="5015,7480" coordsize="10,20">
              <v:shape style="position:absolute;left:5015;top:7480;width:10;height:20" coordorigin="5015,7480" coordsize="10,20" path="m5015,7499l5024,7499,5024,7480,5015,7480,5015,7499xe" filled="true" fillcolor="#000000" stroked="false">
                <v:path arrowok="t"/>
                <v:fill type="solid"/>
              </v:shape>
            </v:group>
            <v:group style="position:absolute;left:5015;top:7499;width:10;height:20" coordorigin="5015,7499" coordsize="10,20">
              <v:shape style="position:absolute;left:5015;top:7499;width:10;height:20" coordorigin="5015,7499" coordsize="10,20" path="m5015,7518l5024,7518,5024,7499,5015,7499,5015,7518xe" filled="true" fillcolor="#000000" stroked="false">
                <v:path arrowok="t"/>
                <v:fill type="solid"/>
              </v:shape>
            </v:group>
            <v:group style="position:absolute;left:5015;top:7518;width:10;height:20" coordorigin="5015,7518" coordsize="10,20">
              <v:shape style="position:absolute;left:5015;top:7518;width:10;height:20" coordorigin="5015,7518" coordsize="10,20" path="m5015,7537l5024,7537,5024,7518,5015,7518,5015,7537xe" filled="true" fillcolor="#000000" stroked="false">
                <v:path arrowok="t"/>
                <v:fill type="solid"/>
              </v:shape>
            </v:group>
            <v:group style="position:absolute;left:5015;top:7537;width:10;height:20" coordorigin="5015,7537" coordsize="10,20">
              <v:shape style="position:absolute;left:5015;top:7537;width:10;height:20" coordorigin="5015,7537" coordsize="10,20" path="m5015,7557l5024,7557,5024,7537,5015,7537,5015,7557xe" filled="true" fillcolor="#000000" stroked="false">
                <v:path arrowok="t"/>
                <v:fill type="solid"/>
              </v:shape>
            </v:group>
            <v:group style="position:absolute;left:5015;top:7557;width:10;height:20" coordorigin="5015,7557" coordsize="10,20">
              <v:shape style="position:absolute;left:5015;top:7557;width:10;height:20" coordorigin="5015,7557" coordsize="10,20" path="m5015,7576l5024,7576,5024,7557,5015,7557,5015,7576xe" filled="true" fillcolor="#000000" stroked="false">
                <v:path arrowok="t"/>
                <v:fill type="solid"/>
              </v:shape>
            </v:group>
            <v:group style="position:absolute;left:5015;top:7576;width:10;height:20" coordorigin="5015,7576" coordsize="10,20">
              <v:shape style="position:absolute;left:5015;top:7576;width:10;height:20" coordorigin="5015,7576" coordsize="10,20" path="m5015,7595l5024,7595,5024,7576,5015,7576,5015,7595xe" filled="true" fillcolor="#000000" stroked="false">
                <v:path arrowok="t"/>
                <v:fill type="solid"/>
              </v:shape>
            </v:group>
            <v:group style="position:absolute;left:5015;top:7595;width:10;height:20" coordorigin="5015,7595" coordsize="10,20">
              <v:shape style="position:absolute;left:5015;top:7595;width:10;height:20" coordorigin="5015,7595" coordsize="10,20" path="m5015,7614l5024,7614,5024,7595,5015,7595,5015,7614xe" filled="true" fillcolor="#000000" stroked="false">
                <v:path arrowok="t"/>
                <v:fill type="solid"/>
              </v:shape>
            </v:group>
            <v:group style="position:absolute;left:5015;top:7614;width:10;height:20" coordorigin="5015,7614" coordsize="10,20">
              <v:shape style="position:absolute;left:5015;top:7614;width:10;height:20" coordorigin="5015,7614" coordsize="10,20" path="m5015,7633l5024,7633,5024,7614,5015,7614,5015,7633xe" filled="true" fillcolor="#000000" stroked="false">
                <v:path arrowok="t"/>
                <v:fill type="solid"/>
              </v:shape>
            </v:group>
            <v:group style="position:absolute;left:5015;top:7633;width:10;height:20" coordorigin="5015,7633" coordsize="10,20">
              <v:shape style="position:absolute;left:5015;top:7633;width:10;height:20" coordorigin="5015,7633" coordsize="10,20" path="m5015,7653l5024,7653,5024,7633,5015,7633,5015,7653xe" filled="true" fillcolor="#000000" stroked="false">
                <v:path arrowok="t"/>
                <v:fill type="solid"/>
              </v:shape>
            </v:group>
            <v:group style="position:absolute;left:5015;top:7653;width:10;height:20" coordorigin="5015,7653" coordsize="10,20">
              <v:shape style="position:absolute;left:5015;top:7653;width:10;height:20" coordorigin="5015,7653" coordsize="10,20" path="m5015,7672l5024,7672,5024,7653,5015,7653,5015,7672xe" filled="true" fillcolor="#000000" stroked="false">
                <v:path arrowok="t"/>
                <v:fill type="solid"/>
              </v:shape>
            </v:group>
            <v:group style="position:absolute;left:5015;top:7672;width:10;height:20" coordorigin="5015,7672" coordsize="10,20">
              <v:shape style="position:absolute;left:5015;top:7672;width:10;height:20" coordorigin="5015,7672" coordsize="10,20" path="m5015,7691l5024,7691,5024,7672,5015,7672,5015,7691xe" filled="true" fillcolor="#000000" stroked="false">
                <v:path arrowok="t"/>
                <v:fill type="solid"/>
              </v:shape>
            </v:group>
            <v:group style="position:absolute;left:5015;top:7691;width:10;height:20" coordorigin="5015,7691" coordsize="10,20">
              <v:shape style="position:absolute;left:5015;top:7691;width:10;height:20" coordorigin="5015,7691" coordsize="10,20" path="m5015,7710l5024,7710,5024,7691,5015,7691,5015,7710xe" filled="true" fillcolor="#000000" stroked="false">
                <v:path arrowok="t"/>
                <v:fill type="solid"/>
              </v:shape>
            </v:group>
            <v:group style="position:absolute;left:5015;top:7710;width:10;height:20" coordorigin="5015,7710" coordsize="10,20">
              <v:shape style="position:absolute;left:5015;top:7710;width:10;height:20" coordorigin="5015,7710" coordsize="10,20" path="m5015,7729l5024,7729,5024,7710,5015,7710,5015,7729xe" filled="true" fillcolor="#000000" stroked="false">
                <v:path arrowok="t"/>
                <v:fill type="solid"/>
              </v:shape>
            </v:group>
            <v:group style="position:absolute;left:5015;top:7729;width:10;height:20" coordorigin="5015,7729" coordsize="10,20">
              <v:shape style="position:absolute;left:5015;top:7729;width:10;height:20" coordorigin="5015,7729" coordsize="10,20" path="m5015,7749l5024,7749,5024,7729,5015,7729,5015,7749xe" filled="true" fillcolor="#000000" stroked="false">
                <v:path arrowok="t"/>
                <v:fill type="solid"/>
              </v:shape>
            </v:group>
            <v:group style="position:absolute;left:5015;top:7749;width:10;height:20" coordorigin="5015,7749" coordsize="10,20">
              <v:shape style="position:absolute;left:5015;top:7749;width:10;height:20" coordorigin="5015,7749" coordsize="10,20" path="m5015,7768l5024,7768,5024,7749,5015,7749,5015,7768xe" filled="true" fillcolor="#000000" stroked="false">
                <v:path arrowok="t"/>
                <v:fill type="solid"/>
              </v:shape>
            </v:group>
            <v:group style="position:absolute;left:5015;top:7768;width:10;height:20" coordorigin="5015,7768" coordsize="10,20">
              <v:shape style="position:absolute;left:5015;top:7768;width:10;height:20" coordorigin="5015,7768" coordsize="10,20" path="m5015,7787l5024,7787,5024,7768,5015,7768,5015,7787xe" filled="true" fillcolor="#000000" stroked="false">
                <v:path arrowok="t"/>
                <v:fill type="solid"/>
              </v:shape>
            </v:group>
            <v:group style="position:absolute;left:5015;top:7787;width:10;height:20" coordorigin="5015,7787" coordsize="10,20">
              <v:shape style="position:absolute;left:5015;top:7787;width:10;height:20" coordorigin="5015,7787" coordsize="10,20" path="m5015,7806l5024,7806,5024,7787,5015,7787,5015,7806xe" filled="true" fillcolor="#000000" stroked="false">
                <v:path arrowok="t"/>
                <v:fill type="solid"/>
              </v:shape>
            </v:group>
            <v:group style="position:absolute;left:5015;top:7806;width:10;height:20" coordorigin="5015,7806" coordsize="10,20">
              <v:shape style="position:absolute;left:5015;top:7806;width:10;height:20" coordorigin="5015,7806" coordsize="10,20" path="m5015,7825l5024,7825,5024,7806,5015,7806,5015,7825xe" filled="true" fillcolor="#000000" stroked="false">
                <v:path arrowok="t"/>
                <v:fill type="solid"/>
              </v:shape>
            </v:group>
            <v:group style="position:absolute;left:5015;top:7829;width:10;height:2" coordorigin="5015,7829" coordsize="10,2">
              <v:shape style="position:absolute;left:5015;top:7829;width:10;height:2" coordorigin="5015,7829" coordsize="10,0" path="m5015,7829l5024,7829e" filled="false" stroked="true" strokeweight=".35999pt" strokecolor="#000000">
                <v:path arrowok="t"/>
              </v:shape>
            </v:group>
            <v:group style="position:absolute;left:5977;top:7365;width:10;height:20" coordorigin="5977,7365" coordsize="10,20">
              <v:shape style="position:absolute;left:5977;top:7365;width:10;height:20" coordorigin="5977,7365" coordsize="10,20" path="m5977,7384l5987,7384,5987,7365,5977,7365,5977,7384xe" filled="true" fillcolor="#000000" stroked="false">
                <v:path arrowok="t"/>
                <v:fill type="solid"/>
              </v:shape>
            </v:group>
            <v:group style="position:absolute;left:5977;top:7384;width:10;height:20" coordorigin="5977,7384" coordsize="10,20">
              <v:shape style="position:absolute;left:5977;top:7384;width:10;height:20" coordorigin="5977,7384" coordsize="10,20" path="m5977,7403l5987,7403,5987,7384,5977,7384,5977,7403xe" filled="true" fillcolor="#000000" stroked="false">
                <v:path arrowok="t"/>
                <v:fill type="solid"/>
              </v:shape>
            </v:group>
            <v:group style="position:absolute;left:5977;top:7403;width:10;height:20" coordorigin="5977,7403" coordsize="10,20">
              <v:shape style="position:absolute;left:5977;top:7403;width:10;height:20" coordorigin="5977,7403" coordsize="10,20" path="m5977,7422l5987,7422,5987,7403,5977,7403,5977,7422xe" filled="true" fillcolor="#000000" stroked="false">
                <v:path arrowok="t"/>
                <v:fill type="solid"/>
              </v:shape>
            </v:group>
            <v:group style="position:absolute;left:5977;top:7422;width:10;height:20" coordorigin="5977,7422" coordsize="10,20">
              <v:shape style="position:absolute;left:5977;top:7422;width:10;height:20" coordorigin="5977,7422" coordsize="10,20" path="m5977,7441l5987,7441,5987,7422,5977,7422,5977,7441xe" filled="true" fillcolor="#000000" stroked="false">
                <v:path arrowok="t"/>
                <v:fill type="solid"/>
              </v:shape>
            </v:group>
            <v:group style="position:absolute;left:5977;top:7441;width:10;height:20" coordorigin="5977,7441" coordsize="10,20">
              <v:shape style="position:absolute;left:5977;top:7441;width:10;height:20" coordorigin="5977,7441" coordsize="10,20" path="m5977,7461l5987,7461,5987,7441,5977,7441,5977,7461xe" filled="true" fillcolor="#000000" stroked="false">
                <v:path arrowok="t"/>
                <v:fill type="solid"/>
              </v:shape>
            </v:group>
            <v:group style="position:absolute;left:5977;top:7461;width:10;height:20" coordorigin="5977,7461" coordsize="10,20">
              <v:shape style="position:absolute;left:5977;top:7461;width:10;height:20" coordorigin="5977,7461" coordsize="10,20" path="m5977,7480l5987,7480,5987,7461,5977,7461,5977,7480xe" filled="true" fillcolor="#000000" stroked="false">
                <v:path arrowok="t"/>
                <v:fill type="solid"/>
              </v:shape>
            </v:group>
            <v:group style="position:absolute;left:5977;top:7480;width:10;height:20" coordorigin="5977,7480" coordsize="10,20">
              <v:shape style="position:absolute;left:5977;top:7480;width:10;height:20" coordorigin="5977,7480" coordsize="10,20" path="m5977,7499l5987,7499,5987,7480,5977,7480,5977,7499xe" filled="true" fillcolor="#000000" stroked="false">
                <v:path arrowok="t"/>
                <v:fill type="solid"/>
              </v:shape>
            </v:group>
            <v:group style="position:absolute;left:5977;top:7499;width:10;height:20" coordorigin="5977,7499" coordsize="10,20">
              <v:shape style="position:absolute;left:5977;top:7499;width:10;height:20" coordorigin="5977,7499" coordsize="10,20" path="m5977,7518l5987,7518,5987,7499,5977,7499,5977,7518xe" filled="true" fillcolor="#000000" stroked="false">
                <v:path arrowok="t"/>
                <v:fill type="solid"/>
              </v:shape>
            </v:group>
            <v:group style="position:absolute;left:5977;top:7518;width:10;height:20" coordorigin="5977,7518" coordsize="10,20">
              <v:shape style="position:absolute;left:5977;top:7518;width:10;height:20" coordorigin="5977,7518" coordsize="10,20" path="m5977,7537l5987,7537,5987,7518,5977,7518,5977,7537xe" filled="true" fillcolor="#000000" stroked="false">
                <v:path arrowok="t"/>
                <v:fill type="solid"/>
              </v:shape>
            </v:group>
            <v:group style="position:absolute;left:5977;top:7537;width:10;height:20" coordorigin="5977,7537" coordsize="10,20">
              <v:shape style="position:absolute;left:5977;top:7537;width:10;height:20" coordorigin="5977,7537" coordsize="10,20" path="m5977,7557l5987,7557,5987,7537,5977,7537,5977,7557xe" filled="true" fillcolor="#000000" stroked="false">
                <v:path arrowok="t"/>
                <v:fill type="solid"/>
              </v:shape>
            </v:group>
            <v:group style="position:absolute;left:5977;top:7557;width:10;height:20" coordorigin="5977,7557" coordsize="10,20">
              <v:shape style="position:absolute;left:5977;top:7557;width:10;height:20" coordorigin="5977,7557" coordsize="10,20" path="m5977,7576l5987,7576,5987,7557,5977,7557,5977,7576xe" filled="true" fillcolor="#000000" stroked="false">
                <v:path arrowok="t"/>
                <v:fill type="solid"/>
              </v:shape>
            </v:group>
            <v:group style="position:absolute;left:5977;top:7576;width:10;height:20" coordorigin="5977,7576" coordsize="10,20">
              <v:shape style="position:absolute;left:5977;top:7576;width:10;height:20" coordorigin="5977,7576" coordsize="10,20" path="m5977,7595l5987,7595,5987,7576,5977,7576,5977,7595xe" filled="true" fillcolor="#000000" stroked="false">
                <v:path arrowok="t"/>
                <v:fill type="solid"/>
              </v:shape>
            </v:group>
            <v:group style="position:absolute;left:5977;top:7595;width:10;height:20" coordorigin="5977,7595" coordsize="10,20">
              <v:shape style="position:absolute;left:5977;top:7595;width:10;height:20" coordorigin="5977,7595" coordsize="10,20" path="m5977,7614l5987,7614,5987,7595,5977,7595,5977,7614xe" filled="true" fillcolor="#000000" stroked="false">
                <v:path arrowok="t"/>
                <v:fill type="solid"/>
              </v:shape>
            </v:group>
            <v:group style="position:absolute;left:5977;top:7614;width:10;height:20" coordorigin="5977,7614" coordsize="10,20">
              <v:shape style="position:absolute;left:5977;top:7614;width:10;height:20" coordorigin="5977,7614" coordsize="10,20" path="m5977,7633l5987,7633,5987,7614,5977,7614,5977,7633xe" filled="true" fillcolor="#000000" stroked="false">
                <v:path arrowok="t"/>
                <v:fill type="solid"/>
              </v:shape>
            </v:group>
            <v:group style="position:absolute;left:5977;top:7633;width:10;height:20" coordorigin="5977,7633" coordsize="10,20">
              <v:shape style="position:absolute;left:5977;top:7633;width:10;height:20" coordorigin="5977,7633" coordsize="10,20" path="m5977,7653l5987,7653,5987,7633,5977,7633,5977,7653xe" filled="true" fillcolor="#000000" stroked="false">
                <v:path arrowok="t"/>
                <v:fill type="solid"/>
              </v:shape>
            </v:group>
            <v:group style="position:absolute;left:5977;top:7653;width:10;height:20" coordorigin="5977,7653" coordsize="10,20">
              <v:shape style="position:absolute;left:5977;top:7653;width:10;height:20" coordorigin="5977,7653" coordsize="10,20" path="m5977,7672l5987,7672,5987,7653,5977,7653,5977,7672xe" filled="true" fillcolor="#000000" stroked="false">
                <v:path arrowok="t"/>
                <v:fill type="solid"/>
              </v:shape>
            </v:group>
            <v:group style="position:absolute;left:5977;top:7672;width:10;height:20" coordorigin="5977,7672" coordsize="10,20">
              <v:shape style="position:absolute;left:5977;top:7672;width:10;height:20" coordorigin="5977,7672" coordsize="10,20" path="m5977,7691l5987,7691,5987,7672,5977,7672,5977,7691xe" filled="true" fillcolor="#000000" stroked="false">
                <v:path arrowok="t"/>
                <v:fill type="solid"/>
              </v:shape>
            </v:group>
            <v:group style="position:absolute;left:5977;top:7691;width:10;height:20" coordorigin="5977,7691" coordsize="10,20">
              <v:shape style="position:absolute;left:5977;top:7691;width:10;height:20" coordorigin="5977,7691" coordsize="10,20" path="m5977,7710l5987,7710,5987,7691,5977,7691,5977,7710xe" filled="true" fillcolor="#000000" stroked="false">
                <v:path arrowok="t"/>
                <v:fill type="solid"/>
              </v:shape>
            </v:group>
            <v:group style="position:absolute;left:5977;top:7710;width:10;height:20" coordorigin="5977,7710" coordsize="10,20">
              <v:shape style="position:absolute;left:5977;top:7710;width:10;height:20" coordorigin="5977,7710" coordsize="10,20" path="m5977,7729l5987,7729,5987,7710,5977,7710,5977,7729xe" filled="true" fillcolor="#000000" stroked="false">
                <v:path arrowok="t"/>
                <v:fill type="solid"/>
              </v:shape>
            </v:group>
            <v:group style="position:absolute;left:5977;top:7729;width:10;height:20" coordorigin="5977,7729" coordsize="10,20">
              <v:shape style="position:absolute;left:5977;top:7729;width:10;height:20" coordorigin="5977,7729" coordsize="10,20" path="m5977,7749l5987,7749,5987,7729,5977,7729,5977,7749xe" filled="true" fillcolor="#000000" stroked="false">
                <v:path arrowok="t"/>
                <v:fill type="solid"/>
              </v:shape>
            </v:group>
            <v:group style="position:absolute;left:5977;top:7749;width:10;height:20" coordorigin="5977,7749" coordsize="10,20">
              <v:shape style="position:absolute;left:5977;top:7749;width:10;height:20" coordorigin="5977,7749" coordsize="10,20" path="m5977,7768l5987,7768,5987,7749,5977,7749,5977,7768xe" filled="true" fillcolor="#000000" stroked="false">
                <v:path arrowok="t"/>
                <v:fill type="solid"/>
              </v:shape>
            </v:group>
            <v:group style="position:absolute;left:5977;top:7768;width:10;height:20" coordorigin="5977,7768" coordsize="10,20">
              <v:shape style="position:absolute;left:5977;top:7768;width:10;height:20" coordorigin="5977,7768" coordsize="10,20" path="m5977,7787l5987,7787,5987,7768,5977,7768,5977,7787xe" filled="true" fillcolor="#000000" stroked="false">
                <v:path arrowok="t"/>
                <v:fill type="solid"/>
              </v:shape>
            </v:group>
            <v:group style="position:absolute;left:5977;top:7787;width:10;height:20" coordorigin="5977,7787" coordsize="10,20">
              <v:shape style="position:absolute;left:5977;top:7787;width:10;height:20" coordorigin="5977,7787" coordsize="10,20" path="m5977,7806l5987,7806,5987,7787,5977,7787,5977,7806xe" filled="true" fillcolor="#000000" stroked="false">
                <v:path arrowok="t"/>
                <v:fill type="solid"/>
              </v:shape>
            </v:group>
            <v:group style="position:absolute;left:5977;top:7806;width:10;height:20" coordorigin="5977,7806" coordsize="10,20">
              <v:shape style="position:absolute;left:5977;top:7806;width:10;height:20" coordorigin="5977,7806" coordsize="10,20" path="m5977,7825l5987,7825,5987,7806,5977,7806,5977,7825xe" filled="true" fillcolor="#000000" stroked="false">
                <v:path arrowok="t"/>
                <v:fill type="solid"/>
              </v:shape>
            </v:group>
            <v:group style="position:absolute;left:5977;top:7829;width:10;height:2" coordorigin="5977,7829" coordsize="10,2">
              <v:shape style="position:absolute;left:5977;top:7829;width:10;height:2" coordorigin="5977,7829" coordsize="10,0" path="m5977,7829l5987,7829e" filled="false" stroked="true" strokeweight=".35999pt" strokecolor="#000000">
                <v:path arrowok="t"/>
              </v:shape>
            </v:group>
            <v:group style="position:absolute;left:6760;top:7365;width:10;height:20" coordorigin="6760,7365" coordsize="10,20">
              <v:shape style="position:absolute;left:6760;top:7365;width:10;height:20" coordorigin="6760,7365" coordsize="10,20" path="m6760,7384l6769,7384,6769,7365,6760,7365,6760,7384xe" filled="true" fillcolor="#000000" stroked="false">
                <v:path arrowok="t"/>
                <v:fill type="solid"/>
              </v:shape>
            </v:group>
            <v:group style="position:absolute;left:6760;top:7384;width:10;height:20" coordorigin="6760,7384" coordsize="10,20">
              <v:shape style="position:absolute;left:6760;top:7384;width:10;height:20" coordorigin="6760,7384" coordsize="10,20" path="m6760,7403l6769,7403,6769,7384,6760,7384,6760,7403xe" filled="true" fillcolor="#000000" stroked="false">
                <v:path arrowok="t"/>
                <v:fill type="solid"/>
              </v:shape>
            </v:group>
            <v:group style="position:absolute;left:6760;top:7403;width:10;height:20" coordorigin="6760,7403" coordsize="10,20">
              <v:shape style="position:absolute;left:6760;top:7403;width:10;height:20" coordorigin="6760,7403" coordsize="10,20" path="m6760,7422l6769,7422,6769,7403,6760,7403,6760,7422xe" filled="true" fillcolor="#000000" stroked="false">
                <v:path arrowok="t"/>
                <v:fill type="solid"/>
              </v:shape>
            </v:group>
            <v:group style="position:absolute;left:6760;top:7422;width:10;height:20" coordorigin="6760,7422" coordsize="10,20">
              <v:shape style="position:absolute;left:6760;top:7422;width:10;height:20" coordorigin="6760,7422" coordsize="10,20" path="m6760,7441l6769,7441,6769,7422,6760,7422,6760,7441xe" filled="true" fillcolor="#000000" stroked="false">
                <v:path arrowok="t"/>
                <v:fill type="solid"/>
              </v:shape>
            </v:group>
            <v:group style="position:absolute;left:6760;top:7441;width:10;height:20" coordorigin="6760,7441" coordsize="10,20">
              <v:shape style="position:absolute;left:6760;top:7441;width:10;height:20" coordorigin="6760,7441" coordsize="10,20" path="m6760,7461l6769,7461,6769,7441,6760,7441,6760,7461xe" filled="true" fillcolor="#000000" stroked="false">
                <v:path arrowok="t"/>
                <v:fill type="solid"/>
              </v:shape>
            </v:group>
            <v:group style="position:absolute;left:6760;top:7461;width:10;height:20" coordorigin="6760,7461" coordsize="10,20">
              <v:shape style="position:absolute;left:6760;top:7461;width:10;height:20" coordorigin="6760,7461" coordsize="10,20" path="m6760,7480l6769,7480,6769,7461,6760,7461,6760,7480xe" filled="true" fillcolor="#000000" stroked="false">
                <v:path arrowok="t"/>
                <v:fill type="solid"/>
              </v:shape>
            </v:group>
            <v:group style="position:absolute;left:6760;top:7480;width:10;height:20" coordorigin="6760,7480" coordsize="10,20">
              <v:shape style="position:absolute;left:6760;top:7480;width:10;height:20" coordorigin="6760,7480" coordsize="10,20" path="m6760,7499l6769,7499,6769,7480,6760,7480,6760,7499xe" filled="true" fillcolor="#000000" stroked="false">
                <v:path arrowok="t"/>
                <v:fill type="solid"/>
              </v:shape>
            </v:group>
            <v:group style="position:absolute;left:6760;top:7499;width:10;height:20" coordorigin="6760,7499" coordsize="10,20">
              <v:shape style="position:absolute;left:6760;top:7499;width:10;height:20" coordorigin="6760,7499" coordsize="10,20" path="m6760,7518l6769,7518,6769,7499,6760,7499,6760,7518xe" filled="true" fillcolor="#000000" stroked="false">
                <v:path arrowok="t"/>
                <v:fill type="solid"/>
              </v:shape>
            </v:group>
            <v:group style="position:absolute;left:6760;top:7518;width:10;height:20" coordorigin="6760,7518" coordsize="10,20">
              <v:shape style="position:absolute;left:6760;top:7518;width:10;height:20" coordorigin="6760,7518" coordsize="10,20" path="m6760,7537l6769,7537,6769,7518,6760,7518,6760,7537xe" filled="true" fillcolor="#000000" stroked="false">
                <v:path arrowok="t"/>
                <v:fill type="solid"/>
              </v:shape>
            </v:group>
            <v:group style="position:absolute;left:6760;top:7537;width:10;height:20" coordorigin="6760,7537" coordsize="10,20">
              <v:shape style="position:absolute;left:6760;top:7537;width:10;height:20" coordorigin="6760,7537" coordsize="10,20" path="m6760,7557l6769,7557,6769,7537,6760,7537,6760,7557xe" filled="true" fillcolor="#000000" stroked="false">
                <v:path arrowok="t"/>
                <v:fill type="solid"/>
              </v:shape>
            </v:group>
            <v:group style="position:absolute;left:6760;top:7557;width:10;height:20" coordorigin="6760,7557" coordsize="10,20">
              <v:shape style="position:absolute;left:6760;top:7557;width:10;height:20" coordorigin="6760,7557" coordsize="10,20" path="m6760,7576l6769,7576,6769,7557,6760,7557,6760,7576xe" filled="true" fillcolor="#000000" stroked="false">
                <v:path arrowok="t"/>
                <v:fill type="solid"/>
              </v:shape>
            </v:group>
            <v:group style="position:absolute;left:6760;top:7576;width:10;height:20" coordorigin="6760,7576" coordsize="10,20">
              <v:shape style="position:absolute;left:6760;top:7576;width:10;height:20" coordorigin="6760,7576" coordsize="10,20" path="m6760,7595l6769,7595,6769,7576,6760,7576,6760,7595xe" filled="true" fillcolor="#000000" stroked="false">
                <v:path arrowok="t"/>
                <v:fill type="solid"/>
              </v:shape>
            </v:group>
            <v:group style="position:absolute;left:6760;top:7595;width:10;height:20" coordorigin="6760,7595" coordsize="10,20">
              <v:shape style="position:absolute;left:6760;top:7595;width:10;height:20" coordorigin="6760,7595" coordsize="10,20" path="m6760,7614l6769,7614,6769,7595,6760,7595,6760,7614xe" filled="true" fillcolor="#000000" stroked="false">
                <v:path arrowok="t"/>
                <v:fill type="solid"/>
              </v:shape>
            </v:group>
            <v:group style="position:absolute;left:6760;top:7614;width:10;height:20" coordorigin="6760,7614" coordsize="10,20">
              <v:shape style="position:absolute;left:6760;top:7614;width:10;height:20" coordorigin="6760,7614" coordsize="10,20" path="m6760,7633l6769,7633,6769,7614,6760,7614,6760,7633xe" filled="true" fillcolor="#000000" stroked="false">
                <v:path arrowok="t"/>
                <v:fill type="solid"/>
              </v:shape>
            </v:group>
            <v:group style="position:absolute;left:6760;top:7633;width:10;height:20" coordorigin="6760,7633" coordsize="10,20">
              <v:shape style="position:absolute;left:6760;top:7633;width:10;height:20" coordorigin="6760,7633" coordsize="10,20" path="m6760,7653l6769,7653,6769,7633,6760,7633,6760,7653xe" filled="true" fillcolor="#000000" stroked="false">
                <v:path arrowok="t"/>
                <v:fill type="solid"/>
              </v:shape>
            </v:group>
            <v:group style="position:absolute;left:6760;top:7653;width:10;height:20" coordorigin="6760,7653" coordsize="10,20">
              <v:shape style="position:absolute;left:6760;top:7653;width:10;height:20" coordorigin="6760,7653" coordsize="10,20" path="m6760,7672l6769,7672,6769,7653,6760,7653,6760,7672xe" filled="true" fillcolor="#000000" stroked="false">
                <v:path arrowok="t"/>
                <v:fill type="solid"/>
              </v:shape>
            </v:group>
            <v:group style="position:absolute;left:6760;top:7672;width:10;height:20" coordorigin="6760,7672" coordsize="10,20">
              <v:shape style="position:absolute;left:6760;top:7672;width:10;height:20" coordorigin="6760,7672" coordsize="10,20" path="m6760,7691l6769,7691,6769,7672,6760,7672,6760,7691xe" filled="true" fillcolor="#000000" stroked="false">
                <v:path arrowok="t"/>
                <v:fill type="solid"/>
              </v:shape>
            </v:group>
            <v:group style="position:absolute;left:6760;top:7691;width:10;height:20" coordorigin="6760,7691" coordsize="10,20">
              <v:shape style="position:absolute;left:6760;top:7691;width:10;height:20" coordorigin="6760,7691" coordsize="10,20" path="m6760,7710l6769,7710,6769,7691,6760,7691,6760,7710xe" filled="true" fillcolor="#000000" stroked="false">
                <v:path arrowok="t"/>
                <v:fill type="solid"/>
              </v:shape>
            </v:group>
            <v:group style="position:absolute;left:6760;top:7710;width:10;height:20" coordorigin="6760,7710" coordsize="10,20">
              <v:shape style="position:absolute;left:6760;top:7710;width:10;height:20" coordorigin="6760,7710" coordsize="10,20" path="m6760,7729l6769,7729,6769,7710,6760,7710,6760,7729xe" filled="true" fillcolor="#000000" stroked="false">
                <v:path arrowok="t"/>
                <v:fill type="solid"/>
              </v:shape>
            </v:group>
            <v:group style="position:absolute;left:6760;top:7729;width:10;height:20" coordorigin="6760,7729" coordsize="10,20">
              <v:shape style="position:absolute;left:6760;top:7729;width:10;height:20" coordorigin="6760,7729" coordsize="10,20" path="m6760,7749l6769,7749,6769,7729,6760,7729,6760,7749xe" filled="true" fillcolor="#000000" stroked="false">
                <v:path arrowok="t"/>
                <v:fill type="solid"/>
              </v:shape>
            </v:group>
            <v:group style="position:absolute;left:6760;top:7749;width:10;height:20" coordorigin="6760,7749" coordsize="10,20">
              <v:shape style="position:absolute;left:6760;top:7749;width:10;height:20" coordorigin="6760,7749" coordsize="10,20" path="m6760,7768l6769,7768,6769,7749,6760,7749,6760,7768xe" filled="true" fillcolor="#000000" stroked="false">
                <v:path arrowok="t"/>
                <v:fill type="solid"/>
              </v:shape>
            </v:group>
            <v:group style="position:absolute;left:6760;top:7768;width:10;height:20" coordorigin="6760,7768" coordsize="10,20">
              <v:shape style="position:absolute;left:6760;top:7768;width:10;height:20" coordorigin="6760,7768" coordsize="10,20" path="m6760,7787l6769,7787,6769,7768,6760,7768,6760,7787xe" filled="true" fillcolor="#000000" stroked="false">
                <v:path arrowok="t"/>
                <v:fill type="solid"/>
              </v:shape>
            </v:group>
            <v:group style="position:absolute;left:6760;top:7787;width:10;height:20" coordorigin="6760,7787" coordsize="10,20">
              <v:shape style="position:absolute;left:6760;top:7787;width:10;height:20" coordorigin="6760,7787" coordsize="10,20" path="m6760,7806l6769,7806,6769,7787,6760,7787,6760,7806xe" filled="true" fillcolor="#000000" stroked="false">
                <v:path arrowok="t"/>
                <v:fill type="solid"/>
              </v:shape>
            </v:group>
            <v:group style="position:absolute;left:6760;top:7806;width:10;height:20" coordorigin="6760,7806" coordsize="10,20">
              <v:shape style="position:absolute;left:6760;top:7806;width:10;height:20" coordorigin="6760,7806" coordsize="10,20" path="m6760,7825l6769,7825,6769,7806,6760,7806,6760,7825xe" filled="true" fillcolor="#000000" stroked="false">
                <v:path arrowok="t"/>
                <v:fill type="solid"/>
              </v:shape>
            </v:group>
            <v:group style="position:absolute;left:6760;top:7829;width:10;height:2" coordorigin="6760,7829" coordsize="10,2">
              <v:shape style="position:absolute;left:6760;top:7829;width:10;height:2" coordorigin="6760,7829" coordsize="10,0" path="m6760,7829l6769,7829e" filled="false" stroked="true" strokeweight=".35999pt" strokecolor="#000000">
                <v:path arrowok="t"/>
              </v:shape>
            </v:group>
            <v:group style="position:absolute;left:7458;top:7365;width:10;height:20" coordorigin="7458,7365" coordsize="10,20">
              <v:shape style="position:absolute;left:7458;top:7365;width:10;height:20" coordorigin="7458,7365" coordsize="10,20" path="m7458,7384l7468,7384,7468,7365,7458,7365,7458,7384xe" filled="true" fillcolor="#000000" stroked="false">
                <v:path arrowok="t"/>
                <v:fill type="solid"/>
              </v:shape>
            </v:group>
            <v:group style="position:absolute;left:7458;top:7384;width:10;height:20" coordorigin="7458,7384" coordsize="10,20">
              <v:shape style="position:absolute;left:7458;top:7384;width:10;height:20" coordorigin="7458,7384" coordsize="10,20" path="m7458,7403l7468,7403,7468,7384,7458,7384,7458,7403xe" filled="true" fillcolor="#000000" stroked="false">
                <v:path arrowok="t"/>
                <v:fill type="solid"/>
              </v:shape>
            </v:group>
            <v:group style="position:absolute;left:7458;top:7403;width:10;height:20" coordorigin="7458,7403" coordsize="10,20">
              <v:shape style="position:absolute;left:7458;top:7403;width:10;height:20" coordorigin="7458,7403" coordsize="10,20" path="m7458,7422l7468,7422,7468,7403,7458,7403,7458,7422xe" filled="true" fillcolor="#000000" stroked="false">
                <v:path arrowok="t"/>
                <v:fill type="solid"/>
              </v:shape>
            </v:group>
            <v:group style="position:absolute;left:7458;top:7422;width:10;height:20" coordorigin="7458,7422" coordsize="10,20">
              <v:shape style="position:absolute;left:7458;top:7422;width:10;height:20" coordorigin="7458,7422" coordsize="10,20" path="m7458,7441l7468,7441,7468,7422,7458,7422,7458,7441xe" filled="true" fillcolor="#000000" stroked="false">
                <v:path arrowok="t"/>
                <v:fill type="solid"/>
              </v:shape>
            </v:group>
            <v:group style="position:absolute;left:7458;top:7441;width:10;height:20" coordorigin="7458,7441" coordsize="10,20">
              <v:shape style="position:absolute;left:7458;top:7441;width:10;height:20" coordorigin="7458,7441" coordsize="10,20" path="m7458,7461l7468,7461,7468,7441,7458,7441,7458,7461xe" filled="true" fillcolor="#000000" stroked="false">
                <v:path arrowok="t"/>
                <v:fill type="solid"/>
              </v:shape>
            </v:group>
            <v:group style="position:absolute;left:7458;top:7461;width:10;height:20" coordorigin="7458,7461" coordsize="10,20">
              <v:shape style="position:absolute;left:7458;top:7461;width:10;height:20" coordorigin="7458,7461" coordsize="10,20" path="m7458,7480l7468,7480,7468,7461,7458,7461,7458,7480xe" filled="true" fillcolor="#000000" stroked="false">
                <v:path arrowok="t"/>
                <v:fill type="solid"/>
              </v:shape>
            </v:group>
            <v:group style="position:absolute;left:7458;top:7480;width:10;height:20" coordorigin="7458,7480" coordsize="10,20">
              <v:shape style="position:absolute;left:7458;top:7480;width:10;height:20" coordorigin="7458,7480" coordsize="10,20" path="m7458,7499l7468,7499,7468,7480,7458,7480,7458,7499xe" filled="true" fillcolor="#000000" stroked="false">
                <v:path arrowok="t"/>
                <v:fill type="solid"/>
              </v:shape>
            </v:group>
            <v:group style="position:absolute;left:7458;top:7499;width:10;height:20" coordorigin="7458,7499" coordsize="10,20">
              <v:shape style="position:absolute;left:7458;top:7499;width:10;height:20" coordorigin="7458,7499" coordsize="10,20" path="m7458,7518l7468,7518,7468,7499,7458,7499,7458,7518xe" filled="true" fillcolor="#000000" stroked="false">
                <v:path arrowok="t"/>
                <v:fill type="solid"/>
              </v:shape>
            </v:group>
            <v:group style="position:absolute;left:7458;top:7518;width:10;height:20" coordorigin="7458,7518" coordsize="10,20">
              <v:shape style="position:absolute;left:7458;top:7518;width:10;height:20" coordorigin="7458,7518" coordsize="10,20" path="m7458,7537l7468,7537,7468,7518,7458,7518,7458,7537xe" filled="true" fillcolor="#000000" stroked="false">
                <v:path arrowok="t"/>
                <v:fill type="solid"/>
              </v:shape>
            </v:group>
            <v:group style="position:absolute;left:7458;top:7537;width:10;height:20" coordorigin="7458,7537" coordsize="10,20">
              <v:shape style="position:absolute;left:7458;top:7537;width:10;height:20" coordorigin="7458,7537" coordsize="10,20" path="m7458,7557l7468,7557,7468,7537,7458,7537,7458,7557xe" filled="true" fillcolor="#000000" stroked="false">
                <v:path arrowok="t"/>
                <v:fill type="solid"/>
              </v:shape>
            </v:group>
            <v:group style="position:absolute;left:7458;top:7557;width:10;height:20" coordorigin="7458,7557" coordsize="10,20">
              <v:shape style="position:absolute;left:7458;top:7557;width:10;height:20" coordorigin="7458,7557" coordsize="10,20" path="m7458,7576l7468,7576,7468,7557,7458,7557,7458,7576xe" filled="true" fillcolor="#000000" stroked="false">
                <v:path arrowok="t"/>
                <v:fill type="solid"/>
              </v:shape>
            </v:group>
            <v:group style="position:absolute;left:7458;top:7576;width:10;height:20" coordorigin="7458,7576" coordsize="10,20">
              <v:shape style="position:absolute;left:7458;top:7576;width:10;height:20" coordorigin="7458,7576" coordsize="10,20" path="m7458,7595l7468,7595,7468,7576,7458,7576,7458,7595xe" filled="true" fillcolor="#000000" stroked="false">
                <v:path arrowok="t"/>
                <v:fill type="solid"/>
              </v:shape>
            </v:group>
            <v:group style="position:absolute;left:7458;top:7595;width:10;height:20" coordorigin="7458,7595" coordsize="10,20">
              <v:shape style="position:absolute;left:7458;top:7595;width:10;height:20" coordorigin="7458,7595" coordsize="10,20" path="m7458,7614l7468,7614,7468,7595,7458,7595,7458,7614xe" filled="true" fillcolor="#000000" stroked="false">
                <v:path arrowok="t"/>
                <v:fill type="solid"/>
              </v:shape>
            </v:group>
            <v:group style="position:absolute;left:7458;top:7614;width:10;height:20" coordorigin="7458,7614" coordsize="10,20">
              <v:shape style="position:absolute;left:7458;top:7614;width:10;height:20" coordorigin="7458,7614" coordsize="10,20" path="m7458,7633l7468,7633,7468,7614,7458,7614,7458,7633xe" filled="true" fillcolor="#000000" stroked="false">
                <v:path arrowok="t"/>
                <v:fill type="solid"/>
              </v:shape>
            </v:group>
            <v:group style="position:absolute;left:7458;top:7633;width:10;height:20" coordorigin="7458,7633" coordsize="10,20">
              <v:shape style="position:absolute;left:7458;top:7633;width:10;height:20" coordorigin="7458,7633" coordsize="10,20" path="m7458,7653l7468,7653,7468,7633,7458,7633,7458,7653xe" filled="true" fillcolor="#000000" stroked="false">
                <v:path arrowok="t"/>
                <v:fill type="solid"/>
              </v:shape>
            </v:group>
            <v:group style="position:absolute;left:7458;top:7653;width:10;height:20" coordorigin="7458,7653" coordsize="10,20">
              <v:shape style="position:absolute;left:7458;top:7653;width:10;height:20" coordorigin="7458,7653" coordsize="10,20" path="m7458,7672l7468,7672,7468,7653,7458,7653,7458,7672xe" filled="true" fillcolor="#000000" stroked="false">
                <v:path arrowok="t"/>
                <v:fill type="solid"/>
              </v:shape>
            </v:group>
            <v:group style="position:absolute;left:7458;top:7672;width:10;height:20" coordorigin="7458,7672" coordsize="10,20">
              <v:shape style="position:absolute;left:7458;top:7672;width:10;height:20" coordorigin="7458,7672" coordsize="10,20" path="m7458,7691l7468,7691,7468,7672,7458,7672,7458,7691xe" filled="true" fillcolor="#000000" stroked="false">
                <v:path arrowok="t"/>
                <v:fill type="solid"/>
              </v:shape>
            </v:group>
            <v:group style="position:absolute;left:7458;top:7691;width:10;height:20" coordorigin="7458,7691" coordsize="10,20">
              <v:shape style="position:absolute;left:7458;top:7691;width:10;height:20" coordorigin="7458,7691" coordsize="10,20" path="m7458,7710l7468,7710,7468,7691,7458,7691,7458,7710xe" filled="true" fillcolor="#000000" stroked="false">
                <v:path arrowok="t"/>
                <v:fill type="solid"/>
              </v:shape>
            </v:group>
            <v:group style="position:absolute;left:7458;top:7710;width:10;height:20" coordorigin="7458,7710" coordsize="10,20">
              <v:shape style="position:absolute;left:7458;top:7710;width:10;height:20" coordorigin="7458,7710" coordsize="10,20" path="m7458,7729l7468,7729,7468,7710,7458,7710,7458,7729xe" filled="true" fillcolor="#000000" stroked="false">
                <v:path arrowok="t"/>
                <v:fill type="solid"/>
              </v:shape>
            </v:group>
            <v:group style="position:absolute;left:7458;top:7729;width:10;height:20" coordorigin="7458,7729" coordsize="10,20">
              <v:shape style="position:absolute;left:7458;top:7729;width:10;height:20" coordorigin="7458,7729" coordsize="10,20" path="m7458,7749l7468,7749,7468,7729,7458,7729,7458,7749xe" filled="true" fillcolor="#000000" stroked="false">
                <v:path arrowok="t"/>
                <v:fill type="solid"/>
              </v:shape>
            </v:group>
            <v:group style="position:absolute;left:7458;top:7749;width:10;height:20" coordorigin="7458,7749" coordsize="10,20">
              <v:shape style="position:absolute;left:7458;top:7749;width:10;height:20" coordorigin="7458,7749" coordsize="10,20" path="m7458,7768l7468,7768,7468,7749,7458,7749,7458,7768xe" filled="true" fillcolor="#000000" stroked="false">
                <v:path arrowok="t"/>
                <v:fill type="solid"/>
              </v:shape>
            </v:group>
            <v:group style="position:absolute;left:7458;top:7768;width:10;height:20" coordorigin="7458,7768" coordsize="10,20">
              <v:shape style="position:absolute;left:7458;top:7768;width:10;height:20" coordorigin="7458,7768" coordsize="10,20" path="m7458,7787l7468,7787,7468,7768,7458,7768,7458,7787xe" filled="true" fillcolor="#000000" stroked="false">
                <v:path arrowok="t"/>
                <v:fill type="solid"/>
              </v:shape>
            </v:group>
            <v:group style="position:absolute;left:7458;top:7787;width:10;height:20" coordorigin="7458,7787" coordsize="10,20">
              <v:shape style="position:absolute;left:7458;top:7787;width:10;height:20" coordorigin="7458,7787" coordsize="10,20" path="m7458,7806l7468,7806,7468,7787,7458,7787,7458,7806xe" filled="true" fillcolor="#000000" stroked="false">
                <v:path arrowok="t"/>
                <v:fill type="solid"/>
              </v:shape>
            </v:group>
            <v:group style="position:absolute;left:7458;top:7806;width:10;height:20" coordorigin="7458,7806" coordsize="10,20">
              <v:shape style="position:absolute;left:7458;top:7806;width:10;height:20" coordorigin="7458,7806" coordsize="10,20" path="m7458,7825l7468,7825,7468,7806,7458,7806,7458,7825xe" filled="true" fillcolor="#000000" stroked="false">
                <v:path arrowok="t"/>
                <v:fill type="solid"/>
              </v:shape>
            </v:group>
            <v:group style="position:absolute;left:7458;top:7829;width:10;height:2" coordorigin="7458,7829" coordsize="10,2">
              <v:shape style="position:absolute;left:7458;top:7829;width:10;height:2" coordorigin="7458,7829" coordsize="10,0" path="m7458,7829l7468,7829e" filled="false" stroked="true" strokeweight=".35999pt" strokecolor="#000000">
                <v:path arrowok="t"/>
              </v:shape>
            </v:group>
            <v:group style="position:absolute;left:8740;top:7365;width:10;height:20" coordorigin="8740,7365" coordsize="10,20">
              <v:shape style="position:absolute;left:8740;top:7365;width:10;height:20" coordorigin="8740,7365" coordsize="10,20" path="m8740,7384l8749,7384,8749,7365,8740,7365,8740,7384xe" filled="true" fillcolor="#000000" stroked="false">
                <v:path arrowok="t"/>
                <v:fill type="solid"/>
              </v:shape>
            </v:group>
            <v:group style="position:absolute;left:8740;top:7384;width:10;height:20" coordorigin="8740,7384" coordsize="10,20">
              <v:shape style="position:absolute;left:8740;top:7384;width:10;height:20" coordorigin="8740,7384" coordsize="10,20" path="m8740,7403l8749,7403,8749,7384,8740,7384,8740,7403xe" filled="true" fillcolor="#000000" stroked="false">
                <v:path arrowok="t"/>
                <v:fill type="solid"/>
              </v:shape>
            </v:group>
            <v:group style="position:absolute;left:8740;top:7403;width:10;height:20" coordorigin="8740,7403" coordsize="10,20">
              <v:shape style="position:absolute;left:8740;top:7403;width:10;height:20" coordorigin="8740,7403" coordsize="10,20" path="m8740,7422l8749,7422,8749,7403,8740,7403,8740,7422xe" filled="true" fillcolor="#000000" stroked="false">
                <v:path arrowok="t"/>
                <v:fill type="solid"/>
              </v:shape>
            </v:group>
            <v:group style="position:absolute;left:8740;top:7422;width:10;height:20" coordorigin="8740,7422" coordsize="10,20">
              <v:shape style="position:absolute;left:8740;top:7422;width:10;height:20" coordorigin="8740,7422" coordsize="10,20" path="m8740,7441l8749,7441,8749,7422,8740,7422,8740,7441xe" filled="true" fillcolor="#000000" stroked="false">
                <v:path arrowok="t"/>
                <v:fill type="solid"/>
              </v:shape>
            </v:group>
            <v:group style="position:absolute;left:8740;top:7441;width:10;height:20" coordorigin="8740,7441" coordsize="10,20">
              <v:shape style="position:absolute;left:8740;top:7441;width:10;height:20" coordorigin="8740,7441" coordsize="10,20" path="m8740,7461l8749,7461,8749,7441,8740,7441,8740,7461xe" filled="true" fillcolor="#000000" stroked="false">
                <v:path arrowok="t"/>
                <v:fill type="solid"/>
              </v:shape>
            </v:group>
            <v:group style="position:absolute;left:8740;top:7461;width:10;height:20" coordorigin="8740,7461" coordsize="10,20">
              <v:shape style="position:absolute;left:8740;top:7461;width:10;height:20" coordorigin="8740,7461" coordsize="10,20" path="m8740,7480l8749,7480,8749,7461,8740,7461,8740,7480xe" filled="true" fillcolor="#000000" stroked="false">
                <v:path arrowok="t"/>
                <v:fill type="solid"/>
              </v:shape>
            </v:group>
            <v:group style="position:absolute;left:8740;top:7480;width:10;height:20" coordorigin="8740,7480" coordsize="10,20">
              <v:shape style="position:absolute;left:8740;top:7480;width:10;height:20" coordorigin="8740,7480" coordsize="10,20" path="m8740,7499l8749,7499,8749,7480,8740,7480,8740,7499xe" filled="true" fillcolor="#000000" stroked="false">
                <v:path arrowok="t"/>
                <v:fill type="solid"/>
              </v:shape>
            </v:group>
            <v:group style="position:absolute;left:8740;top:7499;width:10;height:20" coordorigin="8740,7499" coordsize="10,20">
              <v:shape style="position:absolute;left:8740;top:7499;width:10;height:20" coordorigin="8740,7499" coordsize="10,20" path="m8740,7518l8749,7518,8749,7499,8740,7499,8740,7518xe" filled="true" fillcolor="#000000" stroked="false">
                <v:path arrowok="t"/>
                <v:fill type="solid"/>
              </v:shape>
            </v:group>
            <v:group style="position:absolute;left:8740;top:7518;width:10;height:20" coordorigin="8740,7518" coordsize="10,20">
              <v:shape style="position:absolute;left:8740;top:7518;width:10;height:20" coordorigin="8740,7518" coordsize="10,20" path="m8740,7537l8749,7537,8749,7518,8740,7518,8740,7537xe" filled="true" fillcolor="#000000" stroked="false">
                <v:path arrowok="t"/>
                <v:fill type="solid"/>
              </v:shape>
            </v:group>
            <v:group style="position:absolute;left:8740;top:7537;width:10;height:20" coordorigin="8740,7537" coordsize="10,20">
              <v:shape style="position:absolute;left:8740;top:7537;width:10;height:20" coordorigin="8740,7537" coordsize="10,20" path="m8740,7557l8749,7557,8749,7537,8740,7537,8740,7557xe" filled="true" fillcolor="#000000" stroked="false">
                <v:path arrowok="t"/>
                <v:fill type="solid"/>
              </v:shape>
            </v:group>
            <v:group style="position:absolute;left:8740;top:7557;width:10;height:20" coordorigin="8740,7557" coordsize="10,20">
              <v:shape style="position:absolute;left:8740;top:7557;width:10;height:20" coordorigin="8740,7557" coordsize="10,20" path="m8740,7576l8749,7576,8749,7557,8740,7557,8740,7576xe" filled="true" fillcolor="#000000" stroked="false">
                <v:path arrowok="t"/>
                <v:fill type="solid"/>
              </v:shape>
            </v:group>
            <v:group style="position:absolute;left:8740;top:7576;width:10;height:20" coordorigin="8740,7576" coordsize="10,20">
              <v:shape style="position:absolute;left:8740;top:7576;width:10;height:20" coordorigin="8740,7576" coordsize="10,20" path="m8740,7595l8749,7595,8749,7576,8740,7576,8740,7595xe" filled="true" fillcolor="#000000" stroked="false">
                <v:path arrowok="t"/>
                <v:fill type="solid"/>
              </v:shape>
            </v:group>
            <v:group style="position:absolute;left:8740;top:7595;width:10;height:20" coordorigin="8740,7595" coordsize="10,20">
              <v:shape style="position:absolute;left:8740;top:7595;width:10;height:20" coordorigin="8740,7595" coordsize="10,20" path="m8740,7614l8749,7614,8749,7595,8740,7595,8740,7614xe" filled="true" fillcolor="#000000" stroked="false">
                <v:path arrowok="t"/>
                <v:fill type="solid"/>
              </v:shape>
            </v:group>
            <v:group style="position:absolute;left:8740;top:7614;width:10;height:20" coordorigin="8740,7614" coordsize="10,20">
              <v:shape style="position:absolute;left:8740;top:7614;width:10;height:20" coordorigin="8740,7614" coordsize="10,20" path="m8740,7633l8749,7633,8749,7614,8740,7614,8740,7633xe" filled="true" fillcolor="#000000" stroked="false">
                <v:path arrowok="t"/>
                <v:fill type="solid"/>
              </v:shape>
            </v:group>
            <v:group style="position:absolute;left:8740;top:7633;width:10;height:20" coordorigin="8740,7633" coordsize="10,20">
              <v:shape style="position:absolute;left:8740;top:7633;width:10;height:20" coordorigin="8740,7633" coordsize="10,20" path="m8740,7653l8749,7653,8749,7633,8740,7633,8740,7653xe" filled="true" fillcolor="#000000" stroked="false">
                <v:path arrowok="t"/>
                <v:fill type="solid"/>
              </v:shape>
            </v:group>
            <v:group style="position:absolute;left:8740;top:7653;width:10;height:20" coordorigin="8740,7653" coordsize="10,20">
              <v:shape style="position:absolute;left:8740;top:7653;width:10;height:20" coordorigin="8740,7653" coordsize="10,20" path="m8740,7672l8749,7672,8749,7653,8740,7653,8740,7672xe" filled="true" fillcolor="#000000" stroked="false">
                <v:path arrowok="t"/>
                <v:fill type="solid"/>
              </v:shape>
            </v:group>
            <v:group style="position:absolute;left:8740;top:7672;width:10;height:20" coordorigin="8740,7672" coordsize="10,20">
              <v:shape style="position:absolute;left:8740;top:7672;width:10;height:20" coordorigin="8740,7672" coordsize="10,20" path="m8740,7691l8749,7691,8749,7672,8740,7672,8740,7691xe" filled="true" fillcolor="#000000" stroked="false">
                <v:path arrowok="t"/>
                <v:fill type="solid"/>
              </v:shape>
            </v:group>
            <v:group style="position:absolute;left:8740;top:7691;width:10;height:20" coordorigin="8740,7691" coordsize="10,20">
              <v:shape style="position:absolute;left:8740;top:7691;width:10;height:20" coordorigin="8740,7691" coordsize="10,20" path="m8740,7710l8749,7710,8749,7691,8740,7691,8740,7710xe" filled="true" fillcolor="#000000" stroked="false">
                <v:path arrowok="t"/>
                <v:fill type="solid"/>
              </v:shape>
            </v:group>
            <v:group style="position:absolute;left:8740;top:7710;width:10;height:20" coordorigin="8740,7710" coordsize="10,20">
              <v:shape style="position:absolute;left:8740;top:7710;width:10;height:20" coordorigin="8740,7710" coordsize="10,20" path="m8740,7729l8749,7729,8749,7710,8740,7710,8740,7729xe" filled="true" fillcolor="#000000" stroked="false">
                <v:path arrowok="t"/>
                <v:fill type="solid"/>
              </v:shape>
            </v:group>
            <v:group style="position:absolute;left:8740;top:7729;width:10;height:20" coordorigin="8740,7729" coordsize="10,20">
              <v:shape style="position:absolute;left:8740;top:7729;width:10;height:20" coordorigin="8740,7729" coordsize="10,20" path="m8740,7749l8749,7749,8749,7729,8740,7729,8740,7749xe" filled="true" fillcolor="#000000" stroked="false">
                <v:path arrowok="t"/>
                <v:fill type="solid"/>
              </v:shape>
            </v:group>
            <v:group style="position:absolute;left:8740;top:7749;width:10;height:20" coordorigin="8740,7749" coordsize="10,20">
              <v:shape style="position:absolute;left:8740;top:7749;width:10;height:20" coordorigin="8740,7749" coordsize="10,20" path="m8740,7768l8749,7768,8749,7749,8740,7749,8740,7768xe" filled="true" fillcolor="#000000" stroked="false">
                <v:path arrowok="t"/>
                <v:fill type="solid"/>
              </v:shape>
            </v:group>
            <v:group style="position:absolute;left:8740;top:7768;width:10;height:20" coordorigin="8740,7768" coordsize="10,20">
              <v:shape style="position:absolute;left:8740;top:7768;width:10;height:20" coordorigin="8740,7768" coordsize="10,20" path="m8740,7787l8749,7787,8749,7768,8740,7768,8740,7787xe" filled="true" fillcolor="#000000" stroked="false">
                <v:path arrowok="t"/>
                <v:fill type="solid"/>
              </v:shape>
            </v:group>
            <v:group style="position:absolute;left:8740;top:7787;width:10;height:20" coordorigin="8740,7787" coordsize="10,20">
              <v:shape style="position:absolute;left:8740;top:7787;width:10;height:20" coordorigin="8740,7787" coordsize="10,20" path="m8740,7806l8749,7806,8749,7787,8740,7787,8740,7806xe" filled="true" fillcolor="#000000" stroked="false">
                <v:path arrowok="t"/>
                <v:fill type="solid"/>
              </v:shape>
            </v:group>
            <v:group style="position:absolute;left:8740;top:7806;width:10;height:20" coordorigin="8740,7806" coordsize="10,20">
              <v:shape style="position:absolute;left:8740;top:7806;width:10;height:20" coordorigin="8740,7806" coordsize="10,20" path="m8740,7825l8749,7825,8749,7806,8740,7806,8740,7825xe" filled="true" fillcolor="#000000" stroked="false">
                <v:path arrowok="t"/>
                <v:fill type="solid"/>
              </v:shape>
            </v:group>
            <v:group style="position:absolute;left:8740;top:7829;width:10;height:2" coordorigin="8740,7829" coordsize="10,2">
              <v:shape style="position:absolute;left:8740;top:7829;width:10;height:2" coordorigin="8740,7829" coordsize="10,0" path="m8740,7829l8749,7829e" filled="false" stroked="true" strokeweight=".35999pt" strokecolor="#000000">
                <v:path arrowok="t"/>
              </v:shape>
            </v:group>
            <v:group style="position:absolute;left:10864;top:7365;width:10;height:20" coordorigin="10864,7365" coordsize="10,20">
              <v:shape style="position:absolute;left:10864;top:7365;width:10;height:20" coordorigin="10864,7365" coordsize="10,20" path="m10864,7384l10874,7384,10874,7365,10864,7365,10864,7384xe" filled="true" fillcolor="#000000" stroked="false">
                <v:path arrowok="t"/>
                <v:fill type="solid"/>
              </v:shape>
            </v:group>
            <v:group style="position:absolute;left:10864;top:7384;width:10;height:20" coordorigin="10864,7384" coordsize="10,20">
              <v:shape style="position:absolute;left:10864;top:7384;width:10;height:20" coordorigin="10864,7384" coordsize="10,20" path="m10864,7403l10874,7403,10874,7384,10864,7384,10864,7403xe" filled="true" fillcolor="#000000" stroked="false">
                <v:path arrowok="t"/>
                <v:fill type="solid"/>
              </v:shape>
            </v:group>
            <v:group style="position:absolute;left:10864;top:7403;width:10;height:20" coordorigin="10864,7403" coordsize="10,20">
              <v:shape style="position:absolute;left:10864;top:7403;width:10;height:20" coordorigin="10864,7403" coordsize="10,20" path="m10864,7422l10874,7422,10874,7403,10864,7403,10864,7422xe" filled="true" fillcolor="#000000" stroked="false">
                <v:path arrowok="t"/>
                <v:fill type="solid"/>
              </v:shape>
            </v:group>
            <v:group style="position:absolute;left:10864;top:7422;width:10;height:20" coordorigin="10864,7422" coordsize="10,20">
              <v:shape style="position:absolute;left:10864;top:7422;width:10;height:20" coordorigin="10864,7422" coordsize="10,20" path="m10864,7441l10874,7441,10874,7422,10864,7422,10864,7441xe" filled="true" fillcolor="#000000" stroked="false">
                <v:path arrowok="t"/>
                <v:fill type="solid"/>
              </v:shape>
            </v:group>
            <v:group style="position:absolute;left:10864;top:7441;width:10;height:20" coordorigin="10864,7441" coordsize="10,20">
              <v:shape style="position:absolute;left:10864;top:7441;width:10;height:20" coordorigin="10864,7441" coordsize="10,20" path="m10864,7461l10874,7461,10874,7441,10864,7441,10864,7461xe" filled="true" fillcolor="#000000" stroked="false">
                <v:path arrowok="t"/>
                <v:fill type="solid"/>
              </v:shape>
            </v:group>
            <v:group style="position:absolute;left:10864;top:7461;width:10;height:20" coordorigin="10864,7461" coordsize="10,20">
              <v:shape style="position:absolute;left:10864;top:7461;width:10;height:20" coordorigin="10864,7461" coordsize="10,20" path="m10864,7480l10874,7480,10874,7461,10864,7461,10864,7480xe" filled="true" fillcolor="#000000" stroked="false">
                <v:path arrowok="t"/>
                <v:fill type="solid"/>
              </v:shape>
            </v:group>
            <v:group style="position:absolute;left:10864;top:7480;width:10;height:20" coordorigin="10864,7480" coordsize="10,20">
              <v:shape style="position:absolute;left:10864;top:7480;width:10;height:20" coordorigin="10864,7480" coordsize="10,20" path="m10864,7499l10874,7499,10874,7480,10864,7480,10864,7499xe" filled="true" fillcolor="#000000" stroked="false">
                <v:path arrowok="t"/>
                <v:fill type="solid"/>
              </v:shape>
            </v:group>
            <v:group style="position:absolute;left:10864;top:7499;width:10;height:20" coordorigin="10864,7499" coordsize="10,20">
              <v:shape style="position:absolute;left:10864;top:7499;width:10;height:20" coordorigin="10864,7499" coordsize="10,20" path="m10864,7518l10874,7518,10874,7499,10864,7499,10864,7518xe" filled="true" fillcolor="#000000" stroked="false">
                <v:path arrowok="t"/>
                <v:fill type="solid"/>
              </v:shape>
            </v:group>
            <v:group style="position:absolute;left:10864;top:7518;width:10;height:20" coordorigin="10864,7518" coordsize="10,20">
              <v:shape style="position:absolute;left:10864;top:7518;width:10;height:20" coordorigin="10864,7518" coordsize="10,20" path="m10864,7537l10874,7537,10874,7518,10864,7518,10864,7537xe" filled="true" fillcolor="#000000" stroked="false">
                <v:path arrowok="t"/>
                <v:fill type="solid"/>
              </v:shape>
            </v:group>
            <v:group style="position:absolute;left:10864;top:7537;width:10;height:20" coordorigin="10864,7537" coordsize="10,20">
              <v:shape style="position:absolute;left:10864;top:7537;width:10;height:20" coordorigin="10864,7537" coordsize="10,20" path="m10864,7557l10874,7557,10874,7537,10864,7537,10864,7557xe" filled="true" fillcolor="#000000" stroked="false">
                <v:path arrowok="t"/>
                <v:fill type="solid"/>
              </v:shape>
            </v:group>
            <v:group style="position:absolute;left:10864;top:7557;width:10;height:20" coordorigin="10864,7557" coordsize="10,20">
              <v:shape style="position:absolute;left:10864;top:7557;width:10;height:20" coordorigin="10864,7557" coordsize="10,20" path="m10864,7576l10874,7576,10874,7557,10864,7557,10864,7576xe" filled="true" fillcolor="#000000" stroked="false">
                <v:path arrowok="t"/>
                <v:fill type="solid"/>
              </v:shape>
            </v:group>
            <v:group style="position:absolute;left:10864;top:7576;width:10;height:20" coordorigin="10864,7576" coordsize="10,20">
              <v:shape style="position:absolute;left:10864;top:7576;width:10;height:20" coordorigin="10864,7576" coordsize="10,20" path="m10864,7595l10874,7595,10874,7576,10864,7576,10864,7595xe" filled="true" fillcolor="#000000" stroked="false">
                <v:path arrowok="t"/>
                <v:fill type="solid"/>
              </v:shape>
            </v:group>
            <v:group style="position:absolute;left:10864;top:7595;width:10;height:20" coordorigin="10864,7595" coordsize="10,20">
              <v:shape style="position:absolute;left:10864;top:7595;width:10;height:20" coordorigin="10864,7595" coordsize="10,20" path="m10864,7614l10874,7614,10874,7595,10864,7595,10864,7614xe" filled="true" fillcolor="#000000" stroked="false">
                <v:path arrowok="t"/>
                <v:fill type="solid"/>
              </v:shape>
            </v:group>
            <v:group style="position:absolute;left:10864;top:7614;width:10;height:20" coordorigin="10864,7614" coordsize="10,20">
              <v:shape style="position:absolute;left:10864;top:7614;width:10;height:20" coordorigin="10864,7614" coordsize="10,20" path="m10864,7633l10874,7633,10874,7614,10864,7614,10864,7633xe" filled="true" fillcolor="#000000" stroked="false">
                <v:path arrowok="t"/>
                <v:fill type="solid"/>
              </v:shape>
            </v:group>
            <v:group style="position:absolute;left:10864;top:7633;width:10;height:20" coordorigin="10864,7633" coordsize="10,20">
              <v:shape style="position:absolute;left:10864;top:7633;width:10;height:20" coordorigin="10864,7633" coordsize="10,20" path="m10864,7653l10874,7653,10874,7633,10864,7633,10864,7653xe" filled="true" fillcolor="#000000" stroked="false">
                <v:path arrowok="t"/>
                <v:fill type="solid"/>
              </v:shape>
            </v:group>
            <v:group style="position:absolute;left:10864;top:7653;width:10;height:20" coordorigin="10864,7653" coordsize="10,20">
              <v:shape style="position:absolute;left:10864;top:7653;width:10;height:20" coordorigin="10864,7653" coordsize="10,20" path="m10864,7672l10874,7672,10874,7653,10864,7653,10864,7672xe" filled="true" fillcolor="#000000" stroked="false">
                <v:path arrowok="t"/>
                <v:fill type="solid"/>
              </v:shape>
            </v:group>
            <v:group style="position:absolute;left:10864;top:7672;width:10;height:20" coordorigin="10864,7672" coordsize="10,20">
              <v:shape style="position:absolute;left:10864;top:7672;width:10;height:20" coordorigin="10864,7672" coordsize="10,20" path="m10864,7691l10874,7691,10874,7672,10864,7672,10864,7691xe" filled="true" fillcolor="#000000" stroked="false">
                <v:path arrowok="t"/>
                <v:fill type="solid"/>
              </v:shape>
            </v:group>
            <v:group style="position:absolute;left:10864;top:7691;width:10;height:20" coordorigin="10864,7691" coordsize="10,20">
              <v:shape style="position:absolute;left:10864;top:7691;width:10;height:20" coordorigin="10864,7691" coordsize="10,20" path="m10864,7710l10874,7710,10874,7691,10864,7691,10864,7710xe" filled="true" fillcolor="#000000" stroked="false">
                <v:path arrowok="t"/>
                <v:fill type="solid"/>
              </v:shape>
            </v:group>
            <v:group style="position:absolute;left:10864;top:7710;width:10;height:20" coordorigin="10864,7710" coordsize="10,20">
              <v:shape style="position:absolute;left:10864;top:7710;width:10;height:20" coordorigin="10864,7710" coordsize="10,20" path="m10864,7729l10874,7729,10874,7710,10864,7710,10864,7729xe" filled="true" fillcolor="#000000" stroked="false">
                <v:path arrowok="t"/>
                <v:fill type="solid"/>
              </v:shape>
            </v:group>
            <v:group style="position:absolute;left:10864;top:7729;width:10;height:20" coordorigin="10864,7729" coordsize="10,20">
              <v:shape style="position:absolute;left:10864;top:7729;width:10;height:20" coordorigin="10864,7729" coordsize="10,20" path="m10864,7749l10874,7749,10874,7729,10864,7729,10864,7749xe" filled="true" fillcolor="#000000" stroked="false">
                <v:path arrowok="t"/>
                <v:fill type="solid"/>
              </v:shape>
            </v:group>
            <v:group style="position:absolute;left:10864;top:7749;width:10;height:20" coordorigin="10864,7749" coordsize="10,20">
              <v:shape style="position:absolute;left:10864;top:7749;width:10;height:20" coordorigin="10864,7749" coordsize="10,20" path="m10864,7768l10874,7768,10874,7749,10864,7749,10864,7768xe" filled="true" fillcolor="#000000" stroked="false">
                <v:path arrowok="t"/>
                <v:fill type="solid"/>
              </v:shape>
            </v:group>
            <v:group style="position:absolute;left:10864;top:7768;width:10;height:20" coordorigin="10864,7768" coordsize="10,20">
              <v:shape style="position:absolute;left:10864;top:7768;width:10;height:20" coordorigin="10864,7768" coordsize="10,20" path="m10864,7787l10874,7787,10874,7768,10864,7768,10864,7787xe" filled="true" fillcolor="#000000" stroked="false">
                <v:path arrowok="t"/>
                <v:fill type="solid"/>
              </v:shape>
            </v:group>
            <v:group style="position:absolute;left:10864;top:7787;width:10;height:20" coordorigin="10864,7787" coordsize="10,20">
              <v:shape style="position:absolute;left:10864;top:7787;width:10;height:20" coordorigin="10864,7787" coordsize="10,20" path="m10864,7806l10874,7806,10874,7787,10864,7787,10864,7806xe" filled="true" fillcolor="#000000" stroked="false">
                <v:path arrowok="t"/>
                <v:fill type="solid"/>
              </v:shape>
            </v:group>
            <v:group style="position:absolute;left:10864;top:7806;width:10;height:20" coordorigin="10864,7806" coordsize="10,20">
              <v:shape style="position:absolute;left:10864;top:7806;width:10;height:20" coordorigin="10864,7806" coordsize="10,20" path="m10864,7825l10874,7825,10874,7806,10864,7806,10864,7825xe" filled="true" fillcolor="#000000" stroked="false">
                <v:path arrowok="t"/>
                <v:fill type="solid"/>
              </v:shape>
            </v:group>
            <v:group style="position:absolute;left:10864;top:7829;width:10;height:2" coordorigin="10864,7829" coordsize="10,2">
              <v:shape style="position:absolute;left:10864;top:7829;width:10;height:2" coordorigin="10864,7829" coordsize="10,0" path="m10864,7829l10874,7829e" filled="false" stroked="true" strokeweight=".35999pt" strokecolor="#000000">
                <v:path arrowok="t"/>
              </v:shape>
            </v:group>
            <v:group style="position:absolute;left:1034;top:7837;width:10;height:2" coordorigin="1034,7837" coordsize="10,2">
              <v:shape style="position:absolute;left:1034;top:7837;width:10;height:2" coordorigin="1034,7837" coordsize="10,0" path="m1034,7837l1044,7837e" filled="false" stroked="true" strokeweight=".47998pt" strokecolor="#000000">
                <v:path arrowok="t"/>
              </v:shape>
              <v:shape style="position:absolute;left:1044;top:7833;width:1812;height:10" type="#_x0000_t75" stroked="false">
                <v:imagedata r:id="rId399" o:title=""/>
              </v:shape>
              <v:shape style="position:absolute;left:2852;top:7833;width:562;height:10" type="#_x0000_t75" stroked="false">
                <v:imagedata r:id="rId386" o:title=""/>
              </v:shape>
              <v:shape style="position:absolute;left:3408;top:7833;width:797;height:10" type="#_x0000_t75" stroked="false">
                <v:imagedata r:id="rId376" o:title=""/>
              </v:shape>
              <v:shape style="position:absolute;left:4201;top:7833;width:1776;height:10" type="#_x0000_t75" stroked="false">
                <v:imagedata r:id="rId377" o:title=""/>
              </v:shape>
              <v:shape style="position:absolute;left:5972;top:7833;width:4892;height:10" type="#_x0000_t75" stroked="false">
                <v:imagedata r:id="rId387" o:title=""/>
              </v:shape>
            </v:group>
            <v:group style="position:absolute;left:10864;top:7837;width:10;height:2" coordorigin="10864,7837" coordsize="10,2">
              <v:shape style="position:absolute;left:10864;top:7837;width:10;height:2" coordorigin="10864,7837" coordsize="10,0" path="m10864,7837l10874,7837e" filled="false" stroked="true" strokeweight=".47998pt" strokecolor="#000000">
                <v:path arrowok="t"/>
              </v:shape>
            </v:group>
            <v:group style="position:absolute;left:1034;top:7842;width:10;height:20" coordorigin="1034,7842" coordsize="10,20">
              <v:shape style="position:absolute;left:1034;top:7842;width:10;height:20" coordorigin="1034,7842" coordsize="10,20" path="m1034,7861l1044,7861,1044,7842,1034,7842,1034,7861xe" filled="true" fillcolor="#000000" stroked="false">
                <v:path arrowok="t"/>
                <v:fill type="solid"/>
              </v:shape>
            </v:group>
            <v:group style="position:absolute;left:1034;top:7861;width:10;height:20" coordorigin="1034,7861" coordsize="10,20">
              <v:shape style="position:absolute;left:1034;top:7861;width:10;height:20" coordorigin="1034,7861" coordsize="10,20" path="m1034,7881l1044,7881,1044,7861,1034,7861,1034,7881xe" filled="true" fillcolor="#000000" stroked="false">
                <v:path arrowok="t"/>
                <v:fill type="solid"/>
              </v:shape>
            </v:group>
            <v:group style="position:absolute;left:1034;top:7881;width:10;height:20" coordorigin="1034,7881" coordsize="10,20">
              <v:shape style="position:absolute;left:1034;top:7881;width:10;height:20" coordorigin="1034,7881" coordsize="10,20" path="m1034,7900l1044,7900,1044,7881,1034,7881,1034,7900xe" filled="true" fillcolor="#000000" stroked="false">
                <v:path arrowok="t"/>
                <v:fill type="solid"/>
              </v:shape>
            </v:group>
            <v:group style="position:absolute;left:1034;top:7900;width:10;height:20" coordorigin="1034,7900" coordsize="10,20">
              <v:shape style="position:absolute;left:1034;top:7900;width:10;height:20" coordorigin="1034,7900" coordsize="10,20" path="m1034,7919l1044,7919,1044,7900,1034,7900,1034,7919xe" filled="true" fillcolor="#000000" stroked="false">
                <v:path arrowok="t"/>
                <v:fill type="solid"/>
              </v:shape>
            </v:group>
            <v:group style="position:absolute;left:1034;top:7919;width:10;height:20" coordorigin="1034,7919" coordsize="10,20">
              <v:shape style="position:absolute;left:1034;top:7919;width:10;height:20" coordorigin="1034,7919" coordsize="10,20" path="m1034,7938l1044,7938,1044,7919,1034,7919,1034,7938xe" filled="true" fillcolor="#000000" stroked="false">
                <v:path arrowok="t"/>
                <v:fill type="solid"/>
              </v:shape>
            </v:group>
            <v:group style="position:absolute;left:1034;top:7938;width:10;height:20" coordorigin="1034,7938" coordsize="10,20">
              <v:shape style="position:absolute;left:1034;top:7938;width:10;height:20" coordorigin="1034,7938" coordsize="10,20" path="m1034,7957l1044,7957,1044,7938,1034,7938,1034,7957xe" filled="true" fillcolor="#000000" stroked="false">
                <v:path arrowok="t"/>
                <v:fill type="solid"/>
              </v:shape>
            </v:group>
            <v:group style="position:absolute;left:1034;top:7957;width:10;height:20" coordorigin="1034,7957" coordsize="10,20">
              <v:shape style="position:absolute;left:1034;top:7957;width:10;height:20" coordorigin="1034,7957" coordsize="10,20" path="m1034,7977l1044,7977,1044,7957,1034,7957,1034,7977xe" filled="true" fillcolor="#000000" stroked="false">
                <v:path arrowok="t"/>
                <v:fill type="solid"/>
              </v:shape>
            </v:group>
            <v:group style="position:absolute;left:1034;top:7977;width:10;height:20" coordorigin="1034,7977" coordsize="10,20">
              <v:shape style="position:absolute;left:1034;top:7977;width:10;height:20" coordorigin="1034,7977" coordsize="10,20" path="m1034,7996l1044,7996,1044,7977,1034,7977,1034,7996xe" filled="true" fillcolor="#000000" stroked="false">
                <v:path arrowok="t"/>
                <v:fill type="solid"/>
              </v:shape>
            </v:group>
            <v:group style="position:absolute;left:1034;top:7996;width:10;height:20" coordorigin="1034,7996" coordsize="10,20">
              <v:shape style="position:absolute;left:1034;top:7996;width:10;height:20" coordorigin="1034,7996" coordsize="10,20" path="m1034,8015l1044,8015,1044,7996,1034,7996,1034,8015xe" filled="true" fillcolor="#000000" stroked="false">
                <v:path arrowok="t"/>
                <v:fill type="solid"/>
              </v:shape>
            </v:group>
            <v:group style="position:absolute;left:1034;top:8015;width:10;height:20" coordorigin="1034,8015" coordsize="10,20">
              <v:shape style="position:absolute;left:1034;top:8015;width:10;height:20" coordorigin="1034,8015" coordsize="10,20" path="m1034,8034l1044,8034,1044,8015,1034,8015,1034,8034xe" filled="true" fillcolor="#000000" stroked="false">
                <v:path arrowok="t"/>
                <v:fill type="solid"/>
              </v:shape>
            </v:group>
            <v:group style="position:absolute;left:1034;top:8034;width:10;height:20" coordorigin="1034,8034" coordsize="10,20">
              <v:shape style="position:absolute;left:1034;top:8034;width:10;height:20" coordorigin="1034,8034" coordsize="10,20" path="m1034,8053l1044,8053,1044,8034,1034,8034,1034,8053xe" filled="true" fillcolor="#000000" stroked="false">
                <v:path arrowok="t"/>
                <v:fill type="solid"/>
              </v:shape>
            </v:group>
            <v:group style="position:absolute;left:1034;top:8053;width:10;height:20" coordorigin="1034,8053" coordsize="10,20">
              <v:shape style="position:absolute;left:1034;top:8053;width:10;height:20" coordorigin="1034,8053" coordsize="10,20" path="m1034,8073l1044,8073,1044,8053,1034,8053,1034,8073xe" filled="true" fillcolor="#000000" stroked="false">
                <v:path arrowok="t"/>
                <v:fill type="solid"/>
              </v:shape>
            </v:group>
            <v:group style="position:absolute;left:1034;top:8073;width:10;height:20" coordorigin="1034,8073" coordsize="10,20">
              <v:shape style="position:absolute;left:1034;top:8073;width:10;height:20" coordorigin="1034,8073" coordsize="10,20" path="m1034,8092l1044,8092,1044,8073,1034,8073,1034,8092xe" filled="true" fillcolor="#000000" stroked="false">
                <v:path arrowok="t"/>
                <v:fill type="solid"/>
              </v:shape>
            </v:group>
            <v:group style="position:absolute;left:1034;top:8092;width:10;height:20" coordorigin="1034,8092" coordsize="10,20">
              <v:shape style="position:absolute;left:1034;top:8092;width:10;height:20" coordorigin="1034,8092" coordsize="10,20" path="m1034,8111l1044,8111,1044,8092,1034,8092,1034,8111xe" filled="true" fillcolor="#000000" stroked="false">
                <v:path arrowok="t"/>
                <v:fill type="solid"/>
              </v:shape>
            </v:group>
            <v:group style="position:absolute;left:1034;top:8111;width:10;height:20" coordorigin="1034,8111" coordsize="10,20">
              <v:shape style="position:absolute;left:1034;top:8111;width:10;height:20" coordorigin="1034,8111" coordsize="10,20" path="m1034,8130l1044,8130,1044,8111,1034,8111,1034,8130xe" filled="true" fillcolor="#000000" stroked="false">
                <v:path arrowok="t"/>
                <v:fill type="solid"/>
              </v:shape>
            </v:group>
            <v:group style="position:absolute;left:1034;top:8130;width:10;height:20" coordorigin="1034,8130" coordsize="10,20">
              <v:shape style="position:absolute;left:1034;top:8130;width:10;height:20" coordorigin="1034,8130" coordsize="10,20" path="m1034,8149l1044,8149,1044,8130,1034,8130,1034,8149xe" filled="true" fillcolor="#000000" stroked="false">
                <v:path arrowok="t"/>
                <v:fill type="solid"/>
              </v:shape>
            </v:group>
            <v:group style="position:absolute;left:1034;top:8149;width:10;height:20" coordorigin="1034,8149" coordsize="10,20">
              <v:shape style="position:absolute;left:1034;top:8149;width:10;height:20" coordorigin="1034,8149" coordsize="10,20" path="m1034,8169l1044,8169,1044,8149,1034,8149,1034,8169xe" filled="true" fillcolor="#000000" stroked="false">
                <v:path arrowok="t"/>
                <v:fill type="solid"/>
              </v:shape>
            </v:group>
            <v:group style="position:absolute;left:1034;top:8169;width:10;height:20" coordorigin="1034,8169" coordsize="10,20">
              <v:shape style="position:absolute;left:1034;top:8169;width:10;height:20" coordorigin="1034,8169" coordsize="10,20" path="m1034,8188l1044,8188,1044,8169,1034,8169,1034,8188xe" filled="true" fillcolor="#000000" stroked="false">
                <v:path arrowok="t"/>
                <v:fill type="solid"/>
              </v:shape>
            </v:group>
            <v:group style="position:absolute;left:1034;top:8188;width:10;height:20" coordorigin="1034,8188" coordsize="10,20">
              <v:shape style="position:absolute;left:1034;top:8188;width:10;height:20" coordorigin="1034,8188" coordsize="10,20" path="m1034,8207l1044,8207,1044,8188,1034,8188,1034,8207xe" filled="true" fillcolor="#000000" stroked="false">
                <v:path arrowok="t"/>
                <v:fill type="solid"/>
              </v:shape>
            </v:group>
            <v:group style="position:absolute;left:1034;top:8207;width:10;height:20" coordorigin="1034,8207" coordsize="10,20">
              <v:shape style="position:absolute;left:1034;top:8207;width:10;height:20" coordorigin="1034,8207" coordsize="10,20" path="m1034,8226l1044,8226,1044,8207,1034,8207,1034,8226xe" filled="true" fillcolor="#000000" stroked="false">
                <v:path arrowok="t"/>
                <v:fill type="solid"/>
              </v:shape>
            </v:group>
            <v:group style="position:absolute;left:1034;top:8226;width:10;height:20" coordorigin="1034,8226" coordsize="10,20">
              <v:shape style="position:absolute;left:1034;top:8226;width:10;height:20" coordorigin="1034,8226" coordsize="10,20" path="m1034,8245l1044,8245,1044,8226,1034,8226,1034,8245xe" filled="true" fillcolor="#000000" stroked="false">
                <v:path arrowok="t"/>
                <v:fill type="solid"/>
              </v:shape>
            </v:group>
            <v:group style="position:absolute;left:1034;top:8245;width:10;height:20" coordorigin="1034,8245" coordsize="10,20">
              <v:shape style="position:absolute;left:1034;top:8245;width:10;height:20" coordorigin="1034,8245" coordsize="10,20" path="m1034,8265l1044,8265,1044,8245,1034,8245,1034,8265xe" filled="true" fillcolor="#000000" stroked="false">
                <v:path arrowok="t"/>
                <v:fill type="solid"/>
              </v:shape>
            </v:group>
            <v:group style="position:absolute;left:1034;top:8265;width:10;height:20" coordorigin="1034,8265" coordsize="10,20">
              <v:shape style="position:absolute;left:1034;top:8265;width:10;height:20" coordorigin="1034,8265" coordsize="10,20" path="m1034,8284l1044,8284,1044,8265,1034,8265,1034,8284xe" filled="true" fillcolor="#000000" stroked="false">
                <v:path arrowok="t"/>
                <v:fill type="solid"/>
              </v:shape>
            </v:group>
            <v:group style="position:absolute;left:1034;top:8284;width:10;height:20" coordorigin="1034,8284" coordsize="10,20">
              <v:shape style="position:absolute;left:1034;top:8284;width:10;height:20" coordorigin="1034,8284" coordsize="10,20" path="m1034,8303l1044,8303,1044,8284,1034,8284,1034,8303xe" filled="true" fillcolor="#000000" stroked="false">
                <v:path arrowok="t"/>
                <v:fill type="solid"/>
              </v:shape>
            </v:group>
            <v:group style="position:absolute;left:1034;top:8307;width:10;height:2" coordorigin="1034,8307" coordsize="10,2">
              <v:shape style="position:absolute;left:1034;top:8307;width:10;height:2" coordorigin="1034,8307" coordsize="10,0" path="m1034,8307l1044,8307e" filled="false" stroked="true" strokeweight=".35999pt" strokecolor="#000000">
                <v:path arrowok="t"/>
              </v:shape>
            </v:group>
            <v:group style="position:absolute;left:2856;top:7842;width:10;height:20" coordorigin="2856,7842" coordsize="10,20">
              <v:shape style="position:absolute;left:2856;top:7842;width:10;height:20" coordorigin="2856,7842" coordsize="10,20" path="m2856,7861l2866,7861,2866,7842,2856,7842,2856,7861xe" filled="true" fillcolor="#000000" stroked="false">
                <v:path arrowok="t"/>
                <v:fill type="solid"/>
              </v:shape>
            </v:group>
            <v:group style="position:absolute;left:2856;top:7861;width:10;height:20" coordorigin="2856,7861" coordsize="10,20">
              <v:shape style="position:absolute;left:2856;top:7861;width:10;height:20" coordorigin="2856,7861" coordsize="10,20" path="m2856,7881l2866,7881,2866,7861,2856,7861,2856,7881xe" filled="true" fillcolor="#000000" stroked="false">
                <v:path arrowok="t"/>
                <v:fill type="solid"/>
              </v:shape>
            </v:group>
            <v:group style="position:absolute;left:2856;top:7881;width:10;height:20" coordorigin="2856,7881" coordsize="10,20">
              <v:shape style="position:absolute;left:2856;top:7881;width:10;height:20" coordorigin="2856,7881" coordsize="10,20" path="m2856,7900l2866,7900,2866,7881,2856,7881,2856,7900xe" filled="true" fillcolor="#000000" stroked="false">
                <v:path arrowok="t"/>
                <v:fill type="solid"/>
              </v:shape>
            </v:group>
            <v:group style="position:absolute;left:2856;top:7900;width:10;height:20" coordorigin="2856,7900" coordsize="10,20">
              <v:shape style="position:absolute;left:2856;top:7900;width:10;height:20" coordorigin="2856,7900" coordsize="10,20" path="m2856,7919l2866,7919,2866,7900,2856,7900,2856,7919xe" filled="true" fillcolor="#000000" stroked="false">
                <v:path arrowok="t"/>
                <v:fill type="solid"/>
              </v:shape>
            </v:group>
            <v:group style="position:absolute;left:2856;top:7919;width:10;height:20" coordorigin="2856,7919" coordsize="10,20">
              <v:shape style="position:absolute;left:2856;top:7919;width:10;height:20" coordorigin="2856,7919" coordsize="10,20" path="m2856,7938l2866,7938,2866,7919,2856,7919,2856,7938xe" filled="true" fillcolor="#000000" stroked="false">
                <v:path arrowok="t"/>
                <v:fill type="solid"/>
              </v:shape>
            </v:group>
            <v:group style="position:absolute;left:2856;top:7938;width:10;height:20" coordorigin="2856,7938" coordsize="10,20">
              <v:shape style="position:absolute;left:2856;top:7938;width:10;height:20" coordorigin="2856,7938" coordsize="10,20" path="m2856,7957l2866,7957,2866,7938,2856,7938,2856,7957xe" filled="true" fillcolor="#000000" stroked="false">
                <v:path arrowok="t"/>
                <v:fill type="solid"/>
              </v:shape>
            </v:group>
            <v:group style="position:absolute;left:2856;top:7957;width:10;height:20" coordorigin="2856,7957" coordsize="10,20">
              <v:shape style="position:absolute;left:2856;top:7957;width:10;height:20" coordorigin="2856,7957" coordsize="10,20" path="m2856,7977l2866,7977,2866,7957,2856,7957,2856,7977xe" filled="true" fillcolor="#000000" stroked="false">
                <v:path arrowok="t"/>
                <v:fill type="solid"/>
              </v:shape>
            </v:group>
            <v:group style="position:absolute;left:2856;top:7977;width:10;height:20" coordorigin="2856,7977" coordsize="10,20">
              <v:shape style="position:absolute;left:2856;top:7977;width:10;height:20" coordorigin="2856,7977" coordsize="10,20" path="m2856,7996l2866,7996,2866,7977,2856,7977,2856,7996xe" filled="true" fillcolor="#000000" stroked="false">
                <v:path arrowok="t"/>
                <v:fill type="solid"/>
              </v:shape>
            </v:group>
            <v:group style="position:absolute;left:2856;top:7996;width:10;height:20" coordorigin="2856,7996" coordsize="10,20">
              <v:shape style="position:absolute;left:2856;top:7996;width:10;height:20" coordorigin="2856,7996" coordsize="10,20" path="m2856,8015l2866,8015,2866,7996,2856,7996,2856,8015xe" filled="true" fillcolor="#000000" stroked="false">
                <v:path arrowok="t"/>
                <v:fill type="solid"/>
              </v:shape>
            </v:group>
            <v:group style="position:absolute;left:2856;top:8015;width:10;height:20" coordorigin="2856,8015" coordsize="10,20">
              <v:shape style="position:absolute;left:2856;top:8015;width:10;height:20" coordorigin="2856,8015" coordsize="10,20" path="m2856,8034l2866,8034,2866,8015,2856,8015,2856,8034xe" filled="true" fillcolor="#000000" stroked="false">
                <v:path arrowok="t"/>
                <v:fill type="solid"/>
              </v:shape>
            </v:group>
            <v:group style="position:absolute;left:2856;top:8034;width:10;height:20" coordorigin="2856,8034" coordsize="10,20">
              <v:shape style="position:absolute;left:2856;top:8034;width:10;height:20" coordorigin="2856,8034" coordsize="10,20" path="m2856,8053l2866,8053,2866,8034,2856,8034,2856,8053xe" filled="true" fillcolor="#000000" stroked="false">
                <v:path arrowok="t"/>
                <v:fill type="solid"/>
              </v:shape>
            </v:group>
            <v:group style="position:absolute;left:2856;top:8053;width:10;height:20" coordorigin="2856,8053" coordsize="10,20">
              <v:shape style="position:absolute;left:2856;top:8053;width:10;height:20" coordorigin="2856,8053" coordsize="10,20" path="m2856,8073l2866,8073,2866,8053,2856,8053,2856,8073xe" filled="true" fillcolor="#000000" stroked="false">
                <v:path arrowok="t"/>
                <v:fill type="solid"/>
              </v:shape>
            </v:group>
            <v:group style="position:absolute;left:2856;top:8073;width:10;height:20" coordorigin="2856,8073" coordsize="10,20">
              <v:shape style="position:absolute;left:2856;top:8073;width:10;height:20" coordorigin="2856,8073" coordsize="10,20" path="m2856,8092l2866,8092,2866,8073,2856,8073,2856,8092xe" filled="true" fillcolor="#000000" stroked="false">
                <v:path arrowok="t"/>
                <v:fill type="solid"/>
              </v:shape>
            </v:group>
            <v:group style="position:absolute;left:2856;top:8092;width:10;height:20" coordorigin="2856,8092" coordsize="10,20">
              <v:shape style="position:absolute;left:2856;top:8092;width:10;height:20" coordorigin="2856,8092" coordsize="10,20" path="m2856,8111l2866,8111,2866,8092,2856,8092,2856,8111xe" filled="true" fillcolor="#000000" stroked="false">
                <v:path arrowok="t"/>
                <v:fill type="solid"/>
              </v:shape>
            </v:group>
            <v:group style="position:absolute;left:2856;top:8111;width:10;height:20" coordorigin="2856,8111" coordsize="10,20">
              <v:shape style="position:absolute;left:2856;top:8111;width:10;height:20" coordorigin="2856,8111" coordsize="10,20" path="m2856,8130l2866,8130,2866,8111,2856,8111,2856,8130xe" filled="true" fillcolor="#000000" stroked="false">
                <v:path arrowok="t"/>
                <v:fill type="solid"/>
              </v:shape>
            </v:group>
            <v:group style="position:absolute;left:2856;top:8130;width:10;height:20" coordorigin="2856,8130" coordsize="10,20">
              <v:shape style="position:absolute;left:2856;top:8130;width:10;height:20" coordorigin="2856,8130" coordsize="10,20" path="m2856,8149l2866,8149,2866,8130,2856,8130,2856,8149xe" filled="true" fillcolor="#000000" stroked="false">
                <v:path arrowok="t"/>
                <v:fill type="solid"/>
              </v:shape>
            </v:group>
            <v:group style="position:absolute;left:2856;top:8149;width:10;height:20" coordorigin="2856,8149" coordsize="10,20">
              <v:shape style="position:absolute;left:2856;top:8149;width:10;height:20" coordorigin="2856,8149" coordsize="10,20" path="m2856,8169l2866,8169,2866,8149,2856,8149,2856,8169xe" filled="true" fillcolor="#000000" stroked="false">
                <v:path arrowok="t"/>
                <v:fill type="solid"/>
              </v:shape>
            </v:group>
            <v:group style="position:absolute;left:2856;top:8169;width:10;height:20" coordorigin="2856,8169" coordsize="10,20">
              <v:shape style="position:absolute;left:2856;top:8169;width:10;height:20" coordorigin="2856,8169" coordsize="10,20" path="m2856,8188l2866,8188,2866,8169,2856,8169,2856,8188xe" filled="true" fillcolor="#000000" stroked="false">
                <v:path arrowok="t"/>
                <v:fill type="solid"/>
              </v:shape>
            </v:group>
            <v:group style="position:absolute;left:2856;top:8188;width:10;height:20" coordorigin="2856,8188" coordsize="10,20">
              <v:shape style="position:absolute;left:2856;top:8188;width:10;height:20" coordorigin="2856,8188" coordsize="10,20" path="m2856,8207l2866,8207,2866,8188,2856,8188,2856,8207xe" filled="true" fillcolor="#000000" stroked="false">
                <v:path arrowok="t"/>
                <v:fill type="solid"/>
              </v:shape>
            </v:group>
            <v:group style="position:absolute;left:2856;top:8207;width:10;height:20" coordorigin="2856,8207" coordsize="10,20">
              <v:shape style="position:absolute;left:2856;top:8207;width:10;height:20" coordorigin="2856,8207" coordsize="10,20" path="m2856,8226l2866,8226,2866,8207,2856,8207,2856,8226xe" filled="true" fillcolor="#000000" stroked="false">
                <v:path arrowok="t"/>
                <v:fill type="solid"/>
              </v:shape>
            </v:group>
            <v:group style="position:absolute;left:2856;top:8226;width:10;height:20" coordorigin="2856,8226" coordsize="10,20">
              <v:shape style="position:absolute;left:2856;top:8226;width:10;height:20" coordorigin="2856,8226" coordsize="10,20" path="m2856,8245l2866,8245,2866,8226,2856,8226,2856,8245xe" filled="true" fillcolor="#000000" stroked="false">
                <v:path arrowok="t"/>
                <v:fill type="solid"/>
              </v:shape>
            </v:group>
            <v:group style="position:absolute;left:2856;top:8245;width:10;height:20" coordorigin="2856,8245" coordsize="10,20">
              <v:shape style="position:absolute;left:2856;top:8245;width:10;height:20" coordorigin="2856,8245" coordsize="10,20" path="m2856,8265l2866,8265,2866,8245,2856,8245,2856,8265xe" filled="true" fillcolor="#000000" stroked="false">
                <v:path arrowok="t"/>
                <v:fill type="solid"/>
              </v:shape>
            </v:group>
            <v:group style="position:absolute;left:2856;top:8265;width:10;height:20" coordorigin="2856,8265" coordsize="10,20">
              <v:shape style="position:absolute;left:2856;top:8265;width:10;height:20" coordorigin="2856,8265" coordsize="10,20" path="m2856,8284l2866,8284,2866,8265,2856,8265,2856,8284xe" filled="true" fillcolor="#000000" stroked="false">
                <v:path arrowok="t"/>
                <v:fill type="solid"/>
              </v:shape>
            </v:group>
            <v:group style="position:absolute;left:2856;top:8284;width:10;height:20" coordorigin="2856,8284" coordsize="10,20">
              <v:shape style="position:absolute;left:2856;top:8284;width:10;height:20" coordorigin="2856,8284" coordsize="10,20" path="m2856,8303l2866,8303,2866,8284,2856,8284,2856,8303xe" filled="true" fillcolor="#000000" stroked="false">
                <v:path arrowok="t"/>
                <v:fill type="solid"/>
              </v:shape>
            </v:group>
            <v:group style="position:absolute;left:2856;top:8307;width:10;height:2" coordorigin="2856,8307" coordsize="10,2">
              <v:shape style="position:absolute;left:2856;top:8307;width:10;height:2" coordorigin="2856,8307" coordsize="10,0" path="m2856,8307l2866,8307e" filled="false" stroked="true" strokeweight=".35999pt" strokecolor="#000000">
                <v:path arrowok="t"/>
              </v:shape>
            </v:group>
            <v:group style="position:absolute;left:3413;top:7842;width:10;height:20" coordorigin="3413,7842" coordsize="10,20">
              <v:shape style="position:absolute;left:3413;top:7842;width:10;height:20" coordorigin="3413,7842" coordsize="10,20" path="m3413,7861l3423,7861,3423,7842,3413,7842,3413,7861xe" filled="true" fillcolor="#000000" stroked="false">
                <v:path arrowok="t"/>
                <v:fill type="solid"/>
              </v:shape>
            </v:group>
            <v:group style="position:absolute;left:3413;top:7861;width:10;height:20" coordorigin="3413,7861" coordsize="10,20">
              <v:shape style="position:absolute;left:3413;top:7861;width:10;height:20" coordorigin="3413,7861" coordsize="10,20" path="m3413,7881l3423,7881,3423,7861,3413,7861,3413,7881xe" filled="true" fillcolor="#000000" stroked="false">
                <v:path arrowok="t"/>
                <v:fill type="solid"/>
              </v:shape>
            </v:group>
            <v:group style="position:absolute;left:3413;top:7881;width:10;height:20" coordorigin="3413,7881" coordsize="10,20">
              <v:shape style="position:absolute;left:3413;top:7881;width:10;height:20" coordorigin="3413,7881" coordsize="10,20" path="m3413,7900l3423,7900,3423,7881,3413,7881,3413,7900xe" filled="true" fillcolor="#000000" stroked="false">
                <v:path arrowok="t"/>
                <v:fill type="solid"/>
              </v:shape>
            </v:group>
            <v:group style="position:absolute;left:3413;top:7900;width:10;height:20" coordorigin="3413,7900" coordsize="10,20">
              <v:shape style="position:absolute;left:3413;top:7900;width:10;height:20" coordorigin="3413,7900" coordsize="10,20" path="m3413,7919l3423,7919,3423,7900,3413,7900,3413,7919xe" filled="true" fillcolor="#000000" stroked="false">
                <v:path arrowok="t"/>
                <v:fill type="solid"/>
              </v:shape>
            </v:group>
            <v:group style="position:absolute;left:3413;top:7919;width:10;height:20" coordorigin="3413,7919" coordsize="10,20">
              <v:shape style="position:absolute;left:3413;top:7919;width:10;height:20" coordorigin="3413,7919" coordsize="10,20" path="m3413,7938l3423,7938,3423,7919,3413,7919,3413,7938xe" filled="true" fillcolor="#000000" stroked="false">
                <v:path arrowok="t"/>
                <v:fill type="solid"/>
              </v:shape>
            </v:group>
            <v:group style="position:absolute;left:3413;top:7938;width:10;height:20" coordorigin="3413,7938" coordsize="10,20">
              <v:shape style="position:absolute;left:3413;top:7938;width:10;height:20" coordorigin="3413,7938" coordsize="10,20" path="m3413,7957l3423,7957,3423,7938,3413,7938,3413,7957xe" filled="true" fillcolor="#000000" stroked="false">
                <v:path arrowok="t"/>
                <v:fill type="solid"/>
              </v:shape>
            </v:group>
            <v:group style="position:absolute;left:3413;top:7957;width:10;height:20" coordorigin="3413,7957" coordsize="10,20">
              <v:shape style="position:absolute;left:3413;top:7957;width:10;height:20" coordorigin="3413,7957" coordsize="10,20" path="m3413,7977l3423,7977,3423,7957,3413,7957,3413,7977xe" filled="true" fillcolor="#000000" stroked="false">
                <v:path arrowok="t"/>
                <v:fill type="solid"/>
              </v:shape>
            </v:group>
            <v:group style="position:absolute;left:3413;top:7977;width:10;height:20" coordorigin="3413,7977" coordsize="10,20">
              <v:shape style="position:absolute;left:3413;top:7977;width:10;height:20" coordorigin="3413,7977" coordsize="10,20" path="m3413,7996l3423,7996,3423,7977,3413,7977,3413,7996xe" filled="true" fillcolor="#000000" stroked="false">
                <v:path arrowok="t"/>
                <v:fill type="solid"/>
              </v:shape>
            </v:group>
            <v:group style="position:absolute;left:3413;top:7996;width:10;height:20" coordorigin="3413,7996" coordsize="10,20">
              <v:shape style="position:absolute;left:3413;top:7996;width:10;height:20" coordorigin="3413,7996" coordsize="10,20" path="m3413,8015l3423,8015,3423,7996,3413,7996,3413,8015xe" filled="true" fillcolor="#000000" stroked="false">
                <v:path arrowok="t"/>
                <v:fill type="solid"/>
              </v:shape>
            </v:group>
            <v:group style="position:absolute;left:3413;top:8015;width:10;height:20" coordorigin="3413,8015" coordsize="10,20">
              <v:shape style="position:absolute;left:3413;top:8015;width:10;height:20" coordorigin="3413,8015" coordsize="10,20" path="m3413,8034l3423,8034,3423,8015,3413,8015,3413,8034xe" filled="true" fillcolor="#000000" stroked="false">
                <v:path arrowok="t"/>
                <v:fill type="solid"/>
              </v:shape>
            </v:group>
            <v:group style="position:absolute;left:3413;top:8034;width:10;height:20" coordorigin="3413,8034" coordsize="10,20">
              <v:shape style="position:absolute;left:3413;top:8034;width:10;height:20" coordorigin="3413,8034" coordsize="10,20" path="m3413,8053l3423,8053,3423,8034,3413,8034,3413,8053xe" filled="true" fillcolor="#000000" stroked="false">
                <v:path arrowok="t"/>
                <v:fill type="solid"/>
              </v:shape>
            </v:group>
            <v:group style="position:absolute;left:3413;top:8053;width:10;height:20" coordorigin="3413,8053" coordsize="10,20">
              <v:shape style="position:absolute;left:3413;top:8053;width:10;height:20" coordorigin="3413,8053" coordsize="10,20" path="m3413,8073l3423,8073,3423,8053,3413,8053,3413,8073xe" filled="true" fillcolor="#000000" stroked="false">
                <v:path arrowok="t"/>
                <v:fill type="solid"/>
              </v:shape>
            </v:group>
            <v:group style="position:absolute;left:3413;top:8073;width:10;height:20" coordorigin="3413,8073" coordsize="10,20">
              <v:shape style="position:absolute;left:3413;top:8073;width:10;height:20" coordorigin="3413,8073" coordsize="10,20" path="m3413,8092l3423,8092,3423,8073,3413,8073,3413,8092xe" filled="true" fillcolor="#000000" stroked="false">
                <v:path arrowok="t"/>
                <v:fill type="solid"/>
              </v:shape>
            </v:group>
            <v:group style="position:absolute;left:3413;top:8092;width:10;height:20" coordorigin="3413,8092" coordsize="10,20">
              <v:shape style="position:absolute;left:3413;top:8092;width:10;height:20" coordorigin="3413,8092" coordsize="10,20" path="m3413,8111l3423,8111,3423,8092,3413,8092,3413,8111xe" filled="true" fillcolor="#000000" stroked="false">
                <v:path arrowok="t"/>
                <v:fill type="solid"/>
              </v:shape>
            </v:group>
            <v:group style="position:absolute;left:3413;top:8111;width:10;height:20" coordorigin="3413,8111" coordsize="10,20">
              <v:shape style="position:absolute;left:3413;top:8111;width:10;height:20" coordorigin="3413,8111" coordsize="10,20" path="m3413,8130l3423,8130,3423,8111,3413,8111,3413,8130xe" filled="true" fillcolor="#000000" stroked="false">
                <v:path arrowok="t"/>
                <v:fill type="solid"/>
              </v:shape>
            </v:group>
            <v:group style="position:absolute;left:3413;top:8130;width:10;height:20" coordorigin="3413,8130" coordsize="10,20">
              <v:shape style="position:absolute;left:3413;top:8130;width:10;height:20" coordorigin="3413,8130" coordsize="10,20" path="m3413,8149l3423,8149,3423,8130,3413,8130,3413,8149xe" filled="true" fillcolor="#000000" stroked="false">
                <v:path arrowok="t"/>
                <v:fill type="solid"/>
              </v:shape>
            </v:group>
            <v:group style="position:absolute;left:3413;top:8149;width:10;height:20" coordorigin="3413,8149" coordsize="10,20">
              <v:shape style="position:absolute;left:3413;top:8149;width:10;height:20" coordorigin="3413,8149" coordsize="10,20" path="m3413,8169l3423,8169,3423,8149,3413,8149,3413,8169xe" filled="true" fillcolor="#000000" stroked="false">
                <v:path arrowok="t"/>
                <v:fill type="solid"/>
              </v:shape>
            </v:group>
            <v:group style="position:absolute;left:3413;top:8169;width:10;height:20" coordorigin="3413,8169" coordsize="10,20">
              <v:shape style="position:absolute;left:3413;top:8169;width:10;height:20" coordorigin="3413,8169" coordsize="10,20" path="m3413,8188l3423,8188,3423,8169,3413,8169,3413,8188xe" filled="true" fillcolor="#000000" stroked="false">
                <v:path arrowok="t"/>
                <v:fill type="solid"/>
              </v:shape>
            </v:group>
            <v:group style="position:absolute;left:3413;top:8188;width:10;height:20" coordorigin="3413,8188" coordsize="10,20">
              <v:shape style="position:absolute;left:3413;top:8188;width:10;height:20" coordorigin="3413,8188" coordsize="10,20" path="m3413,8207l3423,8207,3423,8188,3413,8188,3413,8207xe" filled="true" fillcolor="#000000" stroked="false">
                <v:path arrowok="t"/>
                <v:fill type="solid"/>
              </v:shape>
            </v:group>
            <v:group style="position:absolute;left:3413;top:8207;width:10;height:20" coordorigin="3413,8207" coordsize="10,20">
              <v:shape style="position:absolute;left:3413;top:8207;width:10;height:20" coordorigin="3413,8207" coordsize="10,20" path="m3413,8226l3423,8226,3423,8207,3413,8207,3413,8226xe" filled="true" fillcolor="#000000" stroked="false">
                <v:path arrowok="t"/>
                <v:fill type="solid"/>
              </v:shape>
            </v:group>
            <v:group style="position:absolute;left:3413;top:8226;width:10;height:20" coordorigin="3413,8226" coordsize="10,20">
              <v:shape style="position:absolute;left:3413;top:8226;width:10;height:20" coordorigin="3413,8226" coordsize="10,20" path="m3413,8245l3423,8245,3423,8226,3413,8226,3413,8245xe" filled="true" fillcolor="#000000" stroked="false">
                <v:path arrowok="t"/>
                <v:fill type="solid"/>
              </v:shape>
            </v:group>
            <v:group style="position:absolute;left:3413;top:8245;width:10;height:20" coordorigin="3413,8245" coordsize="10,20">
              <v:shape style="position:absolute;left:3413;top:8245;width:10;height:20" coordorigin="3413,8245" coordsize="10,20" path="m3413,8265l3423,8265,3423,8245,3413,8245,3413,8265xe" filled="true" fillcolor="#000000" stroked="false">
                <v:path arrowok="t"/>
                <v:fill type="solid"/>
              </v:shape>
            </v:group>
            <v:group style="position:absolute;left:3413;top:8265;width:10;height:20" coordorigin="3413,8265" coordsize="10,20">
              <v:shape style="position:absolute;left:3413;top:8265;width:10;height:20" coordorigin="3413,8265" coordsize="10,20" path="m3413,8284l3423,8284,3423,8265,3413,8265,3413,8284xe" filled="true" fillcolor="#000000" stroked="false">
                <v:path arrowok="t"/>
                <v:fill type="solid"/>
              </v:shape>
            </v:group>
            <v:group style="position:absolute;left:3413;top:8284;width:10;height:20" coordorigin="3413,8284" coordsize="10,20">
              <v:shape style="position:absolute;left:3413;top:8284;width:10;height:20" coordorigin="3413,8284" coordsize="10,20" path="m3413,8303l3423,8303,3423,8284,3413,8284,3413,8303xe" filled="true" fillcolor="#000000" stroked="false">
                <v:path arrowok="t"/>
                <v:fill type="solid"/>
              </v:shape>
            </v:group>
            <v:group style="position:absolute;left:3413;top:8307;width:10;height:2" coordorigin="3413,8307" coordsize="10,2">
              <v:shape style="position:absolute;left:3413;top:8307;width:10;height:2" coordorigin="3413,8307" coordsize="10,0" path="m3413,8307l3423,8307e" filled="false" stroked="true" strokeweight=".35999pt" strokecolor="#000000">
                <v:path arrowok="t"/>
              </v:shape>
            </v:group>
            <v:group style="position:absolute;left:4206;top:7842;width:10;height:20" coordorigin="4206,7842" coordsize="10,20">
              <v:shape style="position:absolute;left:4206;top:7842;width:10;height:20" coordorigin="4206,7842" coordsize="10,20" path="m4206,7861l4215,7861,4215,7842,4206,7842,4206,7861xe" filled="true" fillcolor="#000000" stroked="false">
                <v:path arrowok="t"/>
                <v:fill type="solid"/>
              </v:shape>
            </v:group>
            <v:group style="position:absolute;left:4206;top:7861;width:10;height:20" coordorigin="4206,7861" coordsize="10,20">
              <v:shape style="position:absolute;left:4206;top:7861;width:10;height:20" coordorigin="4206,7861" coordsize="10,20" path="m4206,7881l4215,7881,4215,7861,4206,7861,4206,7881xe" filled="true" fillcolor="#000000" stroked="false">
                <v:path arrowok="t"/>
                <v:fill type="solid"/>
              </v:shape>
            </v:group>
            <v:group style="position:absolute;left:4206;top:7881;width:10;height:20" coordorigin="4206,7881" coordsize="10,20">
              <v:shape style="position:absolute;left:4206;top:7881;width:10;height:20" coordorigin="4206,7881" coordsize="10,20" path="m4206,7900l4215,7900,4215,7881,4206,7881,4206,7900xe" filled="true" fillcolor="#000000" stroked="false">
                <v:path arrowok="t"/>
                <v:fill type="solid"/>
              </v:shape>
            </v:group>
            <v:group style="position:absolute;left:4206;top:7900;width:10;height:20" coordorigin="4206,7900" coordsize="10,20">
              <v:shape style="position:absolute;left:4206;top:7900;width:10;height:20" coordorigin="4206,7900" coordsize="10,20" path="m4206,7919l4215,7919,4215,7900,4206,7900,4206,7919xe" filled="true" fillcolor="#000000" stroked="false">
                <v:path arrowok="t"/>
                <v:fill type="solid"/>
              </v:shape>
            </v:group>
            <v:group style="position:absolute;left:4206;top:7919;width:10;height:20" coordorigin="4206,7919" coordsize="10,20">
              <v:shape style="position:absolute;left:4206;top:7919;width:10;height:20" coordorigin="4206,7919" coordsize="10,20" path="m4206,7938l4215,7938,4215,7919,4206,7919,4206,7938xe" filled="true" fillcolor="#000000" stroked="false">
                <v:path arrowok="t"/>
                <v:fill type="solid"/>
              </v:shape>
            </v:group>
            <v:group style="position:absolute;left:4206;top:7938;width:10;height:20" coordorigin="4206,7938" coordsize="10,20">
              <v:shape style="position:absolute;left:4206;top:7938;width:10;height:20" coordorigin="4206,7938" coordsize="10,20" path="m4206,7957l4215,7957,4215,7938,4206,7938,4206,7957xe" filled="true" fillcolor="#000000" stroked="false">
                <v:path arrowok="t"/>
                <v:fill type="solid"/>
              </v:shape>
            </v:group>
            <v:group style="position:absolute;left:4206;top:7957;width:10;height:20" coordorigin="4206,7957" coordsize="10,20">
              <v:shape style="position:absolute;left:4206;top:7957;width:10;height:20" coordorigin="4206,7957" coordsize="10,20" path="m4206,7977l4215,7977,4215,7957,4206,7957,4206,7977xe" filled="true" fillcolor="#000000" stroked="false">
                <v:path arrowok="t"/>
                <v:fill type="solid"/>
              </v:shape>
            </v:group>
            <v:group style="position:absolute;left:4206;top:7977;width:10;height:20" coordorigin="4206,7977" coordsize="10,20">
              <v:shape style="position:absolute;left:4206;top:7977;width:10;height:20" coordorigin="4206,7977" coordsize="10,20" path="m4206,7996l4215,7996,4215,7977,4206,7977,4206,7996xe" filled="true" fillcolor="#000000" stroked="false">
                <v:path arrowok="t"/>
                <v:fill type="solid"/>
              </v:shape>
            </v:group>
            <v:group style="position:absolute;left:4206;top:7996;width:10;height:20" coordorigin="4206,7996" coordsize="10,20">
              <v:shape style="position:absolute;left:4206;top:7996;width:10;height:20" coordorigin="4206,7996" coordsize="10,20" path="m4206,8015l4215,8015,4215,7996,4206,7996,4206,8015xe" filled="true" fillcolor="#000000" stroked="false">
                <v:path arrowok="t"/>
                <v:fill type="solid"/>
              </v:shape>
            </v:group>
            <v:group style="position:absolute;left:4206;top:8015;width:10;height:20" coordorigin="4206,8015" coordsize="10,20">
              <v:shape style="position:absolute;left:4206;top:8015;width:10;height:20" coordorigin="4206,8015" coordsize="10,20" path="m4206,8034l4215,8034,4215,8015,4206,8015,4206,8034xe" filled="true" fillcolor="#000000" stroked="false">
                <v:path arrowok="t"/>
                <v:fill type="solid"/>
              </v:shape>
            </v:group>
            <v:group style="position:absolute;left:4206;top:8034;width:10;height:20" coordorigin="4206,8034" coordsize="10,20">
              <v:shape style="position:absolute;left:4206;top:8034;width:10;height:20" coordorigin="4206,8034" coordsize="10,20" path="m4206,8053l4215,8053,4215,8034,4206,8034,4206,8053xe" filled="true" fillcolor="#000000" stroked="false">
                <v:path arrowok="t"/>
                <v:fill type="solid"/>
              </v:shape>
            </v:group>
            <v:group style="position:absolute;left:4206;top:8053;width:10;height:20" coordorigin="4206,8053" coordsize="10,20">
              <v:shape style="position:absolute;left:4206;top:8053;width:10;height:20" coordorigin="4206,8053" coordsize="10,20" path="m4206,8073l4215,8073,4215,8053,4206,8053,4206,8073xe" filled="true" fillcolor="#000000" stroked="false">
                <v:path arrowok="t"/>
                <v:fill type="solid"/>
              </v:shape>
            </v:group>
            <v:group style="position:absolute;left:4206;top:8073;width:10;height:20" coordorigin="4206,8073" coordsize="10,20">
              <v:shape style="position:absolute;left:4206;top:8073;width:10;height:20" coordorigin="4206,8073" coordsize="10,20" path="m4206,8092l4215,8092,4215,8073,4206,8073,4206,8092xe" filled="true" fillcolor="#000000" stroked="false">
                <v:path arrowok="t"/>
                <v:fill type="solid"/>
              </v:shape>
            </v:group>
            <v:group style="position:absolute;left:4206;top:8092;width:10;height:20" coordorigin="4206,8092" coordsize="10,20">
              <v:shape style="position:absolute;left:4206;top:8092;width:10;height:20" coordorigin="4206,8092" coordsize="10,20" path="m4206,8111l4215,8111,4215,8092,4206,8092,4206,8111xe" filled="true" fillcolor="#000000" stroked="false">
                <v:path arrowok="t"/>
                <v:fill type="solid"/>
              </v:shape>
            </v:group>
            <v:group style="position:absolute;left:4206;top:8111;width:10;height:20" coordorigin="4206,8111" coordsize="10,20">
              <v:shape style="position:absolute;left:4206;top:8111;width:10;height:20" coordorigin="4206,8111" coordsize="10,20" path="m4206,8130l4215,8130,4215,8111,4206,8111,4206,8130xe" filled="true" fillcolor="#000000" stroked="false">
                <v:path arrowok="t"/>
                <v:fill type="solid"/>
              </v:shape>
            </v:group>
            <v:group style="position:absolute;left:4206;top:8130;width:10;height:20" coordorigin="4206,8130" coordsize="10,20">
              <v:shape style="position:absolute;left:4206;top:8130;width:10;height:20" coordorigin="4206,8130" coordsize="10,20" path="m4206,8149l4215,8149,4215,8130,4206,8130,4206,8149xe" filled="true" fillcolor="#000000" stroked="false">
                <v:path arrowok="t"/>
                <v:fill type="solid"/>
              </v:shape>
            </v:group>
            <v:group style="position:absolute;left:4206;top:8149;width:10;height:20" coordorigin="4206,8149" coordsize="10,20">
              <v:shape style="position:absolute;left:4206;top:8149;width:10;height:20" coordorigin="4206,8149" coordsize="10,20" path="m4206,8169l4215,8169,4215,8149,4206,8149,4206,8169xe" filled="true" fillcolor="#000000" stroked="false">
                <v:path arrowok="t"/>
                <v:fill type="solid"/>
              </v:shape>
            </v:group>
            <v:group style="position:absolute;left:4206;top:8169;width:10;height:20" coordorigin="4206,8169" coordsize="10,20">
              <v:shape style="position:absolute;left:4206;top:8169;width:10;height:20" coordorigin="4206,8169" coordsize="10,20" path="m4206,8188l4215,8188,4215,8169,4206,8169,4206,8188xe" filled="true" fillcolor="#000000" stroked="false">
                <v:path arrowok="t"/>
                <v:fill type="solid"/>
              </v:shape>
            </v:group>
            <v:group style="position:absolute;left:4206;top:8188;width:10;height:20" coordorigin="4206,8188" coordsize="10,20">
              <v:shape style="position:absolute;left:4206;top:8188;width:10;height:20" coordorigin="4206,8188" coordsize="10,20" path="m4206,8207l4215,8207,4215,8188,4206,8188,4206,8207xe" filled="true" fillcolor="#000000" stroked="false">
                <v:path arrowok="t"/>
                <v:fill type="solid"/>
              </v:shape>
            </v:group>
            <v:group style="position:absolute;left:4206;top:8207;width:10;height:20" coordorigin="4206,8207" coordsize="10,20">
              <v:shape style="position:absolute;left:4206;top:8207;width:10;height:20" coordorigin="4206,8207" coordsize="10,20" path="m4206,8226l4215,8226,4215,8207,4206,8207,4206,8226xe" filled="true" fillcolor="#000000" stroked="false">
                <v:path arrowok="t"/>
                <v:fill type="solid"/>
              </v:shape>
            </v:group>
            <v:group style="position:absolute;left:4206;top:8226;width:10;height:20" coordorigin="4206,8226" coordsize="10,20">
              <v:shape style="position:absolute;left:4206;top:8226;width:10;height:20" coordorigin="4206,8226" coordsize="10,20" path="m4206,8245l4215,8245,4215,8226,4206,8226,4206,8245xe" filled="true" fillcolor="#000000" stroked="false">
                <v:path arrowok="t"/>
                <v:fill type="solid"/>
              </v:shape>
            </v:group>
            <v:group style="position:absolute;left:4206;top:8245;width:10;height:20" coordorigin="4206,8245" coordsize="10,20">
              <v:shape style="position:absolute;left:4206;top:8245;width:10;height:20" coordorigin="4206,8245" coordsize="10,20" path="m4206,8265l4215,8265,4215,8245,4206,8245,4206,8265xe" filled="true" fillcolor="#000000" stroked="false">
                <v:path arrowok="t"/>
                <v:fill type="solid"/>
              </v:shape>
            </v:group>
            <v:group style="position:absolute;left:4206;top:8265;width:10;height:20" coordorigin="4206,8265" coordsize="10,20">
              <v:shape style="position:absolute;left:4206;top:8265;width:10;height:20" coordorigin="4206,8265" coordsize="10,20" path="m4206,8284l4215,8284,4215,8265,4206,8265,4206,8284xe" filled="true" fillcolor="#000000" stroked="false">
                <v:path arrowok="t"/>
                <v:fill type="solid"/>
              </v:shape>
            </v:group>
            <v:group style="position:absolute;left:4206;top:8284;width:10;height:20" coordorigin="4206,8284" coordsize="10,20">
              <v:shape style="position:absolute;left:4206;top:8284;width:10;height:20" coordorigin="4206,8284" coordsize="10,20" path="m4206,8303l4215,8303,4215,8284,4206,8284,4206,8303xe" filled="true" fillcolor="#000000" stroked="false">
                <v:path arrowok="t"/>
                <v:fill type="solid"/>
              </v:shape>
            </v:group>
            <v:group style="position:absolute;left:4206;top:8307;width:10;height:2" coordorigin="4206,8307" coordsize="10,2">
              <v:shape style="position:absolute;left:4206;top:8307;width:10;height:2" coordorigin="4206,8307" coordsize="10,0" path="m4206,8307l4215,8307e" filled="false" stroked="true" strokeweight=".35999pt" strokecolor="#000000">
                <v:path arrowok="t"/>
              </v:shape>
            </v:group>
            <v:group style="position:absolute;left:5015;top:7842;width:10;height:20" coordorigin="5015,7842" coordsize="10,20">
              <v:shape style="position:absolute;left:5015;top:7842;width:10;height:20" coordorigin="5015,7842" coordsize="10,20" path="m5015,7861l5024,7861,5024,7842,5015,7842,5015,7861xe" filled="true" fillcolor="#000000" stroked="false">
                <v:path arrowok="t"/>
                <v:fill type="solid"/>
              </v:shape>
            </v:group>
            <v:group style="position:absolute;left:5015;top:7861;width:10;height:20" coordorigin="5015,7861" coordsize="10,20">
              <v:shape style="position:absolute;left:5015;top:7861;width:10;height:20" coordorigin="5015,7861" coordsize="10,20" path="m5015,7881l5024,7881,5024,7861,5015,7861,5015,7881xe" filled="true" fillcolor="#000000" stroked="false">
                <v:path arrowok="t"/>
                <v:fill type="solid"/>
              </v:shape>
            </v:group>
            <v:group style="position:absolute;left:5015;top:7881;width:10;height:20" coordorigin="5015,7881" coordsize="10,20">
              <v:shape style="position:absolute;left:5015;top:7881;width:10;height:20" coordorigin="5015,7881" coordsize="10,20" path="m5015,7900l5024,7900,5024,7881,5015,7881,5015,7900xe" filled="true" fillcolor="#000000" stroked="false">
                <v:path arrowok="t"/>
                <v:fill type="solid"/>
              </v:shape>
            </v:group>
            <v:group style="position:absolute;left:5015;top:7900;width:10;height:20" coordorigin="5015,7900" coordsize="10,20">
              <v:shape style="position:absolute;left:5015;top:7900;width:10;height:20" coordorigin="5015,7900" coordsize="10,20" path="m5015,7919l5024,7919,5024,7900,5015,7900,5015,7919xe" filled="true" fillcolor="#000000" stroked="false">
                <v:path arrowok="t"/>
                <v:fill type="solid"/>
              </v:shape>
            </v:group>
            <v:group style="position:absolute;left:5015;top:7919;width:10;height:20" coordorigin="5015,7919" coordsize="10,20">
              <v:shape style="position:absolute;left:5015;top:7919;width:10;height:20" coordorigin="5015,7919" coordsize="10,20" path="m5015,7938l5024,7938,5024,7919,5015,7919,5015,7938xe" filled="true" fillcolor="#000000" stroked="false">
                <v:path arrowok="t"/>
                <v:fill type="solid"/>
              </v:shape>
            </v:group>
            <v:group style="position:absolute;left:5015;top:7938;width:10;height:20" coordorigin="5015,7938" coordsize="10,20">
              <v:shape style="position:absolute;left:5015;top:7938;width:10;height:20" coordorigin="5015,7938" coordsize="10,20" path="m5015,7957l5024,7957,5024,7938,5015,7938,5015,7957xe" filled="true" fillcolor="#000000" stroked="false">
                <v:path arrowok="t"/>
                <v:fill type="solid"/>
              </v:shape>
            </v:group>
            <v:group style="position:absolute;left:5015;top:7957;width:10;height:20" coordorigin="5015,7957" coordsize="10,20">
              <v:shape style="position:absolute;left:5015;top:7957;width:10;height:20" coordorigin="5015,7957" coordsize="10,20" path="m5015,7977l5024,7977,5024,7957,5015,7957,5015,7977xe" filled="true" fillcolor="#000000" stroked="false">
                <v:path arrowok="t"/>
                <v:fill type="solid"/>
              </v:shape>
            </v:group>
            <v:group style="position:absolute;left:5015;top:7977;width:10;height:20" coordorigin="5015,7977" coordsize="10,20">
              <v:shape style="position:absolute;left:5015;top:7977;width:10;height:20" coordorigin="5015,7977" coordsize="10,20" path="m5015,7996l5024,7996,5024,7977,5015,7977,5015,7996xe" filled="true" fillcolor="#000000" stroked="false">
                <v:path arrowok="t"/>
                <v:fill type="solid"/>
              </v:shape>
            </v:group>
            <v:group style="position:absolute;left:5015;top:7996;width:10;height:20" coordorigin="5015,7996" coordsize="10,20">
              <v:shape style="position:absolute;left:5015;top:7996;width:10;height:20" coordorigin="5015,7996" coordsize="10,20" path="m5015,8015l5024,8015,5024,7996,5015,7996,5015,8015xe" filled="true" fillcolor="#000000" stroked="false">
                <v:path arrowok="t"/>
                <v:fill type="solid"/>
              </v:shape>
            </v:group>
            <v:group style="position:absolute;left:5015;top:8015;width:10;height:20" coordorigin="5015,8015" coordsize="10,20">
              <v:shape style="position:absolute;left:5015;top:8015;width:10;height:20" coordorigin="5015,8015" coordsize="10,20" path="m5015,8034l5024,8034,5024,8015,5015,8015,5015,8034xe" filled="true" fillcolor="#000000" stroked="false">
                <v:path arrowok="t"/>
                <v:fill type="solid"/>
              </v:shape>
            </v:group>
            <v:group style="position:absolute;left:5015;top:8034;width:10;height:20" coordorigin="5015,8034" coordsize="10,20">
              <v:shape style="position:absolute;left:5015;top:8034;width:10;height:20" coordorigin="5015,8034" coordsize="10,20" path="m5015,8053l5024,8053,5024,8034,5015,8034,5015,8053xe" filled="true" fillcolor="#000000" stroked="false">
                <v:path arrowok="t"/>
                <v:fill type="solid"/>
              </v:shape>
            </v:group>
            <v:group style="position:absolute;left:5015;top:8053;width:10;height:20" coordorigin="5015,8053" coordsize="10,20">
              <v:shape style="position:absolute;left:5015;top:8053;width:10;height:20" coordorigin="5015,8053" coordsize="10,20" path="m5015,8073l5024,8073,5024,8053,5015,8053,5015,8073xe" filled="true" fillcolor="#000000" stroked="false">
                <v:path arrowok="t"/>
                <v:fill type="solid"/>
              </v:shape>
            </v:group>
            <v:group style="position:absolute;left:5015;top:8073;width:10;height:20" coordorigin="5015,8073" coordsize="10,20">
              <v:shape style="position:absolute;left:5015;top:8073;width:10;height:20" coordorigin="5015,8073" coordsize="10,20" path="m5015,8092l5024,8092,5024,8073,5015,8073,5015,8092xe" filled="true" fillcolor="#000000" stroked="false">
                <v:path arrowok="t"/>
                <v:fill type="solid"/>
              </v:shape>
            </v:group>
            <v:group style="position:absolute;left:5015;top:8092;width:10;height:20" coordorigin="5015,8092" coordsize="10,20">
              <v:shape style="position:absolute;left:5015;top:8092;width:10;height:20" coordorigin="5015,8092" coordsize="10,20" path="m5015,8111l5024,8111,5024,8092,5015,8092,5015,8111xe" filled="true" fillcolor="#000000" stroked="false">
                <v:path arrowok="t"/>
                <v:fill type="solid"/>
              </v:shape>
            </v:group>
            <v:group style="position:absolute;left:5015;top:8111;width:10;height:20" coordorigin="5015,8111" coordsize="10,20">
              <v:shape style="position:absolute;left:5015;top:8111;width:10;height:20" coordorigin="5015,8111" coordsize="10,20" path="m5015,8130l5024,8130,5024,8111,5015,8111,5015,8130xe" filled="true" fillcolor="#000000" stroked="false">
                <v:path arrowok="t"/>
                <v:fill type="solid"/>
              </v:shape>
            </v:group>
            <v:group style="position:absolute;left:5015;top:8130;width:10;height:20" coordorigin="5015,8130" coordsize="10,20">
              <v:shape style="position:absolute;left:5015;top:8130;width:10;height:20" coordorigin="5015,8130" coordsize="10,20" path="m5015,8149l5024,8149,5024,8130,5015,8130,5015,8149xe" filled="true" fillcolor="#000000" stroked="false">
                <v:path arrowok="t"/>
                <v:fill type="solid"/>
              </v:shape>
            </v:group>
            <v:group style="position:absolute;left:5015;top:8149;width:10;height:20" coordorigin="5015,8149" coordsize="10,20">
              <v:shape style="position:absolute;left:5015;top:8149;width:10;height:20" coordorigin="5015,8149" coordsize="10,20" path="m5015,8169l5024,8169,5024,8149,5015,8149,5015,8169xe" filled="true" fillcolor="#000000" stroked="false">
                <v:path arrowok="t"/>
                <v:fill type="solid"/>
              </v:shape>
            </v:group>
            <v:group style="position:absolute;left:5015;top:8169;width:10;height:20" coordorigin="5015,8169" coordsize="10,20">
              <v:shape style="position:absolute;left:5015;top:8169;width:10;height:20" coordorigin="5015,8169" coordsize="10,20" path="m5015,8188l5024,8188,5024,8169,5015,8169,5015,8188xe" filled="true" fillcolor="#000000" stroked="false">
                <v:path arrowok="t"/>
                <v:fill type="solid"/>
              </v:shape>
            </v:group>
            <v:group style="position:absolute;left:5015;top:8188;width:10;height:20" coordorigin="5015,8188" coordsize="10,20">
              <v:shape style="position:absolute;left:5015;top:8188;width:10;height:20" coordorigin="5015,8188" coordsize="10,20" path="m5015,8207l5024,8207,5024,8188,5015,8188,5015,8207xe" filled="true" fillcolor="#000000" stroked="false">
                <v:path arrowok="t"/>
                <v:fill type="solid"/>
              </v:shape>
            </v:group>
            <v:group style="position:absolute;left:5015;top:8207;width:10;height:20" coordorigin="5015,8207" coordsize="10,20">
              <v:shape style="position:absolute;left:5015;top:8207;width:10;height:20" coordorigin="5015,8207" coordsize="10,20" path="m5015,8226l5024,8226,5024,8207,5015,8207,5015,8226xe" filled="true" fillcolor="#000000" stroked="false">
                <v:path arrowok="t"/>
                <v:fill type="solid"/>
              </v:shape>
            </v:group>
            <v:group style="position:absolute;left:5015;top:8226;width:10;height:20" coordorigin="5015,8226" coordsize="10,20">
              <v:shape style="position:absolute;left:5015;top:8226;width:10;height:20" coordorigin="5015,8226" coordsize="10,20" path="m5015,8245l5024,8245,5024,8226,5015,8226,5015,8245xe" filled="true" fillcolor="#000000" stroked="false">
                <v:path arrowok="t"/>
                <v:fill type="solid"/>
              </v:shape>
            </v:group>
            <v:group style="position:absolute;left:5015;top:8245;width:10;height:20" coordorigin="5015,8245" coordsize="10,20">
              <v:shape style="position:absolute;left:5015;top:8245;width:10;height:20" coordorigin="5015,8245" coordsize="10,20" path="m5015,8265l5024,8265,5024,8245,5015,8245,5015,8265xe" filled="true" fillcolor="#000000" stroked="false">
                <v:path arrowok="t"/>
                <v:fill type="solid"/>
              </v:shape>
            </v:group>
            <v:group style="position:absolute;left:5015;top:8265;width:10;height:20" coordorigin="5015,8265" coordsize="10,20">
              <v:shape style="position:absolute;left:5015;top:8265;width:10;height:20" coordorigin="5015,8265" coordsize="10,20" path="m5015,8284l5024,8284,5024,8265,5015,8265,5015,8284xe" filled="true" fillcolor="#000000" stroked="false">
                <v:path arrowok="t"/>
                <v:fill type="solid"/>
              </v:shape>
            </v:group>
            <v:group style="position:absolute;left:5015;top:8284;width:10;height:20" coordorigin="5015,8284" coordsize="10,20">
              <v:shape style="position:absolute;left:5015;top:8284;width:10;height:20" coordorigin="5015,8284" coordsize="10,20" path="m5015,8303l5024,8303,5024,8284,5015,8284,5015,8303xe" filled="true" fillcolor="#000000" stroked="false">
                <v:path arrowok="t"/>
                <v:fill type="solid"/>
              </v:shape>
            </v:group>
            <v:group style="position:absolute;left:5015;top:8307;width:10;height:2" coordorigin="5015,8307" coordsize="10,2">
              <v:shape style="position:absolute;left:5015;top:8307;width:10;height:2" coordorigin="5015,8307" coordsize="10,0" path="m5015,8307l5024,8307e" filled="false" stroked="true" strokeweight=".35999pt" strokecolor="#000000">
                <v:path arrowok="t"/>
              </v:shape>
            </v:group>
            <v:group style="position:absolute;left:5977;top:7842;width:10;height:20" coordorigin="5977,7842" coordsize="10,20">
              <v:shape style="position:absolute;left:5977;top:7842;width:10;height:20" coordorigin="5977,7842" coordsize="10,20" path="m5977,7861l5987,7861,5987,7842,5977,7842,5977,7861xe" filled="true" fillcolor="#000000" stroked="false">
                <v:path arrowok="t"/>
                <v:fill type="solid"/>
              </v:shape>
            </v:group>
            <v:group style="position:absolute;left:5977;top:7861;width:10;height:20" coordorigin="5977,7861" coordsize="10,20">
              <v:shape style="position:absolute;left:5977;top:7861;width:10;height:20" coordorigin="5977,7861" coordsize="10,20" path="m5977,7881l5987,7881,5987,7861,5977,7861,5977,7881xe" filled="true" fillcolor="#000000" stroked="false">
                <v:path arrowok="t"/>
                <v:fill type="solid"/>
              </v:shape>
            </v:group>
            <v:group style="position:absolute;left:5977;top:7881;width:10;height:20" coordorigin="5977,7881" coordsize="10,20">
              <v:shape style="position:absolute;left:5977;top:7881;width:10;height:20" coordorigin="5977,7881" coordsize="10,20" path="m5977,7900l5987,7900,5987,7881,5977,7881,5977,7900xe" filled="true" fillcolor="#000000" stroked="false">
                <v:path arrowok="t"/>
                <v:fill type="solid"/>
              </v:shape>
            </v:group>
            <v:group style="position:absolute;left:5977;top:7900;width:10;height:20" coordorigin="5977,7900" coordsize="10,20">
              <v:shape style="position:absolute;left:5977;top:7900;width:10;height:20" coordorigin="5977,7900" coordsize="10,20" path="m5977,7919l5987,7919,5987,7900,5977,7900,5977,7919xe" filled="true" fillcolor="#000000" stroked="false">
                <v:path arrowok="t"/>
                <v:fill type="solid"/>
              </v:shape>
            </v:group>
            <v:group style="position:absolute;left:5977;top:7919;width:10;height:20" coordorigin="5977,7919" coordsize="10,20">
              <v:shape style="position:absolute;left:5977;top:7919;width:10;height:20" coordorigin="5977,7919" coordsize="10,20" path="m5977,7938l5987,7938,5987,7919,5977,7919,5977,7938xe" filled="true" fillcolor="#000000" stroked="false">
                <v:path arrowok="t"/>
                <v:fill type="solid"/>
              </v:shape>
            </v:group>
            <v:group style="position:absolute;left:5977;top:7938;width:10;height:20" coordorigin="5977,7938" coordsize="10,20">
              <v:shape style="position:absolute;left:5977;top:7938;width:10;height:20" coordorigin="5977,7938" coordsize="10,20" path="m5977,7957l5987,7957,5987,7938,5977,7938,5977,7957xe" filled="true" fillcolor="#000000" stroked="false">
                <v:path arrowok="t"/>
                <v:fill type="solid"/>
              </v:shape>
            </v:group>
            <v:group style="position:absolute;left:5977;top:7957;width:10;height:20" coordorigin="5977,7957" coordsize="10,20">
              <v:shape style="position:absolute;left:5977;top:7957;width:10;height:20" coordorigin="5977,7957" coordsize="10,20" path="m5977,7977l5987,7977,5987,7957,5977,7957,5977,7977xe" filled="true" fillcolor="#000000" stroked="false">
                <v:path arrowok="t"/>
                <v:fill type="solid"/>
              </v:shape>
            </v:group>
            <v:group style="position:absolute;left:5977;top:7977;width:10;height:20" coordorigin="5977,7977" coordsize="10,20">
              <v:shape style="position:absolute;left:5977;top:7977;width:10;height:20" coordorigin="5977,7977" coordsize="10,20" path="m5977,7996l5987,7996,5987,7977,5977,7977,5977,7996xe" filled="true" fillcolor="#000000" stroked="false">
                <v:path arrowok="t"/>
                <v:fill type="solid"/>
              </v:shape>
            </v:group>
            <v:group style="position:absolute;left:5977;top:7996;width:10;height:20" coordorigin="5977,7996" coordsize="10,20">
              <v:shape style="position:absolute;left:5977;top:7996;width:10;height:20" coordorigin="5977,7996" coordsize="10,20" path="m5977,8015l5987,8015,5987,7996,5977,7996,5977,8015xe" filled="true" fillcolor="#000000" stroked="false">
                <v:path arrowok="t"/>
                <v:fill type="solid"/>
              </v:shape>
            </v:group>
            <v:group style="position:absolute;left:5977;top:8015;width:10;height:20" coordorigin="5977,8015" coordsize="10,20">
              <v:shape style="position:absolute;left:5977;top:8015;width:10;height:20" coordorigin="5977,8015" coordsize="10,20" path="m5977,8034l5987,8034,5987,8015,5977,8015,5977,8034xe" filled="true" fillcolor="#000000" stroked="false">
                <v:path arrowok="t"/>
                <v:fill type="solid"/>
              </v:shape>
            </v:group>
            <v:group style="position:absolute;left:5977;top:8034;width:10;height:20" coordorigin="5977,8034" coordsize="10,20">
              <v:shape style="position:absolute;left:5977;top:8034;width:10;height:20" coordorigin="5977,8034" coordsize="10,20" path="m5977,8053l5987,8053,5987,8034,5977,8034,5977,8053xe" filled="true" fillcolor="#000000" stroked="false">
                <v:path arrowok="t"/>
                <v:fill type="solid"/>
              </v:shape>
            </v:group>
            <v:group style="position:absolute;left:5977;top:8053;width:10;height:20" coordorigin="5977,8053" coordsize="10,20">
              <v:shape style="position:absolute;left:5977;top:8053;width:10;height:20" coordorigin="5977,8053" coordsize="10,20" path="m5977,8073l5987,8073,5987,8053,5977,8053,5977,8073xe" filled="true" fillcolor="#000000" stroked="false">
                <v:path arrowok="t"/>
                <v:fill type="solid"/>
              </v:shape>
            </v:group>
            <v:group style="position:absolute;left:5977;top:8073;width:10;height:20" coordorigin="5977,8073" coordsize="10,20">
              <v:shape style="position:absolute;left:5977;top:8073;width:10;height:20" coordorigin="5977,8073" coordsize="10,20" path="m5977,8092l5987,8092,5987,8073,5977,8073,5977,8092xe" filled="true" fillcolor="#000000" stroked="false">
                <v:path arrowok="t"/>
                <v:fill type="solid"/>
              </v:shape>
            </v:group>
            <v:group style="position:absolute;left:5977;top:8092;width:10;height:20" coordorigin="5977,8092" coordsize="10,20">
              <v:shape style="position:absolute;left:5977;top:8092;width:10;height:20" coordorigin="5977,8092" coordsize="10,20" path="m5977,8111l5987,8111,5987,8092,5977,8092,5977,8111xe" filled="true" fillcolor="#000000" stroked="false">
                <v:path arrowok="t"/>
                <v:fill type="solid"/>
              </v:shape>
            </v:group>
            <v:group style="position:absolute;left:5977;top:8111;width:10;height:20" coordorigin="5977,8111" coordsize="10,20">
              <v:shape style="position:absolute;left:5977;top:8111;width:10;height:20" coordorigin="5977,8111" coordsize="10,20" path="m5977,8130l5987,8130,5987,8111,5977,8111,5977,8130xe" filled="true" fillcolor="#000000" stroked="false">
                <v:path arrowok="t"/>
                <v:fill type="solid"/>
              </v:shape>
            </v:group>
            <v:group style="position:absolute;left:5977;top:8130;width:10;height:20" coordorigin="5977,8130" coordsize="10,20">
              <v:shape style="position:absolute;left:5977;top:8130;width:10;height:20" coordorigin="5977,8130" coordsize="10,20" path="m5977,8149l5987,8149,5987,8130,5977,8130,5977,8149xe" filled="true" fillcolor="#000000" stroked="false">
                <v:path arrowok="t"/>
                <v:fill type="solid"/>
              </v:shape>
            </v:group>
            <v:group style="position:absolute;left:5977;top:8149;width:10;height:20" coordorigin="5977,8149" coordsize="10,20">
              <v:shape style="position:absolute;left:5977;top:8149;width:10;height:20" coordorigin="5977,8149" coordsize="10,20" path="m5977,8169l5987,8169,5987,8149,5977,8149,5977,8169xe" filled="true" fillcolor="#000000" stroked="false">
                <v:path arrowok="t"/>
                <v:fill type="solid"/>
              </v:shape>
            </v:group>
            <v:group style="position:absolute;left:5977;top:8169;width:10;height:20" coordorigin="5977,8169" coordsize="10,20">
              <v:shape style="position:absolute;left:5977;top:8169;width:10;height:20" coordorigin="5977,8169" coordsize="10,20" path="m5977,8188l5987,8188,5987,8169,5977,8169,5977,8188xe" filled="true" fillcolor="#000000" stroked="false">
                <v:path arrowok="t"/>
                <v:fill type="solid"/>
              </v:shape>
            </v:group>
            <v:group style="position:absolute;left:5977;top:8188;width:10;height:20" coordorigin="5977,8188" coordsize="10,20">
              <v:shape style="position:absolute;left:5977;top:8188;width:10;height:20" coordorigin="5977,8188" coordsize="10,20" path="m5977,8207l5987,8207,5987,8188,5977,8188,5977,8207xe" filled="true" fillcolor="#000000" stroked="false">
                <v:path arrowok="t"/>
                <v:fill type="solid"/>
              </v:shape>
            </v:group>
            <v:group style="position:absolute;left:5977;top:8207;width:10;height:20" coordorigin="5977,8207" coordsize="10,20">
              <v:shape style="position:absolute;left:5977;top:8207;width:10;height:20" coordorigin="5977,8207" coordsize="10,20" path="m5977,8226l5987,8226,5987,8207,5977,8207,5977,8226xe" filled="true" fillcolor="#000000" stroked="false">
                <v:path arrowok="t"/>
                <v:fill type="solid"/>
              </v:shape>
            </v:group>
            <v:group style="position:absolute;left:5977;top:8226;width:10;height:20" coordorigin="5977,8226" coordsize="10,20">
              <v:shape style="position:absolute;left:5977;top:8226;width:10;height:20" coordorigin="5977,8226" coordsize="10,20" path="m5977,8245l5987,8245,5987,8226,5977,8226,5977,8245xe" filled="true" fillcolor="#000000" stroked="false">
                <v:path arrowok="t"/>
                <v:fill type="solid"/>
              </v:shape>
            </v:group>
            <v:group style="position:absolute;left:5977;top:8245;width:10;height:20" coordorigin="5977,8245" coordsize="10,20">
              <v:shape style="position:absolute;left:5977;top:8245;width:10;height:20" coordorigin="5977,8245" coordsize="10,20" path="m5977,8265l5987,8265,5987,8245,5977,8245,5977,8265xe" filled="true" fillcolor="#000000" stroked="false">
                <v:path arrowok="t"/>
                <v:fill type="solid"/>
              </v:shape>
            </v:group>
            <v:group style="position:absolute;left:5977;top:8265;width:10;height:20" coordorigin="5977,8265" coordsize="10,20">
              <v:shape style="position:absolute;left:5977;top:8265;width:10;height:20" coordorigin="5977,8265" coordsize="10,20" path="m5977,8284l5987,8284,5987,8265,5977,8265,5977,8284xe" filled="true" fillcolor="#000000" stroked="false">
                <v:path arrowok="t"/>
                <v:fill type="solid"/>
              </v:shape>
            </v:group>
            <v:group style="position:absolute;left:5977;top:8284;width:10;height:20" coordorigin="5977,8284" coordsize="10,20">
              <v:shape style="position:absolute;left:5977;top:8284;width:10;height:20" coordorigin="5977,8284" coordsize="10,20" path="m5977,8303l5987,8303,5987,8284,5977,8284,5977,8303xe" filled="true" fillcolor="#000000" stroked="false">
                <v:path arrowok="t"/>
                <v:fill type="solid"/>
              </v:shape>
            </v:group>
            <v:group style="position:absolute;left:5977;top:8307;width:10;height:2" coordorigin="5977,8307" coordsize="10,2">
              <v:shape style="position:absolute;left:5977;top:8307;width:10;height:2" coordorigin="5977,8307" coordsize="10,0" path="m5977,8307l5987,8307e" filled="false" stroked="true" strokeweight=".35999pt" strokecolor="#000000">
                <v:path arrowok="t"/>
              </v:shape>
            </v:group>
            <v:group style="position:absolute;left:6760;top:7842;width:10;height:20" coordorigin="6760,7842" coordsize="10,20">
              <v:shape style="position:absolute;left:6760;top:7842;width:10;height:20" coordorigin="6760,7842" coordsize="10,20" path="m6760,7861l6769,7861,6769,7842,6760,7842,6760,7861xe" filled="true" fillcolor="#000000" stroked="false">
                <v:path arrowok="t"/>
                <v:fill type="solid"/>
              </v:shape>
            </v:group>
            <v:group style="position:absolute;left:6760;top:7861;width:10;height:20" coordorigin="6760,7861" coordsize="10,20">
              <v:shape style="position:absolute;left:6760;top:7861;width:10;height:20" coordorigin="6760,7861" coordsize="10,20" path="m6760,7881l6769,7881,6769,7861,6760,7861,6760,7881xe" filled="true" fillcolor="#000000" stroked="false">
                <v:path arrowok="t"/>
                <v:fill type="solid"/>
              </v:shape>
            </v:group>
            <v:group style="position:absolute;left:6760;top:7881;width:10;height:20" coordorigin="6760,7881" coordsize="10,20">
              <v:shape style="position:absolute;left:6760;top:7881;width:10;height:20" coordorigin="6760,7881" coordsize="10,20" path="m6760,7900l6769,7900,6769,7881,6760,7881,6760,7900xe" filled="true" fillcolor="#000000" stroked="false">
                <v:path arrowok="t"/>
                <v:fill type="solid"/>
              </v:shape>
            </v:group>
            <v:group style="position:absolute;left:6760;top:7900;width:10;height:20" coordorigin="6760,7900" coordsize="10,20">
              <v:shape style="position:absolute;left:6760;top:7900;width:10;height:20" coordorigin="6760,7900" coordsize="10,20" path="m6760,7919l6769,7919,6769,7900,6760,7900,6760,7919xe" filled="true" fillcolor="#000000" stroked="false">
                <v:path arrowok="t"/>
                <v:fill type="solid"/>
              </v:shape>
            </v:group>
            <v:group style="position:absolute;left:6760;top:7919;width:10;height:20" coordorigin="6760,7919" coordsize="10,20">
              <v:shape style="position:absolute;left:6760;top:7919;width:10;height:20" coordorigin="6760,7919" coordsize="10,20" path="m6760,7938l6769,7938,6769,7919,6760,7919,6760,7938xe" filled="true" fillcolor="#000000" stroked="false">
                <v:path arrowok="t"/>
                <v:fill type="solid"/>
              </v:shape>
            </v:group>
            <v:group style="position:absolute;left:6760;top:7938;width:10;height:20" coordorigin="6760,7938" coordsize="10,20">
              <v:shape style="position:absolute;left:6760;top:7938;width:10;height:20" coordorigin="6760,7938" coordsize="10,20" path="m6760,7957l6769,7957,6769,7938,6760,7938,6760,7957xe" filled="true" fillcolor="#000000" stroked="false">
                <v:path arrowok="t"/>
                <v:fill type="solid"/>
              </v:shape>
            </v:group>
            <v:group style="position:absolute;left:6760;top:7957;width:10;height:20" coordorigin="6760,7957" coordsize="10,20">
              <v:shape style="position:absolute;left:6760;top:7957;width:10;height:20" coordorigin="6760,7957" coordsize="10,20" path="m6760,7977l6769,7977,6769,7957,6760,7957,6760,7977xe" filled="true" fillcolor="#000000" stroked="false">
                <v:path arrowok="t"/>
                <v:fill type="solid"/>
              </v:shape>
            </v:group>
            <v:group style="position:absolute;left:6760;top:7977;width:10;height:20" coordorigin="6760,7977" coordsize="10,20">
              <v:shape style="position:absolute;left:6760;top:7977;width:10;height:20" coordorigin="6760,7977" coordsize="10,20" path="m6760,7996l6769,7996,6769,7977,6760,7977,6760,7996xe" filled="true" fillcolor="#000000" stroked="false">
                <v:path arrowok="t"/>
                <v:fill type="solid"/>
              </v:shape>
            </v:group>
            <v:group style="position:absolute;left:6760;top:7996;width:10;height:20" coordorigin="6760,7996" coordsize="10,20">
              <v:shape style="position:absolute;left:6760;top:7996;width:10;height:20" coordorigin="6760,7996" coordsize="10,20" path="m6760,8015l6769,8015,6769,7996,6760,7996,6760,8015xe" filled="true" fillcolor="#000000" stroked="false">
                <v:path arrowok="t"/>
                <v:fill type="solid"/>
              </v:shape>
            </v:group>
            <v:group style="position:absolute;left:6760;top:8015;width:10;height:20" coordorigin="6760,8015" coordsize="10,20">
              <v:shape style="position:absolute;left:6760;top:8015;width:10;height:20" coordorigin="6760,8015" coordsize="10,20" path="m6760,8034l6769,8034,6769,8015,6760,8015,6760,8034xe" filled="true" fillcolor="#000000" stroked="false">
                <v:path arrowok="t"/>
                <v:fill type="solid"/>
              </v:shape>
            </v:group>
            <v:group style="position:absolute;left:6760;top:8034;width:10;height:20" coordorigin="6760,8034" coordsize="10,20">
              <v:shape style="position:absolute;left:6760;top:8034;width:10;height:20" coordorigin="6760,8034" coordsize="10,20" path="m6760,8053l6769,8053,6769,8034,6760,8034,6760,8053xe" filled="true" fillcolor="#000000" stroked="false">
                <v:path arrowok="t"/>
                <v:fill type="solid"/>
              </v:shape>
            </v:group>
            <v:group style="position:absolute;left:6760;top:8053;width:10;height:20" coordorigin="6760,8053" coordsize="10,20">
              <v:shape style="position:absolute;left:6760;top:8053;width:10;height:20" coordorigin="6760,8053" coordsize="10,20" path="m6760,8073l6769,8073,6769,8053,6760,8053,6760,8073xe" filled="true" fillcolor="#000000" stroked="false">
                <v:path arrowok="t"/>
                <v:fill type="solid"/>
              </v:shape>
            </v:group>
            <v:group style="position:absolute;left:6760;top:8073;width:10;height:20" coordorigin="6760,8073" coordsize="10,20">
              <v:shape style="position:absolute;left:6760;top:8073;width:10;height:20" coordorigin="6760,8073" coordsize="10,20" path="m6760,8092l6769,8092,6769,8073,6760,8073,6760,8092xe" filled="true" fillcolor="#000000" stroked="false">
                <v:path arrowok="t"/>
                <v:fill type="solid"/>
              </v:shape>
            </v:group>
            <v:group style="position:absolute;left:6760;top:8092;width:10;height:20" coordorigin="6760,8092" coordsize="10,20">
              <v:shape style="position:absolute;left:6760;top:8092;width:10;height:20" coordorigin="6760,8092" coordsize="10,20" path="m6760,8111l6769,8111,6769,8092,6760,8092,6760,8111xe" filled="true" fillcolor="#000000" stroked="false">
                <v:path arrowok="t"/>
                <v:fill type="solid"/>
              </v:shape>
            </v:group>
            <v:group style="position:absolute;left:6760;top:8111;width:10;height:20" coordorigin="6760,8111" coordsize="10,20">
              <v:shape style="position:absolute;left:6760;top:8111;width:10;height:20" coordorigin="6760,8111" coordsize="10,20" path="m6760,8130l6769,8130,6769,8111,6760,8111,6760,8130xe" filled="true" fillcolor="#000000" stroked="false">
                <v:path arrowok="t"/>
                <v:fill type="solid"/>
              </v:shape>
            </v:group>
            <v:group style="position:absolute;left:6760;top:8130;width:10;height:20" coordorigin="6760,8130" coordsize="10,20">
              <v:shape style="position:absolute;left:6760;top:8130;width:10;height:20" coordorigin="6760,8130" coordsize="10,20" path="m6760,8149l6769,8149,6769,8130,6760,8130,6760,8149xe" filled="true" fillcolor="#000000" stroked="false">
                <v:path arrowok="t"/>
                <v:fill type="solid"/>
              </v:shape>
            </v:group>
            <v:group style="position:absolute;left:6760;top:8149;width:10;height:20" coordorigin="6760,8149" coordsize="10,20">
              <v:shape style="position:absolute;left:6760;top:8149;width:10;height:20" coordorigin="6760,8149" coordsize="10,20" path="m6760,8169l6769,8169,6769,8149,6760,8149,6760,8169xe" filled="true" fillcolor="#000000" stroked="false">
                <v:path arrowok="t"/>
                <v:fill type="solid"/>
              </v:shape>
            </v:group>
            <v:group style="position:absolute;left:6760;top:8169;width:10;height:20" coordorigin="6760,8169" coordsize="10,20">
              <v:shape style="position:absolute;left:6760;top:8169;width:10;height:20" coordorigin="6760,8169" coordsize="10,20" path="m6760,8188l6769,8188,6769,8169,6760,8169,6760,8188xe" filled="true" fillcolor="#000000" stroked="false">
                <v:path arrowok="t"/>
                <v:fill type="solid"/>
              </v:shape>
            </v:group>
            <v:group style="position:absolute;left:6760;top:8188;width:10;height:20" coordorigin="6760,8188" coordsize="10,20">
              <v:shape style="position:absolute;left:6760;top:8188;width:10;height:20" coordorigin="6760,8188" coordsize="10,20" path="m6760,8207l6769,8207,6769,8188,6760,8188,6760,8207xe" filled="true" fillcolor="#000000" stroked="false">
                <v:path arrowok="t"/>
                <v:fill type="solid"/>
              </v:shape>
            </v:group>
            <v:group style="position:absolute;left:6760;top:8207;width:10;height:20" coordorigin="6760,8207" coordsize="10,20">
              <v:shape style="position:absolute;left:6760;top:8207;width:10;height:20" coordorigin="6760,8207" coordsize="10,20" path="m6760,8226l6769,8226,6769,8207,6760,8207,6760,8226xe" filled="true" fillcolor="#000000" stroked="false">
                <v:path arrowok="t"/>
                <v:fill type="solid"/>
              </v:shape>
            </v:group>
            <v:group style="position:absolute;left:6760;top:8226;width:10;height:20" coordorigin="6760,8226" coordsize="10,20">
              <v:shape style="position:absolute;left:6760;top:8226;width:10;height:20" coordorigin="6760,8226" coordsize="10,20" path="m6760,8245l6769,8245,6769,8226,6760,8226,6760,8245xe" filled="true" fillcolor="#000000" stroked="false">
                <v:path arrowok="t"/>
                <v:fill type="solid"/>
              </v:shape>
            </v:group>
            <v:group style="position:absolute;left:6760;top:8245;width:10;height:20" coordorigin="6760,8245" coordsize="10,20">
              <v:shape style="position:absolute;left:6760;top:8245;width:10;height:20" coordorigin="6760,8245" coordsize="10,20" path="m6760,8265l6769,8265,6769,8245,6760,8245,6760,8265xe" filled="true" fillcolor="#000000" stroked="false">
                <v:path arrowok="t"/>
                <v:fill type="solid"/>
              </v:shape>
            </v:group>
            <v:group style="position:absolute;left:6760;top:8265;width:10;height:20" coordorigin="6760,8265" coordsize="10,20">
              <v:shape style="position:absolute;left:6760;top:8265;width:10;height:20" coordorigin="6760,8265" coordsize="10,20" path="m6760,8284l6769,8284,6769,8265,6760,8265,6760,8284xe" filled="true" fillcolor="#000000" stroked="false">
                <v:path arrowok="t"/>
                <v:fill type="solid"/>
              </v:shape>
            </v:group>
            <v:group style="position:absolute;left:6760;top:8284;width:10;height:20" coordorigin="6760,8284" coordsize="10,20">
              <v:shape style="position:absolute;left:6760;top:8284;width:10;height:20" coordorigin="6760,8284" coordsize="10,20" path="m6760,8303l6769,8303,6769,8284,6760,8284,6760,8303xe" filled="true" fillcolor="#000000" stroked="false">
                <v:path arrowok="t"/>
                <v:fill type="solid"/>
              </v:shape>
            </v:group>
            <v:group style="position:absolute;left:6760;top:8307;width:10;height:2" coordorigin="6760,8307" coordsize="10,2">
              <v:shape style="position:absolute;left:6760;top:8307;width:10;height:2" coordorigin="6760,8307" coordsize="10,0" path="m6760,8307l6769,8307e" filled="false" stroked="true" strokeweight=".35999pt" strokecolor="#000000">
                <v:path arrowok="t"/>
              </v:shape>
            </v:group>
            <v:group style="position:absolute;left:7458;top:7842;width:10;height:20" coordorigin="7458,7842" coordsize="10,20">
              <v:shape style="position:absolute;left:7458;top:7842;width:10;height:20" coordorigin="7458,7842" coordsize="10,20" path="m7458,7861l7468,7861,7468,7842,7458,7842,7458,7861xe" filled="true" fillcolor="#000000" stroked="false">
                <v:path arrowok="t"/>
                <v:fill type="solid"/>
              </v:shape>
            </v:group>
            <v:group style="position:absolute;left:7458;top:7861;width:10;height:20" coordorigin="7458,7861" coordsize="10,20">
              <v:shape style="position:absolute;left:7458;top:7861;width:10;height:20" coordorigin="7458,7861" coordsize="10,20" path="m7458,7881l7468,7881,7468,7861,7458,7861,7458,7881xe" filled="true" fillcolor="#000000" stroked="false">
                <v:path arrowok="t"/>
                <v:fill type="solid"/>
              </v:shape>
            </v:group>
            <v:group style="position:absolute;left:7458;top:7881;width:10;height:20" coordorigin="7458,7881" coordsize="10,20">
              <v:shape style="position:absolute;left:7458;top:7881;width:10;height:20" coordorigin="7458,7881" coordsize="10,20" path="m7458,7900l7468,7900,7468,7881,7458,7881,7458,7900xe" filled="true" fillcolor="#000000" stroked="false">
                <v:path arrowok="t"/>
                <v:fill type="solid"/>
              </v:shape>
            </v:group>
            <v:group style="position:absolute;left:7458;top:7900;width:10;height:20" coordorigin="7458,7900" coordsize="10,20">
              <v:shape style="position:absolute;left:7458;top:7900;width:10;height:20" coordorigin="7458,7900" coordsize="10,20" path="m7458,7919l7468,7919,7468,7900,7458,7900,7458,7919xe" filled="true" fillcolor="#000000" stroked="false">
                <v:path arrowok="t"/>
                <v:fill type="solid"/>
              </v:shape>
            </v:group>
            <v:group style="position:absolute;left:7458;top:7919;width:10;height:20" coordorigin="7458,7919" coordsize="10,20">
              <v:shape style="position:absolute;left:7458;top:7919;width:10;height:20" coordorigin="7458,7919" coordsize="10,20" path="m7458,7938l7468,7938,7468,7919,7458,7919,7458,7938xe" filled="true" fillcolor="#000000" stroked="false">
                <v:path arrowok="t"/>
                <v:fill type="solid"/>
              </v:shape>
            </v:group>
            <v:group style="position:absolute;left:7458;top:7938;width:10;height:20" coordorigin="7458,7938" coordsize="10,20">
              <v:shape style="position:absolute;left:7458;top:7938;width:10;height:20" coordorigin="7458,7938" coordsize="10,20" path="m7458,7957l7468,7957,7468,7938,7458,7938,7458,7957xe" filled="true" fillcolor="#000000" stroked="false">
                <v:path arrowok="t"/>
                <v:fill type="solid"/>
              </v:shape>
            </v:group>
            <v:group style="position:absolute;left:7458;top:7957;width:10;height:20" coordorigin="7458,7957" coordsize="10,20">
              <v:shape style="position:absolute;left:7458;top:7957;width:10;height:20" coordorigin="7458,7957" coordsize="10,20" path="m7458,7977l7468,7977,7468,7957,7458,7957,7458,7977xe" filled="true" fillcolor="#000000" stroked="false">
                <v:path arrowok="t"/>
                <v:fill type="solid"/>
              </v:shape>
            </v:group>
            <v:group style="position:absolute;left:7458;top:7977;width:10;height:20" coordorigin="7458,7977" coordsize="10,20">
              <v:shape style="position:absolute;left:7458;top:7977;width:10;height:20" coordorigin="7458,7977" coordsize="10,20" path="m7458,7996l7468,7996,7468,7977,7458,7977,7458,7996xe" filled="true" fillcolor="#000000" stroked="false">
                <v:path arrowok="t"/>
                <v:fill type="solid"/>
              </v:shape>
            </v:group>
            <v:group style="position:absolute;left:7458;top:7996;width:10;height:20" coordorigin="7458,7996" coordsize="10,20">
              <v:shape style="position:absolute;left:7458;top:7996;width:10;height:20" coordorigin="7458,7996" coordsize="10,20" path="m7458,8015l7468,8015,7468,7996,7458,7996,7458,8015xe" filled="true" fillcolor="#000000" stroked="false">
                <v:path arrowok="t"/>
                <v:fill type="solid"/>
              </v:shape>
            </v:group>
            <v:group style="position:absolute;left:7458;top:8015;width:10;height:20" coordorigin="7458,8015" coordsize="10,20">
              <v:shape style="position:absolute;left:7458;top:8015;width:10;height:20" coordorigin="7458,8015" coordsize="10,20" path="m7458,8034l7468,8034,7468,8015,7458,8015,7458,8034xe" filled="true" fillcolor="#000000" stroked="false">
                <v:path arrowok="t"/>
                <v:fill type="solid"/>
              </v:shape>
            </v:group>
            <v:group style="position:absolute;left:7458;top:8034;width:10;height:20" coordorigin="7458,8034" coordsize="10,20">
              <v:shape style="position:absolute;left:7458;top:8034;width:10;height:20" coordorigin="7458,8034" coordsize="10,20" path="m7458,8053l7468,8053,7468,8034,7458,8034,7458,8053xe" filled="true" fillcolor="#000000" stroked="false">
                <v:path arrowok="t"/>
                <v:fill type="solid"/>
              </v:shape>
            </v:group>
            <v:group style="position:absolute;left:7458;top:8053;width:10;height:20" coordorigin="7458,8053" coordsize="10,20">
              <v:shape style="position:absolute;left:7458;top:8053;width:10;height:20" coordorigin="7458,8053" coordsize="10,20" path="m7458,8073l7468,8073,7468,8053,7458,8053,7458,8073xe" filled="true" fillcolor="#000000" stroked="false">
                <v:path arrowok="t"/>
                <v:fill type="solid"/>
              </v:shape>
            </v:group>
            <v:group style="position:absolute;left:7458;top:8073;width:10;height:20" coordorigin="7458,8073" coordsize="10,20">
              <v:shape style="position:absolute;left:7458;top:8073;width:10;height:20" coordorigin="7458,8073" coordsize="10,20" path="m7458,8092l7468,8092,7468,8073,7458,8073,7458,8092xe" filled="true" fillcolor="#000000" stroked="false">
                <v:path arrowok="t"/>
                <v:fill type="solid"/>
              </v:shape>
            </v:group>
            <v:group style="position:absolute;left:7458;top:8092;width:10;height:20" coordorigin="7458,8092" coordsize="10,20">
              <v:shape style="position:absolute;left:7458;top:8092;width:10;height:20" coordorigin="7458,8092" coordsize="10,20" path="m7458,8111l7468,8111,7468,8092,7458,8092,7458,8111xe" filled="true" fillcolor="#000000" stroked="false">
                <v:path arrowok="t"/>
                <v:fill type="solid"/>
              </v:shape>
            </v:group>
            <v:group style="position:absolute;left:7458;top:8111;width:10;height:20" coordorigin="7458,8111" coordsize="10,20">
              <v:shape style="position:absolute;left:7458;top:8111;width:10;height:20" coordorigin="7458,8111" coordsize="10,20" path="m7458,8130l7468,8130,7468,8111,7458,8111,7458,8130xe" filled="true" fillcolor="#000000" stroked="false">
                <v:path arrowok="t"/>
                <v:fill type="solid"/>
              </v:shape>
            </v:group>
            <v:group style="position:absolute;left:7458;top:8130;width:10;height:20" coordorigin="7458,8130" coordsize="10,20">
              <v:shape style="position:absolute;left:7458;top:8130;width:10;height:20" coordorigin="7458,8130" coordsize="10,20" path="m7458,8149l7468,8149,7468,8130,7458,8130,7458,8149xe" filled="true" fillcolor="#000000" stroked="false">
                <v:path arrowok="t"/>
                <v:fill type="solid"/>
              </v:shape>
            </v:group>
            <v:group style="position:absolute;left:7458;top:8149;width:10;height:20" coordorigin="7458,8149" coordsize="10,20">
              <v:shape style="position:absolute;left:7458;top:8149;width:10;height:20" coordorigin="7458,8149" coordsize="10,20" path="m7458,8169l7468,8169,7468,8149,7458,8149,7458,8169xe" filled="true" fillcolor="#000000" stroked="false">
                <v:path arrowok="t"/>
                <v:fill type="solid"/>
              </v:shape>
            </v:group>
            <v:group style="position:absolute;left:7458;top:8169;width:10;height:20" coordorigin="7458,8169" coordsize="10,20">
              <v:shape style="position:absolute;left:7458;top:8169;width:10;height:20" coordorigin="7458,8169" coordsize="10,20" path="m7458,8188l7468,8188,7468,8169,7458,8169,7458,8188xe" filled="true" fillcolor="#000000" stroked="false">
                <v:path arrowok="t"/>
                <v:fill type="solid"/>
              </v:shape>
            </v:group>
            <v:group style="position:absolute;left:7458;top:8188;width:10;height:20" coordorigin="7458,8188" coordsize="10,20">
              <v:shape style="position:absolute;left:7458;top:8188;width:10;height:20" coordorigin="7458,8188" coordsize="10,20" path="m7458,8207l7468,8207,7468,8188,7458,8188,7458,8207xe" filled="true" fillcolor="#000000" stroked="false">
                <v:path arrowok="t"/>
                <v:fill type="solid"/>
              </v:shape>
            </v:group>
            <v:group style="position:absolute;left:7458;top:8207;width:10;height:20" coordorigin="7458,8207" coordsize="10,20">
              <v:shape style="position:absolute;left:7458;top:8207;width:10;height:20" coordorigin="7458,8207" coordsize="10,20" path="m7458,8226l7468,8226,7468,8207,7458,8207,7458,8226xe" filled="true" fillcolor="#000000" stroked="false">
                <v:path arrowok="t"/>
                <v:fill type="solid"/>
              </v:shape>
            </v:group>
            <v:group style="position:absolute;left:7458;top:8226;width:10;height:20" coordorigin="7458,8226" coordsize="10,20">
              <v:shape style="position:absolute;left:7458;top:8226;width:10;height:20" coordorigin="7458,8226" coordsize="10,20" path="m7458,8245l7468,8245,7468,8226,7458,8226,7458,8245xe" filled="true" fillcolor="#000000" stroked="false">
                <v:path arrowok="t"/>
                <v:fill type="solid"/>
              </v:shape>
            </v:group>
            <v:group style="position:absolute;left:7458;top:8245;width:10;height:20" coordorigin="7458,8245" coordsize="10,20">
              <v:shape style="position:absolute;left:7458;top:8245;width:10;height:20" coordorigin="7458,8245" coordsize="10,20" path="m7458,8265l7468,8265,7468,8245,7458,8245,7458,8265xe" filled="true" fillcolor="#000000" stroked="false">
                <v:path arrowok="t"/>
                <v:fill type="solid"/>
              </v:shape>
            </v:group>
            <v:group style="position:absolute;left:7458;top:8265;width:10;height:20" coordorigin="7458,8265" coordsize="10,20">
              <v:shape style="position:absolute;left:7458;top:8265;width:10;height:20" coordorigin="7458,8265" coordsize="10,20" path="m7458,8284l7468,8284,7468,8265,7458,8265,7458,8284xe" filled="true" fillcolor="#000000" stroked="false">
                <v:path arrowok="t"/>
                <v:fill type="solid"/>
              </v:shape>
            </v:group>
            <v:group style="position:absolute;left:7458;top:8284;width:10;height:20" coordorigin="7458,8284" coordsize="10,20">
              <v:shape style="position:absolute;left:7458;top:8284;width:10;height:20" coordorigin="7458,8284" coordsize="10,20" path="m7458,8303l7468,8303,7468,8284,7458,8284,7458,8303xe" filled="true" fillcolor="#000000" stroked="false">
                <v:path arrowok="t"/>
                <v:fill type="solid"/>
              </v:shape>
            </v:group>
            <v:group style="position:absolute;left:7458;top:8307;width:10;height:2" coordorigin="7458,8307" coordsize="10,2">
              <v:shape style="position:absolute;left:7458;top:8307;width:10;height:2" coordorigin="7458,8307" coordsize="10,0" path="m7458,8307l7468,8307e" filled="false" stroked="true" strokeweight=".35999pt" strokecolor="#000000">
                <v:path arrowok="t"/>
              </v:shape>
            </v:group>
            <v:group style="position:absolute;left:8740;top:7842;width:10;height:20" coordorigin="8740,7842" coordsize="10,20">
              <v:shape style="position:absolute;left:8740;top:7842;width:10;height:20" coordorigin="8740,7842" coordsize="10,20" path="m8740,7861l8749,7861,8749,7842,8740,7842,8740,7861xe" filled="true" fillcolor="#000000" stroked="false">
                <v:path arrowok="t"/>
                <v:fill type="solid"/>
              </v:shape>
            </v:group>
            <v:group style="position:absolute;left:8740;top:7861;width:10;height:20" coordorigin="8740,7861" coordsize="10,20">
              <v:shape style="position:absolute;left:8740;top:7861;width:10;height:20" coordorigin="8740,7861" coordsize="10,20" path="m8740,7881l8749,7881,8749,7861,8740,7861,8740,7881xe" filled="true" fillcolor="#000000" stroked="false">
                <v:path arrowok="t"/>
                <v:fill type="solid"/>
              </v:shape>
            </v:group>
            <v:group style="position:absolute;left:8740;top:7881;width:10;height:20" coordorigin="8740,7881" coordsize="10,20">
              <v:shape style="position:absolute;left:8740;top:7881;width:10;height:20" coordorigin="8740,7881" coordsize="10,20" path="m8740,7900l8749,7900,8749,7881,8740,7881,8740,7900xe" filled="true" fillcolor="#000000" stroked="false">
                <v:path arrowok="t"/>
                <v:fill type="solid"/>
              </v:shape>
            </v:group>
            <v:group style="position:absolute;left:8740;top:7900;width:10;height:20" coordorigin="8740,7900" coordsize="10,20">
              <v:shape style="position:absolute;left:8740;top:7900;width:10;height:20" coordorigin="8740,7900" coordsize="10,20" path="m8740,7919l8749,7919,8749,7900,8740,7900,8740,7919xe" filled="true" fillcolor="#000000" stroked="false">
                <v:path arrowok="t"/>
                <v:fill type="solid"/>
              </v:shape>
            </v:group>
            <v:group style="position:absolute;left:8740;top:7919;width:10;height:20" coordorigin="8740,7919" coordsize="10,20">
              <v:shape style="position:absolute;left:8740;top:7919;width:10;height:20" coordorigin="8740,7919" coordsize="10,20" path="m8740,7938l8749,7938,8749,7919,8740,7919,8740,7938xe" filled="true" fillcolor="#000000" stroked="false">
                <v:path arrowok="t"/>
                <v:fill type="solid"/>
              </v:shape>
            </v:group>
            <v:group style="position:absolute;left:8740;top:7938;width:10;height:20" coordorigin="8740,7938" coordsize="10,20">
              <v:shape style="position:absolute;left:8740;top:7938;width:10;height:20" coordorigin="8740,7938" coordsize="10,20" path="m8740,7957l8749,7957,8749,7938,8740,7938,8740,7957xe" filled="true" fillcolor="#000000" stroked="false">
                <v:path arrowok="t"/>
                <v:fill type="solid"/>
              </v:shape>
            </v:group>
            <v:group style="position:absolute;left:8740;top:7957;width:10;height:20" coordorigin="8740,7957" coordsize="10,20">
              <v:shape style="position:absolute;left:8740;top:7957;width:10;height:20" coordorigin="8740,7957" coordsize="10,20" path="m8740,7977l8749,7977,8749,7957,8740,7957,8740,7977xe" filled="true" fillcolor="#000000" stroked="false">
                <v:path arrowok="t"/>
                <v:fill type="solid"/>
              </v:shape>
            </v:group>
            <v:group style="position:absolute;left:8740;top:7977;width:10;height:20" coordorigin="8740,7977" coordsize="10,20">
              <v:shape style="position:absolute;left:8740;top:7977;width:10;height:20" coordorigin="8740,7977" coordsize="10,20" path="m8740,7996l8749,7996,8749,7977,8740,7977,8740,7996xe" filled="true" fillcolor="#000000" stroked="false">
                <v:path arrowok="t"/>
                <v:fill type="solid"/>
              </v:shape>
            </v:group>
            <v:group style="position:absolute;left:8740;top:7996;width:10;height:20" coordorigin="8740,7996" coordsize="10,20">
              <v:shape style="position:absolute;left:8740;top:7996;width:10;height:20" coordorigin="8740,7996" coordsize="10,20" path="m8740,8015l8749,8015,8749,7996,8740,7996,8740,8015xe" filled="true" fillcolor="#000000" stroked="false">
                <v:path arrowok="t"/>
                <v:fill type="solid"/>
              </v:shape>
            </v:group>
            <v:group style="position:absolute;left:8740;top:8015;width:10;height:20" coordorigin="8740,8015" coordsize="10,20">
              <v:shape style="position:absolute;left:8740;top:8015;width:10;height:20" coordorigin="8740,8015" coordsize="10,20" path="m8740,8034l8749,8034,8749,8015,8740,8015,8740,8034xe" filled="true" fillcolor="#000000" stroked="false">
                <v:path arrowok="t"/>
                <v:fill type="solid"/>
              </v:shape>
            </v:group>
            <v:group style="position:absolute;left:8740;top:8034;width:10;height:20" coordorigin="8740,8034" coordsize="10,20">
              <v:shape style="position:absolute;left:8740;top:8034;width:10;height:20" coordorigin="8740,8034" coordsize="10,20" path="m8740,8053l8749,8053,8749,8034,8740,8034,8740,8053xe" filled="true" fillcolor="#000000" stroked="false">
                <v:path arrowok="t"/>
                <v:fill type="solid"/>
              </v:shape>
            </v:group>
            <v:group style="position:absolute;left:8740;top:8053;width:10;height:20" coordorigin="8740,8053" coordsize="10,20">
              <v:shape style="position:absolute;left:8740;top:8053;width:10;height:20" coordorigin="8740,8053" coordsize="10,20" path="m8740,8073l8749,8073,8749,8053,8740,8053,8740,8073xe" filled="true" fillcolor="#000000" stroked="false">
                <v:path arrowok="t"/>
                <v:fill type="solid"/>
              </v:shape>
            </v:group>
            <v:group style="position:absolute;left:8740;top:8073;width:10;height:20" coordorigin="8740,8073" coordsize="10,20">
              <v:shape style="position:absolute;left:8740;top:8073;width:10;height:20" coordorigin="8740,8073" coordsize="10,20" path="m8740,8092l8749,8092,8749,8073,8740,8073,8740,8092xe" filled="true" fillcolor="#000000" stroked="false">
                <v:path arrowok="t"/>
                <v:fill type="solid"/>
              </v:shape>
            </v:group>
            <v:group style="position:absolute;left:8740;top:8092;width:10;height:20" coordorigin="8740,8092" coordsize="10,20">
              <v:shape style="position:absolute;left:8740;top:8092;width:10;height:20" coordorigin="8740,8092" coordsize="10,20" path="m8740,8111l8749,8111,8749,8092,8740,8092,8740,8111xe" filled="true" fillcolor="#000000" stroked="false">
                <v:path arrowok="t"/>
                <v:fill type="solid"/>
              </v:shape>
            </v:group>
            <v:group style="position:absolute;left:8740;top:8111;width:10;height:20" coordorigin="8740,8111" coordsize="10,20">
              <v:shape style="position:absolute;left:8740;top:8111;width:10;height:20" coordorigin="8740,8111" coordsize="10,20" path="m8740,8130l8749,8130,8749,8111,8740,8111,8740,8130xe" filled="true" fillcolor="#000000" stroked="false">
                <v:path arrowok="t"/>
                <v:fill type="solid"/>
              </v:shape>
            </v:group>
            <v:group style="position:absolute;left:8740;top:8130;width:10;height:20" coordorigin="8740,8130" coordsize="10,20">
              <v:shape style="position:absolute;left:8740;top:8130;width:10;height:20" coordorigin="8740,8130" coordsize="10,20" path="m8740,8149l8749,8149,8749,8130,8740,8130,8740,8149xe" filled="true" fillcolor="#000000" stroked="false">
                <v:path arrowok="t"/>
                <v:fill type="solid"/>
              </v:shape>
            </v:group>
            <v:group style="position:absolute;left:8740;top:8149;width:10;height:20" coordorigin="8740,8149" coordsize="10,20">
              <v:shape style="position:absolute;left:8740;top:8149;width:10;height:20" coordorigin="8740,8149" coordsize="10,20" path="m8740,8169l8749,8169,8749,8149,8740,8149,8740,8169xe" filled="true" fillcolor="#000000" stroked="false">
                <v:path arrowok="t"/>
                <v:fill type="solid"/>
              </v:shape>
            </v:group>
            <v:group style="position:absolute;left:8740;top:8169;width:10;height:20" coordorigin="8740,8169" coordsize="10,20">
              <v:shape style="position:absolute;left:8740;top:8169;width:10;height:20" coordorigin="8740,8169" coordsize="10,20" path="m8740,8188l8749,8188,8749,8169,8740,8169,8740,8188xe" filled="true" fillcolor="#000000" stroked="false">
                <v:path arrowok="t"/>
                <v:fill type="solid"/>
              </v:shape>
            </v:group>
            <v:group style="position:absolute;left:8740;top:8188;width:10;height:20" coordorigin="8740,8188" coordsize="10,20">
              <v:shape style="position:absolute;left:8740;top:8188;width:10;height:20" coordorigin="8740,8188" coordsize="10,20" path="m8740,8207l8749,8207,8749,8188,8740,8188,8740,8207xe" filled="true" fillcolor="#000000" stroked="false">
                <v:path arrowok="t"/>
                <v:fill type="solid"/>
              </v:shape>
            </v:group>
            <v:group style="position:absolute;left:8740;top:8207;width:10;height:20" coordorigin="8740,8207" coordsize="10,20">
              <v:shape style="position:absolute;left:8740;top:8207;width:10;height:20" coordorigin="8740,8207" coordsize="10,20" path="m8740,8226l8749,8226,8749,8207,8740,8207,8740,8226xe" filled="true" fillcolor="#000000" stroked="false">
                <v:path arrowok="t"/>
                <v:fill type="solid"/>
              </v:shape>
            </v:group>
            <v:group style="position:absolute;left:8740;top:8226;width:10;height:20" coordorigin="8740,8226" coordsize="10,20">
              <v:shape style="position:absolute;left:8740;top:8226;width:10;height:20" coordorigin="8740,8226" coordsize="10,20" path="m8740,8245l8749,8245,8749,8226,8740,8226,8740,8245xe" filled="true" fillcolor="#000000" stroked="false">
                <v:path arrowok="t"/>
                <v:fill type="solid"/>
              </v:shape>
            </v:group>
            <v:group style="position:absolute;left:8740;top:8245;width:10;height:20" coordorigin="8740,8245" coordsize="10,20">
              <v:shape style="position:absolute;left:8740;top:8245;width:10;height:20" coordorigin="8740,8245" coordsize="10,20" path="m8740,8265l8749,8265,8749,8245,8740,8245,8740,8265xe" filled="true" fillcolor="#000000" stroked="false">
                <v:path arrowok="t"/>
                <v:fill type="solid"/>
              </v:shape>
            </v:group>
            <v:group style="position:absolute;left:8740;top:8265;width:10;height:20" coordorigin="8740,8265" coordsize="10,20">
              <v:shape style="position:absolute;left:8740;top:8265;width:10;height:20" coordorigin="8740,8265" coordsize="10,20" path="m8740,8284l8749,8284,8749,8265,8740,8265,8740,8284xe" filled="true" fillcolor="#000000" stroked="false">
                <v:path arrowok="t"/>
                <v:fill type="solid"/>
              </v:shape>
            </v:group>
            <v:group style="position:absolute;left:8740;top:8284;width:10;height:20" coordorigin="8740,8284" coordsize="10,20">
              <v:shape style="position:absolute;left:8740;top:8284;width:10;height:20" coordorigin="8740,8284" coordsize="10,20" path="m8740,8303l8749,8303,8749,8284,8740,8284,8740,8303xe" filled="true" fillcolor="#000000" stroked="false">
                <v:path arrowok="t"/>
                <v:fill type="solid"/>
              </v:shape>
            </v:group>
            <v:group style="position:absolute;left:8740;top:8307;width:10;height:2" coordorigin="8740,8307" coordsize="10,2">
              <v:shape style="position:absolute;left:8740;top:8307;width:10;height:2" coordorigin="8740,8307" coordsize="10,0" path="m8740,8307l8749,8307e" filled="false" stroked="true" strokeweight=".35999pt" strokecolor="#000000">
                <v:path arrowok="t"/>
              </v:shape>
            </v:group>
            <v:group style="position:absolute;left:10864;top:7842;width:10;height:20" coordorigin="10864,7842" coordsize="10,20">
              <v:shape style="position:absolute;left:10864;top:7842;width:10;height:20" coordorigin="10864,7842" coordsize="10,20" path="m10864,7861l10874,7861,10874,7842,10864,7842,10864,7861xe" filled="true" fillcolor="#000000" stroked="false">
                <v:path arrowok="t"/>
                <v:fill type="solid"/>
              </v:shape>
            </v:group>
            <v:group style="position:absolute;left:10864;top:7861;width:10;height:20" coordorigin="10864,7861" coordsize="10,20">
              <v:shape style="position:absolute;left:10864;top:7861;width:10;height:20" coordorigin="10864,7861" coordsize="10,20" path="m10864,7881l10874,7881,10874,7861,10864,7861,10864,7881xe" filled="true" fillcolor="#000000" stroked="false">
                <v:path arrowok="t"/>
                <v:fill type="solid"/>
              </v:shape>
            </v:group>
            <v:group style="position:absolute;left:10864;top:7881;width:10;height:20" coordorigin="10864,7881" coordsize="10,20">
              <v:shape style="position:absolute;left:10864;top:7881;width:10;height:20" coordorigin="10864,7881" coordsize="10,20" path="m10864,7900l10874,7900,10874,7881,10864,7881,10864,7900xe" filled="true" fillcolor="#000000" stroked="false">
                <v:path arrowok="t"/>
                <v:fill type="solid"/>
              </v:shape>
            </v:group>
            <v:group style="position:absolute;left:10864;top:7900;width:10;height:20" coordorigin="10864,7900" coordsize="10,20">
              <v:shape style="position:absolute;left:10864;top:7900;width:10;height:20" coordorigin="10864,7900" coordsize="10,20" path="m10864,7919l10874,7919,10874,7900,10864,7900,10864,7919xe" filled="true" fillcolor="#000000" stroked="false">
                <v:path arrowok="t"/>
                <v:fill type="solid"/>
              </v:shape>
            </v:group>
            <v:group style="position:absolute;left:10864;top:7919;width:10;height:20" coordorigin="10864,7919" coordsize="10,20">
              <v:shape style="position:absolute;left:10864;top:7919;width:10;height:20" coordorigin="10864,7919" coordsize="10,20" path="m10864,7938l10874,7938,10874,7919,10864,7919,10864,7938xe" filled="true" fillcolor="#000000" stroked="false">
                <v:path arrowok="t"/>
                <v:fill type="solid"/>
              </v:shape>
            </v:group>
            <v:group style="position:absolute;left:10864;top:7938;width:10;height:20" coordorigin="10864,7938" coordsize="10,20">
              <v:shape style="position:absolute;left:10864;top:7938;width:10;height:20" coordorigin="10864,7938" coordsize="10,20" path="m10864,7957l10874,7957,10874,7938,10864,7938,10864,7957xe" filled="true" fillcolor="#000000" stroked="false">
                <v:path arrowok="t"/>
                <v:fill type="solid"/>
              </v:shape>
            </v:group>
            <v:group style="position:absolute;left:10864;top:7957;width:10;height:20" coordorigin="10864,7957" coordsize="10,20">
              <v:shape style="position:absolute;left:10864;top:7957;width:10;height:20" coordorigin="10864,7957" coordsize="10,20" path="m10864,7977l10874,7977,10874,7957,10864,7957,10864,7977xe" filled="true" fillcolor="#000000" stroked="false">
                <v:path arrowok="t"/>
                <v:fill type="solid"/>
              </v:shape>
            </v:group>
            <v:group style="position:absolute;left:10864;top:7977;width:10;height:20" coordorigin="10864,7977" coordsize="10,20">
              <v:shape style="position:absolute;left:10864;top:7977;width:10;height:20" coordorigin="10864,7977" coordsize="10,20" path="m10864,7996l10874,7996,10874,7977,10864,7977,10864,7996xe" filled="true" fillcolor="#000000" stroked="false">
                <v:path arrowok="t"/>
                <v:fill type="solid"/>
              </v:shape>
            </v:group>
            <v:group style="position:absolute;left:10864;top:7996;width:10;height:20" coordorigin="10864,7996" coordsize="10,20">
              <v:shape style="position:absolute;left:10864;top:7996;width:10;height:20" coordorigin="10864,7996" coordsize="10,20" path="m10864,8015l10874,8015,10874,7996,10864,7996,10864,8015xe" filled="true" fillcolor="#000000" stroked="false">
                <v:path arrowok="t"/>
                <v:fill type="solid"/>
              </v:shape>
            </v:group>
            <v:group style="position:absolute;left:10864;top:8015;width:10;height:20" coordorigin="10864,8015" coordsize="10,20">
              <v:shape style="position:absolute;left:10864;top:8015;width:10;height:20" coordorigin="10864,8015" coordsize="10,20" path="m10864,8034l10874,8034,10874,8015,10864,8015,10864,8034xe" filled="true" fillcolor="#000000" stroked="false">
                <v:path arrowok="t"/>
                <v:fill type="solid"/>
              </v:shape>
            </v:group>
            <v:group style="position:absolute;left:10864;top:8034;width:10;height:20" coordorigin="10864,8034" coordsize="10,20">
              <v:shape style="position:absolute;left:10864;top:8034;width:10;height:20" coordorigin="10864,8034" coordsize="10,20" path="m10864,8053l10874,8053,10874,8034,10864,8034,10864,8053xe" filled="true" fillcolor="#000000" stroked="false">
                <v:path arrowok="t"/>
                <v:fill type="solid"/>
              </v:shape>
            </v:group>
            <v:group style="position:absolute;left:10864;top:8053;width:10;height:20" coordorigin="10864,8053" coordsize="10,20">
              <v:shape style="position:absolute;left:10864;top:8053;width:10;height:20" coordorigin="10864,8053" coordsize="10,20" path="m10864,8073l10874,8073,10874,8053,10864,8053,10864,8073xe" filled="true" fillcolor="#000000" stroked="false">
                <v:path arrowok="t"/>
                <v:fill type="solid"/>
              </v:shape>
            </v:group>
            <v:group style="position:absolute;left:10864;top:8073;width:10;height:20" coordorigin="10864,8073" coordsize="10,20">
              <v:shape style="position:absolute;left:10864;top:8073;width:10;height:20" coordorigin="10864,8073" coordsize="10,20" path="m10864,8092l10874,8092,10874,8073,10864,8073,10864,8092xe" filled="true" fillcolor="#000000" stroked="false">
                <v:path arrowok="t"/>
                <v:fill type="solid"/>
              </v:shape>
            </v:group>
            <v:group style="position:absolute;left:10864;top:8092;width:10;height:20" coordorigin="10864,8092" coordsize="10,20">
              <v:shape style="position:absolute;left:10864;top:8092;width:10;height:20" coordorigin="10864,8092" coordsize="10,20" path="m10864,8111l10874,8111,10874,8092,10864,8092,10864,8111xe" filled="true" fillcolor="#000000" stroked="false">
                <v:path arrowok="t"/>
                <v:fill type="solid"/>
              </v:shape>
            </v:group>
            <v:group style="position:absolute;left:10864;top:8111;width:10;height:20" coordorigin="10864,8111" coordsize="10,20">
              <v:shape style="position:absolute;left:10864;top:8111;width:10;height:20" coordorigin="10864,8111" coordsize="10,20" path="m10864,8130l10874,8130,10874,8111,10864,8111,10864,8130xe" filled="true" fillcolor="#000000" stroked="false">
                <v:path arrowok="t"/>
                <v:fill type="solid"/>
              </v:shape>
            </v:group>
            <v:group style="position:absolute;left:10864;top:8130;width:10;height:20" coordorigin="10864,8130" coordsize="10,20">
              <v:shape style="position:absolute;left:10864;top:8130;width:10;height:20" coordorigin="10864,8130" coordsize="10,20" path="m10864,8149l10874,8149,10874,8130,10864,8130,10864,8149xe" filled="true" fillcolor="#000000" stroked="false">
                <v:path arrowok="t"/>
                <v:fill type="solid"/>
              </v:shape>
            </v:group>
            <v:group style="position:absolute;left:10864;top:8149;width:10;height:20" coordorigin="10864,8149" coordsize="10,20">
              <v:shape style="position:absolute;left:10864;top:8149;width:10;height:20" coordorigin="10864,8149" coordsize="10,20" path="m10864,8169l10874,8169,10874,8149,10864,8149,10864,8169xe" filled="true" fillcolor="#000000" stroked="false">
                <v:path arrowok="t"/>
                <v:fill type="solid"/>
              </v:shape>
            </v:group>
            <v:group style="position:absolute;left:10864;top:8169;width:10;height:20" coordorigin="10864,8169" coordsize="10,20">
              <v:shape style="position:absolute;left:10864;top:8169;width:10;height:20" coordorigin="10864,8169" coordsize="10,20" path="m10864,8188l10874,8188,10874,8169,10864,8169,10864,8188xe" filled="true" fillcolor="#000000" stroked="false">
                <v:path arrowok="t"/>
                <v:fill type="solid"/>
              </v:shape>
            </v:group>
            <v:group style="position:absolute;left:10864;top:8188;width:10;height:20" coordorigin="10864,8188" coordsize="10,20">
              <v:shape style="position:absolute;left:10864;top:8188;width:10;height:20" coordorigin="10864,8188" coordsize="10,20" path="m10864,8207l10874,8207,10874,8188,10864,8188,10864,8207xe" filled="true" fillcolor="#000000" stroked="false">
                <v:path arrowok="t"/>
                <v:fill type="solid"/>
              </v:shape>
            </v:group>
            <v:group style="position:absolute;left:10864;top:8207;width:10;height:20" coordorigin="10864,8207" coordsize="10,20">
              <v:shape style="position:absolute;left:10864;top:8207;width:10;height:20" coordorigin="10864,8207" coordsize="10,20" path="m10864,8226l10874,8226,10874,8207,10864,8207,10864,8226xe" filled="true" fillcolor="#000000" stroked="false">
                <v:path arrowok="t"/>
                <v:fill type="solid"/>
              </v:shape>
            </v:group>
            <v:group style="position:absolute;left:10864;top:8226;width:10;height:20" coordorigin="10864,8226" coordsize="10,20">
              <v:shape style="position:absolute;left:10864;top:8226;width:10;height:20" coordorigin="10864,8226" coordsize="10,20" path="m10864,8245l10874,8245,10874,8226,10864,8226,10864,8245xe" filled="true" fillcolor="#000000" stroked="false">
                <v:path arrowok="t"/>
                <v:fill type="solid"/>
              </v:shape>
            </v:group>
            <v:group style="position:absolute;left:10864;top:8245;width:10;height:20" coordorigin="10864,8245" coordsize="10,20">
              <v:shape style="position:absolute;left:10864;top:8245;width:10;height:20" coordorigin="10864,8245" coordsize="10,20" path="m10864,8265l10874,8265,10874,8245,10864,8245,10864,8265xe" filled="true" fillcolor="#000000" stroked="false">
                <v:path arrowok="t"/>
                <v:fill type="solid"/>
              </v:shape>
            </v:group>
            <v:group style="position:absolute;left:10864;top:8265;width:10;height:20" coordorigin="10864,8265" coordsize="10,20">
              <v:shape style="position:absolute;left:10864;top:8265;width:10;height:20" coordorigin="10864,8265" coordsize="10,20" path="m10864,8284l10874,8284,10874,8265,10864,8265,10864,8284xe" filled="true" fillcolor="#000000" stroked="false">
                <v:path arrowok="t"/>
                <v:fill type="solid"/>
              </v:shape>
            </v:group>
            <v:group style="position:absolute;left:10864;top:8284;width:10;height:20" coordorigin="10864,8284" coordsize="10,20">
              <v:shape style="position:absolute;left:10864;top:8284;width:10;height:20" coordorigin="10864,8284" coordsize="10,20" path="m10864,8303l10874,8303,10874,8284,10864,8284,10864,8303xe" filled="true" fillcolor="#000000" stroked="false">
                <v:path arrowok="t"/>
                <v:fill type="solid"/>
              </v:shape>
            </v:group>
            <v:group style="position:absolute;left:10864;top:8307;width:10;height:2" coordorigin="10864,8307" coordsize="10,2">
              <v:shape style="position:absolute;left:10864;top:8307;width:10;height:2" coordorigin="10864,8307" coordsize="10,0" path="m10864,8307l10874,8307e" filled="false" stroked="true" strokeweight=".35999pt" strokecolor="#000000">
                <v:path arrowok="t"/>
              </v:shape>
            </v:group>
            <v:group style="position:absolute;left:1034;top:8315;width:10;height:2" coordorigin="1034,8315" coordsize="10,2">
              <v:shape style="position:absolute;left:1034;top:8315;width:10;height:2" coordorigin="1034,8315" coordsize="10,0" path="m1034,8315l1044,8315e" filled="false" stroked="true" strokeweight=".47998pt" strokecolor="#000000">
                <v:path arrowok="t"/>
              </v:shape>
              <v:shape style="position:absolute;left:1044;top:8310;width:1812;height:10" type="#_x0000_t75" stroked="false">
                <v:imagedata r:id="rId399" o:title=""/>
              </v:shape>
              <v:shape style="position:absolute;left:2852;top:8310;width:562;height:10" type="#_x0000_t75" stroked="false">
                <v:imagedata r:id="rId386" o:title=""/>
              </v:shape>
              <v:shape style="position:absolute;left:3408;top:8310;width:797;height:10" type="#_x0000_t75" stroked="false">
                <v:imagedata r:id="rId376" o:title=""/>
              </v:shape>
              <v:shape style="position:absolute;left:4201;top:8310;width:1776;height:10" type="#_x0000_t75" stroked="false">
                <v:imagedata r:id="rId377" o:title=""/>
              </v:shape>
              <v:shape style="position:absolute;left:5972;top:8310;width:4892;height:10" type="#_x0000_t75" stroked="false">
                <v:imagedata r:id="rId387" o:title=""/>
              </v:shape>
            </v:group>
            <v:group style="position:absolute;left:10864;top:8315;width:10;height:2" coordorigin="10864,8315" coordsize="10,2">
              <v:shape style="position:absolute;left:10864;top:8315;width:10;height:2" coordorigin="10864,8315" coordsize="10,0" path="m10864,8315l10874,8315e" filled="false" stroked="true" strokeweight=".47998pt" strokecolor="#000000">
                <v:path arrowok="t"/>
              </v:shape>
            </v:group>
            <v:group style="position:absolute;left:1034;top:8320;width:10;height:20" coordorigin="1034,8320" coordsize="10,20">
              <v:shape style="position:absolute;left:1034;top:8320;width:10;height:20" coordorigin="1034,8320" coordsize="10,20" path="m1034,8339l1044,8339,1044,8320,1034,8320,1034,8339xe" filled="true" fillcolor="#000000" stroked="false">
                <v:path arrowok="t"/>
                <v:fill type="solid"/>
              </v:shape>
            </v:group>
            <v:group style="position:absolute;left:1034;top:8339;width:10;height:20" coordorigin="1034,8339" coordsize="10,20">
              <v:shape style="position:absolute;left:1034;top:8339;width:10;height:20" coordorigin="1034,8339" coordsize="10,20" path="m1034,8358l1044,8358,1044,8339,1034,8339,1034,8358xe" filled="true" fillcolor="#000000" stroked="false">
                <v:path arrowok="t"/>
                <v:fill type="solid"/>
              </v:shape>
            </v:group>
            <v:group style="position:absolute;left:1034;top:8358;width:10;height:20" coordorigin="1034,8358" coordsize="10,20">
              <v:shape style="position:absolute;left:1034;top:8358;width:10;height:20" coordorigin="1034,8358" coordsize="10,20" path="m1034,8377l1044,8377,1044,8358,1034,8358,1034,8377xe" filled="true" fillcolor="#000000" stroked="false">
                <v:path arrowok="t"/>
                <v:fill type="solid"/>
              </v:shape>
            </v:group>
            <v:group style="position:absolute;left:1034;top:8377;width:10;height:20" coordorigin="1034,8377" coordsize="10,20">
              <v:shape style="position:absolute;left:1034;top:8377;width:10;height:20" coordorigin="1034,8377" coordsize="10,20" path="m1034,8397l1044,8397,1044,8377,1034,8377,1034,8397xe" filled="true" fillcolor="#000000" stroked="false">
                <v:path arrowok="t"/>
                <v:fill type="solid"/>
              </v:shape>
            </v:group>
            <v:group style="position:absolute;left:1034;top:8397;width:10;height:20" coordorigin="1034,8397" coordsize="10,20">
              <v:shape style="position:absolute;left:1034;top:8397;width:10;height:20" coordorigin="1034,8397" coordsize="10,20" path="m1034,8416l1044,8416,1044,8397,1034,8397,1034,8416xe" filled="true" fillcolor="#000000" stroked="false">
                <v:path arrowok="t"/>
                <v:fill type="solid"/>
              </v:shape>
            </v:group>
            <v:group style="position:absolute;left:1034;top:8416;width:10;height:20" coordorigin="1034,8416" coordsize="10,20">
              <v:shape style="position:absolute;left:1034;top:8416;width:10;height:20" coordorigin="1034,8416" coordsize="10,20" path="m1034,8435l1044,8435,1044,8416,1034,8416,1034,8435xe" filled="true" fillcolor="#000000" stroked="false">
                <v:path arrowok="t"/>
                <v:fill type="solid"/>
              </v:shape>
            </v:group>
            <v:group style="position:absolute;left:1034;top:8435;width:10;height:20" coordorigin="1034,8435" coordsize="10,20">
              <v:shape style="position:absolute;left:1034;top:8435;width:10;height:20" coordorigin="1034,8435" coordsize="10,20" path="m1034,8454l1044,8454,1044,8435,1034,8435,1034,8454xe" filled="true" fillcolor="#000000" stroked="false">
                <v:path arrowok="t"/>
                <v:fill type="solid"/>
              </v:shape>
            </v:group>
            <v:group style="position:absolute;left:1034;top:8454;width:10;height:20" coordorigin="1034,8454" coordsize="10,20">
              <v:shape style="position:absolute;left:1034;top:8454;width:10;height:20" coordorigin="1034,8454" coordsize="10,20" path="m1034,8473l1044,8473,1044,8454,1034,8454,1034,8473xe" filled="true" fillcolor="#000000" stroked="false">
                <v:path arrowok="t"/>
                <v:fill type="solid"/>
              </v:shape>
            </v:group>
            <v:group style="position:absolute;left:1034;top:8473;width:10;height:20" coordorigin="1034,8473" coordsize="10,20">
              <v:shape style="position:absolute;left:1034;top:8473;width:10;height:20" coordorigin="1034,8473" coordsize="10,20" path="m1034,8493l1044,8493,1044,8473,1034,8473,1034,8493xe" filled="true" fillcolor="#000000" stroked="false">
                <v:path arrowok="t"/>
                <v:fill type="solid"/>
              </v:shape>
            </v:group>
            <v:group style="position:absolute;left:1034;top:8493;width:10;height:20" coordorigin="1034,8493" coordsize="10,20">
              <v:shape style="position:absolute;left:1034;top:8493;width:10;height:20" coordorigin="1034,8493" coordsize="10,20" path="m1034,8512l1044,8512,1044,8493,1034,8493,1034,8512xe" filled="true" fillcolor="#000000" stroked="false">
                <v:path arrowok="t"/>
                <v:fill type="solid"/>
              </v:shape>
            </v:group>
            <v:group style="position:absolute;left:1034;top:8512;width:10;height:20" coordorigin="1034,8512" coordsize="10,20">
              <v:shape style="position:absolute;left:1034;top:8512;width:10;height:20" coordorigin="1034,8512" coordsize="10,20" path="m1034,8531l1044,8531,1044,8512,1034,8512,1034,8531xe" filled="true" fillcolor="#000000" stroked="false">
                <v:path arrowok="t"/>
                <v:fill type="solid"/>
              </v:shape>
            </v:group>
            <v:group style="position:absolute;left:1034;top:8531;width:10;height:20" coordorigin="1034,8531" coordsize="10,20">
              <v:shape style="position:absolute;left:1034;top:8531;width:10;height:20" coordorigin="1034,8531" coordsize="10,20" path="m1034,8550l1044,8550,1044,8531,1034,8531,1034,8550xe" filled="true" fillcolor="#000000" stroked="false">
                <v:path arrowok="t"/>
                <v:fill type="solid"/>
              </v:shape>
            </v:group>
            <v:group style="position:absolute;left:1034;top:8550;width:10;height:20" coordorigin="1034,8550" coordsize="10,20">
              <v:shape style="position:absolute;left:1034;top:8550;width:10;height:20" coordorigin="1034,8550" coordsize="10,20" path="m1034,8569l1044,8569,1044,8550,1034,8550,1034,8569xe" filled="true" fillcolor="#000000" stroked="false">
                <v:path arrowok="t"/>
                <v:fill type="solid"/>
              </v:shape>
            </v:group>
            <v:group style="position:absolute;left:1034;top:8569;width:10;height:20" coordorigin="1034,8569" coordsize="10,20">
              <v:shape style="position:absolute;left:1034;top:8569;width:10;height:20" coordorigin="1034,8569" coordsize="10,20" path="m1034,8589l1044,8589,1044,8569,1034,8569,1034,8589xe" filled="true" fillcolor="#000000" stroked="false">
                <v:path arrowok="t"/>
                <v:fill type="solid"/>
              </v:shape>
            </v:group>
            <v:group style="position:absolute;left:1034;top:8589;width:10;height:20" coordorigin="1034,8589" coordsize="10,20">
              <v:shape style="position:absolute;left:1034;top:8589;width:10;height:20" coordorigin="1034,8589" coordsize="10,20" path="m1034,8608l1044,8608,1044,8589,1034,8589,1034,8608xe" filled="true" fillcolor="#000000" stroked="false">
                <v:path arrowok="t"/>
                <v:fill type="solid"/>
              </v:shape>
            </v:group>
            <v:group style="position:absolute;left:1034;top:8608;width:10;height:20" coordorigin="1034,8608" coordsize="10,20">
              <v:shape style="position:absolute;left:1034;top:8608;width:10;height:20" coordorigin="1034,8608" coordsize="10,20" path="m1034,8627l1044,8627,1044,8608,1034,8608,1034,8627xe" filled="true" fillcolor="#000000" stroked="false">
                <v:path arrowok="t"/>
                <v:fill type="solid"/>
              </v:shape>
            </v:group>
            <v:group style="position:absolute;left:1034;top:8627;width:10;height:20" coordorigin="1034,8627" coordsize="10,20">
              <v:shape style="position:absolute;left:1034;top:8627;width:10;height:20" coordorigin="1034,8627" coordsize="10,20" path="m1034,8646l1044,8646,1044,8627,1034,8627,1034,8646xe" filled="true" fillcolor="#000000" stroked="false">
                <v:path arrowok="t"/>
                <v:fill type="solid"/>
              </v:shape>
            </v:group>
            <v:group style="position:absolute;left:1034;top:8646;width:10;height:20" coordorigin="1034,8646" coordsize="10,20">
              <v:shape style="position:absolute;left:1034;top:8646;width:10;height:20" coordorigin="1034,8646" coordsize="10,20" path="m1034,8665l1044,8665,1044,8646,1034,8646,1034,8665xe" filled="true" fillcolor="#000000" stroked="false">
                <v:path arrowok="t"/>
                <v:fill type="solid"/>
              </v:shape>
            </v:group>
            <v:group style="position:absolute;left:1034;top:8665;width:10;height:20" coordorigin="1034,8665" coordsize="10,20">
              <v:shape style="position:absolute;left:1034;top:8665;width:10;height:20" coordorigin="1034,8665" coordsize="10,20" path="m1034,8685l1044,8685,1044,8665,1034,8665,1034,8685xe" filled="true" fillcolor="#000000" stroked="false">
                <v:path arrowok="t"/>
                <v:fill type="solid"/>
              </v:shape>
            </v:group>
            <v:group style="position:absolute;left:1034;top:8685;width:10;height:20" coordorigin="1034,8685" coordsize="10,20">
              <v:shape style="position:absolute;left:1034;top:8685;width:10;height:20" coordorigin="1034,8685" coordsize="10,20" path="m1034,8704l1044,8704,1044,8685,1034,8685,1034,8704xe" filled="true" fillcolor="#000000" stroked="false">
                <v:path arrowok="t"/>
                <v:fill type="solid"/>
              </v:shape>
            </v:group>
            <v:group style="position:absolute;left:1034;top:8704;width:10;height:20" coordorigin="1034,8704" coordsize="10,20">
              <v:shape style="position:absolute;left:1034;top:8704;width:10;height:20" coordorigin="1034,8704" coordsize="10,20" path="m1034,8723l1044,8723,1044,8704,1034,8704,1034,8723xe" filled="true" fillcolor="#000000" stroked="false">
                <v:path arrowok="t"/>
                <v:fill type="solid"/>
              </v:shape>
            </v:group>
            <v:group style="position:absolute;left:1034;top:8723;width:10;height:20" coordorigin="1034,8723" coordsize="10,20">
              <v:shape style="position:absolute;left:1034;top:8723;width:10;height:20" coordorigin="1034,8723" coordsize="10,20" path="m1034,8742l1044,8742,1044,8723,1034,8723,1034,8742xe" filled="true" fillcolor="#000000" stroked="false">
                <v:path arrowok="t"/>
                <v:fill type="solid"/>
              </v:shape>
            </v:group>
            <v:group style="position:absolute;left:1034;top:8742;width:10;height:20" coordorigin="1034,8742" coordsize="10,20">
              <v:shape style="position:absolute;left:1034;top:8742;width:10;height:20" coordorigin="1034,8742" coordsize="10,20" path="m1034,8761l1044,8761,1044,8742,1034,8742,1034,8761xe" filled="true" fillcolor="#000000" stroked="false">
                <v:path arrowok="t"/>
                <v:fill type="solid"/>
              </v:shape>
            </v:group>
            <v:group style="position:absolute;left:1034;top:8761;width:10;height:20" coordorigin="1034,8761" coordsize="10,20">
              <v:shape style="position:absolute;left:1034;top:8761;width:10;height:20" coordorigin="1034,8761" coordsize="10,20" path="m1034,8781l1044,8781,1044,8761,1034,8761,1034,8781xe" filled="true" fillcolor="#000000" stroked="false">
                <v:path arrowok="t"/>
                <v:fill type="solid"/>
              </v:shape>
            </v:group>
            <v:group style="position:absolute;left:2856;top:8320;width:10;height:20" coordorigin="2856,8320" coordsize="10,20">
              <v:shape style="position:absolute;left:2856;top:8320;width:10;height:20" coordorigin="2856,8320" coordsize="10,20" path="m2856,8339l2866,8339,2866,8320,2856,8320,2856,8339xe" filled="true" fillcolor="#000000" stroked="false">
                <v:path arrowok="t"/>
                <v:fill type="solid"/>
              </v:shape>
            </v:group>
            <v:group style="position:absolute;left:2856;top:8339;width:10;height:20" coordorigin="2856,8339" coordsize="10,20">
              <v:shape style="position:absolute;left:2856;top:8339;width:10;height:20" coordorigin="2856,8339" coordsize="10,20" path="m2856,8358l2866,8358,2866,8339,2856,8339,2856,8358xe" filled="true" fillcolor="#000000" stroked="false">
                <v:path arrowok="t"/>
                <v:fill type="solid"/>
              </v:shape>
            </v:group>
            <v:group style="position:absolute;left:2856;top:8358;width:10;height:20" coordorigin="2856,8358" coordsize="10,20">
              <v:shape style="position:absolute;left:2856;top:8358;width:10;height:20" coordorigin="2856,8358" coordsize="10,20" path="m2856,8377l2866,8377,2866,8358,2856,8358,2856,8377xe" filled="true" fillcolor="#000000" stroked="false">
                <v:path arrowok="t"/>
                <v:fill type="solid"/>
              </v:shape>
            </v:group>
            <v:group style="position:absolute;left:2856;top:8377;width:10;height:20" coordorigin="2856,8377" coordsize="10,20">
              <v:shape style="position:absolute;left:2856;top:8377;width:10;height:20" coordorigin="2856,8377" coordsize="10,20" path="m2856,8397l2866,8397,2866,8377,2856,8377,2856,8397xe" filled="true" fillcolor="#000000" stroked="false">
                <v:path arrowok="t"/>
                <v:fill type="solid"/>
              </v:shape>
            </v:group>
            <v:group style="position:absolute;left:2856;top:8397;width:10;height:20" coordorigin="2856,8397" coordsize="10,20">
              <v:shape style="position:absolute;left:2856;top:8397;width:10;height:20" coordorigin="2856,8397" coordsize="10,20" path="m2856,8416l2866,8416,2866,8397,2856,8397,2856,8416xe" filled="true" fillcolor="#000000" stroked="false">
                <v:path arrowok="t"/>
                <v:fill type="solid"/>
              </v:shape>
            </v:group>
            <v:group style="position:absolute;left:2856;top:8416;width:10;height:20" coordorigin="2856,8416" coordsize="10,20">
              <v:shape style="position:absolute;left:2856;top:8416;width:10;height:20" coordorigin="2856,8416" coordsize="10,20" path="m2856,8435l2866,8435,2866,8416,2856,8416,2856,8435xe" filled="true" fillcolor="#000000" stroked="false">
                <v:path arrowok="t"/>
                <v:fill type="solid"/>
              </v:shape>
            </v:group>
            <v:group style="position:absolute;left:2856;top:8435;width:10;height:20" coordorigin="2856,8435" coordsize="10,20">
              <v:shape style="position:absolute;left:2856;top:8435;width:10;height:20" coordorigin="2856,8435" coordsize="10,20" path="m2856,8454l2866,8454,2866,8435,2856,8435,2856,8454xe" filled="true" fillcolor="#000000" stroked="false">
                <v:path arrowok="t"/>
                <v:fill type="solid"/>
              </v:shape>
            </v:group>
            <v:group style="position:absolute;left:2856;top:8454;width:10;height:20" coordorigin="2856,8454" coordsize="10,20">
              <v:shape style="position:absolute;left:2856;top:8454;width:10;height:20" coordorigin="2856,8454" coordsize="10,20" path="m2856,8473l2866,8473,2866,8454,2856,8454,2856,8473xe" filled="true" fillcolor="#000000" stroked="false">
                <v:path arrowok="t"/>
                <v:fill type="solid"/>
              </v:shape>
            </v:group>
            <v:group style="position:absolute;left:2856;top:8473;width:10;height:20" coordorigin="2856,8473" coordsize="10,20">
              <v:shape style="position:absolute;left:2856;top:8473;width:10;height:20" coordorigin="2856,8473" coordsize="10,20" path="m2856,8493l2866,8493,2866,8473,2856,8473,2856,8493xe" filled="true" fillcolor="#000000" stroked="false">
                <v:path arrowok="t"/>
                <v:fill type="solid"/>
              </v:shape>
            </v:group>
            <v:group style="position:absolute;left:2856;top:8493;width:10;height:20" coordorigin="2856,8493" coordsize="10,20">
              <v:shape style="position:absolute;left:2856;top:8493;width:10;height:20" coordorigin="2856,8493" coordsize="10,20" path="m2856,8512l2866,8512,2866,8493,2856,8493,2856,8512xe" filled="true" fillcolor="#000000" stroked="false">
                <v:path arrowok="t"/>
                <v:fill type="solid"/>
              </v:shape>
            </v:group>
            <v:group style="position:absolute;left:2856;top:8512;width:10;height:20" coordorigin="2856,8512" coordsize="10,20">
              <v:shape style="position:absolute;left:2856;top:8512;width:10;height:20" coordorigin="2856,8512" coordsize="10,20" path="m2856,8531l2866,8531,2866,8512,2856,8512,2856,8531xe" filled="true" fillcolor="#000000" stroked="false">
                <v:path arrowok="t"/>
                <v:fill type="solid"/>
              </v:shape>
            </v:group>
            <v:group style="position:absolute;left:2856;top:8531;width:10;height:20" coordorigin="2856,8531" coordsize="10,20">
              <v:shape style="position:absolute;left:2856;top:8531;width:10;height:20" coordorigin="2856,8531" coordsize="10,20" path="m2856,8550l2866,8550,2866,8531,2856,8531,2856,8550xe" filled="true" fillcolor="#000000" stroked="false">
                <v:path arrowok="t"/>
                <v:fill type="solid"/>
              </v:shape>
            </v:group>
            <v:group style="position:absolute;left:2856;top:8550;width:10;height:20" coordorigin="2856,8550" coordsize="10,20">
              <v:shape style="position:absolute;left:2856;top:8550;width:10;height:20" coordorigin="2856,8550" coordsize="10,20" path="m2856,8569l2866,8569,2866,8550,2856,8550,2856,8569xe" filled="true" fillcolor="#000000" stroked="false">
                <v:path arrowok="t"/>
                <v:fill type="solid"/>
              </v:shape>
            </v:group>
            <v:group style="position:absolute;left:2856;top:8569;width:10;height:20" coordorigin="2856,8569" coordsize="10,20">
              <v:shape style="position:absolute;left:2856;top:8569;width:10;height:20" coordorigin="2856,8569" coordsize="10,20" path="m2856,8589l2866,8589,2866,8569,2856,8569,2856,8589xe" filled="true" fillcolor="#000000" stroked="false">
                <v:path arrowok="t"/>
                <v:fill type="solid"/>
              </v:shape>
            </v:group>
            <v:group style="position:absolute;left:2856;top:8589;width:10;height:20" coordorigin="2856,8589" coordsize="10,20">
              <v:shape style="position:absolute;left:2856;top:8589;width:10;height:20" coordorigin="2856,8589" coordsize="10,20" path="m2856,8608l2866,8608,2866,8589,2856,8589,2856,8608xe" filled="true" fillcolor="#000000" stroked="false">
                <v:path arrowok="t"/>
                <v:fill type="solid"/>
              </v:shape>
            </v:group>
            <v:group style="position:absolute;left:2856;top:8608;width:10;height:20" coordorigin="2856,8608" coordsize="10,20">
              <v:shape style="position:absolute;left:2856;top:8608;width:10;height:20" coordorigin="2856,8608" coordsize="10,20" path="m2856,8627l2866,8627,2866,8608,2856,8608,2856,8627xe" filled="true" fillcolor="#000000" stroked="false">
                <v:path arrowok="t"/>
                <v:fill type="solid"/>
              </v:shape>
            </v:group>
            <v:group style="position:absolute;left:2856;top:8627;width:10;height:20" coordorigin="2856,8627" coordsize="10,20">
              <v:shape style="position:absolute;left:2856;top:8627;width:10;height:20" coordorigin="2856,8627" coordsize="10,20" path="m2856,8646l2866,8646,2866,8627,2856,8627,2856,8646xe" filled="true" fillcolor="#000000" stroked="false">
                <v:path arrowok="t"/>
                <v:fill type="solid"/>
              </v:shape>
            </v:group>
            <v:group style="position:absolute;left:2856;top:8646;width:10;height:20" coordorigin="2856,8646" coordsize="10,20">
              <v:shape style="position:absolute;left:2856;top:8646;width:10;height:20" coordorigin="2856,8646" coordsize="10,20" path="m2856,8665l2866,8665,2866,8646,2856,8646,2856,8665xe" filled="true" fillcolor="#000000" stroked="false">
                <v:path arrowok="t"/>
                <v:fill type="solid"/>
              </v:shape>
            </v:group>
            <v:group style="position:absolute;left:2856;top:8665;width:10;height:20" coordorigin="2856,8665" coordsize="10,20">
              <v:shape style="position:absolute;left:2856;top:8665;width:10;height:20" coordorigin="2856,8665" coordsize="10,20" path="m2856,8685l2866,8685,2866,8665,2856,8665,2856,8685xe" filled="true" fillcolor="#000000" stroked="false">
                <v:path arrowok="t"/>
                <v:fill type="solid"/>
              </v:shape>
            </v:group>
            <v:group style="position:absolute;left:3413;top:8320;width:10;height:20" coordorigin="3413,8320" coordsize="10,20">
              <v:shape style="position:absolute;left:3413;top:8320;width:10;height:20" coordorigin="3413,8320" coordsize="10,20" path="m3413,8339l3423,8339,3423,8320,3413,8320,3413,8339xe" filled="true" fillcolor="#000000" stroked="false">
                <v:path arrowok="t"/>
                <v:fill type="solid"/>
              </v:shape>
            </v:group>
            <v:group style="position:absolute;left:3413;top:8339;width:10;height:20" coordorigin="3413,8339" coordsize="10,20">
              <v:shape style="position:absolute;left:3413;top:8339;width:10;height:20" coordorigin="3413,8339" coordsize="10,20" path="m3413,8358l3423,8358,3423,8339,3413,8339,3413,8358xe" filled="true" fillcolor="#000000" stroked="false">
                <v:path arrowok="t"/>
                <v:fill type="solid"/>
              </v:shape>
            </v:group>
            <v:group style="position:absolute;left:3413;top:8358;width:10;height:20" coordorigin="3413,8358" coordsize="10,20">
              <v:shape style="position:absolute;left:3413;top:8358;width:10;height:20" coordorigin="3413,8358" coordsize="10,20" path="m3413,8377l3423,8377,3423,8358,3413,8358,3413,8377xe" filled="true" fillcolor="#000000" stroked="false">
                <v:path arrowok="t"/>
                <v:fill type="solid"/>
              </v:shape>
            </v:group>
            <v:group style="position:absolute;left:3413;top:8377;width:10;height:20" coordorigin="3413,8377" coordsize="10,20">
              <v:shape style="position:absolute;left:3413;top:8377;width:10;height:20" coordorigin="3413,8377" coordsize="10,20" path="m3413,8397l3423,8397,3423,8377,3413,8377,3413,8397xe" filled="true" fillcolor="#000000" stroked="false">
                <v:path arrowok="t"/>
                <v:fill type="solid"/>
              </v:shape>
            </v:group>
            <v:group style="position:absolute;left:3413;top:8397;width:10;height:20" coordorigin="3413,8397" coordsize="10,20">
              <v:shape style="position:absolute;left:3413;top:8397;width:10;height:20" coordorigin="3413,8397" coordsize="10,20" path="m3413,8416l3423,8416,3423,8397,3413,8397,3413,8416xe" filled="true" fillcolor="#000000" stroked="false">
                <v:path arrowok="t"/>
                <v:fill type="solid"/>
              </v:shape>
            </v:group>
            <v:group style="position:absolute;left:3413;top:8416;width:10;height:20" coordorigin="3413,8416" coordsize="10,20">
              <v:shape style="position:absolute;left:3413;top:8416;width:10;height:20" coordorigin="3413,8416" coordsize="10,20" path="m3413,8435l3423,8435,3423,8416,3413,8416,3413,8435xe" filled="true" fillcolor="#000000" stroked="false">
                <v:path arrowok="t"/>
                <v:fill type="solid"/>
              </v:shape>
            </v:group>
            <v:group style="position:absolute;left:3413;top:8435;width:10;height:20" coordorigin="3413,8435" coordsize="10,20">
              <v:shape style="position:absolute;left:3413;top:8435;width:10;height:20" coordorigin="3413,8435" coordsize="10,20" path="m3413,8454l3423,8454,3423,8435,3413,8435,3413,8454xe" filled="true" fillcolor="#000000" stroked="false">
                <v:path arrowok="t"/>
                <v:fill type="solid"/>
              </v:shape>
            </v:group>
            <v:group style="position:absolute;left:3413;top:8454;width:10;height:20" coordorigin="3413,8454" coordsize="10,20">
              <v:shape style="position:absolute;left:3413;top:8454;width:10;height:20" coordorigin="3413,8454" coordsize="10,20" path="m3413,8473l3423,8473,3423,8454,3413,8454,3413,8473xe" filled="true" fillcolor="#000000" stroked="false">
                <v:path arrowok="t"/>
                <v:fill type="solid"/>
              </v:shape>
            </v:group>
            <v:group style="position:absolute;left:3413;top:8473;width:10;height:20" coordorigin="3413,8473" coordsize="10,20">
              <v:shape style="position:absolute;left:3413;top:8473;width:10;height:20" coordorigin="3413,8473" coordsize="10,20" path="m3413,8493l3423,8493,3423,8473,3413,8473,3413,8493xe" filled="true" fillcolor="#000000" stroked="false">
                <v:path arrowok="t"/>
                <v:fill type="solid"/>
              </v:shape>
            </v:group>
            <v:group style="position:absolute;left:3413;top:8493;width:10;height:20" coordorigin="3413,8493" coordsize="10,20">
              <v:shape style="position:absolute;left:3413;top:8493;width:10;height:20" coordorigin="3413,8493" coordsize="10,20" path="m3413,8512l3423,8512,3423,8493,3413,8493,3413,8512xe" filled="true" fillcolor="#000000" stroked="false">
                <v:path arrowok="t"/>
                <v:fill type="solid"/>
              </v:shape>
            </v:group>
            <v:group style="position:absolute;left:3413;top:8512;width:10;height:20" coordorigin="3413,8512" coordsize="10,20">
              <v:shape style="position:absolute;left:3413;top:8512;width:10;height:20" coordorigin="3413,8512" coordsize="10,20" path="m3413,8531l3423,8531,3423,8512,3413,8512,3413,8531xe" filled="true" fillcolor="#000000" stroked="false">
                <v:path arrowok="t"/>
                <v:fill type="solid"/>
              </v:shape>
            </v:group>
            <v:group style="position:absolute;left:3413;top:8531;width:10;height:20" coordorigin="3413,8531" coordsize="10,20">
              <v:shape style="position:absolute;left:3413;top:8531;width:10;height:20" coordorigin="3413,8531" coordsize="10,20" path="m3413,8550l3423,8550,3423,8531,3413,8531,3413,8550xe" filled="true" fillcolor="#000000" stroked="false">
                <v:path arrowok="t"/>
                <v:fill type="solid"/>
              </v:shape>
            </v:group>
            <v:group style="position:absolute;left:3413;top:8550;width:10;height:20" coordorigin="3413,8550" coordsize="10,20">
              <v:shape style="position:absolute;left:3413;top:8550;width:10;height:20" coordorigin="3413,8550" coordsize="10,20" path="m3413,8569l3423,8569,3423,8550,3413,8550,3413,8569xe" filled="true" fillcolor="#000000" stroked="false">
                <v:path arrowok="t"/>
                <v:fill type="solid"/>
              </v:shape>
            </v:group>
            <v:group style="position:absolute;left:3413;top:8569;width:10;height:20" coordorigin="3413,8569" coordsize="10,20">
              <v:shape style="position:absolute;left:3413;top:8569;width:10;height:20" coordorigin="3413,8569" coordsize="10,20" path="m3413,8589l3423,8589,3423,8569,3413,8569,3413,8589xe" filled="true" fillcolor="#000000" stroked="false">
                <v:path arrowok="t"/>
                <v:fill type="solid"/>
              </v:shape>
            </v:group>
            <v:group style="position:absolute;left:3413;top:8589;width:10;height:20" coordorigin="3413,8589" coordsize="10,20">
              <v:shape style="position:absolute;left:3413;top:8589;width:10;height:20" coordorigin="3413,8589" coordsize="10,20" path="m3413,8608l3423,8608,3423,8589,3413,8589,3413,8608xe" filled="true" fillcolor="#000000" stroked="false">
                <v:path arrowok="t"/>
                <v:fill type="solid"/>
              </v:shape>
            </v:group>
            <v:group style="position:absolute;left:3413;top:8608;width:10;height:20" coordorigin="3413,8608" coordsize="10,20">
              <v:shape style="position:absolute;left:3413;top:8608;width:10;height:20" coordorigin="3413,8608" coordsize="10,20" path="m3413,8627l3423,8627,3423,8608,3413,8608,3413,8627xe" filled="true" fillcolor="#000000" stroked="false">
                <v:path arrowok="t"/>
                <v:fill type="solid"/>
              </v:shape>
            </v:group>
            <v:group style="position:absolute;left:3413;top:8627;width:10;height:20" coordorigin="3413,8627" coordsize="10,20">
              <v:shape style="position:absolute;left:3413;top:8627;width:10;height:20" coordorigin="3413,8627" coordsize="10,20" path="m3413,8646l3423,8646,3423,8627,3413,8627,3413,8646xe" filled="true" fillcolor="#000000" stroked="false">
                <v:path arrowok="t"/>
                <v:fill type="solid"/>
              </v:shape>
            </v:group>
            <v:group style="position:absolute;left:3413;top:8646;width:10;height:20" coordorigin="3413,8646" coordsize="10,20">
              <v:shape style="position:absolute;left:3413;top:8646;width:10;height:20" coordorigin="3413,8646" coordsize="10,20" path="m3413,8665l3423,8665,3423,8646,3413,8646,3413,8665xe" filled="true" fillcolor="#000000" stroked="false">
                <v:path arrowok="t"/>
                <v:fill type="solid"/>
              </v:shape>
            </v:group>
            <v:group style="position:absolute;left:3413;top:8665;width:10;height:20" coordorigin="3413,8665" coordsize="10,20">
              <v:shape style="position:absolute;left:3413;top:8665;width:10;height:20" coordorigin="3413,8665" coordsize="10,20" path="m3413,8685l3423,8685,3423,8665,3413,8665,3413,8685xe" filled="true" fillcolor="#000000" stroked="false">
                <v:path arrowok="t"/>
                <v:fill type="solid"/>
              </v:shape>
            </v:group>
            <v:group style="position:absolute;left:3413;top:8685;width:10;height:20" coordorigin="3413,8685" coordsize="10,20">
              <v:shape style="position:absolute;left:3413;top:8685;width:10;height:20" coordorigin="3413,8685" coordsize="10,20" path="m3413,8704l3423,8704,3423,8685,3413,8685,3413,8704xe" filled="true" fillcolor="#000000" stroked="false">
                <v:path arrowok="t"/>
                <v:fill type="solid"/>
              </v:shape>
            </v:group>
            <v:group style="position:absolute;left:3413;top:8704;width:10;height:20" coordorigin="3413,8704" coordsize="10,20">
              <v:shape style="position:absolute;left:3413;top:8704;width:10;height:20" coordorigin="3413,8704" coordsize="10,20" path="m3413,8723l3423,8723,3423,8704,3413,8704,3413,8723xe" filled="true" fillcolor="#000000" stroked="false">
                <v:path arrowok="t"/>
                <v:fill type="solid"/>
              </v:shape>
            </v:group>
            <v:group style="position:absolute;left:3413;top:8723;width:10;height:20" coordorigin="3413,8723" coordsize="10,20">
              <v:shape style="position:absolute;left:3413;top:8723;width:10;height:20" coordorigin="3413,8723" coordsize="10,20" path="m3413,8742l3423,8742,3423,8723,3413,8723,3413,8742xe" filled="true" fillcolor="#000000" stroked="false">
                <v:path arrowok="t"/>
                <v:fill type="solid"/>
              </v:shape>
            </v:group>
            <v:group style="position:absolute;left:3413;top:8742;width:10;height:20" coordorigin="3413,8742" coordsize="10,20">
              <v:shape style="position:absolute;left:3413;top:8742;width:10;height:20" coordorigin="3413,8742" coordsize="10,20" path="m3413,8761l3423,8761,3423,8742,3413,8742,3413,8761xe" filled="true" fillcolor="#000000" stroked="false">
                <v:path arrowok="t"/>
                <v:fill type="solid"/>
              </v:shape>
            </v:group>
            <v:group style="position:absolute;left:3413;top:8761;width:10;height:20" coordorigin="3413,8761" coordsize="10,20">
              <v:shape style="position:absolute;left:3413;top:8761;width:10;height:20" coordorigin="3413,8761" coordsize="10,20" path="m3413,8781l3423,8781,3423,8761,3413,8761,3413,8781xe" filled="true" fillcolor="#000000" stroked="false">
                <v:path arrowok="t"/>
                <v:fill type="solid"/>
              </v:shape>
            </v:group>
            <v:group style="position:absolute;left:4206;top:8320;width:10;height:20" coordorigin="4206,8320" coordsize="10,20">
              <v:shape style="position:absolute;left:4206;top:8320;width:10;height:20" coordorigin="4206,8320" coordsize="10,20" path="m4206,8339l4215,8339,4215,8320,4206,8320,4206,8339xe" filled="true" fillcolor="#000000" stroked="false">
                <v:path arrowok="t"/>
                <v:fill type="solid"/>
              </v:shape>
            </v:group>
            <v:group style="position:absolute;left:4206;top:8339;width:10;height:20" coordorigin="4206,8339" coordsize="10,20">
              <v:shape style="position:absolute;left:4206;top:8339;width:10;height:20" coordorigin="4206,8339" coordsize="10,20" path="m4206,8358l4215,8358,4215,8339,4206,8339,4206,8358xe" filled="true" fillcolor="#000000" stroked="false">
                <v:path arrowok="t"/>
                <v:fill type="solid"/>
              </v:shape>
            </v:group>
            <v:group style="position:absolute;left:4206;top:8358;width:10;height:20" coordorigin="4206,8358" coordsize="10,20">
              <v:shape style="position:absolute;left:4206;top:8358;width:10;height:20" coordorigin="4206,8358" coordsize="10,20" path="m4206,8377l4215,8377,4215,8358,4206,8358,4206,8377xe" filled="true" fillcolor="#000000" stroked="false">
                <v:path arrowok="t"/>
                <v:fill type="solid"/>
              </v:shape>
            </v:group>
            <v:group style="position:absolute;left:4206;top:8377;width:10;height:20" coordorigin="4206,8377" coordsize="10,20">
              <v:shape style="position:absolute;left:4206;top:8377;width:10;height:20" coordorigin="4206,8377" coordsize="10,20" path="m4206,8397l4215,8397,4215,8377,4206,8377,4206,8397xe" filled="true" fillcolor="#000000" stroked="false">
                <v:path arrowok="t"/>
                <v:fill type="solid"/>
              </v:shape>
            </v:group>
            <v:group style="position:absolute;left:4206;top:8397;width:10;height:20" coordorigin="4206,8397" coordsize="10,20">
              <v:shape style="position:absolute;left:4206;top:8397;width:10;height:20" coordorigin="4206,8397" coordsize="10,20" path="m4206,8416l4215,8416,4215,8397,4206,8397,4206,8416xe" filled="true" fillcolor="#000000" stroked="false">
                <v:path arrowok="t"/>
                <v:fill type="solid"/>
              </v:shape>
            </v:group>
            <v:group style="position:absolute;left:4206;top:8416;width:10;height:20" coordorigin="4206,8416" coordsize="10,20">
              <v:shape style="position:absolute;left:4206;top:8416;width:10;height:20" coordorigin="4206,8416" coordsize="10,20" path="m4206,8435l4215,8435,4215,8416,4206,8416,4206,8435xe" filled="true" fillcolor="#000000" stroked="false">
                <v:path arrowok="t"/>
                <v:fill type="solid"/>
              </v:shape>
            </v:group>
            <v:group style="position:absolute;left:4206;top:8435;width:10;height:20" coordorigin="4206,8435" coordsize="10,20">
              <v:shape style="position:absolute;left:4206;top:8435;width:10;height:20" coordorigin="4206,8435" coordsize="10,20" path="m4206,8454l4215,8454,4215,8435,4206,8435,4206,8454xe" filled="true" fillcolor="#000000" stroked="false">
                <v:path arrowok="t"/>
                <v:fill type="solid"/>
              </v:shape>
            </v:group>
            <v:group style="position:absolute;left:4206;top:8454;width:10;height:20" coordorigin="4206,8454" coordsize="10,20">
              <v:shape style="position:absolute;left:4206;top:8454;width:10;height:20" coordorigin="4206,8454" coordsize="10,20" path="m4206,8473l4215,8473,4215,8454,4206,8454,4206,8473xe" filled="true" fillcolor="#000000" stroked="false">
                <v:path arrowok="t"/>
                <v:fill type="solid"/>
              </v:shape>
            </v:group>
            <v:group style="position:absolute;left:4206;top:8473;width:10;height:20" coordorigin="4206,8473" coordsize="10,20">
              <v:shape style="position:absolute;left:4206;top:8473;width:10;height:20" coordorigin="4206,8473" coordsize="10,20" path="m4206,8493l4215,8493,4215,8473,4206,8473,4206,8493xe" filled="true" fillcolor="#000000" stroked="false">
                <v:path arrowok="t"/>
                <v:fill type="solid"/>
              </v:shape>
            </v:group>
            <v:group style="position:absolute;left:4206;top:8493;width:10;height:20" coordorigin="4206,8493" coordsize="10,20">
              <v:shape style="position:absolute;left:4206;top:8493;width:10;height:20" coordorigin="4206,8493" coordsize="10,20" path="m4206,8512l4215,8512,4215,8493,4206,8493,4206,8512xe" filled="true" fillcolor="#000000" stroked="false">
                <v:path arrowok="t"/>
                <v:fill type="solid"/>
              </v:shape>
            </v:group>
            <v:group style="position:absolute;left:4206;top:8512;width:10;height:20" coordorigin="4206,8512" coordsize="10,20">
              <v:shape style="position:absolute;left:4206;top:8512;width:10;height:20" coordorigin="4206,8512" coordsize="10,20" path="m4206,8531l4215,8531,4215,8512,4206,8512,4206,8531xe" filled="true" fillcolor="#000000" stroked="false">
                <v:path arrowok="t"/>
                <v:fill type="solid"/>
              </v:shape>
            </v:group>
            <v:group style="position:absolute;left:4206;top:8531;width:10;height:20" coordorigin="4206,8531" coordsize="10,20">
              <v:shape style="position:absolute;left:4206;top:8531;width:10;height:20" coordorigin="4206,8531" coordsize="10,20" path="m4206,8550l4215,8550,4215,8531,4206,8531,4206,8550xe" filled="true" fillcolor="#000000" stroked="false">
                <v:path arrowok="t"/>
                <v:fill type="solid"/>
              </v:shape>
            </v:group>
            <v:group style="position:absolute;left:4206;top:8550;width:10;height:20" coordorigin="4206,8550" coordsize="10,20">
              <v:shape style="position:absolute;left:4206;top:8550;width:10;height:20" coordorigin="4206,8550" coordsize="10,20" path="m4206,8569l4215,8569,4215,8550,4206,8550,4206,8569xe" filled="true" fillcolor="#000000" stroked="false">
                <v:path arrowok="t"/>
                <v:fill type="solid"/>
              </v:shape>
            </v:group>
            <v:group style="position:absolute;left:4206;top:8569;width:10;height:20" coordorigin="4206,8569" coordsize="10,20">
              <v:shape style="position:absolute;left:4206;top:8569;width:10;height:20" coordorigin="4206,8569" coordsize="10,20" path="m4206,8589l4215,8589,4215,8569,4206,8569,4206,8589xe" filled="true" fillcolor="#000000" stroked="false">
                <v:path arrowok="t"/>
                <v:fill type="solid"/>
              </v:shape>
            </v:group>
            <v:group style="position:absolute;left:4206;top:8589;width:10;height:20" coordorigin="4206,8589" coordsize="10,20">
              <v:shape style="position:absolute;left:4206;top:8589;width:10;height:20" coordorigin="4206,8589" coordsize="10,20" path="m4206,8608l4215,8608,4215,8589,4206,8589,4206,8608xe" filled="true" fillcolor="#000000" stroked="false">
                <v:path arrowok="t"/>
                <v:fill type="solid"/>
              </v:shape>
            </v:group>
            <v:group style="position:absolute;left:4206;top:8608;width:10;height:20" coordorigin="4206,8608" coordsize="10,20">
              <v:shape style="position:absolute;left:4206;top:8608;width:10;height:20" coordorigin="4206,8608" coordsize="10,20" path="m4206,8627l4215,8627,4215,8608,4206,8608,4206,8627xe" filled="true" fillcolor="#000000" stroked="false">
                <v:path arrowok="t"/>
                <v:fill type="solid"/>
              </v:shape>
            </v:group>
            <v:group style="position:absolute;left:4206;top:8627;width:10;height:20" coordorigin="4206,8627" coordsize="10,20">
              <v:shape style="position:absolute;left:4206;top:8627;width:10;height:20" coordorigin="4206,8627" coordsize="10,20" path="m4206,8646l4215,8646,4215,8627,4206,8627,4206,8646xe" filled="true" fillcolor="#000000" stroked="false">
                <v:path arrowok="t"/>
                <v:fill type="solid"/>
              </v:shape>
            </v:group>
            <v:group style="position:absolute;left:4206;top:8646;width:10;height:20" coordorigin="4206,8646" coordsize="10,20">
              <v:shape style="position:absolute;left:4206;top:8646;width:10;height:20" coordorigin="4206,8646" coordsize="10,20" path="m4206,8665l4215,8665,4215,8646,4206,8646,4206,8665xe" filled="true" fillcolor="#000000" stroked="false">
                <v:path arrowok="t"/>
                <v:fill type="solid"/>
              </v:shape>
            </v:group>
            <v:group style="position:absolute;left:4206;top:8665;width:10;height:20" coordorigin="4206,8665" coordsize="10,20">
              <v:shape style="position:absolute;left:4206;top:8665;width:10;height:20" coordorigin="4206,8665" coordsize="10,20" path="m4206,8685l4215,8685,4215,8665,4206,8665,4206,8685xe" filled="true" fillcolor="#000000" stroked="false">
                <v:path arrowok="t"/>
                <v:fill type="solid"/>
              </v:shape>
            </v:group>
            <v:group style="position:absolute;left:4206;top:8685;width:10;height:20" coordorigin="4206,8685" coordsize="10,20">
              <v:shape style="position:absolute;left:4206;top:8685;width:10;height:20" coordorigin="4206,8685" coordsize="10,20" path="m4206,8704l4215,8704,4215,8685,4206,8685,4206,8704xe" filled="true" fillcolor="#000000" stroked="false">
                <v:path arrowok="t"/>
                <v:fill type="solid"/>
              </v:shape>
            </v:group>
            <v:group style="position:absolute;left:4206;top:8704;width:10;height:20" coordorigin="4206,8704" coordsize="10,20">
              <v:shape style="position:absolute;left:4206;top:8704;width:10;height:20" coordorigin="4206,8704" coordsize="10,20" path="m4206,8723l4215,8723,4215,8704,4206,8704,4206,8723xe" filled="true" fillcolor="#000000" stroked="false">
                <v:path arrowok="t"/>
                <v:fill type="solid"/>
              </v:shape>
            </v:group>
            <v:group style="position:absolute;left:4206;top:8723;width:10;height:20" coordorigin="4206,8723" coordsize="10,20">
              <v:shape style="position:absolute;left:4206;top:8723;width:10;height:20" coordorigin="4206,8723" coordsize="10,20" path="m4206,8742l4215,8742,4215,8723,4206,8723,4206,8742xe" filled="true" fillcolor="#000000" stroked="false">
                <v:path arrowok="t"/>
                <v:fill type="solid"/>
              </v:shape>
            </v:group>
            <v:group style="position:absolute;left:4206;top:8742;width:10;height:20" coordorigin="4206,8742" coordsize="10,20">
              <v:shape style="position:absolute;left:4206;top:8742;width:10;height:20" coordorigin="4206,8742" coordsize="10,20" path="m4206,8761l4215,8761,4215,8742,4206,8742,4206,8761xe" filled="true" fillcolor="#000000" stroked="false">
                <v:path arrowok="t"/>
                <v:fill type="solid"/>
              </v:shape>
            </v:group>
            <v:group style="position:absolute;left:4206;top:8761;width:10;height:20" coordorigin="4206,8761" coordsize="10,20">
              <v:shape style="position:absolute;left:4206;top:8761;width:10;height:20" coordorigin="4206,8761" coordsize="10,20" path="m4206,8781l4215,8781,4215,8761,4206,8761,4206,8781xe" filled="true" fillcolor="#000000" stroked="false">
                <v:path arrowok="t"/>
                <v:fill type="solid"/>
              </v:shape>
            </v:group>
            <v:group style="position:absolute;left:5015;top:8320;width:10;height:20" coordorigin="5015,8320" coordsize="10,20">
              <v:shape style="position:absolute;left:5015;top:8320;width:10;height:20" coordorigin="5015,8320" coordsize="10,20" path="m5015,8339l5024,8339,5024,8320,5015,8320,5015,8339xe" filled="true" fillcolor="#000000" stroked="false">
                <v:path arrowok="t"/>
                <v:fill type="solid"/>
              </v:shape>
            </v:group>
            <v:group style="position:absolute;left:5015;top:8339;width:10;height:20" coordorigin="5015,8339" coordsize="10,20">
              <v:shape style="position:absolute;left:5015;top:8339;width:10;height:20" coordorigin="5015,8339" coordsize="10,20" path="m5015,8358l5024,8358,5024,8339,5015,8339,5015,8358xe" filled="true" fillcolor="#000000" stroked="false">
                <v:path arrowok="t"/>
                <v:fill type="solid"/>
              </v:shape>
            </v:group>
            <v:group style="position:absolute;left:5015;top:8358;width:10;height:20" coordorigin="5015,8358" coordsize="10,20">
              <v:shape style="position:absolute;left:5015;top:8358;width:10;height:20" coordorigin="5015,8358" coordsize="10,20" path="m5015,8377l5024,8377,5024,8358,5015,8358,5015,8377xe" filled="true" fillcolor="#000000" stroked="false">
                <v:path arrowok="t"/>
                <v:fill type="solid"/>
              </v:shape>
            </v:group>
            <v:group style="position:absolute;left:5015;top:8377;width:10;height:20" coordorigin="5015,8377" coordsize="10,20">
              <v:shape style="position:absolute;left:5015;top:8377;width:10;height:20" coordorigin="5015,8377" coordsize="10,20" path="m5015,8397l5024,8397,5024,8377,5015,8377,5015,8397xe" filled="true" fillcolor="#000000" stroked="false">
                <v:path arrowok="t"/>
                <v:fill type="solid"/>
              </v:shape>
            </v:group>
            <v:group style="position:absolute;left:5015;top:8397;width:10;height:20" coordorigin="5015,8397" coordsize="10,20">
              <v:shape style="position:absolute;left:5015;top:8397;width:10;height:20" coordorigin="5015,8397" coordsize="10,20" path="m5015,8416l5024,8416,5024,8397,5015,8397,5015,8416xe" filled="true" fillcolor="#000000" stroked="false">
                <v:path arrowok="t"/>
                <v:fill type="solid"/>
              </v:shape>
            </v:group>
            <v:group style="position:absolute;left:5015;top:8416;width:10;height:20" coordorigin="5015,8416" coordsize="10,20">
              <v:shape style="position:absolute;left:5015;top:8416;width:10;height:20" coordorigin="5015,8416" coordsize="10,20" path="m5015,8435l5024,8435,5024,8416,5015,8416,5015,8435xe" filled="true" fillcolor="#000000" stroked="false">
                <v:path arrowok="t"/>
                <v:fill type="solid"/>
              </v:shape>
            </v:group>
            <v:group style="position:absolute;left:5015;top:8435;width:10;height:20" coordorigin="5015,8435" coordsize="10,20">
              <v:shape style="position:absolute;left:5015;top:8435;width:10;height:20" coordorigin="5015,8435" coordsize="10,20" path="m5015,8454l5024,8454,5024,8435,5015,8435,5015,8454xe" filled="true" fillcolor="#000000" stroked="false">
                <v:path arrowok="t"/>
                <v:fill type="solid"/>
              </v:shape>
            </v:group>
            <v:group style="position:absolute;left:5015;top:8454;width:10;height:20" coordorigin="5015,8454" coordsize="10,20">
              <v:shape style="position:absolute;left:5015;top:8454;width:10;height:20" coordorigin="5015,8454" coordsize="10,20" path="m5015,8473l5024,8473,5024,8454,5015,8454,5015,8473xe" filled="true" fillcolor="#000000" stroked="false">
                <v:path arrowok="t"/>
                <v:fill type="solid"/>
              </v:shape>
            </v:group>
            <v:group style="position:absolute;left:5015;top:8473;width:10;height:20" coordorigin="5015,8473" coordsize="10,20">
              <v:shape style="position:absolute;left:5015;top:8473;width:10;height:20" coordorigin="5015,8473" coordsize="10,20" path="m5015,8493l5024,8493,5024,8473,5015,8473,5015,8493xe" filled="true" fillcolor="#000000" stroked="false">
                <v:path arrowok="t"/>
                <v:fill type="solid"/>
              </v:shape>
            </v:group>
            <v:group style="position:absolute;left:5015;top:8493;width:10;height:20" coordorigin="5015,8493" coordsize="10,20">
              <v:shape style="position:absolute;left:5015;top:8493;width:10;height:20" coordorigin="5015,8493" coordsize="10,20" path="m5015,8512l5024,8512,5024,8493,5015,8493,5015,8512xe" filled="true" fillcolor="#000000" stroked="false">
                <v:path arrowok="t"/>
                <v:fill type="solid"/>
              </v:shape>
            </v:group>
            <v:group style="position:absolute;left:5015;top:8512;width:10;height:20" coordorigin="5015,8512" coordsize="10,20">
              <v:shape style="position:absolute;left:5015;top:8512;width:10;height:20" coordorigin="5015,8512" coordsize="10,20" path="m5015,8531l5024,8531,5024,8512,5015,8512,5015,8531xe" filled="true" fillcolor="#000000" stroked="false">
                <v:path arrowok="t"/>
                <v:fill type="solid"/>
              </v:shape>
            </v:group>
            <v:group style="position:absolute;left:5015;top:8531;width:10;height:20" coordorigin="5015,8531" coordsize="10,20">
              <v:shape style="position:absolute;left:5015;top:8531;width:10;height:20" coordorigin="5015,8531" coordsize="10,20" path="m5015,8550l5024,8550,5024,8531,5015,8531,5015,8550xe" filled="true" fillcolor="#000000" stroked="false">
                <v:path arrowok="t"/>
                <v:fill type="solid"/>
              </v:shape>
            </v:group>
            <v:group style="position:absolute;left:5015;top:8550;width:10;height:20" coordorigin="5015,8550" coordsize="10,20">
              <v:shape style="position:absolute;left:5015;top:8550;width:10;height:20" coordorigin="5015,8550" coordsize="10,20" path="m5015,8569l5024,8569,5024,8550,5015,8550,5015,8569xe" filled="true" fillcolor="#000000" stroked="false">
                <v:path arrowok="t"/>
                <v:fill type="solid"/>
              </v:shape>
            </v:group>
            <v:group style="position:absolute;left:5015;top:8569;width:10;height:20" coordorigin="5015,8569" coordsize="10,20">
              <v:shape style="position:absolute;left:5015;top:8569;width:10;height:20" coordorigin="5015,8569" coordsize="10,20" path="m5015,8589l5024,8589,5024,8569,5015,8569,5015,8589xe" filled="true" fillcolor="#000000" stroked="false">
                <v:path arrowok="t"/>
                <v:fill type="solid"/>
              </v:shape>
            </v:group>
            <v:group style="position:absolute;left:5015;top:8589;width:10;height:20" coordorigin="5015,8589" coordsize="10,20">
              <v:shape style="position:absolute;left:5015;top:8589;width:10;height:20" coordorigin="5015,8589" coordsize="10,20" path="m5015,8608l5024,8608,5024,8589,5015,8589,5015,8608xe" filled="true" fillcolor="#000000" stroked="false">
                <v:path arrowok="t"/>
                <v:fill type="solid"/>
              </v:shape>
            </v:group>
            <v:group style="position:absolute;left:5015;top:8608;width:10;height:20" coordorigin="5015,8608" coordsize="10,20">
              <v:shape style="position:absolute;left:5015;top:8608;width:10;height:20" coordorigin="5015,8608" coordsize="10,20" path="m5015,8627l5024,8627,5024,8608,5015,8608,5015,8627xe" filled="true" fillcolor="#000000" stroked="false">
                <v:path arrowok="t"/>
                <v:fill type="solid"/>
              </v:shape>
            </v:group>
            <v:group style="position:absolute;left:5015;top:8627;width:10;height:20" coordorigin="5015,8627" coordsize="10,20">
              <v:shape style="position:absolute;left:5015;top:8627;width:10;height:20" coordorigin="5015,8627" coordsize="10,20" path="m5015,8646l5024,8646,5024,8627,5015,8627,5015,8646xe" filled="true" fillcolor="#000000" stroked="false">
                <v:path arrowok="t"/>
                <v:fill type="solid"/>
              </v:shape>
            </v:group>
            <v:group style="position:absolute;left:5015;top:8646;width:10;height:20" coordorigin="5015,8646" coordsize="10,20">
              <v:shape style="position:absolute;left:5015;top:8646;width:10;height:20" coordorigin="5015,8646" coordsize="10,20" path="m5015,8665l5024,8665,5024,8646,5015,8646,5015,8665xe" filled="true" fillcolor="#000000" stroked="false">
                <v:path arrowok="t"/>
                <v:fill type="solid"/>
              </v:shape>
            </v:group>
            <v:group style="position:absolute;left:5015;top:8665;width:10;height:20" coordorigin="5015,8665" coordsize="10,20">
              <v:shape style="position:absolute;left:5015;top:8665;width:10;height:20" coordorigin="5015,8665" coordsize="10,20" path="m5015,8685l5024,8685,5024,8665,5015,8665,5015,8685xe" filled="true" fillcolor="#000000" stroked="false">
                <v:path arrowok="t"/>
                <v:fill type="solid"/>
              </v:shape>
            </v:group>
            <v:group style="position:absolute;left:5015;top:8685;width:10;height:20" coordorigin="5015,8685" coordsize="10,20">
              <v:shape style="position:absolute;left:5015;top:8685;width:10;height:20" coordorigin="5015,8685" coordsize="10,20" path="m5015,8704l5024,8704,5024,8685,5015,8685,5015,8704xe" filled="true" fillcolor="#000000" stroked="false">
                <v:path arrowok="t"/>
                <v:fill type="solid"/>
              </v:shape>
            </v:group>
            <v:group style="position:absolute;left:5015;top:8704;width:10;height:20" coordorigin="5015,8704" coordsize="10,20">
              <v:shape style="position:absolute;left:5015;top:8704;width:10;height:20" coordorigin="5015,8704" coordsize="10,20" path="m5015,8723l5024,8723,5024,8704,5015,8704,5015,8723xe" filled="true" fillcolor="#000000" stroked="false">
                <v:path arrowok="t"/>
                <v:fill type="solid"/>
              </v:shape>
            </v:group>
            <v:group style="position:absolute;left:5015;top:8723;width:10;height:20" coordorigin="5015,8723" coordsize="10,20">
              <v:shape style="position:absolute;left:5015;top:8723;width:10;height:20" coordorigin="5015,8723" coordsize="10,20" path="m5015,8742l5024,8742,5024,8723,5015,8723,5015,8742xe" filled="true" fillcolor="#000000" stroked="false">
                <v:path arrowok="t"/>
                <v:fill type="solid"/>
              </v:shape>
            </v:group>
            <v:group style="position:absolute;left:5015;top:8742;width:10;height:20" coordorigin="5015,8742" coordsize="10,20">
              <v:shape style="position:absolute;left:5015;top:8742;width:10;height:20" coordorigin="5015,8742" coordsize="10,20" path="m5015,8761l5024,8761,5024,8742,5015,8742,5015,8761xe" filled="true" fillcolor="#000000" stroked="false">
                <v:path arrowok="t"/>
                <v:fill type="solid"/>
              </v:shape>
            </v:group>
            <v:group style="position:absolute;left:5015;top:8761;width:10;height:20" coordorigin="5015,8761" coordsize="10,20">
              <v:shape style="position:absolute;left:5015;top:8761;width:10;height:20" coordorigin="5015,8761" coordsize="10,20" path="m5015,8781l5024,8781,5024,8761,5015,8761,5015,8781xe" filled="true" fillcolor="#000000" stroked="false">
                <v:path arrowok="t"/>
                <v:fill type="solid"/>
              </v:shape>
            </v:group>
            <v:group style="position:absolute;left:5977;top:8320;width:10;height:20" coordorigin="5977,8320" coordsize="10,20">
              <v:shape style="position:absolute;left:5977;top:8320;width:10;height:20" coordorigin="5977,8320" coordsize="10,20" path="m5977,8339l5987,8339,5987,8320,5977,8320,5977,8339xe" filled="true" fillcolor="#000000" stroked="false">
                <v:path arrowok="t"/>
                <v:fill type="solid"/>
              </v:shape>
            </v:group>
            <v:group style="position:absolute;left:5977;top:8339;width:10;height:20" coordorigin="5977,8339" coordsize="10,20">
              <v:shape style="position:absolute;left:5977;top:8339;width:10;height:20" coordorigin="5977,8339" coordsize="10,20" path="m5977,8358l5987,8358,5987,8339,5977,8339,5977,8358xe" filled="true" fillcolor="#000000" stroked="false">
                <v:path arrowok="t"/>
                <v:fill type="solid"/>
              </v:shape>
            </v:group>
            <v:group style="position:absolute;left:5977;top:8358;width:10;height:20" coordorigin="5977,8358" coordsize="10,20">
              <v:shape style="position:absolute;left:5977;top:8358;width:10;height:20" coordorigin="5977,8358" coordsize="10,20" path="m5977,8377l5987,8377,5987,8358,5977,8358,5977,8377xe" filled="true" fillcolor="#000000" stroked="false">
                <v:path arrowok="t"/>
                <v:fill type="solid"/>
              </v:shape>
            </v:group>
            <v:group style="position:absolute;left:5977;top:8377;width:10;height:20" coordorigin="5977,8377" coordsize="10,20">
              <v:shape style="position:absolute;left:5977;top:8377;width:10;height:20" coordorigin="5977,8377" coordsize="10,20" path="m5977,8397l5987,8397,5987,8377,5977,8377,5977,8397xe" filled="true" fillcolor="#000000" stroked="false">
                <v:path arrowok="t"/>
                <v:fill type="solid"/>
              </v:shape>
            </v:group>
            <v:group style="position:absolute;left:5977;top:8397;width:10;height:20" coordorigin="5977,8397" coordsize="10,20">
              <v:shape style="position:absolute;left:5977;top:8397;width:10;height:20" coordorigin="5977,8397" coordsize="10,20" path="m5977,8416l5987,8416,5987,8397,5977,8397,5977,8416xe" filled="true" fillcolor="#000000" stroked="false">
                <v:path arrowok="t"/>
                <v:fill type="solid"/>
              </v:shape>
            </v:group>
            <v:group style="position:absolute;left:5977;top:8416;width:10;height:20" coordorigin="5977,8416" coordsize="10,20">
              <v:shape style="position:absolute;left:5977;top:8416;width:10;height:20" coordorigin="5977,8416" coordsize="10,20" path="m5977,8435l5987,8435,5987,8416,5977,8416,5977,8435xe" filled="true" fillcolor="#000000" stroked="false">
                <v:path arrowok="t"/>
                <v:fill type="solid"/>
              </v:shape>
            </v:group>
            <v:group style="position:absolute;left:5977;top:8435;width:10;height:20" coordorigin="5977,8435" coordsize="10,20">
              <v:shape style="position:absolute;left:5977;top:8435;width:10;height:20" coordorigin="5977,8435" coordsize="10,20" path="m5977,8454l5987,8454,5987,8435,5977,8435,5977,8454xe" filled="true" fillcolor="#000000" stroked="false">
                <v:path arrowok="t"/>
                <v:fill type="solid"/>
              </v:shape>
            </v:group>
            <v:group style="position:absolute;left:5977;top:8454;width:10;height:20" coordorigin="5977,8454" coordsize="10,20">
              <v:shape style="position:absolute;left:5977;top:8454;width:10;height:20" coordorigin="5977,8454" coordsize="10,20" path="m5977,8473l5987,8473,5987,8454,5977,8454,5977,8473xe" filled="true" fillcolor="#000000" stroked="false">
                <v:path arrowok="t"/>
                <v:fill type="solid"/>
              </v:shape>
            </v:group>
            <v:group style="position:absolute;left:5977;top:8473;width:10;height:20" coordorigin="5977,8473" coordsize="10,20">
              <v:shape style="position:absolute;left:5977;top:8473;width:10;height:20" coordorigin="5977,8473" coordsize="10,20" path="m5977,8493l5987,8493,5987,8473,5977,8473,5977,8493xe" filled="true" fillcolor="#000000" stroked="false">
                <v:path arrowok="t"/>
                <v:fill type="solid"/>
              </v:shape>
            </v:group>
            <v:group style="position:absolute;left:5977;top:8493;width:10;height:20" coordorigin="5977,8493" coordsize="10,20">
              <v:shape style="position:absolute;left:5977;top:8493;width:10;height:20" coordorigin="5977,8493" coordsize="10,20" path="m5977,8512l5987,8512,5987,8493,5977,8493,5977,8512xe" filled="true" fillcolor="#000000" stroked="false">
                <v:path arrowok="t"/>
                <v:fill type="solid"/>
              </v:shape>
            </v:group>
            <v:group style="position:absolute;left:5977;top:8512;width:10;height:20" coordorigin="5977,8512" coordsize="10,20">
              <v:shape style="position:absolute;left:5977;top:8512;width:10;height:20" coordorigin="5977,8512" coordsize="10,20" path="m5977,8531l5987,8531,5987,8512,5977,8512,5977,8531xe" filled="true" fillcolor="#000000" stroked="false">
                <v:path arrowok="t"/>
                <v:fill type="solid"/>
              </v:shape>
            </v:group>
            <v:group style="position:absolute;left:5977;top:8531;width:10;height:20" coordorigin="5977,8531" coordsize="10,20">
              <v:shape style="position:absolute;left:5977;top:8531;width:10;height:20" coordorigin="5977,8531" coordsize="10,20" path="m5977,8550l5987,8550,5987,8531,5977,8531,5977,8550xe" filled="true" fillcolor="#000000" stroked="false">
                <v:path arrowok="t"/>
                <v:fill type="solid"/>
              </v:shape>
            </v:group>
            <v:group style="position:absolute;left:5977;top:8550;width:10;height:20" coordorigin="5977,8550" coordsize="10,20">
              <v:shape style="position:absolute;left:5977;top:8550;width:10;height:20" coordorigin="5977,8550" coordsize="10,20" path="m5977,8569l5987,8569,5987,8550,5977,8550,5977,8569xe" filled="true" fillcolor="#000000" stroked="false">
                <v:path arrowok="t"/>
                <v:fill type="solid"/>
              </v:shape>
            </v:group>
            <v:group style="position:absolute;left:5977;top:8569;width:10;height:20" coordorigin="5977,8569" coordsize="10,20">
              <v:shape style="position:absolute;left:5977;top:8569;width:10;height:20" coordorigin="5977,8569" coordsize="10,20" path="m5977,8589l5987,8589,5987,8569,5977,8569,5977,8589xe" filled="true" fillcolor="#000000" stroked="false">
                <v:path arrowok="t"/>
                <v:fill type="solid"/>
              </v:shape>
            </v:group>
            <v:group style="position:absolute;left:5977;top:8589;width:10;height:20" coordorigin="5977,8589" coordsize="10,20">
              <v:shape style="position:absolute;left:5977;top:8589;width:10;height:20" coordorigin="5977,8589" coordsize="10,20" path="m5977,8608l5987,8608,5987,8589,5977,8589,5977,8608xe" filled="true" fillcolor="#000000" stroked="false">
                <v:path arrowok="t"/>
                <v:fill type="solid"/>
              </v:shape>
            </v:group>
            <v:group style="position:absolute;left:5977;top:8608;width:10;height:20" coordorigin="5977,8608" coordsize="10,20">
              <v:shape style="position:absolute;left:5977;top:8608;width:10;height:20" coordorigin="5977,8608" coordsize="10,20" path="m5977,8627l5987,8627,5987,8608,5977,8608,5977,8627xe" filled="true" fillcolor="#000000" stroked="false">
                <v:path arrowok="t"/>
                <v:fill type="solid"/>
              </v:shape>
            </v:group>
            <v:group style="position:absolute;left:5977;top:8627;width:10;height:20" coordorigin="5977,8627" coordsize="10,20">
              <v:shape style="position:absolute;left:5977;top:8627;width:10;height:20" coordorigin="5977,8627" coordsize="10,20" path="m5977,8646l5987,8646,5987,8627,5977,8627,5977,8646xe" filled="true" fillcolor="#000000" stroked="false">
                <v:path arrowok="t"/>
                <v:fill type="solid"/>
              </v:shape>
            </v:group>
            <v:group style="position:absolute;left:5977;top:8646;width:10;height:20" coordorigin="5977,8646" coordsize="10,20">
              <v:shape style="position:absolute;left:5977;top:8646;width:10;height:20" coordorigin="5977,8646" coordsize="10,20" path="m5977,8665l5987,8665,5987,8646,5977,8646,5977,8665xe" filled="true" fillcolor="#000000" stroked="false">
                <v:path arrowok="t"/>
                <v:fill type="solid"/>
              </v:shape>
            </v:group>
            <v:group style="position:absolute;left:5977;top:8665;width:10;height:20" coordorigin="5977,8665" coordsize="10,20">
              <v:shape style="position:absolute;left:5977;top:8665;width:10;height:20" coordorigin="5977,8665" coordsize="10,20" path="m5977,8685l5987,8685,5987,8665,5977,8665,5977,8685xe" filled="true" fillcolor="#000000" stroked="false">
                <v:path arrowok="t"/>
                <v:fill type="solid"/>
              </v:shape>
            </v:group>
            <v:group style="position:absolute;left:5977;top:8685;width:10;height:20" coordorigin="5977,8685" coordsize="10,20">
              <v:shape style="position:absolute;left:5977;top:8685;width:10;height:20" coordorigin="5977,8685" coordsize="10,20" path="m5977,8704l5987,8704,5987,8685,5977,8685,5977,8704xe" filled="true" fillcolor="#000000" stroked="false">
                <v:path arrowok="t"/>
                <v:fill type="solid"/>
              </v:shape>
            </v:group>
            <v:group style="position:absolute;left:5977;top:8704;width:10;height:20" coordorigin="5977,8704" coordsize="10,20">
              <v:shape style="position:absolute;left:5977;top:8704;width:10;height:20" coordorigin="5977,8704" coordsize="10,20" path="m5977,8723l5987,8723,5987,8704,5977,8704,5977,8723xe" filled="true" fillcolor="#000000" stroked="false">
                <v:path arrowok="t"/>
                <v:fill type="solid"/>
              </v:shape>
            </v:group>
            <v:group style="position:absolute;left:5977;top:8723;width:10;height:20" coordorigin="5977,8723" coordsize="10,20">
              <v:shape style="position:absolute;left:5977;top:8723;width:10;height:20" coordorigin="5977,8723" coordsize="10,20" path="m5977,8742l5987,8742,5987,8723,5977,8723,5977,8742xe" filled="true" fillcolor="#000000" stroked="false">
                <v:path arrowok="t"/>
                <v:fill type="solid"/>
              </v:shape>
            </v:group>
            <v:group style="position:absolute;left:5977;top:8742;width:10;height:20" coordorigin="5977,8742" coordsize="10,20">
              <v:shape style="position:absolute;left:5977;top:8742;width:10;height:20" coordorigin="5977,8742" coordsize="10,20" path="m5977,8761l5987,8761,5987,8742,5977,8742,5977,8761xe" filled="true" fillcolor="#000000" stroked="false">
                <v:path arrowok="t"/>
                <v:fill type="solid"/>
              </v:shape>
            </v:group>
            <v:group style="position:absolute;left:5977;top:8761;width:10;height:20" coordorigin="5977,8761" coordsize="10,20">
              <v:shape style="position:absolute;left:5977;top:8761;width:10;height:20" coordorigin="5977,8761" coordsize="10,20" path="m5977,8781l5987,8781,5987,8761,5977,8761,5977,8781xe" filled="true" fillcolor="#000000" stroked="false">
                <v:path arrowok="t"/>
                <v:fill type="solid"/>
              </v:shape>
            </v:group>
            <v:group style="position:absolute;left:6760;top:8320;width:10;height:20" coordorigin="6760,8320" coordsize="10,20">
              <v:shape style="position:absolute;left:6760;top:8320;width:10;height:20" coordorigin="6760,8320" coordsize="10,20" path="m6760,8339l6769,8339,6769,8320,6760,8320,6760,8339xe" filled="true" fillcolor="#000000" stroked="false">
                <v:path arrowok="t"/>
                <v:fill type="solid"/>
              </v:shape>
            </v:group>
            <v:group style="position:absolute;left:6760;top:8339;width:10;height:20" coordorigin="6760,8339" coordsize="10,20">
              <v:shape style="position:absolute;left:6760;top:8339;width:10;height:20" coordorigin="6760,8339" coordsize="10,20" path="m6760,8358l6769,8358,6769,8339,6760,8339,6760,8358xe" filled="true" fillcolor="#000000" stroked="false">
                <v:path arrowok="t"/>
                <v:fill type="solid"/>
              </v:shape>
            </v:group>
            <v:group style="position:absolute;left:6760;top:8358;width:10;height:20" coordorigin="6760,8358" coordsize="10,20">
              <v:shape style="position:absolute;left:6760;top:8358;width:10;height:20" coordorigin="6760,8358" coordsize="10,20" path="m6760,8377l6769,8377,6769,8358,6760,8358,6760,8377xe" filled="true" fillcolor="#000000" stroked="false">
                <v:path arrowok="t"/>
                <v:fill type="solid"/>
              </v:shape>
            </v:group>
            <v:group style="position:absolute;left:6760;top:8377;width:10;height:20" coordorigin="6760,8377" coordsize="10,20">
              <v:shape style="position:absolute;left:6760;top:8377;width:10;height:20" coordorigin="6760,8377" coordsize="10,20" path="m6760,8397l6769,8397,6769,8377,6760,8377,6760,8397xe" filled="true" fillcolor="#000000" stroked="false">
                <v:path arrowok="t"/>
                <v:fill type="solid"/>
              </v:shape>
            </v:group>
            <v:group style="position:absolute;left:6760;top:8397;width:10;height:20" coordorigin="6760,8397" coordsize="10,20">
              <v:shape style="position:absolute;left:6760;top:8397;width:10;height:20" coordorigin="6760,8397" coordsize="10,20" path="m6760,8416l6769,8416,6769,8397,6760,8397,6760,8416xe" filled="true" fillcolor="#000000" stroked="false">
                <v:path arrowok="t"/>
                <v:fill type="solid"/>
              </v:shape>
            </v:group>
            <v:group style="position:absolute;left:6760;top:8416;width:10;height:20" coordorigin="6760,8416" coordsize="10,20">
              <v:shape style="position:absolute;left:6760;top:8416;width:10;height:20" coordorigin="6760,8416" coordsize="10,20" path="m6760,8435l6769,8435,6769,8416,6760,8416,6760,8435xe" filled="true" fillcolor="#000000" stroked="false">
                <v:path arrowok="t"/>
                <v:fill type="solid"/>
              </v:shape>
            </v:group>
            <v:group style="position:absolute;left:6760;top:8435;width:10;height:20" coordorigin="6760,8435" coordsize="10,20">
              <v:shape style="position:absolute;left:6760;top:8435;width:10;height:20" coordorigin="6760,8435" coordsize="10,20" path="m6760,8454l6769,8454,6769,8435,6760,8435,6760,8454xe" filled="true" fillcolor="#000000" stroked="false">
                <v:path arrowok="t"/>
                <v:fill type="solid"/>
              </v:shape>
            </v:group>
            <v:group style="position:absolute;left:6760;top:8454;width:10;height:20" coordorigin="6760,8454" coordsize="10,20">
              <v:shape style="position:absolute;left:6760;top:8454;width:10;height:20" coordorigin="6760,8454" coordsize="10,20" path="m6760,8473l6769,8473,6769,8454,6760,8454,6760,8473xe" filled="true" fillcolor="#000000" stroked="false">
                <v:path arrowok="t"/>
                <v:fill type="solid"/>
              </v:shape>
            </v:group>
            <v:group style="position:absolute;left:6760;top:8473;width:10;height:20" coordorigin="6760,8473" coordsize="10,20">
              <v:shape style="position:absolute;left:6760;top:8473;width:10;height:20" coordorigin="6760,8473" coordsize="10,20" path="m6760,8493l6769,8493,6769,8473,6760,8473,6760,8493xe" filled="true" fillcolor="#000000" stroked="false">
                <v:path arrowok="t"/>
                <v:fill type="solid"/>
              </v:shape>
            </v:group>
            <v:group style="position:absolute;left:6760;top:8493;width:10;height:20" coordorigin="6760,8493" coordsize="10,20">
              <v:shape style="position:absolute;left:6760;top:8493;width:10;height:20" coordorigin="6760,8493" coordsize="10,20" path="m6760,8512l6769,8512,6769,8493,6760,8493,6760,8512xe" filled="true" fillcolor="#000000" stroked="false">
                <v:path arrowok="t"/>
                <v:fill type="solid"/>
              </v:shape>
            </v:group>
            <v:group style="position:absolute;left:6760;top:8512;width:10;height:20" coordorigin="6760,8512" coordsize="10,20">
              <v:shape style="position:absolute;left:6760;top:8512;width:10;height:20" coordorigin="6760,8512" coordsize="10,20" path="m6760,8531l6769,8531,6769,8512,6760,8512,6760,8531xe" filled="true" fillcolor="#000000" stroked="false">
                <v:path arrowok="t"/>
                <v:fill type="solid"/>
              </v:shape>
            </v:group>
            <v:group style="position:absolute;left:6760;top:8531;width:10;height:20" coordorigin="6760,8531" coordsize="10,20">
              <v:shape style="position:absolute;left:6760;top:8531;width:10;height:20" coordorigin="6760,8531" coordsize="10,20" path="m6760,8550l6769,8550,6769,8531,6760,8531,6760,8550xe" filled="true" fillcolor="#000000" stroked="false">
                <v:path arrowok="t"/>
                <v:fill type="solid"/>
              </v:shape>
            </v:group>
            <v:group style="position:absolute;left:6760;top:8550;width:10;height:20" coordorigin="6760,8550" coordsize="10,20">
              <v:shape style="position:absolute;left:6760;top:8550;width:10;height:20" coordorigin="6760,8550" coordsize="10,20" path="m6760,8569l6769,8569,6769,8550,6760,8550,6760,8569xe" filled="true" fillcolor="#000000" stroked="false">
                <v:path arrowok="t"/>
                <v:fill type="solid"/>
              </v:shape>
            </v:group>
            <v:group style="position:absolute;left:6760;top:8569;width:10;height:20" coordorigin="6760,8569" coordsize="10,20">
              <v:shape style="position:absolute;left:6760;top:8569;width:10;height:20" coordorigin="6760,8569" coordsize="10,20" path="m6760,8589l6769,8589,6769,8569,6760,8569,6760,8589xe" filled="true" fillcolor="#000000" stroked="false">
                <v:path arrowok="t"/>
                <v:fill type="solid"/>
              </v:shape>
            </v:group>
            <v:group style="position:absolute;left:6760;top:8589;width:10;height:20" coordorigin="6760,8589" coordsize="10,20">
              <v:shape style="position:absolute;left:6760;top:8589;width:10;height:20" coordorigin="6760,8589" coordsize="10,20" path="m6760,8608l6769,8608,6769,8589,6760,8589,6760,8608xe" filled="true" fillcolor="#000000" stroked="false">
                <v:path arrowok="t"/>
                <v:fill type="solid"/>
              </v:shape>
            </v:group>
            <v:group style="position:absolute;left:6760;top:8608;width:10;height:20" coordorigin="6760,8608" coordsize="10,20">
              <v:shape style="position:absolute;left:6760;top:8608;width:10;height:20" coordorigin="6760,8608" coordsize="10,20" path="m6760,8627l6769,8627,6769,8608,6760,8608,6760,8627xe" filled="true" fillcolor="#000000" stroked="false">
                <v:path arrowok="t"/>
                <v:fill type="solid"/>
              </v:shape>
            </v:group>
            <v:group style="position:absolute;left:6760;top:8627;width:10;height:20" coordorigin="6760,8627" coordsize="10,20">
              <v:shape style="position:absolute;left:6760;top:8627;width:10;height:20" coordorigin="6760,8627" coordsize="10,20" path="m6760,8646l6769,8646,6769,8627,6760,8627,6760,8646xe" filled="true" fillcolor="#000000" stroked="false">
                <v:path arrowok="t"/>
                <v:fill type="solid"/>
              </v:shape>
            </v:group>
            <v:group style="position:absolute;left:6760;top:8646;width:10;height:20" coordorigin="6760,8646" coordsize="10,20">
              <v:shape style="position:absolute;left:6760;top:8646;width:10;height:20" coordorigin="6760,8646" coordsize="10,20" path="m6760,8665l6769,8665,6769,8646,6760,8646,6760,8665xe" filled="true" fillcolor="#000000" stroked="false">
                <v:path arrowok="t"/>
                <v:fill type="solid"/>
              </v:shape>
            </v:group>
            <v:group style="position:absolute;left:6760;top:8665;width:10;height:20" coordorigin="6760,8665" coordsize="10,20">
              <v:shape style="position:absolute;left:6760;top:8665;width:10;height:20" coordorigin="6760,8665" coordsize="10,20" path="m6760,8685l6769,8685,6769,8665,6760,8665,6760,8685xe" filled="true" fillcolor="#000000" stroked="false">
                <v:path arrowok="t"/>
                <v:fill type="solid"/>
              </v:shape>
            </v:group>
            <v:group style="position:absolute;left:6760;top:8685;width:10;height:20" coordorigin="6760,8685" coordsize="10,20">
              <v:shape style="position:absolute;left:6760;top:8685;width:10;height:20" coordorigin="6760,8685" coordsize="10,20" path="m6760,8704l6769,8704,6769,8685,6760,8685,6760,8704xe" filled="true" fillcolor="#000000" stroked="false">
                <v:path arrowok="t"/>
                <v:fill type="solid"/>
              </v:shape>
            </v:group>
            <v:group style="position:absolute;left:6760;top:8704;width:10;height:20" coordorigin="6760,8704" coordsize="10,20">
              <v:shape style="position:absolute;left:6760;top:8704;width:10;height:20" coordorigin="6760,8704" coordsize="10,20" path="m6760,8723l6769,8723,6769,8704,6760,8704,6760,8723xe" filled="true" fillcolor="#000000" stroked="false">
                <v:path arrowok="t"/>
                <v:fill type="solid"/>
              </v:shape>
            </v:group>
            <v:group style="position:absolute;left:6760;top:8723;width:10;height:20" coordorigin="6760,8723" coordsize="10,20">
              <v:shape style="position:absolute;left:6760;top:8723;width:10;height:20" coordorigin="6760,8723" coordsize="10,20" path="m6760,8742l6769,8742,6769,8723,6760,8723,6760,8742xe" filled="true" fillcolor="#000000" stroked="false">
                <v:path arrowok="t"/>
                <v:fill type="solid"/>
              </v:shape>
            </v:group>
            <v:group style="position:absolute;left:6760;top:8742;width:10;height:20" coordorigin="6760,8742" coordsize="10,20">
              <v:shape style="position:absolute;left:6760;top:8742;width:10;height:20" coordorigin="6760,8742" coordsize="10,20" path="m6760,8761l6769,8761,6769,8742,6760,8742,6760,8761xe" filled="true" fillcolor="#000000" stroked="false">
                <v:path arrowok="t"/>
                <v:fill type="solid"/>
              </v:shape>
            </v:group>
            <v:group style="position:absolute;left:6760;top:8761;width:10;height:20" coordorigin="6760,8761" coordsize="10,20">
              <v:shape style="position:absolute;left:6760;top:8761;width:10;height:20" coordorigin="6760,8761" coordsize="10,20" path="m6760,8781l6769,8781,6769,8761,6760,8761,6760,8781xe" filled="true" fillcolor="#000000" stroked="false">
                <v:path arrowok="t"/>
                <v:fill type="solid"/>
              </v:shape>
            </v:group>
            <v:group style="position:absolute;left:6760;top:8783;width:10;height:2" coordorigin="6760,8783" coordsize="10,2">
              <v:shape style="position:absolute;left:6760;top:8783;width:10;height:2" coordorigin="6760,8783" coordsize="10,0" path="m6760,8783l6769,8783e" filled="false" stroked="true" strokeweight=".23999pt" strokecolor="#000000">
                <v:path arrowok="t"/>
              </v:shape>
            </v:group>
            <v:group style="position:absolute;left:7458;top:8320;width:10;height:20" coordorigin="7458,8320" coordsize="10,20">
              <v:shape style="position:absolute;left:7458;top:8320;width:10;height:20" coordorigin="7458,8320" coordsize="10,20" path="m7458,8339l7468,8339,7468,8320,7458,8320,7458,8339xe" filled="true" fillcolor="#000000" stroked="false">
                <v:path arrowok="t"/>
                <v:fill type="solid"/>
              </v:shape>
            </v:group>
            <v:group style="position:absolute;left:7458;top:8339;width:10;height:20" coordorigin="7458,8339" coordsize="10,20">
              <v:shape style="position:absolute;left:7458;top:8339;width:10;height:20" coordorigin="7458,8339" coordsize="10,20" path="m7458,8358l7468,8358,7468,8339,7458,8339,7458,8358xe" filled="true" fillcolor="#000000" stroked="false">
                <v:path arrowok="t"/>
                <v:fill type="solid"/>
              </v:shape>
            </v:group>
            <v:group style="position:absolute;left:7458;top:8358;width:10;height:20" coordorigin="7458,8358" coordsize="10,20">
              <v:shape style="position:absolute;left:7458;top:8358;width:10;height:20" coordorigin="7458,8358" coordsize="10,20" path="m7458,8377l7468,8377,7468,8358,7458,8358,7458,8377xe" filled="true" fillcolor="#000000" stroked="false">
                <v:path arrowok="t"/>
                <v:fill type="solid"/>
              </v:shape>
            </v:group>
            <v:group style="position:absolute;left:7458;top:8377;width:10;height:20" coordorigin="7458,8377" coordsize="10,20">
              <v:shape style="position:absolute;left:7458;top:8377;width:10;height:20" coordorigin="7458,8377" coordsize="10,20" path="m7458,8397l7468,8397,7468,8377,7458,8377,7458,8397xe" filled="true" fillcolor="#000000" stroked="false">
                <v:path arrowok="t"/>
                <v:fill type="solid"/>
              </v:shape>
            </v:group>
            <v:group style="position:absolute;left:7458;top:8397;width:10;height:20" coordorigin="7458,8397" coordsize="10,20">
              <v:shape style="position:absolute;left:7458;top:8397;width:10;height:20" coordorigin="7458,8397" coordsize="10,20" path="m7458,8416l7468,8416,7468,8397,7458,8397,7458,8416xe" filled="true" fillcolor="#000000" stroked="false">
                <v:path arrowok="t"/>
                <v:fill type="solid"/>
              </v:shape>
            </v:group>
            <v:group style="position:absolute;left:7458;top:8416;width:10;height:20" coordorigin="7458,8416" coordsize="10,20">
              <v:shape style="position:absolute;left:7458;top:8416;width:10;height:20" coordorigin="7458,8416" coordsize="10,20" path="m7458,8435l7468,8435,7468,8416,7458,8416,7458,8435xe" filled="true" fillcolor="#000000" stroked="false">
                <v:path arrowok="t"/>
                <v:fill type="solid"/>
              </v:shape>
            </v:group>
            <v:group style="position:absolute;left:7458;top:8435;width:10;height:20" coordorigin="7458,8435" coordsize="10,20">
              <v:shape style="position:absolute;left:7458;top:8435;width:10;height:20" coordorigin="7458,8435" coordsize="10,20" path="m7458,8454l7468,8454,7468,8435,7458,8435,7458,8454xe" filled="true" fillcolor="#000000" stroked="false">
                <v:path arrowok="t"/>
                <v:fill type="solid"/>
              </v:shape>
            </v:group>
            <v:group style="position:absolute;left:7458;top:8454;width:10;height:20" coordorigin="7458,8454" coordsize="10,20">
              <v:shape style="position:absolute;left:7458;top:8454;width:10;height:20" coordorigin="7458,8454" coordsize="10,20" path="m7458,8473l7468,8473,7468,8454,7458,8454,7458,8473xe" filled="true" fillcolor="#000000" stroked="false">
                <v:path arrowok="t"/>
                <v:fill type="solid"/>
              </v:shape>
            </v:group>
            <v:group style="position:absolute;left:7458;top:8473;width:10;height:20" coordorigin="7458,8473" coordsize="10,20">
              <v:shape style="position:absolute;left:7458;top:8473;width:10;height:20" coordorigin="7458,8473" coordsize="10,20" path="m7458,8493l7468,8493,7468,8473,7458,8473,7458,8493xe" filled="true" fillcolor="#000000" stroked="false">
                <v:path arrowok="t"/>
                <v:fill type="solid"/>
              </v:shape>
            </v:group>
            <v:group style="position:absolute;left:7458;top:8493;width:10;height:20" coordorigin="7458,8493" coordsize="10,20">
              <v:shape style="position:absolute;left:7458;top:8493;width:10;height:20" coordorigin="7458,8493" coordsize="10,20" path="m7458,8512l7468,8512,7468,8493,7458,8493,7458,8512xe" filled="true" fillcolor="#000000" stroked="false">
                <v:path arrowok="t"/>
                <v:fill type="solid"/>
              </v:shape>
            </v:group>
            <v:group style="position:absolute;left:7458;top:8512;width:10;height:20" coordorigin="7458,8512" coordsize="10,20">
              <v:shape style="position:absolute;left:7458;top:8512;width:10;height:20" coordorigin="7458,8512" coordsize="10,20" path="m7458,8531l7468,8531,7468,8512,7458,8512,7458,8531xe" filled="true" fillcolor="#000000" stroked="false">
                <v:path arrowok="t"/>
                <v:fill type="solid"/>
              </v:shape>
            </v:group>
            <v:group style="position:absolute;left:7458;top:8531;width:10;height:20" coordorigin="7458,8531" coordsize="10,20">
              <v:shape style="position:absolute;left:7458;top:8531;width:10;height:20" coordorigin="7458,8531" coordsize="10,20" path="m7458,8550l7468,8550,7468,8531,7458,8531,7458,8550xe" filled="true" fillcolor="#000000" stroked="false">
                <v:path arrowok="t"/>
                <v:fill type="solid"/>
              </v:shape>
            </v:group>
            <v:group style="position:absolute;left:7458;top:8550;width:10;height:20" coordorigin="7458,8550" coordsize="10,20">
              <v:shape style="position:absolute;left:7458;top:8550;width:10;height:20" coordorigin="7458,8550" coordsize="10,20" path="m7458,8569l7468,8569,7468,8550,7458,8550,7458,8569xe" filled="true" fillcolor="#000000" stroked="false">
                <v:path arrowok="t"/>
                <v:fill type="solid"/>
              </v:shape>
            </v:group>
            <v:group style="position:absolute;left:7458;top:8569;width:10;height:20" coordorigin="7458,8569" coordsize="10,20">
              <v:shape style="position:absolute;left:7458;top:8569;width:10;height:20" coordorigin="7458,8569" coordsize="10,20" path="m7458,8589l7468,8589,7468,8569,7458,8569,7458,8589xe" filled="true" fillcolor="#000000" stroked="false">
                <v:path arrowok="t"/>
                <v:fill type="solid"/>
              </v:shape>
            </v:group>
            <v:group style="position:absolute;left:7458;top:8589;width:10;height:20" coordorigin="7458,8589" coordsize="10,20">
              <v:shape style="position:absolute;left:7458;top:8589;width:10;height:20" coordorigin="7458,8589" coordsize="10,20" path="m7458,8608l7468,8608,7468,8589,7458,8589,7458,8608xe" filled="true" fillcolor="#000000" stroked="false">
                <v:path arrowok="t"/>
                <v:fill type="solid"/>
              </v:shape>
            </v:group>
            <v:group style="position:absolute;left:7458;top:8608;width:10;height:20" coordorigin="7458,8608" coordsize="10,20">
              <v:shape style="position:absolute;left:7458;top:8608;width:10;height:20" coordorigin="7458,8608" coordsize="10,20" path="m7458,8627l7468,8627,7468,8608,7458,8608,7458,8627xe" filled="true" fillcolor="#000000" stroked="false">
                <v:path arrowok="t"/>
                <v:fill type="solid"/>
              </v:shape>
            </v:group>
            <v:group style="position:absolute;left:7458;top:8627;width:10;height:20" coordorigin="7458,8627" coordsize="10,20">
              <v:shape style="position:absolute;left:7458;top:8627;width:10;height:20" coordorigin="7458,8627" coordsize="10,20" path="m7458,8646l7468,8646,7468,8627,7458,8627,7458,8646xe" filled="true" fillcolor="#000000" stroked="false">
                <v:path arrowok="t"/>
                <v:fill type="solid"/>
              </v:shape>
            </v:group>
            <v:group style="position:absolute;left:7458;top:8646;width:10;height:20" coordorigin="7458,8646" coordsize="10,20">
              <v:shape style="position:absolute;left:7458;top:8646;width:10;height:20" coordorigin="7458,8646" coordsize="10,20" path="m7458,8665l7468,8665,7468,8646,7458,8646,7458,8665xe" filled="true" fillcolor="#000000" stroked="false">
                <v:path arrowok="t"/>
                <v:fill type="solid"/>
              </v:shape>
            </v:group>
            <v:group style="position:absolute;left:7458;top:8665;width:10;height:20" coordorigin="7458,8665" coordsize="10,20">
              <v:shape style="position:absolute;left:7458;top:8665;width:10;height:20" coordorigin="7458,8665" coordsize="10,20" path="m7458,8685l7468,8685,7468,8665,7458,8665,7458,8685xe" filled="true" fillcolor="#000000" stroked="false">
                <v:path arrowok="t"/>
                <v:fill type="solid"/>
              </v:shape>
            </v:group>
            <v:group style="position:absolute;left:7458;top:8685;width:10;height:20" coordorigin="7458,8685" coordsize="10,20">
              <v:shape style="position:absolute;left:7458;top:8685;width:10;height:20" coordorigin="7458,8685" coordsize="10,20" path="m7458,8704l7468,8704,7468,8685,7458,8685,7458,8704xe" filled="true" fillcolor="#000000" stroked="false">
                <v:path arrowok="t"/>
                <v:fill type="solid"/>
              </v:shape>
            </v:group>
            <v:group style="position:absolute;left:7458;top:8704;width:10;height:20" coordorigin="7458,8704" coordsize="10,20">
              <v:shape style="position:absolute;left:7458;top:8704;width:10;height:20" coordorigin="7458,8704" coordsize="10,20" path="m7458,8723l7468,8723,7468,8704,7458,8704,7458,8723xe" filled="true" fillcolor="#000000" stroked="false">
                <v:path arrowok="t"/>
                <v:fill type="solid"/>
              </v:shape>
            </v:group>
            <v:group style="position:absolute;left:7458;top:8723;width:10;height:20" coordorigin="7458,8723" coordsize="10,20">
              <v:shape style="position:absolute;left:7458;top:8723;width:10;height:20" coordorigin="7458,8723" coordsize="10,20" path="m7458,8742l7468,8742,7468,8723,7458,8723,7458,8742xe" filled="true" fillcolor="#000000" stroked="false">
                <v:path arrowok="t"/>
                <v:fill type="solid"/>
              </v:shape>
            </v:group>
            <v:group style="position:absolute;left:7458;top:8742;width:10;height:20" coordorigin="7458,8742" coordsize="10,20">
              <v:shape style="position:absolute;left:7458;top:8742;width:10;height:20" coordorigin="7458,8742" coordsize="10,20" path="m7458,8761l7468,8761,7468,8742,7458,8742,7458,8761xe" filled="true" fillcolor="#000000" stroked="false">
                <v:path arrowok="t"/>
                <v:fill type="solid"/>
              </v:shape>
            </v:group>
            <v:group style="position:absolute;left:7458;top:8761;width:10;height:20" coordorigin="7458,8761" coordsize="10,20">
              <v:shape style="position:absolute;left:7458;top:8761;width:10;height:20" coordorigin="7458,8761" coordsize="10,20" path="m7458,8781l7468,8781,7468,8761,7458,8761,7458,8781xe" filled="true" fillcolor="#000000" stroked="false">
                <v:path arrowok="t"/>
                <v:fill type="solid"/>
              </v:shape>
            </v:group>
            <v:group style="position:absolute;left:8740;top:8320;width:10;height:20" coordorigin="8740,8320" coordsize="10,20">
              <v:shape style="position:absolute;left:8740;top:8320;width:10;height:20" coordorigin="8740,8320" coordsize="10,20" path="m8740,8339l8749,8339,8749,8320,8740,8320,8740,8339xe" filled="true" fillcolor="#000000" stroked="false">
                <v:path arrowok="t"/>
                <v:fill type="solid"/>
              </v:shape>
            </v:group>
            <v:group style="position:absolute;left:8740;top:8339;width:10;height:20" coordorigin="8740,8339" coordsize="10,20">
              <v:shape style="position:absolute;left:8740;top:8339;width:10;height:20" coordorigin="8740,8339" coordsize="10,20" path="m8740,8358l8749,8358,8749,8339,8740,8339,8740,8358xe" filled="true" fillcolor="#000000" stroked="false">
                <v:path arrowok="t"/>
                <v:fill type="solid"/>
              </v:shape>
            </v:group>
            <v:group style="position:absolute;left:8740;top:8358;width:10;height:20" coordorigin="8740,8358" coordsize="10,20">
              <v:shape style="position:absolute;left:8740;top:8358;width:10;height:20" coordorigin="8740,8358" coordsize="10,20" path="m8740,8377l8749,8377,8749,8358,8740,8358,8740,8377xe" filled="true" fillcolor="#000000" stroked="false">
                <v:path arrowok="t"/>
                <v:fill type="solid"/>
              </v:shape>
            </v:group>
            <v:group style="position:absolute;left:8740;top:8377;width:10;height:20" coordorigin="8740,8377" coordsize="10,20">
              <v:shape style="position:absolute;left:8740;top:8377;width:10;height:20" coordorigin="8740,8377" coordsize="10,20" path="m8740,8397l8749,8397,8749,8377,8740,8377,8740,8397xe" filled="true" fillcolor="#000000" stroked="false">
                <v:path arrowok="t"/>
                <v:fill type="solid"/>
              </v:shape>
            </v:group>
            <v:group style="position:absolute;left:8740;top:8397;width:10;height:20" coordorigin="8740,8397" coordsize="10,20">
              <v:shape style="position:absolute;left:8740;top:8397;width:10;height:20" coordorigin="8740,8397" coordsize="10,20" path="m8740,8416l8749,8416,8749,8397,8740,8397,8740,8416xe" filled="true" fillcolor="#000000" stroked="false">
                <v:path arrowok="t"/>
                <v:fill type="solid"/>
              </v:shape>
            </v:group>
            <v:group style="position:absolute;left:8740;top:8416;width:10;height:20" coordorigin="8740,8416" coordsize="10,20">
              <v:shape style="position:absolute;left:8740;top:8416;width:10;height:20" coordorigin="8740,8416" coordsize="10,20" path="m8740,8435l8749,8435,8749,8416,8740,8416,8740,8435xe" filled="true" fillcolor="#000000" stroked="false">
                <v:path arrowok="t"/>
                <v:fill type="solid"/>
              </v:shape>
            </v:group>
            <v:group style="position:absolute;left:8740;top:8435;width:10;height:20" coordorigin="8740,8435" coordsize="10,20">
              <v:shape style="position:absolute;left:8740;top:8435;width:10;height:20" coordorigin="8740,8435" coordsize="10,20" path="m8740,8454l8749,8454,8749,8435,8740,8435,8740,8454xe" filled="true" fillcolor="#000000" stroked="false">
                <v:path arrowok="t"/>
                <v:fill type="solid"/>
              </v:shape>
            </v:group>
            <v:group style="position:absolute;left:8740;top:8454;width:10;height:20" coordorigin="8740,8454" coordsize="10,20">
              <v:shape style="position:absolute;left:8740;top:8454;width:10;height:20" coordorigin="8740,8454" coordsize="10,20" path="m8740,8473l8749,8473,8749,8454,8740,8454,8740,8473xe" filled="true" fillcolor="#000000" stroked="false">
                <v:path arrowok="t"/>
                <v:fill type="solid"/>
              </v:shape>
            </v:group>
            <v:group style="position:absolute;left:8740;top:8473;width:10;height:20" coordorigin="8740,8473" coordsize="10,20">
              <v:shape style="position:absolute;left:8740;top:8473;width:10;height:20" coordorigin="8740,8473" coordsize="10,20" path="m8740,8493l8749,8493,8749,8473,8740,8473,8740,8493xe" filled="true" fillcolor="#000000" stroked="false">
                <v:path arrowok="t"/>
                <v:fill type="solid"/>
              </v:shape>
            </v:group>
            <v:group style="position:absolute;left:8740;top:8493;width:10;height:20" coordorigin="8740,8493" coordsize="10,20">
              <v:shape style="position:absolute;left:8740;top:8493;width:10;height:20" coordorigin="8740,8493" coordsize="10,20" path="m8740,8512l8749,8512,8749,8493,8740,8493,8740,8512xe" filled="true" fillcolor="#000000" stroked="false">
                <v:path arrowok="t"/>
                <v:fill type="solid"/>
              </v:shape>
            </v:group>
            <v:group style="position:absolute;left:8740;top:8512;width:10;height:20" coordorigin="8740,8512" coordsize="10,20">
              <v:shape style="position:absolute;left:8740;top:8512;width:10;height:20" coordorigin="8740,8512" coordsize="10,20" path="m8740,8531l8749,8531,8749,8512,8740,8512,8740,8531xe" filled="true" fillcolor="#000000" stroked="false">
                <v:path arrowok="t"/>
                <v:fill type="solid"/>
              </v:shape>
            </v:group>
            <v:group style="position:absolute;left:8740;top:8531;width:10;height:20" coordorigin="8740,8531" coordsize="10,20">
              <v:shape style="position:absolute;left:8740;top:8531;width:10;height:20" coordorigin="8740,8531" coordsize="10,20" path="m8740,8550l8749,8550,8749,8531,8740,8531,8740,8550xe" filled="true" fillcolor="#000000" stroked="false">
                <v:path arrowok="t"/>
                <v:fill type="solid"/>
              </v:shape>
            </v:group>
            <v:group style="position:absolute;left:8740;top:8550;width:10;height:20" coordorigin="8740,8550" coordsize="10,20">
              <v:shape style="position:absolute;left:8740;top:8550;width:10;height:20" coordorigin="8740,8550" coordsize="10,20" path="m8740,8569l8749,8569,8749,8550,8740,8550,8740,8569xe" filled="true" fillcolor="#000000" stroked="false">
                <v:path arrowok="t"/>
                <v:fill type="solid"/>
              </v:shape>
            </v:group>
            <v:group style="position:absolute;left:8740;top:8569;width:10;height:20" coordorigin="8740,8569" coordsize="10,20">
              <v:shape style="position:absolute;left:8740;top:8569;width:10;height:20" coordorigin="8740,8569" coordsize="10,20" path="m8740,8589l8749,8589,8749,8569,8740,8569,8740,8589xe" filled="true" fillcolor="#000000" stroked="false">
                <v:path arrowok="t"/>
                <v:fill type="solid"/>
              </v:shape>
            </v:group>
            <v:group style="position:absolute;left:8740;top:8589;width:10;height:20" coordorigin="8740,8589" coordsize="10,20">
              <v:shape style="position:absolute;left:8740;top:8589;width:10;height:20" coordorigin="8740,8589" coordsize="10,20" path="m8740,8608l8749,8608,8749,8589,8740,8589,8740,8608xe" filled="true" fillcolor="#000000" stroked="false">
                <v:path arrowok="t"/>
                <v:fill type="solid"/>
              </v:shape>
            </v:group>
            <v:group style="position:absolute;left:8740;top:8608;width:10;height:20" coordorigin="8740,8608" coordsize="10,20">
              <v:shape style="position:absolute;left:8740;top:8608;width:10;height:20" coordorigin="8740,8608" coordsize="10,20" path="m8740,8627l8749,8627,8749,8608,8740,8608,8740,8627xe" filled="true" fillcolor="#000000" stroked="false">
                <v:path arrowok="t"/>
                <v:fill type="solid"/>
              </v:shape>
            </v:group>
            <v:group style="position:absolute;left:8740;top:8627;width:10;height:20" coordorigin="8740,8627" coordsize="10,20">
              <v:shape style="position:absolute;left:8740;top:8627;width:10;height:20" coordorigin="8740,8627" coordsize="10,20" path="m8740,8646l8749,8646,8749,8627,8740,8627,8740,8646xe" filled="true" fillcolor="#000000" stroked="false">
                <v:path arrowok="t"/>
                <v:fill type="solid"/>
              </v:shape>
            </v:group>
            <v:group style="position:absolute;left:8740;top:8646;width:10;height:20" coordorigin="8740,8646" coordsize="10,20">
              <v:shape style="position:absolute;left:8740;top:8646;width:10;height:20" coordorigin="8740,8646" coordsize="10,20" path="m8740,8665l8749,8665,8749,8646,8740,8646,8740,8665xe" filled="true" fillcolor="#000000" stroked="false">
                <v:path arrowok="t"/>
                <v:fill type="solid"/>
              </v:shape>
            </v:group>
            <v:group style="position:absolute;left:8740;top:8665;width:10;height:20" coordorigin="8740,8665" coordsize="10,20">
              <v:shape style="position:absolute;left:8740;top:8665;width:10;height:20" coordorigin="8740,8665" coordsize="10,20" path="m8740,8685l8749,8685,8749,8665,8740,8665,8740,8685xe" filled="true" fillcolor="#000000" stroked="false">
                <v:path arrowok="t"/>
                <v:fill type="solid"/>
              </v:shape>
            </v:group>
            <v:group style="position:absolute;left:8740;top:8685;width:10;height:20" coordorigin="8740,8685" coordsize="10,20">
              <v:shape style="position:absolute;left:8740;top:8685;width:10;height:20" coordorigin="8740,8685" coordsize="10,20" path="m8740,8704l8749,8704,8749,8685,8740,8685,8740,8704xe" filled="true" fillcolor="#000000" stroked="false">
                <v:path arrowok="t"/>
                <v:fill type="solid"/>
              </v:shape>
            </v:group>
            <v:group style="position:absolute;left:8740;top:8704;width:10;height:20" coordorigin="8740,8704" coordsize="10,20">
              <v:shape style="position:absolute;left:8740;top:8704;width:10;height:20" coordorigin="8740,8704" coordsize="10,20" path="m8740,8723l8749,8723,8749,8704,8740,8704,8740,8723xe" filled="true" fillcolor="#000000" stroked="false">
                <v:path arrowok="t"/>
                <v:fill type="solid"/>
              </v:shape>
            </v:group>
            <v:group style="position:absolute;left:8740;top:8723;width:10;height:20" coordorigin="8740,8723" coordsize="10,20">
              <v:shape style="position:absolute;left:8740;top:8723;width:10;height:20" coordorigin="8740,8723" coordsize="10,20" path="m8740,8742l8749,8742,8749,8723,8740,8723,8740,8742xe" filled="true" fillcolor="#000000" stroked="false">
                <v:path arrowok="t"/>
                <v:fill type="solid"/>
              </v:shape>
            </v:group>
            <v:group style="position:absolute;left:8740;top:8742;width:10;height:20" coordorigin="8740,8742" coordsize="10,20">
              <v:shape style="position:absolute;left:8740;top:8742;width:10;height:20" coordorigin="8740,8742" coordsize="10,20" path="m8740,8761l8749,8761,8749,8742,8740,8742,8740,8761xe" filled="true" fillcolor="#000000" stroked="false">
                <v:path arrowok="t"/>
                <v:fill type="solid"/>
              </v:shape>
            </v:group>
            <v:group style="position:absolute;left:8740;top:8761;width:10;height:20" coordorigin="8740,8761" coordsize="10,20">
              <v:shape style="position:absolute;left:8740;top:8761;width:10;height:20" coordorigin="8740,8761" coordsize="10,20" path="m8740,8781l8749,8781,8749,8761,8740,8761,8740,8781xe" filled="true" fillcolor="#000000" stroked="false">
                <v:path arrowok="t"/>
                <v:fill type="solid"/>
              </v:shape>
            </v:group>
            <v:group style="position:absolute;left:8740;top:8783;width:10;height:2" coordorigin="8740,8783" coordsize="10,2">
              <v:shape style="position:absolute;left:8740;top:8783;width:10;height:2" coordorigin="8740,8783" coordsize="10,0" path="m8740,8783l8749,8783e" filled="false" stroked="true" strokeweight=".23999pt" strokecolor="#000000">
                <v:path arrowok="t"/>
              </v:shape>
            </v:group>
            <v:group style="position:absolute;left:10864;top:8320;width:10;height:20" coordorigin="10864,8320" coordsize="10,20">
              <v:shape style="position:absolute;left:10864;top:8320;width:10;height:20" coordorigin="10864,8320" coordsize="10,20" path="m10864,8339l10874,8339,10874,8320,10864,8320,10864,8339xe" filled="true" fillcolor="#000000" stroked="false">
                <v:path arrowok="t"/>
                <v:fill type="solid"/>
              </v:shape>
            </v:group>
            <v:group style="position:absolute;left:10864;top:8339;width:10;height:20" coordorigin="10864,8339" coordsize="10,20">
              <v:shape style="position:absolute;left:10864;top:8339;width:10;height:20" coordorigin="10864,8339" coordsize="10,20" path="m10864,8358l10874,8358,10874,8339,10864,8339,10864,8358xe" filled="true" fillcolor="#000000" stroked="false">
                <v:path arrowok="t"/>
                <v:fill type="solid"/>
              </v:shape>
            </v:group>
            <v:group style="position:absolute;left:10864;top:8358;width:10;height:20" coordorigin="10864,8358" coordsize="10,20">
              <v:shape style="position:absolute;left:10864;top:8358;width:10;height:20" coordorigin="10864,8358" coordsize="10,20" path="m10864,8377l10874,8377,10874,8358,10864,8358,10864,8377xe" filled="true" fillcolor="#000000" stroked="false">
                <v:path arrowok="t"/>
                <v:fill type="solid"/>
              </v:shape>
            </v:group>
            <v:group style="position:absolute;left:10864;top:8377;width:10;height:20" coordorigin="10864,8377" coordsize="10,20">
              <v:shape style="position:absolute;left:10864;top:8377;width:10;height:20" coordorigin="10864,8377" coordsize="10,20" path="m10864,8397l10874,8397,10874,8377,10864,8377,10864,8397xe" filled="true" fillcolor="#000000" stroked="false">
                <v:path arrowok="t"/>
                <v:fill type="solid"/>
              </v:shape>
            </v:group>
            <v:group style="position:absolute;left:10864;top:8397;width:10;height:20" coordorigin="10864,8397" coordsize="10,20">
              <v:shape style="position:absolute;left:10864;top:8397;width:10;height:20" coordorigin="10864,8397" coordsize="10,20" path="m10864,8416l10874,8416,10874,8397,10864,8397,10864,8416xe" filled="true" fillcolor="#000000" stroked="false">
                <v:path arrowok="t"/>
                <v:fill type="solid"/>
              </v:shape>
            </v:group>
            <v:group style="position:absolute;left:10864;top:8416;width:10;height:20" coordorigin="10864,8416" coordsize="10,20">
              <v:shape style="position:absolute;left:10864;top:8416;width:10;height:20" coordorigin="10864,8416" coordsize="10,20" path="m10864,8435l10874,8435,10874,8416,10864,8416,10864,8435xe" filled="true" fillcolor="#000000" stroked="false">
                <v:path arrowok="t"/>
                <v:fill type="solid"/>
              </v:shape>
            </v:group>
            <v:group style="position:absolute;left:10864;top:8435;width:10;height:20" coordorigin="10864,8435" coordsize="10,20">
              <v:shape style="position:absolute;left:10864;top:8435;width:10;height:20" coordorigin="10864,8435" coordsize="10,20" path="m10864,8454l10874,8454,10874,8435,10864,8435,10864,8454xe" filled="true" fillcolor="#000000" stroked="false">
                <v:path arrowok="t"/>
                <v:fill type="solid"/>
              </v:shape>
            </v:group>
            <v:group style="position:absolute;left:10864;top:8454;width:10;height:20" coordorigin="10864,8454" coordsize="10,20">
              <v:shape style="position:absolute;left:10864;top:8454;width:10;height:20" coordorigin="10864,8454" coordsize="10,20" path="m10864,8473l10874,8473,10874,8454,10864,8454,10864,8473xe" filled="true" fillcolor="#000000" stroked="false">
                <v:path arrowok="t"/>
                <v:fill type="solid"/>
              </v:shape>
            </v:group>
            <v:group style="position:absolute;left:10864;top:8473;width:10;height:20" coordorigin="10864,8473" coordsize="10,20">
              <v:shape style="position:absolute;left:10864;top:8473;width:10;height:20" coordorigin="10864,8473" coordsize="10,20" path="m10864,8493l10874,8493,10874,8473,10864,8473,10864,8493xe" filled="true" fillcolor="#000000" stroked="false">
                <v:path arrowok="t"/>
                <v:fill type="solid"/>
              </v:shape>
            </v:group>
            <v:group style="position:absolute;left:10864;top:8493;width:10;height:20" coordorigin="10864,8493" coordsize="10,20">
              <v:shape style="position:absolute;left:10864;top:8493;width:10;height:20" coordorigin="10864,8493" coordsize="10,20" path="m10864,8512l10874,8512,10874,8493,10864,8493,10864,8512xe" filled="true" fillcolor="#000000" stroked="false">
                <v:path arrowok="t"/>
                <v:fill type="solid"/>
              </v:shape>
            </v:group>
            <v:group style="position:absolute;left:10864;top:8512;width:10;height:20" coordorigin="10864,8512" coordsize="10,20">
              <v:shape style="position:absolute;left:10864;top:8512;width:10;height:20" coordorigin="10864,8512" coordsize="10,20" path="m10864,8531l10874,8531,10874,8512,10864,8512,10864,8531xe" filled="true" fillcolor="#000000" stroked="false">
                <v:path arrowok="t"/>
                <v:fill type="solid"/>
              </v:shape>
            </v:group>
            <v:group style="position:absolute;left:10864;top:8531;width:10;height:20" coordorigin="10864,8531" coordsize="10,20">
              <v:shape style="position:absolute;left:10864;top:8531;width:10;height:20" coordorigin="10864,8531" coordsize="10,20" path="m10864,8550l10874,8550,10874,8531,10864,8531,10864,8550xe" filled="true" fillcolor="#000000" stroked="false">
                <v:path arrowok="t"/>
                <v:fill type="solid"/>
              </v:shape>
            </v:group>
            <v:group style="position:absolute;left:10864;top:8550;width:10;height:20" coordorigin="10864,8550" coordsize="10,20">
              <v:shape style="position:absolute;left:10864;top:8550;width:10;height:20" coordorigin="10864,8550" coordsize="10,20" path="m10864,8569l10874,8569,10874,8550,10864,8550,10864,8569xe" filled="true" fillcolor="#000000" stroked="false">
                <v:path arrowok="t"/>
                <v:fill type="solid"/>
              </v:shape>
            </v:group>
            <v:group style="position:absolute;left:10864;top:8569;width:10;height:20" coordorigin="10864,8569" coordsize="10,20">
              <v:shape style="position:absolute;left:10864;top:8569;width:10;height:20" coordorigin="10864,8569" coordsize="10,20" path="m10864,8589l10874,8589,10874,8569,10864,8569,10864,8589xe" filled="true" fillcolor="#000000" stroked="false">
                <v:path arrowok="t"/>
                <v:fill type="solid"/>
              </v:shape>
            </v:group>
            <v:group style="position:absolute;left:10864;top:8589;width:10;height:20" coordorigin="10864,8589" coordsize="10,20">
              <v:shape style="position:absolute;left:10864;top:8589;width:10;height:20" coordorigin="10864,8589" coordsize="10,20" path="m10864,8608l10874,8608,10874,8589,10864,8589,10864,8608xe" filled="true" fillcolor="#000000" stroked="false">
                <v:path arrowok="t"/>
                <v:fill type="solid"/>
              </v:shape>
            </v:group>
            <v:group style="position:absolute;left:10864;top:8608;width:10;height:20" coordorigin="10864,8608" coordsize="10,20">
              <v:shape style="position:absolute;left:10864;top:8608;width:10;height:20" coordorigin="10864,8608" coordsize="10,20" path="m10864,8627l10874,8627,10874,8608,10864,8608,10864,8627xe" filled="true" fillcolor="#000000" stroked="false">
                <v:path arrowok="t"/>
                <v:fill type="solid"/>
              </v:shape>
            </v:group>
            <v:group style="position:absolute;left:10864;top:8627;width:10;height:20" coordorigin="10864,8627" coordsize="10,20">
              <v:shape style="position:absolute;left:10864;top:8627;width:10;height:20" coordorigin="10864,8627" coordsize="10,20" path="m10864,8646l10874,8646,10874,8627,10864,8627,10864,8646xe" filled="true" fillcolor="#000000" stroked="false">
                <v:path arrowok="t"/>
                <v:fill type="solid"/>
              </v:shape>
            </v:group>
            <v:group style="position:absolute;left:10864;top:8646;width:10;height:20" coordorigin="10864,8646" coordsize="10,20">
              <v:shape style="position:absolute;left:10864;top:8646;width:10;height:20" coordorigin="10864,8646" coordsize="10,20" path="m10864,8665l10874,8665,10874,8646,10864,8646,10864,8665xe" filled="true" fillcolor="#000000" stroked="false">
                <v:path arrowok="t"/>
                <v:fill type="solid"/>
              </v:shape>
            </v:group>
            <v:group style="position:absolute;left:10864;top:8665;width:10;height:20" coordorigin="10864,8665" coordsize="10,20">
              <v:shape style="position:absolute;left:10864;top:8665;width:10;height:20" coordorigin="10864,8665" coordsize="10,20" path="m10864,8685l10874,8685,10874,8665,10864,8665,10864,8685xe" filled="true" fillcolor="#000000" stroked="false">
                <v:path arrowok="t"/>
                <v:fill type="solid"/>
              </v:shape>
            </v:group>
            <v:group style="position:absolute;left:10864;top:8685;width:10;height:20" coordorigin="10864,8685" coordsize="10,20">
              <v:shape style="position:absolute;left:10864;top:8685;width:10;height:20" coordorigin="10864,8685" coordsize="10,20" path="m10864,8704l10874,8704,10874,8685,10864,8685,10864,8704xe" filled="true" fillcolor="#000000" stroked="false">
                <v:path arrowok="t"/>
                <v:fill type="solid"/>
              </v:shape>
            </v:group>
            <v:group style="position:absolute;left:10864;top:8704;width:10;height:20" coordorigin="10864,8704" coordsize="10,20">
              <v:shape style="position:absolute;left:10864;top:8704;width:10;height:20" coordorigin="10864,8704" coordsize="10,20" path="m10864,8723l10874,8723,10874,8704,10864,8704,10864,8723xe" filled="true" fillcolor="#000000" stroked="false">
                <v:path arrowok="t"/>
                <v:fill type="solid"/>
              </v:shape>
            </v:group>
            <v:group style="position:absolute;left:10864;top:8723;width:10;height:20" coordorigin="10864,8723" coordsize="10,20">
              <v:shape style="position:absolute;left:10864;top:8723;width:10;height:20" coordorigin="10864,8723" coordsize="10,20" path="m10864,8742l10874,8742,10874,8723,10864,8723,10864,8742xe" filled="true" fillcolor="#000000" stroked="false">
                <v:path arrowok="t"/>
                <v:fill type="solid"/>
              </v:shape>
            </v:group>
            <v:group style="position:absolute;left:10864;top:8742;width:10;height:20" coordorigin="10864,8742" coordsize="10,20">
              <v:shape style="position:absolute;left:10864;top:8742;width:10;height:20" coordorigin="10864,8742" coordsize="10,20" path="m10864,8761l10874,8761,10874,8742,10864,8742,10864,8761xe" filled="true" fillcolor="#000000" stroked="false">
                <v:path arrowok="t"/>
                <v:fill type="solid"/>
              </v:shape>
            </v:group>
            <v:group style="position:absolute;left:10864;top:8761;width:10;height:20" coordorigin="10864,8761" coordsize="10,20">
              <v:shape style="position:absolute;left:10864;top:8761;width:10;height:20" coordorigin="10864,8761" coordsize="10,20" path="m10864,8781l10874,8781,10874,8761,10864,8761,10864,8781xe" filled="true" fillcolor="#000000" stroked="false">
                <v:path arrowok="t"/>
                <v:fill type="solid"/>
              </v:shape>
            </v:group>
            <v:group style="position:absolute;left:10864;top:8783;width:10;height:2" coordorigin="10864,8783" coordsize="10,2">
              <v:shape style="position:absolute;left:10864;top:8783;width:10;height:2" coordorigin="10864,8783" coordsize="10,0" path="m10864,8783l10874,8783e" filled="false" stroked="true" strokeweight=".23999pt" strokecolor="#000000">
                <v:path arrowok="t"/>
              </v:shape>
              <v:shape style="position:absolute;left:1030;top:8685;width:1846;height:110" type="#_x0000_t75" stroked="false">
                <v:imagedata r:id="rId404" o:title=""/>
              </v:shape>
              <v:shape style="position:absolute;left:2852;top:8781;width:571;height:14" type="#_x0000_t75" stroked="false">
                <v:imagedata r:id="rId409" o:title=""/>
              </v:shape>
              <v:shape style="position:absolute;left:3408;top:8781;width:807;height:14" type="#_x0000_t75" stroked="false">
                <v:imagedata r:id="rId410" o:title=""/>
              </v:shape>
              <v:shape style="position:absolute;left:4201;top:8781;width:823;height:14" type="#_x0000_t75" stroked="false">
                <v:imagedata r:id="rId411" o:title=""/>
              </v:shape>
              <v:shape style="position:absolute;left:5010;top:8781;width:977;height:14" type="#_x0000_t75" stroked="false">
                <v:imagedata r:id="rId412" o:title=""/>
              </v:shape>
              <v:shape style="position:absolute;left:5972;top:8781;width:1496;height:14" type="#_x0000_t75" stroked="false">
                <v:imagedata r:id="rId413" o:title=""/>
              </v:shape>
              <v:shape style="position:absolute;left:7453;top:8781;width:2149;height:14" type="#_x0000_t75" stroked="false">
                <v:imagedata r:id="rId414" o:title=""/>
              </v:shape>
              <v:shape style="position:absolute;left:9588;top:8785;width:1277;height:10" type="#_x0000_t75" stroked="false">
                <v:imagedata r:id="rId380" o:title=""/>
              </v:shape>
            </v:group>
            <v:group style="position:absolute;left:10864;top:8790;width:10;height:2" coordorigin="10864,8790" coordsize="10,2">
              <v:shape style="position:absolute;left:10864;top:8790;width:10;height:2" coordorigin="10864,8790" coordsize="10,0" path="m10864,8790l10874,8790e" filled="false" stroked="true" strokeweight=".47998pt" strokecolor="#000000">
                <v:path arrowok="t"/>
              </v:shape>
            </v:group>
            <v:group style="position:absolute;left:1034;top:8795;width:10;height:20" coordorigin="1034,8795" coordsize="10,20">
              <v:shape style="position:absolute;left:1034;top:8795;width:10;height:20" coordorigin="1034,8795" coordsize="10,20" path="m1034,8815l1044,8815,1044,8795,1034,8795,1034,8815xe" filled="true" fillcolor="#000000" stroked="false">
                <v:path arrowok="t"/>
                <v:fill type="solid"/>
              </v:shape>
            </v:group>
            <v:group style="position:absolute;left:1034;top:8815;width:10;height:20" coordorigin="1034,8815" coordsize="10,20">
              <v:shape style="position:absolute;left:1034;top:8815;width:10;height:20" coordorigin="1034,8815" coordsize="10,20" path="m1034,8834l1044,8834,1044,8815,1034,8815,1034,8834xe" filled="true" fillcolor="#000000" stroked="false">
                <v:path arrowok="t"/>
                <v:fill type="solid"/>
              </v:shape>
            </v:group>
            <v:group style="position:absolute;left:1034;top:8834;width:10;height:20" coordorigin="1034,8834" coordsize="10,20">
              <v:shape style="position:absolute;left:1034;top:8834;width:10;height:20" coordorigin="1034,8834" coordsize="10,20" path="m1034,8853l1044,8853,1044,8834,1034,8834,1034,8853xe" filled="true" fillcolor="#000000" stroked="false">
                <v:path arrowok="t"/>
                <v:fill type="solid"/>
              </v:shape>
            </v:group>
            <v:group style="position:absolute;left:1034;top:8853;width:10;height:20" coordorigin="1034,8853" coordsize="10,20">
              <v:shape style="position:absolute;left:1034;top:8853;width:10;height:20" coordorigin="1034,8853" coordsize="10,20" path="m1034,8872l1044,8872,1044,8853,1034,8853,1034,8872xe" filled="true" fillcolor="#000000" stroked="false">
                <v:path arrowok="t"/>
                <v:fill type="solid"/>
              </v:shape>
            </v:group>
            <v:group style="position:absolute;left:1034;top:8872;width:10;height:20" coordorigin="1034,8872" coordsize="10,20">
              <v:shape style="position:absolute;left:1034;top:8872;width:10;height:20" coordorigin="1034,8872" coordsize="10,20" path="m1034,8892l1044,8892,1044,8872,1034,8872,1034,8892xe" filled="true" fillcolor="#000000" stroked="false">
                <v:path arrowok="t"/>
                <v:fill type="solid"/>
              </v:shape>
            </v:group>
            <v:group style="position:absolute;left:1034;top:8892;width:10;height:20" coordorigin="1034,8892" coordsize="10,20">
              <v:shape style="position:absolute;left:1034;top:8892;width:10;height:20" coordorigin="1034,8892" coordsize="10,20" path="m1034,8911l1044,8911,1044,8892,1034,8892,1034,8911xe" filled="true" fillcolor="#000000" stroked="false">
                <v:path arrowok="t"/>
                <v:fill type="solid"/>
              </v:shape>
            </v:group>
            <v:group style="position:absolute;left:1034;top:8911;width:10;height:20" coordorigin="1034,8911" coordsize="10,20">
              <v:shape style="position:absolute;left:1034;top:8911;width:10;height:20" coordorigin="1034,8911" coordsize="10,20" path="m1034,8930l1044,8930,1044,8911,1034,8911,1034,8930xe" filled="true" fillcolor="#000000" stroked="false">
                <v:path arrowok="t"/>
                <v:fill type="solid"/>
              </v:shape>
            </v:group>
            <v:group style="position:absolute;left:1034;top:8930;width:10;height:20" coordorigin="1034,8930" coordsize="10,20">
              <v:shape style="position:absolute;left:1034;top:8930;width:10;height:20" coordorigin="1034,8930" coordsize="10,20" path="m1034,8949l1044,8949,1044,8930,1034,8930,1034,8949xe" filled="true" fillcolor="#000000" stroked="false">
                <v:path arrowok="t"/>
                <v:fill type="solid"/>
              </v:shape>
            </v:group>
            <v:group style="position:absolute;left:1034;top:8949;width:10;height:20" coordorigin="1034,8949" coordsize="10,20">
              <v:shape style="position:absolute;left:1034;top:8949;width:10;height:20" coordorigin="1034,8949" coordsize="10,20" path="m1034,8968l1044,8968,1044,8949,1034,8949,1034,8968xe" filled="true" fillcolor="#000000" stroked="false">
                <v:path arrowok="t"/>
                <v:fill type="solid"/>
              </v:shape>
            </v:group>
            <v:group style="position:absolute;left:1034;top:8968;width:10;height:20" coordorigin="1034,8968" coordsize="10,20">
              <v:shape style="position:absolute;left:1034;top:8968;width:10;height:20" coordorigin="1034,8968" coordsize="10,20" path="m1034,8988l1044,8988,1044,8968,1034,8968,1034,8988xe" filled="true" fillcolor="#000000" stroked="false">
                <v:path arrowok="t"/>
                <v:fill type="solid"/>
              </v:shape>
            </v:group>
            <v:group style="position:absolute;left:1034;top:8988;width:10;height:20" coordorigin="1034,8988" coordsize="10,20">
              <v:shape style="position:absolute;left:1034;top:8988;width:10;height:20" coordorigin="1034,8988" coordsize="10,20" path="m1034,9007l1044,9007,1044,8988,1034,8988,1034,9007xe" filled="true" fillcolor="#000000" stroked="false">
                <v:path arrowok="t"/>
                <v:fill type="solid"/>
              </v:shape>
            </v:group>
            <v:group style="position:absolute;left:1034;top:9007;width:10;height:20" coordorigin="1034,9007" coordsize="10,20">
              <v:shape style="position:absolute;left:1034;top:9007;width:10;height:20" coordorigin="1034,9007" coordsize="10,20" path="m1034,9026l1044,9026,1044,9007,1034,9007,1034,9026xe" filled="true" fillcolor="#000000" stroked="false">
                <v:path arrowok="t"/>
                <v:fill type="solid"/>
              </v:shape>
            </v:group>
            <v:group style="position:absolute;left:1034;top:9026;width:10;height:20" coordorigin="1034,9026" coordsize="10,20">
              <v:shape style="position:absolute;left:1034;top:9026;width:10;height:20" coordorigin="1034,9026" coordsize="10,20" path="m1034,9045l1044,9045,1044,9026,1034,9026,1034,9045xe" filled="true" fillcolor="#000000" stroked="false">
                <v:path arrowok="t"/>
                <v:fill type="solid"/>
              </v:shape>
            </v:group>
            <v:group style="position:absolute;left:1034;top:9045;width:10;height:20" coordorigin="1034,9045" coordsize="10,20">
              <v:shape style="position:absolute;left:1034;top:9045;width:10;height:20" coordorigin="1034,9045" coordsize="10,20" path="m1034,9064l1044,9064,1044,9045,1034,9045,1034,9064xe" filled="true" fillcolor="#000000" stroked="false">
                <v:path arrowok="t"/>
                <v:fill type="solid"/>
              </v:shape>
            </v:group>
            <v:group style="position:absolute;left:1034;top:9064;width:10;height:20" coordorigin="1034,9064" coordsize="10,20">
              <v:shape style="position:absolute;left:1034;top:9064;width:10;height:20" coordorigin="1034,9064" coordsize="10,20" path="m1034,9084l1044,9084,1044,9064,1034,9064,1034,9084xe" filled="true" fillcolor="#000000" stroked="false">
                <v:path arrowok="t"/>
                <v:fill type="solid"/>
              </v:shape>
            </v:group>
            <v:group style="position:absolute;left:1034;top:9084;width:10;height:20" coordorigin="1034,9084" coordsize="10,20">
              <v:shape style="position:absolute;left:1034;top:9084;width:10;height:20" coordorigin="1034,9084" coordsize="10,20" path="m1034,9103l1044,9103,1044,9084,1034,9084,1034,9103xe" filled="true" fillcolor="#000000" stroked="false">
                <v:path arrowok="t"/>
                <v:fill type="solid"/>
              </v:shape>
            </v:group>
            <v:group style="position:absolute;left:1034;top:9103;width:10;height:20" coordorigin="1034,9103" coordsize="10,20">
              <v:shape style="position:absolute;left:1034;top:9103;width:10;height:20" coordorigin="1034,9103" coordsize="10,20" path="m1034,9122l1044,9122,1044,9103,1034,9103,1034,9122xe" filled="true" fillcolor="#000000" stroked="false">
                <v:path arrowok="t"/>
                <v:fill type="solid"/>
              </v:shape>
            </v:group>
            <v:group style="position:absolute;left:1034;top:9122;width:10;height:20" coordorigin="1034,9122" coordsize="10,20">
              <v:shape style="position:absolute;left:1034;top:9122;width:10;height:20" coordorigin="1034,9122" coordsize="10,20" path="m1034,9141l1044,9141,1044,9122,1034,9122,1034,9141xe" filled="true" fillcolor="#000000" stroked="false">
                <v:path arrowok="t"/>
                <v:fill type="solid"/>
              </v:shape>
            </v:group>
            <v:group style="position:absolute;left:1034;top:9141;width:10;height:20" coordorigin="1034,9141" coordsize="10,20">
              <v:shape style="position:absolute;left:1034;top:9141;width:10;height:20" coordorigin="1034,9141" coordsize="10,20" path="m1034,9160l1044,9160,1044,9141,1034,9141,1034,9160xe" filled="true" fillcolor="#000000" stroked="false">
                <v:path arrowok="t"/>
                <v:fill type="solid"/>
              </v:shape>
            </v:group>
            <v:group style="position:absolute;left:1034;top:9160;width:10;height:20" coordorigin="1034,9160" coordsize="10,20">
              <v:shape style="position:absolute;left:1034;top:9160;width:10;height:20" coordorigin="1034,9160" coordsize="10,20" path="m1034,9180l1044,9180,1044,9160,1034,9160,1034,9180xe" filled="true" fillcolor="#000000" stroked="false">
                <v:path arrowok="t"/>
                <v:fill type="solid"/>
              </v:shape>
            </v:group>
            <v:group style="position:absolute;left:1034;top:9180;width:10;height:20" coordorigin="1034,9180" coordsize="10,20">
              <v:shape style="position:absolute;left:1034;top:9180;width:10;height:20" coordorigin="1034,9180" coordsize="10,20" path="m1034,9199l1044,9199,1044,9180,1034,9180,1034,9199xe" filled="true" fillcolor="#000000" stroked="false">
                <v:path arrowok="t"/>
                <v:fill type="solid"/>
              </v:shape>
            </v:group>
            <v:group style="position:absolute;left:1034;top:9199;width:10;height:20" coordorigin="1034,9199" coordsize="10,20">
              <v:shape style="position:absolute;left:1034;top:9199;width:10;height:20" coordorigin="1034,9199" coordsize="10,20" path="m1034,9218l1044,9218,1044,9199,1034,9199,1034,9218xe" filled="true" fillcolor="#000000" stroked="false">
                <v:path arrowok="t"/>
                <v:fill type="solid"/>
              </v:shape>
            </v:group>
            <v:group style="position:absolute;left:1034;top:9218;width:10;height:20" coordorigin="1034,9218" coordsize="10,20">
              <v:shape style="position:absolute;left:1034;top:9218;width:10;height:20" coordorigin="1034,9218" coordsize="10,20" path="m1034,9237l1044,9237,1044,9218,1034,9218,1034,9237xe" filled="true" fillcolor="#000000" stroked="false">
                <v:path arrowok="t"/>
                <v:fill type="solid"/>
              </v:shape>
            </v:group>
            <v:group style="position:absolute;left:1034;top:9237;width:10;height:20" coordorigin="1034,9237" coordsize="10,20">
              <v:shape style="position:absolute;left:1034;top:9237;width:10;height:20" coordorigin="1034,9237" coordsize="10,20" path="m1034,9256l1044,9256,1044,9237,1034,9237,1034,9256xe" filled="true" fillcolor="#000000" stroked="false">
                <v:path arrowok="t"/>
                <v:fill type="solid"/>
              </v:shape>
            </v:group>
            <v:group style="position:absolute;left:1034;top:9260;width:10;height:2" coordorigin="1034,9260" coordsize="10,2">
              <v:shape style="position:absolute;left:1034;top:9260;width:10;height:2" coordorigin="1034,9260" coordsize="10,0" path="m1034,9260l1044,9260e" filled="false" stroked="true" strokeweight=".35999pt" strokecolor="#000000">
                <v:path arrowok="t"/>
              </v:shape>
            </v:group>
            <v:group style="position:absolute;left:2856;top:8795;width:10;height:20" coordorigin="2856,8795" coordsize="10,20">
              <v:shape style="position:absolute;left:2856;top:8795;width:10;height:20" coordorigin="2856,8795" coordsize="10,20" path="m2856,8815l2866,8815,2866,8795,2856,8795,2856,8815xe" filled="true" fillcolor="#000000" stroked="false">
                <v:path arrowok="t"/>
                <v:fill type="solid"/>
              </v:shape>
            </v:group>
            <v:group style="position:absolute;left:2856;top:8815;width:10;height:20" coordorigin="2856,8815" coordsize="10,20">
              <v:shape style="position:absolute;left:2856;top:8815;width:10;height:20" coordorigin="2856,8815" coordsize="10,20" path="m2856,8834l2866,8834,2866,8815,2856,8815,2856,8834xe" filled="true" fillcolor="#000000" stroked="false">
                <v:path arrowok="t"/>
                <v:fill type="solid"/>
              </v:shape>
            </v:group>
            <v:group style="position:absolute;left:2856;top:8834;width:10;height:20" coordorigin="2856,8834" coordsize="10,20">
              <v:shape style="position:absolute;left:2856;top:8834;width:10;height:20" coordorigin="2856,8834" coordsize="10,20" path="m2856,8853l2866,8853,2866,8834,2856,8834,2856,8853xe" filled="true" fillcolor="#000000" stroked="false">
                <v:path arrowok="t"/>
                <v:fill type="solid"/>
              </v:shape>
            </v:group>
            <v:group style="position:absolute;left:2856;top:8853;width:10;height:20" coordorigin="2856,8853" coordsize="10,20">
              <v:shape style="position:absolute;left:2856;top:8853;width:10;height:20" coordorigin="2856,8853" coordsize="10,20" path="m2856,8872l2866,8872,2866,8853,2856,8853,2856,8872xe" filled="true" fillcolor="#000000" stroked="false">
                <v:path arrowok="t"/>
                <v:fill type="solid"/>
              </v:shape>
            </v:group>
            <v:group style="position:absolute;left:2856;top:8872;width:10;height:20" coordorigin="2856,8872" coordsize="10,20">
              <v:shape style="position:absolute;left:2856;top:8872;width:10;height:20" coordorigin="2856,8872" coordsize="10,20" path="m2856,8892l2866,8892,2866,8872,2856,8872,2856,8892xe" filled="true" fillcolor="#000000" stroked="false">
                <v:path arrowok="t"/>
                <v:fill type="solid"/>
              </v:shape>
            </v:group>
            <v:group style="position:absolute;left:2856;top:8892;width:10;height:20" coordorigin="2856,8892" coordsize="10,20">
              <v:shape style="position:absolute;left:2856;top:8892;width:10;height:20" coordorigin="2856,8892" coordsize="10,20" path="m2856,8911l2866,8911,2866,8892,2856,8892,2856,8911xe" filled="true" fillcolor="#000000" stroked="false">
                <v:path arrowok="t"/>
                <v:fill type="solid"/>
              </v:shape>
            </v:group>
            <v:group style="position:absolute;left:2856;top:8911;width:10;height:20" coordorigin="2856,8911" coordsize="10,20">
              <v:shape style="position:absolute;left:2856;top:8911;width:10;height:20" coordorigin="2856,8911" coordsize="10,20" path="m2856,8930l2866,8930,2866,8911,2856,8911,2856,8930xe" filled="true" fillcolor="#000000" stroked="false">
                <v:path arrowok="t"/>
                <v:fill type="solid"/>
              </v:shape>
            </v:group>
            <v:group style="position:absolute;left:2856;top:8930;width:10;height:20" coordorigin="2856,8930" coordsize="10,20">
              <v:shape style="position:absolute;left:2856;top:8930;width:10;height:20" coordorigin="2856,8930" coordsize="10,20" path="m2856,8949l2866,8949,2866,8930,2856,8930,2856,8949xe" filled="true" fillcolor="#000000" stroked="false">
                <v:path arrowok="t"/>
                <v:fill type="solid"/>
              </v:shape>
            </v:group>
            <v:group style="position:absolute;left:2856;top:8949;width:10;height:20" coordorigin="2856,8949" coordsize="10,20">
              <v:shape style="position:absolute;left:2856;top:8949;width:10;height:20" coordorigin="2856,8949" coordsize="10,20" path="m2856,8968l2866,8968,2866,8949,2856,8949,2856,8968xe" filled="true" fillcolor="#000000" stroked="false">
                <v:path arrowok="t"/>
                <v:fill type="solid"/>
              </v:shape>
            </v:group>
            <v:group style="position:absolute;left:2856;top:8968;width:10;height:20" coordorigin="2856,8968" coordsize="10,20">
              <v:shape style="position:absolute;left:2856;top:8968;width:10;height:20" coordorigin="2856,8968" coordsize="10,20" path="m2856,8988l2866,8988,2866,8968,2856,8968,2856,8988xe" filled="true" fillcolor="#000000" stroked="false">
                <v:path arrowok="t"/>
                <v:fill type="solid"/>
              </v:shape>
            </v:group>
            <v:group style="position:absolute;left:2856;top:8988;width:10;height:20" coordorigin="2856,8988" coordsize="10,20">
              <v:shape style="position:absolute;left:2856;top:8988;width:10;height:20" coordorigin="2856,8988" coordsize="10,20" path="m2856,9007l2866,9007,2866,8988,2856,8988,2856,9007xe" filled="true" fillcolor="#000000" stroked="false">
                <v:path arrowok="t"/>
                <v:fill type="solid"/>
              </v:shape>
            </v:group>
            <v:group style="position:absolute;left:2856;top:9007;width:10;height:20" coordorigin="2856,9007" coordsize="10,20">
              <v:shape style="position:absolute;left:2856;top:9007;width:10;height:20" coordorigin="2856,9007" coordsize="10,20" path="m2856,9026l2866,9026,2866,9007,2856,9007,2856,9026xe" filled="true" fillcolor="#000000" stroked="false">
                <v:path arrowok="t"/>
                <v:fill type="solid"/>
              </v:shape>
            </v:group>
            <v:group style="position:absolute;left:2856;top:9026;width:10;height:20" coordorigin="2856,9026" coordsize="10,20">
              <v:shape style="position:absolute;left:2856;top:9026;width:10;height:20" coordorigin="2856,9026" coordsize="10,20" path="m2856,9045l2866,9045,2866,9026,2856,9026,2856,9045xe" filled="true" fillcolor="#000000" stroked="false">
                <v:path arrowok="t"/>
                <v:fill type="solid"/>
              </v:shape>
            </v:group>
            <v:group style="position:absolute;left:2856;top:9045;width:10;height:20" coordorigin="2856,9045" coordsize="10,20">
              <v:shape style="position:absolute;left:2856;top:9045;width:10;height:20" coordorigin="2856,9045" coordsize="10,20" path="m2856,9064l2866,9064,2866,9045,2856,9045,2856,9064xe" filled="true" fillcolor="#000000" stroked="false">
                <v:path arrowok="t"/>
                <v:fill type="solid"/>
              </v:shape>
            </v:group>
            <v:group style="position:absolute;left:2856;top:9064;width:10;height:20" coordorigin="2856,9064" coordsize="10,20">
              <v:shape style="position:absolute;left:2856;top:9064;width:10;height:20" coordorigin="2856,9064" coordsize="10,20" path="m2856,9084l2866,9084,2866,9064,2856,9064,2856,9084xe" filled="true" fillcolor="#000000" stroked="false">
                <v:path arrowok="t"/>
                <v:fill type="solid"/>
              </v:shape>
            </v:group>
            <v:group style="position:absolute;left:2856;top:9084;width:10;height:20" coordorigin="2856,9084" coordsize="10,20">
              <v:shape style="position:absolute;left:2856;top:9084;width:10;height:20" coordorigin="2856,9084" coordsize="10,20" path="m2856,9103l2866,9103,2866,9084,2856,9084,2856,9103xe" filled="true" fillcolor="#000000" stroked="false">
                <v:path arrowok="t"/>
                <v:fill type="solid"/>
              </v:shape>
            </v:group>
            <v:group style="position:absolute;left:2856;top:9103;width:10;height:20" coordorigin="2856,9103" coordsize="10,20">
              <v:shape style="position:absolute;left:2856;top:9103;width:10;height:20" coordorigin="2856,9103" coordsize="10,20" path="m2856,9122l2866,9122,2866,9103,2856,9103,2856,9122xe" filled="true" fillcolor="#000000" stroked="false">
                <v:path arrowok="t"/>
                <v:fill type="solid"/>
              </v:shape>
            </v:group>
            <v:group style="position:absolute;left:2856;top:9122;width:10;height:20" coordorigin="2856,9122" coordsize="10,20">
              <v:shape style="position:absolute;left:2856;top:9122;width:10;height:20" coordorigin="2856,9122" coordsize="10,20" path="m2856,9141l2866,9141,2866,9122,2856,9122,2856,9141xe" filled="true" fillcolor="#000000" stroked="false">
                <v:path arrowok="t"/>
                <v:fill type="solid"/>
              </v:shape>
            </v:group>
            <v:group style="position:absolute;left:2856;top:9141;width:10;height:20" coordorigin="2856,9141" coordsize="10,20">
              <v:shape style="position:absolute;left:2856;top:9141;width:10;height:20" coordorigin="2856,9141" coordsize="10,20" path="m2856,9160l2866,9160,2866,9141,2856,9141,2856,9160xe" filled="true" fillcolor="#000000" stroked="false">
                <v:path arrowok="t"/>
                <v:fill type="solid"/>
              </v:shape>
            </v:group>
            <v:group style="position:absolute;left:2856;top:9160;width:10;height:20" coordorigin="2856,9160" coordsize="10,20">
              <v:shape style="position:absolute;left:2856;top:9160;width:10;height:20" coordorigin="2856,9160" coordsize="10,20" path="m2856,9180l2866,9180,2866,9160,2856,9160,2856,9180xe" filled="true" fillcolor="#000000" stroked="false">
                <v:path arrowok="t"/>
                <v:fill type="solid"/>
              </v:shape>
            </v:group>
            <v:group style="position:absolute;left:2856;top:9180;width:10;height:20" coordorigin="2856,9180" coordsize="10,20">
              <v:shape style="position:absolute;left:2856;top:9180;width:10;height:20" coordorigin="2856,9180" coordsize="10,20" path="m2856,9199l2866,9199,2866,9180,2856,9180,2856,9199xe" filled="true" fillcolor="#000000" stroked="false">
                <v:path arrowok="t"/>
                <v:fill type="solid"/>
              </v:shape>
            </v:group>
            <v:group style="position:absolute;left:2856;top:9199;width:10;height:20" coordorigin="2856,9199" coordsize="10,20">
              <v:shape style="position:absolute;left:2856;top:9199;width:10;height:20" coordorigin="2856,9199" coordsize="10,20" path="m2856,9218l2866,9218,2866,9199,2856,9199,2856,9218xe" filled="true" fillcolor="#000000" stroked="false">
                <v:path arrowok="t"/>
                <v:fill type="solid"/>
              </v:shape>
            </v:group>
            <v:group style="position:absolute;left:2856;top:9218;width:10;height:20" coordorigin="2856,9218" coordsize="10,20">
              <v:shape style="position:absolute;left:2856;top:9218;width:10;height:20" coordorigin="2856,9218" coordsize="10,20" path="m2856,9237l2866,9237,2866,9218,2856,9218,2856,9237xe" filled="true" fillcolor="#000000" stroked="false">
                <v:path arrowok="t"/>
                <v:fill type="solid"/>
              </v:shape>
            </v:group>
            <v:group style="position:absolute;left:2856;top:9237;width:10;height:20" coordorigin="2856,9237" coordsize="10,20">
              <v:shape style="position:absolute;left:2856;top:9237;width:10;height:20" coordorigin="2856,9237" coordsize="10,20" path="m2856,9256l2866,9256,2866,9237,2856,9237,2856,9256xe" filled="true" fillcolor="#000000" stroked="false">
                <v:path arrowok="t"/>
                <v:fill type="solid"/>
              </v:shape>
            </v:group>
            <v:group style="position:absolute;left:2856;top:9260;width:10;height:2" coordorigin="2856,9260" coordsize="10,2">
              <v:shape style="position:absolute;left:2856;top:9260;width:10;height:2" coordorigin="2856,9260" coordsize="10,0" path="m2856,9260l2866,9260e" filled="false" stroked="true" strokeweight=".35999pt" strokecolor="#000000">
                <v:path arrowok="t"/>
              </v:shape>
            </v:group>
            <v:group style="position:absolute;left:3413;top:8795;width:10;height:20" coordorigin="3413,8795" coordsize="10,20">
              <v:shape style="position:absolute;left:3413;top:8795;width:10;height:20" coordorigin="3413,8795" coordsize="10,20" path="m3413,8815l3423,8815,3423,8795,3413,8795,3413,8815xe" filled="true" fillcolor="#000000" stroked="false">
                <v:path arrowok="t"/>
                <v:fill type="solid"/>
              </v:shape>
            </v:group>
            <v:group style="position:absolute;left:3413;top:8815;width:10;height:20" coordorigin="3413,8815" coordsize="10,20">
              <v:shape style="position:absolute;left:3413;top:8815;width:10;height:20" coordorigin="3413,8815" coordsize="10,20" path="m3413,8834l3423,8834,3423,8815,3413,8815,3413,8834xe" filled="true" fillcolor="#000000" stroked="false">
                <v:path arrowok="t"/>
                <v:fill type="solid"/>
              </v:shape>
            </v:group>
            <v:group style="position:absolute;left:3413;top:8834;width:10;height:20" coordorigin="3413,8834" coordsize="10,20">
              <v:shape style="position:absolute;left:3413;top:8834;width:10;height:20" coordorigin="3413,8834" coordsize="10,20" path="m3413,8853l3423,8853,3423,8834,3413,8834,3413,8853xe" filled="true" fillcolor="#000000" stroked="false">
                <v:path arrowok="t"/>
                <v:fill type="solid"/>
              </v:shape>
            </v:group>
            <v:group style="position:absolute;left:3413;top:8853;width:10;height:20" coordorigin="3413,8853" coordsize="10,20">
              <v:shape style="position:absolute;left:3413;top:8853;width:10;height:20" coordorigin="3413,8853" coordsize="10,20" path="m3413,8872l3423,8872,3423,8853,3413,8853,3413,8872xe" filled="true" fillcolor="#000000" stroked="false">
                <v:path arrowok="t"/>
                <v:fill type="solid"/>
              </v:shape>
            </v:group>
            <v:group style="position:absolute;left:3413;top:8872;width:10;height:20" coordorigin="3413,8872" coordsize="10,20">
              <v:shape style="position:absolute;left:3413;top:8872;width:10;height:20" coordorigin="3413,8872" coordsize="10,20" path="m3413,8892l3423,8892,3423,8872,3413,8872,3413,8892xe" filled="true" fillcolor="#000000" stroked="false">
                <v:path arrowok="t"/>
                <v:fill type="solid"/>
              </v:shape>
            </v:group>
            <v:group style="position:absolute;left:3413;top:8892;width:10;height:20" coordorigin="3413,8892" coordsize="10,20">
              <v:shape style="position:absolute;left:3413;top:8892;width:10;height:20" coordorigin="3413,8892" coordsize="10,20" path="m3413,8911l3423,8911,3423,8892,3413,8892,3413,8911xe" filled="true" fillcolor="#000000" stroked="false">
                <v:path arrowok="t"/>
                <v:fill type="solid"/>
              </v:shape>
            </v:group>
            <v:group style="position:absolute;left:3413;top:8911;width:10;height:20" coordorigin="3413,8911" coordsize="10,20">
              <v:shape style="position:absolute;left:3413;top:8911;width:10;height:20" coordorigin="3413,8911" coordsize="10,20" path="m3413,8930l3423,8930,3423,8911,3413,8911,3413,8930xe" filled="true" fillcolor="#000000" stroked="false">
                <v:path arrowok="t"/>
                <v:fill type="solid"/>
              </v:shape>
            </v:group>
            <v:group style="position:absolute;left:3413;top:8930;width:10;height:20" coordorigin="3413,8930" coordsize="10,20">
              <v:shape style="position:absolute;left:3413;top:8930;width:10;height:20" coordorigin="3413,8930" coordsize="10,20" path="m3413,8949l3423,8949,3423,8930,3413,8930,3413,8949xe" filled="true" fillcolor="#000000" stroked="false">
                <v:path arrowok="t"/>
                <v:fill type="solid"/>
              </v:shape>
            </v:group>
            <v:group style="position:absolute;left:3413;top:8949;width:10;height:20" coordorigin="3413,8949" coordsize="10,20">
              <v:shape style="position:absolute;left:3413;top:8949;width:10;height:20" coordorigin="3413,8949" coordsize="10,20" path="m3413,8968l3423,8968,3423,8949,3413,8949,3413,8968xe" filled="true" fillcolor="#000000" stroked="false">
                <v:path arrowok="t"/>
                <v:fill type="solid"/>
              </v:shape>
            </v:group>
            <v:group style="position:absolute;left:3413;top:8968;width:10;height:20" coordorigin="3413,8968" coordsize="10,20">
              <v:shape style="position:absolute;left:3413;top:8968;width:10;height:20" coordorigin="3413,8968" coordsize="10,20" path="m3413,8988l3423,8988,3423,8968,3413,8968,3413,8988xe" filled="true" fillcolor="#000000" stroked="false">
                <v:path arrowok="t"/>
                <v:fill type="solid"/>
              </v:shape>
            </v:group>
            <v:group style="position:absolute;left:3413;top:8988;width:10;height:20" coordorigin="3413,8988" coordsize="10,20">
              <v:shape style="position:absolute;left:3413;top:8988;width:10;height:20" coordorigin="3413,8988" coordsize="10,20" path="m3413,9007l3423,9007,3423,8988,3413,8988,3413,9007xe" filled="true" fillcolor="#000000" stroked="false">
                <v:path arrowok="t"/>
                <v:fill type="solid"/>
              </v:shape>
            </v:group>
            <v:group style="position:absolute;left:3413;top:9007;width:10;height:20" coordorigin="3413,9007" coordsize="10,20">
              <v:shape style="position:absolute;left:3413;top:9007;width:10;height:20" coordorigin="3413,9007" coordsize="10,20" path="m3413,9026l3423,9026,3423,9007,3413,9007,3413,9026xe" filled="true" fillcolor="#000000" stroked="false">
                <v:path arrowok="t"/>
                <v:fill type="solid"/>
              </v:shape>
            </v:group>
            <v:group style="position:absolute;left:3413;top:9026;width:10;height:20" coordorigin="3413,9026" coordsize="10,20">
              <v:shape style="position:absolute;left:3413;top:9026;width:10;height:20" coordorigin="3413,9026" coordsize="10,20" path="m3413,9045l3423,9045,3423,9026,3413,9026,3413,9045xe" filled="true" fillcolor="#000000" stroked="false">
                <v:path arrowok="t"/>
                <v:fill type="solid"/>
              </v:shape>
            </v:group>
            <v:group style="position:absolute;left:3413;top:9045;width:10;height:20" coordorigin="3413,9045" coordsize="10,20">
              <v:shape style="position:absolute;left:3413;top:9045;width:10;height:20" coordorigin="3413,9045" coordsize="10,20" path="m3413,9064l3423,9064,3423,9045,3413,9045,3413,9064xe" filled="true" fillcolor="#000000" stroked="false">
                <v:path arrowok="t"/>
                <v:fill type="solid"/>
              </v:shape>
            </v:group>
            <v:group style="position:absolute;left:3413;top:9064;width:10;height:20" coordorigin="3413,9064" coordsize="10,20">
              <v:shape style="position:absolute;left:3413;top:9064;width:10;height:20" coordorigin="3413,9064" coordsize="10,20" path="m3413,9084l3423,9084,3423,9064,3413,9064,3413,9084xe" filled="true" fillcolor="#000000" stroked="false">
                <v:path arrowok="t"/>
                <v:fill type="solid"/>
              </v:shape>
            </v:group>
            <v:group style="position:absolute;left:3413;top:9084;width:10;height:20" coordorigin="3413,9084" coordsize="10,20">
              <v:shape style="position:absolute;left:3413;top:9084;width:10;height:20" coordorigin="3413,9084" coordsize="10,20" path="m3413,9103l3423,9103,3423,9084,3413,9084,3413,9103xe" filled="true" fillcolor="#000000" stroked="false">
                <v:path arrowok="t"/>
                <v:fill type="solid"/>
              </v:shape>
            </v:group>
            <v:group style="position:absolute;left:3413;top:9103;width:10;height:20" coordorigin="3413,9103" coordsize="10,20">
              <v:shape style="position:absolute;left:3413;top:9103;width:10;height:20" coordorigin="3413,9103" coordsize="10,20" path="m3413,9122l3423,9122,3423,9103,3413,9103,3413,9122xe" filled="true" fillcolor="#000000" stroked="false">
                <v:path arrowok="t"/>
                <v:fill type="solid"/>
              </v:shape>
            </v:group>
            <v:group style="position:absolute;left:3413;top:9122;width:10;height:20" coordorigin="3413,9122" coordsize="10,20">
              <v:shape style="position:absolute;left:3413;top:9122;width:10;height:20" coordorigin="3413,9122" coordsize="10,20" path="m3413,9141l3423,9141,3423,9122,3413,9122,3413,9141xe" filled="true" fillcolor="#000000" stroked="false">
                <v:path arrowok="t"/>
                <v:fill type="solid"/>
              </v:shape>
            </v:group>
            <v:group style="position:absolute;left:3413;top:9141;width:10;height:20" coordorigin="3413,9141" coordsize="10,20">
              <v:shape style="position:absolute;left:3413;top:9141;width:10;height:20" coordorigin="3413,9141" coordsize="10,20" path="m3413,9160l3423,9160,3423,9141,3413,9141,3413,9160xe" filled="true" fillcolor="#000000" stroked="false">
                <v:path arrowok="t"/>
                <v:fill type="solid"/>
              </v:shape>
            </v:group>
            <v:group style="position:absolute;left:3413;top:9160;width:10;height:20" coordorigin="3413,9160" coordsize="10,20">
              <v:shape style="position:absolute;left:3413;top:9160;width:10;height:20" coordorigin="3413,9160" coordsize="10,20" path="m3413,9180l3423,9180,3423,9160,3413,9160,3413,9180xe" filled="true" fillcolor="#000000" stroked="false">
                <v:path arrowok="t"/>
                <v:fill type="solid"/>
              </v:shape>
            </v:group>
            <v:group style="position:absolute;left:3413;top:9180;width:10;height:20" coordorigin="3413,9180" coordsize="10,20">
              <v:shape style="position:absolute;left:3413;top:9180;width:10;height:20" coordorigin="3413,9180" coordsize="10,20" path="m3413,9199l3423,9199,3423,9180,3413,9180,3413,9199xe" filled="true" fillcolor="#000000" stroked="false">
                <v:path arrowok="t"/>
                <v:fill type="solid"/>
              </v:shape>
            </v:group>
            <v:group style="position:absolute;left:3413;top:9199;width:10;height:20" coordorigin="3413,9199" coordsize="10,20">
              <v:shape style="position:absolute;left:3413;top:9199;width:10;height:20" coordorigin="3413,9199" coordsize="10,20" path="m3413,9218l3423,9218,3423,9199,3413,9199,3413,9218xe" filled="true" fillcolor="#000000" stroked="false">
                <v:path arrowok="t"/>
                <v:fill type="solid"/>
              </v:shape>
            </v:group>
            <v:group style="position:absolute;left:3413;top:9218;width:10;height:20" coordorigin="3413,9218" coordsize="10,20">
              <v:shape style="position:absolute;left:3413;top:9218;width:10;height:20" coordorigin="3413,9218" coordsize="10,20" path="m3413,9237l3423,9237,3423,9218,3413,9218,3413,9237xe" filled="true" fillcolor="#000000" stroked="false">
                <v:path arrowok="t"/>
                <v:fill type="solid"/>
              </v:shape>
            </v:group>
            <v:group style="position:absolute;left:3413;top:9237;width:10;height:20" coordorigin="3413,9237" coordsize="10,20">
              <v:shape style="position:absolute;left:3413;top:9237;width:10;height:20" coordorigin="3413,9237" coordsize="10,20" path="m3413,9256l3423,9256,3423,9237,3413,9237,3413,9256xe" filled="true" fillcolor="#000000" stroked="false">
                <v:path arrowok="t"/>
                <v:fill type="solid"/>
              </v:shape>
            </v:group>
            <v:group style="position:absolute;left:3413;top:9260;width:10;height:2" coordorigin="3413,9260" coordsize="10,2">
              <v:shape style="position:absolute;left:3413;top:9260;width:10;height:2" coordorigin="3413,9260" coordsize="10,0" path="m3413,9260l3423,9260e" filled="false" stroked="true" strokeweight=".35999pt" strokecolor="#000000">
                <v:path arrowok="t"/>
              </v:shape>
            </v:group>
            <v:group style="position:absolute;left:4206;top:8795;width:10;height:20" coordorigin="4206,8795" coordsize="10,20">
              <v:shape style="position:absolute;left:4206;top:8795;width:10;height:20" coordorigin="4206,8795" coordsize="10,20" path="m4206,8815l4215,8815,4215,8795,4206,8795,4206,8815xe" filled="true" fillcolor="#000000" stroked="false">
                <v:path arrowok="t"/>
                <v:fill type="solid"/>
              </v:shape>
            </v:group>
            <v:group style="position:absolute;left:4206;top:8815;width:10;height:20" coordorigin="4206,8815" coordsize="10,20">
              <v:shape style="position:absolute;left:4206;top:8815;width:10;height:20" coordorigin="4206,8815" coordsize="10,20" path="m4206,8834l4215,8834,4215,8815,4206,8815,4206,8834xe" filled="true" fillcolor="#000000" stroked="false">
                <v:path arrowok="t"/>
                <v:fill type="solid"/>
              </v:shape>
            </v:group>
            <v:group style="position:absolute;left:4206;top:8834;width:10;height:20" coordorigin="4206,8834" coordsize="10,20">
              <v:shape style="position:absolute;left:4206;top:8834;width:10;height:20" coordorigin="4206,8834" coordsize="10,20" path="m4206,8853l4215,8853,4215,8834,4206,8834,4206,8853xe" filled="true" fillcolor="#000000" stroked="false">
                <v:path arrowok="t"/>
                <v:fill type="solid"/>
              </v:shape>
            </v:group>
            <v:group style="position:absolute;left:4206;top:8853;width:10;height:20" coordorigin="4206,8853" coordsize="10,20">
              <v:shape style="position:absolute;left:4206;top:8853;width:10;height:20" coordorigin="4206,8853" coordsize="10,20" path="m4206,8872l4215,8872,4215,8853,4206,8853,4206,8872xe" filled="true" fillcolor="#000000" stroked="false">
                <v:path arrowok="t"/>
                <v:fill type="solid"/>
              </v:shape>
            </v:group>
            <v:group style="position:absolute;left:4206;top:8872;width:10;height:20" coordorigin="4206,8872" coordsize="10,20">
              <v:shape style="position:absolute;left:4206;top:8872;width:10;height:20" coordorigin="4206,8872" coordsize="10,20" path="m4206,8892l4215,8892,4215,8872,4206,8872,4206,8892xe" filled="true" fillcolor="#000000" stroked="false">
                <v:path arrowok="t"/>
                <v:fill type="solid"/>
              </v:shape>
            </v:group>
            <v:group style="position:absolute;left:4206;top:8892;width:10;height:20" coordorigin="4206,8892" coordsize="10,20">
              <v:shape style="position:absolute;left:4206;top:8892;width:10;height:20" coordorigin="4206,8892" coordsize="10,20" path="m4206,8911l4215,8911,4215,8892,4206,8892,4206,8911xe" filled="true" fillcolor="#000000" stroked="false">
                <v:path arrowok="t"/>
                <v:fill type="solid"/>
              </v:shape>
            </v:group>
            <v:group style="position:absolute;left:4206;top:8911;width:10;height:20" coordorigin="4206,8911" coordsize="10,20">
              <v:shape style="position:absolute;left:4206;top:8911;width:10;height:20" coordorigin="4206,8911" coordsize="10,20" path="m4206,8930l4215,8930,4215,8911,4206,8911,4206,8930xe" filled="true" fillcolor="#000000" stroked="false">
                <v:path arrowok="t"/>
                <v:fill type="solid"/>
              </v:shape>
            </v:group>
            <v:group style="position:absolute;left:4206;top:8930;width:10;height:20" coordorigin="4206,8930" coordsize="10,20">
              <v:shape style="position:absolute;left:4206;top:8930;width:10;height:20" coordorigin="4206,8930" coordsize="10,20" path="m4206,8949l4215,8949,4215,8930,4206,8930,4206,8949xe" filled="true" fillcolor="#000000" stroked="false">
                <v:path arrowok="t"/>
                <v:fill type="solid"/>
              </v:shape>
            </v:group>
            <v:group style="position:absolute;left:4206;top:8949;width:10;height:20" coordorigin="4206,8949" coordsize="10,20">
              <v:shape style="position:absolute;left:4206;top:8949;width:10;height:20" coordorigin="4206,8949" coordsize="10,20" path="m4206,8968l4215,8968,4215,8949,4206,8949,4206,8968xe" filled="true" fillcolor="#000000" stroked="false">
                <v:path arrowok="t"/>
                <v:fill type="solid"/>
              </v:shape>
            </v:group>
            <v:group style="position:absolute;left:4206;top:8968;width:10;height:20" coordorigin="4206,8968" coordsize="10,20">
              <v:shape style="position:absolute;left:4206;top:8968;width:10;height:20" coordorigin="4206,8968" coordsize="10,20" path="m4206,8988l4215,8988,4215,8968,4206,8968,4206,8988xe" filled="true" fillcolor="#000000" stroked="false">
                <v:path arrowok="t"/>
                <v:fill type="solid"/>
              </v:shape>
            </v:group>
            <v:group style="position:absolute;left:4206;top:8988;width:10;height:20" coordorigin="4206,8988" coordsize="10,20">
              <v:shape style="position:absolute;left:4206;top:8988;width:10;height:20" coordorigin="4206,8988" coordsize="10,20" path="m4206,9007l4215,9007,4215,8988,4206,8988,4206,9007xe" filled="true" fillcolor="#000000" stroked="false">
                <v:path arrowok="t"/>
                <v:fill type="solid"/>
              </v:shape>
            </v:group>
            <v:group style="position:absolute;left:4206;top:9007;width:10;height:20" coordorigin="4206,9007" coordsize="10,20">
              <v:shape style="position:absolute;left:4206;top:9007;width:10;height:20" coordorigin="4206,9007" coordsize="10,20" path="m4206,9026l4215,9026,4215,9007,4206,9007,4206,9026xe" filled="true" fillcolor="#000000" stroked="false">
                <v:path arrowok="t"/>
                <v:fill type="solid"/>
              </v:shape>
            </v:group>
            <v:group style="position:absolute;left:4206;top:9026;width:10;height:20" coordorigin="4206,9026" coordsize="10,20">
              <v:shape style="position:absolute;left:4206;top:9026;width:10;height:20" coordorigin="4206,9026" coordsize="10,20" path="m4206,9045l4215,9045,4215,9026,4206,9026,4206,9045xe" filled="true" fillcolor="#000000" stroked="false">
                <v:path arrowok="t"/>
                <v:fill type="solid"/>
              </v:shape>
            </v:group>
            <v:group style="position:absolute;left:4206;top:9045;width:10;height:20" coordorigin="4206,9045" coordsize="10,20">
              <v:shape style="position:absolute;left:4206;top:9045;width:10;height:20" coordorigin="4206,9045" coordsize="10,20" path="m4206,9064l4215,9064,4215,9045,4206,9045,4206,9064xe" filled="true" fillcolor="#000000" stroked="false">
                <v:path arrowok="t"/>
                <v:fill type="solid"/>
              </v:shape>
            </v:group>
            <v:group style="position:absolute;left:4206;top:9064;width:10;height:20" coordorigin="4206,9064" coordsize="10,20">
              <v:shape style="position:absolute;left:4206;top:9064;width:10;height:20" coordorigin="4206,9064" coordsize="10,20" path="m4206,9084l4215,9084,4215,9064,4206,9064,4206,9084xe" filled="true" fillcolor="#000000" stroked="false">
                <v:path arrowok="t"/>
                <v:fill type="solid"/>
              </v:shape>
            </v:group>
            <v:group style="position:absolute;left:4206;top:9084;width:10;height:20" coordorigin="4206,9084" coordsize="10,20">
              <v:shape style="position:absolute;left:4206;top:9084;width:10;height:20" coordorigin="4206,9084" coordsize="10,20" path="m4206,9103l4215,9103,4215,9084,4206,9084,4206,9103xe" filled="true" fillcolor="#000000" stroked="false">
                <v:path arrowok="t"/>
                <v:fill type="solid"/>
              </v:shape>
            </v:group>
            <v:group style="position:absolute;left:4206;top:9103;width:10;height:20" coordorigin="4206,9103" coordsize="10,20">
              <v:shape style="position:absolute;left:4206;top:9103;width:10;height:20" coordorigin="4206,9103" coordsize="10,20" path="m4206,9122l4215,9122,4215,9103,4206,9103,4206,9122xe" filled="true" fillcolor="#000000" stroked="false">
                <v:path arrowok="t"/>
                <v:fill type="solid"/>
              </v:shape>
            </v:group>
            <v:group style="position:absolute;left:4206;top:9122;width:10;height:20" coordorigin="4206,9122" coordsize="10,20">
              <v:shape style="position:absolute;left:4206;top:9122;width:10;height:20" coordorigin="4206,9122" coordsize="10,20" path="m4206,9141l4215,9141,4215,9122,4206,9122,4206,9141xe" filled="true" fillcolor="#000000" stroked="false">
                <v:path arrowok="t"/>
                <v:fill type="solid"/>
              </v:shape>
            </v:group>
            <v:group style="position:absolute;left:4206;top:9141;width:10;height:20" coordorigin="4206,9141" coordsize="10,20">
              <v:shape style="position:absolute;left:4206;top:9141;width:10;height:20" coordorigin="4206,9141" coordsize="10,20" path="m4206,9160l4215,9160,4215,9141,4206,9141,4206,9160xe" filled="true" fillcolor="#000000" stroked="false">
                <v:path arrowok="t"/>
                <v:fill type="solid"/>
              </v:shape>
            </v:group>
            <v:group style="position:absolute;left:4206;top:9160;width:10;height:20" coordorigin="4206,9160" coordsize="10,20">
              <v:shape style="position:absolute;left:4206;top:9160;width:10;height:20" coordorigin="4206,9160" coordsize="10,20" path="m4206,9180l4215,9180,4215,9160,4206,9160,4206,9180xe" filled="true" fillcolor="#000000" stroked="false">
                <v:path arrowok="t"/>
                <v:fill type="solid"/>
              </v:shape>
            </v:group>
            <v:group style="position:absolute;left:4206;top:9180;width:10;height:20" coordorigin="4206,9180" coordsize="10,20">
              <v:shape style="position:absolute;left:4206;top:9180;width:10;height:20" coordorigin="4206,9180" coordsize="10,20" path="m4206,9199l4215,9199,4215,9180,4206,9180,4206,9199xe" filled="true" fillcolor="#000000" stroked="false">
                <v:path arrowok="t"/>
                <v:fill type="solid"/>
              </v:shape>
            </v:group>
            <v:group style="position:absolute;left:4206;top:9199;width:10;height:20" coordorigin="4206,9199" coordsize="10,20">
              <v:shape style="position:absolute;left:4206;top:9199;width:10;height:20" coordorigin="4206,9199" coordsize="10,20" path="m4206,9218l4215,9218,4215,9199,4206,9199,4206,9218xe" filled="true" fillcolor="#000000" stroked="false">
                <v:path arrowok="t"/>
                <v:fill type="solid"/>
              </v:shape>
            </v:group>
            <v:group style="position:absolute;left:4206;top:9218;width:10;height:20" coordorigin="4206,9218" coordsize="10,20">
              <v:shape style="position:absolute;left:4206;top:9218;width:10;height:20" coordorigin="4206,9218" coordsize="10,20" path="m4206,9237l4215,9237,4215,9218,4206,9218,4206,9237xe" filled="true" fillcolor="#000000" stroked="false">
                <v:path arrowok="t"/>
                <v:fill type="solid"/>
              </v:shape>
            </v:group>
            <v:group style="position:absolute;left:4206;top:9237;width:10;height:20" coordorigin="4206,9237" coordsize="10,20">
              <v:shape style="position:absolute;left:4206;top:9237;width:10;height:20" coordorigin="4206,9237" coordsize="10,20" path="m4206,9256l4215,9256,4215,9237,4206,9237,4206,9256xe" filled="true" fillcolor="#000000" stroked="false">
                <v:path arrowok="t"/>
                <v:fill type="solid"/>
              </v:shape>
            </v:group>
            <v:group style="position:absolute;left:4206;top:9260;width:10;height:2" coordorigin="4206,9260" coordsize="10,2">
              <v:shape style="position:absolute;left:4206;top:9260;width:10;height:2" coordorigin="4206,9260" coordsize="10,0" path="m4206,9260l4215,9260e" filled="false" stroked="true" strokeweight=".35999pt" strokecolor="#000000">
                <v:path arrowok="t"/>
              </v:shape>
            </v:group>
            <v:group style="position:absolute;left:5015;top:8795;width:10;height:20" coordorigin="5015,8795" coordsize="10,20">
              <v:shape style="position:absolute;left:5015;top:8795;width:10;height:20" coordorigin="5015,8795" coordsize="10,20" path="m5015,8815l5024,8815,5024,8795,5015,8795,5015,8815xe" filled="true" fillcolor="#000000" stroked="false">
                <v:path arrowok="t"/>
                <v:fill type="solid"/>
              </v:shape>
            </v:group>
            <v:group style="position:absolute;left:5015;top:8815;width:10;height:20" coordorigin="5015,8815" coordsize="10,20">
              <v:shape style="position:absolute;left:5015;top:8815;width:10;height:20" coordorigin="5015,8815" coordsize="10,20" path="m5015,8834l5024,8834,5024,8815,5015,8815,5015,8834xe" filled="true" fillcolor="#000000" stroked="false">
                <v:path arrowok="t"/>
                <v:fill type="solid"/>
              </v:shape>
            </v:group>
            <v:group style="position:absolute;left:5015;top:8834;width:10;height:20" coordorigin="5015,8834" coordsize="10,20">
              <v:shape style="position:absolute;left:5015;top:8834;width:10;height:20" coordorigin="5015,8834" coordsize="10,20" path="m5015,8853l5024,8853,5024,8834,5015,8834,5015,8853xe" filled="true" fillcolor="#000000" stroked="false">
                <v:path arrowok="t"/>
                <v:fill type="solid"/>
              </v:shape>
            </v:group>
            <v:group style="position:absolute;left:5015;top:8853;width:10;height:20" coordorigin="5015,8853" coordsize="10,20">
              <v:shape style="position:absolute;left:5015;top:8853;width:10;height:20" coordorigin="5015,8853" coordsize="10,20" path="m5015,8872l5024,8872,5024,8853,5015,8853,5015,8872xe" filled="true" fillcolor="#000000" stroked="false">
                <v:path arrowok="t"/>
                <v:fill type="solid"/>
              </v:shape>
            </v:group>
            <v:group style="position:absolute;left:5015;top:8872;width:10;height:20" coordorigin="5015,8872" coordsize="10,20">
              <v:shape style="position:absolute;left:5015;top:8872;width:10;height:20" coordorigin="5015,8872" coordsize="10,20" path="m5015,8892l5024,8892,5024,8872,5015,8872,5015,8892xe" filled="true" fillcolor="#000000" stroked="false">
                <v:path arrowok="t"/>
                <v:fill type="solid"/>
              </v:shape>
            </v:group>
            <v:group style="position:absolute;left:5015;top:8892;width:10;height:20" coordorigin="5015,8892" coordsize="10,20">
              <v:shape style="position:absolute;left:5015;top:8892;width:10;height:20" coordorigin="5015,8892" coordsize="10,20" path="m5015,8911l5024,8911,5024,8892,5015,8892,5015,8911xe" filled="true" fillcolor="#000000" stroked="false">
                <v:path arrowok="t"/>
                <v:fill type="solid"/>
              </v:shape>
            </v:group>
            <v:group style="position:absolute;left:5015;top:8911;width:10;height:20" coordorigin="5015,8911" coordsize="10,20">
              <v:shape style="position:absolute;left:5015;top:8911;width:10;height:20" coordorigin="5015,8911" coordsize="10,20" path="m5015,8930l5024,8930,5024,8911,5015,8911,5015,8930xe" filled="true" fillcolor="#000000" stroked="false">
                <v:path arrowok="t"/>
                <v:fill type="solid"/>
              </v:shape>
            </v:group>
            <v:group style="position:absolute;left:5015;top:8930;width:10;height:20" coordorigin="5015,8930" coordsize="10,20">
              <v:shape style="position:absolute;left:5015;top:8930;width:10;height:20" coordorigin="5015,8930" coordsize="10,20" path="m5015,8949l5024,8949,5024,8930,5015,8930,5015,8949xe" filled="true" fillcolor="#000000" stroked="false">
                <v:path arrowok="t"/>
                <v:fill type="solid"/>
              </v:shape>
            </v:group>
            <v:group style="position:absolute;left:5015;top:8949;width:10;height:20" coordorigin="5015,8949" coordsize="10,20">
              <v:shape style="position:absolute;left:5015;top:8949;width:10;height:20" coordorigin="5015,8949" coordsize="10,20" path="m5015,8968l5024,8968,5024,8949,5015,8949,5015,8968xe" filled="true" fillcolor="#000000" stroked="false">
                <v:path arrowok="t"/>
                <v:fill type="solid"/>
              </v:shape>
            </v:group>
            <v:group style="position:absolute;left:5015;top:8968;width:10;height:20" coordorigin="5015,8968" coordsize="10,20">
              <v:shape style="position:absolute;left:5015;top:8968;width:10;height:20" coordorigin="5015,8968" coordsize="10,20" path="m5015,8988l5024,8988,5024,8968,5015,8968,5015,8988xe" filled="true" fillcolor="#000000" stroked="false">
                <v:path arrowok="t"/>
                <v:fill type="solid"/>
              </v:shape>
            </v:group>
            <v:group style="position:absolute;left:5015;top:8988;width:10;height:20" coordorigin="5015,8988" coordsize="10,20">
              <v:shape style="position:absolute;left:5015;top:8988;width:10;height:20" coordorigin="5015,8988" coordsize="10,20" path="m5015,9007l5024,9007,5024,8988,5015,8988,5015,9007xe" filled="true" fillcolor="#000000" stroked="false">
                <v:path arrowok="t"/>
                <v:fill type="solid"/>
              </v:shape>
            </v:group>
            <v:group style="position:absolute;left:5015;top:9007;width:10;height:20" coordorigin="5015,9007" coordsize="10,20">
              <v:shape style="position:absolute;left:5015;top:9007;width:10;height:20" coordorigin="5015,9007" coordsize="10,20" path="m5015,9026l5024,9026,5024,9007,5015,9007,5015,9026xe" filled="true" fillcolor="#000000" stroked="false">
                <v:path arrowok="t"/>
                <v:fill type="solid"/>
              </v:shape>
            </v:group>
            <v:group style="position:absolute;left:5015;top:9026;width:10;height:20" coordorigin="5015,9026" coordsize="10,20">
              <v:shape style="position:absolute;left:5015;top:9026;width:10;height:20" coordorigin="5015,9026" coordsize="10,20" path="m5015,9045l5024,9045,5024,9026,5015,9026,5015,9045xe" filled="true" fillcolor="#000000" stroked="false">
                <v:path arrowok="t"/>
                <v:fill type="solid"/>
              </v:shape>
            </v:group>
            <v:group style="position:absolute;left:5015;top:9045;width:10;height:20" coordorigin="5015,9045" coordsize="10,20">
              <v:shape style="position:absolute;left:5015;top:9045;width:10;height:20" coordorigin="5015,9045" coordsize="10,20" path="m5015,9064l5024,9064,5024,9045,5015,9045,5015,9064xe" filled="true" fillcolor="#000000" stroked="false">
                <v:path arrowok="t"/>
                <v:fill type="solid"/>
              </v:shape>
            </v:group>
            <v:group style="position:absolute;left:5015;top:9064;width:10;height:20" coordorigin="5015,9064" coordsize="10,20">
              <v:shape style="position:absolute;left:5015;top:9064;width:10;height:20" coordorigin="5015,9064" coordsize="10,20" path="m5015,9084l5024,9084,5024,9064,5015,9064,5015,9084xe" filled="true" fillcolor="#000000" stroked="false">
                <v:path arrowok="t"/>
                <v:fill type="solid"/>
              </v:shape>
            </v:group>
            <v:group style="position:absolute;left:5015;top:9084;width:10;height:20" coordorigin="5015,9084" coordsize="10,20">
              <v:shape style="position:absolute;left:5015;top:9084;width:10;height:20" coordorigin="5015,9084" coordsize="10,20" path="m5015,9103l5024,9103,5024,9084,5015,9084,5015,9103xe" filled="true" fillcolor="#000000" stroked="false">
                <v:path arrowok="t"/>
                <v:fill type="solid"/>
              </v:shape>
            </v:group>
            <v:group style="position:absolute;left:5015;top:9103;width:10;height:20" coordorigin="5015,9103" coordsize="10,20">
              <v:shape style="position:absolute;left:5015;top:9103;width:10;height:20" coordorigin="5015,9103" coordsize="10,20" path="m5015,9122l5024,9122,5024,9103,5015,9103,5015,9122xe" filled="true" fillcolor="#000000" stroked="false">
                <v:path arrowok="t"/>
                <v:fill type="solid"/>
              </v:shape>
            </v:group>
            <v:group style="position:absolute;left:5015;top:9122;width:10;height:20" coordorigin="5015,9122" coordsize="10,20">
              <v:shape style="position:absolute;left:5015;top:9122;width:10;height:20" coordorigin="5015,9122" coordsize="10,20" path="m5015,9141l5024,9141,5024,9122,5015,9122,5015,9141xe" filled="true" fillcolor="#000000" stroked="false">
                <v:path arrowok="t"/>
                <v:fill type="solid"/>
              </v:shape>
            </v:group>
            <v:group style="position:absolute;left:5015;top:9141;width:10;height:20" coordorigin="5015,9141" coordsize="10,20">
              <v:shape style="position:absolute;left:5015;top:9141;width:10;height:20" coordorigin="5015,9141" coordsize="10,20" path="m5015,9160l5024,9160,5024,9141,5015,9141,5015,9160xe" filled="true" fillcolor="#000000" stroked="false">
                <v:path arrowok="t"/>
                <v:fill type="solid"/>
              </v:shape>
            </v:group>
            <v:group style="position:absolute;left:5015;top:9160;width:10;height:20" coordorigin="5015,9160" coordsize="10,20">
              <v:shape style="position:absolute;left:5015;top:9160;width:10;height:20" coordorigin="5015,9160" coordsize="10,20" path="m5015,9180l5024,9180,5024,9160,5015,9160,5015,9180xe" filled="true" fillcolor="#000000" stroked="false">
                <v:path arrowok="t"/>
                <v:fill type="solid"/>
              </v:shape>
            </v:group>
            <v:group style="position:absolute;left:5015;top:9180;width:10;height:20" coordorigin="5015,9180" coordsize="10,20">
              <v:shape style="position:absolute;left:5015;top:9180;width:10;height:20" coordorigin="5015,9180" coordsize="10,20" path="m5015,9199l5024,9199,5024,9180,5015,9180,5015,9199xe" filled="true" fillcolor="#000000" stroked="false">
                <v:path arrowok="t"/>
                <v:fill type="solid"/>
              </v:shape>
            </v:group>
            <v:group style="position:absolute;left:5015;top:9199;width:10;height:20" coordorigin="5015,9199" coordsize="10,20">
              <v:shape style="position:absolute;left:5015;top:9199;width:10;height:20" coordorigin="5015,9199" coordsize="10,20" path="m5015,9218l5024,9218,5024,9199,5015,9199,5015,9218xe" filled="true" fillcolor="#000000" stroked="false">
                <v:path arrowok="t"/>
                <v:fill type="solid"/>
              </v:shape>
            </v:group>
            <v:group style="position:absolute;left:5015;top:9218;width:10;height:20" coordorigin="5015,9218" coordsize="10,20">
              <v:shape style="position:absolute;left:5015;top:9218;width:10;height:20" coordorigin="5015,9218" coordsize="10,20" path="m5015,9237l5024,9237,5024,9218,5015,9218,5015,9237xe" filled="true" fillcolor="#000000" stroked="false">
                <v:path arrowok="t"/>
                <v:fill type="solid"/>
              </v:shape>
            </v:group>
            <v:group style="position:absolute;left:5015;top:9237;width:10;height:20" coordorigin="5015,9237" coordsize="10,20">
              <v:shape style="position:absolute;left:5015;top:9237;width:10;height:20" coordorigin="5015,9237" coordsize="10,20" path="m5015,9256l5024,9256,5024,9237,5015,9237,5015,9256xe" filled="true" fillcolor="#000000" stroked="false">
                <v:path arrowok="t"/>
                <v:fill type="solid"/>
              </v:shape>
            </v:group>
            <v:group style="position:absolute;left:5015;top:9260;width:10;height:2" coordorigin="5015,9260" coordsize="10,2">
              <v:shape style="position:absolute;left:5015;top:9260;width:10;height:2" coordorigin="5015,9260" coordsize="10,0" path="m5015,9260l5024,9260e" filled="false" stroked="true" strokeweight=".35999pt" strokecolor="#000000">
                <v:path arrowok="t"/>
              </v:shape>
            </v:group>
            <v:group style="position:absolute;left:5977;top:8795;width:10;height:20" coordorigin="5977,8795" coordsize="10,20">
              <v:shape style="position:absolute;left:5977;top:8795;width:10;height:20" coordorigin="5977,8795" coordsize="10,20" path="m5977,8815l5987,8815,5987,8795,5977,8795,5977,8815xe" filled="true" fillcolor="#000000" stroked="false">
                <v:path arrowok="t"/>
                <v:fill type="solid"/>
              </v:shape>
            </v:group>
            <v:group style="position:absolute;left:5977;top:8815;width:10;height:20" coordorigin="5977,8815" coordsize="10,20">
              <v:shape style="position:absolute;left:5977;top:8815;width:10;height:20" coordorigin="5977,8815" coordsize="10,20" path="m5977,8834l5987,8834,5987,8815,5977,8815,5977,8834xe" filled="true" fillcolor="#000000" stroked="false">
                <v:path arrowok="t"/>
                <v:fill type="solid"/>
              </v:shape>
            </v:group>
            <v:group style="position:absolute;left:5977;top:8834;width:10;height:20" coordorigin="5977,8834" coordsize="10,20">
              <v:shape style="position:absolute;left:5977;top:8834;width:10;height:20" coordorigin="5977,8834" coordsize="10,20" path="m5977,8853l5987,8853,5987,8834,5977,8834,5977,8853xe" filled="true" fillcolor="#000000" stroked="false">
                <v:path arrowok="t"/>
                <v:fill type="solid"/>
              </v:shape>
            </v:group>
            <v:group style="position:absolute;left:5977;top:8853;width:10;height:20" coordorigin="5977,8853" coordsize="10,20">
              <v:shape style="position:absolute;left:5977;top:8853;width:10;height:20" coordorigin="5977,8853" coordsize="10,20" path="m5977,8872l5987,8872,5987,8853,5977,8853,5977,8872xe" filled="true" fillcolor="#000000" stroked="false">
                <v:path arrowok="t"/>
                <v:fill type="solid"/>
              </v:shape>
            </v:group>
            <v:group style="position:absolute;left:5977;top:8872;width:10;height:20" coordorigin="5977,8872" coordsize="10,20">
              <v:shape style="position:absolute;left:5977;top:8872;width:10;height:20" coordorigin="5977,8872" coordsize="10,20" path="m5977,8892l5987,8892,5987,8872,5977,8872,5977,8892xe" filled="true" fillcolor="#000000" stroked="false">
                <v:path arrowok="t"/>
                <v:fill type="solid"/>
              </v:shape>
            </v:group>
            <v:group style="position:absolute;left:5977;top:8892;width:10;height:20" coordorigin="5977,8892" coordsize="10,20">
              <v:shape style="position:absolute;left:5977;top:8892;width:10;height:20" coordorigin="5977,8892" coordsize="10,20" path="m5977,8911l5987,8911,5987,8892,5977,8892,5977,8911xe" filled="true" fillcolor="#000000" stroked="false">
                <v:path arrowok="t"/>
                <v:fill type="solid"/>
              </v:shape>
            </v:group>
            <v:group style="position:absolute;left:5977;top:8911;width:10;height:20" coordorigin="5977,8911" coordsize="10,20">
              <v:shape style="position:absolute;left:5977;top:8911;width:10;height:20" coordorigin="5977,8911" coordsize="10,20" path="m5977,8930l5987,8930,5987,8911,5977,8911,5977,8930xe" filled="true" fillcolor="#000000" stroked="false">
                <v:path arrowok="t"/>
                <v:fill type="solid"/>
              </v:shape>
            </v:group>
            <v:group style="position:absolute;left:5977;top:8930;width:10;height:20" coordorigin="5977,8930" coordsize="10,20">
              <v:shape style="position:absolute;left:5977;top:8930;width:10;height:20" coordorigin="5977,8930" coordsize="10,20" path="m5977,8949l5987,8949,5987,8930,5977,8930,5977,8949xe" filled="true" fillcolor="#000000" stroked="false">
                <v:path arrowok="t"/>
                <v:fill type="solid"/>
              </v:shape>
            </v:group>
            <v:group style="position:absolute;left:5977;top:8949;width:10;height:20" coordorigin="5977,8949" coordsize="10,20">
              <v:shape style="position:absolute;left:5977;top:8949;width:10;height:20" coordorigin="5977,8949" coordsize="10,20" path="m5977,8968l5987,8968,5987,8949,5977,8949,5977,8968xe" filled="true" fillcolor="#000000" stroked="false">
                <v:path arrowok="t"/>
                <v:fill type="solid"/>
              </v:shape>
            </v:group>
            <v:group style="position:absolute;left:5977;top:8968;width:10;height:20" coordorigin="5977,8968" coordsize="10,20">
              <v:shape style="position:absolute;left:5977;top:8968;width:10;height:20" coordorigin="5977,8968" coordsize="10,20" path="m5977,8988l5987,8988,5987,8968,5977,8968,5977,8988xe" filled="true" fillcolor="#000000" stroked="false">
                <v:path arrowok="t"/>
                <v:fill type="solid"/>
              </v:shape>
            </v:group>
            <v:group style="position:absolute;left:5977;top:8988;width:10;height:20" coordorigin="5977,8988" coordsize="10,20">
              <v:shape style="position:absolute;left:5977;top:8988;width:10;height:20" coordorigin="5977,8988" coordsize="10,20" path="m5977,9007l5987,9007,5987,8988,5977,8988,5977,9007xe" filled="true" fillcolor="#000000" stroked="false">
                <v:path arrowok="t"/>
                <v:fill type="solid"/>
              </v:shape>
            </v:group>
            <v:group style="position:absolute;left:5977;top:9007;width:10;height:20" coordorigin="5977,9007" coordsize="10,20">
              <v:shape style="position:absolute;left:5977;top:9007;width:10;height:20" coordorigin="5977,9007" coordsize="10,20" path="m5977,9026l5987,9026,5987,9007,5977,9007,5977,9026xe" filled="true" fillcolor="#000000" stroked="false">
                <v:path arrowok="t"/>
                <v:fill type="solid"/>
              </v:shape>
            </v:group>
            <v:group style="position:absolute;left:5977;top:9026;width:10;height:20" coordorigin="5977,9026" coordsize="10,20">
              <v:shape style="position:absolute;left:5977;top:9026;width:10;height:20" coordorigin="5977,9026" coordsize="10,20" path="m5977,9045l5987,9045,5987,9026,5977,9026,5977,9045xe" filled="true" fillcolor="#000000" stroked="false">
                <v:path arrowok="t"/>
                <v:fill type="solid"/>
              </v:shape>
            </v:group>
            <v:group style="position:absolute;left:5977;top:9045;width:10;height:20" coordorigin="5977,9045" coordsize="10,20">
              <v:shape style="position:absolute;left:5977;top:9045;width:10;height:20" coordorigin="5977,9045" coordsize="10,20" path="m5977,9064l5987,9064,5987,9045,5977,9045,5977,9064xe" filled="true" fillcolor="#000000" stroked="false">
                <v:path arrowok="t"/>
                <v:fill type="solid"/>
              </v:shape>
            </v:group>
            <v:group style="position:absolute;left:5977;top:9064;width:10;height:20" coordorigin="5977,9064" coordsize="10,20">
              <v:shape style="position:absolute;left:5977;top:9064;width:10;height:20" coordorigin="5977,9064" coordsize="10,20" path="m5977,9084l5987,9084,5987,9064,5977,9064,5977,9084xe" filled="true" fillcolor="#000000" stroked="false">
                <v:path arrowok="t"/>
                <v:fill type="solid"/>
              </v:shape>
            </v:group>
            <v:group style="position:absolute;left:5977;top:9084;width:10;height:20" coordorigin="5977,9084" coordsize="10,20">
              <v:shape style="position:absolute;left:5977;top:9084;width:10;height:20" coordorigin="5977,9084" coordsize="10,20" path="m5977,9103l5987,9103,5987,9084,5977,9084,5977,9103xe" filled="true" fillcolor="#000000" stroked="false">
                <v:path arrowok="t"/>
                <v:fill type="solid"/>
              </v:shape>
            </v:group>
            <v:group style="position:absolute;left:5977;top:9103;width:10;height:20" coordorigin="5977,9103" coordsize="10,20">
              <v:shape style="position:absolute;left:5977;top:9103;width:10;height:20" coordorigin="5977,9103" coordsize="10,20" path="m5977,9122l5987,9122,5987,9103,5977,9103,5977,9122xe" filled="true" fillcolor="#000000" stroked="false">
                <v:path arrowok="t"/>
                <v:fill type="solid"/>
              </v:shape>
            </v:group>
            <v:group style="position:absolute;left:5977;top:9122;width:10;height:20" coordorigin="5977,9122" coordsize="10,20">
              <v:shape style="position:absolute;left:5977;top:9122;width:10;height:20" coordorigin="5977,9122" coordsize="10,20" path="m5977,9141l5987,9141,5987,9122,5977,9122,5977,9141xe" filled="true" fillcolor="#000000" stroked="false">
                <v:path arrowok="t"/>
                <v:fill type="solid"/>
              </v:shape>
            </v:group>
            <v:group style="position:absolute;left:5977;top:9141;width:10;height:20" coordorigin="5977,9141" coordsize="10,20">
              <v:shape style="position:absolute;left:5977;top:9141;width:10;height:20" coordorigin="5977,9141" coordsize="10,20" path="m5977,9160l5987,9160,5987,9141,5977,9141,5977,9160xe" filled="true" fillcolor="#000000" stroked="false">
                <v:path arrowok="t"/>
                <v:fill type="solid"/>
              </v:shape>
            </v:group>
            <v:group style="position:absolute;left:5977;top:9160;width:10;height:20" coordorigin="5977,9160" coordsize="10,20">
              <v:shape style="position:absolute;left:5977;top:9160;width:10;height:20" coordorigin="5977,9160" coordsize="10,20" path="m5977,9180l5987,9180,5987,9160,5977,9160,5977,9180xe" filled="true" fillcolor="#000000" stroked="false">
                <v:path arrowok="t"/>
                <v:fill type="solid"/>
              </v:shape>
            </v:group>
            <v:group style="position:absolute;left:5977;top:9180;width:10;height:20" coordorigin="5977,9180" coordsize="10,20">
              <v:shape style="position:absolute;left:5977;top:9180;width:10;height:20" coordorigin="5977,9180" coordsize="10,20" path="m5977,9199l5987,9199,5987,9180,5977,9180,5977,9199xe" filled="true" fillcolor="#000000" stroked="false">
                <v:path arrowok="t"/>
                <v:fill type="solid"/>
              </v:shape>
            </v:group>
            <v:group style="position:absolute;left:5977;top:9199;width:10;height:20" coordorigin="5977,9199" coordsize="10,20">
              <v:shape style="position:absolute;left:5977;top:9199;width:10;height:20" coordorigin="5977,9199" coordsize="10,20" path="m5977,9218l5987,9218,5987,9199,5977,9199,5977,9218xe" filled="true" fillcolor="#000000" stroked="false">
                <v:path arrowok="t"/>
                <v:fill type="solid"/>
              </v:shape>
            </v:group>
            <v:group style="position:absolute;left:5977;top:9218;width:10;height:20" coordorigin="5977,9218" coordsize="10,20">
              <v:shape style="position:absolute;left:5977;top:9218;width:10;height:20" coordorigin="5977,9218" coordsize="10,20" path="m5977,9237l5987,9237,5987,9218,5977,9218,5977,9237xe" filled="true" fillcolor="#000000" stroked="false">
                <v:path arrowok="t"/>
                <v:fill type="solid"/>
              </v:shape>
            </v:group>
            <v:group style="position:absolute;left:5977;top:9237;width:10;height:20" coordorigin="5977,9237" coordsize="10,20">
              <v:shape style="position:absolute;left:5977;top:9237;width:10;height:20" coordorigin="5977,9237" coordsize="10,20" path="m5977,9256l5987,9256,5987,9237,5977,9237,5977,9256xe" filled="true" fillcolor="#000000" stroked="false">
                <v:path arrowok="t"/>
                <v:fill type="solid"/>
              </v:shape>
            </v:group>
            <v:group style="position:absolute;left:5977;top:9260;width:10;height:2" coordorigin="5977,9260" coordsize="10,2">
              <v:shape style="position:absolute;left:5977;top:9260;width:10;height:2" coordorigin="5977,9260" coordsize="10,0" path="m5977,9260l5987,9260e" filled="false" stroked="true" strokeweight=".35999pt" strokecolor="#000000">
                <v:path arrowok="t"/>
              </v:shape>
            </v:group>
            <v:group style="position:absolute;left:6760;top:8795;width:10;height:20" coordorigin="6760,8795" coordsize="10,20">
              <v:shape style="position:absolute;left:6760;top:8795;width:10;height:20" coordorigin="6760,8795" coordsize="10,20" path="m6760,8815l6769,8815,6769,8795,6760,8795,6760,8815xe" filled="true" fillcolor="#000000" stroked="false">
                <v:path arrowok="t"/>
                <v:fill type="solid"/>
              </v:shape>
            </v:group>
            <v:group style="position:absolute;left:6760;top:8815;width:10;height:20" coordorigin="6760,8815" coordsize="10,20">
              <v:shape style="position:absolute;left:6760;top:8815;width:10;height:20" coordorigin="6760,8815" coordsize="10,20" path="m6760,8834l6769,8834,6769,8815,6760,8815,6760,8834xe" filled="true" fillcolor="#000000" stroked="false">
                <v:path arrowok="t"/>
                <v:fill type="solid"/>
              </v:shape>
            </v:group>
            <v:group style="position:absolute;left:6760;top:8834;width:10;height:20" coordorigin="6760,8834" coordsize="10,20">
              <v:shape style="position:absolute;left:6760;top:8834;width:10;height:20" coordorigin="6760,8834" coordsize="10,20" path="m6760,8853l6769,8853,6769,8834,6760,8834,6760,8853xe" filled="true" fillcolor="#000000" stroked="false">
                <v:path arrowok="t"/>
                <v:fill type="solid"/>
              </v:shape>
            </v:group>
            <v:group style="position:absolute;left:6760;top:8853;width:10;height:20" coordorigin="6760,8853" coordsize="10,20">
              <v:shape style="position:absolute;left:6760;top:8853;width:10;height:20" coordorigin="6760,8853" coordsize="10,20" path="m6760,8872l6769,8872,6769,8853,6760,8853,6760,8872xe" filled="true" fillcolor="#000000" stroked="false">
                <v:path arrowok="t"/>
                <v:fill type="solid"/>
              </v:shape>
            </v:group>
            <v:group style="position:absolute;left:6760;top:8872;width:10;height:20" coordorigin="6760,8872" coordsize="10,20">
              <v:shape style="position:absolute;left:6760;top:8872;width:10;height:20" coordorigin="6760,8872" coordsize="10,20" path="m6760,8892l6769,8892,6769,8872,6760,8872,6760,8892xe" filled="true" fillcolor="#000000" stroked="false">
                <v:path arrowok="t"/>
                <v:fill type="solid"/>
              </v:shape>
            </v:group>
            <v:group style="position:absolute;left:6760;top:8892;width:10;height:20" coordorigin="6760,8892" coordsize="10,20">
              <v:shape style="position:absolute;left:6760;top:8892;width:10;height:20" coordorigin="6760,8892" coordsize="10,20" path="m6760,8911l6769,8911,6769,8892,6760,8892,6760,8911xe" filled="true" fillcolor="#000000" stroked="false">
                <v:path arrowok="t"/>
                <v:fill type="solid"/>
              </v:shape>
            </v:group>
            <v:group style="position:absolute;left:6760;top:8911;width:10;height:20" coordorigin="6760,8911" coordsize="10,20">
              <v:shape style="position:absolute;left:6760;top:8911;width:10;height:20" coordorigin="6760,8911" coordsize="10,20" path="m6760,8930l6769,8930,6769,8911,6760,8911,6760,8930xe" filled="true" fillcolor="#000000" stroked="false">
                <v:path arrowok="t"/>
                <v:fill type="solid"/>
              </v:shape>
            </v:group>
            <v:group style="position:absolute;left:6760;top:8930;width:10;height:20" coordorigin="6760,8930" coordsize="10,20">
              <v:shape style="position:absolute;left:6760;top:8930;width:10;height:20" coordorigin="6760,8930" coordsize="10,20" path="m6760,8949l6769,8949,6769,8930,6760,8930,6760,8949xe" filled="true" fillcolor="#000000" stroked="false">
                <v:path arrowok="t"/>
                <v:fill type="solid"/>
              </v:shape>
            </v:group>
            <v:group style="position:absolute;left:6760;top:8949;width:10;height:20" coordorigin="6760,8949" coordsize="10,20">
              <v:shape style="position:absolute;left:6760;top:8949;width:10;height:20" coordorigin="6760,8949" coordsize="10,20" path="m6760,8968l6769,8968,6769,8949,6760,8949,6760,8968xe" filled="true" fillcolor="#000000" stroked="false">
                <v:path arrowok="t"/>
                <v:fill type="solid"/>
              </v:shape>
            </v:group>
            <v:group style="position:absolute;left:6760;top:8968;width:10;height:20" coordorigin="6760,8968" coordsize="10,20">
              <v:shape style="position:absolute;left:6760;top:8968;width:10;height:20" coordorigin="6760,8968" coordsize="10,20" path="m6760,8988l6769,8988,6769,8968,6760,8968,6760,8988xe" filled="true" fillcolor="#000000" stroked="false">
                <v:path arrowok="t"/>
                <v:fill type="solid"/>
              </v:shape>
            </v:group>
            <v:group style="position:absolute;left:6760;top:8988;width:10;height:20" coordorigin="6760,8988" coordsize="10,20">
              <v:shape style="position:absolute;left:6760;top:8988;width:10;height:20" coordorigin="6760,8988" coordsize="10,20" path="m6760,9007l6769,9007,6769,8988,6760,8988,6760,9007xe" filled="true" fillcolor="#000000" stroked="false">
                <v:path arrowok="t"/>
                <v:fill type="solid"/>
              </v:shape>
            </v:group>
            <v:group style="position:absolute;left:6760;top:9007;width:10;height:20" coordorigin="6760,9007" coordsize="10,20">
              <v:shape style="position:absolute;left:6760;top:9007;width:10;height:20" coordorigin="6760,9007" coordsize="10,20" path="m6760,9026l6769,9026,6769,9007,6760,9007,6760,9026xe" filled="true" fillcolor="#000000" stroked="false">
                <v:path arrowok="t"/>
                <v:fill type="solid"/>
              </v:shape>
            </v:group>
            <v:group style="position:absolute;left:6760;top:9026;width:10;height:20" coordorigin="6760,9026" coordsize="10,20">
              <v:shape style="position:absolute;left:6760;top:9026;width:10;height:20" coordorigin="6760,9026" coordsize="10,20" path="m6760,9045l6769,9045,6769,9026,6760,9026,6760,9045xe" filled="true" fillcolor="#000000" stroked="false">
                <v:path arrowok="t"/>
                <v:fill type="solid"/>
              </v:shape>
            </v:group>
            <v:group style="position:absolute;left:6760;top:9045;width:10;height:20" coordorigin="6760,9045" coordsize="10,20">
              <v:shape style="position:absolute;left:6760;top:9045;width:10;height:20" coordorigin="6760,9045" coordsize="10,20" path="m6760,9064l6769,9064,6769,9045,6760,9045,6760,9064xe" filled="true" fillcolor="#000000" stroked="false">
                <v:path arrowok="t"/>
                <v:fill type="solid"/>
              </v:shape>
            </v:group>
            <v:group style="position:absolute;left:6760;top:9064;width:10;height:20" coordorigin="6760,9064" coordsize="10,20">
              <v:shape style="position:absolute;left:6760;top:9064;width:10;height:20" coordorigin="6760,9064" coordsize="10,20" path="m6760,9084l6769,9084,6769,9064,6760,9064,6760,9084xe" filled="true" fillcolor="#000000" stroked="false">
                <v:path arrowok="t"/>
                <v:fill type="solid"/>
              </v:shape>
            </v:group>
            <v:group style="position:absolute;left:6760;top:9084;width:10;height:20" coordorigin="6760,9084" coordsize="10,20">
              <v:shape style="position:absolute;left:6760;top:9084;width:10;height:20" coordorigin="6760,9084" coordsize="10,20" path="m6760,9103l6769,9103,6769,9084,6760,9084,6760,9103xe" filled="true" fillcolor="#000000" stroked="false">
                <v:path arrowok="t"/>
                <v:fill type="solid"/>
              </v:shape>
            </v:group>
            <v:group style="position:absolute;left:6760;top:9103;width:10;height:20" coordorigin="6760,9103" coordsize="10,20">
              <v:shape style="position:absolute;left:6760;top:9103;width:10;height:20" coordorigin="6760,9103" coordsize="10,20" path="m6760,9122l6769,9122,6769,9103,6760,9103,6760,9122xe" filled="true" fillcolor="#000000" stroked="false">
                <v:path arrowok="t"/>
                <v:fill type="solid"/>
              </v:shape>
            </v:group>
            <v:group style="position:absolute;left:6760;top:9122;width:10;height:20" coordorigin="6760,9122" coordsize="10,20">
              <v:shape style="position:absolute;left:6760;top:9122;width:10;height:20" coordorigin="6760,9122" coordsize="10,20" path="m6760,9141l6769,9141,6769,9122,6760,9122,6760,9141xe" filled="true" fillcolor="#000000" stroked="false">
                <v:path arrowok="t"/>
                <v:fill type="solid"/>
              </v:shape>
            </v:group>
            <v:group style="position:absolute;left:6760;top:9141;width:10;height:20" coordorigin="6760,9141" coordsize="10,20">
              <v:shape style="position:absolute;left:6760;top:9141;width:10;height:20" coordorigin="6760,9141" coordsize="10,20" path="m6760,9160l6769,9160,6769,9141,6760,9141,6760,9160xe" filled="true" fillcolor="#000000" stroked="false">
                <v:path arrowok="t"/>
                <v:fill type="solid"/>
              </v:shape>
            </v:group>
            <v:group style="position:absolute;left:6760;top:9160;width:10;height:20" coordorigin="6760,9160" coordsize="10,20">
              <v:shape style="position:absolute;left:6760;top:9160;width:10;height:20" coordorigin="6760,9160" coordsize="10,20" path="m6760,9180l6769,9180,6769,9160,6760,9160,6760,9180xe" filled="true" fillcolor="#000000" stroked="false">
                <v:path arrowok="t"/>
                <v:fill type="solid"/>
              </v:shape>
            </v:group>
            <v:group style="position:absolute;left:6760;top:9180;width:10;height:20" coordorigin="6760,9180" coordsize="10,20">
              <v:shape style="position:absolute;left:6760;top:9180;width:10;height:20" coordorigin="6760,9180" coordsize="10,20" path="m6760,9199l6769,9199,6769,9180,6760,9180,6760,9199xe" filled="true" fillcolor="#000000" stroked="false">
                <v:path arrowok="t"/>
                <v:fill type="solid"/>
              </v:shape>
            </v:group>
            <v:group style="position:absolute;left:6760;top:9199;width:10;height:20" coordorigin="6760,9199" coordsize="10,20">
              <v:shape style="position:absolute;left:6760;top:9199;width:10;height:20" coordorigin="6760,9199" coordsize="10,20" path="m6760,9218l6769,9218,6769,9199,6760,9199,6760,9218xe" filled="true" fillcolor="#000000" stroked="false">
                <v:path arrowok="t"/>
                <v:fill type="solid"/>
              </v:shape>
            </v:group>
            <v:group style="position:absolute;left:6760;top:9218;width:10;height:20" coordorigin="6760,9218" coordsize="10,20">
              <v:shape style="position:absolute;left:6760;top:9218;width:10;height:20" coordorigin="6760,9218" coordsize="10,20" path="m6760,9237l6769,9237,6769,9218,6760,9218,6760,9237xe" filled="true" fillcolor="#000000" stroked="false">
                <v:path arrowok="t"/>
                <v:fill type="solid"/>
              </v:shape>
            </v:group>
            <v:group style="position:absolute;left:6760;top:9237;width:10;height:20" coordorigin="6760,9237" coordsize="10,20">
              <v:shape style="position:absolute;left:6760;top:9237;width:10;height:20" coordorigin="6760,9237" coordsize="10,20" path="m6760,9256l6769,9256,6769,9237,6760,9237,6760,9256xe" filled="true" fillcolor="#000000" stroked="false">
                <v:path arrowok="t"/>
                <v:fill type="solid"/>
              </v:shape>
            </v:group>
            <v:group style="position:absolute;left:6760;top:9260;width:10;height:2" coordorigin="6760,9260" coordsize="10,2">
              <v:shape style="position:absolute;left:6760;top:9260;width:10;height:2" coordorigin="6760,9260" coordsize="10,0" path="m6760,9260l6769,9260e" filled="false" stroked="true" strokeweight=".35999pt" strokecolor="#000000">
                <v:path arrowok="t"/>
              </v:shape>
            </v:group>
            <v:group style="position:absolute;left:7458;top:8795;width:10;height:20" coordorigin="7458,8795" coordsize="10,20">
              <v:shape style="position:absolute;left:7458;top:8795;width:10;height:20" coordorigin="7458,8795" coordsize="10,20" path="m7458,8815l7468,8815,7468,8795,7458,8795,7458,8815xe" filled="true" fillcolor="#000000" stroked="false">
                <v:path arrowok="t"/>
                <v:fill type="solid"/>
              </v:shape>
            </v:group>
            <v:group style="position:absolute;left:7458;top:8815;width:10;height:20" coordorigin="7458,8815" coordsize="10,20">
              <v:shape style="position:absolute;left:7458;top:8815;width:10;height:20" coordorigin="7458,8815" coordsize="10,20" path="m7458,8834l7468,8834,7468,8815,7458,8815,7458,8834xe" filled="true" fillcolor="#000000" stroked="false">
                <v:path arrowok="t"/>
                <v:fill type="solid"/>
              </v:shape>
            </v:group>
            <v:group style="position:absolute;left:7458;top:8834;width:10;height:20" coordorigin="7458,8834" coordsize="10,20">
              <v:shape style="position:absolute;left:7458;top:8834;width:10;height:20" coordorigin="7458,8834" coordsize="10,20" path="m7458,8853l7468,8853,7468,8834,7458,8834,7458,8853xe" filled="true" fillcolor="#000000" stroked="false">
                <v:path arrowok="t"/>
                <v:fill type="solid"/>
              </v:shape>
            </v:group>
            <v:group style="position:absolute;left:7458;top:8853;width:10;height:20" coordorigin="7458,8853" coordsize="10,20">
              <v:shape style="position:absolute;left:7458;top:8853;width:10;height:20" coordorigin="7458,8853" coordsize="10,20" path="m7458,8872l7468,8872,7468,8853,7458,8853,7458,8872xe" filled="true" fillcolor="#000000" stroked="false">
                <v:path arrowok="t"/>
                <v:fill type="solid"/>
              </v:shape>
            </v:group>
            <v:group style="position:absolute;left:7458;top:8872;width:10;height:20" coordorigin="7458,8872" coordsize="10,20">
              <v:shape style="position:absolute;left:7458;top:8872;width:10;height:20" coordorigin="7458,8872" coordsize="10,20" path="m7458,8892l7468,8892,7468,8872,7458,8872,7458,8892xe" filled="true" fillcolor="#000000" stroked="false">
                <v:path arrowok="t"/>
                <v:fill type="solid"/>
              </v:shape>
            </v:group>
            <v:group style="position:absolute;left:7458;top:8892;width:10;height:20" coordorigin="7458,8892" coordsize="10,20">
              <v:shape style="position:absolute;left:7458;top:8892;width:10;height:20" coordorigin="7458,8892" coordsize="10,20" path="m7458,8911l7468,8911,7468,8892,7458,8892,7458,8911xe" filled="true" fillcolor="#000000" stroked="false">
                <v:path arrowok="t"/>
                <v:fill type="solid"/>
              </v:shape>
            </v:group>
            <v:group style="position:absolute;left:7458;top:8911;width:10;height:20" coordorigin="7458,8911" coordsize="10,20">
              <v:shape style="position:absolute;left:7458;top:8911;width:10;height:20" coordorigin="7458,8911" coordsize="10,20" path="m7458,8930l7468,8930,7468,8911,7458,8911,7458,8930xe" filled="true" fillcolor="#000000" stroked="false">
                <v:path arrowok="t"/>
                <v:fill type="solid"/>
              </v:shape>
            </v:group>
            <v:group style="position:absolute;left:7458;top:8930;width:10;height:20" coordorigin="7458,8930" coordsize="10,20">
              <v:shape style="position:absolute;left:7458;top:8930;width:10;height:20" coordorigin="7458,8930" coordsize="10,20" path="m7458,8949l7468,8949,7468,8930,7458,8930,7458,8949xe" filled="true" fillcolor="#000000" stroked="false">
                <v:path arrowok="t"/>
                <v:fill type="solid"/>
              </v:shape>
            </v:group>
            <v:group style="position:absolute;left:7458;top:8949;width:10;height:20" coordorigin="7458,8949" coordsize="10,20">
              <v:shape style="position:absolute;left:7458;top:8949;width:10;height:20" coordorigin="7458,8949" coordsize="10,20" path="m7458,8968l7468,8968,7468,8949,7458,8949,7458,8968xe" filled="true" fillcolor="#000000" stroked="false">
                <v:path arrowok="t"/>
                <v:fill type="solid"/>
              </v:shape>
            </v:group>
            <v:group style="position:absolute;left:7458;top:8968;width:10;height:20" coordorigin="7458,8968" coordsize="10,20">
              <v:shape style="position:absolute;left:7458;top:8968;width:10;height:20" coordorigin="7458,8968" coordsize="10,20" path="m7458,8988l7468,8988,7468,8968,7458,8968,7458,8988xe" filled="true" fillcolor="#000000" stroked="false">
                <v:path arrowok="t"/>
                <v:fill type="solid"/>
              </v:shape>
            </v:group>
            <v:group style="position:absolute;left:7458;top:8988;width:10;height:20" coordorigin="7458,8988" coordsize="10,20">
              <v:shape style="position:absolute;left:7458;top:8988;width:10;height:20" coordorigin="7458,8988" coordsize="10,20" path="m7458,9007l7468,9007,7468,8988,7458,8988,7458,9007xe" filled="true" fillcolor="#000000" stroked="false">
                <v:path arrowok="t"/>
                <v:fill type="solid"/>
              </v:shape>
            </v:group>
            <v:group style="position:absolute;left:7458;top:9007;width:10;height:20" coordorigin="7458,9007" coordsize="10,20">
              <v:shape style="position:absolute;left:7458;top:9007;width:10;height:20" coordorigin="7458,9007" coordsize="10,20" path="m7458,9026l7468,9026,7468,9007,7458,9007,7458,9026xe" filled="true" fillcolor="#000000" stroked="false">
                <v:path arrowok="t"/>
                <v:fill type="solid"/>
              </v:shape>
            </v:group>
            <v:group style="position:absolute;left:7458;top:9026;width:10;height:20" coordorigin="7458,9026" coordsize="10,20">
              <v:shape style="position:absolute;left:7458;top:9026;width:10;height:20" coordorigin="7458,9026" coordsize="10,20" path="m7458,9045l7468,9045,7468,9026,7458,9026,7458,9045xe" filled="true" fillcolor="#000000" stroked="false">
                <v:path arrowok="t"/>
                <v:fill type="solid"/>
              </v:shape>
            </v:group>
            <v:group style="position:absolute;left:7458;top:9045;width:10;height:20" coordorigin="7458,9045" coordsize="10,20">
              <v:shape style="position:absolute;left:7458;top:9045;width:10;height:20" coordorigin="7458,9045" coordsize="10,20" path="m7458,9064l7468,9064,7468,9045,7458,9045,7458,9064xe" filled="true" fillcolor="#000000" stroked="false">
                <v:path arrowok="t"/>
                <v:fill type="solid"/>
              </v:shape>
            </v:group>
            <v:group style="position:absolute;left:7458;top:9064;width:10;height:20" coordorigin="7458,9064" coordsize="10,20">
              <v:shape style="position:absolute;left:7458;top:9064;width:10;height:20" coordorigin="7458,9064" coordsize="10,20" path="m7458,9084l7468,9084,7468,9064,7458,9064,7458,9084xe" filled="true" fillcolor="#000000" stroked="false">
                <v:path arrowok="t"/>
                <v:fill type="solid"/>
              </v:shape>
            </v:group>
            <v:group style="position:absolute;left:7458;top:9084;width:10;height:20" coordorigin="7458,9084" coordsize="10,20">
              <v:shape style="position:absolute;left:7458;top:9084;width:10;height:20" coordorigin="7458,9084" coordsize="10,20" path="m7458,9103l7468,9103,7468,9084,7458,9084,7458,9103xe" filled="true" fillcolor="#000000" stroked="false">
                <v:path arrowok="t"/>
                <v:fill type="solid"/>
              </v:shape>
            </v:group>
            <v:group style="position:absolute;left:7458;top:9103;width:10;height:20" coordorigin="7458,9103" coordsize="10,20">
              <v:shape style="position:absolute;left:7458;top:9103;width:10;height:20" coordorigin="7458,9103" coordsize="10,20" path="m7458,9122l7468,9122,7468,9103,7458,9103,7458,9122xe" filled="true" fillcolor="#000000" stroked="false">
                <v:path arrowok="t"/>
                <v:fill type="solid"/>
              </v:shape>
            </v:group>
            <v:group style="position:absolute;left:7458;top:9122;width:10;height:20" coordorigin="7458,9122" coordsize="10,20">
              <v:shape style="position:absolute;left:7458;top:9122;width:10;height:20" coordorigin="7458,9122" coordsize="10,20" path="m7458,9141l7468,9141,7468,9122,7458,9122,7458,9141xe" filled="true" fillcolor="#000000" stroked="false">
                <v:path arrowok="t"/>
                <v:fill type="solid"/>
              </v:shape>
            </v:group>
            <v:group style="position:absolute;left:7458;top:9141;width:10;height:20" coordorigin="7458,9141" coordsize="10,20">
              <v:shape style="position:absolute;left:7458;top:9141;width:10;height:20" coordorigin="7458,9141" coordsize="10,20" path="m7458,9160l7468,9160,7468,9141,7458,9141,7458,9160xe" filled="true" fillcolor="#000000" stroked="false">
                <v:path arrowok="t"/>
                <v:fill type="solid"/>
              </v:shape>
            </v:group>
            <v:group style="position:absolute;left:7458;top:9160;width:10;height:20" coordorigin="7458,9160" coordsize="10,20">
              <v:shape style="position:absolute;left:7458;top:9160;width:10;height:20" coordorigin="7458,9160" coordsize="10,20" path="m7458,9180l7468,9180,7468,9160,7458,9160,7458,9180xe" filled="true" fillcolor="#000000" stroked="false">
                <v:path arrowok="t"/>
                <v:fill type="solid"/>
              </v:shape>
            </v:group>
            <v:group style="position:absolute;left:7458;top:9180;width:10;height:20" coordorigin="7458,9180" coordsize="10,20">
              <v:shape style="position:absolute;left:7458;top:9180;width:10;height:20" coordorigin="7458,9180" coordsize="10,20" path="m7458,9199l7468,9199,7468,9180,7458,9180,7458,9199xe" filled="true" fillcolor="#000000" stroked="false">
                <v:path arrowok="t"/>
                <v:fill type="solid"/>
              </v:shape>
            </v:group>
            <v:group style="position:absolute;left:7458;top:9199;width:10;height:20" coordorigin="7458,9199" coordsize="10,20">
              <v:shape style="position:absolute;left:7458;top:9199;width:10;height:20" coordorigin="7458,9199" coordsize="10,20" path="m7458,9218l7468,9218,7468,9199,7458,9199,7458,9218xe" filled="true" fillcolor="#000000" stroked="false">
                <v:path arrowok="t"/>
                <v:fill type="solid"/>
              </v:shape>
            </v:group>
            <v:group style="position:absolute;left:7458;top:9218;width:10;height:20" coordorigin="7458,9218" coordsize="10,20">
              <v:shape style="position:absolute;left:7458;top:9218;width:10;height:20" coordorigin="7458,9218" coordsize="10,20" path="m7458,9237l7468,9237,7468,9218,7458,9218,7458,9237xe" filled="true" fillcolor="#000000" stroked="false">
                <v:path arrowok="t"/>
                <v:fill type="solid"/>
              </v:shape>
            </v:group>
            <v:group style="position:absolute;left:7458;top:9237;width:10;height:20" coordorigin="7458,9237" coordsize="10,20">
              <v:shape style="position:absolute;left:7458;top:9237;width:10;height:20" coordorigin="7458,9237" coordsize="10,20" path="m7458,9256l7468,9256,7468,9237,7458,9237,7458,9256xe" filled="true" fillcolor="#000000" stroked="false">
                <v:path arrowok="t"/>
                <v:fill type="solid"/>
              </v:shape>
            </v:group>
            <v:group style="position:absolute;left:7458;top:9260;width:10;height:2" coordorigin="7458,9260" coordsize="10,2">
              <v:shape style="position:absolute;left:7458;top:9260;width:10;height:2" coordorigin="7458,9260" coordsize="10,0" path="m7458,9260l7468,9260e" filled="false" stroked="true" strokeweight=".35999pt" strokecolor="#000000">
                <v:path arrowok="t"/>
              </v:shape>
            </v:group>
            <v:group style="position:absolute;left:8740;top:8795;width:10;height:20" coordorigin="8740,8795" coordsize="10,20">
              <v:shape style="position:absolute;left:8740;top:8795;width:10;height:20" coordorigin="8740,8795" coordsize="10,20" path="m8740,8815l8749,8815,8749,8795,8740,8795,8740,8815xe" filled="true" fillcolor="#000000" stroked="false">
                <v:path arrowok="t"/>
                <v:fill type="solid"/>
              </v:shape>
            </v:group>
            <v:group style="position:absolute;left:8740;top:8815;width:10;height:20" coordorigin="8740,8815" coordsize="10,20">
              <v:shape style="position:absolute;left:8740;top:8815;width:10;height:20" coordorigin="8740,8815" coordsize="10,20" path="m8740,8834l8749,8834,8749,8815,8740,8815,8740,8834xe" filled="true" fillcolor="#000000" stroked="false">
                <v:path arrowok="t"/>
                <v:fill type="solid"/>
              </v:shape>
            </v:group>
            <v:group style="position:absolute;left:8740;top:8834;width:10;height:20" coordorigin="8740,8834" coordsize="10,20">
              <v:shape style="position:absolute;left:8740;top:8834;width:10;height:20" coordorigin="8740,8834" coordsize="10,20" path="m8740,8853l8749,8853,8749,8834,8740,8834,8740,8853xe" filled="true" fillcolor="#000000" stroked="false">
                <v:path arrowok="t"/>
                <v:fill type="solid"/>
              </v:shape>
            </v:group>
            <v:group style="position:absolute;left:8740;top:8853;width:10;height:20" coordorigin="8740,8853" coordsize="10,20">
              <v:shape style="position:absolute;left:8740;top:8853;width:10;height:20" coordorigin="8740,8853" coordsize="10,20" path="m8740,8872l8749,8872,8749,8853,8740,8853,8740,8872xe" filled="true" fillcolor="#000000" stroked="false">
                <v:path arrowok="t"/>
                <v:fill type="solid"/>
              </v:shape>
            </v:group>
            <v:group style="position:absolute;left:8740;top:8872;width:10;height:20" coordorigin="8740,8872" coordsize="10,20">
              <v:shape style="position:absolute;left:8740;top:8872;width:10;height:20" coordorigin="8740,8872" coordsize="10,20" path="m8740,8892l8749,8892,8749,8872,8740,8872,8740,8892xe" filled="true" fillcolor="#000000" stroked="false">
                <v:path arrowok="t"/>
                <v:fill type="solid"/>
              </v:shape>
            </v:group>
            <v:group style="position:absolute;left:8740;top:8892;width:10;height:20" coordorigin="8740,8892" coordsize="10,20">
              <v:shape style="position:absolute;left:8740;top:8892;width:10;height:20" coordorigin="8740,8892" coordsize="10,20" path="m8740,8911l8749,8911,8749,8892,8740,8892,8740,8911xe" filled="true" fillcolor="#000000" stroked="false">
                <v:path arrowok="t"/>
                <v:fill type="solid"/>
              </v:shape>
            </v:group>
            <v:group style="position:absolute;left:8740;top:8911;width:10;height:20" coordorigin="8740,8911" coordsize="10,20">
              <v:shape style="position:absolute;left:8740;top:8911;width:10;height:20" coordorigin="8740,8911" coordsize="10,20" path="m8740,8930l8749,8930,8749,8911,8740,8911,8740,8930xe" filled="true" fillcolor="#000000" stroked="false">
                <v:path arrowok="t"/>
                <v:fill type="solid"/>
              </v:shape>
            </v:group>
            <v:group style="position:absolute;left:8740;top:8930;width:10;height:20" coordorigin="8740,8930" coordsize="10,20">
              <v:shape style="position:absolute;left:8740;top:8930;width:10;height:20" coordorigin="8740,8930" coordsize="10,20" path="m8740,8949l8749,8949,8749,8930,8740,8930,8740,8949xe" filled="true" fillcolor="#000000" stroked="false">
                <v:path arrowok="t"/>
                <v:fill type="solid"/>
              </v:shape>
            </v:group>
            <v:group style="position:absolute;left:8740;top:8949;width:10;height:20" coordorigin="8740,8949" coordsize="10,20">
              <v:shape style="position:absolute;left:8740;top:8949;width:10;height:20" coordorigin="8740,8949" coordsize="10,20" path="m8740,8968l8749,8968,8749,8949,8740,8949,8740,8968xe" filled="true" fillcolor="#000000" stroked="false">
                <v:path arrowok="t"/>
                <v:fill type="solid"/>
              </v:shape>
            </v:group>
            <v:group style="position:absolute;left:8740;top:8968;width:10;height:20" coordorigin="8740,8968" coordsize="10,20">
              <v:shape style="position:absolute;left:8740;top:8968;width:10;height:20" coordorigin="8740,8968" coordsize="10,20" path="m8740,8988l8749,8988,8749,8968,8740,8968,8740,8988xe" filled="true" fillcolor="#000000" stroked="false">
                <v:path arrowok="t"/>
                <v:fill type="solid"/>
              </v:shape>
            </v:group>
            <v:group style="position:absolute;left:8740;top:8988;width:10;height:20" coordorigin="8740,8988" coordsize="10,20">
              <v:shape style="position:absolute;left:8740;top:8988;width:10;height:20" coordorigin="8740,8988" coordsize="10,20" path="m8740,9007l8749,9007,8749,8988,8740,8988,8740,9007xe" filled="true" fillcolor="#000000" stroked="false">
                <v:path arrowok="t"/>
                <v:fill type="solid"/>
              </v:shape>
            </v:group>
            <v:group style="position:absolute;left:8740;top:9007;width:10;height:20" coordorigin="8740,9007" coordsize="10,20">
              <v:shape style="position:absolute;left:8740;top:9007;width:10;height:20" coordorigin="8740,9007" coordsize="10,20" path="m8740,9026l8749,9026,8749,9007,8740,9007,8740,9026xe" filled="true" fillcolor="#000000" stroked="false">
                <v:path arrowok="t"/>
                <v:fill type="solid"/>
              </v:shape>
            </v:group>
            <v:group style="position:absolute;left:8740;top:9026;width:10;height:20" coordorigin="8740,9026" coordsize="10,20">
              <v:shape style="position:absolute;left:8740;top:9026;width:10;height:20" coordorigin="8740,9026" coordsize="10,20" path="m8740,9045l8749,9045,8749,9026,8740,9026,8740,9045xe" filled="true" fillcolor="#000000" stroked="false">
                <v:path arrowok="t"/>
                <v:fill type="solid"/>
              </v:shape>
            </v:group>
            <v:group style="position:absolute;left:8740;top:9045;width:10;height:20" coordorigin="8740,9045" coordsize="10,20">
              <v:shape style="position:absolute;left:8740;top:9045;width:10;height:20" coordorigin="8740,9045" coordsize="10,20" path="m8740,9064l8749,9064,8749,9045,8740,9045,8740,9064xe" filled="true" fillcolor="#000000" stroked="false">
                <v:path arrowok="t"/>
                <v:fill type="solid"/>
              </v:shape>
            </v:group>
            <v:group style="position:absolute;left:8740;top:9064;width:10;height:20" coordorigin="8740,9064" coordsize="10,20">
              <v:shape style="position:absolute;left:8740;top:9064;width:10;height:20" coordorigin="8740,9064" coordsize="10,20" path="m8740,9084l8749,9084,8749,9064,8740,9064,8740,9084xe" filled="true" fillcolor="#000000" stroked="false">
                <v:path arrowok="t"/>
                <v:fill type="solid"/>
              </v:shape>
            </v:group>
            <v:group style="position:absolute;left:8740;top:9084;width:10;height:20" coordorigin="8740,9084" coordsize="10,20">
              <v:shape style="position:absolute;left:8740;top:9084;width:10;height:20" coordorigin="8740,9084" coordsize="10,20" path="m8740,9103l8749,9103,8749,9084,8740,9084,8740,9103xe" filled="true" fillcolor="#000000" stroked="false">
                <v:path arrowok="t"/>
                <v:fill type="solid"/>
              </v:shape>
            </v:group>
            <v:group style="position:absolute;left:8740;top:9103;width:10;height:20" coordorigin="8740,9103" coordsize="10,20">
              <v:shape style="position:absolute;left:8740;top:9103;width:10;height:20" coordorigin="8740,9103" coordsize="10,20" path="m8740,9122l8749,9122,8749,9103,8740,9103,8740,9122xe" filled="true" fillcolor="#000000" stroked="false">
                <v:path arrowok="t"/>
                <v:fill type="solid"/>
              </v:shape>
            </v:group>
            <v:group style="position:absolute;left:8740;top:9122;width:10;height:20" coordorigin="8740,9122" coordsize="10,20">
              <v:shape style="position:absolute;left:8740;top:9122;width:10;height:20" coordorigin="8740,9122" coordsize="10,20" path="m8740,9141l8749,9141,8749,9122,8740,9122,8740,9141xe" filled="true" fillcolor="#000000" stroked="false">
                <v:path arrowok="t"/>
                <v:fill type="solid"/>
              </v:shape>
            </v:group>
            <v:group style="position:absolute;left:8740;top:9141;width:10;height:20" coordorigin="8740,9141" coordsize="10,20">
              <v:shape style="position:absolute;left:8740;top:9141;width:10;height:20" coordorigin="8740,9141" coordsize="10,20" path="m8740,9160l8749,9160,8749,9141,8740,9141,8740,9160xe" filled="true" fillcolor="#000000" stroked="false">
                <v:path arrowok="t"/>
                <v:fill type="solid"/>
              </v:shape>
            </v:group>
            <v:group style="position:absolute;left:8740;top:9160;width:10;height:20" coordorigin="8740,9160" coordsize="10,20">
              <v:shape style="position:absolute;left:8740;top:9160;width:10;height:20" coordorigin="8740,9160" coordsize="10,20" path="m8740,9180l8749,9180,8749,9160,8740,9160,8740,9180xe" filled="true" fillcolor="#000000" stroked="false">
                <v:path arrowok="t"/>
                <v:fill type="solid"/>
              </v:shape>
            </v:group>
            <v:group style="position:absolute;left:8740;top:9180;width:10;height:20" coordorigin="8740,9180" coordsize="10,20">
              <v:shape style="position:absolute;left:8740;top:9180;width:10;height:20" coordorigin="8740,9180" coordsize="10,20" path="m8740,9199l8749,9199,8749,9180,8740,9180,8740,9199xe" filled="true" fillcolor="#000000" stroked="false">
                <v:path arrowok="t"/>
                <v:fill type="solid"/>
              </v:shape>
            </v:group>
            <v:group style="position:absolute;left:8740;top:9199;width:10;height:20" coordorigin="8740,9199" coordsize="10,20">
              <v:shape style="position:absolute;left:8740;top:9199;width:10;height:20" coordorigin="8740,9199" coordsize="10,20" path="m8740,9218l8749,9218,8749,9199,8740,9199,8740,9218xe" filled="true" fillcolor="#000000" stroked="false">
                <v:path arrowok="t"/>
                <v:fill type="solid"/>
              </v:shape>
            </v:group>
            <v:group style="position:absolute;left:8740;top:9218;width:10;height:20" coordorigin="8740,9218" coordsize="10,20">
              <v:shape style="position:absolute;left:8740;top:9218;width:10;height:20" coordorigin="8740,9218" coordsize="10,20" path="m8740,9237l8749,9237,8749,9218,8740,9218,8740,9237xe" filled="true" fillcolor="#000000" stroked="false">
                <v:path arrowok="t"/>
                <v:fill type="solid"/>
              </v:shape>
            </v:group>
            <v:group style="position:absolute;left:8740;top:9237;width:10;height:20" coordorigin="8740,9237" coordsize="10,20">
              <v:shape style="position:absolute;left:8740;top:9237;width:10;height:20" coordorigin="8740,9237" coordsize="10,20" path="m8740,9256l8749,9256,8749,9237,8740,9237,8740,9256xe" filled="true" fillcolor="#000000" stroked="false">
                <v:path arrowok="t"/>
                <v:fill type="solid"/>
              </v:shape>
            </v:group>
            <v:group style="position:absolute;left:8740;top:9260;width:10;height:2" coordorigin="8740,9260" coordsize="10,2">
              <v:shape style="position:absolute;left:8740;top:9260;width:10;height:2" coordorigin="8740,9260" coordsize="10,0" path="m8740,9260l8749,9260e" filled="false" stroked="true" strokeweight=".35999pt" strokecolor="#000000">
                <v:path arrowok="t"/>
              </v:shape>
            </v:group>
            <v:group style="position:absolute;left:10864;top:8795;width:10;height:20" coordorigin="10864,8795" coordsize="10,20">
              <v:shape style="position:absolute;left:10864;top:8795;width:10;height:20" coordorigin="10864,8795" coordsize="10,20" path="m10864,8815l10874,8815,10874,8795,10864,8795,10864,8815xe" filled="true" fillcolor="#000000" stroked="false">
                <v:path arrowok="t"/>
                <v:fill type="solid"/>
              </v:shape>
            </v:group>
            <v:group style="position:absolute;left:10864;top:8815;width:10;height:20" coordorigin="10864,8815" coordsize="10,20">
              <v:shape style="position:absolute;left:10864;top:8815;width:10;height:20" coordorigin="10864,8815" coordsize="10,20" path="m10864,8834l10874,8834,10874,8815,10864,8815,10864,8834xe" filled="true" fillcolor="#000000" stroked="false">
                <v:path arrowok="t"/>
                <v:fill type="solid"/>
              </v:shape>
            </v:group>
            <v:group style="position:absolute;left:10864;top:8834;width:10;height:20" coordorigin="10864,8834" coordsize="10,20">
              <v:shape style="position:absolute;left:10864;top:8834;width:10;height:20" coordorigin="10864,8834" coordsize="10,20" path="m10864,8853l10874,8853,10874,8834,10864,8834,10864,8853xe" filled="true" fillcolor="#000000" stroked="false">
                <v:path arrowok="t"/>
                <v:fill type="solid"/>
              </v:shape>
            </v:group>
            <v:group style="position:absolute;left:10864;top:8853;width:10;height:20" coordorigin="10864,8853" coordsize="10,20">
              <v:shape style="position:absolute;left:10864;top:8853;width:10;height:20" coordorigin="10864,8853" coordsize="10,20" path="m10864,8872l10874,8872,10874,8853,10864,8853,10864,8872xe" filled="true" fillcolor="#000000" stroked="false">
                <v:path arrowok="t"/>
                <v:fill type="solid"/>
              </v:shape>
            </v:group>
            <v:group style="position:absolute;left:10864;top:8872;width:10;height:20" coordorigin="10864,8872" coordsize="10,20">
              <v:shape style="position:absolute;left:10864;top:8872;width:10;height:20" coordorigin="10864,8872" coordsize="10,20" path="m10864,8892l10874,8892,10874,8872,10864,8872,10864,8892xe" filled="true" fillcolor="#000000" stroked="false">
                <v:path arrowok="t"/>
                <v:fill type="solid"/>
              </v:shape>
            </v:group>
            <v:group style="position:absolute;left:10864;top:8892;width:10;height:20" coordorigin="10864,8892" coordsize="10,20">
              <v:shape style="position:absolute;left:10864;top:8892;width:10;height:20" coordorigin="10864,8892" coordsize="10,20" path="m10864,8911l10874,8911,10874,8892,10864,8892,10864,8911xe" filled="true" fillcolor="#000000" stroked="false">
                <v:path arrowok="t"/>
                <v:fill type="solid"/>
              </v:shape>
            </v:group>
            <v:group style="position:absolute;left:10864;top:8911;width:10;height:20" coordorigin="10864,8911" coordsize="10,20">
              <v:shape style="position:absolute;left:10864;top:8911;width:10;height:20" coordorigin="10864,8911" coordsize="10,20" path="m10864,8930l10874,8930,10874,8911,10864,8911,10864,8930xe" filled="true" fillcolor="#000000" stroked="false">
                <v:path arrowok="t"/>
                <v:fill type="solid"/>
              </v:shape>
            </v:group>
            <v:group style="position:absolute;left:10864;top:8930;width:10;height:20" coordorigin="10864,8930" coordsize="10,20">
              <v:shape style="position:absolute;left:10864;top:8930;width:10;height:20" coordorigin="10864,8930" coordsize="10,20" path="m10864,8949l10874,8949,10874,8930,10864,8930,10864,8949xe" filled="true" fillcolor="#000000" stroked="false">
                <v:path arrowok="t"/>
                <v:fill type="solid"/>
              </v:shape>
            </v:group>
            <v:group style="position:absolute;left:10864;top:8949;width:10;height:20" coordorigin="10864,8949" coordsize="10,20">
              <v:shape style="position:absolute;left:10864;top:8949;width:10;height:20" coordorigin="10864,8949" coordsize="10,20" path="m10864,8968l10874,8968,10874,8949,10864,8949,10864,8968xe" filled="true" fillcolor="#000000" stroked="false">
                <v:path arrowok="t"/>
                <v:fill type="solid"/>
              </v:shape>
            </v:group>
            <v:group style="position:absolute;left:10864;top:8968;width:10;height:20" coordorigin="10864,8968" coordsize="10,20">
              <v:shape style="position:absolute;left:10864;top:8968;width:10;height:20" coordorigin="10864,8968" coordsize="10,20" path="m10864,8988l10874,8988,10874,8968,10864,8968,10864,8988xe" filled="true" fillcolor="#000000" stroked="false">
                <v:path arrowok="t"/>
                <v:fill type="solid"/>
              </v:shape>
            </v:group>
            <v:group style="position:absolute;left:10864;top:8988;width:10;height:20" coordorigin="10864,8988" coordsize="10,20">
              <v:shape style="position:absolute;left:10864;top:8988;width:10;height:20" coordorigin="10864,8988" coordsize="10,20" path="m10864,9007l10874,9007,10874,8988,10864,8988,10864,9007xe" filled="true" fillcolor="#000000" stroked="false">
                <v:path arrowok="t"/>
                <v:fill type="solid"/>
              </v:shape>
            </v:group>
            <v:group style="position:absolute;left:10864;top:9007;width:10;height:20" coordorigin="10864,9007" coordsize="10,20">
              <v:shape style="position:absolute;left:10864;top:9007;width:10;height:20" coordorigin="10864,9007" coordsize="10,20" path="m10864,9026l10874,9026,10874,9007,10864,9007,10864,9026xe" filled="true" fillcolor="#000000" stroked="false">
                <v:path arrowok="t"/>
                <v:fill type="solid"/>
              </v:shape>
            </v:group>
            <v:group style="position:absolute;left:10864;top:9026;width:10;height:20" coordorigin="10864,9026" coordsize="10,20">
              <v:shape style="position:absolute;left:10864;top:9026;width:10;height:20" coordorigin="10864,9026" coordsize="10,20" path="m10864,9045l10874,9045,10874,9026,10864,9026,10864,9045xe" filled="true" fillcolor="#000000" stroked="false">
                <v:path arrowok="t"/>
                <v:fill type="solid"/>
              </v:shape>
            </v:group>
            <v:group style="position:absolute;left:10864;top:9045;width:10;height:20" coordorigin="10864,9045" coordsize="10,20">
              <v:shape style="position:absolute;left:10864;top:9045;width:10;height:20" coordorigin="10864,9045" coordsize="10,20" path="m10864,9064l10874,9064,10874,9045,10864,9045,10864,9064xe" filled="true" fillcolor="#000000" stroked="false">
                <v:path arrowok="t"/>
                <v:fill type="solid"/>
              </v:shape>
            </v:group>
            <v:group style="position:absolute;left:10864;top:9064;width:10;height:20" coordorigin="10864,9064" coordsize="10,20">
              <v:shape style="position:absolute;left:10864;top:9064;width:10;height:20" coordorigin="10864,9064" coordsize="10,20" path="m10864,9084l10874,9084,10874,9064,10864,9064,10864,9084xe" filled="true" fillcolor="#000000" stroked="false">
                <v:path arrowok="t"/>
                <v:fill type="solid"/>
              </v:shape>
            </v:group>
            <v:group style="position:absolute;left:10864;top:9084;width:10;height:20" coordorigin="10864,9084" coordsize="10,20">
              <v:shape style="position:absolute;left:10864;top:9084;width:10;height:20" coordorigin="10864,9084" coordsize="10,20" path="m10864,9103l10874,9103,10874,9084,10864,9084,10864,9103xe" filled="true" fillcolor="#000000" stroked="false">
                <v:path arrowok="t"/>
                <v:fill type="solid"/>
              </v:shape>
            </v:group>
            <v:group style="position:absolute;left:10864;top:9103;width:10;height:20" coordorigin="10864,9103" coordsize="10,20">
              <v:shape style="position:absolute;left:10864;top:9103;width:10;height:20" coordorigin="10864,9103" coordsize="10,20" path="m10864,9122l10874,9122,10874,9103,10864,9103,10864,9122xe" filled="true" fillcolor="#000000" stroked="false">
                <v:path arrowok="t"/>
                <v:fill type="solid"/>
              </v:shape>
            </v:group>
            <v:group style="position:absolute;left:10864;top:9122;width:10;height:20" coordorigin="10864,9122" coordsize="10,20">
              <v:shape style="position:absolute;left:10864;top:9122;width:10;height:20" coordorigin="10864,9122" coordsize="10,20" path="m10864,9141l10874,9141,10874,9122,10864,9122,10864,9141xe" filled="true" fillcolor="#000000" stroked="false">
                <v:path arrowok="t"/>
                <v:fill type="solid"/>
              </v:shape>
            </v:group>
            <v:group style="position:absolute;left:10864;top:9141;width:10;height:20" coordorigin="10864,9141" coordsize="10,20">
              <v:shape style="position:absolute;left:10864;top:9141;width:10;height:20" coordorigin="10864,9141" coordsize="10,20" path="m10864,9160l10874,9160,10874,9141,10864,9141,10864,9160xe" filled="true" fillcolor="#000000" stroked="false">
                <v:path arrowok="t"/>
                <v:fill type="solid"/>
              </v:shape>
            </v:group>
            <v:group style="position:absolute;left:10864;top:9160;width:10;height:20" coordorigin="10864,9160" coordsize="10,20">
              <v:shape style="position:absolute;left:10864;top:9160;width:10;height:20" coordorigin="10864,9160" coordsize="10,20" path="m10864,9180l10874,9180,10874,9160,10864,9160,10864,9180xe" filled="true" fillcolor="#000000" stroked="false">
                <v:path arrowok="t"/>
                <v:fill type="solid"/>
              </v:shape>
            </v:group>
            <v:group style="position:absolute;left:10864;top:9180;width:10;height:20" coordorigin="10864,9180" coordsize="10,20">
              <v:shape style="position:absolute;left:10864;top:9180;width:10;height:20" coordorigin="10864,9180" coordsize="10,20" path="m10864,9199l10874,9199,10874,9180,10864,9180,10864,9199xe" filled="true" fillcolor="#000000" stroked="false">
                <v:path arrowok="t"/>
                <v:fill type="solid"/>
              </v:shape>
            </v:group>
            <v:group style="position:absolute;left:10864;top:9199;width:10;height:20" coordorigin="10864,9199" coordsize="10,20">
              <v:shape style="position:absolute;left:10864;top:9199;width:10;height:20" coordorigin="10864,9199" coordsize="10,20" path="m10864,9218l10874,9218,10874,9199,10864,9199,10864,9218xe" filled="true" fillcolor="#000000" stroked="false">
                <v:path arrowok="t"/>
                <v:fill type="solid"/>
              </v:shape>
            </v:group>
            <v:group style="position:absolute;left:10864;top:9218;width:10;height:20" coordorigin="10864,9218" coordsize="10,20">
              <v:shape style="position:absolute;left:10864;top:9218;width:10;height:20" coordorigin="10864,9218" coordsize="10,20" path="m10864,9237l10874,9237,10874,9218,10864,9218,10864,9237xe" filled="true" fillcolor="#000000" stroked="false">
                <v:path arrowok="t"/>
                <v:fill type="solid"/>
              </v:shape>
            </v:group>
            <v:group style="position:absolute;left:10864;top:9237;width:10;height:20" coordorigin="10864,9237" coordsize="10,20">
              <v:shape style="position:absolute;left:10864;top:9237;width:10;height:20" coordorigin="10864,9237" coordsize="10,20" path="m10864,9256l10874,9256,10874,9237,10864,9237,10864,9256xe" filled="true" fillcolor="#000000" stroked="false">
                <v:path arrowok="t"/>
                <v:fill type="solid"/>
              </v:shape>
            </v:group>
            <v:group style="position:absolute;left:10864;top:9260;width:10;height:2" coordorigin="10864,9260" coordsize="10,2">
              <v:shape style="position:absolute;left:10864;top:9260;width:10;height:2" coordorigin="10864,9260" coordsize="10,0" path="m10864,9260l10874,9260e" filled="false" stroked="true" strokeweight=".35999pt" strokecolor="#000000">
                <v:path arrowok="t"/>
              </v:shape>
            </v:group>
            <v:group style="position:absolute;left:1034;top:9268;width:10;height:2" coordorigin="1034,9268" coordsize="10,2">
              <v:shape style="position:absolute;left:1034;top:9268;width:10;height:2" coordorigin="1034,9268" coordsize="10,0" path="m1034,9268l1044,9268e" filled="false" stroked="true" strokeweight=".47998pt" strokecolor="#000000">
                <v:path arrowok="t"/>
              </v:shape>
              <v:shape style="position:absolute;left:1044;top:9264;width:1812;height:10" type="#_x0000_t75" stroked="false">
                <v:imagedata r:id="rId399" o:title=""/>
              </v:shape>
              <v:shape style="position:absolute;left:2852;top:9264;width:562;height:10" type="#_x0000_t75" stroked="false">
                <v:imagedata r:id="rId386" o:title=""/>
              </v:shape>
              <v:shape style="position:absolute;left:3408;top:9264;width:797;height:10" type="#_x0000_t75" stroked="false">
                <v:imagedata r:id="rId376" o:title=""/>
              </v:shape>
              <v:shape style="position:absolute;left:4201;top:9264;width:1776;height:10" type="#_x0000_t75" stroked="false">
                <v:imagedata r:id="rId377" o:title=""/>
              </v:shape>
              <v:shape style="position:absolute;left:5972;top:9264;width:4892;height:10" type="#_x0000_t75" stroked="false">
                <v:imagedata r:id="rId387" o:title=""/>
              </v:shape>
            </v:group>
            <v:group style="position:absolute;left:10864;top:9268;width:10;height:2" coordorigin="10864,9268" coordsize="10,2">
              <v:shape style="position:absolute;left:10864;top:9268;width:10;height:2" coordorigin="10864,9268" coordsize="10,0" path="m10864,9268l10874,9268e" filled="false" stroked="true" strokeweight=".47998pt" strokecolor="#000000">
                <v:path arrowok="t"/>
              </v:shape>
            </v:group>
            <v:group style="position:absolute;left:1034;top:9273;width:10;height:20" coordorigin="1034,9273" coordsize="10,20">
              <v:shape style="position:absolute;left:1034;top:9273;width:10;height:20" coordorigin="1034,9273" coordsize="10,20" path="m1034,9292l1044,9292,1044,9273,1034,9273,1034,9292xe" filled="true" fillcolor="#000000" stroked="false">
                <v:path arrowok="t"/>
                <v:fill type="solid"/>
              </v:shape>
            </v:group>
            <v:group style="position:absolute;left:1034;top:9292;width:10;height:20" coordorigin="1034,9292" coordsize="10,20">
              <v:shape style="position:absolute;left:1034;top:9292;width:10;height:20" coordorigin="1034,9292" coordsize="10,20" path="m1034,9312l1044,9312,1044,9292,1034,9292,1034,9312xe" filled="true" fillcolor="#000000" stroked="false">
                <v:path arrowok="t"/>
                <v:fill type="solid"/>
              </v:shape>
            </v:group>
            <v:group style="position:absolute;left:1034;top:9312;width:10;height:20" coordorigin="1034,9312" coordsize="10,20">
              <v:shape style="position:absolute;left:1034;top:9312;width:10;height:20" coordorigin="1034,9312" coordsize="10,20" path="m1034,9331l1044,9331,1044,9312,1034,9312,1034,9331xe" filled="true" fillcolor="#000000" stroked="false">
                <v:path arrowok="t"/>
                <v:fill type="solid"/>
              </v:shape>
            </v:group>
            <v:group style="position:absolute;left:1034;top:9331;width:10;height:20" coordorigin="1034,9331" coordsize="10,20">
              <v:shape style="position:absolute;left:1034;top:9331;width:10;height:20" coordorigin="1034,9331" coordsize="10,20" path="m1034,9350l1044,9350,1044,9331,1034,9331,1034,9350xe" filled="true" fillcolor="#000000" stroked="false">
                <v:path arrowok="t"/>
                <v:fill type="solid"/>
              </v:shape>
            </v:group>
            <v:group style="position:absolute;left:1034;top:9350;width:10;height:20" coordorigin="1034,9350" coordsize="10,20">
              <v:shape style="position:absolute;left:1034;top:9350;width:10;height:20" coordorigin="1034,9350" coordsize="10,20" path="m1034,9369l1044,9369,1044,9350,1034,9350,1034,9369xe" filled="true" fillcolor="#000000" stroked="false">
                <v:path arrowok="t"/>
                <v:fill type="solid"/>
              </v:shape>
            </v:group>
            <v:group style="position:absolute;left:1034;top:9369;width:10;height:20" coordorigin="1034,9369" coordsize="10,20">
              <v:shape style="position:absolute;left:1034;top:9369;width:10;height:20" coordorigin="1034,9369" coordsize="10,20" path="m1034,9388l1044,9388,1044,9369,1034,9369,1034,9388xe" filled="true" fillcolor="#000000" stroked="false">
                <v:path arrowok="t"/>
                <v:fill type="solid"/>
              </v:shape>
            </v:group>
            <v:group style="position:absolute;left:1034;top:9388;width:10;height:20" coordorigin="1034,9388" coordsize="10,20">
              <v:shape style="position:absolute;left:1034;top:9388;width:10;height:20" coordorigin="1034,9388" coordsize="10,20" path="m1034,9408l1044,9408,1044,9388,1034,9388,1034,9408xe" filled="true" fillcolor="#000000" stroked="false">
                <v:path arrowok="t"/>
                <v:fill type="solid"/>
              </v:shape>
            </v:group>
            <v:group style="position:absolute;left:1034;top:9408;width:10;height:20" coordorigin="1034,9408" coordsize="10,20">
              <v:shape style="position:absolute;left:1034;top:9408;width:10;height:20" coordorigin="1034,9408" coordsize="10,20" path="m1034,9427l1044,9427,1044,9408,1034,9408,1034,9427xe" filled="true" fillcolor="#000000" stroked="false">
                <v:path arrowok="t"/>
                <v:fill type="solid"/>
              </v:shape>
            </v:group>
            <v:group style="position:absolute;left:1034;top:9427;width:10;height:20" coordorigin="1034,9427" coordsize="10,20">
              <v:shape style="position:absolute;left:1034;top:9427;width:10;height:20" coordorigin="1034,9427" coordsize="10,20" path="m1034,9446l1044,9446,1044,9427,1034,9427,1034,9446xe" filled="true" fillcolor="#000000" stroked="false">
                <v:path arrowok="t"/>
                <v:fill type="solid"/>
              </v:shape>
            </v:group>
            <v:group style="position:absolute;left:1034;top:9446;width:10;height:20" coordorigin="1034,9446" coordsize="10,20">
              <v:shape style="position:absolute;left:1034;top:9446;width:10;height:20" coordorigin="1034,9446" coordsize="10,20" path="m1034,9465l1044,9465,1044,9446,1034,9446,1034,9465xe" filled="true" fillcolor="#000000" stroked="false">
                <v:path arrowok="t"/>
                <v:fill type="solid"/>
              </v:shape>
            </v:group>
            <v:group style="position:absolute;left:1034;top:9465;width:10;height:20" coordorigin="1034,9465" coordsize="10,20">
              <v:shape style="position:absolute;left:1034;top:9465;width:10;height:20" coordorigin="1034,9465" coordsize="10,20" path="m1034,9484l1044,9484,1044,9465,1034,9465,1034,9484xe" filled="true" fillcolor="#000000" stroked="false">
                <v:path arrowok="t"/>
                <v:fill type="solid"/>
              </v:shape>
            </v:group>
            <v:group style="position:absolute;left:1034;top:9484;width:10;height:20" coordorigin="1034,9484" coordsize="10,20">
              <v:shape style="position:absolute;left:1034;top:9484;width:10;height:20" coordorigin="1034,9484" coordsize="10,20" path="m1034,9504l1044,9504,1044,9484,1034,9484,1034,9504xe" filled="true" fillcolor="#000000" stroked="false">
                <v:path arrowok="t"/>
                <v:fill type="solid"/>
              </v:shape>
            </v:group>
            <v:group style="position:absolute;left:1034;top:9504;width:10;height:20" coordorigin="1034,9504" coordsize="10,20">
              <v:shape style="position:absolute;left:1034;top:9504;width:10;height:20" coordorigin="1034,9504" coordsize="10,20" path="m1034,9523l1044,9523,1044,9504,1034,9504,1034,9523xe" filled="true" fillcolor="#000000" stroked="false">
                <v:path arrowok="t"/>
                <v:fill type="solid"/>
              </v:shape>
            </v:group>
            <v:group style="position:absolute;left:1034;top:9523;width:10;height:20" coordorigin="1034,9523" coordsize="10,20">
              <v:shape style="position:absolute;left:1034;top:9523;width:10;height:20" coordorigin="1034,9523" coordsize="10,20" path="m1034,9542l1044,9542,1044,9523,1034,9523,1034,9542xe" filled="true" fillcolor="#000000" stroked="false">
                <v:path arrowok="t"/>
                <v:fill type="solid"/>
              </v:shape>
            </v:group>
            <v:group style="position:absolute;left:1034;top:9542;width:10;height:20" coordorigin="1034,9542" coordsize="10,20">
              <v:shape style="position:absolute;left:1034;top:9542;width:10;height:20" coordorigin="1034,9542" coordsize="10,20" path="m1034,9561l1044,9561,1044,9542,1034,9542,1034,9561xe" filled="true" fillcolor="#000000" stroked="false">
                <v:path arrowok="t"/>
                <v:fill type="solid"/>
              </v:shape>
            </v:group>
            <v:group style="position:absolute;left:1034;top:9561;width:10;height:20" coordorigin="1034,9561" coordsize="10,20">
              <v:shape style="position:absolute;left:1034;top:9561;width:10;height:20" coordorigin="1034,9561" coordsize="10,20" path="m1034,9580l1044,9580,1044,9561,1034,9561,1034,9580xe" filled="true" fillcolor="#000000" stroked="false">
                <v:path arrowok="t"/>
                <v:fill type="solid"/>
              </v:shape>
            </v:group>
            <v:group style="position:absolute;left:1034;top:9580;width:10;height:20" coordorigin="1034,9580" coordsize="10,20">
              <v:shape style="position:absolute;left:1034;top:9580;width:10;height:20" coordorigin="1034,9580" coordsize="10,20" path="m1034,9600l1044,9600,1044,9580,1034,9580,1034,9600xe" filled="true" fillcolor="#000000" stroked="false">
                <v:path arrowok="t"/>
                <v:fill type="solid"/>
              </v:shape>
            </v:group>
            <v:group style="position:absolute;left:1034;top:9600;width:10;height:20" coordorigin="1034,9600" coordsize="10,20">
              <v:shape style="position:absolute;left:1034;top:9600;width:10;height:20" coordorigin="1034,9600" coordsize="10,20" path="m1034,9619l1044,9619,1044,9600,1034,9600,1034,9619xe" filled="true" fillcolor="#000000" stroked="false">
                <v:path arrowok="t"/>
                <v:fill type="solid"/>
              </v:shape>
            </v:group>
            <v:group style="position:absolute;left:1034;top:9619;width:10;height:20" coordorigin="1034,9619" coordsize="10,20">
              <v:shape style="position:absolute;left:1034;top:9619;width:10;height:20" coordorigin="1034,9619" coordsize="10,20" path="m1034,9638l1044,9638,1044,9619,1034,9619,1034,9638xe" filled="true" fillcolor="#000000" stroked="false">
                <v:path arrowok="t"/>
                <v:fill type="solid"/>
              </v:shape>
            </v:group>
            <v:group style="position:absolute;left:1034;top:9638;width:10;height:20" coordorigin="1034,9638" coordsize="10,20">
              <v:shape style="position:absolute;left:1034;top:9638;width:10;height:20" coordorigin="1034,9638" coordsize="10,20" path="m1034,9657l1044,9657,1044,9638,1034,9638,1034,9657xe" filled="true" fillcolor="#000000" stroked="false">
                <v:path arrowok="t"/>
                <v:fill type="solid"/>
              </v:shape>
            </v:group>
            <v:group style="position:absolute;left:1034;top:9657;width:10;height:20" coordorigin="1034,9657" coordsize="10,20">
              <v:shape style="position:absolute;left:1034;top:9657;width:10;height:20" coordorigin="1034,9657" coordsize="10,20" path="m1034,9676l1044,9676,1044,9657,1034,9657,1034,9676xe" filled="true" fillcolor="#000000" stroked="false">
                <v:path arrowok="t"/>
                <v:fill type="solid"/>
              </v:shape>
            </v:group>
            <v:group style="position:absolute;left:1034;top:9676;width:10;height:20" coordorigin="1034,9676" coordsize="10,20">
              <v:shape style="position:absolute;left:1034;top:9676;width:10;height:20" coordorigin="1034,9676" coordsize="10,20" path="m1034,9696l1044,9696,1044,9676,1034,9676,1034,9696xe" filled="true" fillcolor="#000000" stroked="false">
                <v:path arrowok="t"/>
                <v:fill type="solid"/>
              </v:shape>
            </v:group>
            <v:group style="position:absolute;left:1034;top:9696;width:10;height:20" coordorigin="1034,9696" coordsize="10,20">
              <v:shape style="position:absolute;left:1034;top:9696;width:10;height:20" coordorigin="1034,9696" coordsize="10,20" path="m1034,9715l1044,9715,1044,9696,1034,9696,1034,9715xe" filled="true" fillcolor="#000000" stroked="false">
                <v:path arrowok="t"/>
                <v:fill type="solid"/>
              </v:shape>
            </v:group>
            <v:group style="position:absolute;left:1034;top:9715;width:10;height:20" coordorigin="1034,9715" coordsize="10,20">
              <v:shape style="position:absolute;left:1034;top:9715;width:10;height:20" coordorigin="1034,9715" coordsize="10,20" path="m1034,9734l1044,9734,1044,9715,1034,9715,1034,9734xe" filled="true" fillcolor="#000000" stroked="false">
                <v:path arrowok="t"/>
                <v:fill type="solid"/>
              </v:shape>
            </v:group>
            <v:group style="position:absolute;left:1034;top:9738;width:10;height:2" coordorigin="1034,9738" coordsize="10,2">
              <v:shape style="position:absolute;left:1034;top:9738;width:10;height:2" coordorigin="1034,9738" coordsize="10,0" path="m1034,9738l1044,9738e" filled="false" stroked="true" strokeweight=".35999pt" strokecolor="#000000">
                <v:path arrowok="t"/>
              </v:shape>
            </v:group>
            <v:group style="position:absolute;left:2856;top:9273;width:10;height:20" coordorigin="2856,9273" coordsize="10,20">
              <v:shape style="position:absolute;left:2856;top:9273;width:10;height:20" coordorigin="2856,9273" coordsize="10,20" path="m2856,9292l2866,9292,2866,9273,2856,9273,2856,9292xe" filled="true" fillcolor="#000000" stroked="false">
                <v:path arrowok="t"/>
                <v:fill type="solid"/>
              </v:shape>
            </v:group>
            <v:group style="position:absolute;left:2856;top:9292;width:10;height:20" coordorigin="2856,9292" coordsize="10,20">
              <v:shape style="position:absolute;left:2856;top:9292;width:10;height:20" coordorigin="2856,9292" coordsize="10,20" path="m2856,9312l2866,9312,2866,9292,2856,9292,2856,9312xe" filled="true" fillcolor="#000000" stroked="false">
                <v:path arrowok="t"/>
                <v:fill type="solid"/>
              </v:shape>
            </v:group>
            <v:group style="position:absolute;left:2856;top:9312;width:10;height:20" coordorigin="2856,9312" coordsize="10,20">
              <v:shape style="position:absolute;left:2856;top:9312;width:10;height:20" coordorigin="2856,9312" coordsize="10,20" path="m2856,9331l2866,9331,2866,9312,2856,9312,2856,9331xe" filled="true" fillcolor="#000000" stroked="false">
                <v:path arrowok="t"/>
                <v:fill type="solid"/>
              </v:shape>
            </v:group>
            <v:group style="position:absolute;left:2856;top:9331;width:10;height:20" coordorigin="2856,9331" coordsize="10,20">
              <v:shape style="position:absolute;left:2856;top:9331;width:10;height:20" coordorigin="2856,9331" coordsize="10,20" path="m2856,9350l2866,9350,2866,9331,2856,9331,2856,9350xe" filled="true" fillcolor="#000000" stroked="false">
                <v:path arrowok="t"/>
                <v:fill type="solid"/>
              </v:shape>
            </v:group>
            <v:group style="position:absolute;left:2856;top:9350;width:10;height:20" coordorigin="2856,9350" coordsize="10,20">
              <v:shape style="position:absolute;left:2856;top:9350;width:10;height:20" coordorigin="2856,9350" coordsize="10,20" path="m2856,9369l2866,9369,2866,9350,2856,9350,2856,9369xe" filled="true" fillcolor="#000000" stroked="false">
                <v:path arrowok="t"/>
                <v:fill type="solid"/>
              </v:shape>
            </v:group>
            <v:group style="position:absolute;left:2856;top:9369;width:10;height:20" coordorigin="2856,9369" coordsize="10,20">
              <v:shape style="position:absolute;left:2856;top:9369;width:10;height:20" coordorigin="2856,9369" coordsize="10,20" path="m2856,9388l2866,9388,2866,9369,2856,9369,2856,9388xe" filled="true" fillcolor="#000000" stroked="false">
                <v:path arrowok="t"/>
                <v:fill type="solid"/>
              </v:shape>
            </v:group>
            <v:group style="position:absolute;left:2856;top:9388;width:10;height:20" coordorigin="2856,9388" coordsize="10,20">
              <v:shape style="position:absolute;left:2856;top:9388;width:10;height:20" coordorigin="2856,9388" coordsize="10,20" path="m2856,9408l2866,9408,2866,9388,2856,9388,2856,9408xe" filled="true" fillcolor="#000000" stroked="false">
                <v:path arrowok="t"/>
                <v:fill type="solid"/>
              </v:shape>
            </v:group>
            <v:group style="position:absolute;left:2856;top:9408;width:10;height:20" coordorigin="2856,9408" coordsize="10,20">
              <v:shape style="position:absolute;left:2856;top:9408;width:10;height:20" coordorigin="2856,9408" coordsize="10,20" path="m2856,9427l2866,9427,2866,9408,2856,9408,2856,9427xe" filled="true" fillcolor="#000000" stroked="false">
                <v:path arrowok="t"/>
                <v:fill type="solid"/>
              </v:shape>
            </v:group>
            <v:group style="position:absolute;left:2856;top:9427;width:10;height:20" coordorigin="2856,9427" coordsize="10,20">
              <v:shape style="position:absolute;left:2856;top:9427;width:10;height:20" coordorigin="2856,9427" coordsize="10,20" path="m2856,9446l2866,9446,2866,9427,2856,9427,2856,9446xe" filled="true" fillcolor="#000000" stroked="false">
                <v:path arrowok="t"/>
                <v:fill type="solid"/>
              </v:shape>
            </v:group>
            <v:group style="position:absolute;left:2856;top:9446;width:10;height:20" coordorigin="2856,9446" coordsize="10,20">
              <v:shape style="position:absolute;left:2856;top:9446;width:10;height:20" coordorigin="2856,9446" coordsize="10,20" path="m2856,9465l2866,9465,2866,9446,2856,9446,2856,9465xe" filled="true" fillcolor="#000000" stroked="false">
                <v:path arrowok="t"/>
                <v:fill type="solid"/>
              </v:shape>
            </v:group>
            <v:group style="position:absolute;left:2856;top:9465;width:10;height:20" coordorigin="2856,9465" coordsize="10,20">
              <v:shape style="position:absolute;left:2856;top:9465;width:10;height:20" coordorigin="2856,9465" coordsize="10,20" path="m2856,9484l2866,9484,2866,9465,2856,9465,2856,9484xe" filled="true" fillcolor="#000000" stroked="false">
                <v:path arrowok="t"/>
                <v:fill type="solid"/>
              </v:shape>
            </v:group>
            <v:group style="position:absolute;left:2856;top:9484;width:10;height:20" coordorigin="2856,9484" coordsize="10,20">
              <v:shape style="position:absolute;left:2856;top:9484;width:10;height:20" coordorigin="2856,9484" coordsize="10,20" path="m2856,9504l2866,9504,2866,9484,2856,9484,2856,9504xe" filled="true" fillcolor="#000000" stroked="false">
                <v:path arrowok="t"/>
                <v:fill type="solid"/>
              </v:shape>
            </v:group>
            <v:group style="position:absolute;left:2856;top:9504;width:10;height:20" coordorigin="2856,9504" coordsize="10,20">
              <v:shape style="position:absolute;left:2856;top:9504;width:10;height:20" coordorigin="2856,9504" coordsize="10,20" path="m2856,9523l2866,9523,2866,9504,2856,9504,2856,9523xe" filled="true" fillcolor="#000000" stroked="false">
                <v:path arrowok="t"/>
                <v:fill type="solid"/>
              </v:shape>
            </v:group>
            <v:group style="position:absolute;left:2856;top:9523;width:10;height:20" coordorigin="2856,9523" coordsize="10,20">
              <v:shape style="position:absolute;left:2856;top:9523;width:10;height:20" coordorigin="2856,9523" coordsize="10,20" path="m2856,9542l2866,9542,2866,9523,2856,9523,2856,9542xe" filled="true" fillcolor="#000000" stroked="false">
                <v:path arrowok="t"/>
                <v:fill type="solid"/>
              </v:shape>
            </v:group>
            <v:group style="position:absolute;left:2856;top:9542;width:10;height:20" coordorigin="2856,9542" coordsize="10,20">
              <v:shape style="position:absolute;left:2856;top:9542;width:10;height:20" coordorigin="2856,9542" coordsize="10,20" path="m2856,9561l2866,9561,2866,9542,2856,9542,2856,9561xe" filled="true" fillcolor="#000000" stroked="false">
                <v:path arrowok="t"/>
                <v:fill type="solid"/>
              </v:shape>
            </v:group>
            <v:group style="position:absolute;left:2856;top:9561;width:10;height:20" coordorigin="2856,9561" coordsize="10,20">
              <v:shape style="position:absolute;left:2856;top:9561;width:10;height:20" coordorigin="2856,9561" coordsize="10,20" path="m2856,9580l2866,9580,2866,9561,2856,9561,2856,9580xe" filled="true" fillcolor="#000000" stroked="false">
                <v:path arrowok="t"/>
                <v:fill type="solid"/>
              </v:shape>
            </v:group>
            <v:group style="position:absolute;left:2856;top:9580;width:10;height:20" coordorigin="2856,9580" coordsize="10,20">
              <v:shape style="position:absolute;left:2856;top:9580;width:10;height:20" coordorigin="2856,9580" coordsize="10,20" path="m2856,9600l2866,9600,2866,9580,2856,9580,2856,9600xe" filled="true" fillcolor="#000000" stroked="false">
                <v:path arrowok="t"/>
                <v:fill type="solid"/>
              </v:shape>
            </v:group>
            <v:group style="position:absolute;left:2856;top:9600;width:10;height:20" coordorigin="2856,9600" coordsize="10,20">
              <v:shape style="position:absolute;left:2856;top:9600;width:10;height:20" coordorigin="2856,9600" coordsize="10,20" path="m2856,9619l2866,9619,2866,9600,2856,9600,2856,9619xe" filled="true" fillcolor="#000000" stroked="false">
                <v:path arrowok="t"/>
                <v:fill type="solid"/>
              </v:shape>
            </v:group>
            <v:group style="position:absolute;left:2856;top:9619;width:10;height:20" coordorigin="2856,9619" coordsize="10,20">
              <v:shape style="position:absolute;left:2856;top:9619;width:10;height:20" coordorigin="2856,9619" coordsize="10,20" path="m2856,9638l2866,9638,2866,9619,2856,9619,2856,9638xe" filled="true" fillcolor="#000000" stroked="false">
                <v:path arrowok="t"/>
                <v:fill type="solid"/>
              </v:shape>
            </v:group>
            <v:group style="position:absolute;left:2856;top:9638;width:10;height:20" coordorigin="2856,9638" coordsize="10,20">
              <v:shape style="position:absolute;left:2856;top:9638;width:10;height:20" coordorigin="2856,9638" coordsize="10,20" path="m2856,9657l2866,9657,2866,9638,2856,9638,2856,9657xe" filled="true" fillcolor="#000000" stroked="false">
                <v:path arrowok="t"/>
                <v:fill type="solid"/>
              </v:shape>
            </v:group>
            <v:group style="position:absolute;left:2856;top:9657;width:10;height:20" coordorigin="2856,9657" coordsize="10,20">
              <v:shape style="position:absolute;left:2856;top:9657;width:10;height:20" coordorigin="2856,9657" coordsize="10,20" path="m2856,9676l2866,9676,2866,9657,2856,9657,2856,9676xe" filled="true" fillcolor="#000000" stroked="false">
                <v:path arrowok="t"/>
                <v:fill type="solid"/>
              </v:shape>
            </v:group>
            <v:group style="position:absolute;left:2856;top:9676;width:10;height:20" coordorigin="2856,9676" coordsize="10,20">
              <v:shape style="position:absolute;left:2856;top:9676;width:10;height:20" coordorigin="2856,9676" coordsize="10,20" path="m2856,9696l2866,9696,2866,9676,2856,9676,2856,9696xe" filled="true" fillcolor="#000000" stroked="false">
                <v:path arrowok="t"/>
                <v:fill type="solid"/>
              </v:shape>
            </v:group>
            <v:group style="position:absolute;left:2856;top:9696;width:10;height:20" coordorigin="2856,9696" coordsize="10,20">
              <v:shape style="position:absolute;left:2856;top:9696;width:10;height:20" coordorigin="2856,9696" coordsize="10,20" path="m2856,9715l2866,9715,2866,9696,2856,9696,2856,9715xe" filled="true" fillcolor="#000000" stroked="false">
                <v:path arrowok="t"/>
                <v:fill type="solid"/>
              </v:shape>
            </v:group>
            <v:group style="position:absolute;left:2856;top:9715;width:10;height:20" coordorigin="2856,9715" coordsize="10,20">
              <v:shape style="position:absolute;left:2856;top:9715;width:10;height:20" coordorigin="2856,9715" coordsize="10,20" path="m2856,9734l2866,9734,2866,9715,2856,9715,2856,9734xe" filled="true" fillcolor="#000000" stroked="false">
                <v:path arrowok="t"/>
                <v:fill type="solid"/>
              </v:shape>
            </v:group>
            <v:group style="position:absolute;left:2856;top:9738;width:10;height:2" coordorigin="2856,9738" coordsize="10,2">
              <v:shape style="position:absolute;left:2856;top:9738;width:10;height:2" coordorigin="2856,9738" coordsize="10,0" path="m2856,9738l2866,9738e" filled="false" stroked="true" strokeweight=".35999pt" strokecolor="#000000">
                <v:path arrowok="t"/>
              </v:shape>
            </v:group>
            <v:group style="position:absolute;left:3413;top:9273;width:10;height:20" coordorigin="3413,9273" coordsize="10,20">
              <v:shape style="position:absolute;left:3413;top:9273;width:10;height:20" coordorigin="3413,9273" coordsize="10,20" path="m3413,9292l3423,9292,3423,9273,3413,9273,3413,9292xe" filled="true" fillcolor="#000000" stroked="false">
                <v:path arrowok="t"/>
                <v:fill type="solid"/>
              </v:shape>
            </v:group>
            <v:group style="position:absolute;left:3413;top:9292;width:10;height:20" coordorigin="3413,9292" coordsize="10,20">
              <v:shape style="position:absolute;left:3413;top:9292;width:10;height:20" coordorigin="3413,9292" coordsize="10,20" path="m3413,9312l3423,9312,3423,9292,3413,9292,3413,9312xe" filled="true" fillcolor="#000000" stroked="false">
                <v:path arrowok="t"/>
                <v:fill type="solid"/>
              </v:shape>
            </v:group>
            <v:group style="position:absolute;left:3413;top:9312;width:10;height:20" coordorigin="3413,9312" coordsize="10,20">
              <v:shape style="position:absolute;left:3413;top:9312;width:10;height:20" coordorigin="3413,9312" coordsize="10,20" path="m3413,9331l3423,9331,3423,9312,3413,9312,3413,9331xe" filled="true" fillcolor="#000000" stroked="false">
                <v:path arrowok="t"/>
                <v:fill type="solid"/>
              </v:shape>
            </v:group>
            <v:group style="position:absolute;left:3413;top:9331;width:10;height:20" coordorigin="3413,9331" coordsize="10,20">
              <v:shape style="position:absolute;left:3413;top:9331;width:10;height:20" coordorigin="3413,9331" coordsize="10,20" path="m3413,9350l3423,9350,3423,9331,3413,9331,3413,9350xe" filled="true" fillcolor="#000000" stroked="false">
                <v:path arrowok="t"/>
                <v:fill type="solid"/>
              </v:shape>
            </v:group>
            <v:group style="position:absolute;left:3413;top:9350;width:10;height:20" coordorigin="3413,9350" coordsize="10,20">
              <v:shape style="position:absolute;left:3413;top:9350;width:10;height:20" coordorigin="3413,9350" coordsize="10,20" path="m3413,9369l3423,9369,3423,9350,3413,9350,3413,9369xe" filled="true" fillcolor="#000000" stroked="false">
                <v:path arrowok="t"/>
                <v:fill type="solid"/>
              </v:shape>
            </v:group>
            <v:group style="position:absolute;left:3413;top:9369;width:10;height:20" coordorigin="3413,9369" coordsize="10,20">
              <v:shape style="position:absolute;left:3413;top:9369;width:10;height:20" coordorigin="3413,9369" coordsize="10,20" path="m3413,9388l3423,9388,3423,9369,3413,9369,3413,9388xe" filled="true" fillcolor="#000000" stroked="false">
                <v:path arrowok="t"/>
                <v:fill type="solid"/>
              </v:shape>
            </v:group>
            <v:group style="position:absolute;left:3413;top:9388;width:10;height:20" coordorigin="3413,9388" coordsize="10,20">
              <v:shape style="position:absolute;left:3413;top:9388;width:10;height:20" coordorigin="3413,9388" coordsize="10,20" path="m3413,9408l3423,9408,3423,9388,3413,9388,3413,9408xe" filled="true" fillcolor="#000000" stroked="false">
                <v:path arrowok="t"/>
                <v:fill type="solid"/>
              </v:shape>
            </v:group>
            <v:group style="position:absolute;left:3413;top:9408;width:10;height:20" coordorigin="3413,9408" coordsize="10,20">
              <v:shape style="position:absolute;left:3413;top:9408;width:10;height:20" coordorigin="3413,9408" coordsize="10,20" path="m3413,9427l3423,9427,3423,9408,3413,9408,3413,9427xe" filled="true" fillcolor="#000000" stroked="false">
                <v:path arrowok="t"/>
                <v:fill type="solid"/>
              </v:shape>
            </v:group>
            <v:group style="position:absolute;left:3413;top:9427;width:10;height:20" coordorigin="3413,9427" coordsize="10,20">
              <v:shape style="position:absolute;left:3413;top:9427;width:10;height:20" coordorigin="3413,9427" coordsize="10,20" path="m3413,9446l3423,9446,3423,9427,3413,9427,3413,9446xe" filled="true" fillcolor="#000000" stroked="false">
                <v:path arrowok="t"/>
                <v:fill type="solid"/>
              </v:shape>
            </v:group>
            <v:group style="position:absolute;left:3413;top:9446;width:10;height:20" coordorigin="3413,9446" coordsize="10,20">
              <v:shape style="position:absolute;left:3413;top:9446;width:10;height:20" coordorigin="3413,9446" coordsize="10,20" path="m3413,9465l3423,9465,3423,9446,3413,9446,3413,9465xe" filled="true" fillcolor="#000000" stroked="false">
                <v:path arrowok="t"/>
                <v:fill type="solid"/>
              </v:shape>
            </v:group>
            <v:group style="position:absolute;left:3413;top:9465;width:10;height:20" coordorigin="3413,9465" coordsize="10,20">
              <v:shape style="position:absolute;left:3413;top:9465;width:10;height:20" coordorigin="3413,9465" coordsize="10,20" path="m3413,9484l3423,9484,3423,9465,3413,9465,3413,9484xe" filled="true" fillcolor="#000000" stroked="false">
                <v:path arrowok="t"/>
                <v:fill type="solid"/>
              </v:shape>
            </v:group>
            <v:group style="position:absolute;left:3413;top:9484;width:10;height:20" coordorigin="3413,9484" coordsize="10,20">
              <v:shape style="position:absolute;left:3413;top:9484;width:10;height:20" coordorigin="3413,9484" coordsize="10,20" path="m3413,9504l3423,9504,3423,9484,3413,9484,3413,9504xe" filled="true" fillcolor="#000000" stroked="false">
                <v:path arrowok="t"/>
                <v:fill type="solid"/>
              </v:shape>
            </v:group>
            <v:group style="position:absolute;left:3413;top:9504;width:10;height:20" coordorigin="3413,9504" coordsize="10,20">
              <v:shape style="position:absolute;left:3413;top:9504;width:10;height:20" coordorigin="3413,9504" coordsize="10,20" path="m3413,9523l3423,9523,3423,9504,3413,9504,3413,9523xe" filled="true" fillcolor="#000000" stroked="false">
                <v:path arrowok="t"/>
                <v:fill type="solid"/>
              </v:shape>
            </v:group>
            <v:group style="position:absolute;left:3413;top:9523;width:10;height:20" coordorigin="3413,9523" coordsize="10,20">
              <v:shape style="position:absolute;left:3413;top:9523;width:10;height:20" coordorigin="3413,9523" coordsize="10,20" path="m3413,9542l3423,9542,3423,9523,3413,9523,3413,9542xe" filled="true" fillcolor="#000000" stroked="false">
                <v:path arrowok="t"/>
                <v:fill type="solid"/>
              </v:shape>
            </v:group>
            <v:group style="position:absolute;left:3413;top:9542;width:10;height:20" coordorigin="3413,9542" coordsize="10,20">
              <v:shape style="position:absolute;left:3413;top:9542;width:10;height:20" coordorigin="3413,9542" coordsize="10,20" path="m3413,9561l3423,9561,3423,9542,3413,9542,3413,9561xe" filled="true" fillcolor="#000000" stroked="false">
                <v:path arrowok="t"/>
                <v:fill type="solid"/>
              </v:shape>
            </v:group>
            <v:group style="position:absolute;left:3413;top:9561;width:10;height:20" coordorigin="3413,9561" coordsize="10,20">
              <v:shape style="position:absolute;left:3413;top:9561;width:10;height:20" coordorigin="3413,9561" coordsize="10,20" path="m3413,9580l3423,9580,3423,9561,3413,9561,3413,9580xe" filled="true" fillcolor="#000000" stroked="false">
                <v:path arrowok="t"/>
                <v:fill type="solid"/>
              </v:shape>
            </v:group>
            <v:group style="position:absolute;left:3413;top:9580;width:10;height:20" coordorigin="3413,9580" coordsize="10,20">
              <v:shape style="position:absolute;left:3413;top:9580;width:10;height:20" coordorigin="3413,9580" coordsize="10,20" path="m3413,9600l3423,9600,3423,9580,3413,9580,3413,9600xe" filled="true" fillcolor="#000000" stroked="false">
                <v:path arrowok="t"/>
                <v:fill type="solid"/>
              </v:shape>
            </v:group>
            <v:group style="position:absolute;left:3413;top:9600;width:10;height:20" coordorigin="3413,9600" coordsize="10,20">
              <v:shape style="position:absolute;left:3413;top:9600;width:10;height:20" coordorigin="3413,9600" coordsize="10,20" path="m3413,9619l3423,9619,3423,9600,3413,9600,3413,9619xe" filled="true" fillcolor="#000000" stroked="false">
                <v:path arrowok="t"/>
                <v:fill type="solid"/>
              </v:shape>
            </v:group>
            <v:group style="position:absolute;left:3413;top:9619;width:10;height:20" coordorigin="3413,9619" coordsize="10,20">
              <v:shape style="position:absolute;left:3413;top:9619;width:10;height:20" coordorigin="3413,9619" coordsize="10,20" path="m3413,9638l3423,9638,3423,9619,3413,9619,3413,9638xe" filled="true" fillcolor="#000000" stroked="false">
                <v:path arrowok="t"/>
                <v:fill type="solid"/>
              </v:shape>
            </v:group>
            <v:group style="position:absolute;left:3413;top:9638;width:10;height:20" coordorigin="3413,9638" coordsize="10,20">
              <v:shape style="position:absolute;left:3413;top:9638;width:10;height:20" coordorigin="3413,9638" coordsize="10,20" path="m3413,9657l3423,9657,3423,9638,3413,9638,3413,9657xe" filled="true" fillcolor="#000000" stroked="false">
                <v:path arrowok="t"/>
                <v:fill type="solid"/>
              </v:shape>
            </v:group>
            <v:group style="position:absolute;left:3413;top:9657;width:10;height:20" coordorigin="3413,9657" coordsize="10,20">
              <v:shape style="position:absolute;left:3413;top:9657;width:10;height:20" coordorigin="3413,9657" coordsize="10,20" path="m3413,9676l3423,9676,3423,9657,3413,9657,3413,9676xe" filled="true" fillcolor="#000000" stroked="false">
                <v:path arrowok="t"/>
                <v:fill type="solid"/>
              </v:shape>
            </v:group>
            <v:group style="position:absolute;left:3413;top:9676;width:10;height:20" coordorigin="3413,9676" coordsize="10,20">
              <v:shape style="position:absolute;left:3413;top:9676;width:10;height:20" coordorigin="3413,9676" coordsize="10,20" path="m3413,9696l3423,9696,3423,9676,3413,9676,3413,9696xe" filled="true" fillcolor="#000000" stroked="false">
                <v:path arrowok="t"/>
                <v:fill type="solid"/>
              </v:shape>
            </v:group>
            <v:group style="position:absolute;left:3413;top:9696;width:10;height:20" coordorigin="3413,9696" coordsize="10,20">
              <v:shape style="position:absolute;left:3413;top:9696;width:10;height:20" coordorigin="3413,9696" coordsize="10,20" path="m3413,9715l3423,9715,3423,9696,3413,9696,3413,9715xe" filled="true" fillcolor="#000000" stroked="false">
                <v:path arrowok="t"/>
                <v:fill type="solid"/>
              </v:shape>
            </v:group>
            <v:group style="position:absolute;left:3413;top:9715;width:10;height:20" coordorigin="3413,9715" coordsize="10,20">
              <v:shape style="position:absolute;left:3413;top:9715;width:10;height:20" coordorigin="3413,9715" coordsize="10,20" path="m3413,9734l3423,9734,3423,9715,3413,9715,3413,9734xe" filled="true" fillcolor="#000000" stroked="false">
                <v:path arrowok="t"/>
                <v:fill type="solid"/>
              </v:shape>
            </v:group>
            <v:group style="position:absolute;left:3413;top:9738;width:10;height:2" coordorigin="3413,9738" coordsize="10,2">
              <v:shape style="position:absolute;left:3413;top:9738;width:10;height:2" coordorigin="3413,9738" coordsize="10,0" path="m3413,9738l3423,9738e" filled="false" stroked="true" strokeweight=".35999pt" strokecolor="#000000">
                <v:path arrowok="t"/>
              </v:shape>
            </v:group>
            <v:group style="position:absolute;left:4206;top:9273;width:10;height:20" coordorigin="4206,9273" coordsize="10,20">
              <v:shape style="position:absolute;left:4206;top:9273;width:10;height:20" coordorigin="4206,9273" coordsize="10,20" path="m4206,9292l4215,9292,4215,9273,4206,9273,4206,9292xe" filled="true" fillcolor="#000000" stroked="false">
                <v:path arrowok="t"/>
                <v:fill type="solid"/>
              </v:shape>
            </v:group>
            <v:group style="position:absolute;left:4206;top:9292;width:10;height:20" coordorigin="4206,9292" coordsize="10,20">
              <v:shape style="position:absolute;left:4206;top:9292;width:10;height:20" coordorigin="4206,9292" coordsize="10,20" path="m4206,9312l4215,9312,4215,9292,4206,9292,4206,9312xe" filled="true" fillcolor="#000000" stroked="false">
                <v:path arrowok="t"/>
                <v:fill type="solid"/>
              </v:shape>
            </v:group>
            <v:group style="position:absolute;left:4206;top:9312;width:10;height:20" coordorigin="4206,9312" coordsize="10,20">
              <v:shape style="position:absolute;left:4206;top:9312;width:10;height:20" coordorigin="4206,9312" coordsize="10,20" path="m4206,9331l4215,9331,4215,9312,4206,9312,4206,9331xe" filled="true" fillcolor="#000000" stroked="false">
                <v:path arrowok="t"/>
                <v:fill type="solid"/>
              </v:shape>
            </v:group>
            <v:group style="position:absolute;left:4206;top:9331;width:10;height:20" coordorigin="4206,9331" coordsize="10,20">
              <v:shape style="position:absolute;left:4206;top:9331;width:10;height:20" coordorigin="4206,9331" coordsize="10,20" path="m4206,9350l4215,9350,4215,9331,4206,9331,4206,9350xe" filled="true" fillcolor="#000000" stroked="false">
                <v:path arrowok="t"/>
                <v:fill type="solid"/>
              </v:shape>
            </v:group>
            <v:group style="position:absolute;left:4206;top:9350;width:10;height:20" coordorigin="4206,9350" coordsize="10,20">
              <v:shape style="position:absolute;left:4206;top:9350;width:10;height:20" coordorigin="4206,9350" coordsize="10,20" path="m4206,9369l4215,9369,4215,9350,4206,9350,4206,9369xe" filled="true" fillcolor="#000000" stroked="false">
                <v:path arrowok="t"/>
                <v:fill type="solid"/>
              </v:shape>
            </v:group>
            <v:group style="position:absolute;left:4206;top:9369;width:10;height:20" coordorigin="4206,9369" coordsize="10,20">
              <v:shape style="position:absolute;left:4206;top:9369;width:10;height:20" coordorigin="4206,9369" coordsize="10,20" path="m4206,9388l4215,9388,4215,9369,4206,9369,4206,9388xe" filled="true" fillcolor="#000000" stroked="false">
                <v:path arrowok="t"/>
                <v:fill type="solid"/>
              </v:shape>
            </v:group>
            <v:group style="position:absolute;left:4206;top:9388;width:10;height:20" coordorigin="4206,9388" coordsize="10,20">
              <v:shape style="position:absolute;left:4206;top:9388;width:10;height:20" coordorigin="4206,9388" coordsize="10,20" path="m4206,9408l4215,9408,4215,9388,4206,9388,4206,9408xe" filled="true" fillcolor="#000000" stroked="false">
                <v:path arrowok="t"/>
                <v:fill type="solid"/>
              </v:shape>
            </v:group>
            <v:group style="position:absolute;left:4206;top:9408;width:10;height:20" coordorigin="4206,9408" coordsize="10,20">
              <v:shape style="position:absolute;left:4206;top:9408;width:10;height:20" coordorigin="4206,9408" coordsize="10,20" path="m4206,9427l4215,9427,4215,9408,4206,9408,4206,9427xe" filled="true" fillcolor="#000000" stroked="false">
                <v:path arrowok="t"/>
                <v:fill type="solid"/>
              </v:shape>
            </v:group>
            <v:group style="position:absolute;left:4206;top:9427;width:10;height:20" coordorigin="4206,9427" coordsize="10,20">
              <v:shape style="position:absolute;left:4206;top:9427;width:10;height:20" coordorigin="4206,9427" coordsize="10,20" path="m4206,9446l4215,9446,4215,9427,4206,9427,4206,9446xe" filled="true" fillcolor="#000000" stroked="false">
                <v:path arrowok="t"/>
                <v:fill type="solid"/>
              </v:shape>
            </v:group>
            <v:group style="position:absolute;left:4206;top:9446;width:10;height:20" coordorigin="4206,9446" coordsize="10,20">
              <v:shape style="position:absolute;left:4206;top:9446;width:10;height:20" coordorigin="4206,9446" coordsize="10,20" path="m4206,9465l4215,9465,4215,9446,4206,9446,4206,9465xe" filled="true" fillcolor="#000000" stroked="false">
                <v:path arrowok="t"/>
                <v:fill type="solid"/>
              </v:shape>
            </v:group>
            <v:group style="position:absolute;left:4206;top:9465;width:10;height:20" coordorigin="4206,9465" coordsize="10,20">
              <v:shape style="position:absolute;left:4206;top:9465;width:10;height:20" coordorigin="4206,9465" coordsize="10,20" path="m4206,9484l4215,9484,4215,9465,4206,9465,4206,9484xe" filled="true" fillcolor="#000000" stroked="false">
                <v:path arrowok="t"/>
                <v:fill type="solid"/>
              </v:shape>
            </v:group>
            <v:group style="position:absolute;left:4206;top:9484;width:10;height:20" coordorigin="4206,9484" coordsize="10,20">
              <v:shape style="position:absolute;left:4206;top:9484;width:10;height:20" coordorigin="4206,9484" coordsize="10,20" path="m4206,9504l4215,9504,4215,9484,4206,9484,4206,9504xe" filled="true" fillcolor="#000000" stroked="false">
                <v:path arrowok="t"/>
                <v:fill type="solid"/>
              </v:shape>
            </v:group>
            <v:group style="position:absolute;left:4206;top:9504;width:10;height:20" coordorigin="4206,9504" coordsize="10,20">
              <v:shape style="position:absolute;left:4206;top:9504;width:10;height:20" coordorigin="4206,9504" coordsize="10,20" path="m4206,9523l4215,9523,4215,9504,4206,9504,4206,9523xe" filled="true" fillcolor="#000000" stroked="false">
                <v:path arrowok="t"/>
                <v:fill type="solid"/>
              </v:shape>
            </v:group>
            <v:group style="position:absolute;left:4206;top:9523;width:10;height:20" coordorigin="4206,9523" coordsize="10,20">
              <v:shape style="position:absolute;left:4206;top:9523;width:10;height:20" coordorigin="4206,9523" coordsize="10,20" path="m4206,9542l4215,9542,4215,9523,4206,9523,4206,9542xe" filled="true" fillcolor="#000000" stroked="false">
                <v:path arrowok="t"/>
                <v:fill type="solid"/>
              </v:shape>
            </v:group>
            <v:group style="position:absolute;left:4206;top:9542;width:10;height:20" coordorigin="4206,9542" coordsize="10,20">
              <v:shape style="position:absolute;left:4206;top:9542;width:10;height:20" coordorigin="4206,9542" coordsize="10,20" path="m4206,9561l4215,9561,4215,9542,4206,9542,4206,9561xe" filled="true" fillcolor="#000000" stroked="false">
                <v:path arrowok="t"/>
                <v:fill type="solid"/>
              </v:shape>
            </v:group>
            <v:group style="position:absolute;left:4206;top:9561;width:10;height:20" coordorigin="4206,9561" coordsize="10,20">
              <v:shape style="position:absolute;left:4206;top:9561;width:10;height:20" coordorigin="4206,9561" coordsize="10,20" path="m4206,9580l4215,9580,4215,9561,4206,9561,4206,9580xe" filled="true" fillcolor="#000000" stroked="false">
                <v:path arrowok="t"/>
                <v:fill type="solid"/>
              </v:shape>
            </v:group>
            <v:group style="position:absolute;left:4206;top:9580;width:10;height:20" coordorigin="4206,9580" coordsize="10,20">
              <v:shape style="position:absolute;left:4206;top:9580;width:10;height:20" coordorigin="4206,9580" coordsize="10,20" path="m4206,9600l4215,9600,4215,9580,4206,9580,4206,9600xe" filled="true" fillcolor="#000000" stroked="false">
                <v:path arrowok="t"/>
                <v:fill type="solid"/>
              </v:shape>
            </v:group>
            <v:group style="position:absolute;left:4206;top:9600;width:10;height:20" coordorigin="4206,9600" coordsize="10,20">
              <v:shape style="position:absolute;left:4206;top:9600;width:10;height:20" coordorigin="4206,9600" coordsize="10,20" path="m4206,9619l4215,9619,4215,9600,4206,9600,4206,9619xe" filled="true" fillcolor="#000000" stroked="false">
                <v:path arrowok="t"/>
                <v:fill type="solid"/>
              </v:shape>
            </v:group>
            <v:group style="position:absolute;left:4206;top:9619;width:10;height:20" coordorigin="4206,9619" coordsize="10,20">
              <v:shape style="position:absolute;left:4206;top:9619;width:10;height:20" coordorigin="4206,9619" coordsize="10,20" path="m4206,9638l4215,9638,4215,9619,4206,9619,4206,9638xe" filled="true" fillcolor="#000000" stroked="false">
                <v:path arrowok="t"/>
                <v:fill type="solid"/>
              </v:shape>
            </v:group>
            <v:group style="position:absolute;left:4206;top:9638;width:10;height:20" coordorigin="4206,9638" coordsize="10,20">
              <v:shape style="position:absolute;left:4206;top:9638;width:10;height:20" coordorigin="4206,9638" coordsize="10,20" path="m4206,9657l4215,9657,4215,9638,4206,9638,4206,9657xe" filled="true" fillcolor="#000000" stroked="false">
                <v:path arrowok="t"/>
                <v:fill type="solid"/>
              </v:shape>
            </v:group>
            <v:group style="position:absolute;left:4206;top:9657;width:10;height:20" coordorigin="4206,9657" coordsize="10,20">
              <v:shape style="position:absolute;left:4206;top:9657;width:10;height:20" coordorigin="4206,9657" coordsize="10,20" path="m4206,9676l4215,9676,4215,9657,4206,9657,4206,9676xe" filled="true" fillcolor="#000000" stroked="false">
                <v:path arrowok="t"/>
                <v:fill type="solid"/>
              </v:shape>
            </v:group>
            <v:group style="position:absolute;left:4206;top:9676;width:10;height:20" coordorigin="4206,9676" coordsize="10,20">
              <v:shape style="position:absolute;left:4206;top:9676;width:10;height:20" coordorigin="4206,9676" coordsize="10,20" path="m4206,9696l4215,9696,4215,9676,4206,9676,4206,9696xe" filled="true" fillcolor="#000000" stroked="false">
                <v:path arrowok="t"/>
                <v:fill type="solid"/>
              </v:shape>
            </v:group>
            <v:group style="position:absolute;left:4206;top:9696;width:10;height:20" coordorigin="4206,9696" coordsize="10,20">
              <v:shape style="position:absolute;left:4206;top:9696;width:10;height:20" coordorigin="4206,9696" coordsize="10,20" path="m4206,9715l4215,9715,4215,9696,4206,9696,4206,9715xe" filled="true" fillcolor="#000000" stroked="false">
                <v:path arrowok="t"/>
                <v:fill type="solid"/>
              </v:shape>
            </v:group>
            <v:group style="position:absolute;left:4206;top:9715;width:10;height:20" coordorigin="4206,9715" coordsize="10,20">
              <v:shape style="position:absolute;left:4206;top:9715;width:10;height:20" coordorigin="4206,9715" coordsize="10,20" path="m4206,9734l4215,9734,4215,9715,4206,9715,4206,9734xe" filled="true" fillcolor="#000000" stroked="false">
                <v:path arrowok="t"/>
                <v:fill type="solid"/>
              </v:shape>
            </v:group>
            <v:group style="position:absolute;left:4206;top:9738;width:10;height:2" coordorigin="4206,9738" coordsize="10,2">
              <v:shape style="position:absolute;left:4206;top:9738;width:10;height:2" coordorigin="4206,9738" coordsize="10,0" path="m4206,9738l4215,9738e" filled="false" stroked="true" strokeweight=".35999pt" strokecolor="#000000">
                <v:path arrowok="t"/>
              </v:shape>
            </v:group>
            <v:group style="position:absolute;left:5015;top:9273;width:10;height:20" coordorigin="5015,9273" coordsize="10,20">
              <v:shape style="position:absolute;left:5015;top:9273;width:10;height:20" coordorigin="5015,9273" coordsize="10,20" path="m5015,9292l5024,9292,5024,9273,5015,9273,5015,9292xe" filled="true" fillcolor="#000000" stroked="false">
                <v:path arrowok="t"/>
                <v:fill type="solid"/>
              </v:shape>
            </v:group>
            <v:group style="position:absolute;left:5015;top:9292;width:10;height:20" coordorigin="5015,9292" coordsize="10,20">
              <v:shape style="position:absolute;left:5015;top:9292;width:10;height:20" coordorigin="5015,9292" coordsize="10,20" path="m5015,9312l5024,9312,5024,9292,5015,9292,5015,9312xe" filled="true" fillcolor="#000000" stroked="false">
                <v:path arrowok="t"/>
                <v:fill type="solid"/>
              </v:shape>
            </v:group>
            <v:group style="position:absolute;left:5015;top:9312;width:10;height:20" coordorigin="5015,9312" coordsize="10,20">
              <v:shape style="position:absolute;left:5015;top:9312;width:10;height:20" coordorigin="5015,9312" coordsize="10,20" path="m5015,9331l5024,9331,5024,9312,5015,9312,5015,9331xe" filled="true" fillcolor="#000000" stroked="false">
                <v:path arrowok="t"/>
                <v:fill type="solid"/>
              </v:shape>
            </v:group>
            <v:group style="position:absolute;left:5015;top:9331;width:10;height:20" coordorigin="5015,9331" coordsize="10,20">
              <v:shape style="position:absolute;left:5015;top:9331;width:10;height:20" coordorigin="5015,9331" coordsize="10,20" path="m5015,9350l5024,9350,5024,9331,5015,9331,5015,9350xe" filled="true" fillcolor="#000000" stroked="false">
                <v:path arrowok="t"/>
                <v:fill type="solid"/>
              </v:shape>
            </v:group>
            <v:group style="position:absolute;left:5015;top:9350;width:10;height:20" coordorigin="5015,9350" coordsize="10,20">
              <v:shape style="position:absolute;left:5015;top:9350;width:10;height:20" coordorigin="5015,9350" coordsize="10,20" path="m5015,9369l5024,9369,5024,9350,5015,9350,5015,9369xe" filled="true" fillcolor="#000000" stroked="false">
                <v:path arrowok="t"/>
                <v:fill type="solid"/>
              </v:shape>
            </v:group>
            <v:group style="position:absolute;left:5015;top:9369;width:10;height:20" coordorigin="5015,9369" coordsize="10,20">
              <v:shape style="position:absolute;left:5015;top:9369;width:10;height:20" coordorigin="5015,9369" coordsize="10,20" path="m5015,9388l5024,9388,5024,9369,5015,9369,5015,9388xe" filled="true" fillcolor="#000000" stroked="false">
                <v:path arrowok="t"/>
                <v:fill type="solid"/>
              </v:shape>
            </v:group>
            <v:group style="position:absolute;left:5015;top:9388;width:10;height:20" coordorigin="5015,9388" coordsize="10,20">
              <v:shape style="position:absolute;left:5015;top:9388;width:10;height:20" coordorigin="5015,9388" coordsize="10,20" path="m5015,9408l5024,9408,5024,9388,5015,9388,5015,9408xe" filled="true" fillcolor="#000000" stroked="false">
                <v:path arrowok="t"/>
                <v:fill type="solid"/>
              </v:shape>
            </v:group>
            <v:group style="position:absolute;left:5015;top:9408;width:10;height:20" coordorigin="5015,9408" coordsize="10,20">
              <v:shape style="position:absolute;left:5015;top:9408;width:10;height:20" coordorigin="5015,9408" coordsize="10,20" path="m5015,9427l5024,9427,5024,9408,5015,9408,5015,9427xe" filled="true" fillcolor="#000000" stroked="false">
                <v:path arrowok="t"/>
                <v:fill type="solid"/>
              </v:shape>
            </v:group>
            <v:group style="position:absolute;left:5015;top:9427;width:10;height:20" coordorigin="5015,9427" coordsize="10,20">
              <v:shape style="position:absolute;left:5015;top:9427;width:10;height:20" coordorigin="5015,9427" coordsize="10,20" path="m5015,9446l5024,9446,5024,9427,5015,9427,5015,9446xe" filled="true" fillcolor="#000000" stroked="false">
                <v:path arrowok="t"/>
                <v:fill type="solid"/>
              </v:shape>
            </v:group>
            <v:group style="position:absolute;left:5015;top:9446;width:10;height:20" coordorigin="5015,9446" coordsize="10,20">
              <v:shape style="position:absolute;left:5015;top:9446;width:10;height:20" coordorigin="5015,9446" coordsize="10,20" path="m5015,9465l5024,9465,5024,9446,5015,9446,5015,9465xe" filled="true" fillcolor="#000000" stroked="false">
                <v:path arrowok="t"/>
                <v:fill type="solid"/>
              </v:shape>
            </v:group>
            <v:group style="position:absolute;left:5015;top:9465;width:10;height:20" coordorigin="5015,9465" coordsize="10,20">
              <v:shape style="position:absolute;left:5015;top:9465;width:10;height:20" coordorigin="5015,9465" coordsize="10,20" path="m5015,9484l5024,9484,5024,9465,5015,9465,5015,9484xe" filled="true" fillcolor="#000000" stroked="false">
                <v:path arrowok="t"/>
                <v:fill type="solid"/>
              </v:shape>
            </v:group>
            <v:group style="position:absolute;left:5015;top:9484;width:10;height:20" coordorigin="5015,9484" coordsize="10,20">
              <v:shape style="position:absolute;left:5015;top:9484;width:10;height:20" coordorigin="5015,9484" coordsize="10,20" path="m5015,9504l5024,9504,5024,9484,5015,9484,5015,9504xe" filled="true" fillcolor="#000000" stroked="false">
                <v:path arrowok="t"/>
                <v:fill type="solid"/>
              </v:shape>
            </v:group>
            <v:group style="position:absolute;left:5015;top:9504;width:10;height:20" coordorigin="5015,9504" coordsize="10,20">
              <v:shape style="position:absolute;left:5015;top:9504;width:10;height:20" coordorigin="5015,9504" coordsize="10,20" path="m5015,9523l5024,9523,5024,9504,5015,9504,5015,9523xe" filled="true" fillcolor="#000000" stroked="false">
                <v:path arrowok="t"/>
                <v:fill type="solid"/>
              </v:shape>
            </v:group>
            <v:group style="position:absolute;left:5015;top:9523;width:10;height:20" coordorigin="5015,9523" coordsize="10,20">
              <v:shape style="position:absolute;left:5015;top:9523;width:10;height:20" coordorigin="5015,9523" coordsize="10,20" path="m5015,9542l5024,9542,5024,9523,5015,9523,5015,9542xe" filled="true" fillcolor="#000000" stroked="false">
                <v:path arrowok="t"/>
                <v:fill type="solid"/>
              </v:shape>
            </v:group>
            <v:group style="position:absolute;left:5015;top:9542;width:10;height:20" coordorigin="5015,9542" coordsize="10,20">
              <v:shape style="position:absolute;left:5015;top:9542;width:10;height:20" coordorigin="5015,9542" coordsize="10,20" path="m5015,9561l5024,9561,5024,9542,5015,9542,5015,9561xe" filled="true" fillcolor="#000000" stroked="false">
                <v:path arrowok="t"/>
                <v:fill type="solid"/>
              </v:shape>
            </v:group>
            <v:group style="position:absolute;left:5015;top:9561;width:10;height:20" coordorigin="5015,9561" coordsize="10,20">
              <v:shape style="position:absolute;left:5015;top:9561;width:10;height:20" coordorigin="5015,9561" coordsize="10,20" path="m5015,9580l5024,9580,5024,9561,5015,9561,5015,9580xe" filled="true" fillcolor="#000000" stroked="false">
                <v:path arrowok="t"/>
                <v:fill type="solid"/>
              </v:shape>
            </v:group>
            <v:group style="position:absolute;left:5015;top:9580;width:10;height:20" coordorigin="5015,9580" coordsize="10,20">
              <v:shape style="position:absolute;left:5015;top:9580;width:10;height:20" coordorigin="5015,9580" coordsize="10,20" path="m5015,9600l5024,9600,5024,9580,5015,9580,5015,9600xe" filled="true" fillcolor="#000000" stroked="false">
                <v:path arrowok="t"/>
                <v:fill type="solid"/>
              </v:shape>
            </v:group>
            <v:group style="position:absolute;left:5015;top:9600;width:10;height:20" coordorigin="5015,9600" coordsize="10,20">
              <v:shape style="position:absolute;left:5015;top:9600;width:10;height:20" coordorigin="5015,9600" coordsize="10,20" path="m5015,9619l5024,9619,5024,9600,5015,9600,5015,9619xe" filled="true" fillcolor="#000000" stroked="false">
                <v:path arrowok="t"/>
                <v:fill type="solid"/>
              </v:shape>
            </v:group>
            <v:group style="position:absolute;left:5015;top:9619;width:10;height:20" coordorigin="5015,9619" coordsize="10,20">
              <v:shape style="position:absolute;left:5015;top:9619;width:10;height:20" coordorigin="5015,9619" coordsize="10,20" path="m5015,9638l5024,9638,5024,9619,5015,9619,5015,9638xe" filled="true" fillcolor="#000000" stroked="false">
                <v:path arrowok="t"/>
                <v:fill type="solid"/>
              </v:shape>
            </v:group>
            <v:group style="position:absolute;left:5015;top:9638;width:10;height:20" coordorigin="5015,9638" coordsize="10,20">
              <v:shape style="position:absolute;left:5015;top:9638;width:10;height:20" coordorigin="5015,9638" coordsize="10,20" path="m5015,9657l5024,9657,5024,9638,5015,9638,5015,9657xe" filled="true" fillcolor="#000000" stroked="false">
                <v:path arrowok="t"/>
                <v:fill type="solid"/>
              </v:shape>
            </v:group>
            <v:group style="position:absolute;left:5015;top:9657;width:10;height:20" coordorigin="5015,9657" coordsize="10,20">
              <v:shape style="position:absolute;left:5015;top:9657;width:10;height:20" coordorigin="5015,9657" coordsize="10,20" path="m5015,9676l5024,9676,5024,9657,5015,9657,5015,9676xe" filled="true" fillcolor="#000000" stroked="false">
                <v:path arrowok="t"/>
                <v:fill type="solid"/>
              </v:shape>
            </v:group>
            <v:group style="position:absolute;left:5015;top:9676;width:10;height:20" coordorigin="5015,9676" coordsize="10,20">
              <v:shape style="position:absolute;left:5015;top:9676;width:10;height:20" coordorigin="5015,9676" coordsize="10,20" path="m5015,9696l5024,9696,5024,9676,5015,9676,5015,9696xe" filled="true" fillcolor="#000000" stroked="false">
                <v:path arrowok="t"/>
                <v:fill type="solid"/>
              </v:shape>
            </v:group>
            <v:group style="position:absolute;left:5015;top:9696;width:10;height:20" coordorigin="5015,9696" coordsize="10,20">
              <v:shape style="position:absolute;left:5015;top:9696;width:10;height:20" coordorigin="5015,9696" coordsize="10,20" path="m5015,9715l5024,9715,5024,9696,5015,9696,5015,9715xe" filled="true" fillcolor="#000000" stroked="false">
                <v:path arrowok="t"/>
                <v:fill type="solid"/>
              </v:shape>
            </v:group>
            <v:group style="position:absolute;left:5015;top:9715;width:10;height:20" coordorigin="5015,9715" coordsize="10,20">
              <v:shape style="position:absolute;left:5015;top:9715;width:10;height:20" coordorigin="5015,9715" coordsize="10,20" path="m5015,9734l5024,9734,5024,9715,5015,9715,5015,9734xe" filled="true" fillcolor="#000000" stroked="false">
                <v:path arrowok="t"/>
                <v:fill type="solid"/>
              </v:shape>
            </v:group>
            <v:group style="position:absolute;left:5015;top:9738;width:10;height:2" coordorigin="5015,9738" coordsize="10,2">
              <v:shape style="position:absolute;left:5015;top:9738;width:10;height:2" coordorigin="5015,9738" coordsize="10,0" path="m5015,9738l5024,9738e" filled="false" stroked="true" strokeweight=".35999pt" strokecolor="#000000">
                <v:path arrowok="t"/>
              </v:shape>
            </v:group>
            <v:group style="position:absolute;left:5977;top:9273;width:10;height:20" coordorigin="5977,9273" coordsize="10,20">
              <v:shape style="position:absolute;left:5977;top:9273;width:10;height:20" coordorigin="5977,9273" coordsize="10,20" path="m5977,9292l5987,9292,5987,9273,5977,9273,5977,9292xe" filled="true" fillcolor="#000000" stroked="false">
                <v:path arrowok="t"/>
                <v:fill type="solid"/>
              </v:shape>
            </v:group>
            <v:group style="position:absolute;left:5977;top:9292;width:10;height:20" coordorigin="5977,9292" coordsize="10,20">
              <v:shape style="position:absolute;left:5977;top:9292;width:10;height:20" coordorigin="5977,9292" coordsize="10,20" path="m5977,9312l5987,9312,5987,9292,5977,9292,5977,9312xe" filled="true" fillcolor="#000000" stroked="false">
                <v:path arrowok="t"/>
                <v:fill type="solid"/>
              </v:shape>
            </v:group>
            <v:group style="position:absolute;left:5977;top:9312;width:10;height:20" coordorigin="5977,9312" coordsize="10,20">
              <v:shape style="position:absolute;left:5977;top:9312;width:10;height:20" coordorigin="5977,9312" coordsize="10,20" path="m5977,9331l5987,9331,5987,9312,5977,9312,5977,9331xe" filled="true" fillcolor="#000000" stroked="false">
                <v:path arrowok="t"/>
                <v:fill type="solid"/>
              </v:shape>
            </v:group>
            <v:group style="position:absolute;left:5977;top:9331;width:10;height:20" coordorigin="5977,9331" coordsize="10,20">
              <v:shape style="position:absolute;left:5977;top:9331;width:10;height:20" coordorigin="5977,9331" coordsize="10,20" path="m5977,9350l5987,9350,5987,9331,5977,9331,5977,9350xe" filled="true" fillcolor="#000000" stroked="false">
                <v:path arrowok="t"/>
                <v:fill type="solid"/>
              </v:shape>
            </v:group>
            <v:group style="position:absolute;left:5977;top:9350;width:10;height:20" coordorigin="5977,9350" coordsize="10,20">
              <v:shape style="position:absolute;left:5977;top:9350;width:10;height:20" coordorigin="5977,9350" coordsize="10,20" path="m5977,9369l5987,9369,5987,9350,5977,9350,5977,9369xe" filled="true" fillcolor="#000000" stroked="false">
                <v:path arrowok="t"/>
                <v:fill type="solid"/>
              </v:shape>
            </v:group>
            <v:group style="position:absolute;left:5977;top:9369;width:10;height:20" coordorigin="5977,9369" coordsize="10,20">
              <v:shape style="position:absolute;left:5977;top:9369;width:10;height:20" coordorigin="5977,9369" coordsize="10,20" path="m5977,9388l5987,9388,5987,9369,5977,9369,5977,9388xe" filled="true" fillcolor="#000000" stroked="false">
                <v:path arrowok="t"/>
                <v:fill type="solid"/>
              </v:shape>
            </v:group>
            <v:group style="position:absolute;left:5977;top:9388;width:10;height:20" coordorigin="5977,9388" coordsize="10,20">
              <v:shape style="position:absolute;left:5977;top:9388;width:10;height:20" coordorigin="5977,9388" coordsize="10,20" path="m5977,9408l5987,9408,5987,9388,5977,9388,5977,9408xe" filled="true" fillcolor="#000000" stroked="false">
                <v:path arrowok="t"/>
                <v:fill type="solid"/>
              </v:shape>
            </v:group>
            <v:group style="position:absolute;left:5977;top:9408;width:10;height:20" coordorigin="5977,9408" coordsize="10,20">
              <v:shape style="position:absolute;left:5977;top:9408;width:10;height:20" coordorigin="5977,9408" coordsize="10,20" path="m5977,9427l5987,9427,5987,9408,5977,9408,5977,9427xe" filled="true" fillcolor="#000000" stroked="false">
                <v:path arrowok="t"/>
                <v:fill type="solid"/>
              </v:shape>
            </v:group>
            <v:group style="position:absolute;left:5977;top:9427;width:10;height:20" coordorigin="5977,9427" coordsize="10,20">
              <v:shape style="position:absolute;left:5977;top:9427;width:10;height:20" coordorigin="5977,9427" coordsize="10,20" path="m5977,9446l5987,9446,5987,9427,5977,9427,5977,9446xe" filled="true" fillcolor="#000000" stroked="false">
                <v:path arrowok="t"/>
                <v:fill type="solid"/>
              </v:shape>
            </v:group>
            <v:group style="position:absolute;left:5977;top:9446;width:10;height:20" coordorigin="5977,9446" coordsize="10,20">
              <v:shape style="position:absolute;left:5977;top:9446;width:10;height:20" coordorigin="5977,9446" coordsize="10,20" path="m5977,9465l5987,9465,5987,9446,5977,9446,5977,9465xe" filled="true" fillcolor="#000000" stroked="false">
                <v:path arrowok="t"/>
                <v:fill type="solid"/>
              </v:shape>
            </v:group>
            <v:group style="position:absolute;left:5977;top:9465;width:10;height:20" coordorigin="5977,9465" coordsize="10,20">
              <v:shape style="position:absolute;left:5977;top:9465;width:10;height:20" coordorigin="5977,9465" coordsize="10,20" path="m5977,9484l5987,9484,5987,9465,5977,9465,5977,9484xe" filled="true" fillcolor="#000000" stroked="false">
                <v:path arrowok="t"/>
                <v:fill type="solid"/>
              </v:shape>
            </v:group>
            <v:group style="position:absolute;left:5977;top:9484;width:10;height:20" coordorigin="5977,9484" coordsize="10,20">
              <v:shape style="position:absolute;left:5977;top:9484;width:10;height:20" coordorigin="5977,9484" coordsize="10,20" path="m5977,9504l5987,9504,5987,9484,5977,9484,5977,9504xe" filled="true" fillcolor="#000000" stroked="false">
                <v:path arrowok="t"/>
                <v:fill type="solid"/>
              </v:shape>
            </v:group>
            <v:group style="position:absolute;left:5977;top:9504;width:10;height:20" coordorigin="5977,9504" coordsize="10,20">
              <v:shape style="position:absolute;left:5977;top:9504;width:10;height:20" coordorigin="5977,9504" coordsize="10,20" path="m5977,9523l5987,9523,5987,9504,5977,9504,5977,9523xe" filled="true" fillcolor="#000000" stroked="false">
                <v:path arrowok="t"/>
                <v:fill type="solid"/>
              </v:shape>
            </v:group>
            <v:group style="position:absolute;left:5977;top:9523;width:10;height:20" coordorigin="5977,9523" coordsize="10,20">
              <v:shape style="position:absolute;left:5977;top:9523;width:10;height:20" coordorigin="5977,9523" coordsize="10,20" path="m5977,9542l5987,9542,5987,9523,5977,9523,5977,9542xe" filled="true" fillcolor="#000000" stroked="false">
                <v:path arrowok="t"/>
                <v:fill type="solid"/>
              </v:shape>
            </v:group>
            <v:group style="position:absolute;left:5977;top:9542;width:10;height:20" coordorigin="5977,9542" coordsize="10,20">
              <v:shape style="position:absolute;left:5977;top:9542;width:10;height:20" coordorigin="5977,9542" coordsize="10,20" path="m5977,9561l5987,9561,5987,9542,5977,9542,5977,9561xe" filled="true" fillcolor="#000000" stroked="false">
                <v:path arrowok="t"/>
                <v:fill type="solid"/>
              </v:shape>
            </v:group>
            <v:group style="position:absolute;left:5977;top:9561;width:10;height:20" coordorigin="5977,9561" coordsize="10,20">
              <v:shape style="position:absolute;left:5977;top:9561;width:10;height:20" coordorigin="5977,9561" coordsize="10,20" path="m5977,9580l5987,9580,5987,9561,5977,9561,5977,9580xe" filled="true" fillcolor="#000000" stroked="false">
                <v:path arrowok="t"/>
                <v:fill type="solid"/>
              </v:shape>
            </v:group>
            <v:group style="position:absolute;left:5977;top:9580;width:10;height:20" coordorigin="5977,9580" coordsize="10,20">
              <v:shape style="position:absolute;left:5977;top:9580;width:10;height:20" coordorigin="5977,9580" coordsize="10,20" path="m5977,9600l5987,9600,5987,9580,5977,9580,5977,9600xe" filled="true" fillcolor="#000000" stroked="false">
                <v:path arrowok="t"/>
                <v:fill type="solid"/>
              </v:shape>
            </v:group>
            <v:group style="position:absolute;left:5977;top:9600;width:10;height:20" coordorigin="5977,9600" coordsize="10,20">
              <v:shape style="position:absolute;left:5977;top:9600;width:10;height:20" coordorigin="5977,9600" coordsize="10,20" path="m5977,9619l5987,9619,5987,9600,5977,9600,5977,9619xe" filled="true" fillcolor="#000000" stroked="false">
                <v:path arrowok="t"/>
                <v:fill type="solid"/>
              </v:shape>
            </v:group>
            <v:group style="position:absolute;left:5977;top:9619;width:10;height:20" coordorigin="5977,9619" coordsize="10,20">
              <v:shape style="position:absolute;left:5977;top:9619;width:10;height:20" coordorigin="5977,9619" coordsize="10,20" path="m5977,9638l5987,9638,5987,9619,5977,9619,5977,9638xe" filled="true" fillcolor="#000000" stroked="false">
                <v:path arrowok="t"/>
                <v:fill type="solid"/>
              </v:shape>
            </v:group>
            <v:group style="position:absolute;left:5977;top:9638;width:10;height:20" coordorigin="5977,9638" coordsize="10,20">
              <v:shape style="position:absolute;left:5977;top:9638;width:10;height:20" coordorigin="5977,9638" coordsize="10,20" path="m5977,9657l5987,9657,5987,9638,5977,9638,5977,9657xe" filled="true" fillcolor="#000000" stroked="false">
                <v:path arrowok="t"/>
                <v:fill type="solid"/>
              </v:shape>
            </v:group>
            <v:group style="position:absolute;left:5977;top:9657;width:10;height:20" coordorigin="5977,9657" coordsize="10,20">
              <v:shape style="position:absolute;left:5977;top:9657;width:10;height:20" coordorigin="5977,9657" coordsize="10,20" path="m5977,9676l5987,9676,5987,9657,5977,9657,5977,9676xe" filled="true" fillcolor="#000000" stroked="false">
                <v:path arrowok="t"/>
                <v:fill type="solid"/>
              </v:shape>
            </v:group>
            <v:group style="position:absolute;left:5977;top:9676;width:10;height:20" coordorigin="5977,9676" coordsize="10,20">
              <v:shape style="position:absolute;left:5977;top:9676;width:10;height:20" coordorigin="5977,9676" coordsize="10,20" path="m5977,9696l5987,9696,5987,9676,5977,9676,5977,9696xe" filled="true" fillcolor="#000000" stroked="false">
                <v:path arrowok="t"/>
                <v:fill type="solid"/>
              </v:shape>
            </v:group>
            <v:group style="position:absolute;left:5977;top:9696;width:10;height:20" coordorigin="5977,9696" coordsize="10,20">
              <v:shape style="position:absolute;left:5977;top:9696;width:10;height:20" coordorigin="5977,9696" coordsize="10,20" path="m5977,9715l5987,9715,5987,9696,5977,9696,5977,9715xe" filled="true" fillcolor="#000000" stroked="false">
                <v:path arrowok="t"/>
                <v:fill type="solid"/>
              </v:shape>
            </v:group>
            <v:group style="position:absolute;left:5977;top:9715;width:10;height:20" coordorigin="5977,9715" coordsize="10,20">
              <v:shape style="position:absolute;left:5977;top:9715;width:10;height:20" coordorigin="5977,9715" coordsize="10,20" path="m5977,9734l5987,9734,5987,9715,5977,9715,5977,9734xe" filled="true" fillcolor="#000000" stroked="false">
                <v:path arrowok="t"/>
                <v:fill type="solid"/>
              </v:shape>
            </v:group>
            <v:group style="position:absolute;left:5977;top:9738;width:10;height:2" coordorigin="5977,9738" coordsize="10,2">
              <v:shape style="position:absolute;left:5977;top:9738;width:10;height:2" coordorigin="5977,9738" coordsize="10,0" path="m5977,9738l5987,9738e" filled="false" stroked="true" strokeweight=".35999pt" strokecolor="#000000">
                <v:path arrowok="t"/>
              </v:shape>
            </v:group>
            <v:group style="position:absolute;left:6760;top:9273;width:10;height:20" coordorigin="6760,9273" coordsize="10,20">
              <v:shape style="position:absolute;left:6760;top:9273;width:10;height:20" coordorigin="6760,9273" coordsize="10,20" path="m6760,9292l6769,9292,6769,9273,6760,9273,6760,9292xe" filled="true" fillcolor="#000000" stroked="false">
                <v:path arrowok="t"/>
                <v:fill type="solid"/>
              </v:shape>
            </v:group>
            <v:group style="position:absolute;left:6760;top:9292;width:10;height:20" coordorigin="6760,9292" coordsize="10,20">
              <v:shape style="position:absolute;left:6760;top:9292;width:10;height:20" coordorigin="6760,9292" coordsize="10,20" path="m6760,9312l6769,9312,6769,9292,6760,9292,6760,9312xe" filled="true" fillcolor="#000000" stroked="false">
                <v:path arrowok="t"/>
                <v:fill type="solid"/>
              </v:shape>
            </v:group>
            <v:group style="position:absolute;left:6760;top:9312;width:10;height:20" coordorigin="6760,9312" coordsize="10,20">
              <v:shape style="position:absolute;left:6760;top:9312;width:10;height:20" coordorigin="6760,9312" coordsize="10,20" path="m6760,9331l6769,9331,6769,9312,6760,9312,6760,9331xe" filled="true" fillcolor="#000000" stroked="false">
                <v:path arrowok="t"/>
                <v:fill type="solid"/>
              </v:shape>
            </v:group>
            <v:group style="position:absolute;left:6760;top:9331;width:10;height:20" coordorigin="6760,9331" coordsize="10,20">
              <v:shape style="position:absolute;left:6760;top:9331;width:10;height:20" coordorigin="6760,9331" coordsize="10,20" path="m6760,9350l6769,9350,6769,9331,6760,9331,6760,9350xe" filled="true" fillcolor="#000000" stroked="false">
                <v:path arrowok="t"/>
                <v:fill type="solid"/>
              </v:shape>
            </v:group>
            <v:group style="position:absolute;left:6760;top:9350;width:10;height:20" coordorigin="6760,9350" coordsize="10,20">
              <v:shape style="position:absolute;left:6760;top:9350;width:10;height:20" coordorigin="6760,9350" coordsize="10,20" path="m6760,9369l6769,9369,6769,9350,6760,9350,6760,9369xe" filled="true" fillcolor="#000000" stroked="false">
                <v:path arrowok="t"/>
                <v:fill type="solid"/>
              </v:shape>
            </v:group>
            <v:group style="position:absolute;left:6760;top:9369;width:10;height:20" coordorigin="6760,9369" coordsize="10,20">
              <v:shape style="position:absolute;left:6760;top:9369;width:10;height:20" coordorigin="6760,9369" coordsize="10,20" path="m6760,9388l6769,9388,6769,9369,6760,9369,6760,9388xe" filled="true" fillcolor="#000000" stroked="false">
                <v:path arrowok="t"/>
                <v:fill type="solid"/>
              </v:shape>
            </v:group>
            <v:group style="position:absolute;left:6760;top:9388;width:10;height:20" coordorigin="6760,9388" coordsize="10,20">
              <v:shape style="position:absolute;left:6760;top:9388;width:10;height:20" coordorigin="6760,9388" coordsize="10,20" path="m6760,9408l6769,9408,6769,9388,6760,9388,6760,9408xe" filled="true" fillcolor="#000000" stroked="false">
                <v:path arrowok="t"/>
                <v:fill type="solid"/>
              </v:shape>
            </v:group>
            <v:group style="position:absolute;left:6760;top:9408;width:10;height:20" coordorigin="6760,9408" coordsize="10,20">
              <v:shape style="position:absolute;left:6760;top:9408;width:10;height:20" coordorigin="6760,9408" coordsize="10,20" path="m6760,9427l6769,9427,6769,9408,6760,9408,6760,9427xe" filled="true" fillcolor="#000000" stroked="false">
                <v:path arrowok="t"/>
                <v:fill type="solid"/>
              </v:shape>
            </v:group>
            <v:group style="position:absolute;left:6760;top:9427;width:10;height:20" coordorigin="6760,9427" coordsize="10,20">
              <v:shape style="position:absolute;left:6760;top:9427;width:10;height:20" coordorigin="6760,9427" coordsize="10,20" path="m6760,9446l6769,9446,6769,9427,6760,9427,6760,9446xe" filled="true" fillcolor="#000000" stroked="false">
                <v:path arrowok="t"/>
                <v:fill type="solid"/>
              </v:shape>
            </v:group>
            <v:group style="position:absolute;left:6760;top:9446;width:10;height:20" coordorigin="6760,9446" coordsize="10,20">
              <v:shape style="position:absolute;left:6760;top:9446;width:10;height:20" coordorigin="6760,9446" coordsize="10,20" path="m6760,9465l6769,9465,6769,9446,6760,9446,6760,9465xe" filled="true" fillcolor="#000000" stroked="false">
                <v:path arrowok="t"/>
                <v:fill type="solid"/>
              </v:shape>
            </v:group>
            <v:group style="position:absolute;left:6760;top:9465;width:10;height:20" coordorigin="6760,9465" coordsize="10,20">
              <v:shape style="position:absolute;left:6760;top:9465;width:10;height:20" coordorigin="6760,9465" coordsize="10,20" path="m6760,9484l6769,9484,6769,9465,6760,9465,6760,9484xe" filled="true" fillcolor="#000000" stroked="false">
                <v:path arrowok="t"/>
                <v:fill type="solid"/>
              </v:shape>
            </v:group>
            <v:group style="position:absolute;left:6760;top:9484;width:10;height:20" coordorigin="6760,9484" coordsize="10,20">
              <v:shape style="position:absolute;left:6760;top:9484;width:10;height:20" coordorigin="6760,9484" coordsize="10,20" path="m6760,9504l6769,9504,6769,9484,6760,9484,6760,9504xe" filled="true" fillcolor="#000000" stroked="false">
                <v:path arrowok="t"/>
                <v:fill type="solid"/>
              </v:shape>
            </v:group>
            <v:group style="position:absolute;left:6760;top:9504;width:10;height:20" coordorigin="6760,9504" coordsize="10,20">
              <v:shape style="position:absolute;left:6760;top:9504;width:10;height:20" coordorigin="6760,9504" coordsize="10,20" path="m6760,9523l6769,9523,6769,9504,6760,9504,6760,9523xe" filled="true" fillcolor="#000000" stroked="false">
                <v:path arrowok="t"/>
                <v:fill type="solid"/>
              </v:shape>
            </v:group>
            <v:group style="position:absolute;left:6760;top:9523;width:10;height:20" coordorigin="6760,9523" coordsize="10,20">
              <v:shape style="position:absolute;left:6760;top:9523;width:10;height:20" coordorigin="6760,9523" coordsize="10,20" path="m6760,9542l6769,9542,6769,9523,6760,9523,6760,9542xe" filled="true" fillcolor="#000000" stroked="false">
                <v:path arrowok="t"/>
                <v:fill type="solid"/>
              </v:shape>
            </v:group>
            <v:group style="position:absolute;left:6760;top:9542;width:10;height:20" coordorigin="6760,9542" coordsize="10,20">
              <v:shape style="position:absolute;left:6760;top:9542;width:10;height:20" coordorigin="6760,9542" coordsize="10,20" path="m6760,9561l6769,9561,6769,9542,6760,9542,6760,9561xe" filled="true" fillcolor="#000000" stroked="false">
                <v:path arrowok="t"/>
                <v:fill type="solid"/>
              </v:shape>
            </v:group>
            <v:group style="position:absolute;left:6760;top:9561;width:10;height:20" coordorigin="6760,9561" coordsize="10,20">
              <v:shape style="position:absolute;left:6760;top:9561;width:10;height:20" coordorigin="6760,9561" coordsize="10,20" path="m6760,9580l6769,9580,6769,9561,6760,9561,6760,9580xe" filled="true" fillcolor="#000000" stroked="false">
                <v:path arrowok="t"/>
                <v:fill type="solid"/>
              </v:shape>
            </v:group>
            <v:group style="position:absolute;left:6760;top:9580;width:10;height:20" coordorigin="6760,9580" coordsize="10,20">
              <v:shape style="position:absolute;left:6760;top:9580;width:10;height:20" coordorigin="6760,9580" coordsize="10,20" path="m6760,9600l6769,9600,6769,9580,6760,9580,6760,9600xe" filled="true" fillcolor="#000000" stroked="false">
                <v:path arrowok="t"/>
                <v:fill type="solid"/>
              </v:shape>
            </v:group>
            <v:group style="position:absolute;left:6760;top:9600;width:10;height:20" coordorigin="6760,9600" coordsize="10,20">
              <v:shape style="position:absolute;left:6760;top:9600;width:10;height:20" coordorigin="6760,9600" coordsize="10,20" path="m6760,9619l6769,9619,6769,9600,6760,9600,6760,9619xe" filled="true" fillcolor="#000000" stroked="false">
                <v:path arrowok="t"/>
                <v:fill type="solid"/>
              </v:shape>
            </v:group>
            <v:group style="position:absolute;left:6760;top:9619;width:10;height:20" coordorigin="6760,9619" coordsize="10,20">
              <v:shape style="position:absolute;left:6760;top:9619;width:10;height:20" coordorigin="6760,9619" coordsize="10,20" path="m6760,9638l6769,9638,6769,9619,6760,9619,6760,9638xe" filled="true" fillcolor="#000000" stroked="false">
                <v:path arrowok="t"/>
                <v:fill type="solid"/>
              </v:shape>
            </v:group>
            <v:group style="position:absolute;left:6760;top:9638;width:10;height:20" coordorigin="6760,9638" coordsize="10,20">
              <v:shape style="position:absolute;left:6760;top:9638;width:10;height:20" coordorigin="6760,9638" coordsize="10,20" path="m6760,9657l6769,9657,6769,9638,6760,9638,6760,9657xe" filled="true" fillcolor="#000000" stroked="false">
                <v:path arrowok="t"/>
                <v:fill type="solid"/>
              </v:shape>
            </v:group>
            <v:group style="position:absolute;left:6760;top:9657;width:10;height:20" coordorigin="6760,9657" coordsize="10,20">
              <v:shape style="position:absolute;left:6760;top:9657;width:10;height:20" coordorigin="6760,9657" coordsize="10,20" path="m6760,9676l6769,9676,6769,9657,6760,9657,6760,9676xe" filled="true" fillcolor="#000000" stroked="false">
                <v:path arrowok="t"/>
                <v:fill type="solid"/>
              </v:shape>
            </v:group>
            <v:group style="position:absolute;left:6760;top:9676;width:10;height:20" coordorigin="6760,9676" coordsize="10,20">
              <v:shape style="position:absolute;left:6760;top:9676;width:10;height:20" coordorigin="6760,9676" coordsize="10,20" path="m6760,9696l6769,9696,6769,9676,6760,9676,6760,9696xe" filled="true" fillcolor="#000000" stroked="false">
                <v:path arrowok="t"/>
                <v:fill type="solid"/>
              </v:shape>
            </v:group>
            <v:group style="position:absolute;left:6760;top:9696;width:10;height:20" coordorigin="6760,9696" coordsize="10,20">
              <v:shape style="position:absolute;left:6760;top:9696;width:10;height:20" coordorigin="6760,9696" coordsize="10,20" path="m6760,9715l6769,9715,6769,9696,6760,9696,6760,9715xe" filled="true" fillcolor="#000000" stroked="false">
                <v:path arrowok="t"/>
                <v:fill type="solid"/>
              </v:shape>
            </v:group>
            <v:group style="position:absolute;left:6760;top:9715;width:10;height:20" coordorigin="6760,9715" coordsize="10,20">
              <v:shape style="position:absolute;left:6760;top:9715;width:10;height:20" coordorigin="6760,9715" coordsize="10,20" path="m6760,9734l6769,9734,6769,9715,6760,9715,6760,9734xe" filled="true" fillcolor="#000000" stroked="false">
                <v:path arrowok="t"/>
                <v:fill type="solid"/>
              </v:shape>
            </v:group>
            <v:group style="position:absolute;left:6760;top:9738;width:10;height:2" coordorigin="6760,9738" coordsize="10,2">
              <v:shape style="position:absolute;left:6760;top:9738;width:10;height:2" coordorigin="6760,9738" coordsize="10,0" path="m6760,9738l6769,9738e" filled="false" stroked="true" strokeweight=".35999pt" strokecolor="#000000">
                <v:path arrowok="t"/>
              </v:shape>
            </v:group>
            <v:group style="position:absolute;left:7458;top:9273;width:10;height:20" coordorigin="7458,9273" coordsize="10,20">
              <v:shape style="position:absolute;left:7458;top:9273;width:10;height:20" coordorigin="7458,9273" coordsize="10,20" path="m7458,9292l7468,9292,7468,9273,7458,9273,7458,9292xe" filled="true" fillcolor="#000000" stroked="false">
                <v:path arrowok="t"/>
                <v:fill type="solid"/>
              </v:shape>
            </v:group>
            <v:group style="position:absolute;left:7458;top:9292;width:10;height:20" coordorigin="7458,9292" coordsize="10,20">
              <v:shape style="position:absolute;left:7458;top:9292;width:10;height:20" coordorigin="7458,9292" coordsize="10,20" path="m7458,9312l7468,9312,7468,9292,7458,9292,7458,9312xe" filled="true" fillcolor="#000000" stroked="false">
                <v:path arrowok="t"/>
                <v:fill type="solid"/>
              </v:shape>
            </v:group>
            <v:group style="position:absolute;left:7458;top:9312;width:10;height:20" coordorigin="7458,9312" coordsize="10,20">
              <v:shape style="position:absolute;left:7458;top:9312;width:10;height:20" coordorigin="7458,9312" coordsize="10,20" path="m7458,9331l7468,9331,7468,9312,7458,9312,7458,9331xe" filled="true" fillcolor="#000000" stroked="false">
                <v:path arrowok="t"/>
                <v:fill type="solid"/>
              </v:shape>
            </v:group>
            <v:group style="position:absolute;left:7458;top:9331;width:10;height:20" coordorigin="7458,9331" coordsize="10,20">
              <v:shape style="position:absolute;left:7458;top:9331;width:10;height:20" coordorigin="7458,9331" coordsize="10,20" path="m7458,9350l7468,9350,7468,9331,7458,9331,7458,9350xe" filled="true" fillcolor="#000000" stroked="false">
                <v:path arrowok="t"/>
                <v:fill type="solid"/>
              </v:shape>
            </v:group>
            <v:group style="position:absolute;left:7458;top:9350;width:10;height:20" coordorigin="7458,9350" coordsize="10,20">
              <v:shape style="position:absolute;left:7458;top:9350;width:10;height:20" coordorigin="7458,9350" coordsize="10,20" path="m7458,9369l7468,9369,7468,9350,7458,9350,7458,9369xe" filled="true" fillcolor="#000000" stroked="false">
                <v:path arrowok="t"/>
                <v:fill type="solid"/>
              </v:shape>
            </v:group>
            <v:group style="position:absolute;left:7458;top:9369;width:10;height:20" coordorigin="7458,9369" coordsize="10,20">
              <v:shape style="position:absolute;left:7458;top:9369;width:10;height:20" coordorigin="7458,9369" coordsize="10,20" path="m7458,9388l7468,9388,7468,9369,7458,9369,7458,9388xe" filled="true" fillcolor="#000000" stroked="false">
                <v:path arrowok="t"/>
                <v:fill type="solid"/>
              </v:shape>
            </v:group>
            <v:group style="position:absolute;left:7458;top:9388;width:10;height:20" coordorigin="7458,9388" coordsize="10,20">
              <v:shape style="position:absolute;left:7458;top:9388;width:10;height:20" coordorigin="7458,9388" coordsize="10,20" path="m7458,9408l7468,9408,7468,9388,7458,9388,7458,9408xe" filled="true" fillcolor="#000000" stroked="false">
                <v:path arrowok="t"/>
                <v:fill type="solid"/>
              </v:shape>
            </v:group>
            <v:group style="position:absolute;left:7458;top:9408;width:10;height:20" coordorigin="7458,9408" coordsize="10,20">
              <v:shape style="position:absolute;left:7458;top:9408;width:10;height:20" coordorigin="7458,9408" coordsize="10,20" path="m7458,9427l7468,9427,7468,9408,7458,9408,7458,9427xe" filled="true" fillcolor="#000000" stroked="false">
                <v:path arrowok="t"/>
                <v:fill type="solid"/>
              </v:shape>
            </v:group>
            <v:group style="position:absolute;left:7458;top:9427;width:10;height:20" coordorigin="7458,9427" coordsize="10,20">
              <v:shape style="position:absolute;left:7458;top:9427;width:10;height:20" coordorigin="7458,9427" coordsize="10,20" path="m7458,9446l7468,9446,7468,9427,7458,9427,7458,9446xe" filled="true" fillcolor="#000000" stroked="false">
                <v:path arrowok="t"/>
                <v:fill type="solid"/>
              </v:shape>
            </v:group>
            <v:group style="position:absolute;left:7458;top:9446;width:10;height:20" coordorigin="7458,9446" coordsize="10,20">
              <v:shape style="position:absolute;left:7458;top:9446;width:10;height:20" coordorigin="7458,9446" coordsize="10,20" path="m7458,9465l7468,9465,7468,9446,7458,9446,7458,9465xe" filled="true" fillcolor="#000000" stroked="false">
                <v:path arrowok="t"/>
                <v:fill type="solid"/>
              </v:shape>
            </v:group>
            <v:group style="position:absolute;left:7458;top:9465;width:10;height:20" coordorigin="7458,9465" coordsize="10,20">
              <v:shape style="position:absolute;left:7458;top:9465;width:10;height:20" coordorigin="7458,9465" coordsize="10,20" path="m7458,9484l7468,9484,7468,9465,7458,9465,7458,9484xe" filled="true" fillcolor="#000000" stroked="false">
                <v:path arrowok="t"/>
                <v:fill type="solid"/>
              </v:shape>
            </v:group>
            <v:group style="position:absolute;left:7458;top:9484;width:10;height:20" coordorigin="7458,9484" coordsize="10,20">
              <v:shape style="position:absolute;left:7458;top:9484;width:10;height:20" coordorigin="7458,9484" coordsize="10,20" path="m7458,9504l7468,9504,7468,9484,7458,9484,7458,9504xe" filled="true" fillcolor="#000000" stroked="false">
                <v:path arrowok="t"/>
                <v:fill type="solid"/>
              </v:shape>
            </v:group>
            <v:group style="position:absolute;left:7458;top:9504;width:10;height:20" coordorigin="7458,9504" coordsize="10,20">
              <v:shape style="position:absolute;left:7458;top:9504;width:10;height:20" coordorigin="7458,9504" coordsize="10,20" path="m7458,9523l7468,9523,7468,9504,7458,9504,7458,9523xe" filled="true" fillcolor="#000000" stroked="false">
                <v:path arrowok="t"/>
                <v:fill type="solid"/>
              </v:shape>
            </v:group>
            <v:group style="position:absolute;left:7458;top:9523;width:10;height:20" coordorigin="7458,9523" coordsize="10,20">
              <v:shape style="position:absolute;left:7458;top:9523;width:10;height:20" coordorigin="7458,9523" coordsize="10,20" path="m7458,9542l7468,9542,7468,9523,7458,9523,7458,9542xe" filled="true" fillcolor="#000000" stroked="false">
                <v:path arrowok="t"/>
                <v:fill type="solid"/>
              </v:shape>
            </v:group>
            <v:group style="position:absolute;left:7458;top:9542;width:10;height:20" coordorigin="7458,9542" coordsize="10,20">
              <v:shape style="position:absolute;left:7458;top:9542;width:10;height:20" coordorigin="7458,9542" coordsize="10,20" path="m7458,9561l7468,9561,7468,9542,7458,9542,7458,9561xe" filled="true" fillcolor="#000000" stroked="false">
                <v:path arrowok="t"/>
                <v:fill type="solid"/>
              </v:shape>
            </v:group>
            <v:group style="position:absolute;left:7458;top:9561;width:10;height:20" coordorigin="7458,9561" coordsize="10,20">
              <v:shape style="position:absolute;left:7458;top:9561;width:10;height:20" coordorigin="7458,9561" coordsize="10,20" path="m7458,9580l7468,9580,7468,9561,7458,9561,7458,9580xe" filled="true" fillcolor="#000000" stroked="false">
                <v:path arrowok="t"/>
                <v:fill type="solid"/>
              </v:shape>
            </v:group>
            <v:group style="position:absolute;left:7458;top:9580;width:10;height:20" coordorigin="7458,9580" coordsize="10,20">
              <v:shape style="position:absolute;left:7458;top:9580;width:10;height:20" coordorigin="7458,9580" coordsize="10,20" path="m7458,9600l7468,9600,7468,9580,7458,9580,7458,9600xe" filled="true" fillcolor="#000000" stroked="false">
                <v:path arrowok="t"/>
                <v:fill type="solid"/>
              </v:shape>
            </v:group>
            <v:group style="position:absolute;left:7458;top:9600;width:10;height:20" coordorigin="7458,9600" coordsize="10,20">
              <v:shape style="position:absolute;left:7458;top:9600;width:10;height:20" coordorigin="7458,9600" coordsize="10,20" path="m7458,9619l7468,9619,7468,9600,7458,9600,7458,9619xe" filled="true" fillcolor="#000000" stroked="false">
                <v:path arrowok="t"/>
                <v:fill type="solid"/>
              </v:shape>
            </v:group>
            <v:group style="position:absolute;left:7458;top:9619;width:10;height:20" coordorigin="7458,9619" coordsize="10,20">
              <v:shape style="position:absolute;left:7458;top:9619;width:10;height:20" coordorigin="7458,9619" coordsize="10,20" path="m7458,9638l7468,9638,7468,9619,7458,9619,7458,9638xe" filled="true" fillcolor="#000000" stroked="false">
                <v:path arrowok="t"/>
                <v:fill type="solid"/>
              </v:shape>
            </v:group>
            <v:group style="position:absolute;left:7458;top:9638;width:10;height:20" coordorigin="7458,9638" coordsize="10,20">
              <v:shape style="position:absolute;left:7458;top:9638;width:10;height:20" coordorigin="7458,9638" coordsize="10,20" path="m7458,9657l7468,9657,7468,9638,7458,9638,7458,9657xe" filled="true" fillcolor="#000000" stroked="false">
                <v:path arrowok="t"/>
                <v:fill type="solid"/>
              </v:shape>
            </v:group>
            <v:group style="position:absolute;left:7458;top:9657;width:10;height:20" coordorigin="7458,9657" coordsize="10,20">
              <v:shape style="position:absolute;left:7458;top:9657;width:10;height:20" coordorigin="7458,9657" coordsize="10,20" path="m7458,9676l7468,9676,7468,9657,7458,9657,7458,9676xe" filled="true" fillcolor="#000000" stroked="false">
                <v:path arrowok="t"/>
                <v:fill type="solid"/>
              </v:shape>
            </v:group>
            <v:group style="position:absolute;left:7458;top:9676;width:10;height:20" coordorigin="7458,9676" coordsize="10,20">
              <v:shape style="position:absolute;left:7458;top:9676;width:10;height:20" coordorigin="7458,9676" coordsize="10,20" path="m7458,9696l7468,9696,7468,9676,7458,9676,7458,9696xe" filled="true" fillcolor="#000000" stroked="false">
                <v:path arrowok="t"/>
                <v:fill type="solid"/>
              </v:shape>
            </v:group>
            <v:group style="position:absolute;left:7458;top:9696;width:10;height:20" coordorigin="7458,9696" coordsize="10,20">
              <v:shape style="position:absolute;left:7458;top:9696;width:10;height:20" coordorigin="7458,9696" coordsize="10,20" path="m7458,9715l7468,9715,7468,9696,7458,9696,7458,9715xe" filled="true" fillcolor="#000000" stroked="false">
                <v:path arrowok="t"/>
                <v:fill type="solid"/>
              </v:shape>
            </v:group>
            <v:group style="position:absolute;left:7458;top:9715;width:10;height:20" coordorigin="7458,9715" coordsize="10,20">
              <v:shape style="position:absolute;left:7458;top:9715;width:10;height:20" coordorigin="7458,9715" coordsize="10,20" path="m7458,9734l7468,9734,7468,9715,7458,9715,7458,9734xe" filled="true" fillcolor="#000000" stroked="false">
                <v:path arrowok="t"/>
                <v:fill type="solid"/>
              </v:shape>
            </v:group>
            <v:group style="position:absolute;left:7458;top:9738;width:10;height:2" coordorigin="7458,9738" coordsize="10,2">
              <v:shape style="position:absolute;left:7458;top:9738;width:10;height:2" coordorigin="7458,9738" coordsize="10,0" path="m7458,9738l7468,9738e" filled="false" stroked="true" strokeweight=".35999pt" strokecolor="#000000">
                <v:path arrowok="t"/>
              </v:shape>
            </v:group>
            <v:group style="position:absolute;left:8740;top:9273;width:10;height:20" coordorigin="8740,9273" coordsize="10,20">
              <v:shape style="position:absolute;left:8740;top:9273;width:10;height:20" coordorigin="8740,9273" coordsize="10,20" path="m8740,9292l8749,9292,8749,9273,8740,9273,8740,9292xe" filled="true" fillcolor="#000000" stroked="false">
                <v:path arrowok="t"/>
                <v:fill type="solid"/>
              </v:shape>
            </v:group>
            <v:group style="position:absolute;left:8740;top:9292;width:10;height:20" coordorigin="8740,9292" coordsize="10,20">
              <v:shape style="position:absolute;left:8740;top:9292;width:10;height:20" coordorigin="8740,9292" coordsize="10,20" path="m8740,9312l8749,9312,8749,9292,8740,9292,8740,9312xe" filled="true" fillcolor="#000000" stroked="false">
                <v:path arrowok="t"/>
                <v:fill type="solid"/>
              </v:shape>
            </v:group>
            <v:group style="position:absolute;left:8740;top:9312;width:10;height:20" coordorigin="8740,9312" coordsize="10,20">
              <v:shape style="position:absolute;left:8740;top:9312;width:10;height:20" coordorigin="8740,9312" coordsize="10,20" path="m8740,9331l8749,9331,8749,9312,8740,9312,8740,9331xe" filled="true" fillcolor="#000000" stroked="false">
                <v:path arrowok="t"/>
                <v:fill type="solid"/>
              </v:shape>
            </v:group>
            <v:group style="position:absolute;left:8740;top:9331;width:10;height:20" coordorigin="8740,9331" coordsize="10,20">
              <v:shape style="position:absolute;left:8740;top:9331;width:10;height:20" coordorigin="8740,9331" coordsize="10,20" path="m8740,9350l8749,9350,8749,9331,8740,9331,8740,9350xe" filled="true" fillcolor="#000000" stroked="false">
                <v:path arrowok="t"/>
                <v:fill type="solid"/>
              </v:shape>
            </v:group>
            <v:group style="position:absolute;left:8740;top:9350;width:10;height:20" coordorigin="8740,9350" coordsize="10,20">
              <v:shape style="position:absolute;left:8740;top:9350;width:10;height:20" coordorigin="8740,9350" coordsize="10,20" path="m8740,9369l8749,9369,8749,9350,8740,9350,8740,9369xe" filled="true" fillcolor="#000000" stroked="false">
                <v:path arrowok="t"/>
                <v:fill type="solid"/>
              </v:shape>
            </v:group>
            <v:group style="position:absolute;left:8740;top:9369;width:10;height:20" coordorigin="8740,9369" coordsize="10,20">
              <v:shape style="position:absolute;left:8740;top:9369;width:10;height:20" coordorigin="8740,9369" coordsize="10,20" path="m8740,9388l8749,9388,8749,9369,8740,9369,8740,9388xe" filled="true" fillcolor="#000000" stroked="false">
                <v:path arrowok="t"/>
                <v:fill type="solid"/>
              </v:shape>
            </v:group>
            <v:group style="position:absolute;left:8740;top:9388;width:10;height:20" coordorigin="8740,9388" coordsize="10,20">
              <v:shape style="position:absolute;left:8740;top:9388;width:10;height:20" coordorigin="8740,9388" coordsize="10,20" path="m8740,9408l8749,9408,8749,9388,8740,9388,8740,9408xe" filled="true" fillcolor="#000000" stroked="false">
                <v:path arrowok="t"/>
                <v:fill type="solid"/>
              </v:shape>
            </v:group>
            <v:group style="position:absolute;left:8740;top:9408;width:10;height:20" coordorigin="8740,9408" coordsize="10,20">
              <v:shape style="position:absolute;left:8740;top:9408;width:10;height:20" coordorigin="8740,9408" coordsize="10,20" path="m8740,9427l8749,9427,8749,9408,8740,9408,8740,9427xe" filled="true" fillcolor="#000000" stroked="false">
                <v:path arrowok="t"/>
                <v:fill type="solid"/>
              </v:shape>
            </v:group>
            <v:group style="position:absolute;left:8740;top:9427;width:10;height:20" coordorigin="8740,9427" coordsize="10,20">
              <v:shape style="position:absolute;left:8740;top:9427;width:10;height:20" coordorigin="8740,9427" coordsize="10,20" path="m8740,9446l8749,9446,8749,9427,8740,9427,8740,9446xe" filled="true" fillcolor="#000000" stroked="false">
                <v:path arrowok="t"/>
                <v:fill type="solid"/>
              </v:shape>
            </v:group>
            <v:group style="position:absolute;left:8740;top:9446;width:10;height:20" coordorigin="8740,9446" coordsize="10,20">
              <v:shape style="position:absolute;left:8740;top:9446;width:10;height:20" coordorigin="8740,9446" coordsize="10,20" path="m8740,9465l8749,9465,8749,9446,8740,9446,8740,9465xe" filled="true" fillcolor="#000000" stroked="false">
                <v:path arrowok="t"/>
                <v:fill type="solid"/>
              </v:shape>
            </v:group>
            <v:group style="position:absolute;left:8740;top:9465;width:10;height:20" coordorigin="8740,9465" coordsize="10,20">
              <v:shape style="position:absolute;left:8740;top:9465;width:10;height:20" coordorigin="8740,9465" coordsize="10,20" path="m8740,9484l8749,9484,8749,9465,8740,9465,8740,9484xe" filled="true" fillcolor="#000000" stroked="false">
                <v:path arrowok="t"/>
                <v:fill type="solid"/>
              </v:shape>
            </v:group>
            <v:group style="position:absolute;left:8740;top:9484;width:10;height:20" coordorigin="8740,9484" coordsize="10,20">
              <v:shape style="position:absolute;left:8740;top:9484;width:10;height:20" coordorigin="8740,9484" coordsize="10,20" path="m8740,9504l8749,9504,8749,9484,8740,9484,8740,9504xe" filled="true" fillcolor="#000000" stroked="false">
                <v:path arrowok="t"/>
                <v:fill type="solid"/>
              </v:shape>
            </v:group>
            <v:group style="position:absolute;left:8740;top:9504;width:10;height:20" coordorigin="8740,9504" coordsize="10,20">
              <v:shape style="position:absolute;left:8740;top:9504;width:10;height:20" coordorigin="8740,9504" coordsize="10,20" path="m8740,9523l8749,9523,8749,9504,8740,9504,8740,9523xe" filled="true" fillcolor="#000000" stroked="false">
                <v:path arrowok="t"/>
                <v:fill type="solid"/>
              </v:shape>
            </v:group>
            <v:group style="position:absolute;left:8740;top:9523;width:10;height:20" coordorigin="8740,9523" coordsize="10,20">
              <v:shape style="position:absolute;left:8740;top:9523;width:10;height:20" coordorigin="8740,9523" coordsize="10,20" path="m8740,9542l8749,9542,8749,9523,8740,9523,8740,9542xe" filled="true" fillcolor="#000000" stroked="false">
                <v:path arrowok="t"/>
                <v:fill type="solid"/>
              </v:shape>
            </v:group>
            <v:group style="position:absolute;left:8740;top:9542;width:10;height:20" coordorigin="8740,9542" coordsize="10,20">
              <v:shape style="position:absolute;left:8740;top:9542;width:10;height:20" coordorigin="8740,9542" coordsize="10,20" path="m8740,9561l8749,9561,8749,9542,8740,9542,8740,9561xe" filled="true" fillcolor="#000000" stroked="false">
                <v:path arrowok="t"/>
                <v:fill type="solid"/>
              </v:shape>
            </v:group>
            <v:group style="position:absolute;left:8740;top:9561;width:10;height:20" coordorigin="8740,9561" coordsize="10,20">
              <v:shape style="position:absolute;left:8740;top:9561;width:10;height:20" coordorigin="8740,9561" coordsize="10,20" path="m8740,9580l8749,9580,8749,9561,8740,9561,8740,9580xe" filled="true" fillcolor="#000000" stroked="false">
                <v:path arrowok="t"/>
                <v:fill type="solid"/>
              </v:shape>
            </v:group>
            <v:group style="position:absolute;left:8740;top:9580;width:10;height:20" coordorigin="8740,9580" coordsize="10,20">
              <v:shape style="position:absolute;left:8740;top:9580;width:10;height:20" coordorigin="8740,9580" coordsize="10,20" path="m8740,9600l8749,9600,8749,9580,8740,9580,8740,9600xe" filled="true" fillcolor="#000000" stroked="false">
                <v:path arrowok="t"/>
                <v:fill type="solid"/>
              </v:shape>
            </v:group>
            <v:group style="position:absolute;left:8740;top:9600;width:10;height:20" coordorigin="8740,9600" coordsize="10,20">
              <v:shape style="position:absolute;left:8740;top:9600;width:10;height:20" coordorigin="8740,9600" coordsize="10,20" path="m8740,9619l8749,9619,8749,9600,8740,9600,8740,9619xe" filled="true" fillcolor="#000000" stroked="false">
                <v:path arrowok="t"/>
                <v:fill type="solid"/>
              </v:shape>
            </v:group>
            <v:group style="position:absolute;left:8740;top:9619;width:10;height:20" coordorigin="8740,9619" coordsize="10,20">
              <v:shape style="position:absolute;left:8740;top:9619;width:10;height:20" coordorigin="8740,9619" coordsize="10,20" path="m8740,9638l8749,9638,8749,9619,8740,9619,8740,9638xe" filled="true" fillcolor="#000000" stroked="false">
                <v:path arrowok="t"/>
                <v:fill type="solid"/>
              </v:shape>
            </v:group>
            <v:group style="position:absolute;left:8740;top:9638;width:10;height:20" coordorigin="8740,9638" coordsize="10,20">
              <v:shape style="position:absolute;left:8740;top:9638;width:10;height:20" coordorigin="8740,9638" coordsize="10,20" path="m8740,9657l8749,9657,8749,9638,8740,9638,8740,9657xe" filled="true" fillcolor="#000000" stroked="false">
                <v:path arrowok="t"/>
                <v:fill type="solid"/>
              </v:shape>
            </v:group>
            <v:group style="position:absolute;left:8740;top:9657;width:10;height:20" coordorigin="8740,9657" coordsize="10,20">
              <v:shape style="position:absolute;left:8740;top:9657;width:10;height:20" coordorigin="8740,9657" coordsize="10,20" path="m8740,9676l8749,9676,8749,9657,8740,9657,8740,9676xe" filled="true" fillcolor="#000000" stroked="false">
                <v:path arrowok="t"/>
                <v:fill type="solid"/>
              </v:shape>
            </v:group>
            <v:group style="position:absolute;left:8740;top:9676;width:10;height:20" coordorigin="8740,9676" coordsize="10,20">
              <v:shape style="position:absolute;left:8740;top:9676;width:10;height:20" coordorigin="8740,9676" coordsize="10,20" path="m8740,9696l8749,9696,8749,9676,8740,9676,8740,9696xe" filled="true" fillcolor="#000000" stroked="false">
                <v:path arrowok="t"/>
                <v:fill type="solid"/>
              </v:shape>
            </v:group>
            <v:group style="position:absolute;left:8740;top:9696;width:10;height:20" coordorigin="8740,9696" coordsize="10,20">
              <v:shape style="position:absolute;left:8740;top:9696;width:10;height:20" coordorigin="8740,9696" coordsize="10,20" path="m8740,9715l8749,9715,8749,9696,8740,9696,8740,9715xe" filled="true" fillcolor="#000000" stroked="false">
                <v:path arrowok="t"/>
                <v:fill type="solid"/>
              </v:shape>
            </v:group>
            <v:group style="position:absolute;left:8740;top:9715;width:10;height:20" coordorigin="8740,9715" coordsize="10,20">
              <v:shape style="position:absolute;left:8740;top:9715;width:10;height:20" coordorigin="8740,9715" coordsize="10,20" path="m8740,9734l8749,9734,8749,9715,8740,9715,8740,9734xe" filled="true" fillcolor="#000000" stroked="false">
                <v:path arrowok="t"/>
                <v:fill type="solid"/>
              </v:shape>
            </v:group>
            <v:group style="position:absolute;left:8740;top:9738;width:10;height:2" coordorigin="8740,9738" coordsize="10,2">
              <v:shape style="position:absolute;left:8740;top:9738;width:10;height:2" coordorigin="8740,9738" coordsize="10,0" path="m8740,9738l8749,9738e" filled="false" stroked="true" strokeweight=".35999pt" strokecolor="#000000">
                <v:path arrowok="t"/>
              </v:shape>
            </v:group>
            <v:group style="position:absolute;left:10864;top:9273;width:10;height:20" coordorigin="10864,9273" coordsize="10,20">
              <v:shape style="position:absolute;left:10864;top:9273;width:10;height:20" coordorigin="10864,9273" coordsize="10,20" path="m10864,9292l10874,9292,10874,9273,10864,9273,10864,9292xe" filled="true" fillcolor="#000000" stroked="false">
                <v:path arrowok="t"/>
                <v:fill type="solid"/>
              </v:shape>
            </v:group>
            <v:group style="position:absolute;left:10864;top:9292;width:10;height:20" coordorigin="10864,9292" coordsize="10,20">
              <v:shape style="position:absolute;left:10864;top:9292;width:10;height:20" coordorigin="10864,9292" coordsize="10,20" path="m10864,9312l10874,9312,10874,9292,10864,9292,10864,9312xe" filled="true" fillcolor="#000000" stroked="false">
                <v:path arrowok="t"/>
                <v:fill type="solid"/>
              </v:shape>
            </v:group>
            <v:group style="position:absolute;left:10864;top:9312;width:10;height:20" coordorigin="10864,9312" coordsize="10,20">
              <v:shape style="position:absolute;left:10864;top:9312;width:10;height:20" coordorigin="10864,9312" coordsize="10,20" path="m10864,9331l10874,9331,10874,9312,10864,9312,10864,9331xe" filled="true" fillcolor="#000000" stroked="false">
                <v:path arrowok="t"/>
                <v:fill type="solid"/>
              </v:shape>
            </v:group>
            <v:group style="position:absolute;left:10864;top:9331;width:10;height:20" coordorigin="10864,9331" coordsize="10,20">
              <v:shape style="position:absolute;left:10864;top:9331;width:10;height:20" coordorigin="10864,9331" coordsize="10,20" path="m10864,9350l10874,9350,10874,9331,10864,9331,10864,9350xe" filled="true" fillcolor="#000000" stroked="false">
                <v:path arrowok="t"/>
                <v:fill type="solid"/>
              </v:shape>
            </v:group>
            <v:group style="position:absolute;left:10864;top:9350;width:10;height:20" coordorigin="10864,9350" coordsize="10,20">
              <v:shape style="position:absolute;left:10864;top:9350;width:10;height:20" coordorigin="10864,9350" coordsize="10,20" path="m10864,9369l10874,9369,10874,9350,10864,9350,10864,9369xe" filled="true" fillcolor="#000000" stroked="false">
                <v:path arrowok="t"/>
                <v:fill type="solid"/>
              </v:shape>
            </v:group>
            <v:group style="position:absolute;left:10864;top:9369;width:10;height:20" coordorigin="10864,9369" coordsize="10,20">
              <v:shape style="position:absolute;left:10864;top:9369;width:10;height:20" coordorigin="10864,9369" coordsize="10,20" path="m10864,9388l10874,9388,10874,9369,10864,9369,10864,9388xe" filled="true" fillcolor="#000000" stroked="false">
                <v:path arrowok="t"/>
                <v:fill type="solid"/>
              </v:shape>
            </v:group>
            <v:group style="position:absolute;left:10864;top:9388;width:10;height:20" coordorigin="10864,9388" coordsize="10,20">
              <v:shape style="position:absolute;left:10864;top:9388;width:10;height:20" coordorigin="10864,9388" coordsize="10,20" path="m10864,9408l10874,9408,10874,9388,10864,9388,10864,9408xe" filled="true" fillcolor="#000000" stroked="false">
                <v:path arrowok="t"/>
                <v:fill type="solid"/>
              </v:shape>
            </v:group>
            <v:group style="position:absolute;left:10864;top:9408;width:10;height:20" coordorigin="10864,9408" coordsize="10,20">
              <v:shape style="position:absolute;left:10864;top:9408;width:10;height:20" coordorigin="10864,9408" coordsize="10,20" path="m10864,9427l10874,9427,10874,9408,10864,9408,10864,9427xe" filled="true" fillcolor="#000000" stroked="false">
                <v:path arrowok="t"/>
                <v:fill type="solid"/>
              </v:shape>
            </v:group>
            <v:group style="position:absolute;left:10864;top:9427;width:10;height:20" coordorigin="10864,9427" coordsize="10,20">
              <v:shape style="position:absolute;left:10864;top:9427;width:10;height:20" coordorigin="10864,9427" coordsize="10,20" path="m10864,9446l10874,9446,10874,9427,10864,9427,10864,9446xe" filled="true" fillcolor="#000000" stroked="false">
                <v:path arrowok="t"/>
                <v:fill type="solid"/>
              </v:shape>
            </v:group>
            <v:group style="position:absolute;left:10864;top:9446;width:10;height:20" coordorigin="10864,9446" coordsize="10,20">
              <v:shape style="position:absolute;left:10864;top:9446;width:10;height:20" coordorigin="10864,9446" coordsize="10,20" path="m10864,9465l10874,9465,10874,9446,10864,9446,10864,9465xe" filled="true" fillcolor="#000000" stroked="false">
                <v:path arrowok="t"/>
                <v:fill type="solid"/>
              </v:shape>
            </v:group>
            <v:group style="position:absolute;left:10864;top:9465;width:10;height:20" coordorigin="10864,9465" coordsize="10,20">
              <v:shape style="position:absolute;left:10864;top:9465;width:10;height:20" coordorigin="10864,9465" coordsize="10,20" path="m10864,9484l10874,9484,10874,9465,10864,9465,10864,9484xe" filled="true" fillcolor="#000000" stroked="false">
                <v:path arrowok="t"/>
                <v:fill type="solid"/>
              </v:shape>
            </v:group>
            <v:group style="position:absolute;left:10864;top:9484;width:10;height:20" coordorigin="10864,9484" coordsize="10,20">
              <v:shape style="position:absolute;left:10864;top:9484;width:10;height:20" coordorigin="10864,9484" coordsize="10,20" path="m10864,9504l10874,9504,10874,9484,10864,9484,10864,9504xe" filled="true" fillcolor="#000000" stroked="false">
                <v:path arrowok="t"/>
                <v:fill type="solid"/>
              </v:shape>
            </v:group>
            <v:group style="position:absolute;left:10864;top:9504;width:10;height:20" coordorigin="10864,9504" coordsize="10,20">
              <v:shape style="position:absolute;left:10864;top:9504;width:10;height:20" coordorigin="10864,9504" coordsize="10,20" path="m10864,9523l10874,9523,10874,9504,10864,9504,10864,9523xe" filled="true" fillcolor="#000000" stroked="false">
                <v:path arrowok="t"/>
                <v:fill type="solid"/>
              </v:shape>
            </v:group>
            <v:group style="position:absolute;left:10864;top:9523;width:10;height:20" coordorigin="10864,9523" coordsize="10,20">
              <v:shape style="position:absolute;left:10864;top:9523;width:10;height:20" coordorigin="10864,9523" coordsize="10,20" path="m10864,9542l10874,9542,10874,9523,10864,9523,10864,9542xe" filled="true" fillcolor="#000000" stroked="false">
                <v:path arrowok="t"/>
                <v:fill type="solid"/>
              </v:shape>
            </v:group>
            <v:group style="position:absolute;left:10864;top:9542;width:10;height:20" coordorigin="10864,9542" coordsize="10,20">
              <v:shape style="position:absolute;left:10864;top:9542;width:10;height:20" coordorigin="10864,9542" coordsize="10,20" path="m10864,9561l10874,9561,10874,9542,10864,9542,10864,9561xe" filled="true" fillcolor="#000000" stroked="false">
                <v:path arrowok="t"/>
                <v:fill type="solid"/>
              </v:shape>
            </v:group>
            <v:group style="position:absolute;left:10864;top:9561;width:10;height:20" coordorigin="10864,9561" coordsize="10,20">
              <v:shape style="position:absolute;left:10864;top:9561;width:10;height:20" coordorigin="10864,9561" coordsize="10,20" path="m10864,9580l10874,9580,10874,9561,10864,9561,10864,9580xe" filled="true" fillcolor="#000000" stroked="false">
                <v:path arrowok="t"/>
                <v:fill type="solid"/>
              </v:shape>
            </v:group>
            <v:group style="position:absolute;left:10864;top:9580;width:10;height:20" coordorigin="10864,9580" coordsize="10,20">
              <v:shape style="position:absolute;left:10864;top:9580;width:10;height:20" coordorigin="10864,9580" coordsize="10,20" path="m10864,9600l10874,9600,10874,9580,10864,9580,10864,9600xe" filled="true" fillcolor="#000000" stroked="false">
                <v:path arrowok="t"/>
                <v:fill type="solid"/>
              </v:shape>
            </v:group>
            <v:group style="position:absolute;left:10864;top:9600;width:10;height:20" coordorigin="10864,9600" coordsize="10,20">
              <v:shape style="position:absolute;left:10864;top:9600;width:10;height:20" coordorigin="10864,9600" coordsize="10,20" path="m10864,9619l10874,9619,10874,9600,10864,9600,10864,9619xe" filled="true" fillcolor="#000000" stroked="false">
                <v:path arrowok="t"/>
                <v:fill type="solid"/>
              </v:shape>
            </v:group>
            <v:group style="position:absolute;left:10864;top:9619;width:10;height:20" coordorigin="10864,9619" coordsize="10,20">
              <v:shape style="position:absolute;left:10864;top:9619;width:10;height:20" coordorigin="10864,9619" coordsize="10,20" path="m10864,9638l10874,9638,10874,9619,10864,9619,10864,9638xe" filled="true" fillcolor="#000000" stroked="false">
                <v:path arrowok="t"/>
                <v:fill type="solid"/>
              </v:shape>
            </v:group>
            <v:group style="position:absolute;left:10864;top:9638;width:10;height:20" coordorigin="10864,9638" coordsize="10,20">
              <v:shape style="position:absolute;left:10864;top:9638;width:10;height:20" coordorigin="10864,9638" coordsize="10,20" path="m10864,9657l10874,9657,10874,9638,10864,9638,10864,9657xe" filled="true" fillcolor="#000000" stroked="false">
                <v:path arrowok="t"/>
                <v:fill type="solid"/>
              </v:shape>
            </v:group>
            <v:group style="position:absolute;left:10864;top:9657;width:10;height:20" coordorigin="10864,9657" coordsize="10,20">
              <v:shape style="position:absolute;left:10864;top:9657;width:10;height:20" coordorigin="10864,9657" coordsize="10,20" path="m10864,9676l10874,9676,10874,9657,10864,9657,10864,9676xe" filled="true" fillcolor="#000000" stroked="false">
                <v:path arrowok="t"/>
                <v:fill type="solid"/>
              </v:shape>
            </v:group>
            <v:group style="position:absolute;left:10864;top:9676;width:10;height:20" coordorigin="10864,9676" coordsize="10,20">
              <v:shape style="position:absolute;left:10864;top:9676;width:10;height:20" coordorigin="10864,9676" coordsize="10,20" path="m10864,9696l10874,9696,10874,9676,10864,9676,10864,9696xe" filled="true" fillcolor="#000000" stroked="false">
                <v:path arrowok="t"/>
                <v:fill type="solid"/>
              </v:shape>
            </v:group>
            <v:group style="position:absolute;left:10864;top:9696;width:10;height:20" coordorigin="10864,9696" coordsize="10,20">
              <v:shape style="position:absolute;left:10864;top:9696;width:10;height:20" coordorigin="10864,9696" coordsize="10,20" path="m10864,9715l10874,9715,10874,9696,10864,9696,10864,9715xe" filled="true" fillcolor="#000000" stroked="false">
                <v:path arrowok="t"/>
                <v:fill type="solid"/>
              </v:shape>
            </v:group>
            <v:group style="position:absolute;left:10864;top:9715;width:10;height:20" coordorigin="10864,9715" coordsize="10,20">
              <v:shape style="position:absolute;left:10864;top:9715;width:10;height:20" coordorigin="10864,9715" coordsize="10,20" path="m10864,9734l10874,9734,10874,9715,10864,9715,10864,9734xe" filled="true" fillcolor="#000000" stroked="false">
                <v:path arrowok="t"/>
                <v:fill type="solid"/>
              </v:shape>
            </v:group>
            <v:group style="position:absolute;left:10864;top:9738;width:10;height:2" coordorigin="10864,9738" coordsize="10,2">
              <v:shape style="position:absolute;left:10864;top:9738;width:10;height:2" coordorigin="10864,9738" coordsize="10,0" path="m10864,9738l10874,9738e" filled="false" stroked="true" strokeweight=".35999pt" strokecolor="#000000">
                <v:path arrowok="t"/>
              </v:shape>
            </v:group>
            <v:group style="position:absolute;left:1034;top:9746;width:10;height:2" coordorigin="1034,9746" coordsize="10,2">
              <v:shape style="position:absolute;left:1034;top:9746;width:10;height:2" coordorigin="1034,9746" coordsize="10,0" path="m1034,9746l1044,9746e" filled="false" stroked="true" strokeweight=".47998pt" strokecolor="#000000">
                <v:path arrowok="t"/>
              </v:shape>
              <v:shape style="position:absolute;left:1044;top:9741;width:1812;height:10" type="#_x0000_t75" stroked="false">
                <v:imagedata r:id="rId399" o:title=""/>
              </v:shape>
              <v:shape style="position:absolute;left:2852;top:9741;width:562;height:10" type="#_x0000_t75" stroked="false">
                <v:imagedata r:id="rId386" o:title=""/>
              </v:shape>
              <v:shape style="position:absolute;left:3408;top:9741;width:797;height:10" type="#_x0000_t75" stroked="false">
                <v:imagedata r:id="rId376" o:title=""/>
              </v:shape>
              <v:shape style="position:absolute;left:4201;top:9741;width:1776;height:10" type="#_x0000_t75" stroked="false">
                <v:imagedata r:id="rId377" o:title=""/>
              </v:shape>
              <v:shape style="position:absolute;left:5972;top:9741;width:4892;height:10" type="#_x0000_t75" stroked="false">
                <v:imagedata r:id="rId387" o:title=""/>
              </v:shape>
            </v:group>
            <v:group style="position:absolute;left:10864;top:9746;width:10;height:2" coordorigin="10864,9746" coordsize="10,2">
              <v:shape style="position:absolute;left:10864;top:9746;width:10;height:2" coordorigin="10864,9746" coordsize="10,0" path="m10864,9746l10874,9746e" filled="false" stroked="true" strokeweight=".47998pt" strokecolor="#000000">
                <v:path arrowok="t"/>
              </v:shape>
            </v:group>
            <v:group style="position:absolute;left:1034;top:9751;width:10;height:20" coordorigin="1034,9751" coordsize="10,20">
              <v:shape style="position:absolute;left:1034;top:9751;width:10;height:20" coordorigin="1034,9751" coordsize="10,20" path="m1034,9770l1044,9770,1044,9751,1034,9751,1034,9770xe" filled="true" fillcolor="#000000" stroked="false">
                <v:path arrowok="t"/>
                <v:fill type="solid"/>
              </v:shape>
            </v:group>
            <v:group style="position:absolute;left:1034;top:9770;width:10;height:20" coordorigin="1034,9770" coordsize="10,20">
              <v:shape style="position:absolute;left:1034;top:9770;width:10;height:20" coordorigin="1034,9770" coordsize="10,20" path="m1034,9789l1044,9789,1044,9770,1034,9770,1034,9789xe" filled="true" fillcolor="#000000" stroked="false">
                <v:path arrowok="t"/>
                <v:fill type="solid"/>
              </v:shape>
            </v:group>
            <v:group style="position:absolute;left:1034;top:9789;width:10;height:20" coordorigin="1034,9789" coordsize="10,20">
              <v:shape style="position:absolute;left:1034;top:9789;width:10;height:20" coordorigin="1034,9789" coordsize="10,20" path="m1034,9808l1044,9808,1044,9789,1034,9789,1034,9808xe" filled="true" fillcolor="#000000" stroked="false">
                <v:path arrowok="t"/>
                <v:fill type="solid"/>
              </v:shape>
            </v:group>
            <v:group style="position:absolute;left:1034;top:9808;width:10;height:20" coordorigin="1034,9808" coordsize="10,20">
              <v:shape style="position:absolute;left:1034;top:9808;width:10;height:20" coordorigin="1034,9808" coordsize="10,20" path="m1034,9828l1044,9828,1044,9808,1034,9808,1034,9828xe" filled="true" fillcolor="#000000" stroked="false">
                <v:path arrowok="t"/>
                <v:fill type="solid"/>
              </v:shape>
            </v:group>
            <v:group style="position:absolute;left:1034;top:9828;width:10;height:20" coordorigin="1034,9828" coordsize="10,20">
              <v:shape style="position:absolute;left:1034;top:9828;width:10;height:20" coordorigin="1034,9828" coordsize="10,20" path="m1034,9847l1044,9847,1044,9828,1034,9828,1034,9847xe" filled="true" fillcolor="#000000" stroked="false">
                <v:path arrowok="t"/>
                <v:fill type="solid"/>
              </v:shape>
            </v:group>
            <v:group style="position:absolute;left:1034;top:9847;width:10;height:20" coordorigin="1034,9847" coordsize="10,20">
              <v:shape style="position:absolute;left:1034;top:9847;width:10;height:20" coordorigin="1034,9847" coordsize="10,20" path="m1034,9866l1044,9866,1044,9847,1034,9847,1034,9866xe" filled="true" fillcolor="#000000" stroked="false">
                <v:path arrowok="t"/>
                <v:fill type="solid"/>
              </v:shape>
            </v:group>
            <v:group style="position:absolute;left:1034;top:9866;width:10;height:20" coordorigin="1034,9866" coordsize="10,20">
              <v:shape style="position:absolute;left:1034;top:9866;width:10;height:20" coordorigin="1034,9866" coordsize="10,20" path="m1034,9885l1044,9885,1044,9866,1034,9866,1034,9885xe" filled="true" fillcolor="#000000" stroked="false">
                <v:path arrowok="t"/>
                <v:fill type="solid"/>
              </v:shape>
            </v:group>
            <v:group style="position:absolute;left:1034;top:9885;width:10;height:20" coordorigin="1034,9885" coordsize="10,20">
              <v:shape style="position:absolute;left:1034;top:9885;width:10;height:20" coordorigin="1034,9885" coordsize="10,20" path="m1034,9904l1044,9904,1044,9885,1034,9885,1034,9904xe" filled="true" fillcolor="#000000" stroked="false">
                <v:path arrowok="t"/>
                <v:fill type="solid"/>
              </v:shape>
            </v:group>
            <v:group style="position:absolute;left:1034;top:9904;width:10;height:20" coordorigin="1034,9904" coordsize="10,20">
              <v:shape style="position:absolute;left:1034;top:9904;width:10;height:20" coordorigin="1034,9904" coordsize="10,20" path="m1034,9924l1044,9924,1044,9904,1034,9904,1034,9924xe" filled="true" fillcolor="#000000" stroked="false">
                <v:path arrowok="t"/>
                <v:fill type="solid"/>
              </v:shape>
            </v:group>
            <v:group style="position:absolute;left:1034;top:9924;width:10;height:20" coordorigin="1034,9924" coordsize="10,20">
              <v:shape style="position:absolute;left:1034;top:9924;width:10;height:20" coordorigin="1034,9924" coordsize="10,20" path="m1034,9943l1044,9943,1044,9924,1034,9924,1034,9943xe" filled="true" fillcolor="#000000" stroked="false">
                <v:path arrowok="t"/>
                <v:fill type="solid"/>
              </v:shape>
            </v:group>
            <v:group style="position:absolute;left:1034;top:9943;width:10;height:20" coordorigin="1034,9943" coordsize="10,20">
              <v:shape style="position:absolute;left:1034;top:9943;width:10;height:20" coordorigin="1034,9943" coordsize="10,20" path="m1034,9962l1044,9962,1044,9943,1034,9943,1034,9962xe" filled="true" fillcolor="#000000" stroked="false">
                <v:path arrowok="t"/>
                <v:fill type="solid"/>
              </v:shape>
            </v:group>
            <v:group style="position:absolute;left:1034;top:9962;width:10;height:20" coordorigin="1034,9962" coordsize="10,20">
              <v:shape style="position:absolute;left:1034;top:9962;width:10;height:20" coordorigin="1034,9962" coordsize="10,20" path="m1034,9981l1044,9981,1044,9962,1034,9962,1034,9981xe" filled="true" fillcolor="#000000" stroked="false">
                <v:path arrowok="t"/>
                <v:fill type="solid"/>
              </v:shape>
            </v:group>
            <v:group style="position:absolute;left:1034;top:9981;width:10;height:20" coordorigin="1034,9981" coordsize="10,20">
              <v:shape style="position:absolute;left:1034;top:9981;width:10;height:20" coordorigin="1034,9981" coordsize="10,20" path="m1034,10000l1044,10000,1044,9981,1034,9981,1034,10000xe" filled="true" fillcolor="#000000" stroked="false">
                <v:path arrowok="t"/>
                <v:fill type="solid"/>
              </v:shape>
            </v:group>
            <v:group style="position:absolute;left:1034;top:10000;width:10;height:20" coordorigin="1034,10000" coordsize="10,20">
              <v:shape style="position:absolute;left:1034;top:10000;width:10;height:20" coordorigin="1034,10000" coordsize="10,20" path="m1034,10020l1044,10020,1044,10000,1034,10000,1034,10020xe" filled="true" fillcolor="#000000" stroked="false">
                <v:path arrowok="t"/>
                <v:fill type="solid"/>
              </v:shape>
            </v:group>
            <v:group style="position:absolute;left:1034;top:10020;width:10;height:20" coordorigin="1034,10020" coordsize="10,20">
              <v:shape style="position:absolute;left:1034;top:10020;width:10;height:20" coordorigin="1034,10020" coordsize="10,20" path="m1034,10039l1044,10039,1044,10020,1034,10020,1034,10039xe" filled="true" fillcolor="#000000" stroked="false">
                <v:path arrowok="t"/>
                <v:fill type="solid"/>
              </v:shape>
            </v:group>
            <v:group style="position:absolute;left:1034;top:10039;width:10;height:20" coordorigin="1034,10039" coordsize="10,20">
              <v:shape style="position:absolute;left:1034;top:10039;width:10;height:20" coordorigin="1034,10039" coordsize="10,20" path="m1034,10058l1044,10058,1044,10039,1034,10039,1034,10058xe" filled="true" fillcolor="#000000" stroked="false">
                <v:path arrowok="t"/>
                <v:fill type="solid"/>
              </v:shape>
            </v:group>
            <v:group style="position:absolute;left:1034;top:10058;width:10;height:20" coordorigin="1034,10058" coordsize="10,20">
              <v:shape style="position:absolute;left:1034;top:10058;width:10;height:20" coordorigin="1034,10058" coordsize="10,20" path="m1034,10077l1044,10077,1044,10058,1034,10058,1034,10077xe" filled="true" fillcolor="#000000" stroked="false">
                <v:path arrowok="t"/>
                <v:fill type="solid"/>
              </v:shape>
            </v:group>
            <v:group style="position:absolute;left:1034;top:10077;width:10;height:20" coordorigin="1034,10077" coordsize="10,20">
              <v:shape style="position:absolute;left:1034;top:10077;width:10;height:20" coordorigin="1034,10077" coordsize="10,20" path="m1034,10096l1044,10096,1044,10077,1034,10077,1034,10096xe" filled="true" fillcolor="#000000" stroked="false">
                <v:path arrowok="t"/>
                <v:fill type="solid"/>
              </v:shape>
            </v:group>
            <v:group style="position:absolute;left:1034;top:10096;width:10;height:20" coordorigin="1034,10096" coordsize="10,20">
              <v:shape style="position:absolute;left:1034;top:10096;width:10;height:20" coordorigin="1034,10096" coordsize="10,20" path="m1034,10116l1044,10116,1044,10096,1034,10096,1034,10116xe" filled="true" fillcolor="#000000" stroked="false">
                <v:path arrowok="t"/>
                <v:fill type="solid"/>
              </v:shape>
            </v:group>
            <v:group style="position:absolute;left:1034;top:10116;width:10;height:20" coordorigin="1034,10116" coordsize="10,20">
              <v:shape style="position:absolute;left:1034;top:10116;width:10;height:20" coordorigin="1034,10116" coordsize="10,20" path="m1034,10135l1044,10135,1044,10116,1034,10116,1034,10135xe" filled="true" fillcolor="#000000" stroked="false">
                <v:path arrowok="t"/>
                <v:fill type="solid"/>
              </v:shape>
            </v:group>
            <v:group style="position:absolute;left:1034;top:10135;width:10;height:20" coordorigin="1034,10135" coordsize="10,20">
              <v:shape style="position:absolute;left:1034;top:10135;width:10;height:20" coordorigin="1034,10135" coordsize="10,20" path="m1034,10154l1044,10154,1044,10135,1034,10135,1034,10154xe" filled="true" fillcolor="#000000" stroked="false">
                <v:path arrowok="t"/>
                <v:fill type="solid"/>
              </v:shape>
            </v:group>
            <v:group style="position:absolute;left:1034;top:10154;width:10;height:20" coordorigin="1034,10154" coordsize="10,20">
              <v:shape style="position:absolute;left:1034;top:10154;width:10;height:20" coordorigin="1034,10154" coordsize="10,20" path="m1034,10173l1044,10173,1044,10154,1034,10154,1034,10173xe" filled="true" fillcolor="#000000" stroked="false">
                <v:path arrowok="t"/>
                <v:fill type="solid"/>
              </v:shape>
            </v:group>
            <v:group style="position:absolute;left:1034;top:10173;width:10;height:20" coordorigin="1034,10173" coordsize="10,20">
              <v:shape style="position:absolute;left:1034;top:10173;width:10;height:20" coordorigin="1034,10173" coordsize="10,20" path="m1034,10192l1044,10192,1044,10173,1034,10173,1034,10192xe" filled="true" fillcolor="#000000" stroked="false">
                <v:path arrowok="t"/>
                <v:fill type="solid"/>
              </v:shape>
            </v:group>
            <v:group style="position:absolute;left:1034;top:10192;width:10;height:20" coordorigin="1034,10192" coordsize="10,20">
              <v:shape style="position:absolute;left:1034;top:10192;width:10;height:20" coordorigin="1034,10192" coordsize="10,20" path="m1034,10212l1044,10212,1044,10192,1034,10192,1034,10212xe" filled="true" fillcolor="#000000" stroked="false">
                <v:path arrowok="t"/>
                <v:fill type="solid"/>
              </v:shape>
            </v:group>
            <v:group style="position:absolute;left:1034;top:10215;width:10;height:2" coordorigin="1034,10215" coordsize="10,2">
              <v:shape style="position:absolute;left:1034;top:10215;width:10;height:2" coordorigin="1034,10215" coordsize="10,0" path="m1034,10215l1044,10215e" filled="false" stroked="true" strokeweight=".35999pt" strokecolor="#000000">
                <v:path arrowok="t"/>
              </v:shape>
            </v:group>
            <v:group style="position:absolute;left:2856;top:9751;width:10;height:20" coordorigin="2856,9751" coordsize="10,20">
              <v:shape style="position:absolute;left:2856;top:9751;width:10;height:20" coordorigin="2856,9751" coordsize="10,20" path="m2856,9770l2866,9770,2866,9751,2856,9751,2856,9770xe" filled="true" fillcolor="#000000" stroked="false">
                <v:path arrowok="t"/>
                <v:fill type="solid"/>
              </v:shape>
            </v:group>
            <v:group style="position:absolute;left:2856;top:9770;width:10;height:20" coordorigin="2856,9770" coordsize="10,20">
              <v:shape style="position:absolute;left:2856;top:9770;width:10;height:20" coordorigin="2856,9770" coordsize="10,20" path="m2856,9789l2866,9789,2866,9770,2856,9770,2856,9789xe" filled="true" fillcolor="#000000" stroked="false">
                <v:path arrowok="t"/>
                <v:fill type="solid"/>
              </v:shape>
            </v:group>
            <v:group style="position:absolute;left:2856;top:9789;width:10;height:20" coordorigin="2856,9789" coordsize="10,20">
              <v:shape style="position:absolute;left:2856;top:9789;width:10;height:20" coordorigin="2856,9789" coordsize="10,20" path="m2856,9808l2866,9808,2866,9789,2856,9789,2856,9808xe" filled="true" fillcolor="#000000" stroked="false">
                <v:path arrowok="t"/>
                <v:fill type="solid"/>
              </v:shape>
            </v:group>
            <v:group style="position:absolute;left:2856;top:9808;width:10;height:20" coordorigin="2856,9808" coordsize="10,20">
              <v:shape style="position:absolute;left:2856;top:9808;width:10;height:20" coordorigin="2856,9808" coordsize="10,20" path="m2856,9828l2866,9828,2866,9808,2856,9808,2856,9828xe" filled="true" fillcolor="#000000" stroked="false">
                <v:path arrowok="t"/>
                <v:fill type="solid"/>
              </v:shape>
            </v:group>
            <v:group style="position:absolute;left:2856;top:9828;width:10;height:20" coordorigin="2856,9828" coordsize="10,20">
              <v:shape style="position:absolute;left:2856;top:9828;width:10;height:20" coordorigin="2856,9828" coordsize="10,20" path="m2856,9847l2866,9847,2866,9828,2856,9828,2856,9847xe" filled="true" fillcolor="#000000" stroked="false">
                <v:path arrowok="t"/>
                <v:fill type="solid"/>
              </v:shape>
            </v:group>
            <v:group style="position:absolute;left:2856;top:9847;width:10;height:20" coordorigin="2856,9847" coordsize="10,20">
              <v:shape style="position:absolute;left:2856;top:9847;width:10;height:20" coordorigin="2856,9847" coordsize="10,20" path="m2856,9866l2866,9866,2866,9847,2856,9847,2856,9866xe" filled="true" fillcolor="#000000" stroked="false">
                <v:path arrowok="t"/>
                <v:fill type="solid"/>
              </v:shape>
            </v:group>
            <v:group style="position:absolute;left:2856;top:9866;width:10;height:20" coordorigin="2856,9866" coordsize="10,20">
              <v:shape style="position:absolute;left:2856;top:9866;width:10;height:20" coordorigin="2856,9866" coordsize="10,20" path="m2856,9885l2866,9885,2866,9866,2856,9866,2856,9885xe" filled="true" fillcolor="#000000" stroked="false">
                <v:path arrowok="t"/>
                <v:fill type="solid"/>
              </v:shape>
            </v:group>
            <v:group style="position:absolute;left:2856;top:9885;width:10;height:20" coordorigin="2856,9885" coordsize="10,20">
              <v:shape style="position:absolute;left:2856;top:9885;width:10;height:20" coordorigin="2856,9885" coordsize="10,20" path="m2856,9904l2866,9904,2866,9885,2856,9885,2856,9904xe" filled="true" fillcolor="#000000" stroked="false">
                <v:path arrowok="t"/>
                <v:fill type="solid"/>
              </v:shape>
            </v:group>
            <v:group style="position:absolute;left:2856;top:9904;width:10;height:20" coordorigin="2856,9904" coordsize="10,20">
              <v:shape style="position:absolute;left:2856;top:9904;width:10;height:20" coordorigin="2856,9904" coordsize="10,20" path="m2856,9924l2866,9924,2866,9904,2856,9904,2856,9924xe" filled="true" fillcolor="#000000" stroked="false">
                <v:path arrowok="t"/>
                <v:fill type="solid"/>
              </v:shape>
            </v:group>
            <v:group style="position:absolute;left:2856;top:9924;width:10;height:20" coordorigin="2856,9924" coordsize="10,20">
              <v:shape style="position:absolute;left:2856;top:9924;width:10;height:20" coordorigin="2856,9924" coordsize="10,20" path="m2856,9943l2866,9943,2866,9924,2856,9924,2856,9943xe" filled="true" fillcolor="#000000" stroked="false">
                <v:path arrowok="t"/>
                <v:fill type="solid"/>
              </v:shape>
            </v:group>
            <v:group style="position:absolute;left:2856;top:9943;width:10;height:20" coordorigin="2856,9943" coordsize="10,20">
              <v:shape style="position:absolute;left:2856;top:9943;width:10;height:20" coordorigin="2856,9943" coordsize="10,20" path="m2856,9962l2866,9962,2866,9943,2856,9943,2856,9962xe" filled="true" fillcolor="#000000" stroked="false">
                <v:path arrowok="t"/>
                <v:fill type="solid"/>
              </v:shape>
            </v:group>
            <v:group style="position:absolute;left:2856;top:9962;width:10;height:20" coordorigin="2856,9962" coordsize="10,20">
              <v:shape style="position:absolute;left:2856;top:9962;width:10;height:20" coordorigin="2856,9962" coordsize="10,20" path="m2856,9981l2866,9981,2866,9962,2856,9962,2856,9981xe" filled="true" fillcolor="#000000" stroked="false">
                <v:path arrowok="t"/>
                <v:fill type="solid"/>
              </v:shape>
            </v:group>
            <v:group style="position:absolute;left:2856;top:9981;width:10;height:20" coordorigin="2856,9981" coordsize="10,20">
              <v:shape style="position:absolute;left:2856;top:9981;width:10;height:20" coordorigin="2856,9981" coordsize="10,20" path="m2856,10000l2866,10000,2866,9981,2856,9981,2856,10000xe" filled="true" fillcolor="#000000" stroked="false">
                <v:path arrowok="t"/>
                <v:fill type="solid"/>
              </v:shape>
            </v:group>
            <v:group style="position:absolute;left:2856;top:10000;width:10;height:20" coordorigin="2856,10000" coordsize="10,20">
              <v:shape style="position:absolute;left:2856;top:10000;width:10;height:20" coordorigin="2856,10000" coordsize="10,20" path="m2856,10020l2866,10020,2866,10000,2856,10000,2856,10020xe" filled="true" fillcolor="#000000" stroked="false">
                <v:path arrowok="t"/>
                <v:fill type="solid"/>
              </v:shape>
            </v:group>
            <v:group style="position:absolute;left:2856;top:10020;width:10;height:20" coordorigin="2856,10020" coordsize="10,20">
              <v:shape style="position:absolute;left:2856;top:10020;width:10;height:20" coordorigin="2856,10020" coordsize="10,20" path="m2856,10039l2866,10039,2866,10020,2856,10020,2856,10039xe" filled="true" fillcolor="#000000" stroked="false">
                <v:path arrowok="t"/>
                <v:fill type="solid"/>
              </v:shape>
            </v:group>
            <v:group style="position:absolute;left:2856;top:10039;width:10;height:20" coordorigin="2856,10039" coordsize="10,20">
              <v:shape style="position:absolute;left:2856;top:10039;width:10;height:20" coordorigin="2856,10039" coordsize="10,20" path="m2856,10058l2866,10058,2866,10039,2856,10039,2856,10058xe" filled="true" fillcolor="#000000" stroked="false">
                <v:path arrowok="t"/>
                <v:fill type="solid"/>
              </v:shape>
            </v:group>
            <v:group style="position:absolute;left:2856;top:10058;width:10;height:20" coordorigin="2856,10058" coordsize="10,20">
              <v:shape style="position:absolute;left:2856;top:10058;width:10;height:20" coordorigin="2856,10058" coordsize="10,20" path="m2856,10077l2866,10077,2866,10058,2856,10058,2856,10077xe" filled="true" fillcolor="#000000" stroked="false">
                <v:path arrowok="t"/>
                <v:fill type="solid"/>
              </v:shape>
            </v:group>
            <v:group style="position:absolute;left:2856;top:10077;width:10;height:20" coordorigin="2856,10077" coordsize="10,20">
              <v:shape style="position:absolute;left:2856;top:10077;width:10;height:20" coordorigin="2856,10077" coordsize="10,20" path="m2856,10096l2866,10096,2866,10077,2856,10077,2856,10096xe" filled="true" fillcolor="#000000" stroked="false">
                <v:path arrowok="t"/>
                <v:fill type="solid"/>
              </v:shape>
            </v:group>
            <v:group style="position:absolute;left:2856;top:10096;width:10;height:20" coordorigin="2856,10096" coordsize="10,20">
              <v:shape style="position:absolute;left:2856;top:10096;width:10;height:20" coordorigin="2856,10096" coordsize="10,20" path="m2856,10116l2866,10116,2866,10096,2856,10096,2856,10116xe" filled="true" fillcolor="#000000" stroked="false">
                <v:path arrowok="t"/>
                <v:fill type="solid"/>
              </v:shape>
            </v:group>
            <v:group style="position:absolute;left:2856;top:10116;width:10;height:20" coordorigin="2856,10116" coordsize="10,20">
              <v:shape style="position:absolute;left:2856;top:10116;width:10;height:20" coordorigin="2856,10116" coordsize="10,20" path="m2856,10135l2866,10135,2866,10116,2856,10116,2856,10135xe" filled="true" fillcolor="#000000" stroked="false">
                <v:path arrowok="t"/>
                <v:fill type="solid"/>
              </v:shape>
            </v:group>
            <v:group style="position:absolute;left:2856;top:10135;width:10;height:20" coordorigin="2856,10135" coordsize="10,20">
              <v:shape style="position:absolute;left:2856;top:10135;width:10;height:20" coordorigin="2856,10135" coordsize="10,20" path="m2856,10154l2866,10154,2866,10135,2856,10135,2856,10154xe" filled="true" fillcolor="#000000" stroked="false">
                <v:path arrowok="t"/>
                <v:fill type="solid"/>
              </v:shape>
            </v:group>
            <v:group style="position:absolute;left:2856;top:10154;width:10;height:20" coordorigin="2856,10154" coordsize="10,20">
              <v:shape style="position:absolute;left:2856;top:10154;width:10;height:20" coordorigin="2856,10154" coordsize="10,20" path="m2856,10173l2866,10173,2866,10154,2856,10154,2856,10173xe" filled="true" fillcolor="#000000" stroked="false">
                <v:path arrowok="t"/>
                <v:fill type="solid"/>
              </v:shape>
            </v:group>
            <v:group style="position:absolute;left:2856;top:10173;width:10;height:20" coordorigin="2856,10173" coordsize="10,20">
              <v:shape style="position:absolute;left:2856;top:10173;width:10;height:20" coordorigin="2856,10173" coordsize="10,20" path="m2856,10192l2866,10192,2866,10173,2856,10173,2856,10192xe" filled="true" fillcolor="#000000" stroked="false">
                <v:path arrowok="t"/>
                <v:fill type="solid"/>
              </v:shape>
            </v:group>
            <v:group style="position:absolute;left:2856;top:10192;width:10;height:20" coordorigin="2856,10192" coordsize="10,20">
              <v:shape style="position:absolute;left:2856;top:10192;width:10;height:20" coordorigin="2856,10192" coordsize="10,20" path="m2856,10212l2866,10212,2866,10192,2856,10192,2856,10212xe" filled="true" fillcolor="#000000" stroked="false">
                <v:path arrowok="t"/>
                <v:fill type="solid"/>
              </v:shape>
            </v:group>
            <v:group style="position:absolute;left:2856;top:10215;width:10;height:2" coordorigin="2856,10215" coordsize="10,2">
              <v:shape style="position:absolute;left:2856;top:10215;width:10;height:2" coordorigin="2856,10215" coordsize="10,0" path="m2856,10215l2866,10215e" filled="false" stroked="true" strokeweight=".35999pt" strokecolor="#000000">
                <v:path arrowok="t"/>
              </v:shape>
            </v:group>
            <v:group style="position:absolute;left:3413;top:9751;width:10;height:20" coordorigin="3413,9751" coordsize="10,20">
              <v:shape style="position:absolute;left:3413;top:9751;width:10;height:20" coordorigin="3413,9751" coordsize="10,20" path="m3413,9770l3423,9770,3423,9751,3413,9751,3413,9770xe" filled="true" fillcolor="#000000" stroked="false">
                <v:path arrowok="t"/>
                <v:fill type="solid"/>
              </v:shape>
            </v:group>
            <v:group style="position:absolute;left:3413;top:9770;width:10;height:20" coordorigin="3413,9770" coordsize="10,20">
              <v:shape style="position:absolute;left:3413;top:9770;width:10;height:20" coordorigin="3413,9770" coordsize="10,20" path="m3413,9789l3423,9789,3423,9770,3413,9770,3413,9789xe" filled="true" fillcolor="#000000" stroked="false">
                <v:path arrowok="t"/>
                <v:fill type="solid"/>
              </v:shape>
            </v:group>
            <v:group style="position:absolute;left:3413;top:9789;width:10;height:20" coordorigin="3413,9789" coordsize="10,20">
              <v:shape style="position:absolute;left:3413;top:9789;width:10;height:20" coordorigin="3413,9789" coordsize="10,20" path="m3413,9808l3423,9808,3423,9789,3413,9789,3413,9808xe" filled="true" fillcolor="#000000" stroked="false">
                <v:path arrowok="t"/>
                <v:fill type="solid"/>
              </v:shape>
            </v:group>
            <v:group style="position:absolute;left:3413;top:9808;width:10;height:20" coordorigin="3413,9808" coordsize="10,20">
              <v:shape style="position:absolute;left:3413;top:9808;width:10;height:20" coordorigin="3413,9808" coordsize="10,20" path="m3413,9828l3423,9828,3423,9808,3413,9808,3413,9828xe" filled="true" fillcolor="#000000" stroked="false">
                <v:path arrowok="t"/>
                <v:fill type="solid"/>
              </v:shape>
            </v:group>
            <v:group style="position:absolute;left:3413;top:9828;width:10;height:20" coordorigin="3413,9828" coordsize="10,20">
              <v:shape style="position:absolute;left:3413;top:9828;width:10;height:20" coordorigin="3413,9828" coordsize="10,20" path="m3413,9847l3423,9847,3423,9828,3413,9828,3413,9847xe" filled="true" fillcolor="#000000" stroked="false">
                <v:path arrowok="t"/>
                <v:fill type="solid"/>
              </v:shape>
            </v:group>
            <v:group style="position:absolute;left:3413;top:9847;width:10;height:20" coordorigin="3413,9847" coordsize="10,20">
              <v:shape style="position:absolute;left:3413;top:9847;width:10;height:20" coordorigin="3413,9847" coordsize="10,20" path="m3413,9866l3423,9866,3423,9847,3413,9847,3413,9866xe" filled="true" fillcolor="#000000" stroked="false">
                <v:path arrowok="t"/>
                <v:fill type="solid"/>
              </v:shape>
            </v:group>
            <v:group style="position:absolute;left:3413;top:9866;width:10;height:20" coordorigin="3413,9866" coordsize="10,20">
              <v:shape style="position:absolute;left:3413;top:9866;width:10;height:20" coordorigin="3413,9866" coordsize="10,20" path="m3413,9885l3423,9885,3423,9866,3413,9866,3413,9885xe" filled="true" fillcolor="#000000" stroked="false">
                <v:path arrowok="t"/>
                <v:fill type="solid"/>
              </v:shape>
            </v:group>
            <v:group style="position:absolute;left:3413;top:9885;width:10;height:20" coordorigin="3413,9885" coordsize="10,20">
              <v:shape style="position:absolute;left:3413;top:9885;width:10;height:20" coordorigin="3413,9885" coordsize="10,20" path="m3413,9904l3423,9904,3423,9885,3413,9885,3413,9904xe" filled="true" fillcolor="#000000" stroked="false">
                <v:path arrowok="t"/>
                <v:fill type="solid"/>
              </v:shape>
            </v:group>
            <v:group style="position:absolute;left:3413;top:9904;width:10;height:20" coordorigin="3413,9904" coordsize="10,20">
              <v:shape style="position:absolute;left:3413;top:9904;width:10;height:20" coordorigin="3413,9904" coordsize="10,20" path="m3413,9924l3423,9924,3423,9904,3413,9904,3413,9924xe" filled="true" fillcolor="#000000" stroked="false">
                <v:path arrowok="t"/>
                <v:fill type="solid"/>
              </v:shape>
            </v:group>
            <v:group style="position:absolute;left:3413;top:9924;width:10;height:20" coordorigin="3413,9924" coordsize="10,20">
              <v:shape style="position:absolute;left:3413;top:9924;width:10;height:20" coordorigin="3413,9924" coordsize="10,20" path="m3413,9943l3423,9943,3423,9924,3413,9924,3413,9943xe" filled="true" fillcolor="#000000" stroked="false">
                <v:path arrowok="t"/>
                <v:fill type="solid"/>
              </v:shape>
            </v:group>
            <v:group style="position:absolute;left:3413;top:9943;width:10;height:20" coordorigin="3413,9943" coordsize="10,20">
              <v:shape style="position:absolute;left:3413;top:9943;width:10;height:20" coordorigin="3413,9943" coordsize="10,20" path="m3413,9962l3423,9962,3423,9943,3413,9943,3413,9962xe" filled="true" fillcolor="#000000" stroked="false">
                <v:path arrowok="t"/>
                <v:fill type="solid"/>
              </v:shape>
            </v:group>
            <v:group style="position:absolute;left:3413;top:9962;width:10;height:20" coordorigin="3413,9962" coordsize="10,20">
              <v:shape style="position:absolute;left:3413;top:9962;width:10;height:20" coordorigin="3413,9962" coordsize="10,20" path="m3413,9981l3423,9981,3423,9962,3413,9962,3413,9981xe" filled="true" fillcolor="#000000" stroked="false">
                <v:path arrowok="t"/>
                <v:fill type="solid"/>
              </v:shape>
            </v:group>
            <v:group style="position:absolute;left:3413;top:9981;width:10;height:20" coordorigin="3413,9981" coordsize="10,20">
              <v:shape style="position:absolute;left:3413;top:9981;width:10;height:20" coordorigin="3413,9981" coordsize="10,20" path="m3413,10000l3423,10000,3423,9981,3413,9981,3413,10000xe" filled="true" fillcolor="#000000" stroked="false">
                <v:path arrowok="t"/>
                <v:fill type="solid"/>
              </v:shape>
            </v:group>
            <v:group style="position:absolute;left:3413;top:10000;width:10;height:20" coordorigin="3413,10000" coordsize="10,20">
              <v:shape style="position:absolute;left:3413;top:10000;width:10;height:20" coordorigin="3413,10000" coordsize="10,20" path="m3413,10020l3423,10020,3423,10000,3413,10000,3413,10020xe" filled="true" fillcolor="#000000" stroked="false">
                <v:path arrowok="t"/>
                <v:fill type="solid"/>
              </v:shape>
            </v:group>
            <v:group style="position:absolute;left:3413;top:10020;width:10;height:20" coordorigin="3413,10020" coordsize="10,20">
              <v:shape style="position:absolute;left:3413;top:10020;width:10;height:20" coordorigin="3413,10020" coordsize="10,20" path="m3413,10039l3423,10039,3423,10020,3413,10020,3413,10039xe" filled="true" fillcolor="#000000" stroked="false">
                <v:path arrowok="t"/>
                <v:fill type="solid"/>
              </v:shape>
            </v:group>
            <v:group style="position:absolute;left:3413;top:10039;width:10;height:20" coordorigin="3413,10039" coordsize="10,20">
              <v:shape style="position:absolute;left:3413;top:10039;width:10;height:20" coordorigin="3413,10039" coordsize="10,20" path="m3413,10058l3423,10058,3423,10039,3413,10039,3413,10058xe" filled="true" fillcolor="#000000" stroked="false">
                <v:path arrowok="t"/>
                <v:fill type="solid"/>
              </v:shape>
            </v:group>
            <v:group style="position:absolute;left:3413;top:10058;width:10;height:20" coordorigin="3413,10058" coordsize="10,20">
              <v:shape style="position:absolute;left:3413;top:10058;width:10;height:20" coordorigin="3413,10058" coordsize="10,20" path="m3413,10077l3423,10077,3423,10058,3413,10058,3413,10077xe" filled="true" fillcolor="#000000" stroked="false">
                <v:path arrowok="t"/>
                <v:fill type="solid"/>
              </v:shape>
            </v:group>
            <v:group style="position:absolute;left:3413;top:10077;width:10;height:20" coordorigin="3413,10077" coordsize="10,20">
              <v:shape style="position:absolute;left:3413;top:10077;width:10;height:20" coordorigin="3413,10077" coordsize="10,20" path="m3413,10096l3423,10096,3423,10077,3413,10077,3413,10096xe" filled="true" fillcolor="#000000" stroked="false">
                <v:path arrowok="t"/>
                <v:fill type="solid"/>
              </v:shape>
            </v:group>
            <v:group style="position:absolute;left:3413;top:10096;width:10;height:20" coordorigin="3413,10096" coordsize="10,20">
              <v:shape style="position:absolute;left:3413;top:10096;width:10;height:20" coordorigin="3413,10096" coordsize="10,20" path="m3413,10116l3423,10116,3423,10096,3413,10096,3413,10116xe" filled="true" fillcolor="#000000" stroked="false">
                <v:path arrowok="t"/>
                <v:fill type="solid"/>
              </v:shape>
            </v:group>
            <v:group style="position:absolute;left:3413;top:10116;width:10;height:20" coordorigin="3413,10116" coordsize="10,20">
              <v:shape style="position:absolute;left:3413;top:10116;width:10;height:20" coordorigin="3413,10116" coordsize="10,20" path="m3413,10135l3423,10135,3423,10116,3413,10116,3413,10135xe" filled="true" fillcolor="#000000" stroked="false">
                <v:path arrowok="t"/>
                <v:fill type="solid"/>
              </v:shape>
            </v:group>
            <v:group style="position:absolute;left:3413;top:10135;width:10;height:20" coordorigin="3413,10135" coordsize="10,20">
              <v:shape style="position:absolute;left:3413;top:10135;width:10;height:20" coordorigin="3413,10135" coordsize="10,20" path="m3413,10154l3423,10154,3423,10135,3413,10135,3413,10154xe" filled="true" fillcolor="#000000" stroked="false">
                <v:path arrowok="t"/>
                <v:fill type="solid"/>
              </v:shape>
            </v:group>
            <v:group style="position:absolute;left:3413;top:10154;width:10;height:20" coordorigin="3413,10154" coordsize="10,20">
              <v:shape style="position:absolute;left:3413;top:10154;width:10;height:20" coordorigin="3413,10154" coordsize="10,20" path="m3413,10173l3423,10173,3423,10154,3413,10154,3413,10173xe" filled="true" fillcolor="#000000" stroked="false">
                <v:path arrowok="t"/>
                <v:fill type="solid"/>
              </v:shape>
            </v:group>
            <v:group style="position:absolute;left:3413;top:10173;width:10;height:20" coordorigin="3413,10173" coordsize="10,20">
              <v:shape style="position:absolute;left:3413;top:10173;width:10;height:20" coordorigin="3413,10173" coordsize="10,20" path="m3413,10192l3423,10192,3423,10173,3413,10173,3413,10192xe" filled="true" fillcolor="#000000" stroked="false">
                <v:path arrowok="t"/>
                <v:fill type="solid"/>
              </v:shape>
            </v:group>
            <v:group style="position:absolute;left:3413;top:10192;width:10;height:20" coordorigin="3413,10192" coordsize="10,20">
              <v:shape style="position:absolute;left:3413;top:10192;width:10;height:20" coordorigin="3413,10192" coordsize="10,20" path="m3413,10212l3423,10212,3423,10192,3413,10192,3413,10212xe" filled="true" fillcolor="#000000" stroked="false">
                <v:path arrowok="t"/>
                <v:fill type="solid"/>
              </v:shape>
            </v:group>
            <v:group style="position:absolute;left:3413;top:10215;width:10;height:2" coordorigin="3413,10215" coordsize="10,2">
              <v:shape style="position:absolute;left:3413;top:10215;width:10;height:2" coordorigin="3413,10215" coordsize="10,0" path="m3413,10215l3423,10215e" filled="false" stroked="true" strokeweight=".35999pt" strokecolor="#000000">
                <v:path arrowok="t"/>
              </v:shape>
            </v:group>
            <v:group style="position:absolute;left:4206;top:9751;width:10;height:20" coordorigin="4206,9751" coordsize="10,20">
              <v:shape style="position:absolute;left:4206;top:9751;width:10;height:20" coordorigin="4206,9751" coordsize="10,20" path="m4206,9770l4215,9770,4215,9751,4206,9751,4206,9770xe" filled="true" fillcolor="#000000" stroked="false">
                <v:path arrowok="t"/>
                <v:fill type="solid"/>
              </v:shape>
            </v:group>
            <v:group style="position:absolute;left:4206;top:9770;width:10;height:20" coordorigin="4206,9770" coordsize="10,20">
              <v:shape style="position:absolute;left:4206;top:9770;width:10;height:20" coordorigin="4206,9770" coordsize="10,20" path="m4206,9789l4215,9789,4215,9770,4206,9770,4206,9789xe" filled="true" fillcolor="#000000" stroked="false">
                <v:path arrowok="t"/>
                <v:fill type="solid"/>
              </v:shape>
            </v:group>
            <v:group style="position:absolute;left:4206;top:9789;width:10;height:20" coordorigin="4206,9789" coordsize="10,20">
              <v:shape style="position:absolute;left:4206;top:9789;width:10;height:20" coordorigin="4206,9789" coordsize="10,20" path="m4206,9808l4215,9808,4215,9789,4206,9789,4206,9808xe" filled="true" fillcolor="#000000" stroked="false">
                <v:path arrowok="t"/>
                <v:fill type="solid"/>
              </v:shape>
            </v:group>
            <v:group style="position:absolute;left:4206;top:9808;width:10;height:20" coordorigin="4206,9808" coordsize="10,20">
              <v:shape style="position:absolute;left:4206;top:9808;width:10;height:20" coordorigin="4206,9808" coordsize="10,20" path="m4206,9828l4215,9828,4215,9808,4206,9808,4206,9828xe" filled="true" fillcolor="#000000" stroked="false">
                <v:path arrowok="t"/>
                <v:fill type="solid"/>
              </v:shape>
            </v:group>
            <v:group style="position:absolute;left:4206;top:9828;width:10;height:20" coordorigin="4206,9828" coordsize="10,20">
              <v:shape style="position:absolute;left:4206;top:9828;width:10;height:20" coordorigin="4206,9828" coordsize="10,20" path="m4206,9847l4215,9847,4215,9828,4206,9828,4206,9847xe" filled="true" fillcolor="#000000" stroked="false">
                <v:path arrowok="t"/>
                <v:fill type="solid"/>
              </v:shape>
            </v:group>
            <v:group style="position:absolute;left:4206;top:9847;width:10;height:20" coordorigin="4206,9847" coordsize="10,20">
              <v:shape style="position:absolute;left:4206;top:9847;width:10;height:20" coordorigin="4206,9847" coordsize="10,20" path="m4206,9866l4215,9866,4215,9847,4206,9847,4206,9866xe" filled="true" fillcolor="#000000" stroked="false">
                <v:path arrowok="t"/>
                <v:fill type="solid"/>
              </v:shape>
            </v:group>
            <v:group style="position:absolute;left:4206;top:9866;width:10;height:20" coordorigin="4206,9866" coordsize="10,20">
              <v:shape style="position:absolute;left:4206;top:9866;width:10;height:20" coordorigin="4206,9866" coordsize="10,20" path="m4206,9885l4215,9885,4215,9866,4206,9866,4206,9885xe" filled="true" fillcolor="#000000" stroked="false">
                <v:path arrowok="t"/>
                <v:fill type="solid"/>
              </v:shape>
            </v:group>
            <v:group style="position:absolute;left:4206;top:9885;width:10;height:20" coordorigin="4206,9885" coordsize="10,20">
              <v:shape style="position:absolute;left:4206;top:9885;width:10;height:20" coordorigin="4206,9885" coordsize="10,20" path="m4206,9904l4215,9904,4215,9885,4206,9885,4206,9904xe" filled="true" fillcolor="#000000" stroked="false">
                <v:path arrowok="t"/>
                <v:fill type="solid"/>
              </v:shape>
            </v:group>
            <v:group style="position:absolute;left:4206;top:9904;width:10;height:20" coordorigin="4206,9904" coordsize="10,20">
              <v:shape style="position:absolute;left:4206;top:9904;width:10;height:20" coordorigin="4206,9904" coordsize="10,20" path="m4206,9924l4215,9924,4215,9904,4206,9904,4206,9924xe" filled="true" fillcolor="#000000" stroked="false">
                <v:path arrowok="t"/>
                <v:fill type="solid"/>
              </v:shape>
            </v:group>
            <v:group style="position:absolute;left:4206;top:9924;width:10;height:20" coordorigin="4206,9924" coordsize="10,20">
              <v:shape style="position:absolute;left:4206;top:9924;width:10;height:20" coordorigin="4206,9924" coordsize="10,20" path="m4206,9943l4215,9943,4215,9924,4206,9924,4206,9943xe" filled="true" fillcolor="#000000" stroked="false">
                <v:path arrowok="t"/>
                <v:fill type="solid"/>
              </v:shape>
            </v:group>
            <v:group style="position:absolute;left:4206;top:9943;width:10;height:20" coordorigin="4206,9943" coordsize="10,20">
              <v:shape style="position:absolute;left:4206;top:9943;width:10;height:20" coordorigin="4206,9943" coordsize="10,20" path="m4206,9962l4215,9962,4215,9943,4206,9943,4206,9962xe" filled="true" fillcolor="#000000" stroked="false">
                <v:path arrowok="t"/>
                <v:fill type="solid"/>
              </v:shape>
            </v:group>
            <v:group style="position:absolute;left:4206;top:9962;width:10;height:20" coordorigin="4206,9962" coordsize="10,20">
              <v:shape style="position:absolute;left:4206;top:9962;width:10;height:20" coordorigin="4206,9962" coordsize="10,20" path="m4206,9981l4215,9981,4215,9962,4206,9962,4206,9981xe" filled="true" fillcolor="#000000" stroked="false">
                <v:path arrowok="t"/>
                <v:fill type="solid"/>
              </v:shape>
            </v:group>
            <v:group style="position:absolute;left:4206;top:9981;width:10;height:20" coordorigin="4206,9981" coordsize="10,20">
              <v:shape style="position:absolute;left:4206;top:9981;width:10;height:20" coordorigin="4206,9981" coordsize="10,20" path="m4206,10000l4215,10000,4215,9981,4206,9981,4206,10000xe" filled="true" fillcolor="#000000" stroked="false">
                <v:path arrowok="t"/>
                <v:fill type="solid"/>
              </v:shape>
            </v:group>
            <v:group style="position:absolute;left:4206;top:10000;width:10;height:20" coordorigin="4206,10000" coordsize="10,20">
              <v:shape style="position:absolute;left:4206;top:10000;width:10;height:20" coordorigin="4206,10000" coordsize="10,20" path="m4206,10020l4215,10020,4215,10000,4206,10000,4206,10020xe" filled="true" fillcolor="#000000" stroked="false">
                <v:path arrowok="t"/>
                <v:fill type="solid"/>
              </v:shape>
            </v:group>
            <v:group style="position:absolute;left:4206;top:10020;width:10;height:20" coordorigin="4206,10020" coordsize="10,20">
              <v:shape style="position:absolute;left:4206;top:10020;width:10;height:20" coordorigin="4206,10020" coordsize="10,20" path="m4206,10039l4215,10039,4215,10020,4206,10020,4206,10039xe" filled="true" fillcolor="#000000" stroked="false">
                <v:path arrowok="t"/>
                <v:fill type="solid"/>
              </v:shape>
            </v:group>
            <v:group style="position:absolute;left:4206;top:10039;width:10;height:20" coordorigin="4206,10039" coordsize="10,20">
              <v:shape style="position:absolute;left:4206;top:10039;width:10;height:20" coordorigin="4206,10039" coordsize="10,20" path="m4206,10058l4215,10058,4215,10039,4206,10039,4206,10058xe" filled="true" fillcolor="#000000" stroked="false">
                <v:path arrowok="t"/>
                <v:fill type="solid"/>
              </v:shape>
            </v:group>
            <v:group style="position:absolute;left:4206;top:10058;width:10;height:20" coordorigin="4206,10058" coordsize="10,20">
              <v:shape style="position:absolute;left:4206;top:10058;width:10;height:20" coordorigin="4206,10058" coordsize="10,20" path="m4206,10077l4215,10077,4215,10058,4206,10058,4206,10077xe" filled="true" fillcolor="#000000" stroked="false">
                <v:path arrowok="t"/>
                <v:fill type="solid"/>
              </v:shape>
            </v:group>
            <v:group style="position:absolute;left:4206;top:10077;width:10;height:20" coordorigin="4206,10077" coordsize="10,20">
              <v:shape style="position:absolute;left:4206;top:10077;width:10;height:20" coordorigin="4206,10077" coordsize="10,20" path="m4206,10096l4215,10096,4215,10077,4206,10077,4206,10096xe" filled="true" fillcolor="#000000" stroked="false">
                <v:path arrowok="t"/>
                <v:fill type="solid"/>
              </v:shape>
            </v:group>
            <v:group style="position:absolute;left:4206;top:10096;width:10;height:20" coordorigin="4206,10096" coordsize="10,20">
              <v:shape style="position:absolute;left:4206;top:10096;width:10;height:20" coordorigin="4206,10096" coordsize="10,20" path="m4206,10116l4215,10116,4215,10096,4206,10096,4206,10116xe" filled="true" fillcolor="#000000" stroked="false">
                <v:path arrowok="t"/>
                <v:fill type="solid"/>
              </v:shape>
            </v:group>
            <v:group style="position:absolute;left:4206;top:10116;width:10;height:20" coordorigin="4206,10116" coordsize="10,20">
              <v:shape style="position:absolute;left:4206;top:10116;width:10;height:20" coordorigin="4206,10116" coordsize="10,20" path="m4206,10135l4215,10135,4215,10116,4206,10116,4206,10135xe" filled="true" fillcolor="#000000" stroked="false">
                <v:path arrowok="t"/>
                <v:fill type="solid"/>
              </v:shape>
            </v:group>
            <v:group style="position:absolute;left:4206;top:10135;width:10;height:20" coordorigin="4206,10135" coordsize="10,20">
              <v:shape style="position:absolute;left:4206;top:10135;width:10;height:20" coordorigin="4206,10135" coordsize="10,20" path="m4206,10154l4215,10154,4215,10135,4206,10135,4206,10154xe" filled="true" fillcolor="#000000" stroked="false">
                <v:path arrowok="t"/>
                <v:fill type="solid"/>
              </v:shape>
            </v:group>
            <v:group style="position:absolute;left:4206;top:10154;width:10;height:20" coordorigin="4206,10154" coordsize="10,20">
              <v:shape style="position:absolute;left:4206;top:10154;width:10;height:20" coordorigin="4206,10154" coordsize="10,20" path="m4206,10173l4215,10173,4215,10154,4206,10154,4206,10173xe" filled="true" fillcolor="#000000" stroked="false">
                <v:path arrowok="t"/>
                <v:fill type="solid"/>
              </v:shape>
            </v:group>
            <v:group style="position:absolute;left:4206;top:10173;width:10;height:20" coordorigin="4206,10173" coordsize="10,20">
              <v:shape style="position:absolute;left:4206;top:10173;width:10;height:20" coordorigin="4206,10173" coordsize="10,20" path="m4206,10192l4215,10192,4215,10173,4206,10173,4206,10192xe" filled="true" fillcolor="#000000" stroked="false">
                <v:path arrowok="t"/>
                <v:fill type="solid"/>
              </v:shape>
            </v:group>
            <v:group style="position:absolute;left:4206;top:10192;width:10;height:20" coordorigin="4206,10192" coordsize="10,20">
              <v:shape style="position:absolute;left:4206;top:10192;width:10;height:20" coordorigin="4206,10192" coordsize="10,20" path="m4206,10212l4215,10212,4215,10192,4206,10192,4206,10212xe" filled="true" fillcolor="#000000" stroked="false">
                <v:path arrowok="t"/>
                <v:fill type="solid"/>
              </v:shape>
            </v:group>
            <v:group style="position:absolute;left:4206;top:10215;width:10;height:2" coordorigin="4206,10215" coordsize="10,2">
              <v:shape style="position:absolute;left:4206;top:10215;width:10;height:2" coordorigin="4206,10215" coordsize="10,0" path="m4206,10215l4215,10215e" filled="false" stroked="true" strokeweight=".35999pt" strokecolor="#000000">
                <v:path arrowok="t"/>
              </v:shape>
            </v:group>
            <v:group style="position:absolute;left:5015;top:9751;width:10;height:20" coordorigin="5015,9751" coordsize="10,20">
              <v:shape style="position:absolute;left:5015;top:9751;width:10;height:20" coordorigin="5015,9751" coordsize="10,20" path="m5015,9770l5024,9770,5024,9751,5015,9751,5015,9770xe" filled="true" fillcolor="#000000" stroked="false">
                <v:path arrowok="t"/>
                <v:fill type="solid"/>
              </v:shape>
            </v:group>
            <v:group style="position:absolute;left:5015;top:9770;width:10;height:20" coordorigin="5015,9770" coordsize="10,20">
              <v:shape style="position:absolute;left:5015;top:9770;width:10;height:20" coordorigin="5015,9770" coordsize="10,20" path="m5015,9789l5024,9789,5024,9770,5015,9770,5015,9789xe" filled="true" fillcolor="#000000" stroked="false">
                <v:path arrowok="t"/>
                <v:fill type="solid"/>
              </v:shape>
            </v:group>
            <v:group style="position:absolute;left:5015;top:9789;width:10;height:20" coordorigin="5015,9789" coordsize="10,20">
              <v:shape style="position:absolute;left:5015;top:9789;width:10;height:20" coordorigin="5015,9789" coordsize="10,20" path="m5015,9808l5024,9808,5024,9789,5015,9789,5015,9808xe" filled="true" fillcolor="#000000" stroked="false">
                <v:path arrowok="t"/>
                <v:fill type="solid"/>
              </v:shape>
            </v:group>
            <v:group style="position:absolute;left:5015;top:9808;width:10;height:20" coordorigin="5015,9808" coordsize="10,20">
              <v:shape style="position:absolute;left:5015;top:9808;width:10;height:20" coordorigin="5015,9808" coordsize="10,20" path="m5015,9828l5024,9828,5024,9808,5015,9808,5015,9828xe" filled="true" fillcolor="#000000" stroked="false">
                <v:path arrowok="t"/>
                <v:fill type="solid"/>
              </v:shape>
            </v:group>
            <v:group style="position:absolute;left:5015;top:9828;width:10;height:20" coordorigin="5015,9828" coordsize="10,20">
              <v:shape style="position:absolute;left:5015;top:9828;width:10;height:20" coordorigin="5015,9828" coordsize="10,20" path="m5015,9847l5024,9847,5024,9828,5015,9828,5015,9847xe" filled="true" fillcolor="#000000" stroked="false">
                <v:path arrowok="t"/>
                <v:fill type="solid"/>
              </v:shape>
            </v:group>
            <v:group style="position:absolute;left:5015;top:9847;width:10;height:20" coordorigin="5015,9847" coordsize="10,20">
              <v:shape style="position:absolute;left:5015;top:9847;width:10;height:20" coordorigin="5015,9847" coordsize="10,20" path="m5015,9866l5024,9866,5024,9847,5015,9847,5015,9866xe" filled="true" fillcolor="#000000" stroked="false">
                <v:path arrowok="t"/>
                <v:fill type="solid"/>
              </v:shape>
            </v:group>
            <v:group style="position:absolute;left:5015;top:9866;width:10;height:20" coordorigin="5015,9866" coordsize="10,20">
              <v:shape style="position:absolute;left:5015;top:9866;width:10;height:20" coordorigin="5015,9866" coordsize="10,20" path="m5015,9885l5024,9885,5024,9866,5015,9866,5015,9885xe" filled="true" fillcolor="#000000" stroked="false">
                <v:path arrowok="t"/>
                <v:fill type="solid"/>
              </v:shape>
            </v:group>
            <v:group style="position:absolute;left:5015;top:9885;width:10;height:20" coordorigin="5015,9885" coordsize="10,20">
              <v:shape style="position:absolute;left:5015;top:9885;width:10;height:20" coordorigin="5015,9885" coordsize="10,20" path="m5015,9904l5024,9904,5024,9885,5015,9885,5015,9904xe" filled="true" fillcolor="#000000" stroked="false">
                <v:path arrowok="t"/>
                <v:fill type="solid"/>
              </v:shape>
            </v:group>
            <v:group style="position:absolute;left:5015;top:9904;width:10;height:20" coordorigin="5015,9904" coordsize="10,20">
              <v:shape style="position:absolute;left:5015;top:9904;width:10;height:20" coordorigin="5015,9904" coordsize="10,20" path="m5015,9924l5024,9924,5024,9904,5015,9904,5015,9924xe" filled="true" fillcolor="#000000" stroked="false">
                <v:path arrowok="t"/>
                <v:fill type="solid"/>
              </v:shape>
            </v:group>
            <v:group style="position:absolute;left:5015;top:9924;width:10;height:20" coordorigin="5015,9924" coordsize="10,20">
              <v:shape style="position:absolute;left:5015;top:9924;width:10;height:20" coordorigin="5015,9924" coordsize="10,20" path="m5015,9943l5024,9943,5024,9924,5015,9924,5015,9943xe" filled="true" fillcolor="#000000" stroked="false">
                <v:path arrowok="t"/>
                <v:fill type="solid"/>
              </v:shape>
            </v:group>
            <v:group style="position:absolute;left:5015;top:9943;width:10;height:20" coordorigin="5015,9943" coordsize="10,20">
              <v:shape style="position:absolute;left:5015;top:9943;width:10;height:20" coordorigin="5015,9943" coordsize="10,20" path="m5015,9962l5024,9962,5024,9943,5015,9943,5015,9962xe" filled="true" fillcolor="#000000" stroked="false">
                <v:path arrowok="t"/>
                <v:fill type="solid"/>
              </v:shape>
            </v:group>
            <v:group style="position:absolute;left:5015;top:9962;width:10;height:20" coordorigin="5015,9962" coordsize="10,20">
              <v:shape style="position:absolute;left:5015;top:9962;width:10;height:20" coordorigin="5015,9962" coordsize="10,20" path="m5015,9981l5024,9981,5024,9962,5015,9962,5015,9981xe" filled="true" fillcolor="#000000" stroked="false">
                <v:path arrowok="t"/>
                <v:fill type="solid"/>
              </v:shape>
            </v:group>
            <v:group style="position:absolute;left:5015;top:9981;width:10;height:20" coordorigin="5015,9981" coordsize="10,20">
              <v:shape style="position:absolute;left:5015;top:9981;width:10;height:20" coordorigin="5015,9981" coordsize="10,20" path="m5015,10000l5024,10000,5024,9981,5015,9981,5015,10000xe" filled="true" fillcolor="#000000" stroked="false">
                <v:path arrowok="t"/>
                <v:fill type="solid"/>
              </v:shape>
            </v:group>
            <v:group style="position:absolute;left:5015;top:10000;width:10;height:20" coordorigin="5015,10000" coordsize="10,20">
              <v:shape style="position:absolute;left:5015;top:10000;width:10;height:20" coordorigin="5015,10000" coordsize="10,20" path="m5015,10020l5024,10020,5024,10000,5015,10000,5015,10020xe" filled="true" fillcolor="#000000" stroked="false">
                <v:path arrowok="t"/>
                <v:fill type="solid"/>
              </v:shape>
            </v:group>
            <v:group style="position:absolute;left:5015;top:10020;width:10;height:20" coordorigin="5015,10020" coordsize="10,20">
              <v:shape style="position:absolute;left:5015;top:10020;width:10;height:20" coordorigin="5015,10020" coordsize="10,20" path="m5015,10039l5024,10039,5024,10020,5015,10020,5015,10039xe" filled="true" fillcolor="#000000" stroked="false">
                <v:path arrowok="t"/>
                <v:fill type="solid"/>
              </v:shape>
            </v:group>
            <v:group style="position:absolute;left:5015;top:10039;width:10;height:20" coordorigin="5015,10039" coordsize="10,20">
              <v:shape style="position:absolute;left:5015;top:10039;width:10;height:20" coordorigin="5015,10039" coordsize="10,20" path="m5015,10058l5024,10058,5024,10039,5015,10039,5015,10058xe" filled="true" fillcolor="#000000" stroked="false">
                <v:path arrowok="t"/>
                <v:fill type="solid"/>
              </v:shape>
            </v:group>
            <v:group style="position:absolute;left:5015;top:10058;width:10;height:20" coordorigin="5015,10058" coordsize="10,20">
              <v:shape style="position:absolute;left:5015;top:10058;width:10;height:20" coordorigin="5015,10058" coordsize="10,20" path="m5015,10077l5024,10077,5024,10058,5015,10058,5015,10077xe" filled="true" fillcolor="#000000" stroked="false">
                <v:path arrowok="t"/>
                <v:fill type="solid"/>
              </v:shape>
            </v:group>
            <v:group style="position:absolute;left:5015;top:10077;width:10;height:20" coordorigin="5015,10077" coordsize="10,20">
              <v:shape style="position:absolute;left:5015;top:10077;width:10;height:20" coordorigin="5015,10077" coordsize="10,20" path="m5015,10096l5024,10096,5024,10077,5015,10077,5015,10096xe" filled="true" fillcolor="#000000" stroked="false">
                <v:path arrowok="t"/>
                <v:fill type="solid"/>
              </v:shape>
            </v:group>
            <v:group style="position:absolute;left:5015;top:10096;width:10;height:20" coordorigin="5015,10096" coordsize="10,20">
              <v:shape style="position:absolute;left:5015;top:10096;width:10;height:20" coordorigin="5015,10096" coordsize="10,20" path="m5015,10116l5024,10116,5024,10096,5015,10096,5015,10116xe" filled="true" fillcolor="#000000" stroked="false">
                <v:path arrowok="t"/>
                <v:fill type="solid"/>
              </v:shape>
            </v:group>
            <v:group style="position:absolute;left:5015;top:10116;width:10;height:20" coordorigin="5015,10116" coordsize="10,20">
              <v:shape style="position:absolute;left:5015;top:10116;width:10;height:20" coordorigin="5015,10116" coordsize="10,20" path="m5015,10135l5024,10135,5024,10116,5015,10116,5015,10135xe" filled="true" fillcolor="#000000" stroked="false">
                <v:path arrowok="t"/>
                <v:fill type="solid"/>
              </v:shape>
            </v:group>
            <v:group style="position:absolute;left:5015;top:10135;width:10;height:20" coordorigin="5015,10135" coordsize="10,20">
              <v:shape style="position:absolute;left:5015;top:10135;width:10;height:20" coordorigin="5015,10135" coordsize="10,20" path="m5015,10154l5024,10154,5024,10135,5015,10135,5015,10154xe" filled="true" fillcolor="#000000" stroked="false">
                <v:path arrowok="t"/>
                <v:fill type="solid"/>
              </v:shape>
            </v:group>
            <v:group style="position:absolute;left:5015;top:10154;width:10;height:20" coordorigin="5015,10154" coordsize="10,20">
              <v:shape style="position:absolute;left:5015;top:10154;width:10;height:20" coordorigin="5015,10154" coordsize="10,20" path="m5015,10173l5024,10173,5024,10154,5015,10154,5015,10173xe" filled="true" fillcolor="#000000" stroked="false">
                <v:path arrowok="t"/>
                <v:fill type="solid"/>
              </v:shape>
            </v:group>
            <v:group style="position:absolute;left:5015;top:10173;width:10;height:20" coordorigin="5015,10173" coordsize="10,20">
              <v:shape style="position:absolute;left:5015;top:10173;width:10;height:20" coordorigin="5015,10173" coordsize="10,20" path="m5015,10192l5024,10192,5024,10173,5015,10173,5015,10192xe" filled="true" fillcolor="#000000" stroked="false">
                <v:path arrowok="t"/>
                <v:fill type="solid"/>
              </v:shape>
            </v:group>
            <v:group style="position:absolute;left:5015;top:10192;width:10;height:20" coordorigin="5015,10192" coordsize="10,20">
              <v:shape style="position:absolute;left:5015;top:10192;width:10;height:20" coordorigin="5015,10192" coordsize="10,20" path="m5015,10212l5024,10212,5024,10192,5015,10192,5015,10212xe" filled="true" fillcolor="#000000" stroked="false">
                <v:path arrowok="t"/>
                <v:fill type="solid"/>
              </v:shape>
            </v:group>
            <v:group style="position:absolute;left:5015;top:10215;width:10;height:2" coordorigin="5015,10215" coordsize="10,2">
              <v:shape style="position:absolute;left:5015;top:10215;width:10;height:2" coordorigin="5015,10215" coordsize="10,0" path="m5015,10215l5024,10215e" filled="false" stroked="true" strokeweight=".35999pt" strokecolor="#000000">
                <v:path arrowok="t"/>
              </v:shape>
            </v:group>
            <v:group style="position:absolute;left:5977;top:9751;width:10;height:20" coordorigin="5977,9751" coordsize="10,20">
              <v:shape style="position:absolute;left:5977;top:9751;width:10;height:20" coordorigin="5977,9751" coordsize="10,20" path="m5977,9770l5987,9770,5987,9751,5977,9751,5977,9770xe" filled="true" fillcolor="#000000" stroked="false">
                <v:path arrowok="t"/>
                <v:fill type="solid"/>
              </v:shape>
            </v:group>
            <v:group style="position:absolute;left:5977;top:9770;width:10;height:20" coordorigin="5977,9770" coordsize="10,20">
              <v:shape style="position:absolute;left:5977;top:9770;width:10;height:20" coordorigin="5977,9770" coordsize="10,20" path="m5977,9789l5987,9789,5987,9770,5977,9770,5977,9789xe" filled="true" fillcolor="#000000" stroked="false">
                <v:path arrowok="t"/>
                <v:fill type="solid"/>
              </v:shape>
            </v:group>
            <v:group style="position:absolute;left:5977;top:9789;width:10;height:20" coordorigin="5977,9789" coordsize="10,20">
              <v:shape style="position:absolute;left:5977;top:9789;width:10;height:20" coordorigin="5977,9789" coordsize="10,20" path="m5977,9808l5987,9808,5987,9789,5977,9789,5977,9808xe" filled="true" fillcolor="#000000" stroked="false">
                <v:path arrowok="t"/>
                <v:fill type="solid"/>
              </v:shape>
            </v:group>
            <v:group style="position:absolute;left:5977;top:9808;width:10;height:20" coordorigin="5977,9808" coordsize="10,20">
              <v:shape style="position:absolute;left:5977;top:9808;width:10;height:20" coordorigin="5977,9808" coordsize="10,20" path="m5977,9828l5987,9828,5987,9808,5977,9808,5977,9828xe" filled="true" fillcolor="#000000" stroked="false">
                <v:path arrowok="t"/>
                <v:fill type="solid"/>
              </v:shape>
            </v:group>
            <v:group style="position:absolute;left:5977;top:9828;width:10;height:20" coordorigin="5977,9828" coordsize="10,20">
              <v:shape style="position:absolute;left:5977;top:9828;width:10;height:20" coordorigin="5977,9828" coordsize="10,20" path="m5977,9847l5987,9847,5987,9828,5977,9828,5977,9847xe" filled="true" fillcolor="#000000" stroked="false">
                <v:path arrowok="t"/>
                <v:fill type="solid"/>
              </v:shape>
            </v:group>
            <v:group style="position:absolute;left:5977;top:9847;width:10;height:20" coordorigin="5977,9847" coordsize="10,20">
              <v:shape style="position:absolute;left:5977;top:9847;width:10;height:20" coordorigin="5977,9847" coordsize="10,20" path="m5977,9866l5987,9866,5987,9847,5977,9847,5977,9866xe" filled="true" fillcolor="#000000" stroked="false">
                <v:path arrowok="t"/>
                <v:fill type="solid"/>
              </v:shape>
            </v:group>
            <v:group style="position:absolute;left:5977;top:9866;width:10;height:20" coordorigin="5977,9866" coordsize="10,20">
              <v:shape style="position:absolute;left:5977;top:9866;width:10;height:20" coordorigin="5977,9866" coordsize="10,20" path="m5977,9885l5987,9885,5987,9866,5977,9866,5977,9885xe" filled="true" fillcolor="#000000" stroked="false">
                <v:path arrowok="t"/>
                <v:fill type="solid"/>
              </v:shape>
            </v:group>
            <v:group style="position:absolute;left:5977;top:9885;width:10;height:20" coordorigin="5977,9885" coordsize="10,20">
              <v:shape style="position:absolute;left:5977;top:9885;width:10;height:20" coordorigin="5977,9885" coordsize="10,20" path="m5977,9904l5987,9904,5987,9885,5977,9885,5977,9904xe" filled="true" fillcolor="#000000" stroked="false">
                <v:path arrowok="t"/>
                <v:fill type="solid"/>
              </v:shape>
            </v:group>
            <v:group style="position:absolute;left:5977;top:9904;width:10;height:20" coordorigin="5977,9904" coordsize="10,20">
              <v:shape style="position:absolute;left:5977;top:9904;width:10;height:20" coordorigin="5977,9904" coordsize="10,20" path="m5977,9924l5987,9924,5987,9904,5977,9904,5977,9924xe" filled="true" fillcolor="#000000" stroked="false">
                <v:path arrowok="t"/>
                <v:fill type="solid"/>
              </v:shape>
            </v:group>
            <v:group style="position:absolute;left:5977;top:9924;width:10;height:20" coordorigin="5977,9924" coordsize="10,20">
              <v:shape style="position:absolute;left:5977;top:9924;width:10;height:20" coordorigin="5977,9924" coordsize="10,20" path="m5977,9943l5987,9943,5987,9924,5977,9924,5977,9943xe" filled="true" fillcolor="#000000" stroked="false">
                <v:path arrowok="t"/>
                <v:fill type="solid"/>
              </v:shape>
            </v:group>
            <v:group style="position:absolute;left:5977;top:9943;width:10;height:20" coordorigin="5977,9943" coordsize="10,20">
              <v:shape style="position:absolute;left:5977;top:9943;width:10;height:20" coordorigin="5977,9943" coordsize="10,20" path="m5977,9962l5987,9962,5987,9943,5977,9943,5977,9962xe" filled="true" fillcolor="#000000" stroked="false">
                <v:path arrowok="t"/>
                <v:fill type="solid"/>
              </v:shape>
            </v:group>
            <v:group style="position:absolute;left:5977;top:9962;width:10;height:20" coordorigin="5977,9962" coordsize="10,20">
              <v:shape style="position:absolute;left:5977;top:9962;width:10;height:20" coordorigin="5977,9962" coordsize="10,20" path="m5977,9981l5987,9981,5987,9962,5977,9962,5977,9981xe" filled="true" fillcolor="#000000" stroked="false">
                <v:path arrowok="t"/>
                <v:fill type="solid"/>
              </v:shape>
            </v:group>
            <v:group style="position:absolute;left:5977;top:9981;width:10;height:20" coordorigin="5977,9981" coordsize="10,20">
              <v:shape style="position:absolute;left:5977;top:9981;width:10;height:20" coordorigin="5977,9981" coordsize="10,20" path="m5977,10000l5987,10000,5987,9981,5977,9981,5977,10000xe" filled="true" fillcolor="#000000" stroked="false">
                <v:path arrowok="t"/>
                <v:fill type="solid"/>
              </v:shape>
            </v:group>
            <v:group style="position:absolute;left:5977;top:10000;width:10;height:20" coordorigin="5977,10000" coordsize="10,20">
              <v:shape style="position:absolute;left:5977;top:10000;width:10;height:20" coordorigin="5977,10000" coordsize="10,20" path="m5977,10020l5987,10020,5987,10000,5977,10000,5977,10020xe" filled="true" fillcolor="#000000" stroked="false">
                <v:path arrowok="t"/>
                <v:fill type="solid"/>
              </v:shape>
            </v:group>
            <v:group style="position:absolute;left:5977;top:10020;width:10;height:20" coordorigin="5977,10020" coordsize="10,20">
              <v:shape style="position:absolute;left:5977;top:10020;width:10;height:20" coordorigin="5977,10020" coordsize="10,20" path="m5977,10039l5987,10039,5987,10020,5977,10020,5977,10039xe" filled="true" fillcolor="#000000" stroked="false">
                <v:path arrowok="t"/>
                <v:fill type="solid"/>
              </v:shape>
            </v:group>
            <v:group style="position:absolute;left:5977;top:10039;width:10;height:20" coordorigin="5977,10039" coordsize="10,20">
              <v:shape style="position:absolute;left:5977;top:10039;width:10;height:20" coordorigin="5977,10039" coordsize="10,20" path="m5977,10058l5987,10058,5987,10039,5977,10039,5977,10058xe" filled="true" fillcolor="#000000" stroked="false">
                <v:path arrowok="t"/>
                <v:fill type="solid"/>
              </v:shape>
            </v:group>
            <v:group style="position:absolute;left:5977;top:10058;width:10;height:20" coordorigin="5977,10058" coordsize="10,20">
              <v:shape style="position:absolute;left:5977;top:10058;width:10;height:20" coordorigin="5977,10058" coordsize="10,20" path="m5977,10077l5987,10077,5987,10058,5977,10058,5977,10077xe" filled="true" fillcolor="#000000" stroked="false">
                <v:path arrowok="t"/>
                <v:fill type="solid"/>
              </v:shape>
            </v:group>
            <v:group style="position:absolute;left:5977;top:10077;width:10;height:20" coordorigin="5977,10077" coordsize="10,20">
              <v:shape style="position:absolute;left:5977;top:10077;width:10;height:20" coordorigin="5977,10077" coordsize="10,20" path="m5977,10096l5987,10096,5987,10077,5977,10077,5977,10096xe" filled="true" fillcolor="#000000" stroked="false">
                <v:path arrowok="t"/>
                <v:fill type="solid"/>
              </v:shape>
            </v:group>
            <v:group style="position:absolute;left:5977;top:10096;width:10;height:20" coordorigin="5977,10096" coordsize="10,20">
              <v:shape style="position:absolute;left:5977;top:10096;width:10;height:20" coordorigin="5977,10096" coordsize="10,20" path="m5977,10116l5987,10116,5987,10096,5977,10096,5977,10116xe" filled="true" fillcolor="#000000" stroked="false">
                <v:path arrowok="t"/>
                <v:fill type="solid"/>
              </v:shape>
            </v:group>
            <v:group style="position:absolute;left:5977;top:10116;width:10;height:20" coordorigin="5977,10116" coordsize="10,20">
              <v:shape style="position:absolute;left:5977;top:10116;width:10;height:20" coordorigin="5977,10116" coordsize="10,20" path="m5977,10135l5987,10135,5987,10116,5977,10116,5977,10135xe" filled="true" fillcolor="#000000" stroked="false">
                <v:path arrowok="t"/>
                <v:fill type="solid"/>
              </v:shape>
            </v:group>
            <v:group style="position:absolute;left:5977;top:10135;width:10;height:20" coordorigin="5977,10135" coordsize="10,20">
              <v:shape style="position:absolute;left:5977;top:10135;width:10;height:20" coordorigin="5977,10135" coordsize="10,20" path="m5977,10154l5987,10154,5987,10135,5977,10135,5977,10154xe" filled="true" fillcolor="#000000" stroked="false">
                <v:path arrowok="t"/>
                <v:fill type="solid"/>
              </v:shape>
            </v:group>
            <v:group style="position:absolute;left:5977;top:10154;width:10;height:20" coordorigin="5977,10154" coordsize="10,20">
              <v:shape style="position:absolute;left:5977;top:10154;width:10;height:20" coordorigin="5977,10154" coordsize="10,20" path="m5977,10173l5987,10173,5987,10154,5977,10154,5977,10173xe" filled="true" fillcolor="#000000" stroked="false">
                <v:path arrowok="t"/>
                <v:fill type="solid"/>
              </v:shape>
            </v:group>
            <v:group style="position:absolute;left:5977;top:10173;width:10;height:20" coordorigin="5977,10173" coordsize="10,20">
              <v:shape style="position:absolute;left:5977;top:10173;width:10;height:20" coordorigin="5977,10173" coordsize="10,20" path="m5977,10192l5987,10192,5987,10173,5977,10173,5977,10192xe" filled="true" fillcolor="#000000" stroked="false">
                <v:path arrowok="t"/>
                <v:fill type="solid"/>
              </v:shape>
            </v:group>
            <v:group style="position:absolute;left:5977;top:10192;width:10;height:20" coordorigin="5977,10192" coordsize="10,20">
              <v:shape style="position:absolute;left:5977;top:10192;width:10;height:20" coordorigin="5977,10192" coordsize="10,20" path="m5977,10212l5987,10212,5987,10192,5977,10192,5977,10212xe" filled="true" fillcolor="#000000" stroked="false">
                <v:path arrowok="t"/>
                <v:fill type="solid"/>
              </v:shape>
            </v:group>
            <v:group style="position:absolute;left:5977;top:10215;width:10;height:2" coordorigin="5977,10215" coordsize="10,2">
              <v:shape style="position:absolute;left:5977;top:10215;width:10;height:2" coordorigin="5977,10215" coordsize="10,0" path="m5977,10215l5987,10215e" filled="false" stroked="true" strokeweight=".35999pt" strokecolor="#000000">
                <v:path arrowok="t"/>
              </v:shape>
            </v:group>
            <v:group style="position:absolute;left:6760;top:9751;width:10;height:20" coordorigin="6760,9751" coordsize="10,20">
              <v:shape style="position:absolute;left:6760;top:9751;width:10;height:20" coordorigin="6760,9751" coordsize="10,20" path="m6760,9770l6769,9770,6769,9751,6760,9751,6760,9770xe" filled="true" fillcolor="#000000" stroked="false">
                <v:path arrowok="t"/>
                <v:fill type="solid"/>
              </v:shape>
            </v:group>
            <v:group style="position:absolute;left:6760;top:9770;width:10;height:20" coordorigin="6760,9770" coordsize="10,20">
              <v:shape style="position:absolute;left:6760;top:9770;width:10;height:20" coordorigin="6760,9770" coordsize="10,20" path="m6760,9789l6769,9789,6769,9770,6760,9770,6760,9789xe" filled="true" fillcolor="#000000" stroked="false">
                <v:path arrowok="t"/>
                <v:fill type="solid"/>
              </v:shape>
            </v:group>
            <v:group style="position:absolute;left:6760;top:9789;width:10;height:20" coordorigin="6760,9789" coordsize="10,20">
              <v:shape style="position:absolute;left:6760;top:9789;width:10;height:20" coordorigin="6760,9789" coordsize="10,20" path="m6760,9808l6769,9808,6769,9789,6760,9789,6760,9808xe" filled="true" fillcolor="#000000" stroked="false">
                <v:path arrowok="t"/>
                <v:fill type="solid"/>
              </v:shape>
            </v:group>
            <v:group style="position:absolute;left:6760;top:9808;width:10;height:20" coordorigin="6760,9808" coordsize="10,20">
              <v:shape style="position:absolute;left:6760;top:9808;width:10;height:20" coordorigin="6760,9808" coordsize="10,20" path="m6760,9828l6769,9828,6769,9808,6760,9808,6760,9828xe" filled="true" fillcolor="#000000" stroked="false">
                <v:path arrowok="t"/>
                <v:fill type="solid"/>
              </v:shape>
            </v:group>
            <v:group style="position:absolute;left:6760;top:9828;width:10;height:20" coordorigin="6760,9828" coordsize="10,20">
              <v:shape style="position:absolute;left:6760;top:9828;width:10;height:20" coordorigin="6760,9828" coordsize="10,20" path="m6760,9847l6769,9847,6769,9828,6760,9828,6760,9847xe" filled="true" fillcolor="#000000" stroked="false">
                <v:path arrowok="t"/>
                <v:fill type="solid"/>
              </v:shape>
            </v:group>
            <v:group style="position:absolute;left:6760;top:9847;width:10;height:20" coordorigin="6760,9847" coordsize="10,20">
              <v:shape style="position:absolute;left:6760;top:9847;width:10;height:20" coordorigin="6760,9847" coordsize="10,20" path="m6760,9866l6769,9866,6769,9847,6760,9847,6760,9866xe" filled="true" fillcolor="#000000" stroked="false">
                <v:path arrowok="t"/>
                <v:fill type="solid"/>
              </v:shape>
            </v:group>
            <v:group style="position:absolute;left:6760;top:9866;width:10;height:20" coordorigin="6760,9866" coordsize="10,20">
              <v:shape style="position:absolute;left:6760;top:9866;width:10;height:20" coordorigin="6760,9866" coordsize="10,20" path="m6760,9885l6769,9885,6769,9866,6760,9866,6760,9885xe" filled="true" fillcolor="#000000" stroked="false">
                <v:path arrowok="t"/>
                <v:fill type="solid"/>
              </v:shape>
            </v:group>
            <v:group style="position:absolute;left:6760;top:9885;width:10;height:20" coordorigin="6760,9885" coordsize="10,20">
              <v:shape style="position:absolute;left:6760;top:9885;width:10;height:20" coordorigin="6760,9885" coordsize="10,20" path="m6760,9904l6769,9904,6769,9885,6760,9885,6760,9904xe" filled="true" fillcolor="#000000" stroked="false">
                <v:path arrowok="t"/>
                <v:fill type="solid"/>
              </v:shape>
            </v:group>
            <v:group style="position:absolute;left:6760;top:9904;width:10;height:20" coordorigin="6760,9904" coordsize="10,20">
              <v:shape style="position:absolute;left:6760;top:9904;width:10;height:20" coordorigin="6760,9904" coordsize="10,20" path="m6760,9924l6769,9924,6769,9904,6760,9904,6760,9924xe" filled="true" fillcolor="#000000" stroked="false">
                <v:path arrowok="t"/>
                <v:fill type="solid"/>
              </v:shape>
            </v:group>
            <v:group style="position:absolute;left:6760;top:9924;width:10;height:20" coordorigin="6760,9924" coordsize="10,20">
              <v:shape style="position:absolute;left:6760;top:9924;width:10;height:20" coordorigin="6760,9924" coordsize="10,20" path="m6760,9943l6769,9943,6769,9924,6760,9924,6760,9943xe" filled="true" fillcolor="#000000" stroked="false">
                <v:path arrowok="t"/>
                <v:fill type="solid"/>
              </v:shape>
            </v:group>
            <v:group style="position:absolute;left:6760;top:9943;width:10;height:20" coordorigin="6760,9943" coordsize="10,20">
              <v:shape style="position:absolute;left:6760;top:9943;width:10;height:20" coordorigin="6760,9943" coordsize="10,20" path="m6760,9962l6769,9962,6769,9943,6760,9943,6760,9962xe" filled="true" fillcolor="#000000" stroked="false">
                <v:path arrowok="t"/>
                <v:fill type="solid"/>
              </v:shape>
            </v:group>
            <v:group style="position:absolute;left:6760;top:9962;width:10;height:20" coordorigin="6760,9962" coordsize="10,20">
              <v:shape style="position:absolute;left:6760;top:9962;width:10;height:20" coordorigin="6760,9962" coordsize="10,20" path="m6760,9981l6769,9981,6769,9962,6760,9962,6760,9981xe" filled="true" fillcolor="#000000" stroked="false">
                <v:path arrowok="t"/>
                <v:fill type="solid"/>
              </v:shape>
            </v:group>
            <v:group style="position:absolute;left:6760;top:9981;width:10;height:20" coordorigin="6760,9981" coordsize="10,20">
              <v:shape style="position:absolute;left:6760;top:9981;width:10;height:20" coordorigin="6760,9981" coordsize="10,20" path="m6760,10000l6769,10000,6769,9981,6760,9981,6760,10000xe" filled="true" fillcolor="#000000" stroked="false">
                <v:path arrowok="t"/>
                <v:fill type="solid"/>
              </v:shape>
            </v:group>
            <v:group style="position:absolute;left:6760;top:10000;width:10;height:20" coordorigin="6760,10000" coordsize="10,20">
              <v:shape style="position:absolute;left:6760;top:10000;width:10;height:20" coordorigin="6760,10000" coordsize="10,20" path="m6760,10020l6769,10020,6769,10000,6760,10000,6760,10020xe" filled="true" fillcolor="#000000" stroked="false">
                <v:path arrowok="t"/>
                <v:fill type="solid"/>
              </v:shape>
            </v:group>
            <v:group style="position:absolute;left:6760;top:10020;width:10;height:20" coordorigin="6760,10020" coordsize="10,20">
              <v:shape style="position:absolute;left:6760;top:10020;width:10;height:20" coordorigin="6760,10020" coordsize="10,20" path="m6760,10039l6769,10039,6769,10020,6760,10020,6760,10039xe" filled="true" fillcolor="#000000" stroked="false">
                <v:path arrowok="t"/>
                <v:fill type="solid"/>
              </v:shape>
            </v:group>
            <v:group style="position:absolute;left:6760;top:10039;width:10;height:20" coordorigin="6760,10039" coordsize="10,20">
              <v:shape style="position:absolute;left:6760;top:10039;width:10;height:20" coordorigin="6760,10039" coordsize="10,20" path="m6760,10058l6769,10058,6769,10039,6760,10039,6760,10058xe" filled="true" fillcolor="#000000" stroked="false">
                <v:path arrowok="t"/>
                <v:fill type="solid"/>
              </v:shape>
            </v:group>
            <v:group style="position:absolute;left:6760;top:10058;width:10;height:20" coordorigin="6760,10058" coordsize="10,20">
              <v:shape style="position:absolute;left:6760;top:10058;width:10;height:20" coordorigin="6760,10058" coordsize="10,20" path="m6760,10077l6769,10077,6769,10058,6760,10058,6760,10077xe" filled="true" fillcolor="#000000" stroked="false">
                <v:path arrowok="t"/>
                <v:fill type="solid"/>
              </v:shape>
            </v:group>
            <v:group style="position:absolute;left:6760;top:10077;width:10;height:20" coordorigin="6760,10077" coordsize="10,20">
              <v:shape style="position:absolute;left:6760;top:10077;width:10;height:20" coordorigin="6760,10077" coordsize="10,20" path="m6760,10096l6769,10096,6769,10077,6760,10077,6760,10096xe" filled="true" fillcolor="#000000" stroked="false">
                <v:path arrowok="t"/>
                <v:fill type="solid"/>
              </v:shape>
            </v:group>
            <v:group style="position:absolute;left:6760;top:10096;width:10;height:20" coordorigin="6760,10096" coordsize="10,20">
              <v:shape style="position:absolute;left:6760;top:10096;width:10;height:20" coordorigin="6760,10096" coordsize="10,20" path="m6760,10116l6769,10116,6769,10096,6760,10096,6760,10116xe" filled="true" fillcolor="#000000" stroked="false">
                <v:path arrowok="t"/>
                <v:fill type="solid"/>
              </v:shape>
            </v:group>
            <v:group style="position:absolute;left:6760;top:10116;width:10;height:20" coordorigin="6760,10116" coordsize="10,20">
              <v:shape style="position:absolute;left:6760;top:10116;width:10;height:20" coordorigin="6760,10116" coordsize="10,20" path="m6760,10135l6769,10135,6769,10116,6760,10116,6760,10135xe" filled="true" fillcolor="#000000" stroked="false">
                <v:path arrowok="t"/>
                <v:fill type="solid"/>
              </v:shape>
            </v:group>
            <v:group style="position:absolute;left:6760;top:10135;width:10;height:20" coordorigin="6760,10135" coordsize="10,20">
              <v:shape style="position:absolute;left:6760;top:10135;width:10;height:20" coordorigin="6760,10135" coordsize="10,20" path="m6760,10154l6769,10154,6769,10135,6760,10135,6760,10154xe" filled="true" fillcolor="#000000" stroked="false">
                <v:path arrowok="t"/>
                <v:fill type="solid"/>
              </v:shape>
            </v:group>
            <v:group style="position:absolute;left:6760;top:10154;width:10;height:20" coordorigin="6760,10154" coordsize="10,20">
              <v:shape style="position:absolute;left:6760;top:10154;width:10;height:20" coordorigin="6760,10154" coordsize="10,20" path="m6760,10173l6769,10173,6769,10154,6760,10154,6760,10173xe" filled="true" fillcolor="#000000" stroked="false">
                <v:path arrowok="t"/>
                <v:fill type="solid"/>
              </v:shape>
            </v:group>
            <v:group style="position:absolute;left:6760;top:10173;width:10;height:20" coordorigin="6760,10173" coordsize="10,20">
              <v:shape style="position:absolute;left:6760;top:10173;width:10;height:20" coordorigin="6760,10173" coordsize="10,20" path="m6760,10192l6769,10192,6769,10173,6760,10173,6760,10192xe" filled="true" fillcolor="#000000" stroked="false">
                <v:path arrowok="t"/>
                <v:fill type="solid"/>
              </v:shape>
            </v:group>
            <v:group style="position:absolute;left:6760;top:10192;width:10;height:20" coordorigin="6760,10192" coordsize="10,20">
              <v:shape style="position:absolute;left:6760;top:10192;width:10;height:20" coordorigin="6760,10192" coordsize="10,20" path="m6760,10212l6769,10212,6769,10192,6760,10192,6760,10212xe" filled="true" fillcolor="#000000" stroked="false">
                <v:path arrowok="t"/>
                <v:fill type="solid"/>
              </v:shape>
            </v:group>
            <v:group style="position:absolute;left:6760;top:10215;width:10;height:2" coordorigin="6760,10215" coordsize="10,2">
              <v:shape style="position:absolute;left:6760;top:10215;width:10;height:2" coordorigin="6760,10215" coordsize="10,0" path="m6760,10215l6769,10215e" filled="false" stroked="true" strokeweight=".35999pt" strokecolor="#000000">
                <v:path arrowok="t"/>
              </v:shape>
            </v:group>
            <v:group style="position:absolute;left:7458;top:9751;width:10;height:20" coordorigin="7458,9751" coordsize="10,20">
              <v:shape style="position:absolute;left:7458;top:9751;width:10;height:20" coordorigin="7458,9751" coordsize="10,20" path="m7458,9770l7468,9770,7468,9751,7458,9751,7458,9770xe" filled="true" fillcolor="#000000" stroked="false">
                <v:path arrowok="t"/>
                <v:fill type="solid"/>
              </v:shape>
            </v:group>
            <v:group style="position:absolute;left:7458;top:9770;width:10;height:20" coordorigin="7458,9770" coordsize="10,20">
              <v:shape style="position:absolute;left:7458;top:9770;width:10;height:20" coordorigin="7458,9770" coordsize="10,20" path="m7458,9789l7468,9789,7468,9770,7458,9770,7458,9789xe" filled="true" fillcolor="#000000" stroked="false">
                <v:path arrowok="t"/>
                <v:fill type="solid"/>
              </v:shape>
            </v:group>
            <v:group style="position:absolute;left:7458;top:9789;width:10;height:20" coordorigin="7458,9789" coordsize="10,20">
              <v:shape style="position:absolute;left:7458;top:9789;width:10;height:20" coordorigin="7458,9789" coordsize="10,20" path="m7458,9808l7468,9808,7468,9789,7458,9789,7458,9808xe" filled="true" fillcolor="#000000" stroked="false">
                <v:path arrowok="t"/>
                <v:fill type="solid"/>
              </v:shape>
            </v:group>
            <v:group style="position:absolute;left:7458;top:9808;width:10;height:20" coordorigin="7458,9808" coordsize="10,20">
              <v:shape style="position:absolute;left:7458;top:9808;width:10;height:20" coordorigin="7458,9808" coordsize="10,20" path="m7458,9828l7468,9828,7468,9808,7458,9808,7458,9828xe" filled="true" fillcolor="#000000" stroked="false">
                <v:path arrowok="t"/>
                <v:fill type="solid"/>
              </v:shape>
            </v:group>
            <v:group style="position:absolute;left:7458;top:9828;width:10;height:20" coordorigin="7458,9828" coordsize="10,20">
              <v:shape style="position:absolute;left:7458;top:9828;width:10;height:20" coordorigin="7458,9828" coordsize="10,20" path="m7458,9847l7468,9847,7468,9828,7458,9828,7458,9847xe" filled="true" fillcolor="#000000" stroked="false">
                <v:path arrowok="t"/>
                <v:fill type="solid"/>
              </v:shape>
            </v:group>
            <v:group style="position:absolute;left:7458;top:9847;width:10;height:20" coordorigin="7458,9847" coordsize="10,20">
              <v:shape style="position:absolute;left:7458;top:9847;width:10;height:20" coordorigin="7458,9847" coordsize="10,20" path="m7458,9866l7468,9866,7468,9847,7458,9847,7458,9866xe" filled="true" fillcolor="#000000" stroked="false">
                <v:path arrowok="t"/>
                <v:fill type="solid"/>
              </v:shape>
            </v:group>
            <v:group style="position:absolute;left:7458;top:9866;width:10;height:20" coordorigin="7458,9866" coordsize="10,20">
              <v:shape style="position:absolute;left:7458;top:9866;width:10;height:20" coordorigin="7458,9866" coordsize="10,20" path="m7458,9885l7468,9885,7468,9866,7458,9866,7458,9885xe" filled="true" fillcolor="#000000" stroked="false">
                <v:path arrowok="t"/>
                <v:fill type="solid"/>
              </v:shape>
            </v:group>
            <v:group style="position:absolute;left:7458;top:9885;width:10;height:20" coordorigin="7458,9885" coordsize="10,20">
              <v:shape style="position:absolute;left:7458;top:9885;width:10;height:20" coordorigin="7458,9885" coordsize="10,20" path="m7458,9904l7468,9904,7468,9885,7458,9885,7458,9904xe" filled="true" fillcolor="#000000" stroked="false">
                <v:path arrowok="t"/>
                <v:fill type="solid"/>
              </v:shape>
            </v:group>
            <v:group style="position:absolute;left:7458;top:9904;width:10;height:20" coordorigin="7458,9904" coordsize="10,20">
              <v:shape style="position:absolute;left:7458;top:9904;width:10;height:20" coordorigin="7458,9904" coordsize="10,20" path="m7458,9924l7468,9924,7468,9904,7458,9904,7458,9924xe" filled="true" fillcolor="#000000" stroked="false">
                <v:path arrowok="t"/>
                <v:fill type="solid"/>
              </v:shape>
            </v:group>
            <v:group style="position:absolute;left:7458;top:9924;width:10;height:20" coordorigin="7458,9924" coordsize="10,20">
              <v:shape style="position:absolute;left:7458;top:9924;width:10;height:20" coordorigin="7458,9924" coordsize="10,20" path="m7458,9943l7468,9943,7468,9924,7458,9924,7458,9943xe" filled="true" fillcolor="#000000" stroked="false">
                <v:path arrowok="t"/>
                <v:fill type="solid"/>
              </v:shape>
            </v:group>
            <v:group style="position:absolute;left:7458;top:9943;width:10;height:20" coordorigin="7458,9943" coordsize="10,20">
              <v:shape style="position:absolute;left:7458;top:9943;width:10;height:20" coordorigin="7458,9943" coordsize="10,20" path="m7458,9962l7468,9962,7468,9943,7458,9943,7458,9962xe" filled="true" fillcolor="#000000" stroked="false">
                <v:path arrowok="t"/>
                <v:fill type="solid"/>
              </v:shape>
            </v:group>
            <v:group style="position:absolute;left:7458;top:9962;width:10;height:20" coordorigin="7458,9962" coordsize="10,20">
              <v:shape style="position:absolute;left:7458;top:9962;width:10;height:20" coordorigin="7458,9962" coordsize="10,20" path="m7458,9981l7468,9981,7468,9962,7458,9962,7458,9981xe" filled="true" fillcolor="#000000" stroked="false">
                <v:path arrowok="t"/>
                <v:fill type="solid"/>
              </v:shape>
            </v:group>
            <v:group style="position:absolute;left:7458;top:9981;width:10;height:20" coordorigin="7458,9981" coordsize="10,20">
              <v:shape style="position:absolute;left:7458;top:9981;width:10;height:20" coordorigin="7458,9981" coordsize="10,20" path="m7458,10000l7468,10000,7468,9981,7458,9981,7458,10000xe" filled="true" fillcolor="#000000" stroked="false">
                <v:path arrowok="t"/>
                <v:fill type="solid"/>
              </v:shape>
            </v:group>
            <v:group style="position:absolute;left:7458;top:10000;width:10;height:20" coordorigin="7458,10000" coordsize="10,20">
              <v:shape style="position:absolute;left:7458;top:10000;width:10;height:20" coordorigin="7458,10000" coordsize="10,20" path="m7458,10020l7468,10020,7468,10000,7458,10000,7458,10020xe" filled="true" fillcolor="#000000" stroked="false">
                <v:path arrowok="t"/>
                <v:fill type="solid"/>
              </v:shape>
            </v:group>
            <v:group style="position:absolute;left:7458;top:10020;width:10;height:20" coordorigin="7458,10020" coordsize="10,20">
              <v:shape style="position:absolute;left:7458;top:10020;width:10;height:20" coordorigin="7458,10020" coordsize="10,20" path="m7458,10039l7468,10039,7468,10020,7458,10020,7458,10039xe" filled="true" fillcolor="#000000" stroked="false">
                <v:path arrowok="t"/>
                <v:fill type="solid"/>
              </v:shape>
            </v:group>
            <v:group style="position:absolute;left:7458;top:10039;width:10;height:20" coordorigin="7458,10039" coordsize="10,20">
              <v:shape style="position:absolute;left:7458;top:10039;width:10;height:20" coordorigin="7458,10039" coordsize="10,20" path="m7458,10058l7468,10058,7468,10039,7458,10039,7458,10058xe" filled="true" fillcolor="#000000" stroked="false">
                <v:path arrowok="t"/>
                <v:fill type="solid"/>
              </v:shape>
            </v:group>
            <v:group style="position:absolute;left:7458;top:10058;width:10;height:20" coordorigin="7458,10058" coordsize="10,20">
              <v:shape style="position:absolute;left:7458;top:10058;width:10;height:20" coordorigin="7458,10058" coordsize="10,20" path="m7458,10077l7468,10077,7468,10058,7458,10058,7458,10077xe" filled="true" fillcolor="#000000" stroked="false">
                <v:path arrowok="t"/>
                <v:fill type="solid"/>
              </v:shape>
            </v:group>
            <v:group style="position:absolute;left:7458;top:10077;width:10;height:20" coordorigin="7458,10077" coordsize="10,20">
              <v:shape style="position:absolute;left:7458;top:10077;width:10;height:20" coordorigin="7458,10077" coordsize="10,20" path="m7458,10096l7468,10096,7468,10077,7458,10077,7458,10096xe" filled="true" fillcolor="#000000" stroked="false">
                <v:path arrowok="t"/>
                <v:fill type="solid"/>
              </v:shape>
            </v:group>
            <v:group style="position:absolute;left:7458;top:10096;width:10;height:20" coordorigin="7458,10096" coordsize="10,20">
              <v:shape style="position:absolute;left:7458;top:10096;width:10;height:20" coordorigin="7458,10096" coordsize="10,20" path="m7458,10116l7468,10116,7468,10096,7458,10096,7458,10116xe" filled="true" fillcolor="#000000" stroked="false">
                <v:path arrowok="t"/>
                <v:fill type="solid"/>
              </v:shape>
            </v:group>
            <v:group style="position:absolute;left:7458;top:10116;width:10;height:20" coordorigin="7458,10116" coordsize="10,20">
              <v:shape style="position:absolute;left:7458;top:10116;width:10;height:20" coordorigin="7458,10116" coordsize="10,20" path="m7458,10135l7468,10135,7468,10116,7458,10116,7458,10135xe" filled="true" fillcolor="#000000" stroked="false">
                <v:path arrowok="t"/>
                <v:fill type="solid"/>
              </v:shape>
            </v:group>
            <v:group style="position:absolute;left:7458;top:10135;width:10;height:20" coordorigin="7458,10135" coordsize="10,20">
              <v:shape style="position:absolute;left:7458;top:10135;width:10;height:20" coordorigin="7458,10135" coordsize="10,20" path="m7458,10154l7468,10154,7468,10135,7458,10135,7458,10154xe" filled="true" fillcolor="#000000" stroked="false">
                <v:path arrowok="t"/>
                <v:fill type="solid"/>
              </v:shape>
            </v:group>
            <v:group style="position:absolute;left:7458;top:10154;width:10;height:20" coordorigin="7458,10154" coordsize="10,20">
              <v:shape style="position:absolute;left:7458;top:10154;width:10;height:20" coordorigin="7458,10154" coordsize="10,20" path="m7458,10173l7468,10173,7468,10154,7458,10154,7458,10173xe" filled="true" fillcolor="#000000" stroked="false">
                <v:path arrowok="t"/>
                <v:fill type="solid"/>
              </v:shape>
            </v:group>
            <v:group style="position:absolute;left:7458;top:10173;width:10;height:20" coordorigin="7458,10173" coordsize="10,20">
              <v:shape style="position:absolute;left:7458;top:10173;width:10;height:20" coordorigin="7458,10173" coordsize="10,20" path="m7458,10192l7468,10192,7468,10173,7458,10173,7458,10192xe" filled="true" fillcolor="#000000" stroked="false">
                <v:path arrowok="t"/>
                <v:fill type="solid"/>
              </v:shape>
            </v:group>
            <v:group style="position:absolute;left:7458;top:10192;width:10;height:20" coordorigin="7458,10192" coordsize="10,20">
              <v:shape style="position:absolute;left:7458;top:10192;width:10;height:20" coordorigin="7458,10192" coordsize="10,20" path="m7458,10212l7468,10212,7468,10192,7458,10192,7458,10212xe" filled="true" fillcolor="#000000" stroked="false">
                <v:path arrowok="t"/>
                <v:fill type="solid"/>
              </v:shape>
            </v:group>
            <v:group style="position:absolute;left:7458;top:10215;width:10;height:2" coordorigin="7458,10215" coordsize="10,2">
              <v:shape style="position:absolute;left:7458;top:10215;width:10;height:2" coordorigin="7458,10215" coordsize="10,0" path="m7458,10215l7468,10215e" filled="false" stroked="true" strokeweight=".35999pt" strokecolor="#000000">
                <v:path arrowok="t"/>
              </v:shape>
            </v:group>
            <v:group style="position:absolute;left:8740;top:9751;width:10;height:20" coordorigin="8740,9751" coordsize="10,20">
              <v:shape style="position:absolute;left:8740;top:9751;width:10;height:20" coordorigin="8740,9751" coordsize="10,20" path="m8740,9770l8749,9770,8749,9751,8740,9751,8740,9770xe" filled="true" fillcolor="#000000" stroked="false">
                <v:path arrowok="t"/>
                <v:fill type="solid"/>
              </v:shape>
            </v:group>
            <v:group style="position:absolute;left:8740;top:9770;width:10;height:20" coordorigin="8740,9770" coordsize="10,20">
              <v:shape style="position:absolute;left:8740;top:9770;width:10;height:20" coordorigin="8740,9770" coordsize="10,20" path="m8740,9789l8749,9789,8749,9770,8740,9770,8740,9789xe" filled="true" fillcolor="#000000" stroked="false">
                <v:path arrowok="t"/>
                <v:fill type="solid"/>
              </v:shape>
            </v:group>
            <v:group style="position:absolute;left:8740;top:9789;width:10;height:20" coordorigin="8740,9789" coordsize="10,20">
              <v:shape style="position:absolute;left:8740;top:9789;width:10;height:20" coordorigin="8740,9789" coordsize="10,20" path="m8740,9808l8749,9808,8749,9789,8740,9789,8740,9808xe" filled="true" fillcolor="#000000" stroked="false">
                <v:path arrowok="t"/>
                <v:fill type="solid"/>
              </v:shape>
            </v:group>
            <v:group style="position:absolute;left:8740;top:9808;width:10;height:20" coordorigin="8740,9808" coordsize="10,20">
              <v:shape style="position:absolute;left:8740;top:9808;width:10;height:20" coordorigin="8740,9808" coordsize="10,20" path="m8740,9828l8749,9828,8749,9808,8740,9808,8740,9828xe" filled="true" fillcolor="#000000" stroked="false">
                <v:path arrowok="t"/>
                <v:fill type="solid"/>
              </v:shape>
            </v:group>
            <v:group style="position:absolute;left:8740;top:9828;width:10;height:20" coordorigin="8740,9828" coordsize="10,20">
              <v:shape style="position:absolute;left:8740;top:9828;width:10;height:20" coordorigin="8740,9828" coordsize="10,20" path="m8740,9847l8749,9847,8749,9828,8740,9828,8740,9847xe" filled="true" fillcolor="#000000" stroked="false">
                <v:path arrowok="t"/>
                <v:fill type="solid"/>
              </v:shape>
            </v:group>
            <v:group style="position:absolute;left:8740;top:9847;width:10;height:20" coordorigin="8740,9847" coordsize="10,20">
              <v:shape style="position:absolute;left:8740;top:9847;width:10;height:20" coordorigin="8740,9847" coordsize="10,20" path="m8740,9866l8749,9866,8749,9847,8740,9847,8740,9866xe" filled="true" fillcolor="#000000" stroked="false">
                <v:path arrowok="t"/>
                <v:fill type="solid"/>
              </v:shape>
            </v:group>
            <v:group style="position:absolute;left:8740;top:9866;width:10;height:20" coordorigin="8740,9866" coordsize="10,20">
              <v:shape style="position:absolute;left:8740;top:9866;width:10;height:20" coordorigin="8740,9866" coordsize="10,20" path="m8740,9885l8749,9885,8749,9866,8740,9866,8740,9885xe" filled="true" fillcolor="#000000" stroked="false">
                <v:path arrowok="t"/>
                <v:fill type="solid"/>
              </v:shape>
            </v:group>
            <v:group style="position:absolute;left:8740;top:9885;width:10;height:20" coordorigin="8740,9885" coordsize="10,20">
              <v:shape style="position:absolute;left:8740;top:9885;width:10;height:20" coordorigin="8740,9885" coordsize="10,20" path="m8740,9904l8749,9904,8749,9885,8740,9885,8740,9904xe" filled="true" fillcolor="#000000" stroked="false">
                <v:path arrowok="t"/>
                <v:fill type="solid"/>
              </v:shape>
            </v:group>
            <v:group style="position:absolute;left:8740;top:9904;width:10;height:20" coordorigin="8740,9904" coordsize="10,20">
              <v:shape style="position:absolute;left:8740;top:9904;width:10;height:20" coordorigin="8740,9904" coordsize="10,20" path="m8740,9924l8749,9924,8749,9904,8740,9904,8740,9924xe" filled="true" fillcolor="#000000" stroked="false">
                <v:path arrowok="t"/>
                <v:fill type="solid"/>
              </v:shape>
            </v:group>
            <v:group style="position:absolute;left:8740;top:9924;width:10;height:20" coordorigin="8740,9924" coordsize="10,20">
              <v:shape style="position:absolute;left:8740;top:9924;width:10;height:20" coordorigin="8740,9924" coordsize="10,20" path="m8740,9943l8749,9943,8749,9924,8740,9924,8740,9943xe" filled="true" fillcolor="#000000" stroked="false">
                <v:path arrowok="t"/>
                <v:fill type="solid"/>
              </v:shape>
            </v:group>
            <v:group style="position:absolute;left:8740;top:9943;width:10;height:20" coordorigin="8740,9943" coordsize="10,20">
              <v:shape style="position:absolute;left:8740;top:9943;width:10;height:20" coordorigin="8740,9943" coordsize="10,20" path="m8740,9962l8749,9962,8749,9943,8740,9943,8740,9962xe" filled="true" fillcolor="#000000" stroked="false">
                <v:path arrowok="t"/>
                <v:fill type="solid"/>
              </v:shape>
            </v:group>
            <v:group style="position:absolute;left:8740;top:9962;width:10;height:20" coordorigin="8740,9962" coordsize="10,20">
              <v:shape style="position:absolute;left:8740;top:9962;width:10;height:20" coordorigin="8740,9962" coordsize="10,20" path="m8740,9981l8749,9981,8749,9962,8740,9962,8740,9981xe" filled="true" fillcolor="#000000" stroked="false">
                <v:path arrowok="t"/>
                <v:fill type="solid"/>
              </v:shape>
            </v:group>
            <v:group style="position:absolute;left:8740;top:9981;width:10;height:20" coordorigin="8740,9981" coordsize="10,20">
              <v:shape style="position:absolute;left:8740;top:9981;width:10;height:20" coordorigin="8740,9981" coordsize="10,20" path="m8740,10000l8749,10000,8749,9981,8740,9981,8740,10000xe" filled="true" fillcolor="#000000" stroked="false">
                <v:path arrowok="t"/>
                <v:fill type="solid"/>
              </v:shape>
            </v:group>
            <v:group style="position:absolute;left:8740;top:10000;width:10;height:20" coordorigin="8740,10000" coordsize="10,20">
              <v:shape style="position:absolute;left:8740;top:10000;width:10;height:20" coordorigin="8740,10000" coordsize="10,20" path="m8740,10020l8749,10020,8749,10000,8740,10000,8740,10020xe" filled="true" fillcolor="#000000" stroked="false">
                <v:path arrowok="t"/>
                <v:fill type="solid"/>
              </v:shape>
            </v:group>
            <v:group style="position:absolute;left:8740;top:10020;width:10;height:20" coordorigin="8740,10020" coordsize="10,20">
              <v:shape style="position:absolute;left:8740;top:10020;width:10;height:20" coordorigin="8740,10020" coordsize="10,20" path="m8740,10039l8749,10039,8749,10020,8740,10020,8740,10039xe" filled="true" fillcolor="#000000" stroked="false">
                <v:path arrowok="t"/>
                <v:fill type="solid"/>
              </v:shape>
            </v:group>
            <v:group style="position:absolute;left:8740;top:10039;width:10;height:20" coordorigin="8740,10039" coordsize="10,20">
              <v:shape style="position:absolute;left:8740;top:10039;width:10;height:20" coordorigin="8740,10039" coordsize="10,20" path="m8740,10058l8749,10058,8749,10039,8740,10039,8740,10058xe" filled="true" fillcolor="#000000" stroked="false">
                <v:path arrowok="t"/>
                <v:fill type="solid"/>
              </v:shape>
            </v:group>
            <v:group style="position:absolute;left:8740;top:10058;width:10;height:20" coordorigin="8740,10058" coordsize="10,20">
              <v:shape style="position:absolute;left:8740;top:10058;width:10;height:20" coordorigin="8740,10058" coordsize="10,20" path="m8740,10077l8749,10077,8749,10058,8740,10058,8740,10077xe" filled="true" fillcolor="#000000" stroked="false">
                <v:path arrowok="t"/>
                <v:fill type="solid"/>
              </v:shape>
            </v:group>
            <v:group style="position:absolute;left:8740;top:10077;width:10;height:20" coordorigin="8740,10077" coordsize="10,20">
              <v:shape style="position:absolute;left:8740;top:10077;width:10;height:20" coordorigin="8740,10077" coordsize="10,20" path="m8740,10096l8749,10096,8749,10077,8740,10077,8740,10096xe" filled="true" fillcolor="#000000" stroked="false">
                <v:path arrowok="t"/>
                <v:fill type="solid"/>
              </v:shape>
            </v:group>
            <v:group style="position:absolute;left:8740;top:10096;width:10;height:20" coordorigin="8740,10096" coordsize="10,20">
              <v:shape style="position:absolute;left:8740;top:10096;width:10;height:20" coordorigin="8740,10096" coordsize="10,20" path="m8740,10116l8749,10116,8749,10096,8740,10096,8740,10116xe" filled="true" fillcolor="#000000" stroked="false">
                <v:path arrowok="t"/>
                <v:fill type="solid"/>
              </v:shape>
            </v:group>
            <v:group style="position:absolute;left:8740;top:10116;width:10;height:20" coordorigin="8740,10116" coordsize="10,20">
              <v:shape style="position:absolute;left:8740;top:10116;width:10;height:20" coordorigin="8740,10116" coordsize="10,20" path="m8740,10135l8749,10135,8749,10116,8740,10116,8740,10135xe" filled="true" fillcolor="#000000" stroked="false">
                <v:path arrowok="t"/>
                <v:fill type="solid"/>
              </v:shape>
            </v:group>
            <v:group style="position:absolute;left:8740;top:10135;width:10;height:20" coordorigin="8740,10135" coordsize="10,20">
              <v:shape style="position:absolute;left:8740;top:10135;width:10;height:20" coordorigin="8740,10135" coordsize="10,20" path="m8740,10154l8749,10154,8749,10135,8740,10135,8740,10154xe" filled="true" fillcolor="#000000" stroked="false">
                <v:path arrowok="t"/>
                <v:fill type="solid"/>
              </v:shape>
            </v:group>
            <v:group style="position:absolute;left:8740;top:10154;width:10;height:20" coordorigin="8740,10154" coordsize="10,20">
              <v:shape style="position:absolute;left:8740;top:10154;width:10;height:20" coordorigin="8740,10154" coordsize="10,20" path="m8740,10173l8749,10173,8749,10154,8740,10154,8740,10173xe" filled="true" fillcolor="#000000" stroked="false">
                <v:path arrowok="t"/>
                <v:fill type="solid"/>
              </v:shape>
            </v:group>
            <v:group style="position:absolute;left:8740;top:10173;width:10;height:20" coordorigin="8740,10173" coordsize="10,20">
              <v:shape style="position:absolute;left:8740;top:10173;width:10;height:20" coordorigin="8740,10173" coordsize="10,20" path="m8740,10192l8749,10192,8749,10173,8740,10173,8740,10192xe" filled="true" fillcolor="#000000" stroked="false">
                <v:path arrowok="t"/>
                <v:fill type="solid"/>
              </v:shape>
            </v:group>
            <v:group style="position:absolute;left:8740;top:10192;width:10;height:20" coordorigin="8740,10192" coordsize="10,20">
              <v:shape style="position:absolute;left:8740;top:10192;width:10;height:20" coordorigin="8740,10192" coordsize="10,20" path="m8740,10212l8749,10212,8749,10192,8740,10192,8740,10212xe" filled="true" fillcolor="#000000" stroked="false">
                <v:path arrowok="t"/>
                <v:fill type="solid"/>
              </v:shape>
            </v:group>
            <v:group style="position:absolute;left:8740;top:10215;width:10;height:2" coordorigin="8740,10215" coordsize="10,2">
              <v:shape style="position:absolute;left:8740;top:10215;width:10;height:2" coordorigin="8740,10215" coordsize="10,0" path="m8740,10215l8749,10215e" filled="false" stroked="true" strokeweight=".35999pt" strokecolor="#000000">
                <v:path arrowok="t"/>
              </v:shape>
            </v:group>
            <v:group style="position:absolute;left:10864;top:9751;width:10;height:20" coordorigin="10864,9751" coordsize="10,20">
              <v:shape style="position:absolute;left:10864;top:9751;width:10;height:20" coordorigin="10864,9751" coordsize="10,20" path="m10864,9770l10874,9770,10874,9751,10864,9751,10864,9770xe" filled="true" fillcolor="#000000" stroked="false">
                <v:path arrowok="t"/>
                <v:fill type="solid"/>
              </v:shape>
            </v:group>
            <v:group style="position:absolute;left:10864;top:9770;width:10;height:20" coordorigin="10864,9770" coordsize="10,20">
              <v:shape style="position:absolute;left:10864;top:9770;width:10;height:20" coordorigin="10864,9770" coordsize="10,20" path="m10864,9789l10874,9789,10874,9770,10864,9770,10864,9789xe" filled="true" fillcolor="#000000" stroked="false">
                <v:path arrowok="t"/>
                <v:fill type="solid"/>
              </v:shape>
            </v:group>
            <v:group style="position:absolute;left:10864;top:9789;width:10;height:20" coordorigin="10864,9789" coordsize="10,20">
              <v:shape style="position:absolute;left:10864;top:9789;width:10;height:20" coordorigin="10864,9789" coordsize="10,20" path="m10864,9808l10874,9808,10874,9789,10864,9789,10864,9808xe" filled="true" fillcolor="#000000" stroked="false">
                <v:path arrowok="t"/>
                <v:fill type="solid"/>
              </v:shape>
            </v:group>
            <v:group style="position:absolute;left:10864;top:9808;width:10;height:20" coordorigin="10864,9808" coordsize="10,20">
              <v:shape style="position:absolute;left:10864;top:9808;width:10;height:20" coordorigin="10864,9808" coordsize="10,20" path="m10864,9828l10874,9828,10874,9808,10864,9808,10864,9828xe" filled="true" fillcolor="#000000" stroked="false">
                <v:path arrowok="t"/>
                <v:fill type="solid"/>
              </v:shape>
            </v:group>
            <v:group style="position:absolute;left:10864;top:9828;width:10;height:20" coordorigin="10864,9828" coordsize="10,20">
              <v:shape style="position:absolute;left:10864;top:9828;width:10;height:20" coordorigin="10864,9828" coordsize="10,20" path="m10864,9847l10874,9847,10874,9828,10864,9828,10864,9847xe" filled="true" fillcolor="#000000" stroked="false">
                <v:path arrowok="t"/>
                <v:fill type="solid"/>
              </v:shape>
            </v:group>
            <v:group style="position:absolute;left:10864;top:9847;width:10;height:20" coordorigin="10864,9847" coordsize="10,20">
              <v:shape style="position:absolute;left:10864;top:9847;width:10;height:20" coordorigin="10864,9847" coordsize="10,20" path="m10864,9866l10874,9866,10874,9847,10864,9847,10864,9866xe" filled="true" fillcolor="#000000" stroked="false">
                <v:path arrowok="t"/>
                <v:fill type="solid"/>
              </v:shape>
            </v:group>
            <v:group style="position:absolute;left:10864;top:9866;width:10;height:20" coordorigin="10864,9866" coordsize="10,20">
              <v:shape style="position:absolute;left:10864;top:9866;width:10;height:20" coordorigin="10864,9866" coordsize="10,20" path="m10864,9885l10874,9885,10874,9866,10864,9866,10864,9885xe" filled="true" fillcolor="#000000" stroked="false">
                <v:path arrowok="t"/>
                <v:fill type="solid"/>
              </v:shape>
            </v:group>
            <v:group style="position:absolute;left:10864;top:9885;width:10;height:20" coordorigin="10864,9885" coordsize="10,20">
              <v:shape style="position:absolute;left:10864;top:9885;width:10;height:20" coordorigin="10864,9885" coordsize="10,20" path="m10864,9904l10874,9904,10874,9885,10864,9885,10864,9904xe" filled="true" fillcolor="#000000" stroked="false">
                <v:path arrowok="t"/>
                <v:fill type="solid"/>
              </v:shape>
            </v:group>
            <v:group style="position:absolute;left:10864;top:9904;width:10;height:20" coordorigin="10864,9904" coordsize="10,20">
              <v:shape style="position:absolute;left:10864;top:9904;width:10;height:20" coordorigin="10864,9904" coordsize="10,20" path="m10864,9924l10874,9924,10874,9904,10864,9904,10864,9924xe" filled="true" fillcolor="#000000" stroked="false">
                <v:path arrowok="t"/>
                <v:fill type="solid"/>
              </v:shape>
            </v:group>
            <v:group style="position:absolute;left:10864;top:9924;width:10;height:20" coordorigin="10864,9924" coordsize="10,20">
              <v:shape style="position:absolute;left:10864;top:9924;width:10;height:20" coordorigin="10864,9924" coordsize="10,20" path="m10864,9943l10874,9943,10874,9924,10864,9924,10864,9943xe" filled="true" fillcolor="#000000" stroked="false">
                <v:path arrowok="t"/>
                <v:fill type="solid"/>
              </v:shape>
            </v:group>
            <v:group style="position:absolute;left:10864;top:9943;width:10;height:20" coordorigin="10864,9943" coordsize="10,20">
              <v:shape style="position:absolute;left:10864;top:9943;width:10;height:20" coordorigin="10864,9943" coordsize="10,20" path="m10864,9962l10874,9962,10874,9943,10864,9943,10864,9962xe" filled="true" fillcolor="#000000" stroked="false">
                <v:path arrowok="t"/>
                <v:fill type="solid"/>
              </v:shape>
            </v:group>
            <v:group style="position:absolute;left:10864;top:9962;width:10;height:20" coordorigin="10864,9962" coordsize="10,20">
              <v:shape style="position:absolute;left:10864;top:9962;width:10;height:20" coordorigin="10864,9962" coordsize="10,20" path="m10864,9981l10874,9981,10874,9962,10864,9962,10864,9981xe" filled="true" fillcolor="#000000" stroked="false">
                <v:path arrowok="t"/>
                <v:fill type="solid"/>
              </v:shape>
            </v:group>
            <v:group style="position:absolute;left:10864;top:9981;width:10;height:20" coordorigin="10864,9981" coordsize="10,20">
              <v:shape style="position:absolute;left:10864;top:9981;width:10;height:20" coordorigin="10864,9981" coordsize="10,20" path="m10864,10000l10874,10000,10874,9981,10864,9981,10864,10000xe" filled="true" fillcolor="#000000" stroked="false">
                <v:path arrowok="t"/>
                <v:fill type="solid"/>
              </v:shape>
            </v:group>
            <v:group style="position:absolute;left:10864;top:10000;width:10;height:20" coordorigin="10864,10000" coordsize="10,20">
              <v:shape style="position:absolute;left:10864;top:10000;width:10;height:20" coordorigin="10864,10000" coordsize="10,20" path="m10864,10020l10874,10020,10874,10000,10864,10000,10864,10020xe" filled="true" fillcolor="#000000" stroked="false">
                <v:path arrowok="t"/>
                <v:fill type="solid"/>
              </v:shape>
            </v:group>
            <v:group style="position:absolute;left:10864;top:10020;width:10;height:20" coordorigin="10864,10020" coordsize="10,20">
              <v:shape style="position:absolute;left:10864;top:10020;width:10;height:20" coordorigin="10864,10020" coordsize="10,20" path="m10864,10039l10874,10039,10874,10020,10864,10020,10864,10039xe" filled="true" fillcolor="#000000" stroked="false">
                <v:path arrowok="t"/>
                <v:fill type="solid"/>
              </v:shape>
            </v:group>
            <v:group style="position:absolute;left:10864;top:10039;width:10;height:20" coordorigin="10864,10039" coordsize="10,20">
              <v:shape style="position:absolute;left:10864;top:10039;width:10;height:20" coordorigin="10864,10039" coordsize="10,20" path="m10864,10058l10874,10058,10874,10039,10864,10039,10864,10058xe" filled="true" fillcolor="#000000" stroked="false">
                <v:path arrowok="t"/>
                <v:fill type="solid"/>
              </v:shape>
            </v:group>
            <v:group style="position:absolute;left:10864;top:10058;width:10;height:20" coordorigin="10864,10058" coordsize="10,20">
              <v:shape style="position:absolute;left:10864;top:10058;width:10;height:20" coordorigin="10864,10058" coordsize="10,20" path="m10864,10077l10874,10077,10874,10058,10864,10058,10864,10077xe" filled="true" fillcolor="#000000" stroked="false">
                <v:path arrowok="t"/>
                <v:fill type="solid"/>
              </v:shape>
            </v:group>
            <v:group style="position:absolute;left:10864;top:10077;width:10;height:20" coordorigin="10864,10077" coordsize="10,20">
              <v:shape style="position:absolute;left:10864;top:10077;width:10;height:20" coordorigin="10864,10077" coordsize="10,20" path="m10864,10096l10874,10096,10874,10077,10864,10077,10864,10096xe" filled="true" fillcolor="#000000" stroked="false">
                <v:path arrowok="t"/>
                <v:fill type="solid"/>
              </v:shape>
            </v:group>
            <v:group style="position:absolute;left:10864;top:10096;width:10;height:20" coordorigin="10864,10096" coordsize="10,20">
              <v:shape style="position:absolute;left:10864;top:10096;width:10;height:20" coordorigin="10864,10096" coordsize="10,20" path="m10864,10116l10874,10116,10874,10096,10864,10096,10864,10116xe" filled="true" fillcolor="#000000" stroked="false">
                <v:path arrowok="t"/>
                <v:fill type="solid"/>
              </v:shape>
            </v:group>
            <v:group style="position:absolute;left:10864;top:10116;width:10;height:20" coordorigin="10864,10116" coordsize="10,20">
              <v:shape style="position:absolute;left:10864;top:10116;width:10;height:20" coordorigin="10864,10116" coordsize="10,20" path="m10864,10135l10874,10135,10874,10116,10864,10116,10864,10135xe" filled="true" fillcolor="#000000" stroked="false">
                <v:path arrowok="t"/>
                <v:fill type="solid"/>
              </v:shape>
            </v:group>
            <v:group style="position:absolute;left:10864;top:10135;width:10;height:20" coordorigin="10864,10135" coordsize="10,20">
              <v:shape style="position:absolute;left:10864;top:10135;width:10;height:20" coordorigin="10864,10135" coordsize="10,20" path="m10864,10154l10874,10154,10874,10135,10864,10135,10864,10154xe" filled="true" fillcolor="#000000" stroked="false">
                <v:path arrowok="t"/>
                <v:fill type="solid"/>
              </v:shape>
            </v:group>
            <v:group style="position:absolute;left:10864;top:10154;width:10;height:20" coordorigin="10864,10154" coordsize="10,20">
              <v:shape style="position:absolute;left:10864;top:10154;width:10;height:20" coordorigin="10864,10154" coordsize="10,20" path="m10864,10173l10874,10173,10874,10154,10864,10154,10864,10173xe" filled="true" fillcolor="#000000" stroked="false">
                <v:path arrowok="t"/>
                <v:fill type="solid"/>
              </v:shape>
            </v:group>
            <v:group style="position:absolute;left:10864;top:10173;width:10;height:20" coordorigin="10864,10173" coordsize="10,20">
              <v:shape style="position:absolute;left:10864;top:10173;width:10;height:20" coordorigin="10864,10173" coordsize="10,20" path="m10864,10192l10874,10192,10874,10173,10864,10173,10864,10192xe" filled="true" fillcolor="#000000" stroked="false">
                <v:path arrowok="t"/>
                <v:fill type="solid"/>
              </v:shape>
            </v:group>
            <v:group style="position:absolute;left:10864;top:10192;width:10;height:20" coordorigin="10864,10192" coordsize="10,20">
              <v:shape style="position:absolute;left:10864;top:10192;width:10;height:20" coordorigin="10864,10192" coordsize="10,20" path="m10864,10212l10874,10212,10874,10192,10864,10192,10864,10212xe" filled="true" fillcolor="#000000" stroked="false">
                <v:path arrowok="t"/>
                <v:fill type="solid"/>
              </v:shape>
            </v:group>
            <v:group style="position:absolute;left:10864;top:10215;width:10;height:2" coordorigin="10864,10215" coordsize="10,2">
              <v:shape style="position:absolute;left:10864;top:10215;width:10;height:2" coordorigin="10864,10215" coordsize="10,0" path="m10864,10215l10874,10215e" filled="false" stroked="true" strokeweight=".35999pt" strokecolor="#000000">
                <v:path arrowok="t"/>
              </v:shape>
            </v:group>
            <v:group style="position:absolute;left:1034;top:10224;width:10;height:2" coordorigin="1034,10224" coordsize="10,2">
              <v:shape style="position:absolute;left:1034;top:10224;width:10;height:2" coordorigin="1034,10224" coordsize="10,0" path="m1034,10224l1044,10224e" filled="false" stroked="true" strokeweight=".47998pt" strokecolor="#000000">
                <v:path arrowok="t"/>
              </v:shape>
              <v:shape style="position:absolute;left:1044;top:10219;width:1812;height:10" type="#_x0000_t75" stroked="false">
                <v:imagedata r:id="rId399" o:title=""/>
              </v:shape>
              <v:shape style="position:absolute;left:2852;top:10219;width:562;height:10" type="#_x0000_t75" stroked="false">
                <v:imagedata r:id="rId400" o:title=""/>
              </v:shape>
              <v:shape style="position:absolute;left:3408;top:10219;width:797;height:10" type="#_x0000_t75" stroked="false">
                <v:imagedata r:id="rId401" o:title=""/>
              </v:shape>
              <v:shape style="position:absolute;left:4201;top:10219;width:1776;height:10" type="#_x0000_t75" stroked="false">
                <v:imagedata r:id="rId402" o:title=""/>
              </v:shape>
              <v:shape style="position:absolute;left:5972;top:10219;width:4892;height:10" type="#_x0000_t75" stroked="false">
                <v:imagedata r:id="rId403" o:title=""/>
              </v:shape>
            </v:group>
            <v:group style="position:absolute;left:10864;top:10224;width:10;height:2" coordorigin="10864,10224" coordsize="10,2">
              <v:shape style="position:absolute;left:10864;top:10224;width:10;height:2" coordorigin="10864,10224" coordsize="10,0" path="m10864,10224l10874,10224e" filled="false" stroked="true" strokeweight=".47998pt" strokecolor="#000000">
                <v:path arrowok="t"/>
              </v:shape>
            </v:group>
            <v:group style="position:absolute;left:1034;top:10228;width:10;height:20" coordorigin="1034,10228" coordsize="10,20">
              <v:shape style="position:absolute;left:1034;top:10228;width:10;height:20" coordorigin="1034,10228" coordsize="10,20" path="m1034,10248l1044,10248,1044,10228,1034,10228,1034,10248xe" filled="true" fillcolor="#000000" stroked="false">
                <v:path arrowok="t"/>
                <v:fill type="solid"/>
              </v:shape>
            </v:group>
            <v:group style="position:absolute;left:1034;top:10248;width:10;height:20" coordorigin="1034,10248" coordsize="10,20">
              <v:shape style="position:absolute;left:1034;top:10248;width:10;height:20" coordorigin="1034,10248" coordsize="10,20" path="m1034,10267l1044,10267,1044,10248,1034,10248,1034,10267xe" filled="true" fillcolor="#000000" stroked="false">
                <v:path arrowok="t"/>
                <v:fill type="solid"/>
              </v:shape>
            </v:group>
            <v:group style="position:absolute;left:1034;top:10267;width:10;height:20" coordorigin="1034,10267" coordsize="10,20">
              <v:shape style="position:absolute;left:1034;top:10267;width:10;height:20" coordorigin="1034,10267" coordsize="10,20" path="m1034,10286l1044,10286,1044,10267,1034,10267,1034,10286xe" filled="true" fillcolor="#000000" stroked="false">
                <v:path arrowok="t"/>
                <v:fill type="solid"/>
              </v:shape>
            </v:group>
            <v:group style="position:absolute;left:1034;top:10286;width:10;height:20" coordorigin="1034,10286" coordsize="10,20">
              <v:shape style="position:absolute;left:1034;top:10286;width:10;height:20" coordorigin="1034,10286" coordsize="10,20" path="m1034,10305l1044,10305,1044,10286,1034,10286,1034,10305xe" filled="true" fillcolor="#000000" stroked="false">
                <v:path arrowok="t"/>
                <v:fill type="solid"/>
              </v:shape>
            </v:group>
            <v:group style="position:absolute;left:1034;top:10305;width:10;height:20" coordorigin="1034,10305" coordsize="10,20">
              <v:shape style="position:absolute;left:1034;top:10305;width:10;height:20" coordorigin="1034,10305" coordsize="10,20" path="m1034,10324l1044,10324,1044,10305,1034,10305,1034,10324xe" filled="true" fillcolor="#000000" stroked="false">
                <v:path arrowok="t"/>
                <v:fill type="solid"/>
              </v:shape>
            </v:group>
            <v:group style="position:absolute;left:1034;top:10324;width:10;height:20" coordorigin="1034,10324" coordsize="10,20">
              <v:shape style="position:absolute;left:1034;top:10324;width:10;height:20" coordorigin="1034,10324" coordsize="10,20" path="m1034,10344l1044,10344,1044,10324,1034,10324,1034,10344xe" filled="true" fillcolor="#000000" stroked="false">
                <v:path arrowok="t"/>
                <v:fill type="solid"/>
              </v:shape>
            </v:group>
            <v:group style="position:absolute;left:1034;top:10344;width:10;height:20" coordorigin="1034,10344" coordsize="10,20">
              <v:shape style="position:absolute;left:1034;top:10344;width:10;height:20" coordorigin="1034,10344" coordsize="10,20" path="m1034,10363l1044,10363,1044,10344,1034,10344,1034,10363xe" filled="true" fillcolor="#000000" stroked="false">
                <v:path arrowok="t"/>
                <v:fill type="solid"/>
              </v:shape>
            </v:group>
            <v:group style="position:absolute;left:1034;top:10363;width:10;height:20" coordorigin="1034,10363" coordsize="10,20">
              <v:shape style="position:absolute;left:1034;top:10363;width:10;height:20" coordorigin="1034,10363" coordsize="10,20" path="m1034,10382l1044,10382,1044,10363,1034,10363,1034,10382xe" filled="true" fillcolor="#000000" stroked="false">
                <v:path arrowok="t"/>
                <v:fill type="solid"/>
              </v:shape>
            </v:group>
            <v:group style="position:absolute;left:1034;top:10382;width:10;height:20" coordorigin="1034,10382" coordsize="10,20">
              <v:shape style="position:absolute;left:1034;top:10382;width:10;height:20" coordorigin="1034,10382" coordsize="10,20" path="m1034,10401l1044,10401,1044,10382,1034,10382,1034,10401xe" filled="true" fillcolor="#000000" stroked="false">
                <v:path arrowok="t"/>
                <v:fill type="solid"/>
              </v:shape>
            </v:group>
            <v:group style="position:absolute;left:1034;top:10401;width:10;height:20" coordorigin="1034,10401" coordsize="10,20">
              <v:shape style="position:absolute;left:1034;top:10401;width:10;height:20" coordorigin="1034,10401" coordsize="10,20" path="m1034,10420l1044,10420,1044,10401,1034,10401,1034,10420xe" filled="true" fillcolor="#000000" stroked="false">
                <v:path arrowok="t"/>
                <v:fill type="solid"/>
              </v:shape>
            </v:group>
            <v:group style="position:absolute;left:1034;top:10420;width:10;height:20" coordorigin="1034,10420" coordsize="10,20">
              <v:shape style="position:absolute;left:1034;top:10420;width:10;height:20" coordorigin="1034,10420" coordsize="10,20" path="m1034,10440l1044,10440,1044,10420,1034,10420,1034,10440xe" filled="true" fillcolor="#000000" stroked="false">
                <v:path arrowok="t"/>
                <v:fill type="solid"/>
              </v:shape>
            </v:group>
            <v:group style="position:absolute;left:1034;top:10440;width:10;height:20" coordorigin="1034,10440" coordsize="10,20">
              <v:shape style="position:absolute;left:1034;top:10440;width:10;height:20" coordorigin="1034,10440" coordsize="10,20" path="m1034,10459l1044,10459,1044,10440,1034,10440,1034,10459xe" filled="true" fillcolor="#000000" stroked="false">
                <v:path arrowok="t"/>
                <v:fill type="solid"/>
              </v:shape>
            </v:group>
            <v:group style="position:absolute;left:1034;top:10459;width:10;height:20" coordorigin="1034,10459" coordsize="10,20">
              <v:shape style="position:absolute;left:1034;top:10459;width:10;height:20" coordorigin="1034,10459" coordsize="10,20" path="m1034,10478l1044,10478,1044,10459,1034,10459,1034,10478xe" filled="true" fillcolor="#000000" stroked="false">
                <v:path arrowok="t"/>
                <v:fill type="solid"/>
              </v:shape>
            </v:group>
            <v:group style="position:absolute;left:1034;top:10478;width:10;height:20" coordorigin="1034,10478" coordsize="10,20">
              <v:shape style="position:absolute;left:1034;top:10478;width:10;height:20" coordorigin="1034,10478" coordsize="10,20" path="m1034,10497l1044,10497,1044,10478,1034,10478,1034,10497xe" filled="true" fillcolor="#000000" stroked="false">
                <v:path arrowok="t"/>
                <v:fill type="solid"/>
              </v:shape>
            </v:group>
            <v:group style="position:absolute;left:1034;top:10497;width:10;height:20" coordorigin="1034,10497" coordsize="10,20">
              <v:shape style="position:absolute;left:1034;top:10497;width:10;height:20" coordorigin="1034,10497" coordsize="10,20" path="m1034,10516l1044,10516,1044,10497,1034,10497,1034,10516xe" filled="true" fillcolor="#000000" stroked="false">
                <v:path arrowok="t"/>
                <v:fill type="solid"/>
              </v:shape>
            </v:group>
            <v:group style="position:absolute;left:1034;top:10516;width:10;height:20" coordorigin="1034,10516" coordsize="10,20">
              <v:shape style="position:absolute;left:1034;top:10516;width:10;height:20" coordorigin="1034,10516" coordsize="10,20" path="m1034,10536l1044,10536,1044,10516,1034,10516,1034,10536xe" filled="true" fillcolor="#000000" stroked="false">
                <v:path arrowok="t"/>
                <v:fill type="solid"/>
              </v:shape>
            </v:group>
            <v:group style="position:absolute;left:1034;top:10536;width:10;height:20" coordorigin="1034,10536" coordsize="10,20">
              <v:shape style="position:absolute;left:1034;top:10536;width:10;height:20" coordorigin="1034,10536" coordsize="10,20" path="m1034,10555l1044,10555,1044,10536,1034,10536,1034,10555xe" filled="true" fillcolor="#000000" stroked="false">
                <v:path arrowok="t"/>
                <v:fill type="solid"/>
              </v:shape>
            </v:group>
            <v:group style="position:absolute;left:1034;top:10555;width:10;height:20" coordorigin="1034,10555" coordsize="10,20">
              <v:shape style="position:absolute;left:1034;top:10555;width:10;height:20" coordorigin="1034,10555" coordsize="10,20" path="m1034,10574l1044,10574,1044,10555,1034,10555,1034,10574xe" filled="true" fillcolor="#000000" stroked="false">
                <v:path arrowok="t"/>
                <v:fill type="solid"/>
              </v:shape>
            </v:group>
            <v:group style="position:absolute;left:1034;top:10574;width:10;height:20" coordorigin="1034,10574" coordsize="10,20">
              <v:shape style="position:absolute;left:1034;top:10574;width:10;height:20" coordorigin="1034,10574" coordsize="10,20" path="m1034,10593l1044,10593,1044,10574,1034,10574,1034,10593xe" filled="true" fillcolor="#000000" stroked="false">
                <v:path arrowok="t"/>
                <v:fill type="solid"/>
              </v:shape>
            </v:group>
            <v:group style="position:absolute;left:1034;top:10593;width:10;height:20" coordorigin="1034,10593" coordsize="10,20">
              <v:shape style="position:absolute;left:1034;top:10593;width:10;height:20" coordorigin="1034,10593" coordsize="10,20" path="m1034,10612l1044,10612,1044,10593,1034,10593,1034,10612xe" filled="true" fillcolor="#000000" stroked="false">
                <v:path arrowok="t"/>
                <v:fill type="solid"/>
              </v:shape>
            </v:group>
            <v:group style="position:absolute;left:1034;top:10612;width:10;height:20" coordorigin="1034,10612" coordsize="10,20">
              <v:shape style="position:absolute;left:1034;top:10612;width:10;height:20" coordorigin="1034,10612" coordsize="10,20" path="m1034,10632l1044,10632,1044,10612,1034,10612,1034,10632xe" filled="true" fillcolor="#000000" stroked="false">
                <v:path arrowok="t"/>
                <v:fill type="solid"/>
              </v:shape>
            </v:group>
            <v:group style="position:absolute;left:1034;top:10632;width:10;height:20" coordorigin="1034,10632" coordsize="10,20">
              <v:shape style="position:absolute;left:1034;top:10632;width:10;height:20" coordorigin="1034,10632" coordsize="10,20" path="m1034,10651l1044,10651,1044,10632,1034,10632,1034,10651xe" filled="true" fillcolor="#000000" stroked="false">
                <v:path arrowok="t"/>
                <v:fill type="solid"/>
              </v:shape>
            </v:group>
            <v:group style="position:absolute;left:1034;top:10651;width:10;height:20" coordorigin="1034,10651" coordsize="10,20">
              <v:shape style="position:absolute;left:1034;top:10651;width:10;height:20" coordorigin="1034,10651" coordsize="10,20" path="m1034,10670l1044,10670,1044,10651,1034,10651,1034,10670xe" filled="true" fillcolor="#000000" stroked="false">
                <v:path arrowok="t"/>
                <v:fill type="solid"/>
              </v:shape>
            </v:group>
            <v:group style="position:absolute;left:1034;top:10670;width:10;height:20" coordorigin="1034,10670" coordsize="10,20">
              <v:shape style="position:absolute;left:1034;top:10670;width:10;height:20" coordorigin="1034,10670" coordsize="10,20" path="m1034,10689l1044,10689,1044,10670,1034,10670,1034,10689xe" filled="true" fillcolor="#000000" stroked="false">
                <v:path arrowok="t"/>
                <v:fill type="solid"/>
              </v:shape>
            </v:group>
            <v:group style="position:absolute;left:2856;top:10228;width:10;height:20" coordorigin="2856,10228" coordsize="10,20">
              <v:shape style="position:absolute;left:2856;top:10228;width:10;height:20" coordorigin="2856,10228" coordsize="10,20" path="m2856,10248l2866,10248,2866,10228,2856,10228,2856,10248xe" filled="true" fillcolor="#000000" stroked="false">
                <v:path arrowok="t"/>
                <v:fill type="solid"/>
              </v:shape>
            </v:group>
            <v:group style="position:absolute;left:2856;top:10248;width:10;height:20" coordorigin="2856,10248" coordsize="10,20">
              <v:shape style="position:absolute;left:2856;top:10248;width:10;height:20" coordorigin="2856,10248" coordsize="10,20" path="m2856,10267l2866,10267,2866,10248,2856,10248,2856,10267xe" filled="true" fillcolor="#000000" stroked="false">
                <v:path arrowok="t"/>
                <v:fill type="solid"/>
              </v:shape>
            </v:group>
            <v:group style="position:absolute;left:2856;top:10267;width:10;height:20" coordorigin="2856,10267" coordsize="10,20">
              <v:shape style="position:absolute;left:2856;top:10267;width:10;height:20" coordorigin="2856,10267" coordsize="10,20" path="m2856,10286l2866,10286,2866,10267,2856,10267,2856,10286xe" filled="true" fillcolor="#000000" stroked="false">
                <v:path arrowok="t"/>
                <v:fill type="solid"/>
              </v:shape>
            </v:group>
            <v:group style="position:absolute;left:2856;top:10286;width:10;height:20" coordorigin="2856,10286" coordsize="10,20">
              <v:shape style="position:absolute;left:2856;top:10286;width:10;height:20" coordorigin="2856,10286" coordsize="10,20" path="m2856,10305l2866,10305,2866,10286,2856,10286,2856,10305xe" filled="true" fillcolor="#000000" stroked="false">
                <v:path arrowok="t"/>
                <v:fill type="solid"/>
              </v:shape>
            </v:group>
            <v:group style="position:absolute;left:2856;top:10305;width:10;height:20" coordorigin="2856,10305" coordsize="10,20">
              <v:shape style="position:absolute;left:2856;top:10305;width:10;height:20" coordorigin="2856,10305" coordsize="10,20" path="m2856,10324l2866,10324,2866,10305,2856,10305,2856,10324xe" filled="true" fillcolor="#000000" stroked="false">
                <v:path arrowok="t"/>
                <v:fill type="solid"/>
              </v:shape>
            </v:group>
            <v:group style="position:absolute;left:2856;top:10324;width:10;height:20" coordorigin="2856,10324" coordsize="10,20">
              <v:shape style="position:absolute;left:2856;top:10324;width:10;height:20" coordorigin="2856,10324" coordsize="10,20" path="m2856,10344l2866,10344,2866,10324,2856,10324,2856,10344xe" filled="true" fillcolor="#000000" stroked="false">
                <v:path arrowok="t"/>
                <v:fill type="solid"/>
              </v:shape>
            </v:group>
            <v:group style="position:absolute;left:2856;top:10344;width:10;height:20" coordorigin="2856,10344" coordsize="10,20">
              <v:shape style="position:absolute;left:2856;top:10344;width:10;height:20" coordorigin="2856,10344" coordsize="10,20" path="m2856,10363l2866,10363,2866,10344,2856,10344,2856,10363xe" filled="true" fillcolor="#000000" stroked="false">
                <v:path arrowok="t"/>
                <v:fill type="solid"/>
              </v:shape>
            </v:group>
            <v:group style="position:absolute;left:2856;top:10363;width:10;height:20" coordorigin="2856,10363" coordsize="10,20">
              <v:shape style="position:absolute;left:2856;top:10363;width:10;height:20" coordorigin="2856,10363" coordsize="10,20" path="m2856,10382l2866,10382,2866,10363,2856,10363,2856,10382xe" filled="true" fillcolor="#000000" stroked="false">
                <v:path arrowok="t"/>
                <v:fill type="solid"/>
              </v:shape>
            </v:group>
            <v:group style="position:absolute;left:2856;top:10382;width:10;height:20" coordorigin="2856,10382" coordsize="10,20">
              <v:shape style="position:absolute;left:2856;top:10382;width:10;height:20" coordorigin="2856,10382" coordsize="10,20" path="m2856,10401l2866,10401,2866,10382,2856,10382,2856,10401xe" filled="true" fillcolor="#000000" stroked="false">
                <v:path arrowok="t"/>
                <v:fill type="solid"/>
              </v:shape>
            </v:group>
            <v:group style="position:absolute;left:2856;top:10401;width:10;height:20" coordorigin="2856,10401" coordsize="10,20">
              <v:shape style="position:absolute;left:2856;top:10401;width:10;height:20" coordorigin="2856,10401" coordsize="10,20" path="m2856,10420l2866,10420,2866,10401,2856,10401,2856,10420xe" filled="true" fillcolor="#000000" stroked="false">
                <v:path arrowok="t"/>
                <v:fill type="solid"/>
              </v:shape>
            </v:group>
            <v:group style="position:absolute;left:2856;top:10420;width:10;height:20" coordorigin="2856,10420" coordsize="10,20">
              <v:shape style="position:absolute;left:2856;top:10420;width:10;height:20" coordorigin="2856,10420" coordsize="10,20" path="m2856,10440l2866,10440,2866,10420,2856,10420,2856,10440xe" filled="true" fillcolor="#000000" stroked="false">
                <v:path arrowok="t"/>
                <v:fill type="solid"/>
              </v:shape>
            </v:group>
            <v:group style="position:absolute;left:2856;top:10440;width:10;height:20" coordorigin="2856,10440" coordsize="10,20">
              <v:shape style="position:absolute;left:2856;top:10440;width:10;height:20" coordorigin="2856,10440" coordsize="10,20" path="m2856,10459l2866,10459,2866,10440,2856,10440,2856,10459xe" filled="true" fillcolor="#000000" stroked="false">
                <v:path arrowok="t"/>
                <v:fill type="solid"/>
              </v:shape>
            </v:group>
            <v:group style="position:absolute;left:2856;top:10459;width:10;height:20" coordorigin="2856,10459" coordsize="10,20">
              <v:shape style="position:absolute;left:2856;top:10459;width:10;height:20" coordorigin="2856,10459" coordsize="10,20" path="m2856,10478l2866,10478,2866,10459,2856,10459,2856,10478xe" filled="true" fillcolor="#000000" stroked="false">
                <v:path arrowok="t"/>
                <v:fill type="solid"/>
              </v:shape>
            </v:group>
            <v:group style="position:absolute;left:2856;top:10478;width:10;height:20" coordorigin="2856,10478" coordsize="10,20">
              <v:shape style="position:absolute;left:2856;top:10478;width:10;height:20" coordorigin="2856,10478" coordsize="10,20" path="m2856,10497l2866,10497,2866,10478,2856,10478,2856,10497xe" filled="true" fillcolor="#000000" stroked="false">
                <v:path arrowok="t"/>
                <v:fill type="solid"/>
              </v:shape>
            </v:group>
            <v:group style="position:absolute;left:2856;top:10497;width:10;height:20" coordorigin="2856,10497" coordsize="10,20">
              <v:shape style="position:absolute;left:2856;top:10497;width:10;height:20" coordorigin="2856,10497" coordsize="10,20" path="m2856,10516l2866,10516,2866,10497,2856,10497,2856,10516xe" filled="true" fillcolor="#000000" stroked="false">
                <v:path arrowok="t"/>
                <v:fill type="solid"/>
              </v:shape>
            </v:group>
            <v:group style="position:absolute;left:2856;top:10516;width:10;height:20" coordorigin="2856,10516" coordsize="10,20">
              <v:shape style="position:absolute;left:2856;top:10516;width:10;height:20" coordorigin="2856,10516" coordsize="10,20" path="m2856,10536l2866,10536,2866,10516,2856,10516,2856,10536xe" filled="true" fillcolor="#000000" stroked="false">
                <v:path arrowok="t"/>
                <v:fill type="solid"/>
              </v:shape>
            </v:group>
            <v:group style="position:absolute;left:2856;top:10536;width:10;height:20" coordorigin="2856,10536" coordsize="10,20">
              <v:shape style="position:absolute;left:2856;top:10536;width:10;height:20" coordorigin="2856,10536" coordsize="10,20" path="m2856,10555l2866,10555,2866,10536,2856,10536,2856,10555xe" filled="true" fillcolor="#000000" stroked="false">
                <v:path arrowok="t"/>
                <v:fill type="solid"/>
              </v:shape>
            </v:group>
            <v:group style="position:absolute;left:2856;top:10555;width:10;height:20" coordorigin="2856,10555" coordsize="10,20">
              <v:shape style="position:absolute;left:2856;top:10555;width:10;height:20" coordorigin="2856,10555" coordsize="10,20" path="m2856,10574l2866,10574,2866,10555,2856,10555,2856,10574xe" filled="true" fillcolor="#000000" stroked="false">
                <v:path arrowok="t"/>
                <v:fill type="solid"/>
              </v:shape>
            </v:group>
            <v:group style="position:absolute;left:2856;top:10574;width:10;height:20" coordorigin="2856,10574" coordsize="10,20">
              <v:shape style="position:absolute;left:2856;top:10574;width:10;height:20" coordorigin="2856,10574" coordsize="10,20" path="m2856,10593l2866,10593,2866,10574,2856,10574,2856,10593xe" filled="true" fillcolor="#000000" stroked="false">
                <v:path arrowok="t"/>
                <v:fill type="solid"/>
              </v:shape>
            </v:group>
            <v:group style="position:absolute;left:3413;top:10228;width:10;height:20" coordorigin="3413,10228" coordsize="10,20">
              <v:shape style="position:absolute;left:3413;top:10228;width:10;height:20" coordorigin="3413,10228" coordsize="10,20" path="m3413,10248l3423,10248,3423,10228,3413,10228,3413,10248xe" filled="true" fillcolor="#000000" stroked="false">
                <v:path arrowok="t"/>
                <v:fill type="solid"/>
              </v:shape>
            </v:group>
            <v:group style="position:absolute;left:3413;top:10248;width:10;height:20" coordorigin="3413,10248" coordsize="10,20">
              <v:shape style="position:absolute;left:3413;top:10248;width:10;height:20" coordorigin="3413,10248" coordsize="10,20" path="m3413,10267l3423,10267,3423,10248,3413,10248,3413,10267xe" filled="true" fillcolor="#000000" stroked="false">
                <v:path arrowok="t"/>
                <v:fill type="solid"/>
              </v:shape>
            </v:group>
            <v:group style="position:absolute;left:3413;top:10267;width:10;height:20" coordorigin="3413,10267" coordsize="10,20">
              <v:shape style="position:absolute;left:3413;top:10267;width:10;height:20" coordorigin="3413,10267" coordsize="10,20" path="m3413,10286l3423,10286,3423,10267,3413,10267,3413,10286xe" filled="true" fillcolor="#000000" stroked="false">
                <v:path arrowok="t"/>
                <v:fill type="solid"/>
              </v:shape>
            </v:group>
            <v:group style="position:absolute;left:3413;top:10286;width:10;height:20" coordorigin="3413,10286" coordsize="10,20">
              <v:shape style="position:absolute;left:3413;top:10286;width:10;height:20" coordorigin="3413,10286" coordsize="10,20" path="m3413,10305l3423,10305,3423,10286,3413,10286,3413,10305xe" filled="true" fillcolor="#000000" stroked="false">
                <v:path arrowok="t"/>
                <v:fill type="solid"/>
              </v:shape>
            </v:group>
            <v:group style="position:absolute;left:3413;top:10305;width:10;height:20" coordorigin="3413,10305" coordsize="10,20">
              <v:shape style="position:absolute;left:3413;top:10305;width:10;height:20" coordorigin="3413,10305" coordsize="10,20" path="m3413,10324l3423,10324,3423,10305,3413,10305,3413,10324xe" filled="true" fillcolor="#000000" stroked="false">
                <v:path arrowok="t"/>
                <v:fill type="solid"/>
              </v:shape>
            </v:group>
            <v:group style="position:absolute;left:3413;top:10324;width:10;height:20" coordorigin="3413,10324" coordsize="10,20">
              <v:shape style="position:absolute;left:3413;top:10324;width:10;height:20" coordorigin="3413,10324" coordsize="10,20" path="m3413,10344l3423,10344,3423,10324,3413,10324,3413,10344xe" filled="true" fillcolor="#000000" stroked="false">
                <v:path arrowok="t"/>
                <v:fill type="solid"/>
              </v:shape>
            </v:group>
            <v:group style="position:absolute;left:3413;top:10344;width:10;height:20" coordorigin="3413,10344" coordsize="10,20">
              <v:shape style="position:absolute;left:3413;top:10344;width:10;height:20" coordorigin="3413,10344" coordsize="10,20" path="m3413,10363l3423,10363,3423,10344,3413,10344,3413,10363xe" filled="true" fillcolor="#000000" stroked="false">
                <v:path arrowok="t"/>
                <v:fill type="solid"/>
              </v:shape>
            </v:group>
            <v:group style="position:absolute;left:3413;top:10363;width:10;height:20" coordorigin="3413,10363" coordsize="10,20">
              <v:shape style="position:absolute;left:3413;top:10363;width:10;height:20" coordorigin="3413,10363" coordsize="10,20" path="m3413,10382l3423,10382,3423,10363,3413,10363,3413,10382xe" filled="true" fillcolor="#000000" stroked="false">
                <v:path arrowok="t"/>
                <v:fill type="solid"/>
              </v:shape>
            </v:group>
            <v:group style="position:absolute;left:3413;top:10382;width:10;height:20" coordorigin="3413,10382" coordsize="10,20">
              <v:shape style="position:absolute;left:3413;top:10382;width:10;height:20" coordorigin="3413,10382" coordsize="10,20" path="m3413,10401l3423,10401,3423,10382,3413,10382,3413,10401xe" filled="true" fillcolor="#000000" stroked="false">
                <v:path arrowok="t"/>
                <v:fill type="solid"/>
              </v:shape>
            </v:group>
            <v:group style="position:absolute;left:3413;top:10401;width:10;height:20" coordorigin="3413,10401" coordsize="10,20">
              <v:shape style="position:absolute;left:3413;top:10401;width:10;height:20" coordorigin="3413,10401" coordsize="10,20" path="m3413,10420l3423,10420,3423,10401,3413,10401,3413,10420xe" filled="true" fillcolor="#000000" stroked="false">
                <v:path arrowok="t"/>
                <v:fill type="solid"/>
              </v:shape>
            </v:group>
            <v:group style="position:absolute;left:3413;top:10420;width:10;height:20" coordorigin="3413,10420" coordsize="10,20">
              <v:shape style="position:absolute;left:3413;top:10420;width:10;height:20" coordorigin="3413,10420" coordsize="10,20" path="m3413,10440l3423,10440,3423,10420,3413,10420,3413,10440xe" filled="true" fillcolor="#000000" stroked="false">
                <v:path arrowok="t"/>
                <v:fill type="solid"/>
              </v:shape>
            </v:group>
            <v:group style="position:absolute;left:3413;top:10440;width:10;height:20" coordorigin="3413,10440" coordsize="10,20">
              <v:shape style="position:absolute;left:3413;top:10440;width:10;height:20" coordorigin="3413,10440" coordsize="10,20" path="m3413,10459l3423,10459,3423,10440,3413,10440,3413,10459xe" filled="true" fillcolor="#000000" stroked="false">
                <v:path arrowok="t"/>
                <v:fill type="solid"/>
              </v:shape>
            </v:group>
            <v:group style="position:absolute;left:3413;top:10459;width:10;height:20" coordorigin="3413,10459" coordsize="10,20">
              <v:shape style="position:absolute;left:3413;top:10459;width:10;height:20" coordorigin="3413,10459" coordsize="10,20" path="m3413,10478l3423,10478,3423,10459,3413,10459,3413,10478xe" filled="true" fillcolor="#000000" stroked="false">
                <v:path arrowok="t"/>
                <v:fill type="solid"/>
              </v:shape>
            </v:group>
            <v:group style="position:absolute;left:3413;top:10478;width:10;height:20" coordorigin="3413,10478" coordsize="10,20">
              <v:shape style="position:absolute;left:3413;top:10478;width:10;height:20" coordorigin="3413,10478" coordsize="10,20" path="m3413,10497l3423,10497,3423,10478,3413,10478,3413,10497xe" filled="true" fillcolor="#000000" stroked="false">
                <v:path arrowok="t"/>
                <v:fill type="solid"/>
              </v:shape>
            </v:group>
            <v:group style="position:absolute;left:3413;top:10497;width:10;height:20" coordorigin="3413,10497" coordsize="10,20">
              <v:shape style="position:absolute;left:3413;top:10497;width:10;height:20" coordorigin="3413,10497" coordsize="10,20" path="m3413,10516l3423,10516,3423,10497,3413,10497,3413,10516xe" filled="true" fillcolor="#000000" stroked="false">
                <v:path arrowok="t"/>
                <v:fill type="solid"/>
              </v:shape>
            </v:group>
            <v:group style="position:absolute;left:3413;top:10516;width:10;height:20" coordorigin="3413,10516" coordsize="10,20">
              <v:shape style="position:absolute;left:3413;top:10516;width:10;height:20" coordorigin="3413,10516" coordsize="10,20" path="m3413,10536l3423,10536,3423,10516,3413,10516,3413,10536xe" filled="true" fillcolor="#000000" stroked="false">
                <v:path arrowok="t"/>
                <v:fill type="solid"/>
              </v:shape>
            </v:group>
            <v:group style="position:absolute;left:3413;top:10536;width:10;height:20" coordorigin="3413,10536" coordsize="10,20">
              <v:shape style="position:absolute;left:3413;top:10536;width:10;height:20" coordorigin="3413,10536" coordsize="10,20" path="m3413,10555l3423,10555,3423,10536,3413,10536,3413,10555xe" filled="true" fillcolor="#000000" stroked="false">
                <v:path arrowok="t"/>
                <v:fill type="solid"/>
              </v:shape>
            </v:group>
            <v:group style="position:absolute;left:3413;top:10555;width:10;height:20" coordorigin="3413,10555" coordsize="10,20">
              <v:shape style="position:absolute;left:3413;top:10555;width:10;height:20" coordorigin="3413,10555" coordsize="10,20" path="m3413,10574l3423,10574,3423,10555,3413,10555,3413,10574xe" filled="true" fillcolor="#000000" stroked="false">
                <v:path arrowok="t"/>
                <v:fill type="solid"/>
              </v:shape>
            </v:group>
            <v:group style="position:absolute;left:3413;top:10574;width:10;height:20" coordorigin="3413,10574" coordsize="10,20">
              <v:shape style="position:absolute;left:3413;top:10574;width:10;height:20" coordorigin="3413,10574" coordsize="10,20" path="m3413,10593l3423,10593,3423,10574,3413,10574,3413,10593xe" filled="true" fillcolor="#000000" stroked="false">
                <v:path arrowok="t"/>
                <v:fill type="solid"/>
              </v:shape>
            </v:group>
            <v:group style="position:absolute;left:3413;top:10593;width:10;height:20" coordorigin="3413,10593" coordsize="10,20">
              <v:shape style="position:absolute;left:3413;top:10593;width:10;height:20" coordorigin="3413,10593" coordsize="10,20" path="m3413,10612l3423,10612,3423,10593,3413,10593,3413,10612xe" filled="true" fillcolor="#000000" stroked="false">
                <v:path arrowok="t"/>
                <v:fill type="solid"/>
              </v:shape>
            </v:group>
            <v:group style="position:absolute;left:3413;top:10612;width:10;height:20" coordorigin="3413,10612" coordsize="10,20">
              <v:shape style="position:absolute;left:3413;top:10612;width:10;height:20" coordorigin="3413,10612" coordsize="10,20" path="m3413,10632l3423,10632,3423,10612,3413,10612,3413,10632xe" filled="true" fillcolor="#000000" stroked="false">
                <v:path arrowok="t"/>
                <v:fill type="solid"/>
              </v:shape>
            </v:group>
            <v:group style="position:absolute;left:3413;top:10632;width:10;height:20" coordorigin="3413,10632" coordsize="10,20">
              <v:shape style="position:absolute;left:3413;top:10632;width:10;height:20" coordorigin="3413,10632" coordsize="10,20" path="m3413,10651l3423,10651,3423,10632,3413,10632,3413,10651xe" filled="true" fillcolor="#000000" stroked="false">
                <v:path arrowok="t"/>
                <v:fill type="solid"/>
              </v:shape>
            </v:group>
            <v:group style="position:absolute;left:3413;top:10651;width:10;height:20" coordorigin="3413,10651" coordsize="10,20">
              <v:shape style="position:absolute;left:3413;top:10651;width:10;height:20" coordorigin="3413,10651" coordsize="10,20" path="m3413,10670l3423,10670,3423,10651,3413,10651,3413,10670xe" filled="true" fillcolor="#000000" stroked="false">
                <v:path arrowok="t"/>
                <v:fill type="solid"/>
              </v:shape>
            </v:group>
            <v:group style="position:absolute;left:3413;top:10670;width:10;height:20" coordorigin="3413,10670" coordsize="10,20">
              <v:shape style="position:absolute;left:3413;top:10670;width:10;height:20" coordorigin="3413,10670" coordsize="10,20" path="m3413,10689l3423,10689,3423,10670,3413,10670,3413,10689xe" filled="true" fillcolor="#000000" stroked="false">
                <v:path arrowok="t"/>
                <v:fill type="solid"/>
              </v:shape>
            </v:group>
            <v:group style="position:absolute;left:4206;top:10228;width:10;height:20" coordorigin="4206,10228" coordsize="10,20">
              <v:shape style="position:absolute;left:4206;top:10228;width:10;height:20" coordorigin="4206,10228" coordsize="10,20" path="m4206,10248l4215,10248,4215,10228,4206,10228,4206,10248xe" filled="true" fillcolor="#000000" stroked="false">
                <v:path arrowok="t"/>
                <v:fill type="solid"/>
              </v:shape>
            </v:group>
            <v:group style="position:absolute;left:4206;top:10248;width:10;height:20" coordorigin="4206,10248" coordsize="10,20">
              <v:shape style="position:absolute;left:4206;top:10248;width:10;height:20" coordorigin="4206,10248" coordsize="10,20" path="m4206,10267l4215,10267,4215,10248,4206,10248,4206,10267xe" filled="true" fillcolor="#000000" stroked="false">
                <v:path arrowok="t"/>
                <v:fill type="solid"/>
              </v:shape>
            </v:group>
            <v:group style="position:absolute;left:4206;top:10267;width:10;height:20" coordorigin="4206,10267" coordsize="10,20">
              <v:shape style="position:absolute;left:4206;top:10267;width:10;height:20" coordorigin="4206,10267" coordsize="10,20" path="m4206,10286l4215,10286,4215,10267,4206,10267,4206,10286xe" filled="true" fillcolor="#000000" stroked="false">
                <v:path arrowok="t"/>
                <v:fill type="solid"/>
              </v:shape>
            </v:group>
            <v:group style="position:absolute;left:4206;top:10286;width:10;height:20" coordorigin="4206,10286" coordsize="10,20">
              <v:shape style="position:absolute;left:4206;top:10286;width:10;height:20" coordorigin="4206,10286" coordsize="10,20" path="m4206,10305l4215,10305,4215,10286,4206,10286,4206,10305xe" filled="true" fillcolor="#000000" stroked="false">
                <v:path arrowok="t"/>
                <v:fill type="solid"/>
              </v:shape>
            </v:group>
            <v:group style="position:absolute;left:4206;top:10305;width:10;height:20" coordorigin="4206,10305" coordsize="10,20">
              <v:shape style="position:absolute;left:4206;top:10305;width:10;height:20" coordorigin="4206,10305" coordsize="10,20" path="m4206,10324l4215,10324,4215,10305,4206,10305,4206,10324xe" filled="true" fillcolor="#000000" stroked="false">
                <v:path arrowok="t"/>
                <v:fill type="solid"/>
              </v:shape>
            </v:group>
            <v:group style="position:absolute;left:4206;top:10324;width:10;height:20" coordorigin="4206,10324" coordsize="10,20">
              <v:shape style="position:absolute;left:4206;top:10324;width:10;height:20" coordorigin="4206,10324" coordsize="10,20" path="m4206,10344l4215,10344,4215,10324,4206,10324,4206,10344xe" filled="true" fillcolor="#000000" stroked="false">
                <v:path arrowok="t"/>
                <v:fill type="solid"/>
              </v:shape>
            </v:group>
            <v:group style="position:absolute;left:4206;top:10344;width:10;height:20" coordorigin="4206,10344" coordsize="10,20">
              <v:shape style="position:absolute;left:4206;top:10344;width:10;height:20" coordorigin="4206,10344" coordsize="10,20" path="m4206,10363l4215,10363,4215,10344,4206,10344,4206,10363xe" filled="true" fillcolor="#000000" stroked="false">
                <v:path arrowok="t"/>
                <v:fill type="solid"/>
              </v:shape>
            </v:group>
            <v:group style="position:absolute;left:4206;top:10363;width:10;height:20" coordorigin="4206,10363" coordsize="10,20">
              <v:shape style="position:absolute;left:4206;top:10363;width:10;height:20" coordorigin="4206,10363" coordsize="10,20" path="m4206,10382l4215,10382,4215,10363,4206,10363,4206,10382xe" filled="true" fillcolor="#000000" stroked="false">
                <v:path arrowok="t"/>
                <v:fill type="solid"/>
              </v:shape>
            </v:group>
            <v:group style="position:absolute;left:4206;top:10382;width:10;height:20" coordorigin="4206,10382" coordsize="10,20">
              <v:shape style="position:absolute;left:4206;top:10382;width:10;height:20" coordorigin="4206,10382" coordsize="10,20" path="m4206,10401l4215,10401,4215,10382,4206,10382,4206,10401xe" filled="true" fillcolor="#000000" stroked="false">
                <v:path arrowok="t"/>
                <v:fill type="solid"/>
              </v:shape>
            </v:group>
            <v:group style="position:absolute;left:4206;top:10401;width:10;height:20" coordorigin="4206,10401" coordsize="10,20">
              <v:shape style="position:absolute;left:4206;top:10401;width:10;height:20" coordorigin="4206,10401" coordsize="10,20" path="m4206,10420l4215,10420,4215,10401,4206,10401,4206,10420xe" filled="true" fillcolor="#000000" stroked="false">
                <v:path arrowok="t"/>
                <v:fill type="solid"/>
              </v:shape>
            </v:group>
            <v:group style="position:absolute;left:4206;top:10420;width:10;height:20" coordorigin="4206,10420" coordsize="10,20">
              <v:shape style="position:absolute;left:4206;top:10420;width:10;height:20" coordorigin="4206,10420" coordsize="10,20" path="m4206,10440l4215,10440,4215,10420,4206,10420,4206,10440xe" filled="true" fillcolor="#000000" stroked="false">
                <v:path arrowok="t"/>
                <v:fill type="solid"/>
              </v:shape>
            </v:group>
            <v:group style="position:absolute;left:4206;top:10440;width:10;height:20" coordorigin="4206,10440" coordsize="10,20">
              <v:shape style="position:absolute;left:4206;top:10440;width:10;height:20" coordorigin="4206,10440" coordsize="10,20" path="m4206,10459l4215,10459,4215,10440,4206,10440,4206,10459xe" filled="true" fillcolor="#000000" stroked="false">
                <v:path arrowok="t"/>
                <v:fill type="solid"/>
              </v:shape>
            </v:group>
            <v:group style="position:absolute;left:4206;top:10459;width:10;height:20" coordorigin="4206,10459" coordsize="10,20">
              <v:shape style="position:absolute;left:4206;top:10459;width:10;height:20" coordorigin="4206,10459" coordsize="10,20" path="m4206,10478l4215,10478,4215,10459,4206,10459,4206,10478xe" filled="true" fillcolor="#000000" stroked="false">
                <v:path arrowok="t"/>
                <v:fill type="solid"/>
              </v:shape>
            </v:group>
            <v:group style="position:absolute;left:4206;top:10478;width:10;height:20" coordorigin="4206,10478" coordsize="10,20">
              <v:shape style="position:absolute;left:4206;top:10478;width:10;height:20" coordorigin="4206,10478" coordsize="10,20" path="m4206,10497l4215,10497,4215,10478,4206,10478,4206,10497xe" filled="true" fillcolor="#000000" stroked="false">
                <v:path arrowok="t"/>
                <v:fill type="solid"/>
              </v:shape>
            </v:group>
            <v:group style="position:absolute;left:4206;top:10497;width:10;height:20" coordorigin="4206,10497" coordsize="10,20">
              <v:shape style="position:absolute;left:4206;top:10497;width:10;height:20" coordorigin="4206,10497" coordsize="10,20" path="m4206,10516l4215,10516,4215,10497,4206,10497,4206,10516xe" filled="true" fillcolor="#000000" stroked="false">
                <v:path arrowok="t"/>
                <v:fill type="solid"/>
              </v:shape>
            </v:group>
            <v:group style="position:absolute;left:4206;top:10516;width:10;height:20" coordorigin="4206,10516" coordsize="10,20">
              <v:shape style="position:absolute;left:4206;top:10516;width:10;height:20" coordorigin="4206,10516" coordsize="10,20" path="m4206,10536l4215,10536,4215,10516,4206,10516,4206,10536xe" filled="true" fillcolor="#000000" stroked="false">
                <v:path arrowok="t"/>
                <v:fill type="solid"/>
              </v:shape>
            </v:group>
            <v:group style="position:absolute;left:4206;top:10536;width:10;height:20" coordorigin="4206,10536" coordsize="10,20">
              <v:shape style="position:absolute;left:4206;top:10536;width:10;height:20" coordorigin="4206,10536" coordsize="10,20" path="m4206,10555l4215,10555,4215,10536,4206,10536,4206,10555xe" filled="true" fillcolor="#000000" stroked="false">
                <v:path arrowok="t"/>
                <v:fill type="solid"/>
              </v:shape>
            </v:group>
            <v:group style="position:absolute;left:4206;top:10555;width:10;height:20" coordorigin="4206,10555" coordsize="10,20">
              <v:shape style="position:absolute;left:4206;top:10555;width:10;height:20" coordorigin="4206,10555" coordsize="10,20" path="m4206,10574l4215,10574,4215,10555,4206,10555,4206,10574xe" filled="true" fillcolor="#000000" stroked="false">
                <v:path arrowok="t"/>
                <v:fill type="solid"/>
              </v:shape>
            </v:group>
            <v:group style="position:absolute;left:4206;top:10574;width:10;height:20" coordorigin="4206,10574" coordsize="10,20">
              <v:shape style="position:absolute;left:4206;top:10574;width:10;height:20" coordorigin="4206,10574" coordsize="10,20" path="m4206,10593l4215,10593,4215,10574,4206,10574,4206,10593xe" filled="true" fillcolor="#000000" stroked="false">
                <v:path arrowok="t"/>
                <v:fill type="solid"/>
              </v:shape>
            </v:group>
            <v:group style="position:absolute;left:4206;top:10593;width:10;height:20" coordorigin="4206,10593" coordsize="10,20">
              <v:shape style="position:absolute;left:4206;top:10593;width:10;height:20" coordorigin="4206,10593" coordsize="10,20" path="m4206,10612l4215,10612,4215,10593,4206,10593,4206,10612xe" filled="true" fillcolor="#000000" stroked="false">
                <v:path arrowok="t"/>
                <v:fill type="solid"/>
              </v:shape>
            </v:group>
            <v:group style="position:absolute;left:4206;top:10612;width:10;height:20" coordorigin="4206,10612" coordsize="10,20">
              <v:shape style="position:absolute;left:4206;top:10612;width:10;height:20" coordorigin="4206,10612" coordsize="10,20" path="m4206,10632l4215,10632,4215,10612,4206,10612,4206,10632xe" filled="true" fillcolor="#000000" stroked="false">
                <v:path arrowok="t"/>
                <v:fill type="solid"/>
              </v:shape>
            </v:group>
            <v:group style="position:absolute;left:4206;top:10632;width:10;height:20" coordorigin="4206,10632" coordsize="10,20">
              <v:shape style="position:absolute;left:4206;top:10632;width:10;height:20" coordorigin="4206,10632" coordsize="10,20" path="m4206,10651l4215,10651,4215,10632,4206,10632,4206,10651xe" filled="true" fillcolor="#000000" stroked="false">
                <v:path arrowok="t"/>
                <v:fill type="solid"/>
              </v:shape>
            </v:group>
            <v:group style="position:absolute;left:4206;top:10651;width:10;height:20" coordorigin="4206,10651" coordsize="10,20">
              <v:shape style="position:absolute;left:4206;top:10651;width:10;height:20" coordorigin="4206,10651" coordsize="10,20" path="m4206,10670l4215,10670,4215,10651,4206,10651,4206,10670xe" filled="true" fillcolor="#000000" stroked="false">
                <v:path arrowok="t"/>
                <v:fill type="solid"/>
              </v:shape>
            </v:group>
            <v:group style="position:absolute;left:4206;top:10670;width:10;height:20" coordorigin="4206,10670" coordsize="10,20">
              <v:shape style="position:absolute;left:4206;top:10670;width:10;height:20" coordorigin="4206,10670" coordsize="10,20" path="m4206,10689l4215,10689,4215,10670,4206,10670,4206,10689xe" filled="true" fillcolor="#000000" stroked="false">
                <v:path arrowok="t"/>
                <v:fill type="solid"/>
              </v:shape>
            </v:group>
            <v:group style="position:absolute;left:5015;top:10228;width:10;height:20" coordorigin="5015,10228" coordsize="10,20">
              <v:shape style="position:absolute;left:5015;top:10228;width:10;height:20" coordorigin="5015,10228" coordsize="10,20" path="m5015,10248l5024,10248,5024,10228,5015,10228,5015,10248xe" filled="true" fillcolor="#000000" stroked="false">
                <v:path arrowok="t"/>
                <v:fill type="solid"/>
              </v:shape>
            </v:group>
            <v:group style="position:absolute;left:5015;top:10248;width:10;height:20" coordorigin="5015,10248" coordsize="10,20">
              <v:shape style="position:absolute;left:5015;top:10248;width:10;height:20" coordorigin="5015,10248" coordsize="10,20" path="m5015,10267l5024,10267,5024,10248,5015,10248,5015,10267xe" filled="true" fillcolor="#000000" stroked="false">
                <v:path arrowok="t"/>
                <v:fill type="solid"/>
              </v:shape>
            </v:group>
            <v:group style="position:absolute;left:5015;top:10267;width:10;height:20" coordorigin="5015,10267" coordsize="10,20">
              <v:shape style="position:absolute;left:5015;top:10267;width:10;height:20" coordorigin="5015,10267" coordsize="10,20" path="m5015,10286l5024,10286,5024,10267,5015,10267,5015,10286xe" filled="true" fillcolor="#000000" stroked="false">
                <v:path arrowok="t"/>
                <v:fill type="solid"/>
              </v:shape>
            </v:group>
            <v:group style="position:absolute;left:5015;top:10286;width:10;height:20" coordorigin="5015,10286" coordsize="10,20">
              <v:shape style="position:absolute;left:5015;top:10286;width:10;height:20" coordorigin="5015,10286" coordsize="10,20" path="m5015,10305l5024,10305,5024,10286,5015,10286,5015,10305xe" filled="true" fillcolor="#000000" stroked="false">
                <v:path arrowok="t"/>
                <v:fill type="solid"/>
              </v:shape>
            </v:group>
            <v:group style="position:absolute;left:5015;top:10305;width:10;height:20" coordorigin="5015,10305" coordsize="10,20">
              <v:shape style="position:absolute;left:5015;top:10305;width:10;height:20" coordorigin="5015,10305" coordsize="10,20" path="m5015,10324l5024,10324,5024,10305,5015,10305,5015,10324xe" filled="true" fillcolor="#000000" stroked="false">
                <v:path arrowok="t"/>
                <v:fill type="solid"/>
              </v:shape>
            </v:group>
            <v:group style="position:absolute;left:5015;top:10324;width:10;height:20" coordorigin="5015,10324" coordsize="10,20">
              <v:shape style="position:absolute;left:5015;top:10324;width:10;height:20" coordorigin="5015,10324" coordsize="10,20" path="m5015,10344l5024,10344,5024,10324,5015,10324,5015,10344xe" filled="true" fillcolor="#000000" stroked="false">
                <v:path arrowok="t"/>
                <v:fill type="solid"/>
              </v:shape>
            </v:group>
            <v:group style="position:absolute;left:5015;top:10344;width:10;height:20" coordorigin="5015,10344" coordsize="10,20">
              <v:shape style="position:absolute;left:5015;top:10344;width:10;height:20" coordorigin="5015,10344" coordsize="10,20" path="m5015,10363l5024,10363,5024,10344,5015,10344,5015,10363xe" filled="true" fillcolor="#000000" stroked="false">
                <v:path arrowok="t"/>
                <v:fill type="solid"/>
              </v:shape>
            </v:group>
            <v:group style="position:absolute;left:5015;top:10363;width:10;height:20" coordorigin="5015,10363" coordsize="10,20">
              <v:shape style="position:absolute;left:5015;top:10363;width:10;height:20" coordorigin="5015,10363" coordsize="10,20" path="m5015,10382l5024,10382,5024,10363,5015,10363,5015,10382xe" filled="true" fillcolor="#000000" stroked="false">
                <v:path arrowok="t"/>
                <v:fill type="solid"/>
              </v:shape>
            </v:group>
            <v:group style="position:absolute;left:5015;top:10382;width:10;height:20" coordorigin="5015,10382" coordsize="10,20">
              <v:shape style="position:absolute;left:5015;top:10382;width:10;height:20" coordorigin="5015,10382" coordsize="10,20" path="m5015,10401l5024,10401,5024,10382,5015,10382,5015,10401xe" filled="true" fillcolor="#000000" stroked="false">
                <v:path arrowok="t"/>
                <v:fill type="solid"/>
              </v:shape>
            </v:group>
            <v:group style="position:absolute;left:5015;top:10401;width:10;height:20" coordorigin="5015,10401" coordsize="10,20">
              <v:shape style="position:absolute;left:5015;top:10401;width:10;height:20" coordorigin="5015,10401" coordsize="10,20" path="m5015,10420l5024,10420,5024,10401,5015,10401,5015,10420xe" filled="true" fillcolor="#000000" stroked="false">
                <v:path arrowok="t"/>
                <v:fill type="solid"/>
              </v:shape>
            </v:group>
            <v:group style="position:absolute;left:5015;top:10420;width:10;height:20" coordorigin="5015,10420" coordsize="10,20">
              <v:shape style="position:absolute;left:5015;top:10420;width:10;height:20" coordorigin="5015,10420" coordsize="10,20" path="m5015,10440l5024,10440,5024,10420,5015,10420,5015,10440xe" filled="true" fillcolor="#000000" stroked="false">
                <v:path arrowok="t"/>
                <v:fill type="solid"/>
              </v:shape>
            </v:group>
            <v:group style="position:absolute;left:5015;top:10440;width:10;height:20" coordorigin="5015,10440" coordsize="10,20">
              <v:shape style="position:absolute;left:5015;top:10440;width:10;height:20" coordorigin="5015,10440" coordsize="10,20" path="m5015,10459l5024,10459,5024,10440,5015,10440,5015,10459xe" filled="true" fillcolor="#000000" stroked="false">
                <v:path arrowok="t"/>
                <v:fill type="solid"/>
              </v:shape>
            </v:group>
            <v:group style="position:absolute;left:5015;top:10459;width:10;height:20" coordorigin="5015,10459" coordsize="10,20">
              <v:shape style="position:absolute;left:5015;top:10459;width:10;height:20" coordorigin="5015,10459" coordsize="10,20" path="m5015,10478l5024,10478,5024,10459,5015,10459,5015,10478xe" filled="true" fillcolor="#000000" stroked="false">
                <v:path arrowok="t"/>
                <v:fill type="solid"/>
              </v:shape>
            </v:group>
            <v:group style="position:absolute;left:5015;top:10478;width:10;height:20" coordorigin="5015,10478" coordsize="10,20">
              <v:shape style="position:absolute;left:5015;top:10478;width:10;height:20" coordorigin="5015,10478" coordsize="10,20" path="m5015,10497l5024,10497,5024,10478,5015,10478,5015,10497xe" filled="true" fillcolor="#000000" stroked="false">
                <v:path arrowok="t"/>
                <v:fill type="solid"/>
              </v:shape>
            </v:group>
            <v:group style="position:absolute;left:5015;top:10497;width:10;height:20" coordorigin="5015,10497" coordsize="10,20">
              <v:shape style="position:absolute;left:5015;top:10497;width:10;height:20" coordorigin="5015,10497" coordsize="10,20" path="m5015,10516l5024,10516,5024,10497,5015,10497,5015,10516xe" filled="true" fillcolor="#000000" stroked="false">
                <v:path arrowok="t"/>
                <v:fill type="solid"/>
              </v:shape>
            </v:group>
            <v:group style="position:absolute;left:5015;top:10516;width:10;height:20" coordorigin="5015,10516" coordsize="10,20">
              <v:shape style="position:absolute;left:5015;top:10516;width:10;height:20" coordorigin="5015,10516" coordsize="10,20" path="m5015,10536l5024,10536,5024,10516,5015,10516,5015,10536xe" filled="true" fillcolor="#000000" stroked="false">
                <v:path arrowok="t"/>
                <v:fill type="solid"/>
              </v:shape>
            </v:group>
            <v:group style="position:absolute;left:5015;top:10536;width:10;height:20" coordorigin="5015,10536" coordsize="10,20">
              <v:shape style="position:absolute;left:5015;top:10536;width:10;height:20" coordorigin="5015,10536" coordsize="10,20" path="m5015,10555l5024,10555,5024,10536,5015,10536,5015,10555xe" filled="true" fillcolor="#000000" stroked="false">
                <v:path arrowok="t"/>
                <v:fill type="solid"/>
              </v:shape>
            </v:group>
            <v:group style="position:absolute;left:5015;top:10555;width:10;height:20" coordorigin="5015,10555" coordsize="10,20">
              <v:shape style="position:absolute;left:5015;top:10555;width:10;height:20" coordorigin="5015,10555" coordsize="10,20" path="m5015,10574l5024,10574,5024,10555,5015,10555,5015,10574xe" filled="true" fillcolor="#000000" stroked="false">
                <v:path arrowok="t"/>
                <v:fill type="solid"/>
              </v:shape>
            </v:group>
            <v:group style="position:absolute;left:5015;top:10574;width:10;height:20" coordorigin="5015,10574" coordsize="10,20">
              <v:shape style="position:absolute;left:5015;top:10574;width:10;height:20" coordorigin="5015,10574" coordsize="10,20" path="m5015,10593l5024,10593,5024,10574,5015,10574,5015,10593xe" filled="true" fillcolor="#000000" stroked="false">
                <v:path arrowok="t"/>
                <v:fill type="solid"/>
              </v:shape>
            </v:group>
            <v:group style="position:absolute;left:5015;top:10593;width:10;height:20" coordorigin="5015,10593" coordsize="10,20">
              <v:shape style="position:absolute;left:5015;top:10593;width:10;height:20" coordorigin="5015,10593" coordsize="10,20" path="m5015,10612l5024,10612,5024,10593,5015,10593,5015,10612xe" filled="true" fillcolor="#000000" stroked="false">
                <v:path arrowok="t"/>
                <v:fill type="solid"/>
              </v:shape>
            </v:group>
            <v:group style="position:absolute;left:5015;top:10612;width:10;height:20" coordorigin="5015,10612" coordsize="10,20">
              <v:shape style="position:absolute;left:5015;top:10612;width:10;height:20" coordorigin="5015,10612" coordsize="10,20" path="m5015,10632l5024,10632,5024,10612,5015,10612,5015,10632xe" filled="true" fillcolor="#000000" stroked="false">
                <v:path arrowok="t"/>
                <v:fill type="solid"/>
              </v:shape>
            </v:group>
            <v:group style="position:absolute;left:5015;top:10632;width:10;height:20" coordorigin="5015,10632" coordsize="10,20">
              <v:shape style="position:absolute;left:5015;top:10632;width:10;height:20" coordorigin="5015,10632" coordsize="10,20" path="m5015,10651l5024,10651,5024,10632,5015,10632,5015,10651xe" filled="true" fillcolor="#000000" stroked="false">
                <v:path arrowok="t"/>
                <v:fill type="solid"/>
              </v:shape>
            </v:group>
            <v:group style="position:absolute;left:5015;top:10651;width:10;height:20" coordorigin="5015,10651" coordsize="10,20">
              <v:shape style="position:absolute;left:5015;top:10651;width:10;height:20" coordorigin="5015,10651" coordsize="10,20" path="m5015,10670l5024,10670,5024,10651,5015,10651,5015,10670xe" filled="true" fillcolor="#000000" stroked="false">
                <v:path arrowok="t"/>
                <v:fill type="solid"/>
              </v:shape>
            </v:group>
            <v:group style="position:absolute;left:5015;top:10670;width:10;height:20" coordorigin="5015,10670" coordsize="10,20">
              <v:shape style="position:absolute;left:5015;top:10670;width:10;height:20" coordorigin="5015,10670" coordsize="10,20" path="m5015,10689l5024,10689,5024,10670,5015,10670,5015,10689xe" filled="true" fillcolor="#000000" stroked="false">
                <v:path arrowok="t"/>
                <v:fill type="solid"/>
              </v:shape>
            </v:group>
            <v:group style="position:absolute;left:5977;top:10228;width:10;height:20" coordorigin="5977,10228" coordsize="10,20">
              <v:shape style="position:absolute;left:5977;top:10228;width:10;height:20" coordorigin="5977,10228" coordsize="10,20" path="m5977,10248l5987,10248,5987,10228,5977,10228,5977,10248xe" filled="true" fillcolor="#000000" stroked="false">
                <v:path arrowok="t"/>
                <v:fill type="solid"/>
              </v:shape>
            </v:group>
            <v:group style="position:absolute;left:5977;top:10248;width:10;height:20" coordorigin="5977,10248" coordsize="10,20">
              <v:shape style="position:absolute;left:5977;top:10248;width:10;height:20" coordorigin="5977,10248" coordsize="10,20" path="m5977,10267l5987,10267,5987,10248,5977,10248,5977,10267xe" filled="true" fillcolor="#000000" stroked="false">
                <v:path arrowok="t"/>
                <v:fill type="solid"/>
              </v:shape>
            </v:group>
            <v:group style="position:absolute;left:5977;top:10267;width:10;height:20" coordorigin="5977,10267" coordsize="10,20">
              <v:shape style="position:absolute;left:5977;top:10267;width:10;height:20" coordorigin="5977,10267" coordsize="10,20" path="m5977,10286l5987,10286,5987,10267,5977,10267,5977,10286xe" filled="true" fillcolor="#000000" stroked="false">
                <v:path arrowok="t"/>
                <v:fill type="solid"/>
              </v:shape>
            </v:group>
            <v:group style="position:absolute;left:5977;top:10286;width:10;height:20" coordorigin="5977,10286" coordsize="10,20">
              <v:shape style="position:absolute;left:5977;top:10286;width:10;height:20" coordorigin="5977,10286" coordsize="10,20" path="m5977,10305l5987,10305,5987,10286,5977,10286,5977,10305xe" filled="true" fillcolor="#000000" stroked="false">
                <v:path arrowok="t"/>
                <v:fill type="solid"/>
              </v:shape>
            </v:group>
            <v:group style="position:absolute;left:5977;top:10305;width:10;height:20" coordorigin="5977,10305" coordsize="10,20">
              <v:shape style="position:absolute;left:5977;top:10305;width:10;height:20" coordorigin="5977,10305" coordsize="10,20" path="m5977,10324l5987,10324,5987,10305,5977,10305,5977,10324xe" filled="true" fillcolor="#000000" stroked="false">
                <v:path arrowok="t"/>
                <v:fill type="solid"/>
              </v:shape>
            </v:group>
            <v:group style="position:absolute;left:5977;top:10324;width:10;height:20" coordorigin="5977,10324" coordsize="10,20">
              <v:shape style="position:absolute;left:5977;top:10324;width:10;height:20" coordorigin="5977,10324" coordsize="10,20" path="m5977,10344l5987,10344,5987,10324,5977,10324,5977,10344xe" filled="true" fillcolor="#000000" stroked="false">
                <v:path arrowok="t"/>
                <v:fill type="solid"/>
              </v:shape>
            </v:group>
            <v:group style="position:absolute;left:5977;top:10344;width:10;height:20" coordorigin="5977,10344" coordsize="10,20">
              <v:shape style="position:absolute;left:5977;top:10344;width:10;height:20" coordorigin="5977,10344" coordsize="10,20" path="m5977,10363l5987,10363,5987,10344,5977,10344,5977,10363xe" filled="true" fillcolor="#000000" stroked="false">
                <v:path arrowok="t"/>
                <v:fill type="solid"/>
              </v:shape>
            </v:group>
            <v:group style="position:absolute;left:5977;top:10363;width:10;height:20" coordorigin="5977,10363" coordsize="10,20">
              <v:shape style="position:absolute;left:5977;top:10363;width:10;height:20" coordorigin="5977,10363" coordsize="10,20" path="m5977,10382l5987,10382,5987,10363,5977,10363,5977,10382xe" filled="true" fillcolor="#000000" stroked="false">
                <v:path arrowok="t"/>
                <v:fill type="solid"/>
              </v:shape>
            </v:group>
            <v:group style="position:absolute;left:5977;top:10382;width:10;height:20" coordorigin="5977,10382" coordsize="10,20">
              <v:shape style="position:absolute;left:5977;top:10382;width:10;height:20" coordorigin="5977,10382" coordsize="10,20" path="m5977,10401l5987,10401,5987,10382,5977,10382,5977,10401xe" filled="true" fillcolor="#000000" stroked="false">
                <v:path arrowok="t"/>
                <v:fill type="solid"/>
              </v:shape>
            </v:group>
            <v:group style="position:absolute;left:5977;top:10401;width:10;height:20" coordorigin="5977,10401" coordsize="10,20">
              <v:shape style="position:absolute;left:5977;top:10401;width:10;height:20" coordorigin="5977,10401" coordsize="10,20" path="m5977,10420l5987,10420,5987,10401,5977,10401,5977,10420xe" filled="true" fillcolor="#000000" stroked="false">
                <v:path arrowok="t"/>
                <v:fill type="solid"/>
              </v:shape>
            </v:group>
            <v:group style="position:absolute;left:5977;top:10420;width:10;height:20" coordorigin="5977,10420" coordsize="10,20">
              <v:shape style="position:absolute;left:5977;top:10420;width:10;height:20" coordorigin="5977,10420" coordsize="10,20" path="m5977,10440l5987,10440,5987,10420,5977,10420,5977,10440xe" filled="true" fillcolor="#000000" stroked="false">
                <v:path arrowok="t"/>
                <v:fill type="solid"/>
              </v:shape>
            </v:group>
            <v:group style="position:absolute;left:5977;top:10440;width:10;height:20" coordorigin="5977,10440" coordsize="10,20">
              <v:shape style="position:absolute;left:5977;top:10440;width:10;height:20" coordorigin="5977,10440" coordsize="10,20" path="m5977,10459l5987,10459,5987,10440,5977,10440,5977,10459xe" filled="true" fillcolor="#000000" stroked="false">
                <v:path arrowok="t"/>
                <v:fill type="solid"/>
              </v:shape>
            </v:group>
            <v:group style="position:absolute;left:5977;top:10459;width:10;height:20" coordorigin="5977,10459" coordsize="10,20">
              <v:shape style="position:absolute;left:5977;top:10459;width:10;height:20" coordorigin="5977,10459" coordsize="10,20" path="m5977,10478l5987,10478,5987,10459,5977,10459,5977,10478xe" filled="true" fillcolor="#000000" stroked="false">
                <v:path arrowok="t"/>
                <v:fill type="solid"/>
              </v:shape>
            </v:group>
            <v:group style="position:absolute;left:5977;top:10478;width:10;height:20" coordorigin="5977,10478" coordsize="10,20">
              <v:shape style="position:absolute;left:5977;top:10478;width:10;height:20" coordorigin="5977,10478" coordsize="10,20" path="m5977,10497l5987,10497,5987,10478,5977,10478,5977,10497xe" filled="true" fillcolor="#000000" stroked="false">
                <v:path arrowok="t"/>
                <v:fill type="solid"/>
              </v:shape>
            </v:group>
            <v:group style="position:absolute;left:5977;top:10497;width:10;height:20" coordorigin="5977,10497" coordsize="10,20">
              <v:shape style="position:absolute;left:5977;top:10497;width:10;height:20" coordorigin="5977,10497" coordsize="10,20" path="m5977,10516l5987,10516,5987,10497,5977,10497,5977,10516xe" filled="true" fillcolor="#000000" stroked="false">
                <v:path arrowok="t"/>
                <v:fill type="solid"/>
              </v:shape>
            </v:group>
            <v:group style="position:absolute;left:5977;top:10516;width:10;height:20" coordorigin="5977,10516" coordsize="10,20">
              <v:shape style="position:absolute;left:5977;top:10516;width:10;height:20" coordorigin="5977,10516" coordsize="10,20" path="m5977,10536l5987,10536,5987,10516,5977,10516,5977,10536xe" filled="true" fillcolor="#000000" stroked="false">
                <v:path arrowok="t"/>
                <v:fill type="solid"/>
              </v:shape>
            </v:group>
            <v:group style="position:absolute;left:5977;top:10536;width:10;height:20" coordorigin="5977,10536" coordsize="10,20">
              <v:shape style="position:absolute;left:5977;top:10536;width:10;height:20" coordorigin="5977,10536" coordsize="10,20" path="m5977,10555l5987,10555,5987,10536,5977,10536,5977,10555xe" filled="true" fillcolor="#000000" stroked="false">
                <v:path arrowok="t"/>
                <v:fill type="solid"/>
              </v:shape>
            </v:group>
            <v:group style="position:absolute;left:5977;top:10555;width:10;height:20" coordorigin="5977,10555" coordsize="10,20">
              <v:shape style="position:absolute;left:5977;top:10555;width:10;height:20" coordorigin="5977,10555" coordsize="10,20" path="m5977,10574l5987,10574,5987,10555,5977,10555,5977,10574xe" filled="true" fillcolor="#000000" stroked="false">
                <v:path arrowok="t"/>
                <v:fill type="solid"/>
              </v:shape>
            </v:group>
            <v:group style="position:absolute;left:5977;top:10574;width:10;height:20" coordorigin="5977,10574" coordsize="10,20">
              <v:shape style="position:absolute;left:5977;top:10574;width:10;height:20" coordorigin="5977,10574" coordsize="10,20" path="m5977,10593l5987,10593,5987,10574,5977,10574,5977,10593xe" filled="true" fillcolor="#000000" stroked="false">
                <v:path arrowok="t"/>
                <v:fill type="solid"/>
              </v:shape>
            </v:group>
            <v:group style="position:absolute;left:5977;top:10593;width:10;height:20" coordorigin="5977,10593" coordsize="10,20">
              <v:shape style="position:absolute;left:5977;top:10593;width:10;height:20" coordorigin="5977,10593" coordsize="10,20" path="m5977,10612l5987,10612,5987,10593,5977,10593,5977,10612xe" filled="true" fillcolor="#000000" stroked="false">
                <v:path arrowok="t"/>
                <v:fill type="solid"/>
              </v:shape>
            </v:group>
            <v:group style="position:absolute;left:5977;top:10612;width:10;height:20" coordorigin="5977,10612" coordsize="10,20">
              <v:shape style="position:absolute;left:5977;top:10612;width:10;height:20" coordorigin="5977,10612" coordsize="10,20" path="m5977,10632l5987,10632,5987,10612,5977,10612,5977,10632xe" filled="true" fillcolor="#000000" stroked="false">
                <v:path arrowok="t"/>
                <v:fill type="solid"/>
              </v:shape>
            </v:group>
            <v:group style="position:absolute;left:5977;top:10632;width:10;height:20" coordorigin="5977,10632" coordsize="10,20">
              <v:shape style="position:absolute;left:5977;top:10632;width:10;height:20" coordorigin="5977,10632" coordsize="10,20" path="m5977,10651l5987,10651,5987,10632,5977,10632,5977,10651xe" filled="true" fillcolor="#000000" stroked="false">
                <v:path arrowok="t"/>
                <v:fill type="solid"/>
              </v:shape>
            </v:group>
            <v:group style="position:absolute;left:5977;top:10651;width:10;height:20" coordorigin="5977,10651" coordsize="10,20">
              <v:shape style="position:absolute;left:5977;top:10651;width:10;height:20" coordorigin="5977,10651" coordsize="10,20" path="m5977,10670l5987,10670,5987,10651,5977,10651,5977,10670xe" filled="true" fillcolor="#000000" stroked="false">
                <v:path arrowok="t"/>
                <v:fill type="solid"/>
              </v:shape>
            </v:group>
            <v:group style="position:absolute;left:5977;top:10670;width:10;height:20" coordorigin="5977,10670" coordsize="10,20">
              <v:shape style="position:absolute;left:5977;top:10670;width:10;height:20" coordorigin="5977,10670" coordsize="10,20" path="m5977,10689l5987,10689,5987,10670,5977,10670,5977,10689xe" filled="true" fillcolor="#000000" stroked="false">
                <v:path arrowok="t"/>
                <v:fill type="solid"/>
              </v:shape>
            </v:group>
            <v:group style="position:absolute;left:6760;top:10228;width:10;height:20" coordorigin="6760,10228" coordsize="10,20">
              <v:shape style="position:absolute;left:6760;top:10228;width:10;height:20" coordorigin="6760,10228" coordsize="10,20" path="m6760,10248l6769,10248,6769,10228,6760,10228,6760,10248xe" filled="true" fillcolor="#000000" stroked="false">
                <v:path arrowok="t"/>
                <v:fill type="solid"/>
              </v:shape>
            </v:group>
            <v:group style="position:absolute;left:6760;top:10248;width:10;height:20" coordorigin="6760,10248" coordsize="10,20">
              <v:shape style="position:absolute;left:6760;top:10248;width:10;height:20" coordorigin="6760,10248" coordsize="10,20" path="m6760,10267l6769,10267,6769,10248,6760,10248,6760,10267xe" filled="true" fillcolor="#000000" stroked="false">
                <v:path arrowok="t"/>
                <v:fill type="solid"/>
              </v:shape>
            </v:group>
            <v:group style="position:absolute;left:6760;top:10267;width:10;height:20" coordorigin="6760,10267" coordsize="10,20">
              <v:shape style="position:absolute;left:6760;top:10267;width:10;height:20" coordorigin="6760,10267" coordsize="10,20" path="m6760,10286l6769,10286,6769,10267,6760,10267,6760,10286xe" filled="true" fillcolor="#000000" stroked="false">
                <v:path arrowok="t"/>
                <v:fill type="solid"/>
              </v:shape>
            </v:group>
            <v:group style="position:absolute;left:6760;top:10286;width:10;height:20" coordorigin="6760,10286" coordsize="10,20">
              <v:shape style="position:absolute;left:6760;top:10286;width:10;height:20" coordorigin="6760,10286" coordsize="10,20" path="m6760,10305l6769,10305,6769,10286,6760,10286,6760,10305xe" filled="true" fillcolor="#000000" stroked="false">
                <v:path arrowok="t"/>
                <v:fill type="solid"/>
              </v:shape>
            </v:group>
            <v:group style="position:absolute;left:6760;top:10305;width:10;height:20" coordorigin="6760,10305" coordsize="10,20">
              <v:shape style="position:absolute;left:6760;top:10305;width:10;height:20" coordorigin="6760,10305" coordsize="10,20" path="m6760,10324l6769,10324,6769,10305,6760,10305,6760,10324xe" filled="true" fillcolor="#000000" stroked="false">
                <v:path arrowok="t"/>
                <v:fill type="solid"/>
              </v:shape>
            </v:group>
            <v:group style="position:absolute;left:6760;top:10324;width:10;height:20" coordorigin="6760,10324" coordsize="10,20">
              <v:shape style="position:absolute;left:6760;top:10324;width:10;height:20" coordorigin="6760,10324" coordsize="10,20" path="m6760,10344l6769,10344,6769,10324,6760,10324,6760,10344xe" filled="true" fillcolor="#000000" stroked="false">
                <v:path arrowok="t"/>
                <v:fill type="solid"/>
              </v:shape>
            </v:group>
            <v:group style="position:absolute;left:6760;top:10344;width:10;height:20" coordorigin="6760,10344" coordsize="10,20">
              <v:shape style="position:absolute;left:6760;top:10344;width:10;height:20" coordorigin="6760,10344" coordsize="10,20" path="m6760,10363l6769,10363,6769,10344,6760,10344,6760,10363xe" filled="true" fillcolor="#000000" stroked="false">
                <v:path arrowok="t"/>
                <v:fill type="solid"/>
              </v:shape>
            </v:group>
            <v:group style="position:absolute;left:6760;top:10363;width:10;height:20" coordorigin="6760,10363" coordsize="10,20">
              <v:shape style="position:absolute;left:6760;top:10363;width:10;height:20" coordorigin="6760,10363" coordsize="10,20" path="m6760,10382l6769,10382,6769,10363,6760,10363,6760,10382xe" filled="true" fillcolor="#000000" stroked="false">
                <v:path arrowok="t"/>
                <v:fill type="solid"/>
              </v:shape>
            </v:group>
            <v:group style="position:absolute;left:6760;top:10382;width:10;height:20" coordorigin="6760,10382" coordsize="10,20">
              <v:shape style="position:absolute;left:6760;top:10382;width:10;height:20" coordorigin="6760,10382" coordsize="10,20" path="m6760,10401l6769,10401,6769,10382,6760,10382,6760,10401xe" filled="true" fillcolor="#000000" stroked="false">
                <v:path arrowok="t"/>
                <v:fill type="solid"/>
              </v:shape>
            </v:group>
            <v:group style="position:absolute;left:6760;top:10401;width:10;height:20" coordorigin="6760,10401" coordsize="10,20">
              <v:shape style="position:absolute;left:6760;top:10401;width:10;height:20" coordorigin="6760,10401" coordsize="10,20" path="m6760,10420l6769,10420,6769,10401,6760,10401,6760,10420xe" filled="true" fillcolor="#000000" stroked="false">
                <v:path arrowok="t"/>
                <v:fill type="solid"/>
              </v:shape>
            </v:group>
            <v:group style="position:absolute;left:6760;top:10420;width:10;height:20" coordorigin="6760,10420" coordsize="10,20">
              <v:shape style="position:absolute;left:6760;top:10420;width:10;height:20" coordorigin="6760,10420" coordsize="10,20" path="m6760,10440l6769,10440,6769,10420,6760,10420,6760,10440xe" filled="true" fillcolor="#000000" stroked="false">
                <v:path arrowok="t"/>
                <v:fill type="solid"/>
              </v:shape>
            </v:group>
            <v:group style="position:absolute;left:6760;top:10440;width:10;height:20" coordorigin="6760,10440" coordsize="10,20">
              <v:shape style="position:absolute;left:6760;top:10440;width:10;height:20" coordorigin="6760,10440" coordsize="10,20" path="m6760,10459l6769,10459,6769,10440,6760,10440,6760,10459xe" filled="true" fillcolor="#000000" stroked="false">
                <v:path arrowok="t"/>
                <v:fill type="solid"/>
              </v:shape>
            </v:group>
            <v:group style="position:absolute;left:6760;top:10459;width:10;height:20" coordorigin="6760,10459" coordsize="10,20">
              <v:shape style="position:absolute;left:6760;top:10459;width:10;height:20" coordorigin="6760,10459" coordsize="10,20" path="m6760,10478l6769,10478,6769,10459,6760,10459,6760,10478xe" filled="true" fillcolor="#000000" stroked="false">
                <v:path arrowok="t"/>
                <v:fill type="solid"/>
              </v:shape>
            </v:group>
            <v:group style="position:absolute;left:6760;top:10478;width:10;height:20" coordorigin="6760,10478" coordsize="10,20">
              <v:shape style="position:absolute;left:6760;top:10478;width:10;height:20" coordorigin="6760,10478" coordsize="10,20" path="m6760,10497l6769,10497,6769,10478,6760,10478,6760,10497xe" filled="true" fillcolor="#000000" stroked="false">
                <v:path arrowok="t"/>
                <v:fill type="solid"/>
              </v:shape>
            </v:group>
            <v:group style="position:absolute;left:6760;top:10497;width:10;height:20" coordorigin="6760,10497" coordsize="10,20">
              <v:shape style="position:absolute;left:6760;top:10497;width:10;height:20" coordorigin="6760,10497" coordsize="10,20" path="m6760,10516l6769,10516,6769,10497,6760,10497,6760,10516xe" filled="true" fillcolor="#000000" stroked="false">
                <v:path arrowok="t"/>
                <v:fill type="solid"/>
              </v:shape>
            </v:group>
            <v:group style="position:absolute;left:6760;top:10516;width:10;height:20" coordorigin="6760,10516" coordsize="10,20">
              <v:shape style="position:absolute;left:6760;top:10516;width:10;height:20" coordorigin="6760,10516" coordsize="10,20" path="m6760,10536l6769,10536,6769,10516,6760,10516,6760,10536xe" filled="true" fillcolor="#000000" stroked="false">
                <v:path arrowok="t"/>
                <v:fill type="solid"/>
              </v:shape>
            </v:group>
            <v:group style="position:absolute;left:6760;top:10536;width:10;height:20" coordorigin="6760,10536" coordsize="10,20">
              <v:shape style="position:absolute;left:6760;top:10536;width:10;height:20" coordorigin="6760,10536" coordsize="10,20" path="m6760,10555l6769,10555,6769,10536,6760,10536,6760,10555xe" filled="true" fillcolor="#000000" stroked="false">
                <v:path arrowok="t"/>
                <v:fill type="solid"/>
              </v:shape>
            </v:group>
            <v:group style="position:absolute;left:6760;top:10555;width:10;height:20" coordorigin="6760,10555" coordsize="10,20">
              <v:shape style="position:absolute;left:6760;top:10555;width:10;height:20" coordorigin="6760,10555" coordsize="10,20" path="m6760,10574l6769,10574,6769,10555,6760,10555,6760,10574xe" filled="true" fillcolor="#000000" stroked="false">
                <v:path arrowok="t"/>
                <v:fill type="solid"/>
              </v:shape>
            </v:group>
            <v:group style="position:absolute;left:6760;top:10574;width:10;height:20" coordorigin="6760,10574" coordsize="10,20">
              <v:shape style="position:absolute;left:6760;top:10574;width:10;height:20" coordorigin="6760,10574" coordsize="10,20" path="m6760,10593l6769,10593,6769,10574,6760,10574,6760,10593xe" filled="true" fillcolor="#000000" stroked="false">
                <v:path arrowok="t"/>
                <v:fill type="solid"/>
              </v:shape>
            </v:group>
            <v:group style="position:absolute;left:6760;top:10593;width:10;height:20" coordorigin="6760,10593" coordsize="10,20">
              <v:shape style="position:absolute;left:6760;top:10593;width:10;height:20" coordorigin="6760,10593" coordsize="10,20" path="m6760,10612l6769,10612,6769,10593,6760,10593,6760,10612xe" filled="true" fillcolor="#000000" stroked="false">
                <v:path arrowok="t"/>
                <v:fill type="solid"/>
              </v:shape>
            </v:group>
            <v:group style="position:absolute;left:6760;top:10612;width:10;height:20" coordorigin="6760,10612" coordsize="10,20">
              <v:shape style="position:absolute;left:6760;top:10612;width:10;height:20" coordorigin="6760,10612" coordsize="10,20" path="m6760,10632l6769,10632,6769,10612,6760,10612,6760,10632xe" filled="true" fillcolor="#000000" stroked="false">
                <v:path arrowok="t"/>
                <v:fill type="solid"/>
              </v:shape>
            </v:group>
            <v:group style="position:absolute;left:6760;top:10632;width:10;height:20" coordorigin="6760,10632" coordsize="10,20">
              <v:shape style="position:absolute;left:6760;top:10632;width:10;height:20" coordorigin="6760,10632" coordsize="10,20" path="m6760,10651l6769,10651,6769,10632,6760,10632,6760,10651xe" filled="true" fillcolor="#000000" stroked="false">
                <v:path arrowok="t"/>
                <v:fill type="solid"/>
              </v:shape>
            </v:group>
            <v:group style="position:absolute;left:6760;top:10651;width:10;height:20" coordorigin="6760,10651" coordsize="10,20">
              <v:shape style="position:absolute;left:6760;top:10651;width:10;height:20" coordorigin="6760,10651" coordsize="10,20" path="m6760,10670l6769,10670,6769,10651,6760,10651,6760,10670xe" filled="true" fillcolor="#000000" stroked="false">
                <v:path arrowok="t"/>
                <v:fill type="solid"/>
              </v:shape>
            </v:group>
            <v:group style="position:absolute;left:6760;top:10670;width:10;height:20" coordorigin="6760,10670" coordsize="10,20">
              <v:shape style="position:absolute;left:6760;top:10670;width:10;height:20" coordorigin="6760,10670" coordsize="10,20" path="m6760,10689l6769,10689,6769,10670,6760,10670,6760,10689xe" filled="true" fillcolor="#000000" stroked="false">
                <v:path arrowok="t"/>
                <v:fill type="solid"/>
              </v:shape>
            </v:group>
            <v:group style="position:absolute;left:6760;top:10692;width:10;height:2" coordorigin="6760,10692" coordsize="10,2">
              <v:shape style="position:absolute;left:6760;top:10692;width:10;height:2" coordorigin="6760,10692" coordsize="10,0" path="m6760,10692l6769,10692e" filled="false" stroked="true" strokeweight=".23999pt" strokecolor="#000000">
                <v:path arrowok="t"/>
              </v:shape>
            </v:group>
            <v:group style="position:absolute;left:7458;top:10228;width:10;height:20" coordorigin="7458,10228" coordsize="10,20">
              <v:shape style="position:absolute;left:7458;top:10228;width:10;height:20" coordorigin="7458,10228" coordsize="10,20" path="m7458,10248l7468,10248,7468,10228,7458,10228,7458,10248xe" filled="true" fillcolor="#000000" stroked="false">
                <v:path arrowok="t"/>
                <v:fill type="solid"/>
              </v:shape>
            </v:group>
            <v:group style="position:absolute;left:7458;top:10248;width:10;height:20" coordorigin="7458,10248" coordsize="10,20">
              <v:shape style="position:absolute;left:7458;top:10248;width:10;height:20" coordorigin="7458,10248" coordsize="10,20" path="m7458,10267l7468,10267,7468,10248,7458,10248,7458,10267xe" filled="true" fillcolor="#000000" stroked="false">
                <v:path arrowok="t"/>
                <v:fill type="solid"/>
              </v:shape>
            </v:group>
            <v:group style="position:absolute;left:7458;top:10267;width:10;height:20" coordorigin="7458,10267" coordsize="10,20">
              <v:shape style="position:absolute;left:7458;top:10267;width:10;height:20" coordorigin="7458,10267" coordsize="10,20" path="m7458,10286l7468,10286,7468,10267,7458,10267,7458,10286xe" filled="true" fillcolor="#000000" stroked="false">
                <v:path arrowok="t"/>
                <v:fill type="solid"/>
              </v:shape>
            </v:group>
            <v:group style="position:absolute;left:7458;top:10286;width:10;height:20" coordorigin="7458,10286" coordsize="10,20">
              <v:shape style="position:absolute;left:7458;top:10286;width:10;height:20" coordorigin="7458,10286" coordsize="10,20" path="m7458,10305l7468,10305,7468,10286,7458,10286,7458,10305xe" filled="true" fillcolor="#000000" stroked="false">
                <v:path arrowok="t"/>
                <v:fill type="solid"/>
              </v:shape>
            </v:group>
            <v:group style="position:absolute;left:7458;top:10305;width:10;height:20" coordorigin="7458,10305" coordsize="10,20">
              <v:shape style="position:absolute;left:7458;top:10305;width:10;height:20" coordorigin="7458,10305" coordsize="10,20" path="m7458,10324l7468,10324,7468,10305,7458,10305,7458,10324xe" filled="true" fillcolor="#000000" stroked="false">
                <v:path arrowok="t"/>
                <v:fill type="solid"/>
              </v:shape>
            </v:group>
            <v:group style="position:absolute;left:7458;top:10324;width:10;height:20" coordorigin="7458,10324" coordsize="10,20">
              <v:shape style="position:absolute;left:7458;top:10324;width:10;height:20" coordorigin="7458,10324" coordsize="10,20" path="m7458,10344l7468,10344,7468,10324,7458,10324,7458,10344xe" filled="true" fillcolor="#000000" stroked="false">
                <v:path arrowok="t"/>
                <v:fill type="solid"/>
              </v:shape>
            </v:group>
            <v:group style="position:absolute;left:7458;top:10344;width:10;height:20" coordorigin="7458,10344" coordsize="10,20">
              <v:shape style="position:absolute;left:7458;top:10344;width:10;height:20" coordorigin="7458,10344" coordsize="10,20" path="m7458,10363l7468,10363,7468,10344,7458,10344,7458,10363xe" filled="true" fillcolor="#000000" stroked="false">
                <v:path arrowok="t"/>
                <v:fill type="solid"/>
              </v:shape>
            </v:group>
            <v:group style="position:absolute;left:7458;top:10363;width:10;height:20" coordorigin="7458,10363" coordsize="10,20">
              <v:shape style="position:absolute;left:7458;top:10363;width:10;height:20" coordorigin="7458,10363" coordsize="10,20" path="m7458,10382l7468,10382,7468,10363,7458,10363,7458,10382xe" filled="true" fillcolor="#000000" stroked="false">
                <v:path arrowok="t"/>
                <v:fill type="solid"/>
              </v:shape>
            </v:group>
            <v:group style="position:absolute;left:7458;top:10382;width:10;height:20" coordorigin="7458,10382" coordsize="10,20">
              <v:shape style="position:absolute;left:7458;top:10382;width:10;height:20" coordorigin="7458,10382" coordsize="10,20" path="m7458,10401l7468,10401,7468,10382,7458,10382,7458,10401xe" filled="true" fillcolor="#000000" stroked="false">
                <v:path arrowok="t"/>
                <v:fill type="solid"/>
              </v:shape>
            </v:group>
            <v:group style="position:absolute;left:7458;top:10401;width:10;height:20" coordorigin="7458,10401" coordsize="10,20">
              <v:shape style="position:absolute;left:7458;top:10401;width:10;height:20" coordorigin="7458,10401" coordsize="10,20" path="m7458,10420l7468,10420,7468,10401,7458,10401,7458,10420xe" filled="true" fillcolor="#000000" stroked="false">
                <v:path arrowok="t"/>
                <v:fill type="solid"/>
              </v:shape>
            </v:group>
            <v:group style="position:absolute;left:7458;top:10420;width:10;height:20" coordorigin="7458,10420" coordsize="10,20">
              <v:shape style="position:absolute;left:7458;top:10420;width:10;height:20" coordorigin="7458,10420" coordsize="10,20" path="m7458,10440l7468,10440,7468,10420,7458,10420,7458,10440xe" filled="true" fillcolor="#000000" stroked="false">
                <v:path arrowok="t"/>
                <v:fill type="solid"/>
              </v:shape>
            </v:group>
            <v:group style="position:absolute;left:7458;top:10440;width:10;height:20" coordorigin="7458,10440" coordsize="10,20">
              <v:shape style="position:absolute;left:7458;top:10440;width:10;height:20" coordorigin="7458,10440" coordsize="10,20" path="m7458,10459l7468,10459,7468,10440,7458,10440,7458,10459xe" filled="true" fillcolor="#000000" stroked="false">
                <v:path arrowok="t"/>
                <v:fill type="solid"/>
              </v:shape>
            </v:group>
            <v:group style="position:absolute;left:7458;top:10459;width:10;height:20" coordorigin="7458,10459" coordsize="10,20">
              <v:shape style="position:absolute;left:7458;top:10459;width:10;height:20" coordorigin="7458,10459" coordsize="10,20" path="m7458,10478l7468,10478,7468,10459,7458,10459,7458,10478xe" filled="true" fillcolor="#000000" stroked="false">
                <v:path arrowok="t"/>
                <v:fill type="solid"/>
              </v:shape>
            </v:group>
            <v:group style="position:absolute;left:7458;top:10478;width:10;height:20" coordorigin="7458,10478" coordsize="10,20">
              <v:shape style="position:absolute;left:7458;top:10478;width:10;height:20" coordorigin="7458,10478" coordsize="10,20" path="m7458,10497l7468,10497,7468,10478,7458,10478,7458,10497xe" filled="true" fillcolor="#000000" stroked="false">
                <v:path arrowok="t"/>
                <v:fill type="solid"/>
              </v:shape>
            </v:group>
            <v:group style="position:absolute;left:7458;top:10497;width:10;height:20" coordorigin="7458,10497" coordsize="10,20">
              <v:shape style="position:absolute;left:7458;top:10497;width:10;height:20" coordorigin="7458,10497" coordsize="10,20" path="m7458,10516l7468,10516,7468,10497,7458,10497,7458,10516xe" filled="true" fillcolor="#000000" stroked="false">
                <v:path arrowok="t"/>
                <v:fill type="solid"/>
              </v:shape>
            </v:group>
            <v:group style="position:absolute;left:7458;top:10516;width:10;height:20" coordorigin="7458,10516" coordsize="10,20">
              <v:shape style="position:absolute;left:7458;top:10516;width:10;height:20" coordorigin="7458,10516" coordsize="10,20" path="m7458,10536l7468,10536,7468,10516,7458,10516,7458,10536xe" filled="true" fillcolor="#000000" stroked="false">
                <v:path arrowok="t"/>
                <v:fill type="solid"/>
              </v:shape>
            </v:group>
            <v:group style="position:absolute;left:7458;top:10536;width:10;height:20" coordorigin="7458,10536" coordsize="10,20">
              <v:shape style="position:absolute;left:7458;top:10536;width:10;height:20" coordorigin="7458,10536" coordsize="10,20" path="m7458,10555l7468,10555,7468,10536,7458,10536,7458,10555xe" filled="true" fillcolor="#000000" stroked="false">
                <v:path arrowok="t"/>
                <v:fill type="solid"/>
              </v:shape>
            </v:group>
            <v:group style="position:absolute;left:7458;top:10555;width:10;height:20" coordorigin="7458,10555" coordsize="10,20">
              <v:shape style="position:absolute;left:7458;top:10555;width:10;height:20" coordorigin="7458,10555" coordsize="10,20" path="m7458,10574l7468,10574,7468,10555,7458,10555,7458,10574xe" filled="true" fillcolor="#000000" stroked="false">
                <v:path arrowok="t"/>
                <v:fill type="solid"/>
              </v:shape>
            </v:group>
            <v:group style="position:absolute;left:7458;top:10574;width:10;height:20" coordorigin="7458,10574" coordsize="10,20">
              <v:shape style="position:absolute;left:7458;top:10574;width:10;height:20" coordorigin="7458,10574" coordsize="10,20" path="m7458,10593l7468,10593,7468,10574,7458,10574,7458,10593xe" filled="true" fillcolor="#000000" stroked="false">
                <v:path arrowok="t"/>
                <v:fill type="solid"/>
              </v:shape>
            </v:group>
            <v:group style="position:absolute;left:7458;top:10593;width:10;height:20" coordorigin="7458,10593" coordsize="10,20">
              <v:shape style="position:absolute;left:7458;top:10593;width:10;height:20" coordorigin="7458,10593" coordsize="10,20" path="m7458,10612l7468,10612,7468,10593,7458,10593,7458,10612xe" filled="true" fillcolor="#000000" stroked="false">
                <v:path arrowok="t"/>
                <v:fill type="solid"/>
              </v:shape>
            </v:group>
            <v:group style="position:absolute;left:7458;top:10612;width:10;height:20" coordorigin="7458,10612" coordsize="10,20">
              <v:shape style="position:absolute;left:7458;top:10612;width:10;height:20" coordorigin="7458,10612" coordsize="10,20" path="m7458,10632l7468,10632,7468,10612,7458,10612,7458,10632xe" filled="true" fillcolor="#000000" stroked="false">
                <v:path arrowok="t"/>
                <v:fill type="solid"/>
              </v:shape>
            </v:group>
            <v:group style="position:absolute;left:7458;top:10632;width:10;height:20" coordorigin="7458,10632" coordsize="10,20">
              <v:shape style="position:absolute;left:7458;top:10632;width:10;height:20" coordorigin="7458,10632" coordsize="10,20" path="m7458,10651l7468,10651,7468,10632,7458,10632,7458,10651xe" filled="true" fillcolor="#000000" stroked="false">
                <v:path arrowok="t"/>
                <v:fill type="solid"/>
              </v:shape>
            </v:group>
            <v:group style="position:absolute;left:7458;top:10651;width:10;height:20" coordorigin="7458,10651" coordsize="10,20">
              <v:shape style="position:absolute;left:7458;top:10651;width:10;height:20" coordorigin="7458,10651" coordsize="10,20" path="m7458,10670l7468,10670,7468,10651,7458,10651,7458,10670xe" filled="true" fillcolor="#000000" stroked="false">
                <v:path arrowok="t"/>
                <v:fill type="solid"/>
              </v:shape>
            </v:group>
            <v:group style="position:absolute;left:7458;top:10670;width:10;height:20" coordorigin="7458,10670" coordsize="10,20">
              <v:shape style="position:absolute;left:7458;top:10670;width:10;height:20" coordorigin="7458,10670" coordsize="10,20" path="m7458,10689l7468,10689,7468,10670,7458,10670,7458,10689xe" filled="true" fillcolor="#000000" stroked="false">
                <v:path arrowok="t"/>
                <v:fill type="solid"/>
              </v:shape>
            </v:group>
            <v:group style="position:absolute;left:8740;top:10228;width:10;height:20" coordorigin="8740,10228" coordsize="10,20">
              <v:shape style="position:absolute;left:8740;top:10228;width:10;height:20" coordorigin="8740,10228" coordsize="10,20" path="m8740,10248l8749,10248,8749,10228,8740,10228,8740,10248xe" filled="true" fillcolor="#000000" stroked="false">
                <v:path arrowok="t"/>
                <v:fill type="solid"/>
              </v:shape>
            </v:group>
            <v:group style="position:absolute;left:8740;top:10248;width:10;height:20" coordorigin="8740,10248" coordsize="10,20">
              <v:shape style="position:absolute;left:8740;top:10248;width:10;height:20" coordorigin="8740,10248" coordsize="10,20" path="m8740,10267l8749,10267,8749,10248,8740,10248,8740,10267xe" filled="true" fillcolor="#000000" stroked="false">
                <v:path arrowok="t"/>
                <v:fill type="solid"/>
              </v:shape>
            </v:group>
            <v:group style="position:absolute;left:8740;top:10267;width:10;height:20" coordorigin="8740,10267" coordsize="10,20">
              <v:shape style="position:absolute;left:8740;top:10267;width:10;height:20" coordorigin="8740,10267" coordsize="10,20" path="m8740,10286l8749,10286,8749,10267,8740,10267,8740,10286xe" filled="true" fillcolor="#000000" stroked="false">
                <v:path arrowok="t"/>
                <v:fill type="solid"/>
              </v:shape>
            </v:group>
            <v:group style="position:absolute;left:8740;top:10286;width:10;height:20" coordorigin="8740,10286" coordsize="10,20">
              <v:shape style="position:absolute;left:8740;top:10286;width:10;height:20" coordorigin="8740,10286" coordsize="10,20" path="m8740,10305l8749,10305,8749,10286,8740,10286,8740,10305xe" filled="true" fillcolor="#000000" stroked="false">
                <v:path arrowok="t"/>
                <v:fill type="solid"/>
              </v:shape>
            </v:group>
            <v:group style="position:absolute;left:8740;top:10305;width:10;height:20" coordorigin="8740,10305" coordsize="10,20">
              <v:shape style="position:absolute;left:8740;top:10305;width:10;height:20" coordorigin="8740,10305" coordsize="10,20" path="m8740,10324l8749,10324,8749,10305,8740,10305,8740,10324xe" filled="true" fillcolor="#000000" stroked="false">
                <v:path arrowok="t"/>
                <v:fill type="solid"/>
              </v:shape>
            </v:group>
            <v:group style="position:absolute;left:8740;top:10324;width:10;height:20" coordorigin="8740,10324" coordsize="10,20">
              <v:shape style="position:absolute;left:8740;top:10324;width:10;height:20" coordorigin="8740,10324" coordsize="10,20" path="m8740,10344l8749,10344,8749,10324,8740,10324,8740,10344xe" filled="true" fillcolor="#000000" stroked="false">
                <v:path arrowok="t"/>
                <v:fill type="solid"/>
              </v:shape>
            </v:group>
            <v:group style="position:absolute;left:8740;top:10344;width:10;height:20" coordorigin="8740,10344" coordsize="10,20">
              <v:shape style="position:absolute;left:8740;top:10344;width:10;height:20" coordorigin="8740,10344" coordsize="10,20" path="m8740,10363l8749,10363,8749,10344,8740,10344,8740,10363xe" filled="true" fillcolor="#000000" stroked="false">
                <v:path arrowok="t"/>
                <v:fill type="solid"/>
              </v:shape>
            </v:group>
            <v:group style="position:absolute;left:8740;top:10363;width:10;height:20" coordorigin="8740,10363" coordsize="10,20">
              <v:shape style="position:absolute;left:8740;top:10363;width:10;height:20" coordorigin="8740,10363" coordsize="10,20" path="m8740,10382l8749,10382,8749,10363,8740,10363,8740,10382xe" filled="true" fillcolor="#000000" stroked="false">
                <v:path arrowok="t"/>
                <v:fill type="solid"/>
              </v:shape>
            </v:group>
            <v:group style="position:absolute;left:8740;top:10382;width:10;height:20" coordorigin="8740,10382" coordsize="10,20">
              <v:shape style="position:absolute;left:8740;top:10382;width:10;height:20" coordorigin="8740,10382" coordsize="10,20" path="m8740,10401l8749,10401,8749,10382,8740,10382,8740,10401xe" filled="true" fillcolor="#000000" stroked="false">
                <v:path arrowok="t"/>
                <v:fill type="solid"/>
              </v:shape>
            </v:group>
            <v:group style="position:absolute;left:8740;top:10401;width:10;height:20" coordorigin="8740,10401" coordsize="10,20">
              <v:shape style="position:absolute;left:8740;top:10401;width:10;height:20" coordorigin="8740,10401" coordsize="10,20" path="m8740,10420l8749,10420,8749,10401,8740,10401,8740,10420xe" filled="true" fillcolor="#000000" stroked="false">
                <v:path arrowok="t"/>
                <v:fill type="solid"/>
              </v:shape>
            </v:group>
            <v:group style="position:absolute;left:8740;top:10420;width:10;height:20" coordorigin="8740,10420" coordsize="10,20">
              <v:shape style="position:absolute;left:8740;top:10420;width:10;height:20" coordorigin="8740,10420" coordsize="10,20" path="m8740,10440l8749,10440,8749,10420,8740,10420,8740,10440xe" filled="true" fillcolor="#000000" stroked="false">
                <v:path arrowok="t"/>
                <v:fill type="solid"/>
              </v:shape>
            </v:group>
            <v:group style="position:absolute;left:8740;top:10440;width:10;height:20" coordorigin="8740,10440" coordsize="10,20">
              <v:shape style="position:absolute;left:8740;top:10440;width:10;height:20" coordorigin="8740,10440" coordsize="10,20" path="m8740,10459l8749,10459,8749,10440,8740,10440,8740,10459xe" filled="true" fillcolor="#000000" stroked="false">
                <v:path arrowok="t"/>
                <v:fill type="solid"/>
              </v:shape>
            </v:group>
            <v:group style="position:absolute;left:8740;top:10459;width:10;height:20" coordorigin="8740,10459" coordsize="10,20">
              <v:shape style="position:absolute;left:8740;top:10459;width:10;height:20" coordorigin="8740,10459" coordsize="10,20" path="m8740,10478l8749,10478,8749,10459,8740,10459,8740,10478xe" filled="true" fillcolor="#000000" stroked="false">
                <v:path arrowok="t"/>
                <v:fill type="solid"/>
              </v:shape>
            </v:group>
            <v:group style="position:absolute;left:8740;top:10478;width:10;height:20" coordorigin="8740,10478" coordsize="10,20">
              <v:shape style="position:absolute;left:8740;top:10478;width:10;height:20" coordorigin="8740,10478" coordsize="10,20" path="m8740,10497l8749,10497,8749,10478,8740,10478,8740,10497xe" filled="true" fillcolor="#000000" stroked="false">
                <v:path arrowok="t"/>
                <v:fill type="solid"/>
              </v:shape>
            </v:group>
            <v:group style="position:absolute;left:8740;top:10497;width:10;height:20" coordorigin="8740,10497" coordsize="10,20">
              <v:shape style="position:absolute;left:8740;top:10497;width:10;height:20" coordorigin="8740,10497" coordsize="10,20" path="m8740,10516l8749,10516,8749,10497,8740,10497,8740,10516xe" filled="true" fillcolor="#000000" stroked="false">
                <v:path arrowok="t"/>
                <v:fill type="solid"/>
              </v:shape>
            </v:group>
            <v:group style="position:absolute;left:8740;top:10516;width:10;height:20" coordorigin="8740,10516" coordsize="10,20">
              <v:shape style="position:absolute;left:8740;top:10516;width:10;height:20" coordorigin="8740,10516" coordsize="10,20" path="m8740,10536l8749,10536,8749,10516,8740,10516,8740,10536xe" filled="true" fillcolor="#000000" stroked="false">
                <v:path arrowok="t"/>
                <v:fill type="solid"/>
              </v:shape>
            </v:group>
            <v:group style="position:absolute;left:8740;top:10536;width:10;height:20" coordorigin="8740,10536" coordsize="10,20">
              <v:shape style="position:absolute;left:8740;top:10536;width:10;height:20" coordorigin="8740,10536" coordsize="10,20" path="m8740,10555l8749,10555,8749,10536,8740,10536,8740,10555xe" filled="true" fillcolor="#000000" stroked="false">
                <v:path arrowok="t"/>
                <v:fill type="solid"/>
              </v:shape>
            </v:group>
            <v:group style="position:absolute;left:8740;top:10555;width:10;height:20" coordorigin="8740,10555" coordsize="10,20">
              <v:shape style="position:absolute;left:8740;top:10555;width:10;height:20" coordorigin="8740,10555" coordsize="10,20" path="m8740,10574l8749,10574,8749,10555,8740,10555,8740,10574xe" filled="true" fillcolor="#000000" stroked="false">
                <v:path arrowok="t"/>
                <v:fill type="solid"/>
              </v:shape>
            </v:group>
            <v:group style="position:absolute;left:8740;top:10574;width:10;height:20" coordorigin="8740,10574" coordsize="10,20">
              <v:shape style="position:absolute;left:8740;top:10574;width:10;height:20" coordorigin="8740,10574" coordsize="10,20" path="m8740,10593l8749,10593,8749,10574,8740,10574,8740,10593xe" filled="true" fillcolor="#000000" stroked="false">
                <v:path arrowok="t"/>
                <v:fill type="solid"/>
              </v:shape>
            </v:group>
            <v:group style="position:absolute;left:8740;top:10593;width:10;height:20" coordorigin="8740,10593" coordsize="10,20">
              <v:shape style="position:absolute;left:8740;top:10593;width:10;height:20" coordorigin="8740,10593" coordsize="10,20" path="m8740,10612l8749,10612,8749,10593,8740,10593,8740,10612xe" filled="true" fillcolor="#000000" stroked="false">
                <v:path arrowok="t"/>
                <v:fill type="solid"/>
              </v:shape>
            </v:group>
            <v:group style="position:absolute;left:8740;top:10612;width:10;height:20" coordorigin="8740,10612" coordsize="10,20">
              <v:shape style="position:absolute;left:8740;top:10612;width:10;height:20" coordorigin="8740,10612" coordsize="10,20" path="m8740,10632l8749,10632,8749,10612,8740,10612,8740,10632xe" filled="true" fillcolor="#000000" stroked="false">
                <v:path arrowok="t"/>
                <v:fill type="solid"/>
              </v:shape>
            </v:group>
            <v:group style="position:absolute;left:8740;top:10632;width:10;height:20" coordorigin="8740,10632" coordsize="10,20">
              <v:shape style="position:absolute;left:8740;top:10632;width:10;height:20" coordorigin="8740,10632" coordsize="10,20" path="m8740,10651l8749,10651,8749,10632,8740,10632,8740,10651xe" filled="true" fillcolor="#000000" stroked="false">
                <v:path arrowok="t"/>
                <v:fill type="solid"/>
              </v:shape>
            </v:group>
            <v:group style="position:absolute;left:8740;top:10651;width:10;height:20" coordorigin="8740,10651" coordsize="10,20">
              <v:shape style="position:absolute;left:8740;top:10651;width:10;height:20" coordorigin="8740,10651" coordsize="10,20" path="m8740,10670l8749,10670,8749,10651,8740,10651,8740,10670xe" filled="true" fillcolor="#000000" stroked="false">
                <v:path arrowok="t"/>
                <v:fill type="solid"/>
              </v:shape>
            </v:group>
            <v:group style="position:absolute;left:8740;top:10670;width:10;height:20" coordorigin="8740,10670" coordsize="10,20">
              <v:shape style="position:absolute;left:8740;top:10670;width:10;height:20" coordorigin="8740,10670" coordsize="10,20" path="m8740,10689l8749,10689,8749,10670,8740,10670,8740,10689xe" filled="true" fillcolor="#000000" stroked="false">
                <v:path arrowok="t"/>
                <v:fill type="solid"/>
              </v:shape>
            </v:group>
            <v:group style="position:absolute;left:8740;top:10692;width:10;height:2" coordorigin="8740,10692" coordsize="10,2">
              <v:shape style="position:absolute;left:8740;top:10692;width:10;height:2" coordorigin="8740,10692" coordsize="10,0" path="m8740,10692l8749,10692e" filled="false" stroked="true" strokeweight=".23999pt" strokecolor="#000000">
                <v:path arrowok="t"/>
              </v:shape>
            </v:group>
            <v:group style="position:absolute;left:10864;top:10228;width:10;height:20" coordorigin="10864,10228" coordsize="10,20">
              <v:shape style="position:absolute;left:10864;top:10228;width:10;height:20" coordorigin="10864,10228" coordsize="10,20" path="m10864,10248l10874,10248,10874,10228,10864,10228,10864,10248xe" filled="true" fillcolor="#000000" stroked="false">
                <v:path arrowok="t"/>
                <v:fill type="solid"/>
              </v:shape>
            </v:group>
            <v:group style="position:absolute;left:10864;top:10248;width:10;height:20" coordorigin="10864,10248" coordsize="10,20">
              <v:shape style="position:absolute;left:10864;top:10248;width:10;height:20" coordorigin="10864,10248" coordsize="10,20" path="m10864,10267l10874,10267,10874,10248,10864,10248,10864,10267xe" filled="true" fillcolor="#000000" stroked="false">
                <v:path arrowok="t"/>
                <v:fill type="solid"/>
              </v:shape>
            </v:group>
            <v:group style="position:absolute;left:10864;top:10267;width:10;height:20" coordorigin="10864,10267" coordsize="10,20">
              <v:shape style="position:absolute;left:10864;top:10267;width:10;height:20" coordorigin="10864,10267" coordsize="10,20" path="m10864,10286l10874,10286,10874,10267,10864,10267,10864,10286xe" filled="true" fillcolor="#000000" stroked="false">
                <v:path arrowok="t"/>
                <v:fill type="solid"/>
              </v:shape>
            </v:group>
            <v:group style="position:absolute;left:10864;top:10286;width:10;height:20" coordorigin="10864,10286" coordsize="10,20">
              <v:shape style="position:absolute;left:10864;top:10286;width:10;height:20" coordorigin="10864,10286" coordsize="10,20" path="m10864,10305l10874,10305,10874,10286,10864,10286,10864,10305xe" filled="true" fillcolor="#000000" stroked="false">
                <v:path arrowok="t"/>
                <v:fill type="solid"/>
              </v:shape>
            </v:group>
            <v:group style="position:absolute;left:10864;top:10305;width:10;height:20" coordorigin="10864,10305" coordsize="10,20">
              <v:shape style="position:absolute;left:10864;top:10305;width:10;height:20" coordorigin="10864,10305" coordsize="10,20" path="m10864,10324l10874,10324,10874,10305,10864,10305,10864,10324xe" filled="true" fillcolor="#000000" stroked="false">
                <v:path arrowok="t"/>
                <v:fill type="solid"/>
              </v:shape>
            </v:group>
            <v:group style="position:absolute;left:10864;top:10324;width:10;height:20" coordorigin="10864,10324" coordsize="10,20">
              <v:shape style="position:absolute;left:10864;top:10324;width:10;height:20" coordorigin="10864,10324" coordsize="10,20" path="m10864,10344l10874,10344,10874,10324,10864,10324,10864,10344xe" filled="true" fillcolor="#000000" stroked="false">
                <v:path arrowok="t"/>
                <v:fill type="solid"/>
              </v:shape>
            </v:group>
            <v:group style="position:absolute;left:10864;top:10344;width:10;height:20" coordorigin="10864,10344" coordsize="10,20">
              <v:shape style="position:absolute;left:10864;top:10344;width:10;height:20" coordorigin="10864,10344" coordsize="10,20" path="m10864,10363l10874,10363,10874,10344,10864,10344,10864,10363xe" filled="true" fillcolor="#000000" stroked="false">
                <v:path arrowok="t"/>
                <v:fill type="solid"/>
              </v:shape>
            </v:group>
            <v:group style="position:absolute;left:10864;top:10363;width:10;height:20" coordorigin="10864,10363" coordsize="10,20">
              <v:shape style="position:absolute;left:10864;top:10363;width:10;height:20" coordorigin="10864,10363" coordsize="10,20" path="m10864,10382l10874,10382,10874,10363,10864,10363,10864,10382xe" filled="true" fillcolor="#000000" stroked="false">
                <v:path arrowok="t"/>
                <v:fill type="solid"/>
              </v:shape>
            </v:group>
            <v:group style="position:absolute;left:10864;top:10382;width:10;height:20" coordorigin="10864,10382" coordsize="10,20">
              <v:shape style="position:absolute;left:10864;top:10382;width:10;height:20" coordorigin="10864,10382" coordsize="10,20" path="m10864,10401l10874,10401,10874,10382,10864,10382,10864,10401xe" filled="true" fillcolor="#000000" stroked="false">
                <v:path arrowok="t"/>
                <v:fill type="solid"/>
              </v:shape>
            </v:group>
            <v:group style="position:absolute;left:10864;top:10401;width:10;height:20" coordorigin="10864,10401" coordsize="10,20">
              <v:shape style="position:absolute;left:10864;top:10401;width:10;height:20" coordorigin="10864,10401" coordsize="10,20" path="m10864,10420l10874,10420,10874,10401,10864,10401,10864,10420xe" filled="true" fillcolor="#000000" stroked="false">
                <v:path arrowok="t"/>
                <v:fill type="solid"/>
              </v:shape>
            </v:group>
            <v:group style="position:absolute;left:10864;top:10420;width:10;height:20" coordorigin="10864,10420" coordsize="10,20">
              <v:shape style="position:absolute;left:10864;top:10420;width:10;height:20" coordorigin="10864,10420" coordsize="10,20" path="m10864,10440l10874,10440,10874,10420,10864,10420,10864,10440xe" filled="true" fillcolor="#000000" stroked="false">
                <v:path arrowok="t"/>
                <v:fill type="solid"/>
              </v:shape>
            </v:group>
            <v:group style="position:absolute;left:10864;top:10440;width:10;height:20" coordorigin="10864,10440" coordsize="10,20">
              <v:shape style="position:absolute;left:10864;top:10440;width:10;height:20" coordorigin="10864,10440" coordsize="10,20" path="m10864,10459l10874,10459,10874,10440,10864,10440,10864,10459xe" filled="true" fillcolor="#000000" stroked="false">
                <v:path arrowok="t"/>
                <v:fill type="solid"/>
              </v:shape>
            </v:group>
            <v:group style="position:absolute;left:10864;top:10459;width:10;height:20" coordorigin="10864,10459" coordsize="10,20">
              <v:shape style="position:absolute;left:10864;top:10459;width:10;height:20" coordorigin="10864,10459" coordsize="10,20" path="m10864,10478l10874,10478,10874,10459,10864,10459,10864,10478xe" filled="true" fillcolor="#000000" stroked="false">
                <v:path arrowok="t"/>
                <v:fill type="solid"/>
              </v:shape>
            </v:group>
            <v:group style="position:absolute;left:10864;top:10478;width:10;height:20" coordorigin="10864,10478" coordsize="10,20">
              <v:shape style="position:absolute;left:10864;top:10478;width:10;height:20" coordorigin="10864,10478" coordsize="10,20" path="m10864,10497l10874,10497,10874,10478,10864,10478,10864,10497xe" filled="true" fillcolor="#000000" stroked="false">
                <v:path arrowok="t"/>
                <v:fill type="solid"/>
              </v:shape>
            </v:group>
            <v:group style="position:absolute;left:10864;top:10497;width:10;height:20" coordorigin="10864,10497" coordsize="10,20">
              <v:shape style="position:absolute;left:10864;top:10497;width:10;height:20" coordorigin="10864,10497" coordsize="10,20" path="m10864,10516l10874,10516,10874,10497,10864,10497,10864,10516xe" filled="true" fillcolor="#000000" stroked="false">
                <v:path arrowok="t"/>
                <v:fill type="solid"/>
              </v:shape>
            </v:group>
            <v:group style="position:absolute;left:10864;top:10516;width:10;height:20" coordorigin="10864,10516" coordsize="10,20">
              <v:shape style="position:absolute;left:10864;top:10516;width:10;height:20" coordorigin="10864,10516" coordsize="10,20" path="m10864,10536l10874,10536,10874,10516,10864,10516,10864,10536xe" filled="true" fillcolor="#000000" stroked="false">
                <v:path arrowok="t"/>
                <v:fill type="solid"/>
              </v:shape>
            </v:group>
            <v:group style="position:absolute;left:10864;top:10536;width:10;height:20" coordorigin="10864,10536" coordsize="10,20">
              <v:shape style="position:absolute;left:10864;top:10536;width:10;height:20" coordorigin="10864,10536" coordsize="10,20" path="m10864,10555l10874,10555,10874,10536,10864,10536,10864,10555xe" filled="true" fillcolor="#000000" stroked="false">
                <v:path arrowok="t"/>
                <v:fill type="solid"/>
              </v:shape>
            </v:group>
            <v:group style="position:absolute;left:10864;top:10555;width:10;height:20" coordorigin="10864,10555" coordsize="10,20">
              <v:shape style="position:absolute;left:10864;top:10555;width:10;height:20" coordorigin="10864,10555" coordsize="10,20" path="m10864,10574l10874,10574,10874,10555,10864,10555,10864,10574xe" filled="true" fillcolor="#000000" stroked="false">
                <v:path arrowok="t"/>
                <v:fill type="solid"/>
              </v:shape>
            </v:group>
            <v:group style="position:absolute;left:10864;top:10574;width:10;height:20" coordorigin="10864,10574" coordsize="10,20">
              <v:shape style="position:absolute;left:10864;top:10574;width:10;height:20" coordorigin="10864,10574" coordsize="10,20" path="m10864,10593l10874,10593,10874,10574,10864,10574,10864,10593xe" filled="true" fillcolor="#000000" stroked="false">
                <v:path arrowok="t"/>
                <v:fill type="solid"/>
              </v:shape>
            </v:group>
            <v:group style="position:absolute;left:10864;top:10593;width:10;height:20" coordorigin="10864,10593" coordsize="10,20">
              <v:shape style="position:absolute;left:10864;top:10593;width:10;height:20" coordorigin="10864,10593" coordsize="10,20" path="m10864,10612l10874,10612,10874,10593,10864,10593,10864,10612xe" filled="true" fillcolor="#000000" stroked="false">
                <v:path arrowok="t"/>
                <v:fill type="solid"/>
              </v:shape>
            </v:group>
            <v:group style="position:absolute;left:10864;top:10612;width:10;height:20" coordorigin="10864,10612" coordsize="10,20">
              <v:shape style="position:absolute;left:10864;top:10612;width:10;height:20" coordorigin="10864,10612" coordsize="10,20" path="m10864,10632l10874,10632,10874,10612,10864,10612,10864,10632xe" filled="true" fillcolor="#000000" stroked="false">
                <v:path arrowok="t"/>
                <v:fill type="solid"/>
              </v:shape>
            </v:group>
            <v:group style="position:absolute;left:10864;top:10632;width:10;height:20" coordorigin="10864,10632" coordsize="10,20">
              <v:shape style="position:absolute;left:10864;top:10632;width:10;height:20" coordorigin="10864,10632" coordsize="10,20" path="m10864,10651l10874,10651,10874,10632,10864,10632,10864,10651xe" filled="true" fillcolor="#000000" stroked="false">
                <v:path arrowok="t"/>
                <v:fill type="solid"/>
              </v:shape>
            </v:group>
            <v:group style="position:absolute;left:10864;top:10651;width:10;height:20" coordorigin="10864,10651" coordsize="10,20">
              <v:shape style="position:absolute;left:10864;top:10651;width:10;height:20" coordorigin="10864,10651" coordsize="10,20" path="m10864,10670l10874,10670,10874,10651,10864,10651,10864,10670xe" filled="true" fillcolor="#000000" stroked="false">
                <v:path arrowok="t"/>
                <v:fill type="solid"/>
              </v:shape>
            </v:group>
            <v:group style="position:absolute;left:10864;top:10670;width:10;height:20" coordorigin="10864,10670" coordsize="10,20">
              <v:shape style="position:absolute;left:10864;top:10670;width:10;height:20" coordorigin="10864,10670" coordsize="10,20" path="m10864,10689l10874,10689,10874,10670,10864,10670,10864,10689xe" filled="true" fillcolor="#000000" stroked="false">
                <v:path arrowok="t"/>
                <v:fill type="solid"/>
              </v:shape>
            </v:group>
            <v:group style="position:absolute;left:10864;top:10692;width:10;height:2" coordorigin="10864,10692" coordsize="10,2">
              <v:shape style="position:absolute;left:10864;top:10692;width:10;height:2" coordorigin="10864,10692" coordsize="10,0" path="m10864,10692l10874,10692e" filled="false" stroked="true" strokeweight=".23999pt" strokecolor="#000000">
                <v:path arrowok="t"/>
              </v:shape>
              <v:shape style="position:absolute;left:1030;top:10593;width:1846;height:110" type="#_x0000_t75" stroked="false">
                <v:imagedata r:id="rId415" o:title=""/>
              </v:shape>
              <v:shape style="position:absolute;left:2852;top:10689;width:571;height:14" type="#_x0000_t75" stroked="false">
                <v:imagedata r:id="rId389" o:title=""/>
              </v:shape>
              <v:shape style="position:absolute;left:3408;top:10689;width:807;height:14" type="#_x0000_t75" stroked="false">
                <v:imagedata r:id="rId416" o:title=""/>
              </v:shape>
              <v:shape style="position:absolute;left:4201;top:10689;width:823;height:14" type="#_x0000_t75" stroked="false">
                <v:imagedata r:id="rId417" o:title=""/>
              </v:shape>
              <v:shape style="position:absolute;left:5010;top:10689;width:977;height:14" type="#_x0000_t75" stroked="false">
                <v:imagedata r:id="rId418" o:title=""/>
              </v:shape>
              <v:shape style="position:absolute;left:5972;top:10689;width:1496;height:14" type="#_x0000_t75" stroked="false">
                <v:imagedata r:id="rId419" o:title=""/>
              </v:shape>
              <v:shape style="position:absolute;left:7453;top:10689;width:2149;height:14" type="#_x0000_t75" stroked="false">
                <v:imagedata r:id="rId420" o:title=""/>
              </v:shape>
              <v:shape style="position:absolute;left:9588;top:10694;width:1277;height:10" type="#_x0000_t75" stroked="false">
                <v:imagedata r:id="rId380" o:title=""/>
              </v:shape>
            </v:group>
            <v:group style="position:absolute;left:10864;top:10699;width:10;height:2" coordorigin="10864,10699" coordsize="10,2">
              <v:shape style="position:absolute;left:10864;top:10699;width:10;height:2" coordorigin="10864,10699" coordsize="10,0" path="m10864,10699l10874,10699e" filled="false" stroked="true" strokeweight=".47998pt" strokecolor="#000000">
                <v:path arrowok="t"/>
              </v:shape>
            </v:group>
            <v:group style="position:absolute;left:1034;top:10704;width:10;height:20" coordorigin="1034,10704" coordsize="10,20">
              <v:shape style="position:absolute;left:1034;top:10704;width:10;height:20" coordorigin="1034,10704" coordsize="10,20" path="m1034,10723l1044,10723,1044,10704,1034,10704,1034,10723xe" filled="true" fillcolor="#000000" stroked="false">
                <v:path arrowok="t"/>
                <v:fill type="solid"/>
              </v:shape>
            </v:group>
            <v:group style="position:absolute;left:1034;top:10723;width:10;height:20" coordorigin="1034,10723" coordsize="10,20">
              <v:shape style="position:absolute;left:1034;top:10723;width:10;height:20" coordorigin="1034,10723" coordsize="10,20" path="m1034,10742l1044,10742,1044,10723,1034,10723,1034,10742xe" filled="true" fillcolor="#000000" stroked="false">
                <v:path arrowok="t"/>
                <v:fill type="solid"/>
              </v:shape>
            </v:group>
            <v:group style="position:absolute;left:1034;top:10742;width:10;height:20" coordorigin="1034,10742" coordsize="10,20">
              <v:shape style="position:absolute;left:1034;top:10742;width:10;height:20" coordorigin="1034,10742" coordsize="10,20" path="m1034,10761l1044,10761,1044,10742,1034,10742,1034,10761xe" filled="true" fillcolor="#000000" stroked="false">
                <v:path arrowok="t"/>
                <v:fill type="solid"/>
              </v:shape>
            </v:group>
            <v:group style="position:absolute;left:1034;top:10761;width:10;height:20" coordorigin="1034,10761" coordsize="10,20">
              <v:shape style="position:absolute;left:1034;top:10761;width:10;height:20" coordorigin="1034,10761" coordsize="10,20" path="m1034,10780l1044,10780,1044,10761,1034,10761,1034,10780xe" filled="true" fillcolor="#000000" stroked="false">
                <v:path arrowok="t"/>
                <v:fill type="solid"/>
              </v:shape>
            </v:group>
            <v:group style="position:absolute;left:1034;top:10780;width:10;height:20" coordorigin="1034,10780" coordsize="10,20">
              <v:shape style="position:absolute;left:1034;top:10780;width:10;height:20" coordorigin="1034,10780" coordsize="10,20" path="m1034,10800l1044,10800,1044,10780,1034,10780,1034,10800xe" filled="true" fillcolor="#000000" stroked="false">
                <v:path arrowok="t"/>
                <v:fill type="solid"/>
              </v:shape>
            </v:group>
            <v:group style="position:absolute;left:1034;top:10800;width:10;height:20" coordorigin="1034,10800" coordsize="10,20">
              <v:shape style="position:absolute;left:1034;top:10800;width:10;height:20" coordorigin="1034,10800" coordsize="10,20" path="m1034,10819l1044,10819,1044,10800,1034,10800,1034,10819xe" filled="true" fillcolor="#000000" stroked="false">
                <v:path arrowok="t"/>
                <v:fill type="solid"/>
              </v:shape>
            </v:group>
            <v:group style="position:absolute;left:1034;top:10819;width:10;height:20" coordorigin="1034,10819" coordsize="10,20">
              <v:shape style="position:absolute;left:1034;top:10819;width:10;height:20" coordorigin="1034,10819" coordsize="10,20" path="m1034,10838l1044,10838,1044,10819,1034,10819,1034,10838xe" filled="true" fillcolor="#000000" stroked="false">
                <v:path arrowok="t"/>
                <v:fill type="solid"/>
              </v:shape>
            </v:group>
            <v:group style="position:absolute;left:1034;top:10838;width:10;height:20" coordorigin="1034,10838" coordsize="10,20">
              <v:shape style="position:absolute;left:1034;top:10838;width:10;height:20" coordorigin="1034,10838" coordsize="10,20" path="m1034,10857l1044,10857,1044,10838,1034,10838,1034,10857xe" filled="true" fillcolor="#000000" stroked="false">
                <v:path arrowok="t"/>
                <v:fill type="solid"/>
              </v:shape>
            </v:group>
            <v:group style="position:absolute;left:1034;top:10857;width:10;height:20" coordorigin="1034,10857" coordsize="10,20">
              <v:shape style="position:absolute;left:1034;top:10857;width:10;height:20" coordorigin="1034,10857" coordsize="10,20" path="m1034,10876l1044,10876,1044,10857,1034,10857,1034,10876xe" filled="true" fillcolor="#000000" stroked="false">
                <v:path arrowok="t"/>
                <v:fill type="solid"/>
              </v:shape>
            </v:group>
            <v:group style="position:absolute;left:1034;top:10876;width:10;height:20" coordorigin="1034,10876" coordsize="10,20">
              <v:shape style="position:absolute;left:1034;top:10876;width:10;height:20" coordorigin="1034,10876" coordsize="10,20" path="m1034,10896l1044,10896,1044,10876,1034,10876,1034,10896xe" filled="true" fillcolor="#000000" stroked="false">
                <v:path arrowok="t"/>
                <v:fill type="solid"/>
              </v:shape>
            </v:group>
            <v:group style="position:absolute;left:1034;top:10896;width:10;height:20" coordorigin="1034,10896" coordsize="10,20">
              <v:shape style="position:absolute;left:1034;top:10896;width:10;height:20" coordorigin="1034,10896" coordsize="10,20" path="m1034,10915l1044,10915,1044,10896,1034,10896,1034,10915xe" filled="true" fillcolor="#000000" stroked="false">
                <v:path arrowok="t"/>
                <v:fill type="solid"/>
              </v:shape>
            </v:group>
            <v:group style="position:absolute;left:1034;top:10915;width:10;height:20" coordorigin="1034,10915" coordsize="10,20">
              <v:shape style="position:absolute;left:1034;top:10915;width:10;height:20" coordorigin="1034,10915" coordsize="10,20" path="m1034,10934l1044,10934,1044,10915,1034,10915,1034,10934xe" filled="true" fillcolor="#000000" stroked="false">
                <v:path arrowok="t"/>
                <v:fill type="solid"/>
              </v:shape>
            </v:group>
            <v:group style="position:absolute;left:1034;top:10934;width:10;height:20" coordorigin="1034,10934" coordsize="10,20">
              <v:shape style="position:absolute;left:1034;top:10934;width:10;height:20" coordorigin="1034,10934" coordsize="10,20" path="m1034,10953l1044,10953,1044,10934,1034,10934,1034,10953xe" filled="true" fillcolor="#000000" stroked="false">
                <v:path arrowok="t"/>
                <v:fill type="solid"/>
              </v:shape>
            </v:group>
            <v:group style="position:absolute;left:1034;top:10953;width:10;height:20" coordorigin="1034,10953" coordsize="10,20">
              <v:shape style="position:absolute;left:1034;top:10953;width:10;height:20" coordorigin="1034,10953" coordsize="10,20" path="m1034,10972l1044,10972,1044,10953,1034,10953,1034,10972xe" filled="true" fillcolor="#000000" stroked="false">
                <v:path arrowok="t"/>
                <v:fill type="solid"/>
              </v:shape>
            </v:group>
            <v:group style="position:absolute;left:1034;top:10972;width:10;height:20" coordorigin="1034,10972" coordsize="10,20">
              <v:shape style="position:absolute;left:1034;top:10972;width:10;height:20" coordorigin="1034,10972" coordsize="10,20" path="m1034,10992l1044,10992,1044,10972,1034,10972,1034,10992xe" filled="true" fillcolor="#000000" stroked="false">
                <v:path arrowok="t"/>
                <v:fill type="solid"/>
              </v:shape>
            </v:group>
            <v:group style="position:absolute;left:1034;top:10992;width:10;height:20" coordorigin="1034,10992" coordsize="10,20">
              <v:shape style="position:absolute;left:1034;top:10992;width:10;height:20" coordorigin="1034,10992" coordsize="10,20" path="m1034,11011l1044,11011,1044,10992,1034,10992,1034,11011xe" filled="true" fillcolor="#000000" stroked="false">
                <v:path arrowok="t"/>
                <v:fill type="solid"/>
              </v:shape>
            </v:group>
            <v:group style="position:absolute;left:1034;top:11011;width:10;height:20" coordorigin="1034,11011" coordsize="10,20">
              <v:shape style="position:absolute;left:1034;top:11011;width:10;height:20" coordorigin="1034,11011" coordsize="10,20" path="m1034,11030l1044,11030,1044,11011,1034,11011,1034,11030xe" filled="true" fillcolor="#000000" stroked="false">
                <v:path arrowok="t"/>
                <v:fill type="solid"/>
              </v:shape>
            </v:group>
            <v:group style="position:absolute;left:1034;top:11030;width:10;height:20" coordorigin="1034,11030" coordsize="10,20">
              <v:shape style="position:absolute;left:1034;top:11030;width:10;height:20" coordorigin="1034,11030" coordsize="10,20" path="m1034,11049l1044,11049,1044,11030,1034,11030,1034,11049xe" filled="true" fillcolor="#000000" stroked="false">
                <v:path arrowok="t"/>
                <v:fill type="solid"/>
              </v:shape>
            </v:group>
            <v:group style="position:absolute;left:1034;top:11049;width:10;height:20" coordorigin="1034,11049" coordsize="10,20">
              <v:shape style="position:absolute;left:1034;top:11049;width:10;height:20" coordorigin="1034,11049" coordsize="10,20" path="m1034,11068l1044,11068,1044,11049,1034,11049,1034,11068xe" filled="true" fillcolor="#000000" stroked="false">
                <v:path arrowok="t"/>
                <v:fill type="solid"/>
              </v:shape>
            </v:group>
            <v:group style="position:absolute;left:1034;top:11068;width:10;height:20" coordorigin="1034,11068" coordsize="10,20">
              <v:shape style="position:absolute;left:1034;top:11068;width:10;height:20" coordorigin="1034,11068" coordsize="10,20" path="m1034,11088l1044,11088,1044,11068,1034,11068,1034,11088xe" filled="true" fillcolor="#000000" stroked="false">
                <v:path arrowok="t"/>
                <v:fill type="solid"/>
              </v:shape>
            </v:group>
            <v:group style="position:absolute;left:1034;top:11088;width:10;height:20" coordorigin="1034,11088" coordsize="10,20">
              <v:shape style="position:absolute;left:1034;top:11088;width:10;height:20" coordorigin="1034,11088" coordsize="10,20" path="m1034,11107l1044,11107,1044,11088,1034,11088,1034,11107xe" filled="true" fillcolor="#000000" stroked="false">
                <v:path arrowok="t"/>
                <v:fill type="solid"/>
              </v:shape>
            </v:group>
            <v:group style="position:absolute;left:1034;top:11107;width:10;height:20" coordorigin="1034,11107" coordsize="10,20">
              <v:shape style="position:absolute;left:1034;top:11107;width:10;height:20" coordorigin="1034,11107" coordsize="10,20" path="m1034,11126l1044,11126,1044,11107,1034,11107,1034,11126xe" filled="true" fillcolor="#000000" stroked="false">
                <v:path arrowok="t"/>
                <v:fill type="solid"/>
              </v:shape>
            </v:group>
            <v:group style="position:absolute;left:1034;top:11126;width:10;height:20" coordorigin="1034,11126" coordsize="10,20">
              <v:shape style="position:absolute;left:1034;top:11126;width:10;height:20" coordorigin="1034,11126" coordsize="10,20" path="m1034,11145l1044,11145,1044,11126,1034,11126,1034,11145xe" filled="true" fillcolor="#000000" stroked="false">
                <v:path arrowok="t"/>
                <v:fill type="solid"/>
              </v:shape>
            </v:group>
            <v:group style="position:absolute;left:1034;top:11145;width:10;height:20" coordorigin="1034,11145" coordsize="10,20">
              <v:shape style="position:absolute;left:1034;top:11145;width:10;height:20" coordorigin="1034,11145" coordsize="10,20" path="m1034,11164l1044,11164,1044,11145,1034,11145,1034,11164xe" filled="true" fillcolor="#000000" stroked="false">
                <v:path arrowok="t"/>
                <v:fill type="solid"/>
              </v:shape>
            </v:group>
            <v:group style="position:absolute;left:1034;top:11168;width:10;height:2" coordorigin="1034,11168" coordsize="10,2">
              <v:shape style="position:absolute;left:1034;top:11168;width:10;height:2" coordorigin="1034,11168" coordsize="10,0" path="m1034,11168l1044,11168e" filled="false" stroked="true" strokeweight=".36005pt" strokecolor="#000000">
                <v:path arrowok="t"/>
              </v:shape>
            </v:group>
            <v:group style="position:absolute;left:2856;top:10704;width:10;height:20" coordorigin="2856,10704" coordsize="10,20">
              <v:shape style="position:absolute;left:2856;top:10704;width:10;height:20" coordorigin="2856,10704" coordsize="10,20" path="m2856,10723l2866,10723,2866,10704,2856,10704,2856,10723xe" filled="true" fillcolor="#000000" stroked="false">
                <v:path arrowok="t"/>
                <v:fill type="solid"/>
              </v:shape>
            </v:group>
            <v:group style="position:absolute;left:2856;top:10723;width:10;height:20" coordorigin="2856,10723" coordsize="10,20">
              <v:shape style="position:absolute;left:2856;top:10723;width:10;height:20" coordorigin="2856,10723" coordsize="10,20" path="m2856,10742l2866,10742,2866,10723,2856,10723,2856,10742xe" filled="true" fillcolor="#000000" stroked="false">
                <v:path arrowok="t"/>
                <v:fill type="solid"/>
              </v:shape>
            </v:group>
            <v:group style="position:absolute;left:2856;top:10742;width:10;height:20" coordorigin="2856,10742" coordsize="10,20">
              <v:shape style="position:absolute;left:2856;top:10742;width:10;height:20" coordorigin="2856,10742" coordsize="10,20" path="m2856,10761l2866,10761,2866,10742,2856,10742,2856,10761xe" filled="true" fillcolor="#000000" stroked="false">
                <v:path arrowok="t"/>
                <v:fill type="solid"/>
              </v:shape>
            </v:group>
            <v:group style="position:absolute;left:2856;top:10761;width:10;height:20" coordorigin="2856,10761" coordsize="10,20">
              <v:shape style="position:absolute;left:2856;top:10761;width:10;height:20" coordorigin="2856,10761" coordsize="10,20" path="m2856,10780l2866,10780,2866,10761,2856,10761,2856,10780xe" filled="true" fillcolor="#000000" stroked="false">
                <v:path arrowok="t"/>
                <v:fill type="solid"/>
              </v:shape>
            </v:group>
            <v:group style="position:absolute;left:2856;top:10780;width:10;height:20" coordorigin="2856,10780" coordsize="10,20">
              <v:shape style="position:absolute;left:2856;top:10780;width:10;height:20" coordorigin="2856,10780" coordsize="10,20" path="m2856,10800l2866,10800,2866,10780,2856,10780,2856,10800xe" filled="true" fillcolor="#000000" stroked="false">
                <v:path arrowok="t"/>
                <v:fill type="solid"/>
              </v:shape>
            </v:group>
            <v:group style="position:absolute;left:2856;top:10800;width:10;height:20" coordorigin="2856,10800" coordsize="10,20">
              <v:shape style="position:absolute;left:2856;top:10800;width:10;height:20" coordorigin="2856,10800" coordsize="10,20" path="m2856,10819l2866,10819,2866,10800,2856,10800,2856,10819xe" filled="true" fillcolor="#000000" stroked="false">
                <v:path arrowok="t"/>
                <v:fill type="solid"/>
              </v:shape>
            </v:group>
            <v:group style="position:absolute;left:2856;top:10819;width:10;height:20" coordorigin="2856,10819" coordsize="10,20">
              <v:shape style="position:absolute;left:2856;top:10819;width:10;height:20" coordorigin="2856,10819" coordsize="10,20" path="m2856,10838l2866,10838,2866,10819,2856,10819,2856,10838xe" filled="true" fillcolor="#000000" stroked="false">
                <v:path arrowok="t"/>
                <v:fill type="solid"/>
              </v:shape>
            </v:group>
            <v:group style="position:absolute;left:2856;top:10838;width:10;height:20" coordorigin="2856,10838" coordsize="10,20">
              <v:shape style="position:absolute;left:2856;top:10838;width:10;height:20" coordorigin="2856,10838" coordsize="10,20" path="m2856,10857l2866,10857,2866,10838,2856,10838,2856,10857xe" filled="true" fillcolor="#000000" stroked="false">
                <v:path arrowok="t"/>
                <v:fill type="solid"/>
              </v:shape>
            </v:group>
            <v:group style="position:absolute;left:2856;top:10857;width:10;height:20" coordorigin="2856,10857" coordsize="10,20">
              <v:shape style="position:absolute;left:2856;top:10857;width:10;height:20" coordorigin="2856,10857" coordsize="10,20" path="m2856,10876l2866,10876,2866,10857,2856,10857,2856,10876xe" filled="true" fillcolor="#000000" stroked="false">
                <v:path arrowok="t"/>
                <v:fill type="solid"/>
              </v:shape>
            </v:group>
            <v:group style="position:absolute;left:2856;top:10876;width:10;height:20" coordorigin="2856,10876" coordsize="10,20">
              <v:shape style="position:absolute;left:2856;top:10876;width:10;height:20" coordorigin="2856,10876" coordsize="10,20" path="m2856,10896l2866,10896,2866,10876,2856,10876,2856,10896xe" filled="true" fillcolor="#000000" stroked="false">
                <v:path arrowok="t"/>
                <v:fill type="solid"/>
              </v:shape>
            </v:group>
            <v:group style="position:absolute;left:2856;top:10896;width:10;height:20" coordorigin="2856,10896" coordsize="10,20">
              <v:shape style="position:absolute;left:2856;top:10896;width:10;height:20" coordorigin="2856,10896" coordsize="10,20" path="m2856,10915l2866,10915,2866,10896,2856,10896,2856,10915xe" filled="true" fillcolor="#000000" stroked="false">
                <v:path arrowok="t"/>
                <v:fill type="solid"/>
              </v:shape>
            </v:group>
            <v:group style="position:absolute;left:2856;top:10915;width:10;height:20" coordorigin="2856,10915" coordsize="10,20">
              <v:shape style="position:absolute;left:2856;top:10915;width:10;height:20" coordorigin="2856,10915" coordsize="10,20" path="m2856,10934l2866,10934,2866,10915,2856,10915,2856,10934xe" filled="true" fillcolor="#000000" stroked="false">
                <v:path arrowok="t"/>
                <v:fill type="solid"/>
              </v:shape>
            </v:group>
            <v:group style="position:absolute;left:2856;top:10934;width:10;height:20" coordorigin="2856,10934" coordsize="10,20">
              <v:shape style="position:absolute;left:2856;top:10934;width:10;height:20" coordorigin="2856,10934" coordsize="10,20" path="m2856,10953l2866,10953,2866,10934,2856,10934,2856,10953xe" filled="true" fillcolor="#000000" stroked="false">
                <v:path arrowok="t"/>
                <v:fill type="solid"/>
              </v:shape>
            </v:group>
            <v:group style="position:absolute;left:2856;top:10953;width:10;height:20" coordorigin="2856,10953" coordsize="10,20">
              <v:shape style="position:absolute;left:2856;top:10953;width:10;height:20" coordorigin="2856,10953" coordsize="10,20" path="m2856,10972l2866,10972,2866,10953,2856,10953,2856,10972xe" filled="true" fillcolor="#000000" stroked="false">
                <v:path arrowok="t"/>
                <v:fill type="solid"/>
              </v:shape>
            </v:group>
            <v:group style="position:absolute;left:2856;top:10972;width:10;height:20" coordorigin="2856,10972" coordsize="10,20">
              <v:shape style="position:absolute;left:2856;top:10972;width:10;height:20" coordorigin="2856,10972" coordsize="10,20" path="m2856,10992l2866,10992,2866,10972,2856,10972,2856,10992xe" filled="true" fillcolor="#000000" stroked="false">
                <v:path arrowok="t"/>
                <v:fill type="solid"/>
              </v:shape>
            </v:group>
            <v:group style="position:absolute;left:2856;top:10992;width:10;height:20" coordorigin="2856,10992" coordsize="10,20">
              <v:shape style="position:absolute;left:2856;top:10992;width:10;height:20" coordorigin="2856,10992" coordsize="10,20" path="m2856,11011l2866,11011,2866,10992,2856,10992,2856,11011xe" filled="true" fillcolor="#000000" stroked="false">
                <v:path arrowok="t"/>
                <v:fill type="solid"/>
              </v:shape>
            </v:group>
            <v:group style="position:absolute;left:2856;top:11011;width:10;height:20" coordorigin="2856,11011" coordsize="10,20">
              <v:shape style="position:absolute;left:2856;top:11011;width:10;height:20" coordorigin="2856,11011" coordsize="10,20" path="m2856,11030l2866,11030,2866,11011,2856,11011,2856,11030xe" filled="true" fillcolor="#000000" stroked="false">
                <v:path arrowok="t"/>
                <v:fill type="solid"/>
              </v:shape>
            </v:group>
            <v:group style="position:absolute;left:2856;top:11030;width:10;height:20" coordorigin="2856,11030" coordsize="10,20">
              <v:shape style="position:absolute;left:2856;top:11030;width:10;height:20" coordorigin="2856,11030" coordsize="10,20" path="m2856,11049l2866,11049,2866,11030,2856,11030,2856,11049xe" filled="true" fillcolor="#000000" stroked="false">
                <v:path arrowok="t"/>
                <v:fill type="solid"/>
              </v:shape>
            </v:group>
            <v:group style="position:absolute;left:2856;top:11049;width:10;height:20" coordorigin="2856,11049" coordsize="10,20">
              <v:shape style="position:absolute;left:2856;top:11049;width:10;height:20" coordorigin="2856,11049" coordsize="10,20" path="m2856,11068l2866,11068,2866,11049,2856,11049,2856,11068xe" filled="true" fillcolor="#000000" stroked="false">
                <v:path arrowok="t"/>
                <v:fill type="solid"/>
              </v:shape>
            </v:group>
            <v:group style="position:absolute;left:2856;top:11068;width:10;height:20" coordorigin="2856,11068" coordsize="10,20">
              <v:shape style="position:absolute;left:2856;top:11068;width:10;height:20" coordorigin="2856,11068" coordsize="10,20" path="m2856,11088l2866,11088,2866,11068,2856,11068,2856,11088xe" filled="true" fillcolor="#000000" stroked="false">
                <v:path arrowok="t"/>
                <v:fill type="solid"/>
              </v:shape>
            </v:group>
            <v:group style="position:absolute;left:2856;top:11088;width:10;height:20" coordorigin="2856,11088" coordsize="10,20">
              <v:shape style="position:absolute;left:2856;top:11088;width:10;height:20" coordorigin="2856,11088" coordsize="10,20" path="m2856,11107l2866,11107,2866,11088,2856,11088,2856,11107xe" filled="true" fillcolor="#000000" stroked="false">
                <v:path arrowok="t"/>
                <v:fill type="solid"/>
              </v:shape>
            </v:group>
            <v:group style="position:absolute;left:2856;top:11107;width:10;height:20" coordorigin="2856,11107" coordsize="10,20">
              <v:shape style="position:absolute;left:2856;top:11107;width:10;height:20" coordorigin="2856,11107" coordsize="10,20" path="m2856,11126l2866,11126,2866,11107,2856,11107,2856,11126xe" filled="true" fillcolor="#000000" stroked="false">
                <v:path arrowok="t"/>
                <v:fill type="solid"/>
              </v:shape>
            </v:group>
            <v:group style="position:absolute;left:2856;top:11126;width:10;height:20" coordorigin="2856,11126" coordsize="10,20">
              <v:shape style="position:absolute;left:2856;top:11126;width:10;height:20" coordorigin="2856,11126" coordsize="10,20" path="m2856,11145l2866,11145,2866,11126,2856,11126,2856,11145xe" filled="true" fillcolor="#000000" stroked="false">
                <v:path arrowok="t"/>
                <v:fill type="solid"/>
              </v:shape>
            </v:group>
            <v:group style="position:absolute;left:2856;top:11145;width:10;height:20" coordorigin="2856,11145" coordsize="10,20">
              <v:shape style="position:absolute;left:2856;top:11145;width:10;height:20" coordorigin="2856,11145" coordsize="10,20" path="m2856,11164l2866,11164,2866,11145,2856,11145,2856,11164xe" filled="true" fillcolor="#000000" stroked="false">
                <v:path arrowok="t"/>
                <v:fill type="solid"/>
              </v:shape>
            </v:group>
            <v:group style="position:absolute;left:2856;top:11168;width:10;height:2" coordorigin="2856,11168" coordsize="10,2">
              <v:shape style="position:absolute;left:2856;top:11168;width:10;height:2" coordorigin="2856,11168" coordsize="10,0" path="m2856,11168l2866,11168e" filled="false" stroked="true" strokeweight=".36005pt" strokecolor="#000000">
                <v:path arrowok="t"/>
              </v:shape>
            </v:group>
            <v:group style="position:absolute;left:3413;top:10704;width:10;height:20" coordorigin="3413,10704" coordsize="10,20">
              <v:shape style="position:absolute;left:3413;top:10704;width:10;height:20" coordorigin="3413,10704" coordsize="10,20" path="m3413,10723l3423,10723,3423,10704,3413,10704,3413,10723xe" filled="true" fillcolor="#000000" stroked="false">
                <v:path arrowok="t"/>
                <v:fill type="solid"/>
              </v:shape>
            </v:group>
            <v:group style="position:absolute;left:3413;top:10723;width:10;height:20" coordorigin="3413,10723" coordsize="10,20">
              <v:shape style="position:absolute;left:3413;top:10723;width:10;height:20" coordorigin="3413,10723" coordsize="10,20" path="m3413,10742l3423,10742,3423,10723,3413,10723,3413,10742xe" filled="true" fillcolor="#000000" stroked="false">
                <v:path arrowok="t"/>
                <v:fill type="solid"/>
              </v:shape>
            </v:group>
            <v:group style="position:absolute;left:3413;top:10742;width:10;height:20" coordorigin="3413,10742" coordsize="10,20">
              <v:shape style="position:absolute;left:3413;top:10742;width:10;height:20" coordorigin="3413,10742" coordsize="10,20" path="m3413,10761l3423,10761,3423,10742,3413,10742,3413,10761xe" filled="true" fillcolor="#000000" stroked="false">
                <v:path arrowok="t"/>
                <v:fill type="solid"/>
              </v:shape>
            </v:group>
            <v:group style="position:absolute;left:3413;top:10761;width:10;height:20" coordorigin="3413,10761" coordsize="10,20">
              <v:shape style="position:absolute;left:3413;top:10761;width:10;height:20" coordorigin="3413,10761" coordsize="10,20" path="m3413,10780l3423,10780,3423,10761,3413,10761,3413,10780xe" filled="true" fillcolor="#000000" stroked="false">
                <v:path arrowok="t"/>
                <v:fill type="solid"/>
              </v:shape>
            </v:group>
            <v:group style="position:absolute;left:3413;top:10780;width:10;height:20" coordorigin="3413,10780" coordsize="10,20">
              <v:shape style="position:absolute;left:3413;top:10780;width:10;height:20" coordorigin="3413,10780" coordsize="10,20" path="m3413,10800l3423,10800,3423,10780,3413,10780,3413,10800xe" filled="true" fillcolor="#000000" stroked="false">
                <v:path arrowok="t"/>
                <v:fill type="solid"/>
              </v:shape>
            </v:group>
            <v:group style="position:absolute;left:3413;top:10800;width:10;height:20" coordorigin="3413,10800" coordsize="10,20">
              <v:shape style="position:absolute;left:3413;top:10800;width:10;height:20" coordorigin="3413,10800" coordsize="10,20" path="m3413,10819l3423,10819,3423,10800,3413,10800,3413,10819xe" filled="true" fillcolor="#000000" stroked="false">
                <v:path arrowok="t"/>
                <v:fill type="solid"/>
              </v:shape>
            </v:group>
            <v:group style="position:absolute;left:3413;top:10819;width:10;height:20" coordorigin="3413,10819" coordsize="10,20">
              <v:shape style="position:absolute;left:3413;top:10819;width:10;height:20" coordorigin="3413,10819" coordsize="10,20" path="m3413,10838l3423,10838,3423,10819,3413,10819,3413,10838xe" filled="true" fillcolor="#000000" stroked="false">
                <v:path arrowok="t"/>
                <v:fill type="solid"/>
              </v:shape>
            </v:group>
            <v:group style="position:absolute;left:3413;top:10838;width:10;height:20" coordorigin="3413,10838" coordsize="10,20">
              <v:shape style="position:absolute;left:3413;top:10838;width:10;height:20" coordorigin="3413,10838" coordsize="10,20" path="m3413,10857l3423,10857,3423,10838,3413,10838,3413,10857xe" filled="true" fillcolor="#000000" stroked="false">
                <v:path arrowok="t"/>
                <v:fill type="solid"/>
              </v:shape>
            </v:group>
            <v:group style="position:absolute;left:3413;top:10857;width:10;height:20" coordorigin="3413,10857" coordsize="10,20">
              <v:shape style="position:absolute;left:3413;top:10857;width:10;height:20" coordorigin="3413,10857" coordsize="10,20" path="m3413,10876l3423,10876,3423,10857,3413,10857,3413,10876xe" filled="true" fillcolor="#000000" stroked="false">
                <v:path arrowok="t"/>
                <v:fill type="solid"/>
              </v:shape>
            </v:group>
            <v:group style="position:absolute;left:3413;top:10876;width:10;height:20" coordorigin="3413,10876" coordsize="10,20">
              <v:shape style="position:absolute;left:3413;top:10876;width:10;height:20" coordorigin="3413,10876" coordsize="10,20" path="m3413,10896l3423,10896,3423,10876,3413,10876,3413,10896xe" filled="true" fillcolor="#000000" stroked="false">
                <v:path arrowok="t"/>
                <v:fill type="solid"/>
              </v:shape>
            </v:group>
            <v:group style="position:absolute;left:3413;top:10896;width:10;height:20" coordorigin="3413,10896" coordsize="10,20">
              <v:shape style="position:absolute;left:3413;top:10896;width:10;height:20" coordorigin="3413,10896" coordsize="10,20" path="m3413,10915l3423,10915,3423,10896,3413,10896,3413,10915xe" filled="true" fillcolor="#000000" stroked="false">
                <v:path arrowok="t"/>
                <v:fill type="solid"/>
              </v:shape>
            </v:group>
            <v:group style="position:absolute;left:3413;top:10915;width:10;height:20" coordorigin="3413,10915" coordsize="10,20">
              <v:shape style="position:absolute;left:3413;top:10915;width:10;height:20" coordorigin="3413,10915" coordsize="10,20" path="m3413,10934l3423,10934,3423,10915,3413,10915,3413,10934xe" filled="true" fillcolor="#000000" stroked="false">
                <v:path arrowok="t"/>
                <v:fill type="solid"/>
              </v:shape>
            </v:group>
            <v:group style="position:absolute;left:3413;top:10934;width:10;height:20" coordorigin="3413,10934" coordsize="10,20">
              <v:shape style="position:absolute;left:3413;top:10934;width:10;height:20" coordorigin="3413,10934" coordsize="10,20" path="m3413,10953l3423,10953,3423,10934,3413,10934,3413,10953xe" filled="true" fillcolor="#000000" stroked="false">
                <v:path arrowok="t"/>
                <v:fill type="solid"/>
              </v:shape>
            </v:group>
            <v:group style="position:absolute;left:3413;top:10953;width:10;height:20" coordorigin="3413,10953" coordsize="10,20">
              <v:shape style="position:absolute;left:3413;top:10953;width:10;height:20" coordorigin="3413,10953" coordsize="10,20" path="m3413,10972l3423,10972,3423,10953,3413,10953,3413,10972xe" filled="true" fillcolor="#000000" stroked="false">
                <v:path arrowok="t"/>
                <v:fill type="solid"/>
              </v:shape>
            </v:group>
            <v:group style="position:absolute;left:3413;top:10972;width:10;height:20" coordorigin="3413,10972" coordsize="10,20">
              <v:shape style="position:absolute;left:3413;top:10972;width:10;height:20" coordorigin="3413,10972" coordsize="10,20" path="m3413,10992l3423,10992,3423,10972,3413,10972,3413,10992xe" filled="true" fillcolor="#000000" stroked="false">
                <v:path arrowok="t"/>
                <v:fill type="solid"/>
              </v:shape>
            </v:group>
            <v:group style="position:absolute;left:3413;top:10992;width:10;height:20" coordorigin="3413,10992" coordsize="10,20">
              <v:shape style="position:absolute;left:3413;top:10992;width:10;height:20" coordorigin="3413,10992" coordsize="10,20" path="m3413,11011l3423,11011,3423,10992,3413,10992,3413,11011xe" filled="true" fillcolor="#000000" stroked="false">
                <v:path arrowok="t"/>
                <v:fill type="solid"/>
              </v:shape>
            </v:group>
            <v:group style="position:absolute;left:3413;top:11011;width:10;height:20" coordorigin="3413,11011" coordsize="10,20">
              <v:shape style="position:absolute;left:3413;top:11011;width:10;height:20" coordorigin="3413,11011" coordsize="10,20" path="m3413,11030l3423,11030,3423,11011,3413,11011,3413,11030xe" filled="true" fillcolor="#000000" stroked="false">
                <v:path arrowok="t"/>
                <v:fill type="solid"/>
              </v:shape>
            </v:group>
            <v:group style="position:absolute;left:3413;top:11030;width:10;height:20" coordorigin="3413,11030" coordsize="10,20">
              <v:shape style="position:absolute;left:3413;top:11030;width:10;height:20" coordorigin="3413,11030" coordsize="10,20" path="m3413,11049l3423,11049,3423,11030,3413,11030,3413,11049xe" filled="true" fillcolor="#000000" stroked="false">
                <v:path arrowok="t"/>
                <v:fill type="solid"/>
              </v:shape>
            </v:group>
            <v:group style="position:absolute;left:3413;top:11049;width:10;height:20" coordorigin="3413,11049" coordsize="10,20">
              <v:shape style="position:absolute;left:3413;top:11049;width:10;height:20" coordorigin="3413,11049" coordsize="10,20" path="m3413,11068l3423,11068,3423,11049,3413,11049,3413,11068xe" filled="true" fillcolor="#000000" stroked="false">
                <v:path arrowok="t"/>
                <v:fill type="solid"/>
              </v:shape>
            </v:group>
            <v:group style="position:absolute;left:3413;top:11068;width:10;height:20" coordorigin="3413,11068" coordsize="10,20">
              <v:shape style="position:absolute;left:3413;top:11068;width:10;height:20" coordorigin="3413,11068" coordsize="10,20" path="m3413,11088l3423,11088,3423,11068,3413,11068,3413,11088xe" filled="true" fillcolor="#000000" stroked="false">
                <v:path arrowok="t"/>
                <v:fill type="solid"/>
              </v:shape>
            </v:group>
            <v:group style="position:absolute;left:3413;top:11088;width:10;height:20" coordorigin="3413,11088" coordsize="10,20">
              <v:shape style="position:absolute;left:3413;top:11088;width:10;height:20" coordorigin="3413,11088" coordsize="10,20" path="m3413,11107l3423,11107,3423,11088,3413,11088,3413,11107xe" filled="true" fillcolor="#000000" stroked="false">
                <v:path arrowok="t"/>
                <v:fill type="solid"/>
              </v:shape>
            </v:group>
            <v:group style="position:absolute;left:3413;top:11107;width:10;height:20" coordorigin="3413,11107" coordsize="10,20">
              <v:shape style="position:absolute;left:3413;top:11107;width:10;height:20" coordorigin="3413,11107" coordsize="10,20" path="m3413,11126l3423,11126,3423,11107,3413,11107,3413,11126xe" filled="true" fillcolor="#000000" stroked="false">
                <v:path arrowok="t"/>
                <v:fill type="solid"/>
              </v:shape>
            </v:group>
            <v:group style="position:absolute;left:3413;top:11126;width:10;height:20" coordorigin="3413,11126" coordsize="10,20">
              <v:shape style="position:absolute;left:3413;top:11126;width:10;height:20" coordorigin="3413,11126" coordsize="10,20" path="m3413,11145l3423,11145,3423,11126,3413,11126,3413,11145xe" filled="true" fillcolor="#000000" stroked="false">
                <v:path arrowok="t"/>
                <v:fill type="solid"/>
              </v:shape>
            </v:group>
            <v:group style="position:absolute;left:3413;top:11145;width:10;height:20" coordorigin="3413,11145" coordsize="10,20">
              <v:shape style="position:absolute;left:3413;top:11145;width:10;height:20" coordorigin="3413,11145" coordsize="10,20" path="m3413,11164l3423,11164,3423,11145,3413,11145,3413,11164xe" filled="true" fillcolor="#000000" stroked="false">
                <v:path arrowok="t"/>
                <v:fill type="solid"/>
              </v:shape>
            </v:group>
            <v:group style="position:absolute;left:3413;top:11168;width:10;height:2" coordorigin="3413,11168" coordsize="10,2">
              <v:shape style="position:absolute;left:3413;top:11168;width:10;height:2" coordorigin="3413,11168" coordsize="10,0" path="m3413,11168l3423,11168e" filled="false" stroked="true" strokeweight=".36005pt" strokecolor="#000000">
                <v:path arrowok="t"/>
              </v:shape>
            </v:group>
            <v:group style="position:absolute;left:4206;top:10704;width:10;height:20" coordorigin="4206,10704" coordsize="10,20">
              <v:shape style="position:absolute;left:4206;top:10704;width:10;height:20" coordorigin="4206,10704" coordsize="10,20" path="m4206,10723l4215,10723,4215,10704,4206,10704,4206,10723xe" filled="true" fillcolor="#000000" stroked="false">
                <v:path arrowok="t"/>
                <v:fill type="solid"/>
              </v:shape>
            </v:group>
            <v:group style="position:absolute;left:4206;top:10723;width:10;height:20" coordorigin="4206,10723" coordsize="10,20">
              <v:shape style="position:absolute;left:4206;top:10723;width:10;height:20" coordorigin="4206,10723" coordsize="10,20" path="m4206,10742l4215,10742,4215,10723,4206,10723,4206,10742xe" filled="true" fillcolor="#000000" stroked="false">
                <v:path arrowok="t"/>
                <v:fill type="solid"/>
              </v:shape>
            </v:group>
            <v:group style="position:absolute;left:4206;top:10742;width:10;height:20" coordorigin="4206,10742" coordsize="10,20">
              <v:shape style="position:absolute;left:4206;top:10742;width:10;height:20" coordorigin="4206,10742" coordsize="10,20" path="m4206,10761l4215,10761,4215,10742,4206,10742,4206,10761xe" filled="true" fillcolor="#000000" stroked="false">
                <v:path arrowok="t"/>
                <v:fill type="solid"/>
              </v:shape>
            </v:group>
            <v:group style="position:absolute;left:4206;top:10761;width:10;height:20" coordorigin="4206,10761" coordsize="10,20">
              <v:shape style="position:absolute;left:4206;top:10761;width:10;height:20" coordorigin="4206,10761" coordsize="10,20" path="m4206,10780l4215,10780,4215,10761,4206,10761,4206,10780xe" filled="true" fillcolor="#000000" stroked="false">
                <v:path arrowok="t"/>
                <v:fill type="solid"/>
              </v:shape>
            </v:group>
            <v:group style="position:absolute;left:4206;top:10780;width:10;height:20" coordorigin="4206,10780" coordsize="10,20">
              <v:shape style="position:absolute;left:4206;top:10780;width:10;height:20" coordorigin="4206,10780" coordsize="10,20" path="m4206,10800l4215,10800,4215,10780,4206,10780,4206,10800xe" filled="true" fillcolor="#000000" stroked="false">
                <v:path arrowok="t"/>
                <v:fill type="solid"/>
              </v:shape>
            </v:group>
            <v:group style="position:absolute;left:4206;top:10800;width:10;height:20" coordorigin="4206,10800" coordsize="10,20">
              <v:shape style="position:absolute;left:4206;top:10800;width:10;height:20" coordorigin="4206,10800" coordsize="10,20" path="m4206,10819l4215,10819,4215,10800,4206,10800,4206,10819xe" filled="true" fillcolor="#000000" stroked="false">
                <v:path arrowok="t"/>
                <v:fill type="solid"/>
              </v:shape>
            </v:group>
            <v:group style="position:absolute;left:4206;top:10819;width:10;height:20" coordorigin="4206,10819" coordsize="10,20">
              <v:shape style="position:absolute;left:4206;top:10819;width:10;height:20" coordorigin="4206,10819" coordsize="10,20" path="m4206,10838l4215,10838,4215,10819,4206,10819,4206,10838xe" filled="true" fillcolor="#000000" stroked="false">
                <v:path arrowok="t"/>
                <v:fill type="solid"/>
              </v:shape>
            </v:group>
            <v:group style="position:absolute;left:4206;top:10838;width:10;height:20" coordorigin="4206,10838" coordsize="10,20">
              <v:shape style="position:absolute;left:4206;top:10838;width:10;height:20" coordorigin="4206,10838" coordsize="10,20" path="m4206,10857l4215,10857,4215,10838,4206,10838,4206,10857xe" filled="true" fillcolor="#000000" stroked="false">
                <v:path arrowok="t"/>
                <v:fill type="solid"/>
              </v:shape>
            </v:group>
            <v:group style="position:absolute;left:4206;top:10857;width:10;height:20" coordorigin="4206,10857" coordsize="10,20">
              <v:shape style="position:absolute;left:4206;top:10857;width:10;height:20" coordorigin="4206,10857" coordsize="10,20" path="m4206,10876l4215,10876,4215,10857,4206,10857,4206,10876xe" filled="true" fillcolor="#000000" stroked="false">
                <v:path arrowok="t"/>
                <v:fill type="solid"/>
              </v:shape>
            </v:group>
            <v:group style="position:absolute;left:4206;top:10876;width:10;height:20" coordorigin="4206,10876" coordsize="10,20">
              <v:shape style="position:absolute;left:4206;top:10876;width:10;height:20" coordorigin="4206,10876" coordsize="10,20" path="m4206,10896l4215,10896,4215,10876,4206,10876,4206,10896xe" filled="true" fillcolor="#000000" stroked="false">
                <v:path arrowok="t"/>
                <v:fill type="solid"/>
              </v:shape>
            </v:group>
            <v:group style="position:absolute;left:4206;top:10896;width:10;height:20" coordorigin="4206,10896" coordsize="10,20">
              <v:shape style="position:absolute;left:4206;top:10896;width:10;height:20" coordorigin="4206,10896" coordsize="10,20" path="m4206,10915l4215,10915,4215,10896,4206,10896,4206,10915xe" filled="true" fillcolor="#000000" stroked="false">
                <v:path arrowok="t"/>
                <v:fill type="solid"/>
              </v:shape>
            </v:group>
            <v:group style="position:absolute;left:4206;top:10915;width:10;height:20" coordorigin="4206,10915" coordsize="10,20">
              <v:shape style="position:absolute;left:4206;top:10915;width:10;height:20" coordorigin="4206,10915" coordsize="10,20" path="m4206,10934l4215,10934,4215,10915,4206,10915,4206,10934xe" filled="true" fillcolor="#000000" stroked="false">
                <v:path arrowok="t"/>
                <v:fill type="solid"/>
              </v:shape>
            </v:group>
            <v:group style="position:absolute;left:4206;top:10934;width:10;height:20" coordorigin="4206,10934" coordsize="10,20">
              <v:shape style="position:absolute;left:4206;top:10934;width:10;height:20" coordorigin="4206,10934" coordsize="10,20" path="m4206,10953l4215,10953,4215,10934,4206,10934,4206,10953xe" filled="true" fillcolor="#000000" stroked="false">
                <v:path arrowok="t"/>
                <v:fill type="solid"/>
              </v:shape>
            </v:group>
            <v:group style="position:absolute;left:4206;top:10953;width:10;height:20" coordorigin="4206,10953" coordsize="10,20">
              <v:shape style="position:absolute;left:4206;top:10953;width:10;height:20" coordorigin="4206,10953" coordsize="10,20" path="m4206,10972l4215,10972,4215,10953,4206,10953,4206,10972xe" filled="true" fillcolor="#000000" stroked="false">
                <v:path arrowok="t"/>
                <v:fill type="solid"/>
              </v:shape>
            </v:group>
            <v:group style="position:absolute;left:4206;top:10972;width:10;height:20" coordorigin="4206,10972" coordsize="10,20">
              <v:shape style="position:absolute;left:4206;top:10972;width:10;height:20" coordorigin="4206,10972" coordsize="10,20" path="m4206,10992l4215,10992,4215,10972,4206,10972,4206,10992xe" filled="true" fillcolor="#000000" stroked="false">
                <v:path arrowok="t"/>
                <v:fill type="solid"/>
              </v:shape>
            </v:group>
            <v:group style="position:absolute;left:4206;top:10992;width:10;height:20" coordorigin="4206,10992" coordsize="10,20">
              <v:shape style="position:absolute;left:4206;top:10992;width:10;height:20" coordorigin="4206,10992" coordsize="10,20" path="m4206,11011l4215,11011,4215,10992,4206,10992,4206,11011xe" filled="true" fillcolor="#000000" stroked="false">
                <v:path arrowok="t"/>
                <v:fill type="solid"/>
              </v:shape>
            </v:group>
            <v:group style="position:absolute;left:4206;top:11011;width:10;height:20" coordorigin="4206,11011" coordsize="10,20">
              <v:shape style="position:absolute;left:4206;top:11011;width:10;height:20" coordorigin="4206,11011" coordsize="10,20" path="m4206,11030l4215,11030,4215,11011,4206,11011,4206,11030xe" filled="true" fillcolor="#000000" stroked="false">
                <v:path arrowok="t"/>
                <v:fill type="solid"/>
              </v:shape>
            </v:group>
            <v:group style="position:absolute;left:4206;top:11030;width:10;height:20" coordorigin="4206,11030" coordsize="10,20">
              <v:shape style="position:absolute;left:4206;top:11030;width:10;height:20" coordorigin="4206,11030" coordsize="10,20" path="m4206,11049l4215,11049,4215,11030,4206,11030,4206,11049xe" filled="true" fillcolor="#000000" stroked="false">
                <v:path arrowok="t"/>
                <v:fill type="solid"/>
              </v:shape>
            </v:group>
            <v:group style="position:absolute;left:4206;top:11049;width:10;height:20" coordorigin="4206,11049" coordsize="10,20">
              <v:shape style="position:absolute;left:4206;top:11049;width:10;height:20" coordorigin="4206,11049" coordsize="10,20" path="m4206,11068l4215,11068,4215,11049,4206,11049,4206,11068xe" filled="true" fillcolor="#000000" stroked="false">
                <v:path arrowok="t"/>
                <v:fill type="solid"/>
              </v:shape>
            </v:group>
            <v:group style="position:absolute;left:4206;top:11068;width:10;height:20" coordorigin="4206,11068" coordsize="10,20">
              <v:shape style="position:absolute;left:4206;top:11068;width:10;height:20" coordorigin="4206,11068" coordsize="10,20" path="m4206,11088l4215,11088,4215,11068,4206,11068,4206,11088xe" filled="true" fillcolor="#000000" stroked="false">
                <v:path arrowok="t"/>
                <v:fill type="solid"/>
              </v:shape>
            </v:group>
            <v:group style="position:absolute;left:4206;top:11088;width:10;height:20" coordorigin="4206,11088" coordsize="10,20">
              <v:shape style="position:absolute;left:4206;top:11088;width:10;height:20" coordorigin="4206,11088" coordsize="10,20" path="m4206,11107l4215,11107,4215,11088,4206,11088,4206,11107xe" filled="true" fillcolor="#000000" stroked="false">
                <v:path arrowok="t"/>
                <v:fill type="solid"/>
              </v:shape>
            </v:group>
            <v:group style="position:absolute;left:4206;top:11107;width:10;height:20" coordorigin="4206,11107" coordsize="10,20">
              <v:shape style="position:absolute;left:4206;top:11107;width:10;height:20" coordorigin="4206,11107" coordsize="10,20" path="m4206,11126l4215,11126,4215,11107,4206,11107,4206,11126xe" filled="true" fillcolor="#000000" stroked="false">
                <v:path arrowok="t"/>
                <v:fill type="solid"/>
              </v:shape>
            </v:group>
            <v:group style="position:absolute;left:4206;top:11126;width:10;height:20" coordorigin="4206,11126" coordsize="10,20">
              <v:shape style="position:absolute;left:4206;top:11126;width:10;height:20" coordorigin="4206,11126" coordsize="10,20" path="m4206,11145l4215,11145,4215,11126,4206,11126,4206,11145xe" filled="true" fillcolor="#000000" stroked="false">
                <v:path arrowok="t"/>
                <v:fill type="solid"/>
              </v:shape>
            </v:group>
            <v:group style="position:absolute;left:4206;top:11145;width:10;height:20" coordorigin="4206,11145" coordsize="10,20">
              <v:shape style="position:absolute;left:4206;top:11145;width:10;height:20" coordorigin="4206,11145" coordsize="10,20" path="m4206,11164l4215,11164,4215,11145,4206,11145,4206,11164xe" filled="true" fillcolor="#000000" stroked="false">
                <v:path arrowok="t"/>
                <v:fill type="solid"/>
              </v:shape>
            </v:group>
            <v:group style="position:absolute;left:4206;top:11168;width:10;height:2" coordorigin="4206,11168" coordsize="10,2">
              <v:shape style="position:absolute;left:4206;top:11168;width:10;height:2" coordorigin="4206,11168" coordsize="10,0" path="m4206,11168l4215,11168e" filled="false" stroked="true" strokeweight=".36005pt" strokecolor="#000000">
                <v:path arrowok="t"/>
              </v:shape>
            </v:group>
            <v:group style="position:absolute;left:5015;top:10704;width:10;height:20" coordorigin="5015,10704" coordsize="10,20">
              <v:shape style="position:absolute;left:5015;top:10704;width:10;height:20" coordorigin="5015,10704" coordsize="10,20" path="m5015,10723l5024,10723,5024,10704,5015,10704,5015,10723xe" filled="true" fillcolor="#000000" stroked="false">
                <v:path arrowok="t"/>
                <v:fill type="solid"/>
              </v:shape>
            </v:group>
            <v:group style="position:absolute;left:5015;top:10723;width:10;height:20" coordorigin="5015,10723" coordsize="10,20">
              <v:shape style="position:absolute;left:5015;top:10723;width:10;height:20" coordorigin="5015,10723" coordsize="10,20" path="m5015,10742l5024,10742,5024,10723,5015,10723,5015,10742xe" filled="true" fillcolor="#000000" stroked="false">
                <v:path arrowok="t"/>
                <v:fill type="solid"/>
              </v:shape>
            </v:group>
            <v:group style="position:absolute;left:5015;top:10742;width:10;height:20" coordorigin="5015,10742" coordsize="10,20">
              <v:shape style="position:absolute;left:5015;top:10742;width:10;height:20" coordorigin="5015,10742" coordsize="10,20" path="m5015,10761l5024,10761,5024,10742,5015,10742,5015,10761xe" filled="true" fillcolor="#000000" stroked="false">
                <v:path arrowok="t"/>
                <v:fill type="solid"/>
              </v:shape>
            </v:group>
            <v:group style="position:absolute;left:5015;top:10761;width:10;height:20" coordorigin="5015,10761" coordsize="10,20">
              <v:shape style="position:absolute;left:5015;top:10761;width:10;height:20" coordorigin="5015,10761" coordsize="10,20" path="m5015,10780l5024,10780,5024,10761,5015,10761,5015,10780xe" filled="true" fillcolor="#000000" stroked="false">
                <v:path arrowok="t"/>
                <v:fill type="solid"/>
              </v:shape>
            </v:group>
            <v:group style="position:absolute;left:5015;top:10780;width:10;height:20" coordorigin="5015,10780" coordsize="10,20">
              <v:shape style="position:absolute;left:5015;top:10780;width:10;height:20" coordorigin="5015,10780" coordsize="10,20" path="m5015,10800l5024,10800,5024,10780,5015,10780,5015,10800xe" filled="true" fillcolor="#000000" stroked="false">
                <v:path arrowok="t"/>
                <v:fill type="solid"/>
              </v:shape>
            </v:group>
            <v:group style="position:absolute;left:5015;top:10800;width:10;height:20" coordorigin="5015,10800" coordsize="10,20">
              <v:shape style="position:absolute;left:5015;top:10800;width:10;height:20" coordorigin="5015,10800" coordsize="10,20" path="m5015,10819l5024,10819,5024,10800,5015,10800,5015,10819xe" filled="true" fillcolor="#000000" stroked="false">
                <v:path arrowok="t"/>
                <v:fill type="solid"/>
              </v:shape>
            </v:group>
            <v:group style="position:absolute;left:5015;top:10819;width:10;height:20" coordorigin="5015,10819" coordsize="10,20">
              <v:shape style="position:absolute;left:5015;top:10819;width:10;height:20" coordorigin="5015,10819" coordsize="10,20" path="m5015,10838l5024,10838,5024,10819,5015,10819,5015,10838xe" filled="true" fillcolor="#000000" stroked="false">
                <v:path arrowok="t"/>
                <v:fill type="solid"/>
              </v:shape>
            </v:group>
            <v:group style="position:absolute;left:5015;top:10838;width:10;height:20" coordorigin="5015,10838" coordsize="10,20">
              <v:shape style="position:absolute;left:5015;top:10838;width:10;height:20" coordorigin="5015,10838" coordsize="10,20" path="m5015,10857l5024,10857,5024,10838,5015,10838,5015,10857xe" filled="true" fillcolor="#000000" stroked="false">
                <v:path arrowok="t"/>
                <v:fill type="solid"/>
              </v:shape>
            </v:group>
            <v:group style="position:absolute;left:5015;top:10857;width:10;height:20" coordorigin="5015,10857" coordsize="10,20">
              <v:shape style="position:absolute;left:5015;top:10857;width:10;height:20" coordorigin="5015,10857" coordsize="10,20" path="m5015,10876l5024,10876,5024,10857,5015,10857,5015,10876xe" filled="true" fillcolor="#000000" stroked="false">
                <v:path arrowok="t"/>
                <v:fill type="solid"/>
              </v:shape>
            </v:group>
            <v:group style="position:absolute;left:5015;top:10876;width:10;height:20" coordorigin="5015,10876" coordsize="10,20">
              <v:shape style="position:absolute;left:5015;top:10876;width:10;height:20" coordorigin="5015,10876" coordsize="10,20" path="m5015,10896l5024,10896,5024,10876,5015,10876,5015,10896xe" filled="true" fillcolor="#000000" stroked="false">
                <v:path arrowok="t"/>
                <v:fill type="solid"/>
              </v:shape>
            </v:group>
            <v:group style="position:absolute;left:5015;top:10896;width:10;height:20" coordorigin="5015,10896" coordsize="10,20">
              <v:shape style="position:absolute;left:5015;top:10896;width:10;height:20" coordorigin="5015,10896" coordsize="10,20" path="m5015,10915l5024,10915,5024,10896,5015,10896,5015,10915xe" filled="true" fillcolor="#000000" stroked="false">
                <v:path arrowok="t"/>
                <v:fill type="solid"/>
              </v:shape>
            </v:group>
            <v:group style="position:absolute;left:5015;top:10915;width:10;height:20" coordorigin="5015,10915" coordsize="10,20">
              <v:shape style="position:absolute;left:5015;top:10915;width:10;height:20" coordorigin="5015,10915" coordsize="10,20" path="m5015,10934l5024,10934,5024,10915,5015,10915,5015,10934xe" filled="true" fillcolor="#000000" stroked="false">
                <v:path arrowok="t"/>
                <v:fill type="solid"/>
              </v:shape>
            </v:group>
            <v:group style="position:absolute;left:5015;top:10934;width:10;height:20" coordorigin="5015,10934" coordsize="10,20">
              <v:shape style="position:absolute;left:5015;top:10934;width:10;height:20" coordorigin="5015,10934" coordsize="10,20" path="m5015,10953l5024,10953,5024,10934,5015,10934,5015,10953xe" filled="true" fillcolor="#000000" stroked="false">
                <v:path arrowok="t"/>
                <v:fill type="solid"/>
              </v:shape>
            </v:group>
            <v:group style="position:absolute;left:5015;top:10953;width:10;height:20" coordorigin="5015,10953" coordsize="10,20">
              <v:shape style="position:absolute;left:5015;top:10953;width:10;height:20" coordorigin="5015,10953" coordsize="10,20" path="m5015,10972l5024,10972,5024,10953,5015,10953,5015,10972xe" filled="true" fillcolor="#000000" stroked="false">
                <v:path arrowok="t"/>
                <v:fill type="solid"/>
              </v:shape>
            </v:group>
            <v:group style="position:absolute;left:5015;top:10972;width:10;height:20" coordorigin="5015,10972" coordsize="10,20">
              <v:shape style="position:absolute;left:5015;top:10972;width:10;height:20" coordorigin="5015,10972" coordsize="10,20" path="m5015,10992l5024,10992,5024,10972,5015,10972,5015,10992xe" filled="true" fillcolor="#000000" stroked="false">
                <v:path arrowok="t"/>
                <v:fill type="solid"/>
              </v:shape>
            </v:group>
            <v:group style="position:absolute;left:5015;top:10992;width:10;height:20" coordorigin="5015,10992" coordsize="10,20">
              <v:shape style="position:absolute;left:5015;top:10992;width:10;height:20" coordorigin="5015,10992" coordsize="10,20" path="m5015,11011l5024,11011,5024,10992,5015,10992,5015,11011xe" filled="true" fillcolor="#000000" stroked="false">
                <v:path arrowok="t"/>
                <v:fill type="solid"/>
              </v:shape>
            </v:group>
            <v:group style="position:absolute;left:5015;top:11011;width:10;height:20" coordorigin="5015,11011" coordsize="10,20">
              <v:shape style="position:absolute;left:5015;top:11011;width:10;height:20" coordorigin="5015,11011" coordsize="10,20" path="m5015,11030l5024,11030,5024,11011,5015,11011,5015,11030xe" filled="true" fillcolor="#000000" stroked="false">
                <v:path arrowok="t"/>
                <v:fill type="solid"/>
              </v:shape>
            </v:group>
            <v:group style="position:absolute;left:5015;top:11030;width:10;height:20" coordorigin="5015,11030" coordsize="10,20">
              <v:shape style="position:absolute;left:5015;top:11030;width:10;height:20" coordorigin="5015,11030" coordsize="10,20" path="m5015,11049l5024,11049,5024,11030,5015,11030,5015,11049xe" filled="true" fillcolor="#000000" stroked="false">
                <v:path arrowok="t"/>
                <v:fill type="solid"/>
              </v:shape>
            </v:group>
            <v:group style="position:absolute;left:5015;top:11049;width:10;height:20" coordorigin="5015,11049" coordsize="10,20">
              <v:shape style="position:absolute;left:5015;top:11049;width:10;height:20" coordorigin="5015,11049" coordsize="10,20" path="m5015,11068l5024,11068,5024,11049,5015,11049,5015,11068xe" filled="true" fillcolor="#000000" stroked="false">
                <v:path arrowok="t"/>
                <v:fill type="solid"/>
              </v:shape>
            </v:group>
            <v:group style="position:absolute;left:5015;top:11068;width:10;height:20" coordorigin="5015,11068" coordsize="10,20">
              <v:shape style="position:absolute;left:5015;top:11068;width:10;height:20" coordorigin="5015,11068" coordsize="10,20" path="m5015,11088l5024,11088,5024,11068,5015,11068,5015,11088xe" filled="true" fillcolor="#000000" stroked="false">
                <v:path arrowok="t"/>
                <v:fill type="solid"/>
              </v:shape>
            </v:group>
            <v:group style="position:absolute;left:5015;top:11088;width:10;height:20" coordorigin="5015,11088" coordsize="10,20">
              <v:shape style="position:absolute;left:5015;top:11088;width:10;height:20" coordorigin="5015,11088" coordsize="10,20" path="m5015,11107l5024,11107,5024,11088,5015,11088,5015,11107xe" filled="true" fillcolor="#000000" stroked="false">
                <v:path arrowok="t"/>
                <v:fill type="solid"/>
              </v:shape>
            </v:group>
            <v:group style="position:absolute;left:5015;top:11107;width:10;height:20" coordorigin="5015,11107" coordsize="10,20">
              <v:shape style="position:absolute;left:5015;top:11107;width:10;height:20" coordorigin="5015,11107" coordsize="10,20" path="m5015,11126l5024,11126,5024,11107,5015,11107,5015,11126xe" filled="true" fillcolor="#000000" stroked="false">
                <v:path arrowok="t"/>
                <v:fill type="solid"/>
              </v:shape>
            </v:group>
            <v:group style="position:absolute;left:5015;top:11126;width:10;height:20" coordorigin="5015,11126" coordsize="10,20">
              <v:shape style="position:absolute;left:5015;top:11126;width:10;height:20" coordorigin="5015,11126" coordsize="10,20" path="m5015,11145l5024,11145,5024,11126,5015,11126,5015,11145xe" filled="true" fillcolor="#000000" stroked="false">
                <v:path arrowok="t"/>
                <v:fill type="solid"/>
              </v:shape>
            </v:group>
            <v:group style="position:absolute;left:5015;top:11145;width:10;height:20" coordorigin="5015,11145" coordsize="10,20">
              <v:shape style="position:absolute;left:5015;top:11145;width:10;height:20" coordorigin="5015,11145" coordsize="10,20" path="m5015,11164l5024,11164,5024,11145,5015,11145,5015,11164xe" filled="true" fillcolor="#000000" stroked="false">
                <v:path arrowok="t"/>
                <v:fill type="solid"/>
              </v:shape>
            </v:group>
            <v:group style="position:absolute;left:5015;top:11168;width:10;height:2" coordorigin="5015,11168" coordsize="10,2">
              <v:shape style="position:absolute;left:5015;top:11168;width:10;height:2" coordorigin="5015,11168" coordsize="10,0" path="m5015,11168l5024,11168e" filled="false" stroked="true" strokeweight=".36005pt" strokecolor="#000000">
                <v:path arrowok="t"/>
              </v:shape>
            </v:group>
            <v:group style="position:absolute;left:5977;top:10704;width:10;height:20" coordorigin="5977,10704" coordsize="10,20">
              <v:shape style="position:absolute;left:5977;top:10704;width:10;height:20" coordorigin="5977,10704" coordsize="10,20" path="m5977,10723l5987,10723,5987,10704,5977,10704,5977,10723xe" filled="true" fillcolor="#000000" stroked="false">
                <v:path arrowok="t"/>
                <v:fill type="solid"/>
              </v:shape>
            </v:group>
            <v:group style="position:absolute;left:5977;top:10723;width:10;height:20" coordorigin="5977,10723" coordsize="10,20">
              <v:shape style="position:absolute;left:5977;top:10723;width:10;height:20" coordorigin="5977,10723" coordsize="10,20" path="m5977,10742l5987,10742,5987,10723,5977,10723,5977,10742xe" filled="true" fillcolor="#000000" stroked="false">
                <v:path arrowok="t"/>
                <v:fill type="solid"/>
              </v:shape>
            </v:group>
            <v:group style="position:absolute;left:5977;top:10742;width:10;height:20" coordorigin="5977,10742" coordsize="10,20">
              <v:shape style="position:absolute;left:5977;top:10742;width:10;height:20" coordorigin="5977,10742" coordsize="10,20" path="m5977,10761l5987,10761,5987,10742,5977,10742,5977,10761xe" filled="true" fillcolor="#000000" stroked="false">
                <v:path arrowok="t"/>
                <v:fill type="solid"/>
              </v:shape>
            </v:group>
            <v:group style="position:absolute;left:5977;top:10761;width:10;height:20" coordorigin="5977,10761" coordsize="10,20">
              <v:shape style="position:absolute;left:5977;top:10761;width:10;height:20" coordorigin="5977,10761" coordsize="10,20" path="m5977,10780l5987,10780,5987,10761,5977,10761,5977,10780xe" filled="true" fillcolor="#000000" stroked="false">
                <v:path arrowok="t"/>
                <v:fill type="solid"/>
              </v:shape>
            </v:group>
            <v:group style="position:absolute;left:5977;top:10780;width:10;height:20" coordorigin="5977,10780" coordsize="10,20">
              <v:shape style="position:absolute;left:5977;top:10780;width:10;height:20" coordorigin="5977,10780" coordsize="10,20" path="m5977,10800l5987,10800,5987,10780,5977,10780,5977,10800xe" filled="true" fillcolor="#000000" stroked="false">
                <v:path arrowok="t"/>
                <v:fill type="solid"/>
              </v:shape>
            </v:group>
            <v:group style="position:absolute;left:5977;top:10800;width:10;height:20" coordorigin="5977,10800" coordsize="10,20">
              <v:shape style="position:absolute;left:5977;top:10800;width:10;height:20" coordorigin="5977,10800" coordsize="10,20" path="m5977,10819l5987,10819,5987,10800,5977,10800,5977,10819xe" filled="true" fillcolor="#000000" stroked="false">
                <v:path arrowok="t"/>
                <v:fill type="solid"/>
              </v:shape>
            </v:group>
            <v:group style="position:absolute;left:5977;top:10819;width:10;height:20" coordorigin="5977,10819" coordsize="10,20">
              <v:shape style="position:absolute;left:5977;top:10819;width:10;height:20" coordorigin="5977,10819" coordsize="10,20" path="m5977,10838l5987,10838,5987,10819,5977,10819,5977,10838xe" filled="true" fillcolor="#000000" stroked="false">
                <v:path arrowok="t"/>
                <v:fill type="solid"/>
              </v:shape>
            </v:group>
            <v:group style="position:absolute;left:5977;top:10838;width:10;height:20" coordorigin="5977,10838" coordsize="10,20">
              <v:shape style="position:absolute;left:5977;top:10838;width:10;height:20" coordorigin="5977,10838" coordsize="10,20" path="m5977,10857l5987,10857,5987,10838,5977,10838,5977,10857xe" filled="true" fillcolor="#000000" stroked="false">
                <v:path arrowok="t"/>
                <v:fill type="solid"/>
              </v:shape>
            </v:group>
            <v:group style="position:absolute;left:5977;top:10857;width:10;height:20" coordorigin="5977,10857" coordsize="10,20">
              <v:shape style="position:absolute;left:5977;top:10857;width:10;height:20" coordorigin="5977,10857" coordsize="10,20" path="m5977,10876l5987,10876,5987,10857,5977,10857,5977,10876xe" filled="true" fillcolor="#000000" stroked="false">
                <v:path arrowok="t"/>
                <v:fill type="solid"/>
              </v:shape>
            </v:group>
            <v:group style="position:absolute;left:5977;top:10876;width:10;height:20" coordorigin="5977,10876" coordsize="10,20">
              <v:shape style="position:absolute;left:5977;top:10876;width:10;height:20" coordorigin="5977,10876" coordsize="10,20" path="m5977,10896l5987,10896,5987,10876,5977,10876,5977,10896xe" filled="true" fillcolor="#000000" stroked="false">
                <v:path arrowok="t"/>
                <v:fill type="solid"/>
              </v:shape>
            </v:group>
            <v:group style="position:absolute;left:5977;top:10896;width:10;height:20" coordorigin="5977,10896" coordsize="10,20">
              <v:shape style="position:absolute;left:5977;top:10896;width:10;height:20" coordorigin="5977,10896" coordsize="10,20" path="m5977,10915l5987,10915,5987,10896,5977,10896,5977,10915xe" filled="true" fillcolor="#000000" stroked="false">
                <v:path arrowok="t"/>
                <v:fill type="solid"/>
              </v:shape>
            </v:group>
            <v:group style="position:absolute;left:5977;top:10915;width:10;height:20" coordorigin="5977,10915" coordsize="10,20">
              <v:shape style="position:absolute;left:5977;top:10915;width:10;height:20" coordorigin="5977,10915" coordsize="10,20" path="m5977,10934l5987,10934,5987,10915,5977,10915,5977,10934xe" filled="true" fillcolor="#000000" stroked="false">
                <v:path arrowok="t"/>
                <v:fill type="solid"/>
              </v:shape>
            </v:group>
            <v:group style="position:absolute;left:5977;top:10934;width:10;height:20" coordorigin="5977,10934" coordsize="10,20">
              <v:shape style="position:absolute;left:5977;top:10934;width:10;height:20" coordorigin="5977,10934" coordsize="10,20" path="m5977,10953l5987,10953,5987,10934,5977,10934,5977,10953xe" filled="true" fillcolor="#000000" stroked="false">
                <v:path arrowok="t"/>
                <v:fill type="solid"/>
              </v:shape>
            </v:group>
            <v:group style="position:absolute;left:5977;top:10953;width:10;height:20" coordorigin="5977,10953" coordsize="10,20">
              <v:shape style="position:absolute;left:5977;top:10953;width:10;height:20" coordorigin="5977,10953" coordsize="10,20" path="m5977,10972l5987,10972,5987,10953,5977,10953,5977,10972xe" filled="true" fillcolor="#000000" stroked="false">
                <v:path arrowok="t"/>
                <v:fill type="solid"/>
              </v:shape>
            </v:group>
            <v:group style="position:absolute;left:5977;top:10972;width:10;height:20" coordorigin="5977,10972" coordsize="10,20">
              <v:shape style="position:absolute;left:5977;top:10972;width:10;height:20" coordorigin="5977,10972" coordsize="10,20" path="m5977,10992l5987,10992,5987,10972,5977,10972,5977,10992xe" filled="true" fillcolor="#000000" stroked="false">
                <v:path arrowok="t"/>
                <v:fill type="solid"/>
              </v:shape>
            </v:group>
            <v:group style="position:absolute;left:5977;top:10992;width:10;height:20" coordorigin="5977,10992" coordsize="10,20">
              <v:shape style="position:absolute;left:5977;top:10992;width:10;height:20" coordorigin="5977,10992" coordsize="10,20" path="m5977,11011l5987,11011,5987,10992,5977,10992,5977,11011xe" filled="true" fillcolor="#000000" stroked="false">
                <v:path arrowok="t"/>
                <v:fill type="solid"/>
              </v:shape>
            </v:group>
            <v:group style="position:absolute;left:5977;top:11011;width:10;height:20" coordorigin="5977,11011" coordsize="10,20">
              <v:shape style="position:absolute;left:5977;top:11011;width:10;height:20" coordorigin="5977,11011" coordsize="10,20" path="m5977,11030l5987,11030,5987,11011,5977,11011,5977,11030xe" filled="true" fillcolor="#000000" stroked="false">
                <v:path arrowok="t"/>
                <v:fill type="solid"/>
              </v:shape>
            </v:group>
            <v:group style="position:absolute;left:5977;top:11030;width:10;height:20" coordorigin="5977,11030" coordsize="10,20">
              <v:shape style="position:absolute;left:5977;top:11030;width:10;height:20" coordorigin="5977,11030" coordsize="10,20" path="m5977,11049l5987,11049,5987,11030,5977,11030,5977,11049xe" filled="true" fillcolor="#000000" stroked="false">
                <v:path arrowok="t"/>
                <v:fill type="solid"/>
              </v:shape>
            </v:group>
            <v:group style="position:absolute;left:5977;top:11049;width:10;height:20" coordorigin="5977,11049" coordsize="10,20">
              <v:shape style="position:absolute;left:5977;top:11049;width:10;height:20" coordorigin="5977,11049" coordsize="10,20" path="m5977,11068l5987,11068,5987,11049,5977,11049,5977,11068xe" filled="true" fillcolor="#000000" stroked="false">
                <v:path arrowok="t"/>
                <v:fill type="solid"/>
              </v:shape>
            </v:group>
            <v:group style="position:absolute;left:5977;top:11068;width:10;height:20" coordorigin="5977,11068" coordsize="10,20">
              <v:shape style="position:absolute;left:5977;top:11068;width:10;height:20" coordorigin="5977,11068" coordsize="10,20" path="m5977,11088l5987,11088,5987,11068,5977,11068,5977,11088xe" filled="true" fillcolor="#000000" stroked="false">
                <v:path arrowok="t"/>
                <v:fill type="solid"/>
              </v:shape>
            </v:group>
            <v:group style="position:absolute;left:5977;top:11088;width:10;height:20" coordorigin="5977,11088" coordsize="10,20">
              <v:shape style="position:absolute;left:5977;top:11088;width:10;height:20" coordorigin="5977,11088" coordsize="10,20" path="m5977,11107l5987,11107,5987,11088,5977,11088,5977,11107xe" filled="true" fillcolor="#000000" stroked="false">
                <v:path arrowok="t"/>
                <v:fill type="solid"/>
              </v:shape>
            </v:group>
            <v:group style="position:absolute;left:5977;top:11107;width:10;height:20" coordorigin="5977,11107" coordsize="10,20">
              <v:shape style="position:absolute;left:5977;top:11107;width:10;height:20" coordorigin="5977,11107" coordsize="10,20" path="m5977,11126l5987,11126,5987,11107,5977,11107,5977,11126xe" filled="true" fillcolor="#000000" stroked="false">
                <v:path arrowok="t"/>
                <v:fill type="solid"/>
              </v:shape>
            </v:group>
            <v:group style="position:absolute;left:5977;top:11126;width:10;height:20" coordorigin="5977,11126" coordsize="10,20">
              <v:shape style="position:absolute;left:5977;top:11126;width:10;height:20" coordorigin="5977,11126" coordsize="10,20" path="m5977,11145l5987,11145,5987,11126,5977,11126,5977,11145xe" filled="true" fillcolor="#000000" stroked="false">
                <v:path arrowok="t"/>
                <v:fill type="solid"/>
              </v:shape>
            </v:group>
            <v:group style="position:absolute;left:5977;top:11145;width:10;height:20" coordorigin="5977,11145" coordsize="10,20">
              <v:shape style="position:absolute;left:5977;top:11145;width:10;height:20" coordorigin="5977,11145" coordsize="10,20" path="m5977,11164l5987,11164,5987,11145,5977,11145,5977,11164xe" filled="true" fillcolor="#000000" stroked="false">
                <v:path arrowok="t"/>
                <v:fill type="solid"/>
              </v:shape>
            </v:group>
            <v:group style="position:absolute;left:5977;top:11168;width:10;height:2" coordorigin="5977,11168" coordsize="10,2">
              <v:shape style="position:absolute;left:5977;top:11168;width:10;height:2" coordorigin="5977,11168" coordsize="10,0" path="m5977,11168l5987,11168e" filled="false" stroked="true" strokeweight=".36005pt" strokecolor="#000000">
                <v:path arrowok="t"/>
              </v:shape>
            </v:group>
            <v:group style="position:absolute;left:6760;top:10704;width:10;height:20" coordorigin="6760,10704" coordsize="10,20">
              <v:shape style="position:absolute;left:6760;top:10704;width:10;height:20" coordorigin="6760,10704" coordsize="10,20" path="m6760,10723l6769,10723,6769,10704,6760,10704,6760,10723xe" filled="true" fillcolor="#000000" stroked="false">
                <v:path arrowok="t"/>
                <v:fill type="solid"/>
              </v:shape>
            </v:group>
            <v:group style="position:absolute;left:6760;top:10723;width:10;height:20" coordorigin="6760,10723" coordsize="10,20">
              <v:shape style="position:absolute;left:6760;top:10723;width:10;height:20" coordorigin="6760,10723" coordsize="10,20" path="m6760,10742l6769,10742,6769,10723,6760,10723,6760,10742xe" filled="true" fillcolor="#000000" stroked="false">
                <v:path arrowok="t"/>
                <v:fill type="solid"/>
              </v:shape>
            </v:group>
            <v:group style="position:absolute;left:6760;top:10742;width:10;height:20" coordorigin="6760,10742" coordsize="10,20">
              <v:shape style="position:absolute;left:6760;top:10742;width:10;height:20" coordorigin="6760,10742" coordsize="10,20" path="m6760,10761l6769,10761,6769,10742,6760,10742,6760,10761xe" filled="true" fillcolor="#000000" stroked="false">
                <v:path arrowok="t"/>
                <v:fill type="solid"/>
              </v:shape>
            </v:group>
            <v:group style="position:absolute;left:6760;top:10761;width:10;height:20" coordorigin="6760,10761" coordsize="10,20">
              <v:shape style="position:absolute;left:6760;top:10761;width:10;height:20" coordorigin="6760,10761" coordsize="10,20" path="m6760,10780l6769,10780,6769,10761,6760,10761,6760,10780xe" filled="true" fillcolor="#000000" stroked="false">
                <v:path arrowok="t"/>
                <v:fill type="solid"/>
              </v:shape>
            </v:group>
            <v:group style="position:absolute;left:6760;top:10780;width:10;height:20" coordorigin="6760,10780" coordsize="10,20">
              <v:shape style="position:absolute;left:6760;top:10780;width:10;height:20" coordorigin="6760,10780" coordsize="10,20" path="m6760,10800l6769,10800,6769,10780,6760,10780,6760,10800xe" filled="true" fillcolor="#000000" stroked="false">
                <v:path arrowok="t"/>
                <v:fill type="solid"/>
              </v:shape>
            </v:group>
            <v:group style="position:absolute;left:6760;top:10800;width:10;height:20" coordorigin="6760,10800" coordsize="10,20">
              <v:shape style="position:absolute;left:6760;top:10800;width:10;height:20" coordorigin="6760,10800" coordsize="10,20" path="m6760,10819l6769,10819,6769,10800,6760,10800,6760,10819xe" filled="true" fillcolor="#000000" stroked="false">
                <v:path arrowok="t"/>
                <v:fill type="solid"/>
              </v:shape>
            </v:group>
            <v:group style="position:absolute;left:6760;top:10819;width:10;height:20" coordorigin="6760,10819" coordsize="10,20">
              <v:shape style="position:absolute;left:6760;top:10819;width:10;height:20" coordorigin="6760,10819" coordsize="10,20" path="m6760,10838l6769,10838,6769,10819,6760,10819,6760,10838xe" filled="true" fillcolor="#000000" stroked="false">
                <v:path arrowok="t"/>
                <v:fill type="solid"/>
              </v:shape>
            </v:group>
            <v:group style="position:absolute;left:6760;top:10838;width:10;height:20" coordorigin="6760,10838" coordsize="10,20">
              <v:shape style="position:absolute;left:6760;top:10838;width:10;height:20" coordorigin="6760,10838" coordsize="10,20" path="m6760,10857l6769,10857,6769,10838,6760,10838,6760,10857xe" filled="true" fillcolor="#000000" stroked="false">
                <v:path arrowok="t"/>
                <v:fill type="solid"/>
              </v:shape>
            </v:group>
            <v:group style="position:absolute;left:6760;top:10857;width:10;height:20" coordorigin="6760,10857" coordsize="10,20">
              <v:shape style="position:absolute;left:6760;top:10857;width:10;height:20" coordorigin="6760,10857" coordsize="10,20" path="m6760,10876l6769,10876,6769,10857,6760,10857,6760,10876xe" filled="true" fillcolor="#000000" stroked="false">
                <v:path arrowok="t"/>
                <v:fill type="solid"/>
              </v:shape>
            </v:group>
            <v:group style="position:absolute;left:6760;top:10876;width:10;height:20" coordorigin="6760,10876" coordsize="10,20">
              <v:shape style="position:absolute;left:6760;top:10876;width:10;height:20" coordorigin="6760,10876" coordsize="10,20" path="m6760,10896l6769,10896,6769,10876,6760,10876,6760,10896xe" filled="true" fillcolor="#000000" stroked="false">
                <v:path arrowok="t"/>
                <v:fill type="solid"/>
              </v:shape>
            </v:group>
            <v:group style="position:absolute;left:6760;top:10896;width:10;height:20" coordorigin="6760,10896" coordsize="10,20">
              <v:shape style="position:absolute;left:6760;top:10896;width:10;height:20" coordorigin="6760,10896" coordsize="10,20" path="m6760,10915l6769,10915,6769,10896,6760,10896,6760,10915xe" filled="true" fillcolor="#000000" stroked="false">
                <v:path arrowok="t"/>
                <v:fill type="solid"/>
              </v:shape>
            </v:group>
            <v:group style="position:absolute;left:6760;top:10915;width:10;height:20" coordorigin="6760,10915" coordsize="10,20">
              <v:shape style="position:absolute;left:6760;top:10915;width:10;height:20" coordorigin="6760,10915" coordsize="10,20" path="m6760,10934l6769,10934,6769,10915,6760,10915,6760,10934xe" filled="true" fillcolor="#000000" stroked="false">
                <v:path arrowok="t"/>
                <v:fill type="solid"/>
              </v:shape>
            </v:group>
            <v:group style="position:absolute;left:6760;top:10934;width:10;height:20" coordorigin="6760,10934" coordsize="10,20">
              <v:shape style="position:absolute;left:6760;top:10934;width:10;height:20" coordorigin="6760,10934" coordsize="10,20" path="m6760,10953l6769,10953,6769,10934,6760,10934,6760,10953xe" filled="true" fillcolor="#000000" stroked="false">
                <v:path arrowok="t"/>
                <v:fill type="solid"/>
              </v:shape>
            </v:group>
            <v:group style="position:absolute;left:6760;top:10953;width:10;height:20" coordorigin="6760,10953" coordsize="10,20">
              <v:shape style="position:absolute;left:6760;top:10953;width:10;height:20" coordorigin="6760,10953" coordsize="10,20" path="m6760,10972l6769,10972,6769,10953,6760,10953,6760,10972xe" filled="true" fillcolor="#000000" stroked="false">
                <v:path arrowok="t"/>
                <v:fill type="solid"/>
              </v:shape>
            </v:group>
            <v:group style="position:absolute;left:6760;top:10972;width:10;height:20" coordorigin="6760,10972" coordsize="10,20">
              <v:shape style="position:absolute;left:6760;top:10972;width:10;height:20" coordorigin="6760,10972" coordsize="10,20" path="m6760,10992l6769,10992,6769,10972,6760,10972,6760,10992xe" filled="true" fillcolor="#000000" stroked="false">
                <v:path arrowok="t"/>
                <v:fill type="solid"/>
              </v:shape>
            </v:group>
            <v:group style="position:absolute;left:6760;top:10992;width:10;height:20" coordorigin="6760,10992" coordsize="10,20">
              <v:shape style="position:absolute;left:6760;top:10992;width:10;height:20" coordorigin="6760,10992" coordsize="10,20" path="m6760,11011l6769,11011,6769,10992,6760,10992,6760,11011xe" filled="true" fillcolor="#000000" stroked="false">
                <v:path arrowok="t"/>
                <v:fill type="solid"/>
              </v:shape>
            </v:group>
            <v:group style="position:absolute;left:6760;top:11011;width:10;height:20" coordorigin="6760,11011" coordsize="10,20">
              <v:shape style="position:absolute;left:6760;top:11011;width:10;height:20" coordorigin="6760,11011" coordsize="10,20" path="m6760,11030l6769,11030,6769,11011,6760,11011,6760,11030xe" filled="true" fillcolor="#000000" stroked="false">
                <v:path arrowok="t"/>
                <v:fill type="solid"/>
              </v:shape>
            </v:group>
            <v:group style="position:absolute;left:6760;top:11030;width:10;height:20" coordorigin="6760,11030" coordsize="10,20">
              <v:shape style="position:absolute;left:6760;top:11030;width:10;height:20" coordorigin="6760,11030" coordsize="10,20" path="m6760,11049l6769,11049,6769,11030,6760,11030,6760,11049xe" filled="true" fillcolor="#000000" stroked="false">
                <v:path arrowok="t"/>
                <v:fill type="solid"/>
              </v:shape>
            </v:group>
            <v:group style="position:absolute;left:6760;top:11049;width:10;height:20" coordorigin="6760,11049" coordsize="10,20">
              <v:shape style="position:absolute;left:6760;top:11049;width:10;height:20" coordorigin="6760,11049" coordsize="10,20" path="m6760,11068l6769,11068,6769,11049,6760,11049,6760,11068xe" filled="true" fillcolor="#000000" stroked="false">
                <v:path arrowok="t"/>
                <v:fill type="solid"/>
              </v:shape>
            </v:group>
            <v:group style="position:absolute;left:6760;top:11068;width:10;height:20" coordorigin="6760,11068" coordsize="10,20">
              <v:shape style="position:absolute;left:6760;top:11068;width:10;height:20" coordorigin="6760,11068" coordsize="10,20" path="m6760,11088l6769,11088,6769,11068,6760,11068,6760,11088xe" filled="true" fillcolor="#000000" stroked="false">
                <v:path arrowok="t"/>
                <v:fill type="solid"/>
              </v:shape>
            </v:group>
            <v:group style="position:absolute;left:6760;top:11088;width:10;height:20" coordorigin="6760,11088" coordsize="10,20">
              <v:shape style="position:absolute;left:6760;top:11088;width:10;height:20" coordorigin="6760,11088" coordsize="10,20" path="m6760,11107l6769,11107,6769,11088,6760,11088,6760,11107xe" filled="true" fillcolor="#000000" stroked="false">
                <v:path arrowok="t"/>
                <v:fill type="solid"/>
              </v:shape>
            </v:group>
            <v:group style="position:absolute;left:6760;top:11107;width:10;height:20" coordorigin="6760,11107" coordsize="10,20">
              <v:shape style="position:absolute;left:6760;top:11107;width:10;height:20" coordorigin="6760,11107" coordsize="10,20" path="m6760,11126l6769,11126,6769,11107,6760,11107,6760,11126xe" filled="true" fillcolor="#000000" stroked="false">
                <v:path arrowok="t"/>
                <v:fill type="solid"/>
              </v:shape>
            </v:group>
            <v:group style="position:absolute;left:6760;top:11126;width:10;height:20" coordorigin="6760,11126" coordsize="10,20">
              <v:shape style="position:absolute;left:6760;top:11126;width:10;height:20" coordorigin="6760,11126" coordsize="10,20" path="m6760,11145l6769,11145,6769,11126,6760,11126,6760,11145xe" filled="true" fillcolor="#000000" stroked="false">
                <v:path arrowok="t"/>
                <v:fill type="solid"/>
              </v:shape>
            </v:group>
            <v:group style="position:absolute;left:6760;top:11145;width:10;height:20" coordorigin="6760,11145" coordsize="10,20">
              <v:shape style="position:absolute;left:6760;top:11145;width:10;height:20" coordorigin="6760,11145" coordsize="10,20" path="m6760,11164l6769,11164,6769,11145,6760,11145,6760,11164xe" filled="true" fillcolor="#000000" stroked="false">
                <v:path arrowok="t"/>
                <v:fill type="solid"/>
              </v:shape>
            </v:group>
            <v:group style="position:absolute;left:6760;top:11168;width:10;height:2" coordorigin="6760,11168" coordsize="10,2">
              <v:shape style="position:absolute;left:6760;top:11168;width:10;height:2" coordorigin="6760,11168" coordsize="10,0" path="m6760,11168l6769,11168e" filled="false" stroked="true" strokeweight=".36005pt" strokecolor="#000000">
                <v:path arrowok="t"/>
              </v:shape>
            </v:group>
            <v:group style="position:absolute;left:7458;top:10704;width:10;height:20" coordorigin="7458,10704" coordsize="10,20">
              <v:shape style="position:absolute;left:7458;top:10704;width:10;height:20" coordorigin="7458,10704" coordsize="10,20" path="m7458,10723l7468,10723,7468,10704,7458,10704,7458,10723xe" filled="true" fillcolor="#000000" stroked="false">
                <v:path arrowok="t"/>
                <v:fill type="solid"/>
              </v:shape>
            </v:group>
            <v:group style="position:absolute;left:7458;top:10723;width:10;height:20" coordorigin="7458,10723" coordsize="10,20">
              <v:shape style="position:absolute;left:7458;top:10723;width:10;height:20" coordorigin="7458,10723" coordsize="10,20" path="m7458,10742l7468,10742,7468,10723,7458,10723,7458,10742xe" filled="true" fillcolor="#000000" stroked="false">
                <v:path arrowok="t"/>
                <v:fill type="solid"/>
              </v:shape>
            </v:group>
            <v:group style="position:absolute;left:7458;top:10742;width:10;height:20" coordorigin="7458,10742" coordsize="10,20">
              <v:shape style="position:absolute;left:7458;top:10742;width:10;height:20" coordorigin="7458,10742" coordsize="10,20" path="m7458,10761l7468,10761,7468,10742,7458,10742,7458,10761xe" filled="true" fillcolor="#000000" stroked="false">
                <v:path arrowok="t"/>
                <v:fill type="solid"/>
              </v:shape>
            </v:group>
            <v:group style="position:absolute;left:7458;top:10761;width:10;height:20" coordorigin="7458,10761" coordsize="10,20">
              <v:shape style="position:absolute;left:7458;top:10761;width:10;height:20" coordorigin="7458,10761" coordsize="10,20" path="m7458,10780l7468,10780,7468,10761,7458,10761,7458,10780xe" filled="true" fillcolor="#000000" stroked="false">
                <v:path arrowok="t"/>
                <v:fill type="solid"/>
              </v:shape>
            </v:group>
            <v:group style="position:absolute;left:7458;top:10780;width:10;height:20" coordorigin="7458,10780" coordsize="10,20">
              <v:shape style="position:absolute;left:7458;top:10780;width:10;height:20" coordorigin="7458,10780" coordsize="10,20" path="m7458,10800l7468,10800,7468,10780,7458,10780,7458,10800xe" filled="true" fillcolor="#000000" stroked="false">
                <v:path arrowok="t"/>
                <v:fill type="solid"/>
              </v:shape>
            </v:group>
            <v:group style="position:absolute;left:7458;top:10800;width:10;height:20" coordorigin="7458,10800" coordsize="10,20">
              <v:shape style="position:absolute;left:7458;top:10800;width:10;height:20" coordorigin="7458,10800" coordsize="10,20" path="m7458,10819l7468,10819,7468,10800,7458,10800,7458,10819xe" filled="true" fillcolor="#000000" stroked="false">
                <v:path arrowok="t"/>
                <v:fill type="solid"/>
              </v:shape>
            </v:group>
            <v:group style="position:absolute;left:7458;top:10819;width:10;height:20" coordorigin="7458,10819" coordsize="10,20">
              <v:shape style="position:absolute;left:7458;top:10819;width:10;height:20" coordorigin="7458,10819" coordsize="10,20" path="m7458,10838l7468,10838,7468,10819,7458,10819,7458,10838xe" filled="true" fillcolor="#000000" stroked="false">
                <v:path arrowok="t"/>
                <v:fill type="solid"/>
              </v:shape>
            </v:group>
            <v:group style="position:absolute;left:7458;top:10838;width:10;height:20" coordorigin="7458,10838" coordsize="10,20">
              <v:shape style="position:absolute;left:7458;top:10838;width:10;height:20" coordorigin="7458,10838" coordsize="10,20" path="m7458,10857l7468,10857,7468,10838,7458,10838,7458,10857xe" filled="true" fillcolor="#000000" stroked="false">
                <v:path arrowok="t"/>
                <v:fill type="solid"/>
              </v:shape>
            </v:group>
            <v:group style="position:absolute;left:7458;top:10857;width:10;height:20" coordorigin="7458,10857" coordsize="10,20">
              <v:shape style="position:absolute;left:7458;top:10857;width:10;height:20" coordorigin="7458,10857" coordsize="10,20" path="m7458,10876l7468,10876,7468,10857,7458,10857,7458,10876xe" filled="true" fillcolor="#000000" stroked="false">
                <v:path arrowok="t"/>
                <v:fill type="solid"/>
              </v:shape>
            </v:group>
            <v:group style="position:absolute;left:7458;top:10876;width:10;height:20" coordorigin="7458,10876" coordsize="10,20">
              <v:shape style="position:absolute;left:7458;top:10876;width:10;height:20" coordorigin="7458,10876" coordsize="10,20" path="m7458,10896l7468,10896,7468,10876,7458,10876,7458,10896xe" filled="true" fillcolor="#000000" stroked="false">
                <v:path arrowok="t"/>
                <v:fill type="solid"/>
              </v:shape>
            </v:group>
            <v:group style="position:absolute;left:7458;top:10896;width:10;height:20" coordorigin="7458,10896" coordsize="10,20">
              <v:shape style="position:absolute;left:7458;top:10896;width:10;height:20" coordorigin="7458,10896" coordsize="10,20" path="m7458,10915l7468,10915,7468,10896,7458,10896,7458,10915xe" filled="true" fillcolor="#000000" stroked="false">
                <v:path arrowok="t"/>
                <v:fill type="solid"/>
              </v:shape>
            </v:group>
            <v:group style="position:absolute;left:7458;top:10915;width:10;height:20" coordorigin="7458,10915" coordsize="10,20">
              <v:shape style="position:absolute;left:7458;top:10915;width:10;height:20" coordorigin="7458,10915" coordsize="10,20" path="m7458,10934l7468,10934,7468,10915,7458,10915,7458,10934xe" filled="true" fillcolor="#000000" stroked="false">
                <v:path arrowok="t"/>
                <v:fill type="solid"/>
              </v:shape>
            </v:group>
            <v:group style="position:absolute;left:7458;top:10934;width:10;height:20" coordorigin="7458,10934" coordsize="10,20">
              <v:shape style="position:absolute;left:7458;top:10934;width:10;height:20" coordorigin="7458,10934" coordsize="10,20" path="m7458,10953l7468,10953,7468,10934,7458,10934,7458,10953xe" filled="true" fillcolor="#000000" stroked="false">
                <v:path arrowok="t"/>
                <v:fill type="solid"/>
              </v:shape>
            </v:group>
            <v:group style="position:absolute;left:7458;top:10953;width:10;height:20" coordorigin="7458,10953" coordsize="10,20">
              <v:shape style="position:absolute;left:7458;top:10953;width:10;height:20" coordorigin="7458,10953" coordsize="10,20" path="m7458,10972l7468,10972,7468,10953,7458,10953,7458,10972xe" filled="true" fillcolor="#000000" stroked="false">
                <v:path arrowok="t"/>
                <v:fill type="solid"/>
              </v:shape>
            </v:group>
            <v:group style="position:absolute;left:7458;top:10972;width:10;height:20" coordorigin="7458,10972" coordsize="10,20">
              <v:shape style="position:absolute;left:7458;top:10972;width:10;height:20" coordorigin="7458,10972" coordsize="10,20" path="m7458,10992l7468,10992,7468,10972,7458,10972,7458,10992xe" filled="true" fillcolor="#000000" stroked="false">
                <v:path arrowok="t"/>
                <v:fill type="solid"/>
              </v:shape>
            </v:group>
            <v:group style="position:absolute;left:7458;top:10992;width:10;height:20" coordorigin="7458,10992" coordsize="10,20">
              <v:shape style="position:absolute;left:7458;top:10992;width:10;height:20" coordorigin="7458,10992" coordsize="10,20" path="m7458,11011l7468,11011,7468,10992,7458,10992,7458,11011xe" filled="true" fillcolor="#000000" stroked="false">
                <v:path arrowok="t"/>
                <v:fill type="solid"/>
              </v:shape>
            </v:group>
            <v:group style="position:absolute;left:7458;top:11011;width:10;height:20" coordorigin="7458,11011" coordsize="10,20">
              <v:shape style="position:absolute;left:7458;top:11011;width:10;height:20" coordorigin="7458,11011" coordsize="10,20" path="m7458,11030l7468,11030,7468,11011,7458,11011,7458,11030xe" filled="true" fillcolor="#000000" stroked="false">
                <v:path arrowok="t"/>
                <v:fill type="solid"/>
              </v:shape>
            </v:group>
            <v:group style="position:absolute;left:7458;top:11030;width:10;height:20" coordorigin="7458,11030" coordsize="10,20">
              <v:shape style="position:absolute;left:7458;top:11030;width:10;height:20" coordorigin="7458,11030" coordsize="10,20" path="m7458,11049l7468,11049,7468,11030,7458,11030,7458,11049xe" filled="true" fillcolor="#000000" stroked="false">
                <v:path arrowok="t"/>
                <v:fill type="solid"/>
              </v:shape>
            </v:group>
            <v:group style="position:absolute;left:7458;top:11049;width:10;height:20" coordorigin="7458,11049" coordsize="10,20">
              <v:shape style="position:absolute;left:7458;top:11049;width:10;height:20" coordorigin="7458,11049" coordsize="10,20" path="m7458,11068l7468,11068,7468,11049,7458,11049,7458,11068xe" filled="true" fillcolor="#000000" stroked="false">
                <v:path arrowok="t"/>
                <v:fill type="solid"/>
              </v:shape>
            </v:group>
            <v:group style="position:absolute;left:7458;top:11068;width:10;height:20" coordorigin="7458,11068" coordsize="10,20">
              <v:shape style="position:absolute;left:7458;top:11068;width:10;height:20" coordorigin="7458,11068" coordsize="10,20" path="m7458,11088l7468,11088,7468,11068,7458,11068,7458,11088xe" filled="true" fillcolor="#000000" stroked="false">
                <v:path arrowok="t"/>
                <v:fill type="solid"/>
              </v:shape>
            </v:group>
            <v:group style="position:absolute;left:7458;top:11088;width:10;height:20" coordorigin="7458,11088" coordsize="10,20">
              <v:shape style="position:absolute;left:7458;top:11088;width:10;height:20" coordorigin="7458,11088" coordsize="10,20" path="m7458,11107l7468,11107,7468,11088,7458,11088,7458,11107xe" filled="true" fillcolor="#000000" stroked="false">
                <v:path arrowok="t"/>
                <v:fill type="solid"/>
              </v:shape>
            </v:group>
            <v:group style="position:absolute;left:7458;top:11107;width:10;height:20" coordorigin="7458,11107" coordsize="10,20">
              <v:shape style="position:absolute;left:7458;top:11107;width:10;height:20" coordorigin="7458,11107" coordsize="10,20" path="m7458,11126l7468,11126,7468,11107,7458,11107,7458,11126xe" filled="true" fillcolor="#000000" stroked="false">
                <v:path arrowok="t"/>
                <v:fill type="solid"/>
              </v:shape>
            </v:group>
            <v:group style="position:absolute;left:7458;top:11126;width:10;height:20" coordorigin="7458,11126" coordsize="10,20">
              <v:shape style="position:absolute;left:7458;top:11126;width:10;height:20" coordorigin="7458,11126" coordsize="10,20" path="m7458,11145l7468,11145,7468,11126,7458,11126,7458,11145xe" filled="true" fillcolor="#000000" stroked="false">
                <v:path arrowok="t"/>
                <v:fill type="solid"/>
              </v:shape>
            </v:group>
            <v:group style="position:absolute;left:7458;top:11145;width:10;height:20" coordorigin="7458,11145" coordsize="10,20">
              <v:shape style="position:absolute;left:7458;top:11145;width:10;height:20" coordorigin="7458,11145" coordsize="10,20" path="m7458,11164l7468,11164,7468,11145,7458,11145,7458,11164xe" filled="true" fillcolor="#000000" stroked="false">
                <v:path arrowok="t"/>
                <v:fill type="solid"/>
              </v:shape>
            </v:group>
            <v:group style="position:absolute;left:7458;top:11168;width:10;height:2" coordorigin="7458,11168" coordsize="10,2">
              <v:shape style="position:absolute;left:7458;top:11168;width:10;height:2" coordorigin="7458,11168" coordsize="10,0" path="m7458,11168l7468,11168e" filled="false" stroked="true" strokeweight=".36005pt" strokecolor="#000000">
                <v:path arrowok="t"/>
              </v:shape>
            </v:group>
            <v:group style="position:absolute;left:8740;top:10704;width:10;height:20" coordorigin="8740,10704" coordsize="10,20">
              <v:shape style="position:absolute;left:8740;top:10704;width:10;height:20" coordorigin="8740,10704" coordsize="10,20" path="m8740,10723l8749,10723,8749,10704,8740,10704,8740,10723xe" filled="true" fillcolor="#000000" stroked="false">
                <v:path arrowok="t"/>
                <v:fill type="solid"/>
              </v:shape>
            </v:group>
            <v:group style="position:absolute;left:8740;top:10723;width:10;height:20" coordorigin="8740,10723" coordsize="10,20">
              <v:shape style="position:absolute;left:8740;top:10723;width:10;height:20" coordorigin="8740,10723" coordsize="10,20" path="m8740,10742l8749,10742,8749,10723,8740,10723,8740,10742xe" filled="true" fillcolor="#000000" stroked="false">
                <v:path arrowok="t"/>
                <v:fill type="solid"/>
              </v:shape>
            </v:group>
            <v:group style="position:absolute;left:8740;top:10742;width:10;height:20" coordorigin="8740,10742" coordsize="10,20">
              <v:shape style="position:absolute;left:8740;top:10742;width:10;height:20" coordorigin="8740,10742" coordsize="10,20" path="m8740,10761l8749,10761,8749,10742,8740,10742,8740,10761xe" filled="true" fillcolor="#000000" stroked="false">
                <v:path arrowok="t"/>
                <v:fill type="solid"/>
              </v:shape>
            </v:group>
            <v:group style="position:absolute;left:8740;top:10761;width:10;height:20" coordorigin="8740,10761" coordsize="10,20">
              <v:shape style="position:absolute;left:8740;top:10761;width:10;height:20" coordorigin="8740,10761" coordsize="10,20" path="m8740,10780l8749,10780,8749,10761,8740,10761,8740,10780xe" filled="true" fillcolor="#000000" stroked="false">
                <v:path arrowok="t"/>
                <v:fill type="solid"/>
              </v:shape>
            </v:group>
            <v:group style="position:absolute;left:8740;top:10780;width:10;height:20" coordorigin="8740,10780" coordsize="10,20">
              <v:shape style="position:absolute;left:8740;top:10780;width:10;height:20" coordorigin="8740,10780" coordsize="10,20" path="m8740,10800l8749,10800,8749,10780,8740,10780,8740,10800xe" filled="true" fillcolor="#000000" stroked="false">
                <v:path arrowok="t"/>
                <v:fill type="solid"/>
              </v:shape>
            </v:group>
            <v:group style="position:absolute;left:8740;top:10800;width:10;height:20" coordorigin="8740,10800" coordsize="10,20">
              <v:shape style="position:absolute;left:8740;top:10800;width:10;height:20" coordorigin="8740,10800" coordsize="10,20" path="m8740,10819l8749,10819,8749,10800,8740,10800,8740,10819xe" filled="true" fillcolor="#000000" stroked="false">
                <v:path arrowok="t"/>
                <v:fill type="solid"/>
              </v:shape>
            </v:group>
            <v:group style="position:absolute;left:8740;top:10819;width:10;height:20" coordorigin="8740,10819" coordsize="10,20">
              <v:shape style="position:absolute;left:8740;top:10819;width:10;height:20" coordorigin="8740,10819" coordsize="10,20" path="m8740,10838l8749,10838,8749,10819,8740,10819,8740,10838xe" filled="true" fillcolor="#000000" stroked="false">
                <v:path arrowok="t"/>
                <v:fill type="solid"/>
              </v:shape>
            </v:group>
            <v:group style="position:absolute;left:8740;top:10838;width:10;height:20" coordorigin="8740,10838" coordsize="10,20">
              <v:shape style="position:absolute;left:8740;top:10838;width:10;height:20" coordorigin="8740,10838" coordsize="10,20" path="m8740,10857l8749,10857,8749,10838,8740,10838,8740,10857xe" filled="true" fillcolor="#000000" stroked="false">
                <v:path arrowok="t"/>
                <v:fill type="solid"/>
              </v:shape>
            </v:group>
            <v:group style="position:absolute;left:8740;top:10857;width:10;height:20" coordorigin="8740,10857" coordsize="10,20">
              <v:shape style="position:absolute;left:8740;top:10857;width:10;height:20" coordorigin="8740,10857" coordsize="10,20" path="m8740,10876l8749,10876,8749,10857,8740,10857,8740,10876xe" filled="true" fillcolor="#000000" stroked="false">
                <v:path arrowok="t"/>
                <v:fill type="solid"/>
              </v:shape>
            </v:group>
            <v:group style="position:absolute;left:8740;top:10876;width:10;height:20" coordorigin="8740,10876" coordsize="10,20">
              <v:shape style="position:absolute;left:8740;top:10876;width:10;height:20" coordorigin="8740,10876" coordsize="10,20" path="m8740,10896l8749,10896,8749,10876,8740,10876,8740,10896xe" filled="true" fillcolor="#000000" stroked="false">
                <v:path arrowok="t"/>
                <v:fill type="solid"/>
              </v:shape>
            </v:group>
            <v:group style="position:absolute;left:8740;top:10896;width:10;height:20" coordorigin="8740,10896" coordsize="10,20">
              <v:shape style="position:absolute;left:8740;top:10896;width:10;height:20" coordorigin="8740,10896" coordsize="10,20" path="m8740,10915l8749,10915,8749,10896,8740,10896,8740,10915xe" filled="true" fillcolor="#000000" stroked="false">
                <v:path arrowok="t"/>
                <v:fill type="solid"/>
              </v:shape>
            </v:group>
            <v:group style="position:absolute;left:8740;top:10915;width:10;height:20" coordorigin="8740,10915" coordsize="10,20">
              <v:shape style="position:absolute;left:8740;top:10915;width:10;height:20" coordorigin="8740,10915" coordsize="10,20" path="m8740,10934l8749,10934,8749,10915,8740,10915,8740,10934xe" filled="true" fillcolor="#000000" stroked="false">
                <v:path arrowok="t"/>
                <v:fill type="solid"/>
              </v:shape>
            </v:group>
            <v:group style="position:absolute;left:8740;top:10934;width:10;height:20" coordorigin="8740,10934" coordsize="10,20">
              <v:shape style="position:absolute;left:8740;top:10934;width:10;height:20" coordorigin="8740,10934" coordsize="10,20" path="m8740,10953l8749,10953,8749,10934,8740,10934,8740,10953xe" filled="true" fillcolor="#000000" stroked="false">
                <v:path arrowok="t"/>
                <v:fill type="solid"/>
              </v:shape>
            </v:group>
            <v:group style="position:absolute;left:8740;top:10953;width:10;height:20" coordorigin="8740,10953" coordsize="10,20">
              <v:shape style="position:absolute;left:8740;top:10953;width:10;height:20" coordorigin="8740,10953" coordsize="10,20" path="m8740,10972l8749,10972,8749,10953,8740,10953,8740,10972xe" filled="true" fillcolor="#000000" stroked="false">
                <v:path arrowok="t"/>
                <v:fill type="solid"/>
              </v:shape>
            </v:group>
            <v:group style="position:absolute;left:8740;top:10972;width:10;height:20" coordorigin="8740,10972" coordsize="10,20">
              <v:shape style="position:absolute;left:8740;top:10972;width:10;height:20" coordorigin="8740,10972" coordsize="10,20" path="m8740,10992l8749,10992,8749,10972,8740,10972,8740,10992xe" filled="true" fillcolor="#000000" stroked="false">
                <v:path arrowok="t"/>
                <v:fill type="solid"/>
              </v:shape>
            </v:group>
            <v:group style="position:absolute;left:8740;top:10992;width:10;height:20" coordorigin="8740,10992" coordsize="10,20">
              <v:shape style="position:absolute;left:8740;top:10992;width:10;height:20" coordorigin="8740,10992" coordsize="10,20" path="m8740,11011l8749,11011,8749,10992,8740,10992,8740,11011xe" filled="true" fillcolor="#000000" stroked="false">
                <v:path arrowok="t"/>
                <v:fill type="solid"/>
              </v:shape>
            </v:group>
            <v:group style="position:absolute;left:8740;top:11011;width:10;height:20" coordorigin="8740,11011" coordsize="10,20">
              <v:shape style="position:absolute;left:8740;top:11011;width:10;height:20" coordorigin="8740,11011" coordsize="10,20" path="m8740,11030l8749,11030,8749,11011,8740,11011,8740,11030xe" filled="true" fillcolor="#000000" stroked="false">
                <v:path arrowok="t"/>
                <v:fill type="solid"/>
              </v:shape>
            </v:group>
            <v:group style="position:absolute;left:8740;top:11030;width:10;height:20" coordorigin="8740,11030" coordsize="10,20">
              <v:shape style="position:absolute;left:8740;top:11030;width:10;height:20" coordorigin="8740,11030" coordsize="10,20" path="m8740,11049l8749,11049,8749,11030,8740,11030,8740,11049xe" filled="true" fillcolor="#000000" stroked="false">
                <v:path arrowok="t"/>
                <v:fill type="solid"/>
              </v:shape>
            </v:group>
            <v:group style="position:absolute;left:8740;top:11049;width:10;height:20" coordorigin="8740,11049" coordsize="10,20">
              <v:shape style="position:absolute;left:8740;top:11049;width:10;height:20" coordorigin="8740,11049" coordsize="10,20" path="m8740,11068l8749,11068,8749,11049,8740,11049,8740,11068xe" filled="true" fillcolor="#000000" stroked="false">
                <v:path arrowok="t"/>
                <v:fill type="solid"/>
              </v:shape>
            </v:group>
            <v:group style="position:absolute;left:8740;top:11068;width:10;height:20" coordorigin="8740,11068" coordsize="10,20">
              <v:shape style="position:absolute;left:8740;top:11068;width:10;height:20" coordorigin="8740,11068" coordsize="10,20" path="m8740,11088l8749,11088,8749,11068,8740,11068,8740,11088xe" filled="true" fillcolor="#000000" stroked="false">
                <v:path arrowok="t"/>
                <v:fill type="solid"/>
              </v:shape>
            </v:group>
            <v:group style="position:absolute;left:8740;top:11088;width:10;height:20" coordorigin="8740,11088" coordsize="10,20">
              <v:shape style="position:absolute;left:8740;top:11088;width:10;height:20" coordorigin="8740,11088" coordsize="10,20" path="m8740,11107l8749,11107,8749,11088,8740,11088,8740,11107xe" filled="true" fillcolor="#000000" stroked="false">
                <v:path arrowok="t"/>
                <v:fill type="solid"/>
              </v:shape>
            </v:group>
            <v:group style="position:absolute;left:8740;top:11107;width:10;height:20" coordorigin="8740,11107" coordsize="10,20">
              <v:shape style="position:absolute;left:8740;top:11107;width:10;height:20" coordorigin="8740,11107" coordsize="10,20" path="m8740,11126l8749,11126,8749,11107,8740,11107,8740,11126xe" filled="true" fillcolor="#000000" stroked="false">
                <v:path arrowok="t"/>
                <v:fill type="solid"/>
              </v:shape>
            </v:group>
            <v:group style="position:absolute;left:8740;top:11126;width:10;height:20" coordorigin="8740,11126" coordsize="10,20">
              <v:shape style="position:absolute;left:8740;top:11126;width:10;height:20" coordorigin="8740,11126" coordsize="10,20" path="m8740,11145l8749,11145,8749,11126,8740,11126,8740,11145xe" filled="true" fillcolor="#000000" stroked="false">
                <v:path arrowok="t"/>
                <v:fill type="solid"/>
              </v:shape>
            </v:group>
            <v:group style="position:absolute;left:8740;top:11145;width:10;height:20" coordorigin="8740,11145" coordsize="10,20">
              <v:shape style="position:absolute;left:8740;top:11145;width:10;height:20" coordorigin="8740,11145" coordsize="10,20" path="m8740,11164l8749,11164,8749,11145,8740,11145,8740,11164xe" filled="true" fillcolor="#000000" stroked="false">
                <v:path arrowok="t"/>
                <v:fill type="solid"/>
              </v:shape>
            </v:group>
            <v:group style="position:absolute;left:8740;top:11168;width:10;height:2" coordorigin="8740,11168" coordsize="10,2">
              <v:shape style="position:absolute;left:8740;top:11168;width:10;height:2" coordorigin="8740,11168" coordsize="10,0" path="m8740,11168l8749,11168e" filled="false" stroked="true" strokeweight=".36005pt" strokecolor="#000000">
                <v:path arrowok="t"/>
              </v:shape>
            </v:group>
            <v:group style="position:absolute;left:10864;top:10704;width:10;height:20" coordorigin="10864,10704" coordsize="10,20">
              <v:shape style="position:absolute;left:10864;top:10704;width:10;height:20" coordorigin="10864,10704" coordsize="10,20" path="m10864,10723l10874,10723,10874,10704,10864,10704,10864,10723xe" filled="true" fillcolor="#000000" stroked="false">
                <v:path arrowok="t"/>
                <v:fill type="solid"/>
              </v:shape>
            </v:group>
            <v:group style="position:absolute;left:10864;top:10723;width:10;height:20" coordorigin="10864,10723" coordsize="10,20">
              <v:shape style="position:absolute;left:10864;top:10723;width:10;height:20" coordorigin="10864,10723" coordsize="10,20" path="m10864,10742l10874,10742,10874,10723,10864,10723,10864,10742xe" filled="true" fillcolor="#000000" stroked="false">
                <v:path arrowok="t"/>
                <v:fill type="solid"/>
              </v:shape>
            </v:group>
            <v:group style="position:absolute;left:10864;top:10742;width:10;height:20" coordorigin="10864,10742" coordsize="10,20">
              <v:shape style="position:absolute;left:10864;top:10742;width:10;height:20" coordorigin="10864,10742" coordsize="10,20" path="m10864,10761l10874,10761,10874,10742,10864,10742,10864,10761xe" filled="true" fillcolor="#000000" stroked="false">
                <v:path arrowok="t"/>
                <v:fill type="solid"/>
              </v:shape>
            </v:group>
            <v:group style="position:absolute;left:10864;top:10761;width:10;height:20" coordorigin="10864,10761" coordsize="10,20">
              <v:shape style="position:absolute;left:10864;top:10761;width:10;height:20" coordorigin="10864,10761" coordsize="10,20" path="m10864,10780l10874,10780,10874,10761,10864,10761,10864,10780xe" filled="true" fillcolor="#000000" stroked="false">
                <v:path arrowok="t"/>
                <v:fill type="solid"/>
              </v:shape>
            </v:group>
            <v:group style="position:absolute;left:10864;top:10780;width:10;height:20" coordorigin="10864,10780" coordsize="10,20">
              <v:shape style="position:absolute;left:10864;top:10780;width:10;height:20" coordorigin="10864,10780" coordsize="10,20" path="m10864,10800l10874,10800,10874,10780,10864,10780,10864,10800xe" filled="true" fillcolor="#000000" stroked="false">
                <v:path arrowok="t"/>
                <v:fill type="solid"/>
              </v:shape>
            </v:group>
            <v:group style="position:absolute;left:10864;top:10800;width:10;height:20" coordorigin="10864,10800" coordsize="10,20">
              <v:shape style="position:absolute;left:10864;top:10800;width:10;height:20" coordorigin="10864,10800" coordsize="10,20" path="m10864,10819l10874,10819,10874,10800,10864,10800,10864,10819xe" filled="true" fillcolor="#000000" stroked="false">
                <v:path arrowok="t"/>
                <v:fill type="solid"/>
              </v:shape>
            </v:group>
            <v:group style="position:absolute;left:10864;top:10819;width:10;height:20" coordorigin="10864,10819" coordsize="10,20">
              <v:shape style="position:absolute;left:10864;top:10819;width:10;height:20" coordorigin="10864,10819" coordsize="10,20" path="m10864,10838l10874,10838,10874,10819,10864,10819,10864,10838xe" filled="true" fillcolor="#000000" stroked="false">
                <v:path arrowok="t"/>
                <v:fill type="solid"/>
              </v:shape>
            </v:group>
            <v:group style="position:absolute;left:10864;top:10838;width:10;height:20" coordorigin="10864,10838" coordsize="10,20">
              <v:shape style="position:absolute;left:10864;top:10838;width:10;height:20" coordorigin="10864,10838" coordsize="10,20" path="m10864,10857l10874,10857,10874,10838,10864,10838,10864,10857xe" filled="true" fillcolor="#000000" stroked="false">
                <v:path arrowok="t"/>
                <v:fill type="solid"/>
              </v:shape>
            </v:group>
            <v:group style="position:absolute;left:10864;top:10857;width:10;height:20" coordorigin="10864,10857" coordsize="10,20">
              <v:shape style="position:absolute;left:10864;top:10857;width:10;height:20" coordorigin="10864,10857" coordsize="10,20" path="m10864,10876l10874,10876,10874,10857,10864,10857,10864,10876xe" filled="true" fillcolor="#000000" stroked="false">
                <v:path arrowok="t"/>
                <v:fill type="solid"/>
              </v:shape>
            </v:group>
            <v:group style="position:absolute;left:10864;top:10876;width:10;height:20" coordorigin="10864,10876" coordsize="10,20">
              <v:shape style="position:absolute;left:10864;top:10876;width:10;height:20" coordorigin="10864,10876" coordsize="10,20" path="m10864,10896l10874,10896,10874,10876,10864,10876,10864,10896xe" filled="true" fillcolor="#000000" stroked="false">
                <v:path arrowok="t"/>
                <v:fill type="solid"/>
              </v:shape>
            </v:group>
            <v:group style="position:absolute;left:10864;top:10896;width:10;height:20" coordorigin="10864,10896" coordsize="10,20">
              <v:shape style="position:absolute;left:10864;top:10896;width:10;height:20" coordorigin="10864,10896" coordsize="10,20" path="m10864,10915l10874,10915,10874,10896,10864,10896,10864,10915xe" filled="true" fillcolor="#000000" stroked="false">
                <v:path arrowok="t"/>
                <v:fill type="solid"/>
              </v:shape>
            </v:group>
            <v:group style="position:absolute;left:10864;top:10915;width:10;height:20" coordorigin="10864,10915" coordsize="10,20">
              <v:shape style="position:absolute;left:10864;top:10915;width:10;height:20" coordorigin="10864,10915" coordsize="10,20" path="m10864,10934l10874,10934,10874,10915,10864,10915,10864,10934xe" filled="true" fillcolor="#000000" stroked="false">
                <v:path arrowok="t"/>
                <v:fill type="solid"/>
              </v:shape>
            </v:group>
            <v:group style="position:absolute;left:10864;top:10934;width:10;height:20" coordorigin="10864,10934" coordsize="10,20">
              <v:shape style="position:absolute;left:10864;top:10934;width:10;height:20" coordorigin="10864,10934" coordsize="10,20" path="m10864,10953l10874,10953,10874,10934,10864,10934,10864,10953xe" filled="true" fillcolor="#000000" stroked="false">
                <v:path arrowok="t"/>
                <v:fill type="solid"/>
              </v:shape>
            </v:group>
            <v:group style="position:absolute;left:10864;top:10953;width:10;height:20" coordorigin="10864,10953" coordsize="10,20">
              <v:shape style="position:absolute;left:10864;top:10953;width:10;height:20" coordorigin="10864,10953" coordsize="10,20" path="m10864,10972l10874,10972,10874,10953,10864,10953,10864,10972xe" filled="true" fillcolor="#000000" stroked="false">
                <v:path arrowok="t"/>
                <v:fill type="solid"/>
              </v:shape>
            </v:group>
            <v:group style="position:absolute;left:10864;top:10972;width:10;height:20" coordorigin="10864,10972" coordsize="10,20">
              <v:shape style="position:absolute;left:10864;top:10972;width:10;height:20" coordorigin="10864,10972" coordsize="10,20" path="m10864,10992l10874,10992,10874,10972,10864,10972,10864,10992xe" filled="true" fillcolor="#000000" stroked="false">
                <v:path arrowok="t"/>
                <v:fill type="solid"/>
              </v:shape>
            </v:group>
            <v:group style="position:absolute;left:10864;top:10992;width:10;height:20" coordorigin="10864,10992" coordsize="10,20">
              <v:shape style="position:absolute;left:10864;top:10992;width:10;height:20" coordorigin="10864,10992" coordsize="10,20" path="m10864,11011l10874,11011,10874,10992,10864,10992,10864,11011xe" filled="true" fillcolor="#000000" stroked="false">
                <v:path arrowok="t"/>
                <v:fill type="solid"/>
              </v:shape>
            </v:group>
            <v:group style="position:absolute;left:10864;top:11011;width:10;height:20" coordorigin="10864,11011" coordsize="10,20">
              <v:shape style="position:absolute;left:10864;top:11011;width:10;height:20" coordorigin="10864,11011" coordsize="10,20" path="m10864,11030l10874,11030,10874,11011,10864,11011,10864,11030xe" filled="true" fillcolor="#000000" stroked="false">
                <v:path arrowok="t"/>
                <v:fill type="solid"/>
              </v:shape>
            </v:group>
            <v:group style="position:absolute;left:10864;top:11030;width:10;height:20" coordorigin="10864,11030" coordsize="10,20">
              <v:shape style="position:absolute;left:10864;top:11030;width:10;height:20" coordorigin="10864,11030" coordsize="10,20" path="m10864,11049l10874,11049,10874,11030,10864,11030,10864,11049xe" filled="true" fillcolor="#000000" stroked="false">
                <v:path arrowok="t"/>
                <v:fill type="solid"/>
              </v:shape>
            </v:group>
            <v:group style="position:absolute;left:10864;top:11049;width:10;height:20" coordorigin="10864,11049" coordsize="10,20">
              <v:shape style="position:absolute;left:10864;top:11049;width:10;height:20" coordorigin="10864,11049" coordsize="10,20" path="m10864,11068l10874,11068,10874,11049,10864,11049,10864,11068xe" filled="true" fillcolor="#000000" stroked="false">
                <v:path arrowok="t"/>
                <v:fill type="solid"/>
              </v:shape>
            </v:group>
            <v:group style="position:absolute;left:10864;top:11068;width:10;height:20" coordorigin="10864,11068" coordsize="10,20">
              <v:shape style="position:absolute;left:10864;top:11068;width:10;height:20" coordorigin="10864,11068" coordsize="10,20" path="m10864,11088l10874,11088,10874,11068,10864,11068,10864,11088xe" filled="true" fillcolor="#000000" stroked="false">
                <v:path arrowok="t"/>
                <v:fill type="solid"/>
              </v:shape>
            </v:group>
            <v:group style="position:absolute;left:10864;top:11088;width:10;height:20" coordorigin="10864,11088" coordsize="10,20">
              <v:shape style="position:absolute;left:10864;top:11088;width:10;height:20" coordorigin="10864,11088" coordsize="10,20" path="m10864,11107l10874,11107,10874,11088,10864,11088,10864,11107xe" filled="true" fillcolor="#000000" stroked="false">
                <v:path arrowok="t"/>
                <v:fill type="solid"/>
              </v:shape>
            </v:group>
            <v:group style="position:absolute;left:10864;top:11107;width:10;height:20" coordorigin="10864,11107" coordsize="10,20">
              <v:shape style="position:absolute;left:10864;top:11107;width:10;height:20" coordorigin="10864,11107" coordsize="10,20" path="m10864,11126l10874,11126,10874,11107,10864,11107,10864,11126xe" filled="true" fillcolor="#000000" stroked="false">
                <v:path arrowok="t"/>
                <v:fill type="solid"/>
              </v:shape>
            </v:group>
            <v:group style="position:absolute;left:10864;top:11126;width:10;height:20" coordorigin="10864,11126" coordsize="10,20">
              <v:shape style="position:absolute;left:10864;top:11126;width:10;height:20" coordorigin="10864,11126" coordsize="10,20" path="m10864,11145l10874,11145,10874,11126,10864,11126,10864,11145xe" filled="true" fillcolor="#000000" stroked="false">
                <v:path arrowok="t"/>
                <v:fill type="solid"/>
              </v:shape>
            </v:group>
            <v:group style="position:absolute;left:10864;top:11145;width:10;height:20" coordorigin="10864,11145" coordsize="10,20">
              <v:shape style="position:absolute;left:10864;top:11145;width:10;height:20" coordorigin="10864,11145" coordsize="10,20" path="m10864,11164l10874,11164,10874,11145,10864,11145,10864,11164xe" filled="true" fillcolor="#000000" stroked="false">
                <v:path arrowok="t"/>
                <v:fill type="solid"/>
              </v:shape>
            </v:group>
            <v:group style="position:absolute;left:10864;top:11168;width:10;height:2" coordorigin="10864,11168" coordsize="10,2">
              <v:shape style="position:absolute;left:10864;top:11168;width:10;height:2" coordorigin="10864,11168" coordsize="10,0" path="m10864,11168l10874,11168e" filled="false" stroked="true" strokeweight=".36005pt" strokecolor="#000000">
                <v:path arrowok="t"/>
              </v:shape>
            </v:group>
            <v:group style="position:absolute;left:1044;top:11181;width:1811;height:92" coordorigin="1044,11181" coordsize="1811,92">
              <v:shape style="position:absolute;left:1044;top:11181;width:1811;height:92" coordorigin="1044,11181" coordsize="1811,92" path="m1044,11272l2854,11272,2854,11181,1044,11181,1044,11272xe" filled="true" fillcolor="#dcdcdc" stroked="false">
                <v:path arrowok="t"/>
                <v:fill type="solid"/>
              </v:shape>
            </v:group>
            <v:group style="position:absolute;left:1056;top:11272;width:2;height:233" coordorigin="1056,11272" coordsize="2,233">
              <v:shape style="position:absolute;left:1056;top:11272;width:2;height:233" coordorigin="1056,11272" coordsize="0,233" path="m1056,11272l1056,11505e" filled="false" stroked="true" strokeweight="1.2pt" strokecolor="#dcdcdc">
                <v:path arrowok="t"/>
              </v:shape>
            </v:group>
            <v:group style="position:absolute;left:2843;top:11272;width:2;height:233" coordorigin="2843,11272" coordsize="2,233">
              <v:shape style="position:absolute;left:2843;top:11272;width:2;height:233" coordorigin="2843,11272" coordsize="0,233" path="m2843,11272l2843,11505e" filled="false" stroked="true" strokeweight="1.08pt" strokecolor="#dcdcdc">
                <v:path arrowok="t"/>
              </v:shape>
            </v:group>
            <v:group style="position:absolute;left:1044;top:11505;width:1811;height:92" coordorigin="1044,11505" coordsize="1811,92">
              <v:shape style="position:absolute;left:1044;top:11505;width:1811;height:92" coordorigin="1044,11505" coordsize="1811,92" path="m1044,11596l2854,11596,2854,11505,1044,11505,1044,11596xe" filled="true" fillcolor="#dcdcdc" stroked="false">
                <v:path arrowok="t"/>
                <v:fill type="solid"/>
              </v:shape>
            </v:group>
            <v:group style="position:absolute;left:1068;top:11272;width:1765;height:233" coordorigin="1068,11272" coordsize="1765,233">
              <v:shape style="position:absolute;left:1068;top:11272;width:1765;height:233" coordorigin="1068,11272" coordsize="1765,233" path="m1068,11505l2832,11505,2832,11272,1068,11272,1068,11505xe" filled="true" fillcolor="#dcdcdc" stroked="false">
                <v:path arrowok="t"/>
                <v:fill type="solid"/>
              </v:shape>
              <v:shape style="position:absolute;left:1030;top:11172;width:1827;height:10" type="#_x0000_t75" stroked="false">
                <v:imagedata r:id="rId408" o:title=""/>
              </v:shape>
              <v:shape style="position:absolute;left:2852;top:11172;width:562;height:10" type="#_x0000_t75" stroked="false">
                <v:imagedata r:id="rId400" o:title=""/>
              </v:shape>
              <v:shape style="position:absolute;left:3408;top:11172;width:797;height:10" type="#_x0000_t75" stroked="false">
                <v:imagedata r:id="rId401" o:title=""/>
              </v:shape>
              <v:shape style="position:absolute;left:4201;top:11172;width:1776;height:10" type="#_x0000_t75" stroked="false">
                <v:imagedata r:id="rId402" o:title=""/>
              </v:shape>
              <v:shape style="position:absolute;left:5972;top:11172;width:4892;height:10" type="#_x0000_t75" stroked="false">
                <v:imagedata r:id="rId403" o:title=""/>
              </v:shape>
            </v:group>
            <v:group style="position:absolute;left:10864;top:11176;width:10;height:2" coordorigin="10864,11176" coordsize="10,2">
              <v:shape style="position:absolute;left:10864;top:11176;width:10;height:2" coordorigin="10864,11176" coordsize="10,0" path="m10864,11176l10874,11176e" filled="false" stroked="true" strokeweight=".47998pt" strokecolor="#000000">
                <v:path arrowok="t"/>
              </v:shape>
            </v:group>
            <v:group style="position:absolute;left:1034;top:11181;width:10;height:20" coordorigin="1034,11181" coordsize="10,20">
              <v:shape style="position:absolute;left:1034;top:11181;width:10;height:20" coordorigin="1034,11181" coordsize="10,20" path="m1034,11200l1044,11200,1044,11181,1034,11181,1034,11200xe" filled="true" fillcolor="#000000" stroked="false">
                <v:path arrowok="t"/>
                <v:fill type="solid"/>
              </v:shape>
            </v:group>
            <v:group style="position:absolute;left:1034;top:11200;width:10;height:20" coordorigin="1034,11200" coordsize="10,20">
              <v:shape style="position:absolute;left:1034;top:11200;width:10;height:20" coordorigin="1034,11200" coordsize="10,20" path="m1034,11220l1044,11220,1044,11200,1034,11200,1034,11220xe" filled="true" fillcolor="#000000" stroked="false">
                <v:path arrowok="t"/>
                <v:fill type="solid"/>
              </v:shape>
            </v:group>
            <v:group style="position:absolute;left:1034;top:11220;width:10;height:20" coordorigin="1034,11220" coordsize="10,20">
              <v:shape style="position:absolute;left:1034;top:11220;width:10;height:20" coordorigin="1034,11220" coordsize="10,20" path="m1034,11239l1044,11239,1044,11220,1034,11220,1034,11239xe" filled="true" fillcolor="#000000" stroked="false">
                <v:path arrowok="t"/>
                <v:fill type="solid"/>
              </v:shape>
            </v:group>
            <v:group style="position:absolute;left:1034;top:11239;width:10;height:20" coordorigin="1034,11239" coordsize="10,20">
              <v:shape style="position:absolute;left:1034;top:11239;width:10;height:20" coordorigin="1034,11239" coordsize="10,20" path="m1034,11258l1044,11258,1044,11239,1034,11239,1034,11258xe" filled="true" fillcolor="#000000" stroked="false">
                <v:path arrowok="t"/>
                <v:fill type="solid"/>
              </v:shape>
            </v:group>
            <v:group style="position:absolute;left:1034;top:11258;width:10;height:20" coordorigin="1034,11258" coordsize="10,20">
              <v:shape style="position:absolute;left:1034;top:11258;width:10;height:20" coordorigin="1034,11258" coordsize="10,20" path="m1034,11277l1044,11277,1044,11258,1034,11258,1034,11277xe" filled="true" fillcolor="#000000" stroked="false">
                <v:path arrowok="t"/>
                <v:fill type="solid"/>
              </v:shape>
            </v:group>
            <v:group style="position:absolute;left:1034;top:11277;width:10;height:20" coordorigin="1034,11277" coordsize="10,20">
              <v:shape style="position:absolute;left:1034;top:11277;width:10;height:20" coordorigin="1034,11277" coordsize="10,20" path="m1034,11296l1044,11296,1044,11277,1034,11277,1034,11296xe" filled="true" fillcolor="#000000" stroked="false">
                <v:path arrowok="t"/>
                <v:fill type="solid"/>
              </v:shape>
            </v:group>
            <v:group style="position:absolute;left:1034;top:11296;width:10;height:20" coordorigin="1034,11296" coordsize="10,20">
              <v:shape style="position:absolute;left:1034;top:11296;width:10;height:20" coordorigin="1034,11296" coordsize="10,20" path="m1034,11316l1044,11316,1044,11296,1034,11296,1034,11316xe" filled="true" fillcolor="#000000" stroked="false">
                <v:path arrowok="t"/>
                <v:fill type="solid"/>
              </v:shape>
            </v:group>
            <v:group style="position:absolute;left:1034;top:11316;width:10;height:20" coordorigin="1034,11316" coordsize="10,20">
              <v:shape style="position:absolute;left:1034;top:11316;width:10;height:20" coordorigin="1034,11316" coordsize="10,20" path="m1034,11335l1044,11335,1044,11316,1034,11316,1034,11335xe" filled="true" fillcolor="#000000" stroked="false">
                <v:path arrowok="t"/>
                <v:fill type="solid"/>
              </v:shape>
            </v:group>
            <v:group style="position:absolute;left:1034;top:11335;width:10;height:20" coordorigin="1034,11335" coordsize="10,20">
              <v:shape style="position:absolute;left:1034;top:11335;width:10;height:20" coordorigin="1034,11335" coordsize="10,20" path="m1034,11354l1044,11354,1044,11335,1034,11335,1034,11354xe" filled="true" fillcolor="#000000" stroked="false">
                <v:path arrowok="t"/>
                <v:fill type="solid"/>
              </v:shape>
            </v:group>
            <v:group style="position:absolute;left:1034;top:11354;width:10;height:20" coordorigin="1034,11354" coordsize="10,20">
              <v:shape style="position:absolute;left:1034;top:11354;width:10;height:20" coordorigin="1034,11354" coordsize="10,20" path="m1034,11373l1044,11373,1044,11354,1034,11354,1034,11373xe" filled="true" fillcolor="#000000" stroked="false">
                <v:path arrowok="t"/>
                <v:fill type="solid"/>
              </v:shape>
            </v:group>
            <v:group style="position:absolute;left:1034;top:11373;width:10;height:20" coordorigin="1034,11373" coordsize="10,20">
              <v:shape style="position:absolute;left:1034;top:11373;width:10;height:20" coordorigin="1034,11373" coordsize="10,20" path="m1034,11392l1044,11392,1044,11373,1034,11373,1034,11392xe" filled="true" fillcolor="#000000" stroked="false">
                <v:path arrowok="t"/>
                <v:fill type="solid"/>
              </v:shape>
            </v:group>
            <v:group style="position:absolute;left:1034;top:11392;width:10;height:20" coordorigin="1034,11392" coordsize="10,20">
              <v:shape style="position:absolute;left:1034;top:11392;width:10;height:20" coordorigin="1034,11392" coordsize="10,20" path="m1034,11412l1044,11412,1044,11392,1034,11392,1034,11412xe" filled="true" fillcolor="#000000" stroked="false">
                <v:path arrowok="t"/>
                <v:fill type="solid"/>
              </v:shape>
            </v:group>
            <v:group style="position:absolute;left:1034;top:11412;width:10;height:20" coordorigin="1034,11412" coordsize="10,20">
              <v:shape style="position:absolute;left:1034;top:11412;width:10;height:20" coordorigin="1034,11412" coordsize="10,20" path="m1034,11431l1044,11431,1044,11412,1034,11412,1034,11431xe" filled="true" fillcolor="#000000" stroked="false">
                <v:path arrowok="t"/>
                <v:fill type="solid"/>
              </v:shape>
            </v:group>
            <v:group style="position:absolute;left:1034;top:11431;width:10;height:20" coordorigin="1034,11431" coordsize="10,20">
              <v:shape style="position:absolute;left:1034;top:11431;width:10;height:20" coordorigin="1034,11431" coordsize="10,20" path="m1034,11450l1044,11450,1044,11431,1034,11431,1034,11450xe" filled="true" fillcolor="#000000" stroked="false">
                <v:path arrowok="t"/>
                <v:fill type="solid"/>
              </v:shape>
            </v:group>
            <v:group style="position:absolute;left:1034;top:11450;width:10;height:20" coordorigin="1034,11450" coordsize="10,20">
              <v:shape style="position:absolute;left:1034;top:11450;width:10;height:20" coordorigin="1034,11450" coordsize="10,20" path="m1034,11469l1044,11469,1044,11450,1034,11450,1034,11469xe" filled="true" fillcolor="#000000" stroked="false">
                <v:path arrowok="t"/>
                <v:fill type="solid"/>
              </v:shape>
            </v:group>
            <v:group style="position:absolute;left:1034;top:11469;width:10;height:20" coordorigin="1034,11469" coordsize="10,20">
              <v:shape style="position:absolute;left:1034;top:11469;width:10;height:20" coordorigin="1034,11469" coordsize="10,20" path="m1034,11488l1044,11488,1044,11469,1034,11469,1034,11488xe" filled="true" fillcolor="#000000" stroked="false">
                <v:path arrowok="t"/>
                <v:fill type="solid"/>
              </v:shape>
            </v:group>
            <v:group style="position:absolute;left:1034;top:11488;width:10;height:20" coordorigin="1034,11488" coordsize="10,20">
              <v:shape style="position:absolute;left:1034;top:11488;width:10;height:20" coordorigin="1034,11488" coordsize="10,20" path="m1034,11508l1044,11508,1044,11488,1034,11488,1034,11508xe" filled="true" fillcolor="#000000" stroked="false">
                <v:path arrowok="t"/>
                <v:fill type="solid"/>
              </v:shape>
            </v:group>
            <v:group style="position:absolute;left:1034;top:11508;width:10;height:20" coordorigin="1034,11508" coordsize="10,20">
              <v:shape style="position:absolute;left:1034;top:11508;width:10;height:20" coordorigin="1034,11508" coordsize="10,20" path="m1034,11527l1044,11527,1044,11508,1034,11508,1034,11527xe" filled="true" fillcolor="#000000" stroked="false">
                <v:path arrowok="t"/>
                <v:fill type="solid"/>
              </v:shape>
            </v:group>
            <v:group style="position:absolute;left:1034;top:11527;width:10;height:20" coordorigin="1034,11527" coordsize="10,20">
              <v:shape style="position:absolute;left:1034;top:11527;width:10;height:20" coordorigin="1034,11527" coordsize="10,20" path="m1034,11546l1044,11546,1044,11527,1034,11527,1034,11546xe" filled="true" fillcolor="#000000" stroked="false">
                <v:path arrowok="t"/>
                <v:fill type="solid"/>
              </v:shape>
            </v:group>
            <v:group style="position:absolute;left:1034;top:11546;width:10;height:20" coordorigin="1034,11546" coordsize="10,20">
              <v:shape style="position:absolute;left:1034;top:11546;width:10;height:20" coordorigin="1034,11546" coordsize="10,20" path="m1034,11565l1044,11565,1044,11546,1034,11546,1034,11565xe" filled="true" fillcolor="#000000" stroked="false">
                <v:path arrowok="t"/>
                <v:fill type="solid"/>
              </v:shape>
            </v:group>
            <v:group style="position:absolute;left:1034;top:11565;width:10;height:20" coordorigin="1034,11565" coordsize="10,20">
              <v:shape style="position:absolute;left:1034;top:11565;width:10;height:20" coordorigin="1034,11565" coordsize="10,20" path="m1034,11584l1044,11584,1044,11565,1034,11565,1034,11584xe" filled="true" fillcolor="#000000" stroked="false">
                <v:path arrowok="t"/>
                <v:fill type="solid"/>
              </v:shape>
              <v:shape style="position:absolute;left:1034;top:11584;width:10;height:12" type="#_x0000_t75" stroked="false">
                <v:imagedata r:id="rId354" o:title=""/>
              </v:shape>
            </v:group>
            <v:group style="position:absolute;left:1034;top:11601;width:1823;height:2" coordorigin="1034,11601" coordsize="1823,2">
              <v:shape style="position:absolute;left:1034;top:11601;width:1823;height:2" coordorigin="1034,11601" coordsize="1823,0" path="m1034,11601l2856,11601e" filled="false" stroked="true" strokeweight=".47998pt" strokecolor="#000000">
                <v:path arrowok="t"/>
              </v:shape>
            </v:group>
            <v:group style="position:absolute;left:2856;top:11181;width:10;height:20" coordorigin="2856,11181" coordsize="10,20">
              <v:shape style="position:absolute;left:2856;top:11181;width:10;height:20" coordorigin="2856,11181" coordsize="10,20" path="m2856,11200l2866,11200,2866,11181,2856,11181,2856,11200xe" filled="true" fillcolor="#000000" stroked="false">
                <v:path arrowok="t"/>
                <v:fill type="solid"/>
              </v:shape>
            </v:group>
            <v:group style="position:absolute;left:2856;top:11200;width:10;height:20" coordorigin="2856,11200" coordsize="10,20">
              <v:shape style="position:absolute;left:2856;top:11200;width:10;height:20" coordorigin="2856,11200" coordsize="10,20" path="m2856,11220l2866,11220,2866,11200,2856,11200,2856,11220xe" filled="true" fillcolor="#000000" stroked="false">
                <v:path arrowok="t"/>
                <v:fill type="solid"/>
              </v:shape>
            </v:group>
            <v:group style="position:absolute;left:2856;top:11220;width:10;height:20" coordorigin="2856,11220" coordsize="10,20">
              <v:shape style="position:absolute;left:2856;top:11220;width:10;height:20" coordorigin="2856,11220" coordsize="10,20" path="m2856,11239l2866,11239,2866,11220,2856,11220,2856,11239xe" filled="true" fillcolor="#000000" stroked="false">
                <v:path arrowok="t"/>
                <v:fill type="solid"/>
              </v:shape>
            </v:group>
            <v:group style="position:absolute;left:2856;top:11239;width:10;height:20" coordorigin="2856,11239" coordsize="10,20">
              <v:shape style="position:absolute;left:2856;top:11239;width:10;height:20" coordorigin="2856,11239" coordsize="10,20" path="m2856,11258l2866,11258,2866,11239,2856,11239,2856,11258xe" filled="true" fillcolor="#000000" stroked="false">
                <v:path arrowok="t"/>
                <v:fill type="solid"/>
              </v:shape>
            </v:group>
            <v:group style="position:absolute;left:2856;top:11258;width:10;height:20" coordorigin="2856,11258" coordsize="10,20">
              <v:shape style="position:absolute;left:2856;top:11258;width:10;height:20" coordorigin="2856,11258" coordsize="10,20" path="m2856,11277l2866,11277,2866,11258,2856,11258,2856,11277xe" filled="true" fillcolor="#000000" stroked="false">
                <v:path arrowok="t"/>
                <v:fill type="solid"/>
              </v:shape>
            </v:group>
            <v:group style="position:absolute;left:2856;top:11277;width:10;height:20" coordorigin="2856,11277" coordsize="10,20">
              <v:shape style="position:absolute;left:2856;top:11277;width:10;height:20" coordorigin="2856,11277" coordsize="10,20" path="m2856,11296l2866,11296,2866,11277,2856,11277,2856,11296xe" filled="true" fillcolor="#000000" stroked="false">
                <v:path arrowok="t"/>
                <v:fill type="solid"/>
              </v:shape>
            </v:group>
            <v:group style="position:absolute;left:2856;top:11296;width:10;height:20" coordorigin="2856,11296" coordsize="10,20">
              <v:shape style="position:absolute;left:2856;top:11296;width:10;height:20" coordorigin="2856,11296" coordsize="10,20" path="m2856,11316l2866,11316,2866,11296,2856,11296,2856,11316xe" filled="true" fillcolor="#000000" stroked="false">
                <v:path arrowok="t"/>
                <v:fill type="solid"/>
              </v:shape>
            </v:group>
            <v:group style="position:absolute;left:2856;top:11316;width:10;height:20" coordorigin="2856,11316" coordsize="10,20">
              <v:shape style="position:absolute;left:2856;top:11316;width:10;height:20" coordorigin="2856,11316" coordsize="10,20" path="m2856,11335l2866,11335,2866,11316,2856,11316,2856,11335xe" filled="true" fillcolor="#000000" stroked="false">
                <v:path arrowok="t"/>
                <v:fill type="solid"/>
              </v:shape>
            </v:group>
            <v:group style="position:absolute;left:2856;top:11335;width:10;height:20" coordorigin="2856,11335" coordsize="10,20">
              <v:shape style="position:absolute;left:2856;top:11335;width:10;height:20" coordorigin="2856,11335" coordsize="10,20" path="m2856,11354l2866,11354,2866,11335,2856,11335,2856,11354xe" filled="true" fillcolor="#000000" stroked="false">
                <v:path arrowok="t"/>
                <v:fill type="solid"/>
              </v:shape>
            </v:group>
            <v:group style="position:absolute;left:2856;top:11354;width:10;height:20" coordorigin="2856,11354" coordsize="10,20">
              <v:shape style="position:absolute;left:2856;top:11354;width:10;height:20" coordorigin="2856,11354" coordsize="10,20" path="m2856,11373l2866,11373,2866,11354,2856,11354,2856,11373xe" filled="true" fillcolor="#000000" stroked="false">
                <v:path arrowok="t"/>
                <v:fill type="solid"/>
              </v:shape>
            </v:group>
            <v:group style="position:absolute;left:2856;top:11373;width:10;height:20" coordorigin="2856,11373" coordsize="10,20">
              <v:shape style="position:absolute;left:2856;top:11373;width:10;height:20" coordorigin="2856,11373" coordsize="10,20" path="m2856,11392l2866,11392,2866,11373,2856,11373,2856,11392xe" filled="true" fillcolor="#000000" stroked="false">
                <v:path arrowok="t"/>
                <v:fill type="solid"/>
              </v:shape>
            </v:group>
            <v:group style="position:absolute;left:2856;top:11392;width:10;height:20" coordorigin="2856,11392" coordsize="10,20">
              <v:shape style="position:absolute;left:2856;top:11392;width:10;height:20" coordorigin="2856,11392" coordsize="10,20" path="m2856,11412l2866,11412,2866,11392,2856,11392,2856,11412xe" filled="true" fillcolor="#000000" stroked="false">
                <v:path arrowok="t"/>
                <v:fill type="solid"/>
              </v:shape>
            </v:group>
            <v:group style="position:absolute;left:2856;top:11412;width:10;height:20" coordorigin="2856,11412" coordsize="10,20">
              <v:shape style="position:absolute;left:2856;top:11412;width:10;height:20" coordorigin="2856,11412" coordsize="10,20" path="m2856,11431l2866,11431,2866,11412,2856,11412,2856,11431xe" filled="true" fillcolor="#000000" stroked="false">
                <v:path arrowok="t"/>
                <v:fill type="solid"/>
              </v:shape>
            </v:group>
            <v:group style="position:absolute;left:2856;top:11431;width:10;height:20" coordorigin="2856,11431" coordsize="10,20">
              <v:shape style="position:absolute;left:2856;top:11431;width:10;height:20" coordorigin="2856,11431" coordsize="10,20" path="m2856,11450l2866,11450,2866,11431,2856,11431,2856,11450xe" filled="true" fillcolor="#000000" stroked="false">
                <v:path arrowok="t"/>
                <v:fill type="solid"/>
              </v:shape>
            </v:group>
            <v:group style="position:absolute;left:2856;top:11450;width:10;height:20" coordorigin="2856,11450" coordsize="10,20">
              <v:shape style="position:absolute;left:2856;top:11450;width:10;height:20" coordorigin="2856,11450" coordsize="10,20" path="m2856,11469l2866,11469,2866,11450,2856,11450,2856,11469xe" filled="true" fillcolor="#000000" stroked="false">
                <v:path arrowok="t"/>
                <v:fill type="solid"/>
              </v:shape>
            </v:group>
            <v:group style="position:absolute;left:2856;top:11469;width:10;height:20" coordorigin="2856,11469" coordsize="10,20">
              <v:shape style="position:absolute;left:2856;top:11469;width:10;height:20" coordorigin="2856,11469" coordsize="10,20" path="m2856,11488l2866,11488,2866,11469,2856,11469,2856,11488xe" filled="true" fillcolor="#000000" stroked="false">
                <v:path arrowok="t"/>
                <v:fill type="solid"/>
              </v:shape>
            </v:group>
            <v:group style="position:absolute;left:2856;top:11488;width:10;height:20" coordorigin="2856,11488" coordsize="10,20">
              <v:shape style="position:absolute;left:2856;top:11488;width:10;height:20" coordorigin="2856,11488" coordsize="10,20" path="m2856,11508l2866,11508,2866,11488,2856,11488,2856,11508xe" filled="true" fillcolor="#000000" stroked="false">
                <v:path arrowok="t"/>
                <v:fill type="solid"/>
              </v:shape>
            </v:group>
            <v:group style="position:absolute;left:2856;top:11508;width:10;height:20" coordorigin="2856,11508" coordsize="10,20">
              <v:shape style="position:absolute;left:2856;top:11508;width:10;height:20" coordorigin="2856,11508" coordsize="10,20" path="m2856,11527l2866,11527,2866,11508,2856,11508,2856,11527xe" filled="true" fillcolor="#000000" stroked="false">
                <v:path arrowok="t"/>
                <v:fill type="solid"/>
              </v:shape>
            </v:group>
            <v:group style="position:absolute;left:2856;top:11527;width:10;height:20" coordorigin="2856,11527" coordsize="10,20">
              <v:shape style="position:absolute;left:2856;top:11527;width:10;height:20" coordorigin="2856,11527" coordsize="10,20" path="m2856,11546l2866,11546,2866,11527,2856,11527,2856,11546xe" filled="true" fillcolor="#000000" stroked="false">
                <v:path arrowok="t"/>
                <v:fill type="solid"/>
              </v:shape>
            </v:group>
            <v:group style="position:absolute;left:2856;top:11546;width:10;height:20" coordorigin="2856,11546" coordsize="10,20">
              <v:shape style="position:absolute;left:2856;top:11546;width:10;height:20" coordorigin="2856,11546" coordsize="10,20" path="m2856,11565l2866,11565,2866,11546,2856,11546,2856,11565xe" filled="true" fillcolor="#000000" stroked="false">
                <v:path arrowok="t"/>
                <v:fill type="solid"/>
              </v:shape>
            </v:group>
            <v:group style="position:absolute;left:2856;top:11565;width:10;height:20" coordorigin="2856,11565" coordsize="10,20">
              <v:shape style="position:absolute;left:2856;top:11565;width:10;height:20" coordorigin="2856,11565" coordsize="10,20" path="m2856,11584l2866,11584,2866,11565,2856,11565,2856,11584xe" filled="true" fillcolor="#000000" stroked="false">
                <v:path arrowok="t"/>
                <v:fill type="solid"/>
              </v:shape>
              <v:shape style="position:absolute;left:2856;top:11584;width:10;height:12" type="#_x0000_t75" stroked="false">
                <v:imagedata r:id="rId354" o:title=""/>
              </v:shape>
            </v:group>
            <v:group style="position:absolute;left:2856;top:11601;width:10;height:2" coordorigin="2856,11601" coordsize="10,2">
              <v:shape style="position:absolute;left:2856;top:11601;width:10;height:2" coordorigin="2856,11601" coordsize="10,0" path="m2856,11601l2866,11601e" filled="false" stroked="true" strokeweight=".47998pt" strokecolor="#000000">
                <v:path arrowok="t"/>
              </v:shape>
            </v:group>
            <v:group style="position:absolute;left:2866;top:11601;width:548;height:2" coordorigin="2866,11601" coordsize="548,2">
              <v:shape style="position:absolute;left:2866;top:11601;width:548;height:2" coordorigin="2866,11601" coordsize="548,0" path="m2866,11601l3413,11601e" filled="false" stroked="true" strokeweight=".47998pt" strokecolor="#000000">
                <v:path arrowok="t"/>
              </v:shape>
            </v:group>
            <v:group style="position:absolute;left:3413;top:11181;width:10;height:20" coordorigin="3413,11181" coordsize="10,20">
              <v:shape style="position:absolute;left:3413;top:11181;width:10;height:20" coordorigin="3413,11181" coordsize="10,20" path="m3413,11200l3423,11200,3423,11181,3413,11181,3413,11200xe" filled="true" fillcolor="#000000" stroked="false">
                <v:path arrowok="t"/>
                <v:fill type="solid"/>
              </v:shape>
            </v:group>
            <v:group style="position:absolute;left:3413;top:11200;width:10;height:20" coordorigin="3413,11200" coordsize="10,20">
              <v:shape style="position:absolute;left:3413;top:11200;width:10;height:20" coordorigin="3413,11200" coordsize="10,20" path="m3413,11220l3423,11220,3423,11200,3413,11200,3413,11220xe" filled="true" fillcolor="#000000" stroked="false">
                <v:path arrowok="t"/>
                <v:fill type="solid"/>
              </v:shape>
            </v:group>
            <v:group style="position:absolute;left:3413;top:11220;width:10;height:20" coordorigin="3413,11220" coordsize="10,20">
              <v:shape style="position:absolute;left:3413;top:11220;width:10;height:20" coordorigin="3413,11220" coordsize="10,20" path="m3413,11239l3423,11239,3423,11220,3413,11220,3413,11239xe" filled="true" fillcolor="#000000" stroked="false">
                <v:path arrowok="t"/>
                <v:fill type="solid"/>
              </v:shape>
            </v:group>
            <v:group style="position:absolute;left:3413;top:11239;width:10;height:20" coordorigin="3413,11239" coordsize="10,20">
              <v:shape style="position:absolute;left:3413;top:11239;width:10;height:20" coordorigin="3413,11239" coordsize="10,20" path="m3413,11258l3423,11258,3423,11239,3413,11239,3413,11258xe" filled="true" fillcolor="#000000" stroked="false">
                <v:path arrowok="t"/>
                <v:fill type="solid"/>
              </v:shape>
            </v:group>
            <v:group style="position:absolute;left:3413;top:11258;width:10;height:20" coordorigin="3413,11258" coordsize="10,20">
              <v:shape style="position:absolute;left:3413;top:11258;width:10;height:20" coordorigin="3413,11258" coordsize="10,20" path="m3413,11277l3423,11277,3423,11258,3413,11258,3413,11277xe" filled="true" fillcolor="#000000" stroked="false">
                <v:path arrowok="t"/>
                <v:fill type="solid"/>
              </v:shape>
            </v:group>
            <v:group style="position:absolute;left:3413;top:11277;width:10;height:20" coordorigin="3413,11277" coordsize="10,20">
              <v:shape style="position:absolute;left:3413;top:11277;width:10;height:20" coordorigin="3413,11277" coordsize="10,20" path="m3413,11296l3423,11296,3423,11277,3413,11277,3413,11296xe" filled="true" fillcolor="#000000" stroked="false">
                <v:path arrowok="t"/>
                <v:fill type="solid"/>
              </v:shape>
            </v:group>
            <v:group style="position:absolute;left:3413;top:11296;width:10;height:20" coordorigin="3413,11296" coordsize="10,20">
              <v:shape style="position:absolute;left:3413;top:11296;width:10;height:20" coordorigin="3413,11296" coordsize="10,20" path="m3413,11316l3423,11316,3423,11296,3413,11296,3413,11316xe" filled="true" fillcolor="#000000" stroked="false">
                <v:path arrowok="t"/>
                <v:fill type="solid"/>
              </v:shape>
            </v:group>
            <v:group style="position:absolute;left:3413;top:11316;width:10;height:20" coordorigin="3413,11316" coordsize="10,20">
              <v:shape style="position:absolute;left:3413;top:11316;width:10;height:20" coordorigin="3413,11316" coordsize="10,20" path="m3413,11335l3423,11335,3423,11316,3413,11316,3413,11335xe" filled="true" fillcolor="#000000" stroked="false">
                <v:path arrowok="t"/>
                <v:fill type="solid"/>
              </v:shape>
            </v:group>
            <v:group style="position:absolute;left:3413;top:11335;width:10;height:20" coordorigin="3413,11335" coordsize="10,20">
              <v:shape style="position:absolute;left:3413;top:11335;width:10;height:20" coordorigin="3413,11335" coordsize="10,20" path="m3413,11354l3423,11354,3423,11335,3413,11335,3413,11354xe" filled="true" fillcolor="#000000" stroked="false">
                <v:path arrowok="t"/>
                <v:fill type="solid"/>
              </v:shape>
            </v:group>
            <v:group style="position:absolute;left:3413;top:11354;width:10;height:20" coordorigin="3413,11354" coordsize="10,20">
              <v:shape style="position:absolute;left:3413;top:11354;width:10;height:20" coordorigin="3413,11354" coordsize="10,20" path="m3413,11373l3423,11373,3423,11354,3413,11354,3413,11373xe" filled="true" fillcolor="#000000" stroked="false">
                <v:path arrowok="t"/>
                <v:fill type="solid"/>
              </v:shape>
            </v:group>
            <v:group style="position:absolute;left:3413;top:11373;width:10;height:20" coordorigin="3413,11373" coordsize="10,20">
              <v:shape style="position:absolute;left:3413;top:11373;width:10;height:20" coordorigin="3413,11373" coordsize="10,20" path="m3413,11392l3423,11392,3423,11373,3413,11373,3413,11392xe" filled="true" fillcolor="#000000" stroked="false">
                <v:path arrowok="t"/>
                <v:fill type="solid"/>
              </v:shape>
            </v:group>
            <v:group style="position:absolute;left:3413;top:11392;width:10;height:20" coordorigin="3413,11392" coordsize="10,20">
              <v:shape style="position:absolute;left:3413;top:11392;width:10;height:20" coordorigin="3413,11392" coordsize="10,20" path="m3413,11412l3423,11412,3423,11392,3413,11392,3413,11412xe" filled="true" fillcolor="#000000" stroked="false">
                <v:path arrowok="t"/>
                <v:fill type="solid"/>
              </v:shape>
            </v:group>
            <v:group style="position:absolute;left:3413;top:11412;width:10;height:20" coordorigin="3413,11412" coordsize="10,20">
              <v:shape style="position:absolute;left:3413;top:11412;width:10;height:20" coordorigin="3413,11412" coordsize="10,20" path="m3413,11431l3423,11431,3423,11412,3413,11412,3413,11431xe" filled="true" fillcolor="#000000" stroked="false">
                <v:path arrowok="t"/>
                <v:fill type="solid"/>
              </v:shape>
            </v:group>
            <v:group style="position:absolute;left:3413;top:11431;width:10;height:20" coordorigin="3413,11431" coordsize="10,20">
              <v:shape style="position:absolute;left:3413;top:11431;width:10;height:20" coordorigin="3413,11431" coordsize="10,20" path="m3413,11450l3423,11450,3423,11431,3413,11431,3413,11450xe" filled="true" fillcolor="#000000" stroked="false">
                <v:path arrowok="t"/>
                <v:fill type="solid"/>
              </v:shape>
            </v:group>
            <v:group style="position:absolute;left:3413;top:11450;width:10;height:20" coordorigin="3413,11450" coordsize="10,20">
              <v:shape style="position:absolute;left:3413;top:11450;width:10;height:20" coordorigin="3413,11450" coordsize="10,20" path="m3413,11469l3423,11469,3423,11450,3413,11450,3413,11469xe" filled="true" fillcolor="#000000" stroked="false">
                <v:path arrowok="t"/>
                <v:fill type="solid"/>
              </v:shape>
            </v:group>
            <v:group style="position:absolute;left:3413;top:11469;width:10;height:20" coordorigin="3413,11469" coordsize="10,20">
              <v:shape style="position:absolute;left:3413;top:11469;width:10;height:20" coordorigin="3413,11469" coordsize="10,20" path="m3413,11488l3423,11488,3423,11469,3413,11469,3413,11488xe" filled="true" fillcolor="#000000" stroked="false">
                <v:path arrowok="t"/>
                <v:fill type="solid"/>
              </v:shape>
            </v:group>
            <v:group style="position:absolute;left:3413;top:11488;width:10;height:20" coordorigin="3413,11488" coordsize="10,20">
              <v:shape style="position:absolute;left:3413;top:11488;width:10;height:20" coordorigin="3413,11488" coordsize="10,20" path="m3413,11508l3423,11508,3423,11488,3413,11488,3413,11508xe" filled="true" fillcolor="#000000" stroked="false">
                <v:path arrowok="t"/>
                <v:fill type="solid"/>
              </v:shape>
            </v:group>
            <v:group style="position:absolute;left:3413;top:11508;width:10;height:20" coordorigin="3413,11508" coordsize="10,20">
              <v:shape style="position:absolute;left:3413;top:11508;width:10;height:20" coordorigin="3413,11508" coordsize="10,20" path="m3413,11527l3423,11527,3423,11508,3413,11508,3413,11527xe" filled="true" fillcolor="#000000" stroked="false">
                <v:path arrowok="t"/>
                <v:fill type="solid"/>
              </v:shape>
            </v:group>
            <v:group style="position:absolute;left:3413;top:11527;width:10;height:20" coordorigin="3413,11527" coordsize="10,20">
              <v:shape style="position:absolute;left:3413;top:11527;width:10;height:20" coordorigin="3413,11527" coordsize="10,20" path="m3413,11546l3423,11546,3423,11527,3413,11527,3413,11546xe" filled="true" fillcolor="#000000" stroked="false">
                <v:path arrowok="t"/>
                <v:fill type="solid"/>
              </v:shape>
            </v:group>
            <v:group style="position:absolute;left:3413;top:11546;width:10;height:20" coordorigin="3413,11546" coordsize="10,20">
              <v:shape style="position:absolute;left:3413;top:11546;width:10;height:20" coordorigin="3413,11546" coordsize="10,20" path="m3413,11565l3423,11565,3423,11546,3413,11546,3413,11565xe" filled="true" fillcolor="#000000" stroked="false">
                <v:path arrowok="t"/>
                <v:fill type="solid"/>
              </v:shape>
            </v:group>
            <v:group style="position:absolute;left:3413;top:11565;width:10;height:20" coordorigin="3413,11565" coordsize="10,20">
              <v:shape style="position:absolute;left:3413;top:11565;width:10;height:20" coordorigin="3413,11565" coordsize="10,20" path="m3413,11584l3423,11584,3423,11565,3413,11565,3413,11584xe" filled="true" fillcolor="#000000" stroked="false">
                <v:path arrowok="t"/>
                <v:fill type="solid"/>
              </v:shape>
              <v:shape style="position:absolute;left:3413;top:11584;width:10;height:12" type="#_x0000_t75" stroked="false">
                <v:imagedata r:id="rId354" o:title=""/>
              </v:shape>
            </v:group>
            <v:group style="position:absolute;left:3413;top:11601;width:10;height:2" coordorigin="3413,11601" coordsize="10,2">
              <v:shape style="position:absolute;left:3413;top:11601;width:10;height:2" coordorigin="3413,11601" coordsize="10,0" path="m3413,11601l3423,11601e" filled="false" stroked="true" strokeweight=".47998pt" strokecolor="#000000">
                <v:path arrowok="t"/>
              </v:shape>
            </v:group>
            <v:group style="position:absolute;left:3423;top:11601;width:783;height:2" coordorigin="3423,11601" coordsize="783,2">
              <v:shape style="position:absolute;left:3423;top:11601;width:783;height:2" coordorigin="3423,11601" coordsize="783,0" path="m3423,11601l4206,11601e" filled="false" stroked="true" strokeweight=".47998pt" strokecolor="#000000">
                <v:path arrowok="t"/>
              </v:shape>
            </v:group>
            <v:group style="position:absolute;left:4206;top:11181;width:10;height:20" coordorigin="4206,11181" coordsize="10,20">
              <v:shape style="position:absolute;left:4206;top:11181;width:10;height:20" coordorigin="4206,11181" coordsize="10,20" path="m4206,11200l4215,11200,4215,11181,4206,11181,4206,11200xe" filled="true" fillcolor="#000000" stroked="false">
                <v:path arrowok="t"/>
                <v:fill type="solid"/>
              </v:shape>
            </v:group>
            <v:group style="position:absolute;left:4206;top:11200;width:10;height:20" coordorigin="4206,11200" coordsize="10,20">
              <v:shape style="position:absolute;left:4206;top:11200;width:10;height:20" coordorigin="4206,11200" coordsize="10,20" path="m4206,11220l4215,11220,4215,11200,4206,11200,4206,11220xe" filled="true" fillcolor="#000000" stroked="false">
                <v:path arrowok="t"/>
                <v:fill type="solid"/>
              </v:shape>
            </v:group>
            <v:group style="position:absolute;left:4206;top:11220;width:10;height:20" coordorigin="4206,11220" coordsize="10,20">
              <v:shape style="position:absolute;left:4206;top:11220;width:10;height:20" coordorigin="4206,11220" coordsize="10,20" path="m4206,11239l4215,11239,4215,11220,4206,11220,4206,11239xe" filled="true" fillcolor="#000000" stroked="false">
                <v:path arrowok="t"/>
                <v:fill type="solid"/>
              </v:shape>
            </v:group>
            <v:group style="position:absolute;left:4206;top:11239;width:10;height:20" coordorigin="4206,11239" coordsize="10,20">
              <v:shape style="position:absolute;left:4206;top:11239;width:10;height:20" coordorigin="4206,11239" coordsize="10,20" path="m4206,11258l4215,11258,4215,11239,4206,11239,4206,11258xe" filled="true" fillcolor="#000000" stroked="false">
                <v:path arrowok="t"/>
                <v:fill type="solid"/>
              </v:shape>
            </v:group>
            <v:group style="position:absolute;left:4206;top:11258;width:10;height:20" coordorigin="4206,11258" coordsize="10,20">
              <v:shape style="position:absolute;left:4206;top:11258;width:10;height:20" coordorigin="4206,11258" coordsize="10,20" path="m4206,11277l4215,11277,4215,11258,4206,11258,4206,11277xe" filled="true" fillcolor="#000000" stroked="false">
                <v:path arrowok="t"/>
                <v:fill type="solid"/>
              </v:shape>
            </v:group>
            <v:group style="position:absolute;left:4206;top:11277;width:10;height:20" coordorigin="4206,11277" coordsize="10,20">
              <v:shape style="position:absolute;left:4206;top:11277;width:10;height:20" coordorigin="4206,11277" coordsize="10,20" path="m4206,11296l4215,11296,4215,11277,4206,11277,4206,11296xe" filled="true" fillcolor="#000000" stroked="false">
                <v:path arrowok="t"/>
                <v:fill type="solid"/>
              </v:shape>
            </v:group>
            <v:group style="position:absolute;left:4206;top:11296;width:10;height:20" coordorigin="4206,11296" coordsize="10,20">
              <v:shape style="position:absolute;left:4206;top:11296;width:10;height:20" coordorigin="4206,11296" coordsize="10,20" path="m4206,11316l4215,11316,4215,11296,4206,11296,4206,11316xe" filled="true" fillcolor="#000000" stroked="false">
                <v:path arrowok="t"/>
                <v:fill type="solid"/>
              </v:shape>
            </v:group>
            <v:group style="position:absolute;left:4206;top:11316;width:10;height:20" coordorigin="4206,11316" coordsize="10,20">
              <v:shape style="position:absolute;left:4206;top:11316;width:10;height:20" coordorigin="4206,11316" coordsize="10,20" path="m4206,11335l4215,11335,4215,11316,4206,11316,4206,11335xe" filled="true" fillcolor="#000000" stroked="false">
                <v:path arrowok="t"/>
                <v:fill type="solid"/>
              </v:shape>
            </v:group>
            <v:group style="position:absolute;left:4206;top:11335;width:10;height:20" coordorigin="4206,11335" coordsize="10,20">
              <v:shape style="position:absolute;left:4206;top:11335;width:10;height:20" coordorigin="4206,11335" coordsize="10,20" path="m4206,11354l4215,11354,4215,11335,4206,11335,4206,11354xe" filled="true" fillcolor="#000000" stroked="false">
                <v:path arrowok="t"/>
                <v:fill type="solid"/>
              </v:shape>
            </v:group>
            <v:group style="position:absolute;left:4206;top:11354;width:10;height:20" coordorigin="4206,11354" coordsize="10,20">
              <v:shape style="position:absolute;left:4206;top:11354;width:10;height:20" coordorigin="4206,11354" coordsize="10,20" path="m4206,11373l4215,11373,4215,11354,4206,11354,4206,11373xe" filled="true" fillcolor="#000000" stroked="false">
                <v:path arrowok="t"/>
                <v:fill type="solid"/>
              </v:shape>
            </v:group>
            <v:group style="position:absolute;left:4206;top:11373;width:10;height:20" coordorigin="4206,11373" coordsize="10,20">
              <v:shape style="position:absolute;left:4206;top:11373;width:10;height:20" coordorigin="4206,11373" coordsize="10,20" path="m4206,11392l4215,11392,4215,11373,4206,11373,4206,11392xe" filled="true" fillcolor="#000000" stroked="false">
                <v:path arrowok="t"/>
                <v:fill type="solid"/>
              </v:shape>
            </v:group>
            <v:group style="position:absolute;left:4206;top:11392;width:10;height:20" coordorigin="4206,11392" coordsize="10,20">
              <v:shape style="position:absolute;left:4206;top:11392;width:10;height:20" coordorigin="4206,11392" coordsize="10,20" path="m4206,11412l4215,11412,4215,11392,4206,11392,4206,11412xe" filled="true" fillcolor="#000000" stroked="false">
                <v:path arrowok="t"/>
                <v:fill type="solid"/>
              </v:shape>
            </v:group>
            <v:group style="position:absolute;left:4206;top:11412;width:10;height:20" coordorigin="4206,11412" coordsize="10,20">
              <v:shape style="position:absolute;left:4206;top:11412;width:10;height:20" coordorigin="4206,11412" coordsize="10,20" path="m4206,11431l4215,11431,4215,11412,4206,11412,4206,11431xe" filled="true" fillcolor="#000000" stroked="false">
                <v:path arrowok="t"/>
                <v:fill type="solid"/>
              </v:shape>
            </v:group>
            <v:group style="position:absolute;left:4206;top:11431;width:10;height:20" coordorigin="4206,11431" coordsize="10,20">
              <v:shape style="position:absolute;left:4206;top:11431;width:10;height:20" coordorigin="4206,11431" coordsize="10,20" path="m4206,11450l4215,11450,4215,11431,4206,11431,4206,11450xe" filled="true" fillcolor="#000000" stroked="false">
                <v:path arrowok="t"/>
                <v:fill type="solid"/>
              </v:shape>
            </v:group>
            <v:group style="position:absolute;left:4206;top:11450;width:10;height:20" coordorigin="4206,11450" coordsize="10,20">
              <v:shape style="position:absolute;left:4206;top:11450;width:10;height:20" coordorigin="4206,11450" coordsize="10,20" path="m4206,11469l4215,11469,4215,11450,4206,11450,4206,11469xe" filled="true" fillcolor="#000000" stroked="false">
                <v:path arrowok="t"/>
                <v:fill type="solid"/>
              </v:shape>
            </v:group>
            <v:group style="position:absolute;left:4206;top:11469;width:10;height:20" coordorigin="4206,11469" coordsize="10,20">
              <v:shape style="position:absolute;left:4206;top:11469;width:10;height:20" coordorigin="4206,11469" coordsize="10,20" path="m4206,11488l4215,11488,4215,11469,4206,11469,4206,11488xe" filled="true" fillcolor="#000000" stroked="false">
                <v:path arrowok="t"/>
                <v:fill type="solid"/>
              </v:shape>
            </v:group>
            <v:group style="position:absolute;left:4206;top:11488;width:10;height:20" coordorigin="4206,11488" coordsize="10,20">
              <v:shape style="position:absolute;left:4206;top:11488;width:10;height:20" coordorigin="4206,11488" coordsize="10,20" path="m4206,11508l4215,11508,4215,11488,4206,11488,4206,11508xe" filled="true" fillcolor="#000000" stroked="false">
                <v:path arrowok="t"/>
                <v:fill type="solid"/>
              </v:shape>
            </v:group>
            <v:group style="position:absolute;left:4206;top:11508;width:10;height:20" coordorigin="4206,11508" coordsize="10,20">
              <v:shape style="position:absolute;left:4206;top:11508;width:10;height:20" coordorigin="4206,11508" coordsize="10,20" path="m4206,11527l4215,11527,4215,11508,4206,11508,4206,11527xe" filled="true" fillcolor="#000000" stroked="false">
                <v:path arrowok="t"/>
                <v:fill type="solid"/>
              </v:shape>
            </v:group>
            <v:group style="position:absolute;left:4206;top:11527;width:10;height:20" coordorigin="4206,11527" coordsize="10,20">
              <v:shape style="position:absolute;left:4206;top:11527;width:10;height:20" coordorigin="4206,11527" coordsize="10,20" path="m4206,11546l4215,11546,4215,11527,4206,11527,4206,11546xe" filled="true" fillcolor="#000000" stroked="false">
                <v:path arrowok="t"/>
                <v:fill type="solid"/>
              </v:shape>
            </v:group>
            <v:group style="position:absolute;left:4206;top:11546;width:10;height:20" coordorigin="4206,11546" coordsize="10,20">
              <v:shape style="position:absolute;left:4206;top:11546;width:10;height:20" coordorigin="4206,11546" coordsize="10,20" path="m4206,11565l4215,11565,4215,11546,4206,11546,4206,11565xe" filled="true" fillcolor="#000000" stroked="false">
                <v:path arrowok="t"/>
                <v:fill type="solid"/>
              </v:shape>
            </v:group>
            <v:group style="position:absolute;left:4206;top:11565;width:10;height:20" coordorigin="4206,11565" coordsize="10,20">
              <v:shape style="position:absolute;left:4206;top:11565;width:10;height:20" coordorigin="4206,11565" coordsize="10,20" path="m4206,11584l4215,11584,4215,11565,4206,11565,4206,11584xe" filled="true" fillcolor="#000000" stroked="false">
                <v:path arrowok="t"/>
                <v:fill type="solid"/>
              </v:shape>
              <v:shape style="position:absolute;left:4206;top:11584;width:10;height:12" type="#_x0000_t75" stroked="false">
                <v:imagedata r:id="rId354" o:title=""/>
              </v:shape>
            </v:group>
            <v:group style="position:absolute;left:4206;top:11601;width:10;height:2" coordorigin="4206,11601" coordsize="10,2">
              <v:shape style="position:absolute;left:4206;top:11601;width:10;height:2" coordorigin="4206,11601" coordsize="10,0" path="m4206,11601l4215,11601e" filled="false" stroked="true" strokeweight=".47998pt" strokecolor="#000000">
                <v:path arrowok="t"/>
              </v:shape>
            </v:group>
            <v:group style="position:absolute;left:4215;top:11601;width:800;height:2" coordorigin="4215,11601" coordsize="800,2">
              <v:shape style="position:absolute;left:4215;top:11601;width:800;height:2" coordorigin="4215,11601" coordsize="800,0" path="m4215,11601l5015,11601e" filled="false" stroked="true" strokeweight=".47998pt" strokecolor="#000000">
                <v:path arrowok="t"/>
              </v:shape>
            </v:group>
            <v:group style="position:absolute;left:5015;top:11181;width:10;height:20" coordorigin="5015,11181" coordsize="10,20">
              <v:shape style="position:absolute;left:5015;top:11181;width:10;height:20" coordorigin="5015,11181" coordsize="10,20" path="m5015,11200l5024,11200,5024,11181,5015,11181,5015,11200xe" filled="true" fillcolor="#000000" stroked="false">
                <v:path arrowok="t"/>
                <v:fill type="solid"/>
              </v:shape>
            </v:group>
            <v:group style="position:absolute;left:5015;top:11200;width:10;height:20" coordorigin="5015,11200" coordsize="10,20">
              <v:shape style="position:absolute;left:5015;top:11200;width:10;height:20" coordorigin="5015,11200" coordsize="10,20" path="m5015,11220l5024,11220,5024,11200,5015,11200,5015,11220xe" filled="true" fillcolor="#000000" stroked="false">
                <v:path arrowok="t"/>
                <v:fill type="solid"/>
              </v:shape>
            </v:group>
            <v:group style="position:absolute;left:5015;top:11220;width:10;height:20" coordorigin="5015,11220" coordsize="10,20">
              <v:shape style="position:absolute;left:5015;top:11220;width:10;height:20" coordorigin="5015,11220" coordsize="10,20" path="m5015,11239l5024,11239,5024,11220,5015,11220,5015,11239xe" filled="true" fillcolor="#000000" stroked="false">
                <v:path arrowok="t"/>
                <v:fill type="solid"/>
              </v:shape>
            </v:group>
            <v:group style="position:absolute;left:5015;top:11239;width:10;height:20" coordorigin="5015,11239" coordsize="10,20">
              <v:shape style="position:absolute;left:5015;top:11239;width:10;height:20" coordorigin="5015,11239" coordsize="10,20" path="m5015,11258l5024,11258,5024,11239,5015,11239,5015,11258xe" filled="true" fillcolor="#000000" stroked="false">
                <v:path arrowok="t"/>
                <v:fill type="solid"/>
              </v:shape>
            </v:group>
            <v:group style="position:absolute;left:5015;top:11258;width:10;height:20" coordorigin="5015,11258" coordsize="10,20">
              <v:shape style="position:absolute;left:5015;top:11258;width:10;height:20" coordorigin="5015,11258" coordsize="10,20" path="m5015,11277l5024,11277,5024,11258,5015,11258,5015,11277xe" filled="true" fillcolor="#000000" stroked="false">
                <v:path arrowok="t"/>
                <v:fill type="solid"/>
              </v:shape>
            </v:group>
            <v:group style="position:absolute;left:5015;top:11277;width:10;height:20" coordorigin="5015,11277" coordsize="10,20">
              <v:shape style="position:absolute;left:5015;top:11277;width:10;height:20" coordorigin="5015,11277" coordsize="10,20" path="m5015,11296l5024,11296,5024,11277,5015,11277,5015,11296xe" filled="true" fillcolor="#000000" stroked="false">
                <v:path arrowok="t"/>
                <v:fill type="solid"/>
              </v:shape>
            </v:group>
            <v:group style="position:absolute;left:5015;top:11296;width:10;height:20" coordorigin="5015,11296" coordsize="10,20">
              <v:shape style="position:absolute;left:5015;top:11296;width:10;height:20" coordorigin="5015,11296" coordsize="10,20" path="m5015,11316l5024,11316,5024,11296,5015,11296,5015,11316xe" filled="true" fillcolor="#000000" stroked="false">
                <v:path arrowok="t"/>
                <v:fill type="solid"/>
              </v:shape>
            </v:group>
            <v:group style="position:absolute;left:5015;top:11316;width:10;height:20" coordorigin="5015,11316" coordsize="10,20">
              <v:shape style="position:absolute;left:5015;top:11316;width:10;height:20" coordorigin="5015,11316" coordsize="10,20" path="m5015,11335l5024,11335,5024,11316,5015,11316,5015,11335xe" filled="true" fillcolor="#000000" stroked="false">
                <v:path arrowok="t"/>
                <v:fill type="solid"/>
              </v:shape>
            </v:group>
            <v:group style="position:absolute;left:5015;top:11335;width:10;height:20" coordorigin="5015,11335" coordsize="10,20">
              <v:shape style="position:absolute;left:5015;top:11335;width:10;height:20" coordorigin="5015,11335" coordsize="10,20" path="m5015,11354l5024,11354,5024,11335,5015,11335,5015,11354xe" filled="true" fillcolor="#000000" stroked="false">
                <v:path arrowok="t"/>
                <v:fill type="solid"/>
              </v:shape>
            </v:group>
            <v:group style="position:absolute;left:5015;top:11354;width:10;height:20" coordorigin="5015,11354" coordsize="10,20">
              <v:shape style="position:absolute;left:5015;top:11354;width:10;height:20" coordorigin="5015,11354" coordsize="10,20" path="m5015,11373l5024,11373,5024,11354,5015,11354,5015,11373xe" filled="true" fillcolor="#000000" stroked="false">
                <v:path arrowok="t"/>
                <v:fill type="solid"/>
              </v:shape>
            </v:group>
            <v:group style="position:absolute;left:5015;top:11373;width:10;height:20" coordorigin="5015,11373" coordsize="10,20">
              <v:shape style="position:absolute;left:5015;top:11373;width:10;height:20" coordorigin="5015,11373" coordsize="10,20" path="m5015,11392l5024,11392,5024,11373,5015,11373,5015,11392xe" filled="true" fillcolor="#000000" stroked="false">
                <v:path arrowok="t"/>
                <v:fill type="solid"/>
              </v:shape>
            </v:group>
            <v:group style="position:absolute;left:5015;top:11392;width:10;height:20" coordorigin="5015,11392" coordsize="10,20">
              <v:shape style="position:absolute;left:5015;top:11392;width:10;height:20" coordorigin="5015,11392" coordsize="10,20" path="m5015,11412l5024,11412,5024,11392,5015,11392,5015,11412xe" filled="true" fillcolor="#000000" stroked="false">
                <v:path arrowok="t"/>
                <v:fill type="solid"/>
              </v:shape>
            </v:group>
            <v:group style="position:absolute;left:5015;top:11412;width:10;height:20" coordorigin="5015,11412" coordsize="10,20">
              <v:shape style="position:absolute;left:5015;top:11412;width:10;height:20" coordorigin="5015,11412" coordsize="10,20" path="m5015,11431l5024,11431,5024,11412,5015,11412,5015,11431xe" filled="true" fillcolor="#000000" stroked="false">
                <v:path arrowok="t"/>
                <v:fill type="solid"/>
              </v:shape>
            </v:group>
            <v:group style="position:absolute;left:5015;top:11431;width:10;height:20" coordorigin="5015,11431" coordsize="10,20">
              <v:shape style="position:absolute;left:5015;top:11431;width:10;height:20" coordorigin="5015,11431" coordsize="10,20" path="m5015,11450l5024,11450,5024,11431,5015,11431,5015,11450xe" filled="true" fillcolor="#000000" stroked="false">
                <v:path arrowok="t"/>
                <v:fill type="solid"/>
              </v:shape>
            </v:group>
            <v:group style="position:absolute;left:5015;top:11450;width:10;height:20" coordorigin="5015,11450" coordsize="10,20">
              <v:shape style="position:absolute;left:5015;top:11450;width:10;height:20" coordorigin="5015,11450" coordsize="10,20" path="m5015,11469l5024,11469,5024,11450,5015,11450,5015,11469xe" filled="true" fillcolor="#000000" stroked="false">
                <v:path arrowok="t"/>
                <v:fill type="solid"/>
              </v:shape>
            </v:group>
            <v:group style="position:absolute;left:5015;top:11469;width:10;height:20" coordorigin="5015,11469" coordsize="10,20">
              <v:shape style="position:absolute;left:5015;top:11469;width:10;height:20" coordorigin="5015,11469" coordsize="10,20" path="m5015,11488l5024,11488,5024,11469,5015,11469,5015,11488xe" filled="true" fillcolor="#000000" stroked="false">
                <v:path arrowok="t"/>
                <v:fill type="solid"/>
              </v:shape>
            </v:group>
            <v:group style="position:absolute;left:5015;top:11488;width:10;height:20" coordorigin="5015,11488" coordsize="10,20">
              <v:shape style="position:absolute;left:5015;top:11488;width:10;height:20" coordorigin="5015,11488" coordsize="10,20" path="m5015,11508l5024,11508,5024,11488,5015,11488,5015,11508xe" filled="true" fillcolor="#000000" stroked="false">
                <v:path arrowok="t"/>
                <v:fill type="solid"/>
              </v:shape>
            </v:group>
            <v:group style="position:absolute;left:5015;top:11508;width:10;height:20" coordorigin="5015,11508" coordsize="10,20">
              <v:shape style="position:absolute;left:5015;top:11508;width:10;height:20" coordorigin="5015,11508" coordsize="10,20" path="m5015,11527l5024,11527,5024,11508,5015,11508,5015,11527xe" filled="true" fillcolor="#000000" stroked="false">
                <v:path arrowok="t"/>
                <v:fill type="solid"/>
              </v:shape>
            </v:group>
            <v:group style="position:absolute;left:5015;top:11527;width:10;height:20" coordorigin="5015,11527" coordsize="10,20">
              <v:shape style="position:absolute;left:5015;top:11527;width:10;height:20" coordorigin="5015,11527" coordsize="10,20" path="m5015,11546l5024,11546,5024,11527,5015,11527,5015,11546xe" filled="true" fillcolor="#000000" stroked="false">
                <v:path arrowok="t"/>
                <v:fill type="solid"/>
              </v:shape>
            </v:group>
            <v:group style="position:absolute;left:5015;top:11546;width:10;height:20" coordorigin="5015,11546" coordsize="10,20">
              <v:shape style="position:absolute;left:5015;top:11546;width:10;height:20" coordorigin="5015,11546" coordsize="10,20" path="m5015,11565l5024,11565,5024,11546,5015,11546,5015,11565xe" filled="true" fillcolor="#000000" stroked="false">
                <v:path arrowok="t"/>
                <v:fill type="solid"/>
              </v:shape>
            </v:group>
            <v:group style="position:absolute;left:5015;top:11565;width:10;height:20" coordorigin="5015,11565" coordsize="10,20">
              <v:shape style="position:absolute;left:5015;top:11565;width:10;height:20" coordorigin="5015,11565" coordsize="10,20" path="m5015,11584l5024,11584,5024,11565,5015,11565,5015,11584xe" filled="true" fillcolor="#000000" stroked="false">
                <v:path arrowok="t"/>
                <v:fill type="solid"/>
              </v:shape>
              <v:shape style="position:absolute;left:5015;top:11584;width:10;height:12" type="#_x0000_t75" stroked="false">
                <v:imagedata r:id="rId354" o:title=""/>
              </v:shape>
            </v:group>
            <v:group style="position:absolute;left:5015;top:11601;width:10;height:2" coordorigin="5015,11601" coordsize="10,2">
              <v:shape style="position:absolute;left:5015;top:11601;width:10;height:2" coordorigin="5015,11601" coordsize="10,0" path="m5015,11601l5024,11601e" filled="false" stroked="true" strokeweight=".47998pt" strokecolor="#000000">
                <v:path arrowok="t"/>
              </v:shape>
            </v:group>
            <v:group style="position:absolute;left:5024;top:11601;width:953;height:2" coordorigin="5024,11601" coordsize="953,2">
              <v:shape style="position:absolute;left:5024;top:11601;width:953;height:2" coordorigin="5024,11601" coordsize="953,0" path="m5024,11601l5977,11601e" filled="false" stroked="true" strokeweight=".47998pt" strokecolor="#000000">
                <v:path arrowok="t"/>
              </v:shape>
            </v:group>
            <v:group style="position:absolute;left:5977;top:11181;width:10;height:20" coordorigin="5977,11181" coordsize="10,20">
              <v:shape style="position:absolute;left:5977;top:11181;width:10;height:20" coordorigin="5977,11181" coordsize="10,20" path="m5977,11200l5987,11200,5987,11181,5977,11181,5977,11200xe" filled="true" fillcolor="#000000" stroked="false">
                <v:path arrowok="t"/>
                <v:fill type="solid"/>
              </v:shape>
            </v:group>
            <v:group style="position:absolute;left:5977;top:11200;width:10;height:20" coordorigin="5977,11200" coordsize="10,20">
              <v:shape style="position:absolute;left:5977;top:11200;width:10;height:20" coordorigin="5977,11200" coordsize="10,20" path="m5977,11220l5987,11220,5987,11200,5977,11200,5977,11220xe" filled="true" fillcolor="#000000" stroked="false">
                <v:path arrowok="t"/>
                <v:fill type="solid"/>
              </v:shape>
            </v:group>
            <v:group style="position:absolute;left:5977;top:11220;width:10;height:20" coordorigin="5977,11220" coordsize="10,20">
              <v:shape style="position:absolute;left:5977;top:11220;width:10;height:20" coordorigin="5977,11220" coordsize="10,20" path="m5977,11239l5987,11239,5987,11220,5977,11220,5977,11239xe" filled="true" fillcolor="#000000" stroked="false">
                <v:path arrowok="t"/>
                <v:fill type="solid"/>
              </v:shape>
            </v:group>
            <v:group style="position:absolute;left:5977;top:11239;width:10;height:20" coordorigin="5977,11239" coordsize="10,20">
              <v:shape style="position:absolute;left:5977;top:11239;width:10;height:20" coordorigin="5977,11239" coordsize="10,20" path="m5977,11258l5987,11258,5987,11239,5977,11239,5977,11258xe" filled="true" fillcolor="#000000" stroked="false">
                <v:path arrowok="t"/>
                <v:fill type="solid"/>
              </v:shape>
            </v:group>
            <v:group style="position:absolute;left:5977;top:11258;width:10;height:20" coordorigin="5977,11258" coordsize="10,20">
              <v:shape style="position:absolute;left:5977;top:11258;width:10;height:20" coordorigin="5977,11258" coordsize="10,20" path="m5977,11277l5987,11277,5987,11258,5977,11258,5977,11277xe" filled="true" fillcolor="#000000" stroked="false">
                <v:path arrowok="t"/>
                <v:fill type="solid"/>
              </v:shape>
            </v:group>
            <v:group style="position:absolute;left:5977;top:11277;width:10;height:20" coordorigin="5977,11277" coordsize="10,20">
              <v:shape style="position:absolute;left:5977;top:11277;width:10;height:20" coordorigin="5977,11277" coordsize="10,20" path="m5977,11296l5987,11296,5987,11277,5977,11277,5977,11296xe" filled="true" fillcolor="#000000" stroked="false">
                <v:path arrowok="t"/>
                <v:fill type="solid"/>
              </v:shape>
            </v:group>
            <v:group style="position:absolute;left:5977;top:11296;width:10;height:20" coordorigin="5977,11296" coordsize="10,20">
              <v:shape style="position:absolute;left:5977;top:11296;width:10;height:20" coordorigin="5977,11296" coordsize="10,20" path="m5977,11316l5987,11316,5987,11296,5977,11296,5977,11316xe" filled="true" fillcolor="#000000" stroked="false">
                <v:path arrowok="t"/>
                <v:fill type="solid"/>
              </v:shape>
            </v:group>
            <v:group style="position:absolute;left:5977;top:11316;width:10;height:20" coordorigin="5977,11316" coordsize="10,20">
              <v:shape style="position:absolute;left:5977;top:11316;width:10;height:20" coordorigin="5977,11316" coordsize="10,20" path="m5977,11335l5987,11335,5987,11316,5977,11316,5977,11335xe" filled="true" fillcolor="#000000" stroked="false">
                <v:path arrowok="t"/>
                <v:fill type="solid"/>
              </v:shape>
            </v:group>
            <v:group style="position:absolute;left:5977;top:11335;width:10;height:20" coordorigin="5977,11335" coordsize="10,20">
              <v:shape style="position:absolute;left:5977;top:11335;width:10;height:20" coordorigin="5977,11335" coordsize="10,20" path="m5977,11354l5987,11354,5987,11335,5977,11335,5977,11354xe" filled="true" fillcolor="#000000" stroked="false">
                <v:path arrowok="t"/>
                <v:fill type="solid"/>
              </v:shape>
            </v:group>
            <v:group style="position:absolute;left:5977;top:11354;width:10;height:20" coordorigin="5977,11354" coordsize="10,20">
              <v:shape style="position:absolute;left:5977;top:11354;width:10;height:20" coordorigin="5977,11354" coordsize="10,20" path="m5977,11373l5987,11373,5987,11354,5977,11354,5977,11373xe" filled="true" fillcolor="#000000" stroked="false">
                <v:path arrowok="t"/>
                <v:fill type="solid"/>
              </v:shape>
            </v:group>
            <v:group style="position:absolute;left:5977;top:11373;width:10;height:20" coordorigin="5977,11373" coordsize="10,20">
              <v:shape style="position:absolute;left:5977;top:11373;width:10;height:20" coordorigin="5977,11373" coordsize="10,20" path="m5977,11392l5987,11392,5987,11373,5977,11373,5977,11392xe" filled="true" fillcolor="#000000" stroked="false">
                <v:path arrowok="t"/>
                <v:fill type="solid"/>
              </v:shape>
            </v:group>
            <v:group style="position:absolute;left:5977;top:11392;width:10;height:20" coordorigin="5977,11392" coordsize="10,20">
              <v:shape style="position:absolute;left:5977;top:11392;width:10;height:20" coordorigin="5977,11392" coordsize="10,20" path="m5977,11412l5987,11412,5987,11392,5977,11392,5977,11412xe" filled="true" fillcolor="#000000" stroked="false">
                <v:path arrowok="t"/>
                <v:fill type="solid"/>
              </v:shape>
            </v:group>
            <v:group style="position:absolute;left:5977;top:11412;width:10;height:20" coordorigin="5977,11412" coordsize="10,20">
              <v:shape style="position:absolute;left:5977;top:11412;width:10;height:20" coordorigin="5977,11412" coordsize="10,20" path="m5977,11431l5987,11431,5987,11412,5977,11412,5977,11431xe" filled="true" fillcolor="#000000" stroked="false">
                <v:path arrowok="t"/>
                <v:fill type="solid"/>
              </v:shape>
            </v:group>
            <v:group style="position:absolute;left:5977;top:11431;width:10;height:20" coordorigin="5977,11431" coordsize="10,20">
              <v:shape style="position:absolute;left:5977;top:11431;width:10;height:20" coordorigin="5977,11431" coordsize="10,20" path="m5977,11450l5987,11450,5987,11431,5977,11431,5977,11450xe" filled="true" fillcolor="#000000" stroked="false">
                <v:path arrowok="t"/>
                <v:fill type="solid"/>
              </v:shape>
            </v:group>
            <v:group style="position:absolute;left:5977;top:11450;width:10;height:20" coordorigin="5977,11450" coordsize="10,20">
              <v:shape style="position:absolute;left:5977;top:11450;width:10;height:20" coordorigin="5977,11450" coordsize="10,20" path="m5977,11469l5987,11469,5987,11450,5977,11450,5977,11469xe" filled="true" fillcolor="#000000" stroked="false">
                <v:path arrowok="t"/>
                <v:fill type="solid"/>
              </v:shape>
            </v:group>
            <v:group style="position:absolute;left:5977;top:11469;width:10;height:20" coordorigin="5977,11469" coordsize="10,20">
              <v:shape style="position:absolute;left:5977;top:11469;width:10;height:20" coordorigin="5977,11469" coordsize="10,20" path="m5977,11488l5987,11488,5987,11469,5977,11469,5977,11488xe" filled="true" fillcolor="#000000" stroked="false">
                <v:path arrowok="t"/>
                <v:fill type="solid"/>
              </v:shape>
            </v:group>
            <v:group style="position:absolute;left:5977;top:11488;width:10;height:20" coordorigin="5977,11488" coordsize="10,20">
              <v:shape style="position:absolute;left:5977;top:11488;width:10;height:20" coordorigin="5977,11488" coordsize="10,20" path="m5977,11508l5987,11508,5987,11488,5977,11488,5977,11508xe" filled="true" fillcolor="#000000" stroked="false">
                <v:path arrowok="t"/>
                <v:fill type="solid"/>
              </v:shape>
            </v:group>
            <v:group style="position:absolute;left:5977;top:11508;width:10;height:20" coordorigin="5977,11508" coordsize="10,20">
              <v:shape style="position:absolute;left:5977;top:11508;width:10;height:20" coordorigin="5977,11508" coordsize="10,20" path="m5977,11527l5987,11527,5987,11508,5977,11508,5977,11527xe" filled="true" fillcolor="#000000" stroked="false">
                <v:path arrowok="t"/>
                <v:fill type="solid"/>
              </v:shape>
            </v:group>
            <v:group style="position:absolute;left:5977;top:11527;width:10;height:20" coordorigin="5977,11527" coordsize="10,20">
              <v:shape style="position:absolute;left:5977;top:11527;width:10;height:20" coordorigin="5977,11527" coordsize="10,20" path="m5977,11546l5987,11546,5987,11527,5977,11527,5977,11546xe" filled="true" fillcolor="#000000" stroked="false">
                <v:path arrowok="t"/>
                <v:fill type="solid"/>
              </v:shape>
            </v:group>
            <v:group style="position:absolute;left:5977;top:11546;width:10;height:20" coordorigin="5977,11546" coordsize="10,20">
              <v:shape style="position:absolute;left:5977;top:11546;width:10;height:20" coordorigin="5977,11546" coordsize="10,20" path="m5977,11565l5987,11565,5987,11546,5977,11546,5977,11565xe" filled="true" fillcolor="#000000" stroked="false">
                <v:path arrowok="t"/>
                <v:fill type="solid"/>
              </v:shape>
            </v:group>
            <v:group style="position:absolute;left:5977;top:11565;width:10;height:20" coordorigin="5977,11565" coordsize="10,20">
              <v:shape style="position:absolute;left:5977;top:11565;width:10;height:20" coordorigin="5977,11565" coordsize="10,20" path="m5977,11584l5987,11584,5987,11565,5977,11565,5977,11584xe" filled="true" fillcolor="#000000" stroked="false">
                <v:path arrowok="t"/>
                <v:fill type="solid"/>
              </v:shape>
              <v:shape style="position:absolute;left:5977;top:11584;width:10;height:12" type="#_x0000_t75" stroked="false">
                <v:imagedata r:id="rId354" o:title=""/>
              </v:shape>
            </v:group>
            <v:group style="position:absolute;left:5977;top:11601;width:10;height:2" coordorigin="5977,11601" coordsize="10,2">
              <v:shape style="position:absolute;left:5977;top:11601;width:10;height:2" coordorigin="5977,11601" coordsize="10,0" path="m5977,11601l5987,11601e" filled="false" stroked="true" strokeweight=".47998pt" strokecolor="#000000">
                <v:path arrowok="t"/>
              </v:shape>
            </v:group>
            <v:group style="position:absolute;left:5987;top:11601;width:774;height:2" coordorigin="5987,11601" coordsize="774,2">
              <v:shape style="position:absolute;left:5987;top:11601;width:774;height:2" coordorigin="5987,11601" coordsize="774,0" path="m5987,11601l6760,11601e" filled="false" stroked="true" strokeweight=".47998pt" strokecolor="#000000">
                <v:path arrowok="t"/>
              </v:shape>
            </v:group>
            <v:group style="position:absolute;left:6760;top:11181;width:10;height:20" coordorigin="6760,11181" coordsize="10,20">
              <v:shape style="position:absolute;left:6760;top:11181;width:10;height:20" coordorigin="6760,11181" coordsize="10,20" path="m6760,11200l6769,11200,6769,11181,6760,11181,6760,11200xe" filled="true" fillcolor="#000000" stroked="false">
                <v:path arrowok="t"/>
                <v:fill type="solid"/>
              </v:shape>
            </v:group>
            <v:group style="position:absolute;left:6760;top:11200;width:10;height:20" coordorigin="6760,11200" coordsize="10,20">
              <v:shape style="position:absolute;left:6760;top:11200;width:10;height:20" coordorigin="6760,11200" coordsize="10,20" path="m6760,11220l6769,11220,6769,11200,6760,11200,6760,11220xe" filled="true" fillcolor="#000000" stroked="false">
                <v:path arrowok="t"/>
                <v:fill type="solid"/>
              </v:shape>
            </v:group>
            <v:group style="position:absolute;left:6760;top:11220;width:10;height:20" coordorigin="6760,11220" coordsize="10,20">
              <v:shape style="position:absolute;left:6760;top:11220;width:10;height:20" coordorigin="6760,11220" coordsize="10,20" path="m6760,11239l6769,11239,6769,11220,6760,11220,6760,11239xe" filled="true" fillcolor="#000000" stroked="false">
                <v:path arrowok="t"/>
                <v:fill type="solid"/>
              </v:shape>
            </v:group>
            <v:group style="position:absolute;left:6760;top:11239;width:10;height:20" coordorigin="6760,11239" coordsize="10,20">
              <v:shape style="position:absolute;left:6760;top:11239;width:10;height:20" coordorigin="6760,11239" coordsize="10,20" path="m6760,11258l6769,11258,6769,11239,6760,11239,6760,11258xe" filled="true" fillcolor="#000000" stroked="false">
                <v:path arrowok="t"/>
                <v:fill type="solid"/>
              </v:shape>
            </v:group>
            <v:group style="position:absolute;left:6760;top:11258;width:10;height:20" coordorigin="6760,11258" coordsize="10,20">
              <v:shape style="position:absolute;left:6760;top:11258;width:10;height:20" coordorigin="6760,11258" coordsize="10,20" path="m6760,11277l6769,11277,6769,11258,6760,11258,6760,11277xe" filled="true" fillcolor="#000000" stroked="false">
                <v:path arrowok="t"/>
                <v:fill type="solid"/>
              </v:shape>
            </v:group>
            <v:group style="position:absolute;left:6760;top:11277;width:10;height:20" coordorigin="6760,11277" coordsize="10,20">
              <v:shape style="position:absolute;left:6760;top:11277;width:10;height:20" coordorigin="6760,11277" coordsize="10,20" path="m6760,11296l6769,11296,6769,11277,6760,11277,6760,11296xe" filled="true" fillcolor="#000000" stroked="false">
                <v:path arrowok="t"/>
                <v:fill type="solid"/>
              </v:shape>
            </v:group>
            <v:group style="position:absolute;left:6760;top:11296;width:10;height:20" coordorigin="6760,11296" coordsize="10,20">
              <v:shape style="position:absolute;left:6760;top:11296;width:10;height:20" coordorigin="6760,11296" coordsize="10,20" path="m6760,11316l6769,11316,6769,11296,6760,11296,6760,11316xe" filled="true" fillcolor="#000000" stroked="false">
                <v:path arrowok="t"/>
                <v:fill type="solid"/>
              </v:shape>
            </v:group>
            <v:group style="position:absolute;left:6760;top:11316;width:10;height:20" coordorigin="6760,11316" coordsize="10,20">
              <v:shape style="position:absolute;left:6760;top:11316;width:10;height:20" coordorigin="6760,11316" coordsize="10,20" path="m6760,11335l6769,11335,6769,11316,6760,11316,6760,11335xe" filled="true" fillcolor="#000000" stroked="false">
                <v:path arrowok="t"/>
                <v:fill type="solid"/>
              </v:shape>
            </v:group>
            <v:group style="position:absolute;left:6760;top:11335;width:10;height:20" coordorigin="6760,11335" coordsize="10,20">
              <v:shape style="position:absolute;left:6760;top:11335;width:10;height:20" coordorigin="6760,11335" coordsize="10,20" path="m6760,11354l6769,11354,6769,11335,6760,11335,6760,11354xe" filled="true" fillcolor="#000000" stroked="false">
                <v:path arrowok="t"/>
                <v:fill type="solid"/>
              </v:shape>
            </v:group>
            <v:group style="position:absolute;left:6760;top:11354;width:10;height:20" coordorigin="6760,11354" coordsize="10,20">
              <v:shape style="position:absolute;left:6760;top:11354;width:10;height:20" coordorigin="6760,11354" coordsize="10,20" path="m6760,11373l6769,11373,6769,11354,6760,11354,6760,11373xe" filled="true" fillcolor="#000000" stroked="false">
                <v:path arrowok="t"/>
                <v:fill type="solid"/>
              </v:shape>
            </v:group>
            <v:group style="position:absolute;left:6760;top:11373;width:10;height:20" coordorigin="6760,11373" coordsize="10,20">
              <v:shape style="position:absolute;left:6760;top:11373;width:10;height:20" coordorigin="6760,11373" coordsize="10,20" path="m6760,11392l6769,11392,6769,11373,6760,11373,6760,11392xe" filled="true" fillcolor="#000000" stroked="false">
                <v:path arrowok="t"/>
                <v:fill type="solid"/>
              </v:shape>
            </v:group>
            <v:group style="position:absolute;left:6760;top:11392;width:10;height:20" coordorigin="6760,11392" coordsize="10,20">
              <v:shape style="position:absolute;left:6760;top:11392;width:10;height:20" coordorigin="6760,11392" coordsize="10,20" path="m6760,11412l6769,11412,6769,11392,6760,11392,6760,11412xe" filled="true" fillcolor="#000000" stroked="false">
                <v:path arrowok="t"/>
                <v:fill type="solid"/>
              </v:shape>
            </v:group>
            <v:group style="position:absolute;left:6760;top:11412;width:10;height:20" coordorigin="6760,11412" coordsize="10,20">
              <v:shape style="position:absolute;left:6760;top:11412;width:10;height:20" coordorigin="6760,11412" coordsize="10,20" path="m6760,11431l6769,11431,6769,11412,6760,11412,6760,11431xe" filled="true" fillcolor="#000000" stroked="false">
                <v:path arrowok="t"/>
                <v:fill type="solid"/>
              </v:shape>
            </v:group>
            <v:group style="position:absolute;left:6760;top:11431;width:10;height:20" coordorigin="6760,11431" coordsize="10,20">
              <v:shape style="position:absolute;left:6760;top:11431;width:10;height:20" coordorigin="6760,11431" coordsize="10,20" path="m6760,11450l6769,11450,6769,11431,6760,11431,6760,11450xe" filled="true" fillcolor="#000000" stroked="false">
                <v:path arrowok="t"/>
                <v:fill type="solid"/>
              </v:shape>
            </v:group>
            <v:group style="position:absolute;left:6760;top:11450;width:10;height:20" coordorigin="6760,11450" coordsize="10,20">
              <v:shape style="position:absolute;left:6760;top:11450;width:10;height:20" coordorigin="6760,11450" coordsize="10,20" path="m6760,11469l6769,11469,6769,11450,6760,11450,6760,11469xe" filled="true" fillcolor="#000000" stroked="false">
                <v:path arrowok="t"/>
                <v:fill type="solid"/>
              </v:shape>
            </v:group>
            <v:group style="position:absolute;left:6760;top:11469;width:10;height:20" coordorigin="6760,11469" coordsize="10,20">
              <v:shape style="position:absolute;left:6760;top:11469;width:10;height:20" coordorigin="6760,11469" coordsize="10,20" path="m6760,11488l6769,11488,6769,11469,6760,11469,6760,11488xe" filled="true" fillcolor="#000000" stroked="false">
                <v:path arrowok="t"/>
                <v:fill type="solid"/>
              </v:shape>
            </v:group>
            <v:group style="position:absolute;left:6760;top:11488;width:10;height:20" coordorigin="6760,11488" coordsize="10,20">
              <v:shape style="position:absolute;left:6760;top:11488;width:10;height:20" coordorigin="6760,11488" coordsize="10,20" path="m6760,11508l6769,11508,6769,11488,6760,11488,6760,11508xe" filled="true" fillcolor="#000000" stroked="false">
                <v:path arrowok="t"/>
                <v:fill type="solid"/>
              </v:shape>
            </v:group>
            <v:group style="position:absolute;left:6760;top:11508;width:10;height:20" coordorigin="6760,11508" coordsize="10,20">
              <v:shape style="position:absolute;left:6760;top:11508;width:10;height:20" coordorigin="6760,11508" coordsize="10,20" path="m6760,11527l6769,11527,6769,11508,6760,11508,6760,11527xe" filled="true" fillcolor="#000000" stroked="false">
                <v:path arrowok="t"/>
                <v:fill type="solid"/>
              </v:shape>
            </v:group>
            <v:group style="position:absolute;left:6760;top:11527;width:10;height:20" coordorigin="6760,11527" coordsize="10,20">
              <v:shape style="position:absolute;left:6760;top:11527;width:10;height:20" coordorigin="6760,11527" coordsize="10,20" path="m6760,11546l6769,11546,6769,11527,6760,11527,6760,11546xe" filled="true" fillcolor="#000000" stroked="false">
                <v:path arrowok="t"/>
                <v:fill type="solid"/>
              </v:shape>
            </v:group>
            <v:group style="position:absolute;left:6760;top:11546;width:10;height:20" coordorigin="6760,11546" coordsize="10,20">
              <v:shape style="position:absolute;left:6760;top:11546;width:10;height:20" coordorigin="6760,11546" coordsize="10,20" path="m6760,11565l6769,11565,6769,11546,6760,11546,6760,11565xe" filled="true" fillcolor="#000000" stroked="false">
                <v:path arrowok="t"/>
                <v:fill type="solid"/>
              </v:shape>
            </v:group>
            <v:group style="position:absolute;left:6760;top:11565;width:10;height:20" coordorigin="6760,11565" coordsize="10,20">
              <v:shape style="position:absolute;left:6760;top:11565;width:10;height:20" coordorigin="6760,11565" coordsize="10,20" path="m6760,11584l6769,11584,6769,11565,6760,11565,6760,11584xe" filled="true" fillcolor="#000000" stroked="false">
                <v:path arrowok="t"/>
                <v:fill type="solid"/>
              </v:shape>
              <v:shape style="position:absolute;left:6760;top:11584;width:10;height:12" type="#_x0000_t75" stroked="false">
                <v:imagedata r:id="rId354" o:title=""/>
              </v:shape>
            </v:group>
            <v:group style="position:absolute;left:6760;top:11601;width:10;height:2" coordorigin="6760,11601" coordsize="10,2">
              <v:shape style="position:absolute;left:6760;top:11601;width:10;height:2" coordorigin="6760,11601" coordsize="10,0" path="m6760,11601l6769,11601e" filled="false" stroked="true" strokeweight=".47998pt" strokecolor="#000000">
                <v:path arrowok="t"/>
              </v:shape>
            </v:group>
            <v:group style="position:absolute;left:6769;top:11601;width:689;height:2" coordorigin="6769,11601" coordsize="689,2">
              <v:shape style="position:absolute;left:6769;top:11601;width:689;height:2" coordorigin="6769,11601" coordsize="689,0" path="m6769,11601l7458,11601e" filled="false" stroked="true" strokeweight=".47998pt" strokecolor="#000000">
                <v:path arrowok="t"/>
              </v:shape>
            </v:group>
            <v:group style="position:absolute;left:7458;top:11181;width:10;height:20" coordorigin="7458,11181" coordsize="10,20">
              <v:shape style="position:absolute;left:7458;top:11181;width:10;height:20" coordorigin="7458,11181" coordsize="10,20" path="m7458,11200l7468,11200,7468,11181,7458,11181,7458,11200xe" filled="true" fillcolor="#000000" stroked="false">
                <v:path arrowok="t"/>
                <v:fill type="solid"/>
              </v:shape>
            </v:group>
            <v:group style="position:absolute;left:7458;top:11200;width:10;height:20" coordorigin="7458,11200" coordsize="10,20">
              <v:shape style="position:absolute;left:7458;top:11200;width:10;height:20" coordorigin="7458,11200" coordsize="10,20" path="m7458,11220l7468,11220,7468,11200,7458,11200,7458,11220xe" filled="true" fillcolor="#000000" stroked="false">
                <v:path arrowok="t"/>
                <v:fill type="solid"/>
              </v:shape>
            </v:group>
            <v:group style="position:absolute;left:7458;top:11220;width:10;height:20" coordorigin="7458,11220" coordsize="10,20">
              <v:shape style="position:absolute;left:7458;top:11220;width:10;height:20" coordorigin="7458,11220" coordsize="10,20" path="m7458,11239l7468,11239,7468,11220,7458,11220,7458,11239xe" filled="true" fillcolor="#000000" stroked="false">
                <v:path arrowok="t"/>
                <v:fill type="solid"/>
              </v:shape>
            </v:group>
            <v:group style="position:absolute;left:7458;top:11239;width:10;height:20" coordorigin="7458,11239" coordsize="10,20">
              <v:shape style="position:absolute;left:7458;top:11239;width:10;height:20" coordorigin="7458,11239" coordsize="10,20" path="m7458,11258l7468,11258,7468,11239,7458,11239,7458,11258xe" filled="true" fillcolor="#000000" stroked="false">
                <v:path arrowok="t"/>
                <v:fill type="solid"/>
              </v:shape>
            </v:group>
            <v:group style="position:absolute;left:7458;top:11258;width:10;height:20" coordorigin="7458,11258" coordsize="10,20">
              <v:shape style="position:absolute;left:7458;top:11258;width:10;height:20" coordorigin="7458,11258" coordsize="10,20" path="m7458,11277l7468,11277,7468,11258,7458,11258,7458,11277xe" filled="true" fillcolor="#000000" stroked="false">
                <v:path arrowok="t"/>
                <v:fill type="solid"/>
              </v:shape>
            </v:group>
            <v:group style="position:absolute;left:7458;top:11277;width:10;height:20" coordorigin="7458,11277" coordsize="10,20">
              <v:shape style="position:absolute;left:7458;top:11277;width:10;height:20" coordorigin="7458,11277" coordsize="10,20" path="m7458,11296l7468,11296,7468,11277,7458,11277,7458,11296xe" filled="true" fillcolor="#000000" stroked="false">
                <v:path arrowok="t"/>
                <v:fill type="solid"/>
              </v:shape>
            </v:group>
            <v:group style="position:absolute;left:7458;top:11296;width:10;height:20" coordorigin="7458,11296" coordsize="10,20">
              <v:shape style="position:absolute;left:7458;top:11296;width:10;height:20" coordorigin="7458,11296" coordsize="10,20" path="m7458,11316l7468,11316,7468,11296,7458,11296,7458,11316xe" filled="true" fillcolor="#000000" stroked="false">
                <v:path arrowok="t"/>
                <v:fill type="solid"/>
              </v:shape>
            </v:group>
            <v:group style="position:absolute;left:7458;top:11316;width:10;height:20" coordorigin="7458,11316" coordsize="10,20">
              <v:shape style="position:absolute;left:7458;top:11316;width:10;height:20" coordorigin="7458,11316" coordsize="10,20" path="m7458,11335l7468,11335,7468,11316,7458,11316,7458,11335xe" filled="true" fillcolor="#000000" stroked="false">
                <v:path arrowok="t"/>
                <v:fill type="solid"/>
              </v:shape>
            </v:group>
            <v:group style="position:absolute;left:7458;top:11335;width:10;height:20" coordorigin="7458,11335" coordsize="10,20">
              <v:shape style="position:absolute;left:7458;top:11335;width:10;height:20" coordorigin="7458,11335" coordsize="10,20" path="m7458,11354l7468,11354,7468,11335,7458,11335,7458,11354xe" filled="true" fillcolor="#000000" stroked="false">
                <v:path arrowok="t"/>
                <v:fill type="solid"/>
              </v:shape>
            </v:group>
            <v:group style="position:absolute;left:7458;top:11354;width:10;height:20" coordorigin="7458,11354" coordsize="10,20">
              <v:shape style="position:absolute;left:7458;top:11354;width:10;height:20" coordorigin="7458,11354" coordsize="10,20" path="m7458,11373l7468,11373,7468,11354,7458,11354,7458,11373xe" filled="true" fillcolor="#000000" stroked="false">
                <v:path arrowok="t"/>
                <v:fill type="solid"/>
              </v:shape>
            </v:group>
            <v:group style="position:absolute;left:7458;top:11373;width:10;height:20" coordorigin="7458,11373" coordsize="10,20">
              <v:shape style="position:absolute;left:7458;top:11373;width:10;height:20" coordorigin="7458,11373" coordsize="10,20" path="m7458,11392l7468,11392,7468,11373,7458,11373,7458,11392xe" filled="true" fillcolor="#000000" stroked="false">
                <v:path arrowok="t"/>
                <v:fill type="solid"/>
              </v:shape>
            </v:group>
            <v:group style="position:absolute;left:7458;top:11392;width:10;height:20" coordorigin="7458,11392" coordsize="10,20">
              <v:shape style="position:absolute;left:7458;top:11392;width:10;height:20" coordorigin="7458,11392" coordsize="10,20" path="m7458,11412l7468,11412,7468,11392,7458,11392,7458,11412xe" filled="true" fillcolor="#000000" stroked="false">
                <v:path arrowok="t"/>
                <v:fill type="solid"/>
              </v:shape>
            </v:group>
            <v:group style="position:absolute;left:7458;top:11412;width:10;height:20" coordorigin="7458,11412" coordsize="10,20">
              <v:shape style="position:absolute;left:7458;top:11412;width:10;height:20" coordorigin="7458,11412" coordsize="10,20" path="m7458,11431l7468,11431,7468,11412,7458,11412,7458,11431xe" filled="true" fillcolor="#000000" stroked="false">
                <v:path arrowok="t"/>
                <v:fill type="solid"/>
              </v:shape>
            </v:group>
            <v:group style="position:absolute;left:7458;top:11431;width:10;height:20" coordorigin="7458,11431" coordsize="10,20">
              <v:shape style="position:absolute;left:7458;top:11431;width:10;height:20" coordorigin="7458,11431" coordsize="10,20" path="m7458,11450l7468,11450,7468,11431,7458,11431,7458,11450xe" filled="true" fillcolor="#000000" stroked="false">
                <v:path arrowok="t"/>
                <v:fill type="solid"/>
              </v:shape>
            </v:group>
            <v:group style="position:absolute;left:7458;top:11450;width:10;height:20" coordorigin="7458,11450" coordsize="10,20">
              <v:shape style="position:absolute;left:7458;top:11450;width:10;height:20" coordorigin="7458,11450" coordsize="10,20" path="m7458,11469l7468,11469,7468,11450,7458,11450,7458,11469xe" filled="true" fillcolor="#000000" stroked="false">
                <v:path arrowok="t"/>
                <v:fill type="solid"/>
              </v:shape>
            </v:group>
            <v:group style="position:absolute;left:7458;top:11469;width:10;height:20" coordorigin="7458,11469" coordsize="10,20">
              <v:shape style="position:absolute;left:7458;top:11469;width:10;height:20" coordorigin="7458,11469" coordsize="10,20" path="m7458,11488l7468,11488,7468,11469,7458,11469,7458,11488xe" filled="true" fillcolor="#000000" stroked="false">
                <v:path arrowok="t"/>
                <v:fill type="solid"/>
              </v:shape>
            </v:group>
            <v:group style="position:absolute;left:7458;top:11488;width:10;height:20" coordorigin="7458,11488" coordsize="10,20">
              <v:shape style="position:absolute;left:7458;top:11488;width:10;height:20" coordorigin="7458,11488" coordsize="10,20" path="m7458,11508l7468,11508,7468,11488,7458,11488,7458,11508xe" filled="true" fillcolor="#000000" stroked="false">
                <v:path arrowok="t"/>
                <v:fill type="solid"/>
              </v:shape>
            </v:group>
            <v:group style="position:absolute;left:7458;top:11508;width:10;height:20" coordorigin="7458,11508" coordsize="10,20">
              <v:shape style="position:absolute;left:7458;top:11508;width:10;height:20" coordorigin="7458,11508" coordsize="10,20" path="m7458,11527l7468,11527,7468,11508,7458,11508,7458,11527xe" filled="true" fillcolor="#000000" stroked="false">
                <v:path arrowok="t"/>
                <v:fill type="solid"/>
              </v:shape>
            </v:group>
            <v:group style="position:absolute;left:7458;top:11527;width:10;height:20" coordorigin="7458,11527" coordsize="10,20">
              <v:shape style="position:absolute;left:7458;top:11527;width:10;height:20" coordorigin="7458,11527" coordsize="10,20" path="m7458,11546l7468,11546,7468,11527,7458,11527,7458,11546xe" filled="true" fillcolor="#000000" stroked="false">
                <v:path arrowok="t"/>
                <v:fill type="solid"/>
              </v:shape>
            </v:group>
            <v:group style="position:absolute;left:7458;top:11546;width:10;height:20" coordorigin="7458,11546" coordsize="10,20">
              <v:shape style="position:absolute;left:7458;top:11546;width:10;height:20" coordorigin="7458,11546" coordsize="10,20" path="m7458,11565l7468,11565,7468,11546,7458,11546,7458,11565xe" filled="true" fillcolor="#000000" stroked="false">
                <v:path arrowok="t"/>
                <v:fill type="solid"/>
              </v:shape>
            </v:group>
            <v:group style="position:absolute;left:7458;top:11565;width:10;height:20" coordorigin="7458,11565" coordsize="10,20">
              <v:shape style="position:absolute;left:7458;top:11565;width:10;height:20" coordorigin="7458,11565" coordsize="10,20" path="m7458,11584l7468,11584,7468,11565,7458,11565,7458,11584xe" filled="true" fillcolor="#000000" stroked="false">
                <v:path arrowok="t"/>
                <v:fill type="solid"/>
              </v:shape>
              <v:shape style="position:absolute;left:7458;top:11584;width:10;height:12" type="#_x0000_t75" stroked="false">
                <v:imagedata r:id="rId354" o:title=""/>
              </v:shape>
            </v:group>
            <v:group style="position:absolute;left:7458;top:11601;width:10;height:2" coordorigin="7458,11601" coordsize="10,2">
              <v:shape style="position:absolute;left:7458;top:11601;width:10;height:2" coordorigin="7458,11601" coordsize="10,0" path="m7458,11601l7468,11601e" filled="false" stroked="true" strokeweight=".47998pt" strokecolor="#000000">
                <v:path arrowok="t"/>
              </v:shape>
            </v:group>
            <v:group style="position:absolute;left:7468;top:11601;width:1272;height:2" coordorigin="7468,11601" coordsize="1272,2">
              <v:shape style="position:absolute;left:7468;top:11601;width:1272;height:2" coordorigin="7468,11601" coordsize="1272,0" path="m7468,11601l8740,11601e" filled="false" stroked="true" strokeweight=".47998pt" strokecolor="#000000">
                <v:path arrowok="t"/>
              </v:shape>
            </v:group>
            <v:group style="position:absolute;left:8740;top:11181;width:10;height:20" coordorigin="8740,11181" coordsize="10,20">
              <v:shape style="position:absolute;left:8740;top:11181;width:10;height:20" coordorigin="8740,11181" coordsize="10,20" path="m8740,11200l8749,11200,8749,11181,8740,11181,8740,11200xe" filled="true" fillcolor="#000000" stroked="false">
                <v:path arrowok="t"/>
                <v:fill type="solid"/>
              </v:shape>
            </v:group>
            <v:group style="position:absolute;left:8740;top:11200;width:10;height:20" coordorigin="8740,11200" coordsize="10,20">
              <v:shape style="position:absolute;left:8740;top:11200;width:10;height:20" coordorigin="8740,11200" coordsize="10,20" path="m8740,11220l8749,11220,8749,11200,8740,11200,8740,11220xe" filled="true" fillcolor="#000000" stroked="false">
                <v:path arrowok="t"/>
                <v:fill type="solid"/>
              </v:shape>
            </v:group>
            <v:group style="position:absolute;left:8740;top:11220;width:10;height:20" coordorigin="8740,11220" coordsize="10,20">
              <v:shape style="position:absolute;left:8740;top:11220;width:10;height:20" coordorigin="8740,11220" coordsize="10,20" path="m8740,11239l8749,11239,8749,11220,8740,11220,8740,11239xe" filled="true" fillcolor="#000000" stroked="false">
                <v:path arrowok="t"/>
                <v:fill type="solid"/>
              </v:shape>
            </v:group>
            <v:group style="position:absolute;left:8740;top:11239;width:10;height:20" coordorigin="8740,11239" coordsize="10,20">
              <v:shape style="position:absolute;left:8740;top:11239;width:10;height:20" coordorigin="8740,11239" coordsize="10,20" path="m8740,11258l8749,11258,8749,11239,8740,11239,8740,11258xe" filled="true" fillcolor="#000000" stroked="false">
                <v:path arrowok="t"/>
                <v:fill type="solid"/>
              </v:shape>
            </v:group>
            <v:group style="position:absolute;left:8740;top:11258;width:10;height:20" coordorigin="8740,11258" coordsize="10,20">
              <v:shape style="position:absolute;left:8740;top:11258;width:10;height:20" coordorigin="8740,11258" coordsize="10,20" path="m8740,11277l8749,11277,8749,11258,8740,11258,8740,11277xe" filled="true" fillcolor="#000000" stroked="false">
                <v:path arrowok="t"/>
                <v:fill type="solid"/>
              </v:shape>
            </v:group>
            <v:group style="position:absolute;left:8740;top:11277;width:10;height:20" coordorigin="8740,11277" coordsize="10,20">
              <v:shape style="position:absolute;left:8740;top:11277;width:10;height:20" coordorigin="8740,11277" coordsize="10,20" path="m8740,11296l8749,11296,8749,11277,8740,11277,8740,11296xe" filled="true" fillcolor="#000000" stroked="false">
                <v:path arrowok="t"/>
                <v:fill type="solid"/>
              </v:shape>
            </v:group>
            <v:group style="position:absolute;left:8740;top:11296;width:10;height:20" coordorigin="8740,11296" coordsize="10,20">
              <v:shape style="position:absolute;left:8740;top:11296;width:10;height:20" coordorigin="8740,11296" coordsize="10,20" path="m8740,11316l8749,11316,8749,11296,8740,11296,8740,11316xe" filled="true" fillcolor="#000000" stroked="false">
                <v:path arrowok="t"/>
                <v:fill type="solid"/>
              </v:shape>
            </v:group>
            <v:group style="position:absolute;left:8740;top:11316;width:10;height:20" coordorigin="8740,11316" coordsize="10,20">
              <v:shape style="position:absolute;left:8740;top:11316;width:10;height:20" coordorigin="8740,11316" coordsize="10,20" path="m8740,11335l8749,11335,8749,11316,8740,11316,8740,11335xe" filled="true" fillcolor="#000000" stroked="false">
                <v:path arrowok="t"/>
                <v:fill type="solid"/>
              </v:shape>
            </v:group>
            <v:group style="position:absolute;left:8740;top:11335;width:10;height:20" coordorigin="8740,11335" coordsize="10,20">
              <v:shape style="position:absolute;left:8740;top:11335;width:10;height:20" coordorigin="8740,11335" coordsize="10,20" path="m8740,11354l8749,11354,8749,11335,8740,11335,8740,11354xe" filled="true" fillcolor="#000000" stroked="false">
                <v:path arrowok="t"/>
                <v:fill type="solid"/>
              </v:shape>
            </v:group>
            <v:group style="position:absolute;left:8740;top:11354;width:10;height:20" coordorigin="8740,11354" coordsize="10,20">
              <v:shape style="position:absolute;left:8740;top:11354;width:10;height:20" coordorigin="8740,11354" coordsize="10,20" path="m8740,11373l8749,11373,8749,11354,8740,11354,8740,11373xe" filled="true" fillcolor="#000000" stroked="false">
                <v:path arrowok="t"/>
                <v:fill type="solid"/>
              </v:shape>
            </v:group>
            <v:group style="position:absolute;left:8740;top:11373;width:10;height:20" coordorigin="8740,11373" coordsize="10,20">
              <v:shape style="position:absolute;left:8740;top:11373;width:10;height:20" coordorigin="8740,11373" coordsize="10,20" path="m8740,11392l8749,11392,8749,11373,8740,11373,8740,11392xe" filled="true" fillcolor="#000000" stroked="false">
                <v:path arrowok="t"/>
                <v:fill type="solid"/>
              </v:shape>
            </v:group>
            <v:group style="position:absolute;left:8740;top:11392;width:10;height:20" coordorigin="8740,11392" coordsize="10,20">
              <v:shape style="position:absolute;left:8740;top:11392;width:10;height:20" coordorigin="8740,11392" coordsize="10,20" path="m8740,11412l8749,11412,8749,11392,8740,11392,8740,11412xe" filled="true" fillcolor="#000000" stroked="false">
                <v:path arrowok="t"/>
                <v:fill type="solid"/>
              </v:shape>
            </v:group>
            <v:group style="position:absolute;left:8740;top:11412;width:10;height:20" coordorigin="8740,11412" coordsize="10,20">
              <v:shape style="position:absolute;left:8740;top:11412;width:10;height:20" coordorigin="8740,11412" coordsize="10,20" path="m8740,11431l8749,11431,8749,11412,8740,11412,8740,11431xe" filled="true" fillcolor="#000000" stroked="false">
                <v:path arrowok="t"/>
                <v:fill type="solid"/>
              </v:shape>
            </v:group>
            <v:group style="position:absolute;left:8740;top:11431;width:10;height:20" coordorigin="8740,11431" coordsize="10,20">
              <v:shape style="position:absolute;left:8740;top:11431;width:10;height:20" coordorigin="8740,11431" coordsize="10,20" path="m8740,11450l8749,11450,8749,11431,8740,11431,8740,11450xe" filled="true" fillcolor="#000000" stroked="false">
                <v:path arrowok="t"/>
                <v:fill type="solid"/>
              </v:shape>
            </v:group>
            <v:group style="position:absolute;left:8740;top:11450;width:10;height:20" coordorigin="8740,11450" coordsize="10,20">
              <v:shape style="position:absolute;left:8740;top:11450;width:10;height:20" coordorigin="8740,11450" coordsize="10,20" path="m8740,11469l8749,11469,8749,11450,8740,11450,8740,11469xe" filled="true" fillcolor="#000000" stroked="false">
                <v:path arrowok="t"/>
                <v:fill type="solid"/>
              </v:shape>
            </v:group>
            <v:group style="position:absolute;left:8740;top:11469;width:10;height:20" coordorigin="8740,11469" coordsize="10,20">
              <v:shape style="position:absolute;left:8740;top:11469;width:10;height:20" coordorigin="8740,11469" coordsize="10,20" path="m8740,11488l8749,11488,8749,11469,8740,11469,8740,11488xe" filled="true" fillcolor="#000000" stroked="false">
                <v:path arrowok="t"/>
                <v:fill type="solid"/>
              </v:shape>
            </v:group>
            <v:group style="position:absolute;left:8740;top:11488;width:10;height:20" coordorigin="8740,11488" coordsize="10,20">
              <v:shape style="position:absolute;left:8740;top:11488;width:10;height:20" coordorigin="8740,11488" coordsize="10,20" path="m8740,11508l8749,11508,8749,11488,8740,11488,8740,11508xe" filled="true" fillcolor="#000000" stroked="false">
                <v:path arrowok="t"/>
                <v:fill type="solid"/>
              </v:shape>
            </v:group>
            <v:group style="position:absolute;left:8740;top:11508;width:10;height:20" coordorigin="8740,11508" coordsize="10,20">
              <v:shape style="position:absolute;left:8740;top:11508;width:10;height:20" coordorigin="8740,11508" coordsize="10,20" path="m8740,11527l8749,11527,8749,11508,8740,11508,8740,11527xe" filled="true" fillcolor="#000000" stroked="false">
                <v:path arrowok="t"/>
                <v:fill type="solid"/>
              </v:shape>
            </v:group>
            <v:group style="position:absolute;left:8740;top:11527;width:10;height:20" coordorigin="8740,11527" coordsize="10,20">
              <v:shape style="position:absolute;left:8740;top:11527;width:10;height:20" coordorigin="8740,11527" coordsize="10,20" path="m8740,11546l8749,11546,8749,11527,8740,11527,8740,11546xe" filled="true" fillcolor="#000000" stroked="false">
                <v:path arrowok="t"/>
                <v:fill type="solid"/>
              </v:shape>
            </v:group>
            <v:group style="position:absolute;left:8740;top:11546;width:10;height:20" coordorigin="8740,11546" coordsize="10,20">
              <v:shape style="position:absolute;left:8740;top:11546;width:10;height:20" coordorigin="8740,11546" coordsize="10,20" path="m8740,11565l8749,11565,8749,11546,8740,11546,8740,11565xe" filled="true" fillcolor="#000000" stroked="false">
                <v:path arrowok="t"/>
                <v:fill type="solid"/>
              </v:shape>
            </v:group>
            <v:group style="position:absolute;left:8740;top:11565;width:10;height:20" coordorigin="8740,11565" coordsize="10,20">
              <v:shape style="position:absolute;left:8740;top:11565;width:10;height:20" coordorigin="8740,11565" coordsize="10,20" path="m8740,11584l8749,11584,8749,11565,8740,11565,8740,11584xe" filled="true" fillcolor="#000000" stroked="false">
                <v:path arrowok="t"/>
                <v:fill type="solid"/>
              </v:shape>
              <v:shape style="position:absolute;left:8740;top:11584;width:10;height:12" type="#_x0000_t75" stroked="false">
                <v:imagedata r:id="rId354" o:title=""/>
              </v:shape>
            </v:group>
            <v:group style="position:absolute;left:8740;top:11601;width:10;height:2" coordorigin="8740,11601" coordsize="10,2">
              <v:shape style="position:absolute;left:8740;top:11601;width:10;height:2" coordorigin="8740,11601" coordsize="10,0" path="m8740,11601l8749,11601e" filled="false" stroked="true" strokeweight=".47998pt" strokecolor="#000000">
                <v:path arrowok="t"/>
              </v:shape>
            </v:group>
            <v:group style="position:absolute;left:8749;top:11601;width:843;height:2" coordorigin="8749,11601" coordsize="843,2">
              <v:shape style="position:absolute;left:8749;top:11601;width:843;height:2" coordorigin="8749,11601" coordsize="843,0" path="m8749,11601l9592,11601e" filled="false" stroked="true" strokeweight=".47998pt" strokecolor="#000000">
                <v:path arrowok="t"/>
              </v:shape>
            </v:group>
            <v:group style="position:absolute;left:9592;top:11565;width:10;height:20" coordorigin="9592,11565" coordsize="10,20">
              <v:shape style="position:absolute;left:9592;top:11565;width:10;height:20" coordorigin="9592,11565" coordsize="10,20" path="m9592,11584l9602,11584,9602,11565,9592,11565,9592,11584xe" filled="true" fillcolor="#000000" stroked="false">
                <v:path arrowok="t"/>
                <v:fill type="solid"/>
              </v:shape>
              <v:shape style="position:absolute;left:9592;top:11584;width:10;height:12" type="#_x0000_t75" stroked="false">
                <v:imagedata r:id="rId354" o:title=""/>
              </v:shape>
            </v:group>
            <v:group style="position:absolute;left:9592;top:11601;width:10;height:2" coordorigin="9592,11601" coordsize="10,2">
              <v:shape style="position:absolute;left:9592;top:11601;width:10;height:2" coordorigin="9592,11601" coordsize="10,0" path="m9592,11601l9602,11601e" filled="false" stroked="true" strokeweight=".47998pt" strokecolor="#000000">
                <v:path arrowok="t"/>
              </v:shape>
            </v:group>
            <v:group style="position:absolute;left:9602;top:11601;width:557;height:2" coordorigin="9602,11601" coordsize="557,2">
              <v:shape style="position:absolute;left:9602;top:11601;width:557;height:2" coordorigin="9602,11601" coordsize="557,0" path="m9602,11601l10159,11601e" filled="false" stroked="true" strokeweight=".47998pt" strokecolor="#000000">
                <v:path arrowok="t"/>
              </v:shape>
            </v:group>
            <v:group style="position:absolute;left:10159;top:11565;width:10;height:20" coordorigin="10159,11565" coordsize="10,20">
              <v:shape style="position:absolute;left:10159;top:11565;width:10;height:20" coordorigin="10159,11565" coordsize="10,20" path="m10159,11584l10168,11584,10168,11565,10159,11565,10159,11584xe" filled="true" fillcolor="#000000" stroked="false">
                <v:path arrowok="t"/>
                <v:fill type="solid"/>
              </v:shape>
              <v:shape style="position:absolute;left:10159;top:11584;width:10;height:12" type="#_x0000_t75" stroked="false">
                <v:imagedata r:id="rId354" o:title=""/>
              </v:shape>
            </v:group>
            <v:group style="position:absolute;left:10159;top:11601;width:10;height:2" coordorigin="10159,11601" coordsize="10,2">
              <v:shape style="position:absolute;left:10159;top:11601;width:10;height:2" coordorigin="10159,11601" coordsize="10,0" path="m10159,11601l10168,11601e" filled="false" stroked="true" strokeweight=".47998pt" strokecolor="#000000">
                <v:path arrowok="t"/>
              </v:shape>
            </v:group>
            <v:group style="position:absolute;left:10168;top:11601;width:696;height:2" coordorigin="10168,11601" coordsize="696,2">
              <v:shape style="position:absolute;left:10168;top:11601;width:696;height:2" coordorigin="10168,11601" coordsize="696,0" path="m10168,11601l10864,11601e" filled="false" stroked="true" strokeweight=".47998pt" strokecolor="#000000">
                <v:path arrowok="t"/>
              </v:shape>
            </v:group>
            <v:group style="position:absolute;left:10864;top:11181;width:10;height:20" coordorigin="10864,11181" coordsize="10,20">
              <v:shape style="position:absolute;left:10864;top:11181;width:10;height:20" coordorigin="10864,11181" coordsize="10,20" path="m10864,11200l10874,11200,10874,11181,10864,11181,10864,11200xe" filled="true" fillcolor="#000000" stroked="false">
                <v:path arrowok="t"/>
                <v:fill type="solid"/>
              </v:shape>
            </v:group>
            <v:group style="position:absolute;left:10864;top:11200;width:10;height:20" coordorigin="10864,11200" coordsize="10,20">
              <v:shape style="position:absolute;left:10864;top:11200;width:10;height:20" coordorigin="10864,11200" coordsize="10,20" path="m10864,11220l10874,11220,10874,11200,10864,11200,10864,11220xe" filled="true" fillcolor="#000000" stroked="false">
                <v:path arrowok="t"/>
                <v:fill type="solid"/>
              </v:shape>
            </v:group>
            <v:group style="position:absolute;left:10864;top:11220;width:10;height:20" coordorigin="10864,11220" coordsize="10,20">
              <v:shape style="position:absolute;left:10864;top:11220;width:10;height:20" coordorigin="10864,11220" coordsize="10,20" path="m10864,11239l10874,11239,10874,11220,10864,11220,10864,11239xe" filled="true" fillcolor="#000000" stroked="false">
                <v:path arrowok="t"/>
                <v:fill type="solid"/>
              </v:shape>
            </v:group>
            <v:group style="position:absolute;left:10864;top:11239;width:10;height:20" coordorigin="10864,11239" coordsize="10,20">
              <v:shape style="position:absolute;left:10864;top:11239;width:10;height:20" coordorigin="10864,11239" coordsize="10,20" path="m10864,11258l10874,11258,10874,11239,10864,11239,10864,11258xe" filled="true" fillcolor="#000000" stroked="false">
                <v:path arrowok="t"/>
                <v:fill type="solid"/>
              </v:shape>
            </v:group>
            <v:group style="position:absolute;left:10864;top:11258;width:10;height:20" coordorigin="10864,11258" coordsize="10,20">
              <v:shape style="position:absolute;left:10864;top:11258;width:10;height:20" coordorigin="10864,11258" coordsize="10,20" path="m10864,11277l10874,11277,10874,11258,10864,11258,10864,11277xe" filled="true" fillcolor="#000000" stroked="false">
                <v:path arrowok="t"/>
                <v:fill type="solid"/>
              </v:shape>
            </v:group>
            <v:group style="position:absolute;left:10864;top:11277;width:10;height:20" coordorigin="10864,11277" coordsize="10,20">
              <v:shape style="position:absolute;left:10864;top:11277;width:10;height:20" coordorigin="10864,11277" coordsize="10,20" path="m10864,11296l10874,11296,10874,11277,10864,11277,10864,11296xe" filled="true" fillcolor="#000000" stroked="false">
                <v:path arrowok="t"/>
                <v:fill type="solid"/>
              </v:shape>
            </v:group>
            <v:group style="position:absolute;left:10864;top:11296;width:10;height:20" coordorigin="10864,11296" coordsize="10,20">
              <v:shape style="position:absolute;left:10864;top:11296;width:10;height:20" coordorigin="10864,11296" coordsize="10,20" path="m10864,11316l10874,11316,10874,11296,10864,11296,10864,11316xe" filled="true" fillcolor="#000000" stroked="false">
                <v:path arrowok="t"/>
                <v:fill type="solid"/>
              </v:shape>
            </v:group>
            <v:group style="position:absolute;left:10864;top:11316;width:10;height:20" coordorigin="10864,11316" coordsize="10,20">
              <v:shape style="position:absolute;left:10864;top:11316;width:10;height:20" coordorigin="10864,11316" coordsize="10,20" path="m10864,11335l10874,11335,10874,11316,10864,11316,10864,11335xe" filled="true" fillcolor="#000000" stroked="false">
                <v:path arrowok="t"/>
                <v:fill type="solid"/>
              </v:shape>
            </v:group>
            <v:group style="position:absolute;left:10864;top:11335;width:10;height:20" coordorigin="10864,11335" coordsize="10,20">
              <v:shape style="position:absolute;left:10864;top:11335;width:10;height:20" coordorigin="10864,11335" coordsize="10,20" path="m10864,11354l10874,11354,10874,11335,10864,11335,10864,11354xe" filled="true" fillcolor="#000000" stroked="false">
                <v:path arrowok="t"/>
                <v:fill type="solid"/>
              </v:shape>
            </v:group>
            <v:group style="position:absolute;left:10864;top:11354;width:10;height:20" coordorigin="10864,11354" coordsize="10,20">
              <v:shape style="position:absolute;left:10864;top:11354;width:10;height:20" coordorigin="10864,11354" coordsize="10,20" path="m10864,11373l10874,11373,10874,11354,10864,11354,10864,11373xe" filled="true" fillcolor="#000000" stroked="false">
                <v:path arrowok="t"/>
                <v:fill type="solid"/>
              </v:shape>
            </v:group>
            <v:group style="position:absolute;left:10864;top:11373;width:10;height:20" coordorigin="10864,11373" coordsize="10,20">
              <v:shape style="position:absolute;left:10864;top:11373;width:10;height:20" coordorigin="10864,11373" coordsize="10,20" path="m10864,11392l10874,11392,10874,11373,10864,11373,10864,11392xe" filled="true" fillcolor="#000000" stroked="false">
                <v:path arrowok="t"/>
                <v:fill type="solid"/>
              </v:shape>
            </v:group>
            <v:group style="position:absolute;left:10864;top:11392;width:10;height:20" coordorigin="10864,11392" coordsize="10,20">
              <v:shape style="position:absolute;left:10864;top:11392;width:10;height:20" coordorigin="10864,11392" coordsize="10,20" path="m10864,11412l10874,11412,10874,11392,10864,11392,10864,11412xe" filled="true" fillcolor="#000000" stroked="false">
                <v:path arrowok="t"/>
                <v:fill type="solid"/>
              </v:shape>
            </v:group>
            <v:group style="position:absolute;left:10864;top:11412;width:10;height:20" coordorigin="10864,11412" coordsize="10,20">
              <v:shape style="position:absolute;left:10864;top:11412;width:10;height:20" coordorigin="10864,11412" coordsize="10,20" path="m10864,11431l10874,11431,10874,11412,10864,11412,10864,11431xe" filled="true" fillcolor="#000000" stroked="false">
                <v:path arrowok="t"/>
                <v:fill type="solid"/>
              </v:shape>
            </v:group>
            <v:group style="position:absolute;left:10864;top:11431;width:10;height:20" coordorigin="10864,11431" coordsize="10,20">
              <v:shape style="position:absolute;left:10864;top:11431;width:10;height:20" coordorigin="10864,11431" coordsize="10,20" path="m10864,11450l10874,11450,10874,11431,10864,11431,10864,11450xe" filled="true" fillcolor="#000000" stroked="false">
                <v:path arrowok="t"/>
                <v:fill type="solid"/>
              </v:shape>
            </v:group>
            <v:group style="position:absolute;left:10864;top:11450;width:10;height:20" coordorigin="10864,11450" coordsize="10,20">
              <v:shape style="position:absolute;left:10864;top:11450;width:10;height:20" coordorigin="10864,11450" coordsize="10,20" path="m10864,11469l10874,11469,10874,11450,10864,11450,10864,11469xe" filled="true" fillcolor="#000000" stroked="false">
                <v:path arrowok="t"/>
                <v:fill type="solid"/>
              </v:shape>
            </v:group>
            <v:group style="position:absolute;left:10864;top:11469;width:10;height:20" coordorigin="10864,11469" coordsize="10,20">
              <v:shape style="position:absolute;left:10864;top:11469;width:10;height:20" coordorigin="10864,11469" coordsize="10,20" path="m10864,11488l10874,11488,10874,11469,10864,11469,10864,11488xe" filled="true" fillcolor="#000000" stroked="false">
                <v:path arrowok="t"/>
                <v:fill type="solid"/>
              </v:shape>
            </v:group>
            <v:group style="position:absolute;left:10864;top:11488;width:10;height:20" coordorigin="10864,11488" coordsize="10,20">
              <v:shape style="position:absolute;left:10864;top:11488;width:10;height:20" coordorigin="10864,11488" coordsize="10,20" path="m10864,11508l10874,11508,10874,11488,10864,11488,10864,11508xe" filled="true" fillcolor="#000000" stroked="false">
                <v:path arrowok="t"/>
                <v:fill type="solid"/>
              </v:shape>
            </v:group>
            <v:group style="position:absolute;left:10864;top:11508;width:10;height:20" coordorigin="10864,11508" coordsize="10,20">
              <v:shape style="position:absolute;left:10864;top:11508;width:10;height:20" coordorigin="10864,11508" coordsize="10,20" path="m10864,11527l10874,11527,10874,11508,10864,11508,10864,11527xe" filled="true" fillcolor="#000000" stroked="false">
                <v:path arrowok="t"/>
                <v:fill type="solid"/>
              </v:shape>
            </v:group>
            <v:group style="position:absolute;left:10864;top:11527;width:10;height:20" coordorigin="10864,11527" coordsize="10,20">
              <v:shape style="position:absolute;left:10864;top:11527;width:10;height:20" coordorigin="10864,11527" coordsize="10,20" path="m10864,11546l10874,11546,10874,11527,10864,11527,10864,11546xe" filled="true" fillcolor="#000000" stroked="false">
                <v:path arrowok="t"/>
                <v:fill type="solid"/>
              </v:shape>
            </v:group>
            <v:group style="position:absolute;left:10864;top:11546;width:10;height:20" coordorigin="10864,11546" coordsize="10,20">
              <v:shape style="position:absolute;left:10864;top:11546;width:10;height:20" coordorigin="10864,11546" coordsize="10,20" path="m10864,11565l10874,11565,10874,11546,10864,11546,10864,11565xe" filled="true" fillcolor="#000000" stroked="false">
                <v:path arrowok="t"/>
                <v:fill type="solid"/>
              </v:shape>
            </v:group>
            <v:group style="position:absolute;left:10864;top:11565;width:10;height:20" coordorigin="10864,11565" coordsize="10,20">
              <v:shape style="position:absolute;left:10864;top:11565;width:10;height:20" coordorigin="10864,11565" coordsize="10,20" path="m10864,11584l10874,11584,10874,11565,10864,11565,10864,11584xe" filled="true" fillcolor="#000000" stroked="false">
                <v:path arrowok="t"/>
                <v:fill type="solid"/>
              </v:shape>
              <v:shape style="position:absolute;left:10864;top:11584;width:10;height:12" type="#_x0000_t75" stroked="false">
                <v:imagedata r:id="rId354" o:title=""/>
              </v:shape>
            </v:group>
            <v:group style="position:absolute;left:10864;top:11601;width:10;height:2" coordorigin="10864,11601" coordsize="10,2">
              <v:shape style="position:absolute;left:10864;top:11601;width:10;height:2" coordorigin="10864,11601" coordsize="10,0" path="m10864,11601l10874,11601e" filled="false" stroked="true" strokeweight=".47998pt" strokecolor="#000000">
                <v:path arrowok="t"/>
              </v:shape>
            </v:group>
            <w10:wrap type="none"/>
          </v:group>
        </w:pict>
      </w:r>
      <w:r>
        <w:rPr>
          <w:rFonts w:ascii="宋体" w:hAnsi="宋体" w:cs="宋体" w:eastAsia="宋体" w:hint="default"/>
          <w:sz w:val="18"/>
          <w:szCs w:val="18"/>
        </w:rPr>
        <w:t>募集资金总额</w:t>
        <w:tab/>
      </w:r>
      <w:r>
        <w:rPr>
          <w:rFonts w:ascii="Arial" w:hAnsi="Arial" w:cs="Arial" w:eastAsia="Arial" w:hint="default"/>
          <w:sz w:val="18"/>
          <w:szCs w:val="18"/>
        </w:rPr>
        <w:t>75,999.61</w:t>
      </w:r>
    </w:p>
    <w:p>
      <w:pPr>
        <w:tabs>
          <w:tab w:pos="9138" w:val="left" w:leader="none"/>
        </w:tabs>
        <w:spacing w:line="226" w:lineRule="exact" w:before="0"/>
        <w:ind w:left="5559" w:right="0" w:firstLine="0"/>
        <w:jc w:val="left"/>
        <w:rPr>
          <w:rFonts w:ascii="Arial" w:hAnsi="Arial" w:cs="Arial" w:eastAsia="Arial" w:hint="default"/>
          <w:sz w:val="18"/>
          <w:szCs w:val="18"/>
        </w:rPr>
      </w:pPr>
      <w:r>
        <w:rPr>
          <w:rFonts w:ascii="宋体" w:hAnsi="宋体" w:cs="宋体" w:eastAsia="宋体" w:hint="default"/>
          <w:sz w:val="18"/>
          <w:szCs w:val="18"/>
        </w:rPr>
        <w:t>本年度投入募集资金总额</w:t>
        <w:tab/>
      </w:r>
      <w:r>
        <w:rPr>
          <w:rFonts w:ascii="Arial" w:hAnsi="Arial" w:cs="Arial" w:eastAsia="Arial" w:hint="default"/>
          <w:sz w:val="18"/>
          <w:szCs w:val="18"/>
        </w:rPr>
        <w:t>24,627.89</w:t>
      </w:r>
    </w:p>
    <w:p>
      <w:pPr>
        <w:tabs>
          <w:tab w:pos="4832" w:val="left" w:leader="none"/>
        </w:tabs>
        <w:spacing w:line="202" w:lineRule="exact" w:before="0"/>
        <w:ind w:left="374" w:right="0" w:firstLine="0"/>
        <w:jc w:val="left"/>
        <w:rPr>
          <w:rFonts w:ascii="Arial" w:hAnsi="Arial" w:cs="Arial" w:eastAsia="Arial" w:hint="default"/>
          <w:sz w:val="18"/>
          <w:szCs w:val="18"/>
        </w:rPr>
      </w:pPr>
      <w:r>
        <w:rPr>
          <w:rFonts w:ascii="宋体" w:hAnsi="宋体" w:cs="宋体" w:eastAsia="宋体" w:hint="default"/>
          <w:sz w:val="18"/>
          <w:szCs w:val="18"/>
        </w:rPr>
        <w:t>报告期内变更用途的募集资金总额</w:t>
      </w:r>
      <w:r>
        <w:rPr>
          <w:rFonts w:ascii="Arial" w:hAnsi="Arial" w:cs="Arial" w:eastAsia="Arial" w:hint="default"/>
          <w:sz w:val="18"/>
          <w:szCs w:val="18"/>
        </w:rPr>
        <w:tab/>
        <w:t>0.00</w:t>
      </w:r>
    </w:p>
    <w:p>
      <w:pPr>
        <w:spacing w:line="240" w:lineRule="auto" w:before="9"/>
        <w:rPr>
          <w:rFonts w:ascii="Arial" w:hAnsi="Arial" w:cs="Arial" w:eastAsia="Arial" w:hint="default"/>
          <w:sz w:val="9"/>
          <w:szCs w:val="9"/>
        </w:rPr>
      </w:pPr>
    </w:p>
    <w:p>
      <w:pPr>
        <w:spacing w:after="0" w:line="240" w:lineRule="auto"/>
        <w:rPr>
          <w:rFonts w:ascii="Arial" w:hAnsi="Arial" w:cs="Arial" w:eastAsia="Arial" w:hint="default"/>
          <w:sz w:val="9"/>
          <w:szCs w:val="9"/>
        </w:rPr>
        <w:sectPr>
          <w:pgSz w:w="11910" w:h="16840"/>
          <w:pgMar w:header="877" w:footer="835" w:top="1060" w:bottom="1020" w:left="900" w:right="0"/>
        </w:sectPr>
      </w:pPr>
    </w:p>
    <w:p>
      <w:pPr>
        <w:spacing w:line="415" w:lineRule="auto" w:before="44"/>
        <w:ind w:left="374" w:right="-20" w:firstLine="180"/>
        <w:jc w:val="left"/>
        <w:rPr>
          <w:rFonts w:ascii="宋体" w:hAnsi="宋体" w:cs="宋体" w:eastAsia="宋体" w:hint="default"/>
          <w:sz w:val="18"/>
          <w:szCs w:val="18"/>
        </w:rPr>
      </w:pPr>
      <w:r>
        <w:rPr>
          <w:rFonts w:ascii="宋体" w:hAnsi="宋体" w:cs="宋体" w:eastAsia="宋体" w:hint="default"/>
          <w:sz w:val="18"/>
          <w:szCs w:val="18"/>
        </w:rPr>
        <w:t>累计变更用途的募集资金总额 累计变更用途的募集资金总额比例</w:t>
      </w:r>
    </w:p>
    <w:p>
      <w:pPr>
        <w:spacing w:before="88"/>
        <w:ind w:left="535" w:right="0" w:firstLine="0"/>
        <w:jc w:val="center"/>
        <w:rPr>
          <w:rFonts w:ascii="Arial" w:hAnsi="Arial" w:cs="Arial" w:eastAsia="Arial" w:hint="default"/>
          <w:sz w:val="18"/>
          <w:szCs w:val="18"/>
        </w:rPr>
      </w:pPr>
      <w:r>
        <w:rPr/>
        <w:br w:type="column"/>
      </w:r>
      <w:r>
        <w:rPr>
          <w:rFonts w:ascii="Arial"/>
          <w:sz w:val="18"/>
        </w:rPr>
        <w:t>0.00</w:t>
      </w:r>
    </w:p>
    <w:p>
      <w:pPr>
        <w:spacing w:line="240" w:lineRule="auto" w:before="6"/>
        <w:rPr>
          <w:rFonts w:ascii="Arial" w:hAnsi="Arial" w:cs="Arial" w:eastAsia="Arial" w:hint="default"/>
          <w:sz w:val="17"/>
          <w:szCs w:val="17"/>
        </w:rPr>
      </w:pPr>
    </w:p>
    <w:p>
      <w:pPr>
        <w:spacing w:before="0"/>
        <w:ind w:left="374" w:right="0" w:firstLine="0"/>
        <w:jc w:val="center"/>
        <w:rPr>
          <w:rFonts w:ascii="Arial" w:hAnsi="Arial" w:cs="Arial" w:eastAsia="Arial" w:hint="default"/>
          <w:sz w:val="18"/>
          <w:szCs w:val="18"/>
        </w:rPr>
      </w:pPr>
      <w:r>
        <w:rPr>
          <w:rFonts w:ascii="Arial"/>
          <w:sz w:val="18"/>
        </w:rPr>
        <w:t>0.00%</w:t>
      </w:r>
    </w:p>
    <w:p>
      <w:pPr>
        <w:spacing w:line="240" w:lineRule="auto" w:before="9"/>
        <w:rPr>
          <w:rFonts w:ascii="Arial" w:hAnsi="Arial" w:cs="Arial" w:eastAsia="Arial" w:hint="default"/>
          <w:sz w:val="21"/>
          <w:szCs w:val="21"/>
        </w:rPr>
      </w:pPr>
      <w:r>
        <w:rPr/>
        <w:br w:type="column"/>
      </w:r>
      <w:r>
        <w:rPr>
          <w:rFonts w:ascii="Arial"/>
          <w:sz w:val="21"/>
        </w:rPr>
      </w:r>
    </w:p>
    <w:p>
      <w:pPr>
        <w:tabs>
          <w:tab w:pos="3825" w:val="left" w:leader="none"/>
        </w:tabs>
        <w:spacing w:before="0"/>
        <w:ind w:left="335" w:right="0" w:firstLine="0"/>
        <w:jc w:val="left"/>
        <w:rPr>
          <w:rFonts w:ascii="Arial" w:hAnsi="Arial" w:cs="Arial" w:eastAsia="Arial" w:hint="default"/>
          <w:sz w:val="18"/>
          <w:szCs w:val="18"/>
        </w:rPr>
      </w:pPr>
      <w:r>
        <w:rPr>
          <w:rFonts w:ascii="宋体" w:hAnsi="宋体" w:cs="宋体" w:eastAsia="宋体" w:hint="default"/>
          <w:sz w:val="18"/>
          <w:szCs w:val="18"/>
        </w:rPr>
        <w:t>已累计投入募集资金总额</w:t>
        <w:tab/>
      </w:r>
      <w:r>
        <w:rPr>
          <w:rFonts w:ascii="Arial" w:hAnsi="Arial" w:cs="Arial" w:eastAsia="Arial" w:hint="default"/>
          <w:sz w:val="18"/>
          <w:szCs w:val="18"/>
        </w:rPr>
        <w:t>51,414.77</w:t>
      </w:r>
    </w:p>
    <w:p>
      <w:pPr>
        <w:spacing w:after="0"/>
        <w:jc w:val="left"/>
        <w:rPr>
          <w:rFonts w:ascii="Arial" w:hAnsi="Arial" w:cs="Arial" w:eastAsia="Arial" w:hint="default"/>
          <w:sz w:val="18"/>
          <w:szCs w:val="18"/>
        </w:rPr>
        <w:sectPr>
          <w:type w:val="continuous"/>
          <w:pgSz w:w="11910" w:h="16840"/>
          <w:pgMar w:top="1060" w:bottom="1020" w:left="900" w:right="0"/>
          <w:cols w:num="3" w:equalWidth="0">
            <w:col w:w="3075" w:space="1221"/>
            <w:col w:w="888" w:space="40"/>
            <w:col w:w="5786"/>
          </w:cols>
        </w:sect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9"/>
          <w:szCs w:val="19"/>
        </w:rPr>
      </w:pPr>
    </w:p>
    <w:p>
      <w:pPr>
        <w:spacing w:line="173" w:lineRule="exact" w:before="0"/>
        <w:ind w:left="240" w:right="-20" w:firstLine="0"/>
        <w:jc w:val="left"/>
        <w:rPr>
          <w:rFonts w:ascii="宋体" w:hAnsi="宋体" w:cs="宋体" w:eastAsia="宋体" w:hint="default"/>
          <w:sz w:val="18"/>
          <w:szCs w:val="18"/>
        </w:rPr>
      </w:pPr>
      <w:r>
        <w:rPr>
          <w:rFonts w:ascii="宋体" w:hAnsi="宋体" w:cs="宋体" w:eastAsia="宋体" w:hint="default"/>
          <w:sz w:val="18"/>
          <w:szCs w:val="18"/>
        </w:rPr>
        <w:t>承诺投资项目和超募</w:t>
      </w:r>
    </w:p>
    <w:p>
      <w:pPr>
        <w:spacing w:line="194" w:lineRule="exact" w:before="0"/>
        <w:ind w:left="15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是否</w:t>
      </w:r>
    </w:p>
    <w:p>
      <w:pPr>
        <w:spacing w:line="153" w:lineRule="auto" w:before="121"/>
        <w:ind w:left="159" w:right="-19" w:firstLine="0"/>
        <w:jc w:val="left"/>
        <w:rPr>
          <w:rFonts w:ascii="宋体" w:hAnsi="宋体" w:cs="宋体" w:eastAsia="宋体" w:hint="default"/>
          <w:sz w:val="18"/>
          <w:szCs w:val="18"/>
        </w:rPr>
      </w:pPr>
      <w:r>
        <w:rPr>
          <w:rFonts w:ascii="宋体" w:hAnsi="宋体" w:cs="宋体" w:eastAsia="宋体" w:hint="default"/>
          <w:position w:val="13"/>
          <w:sz w:val="18"/>
          <w:szCs w:val="18"/>
        </w:rPr>
        <w:t>已变 </w:t>
      </w:r>
      <w:r>
        <w:rPr>
          <w:rFonts w:ascii="宋体" w:hAnsi="宋体" w:cs="宋体" w:eastAsia="宋体" w:hint="default"/>
          <w:position w:val="1"/>
          <w:sz w:val="18"/>
          <w:szCs w:val="18"/>
        </w:rPr>
        <w:t>募集资金</w:t>
      </w:r>
      <w:r>
        <w:rPr>
          <w:rFonts w:ascii="宋体" w:hAnsi="宋体" w:cs="宋体" w:eastAsia="宋体" w:hint="default"/>
          <w:spacing w:val="33"/>
          <w:position w:val="1"/>
          <w:sz w:val="18"/>
          <w:szCs w:val="18"/>
        </w:rPr>
        <w:t> </w:t>
      </w:r>
      <w:r>
        <w:rPr>
          <w:rFonts w:ascii="宋体" w:hAnsi="宋体" w:cs="宋体" w:eastAsia="宋体" w:hint="default"/>
          <w:sz w:val="18"/>
          <w:szCs w:val="18"/>
        </w:rPr>
        <w:t>调整后投</w:t>
      </w:r>
      <w:r>
        <w:rPr>
          <w:rFonts w:ascii="宋体" w:hAnsi="宋体" w:cs="宋体" w:eastAsia="宋体" w:hint="default"/>
          <w:sz w:val="18"/>
          <w:szCs w:val="18"/>
        </w:rPr>
        <w:t> 更项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4"/>
          <w:szCs w:val="14"/>
        </w:rPr>
      </w:pPr>
    </w:p>
    <w:p>
      <w:pPr>
        <w:spacing w:line="173" w:lineRule="exact" w:before="0"/>
        <w:ind w:left="34" w:right="-20" w:firstLine="0"/>
        <w:jc w:val="left"/>
        <w:rPr>
          <w:rFonts w:ascii="宋体" w:hAnsi="宋体" w:cs="宋体" w:eastAsia="宋体" w:hint="default"/>
          <w:sz w:val="18"/>
          <w:szCs w:val="18"/>
        </w:rPr>
      </w:pPr>
      <w:r>
        <w:rPr>
          <w:rFonts w:ascii="宋体" w:hAnsi="宋体" w:cs="宋体" w:eastAsia="宋体" w:hint="default"/>
          <w:sz w:val="18"/>
          <w:szCs w:val="18"/>
        </w:rPr>
        <w:t>本年度投入</w:t>
      </w:r>
    </w:p>
    <w:p>
      <w:pPr>
        <w:spacing w:line="240" w:lineRule="auto" w:before="7"/>
        <w:rPr>
          <w:rFonts w:ascii="宋体" w:hAnsi="宋体" w:cs="宋体" w:eastAsia="宋体" w:hint="default"/>
          <w:sz w:val="23"/>
          <w:szCs w:val="23"/>
        </w:rPr>
      </w:pPr>
      <w:r>
        <w:rPr/>
        <w:br w:type="column"/>
      </w:r>
      <w:r>
        <w:rPr>
          <w:rFonts w:ascii="宋体"/>
          <w:sz w:val="23"/>
        </w:rPr>
      </w:r>
    </w:p>
    <w:p>
      <w:pPr>
        <w:spacing w:before="0"/>
        <w:ind w:left="22" w:right="-20" w:firstLine="0"/>
        <w:jc w:val="left"/>
        <w:rPr>
          <w:rFonts w:ascii="宋体" w:hAnsi="宋体" w:cs="宋体" w:eastAsia="宋体" w:hint="default"/>
          <w:sz w:val="18"/>
          <w:szCs w:val="18"/>
        </w:rPr>
      </w:pPr>
      <w:r>
        <w:rPr>
          <w:rFonts w:ascii="宋体" w:hAnsi="宋体" w:cs="宋体" w:eastAsia="宋体" w:hint="default"/>
          <w:sz w:val="18"/>
          <w:szCs w:val="18"/>
        </w:rPr>
        <w:t>截至期末</w:t>
      </w:r>
    </w:p>
    <w:p>
      <w:pPr>
        <w:spacing w:line="232" w:lineRule="exact" w:before="11"/>
        <w:ind w:left="7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截至期 末投资 进度</w:t>
      </w:r>
    </w:p>
    <w:p>
      <w:pPr>
        <w:spacing w:line="240" w:lineRule="auto" w:before="7"/>
        <w:rPr>
          <w:rFonts w:ascii="宋体" w:hAnsi="宋体" w:cs="宋体" w:eastAsia="宋体" w:hint="default"/>
          <w:sz w:val="23"/>
          <w:szCs w:val="23"/>
        </w:rPr>
      </w:pPr>
      <w:r>
        <w:rPr/>
        <w:br w:type="column"/>
      </w:r>
      <w:r>
        <w:rPr>
          <w:rFonts w:ascii="宋体"/>
          <w:sz w:val="23"/>
        </w:rPr>
      </w:r>
    </w:p>
    <w:p>
      <w:pPr>
        <w:spacing w:before="0"/>
        <w:ind w:left="139" w:right="-19" w:firstLine="0"/>
        <w:jc w:val="left"/>
        <w:rPr>
          <w:rFonts w:ascii="宋体" w:hAnsi="宋体" w:cs="宋体" w:eastAsia="宋体" w:hint="default"/>
          <w:sz w:val="18"/>
          <w:szCs w:val="18"/>
        </w:rPr>
      </w:pPr>
      <w:r>
        <w:rPr>
          <w:rFonts w:ascii="宋体" w:hAnsi="宋体" w:cs="宋体" w:eastAsia="宋体" w:hint="default"/>
          <w:sz w:val="18"/>
          <w:szCs w:val="18"/>
        </w:rPr>
        <w:t>项目达到预定</w:t>
      </w:r>
    </w:p>
    <w:p>
      <w:pPr>
        <w:spacing w:line="240" w:lineRule="auto" w:before="8"/>
        <w:rPr>
          <w:rFonts w:ascii="宋体" w:hAnsi="宋体" w:cs="宋体" w:eastAsia="宋体" w:hint="default"/>
          <w:sz w:val="16"/>
          <w:szCs w:val="16"/>
        </w:rPr>
      </w:pPr>
      <w:r>
        <w:rPr/>
        <w:br w:type="column"/>
      </w:r>
      <w:r>
        <w:rPr>
          <w:rFonts w:ascii="宋体"/>
          <w:sz w:val="16"/>
        </w:rPr>
      </w:r>
    </w:p>
    <w:p>
      <w:pPr>
        <w:spacing w:line="232" w:lineRule="exact" w:before="0"/>
        <w:ind w:left="127" w:right="-19" w:firstLine="888"/>
        <w:jc w:val="left"/>
        <w:rPr>
          <w:rFonts w:ascii="宋体" w:hAnsi="宋体" w:cs="宋体" w:eastAsia="宋体" w:hint="default"/>
          <w:sz w:val="18"/>
          <w:szCs w:val="18"/>
        </w:rPr>
      </w:pPr>
      <w:r>
        <w:rPr>
          <w:rFonts w:ascii="宋体" w:hAnsi="宋体" w:cs="宋体" w:eastAsia="宋体" w:hint="default"/>
          <w:sz w:val="18"/>
          <w:szCs w:val="18"/>
        </w:rPr>
        <w:t>是否 本年度实</w:t>
      </w:r>
      <w:r>
        <w:rPr>
          <w:rFonts w:ascii="宋体" w:hAnsi="宋体" w:cs="宋体" w:eastAsia="宋体" w:hint="default"/>
          <w:spacing w:val="78"/>
          <w:sz w:val="18"/>
          <w:szCs w:val="18"/>
        </w:rPr>
        <w:t> </w:t>
      </w:r>
      <w:r>
        <w:rPr>
          <w:rFonts w:ascii="宋体" w:hAnsi="宋体" w:cs="宋体" w:eastAsia="宋体" w:hint="default"/>
          <w:sz w:val="18"/>
          <w:szCs w:val="18"/>
        </w:rPr>
        <w:t>达到</w:t>
      </w:r>
    </w:p>
    <w:p>
      <w:pPr>
        <w:spacing w:line="232" w:lineRule="exact" w:before="100"/>
        <w:ind w:left="147" w:right="1101" w:firstLine="0"/>
        <w:jc w:val="left"/>
        <w:rPr>
          <w:rFonts w:ascii="宋体" w:hAnsi="宋体" w:cs="宋体" w:eastAsia="宋体" w:hint="default"/>
          <w:sz w:val="18"/>
          <w:szCs w:val="18"/>
        </w:rPr>
      </w:pPr>
      <w:r>
        <w:rPr/>
        <w:br w:type="column"/>
      </w:r>
      <w:r>
        <w:rPr>
          <w:rFonts w:ascii="宋体" w:hAnsi="宋体" w:cs="宋体" w:eastAsia="宋体" w:hint="default"/>
          <w:sz w:val="18"/>
          <w:szCs w:val="18"/>
        </w:rPr>
        <w:t>项目可 行性是</w:t>
      </w:r>
    </w:p>
    <w:p>
      <w:pPr>
        <w:spacing w:after="0" w:line="232" w:lineRule="exact"/>
        <w:jc w:val="left"/>
        <w:rPr>
          <w:rFonts w:ascii="宋体" w:hAnsi="宋体" w:cs="宋体" w:eastAsia="宋体" w:hint="default"/>
          <w:sz w:val="18"/>
          <w:szCs w:val="18"/>
        </w:rPr>
        <w:sectPr>
          <w:type w:val="continuous"/>
          <w:pgSz w:w="11910" w:h="16840"/>
          <w:pgMar w:top="1060" w:bottom="1020" w:left="900" w:right="0"/>
          <w:cols w:num="8" w:equalWidth="0">
            <w:col w:w="1861" w:space="40"/>
            <w:col w:w="2174" w:space="40"/>
            <w:col w:w="935" w:space="40"/>
            <w:col w:w="743" w:space="40"/>
            <w:col w:w="611" w:space="40"/>
            <w:col w:w="1221" w:space="40"/>
            <w:col w:w="1377" w:space="40"/>
            <w:col w:w="1808"/>
          </w:cols>
        </w:sectPr>
      </w:pPr>
    </w:p>
    <w:p>
      <w:pPr>
        <w:spacing w:line="185" w:lineRule="exact" w:before="0"/>
        <w:ind w:left="509" w:right="0" w:firstLine="0"/>
        <w:jc w:val="center"/>
        <w:rPr>
          <w:rFonts w:ascii="宋体" w:hAnsi="宋体" w:cs="宋体" w:eastAsia="宋体" w:hint="default"/>
          <w:sz w:val="18"/>
          <w:szCs w:val="18"/>
        </w:rPr>
      </w:pPr>
      <w:r>
        <w:rPr>
          <w:rFonts w:ascii="宋体" w:hAnsi="宋体" w:cs="宋体" w:eastAsia="宋体" w:hint="default"/>
          <w:sz w:val="18"/>
          <w:szCs w:val="18"/>
        </w:rPr>
        <w:t>资金投向</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before="0"/>
        <w:ind w:left="509" w:right="0" w:firstLine="0"/>
        <w:jc w:val="center"/>
        <w:rPr>
          <w:rFonts w:ascii="宋体" w:hAnsi="宋体" w:cs="宋体" w:eastAsia="宋体" w:hint="default"/>
          <w:sz w:val="18"/>
          <w:szCs w:val="18"/>
        </w:rPr>
      </w:pPr>
      <w:r>
        <w:rPr>
          <w:rFonts w:ascii="宋体" w:hAnsi="宋体" w:cs="宋体" w:eastAsia="宋体" w:hint="default"/>
          <w:sz w:val="18"/>
          <w:szCs w:val="18"/>
        </w:rPr>
        <w:t>承诺投资项目</w:t>
      </w:r>
    </w:p>
    <w:p>
      <w:pPr>
        <w:spacing w:line="192" w:lineRule="exact" w:before="0"/>
        <w:ind w:left="430" w:right="-19" w:hanging="32"/>
        <w:jc w:val="left"/>
        <w:rPr>
          <w:rFonts w:ascii="宋体" w:hAnsi="宋体" w:cs="宋体" w:eastAsia="宋体" w:hint="default"/>
          <w:sz w:val="18"/>
          <w:szCs w:val="18"/>
        </w:rPr>
      </w:pPr>
      <w:r>
        <w:rPr/>
        <w:br w:type="column"/>
      </w:r>
      <w:r>
        <w:rPr>
          <w:rFonts w:ascii="宋体" w:hAnsi="宋体" w:cs="宋体" w:eastAsia="宋体" w:hint="default"/>
          <w:sz w:val="18"/>
          <w:szCs w:val="18"/>
        </w:rPr>
        <w:t>目</w:t>
      </w:r>
      <w:r>
        <w:rPr>
          <w:rFonts w:ascii="Arial" w:hAnsi="Arial" w:cs="Arial" w:eastAsia="Arial" w:hint="default"/>
          <w:sz w:val="18"/>
          <w:szCs w:val="18"/>
        </w:rPr>
        <w:t>(</w:t>
      </w:r>
      <w:r>
        <w:rPr>
          <w:rFonts w:ascii="宋体" w:hAnsi="宋体" w:cs="宋体" w:eastAsia="宋体" w:hint="default"/>
          <w:sz w:val="18"/>
          <w:szCs w:val="18"/>
        </w:rPr>
        <w:t>含</w:t>
      </w:r>
    </w:p>
    <w:p>
      <w:pPr>
        <w:spacing w:line="232" w:lineRule="exact" w:before="18"/>
        <w:ind w:left="399" w:right="-20" w:firstLine="31"/>
        <w:jc w:val="left"/>
        <w:rPr>
          <w:rFonts w:ascii="Arial" w:hAnsi="Arial" w:cs="Arial" w:eastAsia="Arial" w:hint="default"/>
          <w:sz w:val="18"/>
          <w:szCs w:val="18"/>
        </w:rPr>
      </w:pPr>
      <w:r>
        <w:rPr>
          <w:rFonts w:ascii="宋体" w:hAnsi="宋体" w:cs="宋体" w:eastAsia="宋体" w:hint="default"/>
          <w:sz w:val="18"/>
          <w:szCs w:val="18"/>
        </w:rPr>
        <w:t>部分 变更</w:t>
      </w:r>
      <w:r>
        <w:rPr>
          <w:rFonts w:ascii="Arial" w:hAnsi="Arial" w:cs="Arial" w:eastAsia="Arial" w:hint="default"/>
          <w:sz w:val="18"/>
          <w:szCs w:val="18"/>
        </w:rPr>
        <w:t>)</w:t>
      </w:r>
    </w:p>
    <w:p>
      <w:pPr>
        <w:spacing w:line="69" w:lineRule="exact" w:before="0"/>
        <w:ind w:left="6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承诺投资</w:t>
      </w:r>
    </w:p>
    <w:p>
      <w:pPr>
        <w:spacing w:line="234" w:lineRule="exact" w:before="0"/>
        <w:ind w:left="65" w:right="0" w:firstLine="0"/>
        <w:jc w:val="center"/>
        <w:rPr>
          <w:rFonts w:ascii="宋体" w:hAnsi="宋体" w:cs="宋体" w:eastAsia="宋体" w:hint="default"/>
          <w:sz w:val="18"/>
          <w:szCs w:val="18"/>
        </w:rPr>
      </w:pPr>
      <w:r>
        <w:rPr>
          <w:rFonts w:ascii="宋体" w:hAnsi="宋体" w:cs="宋体" w:eastAsia="宋体" w:hint="default"/>
          <w:sz w:val="18"/>
          <w:szCs w:val="18"/>
        </w:rPr>
        <w:t>总额</w:t>
      </w:r>
    </w:p>
    <w:p>
      <w:pPr>
        <w:spacing w:line="82" w:lineRule="exact" w:before="0"/>
        <w:ind w:left="130"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资总额</w:t>
      </w:r>
    </w:p>
    <w:p>
      <w:pPr>
        <w:spacing w:before="26"/>
        <w:ind w:left="128" w:right="0" w:firstLine="0"/>
        <w:jc w:val="center"/>
        <w:rPr>
          <w:rFonts w:ascii="Arial" w:hAnsi="Arial" w:cs="Arial" w:eastAsia="Arial" w:hint="default"/>
          <w:sz w:val="18"/>
          <w:szCs w:val="18"/>
        </w:rPr>
      </w:pPr>
      <w:r>
        <w:rPr>
          <w:rFonts w:ascii="Arial"/>
          <w:sz w:val="18"/>
        </w:rPr>
        <w:t>(1)</w:t>
      </w:r>
    </w:p>
    <w:p>
      <w:pPr>
        <w:tabs>
          <w:tab w:pos="1085" w:val="left" w:leader="none"/>
        </w:tabs>
        <w:spacing w:line="129" w:lineRule="exact" w:before="0"/>
        <w:ind w:left="394"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金额</w:t>
        <w:tab/>
      </w:r>
      <w:r>
        <w:rPr>
          <w:rFonts w:ascii="宋体" w:hAnsi="宋体" w:cs="宋体" w:eastAsia="宋体" w:hint="default"/>
          <w:sz w:val="18"/>
          <w:szCs w:val="18"/>
        </w:rPr>
        <w:t>累计投入</w:t>
      </w:r>
    </w:p>
    <w:p>
      <w:pPr>
        <w:spacing w:line="187" w:lineRule="exact" w:before="0"/>
        <w:ind w:left="1155" w:right="-20" w:firstLine="0"/>
        <w:jc w:val="left"/>
        <w:rPr>
          <w:rFonts w:ascii="Arial" w:hAnsi="Arial" w:cs="Arial" w:eastAsia="Arial" w:hint="default"/>
          <w:sz w:val="18"/>
          <w:szCs w:val="18"/>
        </w:rPr>
      </w:pPr>
      <w:r>
        <w:rPr>
          <w:rFonts w:ascii="宋体" w:hAnsi="宋体" w:cs="宋体" w:eastAsia="宋体" w:hint="default"/>
          <w:sz w:val="18"/>
          <w:szCs w:val="18"/>
        </w:rPr>
        <w:t>金额</w:t>
      </w:r>
      <w:r>
        <w:rPr>
          <w:rFonts w:ascii="Arial" w:hAnsi="Arial" w:cs="Arial" w:eastAsia="Arial" w:hint="default"/>
          <w:sz w:val="18"/>
          <w:szCs w:val="18"/>
        </w:rPr>
        <w:t>(2)</w:t>
      </w:r>
    </w:p>
    <w:p>
      <w:pPr>
        <w:spacing w:line="193" w:lineRule="exact" w:before="5"/>
        <w:ind w:left="92" w:right="0" w:firstLine="0"/>
        <w:jc w:val="center"/>
        <w:rPr>
          <w:rFonts w:ascii="Arial" w:hAnsi="Arial" w:cs="Arial" w:eastAsia="Arial" w:hint="default"/>
          <w:sz w:val="18"/>
          <w:szCs w:val="18"/>
        </w:rPr>
      </w:pPr>
      <w:r>
        <w:rPr/>
        <w:br w:type="column"/>
      </w:r>
      <w:r>
        <w:rPr>
          <w:rFonts w:ascii="Arial"/>
          <w:sz w:val="18"/>
        </w:rPr>
        <w:t>(%)(3)</w:t>
      </w:r>
    </w:p>
    <w:p>
      <w:pPr>
        <w:spacing w:line="222" w:lineRule="exact" w:before="0"/>
        <w:ind w:left="87" w:right="0" w:firstLine="0"/>
        <w:jc w:val="center"/>
        <w:rPr>
          <w:rFonts w:ascii="宋体" w:hAnsi="宋体" w:cs="宋体" w:eastAsia="宋体" w:hint="default"/>
          <w:sz w:val="18"/>
          <w:szCs w:val="18"/>
        </w:rPr>
      </w:pPr>
      <w:r>
        <w:rPr>
          <w:rFonts w:ascii="宋体" w:hAnsi="宋体" w:cs="宋体" w:eastAsia="宋体" w:hint="default"/>
          <w:sz w:val="18"/>
          <w:szCs w:val="18"/>
        </w:rPr>
        <w:t>＝</w:t>
      </w:r>
    </w:p>
    <w:p>
      <w:pPr>
        <w:spacing w:before="26"/>
        <w:ind w:left="92" w:right="0" w:firstLine="0"/>
        <w:jc w:val="center"/>
        <w:rPr>
          <w:rFonts w:ascii="Arial" w:hAnsi="Arial" w:cs="Arial" w:eastAsia="Arial" w:hint="default"/>
          <w:sz w:val="18"/>
          <w:szCs w:val="18"/>
        </w:rPr>
      </w:pPr>
      <w:r>
        <w:rPr>
          <w:rFonts w:ascii="Arial"/>
          <w:sz w:val="18"/>
        </w:rPr>
        <w:t>(2)/(1)</w:t>
      </w:r>
    </w:p>
    <w:p>
      <w:pPr>
        <w:spacing w:line="69" w:lineRule="exact" w:before="0"/>
        <w:ind w:left="156"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可使用状态日</w:t>
      </w:r>
    </w:p>
    <w:p>
      <w:pPr>
        <w:spacing w:line="234" w:lineRule="exact" w:before="0"/>
        <w:ind w:left="159" w:right="0" w:firstLine="0"/>
        <w:jc w:val="center"/>
        <w:rPr>
          <w:rFonts w:ascii="宋体" w:hAnsi="宋体" w:cs="宋体" w:eastAsia="宋体" w:hint="default"/>
          <w:sz w:val="18"/>
          <w:szCs w:val="18"/>
        </w:rPr>
      </w:pPr>
      <w:r>
        <w:rPr>
          <w:rFonts w:ascii="宋体" w:hAnsi="宋体" w:cs="宋体" w:eastAsia="宋体" w:hint="default"/>
          <w:sz w:val="18"/>
          <w:szCs w:val="18"/>
        </w:rPr>
        <w:t>期</w:t>
      </w:r>
    </w:p>
    <w:p>
      <w:pPr>
        <w:spacing w:line="185"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现的效益</w:t>
      </w:r>
      <w:r>
        <w:rPr>
          <w:rFonts w:ascii="宋体" w:hAnsi="宋体" w:cs="宋体" w:eastAsia="宋体" w:hint="default"/>
          <w:spacing w:val="78"/>
          <w:sz w:val="18"/>
          <w:szCs w:val="18"/>
        </w:rPr>
        <w:t> </w:t>
      </w:r>
      <w:r>
        <w:rPr>
          <w:rFonts w:ascii="宋体" w:hAnsi="宋体" w:cs="宋体" w:eastAsia="宋体" w:hint="default"/>
          <w:sz w:val="18"/>
          <w:szCs w:val="18"/>
        </w:rPr>
        <w:t>预计</w:t>
      </w: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效益</w:t>
      </w:r>
    </w:p>
    <w:p>
      <w:pPr>
        <w:spacing w:line="69" w:lineRule="exact" w:before="0"/>
        <w:ind w:left="1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否发生</w:t>
      </w:r>
    </w:p>
    <w:p>
      <w:pPr>
        <w:spacing w:line="232" w:lineRule="exact" w:before="23"/>
        <w:ind w:left="327" w:right="1101" w:hanging="180"/>
        <w:jc w:val="left"/>
        <w:rPr>
          <w:rFonts w:ascii="宋体" w:hAnsi="宋体" w:cs="宋体" w:eastAsia="宋体" w:hint="default"/>
          <w:sz w:val="18"/>
          <w:szCs w:val="18"/>
        </w:rPr>
      </w:pPr>
      <w:r>
        <w:rPr>
          <w:rFonts w:ascii="宋体" w:hAnsi="宋体" w:cs="宋体" w:eastAsia="宋体" w:hint="default"/>
          <w:sz w:val="18"/>
          <w:szCs w:val="18"/>
        </w:rPr>
        <w:t>重大变 化</w:t>
      </w:r>
    </w:p>
    <w:p>
      <w:pPr>
        <w:spacing w:after="0" w:line="232" w:lineRule="exact"/>
        <w:jc w:val="left"/>
        <w:rPr>
          <w:rFonts w:ascii="宋体" w:hAnsi="宋体" w:cs="宋体" w:eastAsia="宋体" w:hint="default"/>
          <w:sz w:val="18"/>
          <w:szCs w:val="18"/>
        </w:rPr>
        <w:sectPr>
          <w:type w:val="continuous"/>
          <w:pgSz w:w="11910" w:h="16840"/>
          <w:pgMar w:top="1060" w:bottom="1020" w:left="900" w:right="0"/>
          <w:cols w:num="9" w:equalWidth="0">
            <w:col w:w="1590" w:space="40"/>
            <w:col w:w="820" w:space="40"/>
            <w:col w:w="786" w:space="40"/>
            <w:col w:w="671" w:space="40"/>
            <w:col w:w="1806" w:space="40"/>
            <w:col w:w="594" w:space="40"/>
            <w:col w:w="1237" w:space="40"/>
            <w:col w:w="1377" w:space="40"/>
            <w:col w:w="1809"/>
          </w:cols>
        </w:sectPr>
      </w:pPr>
    </w:p>
    <w:p>
      <w:pPr>
        <w:tabs>
          <w:tab w:pos="2148" w:val="left" w:leader="none"/>
          <w:tab w:pos="2546" w:val="left" w:leader="none"/>
          <w:tab w:pos="5108" w:val="left" w:leader="none"/>
        </w:tabs>
        <w:spacing w:line="302" w:lineRule="exact" w:before="88"/>
        <w:ind w:left="167" w:right="0" w:firstLine="0"/>
        <w:jc w:val="left"/>
        <w:rPr>
          <w:rFonts w:ascii="Arial" w:hAnsi="Arial" w:cs="Arial" w:eastAsia="Arial" w:hint="default"/>
          <w:sz w:val="18"/>
          <w:szCs w:val="18"/>
        </w:rPr>
      </w:pPr>
      <w:r>
        <w:rPr/>
        <w:pict>
          <v:shape style="position:absolute;margin-left:439.230011pt;margin-top:6.031726pt;width:92.8pt;height:175.5pt;mso-position-horizontal-relative:page;mso-position-vertical-relative:paragraph;z-index:12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3"/>
                    <w:gridCol w:w="566"/>
                    <w:gridCol w:w="477"/>
                  </w:tblGrid>
                  <w:tr>
                    <w:trPr>
                      <w:trHeight w:val="475" w:hRule="exact"/>
                    </w:trPr>
                    <w:tc>
                      <w:tcPr>
                        <w:tcW w:w="813" w:type="dxa"/>
                        <w:tcBorders>
                          <w:top w:val="nil" w:sz="6" w:space="0" w:color="auto"/>
                          <w:left w:val="nil" w:sz="6" w:space="0" w:color="auto"/>
                          <w:bottom w:val="nil" w:sz="6" w:space="0" w:color="auto"/>
                          <w:right w:val="single" w:sz="4" w:space="0" w:color="000000"/>
                        </w:tcBorders>
                      </w:tcPr>
                      <w:p>
                        <w:pPr>
                          <w:pStyle w:val="TableParagraph"/>
                          <w:spacing w:line="240" w:lineRule="auto" w:before="128"/>
                          <w:ind w:right="31"/>
                          <w:jc w:val="center"/>
                          <w:rPr>
                            <w:rFonts w:ascii="Arial" w:hAnsi="Arial" w:cs="Arial" w:eastAsia="Arial" w:hint="default"/>
                            <w:sz w:val="18"/>
                            <w:szCs w:val="18"/>
                          </w:rPr>
                        </w:pPr>
                        <w:r>
                          <w:rPr>
                            <w:rFonts w:ascii="Arial"/>
                            <w:sz w:val="18"/>
                          </w:rPr>
                          <w:t>980.66</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left="22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13"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right="31"/>
                          <w:jc w:val="center"/>
                          <w:rPr>
                            <w:rFonts w:ascii="Arial" w:hAnsi="Arial" w:cs="Arial" w:eastAsia="Arial" w:hint="default"/>
                            <w:sz w:val="18"/>
                            <w:szCs w:val="18"/>
                          </w:rPr>
                        </w:pPr>
                        <w:r>
                          <w:rPr>
                            <w:rFonts w:ascii="Arial"/>
                            <w:sz w:val="18"/>
                          </w:rPr>
                          <w:t>908.23</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left="22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4" w:hRule="exact"/>
                    </w:trPr>
                    <w:tc>
                      <w:tcPr>
                        <w:tcW w:w="813"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right="33"/>
                          <w:jc w:val="center"/>
                          <w:rPr>
                            <w:rFonts w:ascii="Arial" w:hAnsi="Arial" w:cs="Arial" w:eastAsia="Arial" w:hint="default"/>
                            <w:sz w:val="18"/>
                            <w:szCs w:val="18"/>
                          </w:rPr>
                        </w:pPr>
                        <w:r>
                          <w:rPr>
                            <w:rFonts w:ascii="Arial"/>
                            <w:sz w:val="18"/>
                          </w:rPr>
                          <w:t>1,022.96</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left="22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5" w:hRule="exact"/>
                    </w:trPr>
                    <w:tc>
                      <w:tcPr>
                        <w:tcW w:w="813"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1"/>
                          <w:jc w:val="center"/>
                          <w:rPr>
                            <w:rFonts w:ascii="Arial" w:hAnsi="Arial" w:cs="Arial" w:eastAsia="Arial" w:hint="default"/>
                            <w:sz w:val="18"/>
                            <w:szCs w:val="18"/>
                          </w:rPr>
                        </w:pPr>
                        <w:r>
                          <w:rPr>
                            <w:rFonts w:ascii="Arial"/>
                            <w:sz w:val="18"/>
                          </w:rPr>
                          <w:t>450.30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left="22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34" w:hRule="exact"/>
                    </w:trPr>
                    <w:tc>
                      <w:tcPr>
                        <w:tcW w:w="813"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3"/>
                          <w:jc w:val="center"/>
                          <w:rPr>
                            <w:rFonts w:ascii="Arial" w:hAnsi="Arial" w:cs="Arial" w:eastAsia="Arial" w:hint="default"/>
                            <w:sz w:val="18"/>
                            <w:szCs w:val="18"/>
                          </w:rPr>
                        </w:pPr>
                        <w:r>
                          <w:rPr>
                            <w:rFonts w:ascii="Arial"/>
                            <w:sz w:val="18"/>
                          </w:rPr>
                          <w:t>1,140.82</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146"/>
                          <w:ind w:left="22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9" w:hRule="exact"/>
                    </w:trPr>
                    <w:tc>
                      <w:tcPr>
                        <w:tcW w:w="813"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right="31"/>
                          <w:jc w:val="center"/>
                          <w:rPr>
                            <w:rFonts w:ascii="Arial" w:hAnsi="Arial" w:cs="Arial" w:eastAsia="Arial" w:hint="default"/>
                            <w:sz w:val="18"/>
                            <w:szCs w:val="18"/>
                          </w:rPr>
                        </w:pPr>
                        <w:r>
                          <w:rPr>
                            <w:rFonts w:ascii="Arial"/>
                            <w:sz w:val="18"/>
                          </w:rPr>
                          <w:t>263.04</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left="22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4" w:hRule="exact"/>
                    </w:trPr>
                    <w:tc>
                      <w:tcPr>
                        <w:tcW w:w="813" w:type="dxa"/>
                        <w:tcBorders>
                          <w:top w:val="nil" w:sz="6" w:space="0" w:color="auto"/>
                          <w:left w:val="nil" w:sz="6" w:space="0" w:color="auto"/>
                          <w:bottom w:val="nil" w:sz="6" w:space="0" w:color="auto"/>
                          <w:right w:val="single" w:sz="4" w:space="0" w:color="000000"/>
                        </w:tcBorders>
                      </w:tcPr>
                      <w:p>
                        <w:pPr>
                          <w:pStyle w:val="TableParagraph"/>
                          <w:spacing w:line="240" w:lineRule="auto" w:before="111"/>
                          <w:ind w:right="33"/>
                          <w:jc w:val="center"/>
                          <w:rPr>
                            <w:rFonts w:ascii="Arial" w:hAnsi="Arial" w:cs="Arial" w:eastAsia="Arial" w:hint="default"/>
                            <w:sz w:val="18"/>
                            <w:szCs w:val="18"/>
                          </w:rPr>
                        </w:pPr>
                        <w:r>
                          <w:rPr>
                            <w:rFonts w:ascii="Arial"/>
                            <w:sz w:val="18"/>
                          </w:rPr>
                          <w:t>4,766.01</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Arial" w:hAnsi="Arial" w:cs="Arial" w:eastAsia="Arial" w:hint="default"/>
                            <w:sz w:val="18"/>
                            <w:szCs w:val="18"/>
                          </w:rPr>
                        </w:pPr>
                        <w:r>
                          <w:rPr>
                            <w:rFonts w:ascii="Arial"/>
                            <w:w w:val="99"/>
                            <w:sz w:val="18"/>
                          </w:rPr>
                          <w:t>-</w:t>
                        </w:r>
                        <w:r>
                          <w:rPr>
                            <w:rFonts w:ascii="Arial"/>
                            <w:sz w:val="18"/>
                          </w:rPr>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left="221" w:right="0"/>
                          <w:jc w:val="center"/>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宋体" w:hAnsi="宋体" w:cs="宋体" w:eastAsia="宋体" w:hint="default"/>
          <w:sz w:val="18"/>
          <w:szCs w:val="18"/>
        </w:rPr>
        <w:t>融合计费系统项目</w:t>
        <w:tab/>
        <w:t>否</w:t>
        <w:tab/>
      </w:r>
      <w:r>
        <w:rPr>
          <w:rFonts w:ascii="Arial" w:hAnsi="Arial" w:cs="Arial" w:eastAsia="Arial" w:hint="default"/>
          <w:sz w:val="18"/>
          <w:szCs w:val="18"/>
        </w:rPr>
        <w:t>4,827.00  4,827.00</w:t>
      </w:r>
      <w:r>
        <w:rPr>
          <w:rFonts w:ascii="Arial" w:hAnsi="Arial" w:cs="Arial" w:eastAsia="Arial" w:hint="default"/>
          <w:spacing w:val="38"/>
          <w:sz w:val="18"/>
          <w:szCs w:val="18"/>
        </w:rPr>
        <w:t> </w:t>
      </w:r>
      <w:r>
        <w:rPr>
          <w:rFonts w:ascii="Arial" w:hAnsi="Arial" w:cs="Arial" w:eastAsia="Arial" w:hint="default"/>
          <w:sz w:val="18"/>
          <w:szCs w:val="18"/>
        </w:rPr>
        <w:t>1,972.63</w:t>
        <w:tab/>
        <w:t>4,160.03 86.18% </w:t>
      </w:r>
      <w:r>
        <w:rPr>
          <w:rFonts w:ascii="Arial" w:hAnsi="Arial" w:cs="Arial" w:eastAsia="Arial" w:hint="default"/>
          <w:position w:val="12"/>
          <w:sz w:val="18"/>
          <w:szCs w:val="18"/>
        </w:rPr>
        <w:t>2012 </w:t>
      </w:r>
      <w:r>
        <w:rPr>
          <w:rFonts w:ascii="宋体" w:hAnsi="宋体" w:cs="宋体" w:eastAsia="宋体" w:hint="default"/>
          <w:position w:val="12"/>
          <w:sz w:val="18"/>
          <w:szCs w:val="18"/>
        </w:rPr>
        <w:t>年 </w:t>
      </w:r>
      <w:r>
        <w:rPr>
          <w:rFonts w:ascii="Arial" w:hAnsi="Arial" w:cs="Arial" w:eastAsia="Arial" w:hint="default"/>
          <w:position w:val="12"/>
          <w:sz w:val="18"/>
          <w:szCs w:val="18"/>
        </w:rPr>
        <w:t>4 </w:t>
      </w:r>
      <w:r>
        <w:rPr>
          <w:rFonts w:ascii="宋体" w:hAnsi="宋体" w:cs="宋体" w:eastAsia="宋体" w:hint="default"/>
          <w:position w:val="12"/>
          <w:sz w:val="18"/>
          <w:szCs w:val="18"/>
        </w:rPr>
        <w:t>月</w:t>
      </w:r>
      <w:r>
        <w:rPr>
          <w:rFonts w:ascii="宋体" w:hAnsi="宋体" w:cs="宋体" w:eastAsia="宋体" w:hint="default"/>
          <w:spacing w:val="-55"/>
          <w:position w:val="12"/>
          <w:sz w:val="18"/>
          <w:szCs w:val="18"/>
        </w:rPr>
        <w:t> </w:t>
      </w:r>
      <w:r>
        <w:rPr>
          <w:rFonts w:ascii="Arial" w:hAnsi="Arial" w:cs="Arial" w:eastAsia="Arial" w:hint="default"/>
          <w:position w:val="12"/>
          <w:sz w:val="18"/>
          <w:szCs w:val="18"/>
        </w:rPr>
        <w:t>30</w:t>
      </w:r>
      <w:r>
        <w:rPr>
          <w:rFonts w:ascii="Arial" w:hAnsi="Arial" w:cs="Arial" w:eastAsia="Arial" w:hint="default"/>
          <w:sz w:val="18"/>
          <w:szCs w:val="18"/>
        </w:rPr>
      </w:r>
    </w:p>
    <w:p>
      <w:pPr>
        <w:spacing w:line="169" w:lineRule="exact" w:before="0"/>
        <w:ind w:left="2352" w:right="0" w:firstLine="0"/>
        <w:jc w:val="center"/>
        <w:rPr>
          <w:rFonts w:ascii="宋体" w:hAnsi="宋体" w:cs="宋体" w:eastAsia="宋体" w:hint="default"/>
          <w:sz w:val="18"/>
          <w:szCs w:val="18"/>
        </w:rPr>
      </w:pPr>
      <w:r>
        <w:rPr>
          <w:rFonts w:ascii="宋体" w:hAnsi="宋体" w:cs="宋体" w:eastAsia="宋体" w:hint="default"/>
          <w:sz w:val="18"/>
          <w:szCs w:val="18"/>
        </w:rPr>
        <w:t>日</w:t>
      </w:r>
    </w:p>
    <w:p>
      <w:pPr>
        <w:tabs>
          <w:tab w:pos="6589" w:val="left" w:leader="none"/>
        </w:tabs>
        <w:spacing w:line="171" w:lineRule="exact" w:before="9"/>
        <w:ind w:left="167" w:right="0" w:firstLine="0"/>
        <w:jc w:val="left"/>
        <w:rPr>
          <w:rFonts w:ascii="Arial" w:hAnsi="Arial" w:cs="Arial" w:eastAsia="Arial" w:hint="default"/>
          <w:sz w:val="18"/>
          <w:szCs w:val="18"/>
        </w:rPr>
      </w:pPr>
      <w:r>
        <w:rPr>
          <w:rFonts w:ascii="宋体" w:hAnsi="宋体" w:cs="宋体" w:eastAsia="宋体" w:hint="default"/>
          <w:sz w:val="18"/>
          <w:szCs w:val="18"/>
        </w:rPr>
        <w:t>企业智能决策支持平</w:t>
        <w:tab/>
      </w: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4</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30</w:t>
      </w:r>
    </w:p>
    <w:p>
      <w:pPr>
        <w:tabs>
          <w:tab w:pos="2148" w:val="left" w:leader="none"/>
          <w:tab w:pos="2546" w:val="left" w:leader="none"/>
          <w:tab w:pos="5108" w:val="left" w:leader="none"/>
        </w:tabs>
        <w:spacing w:line="302" w:lineRule="exact" w:before="0"/>
        <w:ind w:left="167" w:right="0" w:firstLine="0"/>
        <w:jc w:val="left"/>
        <w:rPr>
          <w:rFonts w:ascii="宋体" w:hAnsi="宋体" w:cs="宋体" w:eastAsia="宋体" w:hint="default"/>
          <w:sz w:val="18"/>
          <w:szCs w:val="18"/>
        </w:rPr>
      </w:pPr>
      <w:r>
        <w:rPr>
          <w:rFonts w:ascii="宋体" w:hAnsi="宋体" w:cs="宋体" w:eastAsia="宋体" w:hint="default"/>
          <w:position w:val="-11"/>
          <w:sz w:val="18"/>
          <w:szCs w:val="18"/>
        </w:rPr>
        <w:t>台项目</w:t>
        <w:tab/>
      </w:r>
      <w:r>
        <w:rPr>
          <w:rFonts w:ascii="宋体" w:hAnsi="宋体" w:cs="宋体" w:eastAsia="宋体" w:hint="default"/>
          <w:sz w:val="18"/>
          <w:szCs w:val="18"/>
        </w:rPr>
        <w:t>否</w:t>
        <w:tab/>
      </w:r>
      <w:r>
        <w:rPr>
          <w:rFonts w:ascii="Arial" w:hAnsi="Arial" w:cs="Arial" w:eastAsia="Arial" w:hint="default"/>
          <w:sz w:val="18"/>
          <w:szCs w:val="18"/>
        </w:rPr>
        <w:t>4,719.00  4,719.00</w:t>
      </w:r>
      <w:r>
        <w:rPr>
          <w:rFonts w:ascii="Arial" w:hAnsi="Arial" w:cs="Arial" w:eastAsia="Arial" w:hint="default"/>
          <w:spacing w:val="37"/>
          <w:sz w:val="18"/>
          <w:szCs w:val="18"/>
        </w:rPr>
        <w:t> </w:t>
      </w:r>
      <w:r>
        <w:rPr>
          <w:rFonts w:ascii="Arial" w:hAnsi="Arial" w:cs="Arial" w:eastAsia="Arial" w:hint="default"/>
          <w:sz w:val="18"/>
          <w:szCs w:val="18"/>
        </w:rPr>
        <w:t>2,029.90</w:t>
        <w:tab/>
        <w:t>4,102.11  86.93%</w:t>
      </w:r>
      <w:r>
        <w:rPr>
          <w:rFonts w:ascii="Arial" w:hAnsi="Arial" w:cs="Arial" w:eastAsia="Arial" w:hint="default"/>
          <w:spacing w:val="13"/>
          <w:sz w:val="18"/>
          <w:szCs w:val="18"/>
        </w:rPr>
        <w:t> </w:t>
      </w:r>
      <w:r>
        <w:rPr>
          <w:rFonts w:ascii="宋体" w:hAnsi="宋体" w:cs="宋体" w:eastAsia="宋体" w:hint="default"/>
          <w:position w:val="-11"/>
          <w:sz w:val="18"/>
          <w:szCs w:val="18"/>
        </w:rPr>
        <w:t>日</w:t>
      </w:r>
      <w:r>
        <w:rPr>
          <w:rFonts w:ascii="宋体" w:hAnsi="宋体" w:cs="宋体" w:eastAsia="宋体" w:hint="default"/>
          <w:sz w:val="18"/>
          <w:szCs w:val="18"/>
        </w:rPr>
      </w:r>
    </w:p>
    <w:p>
      <w:pPr>
        <w:tabs>
          <w:tab w:pos="6589" w:val="left" w:leader="none"/>
        </w:tabs>
        <w:spacing w:line="173" w:lineRule="exact" w:before="2"/>
        <w:ind w:left="167" w:right="0" w:firstLine="0"/>
        <w:jc w:val="left"/>
        <w:rPr>
          <w:rFonts w:ascii="Arial" w:hAnsi="Arial" w:cs="Arial" w:eastAsia="Arial" w:hint="default"/>
          <w:sz w:val="18"/>
          <w:szCs w:val="18"/>
        </w:rPr>
      </w:pPr>
      <w:r>
        <w:rPr>
          <w:rFonts w:ascii="宋体" w:hAnsi="宋体" w:cs="宋体" w:eastAsia="宋体" w:hint="default"/>
          <w:sz w:val="18"/>
          <w:szCs w:val="18"/>
        </w:rPr>
        <w:t>客户关系管理系统项</w:t>
        <w:tab/>
      </w: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4</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30</w:t>
      </w:r>
    </w:p>
    <w:p>
      <w:pPr>
        <w:tabs>
          <w:tab w:pos="2148" w:val="left" w:leader="none"/>
          <w:tab w:pos="2546" w:val="left" w:leader="none"/>
          <w:tab w:pos="5108" w:val="left" w:leader="none"/>
        </w:tabs>
        <w:spacing w:line="300" w:lineRule="exact" w:before="0"/>
        <w:ind w:left="167" w:right="0" w:firstLine="0"/>
        <w:jc w:val="left"/>
        <w:rPr>
          <w:rFonts w:ascii="宋体" w:hAnsi="宋体" w:cs="宋体" w:eastAsia="宋体" w:hint="default"/>
          <w:sz w:val="18"/>
          <w:szCs w:val="18"/>
        </w:rPr>
      </w:pPr>
      <w:r>
        <w:rPr>
          <w:rFonts w:ascii="宋体" w:hAnsi="宋体" w:cs="宋体" w:eastAsia="宋体" w:hint="default"/>
          <w:position w:val="-11"/>
          <w:sz w:val="18"/>
          <w:szCs w:val="18"/>
        </w:rPr>
        <w:t>目</w:t>
        <w:tab/>
      </w:r>
      <w:r>
        <w:rPr>
          <w:rFonts w:ascii="宋体" w:hAnsi="宋体" w:cs="宋体" w:eastAsia="宋体" w:hint="default"/>
          <w:sz w:val="18"/>
          <w:szCs w:val="18"/>
        </w:rPr>
        <w:t>否</w:t>
        <w:tab/>
      </w:r>
      <w:r>
        <w:rPr>
          <w:rFonts w:ascii="Arial" w:hAnsi="Arial" w:cs="Arial" w:eastAsia="Arial" w:hint="default"/>
          <w:sz w:val="18"/>
          <w:szCs w:val="18"/>
        </w:rPr>
        <w:t>4,411.00  4,411.00</w:t>
      </w:r>
      <w:r>
        <w:rPr>
          <w:rFonts w:ascii="Arial" w:hAnsi="Arial" w:cs="Arial" w:eastAsia="Arial" w:hint="default"/>
          <w:spacing w:val="38"/>
          <w:sz w:val="18"/>
          <w:szCs w:val="18"/>
        </w:rPr>
        <w:t> </w:t>
      </w:r>
      <w:r>
        <w:rPr>
          <w:rFonts w:ascii="Arial" w:hAnsi="Arial" w:cs="Arial" w:eastAsia="Arial" w:hint="default"/>
          <w:sz w:val="18"/>
          <w:szCs w:val="18"/>
        </w:rPr>
        <w:t>1,886.35</w:t>
        <w:tab/>
        <w:t>4,147.18  94.02%</w:t>
      </w:r>
      <w:r>
        <w:rPr>
          <w:rFonts w:ascii="Arial" w:hAnsi="Arial" w:cs="Arial" w:eastAsia="Arial" w:hint="default"/>
          <w:spacing w:val="13"/>
          <w:sz w:val="18"/>
          <w:szCs w:val="18"/>
        </w:rPr>
        <w:t> </w:t>
      </w:r>
      <w:r>
        <w:rPr>
          <w:rFonts w:ascii="宋体" w:hAnsi="宋体" w:cs="宋体" w:eastAsia="宋体" w:hint="default"/>
          <w:position w:val="-11"/>
          <w:sz w:val="18"/>
          <w:szCs w:val="18"/>
        </w:rPr>
        <w:t>日</w:t>
      </w:r>
      <w:r>
        <w:rPr>
          <w:rFonts w:ascii="宋体" w:hAnsi="宋体" w:cs="宋体" w:eastAsia="宋体" w:hint="default"/>
          <w:sz w:val="18"/>
          <w:szCs w:val="18"/>
        </w:rPr>
      </w:r>
    </w:p>
    <w:p>
      <w:pPr>
        <w:spacing w:after="0" w:line="300" w:lineRule="exact"/>
        <w:jc w:val="left"/>
        <w:rPr>
          <w:rFonts w:ascii="宋体" w:hAnsi="宋体" w:cs="宋体" w:eastAsia="宋体" w:hint="default"/>
          <w:sz w:val="18"/>
          <w:szCs w:val="18"/>
        </w:rPr>
        <w:sectPr>
          <w:type w:val="continuous"/>
          <w:pgSz w:w="11910" w:h="16840"/>
          <w:pgMar w:top="1060" w:bottom="1020" w:left="900" w:right="0"/>
        </w:sectPr>
      </w:pPr>
    </w:p>
    <w:p>
      <w:pPr>
        <w:spacing w:line="234" w:lineRule="exact" w:before="27"/>
        <w:ind w:left="167" w:right="0" w:firstLine="0"/>
        <w:jc w:val="both"/>
        <w:rPr>
          <w:rFonts w:ascii="宋体" w:hAnsi="宋体" w:cs="宋体" w:eastAsia="宋体" w:hint="default"/>
          <w:sz w:val="18"/>
          <w:szCs w:val="18"/>
        </w:rPr>
      </w:pPr>
      <w:r>
        <w:rPr>
          <w:rFonts w:ascii="宋体" w:hAnsi="宋体" w:cs="宋体" w:eastAsia="宋体" w:hint="default"/>
          <w:sz w:val="18"/>
          <w:szCs w:val="18"/>
        </w:rPr>
        <w:t>基于构架和构件库的 电信业务中间件平台 项目</w:t>
      </w:r>
    </w:p>
    <w:p>
      <w:pPr>
        <w:spacing w:line="161" w:lineRule="exact" w:before="0"/>
        <w:ind w:left="167" w:right="0" w:firstLine="0"/>
        <w:jc w:val="both"/>
        <w:rPr>
          <w:rFonts w:ascii="宋体" w:hAnsi="宋体" w:cs="宋体" w:eastAsia="宋体" w:hint="default"/>
          <w:sz w:val="18"/>
          <w:szCs w:val="18"/>
        </w:rPr>
      </w:pPr>
      <w:r>
        <w:rPr>
          <w:rFonts w:ascii="宋体" w:hAnsi="宋体" w:cs="宋体" w:eastAsia="宋体" w:hint="default"/>
          <w:sz w:val="18"/>
          <w:szCs w:val="18"/>
        </w:rPr>
        <w:t>新一代电信运营支撑</w:t>
      </w:r>
    </w:p>
    <w:p>
      <w:pPr>
        <w:spacing w:line="242" w:lineRule="exact" w:before="4"/>
        <w:ind w:left="4593" w:right="3173" w:firstLine="0"/>
        <w:jc w:val="center"/>
        <w:rPr>
          <w:rFonts w:ascii="Arial" w:hAnsi="Arial" w:cs="Arial" w:eastAsia="Arial" w:hint="default"/>
          <w:sz w:val="18"/>
          <w:szCs w:val="18"/>
        </w:rPr>
      </w:pPr>
      <w:r>
        <w:rPr/>
        <w:br w:type="column"/>
      </w: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4</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30</w:t>
      </w:r>
    </w:p>
    <w:p>
      <w:pPr>
        <w:tabs>
          <w:tab w:pos="566" w:val="left" w:leader="none"/>
          <w:tab w:pos="3127" w:val="left" w:leader="none"/>
        </w:tabs>
        <w:spacing w:line="242" w:lineRule="exact" w:before="0"/>
        <w:ind w:left="168" w:right="0" w:firstLine="0"/>
        <w:jc w:val="left"/>
        <w:rPr>
          <w:rFonts w:ascii="宋体" w:hAnsi="宋体" w:cs="宋体" w:eastAsia="宋体" w:hint="default"/>
          <w:sz w:val="18"/>
          <w:szCs w:val="18"/>
        </w:rPr>
      </w:pPr>
      <w:r>
        <w:rPr>
          <w:rFonts w:ascii="宋体" w:hAnsi="宋体" w:cs="宋体" w:eastAsia="宋体" w:hint="default"/>
          <w:sz w:val="18"/>
          <w:szCs w:val="18"/>
        </w:rPr>
        <w:t>否</w:t>
        <w:tab/>
      </w:r>
      <w:r>
        <w:rPr>
          <w:rFonts w:ascii="Arial" w:hAnsi="Arial" w:cs="Arial" w:eastAsia="Arial" w:hint="default"/>
          <w:sz w:val="18"/>
          <w:szCs w:val="18"/>
        </w:rPr>
        <w:t>2,671.00  2,671.00</w:t>
      </w:r>
      <w:r>
        <w:rPr>
          <w:rFonts w:ascii="Arial" w:hAnsi="Arial" w:cs="Arial" w:eastAsia="Arial" w:hint="default"/>
          <w:spacing w:val="37"/>
          <w:sz w:val="18"/>
          <w:szCs w:val="18"/>
        </w:rPr>
        <w:t> </w:t>
      </w:r>
      <w:r>
        <w:rPr>
          <w:rFonts w:ascii="Arial" w:hAnsi="Arial" w:cs="Arial" w:eastAsia="Arial" w:hint="default"/>
          <w:sz w:val="18"/>
          <w:szCs w:val="18"/>
        </w:rPr>
        <w:t>1,151.14</w:t>
        <w:tab/>
        <w:t>2,230.20  83.50%</w:t>
      </w:r>
      <w:r>
        <w:rPr>
          <w:rFonts w:ascii="Arial" w:hAnsi="Arial" w:cs="Arial" w:eastAsia="Arial" w:hint="default"/>
          <w:spacing w:val="13"/>
          <w:sz w:val="18"/>
          <w:szCs w:val="18"/>
        </w:rPr>
        <w:t> </w:t>
      </w:r>
      <w:r>
        <w:rPr>
          <w:rFonts w:ascii="宋体" w:hAnsi="宋体" w:cs="宋体" w:eastAsia="宋体" w:hint="default"/>
          <w:sz w:val="18"/>
          <w:szCs w:val="18"/>
        </w:rPr>
        <w:t>日</w:t>
      </w:r>
    </w:p>
    <w:p>
      <w:pPr>
        <w:spacing w:line="240" w:lineRule="auto" w:before="4"/>
        <w:rPr>
          <w:rFonts w:ascii="宋体" w:hAnsi="宋体" w:cs="宋体" w:eastAsia="宋体" w:hint="default"/>
          <w:sz w:val="17"/>
          <w:szCs w:val="17"/>
        </w:rPr>
      </w:pPr>
    </w:p>
    <w:p>
      <w:pPr>
        <w:spacing w:line="173" w:lineRule="exact" w:before="0"/>
        <w:ind w:left="4593" w:right="3173" w:firstLine="0"/>
        <w:jc w:val="center"/>
        <w:rPr>
          <w:rFonts w:ascii="Arial" w:hAnsi="Arial" w:cs="Arial" w:eastAsia="Arial"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4</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30</w:t>
      </w:r>
    </w:p>
    <w:p>
      <w:pPr>
        <w:spacing w:after="0" w:line="173" w:lineRule="exact"/>
        <w:jc w:val="center"/>
        <w:rPr>
          <w:rFonts w:ascii="Arial" w:hAnsi="Arial" w:cs="Arial" w:eastAsia="Arial" w:hint="default"/>
          <w:sz w:val="18"/>
          <w:szCs w:val="18"/>
        </w:rPr>
        <w:sectPr>
          <w:type w:val="continuous"/>
          <w:pgSz w:w="11910" w:h="16840"/>
          <w:pgMar w:top="1060" w:bottom="1020" w:left="900" w:right="0"/>
          <w:cols w:num="2" w:equalWidth="0">
            <w:col w:w="1789" w:space="192"/>
            <w:col w:w="9029"/>
          </w:cols>
        </w:sectPr>
      </w:pPr>
    </w:p>
    <w:p>
      <w:pPr>
        <w:tabs>
          <w:tab w:pos="2148" w:val="left" w:leader="none"/>
          <w:tab w:pos="2546" w:val="left" w:leader="none"/>
          <w:tab w:pos="5108" w:val="left" w:leader="none"/>
        </w:tabs>
        <w:spacing w:line="300" w:lineRule="exact" w:before="0"/>
        <w:ind w:left="167" w:right="0" w:firstLine="0"/>
        <w:jc w:val="left"/>
        <w:rPr>
          <w:rFonts w:ascii="宋体" w:hAnsi="宋体" w:cs="宋体" w:eastAsia="宋体" w:hint="default"/>
          <w:sz w:val="18"/>
          <w:szCs w:val="18"/>
        </w:rPr>
      </w:pPr>
      <w:r>
        <w:rPr>
          <w:rFonts w:ascii="宋体" w:hAnsi="宋体" w:cs="宋体" w:eastAsia="宋体" w:hint="default"/>
          <w:position w:val="-11"/>
          <w:sz w:val="18"/>
          <w:szCs w:val="18"/>
        </w:rPr>
        <w:t>系统项目</w:t>
        <w:tab/>
      </w:r>
      <w:r>
        <w:rPr>
          <w:rFonts w:ascii="宋体" w:hAnsi="宋体" w:cs="宋体" w:eastAsia="宋体" w:hint="default"/>
          <w:sz w:val="18"/>
          <w:szCs w:val="18"/>
        </w:rPr>
        <w:t>否</w:t>
        <w:tab/>
      </w:r>
      <w:r>
        <w:rPr>
          <w:rFonts w:ascii="Arial" w:hAnsi="Arial" w:cs="Arial" w:eastAsia="Arial" w:hint="default"/>
          <w:sz w:val="18"/>
          <w:szCs w:val="18"/>
        </w:rPr>
        <w:t>5,353.00  5,353.00</w:t>
      </w:r>
      <w:r>
        <w:rPr>
          <w:rFonts w:ascii="Arial" w:hAnsi="Arial" w:cs="Arial" w:eastAsia="Arial" w:hint="default"/>
          <w:spacing w:val="37"/>
          <w:sz w:val="18"/>
          <w:szCs w:val="18"/>
        </w:rPr>
        <w:t> </w:t>
      </w:r>
      <w:r>
        <w:rPr>
          <w:rFonts w:ascii="Arial" w:hAnsi="Arial" w:cs="Arial" w:eastAsia="Arial" w:hint="default"/>
          <w:sz w:val="18"/>
          <w:szCs w:val="18"/>
        </w:rPr>
        <w:t>2,708.72</w:t>
        <w:tab/>
        <w:t>4,860.48  90.80%</w:t>
      </w:r>
      <w:r>
        <w:rPr>
          <w:rFonts w:ascii="Arial" w:hAnsi="Arial" w:cs="Arial" w:eastAsia="Arial" w:hint="default"/>
          <w:spacing w:val="13"/>
          <w:sz w:val="18"/>
          <w:szCs w:val="18"/>
        </w:rPr>
        <w:t> </w:t>
      </w:r>
      <w:r>
        <w:rPr>
          <w:rFonts w:ascii="宋体" w:hAnsi="宋体" w:cs="宋体" w:eastAsia="宋体" w:hint="default"/>
          <w:position w:val="-11"/>
          <w:sz w:val="18"/>
          <w:szCs w:val="18"/>
        </w:rPr>
        <w:t>日</w:t>
      </w:r>
      <w:r>
        <w:rPr>
          <w:rFonts w:ascii="宋体" w:hAnsi="宋体" w:cs="宋体" w:eastAsia="宋体" w:hint="default"/>
          <w:sz w:val="18"/>
          <w:szCs w:val="18"/>
        </w:rPr>
      </w:r>
    </w:p>
    <w:p>
      <w:pPr>
        <w:tabs>
          <w:tab w:pos="6589" w:val="left" w:leader="none"/>
        </w:tabs>
        <w:spacing w:line="171" w:lineRule="exact" w:before="4"/>
        <w:ind w:left="167" w:right="0" w:firstLine="0"/>
        <w:jc w:val="left"/>
        <w:rPr>
          <w:rFonts w:ascii="Arial" w:hAnsi="Arial" w:cs="Arial" w:eastAsia="Arial" w:hint="default"/>
          <w:sz w:val="18"/>
          <w:szCs w:val="18"/>
        </w:rPr>
      </w:pPr>
      <w:r>
        <w:rPr>
          <w:rFonts w:ascii="宋体" w:hAnsi="宋体" w:cs="宋体" w:eastAsia="宋体" w:hint="default"/>
          <w:sz w:val="18"/>
          <w:szCs w:val="18"/>
        </w:rPr>
        <w:t>情报线索分析系统项</w:t>
        <w:tab/>
      </w: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4</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30</w:t>
      </w:r>
    </w:p>
    <w:p>
      <w:pPr>
        <w:tabs>
          <w:tab w:pos="2148" w:val="left" w:leader="none"/>
          <w:tab w:pos="2546" w:val="left" w:leader="none"/>
          <w:tab w:pos="5108" w:val="left" w:leader="none"/>
        </w:tabs>
        <w:spacing w:line="302" w:lineRule="exact" w:before="0"/>
        <w:ind w:left="167" w:right="0" w:firstLine="0"/>
        <w:jc w:val="left"/>
        <w:rPr>
          <w:rFonts w:ascii="宋体" w:hAnsi="宋体" w:cs="宋体" w:eastAsia="宋体" w:hint="default"/>
          <w:sz w:val="18"/>
          <w:szCs w:val="18"/>
        </w:rPr>
      </w:pPr>
      <w:r>
        <w:rPr>
          <w:rFonts w:ascii="宋体" w:hAnsi="宋体" w:cs="宋体" w:eastAsia="宋体" w:hint="default"/>
          <w:position w:val="-11"/>
          <w:sz w:val="18"/>
          <w:szCs w:val="18"/>
        </w:rPr>
        <w:t>目</w:t>
        <w:tab/>
      </w:r>
      <w:r>
        <w:rPr>
          <w:rFonts w:ascii="宋体" w:hAnsi="宋体" w:cs="宋体" w:eastAsia="宋体" w:hint="default"/>
          <w:sz w:val="18"/>
          <w:szCs w:val="18"/>
        </w:rPr>
        <w:t>否</w:t>
        <w:tab/>
      </w:r>
      <w:r>
        <w:rPr>
          <w:rFonts w:ascii="Arial" w:hAnsi="Arial" w:cs="Arial" w:eastAsia="Arial" w:hint="default"/>
          <w:sz w:val="18"/>
          <w:szCs w:val="18"/>
        </w:rPr>
        <w:t>4,033.00  4,033.00</w:t>
      </w:r>
      <w:r>
        <w:rPr>
          <w:rFonts w:ascii="Arial" w:hAnsi="Arial" w:cs="Arial" w:eastAsia="Arial" w:hint="default"/>
          <w:spacing w:val="37"/>
          <w:sz w:val="18"/>
          <w:szCs w:val="18"/>
        </w:rPr>
        <w:t> </w:t>
      </w:r>
      <w:r>
        <w:rPr>
          <w:rFonts w:ascii="Arial" w:hAnsi="Arial" w:cs="Arial" w:eastAsia="Arial" w:hint="default"/>
          <w:sz w:val="18"/>
          <w:szCs w:val="18"/>
        </w:rPr>
        <w:t>2,075.24</w:t>
        <w:tab/>
        <w:t>3,148.32  78.06%</w:t>
      </w:r>
      <w:r>
        <w:rPr>
          <w:rFonts w:ascii="Arial" w:hAnsi="Arial" w:cs="Arial" w:eastAsia="Arial" w:hint="default"/>
          <w:spacing w:val="13"/>
          <w:sz w:val="18"/>
          <w:szCs w:val="18"/>
        </w:rPr>
        <w:t> </w:t>
      </w:r>
      <w:r>
        <w:rPr>
          <w:rFonts w:ascii="宋体" w:hAnsi="宋体" w:cs="宋体" w:eastAsia="宋体" w:hint="default"/>
          <w:position w:val="-11"/>
          <w:sz w:val="18"/>
          <w:szCs w:val="18"/>
        </w:rPr>
        <w:t>日</w:t>
      </w:r>
      <w:r>
        <w:rPr>
          <w:rFonts w:ascii="宋体" w:hAnsi="宋体" w:cs="宋体" w:eastAsia="宋体" w:hint="default"/>
          <w:sz w:val="18"/>
          <w:szCs w:val="18"/>
        </w:rPr>
      </w:r>
    </w:p>
    <w:p>
      <w:pPr>
        <w:spacing w:after="0" w:line="302" w:lineRule="exact"/>
        <w:jc w:val="left"/>
        <w:rPr>
          <w:rFonts w:ascii="宋体" w:hAnsi="宋体" w:cs="宋体" w:eastAsia="宋体" w:hint="default"/>
          <w:sz w:val="18"/>
          <w:szCs w:val="18"/>
        </w:rPr>
        <w:sectPr>
          <w:type w:val="continuous"/>
          <w:pgSz w:w="11910" w:h="16840"/>
          <w:pgMar w:top="1060" w:bottom="1020" w:left="900" w:right="0"/>
        </w:sectPr>
      </w:pPr>
    </w:p>
    <w:p>
      <w:pPr>
        <w:tabs>
          <w:tab w:pos="2208" w:val="left" w:leader="none"/>
          <w:tab w:pos="2546" w:val="left" w:leader="none"/>
        </w:tabs>
        <w:spacing w:before="31"/>
        <w:ind w:left="328" w:right="-13" w:firstLine="0"/>
        <w:jc w:val="left"/>
        <w:rPr>
          <w:rFonts w:ascii="Arial" w:hAnsi="Arial" w:cs="Arial" w:eastAsia="Arial" w:hint="default"/>
          <w:sz w:val="18"/>
          <w:szCs w:val="18"/>
        </w:rPr>
      </w:pPr>
      <w:r>
        <w:rPr/>
        <w:pict>
          <v:shape style="position:absolute;margin-left:50.810001pt;margin-top:13.139059pt;width:387pt;height:241.8pt;mso-position-horizontal-relative:page;mso-position-vertical-relative:paragraph;z-index:12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8"/>
                    <w:gridCol w:w="548"/>
                    <w:gridCol w:w="798"/>
                    <w:gridCol w:w="814"/>
                    <w:gridCol w:w="962"/>
                    <w:gridCol w:w="783"/>
                    <w:gridCol w:w="687"/>
                    <w:gridCol w:w="1299"/>
                  </w:tblGrid>
                  <w:tr>
                    <w:trPr>
                      <w:trHeight w:val="189" w:hRule="exact"/>
                    </w:trPr>
                    <w:tc>
                      <w:tcPr>
                        <w:tcW w:w="1848" w:type="dxa"/>
                        <w:tcBorders>
                          <w:top w:val="nil" w:sz="6" w:space="0" w:color="auto"/>
                          <w:left w:val="nil" w:sz="6" w:space="0" w:color="auto"/>
                          <w:bottom w:val="nil" w:sz="6" w:space="0" w:color="auto"/>
                          <w:right w:val="nil" w:sz="6" w:space="0" w:color="auto"/>
                        </w:tcBorders>
                        <w:shd w:val="clear" w:color="auto" w:fill="DCDCDC"/>
                      </w:tcPr>
                      <w:p>
                        <w:pPr/>
                      </w:p>
                    </w:tc>
                    <w:tc>
                      <w:tcPr>
                        <w:tcW w:w="548"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Style w:val="TableParagraph"/>
                          <w:spacing w:line="184" w:lineRule="exact"/>
                          <w:ind w:left="34" w:right="0"/>
                          <w:jc w:val="left"/>
                          <w:rPr>
                            <w:rFonts w:ascii="Arial" w:hAnsi="Arial" w:cs="Arial" w:eastAsia="Arial" w:hint="default"/>
                            <w:sz w:val="18"/>
                            <w:szCs w:val="18"/>
                          </w:rPr>
                        </w:pPr>
                        <w:r>
                          <w:rPr>
                            <w:rFonts w:ascii="Arial"/>
                            <w:w w:val="99"/>
                            <w:sz w:val="18"/>
                          </w:rPr>
                          <w:t>0</w:t>
                        </w:r>
                        <w:r>
                          <w:rPr>
                            <w:rFonts w:ascii="Arial"/>
                            <w:sz w:val="18"/>
                          </w:rPr>
                        </w:r>
                      </w:p>
                    </w:tc>
                    <w:tc>
                      <w:tcPr>
                        <w:tcW w:w="814" w:type="dxa"/>
                        <w:tcBorders>
                          <w:top w:val="nil" w:sz="6" w:space="0" w:color="auto"/>
                          <w:left w:val="nil" w:sz="6" w:space="0" w:color="auto"/>
                          <w:bottom w:val="nil" w:sz="6" w:space="0" w:color="auto"/>
                          <w:right w:val="nil" w:sz="6" w:space="0" w:color="auto"/>
                        </w:tcBorders>
                      </w:tcPr>
                      <w:p>
                        <w:pPr>
                          <w:pStyle w:val="TableParagraph"/>
                          <w:spacing w:line="184" w:lineRule="exact"/>
                          <w:ind w:left="28" w:right="0"/>
                          <w:jc w:val="left"/>
                          <w:rPr>
                            <w:rFonts w:ascii="Arial" w:hAnsi="Arial" w:cs="Arial" w:eastAsia="Arial" w:hint="default"/>
                            <w:sz w:val="18"/>
                            <w:szCs w:val="18"/>
                          </w:rPr>
                        </w:pPr>
                        <w:r>
                          <w:rPr>
                            <w:rFonts w:ascii="Arial"/>
                            <w:w w:val="99"/>
                            <w:sz w:val="18"/>
                          </w:rPr>
                          <w:t>0</w:t>
                        </w:r>
                        <w:r>
                          <w:rPr>
                            <w:rFonts w:ascii="Arial"/>
                            <w:sz w:val="18"/>
                          </w:rPr>
                        </w:r>
                      </w:p>
                    </w:tc>
                    <w:tc>
                      <w:tcPr>
                        <w:tcW w:w="96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184" w:lineRule="exact"/>
                          <w:ind w:left="21" w:right="0"/>
                          <w:jc w:val="left"/>
                          <w:rPr>
                            <w:rFonts w:ascii="Arial" w:hAnsi="Arial" w:cs="Arial" w:eastAsia="Arial" w:hint="default"/>
                            <w:sz w:val="18"/>
                            <w:szCs w:val="18"/>
                          </w:rPr>
                        </w:pPr>
                        <w:r>
                          <w:rPr>
                            <w:rFonts w:ascii="Arial"/>
                            <w:w w:val="99"/>
                            <w:sz w:val="18"/>
                          </w:rPr>
                          <w:t>2</w:t>
                        </w:r>
                        <w:r>
                          <w:rPr>
                            <w:rFonts w:ascii="Arial"/>
                            <w:sz w:val="18"/>
                          </w:rPr>
                        </w:r>
                      </w:p>
                    </w:tc>
                    <w:tc>
                      <w:tcPr>
                        <w:tcW w:w="1986" w:type="dxa"/>
                        <w:gridSpan w:val="2"/>
                        <w:vMerge w:val="restart"/>
                        <w:tcBorders>
                          <w:top w:val="nil" w:sz="6" w:space="0" w:color="auto"/>
                          <w:left w:val="nil" w:sz="6" w:space="0" w:color="auto"/>
                          <w:right w:val="nil" w:sz="6" w:space="0" w:color="auto"/>
                        </w:tcBorders>
                      </w:tcPr>
                      <w:p>
                        <w:pPr/>
                      </w:p>
                    </w:tc>
                  </w:tr>
                  <w:tr>
                    <w:trPr>
                      <w:trHeight w:val="410"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548"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1986" w:type="dxa"/>
                        <w:gridSpan w:val="2"/>
                        <w:vMerge/>
                        <w:tcBorders>
                          <w:left w:val="nil" w:sz="6" w:space="0" w:color="auto"/>
                          <w:bottom w:val="nil" w:sz="6" w:space="0" w:color="auto"/>
                          <w:right w:val="nil" w:sz="6" w:space="0" w:color="auto"/>
                        </w:tcBorders>
                      </w:tcPr>
                      <w:p>
                        <w:pPr/>
                      </w:p>
                    </w:tc>
                  </w:tr>
                  <w:tr>
                    <w:trPr>
                      <w:trHeight w:val="477"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1" w:right="0"/>
                          <w:jc w:val="left"/>
                          <w:rPr>
                            <w:rFonts w:ascii="宋体" w:hAnsi="宋体" w:cs="宋体" w:eastAsia="宋体" w:hint="default"/>
                            <w:sz w:val="18"/>
                            <w:szCs w:val="18"/>
                          </w:rPr>
                        </w:pPr>
                        <w:r>
                          <w:rPr>
                            <w:rFonts w:ascii="宋体" w:hAnsi="宋体" w:cs="宋体" w:eastAsia="宋体" w:hint="default"/>
                            <w:sz w:val="18"/>
                            <w:szCs w:val="18"/>
                          </w:rPr>
                          <w:t>新建北京研发中心</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8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4" w:right="0"/>
                          <w:jc w:val="left"/>
                          <w:rPr>
                            <w:rFonts w:ascii="Arial" w:hAnsi="Arial" w:cs="Arial" w:eastAsia="Arial" w:hint="default"/>
                            <w:sz w:val="18"/>
                            <w:szCs w:val="18"/>
                          </w:rPr>
                        </w:pPr>
                        <w:r>
                          <w:rPr>
                            <w:rFonts w:ascii="Arial"/>
                            <w:sz w:val="18"/>
                          </w:rPr>
                          <w:t>5,700.00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8" w:right="0"/>
                          <w:jc w:val="left"/>
                          <w:rPr>
                            <w:rFonts w:ascii="Arial" w:hAnsi="Arial" w:cs="Arial" w:eastAsia="Arial" w:hint="default"/>
                            <w:sz w:val="18"/>
                            <w:szCs w:val="18"/>
                          </w:rPr>
                        </w:pPr>
                        <w:r>
                          <w:rPr>
                            <w:rFonts w:ascii="Arial"/>
                            <w:sz w:val="18"/>
                          </w:rPr>
                          <w:t>5,700.00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7"/>
                          <w:jc w:val="center"/>
                          <w:rPr>
                            <w:rFonts w:ascii="Arial" w:hAnsi="Arial" w:cs="Arial" w:eastAsia="Arial" w:hint="default"/>
                            <w:sz w:val="18"/>
                            <w:szCs w:val="18"/>
                          </w:rPr>
                        </w:pPr>
                        <w:r>
                          <w:rPr>
                            <w:rFonts w:ascii="Arial"/>
                            <w:w w:val="99"/>
                            <w:sz w:val="18"/>
                          </w:rPr>
                          <w:t>-</w:t>
                        </w:r>
                        <w:r>
                          <w:rPr>
                            <w:rFonts w:ascii="Arial"/>
                            <w:sz w:val="18"/>
                          </w:rPr>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1" w:right="0"/>
                          <w:jc w:val="left"/>
                          <w:rPr>
                            <w:rFonts w:ascii="Arial" w:hAnsi="Arial" w:cs="Arial" w:eastAsia="Arial" w:hint="default"/>
                            <w:sz w:val="18"/>
                            <w:szCs w:val="18"/>
                          </w:rPr>
                        </w:pPr>
                        <w:r>
                          <w:rPr>
                            <w:rFonts w:ascii="Arial"/>
                            <w:sz w:val="18"/>
                          </w:rPr>
                          <w:t>5,293.18</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1" w:right="0"/>
                          <w:jc w:val="left"/>
                          <w:rPr>
                            <w:rFonts w:ascii="Arial" w:hAnsi="Arial" w:cs="Arial" w:eastAsia="Arial" w:hint="default"/>
                            <w:sz w:val="18"/>
                            <w:szCs w:val="18"/>
                          </w:rPr>
                        </w:pPr>
                        <w:r>
                          <w:rPr>
                            <w:rFonts w:ascii="Arial"/>
                            <w:sz w:val="18"/>
                          </w:rPr>
                          <w:t>92.86%</w:t>
                        </w:r>
                      </w:p>
                    </w:tc>
                    <w:tc>
                      <w:tcPr>
                        <w:tcW w:w="1299" w:type="dxa"/>
                        <w:tcBorders>
                          <w:top w:val="nil" w:sz="6" w:space="0" w:color="auto"/>
                          <w:left w:val="nil" w:sz="6" w:space="0" w:color="auto"/>
                          <w:bottom w:val="nil" w:sz="6" w:space="0" w:color="auto"/>
                          <w:right w:val="nil" w:sz="6" w:space="0" w:color="auto"/>
                        </w:tcBorders>
                      </w:tcPr>
                      <w:p>
                        <w:pPr>
                          <w:pStyle w:val="TableParagraph"/>
                          <w:spacing w:line="213" w:lineRule="exact"/>
                          <w:ind w:left="32" w:right="0"/>
                          <w:jc w:val="left"/>
                          <w:rPr>
                            <w:rFonts w:ascii="Arial" w:hAnsi="Arial" w:cs="Arial" w:eastAsia="Arial" w:hint="default"/>
                            <w:sz w:val="18"/>
                            <w:szCs w:val="18"/>
                          </w:rPr>
                        </w:pPr>
                        <w:r>
                          <w:rPr>
                            <w:rFonts w:ascii="Arial" w:hAnsi="Arial" w:cs="Arial" w:eastAsia="Arial" w:hint="default"/>
                            <w:sz w:val="18"/>
                            <w:szCs w:val="18"/>
                          </w:rPr>
                          <w:t>2010</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5</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31</w:t>
                        </w:r>
                      </w:p>
                      <w:p>
                        <w:pPr>
                          <w:pStyle w:val="TableParagraph"/>
                          <w:spacing w:line="228" w:lineRule="exact"/>
                          <w:ind w:left="3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803"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1" w:right="0"/>
                          <w:jc w:val="left"/>
                          <w:rPr>
                            <w:rFonts w:ascii="宋体" w:hAnsi="宋体" w:cs="宋体" w:eastAsia="宋体" w:hint="default"/>
                            <w:sz w:val="18"/>
                            <w:szCs w:val="18"/>
                          </w:rPr>
                        </w:pPr>
                        <w:r>
                          <w:rPr>
                            <w:rFonts w:ascii="宋体" w:hAnsi="宋体" w:cs="宋体" w:eastAsia="宋体" w:hint="default"/>
                            <w:sz w:val="18"/>
                            <w:szCs w:val="18"/>
                          </w:rPr>
                          <w:t>收购广州易杰股权</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合肥研发基地</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4" w:right="0"/>
                          <w:jc w:val="left"/>
                          <w:rPr>
                            <w:rFonts w:ascii="Arial" w:hAnsi="Arial" w:cs="Arial" w:eastAsia="Arial" w:hint="default"/>
                            <w:sz w:val="18"/>
                            <w:szCs w:val="18"/>
                          </w:rPr>
                        </w:pPr>
                        <w:r>
                          <w:rPr>
                            <w:rFonts w:ascii="Arial"/>
                            <w:sz w:val="18"/>
                          </w:rPr>
                          <w:t>5,741.77</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 w:right="0"/>
                          <w:jc w:val="left"/>
                          <w:rPr>
                            <w:rFonts w:ascii="Arial" w:hAnsi="Arial" w:cs="Arial" w:eastAsia="Arial" w:hint="default"/>
                            <w:sz w:val="18"/>
                            <w:szCs w:val="18"/>
                          </w:rPr>
                        </w:pPr>
                        <w:r>
                          <w:rPr>
                            <w:rFonts w:ascii="Arial"/>
                            <w:sz w:val="18"/>
                          </w:rPr>
                          <w:t>12,000.0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8" w:right="0"/>
                          <w:jc w:val="left"/>
                          <w:rPr>
                            <w:rFonts w:ascii="Arial" w:hAnsi="Arial" w:cs="Arial" w:eastAsia="Arial" w:hint="default"/>
                            <w:sz w:val="18"/>
                            <w:szCs w:val="18"/>
                          </w:rPr>
                        </w:pPr>
                        <w:r>
                          <w:rPr>
                            <w:rFonts w:ascii="Arial"/>
                            <w:sz w:val="18"/>
                          </w:rPr>
                          <w:t>5,741.77</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Arial" w:hAnsi="Arial" w:cs="Arial" w:eastAsia="Arial" w:hint="default"/>
                            <w:sz w:val="18"/>
                            <w:szCs w:val="18"/>
                          </w:rPr>
                        </w:pPr>
                        <w:r>
                          <w:rPr>
                            <w:rFonts w:ascii="Arial"/>
                            <w:sz w:val="18"/>
                          </w:rPr>
                          <w:t>12,000.0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1" w:right="0"/>
                          <w:jc w:val="left"/>
                          <w:rPr>
                            <w:rFonts w:ascii="Arial" w:hAnsi="Arial" w:cs="Arial" w:eastAsia="Arial" w:hint="default"/>
                            <w:sz w:val="18"/>
                            <w:szCs w:val="18"/>
                          </w:rPr>
                        </w:pPr>
                        <w:r>
                          <w:rPr>
                            <w:rFonts w:ascii="Arial"/>
                            <w:sz w:val="18"/>
                          </w:rPr>
                          <w:t>2,171.77</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1" w:right="0"/>
                          <w:jc w:val="left"/>
                          <w:rPr>
                            <w:rFonts w:ascii="Arial" w:hAnsi="Arial" w:cs="Arial" w:eastAsia="Arial" w:hint="default"/>
                            <w:sz w:val="18"/>
                            <w:szCs w:val="18"/>
                          </w:rPr>
                        </w:pPr>
                        <w:r>
                          <w:rPr>
                            <w:rFonts w:ascii="Arial"/>
                            <w:sz w:val="18"/>
                          </w:rPr>
                          <w:t>3,732.14</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1" w:right="0"/>
                          <w:jc w:val="left"/>
                          <w:rPr>
                            <w:rFonts w:ascii="Arial" w:hAnsi="Arial" w:cs="Arial" w:eastAsia="Arial" w:hint="default"/>
                            <w:sz w:val="18"/>
                            <w:szCs w:val="18"/>
                          </w:rPr>
                        </w:pPr>
                        <w:r>
                          <w:rPr>
                            <w:rFonts w:ascii="Arial"/>
                            <w:sz w:val="18"/>
                          </w:rPr>
                          <w:t>5,741.77</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1" w:right="0"/>
                          <w:jc w:val="left"/>
                          <w:rPr>
                            <w:rFonts w:ascii="Arial" w:hAnsi="Arial" w:cs="Arial" w:eastAsia="Arial" w:hint="default"/>
                            <w:sz w:val="18"/>
                            <w:szCs w:val="18"/>
                          </w:rPr>
                        </w:pPr>
                        <w:r>
                          <w:rPr>
                            <w:rFonts w:ascii="Arial"/>
                            <w:sz w:val="18"/>
                          </w:rPr>
                          <w:t>3,748.89</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 w:right="0"/>
                          <w:jc w:val="left"/>
                          <w:rPr>
                            <w:rFonts w:ascii="Arial" w:hAnsi="Arial" w:cs="Arial" w:eastAsia="Arial" w:hint="default"/>
                            <w:sz w:val="18"/>
                            <w:szCs w:val="18"/>
                          </w:rPr>
                        </w:pPr>
                        <w:r>
                          <w:rPr>
                            <w:rFonts w:ascii="Arial"/>
                            <w:sz w:val="18"/>
                          </w:rPr>
                          <w:t>100.00</w:t>
                        </w:r>
                      </w:p>
                      <w:p>
                        <w:pPr>
                          <w:pStyle w:val="TableParagraph"/>
                          <w:spacing w:line="240" w:lineRule="auto" w:before="2"/>
                          <w:ind w:left="21" w:right="0"/>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Arial" w:hAnsi="Arial" w:cs="Arial" w:eastAsia="Arial" w:hint="default"/>
                            <w:sz w:val="18"/>
                            <w:szCs w:val="18"/>
                          </w:rPr>
                        </w:pPr>
                        <w:r>
                          <w:rPr>
                            <w:rFonts w:ascii="Arial"/>
                            <w:sz w:val="18"/>
                          </w:rPr>
                          <w:t>31.24%</w:t>
                        </w:r>
                      </w:p>
                    </w:tc>
                    <w:tc>
                      <w:tcPr>
                        <w:tcW w:w="1299" w:type="dxa"/>
                        <w:tcBorders>
                          <w:top w:val="nil" w:sz="6" w:space="0" w:color="auto"/>
                          <w:left w:val="nil" w:sz="6" w:space="0" w:color="auto"/>
                          <w:bottom w:val="nil" w:sz="6" w:space="0" w:color="auto"/>
                          <w:right w:val="nil" w:sz="6" w:space="0" w:color="auto"/>
                        </w:tcBorders>
                      </w:tcPr>
                      <w:p>
                        <w:pPr>
                          <w:pStyle w:val="TableParagraph"/>
                          <w:spacing w:line="212" w:lineRule="exact"/>
                          <w:ind w:left="32" w:right="0"/>
                          <w:jc w:val="left"/>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p>
                      <w:p>
                        <w:pPr>
                          <w:pStyle w:val="TableParagraph"/>
                          <w:spacing w:line="229" w:lineRule="exact"/>
                          <w:ind w:left="3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
                          <w:ind w:left="32" w:right="0"/>
                          <w:jc w:val="left"/>
                          <w:rPr>
                            <w:rFonts w:ascii="宋体" w:hAnsi="宋体" w:cs="宋体" w:eastAsia="宋体" w:hint="default"/>
                            <w:sz w:val="18"/>
                            <w:szCs w:val="18"/>
                          </w:rPr>
                        </w:pPr>
                        <w:r>
                          <w:rPr>
                            <w:rFonts w:ascii="Arial" w:hAnsi="Arial" w:cs="Arial" w:eastAsia="Arial" w:hint="default"/>
                            <w:sz w:val="18"/>
                            <w:szCs w:val="18"/>
                          </w:rPr>
                          <w:t>2012  </w:t>
                        </w:r>
                        <w:r>
                          <w:rPr>
                            <w:rFonts w:ascii="宋体" w:hAnsi="宋体" w:cs="宋体" w:eastAsia="宋体" w:hint="default"/>
                            <w:sz w:val="18"/>
                            <w:szCs w:val="18"/>
                          </w:rPr>
                          <w:t>年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p>
                    </w:tc>
                  </w:tr>
                  <w:tr>
                    <w:trPr>
                      <w:trHeight w:val="150" w:hRule="exact"/>
                    </w:trPr>
                    <w:tc>
                      <w:tcPr>
                        <w:tcW w:w="1848" w:type="dxa"/>
                        <w:tcBorders>
                          <w:top w:val="nil" w:sz="6" w:space="0" w:color="auto"/>
                          <w:left w:val="nil" w:sz="6" w:space="0" w:color="auto"/>
                          <w:bottom w:val="nil" w:sz="6" w:space="0" w:color="auto"/>
                          <w:right w:val="nil" w:sz="6" w:space="0" w:color="auto"/>
                        </w:tcBorders>
                      </w:tcPr>
                      <w:p>
                        <w:pPr/>
                      </w:p>
                    </w:tc>
                    <w:tc>
                      <w:tcPr>
                        <w:tcW w:w="548"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Style w:val="TableParagraph"/>
                          <w:spacing w:line="114" w:lineRule="exact"/>
                          <w:ind w:left="34" w:right="0"/>
                          <w:jc w:val="left"/>
                          <w:rPr>
                            <w:rFonts w:ascii="Arial" w:hAnsi="Arial" w:cs="Arial" w:eastAsia="Arial" w:hint="default"/>
                            <w:sz w:val="18"/>
                            <w:szCs w:val="18"/>
                          </w:rPr>
                        </w:pPr>
                        <w:r>
                          <w:rPr>
                            <w:rFonts w:ascii="Arial"/>
                            <w:w w:val="99"/>
                            <w:sz w:val="18"/>
                          </w:rPr>
                          <w:t>0</w:t>
                        </w:r>
                        <w:r>
                          <w:rPr>
                            <w:rFonts w:ascii="Arial"/>
                            <w:sz w:val="18"/>
                          </w:rPr>
                        </w:r>
                      </w:p>
                    </w:tc>
                    <w:tc>
                      <w:tcPr>
                        <w:tcW w:w="814" w:type="dxa"/>
                        <w:tcBorders>
                          <w:top w:val="nil" w:sz="6" w:space="0" w:color="auto"/>
                          <w:left w:val="nil" w:sz="6" w:space="0" w:color="auto"/>
                          <w:bottom w:val="nil" w:sz="6" w:space="0" w:color="auto"/>
                          <w:right w:val="nil" w:sz="6" w:space="0" w:color="auto"/>
                        </w:tcBorders>
                      </w:tcPr>
                      <w:p>
                        <w:pPr>
                          <w:pStyle w:val="TableParagraph"/>
                          <w:spacing w:line="114" w:lineRule="exact"/>
                          <w:ind w:left="28" w:right="0"/>
                          <w:jc w:val="left"/>
                          <w:rPr>
                            <w:rFonts w:ascii="Arial" w:hAnsi="Arial" w:cs="Arial" w:eastAsia="Arial" w:hint="default"/>
                            <w:sz w:val="18"/>
                            <w:szCs w:val="18"/>
                          </w:rPr>
                        </w:pPr>
                        <w:r>
                          <w:rPr>
                            <w:rFonts w:ascii="Arial"/>
                            <w:w w:val="99"/>
                            <w:sz w:val="18"/>
                          </w:rPr>
                          <w:t>0</w:t>
                        </w:r>
                        <w:r>
                          <w:rPr>
                            <w:rFonts w:ascii="Arial"/>
                            <w:sz w:val="18"/>
                          </w:rPr>
                        </w:r>
                      </w:p>
                    </w:tc>
                    <w:tc>
                      <w:tcPr>
                        <w:tcW w:w="962" w:type="dxa"/>
                        <w:tcBorders>
                          <w:top w:val="nil" w:sz="6" w:space="0" w:color="auto"/>
                          <w:left w:val="nil" w:sz="6" w:space="0" w:color="auto"/>
                          <w:bottom w:val="nil" w:sz="6" w:space="0" w:color="auto"/>
                          <w:right w:val="nil" w:sz="6" w:space="0" w:color="auto"/>
                        </w:tcBorders>
                      </w:tcPr>
                      <w:p>
                        <w:pPr/>
                      </w:p>
                    </w:tc>
                    <w:tc>
                      <w:tcPr>
                        <w:tcW w:w="2769" w:type="dxa"/>
                        <w:gridSpan w:val="3"/>
                        <w:tcBorders>
                          <w:top w:val="nil" w:sz="6" w:space="0" w:color="auto"/>
                          <w:left w:val="nil" w:sz="6" w:space="0" w:color="auto"/>
                          <w:bottom w:val="nil" w:sz="6" w:space="0" w:color="auto"/>
                          <w:right w:val="nil" w:sz="6" w:space="0" w:color="auto"/>
                        </w:tcBorders>
                      </w:tcPr>
                      <w:p>
                        <w:pPr>
                          <w:pStyle w:val="TableParagraph"/>
                          <w:spacing w:line="126" w:lineRule="exact"/>
                          <w:ind w:left="1502"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78"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1" w:right="0"/>
                          <w:jc w:val="left"/>
                          <w:rPr>
                            <w:rFonts w:ascii="宋体" w:hAnsi="宋体" w:cs="宋体" w:eastAsia="宋体" w:hint="default"/>
                            <w:sz w:val="18"/>
                            <w:szCs w:val="18"/>
                          </w:rPr>
                        </w:pPr>
                        <w:r>
                          <w:rPr>
                            <w:rFonts w:ascii="宋体" w:hAnsi="宋体" w:cs="宋体" w:eastAsia="宋体" w:hint="default"/>
                            <w:sz w:val="18"/>
                            <w:szCs w:val="18"/>
                          </w:rPr>
                          <w:t>上海子公司增资</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4" w:right="0"/>
                          <w:jc w:val="left"/>
                          <w:rPr>
                            <w:rFonts w:ascii="Arial" w:hAnsi="Arial" w:cs="Arial" w:eastAsia="Arial" w:hint="default"/>
                            <w:sz w:val="18"/>
                            <w:szCs w:val="18"/>
                          </w:rPr>
                        </w:pPr>
                        <w:r>
                          <w:rPr>
                            <w:rFonts w:ascii="Arial"/>
                            <w:sz w:val="18"/>
                          </w:rPr>
                          <w:t>1,200.00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8" w:right="0"/>
                          <w:jc w:val="left"/>
                          <w:rPr>
                            <w:rFonts w:ascii="Arial" w:hAnsi="Arial" w:cs="Arial" w:eastAsia="Arial" w:hint="default"/>
                            <w:sz w:val="18"/>
                            <w:szCs w:val="18"/>
                          </w:rPr>
                        </w:pPr>
                        <w:r>
                          <w:rPr>
                            <w:rFonts w:ascii="Arial"/>
                            <w:sz w:val="18"/>
                          </w:rPr>
                          <w:t>1,200.00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1" w:right="0"/>
                          <w:jc w:val="left"/>
                          <w:rPr>
                            <w:rFonts w:ascii="Arial" w:hAnsi="Arial" w:cs="Arial" w:eastAsia="Arial" w:hint="default"/>
                            <w:sz w:val="18"/>
                            <w:szCs w:val="18"/>
                          </w:rPr>
                        </w:pPr>
                        <w:r>
                          <w:rPr>
                            <w:rFonts w:ascii="Arial"/>
                            <w:sz w:val="18"/>
                          </w:rPr>
                          <w:t>1,200.00</w:t>
                        </w:r>
                      </w:p>
                    </w:tc>
                    <w:tc>
                      <w:tcPr>
                        <w:tcW w:w="2769" w:type="dxa"/>
                        <w:gridSpan w:val="3"/>
                        <w:tcBorders>
                          <w:top w:val="nil" w:sz="6" w:space="0" w:color="auto"/>
                          <w:left w:val="nil" w:sz="6" w:space="0" w:color="auto"/>
                          <w:bottom w:val="nil" w:sz="6" w:space="0" w:color="auto"/>
                          <w:right w:val="nil" w:sz="6" w:space="0" w:color="auto"/>
                        </w:tcBorders>
                      </w:tcPr>
                      <w:p>
                        <w:pPr>
                          <w:pStyle w:val="TableParagraph"/>
                          <w:spacing w:line="335" w:lineRule="exact"/>
                          <w:ind w:left="21" w:right="0"/>
                          <w:jc w:val="left"/>
                          <w:rPr>
                            <w:rFonts w:ascii="Arial" w:hAnsi="Arial" w:cs="Arial" w:eastAsia="Arial" w:hint="default"/>
                            <w:sz w:val="18"/>
                            <w:szCs w:val="18"/>
                          </w:rPr>
                        </w:pPr>
                        <w:r>
                          <w:rPr>
                            <w:rFonts w:ascii="Arial" w:hAnsi="Arial" w:cs="Arial" w:eastAsia="Arial" w:hint="default"/>
                            <w:position w:val="-9"/>
                            <w:sz w:val="18"/>
                            <w:szCs w:val="18"/>
                          </w:rPr>
                          <w:t>1,200.00 </w:t>
                        </w:r>
                        <w:r>
                          <w:rPr>
                            <w:rFonts w:ascii="Arial" w:hAnsi="Arial" w:cs="Arial" w:eastAsia="Arial" w:hint="default"/>
                            <w:sz w:val="18"/>
                            <w:szCs w:val="18"/>
                          </w:rPr>
                          <w:t>100.00   </w:t>
                        </w:r>
                        <w:r>
                          <w:rPr>
                            <w:rFonts w:ascii="Arial" w:hAnsi="Arial" w:cs="Arial" w:eastAsia="Arial" w:hint="default"/>
                            <w:spacing w:val="-4"/>
                            <w:position w:val="1"/>
                            <w:sz w:val="18"/>
                            <w:szCs w:val="18"/>
                          </w:rPr>
                          <w:t>2011 </w:t>
                        </w:r>
                        <w:r>
                          <w:rPr>
                            <w:rFonts w:ascii="宋体" w:hAnsi="宋体" w:cs="宋体" w:eastAsia="宋体" w:hint="default"/>
                            <w:position w:val="1"/>
                            <w:sz w:val="18"/>
                            <w:szCs w:val="18"/>
                          </w:rPr>
                          <w:t>年 </w:t>
                        </w:r>
                        <w:r>
                          <w:rPr>
                            <w:rFonts w:ascii="Arial" w:hAnsi="Arial" w:cs="Arial" w:eastAsia="Arial" w:hint="default"/>
                            <w:position w:val="1"/>
                            <w:sz w:val="18"/>
                            <w:szCs w:val="18"/>
                          </w:rPr>
                          <w:t>3 </w:t>
                        </w:r>
                        <w:r>
                          <w:rPr>
                            <w:rFonts w:ascii="宋体" w:hAnsi="宋体" w:cs="宋体" w:eastAsia="宋体" w:hint="default"/>
                            <w:position w:val="1"/>
                            <w:sz w:val="18"/>
                            <w:szCs w:val="18"/>
                          </w:rPr>
                          <w:t>月</w:t>
                        </w:r>
                        <w:r>
                          <w:rPr>
                            <w:rFonts w:ascii="宋体" w:hAnsi="宋体" w:cs="宋体" w:eastAsia="宋体" w:hint="default"/>
                            <w:spacing w:val="-74"/>
                            <w:position w:val="1"/>
                            <w:sz w:val="18"/>
                            <w:szCs w:val="18"/>
                          </w:rPr>
                          <w:t> </w:t>
                        </w:r>
                        <w:r>
                          <w:rPr>
                            <w:rFonts w:ascii="Arial" w:hAnsi="Arial" w:cs="Arial" w:eastAsia="Arial" w:hint="default"/>
                            <w:position w:val="1"/>
                            <w:sz w:val="18"/>
                            <w:szCs w:val="18"/>
                          </w:rPr>
                          <w:t>31</w:t>
                        </w:r>
                        <w:r>
                          <w:rPr>
                            <w:rFonts w:ascii="Arial" w:hAnsi="Arial" w:cs="Arial" w:eastAsia="Arial" w:hint="default"/>
                            <w:sz w:val="18"/>
                            <w:szCs w:val="18"/>
                          </w:rPr>
                        </w:r>
                      </w:p>
                    </w:tc>
                  </w:tr>
                  <w:tr>
                    <w:trPr>
                      <w:trHeight w:val="476"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1" w:right="0"/>
                          <w:jc w:val="left"/>
                          <w:rPr>
                            <w:rFonts w:ascii="宋体" w:hAnsi="宋体" w:cs="宋体" w:eastAsia="宋体" w:hint="default"/>
                            <w:sz w:val="18"/>
                            <w:szCs w:val="18"/>
                          </w:rPr>
                        </w:pPr>
                        <w:r>
                          <w:rPr>
                            <w:rFonts w:ascii="宋体" w:hAnsi="宋体" w:cs="宋体" w:eastAsia="宋体" w:hint="default"/>
                            <w:sz w:val="18"/>
                            <w:szCs w:val="18"/>
                          </w:rPr>
                          <w:t>收购深圳汇巨股权</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8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4" w:right="0"/>
                          <w:jc w:val="left"/>
                          <w:rPr>
                            <w:rFonts w:ascii="Arial" w:hAnsi="Arial" w:cs="Arial" w:eastAsia="Arial" w:hint="default"/>
                            <w:sz w:val="18"/>
                            <w:szCs w:val="18"/>
                          </w:rPr>
                        </w:pPr>
                        <w:r>
                          <w:rPr>
                            <w:rFonts w:ascii="Arial"/>
                            <w:sz w:val="18"/>
                          </w:rPr>
                          <w:t>1,200.00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8" w:right="0"/>
                          <w:jc w:val="left"/>
                          <w:rPr>
                            <w:rFonts w:ascii="Arial" w:hAnsi="Arial" w:cs="Arial" w:eastAsia="Arial" w:hint="default"/>
                            <w:sz w:val="18"/>
                            <w:szCs w:val="18"/>
                          </w:rPr>
                        </w:pPr>
                        <w:r>
                          <w:rPr>
                            <w:rFonts w:ascii="Arial"/>
                            <w:sz w:val="18"/>
                          </w:rPr>
                          <w:t>1,200.00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1" w:right="0"/>
                          <w:jc w:val="left"/>
                          <w:rPr>
                            <w:rFonts w:ascii="Arial" w:hAnsi="Arial" w:cs="Arial" w:eastAsia="Arial" w:hint="default"/>
                            <w:sz w:val="18"/>
                            <w:szCs w:val="18"/>
                          </w:rPr>
                        </w:pPr>
                        <w:r>
                          <w:rPr>
                            <w:rFonts w:ascii="Arial"/>
                            <w:sz w:val="18"/>
                          </w:rPr>
                          <w:t>1,200.00</w:t>
                        </w:r>
                      </w:p>
                    </w:tc>
                    <w:tc>
                      <w:tcPr>
                        <w:tcW w:w="2769" w:type="dxa"/>
                        <w:gridSpan w:val="3"/>
                        <w:tcBorders>
                          <w:top w:val="nil" w:sz="6" w:space="0" w:color="auto"/>
                          <w:left w:val="nil" w:sz="6" w:space="0" w:color="auto"/>
                          <w:bottom w:val="nil" w:sz="6" w:space="0" w:color="auto"/>
                          <w:right w:val="nil" w:sz="6" w:space="0" w:color="auto"/>
                        </w:tcBorders>
                      </w:tcPr>
                      <w:p>
                        <w:pPr>
                          <w:pStyle w:val="TableParagraph"/>
                          <w:spacing w:line="333" w:lineRule="exact"/>
                          <w:ind w:left="21" w:right="0"/>
                          <w:jc w:val="left"/>
                          <w:rPr>
                            <w:rFonts w:ascii="Arial" w:hAnsi="Arial" w:cs="Arial" w:eastAsia="Arial" w:hint="default"/>
                            <w:sz w:val="18"/>
                            <w:szCs w:val="18"/>
                          </w:rPr>
                        </w:pPr>
                        <w:r>
                          <w:rPr>
                            <w:rFonts w:ascii="Arial" w:hAnsi="Arial" w:cs="Arial" w:eastAsia="Arial" w:hint="default"/>
                            <w:position w:val="-9"/>
                            <w:sz w:val="18"/>
                            <w:szCs w:val="18"/>
                          </w:rPr>
                          <w:t>1,200.00 </w:t>
                        </w:r>
                        <w:r>
                          <w:rPr>
                            <w:rFonts w:ascii="Arial" w:hAnsi="Arial" w:cs="Arial" w:eastAsia="Arial" w:hint="default"/>
                            <w:sz w:val="18"/>
                            <w:szCs w:val="18"/>
                          </w:rPr>
                          <w:t>100.00   </w:t>
                        </w:r>
                        <w:r>
                          <w:rPr>
                            <w:rFonts w:ascii="Arial" w:hAnsi="Arial" w:cs="Arial" w:eastAsia="Arial" w:hint="default"/>
                            <w:spacing w:val="-4"/>
                            <w:position w:val="1"/>
                            <w:sz w:val="18"/>
                            <w:szCs w:val="18"/>
                          </w:rPr>
                          <w:t>2011 </w:t>
                        </w:r>
                        <w:r>
                          <w:rPr>
                            <w:rFonts w:ascii="宋体" w:hAnsi="宋体" w:cs="宋体" w:eastAsia="宋体" w:hint="default"/>
                            <w:position w:val="1"/>
                            <w:sz w:val="18"/>
                            <w:szCs w:val="18"/>
                          </w:rPr>
                          <w:t>年 </w:t>
                        </w:r>
                        <w:r>
                          <w:rPr>
                            <w:rFonts w:ascii="Arial" w:hAnsi="Arial" w:cs="Arial" w:eastAsia="Arial" w:hint="default"/>
                            <w:position w:val="1"/>
                            <w:sz w:val="18"/>
                            <w:szCs w:val="18"/>
                          </w:rPr>
                          <w:t>2 </w:t>
                        </w:r>
                        <w:r>
                          <w:rPr>
                            <w:rFonts w:ascii="宋体" w:hAnsi="宋体" w:cs="宋体" w:eastAsia="宋体" w:hint="default"/>
                            <w:position w:val="1"/>
                            <w:sz w:val="18"/>
                            <w:szCs w:val="18"/>
                          </w:rPr>
                          <w:t>月</w:t>
                        </w:r>
                        <w:r>
                          <w:rPr>
                            <w:rFonts w:ascii="宋体" w:hAnsi="宋体" w:cs="宋体" w:eastAsia="宋体" w:hint="default"/>
                            <w:spacing w:val="-74"/>
                            <w:position w:val="1"/>
                            <w:sz w:val="18"/>
                            <w:szCs w:val="18"/>
                          </w:rPr>
                          <w:t> </w:t>
                        </w:r>
                        <w:r>
                          <w:rPr>
                            <w:rFonts w:ascii="Arial" w:hAnsi="Arial" w:cs="Arial" w:eastAsia="Arial" w:hint="default"/>
                            <w:position w:val="1"/>
                            <w:sz w:val="18"/>
                            <w:szCs w:val="18"/>
                          </w:rPr>
                          <w:t>28</w:t>
                        </w:r>
                        <w:r>
                          <w:rPr>
                            <w:rFonts w:ascii="Arial" w:hAnsi="Arial" w:cs="Arial" w:eastAsia="Arial" w:hint="default"/>
                            <w:sz w:val="18"/>
                            <w:szCs w:val="18"/>
                          </w:rPr>
                        </w:r>
                      </w:p>
                    </w:tc>
                  </w:tr>
                  <w:tr>
                    <w:trPr>
                      <w:trHeight w:val="807"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367" w:lineRule="auto" w:before="89"/>
                          <w:ind w:left="51" w:right="174"/>
                          <w:jc w:val="left"/>
                          <w:rPr>
                            <w:rFonts w:ascii="宋体" w:hAnsi="宋体" w:cs="宋体" w:eastAsia="宋体" w:hint="default"/>
                            <w:sz w:val="18"/>
                            <w:szCs w:val="18"/>
                          </w:rPr>
                        </w:pPr>
                        <w:r>
                          <w:rPr>
                            <w:rFonts w:ascii="宋体" w:hAnsi="宋体" w:cs="宋体" w:eastAsia="宋体" w:hint="default"/>
                            <w:sz w:val="18"/>
                            <w:szCs w:val="18"/>
                          </w:rPr>
                          <w:t>增资深圳汇巨公司 收购广州易星公司股</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4" w:right="0"/>
                          <w:jc w:val="left"/>
                          <w:rPr>
                            <w:rFonts w:ascii="Arial" w:hAnsi="Arial" w:cs="Arial" w:eastAsia="Arial" w:hint="default"/>
                            <w:sz w:val="18"/>
                            <w:szCs w:val="18"/>
                          </w:rPr>
                        </w:pPr>
                        <w:r>
                          <w:rPr>
                            <w:rFonts w:ascii="Arial"/>
                            <w:sz w:val="18"/>
                          </w:rPr>
                          <w:t>2,640.00</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4" w:right="0"/>
                          <w:jc w:val="left"/>
                          <w:rPr>
                            <w:rFonts w:ascii="Arial" w:hAnsi="Arial" w:cs="Arial" w:eastAsia="Arial" w:hint="default"/>
                            <w:sz w:val="18"/>
                            <w:szCs w:val="18"/>
                          </w:rPr>
                        </w:pPr>
                        <w:r>
                          <w:rPr>
                            <w:rFonts w:ascii="Arial"/>
                            <w:sz w:val="18"/>
                          </w:rPr>
                          <w:t>700.00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8" w:right="0"/>
                          <w:jc w:val="left"/>
                          <w:rPr>
                            <w:rFonts w:ascii="Arial" w:hAnsi="Arial" w:cs="Arial" w:eastAsia="Arial" w:hint="default"/>
                            <w:sz w:val="18"/>
                            <w:szCs w:val="18"/>
                          </w:rPr>
                        </w:pPr>
                        <w:r>
                          <w:rPr>
                            <w:rFonts w:ascii="Arial"/>
                            <w:sz w:val="18"/>
                          </w:rPr>
                          <w:t>2,640.00</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8" w:right="0"/>
                          <w:jc w:val="left"/>
                          <w:rPr>
                            <w:rFonts w:ascii="Arial" w:hAnsi="Arial" w:cs="Arial" w:eastAsia="Arial" w:hint="default"/>
                            <w:sz w:val="18"/>
                            <w:szCs w:val="18"/>
                          </w:rPr>
                        </w:pPr>
                        <w:r>
                          <w:rPr>
                            <w:rFonts w:ascii="Arial"/>
                            <w:sz w:val="18"/>
                          </w:rPr>
                          <w:t>700.00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1" w:right="0"/>
                          <w:jc w:val="left"/>
                          <w:rPr>
                            <w:rFonts w:ascii="Arial" w:hAnsi="Arial" w:cs="Arial" w:eastAsia="Arial" w:hint="default"/>
                            <w:sz w:val="18"/>
                            <w:szCs w:val="18"/>
                          </w:rPr>
                        </w:pPr>
                        <w:r>
                          <w:rPr>
                            <w:rFonts w:ascii="Arial"/>
                            <w:sz w:val="18"/>
                          </w:rPr>
                          <w:t>1,800.00</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1" w:right="0"/>
                          <w:jc w:val="left"/>
                          <w:rPr>
                            <w:rFonts w:ascii="Arial" w:hAnsi="Arial" w:cs="Arial" w:eastAsia="Arial" w:hint="default"/>
                            <w:sz w:val="18"/>
                            <w:szCs w:val="18"/>
                          </w:rPr>
                        </w:pPr>
                        <w:r>
                          <w:rPr>
                            <w:rFonts w:ascii="Arial"/>
                            <w:sz w:val="18"/>
                          </w:rPr>
                          <w:t>700.00</w:t>
                        </w:r>
                      </w:p>
                    </w:tc>
                    <w:tc>
                      <w:tcPr>
                        <w:tcW w:w="2769" w:type="dxa"/>
                        <w:gridSpan w:val="3"/>
                        <w:tcBorders>
                          <w:top w:val="nil" w:sz="6" w:space="0" w:color="auto"/>
                          <w:left w:val="nil" w:sz="6" w:space="0" w:color="auto"/>
                          <w:bottom w:val="nil" w:sz="6" w:space="0" w:color="auto"/>
                          <w:right w:val="nil" w:sz="6" w:space="0" w:color="auto"/>
                        </w:tcBorders>
                      </w:tcPr>
                      <w:p>
                        <w:pPr>
                          <w:pStyle w:val="TableParagraph"/>
                          <w:spacing w:line="337" w:lineRule="exact"/>
                          <w:ind w:left="21" w:right="0"/>
                          <w:jc w:val="left"/>
                          <w:rPr>
                            <w:rFonts w:ascii="Arial" w:hAnsi="Arial" w:cs="Arial" w:eastAsia="Arial" w:hint="default"/>
                            <w:sz w:val="18"/>
                            <w:szCs w:val="18"/>
                          </w:rPr>
                        </w:pPr>
                        <w:r>
                          <w:rPr>
                            <w:rFonts w:ascii="Arial" w:hAnsi="Arial" w:cs="Arial" w:eastAsia="Arial" w:hint="default"/>
                            <w:sz w:val="18"/>
                            <w:szCs w:val="18"/>
                          </w:rPr>
                          <w:t>1,800.00 68.18% </w:t>
                        </w:r>
                        <w:r>
                          <w:rPr>
                            <w:rFonts w:ascii="Arial" w:hAnsi="Arial" w:cs="Arial" w:eastAsia="Arial" w:hint="default"/>
                            <w:position w:val="12"/>
                            <w:sz w:val="18"/>
                            <w:szCs w:val="18"/>
                          </w:rPr>
                          <w:t>2012 </w:t>
                        </w:r>
                        <w:r>
                          <w:rPr>
                            <w:rFonts w:ascii="宋体" w:hAnsi="宋体" w:cs="宋体" w:eastAsia="宋体" w:hint="default"/>
                            <w:position w:val="12"/>
                            <w:sz w:val="18"/>
                            <w:szCs w:val="18"/>
                          </w:rPr>
                          <w:t>年 </w:t>
                        </w:r>
                        <w:r>
                          <w:rPr>
                            <w:rFonts w:ascii="Arial" w:hAnsi="Arial" w:cs="Arial" w:eastAsia="Arial" w:hint="default"/>
                            <w:position w:val="12"/>
                            <w:sz w:val="18"/>
                            <w:szCs w:val="18"/>
                          </w:rPr>
                          <w:t>6 </w:t>
                        </w:r>
                        <w:r>
                          <w:rPr>
                            <w:rFonts w:ascii="宋体" w:hAnsi="宋体" w:cs="宋体" w:eastAsia="宋体" w:hint="default"/>
                            <w:position w:val="12"/>
                            <w:sz w:val="18"/>
                            <w:szCs w:val="18"/>
                          </w:rPr>
                          <w:t>月</w:t>
                        </w:r>
                        <w:r>
                          <w:rPr>
                            <w:rFonts w:ascii="宋体" w:hAnsi="宋体" w:cs="宋体" w:eastAsia="宋体" w:hint="default"/>
                            <w:spacing w:val="-55"/>
                            <w:position w:val="12"/>
                            <w:sz w:val="18"/>
                            <w:szCs w:val="18"/>
                          </w:rPr>
                          <w:t> </w:t>
                        </w:r>
                        <w:r>
                          <w:rPr>
                            <w:rFonts w:ascii="Arial" w:hAnsi="Arial" w:cs="Arial" w:eastAsia="Arial" w:hint="default"/>
                            <w:position w:val="12"/>
                            <w:sz w:val="18"/>
                            <w:szCs w:val="18"/>
                          </w:rPr>
                          <w:t>30</w:t>
                        </w:r>
                        <w:r>
                          <w:rPr>
                            <w:rFonts w:ascii="Arial" w:hAnsi="Arial" w:cs="Arial" w:eastAsia="Arial" w:hint="default"/>
                            <w:sz w:val="18"/>
                            <w:szCs w:val="18"/>
                          </w:rPr>
                        </w:r>
                      </w:p>
                      <w:p>
                        <w:pPr>
                          <w:pStyle w:val="TableParagraph"/>
                          <w:tabs>
                            <w:tab w:pos="804" w:val="left" w:leader="none"/>
                          </w:tabs>
                          <w:spacing w:line="293" w:lineRule="exact" w:before="116"/>
                          <w:ind w:left="21" w:right="0"/>
                          <w:jc w:val="left"/>
                          <w:rPr>
                            <w:rFonts w:ascii="Arial" w:hAnsi="Arial" w:cs="Arial" w:eastAsia="Arial" w:hint="default"/>
                            <w:sz w:val="18"/>
                            <w:szCs w:val="18"/>
                          </w:rPr>
                        </w:pPr>
                        <w:r>
                          <w:rPr>
                            <w:rFonts w:ascii="Arial" w:hAnsi="Arial" w:cs="Arial" w:eastAsia="Arial" w:hint="default"/>
                            <w:spacing w:val="-1"/>
                            <w:position w:val="-9"/>
                            <w:sz w:val="18"/>
                            <w:szCs w:val="18"/>
                          </w:rPr>
                          <w:t>700.00</w:t>
                          <w:tab/>
                        </w:r>
                        <w:r>
                          <w:rPr>
                            <w:rFonts w:ascii="Arial" w:hAnsi="Arial" w:cs="Arial" w:eastAsia="Arial" w:hint="default"/>
                            <w:spacing w:val="-1"/>
                            <w:sz w:val="18"/>
                            <w:szCs w:val="18"/>
                          </w:rPr>
                          <w:t>100.00</w:t>
                        </w:r>
                        <w:r>
                          <w:rPr>
                            <w:rFonts w:ascii="Arial" w:hAnsi="Arial" w:cs="Arial" w:eastAsia="Arial" w:hint="default"/>
                            <w:sz w:val="18"/>
                            <w:szCs w:val="18"/>
                          </w:rPr>
                          <w:t>  </w:t>
                        </w:r>
                        <w:r>
                          <w:rPr>
                            <w:rFonts w:ascii="Arial" w:hAnsi="Arial" w:cs="Arial" w:eastAsia="Arial" w:hint="default"/>
                            <w:spacing w:val="-4"/>
                            <w:position w:val="1"/>
                            <w:sz w:val="18"/>
                            <w:szCs w:val="18"/>
                          </w:rPr>
                          <w:t>2011</w:t>
                        </w:r>
                        <w:r>
                          <w:rPr>
                            <w:rFonts w:ascii="Arial" w:hAnsi="Arial" w:cs="Arial" w:eastAsia="Arial" w:hint="default"/>
                            <w:position w:val="1"/>
                            <w:sz w:val="18"/>
                            <w:szCs w:val="18"/>
                          </w:rPr>
                          <w:t> </w:t>
                        </w:r>
                        <w:r>
                          <w:rPr>
                            <w:rFonts w:ascii="宋体" w:hAnsi="宋体" w:cs="宋体" w:eastAsia="宋体" w:hint="default"/>
                            <w:position w:val="1"/>
                            <w:sz w:val="18"/>
                            <w:szCs w:val="18"/>
                          </w:rPr>
                          <w:t>年 </w:t>
                        </w:r>
                        <w:r>
                          <w:rPr>
                            <w:rFonts w:ascii="Arial" w:hAnsi="Arial" w:cs="Arial" w:eastAsia="Arial" w:hint="default"/>
                            <w:position w:val="1"/>
                            <w:sz w:val="18"/>
                            <w:szCs w:val="18"/>
                          </w:rPr>
                          <w:t>3 </w:t>
                        </w:r>
                        <w:r>
                          <w:rPr>
                            <w:rFonts w:ascii="宋体" w:hAnsi="宋体" w:cs="宋体" w:eastAsia="宋体" w:hint="default"/>
                            <w:position w:val="1"/>
                            <w:sz w:val="18"/>
                            <w:szCs w:val="18"/>
                          </w:rPr>
                          <w:t>月</w:t>
                        </w:r>
                        <w:r>
                          <w:rPr>
                            <w:rFonts w:ascii="宋体" w:hAnsi="宋体" w:cs="宋体" w:eastAsia="宋体" w:hint="default"/>
                            <w:spacing w:val="-51"/>
                            <w:position w:val="1"/>
                            <w:sz w:val="18"/>
                            <w:szCs w:val="18"/>
                          </w:rPr>
                          <w:t> </w:t>
                        </w:r>
                        <w:r>
                          <w:rPr>
                            <w:rFonts w:ascii="Arial" w:hAnsi="Arial" w:cs="Arial" w:eastAsia="Arial" w:hint="default"/>
                            <w:position w:val="1"/>
                            <w:sz w:val="18"/>
                            <w:szCs w:val="18"/>
                          </w:rPr>
                          <w:t>31</w:t>
                        </w:r>
                        <w:r>
                          <w:rPr>
                            <w:rFonts w:ascii="Arial" w:hAnsi="Arial" w:cs="Arial" w:eastAsia="Arial" w:hint="default"/>
                            <w:sz w:val="18"/>
                            <w:szCs w:val="18"/>
                          </w:rPr>
                        </w:r>
                      </w:p>
                      <w:p>
                        <w:pPr>
                          <w:pStyle w:val="TableParagraph"/>
                          <w:tabs>
                            <w:tab w:pos="1502" w:val="left" w:leader="none"/>
                          </w:tabs>
                          <w:spacing w:line="101" w:lineRule="exact"/>
                          <w:ind w:left="804" w:right="0"/>
                          <w:jc w:val="left"/>
                          <w:rPr>
                            <w:rFonts w:ascii="宋体" w:hAnsi="宋体" w:cs="宋体" w:eastAsia="宋体" w:hint="default"/>
                            <w:sz w:val="18"/>
                            <w:szCs w:val="18"/>
                          </w:rPr>
                        </w:pPr>
                        <w:r>
                          <w:rPr>
                            <w:rFonts w:ascii="Arial" w:hAnsi="Arial" w:cs="Arial" w:eastAsia="Arial" w:hint="default"/>
                            <w:w w:val="95"/>
                            <w:position w:val="1"/>
                            <w:sz w:val="18"/>
                            <w:szCs w:val="18"/>
                          </w:rPr>
                          <w:t>%</w:t>
                          <w:tab/>
                        </w:r>
                        <w:r>
                          <w:rPr>
                            <w:rFonts w:ascii="宋体" w:hAnsi="宋体" w:cs="宋体" w:eastAsia="宋体" w:hint="default"/>
                            <w:sz w:val="18"/>
                            <w:szCs w:val="18"/>
                          </w:rPr>
                          <w:t>日</w:t>
                        </w:r>
                      </w:p>
                    </w:tc>
                  </w:tr>
                  <w:tr>
                    <w:trPr>
                      <w:trHeight w:val="147"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110" w:lineRule="exact"/>
                          <w:ind w:left="51" w:right="0"/>
                          <w:jc w:val="left"/>
                          <w:rPr>
                            <w:rFonts w:ascii="宋体" w:hAnsi="宋体" w:cs="宋体" w:eastAsia="宋体" w:hint="default"/>
                            <w:sz w:val="18"/>
                            <w:szCs w:val="18"/>
                          </w:rPr>
                        </w:pPr>
                        <w:r>
                          <w:rPr>
                            <w:rFonts w:ascii="宋体" w:hAnsi="宋体" w:cs="宋体" w:eastAsia="宋体" w:hint="default"/>
                            <w:sz w:val="18"/>
                            <w:szCs w:val="18"/>
                          </w:rPr>
                          <w:t>权</w:t>
                        </w:r>
                      </w:p>
                    </w:tc>
                    <w:tc>
                      <w:tcPr>
                        <w:tcW w:w="548"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2769" w:type="dxa"/>
                        <w:gridSpan w:val="3"/>
                        <w:tcBorders>
                          <w:top w:val="nil" w:sz="6" w:space="0" w:color="auto"/>
                          <w:left w:val="nil" w:sz="6" w:space="0" w:color="auto"/>
                          <w:bottom w:val="nil" w:sz="6" w:space="0" w:color="auto"/>
                          <w:right w:val="nil" w:sz="6" w:space="0" w:color="auto"/>
                        </w:tcBorders>
                      </w:tcPr>
                      <w:p>
                        <w:pPr/>
                      </w:p>
                    </w:tc>
                  </w:tr>
                  <w:tr>
                    <w:trPr>
                      <w:trHeight w:val="334"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1" w:right="0"/>
                          <w:jc w:val="left"/>
                          <w:rPr>
                            <w:rFonts w:ascii="宋体" w:hAnsi="宋体" w:cs="宋体" w:eastAsia="宋体" w:hint="default"/>
                            <w:sz w:val="18"/>
                            <w:szCs w:val="18"/>
                          </w:rPr>
                        </w:pPr>
                        <w:r>
                          <w:rPr>
                            <w:rFonts w:ascii="宋体" w:hAnsi="宋体" w:cs="宋体" w:eastAsia="宋体" w:hint="default"/>
                            <w:sz w:val="18"/>
                            <w:szCs w:val="18"/>
                          </w:rPr>
                          <w:t>设立北京子公司</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8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4" w:right="0"/>
                          <w:jc w:val="left"/>
                          <w:rPr>
                            <w:rFonts w:ascii="Arial" w:hAnsi="Arial" w:cs="Arial" w:eastAsia="Arial" w:hint="default"/>
                            <w:sz w:val="18"/>
                            <w:szCs w:val="18"/>
                          </w:rPr>
                        </w:pPr>
                        <w:r>
                          <w:rPr>
                            <w:rFonts w:ascii="Arial"/>
                            <w:sz w:val="18"/>
                          </w:rPr>
                          <w:t>2,000.00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8" w:right="0"/>
                          <w:jc w:val="left"/>
                          <w:rPr>
                            <w:rFonts w:ascii="Arial" w:hAnsi="Arial" w:cs="Arial" w:eastAsia="Arial" w:hint="default"/>
                            <w:sz w:val="18"/>
                            <w:szCs w:val="18"/>
                          </w:rPr>
                        </w:pPr>
                        <w:r>
                          <w:rPr>
                            <w:rFonts w:ascii="Arial"/>
                            <w:sz w:val="18"/>
                          </w:rPr>
                          <w:t>2,000.00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1" w:right="0"/>
                          <w:jc w:val="left"/>
                          <w:rPr>
                            <w:rFonts w:ascii="Arial" w:hAnsi="Arial" w:cs="Arial" w:eastAsia="Arial" w:hint="default"/>
                            <w:sz w:val="18"/>
                            <w:szCs w:val="18"/>
                          </w:rPr>
                        </w:pPr>
                        <w:r>
                          <w:rPr>
                            <w:rFonts w:ascii="Arial"/>
                            <w:sz w:val="18"/>
                          </w:rPr>
                          <w:t>2,000.00</w:t>
                        </w:r>
                      </w:p>
                    </w:tc>
                    <w:tc>
                      <w:tcPr>
                        <w:tcW w:w="2769" w:type="dxa"/>
                        <w:gridSpan w:val="3"/>
                        <w:tcBorders>
                          <w:top w:val="nil" w:sz="6" w:space="0" w:color="auto"/>
                          <w:left w:val="nil" w:sz="6" w:space="0" w:color="auto"/>
                          <w:bottom w:val="nil" w:sz="6" w:space="0" w:color="auto"/>
                          <w:right w:val="nil" w:sz="6" w:space="0" w:color="auto"/>
                        </w:tcBorders>
                      </w:tcPr>
                      <w:p>
                        <w:pPr>
                          <w:pStyle w:val="TableParagraph"/>
                          <w:spacing w:line="343" w:lineRule="exact"/>
                          <w:ind w:left="21" w:right="0"/>
                          <w:jc w:val="left"/>
                          <w:rPr>
                            <w:rFonts w:ascii="Arial" w:hAnsi="Arial" w:cs="Arial" w:eastAsia="Arial" w:hint="default"/>
                            <w:sz w:val="18"/>
                            <w:szCs w:val="18"/>
                          </w:rPr>
                        </w:pPr>
                        <w:r>
                          <w:rPr>
                            <w:rFonts w:ascii="Arial" w:hAnsi="Arial" w:cs="Arial" w:eastAsia="Arial" w:hint="default"/>
                            <w:position w:val="-10"/>
                            <w:sz w:val="18"/>
                            <w:szCs w:val="18"/>
                          </w:rPr>
                          <w:t>2,000.00 </w:t>
                        </w:r>
                        <w:r>
                          <w:rPr>
                            <w:rFonts w:ascii="Arial" w:hAnsi="Arial" w:cs="Arial" w:eastAsia="Arial" w:hint="default"/>
                            <w:sz w:val="18"/>
                            <w:szCs w:val="18"/>
                          </w:rPr>
                          <w:t>100.00   </w:t>
                        </w:r>
                        <w:r>
                          <w:rPr>
                            <w:rFonts w:ascii="Arial" w:hAnsi="Arial" w:cs="Arial" w:eastAsia="Arial" w:hint="default"/>
                            <w:spacing w:val="-4"/>
                            <w:position w:val="1"/>
                            <w:sz w:val="18"/>
                            <w:szCs w:val="18"/>
                          </w:rPr>
                          <w:t>2011 </w:t>
                        </w:r>
                        <w:r>
                          <w:rPr>
                            <w:rFonts w:ascii="宋体" w:hAnsi="宋体" w:cs="宋体" w:eastAsia="宋体" w:hint="default"/>
                            <w:position w:val="1"/>
                            <w:sz w:val="18"/>
                            <w:szCs w:val="18"/>
                          </w:rPr>
                          <w:t>年 </w:t>
                        </w:r>
                        <w:r>
                          <w:rPr>
                            <w:rFonts w:ascii="Arial" w:hAnsi="Arial" w:cs="Arial" w:eastAsia="Arial" w:hint="default"/>
                            <w:position w:val="1"/>
                            <w:sz w:val="18"/>
                            <w:szCs w:val="18"/>
                          </w:rPr>
                          <w:t>3 </w:t>
                        </w:r>
                        <w:r>
                          <w:rPr>
                            <w:rFonts w:ascii="宋体" w:hAnsi="宋体" w:cs="宋体" w:eastAsia="宋体" w:hint="default"/>
                            <w:position w:val="1"/>
                            <w:sz w:val="18"/>
                            <w:szCs w:val="18"/>
                          </w:rPr>
                          <w:t>月</w:t>
                        </w:r>
                        <w:r>
                          <w:rPr>
                            <w:rFonts w:ascii="宋体" w:hAnsi="宋体" w:cs="宋体" w:eastAsia="宋体" w:hint="default"/>
                            <w:spacing w:val="-74"/>
                            <w:position w:val="1"/>
                            <w:sz w:val="18"/>
                            <w:szCs w:val="18"/>
                          </w:rPr>
                          <w:t> </w:t>
                        </w:r>
                        <w:r>
                          <w:rPr>
                            <w:rFonts w:ascii="Arial" w:hAnsi="Arial" w:cs="Arial" w:eastAsia="Arial" w:hint="default"/>
                            <w:position w:val="1"/>
                            <w:sz w:val="18"/>
                            <w:szCs w:val="18"/>
                          </w:rPr>
                          <w:t>31</w:t>
                        </w:r>
                        <w:r>
                          <w:rPr>
                            <w:rFonts w:ascii="Arial" w:hAnsi="Arial" w:cs="Arial" w:eastAsia="Arial" w:hint="default"/>
                            <w:sz w:val="18"/>
                            <w:szCs w:val="18"/>
                          </w:rPr>
                        </w:r>
                      </w:p>
                    </w:tc>
                  </w:tr>
                  <w:tr>
                    <w:trPr>
                      <w:trHeight w:val="563"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1" w:right="-4"/>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3" w:right="0"/>
                          <w:jc w:val="left"/>
                          <w:rPr>
                            <w:rFonts w:ascii="Arial" w:hAnsi="Arial" w:cs="Arial" w:eastAsia="Arial" w:hint="default"/>
                            <w:sz w:val="18"/>
                            <w:szCs w:val="18"/>
                          </w:rPr>
                        </w:pPr>
                        <w:r>
                          <w:rPr>
                            <w:rFonts w:ascii="Arial"/>
                            <w:w w:val="99"/>
                            <w:sz w:val="18"/>
                          </w:rPr>
                          <w:t>-</w:t>
                        </w:r>
                        <w:r>
                          <w:rPr>
                            <w:rFonts w:ascii="Arial"/>
                            <w:sz w:val="18"/>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 w:right="0"/>
                          <w:jc w:val="left"/>
                          <w:rPr>
                            <w:rFonts w:ascii="Arial" w:hAnsi="Arial" w:cs="Arial" w:eastAsia="Arial" w:hint="default"/>
                            <w:sz w:val="18"/>
                            <w:szCs w:val="18"/>
                          </w:rPr>
                        </w:pPr>
                        <w:r>
                          <w:rPr>
                            <w:rFonts w:ascii="Arial"/>
                            <w:sz w:val="18"/>
                          </w:rPr>
                          <w:t>3,082.61</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 w:right="0"/>
                          <w:jc w:val="left"/>
                          <w:rPr>
                            <w:rFonts w:ascii="Arial" w:hAnsi="Arial" w:cs="Arial" w:eastAsia="Arial" w:hint="default"/>
                            <w:sz w:val="18"/>
                            <w:szCs w:val="18"/>
                          </w:rPr>
                        </w:pPr>
                        <w:r>
                          <w:rPr>
                            <w:rFonts w:ascii="Arial"/>
                            <w:sz w:val="18"/>
                          </w:rPr>
                          <w:t>3,082.61</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 w:right="0"/>
                          <w:jc w:val="center"/>
                          <w:rPr>
                            <w:rFonts w:ascii="Arial" w:hAnsi="Arial" w:cs="Arial" w:eastAsia="Arial" w:hint="default"/>
                            <w:sz w:val="18"/>
                            <w:szCs w:val="18"/>
                          </w:rPr>
                        </w:pPr>
                        <w:r>
                          <w:rPr>
                            <w:rFonts w:ascii="Arial"/>
                            <w:w w:val="99"/>
                            <w:sz w:val="18"/>
                          </w:rPr>
                          <w:t>-</w:t>
                        </w:r>
                        <w:r>
                          <w:rPr>
                            <w:rFonts w:ascii="Arial"/>
                            <w:sz w:val="18"/>
                          </w:rPr>
                        </w:r>
                      </w:p>
                    </w:tc>
                    <w:tc>
                      <w:tcPr>
                        <w:tcW w:w="2769" w:type="dxa"/>
                        <w:gridSpan w:val="3"/>
                        <w:tcBorders>
                          <w:top w:val="nil" w:sz="6" w:space="0" w:color="auto"/>
                          <w:left w:val="nil" w:sz="6" w:space="0" w:color="auto"/>
                          <w:bottom w:val="nil" w:sz="6" w:space="0" w:color="auto"/>
                          <w:right w:val="nil" w:sz="6" w:space="0" w:color="auto"/>
                        </w:tcBorders>
                      </w:tcPr>
                      <w:p>
                        <w:pPr>
                          <w:pStyle w:val="TableParagraph"/>
                          <w:tabs>
                            <w:tab w:pos="1502" w:val="left" w:leader="none"/>
                          </w:tabs>
                          <w:spacing w:line="109" w:lineRule="exact"/>
                          <w:ind w:left="804" w:right="0"/>
                          <w:jc w:val="left"/>
                          <w:rPr>
                            <w:rFonts w:ascii="宋体" w:hAnsi="宋体" w:cs="宋体" w:eastAsia="宋体" w:hint="default"/>
                            <w:sz w:val="18"/>
                            <w:szCs w:val="18"/>
                          </w:rPr>
                        </w:pPr>
                        <w:r>
                          <w:rPr>
                            <w:rFonts w:ascii="Arial" w:hAnsi="Arial" w:cs="Arial" w:eastAsia="Arial" w:hint="default"/>
                            <w:w w:val="95"/>
                            <w:position w:val="1"/>
                            <w:sz w:val="18"/>
                            <w:szCs w:val="18"/>
                          </w:rPr>
                          <w:t>%</w:t>
                          <w:tab/>
                        </w:r>
                        <w:r>
                          <w:rPr>
                            <w:rFonts w:ascii="宋体" w:hAnsi="宋体" w:cs="宋体" w:eastAsia="宋体" w:hint="default"/>
                            <w:sz w:val="18"/>
                            <w:szCs w:val="18"/>
                          </w:rPr>
                          <w:t>日</w:t>
                        </w:r>
                      </w:p>
                      <w:p>
                        <w:pPr>
                          <w:pStyle w:val="TableParagraph"/>
                          <w:spacing w:line="255" w:lineRule="exact" w:before="36"/>
                          <w:ind w:left="21" w:right="0"/>
                          <w:jc w:val="left"/>
                          <w:rPr>
                            <w:rFonts w:ascii="Arial" w:hAnsi="Arial" w:cs="Arial" w:eastAsia="Arial" w:hint="default"/>
                            <w:sz w:val="18"/>
                            <w:szCs w:val="18"/>
                          </w:rPr>
                        </w:pPr>
                        <w:r>
                          <w:rPr>
                            <w:rFonts w:ascii="Arial"/>
                            <w:sz w:val="18"/>
                          </w:rPr>
                          <w:t>3,082.61</w:t>
                        </w:r>
                        <w:r>
                          <w:rPr>
                            <w:rFonts w:ascii="Arial"/>
                            <w:spacing w:val="26"/>
                            <w:sz w:val="18"/>
                          </w:rPr>
                          <w:t> </w:t>
                        </w:r>
                        <w:r>
                          <w:rPr>
                            <w:rFonts w:ascii="Arial"/>
                            <w:position w:val="10"/>
                            <w:sz w:val="18"/>
                          </w:rPr>
                          <w:t>100.00</w:t>
                        </w:r>
                        <w:r>
                          <w:rPr>
                            <w:rFonts w:ascii="Arial"/>
                            <w:sz w:val="18"/>
                          </w:rPr>
                        </w:r>
                      </w:p>
                      <w:p>
                        <w:pPr>
                          <w:pStyle w:val="TableParagraph"/>
                          <w:spacing w:line="155" w:lineRule="exact"/>
                          <w:ind w:left="804" w:right="0"/>
                          <w:jc w:val="lef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宋体" w:hAnsi="宋体" w:cs="宋体" w:eastAsia="宋体" w:hint="default"/>
          <w:position w:val="-9"/>
          <w:sz w:val="18"/>
          <w:szCs w:val="18"/>
        </w:rPr>
        <w:t>承诺投资项目小计</w:t>
        <w:tab/>
      </w:r>
      <w:r>
        <w:rPr>
          <w:rFonts w:ascii="Arial" w:hAnsi="Arial" w:cs="Arial" w:eastAsia="Arial" w:hint="default"/>
          <w:position w:val="-9"/>
          <w:sz w:val="18"/>
          <w:szCs w:val="18"/>
        </w:rPr>
        <w:t>-</w:t>
        <w:tab/>
      </w:r>
      <w:r>
        <w:rPr>
          <w:rFonts w:ascii="Arial" w:hAnsi="Arial" w:cs="Arial" w:eastAsia="Arial" w:hint="default"/>
          <w:sz w:val="18"/>
          <w:szCs w:val="18"/>
        </w:rPr>
        <w:t>26,014.0</w:t>
      </w:r>
      <w:r>
        <w:rPr>
          <w:rFonts w:ascii="Arial" w:hAnsi="Arial" w:cs="Arial" w:eastAsia="Arial" w:hint="default"/>
          <w:spacing w:val="36"/>
          <w:sz w:val="18"/>
          <w:szCs w:val="18"/>
        </w:rPr>
        <w:t> </w:t>
      </w:r>
      <w:r>
        <w:rPr>
          <w:rFonts w:ascii="Arial" w:hAnsi="Arial" w:cs="Arial" w:eastAsia="Arial" w:hint="default"/>
          <w:sz w:val="18"/>
          <w:szCs w:val="18"/>
        </w:rPr>
        <w:t>26,014.0</w:t>
      </w:r>
    </w:p>
    <w:p>
      <w:pPr>
        <w:spacing w:before="134"/>
        <w:ind w:left="64" w:right="-13" w:firstLine="0"/>
        <w:jc w:val="left"/>
        <w:rPr>
          <w:rFonts w:ascii="Arial" w:hAnsi="Arial" w:cs="Arial" w:eastAsia="Arial" w:hint="default"/>
          <w:sz w:val="18"/>
          <w:szCs w:val="18"/>
        </w:rPr>
      </w:pPr>
      <w:r>
        <w:rPr>
          <w:spacing w:val="-2"/>
        </w:rPr>
        <w:br w:type="column"/>
      </w:r>
      <w:r>
        <w:rPr>
          <w:rFonts w:ascii="Arial"/>
          <w:spacing w:val="-2"/>
          <w:sz w:val="18"/>
        </w:rPr>
        <w:t>11,823.98</w:t>
      </w:r>
    </w:p>
    <w:p>
      <w:pPr>
        <w:spacing w:before="31"/>
        <w:ind w:left="133" w:right="-19" w:firstLine="0"/>
        <w:jc w:val="left"/>
        <w:rPr>
          <w:rFonts w:ascii="Arial" w:hAnsi="Arial" w:cs="Arial" w:eastAsia="Arial" w:hint="default"/>
          <w:sz w:val="18"/>
          <w:szCs w:val="18"/>
        </w:rPr>
      </w:pPr>
      <w:r>
        <w:rPr/>
        <w:br w:type="column"/>
      </w:r>
      <w:r>
        <w:rPr>
          <w:rFonts w:ascii="Arial"/>
          <w:sz w:val="18"/>
        </w:rPr>
        <w:t>22,648.3</w:t>
      </w:r>
    </w:p>
    <w:p>
      <w:pPr>
        <w:spacing w:before="134"/>
        <w:ind w:left="41" w:right="0" w:firstLine="0"/>
        <w:jc w:val="left"/>
        <w:rPr>
          <w:rFonts w:ascii="Arial" w:hAnsi="Arial" w:cs="Arial" w:eastAsia="Arial" w:hint="default"/>
          <w:sz w:val="18"/>
          <w:szCs w:val="18"/>
        </w:rPr>
      </w:pPr>
      <w:r>
        <w:rPr/>
        <w:br w:type="column"/>
      </w:r>
      <w:r>
        <w:rPr>
          <w:rFonts w:ascii="Arial"/>
          <w:sz w:val="18"/>
        </w:rPr>
        <w:t>87.06%</w:t>
      </w:r>
      <w:r>
        <w:rPr>
          <w:rFonts w:ascii="Arial"/>
          <w:spacing w:val="34"/>
          <w:sz w:val="18"/>
        </w:rPr>
        <w:t> </w:t>
      </w:r>
      <w:r>
        <w:rPr>
          <w:rFonts w:ascii="Arial"/>
          <w:sz w:val="18"/>
        </w:rPr>
        <w:t>-</w:t>
      </w:r>
    </w:p>
    <w:p>
      <w:pPr>
        <w:spacing w:after="0"/>
        <w:jc w:val="left"/>
        <w:rPr>
          <w:rFonts w:ascii="Arial" w:hAnsi="Arial" w:cs="Arial" w:eastAsia="Arial" w:hint="default"/>
          <w:sz w:val="18"/>
          <w:szCs w:val="18"/>
        </w:rPr>
        <w:sectPr>
          <w:type w:val="continuous"/>
          <w:pgSz w:w="11910" w:h="16840"/>
          <w:pgMar w:top="1060" w:bottom="1020" w:left="900" w:right="0"/>
          <w:cols w:num="4" w:equalWidth="0">
            <w:col w:w="4041" w:space="40"/>
            <w:col w:w="854" w:space="40"/>
            <w:col w:w="835" w:space="40"/>
            <w:col w:w="5160"/>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3"/>
          <w:szCs w:val="23"/>
        </w:rPr>
      </w:pPr>
    </w:p>
    <w:p>
      <w:pPr>
        <w:tabs>
          <w:tab w:pos="2352" w:val="left" w:leader="none"/>
        </w:tabs>
        <w:spacing w:before="47"/>
        <w:ind w:left="1653" w:right="0" w:firstLine="0"/>
        <w:jc w:val="center"/>
        <w:rPr>
          <w:rFonts w:ascii="宋体" w:hAnsi="宋体" w:cs="宋体" w:eastAsia="宋体" w:hint="default"/>
          <w:sz w:val="18"/>
          <w:szCs w:val="18"/>
        </w:rPr>
      </w:pPr>
      <w:r>
        <w:rPr/>
        <w:pict>
          <v:shape style="position:absolute;margin-left:439.230011pt;margin-top:-79.448235pt;width:92.8pt;height:215.1pt;mso-position-horizontal-relative:page;mso-position-vertical-relative:paragraph;z-index:12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8"/>
                    <w:gridCol w:w="560"/>
                    <w:gridCol w:w="477"/>
                  </w:tblGrid>
                  <w:tr>
                    <w:trPr>
                      <w:trHeight w:val="477" w:hRule="exact"/>
                    </w:trPr>
                    <w:tc>
                      <w:tcPr>
                        <w:tcW w:w="818"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right="39"/>
                          <w:jc w:val="center"/>
                          <w:rPr>
                            <w:rFonts w:ascii="Arial" w:hAnsi="Arial" w:cs="Arial" w:eastAsia="Arial" w:hint="default"/>
                            <w:sz w:val="18"/>
                            <w:szCs w:val="18"/>
                          </w:rPr>
                        </w:pPr>
                        <w:r>
                          <w:rPr>
                            <w:rFonts w:ascii="Arial"/>
                            <w:sz w:val="18"/>
                          </w:rPr>
                          <w:t>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5"/>
                          <w:jc w:val="center"/>
                          <w:rPr>
                            <w:rFonts w:ascii="Arial" w:hAnsi="Arial" w:cs="Arial" w:eastAsia="Arial" w:hint="default"/>
                            <w:sz w:val="18"/>
                            <w:szCs w:val="18"/>
                          </w:rPr>
                        </w:pPr>
                        <w:r>
                          <w:rPr>
                            <w:rFonts w:ascii="Arial"/>
                            <w:w w:val="99"/>
                            <w:sz w:val="18"/>
                          </w:rPr>
                          <w:t>-</w:t>
                        </w:r>
                        <w:r>
                          <w:rPr>
                            <w:rFonts w:ascii="Arial"/>
                            <w:sz w:val="18"/>
                          </w:rPr>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81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right="39"/>
                          <w:jc w:val="center"/>
                          <w:rPr>
                            <w:rFonts w:ascii="Arial" w:hAnsi="Arial" w:cs="Arial" w:eastAsia="Arial" w:hint="default"/>
                            <w:sz w:val="18"/>
                            <w:szCs w:val="18"/>
                          </w:rPr>
                        </w:pPr>
                        <w:r>
                          <w:rPr>
                            <w:rFonts w:ascii="Arial"/>
                            <w:sz w:val="18"/>
                          </w:rPr>
                          <w:t>2,806.27</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7" w:hRule="exact"/>
                    </w:trPr>
                    <w:tc>
                      <w:tcPr>
                        <w:tcW w:w="818"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right="39"/>
                          <w:jc w:val="center"/>
                          <w:rPr>
                            <w:rFonts w:ascii="Arial" w:hAnsi="Arial" w:cs="Arial" w:eastAsia="Arial" w:hint="default"/>
                            <w:sz w:val="18"/>
                            <w:szCs w:val="18"/>
                          </w:rPr>
                        </w:pPr>
                        <w:r>
                          <w:rPr>
                            <w:rFonts w:ascii="Arial"/>
                            <w:sz w:val="18"/>
                          </w:rPr>
                          <w:t>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5"/>
                          <w:jc w:val="center"/>
                          <w:rPr>
                            <w:rFonts w:ascii="Arial" w:hAnsi="Arial" w:cs="Arial" w:eastAsia="Arial" w:hint="default"/>
                            <w:sz w:val="18"/>
                            <w:szCs w:val="18"/>
                          </w:rPr>
                        </w:pPr>
                        <w:r>
                          <w:rPr>
                            <w:rFonts w:ascii="Arial"/>
                            <w:w w:val="99"/>
                            <w:sz w:val="18"/>
                          </w:rPr>
                          <w:t>-</w:t>
                        </w:r>
                        <w:r>
                          <w:rPr>
                            <w:rFonts w:ascii="Arial"/>
                            <w:sz w:val="18"/>
                          </w:rPr>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818"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right="39"/>
                          <w:jc w:val="center"/>
                          <w:rPr>
                            <w:rFonts w:ascii="Arial" w:hAnsi="Arial" w:cs="Arial" w:eastAsia="Arial" w:hint="default"/>
                            <w:sz w:val="18"/>
                            <w:szCs w:val="18"/>
                          </w:rPr>
                        </w:pPr>
                        <w:r>
                          <w:rPr>
                            <w:rFonts w:ascii="Arial"/>
                            <w:sz w:val="18"/>
                          </w:rPr>
                          <w:t>23.50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818"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right="39"/>
                          <w:jc w:val="center"/>
                          <w:rPr>
                            <w:rFonts w:ascii="Arial" w:hAnsi="Arial" w:cs="Arial" w:eastAsia="Arial" w:hint="default"/>
                            <w:sz w:val="18"/>
                            <w:szCs w:val="18"/>
                          </w:rPr>
                        </w:pPr>
                        <w:r>
                          <w:rPr>
                            <w:rFonts w:ascii="Arial"/>
                            <w:sz w:val="18"/>
                          </w:rPr>
                          <w:t>31.02</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818"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50" w:right="0"/>
                          <w:jc w:val="center"/>
                          <w:rPr>
                            <w:rFonts w:ascii="Arial" w:hAnsi="Arial" w:cs="Arial" w:eastAsia="Arial" w:hint="default"/>
                            <w:sz w:val="18"/>
                            <w:szCs w:val="18"/>
                          </w:rPr>
                        </w:pPr>
                        <w:r>
                          <w:rPr>
                            <w:rFonts w:ascii="Arial"/>
                            <w:sz w:val="18"/>
                          </w:rPr>
                          <w:t>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5"/>
                          <w:jc w:val="center"/>
                          <w:rPr>
                            <w:rFonts w:ascii="Arial" w:hAnsi="Arial" w:cs="Arial" w:eastAsia="Arial" w:hint="default"/>
                            <w:sz w:val="18"/>
                            <w:szCs w:val="18"/>
                          </w:rPr>
                        </w:pPr>
                        <w:r>
                          <w:rPr>
                            <w:rFonts w:ascii="Arial"/>
                            <w:w w:val="99"/>
                            <w:sz w:val="18"/>
                          </w:rPr>
                          <w:t>-</w:t>
                        </w:r>
                        <w:r>
                          <w:rPr>
                            <w:rFonts w:ascii="Arial"/>
                            <w:sz w:val="18"/>
                          </w:rPr>
                        </w:r>
                      </w:p>
                    </w:tc>
                    <w:tc>
                      <w:tcPr>
                        <w:tcW w:w="47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441" w:hRule="exact"/>
                    </w:trPr>
                    <w:tc>
                      <w:tcPr>
                        <w:tcW w:w="818"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80" w:right="0"/>
                          <w:jc w:val="left"/>
                          <w:rPr>
                            <w:rFonts w:ascii="Arial" w:hAnsi="Arial" w:cs="Arial" w:eastAsia="Arial" w:hint="default"/>
                            <w:sz w:val="18"/>
                            <w:szCs w:val="18"/>
                          </w:rPr>
                        </w:pPr>
                        <w:r>
                          <w:rPr>
                            <w:rFonts w:ascii="Arial"/>
                            <w:sz w:val="18"/>
                          </w:rPr>
                          <w:t>-336.63</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0" w:right="0"/>
                          <w:jc w:val="left"/>
                          <w:rPr>
                            <w:rFonts w:ascii="Arial" w:hAnsi="Arial" w:cs="Arial" w:eastAsia="Arial" w:hint="default"/>
                            <w:sz w:val="18"/>
                            <w:szCs w:val="18"/>
                          </w:rPr>
                        </w:pPr>
                        <w:r>
                          <w:rPr>
                            <w:rFonts w:ascii="Arial"/>
                            <w:sz w:val="18"/>
                          </w:rPr>
                          <w:t>-262.26</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487" w:lineRule="auto" w:before="87"/>
                          <w:ind w:left="181" w:right="187"/>
                          <w:jc w:val="left"/>
                          <w:rPr>
                            <w:rFonts w:ascii="宋体" w:hAnsi="宋体" w:cs="宋体" w:eastAsia="宋体" w:hint="default"/>
                            <w:sz w:val="18"/>
                            <w:szCs w:val="18"/>
                          </w:rPr>
                        </w:pPr>
                        <w:r>
                          <w:rPr>
                            <w:rFonts w:ascii="宋体" w:hAnsi="宋体" w:cs="宋体" w:eastAsia="宋体" w:hint="default"/>
                            <w:sz w:val="18"/>
                            <w:szCs w:val="18"/>
                          </w:rPr>
                          <w:t>否 否</w:t>
                        </w:r>
                      </w:p>
                    </w:tc>
                    <w:tc>
                      <w:tcPr>
                        <w:tcW w:w="477" w:type="dxa"/>
                        <w:tcBorders>
                          <w:top w:val="nil" w:sz="6" w:space="0" w:color="auto"/>
                          <w:left w:val="single" w:sz="4" w:space="0" w:color="000000"/>
                          <w:bottom w:val="nil" w:sz="6" w:space="0" w:color="auto"/>
                          <w:right w:val="nil" w:sz="6" w:space="0" w:color="auto"/>
                        </w:tcBorders>
                      </w:tcPr>
                      <w:p>
                        <w:pPr>
                          <w:pStyle w:val="TableParagraph"/>
                          <w:spacing w:line="487" w:lineRule="auto" w:before="87"/>
                          <w:ind w:left="257" w:right="33"/>
                          <w:jc w:val="left"/>
                          <w:rPr>
                            <w:rFonts w:ascii="宋体" w:hAnsi="宋体" w:cs="宋体" w:eastAsia="宋体" w:hint="default"/>
                            <w:sz w:val="18"/>
                            <w:szCs w:val="18"/>
                          </w:rPr>
                        </w:pPr>
                        <w:r>
                          <w:rPr>
                            <w:rFonts w:ascii="宋体" w:hAnsi="宋体" w:cs="宋体" w:eastAsia="宋体" w:hint="default"/>
                            <w:sz w:val="18"/>
                            <w:szCs w:val="18"/>
                          </w:rPr>
                          <w:t>否 否</w:t>
                        </w:r>
                      </w:p>
                    </w:tc>
                  </w:tr>
                </w:tbl>
                <w:p>
                  <w:pPr/>
                </w:p>
              </w:txbxContent>
            </v:textbox>
            <w10:wrap type="none"/>
          </v:shape>
        </w:pict>
      </w:r>
      <w:r>
        <w:rPr>
          <w:rFonts w:ascii="Arial" w:hAnsi="Arial" w:cs="Arial" w:eastAsia="Arial" w:hint="default"/>
          <w:w w:val="95"/>
          <w:position w:val="1"/>
          <w:sz w:val="18"/>
          <w:szCs w:val="18"/>
        </w:rPr>
        <w:t>%</w:t>
        <w:tab/>
      </w:r>
      <w:r>
        <w:rPr>
          <w:rFonts w:ascii="宋体" w:hAnsi="宋体" w:cs="宋体" w:eastAsia="宋体" w:hint="default"/>
          <w:sz w:val="18"/>
          <w:szCs w:val="18"/>
        </w:rPr>
        <w:t>日</w:t>
      </w:r>
    </w:p>
    <w:p>
      <w:pPr>
        <w:spacing w:line="240" w:lineRule="auto" w:before="8"/>
        <w:rPr>
          <w:rFonts w:ascii="宋体" w:hAnsi="宋体" w:cs="宋体" w:eastAsia="宋体" w:hint="default"/>
          <w:sz w:val="14"/>
          <w:szCs w:val="14"/>
        </w:rPr>
      </w:pPr>
    </w:p>
    <w:p>
      <w:pPr>
        <w:tabs>
          <w:tab w:pos="2352" w:val="left" w:leader="none"/>
        </w:tabs>
        <w:spacing w:before="47"/>
        <w:ind w:left="1653" w:right="0" w:firstLine="0"/>
        <w:jc w:val="center"/>
        <w:rPr>
          <w:rFonts w:ascii="宋体" w:hAnsi="宋体" w:cs="宋体" w:eastAsia="宋体" w:hint="default"/>
          <w:sz w:val="18"/>
          <w:szCs w:val="18"/>
        </w:rPr>
      </w:pPr>
      <w:r>
        <w:rPr>
          <w:rFonts w:ascii="Arial" w:hAnsi="Arial" w:cs="Arial" w:eastAsia="Arial" w:hint="default"/>
          <w:w w:val="95"/>
          <w:position w:val="1"/>
          <w:sz w:val="18"/>
          <w:szCs w:val="18"/>
        </w:rPr>
        <w:t>%</w:t>
        <w:tab/>
      </w:r>
      <w:r>
        <w:rPr>
          <w:rFonts w:ascii="宋体" w:hAnsi="宋体" w:cs="宋体" w:eastAsia="宋体" w:hint="default"/>
          <w:sz w:val="18"/>
          <w:szCs w:val="18"/>
        </w:rPr>
        <w:t>日</w:t>
      </w:r>
    </w:p>
    <w:p>
      <w:pPr>
        <w:spacing w:line="240" w:lineRule="auto" w:before="9"/>
        <w:rPr>
          <w:rFonts w:ascii="宋体" w:hAnsi="宋体" w:cs="宋体" w:eastAsia="宋体" w:hint="default"/>
          <w:sz w:val="14"/>
          <w:szCs w:val="14"/>
        </w:rPr>
      </w:pPr>
    </w:p>
    <w:p>
      <w:pPr>
        <w:spacing w:before="44"/>
        <w:ind w:left="2352" w:right="0" w:firstLine="0"/>
        <w:jc w:val="center"/>
        <w:rPr>
          <w:rFonts w:ascii="宋体" w:hAnsi="宋体" w:cs="宋体" w:eastAsia="宋体" w:hint="default"/>
          <w:sz w:val="18"/>
          <w:szCs w:val="18"/>
        </w:rPr>
      </w:pPr>
      <w:r>
        <w:rPr>
          <w:rFonts w:ascii="宋体" w:hAnsi="宋体" w:cs="宋体" w:eastAsia="宋体" w:hint="default"/>
          <w:sz w:val="18"/>
          <w:szCs w:val="18"/>
        </w:rPr>
        <w:t>日</w:t>
      </w:r>
    </w:p>
    <w:p>
      <w:pPr>
        <w:spacing w:after="0"/>
        <w:jc w:val="center"/>
        <w:rPr>
          <w:rFonts w:ascii="宋体" w:hAnsi="宋体" w:cs="宋体" w:eastAsia="宋体" w:hint="default"/>
          <w:sz w:val="18"/>
          <w:szCs w:val="18"/>
        </w:rPr>
        <w:sectPr>
          <w:type w:val="continuous"/>
          <w:pgSz w:w="11910" w:h="16840"/>
          <w:pgMar w:top="1060" w:bottom="1020" w:left="900" w:right="0"/>
        </w:sectPr>
      </w:pPr>
    </w:p>
    <w:p>
      <w:pPr>
        <w:spacing w:line="240" w:lineRule="auto" w:before="10"/>
        <w:rPr>
          <w:rFonts w:ascii="宋体" w:hAnsi="宋体" w:cs="宋体" w:eastAsia="宋体" w:hint="default"/>
          <w:sz w:val="27"/>
          <w:szCs w:val="27"/>
        </w:rPr>
      </w:pPr>
      <w:r>
        <w:rPr/>
        <w:pict>
          <v:group style="position:absolute;margin-left:51.47998pt;margin-top:93.259941pt;width:491.75pt;height:.5pt;mso-position-horizontal-relative:page;mso-position-vertical-relative:page;z-index:-1165240" coordorigin="1030,1865" coordsize="9835,10">
            <v:shape style="position:absolute;left:1030;top:1865;width:1827;height:10" type="#_x0000_t75" stroked="false">
              <v:imagedata r:id="rId374" o:title=""/>
            </v:shape>
            <v:shape style="position:absolute;left:2852;top:1865;width:562;height:10" type="#_x0000_t75" stroked="false">
              <v:imagedata r:id="rId386" o:title=""/>
            </v:shape>
            <v:shape style="position:absolute;left:3408;top:1865;width:797;height:10" type="#_x0000_t75" stroked="false">
              <v:imagedata r:id="rId376" o:title=""/>
            </v:shape>
            <v:shape style="position:absolute;left:4201;top:1865;width:1776;height:10" type="#_x0000_t75" stroked="false">
              <v:imagedata r:id="rId377" o:title=""/>
            </v:shape>
            <v:shape style="position:absolute;left:5972;top:1865;width:4892;height:10" type="#_x0000_t75" stroked="false">
              <v:imagedata r:id="rId387" o:title=""/>
            </v:shape>
            <w10:wrap type="none"/>
          </v:group>
        </w:pict>
      </w:r>
      <w:r>
        <w:rPr/>
        <w:pict>
          <v:group style="position:absolute;margin-left:51.47998pt;margin-top:114.379944pt;width:491.75pt;height:.5pt;mso-position-horizontal-relative:page;mso-position-vertical-relative:page;z-index:-1165216" coordorigin="1030,2288" coordsize="9835,10">
            <v:shape style="position:absolute;left:1030;top:2288;width:1827;height:10" type="#_x0000_t75" stroked="false">
              <v:imagedata r:id="rId374" o:title=""/>
            </v:shape>
            <v:shape style="position:absolute;left:2852;top:2288;width:562;height:10" type="#_x0000_t75" stroked="false">
              <v:imagedata r:id="rId386" o:title=""/>
            </v:shape>
            <v:shape style="position:absolute;left:3408;top:2288;width:797;height:10" type="#_x0000_t75" stroked="false">
              <v:imagedata r:id="rId376" o:title=""/>
            </v:shape>
            <v:shape style="position:absolute;left:4201;top:2288;width:1776;height:10" type="#_x0000_t75" stroked="false">
              <v:imagedata r:id="rId377" o:title=""/>
            </v:shape>
            <v:shape style="position:absolute;left:5972;top:2288;width:4892;height:10" type="#_x0000_t75" stroked="false">
              <v:imagedata r:id="rId387" o:title=""/>
            </v:shape>
            <w10:wrap type="none"/>
          </v:group>
        </w:pict>
      </w:r>
      <w:r>
        <w:rPr/>
        <w:pict>
          <v:group style="position:absolute;margin-left:51.47998pt;margin-top:135.619949pt;width:491.75pt;height:.5pt;mso-position-horizontal-relative:page;mso-position-vertical-relative:page;z-index:-1165192" coordorigin="1030,2712" coordsize="9835,10">
            <v:shape style="position:absolute;left:1030;top:2712;width:1827;height:10" type="#_x0000_t75" stroked="false">
              <v:imagedata r:id="rId421" o:title=""/>
            </v:shape>
            <v:shape style="position:absolute;left:2852;top:2712;width:562;height:10" type="#_x0000_t75" stroked="false">
              <v:imagedata r:id="rId386" o:title=""/>
            </v:shape>
            <v:shape style="position:absolute;left:3408;top:2712;width:797;height:10" type="#_x0000_t75" stroked="false">
              <v:imagedata r:id="rId376" o:title=""/>
            </v:shape>
            <v:shape style="position:absolute;left:4201;top:2712;width:1776;height:10" type="#_x0000_t75" stroked="false">
              <v:imagedata r:id="rId377" o:title=""/>
            </v:shape>
            <v:shape style="position:absolute;left:5972;top:2712;width:4892;height:10" type="#_x0000_t75" stroked="false">
              <v:imagedata r:id="rId387" o:title=""/>
            </v:shape>
            <w10:wrap type="none"/>
          </v:group>
        </w:pict>
      </w:r>
      <w:r>
        <w:rPr/>
        <w:pict>
          <v:group style="position:absolute;margin-left:51.480011pt;margin-top:171.139999pt;width:491.75pt;height:.5pt;mso-position-horizontal-relative:page;mso-position-vertical-relative:page;z-index:-1165168" coordorigin="1030,3423" coordsize="9835,10">
            <v:shape style="position:absolute;left:1030;top:3423;width:1827;height:10" type="#_x0000_t75" stroked="false">
              <v:imagedata r:id="rId422" o:title=""/>
            </v:shape>
            <v:shape style="position:absolute;left:2852;top:3423;width:8013;height:10" type="#_x0000_t75" stroked="false">
              <v:imagedata r:id="rId423" o:title=""/>
            </v:shape>
            <w10:wrap type="none"/>
          </v:group>
        </w:pict>
      </w:r>
      <w:r>
        <w:rPr/>
        <w:pict>
          <v:group style="position:absolute;margin-left:51.480011pt;margin-top:195.020004pt;width:491.75pt;height:.5pt;mso-position-horizontal-relative:page;mso-position-vertical-relative:page;z-index:-1165144" coordorigin="1030,3900" coordsize="9835,10">
            <v:shape style="position:absolute;left:1030;top:3900;width:1827;height:10" type="#_x0000_t75" stroked="false">
              <v:imagedata r:id="rId424" o:title=""/>
            </v:shape>
            <v:shape style="position:absolute;left:2852;top:3900;width:8013;height:10" type="#_x0000_t75" stroked="false">
              <v:imagedata r:id="rId425" o:title=""/>
            </v:shape>
            <w10:wrap type="none"/>
          </v:group>
        </w:pict>
      </w:r>
      <w:r>
        <w:rPr/>
        <w:pict>
          <v:group style="position:absolute;margin-left:51.480011pt;margin-top:230.540009pt;width:491.75pt;height:.5pt;mso-position-horizontal-relative:page;mso-position-vertical-relative:page;z-index:-1165120" coordorigin="1030,4611" coordsize="9835,10">
            <v:shape style="position:absolute;left:1030;top:4611;width:1827;height:10" type="#_x0000_t75" stroked="false">
              <v:imagedata r:id="rId424" o:title=""/>
            </v:shape>
            <v:shape style="position:absolute;left:2852;top:4611;width:8013;height:10" type="#_x0000_t75" stroked="false">
              <v:imagedata r:id="rId425" o:title=""/>
            </v:shape>
            <w10:wrap type="none"/>
          </v:group>
        </w:pict>
      </w:r>
      <w:r>
        <w:rPr/>
        <w:pict>
          <v:group style="position:absolute;margin-left:51.480011pt;margin-top:254.059998pt;width:491.75pt;height:.75pt;mso-position-horizontal-relative:page;mso-position-vertical-relative:page;z-index:-1165096" coordorigin="1030,5081" coordsize="9835,15">
            <v:shape style="position:absolute;left:1030;top:5081;width:1836;height:14" type="#_x0000_t75" stroked="false">
              <v:imagedata r:id="rId426" o:title=""/>
            </v:shape>
            <v:shape style="position:absolute;left:2852;top:5086;width:8013;height:10" type="#_x0000_t75" stroked="false">
              <v:imagedata r:id="rId425" o:title=""/>
            </v:shape>
            <w10:wrap type="none"/>
          </v:group>
        </w:pict>
      </w:r>
      <w:r>
        <w:rPr/>
        <w:pict>
          <v:group style="position:absolute;margin-left:51.480011pt;margin-top:278.209991pt;width:491.75pt;height:.5pt;mso-position-horizontal-relative:page;mso-position-vertical-relative:page;z-index:-1165072" coordorigin="1030,5564" coordsize="9835,10">
            <v:shape style="position:absolute;left:1030;top:5564;width:1827;height:10" type="#_x0000_t75" stroked="false">
              <v:imagedata r:id="rId424" o:title=""/>
            </v:shape>
            <v:shape style="position:absolute;left:2852;top:5564;width:8013;height:10" type="#_x0000_t75" stroked="false">
              <v:imagedata r:id="rId425" o:title=""/>
            </v:shape>
            <w10:wrap type="none"/>
          </v:group>
        </w:pict>
      </w:r>
      <w:r>
        <w:rPr/>
        <w:pict>
          <v:group style="position:absolute;margin-left:51.480011pt;margin-top:302.089996pt;width:491.75pt;height:.5pt;mso-position-horizontal-relative:page;mso-position-vertical-relative:page;z-index:-1165048" coordorigin="1030,6042" coordsize="9835,10">
            <v:shape style="position:absolute;left:1030;top:6042;width:1827;height:10" type="#_x0000_t75" stroked="false">
              <v:imagedata r:id="rId422" o:title=""/>
            </v:shape>
            <v:shape style="position:absolute;left:2852;top:6042;width:8013;height:10" type="#_x0000_t75" stroked="false">
              <v:imagedata r:id="rId423" o:title=""/>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1810"/>
        <w:gridCol w:w="564"/>
        <w:gridCol w:w="793"/>
        <w:gridCol w:w="809"/>
        <w:gridCol w:w="962"/>
        <w:gridCol w:w="783"/>
        <w:gridCol w:w="698"/>
        <w:gridCol w:w="1282"/>
        <w:gridCol w:w="853"/>
        <w:gridCol w:w="566"/>
        <w:gridCol w:w="706"/>
      </w:tblGrid>
      <w:tr>
        <w:trPr>
          <w:trHeight w:val="425" w:hRule="exact"/>
        </w:trPr>
        <w:tc>
          <w:tcPr>
            <w:tcW w:w="181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61"/>
              <w:ind w:left="19" w:right="-19"/>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2"/>
              <w:ind w:right="242"/>
              <w:jc w:val="right"/>
              <w:rPr>
                <w:rFonts w:ascii="Arial" w:hAnsi="Arial" w:cs="Arial" w:eastAsia="Arial" w:hint="default"/>
                <w:sz w:val="18"/>
                <w:szCs w:val="18"/>
              </w:rPr>
            </w:pPr>
            <w:r>
              <w:rPr>
                <w:rFonts w:ascii="Arial"/>
                <w:w w:val="99"/>
                <w:sz w:val="18"/>
              </w:rPr>
              <w:t>-</w:t>
            </w:r>
            <w:r>
              <w:rPr>
                <w:rFonts w:ascii="Arial"/>
                <w:sz w:val="18"/>
              </w:rPr>
            </w:r>
          </w:p>
        </w:tc>
        <w:tc>
          <w:tcPr>
            <w:tcW w:w="7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2"/>
              <w:ind w:left="24" w:right="0"/>
              <w:jc w:val="left"/>
              <w:rPr>
                <w:rFonts w:ascii="Arial" w:hAnsi="Arial" w:cs="Arial" w:eastAsia="Arial" w:hint="default"/>
                <w:sz w:val="18"/>
                <w:szCs w:val="18"/>
              </w:rPr>
            </w:pPr>
            <w:r>
              <w:rPr>
                <w:rFonts w:ascii="Arial"/>
                <w:sz w:val="18"/>
              </w:rPr>
              <w:t>4,000.00</w:t>
            </w:r>
          </w:p>
        </w:tc>
        <w:tc>
          <w:tcPr>
            <w:tcW w:w="8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2"/>
              <w:ind w:left="23" w:right="0"/>
              <w:jc w:val="left"/>
              <w:rPr>
                <w:rFonts w:ascii="Arial" w:hAnsi="Arial" w:cs="Arial" w:eastAsia="Arial" w:hint="default"/>
                <w:sz w:val="18"/>
                <w:szCs w:val="18"/>
              </w:rPr>
            </w:pPr>
            <w:r>
              <w:rPr>
                <w:rFonts w:ascii="Arial"/>
                <w:sz w:val="18"/>
              </w:rPr>
              <w:t>4,000.00</w:t>
            </w:r>
          </w:p>
        </w:tc>
        <w:tc>
          <w:tcPr>
            <w:tcW w:w="9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2"/>
              <w:ind w:left="52" w:right="0"/>
              <w:jc w:val="center"/>
              <w:rPr>
                <w:rFonts w:ascii="Arial" w:hAnsi="Arial" w:cs="Arial" w:eastAsia="Arial" w:hint="default"/>
                <w:sz w:val="18"/>
                <w:szCs w:val="18"/>
              </w:rPr>
            </w:pPr>
            <w:r>
              <w:rPr>
                <w:rFonts w:ascii="Arial"/>
                <w:w w:val="99"/>
                <w:sz w:val="18"/>
              </w:rPr>
              <w:t>-</w:t>
            </w:r>
            <w:r>
              <w:rPr>
                <w:rFonts w:ascii="Arial"/>
                <w:sz w:val="18"/>
              </w:rPr>
            </w:r>
          </w:p>
        </w:tc>
        <w:tc>
          <w:tcPr>
            <w:tcW w:w="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2"/>
              <w:ind w:left="21" w:right="0"/>
              <w:jc w:val="left"/>
              <w:rPr>
                <w:rFonts w:ascii="Arial" w:hAnsi="Arial" w:cs="Arial" w:eastAsia="Arial" w:hint="default"/>
                <w:sz w:val="18"/>
                <w:szCs w:val="18"/>
              </w:rPr>
            </w:pPr>
            <w:r>
              <w:rPr>
                <w:rFonts w:ascii="Arial"/>
                <w:sz w:val="18"/>
              </w:rPr>
              <w:t>4,000.00</w:t>
            </w:r>
          </w:p>
        </w:tc>
        <w:tc>
          <w:tcPr>
            <w:tcW w:w="698" w:type="dxa"/>
            <w:tcBorders>
              <w:top w:val="single" w:sz="4" w:space="0" w:color="000000"/>
              <w:left w:val="single" w:sz="4" w:space="0" w:color="000000"/>
              <w:bottom w:val="nil" w:sz="6" w:space="0" w:color="auto"/>
              <w:right w:val="single" w:sz="4" w:space="0" w:color="000000"/>
            </w:tcBorders>
          </w:tcPr>
          <w:p>
            <w:pPr>
              <w:pStyle w:val="TableParagraph"/>
              <w:spacing w:line="206" w:lineRule="exact"/>
              <w:ind w:left="21" w:right="0"/>
              <w:jc w:val="left"/>
              <w:rPr>
                <w:rFonts w:ascii="Arial" w:hAnsi="Arial" w:cs="Arial" w:eastAsia="Arial" w:hint="default"/>
                <w:sz w:val="18"/>
                <w:szCs w:val="18"/>
              </w:rPr>
            </w:pPr>
            <w:r>
              <w:rPr>
                <w:rFonts w:ascii="Arial"/>
                <w:sz w:val="18"/>
              </w:rPr>
              <w:t>100.00</w:t>
            </w:r>
          </w:p>
          <w:p>
            <w:pPr>
              <w:pStyle w:val="TableParagraph"/>
              <w:spacing w:line="240" w:lineRule="auto"/>
              <w:ind w:left="21" w:right="0"/>
              <w:jc w:val="left"/>
              <w:rPr>
                <w:rFonts w:ascii="Arial" w:hAnsi="Arial" w:cs="Arial" w:eastAsia="Arial" w:hint="default"/>
                <w:sz w:val="18"/>
                <w:szCs w:val="18"/>
              </w:rPr>
            </w:pPr>
            <w:r>
              <w:rPr>
                <w:rFonts w:ascii="Arial"/>
                <w:w w:val="99"/>
                <w:sz w:val="18"/>
              </w:rPr>
              <w:t>%</w:t>
            </w:r>
            <w:r>
              <w:rPr>
                <w:rFonts w:ascii="Arial"/>
                <w:sz w:val="18"/>
              </w:rPr>
            </w:r>
          </w:p>
        </w:tc>
        <w:tc>
          <w:tcPr>
            <w:tcW w:w="1282" w:type="dxa"/>
            <w:vMerge w:val="restart"/>
            <w:tcBorders>
              <w:top w:val="single" w:sz="4" w:space="0" w:color="000000"/>
              <w:left w:val="single" w:sz="4" w:space="0" w:color="000000"/>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r>
      <w:tr>
        <w:trPr>
          <w:trHeight w:val="422"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242"/>
              <w:jc w:val="right"/>
              <w:rPr>
                <w:rFonts w:ascii="Arial" w:hAnsi="Arial" w:cs="Arial" w:eastAsia="Arial" w:hint="default"/>
                <w:sz w:val="18"/>
                <w:szCs w:val="18"/>
              </w:rPr>
            </w:pPr>
            <w:r>
              <w:rPr>
                <w:rFonts w:ascii="Arial"/>
                <w:w w:val="99"/>
                <w:sz w:val="18"/>
              </w:rPr>
              <w:t>-</w:t>
            </w:r>
            <w:r>
              <w:rPr>
                <w:rFonts w:ascii="Arial"/>
                <w:sz w:val="18"/>
              </w:rPr>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07" w:lineRule="exact" w:before="4"/>
              <w:ind w:left="24" w:right="0"/>
              <w:jc w:val="left"/>
              <w:rPr>
                <w:rFonts w:ascii="Arial" w:hAnsi="Arial" w:cs="Arial" w:eastAsia="Arial" w:hint="default"/>
                <w:sz w:val="18"/>
                <w:szCs w:val="18"/>
              </w:rPr>
            </w:pPr>
            <w:r>
              <w:rPr>
                <w:rFonts w:ascii="Arial"/>
                <w:sz w:val="18"/>
              </w:rPr>
              <w:t>38,264.3</w:t>
            </w:r>
          </w:p>
          <w:p>
            <w:pPr>
              <w:pStyle w:val="TableParagraph"/>
              <w:spacing w:line="207" w:lineRule="exact"/>
              <w:ind w:left="24" w:right="0"/>
              <w:jc w:val="left"/>
              <w:rPr>
                <w:rFonts w:ascii="Arial" w:hAnsi="Arial" w:cs="Arial" w:eastAsia="Arial" w:hint="default"/>
                <w:sz w:val="18"/>
                <w:szCs w:val="18"/>
              </w:rPr>
            </w:pPr>
            <w:r>
              <w:rPr>
                <w:rFonts w:ascii="Arial"/>
                <w:w w:val="99"/>
                <w:sz w:val="18"/>
              </w:rPr>
              <w:t>8</w:t>
            </w:r>
            <w:r>
              <w:rPr>
                <w:rFonts w:ascii="Arial"/>
                <w:sz w:val="18"/>
              </w:rPr>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07" w:lineRule="exact" w:before="4"/>
              <w:ind w:left="23" w:right="0"/>
              <w:jc w:val="left"/>
              <w:rPr>
                <w:rFonts w:ascii="Arial" w:hAnsi="Arial" w:cs="Arial" w:eastAsia="Arial" w:hint="default"/>
                <w:sz w:val="18"/>
                <w:szCs w:val="18"/>
              </w:rPr>
            </w:pPr>
            <w:r>
              <w:rPr>
                <w:rFonts w:ascii="Arial"/>
                <w:sz w:val="18"/>
              </w:rPr>
              <w:t>38,264.3</w:t>
            </w:r>
          </w:p>
          <w:p>
            <w:pPr>
              <w:pStyle w:val="TableParagraph"/>
              <w:spacing w:line="207" w:lineRule="exact"/>
              <w:ind w:left="23" w:right="0"/>
              <w:jc w:val="left"/>
              <w:rPr>
                <w:rFonts w:ascii="Arial" w:hAnsi="Arial" w:cs="Arial" w:eastAsia="Arial" w:hint="default"/>
                <w:sz w:val="18"/>
                <w:szCs w:val="18"/>
              </w:rPr>
            </w:pPr>
            <w:r>
              <w:rPr>
                <w:rFonts w:ascii="Arial"/>
                <w:w w:val="99"/>
                <w:sz w:val="18"/>
              </w:rPr>
              <w:t>8</w:t>
            </w:r>
            <w:r>
              <w:rPr>
                <w:rFonts w:ascii="Arial"/>
                <w:sz w:val="18"/>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21" w:right="0"/>
              <w:jc w:val="left"/>
              <w:rPr>
                <w:rFonts w:ascii="Arial" w:hAnsi="Arial" w:cs="Arial" w:eastAsia="Arial" w:hint="default"/>
                <w:sz w:val="18"/>
                <w:szCs w:val="18"/>
              </w:rPr>
            </w:pPr>
            <w:r>
              <w:rPr>
                <w:rFonts w:ascii="Arial"/>
                <w:sz w:val="18"/>
              </w:rPr>
              <w:t>12,803.91</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07" w:lineRule="exact" w:before="4"/>
              <w:ind w:left="21" w:right="0"/>
              <w:jc w:val="left"/>
              <w:rPr>
                <w:rFonts w:ascii="Arial" w:hAnsi="Arial" w:cs="Arial" w:eastAsia="Arial" w:hint="default"/>
                <w:sz w:val="18"/>
                <w:szCs w:val="18"/>
              </w:rPr>
            </w:pPr>
            <w:r>
              <w:rPr>
                <w:rFonts w:ascii="Arial"/>
                <w:sz w:val="18"/>
              </w:rPr>
              <w:t>28,766.4</w:t>
            </w:r>
          </w:p>
          <w:p>
            <w:pPr>
              <w:pStyle w:val="TableParagraph"/>
              <w:spacing w:line="207" w:lineRule="exact"/>
              <w:ind w:left="21" w:right="0"/>
              <w:jc w:val="left"/>
              <w:rPr>
                <w:rFonts w:ascii="Arial" w:hAnsi="Arial" w:cs="Arial" w:eastAsia="Arial" w:hint="default"/>
                <w:sz w:val="18"/>
                <w:szCs w:val="18"/>
              </w:rPr>
            </w:pPr>
            <w:r>
              <w:rPr>
                <w:rFonts w:ascii="Arial"/>
                <w:w w:val="99"/>
                <w:sz w:val="18"/>
              </w:rPr>
              <w:t>5</w:t>
            </w:r>
            <w:r>
              <w:rPr>
                <w:rFonts w:ascii="Arial"/>
                <w:sz w:val="18"/>
              </w:rPr>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32"/>
              <w:jc w:val="center"/>
              <w:rPr>
                <w:rFonts w:ascii="Arial" w:hAnsi="Arial" w:cs="Arial" w:eastAsia="Arial" w:hint="default"/>
                <w:sz w:val="18"/>
                <w:szCs w:val="18"/>
              </w:rPr>
            </w:pPr>
            <w:r>
              <w:rPr>
                <w:rFonts w:ascii="Arial"/>
                <w:sz w:val="18"/>
              </w:rPr>
              <w:t>75.18%</w:t>
            </w:r>
          </w:p>
        </w:tc>
        <w:tc>
          <w:tcPr>
            <w:tcW w:w="1282" w:type="dxa"/>
            <w:vMerge/>
            <w:tcBorders>
              <w:left w:val="single" w:sz="4" w:space="0" w:color="000000"/>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0"/>
              <w:jc w:val="center"/>
              <w:rPr>
                <w:rFonts w:ascii="Arial" w:hAnsi="Arial" w:cs="Arial" w:eastAsia="Arial" w:hint="default"/>
                <w:sz w:val="18"/>
                <w:szCs w:val="18"/>
              </w:rPr>
            </w:pPr>
            <w:r>
              <w:rPr>
                <w:rFonts w:ascii="Arial"/>
                <w:sz w:val="18"/>
              </w:rPr>
              <w:t>2,261.90</w:t>
            </w:r>
          </w:p>
        </w:tc>
        <w:tc>
          <w:tcPr>
            <w:tcW w:w="566"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r>
      <w:tr>
        <w:trPr>
          <w:trHeight w:val="420"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4" w:type="dxa"/>
            <w:tcBorders>
              <w:top w:val="nil" w:sz="6" w:space="0" w:color="auto"/>
              <w:left w:val="single" w:sz="4" w:space="0" w:color="000000"/>
              <w:bottom w:val="nil" w:sz="6" w:space="0" w:color="auto"/>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Arial" w:hAnsi="Arial" w:cs="Arial" w:eastAsia="Arial" w:hint="default"/>
                <w:sz w:val="18"/>
                <w:szCs w:val="18"/>
              </w:rPr>
            </w:pPr>
            <w:r>
              <w:rPr>
                <w:rFonts w:ascii="Arial"/>
                <w:sz w:val="18"/>
              </w:rPr>
              <w:t>64,278.3</w:t>
            </w:r>
          </w:p>
          <w:p>
            <w:pPr>
              <w:pStyle w:val="TableParagraph"/>
              <w:spacing w:line="240" w:lineRule="auto" w:before="2"/>
              <w:ind w:left="24" w:right="0"/>
              <w:jc w:val="left"/>
              <w:rPr>
                <w:rFonts w:ascii="Arial" w:hAnsi="Arial" w:cs="Arial" w:eastAsia="Arial" w:hint="default"/>
                <w:sz w:val="18"/>
                <w:szCs w:val="18"/>
              </w:rPr>
            </w:pPr>
            <w:r>
              <w:rPr>
                <w:rFonts w:ascii="Arial"/>
                <w:w w:val="99"/>
                <w:sz w:val="18"/>
              </w:rPr>
              <w:t>8</w:t>
            </w:r>
            <w:r>
              <w:rPr>
                <w:rFonts w:ascii="Arial"/>
                <w:sz w:val="18"/>
              </w:rPr>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Arial" w:hAnsi="Arial" w:cs="Arial" w:eastAsia="Arial" w:hint="default"/>
                <w:sz w:val="18"/>
                <w:szCs w:val="18"/>
              </w:rPr>
            </w:pPr>
            <w:r>
              <w:rPr>
                <w:rFonts w:ascii="Arial"/>
                <w:sz w:val="18"/>
              </w:rPr>
              <w:t>64,278.3</w:t>
            </w:r>
          </w:p>
          <w:p>
            <w:pPr>
              <w:pStyle w:val="TableParagraph"/>
              <w:spacing w:line="240" w:lineRule="auto" w:before="2"/>
              <w:ind w:left="23" w:right="0"/>
              <w:jc w:val="left"/>
              <w:rPr>
                <w:rFonts w:ascii="Arial" w:hAnsi="Arial" w:cs="Arial" w:eastAsia="Arial" w:hint="default"/>
                <w:sz w:val="18"/>
                <w:szCs w:val="18"/>
              </w:rPr>
            </w:pPr>
            <w:r>
              <w:rPr>
                <w:rFonts w:ascii="Arial"/>
                <w:w w:val="99"/>
                <w:sz w:val="18"/>
              </w:rPr>
              <w:t>8</w:t>
            </w:r>
            <w:r>
              <w:rPr>
                <w:rFonts w:ascii="Arial"/>
                <w:sz w:val="18"/>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21" w:right="0"/>
              <w:jc w:val="left"/>
              <w:rPr>
                <w:rFonts w:ascii="Arial" w:hAnsi="Arial" w:cs="Arial" w:eastAsia="Arial" w:hint="default"/>
                <w:sz w:val="18"/>
                <w:szCs w:val="18"/>
              </w:rPr>
            </w:pPr>
            <w:r>
              <w:rPr>
                <w:rFonts w:ascii="Arial"/>
                <w:sz w:val="18"/>
              </w:rPr>
              <w:t>24,627.89</w:t>
            </w:r>
          </w:p>
        </w:tc>
        <w:tc>
          <w:tcPr>
            <w:tcW w:w="78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Arial" w:hAnsi="Arial" w:cs="Arial" w:eastAsia="Arial" w:hint="default"/>
                <w:sz w:val="18"/>
                <w:szCs w:val="18"/>
              </w:rPr>
            </w:pPr>
            <w:r>
              <w:rPr>
                <w:rFonts w:ascii="Arial"/>
                <w:sz w:val="18"/>
              </w:rPr>
              <w:t>51,414.7</w:t>
            </w:r>
          </w:p>
          <w:p>
            <w:pPr>
              <w:pStyle w:val="TableParagraph"/>
              <w:spacing w:line="240" w:lineRule="auto" w:before="2"/>
              <w:ind w:left="21" w:right="0"/>
              <w:jc w:val="left"/>
              <w:rPr>
                <w:rFonts w:ascii="Arial" w:hAnsi="Arial" w:cs="Arial" w:eastAsia="Arial" w:hint="default"/>
                <w:sz w:val="18"/>
                <w:szCs w:val="18"/>
              </w:rPr>
            </w:pPr>
            <w:r>
              <w:rPr>
                <w:rFonts w:ascii="Arial"/>
                <w:w w:val="99"/>
                <w:sz w:val="18"/>
              </w:rPr>
              <w:t>7</w:t>
            </w:r>
            <w:r>
              <w:rPr>
                <w:rFonts w:ascii="Arial"/>
                <w:sz w:val="18"/>
              </w:rPr>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32"/>
              <w:jc w:val="center"/>
              <w:rPr>
                <w:rFonts w:ascii="Arial" w:hAnsi="Arial" w:cs="Arial" w:eastAsia="Arial" w:hint="default"/>
                <w:sz w:val="18"/>
                <w:szCs w:val="18"/>
              </w:rPr>
            </w:pPr>
            <w:r>
              <w:rPr>
                <w:rFonts w:ascii="Arial"/>
                <w:sz w:val="18"/>
              </w:rPr>
              <w:t>79.99%</w:t>
            </w:r>
          </w:p>
        </w:tc>
        <w:tc>
          <w:tcPr>
            <w:tcW w:w="1282" w:type="dxa"/>
            <w:vMerge/>
            <w:tcBorders>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Arial" w:hAnsi="Arial" w:cs="Arial" w:eastAsia="Arial" w:hint="default"/>
                <w:sz w:val="18"/>
                <w:szCs w:val="18"/>
              </w:rPr>
            </w:pPr>
            <w:r>
              <w:rPr>
                <w:rFonts w:ascii="Arial"/>
                <w:sz w:val="18"/>
              </w:rPr>
              <w:t>7,027.91</w:t>
            </w:r>
          </w:p>
        </w:tc>
        <w:tc>
          <w:tcPr>
            <w:tcW w:w="566" w:type="dxa"/>
            <w:vMerge/>
            <w:tcBorders>
              <w:left w:val="single" w:sz="4" w:space="0" w:color="000000"/>
              <w:bottom w:val="nil" w:sz="6" w:space="0" w:color="auto"/>
              <w:right w:val="single" w:sz="4" w:space="0" w:color="000000"/>
            </w:tcBorders>
          </w:tcPr>
          <w:p>
            <w:pPr/>
          </w:p>
        </w:tc>
        <w:tc>
          <w:tcPr>
            <w:tcW w:w="706" w:type="dxa"/>
            <w:vMerge/>
            <w:tcBorders>
              <w:left w:val="single" w:sz="4" w:space="0" w:color="000000"/>
              <w:bottom w:val="nil" w:sz="6" w:space="0" w:color="auto"/>
              <w:right w:val="single" w:sz="4" w:space="0" w:color="000000"/>
            </w:tcBorders>
          </w:tcPr>
          <w:p>
            <w:pPr/>
          </w:p>
        </w:tc>
      </w:tr>
      <w:tr>
        <w:trPr>
          <w:trHeight w:val="715"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2" w:lineRule="exact" w:before="4"/>
              <w:ind w:left="91" w:right="87"/>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14" w:lineRule="exact"/>
              <w:ind w:left="2"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56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4" w:space="0" w:color="000000"/>
            </w:tcBorders>
          </w:tcPr>
          <w:p>
            <w:pPr/>
          </w:p>
        </w:tc>
      </w:tr>
      <w:tr>
        <w:trPr>
          <w:trHeight w:val="478"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9"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项目可行性发生重大</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变化的情况说明</w:t>
            </w:r>
          </w:p>
        </w:tc>
        <w:tc>
          <w:tcPr>
            <w:tcW w:w="564"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4" w:space="0" w:color="000000"/>
            </w:tcBorders>
          </w:tcPr>
          <w:p>
            <w:pPr/>
          </w:p>
        </w:tc>
      </w:tr>
      <w:tr>
        <w:trPr>
          <w:trHeight w:val="710"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9"/>
              <w:ind w:left="271" w:right="15" w:hanging="253"/>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15" w:type="dxa"/>
            <w:gridSpan w:val="10"/>
            <w:tcBorders>
              <w:top w:val="nil" w:sz="6" w:space="0" w:color="auto"/>
              <w:left w:val="single" w:sz="4" w:space="0" w:color="000000"/>
              <w:bottom w:val="nil" w:sz="6" w:space="0" w:color="auto"/>
              <w:right w:val="single" w:sz="4" w:space="0" w:color="000000"/>
            </w:tcBorders>
          </w:tcPr>
          <w:p>
            <w:pPr>
              <w:pStyle w:val="TableParagraph"/>
              <w:spacing w:line="215"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本期累计已用超募资金归还银行短期借款和保理贷款</w:t>
            </w:r>
            <w:r>
              <w:rPr>
                <w:rFonts w:ascii="宋体" w:hAnsi="宋体" w:cs="宋体" w:eastAsia="宋体" w:hint="default"/>
                <w:spacing w:val="-29"/>
                <w:sz w:val="18"/>
                <w:szCs w:val="18"/>
              </w:rPr>
              <w:t> </w:t>
            </w:r>
            <w:r>
              <w:rPr>
                <w:rFonts w:ascii="Arial" w:hAnsi="Arial" w:cs="Arial" w:eastAsia="Arial" w:hint="default"/>
                <w:sz w:val="18"/>
                <w:szCs w:val="18"/>
              </w:rPr>
              <w:t>3,082.61</w:t>
            </w:r>
            <w:r>
              <w:rPr>
                <w:rFonts w:ascii="Arial" w:hAnsi="Arial" w:cs="Arial" w:eastAsia="Arial" w:hint="default"/>
                <w:spacing w:val="11"/>
                <w:sz w:val="18"/>
                <w:szCs w:val="18"/>
              </w:rPr>
              <w:t> </w:t>
            </w:r>
            <w:r>
              <w:rPr>
                <w:rFonts w:ascii="宋体" w:hAnsi="宋体" w:cs="宋体" w:eastAsia="宋体" w:hint="default"/>
                <w:sz w:val="18"/>
                <w:szCs w:val="18"/>
              </w:rPr>
              <w:t>万元，补充流动资金</w:t>
            </w:r>
            <w:r>
              <w:rPr>
                <w:rFonts w:ascii="宋体" w:hAnsi="宋体" w:cs="宋体" w:eastAsia="宋体" w:hint="default"/>
                <w:spacing w:val="-29"/>
                <w:sz w:val="18"/>
                <w:szCs w:val="18"/>
              </w:rPr>
              <w:t> </w:t>
            </w:r>
            <w:r>
              <w:rPr>
                <w:rFonts w:ascii="Arial" w:hAnsi="Arial" w:cs="Arial" w:eastAsia="Arial" w:hint="default"/>
                <w:sz w:val="18"/>
                <w:szCs w:val="18"/>
              </w:rPr>
              <w:t>4,000.00</w:t>
            </w:r>
            <w:r>
              <w:rPr>
                <w:rFonts w:ascii="Arial" w:hAnsi="Arial" w:cs="Arial" w:eastAsia="Arial" w:hint="default"/>
                <w:spacing w:val="11"/>
                <w:sz w:val="18"/>
                <w:szCs w:val="18"/>
              </w:rPr>
              <w:t> </w:t>
            </w:r>
            <w:r>
              <w:rPr>
                <w:rFonts w:ascii="宋体" w:hAnsi="宋体" w:cs="宋体" w:eastAsia="宋体" w:hint="default"/>
                <w:sz w:val="18"/>
                <w:szCs w:val="18"/>
              </w:rPr>
              <w:t>万元，</w:t>
            </w:r>
          </w:p>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购置北京研发中心办公楼</w:t>
            </w:r>
            <w:r>
              <w:rPr>
                <w:rFonts w:ascii="宋体" w:hAnsi="宋体" w:cs="宋体" w:eastAsia="宋体" w:hint="default"/>
                <w:spacing w:val="-29"/>
                <w:sz w:val="18"/>
                <w:szCs w:val="18"/>
              </w:rPr>
              <w:t> </w:t>
            </w:r>
            <w:r>
              <w:rPr>
                <w:rFonts w:ascii="Arial" w:hAnsi="Arial" w:cs="Arial" w:eastAsia="Arial" w:hint="default"/>
                <w:sz w:val="18"/>
                <w:szCs w:val="18"/>
              </w:rPr>
              <w:t>5,293.18</w:t>
            </w:r>
            <w:r>
              <w:rPr>
                <w:rFonts w:ascii="Arial" w:hAnsi="Arial" w:cs="Arial" w:eastAsia="Arial" w:hint="default"/>
                <w:spacing w:val="11"/>
                <w:sz w:val="18"/>
                <w:szCs w:val="18"/>
              </w:rPr>
              <w:t> </w:t>
            </w:r>
            <w:r>
              <w:rPr>
                <w:rFonts w:ascii="宋体" w:hAnsi="宋体" w:cs="宋体" w:eastAsia="宋体" w:hint="default"/>
                <w:sz w:val="18"/>
                <w:szCs w:val="18"/>
              </w:rPr>
              <w:t>万元，支付股权收购款</w:t>
            </w:r>
            <w:r>
              <w:rPr>
                <w:rFonts w:ascii="宋体" w:hAnsi="宋体" w:cs="宋体" w:eastAsia="宋体" w:hint="default"/>
                <w:spacing w:val="-30"/>
                <w:sz w:val="18"/>
                <w:szCs w:val="18"/>
              </w:rPr>
              <w:t> </w:t>
            </w:r>
            <w:r>
              <w:rPr>
                <w:rFonts w:ascii="Arial" w:hAnsi="Arial" w:cs="Arial" w:eastAsia="Arial" w:hint="default"/>
                <w:sz w:val="18"/>
                <w:szCs w:val="18"/>
              </w:rPr>
              <w:t>7,641.77</w:t>
            </w:r>
            <w:r>
              <w:rPr>
                <w:rFonts w:ascii="Arial" w:hAnsi="Arial" w:cs="Arial" w:eastAsia="Arial" w:hint="default"/>
                <w:spacing w:val="11"/>
                <w:sz w:val="18"/>
                <w:szCs w:val="18"/>
              </w:rPr>
              <w:t> </w:t>
            </w:r>
            <w:r>
              <w:rPr>
                <w:rFonts w:ascii="宋体" w:hAnsi="宋体" w:cs="宋体" w:eastAsia="宋体" w:hint="default"/>
                <w:sz w:val="18"/>
                <w:szCs w:val="18"/>
              </w:rPr>
              <w:t>万元，北京及上海子公司设立及</w:t>
            </w:r>
          </w:p>
          <w:p>
            <w:pPr>
              <w:pStyle w:val="TableParagraph"/>
              <w:spacing w:line="241" w:lineRule="exact"/>
              <w:ind w:left="28" w:right="0"/>
              <w:jc w:val="left"/>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pacing w:val="-47"/>
                <w:sz w:val="18"/>
                <w:szCs w:val="18"/>
              </w:rPr>
              <w:t> </w:t>
            </w:r>
            <w:r>
              <w:rPr>
                <w:rFonts w:ascii="Arial" w:hAnsi="Arial" w:cs="Arial" w:eastAsia="Arial" w:hint="default"/>
                <w:sz w:val="18"/>
                <w:szCs w:val="18"/>
              </w:rPr>
              <w:t>3,200.00</w:t>
            </w:r>
            <w:r>
              <w:rPr>
                <w:rFonts w:ascii="Arial" w:hAnsi="Arial" w:cs="Arial" w:eastAsia="Arial" w:hint="default"/>
                <w:spacing w:val="-5"/>
                <w:sz w:val="18"/>
                <w:szCs w:val="18"/>
              </w:rPr>
              <w:t> </w:t>
            </w:r>
            <w:r>
              <w:rPr>
                <w:rFonts w:ascii="宋体" w:hAnsi="宋体" w:cs="宋体" w:eastAsia="宋体" w:hint="default"/>
                <w:sz w:val="18"/>
                <w:szCs w:val="18"/>
              </w:rPr>
              <w:t>万元，汇巨公司增资</w:t>
            </w:r>
            <w:r>
              <w:rPr>
                <w:rFonts w:ascii="宋体" w:hAnsi="宋体" w:cs="宋体" w:eastAsia="宋体" w:hint="default"/>
                <w:spacing w:val="-47"/>
                <w:sz w:val="18"/>
                <w:szCs w:val="18"/>
              </w:rPr>
              <w:t> </w:t>
            </w:r>
            <w:r>
              <w:rPr>
                <w:rFonts w:ascii="Arial" w:hAnsi="Arial" w:cs="Arial" w:eastAsia="Arial" w:hint="default"/>
                <w:sz w:val="18"/>
                <w:szCs w:val="18"/>
              </w:rPr>
              <w:t>1,800</w:t>
            </w:r>
            <w:r>
              <w:rPr>
                <w:rFonts w:ascii="Arial" w:hAnsi="Arial" w:cs="Arial" w:eastAsia="Arial" w:hint="default"/>
                <w:spacing w:val="-6"/>
                <w:sz w:val="18"/>
                <w:szCs w:val="18"/>
              </w:rPr>
              <w:t> </w:t>
            </w:r>
            <w:r>
              <w:rPr>
                <w:rFonts w:ascii="宋体" w:hAnsi="宋体" w:cs="宋体" w:eastAsia="宋体" w:hint="default"/>
                <w:sz w:val="18"/>
                <w:szCs w:val="18"/>
              </w:rPr>
              <w:t>万元，支付合肥研发基地基建费</w:t>
            </w:r>
            <w:r>
              <w:rPr>
                <w:rFonts w:ascii="宋体" w:hAnsi="宋体" w:cs="宋体" w:eastAsia="宋体" w:hint="default"/>
                <w:spacing w:val="-47"/>
                <w:sz w:val="18"/>
                <w:szCs w:val="18"/>
              </w:rPr>
              <w:t> </w:t>
            </w:r>
            <w:r>
              <w:rPr>
                <w:rFonts w:ascii="Arial" w:hAnsi="Arial" w:cs="Arial" w:eastAsia="Arial" w:hint="default"/>
                <w:sz w:val="18"/>
                <w:szCs w:val="18"/>
              </w:rPr>
              <w:t>3,748.89</w:t>
            </w:r>
            <w:r>
              <w:rPr>
                <w:rFonts w:ascii="Arial" w:hAnsi="Arial" w:cs="Arial" w:eastAsia="Arial" w:hint="default"/>
                <w:spacing w:val="-5"/>
                <w:sz w:val="18"/>
                <w:szCs w:val="18"/>
              </w:rPr>
              <w:t> </w:t>
            </w:r>
            <w:r>
              <w:rPr>
                <w:rFonts w:ascii="宋体" w:hAnsi="宋体" w:cs="宋体" w:eastAsia="宋体" w:hint="default"/>
                <w:sz w:val="18"/>
                <w:szCs w:val="18"/>
              </w:rPr>
              <w:t>万元。</w:t>
            </w:r>
          </w:p>
        </w:tc>
      </w:tr>
      <w:tr>
        <w:trPr>
          <w:trHeight w:val="475"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9" w:lineRule="exact"/>
              <w:ind w:left="1" w:right="0"/>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施地点变更情况</w:t>
            </w:r>
          </w:p>
        </w:tc>
        <w:tc>
          <w:tcPr>
            <w:tcW w:w="564"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4" w:space="0" w:color="000000"/>
            </w:tcBorders>
          </w:tcPr>
          <w:p>
            <w:pPr/>
          </w:p>
        </w:tc>
      </w:tr>
      <w:tr>
        <w:trPr>
          <w:trHeight w:val="478"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施方式调整情况</w:t>
            </w:r>
          </w:p>
        </w:tc>
        <w:tc>
          <w:tcPr>
            <w:tcW w:w="564"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4" w:space="0" w:color="000000"/>
            </w:tcBorders>
          </w:tcPr>
          <w:p>
            <w:pPr/>
          </w:p>
        </w:tc>
      </w:tr>
      <w:tr>
        <w:trPr>
          <w:trHeight w:val="478"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9" w:lineRule="exact"/>
              <w:ind w:left="180" w:right="0" w:hanging="89"/>
              <w:jc w:val="left"/>
              <w:rPr>
                <w:rFonts w:ascii="宋体" w:hAnsi="宋体" w:cs="宋体" w:eastAsia="宋体" w:hint="default"/>
                <w:sz w:val="18"/>
                <w:szCs w:val="18"/>
              </w:rPr>
            </w:pPr>
            <w:r>
              <w:rPr>
                <w:rFonts w:ascii="宋体" w:hAnsi="宋体" w:cs="宋体" w:eastAsia="宋体" w:hint="default"/>
                <w:sz w:val="18"/>
                <w:szCs w:val="18"/>
              </w:rPr>
              <w:t>募集资金投资项目先</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564"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4" w:space="0" w:color="000000"/>
            </w:tcBorders>
          </w:tcPr>
          <w:p>
            <w:pPr/>
          </w:p>
        </w:tc>
      </w:tr>
      <w:tr>
        <w:trPr>
          <w:trHeight w:val="476"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9" w:lineRule="exact"/>
              <w:ind w:left="180" w:right="0" w:hanging="89"/>
              <w:jc w:val="left"/>
              <w:rPr>
                <w:rFonts w:ascii="宋体" w:hAnsi="宋体" w:cs="宋体" w:eastAsia="宋体" w:hint="default"/>
                <w:sz w:val="18"/>
                <w:szCs w:val="18"/>
              </w:rPr>
            </w:pPr>
            <w:r>
              <w:rPr>
                <w:rFonts w:ascii="宋体" w:hAnsi="宋体" w:cs="宋体" w:eastAsia="宋体" w:hint="default"/>
                <w:sz w:val="18"/>
                <w:szCs w:val="18"/>
              </w:rPr>
              <w:t>用闲置募集资金暂时</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564"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4" w:space="0" w:color="000000"/>
            </w:tcBorders>
          </w:tcPr>
          <w:p>
            <w:pPr/>
          </w:p>
        </w:tc>
      </w:tr>
      <w:tr>
        <w:trPr>
          <w:trHeight w:val="476"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0" w:lineRule="exact"/>
              <w:ind w:left="91"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p>
            <w:pPr>
              <w:pStyle w:val="TableParagraph"/>
              <w:spacing w:line="234" w:lineRule="exact"/>
              <w:ind w:left="91"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564"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left="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single" w:sz="4" w:space="0" w:color="000000"/>
            </w:tcBorders>
          </w:tcPr>
          <w:p>
            <w:pPr/>
          </w:p>
        </w:tc>
      </w:tr>
      <w:tr>
        <w:trPr>
          <w:trHeight w:val="478" w:hRule="exact"/>
        </w:trPr>
        <w:tc>
          <w:tcPr>
            <w:tcW w:w="18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尚未使用的募集资金</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用途及去向</w:t>
            </w:r>
          </w:p>
        </w:tc>
        <w:tc>
          <w:tcPr>
            <w:tcW w:w="8015" w:type="dxa"/>
            <w:gridSpan w:val="10"/>
            <w:tcBorders>
              <w:top w:val="nil" w:sz="6" w:space="0" w:color="auto"/>
              <w:left w:val="single" w:sz="4" w:space="0" w:color="000000"/>
              <w:bottom w:val="nil" w:sz="6" w:space="0" w:color="auto"/>
              <w:right w:val="single" w:sz="4" w:space="0" w:color="000000"/>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尚未使用募集资金存放于公司募集资金专户。尚未规定用途的超额募集资金将根据公司发展规划用于</w:t>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公司主营业务，在实际使用超募资金前，履行相应的董事会或股东大会审议程序，并及时披露。</w:t>
            </w:r>
          </w:p>
        </w:tc>
      </w:tr>
      <w:tr>
        <w:trPr>
          <w:trHeight w:val="710" w:hRule="exact"/>
        </w:trPr>
        <w:tc>
          <w:tcPr>
            <w:tcW w:w="181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9" w:lineRule="exact"/>
              <w:ind w:left="91"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p>
            <w:pPr>
              <w:pStyle w:val="TableParagraph"/>
              <w:spacing w:line="232" w:lineRule="exact" w:before="23"/>
              <w:ind w:left="720" w:right="87" w:hanging="63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c>
        <w:tc>
          <w:tcPr>
            <w:tcW w:w="6743" w:type="dxa"/>
            <w:gridSpan w:val="8"/>
            <w:tcBorders>
              <w:top w:val="nil" w:sz="6" w:space="0" w:color="auto"/>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公司信息披露及时、真实、准确、完整，且募集资金管理不存在违规情形。</w:t>
            </w:r>
          </w:p>
        </w:tc>
        <w:tc>
          <w:tcPr>
            <w:tcW w:w="566" w:type="dxa"/>
            <w:tcBorders>
              <w:top w:val="nil" w:sz="6" w:space="0" w:color="auto"/>
              <w:left w:val="nil" w:sz="6" w:space="0" w:color="auto"/>
              <w:bottom w:val="single" w:sz="4" w:space="0" w:color="000000"/>
              <w:right w:val="nil" w:sz="6" w:space="0" w:color="auto"/>
            </w:tcBorders>
          </w:tcPr>
          <w:p>
            <w:pPr/>
          </w:p>
        </w:tc>
        <w:tc>
          <w:tcPr>
            <w:tcW w:w="706" w:type="dxa"/>
            <w:tcBorders>
              <w:top w:val="nil" w:sz="6" w:space="0" w:color="auto"/>
              <w:left w:val="nil" w:sz="6" w:space="0" w:color="auto"/>
              <w:bottom w:val="single" w:sz="4" w:space="0" w:color="000000"/>
              <w:right w:val="single" w:sz="4" w:space="0" w:color="000000"/>
            </w:tcBorders>
          </w:tcPr>
          <w:p>
            <w:pPr/>
          </w:p>
        </w:tc>
      </w:tr>
    </w:tbl>
    <w:p>
      <w:pPr>
        <w:pStyle w:val="BodyText"/>
        <w:spacing w:line="338" w:lineRule="auto" w:before="79"/>
        <w:ind w:left="1360" w:right="1661"/>
        <w:jc w:val="left"/>
      </w:pPr>
      <w:r>
        <w:rPr/>
        <w:pict>
          <v:group style="position:absolute;margin-left:51.47998pt;margin-top:-84.03437pt;width:491.75pt;height:.75pt;mso-position-horizontal-relative:page;mso-position-vertical-relative:paragraph;z-index:-1165024" coordorigin="1030,-1681" coordsize="9835,15">
            <v:shape style="position:absolute;left:1030;top:-1681;width:1836;height:14" type="#_x0000_t75" stroked="false">
              <v:imagedata r:id="rId427" o:title=""/>
            </v:shape>
            <v:shape style="position:absolute;left:2852;top:-1676;width:8013;height:10" type="#_x0000_t75" stroked="false">
              <v:imagedata r:id="rId425" o:title=""/>
            </v:shape>
            <w10:wrap type="none"/>
          </v:group>
        </w:pict>
      </w:r>
      <w:r>
        <w:rPr/>
        <w:pict>
          <v:group style="position:absolute;margin-left:51.479996pt;margin-top:-59.914387pt;width:491.75pt;height:.5pt;mso-position-horizontal-relative:page;mso-position-vertical-relative:paragraph;z-index:-1165000" coordorigin="1030,-1198" coordsize="9835,10">
            <v:shape style="position:absolute;left:1030;top:-1198;width:1827;height:10" type="#_x0000_t75" stroked="false">
              <v:imagedata r:id="rId428" o:title=""/>
            </v:shape>
            <v:shape style="position:absolute;left:2852;top:-1198;width:8013;height:10" type="#_x0000_t75" stroked="false">
              <v:imagedata r:id="rId423" o:title=""/>
            </v:shape>
            <w10:wrap type="none"/>
          </v:group>
        </w:pict>
      </w:r>
      <w:r>
        <w:rPr/>
        <w:pict>
          <v:group style="position:absolute;margin-left:51.479996pt;margin-top:-36.034386pt;width:491.75pt;height:.5pt;mso-position-horizontal-relative:page;mso-position-vertical-relative:paragraph;z-index:-1164976" coordorigin="1030,-721" coordsize="9835,10">
            <v:shape style="position:absolute;left:1030;top:-721;width:1827;height:10" type="#_x0000_t75" stroked="false">
              <v:imagedata r:id="rId421" o:title=""/>
            </v:shape>
            <v:shape style="position:absolute;left:2852;top:-721;width:8013;height:10" type="#_x0000_t75" stroked="false">
              <v:imagedata r:id="rId425" o:title=""/>
            </v:shape>
            <w10:wrap type="none"/>
          </v:group>
        </w:pict>
      </w:r>
      <w:r>
        <w:rPr>
          <w:rFonts w:ascii="Arial" w:hAnsi="Arial" w:cs="Arial" w:eastAsia="Arial" w:hint="default"/>
        </w:rPr>
        <w:t>2</w:t>
      </w:r>
      <w:r>
        <w:rPr>
          <w:rFonts w:ascii="黑体" w:hAnsi="黑体" w:cs="黑体" w:eastAsia="黑体" w:hint="default"/>
        </w:rPr>
        <w:t>、</w:t>
      </w:r>
      <w:r>
        <w:rPr/>
        <w:t>募集资金专户存储制度的执行情况 </w:t>
      </w:r>
      <w:r>
        <w:rPr>
          <w:spacing w:val="-13"/>
        </w:rPr>
        <w:t>报告期内，公司严格按照《募集资金管理办法》、《公司章程》的规定和要求，</w:t>
      </w:r>
    </w:p>
    <w:p>
      <w:pPr>
        <w:pStyle w:val="BodyText"/>
        <w:spacing w:line="355" w:lineRule="auto" w:before="55"/>
        <w:ind w:left="878" w:right="1661"/>
        <w:jc w:val="left"/>
      </w:pPr>
      <w:r>
        <w:rPr>
          <w:spacing w:val="-3"/>
        </w:rPr>
        <w:t>对募集资金的存放和使用进行有效地监督和管理，对募集资金实行专户存储，募</w:t>
      </w:r>
      <w:r>
        <w:rPr>
          <w:spacing w:val="-103"/>
        </w:rPr>
        <w:t> </w:t>
      </w:r>
      <w:r>
        <w:rPr>
          <w:spacing w:val="-103"/>
        </w:rPr>
      </w:r>
      <w:r>
        <w:rPr/>
        <w:t>集资金的使用严格履行相应的审批程序，保证募集资金专款专用。</w:t>
      </w:r>
    </w:p>
    <w:p>
      <w:pPr>
        <w:pStyle w:val="BodyText"/>
        <w:spacing w:line="240" w:lineRule="auto" w:before="38"/>
        <w:ind w:left="1360" w:right="1661"/>
        <w:jc w:val="left"/>
      </w:pPr>
      <w:r>
        <w:rPr/>
        <w:pict>
          <v:group style="position:absolute;margin-left:359.109985pt;margin-top:28.755598pt;width:.5pt;height:180.05pt;mso-position-horizontal-relative:page;mso-position-vertical-relative:paragraph;z-index:-1164952" coordorigin="7182,575" coordsize="10,3601">
            <v:group style="position:absolute;left:7182;top:575;width:10;height:20" coordorigin="7182,575" coordsize="10,20">
              <v:shape style="position:absolute;left:7182;top:575;width:10;height:20" coordorigin="7182,575" coordsize="10,20" path="m7182,594l7192,594,7192,575,7182,575,7182,594xe" filled="true" fillcolor="#000000" stroked="false">
                <v:path arrowok="t"/>
                <v:fill type="solid"/>
              </v:shape>
            </v:group>
            <v:group style="position:absolute;left:7182;top:594;width:10;height:20" coordorigin="7182,594" coordsize="10,20">
              <v:shape style="position:absolute;left:7182;top:594;width:10;height:20" coordorigin="7182,594" coordsize="10,20" path="m7182,614l7192,614,7192,594,7182,594,7182,614xe" filled="true" fillcolor="#000000" stroked="false">
                <v:path arrowok="t"/>
                <v:fill type="solid"/>
              </v:shape>
            </v:group>
            <v:group style="position:absolute;left:7182;top:614;width:10;height:20" coordorigin="7182,614" coordsize="10,20">
              <v:shape style="position:absolute;left:7182;top:614;width:10;height:20" coordorigin="7182,614" coordsize="10,20" path="m7182,633l7192,633,7192,614,7182,614,7182,633xe" filled="true" fillcolor="#000000" stroked="false">
                <v:path arrowok="t"/>
                <v:fill type="solid"/>
              </v:shape>
            </v:group>
            <v:group style="position:absolute;left:7182;top:633;width:10;height:20" coordorigin="7182,633" coordsize="10,20">
              <v:shape style="position:absolute;left:7182;top:633;width:10;height:20" coordorigin="7182,633" coordsize="10,20" path="m7182,652l7192,652,7192,633,7182,633,7182,652xe" filled="true" fillcolor="#000000" stroked="false">
                <v:path arrowok="t"/>
                <v:fill type="solid"/>
              </v:shape>
            </v:group>
            <v:group style="position:absolute;left:7182;top:652;width:10;height:20" coordorigin="7182,652" coordsize="10,20">
              <v:shape style="position:absolute;left:7182;top:652;width:10;height:20" coordorigin="7182,652" coordsize="10,20" path="m7182,671l7192,671,7192,652,7182,652,7182,671xe" filled="true" fillcolor="#000000" stroked="false">
                <v:path arrowok="t"/>
                <v:fill type="solid"/>
              </v:shape>
            </v:group>
            <v:group style="position:absolute;left:7182;top:671;width:10;height:20" coordorigin="7182,671" coordsize="10,20">
              <v:shape style="position:absolute;left:7182;top:671;width:10;height:20" coordorigin="7182,671" coordsize="10,20" path="m7182,690l7192,690,7192,671,7182,671,7182,690xe" filled="true" fillcolor="#000000" stroked="false">
                <v:path arrowok="t"/>
                <v:fill type="solid"/>
              </v:shape>
            </v:group>
            <v:group style="position:absolute;left:7182;top:690;width:10;height:20" coordorigin="7182,690" coordsize="10,20">
              <v:shape style="position:absolute;left:7182;top:690;width:10;height:20" coordorigin="7182,690" coordsize="10,20" path="m7182,710l7192,710,7192,690,7182,690,7182,710xe" filled="true" fillcolor="#000000" stroked="false">
                <v:path arrowok="t"/>
                <v:fill type="solid"/>
              </v:shape>
            </v:group>
            <v:group style="position:absolute;left:7182;top:710;width:10;height:20" coordorigin="7182,710" coordsize="10,20">
              <v:shape style="position:absolute;left:7182;top:710;width:10;height:20" coordorigin="7182,710" coordsize="10,20" path="m7182,729l7192,729,7192,710,7182,710,7182,729xe" filled="true" fillcolor="#000000" stroked="false">
                <v:path arrowok="t"/>
                <v:fill type="solid"/>
              </v:shape>
            </v:group>
            <v:group style="position:absolute;left:7182;top:729;width:10;height:20" coordorigin="7182,729" coordsize="10,20">
              <v:shape style="position:absolute;left:7182;top:729;width:10;height:20" coordorigin="7182,729" coordsize="10,20" path="m7182,748l7192,748,7192,729,7182,729,7182,748xe" filled="true" fillcolor="#000000" stroked="false">
                <v:path arrowok="t"/>
                <v:fill type="solid"/>
              </v:shape>
            </v:group>
            <v:group style="position:absolute;left:7182;top:748;width:10;height:20" coordorigin="7182,748" coordsize="10,20">
              <v:shape style="position:absolute;left:7182;top:748;width:10;height:20" coordorigin="7182,748" coordsize="10,20" path="m7182,767l7192,767,7192,748,7182,748,7182,767xe" filled="true" fillcolor="#000000" stroked="false">
                <v:path arrowok="t"/>
                <v:fill type="solid"/>
              </v:shape>
            </v:group>
            <v:group style="position:absolute;left:7182;top:767;width:10;height:20" coordorigin="7182,767" coordsize="10,20">
              <v:shape style="position:absolute;left:7182;top:767;width:10;height:20" coordorigin="7182,767" coordsize="10,20" path="m7182,786l7192,786,7192,767,7182,767,7182,786xe" filled="true" fillcolor="#000000" stroked="false">
                <v:path arrowok="t"/>
                <v:fill type="solid"/>
              </v:shape>
            </v:group>
            <v:group style="position:absolute;left:7182;top:786;width:10;height:20" coordorigin="7182,786" coordsize="10,20">
              <v:shape style="position:absolute;left:7182;top:786;width:10;height:20" coordorigin="7182,786" coordsize="10,20" path="m7182,806l7192,806,7192,786,7182,786,7182,806xe" filled="true" fillcolor="#000000" stroked="false">
                <v:path arrowok="t"/>
                <v:fill type="solid"/>
              </v:shape>
            </v:group>
            <v:group style="position:absolute;left:7182;top:806;width:10;height:20" coordorigin="7182,806" coordsize="10,20">
              <v:shape style="position:absolute;left:7182;top:806;width:10;height:20" coordorigin="7182,806" coordsize="10,20" path="m7182,825l7192,825,7192,806,7182,806,7182,825xe" filled="true" fillcolor="#000000" stroked="false">
                <v:path arrowok="t"/>
                <v:fill type="solid"/>
              </v:shape>
            </v:group>
            <v:group style="position:absolute;left:7182;top:825;width:10;height:20" coordorigin="7182,825" coordsize="10,20">
              <v:shape style="position:absolute;left:7182;top:825;width:10;height:20" coordorigin="7182,825" coordsize="10,20" path="m7182,844l7192,844,7192,825,7182,825,7182,844xe" filled="true" fillcolor="#000000" stroked="false">
                <v:path arrowok="t"/>
                <v:fill type="solid"/>
              </v:shape>
            </v:group>
            <v:group style="position:absolute;left:7182;top:844;width:10;height:20" coordorigin="7182,844" coordsize="10,20">
              <v:shape style="position:absolute;left:7182;top:844;width:10;height:20" coordorigin="7182,844" coordsize="10,20" path="m7182,863l7192,863,7192,844,7182,844,7182,863xe" filled="true" fillcolor="#000000" stroked="false">
                <v:path arrowok="t"/>
                <v:fill type="solid"/>
              </v:shape>
            </v:group>
            <v:group style="position:absolute;left:7182;top:863;width:10;height:20" coordorigin="7182,863" coordsize="10,20">
              <v:shape style="position:absolute;left:7182;top:863;width:10;height:20" coordorigin="7182,863" coordsize="10,20" path="m7182,882l7192,882,7192,863,7182,863,7182,882xe" filled="true" fillcolor="#000000" stroked="false">
                <v:path arrowok="t"/>
                <v:fill type="solid"/>
              </v:shape>
            </v:group>
            <v:group style="position:absolute;left:7182;top:882;width:10;height:20" coordorigin="7182,882" coordsize="10,20">
              <v:shape style="position:absolute;left:7182;top:882;width:10;height:20" coordorigin="7182,882" coordsize="10,20" path="m7182,902l7192,902,7192,882,7182,882,7182,902xe" filled="true" fillcolor="#000000" stroked="false">
                <v:path arrowok="t"/>
                <v:fill type="solid"/>
              </v:shape>
            </v:group>
            <v:group style="position:absolute;left:7182;top:902;width:10;height:20" coordorigin="7182,902" coordsize="10,20">
              <v:shape style="position:absolute;left:7182;top:902;width:10;height:20" coordorigin="7182,902" coordsize="10,20" path="m7182,921l7192,921,7192,902,7182,902,7182,921xe" filled="true" fillcolor="#000000" stroked="false">
                <v:path arrowok="t"/>
                <v:fill type="solid"/>
              </v:shape>
            </v:group>
            <v:group style="position:absolute;left:7182;top:981;width:10;height:20" coordorigin="7182,981" coordsize="10,20">
              <v:shape style="position:absolute;left:7182;top:981;width:10;height:20" coordorigin="7182,981" coordsize="10,20" path="m7182,1000l7192,1000,7192,981,7182,981,7182,1000xe" filled="true" fillcolor="#000000" stroked="false">
                <v:path arrowok="t"/>
                <v:fill type="solid"/>
              </v:shape>
            </v:group>
            <v:group style="position:absolute;left:7182;top:1000;width:10;height:20" coordorigin="7182,1000" coordsize="10,20">
              <v:shape style="position:absolute;left:7182;top:1000;width:10;height:20" coordorigin="7182,1000" coordsize="10,20" path="m7182,1019l7192,1019,7192,1000,7182,1000,7182,1019xe" filled="true" fillcolor="#000000" stroked="false">
                <v:path arrowok="t"/>
                <v:fill type="solid"/>
              </v:shape>
            </v:group>
            <v:group style="position:absolute;left:7182;top:1019;width:10;height:20" coordorigin="7182,1019" coordsize="10,20">
              <v:shape style="position:absolute;left:7182;top:1019;width:10;height:20" coordorigin="7182,1019" coordsize="10,20" path="m7182,1038l7192,1038,7192,1019,7182,1019,7182,1038xe" filled="true" fillcolor="#000000" stroked="false">
                <v:path arrowok="t"/>
                <v:fill type="solid"/>
              </v:shape>
            </v:group>
            <v:group style="position:absolute;left:7182;top:1038;width:10;height:20" coordorigin="7182,1038" coordsize="10,20">
              <v:shape style="position:absolute;left:7182;top:1038;width:10;height:20" coordorigin="7182,1038" coordsize="10,20" path="m7182,1058l7192,1058,7192,1038,7182,1038,7182,1058xe" filled="true" fillcolor="#000000" stroked="false">
                <v:path arrowok="t"/>
                <v:fill type="solid"/>
              </v:shape>
            </v:group>
            <v:group style="position:absolute;left:7182;top:1058;width:10;height:20" coordorigin="7182,1058" coordsize="10,20">
              <v:shape style="position:absolute;left:7182;top:1058;width:10;height:20" coordorigin="7182,1058" coordsize="10,20" path="m7182,1077l7192,1077,7192,1058,7182,1058,7182,1077xe" filled="true" fillcolor="#000000" stroked="false">
                <v:path arrowok="t"/>
                <v:fill type="solid"/>
              </v:shape>
            </v:group>
            <v:group style="position:absolute;left:7182;top:1077;width:10;height:20" coordorigin="7182,1077" coordsize="10,20">
              <v:shape style="position:absolute;left:7182;top:1077;width:10;height:20" coordorigin="7182,1077" coordsize="10,20" path="m7182,1096l7192,1096,7192,1077,7182,1077,7182,1096xe" filled="true" fillcolor="#000000" stroked="false">
                <v:path arrowok="t"/>
                <v:fill type="solid"/>
              </v:shape>
            </v:group>
            <v:group style="position:absolute;left:7182;top:1096;width:10;height:20" coordorigin="7182,1096" coordsize="10,20">
              <v:shape style="position:absolute;left:7182;top:1096;width:10;height:20" coordorigin="7182,1096" coordsize="10,20" path="m7182,1115l7192,1115,7192,1096,7182,1096,7182,1115xe" filled="true" fillcolor="#000000" stroked="false">
                <v:path arrowok="t"/>
                <v:fill type="solid"/>
              </v:shape>
            </v:group>
            <v:group style="position:absolute;left:7182;top:1115;width:10;height:20" coordorigin="7182,1115" coordsize="10,20">
              <v:shape style="position:absolute;left:7182;top:1115;width:10;height:20" coordorigin="7182,1115" coordsize="10,20" path="m7182,1134l7192,1134,7192,1115,7182,1115,7182,1134xe" filled="true" fillcolor="#000000" stroked="false">
                <v:path arrowok="t"/>
                <v:fill type="solid"/>
              </v:shape>
            </v:group>
            <v:group style="position:absolute;left:7182;top:1134;width:10;height:20" coordorigin="7182,1134" coordsize="10,20">
              <v:shape style="position:absolute;left:7182;top:1134;width:10;height:20" coordorigin="7182,1134" coordsize="10,20" path="m7182,1154l7192,1154,7192,1134,7182,1134,7182,1154xe" filled="true" fillcolor="#000000" stroked="false">
                <v:path arrowok="t"/>
                <v:fill type="solid"/>
              </v:shape>
            </v:group>
            <v:group style="position:absolute;left:7182;top:1154;width:10;height:20" coordorigin="7182,1154" coordsize="10,20">
              <v:shape style="position:absolute;left:7182;top:1154;width:10;height:20" coordorigin="7182,1154" coordsize="10,20" path="m7182,1173l7192,1173,7192,1154,7182,1154,7182,1173xe" filled="true" fillcolor="#000000" stroked="false">
                <v:path arrowok="t"/>
                <v:fill type="solid"/>
              </v:shape>
            </v:group>
            <v:group style="position:absolute;left:7182;top:1173;width:10;height:20" coordorigin="7182,1173" coordsize="10,20">
              <v:shape style="position:absolute;left:7182;top:1173;width:10;height:20" coordorigin="7182,1173" coordsize="10,20" path="m7182,1192l7192,1192,7192,1173,7182,1173,7182,1192xe" filled="true" fillcolor="#000000" stroked="false">
                <v:path arrowok="t"/>
                <v:fill type="solid"/>
              </v:shape>
            </v:group>
            <v:group style="position:absolute;left:7182;top:1192;width:10;height:20" coordorigin="7182,1192" coordsize="10,20">
              <v:shape style="position:absolute;left:7182;top:1192;width:10;height:20" coordorigin="7182,1192" coordsize="10,20" path="m7182,1211l7192,1211,7192,1192,7182,1192,7182,1211xe" filled="true" fillcolor="#000000" stroked="false">
                <v:path arrowok="t"/>
                <v:fill type="solid"/>
              </v:shape>
            </v:group>
            <v:group style="position:absolute;left:7182;top:1211;width:10;height:20" coordorigin="7182,1211" coordsize="10,20">
              <v:shape style="position:absolute;left:7182;top:1211;width:10;height:20" coordorigin="7182,1211" coordsize="10,20" path="m7182,1230l7192,1230,7192,1211,7182,1211,7182,1230xe" filled="true" fillcolor="#000000" stroked="false">
                <v:path arrowok="t"/>
                <v:fill type="solid"/>
              </v:shape>
            </v:group>
            <v:group style="position:absolute;left:7182;top:1230;width:10;height:20" coordorigin="7182,1230" coordsize="10,20">
              <v:shape style="position:absolute;left:7182;top:1230;width:10;height:20" coordorigin="7182,1230" coordsize="10,20" path="m7182,1250l7192,1250,7192,1230,7182,1230,7182,1250xe" filled="true" fillcolor="#000000" stroked="false">
                <v:path arrowok="t"/>
                <v:fill type="solid"/>
              </v:shape>
            </v:group>
            <v:group style="position:absolute;left:7182;top:1250;width:10;height:20" coordorigin="7182,1250" coordsize="10,20">
              <v:shape style="position:absolute;left:7182;top:1250;width:10;height:20" coordorigin="7182,1250" coordsize="10,20" path="m7182,1269l7192,1269,7192,1250,7182,1250,7182,1269xe" filled="true" fillcolor="#000000" stroked="false">
                <v:path arrowok="t"/>
                <v:fill type="solid"/>
              </v:shape>
            </v:group>
            <v:group style="position:absolute;left:7182;top:1269;width:10;height:20" coordorigin="7182,1269" coordsize="10,20">
              <v:shape style="position:absolute;left:7182;top:1269;width:10;height:20" coordorigin="7182,1269" coordsize="10,20" path="m7182,1288l7192,1288,7192,1269,7182,1269,7182,1288xe" filled="true" fillcolor="#000000" stroked="false">
                <v:path arrowok="t"/>
                <v:fill type="solid"/>
              </v:shape>
            </v:group>
            <v:group style="position:absolute;left:7182;top:1288;width:10;height:20" coordorigin="7182,1288" coordsize="10,20">
              <v:shape style="position:absolute;left:7182;top:1288;width:10;height:20" coordorigin="7182,1288" coordsize="10,20" path="m7182,1307l7192,1307,7192,1288,7182,1288,7182,1307xe" filled="true" fillcolor="#000000" stroked="false">
                <v:path arrowok="t"/>
                <v:fill type="solid"/>
              </v:shape>
            </v:group>
            <v:group style="position:absolute;left:7182;top:1307;width:10;height:20" coordorigin="7182,1307" coordsize="10,20">
              <v:shape style="position:absolute;left:7182;top:1307;width:10;height:20" coordorigin="7182,1307" coordsize="10,20" path="m7182,1326l7192,1326,7192,1307,7182,1307,7182,1326xe" filled="true" fillcolor="#000000" stroked="false">
                <v:path arrowok="t"/>
                <v:fill type="solid"/>
              </v:shape>
            </v:group>
            <v:group style="position:absolute;left:7182;top:1389;width:10;height:20" coordorigin="7182,1389" coordsize="10,20">
              <v:shape style="position:absolute;left:7182;top:1389;width:10;height:20" coordorigin="7182,1389" coordsize="10,20" path="m7182,1408l7192,1408,7192,1389,7182,1389,7182,1408xe" filled="true" fillcolor="#000000" stroked="false">
                <v:path arrowok="t"/>
                <v:fill type="solid"/>
              </v:shape>
            </v:group>
            <v:group style="position:absolute;left:7182;top:1408;width:10;height:20" coordorigin="7182,1408" coordsize="10,20">
              <v:shape style="position:absolute;left:7182;top:1408;width:10;height:20" coordorigin="7182,1408" coordsize="10,20" path="m7182,1427l7192,1427,7192,1408,7182,1408,7182,1427xe" filled="true" fillcolor="#000000" stroked="false">
                <v:path arrowok="t"/>
                <v:fill type="solid"/>
              </v:shape>
            </v:group>
            <v:group style="position:absolute;left:7182;top:1427;width:10;height:20" coordorigin="7182,1427" coordsize="10,20">
              <v:shape style="position:absolute;left:7182;top:1427;width:10;height:20" coordorigin="7182,1427" coordsize="10,20" path="m7182,1446l7192,1446,7192,1427,7182,1427,7182,1446xe" filled="true" fillcolor="#000000" stroked="false">
                <v:path arrowok="t"/>
                <v:fill type="solid"/>
              </v:shape>
            </v:group>
            <v:group style="position:absolute;left:7182;top:1446;width:10;height:20" coordorigin="7182,1446" coordsize="10,20">
              <v:shape style="position:absolute;left:7182;top:1446;width:10;height:20" coordorigin="7182,1446" coordsize="10,20" path="m7182,1466l7192,1466,7192,1446,7182,1446,7182,1466xe" filled="true" fillcolor="#000000" stroked="false">
                <v:path arrowok="t"/>
                <v:fill type="solid"/>
              </v:shape>
            </v:group>
            <v:group style="position:absolute;left:7182;top:1466;width:10;height:20" coordorigin="7182,1466" coordsize="10,20">
              <v:shape style="position:absolute;left:7182;top:1466;width:10;height:20" coordorigin="7182,1466" coordsize="10,20" path="m7182,1485l7192,1485,7192,1466,7182,1466,7182,1485xe" filled="true" fillcolor="#000000" stroked="false">
                <v:path arrowok="t"/>
                <v:fill type="solid"/>
              </v:shape>
            </v:group>
            <v:group style="position:absolute;left:7182;top:1485;width:10;height:20" coordorigin="7182,1485" coordsize="10,20">
              <v:shape style="position:absolute;left:7182;top:1485;width:10;height:20" coordorigin="7182,1485" coordsize="10,20" path="m7182,1504l7192,1504,7192,1485,7182,1485,7182,1504xe" filled="true" fillcolor="#000000" stroked="false">
                <v:path arrowok="t"/>
                <v:fill type="solid"/>
              </v:shape>
            </v:group>
            <v:group style="position:absolute;left:7182;top:1504;width:10;height:20" coordorigin="7182,1504" coordsize="10,20">
              <v:shape style="position:absolute;left:7182;top:1504;width:10;height:20" coordorigin="7182,1504" coordsize="10,20" path="m7182,1523l7192,1523,7192,1504,7182,1504,7182,1523xe" filled="true" fillcolor="#000000" stroked="false">
                <v:path arrowok="t"/>
                <v:fill type="solid"/>
              </v:shape>
            </v:group>
            <v:group style="position:absolute;left:7182;top:1523;width:10;height:20" coordorigin="7182,1523" coordsize="10,20">
              <v:shape style="position:absolute;left:7182;top:1523;width:10;height:20" coordorigin="7182,1523" coordsize="10,20" path="m7182,1542l7192,1542,7192,1523,7182,1523,7182,1542xe" filled="true" fillcolor="#000000" stroked="false">
                <v:path arrowok="t"/>
                <v:fill type="solid"/>
              </v:shape>
            </v:group>
            <v:group style="position:absolute;left:7182;top:1542;width:10;height:20" coordorigin="7182,1542" coordsize="10,20">
              <v:shape style="position:absolute;left:7182;top:1542;width:10;height:20" coordorigin="7182,1542" coordsize="10,20" path="m7182,1562l7192,1562,7192,1542,7182,1542,7182,1562xe" filled="true" fillcolor="#000000" stroked="false">
                <v:path arrowok="t"/>
                <v:fill type="solid"/>
              </v:shape>
            </v:group>
            <v:group style="position:absolute;left:7182;top:1562;width:10;height:20" coordorigin="7182,1562" coordsize="10,20">
              <v:shape style="position:absolute;left:7182;top:1562;width:10;height:20" coordorigin="7182,1562" coordsize="10,20" path="m7182,1581l7192,1581,7192,1562,7182,1562,7182,1581xe" filled="true" fillcolor="#000000" stroked="false">
                <v:path arrowok="t"/>
                <v:fill type="solid"/>
              </v:shape>
            </v:group>
            <v:group style="position:absolute;left:7182;top:1581;width:10;height:20" coordorigin="7182,1581" coordsize="10,20">
              <v:shape style="position:absolute;left:7182;top:1581;width:10;height:20" coordorigin="7182,1581" coordsize="10,20" path="m7182,1600l7192,1600,7192,1581,7182,1581,7182,1600xe" filled="true" fillcolor="#000000" stroked="false">
                <v:path arrowok="t"/>
                <v:fill type="solid"/>
              </v:shape>
            </v:group>
            <v:group style="position:absolute;left:7182;top:1600;width:10;height:20" coordorigin="7182,1600" coordsize="10,20">
              <v:shape style="position:absolute;left:7182;top:1600;width:10;height:20" coordorigin="7182,1600" coordsize="10,20" path="m7182,1619l7192,1619,7192,1600,7182,1600,7182,1619xe" filled="true" fillcolor="#000000" stroked="false">
                <v:path arrowok="t"/>
                <v:fill type="solid"/>
              </v:shape>
            </v:group>
            <v:group style="position:absolute;left:7182;top:1619;width:10;height:20" coordorigin="7182,1619" coordsize="10,20">
              <v:shape style="position:absolute;left:7182;top:1619;width:10;height:20" coordorigin="7182,1619" coordsize="10,20" path="m7182,1638l7192,1638,7192,1619,7182,1619,7182,1638xe" filled="true" fillcolor="#000000" stroked="false">
                <v:path arrowok="t"/>
                <v:fill type="solid"/>
              </v:shape>
            </v:group>
            <v:group style="position:absolute;left:7182;top:1638;width:10;height:20" coordorigin="7182,1638" coordsize="10,20">
              <v:shape style="position:absolute;left:7182;top:1638;width:10;height:20" coordorigin="7182,1638" coordsize="10,20" path="m7182,1658l7192,1658,7192,1638,7182,1638,7182,1658xe" filled="true" fillcolor="#000000" stroked="false">
                <v:path arrowok="t"/>
                <v:fill type="solid"/>
              </v:shape>
            </v:group>
            <v:group style="position:absolute;left:7182;top:1658;width:10;height:20" coordorigin="7182,1658" coordsize="10,20">
              <v:shape style="position:absolute;left:7182;top:1658;width:10;height:20" coordorigin="7182,1658" coordsize="10,20" path="m7182,1677l7192,1677,7192,1658,7182,1658,7182,1677xe" filled="true" fillcolor="#000000" stroked="false">
                <v:path arrowok="t"/>
                <v:fill type="solid"/>
              </v:shape>
            </v:group>
            <v:group style="position:absolute;left:7182;top:1677;width:10;height:20" coordorigin="7182,1677" coordsize="10,20">
              <v:shape style="position:absolute;left:7182;top:1677;width:10;height:20" coordorigin="7182,1677" coordsize="10,20" path="m7182,1696l7192,1696,7192,1677,7182,1677,7182,1696xe" filled="true" fillcolor="#000000" stroked="false">
                <v:path arrowok="t"/>
                <v:fill type="solid"/>
              </v:shape>
            </v:group>
            <v:group style="position:absolute;left:7182;top:1696;width:10;height:20" coordorigin="7182,1696" coordsize="10,20">
              <v:shape style="position:absolute;left:7182;top:1696;width:10;height:20" coordorigin="7182,1696" coordsize="10,20" path="m7182,1715l7192,1715,7192,1696,7182,1696,7182,1715xe" filled="true" fillcolor="#000000" stroked="false">
                <v:path arrowok="t"/>
                <v:fill type="solid"/>
              </v:shape>
            </v:group>
            <v:group style="position:absolute;left:7182;top:1715;width:10;height:20" coordorigin="7182,1715" coordsize="10,20">
              <v:shape style="position:absolute;left:7182;top:1715;width:10;height:20" coordorigin="7182,1715" coordsize="10,20" path="m7182,1734l7192,1734,7192,1715,7182,1715,7182,1734xe" filled="true" fillcolor="#000000" stroked="false">
                <v:path arrowok="t"/>
                <v:fill type="solid"/>
              </v:shape>
            </v:group>
            <v:group style="position:absolute;left:7182;top:1794;width:10;height:20" coordorigin="7182,1794" coordsize="10,20">
              <v:shape style="position:absolute;left:7182;top:1794;width:10;height:20" coordorigin="7182,1794" coordsize="10,20" path="m7182,1814l7192,1814,7192,1794,7182,1794,7182,1814xe" filled="true" fillcolor="#000000" stroked="false">
                <v:path arrowok="t"/>
                <v:fill type="solid"/>
              </v:shape>
            </v:group>
            <v:group style="position:absolute;left:7182;top:1814;width:10;height:20" coordorigin="7182,1814" coordsize="10,20">
              <v:shape style="position:absolute;left:7182;top:1814;width:10;height:20" coordorigin="7182,1814" coordsize="10,20" path="m7182,1833l7192,1833,7192,1814,7182,1814,7182,1833xe" filled="true" fillcolor="#000000" stroked="false">
                <v:path arrowok="t"/>
                <v:fill type="solid"/>
              </v:shape>
            </v:group>
            <v:group style="position:absolute;left:7182;top:1833;width:10;height:20" coordorigin="7182,1833" coordsize="10,20">
              <v:shape style="position:absolute;left:7182;top:1833;width:10;height:20" coordorigin="7182,1833" coordsize="10,20" path="m7182,1852l7192,1852,7192,1833,7182,1833,7182,1852xe" filled="true" fillcolor="#000000" stroked="false">
                <v:path arrowok="t"/>
                <v:fill type="solid"/>
              </v:shape>
            </v:group>
            <v:group style="position:absolute;left:7182;top:1852;width:10;height:20" coordorigin="7182,1852" coordsize="10,20">
              <v:shape style="position:absolute;left:7182;top:1852;width:10;height:20" coordorigin="7182,1852" coordsize="10,20" path="m7182,1871l7192,1871,7192,1852,7182,1852,7182,1871xe" filled="true" fillcolor="#000000" stroked="false">
                <v:path arrowok="t"/>
                <v:fill type="solid"/>
              </v:shape>
            </v:group>
            <v:group style="position:absolute;left:7182;top:1871;width:10;height:20" coordorigin="7182,1871" coordsize="10,20">
              <v:shape style="position:absolute;left:7182;top:1871;width:10;height:20" coordorigin="7182,1871" coordsize="10,20" path="m7182,1890l7192,1890,7192,1871,7182,1871,7182,1890xe" filled="true" fillcolor="#000000" stroked="false">
                <v:path arrowok="t"/>
                <v:fill type="solid"/>
              </v:shape>
            </v:group>
            <v:group style="position:absolute;left:7182;top:1890;width:10;height:20" coordorigin="7182,1890" coordsize="10,20">
              <v:shape style="position:absolute;left:7182;top:1890;width:10;height:20" coordorigin="7182,1890" coordsize="10,20" path="m7182,1910l7192,1910,7192,1890,7182,1890,7182,1910xe" filled="true" fillcolor="#000000" stroked="false">
                <v:path arrowok="t"/>
                <v:fill type="solid"/>
              </v:shape>
            </v:group>
            <v:group style="position:absolute;left:7182;top:1910;width:10;height:20" coordorigin="7182,1910" coordsize="10,20">
              <v:shape style="position:absolute;left:7182;top:1910;width:10;height:20" coordorigin="7182,1910" coordsize="10,20" path="m7182,1929l7192,1929,7192,1910,7182,1910,7182,1929xe" filled="true" fillcolor="#000000" stroked="false">
                <v:path arrowok="t"/>
                <v:fill type="solid"/>
              </v:shape>
            </v:group>
            <v:group style="position:absolute;left:7182;top:1929;width:10;height:20" coordorigin="7182,1929" coordsize="10,20">
              <v:shape style="position:absolute;left:7182;top:1929;width:10;height:20" coordorigin="7182,1929" coordsize="10,20" path="m7182,1948l7192,1948,7192,1929,7182,1929,7182,1948xe" filled="true" fillcolor="#000000" stroked="false">
                <v:path arrowok="t"/>
                <v:fill type="solid"/>
              </v:shape>
            </v:group>
            <v:group style="position:absolute;left:7182;top:1948;width:10;height:20" coordorigin="7182,1948" coordsize="10,20">
              <v:shape style="position:absolute;left:7182;top:1948;width:10;height:20" coordorigin="7182,1948" coordsize="10,20" path="m7182,1967l7192,1967,7192,1948,7182,1948,7182,1967xe" filled="true" fillcolor="#000000" stroked="false">
                <v:path arrowok="t"/>
                <v:fill type="solid"/>
              </v:shape>
            </v:group>
            <v:group style="position:absolute;left:7182;top:1967;width:10;height:20" coordorigin="7182,1967" coordsize="10,20">
              <v:shape style="position:absolute;left:7182;top:1967;width:10;height:20" coordorigin="7182,1967" coordsize="10,20" path="m7182,1986l7192,1986,7192,1967,7182,1967,7182,1986xe" filled="true" fillcolor="#000000" stroked="false">
                <v:path arrowok="t"/>
                <v:fill type="solid"/>
              </v:shape>
            </v:group>
            <v:group style="position:absolute;left:7182;top:1986;width:10;height:20" coordorigin="7182,1986" coordsize="10,20">
              <v:shape style="position:absolute;left:7182;top:1986;width:10;height:20" coordorigin="7182,1986" coordsize="10,20" path="m7182,2006l7192,2006,7192,1986,7182,1986,7182,2006xe" filled="true" fillcolor="#000000" stroked="false">
                <v:path arrowok="t"/>
                <v:fill type="solid"/>
              </v:shape>
            </v:group>
            <v:group style="position:absolute;left:7182;top:2006;width:10;height:20" coordorigin="7182,2006" coordsize="10,20">
              <v:shape style="position:absolute;left:7182;top:2006;width:10;height:20" coordorigin="7182,2006" coordsize="10,20" path="m7182,2025l7192,2025,7192,2006,7182,2006,7182,2025xe" filled="true" fillcolor="#000000" stroked="false">
                <v:path arrowok="t"/>
                <v:fill type="solid"/>
              </v:shape>
            </v:group>
            <v:group style="position:absolute;left:7182;top:2025;width:10;height:20" coordorigin="7182,2025" coordsize="10,20">
              <v:shape style="position:absolute;left:7182;top:2025;width:10;height:20" coordorigin="7182,2025" coordsize="10,20" path="m7182,2044l7192,2044,7192,2025,7182,2025,7182,2044xe" filled="true" fillcolor="#000000" stroked="false">
                <v:path arrowok="t"/>
                <v:fill type="solid"/>
              </v:shape>
            </v:group>
            <v:group style="position:absolute;left:7182;top:2044;width:10;height:20" coordorigin="7182,2044" coordsize="10,20">
              <v:shape style="position:absolute;left:7182;top:2044;width:10;height:20" coordorigin="7182,2044" coordsize="10,20" path="m7182,2063l7192,2063,7192,2044,7182,2044,7182,2063xe" filled="true" fillcolor="#000000" stroked="false">
                <v:path arrowok="t"/>
                <v:fill type="solid"/>
              </v:shape>
            </v:group>
            <v:group style="position:absolute;left:7182;top:2063;width:10;height:20" coordorigin="7182,2063" coordsize="10,20">
              <v:shape style="position:absolute;left:7182;top:2063;width:10;height:20" coordorigin="7182,2063" coordsize="10,20" path="m7182,2082l7192,2082,7192,2063,7182,2063,7182,2082xe" filled="true" fillcolor="#000000" stroked="false">
                <v:path arrowok="t"/>
                <v:fill type="solid"/>
              </v:shape>
            </v:group>
            <v:group style="position:absolute;left:7182;top:2082;width:10;height:20" coordorigin="7182,2082" coordsize="10,20">
              <v:shape style="position:absolute;left:7182;top:2082;width:10;height:20" coordorigin="7182,2082" coordsize="10,20" path="m7182,2102l7192,2102,7192,2082,7182,2082,7182,2102xe" filled="true" fillcolor="#000000" stroked="false">
                <v:path arrowok="t"/>
                <v:fill type="solid"/>
              </v:shape>
            </v:group>
            <v:group style="position:absolute;left:7182;top:2102;width:10;height:20" coordorigin="7182,2102" coordsize="10,20">
              <v:shape style="position:absolute;left:7182;top:2102;width:10;height:20" coordorigin="7182,2102" coordsize="10,20" path="m7182,2121l7192,2121,7192,2102,7182,2102,7182,2121xe" filled="true" fillcolor="#000000" stroked="false">
                <v:path arrowok="t"/>
                <v:fill type="solid"/>
              </v:shape>
            </v:group>
            <v:group style="position:absolute;left:7182;top:2121;width:10;height:20" coordorigin="7182,2121" coordsize="10,20">
              <v:shape style="position:absolute;left:7182;top:2121;width:10;height:20" coordorigin="7182,2121" coordsize="10,20" path="m7182,2140l7192,2140,7192,2121,7182,2121,7182,2140xe" filled="true" fillcolor="#000000" stroked="false">
                <v:path arrowok="t"/>
                <v:fill type="solid"/>
              </v:shape>
            </v:group>
            <v:group style="position:absolute;left:7182;top:2202;width:10;height:20" coordorigin="7182,2202" coordsize="10,20">
              <v:shape style="position:absolute;left:7182;top:2202;width:10;height:20" coordorigin="7182,2202" coordsize="10,20" path="m7182,2222l7192,2222,7192,2202,7182,2202,7182,2222xe" filled="true" fillcolor="#000000" stroked="false">
                <v:path arrowok="t"/>
                <v:fill type="solid"/>
              </v:shape>
            </v:group>
            <v:group style="position:absolute;left:7182;top:2222;width:10;height:20" coordorigin="7182,2222" coordsize="10,20">
              <v:shape style="position:absolute;left:7182;top:2222;width:10;height:20" coordorigin="7182,2222" coordsize="10,20" path="m7182,2241l7192,2241,7192,2222,7182,2222,7182,2241xe" filled="true" fillcolor="#000000" stroked="false">
                <v:path arrowok="t"/>
                <v:fill type="solid"/>
              </v:shape>
            </v:group>
            <v:group style="position:absolute;left:7182;top:2241;width:10;height:20" coordorigin="7182,2241" coordsize="10,20">
              <v:shape style="position:absolute;left:7182;top:2241;width:10;height:20" coordorigin="7182,2241" coordsize="10,20" path="m7182,2260l7192,2260,7192,2241,7182,2241,7182,2260xe" filled="true" fillcolor="#000000" stroked="false">
                <v:path arrowok="t"/>
                <v:fill type="solid"/>
              </v:shape>
            </v:group>
            <v:group style="position:absolute;left:7182;top:2260;width:10;height:20" coordorigin="7182,2260" coordsize="10,20">
              <v:shape style="position:absolute;left:7182;top:2260;width:10;height:20" coordorigin="7182,2260" coordsize="10,20" path="m7182,2279l7192,2279,7192,2260,7182,2260,7182,2279xe" filled="true" fillcolor="#000000" stroked="false">
                <v:path arrowok="t"/>
                <v:fill type="solid"/>
              </v:shape>
            </v:group>
            <v:group style="position:absolute;left:7182;top:2279;width:10;height:20" coordorigin="7182,2279" coordsize="10,20">
              <v:shape style="position:absolute;left:7182;top:2279;width:10;height:20" coordorigin="7182,2279" coordsize="10,20" path="m7182,2298l7192,2298,7192,2279,7182,2279,7182,2298xe" filled="true" fillcolor="#000000" stroked="false">
                <v:path arrowok="t"/>
                <v:fill type="solid"/>
              </v:shape>
            </v:group>
            <v:group style="position:absolute;left:7182;top:2298;width:10;height:20" coordorigin="7182,2298" coordsize="10,20">
              <v:shape style="position:absolute;left:7182;top:2298;width:10;height:20" coordorigin="7182,2298" coordsize="10,20" path="m7182,2318l7192,2318,7192,2298,7182,2298,7182,2318xe" filled="true" fillcolor="#000000" stroked="false">
                <v:path arrowok="t"/>
                <v:fill type="solid"/>
              </v:shape>
            </v:group>
            <v:group style="position:absolute;left:7182;top:2318;width:10;height:20" coordorigin="7182,2318" coordsize="10,20">
              <v:shape style="position:absolute;left:7182;top:2318;width:10;height:20" coordorigin="7182,2318" coordsize="10,20" path="m7182,2337l7192,2337,7192,2318,7182,2318,7182,2337xe" filled="true" fillcolor="#000000" stroked="false">
                <v:path arrowok="t"/>
                <v:fill type="solid"/>
              </v:shape>
            </v:group>
            <v:group style="position:absolute;left:7182;top:2337;width:10;height:20" coordorigin="7182,2337" coordsize="10,20">
              <v:shape style="position:absolute;left:7182;top:2337;width:10;height:20" coordorigin="7182,2337" coordsize="10,20" path="m7182,2356l7192,2356,7192,2337,7182,2337,7182,2356xe" filled="true" fillcolor="#000000" stroked="false">
                <v:path arrowok="t"/>
                <v:fill type="solid"/>
              </v:shape>
            </v:group>
            <v:group style="position:absolute;left:7182;top:2356;width:10;height:20" coordorigin="7182,2356" coordsize="10,20">
              <v:shape style="position:absolute;left:7182;top:2356;width:10;height:20" coordorigin="7182,2356" coordsize="10,20" path="m7182,2375l7192,2375,7192,2356,7182,2356,7182,2375xe" filled="true" fillcolor="#000000" stroked="false">
                <v:path arrowok="t"/>
                <v:fill type="solid"/>
              </v:shape>
            </v:group>
            <v:group style="position:absolute;left:7182;top:2375;width:10;height:20" coordorigin="7182,2375" coordsize="10,20">
              <v:shape style="position:absolute;left:7182;top:2375;width:10;height:20" coordorigin="7182,2375" coordsize="10,20" path="m7182,2395l7192,2395,7192,2375,7182,2375,7182,2395xe" filled="true" fillcolor="#000000" stroked="false">
                <v:path arrowok="t"/>
                <v:fill type="solid"/>
              </v:shape>
            </v:group>
            <v:group style="position:absolute;left:7182;top:2395;width:10;height:20" coordorigin="7182,2395" coordsize="10,20">
              <v:shape style="position:absolute;left:7182;top:2395;width:10;height:20" coordorigin="7182,2395" coordsize="10,20" path="m7182,2414l7192,2414,7192,2395,7182,2395,7182,2414xe" filled="true" fillcolor="#000000" stroked="false">
                <v:path arrowok="t"/>
                <v:fill type="solid"/>
              </v:shape>
            </v:group>
            <v:group style="position:absolute;left:7182;top:2414;width:10;height:20" coordorigin="7182,2414" coordsize="10,20">
              <v:shape style="position:absolute;left:7182;top:2414;width:10;height:20" coordorigin="7182,2414" coordsize="10,20" path="m7182,2433l7192,2433,7192,2414,7182,2414,7182,2433xe" filled="true" fillcolor="#000000" stroked="false">
                <v:path arrowok="t"/>
                <v:fill type="solid"/>
              </v:shape>
            </v:group>
            <v:group style="position:absolute;left:7182;top:2433;width:10;height:20" coordorigin="7182,2433" coordsize="10,20">
              <v:shape style="position:absolute;left:7182;top:2433;width:10;height:20" coordorigin="7182,2433" coordsize="10,20" path="m7182,2453l7192,2453,7192,2433,7182,2433,7182,2453xe" filled="true" fillcolor="#000000" stroked="false">
                <v:path arrowok="t"/>
                <v:fill type="solid"/>
              </v:shape>
            </v:group>
            <v:group style="position:absolute;left:7182;top:2453;width:10;height:20" coordorigin="7182,2453" coordsize="10,20">
              <v:shape style="position:absolute;left:7182;top:2453;width:10;height:20" coordorigin="7182,2453" coordsize="10,20" path="m7182,2472l7192,2472,7192,2453,7182,2453,7182,2472xe" filled="true" fillcolor="#000000" stroked="false">
                <v:path arrowok="t"/>
                <v:fill type="solid"/>
              </v:shape>
            </v:group>
            <v:group style="position:absolute;left:7182;top:2472;width:10;height:20" coordorigin="7182,2472" coordsize="10,20">
              <v:shape style="position:absolute;left:7182;top:2472;width:10;height:20" coordorigin="7182,2472" coordsize="10,20" path="m7182,2491l7192,2491,7192,2472,7182,2472,7182,2491xe" filled="true" fillcolor="#000000" stroked="false">
                <v:path arrowok="t"/>
                <v:fill type="solid"/>
              </v:shape>
            </v:group>
            <v:group style="position:absolute;left:7182;top:2491;width:10;height:20" coordorigin="7182,2491" coordsize="10,20">
              <v:shape style="position:absolute;left:7182;top:2491;width:10;height:20" coordorigin="7182,2491" coordsize="10,20" path="m7182,2510l7192,2510,7192,2491,7182,2491,7182,2510xe" filled="true" fillcolor="#000000" stroked="false">
                <v:path arrowok="t"/>
                <v:fill type="solid"/>
              </v:shape>
            </v:group>
            <v:group style="position:absolute;left:7182;top:2510;width:10;height:20" coordorigin="7182,2510" coordsize="10,20">
              <v:shape style="position:absolute;left:7182;top:2510;width:10;height:20" coordorigin="7182,2510" coordsize="10,20" path="m7182,2529l7192,2529,7192,2510,7182,2510,7182,2529xe" filled="true" fillcolor="#000000" stroked="false">
                <v:path arrowok="t"/>
                <v:fill type="solid"/>
              </v:shape>
            </v:group>
            <v:group style="position:absolute;left:7182;top:2529;width:10;height:20" coordorigin="7182,2529" coordsize="10,20">
              <v:shape style="position:absolute;left:7182;top:2529;width:10;height:20" coordorigin="7182,2529" coordsize="10,20" path="m7182,2549l7192,2549,7192,2529,7182,2529,7182,2549xe" filled="true" fillcolor="#000000" stroked="false">
                <v:path arrowok="t"/>
                <v:fill type="solid"/>
              </v:shape>
            </v:group>
            <v:group style="position:absolute;left:7182;top:2609;width:10;height:20" coordorigin="7182,2609" coordsize="10,20">
              <v:shape style="position:absolute;left:7182;top:2609;width:10;height:20" coordorigin="7182,2609" coordsize="10,20" path="m7182,2628l7192,2628,7192,2609,7182,2609,7182,2628xe" filled="true" fillcolor="#000000" stroked="false">
                <v:path arrowok="t"/>
                <v:fill type="solid"/>
              </v:shape>
            </v:group>
            <v:group style="position:absolute;left:7182;top:2628;width:10;height:20" coordorigin="7182,2628" coordsize="10,20">
              <v:shape style="position:absolute;left:7182;top:2628;width:10;height:20" coordorigin="7182,2628" coordsize="10,20" path="m7182,2647l7192,2647,7192,2628,7182,2628,7182,2647xe" filled="true" fillcolor="#000000" stroked="false">
                <v:path arrowok="t"/>
                <v:fill type="solid"/>
              </v:shape>
            </v:group>
            <v:group style="position:absolute;left:7182;top:2647;width:10;height:20" coordorigin="7182,2647" coordsize="10,20">
              <v:shape style="position:absolute;left:7182;top:2647;width:10;height:20" coordorigin="7182,2647" coordsize="10,20" path="m7182,2666l7192,2666,7192,2647,7182,2647,7182,2666xe" filled="true" fillcolor="#000000" stroked="false">
                <v:path arrowok="t"/>
                <v:fill type="solid"/>
              </v:shape>
            </v:group>
            <v:group style="position:absolute;left:7182;top:2666;width:10;height:20" coordorigin="7182,2666" coordsize="10,20">
              <v:shape style="position:absolute;left:7182;top:2666;width:10;height:20" coordorigin="7182,2666" coordsize="10,20" path="m7182,2685l7192,2685,7192,2666,7182,2666,7182,2685xe" filled="true" fillcolor="#000000" stroked="false">
                <v:path arrowok="t"/>
                <v:fill type="solid"/>
              </v:shape>
            </v:group>
            <v:group style="position:absolute;left:7182;top:2685;width:10;height:20" coordorigin="7182,2685" coordsize="10,20">
              <v:shape style="position:absolute;left:7182;top:2685;width:10;height:20" coordorigin="7182,2685" coordsize="10,20" path="m7182,2705l7192,2705,7192,2685,7182,2685,7182,2705xe" filled="true" fillcolor="#000000" stroked="false">
                <v:path arrowok="t"/>
                <v:fill type="solid"/>
              </v:shape>
            </v:group>
            <v:group style="position:absolute;left:7182;top:2705;width:10;height:20" coordorigin="7182,2705" coordsize="10,20">
              <v:shape style="position:absolute;left:7182;top:2705;width:10;height:20" coordorigin="7182,2705" coordsize="10,20" path="m7182,2724l7192,2724,7192,2705,7182,2705,7182,2724xe" filled="true" fillcolor="#000000" stroked="false">
                <v:path arrowok="t"/>
                <v:fill type="solid"/>
              </v:shape>
            </v:group>
            <v:group style="position:absolute;left:7182;top:2724;width:10;height:20" coordorigin="7182,2724" coordsize="10,20">
              <v:shape style="position:absolute;left:7182;top:2724;width:10;height:20" coordorigin="7182,2724" coordsize="10,20" path="m7182,2743l7192,2743,7192,2724,7182,2724,7182,2743xe" filled="true" fillcolor="#000000" stroked="false">
                <v:path arrowok="t"/>
                <v:fill type="solid"/>
              </v:shape>
            </v:group>
            <v:group style="position:absolute;left:7182;top:2743;width:10;height:20" coordorigin="7182,2743" coordsize="10,20">
              <v:shape style="position:absolute;left:7182;top:2743;width:10;height:20" coordorigin="7182,2743" coordsize="10,20" path="m7182,2762l7192,2762,7192,2743,7182,2743,7182,2762xe" filled="true" fillcolor="#000000" stroked="false">
                <v:path arrowok="t"/>
                <v:fill type="solid"/>
              </v:shape>
            </v:group>
            <v:group style="position:absolute;left:7182;top:2762;width:10;height:20" coordorigin="7182,2762" coordsize="10,20">
              <v:shape style="position:absolute;left:7182;top:2762;width:10;height:20" coordorigin="7182,2762" coordsize="10,20" path="m7182,2781l7192,2781,7192,2762,7182,2762,7182,2781xe" filled="true" fillcolor="#000000" stroked="false">
                <v:path arrowok="t"/>
                <v:fill type="solid"/>
              </v:shape>
            </v:group>
            <v:group style="position:absolute;left:7182;top:2781;width:10;height:20" coordorigin="7182,2781" coordsize="10,20">
              <v:shape style="position:absolute;left:7182;top:2781;width:10;height:20" coordorigin="7182,2781" coordsize="10,20" path="m7182,2801l7192,2801,7192,2781,7182,2781,7182,2801xe" filled="true" fillcolor="#000000" stroked="false">
                <v:path arrowok="t"/>
                <v:fill type="solid"/>
              </v:shape>
            </v:group>
            <v:group style="position:absolute;left:7182;top:2801;width:10;height:20" coordorigin="7182,2801" coordsize="10,20">
              <v:shape style="position:absolute;left:7182;top:2801;width:10;height:20" coordorigin="7182,2801" coordsize="10,20" path="m7182,2820l7192,2820,7192,2801,7182,2801,7182,2820xe" filled="true" fillcolor="#000000" stroked="false">
                <v:path arrowok="t"/>
                <v:fill type="solid"/>
              </v:shape>
            </v:group>
            <v:group style="position:absolute;left:7182;top:2820;width:10;height:20" coordorigin="7182,2820" coordsize="10,20">
              <v:shape style="position:absolute;left:7182;top:2820;width:10;height:20" coordorigin="7182,2820" coordsize="10,20" path="m7182,2839l7192,2839,7192,2820,7182,2820,7182,2839xe" filled="true" fillcolor="#000000" stroked="false">
                <v:path arrowok="t"/>
                <v:fill type="solid"/>
              </v:shape>
            </v:group>
            <v:group style="position:absolute;left:7182;top:2839;width:10;height:20" coordorigin="7182,2839" coordsize="10,20">
              <v:shape style="position:absolute;left:7182;top:2839;width:10;height:20" coordorigin="7182,2839" coordsize="10,20" path="m7182,2858l7192,2858,7192,2839,7182,2839,7182,2858xe" filled="true" fillcolor="#000000" stroked="false">
                <v:path arrowok="t"/>
                <v:fill type="solid"/>
              </v:shape>
            </v:group>
            <v:group style="position:absolute;left:7182;top:2858;width:10;height:20" coordorigin="7182,2858" coordsize="10,20">
              <v:shape style="position:absolute;left:7182;top:2858;width:10;height:20" coordorigin="7182,2858" coordsize="10,20" path="m7182,2877l7192,2877,7192,2858,7182,2858,7182,2877xe" filled="true" fillcolor="#000000" stroked="false">
                <v:path arrowok="t"/>
                <v:fill type="solid"/>
              </v:shape>
            </v:group>
            <v:group style="position:absolute;left:7182;top:2877;width:10;height:20" coordorigin="7182,2877" coordsize="10,20">
              <v:shape style="position:absolute;left:7182;top:2877;width:10;height:20" coordorigin="7182,2877" coordsize="10,20" path="m7182,2897l7192,2897,7192,2877,7182,2877,7182,2897xe" filled="true" fillcolor="#000000" stroked="false">
                <v:path arrowok="t"/>
                <v:fill type="solid"/>
              </v:shape>
            </v:group>
            <v:group style="position:absolute;left:7182;top:2897;width:10;height:20" coordorigin="7182,2897" coordsize="10,20">
              <v:shape style="position:absolute;left:7182;top:2897;width:10;height:20" coordorigin="7182,2897" coordsize="10,20" path="m7182,2916l7192,2916,7192,2897,7182,2897,7182,2916xe" filled="true" fillcolor="#000000" stroked="false">
                <v:path arrowok="t"/>
                <v:fill type="solid"/>
              </v:shape>
            </v:group>
            <v:group style="position:absolute;left:7182;top:2916;width:10;height:20" coordorigin="7182,2916" coordsize="10,20">
              <v:shape style="position:absolute;left:7182;top:2916;width:10;height:20" coordorigin="7182,2916" coordsize="10,20" path="m7182,2935l7192,2935,7192,2916,7182,2916,7182,2935xe" filled="true" fillcolor="#000000" stroked="false">
                <v:path arrowok="t"/>
                <v:fill type="solid"/>
              </v:shape>
            </v:group>
            <v:group style="position:absolute;left:7182;top:2935;width:10;height:20" coordorigin="7182,2935" coordsize="10,20">
              <v:shape style="position:absolute;left:7182;top:2935;width:10;height:20" coordorigin="7182,2935" coordsize="10,20" path="m7182,2954l7192,2954,7192,2935,7182,2935,7182,2954xe" filled="true" fillcolor="#000000" stroked="false">
                <v:path arrowok="t"/>
                <v:fill type="solid"/>
              </v:shape>
            </v:group>
            <v:group style="position:absolute;left:7182;top:3017;width:10;height:20" coordorigin="7182,3017" coordsize="10,20">
              <v:shape style="position:absolute;left:7182;top:3017;width:10;height:20" coordorigin="7182,3017" coordsize="10,20" path="m7182,3036l7192,3036,7192,3017,7182,3017,7182,3036xe" filled="true" fillcolor="#000000" stroked="false">
                <v:path arrowok="t"/>
                <v:fill type="solid"/>
              </v:shape>
            </v:group>
            <v:group style="position:absolute;left:7182;top:3036;width:10;height:20" coordorigin="7182,3036" coordsize="10,20">
              <v:shape style="position:absolute;left:7182;top:3036;width:10;height:20" coordorigin="7182,3036" coordsize="10,20" path="m7182,3055l7192,3055,7192,3036,7182,3036,7182,3055xe" filled="true" fillcolor="#000000" stroked="false">
                <v:path arrowok="t"/>
                <v:fill type="solid"/>
              </v:shape>
            </v:group>
            <v:group style="position:absolute;left:7182;top:3055;width:10;height:20" coordorigin="7182,3055" coordsize="10,20">
              <v:shape style="position:absolute;left:7182;top:3055;width:10;height:20" coordorigin="7182,3055" coordsize="10,20" path="m7182,3074l7192,3074,7192,3055,7182,3055,7182,3074xe" filled="true" fillcolor="#000000" stroked="false">
                <v:path arrowok="t"/>
                <v:fill type="solid"/>
              </v:shape>
            </v:group>
            <v:group style="position:absolute;left:7182;top:3074;width:10;height:20" coordorigin="7182,3074" coordsize="10,20">
              <v:shape style="position:absolute;left:7182;top:3074;width:10;height:20" coordorigin="7182,3074" coordsize="10,20" path="m7182,3093l7192,3093,7192,3074,7182,3074,7182,3093xe" filled="true" fillcolor="#000000" stroked="false">
                <v:path arrowok="t"/>
                <v:fill type="solid"/>
              </v:shape>
            </v:group>
            <v:group style="position:absolute;left:7182;top:3093;width:10;height:20" coordorigin="7182,3093" coordsize="10,20">
              <v:shape style="position:absolute;left:7182;top:3093;width:10;height:20" coordorigin="7182,3093" coordsize="10,20" path="m7182,3113l7192,3113,7192,3093,7182,3093,7182,3113xe" filled="true" fillcolor="#000000" stroked="false">
                <v:path arrowok="t"/>
                <v:fill type="solid"/>
              </v:shape>
            </v:group>
            <v:group style="position:absolute;left:7182;top:3113;width:10;height:20" coordorigin="7182,3113" coordsize="10,20">
              <v:shape style="position:absolute;left:7182;top:3113;width:10;height:20" coordorigin="7182,3113" coordsize="10,20" path="m7182,3132l7192,3132,7192,3113,7182,3113,7182,3132xe" filled="true" fillcolor="#000000" stroked="false">
                <v:path arrowok="t"/>
                <v:fill type="solid"/>
              </v:shape>
            </v:group>
            <v:group style="position:absolute;left:7182;top:3132;width:10;height:20" coordorigin="7182,3132" coordsize="10,20">
              <v:shape style="position:absolute;left:7182;top:3132;width:10;height:20" coordorigin="7182,3132" coordsize="10,20" path="m7182,3151l7192,3151,7192,3132,7182,3132,7182,3151xe" filled="true" fillcolor="#000000" stroked="false">
                <v:path arrowok="t"/>
                <v:fill type="solid"/>
              </v:shape>
            </v:group>
            <v:group style="position:absolute;left:7182;top:3151;width:10;height:20" coordorigin="7182,3151" coordsize="10,20">
              <v:shape style="position:absolute;left:7182;top:3151;width:10;height:20" coordorigin="7182,3151" coordsize="10,20" path="m7182,3170l7192,3170,7192,3151,7182,3151,7182,3170xe" filled="true" fillcolor="#000000" stroked="false">
                <v:path arrowok="t"/>
                <v:fill type="solid"/>
              </v:shape>
            </v:group>
            <v:group style="position:absolute;left:7182;top:3170;width:10;height:20" coordorigin="7182,3170" coordsize="10,20">
              <v:shape style="position:absolute;left:7182;top:3170;width:10;height:20" coordorigin="7182,3170" coordsize="10,20" path="m7182,3189l7192,3189,7192,3170,7182,3170,7182,3189xe" filled="true" fillcolor="#000000" stroked="false">
                <v:path arrowok="t"/>
                <v:fill type="solid"/>
              </v:shape>
            </v:group>
            <v:group style="position:absolute;left:7182;top:3189;width:10;height:20" coordorigin="7182,3189" coordsize="10,20">
              <v:shape style="position:absolute;left:7182;top:3189;width:10;height:20" coordorigin="7182,3189" coordsize="10,20" path="m7182,3209l7192,3209,7192,3189,7182,3189,7182,3209xe" filled="true" fillcolor="#000000" stroked="false">
                <v:path arrowok="t"/>
                <v:fill type="solid"/>
              </v:shape>
            </v:group>
            <v:group style="position:absolute;left:7182;top:3209;width:10;height:20" coordorigin="7182,3209" coordsize="10,20">
              <v:shape style="position:absolute;left:7182;top:3209;width:10;height:20" coordorigin="7182,3209" coordsize="10,20" path="m7182,3228l7192,3228,7192,3209,7182,3209,7182,3228xe" filled="true" fillcolor="#000000" stroked="false">
                <v:path arrowok="t"/>
                <v:fill type="solid"/>
              </v:shape>
            </v:group>
            <v:group style="position:absolute;left:7182;top:3228;width:10;height:20" coordorigin="7182,3228" coordsize="10,20">
              <v:shape style="position:absolute;left:7182;top:3228;width:10;height:20" coordorigin="7182,3228" coordsize="10,20" path="m7182,3247l7192,3247,7192,3228,7182,3228,7182,3247xe" filled="true" fillcolor="#000000" stroked="false">
                <v:path arrowok="t"/>
                <v:fill type="solid"/>
              </v:shape>
            </v:group>
            <v:group style="position:absolute;left:7182;top:3247;width:10;height:20" coordorigin="7182,3247" coordsize="10,20">
              <v:shape style="position:absolute;left:7182;top:3247;width:10;height:20" coordorigin="7182,3247" coordsize="10,20" path="m7182,3266l7192,3266,7192,3247,7182,3247,7182,3266xe" filled="true" fillcolor="#000000" stroked="false">
                <v:path arrowok="t"/>
                <v:fill type="solid"/>
              </v:shape>
            </v:group>
            <v:group style="position:absolute;left:7182;top:3266;width:10;height:20" coordorigin="7182,3266" coordsize="10,20">
              <v:shape style="position:absolute;left:7182;top:3266;width:10;height:20" coordorigin="7182,3266" coordsize="10,20" path="m7182,3285l7192,3285,7192,3266,7182,3266,7182,3285xe" filled="true" fillcolor="#000000" stroked="false">
                <v:path arrowok="t"/>
                <v:fill type="solid"/>
              </v:shape>
            </v:group>
            <v:group style="position:absolute;left:7182;top:3285;width:10;height:20" coordorigin="7182,3285" coordsize="10,20">
              <v:shape style="position:absolute;left:7182;top:3285;width:10;height:20" coordorigin="7182,3285" coordsize="10,20" path="m7182,3305l7192,3305,7192,3285,7182,3285,7182,3305xe" filled="true" fillcolor="#000000" stroked="false">
                <v:path arrowok="t"/>
                <v:fill type="solid"/>
              </v:shape>
            </v:group>
            <v:group style="position:absolute;left:7182;top:3305;width:10;height:20" coordorigin="7182,3305" coordsize="10,20">
              <v:shape style="position:absolute;left:7182;top:3305;width:10;height:20" coordorigin="7182,3305" coordsize="10,20" path="m7182,3324l7192,3324,7192,3305,7182,3305,7182,3324xe" filled="true" fillcolor="#000000" stroked="false">
                <v:path arrowok="t"/>
                <v:fill type="solid"/>
              </v:shape>
            </v:group>
            <v:group style="position:absolute;left:7182;top:3324;width:10;height:20" coordorigin="7182,3324" coordsize="10,20">
              <v:shape style="position:absolute;left:7182;top:3324;width:10;height:20" coordorigin="7182,3324" coordsize="10,20" path="m7182,3343l7192,3343,7192,3324,7182,3324,7182,3343xe" filled="true" fillcolor="#000000" stroked="false">
                <v:path arrowok="t"/>
                <v:fill type="solid"/>
              </v:shape>
            </v:group>
            <v:group style="position:absolute;left:7182;top:3343;width:10;height:20" coordorigin="7182,3343" coordsize="10,20">
              <v:shape style="position:absolute;left:7182;top:3343;width:10;height:20" coordorigin="7182,3343" coordsize="10,20" path="m7182,3362l7192,3362,7192,3343,7182,3343,7182,3362xe" filled="true" fillcolor="#000000" stroked="false">
                <v:path arrowok="t"/>
                <v:fill type="solid"/>
              </v:shape>
            </v:group>
            <v:group style="position:absolute;left:7182;top:3425;width:10;height:20" coordorigin="7182,3425" coordsize="10,20">
              <v:shape style="position:absolute;left:7182;top:3425;width:10;height:20" coordorigin="7182,3425" coordsize="10,20" path="m7182,3444l7192,3444,7192,3425,7182,3425,7182,3444xe" filled="true" fillcolor="#000000" stroked="false">
                <v:path arrowok="t"/>
                <v:fill type="solid"/>
              </v:shape>
            </v:group>
            <v:group style="position:absolute;left:7182;top:3444;width:10;height:20" coordorigin="7182,3444" coordsize="10,20">
              <v:shape style="position:absolute;left:7182;top:3444;width:10;height:20" coordorigin="7182,3444" coordsize="10,20" path="m7182,3463l7192,3463,7192,3444,7182,3444,7182,3463xe" filled="true" fillcolor="#000000" stroked="false">
                <v:path arrowok="t"/>
                <v:fill type="solid"/>
              </v:shape>
            </v:group>
            <v:group style="position:absolute;left:7182;top:3463;width:10;height:20" coordorigin="7182,3463" coordsize="10,20">
              <v:shape style="position:absolute;left:7182;top:3463;width:10;height:20" coordorigin="7182,3463" coordsize="10,20" path="m7182,3482l7192,3482,7192,3463,7182,3463,7182,3482xe" filled="true" fillcolor="#000000" stroked="false">
                <v:path arrowok="t"/>
                <v:fill type="solid"/>
              </v:shape>
            </v:group>
            <v:group style="position:absolute;left:7182;top:3482;width:10;height:20" coordorigin="7182,3482" coordsize="10,20">
              <v:shape style="position:absolute;left:7182;top:3482;width:10;height:20" coordorigin="7182,3482" coordsize="10,20" path="m7182,3501l7192,3501,7192,3482,7182,3482,7182,3501xe" filled="true" fillcolor="#000000" stroked="false">
                <v:path arrowok="t"/>
                <v:fill type="solid"/>
              </v:shape>
            </v:group>
            <v:group style="position:absolute;left:7182;top:3501;width:10;height:20" coordorigin="7182,3501" coordsize="10,20">
              <v:shape style="position:absolute;left:7182;top:3501;width:10;height:20" coordorigin="7182,3501" coordsize="10,20" path="m7182,3521l7192,3521,7192,3501,7182,3501,7182,3521xe" filled="true" fillcolor="#000000" stroked="false">
                <v:path arrowok="t"/>
                <v:fill type="solid"/>
              </v:shape>
            </v:group>
            <v:group style="position:absolute;left:7182;top:3521;width:10;height:20" coordorigin="7182,3521" coordsize="10,20">
              <v:shape style="position:absolute;left:7182;top:3521;width:10;height:20" coordorigin="7182,3521" coordsize="10,20" path="m7182,3540l7192,3540,7192,3521,7182,3521,7182,3540xe" filled="true" fillcolor="#000000" stroked="false">
                <v:path arrowok="t"/>
                <v:fill type="solid"/>
              </v:shape>
            </v:group>
            <v:group style="position:absolute;left:7182;top:3540;width:10;height:20" coordorigin="7182,3540" coordsize="10,20">
              <v:shape style="position:absolute;left:7182;top:3540;width:10;height:20" coordorigin="7182,3540" coordsize="10,20" path="m7182,3559l7192,3559,7192,3540,7182,3540,7182,3559xe" filled="true" fillcolor="#000000" stroked="false">
                <v:path arrowok="t"/>
                <v:fill type="solid"/>
              </v:shape>
            </v:group>
            <v:group style="position:absolute;left:7182;top:3559;width:10;height:20" coordorigin="7182,3559" coordsize="10,20">
              <v:shape style="position:absolute;left:7182;top:3559;width:10;height:20" coordorigin="7182,3559" coordsize="10,20" path="m7182,3578l7192,3578,7192,3559,7182,3559,7182,3578xe" filled="true" fillcolor="#000000" stroked="false">
                <v:path arrowok="t"/>
                <v:fill type="solid"/>
              </v:shape>
            </v:group>
            <v:group style="position:absolute;left:7182;top:3578;width:10;height:20" coordorigin="7182,3578" coordsize="10,20">
              <v:shape style="position:absolute;left:7182;top:3578;width:10;height:20" coordorigin="7182,3578" coordsize="10,20" path="m7182,3597l7192,3597,7192,3578,7182,3578,7182,3597xe" filled="true" fillcolor="#000000" stroked="false">
                <v:path arrowok="t"/>
                <v:fill type="solid"/>
              </v:shape>
            </v:group>
            <v:group style="position:absolute;left:7182;top:3597;width:10;height:20" coordorigin="7182,3597" coordsize="10,20">
              <v:shape style="position:absolute;left:7182;top:3597;width:10;height:20" coordorigin="7182,3597" coordsize="10,20" path="m7182,3617l7192,3617,7192,3597,7182,3597,7182,3617xe" filled="true" fillcolor="#000000" stroked="false">
                <v:path arrowok="t"/>
                <v:fill type="solid"/>
              </v:shape>
            </v:group>
            <v:group style="position:absolute;left:7182;top:3617;width:10;height:20" coordorigin="7182,3617" coordsize="10,20">
              <v:shape style="position:absolute;left:7182;top:3617;width:10;height:20" coordorigin="7182,3617" coordsize="10,20" path="m7182,3636l7192,3636,7192,3617,7182,3617,7182,3636xe" filled="true" fillcolor="#000000" stroked="false">
                <v:path arrowok="t"/>
                <v:fill type="solid"/>
              </v:shape>
            </v:group>
            <v:group style="position:absolute;left:7182;top:3636;width:10;height:20" coordorigin="7182,3636" coordsize="10,20">
              <v:shape style="position:absolute;left:7182;top:3636;width:10;height:20" coordorigin="7182,3636" coordsize="10,20" path="m7182,3655l7192,3655,7192,3636,7182,3636,7182,3655xe" filled="true" fillcolor="#000000" stroked="false">
                <v:path arrowok="t"/>
                <v:fill type="solid"/>
              </v:shape>
            </v:group>
            <v:group style="position:absolute;left:7182;top:3655;width:10;height:20" coordorigin="7182,3655" coordsize="10,20">
              <v:shape style="position:absolute;left:7182;top:3655;width:10;height:20" coordorigin="7182,3655" coordsize="10,20" path="m7182,3674l7192,3674,7192,3655,7182,3655,7182,3674xe" filled="true" fillcolor="#000000" stroked="false">
                <v:path arrowok="t"/>
                <v:fill type="solid"/>
              </v:shape>
            </v:group>
            <v:group style="position:absolute;left:7182;top:3674;width:10;height:20" coordorigin="7182,3674" coordsize="10,20">
              <v:shape style="position:absolute;left:7182;top:3674;width:10;height:20" coordorigin="7182,3674" coordsize="10,20" path="m7182,3693l7192,3693,7192,3674,7182,3674,7182,3693xe" filled="true" fillcolor="#000000" stroked="false">
                <v:path arrowok="t"/>
                <v:fill type="solid"/>
              </v:shape>
            </v:group>
            <v:group style="position:absolute;left:7182;top:3693;width:10;height:20" coordorigin="7182,3693" coordsize="10,20">
              <v:shape style="position:absolute;left:7182;top:3693;width:10;height:20" coordorigin="7182,3693" coordsize="10,20" path="m7182,3713l7192,3713,7192,3693,7182,3693,7182,3713xe" filled="true" fillcolor="#000000" stroked="false">
                <v:path arrowok="t"/>
                <v:fill type="solid"/>
              </v:shape>
            </v:group>
            <v:group style="position:absolute;left:7182;top:3713;width:10;height:20" coordorigin="7182,3713" coordsize="10,20">
              <v:shape style="position:absolute;left:7182;top:3713;width:10;height:20" coordorigin="7182,3713" coordsize="10,20" path="m7182,3732l7192,3732,7192,3713,7182,3713,7182,3732xe" filled="true" fillcolor="#000000" stroked="false">
                <v:path arrowok="t"/>
                <v:fill type="solid"/>
              </v:shape>
            </v:group>
            <v:group style="position:absolute;left:7182;top:3732;width:10;height:20" coordorigin="7182,3732" coordsize="10,20">
              <v:shape style="position:absolute;left:7182;top:3732;width:10;height:20" coordorigin="7182,3732" coordsize="10,20" path="m7182,3751l7192,3751,7192,3732,7182,3732,7182,3751xe" filled="true" fillcolor="#000000" stroked="false">
                <v:path arrowok="t"/>
                <v:fill type="solid"/>
              </v:shape>
            </v:group>
            <v:group style="position:absolute;left:7182;top:3751;width:10;height:20" coordorigin="7182,3751" coordsize="10,20">
              <v:shape style="position:absolute;left:7182;top:3751;width:10;height:20" coordorigin="7182,3751" coordsize="10,20" path="m7182,3770l7192,3770,7192,3751,7182,3751,7182,3770xe" filled="true" fillcolor="#000000" stroked="false">
                <v:path arrowok="t"/>
                <v:fill type="solid"/>
              </v:shape>
            </v:group>
            <v:group style="position:absolute;left:7182;top:3830;width:10;height:20" coordorigin="7182,3830" coordsize="10,20">
              <v:shape style="position:absolute;left:7182;top:3830;width:10;height:20" coordorigin="7182,3830" coordsize="10,20" path="m7182,3849l7192,3849,7192,3830,7182,3830,7182,3849xe" filled="true" fillcolor="#000000" stroked="false">
                <v:path arrowok="t"/>
                <v:fill type="solid"/>
              </v:shape>
            </v:group>
            <v:group style="position:absolute;left:7182;top:3849;width:10;height:20" coordorigin="7182,3849" coordsize="10,20">
              <v:shape style="position:absolute;left:7182;top:3849;width:10;height:20" coordorigin="7182,3849" coordsize="10,20" path="m7182,3869l7192,3869,7192,3849,7182,3849,7182,3869xe" filled="true" fillcolor="#000000" stroked="false">
                <v:path arrowok="t"/>
                <v:fill type="solid"/>
              </v:shape>
            </v:group>
            <v:group style="position:absolute;left:7182;top:3869;width:10;height:20" coordorigin="7182,3869" coordsize="10,20">
              <v:shape style="position:absolute;left:7182;top:3869;width:10;height:20" coordorigin="7182,3869" coordsize="10,20" path="m7182,3888l7192,3888,7192,3869,7182,3869,7182,3888xe" filled="true" fillcolor="#000000" stroked="false">
                <v:path arrowok="t"/>
                <v:fill type="solid"/>
              </v:shape>
            </v:group>
            <v:group style="position:absolute;left:7182;top:3888;width:10;height:20" coordorigin="7182,3888" coordsize="10,20">
              <v:shape style="position:absolute;left:7182;top:3888;width:10;height:20" coordorigin="7182,3888" coordsize="10,20" path="m7182,3907l7192,3907,7192,3888,7182,3888,7182,3907xe" filled="true" fillcolor="#000000" stroked="false">
                <v:path arrowok="t"/>
                <v:fill type="solid"/>
              </v:shape>
            </v:group>
            <v:group style="position:absolute;left:7182;top:3907;width:10;height:20" coordorigin="7182,3907" coordsize="10,20">
              <v:shape style="position:absolute;left:7182;top:3907;width:10;height:20" coordorigin="7182,3907" coordsize="10,20" path="m7182,3926l7192,3926,7192,3907,7182,3907,7182,3926xe" filled="true" fillcolor="#000000" stroked="false">
                <v:path arrowok="t"/>
                <v:fill type="solid"/>
              </v:shape>
            </v:group>
            <v:group style="position:absolute;left:7182;top:3926;width:10;height:20" coordorigin="7182,3926" coordsize="10,20">
              <v:shape style="position:absolute;left:7182;top:3926;width:10;height:20" coordorigin="7182,3926" coordsize="10,20" path="m7182,3945l7192,3945,7192,3926,7182,3926,7182,3945xe" filled="true" fillcolor="#000000" stroked="false">
                <v:path arrowok="t"/>
                <v:fill type="solid"/>
              </v:shape>
            </v:group>
            <v:group style="position:absolute;left:7182;top:3945;width:10;height:20" coordorigin="7182,3945" coordsize="10,20">
              <v:shape style="position:absolute;left:7182;top:3945;width:10;height:20" coordorigin="7182,3945" coordsize="10,20" path="m7182,3965l7192,3965,7192,3945,7182,3945,7182,3965xe" filled="true" fillcolor="#000000" stroked="false">
                <v:path arrowok="t"/>
                <v:fill type="solid"/>
              </v:shape>
            </v:group>
            <v:group style="position:absolute;left:7182;top:3965;width:10;height:20" coordorigin="7182,3965" coordsize="10,20">
              <v:shape style="position:absolute;left:7182;top:3965;width:10;height:20" coordorigin="7182,3965" coordsize="10,20" path="m7182,3984l7192,3984,7192,3965,7182,3965,7182,3984xe" filled="true" fillcolor="#000000" stroked="false">
                <v:path arrowok="t"/>
                <v:fill type="solid"/>
              </v:shape>
            </v:group>
            <v:group style="position:absolute;left:7182;top:3984;width:10;height:20" coordorigin="7182,3984" coordsize="10,20">
              <v:shape style="position:absolute;left:7182;top:3984;width:10;height:20" coordorigin="7182,3984" coordsize="10,20" path="m7182,4003l7192,4003,7192,3984,7182,3984,7182,4003xe" filled="true" fillcolor="#000000" stroked="false">
                <v:path arrowok="t"/>
                <v:fill type="solid"/>
              </v:shape>
            </v:group>
            <v:group style="position:absolute;left:7182;top:4003;width:10;height:20" coordorigin="7182,4003" coordsize="10,20">
              <v:shape style="position:absolute;left:7182;top:4003;width:10;height:20" coordorigin="7182,4003" coordsize="10,20" path="m7182,4022l7192,4022,7192,4003,7182,4003,7182,4022xe" filled="true" fillcolor="#000000" stroked="false">
                <v:path arrowok="t"/>
                <v:fill type="solid"/>
              </v:shape>
            </v:group>
            <v:group style="position:absolute;left:7182;top:4022;width:10;height:20" coordorigin="7182,4022" coordsize="10,20">
              <v:shape style="position:absolute;left:7182;top:4022;width:10;height:20" coordorigin="7182,4022" coordsize="10,20" path="m7182,4041l7192,4041,7192,4022,7182,4022,7182,4041xe" filled="true" fillcolor="#000000" stroked="false">
                <v:path arrowok="t"/>
                <v:fill type="solid"/>
              </v:shape>
            </v:group>
            <v:group style="position:absolute;left:7182;top:4041;width:10;height:20" coordorigin="7182,4041" coordsize="10,20">
              <v:shape style="position:absolute;left:7182;top:4041;width:10;height:20" coordorigin="7182,4041" coordsize="10,20" path="m7182,4061l7192,4061,7192,4041,7182,4041,7182,4061xe" filled="true" fillcolor="#000000" stroked="false">
                <v:path arrowok="t"/>
                <v:fill type="solid"/>
              </v:shape>
            </v:group>
            <v:group style="position:absolute;left:7182;top:4061;width:10;height:20" coordorigin="7182,4061" coordsize="10,20">
              <v:shape style="position:absolute;left:7182;top:4061;width:10;height:20" coordorigin="7182,4061" coordsize="10,20" path="m7182,4080l7192,4080,7192,4061,7182,4061,7182,4080xe" filled="true" fillcolor="#000000" stroked="false">
                <v:path arrowok="t"/>
                <v:fill type="solid"/>
              </v:shape>
            </v:group>
            <v:group style="position:absolute;left:7182;top:4080;width:10;height:20" coordorigin="7182,4080" coordsize="10,20">
              <v:shape style="position:absolute;left:7182;top:4080;width:10;height:20" coordorigin="7182,4080" coordsize="10,20" path="m7182,4099l7192,4099,7192,4080,7182,4080,7182,4099xe" filled="true" fillcolor="#000000" stroked="false">
                <v:path arrowok="t"/>
                <v:fill type="solid"/>
              </v:shape>
            </v:group>
            <v:group style="position:absolute;left:7182;top:4099;width:10;height:20" coordorigin="7182,4099" coordsize="10,20">
              <v:shape style="position:absolute;left:7182;top:4099;width:10;height:20" coordorigin="7182,4099" coordsize="10,20" path="m7182,4118l7192,4118,7192,4099,7182,4099,7182,4118xe" filled="true" fillcolor="#000000" stroked="false">
                <v:path arrowok="t"/>
                <v:fill type="solid"/>
              </v:shape>
            </v:group>
            <v:group style="position:absolute;left:7182;top:4118;width:10;height:20" coordorigin="7182,4118" coordsize="10,20">
              <v:shape style="position:absolute;left:7182;top:4118;width:10;height:20" coordorigin="7182,4118" coordsize="10,20" path="m7182,4137l7192,4137,7192,4118,7182,4118,7182,4137xe" filled="true" fillcolor="#000000" stroked="false">
                <v:path arrowok="t"/>
                <v:fill type="solid"/>
              </v:shape>
            </v:group>
            <v:group style="position:absolute;left:7182;top:4137;width:10;height:20" coordorigin="7182,4137" coordsize="10,20">
              <v:shape style="position:absolute;left:7182;top:4137;width:10;height:20" coordorigin="7182,4137" coordsize="10,20" path="m7182,4157l7192,4157,7192,4137,7182,4137,7182,4157xe" filled="true" fillcolor="#000000" stroked="false">
                <v:path arrowok="t"/>
                <v:fill type="solid"/>
              </v:shape>
            </v:group>
            <v:group style="position:absolute;left:7182;top:4157;width:10;height:20" coordorigin="7182,4157" coordsize="10,20">
              <v:shape style="position:absolute;left:7182;top:4157;width:10;height:20" coordorigin="7182,4157" coordsize="10,20" path="m7182,4176l7192,4176,7192,4157,7182,4157,7182,4176xe" filled="true" fillcolor="#000000" stroked="false">
                <v:path arrowok="t"/>
                <v:fill type="solid"/>
              </v:shape>
            </v:group>
            <w10:wrap type="none"/>
          </v:group>
        </w:pict>
      </w:r>
      <w:r>
        <w:rPr/>
        <w:t>截至</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日，本公司募集资金项目使用情况如下：</w:t>
      </w:r>
    </w:p>
    <w:p>
      <w:pPr>
        <w:spacing w:line="240" w:lineRule="auto" w:before="2"/>
        <w:rPr>
          <w:rFonts w:ascii="宋体" w:hAnsi="宋体" w:cs="宋体" w:eastAsia="宋体" w:hint="default"/>
          <w:sz w:val="13"/>
          <w:szCs w:val="13"/>
        </w:rPr>
      </w:pPr>
    </w:p>
    <w:tbl>
      <w:tblPr>
        <w:tblW w:w="0" w:type="auto"/>
        <w:jc w:val="left"/>
        <w:tblInd w:w="868" w:type="dxa"/>
        <w:tblLayout w:type="fixed"/>
        <w:tblCellMar>
          <w:top w:w="0" w:type="dxa"/>
          <w:left w:w="0" w:type="dxa"/>
          <w:bottom w:w="0" w:type="dxa"/>
          <w:right w:w="0" w:type="dxa"/>
        </w:tblCellMar>
        <w:tblLook w:val="01E0"/>
      </w:tblPr>
      <w:tblGrid>
        <w:gridCol w:w="5734"/>
        <w:gridCol w:w="2682"/>
      </w:tblGrid>
      <w:tr>
        <w:trPr>
          <w:trHeight w:val="406" w:hRule="exact"/>
        </w:trPr>
        <w:tc>
          <w:tcPr>
            <w:tcW w:w="5734"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23"/>
              <w:ind w:left="53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8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r>
      <w:tr>
        <w:trPr>
          <w:trHeight w:val="408" w:hRule="exact"/>
        </w:trPr>
        <w:tc>
          <w:tcPr>
            <w:tcW w:w="5734"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募集资金净额</w:t>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sz w:val="18"/>
              </w:rPr>
              <w:t>75,999.61</w:t>
            </w:r>
          </w:p>
        </w:tc>
      </w:tr>
      <w:tr>
        <w:trPr>
          <w:trHeight w:val="406" w:hRule="exact"/>
        </w:trPr>
        <w:tc>
          <w:tcPr>
            <w:tcW w:w="5734"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减：截至本期末募投项目累计投入金额</w:t>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107"/>
              <w:jc w:val="right"/>
              <w:rPr>
                <w:rFonts w:ascii="Arial" w:hAnsi="Arial" w:cs="Arial" w:eastAsia="Arial" w:hint="default"/>
                <w:sz w:val="18"/>
                <w:szCs w:val="18"/>
              </w:rPr>
            </w:pPr>
            <w:r>
              <w:rPr>
                <w:rFonts w:ascii="Arial"/>
                <w:spacing w:val="-1"/>
                <w:sz w:val="18"/>
              </w:rPr>
              <w:t>22,648.32</w:t>
            </w:r>
          </w:p>
        </w:tc>
      </w:tr>
      <w:tr>
        <w:trPr>
          <w:trHeight w:val="408" w:hRule="exact"/>
        </w:trPr>
        <w:tc>
          <w:tcPr>
            <w:tcW w:w="5734"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其中本报告期幕投项目投入金额</w:t>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right="106"/>
              <w:jc w:val="right"/>
              <w:rPr>
                <w:rFonts w:ascii="Arial" w:hAnsi="Arial" w:cs="Arial" w:eastAsia="Arial" w:hint="default"/>
                <w:sz w:val="18"/>
                <w:szCs w:val="18"/>
              </w:rPr>
            </w:pPr>
            <w:r>
              <w:rPr>
                <w:rFonts w:ascii="Arial"/>
                <w:spacing w:val="-2"/>
                <w:sz w:val="18"/>
              </w:rPr>
              <w:t>11,823.98</w:t>
            </w:r>
          </w:p>
        </w:tc>
      </w:tr>
      <w:tr>
        <w:trPr>
          <w:trHeight w:val="406" w:hRule="exact"/>
        </w:trPr>
        <w:tc>
          <w:tcPr>
            <w:tcW w:w="5734" w:type="dxa"/>
            <w:tcBorders>
              <w:top w:val="single" w:sz="8" w:space="0" w:color="000000"/>
              <w:left w:val="nil" w:sz="6" w:space="0" w:color="auto"/>
              <w:bottom w:val="single" w:sz="8" w:space="0" w:color="000000"/>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减：截至本期末超募资金累计使用金额</w:t>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sz w:val="18"/>
              </w:rPr>
              <w:t>28,766.45</w:t>
            </w:r>
          </w:p>
        </w:tc>
      </w:tr>
      <w:tr>
        <w:trPr>
          <w:trHeight w:val="408" w:hRule="exact"/>
        </w:trPr>
        <w:tc>
          <w:tcPr>
            <w:tcW w:w="5734" w:type="dxa"/>
            <w:tcBorders>
              <w:top w:val="single" w:sz="8" w:space="0" w:color="000000"/>
              <w:left w:val="nil" w:sz="6" w:space="0" w:color="auto"/>
              <w:bottom w:val="single" w:sz="8" w:space="0" w:color="000000"/>
              <w:right w:val="nil" w:sz="6" w:space="0" w:color="auto"/>
            </w:tcBorders>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其中本报告超募资金使用金额</w:t>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sz w:val="18"/>
              </w:rPr>
              <w:t>12,803.91</w:t>
            </w:r>
          </w:p>
        </w:tc>
      </w:tr>
      <w:tr>
        <w:trPr>
          <w:trHeight w:val="408" w:hRule="exact"/>
        </w:trPr>
        <w:tc>
          <w:tcPr>
            <w:tcW w:w="5734"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加：截至本期末募集资金累计利息收入扣减手续费净额</w:t>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sz w:val="18"/>
              </w:rPr>
              <w:t>1,482.71</w:t>
            </w:r>
          </w:p>
        </w:tc>
      </w:tr>
      <w:tr>
        <w:trPr>
          <w:trHeight w:val="406" w:hRule="exact"/>
        </w:trPr>
        <w:tc>
          <w:tcPr>
            <w:tcW w:w="5734"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left="470" w:right="0"/>
              <w:jc w:val="left"/>
              <w:rPr>
                <w:rFonts w:ascii="宋体" w:hAnsi="宋体" w:cs="宋体" w:eastAsia="宋体" w:hint="default"/>
                <w:sz w:val="18"/>
                <w:szCs w:val="18"/>
              </w:rPr>
            </w:pPr>
            <w:r>
              <w:rPr>
                <w:rFonts w:ascii="宋体" w:hAnsi="宋体" w:cs="宋体" w:eastAsia="宋体" w:hint="default"/>
                <w:sz w:val="18"/>
                <w:szCs w:val="18"/>
              </w:rPr>
              <w:t>其中本报告期利息收入扣减手续净额</w:t>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92"/>
              <w:ind w:right="107"/>
              <w:jc w:val="right"/>
              <w:rPr>
                <w:rFonts w:ascii="Arial" w:hAnsi="Arial" w:cs="Arial" w:eastAsia="Arial" w:hint="default"/>
                <w:sz w:val="18"/>
                <w:szCs w:val="18"/>
              </w:rPr>
            </w:pPr>
            <w:r>
              <w:rPr>
                <w:rFonts w:ascii="Arial"/>
                <w:spacing w:val="-1"/>
                <w:sz w:val="18"/>
              </w:rPr>
              <w:t>1,245.18</w:t>
            </w:r>
          </w:p>
        </w:tc>
      </w:tr>
      <w:tr>
        <w:trPr>
          <w:trHeight w:val="408" w:hRule="exact"/>
        </w:trPr>
        <w:tc>
          <w:tcPr>
            <w:tcW w:w="5734"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尚未使用的募集资金余额</w:t>
            </w:r>
          </w:p>
        </w:tc>
        <w:tc>
          <w:tcPr>
            <w:tcW w:w="2682" w:type="dxa"/>
            <w:tcBorders>
              <w:top w:val="single" w:sz="4" w:space="0" w:color="000000"/>
              <w:left w:val="nil" w:sz="6" w:space="0" w:color="auto"/>
              <w:bottom w:val="single" w:sz="4" w:space="0" w:color="000000"/>
              <w:right w:val="nil" w:sz="6" w:space="0" w:color="auto"/>
            </w:tcBorders>
          </w:tcPr>
          <w:p>
            <w:pPr>
              <w:pStyle w:val="TableParagraph"/>
              <w:spacing w:line="240" w:lineRule="auto" w:before="95"/>
              <w:ind w:right="107"/>
              <w:jc w:val="right"/>
              <w:rPr>
                <w:rFonts w:ascii="Arial" w:hAnsi="Arial" w:cs="Arial" w:eastAsia="Arial" w:hint="default"/>
                <w:sz w:val="18"/>
                <w:szCs w:val="18"/>
              </w:rPr>
            </w:pPr>
            <w:r>
              <w:rPr>
                <w:rFonts w:ascii="Arial"/>
                <w:spacing w:val="-1"/>
                <w:sz w:val="18"/>
              </w:rPr>
              <w:t>26,067.55</w:t>
            </w:r>
          </w:p>
        </w:tc>
      </w:tr>
    </w:tbl>
    <w:p>
      <w:pPr>
        <w:spacing w:line="240" w:lineRule="auto" w:before="12"/>
        <w:rPr>
          <w:rFonts w:ascii="宋体" w:hAnsi="宋体" w:cs="宋体" w:eastAsia="宋体" w:hint="default"/>
          <w:sz w:val="12"/>
          <w:szCs w:val="12"/>
        </w:rPr>
      </w:pPr>
    </w:p>
    <w:p>
      <w:pPr>
        <w:pStyle w:val="BodyText"/>
        <w:spacing w:line="240" w:lineRule="auto" w:before="26"/>
        <w:ind w:left="1360" w:right="1661"/>
        <w:jc w:val="left"/>
      </w:pPr>
      <w:r>
        <w:rPr/>
        <w:t>按此计算截至</w:t>
      </w:r>
      <w:r>
        <w:rPr>
          <w:spacing w:val="-66"/>
        </w:rPr>
        <w:t> </w:t>
      </w:r>
      <w:r>
        <w:rPr>
          <w:rFonts w:ascii="Arial" w:hAnsi="Arial" w:cs="Arial" w:eastAsia="Arial" w:hint="default"/>
          <w:spacing w:val="-6"/>
        </w:rPr>
        <w:t>2011</w:t>
      </w:r>
      <w:r>
        <w:rPr>
          <w:rFonts w:ascii="Arial" w:hAnsi="Arial" w:cs="Arial" w:eastAsia="Arial" w:hint="default"/>
          <w:spacing w:val="-11"/>
        </w:rPr>
        <w:t> </w:t>
      </w:r>
      <w:r>
        <w:rPr/>
        <w:t>年</w:t>
      </w:r>
      <w:r>
        <w:rPr>
          <w:spacing w:val="-69"/>
        </w:rPr>
        <w:t> </w:t>
      </w:r>
      <w:r>
        <w:rPr>
          <w:rFonts w:ascii="Arial" w:hAnsi="Arial" w:cs="Arial" w:eastAsia="Arial" w:hint="default"/>
        </w:rPr>
        <w:t>12</w:t>
      </w:r>
      <w:r>
        <w:rPr>
          <w:rFonts w:ascii="Arial" w:hAnsi="Arial" w:cs="Arial" w:eastAsia="Arial" w:hint="default"/>
          <w:spacing w:val="-14"/>
        </w:rPr>
        <w:t> </w:t>
      </w:r>
      <w:r>
        <w:rPr/>
        <w:t>月</w:t>
      </w:r>
      <w:r>
        <w:rPr>
          <w:spacing w:val="-66"/>
        </w:rPr>
        <w:t> </w:t>
      </w:r>
      <w:r>
        <w:rPr>
          <w:rFonts w:ascii="Arial" w:hAnsi="Arial" w:cs="Arial" w:eastAsia="Arial" w:hint="default"/>
        </w:rPr>
        <w:t>31</w:t>
      </w:r>
      <w:r>
        <w:rPr>
          <w:rFonts w:ascii="Arial" w:hAnsi="Arial" w:cs="Arial" w:eastAsia="Arial" w:hint="default"/>
          <w:spacing w:val="-12"/>
        </w:rPr>
        <w:t> </w:t>
      </w:r>
      <w:r>
        <w:rPr/>
        <w:t>日募集资金专户存款余额应为</w:t>
      </w:r>
      <w:r>
        <w:rPr>
          <w:spacing w:val="-66"/>
        </w:rPr>
        <w:t> </w:t>
      </w:r>
      <w:r>
        <w:rPr>
          <w:rFonts w:ascii="Arial" w:hAnsi="Arial" w:cs="Arial" w:eastAsia="Arial" w:hint="default"/>
        </w:rPr>
        <w:t>26,067.55</w:t>
      </w:r>
      <w:r>
        <w:rPr>
          <w:rFonts w:ascii="Arial" w:hAnsi="Arial" w:cs="Arial" w:eastAsia="Arial" w:hint="default"/>
          <w:spacing w:val="-10"/>
        </w:rPr>
        <w:t> </w:t>
      </w:r>
      <w:r>
        <w:rPr/>
        <w:t>万</w:t>
      </w:r>
    </w:p>
    <w:p>
      <w:pPr>
        <w:pStyle w:val="BodyText"/>
        <w:spacing w:line="240" w:lineRule="auto" w:before="136"/>
        <w:ind w:left="878" w:right="1661"/>
        <w:jc w:val="left"/>
      </w:pPr>
      <w:r>
        <w:rPr>
          <w:spacing w:val="8"/>
        </w:rPr>
        <w:t>元，专户存款实际余额为 </w:t>
      </w:r>
      <w:r>
        <w:rPr>
          <w:rFonts w:ascii="Arial" w:hAnsi="Arial" w:cs="Arial" w:eastAsia="Arial" w:hint="default"/>
        </w:rPr>
        <w:t>27,531.69 </w:t>
      </w:r>
      <w:r>
        <w:rPr>
          <w:rFonts w:ascii="Arial" w:hAnsi="Arial" w:cs="Arial" w:eastAsia="Arial" w:hint="default"/>
          <w:spacing w:val="16"/>
        </w:rPr>
        <w:t> </w:t>
      </w:r>
      <w:r>
        <w:rPr>
          <w:spacing w:val="8"/>
        </w:rPr>
        <w:t>万元，较前述计算的专户存款余额多出</w:t>
      </w:r>
    </w:p>
    <w:p>
      <w:pPr>
        <w:spacing w:after="0" w:line="240" w:lineRule="auto"/>
        <w:jc w:val="left"/>
        <w:sectPr>
          <w:pgSz w:w="11910" w:h="16840"/>
          <w:pgMar w:header="877" w:footer="835" w:top="1060" w:bottom="1020" w:left="920" w:right="0"/>
        </w:sectPr>
      </w:pPr>
    </w:p>
    <w:p>
      <w:pPr>
        <w:spacing w:line="240" w:lineRule="auto" w:before="9"/>
        <w:rPr>
          <w:rFonts w:ascii="宋体" w:hAnsi="宋体" w:cs="宋体" w:eastAsia="宋体" w:hint="default"/>
          <w:sz w:val="22"/>
          <w:szCs w:val="22"/>
        </w:rPr>
      </w:pPr>
      <w:r>
        <w:rPr/>
        <w:pict>
          <v:group style="position:absolute;margin-left:88.463997pt;margin-top:452.22998pt;width:430.3pt;height:5.05pt;mso-position-horizontal-relative:page;mso-position-vertical-relative:page;z-index:-1164808" coordorigin="1769,9045" coordsize="8606,101">
            <v:shape style="position:absolute;left:1769;top:9045;width:5747;height:101" type="#_x0000_t75" stroked="false">
              <v:imagedata r:id="rId429" o:title=""/>
            </v:shape>
            <v:shape style="position:absolute;left:7492;top:9136;width:1604;height:10" type="#_x0000_t75" stroked="false">
              <v:imagedata r:id="rId430" o:title=""/>
            </v:shape>
            <v:shape style="position:absolute;left:9091;top:9136;width:1284;height:10" type="#_x0000_t75" stroked="false">
              <v:imagedata r:id="rId431" o:title=""/>
            </v:shape>
            <w10:wrap type="none"/>
          </v:group>
        </w:pict>
      </w:r>
      <w:r>
        <w:rPr/>
        <w:pict>
          <v:group style="position:absolute;margin-left:88.463997pt;margin-top:477.069977pt;width:430.3pt;height:.5pt;mso-position-horizontal-relative:page;mso-position-vertical-relative:page;z-index:-1164784" coordorigin="1769,9541" coordsize="8606,10">
            <v:shape style="position:absolute;left:1769;top:9541;width:5727;height:10" type="#_x0000_t75" stroked="false">
              <v:imagedata r:id="rId432" o:title=""/>
            </v:shape>
            <v:shape style="position:absolute;left:7492;top:9541;width:1604;height:10" type="#_x0000_t75" stroked="false">
              <v:imagedata r:id="rId430" o:title=""/>
            </v:shape>
            <v:shape style="position:absolute;left:9091;top:9541;width:1284;height:10" type="#_x0000_t75" stroked="false">
              <v:imagedata r:id="rId431" o:title=""/>
            </v:shape>
            <w10:wrap type="none"/>
          </v:group>
        </w:pict>
      </w:r>
      <w:r>
        <w:rPr/>
        <w:pict>
          <v:group style="position:absolute;margin-left:88.463997pt;margin-top:492.909973pt;width:430.3pt;height:5.05pt;mso-position-horizontal-relative:page;mso-position-vertical-relative:page;z-index:-1164760" coordorigin="1769,9858" coordsize="8606,101">
            <v:shape style="position:absolute;left:1769;top:9858;width:5747;height:101" type="#_x0000_t75" stroked="false">
              <v:imagedata r:id="rId433" o:title=""/>
            </v:shape>
            <v:shape style="position:absolute;left:7492;top:9949;width:1604;height:10" type="#_x0000_t75" stroked="false">
              <v:imagedata r:id="rId434" o:title=""/>
            </v:shape>
            <v:shape style="position:absolute;left:9091;top:9949;width:1284;height:10" type="#_x0000_t75" stroked="false">
              <v:imagedata r:id="rId435" o:title=""/>
            </v:shape>
            <w10:wrap type="none"/>
          </v:group>
        </w:pict>
      </w:r>
      <w:r>
        <w:rPr/>
        <w:pict>
          <v:group style="position:absolute;margin-left:88.463997pt;margin-top:513.309998pt;width:430.3pt;height:5.05pt;mso-position-horizontal-relative:page;mso-position-vertical-relative:page;z-index:-1164736" coordorigin="1769,10266" coordsize="8606,101">
            <v:shape style="position:absolute;left:1769;top:10266;width:5747;height:101" type="#_x0000_t75" stroked="false">
              <v:imagedata r:id="rId429" o:title=""/>
            </v:shape>
            <v:shape style="position:absolute;left:7492;top:10357;width:1604;height:10" type="#_x0000_t75" stroked="false">
              <v:imagedata r:id="rId430" o:title=""/>
            </v:shape>
            <v:shape style="position:absolute;left:9091;top:10357;width:1284;height:10" type="#_x0000_t75" stroked="false">
              <v:imagedata r:id="rId431" o:title=""/>
            </v:shape>
            <w10:wrap type="none"/>
          </v:group>
        </w:pict>
      </w:r>
      <w:r>
        <w:rPr/>
        <w:pict>
          <v:group style="position:absolute;margin-left:88.463997pt;margin-top:538.149963pt;width:430.3pt;height:.5pt;mso-position-horizontal-relative:page;mso-position-vertical-relative:page;z-index:-1164712" coordorigin="1769,10763" coordsize="8606,10">
            <v:shape style="position:absolute;left:1769;top:10763;width:5727;height:10" type="#_x0000_t75" stroked="false">
              <v:imagedata r:id="rId432" o:title=""/>
            </v:shape>
            <v:shape style="position:absolute;left:7492;top:10763;width:1604;height:10" type="#_x0000_t75" stroked="false">
              <v:imagedata r:id="rId430" o:title=""/>
            </v:shape>
            <v:shape style="position:absolute;left:9091;top:10763;width:1284;height:10" type="#_x0000_t75" stroked="false">
              <v:imagedata r:id="rId431" o:title=""/>
            </v:shape>
            <w10:wrap type="none"/>
          </v:group>
        </w:pict>
      </w:r>
      <w:r>
        <w:rPr/>
        <w:pict>
          <v:group style="position:absolute;margin-left:88.463997pt;margin-top:553.98999pt;width:430.3pt;height:5.05pt;mso-position-horizontal-relative:page;mso-position-vertical-relative:page;z-index:-1164688" coordorigin="1769,11080" coordsize="8606,101">
            <v:shape style="position:absolute;left:1769;top:11080;width:5747;height:101" type="#_x0000_t75" stroked="false">
              <v:imagedata r:id="rId433" o:title=""/>
            </v:shape>
            <v:shape style="position:absolute;left:7492;top:11171;width:1604;height:10" type="#_x0000_t75" stroked="false">
              <v:imagedata r:id="rId434" o:title=""/>
            </v:shape>
            <v:shape style="position:absolute;left:9091;top:11171;width:1284;height:10" type="#_x0000_t75" stroked="false">
              <v:imagedata r:id="rId435" o:title=""/>
            </v:shape>
            <w10:wrap type="none"/>
          </v:group>
        </w:pict>
      </w:r>
      <w:r>
        <w:rPr/>
        <w:pict>
          <v:group style="position:absolute;margin-left:88.463997pt;margin-top:578.829956pt;width:430.3pt;height:.5pt;mso-position-horizontal-relative:page;mso-position-vertical-relative:page;z-index:-1164664" coordorigin="1769,11577" coordsize="8606,10">
            <v:shape style="position:absolute;left:1769;top:11577;width:5727;height:10" type="#_x0000_t75" stroked="false">
              <v:imagedata r:id="rId432" o:title=""/>
            </v:shape>
            <v:shape style="position:absolute;left:7492;top:11577;width:1604;height:10" type="#_x0000_t75" stroked="false">
              <v:imagedata r:id="rId434" o:title=""/>
            </v:shape>
            <v:shape style="position:absolute;left:9091;top:11577;width:1284;height:10" type="#_x0000_t75" stroked="false">
              <v:imagedata r:id="rId435" o:title=""/>
            </v:shape>
            <w10:wrap type="none"/>
          </v:group>
        </w:pict>
      </w:r>
      <w:r>
        <w:rPr/>
        <w:pict>
          <v:group style="position:absolute;margin-left:88.463997pt;margin-top:594.669983pt;width:430.3pt;height:5.05pt;mso-position-horizontal-relative:page;mso-position-vertical-relative:page;z-index:-1164640" coordorigin="1769,11893" coordsize="8606,101">
            <v:shape style="position:absolute;left:1769;top:11893;width:5747;height:101" type="#_x0000_t75" stroked="false">
              <v:imagedata r:id="rId429" o:title=""/>
            </v:shape>
            <v:shape style="position:absolute;left:7492;top:11985;width:1604;height:10" type="#_x0000_t75" stroked="false">
              <v:imagedata r:id="rId430" o:title=""/>
            </v:shape>
            <v:shape style="position:absolute;left:9091;top:11985;width:1284;height:10" type="#_x0000_t75" stroked="false">
              <v:imagedata r:id="rId431" o:title=""/>
            </v:shape>
            <w10:wrap type="none"/>
          </v:group>
        </w:pict>
      </w:r>
      <w:r>
        <w:rPr/>
        <w:pict>
          <v:group style="position:absolute;margin-left:88.463997pt;margin-top:615.070007pt;width:430.3pt;height:5.05pt;mso-position-horizontal-relative:page;mso-position-vertical-relative:page;z-index:-1164616" coordorigin="1769,12301" coordsize="8606,101">
            <v:shape style="position:absolute;left:1769;top:12301;width:5747;height:101" type="#_x0000_t75" stroked="false">
              <v:imagedata r:id="rId433" o:title=""/>
            </v:shape>
            <v:shape style="position:absolute;left:7492;top:12393;width:1604;height:10" type="#_x0000_t75" stroked="false">
              <v:imagedata r:id="rId434" o:title=""/>
            </v:shape>
            <v:shape style="position:absolute;left:9091;top:12393;width:1284;height:10" type="#_x0000_t75" stroked="false">
              <v:imagedata r:id="rId435" o:title=""/>
            </v:shape>
            <w10:wrap type="none"/>
          </v:group>
        </w:pict>
      </w:r>
      <w:r>
        <w:rPr/>
        <w:pict>
          <v:group style="position:absolute;margin-left:88.463997pt;margin-top:639.939941pt;width:430.3pt;height:.5pt;mso-position-horizontal-relative:page;mso-position-vertical-relative:page;z-index:-1164592" coordorigin="1769,12799" coordsize="8606,10">
            <v:shape style="position:absolute;left:1769;top:12799;width:5727;height:10" type="#_x0000_t75" stroked="false">
              <v:imagedata r:id="rId432" o:title=""/>
            </v:shape>
            <v:shape style="position:absolute;left:7492;top:12799;width:1604;height:10" type="#_x0000_t75" stroked="false">
              <v:imagedata r:id="rId434" o:title=""/>
            </v:shape>
            <v:shape style="position:absolute;left:9091;top:12799;width:1284;height:10" type="#_x0000_t75" stroked="false">
              <v:imagedata r:id="rId435" o:title=""/>
            </v:shape>
            <w10:wrap type="none"/>
          </v:group>
        </w:pict>
      </w:r>
      <w:r>
        <w:rPr/>
        <w:pict>
          <v:group style="position:absolute;margin-left:88.463997pt;margin-top:655.779968pt;width:430.3pt;height:5.05pt;mso-position-horizontal-relative:page;mso-position-vertical-relative:page;z-index:-1164568" coordorigin="1769,13116" coordsize="8606,101">
            <v:shape style="position:absolute;left:1769;top:13116;width:5747;height:101" type="#_x0000_t75" stroked="false">
              <v:imagedata r:id="rId429" o:title=""/>
            </v:shape>
            <v:shape style="position:absolute;left:7492;top:13207;width:1604;height:10" type="#_x0000_t75" stroked="false">
              <v:imagedata r:id="rId430" o:title=""/>
            </v:shape>
            <v:shape style="position:absolute;left:9091;top:13207;width:1284;height:10" type="#_x0000_t75" stroked="false">
              <v:imagedata r:id="rId431" o:title=""/>
            </v:shape>
            <w10:wrap type="none"/>
          </v:group>
        </w:pict>
      </w:r>
      <w:r>
        <w:rPr/>
        <w:pict>
          <v:group style="position:absolute;margin-left:88.463997pt;margin-top:680.619995pt;width:430.3pt;height:.5pt;mso-position-horizontal-relative:page;mso-position-vertical-relative:page;z-index:-1164544" coordorigin="1769,13612" coordsize="8606,10">
            <v:shape style="position:absolute;left:1769;top:13612;width:5727;height:10" type="#_x0000_t75" stroked="false">
              <v:imagedata r:id="rId432" o:title=""/>
            </v:shape>
            <v:shape style="position:absolute;left:7492;top:13612;width:1604;height:10" type="#_x0000_t75" stroked="false">
              <v:imagedata r:id="rId430" o:title=""/>
            </v:shape>
            <v:shape style="position:absolute;left:9091;top:13612;width:1284;height:10" type="#_x0000_t75" stroked="false">
              <v:imagedata r:id="rId431" o:title=""/>
            </v:shape>
            <w10:wrap type="none"/>
          </v:group>
        </w:pict>
      </w:r>
      <w:r>
        <w:rPr/>
        <w:pict>
          <v:group style="position:absolute;margin-left:88.463997pt;margin-top:696.459961pt;width:430.3pt;height:5.05pt;mso-position-horizontal-relative:page;mso-position-vertical-relative:page;z-index:-1164520" coordorigin="1769,13929" coordsize="8606,101">
            <v:shape style="position:absolute;left:1769;top:13929;width:5747;height:101" type="#_x0000_t75" stroked="false">
              <v:imagedata r:id="rId433" o:title=""/>
            </v:shape>
            <v:shape style="position:absolute;left:7492;top:14020;width:1604;height:10" type="#_x0000_t75" stroked="false">
              <v:imagedata r:id="rId434" o:title=""/>
            </v:shape>
            <v:shape style="position:absolute;left:9091;top:14020;width:1284;height:10" type="#_x0000_t75" stroked="false">
              <v:imagedata r:id="rId435" o:title=""/>
            </v:shape>
            <w10:wrap type="none"/>
          </v:group>
        </w:pict>
      </w:r>
      <w:r>
        <w:rPr/>
        <w:pict>
          <v:group style="position:absolute;margin-left:88.463997pt;margin-top:721.299988pt;width:430.3pt;height:.5pt;mso-position-horizontal-relative:page;mso-position-vertical-relative:page;z-index:-1164496" coordorigin="1769,14426" coordsize="8606,10">
            <v:shape style="position:absolute;left:1769;top:14426;width:5727;height:10" type="#_x0000_t75" stroked="false">
              <v:imagedata r:id="rId432" o:title=""/>
            </v:shape>
            <v:shape style="position:absolute;left:7492;top:14426;width:1604;height:10" type="#_x0000_t75" stroked="false">
              <v:imagedata r:id="rId434" o:title=""/>
            </v:shape>
            <v:shape style="position:absolute;left:9091;top:14426;width:1284;height:10" type="#_x0000_t75" stroked="false">
              <v:imagedata r:id="rId435" o:title=""/>
            </v:shape>
            <w10:wrap type="none"/>
          </v:group>
        </w:pict>
      </w:r>
      <w:r>
        <w:rPr/>
        <w:pict>
          <v:group style="position:absolute;margin-left:88.463997pt;margin-top:737.139954pt;width:430.3pt;height:5.05pt;mso-position-horizontal-relative:page;mso-position-vertical-relative:page;z-index:-1164472" coordorigin="1769,14743" coordsize="8606,101">
            <v:shape style="position:absolute;left:1769;top:14743;width:5747;height:101" type="#_x0000_t75" stroked="false">
              <v:imagedata r:id="rId436" o:title=""/>
            </v:shape>
            <v:shape style="position:absolute;left:7492;top:14834;width:1604;height:10" type="#_x0000_t75" stroked="false">
              <v:imagedata r:id="rId430" o:title=""/>
            </v:shape>
            <v:shape style="position:absolute;left:9091;top:14834;width:1284;height:10" type="#_x0000_t75" stroked="false">
              <v:imagedata r:id="rId431" o:title=""/>
            </v:shape>
            <w10:wrap type="none"/>
          </v:group>
        </w:pict>
      </w:r>
    </w:p>
    <w:p>
      <w:pPr>
        <w:pStyle w:val="BodyText"/>
        <w:spacing w:line="240" w:lineRule="auto" w:before="26"/>
        <w:ind w:left="158" w:right="0"/>
        <w:jc w:val="left"/>
      </w:pPr>
      <w:r>
        <w:rPr>
          <w:rFonts w:ascii="Arial" w:hAnsi="Arial" w:cs="Arial" w:eastAsia="Arial" w:hint="default"/>
        </w:rPr>
        <w:t>1,464.14</w:t>
      </w:r>
      <w:r>
        <w:rPr>
          <w:rFonts w:ascii="Arial" w:hAnsi="Arial" w:cs="Arial" w:eastAsia="Arial" w:hint="default"/>
          <w:spacing w:val="-6"/>
        </w:rPr>
        <w:t> </w:t>
      </w:r>
      <w:r>
        <w:rPr>
          <w:spacing w:val="-5"/>
        </w:rPr>
        <w:t>万元，产生差异的原因系：截至</w:t>
      </w:r>
      <w:r>
        <w:rPr>
          <w:spacing w:val="-60"/>
        </w:rPr>
        <w:t> </w:t>
      </w:r>
      <w:r>
        <w:rPr>
          <w:rFonts w:ascii="Arial" w:hAnsi="Arial" w:cs="Arial" w:eastAsia="Arial" w:hint="default"/>
          <w:spacing w:val="-5"/>
        </w:rPr>
        <w:t>2011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spacing w:val="-4"/>
        </w:rPr>
        <w:t>日，用自有资金垫付</w:t>
      </w:r>
    </w:p>
    <w:p>
      <w:pPr>
        <w:pStyle w:val="BodyText"/>
        <w:spacing w:line="424" w:lineRule="auto"/>
        <w:ind w:left="638" w:right="1787" w:hanging="480"/>
        <w:jc w:val="left"/>
      </w:pPr>
      <w:r>
        <w:rPr/>
        <w:t>募投项目款项 </w:t>
      </w:r>
      <w:r>
        <w:rPr>
          <w:rFonts w:ascii="Arial" w:hAnsi="Arial" w:cs="Arial" w:eastAsia="Arial" w:hint="default"/>
        </w:rPr>
        <w:t>1,464.14</w:t>
      </w:r>
      <w:r>
        <w:rPr>
          <w:rFonts w:ascii="Arial" w:hAnsi="Arial" w:cs="Arial" w:eastAsia="Arial" w:hint="default"/>
          <w:spacing w:val="53"/>
        </w:rPr>
        <w:t> </w:t>
      </w:r>
      <w:r>
        <w:rPr/>
        <w:t>万元尚未归还。 </w:t>
      </w:r>
      <w:r>
        <w:rPr>
          <w:spacing w:val="-3"/>
        </w:rPr>
        <w:t>公司用自有资金代垫的主要原因是：募集资金以定期存款方式存放于募集资</w:t>
      </w:r>
    </w:p>
    <w:p>
      <w:pPr>
        <w:pStyle w:val="BodyText"/>
        <w:spacing w:line="283" w:lineRule="exact" w:before="0"/>
        <w:ind w:left="158" w:right="0"/>
        <w:jc w:val="left"/>
      </w:pPr>
      <w:r>
        <w:rPr>
          <w:spacing w:val="-3"/>
        </w:rPr>
        <w:t>金账户，尚未到期，若提前支取，将会损失大额利息收入；工资需直接从基本户</w:t>
      </w:r>
    </w:p>
    <w:p>
      <w:pPr>
        <w:pStyle w:val="BodyText"/>
        <w:spacing w:line="357" w:lineRule="auto" w:before="151"/>
        <w:ind w:left="158" w:right="0"/>
        <w:jc w:val="left"/>
      </w:pPr>
      <w:r>
        <w:rPr>
          <w:spacing w:val="-3"/>
        </w:rPr>
        <w:t>发放，差旅费、办公费等日常费用需先期由基本账户垫付，然后按月汇总后，再</w:t>
      </w:r>
      <w:r>
        <w:rPr>
          <w:spacing w:val="-104"/>
        </w:rPr>
        <w:t> </w:t>
      </w:r>
      <w:r>
        <w:rPr>
          <w:spacing w:val="-104"/>
        </w:rPr>
      </w:r>
      <w:r>
        <w:rPr/>
        <w:t>经过募集资金使用审批流程从募集资金账户置换至基本账户。</w:t>
      </w:r>
    </w:p>
    <w:p>
      <w:pPr>
        <w:pStyle w:val="BodyText"/>
        <w:spacing w:line="338" w:lineRule="auto" w:before="34"/>
        <w:ind w:left="158" w:right="1787" w:firstLine="479"/>
        <w:jc w:val="left"/>
      </w:pPr>
      <w:r>
        <w:rPr/>
        <w:t>截至</w:t>
      </w:r>
      <w:r>
        <w:rPr>
          <w:spacing w:val="-49"/>
        </w:rPr>
        <w:t> </w:t>
      </w:r>
      <w:r>
        <w:rPr>
          <w:rFonts w:ascii="Arial" w:hAnsi="Arial" w:cs="Arial" w:eastAsia="Arial" w:hint="default"/>
          <w:spacing w:val="-6"/>
        </w:rPr>
        <w:t>2011</w:t>
      </w:r>
      <w:r>
        <w:rPr>
          <w:rFonts w:ascii="Arial" w:hAnsi="Arial" w:cs="Arial" w:eastAsia="Arial" w:hint="default"/>
          <w:spacing w:val="5"/>
        </w:rPr>
        <w:t> </w:t>
      </w:r>
      <w:r>
        <w:rPr/>
        <w:t>年</w:t>
      </w:r>
      <w:r>
        <w:rPr>
          <w:spacing w:val="-52"/>
        </w:rPr>
        <w:t> </w:t>
      </w:r>
      <w:r>
        <w:rPr>
          <w:rFonts w:ascii="Arial" w:hAnsi="Arial" w:cs="Arial" w:eastAsia="Arial" w:hint="default"/>
        </w:rPr>
        <w:t>12</w:t>
      </w:r>
      <w:r>
        <w:rPr>
          <w:rFonts w:ascii="Arial" w:hAnsi="Arial" w:cs="Arial" w:eastAsia="Arial" w:hint="default"/>
          <w:spacing w:val="3"/>
        </w:rPr>
        <w:t> </w:t>
      </w:r>
      <w:r>
        <w:rPr/>
        <w:t>月</w:t>
      </w:r>
      <w:r>
        <w:rPr>
          <w:spacing w:val="-49"/>
        </w:rPr>
        <w:t> </w:t>
      </w:r>
      <w:r>
        <w:rPr>
          <w:rFonts w:ascii="Arial" w:hAnsi="Arial" w:cs="Arial" w:eastAsia="Arial" w:hint="default"/>
        </w:rPr>
        <w:t>31</w:t>
      </w:r>
      <w:r>
        <w:rPr>
          <w:rFonts w:ascii="Arial" w:hAnsi="Arial" w:cs="Arial" w:eastAsia="Arial" w:hint="default"/>
          <w:spacing w:val="2"/>
        </w:rPr>
        <w:t> </w:t>
      </w:r>
      <w:r>
        <w:rPr/>
        <w:t>日，公司用自有资金垫付款项</w:t>
      </w:r>
      <w:r>
        <w:rPr>
          <w:spacing w:val="-49"/>
        </w:rPr>
        <w:t> </w:t>
      </w:r>
      <w:r>
        <w:rPr>
          <w:rFonts w:ascii="Arial" w:hAnsi="Arial" w:cs="Arial" w:eastAsia="Arial" w:hint="default"/>
        </w:rPr>
        <w:t>1,464.14</w:t>
      </w:r>
      <w:r>
        <w:rPr>
          <w:rFonts w:ascii="Arial" w:hAnsi="Arial" w:cs="Arial" w:eastAsia="Arial" w:hint="default"/>
          <w:spacing w:val="6"/>
        </w:rPr>
        <w:t> </w:t>
      </w:r>
      <w:r>
        <w:rPr/>
        <w:t>万元均为工 资、差旅费、办公费等。</w:t>
      </w:r>
    </w:p>
    <w:p>
      <w:pPr>
        <w:pStyle w:val="BodyText"/>
        <w:spacing w:line="240" w:lineRule="auto" w:before="53"/>
        <w:ind w:left="640" w:right="0"/>
        <w:jc w:val="left"/>
      </w:pPr>
      <w:r>
        <w:rPr/>
        <w:t>截止</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日，募集资金具体存放情况如下：</w:t>
      </w:r>
    </w:p>
    <w:p>
      <w:pPr>
        <w:pStyle w:val="BodyText"/>
        <w:spacing w:line="338" w:lineRule="auto"/>
        <w:ind w:left="640" w:right="4566"/>
        <w:jc w:val="left"/>
      </w:pPr>
      <w:r>
        <w:rPr/>
        <w:t>（</w:t>
      </w:r>
      <w:r>
        <w:rPr>
          <w:rFonts w:ascii="Arial" w:hAnsi="Arial" w:cs="Arial" w:eastAsia="Arial" w:hint="default"/>
        </w:rPr>
        <w:t>1</w:t>
      </w:r>
      <w:r>
        <w:rPr/>
        <w:t>）三方监管募集资金专户存款明细余额 开户单位：深圳天源迪科信息技术股份有限公司</w:t>
      </w:r>
    </w:p>
    <w:p>
      <w:pPr>
        <w:spacing w:before="61"/>
        <w:ind w:left="0" w:right="1791" w:firstLine="0"/>
        <w:jc w:val="right"/>
        <w:rPr>
          <w:rFonts w:ascii="宋体" w:hAnsi="宋体" w:cs="宋体" w:eastAsia="宋体" w:hint="default"/>
          <w:sz w:val="21"/>
          <w:szCs w:val="21"/>
        </w:rPr>
      </w:pPr>
      <w:r>
        <w:rPr/>
        <w:pict>
          <v:group style="position:absolute;margin-left:88.463997pt;margin-top:40.753662pt;width:430.3pt;height:5.05pt;mso-position-horizontal-relative:page;mso-position-vertical-relative:paragraph;z-index:-1164904" coordorigin="1769,815" coordsize="8606,101">
            <v:shape style="position:absolute;left:1769;top:815;width:5747;height:101" type="#_x0000_t75" stroked="false">
              <v:imagedata r:id="rId437" o:title=""/>
            </v:shape>
            <v:shape style="position:absolute;left:7492;top:906;width:1604;height:10" type="#_x0000_t75" stroked="false">
              <v:imagedata r:id="rId430" o:title=""/>
            </v:shape>
            <v:shape style="position:absolute;left:9091;top:906;width:1284;height:10" type="#_x0000_t75" stroked="false">
              <v:imagedata r:id="rId431" o:title=""/>
            </v:shape>
            <w10:wrap type="none"/>
          </v:group>
        </w:pict>
      </w:r>
      <w:r>
        <w:rPr/>
        <w:pict>
          <v:group style="position:absolute;margin-left:88.463997pt;margin-top:65.593674pt;width:430.3pt;height:.5pt;mso-position-horizontal-relative:page;mso-position-vertical-relative:paragraph;z-index:-1164880" coordorigin="1769,1312" coordsize="8606,10">
            <v:shape style="position:absolute;left:1769;top:1312;width:5727;height:10" type="#_x0000_t75" stroked="false">
              <v:imagedata r:id="rId432" o:title=""/>
            </v:shape>
            <v:shape style="position:absolute;left:7492;top:1312;width:1604;height:10" type="#_x0000_t75" stroked="false">
              <v:imagedata r:id="rId430" o:title=""/>
            </v:shape>
            <v:shape style="position:absolute;left:9091;top:1312;width:1284;height:10" type="#_x0000_t75" stroked="false">
              <v:imagedata r:id="rId431" o:title=""/>
            </v:shape>
            <w10:wrap type="none"/>
          </v:group>
        </w:pict>
      </w:r>
      <w:r>
        <w:rPr/>
        <w:pict>
          <v:group style="position:absolute;margin-left:88.463997pt;margin-top:81.433693pt;width:430.3pt;height:5.05pt;mso-position-horizontal-relative:page;mso-position-vertical-relative:paragraph;z-index:-1164856" coordorigin="1769,1629" coordsize="8606,101">
            <v:shape style="position:absolute;left:1769;top:1629;width:5747;height:101" type="#_x0000_t75" stroked="false">
              <v:imagedata r:id="rId433" o:title=""/>
            </v:shape>
            <v:shape style="position:absolute;left:7492;top:1720;width:1604;height:10" type="#_x0000_t75" stroked="false">
              <v:imagedata r:id="rId434" o:title=""/>
            </v:shape>
            <v:shape style="position:absolute;left:9091;top:1720;width:1284;height:10" type="#_x0000_t75" stroked="false">
              <v:imagedata r:id="rId435" o:title=""/>
            </v:shape>
            <w10:wrap type="none"/>
          </v:group>
        </w:pict>
      </w:r>
      <w:r>
        <w:rPr/>
        <w:pict>
          <v:group style="position:absolute;margin-left:88.463997pt;margin-top:106.273705pt;width:430.3pt;height:.5pt;mso-position-horizontal-relative:page;mso-position-vertical-relative:paragraph;z-index:-1164832" coordorigin="1769,2125" coordsize="8606,10">
            <v:shape style="position:absolute;left:1769;top:2125;width:5727;height:10" type="#_x0000_t75" stroked="false">
              <v:imagedata r:id="rId432" o:title=""/>
            </v:shape>
            <v:shape style="position:absolute;left:7492;top:2125;width:1604;height:10" type="#_x0000_t75" stroked="false">
              <v:imagedata r:id="rId430" o:title=""/>
            </v:shape>
            <v:shape style="position:absolute;left:9091;top:2125;width:1284;height:10" type="#_x0000_t75" stroked="false">
              <v:imagedata r:id="rId431" o:title=""/>
            </v:shape>
            <w10:wrap type="none"/>
          </v:group>
        </w:pict>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3574"/>
        <w:gridCol w:w="2158"/>
        <w:gridCol w:w="1599"/>
        <w:gridCol w:w="1274"/>
      </w:tblGrid>
      <w:tr>
        <w:trPr>
          <w:trHeight w:val="401" w:hRule="exact"/>
        </w:trPr>
        <w:tc>
          <w:tcPr>
            <w:tcW w:w="3574" w:type="dxa"/>
            <w:tcBorders>
              <w:top w:val="single" w:sz="2"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451" w:right="0"/>
              <w:jc w:val="left"/>
              <w:rPr>
                <w:rFonts w:ascii="宋体" w:hAnsi="宋体" w:cs="宋体" w:eastAsia="宋体" w:hint="default"/>
                <w:sz w:val="21"/>
                <w:szCs w:val="21"/>
              </w:rPr>
            </w:pPr>
            <w:r>
              <w:rPr>
                <w:rFonts w:ascii="宋体" w:hAnsi="宋体" w:cs="宋体" w:eastAsia="宋体" w:hint="default"/>
                <w:b/>
                <w:bCs/>
                <w:sz w:val="21"/>
                <w:szCs w:val="21"/>
              </w:rPr>
              <w:t>募集资金存储银行名称</w:t>
            </w:r>
            <w:r>
              <w:rPr>
                <w:rFonts w:ascii="宋体" w:hAnsi="宋体" w:cs="宋体" w:eastAsia="宋体" w:hint="default"/>
                <w:sz w:val="21"/>
                <w:szCs w:val="21"/>
              </w:rPr>
            </w:r>
          </w:p>
        </w:tc>
        <w:tc>
          <w:tcPr>
            <w:tcW w:w="2158"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b/>
                <w:bCs/>
                <w:sz w:val="21"/>
                <w:szCs w:val="21"/>
              </w:rPr>
              <w:t>账号</w:t>
            </w:r>
            <w:r>
              <w:rPr>
                <w:rFonts w:ascii="宋体" w:hAnsi="宋体" w:cs="宋体" w:eastAsia="宋体" w:hint="default"/>
                <w:sz w:val="21"/>
                <w:szCs w:val="21"/>
              </w:rPr>
            </w:r>
          </w:p>
        </w:tc>
        <w:tc>
          <w:tcPr>
            <w:tcW w:w="1599"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86"/>
              <w:jc w:val="right"/>
              <w:rPr>
                <w:rFonts w:ascii="宋体" w:hAnsi="宋体" w:cs="宋体" w:eastAsia="宋体" w:hint="default"/>
                <w:sz w:val="21"/>
                <w:szCs w:val="21"/>
              </w:rPr>
            </w:pPr>
            <w:r>
              <w:rPr>
                <w:rFonts w:ascii="宋体" w:hAnsi="宋体" w:cs="宋体" w:eastAsia="宋体" w:hint="default"/>
                <w:b/>
                <w:bCs/>
                <w:sz w:val="21"/>
                <w:szCs w:val="21"/>
              </w:rPr>
              <w:t>余额（元）</w:t>
            </w:r>
            <w:r>
              <w:rPr>
                <w:rFonts w:ascii="宋体" w:hAnsi="宋体" w:cs="宋体" w:eastAsia="宋体" w:hint="default"/>
                <w:sz w:val="21"/>
                <w:szCs w:val="21"/>
              </w:rPr>
            </w:r>
          </w:p>
        </w:tc>
        <w:tc>
          <w:tcPr>
            <w:tcW w:w="1274" w:type="dxa"/>
            <w:tcBorders>
              <w:top w:val="single" w:sz="2"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left="45"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414"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1" w:right="0"/>
              <w:jc w:val="left"/>
              <w:rPr>
                <w:rFonts w:ascii="Arial" w:hAnsi="Arial" w:cs="Arial" w:eastAsia="Arial" w:hint="default"/>
                <w:sz w:val="18"/>
                <w:szCs w:val="18"/>
              </w:rPr>
            </w:pPr>
            <w:r>
              <w:rPr>
                <w:rFonts w:ascii="Arial"/>
                <w:sz w:val="18"/>
              </w:rPr>
              <w:t>755901226910606</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9"/>
              <w:jc w:val="right"/>
              <w:rPr>
                <w:rFonts w:ascii="Arial" w:hAnsi="Arial" w:cs="Arial" w:eastAsia="Arial" w:hint="default"/>
                <w:sz w:val="18"/>
                <w:szCs w:val="18"/>
              </w:rPr>
            </w:pPr>
            <w:r>
              <w:rPr>
                <w:rFonts w:ascii="Arial"/>
                <w:spacing w:val="-1"/>
                <w:sz w:val="18"/>
              </w:rPr>
              <w:t>829,360.29</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309"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21" w:right="0"/>
              <w:jc w:val="left"/>
              <w:rPr>
                <w:rFonts w:ascii="Arial" w:hAnsi="Arial" w:cs="Arial" w:eastAsia="Arial" w:hint="default"/>
                <w:sz w:val="18"/>
                <w:szCs w:val="18"/>
              </w:rPr>
            </w:pPr>
            <w:r>
              <w:rPr>
                <w:rFonts w:ascii="Arial"/>
                <w:sz w:val="18"/>
              </w:rPr>
              <w:t>75590122698011237</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511"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Arial" w:hAnsi="Arial" w:cs="Arial" w:eastAsia="Arial" w:hint="default"/>
                <w:sz w:val="18"/>
                <w:szCs w:val="18"/>
              </w:rPr>
            </w:pPr>
            <w:r>
              <w:rPr>
                <w:rFonts w:ascii="Arial"/>
                <w:sz w:val="18"/>
              </w:rPr>
              <w:t>75590122698011240</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3"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1" w:right="0"/>
              <w:jc w:val="left"/>
              <w:rPr>
                <w:rFonts w:ascii="Arial" w:hAnsi="Arial" w:cs="Arial" w:eastAsia="Arial" w:hint="default"/>
                <w:sz w:val="18"/>
                <w:szCs w:val="18"/>
              </w:rPr>
            </w:pPr>
            <w:r>
              <w:rPr>
                <w:rFonts w:ascii="Arial"/>
                <w:sz w:val="18"/>
              </w:rPr>
              <w:t>75590122698011254</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 w:right="0"/>
              <w:jc w:val="left"/>
              <w:rPr>
                <w:rFonts w:ascii="Arial" w:hAnsi="Arial" w:cs="Arial" w:eastAsia="Arial" w:hint="default"/>
                <w:sz w:val="18"/>
                <w:szCs w:val="18"/>
              </w:rPr>
            </w:pPr>
            <w:r>
              <w:rPr>
                <w:rFonts w:ascii="Arial"/>
                <w:sz w:val="18"/>
              </w:rPr>
              <w:t>75590122698011268</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3"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1" w:right="0"/>
              <w:jc w:val="left"/>
              <w:rPr>
                <w:rFonts w:ascii="Arial" w:hAnsi="Arial" w:cs="Arial" w:eastAsia="Arial" w:hint="default"/>
                <w:sz w:val="18"/>
                <w:szCs w:val="18"/>
              </w:rPr>
            </w:pPr>
            <w:r>
              <w:rPr>
                <w:rFonts w:ascii="Arial"/>
                <w:sz w:val="18"/>
              </w:rPr>
              <w:t>75590122698011271</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 w:right="0"/>
              <w:jc w:val="left"/>
              <w:rPr>
                <w:rFonts w:ascii="Arial" w:hAnsi="Arial" w:cs="Arial" w:eastAsia="Arial" w:hint="default"/>
                <w:sz w:val="18"/>
                <w:szCs w:val="18"/>
              </w:rPr>
            </w:pPr>
            <w:r>
              <w:rPr>
                <w:rFonts w:ascii="Arial"/>
                <w:sz w:val="18"/>
              </w:rPr>
              <w:t>75590122698011285</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21" w:right="0"/>
              <w:jc w:val="left"/>
              <w:rPr>
                <w:rFonts w:ascii="Arial" w:hAnsi="Arial" w:cs="Arial" w:eastAsia="Arial" w:hint="default"/>
                <w:sz w:val="18"/>
                <w:szCs w:val="18"/>
              </w:rPr>
            </w:pPr>
            <w:r>
              <w:rPr>
                <w:rFonts w:ascii="Arial"/>
                <w:sz w:val="18"/>
              </w:rPr>
              <w:t>75590122698011299</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3"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1" w:right="0"/>
              <w:jc w:val="left"/>
              <w:rPr>
                <w:rFonts w:ascii="Arial" w:hAnsi="Arial" w:cs="Arial" w:eastAsia="Arial" w:hint="default"/>
                <w:sz w:val="18"/>
                <w:szCs w:val="18"/>
              </w:rPr>
            </w:pPr>
            <w:r>
              <w:rPr>
                <w:rFonts w:ascii="Arial"/>
                <w:sz w:val="18"/>
              </w:rPr>
              <w:t>75590122698011309</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 w:right="0"/>
              <w:jc w:val="left"/>
              <w:rPr>
                <w:rFonts w:ascii="Arial" w:hAnsi="Arial" w:cs="Arial" w:eastAsia="Arial" w:hint="default"/>
                <w:sz w:val="18"/>
                <w:szCs w:val="18"/>
              </w:rPr>
            </w:pPr>
            <w:r>
              <w:rPr>
                <w:rFonts w:ascii="Arial"/>
                <w:sz w:val="18"/>
              </w:rPr>
              <w:t>75590122698011312</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3"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1" w:right="0"/>
              <w:jc w:val="left"/>
              <w:rPr>
                <w:rFonts w:ascii="Arial" w:hAnsi="Arial" w:cs="Arial" w:eastAsia="Arial" w:hint="default"/>
                <w:sz w:val="18"/>
                <w:szCs w:val="18"/>
              </w:rPr>
            </w:pPr>
            <w:r>
              <w:rPr>
                <w:rFonts w:ascii="Arial"/>
                <w:sz w:val="18"/>
              </w:rPr>
              <w:t>75590122698011326</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招商银行股份有限公司深圳深纺大厦支行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 w:right="0"/>
              <w:jc w:val="left"/>
              <w:rPr>
                <w:rFonts w:ascii="Arial" w:hAnsi="Arial" w:cs="Arial" w:eastAsia="Arial" w:hint="default"/>
                <w:sz w:val="18"/>
                <w:szCs w:val="18"/>
              </w:rPr>
            </w:pPr>
            <w:r>
              <w:rPr>
                <w:rFonts w:ascii="Arial"/>
                <w:sz w:val="18"/>
              </w:rPr>
              <w:t>75590122698011330</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2"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58" w:type="dxa"/>
            <w:tcBorders>
              <w:top w:val="nil" w:sz="6" w:space="0" w:color="auto"/>
              <w:left w:val="single" w:sz="4" w:space="0" w:color="000000"/>
              <w:bottom w:val="nil" w:sz="6" w:space="0" w:color="auto"/>
              <w:right w:val="single" w:sz="4" w:space="0" w:color="000000"/>
            </w:tcBorders>
          </w:tcPr>
          <w:p>
            <w:pP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9"/>
              <w:jc w:val="right"/>
              <w:rPr>
                <w:rFonts w:ascii="Arial" w:hAnsi="Arial" w:cs="Arial" w:eastAsia="Arial" w:hint="default"/>
                <w:sz w:val="18"/>
                <w:szCs w:val="18"/>
              </w:rPr>
            </w:pPr>
            <w:r>
              <w:rPr>
                <w:rFonts w:ascii="Arial"/>
                <w:b/>
                <w:spacing w:val="-1"/>
                <w:sz w:val="18"/>
              </w:rPr>
              <w:t>55,829,360.29</w:t>
            </w:r>
            <w:r>
              <w:rPr>
                <w:rFonts w:ascii="Arial"/>
                <w:spacing w:val="-1"/>
                <w:sz w:val="18"/>
              </w:rPr>
            </w:r>
          </w:p>
        </w:tc>
        <w:tc>
          <w:tcPr>
            <w:tcW w:w="1274" w:type="dxa"/>
            <w:tcBorders>
              <w:top w:val="nil" w:sz="6" w:space="0" w:color="auto"/>
              <w:left w:val="single" w:sz="4" w:space="0" w:color="000000"/>
              <w:bottom w:val="nil" w:sz="6" w:space="0" w:color="auto"/>
              <w:right w:val="nil" w:sz="6" w:space="0" w:color="auto"/>
            </w:tcBorders>
          </w:tcPr>
          <w:p>
            <w:pPr/>
          </w:p>
        </w:tc>
      </w:tr>
      <w:tr>
        <w:trPr>
          <w:trHeight w:val="311"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256" w:right="0"/>
              <w:jc w:val="left"/>
              <w:rPr>
                <w:rFonts w:ascii="宋体" w:hAnsi="宋体" w:cs="宋体" w:eastAsia="宋体" w:hint="default"/>
                <w:sz w:val="18"/>
                <w:szCs w:val="18"/>
              </w:rPr>
            </w:pPr>
            <w:r>
              <w:rPr>
                <w:rFonts w:ascii="宋体" w:hAnsi="宋体" w:cs="宋体" w:eastAsia="宋体" w:hint="default"/>
                <w:sz w:val="18"/>
                <w:szCs w:val="18"/>
              </w:rPr>
              <w:t>深圳发展银行股份有限公司总行营业部</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1" w:right="0"/>
              <w:jc w:val="left"/>
              <w:rPr>
                <w:rFonts w:ascii="Arial" w:hAnsi="Arial" w:cs="Arial" w:eastAsia="Arial" w:hint="default"/>
                <w:sz w:val="18"/>
                <w:szCs w:val="18"/>
              </w:rPr>
            </w:pPr>
            <w:r>
              <w:rPr>
                <w:rFonts w:ascii="Arial"/>
                <w:sz w:val="18"/>
              </w:rPr>
              <w:t>11003416170007</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9"/>
              <w:jc w:val="right"/>
              <w:rPr>
                <w:rFonts w:ascii="Arial" w:hAnsi="Arial" w:cs="Arial" w:eastAsia="Arial" w:hint="default"/>
                <w:sz w:val="18"/>
                <w:szCs w:val="18"/>
              </w:rPr>
            </w:pPr>
            <w:r>
              <w:rPr>
                <w:rFonts w:ascii="Arial"/>
                <w:spacing w:val="-1"/>
                <w:sz w:val="18"/>
              </w:rPr>
              <w:t>983,378.67</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5"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深圳发展银行股份有限公司总行营业部</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21" w:right="0"/>
              <w:jc w:val="left"/>
              <w:rPr>
                <w:rFonts w:ascii="Arial" w:hAnsi="Arial" w:cs="Arial" w:eastAsia="Arial" w:hint="default"/>
                <w:sz w:val="18"/>
                <w:szCs w:val="18"/>
              </w:rPr>
            </w:pPr>
            <w:r>
              <w:rPr>
                <w:rFonts w:ascii="Arial"/>
                <w:sz w:val="18"/>
              </w:rPr>
              <w:t>12003416170001</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30,000,000.00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6"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58" w:type="dxa"/>
            <w:tcBorders>
              <w:top w:val="nil" w:sz="6" w:space="0" w:color="auto"/>
              <w:left w:val="single" w:sz="4" w:space="0" w:color="000000"/>
              <w:bottom w:val="nil" w:sz="6" w:space="0" w:color="auto"/>
              <w:right w:val="single" w:sz="4" w:space="0" w:color="000000"/>
            </w:tcBorders>
          </w:tcPr>
          <w:p>
            <w:pP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b/>
                <w:spacing w:val="-1"/>
                <w:sz w:val="18"/>
              </w:rPr>
              <w:t>30,983,378.67</w:t>
            </w:r>
            <w:r>
              <w:rPr>
                <w:rFonts w:ascii="Arial"/>
                <w:spacing w:val="-1"/>
                <w:sz w:val="18"/>
              </w:rPr>
            </w:r>
          </w:p>
        </w:tc>
        <w:tc>
          <w:tcPr>
            <w:tcW w:w="1274" w:type="dxa"/>
            <w:tcBorders>
              <w:top w:val="nil" w:sz="6" w:space="0" w:color="auto"/>
              <w:left w:val="single" w:sz="4" w:space="0" w:color="000000"/>
              <w:bottom w:val="nil" w:sz="6" w:space="0" w:color="auto"/>
              <w:right w:val="nil" w:sz="6" w:space="0" w:color="auto"/>
            </w:tcBorders>
          </w:tcPr>
          <w:p>
            <w:pP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sz w:val="18"/>
                <w:szCs w:val="18"/>
              </w:rPr>
              <w:t>杭州银行股份有限公司深圳分行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 w:right="0"/>
              <w:jc w:val="left"/>
              <w:rPr>
                <w:rFonts w:ascii="Arial" w:hAnsi="Arial" w:cs="Arial" w:eastAsia="Arial" w:hint="default"/>
                <w:sz w:val="18"/>
                <w:szCs w:val="18"/>
              </w:rPr>
            </w:pPr>
            <w:r>
              <w:rPr>
                <w:rFonts w:ascii="Arial"/>
                <w:sz w:val="18"/>
              </w:rPr>
              <w:t>4403092218100102777</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sz w:val="18"/>
              </w:rPr>
              <w:t>2,164,030.30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306"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525" w:right="0"/>
              <w:jc w:val="left"/>
              <w:rPr>
                <w:rFonts w:ascii="宋体" w:hAnsi="宋体" w:cs="宋体" w:eastAsia="宋体" w:hint="default"/>
                <w:sz w:val="18"/>
                <w:szCs w:val="18"/>
              </w:rPr>
            </w:pPr>
            <w:r>
              <w:rPr>
                <w:rFonts w:ascii="宋体" w:hAnsi="宋体" w:cs="宋体" w:eastAsia="宋体" w:hint="default"/>
                <w:sz w:val="18"/>
                <w:szCs w:val="18"/>
              </w:rPr>
              <w:t>杭州银行股份有限公司深圳分行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1" w:right="0"/>
              <w:jc w:val="left"/>
              <w:rPr>
                <w:rFonts w:ascii="Arial" w:hAnsi="Arial" w:cs="Arial" w:eastAsia="Arial" w:hint="default"/>
                <w:sz w:val="18"/>
                <w:szCs w:val="18"/>
              </w:rPr>
            </w:pPr>
            <w:r>
              <w:rPr>
                <w:rFonts w:ascii="Arial"/>
                <w:sz w:val="18"/>
              </w:rPr>
              <w:t>4403092218100106844</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30,000,000.00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58" w:type="dxa"/>
            <w:tcBorders>
              <w:top w:val="nil" w:sz="6" w:space="0" w:color="auto"/>
              <w:left w:val="single" w:sz="4" w:space="0" w:color="000000"/>
              <w:bottom w:val="nil" w:sz="6" w:space="0" w:color="auto"/>
              <w:right w:val="single" w:sz="4" w:space="0" w:color="000000"/>
            </w:tcBorders>
          </w:tcPr>
          <w:p>
            <w:pP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b/>
                <w:spacing w:val="-1"/>
                <w:sz w:val="18"/>
              </w:rPr>
              <w:t>32,164,030.30</w:t>
            </w:r>
            <w:r>
              <w:rPr>
                <w:rFonts w:ascii="Arial"/>
                <w:spacing w:val="-1"/>
                <w:sz w:val="18"/>
              </w:rPr>
            </w:r>
          </w:p>
        </w:tc>
        <w:tc>
          <w:tcPr>
            <w:tcW w:w="1274" w:type="dxa"/>
            <w:tcBorders>
              <w:top w:val="nil" w:sz="6" w:space="0" w:color="auto"/>
              <w:left w:val="single" w:sz="4" w:space="0" w:color="000000"/>
              <w:bottom w:val="nil" w:sz="6" w:space="0" w:color="auto"/>
              <w:right w:val="nil" w:sz="6" w:space="0" w:color="auto"/>
            </w:tcBorders>
          </w:tcPr>
          <w:p>
            <w:pPr/>
          </w:p>
        </w:tc>
      </w:tr>
    </w:tbl>
    <w:p>
      <w:pPr>
        <w:spacing w:line="100" w:lineRule="exact"/>
        <w:ind w:left="114"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1pt;height:5.05pt;mso-position-horizontal-relative:char;mso-position-vertical-relative:line" coordorigin="0,0" coordsize="8620,101">
            <v:shape style="position:absolute;left:0;top:91;width:3584;height:10" type="#_x0000_t75" stroked="false">
              <v:imagedata r:id="rId438" o:title=""/>
            </v:shape>
            <v:shape style="position:absolute;left:3574;top:0;width:2168;height:101" type="#_x0000_t75" stroked="false">
              <v:imagedata r:id="rId439" o:title=""/>
            </v:shape>
            <v:shape style="position:absolute;left:5732;top:0;width:1609;height:101" type="#_x0000_t75" stroked="false">
              <v:imagedata r:id="rId440" o:title=""/>
            </v:shape>
            <v:shape style="position:absolute;left:7331;top:0;width:1289;height:101" type="#_x0000_t75" stroked="false">
              <v:imagedata r:id="rId441" o:title=""/>
            </v:shape>
          </v:group>
        </w:pict>
      </w:r>
      <w:r>
        <w:rPr>
          <w:rFonts w:ascii="宋体" w:hAnsi="宋体" w:cs="宋体" w:eastAsia="宋体" w:hint="default"/>
          <w:position w:val="-1"/>
          <w:sz w:val="10"/>
          <w:szCs w:val="10"/>
        </w:rPr>
      </w:r>
    </w:p>
    <w:p>
      <w:pPr>
        <w:spacing w:after="0" w:line="100" w:lineRule="exact"/>
        <w:rPr>
          <w:rFonts w:ascii="宋体" w:hAnsi="宋体" w:cs="宋体" w:eastAsia="宋体" w:hint="default"/>
          <w:sz w:val="10"/>
          <w:szCs w:val="10"/>
        </w:rPr>
        <w:sectPr>
          <w:pgSz w:w="11910" w:h="16840"/>
          <w:pgMar w:header="877" w:footer="835" w:top="1060" w:bottom="1020" w:left="1640" w:right="0"/>
        </w:sectPr>
      </w:pPr>
    </w:p>
    <w:p>
      <w:pPr>
        <w:spacing w:line="240" w:lineRule="auto" w:before="1"/>
        <w:rPr>
          <w:rFonts w:ascii="宋体" w:hAnsi="宋体" w:cs="宋体" w:eastAsia="宋体" w:hint="default"/>
          <w:sz w:val="2"/>
          <w:szCs w:val="2"/>
        </w:rPr>
      </w:pPr>
      <w:r>
        <w:rPr/>
        <w:pict>
          <v:group style="position:absolute;margin-left:88.463997pt;margin-top:72pt;width:430.3pt;height:.5pt;mso-position-horizontal-relative:page;mso-position-vertical-relative:page;z-index:-1164448" coordorigin="1769,1440" coordsize="8606,10">
            <v:shape style="position:absolute;left:1769;top:1440;width:5727;height:10" type="#_x0000_t75" stroked="false">
              <v:imagedata r:id="rId442" o:title=""/>
            </v:shape>
            <v:shape style="position:absolute;left:7492;top:1440;width:1604;height:10" type="#_x0000_t75" stroked="false">
              <v:imagedata r:id="rId430" o:title=""/>
            </v:shape>
            <v:shape style="position:absolute;left:9091;top:1440;width:1284;height:10" type="#_x0000_t75" stroked="false">
              <v:imagedata r:id="rId431" o:title=""/>
            </v:shape>
            <w10:wrap type="none"/>
          </v:group>
        </w:pict>
      </w:r>
      <w:r>
        <w:rPr/>
        <w:pict>
          <v:group style="position:absolute;margin-left:88.463997pt;margin-top:87.840019pt;width:430.3pt;height:5.1pt;mso-position-horizontal-relative:page;mso-position-vertical-relative:page;z-index:-1164424" coordorigin="1769,1757" coordsize="8606,102">
            <v:shape style="position:absolute;left:1769;top:1757;width:5747;height:101" type="#_x0000_t75" stroked="false">
              <v:imagedata r:id="rId443" o:title=""/>
            </v:shape>
            <v:shape style="position:absolute;left:7492;top:1848;width:1604;height:10" type="#_x0000_t75" stroked="false">
              <v:imagedata r:id="rId434" o:title=""/>
            </v:shape>
            <v:shape style="position:absolute;left:9091;top:1848;width:1284;height:10" type="#_x0000_t75" stroked="false">
              <v:imagedata r:id="rId435" o:title=""/>
            </v:shape>
            <w10:wrap type="none"/>
          </v:group>
        </w:pict>
      </w:r>
      <w:r>
        <w:rPr/>
        <w:pict>
          <v:group style="position:absolute;margin-left:88.463997pt;margin-top:112.699944pt;width:430.3pt;height:.5pt;mso-position-horizontal-relative:page;mso-position-vertical-relative:page;z-index:-1164400" coordorigin="1769,2254" coordsize="8606,10">
            <v:shape style="position:absolute;left:1769;top:2254;width:5727;height:10" type="#_x0000_t75" stroked="false">
              <v:imagedata r:id="rId432" o:title=""/>
            </v:shape>
            <v:shape style="position:absolute;left:7492;top:2254;width:1604;height:10" type="#_x0000_t75" stroked="false">
              <v:imagedata r:id="rId434" o:title=""/>
            </v:shape>
            <v:shape style="position:absolute;left:9091;top:2254;width:1284;height:10" type="#_x0000_t75" stroked="false">
              <v:imagedata r:id="rId435" o:title=""/>
            </v:shape>
            <w10:wrap type="none"/>
          </v:group>
        </w:pict>
      </w:r>
      <w:r>
        <w:rPr/>
        <w:pict>
          <v:group style="position:absolute;margin-left:88.463997pt;margin-top:128.540024pt;width:430.3pt;height:5.05pt;mso-position-horizontal-relative:page;mso-position-vertical-relative:page;z-index:-1164376" coordorigin="1769,2571" coordsize="8606,101">
            <v:shape style="position:absolute;left:1769;top:2571;width:5747;height:101" type="#_x0000_t75" stroked="false">
              <v:imagedata r:id="rId437" o:title=""/>
            </v:shape>
            <v:shape style="position:absolute;left:7492;top:2662;width:1604;height:10" type="#_x0000_t75" stroked="false">
              <v:imagedata r:id="rId430" o:title=""/>
            </v:shape>
            <v:shape style="position:absolute;left:9091;top:2662;width:1284;height:10" type="#_x0000_t75" stroked="false">
              <v:imagedata r:id="rId431" o:title=""/>
            </v:shape>
            <w10:wrap type="none"/>
          </v:group>
        </w:pict>
      </w:r>
      <w:r>
        <w:rPr/>
        <w:pict>
          <v:group style="position:absolute;margin-left:88.463997pt;margin-top:153.379944pt;width:430.3pt;height:.5pt;mso-position-horizontal-relative:page;mso-position-vertical-relative:page;z-index:-1164352" coordorigin="1769,3068" coordsize="8606,10">
            <v:shape style="position:absolute;left:1769;top:3068;width:5727;height:10" type="#_x0000_t75" stroked="false">
              <v:imagedata r:id="rId432" o:title=""/>
            </v:shape>
            <v:shape style="position:absolute;left:7492;top:3068;width:1604;height:10" type="#_x0000_t75" stroked="false">
              <v:imagedata r:id="rId430" o:title=""/>
            </v:shape>
            <v:shape style="position:absolute;left:9091;top:3068;width:1284;height:10" type="#_x0000_t75" stroked="false">
              <v:imagedata r:id="rId431" o:title=""/>
            </v:shape>
            <w10:wrap type="none"/>
          </v:group>
        </w:pict>
      </w:r>
      <w:r>
        <w:rPr/>
        <w:pict>
          <v:group style="position:absolute;margin-left:88.463997pt;margin-top:169.219955pt;width:430.3pt;height:5.05pt;mso-position-horizontal-relative:page;mso-position-vertical-relative:page;z-index:-1164328" coordorigin="1769,3384" coordsize="8606,101">
            <v:shape style="position:absolute;left:1769;top:3384;width:5747;height:101" type="#_x0000_t75" stroked="false">
              <v:imagedata r:id="rId433" o:title=""/>
            </v:shape>
            <v:shape style="position:absolute;left:7492;top:3476;width:1604;height:10" type="#_x0000_t75" stroked="false">
              <v:imagedata r:id="rId434" o:title=""/>
            </v:shape>
            <v:shape style="position:absolute;left:9091;top:3476;width:1284;height:10" type="#_x0000_t75" stroked="false">
              <v:imagedata r:id="rId435" o:title=""/>
            </v:shape>
            <w10:wrap type="none"/>
          </v:group>
        </w:pict>
      </w:r>
      <w:r>
        <w:rPr/>
        <w:pict>
          <v:group style="position:absolute;margin-left:88.463997pt;margin-top:189.619965pt;width:430.3pt;height:5.05pt;mso-position-horizontal-relative:page;mso-position-vertical-relative:page;z-index:-1164304" coordorigin="1769,3792" coordsize="8606,101">
            <v:shape style="position:absolute;left:1769;top:3792;width:5747;height:101" type="#_x0000_t75" stroked="false">
              <v:imagedata r:id="rId437" o:title=""/>
            </v:shape>
            <v:shape style="position:absolute;left:7492;top:3884;width:1604;height:10" type="#_x0000_t75" stroked="false">
              <v:imagedata r:id="rId430" o:title=""/>
            </v:shape>
            <v:shape style="position:absolute;left:9091;top:3884;width:1284;height:10" type="#_x0000_t75" stroked="false">
              <v:imagedata r:id="rId431" o:title=""/>
            </v:shape>
            <w10:wrap type="none"/>
          </v:group>
        </w:pict>
      </w:r>
      <w:r>
        <w:rPr/>
        <w:pict>
          <v:group style="position:absolute;margin-left:88.463997pt;margin-top:214.459946pt;width:430.3pt;height:.5pt;mso-position-horizontal-relative:page;mso-position-vertical-relative:page;z-index:-1164280" coordorigin="1769,4289" coordsize="8606,10">
            <v:shape style="position:absolute;left:1769;top:4289;width:5727;height:10" type="#_x0000_t75" stroked="false">
              <v:imagedata r:id="rId432" o:title=""/>
            </v:shape>
            <v:shape style="position:absolute;left:7492;top:4289;width:1604;height:10" type="#_x0000_t75" stroked="false">
              <v:imagedata r:id="rId430" o:title=""/>
            </v:shape>
            <v:shape style="position:absolute;left:9091;top:4289;width:1284;height:10" type="#_x0000_t75" stroked="false">
              <v:imagedata r:id="rId431" o:title=""/>
            </v:shape>
            <w10:wrap type="none"/>
          </v:group>
        </w:pict>
      </w:r>
      <w:r>
        <w:rPr/>
        <w:pict>
          <v:group style="position:absolute;margin-left:88.463997pt;margin-top:230.300018pt;width:430.3pt;height:5.05pt;mso-position-horizontal-relative:page;mso-position-vertical-relative:page;z-index:-1164256" coordorigin="1769,4606" coordsize="8606,101">
            <v:shape style="position:absolute;left:1769;top:4606;width:5747;height:101" type="#_x0000_t75" stroked="false">
              <v:imagedata r:id="rId437" o:title=""/>
            </v:shape>
            <v:shape style="position:absolute;left:7492;top:4697;width:1604;height:10" type="#_x0000_t75" stroked="false">
              <v:imagedata r:id="rId430" o:title=""/>
            </v:shape>
            <v:shape style="position:absolute;left:9091;top:4697;width:1284;height:10" type="#_x0000_t75" stroked="false">
              <v:imagedata r:id="rId431" o:title=""/>
            </v:shape>
            <w10:wrap type="none"/>
          </v:group>
        </w:pict>
      </w:r>
      <w:r>
        <w:rPr/>
        <w:pict>
          <v:group style="position:absolute;margin-left:88.463997pt;margin-top:521.229980pt;width:419.6pt;height:.5pt;mso-position-horizontal-relative:page;mso-position-vertical-relative:page;z-index:-1163968" coordorigin="1769,10425" coordsize="8392,10">
            <v:shape style="position:absolute;left:1769;top:10425;width:5516;height:10" type="#_x0000_t75" stroked="false">
              <v:imagedata r:id="rId444" o:title=""/>
            </v:shape>
            <v:shape style="position:absolute;left:7281;top:10425;width:1601;height:10" type="#_x0000_t75" stroked="false">
              <v:imagedata r:id="rId445" o:title=""/>
            </v:shape>
            <v:shape style="position:absolute;left:8877;top:10425;width:1284;height:10" type="#_x0000_t75" stroked="false">
              <v:imagedata r:id="rId431" o:title=""/>
            </v:shape>
            <w10:wrap type="none"/>
          </v:group>
        </w:pict>
      </w:r>
      <w:r>
        <w:rPr/>
        <w:pict>
          <v:group style="position:absolute;margin-left:88.463997pt;margin-top:537.070007pt;width:419.6pt;height:5.05pt;mso-position-horizontal-relative:page;mso-position-vertical-relative:page;z-index:-1163944" coordorigin="1769,10741" coordsize="8392,101">
            <v:shape style="position:absolute;left:1769;top:10741;width:5535;height:101" type="#_x0000_t75" stroked="false">
              <v:imagedata r:id="rId446" o:title=""/>
            </v:shape>
            <v:shape style="position:absolute;left:7281;top:10833;width:1601;height:10" type="#_x0000_t75" stroked="false">
              <v:imagedata r:id="rId447" o:title=""/>
            </v:shape>
            <v:shape style="position:absolute;left:8877;top:10833;width:1284;height:10" type="#_x0000_t75" stroked="false">
              <v:imagedata r:id="rId435" o:title=""/>
            </v:shape>
            <w10:wrap type="none"/>
          </v:group>
        </w:pict>
      </w:r>
      <w:r>
        <w:rPr/>
        <w:pict>
          <v:group style="position:absolute;margin-left:88.463997pt;margin-top:557.469971pt;width:419.6pt;height:5.05pt;mso-position-horizontal-relative:page;mso-position-vertical-relative:page;z-index:-1163920" coordorigin="1769,11149" coordsize="8392,101">
            <v:shape style="position:absolute;left:1769;top:11149;width:5535;height:101" type="#_x0000_t75" stroked="false">
              <v:imagedata r:id="rId446" o:title=""/>
            </v:shape>
            <v:shape style="position:absolute;left:7281;top:11241;width:1601;height:10" type="#_x0000_t75" stroked="false">
              <v:imagedata r:id="rId445" o:title=""/>
            </v:shape>
            <v:shape style="position:absolute;left:8877;top:11241;width:1284;height:10" type="#_x0000_t75" stroked="false">
              <v:imagedata r:id="rId431" o:title=""/>
            </v:shape>
            <w10:wrap type="none"/>
          </v:group>
        </w:pict>
      </w:r>
      <w:r>
        <w:rPr/>
        <w:pict>
          <v:group style="position:absolute;margin-left:88.463997pt;margin-top:582.309998pt;width:419.6pt;height:.5pt;mso-position-horizontal-relative:page;mso-position-vertical-relative:page;z-index:-1163896" coordorigin="1769,11646" coordsize="8392,10">
            <v:shape style="position:absolute;left:1769;top:11646;width:5516;height:10" type="#_x0000_t75" stroked="false">
              <v:imagedata r:id="rId444" o:title=""/>
            </v:shape>
            <v:shape style="position:absolute;left:7281;top:11646;width:1601;height:10" type="#_x0000_t75" stroked="false">
              <v:imagedata r:id="rId445" o:title=""/>
            </v:shape>
            <v:shape style="position:absolute;left:8877;top:11646;width:1284;height:10" type="#_x0000_t75" stroked="false">
              <v:imagedata r:id="rId431" o:title=""/>
            </v:shape>
            <w10:wrap type="none"/>
          </v:group>
        </w:pict>
      </w:r>
    </w:p>
    <w:tbl>
      <w:tblPr>
        <w:tblW w:w="0" w:type="auto"/>
        <w:jc w:val="left"/>
        <w:tblInd w:w="114" w:type="dxa"/>
        <w:tblLayout w:type="fixed"/>
        <w:tblCellMar>
          <w:top w:w="0" w:type="dxa"/>
          <w:left w:w="0" w:type="dxa"/>
          <w:bottom w:w="0" w:type="dxa"/>
          <w:right w:w="0" w:type="dxa"/>
        </w:tblCellMar>
        <w:tblLook w:val="01E0"/>
      </w:tblPr>
      <w:tblGrid>
        <w:gridCol w:w="3589"/>
        <w:gridCol w:w="2158"/>
        <w:gridCol w:w="1599"/>
        <w:gridCol w:w="1274"/>
      </w:tblGrid>
      <w:tr>
        <w:trPr>
          <w:trHeight w:val="646" w:hRule="exact"/>
        </w:trPr>
        <w:tc>
          <w:tcPr>
            <w:tcW w:w="3589" w:type="dxa"/>
            <w:tcBorders>
              <w:top w:val="single" w:sz="6"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8" w:right="0"/>
              <w:jc w:val="center"/>
              <w:rPr>
                <w:rFonts w:ascii="宋体" w:hAnsi="宋体" w:cs="宋体" w:eastAsia="宋体" w:hint="default"/>
                <w:sz w:val="18"/>
                <w:szCs w:val="18"/>
              </w:rPr>
            </w:pPr>
            <w:r>
              <w:rPr>
                <w:rFonts w:ascii="宋体" w:hAnsi="宋体" w:cs="宋体" w:eastAsia="宋体" w:hint="default"/>
                <w:sz w:val="18"/>
                <w:szCs w:val="18"/>
              </w:rPr>
              <w:t>中国民生银行股份有限公司深圳高新区支行</w:t>
            </w:r>
          </w:p>
        </w:tc>
        <w:tc>
          <w:tcPr>
            <w:tcW w:w="2158"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left"/>
              <w:rPr>
                <w:rFonts w:ascii="Arial" w:hAnsi="Arial" w:cs="Arial" w:eastAsia="Arial" w:hint="default"/>
                <w:sz w:val="18"/>
                <w:szCs w:val="18"/>
              </w:rPr>
            </w:pPr>
            <w:r>
              <w:rPr>
                <w:rFonts w:ascii="Arial"/>
                <w:sz w:val="18"/>
              </w:rPr>
              <w:t>1820014170006627</w:t>
            </w:r>
          </w:p>
        </w:tc>
        <w:tc>
          <w:tcPr>
            <w:tcW w:w="1599"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18"/>
                <w:szCs w:val="18"/>
              </w:rPr>
            </w:pPr>
            <w:r>
              <w:rPr>
                <w:rFonts w:ascii="Arial"/>
                <w:spacing w:val="-1"/>
                <w:sz w:val="18"/>
              </w:rPr>
              <w:t>50,851.13</w:t>
            </w:r>
          </w:p>
        </w:tc>
        <w:tc>
          <w:tcPr>
            <w:tcW w:w="1274" w:type="dxa"/>
            <w:tcBorders>
              <w:top w:val="single" w:sz="6"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71" w:right="0"/>
              <w:jc w:val="left"/>
              <w:rPr>
                <w:rFonts w:ascii="宋体" w:hAnsi="宋体" w:cs="宋体" w:eastAsia="宋体" w:hint="default"/>
                <w:sz w:val="18"/>
                <w:szCs w:val="18"/>
              </w:rPr>
            </w:pPr>
            <w:r>
              <w:rPr>
                <w:rFonts w:ascii="宋体" w:hAnsi="宋体" w:cs="宋体" w:eastAsia="宋体" w:hint="default"/>
                <w:sz w:val="18"/>
                <w:szCs w:val="18"/>
              </w:rPr>
              <w:t>活期存款</w:t>
            </w:r>
          </w:p>
        </w:tc>
      </w:tr>
      <w:tr>
        <w:trPr>
          <w:trHeight w:val="101" w:hRule="exact"/>
        </w:trPr>
        <w:tc>
          <w:tcPr>
            <w:tcW w:w="3589"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中国民生银行股份有限公司深圳高新区支行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21" w:right="0"/>
              <w:jc w:val="left"/>
              <w:rPr>
                <w:rFonts w:ascii="Arial" w:hAnsi="Arial" w:cs="Arial" w:eastAsia="Arial" w:hint="default"/>
                <w:sz w:val="18"/>
                <w:szCs w:val="18"/>
              </w:rPr>
            </w:pPr>
            <w:r>
              <w:rPr>
                <w:rFonts w:ascii="Arial"/>
                <w:sz w:val="18"/>
              </w:rPr>
              <w:t>1820014280000301</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3"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8" w:right="0"/>
              <w:jc w:val="center"/>
              <w:rPr>
                <w:rFonts w:ascii="宋体" w:hAnsi="宋体" w:cs="宋体" w:eastAsia="宋体" w:hint="default"/>
                <w:sz w:val="18"/>
                <w:szCs w:val="18"/>
              </w:rPr>
            </w:pPr>
            <w:r>
              <w:rPr>
                <w:rFonts w:ascii="宋体" w:hAnsi="宋体" w:cs="宋体" w:eastAsia="宋体" w:hint="default"/>
                <w:sz w:val="18"/>
                <w:szCs w:val="18"/>
              </w:rPr>
              <w:t>中国民生银行股份有限公司深圳高新区支行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1" w:right="0"/>
              <w:jc w:val="left"/>
              <w:rPr>
                <w:rFonts w:ascii="Arial" w:hAnsi="Arial" w:cs="Arial" w:eastAsia="Arial" w:hint="default"/>
                <w:sz w:val="18"/>
                <w:szCs w:val="18"/>
              </w:rPr>
            </w:pPr>
            <w:r>
              <w:rPr>
                <w:rFonts w:ascii="Arial"/>
                <w:sz w:val="18"/>
              </w:rPr>
              <w:t>1820014280000310</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271"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89"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中国民生银行股份有限公司深圳高新区支行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 w:right="0"/>
              <w:jc w:val="left"/>
              <w:rPr>
                <w:rFonts w:ascii="Arial" w:hAnsi="Arial" w:cs="Arial" w:eastAsia="Arial" w:hint="default"/>
                <w:sz w:val="18"/>
                <w:szCs w:val="18"/>
              </w:rPr>
            </w:pPr>
            <w:r>
              <w:rPr>
                <w:rFonts w:ascii="Arial"/>
                <w:sz w:val="18"/>
              </w:rPr>
              <w:t>182001428000032</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3"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中国民生银行股份有限公司深圳高新区支行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21" w:right="0"/>
              <w:jc w:val="left"/>
              <w:rPr>
                <w:rFonts w:ascii="Arial" w:hAnsi="Arial" w:cs="Arial" w:eastAsia="Arial" w:hint="default"/>
                <w:sz w:val="18"/>
                <w:szCs w:val="18"/>
              </w:rPr>
            </w:pPr>
            <w:r>
              <w:rPr>
                <w:rFonts w:ascii="Arial"/>
                <w:sz w:val="18"/>
              </w:rPr>
              <w:t>1820014280000336</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20"/>
              <w:jc w:val="right"/>
              <w:rPr>
                <w:rFonts w:ascii="Arial" w:hAnsi="Arial" w:cs="Arial" w:eastAsia="Arial" w:hint="default"/>
                <w:sz w:val="20"/>
                <w:szCs w:val="20"/>
              </w:rPr>
            </w:pPr>
            <w:r>
              <w:rPr>
                <w:rFonts w:ascii="Arial"/>
                <w:w w:val="95"/>
                <w:sz w:val="20"/>
              </w:rPr>
              <w:t>5,000,000.00</w:t>
            </w:r>
            <w:r>
              <w:rPr>
                <w:rFonts w:ascii="Arial"/>
                <w:sz w:val="20"/>
              </w:rPr>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89"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58" w:type="dxa"/>
            <w:tcBorders>
              <w:top w:val="nil" w:sz="6" w:space="0" w:color="auto"/>
              <w:left w:val="single" w:sz="4" w:space="0" w:color="000000"/>
              <w:bottom w:val="nil" w:sz="6" w:space="0" w:color="auto"/>
              <w:right w:val="single" w:sz="4" w:space="0" w:color="000000"/>
            </w:tcBorders>
          </w:tcPr>
          <w:p>
            <w:pP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b/>
                <w:spacing w:val="-1"/>
                <w:sz w:val="18"/>
              </w:rPr>
              <w:t>20,050,851.13</w:t>
            </w:r>
            <w:r>
              <w:rPr>
                <w:rFonts w:ascii="Arial"/>
                <w:spacing w:val="-1"/>
                <w:sz w:val="18"/>
              </w:rPr>
            </w:r>
          </w:p>
        </w:tc>
        <w:tc>
          <w:tcPr>
            <w:tcW w:w="1274" w:type="dxa"/>
            <w:tcBorders>
              <w:top w:val="nil" w:sz="6" w:space="0" w:color="auto"/>
              <w:left w:val="single" w:sz="4" w:space="0" w:color="000000"/>
              <w:bottom w:val="nil" w:sz="6" w:space="0" w:color="auto"/>
              <w:right w:val="nil" w:sz="6" w:space="0" w:color="auto"/>
            </w:tcBorders>
          </w:tcPr>
          <w:p>
            <w:pPr/>
          </w:p>
        </w:tc>
      </w:tr>
      <w:tr>
        <w:trPr>
          <w:trHeight w:val="101" w:hRule="exact"/>
        </w:trPr>
        <w:tc>
          <w:tcPr>
            <w:tcW w:w="3589"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4"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中国工商银行股份有限公司深圳南山支行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21" w:right="0"/>
              <w:jc w:val="left"/>
              <w:rPr>
                <w:rFonts w:ascii="Arial" w:hAnsi="Arial" w:cs="Arial" w:eastAsia="Arial" w:hint="default"/>
                <w:sz w:val="18"/>
                <w:szCs w:val="18"/>
              </w:rPr>
            </w:pPr>
            <w:r>
              <w:rPr>
                <w:rFonts w:ascii="Arial"/>
                <w:sz w:val="18"/>
              </w:rPr>
              <w:t>4000029729200145576</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657,991.94</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活期存款</w:t>
            </w:r>
          </w:p>
        </w:tc>
      </w:tr>
      <w:tr>
        <w:trPr>
          <w:trHeight w:val="309"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中国工商银行股份有限公司深圳南山支行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21" w:right="0"/>
              <w:jc w:val="left"/>
              <w:rPr>
                <w:rFonts w:ascii="Arial" w:hAnsi="Arial" w:cs="Arial" w:eastAsia="Arial" w:hint="default"/>
                <w:sz w:val="18"/>
                <w:szCs w:val="18"/>
              </w:rPr>
            </w:pPr>
            <w:r>
              <w:rPr>
                <w:rFonts w:ascii="Arial"/>
                <w:sz w:val="18"/>
              </w:rPr>
              <w:t>4000029714200002474</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9"/>
              <w:jc w:val="right"/>
              <w:rPr>
                <w:rFonts w:ascii="Arial" w:hAnsi="Arial" w:cs="Arial" w:eastAsia="Arial" w:hint="default"/>
                <w:sz w:val="18"/>
                <w:szCs w:val="18"/>
              </w:rPr>
            </w:pPr>
            <w:r>
              <w:rPr>
                <w:rFonts w:ascii="Arial"/>
                <w:spacing w:val="-1"/>
                <w:sz w:val="18"/>
              </w:rPr>
              <w:t>25,000,000.00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89"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2"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58" w:type="dxa"/>
            <w:tcBorders>
              <w:top w:val="nil" w:sz="6" w:space="0" w:color="auto"/>
              <w:left w:val="single" w:sz="4" w:space="0" w:color="000000"/>
              <w:bottom w:val="nil" w:sz="6" w:space="0" w:color="auto"/>
              <w:right w:val="single" w:sz="4" w:space="0" w:color="000000"/>
            </w:tcBorders>
          </w:tcPr>
          <w:p>
            <w:pP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9"/>
              <w:jc w:val="right"/>
              <w:rPr>
                <w:rFonts w:ascii="Arial" w:hAnsi="Arial" w:cs="Arial" w:eastAsia="Arial" w:hint="default"/>
                <w:sz w:val="18"/>
                <w:szCs w:val="18"/>
              </w:rPr>
            </w:pPr>
            <w:r>
              <w:rPr>
                <w:rFonts w:ascii="Arial"/>
                <w:b/>
                <w:spacing w:val="-1"/>
                <w:sz w:val="18"/>
              </w:rPr>
              <w:t>25,657,991.94</w:t>
            </w:r>
            <w:r>
              <w:rPr>
                <w:rFonts w:ascii="Arial"/>
                <w:spacing w:val="-1"/>
                <w:sz w:val="18"/>
              </w:rPr>
            </w:r>
          </w:p>
        </w:tc>
        <w:tc>
          <w:tcPr>
            <w:tcW w:w="1274" w:type="dxa"/>
            <w:tcBorders>
              <w:top w:val="nil" w:sz="6" w:space="0" w:color="auto"/>
              <w:left w:val="single" w:sz="4" w:space="0" w:color="000000"/>
              <w:bottom w:val="nil" w:sz="6" w:space="0" w:color="auto"/>
              <w:right w:val="nil" w:sz="6" w:space="0" w:color="auto"/>
            </w:tcBorders>
          </w:tcPr>
          <w:p>
            <w:pPr/>
          </w:p>
        </w:tc>
      </w:tr>
      <w:tr>
        <w:trPr>
          <w:trHeight w:val="311"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8" w:right="0"/>
              <w:jc w:val="center"/>
              <w:rPr>
                <w:rFonts w:ascii="宋体" w:hAnsi="宋体" w:cs="宋体" w:eastAsia="宋体" w:hint="default"/>
                <w:sz w:val="18"/>
                <w:szCs w:val="18"/>
              </w:rPr>
            </w:pPr>
            <w:r>
              <w:rPr>
                <w:rFonts w:ascii="宋体" w:hAnsi="宋体" w:cs="宋体" w:eastAsia="宋体" w:hint="default"/>
                <w:sz w:val="18"/>
                <w:szCs w:val="18"/>
              </w:rPr>
              <w:t>交通银行股份有限公司深圳科技园支行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1" w:right="0"/>
              <w:jc w:val="left"/>
              <w:rPr>
                <w:rFonts w:ascii="Arial" w:hAnsi="Arial" w:cs="Arial" w:eastAsia="Arial" w:hint="default"/>
                <w:sz w:val="18"/>
                <w:szCs w:val="18"/>
              </w:rPr>
            </w:pPr>
            <w:r>
              <w:rPr>
                <w:rFonts w:ascii="Arial"/>
                <w:sz w:val="18"/>
              </w:rPr>
              <w:t>443066364018160024256</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9"/>
              <w:jc w:val="right"/>
              <w:rPr>
                <w:rFonts w:ascii="Arial" w:hAnsi="Arial" w:cs="Arial" w:eastAsia="Arial" w:hint="default"/>
                <w:sz w:val="18"/>
                <w:szCs w:val="18"/>
              </w:rPr>
            </w:pPr>
            <w:r>
              <w:rPr>
                <w:rFonts w:ascii="Arial"/>
                <w:spacing w:val="-1"/>
                <w:sz w:val="18"/>
              </w:rPr>
              <w:t>1,633,503.86</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271" w:right="0"/>
              <w:jc w:val="left"/>
              <w:rPr>
                <w:rFonts w:ascii="宋体" w:hAnsi="宋体" w:cs="宋体" w:eastAsia="宋体" w:hint="default"/>
                <w:sz w:val="18"/>
                <w:szCs w:val="18"/>
              </w:rPr>
            </w:pPr>
            <w:r>
              <w:rPr>
                <w:rFonts w:ascii="宋体" w:hAnsi="宋体" w:cs="宋体" w:eastAsia="宋体" w:hint="default"/>
                <w:sz w:val="18"/>
                <w:szCs w:val="18"/>
              </w:rPr>
              <w:t>活期存款</w:t>
            </w:r>
          </w:p>
        </w:tc>
      </w:tr>
      <w:tr>
        <w:trPr>
          <w:trHeight w:val="101" w:hRule="exact"/>
        </w:trPr>
        <w:tc>
          <w:tcPr>
            <w:tcW w:w="3589"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7"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交通银行股份有限公司深圳科技园支行</w:t>
            </w:r>
          </w:p>
        </w:tc>
        <w:tc>
          <w:tcPr>
            <w:tcW w:w="215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 w:right="0"/>
              <w:jc w:val="left"/>
              <w:rPr>
                <w:rFonts w:ascii="Arial" w:hAnsi="Arial" w:cs="Arial" w:eastAsia="Arial" w:hint="default"/>
                <w:sz w:val="18"/>
                <w:szCs w:val="18"/>
              </w:rPr>
            </w:pPr>
            <w:r>
              <w:rPr>
                <w:rFonts w:ascii="Arial"/>
                <w:sz w:val="18"/>
              </w:rPr>
              <w:t>443066364608510002354</w:t>
            </w: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sz w:val="18"/>
              </w:rPr>
              <w:t>25,000,000.00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6" w:hRule="exact"/>
        </w:trPr>
        <w:tc>
          <w:tcPr>
            <w:tcW w:w="358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58" w:type="dxa"/>
            <w:tcBorders>
              <w:top w:val="nil" w:sz="6" w:space="0" w:color="auto"/>
              <w:left w:val="single" w:sz="4" w:space="0" w:color="000000"/>
              <w:bottom w:val="nil" w:sz="6" w:space="0" w:color="auto"/>
              <w:right w:val="single" w:sz="4" w:space="0" w:color="000000"/>
            </w:tcBorders>
          </w:tcPr>
          <w:p>
            <w:pPr/>
          </w:p>
        </w:tc>
        <w:tc>
          <w:tcPr>
            <w:tcW w:w="159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9"/>
              <w:jc w:val="right"/>
              <w:rPr>
                <w:rFonts w:ascii="Arial" w:hAnsi="Arial" w:cs="Arial" w:eastAsia="Arial" w:hint="default"/>
                <w:sz w:val="18"/>
                <w:szCs w:val="18"/>
              </w:rPr>
            </w:pPr>
            <w:r>
              <w:rPr>
                <w:rFonts w:ascii="Arial"/>
                <w:b/>
                <w:spacing w:val="-1"/>
                <w:sz w:val="18"/>
              </w:rPr>
              <w:t>26,633,503.86</w:t>
            </w:r>
            <w:r>
              <w:rPr>
                <w:rFonts w:ascii="Arial"/>
                <w:spacing w:val="-1"/>
                <w:sz w:val="18"/>
              </w:rPr>
            </w:r>
          </w:p>
        </w:tc>
        <w:tc>
          <w:tcPr>
            <w:tcW w:w="1274" w:type="dxa"/>
            <w:tcBorders>
              <w:top w:val="nil" w:sz="6" w:space="0" w:color="auto"/>
              <w:left w:val="single" w:sz="4" w:space="0" w:color="000000"/>
              <w:bottom w:val="nil" w:sz="6" w:space="0" w:color="auto"/>
              <w:right w:val="nil" w:sz="6" w:space="0" w:color="auto"/>
            </w:tcBorders>
          </w:tcPr>
          <w:p>
            <w:pPr/>
          </w:p>
        </w:tc>
      </w:tr>
      <w:tr>
        <w:trPr>
          <w:trHeight w:val="101" w:hRule="exact"/>
        </w:trPr>
        <w:tc>
          <w:tcPr>
            <w:tcW w:w="3589" w:type="dxa"/>
            <w:tcBorders>
              <w:top w:val="nil" w:sz="6" w:space="0" w:color="auto"/>
              <w:left w:val="nil" w:sz="6" w:space="0" w:color="auto"/>
              <w:bottom w:val="nil" w:sz="6" w:space="0" w:color="auto"/>
              <w:right w:val="single" w:sz="4" w:space="0" w:color="000000"/>
            </w:tcBorders>
          </w:tcPr>
          <w:p>
            <w:pPr/>
          </w:p>
        </w:tc>
        <w:tc>
          <w:tcPr>
            <w:tcW w:w="2158" w:type="dxa"/>
            <w:tcBorders>
              <w:top w:val="nil" w:sz="6" w:space="0" w:color="auto"/>
              <w:left w:val="single" w:sz="4" w:space="0" w:color="000000"/>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1" w:hRule="exact"/>
        </w:trPr>
        <w:tc>
          <w:tcPr>
            <w:tcW w:w="3589" w:type="dxa"/>
            <w:tcBorders>
              <w:top w:val="nil" w:sz="6" w:space="0" w:color="auto"/>
              <w:left w:val="nil" w:sz="6" w:space="0" w:color="auto"/>
              <w:bottom w:val="single" w:sz="2"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58" w:type="dxa"/>
            <w:tcBorders>
              <w:top w:val="nil" w:sz="6" w:space="0" w:color="auto"/>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99"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b/>
                <w:spacing w:val="-2"/>
                <w:sz w:val="18"/>
              </w:rPr>
              <w:t>191,319,116.19</w:t>
            </w:r>
            <w:r>
              <w:rPr>
                <w:rFonts w:ascii="Arial"/>
                <w:spacing w:val="-2"/>
                <w:sz w:val="18"/>
              </w:rPr>
            </w:r>
          </w:p>
        </w:tc>
        <w:tc>
          <w:tcPr>
            <w:tcW w:w="1274" w:type="dxa"/>
            <w:tcBorders>
              <w:top w:val="nil" w:sz="6" w:space="0" w:color="auto"/>
              <w:left w:val="single" w:sz="4"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bl>
    <w:p>
      <w:pPr>
        <w:spacing w:line="240" w:lineRule="auto" w:before="8"/>
        <w:rPr>
          <w:rFonts w:ascii="宋体" w:hAnsi="宋体" w:cs="宋体" w:eastAsia="宋体" w:hint="default"/>
          <w:sz w:val="22"/>
          <w:szCs w:val="22"/>
        </w:rPr>
      </w:pPr>
    </w:p>
    <w:p>
      <w:pPr>
        <w:pStyle w:val="BodyText"/>
        <w:spacing w:line="338" w:lineRule="auto" w:before="26"/>
        <w:ind w:left="640" w:right="5046"/>
        <w:jc w:val="left"/>
      </w:pPr>
      <w:r>
        <w:rPr/>
        <w:pict>
          <v:group style="position:absolute;margin-left:88.463997pt;margin-top:-96.554352pt;width:430.3pt;height:.5pt;mso-position-horizontal-relative:page;mso-position-vertical-relative:paragraph;z-index:-1164232" coordorigin="1769,-1931" coordsize="8606,10">
            <v:shape style="position:absolute;left:1769;top:-1931;width:5727;height:10" type="#_x0000_t75" stroked="false">
              <v:imagedata r:id="rId432" o:title=""/>
            </v:shape>
            <v:shape style="position:absolute;left:7492;top:-1931;width:1604;height:10" type="#_x0000_t75" stroked="false">
              <v:imagedata r:id="rId434" o:title=""/>
            </v:shape>
            <v:shape style="position:absolute;left:9091;top:-1931;width:1284;height:10" type="#_x0000_t75" stroked="false">
              <v:imagedata r:id="rId435" o:title=""/>
            </v:shape>
            <w10:wrap type="none"/>
          </v:group>
        </w:pict>
      </w:r>
      <w:r>
        <w:rPr/>
        <w:pict>
          <v:group style="position:absolute;margin-left:88.463997pt;margin-top:-80.684334pt;width:430.3pt;height:5.05pt;mso-position-horizontal-relative:page;mso-position-vertical-relative:paragraph;z-index:-1164208" coordorigin="1769,-1614" coordsize="8606,101">
            <v:shape style="position:absolute;left:1769;top:-1614;width:5747;height:101" type="#_x0000_t75" stroked="false">
              <v:imagedata r:id="rId448" o:title=""/>
            </v:shape>
            <v:shape style="position:absolute;left:7492;top:-1522;width:1604;height:10" type="#_x0000_t75" stroked="false">
              <v:imagedata r:id="rId430" o:title=""/>
            </v:shape>
            <v:shape style="position:absolute;left:9091;top:-1522;width:1284;height:10" type="#_x0000_t75" stroked="false">
              <v:imagedata r:id="rId431" o:title=""/>
            </v:shape>
            <w10:wrap type="none"/>
          </v:group>
        </w:pict>
      </w:r>
      <w:r>
        <w:rPr/>
        <w:pict>
          <v:group style="position:absolute;margin-left:88.463997pt;margin-top:-55.84441pt;width:430.3pt;height:.5pt;mso-position-horizontal-relative:page;mso-position-vertical-relative:paragraph;z-index:-1164184" coordorigin="1769,-1117" coordsize="8606,10">
            <v:shape style="position:absolute;left:1769;top:-1117;width:5727;height:10" type="#_x0000_t75" stroked="false">
              <v:imagedata r:id="rId432" o:title=""/>
            </v:shape>
            <v:shape style="position:absolute;left:7492;top:-1117;width:1604;height:10" type="#_x0000_t75" stroked="false">
              <v:imagedata r:id="rId430" o:title=""/>
            </v:shape>
            <v:shape style="position:absolute;left:9091;top:-1117;width:1284;height:10" type="#_x0000_t75" stroked="false">
              <v:imagedata r:id="rId431" o:title=""/>
            </v:shape>
            <w10:wrap type="none"/>
          </v:group>
        </w:pict>
      </w:r>
      <w:r>
        <w:rPr/>
        <w:pict>
          <v:group style="position:absolute;margin-left:88.463997pt;margin-top:-40.004391pt;width:430.3pt;height:5.05pt;mso-position-horizontal-relative:page;mso-position-vertical-relative:paragraph;z-index:-1164160" coordorigin="1769,-800" coordsize="8606,101">
            <v:shape style="position:absolute;left:1769;top:-800;width:5747;height:101" type="#_x0000_t75" stroked="false">
              <v:imagedata r:id="rId449" o:title=""/>
            </v:shape>
            <v:shape style="position:absolute;left:7492;top:-709;width:1604;height:10" type="#_x0000_t75" stroked="false">
              <v:imagedata r:id="rId430" o:title=""/>
            </v:shape>
            <v:shape style="position:absolute;left:9091;top:-709;width:1284;height:10" type="#_x0000_t75" stroked="false">
              <v:imagedata r:id="rId431" o:title=""/>
            </v:shape>
            <w10:wrap type="none"/>
          </v:group>
        </w:pict>
      </w:r>
      <w:r>
        <w:rPr/>
        <w:pict>
          <v:shape style="position:absolute;margin-left:266.929993pt;margin-top:-15.764371pt;width:.47998pt;height:.72pt;mso-position-horizontal-relative:page;mso-position-vertical-relative:paragraph;z-index:-1164136" type="#_x0000_t75" stroked="false">
            <v:imagedata r:id="rId450" o:title=""/>
          </v:shape>
        </w:pict>
      </w:r>
      <w:r>
        <w:rPr/>
        <w:pict>
          <v:shape style="position:absolute;margin-left:374.829987pt;margin-top:-15.764371pt;width:.48001pt;height:.72pt;mso-position-horizontal-relative:page;mso-position-vertical-relative:paragraph;z-index:-1164112" type="#_x0000_t75" stroked="false">
            <v:imagedata r:id="rId450" o:title=""/>
          </v:shape>
        </w:pict>
      </w:r>
      <w:r>
        <w:rPr/>
        <w:pict>
          <v:shape style="position:absolute;margin-left:454.779999pt;margin-top:-15.764371pt;width:.48001pt;height:.72pt;mso-position-horizontal-relative:page;mso-position-vertical-relative:paragraph;z-index:-1164088" type="#_x0000_t75" stroked="false">
            <v:imagedata r:id="rId450" o:title=""/>
          </v:shape>
        </w:pict>
      </w:r>
      <w:r>
        <w:rPr/>
        <w:pict>
          <v:group style="position:absolute;margin-left:88.463997pt;margin-top:88.155617pt;width:419.6pt;height:.5pt;mso-position-horizontal-relative:page;mso-position-vertical-relative:paragraph;z-index:-1164064" coordorigin="1769,1763" coordsize="8392,10">
            <v:shape style="position:absolute;left:1769;top:1763;width:5516;height:10" type="#_x0000_t75" stroked="false">
              <v:imagedata r:id="rId444" o:title=""/>
            </v:shape>
            <v:shape style="position:absolute;left:7281;top:1763;width:1601;height:10" type="#_x0000_t75" stroked="false">
              <v:imagedata r:id="rId445" o:title=""/>
            </v:shape>
            <v:shape style="position:absolute;left:8877;top:1763;width:1284;height:10" type="#_x0000_t75" stroked="false">
              <v:imagedata r:id="rId431" o:title=""/>
            </v:shape>
            <w10:wrap type="none"/>
          </v:group>
        </w:pict>
      </w:r>
      <w:r>
        <w:rPr/>
        <w:pict>
          <v:group style="position:absolute;margin-left:88.463997pt;margin-top:104.01564pt;width:419.6pt;height:5.05pt;mso-position-horizontal-relative:page;mso-position-vertical-relative:paragraph;z-index:-1164040" coordorigin="1769,2080" coordsize="8392,101">
            <v:shape style="position:absolute;left:1769;top:2080;width:5535;height:101" type="#_x0000_t75" stroked="false">
              <v:imagedata r:id="rId446" o:title=""/>
            </v:shape>
            <v:shape style="position:absolute;left:7281;top:2172;width:1601;height:10" type="#_x0000_t75" stroked="false">
              <v:imagedata r:id="rId447" o:title=""/>
            </v:shape>
            <v:shape style="position:absolute;left:8877;top:2172;width:1284;height:10" type="#_x0000_t75" stroked="false">
              <v:imagedata r:id="rId435" o:title=""/>
            </v:shape>
            <w10:wrap type="none"/>
          </v:group>
        </w:pict>
      </w:r>
      <w:r>
        <w:rPr/>
        <w:pict>
          <v:group style="position:absolute;margin-left:88.463997pt;margin-top:128.855621pt;width:419.6pt;height:.5pt;mso-position-horizontal-relative:page;mso-position-vertical-relative:paragraph;z-index:-1164016" coordorigin="1769,2577" coordsize="8392,10">
            <v:shape style="position:absolute;left:1769;top:2577;width:5516;height:10" type="#_x0000_t75" stroked="false">
              <v:imagedata r:id="rId444" o:title=""/>
            </v:shape>
            <v:shape style="position:absolute;left:7281;top:2577;width:1601;height:10" type="#_x0000_t75" stroked="false">
              <v:imagedata r:id="rId447" o:title=""/>
            </v:shape>
            <v:shape style="position:absolute;left:8877;top:2577;width:1284;height:10" type="#_x0000_t75" stroked="false">
              <v:imagedata r:id="rId435" o:title=""/>
            </v:shape>
            <w10:wrap type="none"/>
          </v:group>
        </w:pict>
      </w:r>
      <w:r>
        <w:rPr/>
        <w:pict>
          <v:group style="position:absolute;margin-left:88.463997pt;margin-top:144.695633pt;width:419.6pt;height:5.05pt;mso-position-horizontal-relative:page;mso-position-vertical-relative:paragraph;z-index:-1163992" coordorigin="1769,2894" coordsize="8392,101">
            <v:shape style="position:absolute;left:1769;top:2894;width:5535;height:101" type="#_x0000_t75" stroked="false">
              <v:imagedata r:id="rId451" o:title=""/>
            </v:shape>
            <v:shape style="position:absolute;left:7281;top:2985;width:1601;height:10" type="#_x0000_t75" stroked="false">
              <v:imagedata r:id="rId445" o:title=""/>
            </v:shape>
            <v:shape style="position:absolute;left:8877;top:2985;width:1284;height:10" type="#_x0000_t75" stroked="false">
              <v:imagedata r:id="rId431" o:title=""/>
            </v:shape>
            <w10:wrap type="none"/>
          </v:group>
        </w:pict>
      </w:r>
      <w:r>
        <w:rPr/>
        <w:t>（</w:t>
      </w:r>
      <w:r>
        <w:rPr>
          <w:rFonts w:ascii="Arial" w:hAnsi="Arial" w:cs="Arial" w:eastAsia="Arial" w:hint="default"/>
        </w:rPr>
        <w:t>2</w:t>
      </w:r>
      <w:r>
        <w:rPr/>
        <w:t>）四方监管募集资金专户存款明细余额 开户单位：合肥天源迪科信息技术有限公司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574"/>
        <w:gridCol w:w="1947"/>
        <w:gridCol w:w="1597"/>
        <w:gridCol w:w="1274"/>
      </w:tblGrid>
      <w:tr>
        <w:trPr>
          <w:trHeight w:val="398" w:hRule="exact"/>
        </w:trPr>
        <w:tc>
          <w:tcPr>
            <w:tcW w:w="3574" w:type="dxa"/>
            <w:tcBorders>
              <w:top w:val="single" w:sz="2"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451" w:right="0"/>
              <w:jc w:val="left"/>
              <w:rPr>
                <w:rFonts w:ascii="宋体" w:hAnsi="宋体" w:cs="宋体" w:eastAsia="宋体" w:hint="default"/>
                <w:sz w:val="21"/>
                <w:szCs w:val="21"/>
              </w:rPr>
            </w:pPr>
            <w:r>
              <w:rPr>
                <w:rFonts w:ascii="宋体" w:hAnsi="宋体" w:cs="宋体" w:eastAsia="宋体" w:hint="default"/>
                <w:b/>
                <w:bCs/>
                <w:sz w:val="21"/>
                <w:szCs w:val="21"/>
              </w:rPr>
              <w:t>募集资金存储银行名称</w:t>
            </w:r>
            <w:r>
              <w:rPr>
                <w:rFonts w:ascii="宋体" w:hAnsi="宋体" w:cs="宋体" w:eastAsia="宋体" w:hint="default"/>
                <w:sz w:val="21"/>
                <w:szCs w:val="21"/>
              </w:rPr>
            </w:r>
          </w:p>
        </w:tc>
        <w:tc>
          <w:tcPr>
            <w:tcW w:w="1947"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b/>
                <w:bCs/>
                <w:sz w:val="21"/>
                <w:szCs w:val="21"/>
              </w:rPr>
              <w:t>账号</w:t>
            </w:r>
            <w:r>
              <w:rPr>
                <w:rFonts w:ascii="宋体" w:hAnsi="宋体" w:cs="宋体" w:eastAsia="宋体" w:hint="default"/>
                <w:sz w:val="21"/>
                <w:szCs w:val="21"/>
              </w:rPr>
            </w:r>
          </w:p>
        </w:tc>
        <w:tc>
          <w:tcPr>
            <w:tcW w:w="1597"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b/>
                <w:bCs/>
                <w:sz w:val="21"/>
                <w:szCs w:val="21"/>
              </w:rPr>
              <w:t>余额（元）</w:t>
            </w:r>
            <w:r>
              <w:rPr>
                <w:rFonts w:ascii="宋体" w:hAnsi="宋体" w:cs="宋体" w:eastAsia="宋体" w:hint="default"/>
                <w:sz w:val="21"/>
                <w:szCs w:val="21"/>
              </w:rPr>
            </w:r>
          </w:p>
        </w:tc>
        <w:tc>
          <w:tcPr>
            <w:tcW w:w="1274" w:type="dxa"/>
            <w:tcBorders>
              <w:top w:val="single" w:sz="2"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left="45"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1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216" w:right="0"/>
              <w:jc w:val="left"/>
              <w:rPr>
                <w:rFonts w:ascii="Arial" w:hAnsi="Arial" w:cs="Arial" w:eastAsia="Arial" w:hint="default"/>
                <w:sz w:val="18"/>
                <w:szCs w:val="18"/>
              </w:rPr>
            </w:pPr>
            <w:r>
              <w:rPr>
                <w:rFonts w:ascii="Arial"/>
                <w:sz w:val="18"/>
              </w:rPr>
              <w:t>551903407610502</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215" w:right="0"/>
              <w:jc w:val="left"/>
              <w:rPr>
                <w:rFonts w:ascii="Arial" w:hAnsi="Arial" w:cs="Arial" w:eastAsia="Arial" w:hint="default"/>
                <w:sz w:val="18"/>
                <w:szCs w:val="18"/>
              </w:rPr>
            </w:pPr>
            <w:r>
              <w:rPr>
                <w:rFonts w:ascii="Arial"/>
                <w:sz w:val="18"/>
              </w:rPr>
              <w:t>32,997,784.03</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活期存款</w:t>
            </w:r>
          </w:p>
        </w:tc>
      </w:tr>
      <w:tr>
        <w:trPr>
          <w:trHeight w:val="506"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5" w:right="0"/>
              <w:jc w:val="left"/>
              <w:rPr>
                <w:rFonts w:ascii="Arial" w:hAnsi="Arial" w:cs="Arial" w:eastAsia="Arial" w:hint="default"/>
                <w:sz w:val="18"/>
                <w:szCs w:val="18"/>
              </w:rPr>
            </w:pPr>
            <w:r>
              <w:rPr>
                <w:rFonts w:ascii="Arial"/>
                <w:sz w:val="18"/>
              </w:rPr>
              <w:t>55190340768000100</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6" w:right="0"/>
              <w:jc w:val="left"/>
              <w:rPr>
                <w:rFonts w:ascii="Arial" w:hAnsi="Arial" w:cs="Arial" w:eastAsia="Arial" w:hint="default"/>
                <w:sz w:val="18"/>
                <w:szCs w:val="18"/>
              </w:rPr>
            </w:pPr>
            <w:r>
              <w:rPr>
                <w:rFonts w:ascii="Arial"/>
                <w:sz w:val="18"/>
              </w:rPr>
              <w:t>5,000,000.00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22" w:right="0"/>
              <w:jc w:val="left"/>
              <w:rPr>
                <w:rFonts w:ascii="Arial" w:hAnsi="Arial" w:cs="Arial" w:eastAsia="Arial" w:hint="default"/>
                <w:sz w:val="18"/>
                <w:szCs w:val="18"/>
              </w:rPr>
            </w:pPr>
            <w:r>
              <w:rPr>
                <w:rFonts w:ascii="Arial"/>
                <w:sz w:val="18"/>
              </w:rPr>
              <w:t>55190340768000113</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66" w:right="0"/>
              <w:jc w:val="left"/>
              <w:rPr>
                <w:rFonts w:ascii="Arial" w:hAnsi="Arial" w:cs="Arial" w:eastAsia="Arial" w:hint="default"/>
                <w:sz w:val="18"/>
                <w:szCs w:val="18"/>
              </w:rPr>
            </w:pPr>
            <w:r>
              <w:rPr>
                <w:rFonts w:ascii="Arial"/>
                <w:sz w:val="18"/>
              </w:rPr>
              <w:t>5,000,000.00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1947" w:type="dxa"/>
            <w:tcBorders>
              <w:top w:val="nil" w:sz="6" w:space="0" w:color="auto"/>
              <w:left w:val="single" w:sz="4" w:space="0" w:color="000000"/>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15" w:right="0"/>
              <w:jc w:val="left"/>
              <w:rPr>
                <w:rFonts w:ascii="Arial" w:hAnsi="Arial" w:cs="Arial" w:eastAsia="Arial" w:hint="default"/>
                <w:sz w:val="18"/>
                <w:szCs w:val="18"/>
              </w:rPr>
            </w:pPr>
            <w:r>
              <w:rPr>
                <w:rFonts w:ascii="Arial"/>
                <w:sz w:val="18"/>
              </w:rPr>
              <w:t>55190340768000127</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66" w:right="0"/>
              <w:jc w:val="left"/>
              <w:rPr>
                <w:rFonts w:ascii="Arial" w:hAnsi="Arial" w:cs="Arial" w:eastAsia="Arial" w:hint="default"/>
                <w:sz w:val="18"/>
                <w:szCs w:val="18"/>
              </w:rPr>
            </w:pPr>
            <w:r>
              <w:rPr>
                <w:rFonts w:ascii="Arial"/>
                <w:sz w:val="18"/>
              </w:rPr>
              <w:t>5,000,000.00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6"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15" w:right="0"/>
              <w:jc w:val="left"/>
              <w:rPr>
                <w:rFonts w:ascii="Arial" w:hAnsi="Arial" w:cs="Arial" w:eastAsia="Arial" w:hint="default"/>
                <w:sz w:val="18"/>
                <w:szCs w:val="18"/>
              </w:rPr>
            </w:pPr>
            <w:r>
              <w:rPr>
                <w:rFonts w:ascii="Arial"/>
                <w:sz w:val="18"/>
              </w:rPr>
              <w:t>55190340768000130</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66" w:right="0"/>
              <w:jc w:val="left"/>
              <w:rPr>
                <w:rFonts w:ascii="Arial" w:hAnsi="Arial" w:cs="Arial" w:eastAsia="Arial" w:hint="default"/>
                <w:sz w:val="18"/>
                <w:szCs w:val="18"/>
              </w:rPr>
            </w:pPr>
            <w:r>
              <w:rPr>
                <w:rFonts w:ascii="Arial"/>
                <w:sz w:val="18"/>
              </w:rPr>
              <w:t>5,000,000.00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1947" w:type="dxa"/>
            <w:tcBorders>
              <w:top w:val="nil" w:sz="6" w:space="0" w:color="auto"/>
              <w:left w:val="single" w:sz="4" w:space="0" w:color="000000"/>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15" w:right="0"/>
              <w:jc w:val="left"/>
              <w:rPr>
                <w:rFonts w:ascii="Arial" w:hAnsi="Arial" w:cs="Arial" w:eastAsia="Arial" w:hint="default"/>
                <w:sz w:val="18"/>
                <w:szCs w:val="18"/>
              </w:rPr>
            </w:pPr>
            <w:r>
              <w:rPr>
                <w:rFonts w:ascii="Arial"/>
                <w:sz w:val="18"/>
              </w:rPr>
              <w:t>55190340768000090</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15" w:right="0"/>
              <w:jc w:val="left"/>
              <w:rPr>
                <w:rFonts w:ascii="Arial" w:hAnsi="Arial" w:cs="Arial" w:eastAsia="Arial" w:hint="default"/>
                <w:sz w:val="18"/>
                <w:szCs w:val="18"/>
              </w:rPr>
            </w:pPr>
            <w:r>
              <w:rPr>
                <w:rFonts w:ascii="Arial"/>
                <w:sz w:val="18"/>
              </w:rPr>
              <w:t>10,000,000.00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1947" w:type="dxa"/>
            <w:tcBorders>
              <w:top w:val="nil" w:sz="6" w:space="0" w:color="auto"/>
              <w:left w:val="single" w:sz="4" w:space="0" w:color="000000"/>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4"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15" w:right="0"/>
              <w:jc w:val="left"/>
              <w:rPr>
                <w:rFonts w:ascii="Arial" w:hAnsi="Arial" w:cs="Arial" w:eastAsia="Arial" w:hint="default"/>
                <w:sz w:val="18"/>
                <w:szCs w:val="18"/>
              </w:rPr>
            </w:pPr>
            <w:r>
              <w:rPr>
                <w:rFonts w:ascii="Arial"/>
                <w:sz w:val="18"/>
              </w:rPr>
              <w:t>55190340768000072</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215" w:right="0"/>
              <w:jc w:val="left"/>
              <w:rPr>
                <w:rFonts w:ascii="Arial" w:hAnsi="Arial" w:cs="Arial" w:eastAsia="Arial" w:hint="default"/>
                <w:sz w:val="18"/>
                <w:szCs w:val="18"/>
              </w:rPr>
            </w:pPr>
            <w:r>
              <w:rPr>
                <w:rFonts w:ascii="Arial"/>
                <w:sz w:val="18"/>
              </w:rPr>
              <w:t>10,000,000.00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309"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15" w:right="0"/>
              <w:jc w:val="left"/>
              <w:rPr>
                <w:rFonts w:ascii="Arial" w:hAnsi="Arial" w:cs="Arial" w:eastAsia="Arial" w:hint="default"/>
                <w:sz w:val="18"/>
                <w:szCs w:val="18"/>
              </w:rPr>
            </w:pPr>
            <w:r>
              <w:rPr>
                <w:rFonts w:ascii="Arial"/>
                <w:sz w:val="18"/>
              </w:rPr>
              <w:t>55190340768000202</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266" w:right="0"/>
              <w:jc w:val="left"/>
              <w:rPr>
                <w:rFonts w:ascii="Arial" w:hAnsi="Arial" w:cs="Arial" w:eastAsia="Arial" w:hint="default"/>
                <w:sz w:val="18"/>
                <w:szCs w:val="18"/>
              </w:rPr>
            </w:pPr>
            <w:r>
              <w:rPr>
                <w:rFonts w:ascii="Arial"/>
                <w:sz w:val="18"/>
              </w:rPr>
              <w:t>3,000,000.00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101" w:hRule="exact"/>
        </w:trPr>
        <w:tc>
          <w:tcPr>
            <w:tcW w:w="3574" w:type="dxa"/>
            <w:tcBorders>
              <w:top w:val="nil" w:sz="6" w:space="0" w:color="auto"/>
              <w:left w:val="nil" w:sz="6" w:space="0" w:color="auto"/>
              <w:bottom w:val="nil" w:sz="6" w:space="0" w:color="auto"/>
              <w:right w:val="single" w:sz="4" w:space="0" w:color="000000"/>
            </w:tcBorders>
          </w:tcPr>
          <w:p>
            <w:pPr/>
          </w:p>
        </w:tc>
        <w:tc>
          <w:tcPr>
            <w:tcW w:w="1947" w:type="dxa"/>
            <w:tcBorders>
              <w:top w:val="nil" w:sz="6" w:space="0" w:color="auto"/>
              <w:left w:val="single" w:sz="4" w:space="0" w:color="000000"/>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4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15" w:right="0"/>
              <w:jc w:val="left"/>
              <w:rPr>
                <w:rFonts w:ascii="Arial" w:hAnsi="Arial" w:cs="Arial" w:eastAsia="Arial" w:hint="default"/>
                <w:sz w:val="18"/>
                <w:szCs w:val="18"/>
              </w:rPr>
            </w:pPr>
            <w:r>
              <w:rPr>
                <w:rFonts w:ascii="Arial"/>
                <w:sz w:val="18"/>
              </w:rPr>
              <w:t>55190340768000216</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266" w:right="0"/>
              <w:jc w:val="left"/>
              <w:rPr>
                <w:rFonts w:ascii="Arial" w:hAnsi="Arial" w:cs="Arial" w:eastAsia="Arial" w:hint="default"/>
                <w:sz w:val="18"/>
                <w:szCs w:val="18"/>
              </w:rPr>
            </w:pPr>
            <w:r>
              <w:rPr>
                <w:rFonts w:ascii="Arial"/>
                <w:sz w:val="18"/>
              </w:rPr>
              <w:t>3,000,000.00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407"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right="881"/>
              <w:jc w:val="right"/>
              <w:rPr>
                <w:rFonts w:ascii="宋体" w:hAnsi="宋体" w:cs="宋体" w:eastAsia="宋体" w:hint="default"/>
                <w:sz w:val="18"/>
                <w:szCs w:val="18"/>
              </w:rPr>
            </w:pPr>
            <w:r>
              <w:rPr>
                <w:rFonts w:ascii="宋体" w:hAnsi="宋体" w:cs="宋体" w:eastAsia="宋体" w:hint="default"/>
                <w:sz w:val="18"/>
                <w:szCs w:val="18"/>
              </w:rPr>
              <w:t>招商银行合肥卫岗支行</w:t>
            </w:r>
          </w:p>
        </w:tc>
        <w:tc>
          <w:tcPr>
            <w:tcW w:w="194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15" w:right="0"/>
              <w:jc w:val="left"/>
              <w:rPr>
                <w:rFonts w:ascii="Arial" w:hAnsi="Arial" w:cs="Arial" w:eastAsia="Arial" w:hint="default"/>
                <w:sz w:val="18"/>
                <w:szCs w:val="18"/>
              </w:rPr>
            </w:pPr>
            <w:r>
              <w:rPr>
                <w:rFonts w:ascii="Arial"/>
                <w:sz w:val="18"/>
              </w:rPr>
              <w:t>55190340768000220</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66" w:right="0"/>
              <w:jc w:val="left"/>
              <w:rPr>
                <w:rFonts w:ascii="Arial" w:hAnsi="Arial" w:cs="Arial" w:eastAsia="Arial" w:hint="default"/>
                <w:sz w:val="18"/>
                <w:szCs w:val="18"/>
              </w:rPr>
            </w:pPr>
            <w:r>
              <w:rPr>
                <w:rFonts w:ascii="Arial"/>
                <w:sz w:val="18"/>
              </w:rPr>
              <w:t>5,000,000.00</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401" w:hRule="exact"/>
        </w:trPr>
        <w:tc>
          <w:tcPr>
            <w:tcW w:w="3574" w:type="dxa"/>
            <w:tcBorders>
              <w:top w:val="nil" w:sz="6" w:space="0" w:color="auto"/>
              <w:left w:val="nil" w:sz="6" w:space="0" w:color="auto"/>
              <w:bottom w:val="single" w:sz="2"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7" w:type="dxa"/>
            <w:tcBorders>
              <w:top w:val="nil" w:sz="6" w:space="0" w:color="auto"/>
              <w:left w:val="single" w:sz="4" w:space="0" w:color="000000"/>
              <w:bottom w:val="single" w:sz="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1597"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5"/>
              <w:ind w:left="215" w:right="0"/>
              <w:jc w:val="left"/>
              <w:rPr>
                <w:rFonts w:ascii="Arial" w:hAnsi="Arial" w:cs="Arial" w:eastAsia="Arial" w:hint="default"/>
                <w:sz w:val="18"/>
                <w:szCs w:val="18"/>
              </w:rPr>
            </w:pPr>
            <w:r>
              <w:rPr>
                <w:rFonts w:ascii="Arial"/>
                <w:sz w:val="18"/>
              </w:rPr>
              <w:t>83,997,784.03</w:t>
            </w:r>
          </w:p>
        </w:tc>
        <w:tc>
          <w:tcPr>
            <w:tcW w:w="1274" w:type="dxa"/>
            <w:tcBorders>
              <w:top w:val="nil" w:sz="6" w:space="0" w:color="auto"/>
              <w:left w:val="single" w:sz="4"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244" w:lineRule="auto" w:before="26"/>
        <w:ind w:left="640" w:right="3779" w:hanging="60"/>
        <w:jc w:val="left"/>
        <w:rPr>
          <w:rFonts w:ascii="Arial" w:hAnsi="Arial" w:cs="Arial" w:eastAsia="Arial" w:hint="default"/>
          <w:sz w:val="24"/>
          <w:szCs w:val="24"/>
        </w:rPr>
      </w:pPr>
      <w:r>
        <w:rPr/>
        <w:pict>
          <v:group style="position:absolute;margin-left:88.463997pt;margin-top:-90.674393pt;width:419.6pt;height:5.05pt;mso-position-horizontal-relative:page;mso-position-vertical-relative:paragraph;z-index:-1163872" coordorigin="1769,-1813" coordsize="8392,101">
            <v:shape style="position:absolute;left:1769;top:-1813;width:5535;height:101" type="#_x0000_t75" stroked="false">
              <v:imagedata r:id="rId452" o:title=""/>
            </v:shape>
            <v:shape style="position:absolute;left:7281;top:-1722;width:1601;height:10" type="#_x0000_t75" stroked="false">
              <v:imagedata r:id="rId445" o:title=""/>
            </v:shape>
            <v:shape style="position:absolute;left:8877;top:-1722;width:1284;height:10" type="#_x0000_t75" stroked="false">
              <v:imagedata r:id="rId431" o:title=""/>
            </v:shape>
            <w10:wrap type="none"/>
          </v:group>
        </w:pict>
      </w:r>
      <w:r>
        <w:rPr/>
        <w:pict>
          <v:group style="position:absolute;margin-left:88.463997pt;margin-top:-65.834358pt;width:419.6pt;height:.5pt;mso-position-horizontal-relative:page;mso-position-vertical-relative:paragraph;z-index:-1163848" coordorigin="1769,-1317" coordsize="8392,10">
            <v:shape style="position:absolute;left:1769;top:-1317;width:5516;height:10" type="#_x0000_t75" stroked="false">
              <v:imagedata r:id="rId444" o:title=""/>
            </v:shape>
            <v:shape style="position:absolute;left:7281;top:-1317;width:1601;height:10" type="#_x0000_t75" stroked="false">
              <v:imagedata r:id="rId445" o:title=""/>
            </v:shape>
            <v:shape style="position:absolute;left:8877;top:-1317;width:1284;height:10" type="#_x0000_t75" stroked="false">
              <v:imagedata r:id="rId431" o:title=""/>
            </v:shape>
            <w10:wrap type="none"/>
          </v:group>
        </w:pict>
      </w:r>
      <w:r>
        <w:rPr/>
        <w:pict>
          <v:group style="position:absolute;margin-left:88.463997pt;margin-top:-49.964336pt;width:419.6pt;height:5.05pt;mso-position-horizontal-relative:page;mso-position-vertical-relative:paragraph;z-index:-1163824" coordorigin="1769,-999" coordsize="8392,101">
            <v:shape style="position:absolute;left:1769;top:-999;width:5535;height:101" type="#_x0000_t75" stroked="false">
              <v:imagedata r:id="rId453" o:title=""/>
            </v:shape>
            <v:shape style="position:absolute;left:7281;top:-908;width:1601;height:10" type="#_x0000_t75" stroked="false">
              <v:imagedata r:id="rId445" o:title=""/>
            </v:shape>
            <v:shape style="position:absolute;left:8877;top:-908;width:1284;height:10" type="#_x0000_t75" stroked="false">
              <v:imagedata r:id="rId431" o:title=""/>
            </v:shape>
            <w10:wrap type="none"/>
          </v:group>
        </w:pict>
      </w:r>
      <w:r>
        <w:rPr/>
        <w:pict>
          <v:shape style="position:absolute;margin-left:266.929993pt;margin-top:-25.724346pt;width:.48pt;height:.72pt;mso-position-horizontal-relative:page;mso-position-vertical-relative:paragraph;z-index:13528" type="#_x0000_t75" stroked="false">
            <v:imagedata r:id="rId450" o:title=""/>
          </v:shape>
        </w:pict>
      </w:r>
      <w:r>
        <w:rPr/>
        <w:pict>
          <v:shape style="position:absolute;margin-left:364.269989pt;margin-top:-25.724346pt;width:.48003pt;height:.72pt;mso-position-horizontal-relative:page;mso-position-vertical-relative:paragraph;z-index:13552" type="#_x0000_t75" stroked="false">
            <v:imagedata r:id="rId450" o:title=""/>
          </v:shape>
        </w:pict>
      </w:r>
      <w:r>
        <w:rPr/>
        <w:pict>
          <v:shape style="position:absolute;margin-left:444.100006pt;margin-top:-25.724346pt;width:.48pt;height:.72pt;mso-position-horizontal-relative:page;mso-position-vertical-relative:paragraph;z-index:13576" type="#_x0000_t75" stroked="false">
            <v:imagedata r:id="rId450" o:title=""/>
          </v:shape>
        </w:pict>
      </w:r>
      <w:r>
        <w:rPr>
          <w:rFonts w:ascii="宋体" w:hAnsi="宋体" w:cs="宋体" w:eastAsia="宋体" w:hint="default"/>
          <w:b/>
          <w:bCs/>
          <w:sz w:val="21"/>
          <w:szCs w:val="21"/>
        </w:rPr>
        <w:t>（二）</w:t>
      </w:r>
      <w:r>
        <w:rPr>
          <w:rFonts w:ascii="宋体" w:hAnsi="宋体" w:cs="宋体" w:eastAsia="宋体" w:hint="default"/>
          <w:b/>
          <w:bCs/>
          <w:sz w:val="24"/>
          <w:szCs w:val="24"/>
        </w:rPr>
        <w:t>长期股权投资明细情况：</w:t>
      </w:r>
      <w:r>
        <w:rPr>
          <w:rFonts w:ascii="宋体" w:hAnsi="宋体" w:cs="宋体" w:eastAsia="宋体" w:hint="default"/>
          <w:b/>
          <w:bCs/>
          <w:w w:val="99"/>
          <w:sz w:val="24"/>
          <w:szCs w:val="24"/>
        </w:rPr>
        <w:t> </w:t>
      </w:r>
      <w:r>
        <w:rPr>
          <w:rFonts w:ascii="宋体" w:hAnsi="宋体" w:cs="宋体" w:eastAsia="宋体" w:hint="default"/>
          <w:sz w:val="24"/>
          <w:szCs w:val="24"/>
        </w:rPr>
        <w:t>其中存在控制关系的关联方的注册资本及其变化如下表</w:t>
      </w:r>
      <w:r>
        <w:rPr>
          <w:rFonts w:ascii="Arial" w:hAnsi="Arial" w:cs="Arial" w:eastAsia="Arial" w:hint="default"/>
          <w:sz w:val="24"/>
          <w:szCs w:val="24"/>
        </w:rPr>
        <w:t>:</w:t>
      </w:r>
    </w:p>
    <w:p>
      <w:pPr>
        <w:spacing w:line="240" w:lineRule="auto" w:before="9"/>
        <w:rPr>
          <w:rFonts w:ascii="Arial" w:hAnsi="Arial" w:cs="Arial" w:eastAsia="Arial" w:hint="default"/>
          <w:sz w:val="8"/>
          <w:szCs w:val="8"/>
        </w:rPr>
      </w:pPr>
    </w:p>
    <w:p>
      <w:pPr>
        <w:tabs>
          <w:tab w:pos="8036" w:val="left" w:leader="none"/>
        </w:tabs>
        <w:spacing w:before="36"/>
        <w:ind w:left="6564" w:right="0" w:firstLine="0"/>
        <w:jc w:val="left"/>
        <w:rPr>
          <w:rFonts w:ascii="宋体" w:hAnsi="宋体" w:cs="宋体" w:eastAsia="宋体" w:hint="default"/>
          <w:sz w:val="21"/>
          <w:szCs w:val="21"/>
        </w:rPr>
      </w:pPr>
      <w:r>
        <w:rPr>
          <w:rFonts w:ascii="宋体" w:hAnsi="宋体" w:cs="宋体" w:eastAsia="宋体" w:hint="default"/>
          <w:spacing w:val="-1"/>
          <w:sz w:val="21"/>
          <w:szCs w:val="21"/>
        </w:rPr>
        <w:t>单位：人民币</w:t>
        <w:tab/>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877" w:footer="835" w:top="1060" w:bottom="1020" w:left="1640" w:right="0"/>
        </w:sectPr>
      </w:pPr>
    </w:p>
    <w:p>
      <w:pPr>
        <w:spacing w:line="240" w:lineRule="auto" w:before="1"/>
        <w:rPr>
          <w:rFonts w:ascii="宋体" w:hAnsi="宋体" w:cs="宋体" w:eastAsia="宋体" w:hint="default"/>
          <w:sz w:val="2"/>
          <w:szCs w:val="2"/>
        </w:rPr>
      </w:pPr>
      <w:r>
        <w:rPr/>
        <w:pict>
          <v:group style="position:absolute;margin-left:68.543999pt;margin-top:99.740005pt;width:458.4pt;height:.5pt;mso-position-horizontal-relative:page;mso-position-vertical-relative:page;z-index:-1163704" coordorigin="1371,1995" coordsize="9168,10">
            <v:shape style="position:absolute;left:1371;top:1995;width:3257;height:10" type="#_x0000_t75" stroked="false">
              <v:imagedata r:id="rId123" o:title=""/>
            </v:shape>
            <v:shape style="position:absolute;left:4623;top:1995;width:1565;height:10" type="#_x0000_t75" stroked="false">
              <v:imagedata r:id="rId93" o:title=""/>
            </v:shape>
            <v:shape style="position:absolute;left:6183;top:1995;width:1565;height:10" type="#_x0000_t75" stroked="false">
              <v:imagedata r:id="rId93" o:title=""/>
            </v:shape>
            <v:shape style="position:absolute;left:7744;top:1995;width:1138;height:10" type="#_x0000_t75" stroked="false">
              <v:imagedata r:id="rId136" o:title=""/>
            </v:shape>
            <v:shape style="position:absolute;left:8877;top:1995;width:1661;height:10" type="#_x0000_t75" stroked="false">
              <v:imagedata r:id="rId454" o:title=""/>
            </v:shape>
            <w10:wrap type="none"/>
          </v:group>
        </w:pict>
      </w: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262"/>
        <w:gridCol w:w="1560"/>
        <w:gridCol w:w="1560"/>
        <w:gridCol w:w="1133"/>
        <w:gridCol w:w="1651"/>
      </w:tblGrid>
      <w:tr>
        <w:trPr>
          <w:trHeight w:val="550" w:hRule="exact"/>
        </w:trPr>
        <w:tc>
          <w:tcPr>
            <w:tcW w:w="3262"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56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101"/>
              <w:jc w:val="righ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56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3"/>
              <w:ind w:right="98"/>
              <w:jc w:val="right"/>
              <w:rPr>
                <w:rFonts w:ascii="宋体" w:hAnsi="宋体" w:cs="宋体" w:eastAsia="宋体" w:hint="default"/>
                <w:sz w:val="21"/>
                <w:szCs w:val="21"/>
              </w:rPr>
            </w:pPr>
            <w:r>
              <w:rPr>
                <w:rFonts w:ascii="宋体" w:hAnsi="宋体" w:cs="宋体" w:eastAsia="宋体" w:hint="default"/>
                <w:b/>
                <w:bCs/>
                <w:sz w:val="21"/>
                <w:szCs w:val="21"/>
              </w:rPr>
              <w:t>本年增加数</w:t>
            </w:r>
            <w:r>
              <w:rPr>
                <w:rFonts w:ascii="宋体" w:hAnsi="宋体" w:cs="宋体" w:eastAsia="宋体" w:hint="default"/>
                <w:sz w:val="21"/>
                <w:szCs w:val="21"/>
              </w:rPr>
            </w:r>
          </w:p>
        </w:tc>
        <w:tc>
          <w:tcPr>
            <w:tcW w:w="113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right="99"/>
              <w:jc w:val="righ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b/>
                <w:bCs/>
                <w:w w:val="100"/>
                <w:sz w:val="21"/>
                <w:szCs w:val="21"/>
              </w:rPr>
              <w:t>数</w:t>
            </w:r>
            <w:r>
              <w:rPr>
                <w:rFonts w:ascii="宋体" w:hAnsi="宋体" w:cs="宋体" w:eastAsia="宋体" w:hint="default"/>
                <w:w w:val="100"/>
                <w:sz w:val="21"/>
                <w:szCs w:val="21"/>
              </w:rPr>
            </w:r>
          </w:p>
        </w:tc>
        <w:tc>
          <w:tcPr>
            <w:tcW w:w="1651"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103"/>
              <w:ind w:right="107"/>
              <w:jc w:val="righ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17" w:hRule="exact"/>
        </w:trPr>
        <w:tc>
          <w:tcPr>
            <w:tcW w:w="326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上海天缘迪柯信息技术有限公司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1,200.00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1,200.00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99"/>
              <w:jc w:val="right"/>
              <w:rPr>
                <w:rFonts w:ascii="Arial" w:hAnsi="Arial" w:cs="Arial" w:eastAsia="Arial" w:hint="default"/>
                <w:sz w:val="21"/>
                <w:szCs w:val="21"/>
              </w:rPr>
            </w:pPr>
            <w:r>
              <w:rPr>
                <w:rFonts w:ascii="Arial"/>
                <w:spacing w:val="-1"/>
                <w:sz w:val="21"/>
              </w:rPr>
              <w:t>0.00</w:t>
            </w:r>
          </w:p>
        </w:tc>
        <w:tc>
          <w:tcPr>
            <w:tcW w:w="1651"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6"/>
              <w:jc w:val="right"/>
              <w:rPr>
                <w:rFonts w:ascii="Arial" w:hAnsi="Arial" w:cs="Arial" w:eastAsia="Arial" w:hint="default"/>
                <w:sz w:val="21"/>
                <w:szCs w:val="21"/>
              </w:rPr>
            </w:pPr>
            <w:r>
              <w:rPr>
                <w:rFonts w:ascii="Arial"/>
                <w:spacing w:val="-1"/>
                <w:sz w:val="21"/>
              </w:rPr>
              <w:t>2,400.00</w:t>
            </w:r>
          </w:p>
        </w:tc>
      </w:tr>
      <w:tr>
        <w:trPr>
          <w:trHeight w:val="504" w:hRule="exact"/>
        </w:trPr>
        <w:tc>
          <w:tcPr>
            <w:tcW w:w="3262"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108" w:right="0"/>
              <w:jc w:val="left"/>
              <w:rPr>
                <w:rFonts w:ascii="宋体" w:hAnsi="宋体" w:cs="宋体" w:eastAsia="宋体" w:hint="default"/>
                <w:sz w:val="21"/>
                <w:szCs w:val="21"/>
              </w:rPr>
            </w:pPr>
            <w:r>
              <w:rPr>
                <w:rFonts w:ascii="宋体" w:hAnsi="宋体" w:cs="宋体" w:eastAsia="宋体" w:hint="default"/>
                <w:sz w:val="21"/>
                <w:szCs w:val="21"/>
              </w:rPr>
              <w:t>合肥天源迪科信息技术有限公司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12,000.00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99"/>
              <w:jc w:val="right"/>
              <w:rPr>
                <w:rFonts w:ascii="Arial" w:hAnsi="Arial" w:cs="Arial" w:eastAsia="Arial" w:hint="default"/>
                <w:sz w:val="21"/>
                <w:szCs w:val="21"/>
              </w:rPr>
            </w:pPr>
            <w:r>
              <w:rPr>
                <w:rFonts w:ascii="Arial"/>
                <w:spacing w:val="-1"/>
                <w:sz w:val="21"/>
              </w:rPr>
              <w:t>0.00</w:t>
            </w:r>
          </w:p>
        </w:tc>
        <w:tc>
          <w:tcPr>
            <w:tcW w:w="1651" w:type="dxa"/>
            <w:tcBorders>
              <w:top w:val="nil" w:sz="6" w:space="0" w:color="auto"/>
              <w:left w:val="single" w:sz="4" w:space="0" w:color="000000"/>
              <w:bottom w:val="nil" w:sz="6" w:space="0" w:color="auto"/>
              <w:right w:val="nil" w:sz="6" w:space="0" w:color="auto"/>
            </w:tcBorders>
          </w:tcPr>
          <w:p>
            <w:pPr>
              <w:pStyle w:val="TableParagraph"/>
              <w:spacing w:line="240" w:lineRule="auto" w:before="172"/>
              <w:ind w:right="106"/>
              <w:jc w:val="right"/>
              <w:rPr>
                <w:rFonts w:ascii="Arial" w:hAnsi="Arial" w:cs="Arial" w:eastAsia="Arial" w:hint="default"/>
                <w:sz w:val="21"/>
                <w:szCs w:val="21"/>
              </w:rPr>
            </w:pPr>
            <w:r>
              <w:rPr>
                <w:rFonts w:ascii="Arial"/>
                <w:spacing w:val="-1"/>
                <w:sz w:val="21"/>
              </w:rPr>
              <w:t>12,000.00</w:t>
            </w:r>
          </w:p>
        </w:tc>
      </w:tr>
      <w:tr>
        <w:trPr>
          <w:trHeight w:val="410" w:hRule="exact"/>
        </w:trPr>
        <w:tc>
          <w:tcPr>
            <w:tcW w:w="3262"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广州市易杰数码科技有限公司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1,000.00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sz w:val="21"/>
              </w:rPr>
              <w:t>0.00</w:t>
            </w:r>
          </w:p>
        </w:tc>
        <w:tc>
          <w:tcPr>
            <w:tcW w:w="1651"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21"/>
                <w:szCs w:val="21"/>
              </w:rPr>
            </w:pPr>
            <w:r>
              <w:rPr>
                <w:rFonts w:ascii="Arial"/>
                <w:spacing w:val="-1"/>
                <w:sz w:val="21"/>
              </w:rPr>
              <w:t>1,000.00</w:t>
            </w:r>
          </w:p>
        </w:tc>
      </w:tr>
      <w:tr>
        <w:trPr>
          <w:trHeight w:val="404" w:hRule="exact"/>
        </w:trPr>
        <w:tc>
          <w:tcPr>
            <w:tcW w:w="3262"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北京天源迪科信息技术有限公司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8"/>
              <w:jc w:val="right"/>
              <w:rPr>
                <w:rFonts w:ascii="Arial" w:hAnsi="Arial" w:cs="Arial" w:eastAsia="Arial" w:hint="default"/>
                <w:sz w:val="21"/>
                <w:szCs w:val="21"/>
              </w:rPr>
            </w:pPr>
            <w:r>
              <w:rPr>
                <w:rFonts w:ascii="Arial"/>
                <w:spacing w:val="-1"/>
                <w:sz w:val="21"/>
              </w:rPr>
              <w:t>2,000.00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99"/>
              <w:jc w:val="right"/>
              <w:rPr>
                <w:rFonts w:ascii="Arial" w:hAnsi="Arial" w:cs="Arial" w:eastAsia="Arial" w:hint="default"/>
                <w:sz w:val="21"/>
                <w:szCs w:val="21"/>
              </w:rPr>
            </w:pPr>
            <w:r>
              <w:rPr>
                <w:rFonts w:ascii="Arial"/>
                <w:spacing w:val="-1"/>
                <w:sz w:val="21"/>
              </w:rPr>
              <w:t>0.00</w:t>
            </w:r>
          </w:p>
        </w:tc>
        <w:tc>
          <w:tcPr>
            <w:tcW w:w="1651"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105"/>
              <w:jc w:val="right"/>
              <w:rPr>
                <w:rFonts w:ascii="Arial" w:hAnsi="Arial" w:cs="Arial" w:eastAsia="Arial" w:hint="default"/>
                <w:sz w:val="21"/>
                <w:szCs w:val="21"/>
              </w:rPr>
            </w:pPr>
            <w:r>
              <w:rPr>
                <w:rFonts w:ascii="Arial"/>
                <w:spacing w:val="-1"/>
                <w:sz w:val="21"/>
              </w:rPr>
              <w:t>2,000.00</w:t>
            </w:r>
          </w:p>
        </w:tc>
      </w:tr>
      <w:tr>
        <w:trPr>
          <w:trHeight w:val="404" w:hRule="exact"/>
        </w:trPr>
        <w:tc>
          <w:tcPr>
            <w:tcW w:w="3262" w:type="dxa"/>
            <w:tcBorders>
              <w:top w:val="nil" w:sz="6" w:space="0" w:color="auto"/>
              <w:left w:val="nil" w:sz="6" w:space="0" w:color="auto"/>
              <w:bottom w:val="single" w:sz="4" w:space="0" w:color="000000"/>
              <w:right w:val="single" w:sz="4" w:space="0" w:color="000000"/>
            </w:tcBorders>
          </w:tcPr>
          <w:p>
            <w:pPr>
              <w:pStyle w:val="TableParagraph"/>
              <w:spacing w:line="240" w:lineRule="auto" w:before="32"/>
              <w:ind w:left="108" w:right="0"/>
              <w:jc w:val="left"/>
              <w:rPr>
                <w:rFonts w:ascii="宋体" w:hAnsi="宋体" w:cs="宋体" w:eastAsia="宋体" w:hint="default"/>
                <w:sz w:val="21"/>
                <w:szCs w:val="21"/>
              </w:rPr>
            </w:pPr>
            <w:r>
              <w:rPr>
                <w:rFonts w:ascii="宋体" w:hAnsi="宋体" w:cs="宋体" w:eastAsia="宋体" w:hint="default"/>
                <w:sz w:val="21"/>
                <w:szCs w:val="21"/>
              </w:rPr>
              <w:t>广州易星信息科技有限公司</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98"/>
              <w:jc w:val="right"/>
              <w:rPr>
                <w:rFonts w:ascii="Arial" w:hAnsi="Arial" w:cs="Arial" w:eastAsia="Arial" w:hint="default"/>
                <w:sz w:val="21"/>
                <w:szCs w:val="21"/>
              </w:rPr>
            </w:pPr>
            <w:r>
              <w:rPr>
                <w:rFonts w:ascii="Arial"/>
                <w:spacing w:val="-1"/>
                <w:sz w:val="21"/>
              </w:rPr>
              <w:t>1,000.00</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98"/>
              <w:jc w:val="right"/>
              <w:rPr>
                <w:rFonts w:ascii="Arial" w:hAnsi="Arial" w:cs="Arial" w:eastAsia="Arial" w:hint="default"/>
                <w:sz w:val="21"/>
                <w:szCs w:val="21"/>
              </w:rPr>
            </w:pPr>
            <w:r>
              <w:rPr>
                <w:rFonts w:ascii="Arial"/>
                <w:sz w:val="21"/>
              </w:rPr>
              <w:t>700.00</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sz w:val="21"/>
              </w:rPr>
              <w:t>0.00</w:t>
            </w:r>
          </w:p>
        </w:tc>
        <w:tc>
          <w:tcPr>
            <w:tcW w:w="1651" w:type="dxa"/>
            <w:tcBorders>
              <w:top w:val="nil" w:sz="6" w:space="0" w:color="auto"/>
              <w:left w:val="single" w:sz="4" w:space="0" w:color="000000"/>
              <w:bottom w:val="single" w:sz="4" w:space="0" w:color="000000"/>
              <w:right w:val="nil" w:sz="6" w:space="0" w:color="auto"/>
            </w:tcBorders>
          </w:tcPr>
          <w:p>
            <w:pPr>
              <w:pStyle w:val="TableParagraph"/>
              <w:spacing w:line="240" w:lineRule="auto" w:before="75"/>
              <w:ind w:right="105"/>
              <w:jc w:val="right"/>
              <w:rPr>
                <w:rFonts w:ascii="Arial" w:hAnsi="Arial" w:cs="Arial" w:eastAsia="Arial" w:hint="default"/>
                <w:sz w:val="21"/>
                <w:szCs w:val="21"/>
              </w:rPr>
            </w:pPr>
            <w:r>
              <w:rPr>
                <w:rFonts w:ascii="Arial"/>
                <w:spacing w:val="-1"/>
                <w:sz w:val="21"/>
              </w:rPr>
              <w:t>1,700.00</w:t>
            </w:r>
          </w:p>
        </w:tc>
      </w:tr>
    </w:tbl>
    <w:p>
      <w:pPr>
        <w:pStyle w:val="BodyText"/>
        <w:spacing w:line="240" w:lineRule="auto" w:before="79"/>
        <w:ind w:left="1018" w:right="395"/>
        <w:jc w:val="left"/>
      </w:pPr>
      <w:r>
        <w:rPr/>
        <w:pict>
          <v:group style="position:absolute;margin-left:68.543999pt;margin-top:-86.434395pt;width:458.4pt;height:5.05pt;mso-position-horizontal-relative:page;mso-position-vertical-relative:paragraph;z-index:-1163680" coordorigin="1371,-1729" coordsize="9168,101">
            <v:shape style="position:absolute;left:1371;top:-1729;width:3277;height:101" type="#_x0000_t75" stroked="false">
              <v:imagedata r:id="rId455" o:title=""/>
            </v:shape>
            <v:shape style="position:absolute;left:4623;top:-1637;width:1565;height:10" type="#_x0000_t75" stroked="false">
              <v:imagedata r:id="rId100" o:title=""/>
            </v:shape>
            <v:shape style="position:absolute;left:6183;top:-1637;width:1565;height:10" type="#_x0000_t75" stroked="false">
              <v:imagedata r:id="rId100" o:title=""/>
            </v:shape>
            <v:shape style="position:absolute;left:7744;top:-1637;width:1138;height:10" type="#_x0000_t75" stroked="false">
              <v:imagedata r:id="rId141" o:title=""/>
            </v:shape>
            <v:shape style="position:absolute;left:8877;top:-1637;width:1661;height:10" type="#_x0000_t75" stroked="false">
              <v:imagedata r:id="rId456" o:title=""/>
            </v:shape>
            <w10:wrap type="none"/>
          </v:group>
        </w:pict>
      </w:r>
      <w:r>
        <w:rPr/>
        <w:pict>
          <v:group style="position:absolute;margin-left:68.543999pt;margin-top:-61.594353pt;width:458.4pt;height:.5pt;mso-position-horizontal-relative:page;mso-position-vertical-relative:paragraph;z-index:-1163656" coordorigin="1371,-1232" coordsize="9168,10">
            <v:shape style="position:absolute;left:1371;top:-1232;width:3257;height:10" type="#_x0000_t75" stroked="false">
              <v:imagedata r:id="rId123" o:title=""/>
            </v:shape>
            <v:shape style="position:absolute;left:4623;top:-1232;width:1565;height:10" type="#_x0000_t75" stroked="false">
              <v:imagedata r:id="rId100" o:title=""/>
            </v:shape>
            <v:shape style="position:absolute;left:6183;top:-1232;width:1565;height:10" type="#_x0000_t75" stroked="false">
              <v:imagedata r:id="rId100" o:title=""/>
            </v:shape>
            <v:shape style="position:absolute;left:7744;top:-1232;width:1138;height:10" type="#_x0000_t75" stroked="false">
              <v:imagedata r:id="rId141" o:title=""/>
            </v:shape>
            <v:shape style="position:absolute;left:8877;top:-1232;width:1661;height:10" type="#_x0000_t75" stroked="false">
              <v:imagedata r:id="rId456" o:title=""/>
            </v:shape>
            <w10:wrap type="none"/>
          </v:group>
        </w:pict>
      </w:r>
      <w:r>
        <w:rPr/>
        <w:pict>
          <v:group style="position:absolute;margin-left:68.543999pt;margin-top:-45.754391pt;width:458.4pt;height:5.05pt;mso-position-horizontal-relative:page;mso-position-vertical-relative:paragraph;z-index:-1163632" coordorigin="1371,-915" coordsize="9168,101">
            <v:shape style="position:absolute;left:1371;top:-915;width:3277;height:101" type="#_x0000_t75" stroked="false">
              <v:imagedata r:id="rId128" o:title=""/>
            </v:shape>
            <v:shape style="position:absolute;left:4623;top:-824;width:1565;height:10" type="#_x0000_t75" stroked="false">
              <v:imagedata r:id="rId93" o:title=""/>
            </v:shape>
            <v:shape style="position:absolute;left:6183;top:-824;width:1565;height:10" type="#_x0000_t75" stroked="false">
              <v:imagedata r:id="rId93" o:title=""/>
            </v:shape>
            <v:shape style="position:absolute;left:7744;top:-824;width:1138;height:10" type="#_x0000_t75" stroked="false">
              <v:imagedata r:id="rId136" o:title=""/>
            </v:shape>
            <v:shape style="position:absolute;left:8877;top:-824;width:1661;height:10" type="#_x0000_t75" stroked="false">
              <v:imagedata r:id="rId454" o:title=""/>
            </v:shape>
            <w10:wrap type="none"/>
          </v:group>
        </w:pict>
      </w:r>
      <w:r>
        <w:rPr/>
        <w:pict>
          <v:group style="position:absolute;margin-left:68.543999pt;margin-top:-20.914352pt;width:458.4pt;height:.5pt;mso-position-horizontal-relative:page;mso-position-vertical-relative:paragraph;z-index:-1163608" coordorigin="1371,-418" coordsize="9168,10">
            <v:shape style="position:absolute;left:1371;top:-418;width:3257;height:10" type="#_x0000_t75" stroked="false">
              <v:imagedata r:id="rId123" o:title=""/>
            </v:shape>
            <v:shape style="position:absolute;left:4623;top:-418;width:1565;height:10" type="#_x0000_t75" stroked="false">
              <v:imagedata r:id="rId93" o:title=""/>
            </v:shape>
            <v:shape style="position:absolute;left:6183;top:-418;width:1565;height:10" type="#_x0000_t75" stroked="false">
              <v:imagedata r:id="rId93" o:title=""/>
            </v:shape>
            <v:shape style="position:absolute;left:7744;top:-418;width:1138;height:10" type="#_x0000_t75" stroked="false">
              <v:imagedata r:id="rId136" o:title=""/>
            </v:shape>
            <v:shape style="position:absolute;left:8877;top:-418;width:1661;height:10" type="#_x0000_t75" stroked="false">
              <v:imagedata r:id="rId454" o:title=""/>
            </v:shape>
            <w10:wrap type="none"/>
          </v:group>
        </w:pict>
      </w:r>
      <w:r>
        <w:rPr/>
        <w:pict>
          <v:shape style="position:absolute;margin-left:231.410004pt;margin-top:-1.234343pt;width:.48002pt;height:.72pt;mso-position-horizontal-relative:page;mso-position-vertical-relative:paragraph;z-index:13744" type="#_x0000_t75" stroked="false">
            <v:imagedata r:id="rId457" o:title=""/>
          </v:shape>
        </w:pict>
      </w:r>
      <w:r>
        <w:rPr/>
        <w:pict>
          <v:shape style="position:absolute;margin-left:309.410004pt;margin-top:-1.234343pt;width:.48003pt;height:.72pt;mso-position-horizontal-relative:page;mso-position-vertical-relative:paragraph;z-index:13768" type="#_x0000_t75" stroked="false">
            <v:imagedata r:id="rId457" o:title=""/>
          </v:shape>
        </w:pict>
      </w:r>
      <w:r>
        <w:rPr/>
        <w:pict>
          <v:shape style="position:absolute;margin-left:387.429993pt;margin-top:-1.234343pt;width:.48pt;height:.72pt;mso-position-horizontal-relative:page;mso-position-vertical-relative:paragraph;z-index:13792" type="#_x0000_t75" stroked="false">
            <v:imagedata r:id="rId457" o:title=""/>
          </v:shape>
        </w:pict>
      </w:r>
      <w:r>
        <w:rPr/>
        <w:pict>
          <v:shape style="position:absolute;margin-left:444.100006pt;margin-top:-1.234343pt;width:.48pt;height:.72pt;mso-position-horizontal-relative:page;mso-position-vertical-relative:paragraph;z-index:13816" type="#_x0000_t75" stroked="false">
            <v:imagedata r:id="rId457" o:title=""/>
          </v:shape>
        </w:pict>
      </w:r>
      <w:r>
        <w:rPr/>
        <w:t>不存在控制关系的关联方如下表所示：</w:t>
      </w:r>
    </w:p>
    <w:p>
      <w:pPr>
        <w:spacing w:line="240" w:lineRule="auto" w:before="8"/>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3709"/>
        <w:gridCol w:w="5437"/>
      </w:tblGrid>
      <w:tr>
        <w:trPr>
          <w:trHeight w:val="406" w:hRule="exact"/>
        </w:trPr>
        <w:tc>
          <w:tcPr>
            <w:tcW w:w="3709"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28"/>
              <w:ind w:left="1598"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5437"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23"/>
              <w:ind w:left="2253" w:right="0"/>
              <w:jc w:val="left"/>
              <w:rPr>
                <w:rFonts w:ascii="宋体" w:hAnsi="宋体" w:cs="宋体" w:eastAsia="宋体" w:hint="default"/>
                <w:sz w:val="21"/>
                <w:szCs w:val="21"/>
              </w:rPr>
            </w:pPr>
            <w:r>
              <w:rPr>
                <w:rFonts w:ascii="宋体" w:hAnsi="宋体" w:cs="宋体" w:eastAsia="宋体" w:hint="default"/>
                <w:b/>
                <w:bCs/>
                <w:sz w:val="21"/>
                <w:szCs w:val="21"/>
              </w:rPr>
              <w:t>与本公司的关系</w:t>
            </w:r>
            <w:r>
              <w:rPr>
                <w:rFonts w:ascii="宋体" w:hAnsi="宋体" w:cs="宋体" w:eastAsia="宋体" w:hint="default"/>
                <w:sz w:val="21"/>
                <w:szCs w:val="21"/>
              </w:rPr>
            </w:r>
          </w:p>
        </w:tc>
      </w:tr>
      <w:tr>
        <w:trPr>
          <w:trHeight w:val="409" w:hRule="exact"/>
        </w:trPr>
        <w:tc>
          <w:tcPr>
            <w:tcW w:w="3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北京信邦安达科技有限公司</w:t>
            </w:r>
          </w:p>
        </w:tc>
        <w:tc>
          <w:tcPr>
            <w:tcW w:w="5437" w:type="dxa"/>
            <w:tcBorders>
              <w:top w:val="single" w:sz="8" w:space="0" w:color="000000"/>
              <w:left w:val="nil" w:sz="6" w:space="0" w:color="auto"/>
              <w:bottom w:val="single" w:sz="8" w:space="0" w:color="000000"/>
              <w:right w:val="nil" w:sz="6" w:space="0" w:color="auto"/>
            </w:tcBorders>
          </w:tcPr>
          <w:p>
            <w:pPr>
              <w:pStyle w:val="TableParagraph"/>
              <w:spacing w:line="240" w:lineRule="auto" w:before="24"/>
              <w:ind w:left="655" w:right="0"/>
              <w:jc w:val="left"/>
              <w:rPr>
                <w:rFonts w:ascii="宋体" w:hAnsi="宋体" w:cs="宋体" w:eastAsia="宋体" w:hint="default"/>
                <w:sz w:val="21"/>
                <w:szCs w:val="21"/>
              </w:rPr>
            </w:pPr>
            <w:r>
              <w:rPr>
                <w:rFonts w:ascii="宋体" w:hAnsi="宋体" w:cs="宋体" w:eastAsia="宋体" w:hint="default"/>
                <w:sz w:val="21"/>
                <w:szCs w:val="21"/>
              </w:rPr>
              <w:t>天源迪科为北京信邦安达的非控股非控制股东</w:t>
            </w:r>
          </w:p>
        </w:tc>
      </w:tr>
      <w:tr>
        <w:trPr>
          <w:trHeight w:val="406" w:hRule="exact"/>
        </w:trPr>
        <w:tc>
          <w:tcPr>
            <w:tcW w:w="3709"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深圳市汇巨信息技术有限公司</w:t>
            </w:r>
          </w:p>
        </w:tc>
        <w:tc>
          <w:tcPr>
            <w:tcW w:w="543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655" w:right="0"/>
              <w:jc w:val="left"/>
              <w:rPr>
                <w:rFonts w:ascii="宋体" w:hAnsi="宋体" w:cs="宋体" w:eastAsia="宋体" w:hint="default"/>
                <w:sz w:val="21"/>
                <w:szCs w:val="21"/>
              </w:rPr>
            </w:pPr>
            <w:r>
              <w:rPr>
                <w:rFonts w:ascii="宋体" w:hAnsi="宋体" w:cs="宋体" w:eastAsia="宋体" w:hint="default"/>
                <w:sz w:val="21"/>
                <w:szCs w:val="21"/>
              </w:rPr>
              <w:t>天源迪科为深圳汇巨的非控股非控制股东</w:t>
            </w:r>
          </w:p>
        </w:tc>
      </w:tr>
      <w:tr>
        <w:trPr>
          <w:trHeight w:val="408" w:hRule="exact"/>
        </w:trPr>
        <w:tc>
          <w:tcPr>
            <w:tcW w:w="3709"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深圳市金华威数码科技有限公司</w:t>
            </w:r>
          </w:p>
        </w:tc>
        <w:tc>
          <w:tcPr>
            <w:tcW w:w="5437"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655" w:right="0"/>
              <w:jc w:val="left"/>
              <w:rPr>
                <w:rFonts w:ascii="宋体" w:hAnsi="宋体" w:cs="宋体" w:eastAsia="宋体" w:hint="default"/>
                <w:sz w:val="21"/>
                <w:szCs w:val="21"/>
              </w:rPr>
            </w:pPr>
            <w:r>
              <w:rPr>
                <w:rFonts w:ascii="宋体" w:hAnsi="宋体" w:cs="宋体" w:eastAsia="宋体" w:hint="default"/>
                <w:sz w:val="21"/>
                <w:szCs w:val="21"/>
              </w:rPr>
              <w:t>天源迪科为深圳金华威的非控股非控制股东</w:t>
            </w:r>
          </w:p>
          <w:p>
            <w:pPr>
              <w:pStyle w:val="TableParagraph"/>
              <w:spacing w:line="240" w:lineRule="auto" w:before="13"/>
              <w:ind w:right="0"/>
              <w:jc w:val="left"/>
              <w:rPr>
                <w:rFonts w:ascii="宋体" w:hAnsi="宋体" w:cs="宋体" w:eastAsia="宋体" w:hint="default"/>
                <w:sz w:val="5"/>
                <w:szCs w:val="5"/>
              </w:rPr>
            </w:pPr>
          </w:p>
          <w:p>
            <w:pPr>
              <w:pStyle w:val="TableParagraph"/>
              <w:spacing w:line="20" w:lineRule="exact"/>
              <w:ind w:left="54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9144"/>
                  <wp:effectExtent l="0" t="0" r="0" b="0"/>
                  <wp:docPr id="31" name="image436.png" descr=""/>
                  <wp:cNvGraphicFramePr>
                    <a:graphicFrameLocks noChangeAspect="1"/>
                  </wp:cNvGraphicFramePr>
                  <a:graphic>
                    <a:graphicData uri="http://schemas.openxmlformats.org/drawingml/2006/picture">
                      <pic:pic>
                        <pic:nvPicPr>
                          <pic:cNvPr id="32" name="image436.png"/>
                          <pic:cNvPicPr/>
                        </pic:nvPicPr>
                        <pic:blipFill>
                          <a:blip r:embed="rId457" cstate="print"/>
                          <a:stretch>
                            <a:fillRect/>
                          </a:stretch>
                        </pic:blipFill>
                        <pic:spPr>
                          <a:xfrm>
                            <a:off x="0" y="0"/>
                            <a:ext cx="6096" cy="9144"/>
                          </a:xfrm>
                          <a:prstGeom prst="rect">
                            <a:avLst/>
                          </a:prstGeom>
                        </pic:spPr>
                      </pic:pic>
                    </a:graphicData>
                  </a:graphic>
                </wp:inline>
              </w:drawing>
            </w:r>
            <w:r>
              <w:rPr>
                <w:rFonts w:ascii="宋体" w:hAnsi="宋体" w:cs="宋体" w:eastAsia="宋体" w:hint="default"/>
                <w:sz w:val="2"/>
                <w:szCs w:val="2"/>
              </w:rPr>
            </w:r>
          </w:p>
        </w:tc>
      </w:tr>
    </w:tbl>
    <w:p>
      <w:pPr>
        <w:pStyle w:val="BodyText"/>
        <w:spacing w:line="357" w:lineRule="auto" w:before="75"/>
        <w:ind w:left="538" w:right="1788" w:firstLine="479"/>
        <w:jc w:val="left"/>
      </w:pPr>
      <w:r>
        <w:rPr/>
        <w:pict>
          <v:group style="position:absolute;margin-left:281.570007pt;margin-top:-80.664322pt;width:.5pt;height:78.3pt;mso-position-horizontal-relative:page;mso-position-vertical-relative:paragraph;z-index:-1163488" coordorigin="5631,-1613" coordsize="10,1566">
            <v:group style="position:absolute;left:5631;top:-1613;width:10;height:20" coordorigin="5631,-1613" coordsize="10,20">
              <v:shape style="position:absolute;left:5631;top:-1613;width:10;height:20" coordorigin="5631,-1613" coordsize="10,20" path="m5631,-1594l5641,-1594,5641,-1613,5631,-1613,5631,-1594xe" filled="true" fillcolor="#000000" stroked="false">
                <v:path arrowok="t"/>
                <v:fill type="solid"/>
              </v:shape>
            </v:group>
            <v:group style="position:absolute;left:5631;top:-1594;width:10;height:20" coordorigin="5631,-1594" coordsize="10,20">
              <v:shape style="position:absolute;left:5631;top:-1594;width:10;height:20" coordorigin="5631,-1594" coordsize="10,20" path="m5631,-1575l5641,-1575,5641,-1594,5631,-1594,5631,-1575xe" filled="true" fillcolor="#000000" stroked="false">
                <v:path arrowok="t"/>
                <v:fill type="solid"/>
              </v:shape>
            </v:group>
            <v:group style="position:absolute;left:5631;top:-1575;width:10;height:20" coordorigin="5631,-1575" coordsize="10,20">
              <v:shape style="position:absolute;left:5631;top:-1575;width:10;height:20" coordorigin="5631,-1575" coordsize="10,20" path="m5631,-1556l5641,-1556,5641,-1575,5631,-1575,5631,-1556xe" filled="true" fillcolor="#000000" stroked="false">
                <v:path arrowok="t"/>
                <v:fill type="solid"/>
              </v:shape>
            </v:group>
            <v:group style="position:absolute;left:5631;top:-1556;width:10;height:20" coordorigin="5631,-1556" coordsize="10,20">
              <v:shape style="position:absolute;left:5631;top:-1556;width:10;height:20" coordorigin="5631,-1556" coordsize="10,20" path="m5631,-1536l5641,-1536,5641,-1556,5631,-1556,5631,-1536xe" filled="true" fillcolor="#000000" stroked="false">
                <v:path arrowok="t"/>
                <v:fill type="solid"/>
              </v:shape>
            </v:group>
            <v:group style="position:absolute;left:5631;top:-1536;width:10;height:20" coordorigin="5631,-1536" coordsize="10,20">
              <v:shape style="position:absolute;left:5631;top:-1536;width:10;height:20" coordorigin="5631,-1536" coordsize="10,20" path="m5631,-1517l5641,-1517,5641,-1536,5631,-1536,5631,-1517xe" filled="true" fillcolor="#000000" stroked="false">
                <v:path arrowok="t"/>
                <v:fill type="solid"/>
              </v:shape>
            </v:group>
            <v:group style="position:absolute;left:5631;top:-1517;width:10;height:20" coordorigin="5631,-1517" coordsize="10,20">
              <v:shape style="position:absolute;left:5631;top:-1517;width:10;height:20" coordorigin="5631,-1517" coordsize="10,20" path="m5631,-1498l5641,-1498,5641,-1517,5631,-1517,5631,-1498xe" filled="true" fillcolor="#000000" stroked="false">
                <v:path arrowok="t"/>
                <v:fill type="solid"/>
              </v:shape>
            </v:group>
            <v:group style="position:absolute;left:5631;top:-1498;width:10;height:20" coordorigin="5631,-1498" coordsize="10,20">
              <v:shape style="position:absolute;left:5631;top:-1498;width:10;height:20" coordorigin="5631,-1498" coordsize="10,20" path="m5631,-1479l5641,-1479,5641,-1498,5631,-1498,5631,-1479xe" filled="true" fillcolor="#000000" stroked="false">
                <v:path arrowok="t"/>
                <v:fill type="solid"/>
              </v:shape>
            </v:group>
            <v:group style="position:absolute;left:5631;top:-1479;width:10;height:20" coordorigin="5631,-1479" coordsize="10,20">
              <v:shape style="position:absolute;left:5631;top:-1479;width:10;height:20" coordorigin="5631,-1479" coordsize="10,20" path="m5631,-1460l5641,-1460,5641,-1479,5631,-1479,5631,-1460xe" filled="true" fillcolor="#000000" stroked="false">
                <v:path arrowok="t"/>
                <v:fill type="solid"/>
              </v:shape>
            </v:group>
            <v:group style="position:absolute;left:5631;top:-1460;width:10;height:20" coordorigin="5631,-1460" coordsize="10,20">
              <v:shape style="position:absolute;left:5631;top:-1460;width:10;height:20" coordorigin="5631,-1460" coordsize="10,20" path="m5631,-1440l5641,-1440,5641,-1460,5631,-1460,5631,-1440xe" filled="true" fillcolor="#000000" stroked="false">
                <v:path arrowok="t"/>
                <v:fill type="solid"/>
              </v:shape>
            </v:group>
            <v:group style="position:absolute;left:5631;top:-1440;width:10;height:20" coordorigin="5631,-1440" coordsize="10,20">
              <v:shape style="position:absolute;left:5631;top:-1440;width:10;height:20" coordorigin="5631,-1440" coordsize="10,20" path="m5631,-1421l5641,-1421,5641,-1440,5631,-1440,5631,-1421xe" filled="true" fillcolor="#000000" stroked="false">
                <v:path arrowok="t"/>
                <v:fill type="solid"/>
              </v:shape>
            </v:group>
            <v:group style="position:absolute;left:5631;top:-1421;width:10;height:20" coordorigin="5631,-1421" coordsize="10,20">
              <v:shape style="position:absolute;left:5631;top:-1421;width:10;height:20" coordorigin="5631,-1421" coordsize="10,20" path="m5631,-1402l5641,-1402,5641,-1421,5631,-1421,5631,-1402xe" filled="true" fillcolor="#000000" stroked="false">
                <v:path arrowok="t"/>
                <v:fill type="solid"/>
              </v:shape>
            </v:group>
            <v:group style="position:absolute;left:5631;top:-1402;width:10;height:20" coordorigin="5631,-1402" coordsize="10,20">
              <v:shape style="position:absolute;left:5631;top:-1402;width:10;height:20" coordorigin="5631,-1402" coordsize="10,20" path="m5631,-1383l5641,-1383,5641,-1402,5631,-1402,5631,-1383xe" filled="true" fillcolor="#000000" stroked="false">
                <v:path arrowok="t"/>
                <v:fill type="solid"/>
              </v:shape>
            </v:group>
            <v:group style="position:absolute;left:5631;top:-1383;width:10;height:20" coordorigin="5631,-1383" coordsize="10,20">
              <v:shape style="position:absolute;left:5631;top:-1383;width:10;height:20" coordorigin="5631,-1383" coordsize="10,20" path="m5631,-1364l5641,-1364,5641,-1383,5631,-1383,5631,-1364xe" filled="true" fillcolor="#000000" stroked="false">
                <v:path arrowok="t"/>
                <v:fill type="solid"/>
              </v:shape>
            </v:group>
            <v:group style="position:absolute;left:5631;top:-1364;width:10;height:20" coordorigin="5631,-1364" coordsize="10,20">
              <v:shape style="position:absolute;left:5631;top:-1364;width:10;height:20" coordorigin="5631,-1364" coordsize="10,20" path="m5631,-1344l5641,-1344,5641,-1364,5631,-1364,5631,-1344xe" filled="true" fillcolor="#000000" stroked="false">
                <v:path arrowok="t"/>
                <v:fill type="solid"/>
              </v:shape>
            </v:group>
            <v:group style="position:absolute;left:5631;top:-1344;width:10;height:20" coordorigin="5631,-1344" coordsize="10,20">
              <v:shape style="position:absolute;left:5631;top:-1344;width:10;height:20" coordorigin="5631,-1344" coordsize="10,20" path="m5631,-1325l5641,-1325,5641,-1344,5631,-1344,5631,-1325xe" filled="true" fillcolor="#000000" stroked="false">
                <v:path arrowok="t"/>
                <v:fill type="solid"/>
              </v:shape>
            </v:group>
            <v:group style="position:absolute;left:5631;top:-1325;width:10;height:20" coordorigin="5631,-1325" coordsize="10,20">
              <v:shape style="position:absolute;left:5631;top:-1325;width:10;height:20" coordorigin="5631,-1325" coordsize="10,20" path="m5631,-1306l5641,-1306,5641,-1325,5631,-1325,5631,-1306xe" filled="true" fillcolor="#000000" stroked="false">
                <v:path arrowok="t"/>
                <v:fill type="solid"/>
              </v:shape>
            </v:group>
            <v:group style="position:absolute;left:5631;top:-1306;width:10;height:20" coordorigin="5631,-1306" coordsize="10,20">
              <v:shape style="position:absolute;left:5631;top:-1306;width:10;height:20" coordorigin="5631,-1306" coordsize="10,20" path="m5631,-1287l5641,-1287,5641,-1306,5631,-1306,5631,-1287xe" filled="true" fillcolor="#000000" stroked="false">
                <v:path arrowok="t"/>
                <v:fill type="solid"/>
              </v:shape>
            </v:group>
            <v:group style="position:absolute;left:5631;top:-1287;width:10;height:20" coordorigin="5631,-1287" coordsize="10,20">
              <v:shape style="position:absolute;left:5631;top:-1287;width:10;height:20" coordorigin="5631,-1287" coordsize="10,20" path="m5631,-1268l5641,-1268,5641,-1287,5631,-1287,5631,-1268xe" filled="true" fillcolor="#000000" stroked="false">
                <v:path arrowok="t"/>
                <v:fill type="solid"/>
              </v:shape>
            </v:group>
            <v:group style="position:absolute;left:5631;top:-1208;width:10;height:20" coordorigin="5631,-1208" coordsize="10,20">
              <v:shape style="position:absolute;left:5631;top:-1208;width:10;height:20" coordorigin="5631,-1208" coordsize="10,20" path="m5631,-1188l5641,-1188,5641,-1208,5631,-1208,5631,-1188xe" filled="true" fillcolor="#000000" stroked="false">
                <v:path arrowok="t"/>
                <v:fill type="solid"/>
              </v:shape>
            </v:group>
            <v:group style="position:absolute;left:5631;top:-1188;width:10;height:20" coordorigin="5631,-1188" coordsize="10,20">
              <v:shape style="position:absolute;left:5631;top:-1188;width:10;height:20" coordorigin="5631,-1188" coordsize="10,20" path="m5631,-1169l5641,-1169,5641,-1188,5631,-1188,5631,-1169xe" filled="true" fillcolor="#000000" stroked="false">
                <v:path arrowok="t"/>
                <v:fill type="solid"/>
              </v:shape>
            </v:group>
            <v:group style="position:absolute;left:5631;top:-1169;width:10;height:20" coordorigin="5631,-1169" coordsize="10,20">
              <v:shape style="position:absolute;left:5631;top:-1169;width:10;height:20" coordorigin="5631,-1169" coordsize="10,20" path="m5631,-1150l5641,-1150,5641,-1169,5631,-1169,5631,-1150xe" filled="true" fillcolor="#000000" stroked="false">
                <v:path arrowok="t"/>
                <v:fill type="solid"/>
              </v:shape>
            </v:group>
            <v:group style="position:absolute;left:5631;top:-1150;width:10;height:20" coordorigin="5631,-1150" coordsize="10,20">
              <v:shape style="position:absolute;left:5631;top:-1150;width:10;height:20" coordorigin="5631,-1150" coordsize="10,20" path="m5631,-1131l5641,-1131,5641,-1150,5631,-1150,5631,-1131xe" filled="true" fillcolor="#000000" stroked="false">
                <v:path arrowok="t"/>
                <v:fill type="solid"/>
              </v:shape>
            </v:group>
            <v:group style="position:absolute;left:5631;top:-1131;width:10;height:20" coordorigin="5631,-1131" coordsize="10,20">
              <v:shape style="position:absolute;left:5631;top:-1131;width:10;height:20" coordorigin="5631,-1131" coordsize="10,20" path="m5631,-1112l5641,-1112,5641,-1131,5631,-1131,5631,-1112xe" filled="true" fillcolor="#000000" stroked="false">
                <v:path arrowok="t"/>
                <v:fill type="solid"/>
              </v:shape>
            </v:group>
            <v:group style="position:absolute;left:5631;top:-1112;width:10;height:20" coordorigin="5631,-1112" coordsize="10,20">
              <v:shape style="position:absolute;left:5631;top:-1112;width:10;height:20" coordorigin="5631,-1112" coordsize="10,20" path="m5631,-1092l5641,-1092,5641,-1112,5631,-1112,5631,-1092xe" filled="true" fillcolor="#000000" stroked="false">
                <v:path arrowok="t"/>
                <v:fill type="solid"/>
              </v:shape>
            </v:group>
            <v:group style="position:absolute;left:5631;top:-1092;width:10;height:20" coordorigin="5631,-1092" coordsize="10,20">
              <v:shape style="position:absolute;left:5631;top:-1092;width:10;height:20" coordorigin="5631,-1092" coordsize="10,20" path="m5631,-1073l5641,-1073,5641,-1092,5631,-1092,5631,-1073xe" filled="true" fillcolor="#000000" stroked="false">
                <v:path arrowok="t"/>
                <v:fill type="solid"/>
              </v:shape>
            </v:group>
            <v:group style="position:absolute;left:5631;top:-1073;width:10;height:20" coordorigin="5631,-1073" coordsize="10,20">
              <v:shape style="position:absolute;left:5631;top:-1073;width:10;height:20" coordorigin="5631,-1073" coordsize="10,20" path="m5631,-1054l5641,-1054,5641,-1073,5631,-1073,5631,-1054xe" filled="true" fillcolor="#000000" stroked="false">
                <v:path arrowok="t"/>
                <v:fill type="solid"/>
              </v:shape>
            </v:group>
            <v:group style="position:absolute;left:5631;top:-1054;width:10;height:20" coordorigin="5631,-1054" coordsize="10,20">
              <v:shape style="position:absolute;left:5631;top:-1054;width:10;height:20" coordorigin="5631,-1054" coordsize="10,20" path="m5631,-1034l5641,-1034,5641,-1054,5631,-1054,5631,-1034xe" filled="true" fillcolor="#000000" stroked="false">
                <v:path arrowok="t"/>
                <v:fill type="solid"/>
              </v:shape>
            </v:group>
            <v:group style="position:absolute;left:5631;top:-1034;width:10;height:20" coordorigin="5631,-1034" coordsize="10,20">
              <v:shape style="position:absolute;left:5631;top:-1034;width:10;height:20" coordorigin="5631,-1034" coordsize="10,20" path="m5631,-1015l5641,-1015,5641,-1034,5631,-1034,5631,-1015xe" filled="true" fillcolor="#000000" stroked="false">
                <v:path arrowok="t"/>
                <v:fill type="solid"/>
              </v:shape>
            </v:group>
            <v:group style="position:absolute;left:5631;top:-1015;width:10;height:20" coordorigin="5631,-1015" coordsize="10,20">
              <v:shape style="position:absolute;left:5631;top:-1015;width:10;height:20" coordorigin="5631,-1015" coordsize="10,20" path="m5631,-996l5641,-996,5641,-1015,5631,-1015,5631,-996xe" filled="true" fillcolor="#000000" stroked="false">
                <v:path arrowok="t"/>
                <v:fill type="solid"/>
              </v:shape>
            </v:group>
            <v:group style="position:absolute;left:5631;top:-996;width:10;height:20" coordorigin="5631,-996" coordsize="10,20">
              <v:shape style="position:absolute;left:5631;top:-996;width:10;height:20" coordorigin="5631,-996" coordsize="10,20" path="m5631,-977l5641,-977,5641,-996,5631,-996,5631,-977xe" filled="true" fillcolor="#000000" stroked="false">
                <v:path arrowok="t"/>
                <v:fill type="solid"/>
              </v:shape>
            </v:group>
            <v:group style="position:absolute;left:5631;top:-977;width:10;height:20" coordorigin="5631,-977" coordsize="10,20">
              <v:shape style="position:absolute;left:5631;top:-977;width:10;height:20" coordorigin="5631,-977" coordsize="10,20" path="m5631,-957l5641,-957,5641,-977,5631,-977,5631,-957xe" filled="true" fillcolor="#000000" stroked="false">
                <v:path arrowok="t"/>
                <v:fill type="solid"/>
              </v:shape>
            </v:group>
            <v:group style="position:absolute;left:5631;top:-957;width:10;height:20" coordorigin="5631,-957" coordsize="10,20">
              <v:shape style="position:absolute;left:5631;top:-957;width:10;height:20" coordorigin="5631,-957" coordsize="10,20" path="m5631,-938l5641,-938,5641,-957,5631,-957,5631,-938xe" filled="true" fillcolor="#000000" stroked="false">
                <v:path arrowok="t"/>
                <v:fill type="solid"/>
              </v:shape>
            </v:group>
            <v:group style="position:absolute;left:5631;top:-938;width:10;height:20" coordorigin="5631,-938" coordsize="10,20">
              <v:shape style="position:absolute;left:5631;top:-938;width:10;height:20" coordorigin="5631,-938" coordsize="10,20" path="m5631,-919l5641,-919,5641,-938,5631,-938,5631,-919xe" filled="true" fillcolor="#000000" stroked="false">
                <v:path arrowok="t"/>
                <v:fill type="solid"/>
              </v:shape>
            </v:group>
            <v:group style="position:absolute;left:5631;top:-919;width:10;height:20" coordorigin="5631,-919" coordsize="10,20">
              <v:shape style="position:absolute;left:5631;top:-919;width:10;height:20" coordorigin="5631,-919" coordsize="10,20" path="m5631,-900l5641,-900,5641,-919,5631,-919,5631,-900xe" filled="true" fillcolor="#000000" stroked="false">
                <v:path arrowok="t"/>
                <v:fill type="solid"/>
              </v:shape>
            </v:group>
            <v:group style="position:absolute;left:5631;top:-900;width:10;height:20" coordorigin="5631,-900" coordsize="10,20">
              <v:shape style="position:absolute;left:5631;top:-900;width:10;height:20" coordorigin="5631,-900" coordsize="10,20" path="m5631,-881l5641,-881,5641,-900,5631,-900,5631,-881xe" filled="true" fillcolor="#000000" stroked="false">
                <v:path arrowok="t"/>
                <v:fill type="solid"/>
              </v:shape>
            </v:group>
            <v:group style="position:absolute;left:5631;top:-881;width:10;height:20" coordorigin="5631,-881" coordsize="10,20">
              <v:shape style="position:absolute;left:5631;top:-881;width:10;height:20" coordorigin="5631,-881" coordsize="10,20" path="m5631,-861l5641,-861,5641,-881,5631,-881,5631,-861xe" filled="true" fillcolor="#000000" stroked="false">
                <v:path arrowok="t"/>
                <v:fill type="solid"/>
              </v:shape>
            </v:group>
            <v:group style="position:absolute;left:5631;top:-799;width:10;height:20" coordorigin="5631,-799" coordsize="10,20">
              <v:shape style="position:absolute;left:5631;top:-799;width:10;height:20" coordorigin="5631,-799" coordsize="10,20" path="m5631,-780l5641,-780,5641,-799,5631,-799,5631,-780xe" filled="true" fillcolor="#000000" stroked="false">
                <v:path arrowok="t"/>
                <v:fill type="solid"/>
              </v:shape>
            </v:group>
            <v:group style="position:absolute;left:5631;top:-780;width:10;height:20" coordorigin="5631,-780" coordsize="10,20">
              <v:shape style="position:absolute;left:5631;top:-780;width:10;height:20" coordorigin="5631,-780" coordsize="10,20" path="m5631,-761l5641,-761,5641,-780,5631,-780,5631,-761xe" filled="true" fillcolor="#000000" stroked="false">
                <v:path arrowok="t"/>
                <v:fill type="solid"/>
              </v:shape>
            </v:group>
            <v:group style="position:absolute;left:5631;top:-761;width:10;height:20" coordorigin="5631,-761" coordsize="10,20">
              <v:shape style="position:absolute;left:5631;top:-761;width:10;height:20" coordorigin="5631,-761" coordsize="10,20" path="m5631,-741l5641,-741,5641,-761,5631,-761,5631,-741xe" filled="true" fillcolor="#000000" stroked="false">
                <v:path arrowok="t"/>
                <v:fill type="solid"/>
              </v:shape>
            </v:group>
            <v:group style="position:absolute;left:5631;top:-741;width:10;height:20" coordorigin="5631,-741" coordsize="10,20">
              <v:shape style="position:absolute;left:5631;top:-741;width:10;height:20" coordorigin="5631,-741" coordsize="10,20" path="m5631,-722l5641,-722,5641,-741,5631,-741,5631,-722xe" filled="true" fillcolor="#000000" stroked="false">
                <v:path arrowok="t"/>
                <v:fill type="solid"/>
              </v:shape>
            </v:group>
            <v:group style="position:absolute;left:5631;top:-722;width:10;height:20" coordorigin="5631,-722" coordsize="10,20">
              <v:shape style="position:absolute;left:5631;top:-722;width:10;height:20" coordorigin="5631,-722" coordsize="10,20" path="m5631,-703l5641,-703,5641,-722,5631,-722,5631,-703xe" filled="true" fillcolor="#000000" stroked="false">
                <v:path arrowok="t"/>
                <v:fill type="solid"/>
              </v:shape>
            </v:group>
            <v:group style="position:absolute;left:5631;top:-703;width:10;height:20" coordorigin="5631,-703" coordsize="10,20">
              <v:shape style="position:absolute;left:5631;top:-703;width:10;height:20" coordorigin="5631,-703" coordsize="10,20" path="m5631,-684l5641,-684,5641,-703,5631,-703,5631,-684xe" filled="true" fillcolor="#000000" stroked="false">
                <v:path arrowok="t"/>
                <v:fill type="solid"/>
              </v:shape>
            </v:group>
            <v:group style="position:absolute;left:5631;top:-684;width:10;height:20" coordorigin="5631,-684" coordsize="10,20">
              <v:shape style="position:absolute;left:5631;top:-684;width:10;height:20" coordorigin="5631,-684" coordsize="10,20" path="m5631,-665l5641,-665,5641,-684,5631,-684,5631,-665xe" filled="true" fillcolor="#000000" stroked="false">
                <v:path arrowok="t"/>
                <v:fill type="solid"/>
              </v:shape>
            </v:group>
            <v:group style="position:absolute;left:5631;top:-665;width:10;height:20" coordorigin="5631,-665" coordsize="10,20">
              <v:shape style="position:absolute;left:5631;top:-665;width:10;height:20" coordorigin="5631,-665" coordsize="10,20" path="m5631,-645l5641,-645,5641,-665,5631,-665,5631,-645xe" filled="true" fillcolor="#000000" stroked="false">
                <v:path arrowok="t"/>
                <v:fill type="solid"/>
              </v:shape>
            </v:group>
            <v:group style="position:absolute;left:5631;top:-645;width:10;height:20" coordorigin="5631,-645" coordsize="10,20">
              <v:shape style="position:absolute;left:5631;top:-645;width:10;height:20" coordorigin="5631,-645" coordsize="10,20" path="m5631,-626l5641,-626,5641,-645,5631,-645,5631,-626xe" filled="true" fillcolor="#000000" stroked="false">
                <v:path arrowok="t"/>
                <v:fill type="solid"/>
              </v:shape>
            </v:group>
            <v:group style="position:absolute;left:5631;top:-626;width:10;height:20" coordorigin="5631,-626" coordsize="10,20">
              <v:shape style="position:absolute;left:5631;top:-626;width:10;height:20" coordorigin="5631,-626" coordsize="10,20" path="m5631,-607l5641,-607,5641,-626,5631,-626,5631,-607xe" filled="true" fillcolor="#000000" stroked="false">
                <v:path arrowok="t"/>
                <v:fill type="solid"/>
              </v:shape>
            </v:group>
            <v:group style="position:absolute;left:5631;top:-607;width:10;height:20" coordorigin="5631,-607" coordsize="10,20">
              <v:shape style="position:absolute;left:5631;top:-607;width:10;height:20" coordorigin="5631,-607" coordsize="10,20" path="m5631,-588l5641,-588,5641,-607,5631,-607,5631,-588xe" filled="true" fillcolor="#000000" stroked="false">
                <v:path arrowok="t"/>
                <v:fill type="solid"/>
              </v:shape>
            </v:group>
            <v:group style="position:absolute;left:5631;top:-588;width:10;height:20" coordorigin="5631,-588" coordsize="10,20">
              <v:shape style="position:absolute;left:5631;top:-588;width:10;height:20" coordorigin="5631,-588" coordsize="10,20" path="m5631,-569l5641,-569,5641,-588,5631,-588,5631,-569xe" filled="true" fillcolor="#000000" stroked="false">
                <v:path arrowok="t"/>
                <v:fill type="solid"/>
              </v:shape>
            </v:group>
            <v:group style="position:absolute;left:5631;top:-569;width:10;height:20" coordorigin="5631,-569" coordsize="10,20">
              <v:shape style="position:absolute;left:5631;top:-569;width:10;height:20" coordorigin="5631,-569" coordsize="10,20" path="m5631,-549l5641,-549,5641,-569,5631,-569,5631,-549xe" filled="true" fillcolor="#000000" stroked="false">
                <v:path arrowok="t"/>
                <v:fill type="solid"/>
              </v:shape>
            </v:group>
            <v:group style="position:absolute;left:5631;top:-549;width:10;height:20" coordorigin="5631,-549" coordsize="10,20">
              <v:shape style="position:absolute;left:5631;top:-549;width:10;height:20" coordorigin="5631,-549" coordsize="10,20" path="m5631,-530l5641,-530,5641,-549,5631,-549,5631,-530xe" filled="true" fillcolor="#000000" stroked="false">
                <v:path arrowok="t"/>
                <v:fill type="solid"/>
              </v:shape>
            </v:group>
            <v:group style="position:absolute;left:5631;top:-530;width:10;height:20" coordorigin="5631,-530" coordsize="10,20">
              <v:shape style="position:absolute;left:5631;top:-530;width:10;height:20" coordorigin="5631,-530" coordsize="10,20" path="m5631,-511l5641,-511,5641,-530,5631,-530,5631,-511xe" filled="true" fillcolor="#000000" stroked="false">
                <v:path arrowok="t"/>
                <v:fill type="solid"/>
              </v:shape>
            </v:group>
            <v:group style="position:absolute;left:5631;top:-511;width:10;height:20" coordorigin="5631,-511" coordsize="10,20">
              <v:shape style="position:absolute;left:5631;top:-511;width:10;height:20" coordorigin="5631,-511" coordsize="10,20" path="m5631,-492l5641,-492,5641,-511,5631,-511,5631,-492xe" filled="true" fillcolor="#000000" stroked="false">
                <v:path arrowok="t"/>
                <v:fill type="solid"/>
              </v:shape>
            </v:group>
            <v:group style="position:absolute;left:5631;top:-492;width:10;height:20" coordorigin="5631,-492" coordsize="10,20">
              <v:shape style="position:absolute;left:5631;top:-492;width:10;height:20" coordorigin="5631,-492" coordsize="10,20" path="m5631,-473l5641,-473,5641,-492,5631,-492,5631,-473xe" filled="true" fillcolor="#000000" stroked="false">
                <v:path arrowok="t"/>
                <v:fill type="solid"/>
              </v:shape>
            </v:group>
            <v:group style="position:absolute;left:5631;top:-473;width:10;height:20" coordorigin="5631,-473" coordsize="10,20">
              <v:shape style="position:absolute;left:5631;top:-473;width:10;height:20" coordorigin="5631,-473" coordsize="10,20" path="m5631,-453l5641,-453,5641,-473,5631,-473,5631,-453xe" filled="true" fillcolor="#000000" stroked="false">
                <v:path arrowok="t"/>
                <v:fill type="solid"/>
              </v:shape>
            </v:group>
            <v:group style="position:absolute;left:5631;top:-393;width:10;height:20" coordorigin="5631,-393" coordsize="10,20">
              <v:shape style="position:absolute;left:5631;top:-393;width:10;height:20" coordorigin="5631,-393" coordsize="10,20" path="m5631,-374l5641,-374,5641,-393,5631,-393,5631,-374xe" filled="true" fillcolor="#000000" stroked="false">
                <v:path arrowok="t"/>
                <v:fill type="solid"/>
              </v:shape>
            </v:group>
            <v:group style="position:absolute;left:5631;top:-374;width:10;height:20" coordorigin="5631,-374" coordsize="10,20">
              <v:shape style="position:absolute;left:5631;top:-374;width:10;height:20" coordorigin="5631,-374" coordsize="10,20" path="m5631,-355l5641,-355,5641,-374,5631,-374,5631,-355xe" filled="true" fillcolor="#000000" stroked="false">
                <v:path arrowok="t"/>
                <v:fill type="solid"/>
              </v:shape>
            </v:group>
            <v:group style="position:absolute;left:5631;top:-355;width:10;height:20" coordorigin="5631,-355" coordsize="10,20">
              <v:shape style="position:absolute;left:5631;top:-355;width:10;height:20" coordorigin="5631,-355" coordsize="10,20" path="m5631,-336l5641,-336,5641,-355,5631,-355,5631,-336xe" filled="true" fillcolor="#000000" stroked="false">
                <v:path arrowok="t"/>
                <v:fill type="solid"/>
              </v:shape>
            </v:group>
            <v:group style="position:absolute;left:5631;top:-336;width:10;height:20" coordorigin="5631,-336" coordsize="10,20">
              <v:shape style="position:absolute;left:5631;top:-336;width:10;height:20" coordorigin="5631,-336" coordsize="10,20" path="m5631,-317l5641,-317,5641,-336,5631,-336,5631,-317xe" filled="true" fillcolor="#000000" stroked="false">
                <v:path arrowok="t"/>
                <v:fill type="solid"/>
              </v:shape>
            </v:group>
            <v:group style="position:absolute;left:5631;top:-317;width:10;height:20" coordorigin="5631,-317" coordsize="10,20">
              <v:shape style="position:absolute;left:5631;top:-317;width:10;height:20" coordorigin="5631,-317" coordsize="10,20" path="m5631,-297l5641,-297,5641,-317,5631,-317,5631,-297xe" filled="true" fillcolor="#000000" stroked="false">
                <v:path arrowok="t"/>
                <v:fill type="solid"/>
              </v:shape>
            </v:group>
            <v:group style="position:absolute;left:5631;top:-297;width:10;height:20" coordorigin="5631,-297" coordsize="10,20">
              <v:shape style="position:absolute;left:5631;top:-297;width:10;height:20" coordorigin="5631,-297" coordsize="10,20" path="m5631,-278l5641,-278,5641,-297,5631,-297,5631,-278xe" filled="true" fillcolor="#000000" stroked="false">
                <v:path arrowok="t"/>
                <v:fill type="solid"/>
              </v:shape>
            </v:group>
            <v:group style="position:absolute;left:5631;top:-278;width:10;height:20" coordorigin="5631,-278" coordsize="10,20">
              <v:shape style="position:absolute;left:5631;top:-278;width:10;height:20" coordorigin="5631,-278" coordsize="10,20" path="m5631,-259l5641,-259,5641,-278,5631,-278,5631,-259xe" filled="true" fillcolor="#000000" stroked="false">
                <v:path arrowok="t"/>
                <v:fill type="solid"/>
              </v:shape>
            </v:group>
            <v:group style="position:absolute;left:5631;top:-259;width:10;height:20" coordorigin="5631,-259" coordsize="10,20">
              <v:shape style="position:absolute;left:5631;top:-259;width:10;height:20" coordorigin="5631,-259" coordsize="10,20" path="m5631,-240l5641,-240,5641,-259,5631,-259,5631,-240xe" filled="true" fillcolor="#000000" stroked="false">
                <v:path arrowok="t"/>
                <v:fill type="solid"/>
              </v:shape>
            </v:group>
            <v:group style="position:absolute;left:5631;top:-240;width:10;height:20" coordorigin="5631,-240" coordsize="10,20">
              <v:shape style="position:absolute;left:5631;top:-240;width:10;height:20" coordorigin="5631,-240" coordsize="10,20" path="m5631,-221l5641,-221,5641,-240,5631,-240,5631,-221xe" filled="true" fillcolor="#000000" stroked="false">
                <v:path arrowok="t"/>
                <v:fill type="solid"/>
              </v:shape>
            </v:group>
            <v:group style="position:absolute;left:5631;top:-221;width:10;height:20" coordorigin="5631,-221" coordsize="10,20">
              <v:shape style="position:absolute;left:5631;top:-221;width:10;height:20" coordorigin="5631,-221" coordsize="10,20" path="m5631,-201l5641,-201,5641,-221,5631,-221,5631,-201xe" filled="true" fillcolor="#000000" stroked="false">
                <v:path arrowok="t"/>
                <v:fill type="solid"/>
              </v:shape>
            </v:group>
            <v:group style="position:absolute;left:5631;top:-201;width:10;height:20" coordorigin="5631,-201" coordsize="10,20">
              <v:shape style="position:absolute;left:5631;top:-201;width:10;height:20" coordorigin="5631,-201" coordsize="10,20" path="m5631,-182l5641,-182,5641,-201,5631,-201,5631,-182xe" filled="true" fillcolor="#000000" stroked="false">
                <v:path arrowok="t"/>
                <v:fill type="solid"/>
              </v:shape>
            </v:group>
            <v:group style="position:absolute;left:5631;top:-182;width:10;height:20" coordorigin="5631,-182" coordsize="10,20">
              <v:shape style="position:absolute;left:5631;top:-182;width:10;height:20" coordorigin="5631,-182" coordsize="10,20" path="m5631,-163l5641,-163,5641,-182,5631,-182,5631,-163xe" filled="true" fillcolor="#000000" stroked="false">
                <v:path arrowok="t"/>
                <v:fill type="solid"/>
              </v:shape>
            </v:group>
            <v:group style="position:absolute;left:5631;top:-163;width:10;height:20" coordorigin="5631,-163" coordsize="10,20">
              <v:shape style="position:absolute;left:5631;top:-163;width:10;height:20" coordorigin="5631,-163" coordsize="10,20" path="m5631,-144l5641,-144,5641,-163,5631,-163,5631,-144xe" filled="true" fillcolor="#000000" stroked="false">
                <v:path arrowok="t"/>
                <v:fill type="solid"/>
              </v:shape>
            </v:group>
            <v:group style="position:absolute;left:5631;top:-144;width:10;height:20" coordorigin="5631,-144" coordsize="10,20">
              <v:shape style="position:absolute;left:5631;top:-144;width:10;height:20" coordorigin="5631,-144" coordsize="10,20" path="m5631,-125l5641,-125,5641,-144,5631,-144,5631,-125xe" filled="true" fillcolor="#000000" stroked="false">
                <v:path arrowok="t"/>
                <v:fill type="solid"/>
              </v:shape>
            </v:group>
            <v:group style="position:absolute;left:5631;top:-125;width:10;height:20" coordorigin="5631,-125" coordsize="10,20">
              <v:shape style="position:absolute;left:5631;top:-125;width:10;height:20" coordorigin="5631,-125" coordsize="10,20" path="m5631,-105l5641,-105,5641,-125,5631,-125,5631,-105xe" filled="true" fillcolor="#000000" stroked="false">
                <v:path arrowok="t"/>
                <v:fill type="solid"/>
              </v:shape>
            </v:group>
            <v:group style="position:absolute;left:5631;top:-105;width:10;height:20" coordorigin="5631,-105" coordsize="10,20">
              <v:shape style="position:absolute;left:5631;top:-105;width:10;height:20" coordorigin="5631,-105" coordsize="10,20" path="m5631,-86l5641,-86,5641,-105,5631,-105,5631,-86xe" filled="true" fillcolor="#000000" stroked="false">
                <v:path arrowok="t"/>
                <v:fill type="solid"/>
              </v:shape>
            </v:group>
            <v:group style="position:absolute;left:5631;top:-86;width:10;height:20" coordorigin="5631,-86" coordsize="10,20">
              <v:shape style="position:absolute;left:5631;top:-86;width:10;height:20" coordorigin="5631,-86" coordsize="10,20" path="m5631,-67l5641,-67,5641,-86,5631,-86,5631,-67xe" filled="true" fillcolor="#000000" stroked="false">
                <v:path arrowok="t"/>
                <v:fill type="solid"/>
              </v:shape>
            </v:group>
            <v:group style="position:absolute;left:5631;top:-67;width:10;height:20" coordorigin="5631,-67" coordsize="10,20">
              <v:shape style="position:absolute;left:5631;top:-67;width:10;height:20" coordorigin="5631,-67" coordsize="10,20" path="m5631,-48l5641,-48,5641,-67,5631,-67,5631,-48xe" filled="true" fillcolor="#000000" stroked="false">
                <v:path arrowok="t"/>
                <v:fill type="solid"/>
              </v:shape>
            </v:group>
            <w10:wrap type="none"/>
          </v:group>
        </w:pict>
      </w:r>
      <w:r>
        <w:rPr>
          <w:spacing w:val="-3"/>
        </w:rPr>
        <w:t>子公司的名称、主要经营活动和本公司占被投资公司权益比例等情况，详见</w:t>
      </w:r>
      <w:r>
        <w:rPr/>
        <w:t> </w:t>
      </w:r>
      <w:r>
        <w:rPr>
          <w:spacing w:val="-5"/>
        </w:rPr>
        <w:t>董事会报告“主要子公司、参股公司的经营情况及业绩分析”。</w:t>
      </w:r>
    </w:p>
    <w:p>
      <w:pPr>
        <w:pStyle w:val="Heading2"/>
        <w:spacing w:line="240" w:lineRule="auto" w:before="34"/>
        <w:ind w:left="1020" w:right="395"/>
        <w:jc w:val="left"/>
        <w:rPr>
          <w:b w:val="0"/>
          <w:bCs w:val="0"/>
        </w:rPr>
      </w:pPr>
      <w:r>
        <w:rPr/>
        <w:t>（三）报告期内，公司其他重大非募集资金投资的项目。</w:t>
      </w:r>
      <w:r>
        <w:rPr>
          <w:b w:val="0"/>
          <w:bCs w:val="0"/>
        </w:rPr>
      </w:r>
    </w:p>
    <w:p>
      <w:pPr>
        <w:pStyle w:val="BodyText"/>
        <w:spacing w:line="338" w:lineRule="auto" w:before="154"/>
        <w:ind w:left="538" w:right="395" w:firstLine="479"/>
        <w:jc w:val="left"/>
      </w:pPr>
      <w:r>
        <w:rPr>
          <w:rFonts w:ascii="Arial" w:hAnsi="Arial" w:cs="Arial" w:eastAsia="Arial" w:hint="default"/>
        </w:rPr>
        <w:t>2011</w:t>
      </w:r>
      <w:r>
        <w:rPr/>
        <w:t>年</w:t>
      </w:r>
      <w:r>
        <w:rPr>
          <w:rFonts w:ascii="Arial" w:hAnsi="Arial" w:cs="Arial" w:eastAsia="Arial" w:hint="default"/>
        </w:rPr>
        <w:t>8</w:t>
      </w:r>
      <w:r>
        <w:rPr/>
        <w:t>月</w:t>
      </w:r>
      <w:r>
        <w:rPr>
          <w:rFonts w:ascii="Arial" w:hAnsi="Arial" w:cs="Arial" w:eastAsia="Arial" w:hint="default"/>
        </w:rPr>
        <w:t>3</w:t>
      </w:r>
      <w:r>
        <w:rPr/>
        <w:t>日，公司与深圳市齐普生信息科技有限公司签订《股权转让协 </w:t>
      </w:r>
      <w:r>
        <w:rPr>
          <w:spacing w:val="-6"/>
          <w:w w:val="99"/>
        </w:rPr>
        <w:t>议》，公司以自有资金人民币</w:t>
      </w:r>
      <w:r>
        <w:rPr>
          <w:rFonts w:ascii="Arial" w:hAnsi="Arial" w:cs="Arial" w:eastAsia="Arial" w:hint="default"/>
          <w:spacing w:val="-6"/>
          <w:w w:val="99"/>
        </w:rPr>
        <w:t>1,170</w:t>
      </w:r>
      <w:r>
        <w:rPr>
          <w:spacing w:val="-6"/>
          <w:w w:val="99"/>
        </w:rPr>
        <w:t>万元收购齐普生持有的金华威数码科技有限公</w:t>
      </w:r>
      <w:r>
        <w:rPr>
          <w:spacing w:val="-104"/>
          <w:w w:val="99"/>
        </w:rPr>
        <w:t> </w:t>
      </w:r>
      <w:r>
        <w:rPr>
          <w:spacing w:val="-104"/>
          <w:w w:val="99"/>
        </w:rPr>
      </w:r>
      <w:r>
        <w:rPr/>
        <w:t>司</w:t>
      </w:r>
      <w:r>
        <w:rPr>
          <w:rFonts w:ascii="Arial" w:hAnsi="Arial" w:cs="Arial" w:eastAsia="Arial" w:hint="default"/>
        </w:rPr>
        <w:t>45%</w:t>
      </w:r>
      <w:r>
        <w:rPr/>
        <w:t>股权。</w:t>
      </w:r>
    </w:p>
    <w:p>
      <w:pPr>
        <w:pStyle w:val="BodyText"/>
        <w:spacing w:line="240" w:lineRule="auto" w:before="24"/>
        <w:ind w:left="1018" w:right="395"/>
        <w:jc w:val="left"/>
      </w:pPr>
      <w:r>
        <w:rPr/>
        <w:t>本次收购经公司董事长主持办公会议讨论通过。</w:t>
      </w:r>
    </w:p>
    <w:p>
      <w:pPr>
        <w:pStyle w:val="Heading2"/>
        <w:spacing w:line="355" w:lineRule="auto" w:before="154"/>
        <w:ind w:left="538" w:right="395" w:firstLine="482"/>
        <w:jc w:val="left"/>
        <w:rPr>
          <w:b w:val="0"/>
          <w:bCs w:val="0"/>
        </w:rPr>
      </w:pPr>
      <w:r>
        <w:rPr>
          <w:spacing w:val="4"/>
          <w:w w:val="95"/>
        </w:rPr>
        <w:t>（四）报告期内，公司没有持有其他上市公司股权、参股商业银行、证券</w:t>
      </w:r>
      <w:r>
        <w:rPr>
          <w:spacing w:val="4"/>
          <w:w w:val="99"/>
        </w:rPr>
        <w:t> </w:t>
      </w:r>
      <w:r>
        <w:rPr/>
        <w:t>公司、保险公司、信托公司和期货公司等金融企业股权。</w:t>
      </w:r>
      <w:r>
        <w:rPr>
          <w:b w:val="0"/>
          <w:bCs w:val="0"/>
        </w:rPr>
      </w:r>
    </w:p>
    <w:p>
      <w:pPr>
        <w:pStyle w:val="Heading2"/>
        <w:spacing w:line="357" w:lineRule="auto" w:before="38"/>
        <w:ind w:left="538" w:right="395" w:firstLine="482"/>
        <w:jc w:val="left"/>
        <w:rPr>
          <w:b w:val="0"/>
          <w:bCs w:val="0"/>
        </w:rPr>
      </w:pPr>
      <w:r>
        <w:rPr>
          <w:spacing w:val="4"/>
          <w:w w:val="95"/>
        </w:rPr>
        <w:t>（五）报告期内，公司没有持有以公允价值计量的境内外基金、债券、信</w:t>
      </w:r>
      <w:r>
        <w:rPr>
          <w:spacing w:val="4"/>
          <w:w w:val="99"/>
        </w:rPr>
        <w:t> </w:t>
      </w:r>
      <w:r>
        <w:rPr/>
        <w:t>托产品、期货、金融衍生工具等金融资产。</w:t>
      </w:r>
      <w:r>
        <w:rPr>
          <w:b w:val="0"/>
          <w:bCs w:val="0"/>
        </w:rPr>
      </w:r>
    </w:p>
    <w:p>
      <w:pPr>
        <w:spacing w:line="240" w:lineRule="auto" w:before="1"/>
        <w:rPr>
          <w:rFonts w:ascii="宋体" w:hAnsi="宋体" w:cs="宋体" w:eastAsia="宋体" w:hint="default"/>
          <w:b/>
          <w:bCs/>
          <w:sz w:val="24"/>
          <w:szCs w:val="24"/>
        </w:rPr>
      </w:pPr>
    </w:p>
    <w:p>
      <w:pPr>
        <w:pStyle w:val="Heading2"/>
        <w:spacing w:line="355" w:lineRule="auto"/>
        <w:ind w:left="538" w:right="395"/>
        <w:jc w:val="left"/>
        <w:rPr>
          <w:b w:val="0"/>
          <w:bCs w:val="0"/>
        </w:rPr>
      </w:pPr>
      <w:r>
        <w:rPr>
          <w:spacing w:val="3"/>
        </w:rPr>
        <w:t>四、报告期内，公司没有发行在外的可转换为股份的各种金融工具、以公允价</w:t>
      </w:r>
      <w:r>
        <w:rPr>
          <w:spacing w:val="4"/>
          <w:w w:val="99"/>
        </w:rPr>
        <w:t> </w:t>
      </w:r>
      <w:r>
        <w:rPr/>
        <w:t>值计量的负债。</w:t>
      </w:r>
      <w:r>
        <w:rPr>
          <w:b w:val="0"/>
          <w:bCs w:val="0"/>
        </w:rPr>
      </w:r>
    </w:p>
    <w:p>
      <w:pPr>
        <w:spacing w:line="240" w:lineRule="auto" w:before="2"/>
        <w:rPr>
          <w:rFonts w:ascii="宋体" w:hAnsi="宋体" w:cs="宋体" w:eastAsia="宋体" w:hint="default"/>
          <w:b/>
          <w:bCs/>
          <w:sz w:val="25"/>
          <w:szCs w:val="25"/>
        </w:rPr>
      </w:pPr>
    </w:p>
    <w:p>
      <w:pPr>
        <w:pStyle w:val="Heading2"/>
        <w:spacing w:line="240" w:lineRule="auto"/>
        <w:ind w:left="538" w:right="395"/>
        <w:jc w:val="left"/>
        <w:rPr>
          <w:b w:val="0"/>
          <w:bCs w:val="0"/>
        </w:rPr>
      </w:pPr>
      <w:r>
        <w:rPr/>
        <w:t>五、报告期财务会计报告审计情况及会计政策、会计估计变更</w:t>
      </w:r>
      <w:r>
        <w:rPr>
          <w:b w:val="0"/>
          <w:bCs w:val="0"/>
        </w:rPr>
      </w:r>
    </w:p>
    <w:p>
      <w:pPr>
        <w:spacing w:line="240" w:lineRule="auto" w:before="10"/>
        <w:rPr>
          <w:rFonts w:ascii="宋体" w:hAnsi="宋体" w:cs="宋体" w:eastAsia="宋体" w:hint="default"/>
          <w:b/>
          <w:bCs/>
          <w:sz w:val="33"/>
          <w:szCs w:val="33"/>
        </w:rPr>
      </w:pPr>
    </w:p>
    <w:p>
      <w:pPr>
        <w:spacing w:line="357" w:lineRule="auto" w:before="0"/>
        <w:ind w:left="1018" w:right="1778" w:firstLine="2"/>
        <w:jc w:val="left"/>
        <w:rPr>
          <w:rFonts w:ascii="宋体" w:hAnsi="宋体" w:cs="宋体" w:eastAsia="宋体" w:hint="default"/>
          <w:sz w:val="24"/>
          <w:szCs w:val="24"/>
        </w:rPr>
      </w:pPr>
      <w:r>
        <w:rPr>
          <w:rFonts w:ascii="宋体" w:hAnsi="宋体" w:cs="宋体" w:eastAsia="宋体" w:hint="default"/>
          <w:b/>
          <w:bCs/>
          <w:sz w:val="24"/>
          <w:szCs w:val="24"/>
        </w:rPr>
        <w:t>（一）报告期财务会计报告审计情况</w:t>
      </w:r>
      <w:r>
        <w:rPr>
          <w:rFonts w:ascii="宋体" w:hAnsi="宋体" w:cs="宋体" w:eastAsia="宋体" w:hint="default"/>
          <w:b/>
          <w:bCs/>
          <w:w w:val="99"/>
          <w:sz w:val="24"/>
          <w:szCs w:val="24"/>
        </w:rPr>
        <w:t> </w:t>
      </w:r>
      <w:r>
        <w:rPr>
          <w:rFonts w:ascii="宋体" w:hAnsi="宋体" w:cs="宋体" w:eastAsia="宋体" w:hint="default"/>
          <w:sz w:val="24"/>
          <w:szCs w:val="24"/>
        </w:rPr>
        <w:t>经中审国际会计师事务所有限公司审计，对本公司</w:t>
      </w:r>
      <w:r>
        <w:rPr>
          <w:rFonts w:ascii="宋体" w:hAnsi="宋体" w:cs="宋体" w:eastAsia="宋体" w:hint="default"/>
          <w:spacing w:val="-72"/>
          <w:sz w:val="24"/>
          <w:szCs w:val="24"/>
        </w:rPr>
        <w:t> </w:t>
      </w:r>
      <w:r>
        <w:rPr>
          <w:rFonts w:ascii="Arial" w:hAnsi="Arial" w:cs="Arial" w:eastAsia="Arial" w:hint="default"/>
          <w:sz w:val="24"/>
          <w:szCs w:val="24"/>
        </w:rPr>
        <w:t>2011</w:t>
      </w:r>
      <w:r>
        <w:rPr>
          <w:rFonts w:ascii="Arial" w:hAnsi="Arial" w:cs="Arial" w:eastAsia="Arial" w:hint="default"/>
          <w:spacing w:val="-19"/>
          <w:sz w:val="24"/>
          <w:szCs w:val="24"/>
        </w:rPr>
        <w:t> </w:t>
      </w:r>
      <w:r>
        <w:rPr>
          <w:rFonts w:ascii="宋体" w:hAnsi="宋体" w:cs="宋体" w:eastAsia="宋体" w:hint="default"/>
          <w:sz w:val="24"/>
          <w:szCs w:val="24"/>
        </w:rPr>
        <w:t>年度财务报告出具</w:t>
      </w:r>
    </w:p>
    <w:p>
      <w:pPr>
        <w:pStyle w:val="BodyText"/>
        <w:spacing w:line="240" w:lineRule="auto" w:before="3"/>
        <w:ind w:left="538" w:right="395"/>
        <w:jc w:val="left"/>
      </w:pPr>
      <w:r>
        <w:rPr/>
        <w:t>了标准无保留意见的审计报告。</w:t>
      </w:r>
    </w:p>
    <w:p>
      <w:pPr>
        <w:spacing w:after="0" w:line="240" w:lineRule="auto"/>
        <w:jc w:val="left"/>
        <w:sectPr>
          <w:pgSz w:w="11910" w:h="16840"/>
          <w:pgMar w:header="877" w:footer="835" w:top="1060" w:bottom="1020" w:left="1260" w:right="0"/>
        </w:sectPr>
      </w:pPr>
    </w:p>
    <w:p>
      <w:pPr>
        <w:spacing w:line="240" w:lineRule="auto" w:before="9"/>
        <w:rPr>
          <w:rFonts w:ascii="宋体" w:hAnsi="宋体" w:cs="宋体" w:eastAsia="宋体" w:hint="default"/>
          <w:sz w:val="22"/>
          <w:szCs w:val="22"/>
        </w:rPr>
      </w:pPr>
    </w:p>
    <w:p>
      <w:pPr>
        <w:spacing w:line="357" w:lineRule="auto" w:before="26"/>
        <w:ind w:left="738" w:right="2378" w:hanging="118"/>
        <w:jc w:val="left"/>
        <w:rPr>
          <w:rFonts w:ascii="宋体" w:hAnsi="宋体" w:cs="宋体" w:eastAsia="宋体" w:hint="default"/>
          <w:sz w:val="24"/>
          <w:szCs w:val="24"/>
        </w:rPr>
      </w:pPr>
      <w:r>
        <w:rPr>
          <w:rFonts w:ascii="宋体" w:hAnsi="宋体" w:cs="宋体" w:eastAsia="宋体" w:hint="default"/>
          <w:b/>
          <w:bCs/>
          <w:sz w:val="24"/>
          <w:szCs w:val="24"/>
        </w:rPr>
        <w:t>（二）公司会计政策、会计估计变更情况及对公司的影响说明和分析</w:t>
      </w:r>
      <w:r>
        <w:rPr>
          <w:rFonts w:ascii="宋体" w:hAnsi="宋体" w:cs="宋体" w:eastAsia="宋体" w:hint="default"/>
          <w:b/>
          <w:bCs/>
          <w:w w:val="99"/>
          <w:sz w:val="24"/>
          <w:szCs w:val="24"/>
        </w:rPr>
        <w:t> </w:t>
      </w:r>
      <w:r>
        <w:rPr>
          <w:rFonts w:ascii="宋体" w:hAnsi="宋体" w:cs="宋体" w:eastAsia="宋体" w:hint="default"/>
          <w:sz w:val="24"/>
          <w:szCs w:val="24"/>
        </w:rPr>
        <w:t>本报告期内无会计政策、会计估计变更。</w:t>
      </w:r>
    </w:p>
    <w:p>
      <w:pPr>
        <w:spacing w:line="240" w:lineRule="auto" w:before="1"/>
        <w:rPr>
          <w:rFonts w:ascii="宋体" w:hAnsi="宋体" w:cs="宋体" w:eastAsia="宋体" w:hint="default"/>
          <w:sz w:val="24"/>
          <w:szCs w:val="24"/>
        </w:rPr>
      </w:pPr>
    </w:p>
    <w:p>
      <w:pPr>
        <w:pStyle w:val="Heading2"/>
        <w:spacing w:line="240" w:lineRule="auto"/>
        <w:ind w:left="0" w:right="4910"/>
        <w:jc w:val="center"/>
        <w:rPr>
          <w:b w:val="0"/>
          <w:bCs w:val="0"/>
        </w:rPr>
      </w:pPr>
      <w:r>
        <w:rPr/>
        <w:t>六、内幕信息知情人管理制度的建立和执行情况</w:t>
      </w:r>
      <w:r>
        <w:rPr>
          <w:b w:val="0"/>
          <w:bCs w:val="0"/>
        </w:rPr>
      </w:r>
    </w:p>
    <w:p>
      <w:pPr>
        <w:spacing w:line="240" w:lineRule="auto" w:before="10"/>
        <w:rPr>
          <w:rFonts w:ascii="宋体" w:hAnsi="宋体" w:cs="宋体" w:eastAsia="宋体" w:hint="default"/>
          <w:b/>
          <w:bCs/>
          <w:sz w:val="33"/>
          <w:szCs w:val="33"/>
        </w:rPr>
      </w:pPr>
    </w:p>
    <w:p>
      <w:pPr>
        <w:pStyle w:val="BodyText"/>
        <w:spacing w:line="338" w:lineRule="auto" w:before="0"/>
        <w:ind w:left="562" w:right="1744"/>
        <w:jc w:val="left"/>
      </w:pPr>
      <w:r>
        <w:rPr>
          <w:rFonts w:ascii="Arial" w:hAnsi="Arial" w:cs="Arial" w:eastAsia="Arial" w:hint="default"/>
        </w:rPr>
        <w:t>1</w:t>
      </w:r>
      <w:r>
        <w:rPr/>
        <w:t>、内幕信息知情人管理制度的建立情况 公司自上市以来，严格规范公司的内幕信息管理，加强内幕信息保密工作，</w:t>
      </w:r>
    </w:p>
    <w:p>
      <w:pPr>
        <w:pStyle w:val="BodyText"/>
        <w:spacing w:line="348" w:lineRule="auto" w:before="53"/>
        <w:ind w:right="1791"/>
        <w:jc w:val="both"/>
      </w:pPr>
      <w:r>
        <w:rPr/>
        <w:t>维护信息披露公平原则。公司于</w:t>
      </w:r>
      <w:r>
        <w:rPr>
          <w:spacing w:val="-52"/>
        </w:rPr>
        <w:t> </w:t>
      </w:r>
      <w:r>
        <w:rPr>
          <w:rFonts w:ascii="Arial" w:hAnsi="Arial" w:cs="Arial" w:eastAsia="Arial" w:hint="default"/>
        </w:rPr>
        <w:t>2010</w:t>
      </w:r>
      <w:r>
        <w:rPr>
          <w:rFonts w:ascii="Arial" w:hAnsi="Arial" w:cs="Arial" w:eastAsia="Arial" w:hint="default"/>
          <w:spacing w:val="2"/>
        </w:rPr>
        <w:t> </w:t>
      </w:r>
      <w:r>
        <w:rPr/>
        <w:t>年</w:t>
      </w:r>
      <w:r>
        <w:rPr>
          <w:spacing w:val="-54"/>
        </w:rPr>
        <w:t> </w:t>
      </w:r>
      <w:r>
        <w:rPr>
          <w:rFonts w:ascii="Arial" w:hAnsi="Arial" w:cs="Arial" w:eastAsia="Arial" w:hint="default"/>
        </w:rPr>
        <w:t>3</w:t>
      </w:r>
      <w:r>
        <w:rPr>
          <w:rFonts w:ascii="Arial" w:hAnsi="Arial" w:cs="Arial" w:eastAsia="Arial" w:hint="default"/>
          <w:spacing w:val="3"/>
        </w:rPr>
        <w:t> </w:t>
      </w:r>
      <w:r>
        <w:rPr/>
        <w:t>月</w:t>
      </w:r>
      <w:r>
        <w:rPr>
          <w:spacing w:val="-54"/>
        </w:rPr>
        <w:t> </w:t>
      </w:r>
      <w:r>
        <w:rPr>
          <w:rFonts w:ascii="Arial" w:hAnsi="Arial" w:cs="Arial" w:eastAsia="Arial" w:hint="default"/>
        </w:rPr>
        <w:t>26</w:t>
      </w:r>
      <w:r>
        <w:rPr>
          <w:rFonts w:ascii="Arial" w:hAnsi="Arial" w:cs="Arial" w:eastAsia="Arial" w:hint="default"/>
          <w:spacing w:val="2"/>
        </w:rPr>
        <w:t> </w:t>
      </w:r>
      <w:r>
        <w:rPr/>
        <w:t>日第一届董事会第十七次会议 </w:t>
      </w:r>
      <w:r>
        <w:rPr>
          <w:spacing w:val="-16"/>
        </w:rPr>
        <w:t>审议通过了《内幕信息知情人登记制度》、《重大信息内部报告和保密制度》、《突</w:t>
      </w:r>
      <w:r>
        <w:rPr>
          <w:spacing w:val="-95"/>
        </w:rPr>
        <w:t> </w:t>
      </w:r>
      <w:r>
        <w:rPr>
          <w:spacing w:val="-95"/>
        </w:rPr>
      </w:r>
      <w:r>
        <w:rPr/>
        <w:t>发事件处理制度》和《外部信息使用人管理制度》等多项制度，于</w:t>
      </w:r>
      <w:r>
        <w:rPr>
          <w:spacing w:val="-69"/>
        </w:rPr>
        <w:t> </w:t>
      </w:r>
      <w:r>
        <w:rPr>
          <w:rFonts w:ascii="Arial" w:hAnsi="Arial" w:cs="Arial" w:eastAsia="Arial" w:hint="default"/>
        </w:rPr>
        <w:t>2010</w:t>
      </w:r>
      <w:r>
        <w:rPr>
          <w:rFonts w:ascii="Arial" w:hAnsi="Arial" w:cs="Arial" w:eastAsia="Arial" w:hint="default"/>
          <w:spacing w:val="-15"/>
        </w:rPr>
        <w:t> </w:t>
      </w:r>
      <w:r>
        <w:rPr/>
        <w:t>年</w:t>
      </w:r>
      <w:r>
        <w:rPr>
          <w:spacing w:val="-72"/>
        </w:rPr>
        <w:t> </w:t>
      </w:r>
      <w:r>
        <w:rPr>
          <w:rFonts w:ascii="Arial" w:hAnsi="Arial" w:cs="Arial" w:eastAsia="Arial" w:hint="default"/>
        </w:rPr>
        <w:t>5</w:t>
      </w:r>
      <w:r>
        <w:rPr>
          <w:rFonts w:ascii="Arial" w:hAnsi="Arial" w:cs="Arial" w:eastAsia="Arial" w:hint="default"/>
          <w:spacing w:val="-15"/>
        </w:rPr>
        <w:t> </w:t>
      </w:r>
      <w:r>
        <w:rPr/>
        <w:t>月 </w:t>
      </w:r>
      <w:r>
        <w:rPr>
          <w:spacing w:val="-3"/>
        </w:rPr>
        <w:t>经第二届董事会第一次会议审议通过了对《信息披露管理制度》的修订，从制度</w:t>
      </w:r>
      <w:r>
        <w:rPr>
          <w:spacing w:val="-102"/>
        </w:rPr>
        <w:t> </w:t>
      </w:r>
      <w:r>
        <w:rPr>
          <w:spacing w:val="-102"/>
        </w:rPr>
      </w:r>
      <w:r>
        <w:rPr/>
        <w:t>层面加强内幕信息的管理。</w:t>
      </w:r>
      <w:r>
        <w:rPr>
          <w:rFonts w:ascii="Arial" w:hAnsi="Arial" w:cs="Arial" w:eastAsia="Arial" w:hint="default"/>
        </w:rPr>
        <w:t>2011</w:t>
      </w:r>
      <w:r>
        <w:rPr>
          <w:rFonts w:ascii="Arial" w:hAnsi="Arial" w:cs="Arial" w:eastAsia="Arial" w:hint="default"/>
          <w:spacing w:val="30"/>
        </w:rPr>
        <w:t> </w:t>
      </w:r>
      <w:r>
        <w:rPr/>
        <w:t>年度，深交所、证监会对上市公司内幕知情人 </w:t>
      </w:r>
      <w:r>
        <w:rPr>
          <w:spacing w:val="-3"/>
        </w:rPr>
        <w:t>管理有了新的要求，公司将会按照要求对公司《内幕信息知情人登记制度》相关</w:t>
      </w:r>
      <w:r>
        <w:rPr>
          <w:spacing w:val="-102"/>
        </w:rPr>
        <w:t> </w:t>
      </w:r>
      <w:r>
        <w:rPr>
          <w:spacing w:val="-102"/>
        </w:rPr>
      </w:r>
      <w:r>
        <w:rPr/>
        <w:t>制度进行修订。</w:t>
      </w:r>
    </w:p>
    <w:p>
      <w:pPr>
        <w:pStyle w:val="BodyText"/>
        <w:spacing w:line="240" w:lineRule="auto" w:before="46"/>
        <w:ind w:left="562" w:right="1787"/>
        <w:jc w:val="left"/>
      </w:pPr>
      <w:r>
        <w:rPr>
          <w:rFonts w:ascii="Arial" w:hAnsi="Arial" w:cs="Arial" w:eastAsia="Arial" w:hint="default"/>
        </w:rPr>
        <w:t>2</w:t>
      </w:r>
      <w:r>
        <w:rPr/>
        <w:t>、内幕信息知情人管理制度的执行情况</w:t>
      </w:r>
    </w:p>
    <w:p>
      <w:pPr>
        <w:pStyle w:val="BodyText"/>
        <w:spacing w:line="357" w:lineRule="auto" w:before="134"/>
        <w:ind w:right="1787" w:firstLine="424"/>
        <w:jc w:val="left"/>
      </w:pPr>
      <w:r>
        <w:rPr>
          <w:spacing w:val="-2"/>
        </w:rPr>
        <w:t>按照公司《内幕信息知情人登记制度》，公司安排专人负责内幕信息管理，</w:t>
      </w:r>
      <w:r>
        <w:rPr>
          <w:spacing w:val="2"/>
        </w:rPr>
        <w:t> </w:t>
      </w:r>
      <w:r>
        <w:rPr/>
        <w:t>定期不定期对内幕信息知情人进行自查。</w:t>
      </w:r>
    </w:p>
    <w:p>
      <w:pPr>
        <w:pStyle w:val="BodyText"/>
        <w:spacing w:line="338" w:lineRule="auto" w:before="34"/>
        <w:ind w:left="562" w:right="1787"/>
        <w:jc w:val="left"/>
      </w:pPr>
      <w:r>
        <w:rPr/>
        <w:t>（</w:t>
      </w:r>
      <w:r>
        <w:rPr>
          <w:rFonts w:ascii="Arial" w:hAnsi="Arial" w:cs="Arial" w:eastAsia="Arial" w:hint="default"/>
        </w:rPr>
        <w:t>1</w:t>
      </w:r>
      <w:r>
        <w:rPr/>
        <w:t>）定期报告披露期间的信息保密工作 </w:t>
      </w:r>
      <w:r>
        <w:rPr>
          <w:spacing w:val="-2"/>
        </w:rPr>
        <w:t>报告期内，公司严格执行内幕信息保密制度，严格规范信息传递流程，在定</w:t>
      </w:r>
    </w:p>
    <w:p>
      <w:pPr>
        <w:pStyle w:val="BodyText"/>
        <w:spacing w:line="357" w:lineRule="auto" w:before="55"/>
        <w:ind w:right="1791"/>
        <w:jc w:val="both"/>
      </w:pPr>
      <w:r>
        <w:rPr>
          <w:spacing w:val="-3"/>
        </w:rPr>
        <w:t>期报告准备期间，对于未公开信息，公司董事办都会严格控制知情人范围并组织</w:t>
      </w:r>
      <w:r>
        <w:rPr>
          <w:spacing w:val="-104"/>
        </w:rPr>
        <w:t> </w:t>
      </w:r>
      <w:r>
        <w:rPr>
          <w:spacing w:val="-104"/>
        </w:rPr>
      </w:r>
      <w:r>
        <w:rPr>
          <w:spacing w:val="-3"/>
        </w:rPr>
        <w:t>相关内幕信息知情人填写《内幕信息知情人登记表》，如实、完整记录上述信息</w:t>
      </w:r>
      <w:r>
        <w:rPr>
          <w:spacing w:val="-110"/>
        </w:rPr>
        <w:t> </w:t>
      </w:r>
      <w:r>
        <w:rPr>
          <w:spacing w:val="-110"/>
        </w:rPr>
      </w:r>
      <w:r>
        <w:rPr>
          <w:spacing w:val="-3"/>
        </w:rPr>
        <w:t>在公开前的所有内幕信息知情人名单，以及知情人知悉内幕信息的时间。经公司</w:t>
      </w:r>
      <w:r>
        <w:rPr>
          <w:spacing w:val="-103"/>
        </w:rPr>
        <w:t> </w:t>
      </w:r>
      <w:r>
        <w:rPr>
          <w:spacing w:val="-103"/>
        </w:rPr>
      </w:r>
      <w:r>
        <w:rPr>
          <w:spacing w:val="-3"/>
        </w:rPr>
        <w:t>董事办核实无误后，按照相关法规规定在向深交所和深圳证监局报送定期报告相</w:t>
      </w:r>
      <w:r>
        <w:rPr>
          <w:spacing w:val="-104"/>
        </w:rPr>
        <w:t> </w:t>
      </w:r>
      <w:r>
        <w:rPr>
          <w:spacing w:val="-104"/>
        </w:rPr>
      </w:r>
      <w:r>
        <w:rPr/>
        <w:t>关资料的同时报备内幕信息知情人登记情况。</w:t>
      </w:r>
    </w:p>
    <w:p>
      <w:pPr>
        <w:pStyle w:val="BodyText"/>
        <w:spacing w:line="338" w:lineRule="auto" w:before="34"/>
        <w:ind w:left="562" w:right="1787"/>
        <w:jc w:val="left"/>
      </w:pPr>
      <w:r>
        <w:rPr/>
        <w:t>（</w:t>
      </w:r>
      <w:r>
        <w:rPr>
          <w:rFonts w:ascii="Arial" w:hAnsi="Arial" w:cs="Arial" w:eastAsia="Arial" w:hint="default"/>
        </w:rPr>
        <w:t>2</w:t>
      </w:r>
      <w:r>
        <w:rPr/>
        <w:t>）投资者调研期间的信息保密工作 </w:t>
      </w:r>
      <w:r>
        <w:rPr>
          <w:spacing w:val="-2"/>
        </w:rPr>
        <w:t>在定期报告及重大事项准备期间，公司尽量避免接待投资者的调研，努力做</w:t>
      </w:r>
    </w:p>
    <w:p>
      <w:pPr>
        <w:pStyle w:val="BodyText"/>
        <w:spacing w:line="357" w:lineRule="auto" w:before="53"/>
        <w:ind w:right="1791"/>
        <w:jc w:val="both"/>
      </w:pPr>
      <w:r>
        <w:rPr>
          <w:spacing w:val="-3"/>
        </w:rPr>
        <w:t>好定期报告及重大事项披露期间的信息保密工作。在日常接待投资者调研时，公</w:t>
      </w:r>
      <w:r>
        <w:rPr>
          <w:spacing w:val="-103"/>
        </w:rPr>
        <w:t> </w:t>
      </w:r>
      <w:r>
        <w:rPr>
          <w:spacing w:val="-103"/>
        </w:rPr>
      </w:r>
      <w:r>
        <w:rPr>
          <w:spacing w:val="-3"/>
        </w:rPr>
        <w:t>司董事办负责履行相关的信息保密工作程序。在进行调研前，董事办要求调研人</w:t>
      </w:r>
      <w:r>
        <w:rPr>
          <w:spacing w:val="-103"/>
        </w:rPr>
        <w:t> </w:t>
      </w:r>
      <w:r>
        <w:rPr>
          <w:spacing w:val="-103"/>
        </w:rPr>
      </w:r>
      <w:r>
        <w:rPr>
          <w:spacing w:val="-3"/>
        </w:rPr>
        <w:t>员签署机构（个人）投资者调研承诺函，并承诺在对外出具报告前需经公司董事</w:t>
      </w:r>
      <w:r>
        <w:rPr>
          <w:spacing w:val="-102"/>
        </w:rPr>
        <w:t> </w:t>
      </w:r>
      <w:r>
        <w:rPr>
          <w:spacing w:val="-102"/>
        </w:rPr>
      </w:r>
      <w:r>
        <w:rPr>
          <w:spacing w:val="-3"/>
        </w:rPr>
        <w:t>会秘书认可。在调研过程中，董事办人员认真做好相关会议记录，并按照相关法</w:t>
      </w:r>
      <w:r>
        <w:rPr>
          <w:spacing w:val="-101"/>
        </w:rPr>
        <w:t> </w:t>
      </w:r>
      <w:r>
        <w:rPr>
          <w:spacing w:val="-101"/>
        </w:rPr>
      </w:r>
      <w:r>
        <w:rPr/>
        <w:t>规规定向深交所报备。</w:t>
      </w:r>
    </w:p>
    <w:p>
      <w:pPr>
        <w:spacing w:after="0" w:line="357"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38" w:lineRule="auto" w:before="26"/>
        <w:ind w:left="1102" w:right="1793"/>
        <w:jc w:val="left"/>
      </w:pPr>
      <w:r>
        <w:rPr/>
        <w:t>（</w:t>
      </w:r>
      <w:r>
        <w:rPr>
          <w:rFonts w:ascii="Arial" w:hAnsi="Arial" w:cs="Arial" w:eastAsia="Arial" w:hint="default"/>
        </w:rPr>
        <w:t>3</w:t>
      </w:r>
      <w:r>
        <w:rPr/>
        <w:t>）其他收购并购及重大事件的信息保密工作 </w:t>
      </w:r>
      <w:r>
        <w:rPr>
          <w:spacing w:val="-2"/>
        </w:rPr>
        <w:t>在收购并购及其他重大事件发生时，及时对该内幕信息知情人进行登记，向</w:t>
      </w:r>
    </w:p>
    <w:p>
      <w:pPr>
        <w:pStyle w:val="BodyText"/>
        <w:spacing w:line="357" w:lineRule="auto" w:before="53"/>
        <w:ind w:left="678" w:right="1793"/>
        <w:jc w:val="left"/>
      </w:pPr>
      <w:r>
        <w:rPr>
          <w:spacing w:val="-3"/>
        </w:rPr>
        <w:t>其出具《保密提示函》，并按规范格式向证券监管部门报送内幕信息知情人登记</w:t>
      </w:r>
      <w:r>
        <w:rPr>
          <w:spacing w:val="-110"/>
        </w:rPr>
        <w:t> </w:t>
      </w:r>
      <w:r>
        <w:rPr>
          <w:spacing w:val="-110"/>
        </w:rPr>
      </w:r>
      <w:r>
        <w:rPr/>
        <w:t>表。</w:t>
      </w:r>
    </w:p>
    <w:p>
      <w:pPr>
        <w:pStyle w:val="BodyText"/>
        <w:spacing w:line="338" w:lineRule="auto" w:before="34"/>
        <w:ind w:left="678" w:right="1790" w:firstLine="424"/>
        <w:jc w:val="both"/>
      </w:pPr>
      <w:r>
        <w:rPr>
          <w:rFonts w:ascii="Arial" w:hAnsi="Arial" w:cs="Arial" w:eastAsia="Arial" w:hint="default"/>
        </w:rPr>
        <w:t>3</w:t>
      </w:r>
      <w:r>
        <w:rPr/>
        <w:t>、报告期内自查内幕信息知情人涉嫌内幕交易以及监管部门的查处和整改</w:t>
      </w:r>
      <w:r>
        <w:rPr>
          <w:spacing w:val="2"/>
        </w:rPr>
        <w:t> </w:t>
      </w:r>
      <w:r>
        <w:rPr/>
        <w:t>情况</w:t>
      </w:r>
    </w:p>
    <w:p>
      <w:pPr>
        <w:pStyle w:val="BodyText"/>
        <w:spacing w:line="357" w:lineRule="auto" w:before="53"/>
        <w:ind w:left="678" w:right="1706" w:firstLine="424"/>
        <w:jc w:val="both"/>
      </w:pPr>
      <w:r>
        <w:rPr/>
        <w:t>报告期内，公司董事、监事及高级管理人员和其他相关知情人严格遵守了内 </w:t>
      </w:r>
      <w:r>
        <w:rPr>
          <w:spacing w:val="-3"/>
        </w:rPr>
        <w:t>幕信息知情人管理制度，公司未发现内幕信息知情人在影响公司股价的重大敏感</w:t>
      </w:r>
      <w:r>
        <w:rPr>
          <w:spacing w:val="-104"/>
        </w:rPr>
        <w:t> </w:t>
      </w:r>
      <w:r>
        <w:rPr>
          <w:spacing w:val="-104"/>
        </w:rPr>
      </w:r>
      <w:r>
        <w:rPr/>
        <w:t>信息披露前利用内幕信息买卖公司股份的情况，也未因此受到监管部门的查处。</w:t>
      </w:r>
    </w:p>
    <w:p>
      <w:pPr>
        <w:spacing w:line="240" w:lineRule="auto" w:before="3"/>
        <w:rPr>
          <w:rFonts w:ascii="宋体" w:hAnsi="宋体" w:cs="宋体" w:eastAsia="宋体" w:hint="default"/>
          <w:sz w:val="24"/>
          <w:szCs w:val="24"/>
        </w:rPr>
      </w:pPr>
    </w:p>
    <w:p>
      <w:pPr>
        <w:pStyle w:val="Heading2"/>
        <w:spacing w:line="240" w:lineRule="auto"/>
        <w:ind w:left="678" w:right="2713"/>
        <w:jc w:val="left"/>
        <w:rPr>
          <w:b w:val="0"/>
          <w:bCs w:val="0"/>
        </w:rPr>
      </w:pPr>
      <w:r>
        <w:rPr/>
        <w:t>七、利润分配或资本公积转增股本预案</w:t>
      </w:r>
      <w:r>
        <w:rPr>
          <w:b w:val="0"/>
          <w:bCs w:val="0"/>
        </w:rPr>
      </w:r>
    </w:p>
    <w:p>
      <w:pPr>
        <w:spacing w:line="240" w:lineRule="auto" w:before="10"/>
        <w:rPr>
          <w:rFonts w:ascii="宋体" w:hAnsi="宋体" w:cs="宋体" w:eastAsia="宋体" w:hint="default"/>
          <w:b/>
          <w:bCs/>
          <w:sz w:val="33"/>
          <w:szCs w:val="33"/>
        </w:rPr>
      </w:pPr>
    </w:p>
    <w:p>
      <w:pPr>
        <w:pStyle w:val="BodyText"/>
        <w:spacing w:line="240" w:lineRule="auto" w:before="0"/>
        <w:ind w:left="1158" w:right="2713"/>
        <w:jc w:val="left"/>
      </w:pPr>
      <w:r>
        <w:rPr/>
        <w:pict>
          <v:group style="position:absolute;margin-left:61.560001pt;margin-top:65.015617pt;width:460.8pt;height:.5pt;mso-position-horizontal-relative:page;mso-position-vertical-relative:paragraph;z-index:-1163464" coordorigin="1231,1300" coordsize="9216,10">
            <v:shape style="position:absolute;left:1231;top:1300;width:1697;height:10" type="#_x0000_t75" stroked="false">
              <v:imagedata r:id="rId458" o:title=""/>
            </v:shape>
            <v:shape style="position:absolute;left:2924;top:1300;width:1705;height:10" type="#_x0000_t75" stroked="false">
              <v:imagedata r:id="rId459" o:title=""/>
            </v:shape>
            <v:shape style="position:absolute;left:4623;top:1300;width:5823;height:10" type="#_x0000_t75" stroked="false">
              <v:imagedata r:id="rId460" o:title=""/>
            </v:shape>
            <w10:wrap type="none"/>
          </v:group>
        </w:pict>
      </w:r>
      <w:r>
        <w:rPr>
          <w:rFonts w:ascii="Arial" w:hAnsi="Arial" w:cs="Arial" w:eastAsia="Arial" w:hint="default"/>
        </w:rPr>
        <w:t>1</w:t>
      </w:r>
      <w:r>
        <w:rPr/>
        <w:t>、公司近三年来现金分红情况表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701"/>
        <w:gridCol w:w="1700"/>
        <w:gridCol w:w="2979"/>
        <w:gridCol w:w="2835"/>
      </w:tblGrid>
      <w:tr>
        <w:trPr>
          <w:trHeight w:val="548" w:hRule="exact"/>
        </w:trPr>
        <w:tc>
          <w:tcPr>
            <w:tcW w:w="1701"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101"/>
              <w:ind w:left="3" w:right="0"/>
              <w:jc w:val="center"/>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170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现金分红金额</w:t>
            </w:r>
            <w:r>
              <w:rPr>
                <w:rFonts w:ascii="宋体" w:hAnsi="宋体" w:cs="宋体" w:eastAsia="宋体" w:hint="default"/>
                <w:sz w:val="21"/>
                <w:szCs w:val="21"/>
              </w:rPr>
            </w:r>
          </w:p>
          <w:p>
            <w:pPr>
              <w:pStyle w:val="TableParagraph"/>
              <w:spacing w:line="273" w:lineRule="exact"/>
              <w:ind w:left="101" w:right="-5"/>
              <w:jc w:val="center"/>
              <w:rPr>
                <w:rFonts w:ascii="宋体" w:hAnsi="宋体" w:cs="宋体" w:eastAsia="宋体" w:hint="default"/>
                <w:sz w:val="21"/>
                <w:szCs w:val="21"/>
              </w:rPr>
            </w:pPr>
            <w:r>
              <w:rPr>
                <w:rFonts w:ascii="宋体" w:hAnsi="宋体" w:cs="宋体" w:eastAsia="宋体" w:hint="default"/>
                <w:b/>
                <w:bCs/>
                <w:w w:val="100"/>
                <w:sz w:val="21"/>
                <w:szCs w:val="21"/>
              </w:rPr>
              <w:t>（含税</w:t>
            </w:r>
            <w:r>
              <w:rPr>
                <w:rFonts w:ascii="宋体" w:hAnsi="宋体" w:cs="宋体" w:eastAsia="宋体" w:hint="default"/>
                <w:b/>
                <w:bCs/>
                <w:spacing w:val="-97"/>
                <w:w w:val="100"/>
                <w:sz w:val="21"/>
                <w:szCs w:val="21"/>
              </w:rPr>
              <w:t>）</w:t>
            </w:r>
            <w:r>
              <w:rPr>
                <w:rFonts w:ascii="宋体" w:hAnsi="宋体" w:cs="宋体" w:eastAsia="宋体" w:hint="default"/>
                <w:b/>
                <w:bCs/>
                <w:w w:val="100"/>
                <w:sz w:val="21"/>
                <w:szCs w:val="21"/>
              </w:rPr>
              <w:t>（万元）</w:t>
            </w:r>
            <w:r>
              <w:rPr>
                <w:rFonts w:ascii="宋体" w:hAnsi="宋体" w:cs="宋体" w:eastAsia="宋体" w:hint="default"/>
                <w:w w:val="100"/>
                <w:sz w:val="21"/>
                <w:szCs w:val="21"/>
              </w:rPr>
            </w:r>
          </w:p>
        </w:tc>
        <w:tc>
          <w:tcPr>
            <w:tcW w:w="297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分红年度合并报表中归属于上</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市公司股东的净利润（万元）</w:t>
            </w:r>
            <w:r>
              <w:rPr>
                <w:rFonts w:ascii="宋体" w:hAnsi="宋体" w:cs="宋体" w:eastAsia="宋体" w:hint="default"/>
                <w:sz w:val="21"/>
                <w:szCs w:val="21"/>
              </w:rPr>
            </w:r>
          </w:p>
        </w:tc>
        <w:tc>
          <w:tcPr>
            <w:tcW w:w="2835"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exact"/>
              <w:ind w:left="100" w:right="0" w:firstLine="43"/>
              <w:jc w:val="left"/>
              <w:rPr>
                <w:rFonts w:ascii="宋体" w:hAnsi="宋体" w:cs="宋体" w:eastAsia="宋体" w:hint="default"/>
                <w:sz w:val="21"/>
                <w:szCs w:val="21"/>
              </w:rPr>
            </w:pPr>
            <w:r>
              <w:rPr>
                <w:rFonts w:ascii="宋体" w:hAnsi="宋体" w:cs="宋体" w:eastAsia="宋体" w:hint="default"/>
                <w:b/>
                <w:bCs/>
                <w:sz w:val="21"/>
                <w:szCs w:val="21"/>
              </w:rPr>
              <w:t>占合并报表中归属于上市公</w:t>
            </w:r>
            <w:r>
              <w:rPr>
                <w:rFonts w:ascii="宋体" w:hAnsi="宋体" w:cs="宋体" w:eastAsia="宋体" w:hint="default"/>
                <w:sz w:val="21"/>
                <w:szCs w:val="21"/>
              </w:rPr>
            </w:r>
          </w:p>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司股东的净利润的比率（</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17" w:hRule="exact"/>
        </w:trPr>
        <w:tc>
          <w:tcPr>
            <w:tcW w:w="1701"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3" w:right="0"/>
              <w:jc w:val="center"/>
              <w:rPr>
                <w:rFonts w:ascii="Arial" w:hAnsi="Arial" w:cs="Arial" w:eastAsia="Arial" w:hint="default"/>
                <w:sz w:val="21"/>
                <w:szCs w:val="21"/>
              </w:rPr>
            </w:pPr>
            <w:r>
              <w:rPr>
                <w:rFonts w:ascii="Arial"/>
                <w:sz w:val="21"/>
              </w:rPr>
              <w:t>2010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434" w:right="0"/>
              <w:jc w:val="left"/>
              <w:rPr>
                <w:rFonts w:ascii="Arial" w:hAnsi="Arial" w:cs="Arial" w:eastAsia="Arial" w:hint="default"/>
                <w:sz w:val="21"/>
                <w:szCs w:val="21"/>
              </w:rPr>
            </w:pPr>
            <w:r>
              <w:rPr>
                <w:rFonts w:ascii="Arial"/>
                <w:sz w:val="21"/>
              </w:rPr>
              <w:t>3,138.00</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Arial" w:hAnsi="Arial" w:cs="Arial" w:eastAsia="Arial" w:hint="default"/>
                <w:sz w:val="21"/>
                <w:szCs w:val="21"/>
              </w:rPr>
            </w:pPr>
            <w:r>
              <w:rPr>
                <w:rFonts w:ascii="Arial"/>
                <w:sz w:val="21"/>
              </w:rPr>
              <w:t>6,218.74</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6"/>
              <w:jc w:val="center"/>
              <w:rPr>
                <w:rFonts w:ascii="Arial" w:hAnsi="Arial" w:cs="Arial" w:eastAsia="Arial" w:hint="default"/>
                <w:sz w:val="21"/>
                <w:szCs w:val="21"/>
              </w:rPr>
            </w:pPr>
            <w:r>
              <w:rPr>
                <w:rFonts w:ascii="Arial"/>
                <w:sz w:val="21"/>
              </w:rPr>
              <w:t>50.46</w:t>
            </w:r>
          </w:p>
        </w:tc>
      </w:tr>
      <w:tr>
        <w:trPr>
          <w:trHeight w:val="509" w:hRule="exact"/>
        </w:trPr>
        <w:tc>
          <w:tcPr>
            <w:tcW w:w="1701" w:type="dxa"/>
            <w:tcBorders>
              <w:top w:val="nil" w:sz="6" w:space="0" w:color="auto"/>
              <w:left w:val="nil" w:sz="6" w:space="0" w:color="auto"/>
              <w:bottom w:val="nil" w:sz="6" w:space="0" w:color="auto"/>
              <w:right w:val="single" w:sz="4" w:space="0" w:color="000000"/>
            </w:tcBorders>
          </w:tcPr>
          <w:p>
            <w:pPr>
              <w:pStyle w:val="TableParagraph"/>
              <w:spacing w:line="240" w:lineRule="auto" w:before="175"/>
              <w:ind w:left="3" w:right="0"/>
              <w:jc w:val="center"/>
              <w:rPr>
                <w:rFonts w:ascii="Arial" w:hAnsi="Arial" w:cs="Arial" w:eastAsia="Arial" w:hint="default"/>
                <w:sz w:val="21"/>
                <w:szCs w:val="21"/>
              </w:rPr>
            </w:pPr>
            <w:r>
              <w:rPr>
                <w:rFonts w:ascii="Arial"/>
                <w:sz w:val="21"/>
              </w:rPr>
              <w:t>2009</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left="434" w:right="0"/>
              <w:jc w:val="left"/>
              <w:rPr>
                <w:rFonts w:ascii="Arial" w:hAnsi="Arial" w:cs="Arial" w:eastAsia="Arial" w:hint="default"/>
                <w:sz w:val="21"/>
                <w:szCs w:val="21"/>
              </w:rPr>
            </w:pPr>
            <w:r>
              <w:rPr>
                <w:rFonts w:ascii="Arial"/>
                <w:sz w:val="21"/>
              </w:rPr>
              <w:t>3,138.00</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0"/>
              <w:jc w:val="center"/>
              <w:rPr>
                <w:rFonts w:ascii="Arial" w:hAnsi="Arial" w:cs="Arial" w:eastAsia="Arial" w:hint="default"/>
                <w:sz w:val="21"/>
                <w:szCs w:val="21"/>
              </w:rPr>
            </w:pPr>
            <w:r>
              <w:rPr>
                <w:rFonts w:ascii="Arial"/>
                <w:sz w:val="21"/>
              </w:rPr>
              <w:t>5,729.61</w:t>
            </w:r>
          </w:p>
        </w:tc>
        <w:tc>
          <w:tcPr>
            <w:tcW w:w="2835" w:type="dxa"/>
            <w:tcBorders>
              <w:top w:val="nil" w:sz="6" w:space="0" w:color="auto"/>
              <w:left w:val="single" w:sz="4" w:space="0" w:color="000000"/>
              <w:bottom w:val="nil" w:sz="6" w:space="0" w:color="auto"/>
              <w:right w:val="nil" w:sz="6" w:space="0" w:color="auto"/>
            </w:tcBorders>
          </w:tcPr>
          <w:p>
            <w:pPr>
              <w:pStyle w:val="TableParagraph"/>
              <w:spacing w:line="240" w:lineRule="auto" w:before="175"/>
              <w:ind w:right="6"/>
              <w:jc w:val="center"/>
              <w:rPr>
                <w:rFonts w:ascii="Arial" w:hAnsi="Arial" w:cs="Arial" w:eastAsia="Arial" w:hint="default"/>
                <w:sz w:val="21"/>
                <w:szCs w:val="21"/>
              </w:rPr>
            </w:pPr>
            <w:r>
              <w:rPr>
                <w:rFonts w:ascii="Arial"/>
                <w:sz w:val="21"/>
              </w:rPr>
              <w:t>54.77</w:t>
            </w:r>
          </w:p>
        </w:tc>
      </w:tr>
      <w:tr>
        <w:trPr>
          <w:trHeight w:val="401" w:hRule="exact"/>
        </w:trPr>
        <w:tc>
          <w:tcPr>
            <w:tcW w:w="1701" w:type="dxa"/>
            <w:tcBorders>
              <w:top w:val="nil" w:sz="6" w:space="0" w:color="auto"/>
              <w:left w:val="nil" w:sz="6" w:space="0" w:color="auto"/>
              <w:bottom w:val="single" w:sz="4" w:space="0" w:color="000000"/>
              <w:right w:val="single" w:sz="4" w:space="0" w:color="000000"/>
            </w:tcBorders>
          </w:tcPr>
          <w:p>
            <w:pPr>
              <w:pStyle w:val="TableParagraph"/>
              <w:spacing w:line="240" w:lineRule="auto" w:before="72"/>
              <w:ind w:left="3" w:right="0"/>
              <w:jc w:val="center"/>
              <w:rPr>
                <w:rFonts w:ascii="Arial" w:hAnsi="Arial" w:cs="Arial" w:eastAsia="Arial" w:hint="default"/>
                <w:sz w:val="21"/>
                <w:szCs w:val="21"/>
              </w:rPr>
            </w:pPr>
            <w:r>
              <w:rPr>
                <w:rFonts w:ascii="Arial"/>
                <w:sz w:val="21"/>
              </w:rPr>
              <w:t>2008</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434" w:right="0"/>
              <w:jc w:val="left"/>
              <w:rPr>
                <w:rFonts w:ascii="Arial" w:hAnsi="Arial" w:cs="Arial" w:eastAsia="Arial" w:hint="default"/>
                <w:sz w:val="21"/>
                <w:szCs w:val="21"/>
              </w:rPr>
            </w:pPr>
            <w:r>
              <w:rPr>
                <w:rFonts w:ascii="Arial"/>
                <w:sz w:val="21"/>
              </w:rPr>
              <w:t>1,164.00</w:t>
            </w: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4,195.60</w:t>
            </w:r>
          </w:p>
        </w:tc>
        <w:tc>
          <w:tcPr>
            <w:tcW w:w="2835" w:type="dxa"/>
            <w:tcBorders>
              <w:top w:val="nil" w:sz="6" w:space="0" w:color="auto"/>
              <w:left w:val="single" w:sz="4" w:space="0" w:color="000000"/>
              <w:bottom w:val="single" w:sz="4" w:space="0" w:color="000000"/>
              <w:right w:val="nil" w:sz="6" w:space="0" w:color="auto"/>
            </w:tcBorders>
          </w:tcPr>
          <w:p>
            <w:pPr>
              <w:pStyle w:val="TableParagraph"/>
              <w:spacing w:line="240" w:lineRule="auto" w:before="72"/>
              <w:ind w:right="6"/>
              <w:jc w:val="center"/>
              <w:rPr>
                <w:rFonts w:ascii="Arial" w:hAnsi="Arial" w:cs="Arial" w:eastAsia="Arial" w:hint="default"/>
                <w:sz w:val="21"/>
                <w:szCs w:val="21"/>
              </w:rPr>
            </w:pPr>
            <w:r>
              <w:rPr>
                <w:rFonts w:ascii="Arial"/>
                <w:sz w:val="21"/>
              </w:rPr>
              <w:t>27.74</w:t>
            </w:r>
          </w:p>
        </w:tc>
      </w:tr>
    </w:tbl>
    <w:p>
      <w:pPr>
        <w:spacing w:line="240" w:lineRule="auto" w:before="4"/>
        <w:rPr>
          <w:rFonts w:ascii="宋体" w:hAnsi="宋体" w:cs="宋体" w:eastAsia="宋体" w:hint="default"/>
          <w:sz w:val="13"/>
          <w:szCs w:val="13"/>
        </w:rPr>
      </w:pPr>
    </w:p>
    <w:p>
      <w:pPr>
        <w:pStyle w:val="BodyText"/>
        <w:spacing w:line="240" w:lineRule="auto" w:before="26"/>
        <w:ind w:left="1158" w:right="2713"/>
        <w:jc w:val="left"/>
      </w:pPr>
      <w:r>
        <w:rPr/>
        <w:pict>
          <v:group style="position:absolute;margin-left:61.560001pt;margin-top:-54.424408pt;width:460.8pt;height:5.05pt;mso-position-horizontal-relative:page;mso-position-vertical-relative:paragraph;z-index:-1163440" coordorigin="1231,-1088" coordsize="9216,101">
            <v:shape style="position:absolute;left:1231;top:-1088;width:1716;height:101" type="#_x0000_t75" stroked="false">
              <v:imagedata r:id="rId461" o:title=""/>
            </v:shape>
            <v:shape style="position:absolute;left:2924;top:-997;width:1705;height:10" type="#_x0000_t75" stroked="false">
              <v:imagedata r:id="rId459" o:title=""/>
            </v:shape>
            <v:shape style="position:absolute;left:4623;top:-997;width:5823;height:10" type="#_x0000_t75" stroked="false">
              <v:imagedata r:id="rId460" o:title=""/>
            </v:shape>
            <w10:wrap type="none"/>
          </v:group>
        </w:pict>
      </w:r>
      <w:r>
        <w:rPr/>
        <w:pict>
          <v:group style="position:absolute;margin-left:61.560001pt;margin-top:-34.024410pt;width:460.8pt;height:5.05pt;mso-position-horizontal-relative:page;mso-position-vertical-relative:paragraph;z-index:-1163416" coordorigin="1231,-680" coordsize="9216,101">
            <v:shape style="position:absolute;left:1231;top:-680;width:1716;height:101" type="#_x0000_t75" stroked="false">
              <v:imagedata r:id="rId462" o:title=""/>
            </v:shape>
            <v:shape style="position:absolute;left:2924;top:-589;width:1705;height:10" type="#_x0000_t75" stroked="false">
              <v:imagedata r:id="rId463" o:title=""/>
            </v:shape>
            <v:shape style="position:absolute;left:4623;top:-589;width:5823;height:10" type="#_x0000_t75" stroked="false">
              <v:imagedata r:id="rId464" o:title=""/>
            </v:shape>
            <w10:wrap type="none"/>
          </v:group>
        </w:pict>
      </w:r>
      <w:r>
        <w:rPr/>
        <w:pict>
          <v:shape style="position:absolute;margin-left:146.419998pt;margin-top:-9.764399pt;width:.480002pt;height:.6pt;mso-position-horizontal-relative:page;mso-position-vertical-relative:paragraph;z-index:-1163392" type="#_x0000_t75" stroked="false">
            <v:imagedata r:id="rId354" o:title=""/>
          </v:shape>
        </w:pict>
      </w:r>
      <w:r>
        <w:rPr/>
        <w:pict>
          <v:shape style="position:absolute;margin-left:231.410004pt;margin-top:-9.764399pt;width:.479992pt;height:.6pt;mso-position-horizontal-relative:page;mso-position-vertical-relative:paragraph;z-index:-1163368" type="#_x0000_t75" stroked="false">
            <v:imagedata r:id="rId354" o:title=""/>
          </v:shape>
        </w:pict>
      </w:r>
      <w:r>
        <w:rPr/>
        <w:pict>
          <v:shape style="position:absolute;margin-left:380.350006pt;margin-top:-9.764399pt;width:.480002pt;height:.6pt;mso-position-horizontal-relative:page;mso-position-vertical-relative:paragraph;z-index:-1163344" type="#_x0000_t75" stroked="false">
            <v:imagedata r:id="rId354" o:title=""/>
          </v:shape>
        </w:pict>
      </w:r>
      <w:r>
        <w:rPr>
          <w:rFonts w:ascii="Arial" w:hAnsi="Arial" w:cs="Arial" w:eastAsia="Arial" w:hint="default"/>
        </w:rPr>
        <w:t>2</w:t>
      </w:r>
      <w:r>
        <w:rPr/>
        <w:t>、公司近三年利润分配及资本公积转增股本情况</w:t>
      </w:r>
    </w:p>
    <w:p>
      <w:pPr>
        <w:pStyle w:val="BodyText"/>
        <w:spacing w:line="240" w:lineRule="auto"/>
        <w:ind w:left="1158" w:right="0"/>
        <w:jc w:val="left"/>
        <w:rPr>
          <w:rFonts w:ascii="Arial" w:hAnsi="Arial" w:cs="Arial" w:eastAsia="Arial" w:hint="default"/>
        </w:rPr>
      </w:pPr>
      <w:r>
        <w:rPr/>
        <w:t>（</w:t>
      </w:r>
      <w:r>
        <w:rPr>
          <w:rFonts w:ascii="Arial" w:hAnsi="Arial" w:cs="Arial" w:eastAsia="Arial" w:hint="default"/>
          <w:w w:val="99"/>
        </w:rPr>
        <w:t>1</w:t>
      </w:r>
      <w:r>
        <w:rPr>
          <w:spacing w:val="-120"/>
        </w:rPr>
        <w:t>）</w:t>
      </w:r>
      <w:r>
        <w:rPr/>
        <w:t>公司</w:t>
      </w:r>
      <w:r>
        <w:rPr>
          <w:spacing w:val="-84"/>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w w:val="99"/>
        </w:rPr>
        <w:t>10</w:t>
      </w:r>
      <w:r>
        <w:rPr>
          <w:rFonts w:ascii="Arial" w:hAnsi="Arial" w:cs="Arial" w:eastAsia="Arial" w:hint="default"/>
          <w:spacing w:val="-29"/>
        </w:rPr>
        <w:t> </w:t>
      </w:r>
      <w:r>
        <w:rPr/>
        <w:t>年度</w:t>
      </w:r>
      <w:r>
        <w:rPr>
          <w:spacing w:val="-3"/>
        </w:rPr>
        <w:t>利</w:t>
      </w:r>
      <w:r>
        <w:rPr/>
        <w:t>润分配方案</w:t>
      </w:r>
      <w:r>
        <w:rPr>
          <w:spacing w:val="-120"/>
        </w:rPr>
        <w:t>：</w:t>
      </w:r>
      <w:r>
        <w:rPr/>
        <w:t>以公司</w:t>
      </w:r>
      <w:r>
        <w:rPr>
          <w:spacing w:val="-84"/>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w w:val="99"/>
        </w:rPr>
        <w:t>10</w:t>
      </w:r>
      <w:r>
        <w:rPr>
          <w:rFonts w:ascii="Arial" w:hAnsi="Arial" w:cs="Arial" w:eastAsia="Arial" w:hint="default"/>
          <w:spacing w:val="-30"/>
        </w:rPr>
        <w:t> </w:t>
      </w:r>
      <w:r>
        <w:rPr/>
        <w:t>年</w:t>
      </w:r>
      <w:r>
        <w:rPr>
          <w:spacing w:val="-84"/>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30"/>
        </w:rPr>
        <w:t> </w:t>
      </w:r>
      <w:r>
        <w:rPr/>
        <w:t>月</w:t>
      </w:r>
      <w:r>
        <w:rPr>
          <w:spacing w:val="-84"/>
        </w:rPr>
        <w:t> </w:t>
      </w:r>
      <w:r>
        <w:rPr>
          <w:rFonts w:ascii="Arial" w:hAnsi="Arial" w:cs="Arial" w:eastAsia="Arial" w:hint="default"/>
          <w:spacing w:val="-2"/>
          <w:w w:val="99"/>
        </w:rPr>
        <w:t>3</w:t>
      </w:r>
      <w:r>
        <w:rPr>
          <w:rFonts w:ascii="Arial" w:hAnsi="Arial" w:cs="Arial" w:eastAsia="Arial" w:hint="default"/>
          <w:w w:val="99"/>
        </w:rPr>
        <w:t>1</w:t>
      </w:r>
      <w:r>
        <w:rPr>
          <w:rFonts w:ascii="Arial" w:hAnsi="Arial" w:cs="Arial" w:eastAsia="Arial" w:hint="default"/>
          <w:spacing w:val="-30"/>
        </w:rPr>
        <w:t> </w:t>
      </w:r>
      <w:r>
        <w:rPr/>
        <w:t>日总股本</w:t>
      </w:r>
      <w:r>
        <w:rPr>
          <w:spacing w:val="-86"/>
        </w:rPr>
        <w:t> </w:t>
      </w:r>
      <w:r>
        <w:rPr>
          <w:rFonts w:ascii="Arial" w:hAnsi="Arial" w:cs="Arial" w:eastAsia="Arial" w:hint="default"/>
          <w:w w:val="99"/>
        </w:rPr>
        <w:t>10</w:t>
      </w:r>
      <w:r>
        <w:rPr>
          <w:rFonts w:ascii="Arial" w:hAnsi="Arial" w:cs="Arial" w:eastAsia="Arial" w:hint="default"/>
          <w:w w:val="100"/>
        </w:rPr>
        <w:t>,</w:t>
      </w:r>
      <w:r>
        <w:rPr>
          <w:rFonts w:ascii="Arial" w:hAnsi="Arial" w:cs="Arial" w:eastAsia="Arial" w:hint="default"/>
          <w:spacing w:val="-1"/>
          <w:w w:val="100"/>
        </w:rPr>
        <w:t>4</w:t>
      </w:r>
      <w:r>
        <w:rPr>
          <w:rFonts w:ascii="Arial" w:hAnsi="Arial" w:cs="Arial" w:eastAsia="Arial" w:hint="default"/>
          <w:spacing w:val="1"/>
          <w:w w:val="99"/>
        </w:rPr>
        <w:t>6</w:t>
      </w:r>
      <w:r>
        <w:rPr>
          <w:rFonts w:ascii="Arial" w:hAnsi="Arial" w:cs="Arial" w:eastAsia="Arial" w:hint="default"/>
          <w:w w:val="99"/>
        </w:rPr>
        <w:t>0</w:t>
      </w:r>
      <w:r>
        <w:rPr>
          <w:rFonts w:ascii="Arial" w:hAnsi="Arial" w:cs="Arial" w:eastAsia="Arial" w:hint="default"/>
        </w:rPr>
      </w:r>
    </w:p>
    <w:p>
      <w:pPr>
        <w:pStyle w:val="BodyText"/>
        <w:spacing w:line="240" w:lineRule="auto" w:before="134"/>
        <w:ind w:left="678" w:right="0"/>
        <w:jc w:val="left"/>
      </w:pPr>
      <w:r>
        <w:rPr/>
        <w:t>万股为基数，向全体股东每</w:t>
      </w:r>
      <w:r>
        <w:rPr>
          <w:spacing w:val="-64"/>
        </w:rPr>
        <w:t> </w:t>
      </w:r>
      <w:r>
        <w:rPr>
          <w:rFonts w:ascii="Arial" w:hAnsi="Arial" w:cs="Arial" w:eastAsia="Arial" w:hint="default"/>
        </w:rPr>
        <w:t>10</w:t>
      </w:r>
      <w:r>
        <w:rPr>
          <w:rFonts w:ascii="Arial" w:hAnsi="Arial" w:cs="Arial" w:eastAsia="Arial" w:hint="default"/>
          <w:spacing w:val="-10"/>
        </w:rPr>
        <w:t> </w:t>
      </w:r>
      <w:r>
        <w:rPr/>
        <w:t>股派发现金股利人民币</w:t>
      </w:r>
      <w:r>
        <w:rPr>
          <w:spacing w:val="-64"/>
        </w:rPr>
        <w:t> </w:t>
      </w:r>
      <w:r>
        <w:rPr>
          <w:rFonts w:ascii="Arial" w:hAnsi="Arial" w:cs="Arial" w:eastAsia="Arial" w:hint="default"/>
        </w:rPr>
        <w:t>3</w:t>
      </w:r>
      <w:r>
        <w:rPr>
          <w:rFonts w:ascii="Arial" w:hAnsi="Arial" w:cs="Arial" w:eastAsia="Arial" w:hint="default"/>
          <w:spacing w:val="-10"/>
        </w:rPr>
        <w:t> </w:t>
      </w:r>
      <w:r>
        <w:rPr/>
        <w:t>元（含税），合计派发</w:t>
      </w:r>
    </w:p>
    <w:p>
      <w:pPr>
        <w:pStyle w:val="BodyText"/>
        <w:spacing w:line="240" w:lineRule="auto"/>
        <w:ind w:left="678" w:right="0"/>
        <w:jc w:val="left"/>
      </w:pPr>
      <w:r>
        <w:rPr/>
        <w:t>现金</w:t>
      </w:r>
      <w:r>
        <w:rPr>
          <w:spacing w:val="-62"/>
        </w:rPr>
        <w:t> </w:t>
      </w:r>
      <w:r>
        <w:rPr>
          <w:rFonts w:ascii="Arial" w:hAnsi="Arial" w:cs="Arial" w:eastAsia="Arial" w:hint="default"/>
        </w:rPr>
        <w:t>3,138</w:t>
      </w:r>
      <w:r>
        <w:rPr>
          <w:rFonts w:ascii="Arial" w:hAnsi="Arial" w:cs="Arial" w:eastAsia="Arial" w:hint="default"/>
          <w:spacing w:val="-7"/>
        </w:rPr>
        <w:t> </w:t>
      </w:r>
      <w:r>
        <w:rPr>
          <w:spacing w:val="-4"/>
        </w:rPr>
        <w:t>万元，其余未分配利润结转下年；同时，以公司</w:t>
      </w:r>
      <w:r>
        <w:rPr>
          <w:spacing w:val="-60"/>
        </w:rPr>
        <w:t> </w:t>
      </w:r>
      <w:r>
        <w:rPr>
          <w:rFonts w:ascii="Arial" w:hAnsi="Arial" w:cs="Arial" w:eastAsia="Arial" w:hint="default"/>
        </w:rPr>
        <w:t>2010</w:t>
      </w:r>
      <w:r>
        <w:rPr>
          <w:rFonts w:ascii="Arial" w:hAnsi="Arial" w:cs="Arial" w:eastAsia="Arial" w:hint="default"/>
          <w:spacing w:val="-7"/>
        </w:rPr>
        <w:t> </w:t>
      </w:r>
      <w:r>
        <w:rPr/>
        <w:t>年</w:t>
      </w:r>
      <w:r>
        <w:rPr>
          <w:spacing w:val="-63"/>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w:t>
      </w:r>
    </w:p>
    <w:p>
      <w:pPr>
        <w:pStyle w:val="BodyText"/>
        <w:spacing w:line="240" w:lineRule="auto"/>
        <w:ind w:left="678" w:right="0"/>
        <w:jc w:val="left"/>
        <w:rPr>
          <w:rFonts w:ascii="Arial" w:hAnsi="Arial" w:cs="Arial" w:eastAsia="Arial" w:hint="default"/>
        </w:rPr>
      </w:pPr>
      <w:r>
        <w:rPr/>
        <w:t>总股本</w:t>
      </w:r>
      <w:r>
        <w:rPr>
          <w:spacing w:val="-73"/>
        </w:rPr>
        <w:t> </w:t>
      </w:r>
      <w:r>
        <w:rPr>
          <w:rFonts w:ascii="Arial" w:hAnsi="Arial" w:cs="Arial" w:eastAsia="Arial" w:hint="default"/>
          <w:w w:val="99"/>
        </w:rPr>
        <w:t>10</w:t>
      </w:r>
      <w:r>
        <w:rPr>
          <w:rFonts w:ascii="Arial" w:hAnsi="Arial" w:cs="Arial" w:eastAsia="Arial" w:hint="default"/>
          <w:w w:val="100"/>
        </w:rPr>
        <w:t>,</w:t>
      </w:r>
      <w:r>
        <w:rPr>
          <w:rFonts w:ascii="Arial" w:hAnsi="Arial" w:cs="Arial" w:eastAsia="Arial" w:hint="default"/>
          <w:spacing w:val="-1"/>
          <w:w w:val="100"/>
        </w:rPr>
        <w:t>4</w:t>
      </w:r>
      <w:r>
        <w:rPr>
          <w:rFonts w:ascii="Arial" w:hAnsi="Arial" w:cs="Arial" w:eastAsia="Arial" w:hint="default"/>
          <w:w w:val="99"/>
        </w:rPr>
        <w:t>60</w:t>
      </w:r>
      <w:r>
        <w:rPr>
          <w:rFonts w:ascii="Arial" w:hAnsi="Arial" w:cs="Arial" w:eastAsia="Arial" w:hint="default"/>
          <w:spacing w:val="-17"/>
        </w:rPr>
        <w:t> </w:t>
      </w:r>
      <w:r>
        <w:rPr/>
        <w:t>万股</w:t>
      </w:r>
      <w:r>
        <w:rPr>
          <w:spacing w:val="-3"/>
        </w:rPr>
        <w:t>为</w:t>
      </w:r>
      <w:r>
        <w:rPr/>
        <w:t>基数</w:t>
      </w:r>
      <w:r>
        <w:rPr>
          <w:spacing w:val="-120"/>
        </w:rPr>
        <w:t>，</w:t>
      </w:r>
      <w:r>
        <w:rPr/>
        <w:t>由资本公积向股东每</w:t>
      </w:r>
      <w:r>
        <w:rPr>
          <w:spacing w:val="-71"/>
        </w:rPr>
        <w:t> </w:t>
      </w:r>
      <w:r>
        <w:rPr>
          <w:rFonts w:ascii="Arial" w:hAnsi="Arial" w:cs="Arial" w:eastAsia="Arial" w:hint="default"/>
          <w:w w:val="99"/>
        </w:rPr>
        <w:t>10</w:t>
      </w:r>
      <w:r>
        <w:rPr>
          <w:rFonts w:ascii="Arial" w:hAnsi="Arial" w:cs="Arial" w:eastAsia="Arial" w:hint="default"/>
          <w:spacing w:val="-18"/>
        </w:rPr>
        <w:t> </w:t>
      </w:r>
      <w:r>
        <w:rPr/>
        <w:t>股转增</w:t>
      </w:r>
      <w:r>
        <w:rPr>
          <w:spacing w:val="-72"/>
        </w:rPr>
        <w:t> </w:t>
      </w:r>
      <w:r>
        <w:rPr>
          <w:rFonts w:ascii="Arial" w:hAnsi="Arial" w:cs="Arial" w:eastAsia="Arial" w:hint="default"/>
          <w:w w:val="99"/>
        </w:rPr>
        <w:t>5</w:t>
      </w:r>
      <w:r>
        <w:rPr>
          <w:rFonts w:ascii="Arial" w:hAnsi="Arial" w:cs="Arial" w:eastAsia="Arial" w:hint="default"/>
          <w:spacing w:val="-18"/>
        </w:rPr>
        <w:t> </w:t>
      </w:r>
      <w:r>
        <w:rPr/>
        <w:t>股</w:t>
      </w:r>
      <w:r>
        <w:rPr>
          <w:spacing w:val="-120"/>
        </w:rPr>
        <w:t>，</w:t>
      </w:r>
      <w:r>
        <w:rPr>
          <w:spacing w:val="-3"/>
        </w:rPr>
        <w:t>合</w:t>
      </w:r>
      <w:r>
        <w:rPr/>
        <w:t>计转增</w:t>
      </w:r>
      <w:r>
        <w:rPr>
          <w:spacing w:val="-72"/>
        </w:rPr>
        <w:t> </w:t>
      </w:r>
      <w:r>
        <w:rPr>
          <w:rFonts w:ascii="Arial" w:hAnsi="Arial" w:cs="Arial" w:eastAsia="Arial" w:hint="default"/>
          <w:w w:val="99"/>
        </w:rPr>
        <w:t>5</w:t>
      </w:r>
      <w:r>
        <w:rPr>
          <w:rFonts w:ascii="Arial" w:hAnsi="Arial" w:cs="Arial" w:eastAsia="Arial" w:hint="default"/>
          <w:w w:val="100"/>
        </w:rPr>
        <w:t>,</w:t>
      </w:r>
      <w:r>
        <w:rPr>
          <w:rFonts w:ascii="Arial" w:hAnsi="Arial" w:cs="Arial" w:eastAsia="Arial" w:hint="default"/>
          <w:spacing w:val="1"/>
          <w:w w:val="100"/>
        </w:rPr>
        <w:t>2</w:t>
      </w:r>
      <w:r>
        <w:rPr>
          <w:rFonts w:ascii="Arial" w:hAnsi="Arial" w:cs="Arial" w:eastAsia="Arial" w:hint="default"/>
          <w:spacing w:val="-2"/>
          <w:w w:val="99"/>
        </w:rPr>
        <w:t>3</w:t>
      </w:r>
      <w:r>
        <w:rPr>
          <w:rFonts w:ascii="Arial" w:hAnsi="Arial" w:cs="Arial" w:eastAsia="Arial" w:hint="default"/>
          <w:w w:val="99"/>
        </w:rPr>
        <w:t>0</w:t>
      </w:r>
      <w:r>
        <w:rPr>
          <w:rFonts w:ascii="Arial" w:hAnsi="Arial" w:cs="Arial" w:eastAsia="Arial" w:hint="default"/>
        </w:rPr>
      </w:r>
    </w:p>
    <w:p>
      <w:pPr>
        <w:pStyle w:val="BodyText"/>
        <w:spacing w:line="240" w:lineRule="auto" w:before="134"/>
        <w:ind w:left="678" w:right="2713"/>
        <w:jc w:val="left"/>
      </w:pPr>
      <w:r>
        <w:rPr/>
        <w:t>万股。</w:t>
      </w:r>
    </w:p>
    <w:p>
      <w:pPr>
        <w:pStyle w:val="BodyText"/>
        <w:spacing w:line="240" w:lineRule="auto" w:before="154"/>
        <w:ind w:left="1158" w:right="0"/>
        <w:jc w:val="left"/>
      </w:pPr>
      <w:r>
        <w:rPr>
          <w:spacing w:val="-4"/>
        </w:rPr>
        <w:t>（</w:t>
      </w:r>
      <w:r>
        <w:rPr>
          <w:rFonts w:ascii="Arial" w:hAnsi="Arial" w:cs="Arial" w:eastAsia="Arial" w:hint="default"/>
          <w:spacing w:val="-4"/>
        </w:rPr>
        <w:t>2</w:t>
      </w:r>
      <w:r>
        <w:rPr>
          <w:spacing w:val="-4"/>
        </w:rPr>
        <w:t>）公司</w:t>
      </w:r>
      <w:r>
        <w:rPr>
          <w:spacing w:val="-64"/>
        </w:rPr>
        <w:t> </w:t>
      </w:r>
      <w:r>
        <w:rPr>
          <w:rFonts w:ascii="Arial" w:hAnsi="Arial" w:cs="Arial" w:eastAsia="Arial" w:hint="default"/>
        </w:rPr>
        <w:t>2009</w:t>
      </w:r>
      <w:r>
        <w:rPr>
          <w:rFonts w:ascii="Arial" w:hAnsi="Arial" w:cs="Arial" w:eastAsia="Arial" w:hint="default"/>
          <w:spacing w:val="-9"/>
        </w:rPr>
        <w:t> </w:t>
      </w:r>
      <w:r>
        <w:rPr/>
        <w:t>年度利润分配方案：以</w:t>
      </w:r>
      <w:r>
        <w:rPr>
          <w:spacing w:val="-64"/>
        </w:rPr>
        <w:t> </w:t>
      </w:r>
      <w:r>
        <w:rPr>
          <w:rFonts w:ascii="Arial" w:hAnsi="Arial" w:cs="Arial" w:eastAsia="Arial" w:hint="default"/>
        </w:rPr>
        <w:t>2010</w:t>
      </w:r>
      <w:r>
        <w:rPr>
          <w:rFonts w:ascii="Arial" w:hAnsi="Arial" w:cs="Arial" w:eastAsia="Arial" w:hint="default"/>
          <w:spacing w:val="-12"/>
        </w:rPr>
        <w:t> </w:t>
      </w:r>
      <w:r>
        <w:rPr/>
        <w:t>年</w:t>
      </w:r>
      <w:r>
        <w:rPr>
          <w:spacing w:val="-64"/>
        </w:rPr>
        <w:t> </w:t>
      </w:r>
      <w:r>
        <w:rPr>
          <w:rFonts w:ascii="Arial" w:hAnsi="Arial" w:cs="Arial" w:eastAsia="Arial" w:hint="default"/>
        </w:rPr>
        <w:t>1</w:t>
      </w:r>
      <w:r>
        <w:rPr>
          <w:rFonts w:ascii="Arial" w:hAnsi="Arial" w:cs="Arial" w:eastAsia="Arial" w:hint="default"/>
          <w:spacing w:val="-10"/>
        </w:rPr>
        <w:t> </w:t>
      </w:r>
      <w:r>
        <w:rPr/>
        <w:t>月首次公开发行</w:t>
      </w:r>
      <w:r>
        <w:rPr>
          <w:spacing w:val="-64"/>
        </w:rPr>
        <w:t> </w:t>
      </w:r>
      <w:r>
        <w:rPr>
          <w:rFonts w:ascii="Arial" w:hAnsi="Arial" w:cs="Arial" w:eastAsia="Arial" w:hint="default"/>
        </w:rPr>
        <w:t>2700</w:t>
      </w:r>
      <w:r>
        <w:rPr>
          <w:rFonts w:ascii="Arial" w:hAnsi="Arial" w:cs="Arial" w:eastAsia="Arial" w:hint="default"/>
          <w:spacing w:val="-10"/>
        </w:rPr>
        <w:t> </w:t>
      </w:r>
      <w:r>
        <w:rPr/>
        <w:t>万</w:t>
      </w:r>
    </w:p>
    <w:p>
      <w:pPr>
        <w:pStyle w:val="BodyText"/>
        <w:spacing w:line="240" w:lineRule="auto" w:before="135"/>
        <w:ind w:left="678" w:right="0"/>
        <w:jc w:val="left"/>
      </w:pPr>
      <w:r>
        <w:rPr/>
        <w:t>股后的股份总数</w:t>
      </w:r>
      <w:r>
        <w:rPr>
          <w:spacing w:val="-62"/>
        </w:rPr>
        <w:t> </w:t>
      </w:r>
      <w:r>
        <w:rPr>
          <w:rFonts w:ascii="Arial" w:hAnsi="Arial" w:cs="Arial" w:eastAsia="Arial" w:hint="default"/>
        </w:rPr>
        <w:t>10,460</w:t>
      </w:r>
      <w:r>
        <w:rPr>
          <w:rFonts w:ascii="Arial" w:hAnsi="Arial" w:cs="Arial" w:eastAsia="Arial" w:hint="default"/>
          <w:spacing w:val="-7"/>
        </w:rPr>
        <w:t> </w:t>
      </w:r>
      <w:r>
        <w:rPr>
          <w:spacing w:val="-13"/>
        </w:rPr>
        <w:t>万股为基数，每</w:t>
      </w:r>
      <w:r>
        <w:rPr>
          <w:spacing w:val="-61"/>
        </w:rPr>
        <w:t> </w:t>
      </w:r>
      <w:r>
        <w:rPr>
          <w:rFonts w:ascii="Arial" w:hAnsi="Arial" w:cs="Arial" w:eastAsia="Arial" w:hint="default"/>
        </w:rPr>
        <w:t>10</w:t>
      </w:r>
      <w:r>
        <w:rPr>
          <w:rFonts w:ascii="Arial" w:hAnsi="Arial" w:cs="Arial" w:eastAsia="Arial" w:hint="default"/>
          <w:spacing w:val="-7"/>
        </w:rPr>
        <w:t> </w:t>
      </w:r>
      <w:r>
        <w:rPr/>
        <w:t>股派发现金股利人民币</w:t>
      </w:r>
      <w:r>
        <w:rPr>
          <w:spacing w:val="-61"/>
        </w:rPr>
        <w:t> </w:t>
      </w:r>
      <w:r>
        <w:rPr>
          <w:rFonts w:ascii="Arial" w:hAnsi="Arial" w:cs="Arial" w:eastAsia="Arial" w:hint="default"/>
        </w:rPr>
        <w:t>3</w:t>
      </w:r>
      <w:r>
        <w:rPr>
          <w:rFonts w:ascii="Arial" w:hAnsi="Arial" w:cs="Arial" w:eastAsia="Arial" w:hint="default"/>
          <w:spacing w:val="-7"/>
        </w:rPr>
        <w:t> </w:t>
      </w:r>
      <w:r>
        <w:rPr>
          <w:spacing w:val="-29"/>
        </w:rPr>
        <w:t>元（含税），</w:t>
      </w:r>
    </w:p>
    <w:p>
      <w:pPr>
        <w:pStyle w:val="BodyText"/>
        <w:spacing w:line="240" w:lineRule="auto"/>
        <w:ind w:left="678" w:right="2713"/>
        <w:jc w:val="left"/>
      </w:pPr>
      <w:r>
        <w:rPr/>
        <w:t>派发现金股利</w:t>
      </w:r>
      <w:r>
        <w:rPr>
          <w:spacing w:val="-63"/>
        </w:rPr>
        <w:t> </w:t>
      </w:r>
      <w:r>
        <w:rPr>
          <w:rFonts w:ascii="Arial" w:hAnsi="Arial" w:cs="Arial" w:eastAsia="Arial" w:hint="default"/>
        </w:rPr>
        <w:t>3,138.00</w:t>
      </w:r>
      <w:r>
        <w:rPr>
          <w:rFonts w:ascii="Arial" w:hAnsi="Arial" w:cs="Arial" w:eastAsia="Arial" w:hint="default"/>
          <w:spacing w:val="-7"/>
        </w:rPr>
        <w:t> </w:t>
      </w:r>
      <w:r>
        <w:rPr/>
        <w:t>万元。</w:t>
      </w:r>
    </w:p>
    <w:p>
      <w:pPr>
        <w:pStyle w:val="BodyText"/>
        <w:spacing w:line="240" w:lineRule="auto" w:before="134"/>
        <w:ind w:left="1158" w:right="0"/>
        <w:jc w:val="left"/>
        <w:rPr>
          <w:rFonts w:ascii="Arial" w:hAnsi="Arial" w:cs="Arial" w:eastAsia="Arial" w:hint="default"/>
        </w:rPr>
      </w:pPr>
      <w:r>
        <w:rPr/>
        <w:t>（</w:t>
      </w:r>
      <w:r>
        <w:rPr>
          <w:rFonts w:ascii="Arial" w:hAnsi="Arial" w:cs="Arial" w:eastAsia="Arial" w:hint="default"/>
          <w:w w:val="99"/>
        </w:rPr>
        <w:t>3</w:t>
      </w:r>
      <w:r>
        <w:rPr>
          <w:spacing w:val="-120"/>
        </w:rPr>
        <w:t>）</w:t>
      </w:r>
      <w:r>
        <w:rPr/>
        <w:t>公司</w:t>
      </w:r>
      <w:r>
        <w:rPr>
          <w:spacing w:val="-70"/>
        </w:rPr>
        <w:t> </w:t>
      </w: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8</w:t>
      </w:r>
      <w:r>
        <w:rPr>
          <w:rFonts w:ascii="Arial" w:hAnsi="Arial" w:cs="Arial" w:eastAsia="Arial" w:hint="default"/>
          <w:spacing w:val="-15"/>
        </w:rPr>
        <w:t> </w:t>
      </w:r>
      <w:r>
        <w:rPr/>
        <w:t>年利</w:t>
      </w:r>
      <w:r>
        <w:rPr>
          <w:spacing w:val="-3"/>
        </w:rPr>
        <w:t>润</w:t>
      </w:r>
      <w:r>
        <w:rPr/>
        <w:t>分配方案</w:t>
      </w:r>
      <w:r>
        <w:rPr>
          <w:spacing w:val="-120"/>
        </w:rPr>
        <w:t>：</w:t>
      </w:r>
      <w:r>
        <w:rPr/>
        <w:t>以公司</w:t>
      </w:r>
      <w:r>
        <w:rPr>
          <w:spacing w:val="-70"/>
        </w:rPr>
        <w:t> </w:t>
      </w:r>
      <w:r>
        <w:rPr>
          <w:rFonts w:ascii="Arial" w:hAnsi="Arial" w:cs="Arial" w:eastAsia="Arial" w:hint="default"/>
          <w:w w:val="99"/>
        </w:rPr>
        <w:t>2008</w:t>
      </w:r>
      <w:r>
        <w:rPr>
          <w:rFonts w:ascii="Arial" w:hAnsi="Arial" w:cs="Arial" w:eastAsia="Arial" w:hint="default"/>
          <w:spacing w:val="-18"/>
        </w:rPr>
        <w:t> </w:t>
      </w:r>
      <w:r>
        <w:rPr/>
        <w:t>年</w:t>
      </w:r>
      <w:r>
        <w:rPr>
          <w:spacing w:val="-70"/>
        </w:rPr>
        <w:t> </w:t>
      </w:r>
      <w:r>
        <w:rPr>
          <w:rFonts w:ascii="Arial" w:hAnsi="Arial" w:cs="Arial" w:eastAsia="Arial" w:hint="default"/>
          <w:w w:val="99"/>
        </w:rPr>
        <w:t>12</w:t>
      </w:r>
      <w:r>
        <w:rPr>
          <w:rFonts w:ascii="Arial" w:hAnsi="Arial" w:cs="Arial" w:eastAsia="Arial" w:hint="default"/>
          <w:spacing w:val="-16"/>
        </w:rPr>
        <w:t> </w:t>
      </w:r>
      <w:r>
        <w:rPr/>
        <w:t>月</w:t>
      </w:r>
      <w:r>
        <w:rPr>
          <w:spacing w:val="-70"/>
        </w:rPr>
        <w:t> </w:t>
      </w:r>
      <w:r>
        <w:rPr>
          <w:rFonts w:ascii="Arial" w:hAnsi="Arial" w:cs="Arial" w:eastAsia="Arial" w:hint="default"/>
          <w:w w:val="99"/>
        </w:rPr>
        <w:t>31</w:t>
      </w:r>
      <w:r>
        <w:rPr>
          <w:rFonts w:ascii="Arial" w:hAnsi="Arial" w:cs="Arial" w:eastAsia="Arial" w:hint="default"/>
          <w:spacing w:val="-16"/>
        </w:rPr>
        <w:t> </w:t>
      </w:r>
      <w:r>
        <w:rPr/>
        <w:t>日的总</w:t>
      </w:r>
      <w:r>
        <w:rPr>
          <w:spacing w:val="-3"/>
        </w:rPr>
        <w:t>股</w:t>
      </w:r>
      <w:r>
        <w:rPr/>
        <w:t>本</w:t>
      </w:r>
      <w:r>
        <w:rPr>
          <w:spacing w:val="-69"/>
        </w:rPr>
        <w:t> </w:t>
      </w:r>
      <w:r>
        <w:rPr>
          <w:rFonts w:ascii="Arial" w:hAnsi="Arial" w:cs="Arial" w:eastAsia="Arial" w:hint="default"/>
          <w:w w:val="99"/>
        </w:rPr>
        <w:t>7</w:t>
      </w:r>
      <w:r>
        <w:rPr>
          <w:rFonts w:ascii="Arial" w:hAnsi="Arial" w:cs="Arial" w:eastAsia="Arial" w:hint="default"/>
          <w:w w:val="100"/>
        </w:rPr>
        <w:t>,</w:t>
      </w:r>
      <w:r>
        <w:rPr>
          <w:rFonts w:ascii="Arial" w:hAnsi="Arial" w:cs="Arial" w:eastAsia="Arial" w:hint="default"/>
          <w:spacing w:val="1"/>
          <w:w w:val="100"/>
        </w:rPr>
        <w:t>7</w:t>
      </w:r>
      <w:r>
        <w:rPr>
          <w:rFonts w:ascii="Arial" w:hAnsi="Arial" w:cs="Arial" w:eastAsia="Arial" w:hint="default"/>
          <w:spacing w:val="-2"/>
          <w:w w:val="99"/>
        </w:rPr>
        <w:t>6</w:t>
      </w:r>
      <w:r>
        <w:rPr>
          <w:rFonts w:ascii="Arial" w:hAnsi="Arial" w:cs="Arial" w:eastAsia="Arial" w:hint="default"/>
          <w:w w:val="99"/>
        </w:rPr>
        <w:t>0</w:t>
      </w:r>
      <w:r>
        <w:rPr>
          <w:rFonts w:ascii="Arial" w:hAnsi="Arial" w:cs="Arial" w:eastAsia="Arial" w:hint="default"/>
        </w:rPr>
      </w:r>
    </w:p>
    <w:p>
      <w:pPr>
        <w:pStyle w:val="BodyText"/>
        <w:spacing w:line="338" w:lineRule="auto"/>
        <w:ind w:left="678" w:right="1781"/>
        <w:jc w:val="left"/>
      </w:pPr>
      <w:r>
        <w:rPr/>
        <w:t>万股为基数，向全体股东每</w:t>
      </w:r>
      <w:r>
        <w:rPr>
          <w:spacing w:val="-54"/>
        </w:rPr>
        <w:t> </w:t>
      </w:r>
      <w:r>
        <w:rPr>
          <w:rFonts w:ascii="Arial" w:hAnsi="Arial" w:cs="Arial" w:eastAsia="Arial" w:hint="default"/>
        </w:rPr>
        <w:t>10 </w:t>
      </w:r>
      <w:r>
        <w:rPr/>
        <w:t>股派发现金红利</w:t>
      </w:r>
      <w:r>
        <w:rPr>
          <w:spacing w:val="-54"/>
        </w:rPr>
        <w:t> </w:t>
      </w:r>
      <w:r>
        <w:rPr>
          <w:rFonts w:ascii="Arial" w:hAnsi="Arial" w:cs="Arial" w:eastAsia="Arial" w:hint="default"/>
        </w:rPr>
        <w:t>1.5</w:t>
      </w:r>
      <w:r>
        <w:rPr>
          <w:rFonts w:ascii="Arial" w:hAnsi="Arial" w:cs="Arial" w:eastAsia="Arial" w:hint="default"/>
          <w:spacing w:val="1"/>
        </w:rPr>
        <w:t> </w:t>
      </w:r>
      <w:r>
        <w:rPr/>
        <w:t>元人民币（含税），共计派</w:t>
      </w:r>
      <w:r>
        <w:rPr>
          <w:w w:val="100"/>
        </w:rPr>
        <w:t> </w:t>
      </w:r>
      <w:r>
        <w:rPr/>
        <w:t>发现金红利</w:t>
      </w:r>
      <w:r>
        <w:rPr>
          <w:spacing w:val="-63"/>
        </w:rPr>
        <w:t> </w:t>
      </w:r>
      <w:r>
        <w:rPr>
          <w:rFonts w:ascii="Arial" w:hAnsi="Arial" w:cs="Arial" w:eastAsia="Arial" w:hint="default"/>
        </w:rPr>
        <w:t>1</w:t>
      </w:r>
      <w:r>
        <w:rPr/>
        <w:t>，</w:t>
      </w:r>
      <w:r>
        <w:rPr>
          <w:rFonts w:ascii="Arial" w:hAnsi="Arial" w:cs="Arial" w:eastAsia="Arial" w:hint="default"/>
        </w:rPr>
        <w:t>164</w:t>
      </w:r>
      <w:r>
        <w:rPr>
          <w:rFonts w:ascii="Arial" w:hAnsi="Arial" w:cs="Arial" w:eastAsia="Arial" w:hint="default"/>
          <w:spacing w:val="-8"/>
        </w:rPr>
        <w:t> </w:t>
      </w:r>
      <w:r>
        <w:rPr/>
        <w:t>万元。剩余利润作为未分配利润留存，由新老股东共享。</w:t>
      </w:r>
    </w:p>
    <w:p>
      <w:pPr>
        <w:pStyle w:val="BodyText"/>
        <w:spacing w:line="240" w:lineRule="auto" w:before="27"/>
        <w:ind w:left="1158" w:right="2713"/>
        <w:jc w:val="left"/>
      </w:pPr>
      <w:r>
        <w:rPr>
          <w:rFonts w:ascii="Arial" w:hAnsi="Arial" w:cs="Arial" w:eastAsia="Arial" w:hint="default"/>
          <w:spacing w:val="-3"/>
        </w:rPr>
        <w:t>3</w:t>
      </w:r>
      <w:r>
        <w:rPr>
          <w:spacing w:val="-3"/>
        </w:rPr>
        <w:t>、</w:t>
      </w:r>
      <w:r>
        <w:rPr>
          <w:rFonts w:ascii="Arial" w:hAnsi="Arial" w:cs="Arial" w:eastAsia="Arial" w:hint="default"/>
          <w:spacing w:val="-3"/>
        </w:rPr>
        <w:t>2011</w:t>
      </w:r>
      <w:r>
        <w:rPr>
          <w:rFonts w:ascii="Arial" w:hAnsi="Arial" w:cs="Arial" w:eastAsia="Arial" w:hint="default"/>
          <w:spacing w:val="50"/>
        </w:rPr>
        <w:t> </w:t>
      </w:r>
      <w:r>
        <w:rPr/>
        <w:t>年度利润分配预案</w:t>
      </w:r>
    </w:p>
    <w:p>
      <w:pPr>
        <w:spacing w:after="0" w:line="240" w:lineRule="auto"/>
        <w:jc w:val="left"/>
        <w:sectPr>
          <w:pgSz w:w="11910" w:h="16840"/>
          <w:pgMar w:header="877" w:footer="835" w:top="1060" w:bottom="1020" w:left="1120" w:right="0"/>
        </w:sectPr>
      </w:pPr>
    </w:p>
    <w:p>
      <w:pPr>
        <w:spacing w:line="240" w:lineRule="auto" w:before="9"/>
        <w:rPr>
          <w:rFonts w:ascii="宋体" w:hAnsi="宋体" w:cs="宋体" w:eastAsia="宋体" w:hint="default"/>
          <w:sz w:val="22"/>
          <w:szCs w:val="22"/>
        </w:rPr>
      </w:pPr>
    </w:p>
    <w:p>
      <w:pPr>
        <w:pStyle w:val="BodyText"/>
        <w:spacing w:line="240" w:lineRule="auto" w:before="26"/>
        <w:ind w:left="618" w:right="1661"/>
        <w:jc w:val="left"/>
      </w:pPr>
      <w:r>
        <w:rPr/>
        <w:t>根据经中审国际会计师事务所有限公司审计的</w:t>
      </w:r>
      <w:r>
        <w:rPr>
          <w:spacing w:val="-57"/>
        </w:rPr>
        <w:t> </w:t>
      </w:r>
      <w:r>
        <w:rPr>
          <w:rFonts w:ascii="Arial" w:hAnsi="Arial" w:cs="Arial" w:eastAsia="Arial" w:hint="default"/>
        </w:rPr>
        <w:t>2011</w:t>
      </w:r>
      <w:r>
        <w:rPr>
          <w:rFonts w:ascii="Arial" w:hAnsi="Arial" w:cs="Arial" w:eastAsia="Arial" w:hint="default"/>
          <w:spacing w:val="-4"/>
        </w:rPr>
        <w:t> </w:t>
      </w:r>
      <w:r>
        <w:rPr>
          <w:spacing w:val="-3"/>
        </w:rPr>
        <w:t>年度财务报告，我公司</w:t>
      </w:r>
    </w:p>
    <w:p>
      <w:pPr>
        <w:pStyle w:val="BodyText"/>
        <w:spacing w:line="240" w:lineRule="auto"/>
        <w:ind w:right="1661"/>
        <w:jc w:val="left"/>
      </w:pPr>
      <w:r>
        <w:rPr>
          <w:rFonts w:ascii="Arial" w:hAnsi="Arial" w:cs="Arial" w:eastAsia="Arial" w:hint="default"/>
        </w:rPr>
        <w:t>2011 </w:t>
      </w:r>
      <w:r>
        <w:rPr/>
        <w:t>年度实现税后净利润 </w:t>
      </w:r>
      <w:r>
        <w:rPr>
          <w:rFonts w:ascii="Arial" w:hAnsi="Arial" w:cs="Arial" w:eastAsia="Arial" w:hint="default"/>
        </w:rPr>
        <w:t>68,449,111.47</w:t>
      </w:r>
      <w:r>
        <w:rPr>
          <w:rFonts w:ascii="Arial" w:hAnsi="Arial" w:cs="Arial" w:eastAsia="Arial" w:hint="default"/>
          <w:spacing w:val="-20"/>
        </w:rPr>
        <w:t> </w:t>
      </w:r>
      <w:r>
        <w:rPr/>
        <w:t>元。按照《公司章程》的规定，应提</w:t>
      </w:r>
    </w:p>
    <w:p>
      <w:pPr>
        <w:pStyle w:val="BodyText"/>
        <w:spacing w:line="240" w:lineRule="auto" w:before="134"/>
        <w:ind w:right="1661"/>
        <w:jc w:val="left"/>
      </w:pPr>
      <w:r>
        <w:rPr/>
        <w:t>取法定盈余公积 </w:t>
      </w:r>
      <w:r>
        <w:rPr>
          <w:rFonts w:ascii="Arial" w:hAnsi="Arial" w:cs="Arial" w:eastAsia="Arial" w:hint="default"/>
        </w:rPr>
        <w:t>6,844,911.15</w:t>
      </w:r>
      <w:r>
        <w:rPr>
          <w:rFonts w:ascii="Arial" w:hAnsi="Arial" w:cs="Arial" w:eastAsia="Arial" w:hint="default"/>
          <w:spacing w:val="-2"/>
        </w:rPr>
        <w:t> </w:t>
      </w:r>
      <w:r>
        <w:rPr/>
        <w:t>元，提取法定盈余公积后的利润连同上年末的未</w:t>
      </w:r>
    </w:p>
    <w:p>
      <w:pPr>
        <w:pStyle w:val="BodyText"/>
        <w:spacing w:line="240" w:lineRule="auto"/>
        <w:ind w:right="1787"/>
        <w:jc w:val="left"/>
      </w:pPr>
      <w:r>
        <w:rPr/>
        <w:t>分配利润，剩余的可供股东分配利润</w:t>
      </w:r>
      <w:r>
        <w:rPr>
          <w:spacing w:val="-65"/>
        </w:rPr>
        <w:t> </w:t>
      </w:r>
      <w:r>
        <w:rPr>
          <w:rFonts w:ascii="Arial" w:hAnsi="Arial" w:cs="Arial" w:eastAsia="Arial" w:hint="default"/>
        </w:rPr>
        <w:t>167,957,807.11</w:t>
      </w:r>
      <w:r>
        <w:rPr>
          <w:rFonts w:ascii="Arial" w:hAnsi="Arial" w:cs="Arial" w:eastAsia="Arial" w:hint="default"/>
          <w:spacing w:val="-9"/>
        </w:rPr>
        <w:t> </w:t>
      </w:r>
      <w:r>
        <w:rPr/>
        <w:t>元。</w:t>
      </w:r>
    </w:p>
    <w:p>
      <w:pPr>
        <w:pStyle w:val="BodyText"/>
        <w:spacing w:line="240" w:lineRule="auto" w:before="134"/>
        <w:ind w:left="618" w:right="1661"/>
        <w:jc w:val="left"/>
      </w:pPr>
      <w:r>
        <w:rPr/>
        <w:t>根据公司经营发展状况，公司</w:t>
      </w:r>
      <w:r>
        <w:rPr>
          <w:spacing w:val="-51"/>
        </w:rPr>
        <w:t> </w:t>
      </w:r>
      <w:r>
        <w:rPr>
          <w:rFonts w:ascii="Arial" w:hAnsi="Arial" w:cs="Arial" w:eastAsia="Arial" w:hint="default"/>
        </w:rPr>
        <w:t>2011</w:t>
      </w:r>
      <w:r>
        <w:rPr>
          <w:rFonts w:ascii="Arial" w:hAnsi="Arial" w:cs="Arial" w:eastAsia="Arial" w:hint="default"/>
          <w:spacing w:val="3"/>
        </w:rPr>
        <w:t> </w:t>
      </w:r>
      <w:r>
        <w:rPr/>
        <w:t>年度利润分配方案为：以公司</w:t>
      </w:r>
      <w:r>
        <w:rPr>
          <w:spacing w:val="-51"/>
        </w:rPr>
        <w:t> </w:t>
      </w:r>
      <w:r>
        <w:rPr>
          <w:rFonts w:ascii="Arial" w:hAnsi="Arial" w:cs="Arial" w:eastAsia="Arial" w:hint="default"/>
        </w:rPr>
        <w:t>2011</w:t>
      </w:r>
      <w:r>
        <w:rPr>
          <w:rFonts w:ascii="Arial" w:hAnsi="Arial" w:cs="Arial" w:eastAsia="Arial" w:hint="default"/>
          <w:spacing w:val="3"/>
        </w:rPr>
        <w:t> </w:t>
      </w:r>
      <w:r>
        <w:rPr/>
        <w:t>年</w:t>
      </w:r>
    </w:p>
    <w:p>
      <w:pPr>
        <w:pStyle w:val="BodyText"/>
        <w:spacing w:line="240" w:lineRule="auto"/>
        <w:ind w:right="1661"/>
        <w:jc w:val="left"/>
      </w:pPr>
      <w:r>
        <w:rPr>
          <w:rFonts w:ascii="Arial" w:hAnsi="Arial" w:cs="Arial" w:eastAsia="Arial" w:hint="default"/>
        </w:rPr>
        <w:t>12</w:t>
      </w:r>
      <w:r>
        <w:rPr>
          <w:rFonts w:ascii="Arial" w:hAnsi="Arial" w:cs="Arial" w:eastAsia="Arial" w:hint="default"/>
          <w:spacing w:val="9"/>
        </w:rPr>
        <w:t> </w:t>
      </w:r>
      <w:r>
        <w:rPr/>
        <w:t>月</w:t>
      </w:r>
      <w:r>
        <w:rPr>
          <w:spacing w:val="-46"/>
        </w:rPr>
        <w:t> </w:t>
      </w:r>
      <w:r>
        <w:rPr>
          <w:rFonts w:ascii="Arial" w:hAnsi="Arial" w:cs="Arial" w:eastAsia="Arial" w:hint="default"/>
        </w:rPr>
        <w:t>31</w:t>
      </w:r>
      <w:r>
        <w:rPr>
          <w:rFonts w:ascii="Arial" w:hAnsi="Arial" w:cs="Arial" w:eastAsia="Arial" w:hint="default"/>
          <w:spacing w:val="9"/>
        </w:rPr>
        <w:t> </w:t>
      </w:r>
      <w:r>
        <w:rPr/>
        <w:t>日总股本</w:t>
      </w:r>
      <w:r>
        <w:rPr>
          <w:spacing w:val="-45"/>
        </w:rPr>
        <w:t> </w:t>
      </w:r>
      <w:r>
        <w:rPr>
          <w:rFonts w:ascii="Arial" w:hAnsi="Arial" w:cs="Arial" w:eastAsia="Arial" w:hint="default"/>
        </w:rPr>
        <w:t>15,690</w:t>
      </w:r>
      <w:r>
        <w:rPr>
          <w:rFonts w:ascii="Arial" w:hAnsi="Arial" w:cs="Arial" w:eastAsia="Arial" w:hint="default"/>
          <w:spacing w:val="9"/>
        </w:rPr>
        <w:t> </w:t>
      </w:r>
      <w:r>
        <w:rPr/>
        <w:t>万股为基数，向全体股东每</w:t>
      </w:r>
      <w:r>
        <w:rPr>
          <w:spacing w:val="-45"/>
        </w:rPr>
        <w:t> </w:t>
      </w:r>
      <w:r>
        <w:rPr>
          <w:rFonts w:ascii="Arial" w:hAnsi="Arial" w:cs="Arial" w:eastAsia="Arial" w:hint="default"/>
        </w:rPr>
        <w:t>10</w:t>
      </w:r>
      <w:r>
        <w:rPr>
          <w:rFonts w:ascii="Arial" w:hAnsi="Arial" w:cs="Arial" w:eastAsia="Arial" w:hint="default"/>
          <w:spacing w:val="9"/>
        </w:rPr>
        <w:t> </w:t>
      </w:r>
      <w:r>
        <w:rPr/>
        <w:t>股派发现金股利人民</w:t>
      </w:r>
    </w:p>
    <w:p>
      <w:pPr>
        <w:pStyle w:val="BodyText"/>
        <w:spacing w:line="240" w:lineRule="auto" w:before="134"/>
        <w:ind w:right="1787"/>
        <w:jc w:val="left"/>
      </w:pPr>
      <w:r>
        <w:rPr/>
        <w:t>币</w:t>
      </w:r>
      <w:r>
        <w:rPr>
          <w:spacing w:val="-62"/>
        </w:rPr>
        <w:t> </w:t>
      </w:r>
      <w:r>
        <w:rPr>
          <w:rFonts w:ascii="Arial" w:hAnsi="Arial" w:cs="Arial" w:eastAsia="Arial" w:hint="default"/>
        </w:rPr>
        <w:t>3</w:t>
      </w:r>
      <w:r>
        <w:rPr>
          <w:rFonts w:ascii="Arial" w:hAnsi="Arial" w:cs="Arial" w:eastAsia="Arial" w:hint="default"/>
          <w:spacing w:val="-8"/>
        </w:rPr>
        <w:t> </w:t>
      </w:r>
      <w:r>
        <w:rPr/>
        <w:t>元（含税），合计派发现金</w:t>
      </w:r>
      <w:r>
        <w:rPr>
          <w:spacing w:val="-62"/>
        </w:rPr>
        <w:t> </w:t>
      </w:r>
      <w:r>
        <w:rPr>
          <w:rFonts w:ascii="Arial" w:hAnsi="Arial" w:cs="Arial" w:eastAsia="Arial" w:hint="default"/>
        </w:rPr>
        <w:t>4,707</w:t>
      </w:r>
      <w:r>
        <w:rPr>
          <w:rFonts w:ascii="Arial" w:hAnsi="Arial" w:cs="Arial" w:eastAsia="Arial" w:hint="default"/>
          <w:spacing w:val="-8"/>
        </w:rPr>
        <w:t> </w:t>
      </w:r>
      <w:r>
        <w:rPr/>
        <w:t>万元，其余未分配利润结转下年。</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8"/>
          <w:szCs w:val="18"/>
        </w:rPr>
      </w:pPr>
    </w:p>
    <w:p>
      <w:pPr>
        <w:pStyle w:val="BodyText"/>
        <w:spacing w:line="240" w:lineRule="auto" w:before="0"/>
        <w:ind w:left="618" w:right="1787"/>
        <w:jc w:val="left"/>
      </w:pPr>
      <w:r>
        <w:rPr/>
        <w:t>本次利润分配预案尚需提交公司</w:t>
      </w:r>
      <w:r>
        <w:rPr>
          <w:spacing w:val="-62"/>
        </w:rPr>
        <w:t> </w:t>
      </w:r>
      <w:r>
        <w:rPr>
          <w:rFonts w:ascii="Arial" w:hAnsi="Arial" w:cs="Arial" w:eastAsia="Arial" w:hint="default"/>
        </w:rPr>
        <w:t>2011</w:t>
      </w:r>
      <w:r>
        <w:rPr>
          <w:rFonts w:ascii="Arial" w:hAnsi="Arial" w:cs="Arial" w:eastAsia="Arial" w:hint="default"/>
          <w:spacing w:val="-8"/>
        </w:rPr>
        <w:t> </w:t>
      </w:r>
      <w:r>
        <w:rPr/>
        <w:t>年年度股东大会审议。</w:t>
      </w:r>
    </w:p>
    <w:p>
      <w:pPr>
        <w:spacing w:after="0" w:line="240" w:lineRule="auto"/>
        <w:jc w:val="left"/>
        <w:sectPr>
          <w:footerReference w:type="default" r:id="rId465"/>
          <w:pgSz w:w="11910" w:h="16840"/>
          <w:pgMar w:footer="835" w:header="877" w:top="1060" w:bottom="102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2"/>
        <w:ind w:right="1661"/>
        <w:jc w:val="center"/>
        <w:rPr>
          <w:b w:val="0"/>
          <w:bCs w:val="0"/>
        </w:rPr>
      </w:pPr>
      <w:bookmarkStart w:name="_TOC_250006" w:id="4"/>
      <w:r>
        <w:rPr/>
        <w:t>第四节</w:t>
      </w:r>
      <w:r>
        <w:rPr>
          <w:spacing w:val="-3"/>
        </w:rPr>
        <w:t> </w:t>
      </w:r>
      <w:r>
        <w:rPr/>
        <w:t>重要事项</w:t>
      </w:r>
      <w:bookmarkEnd w:id="4"/>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3"/>
        <w:rPr>
          <w:rFonts w:ascii="黑体" w:hAnsi="黑体" w:cs="黑体" w:eastAsia="黑体" w:hint="default"/>
          <w:b/>
          <w:bCs/>
          <w:sz w:val="25"/>
          <w:szCs w:val="25"/>
        </w:rPr>
      </w:pPr>
    </w:p>
    <w:p>
      <w:pPr>
        <w:pStyle w:val="Heading2"/>
        <w:spacing w:line="355" w:lineRule="auto"/>
        <w:ind w:right="1787"/>
        <w:jc w:val="left"/>
        <w:rPr>
          <w:b w:val="0"/>
          <w:bCs w:val="0"/>
        </w:rPr>
      </w:pPr>
      <w:r>
        <w:rPr>
          <w:spacing w:val="3"/>
        </w:rPr>
        <w:t>一、报告期内，公司无重大诉讼、仲裁事项。无控股股东及其关联方非经营性</w:t>
      </w:r>
      <w:r>
        <w:rPr>
          <w:spacing w:val="4"/>
          <w:w w:val="99"/>
        </w:rPr>
        <w:t> </w:t>
      </w:r>
      <w:r>
        <w:rPr/>
        <w:t>占用资金情况。</w:t>
      </w:r>
      <w:r>
        <w:rPr>
          <w:b w:val="0"/>
          <w:bCs w:val="0"/>
        </w:rPr>
      </w:r>
    </w:p>
    <w:p>
      <w:pPr>
        <w:spacing w:line="240" w:lineRule="auto" w:before="2"/>
        <w:rPr>
          <w:rFonts w:ascii="宋体" w:hAnsi="宋体" w:cs="宋体" w:eastAsia="宋体" w:hint="default"/>
          <w:b/>
          <w:bCs/>
          <w:sz w:val="25"/>
          <w:szCs w:val="25"/>
        </w:rPr>
      </w:pPr>
    </w:p>
    <w:p>
      <w:pPr>
        <w:pStyle w:val="Heading2"/>
        <w:spacing w:line="578" w:lineRule="auto"/>
        <w:ind w:right="5269"/>
        <w:jc w:val="left"/>
        <w:rPr>
          <w:b w:val="0"/>
          <w:bCs w:val="0"/>
        </w:rPr>
      </w:pPr>
      <w:r>
        <w:rPr/>
        <w:t>二、报告期内，公司无破产重组事项。</w:t>
      </w:r>
      <w:r>
        <w:rPr>
          <w:w w:val="99"/>
        </w:rPr>
        <w:t> </w:t>
      </w:r>
      <w:r>
        <w:rPr/>
        <w:t>三、报告期内收购及出售资产、企业合并事项</w:t>
      </w:r>
      <w:r>
        <w:rPr>
          <w:b w:val="0"/>
          <w:bCs w:val="0"/>
        </w:rPr>
      </w:r>
    </w:p>
    <w:p>
      <w:pPr>
        <w:pStyle w:val="BodyText"/>
        <w:spacing w:line="240" w:lineRule="auto" w:before="103"/>
        <w:ind w:left="618" w:right="1787"/>
        <w:jc w:val="left"/>
      </w:pPr>
      <w:r>
        <w:rPr/>
        <w:t>（一）收购资产</w:t>
      </w:r>
    </w:p>
    <w:p>
      <w:pPr>
        <w:pStyle w:val="BodyText"/>
        <w:spacing w:line="338" w:lineRule="auto" w:before="154"/>
        <w:ind w:right="1786" w:firstLine="479"/>
        <w:jc w:val="left"/>
      </w:pPr>
      <w:r>
        <w:rPr>
          <w:rFonts w:ascii="Arial" w:hAnsi="Arial" w:cs="Arial" w:eastAsia="Arial" w:hint="default"/>
        </w:rPr>
        <w:t>1</w:t>
      </w:r>
      <w:r>
        <w:rPr/>
        <w:t>、公司</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18</w:t>
      </w:r>
      <w:r>
        <w:rPr/>
        <w:t>日第二届董事会第七次会议审议通过，使用超募资金 人民币</w:t>
      </w:r>
      <w:r>
        <w:rPr>
          <w:rFonts w:ascii="Arial" w:hAnsi="Arial" w:cs="Arial" w:eastAsia="Arial" w:hint="default"/>
        </w:rPr>
        <w:t>1,200</w:t>
      </w:r>
      <w:r>
        <w:rPr/>
        <w:t>万元整收购深圳市同洲电子股份有限公司持有的深圳市汇巨信息技 </w:t>
      </w:r>
      <w:r>
        <w:rPr>
          <w:spacing w:val="-2"/>
        </w:rPr>
        <w:t>术有限公司注册资本的</w:t>
      </w:r>
      <w:r>
        <w:rPr>
          <w:rFonts w:ascii="Arial" w:hAnsi="Arial" w:cs="Arial" w:eastAsia="Arial" w:hint="default"/>
          <w:spacing w:val="-2"/>
        </w:rPr>
        <w:t>17.24%</w:t>
      </w:r>
      <w:r>
        <w:rPr>
          <w:spacing w:val="-2"/>
        </w:rPr>
        <w:t>；并使用超募资金人民币</w:t>
      </w:r>
      <w:r>
        <w:rPr>
          <w:rFonts w:ascii="Arial" w:hAnsi="Arial" w:cs="Arial" w:eastAsia="Arial" w:hint="default"/>
          <w:spacing w:val="-2"/>
        </w:rPr>
        <w:t>2,640</w:t>
      </w:r>
      <w:r>
        <w:rPr>
          <w:spacing w:val="-2"/>
        </w:rPr>
        <w:t>万元整对汇巨技术</w:t>
      </w:r>
      <w:r>
        <w:rPr>
          <w:spacing w:val="-111"/>
        </w:rPr>
        <w:t> </w:t>
      </w:r>
      <w:r>
        <w:rPr>
          <w:spacing w:val="-111"/>
        </w:rPr>
      </w:r>
      <w:r>
        <w:rPr/>
        <w:t>进行增资，其中人民币</w:t>
      </w:r>
      <w:r>
        <w:rPr>
          <w:rFonts w:ascii="Arial" w:hAnsi="Arial" w:cs="Arial" w:eastAsia="Arial" w:hint="default"/>
        </w:rPr>
        <w:t>440</w:t>
      </w:r>
      <w:r>
        <w:rPr/>
        <w:t>万元计入汇巨技术注册资本，人民币</w:t>
      </w:r>
      <w:r>
        <w:rPr>
          <w:rFonts w:ascii="Arial" w:hAnsi="Arial" w:cs="Arial" w:eastAsia="Arial" w:hint="default"/>
        </w:rPr>
        <w:t>2,200</w:t>
      </w:r>
      <w:r>
        <w:rPr/>
        <w:t>万元计入 </w:t>
      </w:r>
      <w:r>
        <w:rPr>
          <w:spacing w:val="-4"/>
        </w:rPr>
        <w:t>汇巨技术的资本公积，增资后公司持有深圳汇巨公司注册资本的</w:t>
      </w:r>
      <w:r>
        <w:rPr>
          <w:rFonts w:ascii="Arial" w:hAnsi="Arial" w:cs="Arial" w:eastAsia="Arial" w:hint="default"/>
          <w:spacing w:val="-4"/>
        </w:rPr>
        <w:t>40%</w:t>
      </w:r>
      <w:r>
        <w:rPr>
          <w:spacing w:val="-4"/>
        </w:rPr>
        <w:t>，截止</w:t>
      </w:r>
      <w:r>
        <w:rPr>
          <w:rFonts w:ascii="Arial" w:hAnsi="Arial" w:cs="Arial" w:eastAsia="Arial" w:hint="default"/>
          <w:spacing w:val="-4"/>
        </w:rPr>
        <w:t>2011</w:t>
      </w:r>
      <w:r>
        <w:rPr>
          <w:rFonts w:ascii="Arial" w:hAnsi="Arial" w:cs="Arial" w:eastAsia="Arial" w:hint="default"/>
          <w:spacing w:val="-61"/>
        </w:rPr>
        <w:t> </w:t>
      </w:r>
      <w:r>
        <w:rPr/>
        <w:t>年</w:t>
      </w:r>
      <w:r>
        <w:rPr>
          <w:rFonts w:ascii="Arial" w:hAnsi="Arial" w:cs="Arial" w:eastAsia="Arial" w:hint="default"/>
        </w:rPr>
        <w:t>12</w:t>
      </w:r>
      <w:r>
        <w:rPr/>
        <w:t>月</w:t>
      </w:r>
      <w:r>
        <w:rPr>
          <w:rFonts w:ascii="Arial" w:hAnsi="Arial" w:cs="Arial" w:eastAsia="Arial" w:hint="default"/>
        </w:rPr>
        <w:t>31</w:t>
      </w:r>
      <w:r>
        <w:rPr/>
        <w:t>日，累计完成投资</w:t>
      </w:r>
      <w:r>
        <w:rPr>
          <w:rFonts w:ascii="Arial" w:hAnsi="Arial" w:cs="Arial" w:eastAsia="Arial" w:hint="default"/>
        </w:rPr>
        <w:t>3000</w:t>
      </w:r>
      <w:r>
        <w:rPr/>
        <w:t>万元。</w:t>
      </w:r>
    </w:p>
    <w:p>
      <w:pPr>
        <w:pStyle w:val="BodyText"/>
        <w:spacing w:line="345" w:lineRule="auto" w:before="24"/>
        <w:ind w:right="1661" w:firstLine="479"/>
        <w:jc w:val="left"/>
      </w:pPr>
      <w:r>
        <w:rPr/>
        <w:t>公司于</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18</w:t>
      </w:r>
      <w:r>
        <w:rPr/>
        <w:t>日与深圳市同洲电子股份有限公司签订了《股权转让协 </w:t>
      </w:r>
      <w:r>
        <w:rPr>
          <w:spacing w:val="-13"/>
        </w:rPr>
        <w:t>议》，之后与汇巨技术股东同洲电子、叶沙野、韩雷、刘长华签订了《增资协议》，</w:t>
      </w:r>
      <w:r>
        <w:rPr>
          <w:spacing w:val="-90"/>
        </w:rPr>
        <w:t> </w:t>
      </w:r>
      <w:r>
        <w:rPr>
          <w:spacing w:val="-90"/>
        </w:rPr>
      </w:r>
      <w:r>
        <w:rPr/>
        <w:t>根据股权转让协议，深圳汇巨技术已于</w:t>
      </w:r>
      <w:r>
        <w:rPr>
          <w:rFonts w:ascii="Arial" w:hAnsi="Arial" w:cs="Arial" w:eastAsia="Arial" w:hint="default"/>
        </w:rPr>
        <w:t>2011</w:t>
      </w:r>
      <w:r>
        <w:rPr/>
        <w:t>年</w:t>
      </w:r>
      <w:r>
        <w:rPr>
          <w:rFonts w:ascii="Arial" w:hAnsi="Arial" w:cs="Arial" w:eastAsia="Arial" w:hint="default"/>
        </w:rPr>
        <w:t>2</w:t>
      </w:r>
      <w:r>
        <w:rPr/>
        <w:t>月</w:t>
      </w:r>
      <w:r>
        <w:rPr>
          <w:rFonts w:ascii="Arial" w:hAnsi="Arial" w:cs="Arial" w:eastAsia="Arial" w:hint="default"/>
        </w:rPr>
        <w:t>17</w:t>
      </w:r>
      <w:r>
        <w:rPr/>
        <w:t>日完成工商变更登记并取得 新的《企业法人营业执照》。</w:t>
      </w:r>
    </w:p>
    <w:p>
      <w:pPr>
        <w:pStyle w:val="BodyText"/>
        <w:spacing w:line="338" w:lineRule="auto" w:before="46"/>
        <w:ind w:right="1793" w:firstLine="479"/>
        <w:jc w:val="both"/>
      </w:pPr>
      <w:r>
        <w:rPr>
          <w:rFonts w:ascii="Arial" w:hAnsi="Arial" w:cs="Arial" w:eastAsia="Arial" w:hint="default"/>
          <w:spacing w:val="-3"/>
        </w:rPr>
        <w:t>2</w:t>
      </w:r>
      <w:r>
        <w:rPr>
          <w:spacing w:val="-3"/>
        </w:rPr>
        <w:t>、公司</w:t>
      </w:r>
      <w:r>
        <w:rPr>
          <w:rFonts w:ascii="Arial" w:hAnsi="Arial" w:cs="Arial" w:eastAsia="Arial" w:hint="default"/>
          <w:spacing w:val="-3"/>
        </w:rPr>
        <w:t>2011</w:t>
      </w:r>
      <w:r>
        <w:rPr>
          <w:spacing w:val="-3"/>
        </w:rPr>
        <w:t>年</w:t>
      </w:r>
      <w:r>
        <w:rPr>
          <w:rFonts w:ascii="Arial" w:hAnsi="Arial" w:cs="Arial" w:eastAsia="Arial" w:hint="default"/>
          <w:spacing w:val="-3"/>
        </w:rPr>
        <w:t>1</w:t>
      </w:r>
      <w:r>
        <w:rPr>
          <w:spacing w:val="-3"/>
        </w:rPr>
        <w:t>月</w:t>
      </w:r>
      <w:r>
        <w:rPr>
          <w:rFonts w:ascii="Arial" w:hAnsi="Arial" w:cs="Arial" w:eastAsia="Arial" w:hint="default"/>
          <w:spacing w:val="-3"/>
        </w:rPr>
        <w:t>18</w:t>
      </w:r>
      <w:r>
        <w:rPr>
          <w:spacing w:val="-3"/>
        </w:rPr>
        <w:t>日第二届董事会第七次会议审议通过，以人民币</w:t>
      </w:r>
      <w:r>
        <w:rPr>
          <w:rFonts w:ascii="Arial" w:hAnsi="Arial" w:cs="Arial" w:eastAsia="Arial" w:hint="default"/>
          <w:spacing w:val="-3"/>
        </w:rPr>
        <w:t>4</w:t>
      </w:r>
      <w:r>
        <w:rPr>
          <w:spacing w:val="-3"/>
        </w:rPr>
        <w:t>元收</w:t>
      </w:r>
      <w:r>
        <w:rPr/>
        <w:t> 购广州易星信息科技有限公司</w:t>
      </w:r>
      <w:r>
        <w:rPr>
          <w:rFonts w:ascii="Arial" w:hAnsi="Arial" w:cs="Arial" w:eastAsia="Arial" w:hint="default"/>
        </w:rPr>
        <w:t>16.7%</w:t>
      </w:r>
      <w:r>
        <w:rPr/>
        <w:t>股权并对其增资人民币</w:t>
      </w:r>
      <w:r>
        <w:rPr>
          <w:rFonts w:ascii="Arial" w:hAnsi="Arial" w:cs="Arial" w:eastAsia="Arial" w:hint="default"/>
        </w:rPr>
        <w:t>700</w:t>
      </w:r>
      <w:r>
        <w:rPr/>
        <w:t>万元，增资完成 后公司持有广州易星</w:t>
      </w:r>
      <w:r>
        <w:rPr>
          <w:rFonts w:ascii="Arial" w:hAnsi="Arial" w:cs="Arial" w:eastAsia="Arial" w:hint="default"/>
        </w:rPr>
        <w:t>51%</w:t>
      </w:r>
      <w:r>
        <w:rPr/>
        <w:t>股权。</w:t>
      </w:r>
    </w:p>
    <w:p>
      <w:pPr>
        <w:pStyle w:val="BodyText"/>
        <w:spacing w:line="338" w:lineRule="auto" w:before="27"/>
        <w:ind w:right="1693" w:firstLine="424"/>
        <w:jc w:val="both"/>
      </w:pPr>
      <w:r>
        <w:rPr/>
        <w:t>公司于</w:t>
      </w:r>
      <w:r>
        <w:rPr>
          <w:spacing w:val="-81"/>
        </w:rPr>
        <w:t> </w:t>
      </w:r>
      <w:r>
        <w:rPr>
          <w:rFonts w:ascii="Arial" w:hAnsi="Arial" w:cs="Arial" w:eastAsia="Arial" w:hint="default"/>
          <w:spacing w:val="-4"/>
        </w:rPr>
        <w:t>2011</w:t>
      </w:r>
      <w:r>
        <w:rPr>
          <w:rFonts w:ascii="Arial" w:hAnsi="Arial" w:cs="Arial" w:eastAsia="Arial" w:hint="default"/>
          <w:spacing w:val="-26"/>
        </w:rPr>
        <w:t> </w:t>
      </w:r>
      <w:r>
        <w:rPr/>
        <w:t>年</w:t>
      </w:r>
      <w:r>
        <w:rPr>
          <w:spacing w:val="-79"/>
        </w:rPr>
        <w:t> </w:t>
      </w:r>
      <w:r>
        <w:rPr>
          <w:rFonts w:ascii="Arial" w:hAnsi="Arial" w:cs="Arial" w:eastAsia="Arial" w:hint="default"/>
        </w:rPr>
        <w:t>1</w:t>
      </w:r>
      <w:r>
        <w:rPr>
          <w:rFonts w:ascii="Arial" w:hAnsi="Arial" w:cs="Arial" w:eastAsia="Arial" w:hint="default"/>
          <w:spacing w:val="-26"/>
        </w:rPr>
        <w:t> </w:t>
      </w:r>
      <w:r>
        <w:rPr/>
        <w:t>月</w:t>
      </w:r>
      <w:r>
        <w:rPr>
          <w:spacing w:val="-81"/>
        </w:rPr>
        <w:t> </w:t>
      </w:r>
      <w:r>
        <w:rPr>
          <w:rFonts w:ascii="Arial" w:hAnsi="Arial" w:cs="Arial" w:eastAsia="Arial" w:hint="default"/>
        </w:rPr>
        <w:t>18</w:t>
      </w:r>
      <w:r>
        <w:rPr>
          <w:rFonts w:ascii="Arial" w:hAnsi="Arial" w:cs="Arial" w:eastAsia="Arial" w:hint="default"/>
          <w:spacing w:val="-28"/>
        </w:rPr>
        <w:t> </w:t>
      </w:r>
      <w:r>
        <w:rPr/>
        <w:t>日与广州易星信息科技有限公司全体四位自然人股东 </w:t>
      </w:r>
      <w:r>
        <w:rPr>
          <w:spacing w:val="-5"/>
        </w:rPr>
        <w:t>签订了《股权转让协议》，双方约定四位股东将其一共持有的</w:t>
      </w:r>
      <w:r>
        <w:rPr>
          <w:spacing w:val="-40"/>
        </w:rPr>
        <w:t> </w:t>
      </w:r>
      <w:r>
        <w:rPr>
          <w:rFonts w:ascii="Arial" w:hAnsi="Arial" w:cs="Arial" w:eastAsia="Arial" w:hint="default"/>
          <w:spacing w:val="-1"/>
          <w:w w:val="99"/>
        </w:rPr>
        <w:t>16.7%</w:t>
      </w:r>
      <w:r>
        <w:rPr>
          <w:spacing w:val="-1"/>
          <w:w w:val="99"/>
        </w:rPr>
        <w:t>的股份以人</w:t>
      </w:r>
      <w:r>
        <w:rPr>
          <w:spacing w:val="-107"/>
          <w:w w:val="99"/>
        </w:rPr>
        <w:t> </w:t>
      </w:r>
      <w:r>
        <w:rPr/>
        <w:t>民币</w:t>
      </w:r>
      <w:r>
        <w:rPr>
          <w:spacing w:val="-50"/>
        </w:rPr>
        <w:t> </w:t>
      </w:r>
      <w:r>
        <w:rPr>
          <w:rFonts w:ascii="Arial" w:hAnsi="Arial" w:cs="Arial" w:eastAsia="Arial" w:hint="default"/>
          <w:w w:val="99"/>
        </w:rPr>
        <w:t>4</w:t>
      </w:r>
      <w:r>
        <w:rPr>
          <w:rFonts w:ascii="Arial" w:hAnsi="Arial" w:cs="Arial" w:eastAsia="Arial" w:hint="default"/>
          <w:spacing w:val="6"/>
          <w:w w:val="99"/>
        </w:rPr>
        <w:t> </w:t>
      </w:r>
      <w:r>
        <w:rPr>
          <w:spacing w:val="-8"/>
        </w:rPr>
        <w:t>元转让给公司。《股权转让协议》签订之后，双方又签订了《增资协议》，</w:t>
      </w:r>
    </w:p>
    <w:p>
      <w:pPr>
        <w:pStyle w:val="BodyText"/>
        <w:spacing w:line="240" w:lineRule="auto" w:before="24"/>
        <w:ind w:right="1661"/>
        <w:jc w:val="left"/>
      </w:pPr>
      <w:r>
        <w:rPr/>
        <w:t>双方约定公司单方面向广州易星增资 </w:t>
      </w:r>
      <w:r>
        <w:rPr>
          <w:rFonts w:ascii="Arial" w:hAnsi="Arial" w:cs="Arial" w:eastAsia="Arial" w:hint="default"/>
        </w:rPr>
        <w:t>700</w:t>
      </w:r>
      <w:r>
        <w:rPr>
          <w:rFonts w:ascii="Arial" w:hAnsi="Arial" w:cs="Arial" w:eastAsia="Arial" w:hint="default"/>
          <w:spacing w:val="40"/>
        </w:rPr>
        <w:t> </w:t>
      </w:r>
      <w:r>
        <w:rPr/>
        <w:t>万元。上述股权转让已完成，广州易</w:t>
      </w:r>
    </w:p>
    <w:p>
      <w:pPr>
        <w:pStyle w:val="BodyText"/>
        <w:spacing w:line="240" w:lineRule="auto" w:before="136"/>
        <w:ind w:right="1661"/>
        <w:jc w:val="left"/>
      </w:pPr>
      <w:r>
        <w:rPr/>
        <w:t>星已于</w:t>
      </w:r>
      <w:r>
        <w:rPr>
          <w:spacing w:val="-61"/>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w:t>
      </w:r>
      <w:r>
        <w:rPr>
          <w:spacing w:val="-60"/>
        </w:rPr>
        <w:t> </w:t>
      </w:r>
      <w:r>
        <w:rPr>
          <w:rFonts w:ascii="Arial" w:hAnsi="Arial" w:cs="Arial" w:eastAsia="Arial" w:hint="default"/>
          <w:w w:val="99"/>
        </w:rPr>
        <w:t>3</w:t>
      </w:r>
      <w:r>
        <w:rPr>
          <w:rFonts w:ascii="Arial" w:hAnsi="Arial" w:cs="Arial" w:eastAsia="Arial" w:hint="default"/>
          <w:spacing w:val="-6"/>
        </w:rPr>
        <w:t> </w:t>
      </w:r>
      <w:r>
        <w:rPr/>
        <w:t>月</w:t>
      </w:r>
      <w:r>
        <w:rPr>
          <w:spacing w:val="-62"/>
        </w:rPr>
        <w:t> </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日完成工商变更登记并取得新的《企业法人营业执照</w:t>
      </w:r>
      <w:r>
        <w:rPr>
          <w:spacing w:val="-119"/>
        </w:rPr>
        <w:t>》</w:t>
      </w:r>
      <w:r>
        <w:rPr/>
        <w:t>。</w:t>
      </w:r>
    </w:p>
    <w:p>
      <w:pPr>
        <w:spacing w:after="0" w:line="240" w:lineRule="auto"/>
        <w:jc w:val="left"/>
        <w:sectPr>
          <w:footerReference w:type="default" r:id="rId466"/>
          <w:pgSz w:w="11910" w:h="16840"/>
          <w:pgMar w:footer="835" w:header="877" w:top="1060" w:bottom="1020" w:left="1660" w:right="0"/>
          <w:pgNumType w:start="51"/>
        </w:sectPr>
      </w:pPr>
    </w:p>
    <w:p>
      <w:pPr>
        <w:spacing w:line="240" w:lineRule="auto" w:before="9"/>
        <w:rPr>
          <w:rFonts w:ascii="宋体" w:hAnsi="宋体" w:cs="宋体" w:eastAsia="宋体" w:hint="default"/>
          <w:sz w:val="22"/>
          <w:szCs w:val="22"/>
        </w:rPr>
      </w:pPr>
    </w:p>
    <w:p>
      <w:pPr>
        <w:pStyle w:val="BodyText"/>
        <w:spacing w:line="240" w:lineRule="auto" w:before="26"/>
        <w:ind w:left="562" w:right="1661"/>
        <w:jc w:val="left"/>
      </w:pPr>
      <w:r>
        <w:rPr>
          <w:rFonts w:ascii="Arial" w:hAnsi="Arial" w:cs="Arial" w:eastAsia="Arial" w:hint="default"/>
          <w:spacing w:val="-3"/>
        </w:rPr>
        <w:t>3</w:t>
      </w:r>
      <w:r>
        <w:rPr>
          <w:spacing w:val="-3"/>
        </w:rPr>
        <w:t>、公司</w:t>
      </w:r>
      <w:r>
        <w:rPr>
          <w:spacing w:val="-63"/>
        </w:rPr>
        <w:t> </w:t>
      </w:r>
      <w:r>
        <w:rPr>
          <w:rFonts w:ascii="Arial" w:hAnsi="Arial" w:cs="Arial" w:eastAsia="Arial" w:hint="default"/>
        </w:rPr>
        <w:t>2011</w:t>
      </w:r>
      <w:r>
        <w:rPr>
          <w:rFonts w:ascii="Arial" w:hAnsi="Arial" w:cs="Arial" w:eastAsia="Arial" w:hint="default"/>
          <w:spacing w:val="-9"/>
        </w:rPr>
        <w:t> </w:t>
      </w:r>
      <w:r>
        <w:rPr/>
        <w:t>年</w:t>
      </w:r>
      <w:r>
        <w:rPr>
          <w:spacing w:val="-64"/>
        </w:rPr>
        <w:t> </w:t>
      </w:r>
      <w:r>
        <w:rPr>
          <w:rFonts w:ascii="Arial" w:hAnsi="Arial" w:cs="Arial" w:eastAsia="Arial" w:hint="default"/>
        </w:rPr>
        <w:t>1</w:t>
      </w:r>
      <w:r>
        <w:rPr>
          <w:rFonts w:ascii="Arial" w:hAnsi="Arial" w:cs="Arial" w:eastAsia="Arial" w:hint="default"/>
          <w:spacing w:val="-9"/>
        </w:rPr>
        <w:t> </w:t>
      </w:r>
      <w:r>
        <w:rPr/>
        <w:t>月</w:t>
      </w:r>
      <w:r>
        <w:rPr>
          <w:spacing w:val="-63"/>
        </w:rPr>
        <w:t> </w:t>
      </w:r>
      <w:r>
        <w:rPr>
          <w:rFonts w:ascii="Arial" w:hAnsi="Arial" w:cs="Arial" w:eastAsia="Arial" w:hint="default"/>
        </w:rPr>
        <w:t>18</w:t>
      </w:r>
      <w:r>
        <w:rPr>
          <w:rFonts w:ascii="Arial" w:hAnsi="Arial" w:cs="Arial" w:eastAsia="Arial" w:hint="default"/>
          <w:spacing w:val="-9"/>
        </w:rPr>
        <w:t> </w:t>
      </w:r>
      <w:r>
        <w:rPr/>
        <w:t>日第二届董事会第七次会议审议通过，使用超募资</w:t>
      </w:r>
    </w:p>
    <w:p>
      <w:pPr>
        <w:pStyle w:val="BodyText"/>
        <w:spacing w:line="240" w:lineRule="auto"/>
        <w:ind w:right="1787"/>
        <w:jc w:val="left"/>
      </w:pPr>
      <w:r>
        <w:rPr/>
        <w:t>金</w:t>
      </w:r>
      <w:r>
        <w:rPr>
          <w:spacing w:val="-63"/>
        </w:rPr>
        <w:t> </w:t>
      </w:r>
      <w:r>
        <w:rPr>
          <w:rFonts w:ascii="Arial" w:hAnsi="Arial" w:cs="Arial" w:eastAsia="Arial" w:hint="default"/>
        </w:rPr>
        <w:t>2,000</w:t>
      </w:r>
      <w:r>
        <w:rPr>
          <w:rFonts w:ascii="Arial" w:hAnsi="Arial" w:cs="Arial" w:eastAsia="Arial" w:hint="default"/>
          <w:spacing w:val="-9"/>
        </w:rPr>
        <w:t> </w:t>
      </w:r>
      <w:r>
        <w:rPr/>
        <w:t>万元在北京设立全资子公司北京天源迪科信息技术有限公司。</w:t>
      </w:r>
    </w:p>
    <w:p>
      <w:pPr>
        <w:pStyle w:val="BodyText"/>
        <w:spacing w:line="240" w:lineRule="auto" w:before="134"/>
        <w:ind w:left="562" w:right="1661"/>
        <w:jc w:val="left"/>
      </w:pPr>
      <w:r>
        <w:rPr/>
        <w:t>北京天源迪科信息技术有限公司于</w:t>
      </w:r>
      <w:r>
        <w:rPr>
          <w:spacing w:val="-56"/>
        </w:rPr>
        <w:t> </w:t>
      </w:r>
      <w:r>
        <w:rPr>
          <w:rFonts w:ascii="Arial" w:hAnsi="Arial" w:cs="Arial" w:eastAsia="Arial" w:hint="default"/>
          <w:spacing w:val="-6"/>
        </w:rPr>
        <w:t>2011</w:t>
      </w:r>
      <w:r>
        <w:rPr>
          <w:rFonts w:ascii="Arial" w:hAnsi="Arial" w:cs="Arial" w:eastAsia="Arial" w:hint="default"/>
          <w:spacing w:val="-2"/>
        </w:rPr>
        <w:t> </w:t>
      </w:r>
      <w:r>
        <w:rPr/>
        <w:t>年</w:t>
      </w:r>
      <w:r>
        <w:rPr>
          <w:spacing w:val="-58"/>
        </w:rPr>
        <w:t> </w:t>
      </w:r>
      <w:r>
        <w:rPr>
          <w:rFonts w:ascii="Arial" w:hAnsi="Arial" w:cs="Arial" w:eastAsia="Arial" w:hint="default"/>
        </w:rPr>
        <w:t>3</w:t>
      </w:r>
      <w:r>
        <w:rPr>
          <w:rFonts w:ascii="Arial" w:hAnsi="Arial" w:cs="Arial" w:eastAsia="Arial" w:hint="default"/>
          <w:spacing w:val="-4"/>
        </w:rPr>
        <w:t> </w:t>
      </w:r>
      <w:r>
        <w:rPr/>
        <w:t>月</w:t>
      </w:r>
      <w:r>
        <w:rPr>
          <w:spacing w:val="-57"/>
        </w:rPr>
        <w:t> </w:t>
      </w:r>
      <w:r>
        <w:rPr>
          <w:rFonts w:ascii="Arial" w:hAnsi="Arial" w:cs="Arial" w:eastAsia="Arial" w:hint="default"/>
        </w:rPr>
        <w:t>8</w:t>
      </w:r>
      <w:r>
        <w:rPr>
          <w:rFonts w:ascii="Arial" w:hAnsi="Arial" w:cs="Arial" w:eastAsia="Arial" w:hint="default"/>
          <w:spacing w:val="-2"/>
        </w:rPr>
        <w:t> </w:t>
      </w:r>
      <w:r>
        <w:rPr/>
        <w:t>日取得北京市工商行政管</w:t>
      </w:r>
    </w:p>
    <w:p>
      <w:pPr>
        <w:pStyle w:val="BodyText"/>
        <w:spacing w:line="240" w:lineRule="auto"/>
        <w:ind w:right="1787"/>
        <w:jc w:val="left"/>
      </w:pPr>
      <w:r>
        <w:rPr/>
        <w:t>理局海淀分局颁发的注册号为</w:t>
      </w:r>
      <w:r>
        <w:rPr>
          <w:spacing w:val="-75"/>
        </w:rPr>
        <w:t> </w:t>
      </w:r>
      <w:r>
        <w:rPr>
          <w:rFonts w:ascii="Arial" w:hAnsi="Arial" w:cs="Arial" w:eastAsia="Arial" w:hint="default"/>
        </w:rPr>
        <w:t>110108013649906</w:t>
      </w:r>
      <w:r>
        <w:rPr>
          <w:rFonts w:ascii="Arial" w:hAnsi="Arial" w:cs="Arial" w:eastAsia="Arial" w:hint="default"/>
          <w:spacing w:val="-20"/>
        </w:rPr>
        <w:t> </w:t>
      </w:r>
      <w:r>
        <w:rPr/>
        <w:t>企业法人营业执照。</w:t>
      </w:r>
    </w:p>
    <w:p>
      <w:pPr>
        <w:pStyle w:val="BodyText"/>
        <w:spacing w:line="240" w:lineRule="auto" w:before="134"/>
        <w:ind w:left="562" w:right="1661"/>
        <w:jc w:val="left"/>
      </w:pPr>
      <w:r>
        <w:rPr>
          <w:rFonts w:ascii="Arial" w:hAnsi="Arial" w:cs="Arial" w:eastAsia="Arial" w:hint="default"/>
        </w:rPr>
        <w:t>4</w:t>
      </w:r>
      <w:r>
        <w:rPr/>
        <w:t>、公司</w:t>
      </w:r>
      <w:r>
        <w:rPr>
          <w:spacing w:val="-62"/>
        </w:rPr>
        <w:t> </w:t>
      </w:r>
      <w:r>
        <w:rPr>
          <w:rFonts w:ascii="Arial" w:hAnsi="Arial" w:cs="Arial" w:eastAsia="Arial" w:hint="default"/>
          <w:spacing w:val="-5"/>
        </w:rPr>
        <w:t>2011</w:t>
      </w:r>
      <w:r>
        <w:rPr>
          <w:rFonts w:ascii="Arial" w:hAnsi="Arial" w:cs="Arial" w:eastAsia="Arial" w:hint="default"/>
          <w:spacing w:val="-8"/>
        </w:rPr>
        <w:t> </w:t>
      </w:r>
      <w:r>
        <w:rPr/>
        <w:t>年</w:t>
      </w:r>
      <w:r>
        <w:rPr>
          <w:spacing w:val="-62"/>
        </w:rPr>
        <w:t> </w:t>
      </w:r>
      <w:r>
        <w:rPr>
          <w:rFonts w:ascii="Arial" w:hAnsi="Arial" w:cs="Arial" w:eastAsia="Arial" w:hint="default"/>
        </w:rPr>
        <w:t>1</w:t>
      </w:r>
      <w:r>
        <w:rPr>
          <w:rFonts w:ascii="Arial" w:hAnsi="Arial" w:cs="Arial" w:eastAsia="Arial" w:hint="default"/>
          <w:spacing w:val="-8"/>
        </w:rPr>
        <w:t> </w:t>
      </w:r>
      <w:r>
        <w:rPr/>
        <w:t>月</w:t>
      </w:r>
      <w:r>
        <w:rPr>
          <w:spacing w:val="-64"/>
        </w:rPr>
        <w:t> </w:t>
      </w:r>
      <w:r>
        <w:rPr>
          <w:rFonts w:ascii="Arial" w:hAnsi="Arial" w:cs="Arial" w:eastAsia="Arial" w:hint="default"/>
        </w:rPr>
        <w:t>18</w:t>
      </w:r>
      <w:r>
        <w:rPr>
          <w:rFonts w:ascii="Arial" w:hAnsi="Arial" w:cs="Arial" w:eastAsia="Arial" w:hint="default"/>
          <w:spacing w:val="-8"/>
        </w:rPr>
        <w:t> </w:t>
      </w:r>
      <w:r>
        <w:rPr/>
        <w:t>日第二届董事会第七次会议审议通过，使用超募资</w:t>
      </w:r>
    </w:p>
    <w:p>
      <w:pPr>
        <w:pStyle w:val="BodyText"/>
        <w:spacing w:line="240" w:lineRule="auto"/>
        <w:ind w:right="1787"/>
        <w:jc w:val="left"/>
      </w:pPr>
      <w:r>
        <w:rPr/>
        <w:t>金</w:t>
      </w:r>
      <w:r>
        <w:rPr>
          <w:spacing w:val="-63"/>
        </w:rPr>
        <w:t> </w:t>
      </w:r>
      <w:r>
        <w:rPr>
          <w:rFonts w:ascii="Arial" w:hAnsi="Arial" w:cs="Arial" w:eastAsia="Arial" w:hint="default"/>
        </w:rPr>
        <w:t>1,200</w:t>
      </w:r>
      <w:r>
        <w:rPr>
          <w:rFonts w:ascii="Arial" w:hAnsi="Arial" w:cs="Arial" w:eastAsia="Arial" w:hint="default"/>
          <w:spacing w:val="-8"/>
        </w:rPr>
        <w:t> </w:t>
      </w:r>
      <w:r>
        <w:rPr/>
        <w:t>万元对上海子公司上海天缘迪柯信息技术有限公司进行增资。</w:t>
      </w:r>
    </w:p>
    <w:p>
      <w:pPr>
        <w:pStyle w:val="BodyText"/>
        <w:spacing w:line="338" w:lineRule="auto" w:before="134"/>
        <w:ind w:right="1786" w:firstLine="424"/>
        <w:jc w:val="left"/>
      </w:pPr>
      <w:r>
        <w:rPr/>
        <w:t>上海天缘迪柯信息技术有限公司于</w:t>
      </w:r>
      <w:r>
        <w:rPr>
          <w:spacing w:val="-56"/>
        </w:rPr>
        <w:t> </w:t>
      </w:r>
      <w:r>
        <w:rPr>
          <w:rFonts w:ascii="Arial" w:hAnsi="Arial" w:cs="Arial" w:eastAsia="Arial" w:hint="default"/>
          <w:spacing w:val="-6"/>
        </w:rPr>
        <w:t>2011</w:t>
      </w:r>
      <w:r>
        <w:rPr>
          <w:rFonts w:ascii="Arial" w:hAnsi="Arial" w:cs="Arial" w:eastAsia="Arial" w:hint="default"/>
          <w:spacing w:val="-2"/>
        </w:rPr>
        <w:t> </w:t>
      </w:r>
      <w:r>
        <w:rPr/>
        <w:t>年</w:t>
      </w:r>
      <w:r>
        <w:rPr>
          <w:spacing w:val="-58"/>
        </w:rPr>
        <w:t> </w:t>
      </w:r>
      <w:r>
        <w:rPr>
          <w:rFonts w:ascii="Arial" w:hAnsi="Arial" w:cs="Arial" w:eastAsia="Arial" w:hint="default"/>
        </w:rPr>
        <w:t>4</w:t>
      </w:r>
      <w:r>
        <w:rPr>
          <w:rFonts w:ascii="Arial" w:hAnsi="Arial" w:cs="Arial" w:eastAsia="Arial" w:hint="default"/>
          <w:spacing w:val="-4"/>
        </w:rPr>
        <w:t> </w:t>
      </w:r>
      <w:r>
        <w:rPr/>
        <w:t>月</w:t>
      </w:r>
      <w:r>
        <w:rPr>
          <w:spacing w:val="-57"/>
        </w:rPr>
        <w:t> </w:t>
      </w:r>
      <w:r>
        <w:rPr>
          <w:rFonts w:ascii="Arial" w:hAnsi="Arial" w:cs="Arial" w:eastAsia="Arial" w:hint="default"/>
        </w:rPr>
        <w:t>2</w:t>
      </w:r>
      <w:r>
        <w:rPr>
          <w:rFonts w:ascii="Arial" w:hAnsi="Arial" w:cs="Arial" w:eastAsia="Arial" w:hint="default"/>
          <w:spacing w:val="-2"/>
        </w:rPr>
        <w:t> </w:t>
      </w:r>
      <w:r>
        <w:rPr/>
        <w:t>日就本次变更在有关工商 </w:t>
      </w:r>
      <w:r>
        <w:rPr>
          <w:spacing w:val="-5"/>
        </w:rPr>
        <w:t>登记机关办理完毕变更登记并取得新的《企业法人营业执照》。</w:t>
      </w:r>
    </w:p>
    <w:p>
      <w:pPr>
        <w:pStyle w:val="BodyText"/>
        <w:spacing w:line="240" w:lineRule="auto" w:before="53"/>
        <w:ind w:left="618" w:right="1661"/>
        <w:jc w:val="left"/>
      </w:pPr>
      <w:r>
        <w:rPr>
          <w:rFonts w:ascii="Arial" w:hAnsi="Arial" w:cs="Arial" w:eastAsia="Arial" w:hint="default"/>
        </w:rPr>
        <w:t>5</w:t>
      </w:r>
      <w:r>
        <w:rPr/>
        <w:t>、公司</w:t>
      </w:r>
      <w:r>
        <w:rPr>
          <w:spacing w:val="-48"/>
        </w:rPr>
        <w:t> </w:t>
      </w:r>
      <w:r>
        <w:rPr>
          <w:rFonts w:ascii="Arial" w:hAnsi="Arial" w:cs="Arial" w:eastAsia="Arial" w:hint="default"/>
          <w:spacing w:val="-5"/>
        </w:rPr>
        <w:t>2011</w:t>
      </w:r>
      <w:r>
        <w:rPr>
          <w:rFonts w:ascii="Arial" w:hAnsi="Arial" w:cs="Arial" w:eastAsia="Arial" w:hint="default"/>
          <w:spacing w:val="7"/>
        </w:rPr>
        <w:t> </w:t>
      </w:r>
      <w:r>
        <w:rPr/>
        <w:t>年</w:t>
      </w:r>
      <w:r>
        <w:rPr>
          <w:spacing w:val="-48"/>
        </w:rPr>
        <w:t> </w:t>
      </w:r>
      <w:r>
        <w:rPr>
          <w:rFonts w:ascii="Arial" w:hAnsi="Arial" w:cs="Arial" w:eastAsia="Arial" w:hint="default"/>
        </w:rPr>
        <w:t>6</w:t>
      </w:r>
      <w:r>
        <w:rPr>
          <w:rFonts w:ascii="Arial" w:hAnsi="Arial" w:cs="Arial" w:eastAsia="Arial" w:hint="default"/>
          <w:spacing w:val="6"/>
        </w:rPr>
        <w:t> </w:t>
      </w:r>
      <w:r>
        <w:rPr/>
        <w:t>月</w:t>
      </w:r>
      <w:r>
        <w:rPr>
          <w:spacing w:val="-48"/>
        </w:rPr>
        <w:t> </w:t>
      </w:r>
      <w:r>
        <w:rPr>
          <w:rFonts w:ascii="Arial" w:hAnsi="Arial" w:cs="Arial" w:eastAsia="Arial" w:hint="default"/>
        </w:rPr>
        <w:t>1</w:t>
      </w:r>
      <w:r>
        <w:rPr>
          <w:rFonts w:ascii="Arial" w:hAnsi="Arial" w:cs="Arial" w:eastAsia="Arial" w:hint="default"/>
          <w:spacing w:val="6"/>
        </w:rPr>
        <w:t> </w:t>
      </w:r>
      <w:r>
        <w:rPr/>
        <w:t>日第二届董事会第十次会议审议通过，使用超募资</w:t>
      </w:r>
    </w:p>
    <w:p>
      <w:pPr>
        <w:pStyle w:val="BodyText"/>
        <w:spacing w:line="240" w:lineRule="auto"/>
        <w:ind w:right="1661"/>
        <w:jc w:val="left"/>
      </w:pPr>
      <w:r>
        <w:rPr>
          <w:spacing w:val="3"/>
        </w:rPr>
        <w:t>金人民币 </w:t>
      </w:r>
      <w:r>
        <w:rPr>
          <w:rFonts w:ascii="Arial" w:hAnsi="Arial" w:cs="Arial" w:eastAsia="Arial" w:hint="default"/>
        </w:rPr>
        <w:t>21,717,726</w:t>
      </w:r>
      <w:r>
        <w:rPr>
          <w:rFonts w:ascii="Arial" w:hAnsi="Arial" w:cs="Arial" w:eastAsia="Arial" w:hint="default"/>
          <w:spacing w:val="64"/>
        </w:rPr>
        <w:t> </w:t>
      </w:r>
      <w:r>
        <w:rPr>
          <w:spacing w:val="4"/>
        </w:rPr>
        <w:t>元收购梁强昭先生持有的广州市易杰数码科技有限公司</w:t>
      </w:r>
    </w:p>
    <w:p>
      <w:pPr>
        <w:pStyle w:val="BodyText"/>
        <w:spacing w:line="338" w:lineRule="auto" w:before="134"/>
        <w:ind w:left="618" w:right="1786" w:hanging="480"/>
        <w:jc w:val="left"/>
      </w:pPr>
      <w:r>
        <w:rPr>
          <w:rFonts w:ascii="Arial" w:hAnsi="Arial" w:cs="Arial" w:eastAsia="Arial" w:hint="default"/>
        </w:rPr>
        <w:t>19%</w:t>
      </w:r>
      <w:r>
        <w:rPr/>
        <w:t>股权，收购完成后公司持有广州易杰</w:t>
      </w:r>
      <w:r>
        <w:rPr>
          <w:spacing w:val="-61"/>
        </w:rPr>
        <w:t> </w:t>
      </w:r>
      <w:r>
        <w:rPr>
          <w:rFonts w:ascii="Arial" w:hAnsi="Arial" w:cs="Arial" w:eastAsia="Arial" w:hint="default"/>
        </w:rPr>
        <w:t>70%</w:t>
      </w:r>
      <w:r>
        <w:rPr/>
        <w:t>的股权。 </w:t>
      </w:r>
      <w:r>
        <w:rPr>
          <w:spacing w:val="-2"/>
        </w:rPr>
        <w:t>根据股权转让协议，广州易杰已于</w:t>
      </w:r>
      <w:r>
        <w:rPr>
          <w:rFonts w:ascii="Arial" w:hAnsi="Arial" w:cs="Arial" w:eastAsia="Arial" w:hint="default"/>
          <w:spacing w:val="-2"/>
        </w:rPr>
        <w:t>2011</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24</w:t>
      </w:r>
      <w:r>
        <w:rPr>
          <w:spacing w:val="-2"/>
        </w:rPr>
        <w:t>日完成工商变更登记并取得</w:t>
      </w:r>
    </w:p>
    <w:p>
      <w:pPr>
        <w:pStyle w:val="BodyText"/>
        <w:spacing w:line="357" w:lineRule="auto" w:before="24"/>
        <w:ind w:left="618" w:right="1663" w:hanging="480"/>
        <w:jc w:val="left"/>
      </w:pPr>
      <w:r>
        <w:rPr>
          <w:spacing w:val="-10"/>
        </w:rPr>
        <w:t>新的《企业法人营业执照》。</w:t>
      </w:r>
      <w:r>
        <w:rPr>
          <w:spacing w:val="-110"/>
        </w:rPr>
        <w:t> </w:t>
      </w:r>
      <w:r>
        <w:rPr>
          <w:spacing w:val="-110"/>
        </w:rPr>
      </w:r>
      <w:r>
        <w:rPr>
          <w:spacing w:val="-1"/>
        </w:rPr>
        <w:t>经审计</w:t>
      </w:r>
      <w:r>
        <w:rPr>
          <w:rFonts w:ascii="Arial" w:hAnsi="Arial" w:cs="Arial" w:eastAsia="Arial" w:hint="default"/>
          <w:spacing w:val="-1"/>
        </w:rPr>
        <w:t>,2011</w:t>
      </w:r>
      <w:r>
        <w:rPr>
          <w:spacing w:val="-1"/>
        </w:rPr>
        <w:t>年广州易杰实现营业收入</w:t>
      </w:r>
      <w:r>
        <w:rPr>
          <w:rFonts w:ascii="Arial" w:hAnsi="Arial" w:cs="Arial" w:eastAsia="Arial" w:hint="default"/>
          <w:spacing w:val="-1"/>
        </w:rPr>
        <w:t>5,037.30</w:t>
      </w:r>
      <w:r>
        <w:rPr>
          <w:spacing w:val="-1"/>
        </w:rPr>
        <w:t>万元，净利润</w:t>
      </w:r>
      <w:r>
        <w:rPr>
          <w:rFonts w:ascii="Arial" w:hAnsi="Arial" w:cs="Arial" w:eastAsia="Arial" w:hint="default"/>
          <w:spacing w:val="-1"/>
        </w:rPr>
        <w:t>2,806.27</w:t>
      </w:r>
      <w:r>
        <w:rPr>
          <w:spacing w:val="-1"/>
        </w:rPr>
        <w:t>万元，</w:t>
      </w:r>
    </w:p>
    <w:p>
      <w:pPr>
        <w:pStyle w:val="BodyText"/>
        <w:spacing w:line="240" w:lineRule="auto" w:before="3"/>
        <w:ind w:right="1787"/>
        <w:jc w:val="left"/>
      </w:pPr>
      <w:r>
        <w:rPr/>
        <w:t>总资产</w:t>
      </w:r>
      <w:r>
        <w:rPr>
          <w:rFonts w:ascii="Arial" w:hAnsi="Arial" w:cs="Arial" w:eastAsia="Arial" w:hint="default"/>
        </w:rPr>
        <w:t>5,180.32</w:t>
      </w:r>
      <w:r>
        <w:rPr/>
        <w:t>万元。</w:t>
      </w:r>
    </w:p>
    <w:p>
      <w:pPr>
        <w:pStyle w:val="BodyText"/>
        <w:spacing w:line="338" w:lineRule="auto"/>
        <w:ind w:right="1688" w:firstLine="479"/>
        <w:jc w:val="left"/>
      </w:pPr>
      <w:r>
        <w:rPr>
          <w:rFonts w:ascii="Arial" w:hAnsi="Arial" w:cs="Arial" w:eastAsia="Arial" w:hint="default"/>
          <w:spacing w:val="-5"/>
          <w:w w:val="99"/>
        </w:rPr>
        <w:t>6</w:t>
      </w:r>
      <w:r>
        <w:rPr>
          <w:spacing w:val="-5"/>
          <w:w w:val="99"/>
        </w:rPr>
        <w:t>、公司于</w:t>
      </w:r>
      <w:r>
        <w:rPr>
          <w:rFonts w:ascii="Arial" w:hAnsi="Arial" w:cs="Arial" w:eastAsia="Arial" w:hint="default"/>
          <w:spacing w:val="-5"/>
          <w:w w:val="99"/>
        </w:rPr>
        <w:t>2011</w:t>
      </w:r>
      <w:r>
        <w:rPr>
          <w:spacing w:val="-5"/>
          <w:w w:val="99"/>
        </w:rPr>
        <w:t>年</w:t>
      </w:r>
      <w:r>
        <w:rPr>
          <w:rFonts w:ascii="Arial" w:hAnsi="Arial" w:cs="Arial" w:eastAsia="Arial" w:hint="default"/>
          <w:spacing w:val="-5"/>
          <w:w w:val="99"/>
        </w:rPr>
        <w:t>8</w:t>
      </w:r>
      <w:r>
        <w:rPr>
          <w:spacing w:val="-5"/>
          <w:w w:val="99"/>
        </w:rPr>
        <w:t>月</w:t>
      </w:r>
      <w:r>
        <w:rPr>
          <w:rFonts w:ascii="Arial" w:hAnsi="Arial" w:cs="Arial" w:eastAsia="Arial" w:hint="default"/>
          <w:spacing w:val="-5"/>
          <w:w w:val="99"/>
        </w:rPr>
        <w:t>3</w:t>
      </w:r>
      <w:r>
        <w:rPr>
          <w:spacing w:val="-5"/>
          <w:w w:val="99"/>
        </w:rPr>
        <w:t>日签订《股权转让协议》，以人民币</w:t>
      </w:r>
      <w:r>
        <w:rPr>
          <w:rFonts w:ascii="Arial" w:hAnsi="Arial" w:cs="Arial" w:eastAsia="Arial" w:hint="default"/>
          <w:spacing w:val="-5"/>
          <w:w w:val="99"/>
        </w:rPr>
        <w:t>1,170</w:t>
      </w:r>
      <w:r>
        <w:rPr>
          <w:spacing w:val="-5"/>
          <w:w w:val="99"/>
        </w:rPr>
        <w:t>万元收购深</w:t>
      </w:r>
      <w:r>
        <w:rPr/>
        <w:t> 圳市齐普生信息科技有限公司持有的深圳市金华威数码科技有限公司</w:t>
      </w:r>
      <w:r>
        <w:rPr>
          <w:rFonts w:ascii="Arial" w:hAnsi="Arial" w:cs="Arial" w:eastAsia="Arial" w:hint="default"/>
        </w:rPr>
        <w:t>45%</w:t>
      </w:r>
      <w:r>
        <w:rPr/>
        <w:t>股权。</w:t>
      </w:r>
    </w:p>
    <w:p>
      <w:pPr>
        <w:pStyle w:val="BodyText"/>
        <w:spacing w:line="338" w:lineRule="auto" w:before="24"/>
        <w:ind w:right="1848" w:firstLine="479"/>
        <w:jc w:val="left"/>
      </w:pPr>
      <w:r>
        <w:rPr/>
        <w:t>根据股权转让协议，金华威已于</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2</w:t>
      </w:r>
      <w:r>
        <w:rPr/>
        <w:t>日完成工商变更登记并取得新 </w:t>
      </w:r>
      <w:r>
        <w:rPr>
          <w:spacing w:val="-11"/>
        </w:rPr>
        <w:t>的《企业法人营业执照》。</w:t>
      </w:r>
    </w:p>
    <w:p>
      <w:pPr>
        <w:spacing w:line="571" w:lineRule="auto" w:before="53"/>
        <w:ind w:left="138" w:right="2169" w:firstLine="479"/>
        <w:jc w:val="left"/>
        <w:rPr>
          <w:rFonts w:ascii="宋体" w:hAnsi="宋体" w:cs="宋体" w:eastAsia="宋体" w:hint="default"/>
          <w:sz w:val="24"/>
          <w:szCs w:val="24"/>
        </w:rPr>
      </w:pPr>
      <w:r>
        <w:rPr>
          <w:rFonts w:ascii="宋体" w:hAnsi="宋体" w:cs="宋体" w:eastAsia="宋体" w:hint="default"/>
          <w:sz w:val="24"/>
          <w:szCs w:val="24"/>
        </w:rPr>
        <w:t>除以上项目外，报告期内公司无其他收购及出售资产、企业合并事项。 </w:t>
      </w:r>
      <w:r>
        <w:rPr>
          <w:rFonts w:ascii="宋体" w:hAnsi="宋体" w:cs="宋体" w:eastAsia="宋体" w:hint="default"/>
          <w:b/>
          <w:bCs/>
          <w:sz w:val="24"/>
          <w:szCs w:val="24"/>
        </w:rPr>
        <w:t>四、股权激励计划事项</w:t>
      </w:r>
      <w:r>
        <w:rPr>
          <w:rFonts w:ascii="宋体" w:hAnsi="宋体" w:cs="宋体" w:eastAsia="宋体" w:hint="default"/>
          <w:sz w:val="24"/>
          <w:szCs w:val="24"/>
        </w:rPr>
      </w:r>
    </w:p>
    <w:p>
      <w:pPr>
        <w:pStyle w:val="BodyText"/>
        <w:spacing w:line="357" w:lineRule="auto" w:before="110"/>
        <w:ind w:right="1792" w:firstLine="479"/>
        <w:jc w:val="both"/>
      </w:pPr>
      <w:r>
        <w:rPr>
          <w:spacing w:val="-3"/>
        </w:rPr>
        <w:t>为进一步完善公司法人治理结构，促进公司建立、健全激励约束机制，充分</w:t>
      </w:r>
      <w:r>
        <w:rPr/>
        <w:t> </w:t>
      </w:r>
      <w:r>
        <w:rPr>
          <w:spacing w:val="-3"/>
        </w:rPr>
        <w:t>调动公司员工的积极性，有效地将股东利益、公司利益和经营者个人利益结合在</w:t>
      </w:r>
      <w:r>
        <w:rPr>
          <w:spacing w:val="-105"/>
        </w:rPr>
        <w:t> </w:t>
      </w:r>
      <w:r>
        <w:rPr>
          <w:spacing w:val="-105"/>
        </w:rPr>
      </w:r>
      <w:r>
        <w:rPr>
          <w:spacing w:val="-10"/>
        </w:rPr>
        <w:t>一起，公司根据相关法律法规拟定了公司《股票期权激励计划（草案）》，拟向激</w:t>
      </w:r>
      <w:r>
        <w:rPr>
          <w:spacing w:val="-88"/>
        </w:rPr>
        <w:t> </w:t>
      </w:r>
      <w:r>
        <w:rPr>
          <w:spacing w:val="-88"/>
        </w:rPr>
      </w:r>
      <w:r>
        <w:rPr/>
        <w:t>励对象授予</w:t>
      </w:r>
      <w:r>
        <w:rPr>
          <w:spacing w:val="-63"/>
        </w:rPr>
        <w:t> </w:t>
      </w:r>
      <w:r>
        <w:rPr>
          <w:rFonts w:ascii="Arial" w:hAnsi="Arial" w:cs="Arial" w:eastAsia="Arial" w:hint="default"/>
        </w:rPr>
        <w:t>520</w:t>
      </w:r>
      <w:r>
        <w:rPr>
          <w:rFonts w:ascii="Arial" w:hAnsi="Arial" w:cs="Arial" w:eastAsia="Arial" w:hint="default"/>
          <w:spacing w:val="-8"/>
        </w:rPr>
        <w:t> </w:t>
      </w:r>
      <w:r>
        <w:rPr/>
        <w:t>万份股票期权。</w:t>
      </w:r>
    </w:p>
    <w:p>
      <w:pPr>
        <w:pStyle w:val="BodyText"/>
        <w:spacing w:line="338" w:lineRule="auto" w:before="5"/>
        <w:ind w:right="1789" w:firstLine="479"/>
        <w:jc w:val="left"/>
      </w:pPr>
      <w:r>
        <w:rPr>
          <w:spacing w:val="-11"/>
        </w:rPr>
        <w:t>《股票期权激励计划（草案）》经</w:t>
      </w:r>
      <w:r>
        <w:rPr>
          <w:spacing w:val="-59"/>
        </w:rPr>
        <w:t> </w:t>
      </w:r>
      <w:r>
        <w:rPr>
          <w:rFonts w:ascii="Arial" w:hAnsi="Arial" w:cs="Arial" w:eastAsia="Arial" w:hint="default"/>
          <w:spacing w:val="-5"/>
          <w:w w:val="99"/>
        </w:rPr>
        <w:t>2011 </w:t>
      </w:r>
      <w:r>
        <w:rPr/>
        <w:t>年</w:t>
      </w:r>
      <w:r>
        <w:rPr>
          <w:spacing w:val="-62"/>
        </w:rPr>
        <w:t> </w:t>
      </w:r>
      <w:r>
        <w:rPr>
          <w:rFonts w:ascii="Arial" w:hAnsi="Arial" w:cs="Arial" w:eastAsia="Arial" w:hint="default"/>
          <w:w w:val="99"/>
        </w:rPr>
        <w:t>7</w:t>
      </w:r>
      <w:r>
        <w:rPr>
          <w:rFonts w:ascii="Arial" w:hAnsi="Arial" w:cs="Arial" w:eastAsia="Arial" w:hint="default"/>
          <w:spacing w:val="-8"/>
          <w:w w:val="99"/>
        </w:rPr>
        <w:t> </w:t>
      </w:r>
      <w:r>
        <w:rPr/>
        <w:t>月</w:t>
      </w:r>
      <w:r>
        <w:rPr>
          <w:spacing w:val="-59"/>
        </w:rPr>
        <w:t> </w:t>
      </w:r>
      <w:r>
        <w:rPr>
          <w:rFonts w:ascii="Arial" w:hAnsi="Arial" w:cs="Arial" w:eastAsia="Arial" w:hint="default"/>
          <w:w w:val="99"/>
        </w:rPr>
        <w:t>12</w:t>
      </w:r>
      <w:r>
        <w:rPr>
          <w:rFonts w:ascii="Arial" w:hAnsi="Arial" w:cs="Arial" w:eastAsia="Arial" w:hint="default"/>
          <w:spacing w:val="-5"/>
          <w:w w:val="99"/>
        </w:rPr>
        <w:t> </w:t>
      </w:r>
      <w:r>
        <w:rPr>
          <w:spacing w:val="-1"/>
        </w:rPr>
        <w:t>日公司第二届董事会第十</w:t>
      </w:r>
      <w:r>
        <w:rPr/>
        <w:t> 一次会议审议通过。</w:t>
      </w:r>
    </w:p>
    <w:p>
      <w:pPr>
        <w:pStyle w:val="BodyText"/>
        <w:spacing w:line="355" w:lineRule="auto" w:before="55"/>
        <w:ind w:right="1657" w:firstLine="479"/>
        <w:jc w:val="left"/>
      </w:pPr>
      <w:r>
        <w:rPr/>
        <w:t>《股</w:t>
      </w:r>
      <w:r>
        <w:rPr>
          <w:spacing w:val="2"/>
        </w:rPr>
        <w:t>票</w:t>
      </w:r>
      <w:r>
        <w:rPr/>
        <w:t>期</w:t>
      </w:r>
      <w:r>
        <w:rPr>
          <w:spacing w:val="2"/>
        </w:rPr>
        <w:t>权</w:t>
      </w:r>
      <w:r>
        <w:rPr/>
        <w:t>激励</w:t>
      </w:r>
      <w:r>
        <w:rPr>
          <w:spacing w:val="2"/>
        </w:rPr>
        <w:t>计</w:t>
      </w:r>
      <w:r>
        <w:rPr/>
        <w:t>划</w:t>
      </w:r>
      <w:r>
        <w:rPr>
          <w:spacing w:val="2"/>
        </w:rPr>
        <w:t>（</w:t>
      </w:r>
      <w:r>
        <w:rPr/>
        <w:t>草案</w:t>
      </w:r>
      <w:r>
        <w:rPr>
          <w:spacing w:val="-118"/>
        </w:rPr>
        <w:t>）</w:t>
      </w:r>
      <w:r>
        <w:rPr/>
        <w:t>》</w:t>
      </w:r>
      <w:r>
        <w:rPr>
          <w:spacing w:val="2"/>
        </w:rPr>
        <w:t>报</w:t>
      </w:r>
      <w:r>
        <w:rPr/>
        <w:t>中国</w:t>
      </w:r>
      <w:r>
        <w:rPr>
          <w:spacing w:val="2"/>
        </w:rPr>
        <w:t>证</w:t>
      </w:r>
      <w:r>
        <w:rPr/>
        <w:t>券</w:t>
      </w:r>
      <w:r>
        <w:rPr>
          <w:spacing w:val="2"/>
        </w:rPr>
        <w:t>监</w:t>
      </w:r>
      <w:r>
        <w:rPr/>
        <w:t>督管</w:t>
      </w:r>
      <w:r>
        <w:rPr>
          <w:spacing w:val="2"/>
        </w:rPr>
        <w:t>理</w:t>
      </w:r>
      <w:r>
        <w:rPr/>
        <w:t>委</w:t>
      </w:r>
      <w:r>
        <w:rPr>
          <w:spacing w:val="2"/>
        </w:rPr>
        <w:t>员</w:t>
      </w:r>
      <w:r>
        <w:rPr/>
        <w:t>会备</w:t>
      </w:r>
      <w:r>
        <w:rPr>
          <w:spacing w:val="2"/>
        </w:rPr>
        <w:t>案</w:t>
      </w:r>
      <w:r>
        <w:rPr/>
        <w:t>审</w:t>
      </w:r>
      <w:r>
        <w:rPr>
          <w:spacing w:val="2"/>
        </w:rPr>
        <w:t>议</w:t>
      </w:r>
      <w:r>
        <w:rPr/>
        <w:t>，期间</w:t>
      </w:r>
      <w:r>
        <w:rPr/>
        <w:t> 公司根据证监会意见对草案进行了修订</w:t>
      </w:r>
      <w:r>
        <w:rPr>
          <w:spacing w:val="-111"/>
        </w:rPr>
        <w:t>，</w:t>
      </w:r>
      <w:r>
        <w:rPr/>
        <w:t>形</w:t>
      </w:r>
      <w:r>
        <w:rPr>
          <w:spacing w:val="-111"/>
        </w:rPr>
        <w:t>成</w:t>
      </w:r>
      <w:r>
        <w:rPr>
          <w:spacing w:val="2"/>
        </w:rPr>
        <w:t>《</w:t>
      </w:r>
      <w:r>
        <w:rPr/>
        <w:t>股票期权激励计</w:t>
      </w:r>
      <w:r>
        <w:rPr>
          <w:spacing w:val="-111"/>
        </w:rPr>
        <w:t>划</w:t>
      </w:r>
      <w:r>
        <w:rPr/>
        <w:t>（</w:t>
      </w:r>
      <w:r>
        <w:rPr>
          <w:spacing w:val="2"/>
        </w:rPr>
        <w:t>草</w:t>
      </w:r>
      <w:r>
        <w:rPr/>
        <w:t>案修订案</w:t>
      </w:r>
      <w:r>
        <w:rPr>
          <w:spacing w:val="-120"/>
        </w:rPr>
        <w:t>）</w:t>
      </w:r>
      <w:r>
        <w:rPr/>
        <w:t>》</w:t>
      </w:r>
    </w:p>
    <w:p>
      <w:pPr>
        <w:spacing w:after="0" w:line="355"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240" w:lineRule="auto" w:before="26"/>
        <w:ind w:right="1787"/>
        <w:jc w:val="left"/>
      </w:pPr>
      <w:r>
        <w:rPr/>
        <w:t>继续报证监会审核。</w:t>
      </w:r>
    </w:p>
    <w:p>
      <w:pPr>
        <w:pStyle w:val="BodyText"/>
        <w:spacing w:line="338" w:lineRule="auto" w:before="154"/>
        <w:ind w:right="1792" w:firstLine="479"/>
        <w:jc w:val="both"/>
      </w:pPr>
      <w:r>
        <w:rPr/>
        <w:t>公司于</w:t>
      </w:r>
      <w:r>
        <w:rPr>
          <w:spacing w:val="-71"/>
        </w:rPr>
        <w:t> </w:t>
      </w:r>
      <w:r>
        <w:rPr>
          <w:rFonts w:ascii="Arial" w:hAnsi="Arial" w:cs="Arial" w:eastAsia="Arial" w:hint="default"/>
          <w:spacing w:val="-5"/>
        </w:rPr>
        <w:t>2011</w:t>
      </w:r>
      <w:r>
        <w:rPr>
          <w:rFonts w:ascii="Arial" w:hAnsi="Arial" w:cs="Arial" w:eastAsia="Arial" w:hint="default"/>
          <w:spacing w:val="-17"/>
        </w:rPr>
        <w:t> </w:t>
      </w:r>
      <w:r>
        <w:rPr/>
        <w:t>年</w:t>
      </w:r>
      <w:r>
        <w:rPr>
          <w:spacing w:val="-70"/>
        </w:rPr>
        <w:t> </w:t>
      </w:r>
      <w:r>
        <w:rPr>
          <w:rFonts w:ascii="Arial" w:hAnsi="Arial" w:cs="Arial" w:eastAsia="Arial" w:hint="default"/>
        </w:rPr>
        <w:t>12</w:t>
      </w:r>
      <w:r>
        <w:rPr>
          <w:rFonts w:ascii="Arial" w:hAnsi="Arial" w:cs="Arial" w:eastAsia="Arial" w:hint="default"/>
          <w:spacing w:val="-17"/>
        </w:rPr>
        <w:t> </w:t>
      </w:r>
      <w:r>
        <w:rPr/>
        <w:t>月</w:t>
      </w:r>
      <w:r>
        <w:rPr>
          <w:spacing w:val="-71"/>
        </w:rPr>
        <w:t> </w:t>
      </w:r>
      <w:r>
        <w:rPr>
          <w:rFonts w:ascii="Arial" w:hAnsi="Arial" w:cs="Arial" w:eastAsia="Arial" w:hint="default"/>
        </w:rPr>
        <w:t>20</w:t>
      </w:r>
      <w:r>
        <w:rPr>
          <w:rFonts w:ascii="Arial" w:hAnsi="Arial" w:cs="Arial" w:eastAsia="Arial" w:hint="default"/>
          <w:spacing w:val="-17"/>
        </w:rPr>
        <w:t> </w:t>
      </w:r>
      <w:r>
        <w:rPr/>
        <w:t>日正式接到中国证监会对公司股票期权激励计划无 异议的批复。</w:t>
      </w:r>
    </w:p>
    <w:p>
      <w:pPr>
        <w:pStyle w:val="BodyText"/>
        <w:spacing w:line="338" w:lineRule="auto" w:before="55"/>
        <w:ind w:right="1791" w:firstLine="479"/>
        <w:jc w:val="both"/>
      </w:pPr>
      <w:r>
        <w:rPr>
          <w:spacing w:val="-7"/>
        </w:rPr>
        <w:t>《股票期权激励计划（草案修订案）》经</w:t>
      </w:r>
      <w:r>
        <w:rPr>
          <w:spacing w:val="-49"/>
        </w:rPr>
        <w:t> </w:t>
      </w:r>
      <w:r>
        <w:rPr>
          <w:rFonts w:ascii="Arial" w:hAnsi="Arial" w:cs="Arial" w:eastAsia="Arial" w:hint="default"/>
          <w:spacing w:val="-5"/>
          <w:w w:val="99"/>
        </w:rPr>
        <w:t>2011</w:t>
      </w:r>
      <w:r>
        <w:rPr>
          <w:rFonts w:ascii="Arial" w:hAnsi="Arial" w:cs="Arial" w:eastAsia="Arial" w:hint="default"/>
          <w:spacing w:val="5"/>
          <w:w w:val="99"/>
        </w:rPr>
        <w:t> </w:t>
      </w:r>
      <w:r>
        <w:rPr/>
        <w:t>年</w:t>
      </w:r>
      <w:r>
        <w:rPr>
          <w:spacing w:val="-50"/>
        </w:rPr>
        <w:t> </w:t>
      </w:r>
      <w:r>
        <w:rPr>
          <w:rFonts w:ascii="Arial" w:hAnsi="Arial" w:cs="Arial" w:eastAsia="Arial" w:hint="default"/>
          <w:w w:val="99"/>
        </w:rPr>
        <w:t>12</w:t>
      </w:r>
      <w:r>
        <w:rPr>
          <w:rFonts w:ascii="Arial" w:hAnsi="Arial" w:cs="Arial" w:eastAsia="Arial" w:hint="default"/>
          <w:spacing w:val="4"/>
          <w:w w:val="99"/>
        </w:rPr>
        <w:t> </w:t>
      </w:r>
      <w:r>
        <w:rPr/>
        <w:t>月</w:t>
      </w:r>
      <w:r>
        <w:rPr>
          <w:spacing w:val="-50"/>
        </w:rPr>
        <w:t> </w:t>
      </w:r>
      <w:r>
        <w:rPr>
          <w:rFonts w:ascii="Arial" w:hAnsi="Arial" w:cs="Arial" w:eastAsia="Arial" w:hint="default"/>
          <w:w w:val="99"/>
        </w:rPr>
        <w:t>26</w:t>
      </w:r>
      <w:r>
        <w:rPr>
          <w:rFonts w:ascii="Arial" w:hAnsi="Arial" w:cs="Arial" w:eastAsia="Arial" w:hint="default"/>
          <w:spacing w:val="4"/>
          <w:w w:val="99"/>
        </w:rPr>
        <w:t> </w:t>
      </w:r>
      <w:r>
        <w:rPr/>
        <w:t>日公司第二届董 事会第十四次会议审议通过。</w:t>
      </w:r>
    </w:p>
    <w:p>
      <w:pPr>
        <w:pStyle w:val="BodyText"/>
        <w:spacing w:line="338" w:lineRule="auto" w:before="55"/>
        <w:ind w:right="1788" w:firstLine="479"/>
        <w:jc w:val="both"/>
      </w:pPr>
      <w:r>
        <w:rPr>
          <w:spacing w:val="-7"/>
        </w:rPr>
        <w:t>《股票期权激励计划（草案修订案）》经</w:t>
      </w:r>
      <w:r>
        <w:rPr>
          <w:spacing w:val="-56"/>
        </w:rPr>
        <w:t> </w:t>
      </w:r>
      <w:r>
        <w:rPr>
          <w:rFonts w:ascii="Arial" w:hAnsi="Arial" w:cs="Arial" w:eastAsia="Arial" w:hint="default"/>
          <w:spacing w:val="-1"/>
          <w:w w:val="99"/>
        </w:rPr>
        <w:t>2012</w:t>
      </w:r>
      <w:r>
        <w:rPr>
          <w:rFonts w:ascii="Arial" w:hAnsi="Arial" w:cs="Arial" w:eastAsia="Arial" w:hint="default"/>
          <w:spacing w:val="-2"/>
          <w:w w:val="99"/>
        </w:rPr>
        <w:t> </w:t>
      </w:r>
      <w:r>
        <w:rPr/>
        <w:t>年</w:t>
      </w:r>
      <w:r>
        <w:rPr>
          <w:spacing w:val="-57"/>
        </w:rPr>
        <w:t> </w:t>
      </w:r>
      <w:r>
        <w:rPr>
          <w:rFonts w:ascii="Arial" w:hAnsi="Arial" w:cs="Arial" w:eastAsia="Arial" w:hint="default"/>
          <w:w w:val="99"/>
        </w:rPr>
        <w:t>1</w:t>
      </w:r>
      <w:r>
        <w:rPr>
          <w:rFonts w:ascii="Arial" w:hAnsi="Arial" w:cs="Arial" w:eastAsia="Arial" w:hint="default"/>
          <w:spacing w:val="-3"/>
          <w:w w:val="99"/>
        </w:rPr>
        <w:t> </w:t>
      </w:r>
      <w:r>
        <w:rPr/>
        <w:t>月</w:t>
      </w:r>
      <w:r>
        <w:rPr>
          <w:spacing w:val="-57"/>
        </w:rPr>
        <w:t> </w:t>
      </w:r>
      <w:r>
        <w:rPr>
          <w:rFonts w:ascii="Arial" w:hAnsi="Arial" w:cs="Arial" w:eastAsia="Arial" w:hint="default"/>
          <w:w w:val="99"/>
        </w:rPr>
        <w:t>12</w:t>
      </w:r>
      <w:r>
        <w:rPr>
          <w:rFonts w:ascii="Arial" w:hAnsi="Arial" w:cs="Arial" w:eastAsia="Arial" w:hint="default"/>
          <w:spacing w:val="-3"/>
          <w:w w:val="99"/>
        </w:rPr>
        <w:t> </w:t>
      </w:r>
      <w:r>
        <w:rPr/>
        <w:t>日公司</w:t>
      </w:r>
      <w:r>
        <w:rPr>
          <w:spacing w:val="-56"/>
        </w:rPr>
        <w:t> </w:t>
      </w:r>
      <w:r>
        <w:rPr>
          <w:rFonts w:ascii="Arial" w:hAnsi="Arial" w:cs="Arial" w:eastAsia="Arial" w:hint="default"/>
          <w:spacing w:val="-5"/>
          <w:w w:val="99"/>
        </w:rPr>
        <w:t>2011</w:t>
      </w:r>
      <w:r>
        <w:rPr>
          <w:rFonts w:ascii="Arial" w:hAnsi="Arial" w:cs="Arial" w:eastAsia="Arial" w:hint="default"/>
          <w:spacing w:val="-3"/>
          <w:w w:val="99"/>
        </w:rPr>
        <w:t> </w:t>
      </w:r>
      <w:r>
        <w:rPr/>
        <w:t>年第 三次临时股东大会（网络投票）审议通过，授权董事会办理相关手续。</w:t>
      </w:r>
    </w:p>
    <w:p>
      <w:pPr>
        <w:pStyle w:val="BodyText"/>
        <w:spacing w:line="240" w:lineRule="auto" w:before="55"/>
        <w:ind w:left="618" w:right="1661"/>
        <w:jc w:val="left"/>
      </w:pPr>
      <w:r>
        <w:rPr>
          <w:rFonts w:ascii="Arial" w:hAnsi="Arial" w:cs="Arial" w:eastAsia="Arial" w:hint="default"/>
        </w:rPr>
        <w:t>2012 </w:t>
      </w:r>
      <w:r>
        <w:rPr/>
        <w:t>年 </w:t>
      </w:r>
      <w:r>
        <w:rPr>
          <w:rFonts w:ascii="Arial" w:hAnsi="Arial" w:cs="Arial" w:eastAsia="Arial" w:hint="default"/>
        </w:rPr>
        <w:t>1 </w:t>
      </w:r>
      <w:r>
        <w:rPr/>
        <w:t>月 </w:t>
      </w:r>
      <w:r>
        <w:rPr>
          <w:rFonts w:ascii="Arial" w:hAnsi="Arial" w:cs="Arial" w:eastAsia="Arial" w:hint="default"/>
        </w:rPr>
        <w:t>18</w:t>
      </w:r>
      <w:r>
        <w:rPr>
          <w:rFonts w:ascii="Arial" w:hAnsi="Arial" w:cs="Arial" w:eastAsia="Arial" w:hint="default"/>
          <w:spacing w:val="-29"/>
        </w:rPr>
        <w:t> </w:t>
      </w:r>
      <w:r>
        <w:rPr/>
        <w:t>日，公司第二届董事会第十五次会议审议通过了《关于股</w:t>
      </w:r>
    </w:p>
    <w:p>
      <w:pPr>
        <w:pStyle w:val="BodyText"/>
        <w:spacing w:line="240" w:lineRule="auto" w:before="135"/>
        <w:ind w:right="1661"/>
        <w:jc w:val="left"/>
      </w:pPr>
      <w:r>
        <w:rPr/>
        <w:t>票期权激励计划授予相关事项的议案</w:t>
      </w:r>
      <w:r>
        <w:rPr>
          <w:spacing w:val="-120"/>
        </w:rPr>
        <w:t>》</w:t>
      </w:r>
      <w:r>
        <w:rPr>
          <w:spacing w:val="-63"/>
        </w:rPr>
        <w:t>，</w:t>
      </w:r>
      <w:r>
        <w:rPr/>
        <w:t>确定以</w:t>
      </w:r>
      <w:r>
        <w:rPr>
          <w:spacing w:val="-60"/>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6"/>
        </w:rPr>
        <w:t> </w:t>
      </w:r>
      <w:r>
        <w:rPr/>
        <w:t>年</w:t>
      </w:r>
      <w:r>
        <w:rPr>
          <w:spacing w:val="-60"/>
        </w:rPr>
        <w:t> </w:t>
      </w:r>
      <w:r>
        <w:rPr>
          <w:rFonts w:ascii="Arial" w:hAnsi="Arial" w:cs="Arial" w:eastAsia="Arial" w:hint="default"/>
          <w:w w:val="99"/>
        </w:rPr>
        <w:t>1</w:t>
      </w:r>
      <w:r>
        <w:rPr>
          <w:rFonts w:ascii="Arial" w:hAnsi="Arial" w:cs="Arial" w:eastAsia="Arial" w:hint="default"/>
          <w:spacing w:val="-6"/>
        </w:rPr>
        <w:t> </w:t>
      </w:r>
      <w:r>
        <w:rPr/>
        <w:t>月</w:t>
      </w:r>
      <w:r>
        <w:rPr>
          <w:spacing w:val="-60"/>
        </w:rPr>
        <w:t> </w:t>
      </w:r>
      <w:r>
        <w:rPr>
          <w:rFonts w:ascii="Arial" w:hAnsi="Arial" w:cs="Arial" w:eastAsia="Arial" w:hint="default"/>
          <w:spacing w:val="-2"/>
          <w:w w:val="99"/>
        </w:rPr>
        <w:t>1</w:t>
      </w:r>
      <w:r>
        <w:rPr>
          <w:rFonts w:ascii="Arial" w:hAnsi="Arial" w:cs="Arial" w:eastAsia="Arial" w:hint="default"/>
          <w:w w:val="99"/>
        </w:rPr>
        <w:t>8</w:t>
      </w:r>
      <w:r>
        <w:rPr>
          <w:rFonts w:ascii="Arial" w:hAnsi="Arial" w:cs="Arial" w:eastAsia="Arial" w:hint="default"/>
          <w:spacing w:val="-6"/>
        </w:rPr>
        <w:t> </w:t>
      </w:r>
      <w:r>
        <w:rPr>
          <w:spacing w:val="-3"/>
        </w:rPr>
        <w:t>日</w:t>
      </w:r>
      <w:r>
        <w:rPr/>
        <w:t>作为公司股票</w:t>
      </w:r>
    </w:p>
    <w:p>
      <w:pPr>
        <w:pStyle w:val="BodyText"/>
        <w:spacing w:line="240" w:lineRule="auto"/>
        <w:ind w:right="1787"/>
        <w:jc w:val="left"/>
      </w:pPr>
      <w:r>
        <w:rPr/>
        <w:t>期权激励计划的授权日，向</w:t>
      </w:r>
      <w:r>
        <w:rPr>
          <w:spacing w:val="-62"/>
        </w:rPr>
        <w:t> </w:t>
      </w:r>
      <w:r>
        <w:rPr>
          <w:rFonts w:ascii="Arial" w:hAnsi="Arial" w:cs="Arial" w:eastAsia="Arial" w:hint="default"/>
        </w:rPr>
        <w:t>106</w:t>
      </w:r>
      <w:r>
        <w:rPr>
          <w:rFonts w:ascii="Arial" w:hAnsi="Arial" w:cs="Arial" w:eastAsia="Arial" w:hint="default"/>
          <w:spacing w:val="-8"/>
        </w:rPr>
        <w:t> </w:t>
      </w:r>
      <w:r>
        <w:rPr/>
        <w:t>名激励对象授予股票期权。</w:t>
      </w:r>
    </w:p>
    <w:p>
      <w:pPr>
        <w:pStyle w:val="BodyText"/>
        <w:spacing w:line="357" w:lineRule="auto" w:before="134"/>
        <w:ind w:right="1793" w:firstLine="479"/>
        <w:jc w:val="both"/>
      </w:pPr>
      <w:r>
        <w:rPr/>
        <w:t>《第二届董事会第十一次会议决议公告</w:t>
      </w:r>
      <w:r>
        <w:rPr>
          <w:spacing w:val="-120"/>
        </w:rPr>
        <w:t>》</w:t>
      </w:r>
      <w:r>
        <w:rPr>
          <w:spacing w:val="-209"/>
        </w:rPr>
        <w:t>、</w:t>
      </w:r>
      <w:r>
        <w:rPr/>
        <w:t>《第二届董事会第十四次会议决议</w:t>
      </w:r>
      <w:r>
        <w:rPr/>
        <w:t> 公告</w:t>
      </w:r>
      <w:r>
        <w:rPr>
          <w:spacing w:val="-120"/>
        </w:rPr>
        <w:t>》</w:t>
      </w:r>
      <w:r>
        <w:rPr>
          <w:spacing w:val="-142"/>
        </w:rPr>
        <w:t>、</w:t>
      </w:r>
      <w:r>
        <w:rPr>
          <w:spacing w:val="-1"/>
        </w:rPr>
        <w:t>《</w:t>
      </w:r>
      <w:r>
        <w:rPr>
          <w:rFonts w:ascii="Arial" w:hAnsi="Arial" w:cs="Arial" w:eastAsia="Arial" w:hint="default"/>
          <w:w w:val="99"/>
        </w:rPr>
        <w:t>20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6"/>
        </w:rPr>
        <w:t> </w:t>
      </w:r>
      <w:r>
        <w:rPr/>
        <w:t>年第</w:t>
      </w:r>
      <w:r>
        <w:rPr>
          <w:spacing w:val="-3"/>
        </w:rPr>
        <w:t>三</w:t>
      </w:r>
      <w:r>
        <w:rPr/>
        <w:t>次临时股东大会决议公告</w:t>
      </w:r>
      <w:r>
        <w:rPr>
          <w:spacing w:val="-120"/>
        </w:rPr>
        <w:t>》</w:t>
      </w:r>
      <w:r>
        <w:rPr>
          <w:spacing w:val="-141"/>
        </w:rPr>
        <w:t>、</w:t>
      </w:r>
      <w:r>
        <w:rPr/>
        <w:t>《股票期权激励计</w:t>
      </w:r>
      <w:r>
        <w:rPr>
          <w:spacing w:val="-22"/>
        </w:rPr>
        <w:t>划</w:t>
      </w:r>
      <w:r>
        <w:rPr/>
        <w:t>（草案</w:t>
      </w:r>
      <w:r>
        <w:rPr>
          <w:spacing w:val="-120"/>
        </w:rPr>
        <w:t>）》、</w:t>
      </w:r>
      <w:r>
        <w:rPr/>
      </w:r>
    </w:p>
    <w:p>
      <w:pPr>
        <w:pStyle w:val="BodyText"/>
        <w:spacing w:line="357" w:lineRule="auto" w:before="3"/>
        <w:ind w:right="1787"/>
        <w:jc w:val="left"/>
      </w:pPr>
      <w:r>
        <w:rPr>
          <w:spacing w:val="-10"/>
        </w:rPr>
        <w:t>《股票期权激励计划（草案修订案）》、《股票期权激励计划考核管理办法》等请</w:t>
      </w:r>
      <w:r>
        <w:rPr>
          <w:spacing w:val="-95"/>
        </w:rPr>
        <w:t> </w:t>
      </w:r>
      <w:r>
        <w:rPr>
          <w:spacing w:val="-95"/>
        </w:rPr>
      </w:r>
      <w:r>
        <w:rPr/>
        <w:t>查看巨潮资讯网（</w:t>
      </w:r>
      <w:hyperlink r:id="rId23">
        <w:r>
          <w:rPr>
            <w:rFonts w:ascii="Arial" w:hAnsi="Arial" w:cs="Arial" w:eastAsia="Arial" w:hint="default"/>
          </w:rPr>
          <w:t>www.cninfo.com.cn</w:t>
        </w:r>
      </w:hyperlink>
      <w:r>
        <w:rPr/>
        <w:t>）相关公司公告。</w:t>
      </w:r>
    </w:p>
    <w:p>
      <w:pPr>
        <w:spacing w:line="240" w:lineRule="auto" w:before="9"/>
        <w:rPr>
          <w:rFonts w:ascii="宋体" w:hAnsi="宋体" w:cs="宋体" w:eastAsia="宋体" w:hint="default"/>
          <w:sz w:val="21"/>
          <w:szCs w:val="21"/>
        </w:rPr>
      </w:pPr>
    </w:p>
    <w:p>
      <w:pPr>
        <w:pStyle w:val="Heading2"/>
        <w:spacing w:line="240" w:lineRule="auto"/>
        <w:ind w:right="1787"/>
        <w:jc w:val="left"/>
        <w:rPr>
          <w:b w:val="0"/>
          <w:bCs w:val="0"/>
        </w:rPr>
      </w:pPr>
      <w:r>
        <w:rPr/>
        <w:t>五、重大关联事项</w:t>
      </w:r>
      <w:r>
        <w:rPr>
          <w:b w:val="0"/>
          <w:bCs w:val="0"/>
        </w:rPr>
      </w:r>
    </w:p>
    <w:p>
      <w:pPr>
        <w:spacing w:line="240" w:lineRule="auto" w:before="11"/>
        <w:rPr>
          <w:rFonts w:ascii="宋体" w:hAnsi="宋体" w:cs="宋体" w:eastAsia="宋体" w:hint="default"/>
          <w:b/>
          <w:bCs/>
          <w:sz w:val="33"/>
          <w:szCs w:val="33"/>
        </w:rPr>
      </w:pPr>
    </w:p>
    <w:p>
      <w:pPr>
        <w:pStyle w:val="BodyText"/>
        <w:spacing w:line="343" w:lineRule="auto" w:before="0"/>
        <w:ind w:right="1794" w:firstLine="479"/>
        <w:jc w:val="both"/>
      </w:pPr>
      <w:r>
        <w:rPr/>
        <w:t>经公司第二届董事会第十三次会议审议通过，公司为持股</w:t>
      </w:r>
      <w:r>
        <w:rPr>
          <w:spacing w:val="22"/>
        </w:rPr>
        <w:t> </w:t>
      </w:r>
      <w:r>
        <w:rPr>
          <w:rFonts w:ascii="Arial" w:hAnsi="Arial" w:cs="Arial" w:eastAsia="Arial" w:hint="default"/>
        </w:rPr>
        <w:t>45%</w:t>
      </w:r>
      <w:r>
        <w:rPr/>
        <w:t>的子公司深 圳市金华威数码科技有限公司综合授信</w:t>
      </w:r>
      <w:r>
        <w:rPr>
          <w:spacing w:val="-60"/>
        </w:rPr>
        <w:t> </w:t>
      </w:r>
      <w:r>
        <w:rPr>
          <w:rFonts w:ascii="Arial" w:hAnsi="Arial" w:cs="Arial" w:eastAsia="Arial" w:hint="default"/>
        </w:rPr>
        <w:t>4,000</w:t>
      </w:r>
      <w:r>
        <w:rPr>
          <w:rFonts w:ascii="Arial" w:hAnsi="Arial" w:cs="Arial" w:eastAsia="Arial" w:hint="default"/>
          <w:spacing w:val="-8"/>
        </w:rPr>
        <w:t> </w:t>
      </w:r>
      <w:r>
        <w:rPr>
          <w:spacing w:val="-9"/>
        </w:rPr>
        <w:t>万提供担保，担保期限为一年。公</w:t>
      </w:r>
      <w:r>
        <w:rPr>
          <w:spacing w:val="-44"/>
        </w:rPr>
        <w:t> </w:t>
      </w:r>
      <w:r>
        <w:rPr>
          <w:spacing w:val="-3"/>
        </w:rPr>
        <w:t>司董事李谦益先生是被担保方金华威数码科技的董事长，故本次担保构成关联担</w:t>
      </w:r>
      <w:r>
        <w:rPr>
          <w:spacing w:val="-104"/>
        </w:rPr>
        <w:t> </w:t>
      </w:r>
      <w:r>
        <w:rPr>
          <w:spacing w:val="-104"/>
        </w:rPr>
      </w:r>
      <w:r>
        <w:rPr/>
        <w:t>保，关联董事李谦益先生回避表决。本次担保经公司</w:t>
      </w:r>
      <w:r>
        <w:rPr>
          <w:spacing w:val="-64"/>
        </w:rPr>
        <w:t> </w:t>
      </w:r>
      <w:r>
        <w:rPr>
          <w:rFonts w:ascii="Arial" w:hAnsi="Arial" w:cs="Arial" w:eastAsia="Arial" w:hint="default"/>
          <w:spacing w:val="-5"/>
        </w:rPr>
        <w:t>2011</w:t>
      </w:r>
      <w:r>
        <w:rPr>
          <w:rFonts w:ascii="Arial" w:hAnsi="Arial" w:cs="Arial" w:eastAsia="Arial" w:hint="default"/>
          <w:spacing w:val="-10"/>
        </w:rPr>
        <w:t> </w:t>
      </w:r>
      <w:r>
        <w:rPr/>
        <w:t>年第二次临时股东大 会审议通过。</w:t>
      </w:r>
    </w:p>
    <w:p>
      <w:pPr>
        <w:pStyle w:val="BodyText"/>
        <w:spacing w:line="357" w:lineRule="auto" w:before="48"/>
        <w:ind w:left="618" w:right="3968"/>
        <w:jc w:val="left"/>
      </w:pPr>
      <w:r>
        <w:rPr>
          <w:spacing w:val="-5"/>
        </w:rPr>
        <w:t>关于本次担保事项请见本章第六节“对外担保事项”。</w:t>
      </w:r>
      <w:r>
        <w:rPr/>
        <w:t> 除此之外，报告期内，公司无其他关联事项。</w:t>
      </w:r>
    </w:p>
    <w:p>
      <w:pPr>
        <w:spacing w:line="240" w:lineRule="auto" w:before="1"/>
        <w:rPr>
          <w:rFonts w:ascii="宋体" w:hAnsi="宋体" w:cs="宋体" w:eastAsia="宋体" w:hint="default"/>
          <w:sz w:val="24"/>
          <w:szCs w:val="24"/>
        </w:rPr>
      </w:pPr>
    </w:p>
    <w:p>
      <w:pPr>
        <w:pStyle w:val="Heading2"/>
        <w:spacing w:line="240" w:lineRule="auto"/>
        <w:ind w:right="1787"/>
        <w:jc w:val="left"/>
        <w:rPr>
          <w:b w:val="0"/>
          <w:bCs w:val="0"/>
        </w:rPr>
      </w:pPr>
      <w:r>
        <w:rPr/>
        <w:t>六、报告期内重大合同及其履行情况</w:t>
      </w:r>
      <w:r>
        <w:rPr>
          <w:b w:val="0"/>
          <w:bCs w:val="0"/>
        </w:rPr>
      </w:r>
    </w:p>
    <w:p>
      <w:pPr>
        <w:spacing w:line="240" w:lineRule="auto" w:before="10"/>
        <w:rPr>
          <w:rFonts w:ascii="宋体" w:hAnsi="宋体" w:cs="宋体" w:eastAsia="宋体" w:hint="default"/>
          <w:b/>
          <w:bCs/>
          <w:sz w:val="33"/>
          <w:szCs w:val="33"/>
        </w:rPr>
      </w:pPr>
    </w:p>
    <w:p>
      <w:pPr>
        <w:pStyle w:val="BodyText"/>
        <w:spacing w:line="240" w:lineRule="auto" w:before="0"/>
        <w:ind w:left="618" w:right="1787"/>
        <w:jc w:val="left"/>
      </w:pPr>
      <w:r>
        <w:rPr/>
        <w:t>（一）报告期内，公司无重大租赁合同</w:t>
      </w:r>
    </w:p>
    <w:p>
      <w:pPr>
        <w:pStyle w:val="BodyText"/>
        <w:spacing w:line="240" w:lineRule="auto" w:before="154"/>
        <w:ind w:left="618" w:right="1787"/>
        <w:jc w:val="left"/>
      </w:pPr>
      <w:r>
        <w:rPr/>
        <w:t>（二）报告期内，公司重大担保事项。</w:t>
      </w:r>
    </w:p>
    <w:p>
      <w:pPr>
        <w:pStyle w:val="BodyText"/>
        <w:spacing w:line="338" w:lineRule="auto" w:before="151"/>
        <w:ind w:left="618" w:right="1796"/>
        <w:jc w:val="left"/>
      </w:pPr>
      <w:r>
        <w:rPr>
          <w:rFonts w:ascii="Arial" w:hAnsi="Arial" w:cs="Arial" w:eastAsia="Arial" w:hint="default"/>
        </w:rPr>
        <w:t>1</w:t>
      </w:r>
      <w:r>
        <w:rPr/>
        <w:t>、对外担保事项 经公司第二届董事会第十三次会议审议通过，公司为持股</w:t>
      </w:r>
      <w:r>
        <w:rPr>
          <w:spacing w:val="24"/>
        </w:rPr>
        <w:t> </w:t>
      </w:r>
      <w:r>
        <w:rPr>
          <w:rFonts w:ascii="Arial" w:hAnsi="Arial" w:cs="Arial" w:eastAsia="Arial" w:hint="default"/>
        </w:rPr>
        <w:t>45%</w:t>
      </w:r>
      <w:r>
        <w:rPr/>
        <w:t>的子公司深</w:t>
      </w:r>
    </w:p>
    <w:p>
      <w:pPr>
        <w:spacing w:after="0" w:line="338"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r>
        <w:rPr/>
        <w:pict>
          <v:group style="position:absolute;margin-left:68.543999pt;margin-top:658.780029pt;width:453.8pt;height:.5pt;mso-position-horizontal-relative:page;mso-position-vertical-relative:page;z-index:-1163296" coordorigin="1371,13176" coordsize="9076,10">
            <v:shape style="position:absolute;left:1371;top:13176;width:1416;height:10" type="#_x0000_t75" stroked="false">
              <v:imagedata r:id="rId467" o:title=""/>
            </v:shape>
            <v:shape style="position:absolute;left:2782;top:13176;width:1707;height:10" type="#_x0000_t75" stroked="false">
              <v:imagedata r:id="rId253" o:title=""/>
            </v:shape>
            <v:shape style="position:absolute;left:4484;top:13176;width:4398;height:10" type="#_x0000_t75" stroked="false">
              <v:imagedata r:id="rId468" o:title=""/>
            </v:shape>
            <v:shape style="position:absolute;left:8877;top:13176;width:1570;height:10" type="#_x0000_t75" stroked="false">
              <v:imagedata r:id="rId255" o:title=""/>
            </v:shape>
            <w10:wrap type="none"/>
          </v:group>
        </w:pict>
      </w:r>
      <w:r>
        <w:rPr/>
        <w:pict>
          <v:group style="position:absolute;margin-left:68.543999pt;margin-top:724.179993pt;width:453.8pt;height:.5pt;mso-position-horizontal-relative:page;mso-position-vertical-relative:page;z-index:-1163272" coordorigin="1371,14484" coordsize="9076,10">
            <v:shape style="position:absolute;left:1371;top:14484;width:1416;height:10" type="#_x0000_t75" stroked="false">
              <v:imagedata r:id="rId467" o:title=""/>
            </v:shape>
            <v:shape style="position:absolute;left:2782;top:14484;width:1707;height:10" type="#_x0000_t75" stroked="false">
              <v:imagedata r:id="rId253" o:title=""/>
            </v:shape>
            <v:shape style="position:absolute;left:4484;top:14484;width:4398;height:10" type="#_x0000_t75" stroked="false">
              <v:imagedata r:id="rId468" o:title=""/>
            </v:shape>
            <v:shape style="position:absolute;left:8877;top:14484;width:1570;height:10" type="#_x0000_t75" stroked="false">
              <v:imagedata r:id="rId255" o:title=""/>
            </v:shape>
            <w10:wrap type="none"/>
          </v:group>
        </w:pict>
      </w:r>
      <w:r>
        <w:rPr/>
        <w:pict>
          <v:shape style="position:absolute;margin-left:139.339996pt;margin-top:763.05603pt;width:.48003pt;height:.48pt;mso-position-horizontal-relative:page;mso-position-vertical-relative:page;z-index:14080" type="#_x0000_t75" stroked="false">
            <v:imagedata r:id="rId354" o:title=""/>
          </v:shape>
        </w:pict>
      </w:r>
      <w:r>
        <w:rPr/>
        <w:pict>
          <v:shape style="position:absolute;margin-left:224.449997pt;margin-top:763.05603pt;width:.48002pt;height:.48pt;mso-position-horizontal-relative:page;mso-position-vertical-relative:page;z-index:14104" type="#_x0000_t75" stroked="false">
            <v:imagedata r:id="rId354" o:title=""/>
          </v:shape>
        </w:pict>
      </w:r>
      <w:r>
        <w:rPr/>
        <w:pict>
          <v:shape style="position:absolute;margin-left:444.100006pt;margin-top:763.05603pt;width:.48pt;height:.48pt;mso-position-horizontal-relative:page;mso-position-vertical-relative:page;z-index:14128" type="#_x0000_t75" stroked="false">
            <v:imagedata r:id="rId354" o:title=""/>
          </v:shape>
        </w:pict>
      </w:r>
    </w:p>
    <w:p>
      <w:pPr>
        <w:pStyle w:val="BodyText"/>
        <w:spacing w:line="343" w:lineRule="auto" w:before="26"/>
        <w:ind w:left="538" w:right="1788"/>
        <w:jc w:val="both"/>
      </w:pPr>
      <w:r>
        <w:rPr/>
        <w:t>圳市金华威数码科技有限公司综合授信</w:t>
      </w:r>
      <w:r>
        <w:rPr>
          <w:spacing w:val="-61"/>
        </w:rPr>
        <w:t> </w:t>
      </w:r>
      <w:r>
        <w:rPr>
          <w:rFonts w:ascii="Arial" w:hAnsi="Arial" w:cs="Arial" w:eastAsia="Arial" w:hint="default"/>
        </w:rPr>
        <w:t>4,000</w:t>
      </w:r>
      <w:r>
        <w:rPr>
          <w:rFonts w:ascii="Arial" w:hAnsi="Arial" w:cs="Arial" w:eastAsia="Arial" w:hint="default"/>
          <w:spacing w:val="-9"/>
        </w:rPr>
        <w:t> </w:t>
      </w:r>
      <w:r>
        <w:rPr>
          <w:spacing w:val="-6"/>
        </w:rPr>
        <w:t>万提供担保，担保期限为一年，担</w:t>
      </w:r>
      <w:r>
        <w:rPr/>
        <w:t> 保金额占公司最近一期经审计合并报表净资产的</w:t>
      </w:r>
      <w:r>
        <w:rPr>
          <w:spacing w:val="-58"/>
        </w:rPr>
        <w:t> </w:t>
      </w:r>
      <w:r>
        <w:rPr>
          <w:rFonts w:ascii="Arial" w:hAnsi="Arial" w:cs="Arial" w:eastAsia="Arial" w:hint="default"/>
          <w:spacing w:val="-9"/>
        </w:rPr>
        <w:t>3.9%</w:t>
      </w:r>
      <w:r>
        <w:rPr>
          <w:spacing w:val="-9"/>
        </w:rPr>
        <w:t>。</w:t>
      </w:r>
      <w:r>
        <w:rPr>
          <w:rFonts w:ascii="Arial" w:hAnsi="Arial" w:cs="Arial" w:eastAsia="Arial" w:hint="default"/>
          <w:spacing w:val="-9"/>
        </w:rPr>
        <w:t>2011</w:t>
      </w:r>
      <w:r>
        <w:rPr>
          <w:rFonts w:ascii="Arial" w:hAnsi="Arial" w:cs="Arial" w:eastAsia="Arial" w:hint="default"/>
          <w:spacing w:val="-5"/>
        </w:rPr>
        <w:t> </w:t>
      </w:r>
      <w:r>
        <w:rPr/>
        <w:t>年</w:t>
      </w:r>
      <w:r>
        <w:rPr>
          <w:spacing w:val="-62"/>
        </w:rPr>
        <w:t> </w:t>
      </w:r>
      <w:r>
        <w:rPr>
          <w:rFonts w:ascii="Arial" w:hAnsi="Arial" w:cs="Arial" w:eastAsia="Arial" w:hint="default"/>
          <w:spacing w:val="-8"/>
        </w:rPr>
        <w:t>11</w:t>
      </w:r>
      <w:r>
        <w:rPr>
          <w:rFonts w:ascii="Arial" w:hAnsi="Arial" w:cs="Arial" w:eastAsia="Arial" w:hint="default"/>
          <w:spacing w:val="-7"/>
        </w:rPr>
        <w:t> </w:t>
      </w:r>
      <w:r>
        <w:rPr/>
        <w:t>月</w:t>
      </w:r>
      <w:r>
        <w:rPr>
          <w:spacing w:val="-59"/>
        </w:rPr>
        <w:t> </w:t>
      </w:r>
      <w:r>
        <w:rPr>
          <w:rFonts w:ascii="Arial" w:hAnsi="Arial" w:cs="Arial" w:eastAsia="Arial" w:hint="default"/>
        </w:rPr>
        <w:t>22</w:t>
      </w:r>
      <w:r>
        <w:rPr>
          <w:rFonts w:ascii="Arial" w:hAnsi="Arial" w:cs="Arial" w:eastAsia="Arial" w:hint="default"/>
          <w:spacing w:val="-5"/>
        </w:rPr>
        <w:t> </w:t>
      </w:r>
      <w:r>
        <w:rPr>
          <w:spacing w:val="-18"/>
        </w:rPr>
        <w:t>日，公</w:t>
      </w:r>
      <w:r>
        <w:rPr/>
        <w:t> 司</w:t>
      </w:r>
      <w:r>
        <w:rPr>
          <w:spacing w:val="-87"/>
        </w:rPr>
        <w:t> </w:t>
      </w:r>
      <w:r>
        <w:rPr/>
        <w:t>与</w:t>
      </w:r>
      <w:r>
        <w:rPr>
          <w:spacing w:val="-87"/>
        </w:rPr>
        <w:t> </w:t>
      </w:r>
      <w:r>
        <w:rPr/>
        <w:t>上</w:t>
      </w:r>
      <w:r>
        <w:rPr>
          <w:spacing w:val="-87"/>
        </w:rPr>
        <w:t> </w:t>
      </w:r>
      <w:r>
        <w:rPr/>
        <w:t>海</w:t>
      </w:r>
      <w:r>
        <w:rPr>
          <w:spacing w:val="-87"/>
        </w:rPr>
        <w:t> </w:t>
      </w:r>
      <w:r>
        <w:rPr/>
        <w:t>浦</w:t>
      </w:r>
      <w:r>
        <w:rPr>
          <w:spacing w:val="-87"/>
        </w:rPr>
        <w:t> </w:t>
      </w:r>
      <w:r>
        <w:rPr/>
        <w:t>东</w:t>
      </w:r>
      <w:r>
        <w:rPr>
          <w:spacing w:val="-87"/>
        </w:rPr>
        <w:t> </w:t>
      </w:r>
      <w:r>
        <w:rPr/>
        <w:t>发</w:t>
      </w:r>
      <w:r>
        <w:rPr>
          <w:spacing w:val="-90"/>
        </w:rPr>
        <w:t> </w:t>
      </w:r>
      <w:r>
        <w:rPr/>
        <w:t>展</w:t>
      </w:r>
      <w:r>
        <w:rPr>
          <w:spacing w:val="-90"/>
        </w:rPr>
        <w:t> </w:t>
      </w:r>
      <w:r>
        <w:rPr/>
        <w:t>银</w:t>
      </w:r>
      <w:r>
        <w:rPr>
          <w:spacing w:val="-87"/>
        </w:rPr>
        <w:t> </w:t>
      </w:r>
      <w:r>
        <w:rPr/>
        <w:t>行</w:t>
      </w:r>
      <w:r>
        <w:rPr>
          <w:spacing w:val="-87"/>
        </w:rPr>
        <w:t> </w:t>
      </w:r>
      <w:r>
        <w:rPr/>
        <w:t>深</w:t>
      </w:r>
      <w:r>
        <w:rPr>
          <w:spacing w:val="-87"/>
        </w:rPr>
        <w:t> </w:t>
      </w:r>
      <w:r>
        <w:rPr/>
        <w:t>圳</w:t>
      </w:r>
      <w:r>
        <w:rPr>
          <w:spacing w:val="-87"/>
        </w:rPr>
        <w:t> </w:t>
      </w:r>
      <w:r>
        <w:rPr/>
        <w:t>分</w:t>
      </w:r>
      <w:r>
        <w:rPr>
          <w:spacing w:val="-87"/>
        </w:rPr>
        <w:t> </w:t>
      </w:r>
      <w:r>
        <w:rPr/>
        <w:t>行</w:t>
      </w:r>
      <w:r>
        <w:rPr>
          <w:spacing w:val="-87"/>
        </w:rPr>
        <w:t> </w:t>
      </w:r>
      <w:r>
        <w:rPr/>
        <w:t>签</w:t>
      </w:r>
      <w:r>
        <w:rPr>
          <w:spacing w:val="-90"/>
        </w:rPr>
        <w:t> </w:t>
      </w:r>
      <w:r>
        <w:rPr/>
        <w:t>订</w:t>
      </w:r>
      <w:r>
        <w:rPr>
          <w:spacing w:val="-90"/>
        </w:rPr>
        <w:t> </w:t>
      </w:r>
      <w:r>
        <w:rPr/>
        <w:t>了</w:t>
      </w:r>
      <w:r>
        <w:rPr>
          <w:spacing w:val="-87"/>
        </w:rPr>
        <w:t> </w:t>
      </w:r>
      <w:r>
        <w:rPr/>
        <w:t>的</w:t>
      </w:r>
      <w:r>
        <w:rPr>
          <w:spacing w:val="-87"/>
        </w:rPr>
        <w:t> </w:t>
      </w:r>
      <w:r>
        <w:rPr/>
        <w:t>《</w:t>
      </w:r>
      <w:r>
        <w:rPr>
          <w:spacing w:val="-87"/>
        </w:rPr>
        <w:t> </w:t>
      </w:r>
      <w:r>
        <w:rPr/>
        <w:t>最</w:t>
      </w:r>
      <w:r>
        <w:rPr>
          <w:spacing w:val="-87"/>
        </w:rPr>
        <w:t> </w:t>
      </w:r>
      <w:r>
        <w:rPr/>
        <w:t>高</w:t>
      </w:r>
      <w:r>
        <w:rPr>
          <w:spacing w:val="-87"/>
        </w:rPr>
        <w:t> </w:t>
      </w:r>
      <w:r>
        <w:rPr/>
        <w:t>额</w:t>
      </w:r>
      <w:r>
        <w:rPr>
          <w:spacing w:val="-87"/>
        </w:rPr>
        <w:t> </w:t>
      </w:r>
      <w:r>
        <w:rPr/>
        <w:t>保</w:t>
      </w:r>
      <w:r>
        <w:rPr>
          <w:spacing w:val="-90"/>
        </w:rPr>
        <w:t> </w:t>
      </w:r>
      <w:r>
        <w:rPr/>
        <w:t>证</w:t>
      </w:r>
      <w:r>
        <w:rPr>
          <w:spacing w:val="-83"/>
        </w:rPr>
        <w:t> </w:t>
      </w:r>
      <w:r>
        <w:rPr/>
        <w:t>合</w:t>
      </w:r>
      <w:r>
        <w:rPr>
          <w:spacing w:val="-87"/>
        </w:rPr>
        <w:t> </w:t>
      </w:r>
      <w:r>
        <w:rPr/>
        <w:t>同</w:t>
      </w:r>
      <w:r>
        <w:rPr>
          <w:spacing w:val="-87"/>
        </w:rPr>
        <w:t> </w:t>
      </w:r>
      <w:r>
        <w:rPr>
          <w:spacing w:val="-44"/>
        </w:rPr>
        <w:t>》（</w:t>
      </w:r>
      <w:r>
        <w:rPr>
          <w:spacing w:val="-87"/>
        </w:rPr>
        <w:t> </w:t>
      </w:r>
      <w:r>
        <w:rPr/>
        <w:t>编</w:t>
      </w:r>
      <w:r>
        <w:rPr>
          <w:spacing w:val="-87"/>
        </w:rPr>
        <w:t> </w:t>
      </w:r>
      <w:r>
        <w:rPr/>
        <w:t>号</w:t>
      </w:r>
      <w:r>
        <w:rPr>
          <w:spacing w:val="-87"/>
        </w:rPr>
        <w:t> </w:t>
      </w:r>
      <w:r>
        <w:rPr/>
        <w:t>：</w:t>
      </w:r>
      <w:r>
        <w:rPr/>
        <w:t> </w:t>
      </w:r>
      <w:r>
        <w:rPr>
          <w:rFonts w:ascii="Arial" w:hAnsi="Arial" w:cs="Arial" w:eastAsia="Arial" w:hint="default"/>
          <w:spacing w:val="-7"/>
          <w:w w:val="99"/>
        </w:rPr>
        <w:t>ZB7910201100000038</w:t>
      </w:r>
      <w:r>
        <w:rPr>
          <w:spacing w:val="-7"/>
          <w:w w:val="99"/>
        </w:rPr>
        <w:t>），</w:t>
      </w:r>
      <w:r>
        <w:rPr>
          <w:rFonts w:ascii="Arial" w:hAnsi="Arial" w:cs="Arial" w:eastAsia="Arial" w:hint="default"/>
          <w:spacing w:val="-7"/>
          <w:w w:val="99"/>
        </w:rPr>
        <w:t>2011</w:t>
      </w:r>
      <w:r>
        <w:rPr>
          <w:rFonts w:ascii="Arial" w:hAnsi="Arial" w:cs="Arial" w:eastAsia="Arial" w:hint="default"/>
          <w:spacing w:val="-5"/>
          <w:w w:val="99"/>
        </w:rPr>
        <w:t> </w:t>
      </w:r>
      <w:r>
        <w:rPr/>
        <w:t>年</w:t>
      </w:r>
      <w:r>
        <w:rPr>
          <w:spacing w:val="-62"/>
        </w:rPr>
        <w:t> </w:t>
      </w:r>
      <w:r>
        <w:rPr>
          <w:rFonts w:ascii="Arial" w:hAnsi="Arial" w:cs="Arial" w:eastAsia="Arial" w:hint="default"/>
          <w:w w:val="99"/>
        </w:rPr>
        <w:t>12</w:t>
      </w:r>
      <w:r>
        <w:rPr>
          <w:rFonts w:ascii="Arial" w:hAnsi="Arial" w:cs="Arial" w:eastAsia="Arial" w:hint="default"/>
          <w:spacing w:val="-5"/>
          <w:w w:val="99"/>
        </w:rPr>
        <w:t> </w:t>
      </w:r>
      <w:r>
        <w:rPr/>
        <w:t>月</w:t>
      </w:r>
      <w:r>
        <w:rPr>
          <w:spacing w:val="-59"/>
        </w:rPr>
        <w:t> </w:t>
      </w:r>
      <w:r>
        <w:rPr>
          <w:rFonts w:ascii="Arial" w:hAnsi="Arial" w:cs="Arial" w:eastAsia="Arial" w:hint="default"/>
          <w:w w:val="99"/>
        </w:rPr>
        <w:t>7</w:t>
      </w:r>
      <w:r>
        <w:rPr>
          <w:rFonts w:ascii="Arial" w:hAnsi="Arial" w:cs="Arial" w:eastAsia="Arial" w:hint="default"/>
          <w:spacing w:val="-5"/>
          <w:w w:val="99"/>
        </w:rPr>
        <w:t> </w:t>
      </w:r>
      <w:r>
        <w:rPr>
          <w:spacing w:val="-1"/>
        </w:rPr>
        <w:t>日，公司与深圳发展银行签订了《最</w:t>
      </w:r>
      <w:r>
        <w:rPr/>
        <w:t> </w:t>
      </w:r>
      <w:r>
        <w:rPr>
          <w:spacing w:val="-6"/>
        </w:rPr>
        <w:t>高额保证担保合同》（编号：深发总营额保字第</w:t>
      </w:r>
      <w:r>
        <w:rPr>
          <w:spacing w:val="-49"/>
        </w:rPr>
        <w:t> </w:t>
      </w:r>
      <w:r>
        <w:rPr>
          <w:rFonts w:ascii="Arial" w:hAnsi="Arial" w:cs="Arial" w:eastAsia="Arial" w:hint="default"/>
          <w:spacing w:val="-19"/>
          <w:w w:val="99"/>
        </w:rPr>
        <w:t>20111207004-1</w:t>
      </w:r>
      <w:r>
        <w:rPr>
          <w:spacing w:val="-19"/>
          <w:w w:val="99"/>
        </w:rPr>
        <w:t>）。</w:t>
      </w:r>
      <w:r>
        <w:rPr>
          <w:w w:val="99"/>
        </w:rPr>
      </w:r>
    </w:p>
    <w:p>
      <w:pPr>
        <w:pStyle w:val="BodyText"/>
        <w:spacing w:line="240" w:lineRule="auto" w:before="21"/>
        <w:ind w:left="1018" w:right="395"/>
        <w:jc w:val="left"/>
      </w:pPr>
      <w:r>
        <w:rPr/>
        <w:t>除此之外，报告期内公司及控股子公司无其他对外担保事项。</w:t>
      </w:r>
    </w:p>
    <w:p>
      <w:pPr>
        <w:pStyle w:val="BodyText"/>
        <w:spacing w:line="240" w:lineRule="auto" w:before="151"/>
        <w:ind w:left="1018" w:right="395"/>
        <w:jc w:val="left"/>
      </w:pPr>
      <w:r>
        <w:rPr>
          <w:rFonts w:ascii="Arial" w:hAnsi="Arial" w:cs="Arial" w:eastAsia="Arial" w:hint="default"/>
        </w:rPr>
        <w:t>2</w:t>
      </w:r>
      <w:r>
        <w:rPr/>
        <w:t>、独立董事对本次担保事项的独立意见</w:t>
      </w:r>
    </w:p>
    <w:p>
      <w:pPr>
        <w:pStyle w:val="BodyText"/>
        <w:spacing w:line="352" w:lineRule="auto"/>
        <w:ind w:left="538" w:right="1688" w:firstLine="566"/>
        <w:jc w:val="left"/>
      </w:pPr>
      <w:r>
        <w:rPr/>
        <w:t>公司独立董事认为，本次担保事项将为金华威补充日常经营所需的流动资</w:t>
      </w:r>
      <w:r>
        <w:rPr>
          <w:spacing w:val="2"/>
        </w:rPr>
        <w:t> </w:t>
      </w:r>
      <w:r>
        <w:rPr/>
        <w:t>金，有利于金华威业务的发展，本次担保事项没有对上市公司独立性构成影响，</w:t>
      </w:r>
      <w:r>
        <w:rPr/>
        <w:t> </w:t>
      </w:r>
      <w:r>
        <w:rPr>
          <w:spacing w:val="-3"/>
        </w:rPr>
        <w:t>没有发现有侵害中小股东利益的行为和情况。公司董事会对该事项的决策程序合</w:t>
      </w:r>
      <w:r>
        <w:rPr>
          <w:spacing w:val="-104"/>
        </w:rPr>
        <w:t> </w:t>
      </w:r>
      <w:r>
        <w:rPr>
          <w:spacing w:val="-104"/>
        </w:rPr>
      </w:r>
      <w:r>
        <w:rPr>
          <w:spacing w:val="-3"/>
        </w:rPr>
        <w:t>法有效，符合《公司法》、《深圳证券交易所创业板股票上市规则》以及中国证</w:t>
      </w:r>
      <w:r>
        <w:rPr>
          <w:spacing w:val="-104"/>
        </w:rPr>
        <w:t> </w:t>
      </w:r>
      <w:r>
        <w:rPr>
          <w:spacing w:val="-104"/>
        </w:rPr>
      </w:r>
      <w:r>
        <w:rPr/>
        <w:t>监会《关于规范上市公司对外担保行为的通知》（证监发</w:t>
      </w:r>
      <w:r>
        <w:rPr>
          <w:rFonts w:ascii="Arial" w:hAnsi="Arial" w:cs="Arial" w:eastAsia="Arial" w:hint="default"/>
        </w:rPr>
        <w:t>[2005]120</w:t>
      </w:r>
      <w:r>
        <w:rPr>
          <w:rFonts w:ascii="Arial" w:hAnsi="Arial" w:cs="Arial" w:eastAsia="Arial" w:hint="default"/>
          <w:spacing w:val="-15"/>
        </w:rPr>
        <w:t> </w:t>
      </w:r>
      <w:r>
        <w:rPr/>
        <w:t>号）等关于 公司提供对外担保的相关规定，同意为金华威提供担保。</w:t>
      </w:r>
    </w:p>
    <w:p>
      <w:pPr>
        <w:pStyle w:val="BodyText"/>
        <w:spacing w:line="240" w:lineRule="auto" w:before="41"/>
        <w:ind w:left="1018" w:right="395"/>
        <w:jc w:val="left"/>
      </w:pPr>
      <w:r>
        <w:rPr/>
        <w:t>（三）报告期内，公司无委托他人进行现金资产管理事项。</w:t>
      </w:r>
    </w:p>
    <w:p>
      <w:pPr>
        <w:pStyle w:val="BodyText"/>
        <w:spacing w:line="357" w:lineRule="auto" w:before="151"/>
        <w:ind w:left="1018" w:right="3368"/>
        <w:jc w:val="left"/>
      </w:pPr>
      <w:r>
        <w:rPr/>
        <w:t>（四）购销合同 报告期内无《创业板股票上市规则》规定的重大购销合同。</w:t>
      </w:r>
    </w:p>
    <w:p>
      <w:pPr>
        <w:pStyle w:val="BodyText"/>
        <w:spacing w:line="355" w:lineRule="auto" w:before="36"/>
        <w:ind w:left="1018" w:right="6488"/>
        <w:jc w:val="left"/>
      </w:pPr>
      <w:r>
        <w:rPr/>
        <w:t>（五）贷款合同 报告期内，公司无贷款合同。</w:t>
      </w:r>
    </w:p>
    <w:p>
      <w:pPr>
        <w:spacing w:line="240" w:lineRule="auto" w:before="5"/>
        <w:rPr>
          <w:rFonts w:ascii="宋体" w:hAnsi="宋体" w:cs="宋体" w:eastAsia="宋体" w:hint="default"/>
          <w:sz w:val="24"/>
          <w:szCs w:val="24"/>
        </w:rPr>
      </w:pPr>
    </w:p>
    <w:p>
      <w:pPr>
        <w:pStyle w:val="Heading2"/>
        <w:spacing w:line="336" w:lineRule="auto"/>
        <w:ind w:left="538" w:right="1793"/>
        <w:jc w:val="both"/>
        <w:rPr>
          <w:b w:val="0"/>
          <w:bCs w:val="0"/>
        </w:rPr>
      </w:pPr>
      <w:r>
        <w:rPr/>
        <w:pict>
          <v:group style="position:absolute;margin-left:68.543999pt;margin-top:89.13559pt;width:453.8pt;height:.5pt;mso-position-horizontal-relative:page;mso-position-vertical-relative:paragraph;z-index:-1163320" coordorigin="1371,1783" coordsize="9076,10">
            <v:shape style="position:absolute;left:1371;top:1783;width:1416;height:10" type="#_x0000_t75" stroked="false">
              <v:imagedata r:id="rId467" o:title=""/>
            </v:shape>
            <v:shape style="position:absolute;left:2782;top:1783;width:1707;height:10" type="#_x0000_t75" stroked="false">
              <v:imagedata r:id="rId259" o:title=""/>
            </v:shape>
            <v:shape style="position:absolute;left:4484;top:1783;width:4398;height:10" type="#_x0000_t75" stroked="false">
              <v:imagedata r:id="rId469" o:title=""/>
            </v:shape>
            <v:shape style="position:absolute;left:8877;top:1783;width:1570;height:10" type="#_x0000_t75" stroked="false">
              <v:imagedata r:id="rId261" o:title=""/>
            </v:shape>
            <w10:wrap type="none"/>
          </v:group>
        </w:pict>
      </w:r>
      <w:r>
        <w:rPr/>
        <w:t>七、公司或持有公司股份</w:t>
      </w:r>
      <w:r>
        <w:rPr>
          <w:spacing w:val="-77"/>
        </w:rPr>
        <w:t> </w:t>
      </w:r>
      <w:r>
        <w:rPr>
          <w:rFonts w:ascii="Cambria" w:hAnsi="Cambria" w:cs="Cambria" w:eastAsia="Cambria" w:hint="default"/>
        </w:rPr>
        <w:t>5%</w:t>
      </w:r>
      <w:r>
        <w:rPr/>
        <w:t>以上（含</w:t>
      </w:r>
      <w:r>
        <w:rPr>
          <w:spacing w:val="-78"/>
        </w:rPr>
        <w:t> </w:t>
      </w:r>
      <w:r>
        <w:rPr>
          <w:rFonts w:ascii="Cambria" w:hAnsi="Cambria" w:cs="Cambria" w:eastAsia="Cambria" w:hint="default"/>
        </w:rPr>
        <w:t>5%</w:t>
      </w:r>
      <w:r>
        <w:rPr/>
        <w:t>）的股东在报告期内发生或持续到报</w:t>
      </w:r>
      <w:r>
        <w:rPr>
          <w:w w:val="99"/>
        </w:rPr>
        <w:t> </w:t>
      </w:r>
      <w:r>
        <w:rPr/>
        <w:t>告期内的承诺事项</w:t>
      </w:r>
      <w:r>
        <w:rPr>
          <w:b w:val="0"/>
          <w:bCs w:val="0"/>
        </w:rPr>
      </w:r>
    </w:p>
    <w:p>
      <w:pPr>
        <w:spacing w:line="240" w:lineRule="auto" w:before="7"/>
        <w:rPr>
          <w:rFonts w:ascii="宋体" w:hAnsi="宋体" w:cs="宋体" w:eastAsia="宋体" w:hint="default"/>
          <w:b/>
          <w:bCs/>
          <w:sz w:val="29"/>
          <w:szCs w:val="29"/>
        </w:rPr>
      </w:pPr>
    </w:p>
    <w:tbl>
      <w:tblPr>
        <w:tblW w:w="0" w:type="auto"/>
        <w:jc w:val="left"/>
        <w:tblInd w:w="106" w:type="dxa"/>
        <w:tblLayout w:type="fixed"/>
        <w:tblCellMar>
          <w:top w:w="0" w:type="dxa"/>
          <w:left w:w="0" w:type="dxa"/>
          <w:bottom w:w="0" w:type="dxa"/>
          <w:right w:w="0" w:type="dxa"/>
        </w:tblCellMar>
        <w:tblLook w:val="01E0"/>
      </w:tblPr>
      <w:tblGrid>
        <w:gridCol w:w="1421"/>
        <w:gridCol w:w="1702"/>
        <w:gridCol w:w="4393"/>
        <w:gridCol w:w="1560"/>
      </w:tblGrid>
      <w:tr>
        <w:trPr>
          <w:trHeight w:val="516" w:hRule="exact"/>
        </w:trPr>
        <w:tc>
          <w:tcPr>
            <w:tcW w:w="1421"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95"/>
              <w:ind w:left="4" w:right="0"/>
              <w:jc w:val="center"/>
              <w:rPr>
                <w:rFonts w:ascii="宋体" w:hAnsi="宋体" w:cs="宋体" w:eastAsia="宋体" w:hint="default"/>
                <w:sz w:val="20"/>
                <w:szCs w:val="20"/>
              </w:rPr>
            </w:pPr>
            <w:r>
              <w:rPr>
                <w:rFonts w:ascii="宋体" w:hAnsi="宋体" w:cs="宋体" w:eastAsia="宋体" w:hint="default"/>
                <w:b/>
                <w:bCs/>
                <w:sz w:val="20"/>
                <w:szCs w:val="20"/>
              </w:rPr>
              <w:t>承诺事项</w:t>
            </w:r>
            <w:r>
              <w:rPr>
                <w:rFonts w:ascii="宋体" w:hAnsi="宋体" w:cs="宋体" w:eastAsia="宋体" w:hint="default"/>
                <w:sz w:val="20"/>
                <w:szCs w:val="20"/>
              </w:rPr>
            </w:r>
          </w:p>
        </w:tc>
        <w:tc>
          <w:tcPr>
            <w:tcW w:w="1702"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5"/>
              <w:ind w:left="542" w:right="0"/>
              <w:jc w:val="left"/>
              <w:rPr>
                <w:rFonts w:ascii="宋体" w:hAnsi="宋体" w:cs="宋体" w:eastAsia="宋体" w:hint="default"/>
                <w:sz w:val="20"/>
                <w:szCs w:val="20"/>
              </w:rPr>
            </w:pPr>
            <w:r>
              <w:rPr>
                <w:rFonts w:ascii="宋体" w:hAnsi="宋体" w:cs="宋体" w:eastAsia="宋体" w:hint="default"/>
                <w:b/>
                <w:bCs/>
                <w:spacing w:val="2"/>
                <w:sz w:val="20"/>
                <w:szCs w:val="20"/>
              </w:rPr>
              <w:t>承诺人</w:t>
            </w:r>
            <w:r>
              <w:rPr>
                <w:rFonts w:ascii="宋体" w:hAnsi="宋体" w:cs="宋体" w:eastAsia="宋体" w:hint="default"/>
                <w:sz w:val="20"/>
                <w:szCs w:val="20"/>
              </w:rPr>
            </w:r>
          </w:p>
        </w:tc>
        <w:tc>
          <w:tcPr>
            <w:tcW w:w="439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承诺内容</w:t>
            </w:r>
            <w:r>
              <w:rPr>
                <w:rFonts w:ascii="宋体" w:hAnsi="宋体" w:cs="宋体" w:eastAsia="宋体" w:hint="default"/>
                <w:sz w:val="20"/>
                <w:szCs w:val="20"/>
              </w:rPr>
            </w:r>
          </w:p>
        </w:tc>
        <w:tc>
          <w:tcPr>
            <w:tcW w:w="1560"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95"/>
              <w:ind w:right="374"/>
              <w:jc w:val="right"/>
              <w:rPr>
                <w:rFonts w:ascii="宋体" w:hAnsi="宋体" w:cs="宋体" w:eastAsia="宋体" w:hint="default"/>
                <w:sz w:val="20"/>
                <w:szCs w:val="20"/>
              </w:rPr>
            </w:pPr>
            <w:r>
              <w:rPr>
                <w:rFonts w:ascii="宋体" w:hAnsi="宋体" w:cs="宋体" w:eastAsia="宋体" w:hint="default"/>
                <w:b/>
                <w:bCs/>
                <w:sz w:val="20"/>
                <w:szCs w:val="20"/>
              </w:rPr>
              <w:t>履行情况</w:t>
            </w:r>
            <w:r>
              <w:rPr>
                <w:rFonts w:ascii="宋体" w:hAnsi="宋体" w:cs="宋体" w:eastAsia="宋体" w:hint="default"/>
                <w:sz w:val="20"/>
                <w:szCs w:val="20"/>
              </w:rPr>
            </w:r>
          </w:p>
        </w:tc>
      </w:tr>
      <w:tr>
        <w:trPr>
          <w:trHeight w:val="1311" w:hRule="exact"/>
        </w:trPr>
        <w:tc>
          <w:tcPr>
            <w:tcW w:w="142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股份锁定承诺</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60" w:lineRule="exact" w:before="3"/>
              <w:ind w:left="143" w:right="149"/>
              <w:jc w:val="both"/>
              <w:rPr>
                <w:rFonts w:ascii="宋体" w:hAnsi="宋体" w:cs="宋体" w:eastAsia="宋体" w:hint="default"/>
                <w:sz w:val="20"/>
                <w:szCs w:val="20"/>
              </w:rPr>
            </w:pPr>
            <w:r>
              <w:rPr>
                <w:rFonts w:ascii="宋体" w:hAnsi="宋体" w:cs="宋体" w:eastAsia="宋体" w:hint="default"/>
                <w:sz w:val="20"/>
                <w:szCs w:val="20"/>
              </w:rPr>
              <w:t>陈友、吴志东、</w:t>
            </w:r>
            <w:r>
              <w:rPr>
                <w:rFonts w:ascii="宋体" w:hAnsi="宋体" w:cs="宋体" w:eastAsia="宋体" w:hint="default"/>
                <w:w w:val="99"/>
                <w:sz w:val="20"/>
                <w:szCs w:val="20"/>
              </w:rPr>
              <w:t> </w:t>
            </w:r>
            <w:r>
              <w:rPr>
                <w:rFonts w:ascii="宋体" w:hAnsi="宋体" w:cs="宋体" w:eastAsia="宋体" w:hint="default"/>
                <w:sz w:val="20"/>
                <w:szCs w:val="20"/>
              </w:rPr>
              <w:t>陈鲁康、天泽投</w:t>
            </w:r>
          </w:p>
          <w:p>
            <w:pPr>
              <w:pStyle w:val="TableParagraph"/>
              <w:spacing w:line="260" w:lineRule="exact"/>
              <w:ind w:left="143" w:right="149"/>
              <w:jc w:val="both"/>
              <w:rPr>
                <w:rFonts w:ascii="宋体" w:hAnsi="宋体" w:cs="宋体" w:eastAsia="宋体" w:hint="default"/>
                <w:sz w:val="20"/>
                <w:szCs w:val="20"/>
              </w:rPr>
            </w:pPr>
            <w:r>
              <w:rPr>
                <w:rFonts w:ascii="宋体" w:hAnsi="宋体" w:cs="宋体" w:eastAsia="宋体" w:hint="default"/>
                <w:sz w:val="20"/>
                <w:szCs w:val="20"/>
              </w:rPr>
              <w:t>资、谢晓宾、李</w:t>
            </w:r>
            <w:r>
              <w:rPr>
                <w:rFonts w:ascii="宋体" w:hAnsi="宋体" w:cs="宋体" w:eastAsia="宋体" w:hint="default"/>
                <w:w w:val="99"/>
                <w:sz w:val="20"/>
                <w:szCs w:val="20"/>
              </w:rPr>
              <w:t> </w:t>
            </w:r>
            <w:r>
              <w:rPr>
                <w:rFonts w:ascii="宋体" w:hAnsi="宋体" w:cs="宋体" w:eastAsia="宋体" w:hint="default"/>
                <w:sz w:val="20"/>
                <w:szCs w:val="20"/>
              </w:rPr>
              <w:t>谦益、杨文庆、</w:t>
            </w:r>
            <w:r>
              <w:rPr>
                <w:rFonts w:ascii="宋体" w:hAnsi="宋体" w:cs="宋体" w:eastAsia="宋体" w:hint="default"/>
                <w:w w:val="99"/>
                <w:sz w:val="20"/>
                <w:szCs w:val="20"/>
              </w:rPr>
              <w:t> </w:t>
            </w:r>
            <w:r>
              <w:rPr>
                <w:rFonts w:ascii="宋体" w:hAnsi="宋体" w:cs="宋体" w:eastAsia="宋体" w:hint="default"/>
                <w:sz w:val="20"/>
                <w:szCs w:val="20"/>
              </w:rPr>
              <w:t>李堃、王怀东</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32" w:lineRule="auto" w:before="114"/>
              <w:ind w:left="100" w:right="104"/>
              <w:jc w:val="both"/>
              <w:rPr>
                <w:rFonts w:ascii="宋体" w:hAnsi="宋体" w:cs="宋体" w:eastAsia="宋体" w:hint="default"/>
                <w:sz w:val="20"/>
                <w:szCs w:val="20"/>
              </w:rPr>
            </w:pPr>
            <w:r>
              <w:rPr>
                <w:rFonts w:ascii="宋体" w:hAnsi="宋体" w:cs="宋体" w:eastAsia="宋体" w:hint="default"/>
                <w:spacing w:val="8"/>
                <w:sz w:val="20"/>
                <w:szCs w:val="20"/>
              </w:rPr>
              <w:t>承诺其所持有的股份自公司本次发行的股票上</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市之日起锁定期为 </w:t>
            </w:r>
            <w:r>
              <w:rPr>
                <w:rFonts w:ascii="Arial" w:hAnsi="Arial" w:cs="Arial" w:eastAsia="Arial" w:hint="default"/>
                <w:sz w:val="20"/>
                <w:szCs w:val="20"/>
              </w:rPr>
              <w:t>36</w:t>
            </w:r>
            <w:r>
              <w:rPr>
                <w:rFonts w:ascii="Arial" w:hAnsi="Arial" w:cs="Arial" w:eastAsia="Arial" w:hint="default"/>
                <w:spacing w:val="-4"/>
                <w:sz w:val="20"/>
                <w:szCs w:val="20"/>
              </w:rPr>
              <w:t> </w:t>
            </w:r>
            <w:r>
              <w:rPr>
                <w:rFonts w:ascii="宋体" w:hAnsi="宋体" w:cs="宋体" w:eastAsia="宋体" w:hint="default"/>
                <w:sz w:val="20"/>
                <w:szCs w:val="20"/>
              </w:rPr>
              <w:t>个月；李堃、王怀东承诺</w:t>
            </w:r>
            <w:r>
              <w:rPr>
                <w:rFonts w:ascii="宋体" w:hAnsi="宋体" w:cs="宋体" w:eastAsia="宋体" w:hint="default"/>
                <w:w w:val="99"/>
                <w:sz w:val="20"/>
                <w:szCs w:val="20"/>
              </w:rPr>
              <w:t> </w:t>
            </w:r>
            <w:r>
              <w:rPr>
                <w:rFonts w:ascii="宋体" w:hAnsi="宋体" w:cs="宋体" w:eastAsia="宋体" w:hint="default"/>
                <w:spacing w:val="8"/>
                <w:sz w:val="20"/>
                <w:szCs w:val="20"/>
              </w:rPr>
              <w:t>其所持有的股份自公司本次发行的股票上市之</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日起锁定期为</w:t>
            </w:r>
            <w:r>
              <w:rPr>
                <w:rFonts w:ascii="宋体" w:hAnsi="宋体" w:cs="宋体" w:eastAsia="宋体" w:hint="default"/>
                <w:spacing w:val="-54"/>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个月。</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37" w:lineRule="auto" w:before="46"/>
              <w:ind w:left="103" w:right="89"/>
              <w:jc w:val="both"/>
              <w:rPr>
                <w:rFonts w:ascii="Arial" w:hAnsi="Arial" w:cs="Arial" w:eastAsia="Arial" w:hint="default"/>
                <w:sz w:val="18"/>
                <w:szCs w:val="18"/>
              </w:rPr>
            </w:pPr>
            <w:r>
              <w:rPr>
                <w:rFonts w:ascii="宋体" w:hAnsi="宋体" w:cs="宋体" w:eastAsia="宋体" w:hint="default"/>
                <w:spacing w:val="12"/>
                <w:sz w:val="18"/>
                <w:szCs w:val="18"/>
              </w:rPr>
              <w:t>严格履行承诺；</w:t>
            </w:r>
            <w:r>
              <w:rPr>
                <w:rFonts w:ascii="宋体" w:hAnsi="宋体" w:cs="宋体" w:eastAsia="宋体" w:hint="default"/>
                <w:sz w:val="18"/>
                <w:szCs w:val="18"/>
              </w:rPr>
              <w:t> </w:t>
            </w:r>
            <w:r>
              <w:rPr>
                <w:rFonts w:ascii="宋体" w:hAnsi="宋体" w:cs="宋体" w:eastAsia="宋体" w:hint="default"/>
                <w:spacing w:val="14"/>
                <w:sz w:val="18"/>
                <w:szCs w:val="18"/>
              </w:rPr>
              <w:t>李堃、王怀东所</w:t>
            </w:r>
            <w:r>
              <w:rPr>
                <w:rFonts w:ascii="宋体" w:hAnsi="宋体" w:cs="宋体" w:eastAsia="宋体" w:hint="default"/>
                <w:spacing w:val="14"/>
                <w:sz w:val="18"/>
                <w:szCs w:val="18"/>
              </w:rPr>
              <w:t> 持限售股份已于 </w:t>
            </w:r>
            <w:r>
              <w:rPr>
                <w:rFonts w:ascii="Arial" w:hAnsi="Arial" w:cs="Arial" w:eastAsia="Arial" w:hint="default"/>
                <w:sz w:val="18"/>
                <w:szCs w:val="18"/>
              </w:rPr>
              <w:t>2011 </w:t>
            </w:r>
            <w:r>
              <w:rPr>
                <w:rFonts w:ascii="宋体" w:hAnsi="宋体" w:cs="宋体" w:eastAsia="宋体" w:hint="default"/>
                <w:sz w:val="18"/>
                <w:szCs w:val="18"/>
              </w:rPr>
              <w:t>年 </w:t>
            </w:r>
            <w:r>
              <w:rPr>
                <w:rFonts w:ascii="Arial" w:hAnsi="Arial" w:cs="Arial" w:eastAsia="Arial" w:hint="default"/>
                <w:sz w:val="18"/>
                <w:szCs w:val="18"/>
              </w:rPr>
              <w:t>1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Arial" w:hAnsi="Arial" w:cs="Arial" w:eastAsia="Arial" w:hint="default"/>
                <w:sz w:val="18"/>
                <w:szCs w:val="18"/>
              </w:rPr>
              <w:t>20</w:t>
            </w:r>
          </w:p>
          <w:p>
            <w:pPr>
              <w:pStyle w:val="TableParagraph"/>
              <w:spacing w:line="220" w:lineRule="exact"/>
              <w:ind w:left="103" w:right="0"/>
              <w:jc w:val="both"/>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308" w:hRule="exact"/>
        </w:trPr>
        <w:tc>
          <w:tcPr>
            <w:tcW w:w="142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60" w:lineRule="exact"/>
              <w:ind w:left="108" w:right="106"/>
              <w:jc w:val="left"/>
              <w:rPr>
                <w:rFonts w:ascii="宋体" w:hAnsi="宋体" w:cs="宋体" w:eastAsia="宋体" w:hint="default"/>
                <w:sz w:val="20"/>
                <w:szCs w:val="20"/>
              </w:rPr>
            </w:pPr>
            <w:r>
              <w:rPr>
                <w:rFonts w:ascii="宋体" w:hAnsi="宋体" w:cs="宋体" w:eastAsia="宋体" w:hint="default"/>
                <w:sz w:val="20"/>
                <w:szCs w:val="20"/>
              </w:rPr>
              <w:t>避免同业竞争</w:t>
            </w:r>
            <w:r>
              <w:rPr>
                <w:rFonts w:ascii="宋体" w:hAnsi="宋体" w:cs="宋体" w:eastAsia="宋体" w:hint="default"/>
                <w:w w:val="99"/>
                <w:sz w:val="20"/>
                <w:szCs w:val="20"/>
              </w:rPr>
              <w:t> </w:t>
            </w:r>
            <w:r>
              <w:rPr>
                <w:rFonts w:ascii="宋体" w:hAnsi="宋体" w:cs="宋体" w:eastAsia="宋体" w:hint="default"/>
                <w:sz w:val="20"/>
                <w:szCs w:val="20"/>
              </w:rPr>
              <w:t>承诺</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43" w:right="0"/>
              <w:jc w:val="both"/>
              <w:rPr>
                <w:rFonts w:ascii="宋体" w:hAnsi="宋体" w:cs="宋体" w:eastAsia="宋体" w:hint="default"/>
                <w:sz w:val="20"/>
                <w:szCs w:val="20"/>
              </w:rPr>
            </w:pPr>
            <w:r>
              <w:rPr>
                <w:rFonts w:ascii="宋体" w:hAnsi="宋体" w:cs="宋体" w:eastAsia="宋体" w:hint="default"/>
                <w:sz w:val="20"/>
                <w:szCs w:val="20"/>
              </w:rPr>
              <w:t>陈友、吴志东、</w:t>
            </w:r>
          </w:p>
          <w:p>
            <w:pPr>
              <w:pStyle w:val="TableParagraph"/>
              <w:spacing w:line="260" w:lineRule="exact" w:before="25"/>
              <w:ind w:left="143" w:right="150"/>
              <w:jc w:val="both"/>
              <w:rPr>
                <w:rFonts w:ascii="宋体" w:hAnsi="宋体" w:cs="宋体" w:eastAsia="宋体" w:hint="default"/>
                <w:sz w:val="20"/>
                <w:szCs w:val="20"/>
              </w:rPr>
            </w:pPr>
            <w:r>
              <w:rPr>
                <w:rFonts w:ascii="宋体" w:hAnsi="宋体" w:cs="宋体" w:eastAsia="宋体" w:hint="default"/>
                <w:sz w:val="20"/>
                <w:szCs w:val="20"/>
              </w:rPr>
              <w:t>陈鲁康、天泽投</w:t>
            </w:r>
            <w:r>
              <w:rPr>
                <w:rFonts w:ascii="宋体" w:hAnsi="宋体" w:cs="宋体" w:eastAsia="宋体" w:hint="default"/>
                <w:w w:val="99"/>
                <w:sz w:val="20"/>
                <w:szCs w:val="20"/>
              </w:rPr>
              <w:t> </w:t>
            </w:r>
            <w:r>
              <w:rPr>
                <w:rFonts w:ascii="宋体" w:hAnsi="宋体" w:cs="宋体" w:eastAsia="宋体" w:hint="default"/>
                <w:sz w:val="20"/>
                <w:szCs w:val="20"/>
              </w:rPr>
              <w:t>资、谢晓宾、李</w:t>
            </w:r>
            <w:r>
              <w:rPr>
                <w:rFonts w:ascii="宋体" w:hAnsi="宋体" w:cs="宋体" w:eastAsia="宋体" w:hint="default"/>
                <w:w w:val="99"/>
                <w:sz w:val="20"/>
                <w:szCs w:val="20"/>
              </w:rPr>
              <w:t> </w:t>
            </w:r>
            <w:r>
              <w:rPr>
                <w:rFonts w:ascii="宋体" w:hAnsi="宋体" w:cs="宋体" w:eastAsia="宋体" w:hint="default"/>
                <w:sz w:val="20"/>
                <w:szCs w:val="20"/>
              </w:rPr>
              <w:t>谦益、杨文庆、</w:t>
            </w:r>
            <w:r>
              <w:rPr>
                <w:rFonts w:ascii="宋体" w:hAnsi="宋体" w:cs="宋体" w:eastAsia="宋体" w:hint="default"/>
                <w:w w:val="99"/>
                <w:sz w:val="20"/>
                <w:szCs w:val="20"/>
              </w:rPr>
              <w:t> </w:t>
            </w:r>
            <w:r>
              <w:rPr>
                <w:rFonts w:ascii="宋体" w:hAnsi="宋体" w:cs="宋体" w:eastAsia="宋体" w:hint="default"/>
                <w:sz w:val="20"/>
                <w:szCs w:val="20"/>
              </w:rPr>
              <w:t>李堃、王怀东</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0" w:right="0"/>
              <w:jc w:val="both"/>
              <w:rPr>
                <w:rFonts w:ascii="宋体" w:hAnsi="宋体" w:cs="宋体" w:eastAsia="宋体" w:hint="default"/>
                <w:sz w:val="20"/>
                <w:szCs w:val="20"/>
              </w:rPr>
            </w:pPr>
            <w:r>
              <w:rPr>
                <w:rFonts w:ascii="宋体" w:hAnsi="宋体" w:cs="宋体" w:eastAsia="宋体" w:hint="default"/>
                <w:sz w:val="20"/>
                <w:szCs w:val="20"/>
              </w:rPr>
              <w:t>承诺在持有公司股份期间，不会以任何形式从事</w:t>
            </w:r>
          </w:p>
          <w:p>
            <w:pPr>
              <w:pStyle w:val="TableParagraph"/>
              <w:spacing w:line="260" w:lineRule="exact" w:before="25"/>
              <w:ind w:left="100" w:right="105"/>
              <w:jc w:val="both"/>
              <w:rPr>
                <w:rFonts w:ascii="宋体" w:hAnsi="宋体" w:cs="宋体" w:eastAsia="宋体" w:hint="default"/>
                <w:sz w:val="20"/>
                <w:szCs w:val="20"/>
              </w:rPr>
            </w:pPr>
            <w:r>
              <w:rPr>
                <w:rFonts w:ascii="宋体" w:hAnsi="宋体" w:cs="宋体" w:eastAsia="宋体" w:hint="default"/>
                <w:spacing w:val="8"/>
                <w:sz w:val="20"/>
                <w:szCs w:val="20"/>
              </w:rPr>
              <w:t>对公司的生产经营构成或可能构成同业竞争的</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
                <w:sz w:val="20"/>
                <w:szCs w:val="20"/>
              </w:rPr>
              <w:t>业务和经营活动，也不会以任何方式为公司的竞</w:t>
            </w:r>
            <w:r>
              <w:rPr>
                <w:rFonts w:ascii="宋体" w:hAnsi="宋体" w:cs="宋体" w:eastAsia="宋体" w:hint="default"/>
                <w:w w:val="99"/>
                <w:sz w:val="20"/>
                <w:szCs w:val="20"/>
              </w:rPr>
              <w:t> </w:t>
            </w:r>
            <w:r>
              <w:rPr>
                <w:rFonts w:ascii="宋体" w:hAnsi="宋体" w:cs="宋体" w:eastAsia="宋体" w:hint="default"/>
                <w:spacing w:val="8"/>
                <w:sz w:val="20"/>
                <w:szCs w:val="20"/>
              </w:rPr>
              <w:t>争企业提供任何资金、业务及技术等方面的帮</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助。</w:t>
            </w:r>
          </w:p>
        </w:tc>
        <w:tc>
          <w:tcPr>
            <w:tcW w:w="1560"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371"/>
              <w:jc w:val="righ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787" w:hRule="exact"/>
        </w:trPr>
        <w:tc>
          <w:tcPr>
            <w:tcW w:w="1421" w:type="dxa"/>
            <w:tcBorders>
              <w:top w:val="nil" w:sz="6" w:space="0" w:color="auto"/>
              <w:left w:val="nil" w:sz="6" w:space="0" w:color="auto"/>
              <w:bottom w:val="single" w:sz="4" w:space="0" w:color="000000"/>
              <w:right w:val="single" w:sz="4" w:space="0" w:color="000000"/>
            </w:tcBorders>
          </w:tcPr>
          <w:p>
            <w:pPr>
              <w:pStyle w:val="TableParagraph"/>
              <w:spacing w:line="233" w:lineRule="exact"/>
              <w:ind w:left="108" w:right="0"/>
              <w:jc w:val="left"/>
              <w:rPr>
                <w:rFonts w:ascii="宋体" w:hAnsi="宋体" w:cs="宋体" w:eastAsia="宋体" w:hint="default"/>
                <w:sz w:val="20"/>
                <w:szCs w:val="20"/>
              </w:rPr>
            </w:pPr>
            <w:r>
              <w:rPr>
                <w:rFonts w:ascii="宋体" w:hAnsi="宋体" w:cs="宋体" w:eastAsia="宋体" w:hint="default"/>
                <w:sz w:val="20"/>
                <w:szCs w:val="20"/>
              </w:rPr>
              <w:t>保持公司控制</w:t>
            </w:r>
          </w:p>
          <w:p>
            <w:pPr>
              <w:pStyle w:val="TableParagraph"/>
              <w:spacing w:line="260" w:lineRule="exact" w:before="24"/>
              <w:ind w:left="108" w:right="106"/>
              <w:jc w:val="left"/>
              <w:rPr>
                <w:rFonts w:ascii="宋体" w:hAnsi="宋体" w:cs="宋体" w:eastAsia="宋体" w:hint="default"/>
                <w:sz w:val="20"/>
                <w:szCs w:val="20"/>
              </w:rPr>
            </w:pPr>
            <w:r>
              <w:rPr>
                <w:rFonts w:ascii="宋体" w:hAnsi="宋体" w:cs="宋体" w:eastAsia="宋体" w:hint="default"/>
                <w:sz w:val="20"/>
                <w:szCs w:val="20"/>
              </w:rPr>
              <w:t>权和经营决策</w:t>
            </w:r>
            <w:r>
              <w:rPr>
                <w:rFonts w:ascii="宋体" w:hAnsi="宋体" w:cs="宋体" w:eastAsia="宋体" w:hint="default"/>
                <w:w w:val="99"/>
                <w:sz w:val="20"/>
                <w:szCs w:val="20"/>
              </w:rPr>
              <w:t> </w:t>
            </w:r>
            <w:r>
              <w:rPr>
                <w:rFonts w:ascii="宋体" w:hAnsi="宋体" w:cs="宋体" w:eastAsia="宋体" w:hint="default"/>
                <w:sz w:val="20"/>
                <w:szCs w:val="20"/>
              </w:rPr>
              <w:t>稳定的承诺</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143" w:right="0"/>
              <w:jc w:val="left"/>
              <w:rPr>
                <w:rFonts w:ascii="宋体" w:hAnsi="宋体" w:cs="宋体" w:eastAsia="宋体" w:hint="default"/>
                <w:sz w:val="20"/>
                <w:szCs w:val="20"/>
              </w:rPr>
            </w:pPr>
            <w:r>
              <w:rPr>
                <w:rFonts w:ascii="宋体" w:hAnsi="宋体" w:cs="宋体" w:eastAsia="宋体" w:hint="default"/>
                <w:sz w:val="20"/>
                <w:szCs w:val="20"/>
              </w:rPr>
              <w:t>陈友、吴志东、</w:t>
            </w:r>
          </w:p>
          <w:p>
            <w:pPr>
              <w:pStyle w:val="TableParagraph"/>
              <w:spacing w:line="260" w:lineRule="exact" w:before="24"/>
              <w:ind w:left="143" w:right="150"/>
              <w:jc w:val="left"/>
              <w:rPr>
                <w:rFonts w:ascii="宋体" w:hAnsi="宋体" w:cs="宋体" w:eastAsia="宋体" w:hint="default"/>
                <w:sz w:val="20"/>
                <w:szCs w:val="20"/>
              </w:rPr>
            </w:pPr>
            <w:r>
              <w:rPr>
                <w:rFonts w:ascii="宋体" w:hAnsi="宋体" w:cs="宋体" w:eastAsia="宋体" w:hint="default"/>
                <w:sz w:val="20"/>
                <w:szCs w:val="20"/>
              </w:rPr>
              <w:t>陈鲁康、天泽投</w:t>
            </w:r>
            <w:r>
              <w:rPr>
                <w:rFonts w:ascii="宋体" w:hAnsi="宋体" w:cs="宋体" w:eastAsia="宋体" w:hint="default"/>
                <w:w w:val="99"/>
                <w:sz w:val="20"/>
                <w:szCs w:val="20"/>
              </w:rPr>
              <w:t> </w:t>
            </w:r>
            <w:r>
              <w:rPr>
                <w:rFonts w:ascii="宋体" w:hAnsi="宋体" w:cs="宋体" w:eastAsia="宋体" w:hint="default"/>
                <w:sz w:val="20"/>
                <w:szCs w:val="20"/>
              </w:rPr>
              <w:t>资、李谦益、谢</w:t>
            </w: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0"/>
                <w:szCs w:val="20"/>
              </w:rPr>
            </w:pPr>
            <w:r>
              <w:rPr>
                <w:rFonts w:ascii="宋体" w:hAnsi="宋体" w:cs="宋体" w:eastAsia="宋体" w:hint="default"/>
                <w:spacing w:val="8"/>
                <w:sz w:val="20"/>
                <w:szCs w:val="20"/>
              </w:rPr>
              <w:t>承诺未来股东大会议案如涉及公司重大生产经</w:t>
            </w:r>
          </w:p>
          <w:p>
            <w:pPr>
              <w:pStyle w:val="TableParagraph"/>
              <w:spacing w:line="260" w:lineRule="exact" w:before="24"/>
              <w:ind w:left="100" w:right="104"/>
              <w:jc w:val="left"/>
              <w:rPr>
                <w:rFonts w:ascii="宋体" w:hAnsi="宋体" w:cs="宋体" w:eastAsia="宋体" w:hint="default"/>
                <w:sz w:val="20"/>
                <w:szCs w:val="20"/>
              </w:rPr>
            </w:pPr>
            <w:r>
              <w:rPr>
                <w:rFonts w:ascii="宋体" w:hAnsi="宋体" w:cs="宋体" w:eastAsia="宋体" w:hint="default"/>
                <w:spacing w:val="-6"/>
                <w:w w:val="99"/>
                <w:sz w:val="20"/>
                <w:szCs w:val="20"/>
              </w:rPr>
              <w:t>营决策，在进行投票表决时保证：（</w:t>
            </w:r>
            <w:r>
              <w:rPr>
                <w:rFonts w:ascii="Arial" w:hAnsi="Arial" w:cs="Arial" w:eastAsia="Arial" w:hint="default"/>
                <w:spacing w:val="-6"/>
                <w:w w:val="99"/>
                <w:sz w:val="20"/>
                <w:szCs w:val="20"/>
              </w:rPr>
              <w:t>1</w:t>
            </w:r>
            <w:r>
              <w:rPr>
                <w:rFonts w:ascii="宋体" w:hAnsi="宋体" w:cs="宋体" w:eastAsia="宋体" w:hint="default"/>
                <w:spacing w:val="-6"/>
                <w:w w:val="99"/>
                <w:sz w:val="20"/>
                <w:szCs w:val="20"/>
              </w:rPr>
              <w:t>）在公司发</w:t>
            </w:r>
            <w:r>
              <w:rPr>
                <w:rFonts w:ascii="宋体" w:hAnsi="宋体" w:cs="宋体" w:eastAsia="宋体" w:hint="default"/>
                <w:spacing w:val="-88"/>
                <w:w w:val="99"/>
                <w:sz w:val="20"/>
                <w:szCs w:val="20"/>
              </w:rPr>
              <w:t> </w:t>
            </w:r>
            <w:r>
              <w:rPr>
                <w:rFonts w:ascii="宋体" w:hAnsi="宋体" w:cs="宋体" w:eastAsia="宋体" w:hint="default"/>
                <w:spacing w:val="-88"/>
                <w:w w:val="99"/>
                <w:sz w:val="20"/>
                <w:szCs w:val="20"/>
              </w:rPr>
            </w:r>
            <w:r>
              <w:rPr>
                <w:rFonts w:ascii="宋体" w:hAnsi="宋体" w:cs="宋体" w:eastAsia="宋体" w:hint="default"/>
                <w:spacing w:val="-1"/>
                <w:sz w:val="20"/>
                <w:szCs w:val="20"/>
              </w:rPr>
              <w:t>展战略、发展目标、发展规划、未来发展方向等</w:t>
            </w:r>
          </w:p>
        </w:tc>
        <w:tc>
          <w:tcPr>
            <w:tcW w:w="1560"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371"/>
              <w:jc w:val="righ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right"/>
        <w:rPr>
          <w:rFonts w:ascii="宋体" w:hAnsi="宋体" w:cs="宋体" w:eastAsia="宋体" w:hint="default"/>
          <w:sz w:val="18"/>
          <w:szCs w:val="18"/>
        </w:rPr>
        <w:sectPr>
          <w:pgSz w:w="11910" w:h="16840"/>
          <w:pgMar w:header="877" w:footer="835" w:top="1060" w:bottom="1020" w:left="1260" w:right="0"/>
        </w:sectPr>
      </w:pPr>
    </w:p>
    <w:p>
      <w:pPr>
        <w:spacing w:line="240" w:lineRule="auto" w:before="1"/>
        <w:rPr>
          <w:rFonts w:ascii="宋体" w:hAnsi="宋体" w:cs="宋体" w:eastAsia="宋体" w:hint="default"/>
          <w:b/>
          <w:bCs/>
          <w:sz w:val="2"/>
          <w:szCs w:val="2"/>
        </w:rPr>
      </w:pPr>
      <w:r>
        <w:rPr/>
        <w:pict>
          <v:group style="position:absolute;margin-left:68.543999pt;margin-top:249.139969pt;width:453.8pt;height:5.4pt;mso-position-horizontal-relative:page;mso-position-vertical-relative:page;z-index:-1163176" coordorigin="1371,4983" coordsize="9076,108">
            <v:shape style="position:absolute;left:1371;top:4983;width:1435;height:108" type="#_x0000_t75" stroked="false">
              <v:imagedata r:id="rId470" o:title=""/>
            </v:shape>
            <v:shape style="position:absolute;left:2782;top:5079;width:1717;height:12" type="#_x0000_t75" stroked="false">
              <v:imagedata r:id="rId471" o:title=""/>
            </v:shape>
            <v:shape style="position:absolute;left:4484;top:5079;width:4407;height:12" type="#_x0000_t75" stroked="false">
              <v:imagedata r:id="rId472" o:title=""/>
            </v:shape>
            <v:shape style="position:absolute;left:8877;top:5081;width:1570;height:10" type="#_x0000_t75" stroked="false">
              <v:imagedata r:id="rId261" o:title=""/>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1435"/>
        <w:gridCol w:w="1702"/>
        <w:gridCol w:w="4393"/>
        <w:gridCol w:w="1560"/>
      </w:tblGrid>
      <w:tr>
        <w:trPr>
          <w:trHeight w:val="334" w:hRule="exact"/>
        </w:trPr>
        <w:tc>
          <w:tcPr>
            <w:tcW w:w="1435" w:type="dxa"/>
            <w:tcBorders>
              <w:top w:val="single" w:sz="6" w:space="0" w:color="000000"/>
              <w:left w:val="nil" w:sz="6" w:space="0" w:color="auto"/>
              <w:bottom w:val="single" w:sz="4" w:space="0" w:color="000000"/>
              <w:right w:val="nil" w:sz="6" w:space="0" w:color="auto"/>
            </w:tcBorders>
          </w:tcPr>
          <w:p>
            <w:pPr/>
          </w:p>
        </w:tc>
        <w:tc>
          <w:tcPr>
            <w:tcW w:w="1702" w:type="dxa"/>
            <w:tcBorders>
              <w:top w:val="single" w:sz="6" w:space="0" w:color="000000"/>
              <w:left w:val="nil" w:sz="6" w:space="0" w:color="auto"/>
              <w:bottom w:val="single" w:sz="4" w:space="0" w:color="000000"/>
              <w:right w:val="nil" w:sz="6" w:space="0" w:color="auto"/>
            </w:tcBorders>
          </w:tcPr>
          <w:p>
            <w:pPr/>
          </w:p>
        </w:tc>
        <w:tc>
          <w:tcPr>
            <w:tcW w:w="4393" w:type="dxa"/>
            <w:tcBorders>
              <w:top w:val="single" w:sz="6" w:space="0" w:color="000000"/>
              <w:left w:val="nil" w:sz="6" w:space="0" w:color="auto"/>
              <w:bottom w:val="single" w:sz="4" w:space="0" w:color="000000"/>
              <w:right w:val="nil" w:sz="6" w:space="0" w:color="auto"/>
            </w:tcBorders>
          </w:tcPr>
          <w:p>
            <w:pPr/>
          </w:p>
        </w:tc>
        <w:tc>
          <w:tcPr>
            <w:tcW w:w="1560" w:type="dxa"/>
            <w:tcBorders>
              <w:top w:val="single" w:sz="6" w:space="0" w:color="000000"/>
              <w:left w:val="nil" w:sz="6" w:space="0" w:color="auto"/>
              <w:bottom w:val="single" w:sz="4" w:space="0" w:color="000000"/>
              <w:right w:val="nil" w:sz="6" w:space="0" w:color="auto"/>
            </w:tcBorders>
          </w:tcPr>
          <w:p>
            <w:pPr/>
          </w:p>
        </w:tc>
      </w:tr>
      <w:tr>
        <w:trPr>
          <w:trHeight w:val="3607" w:hRule="exact"/>
        </w:trPr>
        <w:tc>
          <w:tcPr>
            <w:tcW w:w="1435" w:type="dxa"/>
            <w:tcBorders>
              <w:top w:val="single" w:sz="4" w:space="0" w:color="000000"/>
              <w:left w:val="nil" w:sz="6" w:space="0" w:color="auto"/>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right="8"/>
              <w:jc w:val="center"/>
              <w:rPr>
                <w:rFonts w:ascii="宋体" w:hAnsi="宋体" w:cs="宋体" w:eastAsia="宋体" w:hint="default"/>
                <w:sz w:val="20"/>
                <w:szCs w:val="20"/>
              </w:rPr>
            </w:pPr>
            <w:r>
              <w:rPr>
                <w:rFonts w:ascii="宋体" w:hAnsi="宋体" w:cs="宋体" w:eastAsia="宋体" w:hint="default"/>
                <w:sz w:val="20"/>
                <w:szCs w:val="20"/>
              </w:rPr>
              <w:t>晓宾、杨文庆</w:t>
            </w: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0" w:right="0"/>
              <w:jc w:val="both"/>
              <w:rPr>
                <w:rFonts w:ascii="宋体" w:hAnsi="宋体" w:cs="宋体" w:eastAsia="宋体" w:hint="default"/>
                <w:sz w:val="20"/>
                <w:szCs w:val="20"/>
              </w:rPr>
            </w:pPr>
            <w:r>
              <w:rPr>
                <w:rFonts w:ascii="宋体" w:hAnsi="宋体" w:cs="宋体" w:eastAsia="宋体" w:hint="default"/>
                <w:w w:val="99"/>
                <w:sz w:val="20"/>
                <w:szCs w:val="20"/>
              </w:rPr>
              <w:t>方面</w:t>
            </w:r>
            <w:r>
              <w:rPr>
                <w:rFonts w:ascii="宋体" w:hAnsi="宋体" w:cs="宋体" w:eastAsia="宋体" w:hint="default"/>
                <w:spacing w:val="-89"/>
                <w:w w:val="99"/>
                <w:sz w:val="20"/>
                <w:szCs w:val="20"/>
              </w:rPr>
              <w:t>，</w:t>
            </w:r>
            <w:r>
              <w:rPr>
                <w:rFonts w:ascii="宋体" w:hAnsi="宋体" w:cs="宋体" w:eastAsia="宋体" w:hint="default"/>
                <w:spacing w:val="2"/>
                <w:w w:val="99"/>
                <w:sz w:val="20"/>
                <w:szCs w:val="20"/>
              </w:rPr>
              <w:t>严</w:t>
            </w:r>
            <w:r>
              <w:rPr>
                <w:rFonts w:ascii="宋体" w:hAnsi="宋体" w:cs="宋体" w:eastAsia="宋体" w:hint="default"/>
                <w:w w:val="99"/>
                <w:sz w:val="20"/>
                <w:szCs w:val="20"/>
              </w:rPr>
              <w:t>格遵</w:t>
            </w:r>
            <w:r>
              <w:rPr>
                <w:rFonts w:ascii="宋体" w:hAnsi="宋体" w:cs="宋体" w:eastAsia="宋体" w:hint="default"/>
                <w:spacing w:val="2"/>
                <w:w w:val="99"/>
                <w:sz w:val="20"/>
                <w:szCs w:val="20"/>
              </w:rPr>
              <w:t>守</w:t>
            </w:r>
            <w:r>
              <w:rPr>
                <w:rFonts w:ascii="宋体" w:hAnsi="宋体" w:cs="宋体" w:eastAsia="宋体" w:hint="default"/>
                <w:w w:val="99"/>
                <w:sz w:val="20"/>
                <w:szCs w:val="20"/>
              </w:rPr>
              <w:t>招股</w:t>
            </w:r>
            <w:r>
              <w:rPr>
                <w:rFonts w:ascii="宋体" w:hAnsi="宋体" w:cs="宋体" w:eastAsia="宋体" w:hint="default"/>
                <w:spacing w:val="2"/>
                <w:w w:val="99"/>
                <w:sz w:val="20"/>
                <w:szCs w:val="20"/>
              </w:rPr>
              <w:t>说</w:t>
            </w:r>
            <w:r>
              <w:rPr>
                <w:rFonts w:ascii="宋体" w:hAnsi="宋体" w:cs="宋体" w:eastAsia="宋体" w:hint="default"/>
                <w:w w:val="99"/>
                <w:sz w:val="20"/>
                <w:szCs w:val="20"/>
              </w:rPr>
              <w:t>明</w:t>
            </w:r>
            <w:r>
              <w:rPr>
                <w:rFonts w:ascii="宋体" w:hAnsi="宋体" w:cs="宋体" w:eastAsia="宋体" w:hint="default"/>
                <w:spacing w:val="2"/>
                <w:w w:val="99"/>
                <w:sz w:val="20"/>
                <w:szCs w:val="20"/>
              </w:rPr>
              <w:t>书</w:t>
            </w:r>
            <w:r>
              <w:rPr>
                <w:rFonts w:ascii="宋体" w:hAnsi="宋体" w:cs="宋体" w:eastAsia="宋体" w:hint="default"/>
                <w:w w:val="99"/>
                <w:sz w:val="20"/>
                <w:szCs w:val="20"/>
              </w:rPr>
              <w:t>第十二</w:t>
            </w:r>
            <w:r>
              <w:rPr>
                <w:rFonts w:ascii="宋体" w:hAnsi="宋体" w:cs="宋体" w:eastAsia="宋体" w:hint="default"/>
                <w:spacing w:val="1"/>
                <w:w w:val="99"/>
                <w:sz w:val="20"/>
                <w:szCs w:val="20"/>
              </w:rPr>
              <w:t>节</w:t>
            </w:r>
            <w:r>
              <w:rPr>
                <w:rFonts w:ascii="Arial" w:hAnsi="Arial" w:cs="Arial" w:eastAsia="Arial" w:hint="default"/>
                <w:w w:val="99"/>
                <w:sz w:val="20"/>
                <w:szCs w:val="20"/>
              </w:rPr>
              <w:t>“</w:t>
            </w:r>
            <w:r>
              <w:rPr>
                <w:rFonts w:ascii="宋体" w:hAnsi="宋体" w:cs="宋体" w:eastAsia="宋体" w:hint="default"/>
                <w:spacing w:val="2"/>
                <w:w w:val="99"/>
                <w:sz w:val="20"/>
                <w:szCs w:val="20"/>
              </w:rPr>
              <w:t>未</w:t>
            </w:r>
            <w:r>
              <w:rPr>
                <w:rFonts w:ascii="宋体" w:hAnsi="宋体" w:cs="宋体" w:eastAsia="宋体" w:hint="default"/>
                <w:w w:val="99"/>
                <w:sz w:val="20"/>
                <w:szCs w:val="20"/>
              </w:rPr>
              <w:t>来发</w:t>
            </w:r>
            <w:r>
              <w:rPr>
                <w:rFonts w:ascii="宋体" w:hAnsi="宋体" w:cs="宋体" w:eastAsia="宋体" w:hint="default"/>
                <w:spacing w:val="2"/>
                <w:w w:val="99"/>
                <w:sz w:val="20"/>
                <w:szCs w:val="20"/>
              </w:rPr>
              <w:t>展</w:t>
            </w:r>
            <w:r>
              <w:rPr>
                <w:rFonts w:ascii="宋体" w:hAnsi="宋体" w:cs="宋体" w:eastAsia="宋体" w:hint="default"/>
                <w:w w:val="99"/>
                <w:sz w:val="20"/>
                <w:szCs w:val="20"/>
              </w:rPr>
              <w:t>与</w:t>
            </w:r>
            <w:r>
              <w:rPr>
                <w:rFonts w:ascii="宋体" w:hAnsi="宋体" w:cs="宋体" w:eastAsia="宋体" w:hint="default"/>
                <w:sz w:val="20"/>
                <w:szCs w:val="20"/>
              </w:rPr>
            </w:r>
          </w:p>
          <w:p>
            <w:pPr>
              <w:pStyle w:val="TableParagraph"/>
              <w:spacing w:line="259" w:lineRule="exact"/>
              <w:ind w:left="100" w:right="0"/>
              <w:jc w:val="both"/>
              <w:rPr>
                <w:rFonts w:ascii="宋体" w:hAnsi="宋体" w:cs="宋体" w:eastAsia="宋体" w:hint="default"/>
                <w:sz w:val="20"/>
                <w:szCs w:val="20"/>
              </w:rPr>
            </w:pPr>
            <w:r>
              <w:rPr>
                <w:rFonts w:ascii="宋体" w:hAnsi="宋体" w:cs="宋体" w:eastAsia="宋体" w:hint="default"/>
                <w:w w:val="99"/>
                <w:sz w:val="20"/>
                <w:szCs w:val="20"/>
              </w:rPr>
              <w:t>规划</w:t>
            </w:r>
            <w:r>
              <w:rPr>
                <w:rFonts w:ascii="Arial" w:hAnsi="Arial" w:cs="Arial" w:eastAsia="Arial" w:hint="default"/>
                <w:w w:val="99"/>
                <w:sz w:val="20"/>
                <w:szCs w:val="20"/>
              </w:rPr>
              <w:t>”</w:t>
            </w:r>
            <w:r>
              <w:rPr>
                <w:rFonts w:ascii="宋体" w:hAnsi="宋体" w:cs="宋体" w:eastAsia="宋体" w:hint="default"/>
                <w:w w:val="99"/>
                <w:sz w:val="20"/>
                <w:szCs w:val="20"/>
              </w:rPr>
              <w:t>一节</w:t>
            </w:r>
            <w:r>
              <w:rPr>
                <w:rFonts w:ascii="宋体" w:hAnsi="宋体" w:cs="宋体" w:eastAsia="宋体" w:hint="default"/>
                <w:spacing w:val="2"/>
                <w:w w:val="99"/>
                <w:sz w:val="20"/>
                <w:szCs w:val="20"/>
              </w:rPr>
              <w:t>的</w:t>
            </w:r>
            <w:r>
              <w:rPr>
                <w:rFonts w:ascii="宋体" w:hAnsi="宋体" w:cs="宋体" w:eastAsia="宋体" w:hint="default"/>
                <w:w w:val="99"/>
                <w:sz w:val="20"/>
                <w:szCs w:val="20"/>
              </w:rPr>
              <w:t>有关</w:t>
            </w:r>
            <w:r>
              <w:rPr>
                <w:rFonts w:ascii="宋体" w:hAnsi="宋体" w:cs="宋体" w:eastAsia="宋体" w:hint="default"/>
                <w:spacing w:val="2"/>
                <w:w w:val="99"/>
                <w:sz w:val="20"/>
                <w:szCs w:val="20"/>
              </w:rPr>
              <w:t>内</w:t>
            </w:r>
            <w:r>
              <w:rPr>
                <w:rFonts w:ascii="宋体" w:hAnsi="宋体" w:cs="宋体" w:eastAsia="宋体" w:hint="default"/>
                <w:w w:val="99"/>
                <w:sz w:val="20"/>
                <w:szCs w:val="20"/>
              </w:rPr>
              <w:t>容</w:t>
            </w:r>
            <w:r>
              <w:rPr>
                <w:rFonts w:ascii="宋体" w:hAnsi="宋体" w:cs="宋体" w:eastAsia="宋体" w:hint="default"/>
                <w:spacing w:val="-87"/>
                <w:w w:val="99"/>
                <w:sz w:val="20"/>
                <w:szCs w:val="20"/>
              </w:rPr>
              <w:t>，</w:t>
            </w:r>
            <w:r>
              <w:rPr>
                <w:rFonts w:ascii="宋体" w:hAnsi="宋体" w:cs="宋体" w:eastAsia="宋体" w:hint="default"/>
                <w:w w:val="99"/>
                <w:sz w:val="20"/>
                <w:szCs w:val="20"/>
              </w:rPr>
              <w:t>且</w:t>
            </w:r>
            <w:r>
              <w:rPr>
                <w:rFonts w:ascii="宋体" w:hAnsi="宋体" w:cs="宋体" w:eastAsia="宋体" w:hint="default"/>
                <w:spacing w:val="2"/>
                <w:w w:val="99"/>
                <w:sz w:val="20"/>
                <w:szCs w:val="20"/>
              </w:rPr>
              <w:t>不</w:t>
            </w:r>
            <w:r>
              <w:rPr>
                <w:rFonts w:ascii="宋体" w:hAnsi="宋体" w:cs="宋体" w:eastAsia="宋体" w:hint="default"/>
                <w:w w:val="99"/>
                <w:sz w:val="20"/>
                <w:szCs w:val="20"/>
              </w:rPr>
              <w:t>改变公</w:t>
            </w:r>
            <w:r>
              <w:rPr>
                <w:rFonts w:ascii="宋体" w:hAnsi="宋体" w:cs="宋体" w:eastAsia="宋体" w:hint="default"/>
                <w:spacing w:val="2"/>
                <w:w w:val="99"/>
                <w:sz w:val="20"/>
                <w:szCs w:val="20"/>
              </w:rPr>
              <w:t>司</w:t>
            </w:r>
            <w:r>
              <w:rPr>
                <w:rFonts w:ascii="宋体" w:hAnsi="宋体" w:cs="宋体" w:eastAsia="宋体" w:hint="default"/>
                <w:w w:val="99"/>
                <w:sz w:val="20"/>
                <w:szCs w:val="20"/>
              </w:rPr>
              <w:t>既定</w:t>
            </w:r>
            <w:r>
              <w:rPr>
                <w:rFonts w:ascii="宋体" w:hAnsi="宋体" w:cs="宋体" w:eastAsia="宋体" w:hint="default"/>
                <w:spacing w:val="2"/>
                <w:w w:val="99"/>
                <w:sz w:val="20"/>
                <w:szCs w:val="20"/>
              </w:rPr>
              <w:t>的</w:t>
            </w:r>
            <w:r>
              <w:rPr>
                <w:rFonts w:ascii="宋体" w:hAnsi="宋体" w:cs="宋体" w:eastAsia="宋体" w:hint="default"/>
                <w:w w:val="99"/>
                <w:sz w:val="20"/>
                <w:szCs w:val="20"/>
              </w:rPr>
              <w:t>发展</w:t>
            </w:r>
            <w:r>
              <w:rPr>
                <w:rFonts w:ascii="宋体" w:hAnsi="宋体" w:cs="宋体" w:eastAsia="宋体" w:hint="default"/>
                <w:sz w:val="20"/>
                <w:szCs w:val="20"/>
              </w:rPr>
            </w:r>
          </w:p>
          <w:p>
            <w:pPr>
              <w:pStyle w:val="TableParagraph"/>
              <w:spacing w:line="252" w:lineRule="exact"/>
              <w:ind w:left="100" w:right="0"/>
              <w:jc w:val="both"/>
              <w:rPr>
                <w:rFonts w:ascii="宋体" w:hAnsi="宋体" w:cs="宋体" w:eastAsia="宋体" w:hint="default"/>
                <w:sz w:val="20"/>
                <w:szCs w:val="20"/>
              </w:rPr>
            </w:pPr>
            <w:r>
              <w:rPr>
                <w:rFonts w:ascii="宋体" w:hAnsi="宋体" w:cs="宋体" w:eastAsia="宋体" w:hint="default"/>
                <w:spacing w:val="4"/>
                <w:sz w:val="20"/>
                <w:szCs w:val="20"/>
              </w:rPr>
              <w:t>战略、发展目标、发展规划、未来发展方向等。</w:t>
            </w:r>
            <w:r>
              <w:rPr>
                <w:rFonts w:ascii="宋体" w:hAnsi="宋体" w:cs="宋体" w:eastAsia="宋体" w:hint="default"/>
                <w:sz w:val="20"/>
                <w:szCs w:val="20"/>
              </w:rPr>
            </w:r>
          </w:p>
          <w:p>
            <w:pPr>
              <w:pStyle w:val="TableParagraph"/>
              <w:spacing w:line="235" w:lineRule="auto" w:before="3"/>
              <w:ind w:left="100" w:right="104"/>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Arial" w:hAnsi="Arial" w:cs="Arial" w:eastAsia="Arial" w:hint="default"/>
                <w:spacing w:val="3"/>
                <w:sz w:val="20"/>
                <w:szCs w:val="20"/>
              </w:rPr>
              <w:t>2</w:t>
            </w:r>
            <w:r>
              <w:rPr>
                <w:rFonts w:ascii="宋体" w:hAnsi="宋体" w:cs="宋体" w:eastAsia="宋体" w:hint="default"/>
                <w:spacing w:val="3"/>
                <w:sz w:val="20"/>
                <w:szCs w:val="20"/>
              </w:rPr>
              <w:t>）公司未来将专注于目前的主营业务，即电</w:t>
            </w:r>
            <w:r>
              <w:rPr>
                <w:rFonts w:ascii="宋体" w:hAnsi="宋体" w:cs="宋体" w:eastAsia="宋体" w:hint="default"/>
                <w:w w:val="99"/>
                <w:sz w:val="20"/>
                <w:szCs w:val="20"/>
              </w:rPr>
              <w:t> </w:t>
            </w:r>
            <w:r>
              <w:rPr>
                <w:rFonts w:ascii="宋体" w:hAnsi="宋体" w:cs="宋体" w:eastAsia="宋体" w:hint="default"/>
                <w:spacing w:val="-1"/>
                <w:sz w:val="20"/>
                <w:szCs w:val="20"/>
              </w:rPr>
              <w:t>信、公安应用软件产品的开发、生产和销售，计</w:t>
            </w:r>
            <w:r>
              <w:rPr>
                <w:rFonts w:ascii="宋体" w:hAnsi="宋体" w:cs="宋体" w:eastAsia="宋体" w:hint="default"/>
                <w:w w:val="99"/>
                <w:sz w:val="20"/>
                <w:szCs w:val="20"/>
              </w:rPr>
              <w:t> </w:t>
            </w:r>
            <w:r>
              <w:rPr>
                <w:rFonts w:ascii="宋体" w:hAnsi="宋体" w:cs="宋体" w:eastAsia="宋体" w:hint="default"/>
                <w:w w:val="95"/>
                <w:sz w:val="20"/>
                <w:szCs w:val="20"/>
              </w:rPr>
              <w:t>算机软、硬件系统集成，技术支持与服务，公司</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spacing w:val="-6"/>
                <w:w w:val="99"/>
                <w:sz w:val="20"/>
                <w:szCs w:val="20"/>
              </w:rPr>
              <w:t>未来不改变主营业务。（</w:t>
            </w:r>
            <w:r>
              <w:rPr>
                <w:rFonts w:ascii="Arial" w:hAnsi="Arial" w:cs="Arial" w:eastAsia="Arial" w:hint="default"/>
                <w:spacing w:val="-6"/>
                <w:w w:val="99"/>
                <w:sz w:val="20"/>
                <w:szCs w:val="20"/>
              </w:rPr>
              <w:t>3</w:t>
            </w:r>
            <w:r>
              <w:rPr>
                <w:rFonts w:ascii="宋体" w:hAnsi="宋体" w:cs="宋体" w:eastAsia="宋体" w:hint="default"/>
                <w:spacing w:val="-6"/>
                <w:w w:val="99"/>
                <w:sz w:val="20"/>
                <w:szCs w:val="20"/>
              </w:rPr>
              <w:t>）公司未来继续贯彻执</w:t>
            </w:r>
            <w:r>
              <w:rPr>
                <w:rFonts w:ascii="宋体" w:hAnsi="宋体" w:cs="宋体" w:eastAsia="宋体" w:hint="default"/>
                <w:spacing w:val="-89"/>
                <w:w w:val="99"/>
                <w:sz w:val="20"/>
                <w:szCs w:val="20"/>
              </w:rPr>
              <w:t> </w:t>
            </w:r>
            <w:r>
              <w:rPr>
                <w:rFonts w:ascii="宋体" w:hAnsi="宋体" w:cs="宋体" w:eastAsia="宋体" w:hint="default"/>
                <w:spacing w:val="-89"/>
                <w:w w:val="99"/>
                <w:sz w:val="20"/>
                <w:szCs w:val="20"/>
              </w:rPr>
            </w:r>
            <w:r>
              <w:rPr>
                <w:rFonts w:ascii="宋体" w:hAnsi="宋体" w:cs="宋体" w:eastAsia="宋体" w:hint="default"/>
                <w:w w:val="95"/>
                <w:sz w:val="20"/>
                <w:szCs w:val="20"/>
              </w:rPr>
              <w:t>行目前既定的生产经营策略，在研发方面，按照</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w w:val="95"/>
                <w:sz w:val="20"/>
                <w:szCs w:val="20"/>
              </w:rPr>
              <w:t>行业内技术发展的趋势组织研发工作，在销售方</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spacing w:val="-6"/>
                <w:w w:val="99"/>
                <w:sz w:val="20"/>
                <w:szCs w:val="20"/>
              </w:rPr>
              <w:t>面，继续执行服务式营销策略。（</w:t>
            </w:r>
            <w:r>
              <w:rPr>
                <w:rFonts w:ascii="Arial" w:hAnsi="Arial" w:cs="Arial" w:eastAsia="Arial" w:hint="default"/>
                <w:spacing w:val="-6"/>
                <w:w w:val="99"/>
                <w:sz w:val="20"/>
                <w:szCs w:val="20"/>
              </w:rPr>
              <w:t>4</w:t>
            </w:r>
            <w:r>
              <w:rPr>
                <w:rFonts w:ascii="宋体" w:hAnsi="宋体" w:cs="宋体" w:eastAsia="宋体" w:hint="default"/>
                <w:spacing w:val="-6"/>
                <w:w w:val="99"/>
                <w:sz w:val="20"/>
                <w:szCs w:val="20"/>
              </w:rPr>
              <w:t>）在未来提名</w:t>
            </w:r>
            <w:r>
              <w:rPr>
                <w:rFonts w:ascii="宋体" w:hAnsi="宋体" w:cs="宋体" w:eastAsia="宋体" w:hint="default"/>
                <w:spacing w:val="-88"/>
                <w:w w:val="99"/>
                <w:sz w:val="20"/>
                <w:szCs w:val="20"/>
              </w:rPr>
              <w:t> </w:t>
            </w:r>
            <w:r>
              <w:rPr>
                <w:rFonts w:ascii="宋体" w:hAnsi="宋体" w:cs="宋体" w:eastAsia="宋体" w:hint="default"/>
                <w:spacing w:val="-88"/>
                <w:w w:val="99"/>
                <w:sz w:val="20"/>
                <w:szCs w:val="20"/>
              </w:rPr>
            </w:r>
            <w:r>
              <w:rPr>
                <w:rFonts w:ascii="宋体" w:hAnsi="宋体" w:cs="宋体" w:eastAsia="宋体" w:hint="default"/>
                <w:w w:val="95"/>
                <w:sz w:val="20"/>
                <w:szCs w:val="20"/>
              </w:rPr>
              <w:t>董事及对董事人选进行投票表决时，将董事是否</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w w:val="95"/>
                <w:sz w:val="20"/>
                <w:szCs w:val="20"/>
              </w:rPr>
              <w:t>同意不改变公司既定的发展战略、发展目标、发</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w w:val="95"/>
                <w:sz w:val="20"/>
                <w:szCs w:val="20"/>
              </w:rPr>
              <w:t>展规划、未来发展方向、主营业务、生产经营策</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sz w:val="20"/>
                <w:szCs w:val="20"/>
              </w:rPr>
              <w:t>略等作为前提条件。</w:t>
            </w:r>
          </w:p>
        </w:tc>
        <w:tc>
          <w:tcPr>
            <w:tcW w:w="1560" w:type="dxa"/>
            <w:tcBorders>
              <w:top w:val="single" w:sz="4" w:space="0" w:color="000000"/>
              <w:left w:val="single" w:sz="4" w:space="0" w:color="000000"/>
              <w:bottom w:val="nil" w:sz="6" w:space="0" w:color="auto"/>
              <w:right w:val="nil" w:sz="6" w:space="0" w:color="auto"/>
            </w:tcBorders>
          </w:tcPr>
          <w:p>
            <w:pPr/>
          </w:p>
        </w:tc>
      </w:tr>
      <w:tr>
        <w:trPr>
          <w:trHeight w:val="39" w:hRule="exact"/>
        </w:trPr>
        <w:tc>
          <w:tcPr>
            <w:tcW w:w="14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nil" w:sz="6" w:space="0" w:color="auto"/>
            </w:tcBorders>
          </w:tcPr>
          <w:p>
            <w:pPr/>
          </w:p>
        </w:tc>
      </w:tr>
      <w:tr>
        <w:trPr>
          <w:trHeight w:val="3377" w:hRule="exact"/>
        </w:trPr>
        <w:tc>
          <w:tcPr>
            <w:tcW w:w="1435"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8"/>
                <w:szCs w:val="28"/>
              </w:rPr>
            </w:pPr>
          </w:p>
          <w:p>
            <w:pPr>
              <w:pStyle w:val="TableParagraph"/>
              <w:spacing w:line="260" w:lineRule="exact"/>
              <w:ind w:left="122" w:right="106"/>
              <w:jc w:val="both"/>
              <w:rPr>
                <w:rFonts w:ascii="宋体" w:hAnsi="宋体" w:cs="宋体" w:eastAsia="宋体" w:hint="default"/>
                <w:sz w:val="20"/>
                <w:szCs w:val="20"/>
              </w:rPr>
            </w:pPr>
            <w:r>
              <w:rPr>
                <w:rFonts w:ascii="宋体" w:hAnsi="宋体" w:cs="宋体" w:eastAsia="宋体" w:hint="default"/>
                <w:sz w:val="20"/>
                <w:szCs w:val="20"/>
              </w:rPr>
              <w:t>保持公司经营</w:t>
            </w:r>
            <w:r>
              <w:rPr>
                <w:rFonts w:ascii="宋体" w:hAnsi="宋体" w:cs="宋体" w:eastAsia="宋体" w:hint="default"/>
                <w:w w:val="99"/>
                <w:sz w:val="20"/>
                <w:szCs w:val="20"/>
              </w:rPr>
              <w:t> </w:t>
            </w:r>
            <w:r>
              <w:rPr>
                <w:rFonts w:ascii="宋体" w:hAnsi="宋体" w:cs="宋体" w:eastAsia="宋体" w:hint="default"/>
                <w:sz w:val="20"/>
                <w:szCs w:val="20"/>
              </w:rPr>
              <w:t>决策不因股权</w:t>
            </w:r>
            <w:r>
              <w:rPr>
                <w:rFonts w:ascii="宋体" w:hAnsi="宋体" w:cs="宋体" w:eastAsia="宋体" w:hint="default"/>
                <w:w w:val="99"/>
                <w:sz w:val="20"/>
                <w:szCs w:val="20"/>
              </w:rPr>
              <w:t> </w:t>
            </w:r>
            <w:r>
              <w:rPr>
                <w:rFonts w:ascii="宋体" w:hAnsi="宋体" w:cs="宋体" w:eastAsia="宋体" w:hint="default"/>
                <w:sz w:val="20"/>
                <w:szCs w:val="20"/>
              </w:rPr>
              <w:t>分散发生重大</w:t>
            </w:r>
            <w:r>
              <w:rPr>
                <w:rFonts w:ascii="宋体" w:hAnsi="宋体" w:cs="宋体" w:eastAsia="宋体" w:hint="default"/>
                <w:w w:val="99"/>
                <w:sz w:val="20"/>
                <w:szCs w:val="20"/>
              </w:rPr>
              <w:t> </w:t>
            </w:r>
            <w:r>
              <w:rPr>
                <w:rFonts w:ascii="宋体" w:hAnsi="宋体" w:cs="宋体" w:eastAsia="宋体" w:hint="default"/>
                <w:sz w:val="20"/>
                <w:szCs w:val="20"/>
              </w:rPr>
              <w:t>变化的承诺</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8"/>
              <w:jc w:val="center"/>
              <w:rPr>
                <w:rFonts w:ascii="宋体" w:hAnsi="宋体" w:cs="宋体" w:eastAsia="宋体" w:hint="default"/>
                <w:sz w:val="20"/>
                <w:szCs w:val="20"/>
              </w:rPr>
            </w:pPr>
            <w:r>
              <w:rPr>
                <w:rFonts w:ascii="宋体" w:hAnsi="宋体" w:cs="宋体" w:eastAsia="宋体" w:hint="default"/>
                <w:sz w:val="20"/>
                <w:szCs w:val="20"/>
              </w:rPr>
              <w:t>公司全体董事</w:t>
            </w: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承诺在任职期间内，董事会议案如涉及公司重大</w:t>
            </w:r>
          </w:p>
          <w:p>
            <w:pPr>
              <w:pStyle w:val="TableParagraph"/>
              <w:spacing w:line="232" w:lineRule="auto" w:before="6"/>
              <w:ind w:left="100" w:right="4"/>
              <w:jc w:val="left"/>
              <w:rPr>
                <w:rFonts w:ascii="宋体" w:hAnsi="宋体" w:cs="宋体" w:eastAsia="宋体" w:hint="default"/>
                <w:sz w:val="20"/>
                <w:szCs w:val="20"/>
              </w:rPr>
            </w:pPr>
            <w:r>
              <w:rPr>
                <w:rFonts w:ascii="宋体" w:hAnsi="宋体" w:cs="宋体" w:eastAsia="宋体" w:hint="default"/>
                <w:spacing w:val="-6"/>
                <w:w w:val="99"/>
                <w:sz w:val="20"/>
                <w:szCs w:val="20"/>
              </w:rPr>
              <w:t>生产经营决策，在进行投票表决时保证：（</w:t>
            </w:r>
            <w:r>
              <w:rPr>
                <w:rFonts w:ascii="Arial" w:hAnsi="Arial" w:cs="Arial" w:eastAsia="Arial" w:hint="default"/>
                <w:spacing w:val="-6"/>
                <w:w w:val="99"/>
                <w:sz w:val="20"/>
                <w:szCs w:val="20"/>
              </w:rPr>
              <w:t>1</w:t>
            </w:r>
            <w:r>
              <w:rPr>
                <w:rFonts w:ascii="宋体" w:hAnsi="宋体" w:cs="宋体" w:eastAsia="宋体" w:hint="default"/>
                <w:spacing w:val="-6"/>
                <w:w w:val="99"/>
                <w:sz w:val="20"/>
                <w:szCs w:val="20"/>
              </w:rPr>
              <w:t>）在</w:t>
            </w:r>
            <w:r>
              <w:rPr>
                <w:rFonts w:ascii="宋体" w:hAnsi="宋体" w:cs="宋体" w:eastAsia="宋体" w:hint="default"/>
                <w:spacing w:val="-10"/>
                <w:w w:val="99"/>
                <w:sz w:val="20"/>
                <w:szCs w:val="20"/>
              </w:rPr>
              <w:t> </w:t>
            </w:r>
            <w:r>
              <w:rPr>
                <w:rFonts w:ascii="宋体" w:hAnsi="宋体" w:cs="宋体" w:eastAsia="宋体" w:hint="default"/>
                <w:sz w:val="20"/>
                <w:szCs w:val="20"/>
              </w:rPr>
              <w:t>公司发展战略、发展目标、发展规划、未来发展</w:t>
            </w:r>
            <w:r>
              <w:rPr>
                <w:rFonts w:ascii="宋体" w:hAnsi="宋体" w:cs="宋体" w:eastAsia="宋体" w:hint="default"/>
                <w:w w:val="99"/>
                <w:sz w:val="20"/>
                <w:szCs w:val="20"/>
              </w:rPr>
              <w:t> </w:t>
            </w:r>
            <w:r>
              <w:rPr>
                <w:rFonts w:ascii="宋体" w:hAnsi="宋体" w:cs="宋体" w:eastAsia="宋体" w:hint="default"/>
                <w:spacing w:val="-4"/>
                <w:w w:val="99"/>
                <w:sz w:val="20"/>
                <w:szCs w:val="20"/>
              </w:rPr>
              <w:t>方向等方面，严格遵守招股说明书第十二节</w:t>
            </w:r>
            <w:r>
              <w:rPr>
                <w:rFonts w:ascii="Arial" w:hAnsi="Arial" w:cs="Arial" w:eastAsia="Arial" w:hint="default"/>
                <w:spacing w:val="-4"/>
                <w:w w:val="99"/>
                <w:sz w:val="20"/>
                <w:szCs w:val="20"/>
              </w:rPr>
              <w:t>“</w:t>
            </w:r>
            <w:r>
              <w:rPr>
                <w:rFonts w:ascii="宋体" w:hAnsi="宋体" w:cs="宋体" w:eastAsia="宋体" w:hint="default"/>
                <w:spacing w:val="-4"/>
                <w:w w:val="99"/>
                <w:sz w:val="20"/>
                <w:szCs w:val="20"/>
              </w:rPr>
              <w:t>未来</w:t>
            </w:r>
            <w:r>
              <w:rPr>
                <w:rFonts w:ascii="宋体" w:hAnsi="宋体" w:cs="宋体" w:eastAsia="宋体" w:hint="default"/>
                <w:spacing w:val="-86"/>
                <w:w w:val="99"/>
                <w:sz w:val="20"/>
                <w:szCs w:val="20"/>
              </w:rPr>
              <w:t> </w:t>
            </w:r>
            <w:r>
              <w:rPr>
                <w:rFonts w:ascii="宋体" w:hAnsi="宋体" w:cs="宋体" w:eastAsia="宋体" w:hint="default"/>
                <w:spacing w:val="-4"/>
                <w:w w:val="99"/>
                <w:sz w:val="20"/>
                <w:szCs w:val="20"/>
              </w:rPr>
              <w:t>发展与规划</w:t>
            </w:r>
            <w:r>
              <w:rPr>
                <w:rFonts w:ascii="Arial" w:hAnsi="Arial" w:cs="Arial" w:eastAsia="Arial" w:hint="default"/>
                <w:spacing w:val="-4"/>
                <w:w w:val="99"/>
                <w:sz w:val="20"/>
                <w:szCs w:val="20"/>
              </w:rPr>
              <w:t>”</w:t>
            </w:r>
            <w:r>
              <w:rPr>
                <w:rFonts w:ascii="宋体" w:hAnsi="宋体" w:cs="宋体" w:eastAsia="宋体" w:hint="default"/>
                <w:spacing w:val="-4"/>
                <w:w w:val="99"/>
                <w:sz w:val="20"/>
                <w:szCs w:val="20"/>
              </w:rPr>
              <w:t>一节的有关内容，且不改变公司的既</w:t>
            </w:r>
            <w:r>
              <w:rPr>
                <w:rFonts w:ascii="宋体" w:hAnsi="宋体" w:cs="宋体" w:eastAsia="宋体" w:hint="default"/>
                <w:spacing w:val="-91"/>
                <w:w w:val="99"/>
                <w:sz w:val="20"/>
                <w:szCs w:val="20"/>
              </w:rPr>
              <w:t> </w:t>
            </w:r>
            <w:r>
              <w:rPr>
                <w:rFonts w:ascii="宋体" w:hAnsi="宋体" w:cs="宋体" w:eastAsia="宋体" w:hint="default"/>
                <w:spacing w:val="-91"/>
                <w:w w:val="99"/>
                <w:sz w:val="20"/>
                <w:szCs w:val="20"/>
              </w:rPr>
            </w:r>
            <w:r>
              <w:rPr>
                <w:rFonts w:ascii="宋体" w:hAnsi="宋体" w:cs="宋体" w:eastAsia="宋体" w:hint="default"/>
                <w:sz w:val="20"/>
                <w:szCs w:val="20"/>
              </w:rPr>
              <w:t>定的发展战略、发展目标、发展规划、未来发展</w:t>
            </w:r>
            <w:r>
              <w:rPr>
                <w:rFonts w:ascii="宋体" w:hAnsi="宋体" w:cs="宋体" w:eastAsia="宋体" w:hint="default"/>
                <w:w w:val="99"/>
                <w:sz w:val="20"/>
                <w:szCs w:val="20"/>
              </w:rPr>
              <w:t> </w:t>
            </w:r>
            <w:r>
              <w:rPr>
                <w:rFonts w:ascii="宋体" w:hAnsi="宋体" w:cs="宋体" w:eastAsia="宋体" w:hint="default"/>
                <w:spacing w:val="-10"/>
                <w:w w:val="99"/>
                <w:sz w:val="20"/>
                <w:szCs w:val="20"/>
              </w:rPr>
              <w:t>方向等。（</w:t>
            </w:r>
            <w:r>
              <w:rPr>
                <w:rFonts w:ascii="Arial" w:hAnsi="Arial" w:cs="Arial" w:eastAsia="Arial" w:hint="default"/>
                <w:spacing w:val="-10"/>
                <w:w w:val="99"/>
                <w:sz w:val="20"/>
                <w:szCs w:val="20"/>
              </w:rPr>
              <w:t>2</w:t>
            </w:r>
            <w:r>
              <w:rPr>
                <w:rFonts w:ascii="宋体" w:hAnsi="宋体" w:cs="宋体" w:eastAsia="宋体" w:hint="default"/>
                <w:spacing w:val="-10"/>
                <w:w w:val="99"/>
                <w:sz w:val="20"/>
                <w:szCs w:val="20"/>
              </w:rPr>
              <w:t>）公司未来将专注于目前的主营业务，</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宋体" w:hAnsi="宋体" w:cs="宋体" w:eastAsia="宋体" w:hint="default"/>
                <w:spacing w:val="-5"/>
                <w:w w:val="95"/>
                <w:sz w:val="20"/>
                <w:szCs w:val="20"/>
              </w:rPr>
              <w:t>即电信、公安应用软件产品的开发、生产和销售，</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sz w:val="20"/>
                <w:szCs w:val="20"/>
              </w:rPr>
              <w:t>计算机软、硬件系统集成，技术支持与服务，公</w:t>
            </w:r>
            <w:r>
              <w:rPr>
                <w:rFonts w:ascii="宋体" w:hAnsi="宋体" w:cs="宋体" w:eastAsia="宋体" w:hint="default"/>
                <w:w w:val="99"/>
                <w:sz w:val="20"/>
                <w:szCs w:val="20"/>
              </w:rPr>
              <w:t> </w:t>
            </w:r>
            <w:r>
              <w:rPr>
                <w:rFonts w:ascii="宋体" w:hAnsi="宋体" w:cs="宋体" w:eastAsia="宋体" w:hint="default"/>
                <w:spacing w:val="-6"/>
                <w:w w:val="99"/>
                <w:sz w:val="20"/>
                <w:szCs w:val="20"/>
              </w:rPr>
              <w:t>司未来不改变主营业务。（</w:t>
            </w:r>
            <w:r>
              <w:rPr>
                <w:rFonts w:ascii="Arial" w:hAnsi="Arial" w:cs="Arial" w:eastAsia="Arial" w:hint="default"/>
                <w:spacing w:val="-6"/>
                <w:w w:val="99"/>
                <w:sz w:val="20"/>
                <w:szCs w:val="20"/>
              </w:rPr>
              <w:t>3</w:t>
            </w:r>
            <w:r>
              <w:rPr>
                <w:rFonts w:ascii="宋体" w:hAnsi="宋体" w:cs="宋体" w:eastAsia="宋体" w:hint="default"/>
                <w:spacing w:val="-6"/>
                <w:w w:val="99"/>
                <w:sz w:val="20"/>
                <w:szCs w:val="20"/>
              </w:rPr>
              <w:t>）公司未来继续贯彻</w:t>
            </w:r>
            <w:r>
              <w:rPr>
                <w:rFonts w:ascii="宋体" w:hAnsi="宋体" w:cs="宋体" w:eastAsia="宋体" w:hint="default"/>
                <w:spacing w:val="-88"/>
                <w:w w:val="99"/>
                <w:sz w:val="20"/>
                <w:szCs w:val="20"/>
              </w:rPr>
              <w:t> </w:t>
            </w:r>
            <w:r>
              <w:rPr>
                <w:rFonts w:ascii="宋体" w:hAnsi="宋体" w:cs="宋体" w:eastAsia="宋体" w:hint="default"/>
                <w:spacing w:val="-88"/>
                <w:w w:val="99"/>
                <w:sz w:val="20"/>
                <w:szCs w:val="20"/>
              </w:rPr>
            </w:r>
            <w:r>
              <w:rPr>
                <w:rFonts w:ascii="宋体" w:hAnsi="宋体" w:cs="宋体" w:eastAsia="宋体" w:hint="default"/>
                <w:sz w:val="20"/>
                <w:szCs w:val="20"/>
              </w:rPr>
              <w:t>执行目前既定的生产经营策略，在研发方面，按</w:t>
            </w:r>
            <w:r>
              <w:rPr>
                <w:rFonts w:ascii="宋体" w:hAnsi="宋体" w:cs="宋体" w:eastAsia="宋体" w:hint="default"/>
                <w:w w:val="99"/>
                <w:sz w:val="20"/>
                <w:szCs w:val="20"/>
              </w:rPr>
              <w:t> </w:t>
            </w:r>
            <w:r>
              <w:rPr>
                <w:rFonts w:ascii="宋体" w:hAnsi="宋体" w:cs="宋体" w:eastAsia="宋体" w:hint="default"/>
                <w:sz w:val="20"/>
                <w:szCs w:val="20"/>
              </w:rPr>
              <w:t>照行业内技术发展的趋势组织研发工作，在销售</w:t>
            </w:r>
            <w:r>
              <w:rPr>
                <w:rFonts w:ascii="宋体" w:hAnsi="宋体" w:cs="宋体" w:eastAsia="宋体" w:hint="default"/>
                <w:w w:val="99"/>
                <w:sz w:val="20"/>
                <w:szCs w:val="20"/>
              </w:rPr>
              <w:t> </w:t>
            </w:r>
            <w:r>
              <w:rPr>
                <w:rFonts w:ascii="宋体" w:hAnsi="宋体" w:cs="宋体" w:eastAsia="宋体" w:hint="default"/>
                <w:sz w:val="20"/>
                <w:szCs w:val="20"/>
              </w:rPr>
              <w:t>方面，继续执行服务式营销策略。</w:t>
            </w:r>
          </w:p>
        </w:tc>
        <w:tc>
          <w:tcPr>
            <w:tcW w:w="1560"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line="240" w:lineRule="auto" w:before="6"/>
        <w:rPr>
          <w:rFonts w:ascii="宋体" w:hAnsi="宋体" w:cs="宋体" w:eastAsia="宋体" w:hint="default"/>
          <w:b/>
          <w:bCs/>
          <w:sz w:val="16"/>
          <w:szCs w:val="16"/>
        </w:rPr>
      </w:pPr>
    </w:p>
    <w:p>
      <w:pPr>
        <w:pStyle w:val="Heading2"/>
        <w:spacing w:line="240" w:lineRule="auto" w:before="26"/>
        <w:ind w:left="558" w:right="3448"/>
        <w:jc w:val="left"/>
        <w:rPr>
          <w:b w:val="0"/>
          <w:bCs w:val="0"/>
        </w:rPr>
      </w:pPr>
      <w:r>
        <w:rPr/>
        <w:pict>
          <v:shape style="position:absolute;margin-left:139.339996pt;margin-top:-11.824393pt;width:.480002pt;height:.6pt;mso-position-horizontal-relative:page;mso-position-vertical-relative:paragraph;z-index:14176" type="#_x0000_t75" stroked="false">
            <v:imagedata r:id="rId473" o:title=""/>
          </v:shape>
        </w:pict>
      </w:r>
      <w:r>
        <w:rPr/>
        <w:pict>
          <v:shape style="position:absolute;margin-left:224.449997pt;margin-top:-11.824393pt;width:.479992pt;height:.6pt;mso-position-horizontal-relative:page;mso-position-vertical-relative:paragraph;z-index:14200" type="#_x0000_t75" stroked="false">
            <v:imagedata r:id="rId473" o:title=""/>
          </v:shape>
        </w:pict>
      </w:r>
      <w:r>
        <w:rPr/>
        <w:pict>
          <v:shape style="position:absolute;margin-left:444.100006pt;margin-top:-11.824393pt;width:.479972pt;height:.6pt;mso-position-horizontal-relative:page;mso-position-vertical-relative:paragraph;z-index:14224" type="#_x0000_t75" stroked="false">
            <v:imagedata r:id="rId473" o:title=""/>
          </v:shape>
        </w:pict>
      </w:r>
      <w:r>
        <w:rPr/>
        <w:t>八、解聘、聘任会计师事务所情况及支付报酬情况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82"/>
        <w:ind w:left="1038" w:right="0"/>
        <w:jc w:val="left"/>
      </w:pPr>
      <w:r>
        <w:rPr/>
        <w:t>经公司</w:t>
      </w:r>
      <w:r>
        <w:rPr>
          <w:spacing w:val="-52"/>
        </w:rPr>
        <w:t> </w:t>
      </w:r>
      <w:r>
        <w:rPr>
          <w:rFonts w:ascii="Arial" w:hAnsi="Arial" w:cs="Arial" w:eastAsia="Arial" w:hint="default"/>
        </w:rPr>
        <w:t>2011</w:t>
      </w:r>
      <w:r>
        <w:rPr>
          <w:rFonts w:ascii="Arial" w:hAnsi="Arial" w:cs="Arial" w:eastAsia="Arial" w:hint="default"/>
          <w:spacing w:val="2"/>
        </w:rPr>
        <w:t> </w:t>
      </w:r>
      <w:r>
        <w:rPr/>
        <w:t>年</w:t>
      </w:r>
      <w:r>
        <w:rPr>
          <w:spacing w:val="-54"/>
        </w:rPr>
        <w:t> </w:t>
      </w:r>
      <w:r>
        <w:rPr>
          <w:rFonts w:ascii="Arial" w:hAnsi="Arial" w:cs="Arial" w:eastAsia="Arial" w:hint="default"/>
        </w:rPr>
        <w:t>3</w:t>
      </w:r>
      <w:r>
        <w:rPr>
          <w:rFonts w:ascii="Arial" w:hAnsi="Arial" w:cs="Arial" w:eastAsia="Arial" w:hint="default"/>
          <w:spacing w:val="2"/>
        </w:rPr>
        <w:t> </w:t>
      </w:r>
      <w:r>
        <w:rPr/>
        <w:t>月</w:t>
      </w:r>
      <w:r>
        <w:rPr>
          <w:spacing w:val="-52"/>
        </w:rPr>
        <w:t> </w:t>
      </w:r>
      <w:r>
        <w:rPr>
          <w:rFonts w:ascii="Arial" w:hAnsi="Arial" w:cs="Arial" w:eastAsia="Arial" w:hint="default"/>
        </w:rPr>
        <w:t>26</w:t>
      </w:r>
      <w:r>
        <w:rPr>
          <w:rFonts w:ascii="Arial" w:hAnsi="Arial" w:cs="Arial" w:eastAsia="Arial" w:hint="default"/>
          <w:spacing w:val="2"/>
        </w:rPr>
        <w:t> </w:t>
      </w:r>
      <w:r>
        <w:rPr/>
        <w:t>召开的第二届董事会第八次会议审议通过，公司聘</w:t>
      </w:r>
    </w:p>
    <w:p>
      <w:pPr>
        <w:pStyle w:val="BodyText"/>
        <w:spacing w:line="240" w:lineRule="auto" w:before="134"/>
        <w:ind w:left="558" w:right="0"/>
        <w:jc w:val="left"/>
      </w:pPr>
      <w:r>
        <w:rPr>
          <w:spacing w:val="-1"/>
        </w:rPr>
        <w:t>任</w:t>
      </w:r>
      <w:r>
        <w:rPr/>
        <w:t>中审国际会计师事务所有限公司担任公司</w:t>
      </w:r>
      <w:r>
        <w:rPr>
          <w:spacing w:val="-62"/>
        </w:rPr>
        <w:t> </w:t>
      </w:r>
      <w:r>
        <w:rPr>
          <w:rFonts w:ascii="Arial" w:hAnsi="Arial" w:cs="Arial" w:eastAsia="Arial" w:hint="default"/>
          <w:w w:val="99"/>
        </w:rPr>
        <w:t>20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8"/>
        </w:rPr>
        <w:t> </w:t>
      </w:r>
      <w:r>
        <w:rPr/>
        <w:t>年度财务审计机</w:t>
      </w:r>
      <w:r>
        <w:rPr>
          <w:spacing w:val="-3"/>
        </w:rPr>
        <w:t>构</w:t>
      </w:r>
      <w:r>
        <w:rPr>
          <w:spacing w:val="-120"/>
        </w:rPr>
        <w:t>，</w:t>
      </w:r>
      <w:r>
        <w:rPr/>
        <w:t>聘期一年，</w:t>
      </w:r>
    </w:p>
    <w:p>
      <w:pPr>
        <w:pStyle w:val="BodyText"/>
        <w:spacing w:line="240" w:lineRule="auto"/>
        <w:ind w:left="558" w:right="3448"/>
        <w:jc w:val="left"/>
      </w:pPr>
      <w:r>
        <w:rPr/>
        <w:t>审计费为</w:t>
      </w:r>
      <w:r>
        <w:rPr>
          <w:spacing w:val="-62"/>
        </w:rPr>
        <w:t> </w:t>
      </w:r>
      <w:r>
        <w:rPr>
          <w:rFonts w:ascii="Arial" w:hAnsi="Arial" w:cs="Arial" w:eastAsia="Arial" w:hint="default"/>
        </w:rPr>
        <w:t>49</w:t>
      </w:r>
      <w:r>
        <w:rPr>
          <w:rFonts w:ascii="Arial" w:hAnsi="Arial" w:cs="Arial" w:eastAsia="Arial" w:hint="default"/>
          <w:spacing w:val="-7"/>
        </w:rPr>
        <w:t> </w:t>
      </w:r>
      <w:r>
        <w:rPr/>
        <w:t>万元。</w:t>
      </w:r>
    </w:p>
    <w:p>
      <w:pPr>
        <w:spacing w:after="0" w:line="240" w:lineRule="auto"/>
        <w:jc w:val="left"/>
        <w:sectPr>
          <w:pgSz w:w="11910" w:h="16840"/>
          <w:pgMar w:header="877" w:footer="835" w:top="1060" w:bottom="1020" w:left="1240" w:right="0"/>
        </w:sectPr>
      </w:pPr>
    </w:p>
    <w:p>
      <w:pPr>
        <w:spacing w:line="240" w:lineRule="auto" w:before="1"/>
        <w:rPr>
          <w:rFonts w:ascii="宋体" w:hAnsi="宋体" w:cs="宋体" w:eastAsia="宋体" w:hint="default"/>
          <w:sz w:val="2"/>
          <w:szCs w:val="2"/>
        </w:rPr>
      </w:pPr>
      <w:r>
        <w:rPr/>
        <w:pict>
          <v:group style="position:absolute;margin-left:80.783997pt;margin-top:494.949982pt;width:433.2pt;height:5.05pt;mso-position-horizontal-relative:page;mso-position-vertical-relative:page;z-index:-1162960" coordorigin="1616,9899" coordsize="8664,101">
            <v:shape style="position:absolute;left:1616;top:9899;width:1193;height:101" type="#_x0000_t75" stroked="false">
              <v:imagedata r:id="rId474" o:title=""/>
            </v:shape>
            <v:shape style="position:absolute;left:2784;top:9990;width:5958;height:10" type="#_x0000_t75" stroked="false">
              <v:imagedata r:id="rId475" o:title=""/>
            </v:shape>
            <v:shape style="position:absolute;left:8737;top:9990;width:1541;height:10" type="#_x0000_t75" stroked="false">
              <v:imagedata r:id="rId476" o:title=""/>
            </v:shape>
            <w10:wrap type="none"/>
          </v:group>
        </w:pict>
      </w:r>
      <w:r>
        <w:rPr/>
        <w:pict>
          <v:group style="position:absolute;margin-left:80.783981pt;margin-top:515.349976pt;width:433.2pt;height:5.05pt;mso-position-horizontal-relative:page;mso-position-vertical-relative:page;z-index:-1162936" coordorigin="1616,10307" coordsize="8664,101">
            <v:shape style="position:absolute;left:1616;top:10307;width:1193;height:101" type="#_x0000_t75" stroked="false">
              <v:imagedata r:id="rId477" o:title=""/>
            </v:shape>
            <v:shape style="position:absolute;left:2784;top:10398;width:5958;height:10" type="#_x0000_t75" stroked="false">
              <v:imagedata r:id="rId478" o:title=""/>
            </v:shape>
            <v:shape style="position:absolute;left:8737;top:10398;width:1541;height:10" type="#_x0000_t75" stroked="false">
              <v:imagedata r:id="rId479" o:title=""/>
            </v:shape>
            <w10:wrap type="none"/>
          </v:group>
        </w:pict>
      </w:r>
      <w:r>
        <w:rPr/>
        <w:pict>
          <v:group style="position:absolute;margin-left:81.503998pt;margin-top:540.190002pt;width:432.45pt;height:.5pt;mso-position-horizontal-relative:page;mso-position-vertical-relative:page;z-index:-1162912" coordorigin="1630,10804" coordsize="8649,10">
            <v:shape style="position:absolute;left:1630;top:10804;width:1159;height:10" type="#_x0000_t75" stroked="false">
              <v:imagedata r:id="rId480" o:title=""/>
            </v:shape>
            <v:shape style="position:absolute;left:2784;top:10804;width:5958;height:10" type="#_x0000_t75" stroked="false">
              <v:imagedata r:id="rId478" o:title=""/>
            </v:shape>
            <v:shape style="position:absolute;left:8737;top:10804;width:1541;height:10" type="#_x0000_t75" stroked="false">
              <v:imagedata r:id="rId479" o:title=""/>
            </v:shape>
            <w10:wrap type="none"/>
          </v:group>
        </w:pict>
      </w:r>
      <w:r>
        <w:rPr/>
        <w:pict>
          <v:group style="position:absolute;margin-left:80.783981pt;margin-top:556.029968pt;width:433.2pt;height:5.05pt;mso-position-horizontal-relative:page;mso-position-vertical-relative:page;z-index:-1162888" coordorigin="1616,11121" coordsize="8664,101">
            <v:shape style="position:absolute;left:1616;top:11121;width:1193;height:101" type="#_x0000_t75" stroked="false">
              <v:imagedata r:id="rId474" o:title=""/>
            </v:shape>
            <v:shape style="position:absolute;left:2784;top:11212;width:5958;height:10" type="#_x0000_t75" stroked="false">
              <v:imagedata r:id="rId475" o:title=""/>
            </v:shape>
            <v:shape style="position:absolute;left:8737;top:11212;width:1541;height:10" type="#_x0000_t75" stroked="false">
              <v:imagedata r:id="rId476" o:title=""/>
            </v:shape>
            <w10:wrap type="none"/>
          </v:group>
        </w:pict>
      </w:r>
      <w:r>
        <w:rPr/>
        <w:pict>
          <v:group style="position:absolute;margin-left:81.503998pt;margin-top:580.869995pt;width:432.45pt;height:.5pt;mso-position-horizontal-relative:page;mso-position-vertical-relative:page;z-index:-1162864" coordorigin="1630,11617" coordsize="8649,10">
            <v:shape style="position:absolute;left:1630;top:11617;width:1159;height:10" type="#_x0000_t75" stroked="false">
              <v:imagedata r:id="rId480" o:title=""/>
            </v:shape>
            <v:shape style="position:absolute;left:2784;top:11617;width:5958;height:10" type="#_x0000_t75" stroked="false">
              <v:imagedata r:id="rId475" o:title=""/>
            </v:shape>
            <v:shape style="position:absolute;left:8737;top:11617;width:1541;height:10" type="#_x0000_t75" stroked="false">
              <v:imagedata r:id="rId476" o:title=""/>
            </v:shape>
            <w10:wrap type="none"/>
          </v:group>
        </w:pict>
      </w:r>
      <w:r>
        <w:rPr/>
        <w:pict>
          <v:group style="position:absolute;margin-left:80.783981pt;margin-top:596.709961pt;width:433.2pt;height:5.05pt;mso-position-horizontal-relative:page;mso-position-vertical-relative:page;z-index:-1162840" coordorigin="1616,11934" coordsize="8664,101">
            <v:shape style="position:absolute;left:1616;top:11934;width:1193;height:101" type="#_x0000_t75" stroked="false">
              <v:imagedata r:id="rId477" o:title=""/>
            </v:shape>
            <v:shape style="position:absolute;left:2784;top:12025;width:5958;height:10" type="#_x0000_t75" stroked="false">
              <v:imagedata r:id="rId478" o:title=""/>
            </v:shape>
            <v:shape style="position:absolute;left:8737;top:12025;width:1541;height:10" type="#_x0000_t75" stroked="false">
              <v:imagedata r:id="rId479" o:title=""/>
            </v:shape>
            <w10:wrap type="none"/>
          </v:group>
        </w:pict>
      </w:r>
      <w:r>
        <w:rPr/>
        <w:pict>
          <v:group style="position:absolute;margin-left:81.503998pt;margin-top:621.549988pt;width:432.45pt;height:.5pt;mso-position-horizontal-relative:page;mso-position-vertical-relative:page;z-index:-1162816" coordorigin="1630,12431" coordsize="8649,10">
            <v:shape style="position:absolute;left:1630;top:12431;width:1159;height:10" type="#_x0000_t75" stroked="false">
              <v:imagedata r:id="rId480" o:title=""/>
            </v:shape>
            <v:shape style="position:absolute;left:2784;top:12431;width:5958;height:10" type="#_x0000_t75" stroked="false">
              <v:imagedata r:id="rId478" o:title=""/>
            </v:shape>
            <v:shape style="position:absolute;left:8737;top:12431;width:1541;height:10" type="#_x0000_t75" stroked="false">
              <v:imagedata r:id="rId479" o:title=""/>
            </v:shape>
            <w10:wrap type="none"/>
          </v:group>
        </w:pict>
      </w:r>
      <w:r>
        <w:rPr/>
        <w:pict>
          <v:group style="position:absolute;margin-left:80.784012pt;margin-top:637.420044pt;width:433.2pt;height:5.05pt;mso-position-horizontal-relative:page;mso-position-vertical-relative:page;z-index:-1162792" coordorigin="1616,12748" coordsize="8664,101">
            <v:shape style="position:absolute;left:1616;top:12748;width:1193;height:101" type="#_x0000_t75" stroked="false">
              <v:imagedata r:id="rId481" o:title=""/>
            </v:shape>
            <v:shape style="position:absolute;left:2784;top:12840;width:5958;height:10" type="#_x0000_t75" stroked="false">
              <v:imagedata r:id="rId475" o:title=""/>
            </v:shape>
            <v:shape style="position:absolute;left:8737;top:12840;width:1541;height:10" type="#_x0000_t75" stroked="false">
              <v:imagedata r:id="rId476" o:title=""/>
            </v:shape>
            <w10:wrap type="none"/>
          </v:group>
        </w:pict>
      </w:r>
      <w:r>
        <w:rPr/>
        <w:pict>
          <v:group style="position:absolute;margin-left:80.783981pt;margin-top:657.819946pt;width:433.2pt;height:5.05pt;mso-position-horizontal-relative:page;mso-position-vertical-relative:page;z-index:-1162768" coordorigin="1616,13156" coordsize="8664,101">
            <v:shape style="position:absolute;left:1616;top:13156;width:1193;height:101" type="#_x0000_t75" stroked="false">
              <v:imagedata r:id="rId477" o:title=""/>
            </v:shape>
            <v:shape style="position:absolute;left:2784;top:13248;width:5958;height:10" type="#_x0000_t75" stroked="false">
              <v:imagedata r:id="rId478" o:title=""/>
            </v:shape>
            <v:shape style="position:absolute;left:8737;top:13248;width:1541;height:10" type="#_x0000_t75" stroked="false">
              <v:imagedata r:id="rId479" o:title=""/>
            </v:shape>
            <w10:wrap type="none"/>
          </v:group>
        </w:pict>
      </w:r>
      <w:r>
        <w:rPr/>
        <w:pict>
          <v:group style="position:absolute;margin-left:81.503998pt;margin-top:682.659973pt;width:432.45pt;height:.5pt;mso-position-horizontal-relative:page;mso-position-vertical-relative:page;z-index:-1162744" coordorigin="1630,13653" coordsize="8649,10">
            <v:shape style="position:absolute;left:1630;top:13653;width:1159;height:10" type="#_x0000_t75" stroked="false">
              <v:imagedata r:id="rId480" o:title=""/>
            </v:shape>
            <v:shape style="position:absolute;left:2784;top:13653;width:5958;height:10" type="#_x0000_t75" stroked="false">
              <v:imagedata r:id="rId478" o:title=""/>
            </v:shape>
            <v:shape style="position:absolute;left:8737;top:13653;width:1541;height:10" type="#_x0000_t75" stroked="false">
              <v:imagedata r:id="rId479" o:title=""/>
            </v:shape>
            <w10:wrap type="none"/>
          </v:group>
        </w:pict>
      </w:r>
      <w:r>
        <w:rPr/>
        <w:pict>
          <v:group style="position:absolute;margin-left:80.784012pt;margin-top:698.499939pt;width:433.2pt;height:5.05pt;mso-position-horizontal-relative:page;mso-position-vertical-relative:page;z-index:-1162720" coordorigin="1616,13970" coordsize="8664,101">
            <v:shape style="position:absolute;left:1616;top:13970;width:1193;height:101" type="#_x0000_t75" stroked="false">
              <v:imagedata r:id="rId482" o:title=""/>
            </v:shape>
            <v:shape style="position:absolute;left:2784;top:14061;width:5958;height:10" type="#_x0000_t75" stroked="false">
              <v:imagedata r:id="rId475" o:title=""/>
            </v:shape>
            <v:shape style="position:absolute;left:8737;top:14061;width:1541;height:10" type="#_x0000_t75" stroked="false">
              <v:imagedata r:id="rId476" o:title=""/>
            </v:shape>
            <w10:wrap type="none"/>
          </v:group>
        </w:pict>
      </w:r>
      <w:r>
        <w:rPr/>
        <w:pict>
          <v:group style="position:absolute;margin-left:81.503998pt;margin-top:723.340027pt;width:432.45pt;height:.5pt;mso-position-horizontal-relative:page;mso-position-vertical-relative:page;z-index:-1162696" coordorigin="1630,14467" coordsize="8649,10">
            <v:shape style="position:absolute;left:1630;top:14467;width:1159;height:10" type="#_x0000_t75" stroked="false">
              <v:imagedata r:id="rId480" o:title=""/>
            </v:shape>
            <v:shape style="position:absolute;left:2784;top:14467;width:5958;height:10" type="#_x0000_t75" stroked="false">
              <v:imagedata r:id="rId475" o:title=""/>
            </v:shape>
            <v:shape style="position:absolute;left:8737;top:14467;width:1541;height:10" type="#_x0000_t75" stroked="false">
              <v:imagedata r:id="rId476" o:title=""/>
            </v:shape>
            <w10:wrap type="none"/>
          </v:group>
        </w:pict>
      </w:r>
      <w:r>
        <w:rPr/>
        <w:pict>
          <v:group style="position:absolute;margin-left:80.784012pt;margin-top:739.179993pt;width:433.2pt;height:5.05pt;mso-position-horizontal-relative:page;mso-position-vertical-relative:page;z-index:-1162672" coordorigin="1616,14784" coordsize="8664,101">
            <v:shape style="position:absolute;left:1616;top:14784;width:1193;height:101" type="#_x0000_t75" stroked="false">
              <v:imagedata r:id="rId483" o:title=""/>
            </v:shape>
            <v:shape style="position:absolute;left:2784;top:14875;width:5958;height:10" type="#_x0000_t75" stroked="false">
              <v:imagedata r:id="rId475" o:title=""/>
            </v:shape>
            <v:shape style="position:absolute;left:8737;top:14875;width:1541;height:10" type="#_x0000_t75" stroked="false">
              <v:imagedata r:id="rId476" o:title=""/>
            </v:shape>
            <w10:wrap type="none"/>
          </v:group>
        </w:pict>
      </w:r>
      <w:r>
        <w:rPr/>
        <w:pict>
          <v:shape style="position:absolute;margin-left:81.024002pt;margin-top:763.416016pt;width:.48002pt;height:.72pt;mso-position-horizontal-relative:page;mso-position-vertical-relative:page;z-index:14680" type="#_x0000_t75" stroked="false">
            <v:imagedata r:id="rId457" o:title=""/>
          </v:shape>
        </w:pict>
      </w:r>
      <w:r>
        <w:rPr/>
        <w:pict>
          <v:shape style="position:absolute;margin-left:139.460007pt;margin-top:763.416016pt;width:.48002pt;height:.72pt;mso-position-horizontal-relative:page;mso-position-vertical-relative:page;z-index:14704" type="#_x0000_t75" stroked="false">
            <v:imagedata r:id="rId457" o:title=""/>
          </v:shape>
        </w:pict>
      </w:r>
      <w:r>
        <w:rPr/>
        <w:pict>
          <v:shape style="position:absolute;margin-left:437.109985pt;margin-top:763.416016pt;width:.48003pt;height:.72pt;mso-position-horizontal-relative:page;mso-position-vertical-relative:page;z-index:14728" type="#_x0000_t75" stroked="false">
            <v:imagedata r:id="rId457" o:title=""/>
          </v:shape>
        </w:pict>
      </w:r>
      <w:r>
        <w:rPr/>
        <w:pict>
          <v:shape style="position:absolute;margin-left:513.940002pt;margin-top:763.416016pt;width:.48006pt;height:.72pt;mso-position-horizontal-relative:page;mso-position-vertical-relative:page;z-index:14752" type="#_x0000_t75" stroked="false">
            <v:imagedata r:id="rId457" o:title=""/>
          </v:shape>
        </w:pict>
      </w: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Heading2"/>
        <w:spacing w:line="357" w:lineRule="auto" w:before="26"/>
        <w:ind w:left="298" w:right="0"/>
        <w:jc w:val="left"/>
        <w:rPr>
          <w:b w:val="0"/>
          <w:bCs w:val="0"/>
        </w:rPr>
      </w:pPr>
      <w:r>
        <w:rPr>
          <w:spacing w:val="3"/>
        </w:rPr>
        <w:t>九、报告期内，公司、子公司、公司董事会、监事会、董事、监事及高级管理</w:t>
      </w:r>
      <w:r>
        <w:rPr>
          <w:spacing w:val="4"/>
          <w:w w:val="99"/>
        </w:rPr>
        <w:t> </w:t>
      </w:r>
      <w:r>
        <w:rPr/>
        <w:t>人员未发生受到监管部门重大处罚的事项。</w:t>
      </w:r>
      <w:r>
        <w:rPr>
          <w:b w:val="0"/>
          <w:bCs w:val="0"/>
        </w:rPr>
      </w:r>
    </w:p>
    <w:p>
      <w:pPr>
        <w:spacing w:line="240" w:lineRule="auto" w:before="10"/>
        <w:rPr>
          <w:rFonts w:ascii="宋体" w:hAnsi="宋体" w:cs="宋体" w:eastAsia="宋体" w:hint="default"/>
          <w:b/>
          <w:bCs/>
          <w:sz w:val="24"/>
          <w:szCs w:val="24"/>
        </w:rPr>
      </w:pPr>
    </w:p>
    <w:p>
      <w:pPr>
        <w:pStyle w:val="Heading2"/>
        <w:spacing w:line="240" w:lineRule="auto"/>
        <w:ind w:left="298" w:right="0"/>
        <w:jc w:val="left"/>
        <w:rPr>
          <w:b w:val="0"/>
          <w:bCs w:val="0"/>
        </w:rPr>
      </w:pPr>
      <w:r>
        <w:rPr/>
        <w:t>十、报告期内，深圳证监局没有对公司提出整改意见。</w:t>
      </w:r>
      <w:r>
        <w:rPr>
          <w:b w:val="0"/>
          <w:bCs w:val="0"/>
        </w:rPr>
      </w:r>
    </w:p>
    <w:p>
      <w:pPr>
        <w:spacing w:line="240" w:lineRule="auto" w:before="10"/>
        <w:rPr>
          <w:rFonts w:ascii="宋体" w:hAnsi="宋体" w:cs="宋体" w:eastAsia="宋体" w:hint="default"/>
          <w:b/>
          <w:bCs/>
          <w:sz w:val="33"/>
          <w:szCs w:val="33"/>
        </w:rPr>
      </w:pPr>
    </w:p>
    <w:p>
      <w:pPr>
        <w:pStyle w:val="Heading2"/>
        <w:spacing w:line="357" w:lineRule="auto"/>
        <w:ind w:left="298" w:right="0"/>
        <w:jc w:val="left"/>
        <w:rPr>
          <w:b w:val="0"/>
          <w:bCs w:val="0"/>
        </w:rPr>
      </w:pPr>
      <w:r>
        <w:rPr>
          <w:spacing w:val="-3"/>
          <w:w w:val="99"/>
        </w:rPr>
        <w:t>十一、报告期内，公司和子公司没有发生《证券法》第六十七条、《上市公司信</w:t>
      </w:r>
      <w:r>
        <w:rPr>
          <w:spacing w:val="-108"/>
          <w:w w:val="99"/>
        </w:rPr>
        <w:t> </w:t>
      </w:r>
      <w:r>
        <w:rPr>
          <w:spacing w:val="-108"/>
          <w:w w:val="99"/>
        </w:rPr>
      </w:r>
      <w:r>
        <w:rPr>
          <w:w w:val="95"/>
        </w:rPr>
        <w:t>息披露管理办法》第三十条所列的重大事件，以及董事会判为重大事件的事项。</w:t>
      </w:r>
      <w:r>
        <w:rPr>
          <w:b w:val="0"/>
          <w:bCs w:val="0"/>
        </w:rPr>
      </w:r>
    </w:p>
    <w:p>
      <w:pPr>
        <w:spacing w:line="240" w:lineRule="auto" w:before="10"/>
        <w:rPr>
          <w:rFonts w:ascii="宋体" w:hAnsi="宋体" w:cs="宋体" w:eastAsia="宋体" w:hint="default"/>
          <w:b/>
          <w:bCs/>
          <w:sz w:val="24"/>
          <w:szCs w:val="24"/>
        </w:rPr>
      </w:pPr>
    </w:p>
    <w:p>
      <w:pPr>
        <w:pStyle w:val="Heading2"/>
        <w:spacing w:line="240" w:lineRule="auto"/>
        <w:ind w:left="298" w:right="0"/>
        <w:jc w:val="left"/>
        <w:rPr>
          <w:b w:val="0"/>
          <w:bCs w:val="0"/>
        </w:rPr>
      </w:pPr>
      <w:r>
        <w:rPr/>
        <w:t>十二、公司内部审计机构的设置、人员安排和内部审计制度的执行情况</w:t>
      </w:r>
      <w:r>
        <w:rPr>
          <w:b w:val="0"/>
          <w:bCs w:val="0"/>
        </w:rPr>
      </w:r>
    </w:p>
    <w:p>
      <w:pPr>
        <w:spacing w:line="240" w:lineRule="auto" w:before="0"/>
        <w:rPr>
          <w:rFonts w:ascii="宋体" w:hAnsi="宋体" w:cs="宋体" w:eastAsia="宋体" w:hint="default"/>
          <w:b/>
          <w:bCs/>
          <w:sz w:val="34"/>
          <w:szCs w:val="34"/>
        </w:rPr>
      </w:pPr>
    </w:p>
    <w:p>
      <w:pPr>
        <w:pStyle w:val="BodyText"/>
        <w:spacing w:line="355" w:lineRule="auto" w:before="0"/>
        <w:ind w:left="298" w:right="1788" w:firstLine="479"/>
        <w:jc w:val="left"/>
      </w:pPr>
      <w:r>
        <w:rPr>
          <w:spacing w:val="-3"/>
        </w:rPr>
        <w:t>公司设立有独立的内部审计机构，配备了专职的内部审计人员，严格按制度</w:t>
      </w:r>
      <w:r>
        <w:rPr/>
        <w:t> 执行，定期进行了内部审计工作。</w:t>
      </w:r>
    </w:p>
    <w:p>
      <w:pPr>
        <w:spacing w:line="240" w:lineRule="auto" w:before="5"/>
        <w:rPr>
          <w:rFonts w:ascii="宋体" w:hAnsi="宋体" w:cs="宋体" w:eastAsia="宋体" w:hint="default"/>
          <w:sz w:val="24"/>
          <w:szCs w:val="24"/>
        </w:rPr>
      </w:pPr>
    </w:p>
    <w:p>
      <w:pPr>
        <w:pStyle w:val="Heading2"/>
        <w:spacing w:line="240" w:lineRule="auto"/>
        <w:ind w:left="298" w:right="0"/>
        <w:jc w:val="left"/>
        <w:rPr>
          <w:b w:val="0"/>
          <w:bCs w:val="0"/>
        </w:rPr>
      </w:pPr>
      <w:r>
        <w:rPr/>
        <w:t>十三、报告期内，公司公告索引</w:t>
      </w:r>
      <w:r>
        <w:rPr>
          <w:b w:val="0"/>
          <w:bCs w:val="0"/>
        </w:rPr>
      </w:r>
    </w:p>
    <w:p>
      <w:pPr>
        <w:spacing w:line="240" w:lineRule="auto" w:before="10"/>
        <w:rPr>
          <w:rFonts w:ascii="宋体" w:hAnsi="宋体" w:cs="宋体" w:eastAsia="宋体" w:hint="default"/>
          <w:b/>
          <w:bCs/>
          <w:sz w:val="33"/>
          <w:szCs w:val="33"/>
        </w:rPr>
      </w:pPr>
    </w:p>
    <w:p>
      <w:pPr>
        <w:pStyle w:val="BodyText"/>
        <w:spacing w:line="240" w:lineRule="auto" w:before="0"/>
        <w:ind w:left="778" w:right="0"/>
        <w:jc w:val="left"/>
      </w:pPr>
      <w:r>
        <w:rPr/>
        <w:pict>
          <v:group style="position:absolute;margin-left:80.783997pt;margin-top:46.895615pt;width:433.2pt;height:5.05pt;mso-position-horizontal-relative:page;mso-position-vertical-relative:paragraph;z-index:-1163056" coordorigin="1616,938" coordsize="8664,101">
            <v:shape style="position:absolute;left:1616;top:938;width:1193;height:101" type="#_x0000_t75" stroked="false">
              <v:imagedata r:id="rId482" o:title=""/>
            </v:shape>
            <v:shape style="position:absolute;left:2784;top:1029;width:5958;height:10" type="#_x0000_t75" stroked="false">
              <v:imagedata r:id="rId475" o:title=""/>
            </v:shape>
            <v:shape style="position:absolute;left:8737;top:1029;width:1541;height:10" type="#_x0000_t75" stroked="false">
              <v:imagedata r:id="rId476" o:title=""/>
            </v:shape>
            <w10:wrap type="none"/>
          </v:group>
        </w:pict>
      </w:r>
      <w:r>
        <w:rPr/>
        <w:pict>
          <v:group style="position:absolute;margin-left:81.503998pt;margin-top:71.735626pt;width:432.45pt;height:.5pt;mso-position-horizontal-relative:page;mso-position-vertical-relative:paragraph;z-index:-1163032" coordorigin="1630,1435" coordsize="8649,10">
            <v:shape style="position:absolute;left:1630;top:1435;width:1159;height:10" type="#_x0000_t75" stroked="false">
              <v:imagedata r:id="rId480" o:title=""/>
            </v:shape>
            <v:shape style="position:absolute;left:2784;top:1435;width:5958;height:10" type="#_x0000_t75" stroked="false">
              <v:imagedata r:id="rId475" o:title=""/>
            </v:shape>
            <v:shape style="position:absolute;left:8737;top:1435;width:1541;height:10" type="#_x0000_t75" stroked="false">
              <v:imagedata r:id="rId476" o:title=""/>
            </v:shape>
            <w10:wrap type="none"/>
          </v:group>
        </w:pict>
      </w:r>
      <w:r>
        <w:rPr/>
        <w:pict>
          <v:group style="position:absolute;margin-left:80.783997pt;margin-top:87.59565pt;width:433.2pt;height:5.05pt;mso-position-horizontal-relative:page;mso-position-vertical-relative:paragraph;z-index:-1163008" coordorigin="1616,1752" coordsize="8664,101">
            <v:shape style="position:absolute;left:1616;top:1752;width:1193;height:101" type="#_x0000_t75" stroked="false">
              <v:imagedata r:id="rId477" o:title=""/>
            </v:shape>
            <v:shape style="position:absolute;left:2784;top:1843;width:5958;height:10" type="#_x0000_t75" stroked="false">
              <v:imagedata r:id="rId478" o:title=""/>
            </v:shape>
            <v:shape style="position:absolute;left:8737;top:1843;width:1541;height:10" type="#_x0000_t75" stroked="false">
              <v:imagedata r:id="rId479" o:title=""/>
            </v:shape>
            <w10:wrap type="none"/>
          </v:group>
        </w:pict>
      </w:r>
      <w:r>
        <w:rPr/>
        <w:pict>
          <v:group style="position:absolute;margin-left:81.503998pt;margin-top:112.435623pt;width:432.45pt;height:.5pt;mso-position-horizontal-relative:page;mso-position-vertical-relative:paragraph;z-index:-1162984" coordorigin="1630,2249" coordsize="8649,10">
            <v:shape style="position:absolute;left:1630;top:2249;width:1159;height:10" type="#_x0000_t75" stroked="false">
              <v:imagedata r:id="rId480" o:title=""/>
            </v:shape>
            <v:shape style="position:absolute;left:2784;top:2249;width:5958;height:10" type="#_x0000_t75" stroked="false">
              <v:imagedata r:id="rId475" o:title=""/>
            </v:shape>
            <v:shape style="position:absolute;left:8737;top:2249;width:1541;height:10" type="#_x0000_t75" stroked="false">
              <v:imagedata r:id="rId476" o:title=""/>
            </v:shape>
            <w10:wrap type="none"/>
          </v:group>
        </w:pict>
      </w:r>
      <w:r>
        <w:rPr/>
        <w:t>报告期内公司共发布定期报告</w:t>
      </w:r>
      <w:r>
        <w:rPr>
          <w:spacing w:val="-58"/>
        </w:rPr>
        <w:t> </w:t>
      </w:r>
      <w:r>
        <w:rPr>
          <w:rFonts w:ascii="Arial" w:hAnsi="Arial" w:cs="Arial" w:eastAsia="Arial" w:hint="default"/>
        </w:rPr>
        <w:t>4</w:t>
      </w:r>
      <w:r>
        <w:rPr>
          <w:rFonts w:ascii="Arial" w:hAnsi="Arial" w:cs="Arial" w:eastAsia="Arial" w:hint="default"/>
          <w:spacing w:val="-3"/>
        </w:rPr>
        <w:t> </w:t>
      </w:r>
      <w:r>
        <w:rPr>
          <w:spacing w:val="-9"/>
        </w:rPr>
        <w:t>次，发布临时报告</w:t>
      </w:r>
      <w:r>
        <w:rPr>
          <w:spacing w:val="-58"/>
        </w:rPr>
        <w:t> </w:t>
      </w:r>
      <w:r>
        <w:rPr>
          <w:rFonts w:ascii="Arial" w:hAnsi="Arial" w:cs="Arial" w:eastAsia="Arial" w:hint="default"/>
        </w:rPr>
        <w:t>51</w:t>
      </w:r>
      <w:r>
        <w:rPr>
          <w:rFonts w:ascii="Arial" w:hAnsi="Arial" w:cs="Arial" w:eastAsia="Arial" w:hint="default"/>
          <w:spacing w:val="-3"/>
        </w:rPr>
        <w:t> </w:t>
      </w:r>
      <w:r>
        <w:rPr>
          <w:spacing w:val="-7"/>
        </w:rPr>
        <w:t>次，具体情况见下表：</w:t>
      </w:r>
    </w:p>
    <w:p>
      <w:pPr>
        <w:spacing w:line="240" w:lineRule="auto" w:before="7"/>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1169"/>
        <w:gridCol w:w="5953"/>
        <w:gridCol w:w="1537"/>
      </w:tblGrid>
      <w:tr>
        <w:trPr>
          <w:trHeight w:val="401" w:hRule="exact"/>
        </w:trPr>
        <w:tc>
          <w:tcPr>
            <w:tcW w:w="1169"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5953"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公告标题</w:t>
            </w:r>
            <w:r>
              <w:rPr>
                <w:rFonts w:ascii="宋体" w:hAnsi="宋体" w:cs="宋体" w:eastAsia="宋体" w:hint="default"/>
                <w:sz w:val="18"/>
                <w:szCs w:val="18"/>
              </w:rPr>
            </w:r>
          </w:p>
        </w:tc>
        <w:tc>
          <w:tcPr>
            <w:tcW w:w="1537" w:type="dxa"/>
            <w:tcBorders>
              <w:top w:val="single" w:sz="2"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公告刊登时间</w:t>
            </w:r>
            <w:r>
              <w:rPr>
                <w:rFonts w:ascii="宋体" w:hAnsi="宋体" w:cs="宋体" w:eastAsia="宋体" w:hint="default"/>
                <w:sz w:val="18"/>
                <w:szCs w:val="18"/>
              </w:rPr>
            </w:r>
          </w:p>
        </w:tc>
      </w:tr>
      <w:tr>
        <w:trPr>
          <w:trHeight w:val="414"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Arial" w:hAnsi="Arial" w:cs="Arial" w:eastAsia="Arial" w:hint="default"/>
                <w:sz w:val="18"/>
                <w:szCs w:val="18"/>
              </w:rPr>
            </w:pPr>
            <w:r>
              <w:rPr>
                <w:rFonts w:ascii="Arial"/>
                <w:sz w:val="18"/>
              </w:rPr>
              <w:t>2011-01</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首次公开发行前已发行股份上市流通提示性公告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 w:right="0"/>
              <w:jc w:val="center"/>
              <w:rPr>
                <w:rFonts w:ascii="Arial" w:hAnsi="Arial" w:cs="Arial" w:eastAsia="Arial" w:hint="default"/>
                <w:sz w:val="18"/>
                <w:szCs w:val="18"/>
              </w:rPr>
            </w:pPr>
            <w:r>
              <w:rPr>
                <w:rFonts w:ascii="Arial"/>
                <w:sz w:val="18"/>
              </w:rPr>
              <w:t>2011/1/17</w:t>
            </w:r>
          </w:p>
        </w:tc>
      </w:tr>
      <w:tr>
        <w:trPr>
          <w:trHeight w:val="309"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2011-02</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第二届董事会第七次会议决议公告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 w:right="0"/>
              <w:jc w:val="center"/>
              <w:rPr>
                <w:rFonts w:ascii="Arial" w:hAnsi="Arial" w:cs="Arial" w:eastAsia="Arial" w:hint="default"/>
                <w:sz w:val="18"/>
                <w:szCs w:val="18"/>
              </w:rPr>
            </w:pPr>
            <w:r>
              <w:rPr>
                <w:rFonts w:ascii="Arial"/>
                <w:sz w:val="18"/>
              </w:rPr>
              <w:t>2011/1/19</w:t>
            </w:r>
          </w:p>
        </w:tc>
      </w:tr>
      <w:tr>
        <w:trPr>
          <w:trHeight w:val="5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sz w:val="18"/>
              </w:rPr>
              <w:t>2011-03</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第二届监事会第四次会议决议公告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sz w:val="18"/>
              </w:rPr>
              <w:t>2011/1/19</w:t>
            </w:r>
          </w:p>
        </w:tc>
      </w:tr>
      <w:tr>
        <w:trPr>
          <w:trHeight w:val="306"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2011-04</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关于超募资金使用计划的公告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 w:right="0"/>
              <w:jc w:val="center"/>
              <w:rPr>
                <w:rFonts w:ascii="Arial" w:hAnsi="Arial" w:cs="Arial" w:eastAsia="Arial" w:hint="default"/>
                <w:sz w:val="18"/>
                <w:szCs w:val="18"/>
              </w:rPr>
            </w:pPr>
            <w:r>
              <w:rPr>
                <w:rFonts w:ascii="Arial"/>
                <w:sz w:val="18"/>
              </w:rPr>
              <w:t>2011/1/19</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2011-05</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关于收购深圳市汇巨信息技术有限公司并增资的投资公告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2011/1/19</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4"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2011-06</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关于收购广州易星信息科技有限公司并增资的投资公告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2011/1/19</w:t>
            </w:r>
          </w:p>
        </w:tc>
      </w:tr>
      <w:tr>
        <w:trPr>
          <w:trHeight w:val="309"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Arial" w:hAnsi="Arial" w:cs="Arial" w:eastAsia="Arial" w:hint="default"/>
                <w:sz w:val="18"/>
                <w:szCs w:val="18"/>
              </w:rPr>
            </w:pPr>
            <w:r>
              <w:rPr>
                <w:rFonts w:ascii="Arial"/>
                <w:sz w:val="18"/>
              </w:rPr>
              <w:t>2011-07</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关于设立北京子公司的公告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 w:right="0"/>
              <w:jc w:val="center"/>
              <w:rPr>
                <w:rFonts w:ascii="Arial" w:hAnsi="Arial" w:cs="Arial" w:eastAsia="Arial" w:hint="default"/>
                <w:sz w:val="18"/>
                <w:szCs w:val="18"/>
              </w:rPr>
            </w:pPr>
            <w:r>
              <w:rPr>
                <w:rFonts w:ascii="Arial"/>
                <w:sz w:val="18"/>
              </w:rPr>
              <w:t>2011/1/19</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5"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2011-08</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关于对上海子公司增资的公告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2011/1/19</w:t>
            </w: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2011-09</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关于被认定为</w:t>
            </w:r>
            <w:r>
              <w:rPr>
                <w:rFonts w:ascii="宋体" w:hAnsi="宋体" w:cs="宋体" w:eastAsia="宋体" w:hint="default"/>
                <w:spacing w:val="-47"/>
                <w:sz w:val="18"/>
                <w:szCs w:val="18"/>
              </w:rPr>
              <w:t> </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年度国家规划布局内重点软件企业的公告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2011/2/25</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2011-10</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年年度业绩报告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2011/2/25</w:t>
            </w: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2011-11</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第二届董事会第八次会议决议</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 w:right="0"/>
              <w:jc w:val="center"/>
              <w:rPr>
                <w:rFonts w:ascii="Arial" w:hAnsi="Arial" w:cs="Arial" w:eastAsia="Arial" w:hint="default"/>
                <w:sz w:val="18"/>
                <w:szCs w:val="18"/>
              </w:rPr>
            </w:pPr>
            <w:r>
              <w:rPr>
                <w:rFonts w:ascii="Arial"/>
                <w:sz w:val="18"/>
              </w:rPr>
              <w:t>2011/3/25</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2011-12</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第二届监事会第五次会议决议</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2011/3/25</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4"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2011-13</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年年度报告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2011/3/25</w:t>
            </w:r>
          </w:p>
        </w:tc>
      </w:tr>
      <w:tr>
        <w:trPr>
          <w:trHeight w:val="309"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Arial" w:hAnsi="Arial" w:cs="Arial" w:eastAsia="Arial" w:hint="default"/>
                <w:sz w:val="18"/>
                <w:szCs w:val="18"/>
              </w:rPr>
            </w:pPr>
            <w:r>
              <w:rPr>
                <w:rFonts w:ascii="Arial"/>
                <w:sz w:val="18"/>
              </w:rPr>
              <w:t>2011-14</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年年度报告摘要</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 w:right="0"/>
              <w:jc w:val="center"/>
              <w:rPr>
                <w:rFonts w:ascii="Arial" w:hAnsi="Arial" w:cs="Arial" w:eastAsia="Arial" w:hint="default"/>
                <w:sz w:val="18"/>
                <w:szCs w:val="18"/>
              </w:rPr>
            </w:pPr>
            <w:r>
              <w:rPr>
                <w:rFonts w:ascii="Arial"/>
                <w:sz w:val="18"/>
              </w:rPr>
              <w:t>2011/3/25</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2011-15</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年社会责任报告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2011/3/25</w:t>
            </w:r>
          </w:p>
        </w:tc>
      </w:tr>
      <w:tr>
        <w:trPr>
          <w:trHeight w:val="4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2011-16</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年度内部控制自我评价报告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 w:right="0"/>
              <w:jc w:val="center"/>
              <w:rPr>
                <w:rFonts w:ascii="Arial" w:hAnsi="Arial" w:cs="Arial" w:eastAsia="Arial" w:hint="default"/>
                <w:sz w:val="18"/>
                <w:szCs w:val="18"/>
              </w:rPr>
            </w:pPr>
            <w:r>
              <w:rPr>
                <w:rFonts w:ascii="Arial"/>
                <w:sz w:val="18"/>
              </w:rPr>
              <w:t>2011/3/25</w:t>
            </w:r>
          </w:p>
        </w:tc>
      </w:tr>
      <w:tr>
        <w:trPr>
          <w:trHeight w:val="401" w:hRule="exact"/>
        </w:trPr>
        <w:tc>
          <w:tcPr>
            <w:tcW w:w="1169"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2011-17</w:t>
            </w:r>
          </w:p>
        </w:tc>
        <w:tc>
          <w:tcPr>
            <w:tcW w:w="5953"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年度募集资金存放与使用情况的专项报告</w:t>
            </w:r>
          </w:p>
        </w:tc>
        <w:tc>
          <w:tcPr>
            <w:tcW w:w="1537"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2011/3/25</w:t>
            </w:r>
          </w:p>
        </w:tc>
      </w:tr>
    </w:tbl>
    <w:p>
      <w:pPr>
        <w:spacing w:after="0" w:line="240" w:lineRule="auto"/>
        <w:jc w:val="center"/>
        <w:rPr>
          <w:rFonts w:ascii="Arial" w:hAnsi="Arial" w:cs="Arial" w:eastAsia="Arial" w:hint="default"/>
          <w:sz w:val="18"/>
          <w:szCs w:val="18"/>
        </w:rPr>
        <w:sectPr>
          <w:pgSz w:w="11910" w:h="16840"/>
          <w:pgMar w:header="877" w:footer="835" w:top="1060" w:bottom="1020" w:left="1500" w:right="0"/>
        </w:sectPr>
      </w:pPr>
    </w:p>
    <w:p>
      <w:pPr>
        <w:spacing w:line="240" w:lineRule="auto" w:before="0"/>
        <w:rPr>
          <w:rFonts w:ascii="Times New Roman" w:hAnsi="Times New Roman" w:cs="Times New Roman" w:eastAsia="Times New Roman" w:hint="default"/>
          <w:sz w:val="20"/>
          <w:szCs w:val="20"/>
        </w:rPr>
      </w:pPr>
      <w:r>
        <w:rPr/>
        <w:pict>
          <v:group style="position:absolute;margin-left:80.784012pt;margin-top:87.59996pt;width:433.2pt;height:5.1pt;mso-position-horizontal-relative:page;mso-position-vertical-relative:page;z-index:-1162552" coordorigin="1616,1752" coordsize="8664,102">
            <v:shape style="position:absolute;left:1616;top:1752;width:1193;height:101" type="#_x0000_t75" stroked="false">
              <v:imagedata r:id="rId484" o:title=""/>
            </v:shape>
            <v:shape style="position:absolute;left:2784;top:1844;width:5958;height:10" type="#_x0000_t75" stroked="false">
              <v:imagedata r:id="rId475" o:title=""/>
            </v:shape>
            <v:shape style="position:absolute;left:8737;top:1844;width:1541;height:10" type="#_x0000_t75" stroked="false">
              <v:imagedata r:id="rId476" o:title=""/>
            </v:shape>
            <w10:wrap type="none"/>
          </v:group>
        </w:pict>
      </w:r>
      <w:r>
        <w:rPr/>
        <w:pict>
          <v:group style="position:absolute;margin-left:81.503998pt;margin-top:112.459946pt;width:432.45pt;height:.5pt;mso-position-horizontal-relative:page;mso-position-vertical-relative:page;z-index:-1162528" coordorigin="1630,2249" coordsize="8649,10">
            <v:shape style="position:absolute;left:1630;top:2249;width:1159;height:10" type="#_x0000_t75" stroked="false">
              <v:imagedata r:id="rId480" o:title=""/>
            </v:shape>
            <v:shape style="position:absolute;left:2784;top:2249;width:5958;height:10" type="#_x0000_t75" stroked="false">
              <v:imagedata r:id="rId475" o:title=""/>
            </v:shape>
            <v:shape style="position:absolute;left:8737;top:2249;width:1541;height:10" type="#_x0000_t75" stroked="false">
              <v:imagedata r:id="rId476" o:title=""/>
            </v:shape>
            <w10:wrap type="none"/>
          </v:group>
        </w:pict>
      </w:r>
      <w:r>
        <w:rPr/>
        <w:pict>
          <v:group style="position:absolute;margin-left:80.784012pt;margin-top:128.300018pt;width:433.2pt;height:5.05pt;mso-position-horizontal-relative:page;mso-position-vertical-relative:page;z-index:-1162504" coordorigin="1616,2566" coordsize="8664,101">
            <v:shape style="position:absolute;left:1616;top:2566;width:1193;height:101" type="#_x0000_t75" stroked="false">
              <v:imagedata r:id="rId485" o:title=""/>
            </v:shape>
            <v:shape style="position:absolute;left:2784;top:2657;width:5958;height:10" type="#_x0000_t75" stroked="false">
              <v:imagedata r:id="rId475" o:title=""/>
            </v:shape>
            <v:shape style="position:absolute;left:8737;top:2657;width:1541;height:10" type="#_x0000_t75" stroked="false">
              <v:imagedata r:id="rId476" o:title=""/>
            </v:shape>
            <w10:wrap type="none"/>
          </v:group>
        </w:pict>
      </w:r>
      <w:r>
        <w:rPr/>
        <w:pict>
          <v:group style="position:absolute;margin-left:81.503998pt;margin-top:153.139999pt;width:432.45pt;height:.5pt;mso-position-horizontal-relative:page;mso-position-vertical-relative:page;z-index:-1162480" coordorigin="1630,3063" coordsize="8649,10">
            <v:shape style="position:absolute;left:1630;top:3063;width:1159;height:10" type="#_x0000_t75" stroked="false">
              <v:imagedata r:id="rId480" o:title=""/>
            </v:shape>
            <v:shape style="position:absolute;left:2784;top:3063;width:5958;height:10" type="#_x0000_t75" stroked="false">
              <v:imagedata r:id="rId478" o:title=""/>
            </v:shape>
            <v:shape style="position:absolute;left:8737;top:3063;width:1541;height:10" type="#_x0000_t75" stroked="false">
              <v:imagedata r:id="rId479" o:title=""/>
            </v:shape>
            <w10:wrap type="none"/>
          </v:group>
        </w:pict>
      </w:r>
      <w:r>
        <w:rPr/>
        <w:pict>
          <v:group style="position:absolute;margin-left:80.784012pt;margin-top:168.979965pt;width:433.2pt;height:5.05pt;mso-position-horizontal-relative:page;mso-position-vertical-relative:page;z-index:-1162456" coordorigin="1616,3380" coordsize="8664,101">
            <v:shape style="position:absolute;left:1616;top:3380;width:1193;height:101" type="#_x0000_t75" stroked="false">
              <v:imagedata r:id="rId477" o:title=""/>
            </v:shape>
            <v:shape style="position:absolute;left:2784;top:3471;width:5958;height:10" type="#_x0000_t75" stroked="false">
              <v:imagedata r:id="rId475" o:title=""/>
            </v:shape>
            <v:shape style="position:absolute;left:8737;top:3471;width:1541;height:10" type="#_x0000_t75" stroked="false">
              <v:imagedata r:id="rId476" o:title=""/>
            </v:shape>
            <w10:wrap type="none"/>
          </v:group>
        </w:pict>
      </w:r>
      <w:r>
        <w:rPr/>
        <w:pict>
          <v:group style="position:absolute;margin-left:81.503998pt;margin-top:193.820007pt;width:432.45pt;height:.5pt;mso-position-horizontal-relative:page;mso-position-vertical-relative:page;z-index:-1162432" coordorigin="1630,3876" coordsize="8649,10">
            <v:shape style="position:absolute;left:1630;top:3876;width:1159;height:10" type="#_x0000_t75" stroked="false">
              <v:imagedata r:id="rId480" o:title=""/>
            </v:shape>
            <v:shape style="position:absolute;left:2784;top:3876;width:5958;height:10" type="#_x0000_t75" stroked="false">
              <v:imagedata r:id="rId475" o:title=""/>
            </v:shape>
            <v:shape style="position:absolute;left:8737;top:3876;width:1541;height:10" type="#_x0000_t75" stroked="false">
              <v:imagedata r:id="rId476" o:title=""/>
            </v:shape>
            <w10:wrap type="none"/>
          </v:group>
        </w:pict>
      </w:r>
      <w:r>
        <w:rPr/>
        <w:pict>
          <v:group style="position:absolute;margin-left:80.784012pt;margin-top:209.660019pt;width:433.2pt;height:5.05pt;mso-position-horizontal-relative:page;mso-position-vertical-relative:page;z-index:-1162408" coordorigin="1616,4193" coordsize="8664,101">
            <v:shape style="position:absolute;left:1616;top:4193;width:1193;height:101" type="#_x0000_t75" stroked="false">
              <v:imagedata r:id="rId485" o:title=""/>
            </v:shape>
            <v:shape style="position:absolute;left:2784;top:4284;width:5958;height:10" type="#_x0000_t75" stroked="false">
              <v:imagedata r:id="rId475" o:title=""/>
            </v:shape>
            <v:shape style="position:absolute;left:8737;top:4284;width:1541;height:10" type="#_x0000_t75" stroked="false">
              <v:imagedata r:id="rId476" o:title=""/>
            </v:shape>
            <w10:wrap type="none"/>
          </v:group>
        </w:pict>
      </w:r>
      <w:r>
        <w:rPr/>
        <w:pict>
          <v:group style="position:absolute;margin-left:80.783981pt;margin-top:230.060028pt;width:433.2pt;height:5.05pt;mso-position-horizontal-relative:page;mso-position-vertical-relative:page;z-index:-1162384" coordorigin="1616,4601" coordsize="8664,101">
            <v:shape style="position:absolute;left:1616;top:4601;width:1193;height:101" type="#_x0000_t75" stroked="false">
              <v:imagedata r:id="rId477" o:title=""/>
            </v:shape>
            <v:shape style="position:absolute;left:2784;top:4692;width:5958;height:10" type="#_x0000_t75" stroked="false">
              <v:imagedata r:id="rId475" o:title=""/>
            </v:shape>
            <v:shape style="position:absolute;left:8737;top:4692;width:1541;height:10" type="#_x0000_t75" stroked="false">
              <v:imagedata r:id="rId476" o:title=""/>
            </v:shape>
            <w10:wrap type="none"/>
          </v:group>
        </w:pict>
      </w:r>
      <w:r>
        <w:rPr/>
        <w:pict>
          <v:group style="position:absolute;margin-left:81.503998pt;margin-top:254.900009pt;width:432.45pt;height:.5pt;mso-position-horizontal-relative:page;mso-position-vertical-relative:page;z-index:-1162360" coordorigin="1630,5098" coordsize="8649,10">
            <v:shape style="position:absolute;left:1630;top:5098;width:1159;height:10" type="#_x0000_t75" stroked="false">
              <v:imagedata r:id="rId480" o:title=""/>
            </v:shape>
            <v:shape style="position:absolute;left:2784;top:5098;width:5958;height:10" type="#_x0000_t75" stroked="false">
              <v:imagedata r:id="rId475" o:title=""/>
            </v:shape>
            <v:shape style="position:absolute;left:8737;top:5098;width:1541;height:10" type="#_x0000_t75" stroked="false">
              <v:imagedata r:id="rId476" o:title=""/>
            </v:shape>
            <w10:wrap type="none"/>
          </v:group>
        </w:pict>
      </w:r>
      <w:r>
        <w:rPr/>
        <w:pict>
          <v:group style="position:absolute;margin-left:80.783981pt;margin-top:270.77002pt;width:433.2pt;height:5.05pt;mso-position-horizontal-relative:page;mso-position-vertical-relative:page;z-index:-1162336" coordorigin="1616,5415" coordsize="8664,101">
            <v:shape style="position:absolute;left:1616;top:5415;width:1193;height:101" type="#_x0000_t75" stroked="false">
              <v:imagedata r:id="rId485" o:title=""/>
            </v:shape>
            <v:shape style="position:absolute;left:2784;top:5507;width:5958;height:10" type="#_x0000_t75" stroked="false">
              <v:imagedata r:id="rId475" o:title=""/>
            </v:shape>
            <v:shape style="position:absolute;left:8737;top:5507;width:1541;height:10" type="#_x0000_t75" stroked="false">
              <v:imagedata r:id="rId476" o:title=""/>
            </v:shape>
            <w10:wrap type="none"/>
          </v:group>
        </w:pict>
      </w:r>
      <w:r>
        <w:rPr/>
        <w:pict>
          <v:group style="position:absolute;margin-left:81.503998pt;margin-top:295.609955pt;width:432.45pt;height:.5pt;mso-position-horizontal-relative:page;mso-position-vertical-relative:page;z-index:-1162312" coordorigin="1630,5912" coordsize="8649,10">
            <v:shape style="position:absolute;left:1630;top:5912;width:1159;height:10" type="#_x0000_t75" stroked="false">
              <v:imagedata r:id="rId480" o:title=""/>
            </v:shape>
            <v:shape style="position:absolute;left:2784;top:5912;width:5958;height:10" type="#_x0000_t75" stroked="false">
              <v:imagedata r:id="rId475" o:title=""/>
            </v:shape>
            <v:shape style="position:absolute;left:8737;top:5912;width:1541;height:10" type="#_x0000_t75" stroked="false">
              <v:imagedata r:id="rId476" o:title=""/>
            </v:shape>
            <w10:wrap type="none"/>
          </v:group>
        </w:pict>
      </w:r>
      <w:r>
        <w:rPr/>
        <w:pict>
          <v:group style="position:absolute;margin-left:80.784012pt;margin-top:311.449951pt;width:433.2pt;height:5.05pt;mso-position-horizontal-relative:page;mso-position-vertical-relative:page;z-index:-1162288" coordorigin="1616,6229" coordsize="8664,101">
            <v:shape style="position:absolute;left:1616;top:6229;width:1193;height:101" type="#_x0000_t75" stroked="false">
              <v:imagedata r:id="rId477" o:title=""/>
            </v:shape>
            <v:shape style="position:absolute;left:2784;top:6320;width:5958;height:10" type="#_x0000_t75" stroked="false">
              <v:imagedata r:id="rId475" o:title=""/>
            </v:shape>
            <v:shape style="position:absolute;left:8737;top:6320;width:1541;height:10" type="#_x0000_t75" stroked="false">
              <v:imagedata r:id="rId476" o:title=""/>
            </v:shape>
            <w10:wrap type="none"/>
          </v:group>
        </w:pict>
      </w:r>
      <w:r>
        <w:rPr/>
        <w:pict>
          <v:group style="position:absolute;margin-left:80.783997pt;margin-top:331.849976pt;width:433.2pt;height:5.05pt;mso-position-horizontal-relative:page;mso-position-vertical-relative:page;z-index:-1162264" coordorigin="1616,6637" coordsize="8664,101">
            <v:shape style="position:absolute;left:1616;top:6637;width:1193;height:101" type="#_x0000_t75" stroked="false">
              <v:imagedata r:id="rId486" o:title=""/>
            </v:shape>
            <v:shape style="position:absolute;left:2784;top:6728;width:5958;height:10" type="#_x0000_t75" stroked="false">
              <v:imagedata r:id="rId475" o:title=""/>
            </v:shape>
            <v:shape style="position:absolute;left:8737;top:6728;width:1541;height:10" type="#_x0000_t75" stroked="false">
              <v:imagedata r:id="rId476" o:title=""/>
            </v:shape>
            <w10:wrap type="none"/>
          </v:group>
        </w:pict>
      </w:r>
      <w:r>
        <w:rPr/>
        <w:pict>
          <v:group style="position:absolute;margin-left:81.503998pt;margin-top:356.689972pt;width:432.45pt;height:.5pt;mso-position-horizontal-relative:page;mso-position-vertical-relative:page;z-index:-1162240" coordorigin="1630,7134" coordsize="8649,10">
            <v:shape style="position:absolute;left:1630;top:7134;width:1159;height:10" type="#_x0000_t75" stroked="false">
              <v:imagedata r:id="rId480" o:title=""/>
            </v:shape>
            <v:shape style="position:absolute;left:2784;top:7134;width:5958;height:10" type="#_x0000_t75" stroked="false">
              <v:imagedata r:id="rId475" o:title=""/>
            </v:shape>
            <v:shape style="position:absolute;left:8737;top:7134;width:1541;height:10" type="#_x0000_t75" stroked="false">
              <v:imagedata r:id="rId476" o:title=""/>
            </v:shape>
            <w10:wrap type="none"/>
          </v:group>
        </w:pict>
      </w:r>
      <w:r>
        <w:rPr/>
        <w:pict>
          <v:group style="position:absolute;margin-left:80.784012pt;margin-top:372.529999pt;width:433.2pt;height:5.05pt;mso-position-horizontal-relative:page;mso-position-vertical-relative:page;z-index:-1162216" coordorigin="1616,7451" coordsize="8664,101">
            <v:shape style="position:absolute;left:1616;top:7451;width:1193;height:101" type="#_x0000_t75" stroked="false">
              <v:imagedata r:id="rId477" o:title=""/>
            </v:shape>
            <v:shape style="position:absolute;left:2784;top:7542;width:5958;height:10" type="#_x0000_t75" stroked="false">
              <v:imagedata r:id="rId478" o:title=""/>
            </v:shape>
            <v:shape style="position:absolute;left:8737;top:7542;width:1541;height:10" type="#_x0000_t75" stroked="false">
              <v:imagedata r:id="rId479" o:title=""/>
            </v:shape>
            <w10:wrap type="none"/>
          </v:group>
        </w:pict>
      </w:r>
      <w:r>
        <w:rPr/>
        <w:pict>
          <v:group style="position:absolute;margin-left:81.503998pt;margin-top:397.369995pt;width:432.45pt;height:.5pt;mso-position-horizontal-relative:page;mso-position-vertical-relative:page;z-index:-1162192" coordorigin="1630,7947" coordsize="8649,10">
            <v:shape style="position:absolute;left:1630;top:7947;width:1159;height:10" type="#_x0000_t75" stroked="false">
              <v:imagedata r:id="rId480" o:title=""/>
            </v:shape>
            <v:shape style="position:absolute;left:2784;top:7947;width:5958;height:10" type="#_x0000_t75" stroked="false">
              <v:imagedata r:id="rId475" o:title=""/>
            </v:shape>
            <v:shape style="position:absolute;left:8737;top:7947;width:1541;height:10" type="#_x0000_t75" stroked="false">
              <v:imagedata r:id="rId476" o:title=""/>
            </v:shape>
            <w10:wrap type="none"/>
          </v:group>
        </w:pict>
      </w:r>
      <w:r>
        <w:rPr/>
        <w:pict>
          <v:group style="position:absolute;margin-left:80.784012pt;margin-top:413.209991pt;width:433.2pt;height:5.05pt;mso-position-horizontal-relative:page;mso-position-vertical-relative:page;z-index:-1162168" coordorigin="1616,8264" coordsize="8664,101">
            <v:shape style="position:absolute;left:1616;top:8264;width:1193;height:101" type="#_x0000_t75" stroked="false">
              <v:imagedata r:id="rId486" o:title=""/>
            </v:shape>
            <v:shape style="position:absolute;left:2784;top:8355;width:5958;height:10" type="#_x0000_t75" stroked="false">
              <v:imagedata r:id="rId475" o:title=""/>
            </v:shape>
            <v:shape style="position:absolute;left:8737;top:8355;width:1541;height:10" type="#_x0000_t75" stroked="false">
              <v:imagedata r:id="rId476" o:title=""/>
            </v:shape>
            <w10:wrap type="none"/>
          </v:group>
        </w:pict>
      </w:r>
      <w:r>
        <w:rPr/>
        <w:pict>
          <v:group style="position:absolute;margin-left:81.503998pt;margin-top:438.049988pt;width:432.45pt;height:.5pt;mso-position-horizontal-relative:page;mso-position-vertical-relative:page;z-index:-1162144" coordorigin="1630,8761" coordsize="8649,10">
            <v:shape style="position:absolute;left:1630;top:8761;width:1159;height:10" type="#_x0000_t75" stroked="false">
              <v:imagedata r:id="rId480" o:title=""/>
            </v:shape>
            <v:shape style="position:absolute;left:2784;top:8761;width:5958;height:10" type="#_x0000_t75" stroked="false">
              <v:imagedata r:id="rId475" o:title=""/>
            </v:shape>
            <v:shape style="position:absolute;left:8737;top:8761;width:1541;height:10" type="#_x0000_t75" stroked="false">
              <v:imagedata r:id="rId476" o:title=""/>
            </v:shape>
            <w10:wrap type="none"/>
          </v:group>
        </w:pict>
      </w:r>
      <w:r>
        <w:rPr/>
        <w:pict>
          <v:group style="position:absolute;margin-left:80.783997pt;margin-top:453.909973pt;width:433.2pt;height:5.05pt;mso-position-horizontal-relative:page;mso-position-vertical-relative:page;z-index:-1162120" coordorigin="1616,9078" coordsize="8664,101">
            <v:shape style="position:absolute;left:1616;top:9078;width:1193;height:101" type="#_x0000_t75" stroked="false">
              <v:imagedata r:id="rId477" o:title=""/>
            </v:shape>
            <v:shape style="position:absolute;left:2784;top:9169;width:5958;height:10" type="#_x0000_t75" stroked="false">
              <v:imagedata r:id="rId478" o:title=""/>
            </v:shape>
            <v:shape style="position:absolute;left:8737;top:9169;width:1541;height:10" type="#_x0000_t75" stroked="false">
              <v:imagedata r:id="rId479" o:title=""/>
            </v:shape>
            <w10:wrap type="none"/>
          </v:group>
        </w:pict>
      </w:r>
      <w:r>
        <w:rPr/>
        <w:pict>
          <v:group style="position:absolute;margin-left:80.784012pt;margin-top:474.309998pt;width:433.2pt;height:5.05pt;mso-position-horizontal-relative:page;mso-position-vertical-relative:page;z-index:-1162096" coordorigin="1616,9486" coordsize="8664,101">
            <v:shape style="position:absolute;left:1616;top:9486;width:1193;height:101" type="#_x0000_t75" stroked="false">
              <v:imagedata r:id="rId486" o:title=""/>
            </v:shape>
            <v:shape style="position:absolute;left:2784;top:9577;width:5958;height:10" type="#_x0000_t75" stroked="false">
              <v:imagedata r:id="rId475" o:title=""/>
            </v:shape>
            <v:shape style="position:absolute;left:8737;top:9577;width:1541;height:10" type="#_x0000_t75" stroked="false">
              <v:imagedata r:id="rId476" o:title=""/>
            </v:shape>
            <w10:wrap type="none"/>
          </v:group>
        </w:pict>
      </w:r>
      <w:r>
        <w:rPr/>
        <w:pict>
          <v:group style="position:absolute;margin-left:81.503998pt;margin-top:499.149994pt;width:432.45pt;height:.5pt;mso-position-horizontal-relative:page;mso-position-vertical-relative:page;z-index:-1162072" coordorigin="1630,9983" coordsize="8649,10">
            <v:shape style="position:absolute;left:1630;top:9983;width:1159;height:10" type="#_x0000_t75" stroked="false">
              <v:imagedata r:id="rId480" o:title=""/>
            </v:shape>
            <v:shape style="position:absolute;left:2784;top:9983;width:5958;height:10" type="#_x0000_t75" stroked="false">
              <v:imagedata r:id="rId475" o:title=""/>
            </v:shape>
            <v:shape style="position:absolute;left:8737;top:9983;width:1541;height:10" type="#_x0000_t75" stroked="false">
              <v:imagedata r:id="rId476" o:title=""/>
            </v:shape>
            <w10:wrap type="none"/>
          </v:group>
        </w:pict>
      </w:r>
      <w:r>
        <w:rPr/>
        <w:pict>
          <v:group style="position:absolute;margin-left:80.784012pt;margin-top:514.98999pt;width:433.2pt;height:5.05pt;mso-position-horizontal-relative:page;mso-position-vertical-relative:page;z-index:-1162048" coordorigin="1616,10300" coordsize="8664,101">
            <v:shape style="position:absolute;left:1616;top:10300;width:1193;height:101" type="#_x0000_t75" stroked="false">
              <v:imagedata r:id="rId477" o:title=""/>
            </v:shape>
            <v:shape style="position:absolute;left:2784;top:10391;width:5958;height:10" type="#_x0000_t75" stroked="false">
              <v:imagedata r:id="rId478" o:title=""/>
            </v:shape>
            <v:shape style="position:absolute;left:8737;top:10391;width:1541;height:10" type="#_x0000_t75" stroked="false">
              <v:imagedata r:id="rId479" o:title=""/>
            </v:shape>
            <w10:wrap type="none"/>
          </v:group>
        </w:pict>
      </w:r>
      <w:r>
        <w:rPr/>
        <w:pict>
          <v:group style="position:absolute;margin-left:81.503998pt;margin-top:539.829956pt;width:432.45pt;height:.5pt;mso-position-horizontal-relative:page;mso-position-vertical-relative:page;z-index:-1162024" coordorigin="1630,10797" coordsize="8649,10">
            <v:shape style="position:absolute;left:1630;top:10797;width:1159;height:10" type="#_x0000_t75" stroked="false">
              <v:imagedata r:id="rId480" o:title=""/>
            </v:shape>
            <v:shape style="position:absolute;left:2784;top:10797;width:5958;height:10" type="#_x0000_t75" stroked="false">
              <v:imagedata r:id="rId478" o:title=""/>
            </v:shape>
            <v:shape style="position:absolute;left:8737;top:10797;width:1541;height:10" type="#_x0000_t75" stroked="false">
              <v:imagedata r:id="rId479" o:title=""/>
            </v:shape>
            <w10:wrap type="none"/>
          </v:group>
        </w:pict>
      </w:r>
      <w:r>
        <w:rPr/>
        <w:pict>
          <v:group style="position:absolute;margin-left:80.784012pt;margin-top:555.669983pt;width:433.2pt;height:5.05pt;mso-position-horizontal-relative:page;mso-position-vertical-relative:page;z-index:-1162000" coordorigin="1616,11113" coordsize="8664,101">
            <v:shape style="position:absolute;left:1616;top:11113;width:1193;height:101" type="#_x0000_t75" stroked="false">
              <v:imagedata r:id="rId486" o:title=""/>
            </v:shape>
            <v:shape style="position:absolute;left:2784;top:11205;width:5958;height:10" type="#_x0000_t75" stroked="false">
              <v:imagedata r:id="rId475" o:title=""/>
            </v:shape>
            <v:shape style="position:absolute;left:8737;top:11205;width:1541;height:10" type="#_x0000_t75" stroked="false">
              <v:imagedata r:id="rId476" o:title=""/>
            </v:shape>
            <w10:wrap type="none"/>
          </v:group>
        </w:pict>
      </w:r>
      <w:r>
        <w:rPr/>
        <w:pict>
          <v:group style="position:absolute;margin-left:80.784012pt;margin-top:576.070007pt;width:433.2pt;height:5.05pt;mso-position-horizontal-relative:page;mso-position-vertical-relative:page;z-index:-1161976" coordorigin="1616,11521" coordsize="8664,101">
            <v:shape style="position:absolute;left:1616;top:11521;width:1193;height:101" type="#_x0000_t75" stroked="false">
              <v:imagedata r:id="rId477" o:title=""/>
            </v:shape>
            <v:shape style="position:absolute;left:2784;top:11613;width:5958;height:10" type="#_x0000_t75" stroked="false">
              <v:imagedata r:id="rId478" o:title=""/>
            </v:shape>
            <v:shape style="position:absolute;left:8737;top:11613;width:1541;height:10" type="#_x0000_t75" stroked="false">
              <v:imagedata r:id="rId479" o:title=""/>
            </v:shape>
            <w10:wrap type="none"/>
          </v:group>
        </w:pict>
      </w:r>
      <w:r>
        <w:rPr/>
        <w:pict>
          <v:group style="position:absolute;margin-left:81.503998pt;margin-top:600.909973pt;width:432.45pt;height:.5pt;mso-position-horizontal-relative:page;mso-position-vertical-relative:page;z-index:-1161952" coordorigin="1630,12018" coordsize="8649,10">
            <v:shape style="position:absolute;left:1630;top:12018;width:1159;height:10" type="#_x0000_t75" stroked="false">
              <v:imagedata r:id="rId480" o:title=""/>
            </v:shape>
            <v:shape style="position:absolute;left:2784;top:12018;width:5958;height:10" type="#_x0000_t75" stroked="false">
              <v:imagedata r:id="rId478" o:title=""/>
            </v:shape>
            <v:shape style="position:absolute;left:8737;top:12018;width:1541;height:10" type="#_x0000_t75" stroked="false">
              <v:imagedata r:id="rId479" o:title=""/>
            </v:shape>
            <w10:wrap type="none"/>
          </v:group>
        </w:pict>
      </w:r>
      <w:r>
        <w:rPr/>
        <w:pict>
          <v:group style="position:absolute;margin-left:80.784012pt;margin-top:616.75pt;width:433.2pt;height:5.05pt;mso-position-horizontal-relative:page;mso-position-vertical-relative:page;z-index:-1161928" coordorigin="1616,12335" coordsize="8664,101">
            <v:shape style="position:absolute;left:1616;top:12335;width:1193;height:101" type="#_x0000_t75" stroked="false">
              <v:imagedata r:id="rId487" o:title=""/>
            </v:shape>
            <v:shape style="position:absolute;left:2784;top:12426;width:5958;height:10" type="#_x0000_t75" stroked="false">
              <v:imagedata r:id="rId475" o:title=""/>
            </v:shape>
            <v:shape style="position:absolute;left:8737;top:12426;width:1541;height:10" type="#_x0000_t75" stroked="false">
              <v:imagedata r:id="rId476" o:title=""/>
            </v:shape>
            <w10:wrap type="none"/>
          </v:group>
        </w:pict>
      </w:r>
      <w:r>
        <w:rPr/>
        <w:pict>
          <v:group style="position:absolute;margin-left:81.503998pt;margin-top:641.619995pt;width:432.45pt;height:.5pt;mso-position-horizontal-relative:page;mso-position-vertical-relative:page;z-index:-1161904" coordorigin="1630,12832" coordsize="8649,10">
            <v:shape style="position:absolute;left:1630;top:12832;width:1159;height:10" type="#_x0000_t75" stroked="false">
              <v:imagedata r:id="rId480" o:title=""/>
            </v:shape>
            <v:shape style="position:absolute;left:2784;top:12832;width:5958;height:10" type="#_x0000_t75" stroked="false">
              <v:imagedata r:id="rId475" o:title=""/>
            </v:shape>
            <v:shape style="position:absolute;left:8737;top:12832;width:1541;height:10" type="#_x0000_t75" stroked="false">
              <v:imagedata r:id="rId476" o:title=""/>
            </v:shape>
            <w10:wrap type="none"/>
          </v:group>
        </w:pict>
      </w:r>
      <w:r>
        <w:rPr/>
        <w:pict>
          <v:group style="position:absolute;margin-left:80.784012pt;margin-top:657.459961pt;width:433.2pt;height:5.05pt;mso-position-horizontal-relative:page;mso-position-vertical-relative:page;z-index:-1161880" coordorigin="1616,13149" coordsize="8664,101">
            <v:shape style="position:absolute;left:1616;top:13149;width:1193;height:101" type="#_x0000_t75" stroked="false">
              <v:imagedata r:id="rId477" o:title=""/>
            </v:shape>
            <v:shape style="position:absolute;left:2784;top:13240;width:5958;height:10" type="#_x0000_t75" stroked="false">
              <v:imagedata r:id="rId478" o:title=""/>
            </v:shape>
            <v:shape style="position:absolute;left:8737;top:13240;width:1541;height:10" type="#_x0000_t75" stroked="false">
              <v:imagedata r:id="rId479" o:title=""/>
            </v:shape>
            <w10:wrap type="none"/>
          </v:group>
        </w:pict>
      </w:r>
      <w:r>
        <w:rPr/>
        <w:pict>
          <v:group style="position:absolute;margin-left:81.503998pt;margin-top:682.299988pt;width:432.45pt;height:.5pt;mso-position-horizontal-relative:page;mso-position-vertical-relative:page;z-index:-1161856" coordorigin="1630,13646" coordsize="8649,10">
            <v:shape style="position:absolute;left:1630;top:13646;width:1159;height:10" type="#_x0000_t75" stroked="false">
              <v:imagedata r:id="rId480" o:title=""/>
            </v:shape>
            <v:shape style="position:absolute;left:2784;top:13646;width:5958;height:10" type="#_x0000_t75" stroked="false">
              <v:imagedata r:id="rId478" o:title=""/>
            </v:shape>
            <v:shape style="position:absolute;left:8737;top:13646;width:1541;height:10" type="#_x0000_t75" stroked="false">
              <v:imagedata r:id="rId479" o:title=""/>
            </v:shape>
            <w10:wrap type="none"/>
          </v:group>
        </w:pict>
      </w:r>
      <w:r>
        <w:rPr/>
        <w:pict>
          <v:group style="position:absolute;margin-left:80.783981pt;margin-top:698.139954pt;width:433.2pt;height:5.05pt;mso-position-horizontal-relative:page;mso-position-vertical-relative:page;z-index:-1161832" coordorigin="1616,13963" coordsize="8664,101">
            <v:shape style="position:absolute;left:1616;top:13963;width:1193;height:101" type="#_x0000_t75" stroked="false">
              <v:imagedata r:id="rId488" o:title=""/>
            </v:shape>
            <v:shape style="position:absolute;left:2784;top:14054;width:5958;height:10" type="#_x0000_t75" stroked="false">
              <v:imagedata r:id="rId475" o:title=""/>
            </v:shape>
            <v:shape style="position:absolute;left:8737;top:14054;width:1541;height:10" type="#_x0000_t75" stroked="false">
              <v:imagedata r:id="rId476" o:title=""/>
            </v:shape>
            <w10:wrap type="none"/>
          </v:group>
        </w:pict>
      </w:r>
      <w:r>
        <w:rPr/>
        <w:pict>
          <v:group style="position:absolute;margin-left:80.784012pt;margin-top:718.540039pt;width:433.2pt;height:5.05pt;mso-position-horizontal-relative:page;mso-position-vertical-relative:page;z-index:-1161808" coordorigin="1616,14371" coordsize="8664,101">
            <v:shape style="position:absolute;left:1616;top:14371;width:1193;height:101" type="#_x0000_t75" stroked="false">
              <v:imagedata r:id="rId489" o:title=""/>
            </v:shape>
            <v:shape style="position:absolute;left:2784;top:14462;width:5958;height:10" type="#_x0000_t75" stroked="false">
              <v:imagedata r:id="rId475" o:title=""/>
            </v:shape>
            <v:shape style="position:absolute;left:8737;top:14462;width:1541;height:10" type="#_x0000_t75" stroked="false">
              <v:imagedata r:id="rId476" o:title=""/>
            </v:shape>
            <w10:wrap type="none"/>
          </v:group>
        </w:pict>
      </w:r>
      <w:r>
        <w:rPr/>
        <w:pict>
          <v:group style="position:absolute;margin-left:81.503998pt;margin-top:743.375916pt;width:432.45pt;height:.5pt;mso-position-horizontal-relative:page;mso-position-vertical-relative:page;z-index:-1161784" coordorigin="1630,14868" coordsize="8649,10">
            <v:shape style="position:absolute;left:1630;top:14868;width:1159;height:10" type="#_x0000_t75" stroked="false">
              <v:imagedata r:id="rId480" o:title=""/>
            </v:shape>
            <v:shape style="position:absolute;left:2784;top:14868;width:5958;height:10" type="#_x0000_t75" stroked="false">
              <v:imagedata r:id="rId475" o:title=""/>
            </v:shape>
            <v:shape style="position:absolute;left:8737;top:14868;width:1541;height:10" type="#_x0000_t75" stroked="false">
              <v:imagedata r:id="rId476" o:title=""/>
            </v:shape>
            <w10:wrap type="none"/>
          </v:group>
        </w:pict>
      </w:r>
      <w:r>
        <w:rPr/>
        <w:pict>
          <v:shape style="position:absolute;margin-left:81.024002pt;margin-top:763.05603pt;width:.48002pt;height:.72pt;mso-position-horizontal-relative:page;mso-position-vertical-relative:page;z-index:15568" type="#_x0000_t75" stroked="false">
            <v:imagedata r:id="rId490" o:title=""/>
          </v:shape>
        </w:pict>
      </w:r>
      <w:r>
        <w:rPr/>
        <w:pict>
          <v:shape style="position:absolute;margin-left:139.460007pt;margin-top:763.05603pt;width:.48002pt;height:.72pt;mso-position-horizontal-relative:page;mso-position-vertical-relative:page;z-index:15592" type="#_x0000_t75" stroked="false">
            <v:imagedata r:id="rId490" o:title=""/>
          </v:shape>
        </w:pict>
      </w:r>
      <w:r>
        <w:rPr/>
        <w:pict>
          <v:shape style="position:absolute;margin-left:437.109985pt;margin-top:763.05603pt;width:.48003pt;height:.72pt;mso-position-horizontal-relative:page;mso-position-vertical-relative:page;z-index:15616" type="#_x0000_t75" stroked="false">
            <v:imagedata r:id="rId490" o:title=""/>
          </v:shape>
        </w:pict>
      </w:r>
      <w:r>
        <w:rPr/>
        <w:pict>
          <v:shape style="position:absolute;margin-left:513.940002pt;margin-top:763.05603pt;width:.48006pt;height:.72pt;mso-position-horizontal-relative:page;mso-position-vertical-relative:page;z-index:15640" type="#_x0000_t75" stroked="false">
            <v:imagedata r:id="rId490" o:title=""/>
          </v:shape>
        </w:pict>
      </w:r>
    </w:p>
    <w:p>
      <w:pPr>
        <w:spacing w:line="240" w:lineRule="auto" w:before="7"/>
        <w:rPr>
          <w:rFonts w:ascii="Times New Roman" w:hAnsi="Times New Roman" w:cs="Times New Roman" w:eastAsia="Times New Roman"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1169"/>
        <w:gridCol w:w="5953"/>
        <w:gridCol w:w="1537"/>
      </w:tblGrid>
      <w:tr>
        <w:trPr>
          <w:trHeight w:val="310" w:hRule="exact"/>
        </w:trPr>
        <w:tc>
          <w:tcPr>
            <w:tcW w:w="1169"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2011-18</w:t>
            </w:r>
          </w:p>
        </w:tc>
        <w:tc>
          <w:tcPr>
            <w:tcW w:w="5953"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关于公司治理专项活动的整改报告</w:t>
            </w:r>
          </w:p>
        </w:tc>
        <w:tc>
          <w:tcPr>
            <w:tcW w:w="1537" w:type="dxa"/>
            <w:tcBorders>
              <w:top w:val="single" w:sz="2" w:space="0" w:color="000000"/>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2011/3/25</w:t>
            </w:r>
          </w:p>
        </w:tc>
      </w:tr>
      <w:tr>
        <w:trPr>
          <w:trHeight w:val="505"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sz w:val="18"/>
              </w:rPr>
              <w:t>2011-19</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年年度股东大会的通知</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Arial" w:hAnsi="Arial" w:cs="Arial" w:eastAsia="Arial" w:hint="default"/>
                <w:sz w:val="18"/>
                <w:szCs w:val="18"/>
              </w:rPr>
            </w:pPr>
            <w:r>
              <w:rPr>
                <w:rFonts w:ascii="Arial"/>
                <w:sz w:val="18"/>
              </w:rPr>
              <w:t>2011/3/25</w:t>
            </w:r>
          </w:p>
        </w:tc>
      </w:tr>
      <w:tr>
        <w:trPr>
          <w:trHeight w:val="309"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Arial" w:hAnsi="Arial" w:cs="Arial" w:eastAsia="Arial" w:hint="default"/>
                <w:sz w:val="18"/>
                <w:szCs w:val="18"/>
              </w:rPr>
            </w:pPr>
            <w:r>
              <w:rPr>
                <w:rFonts w:ascii="Arial"/>
                <w:sz w:val="18"/>
              </w:rPr>
              <w:t>2011-20</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关于召开网上业绩说明会的公告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 w:right="0"/>
              <w:jc w:val="center"/>
              <w:rPr>
                <w:rFonts w:ascii="Arial" w:hAnsi="Arial" w:cs="Arial" w:eastAsia="Arial" w:hint="default"/>
                <w:sz w:val="18"/>
                <w:szCs w:val="18"/>
              </w:rPr>
            </w:pPr>
            <w:r>
              <w:rPr>
                <w:rFonts w:ascii="Arial"/>
                <w:sz w:val="18"/>
              </w:rPr>
              <w:t>2011/3/31</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4"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2011-21</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年年度股东大会决议公告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2011/4/27</w:t>
            </w:r>
          </w:p>
        </w:tc>
      </w:tr>
      <w:tr>
        <w:trPr>
          <w:trHeight w:val="309"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Arial" w:hAnsi="Arial" w:cs="Arial" w:eastAsia="Arial" w:hint="default"/>
                <w:sz w:val="18"/>
                <w:szCs w:val="18"/>
              </w:rPr>
            </w:pPr>
            <w:r>
              <w:rPr>
                <w:rFonts w:ascii="Arial"/>
                <w:sz w:val="18"/>
              </w:rPr>
              <w:t>2011-22</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年第一季度报告全文</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 w:right="0"/>
              <w:jc w:val="center"/>
              <w:rPr>
                <w:rFonts w:ascii="Arial" w:hAnsi="Arial" w:cs="Arial" w:eastAsia="Arial" w:hint="default"/>
                <w:sz w:val="18"/>
                <w:szCs w:val="18"/>
              </w:rPr>
            </w:pPr>
            <w:r>
              <w:rPr>
                <w:rFonts w:ascii="Arial"/>
                <w:sz w:val="18"/>
              </w:rPr>
              <w:t>2011/4/27</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2011-23</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年第一季度报告正文</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2011/4/27</w:t>
            </w:r>
          </w:p>
        </w:tc>
      </w:tr>
      <w:tr>
        <w:trPr>
          <w:trHeight w:val="306"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2011-24</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年度权益分派实施公告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 w:right="0"/>
              <w:jc w:val="center"/>
              <w:rPr>
                <w:rFonts w:ascii="Arial" w:hAnsi="Arial" w:cs="Arial" w:eastAsia="Arial" w:hint="default"/>
                <w:sz w:val="18"/>
                <w:szCs w:val="18"/>
              </w:rPr>
            </w:pPr>
            <w:r>
              <w:rPr>
                <w:rFonts w:ascii="Arial"/>
                <w:sz w:val="18"/>
              </w:rPr>
              <w:t>2011/4/28</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2011-25</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2011/6/2</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4"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2011-26</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第二届监事会第七次会议决议公告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2" w:right="0"/>
              <w:jc w:val="center"/>
              <w:rPr>
                <w:rFonts w:ascii="Arial" w:hAnsi="Arial" w:cs="Arial" w:eastAsia="Arial" w:hint="default"/>
                <w:sz w:val="18"/>
                <w:szCs w:val="18"/>
              </w:rPr>
            </w:pPr>
            <w:r>
              <w:rPr>
                <w:rFonts w:ascii="Arial"/>
                <w:sz w:val="18"/>
              </w:rPr>
              <w:t>2011/6/2</w:t>
            </w:r>
          </w:p>
        </w:tc>
      </w:tr>
      <w:tr>
        <w:trPr>
          <w:trHeight w:val="309"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2011-27</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关于收购广州市易杰数码科技有限公司</w:t>
            </w:r>
            <w:r>
              <w:rPr>
                <w:rFonts w:ascii="宋体" w:hAnsi="宋体" w:cs="宋体" w:eastAsia="宋体" w:hint="default"/>
                <w:spacing w:val="-44"/>
                <w:sz w:val="18"/>
                <w:szCs w:val="18"/>
              </w:rPr>
              <w:t> </w:t>
            </w:r>
            <w:r>
              <w:rPr>
                <w:rFonts w:ascii="Arial" w:hAnsi="Arial" w:cs="Arial" w:eastAsia="Arial" w:hint="default"/>
                <w:sz w:val="18"/>
                <w:szCs w:val="18"/>
              </w:rPr>
              <w:t>19%</w:t>
            </w:r>
            <w:r>
              <w:rPr>
                <w:rFonts w:ascii="宋体" w:hAnsi="宋体" w:cs="宋体" w:eastAsia="宋体" w:hint="default"/>
                <w:sz w:val="18"/>
                <w:szCs w:val="18"/>
              </w:rPr>
              <w:t>股权的公告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 w:right="0"/>
              <w:jc w:val="center"/>
              <w:rPr>
                <w:rFonts w:ascii="Arial" w:hAnsi="Arial" w:cs="Arial" w:eastAsia="Arial" w:hint="default"/>
                <w:sz w:val="18"/>
                <w:szCs w:val="18"/>
              </w:rPr>
            </w:pPr>
            <w:r>
              <w:rPr>
                <w:rFonts w:ascii="Arial"/>
                <w:sz w:val="18"/>
              </w:rPr>
              <w:t>2011/6/2</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2011-28</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关于超募资金使用计划的公告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2011/6/2</w:t>
            </w:r>
          </w:p>
        </w:tc>
      </w:tr>
      <w:tr>
        <w:trPr>
          <w:trHeight w:val="306"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2011-29</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关于企业法人营业执照变更的公告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 w:right="0"/>
              <w:jc w:val="center"/>
              <w:rPr>
                <w:rFonts w:ascii="Arial" w:hAnsi="Arial" w:cs="Arial" w:eastAsia="Arial" w:hint="default"/>
                <w:sz w:val="18"/>
                <w:szCs w:val="18"/>
              </w:rPr>
            </w:pPr>
            <w:r>
              <w:rPr>
                <w:rFonts w:ascii="Arial"/>
                <w:sz w:val="18"/>
              </w:rPr>
              <w:t>2011/6/10</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2011-30</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关于董事会秘书辞职的公告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2011/6/21</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4"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2011-31</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停牌公告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2011/7/12</w:t>
            </w:r>
          </w:p>
        </w:tc>
      </w:tr>
      <w:tr>
        <w:trPr>
          <w:trHeight w:val="309"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Arial" w:hAnsi="Arial" w:cs="Arial" w:eastAsia="Arial" w:hint="default"/>
                <w:sz w:val="18"/>
                <w:szCs w:val="18"/>
              </w:rPr>
            </w:pPr>
            <w:r>
              <w:rPr>
                <w:rFonts w:ascii="Arial"/>
                <w:sz w:val="18"/>
              </w:rPr>
              <w:t>2011-32</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 w:right="0"/>
              <w:jc w:val="center"/>
              <w:rPr>
                <w:rFonts w:ascii="Arial" w:hAnsi="Arial" w:cs="Arial" w:eastAsia="Arial" w:hint="default"/>
                <w:sz w:val="18"/>
                <w:szCs w:val="18"/>
              </w:rPr>
            </w:pPr>
            <w:r>
              <w:rPr>
                <w:rFonts w:ascii="Arial"/>
                <w:sz w:val="18"/>
              </w:rPr>
              <w:t>2011/7/13</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5"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2011-33</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第二届监事会第八次会议决议公告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2011/7/13</w:t>
            </w: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2011-34</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年第一次临时股东大会的通知</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2011/7/13</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2011-35</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年第一次临时股东大会决议公告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2011/8/3</w:t>
            </w:r>
          </w:p>
        </w:tc>
      </w:tr>
      <w:tr>
        <w:trPr>
          <w:trHeight w:val="306"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2011-36</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关于收购深圳市金华威数码科技有限公司</w:t>
            </w:r>
            <w:r>
              <w:rPr>
                <w:rFonts w:ascii="宋体" w:hAnsi="宋体" w:cs="宋体" w:eastAsia="宋体" w:hint="default"/>
                <w:spacing w:val="-44"/>
                <w:sz w:val="18"/>
                <w:szCs w:val="18"/>
              </w:rPr>
              <w:t> </w:t>
            </w:r>
            <w:r>
              <w:rPr>
                <w:rFonts w:ascii="Arial" w:hAnsi="Arial" w:cs="Arial" w:eastAsia="Arial" w:hint="default"/>
                <w:sz w:val="18"/>
                <w:szCs w:val="18"/>
              </w:rPr>
              <w:t>45%</w:t>
            </w:r>
            <w:r>
              <w:rPr>
                <w:rFonts w:ascii="宋体" w:hAnsi="宋体" w:cs="宋体" w:eastAsia="宋体" w:hint="default"/>
                <w:sz w:val="18"/>
                <w:szCs w:val="18"/>
              </w:rPr>
              <w:t>股权的公告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 w:right="0"/>
              <w:jc w:val="center"/>
              <w:rPr>
                <w:rFonts w:ascii="Arial" w:hAnsi="Arial" w:cs="Arial" w:eastAsia="Arial" w:hint="default"/>
                <w:sz w:val="18"/>
                <w:szCs w:val="18"/>
              </w:rPr>
            </w:pPr>
            <w:r>
              <w:rPr>
                <w:rFonts w:ascii="Arial"/>
                <w:sz w:val="18"/>
              </w:rPr>
              <w:t>2011/8/4</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2011-37</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年半年度报告摘要</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2011/8/26</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4"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2011-38</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年半年度报告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2011/8/26</w:t>
            </w:r>
          </w:p>
        </w:tc>
      </w:tr>
      <w:tr>
        <w:trPr>
          <w:trHeight w:val="309"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Arial" w:hAnsi="Arial" w:cs="Arial" w:eastAsia="Arial" w:hint="default"/>
                <w:sz w:val="18"/>
                <w:szCs w:val="18"/>
              </w:rPr>
            </w:pPr>
            <w:r>
              <w:rPr>
                <w:rFonts w:ascii="Arial"/>
                <w:sz w:val="18"/>
              </w:rPr>
              <w:t>2011-39</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关于企业法人营业执照变更的公告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 w:right="0"/>
              <w:jc w:val="center"/>
              <w:rPr>
                <w:rFonts w:ascii="Arial" w:hAnsi="Arial" w:cs="Arial" w:eastAsia="Arial" w:hint="default"/>
                <w:sz w:val="18"/>
                <w:szCs w:val="18"/>
              </w:rPr>
            </w:pPr>
            <w:r>
              <w:rPr>
                <w:rFonts w:ascii="Arial"/>
                <w:sz w:val="18"/>
              </w:rPr>
              <w:t>2011/8/26</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2011-40</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关于董事长代行董秘职责的公告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Arial" w:hAnsi="Arial" w:cs="Arial" w:eastAsia="Arial" w:hint="default"/>
                <w:sz w:val="18"/>
                <w:szCs w:val="18"/>
              </w:rPr>
            </w:pPr>
            <w:r>
              <w:rPr>
                <w:rFonts w:ascii="Arial"/>
                <w:sz w:val="18"/>
              </w:rPr>
              <w:t>2011/9/20</w:t>
            </w:r>
          </w:p>
        </w:tc>
      </w:tr>
      <w:tr>
        <w:trPr>
          <w:trHeight w:val="306"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2011-41</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center"/>
              <w:rPr>
                <w:rFonts w:ascii="Arial" w:hAnsi="Arial" w:cs="Arial" w:eastAsia="Arial" w:hint="default"/>
                <w:sz w:val="18"/>
                <w:szCs w:val="18"/>
              </w:rPr>
            </w:pPr>
            <w:r>
              <w:rPr>
                <w:rFonts w:ascii="Arial"/>
                <w:sz w:val="18"/>
              </w:rPr>
              <w:t>2011/10/26</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2011-42</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对金华威提供担保的公告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sz w:val="18"/>
              </w:rPr>
              <w:t>2011/10/26</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4"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2011-43</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年第二次临时股东大会的通知</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2011/10/26</w:t>
            </w:r>
          </w:p>
        </w:tc>
      </w:tr>
      <w:tr>
        <w:trPr>
          <w:trHeight w:val="309"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Arial" w:hAnsi="Arial" w:cs="Arial" w:eastAsia="Arial" w:hint="default"/>
                <w:sz w:val="18"/>
                <w:szCs w:val="18"/>
              </w:rPr>
            </w:pPr>
            <w:r>
              <w:rPr>
                <w:rFonts w:ascii="Arial"/>
                <w:sz w:val="18"/>
              </w:rPr>
              <w:t>2011-44</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年三季报正文</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
              <w:jc w:val="center"/>
              <w:rPr>
                <w:rFonts w:ascii="Arial" w:hAnsi="Arial" w:cs="Arial" w:eastAsia="Arial" w:hint="default"/>
                <w:sz w:val="18"/>
                <w:szCs w:val="18"/>
              </w:rPr>
            </w:pPr>
            <w:r>
              <w:rPr>
                <w:rFonts w:ascii="Arial"/>
                <w:sz w:val="18"/>
              </w:rPr>
              <w:t>2011/10/26</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6"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Arial" w:hAnsi="Arial" w:cs="Arial" w:eastAsia="Arial" w:hint="default"/>
                <w:sz w:val="18"/>
                <w:szCs w:val="18"/>
              </w:rPr>
            </w:pPr>
            <w:r>
              <w:rPr>
                <w:rFonts w:ascii="Arial"/>
                <w:sz w:val="18"/>
              </w:rPr>
              <w:t>2011-45</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年三季报全文</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
              <w:jc w:val="center"/>
              <w:rPr>
                <w:rFonts w:ascii="Arial" w:hAnsi="Arial" w:cs="Arial" w:eastAsia="Arial" w:hint="default"/>
                <w:sz w:val="18"/>
                <w:szCs w:val="18"/>
              </w:rPr>
            </w:pPr>
            <w:r>
              <w:rPr>
                <w:rFonts w:ascii="Arial"/>
                <w:sz w:val="18"/>
              </w:rPr>
              <w:t>2011/10/26</w:t>
            </w:r>
          </w:p>
        </w:tc>
      </w:tr>
      <w:tr>
        <w:trPr>
          <w:trHeight w:val="3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2011-46</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年第二次临时股东大会决议公告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sz w:val="18"/>
              </w:rPr>
              <w:t>2011/11/16</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7"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2011-47</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对外担保进展公告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sz w:val="18"/>
              </w:rPr>
              <w:t>2011/12/13</w:t>
            </w:r>
          </w:p>
        </w:tc>
      </w:tr>
      <w:tr>
        <w:trPr>
          <w:trHeight w:val="306"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2011-48</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Arial" w:hAnsi="Arial" w:cs="Arial" w:eastAsia="Arial" w:hint="default"/>
                <w:sz w:val="18"/>
                <w:szCs w:val="18"/>
              </w:rPr>
            </w:pPr>
            <w:r>
              <w:rPr>
                <w:rFonts w:ascii="Arial"/>
                <w:sz w:val="18"/>
              </w:rPr>
              <w:t>2011/12/27</w:t>
            </w:r>
          </w:p>
        </w:tc>
      </w:tr>
      <w:tr>
        <w:trPr>
          <w:trHeight w:val="101" w:hRule="exact"/>
        </w:trPr>
        <w:tc>
          <w:tcPr>
            <w:tcW w:w="1169" w:type="dxa"/>
            <w:tcBorders>
              <w:top w:val="nil" w:sz="6" w:space="0" w:color="auto"/>
              <w:left w:val="single" w:sz="4" w:space="0" w:color="000000"/>
              <w:bottom w:val="nil" w:sz="6" w:space="0" w:color="auto"/>
              <w:right w:val="nil" w:sz="6" w:space="0" w:color="auto"/>
            </w:tcBorders>
          </w:tcPr>
          <w:p>
            <w:pPr/>
          </w:p>
        </w:tc>
        <w:tc>
          <w:tcPr>
            <w:tcW w:w="5953" w:type="dxa"/>
            <w:tcBorders>
              <w:top w:val="nil" w:sz="6" w:space="0" w:color="auto"/>
              <w:left w:val="nil" w:sz="6" w:space="0" w:color="auto"/>
              <w:bottom w:val="nil" w:sz="6" w:space="0" w:color="auto"/>
              <w:right w:val="single" w:sz="4" w:space="0" w:color="000000"/>
            </w:tcBorders>
          </w:tcPr>
          <w:p>
            <w:pPr/>
          </w:p>
        </w:tc>
        <w:tc>
          <w:tcPr>
            <w:tcW w:w="1537" w:type="dxa"/>
            <w:tcBorders>
              <w:top w:val="nil" w:sz="6" w:space="0" w:color="auto"/>
              <w:left w:val="single" w:sz="4" w:space="0" w:color="000000"/>
              <w:bottom w:val="nil" w:sz="6" w:space="0" w:color="auto"/>
              <w:right w:val="single" w:sz="4" w:space="0" w:color="000000"/>
            </w:tcBorders>
          </w:tcPr>
          <w:p>
            <w:pPr/>
          </w:p>
        </w:tc>
      </w:tr>
      <w:tr>
        <w:trPr>
          <w:trHeight w:val="408"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sz w:val="18"/>
              </w:rPr>
              <w:t>2011-49</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第二届监事会第十一次会议决议公告</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
              <w:jc w:val="center"/>
              <w:rPr>
                <w:rFonts w:ascii="Arial" w:hAnsi="Arial" w:cs="Arial" w:eastAsia="Arial" w:hint="default"/>
                <w:sz w:val="18"/>
                <w:szCs w:val="18"/>
              </w:rPr>
            </w:pPr>
            <w:r>
              <w:rPr>
                <w:rFonts w:ascii="Arial"/>
                <w:sz w:val="18"/>
              </w:rPr>
              <w:t>2011/12/27</w:t>
            </w:r>
          </w:p>
        </w:tc>
      </w:tr>
      <w:tr>
        <w:trPr>
          <w:trHeight w:val="404" w:hRule="exact"/>
        </w:trPr>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2011-50</w:t>
            </w:r>
          </w:p>
        </w:tc>
        <w:tc>
          <w:tcPr>
            <w:tcW w:w="595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独立董事征集投票权报告书</w:t>
            </w:r>
          </w:p>
        </w:tc>
        <w:tc>
          <w:tcPr>
            <w:tcW w:w="1537"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2011/12/27</w:t>
            </w:r>
          </w:p>
        </w:tc>
      </w:tr>
      <w:tr>
        <w:trPr>
          <w:trHeight w:val="402" w:hRule="exact"/>
        </w:trPr>
        <w:tc>
          <w:tcPr>
            <w:tcW w:w="1169"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6"/>
              <w:ind w:right="0"/>
              <w:jc w:val="center"/>
              <w:rPr>
                <w:rFonts w:ascii="Arial" w:hAnsi="Arial" w:cs="Arial" w:eastAsia="Arial" w:hint="default"/>
                <w:sz w:val="18"/>
                <w:szCs w:val="18"/>
              </w:rPr>
            </w:pPr>
            <w:r>
              <w:rPr>
                <w:rFonts w:ascii="Arial"/>
                <w:sz w:val="18"/>
              </w:rPr>
              <w:t>2011-51</w:t>
            </w:r>
          </w:p>
        </w:tc>
        <w:tc>
          <w:tcPr>
            <w:tcW w:w="5953"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年第三次临时股东大会的通知</w:t>
            </w:r>
          </w:p>
        </w:tc>
        <w:tc>
          <w:tcPr>
            <w:tcW w:w="1537" w:type="dxa"/>
            <w:tcBorders>
              <w:top w:val="nil" w:sz="6" w:space="0" w:color="auto"/>
              <w:left w:val="single" w:sz="4" w:space="0" w:color="000000"/>
              <w:bottom w:val="single" w:sz="2" w:space="0" w:color="000000"/>
              <w:right w:val="single" w:sz="4" w:space="0" w:color="000000"/>
            </w:tcBorders>
          </w:tcPr>
          <w:p>
            <w:pPr>
              <w:pStyle w:val="TableParagraph"/>
              <w:spacing w:line="240" w:lineRule="auto" w:before="96"/>
              <w:ind w:right="1"/>
              <w:jc w:val="center"/>
              <w:rPr>
                <w:rFonts w:ascii="Arial" w:hAnsi="Arial" w:cs="Arial" w:eastAsia="Arial" w:hint="default"/>
                <w:sz w:val="18"/>
                <w:szCs w:val="18"/>
              </w:rPr>
            </w:pPr>
            <w:r>
              <w:rPr>
                <w:rFonts w:ascii="Arial"/>
                <w:sz w:val="18"/>
              </w:rPr>
              <w:t>2011/12/27</w:t>
            </w:r>
          </w:p>
        </w:tc>
      </w:tr>
    </w:tbl>
    <w:p>
      <w:pPr>
        <w:spacing w:after="0" w:line="240" w:lineRule="auto"/>
        <w:jc w:val="center"/>
        <w:rPr>
          <w:rFonts w:ascii="Arial" w:hAnsi="Arial" w:cs="Arial" w:eastAsia="Arial" w:hint="default"/>
          <w:sz w:val="18"/>
          <w:szCs w:val="18"/>
        </w:rPr>
        <w:sectPr>
          <w:pgSz w:w="11910" w:h="16840"/>
          <w:pgMar w:header="877" w:footer="835" w:top="1060" w:bottom="1020" w:left="1500" w:right="0"/>
        </w:sectPr>
      </w:pPr>
    </w:p>
    <w:p>
      <w:pPr>
        <w:spacing w:line="240" w:lineRule="auto" w:before="9"/>
        <w:rPr>
          <w:rFonts w:ascii="Times New Roman" w:hAnsi="Times New Roman" w:cs="Times New Roman" w:eastAsia="Times New Roman" w:hint="default"/>
          <w:sz w:val="25"/>
          <w:szCs w:val="25"/>
        </w:rPr>
      </w:pPr>
    </w:p>
    <w:p>
      <w:pPr>
        <w:pStyle w:val="Heading2"/>
        <w:spacing w:line="240" w:lineRule="auto" w:before="26"/>
        <w:ind w:left="358" w:right="0"/>
        <w:jc w:val="both"/>
        <w:rPr>
          <w:b w:val="0"/>
          <w:bCs w:val="0"/>
        </w:rPr>
      </w:pPr>
      <w:r>
        <w:rPr/>
        <w:t>十四、报告期内公司接待调研及采访等相关情况</w:t>
      </w:r>
      <w:r>
        <w:rPr>
          <w:b w:val="0"/>
          <w:bCs w:val="0"/>
        </w:rPr>
      </w:r>
    </w:p>
    <w:p>
      <w:pPr>
        <w:spacing w:line="240" w:lineRule="auto" w:before="11"/>
        <w:rPr>
          <w:rFonts w:ascii="宋体" w:hAnsi="宋体" w:cs="宋体" w:eastAsia="宋体" w:hint="default"/>
          <w:b/>
          <w:bCs/>
          <w:sz w:val="33"/>
          <w:szCs w:val="33"/>
        </w:rPr>
      </w:pPr>
    </w:p>
    <w:p>
      <w:pPr>
        <w:pStyle w:val="BodyText"/>
        <w:spacing w:line="240" w:lineRule="auto" w:before="0"/>
        <w:ind w:left="838" w:right="0"/>
        <w:jc w:val="left"/>
      </w:pPr>
      <w:r>
        <w:rPr/>
        <w:t>报告期内，公司累计接听投资者电 </w:t>
      </w:r>
      <w:r>
        <w:rPr>
          <w:rFonts w:ascii="Arial" w:hAnsi="Arial" w:cs="Arial" w:eastAsia="Arial" w:hint="default"/>
        </w:rPr>
        <w:t>100</w:t>
      </w:r>
      <w:r>
        <w:rPr>
          <w:rFonts w:ascii="Arial" w:hAnsi="Arial" w:cs="Arial" w:eastAsia="Arial" w:hint="default"/>
          <w:spacing w:val="41"/>
        </w:rPr>
        <w:t> </w:t>
      </w:r>
      <w:r>
        <w:rPr/>
        <w:t>余次，于深交所互动平台回答投资</w:t>
      </w:r>
    </w:p>
    <w:p>
      <w:pPr>
        <w:pStyle w:val="BodyText"/>
        <w:spacing w:line="240" w:lineRule="auto"/>
        <w:ind w:left="358" w:right="0"/>
        <w:jc w:val="both"/>
      </w:pPr>
      <w:r>
        <w:rPr/>
        <w:pict>
          <v:shape style="position:absolute;margin-left:78.024002pt;margin-top:38.625618pt;width:.479995pt;height:1.92pt;mso-position-horizontal-relative:page;mso-position-vertical-relative:paragraph;z-index:15664" type="#_x0000_t75" stroked="false">
            <v:imagedata r:id="rId381" o:title=""/>
          </v:shape>
        </w:pict>
      </w:r>
      <w:r>
        <w:rPr/>
        <w:pict>
          <v:shape style="position:absolute;margin-left:516.700012pt;margin-top:38.145626pt;width:.966046pt;height:2.415pt;mso-position-horizontal-relative:page;mso-position-vertical-relative:paragraph;z-index:15688" type="#_x0000_t75" stroked="false">
            <v:imagedata r:id="rId491" o:title=""/>
          </v:shape>
        </w:pict>
      </w:r>
      <w:r>
        <w:rPr/>
        <w:pict>
          <v:group style="position:absolute;margin-left:77.543991pt;margin-top:53.985619pt;width:439.9pt;height:5.05pt;mso-position-horizontal-relative:page;mso-position-vertical-relative:paragraph;z-index:-1161616" coordorigin="1551,1080" coordsize="8798,101">
            <v:shape style="position:absolute;left:1551;top:1080;width:658;height:101" type="#_x0000_t75" stroked="false">
              <v:imagedata r:id="rId492" o:title=""/>
            </v:shape>
            <v:shape style="position:absolute;left:2204;top:1171;width:1265;height:10" type="#_x0000_t75" stroked="false">
              <v:imagedata r:id="rId493" o:title=""/>
            </v:shape>
            <v:shape style="position:absolute;left:3464;top:1171;width:1625;height:10" type="#_x0000_t75" stroked="false">
              <v:imagedata r:id="rId494" o:title=""/>
            </v:shape>
            <v:shape style="position:absolute;left:5084;top:1171;width:1265;height:10" type="#_x0000_t75" stroked="false">
              <v:imagedata r:id="rId495" o:title=""/>
            </v:shape>
            <v:shape style="position:absolute;left:6345;top:1137;width:4004;height:43" type="#_x0000_t75" stroked="false">
              <v:imagedata r:id="rId496" o:title=""/>
            </v:shape>
            <w10:wrap type="none"/>
          </v:group>
        </w:pict>
      </w:r>
      <w:r>
        <w:rPr/>
        <w:t>者提问</w:t>
      </w:r>
      <w:r>
        <w:rPr>
          <w:spacing w:val="-62"/>
        </w:rPr>
        <w:t> </w:t>
      </w:r>
      <w:r>
        <w:rPr>
          <w:rFonts w:ascii="Arial" w:hAnsi="Arial" w:cs="Arial" w:eastAsia="Arial" w:hint="default"/>
        </w:rPr>
        <w:t>100</w:t>
      </w:r>
      <w:r>
        <w:rPr>
          <w:rFonts w:ascii="Arial" w:hAnsi="Arial" w:cs="Arial" w:eastAsia="Arial" w:hint="default"/>
          <w:spacing w:val="-7"/>
        </w:rPr>
        <w:t> </w:t>
      </w:r>
      <w:r>
        <w:rPr/>
        <w:t>余次，接待机构投资者</w:t>
      </w:r>
      <w:r>
        <w:rPr>
          <w:spacing w:val="-61"/>
        </w:rPr>
        <w:t> </w:t>
      </w:r>
      <w:r>
        <w:rPr>
          <w:rFonts w:ascii="Arial" w:hAnsi="Arial" w:cs="Arial" w:eastAsia="Arial" w:hint="default"/>
        </w:rPr>
        <w:t>1</w:t>
      </w:r>
      <w:r>
        <w:rPr>
          <w:rFonts w:ascii="Arial" w:hAnsi="Arial" w:cs="Arial" w:eastAsia="Arial" w:hint="default"/>
          <w:spacing w:val="-7"/>
        </w:rPr>
        <w:t> </w:t>
      </w:r>
      <w:r>
        <w:rPr/>
        <w:t>次。其中，接待投资者调研情况见下表：</w:t>
      </w:r>
    </w:p>
    <w:p>
      <w:pPr>
        <w:spacing w:line="240" w:lineRule="auto" w:before="8"/>
        <w:rPr>
          <w:rFonts w:ascii="宋体" w:hAnsi="宋体" w:cs="宋体" w:eastAsia="宋体"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648"/>
        <w:gridCol w:w="1260"/>
        <w:gridCol w:w="1621"/>
        <w:gridCol w:w="1260"/>
        <w:gridCol w:w="1800"/>
        <w:gridCol w:w="2189"/>
      </w:tblGrid>
      <w:tr>
        <w:trPr>
          <w:trHeight w:val="402" w:hRule="exact"/>
        </w:trPr>
        <w:tc>
          <w:tcPr>
            <w:tcW w:w="8778" w:type="dxa"/>
            <w:gridSpan w:val="6"/>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26" w:lineRule="exact"/>
              <w:ind w:left="354" w:right="0"/>
              <w:jc w:val="center"/>
              <w:rPr>
                <w:rFonts w:ascii="宋体" w:hAnsi="宋体" w:cs="宋体" w:eastAsia="宋体" w:hint="default"/>
                <w:sz w:val="18"/>
                <w:szCs w:val="18"/>
              </w:rPr>
            </w:pPr>
            <w:r>
              <w:rPr>
                <w:rFonts w:ascii="宋体" w:hAnsi="宋体" w:cs="宋体" w:eastAsia="宋体" w:hint="default"/>
                <w:b/>
                <w:bCs/>
                <w:sz w:val="18"/>
                <w:szCs w:val="18"/>
              </w:rPr>
              <w:t>投资者调研情况</w:t>
            </w:r>
            <w:r>
              <w:rPr>
                <w:rFonts w:ascii="宋体" w:hAnsi="宋体" w:cs="宋体" w:eastAsia="宋体" w:hint="default"/>
                <w:sz w:val="18"/>
                <w:szCs w:val="18"/>
              </w:rPr>
            </w:r>
          </w:p>
        </w:tc>
      </w:tr>
      <w:tr>
        <w:trPr>
          <w:trHeight w:val="317" w:hRule="exact"/>
        </w:trPr>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62"/>
              <w:jc w:val="right"/>
              <w:rPr>
                <w:rFonts w:ascii="宋体" w:hAnsi="宋体" w:cs="宋体" w:eastAsia="宋体" w:hint="default"/>
                <w:sz w:val="18"/>
                <w:szCs w:val="18"/>
              </w:rPr>
            </w:pPr>
            <w:r>
              <w:rPr>
                <w:rFonts w:ascii="宋体" w:hAnsi="宋体" w:cs="宋体" w:eastAsia="宋体" w:hint="default"/>
                <w:b/>
                <w:bCs/>
                <w:w w:val="95"/>
                <w:sz w:val="18"/>
                <w:szCs w:val="18"/>
              </w:rPr>
              <w:t>接待时间</w:t>
            </w:r>
            <w:r>
              <w:rPr>
                <w:rFonts w:ascii="宋体" w:hAnsi="宋体" w:cs="宋体" w:eastAsia="宋体" w:hint="default"/>
                <w:sz w:val="18"/>
                <w:szCs w:val="18"/>
              </w:rPr>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接待地点</w:t>
            </w:r>
            <w:r>
              <w:rPr>
                <w:rFonts w:ascii="宋体" w:hAnsi="宋体" w:cs="宋体" w:eastAsia="宋体" w:hint="default"/>
                <w:sz w:val="18"/>
                <w:szCs w:val="18"/>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接待方式</w:t>
            </w:r>
            <w:r>
              <w:rPr>
                <w:rFonts w:ascii="宋体" w:hAnsi="宋体" w:cs="宋体" w:eastAsia="宋体" w:hint="default"/>
                <w:sz w:val="18"/>
                <w:szCs w:val="18"/>
              </w:rPr>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接待对象</w:t>
            </w:r>
            <w:r>
              <w:rPr>
                <w:rFonts w:ascii="宋体" w:hAnsi="宋体" w:cs="宋体" w:eastAsia="宋体" w:hint="default"/>
                <w:sz w:val="18"/>
                <w:szCs w:val="18"/>
              </w:rPr>
            </w:r>
          </w:p>
        </w:tc>
        <w:tc>
          <w:tcPr>
            <w:tcW w:w="2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谈论的主要内容及资料</w:t>
            </w:r>
            <w:r>
              <w:rPr>
                <w:rFonts w:ascii="宋体" w:hAnsi="宋体" w:cs="宋体" w:eastAsia="宋体" w:hint="default"/>
                <w:sz w:val="18"/>
                <w:szCs w:val="18"/>
              </w:rPr>
            </w:r>
          </w:p>
        </w:tc>
      </w:tr>
      <w:tr>
        <w:trPr>
          <w:trHeight w:val="502" w:hRule="exact"/>
        </w:trPr>
        <w:tc>
          <w:tcPr>
            <w:tcW w:w="6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9"/>
                <w:sz w:val="18"/>
              </w:rPr>
              <w:t>1</w:t>
            </w:r>
            <w:r>
              <w:rPr>
                <w:rFonts w:ascii="Arial"/>
                <w:sz w:val="18"/>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1"/>
              <w:jc w:val="right"/>
              <w:rPr>
                <w:rFonts w:ascii="Arial" w:hAnsi="Arial" w:cs="Arial" w:eastAsia="Arial" w:hint="default"/>
                <w:sz w:val="18"/>
                <w:szCs w:val="18"/>
              </w:rPr>
            </w:pPr>
            <w:r>
              <w:rPr>
                <w:rFonts w:ascii="Arial"/>
                <w:spacing w:val="-1"/>
                <w:sz w:val="18"/>
              </w:rPr>
              <w:t>2011-4-21</w:t>
            </w:r>
          </w:p>
        </w:tc>
        <w:tc>
          <w:tcPr>
            <w:tcW w:w="16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光大证券等</w:t>
            </w:r>
          </w:p>
        </w:tc>
        <w:tc>
          <w:tcPr>
            <w:tcW w:w="2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公司发展情况、前景</w:t>
            </w:r>
          </w:p>
        </w:tc>
      </w:tr>
    </w:tbl>
    <w:p>
      <w:pPr>
        <w:pStyle w:val="BodyText"/>
        <w:spacing w:line="357" w:lineRule="auto" w:before="199"/>
        <w:ind w:left="358" w:right="1792" w:firstLine="479"/>
        <w:jc w:val="both"/>
      </w:pPr>
      <w:r>
        <w:rPr/>
        <w:pict>
          <v:group style="position:absolute;margin-left:77.784012pt;margin-top:-25.354349pt;width:439.2pt;height:5.05pt;mso-position-horizontal-relative:page;mso-position-vertical-relative:paragraph;z-index:-1161592" coordorigin="1556,-507" coordsize="8784,101">
            <v:shape style="position:absolute;left:1556;top:-507;width:672;height:101" type="#_x0000_t75" stroked="false">
              <v:imagedata r:id="rId497" o:title=""/>
            </v:shape>
            <v:shape style="position:absolute;left:2204;top:-416;width:1265;height:10" type="#_x0000_t75" stroked="false">
              <v:imagedata r:id="rId493" o:title=""/>
            </v:shape>
            <v:shape style="position:absolute;left:3464;top:-416;width:1625;height:10" type="#_x0000_t75" stroked="false">
              <v:imagedata r:id="rId494" o:title=""/>
            </v:shape>
            <v:shape style="position:absolute;left:5084;top:-416;width:1265;height:10" type="#_x0000_t75" stroked="false">
              <v:imagedata r:id="rId495" o:title=""/>
            </v:shape>
            <v:shape style="position:absolute;left:6345;top:-416;width:3994;height:10" type="#_x0000_t75" stroked="false">
              <v:imagedata r:id="rId498" o:title=""/>
            </v:shape>
            <w10:wrap type="none"/>
          </v:group>
        </w:pict>
      </w:r>
      <w:r>
        <w:rPr/>
        <w:pict>
          <v:shape style="position:absolute;margin-left:78.024002pt;margin-top:-1.114370pt;width:.480016pt;height:.6pt;mso-position-horizontal-relative:page;mso-position-vertical-relative:paragraph;z-index:15760" type="#_x0000_t75" stroked="false">
            <v:imagedata r:id="rId473" o:title=""/>
          </v:shape>
        </w:pict>
      </w:r>
      <w:r>
        <w:rPr/>
        <w:pict>
          <v:shape style="position:absolute;margin-left:110.419998pt;margin-top:-1.114370pt;width:.480016pt;height:.6pt;mso-position-horizontal-relative:page;mso-position-vertical-relative:paragraph;z-index:15784" type="#_x0000_t75" stroked="false">
            <v:imagedata r:id="rId473" o:title=""/>
          </v:shape>
        </w:pict>
      </w:r>
      <w:r>
        <w:rPr/>
        <w:pict>
          <v:shape style="position:absolute;margin-left:173.419998pt;margin-top:-1.114370pt;width:.480026pt;height:.6pt;mso-position-horizontal-relative:page;mso-position-vertical-relative:paragraph;z-index:15808" type="#_x0000_t75" stroked="false">
            <v:imagedata r:id="rId473" o:title=""/>
          </v:shape>
        </w:pict>
      </w:r>
      <w:r>
        <w:rPr/>
        <w:pict>
          <v:shape style="position:absolute;margin-left:254.449997pt;margin-top:-1.114370pt;width:.480016pt;height:.6pt;mso-position-horizontal-relative:page;mso-position-vertical-relative:paragraph;z-index:15832" type="#_x0000_t75" stroked="false">
            <v:imagedata r:id="rId473" o:title=""/>
          </v:shape>
        </w:pict>
      </w:r>
      <w:r>
        <w:rPr/>
        <w:pict>
          <v:shape style="position:absolute;margin-left:317.470001pt;margin-top:-1.114370pt;width:.480026pt;height:.6pt;mso-position-horizontal-relative:page;mso-position-vertical-relative:paragraph;z-index:15856" type="#_x0000_t75" stroked="false">
            <v:imagedata r:id="rId473" o:title=""/>
          </v:shape>
        </w:pict>
      </w:r>
      <w:r>
        <w:rPr/>
        <w:pict>
          <v:shape style="position:absolute;margin-left:407.470001pt;margin-top:-1.114370pt;width:.480026pt;height:.6pt;mso-position-horizontal-relative:page;mso-position-vertical-relative:paragraph;z-index:15880" type="#_x0000_t75" stroked="false">
            <v:imagedata r:id="rId473" o:title=""/>
          </v:shape>
        </w:pict>
      </w:r>
      <w:r>
        <w:rPr/>
        <w:pict>
          <v:shape style="position:absolute;margin-left:516.940002pt;margin-top:-1.114370pt;width:.480056pt;height:.6pt;mso-position-horizontal-relative:page;mso-position-vertical-relative:paragraph;z-index:15904" type="#_x0000_t75" stroked="false">
            <v:imagedata r:id="rId473" o:title=""/>
          </v:shape>
        </w:pict>
      </w:r>
      <w:r>
        <w:rPr>
          <w:spacing w:val="-3"/>
        </w:rPr>
        <w:t>为保证投资者及投资机构对公司生产经营情况有一个相对系统的了解，同时</w:t>
      </w:r>
      <w:r>
        <w:rPr/>
        <w:t> </w:t>
      </w:r>
      <w:r>
        <w:rPr>
          <w:spacing w:val="-3"/>
        </w:rPr>
        <w:t>避免在来访及调研过程中泄露公司未公开的的重要信息，公司严格按照有关法律</w:t>
      </w:r>
      <w:r>
        <w:rPr>
          <w:spacing w:val="-104"/>
        </w:rPr>
        <w:t> </w:t>
      </w:r>
      <w:r>
        <w:rPr>
          <w:spacing w:val="-104"/>
        </w:rPr>
      </w:r>
      <w:r>
        <w:rPr>
          <w:spacing w:val="-3"/>
        </w:rPr>
        <w:t>法规的要求开展相关工作，对投资机构调研人员要求其出具介绍信、身份证、工</w:t>
      </w:r>
      <w:r>
        <w:rPr>
          <w:spacing w:val="-102"/>
        </w:rPr>
        <w:t> </w:t>
      </w:r>
      <w:r>
        <w:rPr>
          <w:spacing w:val="-102"/>
        </w:rPr>
      </w:r>
      <w:r>
        <w:rPr/>
        <w:t>作证等有效证明，并签署调研承诺书，撰写会议记录，及时报备交易所。</w:t>
      </w:r>
    </w:p>
    <w:p>
      <w:pPr>
        <w:pStyle w:val="BodyText"/>
        <w:spacing w:line="240" w:lineRule="auto" w:before="34"/>
        <w:ind w:left="838" w:right="0"/>
        <w:jc w:val="left"/>
      </w:pPr>
      <w:r>
        <w:rPr>
          <w:rFonts w:ascii="Arial" w:hAnsi="Arial" w:cs="Arial" w:eastAsia="Arial" w:hint="default"/>
        </w:rPr>
        <w:t>2</w:t>
      </w:r>
      <w:r>
        <w:rPr/>
        <w:t>、公司于</w:t>
      </w:r>
      <w:r>
        <w:rPr>
          <w:spacing w:val="-46"/>
        </w:rPr>
        <w:t> </w:t>
      </w:r>
      <w:r>
        <w:rPr>
          <w:rFonts w:ascii="Arial" w:hAnsi="Arial" w:cs="Arial" w:eastAsia="Arial" w:hint="default"/>
          <w:spacing w:val="-5"/>
        </w:rPr>
        <w:t>2011</w:t>
      </w:r>
      <w:r>
        <w:rPr>
          <w:rFonts w:ascii="Arial" w:hAnsi="Arial" w:cs="Arial" w:eastAsia="Arial" w:hint="default"/>
          <w:spacing w:val="9"/>
        </w:rPr>
        <w:t> </w:t>
      </w:r>
      <w:r>
        <w:rPr/>
        <w:t>年</w:t>
      </w:r>
      <w:r>
        <w:rPr>
          <w:spacing w:val="-49"/>
        </w:rPr>
        <w:t> </w:t>
      </w:r>
      <w:r>
        <w:rPr>
          <w:rFonts w:ascii="Arial" w:hAnsi="Arial" w:cs="Arial" w:eastAsia="Arial" w:hint="default"/>
        </w:rPr>
        <w:t>4</w:t>
      </w:r>
      <w:r>
        <w:rPr>
          <w:rFonts w:ascii="Arial" w:hAnsi="Arial" w:cs="Arial" w:eastAsia="Arial" w:hint="default"/>
          <w:spacing w:val="6"/>
        </w:rPr>
        <w:t> </w:t>
      </w:r>
      <w:r>
        <w:rPr/>
        <w:t>月</w:t>
      </w:r>
      <w:r>
        <w:rPr>
          <w:spacing w:val="-46"/>
        </w:rPr>
        <w:t> </w:t>
      </w:r>
      <w:r>
        <w:rPr>
          <w:rFonts w:ascii="Arial" w:hAnsi="Arial" w:cs="Arial" w:eastAsia="Arial" w:hint="default"/>
        </w:rPr>
        <w:t>7</w:t>
      </w:r>
      <w:r>
        <w:rPr>
          <w:rFonts w:ascii="Arial" w:hAnsi="Arial" w:cs="Arial" w:eastAsia="Arial" w:hint="default"/>
          <w:spacing w:val="8"/>
        </w:rPr>
        <w:t> </w:t>
      </w:r>
      <w:r>
        <w:rPr/>
        <w:t>日通过全景网（</w:t>
      </w:r>
      <w:hyperlink r:id="rId499">
        <w:r>
          <w:rPr>
            <w:rFonts w:ascii="Arial" w:hAnsi="Arial" w:cs="Arial" w:eastAsia="Arial" w:hint="default"/>
          </w:rPr>
          <w:t>www.p5w.net</w:t>
        </w:r>
      </w:hyperlink>
      <w:r>
        <w:rPr/>
        <w:t>）投资者关系互动</w:t>
      </w:r>
    </w:p>
    <w:p>
      <w:pPr>
        <w:pStyle w:val="BodyText"/>
        <w:spacing w:line="350" w:lineRule="auto"/>
        <w:ind w:left="358" w:right="1792"/>
        <w:jc w:val="both"/>
      </w:pPr>
      <w:r>
        <w:rPr/>
        <w:t>平台举办了</w:t>
      </w:r>
      <w:r>
        <w:rPr>
          <w:spacing w:val="-73"/>
        </w:rPr>
        <w:t> </w:t>
      </w:r>
      <w:r>
        <w:rPr>
          <w:rFonts w:ascii="Arial" w:hAnsi="Arial" w:cs="Arial" w:eastAsia="Arial" w:hint="default"/>
        </w:rPr>
        <w:t>2010</w:t>
      </w:r>
      <w:r>
        <w:rPr>
          <w:rFonts w:ascii="Arial" w:hAnsi="Arial" w:cs="Arial" w:eastAsia="Arial" w:hint="default"/>
          <w:spacing w:val="-18"/>
        </w:rPr>
        <w:t> </w:t>
      </w:r>
      <w:r>
        <w:rPr/>
        <w:t>年度业绩网上说明会，公司董事长兼总裁陈友先生、董事兼副 </w:t>
      </w:r>
      <w:r>
        <w:rPr>
          <w:spacing w:val="-3"/>
        </w:rPr>
        <w:t>总裁汪东升先生、财务总监邹立文先生、董事会秘书（前）于天巡女士、独立董</w:t>
      </w:r>
      <w:r>
        <w:rPr>
          <w:spacing w:val="-104"/>
        </w:rPr>
        <w:t> </w:t>
      </w:r>
      <w:r>
        <w:rPr>
          <w:spacing w:val="-104"/>
        </w:rPr>
      </w:r>
      <w:r>
        <w:rPr>
          <w:spacing w:val="-3"/>
        </w:rPr>
        <w:t>事李毅先生、保荐代表人肖玮川先生出席了本次网上业绩说明会，就公司经营业</w:t>
      </w:r>
      <w:r>
        <w:rPr>
          <w:spacing w:val="-103"/>
        </w:rPr>
        <w:t> </w:t>
      </w:r>
      <w:r>
        <w:rPr>
          <w:spacing w:val="-103"/>
        </w:rPr>
      </w:r>
      <w:r>
        <w:rPr/>
        <w:t>绩、竞争优势、发展战略及行业前景等问题与投资者进行了深入交流。</w:t>
      </w:r>
    </w:p>
    <w:p>
      <w:pPr>
        <w:spacing w:after="0" w:line="350" w:lineRule="auto"/>
        <w:jc w:val="both"/>
        <w:sectPr>
          <w:pgSz w:w="11910" w:h="16840"/>
          <w:pgMar w:header="877" w:footer="835" w:top="1060" w:bottom="1020" w:left="14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1"/>
        <w:spacing w:line="460" w:lineRule="exact"/>
        <w:ind w:left="3354" w:right="0"/>
        <w:jc w:val="left"/>
        <w:rPr>
          <w:b w:val="0"/>
          <w:bCs w:val="0"/>
        </w:rPr>
      </w:pPr>
      <w:bookmarkStart w:name="_TOC_250005" w:id="5"/>
      <w:r>
        <w:rPr/>
        <w:t>第五节</w:t>
      </w:r>
      <w:r>
        <w:rPr>
          <w:spacing w:val="-2"/>
        </w:rPr>
        <w:t> </w:t>
      </w:r>
      <w:r>
        <w:rPr/>
        <w:t>股本变动及股东情况</w:t>
      </w:r>
      <w:bookmarkEnd w:id="5"/>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2"/>
        <w:spacing w:line="240" w:lineRule="auto" w:before="184"/>
        <w:ind w:left="1098" w:right="0"/>
        <w:jc w:val="left"/>
        <w:rPr>
          <w:b w:val="0"/>
          <w:bCs w:val="0"/>
        </w:rPr>
      </w:pPr>
      <w:r>
        <w:rPr/>
        <w:t>一、股东变动情况</w:t>
      </w:r>
      <w:r>
        <w:rPr>
          <w:b w:val="0"/>
          <w:bCs w:val="0"/>
        </w:rPr>
      </w:r>
    </w:p>
    <w:p>
      <w:pPr>
        <w:spacing w:line="240" w:lineRule="auto" w:before="10"/>
        <w:rPr>
          <w:rFonts w:ascii="宋体" w:hAnsi="宋体" w:cs="宋体" w:eastAsia="宋体" w:hint="default"/>
          <w:b/>
          <w:bCs/>
          <w:sz w:val="33"/>
          <w:szCs w:val="33"/>
        </w:rPr>
      </w:pPr>
    </w:p>
    <w:p>
      <w:pPr>
        <w:spacing w:line="355" w:lineRule="auto" w:before="0"/>
        <w:ind w:left="1578" w:right="5768" w:firstLine="2"/>
        <w:jc w:val="left"/>
        <w:rPr>
          <w:rFonts w:ascii="宋体" w:hAnsi="宋体" w:cs="宋体" w:eastAsia="宋体" w:hint="default"/>
          <w:sz w:val="24"/>
          <w:szCs w:val="24"/>
        </w:rPr>
      </w:pPr>
      <w:r>
        <w:rPr>
          <w:rFonts w:ascii="宋体" w:hAnsi="宋体" w:cs="宋体" w:eastAsia="宋体" w:hint="default"/>
          <w:b/>
          <w:bCs/>
          <w:sz w:val="24"/>
          <w:szCs w:val="24"/>
        </w:rPr>
        <w:t>（一）股份变动情况表</w:t>
      </w:r>
      <w:r>
        <w:rPr>
          <w:rFonts w:ascii="宋体" w:hAnsi="宋体" w:cs="宋体" w:eastAsia="宋体" w:hint="default"/>
          <w:b/>
          <w:bCs/>
          <w:w w:val="99"/>
          <w:sz w:val="24"/>
          <w:szCs w:val="24"/>
        </w:rPr>
        <w:t> </w:t>
      </w:r>
      <w:r>
        <w:rPr>
          <w:rFonts w:ascii="宋体" w:hAnsi="宋体" w:cs="宋体" w:eastAsia="宋体" w:hint="default"/>
          <w:sz w:val="24"/>
          <w:szCs w:val="24"/>
        </w:rPr>
        <w:t>报告期内公司股本变动情况如下表：</w:t>
      </w:r>
    </w:p>
    <w:p>
      <w:pPr>
        <w:spacing w:before="47"/>
        <w:ind w:left="0" w:right="1793" w:firstLine="0"/>
        <w:jc w:val="right"/>
        <w:rPr>
          <w:rFonts w:ascii="宋体" w:hAnsi="宋体" w:cs="宋体" w:eastAsia="宋体" w:hint="default"/>
          <w:sz w:val="18"/>
          <w:szCs w:val="18"/>
        </w:rPr>
      </w:pPr>
      <w:r>
        <w:rPr/>
        <w:pict>
          <v:group style="position:absolute;margin-left:40.97995pt;margin-top:21.501686pt;width:513.35pt;height:387.8pt;mso-position-horizontal-relative:page;mso-position-vertical-relative:paragraph;z-index:-1161400" coordorigin="820,430" coordsize="10267,7756">
            <v:group style="position:absolute;left:852;top:440;width:1652;height:284" coordorigin="852,440" coordsize="1652,284">
              <v:shape style="position:absolute;left:852;top:440;width:1652;height:284" coordorigin="852,440" coordsize="1652,284" path="m852,723l2504,723,2504,440,852,440,852,723xe" filled="true" fillcolor="#dcdcdc" stroked="false">
                <v:path arrowok="t"/>
                <v:fill type="solid"/>
              </v:shape>
            </v:group>
            <v:group style="position:absolute;left:866;top:723;width:2;height:238" coordorigin="866,723" coordsize="2,238">
              <v:shape style="position:absolute;left:866;top:723;width:2;height:238" coordorigin="866,723" coordsize="0,238" path="m866,723l866,960e" filled="false" stroked="true" strokeweight="1.44pt" strokecolor="#dcdcdc">
                <v:path arrowok="t"/>
              </v:shape>
            </v:group>
            <v:group style="position:absolute;left:2493;top:723;width:2;height:238" coordorigin="2493,723" coordsize="2,238">
              <v:shape style="position:absolute;left:2493;top:723;width:2;height:238" coordorigin="2493,723" coordsize="0,238" path="m2493,723l2493,960e" filled="false" stroked="true" strokeweight="1.08pt" strokecolor="#dcdcdc">
                <v:path arrowok="t"/>
              </v:shape>
            </v:group>
            <v:group style="position:absolute;left:852;top:960;width:1652;height:284" coordorigin="852,960" coordsize="1652,284">
              <v:shape style="position:absolute;left:852;top:960;width:1652;height:284" coordorigin="852,960" coordsize="1652,284" path="m852,1244l2504,1244,2504,960,852,960,852,1244xe" filled="true" fillcolor="#dcdcdc" stroked="false">
                <v:path arrowok="t"/>
                <v:fill type="solid"/>
              </v:shape>
            </v:group>
            <v:group style="position:absolute;left:881;top:723;width:1602;height:238" coordorigin="881,723" coordsize="1602,238">
              <v:shape style="position:absolute;left:881;top:723;width:1602;height:238" coordorigin="881,723" coordsize="1602,238" path="m881,960l2482,960,2482,723,881,723,881,960xe" filled="true" fillcolor="#dcdcdc" stroked="false">
                <v:path arrowok="t"/>
                <v:fill type="solid"/>
              </v:shape>
            </v:group>
            <v:group style="position:absolute;left:2516;top:472;width:1974;height:2" coordorigin="2516,472" coordsize="1974,2">
              <v:shape style="position:absolute;left:2516;top:472;width:1974;height:2" coordorigin="2516,472" coordsize="1974,0" path="m2516,472l4489,472e" filled="false" stroked="true" strokeweight="3.24pt" strokecolor="#dcdcdc">
                <v:path arrowok="t"/>
              </v:shape>
            </v:group>
            <v:group style="position:absolute;left:2526;top:504;width:2;height:267" coordorigin="2526,504" coordsize="2,267">
              <v:shape style="position:absolute;left:2526;top:504;width:2;height:267" coordorigin="2526,504" coordsize="0,267" path="m2526,504l2526,771e" filled="false" stroked="true" strokeweight="1.08pt" strokecolor="#dcdcdc">
                <v:path arrowok="t"/>
              </v:shape>
            </v:group>
            <v:group style="position:absolute;left:4478;top:504;width:2;height:267" coordorigin="4478,504" coordsize="2,267">
              <v:shape style="position:absolute;left:4478;top:504;width:2;height:267" coordorigin="4478,504" coordsize="0,267" path="m4478,504l4478,771e" filled="false" stroked="true" strokeweight="1.08pt" strokecolor="#dcdcdc">
                <v:path arrowok="t"/>
              </v:shape>
            </v:group>
            <v:group style="position:absolute;left:2516;top:803;width:1974;height:2" coordorigin="2516,803" coordsize="1974,2">
              <v:shape style="position:absolute;left:2516;top:803;width:1974;height:2" coordorigin="2516,803" coordsize="1974,0" path="m2516,803l4489,803e" filled="false" stroked="true" strokeweight="3.24pt" strokecolor="#dcdcdc">
                <v:path arrowok="t"/>
              </v:shape>
            </v:group>
            <v:group style="position:absolute;left:2537;top:504;width:1931;height:267" coordorigin="2537,504" coordsize="1931,267">
              <v:shape style="position:absolute;left:2537;top:504;width:1931;height:267" coordorigin="2537,504" coordsize="1931,267" path="m2537,771l4467,771,4467,504,2537,504,2537,771xe" filled="true" fillcolor="#dcdcdc" stroked="false">
                <v:path arrowok="t"/>
                <v:fill type="solid"/>
              </v:shape>
            </v:group>
            <v:group style="position:absolute;left:4501;top:472;width:4525;height:2" coordorigin="4501,472" coordsize="4525,2">
              <v:shape style="position:absolute;left:4501;top:472;width:4525;height:2" coordorigin="4501,472" coordsize="4525,0" path="m4501,472l9026,472e" filled="false" stroked="true" strokeweight="3.24pt" strokecolor="#dcdcdc">
                <v:path arrowok="t"/>
              </v:shape>
            </v:group>
            <v:group style="position:absolute;left:4512;top:504;width:2;height:267" coordorigin="4512,504" coordsize="2,267">
              <v:shape style="position:absolute;left:4512;top:504;width:2;height:267" coordorigin="4512,504" coordsize="0,267" path="m4512,504l4512,771e" filled="false" stroked="true" strokeweight="1.08pt" strokecolor="#dcdcdc">
                <v:path arrowok="t"/>
              </v:shape>
            </v:group>
            <v:group style="position:absolute;left:9015;top:504;width:2;height:267" coordorigin="9015,504" coordsize="2,267">
              <v:shape style="position:absolute;left:9015;top:504;width:2;height:267" coordorigin="9015,504" coordsize="0,267" path="m9015,504l9015,771e" filled="false" stroked="true" strokeweight="1.08pt" strokecolor="#dcdcdc">
                <v:path arrowok="t"/>
              </v:shape>
            </v:group>
            <v:group style="position:absolute;left:4501;top:803;width:4525;height:2" coordorigin="4501,803" coordsize="4525,2">
              <v:shape style="position:absolute;left:4501;top:803;width:4525;height:2" coordorigin="4501,803" coordsize="4525,0" path="m4501,803l9026,803e" filled="false" stroked="true" strokeweight="3.24pt" strokecolor="#dcdcdc">
                <v:path arrowok="t"/>
              </v:shape>
            </v:group>
            <v:group style="position:absolute;left:4523;top:504;width:4482;height:267" coordorigin="4523,504" coordsize="4482,267">
              <v:shape style="position:absolute;left:4523;top:504;width:4482;height:267" coordorigin="4523,504" coordsize="4482,267" path="m4523,771l9004,771,9004,504,4523,504,4523,771xe" filled="true" fillcolor="#dcdcdc" stroked="false">
                <v:path arrowok="t"/>
                <v:fill type="solid"/>
              </v:shape>
            </v:group>
            <v:group style="position:absolute;left:9038;top:472;width:2016;height:2" coordorigin="9038,472" coordsize="2016,2">
              <v:shape style="position:absolute;left:9038;top:472;width:2016;height:2" coordorigin="9038,472" coordsize="2016,0" path="m9038,472l11054,472e" filled="false" stroked="true" strokeweight="3.24pt" strokecolor="#dcdcdc">
                <v:path arrowok="t"/>
              </v:shape>
            </v:group>
            <v:group style="position:absolute;left:9049;top:504;width:2;height:267" coordorigin="9049,504" coordsize="2,267">
              <v:shape style="position:absolute;left:9049;top:504;width:2;height:267" coordorigin="9049,504" coordsize="0,267" path="m9049,504l9049,771e" filled="false" stroked="true" strokeweight="1.08pt" strokecolor="#dcdcdc">
                <v:path arrowok="t"/>
              </v:shape>
            </v:group>
            <v:group style="position:absolute;left:11041;top:504;width:2;height:267" coordorigin="11041,504" coordsize="2,267">
              <v:shape style="position:absolute;left:11041;top:504;width:2;height:267" coordorigin="11041,504" coordsize="0,267" path="m11041,504l11041,771e" filled="false" stroked="true" strokeweight="1.32pt" strokecolor="#dcdcdc">
                <v:path arrowok="t"/>
              </v:shape>
            </v:group>
            <v:group style="position:absolute;left:9038;top:803;width:2016;height:2" coordorigin="9038,803" coordsize="2016,2">
              <v:shape style="position:absolute;left:9038;top:803;width:2016;height:2" coordorigin="9038,803" coordsize="2016,0" path="m9038,803l11054,803e" filled="false" stroked="true" strokeweight="3.24pt" strokecolor="#dcdcdc">
                <v:path arrowok="t"/>
              </v:shape>
            </v:group>
            <v:group style="position:absolute;left:9060;top:504;width:1968;height:267" coordorigin="9060,504" coordsize="1968,267">
              <v:shape style="position:absolute;left:9060;top:504;width:1968;height:267" coordorigin="9060,504" coordsize="1968,267" path="m9060,771l11028,771,11028,504,9060,504,9060,771xe" filled="true" fillcolor="#dcdcdc" stroked="false">
                <v:path arrowok="t"/>
                <v:fill type="solid"/>
              </v:shape>
            </v:group>
            <v:group style="position:absolute;left:852;top:435;width:1655;height:2" coordorigin="852,435" coordsize="1655,2">
              <v:shape style="position:absolute;left:852;top:435;width:1655;height:2" coordorigin="852,435" coordsize="1655,0" path="m852,435l2506,435e" filled="false" stroked="true" strokeweight=".48001pt" strokecolor="#000000">
                <v:path arrowok="t"/>
              </v:shape>
            </v:group>
            <v:group style="position:absolute;left:2506;top:435;width:10;height:2" coordorigin="2506,435" coordsize="10,2">
              <v:shape style="position:absolute;left:2506;top:435;width:10;height:2" coordorigin="2506,435" coordsize="10,0" path="m2506,435l2516,435e" filled="false" stroked="true" strokeweight=".48001pt" strokecolor="#000000">
                <v:path arrowok="t"/>
              </v:shape>
            </v:group>
            <v:group style="position:absolute;left:2516;top:435;width:1976;height:2" coordorigin="2516,435" coordsize="1976,2">
              <v:shape style="position:absolute;left:2516;top:435;width:1976;height:2" coordorigin="2516,435" coordsize="1976,0" path="m2516,435l4491,435e" filled="false" stroked="true" strokeweight=".48001pt" strokecolor="#000000">
                <v:path arrowok="t"/>
              </v:shape>
            </v:group>
            <v:group style="position:absolute;left:4491;top:435;width:10;height:2" coordorigin="4491,435" coordsize="10,2">
              <v:shape style="position:absolute;left:4491;top:435;width:10;height:2" coordorigin="4491,435" coordsize="10,0" path="m4491,435l4501,435e" filled="false" stroked="true" strokeweight=".48001pt" strokecolor="#000000">
                <v:path arrowok="t"/>
              </v:shape>
            </v:group>
            <v:group style="position:absolute;left:4501;top:435;width:4528;height:2" coordorigin="4501,435" coordsize="4528,2">
              <v:shape style="position:absolute;left:4501;top:435;width:4528;height:2" coordorigin="4501,435" coordsize="4528,0" path="m4501,435l9028,435e" filled="false" stroked="true" strokeweight=".48001pt" strokecolor="#000000">
                <v:path arrowok="t"/>
              </v:shape>
            </v:group>
            <v:group style="position:absolute;left:9028;top:435;width:10;height:2" coordorigin="9028,435" coordsize="10,2">
              <v:shape style="position:absolute;left:9028;top:435;width:10;height:2" coordorigin="9028,435" coordsize="10,0" path="m9028,435l9038,435e" filled="false" stroked="true" strokeweight=".48001pt" strokecolor="#000000">
                <v:path arrowok="t"/>
              </v:shape>
            </v:group>
            <v:group style="position:absolute;left:9038;top:435;width:2019;height:2" coordorigin="9038,435" coordsize="2019,2">
              <v:shape style="position:absolute;left:9038;top:435;width:2019;height:2" coordorigin="9038,435" coordsize="2019,0" path="m9038,435l11056,435e" filled="false" stroked="true" strokeweight=".48001pt" strokecolor="#000000">
                <v:path arrowok="t"/>
              </v:shape>
            </v:group>
            <v:group style="position:absolute;left:2506;top:440;width:10;height:20" coordorigin="2506,440" coordsize="10,20">
              <v:shape style="position:absolute;left:2506;top:440;width:10;height:20" coordorigin="2506,440" coordsize="10,20" path="m2506,459l2516,459,2516,440,2506,440,2506,459xe" filled="true" fillcolor="#000000" stroked="false">
                <v:path arrowok="t"/>
                <v:fill type="solid"/>
              </v:shape>
            </v:group>
            <v:group style="position:absolute;left:2506;top:459;width:10;height:20" coordorigin="2506,459" coordsize="10,20">
              <v:shape style="position:absolute;left:2506;top:459;width:10;height:20" coordorigin="2506,459" coordsize="10,20" path="m2506,478l2516,478,2516,459,2506,459,2506,478xe" filled="true" fillcolor="#000000" stroked="false">
                <v:path arrowok="t"/>
                <v:fill type="solid"/>
              </v:shape>
            </v:group>
            <v:group style="position:absolute;left:2506;top:478;width:10;height:20" coordorigin="2506,478" coordsize="10,20">
              <v:shape style="position:absolute;left:2506;top:478;width:10;height:20" coordorigin="2506,478" coordsize="10,20" path="m2506,497l2516,497,2516,478,2506,478,2506,497xe" filled="true" fillcolor="#000000" stroked="false">
                <v:path arrowok="t"/>
                <v:fill type="solid"/>
              </v:shape>
            </v:group>
            <v:group style="position:absolute;left:2506;top:497;width:10;height:20" coordorigin="2506,497" coordsize="10,20">
              <v:shape style="position:absolute;left:2506;top:497;width:10;height:20" coordorigin="2506,497" coordsize="10,20" path="m2506,516l2516,516,2516,497,2506,497,2506,516xe" filled="true" fillcolor="#000000" stroked="false">
                <v:path arrowok="t"/>
                <v:fill type="solid"/>
              </v:shape>
            </v:group>
            <v:group style="position:absolute;left:2506;top:516;width:10;height:20" coordorigin="2506,516" coordsize="10,20">
              <v:shape style="position:absolute;left:2506;top:516;width:10;height:20" coordorigin="2506,516" coordsize="10,20" path="m2506,536l2516,536,2516,516,2506,516,2506,536xe" filled="true" fillcolor="#000000" stroked="false">
                <v:path arrowok="t"/>
                <v:fill type="solid"/>
              </v:shape>
            </v:group>
            <v:group style="position:absolute;left:2506;top:536;width:10;height:20" coordorigin="2506,536" coordsize="10,20">
              <v:shape style="position:absolute;left:2506;top:536;width:10;height:20" coordorigin="2506,536" coordsize="10,20" path="m2506,555l2516,555,2516,536,2506,536,2506,555xe" filled="true" fillcolor="#000000" stroked="false">
                <v:path arrowok="t"/>
                <v:fill type="solid"/>
              </v:shape>
            </v:group>
            <v:group style="position:absolute;left:2506;top:555;width:10;height:20" coordorigin="2506,555" coordsize="10,20">
              <v:shape style="position:absolute;left:2506;top:555;width:10;height:20" coordorigin="2506,555" coordsize="10,20" path="m2506,574l2516,574,2516,555,2506,555,2506,574xe" filled="true" fillcolor="#000000" stroked="false">
                <v:path arrowok="t"/>
                <v:fill type="solid"/>
              </v:shape>
            </v:group>
            <v:group style="position:absolute;left:2506;top:574;width:10;height:20" coordorigin="2506,574" coordsize="10,20">
              <v:shape style="position:absolute;left:2506;top:574;width:10;height:20" coordorigin="2506,574" coordsize="10,20" path="m2506,593l2516,593,2516,574,2506,574,2506,593xe" filled="true" fillcolor="#000000" stroked="false">
                <v:path arrowok="t"/>
                <v:fill type="solid"/>
              </v:shape>
            </v:group>
            <v:group style="position:absolute;left:2506;top:593;width:10;height:20" coordorigin="2506,593" coordsize="10,20">
              <v:shape style="position:absolute;left:2506;top:593;width:10;height:20" coordorigin="2506,593" coordsize="10,20" path="m2506,612l2516,612,2516,593,2506,593,2506,612xe" filled="true" fillcolor="#000000" stroked="false">
                <v:path arrowok="t"/>
                <v:fill type="solid"/>
              </v:shape>
            </v:group>
            <v:group style="position:absolute;left:2506;top:612;width:10;height:20" coordorigin="2506,612" coordsize="10,20">
              <v:shape style="position:absolute;left:2506;top:612;width:10;height:20" coordorigin="2506,612" coordsize="10,20" path="m2506,632l2516,632,2516,612,2506,612,2506,632xe" filled="true" fillcolor="#000000" stroked="false">
                <v:path arrowok="t"/>
                <v:fill type="solid"/>
              </v:shape>
            </v:group>
            <v:group style="position:absolute;left:2506;top:632;width:10;height:20" coordorigin="2506,632" coordsize="10,20">
              <v:shape style="position:absolute;left:2506;top:632;width:10;height:20" coordorigin="2506,632" coordsize="10,20" path="m2506,651l2516,651,2516,632,2506,632,2506,651xe" filled="true" fillcolor="#000000" stroked="false">
                <v:path arrowok="t"/>
                <v:fill type="solid"/>
              </v:shape>
            </v:group>
            <v:group style="position:absolute;left:2506;top:651;width:10;height:20" coordorigin="2506,651" coordsize="10,20">
              <v:shape style="position:absolute;left:2506;top:651;width:10;height:20" coordorigin="2506,651" coordsize="10,20" path="m2506,670l2516,670,2516,651,2506,651,2506,670xe" filled="true" fillcolor="#000000" stroked="false">
                <v:path arrowok="t"/>
                <v:fill type="solid"/>
              </v:shape>
            </v:group>
            <v:group style="position:absolute;left:2506;top:670;width:10;height:20" coordorigin="2506,670" coordsize="10,20">
              <v:shape style="position:absolute;left:2506;top:670;width:10;height:20" coordorigin="2506,670" coordsize="10,20" path="m2506,689l2516,689,2516,670,2506,670,2506,689xe" filled="true" fillcolor="#000000" stroked="false">
                <v:path arrowok="t"/>
                <v:fill type="solid"/>
              </v:shape>
            </v:group>
            <v:group style="position:absolute;left:2506;top:689;width:10;height:20" coordorigin="2506,689" coordsize="10,20">
              <v:shape style="position:absolute;left:2506;top:689;width:10;height:20" coordorigin="2506,689" coordsize="10,20" path="m2506,708l2516,708,2516,689,2506,689,2506,708xe" filled="true" fillcolor="#000000" stroked="false">
                <v:path arrowok="t"/>
                <v:fill type="solid"/>
              </v:shape>
            </v:group>
            <v:group style="position:absolute;left:2506;top:708;width:10;height:20" coordorigin="2506,708" coordsize="10,20">
              <v:shape style="position:absolute;left:2506;top:708;width:10;height:20" coordorigin="2506,708" coordsize="10,20" path="m2506,728l2516,728,2516,708,2506,708,2506,728xe" filled="true" fillcolor="#000000" stroked="false">
                <v:path arrowok="t"/>
                <v:fill type="solid"/>
              </v:shape>
            </v:group>
            <v:group style="position:absolute;left:2506;top:728;width:10;height:20" coordorigin="2506,728" coordsize="10,20">
              <v:shape style="position:absolute;left:2506;top:728;width:10;height:20" coordorigin="2506,728" coordsize="10,20" path="m2506,747l2516,747,2516,728,2506,728,2506,747xe" filled="true" fillcolor="#000000" stroked="false">
                <v:path arrowok="t"/>
                <v:fill type="solid"/>
              </v:shape>
            </v:group>
            <v:group style="position:absolute;left:2506;top:747;width:10;height:20" coordorigin="2506,747" coordsize="10,20">
              <v:shape style="position:absolute;left:2506;top:747;width:10;height:20" coordorigin="2506,747" coordsize="10,20" path="m2506,766l2516,766,2516,747,2506,747,2506,766xe" filled="true" fillcolor="#000000" stroked="false">
                <v:path arrowok="t"/>
                <v:fill type="solid"/>
              </v:shape>
            </v:group>
            <v:group style="position:absolute;left:2506;top:766;width:10;height:20" coordorigin="2506,766" coordsize="10,20">
              <v:shape style="position:absolute;left:2506;top:766;width:10;height:20" coordorigin="2506,766" coordsize="10,20" path="m2506,785l2516,785,2516,766,2506,766,2506,785xe" filled="true" fillcolor="#000000" stroked="false">
                <v:path arrowok="t"/>
                <v:fill type="solid"/>
              </v:shape>
            </v:group>
            <v:group style="position:absolute;left:2506;top:785;width:10;height:20" coordorigin="2506,785" coordsize="10,20">
              <v:shape style="position:absolute;left:2506;top:785;width:10;height:20" coordorigin="2506,785" coordsize="10,20" path="m2506,804l2516,804,2516,785,2506,785,2506,804xe" filled="true" fillcolor="#000000" stroked="false">
                <v:path arrowok="t"/>
                <v:fill type="solid"/>
              </v:shape>
            </v:group>
            <v:group style="position:absolute;left:2506;top:804;width:10;height:20" coordorigin="2506,804" coordsize="10,20">
              <v:shape style="position:absolute;left:2506;top:804;width:10;height:20" coordorigin="2506,804" coordsize="10,20" path="m2506,824l2516,824,2516,804,2506,804,2506,824xe" filled="true" fillcolor="#000000" stroked="false">
                <v:path arrowok="t"/>
                <v:fill type="solid"/>
              </v:shape>
            </v:group>
            <v:group style="position:absolute;left:2506;top:830;width:10;height:2" coordorigin="2506,830" coordsize="10,2">
              <v:shape style="position:absolute;left:2506;top:830;width:10;height:2" coordorigin="2506,830" coordsize="10,0" path="m2506,830l2516,830e" filled="false" stroked="true" strokeweight=".60004pt" strokecolor="#000000">
                <v:path arrowok="t"/>
              </v:shape>
            </v:group>
            <v:group style="position:absolute;left:4491;top:440;width:10;height:20" coordorigin="4491,440" coordsize="10,20">
              <v:shape style="position:absolute;left:4491;top:440;width:10;height:20" coordorigin="4491,440" coordsize="10,20" path="m4491,459l4501,459,4501,440,4491,440,4491,459xe" filled="true" fillcolor="#000000" stroked="false">
                <v:path arrowok="t"/>
                <v:fill type="solid"/>
              </v:shape>
            </v:group>
            <v:group style="position:absolute;left:4491;top:459;width:10;height:20" coordorigin="4491,459" coordsize="10,20">
              <v:shape style="position:absolute;left:4491;top:459;width:10;height:20" coordorigin="4491,459" coordsize="10,20" path="m4491,478l4501,478,4501,459,4491,459,4491,478xe" filled="true" fillcolor="#000000" stroked="false">
                <v:path arrowok="t"/>
                <v:fill type="solid"/>
              </v:shape>
            </v:group>
            <v:group style="position:absolute;left:4491;top:478;width:10;height:20" coordorigin="4491,478" coordsize="10,20">
              <v:shape style="position:absolute;left:4491;top:478;width:10;height:20" coordorigin="4491,478" coordsize="10,20" path="m4491,497l4501,497,4501,478,4491,478,4491,497xe" filled="true" fillcolor="#000000" stroked="false">
                <v:path arrowok="t"/>
                <v:fill type="solid"/>
              </v:shape>
            </v:group>
            <v:group style="position:absolute;left:4491;top:497;width:10;height:20" coordorigin="4491,497" coordsize="10,20">
              <v:shape style="position:absolute;left:4491;top:497;width:10;height:20" coordorigin="4491,497" coordsize="10,20" path="m4491,516l4501,516,4501,497,4491,497,4491,516xe" filled="true" fillcolor="#000000" stroked="false">
                <v:path arrowok="t"/>
                <v:fill type="solid"/>
              </v:shape>
            </v:group>
            <v:group style="position:absolute;left:4491;top:516;width:10;height:20" coordorigin="4491,516" coordsize="10,20">
              <v:shape style="position:absolute;left:4491;top:516;width:10;height:20" coordorigin="4491,516" coordsize="10,20" path="m4491,536l4501,536,4501,516,4491,516,4491,536xe" filled="true" fillcolor="#000000" stroked="false">
                <v:path arrowok="t"/>
                <v:fill type="solid"/>
              </v:shape>
            </v:group>
            <v:group style="position:absolute;left:4491;top:536;width:10;height:20" coordorigin="4491,536" coordsize="10,20">
              <v:shape style="position:absolute;left:4491;top:536;width:10;height:20" coordorigin="4491,536" coordsize="10,20" path="m4491,555l4501,555,4501,536,4491,536,4491,555xe" filled="true" fillcolor="#000000" stroked="false">
                <v:path arrowok="t"/>
                <v:fill type="solid"/>
              </v:shape>
            </v:group>
            <v:group style="position:absolute;left:4491;top:555;width:10;height:20" coordorigin="4491,555" coordsize="10,20">
              <v:shape style="position:absolute;left:4491;top:555;width:10;height:20" coordorigin="4491,555" coordsize="10,20" path="m4491,574l4501,574,4501,555,4491,555,4491,574xe" filled="true" fillcolor="#000000" stroked="false">
                <v:path arrowok="t"/>
                <v:fill type="solid"/>
              </v:shape>
            </v:group>
            <v:group style="position:absolute;left:4491;top:574;width:10;height:20" coordorigin="4491,574" coordsize="10,20">
              <v:shape style="position:absolute;left:4491;top:574;width:10;height:20" coordorigin="4491,574" coordsize="10,20" path="m4491,593l4501,593,4501,574,4491,574,4491,593xe" filled="true" fillcolor="#000000" stroked="false">
                <v:path arrowok="t"/>
                <v:fill type="solid"/>
              </v:shape>
            </v:group>
            <v:group style="position:absolute;left:4491;top:593;width:10;height:20" coordorigin="4491,593" coordsize="10,20">
              <v:shape style="position:absolute;left:4491;top:593;width:10;height:20" coordorigin="4491,593" coordsize="10,20" path="m4491,612l4501,612,4501,593,4491,593,4491,612xe" filled="true" fillcolor="#000000" stroked="false">
                <v:path arrowok="t"/>
                <v:fill type="solid"/>
              </v:shape>
            </v:group>
            <v:group style="position:absolute;left:4491;top:612;width:10;height:20" coordorigin="4491,612" coordsize="10,20">
              <v:shape style="position:absolute;left:4491;top:612;width:10;height:20" coordorigin="4491,612" coordsize="10,20" path="m4491,632l4501,632,4501,612,4491,612,4491,632xe" filled="true" fillcolor="#000000" stroked="false">
                <v:path arrowok="t"/>
                <v:fill type="solid"/>
              </v:shape>
            </v:group>
            <v:group style="position:absolute;left:4491;top:632;width:10;height:20" coordorigin="4491,632" coordsize="10,20">
              <v:shape style="position:absolute;left:4491;top:632;width:10;height:20" coordorigin="4491,632" coordsize="10,20" path="m4491,651l4501,651,4501,632,4491,632,4491,651xe" filled="true" fillcolor="#000000" stroked="false">
                <v:path arrowok="t"/>
                <v:fill type="solid"/>
              </v:shape>
            </v:group>
            <v:group style="position:absolute;left:4491;top:651;width:10;height:20" coordorigin="4491,651" coordsize="10,20">
              <v:shape style="position:absolute;left:4491;top:651;width:10;height:20" coordorigin="4491,651" coordsize="10,20" path="m4491,670l4501,670,4501,651,4491,651,4491,670xe" filled="true" fillcolor="#000000" stroked="false">
                <v:path arrowok="t"/>
                <v:fill type="solid"/>
              </v:shape>
            </v:group>
            <v:group style="position:absolute;left:4491;top:670;width:10;height:20" coordorigin="4491,670" coordsize="10,20">
              <v:shape style="position:absolute;left:4491;top:670;width:10;height:20" coordorigin="4491,670" coordsize="10,20" path="m4491,689l4501,689,4501,670,4491,670,4491,689xe" filled="true" fillcolor="#000000" stroked="false">
                <v:path arrowok="t"/>
                <v:fill type="solid"/>
              </v:shape>
            </v:group>
            <v:group style="position:absolute;left:4491;top:689;width:10;height:20" coordorigin="4491,689" coordsize="10,20">
              <v:shape style="position:absolute;left:4491;top:689;width:10;height:20" coordorigin="4491,689" coordsize="10,20" path="m4491,708l4501,708,4501,689,4491,689,4491,708xe" filled="true" fillcolor="#000000" stroked="false">
                <v:path arrowok="t"/>
                <v:fill type="solid"/>
              </v:shape>
            </v:group>
            <v:group style="position:absolute;left:4491;top:708;width:10;height:20" coordorigin="4491,708" coordsize="10,20">
              <v:shape style="position:absolute;left:4491;top:708;width:10;height:20" coordorigin="4491,708" coordsize="10,20" path="m4491,728l4501,728,4501,708,4491,708,4491,728xe" filled="true" fillcolor="#000000" stroked="false">
                <v:path arrowok="t"/>
                <v:fill type="solid"/>
              </v:shape>
            </v:group>
            <v:group style="position:absolute;left:4491;top:728;width:10;height:20" coordorigin="4491,728" coordsize="10,20">
              <v:shape style="position:absolute;left:4491;top:728;width:10;height:20" coordorigin="4491,728" coordsize="10,20" path="m4491,747l4501,747,4501,728,4491,728,4491,747xe" filled="true" fillcolor="#000000" stroked="false">
                <v:path arrowok="t"/>
                <v:fill type="solid"/>
              </v:shape>
            </v:group>
            <v:group style="position:absolute;left:4491;top:747;width:10;height:20" coordorigin="4491,747" coordsize="10,20">
              <v:shape style="position:absolute;left:4491;top:747;width:10;height:20" coordorigin="4491,747" coordsize="10,20" path="m4491,766l4501,766,4501,747,4491,747,4491,766xe" filled="true" fillcolor="#000000" stroked="false">
                <v:path arrowok="t"/>
                <v:fill type="solid"/>
              </v:shape>
            </v:group>
            <v:group style="position:absolute;left:4491;top:766;width:10;height:20" coordorigin="4491,766" coordsize="10,20">
              <v:shape style="position:absolute;left:4491;top:766;width:10;height:20" coordorigin="4491,766" coordsize="10,20" path="m4491,785l4501,785,4501,766,4491,766,4491,785xe" filled="true" fillcolor="#000000" stroked="false">
                <v:path arrowok="t"/>
                <v:fill type="solid"/>
              </v:shape>
            </v:group>
            <v:group style="position:absolute;left:4491;top:785;width:10;height:20" coordorigin="4491,785" coordsize="10,20">
              <v:shape style="position:absolute;left:4491;top:785;width:10;height:20" coordorigin="4491,785" coordsize="10,20" path="m4491,804l4501,804,4501,785,4491,785,4491,804xe" filled="true" fillcolor="#000000" stroked="false">
                <v:path arrowok="t"/>
                <v:fill type="solid"/>
              </v:shape>
            </v:group>
            <v:group style="position:absolute;left:4491;top:804;width:10;height:20" coordorigin="4491,804" coordsize="10,20">
              <v:shape style="position:absolute;left:4491;top:804;width:10;height:20" coordorigin="4491,804" coordsize="10,20" path="m4491,824l4501,824,4501,804,4491,804,4491,824xe" filled="true" fillcolor="#000000" stroked="false">
                <v:path arrowok="t"/>
                <v:fill type="solid"/>
              </v:shape>
            </v:group>
            <v:group style="position:absolute;left:4491;top:830;width:10;height:2" coordorigin="4491,830" coordsize="10,2">
              <v:shape style="position:absolute;left:4491;top:830;width:10;height:2" coordorigin="4491,830" coordsize="10,0" path="m4491,830l4501,830e" filled="false" stroked="true" strokeweight=".60004pt" strokecolor="#000000">
                <v:path arrowok="t"/>
              </v:shape>
            </v:group>
            <v:group style="position:absolute;left:9028;top:440;width:10;height:20" coordorigin="9028,440" coordsize="10,20">
              <v:shape style="position:absolute;left:9028;top:440;width:10;height:20" coordorigin="9028,440" coordsize="10,20" path="m9028,459l9038,459,9038,440,9028,440,9028,459xe" filled="true" fillcolor="#000000" stroked="false">
                <v:path arrowok="t"/>
                <v:fill type="solid"/>
              </v:shape>
            </v:group>
            <v:group style="position:absolute;left:9028;top:459;width:10;height:20" coordorigin="9028,459" coordsize="10,20">
              <v:shape style="position:absolute;left:9028;top:459;width:10;height:20" coordorigin="9028,459" coordsize="10,20" path="m9028,478l9038,478,9038,459,9028,459,9028,478xe" filled="true" fillcolor="#000000" stroked="false">
                <v:path arrowok="t"/>
                <v:fill type="solid"/>
              </v:shape>
            </v:group>
            <v:group style="position:absolute;left:9028;top:478;width:10;height:20" coordorigin="9028,478" coordsize="10,20">
              <v:shape style="position:absolute;left:9028;top:478;width:10;height:20" coordorigin="9028,478" coordsize="10,20" path="m9028,497l9038,497,9038,478,9028,478,9028,497xe" filled="true" fillcolor="#000000" stroked="false">
                <v:path arrowok="t"/>
                <v:fill type="solid"/>
              </v:shape>
            </v:group>
            <v:group style="position:absolute;left:9028;top:497;width:10;height:20" coordorigin="9028,497" coordsize="10,20">
              <v:shape style="position:absolute;left:9028;top:497;width:10;height:20" coordorigin="9028,497" coordsize="10,20" path="m9028,516l9038,516,9038,497,9028,497,9028,516xe" filled="true" fillcolor="#000000" stroked="false">
                <v:path arrowok="t"/>
                <v:fill type="solid"/>
              </v:shape>
            </v:group>
            <v:group style="position:absolute;left:9028;top:516;width:10;height:20" coordorigin="9028,516" coordsize="10,20">
              <v:shape style="position:absolute;left:9028;top:516;width:10;height:20" coordorigin="9028,516" coordsize="10,20" path="m9028,536l9038,536,9038,516,9028,516,9028,536xe" filled="true" fillcolor="#000000" stroked="false">
                <v:path arrowok="t"/>
                <v:fill type="solid"/>
              </v:shape>
            </v:group>
            <v:group style="position:absolute;left:9028;top:536;width:10;height:20" coordorigin="9028,536" coordsize="10,20">
              <v:shape style="position:absolute;left:9028;top:536;width:10;height:20" coordorigin="9028,536" coordsize="10,20" path="m9028,555l9038,555,9038,536,9028,536,9028,555xe" filled="true" fillcolor="#000000" stroked="false">
                <v:path arrowok="t"/>
                <v:fill type="solid"/>
              </v:shape>
            </v:group>
            <v:group style="position:absolute;left:9028;top:555;width:10;height:20" coordorigin="9028,555" coordsize="10,20">
              <v:shape style="position:absolute;left:9028;top:555;width:10;height:20" coordorigin="9028,555" coordsize="10,20" path="m9028,574l9038,574,9038,555,9028,555,9028,574xe" filled="true" fillcolor="#000000" stroked="false">
                <v:path arrowok="t"/>
                <v:fill type="solid"/>
              </v:shape>
            </v:group>
            <v:group style="position:absolute;left:9028;top:574;width:10;height:20" coordorigin="9028,574" coordsize="10,20">
              <v:shape style="position:absolute;left:9028;top:574;width:10;height:20" coordorigin="9028,574" coordsize="10,20" path="m9028,593l9038,593,9038,574,9028,574,9028,593xe" filled="true" fillcolor="#000000" stroked="false">
                <v:path arrowok="t"/>
                <v:fill type="solid"/>
              </v:shape>
            </v:group>
            <v:group style="position:absolute;left:9028;top:593;width:10;height:20" coordorigin="9028,593" coordsize="10,20">
              <v:shape style="position:absolute;left:9028;top:593;width:10;height:20" coordorigin="9028,593" coordsize="10,20" path="m9028,612l9038,612,9038,593,9028,593,9028,612xe" filled="true" fillcolor="#000000" stroked="false">
                <v:path arrowok="t"/>
                <v:fill type="solid"/>
              </v:shape>
            </v:group>
            <v:group style="position:absolute;left:9028;top:612;width:10;height:20" coordorigin="9028,612" coordsize="10,20">
              <v:shape style="position:absolute;left:9028;top:612;width:10;height:20" coordorigin="9028,612" coordsize="10,20" path="m9028,632l9038,632,9038,612,9028,612,9028,632xe" filled="true" fillcolor="#000000" stroked="false">
                <v:path arrowok="t"/>
                <v:fill type="solid"/>
              </v:shape>
            </v:group>
            <v:group style="position:absolute;left:9028;top:632;width:10;height:20" coordorigin="9028,632" coordsize="10,20">
              <v:shape style="position:absolute;left:9028;top:632;width:10;height:20" coordorigin="9028,632" coordsize="10,20" path="m9028,651l9038,651,9038,632,9028,632,9028,651xe" filled="true" fillcolor="#000000" stroked="false">
                <v:path arrowok="t"/>
                <v:fill type="solid"/>
              </v:shape>
            </v:group>
            <v:group style="position:absolute;left:9028;top:651;width:10;height:20" coordorigin="9028,651" coordsize="10,20">
              <v:shape style="position:absolute;left:9028;top:651;width:10;height:20" coordorigin="9028,651" coordsize="10,20" path="m9028,670l9038,670,9038,651,9028,651,9028,670xe" filled="true" fillcolor="#000000" stroked="false">
                <v:path arrowok="t"/>
                <v:fill type="solid"/>
              </v:shape>
            </v:group>
            <v:group style="position:absolute;left:9028;top:670;width:10;height:20" coordorigin="9028,670" coordsize="10,20">
              <v:shape style="position:absolute;left:9028;top:670;width:10;height:20" coordorigin="9028,670" coordsize="10,20" path="m9028,689l9038,689,9038,670,9028,670,9028,689xe" filled="true" fillcolor="#000000" stroked="false">
                <v:path arrowok="t"/>
                <v:fill type="solid"/>
              </v:shape>
            </v:group>
            <v:group style="position:absolute;left:9028;top:689;width:10;height:20" coordorigin="9028,689" coordsize="10,20">
              <v:shape style="position:absolute;left:9028;top:689;width:10;height:20" coordorigin="9028,689" coordsize="10,20" path="m9028,708l9038,708,9038,689,9028,689,9028,708xe" filled="true" fillcolor="#000000" stroked="false">
                <v:path arrowok="t"/>
                <v:fill type="solid"/>
              </v:shape>
            </v:group>
            <v:group style="position:absolute;left:9028;top:708;width:10;height:20" coordorigin="9028,708" coordsize="10,20">
              <v:shape style="position:absolute;left:9028;top:708;width:10;height:20" coordorigin="9028,708" coordsize="10,20" path="m9028,728l9038,728,9038,708,9028,708,9028,728xe" filled="true" fillcolor="#000000" stroked="false">
                <v:path arrowok="t"/>
                <v:fill type="solid"/>
              </v:shape>
            </v:group>
            <v:group style="position:absolute;left:9028;top:728;width:10;height:20" coordorigin="9028,728" coordsize="10,20">
              <v:shape style="position:absolute;left:9028;top:728;width:10;height:20" coordorigin="9028,728" coordsize="10,20" path="m9028,747l9038,747,9038,728,9028,728,9028,747xe" filled="true" fillcolor="#000000" stroked="false">
                <v:path arrowok="t"/>
                <v:fill type="solid"/>
              </v:shape>
            </v:group>
            <v:group style="position:absolute;left:9028;top:747;width:10;height:20" coordorigin="9028,747" coordsize="10,20">
              <v:shape style="position:absolute;left:9028;top:747;width:10;height:20" coordorigin="9028,747" coordsize="10,20" path="m9028,766l9038,766,9038,747,9028,747,9028,766xe" filled="true" fillcolor="#000000" stroked="false">
                <v:path arrowok="t"/>
                <v:fill type="solid"/>
              </v:shape>
            </v:group>
            <v:group style="position:absolute;left:9028;top:766;width:10;height:20" coordorigin="9028,766" coordsize="10,20">
              <v:shape style="position:absolute;left:9028;top:766;width:10;height:20" coordorigin="9028,766" coordsize="10,20" path="m9028,785l9038,785,9038,766,9028,766,9028,785xe" filled="true" fillcolor="#000000" stroked="false">
                <v:path arrowok="t"/>
                <v:fill type="solid"/>
              </v:shape>
            </v:group>
            <v:group style="position:absolute;left:9028;top:785;width:10;height:20" coordorigin="9028,785" coordsize="10,20">
              <v:shape style="position:absolute;left:9028;top:785;width:10;height:20" coordorigin="9028,785" coordsize="10,20" path="m9028,804l9038,804,9038,785,9028,785,9028,804xe" filled="true" fillcolor="#000000" stroked="false">
                <v:path arrowok="t"/>
                <v:fill type="solid"/>
              </v:shape>
            </v:group>
            <v:group style="position:absolute;left:9028;top:804;width:10;height:20" coordorigin="9028,804" coordsize="10,20">
              <v:shape style="position:absolute;left:9028;top:804;width:10;height:20" coordorigin="9028,804" coordsize="10,20" path="m9028,824l9038,824,9038,804,9028,804,9028,824xe" filled="true" fillcolor="#000000" stroked="false">
                <v:path arrowok="t"/>
                <v:fill type="solid"/>
              </v:shape>
            </v:group>
            <v:group style="position:absolute;left:9028;top:830;width:10;height:2" coordorigin="9028,830" coordsize="10,2">
              <v:shape style="position:absolute;left:9028;top:830;width:10;height:2" coordorigin="9028,830" coordsize="10,0" path="m9028,830l9038,830e" filled="false" stroked="true" strokeweight=".60004pt" strokecolor="#000000">
                <v:path arrowok="t"/>
              </v:shape>
            </v:group>
            <v:group style="position:absolute;left:2516;top:878;width:1124;height:2" coordorigin="2516,878" coordsize="1124,2">
              <v:shape style="position:absolute;left:2516;top:878;width:1124;height:2" coordorigin="2516,878" coordsize="1124,0" path="m2516,878l3639,878e" filled="false" stroked="true" strokeweight="3.24pt" strokecolor="#dcdcdc">
                <v:path arrowok="t"/>
              </v:shape>
            </v:group>
            <v:group style="position:absolute;left:2526;top:910;width:2;height:269" coordorigin="2526,910" coordsize="2,269">
              <v:shape style="position:absolute;left:2526;top:910;width:2;height:269" coordorigin="2526,910" coordsize="0,269" path="m2526,910l2526,1179e" filled="false" stroked="true" strokeweight="1.08pt" strokecolor="#dcdcdc">
                <v:path arrowok="t"/>
              </v:shape>
            </v:group>
            <v:group style="position:absolute;left:3627;top:910;width:2;height:269" coordorigin="3627,910" coordsize="2,269">
              <v:shape style="position:absolute;left:3627;top:910;width:2;height:269" coordorigin="3627,910" coordsize="0,269" path="m3627,910l3627,1179e" filled="false" stroked="true" strokeweight="1.2pt" strokecolor="#dcdcdc">
                <v:path arrowok="t"/>
              </v:shape>
            </v:group>
            <v:group style="position:absolute;left:2516;top:1211;width:1124;height:2" coordorigin="2516,1211" coordsize="1124,2">
              <v:shape style="position:absolute;left:2516;top:1211;width:1124;height:2" coordorigin="2516,1211" coordsize="1124,0" path="m2516,1211l3639,1211e" filled="false" stroked="true" strokeweight="3.24pt" strokecolor="#dcdcdc">
                <v:path arrowok="t"/>
              </v:shape>
            </v:group>
            <v:group style="position:absolute;left:2537;top:910;width:1078;height:269" coordorigin="2537,910" coordsize="1078,269">
              <v:shape style="position:absolute;left:2537;top:910;width:1078;height:269" coordorigin="2537,910" coordsize="1078,269" path="m2537,1179l3615,1179,3615,910,2537,910,2537,1179xe" filled="true" fillcolor="#dcdcdc" stroked="false">
                <v:path arrowok="t"/>
                <v:fill type="solid"/>
              </v:shape>
            </v:group>
            <v:group style="position:absolute;left:3648;top:878;width:841;height:2" coordorigin="3648,878" coordsize="841,2">
              <v:shape style="position:absolute;left:3648;top:878;width:841;height:2" coordorigin="3648,878" coordsize="841,0" path="m3648,878l4489,878e" filled="false" stroked="true" strokeweight="3.24pt" strokecolor="#dcdcdc">
                <v:path arrowok="t"/>
              </v:shape>
            </v:group>
            <v:group style="position:absolute;left:3660;top:910;width:2;height:269" coordorigin="3660,910" coordsize="2,269">
              <v:shape style="position:absolute;left:3660;top:910;width:2;height:269" coordorigin="3660,910" coordsize="0,269" path="m3660,910l3660,1179e" filled="false" stroked="true" strokeweight="1.2pt" strokecolor="#dcdcdc">
                <v:path arrowok="t"/>
              </v:shape>
            </v:group>
            <v:group style="position:absolute;left:4478;top:910;width:2;height:269" coordorigin="4478,910" coordsize="2,269">
              <v:shape style="position:absolute;left:4478;top:910;width:2;height:269" coordorigin="4478,910" coordsize="0,269" path="m4478,910l4478,1179e" filled="false" stroked="true" strokeweight="1.08pt" strokecolor="#dcdcdc">
                <v:path arrowok="t"/>
              </v:shape>
            </v:group>
            <v:group style="position:absolute;left:3648;top:1211;width:841;height:2" coordorigin="3648,1211" coordsize="841,2">
              <v:shape style="position:absolute;left:3648;top:1211;width:841;height:2" coordorigin="3648,1211" coordsize="841,0" path="m3648,1211l4489,1211e" filled="false" stroked="true" strokeweight="3.24pt" strokecolor="#dcdcdc">
                <v:path arrowok="t"/>
              </v:shape>
            </v:group>
            <v:group style="position:absolute;left:3672;top:910;width:795;height:269" coordorigin="3672,910" coordsize="795,269">
              <v:shape style="position:absolute;left:3672;top:910;width:795;height:269" coordorigin="3672,910" coordsize="795,269" path="m3672,1179l4467,1179,4467,910,3672,910,3672,1179xe" filled="true" fillcolor="#dcdcdc" stroked="false">
                <v:path arrowok="t"/>
                <v:fill type="solid"/>
              </v:shape>
            </v:group>
            <v:group style="position:absolute;left:4501;top:878;width:826;height:2" coordorigin="4501,878" coordsize="826,2">
              <v:shape style="position:absolute;left:4501;top:878;width:826;height:2" coordorigin="4501,878" coordsize="826,0" path="m4501,878l5327,878e" filled="false" stroked="true" strokeweight="3.24pt" strokecolor="#dcdcdc">
                <v:path arrowok="t"/>
              </v:shape>
            </v:group>
            <v:group style="position:absolute;left:4512;top:910;width:2;height:269" coordorigin="4512,910" coordsize="2,269">
              <v:shape style="position:absolute;left:4512;top:910;width:2;height:269" coordorigin="4512,910" coordsize="0,269" path="m4512,910l4512,1179e" filled="false" stroked="true" strokeweight="1.08pt" strokecolor="#dcdcdc">
                <v:path arrowok="t"/>
              </v:shape>
            </v:group>
            <v:group style="position:absolute;left:5316;top:910;width:2;height:269" coordorigin="5316,910" coordsize="2,269">
              <v:shape style="position:absolute;left:5316;top:910;width:2;height:269" coordorigin="5316,910" coordsize="0,269" path="m5316,910l5316,1179e" filled="false" stroked="true" strokeweight="1.08pt" strokecolor="#dcdcdc">
                <v:path arrowok="t"/>
              </v:shape>
            </v:group>
            <v:group style="position:absolute;left:4501;top:1211;width:826;height:2" coordorigin="4501,1211" coordsize="826,2">
              <v:shape style="position:absolute;left:4501;top:1211;width:826;height:2" coordorigin="4501,1211" coordsize="826,0" path="m4501,1211l5327,1211e" filled="false" stroked="true" strokeweight="3.24pt" strokecolor="#dcdcdc">
                <v:path arrowok="t"/>
              </v:shape>
            </v:group>
            <v:group style="position:absolute;left:4523;top:910;width:783;height:269" coordorigin="4523,910" coordsize="783,269">
              <v:shape style="position:absolute;left:4523;top:910;width:783;height:269" coordorigin="4523,910" coordsize="783,269" path="m4523,1179l5305,1179,5305,910,4523,910,4523,1179xe" filled="true" fillcolor="#dcdcdc" stroked="false">
                <v:path arrowok="t"/>
                <v:fill type="solid"/>
              </v:shape>
            </v:group>
            <v:group style="position:absolute;left:5336;top:878;width:557;height:2" coordorigin="5336,878" coordsize="557,2">
              <v:shape style="position:absolute;left:5336;top:878;width:557;height:2" coordorigin="5336,878" coordsize="557,0" path="m5336,878l5893,878e" filled="false" stroked="true" strokeweight="3.24pt" strokecolor="#dcdcdc">
                <v:path arrowok="t"/>
              </v:shape>
            </v:group>
            <v:group style="position:absolute;left:5348;top:910;width:2;height:269" coordorigin="5348,910" coordsize="2,269">
              <v:shape style="position:absolute;left:5348;top:910;width:2;height:269" coordorigin="5348,910" coordsize="0,269" path="m5348,910l5348,1179e" filled="false" stroked="true" strokeweight="1.2pt" strokecolor="#dcdcdc">
                <v:path arrowok="t"/>
              </v:shape>
            </v:group>
            <v:group style="position:absolute;left:5882;top:910;width:2;height:269" coordorigin="5882,910" coordsize="2,269">
              <v:shape style="position:absolute;left:5882;top:910;width:2;height:269" coordorigin="5882,910" coordsize="0,269" path="m5882,910l5882,1179e" filled="false" stroked="true" strokeweight="1.08pt" strokecolor="#dcdcdc">
                <v:path arrowok="t"/>
              </v:shape>
            </v:group>
            <v:group style="position:absolute;left:5336;top:1211;width:557;height:2" coordorigin="5336,1211" coordsize="557,2">
              <v:shape style="position:absolute;left:5336;top:1211;width:557;height:2" coordorigin="5336,1211" coordsize="557,0" path="m5336,1211l5893,1211e" filled="false" stroked="true" strokeweight="3.24pt" strokecolor="#dcdcdc">
                <v:path arrowok="t"/>
              </v:shape>
            </v:group>
            <v:group style="position:absolute;left:5360;top:910;width:512;height:269" coordorigin="5360,910" coordsize="512,269">
              <v:shape style="position:absolute;left:5360;top:910;width:512;height:269" coordorigin="5360,910" coordsize="512,269" path="m5360,1179l5871,1179,5871,910,5360,910,5360,1179xe" filled="true" fillcolor="#dcdcdc" stroked="false">
                <v:path arrowok="t"/>
                <v:fill type="solid"/>
              </v:shape>
            </v:group>
            <v:group style="position:absolute;left:5905;top:878;width:983;height:2" coordorigin="5905,878" coordsize="983,2">
              <v:shape style="position:absolute;left:5905;top:878;width:983;height:2" coordorigin="5905,878" coordsize="983,0" path="m5905,878l6887,878e" filled="false" stroked="true" strokeweight="3.24pt" strokecolor="#dcdcdc">
                <v:path arrowok="t"/>
              </v:shape>
            </v:group>
            <v:group style="position:absolute;left:5916;top:910;width:2;height:269" coordorigin="5916,910" coordsize="2,269">
              <v:shape style="position:absolute;left:5916;top:910;width:2;height:269" coordorigin="5916,910" coordsize="0,269" path="m5916,910l5916,1179e" filled="false" stroked="true" strokeweight="1.08pt" strokecolor="#dcdcdc">
                <v:path arrowok="t"/>
              </v:shape>
            </v:group>
            <v:group style="position:absolute;left:6875;top:910;width:2;height:269" coordorigin="6875,910" coordsize="2,269">
              <v:shape style="position:absolute;left:6875;top:910;width:2;height:269" coordorigin="6875,910" coordsize="0,269" path="m6875,910l6875,1179e" filled="false" stroked="true" strokeweight="1.2pt" strokecolor="#dcdcdc">
                <v:path arrowok="t"/>
              </v:shape>
            </v:group>
            <v:group style="position:absolute;left:5905;top:1211;width:983;height:2" coordorigin="5905,1211" coordsize="983,2">
              <v:shape style="position:absolute;left:5905;top:1211;width:983;height:2" coordorigin="5905,1211" coordsize="983,0" path="m5905,1211l6887,1211e" filled="false" stroked="true" strokeweight="3.24pt" strokecolor="#dcdcdc">
                <v:path arrowok="t"/>
              </v:shape>
            </v:group>
            <v:group style="position:absolute;left:5927;top:910;width:937;height:269" coordorigin="5927,910" coordsize="937,269">
              <v:shape style="position:absolute;left:5927;top:910;width:937;height:269" coordorigin="5927,910" coordsize="937,269" path="m5927,1179l6863,1179,6863,910,5927,910,5927,1179xe" filled="true" fillcolor="#dcdcdc" stroked="false">
                <v:path arrowok="t"/>
                <v:fill type="solid"/>
              </v:shape>
            </v:group>
            <v:group style="position:absolute;left:6897;top:878;width:1138;height:2" coordorigin="6897,878" coordsize="1138,2">
              <v:shape style="position:absolute;left:6897;top:878;width:1138;height:2" coordorigin="6897,878" coordsize="1138,0" path="m6897,878l8034,878e" filled="false" stroked="true" strokeweight="3.24pt" strokecolor="#dcdcdc">
                <v:path arrowok="t"/>
              </v:shape>
            </v:group>
            <v:group style="position:absolute;left:6907;top:910;width:2;height:269" coordorigin="6907,910" coordsize="2,269">
              <v:shape style="position:absolute;left:6907;top:910;width:2;height:269" coordorigin="6907,910" coordsize="0,269" path="m6907,910l6907,1179e" filled="false" stroked="true" strokeweight="1.08pt" strokecolor="#dcdcdc">
                <v:path arrowok="t"/>
              </v:shape>
            </v:group>
            <v:group style="position:absolute;left:8022;top:910;width:2;height:269" coordorigin="8022,910" coordsize="2,269">
              <v:shape style="position:absolute;left:8022;top:910;width:2;height:269" coordorigin="8022,910" coordsize="0,269" path="m8022,910l8022,1179e" filled="false" stroked="true" strokeweight="1.2pt" strokecolor="#dcdcdc">
                <v:path arrowok="t"/>
              </v:shape>
            </v:group>
            <v:group style="position:absolute;left:6897;top:1211;width:1138;height:2" coordorigin="6897,1211" coordsize="1138,2">
              <v:shape style="position:absolute;left:6897;top:1211;width:1138;height:2" coordorigin="6897,1211" coordsize="1138,0" path="m6897,1211l8034,1211e" filled="false" stroked="true" strokeweight="3.24pt" strokecolor="#dcdcdc">
                <v:path arrowok="t"/>
              </v:shape>
            </v:group>
            <v:group style="position:absolute;left:6918;top:910;width:1092;height:269" coordorigin="6918,910" coordsize="1092,269">
              <v:shape style="position:absolute;left:6918;top:910;width:1092;height:269" coordorigin="6918,910" coordsize="1092,269" path="m6918,1179l8010,1179,8010,910,6918,910,6918,1179xe" filled="true" fillcolor="#dcdcdc" stroked="false">
                <v:path arrowok="t"/>
                <v:fill type="solid"/>
              </v:shape>
            </v:group>
            <v:group style="position:absolute;left:8044;top:878;width:983;height:2" coordorigin="8044,878" coordsize="983,2">
              <v:shape style="position:absolute;left:8044;top:878;width:983;height:2" coordorigin="8044,878" coordsize="983,0" path="m8044,878l9026,878e" filled="false" stroked="true" strokeweight="3.24pt" strokecolor="#dcdcdc">
                <v:path arrowok="t"/>
              </v:shape>
            </v:group>
            <v:group style="position:absolute;left:8055;top:910;width:2;height:269" coordorigin="8055,910" coordsize="2,269">
              <v:shape style="position:absolute;left:8055;top:910;width:2;height:269" coordorigin="8055,910" coordsize="0,269" path="m8055,910l8055,1179e" filled="false" stroked="true" strokeweight="1.08pt" strokecolor="#dcdcdc">
                <v:path arrowok="t"/>
              </v:shape>
            </v:group>
            <v:group style="position:absolute;left:9015;top:910;width:2;height:269" coordorigin="9015,910" coordsize="2,269">
              <v:shape style="position:absolute;left:9015;top:910;width:2;height:269" coordorigin="9015,910" coordsize="0,269" path="m9015,910l9015,1179e" filled="false" stroked="true" strokeweight="1.08pt" strokecolor="#dcdcdc">
                <v:path arrowok="t"/>
              </v:shape>
            </v:group>
            <v:group style="position:absolute;left:8044;top:1211;width:983;height:2" coordorigin="8044,1211" coordsize="983,2">
              <v:shape style="position:absolute;left:8044;top:1211;width:983;height:2" coordorigin="8044,1211" coordsize="983,0" path="m8044,1211l9026,1211e" filled="false" stroked="true" strokeweight="3.24pt" strokecolor="#dcdcdc">
                <v:path arrowok="t"/>
              </v:shape>
            </v:group>
            <v:group style="position:absolute;left:8065;top:910;width:939;height:269" coordorigin="8065,910" coordsize="939,269">
              <v:shape style="position:absolute;left:8065;top:910;width:939;height:269" coordorigin="8065,910" coordsize="939,269" path="m8065,1179l9004,1179,9004,910,8065,910,8065,1179xe" filled="true" fillcolor="#dcdcdc" stroked="false">
                <v:path arrowok="t"/>
                <v:fill type="solid"/>
              </v:shape>
            </v:group>
            <v:group style="position:absolute;left:9038;top:878;width:1124;height:2" coordorigin="9038,878" coordsize="1124,2">
              <v:shape style="position:absolute;left:9038;top:878;width:1124;height:2" coordorigin="9038,878" coordsize="1124,0" path="m9038,878l10161,878e" filled="false" stroked="true" strokeweight="3.24pt" strokecolor="#dcdcdc">
                <v:path arrowok="t"/>
              </v:shape>
            </v:group>
            <v:group style="position:absolute;left:9049;top:910;width:2;height:269" coordorigin="9049,910" coordsize="2,269">
              <v:shape style="position:absolute;left:9049;top:910;width:2;height:269" coordorigin="9049,910" coordsize="0,269" path="m9049,910l9049,1179e" filled="false" stroked="true" strokeweight="1.08pt" strokecolor="#dcdcdc">
                <v:path arrowok="t"/>
              </v:shape>
            </v:group>
            <v:group style="position:absolute;left:10149;top:910;width:2;height:269" coordorigin="10149,910" coordsize="2,269">
              <v:shape style="position:absolute;left:10149;top:910;width:2;height:269" coordorigin="10149,910" coordsize="0,269" path="m10149,910l10149,1179e" filled="false" stroked="true" strokeweight="1.2pt" strokecolor="#dcdcdc">
                <v:path arrowok="t"/>
              </v:shape>
            </v:group>
            <v:group style="position:absolute;left:9038;top:1211;width:1124;height:2" coordorigin="9038,1211" coordsize="1124,2">
              <v:shape style="position:absolute;left:9038;top:1211;width:1124;height:2" coordorigin="9038,1211" coordsize="1124,0" path="m9038,1211l10161,1211e" filled="false" stroked="true" strokeweight="3.24pt" strokecolor="#dcdcdc">
                <v:path arrowok="t"/>
              </v:shape>
            </v:group>
            <v:group style="position:absolute;left:9060;top:910;width:1078;height:269" coordorigin="9060,910" coordsize="1078,269">
              <v:shape style="position:absolute;left:9060;top:910;width:1078;height:269" coordorigin="9060,910" coordsize="1078,269" path="m9060,1179l10137,1179,10137,910,9060,910,9060,1179xe" filled="true" fillcolor="#dcdcdc" stroked="false">
                <v:path arrowok="t"/>
                <v:fill type="solid"/>
              </v:shape>
            </v:group>
            <v:group style="position:absolute;left:10171;top:878;width:884;height:2" coordorigin="10171,878" coordsize="884,2">
              <v:shape style="position:absolute;left:10171;top:878;width:884;height:2" coordorigin="10171,878" coordsize="884,0" path="m10171,878l11054,878e" filled="false" stroked="true" strokeweight="3.24pt" strokecolor="#dcdcdc">
                <v:path arrowok="t"/>
              </v:shape>
            </v:group>
            <v:group style="position:absolute;left:10183;top:910;width:2;height:269" coordorigin="10183,910" coordsize="2,269">
              <v:shape style="position:absolute;left:10183;top:910;width:2;height:269" coordorigin="10183,910" coordsize="0,269" path="m10183,910l10183,1179e" filled="false" stroked="true" strokeweight="1.2pt" strokecolor="#dcdcdc">
                <v:path arrowok="t"/>
              </v:shape>
            </v:group>
            <v:group style="position:absolute;left:11041;top:910;width:2;height:269" coordorigin="11041,910" coordsize="2,269">
              <v:shape style="position:absolute;left:11041;top:910;width:2;height:269" coordorigin="11041,910" coordsize="0,269" path="m11041,910l11041,1179e" filled="false" stroked="true" strokeweight="1.32pt" strokecolor="#dcdcdc">
                <v:path arrowok="t"/>
              </v:shape>
            </v:group>
            <v:group style="position:absolute;left:10171;top:1211;width:884;height:2" coordorigin="10171,1211" coordsize="884,2">
              <v:shape style="position:absolute;left:10171;top:1211;width:884;height:2" coordorigin="10171,1211" coordsize="884,0" path="m10171,1211l11054,1211e" filled="false" stroked="true" strokeweight="3.24pt" strokecolor="#dcdcdc">
                <v:path arrowok="t"/>
              </v:shape>
            </v:group>
            <v:group style="position:absolute;left:10195;top:910;width:833;height:269" coordorigin="10195,910" coordsize="833,269">
              <v:shape style="position:absolute;left:10195;top:910;width:833;height:269" coordorigin="10195,910" coordsize="833,269" path="m10195,1179l11028,1179,11028,910,10195,910,10195,1179xe" filled="true" fillcolor="#dcdcdc" stroked="false">
                <v:path arrowok="t"/>
                <v:fill type="solid"/>
              </v:shape>
              <v:shape style="position:absolute;left:2501;top:836;width:1138;height:10" type="#_x0000_t75" stroked="false">
                <v:imagedata r:id="rId500" o:title=""/>
              </v:shape>
              <v:shape style="position:absolute;left:3634;top:836;width:857;height:10" type="#_x0000_t75" stroked="false">
                <v:imagedata r:id="rId501" o:title=""/>
              </v:shape>
              <v:shape style="position:absolute;left:4487;top:836;width:842;height:10" type="#_x0000_t75" stroked="false">
                <v:imagedata r:id="rId502" o:title=""/>
              </v:shape>
              <v:shape style="position:absolute;left:5324;top:836;width:1563;height:10" type="#_x0000_t75" stroked="false">
                <v:imagedata r:id="rId503" o:title=""/>
              </v:shape>
              <v:shape style="position:absolute;left:6882;top:836;width:1152;height:10" type="#_x0000_t75" stroked="false">
                <v:imagedata r:id="rId504" o:title=""/>
              </v:shape>
              <v:shape style="position:absolute;left:8029;top:836;width:2132;height:10" type="#_x0000_t75" stroked="false">
                <v:imagedata r:id="rId505" o:title=""/>
              </v:shape>
              <v:shape style="position:absolute;left:10156;top:836;width:900;height:10" type="#_x0000_t75" stroked="false">
                <v:imagedata r:id="rId506" o:title=""/>
              </v:shape>
            </v:group>
            <v:group style="position:absolute;left:2506;top:845;width:10;height:20" coordorigin="2506,845" coordsize="10,20">
              <v:shape style="position:absolute;left:2506;top:845;width:10;height:20" coordorigin="2506,845" coordsize="10,20" path="m2506,864l2516,864,2516,845,2506,845,2506,864xe" filled="true" fillcolor="#000000" stroked="false">
                <v:path arrowok="t"/>
                <v:fill type="solid"/>
              </v:shape>
            </v:group>
            <v:group style="position:absolute;left:2506;top:864;width:10;height:20" coordorigin="2506,864" coordsize="10,20">
              <v:shape style="position:absolute;left:2506;top:864;width:10;height:20" coordorigin="2506,864" coordsize="10,20" path="m2506,884l2516,884,2516,864,2506,864,2506,884xe" filled="true" fillcolor="#000000" stroked="false">
                <v:path arrowok="t"/>
                <v:fill type="solid"/>
              </v:shape>
            </v:group>
            <v:group style="position:absolute;left:2506;top:884;width:10;height:20" coordorigin="2506,884" coordsize="10,20">
              <v:shape style="position:absolute;left:2506;top:884;width:10;height:20" coordorigin="2506,884" coordsize="10,20" path="m2506,903l2516,903,2516,884,2506,884,2506,903xe" filled="true" fillcolor="#000000" stroked="false">
                <v:path arrowok="t"/>
                <v:fill type="solid"/>
              </v:shape>
            </v:group>
            <v:group style="position:absolute;left:2506;top:903;width:10;height:20" coordorigin="2506,903" coordsize="10,20">
              <v:shape style="position:absolute;left:2506;top:903;width:10;height:20" coordorigin="2506,903" coordsize="10,20" path="m2506,922l2516,922,2516,903,2506,903,2506,922xe" filled="true" fillcolor="#000000" stroked="false">
                <v:path arrowok="t"/>
                <v:fill type="solid"/>
              </v:shape>
            </v:group>
            <v:group style="position:absolute;left:2506;top:922;width:10;height:20" coordorigin="2506,922" coordsize="10,20">
              <v:shape style="position:absolute;left:2506;top:922;width:10;height:20" coordorigin="2506,922" coordsize="10,20" path="m2506,941l2516,941,2516,922,2506,922,2506,941xe" filled="true" fillcolor="#000000" stroked="false">
                <v:path arrowok="t"/>
                <v:fill type="solid"/>
              </v:shape>
            </v:group>
            <v:group style="position:absolute;left:2506;top:941;width:10;height:20" coordorigin="2506,941" coordsize="10,20">
              <v:shape style="position:absolute;left:2506;top:941;width:10;height:20" coordorigin="2506,941" coordsize="10,20" path="m2506,960l2516,960,2516,941,2506,941,2506,960xe" filled="true" fillcolor="#000000" stroked="false">
                <v:path arrowok="t"/>
                <v:fill type="solid"/>
              </v:shape>
            </v:group>
            <v:group style="position:absolute;left:2506;top:960;width:10;height:20" coordorigin="2506,960" coordsize="10,20">
              <v:shape style="position:absolute;left:2506;top:960;width:10;height:20" coordorigin="2506,960" coordsize="10,20" path="m2506,980l2516,980,2516,960,2506,960,2506,980xe" filled="true" fillcolor="#000000" stroked="false">
                <v:path arrowok="t"/>
                <v:fill type="solid"/>
              </v:shape>
            </v:group>
            <v:group style="position:absolute;left:2506;top:980;width:10;height:20" coordorigin="2506,980" coordsize="10,20">
              <v:shape style="position:absolute;left:2506;top:980;width:10;height:20" coordorigin="2506,980" coordsize="10,20" path="m2506,999l2516,999,2516,980,2506,980,2506,999xe" filled="true" fillcolor="#000000" stroked="false">
                <v:path arrowok="t"/>
                <v:fill type="solid"/>
              </v:shape>
            </v:group>
            <v:group style="position:absolute;left:2506;top:999;width:10;height:20" coordorigin="2506,999" coordsize="10,20">
              <v:shape style="position:absolute;left:2506;top:999;width:10;height:20" coordorigin="2506,999" coordsize="10,20" path="m2506,1018l2516,1018,2516,999,2506,999,2506,1018xe" filled="true" fillcolor="#000000" stroked="false">
                <v:path arrowok="t"/>
                <v:fill type="solid"/>
              </v:shape>
            </v:group>
            <v:group style="position:absolute;left:2506;top:1018;width:10;height:20" coordorigin="2506,1018" coordsize="10,20">
              <v:shape style="position:absolute;left:2506;top:1018;width:10;height:20" coordorigin="2506,1018" coordsize="10,20" path="m2506,1037l2516,1037,2516,1018,2506,1018,2506,1037xe" filled="true" fillcolor="#000000" stroked="false">
                <v:path arrowok="t"/>
                <v:fill type="solid"/>
              </v:shape>
            </v:group>
            <v:group style="position:absolute;left:2506;top:1037;width:10;height:20" coordorigin="2506,1037" coordsize="10,20">
              <v:shape style="position:absolute;left:2506;top:1037;width:10;height:20" coordorigin="2506,1037" coordsize="10,20" path="m2506,1056l2516,1056,2516,1037,2506,1037,2506,1056xe" filled="true" fillcolor="#000000" stroked="false">
                <v:path arrowok="t"/>
                <v:fill type="solid"/>
              </v:shape>
            </v:group>
            <v:group style="position:absolute;left:2506;top:1056;width:10;height:20" coordorigin="2506,1056" coordsize="10,20">
              <v:shape style="position:absolute;left:2506;top:1056;width:10;height:20" coordorigin="2506,1056" coordsize="10,20" path="m2506,1076l2516,1076,2516,1056,2506,1056,2506,1076xe" filled="true" fillcolor="#000000" stroked="false">
                <v:path arrowok="t"/>
                <v:fill type="solid"/>
              </v:shape>
            </v:group>
            <v:group style="position:absolute;left:2506;top:1076;width:10;height:20" coordorigin="2506,1076" coordsize="10,20">
              <v:shape style="position:absolute;left:2506;top:1076;width:10;height:20" coordorigin="2506,1076" coordsize="10,20" path="m2506,1095l2516,1095,2516,1076,2506,1076,2506,1095xe" filled="true" fillcolor="#000000" stroked="false">
                <v:path arrowok="t"/>
                <v:fill type="solid"/>
              </v:shape>
            </v:group>
            <v:group style="position:absolute;left:2506;top:1095;width:10;height:20" coordorigin="2506,1095" coordsize="10,20">
              <v:shape style="position:absolute;left:2506;top:1095;width:10;height:20" coordorigin="2506,1095" coordsize="10,20" path="m2506,1114l2516,1114,2516,1095,2506,1095,2506,1114xe" filled="true" fillcolor="#000000" stroked="false">
                <v:path arrowok="t"/>
                <v:fill type="solid"/>
              </v:shape>
            </v:group>
            <v:group style="position:absolute;left:2506;top:1114;width:10;height:20" coordorigin="2506,1114" coordsize="10,20">
              <v:shape style="position:absolute;left:2506;top:1114;width:10;height:20" coordorigin="2506,1114" coordsize="10,20" path="m2506,1133l2516,1133,2516,1114,2506,1114,2506,1133xe" filled="true" fillcolor="#000000" stroked="false">
                <v:path arrowok="t"/>
                <v:fill type="solid"/>
              </v:shape>
            </v:group>
            <v:group style="position:absolute;left:2506;top:1133;width:10;height:20" coordorigin="2506,1133" coordsize="10,20">
              <v:shape style="position:absolute;left:2506;top:1133;width:10;height:20" coordorigin="2506,1133" coordsize="10,20" path="m2506,1152l2516,1152,2516,1133,2506,1133,2506,1152xe" filled="true" fillcolor="#000000" stroked="false">
                <v:path arrowok="t"/>
                <v:fill type="solid"/>
              </v:shape>
            </v:group>
            <v:group style="position:absolute;left:2506;top:1152;width:10;height:20" coordorigin="2506,1152" coordsize="10,20">
              <v:shape style="position:absolute;left:2506;top:1152;width:10;height:20" coordorigin="2506,1152" coordsize="10,20" path="m2506,1172l2516,1172,2516,1152,2506,1152,2506,1172xe" filled="true" fillcolor="#000000" stroked="false">
                <v:path arrowok="t"/>
                <v:fill type="solid"/>
              </v:shape>
            </v:group>
            <v:group style="position:absolute;left:2506;top:1172;width:10;height:20" coordorigin="2506,1172" coordsize="10,20">
              <v:shape style="position:absolute;left:2506;top:1172;width:10;height:20" coordorigin="2506,1172" coordsize="10,20" path="m2506,1191l2516,1191,2516,1172,2506,1172,2506,1191xe" filled="true" fillcolor="#000000" stroked="false">
                <v:path arrowok="t"/>
                <v:fill type="solid"/>
              </v:shape>
            </v:group>
            <v:group style="position:absolute;left:2506;top:1191;width:10;height:20" coordorigin="2506,1191" coordsize="10,20">
              <v:shape style="position:absolute;left:2506;top:1191;width:10;height:20" coordorigin="2506,1191" coordsize="10,20" path="m2506,1210l2516,1210,2516,1191,2506,1191,2506,1210xe" filled="true" fillcolor="#000000" stroked="false">
                <v:path arrowok="t"/>
                <v:fill type="solid"/>
              </v:shape>
            </v:group>
            <v:group style="position:absolute;left:2506;top:1210;width:10;height:20" coordorigin="2506,1210" coordsize="10,20">
              <v:shape style="position:absolute;left:2506;top:1210;width:10;height:20" coordorigin="2506,1210" coordsize="10,20" path="m2506,1229l2516,1229,2516,1210,2506,1210,2506,1229xe" filled="true" fillcolor="#000000" stroked="false">
                <v:path arrowok="t"/>
                <v:fill type="solid"/>
              </v:shape>
            </v:group>
            <v:group style="position:absolute;left:2506;top:1236;width:10;height:2" coordorigin="2506,1236" coordsize="10,2">
              <v:shape style="position:absolute;left:2506;top:1236;width:10;height:2" coordorigin="2506,1236" coordsize="10,0" path="m2506,1236l2516,1236e" filled="false" stroked="true" strokeweight=".72003pt" strokecolor="#000000">
                <v:path arrowok="t"/>
              </v:shape>
            </v:group>
            <v:group style="position:absolute;left:3639;top:845;width:10;height:20" coordorigin="3639,845" coordsize="10,20">
              <v:shape style="position:absolute;left:3639;top:845;width:10;height:20" coordorigin="3639,845" coordsize="10,20" path="m3639,864l3648,864,3648,845,3639,845,3639,864xe" filled="true" fillcolor="#000000" stroked="false">
                <v:path arrowok="t"/>
                <v:fill type="solid"/>
              </v:shape>
            </v:group>
            <v:group style="position:absolute;left:3639;top:864;width:10;height:20" coordorigin="3639,864" coordsize="10,20">
              <v:shape style="position:absolute;left:3639;top:864;width:10;height:20" coordorigin="3639,864" coordsize="10,20" path="m3639,884l3648,884,3648,864,3639,864,3639,884xe" filled="true" fillcolor="#000000" stroked="false">
                <v:path arrowok="t"/>
                <v:fill type="solid"/>
              </v:shape>
            </v:group>
            <v:group style="position:absolute;left:3639;top:884;width:10;height:20" coordorigin="3639,884" coordsize="10,20">
              <v:shape style="position:absolute;left:3639;top:884;width:10;height:20" coordorigin="3639,884" coordsize="10,20" path="m3639,903l3648,903,3648,884,3639,884,3639,903xe" filled="true" fillcolor="#000000" stroked="false">
                <v:path arrowok="t"/>
                <v:fill type="solid"/>
              </v:shape>
            </v:group>
            <v:group style="position:absolute;left:3639;top:903;width:10;height:20" coordorigin="3639,903" coordsize="10,20">
              <v:shape style="position:absolute;left:3639;top:903;width:10;height:20" coordorigin="3639,903" coordsize="10,20" path="m3639,922l3648,922,3648,903,3639,903,3639,922xe" filled="true" fillcolor="#000000" stroked="false">
                <v:path arrowok="t"/>
                <v:fill type="solid"/>
              </v:shape>
            </v:group>
            <v:group style="position:absolute;left:3639;top:922;width:10;height:20" coordorigin="3639,922" coordsize="10,20">
              <v:shape style="position:absolute;left:3639;top:922;width:10;height:20" coordorigin="3639,922" coordsize="10,20" path="m3639,941l3648,941,3648,922,3639,922,3639,941xe" filled="true" fillcolor="#000000" stroked="false">
                <v:path arrowok="t"/>
                <v:fill type="solid"/>
              </v:shape>
            </v:group>
            <v:group style="position:absolute;left:3639;top:941;width:10;height:20" coordorigin="3639,941" coordsize="10,20">
              <v:shape style="position:absolute;left:3639;top:941;width:10;height:20" coordorigin="3639,941" coordsize="10,20" path="m3639,960l3648,960,3648,941,3639,941,3639,960xe" filled="true" fillcolor="#000000" stroked="false">
                <v:path arrowok="t"/>
                <v:fill type="solid"/>
              </v:shape>
            </v:group>
            <v:group style="position:absolute;left:3639;top:960;width:10;height:20" coordorigin="3639,960" coordsize="10,20">
              <v:shape style="position:absolute;left:3639;top:960;width:10;height:20" coordorigin="3639,960" coordsize="10,20" path="m3639,980l3648,980,3648,960,3639,960,3639,980xe" filled="true" fillcolor="#000000" stroked="false">
                <v:path arrowok="t"/>
                <v:fill type="solid"/>
              </v:shape>
            </v:group>
            <v:group style="position:absolute;left:3639;top:980;width:10;height:20" coordorigin="3639,980" coordsize="10,20">
              <v:shape style="position:absolute;left:3639;top:980;width:10;height:20" coordorigin="3639,980" coordsize="10,20" path="m3639,999l3648,999,3648,980,3639,980,3639,999xe" filled="true" fillcolor="#000000" stroked="false">
                <v:path arrowok="t"/>
                <v:fill type="solid"/>
              </v:shape>
            </v:group>
            <v:group style="position:absolute;left:3639;top:999;width:10;height:20" coordorigin="3639,999" coordsize="10,20">
              <v:shape style="position:absolute;left:3639;top:999;width:10;height:20" coordorigin="3639,999" coordsize="10,20" path="m3639,1018l3648,1018,3648,999,3639,999,3639,1018xe" filled="true" fillcolor="#000000" stroked="false">
                <v:path arrowok="t"/>
                <v:fill type="solid"/>
              </v:shape>
            </v:group>
            <v:group style="position:absolute;left:3639;top:1018;width:10;height:20" coordorigin="3639,1018" coordsize="10,20">
              <v:shape style="position:absolute;left:3639;top:1018;width:10;height:20" coordorigin="3639,1018" coordsize="10,20" path="m3639,1037l3648,1037,3648,1018,3639,1018,3639,1037xe" filled="true" fillcolor="#000000" stroked="false">
                <v:path arrowok="t"/>
                <v:fill type="solid"/>
              </v:shape>
            </v:group>
            <v:group style="position:absolute;left:3639;top:1037;width:10;height:20" coordorigin="3639,1037" coordsize="10,20">
              <v:shape style="position:absolute;left:3639;top:1037;width:10;height:20" coordorigin="3639,1037" coordsize="10,20" path="m3639,1056l3648,1056,3648,1037,3639,1037,3639,1056xe" filled="true" fillcolor="#000000" stroked="false">
                <v:path arrowok="t"/>
                <v:fill type="solid"/>
              </v:shape>
            </v:group>
            <v:group style="position:absolute;left:3639;top:1056;width:10;height:20" coordorigin="3639,1056" coordsize="10,20">
              <v:shape style="position:absolute;left:3639;top:1056;width:10;height:20" coordorigin="3639,1056" coordsize="10,20" path="m3639,1076l3648,1076,3648,1056,3639,1056,3639,1076xe" filled="true" fillcolor="#000000" stroked="false">
                <v:path arrowok="t"/>
                <v:fill type="solid"/>
              </v:shape>
            </v:group>
            <v:group style="position:absolute;left:3639;top:1076;width:10;height:20" coordorigin="3639,1076" coordsize="10,20">
              <v:shape style="position:absolute;left:3639;top:1076;width:10;height:20" coordorigin="3639,1076" coordsize="10,20" path="m3639,1095l3648,1095,3648,1076,3639,1076,3639,1095xe" filled="true" fillcolor="#000000" stroked="false">
                <v:path arrowok="t"/>
                <v:fill type="solid"/>
              </v:shape>
            </v:group>
            <v:group style="position:absolute;left:3639;top:1095;width:10;height:20" coordorigin="3639,1095" coordsize="10,20">
              <v:shape style="position:absolute;left:3639;top:1095;width:10;height:20" coordorigin="3639,1095" coordsize="10,20" path="m3639,1114l3648,1114,3648,1095,3639,1095,3639,1114xe" filled="true" fillcolor="#000000" stroked="false">
                <v:path arrowok="t"/>
                <v:fill type="solid"/>
              </v:shape>
            </v:group>
            <v:group style="position:absolute;left:3639;top:1114;width:10;height:20" coordorigin="3639,1114" coordsize="10,20">
              <v:shape style="position:absolute;left:3639;top:1114;width:10;height:20" coordorigin="3639,1114" coordsize="10,20" path="m3639,1133l3648,1133,3648,1114,3639,1114,3639,1133xe" filled="true" fillcolor="#000000" stroked="false">
                <v:path arrowok="t"/>
                <v:fill type="solid"/>
              </v:shape>
            </v:group>
            <v:group style="position:absolute;left:3639;top:1133;width:10;height:20" coordorigin="3639,1133" coordsize="10,20">
              <v:shape style="position:absolute;left:3639;top:1133;width:10;height:20" coordorigin="3639,1133" coordsize="10,20" path="m3639,1152l3648,1152,3648,1133,3639,1133,3639,1152xe" filled="true" fillcolor="#000000" stroked="false">
                <v:path arrowok="t"/>
                <v:fill type="solid"/>
              </v:shape>
            </v:group>
            <v:group style="position:absolute;left:3639;top:1152;width:10;height:20" coordorigin="3639,1152" coordsize="10,20">
              <v:shape style="position:absolute;left:3639;top:1152;width:10;height:20" coordorigin="3639,1152" coordsize="10,20" path="m3639,1172l3648,1172,3648,1152,3639,1152,3639,1172xe" filled="true" fillcolor="#000000" stroked="false">
                <v:path arrowok="t"/>
                <v:fill type="solid"/>
              </v:shape>
            </v:group>
            <v:group style="position:absolute;left:3639;top:1172;width:10;height:20" coordorigin="3639,1172" coordsize="10,20">
              <v:shape style="position:absolute;left:3639;top:1172;width:10;height:20" coordorigin="3639,1172" coordsize="10,20" path="m3639,1191l3648,1191,3648,1172,3639,1172,3639,1191xe" filled="true" fillcolor="#000000" stroked="false">
                <v:path arrowok="t"/>
                <v:fill type="solid"/>
              </v:shape>
            </v:group>
            <v:group style="position:absolute;left:3639;top:1191;width:10;height:20" coordorigin="3639,1191" coordsize="10,20">
              <v:shape style="position:absolute;left:3639;top:1191;width:10;height:20" coordorigin="3639,1191" coordsize="10,20" path="m3639,1210l3648,1210,3648,1191,3639,1191,3639,1210xe" filled="true" fillcolor="#000000" stroked="false">
                <v:path arrowok="t"/>
                <v:fill type="solid"/>
              </v:shape>
            </v:group>
            <v:group style="position:absolute;left:3639;top:1210;width:10;height:20" coordorigin="3639,1210" coordsize="10,20">
              <v:shape style="position:absolute;left:3639;top:1210;width:10;height:20" coordorigin="3639,1210" coordsize="10,20" path="m3639,1229l3648,1229,3648,1210,3639,1210,3639,1229xe" filled="true" fillcolor="#000000" stroked="false">
                <v:path arrowok="t"/>
                <v:fill type="solid"/>
              </v:shape>
            </v:group>
            <v:group style="position:absolute;left:3639;top:1236;width:10;height:2" coordorigin="3639,1236" coordsize="10,2">
              <v:shape style="position:absolute;left:3639;top:1236;width:10;height:2" coordorigin="3639,1236" coordsize="10,0" path="m3639,1236l3648,1236e" filled="false" stroked="true" strokeweight=".72003pt" strokecolor="#000000">
                <v:path arrowok="t"/>
              </v:shape>
            </v:group>
            <v:group style="position:absolute;left:4491;top:845;width:10;height:20" coordorigin="4491,845" coordsize="10,20">
              <v:shape style="position:absolute;left:4491;top:845;width:10;height:20" coordorigin="4491,845" coordsize="10,20" path="m4491,864l4501,864,4501,845,4491,845,4491,864xe" filled="true" fillcolor="#000000" stroked="false">
                <v:path arrowok="t"/>
                <v:fill type="solid"/>
              </v:shape>
            </v:group>
            <v:group style="position:absolute;left:4491;top:864;width:10;height:20" coordorigin="4491,864" coordsize="10,20">
              <v:shape style="position:absolute;left:4491;top:864;width:10;height:20" coordorigin="4491,864" coordsize="10,20" path="m4491,884l4501,884,4501,864,4491,864,4491,884xe" filled="true" fillcolor="#000000" stroked="false">
                <v:path arrowok="t"/>
                <v:fill type="solid"/>
              </v:shape>
            </v:group>
            <v:group style="position:absolute;left:4491;top:884;width:10;height:20" coordorigin="4491,884" coordsize="10,20">
              <v:shape style="position:absolute;left:4491;top:884;width:10;height:20" coordorigin="4491,884" coordsize="10,20" path="m4491,903l4501,903,4501,884,4491,884,4491,903xe" filled="true" fillcolor="#000000" stroked="false">
                <v:path arrowok="t"/>
                <v:fill type="solid"/>
              </v:shape>
            </v:group>
            <v:group style="position:absolute;left:4491;top:903;width:10;height:20" coordorigin="4491,903" coordsize="10,20">
              <v:shape style="position:absolute;left:4491;top:903;width:10;height:20" coordorigin="4491,903" coordsize="10,20" path="m4491,922l4501,922,4501,903,4491,903,4491,922xe" filled="true" fillcolor="#000000" stroked="false">
                <v:path arrowok="t"/>
                <v:fill type="solid"/>
              </v:shape>
            </v:group>
            <v:group style="position:absolute;left:4491;top:922;width:10;height:20" coordorigin="4491,922" coordsize="10,20">
              <v:shape style="position:absolute;left:4491;top:922;width:10;height:20" coordorigin="4491,922" coordsize="10,20" path="m4491,941l4501,941,4501,922,4491,922,4491,941xe" filled="true" fillcolor="#000000" stroked="false">
                <v:path arrowok="t"/>
                <v:fill type="solid"/>
              </v:shape>
            </v:group>
            <v:group style="position:absolute;left:4491;top:941;width:10;height:20" coordorigin="4491,941" coordsize="10,20">
              <v:shape style="position:absolute;left:4491;top:941;width:10;height:20" coordorigin="4491,941" coordsize="10,20" path="m4491,960l4501,960,4501,941,4491,941,4491,960xe" filled="true" fillcolor="#000000" stroked="false">
                <v:path arrowok="t"/>
                <v:fill type="solid"/>
              </v:shape>
            </v:group>
            <v:group style="position:absolute;left:4491;top:960;width:10;height:20" coordorigin="4491,960" coordsize="10,20">
              <v:shape style="position:absolute;left:4491;top:960;width:10;height:20" coordorigin="4491,960" coordsize="10,20" path="m4491,980l4501,980,4501,960,4491,960,4491,980xe" filled="true" fillcolor="#000000" stroked="false">
                <v:path arrowok="t"/>
                <v:fill type="solid"/>
              </v:shape>
            </v:group>
            <v:group style="position:absolute;left:4491;top:980;width:10;height:20" coordorigin="4491,980" coordsize="10,20">
              <v:shape style="position:absolute;left:4491;top:980;width:10;height:20" coordorigin="4491,980" coordsize="10,20" path="m4491,999l4501,999,4501,980,4491,980,4491,999xe" filled="true" fillcolor="#000000" stroked="false">
                <v:path arrowok="t"/>
                <v:fill type="solid"/>
              </v:shape>
            </v:group>
            <v:group style="position:absolute;left:4491;top:999;width:10;height:20" coordorigin="4491,999" coordsize="10,20">
              <v:shape style="position:absolute;left:4491;top:999;width:10;height:20" coordorigin="4491,999" coordsize="10,20" path="m4491,1018l4501,1018,4501,999,4491,999,4491,1018xe" filled="true" fillcolor="#000000" stroked="false">
                <v:path arrowok="t"/>
                <v:fill type="solid"/>
              </v:shape>
            </v:group>
            <v:group style="position:absolute;left:4491;top:1018;width:10;height:20" coordorigin="4491,1018" coordsize="10,20">
              <v:shape style="position:absolute;left:4491;top:1018;width:10;height:20" coordorigin="4491,1018" coordsize="10,20" path="m4491,1037l4501,1037,4501,1018,4491,1018,4491,1037xe" filled="true" fillcolor="#000000" stroked="false">
                <v:path arrowok="t"/>
                <v:fill type="solid"/>
              </v:shape>
            </v:group>
            <v:group style="position:absolute;left:4491;top:1037;width:10;height:20" coordorigin="4491,1037" coordsize="10,20">
              <v:shape style="position:absolute;left:4491;top:1037;width:10;height:20" coordorigin="4491,1037" coordsize="10,20" path="m4491,1056l4501,1056,4501,1037,4491,1037,4491,1056xe" filled="true" fillcolor="#000000" stroked="false">
                <v:path arrowok="t"/>
                <v:fill type="solid"/>
              </v:shape>
            </v:group>
            <v:group style="position:absolute;left:4491;top:1056;width:10;height:20" coordorigin="4491,1056" coordsize="10,20">
              <v:shape style="position:absolute;left:4491;top:1056;width:10;height:20" coordorigin="4491,1056" coordsize="10,20" path="m4491,1076l4501,1076,4501,1056,4491,1056,4491,1076xe" filled="true" fillcolor="#000000" stroked="false">
                <v:path arrowok="t"/>
                <v:fill type="solid"/>
              </v:shape>
            </v:group>
            <v:group style="position:absolute;left:4491;top:1076;width:10;height:20" coordorigin="4491,1076" coordsize="10,20">
              <v:shape style="position:absolute;left:4491;top:1076;width:10;height:20" coordorigin="4491,1076" coordsize="10,20" path="m4491,1095l4501,1095,4501,1076,4491,1076,4491,1095xe" filled="true" fillcolor="#000000" stroked="false">
                <v:path arrowok="t"/>
                <v:fill type="solid"/>
              </v:shape>
            </v:group>
            <v:group style="position:absolute;left:4491;top:1095;width:10;height:20" coordorigin="4491,1095" coordsize="10,20">
              <v:shape style="position:absolute;left:4491;top:1095;width:10;height:20" coordorigin="4491,1095" coordsize="10,20" path="m4491,1114l4501,1114,4501,1095,4491,1095,4491,1114xe" filled="true" fillcolor="#000000" stroked="false">
                <v:path arrowok="t"/>
                <v:fill type="solid"/>
              </v:shape>
            </v:group>
            <v:group style="position:absolute;left:4491;top:1114;width:10;height:20" coordorigin="4491,1114" coordsize="10,20">
              <v:shape style="position:absolute;left:4491;top:1114;width:10;height:20" coordorigin="4491,1114" coordsize="10,20" path="m4491,1133l4501,1133,4501,1114,4491,1114,4491,1133xe" filled="true" fillcolor="#000000" stroked="false">
                <v:path arrowok="t"/>
                <v:fill type="solid"/>
              </v:shape>
            </v:group>
            <v:group style="position:absolute;left:4491;top:1133;width:10;height:20" coordorigin="4491,1133" coordsize="10,20">
              <v:shape style="position:absolute;left:4491;top:1133;width:10;height:20" coordorigin="4491,1133" coordsize="10,20" path="m4491,1152l4501,1152,4501,1133,4491,1133,4491,1152xe" filled="true" fillcolor="#000000" stroked="false">
                <v:path arrowok="t"/>
                <v:fill type="solid"/>
              </v:shape>
            </v:group>
            <v:group style="position:absolute;left:4491;top:1152;width:10;height:20" coordorigin="4491,1152" coordsize="10,20">
              <v:shape style="position:absolute;left:4491;top:1152;width:10;height:20" coordorigin="4491,1152" coordsize="10,20" path="m4491,1172l4501,1172,4501,1152,4491,1152,4491,1172xe" filled="true" fillcolor="#000000" stroked="false">
                <v:path arrowok="t"/>
                <v:fill type="solid"/>
              </v:shape>
            </v:group>
            <v:group style="position:absolute;left:4491;top:1172;width:10;height:20" coordorigin="4491,1172" coordsize="10,20">
              <v:shape style="position:absolute;left:4491;top:1172;width:10;height:20" coordorigin="4491,1172" coordsize="10,20" path="m4491,1191l4501,1191,4501,1172,4491,1172,4491,1191xe" filled="true" fillcolor="#000000" stroked="false">
                <v:path arrowok="t"/>
                <v:fill type="solid"/>
              </v:shape>
            </v:group>
            <v:group style="position:absolute;left:4491;top:1191;width:10;height:20" coordorigin="4491,1191" coordsize="10,20">
              <v:shape style="position:absolute;left:4491;top:1191;width:10;height:20" coordorigin="4491,1191" coordsize="10,20" path="m4491,1210l4501,1210,4501,1191,4491,1191,4491,1210xe" filled="true" fillcolor="#000000" stroked="false">
                <v:path arrowok="t"/>
                <v:fill type="solid"/>
              </v:shape>
            </v:group>
            <v:group style="position:absolute;left:4491;top:1210;width:10;height:20" coordorigin="4491,1210" coordsize="10,20">
              <v:shape style="position:absolute;left:4491;top:1210;width:10;height:20" coordorigin="4491,1210" coordsize="10,20" path="m4491,1229l4501,1229,4501,1210,4491,1210,4491,1229xe" filled="true" fillcolor="#000000" stroked="false">
                <v:path arrowok="t"/>
                <v:fill type="solid"/>
              </v:shape>
            </v:group>
            <v:group style="position:absolute;left:4491;top:1236;width:10;height:2" coordorigin="4491,1236" coordsize="10,2">
              <v:shape style="position:absolute;left:4491;top:1236;width:10;height:2" coordorigin="4491,1236" coordsize="10,0" path="m4491,1236l4501,1236e" filled="false" stroked="true" strokeweight=".72003pt" strokecolor="#000000">
                <v:path arrowok="t"/>
              </v:shape>
            </v:group>
            <v:group style="position:absolute;left:5329;top:845;width:10;height:20" coordorigin="5329,845" coordsize="10,20">
              <v:shape style="position:absolute;left:5329;top:845;width:10;height:20" coordorigin="5329,845" coordsize="10,20" path="m5329,864l5339,864,5339,845,5329,845,5329,864xe" filled="true" fillcolor="#000000" stroked="false">
                <v:path arrowok="t"/>
                <v:fill type="solid"/>
              </v:shape>
            </v:group>
            <v:group style="position:absolute;left:5329;top:864;width:10;height:20" coordorigin="5329,864" coordsize="10,20">
              <v:shape style="position:absolute;left:5329;top:864;width:10;height:20" coordorigin="5329,864" coordsize="10,20" path="m5329,884l5339,884,5339,864,5329,864,5329,884xe" filled="true" fillcolor="#000000" stroked="false">
                <v:path arrowok="t"/>
                <v:fill type="solid"/>
              </v:shape>
            </v:group>
            <v:group style="position:absolute;left:5329;top:884;width:10;height:20" coordorigin="5329,884" coordsize="10,20">
              <v:shape style="position:absolute;left:5329;top:884;width:10;height:20" coordorigin="5329,884" coordsize="10,20" path="m5329,903l5339,903,5339,884,5329,884,5329,903xe" filled="true" fillcolor="#000000" stroked="false">
                <v:path arrowok="t"/>
                <v:fill type="solid"/>
              </v:shape>
            </v:group>
            <v:group style="position:absolute;left:5329;top:903;width:10;height:20" coordorigin="5329,903" coordsize="10,20">
              <v:shape style="position:absolute;left:5329;top:903;width:10;height:20" coordorigin="5329,903" coordsize="10,20" path="m5329,922l5339,922,5339,903,5329,903,5329,922xe" filled="true" fillcolor="#000000" stroked="false">
                <v:path arrowok="t"/>
                <v:fill type="solid"/>
              </v:shape>
            </v:group>
            <v:group style="position:absolute;left:5329;top:922;width:10;height:20" coordorigin="5329,922" coordsize="10,20">
              <v:shape style="position:absolute;left:5329;top:922;width:10;height:20" coordorigin="5329,922" coordsize="10,20" path="m5329,941l5339,941,5339,922,5329,922,5329,941xe" filled="true" fillcolor="#000000" stroked="false">
                <v:path arrowok="t"/>
                <v:fill type="solid"/>
              </v:shape>
            </v:group>
            <v:group style="position:absolute;left:5329;top:941;width:10;height:20" coordorigin="5329,941" coordsize="10,20">
              <v:shape style="position:absolute;left:5329;top:941;width:10;height:20" coordorigin="5329,941" coordsize="10,20" path="m5329,960l5339,960,5339,941,5329,941,5329,960xe" filled="true" fillcolor="#000000" stroked="false">
                <v:path arrowok="t"/>
                <v:fill type="solid"/>
              </v:shape>
            </v:group>
            <v:group style="position:absolute;left:5329;top:960;width:10;height:20" coordorigin="5329,960" coordsize="10,20">
              <v:shape style="position:absolute;left:5329;top:960;width:10;height:20" coordorigin="5329,960" coordsize="10,20" path="m5329,980l5339,980,5339,960,5329,960,5329,980xe" filled="true" fillcolor="#000000" stroked="false">
                <v:path arrowok="t"/>
                <v:fill type="solid"/>
              </v:shape>
            </v:group>
            <v:group style="position:absolute;left:5329;top:980;width:10;height:20" coordorigin="5329,980" coordsize="10,20">
              <v:shape style="position:absolute;left:5329;top:980;width:10;height:20" coordorigin="5329,980" coordsize="10,20" path="m5329,999l5339,999,5339,980,5329,980,5329,999xe" filled="true" fillcolor="#000000" stroked="false">
                <v:path arrowok="t"/>
                <v:fill type="solid"/>
              </v:shape>
            </v:group>
            <v:group style="position:absolute;left:5329;top:999;width:10;height:20" coordorigin="5329,999" coordsize="10,20">
              <v:shape style="position:absolute;left:5329;top:999;width:10;height:20" coordorigin="5329,999" coordsize="10,20" path="m5329,1018l5339,1018,5339,999,5329,999,5329,1018xe" filled="true" fillcolor="#000000" stroked="false">
                <v:path arrowok="t"/>
                <v:fill type="solid"/>
              </v:shape>
            </v:group>
            <v:group style="position:absolute;left:5329;top:1018;width:10;height:20" coordorigin="5329,1018" coordsize="10,20">
              <v:shape style="position:absolute;left:5329;top:1018;width:10;height:20" coordorigin="5329,1018" coordsize="10,20" path="m5329,1037l5339,1037,5339,1018,5329,1018,5329,1037xe" filled="true" fillcolor="#000000" stroked="false">
                <v:path arrowok="t"/>
                <v:fill type="solid"/>
              </v:shape>
            </v:group>
            <v:group style="position:absolute;left:5329;top:1037;width:10;height:20" coordorigin="5329,1037" coordsize="10,20">
              <v:shape style="position:absolute;left:5329;top:1037;width:10;height:20" coordorigin="5329,1037" coordsize="10,20" path="m5329,1056l5339,1056,5339,1037,5329,1037,5329,1056xe" filled="true" fillcolor="#000000" stroked="false">
                <v:path arrowok="t"/>
                <v:fill type="solid"/>
              </v:shape>
            </v:group>
            <v:group style="position:absolute;left:5329;top:1056;width:10;height:20" coordorigin="5329,1056" coordsize="10,20">
              <v:shape style="position:absolute;left:5329;top:1056;width:10;height:20" coordorigin="5329,1056" coordsize="10,20" path="m5329,1076l5339,1076,5339,1056,5329,1056,5329,1076xe" filled="true" fillcolor="#000000" stroked="false">
                <v:path arrowok="t"/>
                <v:fill type="solid"/>
              </v:shape>
            </v:group>
            <v:group style="position:absolute;left:5329;top:1076;width:10;height:20" coordorigin="5329,1076" coordsize="10,20">
              <v:shape style="position:absolute;left:5329;top:1076;width:10;height:20" coordorigin="5329,1076" coordsize="10,20" path="m5329,1095l5339,1095,5339,1076,5329,1076,5329,1095xe" filled="true" fillcolor="#000000" stroked="false">
                <v:path arrowok="t"/>
                <v:fill type="solid"/>
              </v:shape>
            </v:group>
            <v:group style="position:absolute;left:5329;top:1095;width:10;height:20" coordorigin="5329,1095" coordsize="10,20">
              <v:shape style="position:absolute;left:5329;top:1095;width:10;height:20" coordorigin="5329,1095" coordsize="10,20" path="m5329,1114l5339,1114,5339,1095,5329,1095,5329,1114xe" filled="true" fillcolor="#000000" stroked="false">
                <v:path arrowok="t"/>
                <v:fill type="solid"/>
              </v:shape>
            </v:group>
            <v:group style="position:absolute;left:5329;top:1114;width:10;height:20" coordorigin="5329,1114" coordsize="10,20">
              <v:shape style="position:absolute;left:5329;top:1114;width:10;height:20" coordorigin="5329,1114" coordsize="10,20" path="m5329,1133l5339,1133,5339,1114,5329,1114,5329,1133xe" filled="true" fillcolor="#000000" stroked="false">
                <v:path arrowok="t"/>
                <v:fill type="solid"/>
              </v:shape>
            </v:group>
            <v:group style="position:absolute;left:5329;top:1133;width:10;height:20" coordorigin="5329,1133" coordsize="10,20">
              <v:shape style="position:absolute;left:5329;top:1133;width:10;height:20" coordorigin="5329,1133" coordsize="10,20" path="m5329,1152l5339,1152,5339,1133,5329,1133,5329,1152xe" filled="true" fillcolor="#000000" stroked="false">
                <v:path arrowok="t"/>
                <v:fill type="solid"/>
              </v:shape>
            </v:group>
            <v:group style="position:absolute;left:5329;top:1152;width:10;height:20" coordorigin="5329,1152" coordsize="10,20">
              <v:shape style="position:absolute;left:5329;top:1152;width:10;height:20" coordorigin="5329,1152" coordsize="10,20" path="m5329,1172l5339,1172,5339,1152,5329,1152,5329,1172xe" filled="true" fillcolor="#000000" stroked="false">
                <v:path arrowok="t"/>
                <v:fill type="solid"/>
              </v:shape>
            </v:group>
            <v:group style="position:absolute;left:5329;top:1172;width:10;height:20" coordorigin="5329,1172" coordsize="10,20">
              <v:shape style="position:absolute;left:5329;top:1172;width:10;height:20" coordorigin="5329,1172" coordsize="10,20" path="m5329,1191l5339,1191,5339,1172,5329,1172,5329,1191xe" filled="true" fillcolor="#000000" stroked="false">
                <v:path arrowok="t"/>
                <v:fill type="solid"/>
              </v:shape>
            </v:group>
            <v:group style="position:absolute;left:5329;top:1191;width:10;height:20" coordorigin="5329,1191" coordsize="10,20">
              <v:shape style="position:absolute;left:5329;top:1191;width:10;height:20" coordorigin="5329,1191" coordsize="10,20" path="m5329,1210l5339,1210,5339,1191,5329,1191,5329,1210xe" filled="true" fillcolor="#000000" stroked="false">
                <v:path arrowok="t"/>
                <v:fill type="solid"/>
              </v:shape>
            </v:group>
            <v:group style="position:absolute;left:5329;top:1210;width:10;height:20" coordorigin="5329,1210" coordsize="10,20">
              <v:shape style="position:absolute;left:5329;top:1210;width:10;height:20" coordorigin="5329,1210" coordsize="10,20" path="m5329,1229l5339,1229,5339,1210,5329,1210,5329,1229xe" filled="true" fillcolor="#000000" stroked="false">
                <v:path arrowok="t"/>
                <v:fill type="solid"/>
              </v:shape>
            </v:group>
            <v:group style="position:absolute;left:5329;top:1236;width:10;height:2" coordorigin="5329,1236" coordsize="10,2">
              <v:shape style="position:absolute;left:5329;top:1236;width:10;height:2" coordorigin="5329,1236" coordsize="10,0" path="m5329,1236l5339,1236e" filled="false" stroked="true" strokeweight=".72003pt" strokecolor="#000000">
                <v:path arrowok="t"/>
              </v:shape>
            </v:group>
            <v:group style="position:absolute;left:5895;top:845;width:10;height:20" coordorigin="5895,845" coordsize="10,20">
              <v:shape style="position:absolute;left:5895;top:845;width:10;height:20" coordorigin="5895,845" coordsize="10,20" path="m5895,864l5905,864,5905,845,5895,845,5895,864xe" filled="true" fillcolor="#000000" stroked="false">
                <v:path arrowok="t"/>
                <v:fill type="solid"/>
              </v:shape>
            </v:group>
            <v:group style="position:absolute;left:5895;top:864;width:10;height:20" coordorigin="5895,864" coordsize="10,20">
              <v:shape style="position:absolute;left:5895;top:864;width:10;height:20" coordorigin="5895,864" coordsize="10,20" path="m5895,884l5905,884,5905,864,5895,864,5895,884xe" filled="true" fillcolor="#000000" stroked="false">
                <v:path arrowok="t"/>
                <v:fill type="solid"/>
              </v:shape>
            </v:group>
            <v:group style="position:absolute;left:5895;top:884;width:10;height:20" coordorigin="5895,884" coordsize="10,20">
              <v:shape style="position:absolute;left:5895;top:884;width:10;height:20" coordorigin="5895,884" coordsize="10,20" path="m5895,903l5905,903,5905,884,5895,884,5895,903xe" filled="true" fillcolor="#000000" stroked="false">
                <v:path arrowok="t"/>
                <v:fill type="solid"/>
              </v:shape>
            </v:group>
            <v:group style="position:absolute;left:5895;top:903;width:10;height:20" coordorigin="5895,903" coordsize="10,20">
              <v:shape style="position:absolute;left:5895;top:903;width:10;height:20" coordorigin="5895,903" coordsize="10,20" path="m5895,922l5905,922,5905,903,5895,903,5895,922xe" filled="true" fillcolor="#000000" stroked="false">
                <v:path arrowok="t"/>
                <v:fill type="solid"/>
              </v:shape>
            </v:group>
            <v:group style="position:absolute;left:5895;top:922;width:10;height:20" coordorigin="5895,922" coordsize="10,20">
              <v:shape style="position:absolute;left:5895;top:922;width:10;height:20" coordorigin="5895,922" coordsize="10,20" path="m5895,941l5905,941,5905,922,5895,922,5895,941xe" filled="true" fillcolor="#000000" stroked="false">
                <v:path arrowok="t"/>
                <v:fill type="solid"/>
              </v:shape>
            </v:group>
            <v:group style="position:absolute;left:5895;top:941;width:10;height:20" coordorigin="5895,941" coordsize="10,20">
              <v:shape style="position:absolute;left:5895;top:941;width:10;height:20" coordorigin="5895,941" coordsize="10,20" path="m5895,960l5905,960,5905,941,5895,941,5895,960xe" filled="true" fillcolor="#000000" stroked="false">
                <v:path arrowok="t"/>
                <v:fill type="solid"/>
              </v:shape>
            </v:group>
            <v:group style="position:absolute;left:5895;top:960;width:10;height:20" coordorigin="5895,960" coordsize="10,20">
              <v:shape style="position:absolute;left:5895;top:960;width:10;height:20" coordorigin="5895,960" coordsize="10,20" path="m5895,980l5905,980,5905,960,5895,960,5895,980xe" filled="true" fillcolor="#000000" stroked="false">
                <v:path arrowok="t"/>
                <v:fill type="solid"/>
              </v:shape>
            </v:group>
            <v:group style="position:absolute;left:5895;top:980;width:10;height:20" coordorigin="5895,980" coordsize="10,20">
              <v:shape style="position:absolute;left:5895;top:980;width:10;height:20" coordorigin="5895,980" coordsize="10,20" path="m5895,999l5905,999,5905,980,5895,980,5895,999xe" filled="true" fillcolor="#000000" stroked="false">
                <v:path arrowok="t"/>
                <v:fill type="solid"/>
              </v:shape>
            </v:group>
            <v:group style="position:absolute;left:5895;top:999;width:10;height:20" coordorigin="5895,999" coordsize="10,20">
              <v:shape style="position:absolute;left:5895;top:999;width:10;height:20" coordorigin="5895,999" coordsize="10,20" path="m5895,1018l5905,1018,5905,999,5895,999,5895,1018xe" filled="true" fillcolor="#000000" stroked="false">
                <v:path arrowok="t"/>
                <v:fill type="solid"/>
              </v:shape>
            </v:group>
            <v:group style="position:absolute;left:5895;top:1018;width:10;height:20" coordorigin="5895,1018" coordsize="10,20">
              <v:shape style="position:absolute;left:5895;top:1018;width:10;height:20" coordorigin="5895,1018" coordsize="10,20" path="m5895,1037l5905,1037,5905,1018,5895,1018,5895,1037xe" filled="true" fillcolor="#000000" stroked="false">
                <v:path arrowok="t"/>
                <v:fill type="solid"/>
              </v:shape>
            </v:group>
            <v:group style="position:absolute;left:5895;top:1037;width:10;height:20" coordorigin="5895,1037" coordsize="10,20">
              <v:shape style="position:absolute;left:5895;top:1037;width:10;height:20" coordorigin="5895,1037" coordsize="10,20" path="m5895,1056l5905,1056,5905,1037,5895,1037,5895,1056xe" filled="true" fillcolor="#000000" stroked="false">
                <v:path arrowok="t"/>
                <v:fill type="solid"/>
              </v:shape>
            </v:group>
            <v:group style="position:absolute;left:5895;top:1056;width:10;height:20" coordorigin="5895,1056" coordsize="10,20">
              <v:shape style="position:absolute;left:5895;top:1056;width:10;height:20" coordorigin="5895,1056" coordsize="10,20" path="m5895,1076l5905,1076,5905,1056,5895,1056,5895,1076xe" filled="true" fillcolor="#000000" stroked="false">
                <v:path arrowok="t"/>
                <v:fill type="solid"/>
              </v:shape>
            </v:group>
            <v:group style="position:absolute;left:5895;top:1076;width:10;height:20" coordorigin="5895,1076" coordsize="10,20">
              <v:shape style="position:absolute;left:5895;top:1076;width:10;height:20" coordorigin="5895,1076" coordsize="10,20" path="m5895,1095l5905,1095,5905,1076,5895,1076,5895,1095xe" filled="true" fillcolor="#000000" stroked="false">
                <v:path arrowok="t"/>
                <v:fill type="solid"/>
              </v:shape>
            </v:group>
            <v:group style="position:absolute;left:5895;top:1095;width:10;height:20" coordorigin="5895,1095" coordsize="10,20">
              <v:shape style="position:absolute;left:5895;top:1095;width:10;height:20" coordorigin="5895,1095" coordsize="10,20" path="m5895,1114l5905,1114,5905,1095,5895,1095,5895,1114xe" filled="true" fillcolor="#000000" stroked="false">
                <v:path arrowok="t"/>
                <v:fill type="solid"/>
              </v:shape>
            </v:group>
            <v:group style="position:absolute;left:5895;top:1114;width:10;height:20" coordorigin="5895,1114" coordsize="10,20">
              <v:shape style="position:absolute;left:5895;top:1114;width:10;height:20" coordorigin="5895,1114" coordsize="10,20" path="m5895,1133l5905,1133,5905,1114,5895,1114,5895,1133xe" filled="true" fillcolor="#000000" stroked="false">
                <v:path arrowok="t"/>
                <v:fill type="solid"/>
              </v:shape>
            </v:group>
            <v:group style="position:absolute;left:5895;top:1133;width:10;height:20" coordorigin="5895,1133" coordsize="10,20">
              <v:shape style="position:absolute;left:5895;top:1133;width:10;height:20" coordorigin="5895,1133" coordsize="10,20" path="m5895,1152l5905,1152,5905,1133,5895,1133,5895,1152xe" filled="true" fillcolor="#000000" stroked="false">
                <v:path arrowok="t"/>
                <v:fill type="solid"/>
              </v:shape>
            </v:group>
            <v:group style="position:absolute;left:5895;top:1152;width:10;height:20" coordorigin="5895,1152" coordsize="10,20">
              <v:shape style="position:absolute;left:5895;top:1152;width:10;height:20" coordorigin="5895,1152" coordsize="10,20" path="m5895,1172l5905,1172,5905,1152,5895,1152,5895,1172xe" filled="true" fillcolor="#000000" stroked="false">
                <v:path arrowok="t"/>
                <v:fill type="solid"/>
              </v:shape>
            </v:group>
            <v:group style="position:absolute;left:5895;top:1172;width:10;height:20" coordorigin="5895,1172" coordsize="10,20">
              <v:shape style="position:absolute;left:5895;top:1172;width:10;height:20" coordorigin="5895,1172" coordsize="10,20" path="m5895,1191l5905,1191,5905,1172,5895,1172,5895,1191xe" filled="true" fillcolor="#000000" stroked="false">
                <v:path arrowok="t"/>
                <v:fill type="solid"/>
              </v:shape>
            </v:group>
            <v:group style="position:absolute;left:5895;top:1191;width:10;height:20" coordorigin="5895,1191" coordsize="10,20">
              <v:shape style="position:absolute;left:5895;top:1191;width:10;height:20" coordorigin="5895,1191" coordsize="10,20" path="m5895,1210l5905,1210,5905,1191,5895,1191,5895,1210xe" filled="true" fillcolor="#000000" stroked="false">
                <v:path arrowok="t"/>
                <v:fill type="solid"/>
              </v:shape>
            </v:group>
            <v:group style="position:absolute;left:5895;top:1210;width:10;height:20" coordorigin="5895,1210" coordsize="10,20">
              <v:shape style="position:absolute;left:5895;top:1210;width:10;height:20" coordorigin="5895,1210" coordsize="10,20" path="m5895,1229l5905,1229,5905,1210,5895,1210,5895,1229xe" filled="true" fillcolor="#000000" stroked="false">
                <v:path arrowok="t"/>
                <v:fill type="solid"/>
              </v:shape>
            </v:group>
            <v:group style="position:absolute;left:5895;top:1236;width:10;height:2" coordorigin="5895,1236" coordsize="10,2">
              <v:shape style="position:absolute;left:5895;top:1236;width:10;height:2" coordorigin="5895,1236" coordsize="10,0" path="m5895,1236l5905,1236e" filled="false" stroked="true" strokeweight=".72003pt" strokecolor="#000000">
                <v:path arrowok="t"/>
              </v:shape>
            </v:group>
            <v:group style="position:absolute;left:6887;top:845;width:10;height:20" coordorigin="6887,845" coordsize="10,20">
              <v:shape style="position:absolute;left:6887;top:845;width:10;height:20" coordorigin="6887,845" coordsize="10,20" path="m6887,864l6897,864,6897,845,6887,845,6887,864xe" filled="true" fillcolor="#000000" stroked="false">
                <v:path arrowok="t"/>
                <v:fill type="solid"/>
              </v:shape>
            </v:group>
            <v:group style="position:absolute;left:6887;top:864;width:10;height:20" coordorigin="6887,864" coordsize="10,20">
              <v:shape style="position:absolute;left:6887;top:864;width:10;height:20" coordorigin="6887,864" coordsize="10,20" path="m6887,884l6897,884,6897,864,6887,864,6887,884xe" filled="true" fillcolor="#000000" stroked="false">
                <v:path arrowok="t"/>
                <v:fill type="solid"/>
              </v:shape>
            </v:group>
            <v:group style="position:absolute;left:6887;top:884;width:10;height:20" coordorigin="6887,884" coordsize="10,20">
              <v:shape style="position:absolute;left:6887;top:884;width:10;height:20" coordorigin="6887,884" coordsize="10,20" path="m6887,903l6897,903,6897,884,6887,884,6887,903xe" filled="true" fillcolor="#000000" stroked="false">
                <v:path arrowok="t"/>
                <v:fill type="solid"/>
              </v:shape>
            </v:group>
            <v:group style="position:absolute;left:6887;top:903;width:10;height:20" coordorigin="6887,903" coordsize="10,20">
              <v:shape style="position:absolute;left:6887;top:903;width:10;height:20" coordorigin="6887,903" coordsize="10,20" path="m6887,922l6897,922,6897,903,6887,903,6887,922xe" filled="true" fillcolor="#000000" stroked="false">
                <v:path arrowok="t"/>
                <v:fill type="solid"/>
              </v:shape>
            </v:group>
            <v:group style="position:absolute;left:6887;top:922;width:10;height:20" coordorigin="6887,922" coordsize="10,20">
              <v:shape style="position:absolute;left:6887;top:922;width:10;height:20" coordorigin="6887,922" coordsize="10,20" path="m6887,941l6897,941,6897,922,6887,922,6887,941xe" filled="true" fillcolor="#000000" stroked="false">
                <v:path arrowok="t"/>
                <v:fill type="solid"/>
              </v:shape>
            </v:group>
            <v:group style="position:absolute;left:6887;top:941;width:10;height:20" coordorigin="6887,941" coordsize="10,20">
              <v:shape style="position:absolute;left:6887;top:941;width:10;height:20" coordorigin="6887,941" coordsize="10,20" path="m6887,960l6897,960,6897,941,6887,941,6887,960xe" filled="true" fillcolor="#000000" stroked="false">
                <v:path arrowok="t"/>
                <v:fill type="solid"/>
              </v:shape>
            </v:group>
            <v:group style="position:absolute;left:6887;top:960;width:10;height:20" coordorigin="6887,960" coordsize="10,20">
              <v:shape style="position:absolute;left:6887;top:960;width:10;height:20" coordorigin="6887,960" coordsize="10,20" path="m6887,980l6897,980,6897,960,6887,960,6887,980xe" filled="true" fillcolor="#000000" stroked="false">
                <v:path arrowok="t"/>
                <v:fill type="solid"/>
              </v:shape>
            </v:group>
            <v:group style="position:absolute;left:6887;top:980;width:10;height:20" coordorigin="6887,980" coordsize="10,20">
              <v:shape style="position:absolute;left:6887;top:980;width:10;height:20" coordorigin="6887,980" coordsize="10,20" path="m6887,999l6897,999,6897,980,6887,980,6887,999xe" filled="true" fillcolor="#000000" stroked="false">
                <v:path arrowok="t"/>
                <v:fill type="solid"/>
              </v:shape>
            </v:group>
            <v:group style="position:absolute;left:6887;top:999;width:10;height:20" coordorigin="6887,999" coordsize="10,20">
              <v:shape style="position:absolute;left:6887;top:999;width:10;height:20" coordorigin="6887,999" coordsize="10,20" path="m6887,1018l6897,1018,6897,999,6887,999,6887,1018xe" filled="true" fillcolor="#000000" stroked="false">
                <v:path arrowok="t"/>
                <v:fill type="solid"/>
              </v:shape>
            </v:group>
            <v:group style="position:absolute;left:6887;top:1018;width:10;height:20" coordorigin="6887,1018" coordsize="10,20">
              <v:shape style="position:absolute;left:6887;top:1018;width:10;height:20" coordorigin="6887,1018" coordsize="10,20" path="m6887,1037l6897,1037,6897,1018,6887,1018,6887,1037xe" filled="true" fillcolor="#000000" stroked="false">
                <v:path arrowok="t"/>
                <v:fill type="solid"/>
              </v:shape>
            </v:group>
            <v:group style="position:absolute;left:6887;top:1037;width:10;height:20" coordorigin="6887,1037" coordsize="10,20">
              <v:shape style="position:absolute;left:6887;top:1037;width:10;height:20" coordorigin="6887,1037" coordsize="10,20" path="m6887,1056l6897,1056,6897,1037,6887,1037,6887,1056xe" filled="true" fillcolor="#000000" stroked="false">
                <v:path arrowok="t"/>
                <v:fill type="solid"/>
              </v:shape>
            </v:group>
            <v:group style="position:absolute;left:6887;top:1056;width:10;height:20" coordorigin="6887,1056" coordsize="10,20">
              <v:shape style="position:absolute;left:6887;top:1056;width:10;height:20" coordorigin="6887,1056" coordsize="10,20" path="m6887,1076l6897,1076,6897,1056,6887,1056,6887,1076xe" filled="true" fillcolor="#000000" stroked="false">
                <v:path arrowok="t"/>
                <v:fill type="solid"/>
              </v:shape>
            </v:group>
            <v:group style="position:absolute;left:6887;top:1076;width:10;height:20" coordorigin="6887,1076" coordsize="10,20">
              <v:shape style="position:absolute;left:6887;top:1076;width:10;height:20" coordorigin="6887,1076" coordsize="10,20" path="m6887,1095l6897,1095,6897,1076,6887,1076,6887,1095xe" filled="true" fillcolor="#000000" stroked="false">
                <v:path arrowok="t"/>
                <v:fill type="solid"/>
              </v:shape>
            </v:group>
            <v:group style="position:absolute;left:6887;top:1095;width:10;height:20" coordorigin="6887,1095" coordsize="10,20">
              <v:shape style="position:absolute;left:6887;top:1095;width:10;height:20" coordorigin="6887,1095" coordsize="10,20" path="m6887,1114l6897,1114,6897,1095,6887,1095,6887,1114xe" filled="true" fillcolor="#000000" stroked="false">
                <v:path arrowok="t"/>
                <v:fill type="solid"/>
              </v:shape>
            </v:group>
            <v:group style="position:absolute;left:6887;top:1114;width:10;height:20" coordorigin="6887,1114" coordsize="10,20">
              <v:shape style="position:absolute;left:6887;top:1114;width:10;height:20" coordorigin="6887,1114" coordsize="10,20" path="m6887,1133l6897,1133,6897,1114,6887,1114,6887,1133xe" filled="true" fillcolor="#000000" stroked="false">
                <v:path arrowok="t"/>
                <v:fill type="solid"/>
              </v:shape>
            </v:group>
            <v:group style="position:absolute;left:6887;top:1133;width:10;height:20" coordorigin="6887,1133" coordsize="10,20">
              <v:shape style="position:absolute;left:6887;top:1133;width:10;height:20" coordorigin="6887,1133" coordsize="10,20" path="m6887,1152l6897,1152,6897,1133,6887,1133,6887,1152xe" filled="true" fillcolor="#000000" stroked="false">
                <v:path arrowok="t"/>
                <v:fill type="solid"/>
              </v:shape>
            </v:group>
            <v:group style="position:absolute;left:6887;top:1152;width:10;height:20" coordorigin="6887,1152" coordsize="10,20">
              <v:shape style="position:absolute;left:6887;top:1152;width:10;height:20" coordorigin="6887,1152" coordsize="10,20" path="m6887,1172l6897,1172,6897,1152,6887,1152,6887,1172xe" filled="true" fillcolor="#000000" stroked="false">
                <v:path arrowok="t"/>
                <v:fill type="solid"/>
              </v:shape>
            </v:group>
            <v:group style="position:absolute;left:6887;top:1172;width:10;height:20" coordorigin="6887,1172" coordsize="10,20">
              <v:shape style="position:absolute;left:6887;top:1172;width:10;height:20" coordorigin="6887,1172" coordsize="10,20" path="m6887,1191l6897,1191,6897,1172,6887,1172,6887,1191xe" filled="true" fillcolor="#000000" stroked="false">
                <v:path arrowok="t"/>
                <v:fill type="solid"/>
              </v:shape>
            </v:group>
            <v:group style="position:absolute;left:6887;top:1191;width:10;height:20" coordorigin="6887,1191" coordsize="10,20">
              <v:shape style="position:absolute;left:6887;top:1191;width:10;height:20" coordorigin="6887,1191" coordsize="10,20" path="m6887,1210l6897,1210,6897,1191,6887,1191,6887,1210xe" filled="true" fillcolor="#000000" stroked="false">
                <v:path arrowok="t"/>
                <v:fill type="solid"/>
              </v:shape>
            </v:group>
            <v:group style="position:absolute;left:6887;top:1210;width:10;height:20" coordorigin="6887,1210" coordsize="10,20">
              <v:shape style="position:absolute;left:6887;top:1210;width:10;height:20" coordorigin="6887,1210" coordsize="10,20" path="m6887,1229l6897,1229,6897,1210,6887,1210,6887,1229xe" filled="true" fillcolor="#000000" stroked="false">
                <v:path arrowok="t"/>
                <v:fill type="solid"/>
              </v:shape>
            </v:group>
            <v:group style="position:absolute;left:6887;top:1236;width:10;height:2" coordorigin="6887,1236" coordsize="10,2">
              <v:shape style="position:absolute;left:6887;top:1236;width:10;height:2" coordorigin="6887,1236" coordsize="10,0" path="m6887,1236l6897,1236e" filled="false" stroked="true" strokeweight=".72003pt" strokecolor="#000000">
                <v:path arrowok="t"/>
              </v:shape>
            </v:group>
            <v:group style="position:absolute;left:8034;top:845;width:10;height:20" coordorigin="8034,845" coordsize="10,20">
              <v:shape style="position:absolute;left:8034;top:845;width:10;height:20" coordorigin="8034,845" coordsize="10,20" path="m8034,864l8044,864,8044,845,8034,845,8034,864xe" filled="true" fillcolor="#000000" stroked="false">
                <v:path arrowok="t"/>
                <v:fill type="solid"/>
              </v:shape>
            </v:group>
            <v:group style="position:absolute;left:8034;top:864;width:10;height:20" coordorigin="8034,864" coordsize="10,20">
              <v:shape style="position:absolute;left:8034;top:864;width:10;height:20" coordorigin="8034,864" coordsize="10,20" path="m8034,884l8044,884,8044,864,8034,864,8034,884xe" filled="true" fillcolor="#000000" stroked="false">
                <v:path arrowok="t"/>
                <v:fill type="solid"/>
              </v:shape>
            </v:group>
            <v:group style="position:absolute;left:8034;top:884;width:10;height:20" coordorigin="8034,884" coordsize="10,20">
              <v:shape style="position:absolute;left:8034;top:884;width:10;height:20" coordorigin="8034,884" coordsize="10,20" path="m8034,903l8044,903,8044,884,8034,884,8034,903xe" filled="true" fillcolor="#000000" stroked="false">
                <v:path arrowok="t"/>
                <v:fill type="solid"/>
              </v:shape>
            </v:group>
            <v:group style="position:absolute;left:8034;top:903;width:10;height:20" coordorigin="8034,903" coordsize="10,20">
              <v:shape style="position:absolute;left:8034;top:903;width:10;height:20" coordorigin="8034,903" coordsize="10,20" path="m8034,922l8044,922,8044,903,8034,903,8034,922xe" filled="true" fillcolor="#000000" stroked="false">
                <v:path arrowok="t"/>
                <v:fill type="solid"/>
              </v:shape>
            </v:group>
            <v:group style="position:absolute;left:8034;top:922;width:10;height:20" coordorigin="8034,922" coordsize="10,20">
              <v:shape style="position:absolute;left:8034;top:922;width:10;height:20" coordorigin="8034,922" coordsize="10,20" path="m8034,941l8044,941,8044,922,8034,922,8034,941xe" filled="true" fillcolor="#000000" stroked="false">
                <v:path arrowok="t"/>
                <v:fill type="solid"/>
              </v:shape>
            </v:group>
            <v:group style="position:absolute;left:8034;top:941;width:10;height:20" coordorigin="8034,941" coordsize="10,20">
              <v:shape style="position:absolute;left:8034;top:941;width:10;height:20" coordorigin="8034,941" coordsize="10,20" path="m8034,960l8044,960,8044,941,8034,941,8034,960xe" filled="true" fillcolor="#000000" stroked="false">
                <v:path arrowok="t"/>
                <v:fill type="solid"/>
              </v:shape>
            </v:group>
            <v:group style="position:absolute;left:8034;top:960;width:10;height:20" coordorigin="8034,960" coordsize="10,20">
              <v:shape style="position:absolute;left:8034;top:960;width:10;height:20" coordorigin="8034,960" coordsize="10,20" path="m8034,980l8044,980,8044,960,8034,960,8034,980xe" filled="true" fillcolor="#000000" stroked="false">
                <v:path arrowok="t"/>
                <v:fill type="solid"/>
              </v:shape>
            </v:group>
            <v:group style="position:absolute;left:8034;top:980;width:10;height:20" coordorigin="8034,980" coordsize="10,20">
              <v:shape style="position:absolute;left:8034;top:980;width:10;height:20" coordorigin="8034,980" coordsize="10,20" path="m8034,999l8044,999,8044,980,8034,980,8034,999xe" filled="true" fillcolor="#000000" stroked="false">
                <v:path arrowok="t"/>
                <v:fill type="solid"/>
              </v:shape>
            </v:group>
            <v:group style="position:absolute;left:8034;top:999;width:10;height:20" coordorigin="8034,999" coordsize="10,20">
              <v:shape style="position:absolute;left:8034;top:999;width:10;height:20" coordorigin="8034,999" coordsize="10,20" path="m8034,1018l8044,1018,8044,999,8034,999,8034,1018xe" filled="true" fillcolor="#000000" stroked="false">
                <v:path arrowok="t"/>
                <v:fill type="solid"/>
              </v:shape>
            </v:group>
            <v:group style="position:absolute;left:8034;top:1018;width:10;height:20" coordorigin="8034,1018" coordsize="10,20">
              <v:shape style="position:absolute;left:8034;top:1018;width:10;height:20" coordorigin="8034,1018" coordsize="10,20" path="m8034,1037l8044,1037,8044,1018,8034,1018,8034,1037xe" filled="true" fillcolor="#000000" stroked="false">
                <v:path arrowok="t"/>
                <v:fill type="solid"/>
              </v:shape>
            </v:group>
            <v:group style="position:absolute;left:8034;top:1037;width:10;height:20" coordorigin="8034,1037" coordsize="10,20">
              <v:shape style="position:absolute;left:8034;top:1037;width:10;height:20" coordorigin="8034,1037" coordsize="10,20" path="m8034,1056l8044,1056,8044,1037,8034,1037,8034,1056xe" filled="true" fillcolor="#000000" stroked="false">
                <v:path arrowok="t"/>
                <v:fill type="solid"/>
              </v:shape>
            </v:group>
            <v:group style="position:absolute;left:8034;top:1056;width:10;height:20" coordorigin="8034,1056" coordsize="10,20">
              <v:shape style="position:absolute;left:8034;top:1056;width:10;height:20" coordorigin="8034,1056" coordsize="10,20" path="m8034,1076l8044,1076,8044,1056,8034,1056,8034,1076xe" filled="true" fillcolor="#000000" stroked="false">
                <v:path arrowok="t"/>
                <v:fill type="solid"/>
              </v:shape>
            </v:group>
            <v:group style="position:absolute;left:8034;top:1076;width:10;height:20" coordorigin="8034,1076" coordsize="10,20">
              <v:shape style="position:absolute;left:8034;top:1076;width:10;height:20" coordorigin="8034,1076" coordsize="10,20" path="m8034,1095l8044,1095,8044,1076,8034,1076,8034,1095xe" filled="true" fillcolor="#000000" stroked="false">
                <v:path arrowok="t"/>
                <v:fill type="solid"/>
              </v:shape>
            </v:group>
            <v:group style="position:absolute;left:8034;top:1095;width:10;height:20" coordorigin="8034,1095" coordsize="10,20">
              <v:shape style="position:absolute;left:8034;top:1095;width:10;height:20" coordorigin="8034,1095" coordsize="10,20" path="m8034,1114l8044,1114,8044,1095,8034,1095,8034,1114xe" filled="true" fillcolor="#000000" stroked="false">
                <v:path arrowok="t"/>
                <v:fill type="solid"/>
              </v:shape>
            </v:group>
            <v:group style="position:absolute;left:8034;top:1114;width:10;height:20" coordorigin="8034,1114" coordsize="10,20">
              <v:shape style="position:absolute;left:8034;top:1114;width:10;height:20" coordorigin="8034,1114" coordsize="10,20" path="m8034,1133l8044,1133,8044,1114,8034,1114,8034,1133xe" filled="true" fillcolor="#000000" stroked="false">
                <v:path arrowok="t"/>
                <v:fill type="solid"/>
              </v:shape>
            </v:group>
            <v:group style="position:absolute;left:8034;top:1133;width:10;height:20" coordorigin="8034,1133" coordsize="10,20">
              <v:shape style="position:absolute;left:8034;top:1133;width:10;height:20" coordorigin="8034,1133" coordsize="10,20" path="m8034,1152l8044,1152,8044,1133,8034,1133,8034,1152xe" filled="true" fillcolor="#000000" stroked="false">
                <v:path arrowok="t"/>
                <v:fill type="solid"/>
              </v:shape>
            </v:group>
            <v:group style="position:absolute;left:8034;top:1152;width:10;height:20" coordorigin="8034,1152" coordsize="10,20">
              <v:shape style="position:absolute;left:8034;top:1152;width:10;height:20" coordorigin="8034,1152" coordsize="10,20" path="m8034,1172l8044,1172,8044,1152,8034,1152,8034,1172xe" filled="true" fillcolor="#000000" stroked="false">
                <v:path arrowok="t"/>
                <v:fill type="solid"/>
              </v:shape>
            </v:group>
            <v:group style="position:absolute;left:8034;top:1172;width:10;height:20" coordorigin="8034,1172" coordsize="10,20">
              <v:shape style="position:absolute;left:8034;top:1172;width:10;height:20" coordorigin="8034,1172" coordsize="10,20" path="m8034,1191l8044,1191,8044,1172,8034,1172,8034,1191xe" filled="true" fillcolor="#000000" stroked="false">
                <v:path arrowok="t"/>
                <v:fill type="solid"/>
              </v:shape>
            </v:group>
            <v:group style="position:absolute;left:8034;top:1191;width:10;height:20" coordorigin="8034,1191" coordsize="10,20">
              <v:shape style="position:absolute;left:8034;top:1191;width:10;height:20" coordorigin="8034,1191" coordsize="10,20" path="m8034,1210l8044,1210,8044,1191,8034,1191,8034,1210xe" filled="true" fillcolor="#000000" stroked="false">
                <v:path arrowok="t"/>
                <v:fill type="solid"/>
              </v:shape>
            </v:group>
            <v:group style="position:absolute;left:8034;top:1210;width:10;height:20" coordorigin="8034,1210" coordsize="10,20">
              <v:shape style="position:absolute;left:8034;top:1210;width:10;height:20" coordorigin="8034,1210" coordsize="10,20" path="m8034,1229l8044,1229,8044,1210,8034,1210,8034,1229xe" filled="true" fillcolor="#000000" stroked="false">
                <v:path arrowok="t"/>
                <v:fill type="solid"/>
              </v:shape>
            </v:group>
            <v:group style="position:absolute;left:8034;top:1236;width:10;height:2" coordorigin="8034,1236" coordsize="10,2">
              <v:shape style="position:absolute;left:8034;top:1236;width:10;height:2" coordorigin="8034,1236" coordsize="10,0" path="m8034,1236l8044,1236e" filled="false" stroked="true" strokeweight=".72003pt" strokecolor="#000000">
                <v:path arrowok="t"/>
              </v:shape>
            </v:group>
            <v:group style="position:absolute;left:9028;top:845;width:10;height:20" coordorigin="9028,845" coordsize="10,20">
              <v:shape style="position:absolute;left:9028;top:845;width:10;height:20" coordorigin="9028,845" coordsize="10,20" path="m9028,864l9038,864,9038,845,9028,845,9028,864xe" filled="true" fillcolor="#000000" stroked="false">
                <v:path arrowok="t"/>
                <v:fill type="solid"/>
              </v:shape>
            </v:group>
            <v:group style="position:absolute;left:9028;top:864;width:10;height:20" coordorigin="9028,864" coordsize="10,20">
              <v:shape style="position:absolute;left:9028;top:864;width:10;height:20" coordorigin="9028,864" coordsize="10,20" path="m9028,884l9038,884,9038,864,9028,864,9028,884xe" filled="true" fillcolor="#000000" stroked="false">
                <v:path arrowok="t"/>
                <v:fill type="solid"/>
              </v:shape>
            </v:group>
            <v:group style="position:absolute;left:9028;top:884;width:10;height:20" coordorigin="9028,884" coordsize="10,20">
              <v:shape style="position:absolute;left:9028;top:884;width:10;height:20" coordorigin="9028,884" coordsize="10,20" path="m9028,903l9038,903,9038,884,9028,884,9028,903xe" filled="true" fillcolor="#000000" stroked="false">
                <v:path arrowok="t"/>
                <v:fill type="solid"/>
              </v:shape>
            </v:group>
            <v:group style="position:absolute;left:9028;top:903;width:10;height:20" coordorigin="9028,903" coordsize="10,20">
              <v:shape style="position:absolute;left:9028;top:903;width:10;height:20" coordorigin="9028,903" coordsize="10,20" path="m9028,922l9038,922,9038,903,9028,903,9028,922xe" filled="true" fillcolor="#000000" stroked="false">
                <v:path arrowok="t"/>
                <v:fill type="solid"/>
              </v:shape>
            </v:group>
            <v:group style="position:absolute;left:9028;top:922;width:10;height:20" coordorigin="9028,922" coordsize="10,20">
              <v:shape style="position:absolute;left:9028;top:922;width:10;height:20" coordorigin="9028,922" coordsize="10,20" path="m9028,941l9038,941,9038,922,9028,922,9028,941xe" filled="true" fillcolor="#000000" stroked="false">
                <v:path arrowok="t"/>
                <v:fill type="solid"/>
              </v:shape>
            </v:group>
            <v:group style="position:absolute;left:9028;top:941;width:10;height:20" coordorigin="9028,941" coordsize="10,20">
              <v:shape style="position:absolute;left:9028;top:941;width:10;height:20" coordorigin="9028,941" coordsize="10,20" path="m9028,960l9038,960,9038,941,9028,941,9028,960xe" filled="true" fillcolor="#000000" stroked="false">
                <v:path arrowok="t"/>
                <v:fill type="solid"/>
              </v:shape>
            </v:group>
            <v:group style="position:absolute;left:9028;top:960;width:10;height:20" coordorigin="9028,960" coordsize="10,20">
              <v:shape style="position:absolute;left:9028;top:960;width:10;height:20" coordorigin="9028,960" coordsize="10,20" path="m9028,980l9038,980,9038,960,9028,960,9028,980xe" filled="true" fillcolor="#000000" stroked="false">
                <v:path arrowok="t"/>
                <v:fill type="solid"/>
              </v:shape>
            </v:group>
            <v:group style="position:absolute;left:9028;top:980;width:10;height:20" coordorigin="9028,980" coordsize="10,20">
              <v:shape style="position:absolute;left:9028;top:980;width:10;height:20" coordorigin="9028,980" coordsize="10,20" path="m9028,999l9038,999,9038,980,9028,980,9028,999xe" filled="true" fillcolor="#000000" stroked="false">
                <v:path arrowok="t"/>
                <v:fill type="solid"/>
              </v:shape>
            </v:group>
            <v:group style="position:absolute;left:9028;top:999;width:10;height:20" coordorigin="9028,999" coordsize="10,20">
              <v:shape style="position:absolute;left:9028;top:999;width:10;height:20" coordorigin="9028,999" coordsize="10,20" path="m9028,1018l9038,1018,9038,999,9028,999,9028,1018xe" filled="true" fillcolor="#000000" stroked="false">
                <v:path arrowok="t"/>
                <v:fill type="solid"/>
              </v:shape>
            </v:group>
            <v:group style="position:absolute;left:9028;top:1018;width:10;height:20" coordorigin="9028,1018" coordsize="10,20">
              <v:shape style="position:absolute;left:9028;top:1018;width:10;height:20" coordorigin="9028,1018" coordsize="10,20" path="m9028,1037l9038,1037,9038,1018,9028,1018,9028,1037xe" filled="true" fillcolor="#000000" stroked="false">
                <v:path arrowok="t"/>
                <v:fill type="solid"/>
              </v:shape>
            </v:group>
            <v:group style="position:absolute;left:9028;top:1037;width:10;height:20" coordorigin="9028,1037" coordsize="10,20">
              <v:shape style="position:absolute;left:9028;top:1037;width:10;height:20" coordorigin="9028,1037" coordsize="10,20" path="m9028,1056l9038,1056,9038,1037,9028,1037,9028,1056xe" filled="true" fillcolor="#000000" stroked="false">
                <v:path arrowok="t"/>
                <v:fill type="solid"/>
              </v:shape>
            </v:group>
            <v:group style="position:absolute;left:9028;top:1056;width:10;height:20" coordorigin="9028,1056" coordsize="10,20">
              <v:shape style="position:absolute;left:9028;top:1056;width:10;height:20" coordorigin="9028,1056" coordsize="10,20" path="m9028,1076l9038,1076,9038,1056,9028,1056,9028,1076xe" filled="true" fillcolor="#000000" stroked="false">
                <v:path arrowok="t"/>
                <v:fill type="solid"/>
              </v:shape>
            </v:group>
            <v:group style="position:absolute;left:9028;top:1076;width:10;height:20" coordorigin="9028,1076" coordsize="10,20">
              <v:shape style="position:absolute;left:9028;top:1076;width:10;height:20" coordorigin="9028,1076" coordsize="10,20" path="m9028,1095l9038,1095,9038,1076,9028,1076,9028,1095xe" filled="true" fillcolor="#000000" stroked="false">
                <v:path arrowok="t"/>
                <v:fill type="solid"/>
              </v:shape>
            </v:group>
            <v:group style="position:absolute;left:9028;top:1095;width:10;height:20" coordorigin="9028,1095" coordsize="10,20">
              <v:shape style="position:absolute;left:9028;top:1095;width:10;height:20" coordorigin="9028,1095" coordsize="10,20" path="m9028,1114l9038,1114,9038,1095,9028,1095,9028,1114xe" filled="true" fillcolor="#000000" stroked="false">
                <v:path arrowok="t"/>
                <v:fill type="solid"/>
              </v:shape>
            </v:group>
            <v:group style="position:absolute;left:9028;top:1114;width:10;height:20" coordorigin="9028,1114" coordsize="10,20">
              <v:shape style="position:absolute;left:9028;top:1114;width:10;height:20" coordorigin="9028,1114" coordsize="10,20" path="m9028,1133l9038,1133,9038,1114,9028,1114,9028,1133xe" filled="true" fillcolor="#000000" stroked="false">
                <v:path arrowok="t"/>
                <v:fill type="solid"/>
              </v:shape>
            </v:group>
            <v:group style="position:absolute;left:9028;top:1133;width:10;height:20" coordorigin="9028,1133" coordsize="10,20">
              <v:shape style="position:absolute;left:9028;top:1133;width:10;height:20" coordorigin="9028,1133" coordsize="10,20" path="m9028,1152l9038,1152,9038,1133,9028,1133,9028,1152xe" filled="true" fillcolor="#000000" stroked="false">
                <v:path arrowok="t"/>
                <v:fill type="solid"/>
              </v:shape>
            </v:group>
            <v:group style="position:absolute;left:9028;top:1152;width:10;height:20" coordorigin="9028,1152" coordsize="10,20">
              <v:shape style="position:absolute;left:9028;top:1152;width:10;height:20" coordorigin="9028,1152" coordsize="10,20" path="m9028,1172l9038,1172,9038,1152,9028,1152,9028,1172xe" filled="true" fillcolor="#000000" stroked="false">
                <v:path arrowok="t"/>
                <v:fill type="solid"/>
              </v:shape>
            </v:group>
            <v:group style="position:absolute;left:9028;top:1172;width:10;height:20" coordorigin="9028,1172" coordsize="10,20">
              <v:shape style="position:absolute;left:9028;top:1172;width:10;height:20" coordorigin="9028,1172" coordsize="10,20" path="m9028,1191l9038,1191,9038,1172,9028,1172,9028,1191xe" filled="true" fillcolor="#000000" stroked="false">
                <v:path arrowok="t"/>
                <v:fill type="solid"/>
              </v:shape>
            </v:group>
            <v:group style="position:absolute;left:9028;top:1191;width:10;height:20" coordorigin="9028,1191" coordsize="10,20">
              <v:shape style="position:absolute;left:9028;top:1191;width:10;height:20" coordorigin="9028,1191" coordsize="10,20" path="m9028,1210l9038,1210,9038,1191,9028,1191,9028,1210xe" filled="true" fillcolor="#000000" stroked="false">
                <v:path arrowok="t"/>
                <v:fill type="solid"/>
              </v:shape>
            </v:group>
            <v:group style="position:absolute;left:9028;top:1210;width:10;height:20" coordorigin="9028,1210" coordsize="10,20">
              <v:shape style="position:absolute;left:9028;top:1210;width:10;height:20" coordorigin="9028,1210" coordsize="10,20" path="m9028,1229l9038,1229,9038,1210,9028,1210,9028,1229xe" filled="true" fillcolor="#000000" stroked="false">
                <v:path arrowok="t"/>
                <v:fill type="solid"/>
              </v:shape>
            </v:group>
            <v:group style="position:absolute;left:9028;top:1236;width:10;height:2" coordorigin="9028,1236" coordsize="10,2">
              <v:shape style="position:absolute;left:9028;top:1236;width:10;height:2" coordorigin="9028,1236" coordsize="10,0" path="m9028,1236l9038,1236e" filled="false" stroked="true" strokeweight=".72003pt" strokecolor="#000000">
                <v:path arrowok="t"/>
              </v:shape>
            </v:group>
            <v:group style="position:absolute;left:10161;top:845;width:10;height:20" coordorigin="10161,845" coordsize="10,20">
              <v:shape style="position:absolute;left:10161;top:845;width:10;height:20" coordorigin="10161,845" coordsize="10,20" path="m10161,864l10171,864,10171,845,10161,845,10161,864xe" filled="true" fillcolor="#000000" stroked="false">
                <v:path arrowok="t"/>
                <v:fill type="solid"/>
              </v:shape>
            </v:group>
            <v:group style="position:absolute;left:10161;top:864;width:10;height:20" coordorigin="10161,864" coordsize="10,20">
              <v:shape style="position:absolute;left:10161;top:864;width:10;height:20" coordorigin="10161,864" coordsize="10,20" path="m10161,884l10171,884,10171,864,10161,864,10161,884xe" filled="true" fillcolor="#000000" stroked="false">
                <v:path arrowok="t"/>
                <v:fill type="solid"/>
              </v:shape>
            </v:group>
            <v:group style="position:absolute;left:10161;top:884;width:10;height:20" coordorigin="10161,884" coordsize="10,20">
              <v:shape style="position:absolute;left:10161;top:884;width:10;height:20" coordorigin="10161,884" coordsize="10,20" path="m10161,903l10171,903,10171,884,10161,884,10161,903xe" filled="true" fillcolor="#000000" stroked="false">
                <v:path arrowok="t"/>
                <v:fill type="solid"/>
              </v:shape>
            </v:group>
            <v:group style="position:absolute;left:10161;top:903;width:10;height:20" coordorigin="10161,903" coordsize="10,20">
              <v:shape style="position:absolute;left:10161;top:903;width:10;height:20" coordorigin="10161,903" coordsize="10,20" path="m10161,922l10171,922,10171,903,10161,903,10161,922xe" filled="true" fillcolor="#000000" stroked="false">
                <v:path arrowok="t"/>
                <v:fill type="solid"/>
              </v:shape>
            </v:group>
            <v:group style="position:absolute;left:10161;top:922;width:10;height:20" coordorigin="10161,922" coordsize="10,20">
              <v:shape style="position:absolute;left:10161;top:922;width:10;height:20" coordorigin="10161,922" coordsize="10,20" path="m10161,941l10171,941,10171,922,10161,922,10161,941xe" filled="true" fillcolor="#000000" stroked="false">
                <v:path arrowok="t"/>
                <v:fill type="solid"/>
              </v:shape>
            </v:group>
            <v:group style="position:absolute;left:10161;top:941;width:10;height:20" coordorigin="10161,941" coordsize="10,20">
              <v:shape style="position:absolute;left:10161;top:941;width:10;height:20" coordorigin="10161,941" coordsize="10,20" path="m10161,960l10171,960,10171,941,10161,941,10161,960xe" filled="true" fillcolor="#000000" stroked="false">
                <v:path arrowok="t"/>
                <v:fill type="solid"/>
              </v:shape>
            </v:group>
            <v:group style="position:absolute;left:10161;top:960;width:10;height:20" coordorigin="10161,960" coordsize="10,20">
              <v:shape style="position:absolute;left:10161;top:960;width:10;height:20" coordorigin="10161,960" coordsize="10,20" path="m10161,980l10171,980,10171,960,10161,960,10161,980xe" filled="true" fillcolor="#000000" stroked="false">
                <v:path arrowok="t"/>
                <v:fill type="solid"/>
              </v:shape>
            </v:group>
            <v:group style="position:absolute;left:10161;top:980;width:10;height:20" coordorigin="10161,980" coordsize="10,20">
              <v:shape style="position:absolute;left:10161;top:980;width:10;height:20" coordorigin="10161,980" coordsize="10,20" path="m10161,999l10171,999,10171,980,10161,980,10161,999xe" filled="true" fillcolor="#000000" stroked="false">
                <v:path arrowok="t"/>
                <v:fill type="solid"/>
              </v:shape>
            </v:group>
            <v:group style="position:absolute;left:10161;top:999;width:10;height:20" coordorigin="10161,999" coordsize="10,20">
              <v:shape style="position:absolute;left:10161;top:999;width:10;height:20" coordorigin="10161,999" coordsize="10,20" path="m10161,1018l10171,1018,10171,999,10161,999,10161,1018xe" filled="true" fillcolor="#000000" stroked="false">
                <v:path arrowok="t"/>
                <v:fill type="solid"/>
              </v:shape>
            </v:group>
            <v:group style="position:absolute;left:10161;top:1018;width:10;height:20" coordorigin="10161,1018" coordsize="10,20">
              <v:shape style="position:absolute;left:10161;top:1018;width:10;height:20" coordorigin="10161,1018" coordsize="10,20" path="m10161,1037l10171,1037,10171,1018,10161,1018,10161,1037xe" filled="true" fillcolor="#000000" stroked="false">
                <v:path arrowok="t"/>
                <v:fill type="solid"/>
              </v:shape>
            </v:group>
            <v:group style="position:absolute;left:10161;top:1037;width:10;height:20" coordorigin="10161,1037" coordsize="10,20">
              <v:shape style="position:absolute;left:10161;top:1037;width:10;height:20" coordorigin="10161,1037" coordsize="10,20" path="m10161,1056l10171,1056,10171,1037,10161,1037,10161,1056xe" filled="true" fillcolor="#000000" stroked="false">
                <v:path arrowok="t"/>
                <v:fill type="solid"/>
              </v:shape>
            </v:group>
            <v:group style="position:absolute;left:10161;top:1056;width:10;height:20" coordorigin="10161,1056" coordsize="10,20">
              <v:shape style="position:absolute;left:10161;top:1056;width:10;height:20" coordorigin="10161,1056" coordsize="10,20" path="m10161,1076l10171,1076,10171,1056,10161,1056,10161,1076xe" filled="true" fillcolor="#000000" stroked="false">
                <v:path arrowok="t"/>
                <v:fill type="solid"/>
              </v:shape>
            </v:group>
            <v:group style="position:absolute;left:10161;top:1076;width:10;height:20" coordorigin="10161,1076" coordsize="10,20">
              <v:shape style="position:absolute;left:10161;top:1076;width:10;height:20" coordorigin="10161,1076" coordsize="10,20" path="m10161,1095l10171,1095,10171,1076,10161,1076,10161,1095xe" filled="true" fillcolor="#000000" stroked="false">
                <v:path arrowok="t"/>
                <v:fill type="solid"/>
              </v:shape>
            </v:group>
            <v:group style="position:absolute;left:10161;top:1095;width:10;height:20" coordorigin="10161,1095" coordsize="10,20">
              <v:shape style="position:absolute;left:10161;top:1095;width:10;height:20" coordorigin="10161,1095" coordsize="10,20" path="m10161,1114l10171,1114,10171,1095,10161,1095,10161,1114xe" filled="true" fillcolor="#000000" stroked="false">
                <v:path arrowok="t"/>
                <v:fill type="solid"/>
              </v:shape>
            </v:group>
            <v:group style="position:absolute;left:10161;top:1114;width:10;height:20" coordorigin="10161,1114" coordsize="10,20">
              <v:shape style="position:absolute;left:10161;top:1114;width:10;height:20" coordorigin="10161,1114" coordsize="10,20" path="m10161,1133l10171,1133,10171,1114,10161,1114,10161,1133xe" filled="true" fillcolor="#000000" stroked="false">
                <v:path arrowok="t"/>
                <v:fill type="solid"/>
              </v:shape>
            </v:group>
            <v:group style="position:absolute;left:10161;top:1133;width:10;height:20" coordorigin="10161,1133" coordsize="10,20">
              <v:shape style="position:absolute;left:10161;top:1133;width:10;height:20" coordorigin="10161,1133" coordsize="10,20" path="m10161,1152l10171,1152,10171,1133,10161,1133,10161,1152xe" filled="true" fillcolor="#000000" stroked="false">
                <v:path arrowok="t"/>
                <v:fill type="solid"/>
              </v:shape>
            </v:group>
            <v:group style="position:absolute;left:10161;top:1152;width:10;height:20" coordorigin="10161,1152" coordsize="10,20">
              <v:shape style="position:absolute;left:10161;top:1152;width:10;height:20" coordorigin="10161,1152" coordsize="10,20" path="m10161,1172l10171,1172,10171,1152,10161,1152,10161,1172xe" filled="true" fillcolor="#000000" stroked="false">
                <v:path arrowok="t"/>
                <v:fill type="solid"/>
              </v:shape>
            </v:group>
            <v:group style="position:absolute;left:10161;top:1172;width:10;height:20" coordorigin="10161,1172" coordsize="10,20">
              <v:shape style="position:absolute;left:10161;top:1172;width:10;height:20" coordorigin="10161,1172" coordsize="10,20" path="m10161,1191l10171,1191,10171,1172,10161,1172,10161,1191xe" filled="true" fillcolor="#000000" stroked="false">
                <v:path arrowok="t"/>
                <v:fill type="solid"/>
              </v:shape>
            </v:group>
            <v:group style="position:absolute;left:10161;top:1191;width:10;height:20" coordorigin="10161,1191" coordsize="10,20">
              <v:shape style="position:absolute;left:10161;top:1191;width:10;height:20" coordorigin="10161,1191" coordsize="10,20" path="m10161,1210l10171,1210,10171,1191,10161,1191,10161,1210xe" filled="true" fillcolor="#000000" stroked="false">
                <v:path arrowok="t"/>
                <v:fill type="solid"/>
              </v:shape>
            </v:group>
            <v:group style="position:absolute;left:10161;top:1210;width:10;height:20" coordorigin="10161,1210" coordsize="10,20">
              <v:shape style="position:absolute;left:10161;top:1210;width:10;height:20" coordorigin="10161,1210" coordsize="10,20" path="m10161,1229l10171,1229,10171,1210,10161,1210,10161,1229xe" filled="true" fillcolor="#000000" stroked="false">
                <v:path arrowok="t"/>
                <v:fill type="solid"/>
              </v:shape>
            </v:group>
            <v:group style="position:absolute;left:10161;top:1236;width:10;height:2" coordorigin="10161,1236" coordsize="10,2">
              <v:shape style="position:absolute;left:10161;top:1236;width:10;height:2" coordorigin="10161,1236" coordsize="10,0" path="m10161,1236l10171,1236e" filled="false" stroked="true" strokeweight=".72003pt" strokecolor="#000000">
                <v:path arrowok="t"/>
              </v:shape>
            </v:group>
            <v:group style="position:absolute;left:852;top:1286;width:1652;height:2" coordorigin="852,1286" coordsize="1652,2">
              <v:shape style="position:absolute;left:852;top:1286;width:1652;height:2" coordorigin="852,1286" coordsize="1652,0" path="m852,1286l2504,1286e" filled="false" stroked="true" strokeweight="3.24pt" strokecolor="#dcdcdc">
                <v:path arrowok="t"/>
              </v:shape>
            </v:group>
            <v:group style="position:absolute;left:866;top:1318;width:2;height:269" coordorigin="866,1318" coordsize="2,269">
              <v:shape style="position:absolute;left:866;top:1318;width:2;height:269" coordorigin="866,1318" coordsize="0,269" path="m866,1318l866,1587e" filled="false" stroked="true" strokeweight="1.44pt" strokecolor="#dcdcdc">
                <v:path arrowok="t"/>
              </v:shape>
            </v:group>
            <v:group style="position:absolute;left:2493;top:1318;width:2;height:269" coordorigin="2493,1318" coordsize="2,269">
              <v:shape style="position:absolute;left:2493;top:1318;width:2;height:269" coordorigin="2493,1318" coordsize="0,269" path="m2493,1318l2493,1587e" filled="false" stroked="true" strokeweight="1.08pt" strokecolor="#dcdcdc">
                <v:path arrowok="t"/>
              </v:shape>
            </v:group>
            <v:group style="position:absolute;left:852;top:1618;width:1652;height:2" coordorigin="852,1618" coordsize="1652,2">
              <v:shape style="position:absolute;left:852;top:1618;width:1652;height:2" coordorigin="852,1618" coordsize="1652,0" path="m852,1618l2504,1618e" filled="false" stroked="true" strokeweight="3.12pt" strokecolor="#dcdcdc">
                <v:path arrowok="t"/>
              </v:shape>
            </v:group>
            <v:group style="position:absolute;left:881;top:1318;width:1602;height:269" coordorigin="881,1318" coordsize="1602,269">
              <v:shape style="position:absolute;left:881;top:1318;width:1602;height:269" coordorigin="881,1318" coordsize="1602,269" path="m881,1587l2482,1587,2482,1318,881,1318,881,1587xe" filled="true" fillcolor="#dcdcdc" stroked="false">
                <v:path arrowok="t"/>
                <v:fill type="solid"/>
              </v:shape>
              <v:shape style="position:absolute;left:852;top:1244;width:1654;height:10" type="#_x0000_t75" stroked="false">
                <v:imagedata r:id="rId507" o:title=""/>
              </v:shape>
              <v:shape style="position:absolute;left:2501;top:1244;width:1138;height:10" type="#_x0000_t75" stroked="false">
                <v:imagedata r:id="rId508" o:title=""/>
              </v:shape>
              <v:shape style="position:absolute;left:3634;top:1244;width:857;height:10" type="#_x0000_t75" stroked="false">
                <v:imagedata r:id="rId509" o:title=""/>
              </v:shape>
              <v:shape style="position:absolute;left:4487;top:1244;width:842;height:10" type="#_x0000_t75" stroked="false">
                <v:imagedata r:id="rId510" o:title=""/>
              </v:shape>
              <v:shape style="position:absolute;left:5324;top:1244;width:1563;height:10" type="#_x0000_t75" stroked="false">
                <v:imagedata r:id="rId511" o:title=""/>
              </v:shape>
              <v:shape style="position:absolute;left:6882;top:1244;width:1152;height:10" type="#_x0000_t75" stroked="false">
                <v:imagedata r:id="rId512" o:title=""/>
              </v:shape>
              <v:shape style="position:absolute;left:8029;top:1244;width:2132;height:10" type="#_x0000_t75" stroked="false">
                <v:imagedata r:id="rId513" o:title=""/>
              </v:shape>
              <v:shape style="position:absolute;left:10156;top:1244;width:900;height:10" type="#_x0000_t75" stroked="false">
                <v:imagedata r:id="rId514" o:title=""/>
              </v:shape>
            </v:group>
            <v:group style="position:absolute;left:2506;top:1253;width:10;height:20" coordorigin="2506,1253" coordsize="10,20">
              <v:shape style="position:absolute;left:2506;top:1253;width:10;height:20" coordorigin="2506,1253" coordsize="10,20" path="m2506,1272l2516,1272,2516,1253,2506,1253,2506,1272xe" filled="true" fillcolor="#000000" stroked="false">
                <v:path arrowok="t"/>
                <v:fill type="solid"/>
              </v:shape>
            </v:group>
            <v:group style="position:absolute;left:2506;top:1272;width:10;height:20" coordorigin="2506,1272" coordsize="10,20">
              <v:shape style="position:absolute;left:2506;top:1272;width:10;height:20" coordorigin="2506,1272" coordsize="10,20" path="m2506,1292l2516,1292,2516,1272,2506,1272,2506,1292xe" filled="true" fillcolor="#000000" stroked="false">
                <v:path arrowok="t"/>
                <v:fill type="solid"/>
              </v:shape>
            </v:group>
            <v:group style="position:absolute;left:2506;top:1292;width:10;height:20" coordorigin="2506,1292" coordsize="10,20">
              <v:shape style="position:absolute;left:2506;top:1292;width:10;height:20" coordorigin="2506,1292" coordsize="10,20" path="m2506,1311l2516,1311,2516,1292,2506,1292,2506,1311xe" filled="true" fillcolor="#000000" stroked="false">
                <v:path arrowok="t"/>
                <v:fill type="solid"/>
              </v:shape>
            </v:group>
            <v:group style="position:absolute;left:2506;top:1311;width:10;height:20" coordorigin="2506,1311" coordsize="10,20">
              <v:shape style="position:absolute;left:2506;top:1311;width:10;height:20" coordorigin="2506,1311" coordsize="10,20" path="m2506,1330l2516,1330,2516,1311,2506,1311,2506,1330xe" filled="true" fillcolor="#000000" stroked="false">
                <v:path arrowok="t"/>
                <v:fill type="solid"/>
              </v:shape>
            </v:group>
            <v:group style="position:absolute;left:2506;top:1330;width:10;height:20" coordorigin="2506,1330" coordsize="10,20">
              <v:shape style="position:absolute;left:2506;top:1330;width:10;height:20" coordorigin="2506,1330" coordsize="10,20" path="m2506,1349l2516,1349,2516,1330,2506,1330,2506,1349xe" filled="true" fillcolor="#000000" stroked="false">
                <v:path arrowok="t"/>
                <v:fill type="solid"/>
              </v:shape>
            </v:group>
            <v:group style="position:absolute;left:2506;top:1349;width:10;height:20" coordorigin="2506,1349" coordsize="10,20">
              <v:shape style="position:absolute;left:2506;top:1349;width:10;height:20" coordorigin="2506,1349" coordsize="10,20" path="m2506,1368l2516,1368,2516,1349,2506,1349,2506,1368xe" filled="true" fillcolor="#000000" stroked="false">
                <v:path arrowok="t"/>
                <v:fill type="solid"/>
              </v:shape>
            </v:group>
            <v:group style="position:absolute;left:2506;top:1368;width:10;height:20" coordorigin="2506,1368" coordsize="10,20">
              <v:shape style="position:absolute;left:2506;top:1368;width:10;height:20" coordorigin="2506,1368" coordsize="10,20" path="m2506,1388l2516,1388,2516,1368,2506,1368,2506,1388xe" filled="true" fillcolor="#000000" stroked="false">
                <v:path arrowok="t"/>
                <v:fill type="solid"/>
              </v:shape>
            </v:group>
            <v:group style="position:absolute;left:2506;top:1388;width:10;height:20" coordorigin="2506,1388" coordsize="10,20">
              <v:shape style="position:absolute;left:2506;top:1388;width:10;height:20" coordorigin="2506,1388" coordsize="10,20" path="m2506,1407l2516,1407,2516,1388,2506,1388,2506,1407xe" filled="true" fillcolor="#000000" stroked="false">
                <v:path arrowok="t"/>
                <v:fill type="solid"/>
              </v:shape>
            </v:group>
            <v:group style="position:absolute;left:2506;top:1407;width:10;height:20" coordorigin="2506,1407" coordsize="10,20">
              <v:shape style="position:absolute;left:2506;top:1407;width:10;height:20" coordorigin="2506,1407" coordsize="10,20" path="m2506,1426l2516,1426,2516,1407,2506,1407,2506,1426xe" filled="true" fillcolor="#000000" stroked="false">
                <v:path arrowok="t"/>
                <v:fill type="solid"/>
              </v:shape>
            </v:group>
            <v:group style="position:absolute;left:2506;top:1426;width:10;height:20" coordorigin="2506,1426" coordsize="10,20">
              <v:shape style="position:absolute;left:2506;top:1426;width:10;height:20" coordorigin="2506,1426" coordsize="10,20" path="m2506,1445l2516,1445,2516,1426,2506,1426,2506,1445xe" filled="true" fillcolor="#000000" stroked="false">
                <v:path arrowok="t"/>
                <v:fill type="solid"/>
              </v:shape>
            </v:group>
            <v:group style="position:absolute;left:2506;top:1445;width:10;height:20" coordorigin="2506,1445" coordsize="10,20">
              <v:shape style="position:absolute;left:2506;top:1445;width:10;height:20" coordorigin="2506,1445" coordsize="10,20" path="m2506,1464l2516,1464,2516,1445,2506,1445,2506,1464xe" filled="true" fillcolor="#000000" stroked="false">
                <v:path arrowok="t"/>
                <v:fill type="solid"/>
              </v:shape>
            </v:group>
            <v:group style="position:absolute;left:2506;top:1464;width:10;height:20" coordorigin="2506,1464" coordsize="10,20">
              <v:shape style="position:absolute;left:2506;top:1464;width:10;height:20" coordorigin="2506,1464" coordsize="10,20" path="m2506,1484l2516,1484,2516,1464,2506,1464,2506,1484xe" filled="true" fillcolor="#000000" stroked="false">
                <v:path arrowok="t"/>
                <v:fill type="solid"/>
              </v:shape>
            </v:group>
            <v:group style="position:absolute;left:2506;top:1484;width:10;height:20" coordorigin="2506,1484" coordsize="10,20">
              <v:shape style="position:absolute;left:2506;top:1484;width:10;height:20" coordorigin="2506,1484" coordsize="10,20" path="m2506,1503l2516,1503,2516,1484,2506,1484,2506,1503xe" filled="true" fillcolor="#000000" stroked="false">
                <v:path arrowok="t"/>
                <v:fill type="solid"/>
              </v:shape>
            </v:group>
            <v:group style="position:absolute;left:2506;top:1503;width:10;height:20" coordorigin="2506,1503" coordsize="10,20">
              <v:shape style="position:absolute;left:2506;top:1503;width:10;height:20" coordorigin="2506,1503" coordsize="10,20" path="m2506,1522l2516,1522,2516,1503,2506,1503,2506,1522xe" filled="true" fillcolor="#000000" stroked="false">
                <v:path arrowok="t"/>
                <v:fill type="solid"/>
              </v:shape>
            </v:group>
            <v:group style="position:absolute;left:2506;top:1522;width:10;height:20" coordorigin="2506,1522" coordsize="10,20">
              <v:shape style="position:absolute;left:2506;top:1522;width:10;height:20" coordorigin="2506,1522" coordsize="10,20" path="m2506,1541l2516,1541,2516,1522,2506,1522,2506,1541xe" filled="true" fillcolor="#000000" stroked="false">
                <v:path arrowok="t"/>
                <v:fill type="solid"/>
              </v:shape>
            </v:group>
            <v:group style="position:absolute;left:2506;top:1541;width:10;height:20" coordorigin="2506,1541" coordsize="10,20">
              <v:shape style="position:absolute;left:2506;top:1541;width:10;height:20" coordorigin="2506,1541" coordsize="10,20" path="m2506,1560l2516,1560,2516,1541,2506,1541,2506,1560xe" filled="true" fillcolor="#000000" stroked="false">
                <v:path arrowok="t"/>
                <v:fill type="solid"/>
              </v:shape>
            </v:group>
            <v:group style="position:absolute;left:2506;top:1560;width:10;height:20" coordorigin="2506,1560" coordsize="10,20">
              <v:shape style="position:absolute;left:2506;top:1560;width:10;height:20" coordorigin="2506,1560" coordsize="10,20" path="m2506,1580l2516,1580,2516,1560,2506,1560,2506,1580xe" filled="true" fillcolor="#000000" stroked="false">
                <v:path arrowok="t"/>
                <v:fill type="solid"/>
              </v:shape>
            </v:group>
            <v:group style="position:absolute;left:2506;top:1580;width:10;height:20" coordorigin="2506,1580" coordsize="10,20">
              <v:shape style="position:absolute;left:2506;top:1580;width:10;height:20" coordorigin="2506,1580" coordsize="10,20" path="m2506,1599l2516,1599,2516,1580,2506,1580,2506,1599xe" filled="true" fillcolor="#000000" stroked="false">
                <v:path arrowok="t"/>
                <v:fill type="solid"/>
              </v:shape>
            </v:group>
            <v:group style="position:absolute;left:2506;top:1599;width:10;height:20" coordorigin="2506,1599" coordsize="10,20">
              <v:shape style="position:absolute;left:2506;top:1599;width:10;height:20" coordorigin="2506,1599" coordsize="10,20" path="m2506,1618l2516,1618,2516,1599,2506,1599,2506,1618xe" filled="true" fillcolor="#000000" stroked="false">
                <v:path arrowok="t"/>
                <v:fill type="solid"/>
              </v:shape>
            </v:group>
            <v:group style="position:absolute;left:2506;top:1618;width:10;height:20" coordorigin="2506,1618" coordsize="10,20">
              <v:shape style="position:absolute;left:2506;top:1618;width:10;height:20" coordorigin="2506,1618" coordsize="10,20" path="m2506,1637l2516,1637,2516,1618,2506,1618,2506,1637xe" filled="true" fillcolor="#000000" stroked="false">
                <v:path arrowok="t"/>
                <v:fill type="solid"/>
              </v:shape>
            </v:group>
            <v:group style="position:absolute;left:2506;top:1643;width:10;height:2" coordorigin="2506,1643" coordsize="10,2">
              <v:shape style="position:absolute;left:2506;top:1643;width:10;height:2" coordorigin="2506,1643" coordsize="10,0" path="m2506,1643l2516,1643e" filled="false" stroked="true" strokeweight=".600010pt" strokecolor="#000000">
                <v:path arrowok="t"/>
              </v:shape>
            </v:group>
            <v:group style="position:absolute;left:3639;top:1253;width:10;height:20" coordorigin="3639,1253" coordsize="10,20">
              <v:shape style="position:absolute;left:3639;top:1253;width:10;height:20" coordorigin="3639,1253" coordsize="10,20" path="m3639,1272l3648,1272,3648,1253,3639,1253,3639,1272xe" filled="true" fillcolor="#000000" stroked="false">
                <v:path arrowok="t"/>
                <v:fill type="solid"/>
              </v:shape>
            </v:group>
            <v:group style="position:absolute;left:3639;top:1272;width:10;height:20" coordorigin="3639,1272" coordsize="10,20">
              <v:shape style="position:absolute;left:3639;top:1272;width:10;height:20" coordorigin="3639,1272" coordsize="10,20" path="m3639,1292l3648,1292,3648,1272,3639,1272,3639,1292xe" filled="true" fillcolor="#000000" stroked="false">
                <v:path arrowok="t"/>
                <v:fill type="solid"/>
              </v:shape>
            </v:group>
            <v:group style="position:absolute;left:3639;top:1292;width:10;height:20" coordorigin="3639,1292" coordsize="10,20">
              <v:shape style="position:absolute;left:3639;top:1292;width:10;height:20" coordorigin="3639,1292" coordsize="10,20" path="m3639,1311l3648,1311,3648,1292,3639,1292,3639,1311xe" filled="true" fillcolor="#000000" stroked="false">
                <v:path arrowok="t"/>
                <v:fill type="solid"/>
              </v:shape>
            </v:group>
            <v:group style="position:absolute;left:3639;top:1311;width:10;height:20" coordorigin="3639,1311" coordsize="10,20">
              <v:shape style="position:absolute;left:3639;top:1311;width:10;height:20" coordorigin="3639,1311" coordsize="10,20" path="m3639,1330l3648,1330,3648,1311,3639,1311,3639,1330xe" filled="true" fillcolor="#000000" stroked="false">
                <v:path arrowok="t"/>
                <v:fill type="solid"/>
              </v:shape>
            </v:group>
            <v:group style="position:absolute;left:3639;top:1330;width:10;height:20" coordorigin="3639,1330" coordsize="10,20">
              <v:shape style="position:absolute;left:3639;top:1330;width:10;height:20" coordorigin="3639,1330" coordsize="10,20" path="m3639,1349l3648,1349,3648,1330,3639,1330,3639,1349xe" filled="true" fillcolor="#000000" stroked="false">
                <v:path arrowok="t"/>
                <v:fill type="solid"/>
              </v:shape>
            </v:group>
            <v:group style="position:absolute;left:3639;top:1349;width:10;height:20" coordorigin="3639,1349" coordsize="10,20">
              <v:shape style="position:absolute;left:3639;top:1349;width:10;height:20" coordorigin="3639,1349" coordsize="10,20" path="m3639,1368l3648,1368,3648,1349,3639,1349,3639,1368xe" filled="true" fillcolor="#000000" stroked="false">
                <v:path arrowok="t"/>
                <v:fill type="solid"/>
              </v:shape>
            </v:group>
            <v:group style="position:absolute;left:3639;top:1368;width:10;height:20" coordorigin="3639,1368" coordsize="10,20">
              <v:shape style="position:absolute;left:3639;top:1368;width:10;height:20" coordorigin="3639,1368" coordsize="10,20" path="m3639,1388l3648,1388,3648,1368,3639,1368,3639,1388xe" filled="true" fillcolor="#000000" stroked="false">
                <v:path arrowok="t"/>
                <v:fill type="solid"/>
              </v:shape>
            </v:group>
            <v:group style="position:absolute;left:3639;top:1388;width:10;height:20" coordorigin="3639,1388" coordsize="10,20">
              <v:shape style="position:absolute;left:3639;top:1388;width:10;height:20" coordorigin="3639,1388" coordsize="10,20" path="m3639,1407l3648,1407,3648,1388,3639,1388,3639,1407xe" filled="true" fillcolor="#000000" stroked="false">
                <v:path arrowok="t"/>
                <v:fill type="solid"/>
              </v:shape>
            </v:group>
            <v:group style="position:absolute;left:3639;top:1407;width:10;height:20" coordorigin="3639,1407" coordsize="10,20">
              <v:shape style="position:absolute;left:3639;top:1407;width:10;height:20" coordorigin="3639,1407" coordsize="10,20" path="m3639,1426l3648,1426,3648,1407,3639,1407,3639,1426xe" filled="true" fillcolor="#000000" stroked="false">
                <v:path arrowok="t"/>
                <v:fill type="solid"/>
              </v:shape>
            </v:group>
            <v:group style="position:absolute;left:3639;top:1426;width:10;height:20" coordorigin="3639,1426" coordsize="10,20">
              <v:shape style="position:absolute;left:3639;top:1426;width:10;height:20" coordorigin="3639,1426" coordsize="10,20" path="m3639,1445l3648,1445,3648,1426,3639,1426,3639,1445xe" filled="true" fillcolor="#000000" stroked="false">
                <v:path arrowok="t"/>
                <v:fill type="solid"/>
              </v:shape>
            </v:group>
            <v:group style="position:absolute;left:3639;top:1445;width:10;height:20" coordorigin="3639,1445" coordsize="10,20">
              <v:shape style="position:absolute;left:3639;top:1445;width:10;height:20" coordorigin="3639,1445" coordsize="10,20" path="m3639,1464l3648,1464,3648,1445,3639,1445,3639,1464xe" filled="true" fillcolor="#000000" stroked="false">
                <v:path arrowok="t"/>
                <v:fill type="solid"/>
              </v:shape>
            </v:group>
            <v:group style="position:absolute;left:3639;top:1464;width:10;height:20" coordorigin="3639,1464" coordsize="10,20">
              <v:shape style="position:absolute;left:3639;top:1464;width:10;height:20" coordorigin="3639,1464" coordsize="10,20" path="m3639,1484l3648,1484,3648,1464,3639,1464,3639,1484xe" filled="true" fillcolor="#000000" stroked="false">
                <v:path arrowok="t"/>
                <v:fill type="solid"/>
              </v:shape>
            </v:group>
            <v:group style="position:absolute;left:3639;top:1484;width:10;height:20" coordorigin="3639,1484" coordsize="10,20">
              <v:shape style="position:absolute;left:3639;top:1484;width:10;height:20" coordorigin="3639,1484" coordsize="10,20" path="m3639,1503l3648,1503,3648,1484,3639,1484,3639,1503xe" filled="true" fillcolor="#000000" stroked="false">
                <v:path arrowok="t"/>
                <v:fill type="solid"/>
              </v:shape>
            </v:group>
            <v:group style="position:absolute;left:3639;top:1503;width:10;height:20" coordorigin="3639,1503" coordsize="10,20">
              <v:shape style="position:absolute;left:3639;top:1503;width:10;height:20" coordorigin="3639,1503" coordsize="10,20" path="m3639,1522l3648,1522,3648,1503,3639,1503,3639,1522xe" filled="true" fillcolor="#000000" stroked="false">
                <v:path arrowok="t"/>
                <v:fill type="solid"/>
              </v:shape>
            </v:group>
            <v:group style="position:absolute;left:3639;top:1522;width:10;height:20" coordorigin="3639,1522" coordsize="10,20">
              <v:shape style="position:absolute;left:3639;top:1522;width:10;height:20" coordorigin="3639,1522" coordsize="10,20" path="m3639,1541l3648,1541,3648,1522,3639,1522,3639,1541xe" filled="true" fillcolor="#000000" stroked="false">
                <v:path arrowok="t"/>
                <v:fill type="solid"/>
              </v:shape>
            </v:group>
            <v:group style="position:absolute;left:3639;top:1541;width:10;height:20" coordorigin="3639,1541" coordsize="10,20">
              <v:shape style="position:absolute;left:3639;top:1541;width:10;height:20" coordorigin="3639,1541" coordsize="10,20" path="m3639,1560l3648,1560,3648,1541,3639,1541,3639,1560xe" filled="true" fillcolor="#000000" stroked="false">
                <v:path arrowok="t"/>
                <v:fill type="solid"/>
              </v:shape>
            </v:group>
            <v:group style="position:absolute;left:3639;top:1560;width:10;height:20" coordorigin="3639,1560" coordsize="10,20">
              <v:shape style="position:absolute;left:3639;top:1560;width:10;height:20" coordorigin="3639,1560" coordsize="10,20" path="m3639,1580l3648,1580,3648,1560,3639,1560,3639,1580xe" filled="true" fillcolor="#000000" stroked="false">
                <v:path arrowok="t"/>
                <v:fill type="solid"/>
              </v:shape>
            </v:group>
            <v:group style="position:absolute;left:3639;top:1580;width:10;height:20" coordorigin="3639,1580" coordsize="10,20">
              <v:shape style="position:absolute;left:3639;top:1580;width:10;height:20" coordorigin="3639,1580" coordsize="10,20" path="m3639,1599l3648,1599,3648,1580,3639,1580,3639,1599xe" filled="true" fillcolor="#000000" stroked="false">
                <v:path arrowok="t"/>
                <v:fill type="solid"/>
              </v:shape>
            </v:group>
            <v:group style="position:absolute;left:3639;top:1599;width:10;height:20" coordorigin="3639,1599" coordsize="10,20">
              <v:shape style="position:absolute;left:3639;top:1599;width:10;height:20" coordorigin="3639,1599" coordsize="10,20" path="m3639,1618l3648,1618,3648,1599,3639,1599,3639,1618xe" filled="true" fillcolor="#000000" stroked="false">
                <v:path arrowok="t"/>
                <v:fill type="solid"/>
              </v:shape>
            </v:group>
            <v:group style="position:absolute;left:3639;top:1618;width:10;height:20" coordorigin="3639,1618" coordsize="10,20">
              <v:shape style="position:absolute;left:3639;top:1618;width:10;height:20" coordorigin="3639,1618" coordsize="10,20" path="m3639,1637l3648,1637,3648,1618,3639,1618,3639,1637xe" filled="true" fillcolor="#000000" stroked="false">
                <v:path arrowok="t"/>
                <v:fill type="solid"/>
              </v:shape>
            </v:group>
            <v:group style="position:absolute;left:3639;top:1643;width:10;height:2" coordorigin="3639,1643" coordsize="10,2">
              <v:shape style="position:absolute;left:3639;top:1643;width:10;height:2" coordorigin="3639,1643" coordsize="10,0" path="m3639,1643l3648,1643e" filled="false" stroked="true" strokeweight=".600010pt" strokecolor="#000000">
                <v:path arrowok="t"/>
              </v:shape>
            </v:group>
            <v:group style="position:absolute;left:4491;top:1253;width:10;height:20" coordorigin="4491,1253" coordsize="10,20">
              <v:shape style="position:absolute;left:4491;top:1253;width:10;height:20" coordorigin="4491,1253" coordsize="10,20" path="m4491,1272l4501,1272,4501,1253,4491,1253,4491,1272xe" filled="true" fillcolor="#000000" stroked="false">
                <v:path arrowok="t"/>
                <v:fill type="solid"/>
              </v:shape>
            </v:group>
            <v:group style="position:absolute;left:4491;top:1272;width:10;height:20" coordorigin="4491,1272" coordsize="10,20">
              <v:shape style="position:absolute;left:4491;top:1272;width:10;height:20" coordorigin="4491,1272" coordsize="10,20" path="m4491,1292l4501,1292,4501,1272,4491,1272,4491,1292xe" filled="true" fillcolor="#000000" stroked="false">
                <v:path arrowok="t"/>
                <v:fill type="solid"/>
              </v:shape>
            </v:group>
            <v:group style="position:absolute;left:4491;top:1292;width:10;height:20" coordorigin="4491,1292" coordsize="10,20">
              <v:shape style="position:absolute;left:4491;top:1292;width:10;height:20" coordorigin="4491,1292" coordsize="10,20" path="m4491,1311l4501,1311,4501,1292,4491,1292,4491,1311xe" filled="true" fillcolor="#000000" stroked="false">
                <v:path arrowok="t"/>
                <v:fill type="solid"/>
              </v:shape>
            </v:group>
            <v:group style="position:absolute;left:4491;top:1311;width:10;height:20" coordorigin="4491,1311" coordsize="10,20">
              <v:shape style="position:absolute;left:4491;top:1311;width:10;height:20" coordorigin="4491,1311" coordsize="10,20" path="m4491,1330l4501,1330,4501,1311,4491,1311,4491,1330xe" filled="true" fillcolor="#000000" stroked="false">
                <v:path arrowok="t"/>
                <v:fill type="solid"/>
              </v:shape>
            </v:group>
            <v:group style="position:absolute;left:4491;top:1330;width:10;height:20" coordorigin="4491,1330" coordsize="10,20">
              <v:shape style="position:absolute;left:4491;top:1330;width:10;height:20" coordorigin="4491,1330" coordsize="10,20" path="m4491,1349l4501,1349,4501,1330,4491,1330,4491,1349xe" filled="true" fillcolor="#000000" stroked="false">
                <v:path arrowok="t"/>
                <v:fill type="solid"/>
              </v:shape>
            </v:group>
            <v:group style="position:absolute;left:4491;top:1349;width:10;height:20" coordorigin="4491,1349" coordsize="10,20">
              <v:shape style="position:absolute;left:4491;top:1349;width:10;height:20" coordorigin="4491,1349" coordsize="10,20" path="m4491,1368l4501,1368,4501,1349,4491,1349,4491,1368xe" filled="true" fillcolor="#000000" stroked="false">
                <v:path arrowok="t"/>
                <v:fill type="solid"/>
              </v:shape>
            </v:group>
            <v:group style="position:absolute;left:4491;top:1368;width:10;height:20" coordorigin="4491,1368" coordsize="10,20">
              <v:shape style="position:absolute;left:4491;top:1368;width:10;height:20" coordorigin="4491,1368" coordsize="10,20" path="m4491,1388l4501,1388,4501,1368,4491,1368,4491,1388xe" filled="true" fillcolor="#000000" stroked="false">
                <v:path arrowok="t"/>
                <v:fill type="solid"/>
              </v:shape>
            </v:group>
            <v:group style="position:absolute;left:4491;top:1388;width:10;height:20" coordorigin="4491,1388" coordsize="10,20">
              <v:shape style="position:absolute;left:4491;top:1388;width:10;height:20" coordorigin="4491,1388" coordsize="10,20" path="m4491,1407l4501,1407,4501,1388,4491,1388,4491,1407xe" filled="true" fillcolor="#000000" stroked="false">
                <v:path arrowok="t"/>
                <v:fill type="solid"/>
              </v:shape>
            </v:group>
            <v:group style="position:absolute;left:4491;top:1407;width:10;height:20" coordorigin="4491,1407" coordsize="10,20">
              <v:shape style="position:absolute;left:4491;top:1407;width:10;height:20" coordorigin="4491,1407" coordsize="10,20" path="m4491,1426l4501,1426,4501,1407,4491,1407,4491,1426xe" filled="true" fillcolor="#000000" stroked="false">
                <v:path arrowok="t"/>
                <v:fill type="solid"/>
              </v:shape>
            </v:group>
            <v:group style="position:absolute;left:4491;top:1426;width:10;height:20" coordorigin="4491,1426" coordsize="10,20">
              <v:shape style="position:absolute;left:4491;top:1426;width:10;height:20" coordorigin="4491,1426" coordsize="10,20" path="m4491,1445l4501,1445,4501,1426,4491,1426,4491,1445xe" filled="true" fillcolor="#000000" stroked="false">
                <v:path arrowok="t"/>
                <v:fill type="solid"/>
              </v:shape>
            </v:group>
            <v:group style="position:absolute;left:4491;top:1445;width:10;height:20" coordorigin="4491,1445" coordsize="10,20">
              <v:shape style="position:absolute;left:4491;top:1445;width:10;height:20" coordorigin="4491,1445" coordsize="10,20" path="m4491,1464l4501,1464,4501,1445,4491,1445,4491,1464xe" filled="true" fillcolor="#000000" stroked="false">
                <v:path arrowok="t"/>
                <v:fill type="solid"/>
              </v:shape>
            </v:group>
            <v:group style="position:absolute;left:4491;top:1464;width:10;height:20" coordorigin="4491,1464" coordsize="10,20">
              <v:shape style="position:absolute;left:4491;top:1464;width:10;height:20" coordorigin="4491,1464" coordsize="10,20" path="m4491,1484l4501,1484,4501,1464,4491,1464,4491,1484xe" filled="true" fillcolor="#000000" stroked="false">
                <v:path arrowok="t"/>
                <v:fill type="solid"/>
              </v:shape>
            </v:group>
            <v:group style="position:absolute;left:4491;top:1484;width:10;height:20" coordorigin="4491,1484" coordsize="10,20">
              <v:shape style="position:absolute;left:4491;top:1484;width:10;height:20" coordorigin="4491,1484" coordsize="10,20" path="m4491,1503l4501,1503,4501,1484,4491,1484,4491,1503xe" filled="true" fillcolor="#000000" stroked="false">
                <v:path arrowok="t"/>
                <v:fill type="solid"/>
              </v:shape>
            </v:group>
            <v:group style="position:absolute;left:4491;top:1503;width:10;height:20" coordorigin="4491,1503" coordsize="10,20">
              <v:shape style="position:absolute;left:4491;top:1503;width:10;height:20" coordorigin="4491,1503" coordsize="10,20" path="m4491,1522l4501,1522,4501,1503,4491,1503,4491,1522xe" filled="true" fillcolor="#000000" stroked="false">
                <v:path arrowok="t"/>
                <v:fill type="solid"/>
              </v:shape>
            </v:group>
            <v:group style="position:absolute;left:4491;top:1522;width:10;height:20" coordorigin="4491,1522" coordsize="10,20">
              <v:shape style="position:absolute;left:4491;top:1522;width:10;height:20" coordorigin="4491,1522" coordsize="10,20" path="m4491,1541l4501,1541,4501,1522,4491,1522,4491,1541xe" filled="true" fillcolor="#000000" stroked="false">
                <v:path arrowok="t"/>
                <v:fill type="solid"/>
              </v:shape>
            </v:group>
            <v:group style="position:absolute;left:4491;top:1541;width:10;height:20" coordorigin="4491,1541" coordsize="10,20">
              <v:shape style="position:absolute;left:4491;top:1541;width:10;height:20" coordorigin="4491,1541" coordsize="10,20" path="m4491,1560l4501,1560,4501,1541,4491,1541,4491,1560xe" filled="true" fillcolor="#000000" stroked="false">
                <v:path arrowok="t"/>
                <v:fill type="solid"/>
              </v:shape>
            </v:group>
            <v:group style="position:absolute;left:4491;top:1560;width:10;height:20" coordorigin="4491,1560" coordsize="10,20">
              <v:shape style="position:absolute;left:4491;top:1560;width:10;height:20" coordorigin="4491,1560" coordsize="10,20" path="m4491,1580l4501,1580,4501,1560,4491,1560,4491,1580xe" filled="true" fillcolor="#000000" stroked="false">
                <v:path arrowok="t"/>
                <v:fill type="solid"/>
              </v:shape>
            </v:group>
            <v:group style="position:absolute;left:4491;top:1580;width:10;height:20" coordorigin="4491,1580" coordsize="10,20">
              <v:shape style="position:absolute;left:4491;top:1580;width:10;height:20" coordorigin="4491,1580" coordsize="10,20" path="m4491,1599l4501,1599,4501,1580,4491,1580,4491,1599xe" filled="true" fillcolor="#000000" stroked="false">
                <v:path arrowok="t"/>
                <v:fill type="solid"/>
              </v:shape>
            </v:group>
            <v:group style="position:absolute;left:4491;top:1599;width:10;height:20" coordorigin="4491,1599" coordsize="10,20">
              <v:shape style="position:absolute;left:4491;top:1599;width:10;height:20" coordorigin="4491,1599" coordsize="10,20" path="m4491,1618l4501,1618,4501,1599,4491,1599,4491,1618xe" filled="true" fillcolor="#000000" stroked="false">
                <v:path arrowok="t"/>
                <v:fill type="solid"/>
              </v:shape>
            </v:group>
            <v:group style="position:absolute;left:4491;top:1618;width:10;height:20" coordorigin="4491,1618" coordsize="10,20">
              <v:shape style="position:absolute;left:4491;top:1618;width:10;height:20" coordorigin="4491,1618" coordsize="10,20" path="m4491,1637l4501,1637,4501,1618,4491,1618,4491,1637xe" filled="true" fillcolor="#000000" stroked="false">
                <v:path arrowok="t"/>
                <v:fill type="solid"/>
              </v:shape>
            </v:group>
            <v:group style="position:absolute;left:4491;top:1643;width:10;height:2" coordorigin="4491,1643" coordsize="10,2">
              <v:shape style="position:absolute;left:4491;top:1643;width:10;height:2" coordorigin="4491,1643" coordsize="10,0" path="m4491,1643l4501,1643e" filled="false" stroked="true" strokeweight=".600010pt" strokecolor="#000000">
                <v:path arrowok="t"/>
              </v:shape>
            </v:group>
            <v:group style="position:absolute;left:5329;top:1253;width:10;height:20" coordorigin="5329,1253" coordsize="10,20">
              <v:shape style="position:absolute;left:5329;top:1253;width:10;height:20" coordorigin="5329,1253" coordsize="10,20" path="m5329,1272l5339,1272,5339,1253,5329,1253,5329,1272xe" filled="true" fillcolor="#000000" stroked="false">
                <v:path arrowok="t"/>
                <v:fill type="solid"/>
              </v:shape>
            </v:group>
            <v:group style="position:absolute;left:5329;top:1272;width:10;height:20" coordorigin="5329,1272" coordsize="10,20">
              <v:shape style="position:absolute;left:5329;top:1272;width:10;height:20" coordorigin="5329,1272" coordsize="10,20" path="m5329,1292l5339,1292,5339,1272,5329,1272,5329,1292xe" filled="true" fillcolor="#000000" stroked="false">
                <v:path arrowok="t"/>
                <v:fill type="solid"/>
              </v:shape>
            </v:group>
            <v:group style="position:absolute;left:5329;top:1292;width:10;height:20" coordorigin="5329,1292" coordsize="10,20">
              <v:shape style="position:absolute;left:5329;top:1292;width:10;height:20" coordorigin="5329,1292" coordsize="10,20" path="m5329,1311l5339,1311,5339,1292,5329,1292,5329,1311xe" filled="true" fillcolor="#000000" stroked="false">
                <v:path arrowok="t"/>
                <v:fill type="solid"/>
              </v:shape>
            </v:group>
            <v:group style="position:absolute;left:5329;top:1311;width:10;height:20" coordorigin="5329,1311" coordsize="10,20">
              <v:shape style="position:absolute;left:5329;top:1311;width:10;height:20" coordorigin="5329,1311" coordsize="10,20" path="m5329,1330l5339,1330,5339,1311,5329,1311,5329,1330xe" filled="true" fillcolor="#000000" stroked="false">
                <v:path arrowok="t"/>
                <v:fill type="solid"/>
              </v:shape>
            </v:group>
            <v:group style="position:absolute;left:5329;top:1330;width:10;height:20" coordorigin="5329,1330" coordsize="10,20">
              <v:shape style="position:absolute;left:5329;top:1330;width:10;height:20" coordorigin="5329,1330" coordsize="10,20" path="m5329,1349l5339,1349,5339,1330,5329,1330,5329,1349xe" filled="true" fillcolor="#000000" stroked="false">
                <v:path arrowok="t"/>
                <v:fill type="solid"/>
              </v:shape>
            </v:group>
            <v:group style="position:absolute;left:5329;top:1349;width:10;height:20" coordorigin="5329,1349" coordsize="10,20">
              <v:shape style="position:absolute;left:5329;top:1349;width:10;height:20" coordorigin="5329,1349" coordsize="10,20" path="m5329,1368l5339,1368,5339,1349,5329,1349,5329,1368xe" filled="true" fillcolor="#000000" stroked="false">
                <v:path arrowok="t"/>
                <v:fill type="solid"/>
              </v:shape>
            </v:group>
            <v:group style="position:absolute;left:5329;top:1368;width:10;height:20" coordorigin="5329,1368" coordsize="10,20">
              <v:shape style="position:absolute;left:5329;top:1368;width:10;height:20" coordorigin="5329,1368" coordsize="10,20" path="m5329,1388l5339,1388,5339,1368,5329,1368,5329,1388xe" filled="true" fillcolor="#000000" stroked="false">
                <v:path arrowok="t"/>
                <v:fill type="solid"/>
              </v:shape>
            </v:group>
            <v:group style="position:absolute;left:5329;top:1388;width:10;height:20" coordorigin="5329,1388" coordsize="10,20">
              <v:shape style="position:absolute;left:5329;top:1388;width:10;height:20" coordorigin="5329,1388" coordsize="10,20" path="m5329,1407l5339,1407,5339,1388,5329,1388,5329,1407xe" filled="true" fillcolor="#000000" stroked="false">
                <v:path arrowok="t"/>
                <v:fill type="solid"/>
              </v:shape>
            </v:group>
            <v:group style="position:absolute;left:5329;top:1407;width:10;height:20" coordorigin="5329,1407" coordsize="10,20">
              <v:shape style="position:absolute;left:5329;top:1407;width:10;height:20" coordorigin="5329,1407" coordsize="10,20" path="m5329,1426l5339,1426,5339,1407,5329,1407,5329,1426xe" filled="true" fillcolor="#000000" stroked="false">
                <v:path arrowok="t"/>
                <v:fill type="solid"/>
              </v:shape>
            </v:group>
            <v:group style="position:absolute;left:5329;top:1426;width:10;height:20" coordorigin="5329,1426" coordsize="10,20">
              <v:shape style="position:absolute;left:5329;top:1426;width:10;height:20" coordorigin="5329,1426" coordsize="10,20" path="m5329,1445l5339,1445,5339,1426,5329,1426,5329,1445xe" filled="true" fillcolor="#000000" stroked="false">
                <v:path arrowok="t"/>
                <v:fill type="solid"/>
              </v:shape>
            </v:group>
            <v:group style="position:absolute;left:5329;top:1445;width:10;height:20" coordorigin="5329,1445" coordsize="10,20">
              <v:shape style="position:absolute;left:5329;top:1445;width:10;height:20" coordorigin="5329,1445" coordsize="10,20" path="m5329,1464l5339,1464,5339,1445,5329,1445,5329,1464xe" filled="true" fillcolor="#000000" stroked="false">
                <v:path arrowok="t"/>
                <v:fill type="solid"/>
              </v:shape>
            </v:group>
            <v:group style="position:absolute;left:5329;top:1464;width:10;height:20" coordorigin="5329,1464" coordsize="10,20">
              <v:shape style="position:absolute;left:5329;top:1464;width:10;height:20" coordorigin="5329,1464" coordsize="10,20" path="m5329,1484l5339,1484,5339,1464,5329,1464,5329,1484xe" filled="true" fillcolor="#000000" stroked="false">
                <v:path arrowok="t"/>
                <v:fill type="solid"/>
              </v:shape>
            </v:group>
            <v:group style="position:absolute;left:5329;top:1484;width:10;height:20" coordorigin="5329,1484" coordsize="10,20">
              <v:shape style="position:absolute;left:5329;top:1484;width:10;height:20" coordorigin="5329,1484" coordsize="10,20" path="m5329,1503l5339,1503,5339,1484,5329,1484,5329,1503xe" filled="true" fillcolor="#000000" stroked="false">
                <v:path arrowok="t"/>
                <v:fill type="solid"/>
              </v:shape>
            </v:group>
            <v:group style="position:absolute;left:5329;top:1503;width:10;height:20" coordorigin="5329,1503" coordsize="10,20">
              <v:shape style="position:absolute;left:5329;top:1503;width:10;height:20" coordorigin="5329,1503" coordsize="10,20" path="m5329,1522l5339,1522,5339,1503,5329,1503,5329,1522xe" filled="true" fillcolor="#000000" stroked="false">
                <v:path arrowok="t"/>
                <v:fill type="solid"/>
              </v:shape>
            </v:group>
            <v:group style="position:absolute;left:5329;top:1522;width:10;height:20" coordorigin="5329,1522" coordsize="10,20">
              <v:shape style="position:absolute;left:5329;top:1522;width:10;height:20" coordorigin="5329,1522" coordsize="10,20" path="m5329,1541l5339,1541,5339,1522,5329,1522,5329,1541xe" filled="true" fillcolor="#000000" stroked="false">
                <v:path arrowok="t"/>
                <v:fill type="solid"/>
              </v:shape>
            </v:group>
            <v:group style="position:absolute;left:5329;top:1541;width:10;height:20" coordorigin="5329,1541" coordsize="10,20">
              <v:shape style="position:absolute;left:5329;top:1541;width:10;height:20" coordorigin="5329,1541" coordsize="10,20" path="m5329,1560l5339,1560,5339,1541,5329,1541,5329,1560xe" filled="true" fillcolor="#000000" stroked="false">
                <v:path arrowok="t"/>
                <v:fill type="solid"/>
              </v:shape>
            </v:group>
            <v:group style="position:absolute;left:5329;top:1560;width:10;height:20" coordorigin="5329,1560" coordsize="10,20">
              <v:shape style="position:absolute;left:5329;top:1560;width:10;height:20" coordorigin="5329,1560" coordsize="10,20" path="m5329,1580l5339,1580,5339,1560,5329,1560,5329,1580xe" filled="true" fillcolor="#000000" stroked="false">
                <v:path arrowok="t"/>
                <v:fill type="solid"/>
              </v:shape>
            </v:group>
            <v:group style="position:absolute;left:5329;top:1580;width:10;height:20" coordorigin="5329,1580" coordsize="10,20">
              <v:shape style="position:absolute;left:5329;top:1580;width:10;height:20" coordorigin="5329,1580" coordsize="10,20" path="m5329,1599l5339,1599,5339,1580,5329,1580,5329,1599xe" filled="true" fillcolor="#000000" stroked="false">
                <v:path arrowok="t"/>
                <v:fill type="solid"/>
              </v:shape>
            </v:group>
            <v:group style="position:absolute;left:5329;top:1599;width:10;height:20" coordorigin="5329,1599" coordsize="10,20">
              <v:shape style="position:absolute;left:5329;top:1599;width:10;height:20" coordorigin="5329,1599" coordsize="10,20" path="m5329,1618l5339,1618,5339,1599,5329,1599,5329,1618xe" filled="true" fillcolor="#000000" stroked="false">
                <v:path arrowok="t"/>
                <v:fill type="solid"/>
              </v:shape>
            </v:group>
            <v:group style="position:absolute;left:5329;top:1618;width:10;height:20" coordorigin="5329,1618" coordsize="10,20">
              <v:shape style="position:absolute;left:5329;top:1618;width:10;height:20" coordorigin="5329,1618" coordsize="10,20" path="m5329,1637l5339,1637,5339,1618,5329,1618,5329,1637xe" filled="true" fillcolor="#000000" stroked="false">
                <v:path arrowok="t"/>
                <v:fill type="solid"/>
              </v:shape>
            </v:group>
            <v:group style="position:absolute;left:5329;top:1643;width:10;height:2" coordorigin="5329,1643" coordsize="10,2">
              <v:shape style="position:absolute;left:5329;top:1643;width:10;height:2" coordorigin="5329,1643" coordsize="10,0" path="m5329,1643l5339,1643e" filled="false" stroked="true" strokeweight=".600010pt" strokecolor="#000000">
                <v:path arrowok="t"/>
              </v:shape>
            </v:group>
            <v:group style="position:absolute;left:5895;top:1253;width:10;height:20" coordorigin="5895,1253" coordsize="10,20">
              <v:shape style="position:absolute;left:5895;top:1253;width:10;height:20" coordorigin="5895,1253" coordsize="10,20" path="m5895,1272l5905,1272,5905,1253,5895,1253,5895,1272xe" filled="true" fillcolor="#000000" stroked="false">
                <v:path arrowok="t"/>
                <v:fill type="solid"/>
              </v:shape>
            </v:group>
            <v:group style="position:absolute;left:5895;top:1272;width:10;height:20" coordorigin="5895,1272" coordsize="10,20">
              <v:shape style="position:absolute;left:5895;top:1272;width:10;height:20" coordorigin="5895,1272" coordsize="10,20" path="m5895,1292l5905,1292,5905,1272,5895,1272,5895,1292xe" filled="true" fillcolor="#000000" stroked="false">
                <v:path arrowok="t"/>
                <v:fill type="solid"/>
              </v:shape>
            </v:group>
            <v:group style="position:absolute;left:5895;top:1292;width:10;height:20" coordorigin="5895,1292" coordsize="10,20">
              <v:shape style="position:absolute;left:5895;top:1292;width:10;height:20" coordorigin="5895,1292" coordsize="10,20" path="m5895,1311l5905,1311,5905,1292,5895,1292,5895,1311xe" filled="true" fillcolor="#000000" stroked="false">
                <v:path arrowok="t"/>
                <v:fill type="solid"/>
              </v:shape>
            </v:group>
            <v:group style="position:absolute;left:5895;top:1311;width:10;height:20" coordorigin="5895,1311" coordsize="10,20">
              <v:shape style="position:absolute;left:5895;top:1311;width:10;height:20" coordorigin="5895,1311" coordsize="10,20" path="m5895,1330l5905,1330,5905,1311,5895,1311,5895,1330xe" filled="true" fillcolor="#000000" stroked="false">
                <v:path arrowok="t"/>
                <v:fill type="solid"/>
              </v:shape>
            </v:group>
            <v:group style="position:absolute;left:5895;top:1330;width:10;height:20" coordorigin="5895,1330" coordsize="10,20">
              <v:shape style="position:absolute;left:5895;top:1330;width:10;height:20" coordorigin="5895,1330" coordsize="10,20" path="m5895,1349l5905,1349,5905,1330,5895,1330,5895,1349xe" filled="true" fillcolor="#000000" stroked="false">
                <v:path arrowok="t"/>
                <v:fill type="solid"/>
              </v:shape>
            </v:group>
            <v:group style="position:absolute;left:5895;top:1349;width:10;height:20" coordorigin="5895,1349" coordsize="10,20">
              <v:shape style="position:absolute;left:5895;top:1349;width:10;height:20" coordorigin="5895,1349" coordsize="10,20" path="m5895,1368l5905,1368,5905,1349,5895,1349,5895,1368xe" filled="true" fillcolor="#000000" stroked="false">
                <v:path arrowok="t"/>
                <v:fill type="solid"/>
              </v:shape>
            </v:group>
            <v:group style="position:absolute;left:5895;top:1368;width:10;height:20" coordorigin="5895,1368" coordsize="10,20">
              <v:shape style="position:absolute;left:5895;top:1368;width:10;height:20" coordorigin="5895,1368" coordsize="10,20" path="m5895,1388l5905,1388,5905,1368,5895,1368,5895,1388xe" filled="true" fillcolor="#000000" stroked="false">
                <v:path arrowok="t"/>
                <v:fill type="solid"/>
              </v:shape>
            </v:group>
            <v:group style="position:absolute;left:5895;top:1388;width:10;height:20" coordorigin="5895,1388" coordsize="10,20">
              <v:shape style="position:absolute;left:5895;top:1388;width:10;height:20" coordorigin="5895,1388" coordsize="10,20" path="m5895,1407l5905,1407,5905,1388,5895,1388,5895,1407xe" filled="true" fillcolor="#000000" stroked="false">
                <v:path arrowok="t"/>
                <v:fill type="solid"/>
              </v:shape>
            </v:group>
            <v:group style="position:absolute;left:5895;top:1407;width:10;height:20" coordorigin="5895,1407" coordsize="10,20">
              <v:shape style="position:absolute;left:5895;top:1407;width:10;height:20" coordorigin="5895,1407" coordsize="10,20" path="m5895,1426l5905,1426,5905,1407,5895,1407,5895,1426xe" filled="true" fillcolor="#000000" stroked="false">
                <v:path arrowok="t"/>
                <v:fill type="solid"/>
              </v:shape>
            </v:group>
            <v:group style="position:absolute;left:5895;top:1426;width:10;height:20" coordorigin="5895,1426" coordsize="10,20">
              <v:shape style="position:absolute;left:5895;top:1426;width:10;height:20" coordorigin="5895,1426" coordsize="10,20" path="m5895,1445l5905,1445,5905,1426,5895,1426,5895,1445xe" filled="true" fillcolor="#000000" stroked="false">
                <v:path arrowok="t"/>
                <v:fill type="solid"/>
              </v:shape>
            </v:group>
            <v:group style="position:absolute;left:5895;top:1445;width:10;height:20" coordorigin="5895,1445" coordsize="10,20">
              <v:shape style="position:absolute;left:5895;top:1445;width:10;height:20" coordorigin="5895,1445" coordsize="10,20" path="m5895,1464l5905,1464,5905,1445,5895,1445,5895,1464xe" filled="true" fillcolor="#000000" stroked="false">
                <v:path arrowok="t"/>
                <v:fill type="solid"/>
              </v:shape>
            </v:group>
            <v:group style="position:absolute;left:5895;top:1464;width:10;height:20" coordorigin="5895,1464" coordsize="10,20">
              <v:shape style="position:absolute;left:5895;top:1464;width:10;height:20" coordorigin="5895,1464" coordsize="10,20" path="m5895,1484l5905,1484,5905,1464,5895,1464,5895,1484xe" filled="true" fillcolor="#000000" stroked="false">
                <v:path arrowok="t"/>
                <v:fill type="solid"/>
              </v:shape>
            </v:group>
            <v:group style="position:absolute;left:5895;top:1484;width:10;height:20" coordorigin="5895,1484" coordsize="10,20">
              <v:shape style="position:absolute;left:5895;top:1484;width:10;height:20" coordorigin="5895,1484" coordsize="10,20" path="m5895,1503l5905,1503,5905,1484,5895,1484,5895,1503xe" filled="true" fillcolor="#000000" stroked="false">
                <v:path arrowok="t"/>
                <v:fill type="solid"/>
              </v:shape>
            </v:group>
            <v:group style="position:absolute;left:5895;top:1503;width:10;height:20" coordorigin="5895,1503" coordsize="10,20">
              <v:shape style="position:absolute;left:5895;top:1503;width:10;height:20" coordorigin="5895,1503" coordsize="10,20" path="m5895,1522l5905,1522,5905,1503,5895,1503,5895,1522xe" filled="true" fillcolor="#000000" stroked="false">
                <v:path arrowok="t"/>
                <v:fill type="solid"/>
              </v:shape>
            </v:group>
            <v:group style="position:absolute;left:5895;top:1522;width:10;height:20" coordorigin="5895,1522" coordsize="10,20">
              <v:shape style="position:absolute;left:5895;top:1522;width:10;height:20" coordorigin="5895,1522" coordsize="10,20" path="m5895,1541l5905,1541,5905,1522,5895,1522,5895,1541xe" filled="true" fillcolor="#000000" stroked="false">
                <v:path arrowok="t"/>
                <v:fill type="solid"/>
              </v:shape>
            </v:group>
            <v:group style="position:absolute;left:5895;top:1541;width:10;height:20" coordorigin="5895,1541" coordsize="10,20">
              <v:shape style="position:absolute;left:5895;top:1541;width:10;height:20" coordorigin="5895,1541" coordsize="10,20" path="m5895,1560l5905,1560,5905,1541,5895,1541,5895,1560xe" filled="true" fillcolor="#000000" stroked="false">
                <v:path arrowok="t"/>
                <v:fill type="solid"/>
              </v:shape>
            </v:group>
            <v:group style="position:absolute;left:5895;top:1560;width:10;height:20" coordorigin="5895,1560" coordsize="10,20">
              <v:shape style="position:absolute;left:5895;top:1560;width:10;height:20" coordorigin="5895,1560" coordsize="10,20" path="m5895,1580l5905,1580,5905,1560,5895,1560,5895,1580xe" filled="true" fillcolor="#000000" stroked="false">
                <v:path arrowok="t"/>
                <v:fill type="solid"/>
              </v:shape>
            </v:group>
            <v:group style="position:absolute;left:5895;top:1580;width:10;height:20" coordorigin="5895,1580" coordsize="10,20">
              <v:shape style="position:absolute;left:5895;top:1580;width:10;height:20" coordorigin="5895,1580" coordsize="10,20" path="m5895,1599l5905,1599,5905,1580,5895,1580,5895,1599xe" filled="true" fillcolor="#000000" stroked="false">
                <v:path arrowok="t"/>
                <v:fill type="solid"/>
              </v:shape>
            </v:group>
            <v:group style="position:absolute;left:5895;top:1599;width:10;height:20" coordorigin="5895,1599" coordsize="10,20">
              <v:shape style="position:absolute;left:5895;top:1599;width:10;height:20" coordorigin="5895,1599" coordsize="10,20" path="m5895,1618l5905,1618,5905,1599,5895,1599,5895,1618xe" filled="true" fillcolor="#000000" stroked="false">
                <v:path arrowok="t"/>
                <v:fill type="solid"/>
              </v:shape>
            </v:group>
            <v:group style="position:absolute;left:5895;top:1618;width:10;height:20" coordorigin="5895,1618" coordsize="10,20">
              <v:shape style="position:absolute;left:5895;top:1618;width:10;height:20" coordorigin="5895,1618" coordsize="10,20" path="m5895,1637l5905,1637,5905,1618,5895,1618,5895,1637xe" filled="true" fillcolor="#000000" stroked="false">
                <v:path arrowok="t"/>
                <v:fill type="solid"/>
              </v:shape>
            </v:group>
            <v:group style="position:absolute;left:5895;top:1643;width:10;height:2" coordorigin="5895,1643" coordsize="10,2">
              <v:shape style="position:absolute;left:5895;top:1643;width:10;height:2" coordorigin="5895,1643" coordsize="10,0" path="m5895,1643l5905,1643e" filled="false" stroked="true" strokeweight=".600010pt" strokecolor="#000000">
                <v:path arrowok="t"/>
              </v:shape>
            </v:group>
            <v:group style="position:absolute;left:6887;top:1253;width:10;height:20" coordorigin="6887,1253" coordsize="10,20">
              <v:shape style="position:absolute;left:6887;top:1253;width:10;height:20" coordorigin="6887,1253" coordsize="10,20" path="m6887,1272l6897,1272,6897,1253,6887,1253,6887,1272xe" filled="true" fillcolor="#000000" stroked="false">
                <v:path arrowok="t"/>
                <v:fill type="solid"/>
              </v:shape>
            </v:group>
            <v:group style="position:absolute;left:6887;top:1272;width:10;height:20" coordorigin="6887,1272" coordsize="10,20">
              <v:shape style="position:absolute;left:6887;top:1272;width:10;height:20" coordorigin="6887,1272" coordsize="10,20" path="m6887,1292l6897,1292,6897,1272,6887,1272,6887,1292xe" filled="true" fillcolor="#000000" stroked="false">
                <v:path arrowok="t"/>
                <v:fill type="solid"/>
              </v:shape>
            </v:group>
            <v:group style="position:absolute;left:6887;top:1292;width:10;height:20" coordorigin="6887,1292" coordsize="10,20">
              <v:shape style="position:absolute;left:6887;top:1292;width:10;height:20" coordorigin="6887,1292" coordsize="10,20" path="m6887,1311l6897,1311,6897,1292,6887,1292,6887,1311xe" filled="true" fillcolor="#000000" stroked="false">
                <v:path arrowok="t"/>
                <v:fill type="solid"/>
              </v:shape>
            </v:group>
            <v:group style="position:absolute;left:6887;top:1311;width:10;height:20" coordorigin="6887,1311" coordsize="10,20">
              <v:shape style="position:absolute;left:6887;top:1311;width:10;height:20" coordorigin="6887,1311" coordsize="10,20" path="m6887,1330l6897,1330,6897,1311,6887,1311,6887,1330xe" filled="true" fillcolor="#000000" stroked="false">
                <v:path arrowok="t"/>
                <v:fill type="solid"/>
              </v:shape>
            </v:group>
            <v:group style="position:absolute;left:6887;top:1330;width:10;height:20" coordorigin="6887,1330" coordsize="10,20">
              <v:shape style="position:absolute;left:6887;top:1330;width:10;height:20" coordorigin="6887,1330" coordsize="10,20" path="m6887,1349l6897,1349,6897,1330,6887,1330,6887,1349xe" filled="true" fillcolor="#000000" stroked="false">
                <v:path arrowok="t"/>
                <v:fill type="solid"/>
              </v:shape>
            </v:group>
            <v:group style="position:absolute;left:6887;top:1349;width:10;height:20" coordorigin="6887,1349" coordsize="10,20">
              <v:shape style="position:absolute;left:6887;top:1349;width:10;height:20" coordorigin="6887,1349" coordsize="10,20" path="m6887,1368l6897,1368,6897,1349,6887,1349,6887,1368xe" filled="true" fillcolor="#000000" stroked="false">
                <v:path arrowok="t"/>
                <v:fill type="solid"/>
              </v:shape>
            </v:group>
            <v:group style="position:absolute;left:6887;top:1368;width:10;height:20" coordorigin="6887,1368" coordsize="10,20">
              <v:shape style="position:absolute;left:6887;top:1368;width:10;height:20" coordorigin="6887,1368" coordsize="10,20" path="m6887,1388l6897,1388,6897,1368,6887,1368,6887,1388xe" filled="true" fillcolor="#000000" stroked="false">
                <v:path arrowok="t"/>
                <v:fill type="solid"/>
              </v:shape>
            </v:group>
            <v:group style="position:absolute;left:6887;top:1388;width:10;height:20" coordorigin="6887,1388" coordsize="10,20">
              <v:shape style="position:absolute;left:6887;top:1388;width:10;height:20" coordorigin="6887,1388" coordsize="10,20" path="m6887,1407l6897,1407,6897,1388,6887,1388,6887,1407xe" filled="true" fillcolor="#000000" stroked="false">
                <v:path arrowok="t"/>
                <v:fill type="solid"/>
              </v:shape>
            </v:group>
            <v:group style="position:absolute;left:6887;top:1407;width:10;height:20" coordorigin="6887,1407" coordsize="10,20">
              <v:shape style="position:absolute;left:6887;top:1407;width:10;height:20" coordorigin="6887,1407" coordsize="10,20" path="m6887,1426l6897,1426,6897,1407,6887,1407,6887,1426xe" filled="true" fillcolor="#000000" stroked="false">
                <v:path arrowok="t"/>
                <v:fill type="solid"/>
              </v:shape>
            </v:group>
            <v:group style="position:absolute;left:6887;top:1426;width:10;height:20" coordorigin="6887,1426" coordsize="10,20">
              <v:shape style="position:absolute;left:6887;top:1426;width:10;height:20" coordorigin="6887,1426" coordsize="10,20" path="m6887,1445l6897,1445,6897,1426,6887,1426,6887,1445xe" filled="true" fillcolor="#000000" stroked="false">
                <v:path arrowok="t"/>
                <v:fill type="solid"/>
              </v:shape>
            </v:group>
            <v:group style="position:absolute;left:6887;top:1445;width:10;height:20" coordorigin="6887,1445" coordsize="10,20">
              <v:shape style="position:absolute;left:6887;top:1445;width:10;height:20" coordorigin="6887,1445" coordsize="10,20" path="m6887,1464l6897,1464,6897,1445,6887,1445,6887,1464xe" filled="true" fillcolor="#000000" stroked="false">
                <v:path arrowok="t"/>
                <v:fill type="solid"/>
              </v:shape>
            </v:group>
            <v:group style="position:absolute;left:6887;top:1464;width:10;height:20" coordorigin="6887,1464" coordsize="10,20">
              <v:shape style="position:absolute;left:6887;top:1464;width:10;height:20" coordorigin="6887,1464" coordsize="10,20" path="m6887,1484l6897,1484,6897,1464,6887,1464,6887,1484xe" filled="true" fillcolor="#000000" stroked="false">
                <v:path arrowok="t"/>
                <v:fill type="solid"/>
              </v:shape>
            </v:group>
            <v:group style="position:absolute;left:6887;top:1484;width:10;height:20" coordorigin="6887,1484" coordsize="10,20">
              <v:shape style="position:absolute;left:6887;top:1484;width:10;height:20" coordorigin="6887,1484" coordsize="10,20" path="m6887,1503l6897,1503,6897,1484,6887,1484,6887,1503xe" filled="true" fillcolor="#000000" stroked="false">
                <v:path arrowok="t"/>
                <v:fill type="solid"/>
              </v:shape>
            </v:group>
            <v:group style="position:absolute;left:6887;top:1503;width:10;height:20" coordorigin="6887,1503" coordsize="10,20">
              <v:shape style="position:absolute;left:6887;top:1503;width:10;height:20" coordorigin="6887,1503" coordsize="10,20" path="m6887,1522l6897,1522,6897,1503,6887,1503,6887,1522xe" filled="true" fillcolor="#000000" stroked="false">
                <v:path arrowok="t"/>
                <v:fill type="solid"/>
              </v:shape>
            </v:group>
            <v:group style="position:absolute;left:6887;top:1522;width:10;height:20" coordorigin="6887,1522" coordsize="10,20">
              <v:shape style="position:absolute;left:6887;top:1522;width:10;height:20" coordorigin="6887,1522" coordsize="10,20" path="m6887,1541l6897,1541,6897,1522,6887,1522,6887,1541xe" filled="true" fillcolor="#000000" stroked="false">
                <v:path arrowok="t"/>
                <v:fill type="solid"/>
              </v:shape>
            </v:group>
            <v:group style="position:absolute;left:6887;top:1541;width:10;height:20" coordorigin="6887,1541" coordsize="10,20">
              <v:shape style="position:absolute;left:6887;top:1541;width:10;height:20" coordorigin="6887,1541" coordsize="10,20" path="m6887,1560l6897,1560,6897,1541,6887,1541,6887,1560xe" filled="true" fillcolor="#000000" stroked="false">
                <v:path arrowok="t"/>
                <v:fill type="solid"/>
              </v:shape>
            </v:group>
            <v:group style="position:absolute;left:6887;top:1560;width:10;height:20" coordorigin="6887,1560" coordsize="10,20">
              <v:shape style="position:absolute;left:6887;top:1560;width:10;height:20" coordorigin="6887,1560" coordsize="10,20" path="m6887,1580l6897,1580,6897,1560,6887,1560,6887,1580xe" filled="true" fillcolor="#000000" stroked="false">
                <v:path arrowok="t"/>
                <v:fill type="solid"/>
              </v:shape>
            </v:group>
            <v:group style="position:absolute;left:6887;top:1580;width:10;height:20" coordorigin="6887,1580" coordsize="10,20">
              <v:shape style="position:absolute;left:6887;top:1580;width:10;height:20" coordorigin="6887,1580" coordsize="10,20" path="m6887,1599l6897,1599,6897,1580,6887,1580,6887,1599xe" filled="true" fillcolor="#000000" stroked="false">
                <v:path arrowok="t"/>
                <v:fill type="solid"/>
              </v:shape>
            </v:group>
            <v:group style="position:absolute;left:6887;top:1599;width:10;height:20" coordorigin="6887,1599" coordsize="10,20">
              <v:shape style="position:absolute;left:6887;top:1599;width:10;height:20" coordorigin="6887,1599" coordsize="10,20" path="m6887,1618l6897,1618,6897,1599,6887,1599,6887,1618xe" filled="true" fillcolor="#000000" stroked="false">
                <v:path arrowok="t"/>
                <v:fill type="solid"/>
              </v:shape>
            </v:group>
            <v:group style="position:absolute;left:6887;top:1618;width:10;height:20" coordorigin="6887,1618" coordsize="10,20">
              <v:shape style="position:absolute;left:6887;top:1618;width:10;height:20" coordorigin="6887,1618" coordsize="10,20" path="m6887,1637l6897,1637,6897,1618,6887,1618,6887,1637xe" filled="true" fillcolor="#000000" stroked="false">
                <v:path arrowok="t"/>
                <v:fill type="solid"/>
              </v:shape>
            </v:group>
            <v:group style="position:absolute;left:6887;top:1643;width:10;height:2" coordorigin="6887,1643" coordsize="10,2">
              <v:shape style="position:absolute;left:6887;top:1643;width:10;height:2" coordorigin="6887,1643" coordsize="10,0" path="m6887,1643l6897,1643e" filled="false" stroked="true" strokeweight=".600010pt" strokecolor="#000000">
                <v:path arrowok="t"/>
              </v:shape>
            </v:group>
            <v:group style="position:absolute;left:8034;top:1253;width:10;height:20" coordorigin="8034,1253" coordsize="10,20">
              <v:shape style="position:absolute;left:8034;top:1253;width:10;height:20" coordorigin="8034,1253" coordsize="10,20" path="m8034,1272l8044,1272,8044,1253,8034,1253,8034,1272xe" filled="true" fillcolor="#000000" stroked="false">
                <v:path arrowok="t"/>
                <v:fill type="solid"/>
              </v:shape>
            </v:group>
            <v:group style="position:absolute;left:8034;top:1272;width:10;height:20" coordorigin="8034,1272" coordsize="10,20">
              <v:shape style="position:absolute;left:8034;top:1272;width:10;height:20" coordorigin="8034,1272" coordsize="10,20" path="m8034,1292l8044,1292,8044,1272,8034,1272,8034,1292xe" filled="true" fillcolor="#000000" stroked="false">
                <v:path arrowok="t"/>
                <v:fill type="solid"/>
              </v:shape>
            </v:group>
            <v:group style="position:absolute;left:8034;top:1292;width:10;height:20" coordorigin="8034,1292" coordsize="10,20">
              <v:shape style="position:absolute;left:8034;top:1292;width:10;height:20" coordorigin="8034,1292" coordsize="10,20" path="m8034,1311l8044,1311,8044,1292,8034,1292,8034,1311xe" filled="true" fillcolor="#000000" stroked="false">
                <v:path arrowok="t"/>
                <v:fill type="solid"/>
              </v:shape>
            </v:group>
            <v:group style="position:absolute;left:8034;top:1311;width:10;height:20" coordorigin="8034,1311" coordsize="10,20">
              <v:shape style="position:absolute;left:8034;top:1311;width:10;height:20" coordorigin="8034,1311" coordsize="10,20" path="m8034,1330l8044,1330,8044,1311,8034,1311,8034,1330xe" filled="true" fillcolor="#000000" stroked="false">
                <v:path arrowok="t"/>
                <v:fill type="solid"/>
              </v:shape>
            </v:group>
            <v:group style="position:absolute;left:8034;top:1330;width:10;height:20" coordorigin="8034,1330" coordsize="10,20">
              <v:shape style="position:absolute;left:8034;top:1330;width:10;height:20" coordorigin="8034,1330" coordsize="10,20" path="m8034,1349l8044,1349,8044,1330,8034,1330,8034,1349xe" filled="true" fillcolor="#000000" stroked="false">
                <v:path arrowok="t"/>
                <v:fill type="solid"/>
              </v:shape>
            </v:group>
            <v:group style="position:absolute;left:8034;top:1349;width:10;height:20" coordorigin="8034,1349" coordsize="10,20">
              <v:shape style="position:absolute;left:8034;top:1349;width:10;height:20" coordorigin="8034,1349" coordsize="10,20" path="m8034,1368l8044,1368,8044,1349,8034,1349,8034,1368xe" filled="true" fillcolor="#000000" stroked="false">
                <v:path arrowok="t"/>
                <v:fill type="solid"/>
              </v:shape>
            </v:group>
            <v:group style="position:absolute;left:8034;top:1368;width:10;height:20" coordorigin="8034,1368" coordsize="10,20">
              <v:shape style="position:absolute;left:8034;top:1368;width:10;height:20" coordorigin="8034,1368" coordsize="10,20" path="m8034,1388l8044,1388,8044,1368,8034,1368,8034,1388xe" filled="true" fillcolor="#000000" stroked="false">
                <v:path arrowok="t"/>
                <v:fill type="solid"/>
              </v:shape>
            </v:group>
            <v:group style="position:absolute;left:8034;top:1388;width:10;height:20" coordorigin="8034,1388" coordsize="10,20">
              <v:shape style="position:absolute;left:8034;top:1388;width:10;height:20" coordorigin="8034,1388" coordsize="10,20" path="m8034,1407l8044,1407,8044,1388,8034,1388,8034,1407xe" filled="true" fillcolor="#000000" stroked="false">
                <v:path arrowok="t"/>
                <v:fill type="solid"/>
              </v:shape>
            </v:group>
            <v:group style="position:absolute;left:8034;top:1407;width:10;height:20" coordorigin="8034,1407" coordsize="10,20">
              <v:shape style="position:absolute;left:8034;top:1407;width:10;height:20" coordorigin="8034,1407" coordsize="10,20" path="m8034,1426l8044,1426,8044,1407,8034,1407,8034,1426xe" filled="true" fillcolor="#000000" stroked="false">
                <v:path arrowok="t"/>
                <v:fill type="solid"/>
              </v:shape>
            </v:group>
            <v:group style="position:absolute;left:8034;top:1426;width:10;height:20" coordorigin="8034,1426" coordsize="10,20">
              <v:shape style="position:absolute;left:8034;top:1426;width:10;height:20" coordorigin="8034,1426" coordsize="10,20" path="m8034,1445l8044,1445,8044,1426,8034,1426,8034,1445xe" filled="true" fillcolor="#000000" stroked="false">
                <v:path arrowok="t"/>
                <v:fill type="solid"/>
              </v:shape>
            </v:group>
            <v:group style="position:absolute;left:8034;top:1445;width:10;height:20" coordorigin="8034,1445" coordsize="10,20">
              <v:shape style="position:absolute;left:8034;top:1445;width:10;height:20" coordorigin="8034,1445" coordsize="10,20" path="m8034,1464l8044,1464,8044,1445,8034,1445,8034,1464xe" filled="true" fillcolor="#000000" stroked="false">
                <v:path arrowok="t"/>
                <v:fill type="solid"/>
              </v:shape>
            </v:group>
            <v:group style="position:absolute;left:8034;top:1464;width:10;height:20" coordorigin="8034,1464" coordsize="10,20">
              <v:shape style="position:absolute;left:8034;top:1464;width:10;height:20" coordorigin="8034,1464" coordsize="10,20" path="m8034,1484l8044,1484,8044,1464,8034,1464,8034,1484xe" filled="true" fillcolor="#000000" stroked="false">
                <v:path arrowok="t"/>
                <v:fill type="solid"/>
              </v:shape>
            </v:group>
            <v:group style="position:absolute;left:8034;top:1484;width:10;height:20" coordorigin="8034,1484" coordsize="10,20">
              <v:shape style="position:absolute;left:8034;top:1484;width:10;height:20" coordorigin="8034,1484" coordsize="10,20" path="m8034,1503l8044,1503,8044,1484,8034,1484,8034,1503xe" filled="true" fillcolor="#000000" stroked="false">
                <v:path arrowok="t"/>
                <v:fill type="solid"/>
              </v:shape>
            </v:group>
            <v:group style="position:absolute;left:8034;top:1503;width:10;height:20" coordorigin="8034,1503" coordsize="10,20">
              <v:shape style="position:absolute;left:8034;top:1503;width:10;height:20" coordorigin="8034,1503" coordsize="10,20" path="m8034,1522l8044,1522,8044,1503,8034,1503,8034,1522xe" filled="true" fillcolor="#000000" stroked="false">
                <v:path arrowok="t"/>
                <v:fill type="solid"/>
              </v:shape>
            </v:group>
            <v:group style="position:absolute;left:8034;top:1522;width:10;height:20" coordorigin="8034,1522" coordsize="10,20">
              <v:shape style="position:absolute;left:8034;top:1522;width:10;height:20" coordorigin="8034,1522" coordsize="10,20" path="m8034,1541l8044,1541,8044,1522,8034,1522,8034,1541xe" filled="true" fillcolor="#000000" stroked="false">
                <v:path arrowok="t"/>
                <v:fill type="solid"/>
              </v:shape>
            </v:group>
            <v:group style="position:absolute;left:8034;top:1541;width:10;height:20" coordorigin="8034,1541" coordsize="10,20">
              <v:shape style="position:absolute;left:8034;top:1541;width:10;height:20" coordorigin="8034,1541" coordsize="10,20" path="m8034,1560l8044,1560,8044,1541,8034,1541,8034,1560xe" filled="true" fillcolor="#000000" stroked="false">
                <v:path arrowok="t"/>
                <v:fill type="solid"/>
              </v:shape>
            </v:group>
            <v:group style="position:absolute;left:8034;top:1560;width:10;height:20" coordorigin="8034,1560" coordsize="10,20">
              <v:shape style="position:absolute;left:8034;top:1560;width:10;height:20" coordorigin="8034,1560" coordsize="10,20" path="m8034,1580l8044,1580,8044,1560,8034,1560,8034,1580xe" filled="true" fillcolor="#000000" stroked="false">
                <v:path arrowok="t"/>
                <v:fill type="solid"/>
              </v:shape>
            </v:group>
            <v:group style="position:absolute;left:8034;top:1580;width:10;height:20" coordorigin="8034,1580" coordsize="10,20">
              <v:shape style="position:absolute;left:8034;top:1580;width:10;height:20" coordorigin="8034,1580" coordsize="10,20" path="m8034,1599l8044,1599,8044,1580,8034,1580,8034,1599xe" filled="true" fillcolor="#000000" stroked="false">
                <v:path arrowok="t"/>
                <v:fill type="solid"/>
              </v:shape>
            </v:group>
            <v:group style="position:absolute;left:8034;top:1599;width:10;height:20" coordorigin="8034,1599" coordsize="10,20">
              <v:shape style="position:absolute;left:8034;top:1599;width:10;height:20" coordorigin="8034,1599" coordsize="10,20" path="m8034,1618l8044,1618,8044,1599,8034,1599,8034,1618xe" filled="true" fillcolor="#000000" stroked="false">
                <v:path arrowok="t"/>
                <v:fill type="solid"/>
              </v:shape>
            </v:group>
            <v:group style="position:absolute;left:8034;top:1618;width:10;height:20" coordorigin="8034,1618" coordsize="10,20">
              <v:shape style="position:absolute;left:8034;top:1618;width:10;height:20" coordorigin="8034,1618" coordsize="10,20" path="m8034,1637l8044,1637,8044,1618,8034,1618,8034,1637xe" filled="true" fillcolor="#000000" stroked="false">
                <v:path arrowok="t"/>
                <v:fill type="solid"/>
              </v:shape>
            </v:group>
            <v:group style="position:absolute;left:8034;top:1643;width:10;height:2" coordorigin="8034,1643" coordsize="10,2">
              <v:shape style="position:absolute;left:8034;top:1643;width:10;height:2" coordorigin="8034,1643" coordsize="10,0" path="m8034,1643l8044,1643e" filled="false" stroked="true" strokeweight=".600010pt" strokecolor="#000000">
                <v:path arrowok="t"/>
              </v:shape>
            </v:group>
            <v:group style="position:absolute;left:9028;top:1253;width:10;height:20" coordorigin="9028,1253" coordsize="10,20">
              <v:shape style="position:absolute;left:9028;top:1253;width:10;height:20" coordorigin="9028,1253" coordsize="10,20" path="m9028,1272l9038,1272,9038,1253,9028,1253,9028,1272xe" filled="true" fillcolor="#000000" stroked="false">
                <v:path arrowok="t"/>
                <v:fill type="solid"/>
              </v:shape>
            </v:group>
            <v:group style="position:absolute;left:9028;top:1272;width:10;height:20" coordorigin="9028,1272" coordsize="10,20">
              <v:shape style="position:absolute;left:9028;top:1272;width:10;height:20" coordorigin="9028,1272" coordsize="10,20" path="m9028,1292l9038,1292,9038,1272,9028,1272,9028,1292xe" filled="true" fillcolor="#000000" stroked="false">
                <v:path arrowok="t"/>
                <v:fill type="solid"/>
              </v:shape>
            </v:group>
            <v:group style="position:absolute;left:9028;top:1292;width:10;height:20" coordorigin="9028,1292" coordsize="10,20">
              <v:shape style="position:absolute;left:9028;top:1292;width:10;height:20" coordorigin="9028,1292" coordsize="10,20" path="m9028,1311l9038,1311,9038,1292,9028,1292,9028,1311xe" filled="true" fillcolor="#000000" stroked="false">
                <v:path arrowok="t"/>
                <v:fill type="solid"/>
              </v:shape>
            </v:group>
            <v:group style="position:absolute;left:9028;top:1311;width:10;height:20" coordorigin="9028,1311" coordsize="10,20">
              <v:shape style="position:absolute;left:9028;top:1311;width:10;height:20" coordorigin="9028,1311" coordsize="10,20" path="m9028,1330l9038,1330,9038,1311,9028,1311,9028,1330xe" filled="true" fillcolor="#000000" stroked="false">
                <v:path arrowok="t"/>
                <v:fill type="solid"/>
              </v:shape>
            </v:group>
            <v:group style="position:absolute;left:9028;top:1330;width:10;height:20" coordorigin="9028,1330" coordsize="10,20">
              <v:shape style="position:absolute;left:9028;top:1330;width:10;height:20" coordorigin="9028,1330" coordsize="10,20" path="m9028,1349l9038,1349,9038,1330,9028,1330,9028,1349xe" filled="true" fillcolor="#000000" stroked="false">
                <v:path arrowok="t"/>
                <v:fill type="solid"/>
              </v:shape>
            </v:group>
            <v:group style="position:absolute;left:9028;top:1349;width:10;height:20" coordorigin="9028,1349" coordsize="10,20">
              <v:shape style="position:absolute;left:9028;top:1349;width:10;height:20" coordorigin="9028,1349" coordsize="10,20" path="m9028,1368l9038,1368,9038,1349,9028,1349,9028,1368xe" filled="true" fillcolor="#000000" stroked="false">
                <v:path arrowok="t"/>
                <v:fill type="solid"/>
              </v:shape>
            </v:group>
            <v:group style="position:absolute;left:9028;top:1368;width:10;height:20" coordorigin="9028,1368" coordsize="10,20">
              <v:shape style="position:absolute;left:9028;top:1368;width:10;height:20" coordorigin="9028,1368" coordsize="10,20" path="m9028,1388l9038,1388,9038,1368,9028,1368,9028,1388xe" filled="true" fillcolor="#000000" stroked="false">
                <v:path arrowok="t"/>
                <v:fill type="solid"/>
              </v:shape>
            </v:group>
            <v:group style="position:absolute;left:9028;top:1388;width:10;height:20" coordorigin="9028,1388" coordsize="10,20">
              <v:shape style="position:absolute;left:9028;top:1388;width:10;height:20" coordorigin="9028,1388" coordsize="10,20" path="m9028,1407l9038,1407,9038,1388,9028,1388,9028,1407xe" filled="true" fillcolor="#000000" stroked="false">
                <v:path arrowok="t"/>
                <v:fill type="solid"/>
              </v:shape>
            </v:group>
            <v:group style="position:absolute;left:9028;top:1407;width:10;height:20" coordorigin="9028,1407" coordsize="10,20">
              <v:shape style="position:absolute;left:9028;top:1407;width:10;height:20" coordorigin="9028,1407" coordsize="10,20" path="m9028,1426l9038,1426,9038,1407,9028,1407,9028,1426xe" filled="true" fillcolor="#000000" stroked="false">
                <v:path arrowok="t"/>
                <v:fill type="solid"/>
              </v:shape>
            </v:group>
            <v:group style="position:absolute;left:9028;top:1426;width:10;height:20" coordorigin="9028,1426" coordsize="10,20">
              <v:shape style="position:absolute;left:9028;top:1426;width:10;height:20" coordorigin="9028,1426" coordsize="10,20" path="m9028,1445l9038,1445,9038,1426,9028,1426,9028,1445xe" filled="true" fillcolor="#000000" stroked="false">
                <v:path arrowok="t"/>
                <v:fill type="solid"/>
              </v:shape>
            </v:group>
            <v:group style="position:absolute;left:9028;top:1445;width:10;height:20" coordorigin="9028,1445" coordsize="10,20">
              <v:shape style="position:absolute;left:9028;top:1445;width:10;height:20" coordorigin="9028,1445" coordsize="10,20" path="m9028,1464l9038,1464,9038,1445,9028,1445,9028,1464xe" filled="true" fillcolor="#000000" stroked="false">
                <v:path arrowok="t"/>
                <v:fill type="solid"/>
              </v:shape>
            </v:group>
            <v:group style="position:absolute;left:9028;top:1464;width:10;height:20" coordorigin="9028,1464" coordsize="10,20">
              <v:shape style="position:absolute;left:9028;top:1464;width:10;height:20" coordorigin="9028,1464" coordsize="10,20" path="m9028,1484l9038,1484,9038,1464,9028,1464,9028,1484xe" filled="true" fillcolor="#000000" stroked="false">
                <v:path arrowok="t"/>
                <v:fill type="solid"/>
              </v:shape>
            </v:group>
            <v:group style="position:absolute;left:9028;top:1484;width:10;height:20" coordorigin="9028,1484" coordsize="10,20">
              <v:shape style="position:absolute;left:9028;top:1484;width:10;height:20" coordorigin="9028,1484" coordsize="10,20" path="m9028,1503l9038,1503,9038,1484,9028,1484,9028,1503xe" filled="true" fillcolor="#000000" stroked="false">
                <v:path arrowok="t"/>
                <v:fill type="solid"/>
              </v:shape>
            </v:group>
            <v:group style="position:absolute;left:9028;top:1503;width:10;height:20" coordorigin="9028,1503" coordsize="10,20">
              <v:shape style="position:absolute;left:9028;top:1503;width:10;height:20" coordorigin="9028,1503" coordsize="10,20" path="m9028,1522l9038,1522,9038,1503,9028,1503,9028,1522xe" filled="true" fillcolor="#000000" stroked="false">
                <v:path arrowok="t"/>
                <v:fill type="solid"/>
              </v:shape>
            </v:group>
            <v:group style="position:absolute;left:9028;top:1522;width:10;height:20" coordorigin="9028,1522" coordsize="10,20">
              <v:shape style="position:absolute;left:9028;top:1522;width:10;height:20" coordorigin="9028,1522" coordsize="10,20" path="m9028,1541l9038,1541,9038,1522,9028,1522,9028,1541xe" filled="true" fillcolor="#000000" stroked="false">
                <v:path arrowok="t"/>
                <v:fill type="solid"/>
              </v:shape>
            </v:group>
            <v:group style="position:absolute;left:9028;top:1541;width:10;height:20" coordorigin="9028,1541" coordsize="10,20">
              <v:shape style="position:absolute;left:9028;top:1541;width:10;height:20" coordorigin="9028,1541" coordsize="10,20" path="m9028,1560l9038,1560,9038,1541,9028,1541,9028,1560xe" filled="true" fillcolor="#000000" stroked="false">
                <v:path arrowok="t"/>
                <v:fill type="solid"/>
              </v:shape>
            </v:group>
            <v:group style="position:absolute;left:9028;top:1560;width:10;height:20" coordorigin="9028,1560" coordsize="10,20">
              <v:shape style="position:absolute;left:9028;top:1560;width:10;height:20" coordorigin="9028,1560" coordsize="10,20" path="m9028,1580l9038,1580,9038,1560,9028,1560,9028,1580xe" filled="true" fillcolor="#000000" stroked="false">
                <v:path arrowok="t"/>
                <v:fill type="solid"/>
              </v:shape>
            </v:group>
            <v:group style="position:absolute;left:9028;top:1580;width:10;height:20" coordorigin="9028,1580" coordsize="10,20">
              <v:shape style="position:absolute;left:9028;top:1580;width:10;height:20" coordorigin="9028,1580" coordsize="10,20" path="m9028,1599l9038,1599,9038,1580,9028,1580,9028,1599xe" filled="true" fillcolor="#000000" stroked="false">
                <v:path arrowok="t"/>
                <v:fill type="solid"/>
              </v:shape>
            </v:group>
            <v:group style="position:absolute;left:9028;top:1599;width:10;height:20" coordorigin="9028,1599" coordsize="10,20">
              <v:shape style="position:absolute;left:9028;top:1599;width:10;height:20" coordorigin="9028,1599" coordsize="10,20" path="m9028,1618l9038,1618,9038,1599,9028,1599,9028,1618xe" filled="true" fillcolor="#000000" stroked="false">
                <v:path arrowok="t"/>
                <v:fill type="solid"/>
              </v:shape>
            </v:group>
            <v:group style="position:absolute;left:9028;top:1618;width:10;height:20" coordorigin="9028,1618" coordsize="10,20">
              <v:shape style="position:absolute;left:9028;top:1618;width:10;height:20" coordorigin="9028,1618" coordsize="10,20" path="m9028,1637l9038,1637,9038,1618,9028,1618,9028,1637xe" filled="true" fillcolor="#000000" stroked="false">
                <v:path arrowok="t"/>
                <v:fill type="solid"/>
              </v:shape>
            </v:group>
            <v:group style="position:absolute;left:9028;top:1643;width:10;height:2" coordorigin="9028,1643" coordsize="10,2">
              <v:shape style="position:absolute;left:9028;top:1643;width:10;height:2" coordorigin="9028,1643" coordsize="10,0" path="m9028,1643l9038,1643e" filled="false" stroked="true" strokeweight=".600010pt" strokecolor="#000000">
                <v:path arrowok="t"/>
              </v:shape>
            </v:group>
            <v:group style="position:absolute;left:10161;top:1253;width:10;height:20" coordorigin="10161,1253" coordsize="10,20">
              <v:shape style="position:absolute;left:10161;top:1253;width:10;height:20" coordorigin="10161,1253" coordsize="10,20" path="m10161,1272l10171,1272,10171,1253,10161,1253,10161,1272xe" filled="true" fillcolor="#000000" stroked="false">
                <v:path arrowok="t"/>
                <v:fill type="solid"/>
              </v:shape>
            </v:group>
            <v:group style="position:absolute;left:10161;top:1272;width:10;height:20" coordorigin="10161,1272" coordsize="10,20">
              <v:shape style="position:absolute;left:10161;top:1272;width:10;height:20" coordorigin="10161,1272" coordsize="10,20" path="m10161,1292l10171,1292,10171,1272,10161,1272,10161,1292xe" filled="true" fillcolor="#000000" stroked="false">
                <v:path arrowok="t"/>
                <v:fill type="solid"/>
              </v:shape>
            </v:group>
            <v:group style="position:absolute;left:10161;top:1292;width:10;height:20" coordorigin="10161,1292" coordsize="10,20">
              <v:shape style="position:absolute;left:10161;top:1292;width:10;height:20" coordorigin="10161,1292" coordsize="10,20" path="m10161,1311l10171,1311,10171,1292,10161,1292,10161,1311xe" filled="true" fillcolor="#000000" stroked="false">
                <v:path arrowok="t"/>
                <v:fill type="solid"/>
              </v:shape>
            </v:group>
            <v:group style="position:absolute;left:10161;top:1311;width:10;height:20" coordorigin="10161,1311" coordsize="10,20">
              <v:shape style="position:absolute;left:10161;top:1311;width:10;height:20" coordorigin="10161,1311" coordsize="10,20" path="m10161,1330l10171,1330,10171,1311,10161,1311,10161,1330xe" filled="true" fillcolor="#000000" stroked="false">
                <v:path arrowok="t"/>
                <v:fill type="solid"/>
              </v:shape>
            </v:group>
            <v:group style="position:absolute;left:10161;top:1330;width:10;height:20" coordorigin="10161,1330" coordsize="10,20">
              <v:shape style="position:absolute;left:10161;top:1330;width:10;height:20" coordorigin="10161,1330" coordsize="10,20" path="m10161,1349l10171,1349,10171,1330,10161,1330,10161,1349xe" filled="true" fillcolor="#000000" stroked="false">
                <v:path arrowok="t"/>
                <v:fill type="solid"/>
              </v:shape>
            </v:group>
            <v:group style="position:absolute;left:10161;top:1349;width:10;height:20" coordorigin="10161,1349" coordsize="10,20">
              <v:shape style="position:absolute;left:10161;top:1349;width:10;height:20" coordorigin="10161,1349" coordsize="10,20" path="m10161,1368l10171,1368,10171,1349,10161,1349,10161,1368xe" filled="true" fillcolor="#000000" stroked="false">
                <v:path arrowok="t"/>
                <v:fill type="solid"/>
              </v:shape>
            </v:group>
            <v:group style="position:absolute;left:10161;top:1368;width:10;height:20" coordorigin="10161,1368" coordsize="10,20">
              <v:shape style="position:absolute;left:10161;top:1368;width:10;height:20" coordorigin="10161,1368" coordsize="10,20" path="m10161,1388l10171,1388,10171,1368,10161,1368,10161,1388xe" filled="true" fillcolor="#000000" stroked="false">
                <v:path arrowok="t"/>
                <v:fill type="solid"/>
              </v:shape>
            </v:group>
            <v:group style="position:absolute;left:10161;top:1388;width:10;height:20" coordorigin="10161,1388" coordsize="10,20">
              <v:shape style="position:absolute;left:10161;top:1388;width:10;height:20" coordorigin="10161,1388" coordsize="10,20" path="m10161,1407l10171,1407,10171,1388,10161,1388,10161,1407xe" filled="true" fillcolor="#000000" stroked="false">
                <v:path arrowok="t"/>
                <v:fill type="solid"/>
              </v:shape>
            </v:group>
            <v:group style="position:absolute;left:10161;top:1407;width:10;height:20" coordorigin="10161,1407" coordsize="10,20">
              <v:shape style="position:absolute;left:10161;top:1407;width:10;height:20" coordorigin="10161,1407" coordsize="10,20" path="m10161,1426l10171,1426,10171,1407,10161,1407,10161,1426xe" filled="true" fillcolor="#000000" stroked="false">
                <v:path arrowok="t"/>
                <v:fill type="solid"/>
              </v:shape>
            </v:group>
            <v:group style="position:absolute;left:10161;top:1426;width:10;height:20" coordorigin="10161,1426" coordsize="10,20">
              <v:shape style="position:absolute;left:10161;top:1426;width:10;height:20" coordorigin="10161,1426" coordsize="10,20" path="m10161,1445l10171,1445,10171,1426,10161,1426,10161,1445xe" filled="true" fillcolor="#000000" stroked="false">
                <v:path arrowok="t"/>
                <v:fill type="solid"/>
              </v:shape>
            </v:group>
            <v:group style="position:absolute;left:10161;top:1445;width:10;height:20" coordorigin="10161,1445" coordsize="10,20">
              <v:shape style="position:absolute;left:10161;top:1445;width:10;height:20" coordorigin="10161,1445" coordsize="10,20" path="m10161,1464l10171,1464,10171,1445,10161,1445,10161,1464xe" filled="true" fillcolor="#000000" stroked="false">
                <v:path arrowok="t"/>
                <v:fill type="solid"/>
              </v:shape>
            </v:group>
            <v:group style="position:absolute;left:10161;top:1464;width:10;height:20" coordorigin="10161,1464" coordsize="10,20">
              <v:shape style="position:absolute;left:10161;top:1464;width:10;height:20" coordorigin="10161,1464" coordsize="10,20" path="m10161,1484l10171,1484,10171,1464,10161,1464,10161,1484xe" filled="true" fillcolor="#000000" stroked="false">
                <v:path arrowok="t"/>
                <v:fill type="solid"/>
              </v:shape>
            </v:group>
            <v:group style="position:absolute;left:10161;top:1484;width:10;height:20" coordorigin="10161,1484" coordsize="10,20">
              <v:shape style="position:absolute;left:10161;top:1484;width:10;height:20" coordorigin="10161,1484" coordsize="10,20" path="m10161,1503l10171,1503,10171,1484,10161,1484,10161,1503xe" filled="true" fillcolor="#000000" stroked="false">
                <v:path arrowok="t"/>
                <v:fill type="solid"/>
              </v:shape>
            </v:group>
            <v:group style="position:absolute;left:10161;top:1503;width:10;height:20" coordorigin="10161,1503" coordsize="10,20">
              <v:shape style="position:absolute;left:10161;top:1503;width:10;height:20" coordorigin="10161,1503" coordsize="10,20" path="m10161,1522l10171,1522,10171,1503,10161,1503,10161,1522xe" filled="true" fillcolor="#000000" stroked="false">
                <v:path arrowok="t"/>
                <v:fill type="solid"/>
              </v:shape>
            </v:group>
            <v:group style="position:absolute;left:10161;top:1522;width:10;height:20" coordorigin="10161,1522" coordsize="10,20">
              <v:shape style="position:absolute;left:10161;top:1522;width:10;height:20" coordorigin="10161,1522" coordsize="10,20" path="m10161,1541l10171,1541,10171,1522,10161,1522,10161,1541xe" filled="true" fillcolor="#000000" stroked="false">
                <v:path arrowok="t"/>
                <v:fill type="solid"/>
              </v:shape>
            </v:group>
            <v:group style="position:absolute;left:10161;top:1541;width:10;height:20" coordorigin="10161,1541" coordsize="10,20">
              <v:shape style="position:absolute;left:10161;top:1541;width:10;height:20" coordorigin="10161,1541" coordsize="10,20" path="m10161,1560l10171,1560,10171,1541,10161,1541,10161,1560xe" filled="true" fillcolor="#000000" stroked="false">
                <v:path arrowok="t"/>
                <v:fill type="solid"/>
              </v:shape>
            </v:group>
            <v:group style="position:absolute;left:10161;top:1560;width:10;height:20" coordorigin="10161,1560" coordsize="10,20">
              <v:shape style="position:absolute;left:10161;top:1560;width:10;height:20" coordorigin="10161,1560" coordsize="10,20" path="m10161,1580l10171,1580,10171,1560,10161,1560,10161,1580xe" filled="true" fillcolor="#000000" stroked="false">
                <v:path arrowok="t"/>
                <v:fill type="solid"/>
              </v:shape>
            </v:group>
            <v:group style="position:absolute;left:10161;top:1580;width:10;height:20" coordorigin="10161,1580" coordsize="10,20">
              <v:shape style="position:absolute;left:10161;top:1580;width:10;height:20" coordorigin="10161,1580" coordsize="10,20" path="m10161,1599l10171,1599,10171,1580,10161,1580,10161,1599xe" filled="true" fillcolor="#000000" stroked="false">
                <v:path arrowok="t"/>
                <v:fill type="solid"/>
              </v:shape>
            </v:group>
            <v:group style="position:absolute;left:10161;top:1599;width:10;height:20" coordorigin="10161,1599" coordsize="10,20">
              <v:shape style="position:absolute;left:10161;top:1599;width:10;height:20" coordorigin="10161,1599" coordsize="10,20" path="m10161,1618l10171,1618,10171,1599,10161,1599,10161,1618xe" filled="true" fillcolor="#000000" stroked="false">
                <v:path arrowok="t"/>
                <v:fill type="solid"/>
              </v:shape>
            </v:group>
            <v:group style="position:absolute;left:10161;top:1618;width:10;height:20" coordorigin="10161,1618" coordsize="10,20">
              <v:shape style="position:absolute;left:10161;top:1618;width:10;height:20" coordorigin="10161,1618" coordsize="10,20" path="m10161,1637l10171,1637,10171,1618,10161,1618,10161,1637xe" filled="true" fillcolor="#000000" stroked="false">
                <v:path arrowok="t"/>
                <v:fill type="solid"/>
              </v:shape>
            </v:group>
            <v:group style="position:absolute;left:10161;top:1643;width:10;height:2" coordorigin="10161,1643" coordsize="10,2">
              <v:shape style="position:absolute;left:10161;top:1643;width:10;height:2" coordorigin="10161,1643" coordsize="10,0" path="m10161,1643l10171,1643e" filled="false" stroked="true" strokeweight=".600010pt" strokecolor="#000000">
                <v:path arrowok="t"/>
              </v:shape>
            </v:group>
            <v:group style="position:absolute;left:852;top:1691;width:1652;height:2" coordorigin="852,1691" coordsize="1652,2">
              <v:shape style="position:absolute;left:852;top:1691;width:1652;height:2" coordorigin="852,1691" coordsize="1652,0" path="m852,1691l2504,1691e" filled="false" stroked="true" strokeweight="3.24pt" strokecolor="#dcdcdc">
                <v:path arrowok="t"/>
              </v:shape>
            </v:group>
            <v:group style="position:absolute;left:866;top:1724;width:2;height:269" coordorigin="866,1724" coordsize="2,269">
              <v:shape style="position:absolute;left:866;top:1724;width:2;height:269" coordorigin="866,1724" coordsize="0,269" path="m866,1724l866,1992e" filled="false" stroked="true" strokeweight="1.44pt" strokecolor="#dcdcdc">
                <v:path arrowok="t"/>
              </v:shape>
            </v:group>
            <v:group style="position:absolute;left:2493;top:1724;width:2;height:269" coordorigin="2493,1724" coordsize="2,269">
              <v:shape style="position:absolute;left:2493;top:1724;width:2;height:269" coordorigin="2493,1724" coordsize="0,269" path="m2493,1724l2493,1992e" filled="false" stroked="true" strokeweight="1.08pt" strokecolor="#dcdcdc">
                <v:path arrowok="t"/>
              </v:shape>
            </v:group>
            <v:group style="position:absolute;left:852;top:2025;width:1652;height:2" coordorigin="852,2025" coordsize="1652,2">
              <v:shape style="position:absolute;left:852;top:2025;width:1652;height:2" coordorigin="852,2025" coordsize="1652,0" path="m852,2025l2504,2025e" filled="false" stroked="true" strokeweight="3.24pt" strokecolor="#dcdcdc">
                <v:path arrowok="t"/>
              </v:shape>
            </v:group>
            <v:group style="position:absolute;left:881;top:1724;width:1602;height:269" coordorigin="881,1724" coordsize="1602,269">
              <v:shape style="position:absolute;left:881;top:1724;width:1602;height:269" coordorigin="881,1724" coordsize="1602,269" path="m881,1992l2482,1992,2482,1724,881,1724,881,1992xe" filled="true" fillcolor="#dcdcdc" stroked="false">
                <v:path arrowok="t"/>
                <v:fill type="solid"/>
              </v:shape>
              <v:shape style="position:absolute;left:852;top:1649;width:1654;height:10" type="#_x0000_t75" stroked="false">
                <v:imagedata r:id="rId507" o:title=""/>
              </v:shape>
              <v:shape style="position:absolute;left:2501;top:1649;width:1138;height:10" type="#_x0000_t75" stroked="false">
                <v:imagedata r:id="rId508" o:title=""/>
              </v:shape>
              <v:shape style="position:absolute;left:3634;top:1649;width:857;height:10" type="#_x0000_t75" stroked="false">
                <v:imagedata r:id="rId509" o:title=""/>
              </v:shape>
              <v:shape style="position:absolute;left:4487;top:1649;width:842;height:10" type="#_x0000_t75" stroked="false">
                <v:imagedata r:id="rId510" o:title=""/>
              </v:shape>
              <v:shape style="position:absolute;left:5324;top:1649;width:1563;height:10" type="#_x0000_t75" stroked="false">
                <v:imagedata r:id="rId511" o:title=""/>
              </v:shape>
              <v:shape style="position:absolute;left:6882;top:1649;width:1152;height:10" type="#_x0000_t75" stroked="false">
                <v:imagedata r:id="rId512" o:title=""/>
              </v:shape>
              <v:shape style="position:absolute;left:8029;top:1649;width:2132;height:10" type="#_x0000_t75" stroked="false">
                <v:imagedata r:id="rId513" o:title=""/>
              </v:shape>
              <v:shape style="position:absolute;left:10156;top:1649;width:900;height:10" type="#_x0000_t75" stroked="false">
                <v:imagedata r:id="rId514" o:title=""/>
              </v:shape>
            </v:group>
            <v:group style="position:absolute;left:2506;top:1659;width:10;height:20" coordorigin="2506,1659" coordsize="10,20">
              <v:shape style="position:absolute;left:2506;top:1659;width:10;height:20" coordorigin="2506,1659" coordsize="10,20" path="m2506,1678l2516,1678,2516,1659,2506,1659,2506,1678xe" filled="true" fillcolor="#000000" stroked="false">
                <v:path arrowok="t"/>
                <v:fill type="solid"/>
              </v:shape>
            </v:group>
            <v:group style="position:absolute;left:2506;top:1678;width:10;height:20" coordorigin="2506,1678" coordsize="10,20">
              <v:shape style="position:absolute;left:2506;top:1678;width:10;height:20" coordorigin="2506,1678" coordsize="10,20" path="m2506,1697l2516,1697,2516,1678,2506,1678,2506,1697xe" filled="true" fillcolor="#000000" stroked="false">
                <v:path arrowok="t"/>
                <v:fill type="solid"/>
              </v:shape>
            </v:group>
            <v:group style="position:absolute;left:2506;top:1697;width:10;height:20" coordorigin="2506,1697" coordsize="10,20">
              <v:shape style="position:absolute;left:2506;top:1697;width:10;height:20" coordorigin="2506,1697" coordsize="10,20" path="m2506,1716l2516,1716,2516,1697,2506,1697,2506,1716xe" filled="true" fillcolor="#000000" stroked="false">
                <v:path arrowok="t"/>
                <v:fill type="solid"/>
              </v:shape>
            </v:group>
            <v:group style="position:absolute;left:2506;top:1716;width:10;height:20" coordorigin="2506,1716" coordsize="10,20">
              <v:shape style="position:absolute;left:2506;top:1716;width:10;height:20" coordorigin="2506,1716" coordsize="10,20" path="m2506,1736l2516,1736,2516,1716,2506,1716,2506,1736xe" filled="true" fillcolor="#000000" stroked="false">
                <v:path arrowok="t"/>
                <v:fill type="solid"/>
              </v:shape>
            </v:group>
            <v:group style="position:absolute;left:2506;top:1736;width:10;height:20" coordorigin="2506,1736" coordsize="10,20">
              <v:shape style="position:absolute;left:2506;top:1736;width:10;height:20" coordorigin="2506,1736" coordsize="10,20" path="m2506,1755l2516,1755,2516,1736,2506,1736,2506,1755xe" filled="true" fillcolor="#000000" stroked="false">
                <v:path arrowok="t"/>
                <v:fill type="solid"/>
              </v:shape>
            </v:group>
            <v:group style="position:absolute;left:2506;top:1755;width:10;height:20" coordorigin="2506,1755" coordsize="10,20">
              <v:shape style="position:absolute;left:2506;top:1755;width:10;height:20" coordorigin="2506,1755" coordsize="10,20" path="m2506,1774l2516,1774,2516,1755,2506,1755,2506,1774xe" filled="true" fillcolor="#000000" stroked="false">
                <v:path arrowok="t"/>
                <v:fill type="solid"/>
              </v:shape>
            </v:group>
            <v:group style="position:absolute;left:2506;top:1774;width:10;height:20" coordorigin="2506,1774" coordsize="10,20">
              <v:shape style="position:absolute;left:2506;top:1774;width:10;height:20" coordorigin="2506,1774" coordsize="10,20" path="m2506,1793l2516,1793,2516,1774,2506,1774,2506,1793xe" filled="true" fillcolor="#000000" stroked="false">
                <v:path arrowok="t"/>
                <v:fill type="solid"/>
              </v:shape>
            </v:group>
            <v:group style="position:absolute;left:2506;top:1793;width:10;height:20" coordorigin="2506,1793" coordsize="10,20">
              <v:shape style="position:absolute;left:2506;top:1793;width:10;height:20" coordorigin="2506,1793" coordsize="10,20" path="m2506,1812l2516,1812,2516,1793,2506,1793,2506,1812xe" filled="true" fillcolor="#000000" stroked="false">
                <v:path arrowok="t"/>
                <v:fill type="solid"/>
              </v:shape>
            </v:group>
            <v:group style="position:absolute;left:2506;top:1812;width:10;height:20" coordorigin="2506,1812" coordsize="10,20">
              <v:shape style="position:absolute;left:2506;top:1812;width:10;height:20" coordorigin="2506,1812" coordsize="10,20" path="m2506,1832l2516,1832,2516,1812,2506,1812,2506,1832xe" filled="true" fillcolor="#000000" stroked="false">
                <v:path arrowok="t"/>
                <v:fill type="solid"/>
              </v:shape>
            </v:group>
            <v:group style="position:absolute;left:2506;top:1832;width:10;height:20" coordorigin="2506,1832" coordsize="10,20">
              <v:shape style="position:absolute;left:2506;top:1832;width:10;height:20" coordorigin="2506,1832" coordsize="10,20" path="m2506,1851l2516,1851,2516,1832,2506,1832,2506,1851xe" filled="true" fillcolor="#000000" stroked="false">
                <v:path arrowok="t"/>
                <v:fill type="solid"/>
              </v:shape>
            </v:group>
            <v:group style="position:absolute;left:2506;top:1851;width:10;height:20" coordorigin="2506,1851" coordsize="10,20">
              <v:shape style="position:absolute;left:2506;top:1851;width:10;height:20" coordorigin="2506,1851" coordsize="10,20" path="m2506,1870l2516,1870,2516,1851,2506,1851,2506,1870xe" filled="true" fillcolor="#000000" stroked="false">
                <v:path arrowok="t"/>
                <v:fill type="solid"/>
              </v:shape>
            </v:group>
            <v:group style="position:absolute;left:2506;top:1870;width:10;height:20" coordorigin="2506,1870" coordsize="10,20">
              <v:shape style="position:absolute;left:2506;top:1870;width:10;height:20" coordorigin="2506,1870" coordsize="10,20" path="m2506,1889l2516,1889,2516,1870,2506,1870,2506,1889xe" filled="true" fillcolor="#000000" stroked="false">
                <v:path arrowok="t"/>
                <v:fill type="solid"/>
              </v:shape>
            </v:group>
            <v:group style="position:absolute;left:2506;top:1889;width:10;height:20" coordorigin="2506,1889" coordsize="10,20">
              <v:shape style="position:absolute;left:2506;top:1889;width:10;height:20" coordorigin="2506,1889" coordsize="10,20" path="m2506,1908l2516,1908,2516,1889,2506,1889,2506,1908xe" filled="true" fillcolor="#000000" stroked="false">
                <v:path arrowok="t"/>
                <v:fill type="solid"/>
              </v:shape>
            </v:group>
            <v:group style="position:absolute;left:2506;top:1908;width:10;height:20" coordorigin="2506,1908" coordsize="10,20">
              <v:shape style="position:absolute;left:2506;top:1908;width:10;height:20" coordorigin="2506,1908" coordsize="10,20" path="m2506,1928l2516,1928,2516,1908,2506,1908,2506,1928xe" filled="true" fillcolor="#000000" stroked="false">
                <v:path arrowok="t"/>
                <v:fill type="solid"/>
              </v:shape>
            </v:group>
            <v:group style="position:absolute;left:2506;top:1928;width:10;height:20" coordorigin="2506,1928" coordsize="10,20">
              <v:shape style="position:absolute;left:2506;top:1928;width:10;height:20" coordorigin="2506,1928" coordsize="10,20" path="m2506,1947l2516,1947,2516,1928,2506,1928,2506,1947xe" filled="true" fillcolor="#000000" stroked="false">
                <v:path arrowok="t"/>
                <v:fill type="solid"/>
              </v:shape>
            </v:group>
            <v:group style="position:absolute;left:2506;top:1947;width:10;height:20" coordorigin="2506,1947" coordsize="10,20">
              <v:shape style="position:absolute;left:2506;top:1947;width:10;height:20" coordorigin="2506,1947" coordsize="10,20" path="m2506,1966l2516,1966,2516,1947,2506,1947,2506,1966xe" filled="true" fillcolor="#000000" stroked="false">
                <v:path arrowok="t"/>
                <v:fill type="solid"/>
              </v:shape>
            </v:group>
            <v:group style="position:absolute;left:2506;top:1966;width:10;height:20" coordorigin="2506,1966" coordsize="10,20">
              <v:shape style="position:absolute;left:2506;top:1966;width:10;height:20" coordorigin="2506,1966" coordsize="10,20" path="m2506,1985l2516,1985,2516,1966,2506,1966,2506,1985xe" filled="true" fillcolor="#000000" stroked="false">
                <v:path arrowok="t"/>
                <v:fill type="solid"/>
              </v:shape>
            </v:group>
            <v:group style="position:absolute;left:2506;top:1985;width:10;height:20" coordorigin="2506,1985" coordsize="10,20">
              <v:shape style="position:absolute;left:2506;top:1985;width:10;height:20" coordorigin="2506,1985" coordsize="10,20" path="m2506,2004l2516,2004,2516,1985,2506,1985,2506,2004xe" filled="true" fillcolor="#000000" stroked="false">
                <v:path arrowok="t"/>
                <v:fill type="solid"/>
              </v:shape>
            </v:group>
            <v:group style="position:absolute;left:2506;top:2004;width:10;height:20" coordorigin="2506,2004" coordsize="10,20">
              <v:shape style="position:absolute;left:2506;top:2004;width:10;height:20" coordorigin="2506,2004" coordsize="10,20" path="m2506,2024l2516,2024,2516,2004,2506,2004,2506,2024xe" filled="true" fillcolor="#000000" stroked="false">
                <v:path arrowok="t"/>
                <v:fill type="solid"/>
              </v:shape>
            </v:group>
            <v:group style="position:absolute;left:2506;top:2024;width:10;height:20" coordorigin="2506,2024" coordsize="10,20">
              <v:shape style="position:absolute;left:2506;top:2024;width:10;height:20" coordorigin="2506,2024" coordsize="10,20" path="m2506,2043l2516,2043,2516,2024,2506,2024,2506,2043xe" filled="true" fillcolor="#000000" stroked="false">
                <v:path arrowok="t"/>
                <v:fill type="solid"/>
              </v:shape>
            </v:group>
            <v:group style="position:absolute;left:2506;top:2050;width:10;height:2" coordorigin="2506,2050" coordsize="10,2">
              <v:shape style="position:absolute;left:2506;top:2050;width:10;height:2" coordorigin="2506,2050" coordsize="10,0" path="m2506,2050l2516,2050e" filled="false" stroked="true" strokeweight=".72pt" strokecolor="#000000">
                <v:path arrowok="t"/>
              </v:shape>
            </v:group>
            <v:group style="position:absolute;left:3639;top:1659;width:10;height:20" coordorigin="3639,1659" coordsize="10,20">
              <v:shape style="position:absolute;left:3639;top:1659;width:10;height:20" coordorigin="3639,1659" coordsize="10,20" path="m3639,1678l3648,1678,3648,1659,3639,1659,3639,1678xe" filled="true" fillcolor="#000000" stroked="false">
                <v:path arrowok="t"/>
                <v:fill type="solid"/>
              </v:shape>
            </v:group>
            <v:group style="position:absolute;left:3639;top:1678;width:10;height:20" coordorigin="3639,1678" coordsize="10,20">
              <v:shape style="position:absolute;left:3639;top:1678;width:10;height:20" coordorigin="3639,1678" coordsize="10,20" path="m3639,1697l3648,1697,3648,1678,3639,1678,3639,1697xe" filled="true" fillcolor="#000000" stroked="false">
                <v:path arrowok="t"/>
                <v:fill type="solid"/>
              </v:shape>
            </v:group>
            <v:group style="position:absolute;left:3639;top:1697;width:10;height:20" coordorigin="3639,1697" coordsize="10,20">
              <v:shape style="position:absolute;left:3639;top:1697;width:10;height:20" coordorigin="3639,1697" coordsize="10,20" path="m3639,1716l3648,1716,3648,1697,3639,1697,3639,1716xe" filled="true" fillcolor="#000000" stroked="false">
                <v:path arrowok="t"/>
                <v:fill type="solid"/>
              </v:shape>
            </v:group>
            <v:group style="position:absolute;left:3639;top:1716;width:10;height:20" coordorigin="3639,1716" coordsize="10,20">
              <v:shape style="position:absolute;left:3639;top:1716;width:10;height:20" coordorigin="3639,1716" coordsize="10,20" path="m3639,1736l3648,1736,3648,1716,3639,1716,3639,1736xe" filled="true" fillcolor="#000000" stroked="false">
                <v:path arrowok="t"/>
                <v:fill type="solid"/>
              </v:shape>
            </v:group>
            <v:group style="position:absolute;left:3639;top:1736;width:10;height:20" coordorigin="3639,1736" coordsize="10,20">
              <v:shape style="position:absolute;left:3639;top:1736;width:10;height:20" coordorigin="3639,1736" coordsize="10,20" path="m3639,1755l3648,1755,3648,1736,3639,1736,3639,1755xe" filled="true" fillcolor="#000000" stroked="false">
                <v:path arrowok="t"/>
                <v:fill type="solid"/>
              </v:shape>
            </v:group>
            <v:group style="position:absolute;left:3639;top:1755;width:10;height:20" coordorigin="3639,1755" coordsize="10,20">
              <v:shape style="position:absolute;left:3639;top:1755;width:10;height:20" coordorigin="3639,1755" coordsize="10,20" path="m3639,1774l3648,1774,3648,1755,3639,1755,3639,1774xe" filled="true" fillcolor="#000000" stroked="false">
                <v:path arrowok="t"/>
                <v:fill type="solid"/>
              </v:shape>
            </v:group>
            <v:group style="position:absolute;left:3639;top:1774;width:10;height:20" coordorigin="3639,1774" coordsize="10,20">
              <v:shape style="position:absolute;left:3639;top:1774;width:10;height:20" coordorigin="3639,1774" coordsize="10,20" path="m3639,1793l3648,1793,3648,1774,3639,1774,3639,1793xe" filled="true" fillcolor="#000000" stroked="false">
                <v:path arrowok="t"/>
                <v:fill type="solid"/>
              </v:shape>
            </v:group>
            <v:group style="position:absolute;left:3639;top:1793;width:10;height:20" coordorigin="3639,1793" coordsize="10,20">
              <v:shape style="position:absolute;left:3639;top:1793;width:10;height:20" coordorigin="3639,1793" coordsize="10,20" path="m3639,1812l3648,1812,3648,1793,3639,1793,3639,1812xe" filled="true" fillcolor="#000000" stroked="false">
                <v:path arrowok="t"/>
                <v:fill type="solid"/>
              </v:shape>
            </v:group>
            <v:group style="position:absolute;left:3639;top:1812;width:10;height:20" coordorigin="3639,1812" coordsize="10,20">
              <v:shape style="position:absolute;left:3639;top:1812;width:10;height:20" coordorigin="3639,1812" coordsize="10,20" path="m3639,1832l3648,1832,3648,1812,3639,1812,3639,1832xe" filled="true" fillcolor="#000000" stroked="false">
                <v:path arrowok="t"/>
                <v:fill type="solid"/>
              </v:shape>
            </v:group>
            <v:group style="position:absolute;left:3639;top:1832;width:10;height:20" coordorigin="3639,1832" coordsize="10,20">
              <v:shape style="position:absolute;left:3639;top:1832;width:10;height:20" coordorigin="3639,1832" coordsize="10,20" path="m3639,1851l3648,1851,3648,1832,3639,1832,3639,1851xe" filled="true" fillcolor="#000000" stroked="false">
                <v:path arrowok="t"/>
                <v:fill type="solid"/>
              </v:shape>
            </v:group>
            <v:group style="position:absolute;left:3639;top:1851;width:10;height:20" coordorigin="3639,1851" coordsize="10,20">
              <v:shape style="position:absolute;left:3639;top:1851;width:10;height:20" coordorigin="3639,1851" coordsize="10,20" path="m3639,1870l3648,1870,3648,1851,3639,1851,3639,1870xe" filled="true" fillcolor="#000000" stroked="false">
                <v:path arrowok="t"/>
                <v:fill type="solid"/>
              </v:shape>
            </v:group>
            <v:group style="position:absolute;left:3639;top:1870;width:10;height:20" coordorigin="3639,1870" coordsize="10,20">
              <v:shape style="position:absolute;left:3639;top:1870;width:10;height:20" coordorigin="3639,1870" coordsize="10,20" path="m3639,1889l3648,1889,3648,1870,3639,1870,3639,1889xe" filled="true" fillcolor="#000000" stroked="false">
                <v:path arrowok="t"/>
                <v:fill type="solid"/>
              </v:shape>
            </v:group>
            <v:group style="position:absolute;left:3639;top:1889;width:10;height:20" coordorigin="3639,1889" coordsize="10,20">
              <v:shape style="position:absolute;left:3639;top:1889;width:10;height:20" coordorigin="3639,1889" coordsize="10,20" path="m3639,1908l3648,1908,3648,1889,3639,1889,3639,1908xe" filled="true" fillcolor="#000000" stroked="false">
                <v:path arrowok="t"/>
                <v:fill type="solid"/>
              </v:shape>
            </v:group>
            <v:group style="position:absolute;left:3639;top:1908;width:10;height:20" coordorigin="3639,1908" coordsize="10,20">
              <v:shape style="position:absolute;left:3639;top:1908;width:10;height:20" coordorigin="3639,1908" coordsize="10,20" path="m3639,1928l3648,1928,3648,1908,3639,1908,3639,1928xe" filled="true" fillcolor="#000000" stroked="false">
                <v:path arrowok="t"/>
                <v:fill type="solid"/>
              </v:shape>
            </v:group>
            <v:group style="position:absolute;left:3639;top:1928;width:10;height:20" coordorigin="3639,1928" coordsize="10,20">
              <v:shape style="position:absolute;left:3639;top:1928;width:10;height:20" coordorigin="3639,1928" coordsize="10,20" path="m3639,1947l3648,1947,3648,1928,3639,1928,3639,1947xe" filled="true" fillcolor="#000000" stroked="false">
                <v:path arrowok="t"/>
                <v:fill type="solid"/>
              </v:shape>
            </v:group>
            <v:group style="position:absolute;left:3639;top:1947;width:10;height:20" coordorigin="3639,1947" coordsize="10,20">
              <v:shape style="position:absolute;left:3639;top:1947;width:10;height:20" coordorigin="3639,1947" coordsize="10,20" path="m3639,1966l3648,1966,3648,1947,3639,1947,3639,1966xe" filled="true" fillcolor="#000000" stroked="false">
                <v:path arrowok="t"/>
                <v:fill type="solid"/>
              </v:shape>
            </v:group>
            <v:group style="position:absolute;left:3639;top:1966;width:10;height:20" coordorigin="3639,1966" coordsize="10,20">
              <v:shape style="position:absolute;left:3639;top:1966;width:10;height:20" coordorigin="3639,1966" coordsize="10,20" path="m3639,1985l3648,1985,3648,1966,3639,1966,3639,1985xe" filled="true" fillcolor="#000000" stroked="false">
                <v:path arrowok="t"/>
                <v:fill type="solid"/>
              </v:shape>
            </v:group>
            <v:group style="position:absolute;left:3639;top:1985;width:10;height:20" coordorigin="3639,1985" coordsize="10,20">
              <v:shape style="position:absolute;left:3639;top:1985;width:10;height:20" coordorigin="3639,1985" coordsize="10,20" path="m3639,2004l3648,2004,3648,1985,3639,1985,3639,2004xe" filled="true" fillcolor="#000000" stroked="false">
                <v:path arrowok="t"/>
                <v:fill type="solid"/>
              </v:shape>
            </v:group>
            <v:group style="position:absolute;left:3639;top:2004;width:10;height:20" coordorigin="3639,2004" coordsize="10,20">
              <v:shape style="position:absolute;left:3639;top:2004;width:10;height:20" coordorigin="3639,2004" coordsize="10,20" path="m3639,2024l3648,2024,3648,2004,3639,2004,3639,2024xe" filled="true" fillcolor="#000000" stroked="false">
                <v:path arrowok="t"/>
                <v:fill type="solid"/>
              </v:shape>
            </v:group>
            <v:group style="position:absolute;left:3639;top:2024;width:10;height:20" coordorigin="3639,2024" coordsize="10,20">
              <v:shape style="position:absolute;left:3639;top:2024;width:10;height:20" coordorigin="3639,2024" coordsize="10,20" path="m3639,2043l3648,2043,3648,2024,3639,2024,3639,2043xe" filled="true" fillcolor="#000000" stroked="false">
                <v:path arrowok="t"/>
                <v:fill type="solid"/>
              </v:shape>
            </v:group>
            <v:group style="position:absolute;left:3639;top:2050;width:10;height:2" coordorigin="3639,2050" coordsize="10,2">
              <v:shape style="position:absolute;left:3639;top:2050;width:10;height:2" coordorigin="3639,2050" coordsize="10,0" path="m3639,2050l3648,2050e" filled="false" stroked="true" strokeweight=".72pt" strokecolor="#000000">
                <v:path arrowok="t"/>
              </v:shape>
            </v:group>
            <v:group style="position:absolute;left:4491;top:1659;width:10;height:20" coordorigin="4491,1659" coordsize="10,20">
              <v:shape style="position:absolute;left:4491;top:1659;width:10;height:20" coordorigin="4491,1659" coordsize="10,20" path="m4491,1678l4501,1678,4501,1659,4491,1659,4491,1678xe" filled="true" fillcolor="#000000" stroked="false">
                <v:path arrowok="t"/>
                <v:fill type="solid"/>
              </v:shape>
            </v:group>
            <v:group style="position:absolute;left:4491;top:1678;width:10;height:20" coordorigin="4491,1678" coordsize="10,20">
              <v:shape style="position:absolute;left:4491;top:1678;width:10;height:20" coordorigin="4491,1678" coordsize="10,20" path="m4491,1697l4501,1697,4501,1678,4491,1678,4491,1697xe" filled="true" fillcolor="#000000" stroked="false">
                <v:path arrowok="t"/>
                <v:fill type="solid"/>
              </v:shape>
            </v:group>
            <v:group style="position:absolute;left:4491;top:1697;width:10;height:20" coordorigin="4491,1697" coordsize="10,20">
              <v:shape style="position:absolute;left:4491;top:1697;width:10;height:20" coordorigin="4491,1697" coordsize="10,20" path="m4491,1716l4501,1716,4501,1697,4491,1697,4491,1716xe" filled="true" fillcolor="#000000" stroked="false">
                <v:path arrowok="t"/>
                <v:fill type="solid"/>
              </v:shape>
            </v:group>
            <v:group style="position:absolute;left:4491;top:1716;width:10;height:20" coordorigin="4491,1716" coordsize="10,20">
              <v:shape style="position:absolute;left:4491;top:1716;width:10;height:20" coordorigin="4491,1716" coordsize="10,20" path="m4491,1736l4501,1736,4501,1716,4491,1716,4491,1736xe" filled="true" fillcolor="#000000" stroked="false">
                <v:path arrowok="t"/>
                <v:fill type="solid"/>
              </v:shape>
            </v:group>
            <v:group style="position:absolute;left:4491;top:1736;width:10;height:20" coordorigin="4491,1736" coordsize="10,20">
              <v:shape style="position:absolute;left:4491;top:1736;width:10;height:20" coordorigin="4491,1736" coordsize="10,20" path="m4491,1755l4501,1755,4501,1736,4491,1736,4491,1755xe" filled="true" fillcolor="#000000" stroked="false">
                <v:path arrowok="t"/>
                <v:fill type="solid"/>
              </v:shape>
            </v:group>
            <v:group style="position:absolute;left:4491;top:1755;width:10;height:20" coordorigin="4491,1755" coordsize="10,20">
              <v:shape style="position:absolute;left:4491;top:1755;width:10;height:20" coordorigin="4491,1755" coordsize="10,20" path="m4491,1774l4501,1774,4501,1755,4491,1755,4491,1774xe" filled="true" fillcolor="#000000" stroked="false">
                <v:path arrowok="t"/>
                <v:fill type="solid"/>
              </v:shape>
            </v:group>
            <v:group style="position:absolute;left:4491;top:1774;width:10;height:20" coordorigin="4491,1774" coordsize="10,20">
              <v:shape style="position:absolute;left:4491;top:1774;width:10;height:20" coordorigin="4491,1774" coordsize="10,20" path="m4491,1793l4501,1793,4501,1774,4491,1774,4491,1793xe" filled="true" fillcolor="#000000" stroked="false">
                <v:path arrowok="t"/>
                <v:fill type="solid"/>
              </v:shape>
            </v:group>
            <v:group style="position:absolute;left:4491;top:1793;width:10;height:20" coordorigin="4491,1793" coordsize="10,20">
              <v:shape style="position:absolute;left:4491;top:1793;width:10;height:20" coordorigin="4491,1793" coordsize="10,20" path="m4491,1812l4501,1812,4501,1793,4491,1793,4491,1812xe" filled="true" fillcolor="#000000" stroked="false">
                <v:path arrowok="t"/>
                <v:fill type="solid"/>
              </v:shape>
            </v:group>
            <v:group style="position:absolute;left:4491;top:1812;width:10;height:20" coordorigin="4491,1812" coordsize="10,20">
              <v:shape style="position:absolute;left:4491;top:1812;width:10;height:20" coordorigin="4491,1812" coordsize="10,20" path="m4491,1832l4501,1832,4501,1812,4491,1812,4491,1832xe" filled="true" fillcolor="#000000" stroked="false">
                <v:path arrowok="t"/>
                <v:fill type="solid"/>
              </v:shape>
            </v:group>
            <v:group style="position:absolute;left:4491;top:1832;width:10;height:20" coordorigin="4491,1832" coordsize="10,20">
              <v:shape style="position:absolute;left:4491;top:1832;width:10;height:20" coordorigin="4491,1832" coordsize="10,20" path="m4491,1851l4501,1851,4501,1832,4491,1832,4491,1851xe" filled="true" fillcolor="#000000" stroked="false">
                <v:path arrowok="t"/>
                <v:fill type="solid"/>
              </v:shape>
            </v:group>
            <v:group style="position:absolute;left:4491;top:1851;width:10;height:20" coordorigin="4491,1851" coordsize="10,20">
              <v:shape style="position:absolute;left:4491;top:1851;width:10;height:20" coordorigin="4491,1851" coordsize="10,20" path="m4491,1870l4501,1870,4501,1851,4491,1851,4491,1870xe" filled="true" fillcolor="#000000" stroked="false">
                <v:path arrowok="t"/>
                <v:fill type="solid"/>
              </v:shape>
            </v:group>
            <v:group style="position:absolute;left:4491;top:1870;width:10;height:20" coordorigin="4491,1870" coordsize="10,20">
              <v:shape style="position:absolute;left:4491;top:1870;width:10;height:20" coordorigin="4491,1870" coordsize="10,20" path="m4491,1889l4501,1889,4501,1870,4491,1870,4491,1889xe" filled="true" fillcolor="#000000" stroked="false">
                <v:path arrowok="t"/>
                <v:fill type="solid"/>
              </v:shape>
            </v:group>
            <v:group style="position:absolute;left:4491;top:1889;width:10;height:20" coordorigin="4491,1889" coordsize="10,20">
              <v:shape style="position:absolute;left:4491;top:1889;width:10;height:20" coordorigin="4491,1889" coordsize="10,20" path="m4491,1908l4501,1908,4501,1889,4491,1889,4491,1908xe" filled="true" fillcolor="#000000" stroked="false">
                <v:path arrowok="t"/>
                <v:fill type="solid"/>
              </v:shape>
            </v:group>
            <v:group style="position:absolute;left:4491;top:1908;width:10;height:20" coordorigin="4491,1908" coordsize="10,20">
              <v:shape style="position:absolute;left:4491;top:1908;width:10;height:20" coordorigin="4491,1908" coordsize="10,20" path="m4491,1928l4501,1928,4501,1908,4491,1908,4491,1928xe" filled="true" fillcolor="#000000" stroked="false">
                <v:path arrowok="t"/>
                <v:fill type="solid"/>
              </v:shape>
            </v:group>
            <v:group style="position:absolute;left:4491;top:1928;width:10;height:20" coordorigin="4491,1928" coordsize="10,20">
              <v:shape style="position:absolute;left:4491;top:1928;width:10;height:20" coordorigin="4491,1928" coordsize="10,20" path="m4491,1947l4501,1947,4501,1928,4491,1928,4491,1947xe" filled="true" fillcolor="#000000" stroked="false">
                <v:path arrowok="t"/>
                <v:fill type="solid"/>
              </v:shape>
            </v:group>
            <v:group style="position:absolute;left:4491;top:1947;width:10;height:20" coordorigin="4491,1947" coordsize="10,20">
              <v:shape style="position:absolute;left:4491;top:1947;width:10;height:20" coordorigin="4491,1947" coordsize="10,20" path="m4491,1966l4501,1966,4501,1947,4491,1947,4491,1966xe" filled="true" fillcolor="#000000" stroked="false">
                <v:path arrowok="t"/>
                <v:fill type="solid"/>
              </v:shape>
            </v:group>
            <v:group style="position:absolute;left:4491;top:1966;width:10;height:20" coordorigin="4491,1966" coordsize="10,20">
              <v:shape style="position:absolute;left:4491;top:1966;width:10;height:20" coordorigin="4491,1966" coordsize="10,20" path="m4491,1985l4501,1985,4501,1966,4491,1966,4491,1985xe" filled="true" fillcolor="#000000" stroked="false">
                <v:path arrowok="t"/>
                <v:fill type="solid"/>
              </v:shape>
            </v:group>
            <v:group style="position:absolute;left:4491;top:1985;width:10;height:20" coordorigin="4491,1985" coordsize="10,20">
              <v:shape style="position:absolute;left:4491;top:1985;width:10;height:20" coordorigin="4491,1985" coordsize="10,20" path="m4491,2004l4501,2004,4501,1985,4491,1985,4491,2004xe" filled="true" fillcolor="#000000" stroked="false">
                <v:path arrowok="t"/>
                <v:fill type="solid"/>
              </v:shape>
            </v:group>
            <v:group style="position:absolute;left:4491;top:2004;width:10;height:20" coordorigin="4491,2004" coordsize="10,20">
              <v:shape style="position:absolute;left:4491;top:2004;width:10;height:20" coordorigin="4491,2004" coordsize="10,20" path="m4491,2024l4501,2024,4501,2004,4491,2004,4491,2024xe" filled="true" fillcolor="#000000" stroked="false">
                <v:path arrowok="t"/>
                <v:fill type="solid"/>
              </v:shape>
            </v:group>
            <v:group style="position:absolute;left:4491;top:2024;width:10;height:20" coordorigin="4491,2024" coordsize="10,20">
              <v:shape style="position:absolute;left:4491;top:2024;width:10;height:20" coordorigin="4491,2024" coordsize="10,20" path="m4491,2043l4501,2043,4501,2024,4491,2024,4491,2043xe" filled="true" fillcolor="#000000" stroked="false">
                <v:path arrowok="t"/>
                <v:fill type="solid"/>
              </v:shape>
            </v:group>
            <v:group style="position:absolute;left:4491;top:2050;width:10;height:2" coordorigin="4491,2050" coordsize="10,2">
              <v:shape style="position:absolute;left:4491;top:2050;width:10;height:2" coordorigin="4491,2050" coordsize="10,0" path="m4491,2050l4501,2050e" filled="false" stroked="true" strokeweight=".72pt" strokecolor="#000000">
                <v:path arrowok="t"/>
              </v:shape>
            </v:group>
            <v:group style="position:absolute;left:5329;top:1659;width:10;height:20" coordorigin="5329,1659" coordsize="10,20">
              <v:shape style="position:absolute;left:5329;top:1659;width:10;height:20" coordorigin="5329,1659" coordsize="10,20" path="m5329,1678l5339,1678,5339,1659,5329,1659,5329,1678xe" filled="true" fillcolor="#000000" stroked="false">
                <v:path arrowok="t"/>
                <v:fill type="solid"/>
              </v:shape>
            </v:group>
            <v:group style="position:absolute;left:5329;top:1678;width:10;height:20" coordorigin="5329,1678" coordsize="10,20">
              <v:shape style="position:absolute;left:5329;top:1678;width:10;height:20" coordorigin="5329,1678" coordsize="10,20" path="m5329,1697l5339,1697,5339,1678,5329,1678,5329,1697xe" filled="true" fillcolor="#000000" stroked="false">
                <v:path arrowok="t"/>
                <v:fill type="solid"/>
              </v:shape>
            </v:group>
            <v:group style="position:absolute;left:5329;top:1697;width:10;height:20" coordorigin="5329,1697" coordsize="10,20">
              <v:shape style="position:absolute;left:5329;top:1697;width:10;height:20" coordorigin="5329,1697" coordsize="10,20" path="m5329,1716l5339,1716,5339,1697,5329,1697,5329,1716xe" filled="true" fillcolor="#000000" stroked="false">
                <v:path arrowok="t"/>
                <v:fill type="solid"/>
              </v:shape>
            </v:group>
            <v:group style="position:absolute;left:5329;top:1716;width:10;height:20" coordorigin="5329,1716" coordsize="10,20">
              <v:shape style="position:absolute;left:5329;top:1716;width:10;height:20" coordorigin="5329,1716" coordsize="10,20" path="m5329,1736l5339,1736,5339,1716,5329,1716,5329,1736xe" filled="true" fillcolor="#000000" stroked="false">
                <v:path arrowok="t"/>
                <v:fill type="solid"/>
              </v:shape>
            </v:group>
            <v:group style="position:absolute;left:5329;top:1736;width:10;height:20" coordorigin="5329,1736" coordsize="10,20">
              <v:shape style="position:absolute;left:5329;top:1736;width:10;height:20" coordorigin="5329,1736" coordsize="10,20" path="m5329,1755l5339,1755,5339,1736,5329,1736,5329,1755xe" filled="true" fillcolor="#000000" stroked="false">
                <v:path arrowok="t"/>
                <v:fill type="solid"/>
              </v:shape>
            </v:group>
            <v:group style="position:absolute;left:5329;top:1755;width:10;height:20" coordorigin="5329,1755" coordsize="10,20">
              <v:shape style="position:absolute;left:5329;top:1755;width:10;height:20" coordorigin="5329,1755" coordsize="10,20" path="m5329,1774l5339,1774,5339,1755,5329,1755,5329,1774xe" filled="true" fillcolor="#000000" stroked="false">
                <v:path arrowok="t"/>
                <v:fill type="solid"/>
              </v:shape>
            </v:group>
            <v:group style="position:absolute;left:5329;top:1774;width:10;height:20" coordorigin="5329,1774" coordsize="10,20">
              <v:shape style="position:absolute;left:5329;top:1774;width:10;height:20" coordorigin="5329,1774" coordsize="10,20" path="m5329,1793l5339,1793,5339,1774,5329,1774,5329,1793xe" filled="true" fillcolor="#000000" stroked="false">
                <v:path arrowok="t"/>
                <v:fill type="solid"/>
              </v:shape>
            </v:group>
            <v:group style="position:absolute;left:5329;top:1793;width:10;height:20" coordorigin="5329,1793" coordsize="10,20">
              <v:shape style="position:absolute;left:5329;top:1793;width:10;height:20" coordorigin="5329,1793" coordsize="10,20" path="m5329,1812l5339,1812,5339,1793,5329,1793,5329,1812xe" filled="true" fillcolor="#000000" stroked="false">
                <v:path arrowok="t"/>
                <v:fill type="solid"/>
              </v:shape>
            </v:group>
            <v:group style="position:absolute;left:5329;top:1812;width:10;height:20" coordorigin="5329,1812" coordsize="10,20">
              <v:shape style="position:absolute;left:5329;top:1812;width:10;height:20" coordorigin="5329,1812" coordsize="10,20" path="m5329,1832l5339,1832,5339,1812,5329,1812,5329,1832xe" filled="true" fillcolor="#000000" stroked="false">
                <v:path arrowok="t"/>
                <v:fill type="solid"/>
              </v:shape>
            </v:group>
            <v:group style="position:absolute;left:5329;top:1832;width:10;height:20" coordorigin="5329,1832" coordsize="10,20">
              <v:shape style="position:absolute;left:5329;top:1832;width:10;height:20" coordorigin="5329,1832" coordsize="10,20" path="m5329,1851l5339,1851,5339,1832,5329,1832,5329,1851xe" filled="true" fillcolor="#000000" stroked="false">
                <v:path arrowok="t"/>
                <v:fill type="solid"/>
              </v:shape>
            </v:group>
            <v:group style="position:absolute;left:5329;top:1851;width:10;height:20" coordorigin="5329,1851" coordsize="10,20">
              <v:shape style="position:absolute;left:5329;top:1851;width:10;height:20" coordorigin="5329,1851" coordsize="10,20" path="m5329,1870l5339,1870,5339,1851,5329,1851,5329,1870xe" filled="true" fillcolor="#000000" stroked="false">
                <v:path arrowok="t"/>
                <v:fill type="solid"/>
              </v:shape>
            </v:group>
            <v:group style="position:absolute;left:5329;top:1870;width:10;height:20" coordorigin="5329,1870" coordsize="10,20">
              <v:shape style="position:absolute;left:5329;top:1870;width:10;height:20" coordorigin="5329,1870" coordsize="10,20" path="m5329,1889l5339,1889,5339,1870,5329,1870,5329,1889xe" filled="true" fillcolor="#000000" stroked="false">
                <v:path arrowok="t"/>
                <v:fill type="solid"/>
              </v:shape>
            </v:group>
            <v:group style="position:absolute;left:5329;top:1889;width:10;height:20" coordorigin="5329,1889" coordsize="10,20">
              <v:shape style="position:absolute;left:5329;top:1889;width:10;height:20" coordorigin="5329,1889" coordsize="10,20" path="m5329,1908l5339,1908,5339,1889,5329,1889,5329,1908xe" filled="true" fillcolor="#000000" stroked="false">
                <v:path arrowok="t"/>
                <v:fill type="solid"/>
              </v:shape>
            </v:group>
            <v:group style="position:absolute;left:5329;top:1908;width:10;height:20" coordorigin="5329,1908" coordsize="10,20">
              <v:shape style="position:absolute;left:5329;top:1908;width:10;height:20" coordorigin="5329,1908" coordsize="10,20" path="m5329,1928l5339,1928,5339,1908,5329,1908,5329,1928xe" filled="true" fillcolor="#000000" stroked="false">
                <v:path arrowok="t"/>
                <v:fill type="solid"/>
              </v:shape>
            </v:group>
            <v:group style="position:absolute;left:5329;top:1928;width:10;height:20" coordorigin="5329,1928" coordsize="10,20">
              <v:shape style="position:absolute;left:5329;top:1928;width:10;height:20" coordorigin="5329,1928" coordsize="10,20" path="m5329,1947l5339,1947,5339,1928,5329,1928,5329,1947xe" filled="true" fillcolor="#000000" stroked="false">
                <v:path arrowok="t"/>
                <v:fill type="solid"/>
              </v:shape>
            </v:group>
            <v:group style="position:absolute;left:5329;top:1947;width:10;height:20" coordorigin="5329,1947" coordsize="10,20">
              <v:shape style="position:absolute;left:5329;top:1947;width:10;height:20" coordorigin="5329,1947" coordsize="10,20" path="m5329,1966l5339,1966,5339,1947,5329,1947,5329,1966xe" filled="true" fillcolor="#000000" stroked="false">
                <v:path arrowok="t"/>
                <v:fill type="solid"/>
              </v:shape>
            </v:group>
            <v:group style="position:absolute;left:5329;top:1966;width:10;height:20" coordorigin="5329,1966" coordsize="10,20">
              <v:shape style="position:absolute;left:5329;top:1966;width:10;height:20" coordorigin="5329,1966" coordsize="10,20" path="m5329,1985l5339,1985,5339,1966,5329,1966,5329,1985xe" filled="true" fillcolor="#000000" stroked="false">
                <v:path arrowok="t"/>
                <v:fill type="solid"/>
              </v:shape>
            </v:group>
            <v:group style="position:absolute;left:5329;top:1985;width:10;height:20" coordorigin="5329,1985" coordsize="10,20">
              <v:shape style="position:absolute;left:5329;top:1985;width:10;height:20" coordorigin="5329,1985" coordsize="10,20" path="m5329,2004l5339,2004,5339,1985,5329,1985,5329,2004xe" filled="true" fillcolor="#000000" stroked="false">
                <v:path arrowok="t"/>
                <v:fill type="solid"/>
              </v:shape>
            </v:group>
            <v:group style="position:absolute;left:5329;top:2004;width:10;height:20" coordorigin="5329,2004" coordsize="10,20">
              <v:shape style="position:absolute;left:5329;top:2004;width:10;height:20" coordorigin="5329,2004" coordsize="10,20" path="m5329,2024l5339,2024,5339,2004,5329,2004,5329,2024xe" filled="true" fillcolor="#000000" stroked="false">
                <v:path arrowok="t"/>
                <v:fill type="solid"/>
              </v:shape>
            </v:group>
            <v:group style="position:absolute;left:5329;top:2024;width:10;height:20" coordorigin="5329,2024" coordsize="10,20">
              <v:shape style="position:absolute;left:5329;top:2024;width:10;height:20" coordorigin="5329,2024" coordsize="10,20" path="m5329,2043l5339,2043,5339,2024,5329,2024,5329,2043xe" filled="true" fillcolor="#000000" stroked="false">
                <v:path arrowok="t"/>
                <v:fill type="solid"/>
              </v:shape>
            </v:group>
            <v:group style="position:absolute;left:5329;top:2050;width:10;height:2" coordorigin="5329,2050" coordsize="10,2">
              <v:shape style="position:absolute;left:5329;top:2050;width:10;height:2" coordorigin="5329,2050" coordsize="10,0" path="m5329,2050l5339,2050e" filled="false" stroked="true" strokeweight=".72pt" strokecolor="#000000">
                <v:path arrowok="t"/>
              </v:shape>
            </v:group>
            <v:group style="position:absolute;left:5895;top:1659;width:10;height:20" coordorigin="5895,1659" coordsize="10,20">
              <v:shape style="position:absolute;left:5895;top:1659;width:10;height:20" coordorigin="5895,1659" coordsize="10,20" path="m5895,1678l5905,1678,5905,1659,5895,1659,5895,1678xe" filled="true" fillcolor="#000000" stroked="false">
                <v:path arrowok="t"/>
                <v:fill type="solid"/>
              </v:shape>
            </v:group>
            <v:group style="position:absolute;left:5895;top:1678;width:10;height:20" coordorigin="5895,1678" coordsize="10,20">
              <v:shape style="position:absolute;left:5895;top:1678;width:10;height:20" coordorigin="5895,1678" coordsize="10,20" path="m5895,1697l5905,1697,5905,1678,5895,1678,5895,1697xe" filled="true" fillcolor="#000000" stroked="false">
                <v:path arrowok="t"/>
                <v:fill type="solid"/>
              </v:shape>
            </v:group>
            <v:group style="position:absolute;left:5895;top:1697;width:10;height:20" coordorigin="5895,1697" coordsize="10,20">
              <v:shape style="position:absolute;left:5895;top:1697;width:10;height:20" coordorigin="5895,1697" coordsize="10,20" path="m5895,1716l5905,1716,5905,1697,5895,1697,5895,1716xe" filled="true" fillcolor="#000000" stroked="false">
                <v:path arrowok="t"/>
                <v:fill type="solid"/>
              </v:shape>
            </v:group>
            <v:group style="position:absolute;left:5895;top:1716;width:10;height:20" coordorigin="5895,1716" coordsize="10,20">
              <v:shape style="position:absolute;left:5895;top:1716;width:10;height:20" coordorigin="5895,1716" coordsize="10,20" path="m5895,1736l5905,1736,5905,1716,5895,1716,5895,1736xe" filled="true" fillcolor="#000000" stroked="false">
                <v:path arrowok="t"/>
                <v:fill type="solid"/>
              </v:shape>
            </v:group>
            <v:group style="position:absolute;left:5895;top:1736;width:10;height:20" coordorigin="5895,1736" coordsize="10,20">
              <v:shape style="position:absolute;left:5895;top:1736;width:10;height:20" coordorigin="5895,1736" coordsize="10,20" path="m5895,1755l5905,1755,5905,1736,5895,1736,5895,1755xe" filled="true" fillcolor="#000000" stroked="false">
                <v:path arrowok="t"/>
                <v:fill type="solid"/>
              </v:shape>
            </v:group>
            <v:group style="position:absolute;left:5895;top:1755;width:10;height:20" coordorigin="5895,1755" coordsize="10,20">
              <v:shape style="position:absolute;left:5895;top:1755;width:10;height:20" coordorigin="5895,1755" coordsize="10,20" path="m5895,1774l5905,1774,5905,1755,5895,1755,5895,1774xe" filled="true" fillcolor="#000000" stroked="false">
                <v:path arrowok="t"/>
                <v:fill type="solid"/>
              </v:shape>
            </v:group>
            <v:group style="position:absolute;left:5895;top:1774;width:10;height:20" coordorigin="5895,1774" coordsize="10,20">
              <v:shape style="position:absolute;left:5895;top:1774;width:10;height:20" coordorigin="5895,1774" coordsize="10,20" path="m5895,1793l5905,1793,5905,1774,5895,1774,5895,1793xe" filled="true" fillcolor="#000000" stroked="false">
                <v:path arrowok="t"/>
                <v:fill type="solid"/>
              </v:shape>
            </v:group>
            <v:group style="position:absolute;left:5895;top:1793;width:10;height:20" coordorigin="5895,1793" coordsize="10,20">
              <v:shape style="position:absolute;left:5895;top:1793;width:10;height:20" coordorigin="5895,1793" coordsize="10,20" path="m5895,1812l5905,1812,5905,1793,5895,1793,5895,1812xe" filled="true" fillcolor="#000000" stroked="false">
                <v:path arrowok="t"/>
                <v:fill type="solid"/>
              </v:shape>
            </v:group>
            <v:group style="position:absolute;left:5895;top:1812;width:10;height:20" coordorigin="5895,1812" coordsize="10,20">
              <v:shape style="position:absolute;left:5895;top:1812;width:10;height:20" coordorigin="5895,1812" coordsize="10,20" path="m5895,1832l5905,1832,5905,1812,5895,1812,5895,1832xe" filled="true" fillcolor="#000000" stroked="false">
                <v:path arrowok="t"/>
                <v:fill type="solid"/>
              </v:shape>
            </v:group>
            <v:group style="position:absolute;left:5895;top:1832;width:10;height:20" coordorigin="5895,1832" coordsize="10,20">
              <v:shape style="position:absolute;left:5895;top:1832;width:10;height:20" coordorigin="5895,1832" coordsize="10,20" path="m5895,1851l5905,1851,5905,1832,5895,1832,5895,1851xe" filled="true" fillcolor="#000000" stroked="false">
                <v:path arrowok="t"/>
                <v:fill type="solid"/>
              </v:shape>
            </v:group>
            <v:group style="position:absolute;left:5895;top:1851;width:10;height:20" coordorigin="5895,1851" coordsize="10,20">
              <v:shape style="position:absolute;left:5895;top:1851;width:10;height:20" coordorigin="5895,1851" coordsize="10,20" path="m5895,1870l5905,1870,5905,1851,5895,1851,5895,1870xe" filled="true" fillcolor="#000000" stroked="false">
                <v:path arrowok="t"/>
                <v:fill type="solid"/>
              </v:shape>
            </v:group>
            <v:group style="position:absolute;left:5895;top:1870;width:10;height:20" coordorigin="5895,1870" coordsize="10,20">
              <v:shape style="position:absolute;left:5895;top:1870;width:10;height:20" coordorigin="5895,1870" coordsize="10,20" path="m5895,1889l5905,1889,5905,1870,5895,1870,5895,1889xe" filled="true" fillcolor="#000000" stroked="false">
                <v:path arrowok="t"/>
                <v:fill type="solid"/>
              </v:shape>
            </v:group>
            <v:group style="position:absolute;left:5895;top:1889;width:10;height:20" coordorigin="5895,1889" coordsize="10,20">
              <v:shape style="position:absolute;left:5895;top:1889;width:10;height:20" coordorigin="5895,1889" coordsize="10,20" path="m5895,1908l5905,1908,5905,1889,5895,1889,5895,1908xe" filled="true" fillcolor="#000000" stroked="false">
                <v:path arrowok="t"/>
                <v:fill type="solid"/>
              </v:shape>
            </v:group>
            <v:group style="position:absolute;left:5895;top:1908;width:10;height:20" coordorigin="5895,1908" coordsize="10,20">
              <v:shape style="position:absolute;left:5895;top:1908;width:10;height:20" coordorigin="5895,1908" coordsize="10,20" path="m5895,1928l5905,1928,5905,1908,5895,1908,5895,1928xe" filled="true" fillcolor="#000000" stroked="false">
                <v:path arrowok="t"/>
                <v:fill type="solid"/>
              </v:shape>
            </v:group>
            <v:group style="position:absolute;left:5895;top:1928;width:10;height:20" coordorigin="5895,1928" coordsize="10,20">
              <v:shape style="position:absolute;left:5895;top:1928;width:10;height:20" coordorigin="5895,1928" coordsize="10,20" path="m5895,1947l5905,1947,5905,1928,5895,1928,5895,1947xe" filled="true" fillcolor="#000000" stroked="false">
                <v:path arrowok="t"/>
                <v:fill type="solid"/>
              </v:shape>
            </v:group>
            <v:group style="position:absolute;left:5895;top:1947;width:10;height:20" coordorigin="5895,1947" coordsize="10,20">
              <v:shape style="position:absolute;left:5895;top:1947;width:10;height:20" coordorigin="5895,1947" coordsize="10,20" path="m5895,1966l5905,1966,5905,1947,5895,1947,5895,1966xe" filled="true" fillcolor="#000000" stroked="false">
                <v:path arrowok="t"/>
                <v:fill type="solid"/>
              </v:shape>
            </v:group>
            <v:group style="position:absolute;left:5895;top:1966;width:10;height:20" coordorigin="5895,1966" coordsize="10,20">
              <v:shape style="position:absolute;left:5895;top:1966;width:10;height:20" coordorigin="5895,1966" coordsize="10,20" path="m5895,1985l5905,1985,5905,1966,5895,1966,5895,1985xe" filled="true" fillcolor="#000000" stroked="false">
                <v:path arrowok="t"/>
                <v:fill type="solid"/>
              </v:shape>
            </v:group>
            <v:group style="position:absolute;left:5895;top:1985;width:10;height:20" coordorigin="5895,1985" coordsize="10,20">
              <v:shape style="position:absolute;left:5895;top:1985;width:10;height:20" coordorigin="5895,1985" coordsize="10,20" path="m5895,2004l5905,2004,5905,1985,5895,1985,5895,2004xe" filled="true" fillcolor="#000000" stroked="false">
                <v:path arrowok="t"/>
                <v:fill type="solid"/>
              </v:shape>
            </v:group>
            <v:group style="position:absolute;left:5895;top:2004;width:10;height:20" coordorigin="5895,2004" coordsize="10,20">
              <v:shape style="position:absolute;left:5895;top:2004;width:10;height:20" coordorigin="5895,2004" coordsize="10,20" path="m5895,2024l5905,2024,5905,2004,5895,2004,5895,2024xe" filled="true" fillcolor="#000000" stroked="false">
                <v:path arrowok="t"/>
                <v:fill type="solid"/>
              </v:shape>
            </v:group>
            <v:group style="position:absolute;left:5895;top:2024;width:10;height:20" coordorigin="5895,2024" coordsize="10,20">
              <v:shape style="position:absolute;left:5895;top:2024;width:10;height:20" coordorigin="5895,2024" coordsize="10,20" path="m5895,2043l5905,2043,5905,2024,5895,2024,5895,2043xe" filled="true" fillcolor="#000000" stroked="false">
                <v:path arrowok="t"/>
                <v:fill type="solid"/>
              </v:shape>
            </v:group>
            <v:group style="position:absolute;left:5895;top:2050;width:10;height:2" coordorigin="5895,2050" coordsize="10,2">
              <v:shape style="position:absolute;left:5895;top:2050;width:10;height:2" coordorigin="5895,2050" coordsize="10,0" path="m5895,2050l5905,2050e" filled="false" stroked="true" strokeweight=".72pt" strokecolor="#000000">
                <v:path arrowok="t"/>
              </v:shape>
            </v:group>
            <v:group style="position:absolute;left:6887;top:1659;width:10;height:20" coordorigin="6887,1659" coordsize="10,20">
              <v:shape style="position:absolute;left:6887;top:1659;width:10;height:20" coordorigin="6887,1659" coordsize="10,20" path="m6887,1678l6897,1678,6897,1659,6887,1659,6887,1678xe" filled="true" fillcolor="#000000" stroked="false">
                <v:path arrowok="t"/>
                <v:fill type="solid"/>
              </v:shape>
            </v:group>
            <v:group style="position:absolute;left:6887;top:1678;width:10;height:20" coordorigin="6887,1678" coordsize="10,20">
              <v:shape style="position:absolute;left:6887;top:1678;width:10;height:20" coordorigin="6887,1678" coordsize="10,20" path="m6887,1697l6897,1697,6897,1678,6887,1678,6887,1697xe" filled="true" fillcolor="#000000" stroked="false">
                <v:path arrowok="t"/>
                <v:fill type="solid"/>
              </v:shape>
            </v:group>
            <v:group style="position:absolute;left:6887;top:1697;width:10;height:20" coordorigin="6887,1697" coordsize="10,20">
              <v:shape style="position:absolute;left:6887;top:1697;width:10;height:20" coordorigin="6887,1697" coordsize="10,20" path="m6887,1716l6897,1716,6897,1697,6887,1697,6887,1716xe" filled="true" fillcolor="#000000" stroked="false">
                <v:path arrowok="t"/>
                <v:fill type="solid"/>
              </v:shape>
            </v:group>
            <v:group style="position:absolute;left:6887;top:1716;width:10;height:20" coordorigin="6887,1716" coordsize="10,20">
              <v:shape style="position:absolute;left:6887;top:1716;width:10;height:20" coordorigin="6887,1716" coordsize="10,20" path="m6887,1736l6897,1736,6897,1716,6887,1716,6887,1736xe" filled="true" fillcolor="#000000" stroked="false">
                <v:path arrowok="t"/>
                <v:fill type="solid"/>
              </v:shape>
            </v:group>
            <v:group style="position:absolute;left:6887;top:1736;width:10;height:20" coordorigin="6887,1736" coordsize="10,20">
              <v:shape style="position:absolute;left:6887;top:1736;width:10;height:20" coordorigin="6887,1736" coordsize="10,20" path="m6887,1755l6897,1755,6897,1736,6887,1736,6887,1755xe" filled="true" fillcolor="#000000" stroked="false">
                <v:path arrowok="t"/>
                <v:fill type="solid"/>
              </v:shape>
            </v:group>
            <v:group style="position:absolute;left:6887;top:1755;width:10;height:20" coordorigin="6887,1755" coordsize="10,20">
              <v:shape style="position:absolute;left:6887;top:1755;width:10;height:20" coordorigin="6887,1755" coordsize="10,20" path="m6887,1774l6897,1774,6897,1755,6887,1755,6887,1774xe" filled="true" fillcolor="#000000" stroked="false">
                <v:path arrowok="t"/>
                <v:fill type="solid"/>
              </v:shape>
            </v:group>
            <v:group style="position:absolute;left:6887;top:1774;width:10;height:20" coordorigin="6887,1774" coordsize="10,20">
              <v:shape style="position:absolute;left:6887;top:1774;width:10;height:20" coordorigin="6887,1774" coordsize="10,20" path="m6887,1793l6897,1793,6897,1774,6887,1774,6887,1793xe" filled="true" fillcolor="#000000" stroked="false">
                <v:path arrowok="t"/>
                <v:fill type="solid"/>
              </v:shape>
            </v:group>
            <v:group style="position:absolute;left:6887;top:1793;width:10;height:20" coordorigin="6887,1793" coordsize="10,20">
              <v:shape style="position:absolute;left:6887;top:1793;width:10;height:20" coordorigin="6887,1793" coordsize="10,20" path="m6887,1812l6897,1812,6897,1793,6887,1793,6887,1812xe" filled="true" fillcolor="#000000" stroked="false">
                <v:path arrowok="t"/>
                <v:fill type="solid"/>
              </v:shape>
            </v:group>
            <v:group style="position:absolute;left:6887;top:1812;width:10;height:20" coordorigin="6887,1812" coordsize="10,20">
              <v:shape style="position:absolute;left:6887;top:1812;width:10;height:20" coordorigin="6887,1812" coordsize="10,20" path="m6887,1832l6897,1832,6897,1812,6887,1812,6887,1832xe" filled="true" fillcolor="#000000" stroked="false">
                <v:path arrowok="t"/>
                <v:fill type="solid"/>
              </v:shape>
            </v:group>
            <v:group style="position:absolute;left:6887;top:1832;width:10;height:20" coordorigin="6887,1832" coordsize="10,20">
              <v:shape style="position:absolute;left:6887;top:1832;width:10;height:20" coordorigin="6887,1832" coordsize="10,20" path="m6887,1851l6897,1851,6897,1832,6887,1832,6887,1851xe" filled="true" fillcolor="#000000" stroked="false">
                <v:path arrowok="t"/>
                <v:fill type="solid"/>
              </v:shape>
            </v:group>
            <v:group style="position:absolute;left:6887;top:1851;width:10;height:20" coordorigin="6887,1851" coordsize="10,20">
              <v:shape style="position:absolute;left:6887;top:1851;width:10;height:20" coordorigin="6887,1851" coordsize="10,20" path="m6887,1870l6897,1870,6897,1851,6887,1851,6887,1870xe" filled="true" fillcolor="#000000" stroked="false">
                <v:path arrowok="t"/>
                <v:fill type="solid"/>
              </v:shape>
            </v:group>
            <v:group style="position:absolute;left:6887;top:1870;width:10;height:20" coordorigin="6887,1870" coordsize="10,20">
              <v:shape style="position:absolute;left:6887;top:1870;width:10;height:20" coordorigin="6887,1870" coordsize="10,20" path="m6887,1889l6897,1889,6897,1870,6887,1870,6887,1889xe" filled="true" fillcolor="#000000" stroked="false">
                <v:path arrowok="t"/>
                <v:fill type="solid"/>
              </v:shape>
            </v:group>
            <v:group style="position:absolute;left:6887;top:1889;width:10;height:20" coordorigin="6887,1889" coordsize="10,20">
              <v:shape style="position:absolute;left:6887;top:1889;width:10;height:20" coordorigin="6887,1889" coordsize="10,20" path="m6887,1908l6897,1908,6897,1889,6887,1889,6887,1908xe" filled="true" fillcolor="#000000" stroked="false">
                <v:path arrowok="t"/>
                <v:fill type="solid"/>
              </v:shape>
            </v:group>
            <v:group style="position:absolute;left:6887;top:1908;width:10;height:20" coordorigin="6887,1908" coordsize="10,20">
              <v:shape style="position:absolute;left:6887;top:1908;width:10;height:20" coordorigin="6887,1908" coordsize="10,20" path="m6887,1928l6897,1928,6897,1908,6887,1908,6887,1928xe" filled="true" fillcolor="#000000" stroked="false">
                <v:path arrowok="t"/>
                <v:fill type="solid"/>
              </v:shape>
            </v:group>
            <v:group style="position:absolute;left:6887;top:1928;width:10;height:20" coordorigin="6887,1928" coordsize="10,20">
              <v:shape style="position:absolute;left:6887;top:1928;width:10;height:20" coordorigin="6887,1928" coordsize="10,20" path="m6887,1947l6897,1947,6897,1928,6887,1928,6887,1947xe" filled="true" fillcolor="#000000" stroked="false">
                <v:path arrowok="t"/>
                <v:fill type="solid"/>
              </v:shape>
            </v:group>
            <v:group style="position:absolute;left:6887;top:1947;width:10;height:20" coordorigin="6887,1947" coordsize="10,20">
              <v:shape style="position:absolute;left:6887;top:1947;width:10;height:20" coordorigin="6887,1947" coordsize="10,20" path="m6887,1966l6897,1966,6897,1947,6887,1947,6887,1966xe" filled="true" fillcolor="#000000" stroked="false">
                <v:path arrowok="t"/>
                <v:fill type="solid"/>
              </v:shape>
            </v:group>
            <v:group style="position:absolute;left:6887;top:1966;width:10;height:20" coordorigin="6887,1966" coordsize="10,20">
              <v:shape style="position:absolute;left:6887;top:1966;width:10;height:20" coordorigin="6887,1966" coordsize="10,20" path="m6887,1985l6897,1985,6897,1966,6887,1966,6887,1985xe" filled="true" fillcolor="#000000" stroked="false">
                <v:path arrowok="t"/>
                <v:fill type="solid"/>
              </v:shape>
            </v:group>
            <v:group style="position:absolute;left:6887;top:1985;width:10;height:20" coordorigin="6887,1985" coordsize="10,20">
              <v:shape style="position:absolute;left:6887;top:1985;width:10;height:20" coordorigin="6887,1985" coordsize="10,20" path="m6887,2004l6897,2004,6897,1985,6887,1985,6887,2004xe" filled="true" fillcolor="#000000" stroked="false">
                <v:path arrowok="t"/>
                <v:fill type="solid"/>
              </v:shape>
            </v:group>
            <v:group style="position:absolute;left:6887;top:2004;width:10;height:20" coordorigin="6887,2004" coordsize="10,20">
              <v:shape style="position:absolute;left:6887;top:2004;width:10;height:20" coordorigin="6887,2004" coordsize="10,20" path="m6887,2024l6897,2024,6897,2004,6887,2004,6887,2024xe" filled="true" fillcolor="#000000" stroked="false">
                <v:path arrowok="t"/>
                <v:fill type="solid"/>
              </v:shape>
            </v:group>
            <v:group style="position:absolute;left:6887;top:2024;width:10;height:20" coordorigin="6887,2024" coordsize="10,20">
              <v:shape style="position:absolute;left:6887;top:2024;width:10;height:20" coordorigin="6887,2024" coordsize="10,20" path="m6887,2043l6897,2043,6897,2024,6887,2024,6887,2043xe" filled="true" fillcolor="#000000" stroked="false">
                <v:path arrowok="t"/>
                <v:fill type="solid"/>
              </v:shape>
            </v:group>
            <v:group style="position:absolute;left:6887;top:2050;width:10;height:2" coordorigin="6887,2050" coordsize="10,2">
              <v:shape style="position:absolute;left:6887;top:2050;width:10;height:2" coordorigin="6887,2050" coordsize="10,0" path="m6887,2050l6897,2050e" filled="false" stroked="true" strokeweight=".72pt" strokecolor="#000000">
                <v:path arrowok="t"/>
              </v:shape>
            </v:group>
            <v:group style="position:absolute;left:8034;top:1659;width:10;height:20" coordorigin="8034,1659" coordsize="10,20">
              <v:shape style="position:absolute;left:8034;top:1659;width:10;height:20" coordorigin="8034,1659" coordsize="10,20" path="m8034,1678l8044,1678,8044,1659,8034,1659,8034,1678xe" filled="true" fillcolor="#000000" stroked="false">
                <v:path arrowok="t"/>
                <v:fill type="solid"/>
              </v:shape>
            </v:group>
            <v:group style="position:absolute;left:8034;top:1678;width:10;height:20" coordorigin="8034,1678" coordsize="10,20">
              <v:shape style="position:absolute;left:8034;top:1678;width:10;height:20" coordorigin="8034,1678" coordsize="10,20" path="m8034,1697l8044,1697,8044,1678,8034,1678,8034,1697xe" filled="true" fillcolor="#000000" stroked="false">
                <v:path arrowok="t"/>
                <v:fill type="solid"/>
              </v:shape>
            </v:group>
            <v:group style="position:absolute;left:8034;top:1697;width:10;height:20" coordorigin="8034,1697" coordsize="10,20">
              <v:shape style="position:absolute;left:8034;top:1697;width:10;height:20" coordorigin="8034,1697" coordsize="10,20" path="m8034,1716l8044,1716,8044,1697,8034,1697,8034,1716xe" filled="true" fillcolor="#000000" stroked="false">
                <v:path arrowok="t"/>
                <v:fill type="solid"/>
              </v:shape>
            </v:group>
            <v:group style="position:absolute;left:8034;top:1716;width:10;height:20" coordorigin="8034,1716" coordsize="10,20">
              <v:shape style="position:absolute;left:8034;top:1716;width:10;height:20" coordorigin="8034,1716" coordsize="10,20" path="m8034,1736l8044,1736,8044,1716,8034,1716,8034,1736xe" filled="true" fillcolor="#000000" stroked="false">
                <v:path arrowok="t"/>
                <v:fill type="solid"/>
              </v:shape>
            </v:group>
            <v:group style="position:absolute;left:8034;top:1736;width:10;height:20" coordorigin="8034,1736" coordsize="10,20">
              <v:shape style="position:absolute;left:8034;top:1736;width:10;height:20" coordorigin="8034,1736" coordsize="10,20" path="m8034,1755l8044,1755,8044,1736,8034,1736,8034,1755xe" filled="true" fillcolor="#000000" stroked="false">
                <v:path arrowok="t"/>
                <v:fill type="solid"/>
              </v:shape>
            </v:group>
            <v:group style="position:absolute;left:8034;top:1755;width:10;height:20" coordorigin="8034,1755" coordsize="10,20">
              <v:shape style="position:absolute;left:8034;top:1755;width:10;height:20" coordorigin="8034,1755" coordsize="10,20" path="m8034,1774l8044,1774,8044,1755,8034,1755,8034,1774xe" filled="true" fillcolor="#000000" stroked="false">
                <v:path arrowok="t"/>
                <v:fill type="solid"/>
              </v:shape>
            </v:group>
            <v:group style="position:absolute;left:8034;top:1774;width:10;height:20" coordorigin="8034,1774" coordsize="10,20">
              <v:shape style="position:absolute;left:8034;top:1774;width:10;height:20" coordorigin="8034,1774" coordsize="10,20" path="m8034,1793l8044,1793,8044,1774,8034,1774,8034,1793xe" filled="true" fillcolor="#000000" stroked="false">
                <v:path arrowok="t"/>
                <v:fill type="solid"/>
              </v:shape>
            </v:group>
            <v:group style="position:absolute;left:8034;top:1793;width:10;height:20" coordorigin="8034,1793" coordsize="10,20">
              <v:shape style="position:absolute;left:8034;top:1793;width:10;height:20" coordorigin="8034,1793" coordsize="10,20" path="m8034,1812l8044,1812,8044,1793,8034,1793,8034,1812xe" filled="true" fillcolor="#000000" stroked="false">
                <v:path arrowok="t"/>
                <v:fill type="solid"/>
              </v:shape>
            </v:group>
            <v:group style="position:absolute;left:8034;top:1812;width:10;height:20" coordorigin="8034,1812" coordsize="10,20">
              <v:shape style="position:absolute;left:8034;top:1812;width:10;height:20" coordorigin="8034,1812" coordsize="10,20" path="m8034,1832l8044,1832,8044,1812,8034,1812,8034,1832xe" filled="true" fillcolor="#000000" stroked="false">
                <v:path arrowok="t"/>
                <v:fill type="solid"/>
              </v:shape>
            </v:group>
            <v:group style="position:absolute;left:8034;top:1832;width:10;height:20" coordorigin="8034,1832" coordsize="10,20">
              <v:shape style="position:absolute;left:8034;top:1832;width:10;height:20" coordorigin="8034,1832" coordsize="10,20" path="m8034,1851l8044,1851,8044,1832,8034,1832,8034,1851xe" filled="true" fillcolor="#000000" stroked="false">
                <v:path arrowok="t"/>
                <v:fill type="solid"/>
              </v:shape>
            </v:group>
            <v:group style="position:absolute;left:8034;top:1851;width:10;height:20" coordorigin="8034,1851" coordsize="10,20">
              <v:shape style="position:absolute;left:8034;top:1851;width:10;height:20" coordorigin="8034,1851" coordsize="10,20" path="m8034,1870l8044,1870,8044,1851,8034,1851,8034,1870xe" filled="true" fillcolor="#000000" stroked="false">
                <v:path arrowok="t"/>
                <v:fill type="solid"/>
              </v:shape>
            </v:group>
            <v:group style="position:absolute;left:8034;top:1870;width:10;height:20" coordorigin="8034,1870" coordsize="10,20">
              <v:shape style="position:absolute;left:8034;top:1870;width:10;height:20" coordorigin="8034,1870" coordsize="10,20" path="m8034,1889l8044,1889,8044,1870,8034,1870,8034,1889xe" filled="true" fillcolor="#000000" stroked="false">
                <v:path arrowok="t"/>
                <v:fill type="solid"/>
              </v:shape>
            </v:group>
            <v:group style="position:absolute;left:8034;top:1889;width:10;height:20" coordorigin="8034,1889" coordsize="10,20">
              <v:shape style="position:absolute;left:8034;top:1889;width:10;height:20" coordorigin="8034,1889" coordsize="10,20" path="m8034,1908l8044,1908,8044,1889,8034,1889,8034,1908xe" filled="true" fillcolor="#000000" stroked="false">
                <v:path arrowok="t"/>
                <v:fill type="solid"/>
              </v:shape>
            </v:group>
            <v:group style="position:absolute;left:8034;top:1908;width:10;height:20" coordorigin="8034,1908" coordsize="10,20">
              <v:shape style="position:absolute;left:8034;top:1908;width:10;height:20" coordorigin="8034,1908" coordsize="10,20" path="m8034,1928l8044,1928,8044,1908,8034,1908,8034,1928xe" filled="true" fillcolor="#000000" stroked="false">
                <v:path arrowok="t"/>
                <v:fill type="solid"/>
              </v:shape>
            </v:group>
            <v:group style="position:absolute;left:8034;top:1928;width:10;height:20" coordorigin="8034,1928" coordsize="10,20">
              <v:shape style="position:absolute;left:8034;top:1928;width:10;height:20" coordorigin="8034,1928" coordsize="10,20" path="m8034,1947l8044,1947,8044,1928,8034,1928,8034,1947xe" filled="true" fillcolor="#000000" stroked="false">
                <v:path arrowok="t"/>
                <v:fill type="solid"/>
              </v:shape>
            </v:group>
            <v:group style="position:absolute;left:8034;top:1947;width:10;height:20" coordorigin="8034,1947" coordsize="10,20">
              <v:shape style="position:absolute;left:8034;top:1947;width:10;height:20" coordorigin="8034,1947" coordsize="10,20" path="m8034,1966l8044,1966,8044,1947,8034,1947,8034,1966xe" filled="true" fillcolor="#000000" stroked="false">
                <v:path arrowok="t"/>
                <v:fill type="solid"/>
              </v:shape>
            </v:group>
            <v:group style="position:absolute;left:8034;top:1966;width:10;height:20" coordorigin="8034,1966" coordsize="10,20">
              <v:shape style="position:absolute;left:8034;top:1966;width:10;height:20" coordorigin="8034,1966" coordsize="10,20" path="m8034,1985l8044,1985,8044,1966,8034,1966,8034,1985xe" filled="true" fillcolor="#000000" stroked="false">
                <v:path arrowok="t"/>
                <v:fill type="solid"/>
              </v:shape>
            </v:group>
            <v:group style="position:absolute;left:8034;top:1985;width:10;height:20" coordorigin="8034,1985" coordsize="10,20">
              <v:shape style="position:absolute;left:8034;top:1985;width:10;height:20" coordorigin="8034,1985" coordsize="10,20" path="m8034,2004l8044,2004,8044,1985,8034,1985,8034,2004xe" filled="true" fillcolor="#000000" stroked="false">
                <v:path arrowok="t"/>
                <v:fill type="solid"/>
              </v:shape>
            </v:group>
            <v:group style="position:absolute;left:8034;top:2004;width:10;height:20" coordorigin="8034,2004" coordsize="10,20">
              <v:shape style="position:absolute;left:8034;top:2004;width:10;height:20" coordorigin="8034,2004" coordsize="10,20" path="m8034,2024l8044,2024,8044,2004,8034,2004,8034,2024xe" filled="true" fillcolor="#000000" stroked="false">
                <v:path arrowok="t"/>
                <v:fill type="solid"/>
              </v:shape>
            </v:group>
            <v:group style="position:absolute;left:8034;top:2024;width:10;height:20" coordorigin="8034,2024" coordsize="10,20">
              <v:shape style="position:absolute;left:8034;top:2024;width:10;height:20" coordorigin="8034,2024" coordsize="10,20" path="m8034,2043l8044,2043,8044,2024,8034,2024,8034,2043xe" filled="true" fillcolor="#000000" stroked="false">
                <v:path arrowok="t"/>
                <v:fill type="solid"/>
              </v:shape>
            </v:group>
            <v:group style="position:absolute;left:8034;top:2050;width:10;height:2" coordorigin="8034,2050" coordsize="10,2">
              <v:shape style="position:absolute;left:8034;top:2050;width:10;height:2" coordorigin="8034,2050" coordsize="10,0" path="m8034,2050l8044,2050e" filled="false" stroked="true" strokeweight=".72pt" strokecolor="#000000">
                <v:path arrowok="t"/>
              </v:shape>
            </v:group>
            <v:group style="position:absolute;left:9028;top:1659;width:10;height:20" coordorigin="9028,1659" coordsize="10,20">
              <v:shape style="position:absolute;left:9028;top:1659;width:10;height:20" coordorigin="9028,1659" coordsize="10,20" path="m9028,1678l9038,1678,9038,1659,9028,1659,9028,1678xe" filled="true" fillcolor="#000000" stroked="false">
                <v:path arrowok="t"/>
                <v:fill type="solid"/>
              </v:shape>
            </v:group>
            <v:group style="position:absolute;left:9028;top:1678;width:10;height:20" coordorigin="9028,1678" coordsize="10,20">
              <v:shape style="position:absolute;left:9028;top:1678;width:10;height:20" coordorigin="9028,1678" coordsize="10,20" path="m9028,1697l9038,1697,9038,1678,9028,1678,9028,1697xe" filled="true" fillcolor="#000000" stroked="false">
                <v:path arrowok="t"/>
                <v:fill type="solid"/>
              </v:shape>
            </v:group>
            <v:group style="position:absolute;left:9028;top:1697;width:10;height:20" coordorigin="9028,1697" coordsize="10,20">
              <v:shape style="position:absolute;left:9028;top:1697;width:10;height:20" coordorigin="9028,1697" coordsize="10,20" path="m9028,1716l9038,1716,9038,1697,9028,1697,9028,1716xe" filled="true" fillcolor="#000000" stroked="false">
                <v:path arrowok="t"/>
                <v:fill type="solid"/>
              </v:shape>
            </v:group>
            <v:group style="position:absolute;left:9028;top:1716;width:10;height:20" coordorigin="9028,1716" coordsize="10,20">
              <v:shape style="position:absolute;left:9028;top:1716;width:10;height:20" coordorigin="9028,1716" coordsize="10,20" path="m9028,1736l9038,1736,9038,1716,9028,1716,9028,1736xe" filled="true" fillcolor="#000000" stroked="false">
                <v:path arrowok="t"/>
                <v:fill type="solid"/>
              </v:shape>
            </v:group>
            <v:group style="position:absolute;left:9028;top:1736;width:10;height:20" coordorigin="9028,1736" coordsize="10,20">
              <v:shape style="position:absolute;left:9028;top:1736;width:10;height:20" coordorigin="9028,1736" coordsize="10,20" path="m9028,1755l9038,1755,9038,1736,9028,1736,9028,1755xe" filled="true" fillcolor="#000000" stroked="false">
                <v:path arrowok="t"/>
                <v:fill type="solid"/>
              </v:shape>
            </v:group>
            <v:group style="position:absolute;left:9028;top:1755;width:10;height:20" coordorigin="9028,1755" coordsize="10,20">
              <v:shape style="position:absolute;left:9028;top:1755;width:10;height:20" coordorigin="9028,1755" coordsize="10,20" path="m9028,1774l9038,1774,9038,1755,9028,1755,9028,1774xe" filled="true" fillcolor="#000000" stroked="false">
                <v:path arrowok="t"/>
                <v:fill type="solid"/>
              </v:shape>
            </v:group>
            <v:group style="position:absolute;left:9028;top:1774;width:10;height:20" coordorigin="9028,1774" coordsize="10,20">
              <v:shape style="position:absolute;left:9028;top:1774;width:10;height:20" coordorigin="9028,1774" coordsize="10,20" path="m9028,1793l9038,1793,9038,1774,9028,1774,9028,1793xe" filled="true" fillcolor="#000000" stroked="false">
                <v:path arrowok="t"/>
                <v:fill type="solid"/>
              </v:shape>
            </v:group>
            <v:group style="position:absolute;left:9028;top:1793;width:10;height:20" coordorigin="9028,1793" coordsize="10,20">
              <v:shape style="position:absolute;left:9028;top:1793;width:10;height:20" coordorigin="9028,1793" coordsize="10,20" path="m9028,1812l9038,1812,9038,1793,9028,1793,9028,1812xe" filled="true" fillcolor="#000000" stroked="false">
                <v:path arrowok="t"/>
                <v:fill type="solid"/>
              </v:shape>
            </v:group>
            <v:group style="position:absolute;left:9028;top:1812;width:10;height:20" coordorigin="9028,1812" coordsize="10,20">
              <v:shape style="position:absolute;left:9028;top:1812;width:10;height:20" coordorigin="9028,1812" coordsize="10,20" path="m9028,1832l9038,1832,9038,1812,9028,1812,9028,1832xe" filled="true" fillcolor="#000000" stroked="false">
                <v:path arrowok="t"/>
                <v:fill type="solid"/>
              </v:shape>
            </v:group>
            <v:group style="position:absolute;left:9028;top:1832;width:10;height:20" coordorigin="9028,1832" coordsize="10,20">
              <v:shape style="position:absolute;left:9028;top:1832;width:10;height:20" coordorigin="9028,1832" coordsize="10,20" path="m9028,1851l9038,1851,9038,1832,9028,1832,9028,1851xe" filled="true" fillcolor="#000000" stroked="false">
                <v:path arrowok="t"/>
                <v:fill type="solid"/>
              </v:shape>
            </v:group>
            <v:group style="position:absolute;left:9028;top:1851;width:10;height:20" coordorigin="9028,1851" coordsize="10,20">
              <v:shape style="position:absolute;left:9028;top:1851;width:10;height:20" coordorigin="9028,1851" coordsize="10,20" path="m9028,1870l9038,1870,9038,1851,9028,1851,9028,1870xe" filled="true" fillcolor="#000000" stroked="false">
                <v:path arrowok="t"/>
                <v:fill type="solid"/>
              </v:shape>
            </v:group>
            <v:group style="position:absolute;left:9028;top:1870;width:10;height:20" coordorigin="9028,1870" coordsize="10,20">
              <v:shape style="position:absolute;left:9028;top:1870;width:10;height:20" coordorigin="9028,1870" coordsize="10,20" path="m9028,1889l9038,1889,9038,1870,9028,1870,9028,1889xe" filled="true" fillcolor="#000000" stroked="false">
                <v:path arrowok="t"/>
                <v:fill type="solid"/>
              </v:shape>
            </v:group>
            <v:group style="position:absolute;left:9028;top:1889;width:10;height:20" coordorigin="9028,1889" coordsize="10,20">
              <v:shape style="position:absolute;left:9028;top:1889;width:10;height:20" coordorigin="9028,1889" coordsize="10,20" path="m9028,1908l9038,1908,9038,1889,9028,1889,9028,1908xe" filled="true" fillcolor="#000000" stroked="false">
                <v:path arrowok="t"/>
                <v:fill type="solid"/>
              </v:shape>
            </v:group>
            <v:group style="position:absolute;left:9028;top:1908;width:10;height:20" coordorigin="9028,1908" coordsize="10,20">
              <v:shape style="position:absolute;left:9028;top:1908;width:10;height:20" coordorigin="9028,1908" coordsize="10,20" path="m9028,1928l9038,1928,9038,1908,9028,1908,9028,1928xe" filled="true" fillcolor="#000000" stroked="false">
                <v:path arrowok="t"/>
                <v:fill type="solid"/>
              </v:shape>
            </v:group>
            <v:group style="position:absolute;left:9028;top:1928;width:10;height:20" coordorigin="9028,1928" coordsize="10,20">
              <v:shape style="position:absolute;left:9028;top:1928;width:10;height:20" coordorigin="9028,1928" coordsize="10,20" path="m9028,1947l9038,1947,9038,1928,9028,1928,9028,1947xe" filled="true" fillcolor="#000000" stroked="false">
                <v:path arrowok="t"/>
                <v:fill type="solid"/>
              </v:shape>
            </v:group>
            <v:group style="position:absolute;left:9028;top:1947;width:10;height:20" coordorigin="9028,1947" coordsize="10,20">
              <v:shape style="position:absolute;left:9028;top:1947;width:10;height:20" coordorigin="9028,1947" coordsize="10,20" path="m9028,1966l9038,1966,9038,1947,9028,1947,9028,1966xe" filled="true" fillcolor="#000000" stroked="false">
                <v:path arrowok="t"/>
                <v:fill type="solid"/>
              </v:shape>
            </v:group>
            <v:group style="position:absolute;left:9028;top:1966;width:10;height:20" coordorigin="9028,1966" coordsize="10,20">
              <v:shape style="position:absolute;left:9028;top:1966;width:10;height:20" coordorigin="9028,1966" coordsize="10,20" path="m9028,1985l9038,1985,9038,1966,9028,1966,9028,1985xe" filled="true" fillcolor="#000000" stroked="false">
                <v:path arrowok="t"/>
                <v:fill type="solid"/>
              </v:shape>
            </v:group>
            <v:group style="position:absolute;left:9028;top:1985;width:10;height:20" coordorigin="9028,1985" coordsize="10,20">
              <v:shape style="position:absolute;left:9028;top:1985;width:10;height:20" coordorigin="9028,1985" coordsize="10,20" path="m9028,2004l9038,2004,9038,1985,9028,1985,9028,2004xe" filled="true" fillcolor="#000000" stroked="false">
                <v:path arrowok="t"/>
                <v:fill type="solid"/>
              </v:shape>
            </v:group>
            <v:group style="position:absolute;left:9028;top:2004;width:10;height:20" coordorigin="9028,2004" coordsize="10,20">
              <v:shape style="position:absolute;left:9028;top:2004;width:10;height:20" coordorigin="9028,2004" coordsize="10,20" path="m9028,2024l9038,2024,9038,2004,9028,2004,9028,2024xe" filled="true" fillcolor="#000000" stroked="false">
                <v:path arrowok="t"/>
                <v:fill type="solid"/>
              </v:shape>
            </v:group>
            <v:group style="position:absolute;left:9028;top:2024;width:10;height:20" coordorigin="9028,2024" coordsize="10,20">
              <v:shape style="position:absolute;left:9028;top:2024;width:10;height:20" coordorigin="9028,2024" coordsize="10,20" path="m9028,2043l9038,2043,9038,2024,9028,2024,9028,2043xe" filled="true" fillcolor="#000000" stroked="false">
                <v:path arrowok="t"/>
                <v:fill type="solid"/>
              </v:shape>
            </v:group>
            <v:group style="position:absolute;left:9028;top:2050;width:10;height:2" coordorigin="9028,2050" coordsize="10,2">
              <v:shape style="position:absolute;left:9028;top:2050;width:10;height:2" coordorigin="9028,2050" coordsize="10,0" path="m9028,2050l9038,2050e" filled="false" stroked="true" strokeweight=".72pt" strokecolor="#000000">
                <v:path arrowok="t"/>
              </v:shape>
            </v:group>
            <v:group style="position:absolute;left:10161;top:1659;width:10;height:20" coordorigin="10161,1659" coordsize="10,20">
              <v:shape style="position:absolute;left:10161;top:1659;width:10;height:20" coordorigin="10161,1659" coordsize="10,20" path="m10161,1678l10171,1678,10171,1659,10161,1659,10161,1678xe" filled="true" fillcolor="#000000" stroked="false">
                <v:path arrowok="t"/>
                <v:fill type="solid"/>
              </v:shape>
            </v:group>
            <v:group style="position:absolute;left:10161;top:1678;width:10;height:20" coordorigin="10161,1678" coordsize="10,20">
              <v:shape style="position:absolute;left:10161;top:1678;width:10;height:20" coordorigin="10161,1678" coordsize="10,20" path="m10161,1697l10171,1697,10171,1678,10161,1678,10161,1697xe" filled="true" fillcolor="#000000" stroked="false">
                <v:path arrowok="t"/>
                <v:fill type="solid"/>
              </v:shape>
            </v:group>
            <v:group style="position:absolute;left:10161;top:1697;width:10;height:20" coordorigin="10161,1697" coordsize="10,20">
              <v:shape style="position:absolute;left:10161;top:1697;width:10;height:20" coordorigin="10161,1697" coordsize="10,20" path="m10161,1716l10171,1716,10171,1697,10161,1697,10161,1716xe" filled="true" fillcolor="#000000" stroked="false">
                <v:path arrowok="t"/>
                <v:fill type="solid"/>
              </v:shape>
            </v:group>
            <v:group style="position:absolute;left:10161;top:1716;width:10;height:20" coordorigin="10161,1716" coordsize="10,20">
              <v:shape style="position:absolute;left:10161;top:1716;width:10;height:20" coordorigin="10161,1716" coordsize="10,20" path="m10161,1736l10171,1736,10171,1716,10161,1716,10161,1736xe" filled="true" fillcolor="#000000" stroked="false">
                <v:path arrowok="t"/>
                <v:fill type="solid"/>
              </v:shape>
            </v:group>
            <v:group style="position:absolute;left:10161;top:1736;width:10;height:20" coordorigin="10161,1736" coordsize="10,20">
              <v:shape style="position:absolute;left:10161;top:1736;width:10;height:20" coordorigin="10161,1736" coordsize="10,20" path="m10161,1755l10171,1755,10171,1736,10161,1736,10161,1755xe" filled="true" fillcolor="#000000" stroked="false">
                <v:path arrowok="t"/>
                <v:fill type="solid"/>
              </v:shape>
            </v:group>
            <v:group style="position:absolute;left:10161;top:1755;width:10;height:20" coordorigin="10161,1755" coordsize="10,20">
              <v:shape style="position:absolute;left:10161;top:1755;width:10;height:20" coordorigin="10161,1755" coordsize="10,20" path="m10161,1774l10171,1774,10171,1755,10161,1755,10161,1774xe" filled="true" fillcolor="#000000" stroked="false">
                <v:path arrowok="t"/>
                <v:fill type="solid"/>
              </v:shape>
            </v:group>
            <v:group style="position:absolute;left:10161;top:1774;width:10;height:20" coordorigin="10161,1774" coordsize="10,20">
              <v:shape style="position:absolute;left:10161;top:1774;width:10;height:20" coordorigin="10161,1774" coordsize="10,20" path="m10161,1793l10171,1793,10171,1774,10161,1774,10161,1793xe" filled="true" fillcolor="#000000" stroked="false">
                <v:path arrowok="t"/>
                <v:fill type="solid"/>
              </v:shape>
            </v:group>
            <v:group style="position:absolute;left:10161;top:1793;width:10;height:20" coordorigin="10161,1793" coordsize="10,20">
              <v:shape style="position:absolute;left:10161;top:1793;width:10;height:20" coordorigin="10161,1793" coordsize="10,20" path="m10161,1812l10171,1812,10171,1793,10161,1793,10161,1812xe" filled="true" fillcolor="#000000" stroked="false">
                <v:path arrowok="t"/>
                <v:fill type="solid"/>
              </v:shape>
            </v:group>
            <v:group style="position:absolute;left:10161;top:1812;width:10;height:20" coordorigin="10161,1812" coordsize="10,20">
              <v:shape style="position:absolute;left:10161;top:1812;width:10;height:20" coordorigin="10161,1812" coordsize="10,20" path="m10161,1832l10171,1832,10171,1812,10161,1812,10161,1832xe" filled="true" fillcolor="#000000" stroked="false">
                <v:path arrowok="t"/>
                <v:fill type="solid"/>
              </v:shape>
            </v:group>
            <v:group style="position:absolute;left:10161;top:1832;width:10;height:20" coordorigin="10161,1832" coordsize="10,20">
              <v:shape style="position:absolute;left:10161;top:1832;width:10;height:20" coordorigin="10161,1832" coordsize="10,20" path="m10161,1851l10171,1851,10171,1832,10161,1832,10161,1851xe" filled="true" fillcolor="#000000" stroked="false">
                <v:path arrowok="t"/>
                <v:fill type="solid"/>
              </v:shape>
            </v:group>
            <v:group style="position:absolute;left:10161;top:1851;width:10;height:20" coordorigin="10161,1851" coordsize="10,20">
              <v:shape style="position:absolute;left:10161;top:1851;width:10;height:20" coordorigin="10161,1851" coordsize="10,20" path="m10161,1870l10171,1870,10171,1851,10161,1851,10161,1870xe" filled="true" fillcolor="#000000" stroked="false">
                <v:path arrowok="t"/>
                <v:fill type="solid"/>
              </v:shape>
            </v:group>
            <v:group style="position:absolute;left:10161;top:1870;width:10;height:20" coordorigin="10161,1870" coordsize="10,20">
              <v:shape style="position:absolute;left:10161;top:1870;width:10;height:20" coordorigin="10161,1870" coordsize="10,20" path="m10161,1889l10171,1889,10171,1870,10161,1870,10161,1889xe" filled="true" fillcolor="#000000" stroked="false">
                <v:path arrowok="t"/>
                <v:fill type="solid"/>
              </v:shape>
            </v:group>
            <v:group style="position:absolute;left:10161;top:1889;width:10;height:20" coordorigin="10161,1889" coordsize="10,20">
              <v:shape style="position:absolute;left:10161;top:1889;width:10;height:20" coordorigin="10161,1889" coordsize="10,20" path="m10161,1908l10171,1908,10171,1889,10161,1889,10161,1908xe" filled="true" fillcolor="#000000" stroked="false">
                <v:path arrowok="t"/>
                <v:fill type="solid"/>
              </v:shape>
            </v:group>
            <v:group style="position:absolute;left:10161;top:1908;width:10;height:20" coordorigin="10161,1908" coordsize="10,20">
              <v:shape style="position:absolute;left:10161;top:1908;width:10;height:20" coordorigin="10161,1908" coordsize="10,20" path="m10161,1928l10171,1928,10171,1908,10161,1908,10161,1928xe" filled="true" fillcolor="#000000" stroked="false">
                <v:path arrowok="t"/>
                <v:fill type="solid"/>
              </v:shape>
            </v:group>
            <v:group style="position:absolute;left:10161;top:1928;width:10;height:20" coordorigin="10161,1928" coordsize="10,20">
              <v:shape style="position:absolute;left:10161;top:1928;width:10;height:20" coordorigin="10161,1928" coordsize="10,20" path="m10161,1947l10171,1947,10171,1928,10161,1928,10161,1947xe" filled="true" fillcolor="#000000" stroked="false">
                <v:path arrowok="t"/>
                <v:fill type="solid"/>
              </v:shape>
            </v:group>
            <v:group style="position:absolute;left:10161;top:1947;width:10;height:20" coordorigin="10161,1947" coordsize="10,20">
              <v:shape style="position:absolute;left:10161;top:1947;width:10;height:20" coordorigin="10161,1947" coordsize="10,20" path="m10161,1966l10171,1966,10171,1947,10161,1947,10161,1966xe" filled="true" fillcolor="#000000" stroked="false">
                <v:path arrowok="t"/>
                <v:fill type="solid"/>
              </v:shape>
            </v:group>
            <v:group style="position:absolute;left:10161;top:1966;width:10;height:20" coordorigin="10161,1966" coordsize="10,20">
              <v:shape style="position:absolute;left:10161;top:1966;width:10;height:20" coordorigin="10161,1966" coordsize="10,20" path="m10161,1985l10171,1985,10171,1966,10161,1966,10161,1985xe" filled="true" fillcolor="#000000" stroked="false">
                <v:path arrowok="t"/>
                <v:fill type="solid"/>
              </v:shape>
            </v:group>
            <v:group style="position:absolute;left:10161;top:1985;width:10;height:20" coordorigin="10161,1985" coordsize="10,20">
              <v:shape style="position:absolute;left:10161;top:1985;width:10;height:20" coordorigin="10161,1985" coordsize="10,20" path="m10161,2004l10171,2004,10171,1985,10161,1985,10161,2004xe" filled="true" fillcolor="#000000" stroked="false">
                <v:path arrowok="t"/>
                <v:fill type="solid"/>
              </v:shape>
            </v:group>
            <v:group style="position:absolute;left:10161;top:2004;width:10;height:20" coordorigin="10161,2004" coordsize="10,20">
              <v:shape style="position:absolute;left:10161;top:2004;width:10;height:20" coordorigin="10161,2004" coordsize="10,20" path="m10161,2024l10171,2024,10171,2004,10161,2004,10161,2024xe" filled="true" fillcolor="#000000" stroked="false">
                <v:path arrowok="t"/>
                <v:fill type="solid"/>
              </v:shape>
            </v:group>
            <v:group style="position:absolute;left:10161;top:2024;width:10;height:20" coordorigin="10161,2024" coordsize="10,20">
              <v:shape style="position:absolute;left:10161;top:2024;width:10;height:20" coordorigin="10161,2024" coordsize="10,20" path="m10161,2043l10171,2043,10171,2024,10161,2024,10161,2043xe" filled="true" fillcolor="#000000" stroked="false">
                <v:path arrowok="t"/>
                <v:fill type="solid"/>
              </v:shape>
            </v:group>
            <v:group style="position:absolute;left:10161;top:2050;width:10;height:2" coordorigin="10161,2050" coordsize="10,2">
              <v:shape style="position:absolute;left:10161;top:2050;width:10;height:2" coordorigin="10161,2050" coordsize="10,0" path="m10161,2050l10171,2050e" filled="false" stroked="true" strokeweight=".72pt" strokecolor="#000000">
                <v:path arrowok="t"/>
              </v:shape>
            </v:group>
            <v:group style="position:absolute;left:852;top:2099;width:1652;height:2" coordorigin="852,2099" coordsize="1652,2">
              <v:shape style="position:absolute;left:852;top:2099;width:1652;height:2" coordorigin="852,2099" coordsize="1652,0" path="m852,2099l2504,2099e" filled="false" stroked="true" strokeweight="3.24pt" strokecolor="#dcdcdc">
                <v:path arrowok="t"/>
              </v:shape>
            </v:group>
            <v:group style="position:absolute;left:866;top:2132;width:2;height:269" coordorigin="866,2132" coordsize="2,269">
              <v:shape style="position:absolute;left:866;top:2132;width:2;height:269" coordorigin="866,2132" coordsize="0,269" path="m866,2132l866,2400e" filled="false" stroked="true" strokeweight="1.44pt" strokecolor="#dcdcdc">
                <v:path arrowok="t"/>
              </v:shape>
            </v:group>
            <v:group style="position:absolute;left:2493;top:2132;width:2;height:269" coordorigin="2493,2132" coordsize="2,269">
              <v:shape style="position:absolute;left:2493;top:2132;width:2;height:269" coordorigin="2493,2132" coordsize="0,269" path="m2493,2132l2493,2400e" filled="false" stroked="true" strokeweight="1.08pt" strokecolor="#dcdcdc">
                <v:path arrowok="t"/>
              </v:shape>
            </v:group>
            <v:group style="position:absolute;left:852;top:2432;width:1652;height:2" coordorigin="852,2432" coordsize="1652,2">
              <v:shape style="position:absolute;left:852;top:2432;width:1652;height:2" coordorigin="852,2432" coordsize="1652,0" path="m852,2432l2504,2432e" filled="false" stroked="true" strokeweight="3.12pt" strokecolor="#dcdcdc">
                <v:path arrowok="t"/>
              </v:shape>
            </v:group>
            <v:group style="position:absolute;left:881;top:2132;width:1602;height:269" coordorigin="881,2132" coordsize="1602,269">
              <v:shape style="position:absolute;left:881;top:2132;width:1602;height:269" coordorigin="881,2132" coordsize="1602,269" path="m881,2400l2482,2400,2482,2132,881,2132,881,2400xe" filled="true" fillcolor="#dcdcdc" stroked="false">
                <v:path arrowok="t"/>
                <v:fill type="solid"/>
              </v:shape>
              <v:shape style="position:absolute;left:852;top:2057;width:1654;height:10" type="#_x0000_t75" stroked="false">
                <v:imagedata r:id="rId507" o:title=""/>
              </v:shape>
              <v:shape style="position:absolute;left:2501;top:2057;width:1138;height:10" type="#_x0000_t75" stroked="false">
                <v:imagedata r:id="rId500" o:title=""/>
              </v:shape>
              <v:shape style="position:absolute;left:3634;top:2057;width:857;height:10" type="#_x0000_t75" stroked="false">
                <v:imagedata r:id="rId501" o:title=""/>
              </v:shape>
              <v:shape style="position:absolute;left:4487;top:2057;width:842;height:10" type="#_x0000_t75" stroked="false">
                <v:imagedata r:id="rId515" o:title=""/>
              </v:shape>
              <v:shape style="position:absolute;left:5324;top:2057;width:1563;height:10" type="#_x0000_t75" stroked="false">
                <v:imagedata r:id="rId503" o:title=""/>
              </v:shape>
              <v:shape style="position:absolute;left:6882;top:2057;width:1152;height:10" type="#_x0000_t75" stroked="false">
                <v:imagedata r:id="rId504" o:title=""/>
              </v:shape>
              <v:shape style="position:absolute;left:8029;top:2057;width:2132;height:10" type="#_x0000_t75" stroked="false">
                <v:imagedata r:id="rId505" o:title=""/>
              </v:shape>
              <v:shape style="position:absolute;left:10156;top:2057;width:900;height:10" type="#_x0000_t75" stroked="false">
                <v:imagedata r:id="rId506" o:title=""/>
              </v:shape>
            </v:group>
            <v:group style="position:absolute;left:2506;top:2067;width:10;height:20" coordorigin="2506,2067" coordsize="10,20">
              <v:shape style="position:absolute;left:2506;top:2067;width:10;height:20" coordorigin="2506,2067" coordsize="10,20" path="m2506,2086l2516,2086,2516,2067,2506,2067,2506,2086xe" filled="true" fillcolor="#000000" stroked="false">
                <v:path arrowok="t"/>
                <v:fill type="solid"/>
              </v:shape>
            </v:group>
            <v:group style="position:absolute;left:2506;top:2086;width:10;height:20" coordorigin="2506,2086" coordsize="10,20">
              <v:shape style="position:absolute;left:2506;top:2086;width:10;height:20" coordorigin="2506,2086" coordsize="10,20" path="m2506,2105l2516,2105,2516,2086,2506,2086,2506,2105xe" filled="true" fillcolor="#000000" stroked="false">
                <v:path arrowok="t"/>
                <v:fill type="solid"/>
              </v:shape>
            </v:group>
            <v:group style="position:absolute;left:2506;top:2105;width:10;height:20" coordorigin="2506,2105" coordsize="10,20">
              <v:shape style="position:absolute;left:2506;top:2105;width:10;height:20" coordorigin="2506,2105" coordsize="10,20" path="m2506,2124l2516,2124,2516,2105,2506,2105,2506,2124xe" filled="true" fillcolor="#000000" stroked="false">
                <v:path arrowok="t"/>
                <v:fill type="solid"/>
              </v:shape>
            </v:group>
            <v:group style="position:absolute;left:2506;top:2124;width:10;height:20" coordorigin="2506,2124" coordsize="10,20">
              <v:shape style="position:absolute;left:2506;top:2124;width:10;height:20" coordorigin="2506,2124" coordsize="10,20" path="m2506,2144l2516,2144,2516,2124,2506,2124,2506,2144xe" filled="true" fillcolor="#000000" stroked="false">
                <v:path arrowok="t"/>
                <v:fill type="solid"/>
              </v:shape>
            </v:group>
            <v:group style="position:absolute;left:2506;top:2144;width:10;height:20" coordorigin="2506,2144" coordsize="10,20">
              <v:shape style="position:absolute;left:2506;top:2144;width:10;height:20" coordorigin="2506,2144" coordsize="10,20" path="m2506,2163l2516,2163,2516,2144,2506,2144,2506,2163xe" filled="true" fillcolor="#000000" stroked="false">
                <v:path arrowok="t"/>
                <v:fill type="solid"/>
              </v:shape>
            </v:group>
            <v:group style="position:absolute;left:2506;top:2163;width:10;height:20" coordorigin="2506,2163" coordsize="10,20">
              <v:shape style="position:absolute;left:2506;top:2163;width:10;height:20" coordorigin="2506,2163" coordsize="10,20" path="m2506,2182l2516,2182,2516,2163,2506,2163,2506,2182xe" filled="true" fillcolor="#000000" stroked="false">
                <v:path arrowok="t"/>
                <v:fill type="solid"/>
              </v:shape>
            </v:group>
            <v:group style="position:absolute;left:2506;top:2182;width:10;height:20" coordorigin="2506,2182" coordsize="10,20">
              <v:shape style="position:absolute;left:2506;top:2182;width:10;height:20" coordorigin="2506,2182" coordsize="10,20" path="m2506,2201l2516,2201,2516,2182,2506,2182,2506,2201xe" filled="true" fillcolor="#000000" stroked="false">
                <v:path arrowok="t"/>
                <v:fill type="solid"/>
              </v:shape>
            </v:group>
            <v:group style="position:absolute;left:2506;top:2201;width:10;height:20" coordorigin="2506,2201" coordsize="10,20">
              <v:shape style="position:absolute;left:2506;top:2201;width:10;height:20" coordorigin="2506,2201" coordsize="10,20" path="m2506,2220l2516,2220,2516,2201,2506,2201,2506,2220xe" filled="true" fillcolor="#000000" stroked="false">
                <v:path arrowok="t"/>
                <v:fill type="solid"/>
              </v:shape>
            </v:group>
            <v:group style="position:absolute;left:2506;top:2220;width:10;height:20" coordorigin="2506,2220" coordsize="10,20">
              <v:shape style="position:absolute;left:2506;top:2220;width:10;height:20" coordorigin="2506,2220" coordsize="10,20" path="m2506,2240l2516,2240,2516,2220,2506,2220,2506,2240xe" filled="true" fillcolor="#000000" stroked="false">
                <v:path arrowok="t"/>
                <v:fill type="solid"/>
              </v:shape>
            </v:group>
            <v:group style="position:absolute;left:2506;top:2240;width:10;height:20" coordorigin="2506,2240" coordsize="10,20">
              <v:shape style="position:absolute;left:2506;top:2240;width:10;height:20" coordorigin="2506,2240" coordsize="10,20" path="m2506,2259l2516,2259,2516,2240,2506,2240,2506,2259xe" filled="true" fillcolor="#000000" stroked="false">
                <v:path arrowok="t"/>
                <v:fill type="solid"/>
              </v:shape>
            </v:group>
            <v:group style="position:absolute;left:2506;top:2259;width:10;height:20" coordorigin="2506,2259" coordsize="10,20">
              <v:shape style="position:absolute;left:2506;top:2259;width:10;height:20" coordorigin="2506,2259" coordsize="10,20" path="m2506,2278l2516,2278,2516,2259,2506,2259,2506,2278xe" filled="true" fillcolor="#000000" stroked="false">
                <v:path arrowok="t"/>
                <v:fill type="solid"/>
              </v:shape>
            </v:group>
            <v:group style="position:absolute;left:2506;top:2278;width:10;height:20" coordorigin="2506,2278" coordsize="10,20">
              <v:shape style="position:absolute;left:2506;top:2278;width:10;height:20" coordorigin="2506,2278" coordsize="10,20" path="m2506,2297l2516,2297,2516,2278,2506,2278,2506,2297xe" filled="true" fillcolor="#000000" stroked="false">
                <v:path arrowok="t"/>
                <v:fill type="solid"/>
              </v:shape>
            </v:group>
            <v:group style="position:absolute;left:2506;top:2297;width:10;height:20" coordorigin="2506,2297" coordsize="10,20">
              <v:shape style="position:absolute;left:2506;top:2297;width:10;height:20" coordorigin="2506,2297" coordsize="10,20" path="m2506,2316l2516,2316,2516,2297,2506,2297,2506,2316xe" filled="true" fillcolor="#000000" stroked="false">
                <v:path arrowok="t"/>
                <v:fill type="solid"/>
              </v:shape>
            </v:group>
            <v:group style="position:absolute;left:2506;top:2316;width:10;height:20" coordorigin="2506,2316" coordsize="10,20">
              <v:shape style="position:absolute;left:2506;top:2316;width:10;height:20" coordorigin="2506,2316" coordsize="10,20" path="m2506,2336l2516,2336,2516,2316,2506,2316,2506,2336xe" filled="true" fillcolor="#000000" stroked="false">
                <v:path arrowok="t"/>
                <v:fill type="solid"/>
              </v:shape>
            </v:group>
            <v:group style="position:absolute;left:2506;top:2336;width:10;height:20" coordorigin="2506,2336" coordsize="10,20">
              <v:shape style="position:absolute;left:2506;top:2336;width:10;height:20" coordorigin="2506,2336" coordsize="10,20" path="m2506,2355l2516,2355,2516,2336,2506,2336,2506,2355xe" filled="true" fillcolor="#000000" stroked="false">
                <v:path arrowok="t"/>
                <v:fill type="solid"/>
              </v:shape>
            </v:group>
            <v:group style="position:absolute;left:2506;top:2355;width:10;height:20" coordorigin="2506,2355" coordsize="10,20">
              <v:shape style="position:absolute;left:2506;top:2355;width:10;height:20" coordorigin="2506,2355" coordsize="10,20" path="m2506,2374l2516,2374,2516,2355,2506,2355,2506,2374xe" filled="true" fillcolor="#000000" stroked="false">
                <v:path arrowok="t"/>
                <v:fill type="solid"/>
              </v:shape>
            </v:group>
            <v:group style="position:absolute;left:2506;top:2374;width:10;height:20" coordorigin="2506,2374" coordsize="10,20">
              <v:shape style="position:absolute;left:2506;top:2374;width:10;height:20" coordorigin="2506,2374" coordsize="10,20" path="m2506,2393l2516,2393,2516,2374,2506,2374,2506,2393xe" filled="true" fillcolor="#000000" stroked="false">
                <v:path arrowok="t"/>
                <v:fill type="solid"/>
              </v:shape>
            </v:group>
            <v:group style="position:absolute;left:2506;top:2393;width:10;height:20" coordorigin="2506,2393" coordsize="10,20">
              <v:shape style="position:absolute;left:2506;top:2393;width:10;height:20" coordorigin="2506,2393" coordsize="10,20" path="m2506,2412l2516,2412,2516,2393,2506,2393,2506,2412xe" filled="true" fillcolor="#000000" stroked="false">
                <v:path arrowok="t"/>
                <v:fill type="solid"/>
              </v:shape>
            </v:group>
            <v:group style="position:absolute;left:2506;top:2412;width:10;height:20" coordorigin="2506,2412" coordsize="10,20">
              <v:shape style="position:absolute;left:2506;top:2412;width:10;height:20" coordorigin="2506,2412" coordsize="10,20" path="m2506,2432l2516,2432,2516,2412,2506,2412,2506,2432xe" filled="true" fillcolor="#000000" stroked="false">
                <v:path arrowok="t"/>
                <v:fill type="solid"/>
              </v:shape>
            </v:group>
            <v:group style="position:absolute;left:2506;top:2432;width:10;height:20" coordorigin="2506,2432" coordsize="10,20">
              <v:shape style="position:absolute;left:2506;top:2432;width:10;height:20" coordorigin="2506,2432" coordsize="10,20" path="m2506,2451l2516,2451,2516,2432,2506,2432,2506,2451xe" filled="true" fillcolor="#000000" stroked="false">
                <v:path arrowok="t"/>
                <v:fill type="solid"/>
              </v:shape>
            </v:group>
            <v:group style="position:absolute;left:2506;top:2457;width:10;height:2" coordorigin="2506,2457" coordsize="10,2">
              <v:shape style="position:absolute;left:2506;top:2457;width:10;height:2" coordorigin="2506,2457" coordsize="10,0" path="m2506,2457l2516,2457e" filled="false" stroked="true" strokeweight=".599980pt" strokecolor="#000000">
                <v:path arrowok="t"/>
              </v:shape>
            </v:group>
            <v:group style="position:absolute;left:3639;top:2067;width:10;height:20" coordorigin="3639,2067" coordsize="10,20">
              <v:shape style="position:absolute;left:3639;top:2067;width:10;height:20" coordorigin="3639,2067" coordsize="10,20" path="m3639,2086l3648,2086,3648,2067,3639,2067,3639,2086xe" filled="true" fillcolor="#000000" stroked="false">
                <v:path arrowok="t"/>
                <v:fill type="solid"/>
              </v:shape>
            </v:group>
            <v:group style="position:absolute;left:3639;top:2086;width:10;height:20" coordorigin="3639,2086" coordsize="10,20">
              <v:shape style="position:absolute;left:3639;top:2086;width:10;height:20" coordorigin="3639,2086" coordsize="10,20" path="m3639,2105l3648,2105,3648,2086,3639,2086,3639,2105xe" filled="true" fillcolor="#000000" stroked="false">
                <v:path arrowok="t"/>
                <v:fill type="solid"/>
              </v:shape>
            </v:group>
            <v:group style="position:absolute;left:3639;top:2105;width:10;height:20" coordorigin="3639,2105" coordsize="10,20">
              <v:shape style="position:absolute;left:3639;top:2105;width:10;height:20" coordorigin="3639,2105" coordsize="10,20" path="m3639,2124l3648,2124,3648,2105,3639,2105,3639,2124xe" filled="true" fillcolor="#000000" stroked="false">
                <v:path arrowok="t"/>
                <v:fill type="solid"/>
              </v:shape>
            </v:group>
            <v:group style="position:absolute;left:3639;top:2124;width:10;height:20" coordorigin="3639,2124" coordsize="10,20">
              <v:shape style="position:absolute;left:3639;top:2124;width:10;height:20" coordorigin="3639,2124" coordsize="10,20" path="m3639,2144l3648,2144,3648,2124,3639,2124,3639,2144xe" filled="true" fillcolor="#000000" stroked="false">
                <v:path arrowok="t"/>
                <v:fill type="solid"/>
              </v:shape>
            </v:group>
            <v:group style="position:absolute;left:3639;top:2144;width:10;height:20" coordorigin="3639,2144" coordsize="10,20">
              <v:shape style="position:absolute;left:3639;top:2144;width:10;height:20" coordorigin="3639,2144" coordsize="10,20" path="m3639,2163l3648,2163,3648,2144,3639,2144,3639,2163xe" filled="true" fillcolor="#000000" stroked="false">
                <v:path arrowok="t"/>
                <v:fill type="solid"/>
              </v:shape>
            </v:group>
            <v:group style="position:absolute;left:3639;top:2163;width:10;height:20" coordorigin="3639,2163" coordsize="10,20">
              <v:shape style="position:absolute;left:3639;top:2163;width:10;height:20" coordorigin="3639,2163" coordsize="10,20" path="m3639,2182l3648,2182,3648,2163,3639,2163,3639,2182xe" filled="true" fillcolor="#000000" stroked="false">
                <v:path arrowok="t"/>
                <v:fill type="solid"/>
              </v:shape>
            </v:group>
            <v:group style="position:absolute;left:3639;top:2182;width:10;height:20" coordorigin="3639,2182" coordsize="10,20">
              <v:shape style="position:absolute;left:3639;top:2182;width:10;height:20" coordorigin="3639,2182" coordsize="10,20" path="m3639,2201l3648,2201,3648,2182,3639,2182,3639,2201xe" filled="true" fillcolor="#000000" stroked="false">
                <v:path arrowok="t"/>
                <v:fill type="solid"/>
              </v:shape>
            </v:group>
            <v:group style="position:absolute;left:3639;top:2201;width:10;height:20" coordorigin="3639,2201" coordsize="10,20">
              <v:shape style="position:absolute;left:3639;top:2201;width:10;height:20" coordorigin="3639,2201" coordsize="10,20" path="m3639,2220l3648,2220,3648,2201,3639,2201,3639,2220xe" filled="true" fillcolor="#000000" stroked="false">
                <v:path arrowok="t"/>
                <v:fill type="solid"/>
              </v:shape>
            </v:group>
            <v:group style="position:absolute;left:3639;top:2220;width:10;height:20" coordorigin="3639,2220" coordsize="10,20">
              <v:shape style="position:absolute;left:3639;top:2220;width:10;height:20" coordorigin="3639,2220" coordsize="10,20" path="m3639,2240l3648,2240,3648,2220,3639,2220,3639,2240xe" filled="true" fillcolor="#000000" stroked="false">
                <v:path arrowok="t"/>
                <v:fill type="solid"/>
              </v:shape>
            </v:group>
            <v:group style="position:absolute;left:3639;top:2240;width:10;height:20" coordorigin="3639,2240" coordsize="10,20">
              <v:shape style="position:absolute;left:3639;top:2240;width:10;height:20" coordorigin="3639,2240" coordsize="10,20" path="m3639,2259l3648,2259,3648,2240,3639,2240,3639,2259xe" filled="true" fillcolor="#000000" stroked="false">
                <v:path arrowok="t"/>
                <v:fill type="solid"/>
              </v:shape>
            </v:group>
            <v:group style="position:absolute;left:3639;top:2259;width:10;height:20" coordorigin="3639,2259" coordsize="10,20">
              <v:shape style="position:absolute;left:3639;top:2259;width:10;height:20" coordorigin="3639,2259" coordsize="10,20" path="m3639,2278l3648,2278,3648,2259,3639,2259,3639,2278xe" filled="true" fillcolor="#000000" stroked="false">
                <v:path arrowok="t"/>
                <v:fill type="solid"/>
              </v:shape>
            </v:group>
            <v:group style="position:absolute;left:3639;top:2278;width:10;height:20" coordorigin="3639,2278" coordsize="10,20">
              <v:shape style="position:absolute;left:3639;top:2278;width:10;height:20" coordorigin="3639,2278" coordsize="10,20" path="m3639,2297l3648,2297,3648,2278,3639,2278,3639,2297xe" filled="true" fillcolor="#000000" stroked="false">
                <v:path arrowok="t"/>
                <v:fill type="solid"/>
              </v:shape>
            </v:group>
            <v:group style="position:absolute;left:3639;top:2297;width:10;height:20" coordorigin="3639,2297" coordsize="10,20">
              <v:shape style="position:absolute;left:3639;top:2297;width:10;height:20" coordorigin="3639,2297" coordsize="10,20" path="m3639,2316l3648,2316,3648,2297,3639,2297,3639,2316xe" filled="true" fillcolor="#000000" stroked="false">
                <v:path arrowok="t"/>
                <v:fill type="solid"/>
              </v:shape>
            </v:group>
            <v:group style="position:absolute;left:3639;top:2316;width:10;height:20" coordorigin="3639,2316" coordsize="10,20">
              <v:shape style="position:absolute;left:3639;top:2316;width:10;height:20" coordorigin="3639,2316" coordsize="10,20" path="m3639,2336l3648,2336,3648,2316,3639,2316,3639,2336xe" filled="true" fillcolor="#000000" stroked="false">
                <v:path arrowok="t"/>
                <v:fill type="solid"/>
              </v:shape>
            </v:group>
            <v:group style="position:absolute;left:3639;top:2336;width:10;height:20" coordorigin="3639,2336" coordsize="10,20">
              <v:shape style="position:absolute;left:3639;top:2336;width:10;height:20" coordorigin="3639,2336" coordsize="10,20" path="m3639,2355l3648,2355,3648,2336,3639,2336,3639,2355xe" filled="true" fillcolor="#000000" stroked="false">
                <v:path arrowok="t"/>
                <v:fill type="solid"/>
              </v:shape>
            </v:group>
            <v:group style="position:absolute;left:3639;top:2355;width:10;height:20" coordorigin="3639,2355" coordsize="10,20">
              <v:shape style="position:absolute;left:3639;top:2355;width:10;height:20" coordorigin="3639,2355" coordsize="10,20" path="m3639,2374l3648,2374,3648,2355,3639,2355,3639,2374xe" filled="true" fillcolor="#000000" stroked="false">
                <v:path arrowok="t"/>
                <v:fill type="solid"/>
              </v:shape>
            </v:group>
            <v:group style="position:absolute;left:3639;top:2374;width:10;height:20" coordorigin="3639,2374" coordsize="10,20">
              <v:shape style="position:absolute;left:3639;top:2374;width:10;height:20" coordorigin="3639,2374" coordsize="10,20" path="m3639,2393l3648,2393,3648,2374,3639,2374,3639,2393xe" filled="true" fillcolor="#000000" stroked="false">
                <v:path arrowok="t"/>
                <v:fill type="solid"/>
              </v:shape>
            </v:group>
            <v:group style="position:absolute;left:3639;top:2393;width:10;height:20" coordorigin="3639,2393" coordsize="10,20">
              <v:shape style="position:absolute;left:3639;top:2393;width:10;height:20" coordorigin="3639,2393" coordsize="10,20" path="m3639,2412l3648,2412,3648,2393,3639,2393,3639,2412xe" filled="true" fillcolor="#000000" stroked="false">
                <v:path arrowok="t"/>
                <v:fill type="solid"/>
              </v:shape>
            </v:group>
            <v:group style="position:absolute;left:3639;top:2412;width:10;height:20" coordorigin="3639,2412" coordsize="10,20">
              <v:shape style="position:absolute;left:3639;top:2412;width:10;height:20" coordorigin="3639,2412" coordsize="10,20" path="m3639,2432l3648,2432,3648,2412,3639,2412,3639,2432xe" filled="true" fillcolor="#000000" stroked="false">
                <v:path arrowok="t"/>
                <v:fill type="solid"/>
              </v:shape>
            </v:group>
            <v:group style="position:absolute;left:3639;top:2432;width:10;height:20" coordorigin="3639,2432" coordsize="10,20">
              <v:shape style="position:absolute;left:3639;top:2432;width:10;height:20" coordorigin="3639,2432" coordsize="10,20" path="m3639,2451l3648,2451,3648,2432,3639,2432,3639,2451xe" filled="true" fillcolor="#000000" stroked="false">
                <v:path arrowok="t"/>
                <v:fill type="solid"/>
              </v:shape>
            </v:group>
            <v:group style="position:absolute;left:3639;top:2457;width:10;height:2" coordorigin="3639,2457" coordsize="10,2">
              <v:shape style="position:absolute;left:3639;top:2457;width:10;height:2" coordorigin="3639,2457" coordsize="10,0" path="m3639,2457l3648,2457e" filled="false" stroked="true" strokeweight=".599980pt" strokecolor="#000000">
                <v:path arrowok="t"/>
              </v:shape>
            </v:group>
            <v:group style="position:absolute;left:4491;top:2067;width:10;height:20" coordorigin="4491,2067" coordsize="10,20">
              <v:shape style="position:absolute;left:4491;top:2067;width:10;height:20" coordorigin="4491,2067" coordsize="10,20" path="m4491,2086l4501,2086,4501,2067,4491,2067,4491,2086xe" filled="true" fillcolor="#000000" stroked="false">
                <v:path arrowok="t"/>
                <v:fill type="solid"/>
              </v:shape>
            </v:group>
            <v:group style="position:absolute;left:4491;top:2086;width:10;height:20" coordorigin="4491,2086" coordsize="10,20">
              <v:shape style="position:absolute;left:4491;top:2086;width:10;height:20" coordorigin="4491,2086" coordsize="10,20" path="m4491,2105l4501,2105,4501,2086,4491,2086,4491,2105xe" filled="true" fillcolor="#000000" stroked="false">
                <v:path arrowok="t"/>
                <v:fill type="solid"/>
              </v:shape>
            </v:group>
            <v:group style="position:absolute;left:4491;top:2105;width:10;height:20" coordorigin="4491,2105" coordsize="10,20">
              <v:shape style="position:absolute;left:4491;top:2105;width:10;height:20" coordorigin="4491,2105" coordsize="10,20" path="m4491,2124l4501,2124,4501,2105,4491,2105,4491,2124xe" filled="true" fillcolor="#000000" stroked="false">
                <v:path arrowok="t"/>
                <v:fill type="solid"/>
              </v:shape>
            </v:group>
            <v:group style="position:absolute;left:4491;top:2124;width:10;height:20" coordorigin="4491,2124" coordsize="10,20">
              <v:shape style="position:absolute;left:4491;top:2124;width:10;height:20" coordorigin="4491,2124" coordsize="10,20" path="m4491,2144l4501,2144,4501,2124,4491,2124,4491,2144xe" filled="true" fillcolor="#000000" stroked="false">
                <v:path arrowok="t"/>
                <v:fill type="solid"/>
              </v:shape>
            </v:group>
            <v:group style="position:absolute;left:4491;top:2144;width:10;height:20" coordorigin="4491,2144" coordsize="10,20">
              <v:shape style="position:absolute;left:4491;top:2144;width:10;height:20" coordorigin="4491,2144" coordsize="10,20" path="m4491,2163l4501,2163,4501,2144,4491,2144,4491,2163xe" filled="true" fillcolor="#000000" stroked="false">
                <v:path arrowok="t"/>
                <v:fill type="solid"/>
              </v:shape>
            </v:group>
            <v:group style="position:absolute;left:4491;top:2163;width:10;height:20" coordorigin="4491,2163" coordsize="10,20">
              <v:shape style="position:absolute;left:4491;top:2163;width:10;height:20" coordorigin="4491,2163" coordsize="10,20" path="m4491,2182l4501,2182,4501,2163,4491,2163,4491,2182xe" filled="true" fillcolor="#000000" stroked="false">
                <v:path arrowok="t"/>
                <v:fill type="solid"/>
              </v:shape>
            </v:group>
            <v:group style="position:absolute;left:4491;top:2182;width:10;height:20" coordorigin="4491,2182" coordsize="10,20">
              <v:shape style="position:absolute;left:4491;top:2182;width:10;height:20" coordorigin="4491,2182" coordsize="10,20" path="m4491,2201l4501,2201,4501,2182,4491,2182,4491,2201xe" filled="true" fillcolor="#000000" stroked="false">
                <v:path arrowok="t"/>
                <v:fill type="solid"/>
              </v:shape>
            </v:group>
            <v:group style="position:absolute;left:4491;top:2201;width:10;height:20" coordorigin="4491,2201" coordsize="10,20">
              <v:shape style="position:absolute;left:4491;top:2201;width:10;height:20" coordorigin="4491,2201" coordsize="10,20" path="m4491,2220l4501,2220,4501,2201,4491,2201,4491,2220xe" filled="true" fillcolor="#000000" stroked="false">
                <v:path arrowok="t"/>
                <v:fill type="solid"/>
              </v:shape>
            </v:group>
            <v:group style="position:absolute;left:4491;top:2220;width:10;height:20" coordorigin="4491,2220" coordsize="10,20">
              <v:shape style="position:absolute;left:4491;top:2220;width:10;height:20" coordorigin="4491,2220" coordsize="10,20" path="m4491,2240l4501,2240,4501,2220,4491,2220,4491,2240xe" filled="true" fillcolor="#000000" stroked="false">
                <v:path arrowok="t"/>
                <v:fill type="solid"/>
              </v:shape>
            </v:group>
            <v:group style="position:absolute;left:4491;top:2240;width:10;height:20" coordorigin="4491,2240" coordsize="10,20">
              <v:shape style="position:absolute;left:4491;top:2240;width:10;height:20" coordorigin="4491,2240" coordsize="10,20" path="m4491,2259l4501,2259,4501,2240,4491,2240,4491,2259xe" filled="true" fillcolor="#000000" stroked="false">
                <v:path arrowok="t"/>
                <v:fill type="solid"/>
              </v:shape>
            </v:group>
            <v:group style="position:absolute;left:4491;top:2259;width:10;height:20" coordorigin="4491,2259" coordsize="10,20">
              <v:shape style="position:absolute;left:4491;top:2259;width:10;height:20" coordorigin="4491,2259" coordsize="10,20" path="m4491,2278l4501,2278,4501,2259,4491,2259,4491,2278xe" filled="true" fillcolor="#000000" stroked="false">
                <v:path arrowok="t"/>
                <v:fill type="solid"/>
              </v:shape>
            </v:group>
            <v:group style="position:absolute;left:4491;top:2278;width:10;height:20" coordorigin="4491,2278" coordsize="10,20">
              <v:shape style="position:absolute;left:4491;top:2278;width:10;height:20" coordorigin="4491,2278" coordsize="10,20" path="m4491,2297l4501,2297,4501,2278,4491,2278,4491,2297xe" filled="true" fillcolor="#000000" stroked="false">
                <v:path arrowok="t"/>
                <v:fill type="solid"/>
              </v:shape>
            </v:group>
            <v:group style="position:absolute;left:4491;top:2297;width:10;height:20" coordorigin="4491,2297" coordsize="10,20">
              <v:shape style="position:absolute;left:4491;top:2297;width:10;height:20" coordorigin="4491,2297" coordsize="10,20" path="m4491,2316l4501,2316,4501,2297,4491,2297,4491,2316xe" filled="true" fillcolor="#000000" stroked="false">
                <v:path arrowok="t"/>
                <v:fill type="solid"/>
              </v:shape>
            </v:group>
            <v:group style="position:absolute;left:4491;top:2316;width:10;height:20" coordorigin="4491,2316" coordsize="10,20">
              <v:shape style="position:absolute;left:4491;top:2316;width:10;height:20" coordorigin="4491,2316" coordsize="10,20" path="m4491,2336l4501,2336,4501,2316,4491,2316,4491,2336xe" filled="true" fillcolor="#000000" stroked="false">
                <v:path arrowok="t"/>
                <v:fill type="solid"/>
              </v:shape>
            </v:group>
            <v:group style="position:absolute;left:4491;top:2336;width:10;height:20" coordorigin="4491,2336" coordsize="10,20">
              <v:shape style="position:absolute;left:4491;top:2336;width:10;height:20" coordorigin="4491,2336" coordsize="10,20" path="m4491,2355l4501,2355,4501,2336,4491,2336,4491,2355xe" filled="true" fillcolor="#000000" stroked="false">
                <v:path arrowok="t"/>
                <v:fill type="solid"/>
              </v:shape>
            </v:group>
            <v:group style="position:absolute;left:4491;top:2355;width:10;height:20" coordorigin="4491,2355" coordsize="10,20">
              <v:shape style="position:absolute;left:4491;top:2355;width:10;height:20" coordorigin="4491,2355" coordsize="10,20" path="m4491,2374l4501,2374,4501,2355,4491,2355,4491,2374xe" filled="true" fillcolor="#000000" stroked="false">
                <v:path arrowok="t"/>
                <v:fill type="solid"/>
              </v:shape>
            </v:group>
            <v:group style="position:absolute;left:4491;top:2374;width:10;height:20" coordorigin="4491,2374" coordsize="10,20">
              <v:shape style="position:absolute;left:4491;top:2374;width:10;height:20" coordorigin="4491,2374" coordsize="10,20" path="m4491,2393l4501,2393,4501,2374,4491,2374,4491,2393xe" filled="true" fillcolor="#000000" stroked="false">
                <v:path arrowok="t"/>
                <v:fill type="solid"/>
              </v:shape>
            </v:group>
            <v:group style="position:absolute;left:4491;top:2393;width:10;height:20" coordorigin="4491,2393" coordsize="10,20">
              <v:shape style="position:absolute;left:4491;top:2393;width:10;height:20" coordorigin="4491,2393" coordsize="10,20" path="m4491,2412l4501,2412,4501,2393,4491,2393,4491,2412xe" filled="true" fillcolor="#000000" stroked="false">
                <v:path arrowok="t"/>
                <v:fill type="solid"/>
              </v:shape>
            </v:group>
            <v:group style="position:absolute;left:4491;top:2412;width:10;height:20" coordorigin="4491,2412" coordsize="10,20">
              <v:shape style="position:absolute;left:4491;top:2412;width:10;height:20" coordorigin="4491,2412" coordsize="10,20" path="m4491,2432l4501,2432,4501,2412,4491,2412,4491,2432xe" filled="true" fillcolor="#000000" stroked="false">
                <v:path arrowok="t"/>
                <v:fill type="solid"/>
              </v:shape>
            </v:group>
            <v:group style="position:absolute;left:4491;top:2432;width:10;height:20" coordorigin="4491,2432" coordsize="10,20">
              <v:shape style="position:absolute;left:4491;top:2432;width:10;height:20" coordorigin="4491,2432" coordsize="10,20" path="m4491,2451l4501,2451,4501,2432,4491,2432,4491,2451xe" filled="true" fillcolor="#000000" stroked="false">
                <v:path arrowok="t"/>
                <v:fill type="solid"/>
              </v:shape>
            </v:group>
            <v:group style="position:absolute;left:4491;top:2457;width:10;height:2" coordorigin="4491,2457" coordsize="10,2">
              <v:shape style="position:absolute;left:4491;top:2457;width:10;height:2" coordorigin="4491,2457" coordsize="10,0" path="m4491,2457l4501,2457e" filled="false" stroked="true" strokeweight=".599980pt" strokecolor="#000000">
                <v:path arrowok="t"/>
              </v:shape>
            </v:group>
            <v:group style="position:absolute;left:5329;top:2067;width:10;height:20" coordorigin="5329,2067" coordsize="10,20">
              <v:shape style="position:absolute;left:5329;top:2067;width:10;height:20" coordorigin="5329,2067" coordsize="10,20" path="m5329,2086l5339,2086,5339,2067,5329,2067,5329,2086xe" filled="true" fillcolor="#000000" stroked="false">
                <v:path arrowok="t"/>
                <v:fill type="solid"/>
              </v:shape>
            </v:group>
            <v:group style="position:absolute;left:5329;top:2086;width:10;height:20" coordorigin="5329,2086" coordsize="10,20">
              <v:shape style="position:absolute;left:5329;top:2086;width:10;height:20" coordorigin="5329,2086" coordsize="10,20" path="m5329,2105l5339,2105,5339,2086,5329,2086,5329,2105xe" filled="true" fillcolor="#000000" stroked="false">
                <v:path arrowok="t"/>
                <v:fill type="solid"/>
              </v:shape>
            </v:group>
            <v:group style="position:absolute;left:5329;top:2105;width:10;height:20" coordorigin="5329,2105" coordsize="10,20">
              <v:shape style="position:absolute;left:5329;top:2105;width:10;height:20" coordorigin="5329,2105" coordsize="10,20" path="m5329,2124l5339,2124,5339,2105,5329,2105,5329,2124xe" filled="true" fillcolor="#000000" stroked="false">
                <v:path arrowok="t"/>
                <v:fill type="solid"/>
              </v:shape>
            </v:group>
            <v:group style="position:absolute;left:5329;top:2124;width:10;height:20" coordorigin="5329,2124" coordsize="10,20">
              <v:shape style="position:absolute;left:5329;top:2124;width:10;height:20" coordorigin="5329,2124" coordsize="10,20" path="m5329,2144l5339,2144,5339,2124,5329,2124,5329,2144xe" filled="true" fillcolor="#000000" stroked="false">
                <v:path arrowok="t"/>
                <v:fill type="solid"/>
              </v:shape>
            </v:group>
            <v:group style="position:absolute;left:5329;top:2144;width:10;height:20" coordorigin="5329,2144" coordsize="10,20">
              <v:shape style="position:absolute;left:5329;top:2144;width:10;height:20" coordorigin="5329,2144" coordsize="10,20" path="m5329,2163l5339,2163,5339,2144,5329,2144,5329,2163xe" filled="true" fillcolor="#000000" stroked="false">
                <v:path arrowok="t"/>
                <v:fill type="solid"/>
              </v:shape>
            </v:group>
            <v:group style="position:absolute;left:5329;top:2163;width:10;height:20" coordorigin="5329,2163" coordsize="10,20">
              <v:shape style="position:absolute;left:5329;top:2163;width:10;height:20" coordorigin="5329,2163" coordsize="10,20" path="m5329,2182l5339,2182,5339,2163,5329,2163,5329,2182xe" filled="true" fillcolor="#000000" stroked="false">
                <v:path arrowok="t"/>
                <v:fill type="solid"/>
              </v:shape>
            </v:group>
            <v:group style="position:absolute;left:5329;top:2182;width:10;height:20" coordorigin="5329,2182" coordsize="10,20">
              <v:shape style="position:absolute;left:5329;top:2182;width:10;height:20" coordorigin="5329,2182" coordsize="10,20" path="m5329,2201l5339,2201,5339,2182,5329,2182,5329,2201xe" filled="true" fillcolor="#000000" stroked="false">
                <v:path arrowok="t"/>
                <v:fill type="solid"/>
              </v:shape>
            </v:group>
            <v:group style="position:absolute;left:5329;top:2201;width:10;height:20" coordorigin="5329,2201" coordsize="10,20">
              <v:shape style="position:absolute;left:5329;top:2201;width:10;height:20" coordorigin="5329,2201" coordsize="10,20" path="m5329,2220l5339,2220,5339,2201,5329,2201,5329,2220xe" filled="true" fillcolor="#000000" stroked="false">
                <v:path arrowok="t"/>
                <v:fill type="solid"/>
              </v:shape>
            </v:group>
            <v:group style="position:absolute;left:5329;top:2220;width:10;height:20" coordorigin="5329,2220" coordsize="10,20">
              <v:shape style="position:absolute;left:5329;top:2220;width:10;height:20" coordorigin="5329,2220" coordsize="10,20" path="m5329,2240l5339,2240,5339,2220,5329,2220,5329,2240xe" filled="true" fillcolor="#000000" stroked="false">
                <v:path arrowok="t"/>
                <v:fill type="solid"/>
              </v:shape>
            </v:group>
            <v:group style="position:absolute;left:5329;top:2240;width:10;height:20" coordorigin="5329,2240" coordsize="10,20">
              <v:shape style="position:absolute;left:5329;top:2240;width:10;height:20" coordorigin="5329,2240" coordsize="10,20" path="m5329,2259l5339,2259,5339,2240,5329,2240,5329,2259xe" filled="true" fillcolor="#000000" stroked="false">
                <v:path arrowok="t"/>
                <v:fill type="solid"/>
              </v:shape>
            </v:group>
            <v:group style="position:absolute;left:5329;top:2259;width:10;height:20" coordorigin="5329,2259" coordsize="10,20">
              <v:shape style="position:absolute;left:5329;top:2259;width:10;height:20" coordorigin="5329,2259" coordsize="10,20" path="m5329,2278l5339,2278,5339,2259,5329,2259,5329,2278xe" filled="true" fillcolor="#000000" stroked="false">
                <v:path arrowok="t"/>
                <v:fill type="solid"/>
              </v:shape>
            </v:group>
            <v:group style="position:absolute;left:5329;top:2278;width:10;height:20" coordorigin="5329,2278" coordsize="10,20">
              <v:shape style="position:absolute;left:5329;top:2278;width:10;height:20" coordorigin="5329,2278" coordsize="10,20" path="m5329,2297l5339,2297,5339,2278,5329,2278,5329,2297xe" filled="true" fillcolor="#000000" stroked="false">
                <v:path arrowok="t"/>
                <v:fill type="solid"/>
              </v:shape>
            </v:group>
            <v:group style="position:absolute;left:5329;top:2297;width:10;height:20" coordorigin="5329,2297" coordsize="10,20">
              <v:shape style="position:absolute;left:5329;top:2297;width:10;height:20" coordorigin="5329,2297" coordsize="10,20" path="m5329,2316l5339,2316,5339,2297,5329,2297,5329,2316xe" filled="true" fillcolor="#000000" stroked="false">
                <v:path arrowok="t"/>
                <v:fill type="solid"/>
              </v:shape>
            </v:group>
            <v:group style="position:absolute;left:5329;top:2316;width:10;height:20" coordorigin="5329,2316" coordsize="10,20">
              <v:shape style="position:absolute;left:5329;top:2316;width:10;height:20" coordorigin="5329,2316" coordsize="10,20" path="m5329,2336l5339,2336,5339,2316,5329,2316,5329,2336xe" filled="true" fillcolor="#000000" stroked="false">
                <v:path arrowok="t"/>
                <v:fill type="solid"/>
              </v:shape>
            </v:group>
            <v:group style="position:absolute;left:5329;top:2336;width:10;height:20" coordorigin="5329,2336" coordsize="10,20">
              <v:shape style="position:absolute;left:5329;top:2336;width:10;height:20" coordorigin="5329,2336" coordsize="10,20" path="m5329,2355l5339,2355,5339,2336,5329,2336,5329,2355xe" filled="true" fillcolor="#000000" stroked="false">
                <v:path arrowok="t"/>
                <v:fill type="solid"/>
              </v:shape>
            </v:group>
            <v:group style="position:absolute;left:5329;top:2355;width:10;height:20" coordorigin="5329,2355" coordsize="10,20">
              <v:shape style="position:absolute;left:5329;top:2355;width:10;height:20" coordorigin="5329,2355" coordsize="10,20" path="m5329,2374l5339,2374,5339,2355,5329,2355,5329,2374xe" filled="true" fillcolor="#000000" stroked="false">
                <v:path arrowok="t"/>
                <v:fill type="solid"/>
              </v:shape>
            </v:group>
            <v:group style="position:absolute;left:5329;top:2374;width:10;height:20" coordorigin="5329,2374" coordsize="10,20">
              <v:shape style="position:absolute;left:5329;top:2374;width:10;height:20" coordorigin="5329,2374" coordsize="10,20" path="m5329,2393l5339,2393,5339,2374,5329,2374,5329,2393xe" filled="true" fillcolor="#000000" stroked="false">
                <v:path arrowok="t"/>
                <v:fill type="solid"/>
              </v:shape>
            </v:group>
            <v:group style="position:absolute;left:5329;top:2393;width:10;height:20" coordorigin="5329,2393" coordsize="10,20">
              <v:shape style="position:absolute;left:5329;top:2393;width:10;height:20" coordorigin="5329,2393" coordsize="10,20" path="m5329,2412l5339,2412,5339,2393,5329,2393,5329,2412xe" filled="true" fillcolor="#000000" stroked="false">
                <v:path arrowok="t"/>
                <v:fill type="solid"/>
              </v:shape>
            </v:group>
            <v:group style="position:absolute;left:5329;top:2412;width:10;height:20" coordorigin="5329,2412" coordsize="10,20">
              <v:shape style="position:absolute;left:5329;top:2412;width:10;height:20" coordorigin="5329,2412" coordsize="10,20" path="m5329,2432l5339,2432,5339,2412,5329,2412,5329,2432xe" filled="true" fillcolor="#000000" stroked="false">
                <v:path arrowok="t"/>
                <v:fill type="solid"/>
              </v:shape>
            </v:group>
            <v:group style="position:absolute;left:5329;top:2432;width:10;height:20" coordorigin="5329,2432" coordsize="10,20">
              <v:shape style="position:absolute;left:5329;top:2432;width:10;height:20" coordorigin="5329,2432" coordsize="10,20" path="m5329,2451l5339,2451,5339,2432,5329,2432,5329,2451xe" filled="true" fillcolor="#000000" stroked="false">
                <v:path arrowok="t"/>
                <v:fill type="solid"/>
              </v:shape>
            </v:group>
            <v:group style="position:absolute;left:5329;top:2457;width:10;height:2" coordorigin="5329,2457" coordsize="10,2">
              <v:shape style="position:absolute;left:5329;top:2457;width:10;height:2" coordorigin="5329,2457" coordsize="10,0" path="m5329,2457l5339,2457e" filled="false" stroked="true" strokeweight=".599980pt" strokecolor="#000000">
                <v:path arrowok="t"/>
              </v:shape>
            </v:group>
            <v:group style="position:absolute;left:5895;top:2067;width:10;height:20" coordorigin="5895,2067" coordsize="10,20">
              <v:shape style="position:absolute;left:5895;top:2067;width:10;height:20" coordorigin="5895,2067" coordsize="10,20" path="m5895,2086l5905,2086,5905,2067,5895,2067,5895,2086xe" filled="true" fillcolor="#000000" stroked="false">
                <v:path arrowok="t"/>
                <v:fill type="solid"/>
              </v:shape>
            </v:group>
            <v:group style="position:absolute;left:5895;top:2086;width:10;height:20" coordorigin="5895,2086" coordsize="10,20">
              <v:shape style="position:absolute;left:5895;top:2086;width:10;height:20" coordorigin="5895,2086" coordsize="10,20" path="m5895,2105l5905,2105,5905,2086,5895,2086,5895,2105xe" filled="true" fillcolor="#000000" stroked="false">
                <v:path arrowok="t"/>
                <v:fill type="solid"/>
              </v:shape>
            </v:group>
            <v:group style="position:absolute;left:5895;top:2105;width:10;height:20" coordorigin="5895,2105" coordsize="10,20">
              <v:shape style="position:absolute;left:5895;top:2105;width:10;height:20" coordorigin="5895,2105" coordsize="10,20" path="m5895,2124l5905,2124,5905,2105,5895,2105,5895,2124xe" filled="true" fillcolor="#000000" stroked="false">
                <v:path arrowok="t"/>
                <v:fill type="solid"/>
              </v:shape>
            </v:group>
            <v:group style="position:absolute;left:5895;top:2124;width:10;height:20" coordorigin="5895,2124" coordsize="10,20">
              <v:shape style="position:absolute;left:5895;top:2124;width:10;height:20" coordorigin="5895,2124" coordsize="10,20" path="m5895,2144l5905,2144,5905,2124,5895,2124,5895,2144xe" filled="true" fillcolor="#000000" stroked="false">
                <v:path arrowok="t"/>
                <v:fill type="solid"/>
              </v:shape>
            </v:group>
            <v:group style="position:absolute;left:5895;top:2144;width:10;height:20" coordorigin="5895,2144" coordsize="10,20">
              <v:shape style="position:absolute;left:5895;top:2144;width:10;height:20" coordorigin="5895,2144" coordsize="10,20" path="m5895,2163l5905,2163,5905,2144,5895,2144,5895,2163xe" filled="true" fillcolor="#000000" stroked="false">
                <v:path arrowok="t"/>
                <v:fill type="solid"/>
              </v:shape>
            </v:group>
            <v:group style="position:absolute;left:5895;top:2163;width:10;height:20" coordorigin="5895,2163" coordsize="10,20">
              <v:shape style="position:absolute;left:5895;top:2163;width:10;height:20" coordorigin="5895,2163" coordsize="10,20" path="m5895,2182l5905,2182,5905,2163,5895,2163,5895,2182xe" filled="true" fillcolor="#000000" stroked="false">
                <v:path arrowok="t"/>
                <v:fill type="solid"/>
              </v:shape>
            </v:group>
            <v:group style="position:absolute;left:5895;top:2182;width:10;height:20" coordorigin="5895,2182" coordsize="10,20">
              <v:shape style="position:absolute;left:5895;top:2182;width:10;height:20" coordorigin="5895,2182" coordsize="10,20" path="m5895,2201l5905,2201,5905,2182,5895,2182,5895,2201xe" filled="true" fillcolor="#000000" stroked="false">
                <v:path arrowok="t"/>
                <v:fill type="solid"/>
              </v:shape>
            </v:group>
            <v:group style="position:absolute;left:5895;top:2201;width:10;height:20" coordorigin="5895,2201" coordsize="10,20">
              <v:shape style="position:absolute;left:5895;top:2201;width:10;height:20" coordorigin="5895,2201" coordsize="10,20" path="m5895,2220l5905,2220,5905,2201,5895,2201,5895,2220xe" filled="true" fillcolor="#000000" stroked="false">
                <v:path arrowok="t"/>
                <v:fill type="solid"/>
              </v:shape>
            </v:group>
            <v:group style="position:absolute;left:5895;top:2220;width:10;height:20" coordorigin="5895,2220" coordsize="10,20">
              <v:shape style="position:absolute;left:5895;top:2220;width:10;height:20" coordorigin="5895,2220" coordsize="10,20" path="m5895,2240l5905,2240,5905,2220,5895,2220,5895,2240xe" filled="true" fillcolor="#000000" stroked="false">
                <v:path arrowok="t"/>
                <v:fill type="solid"/>
              </v:shape>
            </v:group>
            <v:group style="position:absolute;left:5895;top:2240;width:10;height:20" coordorigin="5895,2240" coordsize="10,20">
              <v:shape style="position:absolute;left:5895;top:2240;width:10;height:20" coordorigin="5895,2240" coordsize="10,20" path="m5895,2259l5905,2259,5905,2240,5895,2240,5895,2259xe" filled="true" fillcolor="#000000" stroked="false">
                <v:path arrowok="t"/>
                <v:fill type="solid"/>
              </v:shape>
            </v:group>
            <v:group style="position:absolute;left:5895;top:2259;width:10;height:20" coordorigin="5895,2259" coordsize="10,20">
              <v:shape style="position:absolute;left:5895;top:2259;width:10;height:20" coordorigin="5895,2259" coordsize="10,20" path="m5895,2278l5905,2278,5905,2259,5895,2259,5895,2278xe" filled="true" fillcolor="#000000" stroked="false">
                <v:path arrowok="t"/>
                <v:fill type="solid"/>
              </v:shape>
            </v:group>
            <v:group style="position:absolute;left:5895;top:2278;width:10;height:20" coordorigin="5895,2278" coordsize="10,20">
              <v:shape style="position:absolute;left:5895;top:2278;width:10;height:20" coordorigin="5895,2278" coordsize="10,20" path="m5895,2297l5905,2297,5905,2278,5895,2278,5895,2297xe" filled="true" fillcolor="#000000" stroked="false">
                <v:path arrowok="t"/>
                <v:fill type="solid"/>
              </v:shape>
            </v:group>
            <v:group style="position:absolute;left:5895;top:2297;width:10;height:20" coordorigin="5895,2297" coordsize="10,20">
              <v:shape style="position:absolute;left:5895;top:2297;width:10;height:20" coordorigin="5895,2297" coordsize="10,20" path="m5895,2316l5905,2316,5905,2297,5895,2297,5895,2316xe" filled="true" fillcolor="#000000" stroked="false">
                <v:path arrowok="t"/>
                <v:fill type="solid"/>
              </v:shape>
            </v:group>
            <v:group style="position:absolute;left:5895;top:2316;width:10;height:20" coordorigin="5895,2316" coordsize="10,20">
              <v:shape style="position:absolute;left:5895;top:2316;width:10;height:20" coordorigin="5895,2316" coordsize="10,20" path="m5895,2336l5905,2336,5905,2316,5895,2316,5895,2336xe" filled="true" fillcolor="#000000" stroked="false">
                <v:path arrowok="t"/>
                <v:fill type="solid"/>
              </v:shape>
            </v:group>
            <v:group style="position:absolute;left:5895;top:2336;width:10;height:20" coordorigin="5895,2336" coordsize="10,20">
              <v:shape style="position:absolute;left:5895;top:2336;width:10;height:20" coordorigin="5895,2336" coordsize="10,20" path="m5895,2355l5905,2355,5905,2336,5895,2336,5895,2355xe" filled="true" fillcolor="#000000" stroked="false">
                <v:path arrowok="t"/>
                <v:fill type="solid"/>
              </v:shape>
            </v:group>
            <v:group style="position:absolute;left:5895;top:2355;width:10;height:20" coordorigin="5895,2355" coordsize="10,20">
              <v:shape style="position:absolute;left:5895;top:2355;width:10;height:20" coordorigin="5895,2355" coordsize="10,20" path="m5895,2374l5905,2374,5905,2355,5895,2355,5895,2374xe" filled="true" fillcolor="#000000" stroked="false">
                <v:path arrowok="t"/>
                <v:fill type="solid"/>
              </v:shape>
            </v:group>
            <v:group style="position:absolute;left:5895;top:2374;width:10;height:20" coordorigin="5895,2374" coordsize="10,20">
              <v:shape style="position:absolute;left:5895;top:2374;width:10;height:20" coordorigin="5895,2374" coordsize="10,20" path="m5895,2393l5905,2393,5905,2374,5895,2374,5895,2393xe" filled="true" fillcolor="#000000" stroked="false">
                <v:path arrowok="t"/>
                <v:fill type="solid"/>
              </v:shape>
            </v:group>
            <v:group style="position:absolute;left:5895;top:2393;width:10;height:20" coordorigin="5895,2393" coordsize="10,20">
              <v:shape style="position:absolute;left:5895;top:2393;width:10;height:20" coordorigin="5895,2393" coordsize="10,20" path="m5895,2412l5905,2412,5905,2393,5895,2393,5895,2412xe" filled="true" fillcolor="#000000" stroked="false">
                <v:path arrowok="t"/>
                <v:fill type="solid"/>
              </v:shape>
            </v:group>
            <v:group style="position:absolute;left:5895;top:2412;width:10;height:20" coordorigin="5895,2412" coordsize="10,20">
              <v:shape style="position:absolute;left:5895;top:2412;width:10;height:20" coordorigin="5895,2412" coordsize="10,20" path="m5895,2432l5905,2432,5905,2412,5895,2412,5895,2432xe" filled="true" fillcolor="#000000" stroked="false">
                <v:path arrowok="t"/>
                <v:fill type="solid"/>
              </v:shape>
            </v:group>
            <v:group style="position:absolute;left:5895;top:2432;width:10;height:20" coordorigin="5895,2432" coordsize="10,20">
              <v:shape style="position:absolute;left:5895;top:2432;width:10;height:20" coordorigin="5895,2432" coordsize="10,20" path="m5895,2451l5905,2451,5905,2432,5895,2432,5895,2451xe" filled="true" fillcolor="#000000" stroked="false">
                <v:path arrowok="t"/>
                <v:fill type="solid"/>
              </v:shape>
            </v:group>
            <v:group style="position:absolute;left:5895;top:2457;width:10;height:2" coordorigin="5895,2457" coordsize="10,2">
              <v:shape style="position:absolute;left:5895;top:2457;width:10;height:2" coordorigin="5895,2457" coordsize="10,0" path="m5895,2457l5905,2457e" filled="false" stroked="true" strokeweight=".599980pt" strokecolor="#000000">
                <v:path arrowok="t"/>
              </v:shape>
            </v:group>
            <v:group style="position:absolute;left:6887;top:2067;width:10;height:20" coordorigin="6887,2067" coordsize="10,20">
              <v:shape style="position:absolute;left:6887;top:2067;width:10;height:20" coordorigin="6887,2067" coordsize="10,20" path="m6887,2086l6897,2086,6897,2067,6887,2067,6887,2086xe" filled="true" fillcolor="#000000" stroked="false">
                <v:path arrowok="t"/>
                <v:fill type="solid"/>
              </v:shape>
            </v:group>
            <v:group style="position:absolute;left:6887;top:2086;width:10;height:20" coordorigin="6887,2086" coordsize="10,20">
              <v:shape style="position:absolute;left:6887;top:2086;width:10;height:20" coordorigin="6887,2086" coordsize="10,20" path="m6887,2105l6897,2105,6897,2086,6887,2086,6887,2105xe" filled="true" fillcolor="#000000" stroked="false">
                <v:path arrowok="t"/>
                <v:fill type="solid"/>
              </v:shape>
            </v:group>
            <v:group style="position:absolute;left:6887;top:2105;width:10;height:20" coordorigin="6887,2105" coordsize="10,20">
              <v:shape style="position:absolute;left:6887;top:2105;width:10;height:20" coordorigin="6887,2105" coordsize="10,20" path="m6887,2124l6897,2124,6897,2105,6887,2105,6887,2124xe" filled="true" fillcolor="#000000" stroked="false">
                <v:path arrowok="t"/>
                <v:fill type="solid"/>
              </v:shape>
            </v:group>
            <v:group style="position:absolute;left:6887;top:2124;width:10;height:20" coordorigin="6887,2124" coordsize="10,20">
              <v:shape style="position:absolute;left:6887;top:2124;width:10;height:20" coordorigin="6887,2124" coordsize="10,20" path="m6887,2144l6897,2144,6897,2124,6887,2124,6887,2144xe" filled="true" fillcolor="#000000" stroked="false">
                <v:path arrowok="t"/>
                <v:fill type="solid"/>
              </v:shape>
            </v:group>
            <v:group style="position:absolute;left:6887;top:2144;width:10;height:20" coordorigin="6887,2144" coordsize="10,20">
              <v:shape style="position:absolute;left:6887;top:2144;width:10;height:20" coordorigin="6887,2144" coordsize="10,20" path="m6887,2163l6897,2163,6897,2144,6887,2144,6887,2163xe" filled="true" fillcolor="#000000" stroked="false">
                <v:path arrowok="t"/>
                <v:fill type="solid"/>
              </v:shape>
            </v:group>
            <v:group style="position:absolute;left:6887;top:2163;width:10;height:20" coordorigin="6887,2163" coordsize="10,20">
              <v:shape style="position:absolute;left:6887;top:2163;width:10;height:20" coordorigin="6887,2163" coordsize="10,20" path="m6887,2182l6897,2182,6897,2163,6887,2163,6887,2182xe" filled="true" fillcolor="#000000" stroked="false">
                <v:path arrowok="t"/>
                <v:fill type="solid"/>
              </v:shape>
            </v:group>
            <v:group style="position:absolute;left:6887;top:2182;width:10;height:20" coordorigin="6887,2182" coordsize="10,20">
              <v:shape style="position:absolute;left:6887;top:2182;width:10;height:20" coordorigin="6887,2182" coordsize="10,20" path="m6887,2201l6897,2201,6897,2182,6887,2182,6887,2201xe" filled="true" fillcolor="#000000" stroked="false">
                <v:path arrowok="t"/>
                <v:fill type="solid"/>
              </v:shape>
            </v:group>
            <v:group style="position:absolute;left:6887;top:2201;width:10;height:20" coordorigin="6887,2201" coordsize="10,20">
              <v:shape style="position:absolute;left:6887;top:2201;width:10;height:20" coordorigin="6887,2201" coordsize="10,20" path="m6887,2220l6897,2220,6897,2201,6887,2201,6887,2220xe" filled="true" fillcolor="#000000" stroked="false">
                <v:path arrowok="t"/>
                <v:fill type="solid"/>
              </v:shape>
            </v:group>
            <v:group style="position:absolute;left:6887;top:2220;width:10;height:20" coordorigin="6887,2220" coordsize="10,20">
              <v:shape style="position:absolute;left:6887;top:2220;width:10;height:20" coordorigin="6887,2220" coordsize="10,20" path="m6887,2240l6897,2240,6897,2220,6887,2220,6887,2240xe" filled="true" fillcolor="#000000" stroked="false">
                <v:path arrowok="t"/>
                <v:fill type="solid"/>
              </v:shape>
            </v:group>
            <v:group style="position:absolute;left:6887;top:2240;width:10;height:20" coordorigin="6887,2240" coordsize="10,20">
              <v:shape style="position:absolute;left:6887;top:2240;width:10;height:20" coordorigin="6887,2240" coordsize="10,20" path="m6887,2259l6897,2259,6897,2240,6887,2240,6887,2259xe" filled="true" fillcolor="#000000" stroked="false">
                <v:path arrowok="t"/>
                <v:fill type="solid"/>
              </v:shape>
            </v:group>
            <v:group style="position:absolute;left:6887;top:2259;width:10;height:20" coordorigin="6887,2259" coordsize="10,20">
              <v:shape style="position:absolute;left:6887;top:2259;width:10;height:20" coordorigin="6887,2259" coordsize="10,20" path="m6887,2278l6897,2278,6897,2259,6887,2259,6887,2278xe" filled="true" fillcolor="#000000" stroked="false">
                <v:path arrowok="t"/>
                <v:fill type="solid"/>
              </v:shape>
            </v:group>
            <v:group style="position:absolute;left:6887;top:2278;width:10;height:20" coordorigin="6887,2278" coordsize="10,20">
              <v:shape style="position:absolute;left:6887;top:2278;width:10;height:20" coordorigin="6887,2278" coordsize="10,20" path="m6887,2297l6897,2297,6897,2278,6887,2278,6887,2297xe" filled="true" fillcolor="#000000" stroked="false">
                <v:path arrowok="t"/>
                <v:fill type="solid"/>
              </v:shape>
            </v:group>
            <v:group style="position:absolute;left:6887;top:2297;width:10;height:20" coordorigin="6887,2297" coordsize="10,20">
              <v:shape style="position:absolute;left:6887;top:2297;width:10;height:20" coordorigin="6887,2297" coordsize="10,20" path="m6887,2316l6897,2316,6897,2297,6887,2297,6887,2316xe" filled="true" fillcolor="#000000" stroked="false">
                <v:path arrowok="t"/>
                <v:fill type="solid"/>
              </v:shape>
            </v:group>
            <v:group style="position:absolute;left:6887;top:2316;width:10;height:20" coordorigin="6887,2316" coordsize="10,20">
              <v:shape style="position:absolute;left:6887;top:2316;width:10;height:20" coordorigin="6887,2316" coordsize="10,20" path="m6887,2336l6897,2336,6897,2316,6887,2316,6887,2336xe" filled="true" fillcolor="#000000" stroked="false">
                <v:path arrowok="t"/>
                <v:fill type="solid"/>
              </v:shape>
            </v:group>
            <v:group style="position:absolute;left:6887;top:2336;width:10;height:20" coordorigin="6887,2336" coordsize="10,20">
              <v:shape style="position:absolute;left:6887;top:2336;width:10;height:20" coordorigin="6887,2336" coordsize="10,20" path="m6887,2355l6897,2355,6897,2336,6887,2336,6887,2355xe" filled="true" fillcolor="#000000" stroked="false">
                <v:path arrowok="t"/>
                <v:fill type="solid"/>
              </v:shape>
            </v:group>
            <v:group style="position:absolute;left:6887;top:2355;width:10;height:20" coordorigin="6887,2355" coordsize="10,20">
              <v:shape style="position:absolute;left:6887;top:2355;width:10;height:20" coordorigin="6887,2355" coordsize="10,20" path="m6887,2374l6897,2374,6897,2355,6887,2355,6887,2374xe" filled="true" fillcolor="#000000" stroked="false">
                <v:path arrowok="t"/>
                <v:fill type="solid"/>
              </v:shape>
            </v:group>
            <v:group style="position:absolute;left:6887;top:2374;width:10;height:20" coordorigin="6887,2374" coordsize="10,20">
              <v:shape style="position:absolute;left:6887;top:2374;width:10;height:20" coordorigin="6887,2374" coordsize="10,20" path="m6887,2393l6897,2393,6897,2374,6887,2374,6887,2393xe" filled="true" fillcolor="#000000" stroked="false">
                <v:path arrowok="t"/>
                <v:fill type="solid"/>
              </v:shape>
            </v:group>
            <v:group style="position:absolute;left:6887;top:2393;width:10;height:20" coordorigin="6887,2393" coordsize="10,20">
              <v:shape style="position:absolute;left:6887;top:2393;width:10;height:20" coordorigin="6887,2393" coordsize="10,20" path="m6887,2412l6897,2412,6897,2393,6887,2393,6887,2412xe" filled="true" fillcolor="#000000" stroked="false">
                <v:path arrowok="t"/>
                <v:fill type="solid"/>
              </v:shape>
            </v:group>
            <v:group style="position:absolute;left:6887;top:2412;width:10;height:20" coordorigin="6887,2412" coordsize="10,20">
              <v:shape style="position:absolute;left:6887;top:2412;width:10;height:20" coordorigin="6887,2412" coordsize="10,20" path="m6887,2432l6897,2432,6897,2412,6887,2412,6887,2432xe" filled="true" fillcolor="#000000" stroked="false">
                <v:path arrowok="t"/>
                <v:fill type="solid"/>
              </v:shape>
            </v:group>
            <v:group style="position:absolute;left:6887;top:2432;width:10;height:20" coordorigin="6887,2432" coordsize="10,20">
              <v:shape style="position:absolute;left:6887;top:2432;width:10;height:20" coordorigin="6887,2432" coordsize="10,20" path="m6887,2451l6897,2451,6897,2432,6887,2432,6887,2451xe" filled="true" fillcolor="#000000" stroked="false">
                <v:path arrowok="t"/>
                <v:fill type="solid"/>
              </v:shape>
            </v:group>
            <v:group style="position:absolute;left:6887;top:2457;width:10;height:2" coordorigin="6887,2457" coordsize="10,2">
              <v:shape style="position:absolute;left:6887;top:2457;width:10;height:2" coordorigin="6887,2457" coordsize="10,0" path="m6887,2457l6897,2457e" filled="false" stroked="true" strokeweight=".599980pt" strokecolor="#000000">
                <v:path arrowok="t"/>
              </v:shape>
            </v:group>
            <v:group style="position:absolute;left:8034;top:2067;width:10;height:20" coordorigin="8034,2067" coordsize="10,20">
              <v:shape style="position:absolute;left:8034;top:2067;width:10;height:20" coordorigin="8034,2067" coordsize="10,20" path="m8034,2086l8044,2086,8044,2067,8034,2067,8034,2086xe" filled="true" fillcolor="#000000" stroked="false">
                <v:path arrowok="t"/>
                <v:fill type="solid"/>
              </v:shape>
            </v:group>
            <v:group style="position:absolute;left:8034;top:2086;width:10;height:20" coordorigin="8034,2086" coordsize="10,20">
              <v:shape style="position:absolute;left:8034;top:2086;width:10;height:20" coordorigin="8034,2086" coordsize="10,20" path="m8034,2105l8044,2105,8044,2086,8034,2086,8034,2105xe" filled="true" fillcolor="#000000" stroked="false">
                <v:path arrowok="t"/>
                <v:fill type="solid"/>
              </v:shape>
            </v:group>
            <v:group style="position:absolute;left:8034;top:2105;width:10;height:20" coordorigin="8034,2105" coordsize="10,20">
              <v:shape style="position:absolute;left:8034;top:2105;width:10;height:20" coordorigin="8034,2105" coordsize="10,20" path="m8034,2124l8044,2124,8044,2105,8034,2105,8034,2124xe" filled="true" fillcolor="#000000" stroked="false">
                <v:path arrowok="t"/>
                <v:fill type="solid"/>
              </v:shape>
            </v:group>
            <v:group style="position:absolute;left:8034;top:2124;width:10;height:20" coordorigin="8034,2124" coordsize="10,20">
              <v:shape style="position:absolute;left:8034;top:2124;width:10;height:20" coordorigin="8034,2124" coordsize="10,20" path="m8034,2144l8044,2144,8044,2124,8034,2124,8034,2144xe" filled="true" fillcolor="#000000" stroked="false">
                <v:path arrowok="t"/>
                <v:fill type="solid"/>
              </v:shape>
            </v:group>
            <v:group style="position:absolute;left:8034;top:2144;width:10;height:20" coordorigin="8034,2144" coordsize="10,20">
              <v:shape style="position:absolute;left:8034;top:2144;width:10;height:20" coordorigin="8034,2144" coordsize="10,20" path="m8034,2163l8044,2163,8044,2144,8034,2144,8034,2163xe" filled="true" fillcolor="#000000" stroked="false">
                <v:path arrowok="t"/>
                <v:fill type="solid"/>
              </v:shape>
            </v:group>
            <v:group style="position:absolute;left:8034;top:2163;width:10;height:20" coordorigin="8034,2163" coordsize="10,20">
              <v:shape style="position:absolute;left:8034;top:2163;width:10;height:20" coordorigin="8034,2163" coordsize="10,20" path="m8034,2182l8044,2182,8044,2163,8034,2163,8034,2182xe" filled="true" fillcolor="#000000" stroked="false">
                <v:path arrowok="t"/>
                <v:fill type="solid"/>
              </v:shape>
            </v:group>
            <v:group style="position:absolute;left:8034;top:2182;width:10;height:20" coordorigin="8034,2182" coordsize="10,20">
              <v:shape style="position:absolute;left:8034;top:2182;width:10;height:20" coordorigin="8034,2182" coordsize="10,20" path="m8034,2201l8044,2201,8044,2182,8034,2182,8034,2201xe" filled="true" fillcolor="#000000" stroked="false">
                <v:path arrowok="t"/>
                <v:fill type="solid"/>
              </v:shape>
            </v:group>
            <v:group style="position:absolute;left:8034;top:2201;width:10;height:20" coordorigin="8034,2201" coordsize="10,20">
              <v:shape style="position:absolute;left:8034;top:2201;width:10;height:20" coordorigin="8034,2201" coordsize="10,20" path="m8034,2220l8044,2220,8044,2201,8034,2201,8034,2220xe" filled="true" fillcolor="#000000" stroked="false">
                <v:path arrowok="t"/>
                <v:fill type="solid"/>
              </v:shape>
            </v:group>
            <v:group style="position:absolute;left:8034;top:2220;width:10;height:20" coordorigin="8034,2220" coordsize="10,20">
              <v:shape style="position:absolute;left:8034;top:2220;width:10;height:20" coordorigin="8034,2220" coordsize="10,20" path="m8034,2240l8044,2240,8044,2220,8034,2220,8034,2240xe" filled="true" fillcolor="#000000" stroked="false">
                <v:path arrowok="t"/>
                <v:fill type="solid"/>
              </v:shape>
            </v:group>
            <v:group style="position:absolute;left:8034;top:2240;width:10;height:20" coordorigin="8034,2240" coordsize="10,20">
              <v:shape style="position:absolute;left:8034;top:2240;width:10;height:20" coordorigin="8034,2240" coordsize="10,20" path="m8034,2259l8044,2259,8044,2240,8034,2240,8034,2259xe" filled="true" fillcolor="#000000" stroked="false">
                <v:path arrowok="t"/>
                <v:fill type="solid"/>
              </v:shape>
            </v:group>
            <v:group style="position:absolute;left:8034;top:2259;width:10;height:20" coordorigin="8034,2259" coordsize="10,20">
              <v:shape style="position:absolute;left:8034;top:2259;width:10;height:20" coordorigin="8034,2259" coordsize="10,20" path="m8034,2278l8044,2278,8044,2259,8034,2259,8034,2278xe" filled="true" fillcolor="#000000" stroked="false">
                <v:path arrowok="t"/>
                <v:fill type="solid"/>
              </v:shape>
            </v:group>
            <v:group style="position:absolute;left:8034;top:2278;width:10;height:20" coordorigin="8034,2278" coordsize="10,20">
              <v:shape style="position:absolute;left:8034;top:2278;width:10;height:20" coordorigin="8034,2278" coordsize="10,20" path="m8034,2297l8044,2297,8044,2278,8034,2278,8034,2297xe" filled="true" fillcolor="#000000" stroked="false">
                <v:path arrowok="t"/>
                <v:fill type="solid"/>
              </v:shape>
            </v:group>
            <v:group style="position:absolute;left:8034;top:2297;width:10;height:20" coordorigin="8034,2297" coordsize="10,20">
              <v:shape style="position:absolute;left:8034;top:2297;width:10;height:20" coordorigin="8034,2297" coordsize="10,20" path="m8034,2316l8044,2316,8044,2297,8034,2297,8034,2316xe" filled="true" fillcolor="#000000" stroked="false">
                <v:path arrowok="t"/>
                <v:fill type="solid"/>
              </v:shape>
            </v:group>
            <v:group style="position:absolute;left:8034;top:2316;width:10;height:20" coordorigin="8034,2316" coordsize="10,20">
              <v:shape style="position:absolute;left:8034;top:2316;width:10;height:20" coordorigin="8034,2316" coordsize="10,20" path="m8034,2336l8044,2336,8044,2316,8034,2316,8034,2336xe" filled="true" fillcolor="#000000" stroked="false">
                <v:path arrowok="t"/>
                <v:fill type="solid"/>
              </v:shape>
            </v:group>
            <v:group style="position:absolute;left:8034;top:2336;width:10;height:20" coordorigin="8034,2336" coordsize="10,20">
              <v:shape style="position:absolute;left:8034;top:2336;width:10;height:20" coordorigin="8034,2336" coordsize="10,20" path="m8034,2355l8044,2355,8044,2336,8034,2336,8034,2355xe" filled="true" fillcolor="#000000" stroked="false">
                <v:path arrowok="t"/>
                <v:fill type="solid"/>
              </v:shape>
            </v:group>
            <v:group style="position:absolute;left:8034;top:2355;width:10;height:20" coordorigin="8034,2355" coordsize="10,20">
              <v:shape style="position:absolute;left:8034;top:2355;width:10;height:20" coordorigin="8034,2355" coordsize="10,20" path="m8034,2374l8044,2374,8044,2355,8034,2355,8034,2374xe" filled="true" fillcolor="#000000" stroked="false">
                <v:path arrowok="t"/>
                <v:fill type="solid"/>
              </v:shape>
            </v:group>
            <v:group style="position:absolute;left:8034;top:2374;width:10;height:20" coordorigin="8034,2374" coordsize="10,20">
              <v:shape style="position:absolute;left:8034;top:2374;width:10;height:20" coordorigin="8034,2374" coordsize="10,20" path="m8034,2393l8044,2393,8044,2374,8034,2374,8034,2393xe" filled="true" fillcolor="#000000" stroked="false">
                <v:path arrowok="t"/>
                <v:fill type="solid"/>
              </v:shape>
            </v:group>
            <v:group style="position:absolute;left:8034;top:2393;width:10;height:20" coordorigin="8034,2393" coordsize="10,20">
              <v:shape style="position:absolute;left:8034;top:2393;width:10;height:20" coordorigin="8034,2393" coordsize="10,20" path="m8034,2412l8044,2412,8044,2393,8034,2393,8034,2412xe" filled="true" fillcolor="#000000" stroked="false">
                <v:path arrowok="t"/>
                <v:fill type="solid"/>
              </v:shape>
            </v:group>
            <v:group style="position:absolute;left:8034;top:2412;width:10;height:20" coordorigin="8034,2412" coordsize="10,20">
              <v:shape style="position:absolute;left:8034;top:2412;width:10;height:20" coordorigin="8034,2412" coordsize="10,20" path="m8034,2432l8044,2432,8044,2412,8034,2412,8034,2432xe" filled="true" fillcolor="#000000" stroked="false">
                <v:path arrowok="t"/>
                <v:fill type="solid"/>
              </v:shape>
            </v:group>
            <v:group style="position:absolute;left:8034;top:2432;width:10;height:20" coordorigin="8034,2432" coordsize="10,20">
              <v:shape style="position:absolute;left:8034;top:2432;width:10;height:20" coordorigin="8034,2432" coordsize="10,20" path="m8034,2451l8044,2451,8044,2432,8034,2432,8034,2451xe" filled="true" fillcolor="#000000" stroked="false">
                <v:path arrowok="t"/>
                <v:fill type="solid"/>
              </v:shape>
            </v:group>
            <v:group style="position:absolute;left:8034;top:2457;width:10;height:2" coordorigin="8034,2457" coordsize="10,2">
              <v:shape style="position:absolute;left:8034;top:2457;width:10;height:2" coordorigin="8034,2457" coordsize="10,0" path="m8034,2457l8044,2457e" filled="false" stroked="true" strokeweight=".599980pt" strokecolor="#000000">
                <v:path arrowok="t"/>
              </v:shape>
            </v:group>
            <v:group style="position:absolute;left:9028;top:2067;width:10;height:20" coordorigin="9028,2067" coordsize="10,20">
              <v:shape style="position:absolute;left:9028;top:2067;width:10;height:20" coordorigin="9028,2067" coordsize="10,20" path="m9028,2086l9038,2086,9038,2067,9028,2067,9028,2086xe" filled="true" fillcolor="#000000" stroked="false">
                <v:path arrowok="t"/>
                <v:fill type="solid"/>
              </v:shape>
            </v:group>
            <v:group style="position:absolute;left:9028;top:2086;width:10;height:20" coordorigin="9028,2086" coordsize="10,20">
              <v:shape style="position:absolute;left:9028;top:2086;width:10;height:20" coordorigin="9028,2086" coordsize="10,20" path="m9028,2105l9038,2105,9038,2086,9028,2086,9028,2105xe" filled="true" fillcolor="#000000" stroked="false">
                <v:path arrowok="t"/>
                <v:fill type="solid"/>
              </v:shape>
            </v:group>
            <v:group style="position:absolute;left:9028;top:2105;width:10;height:20" coordorigin="9028,2105" coordsize="10,20">
              <v:shape style="position:absolute;left:9028;top:2105;width:10;height:20" coordorigin="9028,2105" coordsize="10,20" path="m9028,2124l9038,2124,9038,2105,9028,2105,9028,2124xe" filled="true" fillcolor="#000000" stroked="false">
                <v:path arrowok="t"/>
                <v:fill type="solid"/>
              </v:shape>
            </v:group>
            <v:group style="position:absolute;left:9028;top:2124;width:10;height:20" coordorigin="9028,2124" coordsize="10,20">
              <v:shape style="position:absolute;left:9028;top:2124;width:10;height:20" coordorigin="9028,2124" coordsize="10,20" path="m9028,2144l9038,2144,9038,2124,9028,2124,9028,2144xe" filled="true" fillcolor="#000000" stroked="false">
                <v:path arrowok="t"/>
                <v:fill type="solid"/>
              </v:shape>
            </v:group>
            <v:group style="position:absolute;left:9028;top:2144;width:10;height:20" coordorigin="9028,2144" coordsize="10,20">
              <v:shape style="position:absolute;left:9028;top:2144;width:10;height:20" coordorigin="9028,2144" coordsize="10,20" path="m9028,2163l9038,2163,9038,2144,9028,2144,9028,2163xe" filled="true" fillcolor="#000000" stroked="false">
                <v:path arrowok="t"/>
                <v:fill type="solid"/>
              </v:shape>
            </v:group>
            <v:group style="position:absolute;left:9028;top:2163;width:10;height:20" coordorigin="9028,2163" coordsize="10,20">
              <v:shape style="position:absolute;left:9028;top:2163;width:10;height:20" coordorigin="9028,2163" coordsize="10,20" path="m9028,2182l9038,2182,9038,2163,9028,2163,9028,2182xe" filled="true" fillcolor="#000000" stroked="false">
                <v:path arrowok="t"/>
                <v:fill type="solid"/>
              </v:shape>
            </v:group>
            <v:group style="position:absolute;left:9028;top:2182;width:10;height:20" coordorigin="9028,2182" coordsize="10,20">
              <v:shape style="position:absolute;left:9028;top:2182;width:10;height:20" coordorigin="9028,2182" coordsize="10,20" path="m9028,2201l9038,2201,9038,2182,9028,2182,9028,2201xe" filled="true" fillcolor="#000000" stroked="false">
                <v:path arrowok="t"/>
                <v:fill type="solid"/>
              </v:shape>
            </v:group>
            <v:group style="position:absolute;left:9028;top:2201;width:10;height:20" coordorigin="9028,2201" coordsize="10,20">
              <v:shape style="position:absolute;left:9028;top:2201;width:10;height:20" coordorigin="9028,2201" coordsize="10,20" path="m9028,2220l9038,2220,9038,2201,9028,2201,9028,2220xe" filled="true" fillcolor="#000000" stroked="false">
                <v:path arrowok="t"/>
                <v:fill type="solid"/>
              </v:shape>
            </v:group>
            <v:group style="position:absolute;left:9028;top:2220;width:10;height:20" coordorigin="9028,2220" coordsize="10,20">
              <v:shape style="position:absolute;left:9028;top:2220;width:10;height:20" coordorigin="9028,2220" coordsize="10,20" path="m9028,2240l9038,2240,9038,2220,9028,2220,9028,2240xe" filled="true" fillcolor="#000000" stroked="false">
                <v:path arrowok="t"/>
                <v:fill type="solid"/>
              </v:shape>
            </v:group>
            <v:group style="position:absolute;left:9028;top:2240;width:10;height:20" coordorigin="9028,2240" coordsize="10,20">
              <v:shape style="position:absolute;left:9028;top:2240;width:10;height:20" coordorigin="9028,2240" coordsize="10,20" path="m9028,2259l9038,2259,9038,2240,9028,2240,9028,2259xe" filled="true" fillcolor="#000000" stroked="false">
                <v:path arrowok="t"/>
                <v:fill type="solid"/>
              </v:shape>
            </v:group>
            <v:group style="position:absolute;left:9028;top:2259;width:10;height:20" coordorigin="9028,2259" coordsize="10,20">
              <v:shape style="position:absolute;left:9028;top:2259;width:10;height:20" coordorigin="9028,2259" coordsize="10,20" path="m9028,2278l9038,2278,9038,2259,9028,2259,9028,2278xe" filled="true" fillcolor="#000000" stroked="false">
                <v:path arrowok="t"/>
                <v:fill type="solid"/>
              </v:shape>
            </v:group>
            <v:group style="position:absolute;left:9028;top:2278;width:10;height:20" coordorigin="9028,2278" coordsize="10,20">
              <v:shape style="position:absolute;left:9028;top:2278;width:10;height:20" coordorigin="9028,2278" coordsize="10,20" path="m9028,2297l9038,2297,9038,2278,9028,2278,9028,2297xe" filled="true" fillcolor="#000000" stroked="false">
                <v:path arrowok="t"/>
                <v:fill type="solid"/>
              </v:shape>
            </v:group>
            <v:group style="position:absolute;left:9028;top:2297;width:10;height:20" coordorigin="9028,2297" coordsize="10,20">
              <v:shape style="position:absolute;left:9028;top:2297;width:10;height:20" coordorigin="9028,2297" coordsize="10,20" path="m9028,2316l9038,2316,9038,2297,9028,2297,9028,2316xe" filled="true" fillcolor="#000000" stroked="false">
                <v:path arrowok="t"/>
                <v:fill type="solid"/>
              </v:shape>
            </v:group>
            <v:group style="position:absolute;left:9028;top:2316;width:10;height:20" coordorigin="9028,2316" coordsize="10,20">
              <v:shape style="position:absolute;left:9028;top:2316;width:10;height:20" coordorigin="9028,2316" coordsize="10,20" path="m9028,2336l9038,2336,9038,2316,9028,2316,9028,2336xe" filled="true" fillcolor="#000000" stroked="false">
                <v:path arrowok="t"/>
                <v:fill type="solid"/>
              </v:shape>
            </v:group>
            <v:group style="position:absolute;left:9028;top:2336;width:10;height:20" coordorigin="9028,2336" coordsize="10,20">
              <v:shape style="position:absolute;left:9028;top:2336;width:10;height:20" coordorigin="9028,2336" coordsize="10,20" path="m9028,2355l9038,2355,9038,2336,9028,2336,9028,2355xe" filled="true" fillcolor="#000000" stroked="false">
                <v:path arrowok="t"/>
                <v:fill type="solid"/>
              </v:shape>
            </v:group>
            <v:group style="position:absolute;left:9028;top:2355;width:10;height:20" coordorigin="9028,2355" coordsize="10,20">
              <v:shape style="position:absolute;left:9028;top:2355;width:10;height:20" coordorigin="9028,2355" coordsize="10,20" path="m9028,2374l9038,2374,9038,2355,9028,2355,9028,2374xe" filled="true" fillcolor="#000000" stroked="false">
                <v:path arrowok="t"/>
                <v:fill type="solid"/>
              </v:shape>
            </v:group>
            <v:group style="position:absolute;left:9028;top:2374;width:10;height:20" coordorigin="9028,2374" coordsize="10,20">
              <v:shape style="position:absolute;left:9028;top:2374;width:10;height:20" coordorigin="9028,2374" coordsize="10,20" path="m9028,2393l9038,2393,9038,2374,9028,2374,9028,2393xe" filled="true" fillcolor="#000000" stroked="false">
                <v:path arrowok="t"/>
                <v:fill type="solid"/>
              </v:shape>
            </v:group>
            <v:group style="position:absolute;left:9028;top:2393;width:10;height:20" coordorigin="9028,2393" coordsize="10,20">
              <v:shape style="position:absolute;left:9028;top:2393;width:10;height:20" coordorigin="9028,2393" coordsize="10,20" path="m9028,2412l9038,2412,9038,2393,9028,2393,9028,2412xe" filled="true" fillcolor="#000000" stroked="false">
                <v:path arrowok="t"/>
                <v:fill type="solid"/>
              </v:shape>
            </v:group>
            <v:group style="position:absolute;left:9028;top:2412;width:10;height:20" coordorigin="9028,2412" coordsize="10,20">
              <v:shape style="position:absolute;left:9028;top:2412;width:10;height:20" coordorigin="9028,2412" coordsize="10,20" path="m9028,2432l9038,2432,9038,2412,9028,2412,9028,2432xe" filled="true" fillcolor="#000000" stroked="false">
                <v:path arrowok="t"/>
                <v:fill type="solid"/>
              </v:shape>
            </v:group>
            <v:group style="position:absolute;left:9028;top:2432;width:10;height:20" coordorigin="9028,2432" coordsize="10,20">
              <v:shape style="position:absolute;left:9028;top:2432;width:10;height:20" coordorigin="9028,2432" coordsize="10,20" path="m9028,2451l9038,2451,9038,2432,9028,2432,9028,2451xe" filled="true" fillcolor="#000000" stroked="false">
                <v:path arrowok="t"/>
                <v:fill type="solid"/>
              </v:shape>
            </v:group>
            <v:group style="position:absolute;left:9028;top:2457;width:10;height:2" coordorigin="9028,2457" coordsize="10,2">
              <v:shape style="position:absolute;left:9028;top:2457;width:10;height:2" coordorigin="9028,2457" coordsize="10,0" path="m9028,2457l9038,2457e" filled="false" stroked="true" strokeweight=".599980pt" strokecolor="#000000">
                <v:path arrowok="t"/>
              </v:shape>
            </v:group>
            <v:group style="position:absolute;left:10161;top:2067;width:10;height:20" coordorigin="10161,2067" coordsize="10,20">
              <v:shape style="position:absolute;left:10161;top:2067;width:10;height:20" coordorigin="10161,2067" coordsize="10,20" path="m10161,2086l10171,2086,10171,2067,10161,2067,10161,2086xe" filled="true" fillcolor="#000000" stroked="false">
                <v:path arrowok="t"/>
                <v:fill type="solid"/>
              </v:shape>
            </v:group>
            <v:group style="position:absolute;left:10161;top:2086;width:10;height:20" coordorigin="10161,2086" coordsize="10,20">
              <v:shape style="position:absolute;left:10161;top:2086;width:10;height:20" coordorigin="10161,2086" coordsize="10,20" path="m10161,2105l10171,2105,10171,2086,10161,2086,10161,2105xe" filled="true" fillcolor="#000000" stroked="false">
                <v:path arrowok="t"/>
                <v:fill type="solid"/>
              </v:shape>
            </v:group>
            <v:group style="position:absolute;left:10161;top:2105;width:10;height:20" coordorigin="10161,2105" coordsize="10,20">
              <v:shape style="position:absolute;left:10161;top:2105;width:10;height:20" coordorigin="10161,2105" coordsize="10,20" path="m10161,2124l10171,2124,10171,2105,10161,2105,10161,2124xe" filled="true" fillcolor="#000000" stroked="false">
                <v:path arrowok="t"/>
                <v:fill type="solid"/>
              </v:shape>
            </v:group>
            <v:group style="position:absolute;left:10161;top:2124;width:10;height:20" coordorigin="10161,2124" coordsize="10,20">
              <v:shape style="position:absolute;left:10161;top:2124;width:10;height:20" coordorigin="10161,2124" coordsize="10,20" path="m10161,2144l10171,2144,10171,2124,10161,2124,10161,2144xe" filled="true" fillcolor="#000000" stroked="false">
                <v:path arrowok="t"/>
                <v:fill type="solid"/>
              </v:shape>
            </v:group>
            <v:group style="position:absolute;left:10161;top:2144;width:10;height:20" coordorigin="10161,2144" coordsize="10,20">
              <v:shape style="position:absolute;left:10161;top:2144;width:10;height:20" coordorigin="10161,2144" coordsize="10,20" path="m10161,2163l10171,2163,10171,2144,10161,2144,10161,2163xe" filled="true" fillcolor="#000000" stroked="false">
                <v:path arrowok="t"/>
                <v:fill type="solid"/>
              </v:shape>
            </v:group>
            <v:group style="position:absolute;left:10161;top:2163;width:10;height:20" coordorigin="10161,2163" coordsize="10,20">
              <v:shape style="position:absolute;left:10161;top:2163;width:10;height:20" coordorigin="10161,2163" coordsize="10,20" path="m10161,2182l10171,2182,10171,2163,10161,2163,10161,2182xe" filled="true" fillcolor="#000000" stroked="false">
                <v:path arrowok="t"/>
                <v:fill type="solid"/>
              </v:shape>
            </v:group>
            <v:group style="position:absolute;left:10161;top:2182;width:10;height:20" coordorigin="10161,2182" coordsize="10,20">
              <v:shape style="position:absolute;left:10161;top:2182;width:10;height:20" coordorigin="10161,2182" coordsize="10,20" path="m10161,2201l10171,2201,10171,2182,10161,2182,10161,2201xe" filled="true" fillcolor="#000000" stroked="false">
                <v:path arrowok="t"/>
                <v:fill type="solid"/>
              </v:shape>
            </v:group>
            <v:group style="position:absolute;left:10161;top:2201;width:10;height:20" coordorigin="10161,2201" coordsize="10,20">
              <v:shape style="position:absolute;left:10161;top:2201;width:10;height:20" coordorigin="10161,2201" coordsize="10,20" path="m10161,2220l10171,2220,10171,2201,10161,2201,10161,2220xe" filled="true" fillcolor="#000000" stroked="false">
                <v:path arrowok="t"/>
                <v:fill type="solid"/>
              </v:shape>
            </v:group>
            <v:group style="position:absolute;left:10161;top:2220;width:10;height:20" coordorigin="10161,2220" coordsize="10,20">
              <v:shape style="position:absolute;left:10161;top:2220;width:10;height:20" coordorigin="10161,2220" coordsize="10,20" path="m10161,2240l10171,2240,10171,2220,10161,2220,10161,2240xe" filled="true" fillcolor="#000000" stroked="false">
                <v:path arrowok="t"/>
                <v:fill type="solid"/>
              </v:shape>
            </v:group>
            <v:group style="position:absolute;left:10161;top:2240;width:10;height:20" coordorigin="10161,2240" coordsize="10,20">
              <v:shape style="position:absolute;left:10161;top:2240;width:10;height:20" coordorigin="10161,2240" coordsize="10,20" path="m10161,2259l10171,2259,10171,2240,10161,2240,10161,2259xe" filled="true" fillcolor="#000000" stroked="false">
                <v:path arrowok="t"/>
                <v:fill type="solid"/>
              </v:shape>
            </v:group>
            <v:group style="position:absolute;left:10161;top:2259;width:10;height:20" coordorigin="10161,2259" coordsize="10,20">
              <v:shape style="position:absolute;left:10161;top:2259;width:10;height:20" coordorigin="10161,2259" coordsize="10,20" path="m10161,2278l10171,2278,10171,2259,10161,2259,10161,2278xe" filled="true" fillcolor="#000000" stroked="false">
                <v:path arrowok="t"/>
                <v:fill type="solid"/>
              </v:shape>
            </v:group>
            <v:group style="position:absolute;left:10161;top:2278;width:10;height:20" coordorigin="10161,2278" coordsize="10,20">
              <v:shape style="position:absolute;left:10161;top:2278;width:10;height:20" coordorigin="10161,2278" coordsize="10,20" path="m10161,2297l10171,2297,10171,2278,10161,2278,10161,2297xe" filled="true" fillcolor="#000000" stroked="false">
                <v:path arrowok="t"/>
                <v:fill type="solid"/>
              </v:shape>
            </v:group>
            <v:group style="position:absolute;left:10161;top:2297;width:10;height:20" coordorigin="10161,2297" coordsize="10,20">
              <v:shape style="position:absolute;left:10161;top:2297;width:10;height:20" coordorigin="10161,2297" coordsize="10,20" path="m10161,2316l10171,2316,10171,2297,10161,2297,10161,2316xe" filled="true" fillcolor="#000000" stroked="false">
                <v:path arrowok="t"/>
                <v:fill type="solid"/>
              </v:shape>
            </v:group>
            <v:group style="position:absolute;left:10161;top:2316;width:10;height:20" coordorigin="10161,2316" coordsize="10,20">
              <v:shape style="position:absolute;left:10161;top:2316;width:10;height:20" coordorigin="10161,2316" coordsize="10,20" path="m10161,2336l10171,2336,10171,2316,10161,2316,10161,2336xe" filled="true" fillcolor="#000000" stroked="false">
                <v:path arrowok="t"/>
                <v:fill type="solid"/>
              </v:shape>
            </v:group>
            <v:group style="position:absolute;left:10161;top:2336;width:10;height:20" coordorigin="10161,2336" coordsize="10,20">
              <v:shape style="position:absolute;left:10161;top:2336;width:10;height:20" coordorigin="10161,2336" coordsize="10,20" path="m10161,2355l10171,2355,10171,2336,10161,2336,10161,2355xe" filled="true" fillcolor="#000000" stroked="false">
                <v:path arrowok="t"/>
                <v:fill type="solid"/>
              </v:shape>
            </v:group>
            <v:group style="position:absolute;left:10161;top:2355;width:10;height:20" coordorigin="10161,2355" coordsize="10,20">
              <v:shape style="position:absolute;left:10161;top:2355;width:10;height:20" coordorigin="10161,2355" coordsize="10,20" path="m10161,2374l10171,2374,10171,2355,10161,2355,10161,2374xe" filled="true" fillcolor="#000000" stroked="false">
                <v:path arrowok="t"/>
                <v:fill type="solid"/>
              </v:shape>
            </v:group>
            <v:group style="position:absolute;left:10161;top:2374;width:10;height:20" coordorigin="10161,2374" coordsize="10,20">
              <v:shape style="position:absolute;left:10161;top:2374;width:10;height:20" coordorigin="10161,2374" coordsize="10,20" path="m10161,2393l10171,2393,10171,2374,10161,2374,10161,2393xe" filled="true" fillcolor="#000000" stroked="false">
                <v:path arrowok="t"/>
                <v:fill type="solid"/>
              </v:shape>
            </v:group>
            <v:group style="position:absolute;left:10161;top:2393;width:10;height:20" coordorigin="10161,2393" coordsize="10,20">
              <v:shape style="position:absolute;left:10161;top:2393;width:10;height:20" coordorigin="10161,2393" coordsize="10,20" path="m10161,2412l10171,2412,10171,2393,10161,2393,10161,2412xe" filled="true" fillcolor="#000000" stroked="false">
                <v:path arrowok="t"/>
                <v:fill type="solid"/>
              </v:shape>
            </v:group>
            <v:group style="position:absolute;left:10161;top:2412;width:10;height:20" coordorigin="10161,2412" coordsize="10,20">
              <v:shape style="position:absolute;left:10161;top:2412;width:10;height:20" coordorigin="10161,2412" coordsize="10,20" path="m10161,2432l10171,2432,10171,2412,10161,2412,10161,2432xe" filled="true" fillcolor="#000000" stroked="false">
                <v:path arrowok="t"/>
                <v:fill type="solid"/>
              </v:shape>
            </v:group>
            <v:group style="position:absolute;left:10161;top:2432;width:10;height:20" coordorigin="10161,2432" coordsize="10,20">
              <v:shape style="position:absolute;left:10161;top:2432;width:10;height:20" coordorigin="10161,2432" coordsize="10,20" path="m10161,2451l10171,2451,10171,2432,10161,2432,10161,2451xe" filled="true" fillcolor="#000000" stroked="false">
                <v:path arrowok="t"/>
                <v:fill type="solid"/>
              </v:shape>
            </v:group>
            <v:group style="position:absolute;left:10161;top:2457;width:10;height:2" coordorigin="10161,2457" coordsize="10,2">
              <v:shape style="position:absolute;left:10161;top:2457;width:10;height:2" coordorigin="10161,2457" coordsize="10,0" path="m10161,2457l10171,2457e" filled="false" stroked="true" strokeweight=".599980pt" strokecolor="#000000">
                <v:path arrowok="t"/>
              </v:shape>
            </v:group>
            <v:group style="position:absolute;left:852;top:2506;width:1652;height:2" coordorigin="852,2506" coordsize="1652,2">
              <v:shape style="position:absolute;left:852;top:2506;width:1652;height:2" coordorigin="852,2506" coordsize="1652,0" path="m852,2506l2504,2506e" filled="false" stroked="true" strokeweight="3.12pt" strokecolor="#dcdcdc">
                <v:path arrowok="t"/>
              </v:shape>
            </v:group>
            <v:group style="position:absolute;left:866;top:2537;width:2;height:269" coordorigin="866,2537" coordsize="2,269">
              <v:shape style="position:absolute;left:866;top:2537;width:2;height:269" coordorigin="866,2537" coordsize="0,269" path="m866,2537l866,2806e" filled="false" stroked="true" strokeweight="1.44pt" strokecolor="#dcdcdc">
                <v:path arrowok="t"/>
              </v:shape>
            </v:group>
            <v:group style="position:absolute;left:2493;top:2537;width:2;height:269" coordorigin="2493,2537" coordsize="2,269">
              <v:shape style="position:absolute;left:2493;top:2537;width:2;height:269" coordorigin="2493,2537" coordsize="0,269" path="m2493,2537l2493,2806e" filled="false" stroked="true" strokeweight="1.08pt" strokecolor="#dcdcdc">
                <v:path arrowok="t"/>
              </v:shape>
            </v:group>
            <v:group style="position:absolute;left:852;top:2838;width:1652;height:2" coordorigin="852,2838" coordsize="1652,2">
              <v:shape style="position:absolute;left:852;top:2838;width:1652;height:2" coordorigin="852,2838" coordsize="1652,0" path="m852,2838l2504,2838e" filled="false" stroked="true" strokeweight="3.24pt" strokecolor="#dcdcdc">
                <v:path arrowok="t"/>
              </v:shape>
            </v:group>
            <v:group style="position:absolute;left:881;top:2537;width:1602;height:269" coordorigin="881,2537" coordsize="1602,269">
              <v:shape style="position:absolute;left:881;top:2537;width:1602;height:269" coordorigin="881,2537" coordsize="1602,269" path="m881,2806l2482,2806,2482,2537,881,2537,881,2806xe" filled="true" fillcolor="#dcdcdc" stroked="false">
                <v:path arrowok="t"/>
                <v:fill type="solid"/>
              </v:shape>
              <v:shape style="position:absolute;left:852;top:2463;width:1654;height:10" type="#_x0000_t75" stroked="false">
                <v:imagedata r:id="rId507" o:title=""/>
              </v:shape>
              <v:shape style="position:absolute;left:2501;top:2463;width:1138;height:10" type="#_x0000_t75" stroked="false">
                <v:imagedata r:id="rId500" o:title=""/>
              </v:shape>
              <v:shape style="position:absolute;left:3634;top:2463;width:857;height:10" type="#_x0000_t75" stroked="false">
                <v:imagedata r:id="rId501" o:title=""/>
              </v:shape>
              <v:shape style="position:absolute;left:4487;top:2463;width:842;height:10" type="#_x0000_t75" stroked="false">
                <v:imagedata r:id="rId515" o:title=""/>
              </v:shape>
              <v:shape style="position:absolute;left:5324;top:2463;width:1563;height:10" type="#_x0000_t75" stroked="false">
                <v:imagedata r:id="rId503" o:title=""/>
              </v:shape>
              <v:shape style="position:absolute;left:6882;top:2463;width:1152;height:10" type="#_x0000_t75" stroked="false">
                <v:imagedata r:id="rId504" o:title=""/>
              </v:shape>
              <v:shape style="position:absolute;left:8029;top:2463;width:2132;height:10" type="#_x0000_t75" stroked="false">
                <v:imagedata r:id="rId505" o:title=""/>
              </v:shape>
              <v:shape style="position:absolute;left:10156;top:2463;width:900;height:10" type="#_x0000_t75" stroked="false">
                <v:imagedata r:id="rId506" o:title=""/>
              </v:shape>
            </v:group>
            <v:group style="position:absolute;left:2506;top:2472;width:10;height:20" coordorigin="2506,2472" coordsize="10,20">
              <v:shape style="position:absolute;left:2506;top:2472;width:10;height:20" coordorigin="2506,2472" coordsize="10,20" path="m2506,2492l2516,2492,2516,2472,2506,2472,2506,2492xe" filled="true" fillcolor="#000000" stroked="false">
                <v:path arrowok="t"/>
                <v:fill type="solid"/>
              </v:shape>
            </v:group>
            <v:group style="position:absolute;left:2506;top:2492;width:10;height:20" coordorigin="2506,2492" coordsize="10,20">
              <v:shape style="position:absolute;left:2506;top:2492;width:10;height:20" coordorigin="2506,2492" coordsize="10,20" path="m2506,2511l2516,2511,2516,2492,2506,2492,2506,2511xe" filled="true" fillcolor="#000000" stroked="false">
                <v:path arrowok="t"/>
                <v:fill type="solid"/>
              </v:shape>
            </v:group>
            <v:group style="position:absolute;left:2506;top:2511;width:10;height:20" coordorigin="2506,2511" coordsize="10,20">
              <v:shape style="position:absolute;left:2506;top:2511;width:10;height:20" coordorigin="2506,2511" coordsize="10,20" path="m2506,2530l2516,2530,2516,2511,2506,2511,2506,2530xe" filled="true" fillcolor="#000000" stroked="false">
                <v:path arrowok="t"/>
                <v:fill type="solid"/>
              </v:shape>
            </v:group>
            <v:group style="position:absolute;left:2506;top:2530;width:10;height:20" coordorigin="2506,2530" coordsize="10,20">
              <v:shape style="position:absolute;left:2506;top:2530;width:10;height:20" coordorigin="2506,2530" coordsize="10,20" path="m2506,2549l2516,2549,2516,2530,2506,2530,2506,2549xe" filled="true" fillcolor="#000000" stroked="false">
                <v:path arrowok="t"/>
                <v:fill type="solid"/>
              </v:shape>
            </v:group>
            <v:group style="position:absolute;left:2506;top:2549;width:10;height:20" coordorigin="2506,2549" coordsize="10,20">
              <v:shape style="position:absolute;left:2506;top:2549;width:10;height:20" coordorigin="2506,2549" coordsize="10,20" path="m2506,2568l2516,2568,2516,2549,2506,2549,2506,2568xe" filled="true" fillcolor="#000000" stroked="false">
                <v:path arrowok="t"/>
                <v:fill type="solid"/>
              </v:shape>
            </v:group>
            <v:group style="position:absolute;left:2506;top:2568;width:10;height:20" coordorigin="2506,2568" coordsize="10,20">
              <v:shape style="position:absolute;left:2506;top:2568;width:10;height:20" coordorigin="2506,2568" coordsize="10,20" path="m2506,2588l2516,2588,2516,2568,2506,2568,2506,2588xe" filled="true" fillcolor="#000000" stroked="false">
                <v:path arrowok="t"/>
                <v:fill type="solid"/>
              </v:shape>
            </v:group>
            <v:group style="position:absolute;left:2506;top:2588;width:10;height:20" coordorigin="2506,2588" coordsize="10,20">
              <v:shape style="position:absolute;left:2506;top:2588;width:10;height:20" coordorigin="2506,2588" coordsize="10,20" path="m2506,2607l2516,2607,2516,2588,2506,2588,2506,2607xe" filled="true" fillcolor="#000000" stroked="false">
                <v:path arrowok="t"/>
                <v:fill type="solid"/>
              </v:shape>
            </v:group>
            <v:group style="position:absolute;left:2506;top:2607;width:10;height:20" coordorigin="2506,2607" coordsize="10,20">
              <v:shape style="position:absolute;left:2506;top:2607;width:10;height:20" coordorigin="2506,2607" coordsize="10,20" path="m2506,2626l2516,2626,2516,2607,2506,2607,2506,2626xe" filled="true" fillcolor="#000000" stroked="false">
                <v:path arrowok="t"/>
                <v:fill type="solid"/>
              </v:shape>
            </v:group>
            <v:group style="position:absolute;left:2506;top:2626;width:10;height:20" coordorigin="2506,2626" coordsize="10,20">
              <v:shape style="position:absolute;left:2506;top:2626;width:10;height:20" coordorigin="2506,2626" coordsize="10,20" path="m2506,2645l2516,2645,2516,2626,2506,2626,2506,2645xe" filled="true" fillcolor="#000000" stroked="false">
                <v:path arrowok="t"/>
                <v:fill type="solid"/>
              </v:shape>
            </v:group>
            <v:group style="position:absolute;left:2506;top:2645;width:10;height:20" coordorigin="2506,2645" coordsize="10,20">
              <v:shape style="position:absolute;left:2506;top:2645;width:10;height:20" coordorigin="2506,2645" coordsize="10,20" path="m2506,2664l2516,2664,2516,2645,2506,2645,2506,2664xe" filled="true" fillcolor="#000000" stroked="false">
                <v:path arrowok="t"/>
                <v:fill type="solid"/>
              </v:shape>
            </v:group>
            <v:group style="position:absolute;left:2506;top:2664;width:10;height:20" coordorigin="2506,2664" coordsize="10,20">
              <v:shape style="position:absolute;left:2506;top:2664;width:10;height:20" coordorigin="2506,2664" coordsize="10,20" path="m2506,2684l2516,2684,2516,2664,2506,2664,2506,2684xe" filled="true" fillcolor="#000000" stroked="false">
                <v:path arrowok="t"/>
                <v:fill type="solid"/>
              </v:shape>
            </v:group>
            <v:group style="position:absolute;left:2506;top:2684;width:10;height:20" coordorigin="2506,2684" coordsize="10,20">
              <v:shape style="position:absolute;left:2506;top:2684;width:10;height:20" coordorigin="2506,2684" coordsize="10,20" path="m2506,2703l2516,2703,2516,2684,2506,2684,2506,2703xe" filled="true" fillcolor="#000000" stroked="false">
                <v:path arrowok="t"/>
                <v:fill type="solid"/>
              </v:shape>
            </v:group>
            <v:group style="position:absolute;left:2506;top:2703;width:10;height:20" coordorigin="2506,2703" coordsize="10,20">
              <v:shape style="position:absolute;left:2506;top:2703;width:10;height:20" coordorigin="2506,2703" coordsize="10,20" path="m2506,2722l2516,2722,2516,2703,2506,2703,2506,2722xe" filled="true" fillcolor="#000000" stroked="false">
                <v:path arrowok="t"/>
                <v:fill type="solid"/>
              </v:shape>
            </v:group>
            <v:group style="position:absolute;left:2506;top:2722;width:10;height:20" coordorigin="2506,2722" coordsize="10,20">
              <v:shape style="position:absolute;left:2506;top:2722;width:10;height:20" coordorigin="2506,2722" coordsize="10,20" path="m2506,2741l2516,2741,2516,2722,2506,2722,2506,2741xe" filled="true" fillcolor="#000000" stroked="false">
                <v:path arrowok="t"/>
                <v:fill type="solid"/>
              </v:shape>
            </v:group>
            <v:group style="position:absolute;left:2506;top:2741;width:10;height:20" coordorigin="2506,2741" coordsize="10,20">
              <v:shape style="position:absolute;left:2506;top:2741;width:10;height:20" coordorigin="2506,2741" coordsize="10,20" path="m2506,2760l2516,2760,2516,2741,2506,2741,2506,2760xe" filled="true" fillcolor="#000000" stroked="false">
                <v:path arrowok="t"/>
                <v:fill type="solid"/>
              </v:shape>
            </v:group>
            <v:group style="position:absolute;left:2506;top:2760;width:10;height:20" coordorigin="2506,2760" coordsize="10,20">
              <v:shape style="position:absolute;left:2506;top:2760;width:10;height:20" coordorigin="2506,2760" coordsize="10,20" path="m2506,2780l2516,2780,2516,2760,2506,2760,2506,2780xe" filled="true" fillcolor="#000000" stroked="false">
                <v:path arrowok="t"/>
                <v:fill type="solid"/>
              </v:shape>
            </v:group>
            <v:group style="position:absolute;left:2506;top:2780;width:10;height:20" coordorigin="2506,2780" coordsize="10,20">
              <v:shape style="position:absolute;left:2506;top:2780;width:10;height:20" coordorigin="2506,2780" coordsize="10,20" path="m2506,2799l2516,2799,2516,2780,2506,2780,2506,2799xe" filled="true" fillcolor="#000000" stroked="false">
                <v:path arrowok="t"/>
                <v:fill type="solid"/>
              </v:shape>
            </v:group>
            <v:group style="position:absolute;left:2506;top:2799;width:10;height:20" coordorigin="2506,2799" coordsize="10,20">
              <v:shape style="position:absolute;left:2506;top:2799;width:10;height:20" coordorigin="2506,2799" coordsize="10,20" path="m2506,2818l2516,2818,2516,2799,2506,2799,2506,2818xe" filled="true" fillcolor="#000000" stroked="false">
                <v:path arrowok="t"/>
                <v:fill type="solid"/>
              </v:shape>
            </v:group>
            <v:group style="position:absolute;left:2506;top:2818;width:10;height:20" coordorigin="2506,2818" coordsize="10,20">
              <v:shape style="position:absolute;left:2506;top:2818;width:10;height:20" coordorigin="2506,2818" coordsize="10,20" path="m2506,2837l2516,2837,2516,2818,2506,2818,2506,2837xe" filled="true" fillcolor="#000000" stroked="false">
                <v:path arrowok="t"/>
                <v:fill type="solid"/>
              </v:shape>
            </v:group>
            <v:group style="position:absolute;left:2506;top:2837;width:10;height:20" coordorigin="2506,2837" coordsize="10,20">
              <v:shape style="position:absolute;left:2506;top:2837;width:10;height:20" coordorigin="2506,2837" coordsize="10,20" path="m2506,2856l2516,2856,2516,2837,2506,2837,2506,2856xe" filled="true" fillcolor="#000000" stroked="false">
                <v:path arrowok="t"/>
                <v:fill type="solid"/>
              </v:shape>
            </v:group>
            <v:group style="position:absolute;left:2506;top:2864;width:10;height:2" coordorigin="2506,2864" coordsize="10,2">
              <v:shape style="position:absolute;left:2506;top:2864;width:10;height:2" coordorigin="2506,2864" coordsize="10,0" path="m2506,2864l2516,2864e" filled="false" stroked="true" strokeweight=".72pt" strokecolor="#000000">
                <v:path arrowok="t"/>
              </v:shape>
            </v:group>
            <v:group style="position:absolute;left:3639;top:2472;width:10;height:20" coordorigin="3639,2472" coordsize="10,20">
              <v:shape style="position:absolute;left:3639;top:2472;width:10;height:20" coordorigin="3639,2472" coordsize="10,20" path="m3639,2492l3648,2492,3648,2472,3639,2472,3639,2492xe" filled="true" fillcolor="#000000" stroked="false">
                <v:path arrowok="t"/>
                <v:fill type="solid"/>
              </v:shape>
            </v:group>
            <v:group style="position:absolute;left:3639;top:2492;width:10;height:20" coordorigin="3639,2492" coordsize="10,20">
              <v:shape style="position:absolute;left:3639;top:2492;width:10;height:20" coordorigin="3639,2492" coordsize="10,20" path="m3639,2511l3648,2511,3648,2492,3639,2492,3639,2511xe" filled="true" fillcolor="#000000" stroked="false">
                <v:path arrowok="t"/>
                <v:fill type="solid"/>
              </v:shape>
            </v:group>
            <v:group style="position:absolute;left:3639;top:2511;width:10;height:20" coordorigin="3639,2511" coordsize="10,20">
              <v:shape style="position:absolute;left:3639;top:2511;width:10;height:20" coordorigin="3639,2511" coordsize="10,20" path="m3639,2530l3648,2530,3648,2511,3639,2511,3639,2530xe" filled="true" fillcolor="#000000" stroked="false">
                <v:path arrowok="t"/>
                <v:fill type="solid"/>
              </v:shape>
            </v:group>
            <v:group style="position:absolute;left:3639;top:2530;width:10;height:20" coordorigin="3639,2530" coordsize="10,20">
              <v:shape style="position:absolute;left:3639;top:2530;width:10;height:20" coordorigin="3639,2530" coordsize="10,20" path="m3639,2549l3648,2549,3648,2530,3639,2530,3639,2549xe" filled="true" fillcolor="#000000" stroked="false">
                <v:path arrowok="t"/>
                <v:fill type="solid"/>
              </v:shape>
            </v:group>
            <v:group style="position:absolute;left:3639;top:2549;width:10;height:20" coordorigin="3639,2549" coordsize="10,20">
              <v:shape style="position:absolute;left:3639;top:2549;width:10;height:20" coordorigin="3639,2549" coordsize="10,20" path="m3639,2568l3648,2568,3648,2549,3639,2549,3639,2568xe" filled="true" fillcolor="#000000" stroked="false">
                <v:path arrowok="t"/>
                <v:fill type="solid"/>
              </v:shape>
            </v:group>
            <v:group style="position:absolute;left:3639;top:2568;width:10;height:20" coordorigin="3639,2568" coordsize="10,20">
              <v:shape style="position:absolute;left:3639;top:2568;width:10;height:20" coordorigin="3639,2568" coordsize="10,20" path="m3639,2588l3648,2588,3648,2568,3639,2568,3639,2588xe" filled="true" fillcolor="#000000" stroked="false">
                <v:path arrowok="t"/>
                <v:fill type="solid"/>
              </v:shape>
            </v:group>
            <v:group style="position:absolute;left:3639;top:2588;width:10;height:20" coordorigin="3639,2588" coordsize="10,20">
              <v:shape style="position:absolute;left:3639;top:2588;width:10;height:20" coordorigin="3639,2588" coordsize="10,20" path="m3639,2607l3648,2607,3648,2588,3639,2588,3639,2607xe" filled="true" fillcolor="#000000" stroked="false">
                <v:path arrowok="t"/>
                <v:fill type="solid"/>
              </v:shape>
            </v:group>
            <v:group style="position:absolute;left:3639;top:2607;width:10;height:20" coordorigin="3639,2607" coordsize="10,20">
              <v:shape style="position:absolute;left:3639;top:2607;width:10;height:20" coordorigin="3639,2607" coordsize="10,20" path="m3639,2626l3648,2626,3648,2607,3639,2607,3639,2626xe" filled="true" fillcolor="#000000" stroked="false">
                <v:path arrowok="t"/>
                <v:fill type="solid"/>
              </v:shape>
            </v:group>
            <v:group style="position:absolute;left:3639;top:2626;width:10;height:20" coordorigin="3639,2626" coordsize="10,20">
              <v:shape style="position:absolute;left:3639;top:2626;width:10;height:20" coordorigin="3639,2626" coordsize="10,20" path="m3639,2645l3648,2645,3648,2626,3639,2626,3639,2645xe" filled="true" fillcolor="#000000" stroked="false">
                <v:path arrowok="t"/>
                <v:fill type="solid"/>
              </v:shape>
            </v:group>
            <v:group style="position:absolute;left:3639;top:2645;width:10;height:20" coordorigin="3639,2645" coordsize="10,20">
              <v:shape style="position:absolute;left:3639;top:2645;width:10;height:20" coordorigin="3639,2645" coordsize="10,20" path="m3639,2664l3648,2664,3648,2645,3639,2645,3639,2664xe" filled="true" fillcolor="#000000" stroked="false">
                <v:path arrowok="t"/>
                <v:fill type="solid"/>
              </v:shape>
            </v:group>
            <v:group style="position:absolute;left:3639;top:2664;width:10;height:20" coordorigin="3639,2664" coordsize="10,20">
              <v:shape style="position:absolute;left:3639;top:2664;width:10;height:20" coordorigin="3639,2664" coordsize="10,20" path="m3639,2684l3648,2684,3648,2664,3639,2664,3639,2684xe" filled="true" fillcolor="#000000" stroked="false">
                <v:path arrowok="t"/>
                <v:fill type="solid"/>
              </v:shape>
            </v:group>
            <v:group style="position:absolute;left:3639;top:2684;width:10;height:20" coordorigin="3639,2684" coordsize="10,20">
              <v:shape style="position:absolute;left:3639;top:2684;width:10;height:20" coordorigin="3639,2684" coordsize="10,20" path="m3639,2703l3648,2703,3648,2684,3639,2684,3639,2703xe" filled="true" fillcolor="#000000" stroked="false">
                <v:path arrowok="t"/>
                <v:fill type="solid"/>
              </v:shape>
            </v:group>
            <v:group style="position:absolute;left:3639;top:2703;width:10;height:20" coordorigin="3639,2703" coordsize="10,20">
              <v:shape style="position:absolute;left:3639;top:2703;width:10;height:20" coordorigin="3639,2703" coordsize="10,20" path="m3639,2722l3648,2722,3648,2703,3639,2703,3639,2722xe" filled="true" fillcolor="#000000" stroked="false">
                <v:path arrowok="t"/>
                <v:fill type="solid"/>
              </v:shape>
            </v:group>
            <v:group style="position:absolute;left:3639;top:2722;width:10;height:20" coordorigin="3639,2722" coordsize="10,20">
              <v:shape style="position:absolute;left:3639;top:2722;width:10;height:20" coordorigin="3639,2722" coordsize="10,20" path="m3639,2741l3648,2741,3648,2722,3639,2722,3639,2741xe" filled="true" fillcolor="#000000" stroked="false">
                <v:path arrowok="t"/>
                <v:fill type="solid"/>
              </v:shape>
            </v:group>
            <v:group style="position:absolute;left:3639;top:2741;width:10;height:20" coordorigin="3639,2741" coordsize="10,20">
              <v:shape style="position:absolute;left:3639;top:2741;width:10;height:20" coordorigin="3639,2741" coordsize="10,20" path="m3639,2760l3648,2760,3648,2741,3639,2741,3639,2760xe" filled="true" fillcolor="#000000" stroked="false">
                <v:path arrowok="t"/>
                <v:fill type="solid"/>
              </v:shape>
            </v:group>
            <v:group style="position:absolute;left:3639;top:2760;width:10;height:20" coordorigin="3639,2760" coordsize="10,20">
              <v:shape style="position:absolute;left:3639;top:2760;width:10;height:20" coordorigin="3639,2760" coordsize="10,20" path="m3639,2780l3648,2780,3648,2760,3639,2760,3639,2780xe" filled="true" fillcolor="#000000" stroked="false">
                <v:path arrowok="t"/>
                <v:fill type="solid"/>
              </v:shape>
            </v:group>
            <v:group style="position:absolute;left:3639;top:2780;width:10;height:20" coordorigin="3639,2780" coordsize="10,20">
              <v:shape style="position:absolute;left:3639;top:2780;width:10;height:20" coordorigin="3639,2780" coordsize="10,20" path="m3639,2799l3648,2799,3648,2780,3639,2780,3639,2799xe" filled="true" fillcolor="#000000" stroked="false">
                <v:path arrowok="t"/>
                <v:fill type="solid"/>
              </v:shape>
            </v:group>
            <v:group style="position:absolute;left:3639;top:2799;width:10;height:20" coordorigin="3639,2799" coordsize="10,20">
              <v:shape style="position:absolute;left:3639;top:2799;width:10;height:20" coordorigin="3639,2799" coordsize="10,20" path="m3639,2818l3648,2818,3648,2799,3639,2799,3639,2818xe" filled="true" fillcolor="#000000" stroked="false">
                <v:path arrowok="t"/>
                <v:fill type="solid"/>
              </v:shape>
            </v:group>
            <v:group style="position:absolute;left:3639;top:2818;width:10;height:20" coordorigin="3639,2818" coordsize="10,20">
              <v:shape style="position:absolute;left:3639;top:2818;width:10;height:20" coordorigin="3639,2818" coordsize="10,20" path="m3639,2837l3648,2837,3648,2818,3639,2818,3639,2837xe" filled="true" fillcolor="#000000" stroked="false">
                <v:path arrowok="t"/>
                <v:fill type="solid"/>
              </v:shape>
            </v:group>
            <v:group style="position:absolute;left:3639;top:2837;width:10;height:20" coordorigin="3639,2837" coordsize="10,20">
              <v:shape style="position:absolute;left:3639;top:2837;width:10;height:20" coordorigin="3639,2837" coordsize="10,20" path="m3639,2856l3648,2856,3648,2837,3639,2837,3639,2856xe" filled="true" fillcolor="#000000" stroked="false">
                <v:path arrowok="t"/>
                <v:fill type="solid"/>
              </v:shape>
            </v:group>
            <v:group style="position:absolute;left:3639;top:2864;width:10;height:2" coordorigin="3639,2864" coordsize="10,2">
              <v:shape style="position:absolute;left:3639;top:2864;width:10;height:2" coordorigin="3639,2864" coordsize="10,0" path="m3639,2864l3648,2864e" filled="false" stroked="true" strokeweight=".72pt" strokecolor="#000000">
                <v:path arrowok="t"/>
              </v:shape>
            </v:group>
            <v:group style="position:absolute;left:4491;top:2472;width:10;height:20" coordorigin="4491,2472" coordsize="10,20">
              <v:shape style="position:absolute;left:4491;top:2472;width:10;height:20" coordorigin="4491,2472" coordsize="10,20" path="m4491,2492l4501,2492,4501,2472,4491,2472,4491,2492xe" filled="true" fillcolor="#000000" stroked="false">
                <v:path arrowok="t"/>
                <v:fill type="solid"/>
              </v:shape>
            </v:group>
            <v:group style="position:absolute;left:4491;top:2492;width:10;height:20" coordorigin="4491,2492" coordsize="10,20">
              <v:shape style="position:absolute;left:4491;top:2492;width:10;height:20" coordorigin="4491,2492" coordsize="10,20" path="m4491,2511l4501,2511,4501,2492,4491,2492,4491,2511xe" filled="true" fillcolor="#000000" stroked="false">
                <v:path arrowok="t"/>
                <v:fill type="solid"/>
              </v:shape>
            </v:group>
            <v:group style="position:absolute;left:4491;top:2511;width:10;height:20" coordorigin="4491,2511" coordsize="10,20">
              <v:shape style="position:absolute;left:4491;top:2511;width:10;height:20" coordorigin="4491,2511" coordsize="10,20" path="m4491,2530l4501,2530,4501,2511,4491,2511,4491,2530xe" filled="true" fillcolor="#000000" stroked="false">
                <v:path arrowok="t"/>
                <v:fill type="solid"/>
              </v:shape>
            </v:group>
            <v:group style="position:absolute;left:4491;top:2530;width:10;height:20" coordorigin="4491,2530" coordsize="10,20">
              <v:shape style="position:absolute;left:4491;top:2530;width:10;height:20" coordorigin="4491,2530" coordsize="10,20" path="m4491,2549l4501,2549,4501,2530,4491,2530,4491,2549xe" filled="true" fillcolor="#000000" stroked="false">
                <v:path arrowok="t"/>
                <v:fill type="solid"/>
              </v:shape>
            </v:group>
            <v:group style="position:absolute;left:4491;top:2549;width:10;height:20" coordorigin="4491,2549" coordsize="10,20">
              <v:shape style="position:absolute;left:4491;top:2549;width:10;height:20" coordorigin="4491,2549" coordsize="10,20" path="m4491,2568l4501,2568,4501,2549,4491,2549,4491,2568xe" filled="true" fillcolor="#000000" stroked="false">
                <v:path arrowok="t"/>
                <v:fill type="solid"/>
              </v:shape>
            </v:group>
            <v:group style="position:absolute;left:4491;top:2568;width:10;height:20" coordorigin="4491,2568" coordsize="10,20">
              <v:shape style="position:absolute;left:4491;top:2568;width:10;height:20" coordorigin="4491,2568" coordsize="10,20" path="m4491,2588l4501,2588,4501,2568,4491,2568,4491,2588xe" filled="true" fillcolor="#000000" stroked="false">
                <v:path arrowok="t"/>
                <v:fill type="solid"/>
              </v:shape>
            </v:group>
            <v:group style="position:absolute;left:4491;top:2588;width:10;height:20" coordorigin="4491,2588" coordsize="10,20">
              <v:shape style="position:absolute;left:4491;top:2588;width:10;height:20" coordorigin="4491,2588" coordsize="10,20" path="m4491,2607l4501,2607,4501,2588,4491,2588,4491,2607xe" filled="true" fillcolor="#000000" stroked="false">
                <v:path arrowok="t"/>
                <v:fill type="solid"/>
              </v:shape>
            </v:group>
            <v:group style="position:absolute;left:4491;top:2607;width:10;height:20" coordorigin="4491,2607" coordsize="10,20">
              <v:shape style="position:absolute;left:4491;top:2607;width:10;height:20" coordorigin="4491,2607" coordsize="10,20" path="m4491,2626l4501,2626,4501,2607,4491,2607,4491,2626xe" filled="true" fillcolor="#000000" stroked="false">
                <v:path arrowok="t"/>
                <v:fill type="solid"/>
              </v:shape>
            </v:group>
            <v:group style="position:absolute;left:4491;top:2626;width:10;height:20" coordorigin="4491,2626" coordsize="10,20">
              <v:shape style="position:absolute;left:4491;top:2626;width:10;height:20" coordorigin="4491,2626" coordsize="10,20" path="m4491,2645l4501,2645,4501,2626,4491,2626,4491,2645xe" filled="true" fillcolor="#000000" stroked="false">
                <v:path arrowok="t"/>
                <v:fill type="solid"/>
              </v:shape>
            </v:group>
            <v:group style="position:absolute;left:4491;top:2645;width:10;height:20" coordorigin="4491,2645" coordsize="10,20">
              <v:shape style="position:absolute;left:4491;top:2645;width:10;height:20" coordorigin="4491,2645" coordsize="10,20" path="m4491,2664l4501,2664,4501,2645,4491,2645,4491,2664xe" filled="true" fillcolor="#000000" stroked="false">
                <v:path arrowok="t"/>
                <v:fill type="solid"/>
              </v:shape>
            </v:group>
            <v:group style="position:absolute;left:4491;top:2664;width:10;height:20" coordorigin="4491,2664" coordsize="10,20">
              <v:shape style="position:absolute;left:4491;top:2664;width:10;height:20" coordorigin="4491,2664" coordsize="10,20" path="m4491,2684l4501,2684,4501,2664,4491,2664,4491,2684xe" filled="true" fillcolor="#000000" stroked="false">
                <v:path arrowok="t"/>
                <v:fill type="solid"/>
              </v:shape>
            </v:group>
            <v:group style="position:absolute;left:4491;top:2684;width:10;height:20" coordorigin="4491,2684" coordsize="10,20">
              <v:shape style="position:absolute;left:4491;top:2684;width:10;height:20" coordorigin="4491,2684" coordsize="10,20" path="m4491,2703l4501,2703,4501,2684,4491,2684,4491,2703xe" filled="true" fillcolor="#000000" stroked="false">
                <v:path arrowok="t"/>
                <v:fill type="solid"/>
              </v:shape>
            </v:group>
            <v:group style="position:absolute;left:4491;top:2703;width:10;height:20" coordorigin="4491,2703" coordsize="10,20">
              <v:shape style="position:absolute;left:4491;top:2703;width:10;height:20" coordorigin="4491,2703" coordsize="10,20" path="m4491,2722l4501,2722,4501,2703,4491,2703,4491,2722xe" filled="true" fillcolor="#000000" stroked="false">
                <v:path arrowok="t"/>
                <v:fill type="solid"/>
              </v:shape>
            </v:group>
            <v:group style="position:absolute;left:4491;top:2722;width:10;height:20" coordorigin="4491,2722" coordsize="10,20">
              <v:shape style="position:absolute;left:4491;top:2722;width:10;height:20" coordorigin="4491,2722" coordsize="10,20" path="m4491,2741l4501,2741,4501,2722,4491,2722,4491,2741xe" filled="true" fillcolor="#000000" stroked="false">
                <v:path arrowok="t"/>
                <v:fill type="solid"/>
              </v:shape>
            </v:group>
            <v:group style="position:absolute;left:4491;top:2741;width:10;height:20" coordorigin="4491,2741" coordsize="10,20">
              <v:shape style="position:absolute;left:4491;top:2741;width:10;height:20" coordorigin="4491,2741" coordsize="10,20" path="m4491,2760l4501,2760,4501,2741,4491,2741,4491,2760xe" filled="true" fillcolor="#000000" stroked="false">
                <v:path arrowok="t"/>
                <v:fill type="solid"/>
              </v:shape>
            </v:group>
            <v:group style="position:absolute;left:4491;top:2760;width:10;height:20" coordorigin="4491,2760" coordsize="10,20">
              <v:shape style="position:absolute;left:4491;top:2760;width:10;height:20" coordorigin="4491,2760" coordsize="10,20" path="m4491,2780l4501,2780,4501,2760,4491,2760,4491,2780xe" filled="true" fillcolor="#000000" stroked="false">
                <v:path arrowok="t"/>
                <v:fill type="solid"/>
              </v:shape>
            </v:group>
            <v:group style="position:absolute;left:4491;top:2780;width:10;height:20" coordorigin="4491,2780" coordsize="10,20">
              <v:shape style="position:absolute;left:4491;top:2780;width:10;height:20" coordorigin="4491,2780" coordsize="10,20" path="m4491,2799l4501,2799,4501,2780,4491,2780,4491,2799xe" filled="true" fillcolor="#000000" stroked="false">
                <v:path arrowok="t"/>
                <v:fill type="solid"/>
              </v:shape>
            </v:group>
            <v:group style="position:absolute;left:4491;top:2799;width:10;height:20" coordorigin="4491,2799" coordsize="10,20">
              <v:shape style="position:absolute;left:4491;top:2799;width:10;height:20" coordorigin="4491,2799" coordsize="10,20" path="m4491,2818l4501,2818,4501,2799,4491,2799,4491,2818xe" filled="true" fillcolor="#000000" stroked="false">
                <v:path arrowok="t"/>
                <v:fill type="solid"/>
              </v:shape>
            </v:group>
            <v:group style="position:absolute;left:4491;top:2818;width:10;height:20" coordorigin="4491,2818" coordsize="10,20">
              <v:shape style="position:absolute;left:4491;top:2818;width:10;height:20" coordorigin="4491,2818" coordsize="10,20" path="m4491,2837l4501,2837,4501,2818,4491,2818,4491,2837xe" filled="true" fillcolor="#000000" stroked="false">
                <v:path arrowok="t"/>
                <v:fill type="solid"/>
              </v:shape>
            </v:group>
            <v:group style="position:absolute;left:4491;top:2837;width:10;height:20" coordorigin="4491,2837" coordsize="10,20">
              <v:shape style="position:absolute;left:4491;top:2837;width:10;height:20" coordorigin="4491,2837" coordsize="10,20" path="m4491,2856l4501,2856,4501,2837,4491,2837,4491,2856xe" filled="true" fillcolor="#000000" stroked="false">
                <v:path arrowok="t"/>
                <v:fill type="solid"/>
              </v:shape>
            </v:group>
            <v:group style="position:absolute;left:4491;top:2864;width:10;height:2" coordorigin="4491,2864" coordsize="10,2">
              <v:shape style="position:absolute;left:4491;top:2864;width:10;height:2" coordorigin="4491,2864" coordsize="10,0" path="m4491,2864l4501,2864e" filled="false" stroked="true" strokeweight=".72pt" strokecolor="#000000">
                <v:path arrowok="t"/>
              </v:shape>
            </v:group>
            <v:group style="position:absolute;left:5329;top:2472;width:10;height:20" coordorigin="5329,2472" coordsize="10,20">
              <v:shape style="position:absolute;left:5329;top:2472;width:10;height:20" coordorigin="5329,2472" coordsize="10,20" path="m5329,2492l5339,2492,5339,2472,5329,2472,5329,2492xe" filled="true" fillcolor="#000000" stroked="false">
                <v:path arrowok="t"/>
                <v:fill type="solid"/>
              </v:shape>
            </v:group>
            <v:group style="position:absolute;left:5329;top:2492;width:10;height:20" coordorigin="5329,2492" coordsize="10,20">
              <v:shape style="position:absolute;left:5329;top:2492;width:10;height:20" coordorigin="5329,2492" coordsize="10,20" path="m5329,2511l5339,2511,5339,2492,5329,2492,5329,2511xe" filled="true" fillcolor="#000000" stroked="false">
                <v:path arrowok="t"/>
                <v:fill type="solid"/>
              </v:shape>
            </v:group>
            <v:group style="position:absolute;left:5329;top:2511;width:10;height:20" coordorigin="5329,2511" coordsize="10,20">
              <v:shape style="position:absolute;left:5329;top:2511;width:10;height:20" coordorigin="5329,2511" coordsize="10,20" path="m5329,2530l5339,2530,5339,2511,5329,2511,5329,2530xe" filled="true" fillcolor="#000000" stroked="false">
                <v:path arrowok="t"/>
                <v:fill type="solid"/>
              </v:shape>
            </v:group>
            <v:group style="position:absolute;left:5329;top:2530;width:10;height:20" coordorigin="5329,2530" coordsize="10,20">
              <v:shape style="position:absolute;left:5329;top:2530;width:10;height:20" coordorigin="5329,2530" coordsize="10,20" path="m5329,2549l5339,2549,5339,2530,5329,2530,5329,2549xe" filled="true" fillcolor="#000000" stroked="false">
                <v:path arrowok="t"/>
                <v:fill type="solid"/>
              </v:shape>
            </v:group>
            <v:group style="position:absolute;left:5329;top:2549;width:10;height:20" coordorigin="5329,2549" coordsize="10,20">
              <v:shape style="position:absolute;left:5329;top:2549;width:10;height:20" coordorigin="5329,2549" coordsize="10,20" path="m5329,2568l5339,2568,5339,2549,5329,2549,5329,2568xe" filled="true" fillcolor="#000000" stroked="false">
                <v:path arrowok="t"/>
                <v:fill type="solid"/>
              </v:shape>
            </v:group>
            <v:group style="position:absolute;left:5329;top:2568;width:10;height:20" coordorigin="5329,2568" coordsize="10,20">
              <v:shape style="position:absolute;left:5329;top:2568;width:10;height:20" coordorigin="5329,2568" coordsize="10,20" path="m5329,2588l5339,2588,5339,2568,5329,2568,5329,2588xe" filled="true" fillcolor="#000000" stroked="false">
                <v:path arrowok="t"/>
                <v:fill type="solid"/>
              </v:shape>
            </v:group>
            <v:group style="position:absolute;left:5329;top:2588;width:10;height:20" coordorigin="5329,2588" coordsize="10,20">
              <v:shape style="position:absolute;left:5329;top:2588;width:10;height:20" coordorigin="5329,2588" coordsize="10,20" path="m5329,2607l5339,2607,5339,2588,5329,2588,5329,2607xe" filled="true" fillcolor="#000000" stroked="false">
                <v:path arrowok="t"/>
                <v:fill type="solid"/>
              </v:shape>
            </v:group>
            <v:group style="position:absolute;left:5329;top:2607;width:10;height:20" coordorigin="5329,2607" coordsize="10,20">
              <v:shape style="position:absolute;left:5329;top:2607;width:10;height:20" coordorigin="5329,2607" coordsize="10,20" path="m5329,2626l5339,2626,5339,2607,5329,2607,5329,2626xe" filled="true" fillcolor="#000000" stroked="false">
                <v:path arrowok="t"/>
                <v:fill type="solid"/>
              </v:shape>
            </v:group>
            <v:group style="position:absolute;left:5329;top:2626;width:10;height:20" coordorigin="5329,2626" coordsize="10,20">
              <v:shape style="position:absolute;left:5329;top:2626;width:10;height:20" coordorigin="5329,2626" coordsize="10,20" path="m5329,2645l5339,2645,5339,2626,5329,2626,5329,2645xe" filled="true" fillcolor="#000000" stroked="false">
                <v:path arrowok="t"/>
                <v:fill type="solid"/>
              </v:shape>
            </v:group>
            <v:group style="position:absolute;left:5329;top:2645;width:10;height:20" coordorigin="5329,2645" coordsize="10,20">
              <v:shape style="position:absolute;left:5329;top:2645;width:10;height:20" coordorigin="5329,2645" coordsize="10,20" path="m5329,2664l5339,2664,5339,2645,5329,2645,5329,2664xe" filled="true" fillcolor="#000000" stroked="false">
                <v:path arrowok="t"/>
                <v:fill type="solid"/>
              </v:shape>
            </v:group>
            <v:group style="position:absolute;left:5329;top:2664;width:10;height:20" coordorigin="5329,2664" coordsize="10,20">
              <v:shape style="position:absolute;left:5329;top:2664;width:10;height:20" coordorigin="5329,2664" coordsize="10,20" path="m5329,2684l5339,2684,5339,2664,5329,2664,5329,2684xe" filled="true" fillcolor="#000000" stroked="false">
                <v:path arrowok="t"/>
                <v:fill type="solid"/>
              </v:shape>
            </v:group>
            <v:group style="position:absolute;left:5329;top:2684;width:10;height:20" coordorigin="5329,2684" coordsize="10,20">
              <v:shape style="position:absolute;left:5329;top:2684;width:10;height:20" coordorigin="5329,2684" coordsize="10,20" path="m5329,2703l5339,2703,5339,2684,5329,2684,5329,2703xe" filled="true" fillcolor="#000000" stroked="false">
                <v:path arrowok="t"/>
                <v:fill type="solid"/>
              </v:shape>
            </v:group>
            <v:group style="position:absolute;left:5329;top:2703;width:10;height:20" coordorigin="5329,2703" coordsize="10,20">
              <v:shape style="position:absolute;left:5329;top:2703;width:10;height:20" coordorigin="5329,2703" coordsize="10,20" path="m5329,2722l5339,2722,5339,2703,5329,2703,5329,2722xe" filled="true" fillcolor="#000000" stroked="false">
                <v:path arrowok="t"/>
                <v:fill type="solid"/>
              </v:shape>
            </v:group>
            <v:group style="position:absolute;left:5329;top:2722;width:10;height:20" coordorigin="5329,2722" coordsize="10,20">
              <v:shape style="position:absolute;left:5329;top:2722;width:10;height:20" coordorigin="5329,2722" coordsize="10,20" path="m5329,2741l5339,2741,5339,2722,5329,2722,5329,2741xe" filled="true" fillcolor="#000000" stroked="false">
                <v:path arrowok="t"/>
                <v:fill type="solid"/>
              </v:shape>
            </v:group>
            <v:group style="position:absolute;left:5329;top:2741;width:10;height:20" coordorigin="5329,2741" coordsize="10,20">
              <v:shape style="position:absolute;left:5329;top:2741;width:10;height:20" coordorigin="5329,2741" coordsize="10,20" path="m5329,2760l5339,2760,5339,2741,5329,2741,5329,2760xe" filled="true" fillcolor="#000000" stroked="false">
                <v:path arrowok="t"/>
                <v:fill type="solid"/>
              </v:shape>
            </v:group>
            <v:group style="position:absolute;left:5329;top:2760;width:10;height:20" coordorigin="5329,2760" coordsize="10,20">
              <v:shape style="position:absolute;left:5329;top:2760;width:10;height:20" coordorigin="5329,2760" coordsize="10,20" path="m5329,2780l5339,2780,5339,2760,5329,2760,5329,2780xe" filled="true" fillcolor="#000000" stroked="false">
                <v:path arrowok="t"/>
                <v:fill type="solid"/>
              </v:shape>
            </v:group>
            <v:group style="position:absolute;left:5329;top:2780;width:10;height:20" coordorigin="5329,2780" coordsize="10,20">
              <v:shape style="position:absolute;left:5329;top:2780;width:10;height:20" coordorigin="5329,2780" coordsize="10,20" path="m5329,2799l5339,2799,5339,2780,5329,2780,5329,2799xe" filled="true" fillcolor="#000000" stroked="false">
                <v:path arrowok="t"/>
                <v:fill type="solid"/>
              </v:shape>
            </v:group>
            <v:group style="position:absolute;left:5329;top:2799;width:10;height:20" coordorigin="5329,2799" coordsize="10,20">
              <v:shape style="position:absolute;left:5329;top:2799;width:10;height:20" coordorigin="5329,2799" coordsize="10,20" path="m5329,2818l5339,2818,5339,2799,5329,2799,5329,2818xe" filled="true" fillcolor="#000000" stroked="false">
                <v:path arrowok="t"/>
                <v:fill type="solid"/>
              </v:shape>
            </v:group>
            <v:group style="position:absolute;left:5329;top:2818;width:10;height:20" coordorigin="5329,2818" coordsize="10,20">
              <v:shape style="position:absolute;left:5329;top:2818;width:10;height:20" coordorigin="5329,2818" coordsize="10,20" path="m5329,2837l5339,2837,5339,2818,5329,2818,5329,2837xe" filled="true" fillcolor="#000000" stroked="false">
                <v:path arrowok="t"/>
                <v:fill type="solid"/>
              </v:shape>
            </v:group>
            <v:group style="position:absolute;left:5329;top:2837;width:10;height:20" coordorigin="5329,2837" coordsize="10,20">
              <v:shape style="position:absolute;left:5329;top:2837;width:10;height:20" coordorigin="5329,2837" coordsize="10,20" path="m5329,2856l5339,2856,5339,2837,5329,2837,5329,2856xe" filled="true" fillcolor="#000000" stroked="false">
                <v:path arrowok="t"/>
                <v:fill type="solid"/>
              </v:shape>
            </v:group>
            <v:group style="position:absolute;left:5329;top:2864;width:10;height:2" coordorigin="5329,2864" coordsize="10,2">
              <v:shape style="position:absolute;left:5329;top:2864;width:10;height:2" coordorigin="5329,2864" coordsize="10,0" path="m5329,2864l5339,2864e" filled="false" stroked="true" strokeweight=".72pt" strokecolor="#000000">
                <v:path arrowok="t"/>
              </v:shape>
            </v:group>
            <v:group style="position:absolute;left:5895;top:2472;width:10;height:20" coordorigin="5895,2472" coordsize="10,20">
              <v:shape style="position:absolute;left:5895;top:2472;width:10;height:20" coordorigin="5895,2472" coordsize="10,20" path="m5895,2492l5905,2492,5905,2472,5895,2472,5895,2492xe" filled="true" fillcolor="#000000" stroked="false">
                <v:path arrowok="t"/>
                <v:fill type="solid"/>
              </v:shape>
            </v:group>
            <v:group style="position:absolute;left:5895;top:2492;width:10;height:20" coordorigin="5895,2492" coordsize="10,20">
              <v:shape style="position:absolute;left:5895;top:2492;width:10;height:20" coordorigin="5895,2492" coordsize="10,20" path="m5895,2511l5905,2511,5905,2492,5895,2492,5895,2511xe" filled="true" fillcolor="#000000" stroked="false">
                <v:path arrowok="t"/>
                <v:fill type="solid"/>
              </v:shape>
            </v:group>
            <v:group style="position:absolute;left:5895;top:2511;width:10;height:20" coordorigin="5895,2511" coordsize="10,20">
              <v:shape style="position:absolute;left:5895;top:2511;width:10;height:20" coordorigin="5895,2511" coordsize="10,20" path="m5895,2530l5905,2530,5905,2511,5895,2511,5895,2530xe" filled="true" fillcolor="#000000" stroked="false">
                <v:path arrowok="t"/>
                <v:fill type="solid"/>
              </v:shape>
            </v:group>
            <v:group style="position:absolute;left:5895;top:2530;width:10;height:20" coordorigin="5895,2530" coordsize="10,20">
              <v:shape style="position:absolute;left:5895;top:2530;width:10;height:20" coordorigin="5895,2530" coordsize="10,20" path="m5895,2549l5905,2549,5905,2530,5895,2530,5895,2549xe" filled="true" fillcolor="#000000" stroked="false">
                <v:path arrowok="t"/>
                <v:fill type="solid"/>
              </v:shape>
            </v:group>
            <v:group style="position:absolute;left:5895;top:2549;width:10;height:20" coordorigin="5895,2549" coordsize="10,20">
              <v:shape style="position:absolute;left:5895;top:2549;width:10;height:20" coordorigin="5895,2549" coordsize="10,20" path="m5895,2568l5905,2568,5905,2549,5895,2549,5895,2568xe" filled="true" fillcolor="#000000" stroked="false">
                <v:path arrowok="t"/>
                <v:fill type="solid"/>
              </v:shape>
            </v:group>
            <v:group style="position:absolute;left:5895;top:2568;width:10;height:20" coordorigin="5895,2568" coordsize="10,20">
              <v:shape style="position:absolute;left:5895;top:2568;width:10;height:20" coordorigin="5895,2568" coordsize="10,20" path="m5895,2588l5905,2588,5905,2568,5895,2568,5895,2588xe" filled="true" fillcolor="#000000" stroked="false">
                <v:path arrowok="t"/>
                <v:fill type="solid"/>
              </v:shape>
            </v:group>
            <v:group style="position:absolute;left:5895;top:2588;width:10;height:20" coordorigin="5895,2588" coordsize="10,20">
              <v:shape style="position:absolute;left:5895;top:2588;width:10;height:20" coordorigin="5895,2588" coordsize="10,20" path="m5895,2607l5905,2607,5905,2588,5895,2588,5895,2607xe" filled="true" fillcolor="#000000" stroked="false">
                <v:path arrowok="t"/>
                <v:fill type="solid"/>
              </v:shape>
            </v:group>
            <v:group style="position:absolute;left:5895;top:2607;width:10;height:20" coordorigin="5895,2607" coordsize="10,20">
              <v:shape style="position:absolute;left:5895;top:2607;width:10;height:20" coordorigin="5895,2607" coordsize="10,20" path="m5895,2626l5905,2626,5905,2607,5895,2607,5895,2626xe" filled="true" fillcolor="#000000" stroked="false">
                <v:path arrowok="t"/>
                <v:fill type="solid"/>
              </v:shape>
            </v:group>
            <v:group style="position:absolute;left:5895;top:2626;width:10;height:20" coordorigin="5895,2626" coordsize="10,20">
              <v:shape style="position:absolute;left:5895;top:2626;width:10;height:20" coordorigin="5895,2626" coordsize="10,20" path="m5895,2645l5905,2645,5905,2626,5895,2626,5895,2645xe" filled="true" fillcolor="#000000" stroked="false">
                <v:path arrowok="t"/>
                <v:fill type="solid"/>
              </v:shape>
            </v:group>
            <v:group style="position:absolute;left:5895;top:2645;width:10;height:20" coordorigin="5895,2645" coordsize="10,20">
              <v:shape style="position:absolute;left:5895;top:2645;width:10;height:20" coordorigin="5895,2645" coordsize="10,20" path="m5895,2664l5905,2664,5905,2645,5895,2645,5895,2664xe" filled="true" fillcolor="#000000" stroked="false">
                <v:path arrowok="t"/>
                <v:fill type="solid"/>
              </v:shape>
            </v:group>
            <v:group style="position:absolute;left:5895;top:2664;width:10;height:20" coordorigin="5895,2664" coordsize="10,20">
              <v:shape style="position:absolute;left:5895;top:2664;width:10;height:20" coordorigin="5895,2664" coordsize="10,20" path="m5895,2684l5905,2684,5905,2664,5895,2664,5895,2684xe" filled="true" fillcolor="#000000" stroked="false">
                <v:path arrowok="t"/>
                <v:fill type="solid"/>
              </v:shape>
            </v:group>
            <v:group style="position:absolute;left:5895;top:2684;width:10;height:20" coordorigin="5895,2684" coordsize="10,20">
              <v:shape style="position:absolute;left:5895;top:2684;width:10;height:20" coordorigin="5895,2684" coordsize="10,20" path="m5895,2703l5905,2703,5905,2684,5895,2684,5895,2703xe" filled="true" fillcolor="#000000" stroked="false">
                <v:path arrowok="t"/>
                <v:fill type="solid"/>
              </v:shape>
            </v:group>
            <v:group style="position:absolute;left:5895;top:2703;width:10;height:20" coordorigin="5895,2703" coordsize="10,20">
              <v:shape style="position:absolute;left:5895;top:2703;width:10;height:20" coordorigin="5895,2703" coordsize="10,20" path="m5895,2722l5905,2722,5905,2703,5895,2703,5895,2722xe" filled="true" fillcolor="#000000" stroked="false">
                <v:path arrowok="t"/>
                <v:fill type="solid"/>
              </v:shape>
            </v:group>
            <v:group style="position:absolute;left:5895;top:2722;width:10;height:20" coordorigin="5895,2722" coordsize="10,20">
              <v:shape style="position:absolute;left:5895;top:2722;width:10;height:20" coordorigin="5895,2722" coordsize="10,20" path="m5895,2741l5905,2741,5905,2722,5895,2722,5895,2741xe" filled="true" fillcolor="#000000" stroked="false">
                <v:path arrowok="t"/>
                <v:fill type="solid"/>
              </v:shape>
            </v:group>
            <v:group style="position:absolute;left:5895;top:2741;width:10;height:20" coordorigin="5895,2741" coordsize="10,20">
              <v:shape style="position:absolute;left:5895;top:2741;width:10;height:20" coordorigin="5895,2741" coordsize="10,20" path="m5895,2760l5905,2760,5905,2741,5895,2741,5895,2760xe" filled="true" fillcolor="#000000" stroked="false">
                <v:path arrowok="t"/>
                <v:fill type="solid"/>
              </v:shape>
            </v:group>
            <v:group style="position:absolute;left:5895;top:2760;width:10;height:20" coordorigin="5895,2760" coordsize="10,20">
              <v:shape style="position:absolute;left:5895;top:2760;width:10;height:20" coordorigin="5895,2760" coordsize="10,20" path="m5895,2780l5905,2780,5905,2760,5895,2760,5895,2780xe" filled="true" fillcolor="#000000" stroked="false">
                <v:path arrowok="t"/>
                <v:fill type="solid"/>
              </v:shape>
            </v:group>
            <v:group style="position:absolute;left:5895;top:2780;width:10;height:20" coordorigin="5895,2780" coordsize="10,20">
              <v:shape style="position:absolute;left:5895;top:2780;width:10;height:20" coordorigin="5895,2780" coordsize="10,20" path="m5895,2799l5905,2799,5905,2780,5895,2780,5895,2799xe" filled="true" fillcolor="#000000" stroked="false">
                <v:path arrowok="t"/>
                <v:fill type="solid"/>
              </v:shape>
            </v:group>
            <v:group style="position:absolute;left:5895;top:2799;width:10;height:20" coordorigin="5895,2799" coordsize="10,20">
              <v:shape style="position:absolute;left:5895;top:2799;width:10;height:20" coordorigin="5895,2799" coordsize="10,20" path="m5895,2818l5905,2818,5905,2799,5895,2799,5895,2818xe" filled="true" fillcolor="#000000" stroked="false">
                <v:path arrowok="t"/>
                <v:fill type="solid"/>
              </v:shape>
            </v:group>
            <v:group style="position:absolute;left:5895;top:2818;width:10;height:20" coordorigin="5895,2818" coordsize="10,20">
              <v:shape style="position:absolute;left:5895;top:2818;width:10;height:20" coordorigin="5895,2818" coordsize="10,20" path="m5895,2837l5905,2837,5905,2818,5895,2818,5895,2837xe" filled="true" fillcolor="#000000" stroked="false">
                <v:path arrowok="t"/>
                <v:fill type="solid"/>
              </v:shape>
            </v:group>
            <v:group style="position:absolute;left:5895;top:2837;width:10;height:20" coordorigin="5895,2837" coordsize="10,20">
              <v:shape style="position:absolute;left:5895;top:2837;width:10;height:20" coordorigin="5895,2837" coordsize="10,20" path="m5895,2856l5905,2856,5905,2837,5895,2837,5895,2856xe" filled="true" fillcolor="#000000" stroked="false">
                <v:path arrowok="t"/>
                <v:fill type="solid"/>
              </v:shape>
            </v:group>
            <v:group style="position:absolute;left:5895;top:2864;width:10;height:2" coordorigin="5895,2864" coordsize="10,2">
              <v:shape style="position:absolute;left:5895;top:2864;width:10;height:2" coordorigin="5895,2864" coordsize="10,0" path="m5895,2864l5905,2864e" filled="false" stroked="true" strokeweight=".72pt" strokecolor="#000000">
                <v:path arrowok="t"/>
              </v:shape>
            </v:group>
            <v:group style="position:absolute;left:6887;top:2472;width:10;height:20" coordorigin="6887,2472" coordsize="10,20">
              <v:shape style="position:absolute;left:6887;top:2472;width:10;height:20" coordorigin="6887,2472" coordsize="10,20" path="m6887,2492l6897,2492,6897,2472,6887,2472,6887,2492xe" filled="true" fillcolor="#000000" stroked="false">
                <v:path arrowok="t"/>
                <v:fill type="solid"/>
              </v:shape>
            </v:group>
            <v:group style="position:absolute;left:6887;top:2492;width:10;height:20" coordorigin="6887,2492" coordsize="10,20">
              <v:shape style="position:absolute;left:6887;top:2492;width:10;height:20" coordorigin="6887,2492" coordsize="10,20" path="m6887,2511l6897,2511,6897,2492,6887,2492,6887,2511xe" filled="true" fillcolor="#000000" stroked="false">
                <v:path arrowok="t"/>
                <v:fill type="solid"/>
              </v:shape>
            </v:group>
            <v:group style="position:absolute;left:6887;top:2511;width:10;height:20" coordorigin="6887,2511" coordsize="10,20">
              <v:shape style="position:absolute;left:6887;top:2511;width:10;height:20" coordorigin="6887,2511" coordsize="10,20" path="m6887,2530l6897,2530,6897,2511,6887,2511,6887,2530xe" filled="true" fillcolor="#000000" stroked="false">
                <v:path arrowok="t"/>
                <v:fill type="solid"/>
              </v:shape>
            </v:group>
            <v:group style="position:absolute;left:6887;top:2530;width:10;height:20" coordorigin="6887,2530" coordsize="10,20">
              <v:shape style="position:absolute;left:6887;top:2530;width:10;height:20" coordorigin="6887,2530" coordsize="10,20" path="m6887,2549l6897,2549,6897,2530,6887,2530,6887,2549xe" filled="true" fillcolor="#000000" stroked="false">
                <v:path arrowok="t"/>
                <v:fill type="solid"/>
              </v:shape>
            </v:group>
            <v:group style="position:absolute;left:6887;top:2549;width:10;height:20" coordorigin="6887,2549" coordsize="10,20">
              <v:shape style="position:absolute;left:6887;top:2549;width:10;height:20" coordorigin="6887,2549" coordsize="10,20" path="m6887,2568l6897,2568,6897,2549,6887,2549,6887,2568xe" filled="true" fillcolor="#000000" stroked="false">
                <v:path arrowok="t"/>
                <v:fill type="solid"/>
              </v:shape>
            </v:group>
            <v:group style="position:absolute;left:6887;top:2568;width:10;height:20" coordorigin="6887,2568" coordsize="10,20">
              <v:shape style="position:absolute;left:6887;top:2568;width:10;height:20" coordorigin="6887,2568" coordsize="10,20" path="m6887,2588l6897,2588,6897,2568,6887,2568,6887,2588xe" filled="true" fillcolor="#000000" stroked="false">
                <v:path arrowok="t"/>
                <v:fill type="solid"/>
              </v:shape>
            </v:group>
            <v:group style="position:absolute;left:6887;top:2588;width:10;height:20" coordorigin="6887,2588" coordsize="10,20">
              <v:shape style="position:absolute;left:6887;top:2588;width:10;height:20" coordorigin="6887,2588" coordsize="10,20" path="m6887,2607l6897,2607,6897,2588,6887,2588,6887,2607xe" filled="true" fillcolor="#000000" stroked="false">
                <v:path arrowok="t"/>
                <v:fill type="solid"/>
              </v:shape>
            </v:group>
            <v:group style="position:absolute;left:6887;top:2607;width:10;height:20" coordorigin="6887,2607" coordsize="10,20">
              <v:shape style="position:absolute;left:6887;top:2607;width:10;height:20" coordorigin="6887,2607" coordsize="10,20" path="m6887,2626l6897,2626,6897,2607,6887,2607,6887,2626xe" filled="true" fillcolor="#000000" stroked="false">
                <v:path arrowok="t"/>
                <v:fill type="solid"/>
              </v:shape>
            </v:group>
            <v:group style="position:absolute;left:6887;top:2626;width:10;height:20" coordorigin="6887,2626" coordsize="10,20">
              <v:shape style="position:absolute;left:6887;top:2626;width:10;height:20" coordorigin="6887,2626" coordsize="10,20" path="m6887,2645l6897,2645,6897,2626,6887,2626,6887,2645xe" filled="true" fillcolor="#000000" stroked="false">
                <v:path arrowok="t"/>
                <v:fill type="solid"/>
              </v:shape>
            </v:group>
            <v:group style="position:absolute;left:6887;top:2645;width:10;height:20" coordorigin="6887,2645" coordsize="10,20">
              <v:shape style="position:absolute;left:6887;top:2645;width:10;height:20" coordorigin="6887,2645" coordsize="10,20" path="m6887,2664l6897,2664,6897,2645,6887,2645,6887,2664xe" filled="true" fillcolor="#000000" stroked="false">
                <v:path arrowok="t"/>
                <v:fill type="solid"/>
              </v:shape>
            </v:group>
            <v:group style="position:absolute;left:6887;top:2664;width:10;height:20" coordorigin="6887,2664" coordsize="10,20">
              <v:shape style="position:absolute;left:6887;top:2664;width:10;height:20" coordorigin="6887,2664" coordsize="10,20" path="m6887,2684l6897,2684,6897,2664,6887,2664,6887,2684xe" filled="true" fillcolor="#000000" stroked="false">
                <v:path arrowok="t"/>
                <v:fill type="solid"/>
              </v:shape>
            </v:group>
            <v:group style="position:absolute;left:6887;top:2684;width:10;height:20" coordorigin="6887,2684" coordsize="10,20">
              <v:shape style="position:absolute;left:6887;top:2684;width:10;height:20" coordorigin="6887,2684" coordsize="10,20" path="m6887,2703l6897,2703,6897,2684,6887,2684,6887,2703xe" filled="true" fillcolor="#000000" stroked="false">
                <v:path arrowok="t"/>
                <v:fill type="solid"/>
              </v:shape>
            </v:group>
            <v:group style="position:absolute;left:6887;top:2703;width:10;height:20" coordorigin="6887,2703" coordsize="10,20">
              <v:shape style="position:absolute;left:6887;top:2703;width:10;height:20" coordorigin="6887,2703" coordsize="10,20" path="m6887,2722l6897,2722,6897,2703,6887,2703,6887,2722xe" filled="true" fillcolor="#000000" stroked="false">
                <v:path arrowok="t"/>
                <v:fill type="solid"/>
              </v:shape>
            </v:group>
            <v:group style="position:absolute;left:6887;top:2722;width:10;height:20" coordorigin="6887,2722" coordsize="10,20">
              <v:shape style="position:absolute;left:6887;top:2722;width:10;height:20" coordorigin="6887,2722" coordsize="10,20" path="m6887,2741l6897,2741,6897,2722,6887,2722,6887,2741xe" filled="true" fillcolor="#000000" stroked="false">
                <v:path arrowok="t"/>
                <v:fill type="solid"/>
              </v:shape>
            </v:group>
            <v:group style="position:absolute;left:6887;top:2741;width:10;height:20" coordorigin="6887,2741" coordsize="10,20">
              <v:shape style="position:absolute;left:6887;top:2741;width:10;height:20" coordorigin="6887,2741" coordsize="10,20" path="m6887,2760l6897,2760,6897,2741,6887,2741,6887,2760xe" filled="true" fillcolor="#000000" stroked="false">
                <v:path arrowok="t"/>
                <v:fill type="solid"/>
              </v:shape>
            </v:group>
            <v:group style="position:absolute;left:6887;top:2760;width:10;height:20" coordorigin="6887,2760" coordsize="10,20">
              <v:shape style="position:absolute;left:6887;top:2760;width:10;height:20" coordorigin="6887,2760" coordsize="10,20" path="m6887,2780l6897,2780,6897,2760,6887,2760,6887,2780xe" filled="true" fillcolor="#000000" stroked="false">
                <v:path arrowok="t"/>
                <v:fill type="solid"/>
              </v:shape>
            </v:group>
            <v:group style="position:absolute;left:6887;top:2780;width:10;height:20" coordorigin="6887,2780" coordsize="10,20">
              <v:shape style="position:absolute;left:6887;top:2780;width:10;height:20" coordorigin="6887,2780" coordsize="10,20" path="m6887,2799l6897,2799,6897,2780,6887,2780,6887,2799xe" filled="true" fillcolor="#000000" stroked="false">
                <v:path arrowok="t"/>
                <v:fill type="solid"/>
              </v:shape>
            </v:group>
            <v:group style="position:absolute;left:6887;top:2799;width:10;height:20" coordorigin="6887,2799" coordsize="10,20">
              <v:shape style="position:absolute;left:6887;top:2799;width:10;height:20" coordorigin="6887,2799" coordsize="10,20" path="m6887,2818l6897,2818,6897,2799,6887,2799,6887,2818xe" filled="true" fillcolor="#000000" stroked="false">
                <v:path arrowok="t"/>
                <v:fill type="solid"/>
              </v:shape>
            </v:group>
            <v:group style="position:absolute;left:6887;top:2818;width:10;height:20" coordorigin="6887,2818" coordsize="10,20">
              <v:shape style="position:absolute;left:6887;top:2818;width:10;height:20" coordorigin="6887,2818" coordsize="10,20" path="m6887,2837l6897,2837,6897,2818,6887,2818,6887,2837xe" filled="true" fillcolor="#000000" stroked="false">
                <v:path arrowok="t"/>
                <v:fill type="solid"/>
              </v:shape>
            </v:group>
            <v:group style="position:absolute;left:6887;top:2837;width:10;height:20" coordorigin="6887,2837" coordsize="10,20">
              <v:shape style="position:absolute;left:6887;top:2837;width:10;height:20" coordorigin="6887,2837" coordsize="10,20" path="m6887,2856l6897,2856,6897,2837,6887,2837,6887,2856xe" filled="true" fillcolor="#000000" stroked="false">
                <v:path arrowok="t"/>
                <v:fill type="solid"/>
              </v:shape>
            </v:group>
            <v:group style="position:absolute;left:6887;top:2864;width:10;height:2" coordorigin="6887,2864" coordsize="10,2">
              <v:shape style="position:absolute;left:6887;top:2864;width:10;height:2" coordorigin="6887,2864" coordsize="10,0" path="m6887,2864l6897,2864e" filled="false" stroked="true" strokeweight=".72pt" strokecolor="#000000">
                <v:path arrowok="t"/>
              </v:shape>
            </v:group>
            <v:group style="position:absolute;left:8034;top:2472;width:10;height:20" coordorigin="8034,2472" coordsize="10,20">
              <v:shape style="position:absolute;left:8034;top:2472;width:10;height:20" coordorigin="8034,2472" coordsize="10,20" path="m8034,2492l8044,2492,8044,2472,8034,2472,8034,2492xe" filled="true" fillcolor="#000000" stroked="false">
                <v:path arrowok="t"/>
                <v:fill type="solid"/>
              </v:shape>
            </v:group>
            <v:group style="position:absolute;left:8034;top:2492;width:10;height:20" coordorigin="8034,2492" coordsize="10,20">
              <v:shape style="position:absolute;left:8034;top:2492;width:10;height:20" coordorigin="8034,2492" coordsize="10,20" path="m8034,2511l8044,2511,8044,2492,8034,2492,8034,2511xe" filled="true" fillcolor="#000000" stroked="false">
                <v:path arrowok="t"/>
                <v:fill type="solid"/>
              </v:shape>
            </v:group>
            <v:group style="position:absolute;left:8034;top:2511;width:10;height:20" coordorigin="8034,2511" coordsize="10,20">
              <v:shape style="position:absolute;left:8034;top:2511;width:10;height:20" coordorigin="8034,2511" coordsize="10,20" path="m8034,2530l8044,2530,8044,2511,8034,2511,8034,2530xe" filled="true" fillcolor="#000000" stroked="false">
                <v:path arrowok="t"/>
                <v:fill type="solid"/>
              </v:shape>
            </v:group>
            <v:group style="position:absolute;left:8034;top:2530;width:10;height:20" coordorigin="8034,2530" coordsize="10,20">
              <v:shape style="position:absolute;left:8034;top:2530;width:10;height:20" coordorigin="8034,2530" coordsize="10,20" path="m8034,2549l8044,2549,8044,2530,8034,2530,8034,2549xe" filled="true" fillcolor="#000000" stroked="false">
                <v:path arrowok="t"/>
                <v:fill type="solid"/>
              </v:shape>
            </v:group>
            <v:group style="position:absolute;left:8034;top:2549;width:10;height:20" coordorigin="8034,2549" coordsize="10,20">
              <v:shape style="position:absolute;left:8034;top:2549;width:10;height:20" coordorigin="8034,2549" coordsize="10,20" path="m8034,2568l8044,2568,8044,2549,8034,2549,8034,2568xe" filled="true" fillcolor="#000000" stroked="false">
                <v:path arrowok="t"/>
                <v:fill type="solid"/>
              </v:shape>
            </v:group>
            <v:group style="position:absolute;left:8034;top:2568;width:10;height:20" coordorigin="8034,2568" coordsize="10,20">
              <v:shape style="position:absolute;left:8034;top:2568;width:10;height:20" coordorigin="8034,2568" coordsize="10,20" path="m8034,2588l8044,2588,8044,2568,8034,2568,8034,2588xe" filled="true" fillcolor="#000000" stroked="false">
                <v:path arrowok="t"/>
                <v:fill type="solid"/>
              </v:shape>
            </v:group>
            <v:group style="position:absolute;left:8034;top:2588;width:10;height:20" coordorigin="8034,2588" coordsize="10,20">
              <v:shape style="position:absolute;left:8034;top:2588;width:10;height:20" coordorigin="8034,2588" coordsize="10,20" path="m8034,2607l8044,2607,8044,2588,8034,2588,8034,2607xe" filled="true" fillcolor="#000000" stroked="false">
                <v:path arrowok="t"/>
                <v:fill type="solid"/>
              </v:shape>
            </v:group>
            <v:group style="position:absolute;left:8034;top:2607;width:10;height:20" coordorigin="8034,2607" coordsize="10,20">
              <v:shape style="position:absolute;left:8034;top:2607;width:10;height:20" coordorigin="8034,2607" coordsize="10,20" path="m8034,2626l8044,2626,8044,2607,8034,2607,8034,2626xe" filled="true" fillcolor="#000000" stroked="false">
                <v:path arrowok="t"/>
                <v:fill type="solid"/>
              </v:shape>
            </v:group>
            <v:group style="position:absolute;left:8034;top:2626;width:10;height:20" coordorigin="8034,2626" coordsize="10,20">
              <v:shape style="position:absolute;left:8034;top:2626;width:10;height:20" coordorigin="8034,2626" coordsize="10,20" path="m8034,2645l8044,2645,8044,2626,8034,2626,8034,2645xe" filled="true" fillcolor="#000000" stroked="false">
                <v:path arrowok="t"/>
                <v:fill type="solid"/>
              </v:shape>
            </v:group>
            <v:group style="position:absolute;left:8034;top:2645;width:10;height:20" coordorigin="8034,2645" coordsize="10,20">
              <v:shape style="position:absolute;left:8034;top:2645;width:10;height:20" coordorigin="8034,2645" coordsize="10,20" path="m8034,2664l8044,2664,8044,2645,8034,2645,8034,2664xe" filled="true" fillcolor="#000000" stroked="false">
                <v:path arrowok="t"/>
                <v:fill type="solid"/>
              </v:shape>
            </v:group>
            <v:group style="position:absolute;left:8034;top:2664;width:10;height:20" coordorigin="8034,2664" coordsize="10,20">
              <v:shape style="position:absolute;left:8034;top:2664;width:10;height:20" coordorigin="8034,2664" coordsize="10,20" path="m8034,2684l8044,2684,8044,2664,8034,2664,8034,2684xe" filled="true" fillcolor="#000000" stroked="false">
                <v:path arrowok="t"/>
                <v:fill type="solid"/>
              </v:shape>
            </v:group>
            <v:group style="position:absolute;left:8034;top:2684;width:10;height:20" coordorigin="8034,2684" coordsize="10,20">
              <v:shape style="position:absolute;left:8034;top:2684;width:10;height:20" coordorigin="8034,2684" coordsize="10,20" path="m8034,2703l8044,2703,8044,2684,8034,2684,8034,2703xe" filled="true" fillcolor="#000000" stroked="false">
                <v:path arrowok="t"/>
                <v:fill type="solid"/>
              </v:shape>
            </v:group>
            <v:group style="position:absolute;left:8034;top:2703;width:10;height:20" coordorigin="8034,2703" coordsize="10,20">
              <v:shape style="position:absolute;left:8034;top:2703;width:10;height:20" coordorigin="8034,2703" coordsize="10,20" path="m8034,2722l8044,2722,8044,2703,8034,2703,8034,2722xe" filled="true" fillcolor="#000000" stroked="false">
                <v:path arrowok="t"/>
                <v:fill type="solid"/>
              </v:shape>
            </v:group>
            <v:group style="position:absolute;left:8034;top:2722;width:10;height:20" coordorigin="8034,2722" coordsize="10,20">
              <v:shape style="position:absolute;left:8034;top:2722;width:10;height:20" coordorigin="8034,2722" coordsize="10,20" path="m8034,2741l8044,2741,8044,2722,8034,2722,8034,2741xe" filled="true" fillcolor="#000000" stroked="false">
                <v:path arrowok="t"/>
                <v:fill type="solid"/>
              </v:shape>
            </v:group>
            <v:group style="position:absolute;left:8034;top:2741;width:10;height:20" coordorigin="8034,2741" coordsize="10,20">
              <v:shape style="position:absolute;left:8034;top:2741;width:10;height:20" coordorigin="8034,2741" coordsize="10,20" path="m8034,2760l8044,2760,8044,2741,8034,2741,8034,2760xe" filled="true" fillcolor="#000000" stroked="false">
                <v:path arrowok="t"/>
                <v:fill type="solid"/>
              </v:shape>
            </v:group>
            <v:group style="position:absolute;left:8034;top:2760;width:10;height:20" coordorigin="8034,2760" coordsize="10,20">
              <v:shape style="position:absolute;left:8034;top:2760;width:10;height:20" coordorigin="8034,2760" coordsize="10,20" path="m8034,2780l8044,2780,8044,2760,8034,2760,8034,2780xe" filled="true" fillcolor="#000000" stroked="false">
                <v:path arrowok="t"/>
                <v:fill type="solid"/>
              </v:shape>
            </v:group>
            <v:group style="position:absolute;left:8034;top:2780;width:10;height:20" coordorigin="8034,2780" coordsize="10,20">
              <v:shape style="position:absolute;left:8034;top:2780;width:10;height:20" coordorigin="8034,2780" coordsize="10,20" path="m8034,2799l8044,2799,8044,2780,8034,2780,8034,2799xe" filled="true" fillcolor="#000000" stroked="false">
                <v:path arrowok="t"/>
                <v:fill type="solid"/>
              </v:shape>
            </v:group>
            <v:group style="position:absolute;left:8034;top:2799;width:10;height:20" coordorigin="8034,2799" coordsize="10,20">
              <v:shape style="position:absolute;left:8034;top:2799;width:10;height:20" coordorigin="8034,2799" coordsize="10,20" path="m8034,2818l8044,2818,8044,2799,8034,2799,8034,2818xe" filled="true" fillcolor="#000000" stroked="false">
                <v:path arrowok="t"/>
                <v:fill type="solid"/>
              </v:shape>
            </v:group>
            <v:group style="position:absolute;left:8034;top:2818;width:10;height:20" coordorigin="8034,2818" coordsize="10,20">
              <v:shape style="position:absolute;left:8034;top:2818;width:10;height:20" coordorigin="8034,2818" coordsize="10,20" path="m8034,2837l8044,2837,8044,2818,8034,2818,8034,2837xe" filled="true" fillcolor="#000000" stroked="false">
                <v:path arrowok="t"/>
                <v:fill type="solid"/>
              </v:shape>
            </v:group>
            <v:group style="position:absolute;left:8034;top:2837;width:10;height:20" coordorigin="8034,2837" coordsize="10,20">
              <v:shape style="position:absolute;left:8034;top:2837;width:10;height:20" coordorigin="8034,2837" coordsize="10,20" path="m8034,2856l8044,2856,8044,2837,8034,2837,8034,2856xe" filled="true" fillcolor="#000000" stroked="false">
                <v:path arrowok="t"/>
                <v:fill type="solid"/>
              </v:shape>
            </v:group>
            <v:group style="position:absolute;left:8034;top:2864;width:10;height:2" coordorigin="8034,2864" coordsize="10,2">
              <v:shape style="position:absolute;left:8034;top:2864;width:10;height:2" coordorigin="8034,2864" coordsize="10,0" path="m8034,2864l8044,2864e" filled="false" stroked="true" strokeweight=".72pt" strokecolor="#000000">
                <v:path arrowok="t"/>
              </v:shape>
            </v:group>
            <v:group style="position:absolute;left:9028;top:2472;width:10;height:20" coordorigin="9028,2472" coordsize="10,20">
              <v:shape style="position:absolute;left:9028;top:2472;width:10;height:20" coordorigin="9028,2472" coordsize="10,20" path="m9028,2492l9038,2492,9038,2472,9028,2472,9028,2492xe" filled="true" fillcolor="#000000" stroked="false">
                <v:path arrowok="t"/>
                <v:fill type="solid"/>
              </v:shape>
            </v:group>
            <v:group style="position:absolute;left:9028;top:2492;width:10;height:20" coordorigin="9028,2492" coordsize="10,20">
              <v:shape style="position:absolute;left:9028;top:2492;width:10;height:20" coordorigin="9028,2492" coordsize="10,20" path="m9028,2511l9038,2511,9038,2492,9028,2492,9028,2511xe" filled="true" fillcolor="#000000" stroked="false">
                <v:path arrowok="t"/>
                <v:fill type="solid"/>
              </v:shape>
            </v:group>
            <v:group style="position:absolute;left:9028;top:2511;width:10;height:20" coordorigin="9028,2511" coordsize="10,20">
              <v:shape style="position:absolute;left:9028;top:2511;width:10;height:20" coordorigin="9028,2511" coordsize="10,20" path="m9028,2530l9038,2530,9038,2511,9028,2511,9028,2530xe" filled="true" fillcolor="#000000" stroked="false">
                <v:path arrowok="t"/>
                <v:fill type="solid"/>
              </v:shape>
            </v:group>
            <v:group style="position:absolute;left:9028;top:2530;width:10;height:20" coordorigin="9028,2530" coordsize="10,20">
              <v:shape style="position:absolute;left:9028;top:2530;width:10;height:20" coordorigin="9028,2530" coordsize="10,20" path="m9028,2549l9038,2549,9038,2530,9028,2530,9028,2549xe" filled="true" fillcolor="#000000" stroked="false">
                <v:path arrowok="t"/>
                <v:fill type="solid"/>
              </v:shape>
            </v:group>
            <v:group style="position:absolute;left:9028;top:2549;width:10;height:20" coordorigin="9028,2549" coordsize="10,20">
              <v:shape style="position:absolute;left:9028;top:2549;width:10;height:20" coordorigin="9028,2549" coordsize="10,20" path="m9028,2568l9038,2568,9038,2549,9028,2549,9028,2568xe" filled="true" fillcolor="#000000" stroked="false">
                <v:path arrowok="t"/>
                <v:fill type="solid"/>
              </v:shape>
            </v:group>
            <v:group style="position:absolute;left:9028;top:2568;width:10;height:20" coordorigin="9028,2568" coordsize="10,20">
              <v:shape style="position:absolute;left:9028;top:2568;width:10;height:20" coordorigin="9028,2568" coordsize="10,20" path="m9028,2588l9038,2588,9038,2568,9028,2568,9028,2588xe" filled="true" fillcolor="#000000" stroked="false">
                <v:path arrowok="t"/>
                <v:fill type="solid"/>
              </v:shape>
            </v:group>
            <v:group style="position:absolute;left:9028;top:2588;width:10;height:20" coordorigin="9028,2588" coordsize="10,20">
              <v:shape style="position:absolute;left:9028;top:2588;width:10;height:20" coordorigin="9028,2588" coordsize="10,20" path="m9028,2607l9038,2607,9038,2588,9028,2588,9028,2607xe" filled="true" fillcolor="#000000" stroked="false">
                <v:path arrowok="t"/>
                <v:fill type="solid"/>
              </v:shape>
            </v:group>
            <v:group style="position:absolute;left:9028;top:2607;width:10;height:20" coordorigin="9028,2607" coordsize="10,20">
              <v:shape style="position:absolute;left:9028;top:2607;width:10;height:20" coordorigin="9028,2607" coordsize="10,20" path="m9028,2626l9038,2626,9038,2607,9028,2607,9028,2626xe" filled="true" fillcolor="#000000" stroked="false">
                <v:path arrowok="t"/>
                <v:fill type="solid"/>
              </v:shape>
            </v:group>
            <v:group style="position:absolute;left:9028;top:2626;width:10;height:20" coordorigin="9028,2626" coordsize="10,20">
              <v:shape style="position:absolute;left:9028;top:2626;width:10;height:20" coordorigin="9028,2626" coordsize="10,20" path="m9028,2645l9038,2645,9038,2626,9028,2626,9028,2645xe" filled="true" fillcolor="#000000" stroked="false">
                <v:path arrowok="t"/>
                <v:fill type="solid"/>
              </v:shape>
            </v:group>
            <v:group style="position:absolute;left:9028;top:2645;width:10;height:20" coordorigin="9028,2645" coordsize="10,20">
              <v:shape style="position:absolute;left:9028;top:2645;width:10;height:20" coordorigin="9028,2645" coordsize="10,20" path="m9028,2664l9038,2664,9038,2645,9028,2645,9028,2664xe" filled="true" fillcolor="#000000" stroked="false">
                <v:path arrowok="t"/>
                <v:fill type="solid"/>
              </v:shape>
            </v:group>
            <v:group style="position:absolute;left:9028;top:2664;width:10;height:20" coordorigin="9028,2664" coordsize="10,20">
              <v:shape style="position:absolute;left:9028;top:2664;width:10;height:20" coordorigin="9028,2664" coordsize="10,20" path="m9028,2684l9038,2684,9038,2664,9028,2664,9028,2684xe" filled="true" fillcolor="#000000" stroked="false">
                <v:path arrowok="t"/>
                <v:fill type="solid"/>
              </v:shape>
            </v:group>
            <v:group style="position:absolute;left:9028;top:2684;width:10;height:20" coordorigin="9028,2684" coordsize="10,20">
              <v:shape style="position:absolute;left:9028;top:2684;width:10;height:20" coordorigin="9028,2684" coordsize="10,20" path="m9028,2703l9038,2703,9038,2684,9028,2684,9028,2703xe" filled="true" fillcolor="#000000" stroked="false">
                <v:path arrowok="t"/>
                <v:fill type="solid"/>
              </v:shape>
            </v:group>
            <v:group style="position:absolute;left:9028;top:2703;width:10;height:20" coordorigin="9028,2703" coordsize="10,20">
              <v:shape style="position:absolute;left:9028;top:2703;width:10;height:20" coordorigin="9028,2703" coordsize="10,20" path="m9028,2722l9038,2722,9038,2703,9028,2703,9028,2722xe" filled="true" fillcolor="#000000" stroked="false">
                <v:path arrowok="t"/>
                <v:fill type="solid"/>
              </v:shape>
            </v:group>
            <v:group style="position:absolute;left:9028;top:2722;width:10;height:20" coordorigin="9028,2722" coordsize="10,20">
              <v:shape style="position:absolute;left:9028;top:2722;width:10;height:20" coordorigin="9028,2722" coordsize="10,20" path="m9028,2741l9038,2741,9038,2722,9028,2722,9028,2741xe" filled="true" fillcolor="#000000" stroked="false">
                <v:path arrowok="t"/>
                <v:fill type="solid"/>
              </v:shape>
            </v:group>
            <v:group style="position:absolute;left:9028;top:2741;width:10;height:20" coordorigin="9028,2741" coordsize="10,20">
              <v:shape style="position:absolute;left:9028;top:2741;width:10;height:20" coordorigin="9028,2741" coordsize="10,20" path="m9028,2760l9038,2760,9038,2741,9028,2741,9028,2760xe" filled="true" fillcolor="#000000" stroked="false">
                <v:path arrowok="t"/>
                <v:fill type="solid"/>
              </v:shape>
            </v:group>
            <v:group style="position:absolute;left:9028;top:2760;width:10;height:20" coordorigin="9028,2760" coordsize="10,20">
              <v:shape style="position:absolute;left:9028;top:2760;width:10;height:20" coordorigin="9028,2760" coordsize="10,20" path="m9028,2780l9038,2780,9038,2760,9028,2760,9028,2780xe" filled="true" fillcolor="#000000" stroked="false">
                <v:path arrowok="t"/>
                <v:fill type="solid"/>
              </v:shape>
            </v:group>
            <v:group style="position:absolute;left:9028;top:2780;width:10;height:20" coordorigin="9028,2780" coordsize="10,20">
              <v:shape style="position:absolute;left:9028;top:2780;width:10;height:20" coordorigin="9028,2780" coordsize="10,20" path="m9028,2799l9038,2799,9038,2780,9028,2780,9028,2799xe" filled="true" fillcolor="#000000" stroked="false">
                <v:path arrowok="t"/>
                <v:fill type="solid"/>
              </v:shape>
            </v:group>
            <v:group style="position:absolute;left:9028;top:2799;width:10;height:20" coordorigin="9028,2799" coordsize="10,20">
              <v:shape style="position:absolute;left:9028;top:2799;width:10;height:20" coordorigin="9028,2799" coordsize="10,20" path="m9028,2818l9038,2818,9038,2799,9028,2799,9028,2818xe" filled="true" fillcolor="#000000" stroked="false">
                <v:path arrowok="t"/>
                <v:fill type="solid"/>
              </v:shape>
            </v:group>
            <v:group style="position:absolute;left:9028;top:2818;width:10;height:20" coordorigin="9028,2818" coordsize="10,20">
              <v:shape style="position:absolute;left:9028;top:2818;width:10;height:20" coordorigin="9028,2818" coordsize="10,20" path="m9028,2837l9038,2837,9038,2818,9028,2818,9028,2837xe" filled="true" fillcolor="#000000" stroked="false">
                <v:path arrowok="t"/>
                <v:fill type="solid"/>
              </v:shape>
            </v:group>
            <v:group style="position:absolute;left:9028;top:2837;width:10;height:20" coordorigin="9028,2837" coordsize="10,20">
              <v:shape style="position:absolute;left:9028;top:2837;width:10;height:20" coordorigin="9028,2837" coordsize="10,20" path="m9028,2856l9038,2856,9038,2837,9028,2837,9028,2856xe" filled="true" fillcolor="#000000" stroked="false">
                <v:path arrowok="t"/>
                <v:fill type="solid"/>
              </v:shape>
            </v:group>
            <v:group style="position:absolute;left:9028;top:2864;width:10;height:2" coordorigin="9028,2864" coordsize="10,2">
              <v:shape style="position:absolute;left:9028;top:2864;width:10;height:2" coordorigin="9028,2864" coordsize="10,0" path="m9028,2864l9038,2864e" filled="false" stroked="true" strokeweight=".72pt" strokecolor="#000000">
                <v:path arrowok="t"/>
              </v:shape>
            </v:group>
            <v:group style="position:absolute;left:10161;top:2472;width:10;height:20" coordorigin="10161,2472" coordsize="10,20">
              <v:shape style="position:absolute;left:10161;top:2472;width:10;height:20" coordorigin="10161,2472" coordsize="10,20" path="m10161,2492l10171,2492,10171,2472,10161,2472,10161,2492xe" filled="true" fillcolor="#000000" stroked="false">
                <v:path arrowok="t"/>
                <v:fill type="solid"/>
              </v:shape>
            </v:group>
            <v:group style="position:absolute;left:10161;top:2492;width:10;height:20" coordorigin="10161,2492" coordsize="10,20">
              <v:shape style="position:absolute;left:10161;top:2492;width:10;height:20" coordorigin="10161,2492" coordsize="10,20" path="m10161,2511l10171,2511,10171,2492,10161,2492,10161,2511xe" filled="true" fillcolor="#000000" stroked="false">
                <v:path arrowok="t"/>
                <v:fill type="solid"/>
              </v:shape>
            </v:group>
            <v:group style="position:absolute;left:10161;top:2511;width:10;height:20" coordorigin="10161,2511" coordsize="10,20">
              <v:shape style="position:absolute;left:10161;top:2511;width:10;height:20" coordorigin="10161,2511" coordsize="10,20" path="m10161,2530l10171,2530,10171,2511,10161,2511,10161,2530xe" filled="true" fillcolor="#000000" stroked="false">
                <v:path arrowok="t"/>
                <v:fill type="solid"/>
              </v:shape>
            </v:group>
            <v:group style="position:absolute;left:10161;top:2530;width:10;height:20" coordorigin="10161,2530" coordsize="10,20">
              <v:shape style="position:absolute;left:10161;top:2530;width:10;height:20" coordorigin="10161,2530" coordsize="10,20" path="m10161,2549l10171,2549,10171,2530,10161,2530,10161,2549xe" filled="true" fillcolor="#000000" stroked="false">
                <v:path arrowok="t"/>
                <v:fill type="solid"/>
              </v:shape>
            </v:group>
            <v:group style="position:absolute;left:10161;top:2549;width:10;height:20" coordorigin="10161,2549" coordsize="10,20">
              <v:shape style="position:absolute;left:10161;top:2549;width:10;height:20" coordorigin="10161,2549" coordsize="10,20" path="m10161,2568l10171,2568,10171,2549,10161,2549,10161,2568xe" filled="true" fillcolor="#000000" stroked="false">
                <v:path arrowok="t"/>
                <v:fill type="solid"/>
              </v:shape>
            </v:group>
            <v:group style="position:absolute;left:10161;top:2568;width:10;height:20" coordorigin="10161,2568" coordsize="10,20">
              <v:shape style="position:absolute;left:10161;top:2568;width:10;height:20" coordorigin="10161,2568" coordsize="10,20" path="m10161,2588l10171,2588,10171,2568,10161,2568,10161,2588xe" filled="true" fillcolor="#000000" stroked="false">
                <v:path arrowok="t"/>
                <v:fill type="solid"/>
              </v:shape>
            </v:group>
            <v:group style="position:absolute;left:10161;top:2588;width:10;height:20" coordorigin="10161,2588" coordsize="10,20">
              <v:shape style="position:absolute;left:10161;top:2588;width:10;height:20" coordorigin="10161,2588" coordsize="10,20" path="m10161,2607l10171,2607,10171,2588,10161,2588,10161,2607xe" filled="true" fillcolor="#000000" stroked="false">
                <v:path arrowok="t"/>
                <v:fill type="solid"/>
              </v:shape>
            </v:group>
            <v:group style="position:absolute;left:10161;top:2607;width:10;height:20" coordorigin="10161,2607" coordsize="10,20">
              <v:shape style="position:absolute;left:10161;top:2607;width:10;height:20" coordorigin="10161,2607" coordsize="10,20" path="m10161,2626l10171,2626,10171,2607,10161,2607,10161,2626xe" filled="true" fillcolor="#000000" stroked="false">
                <v:path arrowok="t"/>
                <v:fill type="solid"/>
              </v:shape>
            </v:group>
            <v:group style="position:absolute;left:10161;top:2626;width:10;height:20" coordorigin="10161,2626" coordsize="10,20">
              <v:shape style="position:absolute;left:10161;top:2626;width:10;height:20" coordorigin="10161,2626" coordsize="10,20" path="m10161,2645l10171,2645,10171,2626,10161,2626,10161,2645xe" filled="true" fillcolor="#000000" stroked="false">
                <v:path arrowok="t"/>
                <v:fill type="solid"/>
              </v:shape>
            </v:group>
            <v:group style="position:absolute;left:10161;top:2645;width:10;height:20" coordorigin="10161,2645" coordsize="10,20">
              <v:shape style="position:absolute;left:10161;top:2645;width:10;height:20" coordorigin="10161,2645" coordsize="10,20" path="m10161,2664l10171,2664,10171,2645,10161,2645,10161,2664xe" filled="true" fillcolor="#000000" stroked="false">
                <v:path arrowok="t"/>
                <v:fill type="solid"/>
              </v:shape>
            </v:group>
            <v:group style="position:absolute;left:10161;top:2664;width:10;height:20" coordorigin="10161,2664" coordsize="10,20">
              <v:shape style="position:absolute;left:10161;top:2664;width:10;height:20" coordorigin="10161,2664" coordsize="10,20" path="m10161,2684l10171,2684,10171,2664,10161,2664,10161,2684xe" filled="true" fillcolor="#000000" stroked="false">
                <v:path arrowok="t"/>
                <v:fill type="solid"/>
              </v:shape>
            </v:group>
            <v:group style="position:absolute;left:10161;top:2684;width:10;height:20" coordorigin="10161,2684" coordsize="10,20">
              <v:shape style="position:absolute;left:10161;top:2684;width:10;height:20" coordorigin="10161,2684" coordsize="10,20" path="m10161,2703l10171,2703,10171,2684,10161,2684,10161,2703xe" filled="true" fillcolor="#000000" stroked="false">
                <v:path arrowok="t"/>
                <v:fill type="solid"/>
              </v:shape>
            </v:group>
            <v:group style="position:absolute;left:10161;top:2703;width:10;height:20" coordorigin="10161,2703" coordsize="10,20">
              <v:shape style="position:absolute;left:10161;top:2703;width:10;height:20" coordorigin="10161,2703" coordsize="10,20" path="m10161,2722l10171,2722,10171,2703,10161,2703,10161,2722xe" filled="true" fillcolor="#000000" stroked="false">
                <v:path arrowok="t"/>
                <v:fill type="solid"/>
              </v:shape>
            </v:group>
            <v:group style="position:absolute;left:10161;top:2722;width:10;height:20" coordorigin="10161,2722" coordsize="10,20">
              <v:shape style="position:absolute;left:10161;top:2722;width:10;height:20" coordorigin="10161,2722" coordsize="10,20" path="m10161,2741l10171,2741,10171,2722,10161,2722,10161,2741xe" filled="true" fillcolor="#000000" stroked="false">
                <v:path arrowok="t"/>
                <v:fill type="solid"/>
              </v:shape>
            </v:group>
            <v:group style="position:absolute;left:10161;top:2741;width:10;height:20" coordorigin="10161,2741" coordsize="10,20">
              <v:shape style="position:absolute;left:10161;top:2741;width:10;height:20" coordorigin="10161,2741" coordsize="10,20" path="m10161,2760l10171,2760,10171,2741,10161,2741,10161,2760xe" filled="true" fillcolor="#000000" stroked="false">
                <v:path arrowok="t"/>
                <v:fill type="solid"/>
              </v:shape>
            </v:group>
            <v:group style="position:absolute;left:10161;top:2760;width:10;height:20" coordorigin="10161,2760" coordsize="10,20">
              <v:shape style="position:absolute;left:10161;top:2760;width:10;height:20" coordorigin="10161,2760" coordsize="10,20" path="m10161,2780l10171,2780,10171,2760,10161,2760,10161,2780xe" filled="true" fillcolor="#000000" stroked="false">
                <v:path arrowok="t"/>
                <v:fill type="solid"/>
              </v:shape>
            </v:group>
            <v:group style="position:absolute;left:10161;top:2780;width:10;height:20" coordorigin="10161,2780" coordsize="10,20">
              <v:shape style="position:absolute;left:10161;top:2780;width:10;height:20" coordorigin="10161,2780" coordsize="10,20" path="m10161,2799l10171,2799,10171,2780,10161,2780,10161,2799xe" filled="true" fillcolor="#000000" stroked="false">
                <v:path arrowok="t"/>
                <v:fill type="solid"/>
              </v:shape>
            </v:group>
            <v:group style="position:absolute;left:10161;top:2799;width:10;height:20" coordorigin="10161,2799" coordsize="10,20">
              <v:shape style="position:absolute;left:10161;top:2799;width:10;height:20" coordorigin="10161,2799" coordsize="10,20" path="m10161,2818l10171,2818,10171,2799,10161,2799,10161,2818xe" filled="true" fillcolor="#000000" stroked="false">
                <v:path arrowok="t"/>
                <v:fill type="solid"/>
              </v:shape>
            </v:group>
            <v:group style="position:absolute;left:10161;top:2818;width:10;height:20" coordorigin="10161,2818" coordsize="10,20">
              <v:shape style="position:absolute;left:10161;top:2818;width:10;height:20" coordorigin="10161,2818" coordsize="10,20" path="m10161,2837l10171,2837,10171,2818,10161,2818,10161,2837xe" filled="true" fillcolor="#000000" stroked="false">
                <v:path arrowok="t"/>
                <v:fill type="solid"/>
              </v:shape>
            </v:group>
            <v:group style="position:absolute;left:10161;top:2837;width:10;height:20" coordorigin="10161,2837" coordsize="10,20">
              <v:shape style="position:absolute;left:10161;top:2837;width:10;height:20" coordorigin="10161,2837" coordsize="10,20" path="m10161,2856l10171,2856,10171,2837,10161,2837,10161,2856xe" filled="true" fillcolor="#000000" stroked="false">
                <v:path arrowok="t"/>
                <v:fill type="solid"/>
              </v:shape>
            </v:group>
            <v:group style="position:absolute;left:10161;top:2864;width:10;height:2" coordorigin="10161,2864" coordsize="10,2">
              <v:shape style="position:absolute;left:10161;top:2864;width:10;height:2" coordorigin="10161,2864" coordsize="10,0" path="m10161,2864l10171,2864e" filled="false" stroked="true" strokeweight=".72pt" strokecolor="#000000">
                <v:path arrowok="t"/>
              </v:shape>
            </v:group>
            <v:group style="position:absolute;left:866;top:2880;width:2;height:538" coordorigin="866,2880" coordsize="2,538">
              <v:shape style="position:absolute;left:866;top:2880;width:2;height:538" coordorigin="866,2880" coordsize="0,538" path="m866,2880l866,3418e" filled="false" stroked="true" strokeweight="1.44pt" strokecolor="#dcdcdc">
                <v:path arrowok="t"/>
              </v:shape>
            </v:group>
            <v:group style="position:absolute;left:2493;top:2880;width:2;height:538" coordorigin="2493,2880" coordsize="2,538">
              <v:shape style="position:absolute;left:2493;top:2880;width:2;height:538" coordorigin="2493,2880" coordsize="0,538" path="m2493,2880l2493,3418e" filled="false" stroked="true" strokeweight="1.08pt" strokecolor="#dcdcdc">
                <v:path arrowok="t"/>
              </v:shape>
            </v:group>
            <v:group style="position:absolute;left:881;top:2880;width:1602;height:269" coordorigin="881,2880" coordsize="1602,269">
              <v:shape style="position:absolute;left:881;top:2880;width:1602;height:269" coordorigin="881,2880" coordsize="1602,269" path="m881,3149l2482,3149,2482,2880,881,2880,881,3149xe" filled="true" fillcolor="#dcdcdc" stroked="false">
                <v:path arrowok="t"/>
                <v:fill type="solid"/>
              </v:shape>
            </v:group>
            <v:group style="position:absolute;left:881;top:3149;width:1602;height:269" coordorigin="881,3149" coordsize="1602,269">
              <v:shape style="position:absolute;left:881;top:3149;width:1602;height:269" coordorigin="881,3149" coordsize="1602,269" path="m881,3418l2482,3418,2482,3149,881,3149,881,3418xe" filled="true" fillcolor="#dcdcdc" stroked="false">
                <v:path arrowok="t"/>
                <v:fill type="solid"/>
              </v:shape>
              <v:shape style="position:absolute;left:852;top:2871;width:1654;height:10" type="#_x0000_t75" stroked="false">
                <v:imagedata r:id="rId516" o:title=""/>
              </v:shape>
              <v:shape style="position:absolute;left:2501;top:2871;width:1138;height:10" type="#_x0000_t75" stroked="false">
                <v:imagedata r:id="rId508" o:title=""/>
              </v:shape>
              <v:shape style="position:absolute;left:3634;top:2871;width:857;height:10" type="#_x0000_t75" stroked="false">
                <v:imagedata r:id="rId509" o:title=""/>
              </v:shape>
              <v:shape style="position:absolute;left:4487;top:2871;width:842;height:10" type="#_x0000_t75" stroked="false">
                <v:imagedata r:id="rId517" o:title=""/>
              </v:shape>
              <v:shape style="position:absolute;left:5324;top:2871;width:1563;height:10" type="#_x0000_t75" stroked="false">
                <v:imagedata r:id="rId511" o:title=""/>
              </v:shape>
              <v:shape style="position:absolute;left:6882;top:2871;width:1152;height:10" type="#_x0000_t75" stroked="false">
                <v:imagedata r:id="rId512" o:title=""/>
              </v:shape>
              <v:shape style="position:absolute;left:8029;top:2871;width:2132;height:10" type="#_x0000_t75" stroked="false">
                <v:imagedata r:id="rId513" o:title=""/>
              </v:shape>
              <v:shape style="position:absolute;left:10156;top:2871;width:900;height:10" type="#_x0000_t75" stroked="false">
                <v:imagedata r:id="rId514" o:title=""/>
              </v:shape>
            </v:group>
            <v:group style="position:absolute;left:2506;top:2880;width:10;height:20" coordorigin="2506,2880" coordsize="10,20">
              <v:shape style="position:absolute;left:2506;top:2880;width:10;height:20" coordorigin="2506,2880" coordsize="10,20" path="m2506,2900l2516,2900,2516,2880,2506,2880,2506,2900xe" filled="true" fillcolor="#000000" stroked="false">
                <v:path arrowok="t"/>
                <v:fill type="solid"/>
              </v:shape>
            </v:group>
            <v:group style="position:absolute;left:2506;top:2900;width:10;height:20" coordorigin="2506,2900" coordsize="10,20">
              <v:shape style="position:absolute;left:2506;top:2900;width:10;height:20" coordorigin="2506,2900" coordsize="10,20" path="m2506,2919l2516,2919,2516,2900,2506,2900,2506,2919xe" filled="true" fillcolor="#000000" stroked="false">
                <v:path arrowok="t"/>
                <v:fill type="solid"/>
              </v:shape>
            </v:group>
            <v:group style="position:absolute;left:2506;top:2919;width:10;height:20" coordorigin="2506,2919" coordsize="10,20">
              <v:shape style="position:absolute;left:2506;top:2919;width:10;height:20" coordorigin="2506,2919" coordsize="10,20" path="m2506,2938l2516,2938,2516,2919,2506,2919,2506,2938xe" filled="true" fillcolor="#000000" stroked="false">
                <v:path arrowok="t"/>
                <v:fill type="solid"/>
              </v:shape>
            </v:group>
            <v:group style="position:absolute;left:2506;top:2938;width:10;height:20" coordorigin="2506,2938" coordsize="10,20">
              <v:shape style="position:absolute;left:2506;top:2938;width:10;height:20" coordorigin="2506,2938" coordsize="10,20" path="m2506,2957l2516,2957,2516,2938,2506,2938,2506,2957xe" filled="true" fillcolor="#000000" stroked="false">
                <v:path arrowok="t"/>
                <v:fill type="solid"/>
              </v:shape>
            </v:group>
            <v:group style="position:absolute;left:2506;top:2957;width:10;height:20" coordorigin="2506,2957" coordsize="10,20">
              <v:shape style="position:absolute;left:2506;top:2957;width:10;height:20" coordorigin="2506,2957" coordsize="10,20" path="m2506,2976l2516,2976,2516,2957,2506,2957,2506,2976xe" filled="true" fillcolor="#000000" stroked="false">
                <v:path arrowok="t"/>
                <v:fill type="solid"/>
              </v:shape>
            </v:group>
            <v:group style="position:absolute;left:2506;top:2976;width:10;height:20" coordorigin="2506,2976" coordsize="10,20">
              <v:shape style="position:absolute;left:2506;top:2976;width:10;height:20" coordorigin="2506,2976" coordsize="10,20" path="m2506,2996l2516,2996,2516,2976,2506,2976,2506,2996xe" filled="true" fillcolor="#000000" stroked="false">
                <v:path arrowok="t"/>
                <v:fill type="solid"/>
              </v:shape>
            </v:group>
            <v:group style="position:absolute;left:2506;top:2996;width:10;height:20" coordorigin="2506,2996" coordsize="10,20">
              <v:shape style="position:absolute;left:2506;top:2996;width:10;height:20" coordorigin="2506,2996" coordsize="10,20" path="m2506,3015l2516,3015,2516,2996,2506,2996,2506,3015xe" filled="true" fillcolor="#000000" stroked="false">
                <v:path arrowok="t"/>
                <v:fill type="solid"/>
              </v:shape>
            </v:group>
            <v:group style="position:absolute;left:2506;top:3015;width:10;height:20" coordorigin="2506,3015" coordsize="10,20">
              <v:shape style="position:absolute;left:2506;top:3015;width:10;height:20" coordorigin="2506,3015" coordsize="10,20" path="m2506,3034l2516,3034,2516,3015,2506,3015,2506,3034xe" filled="true" fillcolor="#000000" stroked="false">
                <v:path arrowok="t"/>
                <v:fill type="solid"/>
              </v:shape>
            </v:group>
            <v:group style="position:absolute;left:2506;top:3034;width:10;height:20" coordorigin="2506,3034" coordsize="10,20">
              <v:shape style="position:absolute;left:2506;top:3034;width:10;height:20" coordorigin="2506,3034" coordsize="10,20" path="m2506,3053l2516,3053,2516,3034,2506,3034,2506,3053xe" filled="true" fillcolor="#000000" stroked="false">
                <v:path arrowok="t"/>
                <v:fill type="solid"/>
              </v:shape>
            </v:group>
            <v:group style="position:absolute;left:2506;top:3053;width:10;height:20" coordorigin="2506,3053" coordsize="10,20">
              <v:shape style="position:absolute;left:2506;top:3053;width:10;height:20" coordorigin="2506,3053" coordsize="10,20" path="m2506,3072l2516,3072,2516,3053,2506,3053,2506,3072xe" filled="true" fillcolor="#000000" stroked="false">
                <v:path arrowok="t"/>
                <v:fill type="solid"/>
              </v:shape>
            </v:group>
            <v:group style="position:absolute;left:2506;top:3072;width:10;height:20" coordorigin="2506,3072" coordsize="10,20">
              <v:shape style="position:absolute;left:2506;top:3072;width:10;height:20" coordorigin="2506,3072" coordsize="10,20" path="m2506,3092l2516,3092,2516,3072,2506,3072,2506,3092xe" filled="true" fillcolor="#000000" stroked="false">
                <v:path arrowok="t"/>
                <v:fill type="solid"/>
              </v:shape>
            </v:group>
            <v:group style="position:absolute;left:2506;top:3092;width:10;height:20" coordorigin="2506,3092" coordsize="10,20">
              <v:shape style="position:absolute;left:2506;top:3092;width:10;height:20" coordorigin="2506,3092" coordsize="10,20" path="m2506,3111l2516,3111,2516,3092,2506,3092,2506,3111xe" filled="true" fillcolor="#000000" stroked="false">
                <v:path arrowok="t"/>
                <v:fill type="solid"/>
              </v:shape>
            </v:group>
            <v:group style="position:absolute;left:2506;top:3111;width:10;height:20" coordorigin="2506,3111" coordsize="10,20">
              <v:shape style="position:absolute;left:2506;top:3111;width:10;height:20" coordorigin="2506,3111" coordsize="10,20" path="m2506,3130l2516,3130,2516,3111,2506,3111,2506,3130xe" filled="true" fillcolor="#000000" stroked="false">
                <v:path arrowok="t"/>
                <v:fill type="solid"/>
              </v:shape>
            </v:group>
            <v:group style="position:absolute;left:2506;top:3130;width:10;height:20" coordorigin="2506,3130" coordsize="10,20">
              <v:shape style="position:absolute;left:2506;top:3130;width:10;height:20" coordorigin="2506,3130" coordsize="10,20" path="m2506,3149l2516,3149,2516,3130,2506,3130,2506,3149xe" filled="true" fillcolor="#000000" stroked="false">
                <v:path arrowok="t"/>
                <v:fill type="solid"/>
              </v:shape>
            </v:group>
            <v:group style="position:absolute;left:2506;top:3149;width:10;height:20" coordorigin="2506,3149" coordsize="10,20">
              <v:shape style="position:absolute;left:2506;top:3149;width:10;height:20" coordorigin="2506,3149" coordsize="10,20" path="m2506,3168l2516,3168,2516,3149,2506,3149,2506,3168xe" filled="true" fillcolor="#000000" stroked="false">
                <v:path arrowok="t"/>
                <v:fill type="solid"/>
              </v:shape>
            </v:group>
            <v:group style="position:absolute;left:2506;top:3168;width:10;height:20" coordorigin="2506,3168" coordsize="10,20">
              <v:shape style="position:absolute;left:2506;top:3168;width:10;height:20" coordorigin="2506,3168" coordsize="10,20" path="m2506,3188l2516,3188,2516,3168,2506,3168,2506,3188xe" filled="true" fillcolor="#000000" stroked="false">
                <v:path arrowok="t"/>
                <v:fill type="solid"/>
              </v:shape>
            </v:group>
            <v:group style="position:absolute;left:2506;top:3188;width:10;height:20" coordorigin="2506,3188" coordsize="10,20">
              <v:shape style="position:absolute;left:2506;top:3188;width:10;height:20" coordorigin="2506,3188" coordsize="10,20" path="m2506,3207l2516,3207,2516,3188,2506,3188,2506,3207xe" filled="true" fillcolor="#000000" stroked="false">
                <v:path arrowok="t"/>
                <v:fill type="solid"/>
              </v:shape>
            </v:group>
            <v:group style="position:absolute;left:2506;top:3207;width:10;height:20" coordorigin="2506,3207" coordsize="10,20">
              <v:shape style="position:absolute;left:2506;top:3207;width:10;height:20" coordorigin="2506,3207" coordsize="10,20" path="m2506,3226l2516,3226,2516,3207,2506,3207,2506,3226xe" filled="true" fillcolor="#000000" stroked="false">
                <v:path arrowok="t"/>
                <v:fill type="solid"/>
              </v:shape>
            </v:group>
            <v:group style="position:absolute;left:2506;top:3226;width:10;height:20" coordorigin="2506,3226" coordsize="10,20">
              <v:shape style="position:absolute;left:2506;top:3226;width:10;height:20" coordorigin="2506,3226" coordsize="10,20" path="m2506,3245l2516,3245,2516,3226,2506,3226,2506,3245xe" filled="true" fillcolor="#000000" stroked="false">
                <v:path arrowok="t"/>
                <v:fill type="solid"/>
              </v:shape>
            </v:group>
            <v:group style="position:absolute;left:2506;top:3245;width:10;height:20" coordorigin="2506,3245" coordsize="10,20">
              <v:shape style="position:absolute;left:2506;top:3245;width:10;height:20" coordorigin="2506,3245" coordsize="10,20" path="m2506,3264l2516,3264,2516,3245,2506,3245,2506,3264xe" filled="true" fillcolor="#000000" stroked="false">
                <v:path arrowok="t"/>
                <v:fill type="solid"/>
              </v:shape>
            </v:group>
            <v:group style="position:absolute;left:2506;top:3264;width:10;height:20" coordorigin="2506,3264" coordsize="10,20">
              <v:shape style="position:absolute;left:2506;top:3264;width:10;height:20" coordorigin="2506,3264" coordsize="10,20" path="m2506,3284l2516,3284,2516,3264,2506,3264,2506,3284xe" filled="true" fillcolor="#000000" stroked="false">
                <v:path arrowok="t"/>
                <v:fill type="solid"/>
              </v:shape>
            </v:group>
            <v:group style="position:absolute;left:2506;top:3284;width:10;height:20" coordorigin="2506,3284" coordsize="10,20">
              <v:shape style="position:absolute;left:2506;top:3284;width:10;height:20" coordorigin="2506,3284" coordsize="10,20" path="m2506,3303l2516,3303,2516,3284,2506,3284,2506,3303xe" filled="true" fillcolor="#000000" stroked="false">
                <v:path arrowok="t"/>
                <v:fill type="solid"/>
              </v:shape>
            </v:group>
            <v:group style="position:absolute;left:2506;top:3303;width:10;height:20" coordorigin="2506,3303" coordsize="10,20">
              <v:shape style="position:absolute;left:2506;top:3303;width:10;height:20" coordorigin="2506,3303" coordsize="10,20" path="m2506,3322l2516,3322,2516,3303,2506,3303,2506,3322xe" filled="true" fillcolor="#000000" stroked="false">
                <v:path arrowok="t"/>
                <v:fill type="solid"/>
              </v:shape>
            </v:group>
            <v:group style="position:absolute;left:2506;top:3322;width:10;height:20" coordorigin="2506,3322" coordsize="10,20">
              <v:shape style="position:absolute;left:2506;top:3322;width:10;height:20" coordorigin="2506,3322" coordsize="10,20" path="m2506,3341l2516,3341,2516,3322,2506,3322,2506,3341xe" filled="true" fillcolor="#000000" stroked="false">
                <v:path arrowok="t"/>
                <v:fill type="solid"/>
              </v:shape>
            </v:group>
            <v:group style="position:absolute;left:2506;top:3341;width:10;height:20" coordorigin="2506,3341" coordsize="10,20">
              <v:shape style="position:absolute;left:2506;top:3341;width:10;height:20" coordorigin="2506,3341" coordsize="10,20" path="m2506,3360l2516,3360,2516,3341,2506,3341,2506,3360xe" filled="true" fillcolor="#000000" stroked="false">
                <v:path arrowok="t"/>
                <v:fill type="solid"/>
              </v:shape>
            </v:group>
            <v:group style="position:absolute;left:2506;top:3360;width:10;height:20" coordorigin="2506,3360" coordsize="10,20">
              <v:shape style="position:absolute;left:2506;top:3360;width:10;height:20" coordorigin="2506,3360" coordsize="10,20" path="m2506,3380l2516,3380,2516,3360,2506,3360,2506,3380xe" filled="true" fillcolor="#000000" stroked="false">
                <v:path arrowok="t"/>
                <v:fill type="solid"/>
              </v:shape>
            </v:group>
            <v:group style="position:absolute;left:2506;top:3380;width:10;height:20" coordorigin="2506,3380" coordsize="10,20">
              <v:shape style="position:absolute;left:2506;top:3380;width:10;height:20" coordorigin="2506,3380" coordsize="10,20" path="m2506,3399l2516,3399,2516,3380,2506,3380,2506,3399xe" filled="true" fillcolor="#000000" stroked="false">
                <v:path arrowok="t"/>
                <v:fill type="solid"/>
              </v:shape>
            </v:group>
            <v:group style="position:absolute;left:2506;top:3399;width:10;height:20" coordorigin="2506,3399" coordsize="10,20">
              <v:shape style="position:absolute;left:2506;top:3399;width:10;height:20" coordorigin="2506,3399" coordsize="10,20" path="m2506,3418l2516,3418,2516,3399,2506,3399,2506,3418xe" filled="true" fillcolor="#000000" stroked="false">
                <v:path arrowok="t"/>
                <v:fill type="solid"/>
              </v:shape>
            </v:group>
            <v:group style="position:absolute;left:3639;top:2880;width:10;height:20" coordorigin="3639,2880" coordsize="10,20">
              <v:shape style="position:absolute;left:3639;top:2880;width:10;height:20" coordorigin="3639,2880" coordsize="10,20" path="m3639,2900l3648,2900,3648,2880,3639,2880,3639,2900xe" filled="true" fillcolor="#000000" stroked="false">
                <v:path arrowok="t"/>
                <v:fill type="solid"/>
              </v:shape>
            </v:group>
            <v:group style="position:absolute;left:3639;top:2900;width:10;height:20" coordorigin="3639,2900" coordsize="10,20">
              <v:shape style="position:absolute;left:3639;top:2900;width:10;height:20" coordorigin="3639,2900" coordsize="10,20" path="m3639,2919l3648,2919,3648,2900,3639,2900,3639,2919xe" filled="true" fillcolor="#000000" stroked="false">
                <v:path arrowok="t"/>
                <v:fill type="solid"/>
              </v:shape>
            </v:group>
            <v:group style="position:absolute;left:3639;top:2919;width:10;height:20" coordorigin="3639,2919" coordsize="10,20">
              <v:shape style="position:absolute;left:3639;top:2919;width:10;height:20" coordorigin="3639,2919" coordsize="10,20" path="m3639,2938l3648,2938,3648,2919,3639,2919,3639,2938xe" filled="true" fillcolor="#000000" stroked="false">
                <v:path arrowok="t"/>
                <v:fill type="solid"/>
              </v:shape>
            </v:group>
            <v:group style="position:absolute;left:3639;top:2938;width:10;height:20" coordorigin="3639,2938" coordsize="10,20">
              <v:shape style="position:absolute;left:3639;top:2938;width:10;height:20" coordorigin="3639,2938" coordsize="10,20" path="m3639,2957l3648,2957,3648,2938,3639,2938,3639,2957xe" filled="true" fillcolor="#000000" stroked="false">
                <v:path arrowok="t"/>
                <v:fill type="solid"/>
              </v:shape>
            </v:group>
            <v:group style="position:absolute;left:3639;top:2957;width:10;height:20" coordorigin="3639,2957" coordsize="10,20">
              <v:shape style="position:absolute;left:3639;top:2957;width:10;height:20" coordorigin="3639,2957" coordsize="10,20" path="m3639,2976l3648,2976,3648,2957,3639,2957,3639,2976xe" filled="true" fillcolor="#000000" stroked="false">
                <v:path arrowok="t"/>
                <v:fill type="solid"/>
              </v:shape>
            </v:group>
            <v:group style="position:absolute;left:3639;top:2976;width:10;height:20" coordorigin="3639,2976" coordsize="10,20">
              <v:shape style="position:absolute;left:3639;top:2976;width:10;height:20" coordorigin="3639,2976" coordsize="10,20" path="m3639,2996l3648,2996,3648,2976,3639,2976,3639,2996xe" filled="true" fillcolor="#000000" stroked="false">
                <v:path arrowok="t"/>
                <v:fill type="solid"/>
              </v:shape>
            </v:group>
            <v:group style="position:absolute;left:3639;top:2996;width:10;height:20" coordorigin="3639,2996" coordsize="10,20">
              <v:shape style="position:absolute;left:3639;top:2996;width:10;height:20" coordorigin="3639,2996" coordsize="10,20" path="m3639,3015l3648,3015,3648,2996,3639,2996,3639,3015xe" filled="true" fillcolor="#000000" stroked="false">
                <v:path arrowok="t"/>
                <v:fill type="solid"/>
              </v:shape>
            </v:group>
            <v:group style="position:absolute;left:3639;top:3015;width:10;height:20" coordorigin="3639,3015" coordsize="10,20">
              <v:shape style="position:absolute;left:3639;top:3015;width:10;height:20" coordorigin="3639,3015" coordsize="10,20" path="m3639,3034l3648,3034,3648,3015,3639,3015,3639,3034xe" filled="true" fillcolor="#000000" stroked="false">
                <v:path arrowok="t"/>
                <v:fill type="solid"/>
              </v:shape>
            </v:group>
            <v:group style="position:absolute;left:3639;top:3034;width:10;height:20" coordorigin="3639,3034" coordsize="10,20">
              <v:shape style="position:absolute;left:3639;top:3034;width:10;height:20" coordorigin="3639,3034" coordsize="10,20" path="m3639,3053l3648,3053,3648,3034,3639,3034,3639,3053xe" filled="true" fillcolor="#000000" stroked="false">
                <v:path arrowok="t"/>
                <v:fill type="solid"/>
              </v:shape>
            </v:group>
            <v:group style="position:absolute;left:3639;top:3053;width:10;height:20" coordorigin="3639,3053" coordsize="10,20">
              <v:shape style="position:absolute;left:3639;top:3053;width:10;height:20" coordorigin="3639,3053" coordsize="10,20" path="m3639,3072l3648,3072,3648,3053,3639,3053,3639,3072xe" filled="true" fillcolor="#000000" stroked="false">
                <v:path arrowok="t"/>
                <v:fill type="solid"/>
              </v:shape>
            </v:group>
            <v:group style="position:absolute;left:3639;top:3072;width:10;height:20" coordorigin="3639,3072" coordsize="10,20">
              <v:shape style="position:absolute;left:3639;top:3072;width:10;height:20" coordorigin="3639,3072" coordsize="10,20" path="m3639,3092l3648,3092,3648,3072,3639,3072,3639,3092xe" filled="true" fillcolor="#000000" stroked="false">
                <v:path arrowok="t"/>
                <v:fill type="solid"/>
              </v:shape>
            </v:group>
            <v:group style="position:absolute;left:3639;top:3092;width:10;height:20" coordorigin="3639,3092" coordsize="10,20">
              <v:shape style="position:absolute;left:3639;top:3092;width:10;height:20" coordorigin="3639,3092" coordsize="10,20" path="m3639,3111l3648,3111,3648,3092,3639,3092,3639,3111xe" filled="true" fillcolor="#000000" stroked="false">
                <v:path arrowok="t"/>
                <v:fill type="solid"/>
              </v:shape>
            </v:group>
            <v:group style="position:absolute;left:3639;top:3111;width:10;height:20" coordorigin="3639,3111" coordsize="10,20">
              <v:shape style="position:absolute;left:3639;top:3111;width:10;height:20" coordorigin="3639,3111" coordsize="10,20" path="m3639,3130l3648,3130,3648,3111,3639,3111,3639,3130xe" filled="true" fillcolor="#000000" stroked="false">
                <v:path arrowok="t"/>
                <v:fill type="solid"/>
              </v:shape>
            </v:group>
            <v:group style="position:absolute;left:3639;top:3130;width:10;height:20" coordorigin="3639,3130" coordsize="10,20">
              <v:shape style="position:absolute;left:3639;top:3130;width:10;height:20" coordorigin="3639,3130" coordsize="10,20" path="m3639,3149l3648,3149,3648,3130,3639,3130,3639,3149xe" filled="true" fillcolor="#000000" stroked="false">
                <v:path arrowok="t"/>
                <v:fill type="solid"/>
              </v:shape>
            </v:group>
            <v:group style="position:absolute;left:3639;top:3149;width:10;height:20" coordorigin="3639,3149" coordsize="10,20">
              <v:shape style="position:absolute;left:3639;top:3149;width:10;height:20" coordorigin="3639,3149" coordsize="10,20" path="m3639,3168l3648,3168,3648,3149,3639,3149,3639,3168xe" filled="true" fillcolor="#000000" stroked="false">
                <v:path arrowok="t"/>
                <v:fill type="solid"/>
              </v:shape>
            </v:group>
            <v:group style="position:absolute;left:3639;top:3168;width:10;height:20" coordorigin="3639,3168" coordsize="10,20">
              <v:shape style="position:absolute;left:3639;top:3168;width:10;height:20" coordorigin="3639,3168" coordsize="10,20" path="m3639,3188l3648,3188,3648,3168,3639,3168,3639,3188xe" filled="true" fillcolor="#000000" stroked="false">
                <v:path arrowok="t"/>
                <v:fill type="solid"/>
              </v:shape>
            </v:group>
            <v:group style="position:absolute;left:3639;top:3188;width:10;height:20" coordorigin="3639,3188" coordsize="10,20">
              <v:shape style="position:absolute;left:3639;top:3188;width:10;height:20" coordorigin="3639,3188" coordsize="10,20" path="m3639,3207l3648,3207,3648,3188,3639,3188,3639,3207xe" filled="true" fillcolor="#000000" stroked="false">
                <v:path arrowok="t"/>
                <v:fill type="solid"/>
              </v:shape>
            </v:group>
            <v:group style="position:absolute;left:3639;top:3207;width:10;height:20" coordorigin="3639,3207" coordsize="10,20">
              <v:shape style="position:absolute;left:3639;top:3207;width:10;height:20" coordorigin="3639,3207" coordsize="10,20" path="m3639,3226l3648,3226,3648,3207,3639,3207,3639,3226xe" filled="true" fillcolor="#000000" stroked="false">
                <v:path arrowok="t"/>
                <v:fill type="solid"/>
              </v:shape>
            </v:group>
            <v:group style="position:absolute;left:3639;top:3226;width:10;height:20" coordorigin="3639,3226" coordsize="10,20">
              <v:shape style="position:absolute;left:3639;top:3226;width:10;height:20" coordorigin="3639,3226" coordsize="10,20" path="m3639,3245l3648,3245,3648,3226,3639,3226,3639,3245xe" filled="true" fillcolor="#000000" stroked="false">
                <v:path arrowok="t"/>
                <v:fill type="solid"/>
              </v:shape>
            </v:group>
            <v:group style="position:absolute;left:3639;top:3245;width:10;height:20" coordorigin="3639,3245" coordsize="10,20">
              <v:shape style="position:absolute;left:3639;top:3245;width:10;height:20" coordorigin="3639,3245" coordsize="10,20" path="m3639,3264l3648,3264,3648,3245,3639,3245,3639,3264xe" filled="true" fillcolor="#000000" stroked="false">
                <v:path arrowok="t"/>
                <v:fill type="solid"/>
              </v:shape>
            </v:group>
            <v:group style="position:absolute;left:3639;top:3264;width:10;height:20" coordorigin="3639,3264" coordsize="10,20">
              <v:shape style="position:absolute;left:3639;top:3264;width:10;height:20" coordorigin="3639,3264" coordsize="10,20" path="m3639,3284l3648,3284,3648,3264,3639,3264,3639,3284xe" filled="true" fillcolor="#000000" stroked="false">
                <v:path arrowok="t"/>
                <v:fill type="solid"/>
              </v:shape>
            </v:group>
            <v:group style="position:absolute;left:3639;top:3284;width:10;height:20" coordorigin="3639,3284" coordsize="10,20">
              <v:shape style="position:absolute;left:3639;top:3284;width:10;height:20" coordorigin="3639,3284" coordsize="10,20" path="m3639,3303l3648,3303,3648,3284,3639,3284,3639,3303xe" filled="true" fillcolor="#000000" stroked="false">
                <v:path arrowok="t"/>
                <v:fill type="solid"/>
              </v:shape>
            </v:group>
            <v:group style="position:absolute;left:3639;top:3303;width:10;height:20" coordorigin="3639,3303" coordsize="10,20">
              <v:shape style="position:absolute;left:3639;top:3303;width:10;height:20" coordorigin="3639,3303" coordsize="10,20" path="m3639,3322l3648,3322,3648,3303,3639,3303,3639,3322xe" filled="true" fillcolor="#000000" stroked="false">
                <v:path arrowok="t"/>
                <v:fill type="solid"/>
              </v:shape>
            </v:group>
            <v:group style="position:absolute;left:3639;top:3322;width:10;height:20" coordorigin="3639,3322" coordsize="10,20">
              <v:shape style="position:absolute;left:3639;top:3322;width:10;height:20" coordorigin="3639,3322" coordsize="10,20" path="m3639,3341l3648,3341,3648,3322,3639,3322,3639,3341xe" filled="true" fillcolor="#000000" stroked="false">
                <v:path arrowok="t"/>
                <v:fill type="solid"/>
              </v:shape>
            </v:group>
            <v:group style="position:absolute;left:3639;top:3341;width:10;height:20" coordorigin="3639,3341" coordsize="10,20">
              <v:shape style="position:absolute;left:3639;top:3341;width:10;height:20" coordorigin="3639,3341" coordsize="10,20" path="m3639,3360l3648,3360,3648,3341,3639,3341,3639,3360xe" filled="true" fillcolor="#000000" stroked="false">
                <v:path arrowok="t"/>
                <v:fill type="solid"/>
              </v:shape>
            </v:group>
            <v:group style="position:absolute;left:3639;top:3360;width:10;height:20" coordorigin="3639,3360" coordsize="10,20">
              <v:shape style="position:absolute;left:3639;top:3360;width:10;height:20" coordorigin="3639,3360" coordsize="10,20" path="m3639,3380l3648,3380,3648,3360,3639,3360,3639,3380xe" filled="true" fillcolor="#000000" stroked="false">
                <v:path arrowok="t"/>
                <v:fill type="solid"/>
              </v:shape>
            </v:group>
            <v:group style="position:absolute;left:3639;top:3380;width:10;height:20" coordorigin="3639,3380" coordsize="10,20">
              <v:shape style="position:absolute;left:3639;top:3380;width:10;height:20" coordorigin="3639,3380" coordsize="10,20" path="m3639,3399l3648,3399,3648,3380,3639,3380,3639,3399xe" filled="true" fillcolor="#000000" stroked="false">
                <v:path arrowok="t"/>
                <v:fill type="solid"/>
              </v:shape>
            </v:group>
            <v:group style="position:absolute;left:3639;top:3399;width:10;height:20" coordorigin="3639,3399" coordsize="10,20">
              <v:shape style="position:absolute;left:3639;top:3399;width:10;height:20" coordorigin="3639,3399" coordsize="10,20" path="m3639,3418l3648,3418,3648,3399,3639,3399,3639,3418xe" filled="true" fillcolor="#000000" stroked="false">
                <v:path arrowok="t"/>
                <v:fill type="solid"/>
              </v:shape>
            </v:group>
            <v:group style="position:absolute;left:4491;top:2880;width:10;height:20" coordorigin="4491,2880" coordsize="10,20">
              <v:shape style="position:absolute;left:4491;top:2880;width:10;height:20" coordorigin="4491,2880" coordsize="10,20" path="m4491,2900l4501,2900,4501,2880,4491,2880,4491,2900xe" filled="true" fillcolor="#000000" stroked="false">
                <v:path arrowok="t"/>
                <v:fill type="solid"/>
              </v:shape>
            </v:group>
            <v:group style="position:absolute;left:4491;top:2900;width:10;height:20" coordorigin="4491,2900" coordsize="10,20">
              <v:shape style="position:absolute;left:4491;top:2900;width:10;height:20" coordorigin="4491,2900" coordsize="10,20" path="m4491,2919l4501,2919,4501,2900,4491,2900,4491,2919xe" filled="true" fillcolor="#000000" stroked="false">
                <v:path arrowok="t"/>
                <v:fill type="solid"/>
              </v:shape>
            </v:group>
            <v:group style="position:absolute;left:4491;top:2919;width:10;height:20" coordorigin="4491,2919" coordsize="10,20">
              <v:shape style="position:absolute;left:4491;top:2919;width:10;height:20" coordorigin="4491,2919" coordsize="10,20" path="m4491,2938l4501,2938,4501,2919,4491,2919,4491,2938xe" filled="true" fillcolor="#000000" stroked="false">
                <v:path arrowok="t"/>
                <v:fill type="solid"/>
              </v:shape>
            </v:group>
            <v:group style="position:absolute;left:4491;top:2938;width:10;height:20" coordorigin="4491,2938" coordsize="10,20">
              <v:shape style="position:absolute;left:4491;top:2938;width:10;height:20" coordorigin="4491,2938" coordsize="10,20" path="m4491,2957l4501,2957,4501,2938,4491,2938,4491,2957xe" filled="true" fillcolor="#000000" stroked="false">
                <v:path arrowok="t"/>
                <v:fill type="solid"/>
              </v:shape>
            </v:group>
            <v:group style="position:absolute;left:4491;top:2957;width:10;height:20" coordorigin="4491,2957" coordsize="10,20">
              <v:shape style="position:absolute;left:4491;top:2957;width:10;height:20" coordorigin="4491,2957" coordsize="10,20" path="m4491,2976l4501,2976,4501,2957,4491,2957,4491,2976xe" filled="true" fillcolor="#000000" stroked="false">
                <v:path arrowok="t"/>
                <v:fill type="solid"/>
              </v:shape>
            </v:group>
            <v:group style="position:absolute;left:4491;top:2976;width:10;height:20" coordorigin="4491,2976" coordsize="10,20">
              <v:shape style="position:absolute;left:4491;top:2976;width:10;height:20" coordorigin="4491,2976" coordsize="10,20" path="m4491,2996l4501,2996,4501,2976,4491,2976,4491,2996xe" filled="true" fillcolor="#000000" stroked="false">
                <v:path arrowok="t"/>
                <v:fill type="solid"/>
              </v:shape>
            </v:group>
            <v:group style="position:absolute;left:4491;top:2996;width:10;height:20" coordorigin="4491,2996" coordsize="10,20">
              <v:shape style="position:absolute;left:4491;top:2996;width:10;height:20" coordorigin="4491,2996" coordsize="10,20" path="m4491,3015l4501,3015,4501,2996,4491,2996,4491,3015xe" filled="true" fillcolor="#000000" stroked="false">
                <v:path arrowok="t"/>
                <v:fill type="solid"/>
              </v:shape>
            </v:group>
            <v:group style="position:absolute;left:4491;top:3015;width:10;height:20" coordorigin="4491,3015" coordsize="10,20">
              <v:shape style="position:absolute;left:4491;top:3015;width:10;height:20" coordorigin="4491,3015" coordsize="10,20" path="m4491,3034l4501,3034,4501,3015,4491,3015,4491,3034xe" filled="true" fillcolor="#000000" stroked="false">
                <v:path arrowok="t"/>
                <v:fill type="solid"/>
              </v:shape>
            </v:group>
            <v:group style="position:absolute;left:4491;top:3034;width:10;height:20" coordorigin="4491,3034" coordsize="10,20">
              <v:shape style="position:absolute;left:4491;top:3034;width:10;height:20" coordorigin="4491,3034" coordsize="10,20" path="m4491,3053l4501,3053,4501,3034,4491,3034,4491,3053xe" filled="true" fillcolor="#000000" stroked="false">
                <v:path arrowok="t"/>
                <v:fill type="solid"/>
              </v:shape>
            </v:group>
            <v:group style="position:absolute;left:4491;top:3053;width:10;height:20" coordorigin="4491,3053" coordsize="10,20">
              <v:shape style="position:absolute;left:4491;top:3053;width:10;height:20" coordorigin="4491,3053" coordsize="10,20" path="m4491,3072l4501,3072,4501,3053,4491,3053,4491,3072xe" filled="true" fillcolor="#000000" stroked="false">
                <v:path arrowok="t"/>
                <v:fill type="solid"/>
              </v:shape>
            </v:group>
            <v:group style="position:absolute;left:4491;top:3072;width:10;height:20" coordorigin="4491,3072" coordsize="10,20">
              <v:shape style="position:absolute;left:4491;top:3072;width:10;height:20" coordorigin="4491,3072" coordsize="10,20" path="m4491,3092l4501,3092,4501,3072,4491,3072,4491,3092xe" filled="true" fillcolor="#000000" stroked="false">
                <v:path arrowok="t"/>
                <v:fill type="solid"/>
              </v:shape>
            </v:group>
            <v:group style="position:absolute;left:4491;top:3092;width:10;height:20" coordorigin="4491,3092" coordsize="10,20">
              <v:shape style="position:absolute;left:4491;top:3092;width:10;height:20" coordorigin="4491,3092" coordsize="10,20" path="m4491,3111l4501,3111,4501,3092,4491,3092,4491,3111xe" filled="true" fillcolor="#000000" stroked="false">
                <v:path arrowok="t"/>
                <v:fill type="solid"/>
              </v:shape>
            </v:group>
            <v:group style="position:absolute;left:4491;top:3111;width:10;height:20" coordorigin="4491,3111" coordsize="10,20">
              <v:shape style="position:absolute;left:4491;top:3111;width:10;height:20" coordorigin="4491,3111" coordsize="10,20" path="m4491,3130l4501,3130,4501,3111,4491,3111,4491,3130xe" filled="true" fillcolor="#000000" stroked="false">
                <v:path arrowok="t"/>
                <v:fill type="solid"/>
              </v:shape>
            </v:group>
            <v:group style="position:absolute;left:4491;top:3130;width:10;height:20" coordorigin="4491,3130" coordsize="10,20">
              <v:shape style="position:absolute;left:4491;top:3130;width:10;height:20" coordorigin="4491,3130" coordsize="10,20" path="m4491,3149l4501,3149,4501,3130,4491,3130,4491,3149xe" filled="true" fillcolor="#000000" stroked="false">
                <v:path arrowok="t"/>
                <v:fill type="solid"/>
              </v:shape>
            </v:group>
            <v:group style="position:absolute;left:4491;top:3149;width:10;height:20" coordorigin="4491,3149" coordsize="10,20">
              <v:shape style="position:absolute;left:4491;top:3149;width:10;height:20" coordorigin="4491,3149" coordsize="10,20" path="m4491,3168l4501,3168,4501,3149,4491,3149,4491,3168xe" filled="true" fillcolor="#000000" stroked="false">
                <v:path arrowok="t"/>
                <v:fill type="solid"/>
              </v:shape>
            </v:group>
            <v:group style="position:absolute;left:4491;top:3168;width:10;height:20" coordorigin="4491,3168" coordsize="10,20">
              <v:shape style="position:absolute;left:4491;top:3168;width:10;height:20" coordorigin="4491,3168" coordsize="10,20" path="m4491,3188l4501,3188,4501,3168,4491,3168,4491,3188xe" filled="true" fillcolor="#000000" stroked="false">
                <v:path arrowok="t"/>
                <v:fill type="solid"/>
              </v:shape>
            </v:group>
            <v:group style="position:absolute;left:4491;top:3188;width:10;height:20" coordorigin="4491,3188" coordsize="10,20">
              <v:shape style="position:absolute;left:4491;top:3188;width:10;height:20" coordorigin="4491,3188" coordsize="10,20" path="m4491,3207l4501,3207,4501,3188,4491,3188,4491,3207xe" filled="true" fillcolor="#000000" stroked="false">
                <v:path arrowok="t"/>
                <v:fill type="solid"/>
              </v:shape>
            </v:group>
            <v:group style="position:absolute;left:4491;top:3207;width:10;height:20" coordorigin="4491,3207" coordsize="10,20">
              <v:shape style="position:absolute;left:4491;top:3207;width:10;height:20" coordorigin="4491,3207" coordsize="10,20" path="m4491,3226l4501,3226,4501,3207,4491,3207,4491,3226xe" filled="true" fillcolor="#000000" stroked="false">
                <v:path arrowok="t"/>
                <v:fill type="solid"/>
              </v:shape>
            </v:group>
            <v:group style="position:absolute;left:4491;top:3226;width:10;height:20" coordorigin="4491,3226" coordsize="10,20">
              <v:shape style="position:absolute;left:4491;top:3226;width:10;height:20" coordorigin="4491,3226" coordsize="10,20" path="m4491,3245l4501,3245,4501,3226,4491,3226,4491,3245xe" filled="true" fillcolor="#000000" stroked="false">
                <v:path arrowok="t"/>
                <v:fill type="solid"/>
              </v:shape>
            </v:group>
            <v:group style="position:absolute;left:4491;top:3245;width:10;height:20" coordorigin="4491,3245" coordsize="10,20">
              <v:shape style="position:absolute;left:4491;top:3245;width:10;height:20" coordorigin="4491,3245" coordsize="10,20" path="m4491,3264l4501,3264,4501,3245,4491,3245,4491,3264xe" filled="true" fillcolor="#000000" stroked="false">
                <v:path arrowok="t"/>
                <v:fill type="solid"/>
              </v:shape>
            </v:group>
            <v:group style="position:absolute;left:4491;top:3264;width:10;height:20" coordorigin="4491,3264" coordsize="10,20">
              <v:shape style="position:absolute;left:4491;top:3264;width:10;height:20" coordorigin="4491,3264" coordsize="10,20" path="m4491,3284l4501,3284,4501,3264,4491,3264,4491,3284xe" filled="true" fillcolor="#000000" stroked="false">
                <v:path arrowok="t"/>
                <v:fill type="solid"/>
              </v:shape>
            </v:group>
            <v:group style="position:absolute;left:4491;top:3284;width:10;height:20" coordorigin="4491,3284" coordsize="10,20">
              <v:shape style="position:absolute;left:4491;top:3284;width:10;height:20" coordorigin="4491,3284" coordsize="10,20" path="m4491,3303l4501,3303,4501,3284,4491,3284,4491,3303xe" filled="true" fillcolor="#000000" stroked="false">
                <v:path arrowok="t"/>
                <v:fill type="solid"/>
              </v:shape>
            </v:group>
            <v:group style="position:absolute;left:4491;top:3303;width:10;height:20" coordorigin="4491,3303" coordsize="10,20">
              <v:shape style="position:absolute;left:4491;top:3303;width:10;height:20" coordorigin="4491,3303" coordsize="10,20" path="m4491,3322l4501,3322,4501,3303,4491,3303,4491,3322xe" filled="true" fillcolor="#000000" stroked="false">
                <v:path arrowok="t"/>
                <v:fill type="solid"/>
              </v:shape>
            </v:group>
            <v:group style="position:absolute;left:4491;top:3322;width:10;height:20" coordorigin="4491,3322" coordsize="10,20">
              <v:shape style="position:absolute;left:4491;top:3322;width:10;height:20" coordorigin="4491,3322" coordsize="10,20" path="m4491,3341l4501,3341,4501,3322,4491,3322,4491,3341xe" filled="true" fillcolor="#000000" stroked="false">
                <v:path arrowok="t"/>
                <v:fill type="solid"/>
              </v:shape>
            </v:group>
            <v:group style="position:absolute;left:4491;top:3341;width:10;height:20" coordorigin="4491,3341" coordsize="10,20">
              <v:shape style="position:absolute;left:4491;top:3341;width:10;height:20" coordorigin="4491,3341" coordsize="10,20" path="m4491,3360l4501,3360,4501,3341,4491,3341,4491,3360xe" filled="true" fillcolor="#000000" stroked="false">
                <v:path arrowok="t"/>
                <v:fill type="solid"/>
              </v:shape>
            </v:group>
            <v:group style="position:absolute;left:4491;top:3360;width:10;height:20" coordorigin="4491,3360" coordsize="10,20">
              <v:shape style="position:absolute;left:4491;top:3360;width:10;height:20" coordorigin="4491,3360" coordsize="10,20" path="m4491,3380l4501,3380,4501,3360,4491,3360,4491,3380xe" filled="true" fillcolor="#000000" stroked="false">
                <v:path arrowok="t"/>
                <v:fill type="solid"/>
              </v:shape>
            </v:group>
            <v:group style="position:absolute;left:4491;top:3380;width:10;height:20" coordorigin="4491,3380" coordsize="10,20">
              <v:shape style="position:absolute;left:4491;top:3380;width:10;height:20" coordorigin="4491,3380" coordsize="10,20" path="m4491,3399l4501,3399,4501,3380,4491,3380,4491,3399xe" filled="true" fillcolor="#000000" stroked="false">
                <v:path arrowok="t"/>
                <v:fill type="solid"/>
              </v:shape>
            </v:group>
            <v:group style="position:absolute;left:4491;top:3399;width:10;height:20" coordorigin="4491,3399" coordsize="10,20">
              <v:shape style="position:absolute;left:4491;top:3399;width:10;height:20" coordorigin="4491,3399" coordsize="10,20" path="m4491,3418l4501,3418,4501,3399,4491,3399,4491,3418xe" filled="true" fillcolor="#000000" stroked="false">
                <v:path arrowok="t"/>
                <v:fill type="solid"/>
              </v:shape>
            </v:group>
            <v:group style="position:absolute;left:5329;top:2880;width:10;height:20" coordorigin="5329,2880" coordsize="10,20">
              <v:shape style="position:absolute;left:5329;top:2880;width:10;height:20" coordorigin="5329,2880" coordsize="10,20" path="m5329,2900l5339,2900,5339,2880,5329,2880,5329,2900xe" filled="true" fillcolor="#000000" stroked="false">
                <v:path arrowok="t"/>
                <v:fill type="solid"/>
              </v:shape>
            </v:group>
            <v:group style="position:absolute;left:5329;top:2900;width:10;height:20" coordorigin="5329,2900" coordsize="10,20">
              <v:shape style="position:absolute;left:5329;top:2900;width:10;height:20" coordorigin="5329,2900" coordsize="10,20" path="m5329,2919l5339,2919,5339,2900,5329,2900,5329,2919xe" filled="true" fillcolor="#000000" stroked="false">
                <v:path arrowok="t"/>
                <v:fill type="solid"/>
              </v:shape>
            </v:group>
            <v:group style="position:absolute;left:5329;top:2919;width:10;height:20" coordorigin="5329,2919" coordsize="10,20">
              <v:shape style="position:absolute;left:5329;top:2919;width:10;height:20" coordorigin="5329,2919" coordsize="10,20" path="m5329,2938l5339,2938,5339,2919,5329,2919,5329,2938xe" filled="true" fillcolor="#000000" stroked="false">
                <v:path arrowok="t"/>
                <v:fill type="solid"/>
              </v:shape>
            </v:group>
            <v:group style="position:absolute;left:5329;top:2938;width:10;height:20" coordorigin="5329,2938" coordsize="10,20">
              <v:shape style="position:absolute;left:5329;top:2938;width:10;height:20" coordorigin="5329,2938" coordsize="10,20" path="m5329,2957l5339,2957,5339,2938,5329,2938,5329,2957xe" filled="true" fillcolor="#000000" stroked="false">
                <v:path arrowok="t"/>
                <v:fill type="solid"/>
              </v:shape>
            </v:group>
            <v:group style="position:absolute;left:5329;top:2957;width:10;height:20" coordorigin="5329,2957" coordsize="10,20">
              <v:shape style="position:absolute;left:5329;top:2957;width:10;height:20" coordorigin="5329,2957" coordsize="10,20" path="m5329,2976l5339,2976,5339,2957,5329,2957,5329,2976xe" filled="true" fillcolor="#000000" stroked="false">
                <v:path arrowok="t"/>
                <v:fill type="solid"/>
              </v:shape>
            </v:group>
            <v:group style="position:absolute;left:5329;top:2976;width:10;height:20" coordorigin="5329,2976" coordsize="10,20">
              <v:shape style="position:absolute;left:5329;top:2976;width:10;height:20" coordorigin="5329,2976" coordsize="10,20" path="m5329,2996l5339,2996,5339,2976,5329,2976,5329,2996xe" filled="true" fillcolor="#000000" stroked="false">
                <v:path arrowok="t"/>
                <v:fill type="solid"/>
              </v:shape>
            </v:group>
            <v:group style="position:absolute;left:5329;top:2996;width:10;height:20" coordorigin="5329,2996" coordsize="10,20">
              <v:shape style="position:absolute;left:5329;top:2996;width:10;height:20" coordorigin="5329,2996" coordsize="10,20" path="m5329,3015l5339,3015,5339,2996,5329,2996,5329,3015xe" filled="true" fillcolor="#000000" stroked="false">
                <v:path arrowok="t"/>
                <v:fill type="solid"/>
              </v:shape>
            </v:group>
            <v:group style="position:absolute;left:5329;top:3015;width:10;height:20" coordorigin="5329,3015" coordsize="10,20">
              <v:shape style="position:absolute;left:5329;top:3015;width:10;height:20" coordorigin="5329,3015" coordsize="10,20" path="m5329,3034l5339,3034,5339,3015,5329,3015,5329,3034xe" filled="true" fillcolor="#000000" stroked="false">
                <v:path arrowok="t"/>
                <v:fill type="solid"/>
              </v:shape>
            </v:group>
            <v:group style="position:absolute;left:5329;top:3034;width:10;height:20" coordorigin="5329,3034" coordsize="10,20">
              <v:shape style="position:absolute;left:5329;top:3034;width:10;height:20" coordorigin="5329,3034" coordsize="10,20" path="m5329,3053l5339,3053,5339,3034,5329,3034,5329,3053xe" filled="true" fillcolor="#000000" stroked="false">
                <v:path arrowok="t"/>
                <v:fill type="solid"/>
              </v:shape>
            </v:group>
            <v:group style="position:absolute;left:5329;top:3053;width:10;height:20" coordorigin="5329,3053" coordsize="10,20">
              <v:shape style="position:absolute;left:5329;top:3053;width:10;height:20" coordorigin="5329,3053" coordsize="10,20" path="m5329,3072l5339,3072,5339,3053,5329,3053,5329,3072xe" filled="true" fillcolor="#000000" stroked="false">
                <v:path arrowok="t"/>
                <v:fill type="solid"/>
              </v:shape>
            </v:group>
            <v:group style="position:absolute;left:5329;top:3072;width:10;height:20" coordorigin="5329,3072" coordsize="10,20">
              <v:shape style="position:absolute;left:5329;top:3072;width:10;height:20" coordorigin="5329,3072" coordsize="10,20" path="m5329,3092l5339,3092,5339,3072,5329,3072,5329,3092xe" filled="true" fillcolor="#000000" stroked="false">
                <v:path arrowok="t"/>
                <v:fill type="solid"/>
              </v:shape>
            </v:group>
            <v:group style="position:absolute;left:5329;top:3092;width:10;height:20" coordorigin="5329,3092" coordsize="10,20">
              <v:shape style="position:absolute;left:5329;top:3092;width:10;height:20" coordorigin="5329,3092" coordsize="10,20" path="m5329,3111l5339,3111,5339,3092,5329,3092,5329,3111xe" filled="true" fillcolor="#000000" stroked="false">
                <v:path arrowok="t"/>
                <v:fill type="solid"/>
              </v:shape>
            </v:group>
            <v:group style="position:absolute;left:5329;top:3111;width:10;height:20" coordorigin="5329,3111" coordsize="10,20">
              <v:shape style="position:absolute;left:5329;top:3111;width:10;height:20" coordorigin="5329,3111" coordsize="10,20" path="m5329,3130l5339,3130,5339,3111,5329,3111,5329,3130xe" filled="true" fillcolor="#000000" stroked="false">
                <v:path arrowok="t"/>
                <v:fill type="solid"/>
              </v:shape>
            </v:group>
            <v:group style="position:absolute;left:5329;top:3130;width:10;height:20" coordorigin="5329,3130" coordsize="10,20">
              <v:shape style="position:absolute;left:5329;top:3130;width:10;height:20" coordorigin="5329,3130" coordsize="10,20" path="m5329,3149l5339,3149,5339,3130,5329,3130,5329,3149xe" filled="true" fillcolor="#000000" stroked="false">
                <v:path arrowok="t"/>
                <v:fill type="solid"/>
              </v:shape>
            </v:group>
            <v:group style="position:absolute;left:5329;top:3149;width:10;height:20" coordorigin="5329,3149" coordsize="10,20">
              <v:shape style="position:absolute;left:5329;top:3149;width:10;height:20" coordorigin="5329,3149" coordsize="10,20" path="m5329,3168l5339,3168,5339,3149,5329,3149,5329,3168xe" filled="true" fillcolor="#000000" stroked="false">
                <v:path arrowok="t"/>
                <v:fill type="solid"/>
              </v:shape>
            </v:group>
            <v:group style="position:absolute;left:5329;top:3168;width:10;height:20" coordorigin="5329,3168" coordsize="10,20">
              <v:shape style="position:absolute;left:5329;top:3168;width:10;height:20" coordorigin="5329,3168" coordsize="10,20" path="m5329,3188l5339,3188,5339,3168,5329,3168,5329,3188xe" filled="true" fillcolor="#000000" stroked="false">
                <v:path arrowok="t"/>
                <v:fill type="solid"/>
              </v:shape>
            </v:group>
            <v:group style="position:absolute;left:5329;top:3188;width:10;height:20" coordorigin="5329,3188" coordsize="10,20">
              <v:shape style="position:absolute;left:5329;top:3188;width:10;height:20" coordorigin="5329,3188" coordsize="10,20" path="m5329,3207l5339,3207,5339,3188,5329,3188,5329,3207xe" filled="true" fillcolor="#000000" stroked="false">
                <v:path arrowok="t"/>
                <v:fill type="solid"/>
              </v:shape>
            </v:group>
            <v:group style="position:absolute;left:5329;top:3207;width:10;height:20" coordorigin="5329,3207" coordsize="10,20">
              <v:shape style="position:absolute;left:5329;top:3207;width:10;height:20" coordorigin="5329,3207" coordsize="10,20" path="m5329,3226l5339,3226,5339,3207,5329,3207,5329,3226xe" filled="true" fillcolor="#000000" stroked="false">
                <v:path arrowok="t"/>
                <v:fill type="solid"/>
              </v:shape>
            </v:group>
            <v:group style="position:absolute;left:5329;top:3226;width:10;height:20" coordorigin="5329,3226" coordsize="10,20">
              <v:shape style="position:absolute;left:5329;top:3226;width:10;height:20" coordorigin="5329,3226" coordsize="10,20" path="m5329,3245l5339,3245,5339,3226,5329,3226,5329,3245xe" filled="true" fillcolor="#000000" stroked="false">
                <v:path arrowok="t"/>
                <v:fill type="solid"/>
              </v:shape>
            </v:group>
            <v:group style="position:absolute;left:5329;top:3245;width:10;height:20" coordorigin="5329,3245" coordsize="10,20">
              <v:shape style="position:absolute;left:5329;top:3245;width:10;height:20" coordorigin="5329,3245" coordsize="10,20" path="m5329,3264l5339,3264,5339,3245,5329,3245,5329,3264xe" filled="true" fillcolor="#000000" stroked="false">
                <v:path arrowok="t"/>
                <v:fill type="solid"/>
              </v:shape>
            </v:group>
            <v:group style="position:absolute;left:5329;top:3264;width:10;height:20" coordorigin="5329,3264" coordsize="10,20">
              <v:shape style="position:absolute;left:5329;top:3264;width:10;height:20" coordorigin="5329,3264" coordsize="10,20" path="m5329,3284l5339,3284,5339,3264,5329,3264,5329,3284xe" filled="true" fillcolor="#000000" stroked="false">
                <v:path arrowok="t"/>
                <v:fill type="solid"/>
              </v:shape>
            </v:group>
            <v:group style="position:absolute;left:5329;top:3284;width:10;height:20" coordorigin="5329,3284" coordsize="10,20">
              <v:shape style="position:absolute;left:5329;top:3284;width:10;height:20" coordorigin="5329,3284" coordsize="10,20" path="m5329,3303l5339,3303,5339,3284,5329,3284,5329,3303xe" filled="true" fillcolor="#000000" stroked="false">
                <v:path arrowok="t"/>
                <v:fill type="solid"/>
              </v:shape>
            </v:group>
            <v:group style="position:absolute;left:5329;top:3303;width:10;height:20" coordorigin="5329,3303" coordsize="10,20">
              <v:shape style="position:absolute;left:5329;top:3303;width:10;height:20" coordorigin="5329,3303" coordsize="10,20" path="m5329,3322l5339,3322,5339,3303,5329,3303,5329,3322xe" filled="true" fillcolor="#000000" stroked="false">
                <v:path arrowok="t"/>
                <v:fill type="solid"/>
              </v:shape>
            </v:group>
            <v:group style="position:absolute;left:5329;top:3322;width:10;height:20" coordorigin="5329,3322" coordsize="10,20">
              <v:shape style="position:absolute;left:5329;top:3322;width:10;height:20" coordorigin="5329,3322" coordsize="10,20" path="m5329,3341l5339,3341,5339,3322,5329,3322,5329,3341xe" filled="true" fillcolor="#000000" stroked="false">
                <v:path arrowok="t"/>
                <v:fill type="solid"/>
              </v:shape>
            </v:group>
            <v:group style="position:absolute;left:5329;top:3341;width:10;height:20" coordorigin="5329,3341" coordsize="10,20">
              <v:shape style="position:absolute;left:5329;top:3341;width:10;height:20" coordorigin="5329,3341" coordsize="10,20" path="m5329,3360l5339,3360,5339,3341,5329,3341,5329,3360xe" filled="true" fillcolor="#000000" stroked="false">
                <v:path arrowok="t"/>
                <v:fill type="solid"/>
              </v:shape>
            </v:group>
            <v:group style="position:absolute;left:5329;top:3360;width:10;height:20" coordorigin="5329,3360" coordsize="10,20">
              <v:shape style="position:absolute;left:5329;top:3360;width:10;height:20" coordorigin="5329,3360" coordsize="10,20" path="m5329,3380l5339,3380,5339,3360,5329,3360,5329,3380xe" filled="true" fillcolor="#000000" stroked="false">
                <v:path arrowok="t"/>
                <v:fill type="solid"/>
              </v:shape>
            </v:group>
            <v:group style="position:absolute;left:5329;top:3380;width:10;height:20" coordorigin="5329,3380" coordsize="10,20">
              <v:shape style="position:absolute;left:5329;top:3380;width:10;height:20" coordorigin="5329,3380" coordsize="10,20" path="m5329,3399l5339,3399,5339,3380,5329,3380,5329,3399xe" filled="true" fillcolor="#000000" stroked="false">
                <v:path arrowok="t"/>
                <v:fill type="solid"/>
              </v:shape>
            </v:group>
            <v:group style="position:absolute;left:5329;top:3399;width:10;height:20" coordorigin="5329,3399" coordsize="10,20">
              <v:shape style="position:absolute;left:5329;top:3399;width:10;height:20" coordorigin="5329,3399" coordsize="10,20" path="m5329,3418l5339,3418,5339,3399,5329,3399,5329,3418xe" filled="true" fillcolor="#000000" stroked="false">
                <v:path arrowok="t"/>
                <v:fill type="solid"/>
              </v:shape>
            </v:group>
            <v:group style="position:absolute;left:5895;top:2880;width:10;height:20" coordorigin="5895,2880" coordsize="10,20">
              <v:shape style="position:absolute;left:5895;top:2880;width:10;height:20" coordorigin="5895,2880" coordsize="10,20" path="m5895,2900l5905,2900,5905,2880,5895,2880,5895,2900xe" filled="true" fillcolor="#000000" stroked="false">
                <v:path arrowok="t"/>
                <v:fill type="solid"/>
              </v:shape>
            </v:group>
            <v:group style="position:absolute;left:5895;top:2900;width:10;height:20" coordorigin="5895,2900" coordsize="10,20">
              <v:shape style="position:absolute;left:5895;top:2900;width:10;height:20" coordorigin="5895,2900" coordsize="10,20" path="m5895,2919l5905,2919,5905,2900,5895,2900,5895,2919xe" filled="true" fillcolor="#000000" stroked="false">
                <v:path arrowok="t"/>
                <v:fill type="solid"/>
              </v:shape>
            </v:group>
            <v:group style="position:absolute;left:5895;top:2919;width:10;height:20" coordorigin="5895,2919" coordsize="10,20">
              <v:shape style="position:absolute;left:5895;top:2919;width:10;height:20" coordorigin="5895,2919" coordsize="10,20" path="m5895,2938l5905,2938,5905,2919,5895,2919,5895,2938xe" filled="true" fillcolor="#000000" stroked="false">
                <v:path arrowok="t"/>
                <v:fill type="solid"/>
              </v:shape>
            </v:group>
            <v:group style="position:absolute;left:5895;top:2938;width:10;height:20" coordorigin="5895,2938" coordsize="10,20">
              <v:shape style="position:absolute;left:5895;top:2938;width:10;height:20" coordorigin="5895,2938" coordsize="10,20" path="m5895,2957l5905,2957,5905,2938,5895,2938,5895,2957xe" filled="true" fillcolor="#000000" stroked="false">
                <v:path arrowok="t"/>
                <v:fill type="solid"/>
              </v:shape>
            </v:group>
            <v:group style="position:absolute;left:5895;top:2957;width:10;height:20" coordorigin="5895,2957" coordsize="10,20">
              <v:shape style="position:absolute;left:5895;top:2957;width:10;height:20" coordorigin="5895,2957" coordsize="10,20" path="m5895,2976l5905,2976,5905,2957,5895,2957,5895,2976xe" filled="true" fillcolor="#000000" stroked="false">
                <v:path arrowok="t"/>
                <v:fill type="solid"/>
              </v:shape>
            </v:group>
            <v:group style="position:absolute;left:5895;top:2976;width:10;height:20" coordorigin="5895,2976" coordsize="10,20">
              <v:shape style="position:absolute;left:5895;top:2976;width:10;height:20" coordorigin="5895,2976" coordsize="10,20" path="m5895,2996l5905,2996,5905,2976,5895,2976,5895,2996xe" filled="true" fillcolor="#000000" stroked="false">
                <v:path arrowok="t"/>
                <v:fill type="solid"/>
              </v:shape>
            </v:group>
            <v:group style="position:absolute;left:5895;top:2996;width:10;height:20" coordorigin="5895,2996" coordsize="10,20">
              <v:shape style="position:absolute;left:5895;top:2996;width:10;height:20" coordorigin="5895,2996" coordsize="10,20" path="m5895,3015l5905,3015,5905,2996,5895,2996,5895,3015xe" filled="true" fillcolor="#000000" stroked="false">
                <v:path arrowok="t"/>
                <v:fill type="solid"/>
              </v:shape>
            </v:group>
            <v:group style="position:absolute;left:5895;top:3015;width:10;height:20" coordorigin="5895,3015" coordsize="10,20">
              <v:shape style="position:absolute;left:5895;top:3015;width:10;height:20" coordorigin="5895,3015" coordsize="10,20" path="m5895,3034l5905,3034,5905,3015,5895,3015,5895,3034xe" filled="true" fillcolor="#000000" stroked="false">
                <v:path arrowok="t"/>
                <v:fill type="solid"/>
              </v:shape>
            </v:group>
            <v:group style="position:absolute;left:5895;top:3034;width:10;height:20" coordorigin="5895,3034" coordsize="10,20">
              <v:shape style="position:absolute;left:5895;top:3034;width:10;height:20" coordorigin="5895,3034" coordsize="10,20" path="m5895,3053l5905,3053,5905,3034,5895,3034,5895,3053xe" filled="true" fillcolor="#000000" stroked="false">
                <v:path arrowok="t"/>
                <v:fill type="solid"/>
              </v:shape>
            </v:group>
            <v:group style="position:absolute;left:5895;top:3053;width:10;height:20" coordorigin="5895,3053" coordsize="10,20">
              <v:shape style="position:absolute;left:5895;top:3053;width:10;height:20" coordorigin="5895,3053" coordsize="10,20" path="m5895,3072l5905,3072,5905,3053,5895,3053,5895,3072xe" filled="true" fillcolor="#000000" stroked="false">
                <v:path arrowok="t"/>
                <v:fill type="solid"/>
              </v:shape>
            </v:group>
            <v:group style="position:absolute;left:5895;top:3072;width:10;height:20" coordorigin="5895,3072" coordsize="10,20">
              <v:shape style="position:absolute;left:5895;top:3072;width:10;height:20" coordorigin="5895,3072" coordsize="10,20" path="m5895,3092l5905,3092,5905,3072,5895,3072,5895,3092xe" filled="true" fillcolor="#000000" stroked="false">
                <v:path arrowok="t"/>
                <v:fill type="solid"/>
              </v:shape>
            </v:group>
            <v:group style="position:absolute;left:5895;top:3092;width:10;height:20" coordorigin="5895,3092" coordsize="10,20">
              <v:shape style="position:absolute;left:5895;top:3092;width:10;height:20" coordorigin="5895,3092" coordsize="10,20" path="m5895,3111l5905,3111,5905,3092,5895,3092,5895,3111xe" filled="true" fillcolor="#000000" stroked="false">
                <v:path arrowok="t"/>
                <v:fill type="solid"/>
              </v:shape>
            </v:group>
            <v:group style="position:absolute;left:5895;top:3111;width:10;height:20" coordorigin="5895,3111" coordsize="10,20">
              <v:shape style="position:absolute;left:5895;top:3111;width:10;height:20" coordorigin="5895,3111" coordsize="10,20" path="m5895,3130l5905,3130,5905,3111,5895,3111,5895,3130xe" filled="true" fillcolor="#000000" stroked="false">
                <v:path arrowok="t"/>
                <v:fill type="solid"/>
              </v:shape>
            </v:group>
            <v:group style="position:absolute;left:5895;top:3130;width:10;height:20" coordorigin="5895,3130" coordsize="10,20">
              <v:shape style="position:absolute;left:5895;top:3130;width:10;height:20" coordorigin="5895,3130" coordsize="10,20" path="m5895,3149l5905,3149,5905,3130,5895,3130,5895,3149xe" filled="true" fillcolor="#000000" stroked="false">
                <v:path arrowok="t"/>
                <v:fill type="solid"/>
              </v:shape>
            </v:group>
            <v:group style="position:absolute;left:5895;top:3149;width:10;height:20" coordorigin="5895,3149" coordsize="10,20">
              <v:shape style="position:absolute;left:5895;top:3149;width:10;height:20" coordorigin="5895,3149" coordsize="10,20" path="m5895,3168l5905,3168,5905,3149,5895,3149,5895,3168xe" filled="true" fillcolor="#000000" stroked="false">
                <v:path arrowok="t"/>
                <v:fill type="solid"/>
              </v:shape>
            </v:group>
            <v:group style="position:absolute;left:5895;top:3168;width:10;height:20" coordorigin="5895,3168" coordsize="10,20">
              <v:shape style="position:absolute;left:5895;top:3168;width:10;height:20" coordorigin="5895,3168" coordsize="10,20" path="m5895,3188l5905,3188,5905,3168,5895,3168,5895,3188xe" filled="true" fillcolor="#000000" stroked="false">
                <v:path arrowok="t"/>
                <v:fill type="solid"/>
              </v:shape>
            </v:group>
            <v:group style="position:absolute;left:5895;top:3188;width:10;height:20" coordorigin="5895,3188" coordsize="10,20">
              <v:shape style="position:absolute;left:5895;top:3188;width:10;height:20" coordorigin="5895,3188" coordsize="10,20" path="m5895,3207l5905,3207,5905,3188,5895,3188,5895,3207xe" filled="true" fillcolor="#000000" stroked="false">
                <v:path arrowok="t"/>
                <v:fill type="solid"/>
              </v:shape>
            </v:group>
            <v:group style="position:absolute;left:5895;top:3207;width:10;height:20" coordorigin="5895,3207" coordsize="10,20">
              <v:shape style="position:absolute;left:5895;top:3207;width:10;height:20" coordorigin="5895,3207" coordsize="10,20" path="m5895,3226l5905,3226,5905,3207,5895,3207,5895,3226xe" filled="true" fillcolor="#000000" stroked="false">
                <v:path arrowok="t"/>
                <v:fill type="solid"/>
              </v:shape>
            </v:group>
            <v:group style="position:absolute;left:5895;top:3226;width:10;height:20" coordorigin="5895,3226" coordsize="10,20">
              <v:shape style="position:absolute;left:5895;top:3226;width:10;height:20" coordorigin="5895,3226" coordsize="10,20" path="m5895,3245l5905,3245,5905,3226,5895,3226,5895,3245xe" filled="true" fillcolor="#000000" stroked="false">
                <v:path arrowok="t"/>
                <v:fill type="solid"/>
              </v:shape>
            </v:group>
            <v:group style="position:absolute;left:5895;top:3245;width:10;height:20" coordorigin="5895,3245" coordsize="10,20">
              <v:shape style="position:absolute;left:5895;top:3245;width:10;height:20" coordorigin="5895,3245" coordsize="10,20" path="m5895,3264l5905,3264,5905,3245,5895,3245,5895,3264xe" filled="true" fillcolor="#000000" stroked="false">
                <v:path arrowok="t"/>
                <v:fill type="solid"/>
              </v:shape>
            </v:group>
            <v:group style="position:absolute;left:5895;top:3264;width:10;height:20" coordorigin="5895,3264" coordsize="10,20">
              <v:shape style="position:absolute;left:5895;top:3264;width:10;height:20" coordorigin="5895,3264" coordsize="10,20" path="m5895,3284l5905,3284,5905,3264,5895,3264,5895,3284xe" filled="true" fillcolor="#000000" stroked="false">
                <v:path arrowok="t"/>
                <v:fill type="solid"/>
              </v:shape>
            </v:group>
            <v:group style="position:absolute;left:5895;top:3284;width:10;height:20" coordorigin="5895,3284" coordsize="10,20">
              <v:shape style="position:absolute;left:5895;top:3284;width:10;height:20" coordorigin="5895,3284" coordsize="10,20" path="m5895,3303l5905,3303,5905,3284,5895,3284,5895,3303xe" filled="true" fillcolor="#000000" stroked="false">
                <v:path arrowok="t"/>
                <v:fill type="solid"/>
              </v:shape>
            </v:group>
            <v:group style="position:absolute;left:5895;top:3303;width:10;height:20" coordorigin="5895,3303" coordsize="10,20">
              <v:shape style="position:absolute;left:5895;top:3303;width:10;height:20" coordorigin="5895,3303" coordsize="10,20" path="m5895,3322l5905,3322,5905,3303,5895,3303,5895,3322xe" filled="true" fillcolor="#000000" stroked="false">
                <v:path arrowok="t"/>
                <v:fill type="solid"/>
              </v:shape>
            </v:group>
            <v:group style="position:absolute;left:5895;top:3322;width:10;height:20" coordorigin="5895,3322" coordsize="10,20">
              <v:shape style="position:absolute;left:5895;top:3322;width:10;height:20" coordorigin="5895,3322" coordsize="10,20" path="m5895,3341l5905,3341,5905,3322,5895,3322,5895,3341xe" filled="true" fillcolor="#000000" stroked="false">
                <v:path arrowok="t"/>
                <v:fill type="solid"/>
              </v:shape>
            </v:group>
            <v:group style="position:absolute;left:5895;top:3341;width:10;height:20" coordorigin="5895,3341" coordsize="10,20">
              <v:shape style="position:absolute;left:5895;top:3341;width:10;height:20" coordorigin="5895,3341" coordsize="10,20" path="m5895,3360l5905,3360,5905,3341,5895,3341,5895,3360xe" filled="true" fillcolor="#000000" stroked="false">
                <v:path arrowok="t"/>
                <v:fill type="solid"/>
              </v:shape>
            </v:group>
            <v:group style="position:absolute;left:5895;top:3360;width:10;height:20" coordorigin="5895,3360" coordsize="10,20">
              <v:shape style="position:absolute;left:5895;top:3360;width:10;height:20" coordorigin="5895,3360" coordsize="10,20" path="m5895,3380l5905,3380,5905,3360,5895,3360,5895,3380xe" filled="true" fillcolor="#000000" stroked="false">
                <v:path arrowok="t"/>
                <v:fill type="solid"/>
              </v:shape>
            </v:group>
            <v:group style="position:absolute;left:5895;top:3380;width:10;height:20" coordorigin="5895,3380" coordsize="10,20">
              <v:shape style="position:absolute;left:5895;top:3380;width:10;height:20" coordorigin="5895,3380" coordsize="10,20" path="m5895,3399l5905,3399,5905,3380,5895,3380,5895,3399xe" filled="true" fillcolor="#000000" stroked="false">
                <v:path arrowok="t"/>
                <v:fill type="solid"/>
              </v:shape>
            </v:group>
            <v:group style="position:absolute;left:5895;top:3399;width:10;height:20" coordorigin="5895,3399" coordsize="10,20">
              <v:shape style="position:absolute;left:5895;top:3399;width:10;height:20" coordorigin="5895,3399" coordsize="10,20" path="m5895,3418l5905,3418,5905,3399,5895,3399,5895,3418xe" filled="true" fillcolor="#000000" stroked="false">
                <v:path arrowok="t"/>
                <v:fill type="solid"/>
              </v:shape>
            </v:group>
            <v:group style="position:absolute;left:6887;top:2880;width:10;height:20" coordorigin="6887,2880" coordsize="10,20">
              <v:shape style="position:absolute;left:6887;top:2880;width:10;height:20" coordorigin="6887,2880" coordsize="10,20" path="m6887,2900l6897,2900,6897,2880,6887,2880,6887,2900xe" filled="true" fillcolor="#000000" stroked="false">
                <v:path arrowok="t"/>
                <v:fill type="solid"/>
              </v:shape>
            </v:group>
            <v:group style="position:absolute;left:6887;top:2900;width:10;height:20" coordorigin="6887,2900" coordsize="10,20">
              <v:shape style="position:absolute;left:6887;top:2900;width:10;height:20" coordorigin="6887,2900" coordsize="10,20" path="m6887,2919l6897,2919,6897,2900,6887,2900,6887,2919xe" filled="true" fillcolor="#000000" stroked="false">
                <v:path arrowok="t"/>
                <v:fill type="solid"/>
              </v:shape>
            </v:group>
            <v:group style="position:absolute;left:6887;top:2919;width:10;height:20" coordorigin="6887,2919" coordsize="10,20">
              <v:shape style="position:absolute;left:6887;top:2919;width:10;height:20" coordorigin="6887,2919" coordsize="10,20" path="m6887,2938l6897,2938,6897,2919,6887,2919,6887,2938xe" filled="true" fillcolor="#000000" stroked="false">
                <v:path arrowok="t"/>
                <v:fill type="solid"/>
              </v:shape>
            </v:group>
            <v:group style="position:absolute;left:6887;top:2938;width:10;height:20" coordorigin="6887,2938" coordsize="10,20">
              <v:shape style="position:absolute;left:6887;top:2938;width:10;height:20" coordorigin="6887,2938" coordsize="10,20" path="m6887,2957l6897,2957,6897,2938,6887,2938,6887,2957xe" filled="true" fillcolor="#000000" stroked="false">
                <v:path arrowok="t"/>
                <v:fill type="solid"/>
              </v:shape>
            </v:group>
            <v:group style="position:absolute;left:6887;top:2957;width:10;height:20" coordorigin="6887,2957" coordsize="10,20">
              <v:shape style="position:absolute;left:6887;top:2957;width:10;height:20" coordorigin="6887,2957" coordsize="10,20" path="m6887,2976l6897,2976,6897,2957,6887,2957,6887,2976xe" filled="true" fillcolor="#000000" stroked="false">
                <v:path arrowok="t"/>
                <v:fill type="solid"/>
              </v:shape>
            </v:group>
            <v:group style="position:absolute;left:6887;top:2976;width:10;height:20" coordorigin="6887,2976" coordsize="10,20">
              <v:shape style="position:absolute;left:6887;top:2976;width:10;height:20" coordorigin="6887,2976" coordsize="10,20" path="m6887,2996l6897,2996,6897,2976,6887,2976,6887,2996xe" filled="true" fillcolor="#000000" stroked="false">
                <v:path arrowok="t"/>
                <v:fill type="solid"/>
              </v:shape>
            </v:group>
            <v:group style="position:absolute;left:6887;top:2996;width:10;height:20" coordorigin="6887,2996" coordsize="10,20">
              <v:shape style="position:absolute;left:6887;top:2996;width:10;height:20" coordorigin="6887,2996" coordsize="10,20" path="m6887,3015l6897,3015,6897,2996,6887,2996,6887,3015xe" filled="true" fillcolor="#000000" stroked="false">
                <v:path arrowok="t"/>
                <v:fill type="solid"/>
              </v:shape>
            </v:group>
            <v:group style="position:absolute;left:6887;top:3015;width:10;height:20" coordorigin="6887,3015" coordsize="10,20">
              <v:shape style="position:absolute;left:6887;top:3015;width:10;height:20" coordorigin="6887,3015" coordsize="10,20" path="m6887,3034l6897,3034,6897,3015,6887,3015,6887,3034xe" filled="true" fillcolor="#000000" stroked="false">
                <v:path arrowok="t"/>
                <v:fill type="solid"/>
              </v:shape>
            </v:group>
            <v:group style="position:absolute;left:6887;top:3034;width:10;height:20" coordorigin="6887,3034" coordsize="10,20">
              <v:shape style="position:absolute;left:6887;top:3034;width:10;height:20" coordorigin="6887,3034" coordsize="10,20" path="m6887,3053l6897,3053,6897,3034,6887,3034,6887,3053xe" filled="true" fillcolor="#000000" stroked="false">
                <v:path arrowok="t"/>
                <v:fill type="solid"/>
              </v:shape>
            </v:group>
            <v:group style="position:absolute;left:6887;top:3053;width:10;height:20" coordorigin="6887,3053" coordsize="10,20">
              <v:shape style="position:absolute;left:6887;top:3053;width:10;height:20" coordorigin="6887,3053" coordsize="10,20" path="m6887,3072l6897,3072,6897,3053,6887,3053,6887,3072xe" filled="true" fillcolor="#000000" stroked="false">
                <v:path arrowok="t"/>
                <v:fill type="solid"/>
              </v:shape>
            </v:group>
            <v:group style="position:absolute;left:6887;top:3072;width:10;height:20" coordorigin="6887,3072" coordsize="10,20">
              <v:shape style="position:absolute;left:6887;top:3072;width:10;height:20" coordorigin="6887,3072" coordsize="10,20" path="m6887,3092l6897,3092,6897,3072,6887,3072,6887,3092xe" filled="true" fillcolor="#000000" stroked="false">
                <v:path arrowok="t"/>
                <v:fill type="solid"/>
              </v:shape>
            </v:group>
            <v:group style="position:absolute;left:6887;top:3092;width:10;height:20" coordorigin="6887,3092" coordsize="10,20">
              <v:shape style="position:absolute;left:6887;top:3092;width:10;height:20" coordorigin="6887,3092" coordsize="10,20" path="m6887,3111l6897,3111,6897,3092,6887,3092,6887,3111xe" filled="true" fillcolor="#000000" stroked="false">
                <v:path arrowok="t"/>
                <v:fill type="solid"/>
              </v:shape>
            </v:group>
            <v:group style="position:absolute;left:6887;top:3111;width:10;height:20" coordorigin="6887,3111" coordsize="10,20">
              <v:shape style="position:absolute;left:6887;top:3111;width:10;height:20" coordorigin="6887,3111" coordsize="10,20" path="m6887,3130l6897,3130,6897,3111,6887,3111,6887,3130xe" filled="true" fillcolor="#000000" stroked="false">
                <v:path arrowok="t"/>
                <v:fill type="solid"/>
              </v:shape>
            </v:group>
            <v:group style="position:absolute;left:6887;top:3130;width:10;height:20" coordorigin="6887,3130" coordsize="10,20">
              <v:shape style="position:absolute;left:6887;top:3130;width:10;height:20" coordorigin="6887,3130" coordsize="10,20" path="m6887,3149l6897,3149,6897,3130,6887,3130,6887,3149xe" filled="true" fillcolor="#000000" stroked="false">
                <v:path arrowok="t"/>
                <v:fill type="solid"/>
              </v:shape>
            </v:group>
            <v:group style="position:absolute;left:6887;top:3149;width:10;height:20" coordorigin="6887,3149" coordsize="10,20">
              <v:shape style="position:absolute;left:6887;top:3149;width:10;height:20" coordorigin="6887,3149" coordsize="10,20" path="m6887,3168l6897,3168,6897,3149,6887,3149,6887,3168xe" filled="true" fillcolor="#000000" stroked="false">
                <v:path arrowok="t"/>
                <v:fill type="solid"/>
              </v:shape>
            </v:group>
            <v:group style="position:absolute;left:6887;top:3168;width:10;height:20" coordorigin="6887,3168" coordsize="10,20">
              <v:shape style="position:absolute;left:6887;top:3168;width:10;height:20" coordorigin="6887,3168" coordsize="10,20" path="m6887,3188l6897,3188,6897,3168,6887,3168,6887,3188xe" filled="true" fillcolor="#000000" stroked="false">
                <v:path arrowok="t"/>
                <v:fill type="solid"/>
              </v:shape>
            </v:group>
            <v:group style="position:absolute;left:6887;top:3188;width:10;height:20" coordorigin="6887,3188" coordsize="10,20">
              <v:shape style="position:absolute;left:6887;top:3188;width:10;height:20" coordorigin="6887,3188" coordsize="10,20" path="m6887,3207l6897,3207,6897,3188,6887,3188,6887,3207xe" filled="true" fillcolor="#000000" stroked="false">
                <v:path arrowok="t"/>
                <v:fill type="solid"/>
              </v:shape>
            </v:group>
            <v:group style="position:absolute;left:6887;top:3207;width:10;height:20" coordorigin="6887,3207" coordsize="10,20">
              <v:shape style="position:absolute;left:6887;top:3207;width:10;height:20" coordorigin="6887,3207" coordsize="10,20" path="m6887,3226l6897,3226,6897,3207,6887,3207,6887,3226xe" filled="true" fillcolor="#000000" stroked="false">
                <v:path arrowok="t"/>
                <v:fill type="solid"/>
              </v:shape>
            </v:group>
            <v:group style="position:absolute;left:6887;top:3226;width:10;height:20" coordorigin="6887,3226" coordsize="10,20">
              <v:shape style="position:absolute;left:6887;top:3226;width:10;height:20" coordorigin="6887,3226" coordsize="10,20" path="m6887,3245l6897,3245,6897,3226,6887,3226,6887,3245xe" filled="true" fillcolor="#000000" stroked="false">
                <v:path arrowok="t"/>
                <v:fill type="solid"/>
              </v:shape>
            </v:group>
            <v:group style="position:absolute;left:6887;top:3245;width:10;height:20" coordorigin="6887,3245" coordsize="10,20">
              <v:shape style="position:absolute;left:6887;top:3245;width:10;height:20" coordorigin="6887,3245" coordsize="10,20" path="m6887,3264l6897,3264,6897,3245,6887,3245,6887,3264xe" filled="true" fillcolor="#000000" stroked="false">
                <v:path arrowok="t"/>
                <v:fill type="solid"/>
              </v:shape>
            </v:group>
            <v:group style="position:absolute;left:6887;top:3264;width:10;height:20" coordorigin="6887,3264" coordsize="10,20">
              <v:shape style="position:absolute;left:6887;top:3264;width:10;height:20" coordorigin="6887,3264" coordsize="10,20" path="m6887,3284l6897,3284,6897,3264,6887,3264,6887,3284xe" filled="true" fillcolor="#000000" stroked="false">
                <v:path arrowok="t"/>
                <v:fill type="solid"/>
              </v:shape>
            </v:group>
            <v:group style="position:absolute;left:6887;top:3284;width:10;height:20" coordorigin="6887,3284" coordsize="10,20">
              <v:shape style="position:absolute;left:6887;top:3284;width:10;height:20" coordorigin="6887,3284" coordsize="10,20" path="m6887,3303l6897,3303,6897,3284,6887,3284,6887,3303xe" filled="true" fillcolor="#000000" stroked="false">
                <v:path arrowok="t"/>
                <v:fill type="solid"/>
              </v:shape>
            </v:group>
            <v:group style="position:absolute;left:6887;top:3303;width:10;height:20" coordorigin="6887,3303" coordsize="10,20">
              <v:shape style="position:absolute;left:6887;top:3303;width:10;height:20" coordorigin="6887,3303" coordsize="10,20" path="m6887,3322l6897,3322,6897,3303,6887,3303,6887,3322xe" filled="true" fillcolor="#000000" stroked="false">
                <v:path arrowok="t"/>
                <v:fill type="solid"/>
              </v:shape>
            </v:group>
            <v:group style="position:absolute;left:6887;top:3322;width:10;height:20" coordorigin="6887,3322" coordsize="10,20">
              <v:shape style="position:absolute;left:6887;top:3322;width:10;height:20" coordorigin="6887,3322" coordsize="10,20" path="m6887,3341l6897,3341,6897,3322,6887,3322,6887,3341xe" filled="true" fillcolor="#000000" stroked="false">
                <v:path arrowok="t"/>
                <v:fill type="solid"/>
              </v:shape>
            </v:group>
            <v:group style="position:absolute;left:6887;top:3341;width:10;height:20" coordorigin="6887,3341" coordsize="10,20">
              <v:shape style="position:absolute;left:6887;top:3341;width:10;height:20" coordorigin="6887,3341" coordsize="10,20" path="m6887,3360l6897,3360,6897,3341,6887,3341,6887,3360xe" filled="true" fillcolor="#000000" stroked="false">
                <v:path arrowok="t"/>
                <v:fill type="solid"/>
              </v:shape>
            </v:group>
            <v:group style="position:absolute;left:6887;top:3360;width:10;height:20" coordorigin="6887,3360" coordsize="10,20">
              <v:shape style="position:absolute;left:6887;top:3360;width:10;height:20" coordorigin="6887,3360" coordsize="10,20" path="m6887,3380l6897,3380,6897,3360,6887,3360,6887,3380xe" filled="true" fillcolor="#000000" stroked="false">
                <v:path arrowok="t"/>
                <v:fill type="solid"/>
              </v:shape>
            </v:group>
            <v:group style="position:absolute;left:6887;top:3380;width:10;height:20" coordorigin="6887,3380" coordsize="10,20">
              <v:shape style="position:absolute;left:6887;top:3380;width:10;height:20" coordorigin="6887,3380" coordsize="10,20" path="m6887,3399l6897,3399,6897,3380,6887,3380,6887,3399xe" filled="true" fillcolor="#000000" stroked="false">
                <v:path arrowok="t"/>
                <v:fill type="solid"/>
              </v:shape>
            </v:group>
            <v:group style="position:absolute;left:6887;top:3399;width:10;height:20" coordorigin="6887,3399" coordsize="10,20">
              <v:shape style="position:absolute;left:6887;top:3399;width:10;height:20" coordorigin="6887,3399" coordsize="10,20" path="m6887,3418l6897,3418,6897,3399,6887,3399,6887,3418xe" filled="true" fillcolor="#000000" stroked="false">
                <v:path arrowok="t"/>
                <v:fill type="solid"/>
              </v:shape>
            </v:group>
            <v:group style="position:absolute;left:8034;top:2880;width:10;height:20" coordorigin="8034,2880" coordsize="10,20">
              <v:shape style="position:absolute;left:8034;top:2880;width:10;height:20" coordorigin="8034,2880" coordsize="10,20" path="m8034,2900l8044,2900,8044,2880,8034,2880,8034,2900xe" filled="true" fillcolor="#000000" stroked="false">
                <v:path arrowok="t"/>
                <v:fill type="solid"/>
              </v:shape>
            </v:group>
            <v:group style="position:absolute;left:8034;top:2900;width:10;height:20" coordorigin="8034,2900" coordsize="10,20">
              <v:shape style="position:absolute;left:8034;top:2900;width:10;height:20" coordorigin="8034,2900" coordsize="10,20" path="m8034,2919l8044,2919,8044,2900,8034,2900,8034,2919xe" filled="true" fillcolor="#000000" stroked="false">
                <v:path arrowok="t"/>
                <v:fill type="solid"/>
              </v:shape>
            </v:group>
            <v:group style="position:absolute;left:8034;top:2919;width:10;height:20" coordorigin="8034,2919" coordsize="10,20">
              <v:shape style="position:absolute;left:8034;top:2919;width:10;height:20" coordorigin="8034,2919" coordsize="10,20" path="m8034,2938l8044,2938,8044,2919,8034,2919,8034,2938xe" filled="true" fillcolor="#000000" stroked="false">
                <v:path arrowok="t"/>
                <v:fill type="solid"/>
              </v:shape>
            </v:group>
            <v:group style="position:absolute;left:8034;top:2938;width:10;height:20" coordorigin="8034,2938" coordsize="10,20">
              <v:shape style="position:absolute;left:8034;top:2938;width:10;height:20" coordorigin="8034,2938" coordsize="10,20" path="m8034,2957l8044,2957,8044,2938,8034,2938,8034,2957xe" filled="true" fillcolor="#000000" stroked="false">
                <v:path arrowok="t"/>
                <v:fill type="solid"/>
              </v:shape>
            </v:group>
            <v:group style="position:absolute;left:8034;top:2957;width:10;height:20" coordorigin="8034,2957" coordsize="10,20">
              <v:shape style="position:absolute;left:8034;top:2957;width:10;height:20" coordorigin="8034,2957" coordsize="10,20" path="m8034,2976l8044,2976,8044,2957,8034,2957,8034,2976xe" filled="true" fillcolor="#000000" stroked="false">
                <v:path arrowok="t"/>
                <v:fill type="solid"/>
              </v:shape>
            </v:group>
            <v:group style="position:absolute;left:8034;top:2976;width:10;height:20" coordorigin="8034,2976" coordsize="10,20">
              <v:shape style="position:absolute;left:8034;top:2976;width:10;height:20" coordorigin="8034,2976" coordsize="10,20" path="m8034,2996l8044,2996,8044,2976,8034,2976,8034,2996xe" filled="true" fillcolor="#000000" stroked="false">
                <v:path arrowok="t"/>
                <v:fill type="solid"/>
              </v:shape>
            </v:group>
            <v:group style="position:absolute;left:8034;top:2996;width:10;height:20" coordorigin="8034,2996" coordsize="10,20">
              <v:shape style="position:absolute;left:8034;top:2996;width:10;height:20" coordorigin="8034,2996" coordsize="10,20" path="m8034,3015l8044,3015,8044,2996,8034,2996,8034,3015xe" filled="true" fillcolor="#000000" stroked="false">
                <v:path arrowok="t"/>
                <v:fill type="solid"/>
              </v:shape>
            </v:group>
            <v:group style="position:absolute;left:8034;top:3015;width:10;height:20" coordorigin="8034,3015" coordsize="10,20">
              <v:shape style="position:absolute;left:8034;top:3015;width:10;height:20" coordorigin="8034,3015" coordsize="10,20" path="m8034,3034l8044,3034,8044,3015,8034,3015,8034,3034xe" filled="true" fillcolor="#000000" stroked="false">
                <v:path arrowok="t"/>
                <v:fill type="solid"/>
              </v:shape>
            </v:group>
            <v:group style="position:absolute;left:8034;top:3034;width:10;height:20" coordorigin="8034,3034" coordsize="10,20">
              <v:shape style="position:absolute;left:8034;top:3034;width:10;height:20" coordorigin="8034,3034" coordsize="10,20" path="m8034,3053l8044,3053,8044,3034,8034,3034,8034,3053xe" filled="true" fillcolor="#000000" stroked="false">
                <v:path arrowok="t"/>
                <v:fill type="solid"/>
              </v:shape>
            </v:group>
            <v:group style="position:absolute;left:8034;top:3053;width:10;height:20" coordorigin="8034,3053" coordsize="10,20">
              <v:shape style="position:absolute;left:8034;top:3053;width:10;height:20" coordorigin="8034,3053" coordsize="10,20" path="m8034,3072l8044,3072,8044,3053,8034,3053,8034,3072xe" filled="true" fillcolor="#000000" stroked="false">
                <v:path arrowok="t"/>
                <v:fill type="solid"/>
              </v:shape>
            </v:group>
            <v:group style="position:absolute;left:8034;top:3072;width:10;height:20" coordorigin="8034,3072" coordsize="10,20">
              <v:shape style="position:absolute;left:8034;top:3072;width:10;height:20" coordorigin="8034,3072" coordsize="10,20" path="m8034,3092l8044,3092,8044,3072,8034,3072,8034,3092xe" filled="true" fillcolor="#000000" stroked="false">
                <v:path arrowok="t"/>
                <v:fill type="solid"/>
              </v:shape>
            </v:group>
            <v:group style="position:absolute;left:8034;top:3092;width:10;height:20" coordorigin="8034,3092" coordsize="10,20">
              <v:shape style="position:absolute;left:8034;top:3092;width:10;height:20" coordorigin="8034,3092" coordsize="10,20" path="m8034,3111l8044,3111,8044,3092,8034,3092,8034,3111xe" filled="true" fillcolor="#000000" stroked="false">
                <v:path arrowok="t"/>
                <v:fill type="solid"/>
              </v:shape>
            </v:group>
            <v:group style="position:absolute;left:8034;top:3111;width:10;height:20" coordorigin="8034,3111" coordsize="10,20">
              <v:shape style="position:absolute;left:8034;top:3111;width:10;height:20" coordorigin="8034,3111" coordsize="10,20" path="m8034,3130l8044,3130,8044,3111,8034,3111,8034,3130xe" filled="true" fillcolor="#000000" stroked="false">
                <v:path arrowok="t"/>
                <v:fill type="solid"/>
              </v:shape>
            </v:group>
            <v:group style="position:absolute;left:8034;top:3130;width:10;height:20" coordorigin="8034,3130" coordsize="10,20">
              <v:shape style="position:absolute;left:8034;top:3130;width:10;height:20" coordorigin="8034,3130" coordsize="10,20" path="m8034,3149l8044,3149,8044,3130,8034,3130,8034,3149xe" filled="true" fillcolor="#000000" stroked="false">
                <v:path arrowok="t"/>
                <v:fill type="solid"/>
              </v:shape>
            </v:group>
            <v:group style="position:absolute;left:8034;top:3149;width:10;height:20" coordorigin="8034,3149" coordsize="10,20">
              <v:shape style="position:absolute;left:8034;top:3149;width:10;height:20" coordorigin="8034,3149" coordsize="10,20" path="m8034,3168l8044,3168,8044,3149,8034,3149,8034,3168xe" filled="true" fillcolor="#000000" stroked="false">
                <v:path arrowok="t"/>
                <v:fill type="solid"/>
              </v:shape>
            </v:group>
            <v:group style="position:absolute;left:8034;top:3168;width:10;height:20" coordorigin="8034,3168" coordsize="10,20">
              <v:shape style="position:absolute;left:8034;top:3168;width:10;height:20" coordorigin="8034,3168" coordsize="10,20" path="m8034,3188l8044,3188,8044,3168,8034,3168,8034,3188xe" filled="true" fillcolor="#000000" stroked="false">
                <v:path arrowok="t"/>
                <v:fill type="solid"/>
              </v:shape>
            </v:group>
            <v:group style="position:absolute;left:8034;top:3188;width:10;height:20" coordorigin="8034,3188" coordsize="10,20">
              <v:shape style="position:absolute;left:8034;top:3188;width:10;height:20" coordorigin="8034,3188" coordsize="10,20" path="m8034,3207l8044,3207,8044,3188,8034,3188,8034,3207xe" filled="true" fillcolor="#000000" stroked="false">
                <v:path arrowok="t"/>
                <v:fill type="solid"/>
              </v:shape>
            </v:group>
            <v:group style="position:absolute;left:8034;top:3207;width:10;height:20" coordorigin="8034,3207" coordsize="10,20">
              <v:shape style="position:absolute;left:8034;top:3207;width:10;height:20" coordorigin="8034,3207" coordsize="10,20" path="m8034,3226l8044,3226,8044,3207,8034,3207,8034,3226xe" filled="true" fillcolor="#000000" stroked="false">
                <v:path arrowok="t"/>
                <v:fill type="solid"/>
              </v:shape>
            </v:group>
            <v:group style="position:absolute;left:8034;top:3226;width:10;height:20" coordorigin="8034,3226" coordsize="10,20">
              <v:shape style="position:absolute;left:8034;top:3226;width:10;height:20" coordorigin="8034,3226" coordsize="10,20" path="m8034,3245l8044,3245,8044,3226,8034,3226,8034,3245xe" filled="true" fillcolor="#000000" stroked="false">
                <v:path arrowok="t"/>
                <v:fill type="solid"/>
              </v:shape>
            </v:group>
            <v:group style="position:absolute;left:8034;top:3245;width:10;height:20" coordorigin="8034,3245" coordsize="10,20">
              <v:shape style="position:absolute;left:8034;top:3245;width:10;height:20" coordorigin="8034,3245" coordsize="10,20" path="m8034,3264l8044,3264,8044,3245,8034,3245,8034,3264xe" filled="true" fillcolor="#000000" stroked="false">
                <v:path arrowok="t"/>
                <v:fill type="solid"/>
              </v:shape>
            </v:group>
            <v:group style="position:absolute;left:8034;top:3264;width:10;height:20" coordorigin="8034,3264" coordsize="10,20">
              <v:shape style="position:absolute;left:8034;top:3264;width:10;height:20" coordorigin="8034,3264" coordsize="10,20" path="m8034,3284l8044,3284,8044,3264,8034,3264,8034,3284xe" filled="true" fillcolor="#000000" stroked="false">
                <v:path arrowok="t"/>
                <v:fill type="solid"/>
              </v:shape>
            </v:group>
            <v:group style="position:absolute;left:8034;top:3284;width:10;height:20" coordorigin="8034,3284" coordsize="10,20">
              <v:shape style="position:absolute;left:8034;top:3284;width:10;height:20" coordorigin="8034,3284" coordsize="10,20" path="m8034,3303l8044,3303,8044,3284,8034,3284,8034,3303xe" filled="true" fillcolor="#000000" stroked="false">
                <v:path arrowok="t"/>
                <v:fill type="solid"/>
              </v:shape>
            </v:group>
            <v:group style="position:absolute;left:8034;top:3303;width:10;height:20" coordorigin="8034,3303" coordsize="10,20">
              <v:shape style="position:absolute;left:8034;top:3303;width:10;height:20" coordorigin="8034,3303" coordsize="10,20" path="m8034,3322l8044,3322,8044,3303,8034,3303,8034,3322xe" filled="true" fillcolor="#000000" stroked="false">
                <v:path arrowok="t"/>
                <v:fill type="solid"/>
              </v:shape>
            </v:group>
            <v:group style="position:absolute;left:8034;top:3322;width:10;height:20" coordorigin="8034,3322" coordsize="10,20">
              <v:shape style="position:absolute;left:8034;top:3322;width:10;height:20" coordorigin="8034,3322" coordsize="10,20" path="m8034,3341l8044,3341,8044,3322,8034,3322,8034,3341xe" filled="true" fillcolor="#000000" stroked="false">
                <v:path arrowok="t"/>
                <v:fill type="solid"/>
              </v:shape>
            </v:group>
            <v:group style="position:absolute;left:8034;top:3341;width:10;height:20" coordorigin="8034,3341" coordsize="10,20">
              <v:shape style="position:absolute;left:8034;top:3341;width:10;height:20" coordorigin="8034,3341" coordsize="10,20" path="m8034,3360l8044,3360,8044,3341,8034,3341,8034,3360xe" filled="true" fillcolor="#000000" stroked="false">
                <v:path arrowok="t"/>
                <v:fill type="solid"/>
              </v:shape>
            </v:group>
            <v:group style="position:absolute;left:8034;top:3360;width:10;height:20" coordorigin="8034,3360" coordsize="10,20">
              <v:shape style="position:absolute;left:8034;top:3360;width:10;height:20" coordorigin="8034,3360" coordsize="10,20" path="m8034,3380l8044,3380,8044,3360,8034,3360,8034,3380xe" filled="true" fillcolor="#000000" stroked="false">
                <v:path arrowok="t"/>
                <v:fill type="solid"/>
              </v:shape>
            </v:group>
            <v:group style="position:absolute;left:8034;top:3380;width:10;height:20" coordorigin="8034,3380" coordsize="10,20">
              <v:shape style="position:absolute;left:8034;top:3380;width:10;height:20" coordorigin="8034,3380" coordsize="10,20" path="m8034,3399l8044,3399,8044,3380,8034,3380,8034,3399xe" filled="true" fillcolor="#000000" stroked="false">
                <v:path arrowok="t"/>
                <v:fill type="solid"/>
              </v:shape>
            </v:group>
            <v:group style="position:absolute;left:8034;top:3399;width:10;height:20" coordorigin="8034,3399" coordsize="10,20">
              <v:shape style="position:absolute;left:8034;top:3399;width:10;height:20" coordorigin="8034,3399" coordsize="10,20" path="m8034,3418l8044,3418,8044,3399,8034,3399,8034,3418xe" filled="true" fillcolor="#000000" stroked="false">
                <v:path arrowok="t"/>
                <v:fill type="solid"/>
              </v:shape>
            </v:group>
            <v:group style="position:absolute;left:9028;top:2880;width:10;height:20" coordorigin="9028,2880" coordsize="10,20">
              <v:shape style="position:absolute;left:9028;top:2880;width:10;height:20" coordorigin="9028,2880" coordsize="10,20" path="m9028,2900l9038,2900,9038,2880,9028,2880,9028,2900xe" filled="true" fillcolor="#000000" stroked="false">
                <v:path arrowok="t"/>
                <v:fill type="solid"/>
              </v:shape>
            </v:group>
            <v:group style="position:absolute;left:9028;top:2900;width:10;height:20" coordorigin="9028,2900" coordsize="10,20">
              <v:shape style="position:absolute;left:9028;top:2900;width:10;height:20" coordorigin="9028,2900" coordsize="10,20" path="m9028,2919l9038,2919,9038,2900,9028,2900,9028,2919xe" filled="true" fillcolor="#000000" stroked="false">
                <v:path arrowok="t"/>
                <v:fill type="solid"/>
              </v:shape>
            </v:group>
            <v:group style="position:absolute;left:9028;top:2919;width:10;height:20" coordorigin="9028,2919" coordsize="10,20">
              <v:shape style="position:absolute;left:9028;top:2919;width:10;height:20" coordorigin="9028,2919" coordsize="10,20" path="m9028,2938l9038,2938,9038,2919,9028,2919,9028,2938xe" filled="true" fillcolor="#000000" stroked="false">
                <v:path arrowok="t"/>
                <v:fill type="solid"/>
              </v:shape>
            </v:group>
            <v:group style="position:absolute;left:9028;top:2938;width:10;height:20" coordorigin="9028,2938" coordsize="10,20">
              <v:shape style="position:absolute;left:9028;top:2938;width:10;height:20" coordorigin="9028,2938" coordsize="10,20" path="m9028,2957l9038,2957,9038,2938,9028,2938,9028,2957xe" filled="true" fillcolor="#000000" stroked="false">
                <v:path arrowok="t"/>
                <v:fill type="solid"/>
              </v:shape>
            </v:group>
            <v:group style="position:absolute;left:9028;top:2957;width:10;height:20" coordorigin="9028,2957" coordsize="10,20">
              <v:shape style="position:absolute;left:9028;top:2957;width:10;height:20" coordorigin="9028,2957" coordsize="10,20" path="m9028,2976l9038,2976,9038,2957,9028,2957,9028,2976xe" filled="true" fillcolor="#000000" stroked="false">
                <v:path arrowok="t"/>
                <v:fill type="solid"/>
              </v:shape>
            </v:group>
            <v:group style="position:absolute;left:9028;top:2976;width:10;height:20" coordorigin="9028,2976" coordsize="10,20">
              <v:shape style="position:absolute;left:9028;top:2976;width:10;height:20" coordorigin="9028,2976" coordsize="10,20" path="m9028,2996l9038,2996,9038,2976,9028,2976,9028,2996xe" filled="true" fillcolor="#000000" stroked="false">
                <v:path arrowok="t"/>
                <v:fill type="solid"/>
              </v:shape>
            </v:group>
            <v:group style="position:absolute;left:9028;top:2996;width:10;height:20" coordorigin="9028,2996" coordsize="10,20">
              <v:shape style="position:absolute;left:9028;top:2996;width:10;height:20" coordorigin="9028,2996" coordsize="10,20" path="m9028,3015l9038,3015,9038,2996,9028,2996,9028,3015xe" filled="true" fillcolor="#000000" stroked="false">
                <v:path arrowok="t"/>
                <v:fill type="solid"/>
              </v:shape>
            </v:group>
            <v:group style="position:absolute;left:9028;top:3015;width:10;height:20" coordorigin="9028,3015" coordsize="10,20">
              <v:shape style="position:absolute;left:9028;top:3015;width:10;height:20" coordorigin="9028,3015" coordsize="10,20" path="m9028,3034l9038,3034,9038,3015,9028,3015,9028,3034xe" filled="true" fillcolor="#000000" stroked="false">
                <v:path arrowok="t"/>
                <v:fill type="solid"/>
              </v:shape>
            </v:group>
            <v:group style="position:absolute;left:9028;top:3034;width:10;height:20" coordorigin="9028,3034" coordsize="10,20">
              <v:shape style="position:absolute;left:9028;top:3034;width:10;height:20" coordorigin="9028,3034" coordsize="10,20" path="m9028,3053l9038,3053,9038,3034,9028,3034,9028,3053xe" filled="true" fillcolor="#000000" stroked="false">
                <v:path arrowok="t"/>
                <v:fill type="solid"/>
              </v:shape>
            </v:group>
            <v:group style="position:absolute;left:9028;top:3053;width:10;height:20" coordorigin="9028,3053" coordsize="10,20">
              <v:shape style="position:absolute;left:9028;top:3053;width:10;height:20" coordorigin="9028,3053" coordsize="10,20" path="m9028,3072l9038,3072,9038,3053,9028,3053,9028,3072xe" filled="true" fillcolor="#000000" stroked="false">
                <v:path arrowok="t"/>
                <v:fill type="solid"/>
              </v:shape>
            </v:group>
            <v:group style="position:absolute;left:9028;top:3072;width:10;height:20" coordorigin="9028,3072" coordsize="10,20">
              <v:shape style="position:absolute;left:9028;top:3072;width:10;height:20" coordorigin="9028,3072" coordsize="10,20" path="m9028,3092l9038,3092,9038,3072,9028,3072,9028,3092xe" filled="true" fillcolor="#000000" stroked="false">
                <v:path arrowok="t"/>
                <v:fill type="solid"/>
              </v:shape>
            </v:group>
            <v:group style="position:absolute;left:9028;top:3092;width:10;height:20" coordorigin="9028,3092" coordsize="10,20">
              <v:shape style="position:absolute;left:9028;top:3092;width:10;height:20" coordorigin="9028,3092" coordsize="10,20" path="m9028,3111l9038,3111,9038,3092,9028,3092,9028,3111xe" filled="true" fillcolor="#000000" stroked="false">
                <v:path arrowok="t"/>
                <v:fill type="solid"/>
              </v:shape>
            </v:group>
            <v:group style="position:absolute;left:9028;top:3111;width:10;height:20" coordorigin="9028,3111" coordsize="10,20">
              <v:shape style="position:absolute;left:9028;top:3111;width:10;height:20" coordorigin="9028,3111" coordsize="10,20" path="m9028,3130l9038,3130,9038,3111,9028,3111,9028,3130xe" filled="true" fillcolor="#000000" stroked="false">
                <v:path arrowok="t"/>
                <v:fill type="solid"/>
              </v:shape>
            </v:group>
            <v:group style="position:absolute;left:9028;top:3130;width:10;height:20" coordorigin="9028,3130" coordsize="10,20">
              <v:shape style="position:absolute;left:9028;top:3130;width:10;height:20" coordorigin="9028,3130" coordsize="10,20" path="m9028,3149l9038,3149,9038,3130,9028,3130,9028,3149xe" filled="true" fillcolor="#000000" stroked="false">
                <v:path arrowok="t"/>
                <v:fill type="solid"/>
              </v:shape>
            </v:group>
            <v:group style="position:absolute;left:9028;top:3149;width:10;height:20" coordorigin="9028,3149" coordsize="10,20">
              <v:shape style="position:absolute;left:9028;top:3149;width:10;height:20" coordorigin="9028,3149" coordsize="10,20" path="m9028,3168l9038,3168,9038,3149,9028,3149,9028,3168xe" filled="true" fillcolor="#000000" stroked="false">
                <v:path arrowok="t"/>
                <v:fill type="solid"/>
              </v:shape>
            </v:group>
            <v:group style="position:absolute;left:9028;top:3168;width:10;height:20" coordorigin="9028,3168" coordsize="10,20">
              <v:shape style="position:absolute;left:9028;top:3168;width:10;height:20" coordorigin="9028,3168" coordsize="10,20" path="m9028,3188l9038,3188,9038,3168,9028,3168,9028,3188xe" filled="true" fillcolor="#000000" stroked="false">
                <v:path arrowok="t"/>
                <v:fill type="solid"/>
              </v:shape>
            </v:group>
            <v:group style="position:absolute;left:9028;top:3188;width:10;height:20" coordorigin="9028,3188" coordsize="10,20">
              <v:shape style="position:absolute;left:9028;top:3188;width:10;height:20" coordorigin="9028,3188" coordsize="10,20" path="m9028,3207l9038,3207,9038,3188,9028,3188,9028,3207xe" filled="true" fillcolor="#000000" stroked="false">
                <v:path arrowok="t"/>
                <v:fill type="solid"/>
              </v:shape>
            </v:group>
            <v:group style="position:absolute;left:9028;top:3207;width:10;height:20" coordorigin="9028,3207" coordsize="10,20">
              <v:shape style="position:absolute;left:9028;top:3207;width:10;height:20" coordorigin="9028,3207" coordsize="10,20" path="m9028,3226l9038,3226,9038,3207,9028,3207,9028,3226xe" filled="true" fillcolor="#000000" stroked="false">
                <v:path arrowok="t"/>
                <v:fill type="solid"/>
              </v:shape>
            </v:group>
            <v:group style="position:absolute;left:9028;top:3226;width:10;height:20" coordorigin="9028,3226" coordsize="10,20">
              <v:shape style="position:absolute;left:9028;top:3226;width:10;height:20" coordorigin="9028,3226" coordsize="10,20" path="m9028,3245l9038,3245,9038,3226,9028,3226,9028,3245xe" filled="true" fillcolor="#000000" stroked="false">
                <v:path arrowok="t"/>
                <v:fill type="solid"/>
              </v:shape>
            </v:group>
            <v:group style="position:absolute;left:9028;top:3245;width:10;height:20" coordorigin="9028,3245" coordsize="10,20">
              <v:shape style="position:absolute;left:9028;top:3245;width:10;height:20" coordorigin="9028,3245" coordsize="10,20" path="m9028,3264l9038,3264,9038,3245,9028,3245,9028,3264xe" filled="true" fillcolor="#000000" stroked="false">
                <v:path arrowok="t"/>
                <v:fill type="solid"/>
              </v:shape>
            </v:group>
            <v:group style="position:absolute;left:9028;top:3264;width:10;height:20" coordorigin="9028,3264" coordsize="10,20">
              <v:shape style="position:absolute;left:9028;top:3264;width:10;height:20" coordorigin="9028,3264" coordsize="10,20" path="m9028,3284l9038,3284,9038,3264,9028,3264,9028,3284xe" filled="true" fillcolor="#000000" stroked="false">
                <v:path arrowok="t"/>
                <v:fill type="solid"/>
              </v:shape>
            </v:group>
            <v:group style="position:absolute;left:9028;top:3284;width:10;height:20" coordorigin="9028,3284" coordsize="10,20">
              <v:shape style="position:absolute;left:9028;top:3284;width:10;height:20" coordorigin="9028,3284" coordsize="10,20" path="m9028,3303l9038,3303,9038,3284,9028,3284,9028,3303xe" filled="true" fillcolor="#000000" stroked="false">
                <v:path arrowok="t"/>
                <v:fill type="solid"/>
              </v:shape>
            </v:group>
            <v:group style="position:absolute;left:9028;top:3303;width:10;height:20" coordorigin="9028,3303" coordsize="10,20">
              <v:shape style="position:absolute;left:9028;top:3303;width:10;height:20" coordorigin="9028,3303" coordsize="10,20" path="m9028,3322l9038,3322,9038,3303,9028,3303,9028,3322xe" filled="true" fillcolor="#000000" stroked="false">
                <v:path arrowok="t"/>
                <v:fill type="solid"/>
              </v:shape>
            </v:group>
            <v:group style="position:absolute;left:9028;top:3322;width:10;height:20" coordorigin="9028,3322" coordsize="10,20">
              <v:shape style="position:absolute;left:9028;top:3322;width:10;height:20" coordorigin="9028,3322" coordsize="10,20" path="m9028,3341l9038,3341,9038,3322,9028,3322,9028,3341xe" filled="true" fillcolor="#000000" stroked="false">
                <v:path arrowok="t"/>
                <v:fill type="solid"/>
              </v:shape>
            </v:group>
            <v:group style="position:absolute;left:9028;top:3341;width:10;height:20" coordorigin="9028,3341" coordsize="10,20">
              <v:shape style="position:absolute;left:9028;top:3341;width:10;height:20" coordorigin="9028,3341" coordsize="10,20" path="m9028,3360l9038,3360,9038,3341,9028,3341,9028,3360xe" filled="true" fillcolor="#000000" stroked="false">
                <v:path arrowok="t"/>
                <v:fill type="solid"/>
              </v:shape>
            </v:group>
            <v:group style="position:absolute;left:9028;top:3360;width:10;height:20" coordorigin="9028,3360" coordsize="10,20">
              <v:shape style="position:absolute;left:9028;top:3360;width:10;height:20" coordorigin="9028,3360" coordsize="10,20" path="m9028,3380l9038,3380,9038,3360,9028,3360,9028,3380xe" filled="true" fillcolor="#000000" stroked="false">
                <v:path arrowok="t"/>
                <v:fill type="solid"/>
              </v:shape>
            </v:group>
            <v:group style="position:absolute;left:9028;top:3380;width:10;height:20" coordorigin="9028,3380" coordsize="10,20">
              <v:shape style="position:absolute;left:9028;top:3380;width:10;height:20" coordorigin="9028,3380" coordsize="10,20" path="m9028,3399l9038,3399,9038,3380,9028,3380,9028,3399xe" filled="true" fillcolor="#000000" stroked="false">
                <v:path arrowok="t"/>
                <v:fill type="solid"/>
              </v:shape>
            </v:group>
            <v:group style="position:absolute;left:9028;top:3399;width:10;height:20" coordorigin="9028,3399" coordsize="10,20">
              <v:shape style="position:absolute;left:9028;top:3399;width:10;height:20" coordorigin="9028,3399" coordsize="10,20" path="m9028,3418l9038,3418,9038,3399,9028,3399,9028,3418xe" filled="true" fillcolor="#000000" stroked="false">
                <v:path arrowok="t"/>
                <v:fill type="solid"/>
              </v:shape>
            </v:group>
            <v:group style="position:absolute;left:10161;top:2880;width:10;height:20" coordorigin="10161,2880" coordsize="10,20">
              <v:shape style="position:absolute;left:10161;top:2880;width:10;height:20" coordorigin="10161,2880" coordsize="10,20" path="m10161,2900l10171,2900,10171,2880,10161,2880,10161,2900xe" filled="true" fillcolor="#000000" stroked="false">
                <v:path arrowok="t"/>
                <v:fill type="solid"/>
              </v:shape>
            </v:group>
            <v:group style="position:absolute;left:10161;top:2900;width:10;height:20" coordorigin="10161,2900" coordsize="10,20">
              <v:shape style="position:absolute;left:10161;top:2900;width:10;height:20" coordorigin="10161,2900" coordsize="10,20" path="m10161,2919l10171,2919,10171,2900,10161,2900,10161,2919xe" filled="true" fillcolor="#000000" stroked="false">
                <v:path arrowok="t"/>
                <v:fill type="solid"/>
              </v:shape>
            </v:group>
            <v:group style="position:absolute;left:10161;top:2919;width:10;height:20" coordorigin="10161,2919" coordsize="10,20">
              <v:shape style="position:absolute;left:10161;top:2919;width:10;height:20" coordorigin="10161,2919" coordsize="10,20" path="m10161,2938l10171,2938,10171,2919,10161,2919,10161,2938xe" filled="true" fillcolor="#000000" stroked="false">
                <v:path arrowok="t"/>
                <v:fill type="solid"/>
              </v:shape>
            </v:group>
            <v:group style="position:absolute;left:10161;top:2938;width:10;height:20" coordorigin="10161,2938" coordsize="10,20">
              <v:shape style="position:absolute;left:10161;top:2938;width:10;height:20" coordorigin="10161,2938" coordsize="10,20" path="m10161,2957l10171,2957,10171,2938,10161,2938,10161,2957xe" filled="true" fillcolor="#000000" stroked="false">
                <v:path arrowok="t"/>
                <v:fill type="solid"/>
              </v:shape>
            </v:group>
            <v:group style="position:absolute;left:10161;top:2957;width:10;height:20" coordorigin="10161,2957" coordsize="10,20">
              <v:shape style="position:absolute;left:10161;top:2957;width:10;height:20" coordorigin="10161,2957" coordsize="10,20" path="m10161,2976l10171,2976,10171,2957,10161,2957,10161,2976xe" filled="true" fillcolor="#000000" stroked="false">
                <v:path arrowok="t"/>
                <v:fill type="solid"/>
              </v:shape>
            </v:group>
            <v:group style="position:absolute;left:10161;top:2976;width:10;height:20" coordorigin="10161,2976" coordsize="10,20">
              <v:shape style="position:absolute;left:10161;top:2976;width:10;height:20" coordorigin="10161,2976" coordsize="10,20" path="m10161,2996l10171,2996,10171,2976,10161,2976,10161,2996xe" filled="true" fillcolor="#000000" stroked="false">
                <v:path arrowok="t"/>
                <v:fill type="solid"/>
              </v:shape>
            </v:group>
            <v:group style="position:absolute;left:10161;top:2996;width:10;height:20" coordorigin="10161,2996" coordsize="10,20">
              <v:shape style="position:absolute;left:10161;top:2996;width:10;height:20" coordorigin="10161,2996" coordsize="10,20" path="m10161,3015l10171,3015,10171,2996,10161,2996,10161,3015xe" filled="true" fillcolor="#000000" stroked="false">
                <v:path arrowok="t"/>
                <v:fill type="solid"/>
              </v:shape>
            </v:group>
            <v:group style="position:absolute;left:10161;top:3015;width:10;height:20" coordorigin="10161,3015" coordsize="10,20">
              <v:shape style="position:absolute;left:10161;top:3015;width:10;height:20" coordorigin="10161,3015" coordsize="10,20" path="m10161,3034l10171,3034,10171,3015,10161,3015,10161,3034xe" filled="true" fillcolor="#000000" stroked="false">
                <v:path arrowok="t"/>
                <v:fill type="solid"/>
              </v:shape>
            </v:group>
            <v:group style="position:absolute;left:10161;top:3034;width:10;height:20" coordorigin="10161,3034" coordsize="10,20">
              <v:shape style="position:absolute;left:10161;top:3034;width:10;height:20" coordorigin="10161,3034" coordsize="10,20" path="m10161,3053l10171,3053,10171,3034,10161,3034,10161,3053xe" filled="true" fillcolor="#000000" stroked="false">
                <v:path arrowok="t"/>
                <v:fill type="solid"/>
              </v:shape>
            </v:group>
            <v:group style="position:absolute;left:10161;top:3053;width:10;height:20" coordorigin="10161,3053" coordsize="10,20">
              <v:shape style="position:absolute;left:10161;top:3053;width:10;height:20" coordorigin="10161,3053" coordsize="10,20" path="m10161,3072l10171,3072,10171,3053,10161,3053,10161,3072xe" filled="true" fillcolor="#000000" stroked="false">
                <v:path arrowok="t"/>
                <v:fill type="solid"/>
              </v:shape>
            </v:group>
            <v:group style="position:absolute;left:10161;top:3072;width:10;height:20" coordorigin="10161,3072" coordsize="10,20">
              <v:shape style="position:absolute;left:10161;top:3072;width:10;height:20" coordorigin="10161,3072" coordsize="10,20" path="m10161,3092l10171,3092,10171,3072,10161,3072,10161,3092xe" filled="true" fillcolor="#000000" stroked="false">
                <v:path arrowok="t"/>
                <v:fill type="solid"/>
              </v:shape>
            </v:group>
            <v:group style="position:absolute;left:10161;top:3092;width:10;height:20" coordorigin="10161,3092" coordsize="10,20">
              <v:shape style="position:absolute;left:10161;top:3092;width:10;height:20" coordorigin="10161,3092" coordsize="10,20" path="m10161,3111l10171,3111,10171,3092,10161,3092,10161,3111xe" filled="true" fillcolor="#000000" stroked="false">
                <v:path arrowok="t"/>
                <v:fill type="solid"/>
              </v:shape>
            </v:group>
            <v:group style="position:absolute;left:10161;top:3111;width:10;height:20" coordorigin="10161,3111" coordsize="10,20">
              <v:shape style="position:absolute;left:10161;top:3111;width:10;height:20" coordorigin="10161,3111" coordsize="10,20" path="m10161,3130l10171,3130,10171,3111,10161,3111,10161,3130xe" filled="true" fillcolor="#000000" stroked="false">
                <v:path arrowok="t"/>
                <v:fill type="solid"/>
              </v:shape>
            </v:group>
            <v:group style="position:absolute;left:10161;top:3130;width:10;height:20" coordorigin="10161,3130" coordsize="10,20">
              <v:shape style="position:absolute;left:10161;top:3130;width:10;height:20" coordorigin="10161,3130" coordsize="10,20" path="m10161,3149l10171,3149,10171,3130,10161,3130,10161,3149xe" filled="true" fillcolor="#000000" stroked="false">
                <v:path arrowok="t"/>
                <v:fill type="solid"/>
              </v:shape>
            </v:group>
            <v:group style="position:absolute;left:10161;top:3149;width:10;height:20" coordorigin="10161,3149" coordsize="10,20">
              <v:shape style="position:absolute;left:10161;top:3149;width:10;height:20" coordorigin="10161,3149" coordsize="10,20" path="m10161,3168l10171,3168,10171,3149,10161,3149,10161,3168xe" filled="true" fillcolor="#000000" stroked="false">
                <v:path arrowok="t"/>
                <v:fill type="solid"/>
              </v:shape>
            </v:group>
            <v:group style="position:absolute;left:10161;top:3168;width:10;height:20" coordorigin="10161,3168" coordsize="10,20">
              <v:shape style="position:absolute;left:10161;top:3168;width:10;height:20" coordorigin="10161,3168" coordsize="10,20" path="m10161,3188l10171,3188,10171,3168,10161,3168,10161,3188xe" filled="true" fillcolor="#000000" stroked="false">
                <v:path arrowok="t"/>
                <v:fill type="solid"/>
              </v:shape>
            </v:group>
            <v:group style="position:absolute;left:10161;top:3188;width:10;height:20" coordorigin="10161,3188" coordsize="10,20">
              <v:shape style="position:absolute;left:10161;top:3188;width:10;height:20" coordorigin="10161,3188" coordsize="10,20" path="m10161,3207l10171,3207,10171,3188,10161,3188,10161,3207xe" filled="true" fillcolor="#000000" stroked="false">
                <v:path arrowok="t"/>
                <v:fill type="solid"/>
              </v:shape>
            </v:group>
            <v:group style="position:absolute;left:10161;top:3207;width:10;height:20" coordorigin="10161,3207" coordsize="10,20">
              <v:shape style="position:absolute;left:10161;top:3207;width:10;height:20" coordorigin="10161,3207" coordsize="10,20" path="m10161,3226l10171,3226,10171,3207,10161,3207,10161,3226xe" filled="true" fillcolor="#000000" stroked="false">
                <v:path arrowok="t"/>
                <v:fill type="solid"/>
              </v:shape>
            </v:group>
            <v:group style="position:absolute;left:10161;top:3226;width:10;height:20" coordorigin="10161,3226" coordsize="10,20">
              <v:shape style="position:absolute;left:10161;top:3226;width:10;height:20" coordorigin="10161,3226" coordsize="10,20" path="m10161,3245l10171,3245,10171,3226,10161,3226,10161,3245xe" filled="true" fillcolor="#000000" stroked="false">
                <v:path arrowok="t"/>
                <v:fill type="solid"/>
              </v:shape>
            </v:group>
            <v:group style="position:absolute;left:10161;top:3245;width:10;height:20" coordorigin="10161,3245" coordsize="10,20">
              <v:shape style="position:absolute;left:10161;top:3245;width:10;height:20" coordorigin="10161,3245" coordsize="10,20" path="m10161,3264l10171,3264,10171,3245,10161,3245,10161,3264xe" filled="true" fillcolor="#000000" stroked="false">
                <v:path arrowok="t"/>
                <v:fill type="solid"/>
              </v:shape>
            </v:group>
            <v:group style="position:absolute;left:10161;top:3264;width:10;height:20" coordorigin="10161,3264" coordsize="10,20">
              <v:shape style="position:absolute;left:10161;top:3264;width:10;height:20" coordorigin="10161,3264" coordsize="10,20" path="m10161,3284l10171,3284,10171,3264,10161,3264,10161,3284xe" filled="true" fillcolor="#000000" stroked="false">
                <v:path arrowok="t"/>
                <v:fill type="solid"/>
              </v:shape>
            </v:group>
            <v:group style="position:absolute;left:10161;top:3284;width:10;height:20" coordorigin="10161,3284" coordsize="10,20">
              <v:shape style="position:absolute;left:10161;top:3284;width:10;height:20" coordorigin="10161,3284" coordsize="10,20" path="m10161,3303l10171,3303,10171,3284,10161,3284,10161,3303xe" filled="true" fillcolor="#000000" stroked="false">
                <v:path arrowok="t"/>
                <v:fill type="solid"/>
              </v:shape>
            </v:group>
            <v:group style="position:absolute;left:10161;top:3303;width:10;height:20" coordorigin="10161,3303" coordsize="10,20">
              <v:shape style="position:absolute;left:10161;top:3303;width:10;height:20" coordorigin="10161,3303" coordsize="10,20" path="m10161,3322l10171,3322,10171,3303,10161,3303,10161,3322xe" filled="true" fillcolor="#000000" stroked="false">
                <v:path arrowok="t"/>
                <v:fill type="solid"/>
              </v:shape>
            </v:group>
            <v:group style="position:absolute;left:10161;top:3322;width:10;height:20" coordorigin="10161,3322" coordsize="10,20">
              <v:shape style="position:absolute;left:10161;top:3322;width:10;height:20" coordorigin="10161,3322" coordsize="10,20" path="m10161,3341l10171,3341,10171,3322,10161,3322,10161,3341xe" filled="true" fillcolor="#000000" stroked="false">
                <v:path arrowok="t"/>
                <v:fill type="solid"/>
              </v:shape>
            </v:group>
            <v:group style="position:absolute;left:10161;top:3341;width:10;height:20" coordorigin="10161,3341" coordsize="10,20">
              <v:shape style="position:absolute;left:10161;top:3341;width:10;height:20" coordorigin="10161,3341" coordsize="10,20" path="m10161,3360l10171,3360,10171,3341,10161,3341,10161,3360xe" filled="true" fillcolor="#000000" stroked="false">
                <v:path arrowok="t"/>
                <v:fill type="solid"/>
              </v:shape>
            </v:group>
            <v:group style="position:absolute;left:10161;top:3360;width:10;height:20" coordorigin="10161,3360" coordsize="10,20">
              <v:shape style="position:absolute;left:10161;top:3360;width:10;height:20" coordorigin="10161,3360" coordsize="10,20" path="m10161,3380l10171,3380,10171,3360,10161,3360,10161,3380xe" filled="true" fillcolor="#000000" stroked="false">
                <v:path arrowok="t"/>
                <v:fill type="solid"/>
              </v:shape>
            </v:group>
            <v:group style="position:absolute;left:10161;top:3380;width:10;height:20" coordorigin="10161,3380" coordsize="10,20">
              <v:shape style="position:absolute;left:10161;top:3380;width:10;height:20" coordorigin="10161,3380" coordsize="10,20" path="m10161,3399l10171,3399,10171,3380,10161,3380,10161,3399xe" filled="true" fillcolor="#000000" stroked="false">
                <v:path arrowok="t"/>
                <v:fill type="solid"/>
              </v:shape>
            </v:group>
            <v:group style="position:absolute;left:10161;top:3399;width:10;height:20" coordorigin="10161,3399" coordsize="10,20">
              <v:shape style="position:absolute;left:10161;top:3399;width:10;height:20" coordorigin="10161,3399" coordsize="10,20" path="m10161,3418l10171,3418,10171,3399,10161,3399,10161,3418xe" filled="true" fillcolor="#000000" stroked="false">
                <v:path arrowok="t"/>
                <v:fill type="solid"/>
              </v:shape>
            </v:group>
            <v:group style="position:absolute;left:852;top:3460;width:1652;height:2" coordorigin="852,3460" coordsize="1652,2">
              <v:shape style="position:absolute;left:852;top:3460;width:1652;height:2" coordorigin="852,3460" coordsize="1652,0" path="m852,3460l2504,3460e" filled="false" stroked="true" strokeweight="3.24pt" strokecolor="#dcdcdc">
                <v:path arrowok="t"/>
              </v:shape>
            </v:group>
            <v:group style="position:absolute;left:866;top:3492;width:2;height:270" coordorigin="866,3492" coordsize="2,270">
              <v:shape style="position:absolute;left:866;top:3492;width:2;height:270" coordorigin="866,3492" coordsize="0,270" path="m866,3492l866,3762e" filled="false" stroked="true" strokeweight="1.44pt" strokecolor="#dcdcdc">
                <v:path arrowok="t"/>
              </v:shape>
            </v:group>
            <v:group style="position:absolute;left:2493;top:3492;width:2;height:270" coordorigin="2493,3492" coordsize="2,270">
              <v:shape style="position:absolute;left:2493;top:3492;width:2;height:270" coordorigin="2493,3492" coordsize="0,270" path="m2493,3492l2493,3762e" filled="false" stroked="true" strokeweight="1.08pt" strokecolor="#dcdcdc">
                <v:path arrowok="t"/>
              </v:shape>
            </v:group>
            <v:group style="position:absolute;left:852;top:3794;width:1652;height:2" coordorigin="852,3794" coordsize="1652,2">
              <v:shape style="position:absolute;left:852;top:3794;width:1652;height:2" coordorigin="852,3794" coordsize="1652,0" path="m852,3794l2504,3794e" filled="false" stroked="true" strokeweight="3.24pt" strokecolor="#dcdcdc">
                <v:path arrowok="t"/>
              </v:shape>
            </v:group>
            <v:group style="position:absolute;left:881;top:3492;width:1602;height:270" coordorigin="881,3492" coordsize="1602,270">
              <v:shape style="position:absolute;left:881;top:3492;width:1602;height:270" coordorigin="881,3492" coordsize="1602,270" path="m881,3762l2482,3762,2482,3492,881,3492,881,3762xe" filled="true" fillcolor="#dcdcdc" stroked="false">
                <v:path arrowok="t"/>
                <v:fill type="solid"/>
              </v:shape>
              <v:shape style="position:absolute;left:852;top:3418;width:1654;height:10" type="#_x0000_t75" stroked="false">
                <v:imagedata r:id="rId518" o:title=""/>
              </v:shape>
              <v:shape style="position:absolute;left:2501;top:3418;width:1138;height:10" type="#_x0000_t75" stroked="false">
                <v:imagedata r:id="rId508" o:title=""/>
              </v:shape>
              <v:shape style="position:absolute;left:3634;top:3418;width:857;height:10" type="#_x0000_t75" stroked="false">
                <v:imagedata r:id="rId509" o:title=""/>
              </v:shape>
              <v:shape style="position:absolute;left:4487;top:3418;width:842;height:10" type="#_x0000_t75" stroked="false">
                <v:imagedata r:id="rId510" o:title=""/>
              </v:shape>
              <v:shape style="position:absolute;left:5324;top:3418;width:1563;height:10" type="#_x0000_t75" stroked="false">
                <v:imagedata r:id="rId511" o:title=""/>
              </v:shape>
              <v:shape style="position:absolute;left:6882;top:3418;width:1152;height:10" type="#_x0000_t75" stroked="false">
                <v:imagedata r:id="rId512" o:title=""/>
              </v:shape>
              <v:shape style="position:absolute;left:8029;top:3418;width:2132;height:10" type="#_x0000_t75" stroked="false">
                <v:imagedata r:id="rId513" o:title=""/>
              </v:shape>
              <v:shape style="position:absolute;left:10156;top:3418;width:900;height:10" type="#_x0000_t75" stroked="false">
                <v:imagedata r:id="rId514" o:title=""/>
              </v:shape>
            </v:group>
            <v:group style="position:absolute;left:2506;top:3428;width:10;height:20" coordorigin="2506,3428" coordsize="10,20">
              <v:shape style="position:absolute;left:2506;top:3428;width:10;height:20" coordorigin="2506,3428" coordsize="10,20" path="m2506,3447l2516,3447,2516,3428,2506,3428,2506,3447xe" filled="true" fillcolor="#000000" stroked="false">
                <v:path arrowok="t"/>
                <v:fill type="solid"/>
              </v:shape>
            </v:group>
            <v:group style="position:absolute;left:2506;top:3447;width:10;height:20" coordorigin="2506,3447" coordsize="10,20">
              <v:shape style="position:absolute;left:2506;top:3447;width:10;height:20" coordorigin="2506,3447" coordsize="10,20" path="m2506,3466l2516,3466,2516,3447,2506,3447,2506,3466xe" filled="true" fillcolor="#000000" stroked="false">
                <v:path arrowok="t"/>
                <v:fill type="solid"/>
              </v:shape>
            </v:group>
            <v:group style="position:absolute;left:2506;top:3466;width:10;height:20" coordorigin="2506,3466" coordsize="10,20">
              <v:shape style="position:absolute;left:2506;top:3466;width:10;height:20" coordorigin="2506,3466" coordsize="10,20" path="m2506,3485l2516,3485,2516,3466,2506,3466,2506,3485xe" filled="true" fillcolor="#000000" stroked="false">
                <v:path arrowok="t"/>
                <v:fill type="solid"/>
              </v:shape>
            </v:group>
            <v:group style="position:absolute;left:2506;top:3485;width:10;height:20" coordorigin="2506,3485" coordsize="10,20">
              <v:shape style="position:absolute;left:2506;top:3485;width:10;height:20" coordorigin="2506,3485" coordsize="10,20" path="m2506,3504l2516,3504,2516,3485,2506,3485,2506,3504xe" filled="true" fillcolor="#000000" stroked="false">
                <v:path arrowok="t"/>
                <v:fill type="solid"/>
              </v:shape>
            </v:group>
            <v:group style="position:absolute;left:2506;top:3504;width:10;height:20" coordorigin="2506,3504" coordsize="10,20">
              <v:shape style="position:absolute;left:2506;top:3504;width:10;height:20" coordorigin="2506,3504" coordsize="10,20" path="m2506,3524l2516,3524,2516,3504,2506,3504,2506,3524xe" filled="true" fillcolor="#000000" stroked="false">
                <v:path arrowok="t"/>
                <v:fill type="solid"/>
              </v:shape>
            </v:group>
            <v:group style="position:absolute;left:2506;top:3524;width:10;height:20" coordorigin="2506,3524" coordsize="10,20">
              <v:shape style="position:absolute;left:2506;top:3524;width:10;height:20" coordorigin="2506,3524" coordsize="10,20" path="m2506,3543l2516,3543,2516,3524,2506,3524,2506,3543xe" filled="true" fillcolor="#000000" stroked="false">
                <v:path arrowok="t"/>
                <v:fill type="solid"/>
              </v:shape>
            </v:group>
            <v:group style="position:absolute;left:2506;top:3543;width:10;height:20" coordorigin="2506,3543" coordsize="10,20">
              <v:shape style="position:absolute;left:2506;top:3543;width:10;height:20" coordorigin="2506,3543" coordsize="10,20" path="m2506,3562l2516,3562,2516,3543,2506,3543,2506,3562xe" filled="true" fillcolor="#000000" stroked="false">
                <v:path arrowok="t"/>
                <v:fill type="solid"/>
              </v:shape>
            </v:group>
            <v:group style="position:absolute;left:2506;top:3562;width:10;height:20" coordorigin="2506,3562" coordsize="10,20">
              <v:shape style="position:absolute;left:2506;top:3562;width:10;height:20" coordorigin="2506,3562" coordsize="10,20" path="m2506,3581l2516,3581,2516,3562,2506,3562,2506,3581xe" filled="true" fillcolor="#000000" stroked="false">
                <v:path arrowok="t"/>
                <v:fill type="solid"/>
              </v:shape>
            </v:group>
            <v:group style="position:absolute;left:2506;top:3581;width:10;height:20" coordorigin="2506,3581" coordsize="10,20">
              <v:shape style="position:absolute;left:2506;top:3581;width:10;height:20" coordorigin="2506,3581" coordsize="10,20" path="m2506,3600l2516,3600,2516,3581,2506,3581,2506,3600xe" filled="true" fillcolor="#000000" stroked="false">
                <v:path arrowok="t"/>
                <v:fill type="solid"/>
              </v:shape>
            </v:group>
            <v:group style="position:absolute;left:2506;top:3600;width:10;height:20" coordorigin="2506,3600" coordsize="10,20">
              <v:shape style="position:absolute;left:2506;top:3600;width:10;height:20" coordorigin="2506,3600" coordsize="10,20" path="m2506,3620l2516,3620,2516,3600,2506,3600,2506,3620xe" filled="true" fillcolor="#000000" stroked="false">
                <v:path arrowok="t"/>
                <v:fill type="solid"/>
              </v:shape>
            </v:group>
            <v:group style="position:absolute;left:2506;top:3620;width:10;height:20" coordorigin="2506,3620" coordsize="10,20">
              <v:shape style="position:absolute;left:2506;top:3620;width:10;height:20" coordorigin="2506,3620" coordsize="10,20" path="m2506,3639l2516,3639,2516,3620,2506,3620,2506,3639xe" filled="true" fillcolor="#000000" stroked="false">
                <v:path arrowok="t"/>
                <v:fill type="solid"/>
              </v:shape>
            </v:group>
            <v:group style="position:absolute;left:2506;top:3639;width:10;height:20" coordorigin="2506,3639" coordsize="10,20">
              <v:shape style="position:absolute;left:2506;top:3639;width:10;height:20" coordorigin="2506,3639" coordsize="10,20" path="m2506,3658l2516,3658,2516,3639,2506,3639,2506,3658xe" filled="true" fillcolor="#000000" stroked="false">
                <v:path arrowok="t"/>
                <v:fill type="solid"/>
              </v:shape>
            </v:group>
            <v:group style="position:absolute;left:2506;top:3658;width:10;height:20" coordorigin="2506,3658" coordsize="10,20">
              <v:shape style="position:absolute;left:2506;top:3658;width:10;height:20" coordorigin="2506,3658" coordsize="10,20" path="m2506,3678l2516,3678,2516,3658,2506,3658,2506,3678xe" filled="true" fillcolor="#000000" stroked="false">
                <v:path arrowok="t"/>
                <v:fill type="solid"/>
              </v:shape>
            </v:group>
            <v:group style="position:absolute;left:2506;top:3678;width:10;height:20" coordorigin="2506,3678" coordsize="10,20">
              <v:shape style="position:absolute;left:2506;top:3678;width:10;height:20" coordorigin="2506,3678" coordsize="10,20" path="m2506,3697l2516,3697,2516,3678,2506,3678,2506,3697xe" filled="true" fillcolor="#000000" stroked="false">
                <v:path arrowok="t"/>
                <v:fill type="solid"/>
              </v:shape>
            </v:group>
            <v:group style="position:absolute;left:2506;top:3697;width:10;height:20" coordorigin="2506,3697" coordsize="10,20">
              <v:shape style="position:absolute;left:2506;top:3697;width:10;height:20" coordorigin="2506,3697" coordsize="10,20" path="m2506,3716l2516,3716,2516,3697,2506,3697,2506,3716xe" filled="true" fillcolor="#000000" stroked="false">
                <v:path arrowok="t"/>
                <v:fill type="solid"/>
              </v:shape>
            </v:group>
            <v:group style="position:absolute;left:2506;top:3716;width:10;height:20" coordorigin="2506,3716" coordsize="10,20">
              <v:shape style="position:absolute;left:2506;top:3716;width:10;height:20" coordorigin="2506,3716" coordsize="10,20" path="m2506,3735l2516,3735,2516,3716,2506,3716,2506,3735xe" filled="true" fillcolor="#000000" stroked="false">
                <v:path arrowok="t"/>
                <v:fill type="solid"/>
              </v:shape>
            </v:group>
            <v:group style="position:absolute;left:2506;top:3735;width:10;height:20" coordorigin="2506,3735" coordsize="10,20">
              <v:shape style="position:absolute;left:2506;top:3735;width:10;height:20" coordorigin="2506,3735" coordsize="10,20" path="m2506,3754l2516,3754,2516,3735,2506,3735,2506,3754xe" filled="true" fillcolor="#000000" stroked="false">
                <v:path arrowok="t"/>
                <v:fill type="solid"/>
              </v:shape>
            </v:group>
            <v:group style="position:absolute;left:2506;top:3754;width:10;height:20" coordorigin="2506,3754" coordsize="10,20">
              <v:shape style="position:absolute;left:2506;top:3754;width:10;height:20" coordorigin="2506,3754" coordsize="10,20" path="m2506,3774l2516,3774,2516,3754,2506,3754,2506,3774xe" filled="true" fillcolor="#000000" stroked="false">
                <v:path arrowok="t"/>
                <v:fill type="solid"/>
              </v:shape>
            </v:group>
            <v:group style="position:absolute;left:2506;top:3774;width:10;height:20" coordorigin="2506,3774" coordsize="10,20">
              <v:shape style="position:absolute;left:2506;top:3774;width:10;height:20" coordorigin="2506,3774" coordsize="10,20" path="m2506,3793l2516,3793,2516,3774,2506,3774,2506,3793xe" filled="true" fillcolor="#000000" stroked="false">
                <v:path arrowok="t"/>
                <v:fill type="solid"/>
              </v:shape>
            </v:group>
            <v:group style="position:absolute;left:2506;top:3793;width:10;height:20" coordorigin="2506,3793" coordsize="10,20">
              <v:shape style="position:absolute;left:2506;top:3793;width:10;height:20" coordorigin="2506,3793" coordsize="10,20" path="m2506,3812l2516,3812,2516,3793,2506,3793,2506,3812xe" filled="true" fillcolor="#000000" stroked="false">
                <v:path arrowok="t"/>
                <v:fill type="solid"/>
              </v:shape>
            </v:group>
            <v:group style="position:absolute;left:2506;top:3819;width:10;height:2" coordorigin="2506,3819" coordsize="10,2">
              <v:shape style="position:absolute;left:2506;top:3819;width:10;height:2" coordorigin="2506,3819" coordsize="10,0" path="m2506,3819l2516,3819e" filled="false" stroked="true" strokeweight=".72pt" strokecolor="#000000">
                <v:path arrowok="t"/>
              </v:shape>
            </v:group>
            <v:group style="position:absolute;left:3639;top:3428;width:10;height:20" coordorigin="3639,3428" coordsize="10,20">
              <v:shape style="position:absolute;left:3639;top:3428;width:10;height:20" coordorigin="3639,3428" coordsize="10,20" path="m3639,3447l3648,3447,3648,3428,3639,3428,3639,3447xe" filled="true" fillcolor="#000000" stroked="false">
                <v:path arrowok="t"/>
                <v:fill type="solid"/>
              </v:shape>
            </v:group>
            <v:group style="position:absolute;left:3639;top:3447;width:10;height:20" coordorigin="3639,3447" coordsize="10,20">
              <v:shape style="position:absolute;left:3639;top:3447;width:10;height:20" coordorigin="3639,3447" coordsize="10,20" path="m3639,3466l3648,3466,3648,3447,3639,3447,3639,3466xe" filled="true" fillcolor="#000000" stroked="false">
                <v:path arrowok="t"/>
                <v:fill type="solid"/>
              </v:shape>
            </v:group>
            <v:group style="position:absolute;left:3639;top:3466;width:10;height:20" coordorigin="3639,3466" coordsize="10,20">
              <v:shape style="position:absolute;left:3639;top:3466;width:10;height:20" coordorigin="3639,3466" coordsize="10,20" path="m3639,3485l3648,3485,3648,3466,3639,3466,3639,3485xe" filled="true" fillcolor="#000000" stroked="false">
                <v:path arrowok="t"/>
                <v:fill type="solid"/>
              </v:shape>
            </v:group>
            <v:group style="position:absolute;left:3639;top:3485;width:10;height:20" coordorigin="3639,3485" coordsize="10,20">
              <v:shape style="position:absolute;left:3639;top:3485;width:10;height:20" coordorigin="3639,3485" coordsize="10,20" path="m3639,3504l3648,3504,3648,3485,3639,3485,3639,3504xe" filled="true" fillcolor="#000000" stroked="false">
                <v:path arrowok="t"/>
                <v:fill type="solid"/>
              </v:shape>
            </v:group>
            <v:group style="position:absolute;left:3639;top:3504;width:10;height:20" coordorigin="3639,3504" coordsize="10,20">
              <v:shape style="position:absolute;left:3639;top:3504;width:10;height:20" coordorigin="3639,3504" coordsize="10,20" path="m3639,3524l3648,3524,3648,3504,3639,3504,3639,3524xe" filled="true" fillcolor="#000000" stroked="false">
                <v:path arrowok="t"/>
                <v:fill type="solid"/>
              </v:shape>
            </v:group>
            <v:group style="position:absolute;left:3639;top:3524;width:10;height:20" coordorigin="3639,3524" coordsize="10,20">
              <v:shape style="position:absolute;left:3639;top:3524;width:10;height:20" coordorigin="3639,3524" coordsize="10,20" path="m3639,3543l3648,3543,3648,3524,3639,3524,3639,3543xe" filled="true" fillcolor="#000000" stroked="false">
                <v:path arrowok="t"/>
                <v:fill type="solid"/>
              </v:shape>
            </v:group>
            <v:group style="position:absolute;left:3639;top:3543;width:10;height:20" coordorigin="3639,3543" coordsize="10,20">
              <v:shape style="position:absolute;left:3639;top:3543;width:10;height:20" coordorigin="3639,3543" coordsize="10,20" path="m3639,3562l3648,3562,3648,3543,3639,3543,3639,3562xe" filled="true" fillcolor="#000000" stroked="false">
                <v:path arrowok="t"/>
                <v:fill type="solid"/>
              </v:shape>
            </v:group>
            <v:group style="position:absolute;left:3639;top:3562;width:10;height:20" coordorigin="3639,3562" coordsize="10,20">
              <v:shape style="position:absolute;left:3639;top:3562;width:10;height:20" coordorigin="3639,3562" coordsize="10,20" path="m3639,3581l3648,3581,3648,3562,3639,3562,3639,3581xe" filled="true" fillcolor="#000000" stroked="false">
                <v:path arrowok="t"/>
                <v:fill type="solid"/>
              </v:shape>
            </v:group>
            <v:group style="position:absolute;left:3639;top:3581;width:10;height:20" coordorigin="3639,3581" coordsize="10,20">
              <v:shape style="position:absolute;left:3639;top:3581;width:10;height:20" coordorigin="3639,3581" coordsize="10,20" path="m3639,3600l3648,3600,3648,3581,3639,3581,3639,3600xe" filled="true" fillcolor="#000000" stroked="false">
                <v:path arrowok="t"/>
                <v:fill type="solid"/>
              </v:shape>
            </v:group>
            <v:group style="position:absolute;left:3639;top:3600;width:10;height:20" coordorigin="3639,3600" coordsize="10,20">
              <v:shape style="position:absolute;left:3639;top:3600;width:10;height:20" coordorigin="3639,3600" coordsize="10,20" path="m3639,3620l3648,3620,3648,3600,3639,3600,3639,3620xe" filled="true" fillcolor="#000000" stroked="false">
                <v:path arrowok="t"/>
                <v:fill type="solid"/>
              </v:shape>
            </v:group>
            <v:group style="position:absolute;left:3639;top:3620;width:10;height:20" coordorigin="3639,3620" coordsize="10,20">
              <v:shape style="position:absolute;left:3639;top:3620;width:10;height:20" coordorigin="3639,3620" coordsize="10,20" path="m3639,3639l3648,3639,3648,3620,3639,3620,3639,3639xe" filled="true" fillcolor="#000000" stroked="false">
                <v:path arrowok="t"/>
                <v:fill type="solid"/>
              </v:shape>
            </v:group>
            <v:group style="position:absolute;left:3639;top:3639;width:10;height:20" coordorigin="3639,3639" coordsize="10,20">
              <v:shape style="position:absolute;left:3639;top:3639;width:10;height:20" coordorigin="3639,3639" coordsize="10,20" path="m3639,3658l3648,3658,3648,3639,3639,3639,3639,3658xe" filled="true" fillcolor="#000000" stroked="false">
                <v:path arrowok="t"/>
                <v:fill type="solid"/>
              </v:shape>
            </v:group>
            <v:group style="position:absolute;left:3639;top:3658;width:10;height:20" coordorigin="3639,3658" coordsize="10,20">
              <v:shape style="position:absolute;left:3639;top:3658;width:10;height:20" coordorigin="3639,3658" coordsize="10,20" path="m3639,3678l3648,3678,3648,3658,3639,3658,3639,3678xe" filled="true" fillcolor="#000000" stroked="false">
                <v:path arrowok="t"/>
                <v:fill type="solid"/>
              </v:shape>
            </v:group>
            <v:group style="position:absolute;left:3639;top:3678;width:10;height:20" coordorigin="3639,3678" coordsize="10,20">
              <v:shape style="position:absolute;left:3639;top:3678;width:10;height:20" coordorigin="3639,3678" coordsize="10,20" path="m3639,3697l3648,3697,3648,3678,3639,3678,3639,3697xe" filled="true" fillcolor="#000000" stroked="false">
                <v:path arrowok="t"/>
                <v:fill type="solid"/>
              </v:shape>
            </v:group>
            <v:group style="position:absolute;left:3639;top:3697;width:10;height:20" coordorigin="3639,3697" coordsize="10,20">
              <v:shape style="position:absolute;left:3639;top:3697;width:10;height:20" coordorigin="3639,3697" coordsize="10,20" path="m3639,3716l3648,3716,3648,3697,3639,3697,3639,3716xe" filled="true" fillcolor="#000000" stroked="false">
                <v:path arrowok="t"/>
                <v:fill type="solid"/>
              </v:shape>
            </v:group>
            <v:group style="position:absolute;left:3639;top:3716;width:10;height:20" coordorigin="3639,3716" coordsize="10,20">
              <v:shape style="position:absolute;left:3639;top:3716;width:10;height:20" coordorigin="3639,3716" coordsize="10,20" path="m3639,3735l3648,3735,3648,3716,3639,3716,3639,3735xe" filled="true" fillcolor="#000000" stroked="false">
                <v:path arrowok="t"/>
                <v:fill type="solid"/>
              </v:shape>
            </v:group>
            <v:group style="position:absolute;left:3639;top:3735;width:10;height:20" coordorigin="3639,3735" coordsize="10,20">
              <v:shape style="position:absolute;left:3639;top:3735;width:10;height:20" coordorigin="3639,3735" coordsize="10,20" path="m3639,3754l3648,3754,3648,3735,3639,3735,3639,3754xe" filled="true" fillcolor="#000000" stroked="false">
                <v:path arrowok="t"/>
                <v:fill type="solid"/>
              </v:shape>
            </v:group>
            <v:group style="position:absolute;left:3639;top:3754;width:10;height:20" coordorigin="3639,3754" coordsize="10,20">
              <v:shape style="position:absolute;left:3639;top:3754;width:10;height:20" coordorigin="3639,3754" coordsize="10,20" path="m3639,3774l3648,3774,3648,3754,3639,3754,3639,3774xe" filled="true" fillcolor="#000000" stroked="false">
                <v:path arrowok="t"/>
                <v:fill type="solid"/>
              </v:shape>
            </v:group>
            <v:group style="position:absolute;left:3639;top:3774;width:10;height:20" coordorigin="3639,3774" coordsize="10,20">
              <v:shape style="position:absolute;left:3639;top:3774;width:10;height:20" coordorigin="3639,3774" coordsize="10,20" path="m3639,3793l3648,3793,3648,3774,3639,3774,3639,3793xe" filled="true" fillcolor="#000000" stroked="false">
                <v:path arrowok="t"/>
                <v:fill type="solid"/>
              </v:shape>
            </v:group>
            <v:group style="position:absolute;left:3639;top:3793;width:10;height:20" coordorigin="3639,3793" coordsize="10,20">
              <v:shape style="position:absolute;left:3639;top:3793;width:10;height:20" coordorigin="3639,3793" coordsize="10,20" path="m3639,3812l3648,3812,3648,3793,3639,3793,3639,3812xe" filled="true" fillcolor="#000000" stroked="false">
                <v:path arrowok="t"/>
                <v:fill type="solid"/>
              </v:shape>
            </v:group>
            <v:group style="position:absolute;left:3639;top:3819;width:10;height:2" coordorigin="3639,3819" coordsize="10,2">
              <v:shape style="position:absolute;left:3639;top:3819;width:10;height:2" coordorigin="3639,3819" coordsize="10,0" path="m3639,3819l3648,3819e" filled="false" stroked="true" strokeweight=".72pt" strokecolor="#000000">
                <v:path arrowok="t"/>
              </v:shape>
            </v:group>
            <v:group style="position:absolute;left:4491;top:3428;width:10;height:20" coordorigin="4491,3428" coordsize="10,20">
              <v:shape style="position:absolute;left:4491;top:3428;width:10;height:20" coordorigin="4491,3428" coordsize="10,20" path="m4491,3447l4501,3447,4501,3428,4491,3428,4491,3447xe" filled="true" fillcolor="#000000" stroked="false">
                <v:path arrowok="t"/>
                <v:fill type="solid"/>
              </v:shape>
            </v:group>
            <v:group style="position:absolute;left:4491;top:3447;width:10;height:20" coordorigin="4491,3447" coordsize="10,20">
              <v:shape style="position:absolute;left:4491;top:3447;width:10;height:20" coordorigin="4491,3447" coordsize="10,20" path="m4491,3466l4501,3466,4501,3447,4491,3447,4491,3466xe" filled="true" fillcolor="#000000" stroked="false">
                <v:path arrowok="t"/>
                <v:fill type="solid"/>
              </v:shape>
            </v:group>
            <v:group style="position:absolute;left:4491;top:3466;width:10;height:20" coordorigin="4491,3466" coordsize="10,20">
              <v:shape style="position:absolute;left:4491;top:3466;width:10;height:20" coordorigin="4491,3466" coordsize="10,20" path="m4491,3485l4501,3485,4501,3466,4491,3466,4491,3485xe" filled="true" fillcolor="#000000" stroked="false">
                <v:path arrowok="t"/>
                <v:fill type="solid"/>
              </v:shape>
            </v:group>
            <v:group style="position:absolute;left:4491;top:3485;width:10;height:20" coordorigin="4491,3485" coordsize="10,20">
              <v:shape style="position:absolute;left:4491;top:3485;width:10;height:20" coordorigin="4491,3485" coordsize="10,20" path="m4491,3504l4501,3504,4501,3485,4491,3485,4491,3504xe" filled="true" fillcolor="#000000" stroked="false">
                <v:path arrowok="t"/>
                <v:fill type="solid"/>
              </v:shape>
            </v:group>
            <v:group style="position:absolute;left:4491;top:3504;width:10;height:20" coordorigin="4491,3504" coordsize="10,20">
              <v:shape style="position:absolute;left:4491;top:3504;width:10;height:20" coordorigin="4491,3504" coordsize="10,20" path="m4491,3524l4501,3524,4501,3504,4491,3504,4491,3524xe" filled="true" fillcolor="#000000" stroked="false">
                <v:path arrowok="t"/>
                <v:fill type="solid"/>
              </v:shape>
            </v:group>
            <v:group style="position:absolute;left:4491;top:3524;width:10;height:20" coordorigin="4491,3524" coordsize="10,20">
              <v:shape style="position:absolute;left:4491;top:3524;width:10;height:20" coordorigin="4491,3524" coordsize="10,20" path="m4491,3543l4501,3543,4501,3524,4491,3524,4491,3543xe" filled="true" fillcolor="#000000" stroked="false">
                <v:path arrowok="t"/>
                <v:fill type="solid"/>
              </v:shape>
            </v:group>
            <v:group style="position:absolute;left:4491;top:3543;width:10;height:20" coordorigin="4491,3543" coordsize="10,20">
              <v:shape style="position:absolute;left:4491;top:3543;width:10;height:20" coordorigin="4491,3543" coordsize="10,20" path="m4491,3562l4501,3562,4501,3543,4491,3543,4491,3562xe" filled="true" fillcolor="#000000" stroked="false">
                <v:path arrowok="t"/>
                <v:fill type="solid"/>
              </v:shape>
            </v:group>
            <v:group style="position:absolute;left:4491;top:3562;width:10;height:20" coordorigin="4491,3562" coordsize="10,20">
              <v:shape style="position:absolute;left:4491;top:3562;width:10;height:20" coordorigin="4491,3562" coordsize="10,20" path="m4491,3581l4501,3581,4501,3562,4491,3562,4491,3581xe" filled="true" fillcolor="#000000" stroked="false">
                <v:path arrowok="t"/>
                <v:fill type="solid"/>
              </v:shape>
            </v:group>
            <v:group style="position:absolute;left:4491;top:3581;width:10;height:20" coordorigin="4491,3581" coordsize="10,20">
              <v:shape style="position:absolute;left:4491;top:3581;width:10;height:20" coordorigin="4491,3581" coordsize="10,20" path="m4491,3600l4501,3600,4501,3581,4491,3581,4491,3600xe" filled="true" fillcolor="#000000" stroked="false">
                <v:path arrowok="t"/>
                <v:fill type="solid"/>
              </v:shape>
            </v:group>
            <v:group style="position:absolute;left:4491;top:3600;width:10;height:20" coordorigin="4491,3600" coordsize="10,20">
              <v:shape style="position:absolute;left:4491;top:3600;width:10;height:20" coordorigin="4491,3600" coordsize="10,20" path="m4491,3620l4501,3620,4501,3600,4491,3600,4491,3620xe" filled="true" fillcolor="#000000" stroked="false">
                <v:path arrowok="t"/>
                <v:fill type="solid"/>
              </v:shape>
            </v:group>
            <v:group style="position:absolute;left:4491;top:3620;width:10;height:20" coordorigin="4491,3620" coordsize="10,20">
              <v:shape style="position:absolute;left:4491;top:3620;width:10;height:20" coordorigin="4491,3620" coordsize="10,20" path="m4491,3639l4501,3639,4501,3620,4491,3620,4491,3639xe" filled="true" fillcolor="#000000" stroked="false">
                <v:path arrowok="t"/>
                <v:fill type="solid"/>
              </v:shape>
            </v:group>
            <v:group style="position:absolute;left:4491;top:3639;width:10;height:20" coordorigin="4491,3639" coordsize="10,20">
              <v:shape style="position:absolute;left:4491;top:3639;width:10;height:20" coordorigin="4491,3639" coordsize="10,20" path="m4491,3658l4501,3658,4501,3639,4491,3639,4491,3658xe" filled="true" fillcolor="#000000" stroked="false">
                <v:path arrowok="t"/>
                <v:fill type="solid"/>
              </v:shape>
            </v:group>
            <v:group style="position:absolute;left:4491;top:3658;width:10;height:20" coordorigin="4491,3658" coordsize="10,20">
              <v:shape style="position:absolute;left:4491;top:3658;width:10;height:20" coordorigin="4491,3658" coordsize="10,20" path="m4491,3678l4501,3678,4501,3658,4491,3658,4491,3678xe" filled="true" fillcolor="#000000" stroked="false">
                <v:path arrowok="t"/>
                <v:fill type="solid"/>
              </v:shape>
            </v:group>
            <v:group style="position:absolute;left:4491;top:3678;width:10;height:20" coordorigin="4491,3678" coordsize="10,20">
              <v:shape style="position:absolute;left:4491;top:3678;width:10;height:20" coordorigin="4491,3678" coordsize="10,20" path="m4491,3697l4501,3697,4501,3678,4491,3678,4491,3697xe" filled="true" fillcolor="#000000" stroked="false">
                <v:path arrowok="t"/>
                <v:fill type="solid"/>
              </v:shape>
            </v:group>
            <v:group style="position:absolute;left:4491;top:3697;width:10;height:20" coordorigin="4491,3697" coordsize="10,20">
              <v:shape style="position:absolute;left:4491;top:3697;width:10;height:20" coordorigin="4491,3697" coordsize="10,20" path="m4491,3716l4501,3716,4501,3697,4491,3697,4491,3716xe" filled="true" fillcolor="#000000" stroked="false">
                <v:path arrowok="t"/>
                <v:fill type="solid"/>
              </v:shape>
            </v:group>
            <v:group style="position:absolute;left:4491;top:3716;width:10;height:20" coordorigin="4491,3716" coordsize="10,20">
              <v:shape style="position:absolute;left:4491;top:3716;width:10;height:20" coordorigin="4491,3716" coordsize="10,20" path="m4491,3735l4501,3735,4501,3716,4491,3716,4491,3735xe" filled="true" fillcolor="#000000" stroked="false">
                <v:path arrowok="t"/>
                <v:fill type="solid"/>
              </v:shape>
            </v:group>
            <v:group style="position:absolute;left:4491;top:3735;width:10;height:20" coordorigin="4491,3735" coordsize="10,20">
              <v:shape style="position:absolute;left:4491;top:3735;width:10;height:20" coordorigin="4491,3735" coordsize="10,20" path="m4491,3754l4501,3754,4501,3735,4491,3735,4491,3754xe" filled="true" fillcolor="#000000" stroked="false">
                <v:path arrowok="t"/>
                <v:fill type="solid"/>
              </v:shape>
            </v:group>
            <v:group style="position:absolute;left:4491;top:3754;width:10;height:20" coordorigin="4491,3754" coordsize="10,20">
              <v:shape style="position:absolute;left:4491;top:3754;width:10;height:20" coordorigin="4491,3754" coordsize="10,20" path="m4491,3774l4501,3774,4501,3754,4491,3754,4491,3774xe" filled="true" fillcolor="#000000" stroked="false">
                <v:path arrowok="t"/>
                <v:fill type="solid"/>
              </v:shape>
            </v:group>
            <v:group style="position:absolute;left:4491;top:3774;width:10;height:20" coordorigin="4491,3774" coordsize="10,20">
              <v:shape style="position:absolute;left:4491;top:3774;width:10;height:20" coordorigin="4491,3774" coordsize="10,20" path="m4491,3793l4501,3793,4501,3774,4491,3774,4491,3793xe" filled="true" fillcolor="#000000" stroked="false">
                <v:path arrowok="t"/>
                <v:fill type="solid"/>
              </v:shape>
            </v:group>
            <v:group style="position:absolute;left:4491;top:3793;width:10;height:20" coordorigin="4491,3793" coordsize="10,20">
              <v:shape style="position:absolute;left:4491;top:3793;width:10;height:20" coordorigin="4491,3793" coordsize="10,20" path="m4491,3812l4501,3812,4501,3793,4491,3793,4491,3812xe" filled="true" fillcolor="#000000" stroked="false">
                <v:path arrowok="t"/>
                <v:fill type="solid"/>
              </v:shape>
            </v:group>
            <v:group style="position:absolute;left:4491;top:3819;width:10;height:2" coordorigin="4491,3819" coordsize="10,2">
              <v:shape style="position:absolute;left:4491;top:3819;width:10;height:2" coordorigin="4491,3819" coordsize="10,0" path="m4491,3819l4501,3819e" filled="false" stroked="true" strokeweight=".72pt" strokecolor="#000000">
                <v:path arrowok="t"/>
              </v:shape>
            </v:group>
            <v:group style="position:absolute;left:5329;top:3428;width:10;height:20" coordorigin="5329,3428" coordsize="10,20">
              <v:shape style="position:absolute;left:5329;top:3428;width:10;height:20" coordorigin="5329,3428" coordsize="10,20" path="m5329,3447l5339,3447,5339,3428,5329,3428,5329,3447xe" filled="true" fillcolor="#000000" stroked="false">
                <v:path arrowok="t"/>
                <v:fill type="solid"/>
              </v:shape>
            </v:group>
            <v:group style="position:absolute;left:5329;top:3447;width:10;height:20" coordorigin="5329,3447" coordsize="10,20">
              <v:shape style="position:absolute;left:5329;top:3447;width:10;height:20" coordorigin="5329,3447" coordsize="10,20" path="m5329,3466l5339,3466,5339,3447,5329,3447,5329,3466xe" filled="true" fillcolor="#000000" stroked="false">
                <v:path arrowok="t"/>
                <v:fill type="solid"/>
              </v:shape>
            </v:group>
            <v:group style="position:absolute;left:5329;top:3466;width:10;height:20" coordorigin="5329,3466" coordsize="10,20">
              <v:shape style="position:absolute;left:5329;top:3466;width:10;height:20" coordorigin="5329,3466" coordsize="10,20" path="m5329,3485l5339,3485,5339,3466,5329,3466,5329,3485xe" filled="true" fillcolor="#000000" stroked="false">
                <v:path arrowok="t"/>
                <v:fill type="solid"/>
              </v:shape>
            </v:group>
            <v:group style="position:absolute;left:5329;top:3485;width:10;height:20" coordorigin="5329,3485" coordsize="10,20">
              <v:shape style="position:absolute;left:5329;top:3485;width:10;height:20" coordorigin="5329,3485" coordsize="10,20" path="m5329,3504l5339,3504,5339,3485,5329,3485,5329,3504xe" filled="true" fillcolor="#000000" stroked="false">
                <v:path arrowok="t"/>
                <v:fill type="solid"/>
              </v:shape>
            </v:group>
            <v:group style="position:absolute;left:5329;top:3504;width:10;height:20" coordorigin="5329,3504" coordsize="10,20">
              <v:shape style="position:absolute;left:5329;top:3504;width:10;height:20" coordorigin="5329,3504" coordsize="10,20" path="m5329,3524l5339,3524,5339,3504,5329,3504,5329,3524xe" filled="true" fillcolor="#000000" stroked="false">
                <v:path arrowok="t"/>
                <v:fill type="solid"/>
              </v:shape>
            </v:group>
            <v:group style="position:absolute;left:5329;top:3524;width:10;height:20" coordorigin="5329,3524" coordsize="10,20">
              <v:shape style="position:absolute;left:5329;top:3524;width:10;height:20" coordorigin="5329,3524" coordsize="10,20" path="m5329,3543l5339,3543,5339,3524,5329,3524,5329,3543xe" filled="true" fillcolor="#000000" stroked="false">
                <v:path arrowok="t"/>
                <v:fill type="solid"/>
              </v:shape>
            </v:group>
            <v:group style="position:absolute;left:5329;top:3543;width:10;height:20" coordorigin="5329,3543" coordsize="10,20">
              <v:shape style="position:absolute;left:5329;top:3543;width:10;height:20" coordorigin="5329,3543" coordsize="10,20" path="m5329,3562l5339,3562,5339,3543,5329,3543,5329,3562xe" filled="true" fillcolor="#000000" stroked="false">
                <v:path arrowok="t"/>
                <v:fill type="solid"/>
              </v:shape>
            </v:group>
            <v:group style="position:absolute;left:5329;top:3562;width:10;height:20" coordorigin="5329,3562" coordsize="10,20">
              <v:shape style="position:absolute;left:5329;top:3562;width:10;height:20" coordorigin="5329,3562" coordsize="10,20" path="m5329,3581l5339,3581,5339,3562,5329,3562,5329,3581xe" filled="true" fillcolor="#000000" stroked="false">
                <v:path arrowok="t"/>
                <v:fill type="solid"/>
              </v:shape>
            </v:group>
            <v:group style="position:absolute;left:5329;top:3581;width:10;height:20" coordorigin="5329,3581" coordsize="10,20">
              <v:shape style="position:absolute;left:5329;top:3581;width:10;height:20" coordorigin="5329,3581" coordsize="10,20" path="m5329,3600l5339,3600,5339,3581,5329,3581,5329,3600xe" filled="true" fillcolor="#000000" stroked="false">
                <v:path arrowok="t"/>
                <v:fill type="solid"/>
              </v:shape>
            </v:group>
            <v:group style="position:absolute;left:5329;top:3600;width:10;height:20" coordorigin="5329,3600" coordsize="10,20">
              <v:shape style="position:absolute;left:5329;top:3600;width:10;height:20" coordorigin="5329,3600" coordsize="10,20" path="m5329,3620l5339,3620,5339,3600,5329,3600,5329,3620xe" filled="true" fillcolor="#000000" stroked="false">
                <v:path arrowok="t"/>
                <v:fill type="solid"/>
              </v:shape>
            </v:group>
            <v:group style="position:absolute;left:5329;top:3620;width:10;height:20" coordorigin="5329,3620" coordsize="10,20">
              <v:shape style="position:absolute;left:5329;top:3620;width:10;height:20" coordorigin="5329,3620" coordsize="10,20" path="m5329,3639l5339,3639,5339,3620,5329,3620,5329,3639xe" filled="true" fillcolor="#000000" stroked="false">
                <v:path arrowok="t"/>
                <v:fill type="solid"/>
              </v:shape>
            </v:group>
            <v:group style="position:absolute;left:5329;top:3639;width:10;height:20" coordorigin="5329,3639" coordsize="10,20">
              <v:shape style="position:absolute;left:5329;top:3639;width:10;height:20" coordorigin="5329,3639" coordsize="10,20" path="m5329,3658l5339,3658,5339,3639,5329,3639,5329,3658xe" filled="true" fillcolor="#000000" stroked="false">
                <v:path arrowok="t"/>
                <v:fill type="solid"/>
              </v:shape>
            </v:group>
            <v:group style="position:absolute;left:5329;top:3658;width:10;height:20" coordorigin="5329,3658" coordsize="10,20">
              <v:shape style="position:absolute;left:5329;top:3658;width:10;height:20" coordorigin="5329,3658" coordsize="10,20" path="m5329,3678l5339,3678,5339,3658,5329,3658,5329,3678xe" filled="true" fillcolor="#000000" stroked="false">
                <v:path arrowok="t"/>
                <v:fill type="solid"/>
              </v:shape>
            </v:group>
            <v:group style="position:absolute;left:5329;top:3678;width:10;height:20" coordorigin="5329,3678" coordsize="10,20">
              <v:shape style="position:absolute;left:5329;top:3678;width:10;height:20" coordorigin="5329,3678" coordsize="10,20" path="m5329,3697l5339,3697,5339,3678,5329,3678,5329,3697xe" filled="true" fillcolor="#000000" stroked="false">
                <v:path arrowok="t"/>
                <v:fill type="solid"/>
              </v:shape>
            </v:group>
            <v:group style="position:absolute;left:5329;top:3697;width:10;height:20" coordorigin="5329,3697" coordsize="10,20">
              <v:shape style="position:absolute;left:5329;top:3697;width:10;height:20" coordorigin="5329,3697" coordsize="10,20" path="m5329,3716l5339,3716,5339,3697,5329,3697,5329,3716xe" filled="true" fillcolor="#000000" stroked="false">
                <v:path arrowok="t"/>
                <v:fill type="solid"/>
              </v:shape>
            </v:group>
            <v:group style="position:absolute;left:5329;top:3716;width:10;height:20" coordorigin="5329,3716" coordsize="10,20">
              <v:shape style="position:absolute;left:5329;top:3716;width:10;height:20" coordorigin="5329,3716" coordsize="10,20" path="m5329,3735l5339,3735,5339,3716,5329,3716,5329,3735xe" filled="true" fillcolor="#000000" stroked="false">
                <v:path arrowok="t"/>
                <v:fill type="solid"/>
              </v:shape>
            </v:group>
            <v:group style="position:absolute;left:5329;top:3735;width:10;height:20" coordorigin="5329,3735" coordsize="10,20">
              <v:shape style="position:absolute;left:5329;top:3735;width:10;height:20" coordorigin="5329,3735" coordsize="10,20" path="m5329,3754l5339,3754,5339,3735,5329,3735,5329,3754xe" filled="true" fillcolor="#000000" stroked="false">
                <v:path arrowok="t"/>
                <v:fill type="solid"/>
              </v:shape>
            </v:group>
            <v:group style="position:absolute;left:5329;top:3754;width:10;height:20" coordorigin="5329,3754" coordsize="10,20">
              <v:shape style="position:absolute;left:5329;top:3754;width:10;height:20" coordorigin="5329,3754" coordsize="10,20" path="m5329,3774l5339,3774,5339,3754,5329,3754,5329,3774xe" filled="true" fillcolor="#000000" stroked="false">
                <v:path arrowok="t"/>
                <v:fill type="solid"/>
              </v:shape>
            </v:group>
            <v:group style="position:absolute;left:5329;top:3774;width:10;height:20" coordorigin="5329,3774" coordsize="10,20">
              <v:shape style="position:absolute;left:5329;top:3774;width:10;height:20" coordorigin="5329,3774" coordsize="10,20" path="m5329,3793l5339,3793,5339,3774,5329,3774,5329,3793xe" filled="true" fillcolor="#000000" stroked="false">
                <v:path arrowok="t"/>
                <v:fill type="solid"/>
              </v:shape>
            </v:group>
            <v:group style="position:absolute;left:5329;top:3793;width:10;height:20" coordorigin="5329,3793" coordsize="10,20">
              <v:shape style="position:absolute;left:5329;top:3793;width:10;height:20" coordorigin="5329,3793" coordsize="10,20" path="m5329,3812l5339,3812,5339,3793,5329,3793,5329,3812xe" filled="true" fillcolor="#000000" stroked="false">
                <v:path arrowok="t"/>
                <v:fill type="solid"/>
              </v:shape>
            </v:group>
            <v:group style="position:absolute;left:5329;top:3819;width:10;height:2" coordorigin="5329,3819" coordsize="10,2">
              <v:shape style="position:absolute;left:5329;top:3819;width:10;height:2" coordorigin="5329,3819" coordsize="10,0" path="m5329,3819l5339,3819e" filled="false" stroked="true" strokeweight=".72pt" strokecolor="#000000">
                <v:path arrowok="t"/>
              </v:shape>
            </v:group>
            <v:group style="position:absolute;left:5895;top:3428;width:10;height:20" coordorigin="5895,3428" coordsize="10,20">
              <v:shape style="position:absolute;left:5895;top:3428;width:10;height:20" coordorigin="5895,3428" coordsize="10,20" path="m5895,3447l5905,3447,5905,3428,5895,3428,5895,3447xe" filled="true" fillcolor="#000000" stroked="false">
                <v:path arrowok="t"/>
                <v:fill type="solid"/>
              </v:shape>
            </v:group>
            <v:group style="position:absolute;left:5895;top:3447;width:10;height:20" coordorigin="5895,3447" coordsize="10,20">
              <v:shape style="position:absolute;left:5895;top:3447;width:10;height:20" coordorigin="5895,3447" coordsize="10,20" path="m5895,3466l5905,3466,5905,3447,5895,3447,5895,3466xe" filled="true" fillcolor="#000000" stroked="false">
                <v:path arrowok="t"/>
                <v:fill type="solid"/>
              </v:shape>
            </v:group>
            <v:group style="position:absolute;left:5895;top:3466;width:10;height:20" coordorigin="5895,3466" coordsize="10,20">
              <v:shape style="position:absolute;left:5895;top:3466;width:10;height:20" coordorigin="5895,3466" coordsize="10,20" path="m5895,3485l5905,3485,5905,3466,5895,3466,5895,3485xe" filled="true" fillcolor="#000000" stroked="false">
                <v:path arrowok="t"/>
                <v:fill type="solid"/>
              </v:shape>
            </v:group>
            <v:group style="position:absolute;left:5895;top:3485;width:10;height:20" coordorigin="5895,3485" coordsize="10,20">
              <v:shape style="position:absolute;left:5895;top:3485;width:10;height:20" coordorigin="5895,3485" coordsize="10,20" path="m5895,3504l5905,3504,5905,3485,5895,3485,5895,3504xe" filled="true" fillcolor="#000000" stroked="false">
                <v:path arrowok="t"/>
                <v:fill type="solid"/>
              </v:shape>
            </v:group>
            <v:group style="position:absolute;left:5895;top:3504;width:10;height:20" coordorigin="5895,3504" coordsize="10,20">
              <v:shape style="position:absolute;left:5895;top:3504;width:10;height:20" coordorigin="5895,3504" coordsize="10,20" path="m5895,3524l5905,3524,5905,3504,5895,3504,5895,3524xe" filled="true" fillcolor="#000000" stroked="false">
                <v:path arrowok="t"/>
                <v:fill type="solid"/>
              </v:shape>
            </v:group>
            <v:group style="position:absolute;left:5895;top:3524;width:10;height:20" coordorigin="5895,3524" coordsize="10,20">
              <v:shape style="position:absolute;left:5895;top:3524;width:10;height:20" coordorigin="5895,3524" coordsize="10,20" path="m5895,3543l5905,3543,5905,3524,5895,3524,5895,3543xe" filled="true" fillcolor="#000000" stroked="false">
                <v:path arrowok="t"/>
                <v:fill type="solid"/>
              </v:shape>
            </v:group>
            <v:group style="position:absolute;left:5895;top:3543;width:10;height:20" coordorigin="5895,3543" coordsize="10,20">
              <v:shape style="position:absolute;left:5895;top:3543;width:10;height:20" coordorigin="5895,3543" coordsize="10,20" path="m5895,3562l5905,3562,5905,3543,5895,3543,5895,3562xe" filled="true" fillcolor="#000000" stroked="false">
                <v:path arrowok="t"/>
                <v:fill type="solid"/>
              </v:shape>
            </v:group>
            <v:group style="position:absolute;left:5895;top:3562;width:10;height:20" coordorigin="5895,3562" coordsize="10,20">
              <v:shape style="position:absolute;left:5895;top:3562;width:10;height:20" coordorigin="5895,3562" coordsize="10,20" path="m5895,3581l5905,3581,5905,3562,5895,3562,5895,3581xe" filled="true" fillcolor="#000000" stroked="false">
                <v:path arrowok="t"/>
                <v:fill type="solid"/>
              </v:shape>
            </v:group>
            <v:group style="position:absolute;left:5895;top:3581;width:10;height:20" coordorigin="5895,3581" coordsize="10,20">
              <v:shape style="position:absolute;left:5895;top:3581;width:10;height:20" coordorigin="5895,3581" coordsize="10,20" path="m5895,3600l5905,3600,5905,3581,5895,3581,5895,3600xe" filled="true" fillcolor="#000000" stroked="false">
                <v:path arrowok="t"/>
                <v:fill type="solid"/>
              </v:shape>
            </v:group>
            <v:group style="position:absolute;left:5895;top:3600;width:10;height:20" coordorigin="5895,3600" coordsize="10,20">
              <v:shape style="position:absolute;left:5895;top:3600;width:10;height:20" coordorigin="5895,3600" coordsize="10,20" path="m5895,3620l5905,3620,5905,3600,5895,3600,5895,3620xe" filled="true" fillcolor="#000000" stroked="false">
                <v:path arrowok="t"/>
                <v:fill type="solid"/>
              </v:shape>
            </v:group>
            <v:group style="position:absolute;left:5895;top:3620;width:10;height:20" coordorigin="5895,3620" coordsize="10,20">
              <v:shape style="position:absolute;left:5895;top:3620;width:10;height:20" coordorigin="5895,3620" coordsize="10,20" path="m5895,3639l5905,3639,5905,3620,5895,3620,5895,3639xe" filled="true" fillcolor="#000000" stroked="false">
                <v:path arrowok="t"/>
                <v:fill type="solid"/>
              </v:shape>
            </v:group>
            <v:group style="position:absolute;left:5895;top:3639;width:10;height:20" coordorigin="5895,3639" coordsize="10,20">
              <v:shape style="position:absolute;left:5895;top:3639;width:10;height:20" coordorigin="5895,3639" coordsize="10,20" path="m5895,3658l5905,3658,5905,3639,5895,3639,5895,3658xe" filled="true" fillcolor="#000000" stroked="false">
                <v:path arrowok="t"/>
                <v:fill type="solid"/>
              </v:shape>
            </v:group>
            <v:group style="position:absolute;left:5895;top:3658;width:10;height:20" coordorigin="5895,3658" coordsize="10,20">
              <v:shape style="position:absolute;left:5895;top:3658;width:10;height:20" coordorigin="5895,3658" coordsize="10,20" path="m5895,3678l5905,3678,5905,3658,5895,3658,5895,3678xe" filled="true" fillcolor="#000000" stroked="false">
                <v:path arrowok="t"/>
                <v:fill type="solid"/>
              </v:shape>
            </v:group>
            <v:group style="position:absolute;left:5895;top:3678;width:10;height:20" coordorigin="5895,3678" coordsize="10,20">
              <v:shape style="position:absolute;left:5895;top:3678;width:10;height:20" coordorigin="5895,3678" coordsize="10,20" path="m5895,3697l5905,3697,5905,3678,5895,3678,5895,3697xe" filled="true" fillcolor="#000000" stroked="false">
                <v:path arrowok="t"/>
                <v:fill type="solid"/>
              </v:shape>
            </v:group>
            <v:group style="position:absolute;left:5895;top:3697;width:10;height:20" coordorigin="5895,3697" coordsize="10,20">
              <v:shape style="position:absolute;left:5895;top:3697;width:10;height:20" coordorigin="5895,3697" coordsize="10,20" path="m5895,3716l5905,3716,5905,3697,5895,3697,5895,3716xe" filled="true" fillcolor="#000000" stroked="false">
                <v:path arrowok="t"/>
                <v:fill type="solid"/>
              </v:shape>
            </v:group>
            <v:group style="position:absolute;left:5895;top:3716;width:10;height:20" coordorigin="5895,3716" coordsize="10,20">
              <v:shape style="position:absolute;left:5895;top:3716;width:10;height:20" coordorigin="5895,3716" coordsize="10,20" path="m5895,3735l5905,3735,5905,3716,5895,3716,5895,3735xe" filled="true" fillcolor="#000000" stroked="false">
                <v:path arrowok="t"/>
                <v:fill type="solid"/>
              </v:shape>
            </v:group>
            <v:group style="position:absolute;left:5895;top:3735;width:10;height:20" coordorigin="5895,3735" coordsize="10,20">
              <v:shape style="position:absolute;left:5895;top:3735;width:10;height:20" coordorigin="5895,3735" coordsize="10,20" path="m5895,3754l5905,3754,5905,3735,5895,3735,5895,3754xe" filled="true" fillcolor="#000000" stroked="false">
                <v:path arrowok="t"/>
                <v:fill type="solid"/>
              </v:shape>
            </v:group>
            <v:group style="position:absolute;left:5895;top:3754;width:10;height:20" coordorigin="5895,3754" coordsize="10,20">
              <v:shape style="position:absolute;left:5895;top:3754;width:10;height:20" coordorigin="5895,3754" coordsize="10,20" path="m5895,3774l5905,3774,5905,3754,5895,3754,5895,3774xe" filled="true" fillcolor="#000000" stroked="false">
                <v:path arrowok="t"/>
                <v:fill type="solid"/>
              </v:shape>
            </v:group>
            <v:group style="position:absolute;left:5895;top:3774;width:10;height:20" coordorigin="5895,3774" coordsize="10,20">
              <v:shape style="position:absolute;left:5895;top:3774;width:10;height:20" coordorigin="5895,3774" coordsize="10,20" path="m5895,3793l5905,3793,5905,3774,5895,3774,5895,3793xe" filled="true" fillcolor="#000000" stroked="false">
                <v:path arrowok="t"/>
                <v:fill type="solid"/>
              </v:shape>
            </v:group>
            <v:group style="position:absolute;left:5895;top:3793;width:10;height:20" coordorigin="5895,3793" coordsize="10,20">
              <v:shape style="position:absolute;left:5895;top:3793;width:10;height:20" coordorigin="5895,3793" coordsize="10,20" path="m5895,3812l5905,3812,5905,3793,5895,3793,5895,3812xe" filled="true" fillcolor="#000000" stroked="false">
                <v:path arrowok="t"/>
                <v:fill type="solid"/>
              </v:shape>
            </v:group>
            <v:group style="position:absolute;left:5895;top:3819;width:10;height:2" coordorigin="5895,3819" coordsize="10,2">
              <v:shape style="position:absolute;left:5895;top:3819;width:10;height:2" coordorigin="5895,3819" coordsize="10,0" path="m5895,3819l5905,3819e" filled="false" stroked="true" strokeweight=".72pt" strokecolor="#000000">
                <v:path arrowok="t"/>
              </v:shape>
            </v:group>
            <v:group style="position:absolute;left:6887;top:3428;width:10;height:20" coordorigin="6887,3428" coordsize="10,20">
              <v:shape style="position:absolute;left:6887;top:3428;width:10;height:20" coordorigin="6887,3428" coordsize="10,20" path="m6887,3447l6897,3447,6897,3428,6887,3428,6887,3447xe" filled="true" fillcolor="#000000" stroked="false">
                <v:path arrowok="t"/>
                <v:fill type="solid"/>
              </v:shape>
            </v:group>
            <v:group style="position:absolute;left:6887;top:3447;width:10;height:20" coordorigin="6887,3447" coordsize="10,20">
              <v:shape style="position:absolute;left:6887;top:3447;width:10;height:20" coordorigin="6887,3447" coordsize="10,20" path="m6887,3466l6897,3466,6897,3447,6887,3447,6887,3466xe" filled="true" fillcolor="#000000" stroked="false">
                <v:path arrowok="t"/>
                <v:fill type="solid"/>
              </v:shape>
            </v:group>
            <v:group style="position:absolute;left:6887;top:3466;width:10;height:20" coordorigin="6887,3466" coordsize="10,20">
              <v:shape style="position:absolute;left:6887;top:3466;width:10;height:20" coordorigin="6887,3466" coordsize="10,20" path="m6887,3485l6897,3485,6897,3466,6887,3466,6887,3485xe" filled="true" fillcolor="#000000" stroked="false">
                <v:path arrowok="t"/>
                <v:fill type="solid"/>
              </v:shape>
            </v:group>
            <v:group style="position:absolute;left:6887;top:3485;width:10;height:20" coordorigin="6887,3485" coordsize="10,20">
              <v:shape style="position:absolute;left:6887;top:3485;width:10;height:20" coordorigin="6887,3485" coordsize="10,20" path="m6887,3504l6897,3504,6897,3485,6887,3485,6887,3504xe" filled="true" fillcolor="#000000" stroked="false">
                <v:path arrowok="t"/>
                <v:fill type="solid"/>
              </v:shape>
            </v:group>
            <v:group style="position:absolute;left:6887;top:3504;width:10;height:20" coordorigin="6887,3504" coordsize="10,20">
              <v:shape style="position:absolute;left:6887;top:3504;width:10;height:20" coordorigin="6887,3504" coordsize="10,20" path="m6887,3524l6897,3524,6897,3504,6887,3504,6887,3524xe" filled="true" fillcolor="#000000" stroked="false">
                <v:path arrowok="t"/>
                <v:fill type="solid"/>
              </v:shape>
            </v:group>
            <v:group style="position:absolute;left:6887;top:3524;width:10;height:20" coordorigin="6887,3524" coordsize="10,20">
              <v:shape style="position:absolute;left:6887;top:3524;width:10;height:20" coordorigin="6887,3524" coordsize="10,20" path="m6887,3543l6897,3543,6897,3524,6887,3524,6887,3543xe" filled="true" fillcolor="#000000" stroked="false">
                <v:path arrowok="t"/>
                <v:fill type="solid"/>
              </v:shape>
            </v:group>
            <v:group style="position:absolute;left:6887;top:3543;width:10;height:20" coordorigin="6887,3543" coordsize="10,20">
              <v:shape style="position:absolute;left:6887;top:3543;width:10;height:20" coordorigin="6887,3543" coordsize="10,20" path="m6887,3562l6897,3562,6897,3543,6887,3543,6887,3562xe" filled="true" fillcolor="#000000" stroked="false">
                <v:path arrowok="t"/>
                <v:fill type="solid"/>
              </v:shape>
            </v:group>
            <v:group style="position:absolute;left:6887;top:3562;width:10;height:20" coordorigin="6887,3562" coordsize="10,20">
              <v:shape style="position:absolute;left:6887;top:3562;width:10;height:20" coordorigin="6887,3562" coordsize="10,20" path="m6887,3581l6897,3581,6897,3562,6887,3562,6887,3581xe" filled="true" fillcolor="#000000" stroked="false">
                <v:path arrowok="t"/>
                <v:fill type="solid"/>
              </v:shape>
            </v:group>
            <v:group style="position:absolute;left:6887;top:3581;width:10;height:20" coordorigin="6887,3581" coordsize="10,20">
              <v:shape style="position:absolute;left:6887;top:3581;width:10;height:20" coordorigin="6887,3581" coordsize="10,20" path="m6887,3600l6897,3600,6897,3581,6887,3581,6887,3600xe" filled="true" fillcolor="#000000" stroked="false">
                <v:path arrowok="t"/>
                <v:fill type="solid"/>
              </v:shape>
            </v:group>
            <v:group style="position:absolute;left:6887;top:3600;width:10;height:20" coordorigin="6887,3600" coordsize="10,20">
              <v:shape style="position:absolute;left:6887;top:3600;width:10;height:20" coordorigin="6887,3600" coordsize="10,20" path="m6887,3620l6897,3620,6897,3600,6887,3600,6887,3620xe" filled="true" fillcolor="#000000" stroked="false">
                <v:path arrowok="t"/>
                <v:fill type="solid"/>
              </v:shape>
            </v:group>
            <v:group style="position:absolute;left:6887;top:3620;width:10;height:20" coordorigin="6887,3620" coordsize="10,20">
              <v:shape style="position:absolute;left:6887;top:3620;width:10;height:20" coordorigin="6887,3620" coordsize="10,20" path="m6887,3639l6897,3639,6897,3620,6887,3620,6887,3639xe" filled="true" fillcolor="#000000" stroked="false">
                <v:path arrowok="t"/>
                <v:fill type="solid"/>
              </v:shape>
            </v:group>
            <v:group style="position:absolute;left:6887;top:3639;width:10;height:20" coordorigin="6887,3639" coordsize="10,20">
              <v:shape style="position:absolute;left:6887;top:3639;width:10;height:20" coordorigin="6887,3639" coordsize="10,20" path="m6887,3658l6897,3658,6897,3639,6887,3639,6887,3658xe" filled="true" fillcolor="#000000" stroked="false">
                <v:path arrowok="t"/>
                <v:fill type="solid"/>
              </v:shape>
            </v:group>
            <v:group style="position:absolute;left:6887;top:3658;width:10;height:20" coordorigin="6887,3658" coordsize="10,20">
              <v:shape style="position:absolute;left:6887;top:3658;width:10;height:20" coordorigin="6887,3658" coordsize="10,20" path="m6887,3678l6897,3678,6897,3658,6887,3658,6887,3678xe" filled="true" fillcolor="#000000" stroked="false">
                <v:path arrowok="t"/>
                <v:fill type="solid"/>
              </v:shape>
            </v:group>
            <v:group style="position:absolute;left:6887;top:3678;width:10;height:20" coordorigin="6887,3678" coordsize="10,20">
              <v:shape style="position:absolute;left:6887;top:3678;width:10;height:20" coordorigin="6887,3678" coordsize="10,20" path="m6887,3697l6897,3697,6897,3678,6887,3678,6887,3697xe" filled="true" fillcolor="#000000" stroked="false">
                <v:path arrowok="t"/>
                <v:fill type="solid"/>
              </v:shape>
            </v:group>
            <v:group style="position:absolute;left:6887;top:3697;width:10;height:20" coordorigin="6887,3697" coordsize="10,20">
              <v:shape style="position:absolute;left:6887;top:3697;width:10;height:20" coordorigin="6887,3697" coordsize="10,20" path="m6887,3716l6897,3716,6897,3697,6887,3697,6887,3716xe" filled="true" fillcolor="#000000" stroked="false">
                <v:path arrowok="t"/>
                <v:fill type="solid"/>
              </v:shape>
            </v:group>
            <v:group style="position:absolute;left:6887;top:3716;width:10;height:20" coordorigin="6887,3716" coordsize="10,20">
              <v:shape style="position:absolute;left:6887;top:3716;width:10;height:20" coordorigin="6887,3716" coordsize="10,20" path="m6887,3735l6897,3735,6897,3716,6887,3716,6887,3735xe" filled="true" fillcolor="#000000" stroked="false">
                <v:path arrowok="t"/>
                <v:fill type="solid"/>
              </v:shape>
            </v:group>
            <v:group style="position:absolute;left:6887;top:3735;width:10;height:20" coordorigin="6887,3735" coordsize="10,20">
              <v:shape style="position:absolute;left:6887;top:3735;width:10;height:20" coordorigin="6887,3735" coordsize="10,20" path="m6887,3754l6897,3754,6897,3735,6887,3735,6887,3754xe" filled="true" fillcolor="#000000" stroked="false">
                <v:path arrowok="t"/>
                <v:fill type="solid"/>
              </v:shape>
            </v:group>
            <v:group style="position:absolute;left:6887;top:3754;width:10;height:20" coordorigin="6887,3754" coordsize="10,20">
              <v:shape style="position:absolute;left:6887;top:3754;width:10;height:20" coordorigin="6887,3754" coordsize="10,20" path="m6887,3774l6897,3774,6897,3754,6887,3754,6887,3774xe" filled="true" fillcolor="#000000" stroked="false">
                <v:path arrowok="t"/>
                <v:fill type="solid"/>
              </v:shape>
            </v:group>
            <v:group style="position:absolute;left:6887;top:3774;width:10;height:20" coordorigin="6887,3774" coordsize="10,20">
              <v:shape style="position:absolute;left:6887;top:3774;width:10;height:20" coordorigin="6887,3774" coordsize="10,20" path="m6887,3793l6897,3793,6897,3774,6887,3774,6887,3793xe" filled="true" fillcolor="#000000" stroked="false">
                <v:path arrowok="t"/>
                <v:fill type="solid"/>
              </v:shape>
            </v:group>
            <v:group style="position:absolute;left:6887;top:3793;width:10;height:20" coordorigin="6887,3793" coordsize="10,20">
              <v:shape style="position:absolute;left:6887;top:3793;width:10;height:20" coordorigin="6887,3793" coordsize="10,20" path="m6887,3812l6897,3812,6897,3793,6887,3793,6887,3812xe" filled="true" fillcolor="#000000" stroked="false">
                <v:path arrowok="t"/>
                <v:fill type="solid"/>
              </v:shape>
            </v:group>
            <v:group style="position:absolute;left:6887;top:3819;width:10;height:2" coordorigin="6887,3819" coordsize="10,2">
              <v:shape style="position:absolute;left:6887;top:3819;width:10;height:2" coordorigin="6887,3819" coordsize="10,0" path="m6887,3819l6897,3819e" filled="false" stroked="true" strokeweight=".72pt" strokecolor="#000000">
                <v:path arrowok="t"/>
              </v:shape>
            </v:group>
            <v:group style="position:absolute;left:8034;top:3428;width:10;height:20" coordorigin="8034,3428" coordsize="10,20">
              <v:shape style="position:absolute;left:8034;top:3428;width:10;height:20" coordorigin="8034,3428" coordsize="10,20" path="m8034,3447l8044,3447,8044,3428,8034,3428,8034,3447xe" filled="true" fillcolor="#000000" stroked="false">
                <v:path arrowok="t"/>
                <v:fill type="solid"/>
              </v:shape>
            </v:group>
            <v:group style="position:absolute;left:8034;top:3447;width:10;height:20" coordorigin="8034,3447" coordsize="10,20">
              <v:shape style="position:absolute;left:8034;top:3447;width:10;height:20" coordorigin="8034,3447" coordsize="10,20" path="m8034,3466l8044,3466,8044,3447,8034,3447,8034,3466xe" filled="true" fillcolor="#000000" stroked="false">
                <v:path arrowok="t"/>
                <v:fill type="solid"/>
              </v:shape>
            </v:group>
            <v:group style="position:absolute;left:8034;top:3466;width:10;height:20" coordorigin="8034,3466" coordsize="10,20">
              <v:shape style="position:absolute;left:8034;top:3466;width:10;height:20" coordorigin="8034,3466" coordsize="10,20" path="m8034,3485l8044,3485,8044,3466,8034,3466,8034,3485xe" filled="true" fillcolor="#000000" stroked="false">
                <v:path arrowok="t"/>
                <v:fill type="solid"/>
              </v:shape>
            </v:group>
            <v:group style="position:absolute;left:8034;top:3485;width:10;height:20" coordorigin="8034,3485" coordsize="10,20">
              <v:shape style="position:absolute;left:8034;top:3485;width:10;height:20" coordorigin="8034,3485" coordsize="10,20" path="m8034,3504l8044,3504,8044,3485,8034,3485,8034,3504xe" filled="true" fillcolor="#000000" stroked="false">
                <v:path arrowok="t"/>
                <v:fill type="solid"/>
              </v:shape>
            </v:group>
            <v:group style="position:absolute;left:8034;top:3504;width:10;height:20" coordorigin="8034,3504" coordsize="10,20">
              <v:shape style="position:absolute;left:8034;top:3504;width:10;height:20" coordorigin="8034,3504" coordsize="10,20" path="m8034,3524l8044,3524,8044,3504,8034,3504,8034,3524xe" filled="true" fillcolor="#000000" stroked="false">
                <v:path arrowok="t"/>
                <v:fill type="solid"/>
              </v:shape>
            </v:group>
            <v:group style="position:absolute;left:8034;top:3524;width:10;height:20" coordorigin="8034,3524" coordsize="10,20">
              <v:shape style="position:absolute;left:8034;top:3524;width:10;height:20" coordorigin="8034,3524" coordsize="10,20" path="m8034,3543l8044,3543,8044,3524,8034,3524,8034,3543xe" filled="true" fillcolor="#000000" stroked="false">
                <v:path arrowok="t"/>
                <v:fill type="solid"/>
              </v:shape>
            </v:group>
            <v:group style="position:absolute;left:8034;top:3543;width:10;height:20" coordorigin="8034,3543" coordsize="10,20">
              <v:shape style="position:absolute;left:8034;top:3543;width:10;height:20" coordorigin="8034,3543" coordsize="10,20" path="m8034,3562l8044,3562,8044,3543,8034,3543,8034,3562xe" filled="true" fillcolor="#000000" stroked="false">
                <v:path arrowok="t"/>
                <v:fill type="solid"/>
              </v:shape>
            </v:group>
            <v:group style="position:absolute;left:8034;top:3562;width:10;height:20" coordorigin="8034,3562" coordsize="10,20">
              <v:shape style="position:absolute;left:8034;top:3562;width:10;height:20" coordorigin="8034,3562" coordsize="10,20" path="m8034,3581l8044,3581,8044,3562,8034,3562,8034,3581xe" filled="true" fillcolor="#000000" stroked="false">
                <v:path arrowok="t"/>
                <v:fill type="solid"/>
              </v:shape>
            </v:group>
            <v:group style="position:absolute;left:8034;top:3581;width:10;height:20" coordorigin="8034,3581" coordsize="10,20">
              <v:shape style="position:absolute;left:8034;top:3581;width:10;height:20" coordorigin="8034,3581" coordsize="10,20" path="m8034,3600l8044,3600,8044,3581,8034,3581,8034,3600xe" filled="true" fillcolor="#000000" stroked="false">
                <v:path arrowok="t"/>
                <v:fill type="solid"/>
              </v:shape>
            </v:group>
            <v:group style="position:absolute;left:8034;top:3600;width:10;height:20" coordorigin="8034,3600" coordsize="10,20">
              <v:shape style="position:absolute;left:8034;top:3600;width:10;height:20" coordorigin="8034,3600" coordsize="10,20" path="m8034,3620l8044,3620,8044,3600,8034,3600,8034,3620xe" filled="true" fillcolor="#000000" stroked="false">
                <v:path arrowok="t"/>
                <v:fill type="solid"/>
              </v:shape>
            </v:group>
            <v:group style="position:absolute;left:8034;top:3620;width:10;height:20" coordorigin="8034,3620" coordsize="10,20">
              <v:shape style="position:absolute;left:8034;top:3620;width:10;height:20" coordorigin="8034,3620" coordsize="10,20" path="m8034,3639l8044,3639,8044,3620,8034,3620,8034,3639xe" filled="true" fillcolor="#000000" stroked="false">
                <v:path arrowok="t"/>
                <v:fill type="solid"/>
              </v:shape>
            </v:group>
            <v:group style="position:absolute;left:8034;top:3639;width:10;height:20" coordorigin="8034,3639" coordsize="10,20">
              <v:shape style="position:absolute;left:8034;top:3639;width:10;height:20" coordorigin="8034,3639" coordsize="10,20" path="m8034,3658l8044,3658,8044,3639,8034,3639,8034,3658xe" filled="true" fillcolor="#000000" stroked="false">
                <v:path arrowok="t"/>
                <v:fill type="solid"/>
              </v:shape>
            </v:group>
            <v:group style="position:absolute;left:8034;top:3658;width:10;height:20" coordorigin="8034,3658" coordsize="10,20">
              <v:shape style="position:absolute;left:8034;top:3658;width:10;height:20" coordorigin="8034,3658" coordsize="10,20" path="m8034,3678l8044,3678,8044,3658,8034,3658,8034,3678xe" filled="true" fillcolor="#000000" stroked="false">
                <v:path arrowok="t"/>
                <v:fill type="solid"/>
              </v:shape>
            </v:group>
            <v:group style="position:absolute;left:8034;top:3678;width:10;height:20" coordorigin="8034,3678" coordsize="10,20">
              <v:shape style="position:absolute;left:8034;top:3678;width:10;height:20" coordorigin="8034,3678" coordsize="10,20" path="m8034,3697l8044,3697,8044,3678,8034,3678,8034,3697xe" filled="true" fillcolor="#000000" stroked="false">
                <v:path arrowok="t"/>
                <v:fill type="solid"/>
              </v:shape>
            </v:group>
            <v:group style="position:absolute;left:8034;top:3697;width:10;height:20" coordorigin="8034,3697" coordsize="10,20">
              <v:shape style="position:absolute;left:8034;top:3697;width:10;height:20" coordorigin="8034,3697" coordsize="10,20" path="m8034,3716l8044,3716,8044,3697,8034,3697,8034,3716xe" filled="true" fillcolor="#000000" stroked="false">
                <v:path arrowok="t"/>
                <v:fill type="solid"/>
              </v:shape>
            </v:group>
            <v:group style="position:absolute;left:8034;top:3716;width:10;height:20" coordorigin="8034,3716" coordsize="10,20">
              <v:shape style="position:absolute;left:8034;top:3716;width:10;height:20" coordorigin="8034,3716" coordsize="10,20" path="m8034,3735l8044,3735,8044,3716,8034,3716,8034,3735xe" filled="true" fillcolor="#000000" stroked="false">
                <v:path arrowok="t"/>
                <v:fill type="solid"/>
              </v:shape>
            </v:group>
            <v:group style="position:absolute;left:8034;top:3735;width:10;height:20" coordorigin="8034,3735" coordsize="10,20">
              <v:shape style="position:absolute;left:8034;top:3735;width:10;height:20" coordorigin="8034,3735" coordsize="10,20" path="m8034,3754l8044,3754,8044,3735,8034,3735,8034,3754xe" filled="true" fillcolor="#000000" stroked="false">
                <v:path arrowok="t"/>
                <v:fill type="solid"/>
              </v:shape>
            </v:group>
            <v:group style="position:absolute;left:8034;top:3754;width:10;height:20" coordorigin="8034,3754" coordsize="10,20">
              <v:shape style="position:absolute;left:8034;top:3754;width:10;height:20" coordorigin="8034,3754" coordsize="10,20" path="m8034,3774l8044,3774,8044,3754,8034,3754,8034,3774xe" filled="true" fillcolor="#000000" stroked="false">
                <v:path arrowok="t"/>
                <v:fill type="solid"/>
              </v:shape>
            </v:group>
            <v:group style="position:absolute;left:8034;top:3774;width:10;height:20" coordorigin="8034,3774" coordsize="10,20">
              <v:shape style="position:absolute;left:8034;top:3774;width:10;height:20" coordorigin="8034,3774" coordsize="10,20" path="m8034,3793l8044,3793,8044,3774,8034,3774,8034,3793xe" filled="true" fillcolor="#000000" stroked="false">
                <v:path arrowok="t"/>
                <v:fill type="solid"/>
              </v:shape>
            </v:group>
            <v:group style="position:absolute;left:8034;top:3793;width:10;height:20" coordorigin="8034,3793" coordsize="10,20">
              <v:shape style="position:absolute;left:8034;top:3793;width:10;height:20" coordorigin="8034,3793" coordsize="10,20" path="m8034,3812l8044,3812,8044,3793,8034,3793,8034,3812xe" filled="true" fillcolor="#000000" stroked="false">
                <v:path arrowok="t"/>
                <v:fill type="solid"/>
              </v:shape>
            </v:group>
            <v:group style="position:absolute;left:8034;top:3819;width:10;height:2" coordorigin="8034,3819" coordsize="10,2">
              <v:shape style="position:absolute;left:8034;top:3819;width:10;height:2" coordorigin="8034,3819" coordsize="10,0" path="m8034,3819l8044,3819e" filled="false" stroked="true" strokeweight=".72pt" strokecolor="#000000">
                <v:path arrowok="t"/>
              </v:shape>
            </v:group>
            <v:group style="position:absolute;left:9028;top:3428;width:10;height:20" coordorigin="9028,3428" coordsize="10,20">
              <v:shape style="position:absolute;left:9028;top:3428;width:10;height:20" coordorigin="9028,3428" coordsize="10,20" path="m9028,3447l9038,3447,9038,3428,9028,3428,9028,3447xe" filled="true" fillcolor="#000000" stroked="false">
                <v:path arrowok="t"/>
                <v:fill type="solid"/>
              </v:shape>
            </v:group>
            <v:group style="position:absolute;left:9028;top:3447;width:10;height:20" coordorigin="9028,3447" coordsize="10,20">
              <v:shape style="position:absolute;left:9028;top:3447;width:10;height:20" coordorigin="9028,3447" coordsize="10,20" path="m9028,3466l9038,3466,9038,3447,9028,3447,9028,3466xe" filled="true" fillcolor="#000000" stroked="false">
                <v:path arrowok="t"/>
                <v:fill type="solid"/>
              </v:shape>
            </v:group>
            <v:group style="position:absolute;left:9028;top:3466;width:10;height:20" coordorigin="9028,3466" coordsize="10,20">
              <v:shape style="position:absolute;left:9028;top:3466;width:10;height:20" coordorigin="9028,3466" coordsize="10,20" path="m9028,3485l9038,3485,9038,3466,9028,3466,9028,3485xe" filled="true" fillcolor="#000000" stroked="false">
                <v:path arrowok="t"/>
                <v:fill type="solid"/>
              </v:shape>
            </v:group>
            <v:group style="position:absolute;left:9028;top:3485;width:10;height:20" coordorigin="9028,3485" coordsize="10,20">
              <v:shape style="position:absolute;left:9028;top:3485;width:10;height:20" coordorigin="9028,3485" coordsize="10,20" path="m9028,3504l9038,3504,9038,3485,9028,3485,9028,3504xe" filled="true" fillcolor="#000000" stroked="false">
                <v:path arrowok="t"/>
                <v:fill type="solid"/>
              </v:shape>
            </v:group>
            <v:group style="position:absolute;left:9028;top:3504;width:10;height:20" coordorigin="9028,3504" coordsize="10,20">
              <v:shape style="position:absolute;left:9028;top:3504;width:10;height:20" coordorigin="9028,3504" coordsize="10,20" path="m9028,3524l9038,3524,9038,3504,9028,3504,9028,3524xe" filled="true" fillcolor="#000000" stroked="false">
                <v:path arrowok="t"/>
                <v:fill type="solid"/>
              </v:shape>
            </v:group>
            <v:group style="position:absolute;left:9028;top:3524;width:10;height:20" coordorigin="9028,3524" coordsize="10,20">
              <v:shape style="position:absolute;left:9028;top:3524;width:10;height:20" coordorigin="9028,3524" coordsize="10,20" path="m9028,3543l9038,3543,9038,3524,9028,3524,9028,3543xe" filled="true" fillcolor="#000000" stroked="false">
                <v:path arrowok="t"/>
                <v:fill type="solid"/>
              </v:shape>
            </v:group>
            <v:group style="position:absolute;left:9028;top:3543;width:10;height:20" coordorigin="9028,3543" coordsize="10,20">
              <v:shape style="position:absolute;left:9028;top:3543;width:10;height:20" coordorigin="9028,3543" coordsize="10,20" path="m9028,3562l9038,3562,9038,3543,9028,3543,9028,3562xe" filled="true" fillcolor="#000000" stroked="false">
                <v:path arrowok="t"/>
                <v:fill type="solid"/>
              </v:shape>
            </v:group>
            <v:group style="position:absolute;left:9028;top:3562;width:10;height:20" coordorigin="9028,3562" coordsize="10,20">
              <v:shape style="position:absolute;left:9028;top:3562;width:10;height:20" coordorigin="9028,3562" coordsize="10,20" path="m9028,3581l9038,3581,9038,3562,9028,3562,9028,3581xe" filled="true" fillcolor="#000000" stroked="false">
                <v:path arrowok="t"/>
                <v:fill type="solid"/>
              </v:shape>
            </v:group>
            <v:group style="position:absolute;left:9028;top:3581;width:10;height:20" coordorigin="9028,3581" coordsize="10,20">
              <v:shape style="position:absolute;left:9028;top:3581;width:10;height:20" coordorigin="9028,3581" coordsize="10,20" path="m9028,3600l9038,3600,9038,3581,9028,3581,9028,3600xe" filled="true" fillcolor="#000000" stroked="false">
                <v:path arrowok="t"/>
                <v:fill type="solid"/>
              </v:shape>
            </v:group>
            <v:group style="position:absolute;left:9028;top:3600;width:10;height:20" coordorigin="9028,3600" coordsize="10,20">
              <v:shape style="position:absolute;left:9028;top:3600;width:10;height:20" coordorigin="9028,3600" coordsize="10,20" path="m9028,3620l9038,3620,9038,3600,9028,3600,9028,3620xe" filled="true" fillcolor="#000000" stroked="false">
                <v:path arrowok="t"/>
                <v:fill type="solid"/>
              </v:shape>
            </v:group>
            <v:group style="position:absolute;left:9028;top:3620;width:10;height:20" coordorigin="9028,3620" coordsize="10,20">
              <v:shape style="position:absolute;left:9028;top:3620;width:10;height:20" coordorigin="9028,3620" coordsize="10,20" path="m9028,3639l9038,3639,9038,3620,9028,3620,9028,3639xe" filled="true" fillcolor="#000000" stroked="false">
                <v:path arrowok="t"/>
                <v:fill type="solid"/>
              </v:shape>
            </v:group>
            <v:group style="position:absolute;left:9028;top:3639;width:10;height:20" coordorigin="9028,3639" coordsize="10,20">
              <v:shape style="position:absolute;left:9028;top:3639;width:10;height:20" coordorigin="9028,3639" coordsize="10,20" path="m9028,3658l9038,3658,9038,3639,9028,3639,9028,3658xe" filled="true" fillcolor="#000000" stroked="false">
                <v:path arrowok="t"/>
                <v:fill type="solid"/>
              </v:shape>
            </v:group>
            <v:group style="position:absolute;left:9028;top:3658;width:10;height:20" coordorigin="9028,3658" coordsize="10,20">
              <v:shape style="position:absolute;left:9028;top:3658;width:10;height:20" coordorigin="9028,3658" coordsize="10,20" path="m9028,3678l9038,3678,9038,3658,9028,3658,9028,3678xe" filled="true" fillcolor="#000000" stroked="false">
                <v:path arrowok="t"/>
                <v:fill type="solid"/>
              </v:shape>
            </v:group>
            <v:group style="position:absolute;left:9028;top:3678;width:10;height:20" coordorigin="9028,3678" coordsize="10,20">
              <v:shape style="position:absolute;left:9028;top:3678;width:10;height:20" coordorigin="9028,3678" coordsize="10,20" path="m9028,3697l9038,3697,9038,3678,9028,3678,9028,3697xe" filled="true" fillcolor="#000000" stroked="false">
                <v:path arrowok="t"/>
                <v:fill type="solid"/>
              </v:shape>
            </v:group>
            <v:group style="position:absolute;left:9028;top:3697;width:10;height:20" coordorigin="9028,3697" coordsize="10,20">
              <v:shape style="position:absolute;left:9028;top:3697;width:10;height:20" coordorigin="9028,3697" coordsize="10,20" path="m9028,3716l9038,3716,9038,3697,9028,3697,9028,3716xe" filled="true" fillcolor="#000000" stroked="false">
                <v:path arrowok="t"/>
                <v:fill type="solid"/>
              </v:shape>
            </v:group>
            <v:group style="position:absolute;left:9028;top:3716;width:10;height:20" coordorigin="9028,3716" coordsize="10,20">
              <v:shape style="position:absolute;left:9028;top:3716;width:10;height:20" coordorigin="9028,3716" coordsize="10,20" path="m9028,3735l9038,3735,9038,3716,9028,3716,9028,3735xe" filled="true" fillcolor="#000000" stroked="false">
                <v:path arrowok="t"/>
                <v:fill type="solid"/>
              </v:shape>
            </v:group>
            <v:group style="position:absolute;left:9028;top:3735;width:10;height:20" coordorigin="9028,3735" coordsize="10,20">
              <v:shape style="position:absolute;left:9028;top:3735;width:10;height:20" coordorigin="9028,3735" coordsize="10,20" path="m9028,3754l9038,3754,9038,3735,9028,3735,9028,3754xe" filled="true" fillcolor="#000000" stroked="false">
                <v:path arrowok="t"/>
                <v:fill type="solid"/>
              </v:shape>
            </v:group>
            <v:group style="position:absolute;left:9028;top:3754;width:10;height:20" coordorigin="9028,3754" coordsize="10,20">
              <v:shape style="position:absolute;left:9028;top:3754;width:10;height:20" coordorigin="9028,3754" coordsize="10,20" path="m9028,3774l9038,3774,9038,3754,9028,3754,9028,3774xe" filled="true" fillcolor="#000000" stroked="false">
                <v:path arrowok="t"/>
                <v:fill type="solid"/>
              </v:shape>
            </v:group>
            <v:group style="position:absolute;left:9028;top:3774;width:10;height:20" coordorigin="9028,3774" coordsize="10,20">
              <v:shape style="position:absolute;left:9028;top:3774;width:10;height:20" coordorigin="9028,3774" coordsize="10,20" path="m9028,3793l9038,3793,9038,3774,9028,3774,9028,3793xe" filled="true" fillcolor="#000000" stroked="false">
                <v:path arrowok="t"/>
                <v:fill type="solid"/>
              </v:shape>
            </v:group>
            <v:group style="position:absolute;left:9028;top:3793;width:10;height:20" coordorigin="9028,3793" coordsize="10,20">
              <v:shape style="position:absolute;left:9028;top:3793;width:10;height:20" coordorigin="9028,3793" coordsize="10,20" path="m9028,3812l9038,3812,9038,3793,9028,3793,9028,3812xe" filled="true" fillcolor="#000000" stroked="false">
                <v:path arrowok="t"/>
                <v:fill type="solid"/>
              </v:shape>
            </v:group>
            <v:group style="position:absolute;left:9028;top:3819;width:10;height:2" coordorigin="9028,3819" coordsize="10,2">
              <v:shape style="position:absolute;left:9028;top:3819;width:10;height:2" coordorigin="9028,3819" coordsize="10,0" path="m9028,3819l9038,3819e" filled="false" stroked="true" strokeweight=".72pt" strokecolor="#000000">
                <v:path arrowok="t"/>
              </v:shape>
            </v:group>
            <v:group style="position:absolute;left:10161;top:3428;width:10;height:20" coordorigin="10161,3428" coordsize="10,20">
              <v:shape style="position:absolute;left:10161;top:3428;width:10;height:20" coordorigin="10161,3428" coordsize="10,20" path="m10161,3447l10171,3447,10171,3428,10161,3428,10161,3447xe" filled="true" fillcolor="#000000" stroked="false">
                <v:path arrowok="t"/>
                <v:fill type="solid"/>
              </v:shape>
            </v:group>
            <v:group style="position:absolute;left:10161;top:3447;width:10;height:20" coordorigin="10161,3447" coordsize="10,20">
              <v:shape style="position:absolute;left:10161;top:3447;width:10;height:20" coordorigin="10161,3447" coordsize="10,20" path="m10161,3466l10171,3466,10171,3447,10161,3447,10161,3466xe" filled="true" fillcolor="#000000" stroked="false">
                <v:path arrowok="t"/>
                <v:fill type="solid"/>
              </v:shape>
            </v:group>
            <v:group style="position:absolute;left:10161;top:3466;width:10;height:20" coordorigin="10161,3466" coordsize="10,20">
              <v:shape style="position:absolute;left:10161;top:3466;width:10;height:20" coordorigin="10161,3466" coordsize="10,20" path="m10161,3485l10171,3485,10171,3466,10161,3466,10161,3485xe" filled="true" fillcolor="#000000" stroked="false">
                <v:path arrowok="t"/>
                <v:fill type="solid"/>
              </v:shape>
            </v:group>
            <v:group style="position:absolute;left:10161;top:3485;width:10;height:20" coordorigin="10161,3485" coordsize="10,20">
              <v:shape style="position:absolute;left:10161;top:3485;width:10;height:20" coordorigin="10161,3485" coordsize="10,20" path="m10161,3504l10171,3504,10171,3485,10161,3485,10161,3504xe" filled="true" fillcolor="#000000" stroked="false">
                <v:path arrowok="t"/>
                <v:fill type="solid"/>
              </v:shape>
            </v:group>
            <v:group style="position:absolute;left:10161;top:3504;width:10;height:20" coordorigin="10161,3504" coordsize="10,20">
              <v:shape style="position:absolute;left:10161;top:3504;width:10;height:20" coordorigin="10161,3504" coordsize="10,20" path="m10161,3524l10171,3524,10171,3504,10161,3504,10161,3524xe" filled="true" fillcolor="#000000" stroked="false">
                <v:path arrowok="t"/>
                <v:fill type="solid"/>
              </v:shape>
            </v:group>
            <v:group style="position:absolute;left:10161;top:3524;width:10;height:20" coordorigin="10161,3524" coordsize="10,20">
              <v:shape style="position:absolute;left:10161;top:3524;width:10;height:20" coordorigin="10161,3524" coordsize="10,20" path="m10161,3543l10171,3543,10171,3524,10161,3524,10161,3543xe" filled="true" fillcolor="#000000" stroked="false">
                <v:path arrowok="t"/>
                <v:fill type="solid"/>
              </v:shape>
            </v:group>
            <v:group style="position:absolute;left:10161;top:3543;width:10;height:20" coordorigin="10161,3543" coordsize="10,20">
              <v:shape style="position:absolute;left:10161;top:3543;width:10;height:20" coordorigin="10161,3543" coordsize="10,20" path="m10161,3562l10171,3562,10171,3543,10161,3543,10161,3562xe" filled="true" fillcolor="#000000" stroked="false">
                <v:path arrowok="t"/>
                <v:fill type="solid"/>
              </v:shape>
            </v:group>
            <v:group style="position:absolute;left:10161;top:3562;width:10;height:20" coordorigin="10161,3562" coordsize="10,20">
              <v:shape style="position:absolute;left:10161;top:3562;width:10;height:20" coordorigin="10161,3562" coordsize="10,20" path="m10161,3581l10171,3581,10171,3562,10161,3562,10161,3581xe" filled="true" fillcolor="#000000" stroked="false">
                <v:path arrowok="t"/>
                <v:fill type="solid"/>
              </v:shape>
            </v:group>
            <v:group style="position:absolute;left:10161;top:3581;width:10;height:20" coordorigin="10161,3581" coordsize="10,20">
              <v:shape style="position:absolute;left:10161;top:3581;width:10;height:20" coordorigin="10161,3581" coordsize="10,20" path="m10161,3600l10171,3600,10171,3581,10161,3581,10161,3600xe" filled="true" fillcolor="#000000" stroked="false">
                <v:path arrowok="t"/>
                <v:fill type="solid"/>
              </v:shape>
            </v:group>
            <v:group style="position:absolute;left:10161;top:3600;width:10;height:20" coordorigin="10161,3600" coordsize="10,20">
              <v:shape style="position:absolute;left:10161;top:3600;width:10;height:20" coordorigin="10161,3600" coordsize="10,20" path="m10161,3620l10171,3620,10171,3600,10161,3600,10161,3620xe" filled="true" fillcolor="#000000" stroked="false">
                <v:path arrowok="t"/>
                <v:fill type="solid"/>
              </v:shape>
            </v:group>
            <v:group style="position:absolute;left:10161;top:3620;width:10;height:20" coordorigin="10161,3620" coordsize="10,20">
              <v:shape style="position:absolute;left:10161;top:3620;width:10;height:20" coordorigin="10161,3620" coordsize="10,20" path="m10161,3639l10171,3639,10171,3620,10161,3620,10161,3639xe" filled="true" fillcolor="#000000" stroked="false">
                <v:path arrowok="t"/>
                <v:fill type="solid"/>
              </v:shape>
            </v:group>
            <v:group style="position:absolute;left:10161;top:3639;width:10;height:20" coordorigin="10161,3639" coordsize="10,20">
              <v:shape style="position:absolute;left:10161;top:3639;width:10;height:20" coordorigin="10161,3639" coordsize="10,20" path="m10161,3658l10171,3658,10171,3639,10161,3639,10161,3658xe" filled="true" fillcolor="#000000" stroked="false">
                <v:path arrowok="t"/>
                <v:fill type="solid"/>
              </v:shape>
            </v:group>
            <v:group style="position:absolute;left:10161;top:3658;width:10;height:20" coordorigin="10161,3658" coordsize="10,20">
              <v:shape style="position:absolute;left:10161;top:3658;width:10;height:20" coordorigin="10161,3658" coordsize="10,20" path="m10161,3678l10171,3678,10171,3658,10161,3658,10161,3678xe" filled="true" fillcolor="#000000" stroked="false">
                <v:path arrowok="t"/>
                <v:fill type="solid"/>
              </v:shape>
            </v:group>
            <v:group style="position:absolute;left:10161;top:3678;width:10;height:20" coordorigin="10161,3678" coordsize="10,20">
              <v:shape style="position:absolute;left:10161;top:3678;width:10;height:20" coordorigin="10161,3678" coordsize="10,20" path="m10161,3697l10171,3697,10171,3678,10161,3678,10161,3697xe" filled="true" fillcolor="#000000" stroked="false">
                <v:path arrowok="t"/>
                <v:fill type="solid"/>
              </v:shape>
            </v:group>
            <v:group style="position:absolute;left:10161;top:3697;width:10;height:20" coordorigin="10161,3697" coordsize="10,20">
              <v:shape style="position:absolute;left:10161;top:3697;width:10;height:20" coordorigin="10161,3697" coordsize="10,20" path="m10161,3716l10171,3716,10171,3697,10161,3697,10161,3716xe" filled="true" fillcolor="#000000" stroked="false">
                <v:path arrowok="t"/>
                <v:fill type="solid"/>
              </v:shape>
            </v:group>
            <v:group style="position:absolute;left:10161;top:3716;width:10;height:20" coordorigin="10161,3716" coordsize="10,20">
              <v:shape style="position:absolute;left:10161;top:3716;width:10;height:20" coordorigin="10161,3716" coordsize="10,20" path="m10161,3735l10171,3735,10171,3716,10161,3716,10161,3735xe" filled="true" fillcolor="#000000" stroked="false">
                <v:path arrowok="t"/>
                <v:fill type="solid"/>
              </v:shape>
            </v:group>
            <v:group style="position:absolute;left:10161;top:3735;width:10;height:20" coordorigin="10161,3735" coordsize="10,20">
              <v:shape style="position:absolute;left:10161;top:3735;width:10;height:20" coordorigin="10161,3735" coordsize="10,20" path="m10161,3754l10171,3754,10171,3735,10161,3735,10161,3754xe" filled="true" fillcolor="#000000" stroked="false">
                <v:path arrowok="t"/>
                <v:fill type="solid"/>
              </v:shape>
            </v:group>
            <v:group style="position:absolute;left:10161;top:3754;width:10;height:20" coordorigin="10161,3754" coordsize="10,20">
              <v:shape style="position:absolute;left:10161;top:3754;width:10;height:20" coordorigin="10161,3754" coordsize="10,20" path="m10161,3774l10171,3774,10171,3754,10161,3754,10161,3774xe" filled="true" fillcolor="#000000" stroked="false">
                <v:path arrowok="t"/>
                <v:fill type="solid"/>
              </v:shape>
            </v:group>
            <v:group style="position:absolute;left:10161;top:3774;width:10;height:20" coordorigin="10161,3774" coordsize="10,20">
              <v:shape style="position:absolute;left:10161;top:3774;width:10;height:20" coordorigin="10161,3774" coordsize="10,20" path="m10161,3793l10171,3793,10171,3774,10161,3774,10161,3793xe" filled="true" fillcolor="#000000" stroked="false">
                <v:path arrowok="t"/>
                <v:fill type="solid"/>
              </v:shape>
            </v:group>
            <v:group style="position:absolute;left:10161;top:3793;width:10;height:20" coordorigin="10161,3793" coordsize="10,20">
              <v:shape style="position:absolute;left:10161;top:3793;width:10;height:20" coordorigin="10161,3793" coordsize="10,20" path="m10161,3812l10171,3812,10171,3793,10161,3793,10161,3812xe" filled="true" fillcolor="#000000" stroked="false">
                <v:path arrowok="t"/>
                <v:fill type="solid"/>
              </v:shape>
            </v:group>
            <v:group style="position:absolute;left:10161;top:3819;width:10;height:2" coordorigin="10161,3819" coordsize="10,2">
              <v:shape style="position:absolute;left:10161;top:3819;width:10;height:2" coordorigin="10161,3819" coordsize="10,0" path="m10161,3819l10171,3819e" filled="false" stroked="true" strokeweight=".72pt" strokecolor="#000000">
                <v:path arrowok="t"/>
              </v:shape>
            </v:group>
            <v:group style="position:absolute;left:852;top:3867;width:1652;height:2" coordorigin="852,3867" coordsize="1652,2">
              <v:shape style="position:absolute;left:852;top:3867;width:1652;height:2" coordorigin="852,3867" coordsize="1652,0" path="m852,3867l2504,3867e" filled="false" stroked="true" strokeweight="3.12pt" strokecolor="#dcdcdc">
                <v:path arrowok="t"/>
              </v:shape>
            </v:group>
            <v:group style="position:absolute;left:866;top:3898;width:2;height:269" coordorigin="866,3898" coordsize="2,269">
              <v:shape style="position:absolute;left:866;top:3898;width:2;height:269" coordorigin="866,3898" coordsize="0,269" path="m866,3898l866,4167e" filled="false" stroked="true" strokeweight="1.44pt" strokecolor="#dcdcdc">
                <v:path arrowok="t"/>
              </v:shape>
            </v:group>
            <v:group style="position:absolute;left:2493;top:3898;width:2;height:269" coordorigin="2493,3898" coordsize="2,269">
              <v:shape style="position:absolute;left:2493;top:3898;width:2;height:269" coordorigin="2493,3898" coordsize="0,269" path="m2493,3898l2493,4167e" filled="false" stroked="true" strokeweight="1.08pt" strokecolor="#dcdcdc">
                <v:path arrowok="t"/>
              </v:shape>
            </v:group>
            <v:group style="position:absolute;left:852;top:4200;width:1652;height:2" coordorigin="852,4200" coordsize="1652,2">
              <v:shape style="position:absolute;left:852;top:4200;width:1652;height:2" coordorigin="852,4200" coordsize="1652,0" path="m852,4200l2504,4200e" filled="false" stroked="true" strokeweight="3.24pt" strokecolor="#dcdcdc">
                <v:path arrowok="t"/>
              </v:shape>
            </v:group>
            <v:group style="position:absolute;left:881;top:3898;width:1602;height:269" coordorigin="881,3898" coordsize="1602,269">
              <v:shape style="position:absolute;left:881;top:3898;width:1602;height:269" coordorigin="881,3898" coordsize="1602,269" path="m881,4167l2482,4167,2482,3898,881,3898,881,4167xe" filled="true" fillcolor="#dcdcdc" stroked="false">
                <v:path arrowok="t"/>
                <v:fill type="solid"/>
              </v:shape>
              <v:shape style="position:absolute;left:852;top:3826;width:1654;height:10" type="#_x0000_t75" stroked="false">
                <v:imagedata r:id="rId507" o:title=""/>
              </v:shape>
              <v:shape style="position:absolute;left:2501;top:3826;width:1138;height:10" type="#_x0000_t75" stroked="false">
                <v:imagedata r:id="rId500" o:title=""/>
              </v:shape>
              <v:shape style="position:absolute;left:3634;top:3826;width:857;height:10" type="#_x0000_t75" stroked="false">
                <v:imagedata r:id="rId501" o:title=""/>
              </v:shape>
              <v:shape style="position:absolute;left:4487;top:3826;width:842;height:10" type="#_x0000_t75" stroked="false">
                <v:imagedata r:id="rId502" o:title=""/>
              </v:shape>
              <v:shape style="position:absolute;left:5324;top:3826;width:1563;height:10" type="#_x0000_t75" stroked="false">
                <v:imagedata r:id="rId503" o:title=""/>
              </v:shape>
              <v:shape style="position:absolute;left:6882;top:3826;width:1152;height:10" type="#_x0000_t75" stroked="false">
                <v:imagedata r:id="rId504" o:title=""/>
              </v:shape>
              <v:shape style="position:absolute;left:8029;top:3826;width:2132;height:10" type="#_x0000_t75" stroked="false">
                <v:imagedata r:id="rId505" o:title=""/>
              </v:shape>
              <v:shape style="position:absolute;left:10156;top:3826;width:900;height:10" type="#_x0000_t75" stroked="false">
                <v:imagedata r:id="rId506" o:title=""/>
              </v:shape>
            </v:group>
            <v:group style="position:absolute;left:2506;top:3836;width:10;height:20" coordorigin="2506,3836" coordsize="10,20">
              <v:shape style="position:absolute;left:2506;top:3836;width:10;height:20" coordorigin="2506,3836" coordsize="10,20" path="m2506,3855l2516,3855,2516,3836,2506,3836,2506,3855xe" filled="true" fillcolor="#000000" stroked="false">
                <v:path arrowok="t"/>
                <v:fill type="solid"/>
              </v:shape>
            </v:group>
            <v:group style="position:absolute;left:2506;top:3855;width:10;height:20" coordorigin="2506,3855" coordsize="10,20">
              <v:shape style="position:absolute;left:2506;top:3855;width:10;height:20" coordorigin="2506,3855" coordsize="10,20" path="m2506,3874l2516,3874,2516,3855,2506,3855,2506,3874xe" filled="true" fillcolor="#000000" stroked="false">
                <v:path arrowok="t"/>
                <v:fill type="solid"/>
              </v:shape>
            </v:group>
            <v:group style="position:absolute;left:2506;top:3874;width:10;height:20" coordorigin="2506,3874" coordsize="10,20">
              <v:shape style="position:absolute;left:2506;top:3874;width:10;height:20" coordorigin="2506,3874" coordsize="10,20" path="m2506,3894l2516,3894,2516,3874,2506,3874,2506,3894xe" filled="true" fillcolor="#000000" stroked="false">
                <v:path arrowok="t"/>
                <v:fill type="solid"/>
              </v:shape>
            </v:group>
            <v:group style="position:absolute;left:2506;top:3894;width:10;height:20" coordorigin="2506,3894" coordsize="10,20">
              <v:shape style="position:absolute;left:2506;top:3894;width:10;height:20" coordorigin="2506,3894" coordsize="10,20" path="m2506,3913l2516,3913,2516,3894,2506,3894,2506,3913xe" filled="true" fillcolor="#000000" stroked="false">
                <v:path arrowok="t"/>
                <v:fill type="solid"/>
              </v:shape>
            </v:group>
            <v:group style="position:absolute;left:2506;top:3913;width:10;height:20" coordorigin="2506,3913" coordsize="10,20">
              <v:shape style="position:absolute;left:2506;top:3913;width:10;height:20" coordorigin="2506,3913" coordsize="10,20" path="m2506,3932l2516,3932,2516,3913,2506,3913,2506,3932xe" filled="true" fillcolor="#000000" stroked="false">
                <v:path arrowok="t"/>
                <v:fill type="solid"/>
              </v:shape>
            </v:group>
            <v:group style="position:absolute;left:2506;top:3932;width:10;height:20" coordorigin="2506,3932" coordsize="10,20">
              <v:shape style="position:absolute;left:2506;top:3932;width:10;height:20" coordorigin="2506,3932" coordsize="10,20" path="m2506,3951l2516,3951,2516,3932,2506,3932,2506,3951xe" filled="true" fillcolor="#000000" stroked="false">
                <v:path arrowok="t"/>
                <v:fill type="solid"/>
              </v:shape>
            </v:group>
            <v:group style="position:absolute;left:2506;top:3951;width:10;height:20" coordorigin="2506,3951" coordsize="10,20">
              <v:shape style="position:absolute;left:2506;top:3951;width:10;height:20" coordorigin="2506,3951" coordsize="10,20" path="m2506,3970l2516,3970,2516,3951,2506,3951,2506,3970xe" filled="true" fillcolor="#000000" stroked="false">
                <v:path arrowok="t"/>
                <v:fill type="solid"/>
              </v:shape>
            </v:group>
            <v:group style="position:absolute;left:2506;top:3970;width:10;height:20" coordorigin="2506,3970" coordsize="10,20">
              <v:shape style="position:absolute;left:2506;top:3970;width:10;height:20" coordorigin="2506,3970" coordsize="10,20" path="m2506,3990l2516,3990,2516,3970,2506,3970,2506,3990xe" filled="true" fillcolor="#000000" stroked="false">
                <v:path arrowok="t"/>
                <v:fill type="solid"/>
              </v:shape>
            </v:group>
            <v:group style="position:absolute;left:2506;top:3990;width:10;height:20" coordorigin="2506,3990" coordsize="10,20">
              <v:shape style="position:absolute;left:2506;top:3990;width:10;height:20" coordorigin="2506,3990" coordsize="10,20" path="m2506,4009l2516,4009,2516,3990,2506,3990,2506,4009xe" filled="true" fillcolor="#000000" stroked="false">
                <v:path arrowok="t"/>
                <v:fill type="solid"/>
              </v:shape>
            </v:group>
            <v:group style="position:absolute;left:2506;top:4009;width:10;height:20" coordorigin="2506,4009" coordsize="10,20">
              <v:shape style="position:absolute;left:2506;top:4009;width:10;height:20" coordorigin="2506,4009" coordsize="10,20" path="m2506,4028l2516,4028,2516,4009,2506,4009,2506,4028xe" filled="true" fillcolor="#000000" stroked="false">
                <v:path arrowok="t"/>
                <v:fill type="solid"/>
              </v:shape>
            </v:group>
            <v:group style="position:absolute;left:2506;top:4028;width:10;height:20" coordorigin="2506,4028" coordsize="10,20">
              <v:shape style="position:absolute;left:2506;top:4028;width:10;height:20" coordorigin="2506,4028" coordsize="10,20" path="m2506,4047l2516,4047,2516,4028,2506,4028,2506,4047xe" filled="true" fillcolor="#000000" stroked="false">
                <v:path arrowok="t"/>
                <v:fill type="solid"/>
              </v:shape>
            </v:group>
            <v:group style="position:absolute;left:2506;top:4047;width:10;height:20" coordorigin="2506,4047" coordsize="10,20">
              <v:shape style="position:absolute;left:2506;top:4047;width:10;height:20" coordorigin="2506,4047" coordsize="10,20" path="m2506,4066l2516,4066,2516,4047,2506,4047,2506,4066xe" filled="true" fillcolor="#000000" stroked="false">
                <v:path arrowok="t"/>
                <v:fill type="solid"/>
              </v:shape>
            </v:group>
            <v:group style="position:absolute;left:2506;top:4066;width:10;height:20" coordorigin="2506,4066" coordsize="10,20">
              <v:shape style="position:absolute;left:2506;top:4066;width:10;height:20" coordorigin="2506,4066" coordsize="10,20" path="m2506,4086l2516,4086,2516,4066,2506,4066,2506,4086xe" filled="true" fillcolor="#000000" stroked="false">
                <v:path arrowok="t"/>
                <v:fill type="solid"/>
              </v:shape>
            </v:group>
            <v:group style="position:absolute;left:2506;top:4086;width:10;height:20" coordorigin="2506,4086" coordsize="10,20">
              <v:shape style="position:absolute;left:2506;top:4086;width:10;height:20" coordorigin="2506,4086" coordsize="10,20" path="m2506,4105l2516,4105,2516,4086,2506,4086,2506,4105xe" filled="true" fillcolor="#000000" stroked="false">
                <v:path arrowok="t"/>
                <v:fill type="solid"/>
              </v:shape>
            </v:group>
            <v:group style="position:absolute;left:2506;top:4105;width:10;height:20" coordorigin="2506,4105" coordsize="10,20">
              <v:shape style="position:absolute;left:2506;top:4105;width:10;height:20" coordorigin="2506,4105" coordsize="10,20" path="m2506,4124l2516,4124,2516,4105,2506,4105,2506,4124xe" filled="true" fillcolor="#000000" stroked="false">
                <v:path arrowok="t"/>
                <v:fill type="solid"/>
              </v:shape>
            </v:group>
            <v:group style="position:absolute;left:2506;top:4124;width:10;height:20" coordorigin="2506,4124" coordsize="10,20">
              <v:shape style="position:absolute;left:2506;top:4124;width:10;height:20" coordorigin="2506,4124" coordsize="10,20" path="m2506,4143l2516,4143,2516,4124,2506,4124,2506,4143xe" filled="true" fillcolor="#000000" stroked="false">
                <v:path arrowok="t"/>
                <v:fill type="solid"/>
              </v:shape>
            </v:group>
            <v:group style="position:absolute;left:2506;top:4143;width:10;height:20" coordorigin="2506,4143" coordsize="10,20">
              <v:shape style="position:absolute;left:2506;top:4143;width:10;height:20" coordorigin="2506,4143" coordsize="10,20" path="m2506,4162l2516,4162,2516,4143,2506,4143,2506,4162xe" filled="true" fillcolor="#000000" stroked="false">
                <v:path arrowok="t"/>
                <v:fill type="solid"/>
              </v:shape>
            </v:group>
            <v:group style="position:absolute;left:2506;top:4162;width:10;height:20" coordorigin="2506,4162" coordsize="10,20">
              <v:shape style="position:absolute;left:2506;top:4162;width:10;height:20" coordorigin="2506,4162" coordsize="10,20" path="m2506,4182l2516,4182,2516,4162,2506,4162,2506,4182xe" filled="true" fillcolor="#000000" stroked="false">
                <v:path arrowok="t"/>
                <v:fill type="solid"/>
              </v:shape>
            </v:group>
            <v:group style="position:absolute;left:2506;top:4182;width:10;height:20" coordorigin="2506,4182" coordsize="10,20">
              <v:shape style="position:absolute;left:2506;top:4182;width:10;height:20" coordorigin="2506,4182" coordsize="10,20" path="m2506,4201l2516,4201,2516,4182,2506,4182,2506,4201xe" filled="true" fillcolor="#000000" stroked="false">
                <v:path arrowok="t"/>
                <v:fill type="solid"/>
              </v:shape>
            </v:group>
            <v:group style="position:absolute;left:2506;top:4201;width:10;height:20" coordorigin="2506,4201" coordsize="10,20">
              <v:shape style="position:absolute;left:2506;top:4201;width:10;height:20" coordorigin="2506,4201" coordsize="10,20" path="m2506,4220l2516,4220,2516,4201,2506,4201,2506,4220xe" filled="true" fillcolor="#000000" stroked="false">
                <v:path arrowok="t"/>
                <v:fill type="solid"/>
              </v:shape>
            </v:group>
            <v:group style="position:absolute;left:2506;top:4226;width:10;height:2" coordorigin="2506,4226" coordsize="10,2">
              <v:shape style="position:absolute;left:2506;top:4226;width:10;height:2" coordorigin="2506,4226" coordsize="10,0" path="m2506,4226l2516,4226e" filled="false" stroked="true" strokeweight=".600010pt" strokecolor="#000000">
                <v:path arrowok="t"/>
              </v:shape>
            </v:group>
            <v:group style="position:absolute;left:3639;top:3836;width:10;height:20" coordorigin="3639,3836" coordsize="10,20">
              <v:shape style="position:absolute;left:3639;top:3836;width:10;height:20" coordorigin="3639,3836" coordsize="10,20" path="m3639,3855l3648,3855,3648,3836,3639,3836,3639,3855xe" filled="true" fillcolor="#000000" stroked="false">
                <v:path arrowok="t"/>
                <v:fill type="solid"/>
              </v:shape>
            </v:group>
            <v:group style="position:absolute;left:3639;top:3855;width:10;height:20" coordorigin="3639,3855" coordsize="10,20">
              <v:shape style="position:absolute;left:3639;top:3855;width:10;height:20" coordorigin="3639,3855" coordsize="10,20" path="m3639,3874l3648,3874,3648,3855,3639,3855,3639,3874xe" filled="true" fillcolor="#000000" stroked="false">
                <v:path arrowok="t"/>
                <v:fill type="solid"/>
              </v:shape>
            </v:group>
            <v:group style="position:absolute;left:3639;top:3874;width:10;height:20" coordorigin="3639,3874" coordsize="10,20">
              <v:shape style="position:absolute;left:3639;top:3874;width:10;height:20" coordorigin="3639,3874" coordsize="10,20" path="m3639,3894l3648,3894,3648,3874,3639,3874,3639,3894xe" filled="true" fillcolor="#000000" stroked="false">
                <v:path arrowok="t"/>
                <v:fill type="solid"/>
              </v:shape>
            </v:group>
            <v:group style="position:absolute;left:3639;top:3894;width:10;height:20" coordorigin="3639,3894" coordsize="10,20">
              <v:shape style="position:absolute;left:3639;top:3894;width:10;height:20" coordorigin="3639,3894" coordsize="10,20" path="m3639,3913l3648,3913,3648,3894,3639,3894,3639,3913xe" filled="true" fillcolor="#000000" stroked="false">
                <v:path arrowok="t"/>
                <v:fill type="solid"/>
              </v:shape>
            </v:group>
            <v:group style="position:absolute;left:3639;top:3913;width:10;height:20" coordorigin="3639,3913" coordsize="10,20">
              <v:shape style="position:absolute;left:3639;top:3913;width:10;height:20" coordorigin="3639,3913" coordsize="10,20" path="m3639,3932l3648,3932,3648,3913,3639,3913,3639,3932xe" filled="true" fillcolor="#000000" stroked="false">
                <v:path arrowok="t"/>
                <v:fill type="solid"/>
              </v:shape>
            </v:group>
            <v:group style="position:absolute;left:3639;top:3932;width:10;height:20" coordorigin="3639,3932" coordsize="10,20">
              <v:shape style="position:absolute;left:3639;top:3932;width:10;height:20" coordorigin="3639,3932" coordsize="10,20" path="m3639,3951l3648,3951,3648,3932,3639,3932,3639,3951xe" filled="true" fillcolor="#000000" stroked="false">
                <v:path arrowok="t"/>
                <v:fill type="solid"/>
              </v:shape>
            </v:group>
            <v:group style="position:absolute;left:3639;top:3951;width:10;height:20" coordorigin="3639,3951" coordsize="10,20">
              <v:shape style="position:absolute;left:3639;top:3951;width:10;height:20" coordorigin="3639,3951" coordsize="10,20" path="m3639,3970l3648,3970,3648,3951,3639,3951,3639,3970xe" filled="true" fillcolor="#000000" stroked="false">
                <v:path arrowok="t"/>
                <v:fill type="solid"/>
              </v:shape>
            </v:group>
            <v:group style="position:absolute;left:3639;top:3970;width:10;height:20" coordorigin="3639,3970" coordsize="10,20">
              <v:shape style="position:absolute;left:3639;top:3970;width:10;height:20" coordorigin="3639,3970" coordsize="10,20" path="m3639,3990l3648,3990,3648,3970,3639,3970,3639,3990xe" filled="true" fillcolor="#000000" stroked="false">
                <v:path arrowok="t"/>
                <v:fill type="solid"/>
              </v:shape>
            </v:group>
            <v:group style="position:absolute;left:3639;top:3990;width:10;height:20" coordorigin="3639,3990" coordsize="10,20">
              <v:shape style="position:absolute;left:3639;top:3990;width:10;height:20" coordorigin="3639,3990" coordsize="10,20" path="m3639,4009l3648,4009,3648,3990,3639,3990,3639,4009xe" filled="true" fillcolor="#000000" stroked="false">
                <v:path arrowok="t"/>
                <v:fill type="solid"/>
              </v:shape>
            </v:group>
            <v:group style="position:absolute;left:3639;top:4009;width:10;height:20" coordorigin="3639,4009" coordsize="10,20">
              <v:shape style="position:absolute;left:3639;top:4009;width:10;height:20" coordorigin="3639,4009" coordsize="10,20" path="m3639,4028l3648,4028,3648,4009,3639,4009,3639,4028xe" filled="true" fillcolor="#000000" stroked="false">
                <v:path arrowok="t"/>
                <v:fill type="solid"/>
              </v:shape>
            </v:group>
            <v:group style="position:absolute;left:3639;top:4028;width:10;height:20" coordorigin="3639,4028" coordsize="10,20">
              <v:shape style="position:absolute;left:3639;top:4028;width:10;height:20" coordorigin="3639,4028" coordsize="10,20" path="m3639,4047l3648,4047,3648,4028,3639,4028,3639,4047xe" filled="true" fillcolor="#000000" stroked="false">
                <v:path arrowok="t"/>
                <v:fill type="solid"/>
              </v:shape>
            </v:group>
            <v:group style="position:absolute;left:3639;top:4047;width:10;height:20" coordorigin="3639,4047" coordsize="10,20">
              <v:shape style="position:absolute;left:3639;top:4047;width:10;height:20" coordorigin="3639,4047" coordsize="10,20" path="m3639,4066l3648,4066,3648,4047,3639,4047,3639,4066xe" filled="true" fillcolor="#000000" stroked="false">
                <v:path arrowok="t"/>
                <v:fill type="solid"/>
              </v:shape>
            </v:group>
            <v:group style="position:absolute;left:3639;top:4066;width:10;height:20" coordorigin="3639,4066" coordsize="10,20">
              <v:shape style="position:absolute;left:3639;top:4066;width:10;height:20" coordorigin="3639,4066" coordsize="10,20" path="m3639,4086l3648,4086,3648,4066,3639,4066,3639,4086xe" filled="true" fillcolor="#000000" stroked="false">
                <v:path arrowok="t"/>
                <v:fill type="solid"/>
              </v:shape>
            </v:group>
            <v:group style="position:absolute;left:3639;top:4086;width:10;height:20" coordorigin="3639,4086" coordsize="10,20">
              <v:shape style="position:absolute;left:3639;top:4086;width:10;height:20" coordorigin="3639,4086" coordsize="10,20" path="m3639,4105l3648,4105,3648,4086,3639,4086,3639,4105xe" filled="true" fillcolor="#000000" stroked="false">
                <v:path arrowok="t"/>
                <v:fill type="solid"/>
              </v:shape>
            </v:group>
            <v:group style="position:absolute;left:3639;top:4105;width:10;height:20" coordorigin="3639,4105" coordsize="10,20">
              <v:shape style="position:absolute;left:3639;top:4105;width:10;height:20" coordorigin="3639,4105" coordsize="10,20" path="m3639,4124l3648,4124,3648,4105,3639,4105,3639,4124xe" filled="true" fillcolor="#000000" stroked="false">
                <v:path arrowok="t"/>
                <v:fill type="solid"/>
              </v:shape>
            </v:group>
            <v:group style="position:absolute;left:3639;top:4124;width:10;height:20" coordorigin="3639,4124" coordsize="10,20">
              <v:shape style="position:absolute;left:3639;top:4124;width:10;height:20" coordorigin="3639,4124" coordsize="10,20" path="m3639,4143l3648,4143,3648,4124,3639,4124,3639,4143xe" filled="true" fillcolor="#000000" stroked="false">
                <v:path arrowok="t"/>
                <v:fill type="solid"/>
              </v:shape>
            </v:group>
            <v:group style="position:absolute;left:3639;top:4143;width:10;height:20" coordorigin="3639,4143" coordsize="10,20">
              <v:shape style="position:absolute;left:3639;top:4143;width:10;height:20" coordorigin="3639,4143" coordsize="10,20" path="m3639,4162l3648,4162,3648,4143,3639,4143,3639,4162xe" filled="true" fillcolor="#000000" stroked="false">
                <v:path arrowok="t"/>
                <v:fill type="solid"/>
              </v:shape>
            </v:group>
            <v:group style="position:absolute;left:3639;top:4162;width:10;height:20" coordorigin="3639,4162" coordsize="10,20">
              <v:shape style="position:absolute;left:3639;top:4162;width:10;height:20" coordorigin="3639,4162" coordsize="10,20" path="m3639,4182l3648,4182,3648,4162,3639,4162,3639,4182xe" filled="true" fillcolor="#000000" stroked="false">
                <v:path arrowok="t"/>
                <v:fill type="solid"/>
              </v:shape>
            </v:group>
            <v:group style="position:absolute;left:3639;top:4182;width:10;height:20" coordorigin="3639,4182" coordsize="10,20">
              <v:shape style="position:absolute;left:3639;top:4182;width:10;height:20" coordorigin="3639,4182" coordsize="10,20" path="m3639,4201l3648,4201,3648,4182,3639,4182,3639,4201xe" filled="true" fillcolor="#000000" stroked="false">
                <v:path arrowok="t"/>
                <v:fill type="solid"/>
              </v:shape>
            </v:group>
            <v:group style="position:absolute;left:3639;top:4201;width:10;height:20" coordorigin="3639,4201" coordsize="10,20">
              <v:shape style="position:absolute;left:3639;top:4201;width:10;height:20" coordorigin="3639,4201" coordsize="10,20" path="m3639,4220l3648,4220,3648,4201,3639,4201,3639,4220xe" filled="true" fillcolor="#000000" stroked="false">
                <v:path arrowok="t"/>
                <v:fill type="solid"/>
              </v:shape>
            </v:group>
            <v:group style="position:absolute;left:3639;top:4226;width:10;height:2" coordorigin="3639,4226" coordsize="10,2">
              <v:shape style="position:absolute;left:3639;top:4226;width:10;height:2" coordorigin="3639,4226" coordsize="10,0" path="m3639,4226l3648,4226e" filled="false" stroked="true" strokeweight=".600010pt" strokecolor="#000000">
                <v:path arrowok="t"/>
              </v:shape>
            </v:group>
            <v:group style="position:absolute;left:4491;top:3836;width:10;height:20" coordorigin="4491,3836" coordsize="10,20">
              <v:shape style="position:absolute;left:4491;top:3836;width:10;height:20" coordorigin="4491,3836" coordsize="10,20" path="m4491,3855l4501,3855,4501,3836,4491,3836,4491,3855xe" filled="true" fillcolor="#000000" stroked="false">
                <v:path arrowok="t"/>
                <v:fill type="solid"/>
              </v:shape>
            </v:group>
            <v:group style="position:absolute;left:4491;top:3855;width:10;height:20" coordorigin="4491,3855" coordsize="10,20">
              <v:shape style="position:absolute;left:4491;top:3855;width:10;height:20" coordorigin="4491,3855" coordsize="10,20" path="m4491,3874l4501,3874,4501,3855,4491,3855,4491,3874xe" filled="true" fillcolor="#000000" stroked="false">
                <v:path arrowok="t"/>
                <v:fill type="solid"/>
              </v:shape>
            </v:group>
            <v:group style="position:absolute;left:4491;top:3874;width:10;height:20" coordorigin="4491,3874" coordsize="10,20">
              <v:shape style="position:absolute;left:4491;top:3874;width:10;height:20" coordorigin="4491,3874" coordsize="10,20" path="m4491,3894l4501,3894,4501,3874,4491,3874,4491,3894xe" filled="true" fillcolor="#000000" stroked="false">
                <v:path arrowok="t"/>
                <v:fill type="solid"/>
              </v:shape>
            </v:group>
            <v:group style="position:absolute;left:4491;top:3894;width:10;height:20" coordorigin="4491,3894" coordsize="10,20">
              <v:shape style="position:absolute;left:4491;top:3894;width:10;height:20" coordorigin="4491,3894" coordsize="10,20" path="m4491,3913l4501,3913,4501,3894,4491,3894,4491,3913xe" filled="true" fillcolor="#000000" stroked="false">
                <v:path arrowok="t"/>
                <v:fill type="solid"/>
              </v:shape>
            </v:group>
            <v:group style="position:absolute;left:4491;top:3913;width:10;height:20" coordorigin="4491,3913" coordsize="10,20">
              <v:shape style="position:absolute;left:4491;top:3913;width:10;height:20" coordorigin="4491,3913" coordsize="10,20" path="m4491,3932l4501,3932,4501,3913,4491,3913,4491,3932xe" filled="true" fillcolor="#000000" stroked="false">
                <v:path arrowok="t"/>
                <v:fill type="solid"/>
              </v:shape>
            </v:group>
            <v:group style="position:absolute;left:4491;top:3932;width:10;height:20" coordorigin="4491,3932" coordsize="10,20">
              <v:shape style="position:absolute;left:4491;top:3932;width:10;height:20" coordorigin="4491,3932" coordsize="10,20" path="m4491,3951l4501,3951,4501,3932,4491,3932,4491,3951xe" filled="true" fillcolor="#000000" stroked="false">
                <v:path arrowok="t"/>
                <v:fill type="solid"/>
              </v:shape>
            </v:group>
            <v:group style="position:absolute;left:4491;top:3951;width:10;height:20" coordorigin="4491,3951" coordsize="10,20">
              <v:shape style="position:absolute;left:4491;top:3951;width:10;height:20" coordorigin="4491,3951" coordsize="10,20" path="m4491,3970l4501,3970,4501,3951,4491,3951,4491,3970xe" filled="true" fillcolor="#000000" stroked="false">
                <v:path arrowok="t"/>
                <v:fill type="solid"/>
              </v:shape>
            </v:group>
            <v:group style="position:absolute;left:4491;top:3970;width:10;height:20" coordorigin="4491,3970" coordsize="10,20">
              <v:shape style="position:absolute;left:4491;top:3970;width:10;height:20" coordorigin="4491,3970" coordsize="10,20" path="m4491,3990l4501,3990,4501,3970,4491,3970,4491,3990xe" filled="true" fillcolor="#000000" stroked="false">
                <v:path arrowok="t"/>
                <v:fill type="solid"/>
              </v:shape>
            </v:group>
            <v:group style="position:absolute;left:4491;top:3990;width:10;height:20" coordorigin="4491,3990" coordsize="10,20">
              <v:shape style="position:absolute;left:4491;top:3990;width:10;height:20" coordorigin="4491,3990" coordsize="10,20" path="m4491,4009l4501,4009,4501,3990,4491,3990,4491,4009xe" filled="true" fillcolor="#000000" stroked="false">
                <v:path arrowok="t"/>
                <v:fill type="solid"/>
              </v:shape>
            </v:group>
            <v:group style="position:absolute;left:4491;top:4009;width:10;height:20" coordorigin="4491,4009" coordsize="10,20">
              <v:shape style="position:absolute;left:4491;top:4009;width:10;height:20" coordorigin="4491,4009" coordsize="10,20" path="m4491,4028l4501,4028,4501,4009,4491,4009,4491,4028xe" filled="true" fillcolor="#000000" stroked="false">
                <v:path arrowok="t"/>
                <v:fill type="solid"/>
              </v:shape>
            </v:group>
            <v:group style="position:absolute;left:4491;top:4028;width:10;height:20" coordorigin="4491,4028" coordsize="10,20">
              <v:shape style="position:absolute;left:4491;top:4028;width:10;height:20" coordorigin="4491,4028" coordsize="10,20" path="m4491,4047l4501,4047,4501,4028,4491,4028,4491,4047xe" filled="true" fillcolor="#000000" stroked="false">
                <v:path arrowok="t"/>
                <v:fill type="solid"/>
              </v:shape>
            </v:group>
            <v:group style="position:absolute;left:4491;top:4047;width:10;height:20" coordorigin="4491,4047" coordsize="10,20">
              <v:shape style="position:absolute;left:4491;top:4047;width:10;height:20" coordorigin="4491,4047" coordsize="10,20" path="m4491,4066l4501,4066,4501,4047,4491,4047,4491,4066xe" filled="true" fillcolor="#000000" stroked="false">
                <v:path arrowok="t"/>
                <v:fill type="solid"/>
              </v:shape>
            </v:group>
            <v:group style="position:absolute;left:4491;top:4066;width:10;height:20" coordorigin="4491,4066" coordsize="10,20">
              <v:shape style="position:absolute;left:4491;top:4066;width:10;height:20" coordorigin="4491,4066" coordsize="10,20" path="m4491,4086l4501,4086,4501,4066,4491,4066,4491,4086xe" filled="true" fillcolor="#000000" stroked="false">
                <v:path arrowok="t"/>
                <v:fill type="solid"/>
              </v:shape>
            </v:group>
            <v:group style="position:absolute;left:4491;top:4086;width:10;height:20" coordorigin="4491,4086" coordsize="10,20">
              <v:shape style="position:absolute;left:4491;top:4086;width:10;height:20" coordorigin="4491,4086" coordsize="10,20" path="m4491,4105l4501,4105,4501,4086,4491,4086,4491,4105xe" filled="true" fillcolor="#000000" stroked="false">
                <v:path arrowok="t"/>
                <v:fill type="solid"/>
              </v:shape>
            </v:group>
            <v:group style="position:absolute;left:4491;top:4105;width:10;height:20" coordorigin="4491,4105" coordsize="10,20">
              <v:shape style="position:absolute;left:4491;top:4105;width:10;height:20" coordorigin="4491,4105" coordsize="10,20" path="m4491,4124l4501,4124,4501,4105,4491,4105,4491,4124xe" filled="true" fillcolor="#000000" stroked="false">
                <v:path arrowok="t"/>
                <v:fill type="solid"/>
              </v:shape>
            </v:group>
            <v:group style="position:absolute;left:4491;top:4124;width:10;height:20" coordorigin="4491,4124" coordsize="10,20">
              <v:shape style="position:absolute;left:4491;top:4124;width:10;height:20" coordorigin="4491,4124" coordsize="10,20" path="m4491,4143l4501,4143,4501,4124,4491,4124,4491,4143xe" filled="true" fillcolor="#000000" stroked="false">
                <v:path arrowok="t"/>
                <v:fill type="solid"/>
              </v:shape>
            </v:group>
            <v:group style="position:absolute;left:4491;top:4143;width:10;height:20" coordorigin="4491,4143" coordsize="10,20">
              <v:shape style="position:absolute;left:4491;top:4143;width:10;height:20" coordorigin="4491,4143" coordsize="10,20" path="m4491,4162l4501,4162,4501,4143,4491,4143,4491,4162xe" filled="true" fillcolor="#000000" stroked="false">
                <v:path arrowok="t"/>
                <v:fill type="solid"/>
              </v:shape>
            </v:group>
            <v:group style="position:absolute;left:4491;top:4162;width:10;height:20" coordorigin="4491,4162" coordsize="10,20">
              <v:shape style="position:absolute;left:4491;top:4162;width:10;height:20" coordorigin="4491,4162" coordsize="10,20" path="m4491,4182l4501,4182,4501,4162,4491,4162,4491,4182xe" filled="true" fillcolor="#000000" stroked="false">
                <v:path arrowok="t"/>
                <v:fill type="solid"/>
              </v:shape>
            </v:group>
            <v:group style="position:absolute;left:4491;top:4182;width:10;height:20" coordorigin="4491,4182" coordsize="10,20">
              <v:shape style="position:absolute;left:4491;top:4182;width:10;height:20" coordorigin="4491,4182" coordsize="10,20" path="m4491,4201l4501,4201,4501,4182,4491,4182,4491,4201xe" filled="true" fillcolor="#000000" stroked="false">
                <v:path arrowok="t"/>
                <v:fill type="solid"/>
              </v:shape>
            </v:group>
            <v:group style="position:absolute;left:4491;top:4201;width:10;height:20" coordorigin="4491,4201" coordsize="10,20">
              <v:shape style="position:absolute;left:4491;top:4201;width:10;height:20" coordorigin="4491,4201" coordsize="10,20" path="m4491,4220l4501,4220,4501,4201,4491,4201,4491,4220xe" filled="true" fillcolor="#000000" stroked="false">
                <v:path arrowok="t"/>
                <v:fill type="solid"/>
              </v:shape>
            </v:group>
            <v:group style="position:absolute;left:4491;top:4226;width:10;height:2" coordorigin="4491,4226" coordsize="10,2">
              <v:shape style="position:absolute;left:4491;top:4226;width:10;height:2" coordorigin="4491,4226" coordsize="10,0" path="m4491,4226l4501,4226e" filled="false" stroked="true" strokeweight=".600010pt" strokecolor="#000000">
                <v:path arrowok="t"/>
              </v:shape>
            </v:group>
            <v:group style="position:absolute;left:5329;top:3836;width:10;height:20" coordorigin="5329,3836" coordsize="10,20">
              <v:shape style="position:absolute;left:5329;top:3836;width:10;height:20" coordorigin="5329,3836" coordsize="10,20" path="m5329,3855l5339,3855,5339,3836,5329,3836,5329,3855xe" filled="true" fillcolor="#000000" stroked="false">
                <v:path arrowok="t"/>
                <v:fill type="solid"/>
              </v:shape>
            </v:group>
            <v:group style="position:absolute;left:5329;top:3855;width:10;height:20" coordorigin="5329,3855" coordsize="10,20">
              <v:shape style="position:absolute;left:5329;top:3855;width:10;height:20" coordorigin="5329,3855" coordsize="10,20" path="m5329,3874l5339,3874,5339,3855,5329,3855,5329,3874xe" filled="true" fillcolor="#000000" stroked="false">
                <v:path arrowok="t"/>
                <v:fill type="solid"/>
              </v:shape>
            </v:group>
            <v:group style="position:absolute;left:5329;top:3874;width:10;height:20" coordorigin="5329,3874" coordsize="10,20">
              <v:shape style="position:absolute;left:5329;top:3874;width:10;height:20" coordorigin="5329,3874" coordsize="10,20" path="m5329,3894l5339,3894,5339,3874,5329,3874,5329,3894xe" filled="true" fillcolor="#000000" stroked="false">
                <v:path arrowok="t"/>
                <v:fill type="solid"/>
              </v:shape>
            </v:group>
            <v:group style="position:absolute;left:5329;top:3894;width:10;height:20" coordorigin="5329,3894" coordsize="10,20">
              <v:shape style="position:absolute;left:5329;top:3894;width:10;height:20" coordorigin="5329,3894" coordsize="10,20" path="m5329,3913l5339,3913,5339,3894,5329,3894,5329,3913xe" filled="true" fillcolor="#000000" stroked="false">
                <v:path arrowok="t"/>
                <v:fill type="solid"/>
              </v:shape>
            </v:group>
            <v:group style="position:absolute;left:5329;top:3913;width:10;height:20" coordorigin="5329,3913" coordsize="10,20">
              <v:shape style="position:absolute;left:5329;top:3913;width:10;height:20" coordorigin="5329,3913" coordsize="10,20" path="m5329,3932l5339,3932,5339,3913,5329,3913,5329,3932xe" filled="true" fillcolor="#000000" stroked="false">
                <v:path arrowok="t"/>
                <v:fill type="solid"/>
              </v:shape>
            </v:group>
            <v:group style="position:absolute;left:5329;top:3932;width:10;height:20" coordorigin="5329,3932" coordsize="10,20">
              <v:shape style="position:absolute;left:5329;top:3932;width:10;height:20" coordorigin="5329,3932" coordsize="10,20" path="m5329,3951l5339,3951,5339,3932,5329,3932,5329,3951xe" filled="true" fillcolor="#000000" stroked="false">
                <v:path arrowok="t"/>
                <v:fill type="solid"/>
              </v:shape>
            </v:group>
            <v:group style="position:absolute;left:5329;top:3951;width:10;height:20" coordorigin="5329,3951" coordsize="10,20">
              <v:shape style="position:absolute;left:5329;top:3951;width:10;height:20" coordorigin="5329,3951" coordsize="10,20" path="m5329,3970l5339,3970,5339,3951,5329,3951,5329,3970xe" filled="true" fillcolor="#000000" stroked="false">
                <v:path arrowok="t"/>
                <v:fill type="solid"/>
              </v:shape>
            </v:group>
            <v:group style="position:absolute;left:5329;top:3970;width:10;height:20" coordorigin="5329,3970" coordsize="10,20">
              <v:shape style="position:absolute;left:5329;top:3970;width:10;height:20" coordorigin="5329,3970" coordsize="10,20" path="m5329,3990l5339,3990,5339,3970,5329,3970,5329,3990xe" filled="true" fillcolor="#000000" stroked="false">
                <v:path arrowok="t"/>
                <v:fill type="solid"/>
              </v:shape>
            </v:group>
            <v:group style="position:absolute;left:5329;top:3990;width:10;height:20" coordorigin="5329,3990" coordsize="10,20">
              <v:shape style="position:absolute;left:5329;top:3990;width:10;height:20" coordorigin="5329,3990" coordsize="10,20" path="m5329,4009l5339,4009,5339,3990,5329,3990,5329,4009xe" filled="true" fillcolor="#000000" stroked="false">
                <v:path arrowok="t"/>
                <v:fill type="solid"/>
              </v:shape>
            </v:group>
            <v:group style="position:absolute;left:5329;top:4009;width:10;height:20" coordorigin="5329,4009" coordsize="10,20">
              <v:shape style="position:absolute;left:5329;top:4009;width:10;height:20" coordorigin="5329,4009" coordsize="10,20" path="m5329,4028l5339,4028,5339,4009,5329,4009,5329,4028xe" filled="true" fillcolor="#000000" stroked="false">
                <v:path arrowok="t"/>
                <v:fill type="solid"/>
              </v:shape>
            </v:group>
            <v:group style="position:absolute;left:5329;top:4028;width:10;height:20" coordorigin="5329,4028" coordsize="10,20">
              <v:shape style="position:absolute;left:5329;top:4028;width:10;height:20" coordorigin="5329,4028" coordsize="10,20" path="m5329,4047l5339,4047,5339,4028,5329,4028,5329,4047xe" filled="true" fillcolor="#000000" stroked="false">
                <v:path arrowok="t"/>
                <v:fill type="solid"/>
              </v:shape>
            </v:group>
            <v:group style="position:absolute;left:5329;top:4047;width:10;height:20" coordorigin="5329,4047" coordsize="10,20">
              <v:shape style="position:absolute;left:5329;top:4047;width:10;height:20" coordorigin="5329,4047" coordsize="10,20" path="m5329,4066l5339,4066,5339,4047,5329,4047,5329,4066xe" filled="true" fillcolor="#000000" stroked="false">
                <v:path arrowok="t"/>
                <v:fill type="solid"/>
              </v:shape>
            </v:group>
            <v:group style="position:absolute;left:5329;top:4066;width:10;height:20" coordorigin="5329,4066" coordsize="10,20">
              <v:shape style="position:absolute;left:5329;top:4066;width:10;height:20" coordorigin="5329,4066" coordsize="10,20" path="m5329,4086l5339,4086,5339,4066,5329,4066,5329,4086xe" filled="true" fillcolor="#000000" stroked="false">
                <v:path arrowok="t"/>
                <v:fill type="solid"/>
              </v:shape>
            </v:group>
            <v:group style="position:absolute;left:5329;top:4086;width:10;height:20" coordorigin="5329,4086" coordsize="10,20">
              <v:shape style="position:absolute;left:5329;top:4086;width:10;height:20" coordorigin="5329,4086" coordsize="10,20" path="m5329,4105l5339,4105,5339,4086,5329,4086,5329,4105xe" filled="true" fillcolor="#000000" stroked="false">
                <v:path arrowok="t"/>
                <v:fill type="solid"/>
              </v:shape>
            </v:group>
            <v:group style="position:absolute;left:5329;top:4105;width:10;height:20" coordorigin="5329,4105" coordsize="10,20">
              <v:shape style="position:absolute;left:5329;top:4105;width:10;height:20" coordorigin="5329,4105" coordsize="10,20" path="m5329,4124l5339,4124,5339,4105,5329,4105,5329,4124xe" filled="true" fillcolor="#000000" stroked="false">
                <v:path arrowok="t"/>
                <v:fill type="solid"/>
              </v:shape>
            </v:group>
            <v:group style="position:absolute;left:5329;top:4124;width:10;height:20" coordorigin="5329,4124" coordsize="10,20">
              <v:shape style="position:absolute;left:5329;top:4124;width:10;height:20" coordorigin="5329,4124" coordsize="10,20" path="m5329,4143l5339,4143,5339,4124,5329,4124,5329,4143xe" filled="true" fillcolor="#000000" stroked="false">
                <v:path arrowok="t"/>
                <v:fill type="solid"/>
              </v:shape>
            </v:group>
            <v:group style="position:absolute;left:5329;top:4143;width:10;height:20" coordorigin="5329,4143" coordsize="10,20">
              <v:shape style="position:absolute;left:5329;top:4143;width:10;height:20" coordorigin="5329,4143" coordsize="10,20" path="m5329,4162l5339,4162,5339,4143,5329,4143,5329,4162xe" filled="true" fillcolor="#000000" stroked="false">
                <v:path arrowok="t"/>
                <v:fill type="solid"/>
              </v:shape>
            </v:group>
            <v:group style="position:absolute;left:5329;top:4162;width:10;height:20" coordorigin="5329,4162" coordsize="10,20">
              <v:shape style="position:absolute;left:5329;top:4162;width:10;height:20" coordorigin="5329,4162" coordsize="10,20" path="m5329,4182l5339,4182,5339,4162,5329,4162,5329,4182xe" filled="true" fillcolor="#000000" stroked="false">
                <v:path arrowok="t"/>
                <v:fill type="solid"/>
              </v:shape>
            </v:group>
            <v:group style="position:absolute;left:5329;top:4182;width:10;height:20" coordorigin="5329,4182" coordsize="10,20">
              <v:shape style="position:absolute;left:5329;top:4182;width:10;height:20" coordorigin="5329,4182" coordsize="10,20" path="m5329,4201l5339,4201,5339,4182,5329,4182,5329,4201xe" filled="true" fillcolor="#000000" stroked="false">
                <v:path arrowok="t"/>
                <v:fill type="solid"/>
              </v:shape>
            </v:group>
            <v:group style="position:absolute;left:5329;top:4201;width:10;height:20" coordorigin="5329,4201" coordsize="10,20">
              <v:shape style="position:absolute;left:5329;top:4201;width:10;height:20" coordorigin="5329,4201" coordsize="10,20" path="m5329,4220l5339,4220,5339,4201,5329,4201,5329,4220xe" filled="true" fillcolor="#000000" stroked="false">
                <v:path arrowok="t"/>
                <v:fill type="solid"/>
              </v:shape>
            </v:group>
            <v:group style="position:absolute;left:5329;top:4226;width:10;height:2" coordorigin="5329,4226" coordsize="10,2">
              <v:shape style="position:absolute;left:5329;top:4226;width:10;height:2" coordorigin="5329,4226" coordsize="10,0" path="m5329,4226l5339,4226e" filled="false" stroked="true" strokeweight=".600010pt" strokecolor="#000000">
                <v:path arrowok="t"/>
              </v:shape>
            </v:group>
            <v:group style="position:absolute;left:5895;top:3836;width:10;height:20" coordorigin="5895,3836" coordsize="10,20">
              <v:shape style="position:absolute;left:5895;top:3836;width:10;height:20" coordorigin="5895,3836" coordsize="10,20" path="m5895,3855l5905,3855,5905,3836,5895,3836,5895,3855xe" filled="true" fillcolor="#000000" stroked="false">
                <v:path arrowok="t"/>
                <v:fill type="solid"/>
              </v:shape>
            </v:group>
            <v:group style="position:absolute;left:5895;top:3855;width:10;height:20" coordorigin="5895,3855" coordsize="10,20">
              <v:shape style="position:absolute;left:5895;top:3855;width:10;height:20" coordorigin="5895,3855" coordsize="10,20" path="m5895,3874l5905,3874,5905,3855,5895,3855,5895,3874xe" filled="true" fillcolor="#000000" stroked="false">
                <v:path arrowok="t"/>
                <v:fill type="solid"/>
              </v:shape>
            </v:group>
            <v:group style="position:absolute;left:5895;top:3874;width:10;height:20" coordorigin="5895,3874" coordsize="10,20">
              <v:shape style="position:absolute;left:5895;top:3874;width:10;height:20" coordorigin="5895,3874" coordsize="10,20" path="m5895,3894l5905,3894,5905,3874,5895,3874,5895,3894xe" filled="true" fillcolor="#000000" stroked="false">
                <v:path arrowok="t"/>
                <v:fill type="solid"/>
              </v:shape>
            </v:group>
            <v:group style="position:absolute;left:5895;top:3894;width:10;height:20" coordorigin="5895,3894" coordsize="10,20">
              <v:shape style="position:absolute;left:5895;top:3894;width:10;height:20" coordorigin="5895,3894" coordsize="10,20" path="m5895,3913l5905,3913,5905,3894,5895,3894,5895,3913xe" filled="true" fillcolor="#000000" stroked="false">
                <v:path arrowok="t"/>
                <v:fill type="solid"/>
              </v:shape>
            </v:group>
            <v:group style="position:absolute;left:5895;top:3913;width:10;height:20" coordorigin="5895,3913" coordsize="10,20">
              <v:shape style="position:absolute;left:5895;top:3913;width:10;height:20" coordorigin="5895,3913" coordsize="10,20" path="m5895,3932l5905,3932,5905,3913,5895,3913,5895,3932xe" filled="true" fillcolor="#000000" stroked="false">
                <v:path arrowok="t"/>
                <v:fill type="solid"/>
              </v:shape>
            </v:group>
            <v:group style="position:absolute;left:5895;top:3932;width:10;height:20" coordorigin="5895,3932" coordsize="10,20">
              <v:shape style="position:absolute;left:5895;top:3932;width:10;height:20" coordorigin="5895,3932" coordsize="10,20" path="m5895,3951l5905,3951,5905,3932,5895,3932,5895,3951xe" filled="true" fillcolor="#000000" stroked="false">
                <v:path arrowok="t"/>
                <v:fill type="solid"/>
              </v:shape>
            </v:group>
            <v:group style="position:absolute;left:5895;top:3951;width:10;height:20" coordorigin="5895,3951" coordsize="10,20">
              <v:shape style="position:absolute;left:5895;top:3951;width:10;height:20" coordorigin="5895,3951" coordsize="10,20" path="m5895,3970l5905,3970,5905,3951,5895,3951,5895,3970xe" filled="true" fillcolor="#000000" stroked="false">
                <v:path arrowok="t"/>
                <v:fill type="solid"/>
              </v:shape>
            </v:group>
            <v:group style="position:absolute;left:5895;top:3970;width:10;height:20" coordorigin="5895,3970" coordsize="10,20">
              <v:shape style="position:absolute;left:5895;top:3970;width:10;height:20" coordorigin="5895,3970" coordsize="10,20" path="m5895,3990l5905,3990,5905,3970,5895,3970,5895,3990xe" filled="true" fillcolor="#000000" stroked="false">
                <v:path arrowok="t"/>
                <v:fill type="solid"/>
              </v:shape>
            </v:group>
            <v:group style="position:absolute;left:5895;top:3990;width:10;height:20" coordorigin="5895,3990" coordsize="10,20">
              <v:shape style="position:absolute;left:5895;top:3990;width:10;height:20" coordorigin="5895,3990" coordsize="10,20" path="m5895,4009l5905,4009,5905,3990,5895,3990,5895,4009xe" filled="true" fillcolor="#000000" stroked="false">
                <v:path arrowok="t"/>
                <v:fill type="solid"/>
              </v:shape>
            </v:group>
            <v:group style="position:absolute;left:5895;top:4009;width:10;height:20" coordorigin="5895,4009" coordsize="10,20">
              <v:shape style="position:absolute;left:5895;top:4009;width:10;height:20" coordorigin="5895,4009" coordsize="10,20" path="m5895,4028l5905,4028,5905,4009,5895,4009,5895,4028xe" filled="true" fillcolor="#000000" stroked="false">
                <v:path arrowok="t"/>
                <v:fill type="solid"/>
              </v:shape>
            </v:group>
            <v:group style="position:absolute;left:5895;top:4028;width:10;height:20" coordorigin="5895,4028" coordsize="10,20">
              <v:shape style="position:absolute;left:5895;top:4028;width:10;height:20" coordorigin="5895,4028" coordsize="10,20" path="m5895,4047l5905,4047,5905,4028,5895,4028,5895,4047xe" filled="true" fillcolor="#000000" stroked="false">
                <v:path arrowok="t"/>
                <v:fill type="solid"/>
              </v:shape>
            </v:group>
            <v:group style="position:absolute;left:5895;top:4047;width:10;height:20" coordorigin="5895,4047" coordsize="10,20">
              <v:shape style="position:absolute;left:5895;top:4047;width:10;height:20" coordorigin="5895,4047" coordsize="10,20" path="m5895,4066l5905,4066,5905,4047,5895,4047,5895,4066xe" filled="true" fillcolor="#000000" stroked="false">
                <v:path arrowok="t"/>
                <v:fill type="solid"/>
              </v:shape>
            </v:group>
            <v:group style="position:absolute;left:5895;top:4066;width:10;height:20" coordorigin="5895,4066" coordsize="10,20">
              <v:shape style="position:absolute;left:5895;top:4066;width:10;height:20" coordorigin="5895,4066" coordsize="10,20" path="m5895,4086l5905,4086,5905,4066,5895,4066,5895,4086xe" filled="true" fillcolor="#000000" stroked="false">
                <v:path arrowok="t"/>
                <v:fill type="solid"/>
              </v:shape>
            </v:group>
            <v:group style="position:absolute;left:5895;top:4086;width:10;height:20" coordorigin="5895,4086" coordsize="10,20">
              <v:shape style="position:absolute;left:5895;top:4086;width:10;height:20" coordorigin="5895,4086" coordsize="10,20" path="m5895,4105l5905,4105,5905,4086,5895,4086,5895,4105xe" filled="true" fillcolor="#000000" stroked="false">
                <v:path arrowok="t"/>
                <v:fill type="solid"/>
              </v:shape>
            </v:group>
            <v:group style="position:absolute;left:5895;top:4105;width:10;height:20" coordorigin="5895,4105" coordsize="10,20">
              <v:shape style="position:absolute;left:5895;top:4105;width:10;height:20" coordorigin="5895,4105" coordsize="10,20" path="m5895,4124l5905,4124,5905,4105,5895,4105,5895,4124xe" filled="true" fillcolor="#000000" stroked="false">
                <v:path arrowok="t"/>
                <v:fill type="solid"/>
              </v:shape>
            </v:group>
            <v:group style="position:absolute;left:5895;top:4124;width:10;height:20" coordorigin="5895,4124" coordsize="10,20">
              <v:shape style="position:absolute;left:5895;top:4124;width:10;height:20" coordorigin="5895,4124" coordsize="10,20" path="m5895,4143l5905,4143,5905,4124,5895,4124,5895,4143xe" filled="true" fillcolor="#000000" stroked="false">
                <v:path arrowok="t"/>
                <v:fill type="solid"/>
              </v:shape>
            </v:group>
            <v:group style="position:absolute;left:5895;top:4143;width:10;height:20" coordorigin="5895,4143" coordsize="10,20">
              <v:shape style="position:absolute;left:5895;top:4143;width:10;height:20" coordorigin="5895,4143" coordsize="10,20" path="m5895,4162l5905,4162,5905,4143,5895,4143,5895,4162xe" filled="true" fillcolor="#000000" stroked="false">
                <v:path arrowok="t"/>
                <v:fill type="solid"/>
              </v:shape>
            </v:group>
            <v:group style="position:absolute;left:5895;top:4162;width:10;height:20" coordorigin="5895,4162" coordsize="10,20">
              <v:shape style="position:absolute;left:5895;top:4162;width:10;height:20" coordorigin="5895,4162" coordsize="10,20" path="m5895,4182l5905,4182,5905,4162,5895,4162,5895,4182xe" filled="true" fillcolor="#000000" stroked="false">
                <v:path arrowok="t"/>
                <v:fill type="solid"/>
              </v:shape>
            </v:group>
            <v:group style="position:absolute;left:5895;top:4182;width:10;height:20" coordorigin="5895,4182" coordsize="10,20">
              <v:shape style="position:absolute;left:5895;top:4182;width:10;height:20" coordorigin="5895,4182" coordsize="10,20" path="m5895,4201l5905,4201,5905,4182,5895,4182,5895,4201xe" filled="true" fillcolor="#000000" stroked="false">
                <v:path arrowok="t"/>
                <v:fill type="solid"/>
              </v:shape>
            </v:group>
            <v:group style="position:absolute;left:5895;top:4201;width:10;height:20" coordorigin="5895,4201" coordsize="10,20">
              <v:shape style="position:absolute;left:5895;top:4201;width:10;height:20" coordorigin="5895,4201" coordsize="10,20" path="m5895,4220l5905,4220,5905,4201,5895,4201,5895,4220xe" filled="true" fillcolor="#000000" stroked="false">
                <v:path arrowok="t"/>
                <v:fill type="solid"/>
              </v:shape>
            </v:group>
            <v:group style="position:absolute;left:5895;top:4226;width:10;height:2" coordorigin="5895,4226" coordsize="10,2">
              <v:shape style="position:absolute;left:5895;top:4226;width:10;height:2" coordorigin="5895,4226" coordsize="10,0" path="m5895,4226l5905,4226e" filled="false" stroked="true" strokeweight=".600010pt" strokecolor="#000000">
                <v:path arrowok="t"/>
              </v:shape>
            </v:group>
            <v:group style="position:absolute;left:6887;top:3836;width:10;height:20" coordorigin="6887,3836" coordsize="10,20">
              <v:shape style="position:absolute;left:6887;top:3836;width:10;height:20" coordorigin="6887,3836" coordsize="10,20" path="m6887,3855l6897,3855,6897,3836,6887,3836,6887,3855xe" filled="true" fillcolor="#000000" stroked="false">
                <v:path arrowok="t"/>
                <v:fill type="solid"/>
              </v:shape>
            </v:group>
            <v:group style="position:absolute;left:6887;top:3855;width:10;height:20" coordorigin="6887,3855" coordsize="10,20">
              <v:shape style="position:absolute;left:6887;top:3855;width:10;height:20" coordorigin="6887,3855" coordsize="10,20" path="m6887,3874l6897,3874,6897,3855,6887,3855,6887,3874xe" filled="true" fillcolor="#000000" stroked="false">
                <v:path arrowok="t"/>
                <v:fill type="solid"/>
              </v:shape>
            </v:group>
            <v:group style="position:absolute;left:6887;top:3874;width:10;height:20" coordorigin="6887,3874" coordsize="10,20">
              <v:shape style="position:absolute;left:6887;top:3874;width:10;height:20" coordorigin="6887,3874" coordsize="10,20" path="m6887,3894l6897,3894,6897,3874,6887,3874,6887,3894xe" filled="true" fillcolor="#000000" stroked="false">
                <v:path arrowok="t"/>
                <v:fill type="solid"/>
              </v:shape>
            </v:group>
            <v:group style="position:absolute;left:6887;top:3894;width:10;height:20" coordorigin="6887,3894" coordsize="10,20">
              <v:shape style="position:absolute;left:6887;top:3894;width:10;height:20" coordorigin="6887,3894" coordsize="10,20" path="m6887,3913l6897,3913,6897,3894,6887,3894,6887,3913xe" filled="true" fillcolor="#000000" stroked="false">
                <v:path arrowok="t"/>
                <v:fill type="solid"/>
              </v:shape>
            </v:group>
            <v:group style="position:absolute;left:6887;top:3913;width:10;height:20" coordorigin="6887,3913" coordsize="10,20">
              <v:shape style="position:absolute;left:6887;top:3913;width:10;height:20" coordorigin="6887,3913" coordsize="10,20" path="m6887,3932l6897,3932,6897,3913,6887,3913,6887,3932xe" filled="true" fillcolor="#000000" stroked="false">
                <v:path arrowok="t"/>
                <v:fill type="solid"/>
              </v:shape>
            </v:group>
            <v:group style="position:absolute;left:6887;top:3932;width:10;height:20" coordorigin="6887,3932" coordsize="10,20">
              <v:shape style="position:absolute;left:6887;top:3932;width:10;height:20" coordorigin="6887,3932" coordsize="10,20" path="m6887,3951l6897,3951,6897,3932,6887,3932,6887,3951xe" filled="true" fillcolor="#000000" stroked="false">
                <v:path arrowok="t"/>
                <v:fill type="solid"/>
              </v:shape>
            </v:group>
            <v:group style="position:absolute;left:6887;top:3951;width:10;height:20" coordorigin="6887,3951" coordsize="10,20">
              <v:shape style="position:absolute;left:6887;top:3951;width:10;height:20" coordorigin="6887,3951" coordsize="10,20" path="m6887,3970l6897,3970,6897,3951,6887,3951,6887,3970xe" filled="true" fillcolor="#000000" stroked="false">
                <v:path arrowok="t"/>
                <v:fill type="solid"/>
              </v:shape>
            </v:group>
            <v:group style="position:absolute;left:6887;top:3970;width:10;height:20" coordorigin="6887,3970" coordsize="10,20">
              <v:shape style="position:absolute;left:6887;top:3970;width:10;height:20" coordorigin="6887,3970" coordsize="10,20" path="m6887,3990l6897,3990,6897,3970,6887,3970,6887,3990xe" filled="true" fillcolor="#000000" stroked="false">
                <v:path arrowok="t"/>
                <v:fill type="solid"/>
              </v:shape>
            </v:group>
            <v:group style="position:absolute;left:6887;top:3990;width:10;height:20" coordorigin="6887,3990" coordsize="10,20">
              <v:shape style="position:absolute;left:6887;top:3990;width:10;height:20" coordorigin="6887,3990" coordsize="10,20" path="m6887,4009l6897,4009,6897,3990,6887,3990,6887,4009xe" filled="true" fillcolor="#000000" stroked="false">
                <v:path arrowok="t"/>
                <v:fill type="solid"/>
              </v:shape>
            </v:group>
            <v:group style="position:absolute;left:6887;top:4009;width:10;height:20" coordorigin="6887,4009" coordsize="10,20">
              <v:shape style="position:absolute;left:6887;top:4009;width:10;height:20" coordorigin="6887,4009" coordsize="10,20" path="m6887,4028l6897,4028,6897,4009,6887,4009,6887,4028xe" filled="true" fillcolor="#000000" stroked="false">
                <v:path arrowok="t"/>
                <v:fill type="solid"/>
              </v:shape>
            </v:group>
            <v:group style="position:absolute;left:6887;top:4028;width:10;height:20" coordorigin="6887,4028" coordsize="10,20">
              <v:shape style="position:absolute;left:6887;top:4028;width:10;height:20" coordorigin="6887,4028" coordsize="10,20" path="m6887,4047l6897,4047,6897,4028,6887,4028,6887,4047xe" filled="true" fillcolor="#000000" stroked="false">
                <v:path arrowok="t"/>
                <v:fill type="solid"/>
              </v:shape>
            </v:group>
            <v:group style="position:absolute;left:6887;top:4047;width:10;height:20" coordorigin="6887,4047" coordsize="10,20">
              <v:shape style="position:absolute;left:6887;top:4047;width:10;height:20" coordorigin="6887,4047" coordsize="10,20" path="m6887,4066l6897,4066,6897,4047,6887,4047,6887,4066xe" filled="true" fillcolor="#000000" stroked="false">
                <v:path arrowok="t"/>
                <v:fill type="solid"/>
              </v:shape>
            </v:group>
            <v:group style="position:absolute;left:6887;top:4066;width:10;height:20" coordorigin="6887,4066" coordsize="10,20">
              <v:shape style="position:absolute;left:6887;top:4066;width:10;height:20" coordorigin="6887,4066" coordsize="10,20" path="m6887,4086l6897,4086,6897,4066,6887,4066,6887,4086xe" filled="true" fillcolor="#000000" stroked="false">
                <v:path arrowok="t"/>
                <v:fill type="solid"/>
              </v:shape>
            </v:group>
            <v:group style="position:absolute;left:6887;top:4086;width:10;height:20" coordorigin="6887,4086" coordsize="10,20">
              <v:shape style="position:absolute;left:6887;top:4086;width:10;height:20" coordorigin="6887,4086" coordsize="10,20" path="m6887,4105l6897,4105,6897,4086,6887,4086,6887,4105xe" filled="true" fillcolor="#000000" stroked="false">
                <v:path arrowok="t"/>
                <v:fill type="solid"/>
              </v:shape>
            </v:group>
            <v:group style="position:absolute;left:6887;top:4105;width:10;height:20" coordorigin="6887,4105" coordsize="10,20">
              <v:shape style="position:absolute;left:6887;top:4105;width:10;height:20" coordorigin="6887,4105" coordsize="10,20" path="m6887,4124l6897,4124,6897,4105,6887,4105,6887,4124xe" filled="true" fillcolor="#000000" stroked="false">
                <v:path arrowok="t"/>
                <v:fill type="solid"/>
              </v:shape>
            </v:group>
            <v:group style="position:absolute;left:6887;top:4124;width:10;height:20" coordorigin="6887,4124" coordsize="10,20">
              <v:shape style="position:absolute;left:6887;top:4124;width:10;height:20" coordorigin="6887,4124" coordsize="10,20" path="m6887,4143l6897,4143,6897,4124,6887,4124,6887,4143xe" filled="true" fillcolor="#000000" stroked="false">
                <v:path arrowok="t"/>
                <v:fill type="solid"/>
              </v:shape>
            </v:group>
            <v:group style="position:absolute;left:6887;top:4143;width:10;height:20" coordorigin="6887,4143" coordsize="10,20">
              <v:shape style="position:absolute;left:6887;top:4143;width:10;height:20" coordorigin="6887,4143" coordsize="10,20" path="m6887,4162l6897,4162,6897,4143,6887,4143,6887,4162xe" filled="true" fillcolor="#000000" stroked="false">
                <v:path arrowok="t"/>
                <v:fill type="solid"/>
              </v:shape>
            </v:group>
            <v:group style="position:absolute;left:6887;top:4162;width:10;height:20" coordorigin="6887,4162" coordsize="10,20">
              <v:shape style="position:absolute;left:6887;top:4162;width:10;height:20" coordorigin="6887,4162" coordsize="10,20" path="m6887,4182l6897,4182,6897,4162,6887,4162,6887,4182xe" filled="true" fillcolor="#000000" stroked="false">
                <v:path arrowok="t"/>
                <v:fill type="solid"/>
              </v:shape>
            </v:group>
            <v:group style="position:absolute;left:6887;top:4182;width:10;height:20" coordorigin="6887,4182" coordsize="10,20">
              <v:shape style="position:absolute;left:6887;top:4182;width:10;height:20" coordorigin="6887,4182" coordsize="10,20" path="m6887,4201l6897,4201,6897,4182,6887,4182,6887,4201xe" filled="true" fillcolor="#000000" stroked="false">
                <v:path arrowok="t"/>
                <v:fill type="solid"/>
              </v:shape>
            </v:group>
            <v:group style="position:absolute;left:6887;top:4201;width:10;height:20" coordorigin="6887,4201" coordsize="10,20">
              <v:shape style="position:absolute;left:6887;top:4201;width:10;height:20" coordorigin="6887,4201" coordsize="10,20" path="m6887,4220l6897,4220,6897,4201,6887,4201,6887,4220xe" filled="true" fillcolor="#000000" stroked="false">
                <v:path arrowok="t"/>
                <v:fill type="solid"/>
              </v:shape>
            </v:group>
            <v:group style="position:absolute;left:6887;top:4226;width:10;height:2" coordorigin="6887,4226" coordsize="10,2">
              <v:shape style="position:absolute;left:6887;top:4226;width:10;height:2" coordorigin="6887,4226" coordsize="10,0" path="m6887,4226l6897,4226e" filled="false" stroked="true" strokeweight=".600010pt" strokecolor="#000000">
                <v:path arrowok="t"/>
              </v:shape>
            </v:group>
            <v:group style="position:absolute;left:8034;top:3836;width:10;height:20" coordorigin="8034,3836" coordsize="10,20">
              <v:shape style="position:absolute;left:8034;top:3836;width:10;height:20" coordorigin="8034,3836" coordsize="10,20" path="m8034,3855l8044,3855,8044,3836,8034,3836,8034,3855xe" filled="true" fillcolor="#000000" stroked="false">
                <v:path arrowok="t"/>
                <v:fill type="solid"/>
              </v:shape>
            </v:group>
            <v:group style="position:absolute;left:8034;top:3855;width:10;height:20" coordorigin="8034,3855" coordsize="10,20">
              <v:shape style="position:absolute;left:8034;top:3855;width:10;height:20" coordorigin="8034,3855" coordsize="10,20" path="m8034,3874l8044,3874,8044,3855,8034,3855,8034,3874xe" filled="true" fillcolor="#000000" stroked="false">
                <v:path arrowok="t"/>
                <v:fill type="solid"/>
              </v:shape>
            </v:group>
            <v:group style="position:absolute;left:8034;top:3874;width:10;height:20" coordorigin="8034,3874" coordsize="10,20">
              <v:shape style="position:absolute;left:8034;top:3874;width:10;height:20" coordorigin="8034,3874" coordsize="10,20" path="m8034,3894l8044,3894,8044,3874,8034,3874,8034,3894xe" filled="true" fillcolor="#000000" stroked="false">
                <v:path arrowok="t"/>
                <v:fill type="solid"/>
              </v:shape>
            </v:group>
            <v:group style="position:absolute;left:8034;top:3894;width:10;height:20" coordorigin="8034,3894" coordsize="10,20">
              <v:shape style="position:absolute;left:8034;top:3894;width:10;height:20" coordorigin="8034,3894" coordsize="10,20" path="m8034,3913l8044,3913,8044,3894,8034,3894,8034,3913xe" filled="true" fillcolor="#000000" stroked="false">
                <v:path arrowok="t"/>
                <v:fill type="solid"/>
              </v:shape>
            </v:group>
            <v:group style="position:absolute;left:8034;top:3913;width:10;height:20" coordorigin="8034,3913" coordsize="10,20">
              <v:shape style="position:absolute;left:8034;top:3913;width:10;height:20" coordorigin="8034,3913" coordsize="10,20" path="m8034,3932l8044,3932,8044,3913,8034,3913,8034,3932xe" filled="true" fillcolor="#000000" stroked="false">
                <v:path arrowok="t"/>
                <v:fill type="solid"/>
              </v:shape>
            </v:group>
            <v:group style="position:absolute;left:8034;top:3932;width:10;height:20" coordorigin="8034,3932" coordsize="10,20">
              <v:shape style="position:absolute;left:8034;top:3932;width:10;height:20" coordorigin="8034,3932" coordsize="10,20" path="m8034,3951l8044,3951,8044,3932,8034,3932,8034,3951xe" filled="true" fillcolor="#000000" stroked="false">
                <v:path arrowok="t"/>
                <v:fill type="solid"/>
              </v:shape>
            </v:group>
            <v:group style="position:absolute;left:8034;top:3951;width:10;height:20" coordorigin="8034,3951" coordsize="10,20">
              <v:shape style="position:absolute;left:8034;top:3951;width:10;height:20" coordorigin="8034,3951" coordsize="10,20" path="m8034,3970l8044,3970,8044,3951,8034,3951,8034,3970xe" filled="true" fillcolor="#000000" stroked="false">
                <v:path arrowok="t"/>
                <v:fill type="solid"/>
              </v:shape>
            </v:group>
            <v:group style="position:absolute;left:8034;top:3970;width:10;height:20" coordorigin="8034,3970" coordsize="10,20">
              <v:shape style="position:absolute;left:8034;top:3970;width:10;height:20" coordorigin="8034,3970" coordsize="10,20" path="m8034,3990l8044,3990,8044,3970,8034,3970,8034,3990xe" filled="true" fillcolor="#000000" stroked="false">
                <v:path arrowok="t"/>
                <v:fill type="solid"/>
              </v:shape>
            </v:group>
            <v:group style="position:absolute;left:8034;top:3990;width:10;height:20" coordorigin="8034,3990" coordsize="10,20">
              <v:shape style="position:absolute;left:8034;top:3990;width:10;height:20" coordorigin="8034,3990" coordsize="10,20" path="m8034,4009l8044,4009,8044,3990,8034,3990,8034,4009xe" filled="true" fillcolor="#000000" stroked="false">
                <v:path arrowok="t"/>
                <v:fill type="solid"/>
              </v:shape>
            </v:group>
            <v:group style="position:absolute;left:8034;top:4009;width:10;height:20" coordorigin="8034,4009" coordsize="10,20">
              <v:shape style="position:absolute;left:8034;top:4009;width:10;height:20" coordorigin="8034,4009" coordsize="10,20" path="m8034,4028l8044,4028,8044,4009,8034,4009,8034,4028xe" filled="true" fillcolor="#000000" stroked="false">
                <v:path arrowok="t"/>
                <v:fill type="solid"/>
              </v:shape>
            </v:group>
            <v:group style="position:absolute;left:8034;top:4028;width:10;height:20" coordorigin="8034,4028" coordsize="10,20">
              <v:shape style="position:absolute;left:8034;top:4028;width:10;height:20" coordorigin="8034,4028" coordsize="10,20" path="m8034,4047l8044,4047,8044,4028,8034,4028,8034,4047xe" filled="true" fillcolor="#000000" stroked="false">
                <v:path arrowok="t"/>
                <v:fill type="solid"/>
              </v:shape>
            </v:group>
            <v:group style="position:absolute;left:8034;top:4047;width:10;height:20" coordorigin="8034,4047" coordsize="10,20">
              <v:shape style="position:absolute;left:8034;top:4047;width:10;height:20" coordorigin="8034,4047" coordsize="10,20" path="m8034,4066l8044,4066,8044,4047,8034,4047,8034,4066xe" filled="true" fillcolor="#000000" stroked="false">
                <v:path arrowok="t"/>
                <v:fill type="solid"/>
              </v:shape>
            </v:group>
            <v:group style="position:absolute;left:8034;top:4066;width:10;height:20" coordorigin="8034,4066" coordsize="10,20">
              <v:shape style="position:absolute;left:8034;top:4066;width:10;height:20" coordorigin="8034,4066" coordsize="10,20" path="m8034,4086l8044,4086,8044,4066,8034,4066,8034,4086xe" filled="true" fillcolor="#000000" stroked="false">
                <v:path arrowok="t"/>
                <v:fill type="solid"/>
              </v:shape>
            </v:group>
            <v:group style="position:absolute;left:8034;top:4086;width:10;height:20" coordorigin="8034,4086" coordsize="10,20">
              <v:shape style="position:absolute;left:8034;top:4086;width:10;height:20" coordorigin="8034,4086" coordsize="10,20" path="m8034,4105l8044,4105,8044,4086,8034,4086,8034,4105xe" filled="true" fillcolor="#000000" stroked="false">
                <v:path arrowok="t"/>
                <v:fill type="solid"/>
              </v:shape>
            </v:group>
            <v:group style="position:absolute;left:8034;top:4105;width:10;height:20" coordorigin="8034,4105" coordsize="10,20">
              <v:shape style="position:absolute;left:8034;top:4105;width:10;height:20" coordorigin="8034,4105" coordsize="10,20" path="m8034,4124l8044,4124,8044,4105,8034,4105,8034,4124xe" filled="true" fillcolor="#000000" stroked="false">
                <v:path arrowok="t"/>
                <v:fill type="solid"/>
              </v:shape>
            </v:group>
            <v:group style="position:absolute;left:8034;top:4124;width:10;height:20" coordorigin="8034,4124" coordsize="10,20">
              <v:shape style="position:absolute;left:8034;top:4124;width:10;height:20" coordorigin="8034,4124" coordsize="10,20" path="m8034,4143l8044,4143,8044,4124,8034,4124,8034,4143xe" filled="true" fillcolor="#000000" stroked="false">
                <v:path arrowok="t"/>
                <v:fill type="solid"/>
              </v:shape>
            </v:group>
            <v:group style="position:absolute;left:8034;top:4143;width:10;height:20" coordorigin="8034,4143" coordsize="10,20">
              <v:shape style="position:absolute;left:8034;top:4143;width:10;height:20" coordorigin="8034,4143" coordsize="10,20" path="m8034,4162l8044,4162,8044,4143,8034,4143,8034,4162xe" filled="true" fillcolor="#000000" stroked="false">
                <v:path arrowok="t"/>
                <v:fill type="solid"/>
              </v:shape>
            </v:group>
            <v:group style="position:absolute;left:8034;top:4162;width:10;height:20" coordorigin="8034,4162" coordsize="10,20">
              <v:shape style="position:absolute;left:8034;top:4162;width:10;height:20" coordorigin="8034,4162" coordsize="10,20" path="m8034,4182l8044,4182,8044,4162,8034,4162,8034,4182xe" filled="true" fillcolor="#000000" stroked="false">
                <v:path arrowok="t"/>
                <v:fill type="solid"/>
              </v:shape>
            </v:group>
            <v:group style="position:absolute;left:8034;top:4182;width:10;height:20" coordorigin="8034,4182" coordsize="10,20">
              <v:shape style="position:absolute;left:8034;top:4182;width:10;height:20" coordorigin="8034,4182" coordsize="10,20" path="m8034,4201l8044,4201,8044,4182,8034,4182,8034,4201xe" filled="true" fillcolor="#000000" stroked="false">
                <v:path arrowok="t"/>
                <v:fill type="solid"/>
              </v:shape>
            </v:group>
            <v:group style="position:absolute;left:8034;top:4201;width:10;height:20" coordorigin="8034,4201" coordsize="10,20">
              <v:shape style="position:absolute;left:8034;top:4201;width:10;height:20" coordorigin="8034,4201" coordsize="10,20" path="m8034,4220l8044,4220,8044,4201,8034,4201,8034,4220xe" filled="true" fillcolor="#000000" stroked="false">
                <v:path arrowok="t"/>
                <v:fill type="solid"/>
              </v:shape>
            </v:group>
            <v:group style="position:absolute;left:8034;top:4226;width:10;height:2" coordorigin="8034,4226" coordsize="10,2">
              <v:shape style="position:absolute;left:8034;top:4226;width:10;height:2" coordorigin="8034,4226" coordsize="10,0" path="m8034,4226l8044,4226e" filled="false" stroked="true" strokeweight=".600010pt" strokecolor="#000000">
                <v:path arrowok="t"/>
              </v:shape>
            </v:group>
            <v:group style="position:absolute;left:9028;top:3836;width:10;height:20" coordorigin="9028,3836" coordsize="10,20">
              <v:shape style="position:absolute;left:9028;top:3836;width:10;height:20" coordorigin="9028,3836" coordsize="10,20" path="m9028,3855l9038,3855,9038,3836,9028,3836,9028,3855xe" filled="true" fillcolor="#000000" stroked="false">
                <v:path arrowok="t"/>
                <v:fill type="solid"/>
              </v:shape>
            </v:group>
            <v:group style="position:absolute;left:9028;top:3855;width:10;height:20" coordorigin="9028,3855" coordsize="10,20">
              <v:shape style="position:absolute;left:9028;top:3855;width:10;height:20" coordorigin="9028,3855" coordsize="10,20" path="m9028,3874l9038,3874,9038,3855,9028,3855,9028,3874xe" filled="true" fillcolor="#000000" stroked="false">
                <v:path arrowok="t"/>
                <v:fill type="solid"/>
              </v:shape>
            </v:group>
            <v:group style="position:absolute;left:9028;top:3874;width:10;height:20" coordorigin="9028,3874" coordsize="10,20">
              <v:shape style="position:absolute;left:9028;top:3874;width:10;height:20" coordorigin="9028,3874" coordsize="10,20" path="m9028,3894l9038,3894,9038,3874,9028,3874,9028,3894xe" filled="true" fillcolor="#000000" stroked="false">
                <v:path arrowok="t"/>
                <v:fill type="solid"/>
              </v:shape>
            </v:group>
            <v:group style="position:absolute;left:9028;top:3894;width:10;height:20" coordorigin="9028,3894" coordsize="10,20">
              <v:shape style="position:absolute;left:9028;top:3894;width:10;height:20" coordorigin="9028,3894" coordsize="10,20" path="m9028,3913l9038,3913,9038,3894,9028,3894,9028,3913xe" filled="true" fillcolor="#000000" stroked="false">
                <v:path arrowok="t"/>
                <v:fill type="solid"/>
              </v:shape>
            </v:group>
            <v:group style="position:absolute;left:9028;top:3913;width:10;height:20" coordorigin="9028,3913" coordsize="10,20">
              <v:shape style="position:absolute;left:9028;top:3913;width:10;height:20" coordorigin="9028,3913" coordsize="10,20" path="m9028,3932l9038,3932,9038,3913,9028,3913,9028,3932xe" filled="true" fillcolor="#000000" stroked="false">
                <v:path arrowok="t"/>
                <v:fill type="solid"/>
              </v:shape>
            </v:group>
            <v:group style="position:absolute;left:9028;top:3932;width:10;height:20" coordorigin="9028,3932" coordsize="10,20">
              <v:shape style="position:absolute;left:9028;top:3932;width:10;height:20" coordorigin="9028,3932" coordsize="10,20" path="m9028,3951l9038,3951,9038,3932,9028,3932,9028,3951xe" filled="true" fillcolor="#000000" stroked="false">
                <v:path arrowok="t"/>
                <v:fill type="solid"/>
              </v:shape>
            </v:group>
            <v:group style="position:absolute;left:9028;top:3951;width:10;height:20" coordorigin="9028,3951" coordsize="10,20">
              <v:shape style="position:absolute;left:9028;top:3951;width:10;height:20" coordorigin="9028,3951" coordsize="10,20" path="m9028,3970l9038,3970,9038,3951,9028,3951,9028,3970xe" filled="true" fillcolor="#000000" stroked="false">
                <v:path arrowok="t"/>
                <v:fill type="solid"/>
              </v:shape>
            </v:group>
            <v:group style="position:absolute;left:9028;top:3970;width:10;height:20" coordorigin="9028,3970" coordsize="10,20">
              <v:shape style="position:absolute;left:9028;top:3970;width:10;height:20" coordorigin="9028,3970" coordsize="10,20" path="m9028,3990l9038,3990,9038,3970,9028,3970,9028,3990xe" filled="true" fillcolor="#000000" stroked="false">
                <v:path arrowok="t"/>
                <v:fill type="solid"/>
              </v:shape>
            </v:group>
            <v:group style="position:absolute;left:9028;top:3990;width:10;height:20" coordorigin="9028,3990" coordsize="10,20">
              <v:shape style="position:absolute;left:9028;top:3990;width:10;height:20" coordorigin="9028,3990" coordsize="10,20" path="m9028,4009l9038,4009,9038,3990,9028,3990,9028,4009xe" filled="true" fillcolor="#000000" stroked="false">
                <v:path arrowok="t"/>
                <v:fill type="solid"/>
              </v:shape>
            </v:group>
            <v:group style="position:absolute;left:9028;top:4009;width:10;height:20" coordorigin="9028,4009" coordsize="10,20">
              <v:shape style="position:absolute;left:9028;top:4009;width:10;height:20" coordorigin="9028,4009" coordsize="10,20" path="m9028,4028l9038,4028,9038,4009,9028,4009,9028,4028xe" filled="true" fillcolor="#000000" stroked="false">
                <v:path arrowok="t"/>
                <v:fill type="solid"/>
              </v:shape>
            </v:group>
            <v:group style="position:absolute;left:9028;top:4028;width:10;height:20" coordorigin="9028,4028" coordsize="10,20">
              <v:shape style="position:absolute;left:9028;top:4028;width:10;height:20" coordorigin="9028,4028" coordsize="10,20" path="m9028,4047l9038,4047,9038,4028,9028,4028,9028,4047xe" filled="true" fillcolor="#000000" stroked="false">
                <v:path arrowok="t"/>
                <v:fill type="solid"/>
              </v:shape>
            </v:group>
            <v:group style="position:absolute;left:9028;top:4047;width:10;height:20" coordorigin="9028,4047" coordsize="10,20">
              <v:shape style="position:absolute;left:9028;top:4047;width:10;height:20" coordorigin="9028,4047" coordsize="10,20" path="m9028,4066l9038,4066,9038,4047,9028,4047,9028,4066xe" filled="true" fillcolor="#000000" stroked="false">
                <v:path arrowok="t"/>
                <v:fill type="solid"/>
              </v:shape>
            </v:group>
            <v:group style="position:absolute;left:9028;top:4066;width:10;height:20" coordorigin="9028,4066" coordsize="10,20">
              <v:shape style="position:absolute;left:9028;top:4066;width:10;height:20" coordorigin="9028,4066" coordsize="10,20" path="m9028,4086l9038,4086,9038,4066,9028,4066,9028,4086xe" filled="true" fillcolor="#000000" stroked="false">
                <v:path arrowok="t"/>
                <v:fill type="solid"/>
              </v:shape>
            </v:group>
            <v:group style="position:absolute;left:9028;top:4086;width:10;height:20" coordorigin="9028,4086" coordsize="10,20">
              <v:shape style="position:absolute;left:9028;top:4086;width:10;height:20" coordorigin="9028,4086" coordsize="10,20" path="m9028,4105l9038,4105,9038,4086,9028,4086,9028,4105xe" filled="true" fillcolor="#000000" stroked="false">
                <v:path arrowok="t"/>
                <v:fill type="solid"/>
              </v:shape>
            </v:group>
            <v:group style="position:absolute;left:9028;top:4105;width:10;height:20" coordorigin="9028,4105" coordsize="10,20">
              <v:shape style="position:absolute;left:9028;top:4105;width:10;height:20" coordorigin="9028,4105" coordsize="10,20" path="m9028,4124l9038,4124,9038,4105,9028,4105,9028,4124xe" filled="true" fillcolor="#000000" stroked="false">
                <v:path arrowok="t"/>
                <v:fill type="solid"/>
              </v:shape>
            </v:group>
            <v:group style="position:absolute;left:9028;top:4124;width:10;height:20" coordorigin="9028,4124" coordsize="10,20">
              <v:shape style="position:absolute;left:9028;top:4124;width:10;height:20" coordorigin="9028,4124" coordsize="10,20" path="m9028,4143l9038,4143,9038,4124,9028,4124,9028,4143xe" filled="true" fillcolor="#000000" stroked="false">
                <v:path arrowok="t"/>
                <v:fill type="solid"/>
              </v:shape>
            </v:group>
            <v:group style="position:absolute;left:9028;top:4143;width:10;height:20" coordorigin="9028,4143" coordsize="10,20">
              <v:shape style="position:absolute;left:9028;top:4143;width:10;height:20" coordorigin="9028,4143" coordsize="10,20" path="m9028,4162l9038,4162,9038,4143,9028,4143,9028,4162xe" filled="true" fillcolor="#000000" stroked="false">
                <v:path arrowok="t"/>
                <v:fill type="solid"/>
              </v:shape>
            </v:group>
            <v:group style="position:absolute;left:9028;top:4162;width:10;height:20" coordorigin="9028,4162" coordsize="10,20">
              <v:shape style="position:absolute;left:9028;top:4162;width:10;height:20" coordorigin="9028,4162" coordsize="10,20" path="m9028,4182l9038,4182,9038,4162,9028,4162,9028,4182xe" filled="true" fillcolor="#000000" stroked="false">
                <v:path arrowok="t"/>
                <v:fill type="solid"/>
              </v:shape>
            </v:group>
            <v:group style="position:absolute;left:9028;top:4182;width:10;height:20" coordorigin="9028,4182" coordsize="10,20">
              <v:shape style="position:absolute;left:9028;top:4182;width:10;height:20" coordorigin="9028,4182" coordsize="10,20" path="m9028,4201l9038,4201,9038,4182,9028,4182,9028,4201xe" filled="true" fillcolor="#000000" stroked="false">
                <v:path arrowok="t"/>
                <v:fill type="solid"/>
              </v:shape>
            </v:group>
            <v:group style="position:absolute;left:9028;top:4201;width:10;height:20" coordorigin="9028,4201" coordsize="10,20">
              <v:shape style="position:absolute;left:9028;top:4201;width:10;height:20" coordorigin="9028,4201" coordsize="10,20" path="m9028,4220l9038,4220,9038,4201,9028,4201,9028,4220xe" filled="true" fillcolor="#000000" stroked="false">
                <v:path arrowok="t"/>
                <v:fill type="solid"/>
              </v:shape>
            </v:group>
            <v:group style="position:absolute;left:9028;top:4226;width:10;height:2" coordorigin="9028,4226" coordsize="10,2">
              <v:shape style="position:absolute;left:9028;top:4226;width:10;height:2" coordorigin="9028,4226" coordsize="10,0" path="m9028,4226l9038,4226e" filled="false" stroked="true" strokeweight=".600010pt" strokecolor="#000000">
                <v:path arrowok="t"/>
              </v:shape>
            </v:group>
            <v:group style="position:absolute;left:10161;top:3836;width:10;height:20" coordorigin="10161,3836" coordsize="10,20">
              <v:shape style="position:absolute;left:10161;top:3836;width:10;height:20" coordorigin="10161,3836" coordsize="10,20" path="m10161,3855l10171,3855,10171,3836,10161,3836,10161,3855xe" filled="true" fillcolor="#000000" stroked="false">
                <v:path arrowok="t"/>
                <v:fill type="solid"/>
              </v:shape>
            </v:group>
            <v:group style="position:absolute;left:10161;top:3855;width:10;height:20" coordorigin="10161,3855" coordsize="10,20">
              <v:shape style="position:absolute;left:10161;top:3855;width:10;height:20" coordorigin="10161,3855" coordsize="10,20" path="m10161,3874l10171,3874,10171,3855,10161,3855,10161,3874xe" filled="true" fillcolor="#000000" stroked="false">
                <v:path arrowok="t"/>
                <v:fill type="solid"/>
              </v:shape>
            </v:group>
            <v:group style="position:absolute;left:10161;top:3874;width:10;height:20" coordorigin="10161,3874" coordsize="10,20">
              <v:shape style="position:absolute;left:10161;top:3874;width:10;height:20" coordorigin="10161,3874" coordsize="10,20" path="m10161,3894l10171,3894,10171,3874,10161,3874,10161,3894xe" filled="true" fillcolor="#000000" stroked="false">
                <v:path arrowok="t"/>
                <v:fill type="solid"/>
              </v:shape>
            </v:group>
            <v:group style="position:absolute;left:10161;top:3894;width:10;height:20" coordorigin="10161,3894" coordsize="10,20">
              <v:shape style="position:absolute;left:10161;top:3894;width:10;height:20" coordorigin="10161,3894" coordsize="10,20" path="m10161,3913l10171,3913,10171,3894,10161,3894,10161,3913xe" filled="true" fillcolor="#000000" stroked="false">
                <v:path arrowok="t"/>
                <v:fill type="solid"/>
              </v:shape>
            </v:group>
            <v:group style="position:absolute;left:10161;top:3913;width:10;height:20" coordorigin="10161,3913" coordsize="10,20">
              <v:shape style="position:absolute;left:10161;top:3913;width:10;height:20" coordorigin="10161,3913" coordsize="10,20" path="m10161,3932l10171,3932,10171,3913,10161,3913,10161,3932xe" filled="true" fillcolor="#000000" stroked="false">
                <v:path arrowok="t"/>
                <v:fill type="solid"/>
              </v:shape>
            </v:group>
            <v:group style="position:absolute;left:10161;top:3932;width:10;height:20" coordorigin="10161,3932" coordsize="10,20">
              <v:shape style="position:absolute;left:10161;top:3932;width:10;height:20" coordorigin="10161,3932" coordsize="10,20" path="m10161,3951l10171,3951,10171,3932,10161,3932,10161,3951xe" filled="true" fillcolor="#000000" stroked="false">
                <v:path arrowok="t"/>
                <v:fill type="solid"/>
              </v:shape>
            </v:group>
            <v:group style="position:absolute;left:10161;top:3951;width:10;height:20" coordorigin="10161,3951" coordsize="10,20">
              <v:shape style="position:absolute;left:10161;top:3951;width:10;height:20" coordorigin="10161,3951" coordsize="10,20" path="m10161,3970l10171,3970,10171,3951,10161,3951,10161,3970xe" filled="true" fillcolor="#000000" stroked="false">
                <v:path arrowok="t"/>
                <v:fill type="solid"/>
              </v:shape>
            </v:group>
            <v:group style="position:absolute;left:10161;top:3970;width:10;height:20" coordorigin="10161,3970" coordsize="10,20">
              <v:shape style="position:absolute;left:10161;top:3970;width:10;height:20" coordorigin="10161,3970" coordsize="10,20" path="m10161,3990l10171,3990,10171,3970,10161,3970,10161,3990xe" filled="true" fillcolor="#000000" stroked="false">
                <v:path arrowok="t"/>
                <v:fill type="solid"/>
              </v:shape>
            </v:group>
            <v:group style="position:absolute;left:10161;top:3990;width:10;height:20" coordorigin="10161,3990" coordsize="10,20">
              <v:shape style="position:absolute;left:10161;top:3990;width:10;height:20" coordorigin="10161,3990" coordsize="10,20" path="m10161,4009l10171,4009,10171,3990,10161,3990,10161,4009xe" filled="true" fillcolor="#000000" stroked="false">
                <v:path arrowok="t"/>
                <v:fill type="solid"/>
              </v:shape>
            </v:group>
            <v:group style="position:absolute;left:10161;top:4009;width:10;height:20" coordorigin="10161,4009" coordsize="10,20">
              <v:shape style="position:absolute;left:10161;top:4009;width:10;height:20" coordorigin="10161,4009" coordsize="10,20" path="m10161,4028l10171,4028,10171,4009,10161,4009,10161,4028xe" filled="true" fillcolor="#000000" stroked="false">
                <v:path arrowok="t"/>
                <v:fill type="solid"/>
              </v:shape>
            </v:group>
            <v:group style="position:absolute;left:10161;top:4028;width:10;height:20" coordorigin="10161,4028" coordsize="10,20">
              <v:shape style="position:absolute;left:10161;top:4028;width:10;height:20" coordorigin="10161,4028" coordsize="10,20" path="m10161,4047l10171,4047,10171,4028,10161,4028,10161,4047xe" filled="true" fillcolor="#000000" stroked="false">
                <v:path arrowok="t"/>
                <v:fill type="solid"/>
              </v:shape>
            </v:group>
            <v:group style="position:absolute;left:10161;top:4047;width:10;height:20" coordorigin="10161,4047" coordsize="10,20">
              <v:shape style="position:absolute;left:10161;top:4047;width:10;height:20" coordorigin="10161,4047" coordsize="10,20" path="m10161,4066l10171,4066,10171,4047,10161,4047,10161,4066xe" filled="true" fillcolor="#000000" stroked="false">
                <v:path arrowok="t"/>
                <v:fill type="solid"/>
              </v:shape>
            </v:group>
            <v:group style="position:absolute;left:10161;top:4066;width:10;height:20" coordorigin="10161,4066" coordsize="10,20">
              <v:shape style="position:absolute;left:10161;top:4066;width:10;height:20" coordorigin="10161,4066" coordsize="10,20" path="m10161,4086l10171,4086,10171,4066,10161,4066,10161,4086xe" filled="true" fillcolor="#000000" stroked="false">
                <v:path arrowok="t"/>
                <v:fill type="solid"/>
              </v:shape>
            </v:group>
            <v:group style="position:absolute;left:10161;top:4086;width:10;height:20" coordorigin="10161,4086" coordsize="10,20">
              <v:shape style="position:absolute;left:10161;top:4086;width:10;height:20" coordorigin="10161,4086" coordsize="10,20" path="m10161,4105l10171,4105,10171,4086,10161,4086,10161,4105xe" filled="true" fillcolor="#000000" stroked="false">
                <v:path arrowok="t"/>
                <v:fill type="solid"/>
              </v:shape>
            </v:group>
            <v:group style="position:absolute;left:10161;top:4105;width:10;height:20" coordorigin="10161,4105" coordsize="10,20">
              <v:shape style="position:absolute;left:10161;top:4105;width:10;height:20" coordorigin="10161,4105" coordsize="10,20" path="m10161,4124l10171,4124,10171,4105,10161,4105,10161,4124xe" filled="true" fillcolor="#000000" stroked="false">
                <v:path arrowok="t"/>
                <v:fill type="solid"/>
              </v:shape>
            </v:group>
            <v:group style="position:absolute;left:10161;top:4124;width:10;height:20" coordorigin="10161,4124" coordsize="10,20">
              <v:shape style="position:absolute;left:10161;top:4124;width:10;height:20" coordorigin="10161,4124" coordsize="10,20" path="m10161,4143l10171,4143,10171,4124,10161,4124,10161,4143xe" filled="true" fillcolor="#000000" stroked="false">
                <v:path arrowok="t"/>
                <v:fill type="solid"/>
              </v:shape>
            </v:group>
            <v:group style="position:absolute;left:10161;top:4143;width:10;height:20" coordorigin="10161,4143" coordsize="10,20">
              <v:shape style="position:absolute;left:10161;top:4143;width:10;height:20" coordorigin="10161,4143" coordsize="10,20" path="m10161,4162l10171,4162,10171,4143,10161,4143,10161,4162xe" filled="true" fillcolor="#000000" stroked="false">
                <v:path arrowok="t"/>
                <v:fill type="solid"/>
              </v:shape>
            </v:group>
            <v:group style="position:absolute;left:10161;top:4162;width:10;height:20" coordorigin="10161,4162" coordsize="10,20">
              <v:shape style="position:absolute;left:10161;top:4162;width:10;height:20" coordorigin="10161,4162" coordsize="10,20" path="m10161,4182l10171,4182,10171,4162,10161,4162,10161,4182xe" filled="true" fillcolor="#000000" stroked="false">
                <v:path arrowok="t"/>
                <v:fill type="solid"/>
              </v:shape>
            </v:group>
            <v:group style="position:absolute;left:10161;top:4182;width:10;height:20" coordorigin="10161,4182" coordsize="10,20">
              <v:shape style="position:absolute;left:10161;top:4182;width:10;height:20" coordorigin="10161,4182" coordsize="10,20" path="m10161,4201l10171,4201,10171,4182,10161,4182,10161,4201xe" filled="true" fillcolor="#000000" stroked="false">
                <v:path arrowok="t"/>
                <v:fill type="solid"/>
              </v:shape>
            </v:group>
            <v:group style="position:absolute;left:10161;top:4201;width:10;height:20" coordorigin="10161,4201" coordsize="10,20">
              <v:shape style="position:absolute;left:10161;top:4201;width:10;height:20" coordorigin="10161,4201" coordsize="10,20" path="m10161,4220l10171,4220,10171,4201,10161,4201,10161,4220xe" filled="true" fillcolor="#000000" stroked="false">
                <v:path arrowok="t"/>
                <v:fill type="solid"/>
              </v:shape>
            </v:group>
            <v:group style="position:absolute;left:10161;top:4226;width:10;height:2" coordorigin="10161,4226" coordsize="10,2">
              <v:shape style="position:absolute;left:10161;top:4226;width:10;height:2" coordorigin="10161,4226" coordsize="10,0" path="m10161,4226l10171,4226e" filled="false" stroked="true" strokeweight=".600010pt" strokecolor="#000000">
                <v:path arrowok="t"/>
              </v:shape>
            </v:group>
            <v:group style="position:absolute;left:852;top:4274;width:1652;height:2" coordorigin="852,4274" coordsize="1652,2">
              <v:shape style="position:absolute;left:852;top:4274;width:1652;height:2" coordorigin="852,4274" coordsize="1652,0" path="m852,4274l2504,4274e" filled="false" stroked="true" strokeweight="3.24pt" strokecolor="#dcdcdc">
                <v:path arrowok="t"/>
              </v:shape>
            </v:group>
            <v:group style="position:absolute;left:866;top:4306;width:2;height:269" coordorigin="866,4306" coordsize="2,269">
              <v:shape style="position:absolute;left:866;top:4306;width:2;height:269" coordorigin="866,4306" coordsize="0,269" path="m866,4306l866,4575e" filled="false" stroked="true" strokeweight="1.44pt" strokecolor="#dcdcdc">
                <v:path arrowok="t"/>
              </v:shape>
            </v:group>
            <v:group style="position:absolute;left:2493;top:4306;width:2;height:269" coordorigin="2493,4306" coordsize="2,269">
              <v:shape style="position:absolute;left:2493;top:4306;width:2;height:269" coordorigin="2493,4306" coordsize="0,269" path="m2493,4306l2493,4575e" filled="false" stroked="true" strokeweight="1.08pt" strokecolor="#dcdcdc">
                <v:path arrowok="t"/>
              </v:shape>
            </v:group>
            <v:group style="position:absolute;left:852;top:4608;width:1652;height:2" coordorigin="852,4608" coordsize="1652,2">
              <v:shape style="position:absolute;left:852;top:4608;width:1652;height:2" coordorigin="852,4608" coordsize="1652,0" path="m852,4608l2504,4608e" filled="false" stroked="true" strokeweight="3.24pt" strokecolor="#dcdcdc">
                <v:path arrowok="t"/>
              </v:shape>
            </v:group>
            <v:group style="position:absolute;left:881;top:4306;width:1602;height:269" coordorigin="881,4306" coordsize="1602,269">
              <v:shape style="position:absolute;left:881;top:4306;width:1602;height:269" coordorigin="881,4306" coordsize="1602,269" path="m881,4575l2482,4575,2482,4306,881,4306,881,4575xe" filled="true" fillcolor="#dcdcdc" stroked="false">
                <v:path arrowok="t"/>
                <v:fill type="solid"/>
              </v:shape>
              <v:shape style="position:absolute;left:852;top:4232;width:1654;height:10" type="#_x0000_t75" stroked="false">
                <v:imagedata r:id="rId507" o:title=""/>
              </v:shape>
              <v:shape style="position:absolute;left:2501;top:4232;width:1138;height:10" type="#_x0000_t75" stroked="false">
                <v:imagedata r:id="rId500" o:title=""/>
              </v:shape>
              <v:shape style="position:absolute;left:3634;top:4232;width:857;height:10" type="#_x0000_t75" stroked="false">
                <v:imagedata r:id="rId501" o:title=""/>
              </v:shape>
              <v:shape style="position:absolute;left:4487;top:4232;width:842;height:10" type="#_x0000_t75" stroked="false">
                <v:imagedata r:id="rId502" o:title=""/>
              </v:shape>
              <v:shape style="position:absolute;left:5324;top:4232;width:1563;height:10" type="#_x0000_t75" stroked="false">
                <v:imagedata r:id="rId503" o:title=""/>
              </v:shape>
              <v:shape style="position:absolute;left:6882;top:4232;width:1152;height:10" type="#_x0000_t75" stroked="false">
                <v:imagedata r:id="rId504" o:title=""/>
              </v:shape>
              <v:shape style="position:absolute;left:8029;top:4232;width:2132;height:10" type="#_x0000_t75" stroked="false">
                <v:imagedata r:id="rId505" o:title=""/>
              </v:shape>
              <v:shape style="position:absolute;left:10156;top:4232;width:900;height:10" type="#_x0000_t75" stroked="false">
                <v:imagedata r:id="rId506" o:title=""/>
              </v:shape>
            </v:group>
            <v:group style="position:absolute;left:2506;top:4242;width:10;height:20" coordorigin="2506,4242" coordsize="10,20">
              <v:shape style="position:absolute;left:2506;top:4242;width:10;height:20" coordorigin="2506,4242" coordsize="10,20" path="m2506,4261l2516,4261,2516,4242,2506,4242,2506,4261xe" filled="true" fillcolor="#000000" stroked="false">
                <v:path arrowok="t"/>
                <v:fill type="solid"/>
              </v:shape>
            </v:group>
            <v:group style="position:absolute;left:2506;top:4261;width:10;height:20" coordorigin="2506,4261" coordsize="10,20">
              <v:shape style="position:absolute;left:2506;top:4261;width:10;height:20" coordorigin="2506,4261" coordsize="10,20" path="m2506,4280l2516,4280,2516,4261,2506,4261,2506,4280xe" filled="true" fillcolor="#000000" stroked="false">
                <v:path arrowok="t"/>
                <v:fill type="solid"/>
              </v:shape>
            </v:group>
            <v:group style="position:absolute;left:2506;top:4280;width:10;height:20" coordorigin="2506,4280" coordsize="10,20">
              <v:shape style="position:absolute;left:2506;top:4280;width:10;height:20" coordorigin="2506,4280" coordsize="10,20" path="m2506,4299l2516,4299,2516,4280,2506,4280,2506,4299xe" filled="true" fillcolor="#000000" stroked="false">
                <v:path arrowok="t"/>
                <v:fill type="solid"/>
              </v:shape>
            </v:group>
            <v:group style="position:absolute;left:2506;top:4299;width:10;height:20" coordorigin="2506,4299" coordsize="10,20">
              <v:shape style="position:absolute;left:2506;top:4299;width:10;height:20" coordorigin="2506,4299" coordsize="10,20" path="m2506,4318l2516,4318,2516,4299,2506,4299,2506,4318xe" filled="true" fillcolor="#000000" stroked="false">
                <v:path arrowok="t"/>
                <v:fill type="solid"/>
              </v:shape>
            </v:group>
            <v:group style="position:absolute;left:2506;top:4318;width:10;height:20" coordorigin="2506,4318" coordsize="10,20">
              <v:shape style="position:absolute;left:2506;top:4318;width:10;height:20" coordorigin="2506,4318" coordsize="10,20" path="m2506,4338l2516,4338,2516,4318,2506,4318,2506,4338xe" filled="true" fillcolor="#000000" stroked="false">
                <v:path arrowok="t"/>
                <v:fill type="solid"/>
              </v:shape>
            </v:group>
            <v:group style="position:absolute;left:2506;top:4338;width:10;height:20" coordorigin="2506,4338" coordsize="10,20">
              <v:shape style="position:absolute;left:2506;top:4338;width:10;height:20" coordorigin="2506,4338" coordsize="10,20" path="m2506,4357l2516,4357,2516,4338,2506,4338,2506,4357xe" filled="true" fillcolor="#000000" stroked="false">
                <v:path arrowok="t"/>
                <v:fill type="solid"/>
              </v:shape>
            </v:group>
            <v:group style="position:absolute;left:2506;top:4357;width:10;height:20" coordorigin="2506,4357" coordsize="10,20">
              <v:shape style="position:absolute;left:2506;top:4357;width:10;height:20" coordorigin="2506,4357" coordsize="10,20" path="m2506,4376l2516,4376,2516,4357,2506,4357,2506,4376xe" filled="true" fillcolor="#000000" stroked="false">
                <v:path arrowok="t"/>
                <v:fill type="solid"/>
              </v:shape>
            </v:group>
            <v:group style="position:absolute;left:2506;top:4376;width:10;height:20" coordorigin="2506,4376" coordsize="10,20">
              <v:shape style="position:absolute;left:2506;top:4376;width:10;height:20" coordorigin="2506,4376" coordsize="10,20" path="m2506,4395l2516,4395,2516,4376,2506,4376,2506,4395xe" filled="true" fillcolor="#000000" stroked="false">
                <v:path arrowok="t"/>
                <v:fill type="solid"/>
              </v:shape>
            </v:group>
            <v:group style="position:absolute;left:2506;top:4395;width:10;height:20" coordorigin="2506,4395" coordsize="10,20">
              <v:shape style="position:absolute;left:2506;top:4395;width:10;height:20" coordorigin="2506,4395" coordsize="10,20" path="m2506,4414l2516,4414,2516,4395,2506,4395,2506,4414xe" filled="true" fillcolor="#000000" stroked="false">
                <v:path arrowok="t"/>
                <v:fill type="solid"/>
              </v:shape>
            </v:group>
            <v:group style="position:absolute;left:2506;top:4414;width:10;height:20" coordorigin="2506,4414" coordsize="10,20">
              <v:shape style="position:absolute;left:2506;top:4414;width:10;height:20" coordorigin="2506,4414" coordsize="10,20" path="m2506,4434l2516,4434,2516,4414,2506,4414,2506,4434xe" filled="true" fillcolor="#000000" stroked="false">
                <v:path arrowok="t"/>
                <v:fill type="solid"/>
              </v:shape>
            </v:group>
            <v:group style="position:absolute;left:2506;top:4434;width:10;height:20" coordorigin="2506,4434" coordsize="10,20">
              <v:shape style="position:absolute;left:2506;top:4434;width:10;height:20" coordorigin="2506,4434" coordsize="10,20" path="m2506,4453l2516,4453,2516,4434,2506,4434,2506,4453xe" filled="true" fillcolor="#000000" stroked="false">
                <v:path arrowok="t"/>
                <v:fill type="solid"/>
              </v:shape>
            </v:group>
            <v:group style="position:absolute;left:2506;top:4453;width:10;height:20" coordorigin="2506,4453" coordsize="10,20">
              <v:shape style="position:absolute;left:2506;top:4453;width:10;height:20" coordorigin="2506,4453" coordsize="10,20" path="m2506,4472l2516,4472,2516,4453,2506,4453,2506,4472xe" filled="true" fillcolor="#000000" stroked="false">
                <v:path arrowok="t"/>
                <v:fill type="solid"/>
              </v:shape>
            </v:group>
            <v:group style="position:absolute;left:2506;top:4472;width:10;height:20" coordorigin="2506,4472" coordsize="10,20">
              <v:shape style="position:absolute;left:2506;top:4472;width:10;height:20" coordorigin="2506,4472" coordsize="10,20" path="m2506,4491l2516,4491,2516,4472,2506,4472,2506,4491xe" filled="true" fillcolor="#000000" stroked="false">
                <v:path arrowok="t"/>
                <v:fill type="solid"/>
              </v:shape>
            </v:group>
            <v:group style="position:absolute;left:2506;top:4491;width:10;height:20" coordorigin="2506,4491" coordsize="10,20">
              <v:shape style="position:absolute;left:2506;top:4491;width:10;height:20" coordorigin="2506,4491" coordsize="10,20" path="m2506,4510l2516,4510,2516,4491,2506,4491,2506,4510xe" filled="true" fillcolor="#000000" stroked="false">
                <v:path arrowok="t"/>
                <v:fill type="solid"/>
              </v:shape>
            </v:group>
            <v:group style="position:absolute;left:2506;top:4510;width:10;height:20" coordorigin="2506,4510" coordsize="10,20">
              <v:shape style="position:absolute;left:2506;top:4510;width:10;height:20" coordorigin="2506,4510" coordsize="10,20" path="m2506,4530l2516,4530,2516,4510,2506,4510,2506,4530xe" filled="true" fillcolor="#000000" stroked="false">
                <v:path arrowok="t"/>
                <v:fill type="solid"/>
              </v:shape>
            </v:group>
            <v:group style="position:absolute;left:2506;top:4530;width:10;height:20" coordorigin="2506,4530" coordsize="10,20">
              <v:shape style="position:absolute;left:2506;top:4530;width:10;height:20" coordorigin="2506,4530" coordsize="10,20" path="m2506,4549l2516,4549,2516,4530,2506,4530,2506,4549xe" filled="true" fillcolor="#000000" stroked="false">
                <v:path arrowok="t"/>
                <v:fill type="solid"/>
              </v:shape>
            </v:group>
            <v:group style="position:absolute;left:2506;top:4549;width:10;height:20" coordorigin="2506,4549" coordsize="10,20">
              <v:shape style="position:absolute;left:2506;top:4549;width:10;height:20" coordorigin="2506,4549" coordsize="10,20" path="m2506,4568l2516,4568,2516,4549,2506,4549,2506,4568xe" filled="true" fillcolor="#000000" stroked="false">
                <v:path arrowok="t"/>
                <v:fill type="solid"/>
              </v:shape>
            </v:group>
            <v:group style="position:absolute;left:2506;top:4568;width:10;height:20" coordorigin="2506,4568" coordsize="10,20">
              <v:shape style="position:absolute;left:2506;top:4568;width:10;height:20" coordorigin="2506,4568" coordsize="10,20" path="m2506,4587l2516,4587,2516,4568,2506,4568,2506,4587xe" filled="true" fillcolor="#000000" stroked="false">
                <v:path arrowok="t"/>
                <v:fill type="solid"/>
              </v:shape>
            </v:group>
            <v:group style="position:absolute;left:2506;top:4587;width:10;height:20" coordorigin="2506,4587" coordsize="10,20">
              <v:shape style="position:absolute;left:2506;top:4587;width:10;height:20" coordorigin="2506,4587" coordsize="10,20" path="m2506,4606l2516,4606,2516,4587,2506,4587,2506,4606xe" filled="true" fillcolor="#000000" stroked="false">
                <v:path arrowok="t"/>
                <v:fill type="solid"/>
              </v:shape>
            </v:group>
            <v:group style="position:absolute;left:2506;top:4606;width:10;height:20" coordorigin="2506,4606" coordsize="10,20">
              <v:shape style="position:absolute;left:2506;top:4606;width:10;height:20" coordorigin="2506,4606" coordsize="10,20" path="m2506,4626l2516,4626,2516,4606,2506,4606,2506,4626xe" filled="true" fillcolor="#000000" stroked="false">
                <v:path arrowok="t"/>
                <v:fill type="solid"/>
              </v:shape>
            </v:group>
            <v:group style="position:absolute;left:2506;top:4633;width:10;height:2" coordorigin="2506,4633" coordsize="10,2">
              <v:shape style="position:absolute;left:2506;top:4633;width:10;height:2" coordorigin="2506,4633" coordsize="10,0" path="m2506,4633l2516,4633e" filled="false" stroked="true" strokeweight=".72pt" strokecolor="#000000">
                <v:path arrowok="t"/>
              </v:shape>
            </v:group>
            <v:group style="position:absolute;left:3639;top:4242;width:10;height:20" coordorigin="3639,4242" coordsize="10,20">
              <v:shape style="position:absolute;left:3639;top:4242;width:10;height:20" coordorigin="3639,4242" coordsize="10,20" path="m3639,4261l3648,4261,3648,4242,3639,4242,3639,4261xe" filled="true" fillcolor="#000000" stroked="false">
                <v:path arrowok="t"/>
                <v:fill type="solid"/>
              </v:shape>
            </v:group>
            <v:group style="position:absolute;left:3639;top:4261;width:10;height:20" coordorigin="3639,4261" coordsize="10,20">
              <v:shape style="position:absolute;left:3639;top:4261;width:10;height:20" coordorigin="3639,4261" coordsize="10,20" path="m3639,4280l3648,4280,3648,4261,3639,4261,3639,4280xe" filled="true" fillcolor="#000000" stroked="false">
                <v:path arrowok="t"/>
                <v:fill type="solid"/>
              </v:shape>
            </v:group>
            <v:group style="position:absolute;left:3639;top:4280;width:10;height:20" coordorigin="3639,4280" coordsize="10,20">
              <v:shape style="position:absolute;left:3639;top:4280;width:10;height:20" coordorigin="3639,4280" coordsize="10,20" path="m3639,4299l3648,4299,3648,4280,3639,4280,3639,4299xe" filled="true" fillcolor="#000000" stroked="false">
                <v:path arrowok="t"/>
                <v:fill type="solid"/>
              </v:shape>
            </v:group>
            <v:group style="position:absolute;left:3639;top:4299;width:10;height:20" coordorigin="3639,4299" coordsize="10,20">
              <v:shape style="position:absolute;left:3639;top:4299;width:10;height:20" coordorigin="3639,4299" coordsize="10,20" path="m3639,4318l3648,4318,3648,4299,3639,4299,3639,4318xe" filled="true" fillcolor="#000000" stroked="false">
                <v:path arrowok="t"/>
                <v:fill type="solid"/>
              </v:shape>
            </v:group>
            <v:group style="position:absolute;left:3639;top:4318;width:10;height:20" coordorigin="3639,4318" coordsize="10,20">
              <v:shape style="position:absolute;left:3639;top:4318;width:10;height:20" coordorigin="3639,4318" coordsize="10,20" path="m3639,4338l3648,4338,3648,4318,3639,4318,3639,4338xe" filled="true" fillcolor="#000000" stroked="false">
                <v:path arrowok="t"/>
                <v:fill type="solid"/>
              </v:shape>
            </v:group>
            <v:group style="position:absolute;left:3639;top:4338;width:10;height:20" coordorigin="3639,4338" coordsize="10,20">
              <v:shape style="position:absolute;left:3639;top:4338;width:10;height:20" coordorigin="3639,4338" coordsize="10,20" path="m3639,4357l3648,4357,3648,4338,3639,4338,3639,4357xe" filled="true" fillcolor="#000000" stroked="false">
                <v:path arrowok="t"/>
                <v:fill type="solid"/>
              </v:shape>
            </v:group>
            <v:group style="position:absolute;left:3639;top:4357;width:10;height:20" coordorigin="3639,4357" coordsize="10,20">
              <v:shape style="position:absolute;left:3639;top:4357;width:10;height:20" coordorigin="3639,4357" coordsize="10,20" path="m3639,4376l3648,4376,3648,4357,3639,4357,3639,4376xe" filled="true" fillcolor="#000000" stroked="false">
                <v:path arrowok="t"/>
                <v:fill type="solid"/>
              </v:shape>
            </v:group>
            <v:group style="position:absolute;left:3639;top:4376;width:10;height:20" coordorigin="3639,4376" coordsize="10,20">
              <v:shape style="position:absolute;left:3639;top:4376;width:10;height:20" coordorigin="3639,4376" coordsize="10,20" path="m3639,4395l3648,4395,3648,4376,3639,4376,3639,4395xe" filled="true" fillcolor="#000000" stroked="false">
                <v:path arrowok="t"/>
                <v:fill type="solid"/>
              </v:shape>
            </v:group>
            <v:group style="position:absolute;left:3639;top:4395;width:10;height:20" coordorigin="3639,4395" coordsize="10,20">
              <v:shape style="position:absolute;left:3639;top:4395;width:10;height:20" coordorigin="3639,4395" coordsize="10,20" path="m3639,4414l3648,4414,3648,4395,3639,4395,3639,4414xe" filled="true" fillcolor="#000000" stroked="false">
                <v:path arrowok="t"/>
                <v:fill type="solid"/>
              </v:shape>
            </v:group>
            <v:group style="position:absolute;left:3639;top:4414;width:10;height:20" coordorigin="3639,4414" coordsize="10,20">
              <v:shape style="position:absolute;left:3639;top:4414;width:10;height:20" coordorigin="3639,4414" coordsize="10,20" path="m3639,4434l3648,4434,3648,4414,3639,4414,3639,4434xe" filled="true" fillcolor="#000000" stroked="false">
                <v:path arrowok="t"/>
                <v:fill type="solid"/>
              </v:shape>
            </v:group>
            <v:group style="position:absolute;left:3639;top:4434;width:10;height:20" coordorigin="3639,4434" coordsize="10,20">
              <v:shape style="position:absolute;left:3639;top:4434;width:10;height:20" coordorigin="3639,4434" coordsize="10,20" path="m3639,4453l3648,4453,3648,4434,3639,4434,3639,4453xe" filled="true" fillcolor="#000000" stroked="false">
                <v:path arrowok="t"/>
                <v:fill type="solid"/>
              </v:shape>
            </v:group>
            <v:group style="position:absolute;left:3639;top:4453;width:10;height:20" coordorigin="3639,4453" coordsize="10,20">
              <v:shape style="position:absolute;left:3639;top:4453;width:10;height:20" coordorigin="3639,4453" coordsize="10,20" path="m3639,4472l3648,4472,3648,4453,3639,4453,3639,4472xe" filled="true" fillcolor="#000000" stroked="false">
                <v:path arrowok="t"/>
                <v:fill type="solid"/>
              </v:shape>
            </v:group>
            <v:group style="position:absolute;left:3639;top:4472;width:10;height:20" coordorigin="3639,4472" coordsize="10,20">
              <v:shape style="position:absolute;left:3639;top:4472;width:10;height:20" coordorigin="3639,4472" coordsize="10,20" path="m3639,4491l3648,4491,3648,4472,3639,4472,3639,4491xe" filled="true" fillcolor="#000000" stroked="false">
                <v:path arrowok="t"/>
                <v:fill type="solid"/>
              </v:shape>
            </v:group>
            <v:group style="position:absolute;left:3639;top:4491;width:10;height:20" coordorigin="3639,4491" coordsize="10,20">
              <v:shape style="position:absolute;left:3639;top:4491;width:10;height:20" coordorigin="3639,4491" coordsize="10,20" path="m3639,4510l3648,4510,3648,4491,3639,4491,3639,4510xe" filled="true" fillcolor="#000000" stroked="false">
                <v:path arrowok="t"/>
                <v:fill type="solid"/>
              </v:shape>
            </v:group>
            <v:group style="position:absolute;left:3639;top:4510;width:10;height:20" coordorigin="3639,4510" coordsize="10,20">
              <v:shape style="position:absolute;left:3639;top:4510;width:10;height:20" coordorigin="3639,4510" coordsize="10,20" path="m3639,4530l3648,4530,3648,4510,3639,4510,3639,4530xe" filled="true" fillcolor="#000000" stroked="false">
                <v:path arrowok="t"/>
                <v:fill type="solid"/>
              </v:shape>
            </v:group>
            <v:group style="position:absolute;left:3639;top:4530;width:10;height:20" coordorigin="3639,4530" coordsize="10,20">
              <v:shape style="position:absolute;left:3639;top:4530;width:10;height:20" coordorigin="3639,4530" coordsize="10,20" path="m3639,4549l3648,4549,3648,4530,3639,4530,3639,4549xe" filled="true" fillcolor="#000000" stroked="false">
                <v:path arrowok="t"/>
                <v:fill type="solid"/>
              </v:shape>
            </v:group>
            <v:group style="position:absolute;left:3639;top:4549;width:10;height:20" coordorigin="3639,4549" coordsize="10,20">
              <v:shape style="position:absolute;left:3639;top:4549;width:10;height:20" coordorigin="3639,4549" coordsize="10,20" path="m3639,4568l3648,4568,3648,4549,3639,4549,3639,4568xe" filled="true" fillcolor="#000000" stroked="false">
                <v:path arrowok="t"/>
                <v:fill type="solid"/>
              </v:shape>
            </v:group>
            <v:group style="position:absolute;left:3639;top:4568;width:10;height:20" coordorigin="3639,4568" coordsize="10,20">
              <v:shape style="position:absolute;left:3639;top:4568;width:10;height:20" coordorigin="3639,4568" coordsize="10,20" path="m3639,4587l3648,4587,3648,4568,3639,4568,3639,4587xe" filled="true" fillcolor="#000000" stroked="false">
                <v:path arrowok="t"/>
                <v:fill type="solid"/>
              </v:shape>
            </v:group>
            <v:group style="position:absolute;left:3639;top:4587;width:10;height:20" coordorigin="3639,4587" coordsize="10,20">
              <v:shape style="position:absolute;left:3639;top:4587;width:10;height:20" coordorigin="3639,4587" coordsize="10,20" path="m3639,4606l3648,4606,3648,4587,3639,4587,3639,4606xe" filled="true" fillcolor="#000000" stroked="false">
                <v:path arrowok="t"/>
                <v:fill type="solid"/>
              </v:shape>
            </v:group>
            <v:group style="position:absolute;left:3639;top:4606;width:10;height:20" coordorigin="3639,4606" coordsize="10,20">
              <v:shape style="position:absolute;left:3639;top:4606;width:10;height:20" coordorigin="3639,4606" coordsize="10,20" path="m3639,4626l3648,4626,3648,4606,3639,4606,3639,4626xe" filled="true" fillcolor="#000000" stroked="false">
                <v:path arrowok="t"/>
                <v:fill type="solid"/>
              </v:shape>
            </v:group>
            <v:group style="position:absolute;left:3639;top:4633;width:10;height:2" coordorigin="3639,4633" coordsize="10,2">
              <v:shape style="position:absolute;left:3639;top:4633;width:10;height:2" coordorigin="3639,4633" coordsize="10,0" path="m3639,4633l3648,4633e" filled="false" stroked="true" strokeweight=".72pt" strokecolor="#000000">
                <v:path arrowok="t"/>
              </v:shape>
            </v:group>
            <v:group style="position:absolute;left:4491;top:4242;width:10;height:20" coordorigin="4491,4242" coordsize="10,20">
              <v:shape style="position:absolute;left:4491;top:4242;width:10;height:20" coordorigin="4491,4242" coordsize="10,20" path="m4491,4261l4501,4261,4501,4242,4491,4242,4491,4261xe" filled="true" fillcolor="#000000" stroked="false">
                <v:path arrowok="t"/>
                <v:fill type="solid"/>
              </v:shape>
            </v:group>
            <v:group style="position:absolute;left:4491;top:4261;width:10;height:20" coordorigin="4491,4261" coordsize="10,20">
              <v:shape style="position:absolute;left:4491;top:4261;width:10;height:20" coordorigin="4491,4261" coordsize="10,20" path="m4491,4280l4501,4280,4501,4261,4491,4261,4491,4280xe" filled="true" fillcolor="#000000" stroked="false">
                <v:path arrowok="t"/>
                <v:fill type="solid"/>
              </v:shape>
            </v:group>
            <v:group style="position:absolute;left:4491;top:4280;width:10;height:20" coordorigin="4491,4280" coordsize="10,20">
              <v:shape style="position:absolute;left:4491;top:4280;width:10;height:20" coordorigin="4491,4280" coordsize="10,20" path="m4491,4299l4501,4299,4501,4280,4491,4280,4491,4299xe" filled="true" fillcolor="#000000" stroked="false">
                <v:path arrowok="t"/>
                <v:fill type="solid"/>
              </v:shape>
            </v:group>
            <v:group style="position:absolute;left:4491;top:4299;width:10;height:20" coordorigin="4491,4299" coordsize="10,20">
              <v:shape style="position:absolute;left:4491;top:4299;width:10;height:20" coordorigin="4491,4299" coordsize="10,20" path="m4491,4318l4501,4318,4501,4299,4491,4299,4491,4318xe" filled="true" fillcolor="#000000" stroked="false">
                <v:path arrowok="t"/>
                <v:fill type="solid"/>
              </v:shape>
            </v:group>
            <v:group style="position:absolute;left:4491;top:4318;width:10;height:20" coordorigin="4491,4318" coordsize="10,20">
              <v:shape style="position:absolute;left:4491;top:4318;width:10;height:20" coordorigin="4491,4318" coordsize="10,20" path="m4491,4338l4501,4338,4501,4318,4491,4318,4491,4338xe" filled="true" fillcolor="#000000" stroked="false">
                <v:path arrowok="t"/>
                <v:fill type="solid"/>
              </v:shape>
            </v:group>
            <v:group style="position:absolute;left:4491;top:4338;width:10;height:20" coordorigin="4491,4338" coordsize="10,20">
              <v:shape style="position:absolute;left:4491;top:4338;width:10;height:20" coordorigin="4491,4338" coordsize="10,20" path="m4491,4357l4501,4357,4501,4338,4491,4338,4491,4357xe" filled="true" fillcolor="#000000" stroked="false">
                <v:path arrowok="t"/>
                <v:fill type="solid"/>
              </v:shape>
            </v:group>
            <v:group style="position:absolute;left:4491;top:4357;width:10;height:20" coordorigin="4491,4357" coordsize="10,20">
              <v:shape style="position:absolute;left:4491;top:4357;width:10;height:20" coordorigin="4491,4357" coordsize="10,20" path="m4491,4376l4501,4376,4501,4357,4491,4357,4491,4376xe" filled="true" fillcolor="#000000" stroked="false">
                <v:path arrowok="t"/>
                <v:fill type="solid"/>
              </v:shape>
            </v:group>
            <v:group style="position:absolute;left:4491;top:4376;width:10;height:20" coordorigin="4491,4376" coordsize="10,20">
              <v:shape style="position:absolute;left:4491;top:4376;width:10;height:20" coordorigin="4491,4376" coordsize="10,20" path="m4491,4395l4501,4395,4501,4376,4491,4376,4491,4395xe" filled="true" fillcolor="#000000" stroked="false">
                <v:path arrowok="t"/>
                <v:fill type="solid"/>
              </v:shape>
            </v:group>
            <v:group style="position:absolute;left:4491;top:4395;width:10;height:20" coordorigin="4491,4395" coordsize="10,20">
              <v:shape style="position:absolute;left:4491;top:4395;width:10;height:20" coordorigin="4491,4395" coordsize="10,20" path="m4491,4414l4501,4414,4501,4395,4491,4395,4491,4414xe" filled="true" fillcolor="#000000" stroked="false">
                <v:path arrowok="t"/>
                <v:fill type="solid"/>
              </v:shape>
            </v:group>
            <v:group style="position:absolute;left:4491;top:4414;width:10;height:20" coordorigin="4491,4414" coordsize="10,20">
              <v:shape style="position:absolute;left:4491;top:4414;width:10;height:20" coordorigin="4491,4414" coordsize="10,20" path="m4491,4434l4501,4434,4501,4414,4491,4414,4491,4434xe" filled="true" fillcolor="#000000" stroked="false">
                <v:path arrowok="t"/>
                <v:fill type="solid"/>
              </v:shape>
            </v:group>
            <v:group style="position:absolute;left:4491;top:4434;width:10;height:20" coordorigin="4491,4434" coordsize="10,20">
              <v:shape style="position:absolute;left:4491;top:4434;width:10;height:20" coordorigin="4491,4434" coordsize="10,20" path="m4491,4453l4501,4453,4501,4434,4491,4434,4491,4453xe" filled="true" fillcolor="#000000" stroked="false">
                <v:path arrowok="t"/>
                <v:fill type="solid"/>
              </v:shape>
            </v:group>
            <v:group style="position:absolute;left:4491;top:4453;width:10;height:20" coordorigin="4491,4453" coordsize="10,20">
              <v:shape style="position:absolute;left:4491;top:4453;width:10;height:20" coordorigin="4491,4453" coordsize="10,20" path="m4491,4472l4501,4472,4501,4453,4491,4453,4491,4472xe" filled="true" fillcolor="#000000" stroked="false">
                <v:path arrowok="t"/>
                <v:fill type="solid"/>
              </v:shape>
            </v:group>
            <v:group style="position:absolute;left:4491;top:4472;width:10;height:20" coordorigin="4491,4472" coordsize="10,20">
              <v:shape style="position:absolute;left:4491;top:4472;width:10;height:20" coordorigin="4491,4472" coordsize="10,20" path="m4491,4491l4501,4491,4501,4472,4491,4472,4491,4491xe" filled="true" fillcolor="#000000" stroked="false">
                <v:path arrowok="t"/>
                <v:fill type="solid"/>
              </v:shape>
            </v:group>
            <v:group style="position:absolute;left:4491;top:4491;width:10;height:20" coordorigin="4491,4491" coordsize="10,20">
              <v:shape style="position:absolute;left:4491;top:4491;width:10;height:20" coordorigin="4491,4491" coordsize="10,20" path="m4491,4510l4501,4510,4501,4491,4491,4491,4491,4510xe" filled="true" fillcolor="#000000" stroked="false">
                <v:path arrowok="t"/>
                <v:fill type="solid"/>
              </v:shape>
            </v:group>
            <v:group style="position:absolute;left:4491;top:4510;width:10;height:20" coordorigin="4491,4510" coordsize="10,20">
              <v:shape style="position:absolute;left:4491;top:4510;width:10;height:20" coordorigin="4491,4510" coordsize="10,20" path="m4491,4530l4501,4530,4501,4510,4491,4510,4491,4530xe" filled="true" fillcolor="#000000" stroked="false">
                <v:path arrowok="t"/>
                <v:fill type="solid"/>
              </v:shape>
            </v:group>
            <v:group style="position:absolute;left:4491;top:4530;width:10;height:20" coordorigin="4491,4530" coordsize="10,20">
              <v:shape style="position:absolute;left:4491;top:4530;width:10;height:20" coordorigin="4491,4530" coordsize="10,20" path="m4491,4549l4501,4549,4501,4530,4491,4530,4491,4549xe" filled="true" fillcolor="#000000" stroked="false">
                <v:path arrowok="t"/>
                <v:fill type="solid"/>
              </v:shape>
            </v:group>
            <v:group style="position:absolute;left:4491;top:4549;width:10;height:20" coordorigin="4491,4549" coordsize="10,20">
              <v:shape style="position:absolute;left:4491;top:4549;width:10;height:20" coordorigin="4491,4549" coordsize="10,20" path="m4491,4568l4501,4568,4501,4549,4491,4549,4491,4568xe" filled="true" fillcolor="#000000" stroked="false">
                <v:path arrowok="t"/>
                <v:fill type="solid"/>
              </v:shape>
            </v:group>
            <v:group style="position:absolute;left:4491;top:4568;width:10;height:20" coordorigin="4491,4568" coordsize="10,20">
              <v:shape style="position:absolute;left:4491;top:4568;width:10;height:20" coordorigin="4491,4568" coordsize="10,20" path="m4491,4587l4501,4587,4501,4568,4491,4568,4491,4587xe" filled="true" fillcolor="#000000" stroked="false">
                <v:path arrowok="t"/>
                <v:fill type="solid"/>
              </v:shape>
            </v:group>
            <v:group style="position:absolute;left:4491;top:4587;width:10;height:20" coordorigin="4491,4587" coordsize="10,20">
              <v:shape style="position:absolute;left:4491;top:4587;width:10;height:20" coordorigin="4491,4587" coordsize="10,20" path="m4491,4606l4501,4606,4501,4587,4491,4587,4491,4606xe" filled="true" fillcolor="#000000" stroked="false">
                <v:path arrowok="t"/>
                <v:fill type="solid"/>
              </v:shape>
            </v:group>
            <v:group style="position:absolute;left:4491;top:4606;width:10;height:20" coordorigin="4491,4606" coordsize="10,20">
              <v:shape style="position:absolute;left:4491;top:4606;width:10;height:20" coordorigin="4491,4606" coordsize="10,20" path="m4491,4626l4501,4626,4501,4606,4491,4606,4491,4626xe" filled="true" fillcolor="#000000" stroked="false">
                <v:path arrowok="t"/>
                <v:fill type="solid"/>
              </v:shape>
            </v:group>
            <v:group style="position:absolute;left:4491;top:4633;width:10;height:2" coordorigin="4491,4633" coordsize="10,2">
              <v:shape style="position:absolute;left:4491;top:4633;width:10;height:2" coordorigin="4491,4633" coordsize="10,0" path="m4491,4633l4501,4633e" filled="false" stroked="true" strokeweight=".72pt" strokecolor="#000000">
                <v:path arrowok="t"/>
              </v:shape>
            </v:group>
            <v:group style="position:absolute;left:5329;top:4242;width:10;height:20" coordorigin="5329,4242" coordsize="10,20">
              <v:shape style="position:absolute;left:5329;top:4242;width:10;height:20" coordorigin="5329,4242" coordsize="10,20" path="m5329,4261l5339,4261,5339,4242,5329,4242,5329,4261xe" filled="true" fillcolor="#000000" stroked="false">
                <v:path arrowok="t"/>
                <v:fill type="solid"/>
              </v:shape>
            </v:group>
            <v:group style="position:absolute;left:5329;top:4261;width:10;height:20" coordorigin="5329,4261" coordsize="10,20">
              <v:shape style="position:absolute;left:5329;top:4261;width:10;height:20" coordorigin="5329,4261" coordsize="10,20" path="m5329,4280l5339,4280,5339,4261,5329,4261,5329,4280xe" filled="true" fillcolor="#000000" stroked="false">
                <v:path arrowok="t"/>
                <v:fill type="solid"/>
              </v:shape>
            </v:group>
            <v:group style="position:absolute;left:5329;top:4280;width:10;height:20" coordorigin="5329,4280" coordsize="10,20">
              <v:shape style="position:absolute;left:5329;top:4280;width:10;height:20" coordorigin="5329,4280" coordsize="10,20" path="m5329,4299l5339,4299,5339,4280,5329,4280,5329,4299xe" filled="true" fillcolor="#000000" stroked="false">
                <v:path arrowok="t"/>
                <v:fill type="solid"/>
              </v:shape>
            </v:group>
            <v:group style="position:absolute;left:5329;top:4299;width:10;height:20" coordorigin="5329,4299" coordsize="10,20">
              <v:shape style="position:absolute;left:5329;top:4299;width:10;height:20" coordorigin="5329,4299" coordsize="10,20" path="m5329,4318l5339,4318,5339,4299,5329,4299,5329,4318xe" filled="true" fillcolor="#000000" stroked="false">
                <v:path arrowok="t"/>
                <v:fill type="solid"/>
              </v:shape>
            </v:group>
            <v:group style="position:absolute;left:5329;top:4318;width:10;height:20" coordorigin="5329,4318" coordsize="10,20">
              <v:shape style="position:absolute;left:5329;top:4318;width:10;height:20" coordorigin="5329,4318" coordsize="10,20" path="m5329,4338l5339,4338,5339,4318,5329,4318,5329,4338xe" filled="true" fillcolor="#000000" stroked="false">
                <v:path arrowok="t"/>
                <v:fill type="solid"/>
              </v:shape>
            </v:group>
            <v:group style="position:absolute;left:5329;top:4338;width:10;height:20" coordorigin="5329,4338" coordsize="10,20">
              <v:shape style="position:absolute;left:5329;top:4338;width:10;height:20" coordorigin="5329,4338" coordsize="10,20" path="m5329,4357l5339,4357,5339,4338,5329,4338,5329,4357xe" filled="true" fillcolor="#000000" stroked="false">
                <v:path arrowok="t"/>
                <v:fill type="solid"/>
              </v:shape>
            </v:group>
            <v:group style="position:absolute;left:5329;top:4357;width:10;height:20" coordorigin="5329,4357" coordsize="10,20">
              <v:shape style="position:absolute;left:5329;top:4357;width:10;height:20" coordorigin="5329,4357" coordsize="10,20" path="m5329,4376l5339,4376,5339,4357,5329,4357,5329,4376xe" filled="true" fillcolor="#000000" stroked="false">
                <v:path arrowok="t"/>
                <v:fill type="solid"/>
              </v:shape>
            </v:group>
            <v:group style="position:absolute;left:5329;top:4376;width:10;height:20" coordorigin="5329,4376" coordsize="10,20">
              <v:shape style="position:absolute;left:5329;top:4376;width:10;height:20" coordorigin="5329,4376" coordsize="10,20" path="m5329,4395l5339,4395,5339,4376,5329,4376,5329,4395xe" filled="true" fillcolor="#000000" stroked="false">
                <v:path arrowok="t"/>
                <v:fill type="solid"/>
              </v:shape>
            </v:group>
            <v:group style="position:absolute;left:5329;top:4395;width:10;height:20" coordorigin="5329,4395" coordsize="10,20">
              <v:shape style="position:absolute;left:5329;top:4395;width:10;height:20" coordorigin="5329,4395" coordsize="10,20" path="m5329,4414l5339,4414,5339,4395,5329,4395,5329,4414xe" filled="true" fillcolor="#000000" stroked="false">
                <v:path arrowok="t"/>
                <v:fill type="solid"/>
              </v:shape>
            </v:group>
            <v:group style="position:absolute;left:5329;top:4414;width:10;height:20" coordorigin="5329,4414" coordsize="10,20">
              <v:shape style="position:absolute;left:5329;top:4414;width:10;height:20" coordorigin="5329,4414" coordsize="10,20" path="m5329,4434l5339,4434,5339,4414,5329,4414,5329,4434xe" filled="true" fillcolor="#000000" stroked="false">
                <v:path arrowok="t"/>
                <v:fill type="solid"/>
              </v:shape>
            </v:group>
            <v:group style="position:absolute;left:5329;top:4434;width:10;height:20" coordorigin="5329,4434" coordsize="10,20">
              <v:shape style="position:absolute;left:5329;top:4434;width:10;height:20" coordorigin="5329,4434" coordsize="10,20" path="m5329,4453l5339,4453,5339,4434,5329,4434,5329,4453xe" filled="true" fillcolor="#000000" stroked="false">
                <v:path arrowok="t"/>
                <v:fill type="solid"/>
              </v:shape>
            </v:group>
            <v:group style="position:absolute;left:5329;top:4453;width:10;height:20" coordorigin="5329,4453" coordsize="10,20">
              <v:shape style="position:absolute;left:5329;top:4453;width:10;height:20" coordorigin="5329,4453" coordsize="10,20" path="m5329,4472l5339,4472,5339,4453,5329,4453,5329,4472xe" filled="true" fillcolor="#000000" stroked="false">
                <v:path arrowok="t"/>
                <v:fill type="solid"/>
              </v:shape>
            </v:group>
            <v:group style="position:absolute;left:5329;top:4472;width:10;height:20" coordorigin="5329,4472" coordsize="10,20">
              <v:shape style="position:absolute;left:5329;top:4472;width:10;height:20" coordorigin="5329,4472" coordsize="10,20" path="m5329,4491l5339,4491,5339,4472,5329,4472,5329,4491xe" filled="true" fillcolor="#000000" stroked="false">
                <v:path arrowok="t"/>
                <v:fill type="solid"/>
              </v:shape>
            </v:group>
            <v:group style="position:absolute;left:5329;top:4491;width:10;height:20" coordorigin="5329,4491" coordsize="10,20">
              <v:shape style="position:absolute;left:5329;top:4491;width:10;height:20" coordorigin="5329,4491" coordsize="10,20" path="m5329,4510l5339,4510,5339,4491,5329,4491,5329,4510xe" filled="true" fillcolor="#000000" stroked="false">
                <v:path arrowok="t"/>
                <v:fill type="solid"/>
              </v:shape>
            </v:group>
            <v:group style="position:absolute;left:5329;top:4510;width:10;height:20" coordorigin="5329,4510" coordsize="10,20">
              <v:shape style="position:absolute;left:5329;top:4510;width:10;height:20" coordorigin="5329,4510" coordsize="10,20" path="m5329,4530l5339,4530,5339,4510,5329,4510,5329,4530xe" filled="true" fillcolor="#000000" stroked="false">
                <v:path arrowok="t"/>
                <v:fill type="solid"/>
              </v:shape>
            </v:group>
            <v:group style="position:absolute;left:5329;top:4530;width:10;height:20" coordorigin="5329,4530" coordsize="10,20">
              <v:shape style="position:absolute;left:5329;top:4530;width:10;height:20" coordorigin="5329,4530" coordsize="10,20" path="m5329,4549l5339,4549,5339,4530,5329,4530,5329,4549xe" filled="true" fillcolor="#000000" stroked="false">
                <v:path arrowok="t"/>
                <v:fill type="solid"/>
              </v:shape>
            </v:group>
            <v:group style="position:absolute;left:5329;top:4549;width:10;height:20" coordorigin="5329,4549" coordsize="10,20">
              <v:shape style="position:absolute;left:5329;top:4549;width:10;height:20" coordorigin="5329,4549" coordsize="10,20" path="m5329,4568l5339,4568,5339,4549,5329,4549,5329,4568xe" filled="true" fillcolor="#000000" stroked="false">
                <v:path arrowok="t"/>
                <v:fill type="solid"/>
              </v:shape>
            </v:group>
            <v:group style="position:absolute;left:5329;top:4568;width:10;height:20" coordorigin="5329,4568" coordsize="10,20">
              <v:shape style="position:absolute;left:5329;top:4568;width:10;height:20" coordorigin="5329,4568" coordsize="10,20" path="m5329,4587l5339,4587,5339,4568,5329,4568,5329,4587xe" filled="true" fillcolor="#000000" stroked="false">
                <v:path arrowok="t"/>
                <v:fill type="solid"/>
              </v:shape>
            </v:group>
            <v:group style="position:absolute;left:5329;top:4587;width:10;height:20" coordorigin="5329,4587" coordsize="10,20">
              <v:shape style="position:absolute;left:5329;top:4587;width:10;height:20" coordorigin="5329,4587" coordsize="10,20" path="m5329,4606l5339,4606,5339,4587,5329,4587,5329,4606xe" filled="true" fillcolor="#000000" stroked="false">
                <v:path arrowok="t"/>
                <v:fill type="solid"/>
              </v:shape>
            </v:group>
            <v:group style="position:absolute;left:5329;top:4606;width:10;height:20" coordorigin="5329,4606" coordsize="10,20">
              <v:shape style="position:absolute;left:5329;top:4606;width:10;height:20" coordorigin="5329,4606" coordsize="10,20" path="m5329,4626l5339,4626,5339,4606,5329,4606,5329,4626xe" filled="true" fillcolor="#000000" stroked="false">
                <v:path arrowok="t"/>
                <v:fill type="solid"/>
              </v:shape>
            </v:group>
            <v:group style="position:absolute;left:5329;top:4633;width:10;height:2" coordorigin="5329,4633" coordsize="10,2">
              <v:shape style="position:absolute;left:5329;top:4633;width:10;height:2" coordorigin="5329,4633" coordsize="10,0" path="m5329,4633l5339,4633e" filled="false" stroked="true" strokeweight=".72pt" strokecolor="#000000">
                <v:path arrowok="t"/>
              </v:shape>
            </v:group>
            <v:group style="position:absolute;left:5895;top:4242;width:10;height:20" coordorigin="5895,4242" coordsize="10,20">
              <v:shape style="position:absolute;left:5895;top:4242;width:10;height:20" coordorigin="5895,4242" coordsize="10,20" path="m5895,4261l5905,4261,5905,4242,5895,4242,5895,4261xe" filled="true" fillcolor="#000000" stroked="false">
                <v:path arrowok="t"/>
                <v:fill type="solid"/>
              </v:shape>
            </v:group>
            <v:group style="position:absolute;left:5895;top:4261;width:10;height:20" coordorigin="5895,4261" coordsize="10,20">
              <v:shape style="position:absolute;left:5895;top:4261;width:10;height:20" coordorigin="5895,4261" coordsize="10,20" path="m5895,4280l5905,4280,5905,4261,5895,4261,5895,4280xe" filled="true" fillcolor="#000000" stroked="false">
                <v:path arrowok="t"/>
                <v:fill type="solid"/>
              </v:shape>
            </v:group>
            <v:group style="position:absolute;left:5895;top:4280;width:10;height:20" coordorigin="5895,4280" coordsize="10,20">
              <v:shape style="position:absolute;left:5895;top:4280;width:10;height:20" coordorigin="5895,4280" coordsize="10,20" path="m5895,4299l5905,4299,5905,4280,5895,4280,5895,4299xe" filled="true" fillcolor="#000000" stroked="false">
                <v:path arrowok="t"/>
                <v:fill type="solid"/>
              </v:shape>
            </v:group>
            <v:group style="position:absolute;left:5895;top:4299;width:10;height:20" coordorigin="5895,4299" coordsize="10,20">
              <v:shape style="position:absolute;left:5895;top:4299;width:10;height:20" coordorigin="5895,4299" coordsize="10,20" path="m5895,4318l5905,4318,5905,4299,5895,4299,5895,4318xe" filled="true" fillcolor="#000000" stroked="false">
                <v:path arrowok="t"/>
                <v:fill type="solid"/>
              </v:shape>
            </v:group>
            <v:group style="position:absolute;left:5895;top:4318;width:10;height:20" coordorigin="5895,4318" coordsize="10,20">
              <v:shape style="position:absolute;left:5895;top:4318;width:10;height:20" coordorigin="5895,4318" coordsize="10,20" path="m5895,4338l5905,4338,5905,4318,5895,4318,5895,4338xe" filled="true" fillcolor="#000000" stroked="false">
                <v:path arrowok="t"/>
                <v:fill type="solid"/>
              </v:shape>
            </v:group>
            <v:group style="position:absolute;left:5895;top:4338;width:10;height:20" coordorigin="5895,4338" coordsize="10,20">
              <v:shape style="position:absolute;left:5895;top:4338;width:10;height:20" coordorigin="5895,4338" coordsize="10,20" path="m5895,4357l5905,4357,5905,4338,5895,4338,5895,4357xe" filled="true" fillcolor="#000000" stroked="false">
                <v:path arrowok="t"/>
                <v:fill type="solid"/>
              </v:shape>
            </v:group>
            <v:group style="position:absolute;left:5895;top:4357;width:10;height:20" coordorigin="5895,4357" coordsize="10,20">
              <v:shape style="position:absolute;left:5895;top:4357;width:10;height:20" coordorigin="5895,4357" coordsize="10,20" path="m5895,4376l5905,4376,5905,4357,5895,4357,5895,4376xe" filled="true" fillcolor="#000000" stroked="false">
                <v:path arrowok="t"/>
                <v:fill type="solid"/>
              </v:shape>
            </v:group>
            <v:group style="position:absolute;left:5895;top:4376;width:10;height:20" coordorigin="5895,4376" coordsize="10,20">
              <v:shape style="position:absolute;left:5895;top:4376;width:10;height:20" coordorigin="5895,4376" coordsize="10,20" path="m5895,4395l5905,4395,5905,4376,5895,4376,5895,4395xe" filled="true" fillcolor="#000000" stroked="false">
                <v:path arrowok="t"/>
                <v:fill type="solid"/>
              </v:shape>
            </v:group>
            <v:group style="position:absolute;left:5895;top:4395;width:10;height:20" coordorigin="5895,4395" coordsize="10,20">
              <v:shape style="position:absolute;left:5895;top:4395;width:10;height:20" coordorigin="5895,4395" coordsize="10,20" path="m5895,4414l5905,4414,5905,4395,5895,4395,5895,4414xe" filled="true" fillcolor="#000000" stroked="false">
                <v:path arrowok="t"/>
                <v:fill type="solid"/>
              </v:shape>
            </v:group>
            <v:group style="position:absolute;left:5895;top:4414;width:10;height:20" coordorigin="5895,4414" coordsize="10,20">
              <v:shape style="position:absolute;left:5895;top:4414;width:10;height:20" coordorigin="5895,4414" coordsize="10,20" path="m5895,4434l5905,4434,5905,4414,5895,4414,5895,4434xe" filled="true" fillcolor="#000000" stroked="false">
                <v:path arrowok="t"/>
                <v:fill type="solid"/>
              </v:shape>
            </v:group>
            <v:group style="position:absolute;left:5895;top:4434;width:10;height:20" coordorigin="5895,4434" coordsize="10,20">
              <v:shape style="position:absolute;left:5895;top:4434;width:10;height:20" coordorigin="5895,4434" coordsize="10,20" path="m5895,4453l5905,4453,5905,4434,5895,4434,5895,4453xe" filled="true" fillcolor="#000000" stroked="false">
                <v:path arrowok="t"/>
                <v:fill type="solid"/>
              </v:shape>
            </v:group>
            <v:group style="position:absolute;left:5895;top:4453;width:10;height:20" coordorigin="5895,4453" coordsize="10,20">
              <v:shape style="position:absolute;left:5895;top:4453;width:10;height:20" coordorigin="5895,4453" coordsize="10,20" path="m5895,4472l5905,4472,5905,4453,5895,4453,5895,4472xe" filled="true" fillcolor="#000000" stroked="false">
                <v:path arrowok="t"/>
                <v:fill type="solid"/>
              </v:shape>
            </v:group>
            <v:group style="position:absolute;left:5895;top:4472;width:10;height:20" coordorigin="5895,4472" coordsize="10,20">
              <v:shape style="position:absolute;left:5895;top:4472;width:10;height:20" coordorigin="5895,4472" coordsize="10,20" path="m5895,4491l5905,4491,5905,4472,5895,4472,5895,4491xe" filled="true" fillcolor="#000000" stroked="false">
                <v:path arrowok="t"/>
                <v:fill type="solid"/>
              </v:shape>
            </v:group>
            <v:group style="position:absolute;left:5895;top:4491;width:10;height:20" coordorigin="5895,4491" coordsize="10,20">
              <v:shape style="position:absolute;left:5895;top:4491;width:10;height:20" coordorigin="5895,4491" coordsize="10,20" path="m5895,4510l5905,4510,5905,4491,5895,4491,5895,4510xe" filled="true" fillcolor="#000000" stroked="false">
                <v:path arrowok="t"/>
                <v:fill type="solid"/>
              </v:shape>
            </v:group>
            <v:group style="position:absolute;left:5895;top:4510;width:10;height:20" coordorigin="5895,4510" coordsize="10,20">
              <v:shape style="position:absolute;left:5895;top:4510;width:10;height:20" coordorigin="5895,4510" coordsize="10,20" path="m5895,4530l5905,4530,5905,4510,5895,4510,5895,4530xe" filled="true" fillcolor="#000000" stroked="false">
                <v:path arrowok="t"/>
                <v:fill type="solid"/>
              </v:shape>
            </v:group>
            <v:group style="position:absolute;left:5895;top:4530;width:10;height:20" coordorigin="5895,4530" coordsize="10,20">
              <v:shape style="position:absolute;left:5895;top:4530;width:10;height:20" coordorigin="5895,4530" coordsize="10,20" path="m5895,4549l5905,4549,5905,4530,5895,4530,5895,4549xe" filled="true" fillcolor="#000000" stroked="false">
                <v:path arrowok="t"/>
                <v:fill type="solid"/>
              </v:shape>
            </v:group>
            <v:group style="position:absolute;left:5895;top:4549;width:10;height:20" coordorigin="5895,4549" coordsize="10,20">
              <v:shape style="position:absolute;left:5895;top:4549;width:10;height:20" coordorigin="5895,4549" coordsize="10,20" path="m5895,4568l5905,4568,5905,4549,5895,4549,5895,4568xe" filled="true" fillcolor="#000000" stroked="false">
                <v:path arrowok="t"/>
                <v:fill type="solid"/>
              </v:shape>
            </v:group>
            <v:group style="position:absolute;left:5895;top:4568;width:10;height:20" coordorigin="5895,4568" coordsize="10,20">
              <v:shape style="position:absolute;left:5895;top:4568;width:10;height:20" coordorigin="5895,4568" coordsize="10,20" path="m5895,4587l5905,4587,5905,4568,5895,4568,5895,4587xe" filled="true" fillcolor="#000000" stroked="false">
                <v:path arrowok="t"/>
                <v:fill type="solid"/>
              </v:shape>
            </v:group>
            <v:group style="position:absolute;left:5895;top:4587;width:10;height:20" coordorigin="5895,4587" coordsize="10,20">
              <v:shape style="position:absolute;left:5895;top:4587;width:10;height:20" coordorigin="5895,4587" coordsize="10,20" path="m5895,4606l5905,4606,5905,4587,5895,4587,5895,4606xe" filled="true" fillcolor="#000000" stroked="false">
                <v:path arrowok="t"/>
                <v:fill type="solid"/>
              </v:shape>
            </v:group>
            <v:group style="position:absolute;left:5895;top:4606;width:10;height:20" coordorigin="5895,4606" coordsize="10,20">
              <v:shape style="position:absolute;left:5895;top:4606;width:10;height:20" coordorigin="5895,4606" coordsize="10,20" path="m5895,4626l5905,4626,5905,4606,5895,4606,5895,4626xe" filled="true" fillcolor="#000000" stroked="false">
                <v:path arrowok="t"/>
                <v:fill type="solid"/>
              </v:shape>
            </v:group>
            <v:group style="position:absolute;left:5895;top:4633;width:10;height:2" coordorigin="5895,4633" coordsize="10,2">
              <v:shape style="position:absolute;left:5895;top:4633;width:10;height:2" coordorigin="5895,4633" coordsize="10,0" path="m5895,4633l5905,4633e" filled="false" stroked="true" strokeweight=".72pt" strokecolor="#000000">
                <v:path arrowok="t"/>
              </v:shape>
            </v:group>
            <v:group style="position:absolute;left:6887;top:4242;width:10;height:20" coordorigin="6887,4242" coordsize="10,20">
              <v:shape style="position:absolute;left:6887;top:4242;width:10;height:20" coordorigin="6887,4242" coordsize="10,20" path="m6887,4261l6897,4261,6897,4242,6887,4242,6887,4261xe" filled="true" fillcolor="#000000" stroked="false">
                <v:path arrowok="t"/>
                <v:fill type="solid"/>
              </v:shape>
            </v:group>
            <v:group style="position:absolute;left:6887;top:4261;width:10;height:20" coordorigin="6887,4261" coordsize="10,20">
              <v:shape style="position:absolute;left:6887;top:4261;width:10;height:20" coordorigin="6887,4261" coordsize="10,20" path="m6887,4280l6897,4280,6897,4261,6887,4261,6887,4280xe" filled="true" fillcolor="#000000" stroked="false">
                <v:path arrowok="t"/>
                <v:fill type="solid"/>
              </v:shape>
            </v:group>
            <v:group style="position:absolute;left:6887;top:4280;width:10;height:20" coordorigin="6887,4280" coordsize="10,20">
              <v:shape style="position:absolute;left:6887;top:4280;width:10;height:20" coordorigin="6887,4280" coordsize="10,20" path="m6887,4299l6897,4299,6897,4280,6887,4280,6887,4299xe" filled="true" fillcolor="#000000" stroked="false">
                <v:path arrowok="t"/>
                <v:fill type="solid"/>
              </v:shape>
            </v:group>
            <v:group style="position:absolute;left:6887;top:4299;width:10;height:20" coordorigin="6887,4299" coordsize="10,20">
              <v:shape style="position:absolute;left:6887;top:4299;width:10;height:20" coordorigin="6887,4299" coordsize="10,20" path="m6887,4318l6897,4318,6897,4299,6887,4299,6887,4318xe" filled="true" fillcolor="#000000" stroked="false">
                <v:path arrowok="t"/>
                <v:fill type="solid"/>
              </v:shape>
            </v:group>
            <v:group style="position:absolute;left:6887;top:4318;width:10;height:20" coordorigin="6887,4318" coordsize="10,20">
              <v:shape style="position:absolute;left:6887;top:4318;width:10;height:20" coordorigin="6887,4318" coordsize="10,20" path="m6887,4338l6897,4338,6897,4318,6887,4318,6887,4338xe" filled="true" fillcolor="#000000" stroked="false">
                <v:path arrowok="t"/>
                <v:fill type="solid"/>
              </v:shape>
            </v:group>
            <v:group style="position:absolute;left:6887;top:4338;width:10;height:20" coordorigin="6887,4338" coordsize="10,20">
              <v:shape style="position:absolute;left:6887;top:4338;width:10;height:20" coordorigin="6887,4338" coordsize="10,20" path="m6887,4357l6897,4357,6897,4338,6887,4338,6887,4357xe" filled="true" fillcolor="#000000" stroked="false">
                <v:path arrowok="t"/>
                <v:fill type="solid"/>
              </v:shape>
            </v:group>
            <v:group style="position:absolute;left:6887;top:4357;width:10;height:20" coordorigin="6887,4357" coordsize="10,20">
              <v:shape style="position:absolute;left:6887;top:4357;width:10;height:20" coordorigin="6887,4357" coordsize="10,20" path="m6887,4376l6897,4376,6897,4357,6887,4357,6887,4376xe" filled="true" fillcolor="#000000" stroked="false">
                <v:path arrowok="t"/>
                <v:fill type="solid"/>
              </v:shape>
            </v:group>
            <v:group style="position:absolute;left:6887;top:4376;width:10;height:20" coordorigin="6887,4376" coordsize="10,20">
              <v:shape style="position:absolute;left:6887;top:4376;width:10;height:20" coordorigin="6887,4376" coordsize="10,20" path="m6887,4395l6897,4395,6897,4376,6887,4376,6887,4395xe" filled="true" fillcolor="#000000" stroked="false">
                <v:path arrowok="t"/>
                <v:fill type="solid"/>
              </v:shape>
            </v:group>
            <v:group style="position:absolute;left:6887;top:4395;width:10;height:20" coordorigin="6887,4395" coordsize="10,20">
              <v:shape style="position:absolute;left:6887;top:4395;width:10;height:20" coordorigin="6887,4395" coordsize="10,20" path="m6887,4414l6897,4414,6897,4395,6887,4395,6887,4414xe" filled="true" fillcolor="#000000" stroked="false">
                <v:path arrowok="t"/>
                <v:fill type="solid"/>
              </v:shape>
            </v:group>
            <v:group style="position:absolute;left:6887;top:4414;width:10;height:20" coordorigin="6887,4414" coordsize="10,20">
              <v:shape style="position:absolute;left:6887;top:4414;width:10;height:20" coordorigin="6887,4414" coordsize="10,20" path="m6887,4434l6897,4434,6897,4414,6887,4414,6887,4434xe" filled="true" fillcolor="#000000" stroked="false">
                <v:path arrowok="t"/>
                <v:fill type="solid"/>
              </v:shape>
            </v:group>
            <v:group style="position:absolute;left:6887;top:4434;width:10;height:20" coordorigin="6887,4434" coordsize="10,20">
              <v:shape style="position:absolute;left:6887;top:4434;width:10;height:20" coordorigin="6887,4434" coordsize="10,20" path="m6887,4453l6897,4453,6897,4434,6887,4434,6887,4453xe" filled="true" fillcolor="#000000" stroked="false">
                <v:path arrowok="t"/>
                <v:fill type="solid"/>
              </v:shape>
            </v:group>
            <v:group style="position:absolute;left:6887;top:4453;width:10;height:20" coordorigin="6887,4453" coordsize="10,20">
              <v:shape style="position:absolute;left:6887;top:4453;width:10;height:20" coordorigin="6887,4453" coordsize="10,20" path="m6887,4472l6897,4472,6897,4453,6887,4453,6887,4472xe" filled="true" fillcolor="#000000" stroked="false">
                <v:path arrowok="t"/>
                <v:fill type="solid"/>
              </v:shape>
            </v:group>
            <v:group style="position:absolute;left:6887;top:4472;width:10;height:20" coordorigin="6887,4472" coordsize="10,20">
              <v:shape style="position:absolute;left:6887;top:4472;width:10;height:20" coordorigin="6887,4472" coordsize="10,20" path="m6887,4491l6897,4491,6897,4472,6887,4472,6887,4491xe" filled="true" fillcolor="#000000" stroked="false">
                <v:path arrowok="t"/>
                <v:fill type="solid"/>
              </v:shape>
            </v:group>
            <v:group style="position:absolute;left:6887;top:4491;width:10;height:20" coordorigin="6887,4491" coordsize="10,20">
              <v:shape style="position:absolute;left:6887;top:4491;width:10;height:20" coordorigin="6887,4491" coordsize="10,20" path="m6887,4510l6897,4510,6897,4491,6887,4491,6887,4510xe" filled="true" fillcolor="#000000" stroked="false">
                <v:path arrowok="t"/>
                <v:fill type="solid"/>
              </v:shape>
            </v:group>
            <v:group style="position:absolute;left:6887;top:4510;width:10;height:20" coordorigin="6887,4510" coordsize="10,20">
              <v:shape style="position:absolute;left:6887;top:4510;width:10;height:20" coordorigin="6887,4510" coordsize="10,20" path="m6887,4530l6897,4530,6897,4510,6887,4510,6887,4530xe" filled="true" fillcolor="#000000" stroked="false">
                <v:path arrowok="t"/>
                <v:fill type="solid"/>
              </v:shape>
            </v:group>
            <v:group style="position:absolute;left:6887;top:4530;width:10;height:20" coordorigin="6887,4530" coordsize="10,20">
              <v:shape style="position:absolute;left:6887;top:4530;width:10;height:20" coordorigin="6887,4530" coordsize="10,20" path="m6887,4549l6897,4549,6897,4530,6887,4530,6887,4549xe" filled="true" fillcolor="#000000" stroked="false">
                <v:path arrowok="t"/>
                <v:fill type="solid"/>
              </v:shape>
            </v:group>
            <v:group style="position:absolute;left:6887;top:4549;width:10;height:20" coordorigin="6887,4549" coordsize="10,20">
              <v:shape style="position:absolute;left:6887;top:4549;width:10;height:20" coordorigin="6887,4549" coordsize="10,20" path="m6887,4568l6897,4568,6897,4549,6887,4549,6887,4568xe" filled="true" fillcolor="#000000" stroked="false">
                <v:path arrowok="t"/>
                <v:fill type="solid"/>
              </v:shape>
            </v:group>
            <v:group style="position:absolute;left:6887;top:4568;width:10;height:20" coordorigin="6887,4568" coordsize="10,20">
              <v:shape style="position:absolute;left:6887;top:4568;width:10;height:20" coordorigin="6887,4568" coordsize="10,20" path="m6887,4587l6897,4587,6897,4568,6887,4568,6887,4587xe" filled="true" fillcolor="#000000" stroked="false">
                <v:path arrowok="t"/>
                <v:fill type="solid"/>
              </v:shape>
            </v:group>
            <v:group style="position:absolute;left:6887;top:4587;width:10;height:20" coordorigin="6887,4587" coordsize="10,20">
              <v:shape style="position:absolute;left:6887;top:4587;width:10;height:20" coordorigin="6887,4587" coordsize="10,20" path="m6887,4606l6897,4606,6897,4587,6887,4587,6887,4606xe" filled="true" fillcolor="#000000" stroked="false">
                <v:path arrowok="t"/>
                <v:fill type="solid"/>
              </v:shape>
            </v:group>
            <v:group style="position:absolute;left:6887;top:4606;width:10;height:20" coordorigin="6887,4606" coordsize="10,20">
              <v:shape style="position:absolute;left:6887;top:4606;width:10;height:20" coordorigin="6887,4606" coordsize="10,20" path="m6887,4626l6897,4626,6897,4606,6887,4606,6887,4626xe" filled="true" fillcolor="#000000" stroked="false">
                <v:path arrowok="t"/>
                <v:fill type="solid"/>
              </v:shape>
            </v:group>
            <v:group style="position:absolute;left:6887;top:4633;width:10;height:2" coordorigin="6887,4633" coordsize="10,2">
              <v:shape style="position:absolute;left:6887;top:4633;width:10;height:2" coordorigin="6887,4633" coordsize="10,0" path="m6887,4633l6897,4633e" filled="false" stroked="true" strokeweight=".72pt" strokecolor="#000000">
                <v:path arrowok="t"/>
              </v:shape>
            </v:group>
            <v:group style="position:absolute;left:8034;top:4242;width:10;height:20" coordorigin="8034,4242" coordsize="10,20">
              <v:shape style="position:absolute;left:8034;top:4242;width:10;height:20" coordorigin="8034,4242" coordsize="10,20" path="m8034,4261l8044,4261,8044,4242,8034,4242,8034,4261xe" filled="true" fillcolor="#000000" stroked="false">
                <v:path arrowok="t"/>
                <v:fill type="solid"/>
              </v:shape>
            </v:group>
            <v:group style="position:absolute;left:8034;top:4261;width:10;height:20" coordorigin="8034,4261" coordsize="10,20">
              <v:shape style="position:absolute;left:8034;top:4261;width:10;height:20" coordorigin="8034,4261" coordsize="10,20" path="m8034,4280l8044,4280,8044,4261,8034,4261,8034,4280xe" filled="true" fillcolor="#000000" stroked="false">
                <v:path arrowok="t"/>
                <v:fill type="solid"/>
              </v:shape>
            </v:group>
            <v:group style="position:absolute;left:8034;top:4280;width:10;height:20" coordorigin="8034,4280" coordsize="10,20">
              <v:shape style="position:absolute;left:8034;top:4280;width:10;height:20" coordorigin="8034,4280" coordsize="10,20" path="m8034,4299l8044,4299,8044,4280,8034,4280,8034,4299xe" filled="true" fillcolor="#000000" stroked="false">
                <v:path arrowok="t"/>
                <v:fill type="solid"/>
              </v:shape>
            </v:group>
            <v:group style="position:absolute;left:8034;top:4299;width:10;height:20" coordorigin="8034,4299" coordsize="10,20">
              <v:shape style="position:absolute;left:8034;top:4299;width:10;height:20" coordorigin="8034,4299" coordsize="10,20" path="m8034,4318l8044,4318,8044,4299,8034,4299,8034,4318xe" filled="true" fillcolor="#000000" stroked="false">
                <v:path arrowok="t"/>
                <v:fill type="solid"/>
              </v:shape>
            </v:group>
            <v:group style="position:absolute;left:8034;top:4318;width:10;height:20" coordorigin="8034,4318" coordsize="10,20">
              <v:shape style="position:absolute;left:8034;top:4318;width:10;height:20" coordorigin="8034,4318" coordsize="10,20" path="m8034,4338l8044,4338,8044,4318,8034,4318,8034,4338xe" filled="true" fillcolor="#000000" stroked="false">
                <v:path arrowok="t"/>
                <v:fill type="solid"/>
              </v:shape>
            </v:group>
            <v:group style="position:absolute;left:8034;top:4338;width:10;height:20" coordorigin="8034,4338" coordsize="10,20">
              <v:shape style="position:absolute;left:8034;top:4338;width:10;height:20" coordorigin="8034,4338" coordsize="10,20" path="m8034,4357l8044,4357,8044,4338,8034,4338,8034,4357xe" filled="true" fillcolor="#000000" stroked="false">
                <v:path arrowok="t"/>
                <v:fill type="solid"/>
              </v:shape>
            </v:group>
            <v:group style="position:absolute;left:8034;top:4357;width:10;height:20" coordorigin="8034,4357" coordsize="10,20">
              <v:shape style="position:absolute;left:8034;top:4357;width:10;height:20" coordorigin="8034,4357" coordsize="10,20" path="m8034,4376l8044,4376,8044,4357,8034,4357,8034,4376xe" filled="true" fillcolor="#000000" stroked="false">
                <v:path arrowok="t"/>
                <v:fill type="solid"/>
              </v:shape>
            </v:group>
            <v:group style="position:absolute;left:8034;top:4376;width:10;height:20" coordorigin="8034,4376" coordsize="10,20">
              <v:shape style="position:absolute;left:8034;top:4376;width:10;height:20" coordorigin="8034,4376" coordsize="10,20" path="m8034,4395l8044,4395,8044,4376,8034,4376,8034,4395xe" filled="true" fillcolor="#000000" stroked="false">
                <v:path arrowok="t"/>
                <v:fill type="solid"/>
              </v:shape>
            </v:group>
            <v:group style="position:absolute;left:8034;top:4395;width:10;height:20" coordorigin="8034,4395" coordsize="10,20">
              <v:shape style="position:absolute;left:8034;top:4395;width:10;height:20" coordorigin="8034,4395" coordsize="10,20" path="m8034,4414l8044,4414,8044,4395,8034,4395,8034,4414xe" filled="true" fillcolor="#000000" stroked="false">
                <v:path arrowok="t"/>
                <v:fill type="solid"/>
              </v:shape>
            </v:group>
            <v:group style="position:absolute;left:8034;top:4414;width:10;height:20" coordorigin="8034,4414" coordsize="10,20">
              <v:shape style="position:absolute;left:8034;top:4414;width:10;height:20" coordorigin="8034,4414" coordsize="10,20" path="m8034,4434l8044,4434,8044,4414,8034,4414,8034,4434xe" filled="true" fillcolor="#000000" stroked="false">
                <v:path arrowok="t"/>
                <v:fill type="solid"/>
              </v:shape>
            </v:group>
            <v:group style="position:absolute;left:8034;top:4434;width:10;height:20" coordorigin="8034,4434" coordsize="10,20">
              <v:shape style="position:absolute;left:8034;top:4434;width:10;height:20" coordorigin="8034,4434" coordsize="10,20" path="m8034,4453l8044,4453,8044,4434,8034,4434,8034,4453xe" filled="true" fillcolor="#000000" stroked="false">
                <v:path arrowok="t"/>
                <v:fill type="solid"/>
              </v:shape>
            </v:group>
            <v:group style="position:absolute;left:8034;top:4453;width:10;height:20" coordorigin="8034,4453" coordsize="10,20">
              <v:shape style="position:absolute;left:8034;top:4453;width:10;height:20" coordorigin="8034,4453" coordsize="10,20" path="m8034,4472l8044,4472,8044,4453,8034,4453,8034,4472xe" filled="true" fillcolor="#000000" stroked="false">
                <v:path arrowok="t"/>
                <v:fill type="solid"/>
              </v:shape>
            </v:group>
            <v:group style="position:absolute;left:8034;top:4472;width:10;height:20" coordorigin="8034,4472" coordsize="10,20">
              <v:shape style="position:absolute;left:8034;top:4472;width:10;height:20" coordorigin="8034,4472" coordsize="10,20" path="m8034,4491l8044,4491,8044,4472,8034,4472,8034,4491xe" filled="true" fillcolor="#000000" stroked="false">
                <v:path arrowok="t"/>
                <v:fill type="solid"/>
              </v:shape>
            </v:group>
            <v:group style="position:absolute;left:8034;top:4491;width:10;height:20" coordorigin="8034,4491" coordsize="10,20">
              <v:shape style="position:absolute;left:8034;top:4491;width:10;height:20" coordorigin="8034,4491" coordsize="10,20" path="m8034,4510l8044,4510,8044,4491,8034,4491,8034,4510xe" filled="true" fillcolor="#000000" stroked="false">
                <v:path arrowok="t"/>
                <v:fill type="solid"/>
              </v:shape>
            </v:group>
            <v:group style="position:absolute;left:8034;top:4510;width:10;height:20" coordorigin="8034,4510" coordsize="10,20">
              <v:shape style="position:absolute;left:8034;top:4510;width:10;height:20" coordorigin="8034,4510" coordsize="10,20" path="m8034,4530l8044,4530,8044,4510,8034,4510,8034,4530xe" filled="true" fillcolor="#000000" stroked="false">
                <v:path arrowok="t"/>
                <v:fill type="solid"/>
              </v:shape>
            </v:group>
            <v:group style="position:absolute;left:8034;top:4530;width:10;height:20" coordorigin="8034,4530" coordsize="10,20">
              <v:shape style="position:absolute;left:8034;top:4530;width:10;height:20" coordorigin="8034,4530" coordsize="10,20" path="m8034,4549l8044,4549,8044,4530,8034,4530,8034,4549xe" filled="true" fillcolor="#000000" stroked="false">
                <v:path arrowok="t"/>
                <v:fill type="solid"/>
              </v:shape>
            </v:group>
            <v:group style="position:absolute;left:8034;top:4549;width:10;height:20" coordorigin="8034,4549" coordsize="10,20">
              <v:shape style="position:absolute;left:8034;top:4549;width:10;height:20" coordorigin="8034,4549" coordsize="10,20" path="m8034,4568l8044,4568,8044,4549,8034,4549,8034,4568xe" filled="true" fillcolor="#000000" stroked="false">
                <v:path arrowok="t"/>
                <v:fill type="solid"/>
              </v:shape>
            </v:group>
            <v:group style="position:absolute;left:8034;top:4568;width:10;height:20" coordorigin="8034,4568" coordsize="10,20">
              <v:shape style="position:absolute;left:8034;top:4568;width:10;height:20" coordorigin="8034,4568" coordsize="10,20" path="m8034,4587l8044,4587,8044,4568,8034,4568,8034,4587xe" filled="true" fillcolor="#000000" stroked="false">
                <v:path arrowok="t"/>
                <v:fill type="solid"/>
              </v:shape>
            </v:group>
            <v:group style="position:absolute;left:8034;top:4587;width:10;height:20" coordorigin="8034,4587" coordsize="10,20">
              <v:shape style="position:absolute;left:8034;top:4587;width:10;height:20" coordorigin="8034,4587" coordsize="10,20" path="m8034,4606l8044,4606,8044,4587,8034,4587,8034,4606xe" filled="true" fillcolor="#000000" stroked="false">
                <v:path arrowok="t"/>
                <v:fill type="solid"/>
              </v:shape>
            </v:group>
            <v:group style="position:absolute;left:8034;top:4606;width:10;height:20" coordorigin="8034,4606" coordsize="10,20">
              <v:shape style="position:absolute;left:8034;top:4606;width:10;height:20" coordorigin="8034,4606" coordsize="10,20" path="m8034,4626l8044,4626,8044,4606,8034,4606,8034,4626xe" filled="true" fillcolor="#000000" stroked="false">
                <v:path arrowok="t"/>
                <v:fill type="solid"/>
              </v:shape>
            </v:group>
            <v:group style="position:absolute;left:8034;top:4633;width:10;height:2" coordorigin="8034,4633" coordsize="10,2">
              <v:shape style="position:absolute;left:8034;top:4633;width:10;height:2" coordorigin="8034,4633" coordsize="10,0" path="m8034,4633l8044,4633e" filled="false" stroked="true" strokeweight=".72pt" strokecolor="#000000">
                <v:path arrowok="t"/>
              </v:shape>
            </v:group>
            <v:group style="position:absolute;left:9028;top:4242;width:10;height:20" coordorigin="9028,4242" coordsize="10,20">
              <v:shape style="position:absolute;left:9028;top:4242;width:10;height:20" coordorigin="9028,4242" coordsize="10,20" path="m9028,4261l9038,4261,9038,4242,9028,4242,9028,4261xe" filled="true" fillcolor="#000000" stroked="false">
                <v:path arrowok="t"/>
                <v:fill type="solid"/>
              </v:shape>
            </v:group>
            <v:group style="position:absolute;left:9028;top:4261;width:10;height:20" coordorigin="9028,4261" coordsize="10,20">
              <v:shape style="position:absolute;left:9028;top:4261;width:10;height:20" coordorigin="9028,4261" coordsize="10,20" path="m9028,4280l9038,4280,9038,4261,9028,4261,9028,4280xe" filled="true" fillcolor="#000000" stroked="false">
                <v:path arrowok="t"/>
                <v:fill type="solid"/>
              </v:shape>
            </v:group>
            <v:group style="position:absolute;left:9028;top:4280;width:10;height:20" coordorigin="9028,4280" coordsize="10,20">
              <v:shape style="position:absolute;left:9028;top:4280;width:10;height:20" coordorigin="9028,4280" coordsize="10,20" path="m9028,4299l9038,4299,9038,4280,9028,4280,9028,4299xe" filled="true" fillcolor="#000000" stroked="false">
                <v:path arrowok="t"/>
                <v:fill type="solid"/>
              </v:shape>
            </v:group>
            <v:group style="position:absolute;left:9028;top:4299;width:10;height:20" coordorigin="9028,4299" coordsize="10,20">
              <v:shape style="position:absolute;left:9028;top:4299;width:10;height:20" coordorigin="9028,4299" coordsize="10,20" path="m9028,4318l9038,4318,9038,4299,9028,4299,9028,4318xe" filled="true" fillcolor="#000000" stroked="false">
                <v:path arrowok="t"/>
                <v:fill type="solid"/>
              </v:shape>
            </v:group>
            <v:group style="position:absolute;left:9028;top:4318;width:10;height:20" coordorigin="9028,4318" coordsize="10,20">
              <v:shape style="position:absolute;left:9028;top:4318;width:10;height:20" coordorigin="9028,4318" coordsize="10,20" path="m9028,4338l9038,4338,9038,4318,9028,4318,9028,4338xe" filled="true" fillcolor="#000000" stroked="false">
                <v:path arrowok="t"/>
                <v:fill type="solid"/>
              </v:shape>
            </v:group>
            <v:group style="position:absolute;left:9028;top:4338;width:10;height:20" coordorigin="9028,4338" coordsize="10,20">
              <v:shape style="position:absolute;left:9028;top:4338;width:10;height:20" coordorigin="9028,4338" coordsize="10,20" path="m9028,4357l9038,4357,9038,4338,9028,4338,9028,4357xe" filled="true" fillcolor="#000000" stroked="false">
                <v:path arrowok="t"/>
                <v:fill type="solid"/>
              </v:shape>
            </v:group>
            <v:group style="position:absolute;left:9028;top:4357;width:10;height:20" coordorigin="9028,4357" coordsize="10,20">
              <v:shape style="position:absolute;left:9028;top:4357;width:10;height:20" coordorigin="9028,4357" coordsize="10,20" path="m9028,4376l9038,4376,9038,4357,9028,4357,9028,4376xe" filled="true" fillcolor="#000000" stroked="false">
                <v:path arrowok="t"/>
                <v:fill type="solid"/>
              </v:shape>
            </v:group>
            <v:group style="position:absolute;left:9028;top:4376;width:10;height:20" coordorigin="9028,4376" coordsize="10,20">
              <v:shape style="position:absolute;left:9028;top:4376;width:10;height:20" coordorigin="9028,4376" coordsize="10,20" path="m9028,4395l9038,4395,9038,4376,9028,4376,9028,4395xe" filled="true" fillcolor="#000000" stroked="false">
                <v:path arrowok="t"/>
                <v:fill type="solid"/>
              </v:shape>
            </v:group>
            <v:group style="position:absolute;left:9028;top:4395;width:10;height:20" coordorigin="9028,4395" coordsize="10,20">
              <v:shape style="position:absolute;left:9028;top:4395;width:10;height:20" coordorigin="9028,4395" coordsize="10,20" path="m9028,4414l9038,4414,9038,4395,9028,4395,9028,4414xe" filled="true" fillcolor="#000000" stroked="false">
                <v:path arrowok="t"/>
                <v:fill type="solid"/>
              </v:shape>
            </v:group>
            <v:group style="position:absolute;left:9028;top:4414;width:10;height:20" coordorigin="9028,4414" coordsize="10,20">
              <v:shape style="position:absolute;left:9028;top:4414;width:10;height:20" coordorigin="9028,4414" coordsize="10,20" path="m9028,4434l9038,4434,9038,4414,9028,4414,9028,4434xe" filled="true" fillcolor="#000000" stroked="false">
                <v:path arrowok="t"/>
                <v:fill type="solid"/>
              </v:shape>
            </v:group>
            <v:group style="position:absolute;left:9028;top:4434;width:10;height:20" coordorigin="9028,4434" coordsize="10,20">
              <v:shape style="position:absolute;left:9028;top:4434;width:10;height:20" coordorigin="9028,4434" coordsize="10,20" path="m9028,4453l9038,4453,9038,4434,9028,4434,9028,4453xe" filled="true" fillcolor="#000000" stroked="false">
                <v:path arrowok="t"/>
                <v:fill type="solid"/>
              </v:shape>
            </v:group>
            <v:group style="position:absolute;left:9028;top:4453;width:10;height:20" coordorigin="9028,4453" coordsize="10,20">
              <v:shape style="position:absolute;left:9028;top:4453;width:10;height:20" coordorigin="9028,4453" coordsize="10,20" path="m9028,4472l9038,4472,9038,4453,9028,4453,9028,4472xe" filled="true" fillcolor="#000000" stroked="false">
                <v:path arrowok="t"/>
                <v:fill type="solid"/>
              </v:shape>
            </v:group>
            <v:group style="position:absolute;left:9028;top:4472;width:10;height:20" coordorigin="9028,4472" coordsize="10,20">
              <v:shape style="position:absolute;left:9028;top:4472;width:10;height:20" coordorigin="9028,4472" coordsize="10,20" path="m9028,4491l9038,4491,9038,4472,9028,4472,9028,4491xe" filled="true" fillcolor="#000000" stroked="false">
                <v:path arrowok="t"/>
                <v:fill type="solid"/>
              </v:shape>
            </v:group>
            <v:group style="position:absolute;left:9028;top:4491;width:10;height:20" coordorigin="9028,4491" coordsize="10,20">
              <v:shape style="position:absolute;left:9028;top:4491;width:10;height:20" coordorigin="9028,4491" coordsize="10,20" path="m9028,4510l9038,4510,9038,4491,9028,4491,9028,4510xe" filled="true" fillcolor="#000000" stroked="false">
                <v:path arrowok="t"/>
                <v:fill type="solid"/>
              </v:shape>
            </v:group>
            <v:group style="position:absolute;left:9028;top:4510;width:10;height:20" coordorigin="9028,4510" coordsize="10,20">
              <v:shape style="position:absolute;left:9028;top:4510;width:10;height:20" coordorigin="9028,4510" coordsize="10,20" path="m9028,4530l9038,4530,9038,4510,9028,4510,9028,4530xe" filled="true" fillcolor="#000000" stroked="false">
                <v:path arrowok="t"/>
                <v:fill type="solid"/>
              </v:shape>
            </v:group>
            <v:group style="position:absolute;left:9028;top:4530;width:10;height:20" coordorigin="9028,4530" coordsize="10,20">
              <v:shape style="position:absolute;left:9028;top:4530;width:10;height:20" coordorigin="9028,4530" coordsize="10,20" path="m9028,4549l9038,4549,9038,4530,9028,4530,9028,4549xe" filled="true" fillcolor="#000000" stroked="false">
                <v:path arrowok="t"/>
                <v:fill type="solid"/>
              </v:shape>
            </v:group>
            <v:group style="position:absolute;left:9028;top:4549;width:10;height:20" coordorigin="9028,4549" coordsize="10,20">
              <v:shape style="position:absolute;left:9028;top:4549;width:10;height:20" coordorigin="9028,4549" coordsize="10,20" path="m9028,4568l9038,4568,9038,4549,9028,4549,9028,4568xe" filled="true" fillcolor="#000000" stroked="false">
                <v:path arrowok="t"/>
                <v:fill type="solid"/>
              </v:shape>
            </v:group>
            <v:group style="position:absolute;left:9028;top:4568;width:10;height:20" coordorigin="9028,4568" coordsize="10,20">
              <v:shape style="position:absolute;left:9028;top:4568;width:10;height:20" coordorigin="9028,4568" coordsize="10,20" path="m9028,4587l9038,4587,9038,4568,9028,4568,9028,4587xe" filled="true" fillcolor="#000000" stroked="false">
                <v:path arrowok="t"/>
                <v:fill type="solid"/>
              </v:shape>
            </v:group>
            <v:group style="position:absolute;left:9028;top:4587;width:10;height:20" coordorigin="9028,4587" coordsize="10,20">
              <v:shape style="position:absolute;left:9028;top:4587;width:10;height:20" coordorigin="9028,4587" coordsize="10,20" path="m9028,4606l9038,4606,9038,4587,9028,4587,9028,4606xe" filled="true" fillcolor="#000000" stroked="false">
                <v:path arrowok="t"/>
                <v:fill type="solid"/>
              </v:shape>
            </v:group>
            <v:group style="position:absolute;left:9028;top:4606;width:10;height:20" coordorigin="9028,4606" coordsize="10,20">
              <v:shape style="position:absolute;left:9028;top:4606;width:10;height:20" coordorigin="9028,4606" coordsize="10,20" path="m9028,4626l9038,4626,9038,4606,9028,4606,9028,4626xe" filled="true" fillcolor="#000000" stroked="false">
                <v:path arrowok="t"/>
                <v:fill type="solid"/>
              </v:shape>
            </v:group>
            <v:group style="position:absolute;left:9028;top:4633;width:10;height:2" coordorigin="9028,4633" coordsize="10,2">
              <v:shape style="position:absolute;left:9028;top:4633;width:10;height:2" coordorigin="9028,4633" coordsize="10,0" path="m9028,4633l9038,4633e" filled="false" stroked="true" strokeweight=".72pt" strokecolor="#000000">
                <v:path arrowok="t"/>
              </v:shape>
            </v:group>
            <v:group style="position:absolute;left:10161;top:4242;width:10;height:20" coordorigin="10161,4242" coordsize="10,20">
              <v:shape style="position:absolute;left:10161;top:4242;width:10;height:20" coordorigin="10161,4242" coordsize="10,20" path="m10161,4261l10171,4261,10171,4242,10161,4242,10161,4261xe" filled="true" fillcolor="#000000" stroked="false">
                <v:path arrowok="t"/>
                <v:fill type="solid"/>
              </v:shape>
            </v:group>
            <v:group style="position:absolute;left:10161;top:4261;width:10;height:20" coordorigin="10161,4261" coordsize="10,20">
              <v:shape style="position:absolute;left:10161;top:4261;width:10;height:20" coordorigin="10161,4261" coordsize="10,20" path="m10161,4280l10171,4280,10171,4261,10161,4261,10161,4280xe" filled="true" fillcolor="#000000" stroked="false">
                <v:path arrowok="t"/>
                <v:fill type="solid"/>
              </v:shape>
            </v:group>
            <v:group style="position:absolute;left:10161;top:4280;width:10;height:20" coordorigin="10161,4280" coordsize="10,20">
              <v:shape style="position:absolute;left:10161;top:4280;width:10;height:20" coordorigin="10161,4280" coordsize="10,20" path="m10161,4299l10171,4299,10171,4280,10161,4280,10161,4299xe" filled="true" fillcolor="#000000" stroked="false">
                <v:path arrowok="t"/>
                <v:fill type="solid"/>
              </v:shape>
            </v:group>
            <v:group style="position:absolute;left:10161;top:4299;width:10;height:20" coordorigin="10161,4299" coordsize="10,20">
              <v:shape style="position:absolute;left:10161;top:4299;width:10;height:20" coordorigin="10161,4299" coordsize="10,20" path="m10161,4318l10171,4318,10171,4299,10161,4299,10161,4318xe" filled="true" fillcolor="#000000" stroked="false">
                <v:path arrowok="t"/>
                <v:fill type="solid"/>
              </v:shape>
            </v:group>
            <v:group style="position:absolute;left:10161;top:4318;width:10;height:20" coordorigin="10161,4318" coordsize="10,20">
              <v:shape style="position:absolute;left:10161;top:4318;width:10;height:20" coordorigin="10161,4318" coordsize="10,20" path="m10161,4338l10171,4338,10171,4318,10161,4318,10161,4338xe" filled="true" fillcolor="#000000" stroked="false">
                <v:path arrowok="t"/>
                <v:fill type="solid"/>
              </v:shape>
            </v:group>
            <v:group style="position:absolute;left:10161;top:4338;width:10;height:20" coordorigin="10161,4338" coordsize="10,20">
              <v:shape style="position:absolute;left:10161;top:4338;width:10;height:20" coordorigin="10161,4338" coordsize="10,20" path="m10161,4357l10171,4357,10171,4338,10161,4338,10161,4357xe" filled="true" fillcolor="#000000" stroked="false">
                <v:path arrowok="t"/>
                <v:fill type="solid"/>
              </v:shape>
            </v:group>
            <v:group style="position:absolute;left:10161;top:4357;width:10;height:20" coordorigin="10161,4357" coordsize="10,20">
              <v:shape style="position:absolute;left:10161;top:4357;width:10;height:20" coordorigin="10161,4357" coordsize="10,20" path="m10161,4376l10171,4376,10171,4357,10161,4357,10161,4376xe" filled="true" fillcolor="#000000" stroked="false">
                <v:path arrowok="t"/>
                <v:fill type="solid"/>
              </v:shape>
            </v:group>
            <v:group style="position:absolute;left:10161;top:4376;width:10;height:20" coordorigin="10161,4376" coordsize="10,20">
              <v:shape style="position:absolute;left:10161;top:4376;width:10;height:20" coordorigin="10161,4376" coordsize="10,20" path="m10161,4395l10171,4395,10171,4376,10161,4376,10161,4395xe" filled="true" fillcolor="#000000" stroked="false">
                <v:path arrowok="t"/>
                <v:fill type="solid"/>
              </v:shape>
            </v:group>
            <v:group style="position:absolute;left:10161;top:4395;width:10;height:20" coordorigin="10161,4395" coordsize="10,20">
              <v:shape style="position:absolute;left:10161;top:4395;width:10;height:20" coordorigin="10161,4395" coordsize="10,20" path="m10161,4414l10171,4414,10171,4395,10161,4395,10161,4414xe" filled="true" fillcolor="#000000" stroked="false">
                <v:path arrowok="t"/>
                <v:fill type="solid"/>
              </v:shape>
            </v:group>
            <v:group style="position:absolute;left:10161;top:4414;width:10;height:20" coordorigin="10161,4414" coordsize="10,20">
              <v:shape style="position:absolute;left:10161;top:4414;width:10;height:20" coordorigin="10161,4414" coordsize="10,20" path="m10161,4434l10171,4434,10171,4414,10161,4414,10161,4434xe" filled="true" fillcolor="#000000" stroked="false">
                <v:path arrowok="t"/>
                <v:fill type="solid"/>
              </v:shape>
            </v:group>
            <v:group style="position:absolute;left:10161;top:4434;width:10;height:20" coordorigin="10161,4434" coordsize="10,20">
              <v:shape style="position:absolute;left:10161;top:4434;width:10;height:20" coordorigin="10161,4434" coordsize="10,20" path="m10161,4453l10171,4453,10171,4434,10161,4434,10161,4453xe" filled="true" fillcolor="#000000" stroked="false">
                <v:path arrowok="t"/>
                <v:fill type="solid"/>
              </v:shape>
            </v:group>
            <v:group style="position:absolute;left:10161;top:4453;width:10;height:20" coordorigin="10161,4453" coordsize="10,20">
              <v:shape style="position:absolute;left:10161;top:4453;width:10;height:20" coordorigin="10161,4453" coordsize="10,20" path="m10161,4472l10171,4472,10171,4453,10161,4453,10161,4472xe" filled="true" fillcolor="#000000" stroked="false">
                <v:path arrowok="t"/>
                <v:fill type="solid"/>
              </v:shape>
            </v:group>
            <v:group style="position:absolute;left:10161;top:4472;width:10;height:20" coordorigin="10161,4472" coordsize="10,20">
              <v:shape style="position:absolute;left:10161;top:4472;width:10;height:20" coordorigin="10161,4472" coordsize="10,20" path="m10161,4491l10171,4491,10171,4472,10161,4472,10161,4491xe" filled="true" fillcolor="#000000" stroked="false">
                <v:path arrowok="t"/>
                <v:fill type="solid"/>
              </v:shape>
            </v:group>
            <v:group style="position:absolute;left:10161;top:4491;width:10;height:20" coordorigin="10161,4491" coordsize="10,20">
              <v:shape style="position:absolute;left:10161;top:4491;width:10;height:20" coordorigin="10161,4491" coordsize="10,20" path="m10161,4510l10171,4510,10171,4491,10161,4491,10161,4510xe" filled="true" fillcolor="#000000" stroked="false">
                <v:path arrowok="t"/>
                <v:fill type="solid"/>
              </v:shape>
            </v:group>
            <v:group style="position:absolute;left:10161;top:4510;width:10;height:20" coordorigin="10161,4510" coordsize="10,20">
              <v:shape style="position:absolute;left:10161;top:4510;width:10;height:20" coordorigin="10161,4510" coordsize="10,20" path="m10161,4530l10171,4530,10171,4510,10161,4510,10161,4530xe" filled="true" fillcolor="#000000" stroked="false">
                <v:path arrowok="t"/>
                <v:fill type="solid"/>
              </v:shape>
            </v:group>
            <v:group style="position:absolute;left:10161;top:4530;width:10;height:20" coordorigin="10161,4530" coordsize="10,20">
              <v:shape style="position:absolute;left:10161;top:4530;width:10;height:20" coordorigin="10161,4530" coordsize="10,20" path="m10161,4549l10171,4549,10171,4530,10161,4530,10161,4549xe" filled="true" fillcolor="#000000" stroked="false">
                <v:path arrowok="t"/>
                <v:fill type="solid"/>
              </v:shape>
            </v:group>
            <v:group style="position:absolute;left:10161;top:4549;width:10;height:20" coordorigin="10161,4549" coordsize="10,20">
              <v:shape style="position:absolute;left:10161;top:4549;width:10;height:20" coordorigin="10161,4549" coordsize="10,20" path="m10161,4568l10171,4568,10171,4549,10161,4549,10161,4568xe" filled="true" fillcolor="#000000" stroked="false">
                <v:path arrowok="t"/>
                <v:fill type="solid"/>
              </v:shape>
            </v:group>
            <v:group style="position:absolute;left:10161;top:4568;width:10;height:20" coordorigin="10161,4568" coordsize="10,20">
              <v:shape style="position:absolute;left:10161;top:4568;width:10;height:20" coordorigin="10161,4568" coordsize="10,20" path="m10161,4587l10171,4587,10171,4568,10161,4568,10161,4587xe" filled="true" fillcolor="#000000" stroked="false">
                <v:path arrowok="t"/>
                <v:fill type="solid"/>
              </v:shape>
            </v:group>
            <v:group style="position:absolute;left:10161;top:4587;width:10;height:20" coordorigin="10161,4587" coordsize="10,20">
              <v:shape style="position:absolute;left:10161;top:4587;width:10;height:20" coordorigin="10161,4587" coordsize="10,20" path="m10161,4606l10171,4606,10171,4587,10161,4587,10161,4606xe" filled="true" fillcolor="#000000" stroked="false">
                <v:path arrowok="t"/>
                <v:fill type="solid"/>
              </v:shape>
            </v:group>
            <v:group style="position:absolute;left:10161;top:4606;width:10;height:20" coordorigin="10161,4606" coordsize="10,20">
              <v:shape style="position:absolute;left:10161;top:4606;width:10;height:20" coordorigin="10161,4606" coordsize="10,20" path="m10161,4626l10171,4626,10171,4606,10161,4606,10161,4626xe" filled="true" fillcolor="#000000" stroked="false">
                <v:path arrowok="t"/>
                <v:fill type="solid"/>
              </v:shape>
            </v:group>
            <v:group style="position:absolute;left:10161;top:4633;width:10;height:2" coordorigin="10161,4633" coordsize="10,2">
              <v:shape style="position:absolute;left:10161;top:4633;width:10;height:2" coordorigin="10161,4633" coordsize="10,0" path="m10161,4633l10171,4633e" filled="false" stroked="true" strokeweight=".72pt" strokecolor="#000000">
                <v:path arrowok="t"/>
              </v:shape>
            </v:group>
            <v:group style="position:absolute;left:852;top:4682;width:1652;height:2" coordorigin="852,4682" coordsize="1652,2">
              <v:shape style="position:absolute;left:852;top:4682;width:1652;height:2" coordorigin="852,4682" coordsize="1652,0" path="m852,4682l2504,4682e" filled="false" stroked="true" strokeweight="3.24pt" strokecolor="#dcdcdc">
                <v:path arrowok="t"/>
              </v:shape>
            </v:group>
            <v:group style="position:absolute;left:866;top:4714;width:2;height:269" coordorigin="866,4714" coordsize="2,269">
              <v:shape style="position:absolute;left:866;top:4714;width:2;height:269" coordorigin="866,4714" coordsize="0,269" path="m866,4714l866,4983e" filled="false" stroked="true" strokeweight="1.44pt" strokecolor="#dcdcdc">
                <v:path arrowok="t"/>
              </v:shape>
            </v:group>
            <v:group style="position:absolute;left:2493;top:4714;width:2;height:269" coordorigin="2493,4714" coordsize="2,269">
              <v:shape style="position:absolute;left:2493;top:4714;width:2;height:269" coordorigin="2493,4714" coordsize="0,269" path="m2493,4714l2493,4983e" filled="false" stroked="true" strokeweight="1.08pt" strokecolor="#dcdcdc">
                <v:path arrowok="t"/>
              </v:shape>
            </v:group>
            <v:group style="position:absolute;left:852;top:5014;width:1652;height:2" coordorigin="852,5014" coordsize="1652,2">
              <v:shape style="position:absolute;left:852;top:5014;width:1652;height:2" coordorigin="852,5014" coordsize="1652,0" path="m852,5014l2504,5014e" filled="false" stroked="true" strokeweight="3.12pt" strokecolor="#dcdcdc">
                <v:path arrowok="t"/>
              </v:shape>
            </v:group>
            <v:group style="position:absolute;left:881;top:4714;width:1602;height:269" coordorigin="881,4714" coordsize="1602,269">
              <v:shape style="position:absolute;left:881;top:4714;width:1602;height:269" coordorigin="881,4714" coordsize="1602,269" path="m881,4983l2482,4983,2482,4714,881,4714,881,4983xe" filled="true" fillcolor="#dcdcdc" stroked="false">
                <v:path arrowok="t"/>
                <v:fill type="solid"/>
              </v:shape>
              <v:shape style="position:absolute;left:852;top:4640;width:1654;height:10" type="#_x0000_t75" stroked="false">
                <v:imagedata r:id="rId507" o:title=""/>
              </v:shape>
              <v:shape style="position:absolute;left:2501;top:4640;width:1138;height:10" type="#_x0000_t75" stroked="false">
                <v:imagedata r:id="rId508" o:title=""/>
              </v:shape>
              <v:shape style="position:absolute;left:3634;top:4640;width:857;height:10" type="#_x0000_t75" stroked="false">
                <v:imagedata r:id="rId509" o:title=""/>
              </v:shape>
              <v:shape style="position:absolute;left:4487;top:4640;width:842;height:10" type="#_x0000_t75" stroked="false">
                <v:imagedata r:id="rId510" o:title=""/>
              </v:shape>
              <v:shape style="position:absolute;left:5324;top:4640;width:1563;height:10" type="#_x0000_t75" stroked="false">
                <v:imagedata r:id="rId511" o:title=""/>
              </v:shape>
              <v:shape style="position:absolute;left:6882;top:4640;width:1152;height:10" type="#_x0000_t75" stroked="false">
                <v:imagedata r:id="rId512" o:title=""/>
              </v:shape>
              <v:shape style="position:absolute;left:8029;top:4640;width:2132;height:10" type="#_x0000_t75" stroked="false">
                <v:imagedata r:id="rId513" o:title=""/>
              </v:shape>
              <v:shape style="position:absolute;left:10156;top:4640;width:900;height:10" type="#_x0000_t75" stroked="false">
                <v:imagedata r:id="rId514" o:title=""/>
              </v:shape>
            </v:group>
            <v:group style="position:absolute;left:2506;top:4650;width:10;height:20" coordorigin="2506,4650" coordsize="10,20">
              <v:shape style="position:absolute;left:2506;top:4650;width:10;height:20" coordorigin="2506,4650" coordsize="10,20" path="m2506,4669l2516,4669,2516,4650,2506,4650,2506,4669xe" filled="true" fillcolor="#000000" stroked="false">
                <v:path arrowok="t"/>
                <v:fill type="solid"/>
              </v:shape>
            </v:group>
            <v:group style="position:absolute;left:2506;top:4669;width:10;height:20" coordorigin="2506,4669" coordsize="10,20">
              <v:shape style="position:absolute;left:2506;top:4669;width:10;height:20" coordorigin="2506,4669" coordsize="10,20" path="m2506,4688l2516,4688,2516,4669,2506,4669,2506,4688xe" filled="true" fillcolor="#000000" stroked="false">
                <v:path arrowok="t"/>
                <v:fill type="solid"/>
              </v:shape>
            </v:group>
            <v:group style="position:absolute;left:2506;top:4688;width:10;height:20" coordorigin="2506,4688" coordsize="10,20">
              <v:shape style="position:absolute;left:2506;top:4688;width:10;height:20" coordorigin="2506,4688" coordsize="10,20" path="m2506,4707l2516,4707,2516,4688,2506,4688,2506,4707xe" filled="true" fillcolor="#000000" stroked="false">
                <v:path arrowok="t"/>
                <v:fill type="solid"/>
              </v:shape>
            </v:group>
            <v:group style="position:absolute;left:2506;top:4707;width:10;height:20" coordorigin="2506,4707" coordsize="10,20">
              <v:shape style="position:absolute;left:2506;top:4707;width:10;height:20" coordorigin="2506,4707" coordsize="10,20" path="m2506,4726l2516,4726,2516,4707,2506,4707,2506,4726xe" filled="true" fillcolor="#000000" stroked="false">
                <v:path arrowok="t"/>
                <v:fill type="solid"/>
              </v:shape>
            </v:group>
            <v:group style="position:absolute;left:2506;top:4726;width:10;height:20" coordorigin="2506,4726" coordsize="10,20">
              <v:shape style="position:absolute;left:2506;top:4726;width:10;height:20" coordorigin="2506,4726" coordsize="10,20" path="m2506,4746l2516,4746,2516,4726,2506,4726,2506,4746xe" filled="true" fillcolor="#000000" stroked="false">
                <v:path arrowok="t"/>
                <v:fill type="solid"/>
              </v:shape>
            </v:group>
            <v:group style="position:absolute;left:2506;top:4746;width:10;height:20" coordorigin="2506,4746" coordsize="10,20">
              <v:shape style="position:absolute;left:2506;top:4746;width:10;height:20" coordorigin="2506,4746" coordsize="10,20" path="m2506,4765l2516,4765,2516,4746,2506,4746,2506,4765xe" filled="true" fillcolor="#000000" stroked="false">
                <v:path arrowok="t"/>
                <v:fill type="solid"/>
              </v:shape>
            </v:group>
            <v:group style="position:absolute;left:2506;top:4765;width:10;height:20" coordorigin="2506,4765" coordsize="10,20">
              <v:shape style="position:absolute;left:2506;top:4765;width:10;height:20" coordorigin="2506,4765" coordsize="10,20" path="m2506,4784l2516,4784,2516,4765,2506,4765,2506,4784xe" filled="true" fillcolor="#000000" stroked="false">
                <v:path arrowok="t"/>
                <v:fill type="solid"/>
              </v:shape>
            </v:group>
            <v:group style="position:absolute;left:2506;top:4784;width:10;height:20" coordorigin="2506,4784" coordsize="10,20">
              <v:shape style="position:absolute;left:2506;top:4784;width:10;height:20" coordorigin="2506,4784" coordsize="10,20" path="m2506,4803l2516,4803,2516,4784,2506,4784,2506,4803xe" filled="true" fillcolor="#000000" stroked="false">
                <v:path arrowok="t"/>
                <v:fill type="solid"/>
              </v:shape>
            </v:group>
            <v:group style="position:absolute;left:2506;top:4803;width:10;height:20" coordorigin="2506,4803" coordsize="10,20">
              <v:shape style="position:absolute;left:2506;top:4803;width:10;height:20" coordorigin="2506,4803" coordsize="10,20" path="m2506,4822l2516,4822,2516,4803,2506,4803,2506,4822xe" filled="true" fillcolor="#000000" stroked="false">
                <v:path arrowok="t"/>
                <v:fill type="solid"/>
              </v:shape>
            </v:group>
            <v:group style="position:absolute;left:2506;top:4822;width:10;height:20" coordorigin="2506,4822" coordsize="10,20">
              <v:shape style="position:absolute;left:2506;top:4822;width:10;height:20" coordorigin="2506,4822" coordsize="10,20" path="m2506,4842l2516,4842,2516,4822,2506,4822,2506,4842xe" filled="true" fillcolor="#000000" stroked="false">
                <v:path arrowok="t"/>
                <v:fill type="solid"/>
              </v:shape>
            </v:group>
            <v:group style="position:absolute;left:2506;top:4842;width:10;height:20" coordorigin="2506,4842" coordsize="10,20">
              <v:shape style="position:absolute;left:2506;top:4842;width:10;height:20" coordorigin="2506,4842" coordsize="10,20" path="m2506,4861l2516,4861,2516,4842,2506,4842,2506,4861xe" filled="true" fillcolor="#000000" stroked="false">
                <v:path arrowok="t"/>
                <v:fill type="solid"/>
              </v:shape>
            </v:group>
            <v:group style="position:absolute;left:2506;top:4861;width:10;height:20" coordorigin="2506,4861" coordsize="10,20">
              <v:shape style="position:absolute;left:2506;top:4861;width:10;height:20" coordorigin="2506,4861" coordsize="10,20" path="m2506,4880l2516,4880,2516,4861,2506,4861,2506,4880xe" filled="true" fillcolor="#000000" stroked="false">
                <v:path arrowok="t"/>
                <v:fill type="solid"/>
              </v:shape>
            </v:group>
            <v:group style="position:absolute;left:2506;top:4880;width:10;height:20" coordorigin="2506,4880" coordsize="10,20">
              <v:shape style="position:absolute;left:2506;top:4880;width:10;height:20" coordorigin="2506,4880" coordsize="10,20" path="m2506,4899l2516,4899,2516,4880,2506,4880,2506,4899xe" filled="true" fillcolor="#000000" stroked="false">
                <v:path arrowok="t"/>
                <v:fill type="solid"/>
              </v:shape>
            </v:group>
            <v:group style="position:absolute;left:2506;top:4899;width:10;height:20" coordorigin="2506,4899" coordsize="10,20">
              <v:shape style="position:absolute;left:2506;top:4899;width:10;height:20" coordorigin="2506,4899" coordsize="10,20" path="m2506,4918l2516,4918,2516,4899,2506,4899,2506,4918xe" filled="true" fillcolor="#000000" stroked="false">
                <v:path arrowok="t"/>
                <v:fill type="solid"/>
              </v:shape>
            </v:group>
            <v:group style="position:absolute;left:2506;top:4918;width:10;height:20" coordorigin="2506,4918" coordsize="10,20">
              <v:shape style="position:absolute;left:2506;top:4918;width:10;height:20" coordorigin="2506,4918" coordsize="10,20" path="m2506,4938l2516,4938,2516,4918,2506,4918,2506,4938xe" filled="true" fillcolor="#000000" stroked="false">
                <v:path arrowok="t"/>
                <v:fill type="solid"/>
              </v:shape>
            </v:group>
            <v:group style="position:absolute;left:2506;top:4938;width:10;height:20" coordorigin="2506,4938" coordsize="10,20">
              <v:shape style="position:absolute;left:2506;top:4938;width:10;height:20" coordorigin="2506,4938" coordsize="10,20" path="m2506,4957l2516,4957,2516,4938,2506,4938,2506,4957xe" filled="true" fillcolor="#000000" stroked="false">
                <v:path arrowok="t"/>
                <v:fill type="solid"/>
              </v:shape>
            </v:group>
            <v:group style="position:absolute;left:2506;top:4957;width:10;height:20" coordorigin="2506,4957" coordsize="10,20">
              <v:shape style="position:absolute;left:2506;top:4957;width:10;height:20" coordorigin="2506,4957" coordsize="10,20" path="m2506,4976l2516,4976,2516,4957,2506,4957,2506,4976xe" filled="true" fillcolor="#000000" stroked="false">
                <v:path arrowok="t"/>
                <v:fill type="solid"/>
              </v:shape>
            </v:group>
            <v:group style="position:absolute;left:2506;top:4976;width:10;height:20" coordorigin="2506,4976" coordsize="10,20">
              <v:shape style="position:absolute;left:2506;top:4976;width:10;height:20" coordorigin="2506,4976" coordsize="10,20" path="m2506,4995l2516,4995,2516,4976,2506,4976,2506,4995xe" filled="true" fillcolor="#000000" stroked="false">
                <v:path arrowok="t"/>
                <v:fill type="solid"/>
              </v:shape>
            </v:group>
            <v:group style="position:absolute;left:2506;top:4995;width:10;height:20" coordorigin="2506,4995" coordsize="10,20">
              <v:shape style="position:absolute;left:2506;top:4995;width:10;height:20" coordorigin="2506,4995" coordsize="10,20" path="m2506,5014l2516,5014,2516,4995,2506,4995,2506,5014xe" filled="true" fillcolor="#000000" stroked="false">
                <v:path arrowok="t"/>
                <v:fill type="solid"/>
              </v:shape>
            </v:group>
            <v:group style="position:absolute;left:2506;top:5014;width:10;height:20" coordorigin="2506,5014" coordsize="10,20">
              <v:shape style="position:absolute;left:2506;top:5014;width:10;height:20" coordorigin="2506,5014" coordsize="10,20" path="m2506,5034l2516,5034,2516,5014,2506,5014,2506,5034xe" filled="true" fillcolor="#000000" stroked="false">
                <v:path arrowok="t"/>
                <v:fill type="solid"/>
              </v:shape>
            </v:group>
            <v:group style="position:absolute;left:2506;top:5040;width:10;height:2" coordorigin="2506,5040" coordsize="10,2">
              <v:shape style="position:absolute;left:2506;top:5040;width:10;height:2" coordorigin="2506,5040" coordsize="10,0" path="m2506,5040l2516,5040e" filled="false" stroked="true" strokeweight=".599980pt" strokecolor="#000000">
                <v:path arrowok="t"/>
              </v:shape>
            </v:group>
            <v:group style="position:absolute;left:3639;top:4650;width:10;height:20" coordorigin="3639,4650" coordsize="10,20">
              <v:shape style="position:absolute;left:3639;top:4650;width:10;height:20" coordorigin="3639,4650" coordsize="10,20" path="m3639,4669l3648,4669,3648,4650,3639,4650,3639,4669xe" filled="true" fillcolor="#000000" stroked="false">
                <v:path arrowok="t"/>
                <v:fill type="solid"/>
              </v:shape>
            </v:group>
            <v:group style="position:absolute;left:3639;top:4669;width:10;height:20" coordorigin="3639,4669" coordsize="10,20">
              <v:shape style="position:absolute;left:3639;top:4669;width:10;height:20" coordorigin="3639,4669" coordsize="10,20" path="m3639,4688l3648,4688,3648,4669,3639,4669,3639,4688xe" filled="true" fillcolor="#000000" stroked="false">
                <v:path arrowok="t"/>
                <v:fill type="solid"/>
              </v:shape>
            </v:group>
            <v:group style="position:absolute;left:3639;top:4688;width:10;height:20" coordorigin="3639,4688" coordsize="10,20">
              <v:shape style="position:absolute;left:3639;top:4688;width:10;height:20" coordorigin="3639,4688" coordsize="10,20" path="m3639,4707l3648,4707,3648,4688,3639,4688,3639,4707xe" filled="true" fillcolor="#000000" stroked="false">
                <v:path arrowok="t"/>
                <v:fill type="solid"/>
              </v:shape>
            </v:group>
            <v:group style="position:absolute;left:3639;top:4707;width:10;height:20" coordorigin="3639,4707" coordsize="10,20">
              <v:shape style="position:absolute;left:3639;top:4707;width:10;height:20" coordorigin="3639,4707" coordsize="10,20" path="m3639,4726l3648,4726,3648,4707,3639,4707,3639,4726xe" filled="true" fillcolor="#000000" stroked="false">
                <v:path arrowok="t"/>
                <v:fill type="solid"/>
              </v:shape>
            </v:group>
            <v:group style="position:absolute;left:3639;top:4726;width:10;height:20" coordorigin="3639,4726" coordsize="10,20">
              <v:shape style="position:absolute;left:3639;top:4726;width:10;height:20" coordorigin="3639,4726" coordsize="10,20" path="m3639,4746l3648,4746,3648,4726,3639,4726,3639,4746xe" filled="true" fillcolor="#000000" stroked="false">
                <v:path arrowok="t"/>
                <v:fill type="solid"/>
              </v:shape>
            </v:group>
            <v:group style="position:absolute;left:3639;top:4746;width:10;height:20" coordorigin="3639,4746" coordsize="10,20">
              <v:shape style="position:absolute;left:3639;top:4746;width:10;height:20" coordorigin="3639,4746" coordsize="10,20" path="m3639,4765l3648,4765,3648,4746,3639,4746,3639,4765xe" filled="true" fillcolor="#000000" stroked="false">
                <v:path arrowok="t"/>
                <v:fill type="solid"/>
              </v:shape>
            </v:group>
            <v:group style="position:absolute;left:3639;top:4765;width:10;height:20" coordorigin="3639,4765" coordsize="10,20">
              <v:shape style="position:absolute;left:3639;top:4765;width:10;height:20" coordorigin="3639,4765" coordsize="10,20" path="m3639,4784l3648,4784,3648,4765,3639,4765,3639,4784xe" filled="true" fillcolor="#000000" stroked="false">
                <v:path arrowok="t"/>
                <v:fill type="solid"/>
              </v:shape>
            </v:group>
            <v:group style="position:absolute;left:3639;top:4784;width:10;height:20" coordorigin="3639,4784" coordsize="10,20">
              <v:shape style="position:absolute;left:3639;top:4784;width:10;height:20" coordorigin="3639,4784" coordsize="10,20" path="m3639,4803l3648,4803,3648,4784,3639,4784,3639,4803xe" filled="true" fillcolor="#000000" stroked="false">
                <v:path arrowok="t"/>
                <v:fill type="solid"/>
              </v:shape>
            </v:group>
            <v:group style="position:absolute;left:3639;top:4803;width:10;height:20" coordorigin="3639,4803" coordsize="10,20">
              <v:shape style="position:absolute;left:3639;top:4803;width:10;height:20" coordorigin="3639,4803" coordsize="10,20" path="m3639,4822l3648,4822,3648,4803,3639,4803,3639,4822xe" filled="true" fillcolor="#000000" stroked="false">
                <v:path arrowok="t"/>
                <v:fill type="solid"/>
              </v:shape>
            </v:group>
            <v:group style="position:absolute;left:3639;top:4822;width:10;height:20" coordorigin="3639,4822" coordsize="10,20">
              <v:shape style="position:absolute;left:3639;top:4822;width:10;height:20" coordorigin="3639,4822" coordsize="10,20" path="m3639,4842l3648,4842,3648,4822,3639,4822,3639,4842xe" filled="true" fillcolor="#000000" stroked="false">
                <v:path arrowok="t"/>
                <v:fill type="solid"/>
              </v:shape>
            </v:group>
            <v:group style="position:absolute;left:3639;top:4842;width:10;height:20" coordorigin="3639,4842" coordsize="10,20">
              <v:shape style="position:absolute;left:3639;top:4842;width:10;height:20" coordorigin="3639,4842" coordsize="10,20" path="m3639,4861l3648,4861,3648,4842,3639,4842,3639,4861xe" filled="true" fillcolor="#000000" stroked="false">
                <v:path arrowok="t"/>
                <v:fill type="solid"/>
              </v:shape>
            </v:group>
            <v:group style="position:absolute;left:3639;top:4861;width:10;height:20" coordorigin="3639,4861" coordsize="10,20">
              <v:shape style="position:absolute;left:3639;top:4861;width:10;height:20" coordorigin="3639,4861" coordsize="10,20" path="m3639,4880l3648,4880,3648,4861,3639,4861,3639,4880xe" filled="true" fillcolor="#000000" stroked="false">
                <v:path arrowok="t"/>
                <v:fill type="solid"/>
              </v:shape>
            </v:group>
            <v:group style="position:absolute;left:3639;top:4880;width:10;height:20" coordorigin="3639,4880" coordsize="10,20">
              <v:shape style="position:absolute;left:3639;top:4880;width:10;height:20" coordorigin="3639,4880" coordsize="10,20" path="m3639,4899l3648,4899,3648,4880,3639,4880,3639,4899xe" filled="true" fillcolor="#000000" stroked="false">
                <v:path arrowok="t"/>
                <v:fill type="solid"/>
              </v:shape>
            </v:group>
            <v:group style="position:absolute;left:3639;top:4899;width:10;height:20" coordorigin="3639,4899" coordsize="10,20">
              <v:shape style="position:absolute;left:3639;top:4899;width:10;height:20" coordorigin="3639,4899" coordsize="10,20" path="m3639,4918l3648,4918,3648,4899,3639,4899,3639,4918xe" filled="true" fillcolor="#000000" stroked="false">
                <v:path arrowok="t"/>
                <v:fill type="solid"/>
              </v:shape>
            </v:group>
            <v:group style="position:absolute;left:3639;top:4918;width:10;height:20" coordorigin="3639,4918" coordsize="10,20">
              <v:shape style="position:absolute;left:3639;top:4918;width:10;height:20" coordorigin="3639,4918" coordsize="10,20" path="m3639,4938l3648,4938,3648,4918,3639,4918,3639,4938xe" filled="true" fillcolor="#000000" stroked="false">
                <v:path arrowok="t"/>
                <v:fill type="solid"/>
              </v:shape>
            </v:group>
            <v:group style="position:absolute;left:3639;top:4938;width:10;height:20" coordorigin="3639,4938" coordsize="10,20">
              <v:shape style="position:absolute;left:3639;top:4938;width:10;height:20" coordorigin="3639,4938" coordsize="10,20" path="m3639,4957l3648,4957,3648,4938,3639,4938,3639,4957xe" filled="true" fillcolor="#000000" stroked="false">
                <v:path arrowok="t"/>
                <v:fill type="solid"/>
              </v:shape>
            </v:group>
            <v:group style="position:absolute;left:3639;top:4957;width:10;height:20" coordorigin="3639,4957" coordsize="10,20">
              <v:shape style="position:absolute;left:3639;top:4957;width:10;height:20" coordorigin="3639,4957" coordsize="10,20" path="m3639,4976l3648,4976,3648,4957,3639,4957,3639,4976xe" filled="true" fillcolor="#000000" stroked="false">
                <v:path arrowok="t"/>
                <v:fill type="solid"/>
              </v:shape>
            </v:group>
            <v:group style="position:absolute;left:3639;top:4976;width:10;height:20" coordorigin="3639,4976" coordsize="10,20">
              <v:shape style="position:absolute;left:3639;top:4976;width:10;height:20" coordorigin="3639,4976" coordsize="10,20" path="m3639,4995l3648,4995,3648,4976,3639,4976,3639,4995xe" filled="true" fillcolor="#000000" stroked="false">
                <v:path arrowok="t"/>
                <v:fill type="solid"/>
              </v:shape>
            </v:group>
            <v:group style="position:absolute;left:3639;top:4995;width:10;height:20" coordorigin="3639,4995" coordsize="10,20">
              <v:shape style="position:absolute;left:3639;top:4995;width:10;height:20" coordorigin="3639,4995" coordsize="10,20" path="m3639,5014l3648,5014,3648,4995,3639,4995,3639,5014xe" filled="true" fillcolor="#000000" stroked="false">
                <v:path arrowok="t"/>
                <v:fill type="solid"/>
              </v:shape>
            </v:group>
            <v:group style="position:absolute;left:3639;top:5014;width:10;height:20" coordorigin="3639,5014" coordsize="10,20">
              <v:shape style="position:absolute;left:3639;top:5014;width:10;height:20" coordorigin="3639,5014" coordsize="10,20" path="m3639,5034l3648,5034,3648,5014,3639,5014,3639,5034xe" filled="true" fillcolor="#000000" stroked="false">
                <v:path arrowok="t"/>
                <v:fill type="solid"/>
              </v:shape>
            </v:group>
            <v:group style="position:absolute;left:3639;top:5040;width:10;height:2" coordorigin="3639,5040" coordsize="10,2">
              <v:shape style="position:absolute;left:3639;top:5040;width:10;height:2" coordorigin="3639,5040" coordsize="10,0" path="m3639,5040l3648,5040e" filled="false" stroked="true" strokeweight=".599980pt" strokecolor="#000000">
                <v:path arrowok="t"/>
              </v:shape>
            </v:group>
            <v:group style="position:absolute;left:4491;top:4650;width:10;height:20" coordorigin="4491,4650" coordsize="10,20">
              <v:shape style="position:absolute;left:4491;top:4650;width:10;height:20" coordorigin="4491,4650" coordsize="10,20" path="m4491,4669l4501,4669,4501,4650,4491,4650,4491,4669xe" filled="true" fillcolor="#000000" stroked="false">
                <v:path arrowok="t"/>
                <v:fill type="solid"/>
              </v:shape>
            </v:group>
            <v:group style="position:absolute;left:4491;top:4669;width:10;height:20" coordorigin="4491,4669" coordsize="10,20">
              <v:shape style="position:absolute;left:4491;top:4669;width:10;height:20" coordorigin="4491,4669" coordsize="10,20" path="m4491,4688l4501,4688,4501,4669,4491,4669,4491,4688xe" filled="true" fillcolor="#000000" stroked="false">
                <v:path arrowok="t"/>
                <v:fill type="solid"/>
              </v:shape>
            </v:group>
            <v:group style="position:absolute;left:4491;top:4688;width:10;height:20" coordorigin="4491,4688" coordsize="10,20">
              <v:shape style="position:absolute;left:4491;top:4688;width:10;height:20" coordorigin="4491,4688" coordsize="10,20" path="m4491,4707l4501,4707,4501,4688,4491,4688,4491,4707xe" filled="true" fillcolor="#000000" stroked="false">
                <v:path arrowok="t"/>
                <v:fill type="solid"/>
              </v:shape>
            </v:group>
            <v:group style="position:absolute;left:4491;top:4707;width:10;height:20" coordorigin="4491,4707" coordsize="10,20">
              <v:shape style="position:absolute;left:4491;top:4707;width:10;height:20" coordorigin="4491,4707" coordsize="10,20" path="m4491,4726l4501,4726,4501,4707,4491,4707,4491,4726xe" filled="true" fillcolor="#000000" stroked="false">
                <v:path arrowok="t"/>
                <v:fill type="solid"/>
              </v:shape>
            </v:group>
            <v:group style="position:absolute;left:4491;top:4726;width:10;height:20" coordorigin="4491,4726" coordsize="10,20">
              <v:shape style="position:absolute;left:4491;top:4726;width:10;height:20" coordorigin="4491,4726" coordsize="10,20" path="m4491,4746l4501,4746,4501,4726,4491,4726,4491,4746xe" filled="true" fillcolor="#000000" stroked="false">
                <v:path arrowok="t"/>
                <v:fill type="solid"/>
              </v:shape>
            </v:group>
            <v:group style="position:absolute;left:4491;top:4746;width:10;height:20" coordorigin="4491,4746" coordsize="10,20">
              <v:shape style="position:absolute;left:4491;top:4746;width:10;height:20" coordorigin="4491,4746" coordsize="10,20" path="m4491,4765l4501,4765,4501,4746,4491,4746,4491,4765xe" filled="true" fillcolor="#000000" stroked="false">
                <v:path arrowok="t"/>
                <v:fill type="solid"/>
              </v:shape>
            </v:group>
            <v:group style="position:absolute;left:4491;top:4765;width:10;height:20" coordorigin="4491,4765" coordsize="10,20">
              <v:shape style="position:absolute;left:4491;top:4765;width:10;height:20" coordorigin="4491,4765" coordsize="10,20" path="m4491,4784l4501,4784,4501,4765,4491,4765,4491,4784xe" filled="true" fillcolor="#000000" stroked="false">
                <v:path arrowok="t"/>
                <v:fill type="solid"/>
              </v:shape>
            </v:group>
            <v:group style="position:absolute;left:4491;top:4784;width:10;height:20" coordorigin="4491,4784" coordsize="10,20">
              <v:shape style="position:absolute;left:4491;top:4784;width:10;height:20" coordorigin="4491,4784" coordsize="10,20" path="m4491,4803l4501,4803,4501,4784,4491,4784,4491,4803xe" filled="true" fillcolor="#000000" stroked="false">
                <v:path arrowok="t"/>
                <v:fill type="solid"/>
              </v:shape>
            </v:group>
            <v:group style="position:absolute;left:4491;top:4803;width:10;height:20" coordorigin="4491,4803" coordsize="10,20">
              <v:shape style="position:absolute;left:4491;top:4803;width:10;height:20" coordorigin="4491,4803" coordsize="10,20" path="m4491,4822l4501,4822,4501,4803,4491,4803,4491,4822xe" filled="true" fillcolor="#000000" stroked="false">
                <v:path arrowok="t"/>
                <v:fill type="solid"/>
              </v:shape>
            </v:group>
            <v:group style="position:absolute;left:4491;top:4822;width:10;height:20" coordorigin="4491,4822" coordsize="10,20">
              <v:shape style="position:absolute;left:4491;top:4822;width:10;height:20" coordorigin="4491,4822" coordsize="10,20" path="m4491,4842l4501,4842,4501,4822,4491,4822,4491,4842xe" filled="true" fillcolor="#000000" stroked="false">
                <v:path arrowok="t"/>
                <v:fill type="solid"/>
              </v:shape>
            </v:group>
            <v:group style="position:absolute;left:4491;top:4842;width:10;height:20" coordorigin="4491,4842" coordsize="10,20">
              <v:shape style="position:absolute;left:4491;top:4842;width:10;height:20" coordorigin="4491,4842" coordsize="10,20" path="m4491,4861l4501,4861,4501,4842,4491,4842,4491,4861xe" filled="true" fillcolor="#000000" stroked="false">
                <v:path arrowok="t"/>
                <v:fill type="solid"/>
              </v:shape>
            </v:group>
            <v:group style="position:absolute;left:4491;top:4861;width:10;height:20" coordorigin="4491,4861" coordsize="10,20">
              <v:shape style="position:absolute;left:4491;top:4861;width:10;height:20" coordorigin="4491,4861" coordsize="10,20" path="m4491,4880l4501,4880,4501,4861,4491,4861,4491,4880xe" filled="true" fillcolor="#000000" stroked="false">
                <v:path arrowok="t"/>
                <v:fill type="solid"/>
              </v:shape>
            </v:group>
            <v:group style="position:absolute;left:4491;top:4880;width:10;height:20" coordorigin="4491,4880" coordsize="10,20">
              <v:shape style="position:absolute;left:4491;top:4880;width:10;height:20" coordorigin="4491,4880" coordsize="10,20" path="m4491,4899l4501,4899,4501,4880,4491,4880,4491,4899xe" filled="true" fillcolor="#000000" stroked="false">
                <v:path arrowok="t"/>
                <v:fill type="solid"/>
              </v:shape>
            </v:group>
            <v:group style="position:absolute;left:4491;top:4899;width:10;height:20" coordorigin="4491,4899" coordsize="10,20">
              <v:shape style="position:absolute;left:4491;top:4899;width:10;height:20" coordorigin="4491,4899" coordsize="10,20" path="m4491,4918l4501,4918,4501,4899,4491,4899,4491,4918xe" filled="true" fillcolor="#000000" stroked="false">
                <v:path arrowok="t"/>
                <v:fill type="solid"/>
              </v:shape>
            </v:group>
            <v:group style="position:absolute;left:4491;top:4918;width:10;height:20" coordorigin="4491,4918" coordsize="10,20">
              <v:shape style="position:absolute;left:4491;top:4918;width:10;height:20" coordorigin="4491,4918" coordsize="10,20" path="m4491,4938l4501,4938,4501,4918,4491,4918,4491,4938xe" filled="true" fillcolor="#000000" stroked="false">
                <v:path arrowok="t"/>
                <v:fill type="solid"/>
              </v:shape>
            </v:group>
            <v:group style="position:absolute;left:4491;top:4938;width:10;height:20" coordorigin="4491,4938" coordsize="10,20">
              <v:shape style="position:absolute;left:4491;top:4938;width:10;height:20" coordorigin="4491,4938" coordsize="10,20" path="m4491,4957l4501,4957,4501,4938,4491,4938,4491,4957xe" filled="true" fillcolor="#000000" stroked="false">
                <v:path arrowok="t"/>
                <v:fill type="solid"/>
              </v:shape>
            </v:group>
            <v:group style="position:absolute;left:4491;top:4957;width:10;height:20" coordorigin="4491,4957" coordsize="10,20">
              <v:shape style="position:absolute;left:4491;top:4957;width:10;height:20" coordorigin="4491,4957" coordsize="10,20" path="m4491,4976l4501,4976,4501,4957,4491,4957,4491,4976xe" filled="true" fillcolor="#000000" stroked="false">
                <v:path arrowok="t"/>
                <v:fill type="solid"/>
              </v:shape>
            </v:group>
            <v:group style="position:absolute;left:4491;top:4976;width:10;height:20" coordorigin="4491,4976" coordsize="10,20">
              <v:shape style="position:absolute;left:4491;top:4976;width:10;height:20" coordorigin="4491,4976" coordsize="10,20" path="m4491,4995l4501,4995,4501,4976,4491,4976,4491,4995xe" filled="true" fillcolor="#000000" stroked="false">
                <v:path arrowok="t"/>
                <v:fill type="solid"/>
              </v:shape>
            </v:group>
            <v:group style="position:absolute;left:4491;top:4995;width:10;height:20" coordorigin="4491,4995" coordsize="10,20">
              <v:shape style="position:absolute;left:4491;top:4995;width:10;height:20" coordorigin="4491,4995" coordsize="10,20" path="m4491,5014l4501,5014,4501,4995,4491,4995,4491,5014xe" filled="true" fillcolor="#000000" stroked="false">
                <v:path arrowok="t"/>
                <v:fill type="solid"/>
              </v:shape>
            </v:group>
            <v:group style="position:absolute;left:4491;top:5014;width:10;height:20" coordorigin="4491,5014" coordsize="10,20">
              <v:shape style="position:absolute;left:4491;top:5014;width:10;height:20" coordorigin="4491,5014" coordsize="10,20" path="m4491,5034l4501,5034,4501,5014,4491,5014,4491,5034xe" filled="true" fillcolor="#000000" stroked="false">
                <v:path arrowok="t"/>
                <v:fill type="solid"/>
              </v:shape>
            </v:group>
            <v:group style="position:absolute;left:4491;top:5040;width:10;height:2" coordorigin="4491,5040" coordsize="10,2">
              <v:shape style="position:absolute;left:4491;top:5040;width:10;height:2" coordorigin="4491,5040" coordsize="10,0" path="m4491,5040l4501,5040e" filled="false" stroked="true" strokeweight=".599980pt" strokecolor="#000000">
                <v:path arrowok="t"/>
              </v:shape>
            </v:group>
            <v:group style="position:absolute;left:5329;top:4650;width:10;height:20" coordorigin="5329,4650" coordsize="10,20">
              <v:shape style="position:absolute;left:5329;top:4650;width:10;height:20" coordorigin="5329,4650" coordsize="10,20" path="m5329,4669l5339,4669,5339,4650,5329,4650,5329,4669xe" filled="true" fillcolor="#000000" stroked="false">
                <v:path arrowok="t"/>
                <v:fill type="solid"/>
              </v:shape>
            </v:group>
            <v:group style="position:absolute;left:5329;top:4669;width:10;height:20" coordorigin="5329,4669" coordsize="10,20">
              <v:shape style="position:absolute;left:5329;top:4669;width:10;height:20" coordorigin="5329,4669" coordsize="10,20" path="m5329,4688l5339,4688,5339,4669,5329,4669,5329,4688xe" filled="true" fillcolor="#000000" stroked="false">
                <v:path arrowok="t"/>
                <v:fill type="solid"/>
              </v:shape>
            </v:group>
            <v:group style="position:absolute;left:5329;top:4688;width:10;height:20" coordorigin="5329,4688" coordsize="10,20">
              <v:shape style="position:absolute;left:5329;top:4688;width:10;height:20" coordorigin="5329,4688" coordsize="10,20" path="m5329,4707l5339,4707,5339,4688,5329,4688,5329,4707xe" filled="true" fillcolor="#000000" stroked="false">
                <v:path arrowok="t"/>
                <v:fill type="solid"/>
              </v:shape>
            </v:group>
            <v:group style="position:absolute;left:5329;top:4707;width:10;height:20" coordorigin="5329,4707" coordsize="10,20">
              <v:shape style="position:absolute;left:5329;top:4707;width:10;height:20" coordorigin="5329,4707" coordsize="10,20" path="m5329,4726l5339,4726,5339,4707,5329,4707,5329,4726xe" filled="true" fillcolor="#000000" stroked="false">
                <v:path arrowok="t"/>
                <v:fill type="solid"/>
              </v:shape>
            </v:group>
            <v:group style="position:absolute;left:5329;top:4726;width:10;height:20" coordorigin="5329,4726" coordsize="10,20">
              <v:shape style="position:absolute;left:5329;top:4726;width:10;height:20" coordorigin="5329,4726" coordsize="10,20" path="m5329,4746l5339,4746,5339,4726,5329,4726,5329,4746xe" filled="true" fillcolor="#000000" stroked="false">
                <v:path arrowok="t"/>
                <v:fill type="solid"/>
              </v:shape>
            </v:group>
            <v:group style="position:absolute;left:5329;top:4746;width:10;height:20" coordorigin="5329,4746" coordsize="10,20">
              <v:shape style="position:absolute;left:5329;top:4746;width:10;height:20" coordorigin="5329,4746" coordsize="10,20" path="m5329,4765l5339,4765,5339,4746,5329,4746,5329,4765xe" filled="true" fillcolor="#000000" stroked="false">
                <v:path arrowok="t"/>
                <v:fill type="solid"/>
              </v:shape>
            </v:group>
            <v:group style="position:absolute;left:5329;top:4765;width:10;height:20" coordorigin="5329,4765" coordsize="10,20">
              <v:shape style="position:absolute;left:5329;top:4765;width:10;height:20" coordorigin="5329,4765" coordsize="10,20" path="m5329,4784l5339,4784,5339,4765,5329,4765,5329,4784xe" filled="true" fillcolor="#000000" stroked="false">
                <v:path arrowok="t"/>
                <v:fill type="solid"/>
              </v:shape>
            </v:group>
            <v:group style="position:absolute;left:5329;top:4784;width:10;height:20" coordorigin="5329,4784" coordsize="10,20">
              <v:shape style="position:absolute;left:5329;top:4784;width:10;height:20" coordorigin="5329,4784" coordsize="10,20" path="m5329,4803l5339,4803,5339,4784,5329,4784,5329,4803xe" filled="true" fillcolor="#000000" stroked="false">
                <v:path arrowok="t"/>
                <v:fill type="solid"/>
              </v:shape>
            </v:group>
            <v:group style="position:absolute;left:5329;top:4803;width:10;height:20" coordorigin="5329,4803" coordsize="10,20">
              <v:shape style="position:absolute;left:5329;top:4803;width:10;height:20" coordorigin="5329,4803" coordsize="10,20" path="m5329,4822l5339,4822,5339,4803,5329,4803,5329,4822xe" filled="true" fillcolor="#000000" stroked="false">
                <v:path arrowok="t"/>
                <v:fill type="solid"/>
              </v:shape>
            </v:group>
            <v:group style="position:absolute;left:5329;top:4822;width:10;height:20" coordorigin="5329,4822" coordsize="10,20">
              <v:shape style="position:absolute;left:5329;top:4822;width:10;height:20" coordorigin="5329,4822" coordsize="10,20" path="m5329,4842l5339,4842,5339,4822,5329,4822,5329,4842xe" filled="true" fillcolor="#000000" stroked="false">
                <v:path arrowok="t"/>
                <v:fill type="solid"/>
              </v:shape>
            </v:group>
            <v:group style="position:absolute;left:5329;top:4842;width:10;height:20" coordorigin="5329,4842" coordsize="10,20">
              <v:shape style="position:absolute;left:5329;top:4842;width:10;height:20" coordorigin="5329,4842" coordsize="10,20" path="m5329,4861l5339,4861,5339,4842,5329,4842,5329,4861xe" filled="true" fillcolor="#000000" stroked="false">
                <v:path arrowok="t"/>
                <v:fill type="solid"/>
              </v:shape>
            </v:group>
            <v:group style="position:absolute;left:5329;top:4861;width:10;height:20" coordorigin="5329,4861" coordsize="10,20">
              <v:shape style="position:absolute;left:5329;top:4861;width:10;height:20" coordorigin="5329,4861" coordsize="10,20" path="m5329,4880l5339,4880,5339,4861,5329,4861,5329,4880xe" filled="true" fillcolor="#000000" stroked="false">
                <v:path arrowok="t"/>
                <v:fill type="solid"/>
              </v:shape>
            </v:group>
            <v:group style="position:absolute;left:5329;top:4880;width:10;height:20" coordorigin="5329,4880" coordsize="10,20">
              <v:shape style="position:absolute;left:5329;top:4880;width:10;height:20" coordorigin="5329,4880" coordsize="10,20" path="m5329,4899l5339,4899,5339,4880,5329,4880,5329,4899xe" filled="true" fillcolor="#000000" stroked="false">
                <v:path arrowok="t"/>
                <v:fill type="solid"/>
              </v:shape>
            </v:group>
            <v:group style="position:absolute;left:5329;top:4899;width:10;height:20" coordorigin="5329,4899" coordsize="10,20">
              <v:shape style="position:absolute;left:5329;top:4899;width:10;height:20" coordorigin="5329,4899" coordsize="10,20" path="m5329,4918l5339,4918,5339,4899,5329,4899,5329,4918xe" filled="true" fillcolor="#000000" stroked="false">
                <v:path arrowok="t"/>
                <v:fill type="solid"/>
              </v:shape>
            </v:group>
            <v:group style="position:absolute;left:5329;top:4918;width:10;height:20" coordorigin="5329,4918" coordsize="10,20">
              <v:shape style="position:absolute;left:5329;top:4918;width:10;height:20" coordorigin="5329,4918" coordsize="10,20" path="m5329,4938l5339,4938,5339,4918,5329,4918,5329,4938xe" filled="true" fillcolor="#000000" stroked="false">
                <v:path arrowok="t"/>
                <v:fill type="solid"/>
              </v:shape>
            </v:group>
            <v:group style="position:absolute;left:5329;top:4938;width:10;height:20" coordorigin="5329,4938" coordsize="10,20">
              <v:shape style="position:absolute;left:5329;top:4938;width:10;height:20" coordorigin="5329,4938" coordsize="10,20" path="m5329,4957l5339,4957,5339,4938,5329,4938,5329,4957xe" filled="true" fillcolor="#000000" stroked="false">
                <v:path arrowok="t"/>
                <v:fill type="solid"/>
              </v:shape>
            </v:group>
            <v:group style="position:absolute;left:5329;top:4957;width:10;height:20" coordorigin="5329,4957" coordsize="10,20">
              <v:shape style="position:absolute;left:5329;top:4957;width:10;height:20" coordorigin="5329,4957" coordsize="10,20" path="m5329,4976l5339,4976,5339,4957,5329,4957,5329,4976xe" filled="true" fillcolor="#000000" stroked="false">
                <v:path arrowok="t"/>
                <v:fill type="solid"/>
              </v:shape>
            </v:group>
            <v:group style="position:absolute;left:5329;top:4976;width:10;height:20" coordorigin="5329,4976" coordsize="10,20">
              <v:shape style="position:absolute;left:5329;top:4976;width:10;height:20" coordorigin="5329,4976" coordsize="10,20" path="m5329,4995l5339,4995,5339,4976,5329,4976,5329,4995xe" filled="true" fillcolor="#000000" stroked="false">
                <v:path arrowok="t"/>
                <v:fill type="solid"/>
              </v:shape>
            </v:group>
            <v:group style="position:absolute;left:5329;top:4995;width:10;height:20" coordorigin="5329,4995" coordsize="10,20">
              <v:shape style="position:absolute;left:5329;top:4995;width:10;height:20" coordorigin="5329,4995" coordsize="10,20" path="m5329,5014l5339,5014,5339,4995,5329,4995,5329,5014xe" filled="true" fillcolor="#000000" stroked="false">
                <v:path arrowok="t"/>
                <v:fill type="solid"/>
              </v:shape>
            </v:group>
            <v:group style="position:absolute;left:5329;top:5014;width:10;height:20" coordorigin="5329,5014" coordsize="10,20">
              <v:shape style="position:absolute;left:5329;top:5014;width:10;height:20" coordorigin="5329,5014" coordsize="10,20" path="m5329,5034l5339,5034,5339,5014,5329,5014,5329,5034xe" filled="true" fillcolor="#000000" stroked="false">
                <v:path arrowok="t"/>
                <v:fill type="solid"/>
              </v:shape>
            </v:group>
            <v:group style="position:absolute;left:5329;top:5040;width:10;height:2" coordorigin="5329,5040" coordsize="10,2">
              <v:shape style="position:absolute;left:5329;top:5040;width:10;height:2" coordorigin="5329,5040" coordsize="10,0" path="m5329,5040l5339,5040e" filled="false" stroked="true" strokeweight=".599980pt" strokecolor="#000000">
                <v:path arrowok="t"/>
              </v:shape>
            </v:group>
            <v:group style="position:absolute;left:5895;top:4650;width:10;height:20" coordorigin="5895,4650" coordsize="10,20">
              <v:shape style="position:absolute;left:5895;top:4650;width:10;height:20" coordorigin="5895,4650" coordsize="10,20" path="m5895,4669l5905,4669,5905,4650,5895,4650,5895,4669xe" filled="true" fillcolor="#000000" stroked="false">
                <v:path arrowok="t"/>
                <v:fill type="solid"/>
              </v:shape>
            </v:group>
            <v:group style="position:absolute;left:5895;top:4669;width:10;height:20" coordorigin="5895,4669" coordsize="10,20">
              <v:shape style="position:absolute;left:5895;top:4669;width:10;height:20" coordorigin="5895,4669" coordsize="10,20" path="m5895,4688l5905,4688,5905,4669,5895,4669,5895,4688xe" filled="true" fillcolor="#000000" stroked="false">
                <v:path arrowok="t"/>
                <v:fill type="solid"/>
              </v:shape>
            </v:group>
            <v:group style="position:absolute;left:5895;top:4688;width:10;height:20" coordorigin="5895,4688" coordsize="10,20">
              <v:shape style="position:absolute;left:5895;top:4688;width:10;height:20" coordorigin="5895,4688" coordsize="10,20" path="m5895,4707l5905,4707,5905,4688,5895,4688,5895,4707xe" filled="true" fillcolor="#000000" stroked="false">
                <v:path arrowok="t"/>
                <v:fill type="solid"/>
              </v:shape>
            </v:group>
            <v:group style="position:absolute;left:5895;top:4707;width:10;height:20" coordorigin="5895,4707" coordsize="10,20">
              <v:shape style="position:absolute;left:5895;top:4707;width:10;height:20" coordorigin="5895,4707" coordsize="10,20" path="m5895,4726l5905,4726,5905,4707,5895,4707,5895,4726xe" filled="true" fillcolor="#000000" stroked="false">
                <v:path arrowok="t"/>
                <v:fill type="solid"/>
              </v:shape>
            </v:group>
            <v:group style="position:absolute;left:5895;top:4726;width:10;height:20" coordorigin="5895,4726" coordsize="10,20">
              <v:shape style="position:absolute;left:5895;top:4726;width:10;height:20" coordorigin="5895,4726" coordsize="10,20" path="m5895,4746l5905,4746,5905,4726,5895,4726,5895,4746xe" filled="true" fillcolor="#000000" stroked="false">
                <v:path arrowok="t"/>
                <v:fill type="solid"/>
              </v:shape>
            </v:group>
            <v:group style="position:absolute;left:5895;top:4746;width:10;height:20" coordorigin="5895,4746" coordsize="10,20">
              <v:shape style="position:absolute;left:5895;top:4746;width:10;height:20" coordorigin="5895,4746" coordsize="10,20" path="m5895,4765l5905,4765,5905,4746,5895,4746,5895,4765xe" filled="true" fillcolor="#000000" stroked="false">
                <v:path arrowok="t"/>
                <v:fill type="solid"/>
              </v:shape>
            </v:group>
            <v:group style="position:absolute;left:5895;top:4765;width:10;height:20" coordorigin="5895,4765" coordsize="10,20">
              <v:shape style="position:absolute;left:5895;top:4765;width:10;height:20" coordorigin="5895,4765" coordsize="10,20" path="m5895,4784l5905,4784,5905,4765,5895,4765,5895,4784xe" filled="true" fillcolor="#000000" stroked="false">
                <v:path arrowok="t"/>
                <v:fill type="solid"/>
              </v:shape>
            </v:group>
            <v:group style="position:absolute;left:5895;top:4784;width:10;height:20" coordorigin="5895,4784" coordsize="10,20">
              <v:shape style="position:absolute;left:5895;top:4784;width:10;height:20" coordorigin="5895,4784" coordsize="10,20" path="m5895,4803l5905,4803,5905,4784,5895,4784,5895,4803xe" filled="true" fillcolor="#000000" stroked="false">
                <v:path arrowok="t"/>
                <v:fill type="solid"/>
              </v:shape>
            </v:group>
            <v:group style="position:absolute;left:5895;top:4803;width:10;height:20" coordorigin="5895,4803" coordsize="10,20">
              <v:shape style="position:absolute;left:5895;top:4803;width:10;height:20" coordorigin="5895,4803" coordsize="10,20" path="m5895,4822l5905,4822,5905,4803,5895,4803,5895,4822xe" filled="true" fillcolor="#000000" stroked="false">
                <v:path arrowok="t"/>
                <v:fill type="solid"/>
              </v:shape>
            </v:group>
            <v:group style="position:absolute;left:5895;top:4822;width:10;height:20" coordorigin="5895,4822" coordsize="10,20">
              <v:shape style="position:absolute;left:5895;top:4822;width:10;height:20" coordorigin="5895,4822" coordsize="10,20" path="m5895,4842l5905,4842,5905,4822,5895,4822,5895,4842xe" filled="true" fillcolor="#000000" stroked="false">
                <v:path arrowok="t"/>
                <v:fill type="solid"/>
              </v:shape>
            </v:group>
            <v:group style="position:absolute;left:5895;top:4842;width:10;height:20" coordorigin="5895,4842" coordsize="10,20">
              <v:shape style="position:absolute;left:5895;top:4842;width:10;height:20" coordorigin="5895,4842" coordsize="10,20" path="m5895,4861l5905,4861,5905,4842,5895,4842,5895,4861xe" filled="true" fillcolor="#000000" stroked="false">
                <v:path arrowok="t"/>
                <v:fill type="solid"/>
              </v:shape>
            </v:group>
            <v:group style="position:absolute;left:5895;top:4861;width:10;height:20" coordorigin="5895,4861" coordsize="10,20">
              <v:shape style="position:absolute;left:5895;top:4861;width:10;height:20" coordorigin="5895,4861" coordsize="10,20" path="m5895,4880l5905,4880,5905,4861,5895,4861,5895,4880xe" filled="true" fillcolor="#000000" stroked="false">
                <v:path arrowok="t"/>
                <v:fill type="solid"/>
              </v:shape>
            </v:group>
            <v:group style="position:absolute;left:5895;top:4880;width:10;height:20" coordorigin="5895,4880" coordsize="10,20">
              <v:shape style="position:absolute;left:5895;top:4880;width:10;height:20" coordorigin="5895,4880" coordsize="10,20" path="m5895,4899l5905,4899,5905,4880,5895,4880,5895,4899xe" filled="true" fillcolor="#000000" stroked="false">
                <v:path arrowok="t"/>
                <v:fill type="solid"/>
              </v:shape>
            </v:group>
            <v:group style="position:absolute;left:5895;top:4899;width:10;height:20" coordorigin="5895,4899" coordsize="10,20">
              <v:shape style="position:absolute;left:5895;top:4899;width:10;height:20" coordorigin="5895,4899" coordsize="10,20" path="m5895,4918l5905,4918,5905,4899,5895,4899,5895,4918xe" filled="true" fillcolor="#000000" stroked="false">
                <v:path arrowok="t"/>
                <v:fill type="solid"/>
              </v:shape>
            </v:group>
            <v:group style="position:absolute;left:5895;top:4918;width:10;height:20" coordorigin="5895,4918" coordsize="10,20">
              <v:shape style="position:absolute;left:5895;top:4918;width:10;height:20" coordorigin="5895,4918" coordsize="10,20" path="m5895,4938l5905,4938,5905,4918,5895,4918,5895,4938xe" filled="true" fillcolor="#000000" stroked="false">
                <v:path arrowok="t"/>
                <v:fill type="solid"/>
              </v:shape>
            </v:group>
            <v:group style="position:absolute;left:5895;top:4938;width:10;height:20" coordorigin="5895,4938" coordsize="10,20">
              <v:shape style="position:absolute;left:5895;top:4938;width:10;height:20" coordorigin="5895,4938" coordsize="10,20" path="m5895,4957l5905,4957,5905,4938,5895,4938,5895,4957xe" filled="true" fillcolor="#000000" stroked="false">
                <v:path arrowok="t"/>
                <v:fill type="solid"/>
              </v:shape>
            </v:group>
            <v:group style="position:absolute;left:5895;top:4957;width:10;height:20" coordorigin="5895,4957" coordsize="10,20">
              <v:shape style="position:absolute;left:5895;top:4957;width:10;height:20" coordorigin="5895,4957" coordsize="10,20" path="m5895,4976l5905,4976,5905,4957,5895,4957,5895,4976xe" filled="true" fillcolor="#000000" stroked="false">
                <v:path arrowok="t"/>
                <v:fill type="solid"/>
              </v:shape>
            </v:group>
            <v:group style="position:absolute;left:5895;top:4976;width:10;height:20" coordorigin="5895,4976" coordsize="10,20">
              <v:shape style="position:absolute;left:5895;top:4976;width:10;height:20" coordorigin="5895,4976" coordsize="10,20" path="m5895,4995l5905,4995,5905,4976,5895,4976,5895,4995xe" filled="true" fillcolor="#000000" stroked="false">
                <v:path arrowok="t"/>
                <v:fill type="solid"/>
              </v:shape>
            </v:group>
            <v:group style="position:absolute;left:5895;top:4995;width:10;height:20" coordorigin="5895,4995" coordsize="10,20">
              <v:shape style="position:absolute;left:5895;top:4995;width:10;height:20" coordorigin="5895,4995" coordsize="10,20" path="m5895,5014l5905,5014,5905,4995,5895,4995,5895,5014xe" filled="true" fillcolor="#000000" stroked="false">
                <v:path arrowok="t"/>
                <v:fill type="solid"/>
              </v:shape>
            </v:group>
            <v:group style="position:absolute;left:5895;top:5014;width:10;height:20" coordorigin="5895,5014" coordsize="10,20">
              <v:shape style="position:absolute;left:5895;top:5014;width:10;height:20" coordorigin="5895,5014" coordsize="10,20" path="m5895,5034l5905,5034,5905,5014,5895,5014,5895,5034xe" filled="true" fillcolor="#000000" stroked="false">
                <v:path arrowok="t"/>
                <v:fill type="solid"/>
              </v:shape>
            </v:group>
            <v:group style="position:absolute;left:5895;top:5040;width:10;height:2" coordorigin="5895,5040" coordsize="10,2">
              <v:shape style="position:absolute;left:5895;top:5040;width:10;height:2" coordorigin="5895,5040" coordsize="10,0" path="m5895,5040l5905,5040e" filled="false" stroked="true" strokeweight=".599980pt" strokecolor="#000000">
                <v:path arrowok="t"/>
              </v:shape>
            </v:group>
            <v:group style="position:absolute;left:6887;top:4650;width:10;height:20" coordorigin="6887,4650" coordsize="10,20">
              <v:shape style="position:absolute;left:6887;top:4650;width:10;height:20" coordorigin="6887,4650" coordsize="10,20" path="m6887,4669l6897,4669,6897,4650,6887,4650,6887,4669xe" filled="true" fillcolor="#000000" stroked="false">
                <v:path arrowok="t"/>
                <v:fill type="solid"/>
              </v:shape>
            </v:group>
            <v:group style="position:absolute;left:6887;top:4669;width:10;height:20" coordorigin="6887,4669" coordsize="10,20">
              <v:shape style="position:absolute;left:6887;top:4669;width:10;height:20" coordorigin="6887,4669" coordsize="10,20" path="m6887,4688l6897,4688,6897,4669,6887,4669,6887,4688xe" filled="true" fillcolor="#000000" stroked="false">
                <v:path arrowok="t"/>
                <v:fill type="solid"/>
              </v:shape>
            </v:group>
            <v:group style="position:absolute;left:6887;top:4688;width:10;height:20" coordorigin="6887,4688" coordsize="10,20">
              <v:shape style="position:absolute;left:6887;top:4688;width:10;height:20" coordorigin="6887,4688" coordsize="10,20" path="m6887,4707l6897,4707,6897,4688,6887,4688,6887,4707xe" filled="true" fillcolor="#000000" stroked="false">
                <v:path arrowok="t"/>
                <v:fill type="solid"/>
              </v:shape>
            </v:group>
            <v:group style="position:absolute;left:6887;top:4707;width:10;height:20" coordorigin="6887,4707" coordsize="10,20">
              <v:shape style="position:absolute;left:6887;top:4707;width:10;height:20" coordorigin="6887,4707" coordsize="10,20" path="m6887,4726l6897,4726,6897,4707,6887,4707,6887,4726xe" filled="true" fillcolor="#000000" stroked="false">
                <v:path arrowok="t"/>
                <v:fill type="solid"/>
              </v:shape>
            </v:group>
            <v:group style="position:absolute;left:6887;top:4726;width:10;height:20" coordorigin="6887,4726" coordsize="10,20">
              <v:shape style="position:absolute;left:6887;top:4726;width:10;height:20" coordorigin="6887,4726" coordsize="10,20" path="m6887,4746l6897,4746,6897,4726,6887,4726,6887,4746xe" filled="true" fillcolor="#000000" stroked="false">
                <v:path arrowok="t"/>
                <v:fill type="solid"/>
              </v:shape>
            </v:group>
            <v:group style="position:absolute;left:6887;top:4746;width:10;height:20" coordorigin="6887,4746" coordsize="10,20">
              <v:shape style="position:absolute;left:6887;top:4746;width:10;height:20" coordorigin="6887,4746" coordsize="10,20" path="m6887,4765l6897,4765,6897,4746,6887,4746,6887,4765xe" filled="true" fillcolor="#000000" stroked="false">
                <v:path arrowok="t"/>
                <v:fill type="solid"/>
              </v:shape>
            </v:group>
            <v:group style="position:absolute;left:6887;top:4765;width:10;height:20" coordorigin="6887,4765" coordsize="10,20">
              <v:shape style="position:absolute;left:6887;top:4765;width:10;height:20" coordorigin="6887,4765" coordsize="10,20" path="m6887,4784l6897,4784,6897,4765,6887,4765,6887,4784xe" filled="true" fillcolor="#000000" stroked="false">
                <v:path arrowok="t"/>
                <v:fill type="solid"/>
              </v:shape>
            </v:group>
            <v:group style="position:absolute;left:6887;top:4784;width:10;height:20" coordorigin="6887,4784" coordsize="10,20">
              <v:shape style="position:absolute;left:6887;top:4784;width:10;height:20" coordorigin="6887,4784" coordsize="10,20" path="m6887,4803l6897,4803,6897,4784,6887,4784,6887,4803xe" filled="true" fillcolor="#000000" stroked="false">
                <v:path arrowok="t"/>
                <v:fill type="solid"/>
              </v:shape>
            </v:group>
            <v:group style="position:absolute;left:6887;top:4803;width:10;height:20" coordorigin="6887,4803" coordsize="10,20">
              <v:shape style="position:absolute;left:6887;top:4803;width:10;height:20" coordorigin="6887,4803" coordsize="10,20" path="m6887,4822l6897,4822,6897,4803,6887,4803,6887,4822xe" filled="true" fillcolor="#000000" stroked="false">
                <v:path arrowok="t"/>
                <v:fill type="solid"/>
              </v:shape>
            </v:group>
            <v:group style="position:absolute;left:6887;top:4822;width:10;height:20" coordorigin="6887,4822" coordsize="10,20">
              <v:shape style="position:absolute;left:6887;top:4822;width:10;height:20" coordorigin="6887,4822" coordsize="10,20" path="m6887,4842l6897,4842,6897,4822,6887,4822,6887,4842xe" filled="true" fillcolor="#000000" stroked="false">
                <v:path arrowok="t"/>
                <v:fill type="solid"/>
              </v:shape>
            </v:group>
            <v:group style="position:absolute;left:6887;top:4842;width:10;height:20" coordorigin="6887,4842" coordsize="10,20">
              <v:shape style="position:absolute;left:6887;top:4842;width:10;height:20" coordorigin="6887,4842" coordsize="10,20" path="m6887,4861l6897,4861,6897,4842,6887,4842,6887,4861xe" filled="true" fillcolor="#000000" stroked="false">
                <v:path arrowok="t"/>
                <v:fill type="solid"/>
              </v:shape>
            </v:group>
            <v:group style="position:absolute;left:6887;top:4861;width:10;height:20" coordorigin="6887,4861" coordsize="10,20">
              <v:shape style="position:absolute;left:6887;top:4861;width:10;height:20" coordorigin="6887,4861" coordsize="10,20" path="m6887,4880l6897,4880,6897,4861,6887,4861,6887,4880xe" filled="true" fillcolor="#000000" stroked="false">
                <v:path arrowok="t"/>
                <v:fill type="solid"/>
              </v:shape>
            </v:group>
            <v:group style="position:absolute;left:6887;top:4880;width:10;height:20" coordorigin="6887,4880" coordsize="10,20">
              <v:shape style="position:absolute;left:6887;top:4880;width:10;height:20" coordorigin="6887,4880" coordsize="10,20" path="m6887,4899l6897,4899,6897,4880,6887,4880,6887,4899xe" filled="true" fillcolor="#000000" stroked="false">
                <v:path arrowok="t"/>
                <v:fill type="solid"/>
              </v:shape>
            </v:group>
            <v:group style="position:absolute;left:6887;top:4899;width:10;height:20" coordorigin="6887,4899" coordsize="10,20">
              <v:shape style="position:absolute;left:6887;top:4899;width:10;height:20" coordorigin="6887,4899" coordsize="10,20" path="m6887,4918l6897,4918,6897,4899,6887,4899,6887,4918xe" filled="true" fillcolor="#000000" stroked="false">
                <v:path arrowok="t"/>
                <v:fill type="solid"/>
              </v:shape>
            </v:group>
            <v:group style="position:absolute;left:6887;top:4918;width:10;height:20" coordorigin="6887,4918" coordsize="10,20">
              <v:shape style="position:absolute;left:6887;top:4918;width:10;height:20" coordorigin="6887,4918" coordsize="10,20" path="m6887,4938l6897,4938,6897,4918,6887,4918,6887,4938xe" filled="true" fillcolor="#000000" stroked="false">
                <v:path arrowok="t"/>
                <v:fill type="solid"/>
              </v:shape>
            </v:group>
            <v:group style="position:absolute;left:6887;top:4938;width:10;height:20" coordorigin="6887,4938" coordsize="10,20">
              <v:shape style="position:absolute;left:6887;top:4938;width:10;height:20" coordorigin="6887,4938" coordsize="10,20" path="m6887,4957l6897,4957,6897,4938,6887,4938,6887,4957xe" filled="true" fillcolor="#000000" stroked="false">
                <v:path arrowok="t"/>
                <v:fill type="solid"/>
              </v:shape>
            </v:group>
            <v:group style="position:absolute;left:6887;top:4957;width:10;height:20" coordorigin="6887,4957" coordsize="10,20">
              <v:shape style="position:absolute;left:6887;top:4957;width:10;height:20" coordorigin="6887,4957" coordsize="10,20" path="m6887,4976l6897,4976,6897,4957,6887,4957,6887,4976xe" filled="true" fillcolor="#000000" stroked="false">
                <v:path arrowok="t"/>
                <v:fill type="solid"/>
              </v:shape>
            </v:group>
            <v:group style="position:absolute;left:6887;top:4976;width:10;height:20" coordorigin="6887,4976" coordsize="10,20">
              <v:shape style="position:absolute;left:6887;top:4976;width:10;height:20" coordorigin="6887,4976" coordsize="10,20" path="m6887,4995l6897,4995,6897,4976,6887,4976,6887,4995xe" filled="true" fillcolor="#000000" stroked="false">
                <v:path arrowok="t"/>
                <v:fill type="solid"/>
              </v:shape>
            </v:group>
            <v:group style="position:absolute;left:6887;top:4995;width:10;height:20" coordorigin="6887,4995" coordsize="10,20">
              <v:shape style="position:absolute;left:6887;top:4995;width:10;height:20" coordorigin="6887,4995" coordsize="10,20" path="m6887,5014l6897,5014,6897,4995,6887,4995,6887,5014xe" filled="true" fillcolor="#000000" stroked="false">
                <v:path arrowok="t"/>
                <v:fill type="solid"/>
              </v:shape>
            </v:group>
            <v:group style="position:absolute;left:6887;top:5014;width:10;height:20" coordorigin="6887,5014" coordsize="10,20">
              <v:shape style="position:absolute;left:6887;top:5014;width:10;height:20" coordorigin="6887,5014" coordsize="10,20" path="m6887,5034l6897,5034,6897,5014,6887,5014,6887,5034xe" filled="true" fillcolor="#000000" stroked="false">
                <v:path arrowok="t"/>
                <v:fill type="solid"/>
              </v:shape>
            </v:group>
            <v:group style="position:absolute;left:6887;top:5040;width:10;height:2" coordorigin="6887,5040" coordsize="10,2">
              <v:shape style="position:absolute;left:6887;top:5040;width:10;height:2" coordorigin="6887,5040" coordsize="10,0" path="m6887,5040l6897,5040e" filled="false" stroked="true" strokeweight=".599980pt" strokecolor="#000000">
                <v:path arrowok="t"/>
              </v:shape>
            </v:group>
            <v:group style="position:absolute;left:8034;top:4650;width:10;height:20" coordorigin="8034,4650" coordsize="10,20">
              <v:shape style="position:absolute;left:8034;top:4650;width:10;height:20" coordorigin="8034,4650" coordsize="10,20" path="m8034,4669l8044,4669,8044,4650,8034,4650,8034,4669xe" filled="true" fillcolor="#000000" stroked="false">
                <v:path arrowok="t"/>
                <v:fill type="solid"/>
              </v:shape>
            </v:group>
            <v:group style="position:absolute;left:8034;top:4669;width:10;height:20" coordorigin="8034,4669" coordsize="10,20">
              <v:shape style="position:absolute;left:8034;top:4669;width:10;height:20" coordorigin="8034,4669" coordsize="10,20" path="m8034,4688l8044,4688,8044,4669,8034,4669,8034,4688xe" filled="true" fillcolor="#000000" stroked="false">
                <v:path arrowok="t"/>
                <v:fill type="solid"/>
              </v:shape>
            </v:group>
            <v:group style="position:absolute;left:8034;top:4688;width:10;height:20" coordorigin="8034,4688" coordsize="10,20">
              <v:shape style="position:absolute;left:8034;top:4688;width:10;height:20" coordorigin="8034,4688" coordsize="10,20" path="m8034,4707l8044,4707,8044,4688,8034,4688,8034,4707xe" filled="true" fillcolor="#000000" stroked="false">
                <v:path arrowok="t"/>
                <v:fill type="solid"/>
              </v:shape>
            </v:group>
            <v:group style="position:absolute;left:8034;top:4707;width:10;height:20" coordorigin="8034,4707" coordsize="10,20">
              <v:shape style="position:absolute;left:8034;top:4707;width:10;height:20" coordorigin="8034,4707" coordsize="10,20" path="m8034,4726l8044,4726,8044,4707,8034,4707,8034,4726xe" filled="true" fillcolor="#000000" stroked="false">
                <v:path arrowok="t"/>
                <v:fill type="solid"/>
              </v:shape>
            </v:group>
            <v:group style="position:absolute;left:8034;top:4726;width:10;height:20" coordorigin="8034,4726" coordsize="10,20">
              <v:shape style="position:absolute;left:8034;top:4726;width:10;height:20" coordorigin="8034,4726" coordsize="10,20" path="m8034,4746l8044,4746,8044,4726,8034,4726,8034,4746xe" filled="true" fillcolor="#000000" stroked="false">
                <v:path arrowok="t"/>
                <v:fill type="solid"/>
              </v:shape>
            </v:group>
            <v:group style="position:absolute;left:8034;top:4746;width:10;height:20" coordorigin="8034,4746" coordsize="10,20">
              <v:shape style="position:absolute;left:8034;top:4746;width:10;height:20" coordorigin="8034,4746" coordsize="10,20" path="m8034,4765l8044,4765,8044,4746,8034,4746,8034,4765xe" filled="true" fillcolor="#000000" stroked="false">
                <v:path arrowok="t"/>
                <v:fill type="solid"/>
              </v:shape>
            </v:group>
            <v:group style="position:absolute;left:8034;top:4765;width:10;height:20" coordorigin="8034,4765" coordsize="10,20">
              <v:shape style="position:absolute;left:8034;top:4765;width:10;height:20" coordorigin="8034,4765" coordsize="10,20" path="m8034,4784l8044,4784,8044,4765,8034,4765,8034,4784xe" filled="true" fillcolor="#000000" stroked="false">
                <v:path arrowok="t"/>
                <v:fill type="solid"/>
              </v:shape>
            </v:group>
            <v:group style="position:absolute;left:8034;top:4784;width:10;height:20" coordorigin="8034,4784" coordsize="10,20">
              <v:shape style="position:absolute;left:8034;top:4784;width:10;height:20" coordorigin="8034,4784" coordsize="10,20" path="m8034,4803l8044,4803,8044,4784,8034,4784,8034,4803xe" filled="true" fillcolor="#000000" stroked="false">
                <v:path arrowok="t"/>
                <v:fill type="solid"/>
              </v:shape>
            </v:group>
            <v:group style="position:absolute;left:8034;top:4803;width:10;height:20" coordorigin="8034,4803" coordsize="10,20">
              <v:shape style="position:absolute;left:8034;top:4803;width:10;height:20" coordorigin="8034,4803" coordsize="10,20" path="m8034,4822l8044,4822,8044,4803,8034,4803,8034,4822xe" filled="true" fillcolor="#000000" stroked="false">
                <v:path arrowok="t"/>
                <v:fill type="solid"/>
              </v:shape>
            </v:group>
            <v:group style="position:absolute;left:8034;top:4822;width:10;height:20" coordorigin="8034,4822" coordsize="10,20">
              <v:shape style="position:absolute;left:8034;top:4822;width:10;height:20" coordorigin="8034,4822" coordsize="10,20" path="m8034,4842l8044,4842,8044,4822,8034,4822,8034,4842xe" filled="true" fillcolor="#000000" stroked="false">
                <v:path arrowok="t"/>
                <v:fill type="solid"/>
              </v:shape>
            </v:group>
            <v:group style="position:absolute;left:8034;top:4842;width:10;height:20" coordorigin="8034,4842" coordsize="10,20">
              <v:shape style="position:absolute;left:8034;top:4842;width:10;height:20" coordorigin="8034,4842" coordsize="10,20" path="m8034,4861l8044,4861,8044,4842,8034,4842,8034,4861xe" filled="true" fillcolor="#000000" stroked="false">
                <v:path arrowok="t"/>
                <v:fill type="solid"/>
              </v:shape>
            </v:group>
            <v:group style="position:absolute;left:8034;top:4861;width:10;height:20" coordorigin="8034,4861" coordsize="10,20">
              <v:shape style="position:absolute;left:8034;top:4861;width:10;height:20" coordorigin="8034,4861" coordsize="10,20" path="m8034,4880l8044,4880,8044,4861,8034,4861,8034,4880xe" filled="true" fillcolor="#000000" stroked="false">
                <v:path arrowok="t"/>
                <v:fill type="solid"/>
              </v:shape>
            </v:group>
            <v:group style="position:absolute;left:8034;top:4880;width:10;height:20" coordorigin="8034,4880" coordsize="10,20">
              <v:shape style="position:absolute;left:8034;top:4880;width:10;height:20" coordorigin="8034,4880" coordsize="10,20" path="m8034,4899l8044,4899,8044,4880,8034,4880,8034,4899xe" filled="true" fillcolor="#000000" stroked="false">
                <v:path arrowok="t"/>
                <v:fill type="solid"/>
              </v:shape>
            </v:group>
            <v:group style="position:absolute;left:8034;top:4899;width:10;height:20" coordorigin="8034,4899" coordsize="10,20">
              <v:shape style="position:absolute;left:8034;top:4899;width:10;height:20" coordorigin="8034,4899" coordsize="10,20" path="m8034,4918l8044,4918,8044,4899,8034,4899,8034,4918xe" filled="true" fillcolor="#000000" stroked="false">
                <v:path arrowok="t"/>
                <v:fill type="solid"/>
              </v:shape>
            </v:group>
            <v:group style="position:absolute;left:8034;top:4918;width:10;height:20" coordorigin="8034,4918" coordsize="10,20">
              <v:shape style="position:absolute;left:8034;top:4918;width:10;height:20" coordorigin="8034,4918" coordsize="10,20" path="m8034,4938l8044,4938,8044,4918,8034,4918,8034,4938xe" filled="true" fillcolor="#000000" stroked="false">
                <v:path arrowok="t"/>
                <v:fill type="solid"/>
              </v:shape>
            </v:group>
            <v:group style="position:absolute;left:8034;top:4938;width:10;height:20" coordorigin="8034,4938" coordsize="10,20">
              <v:shape style="position:absolute;left:8034;top:4938;width:10;height:20" coordorigin="8034,4938" coordsize="10,20" path="m8034,4957l8044,4957,8044,4938,8034,4938,8034,4957xe" filled="true" fillcolor="#000000" stroked="false">
                <v:path arrowok="t"/>
                <v:fill type="solid"/>
              </v:shape>
            </v:group>
            <v:group style="position:absolute;left:8034;top:4957;width:10;height:20" coordorigin="8034,4957" coordsize="10,20">
              <v:shape style="position:absolute;left:8034;top:4957;width:10;height:20" coordorigin="8034,4957" coordsize="10,20" path="m8034,4976l8044,4976,8044,4957,8034,4957,8034,4976xe" filled="true" fillcolor="#000000" stroked="false">
                <v:path arrowok="t"/>
                <v:fill type="solid"/>
              </v:shape>
            </v:group>
            <v:group style="position:absolute;left:8034;top:4976;width:10;height:20" coordorigin="8034,4976" coordsize="10,20">
              <v:shape style="position:absolute;left:8034;top:4976;width:10;height:20" coordorigin="8034,4976" coordsize="10,20" path="m8034,4995l8044,4995,8044,4976,8034,4976,8034,4995xe" filled="true" fillcolor="#000000" stroked="false">
                <v:path arrowok="t"/>
                <v:fill type="solid"/>
              </v:shape>
            </v:group>
            <v:group style="position:absolute;left:8034;top:4995;width:10;height:20" coordorigin="8034,4995" coordsize="10,20">
              <v:shape style="position:absolute;left:8034;top:4995;width:10;height:20" coordorigin="8034,4995" coordsize="10,20" path="m8034,5014l8044,5014,8044,4995,8034,4995,8034,5014xe" filled="true" fillcolor="#000000" stroked="false">
                <v:path arrowok="t"/>
                <v:fill type="solid"/>
              </v:shape>
            </v:group>
            <v:group style="position:absolute;left:8034;top:5014;width:10;height:20" coordorigin="8034,5014" coordsize="10,20">
              <v:shape style="position:absolute;left:8034;top:5014;width:10;height:20" coordorigin="8034,5014" coordsize="10,20" path="m8034,5034l8044,5034,8044,5014,8034,5014,8034,5034xe" filled="true" fillcolor="#000000" stroked="false">
                <v:path arrowok="t"/>
                <v:fill type="solid"/>
              </v:shape>
            </v:group>
            <v:group style="position:absolute;left:8034;top:5040;width:10;height:2" coordorigin="8034,5040" coordsize="10,2">
              <v:shape style="position:absolute;left:8034;top:5040;width:10;height:2" coordorigin="8034,5040" coordsize="10,0" path="m8034,5040l8044,5040e" filled="false" stroked="true" strokeweight=".599980pt" strokecolor="#000000">
                <v:path arrowok="t"/>
              </v:shape>
            </v:group>
            <v:group style="position:absolute;left:9028;top:4650;width:10;height:20" coordorigin="9028,4650" coordsize="10,20">
              <v:shape style="position:absolute;left:9028;top:4650;width:10;height:20" coordorigin="9028,4650" coordsize="10,20" path="m9028,4669l9038,4669,9038,4650,9028,4650,9028,4669xe" filled="true" fillcolor="#000000" stroked="false">
                <v:path arrowok="t"/>
                <v:fill type="solid"/>
              </v:shape>
            </v:group>
            <v:group style="position:absolute;left:9028;top:4669;width:10;height:20" coordorigin="9028,4669" coordsize="10,20">
              <v:shape style="position:absolute;left:9028;top:4669;width:10;height:20" coordorigin="9028,4669" coordsize="10,20" path="m9028,4688l9038,4688,9038,4669,9028,4669,9028,4688xe" filled="true" fillcolor="#000000" stroked="false">
                <v:path arrowok="t"/>
                <v:fill type="solid"/>
              </v:shape>
            </v:group>
            <v:group style="position:absolute;left:9028;top:4688;width:10;height:20" coordorigin="9028,4688" coordsize="10,20">
              <v:shape style="position:absolute;left:9028;top:4688;width:10;height:20" coordorigin="9028,4688" coordsize="10,20" path="m9028,4707l9038,4707,9038,4688,9028,4688,9028,4707xe" filled="true" fillcolor="#000000" stroked="false">
                <v:path arrowok="t"/>
                <v:fill type="solid"/>
              </v:shape>
            </v:group>
            <v:group style="position:absolute;left:9028;top:4707;width:10;height:20" coordorigin="9028,4707" coordsize="10,20">
              <v:shape style="position:absolute;left:9028;top:4707;width:10;height:20" coordorigin="9028,4707" coordsize="10,20" path="m9028,4726l9038,4726,9038,4707,9028,4707,9028,4726xe" filled="true" fillcolor="#000000" stroked="false">
                <v:path arrowok="t"/>
                <v:fill type="solid"/>
              </v:shape>
            </v:group>
            <v:group style="position:absolute;left:9028;top:4726;width:10;height:20" coordorigin="9028,4726" coordsize="10,20">
              <v:shape style="position:absolute;left:9028;top:4726;width:10;height:20" coordorigin="9028,4726" coordsize="10,20" path="m9028,4746l9038,4746,9038,4726,9028,4726,9028,4746xe" filled="true" fillcolor="#000000" stroked="false">
                <v:path arrowok="t"/>
                <v:fill type="solid"/>
              </v:shape>
            </v:group>
            <v:group style="position:absolute;left:9028;top:4746;width:10;height:20" coordorigin="9028,4746" coordsize="10,20">
              <v:shape style="position:absolute;left:9028;top:4746;width:10;height:20" coordorigin="9028,4746" coordsize="10,20" path="m9028,4765l9038,4765,9038,4746,9028,4746,9028,4765xe" filled="true" fillcolor="#000000" stroked="false">
                <v:path arrowok="t"/>
                <v:fill type="solid"/>
              </v:shape>
            </v:group>
            <v:group style="position:absolute;left:9028;top:4765;width:10;height:20" coordorigin="9028,4765" coordsize="10,20">
              <v:shape style="position:absolute;left:9028;top:4765;width:10;height:20" coordorigin="9028,4765" coordsize="10,20" path="m9028,4784l9038,4784,9038,4765,9028,4765,9028,4784xe" filled="true" fillcolor="#000000" stroked="false">
                <v:path arrowok="t"/>
                <v:fill type="solid"/>
              </v:shape>
            </v:group>
            <v:group style="position:absolute;left:9028;top:4784;width:10;height:20" coordorigin="9028,4784" coordsize="10,20">
              <v:shape style="position:absolute;left:9028;top:4784;width:10;height:20" coordorigin="9028,4784" coordsize="10,20" path="m9028,4803l9038,4803,9038,4784,9028,4784,9028,4803xe" filled="true" fillcolor="#000000" stroked="false">
                <v:path arrowok="t"/>
                <v:fill type="solid"/>
              </v:shape>
            </v:group>
            <v:group style="position:absolute;left:9028;top:4803;width:10;height:20" coordorigin="9028,4803" coordsize="10,20">
              <v:shape style="position:absolute;left:9028;top:4803;width:10;height:20" coordorigin="9028,4803" coordsize="10,20" path="m9028,4822l9038,4822,9038,4803,9028,4803,9028,4822xe" filled="true" fillcolor="#000000" stroked="false">
                <v:path arrowok="t"/>
                <v:fill type="solid"/>
              </v:shape>
            </v:group>
            <v:group style="position:absolute;left:9028;top:4822;width:10;height:20" coordorigin="9028,4822" coordsize="10,20">
              <v:shape style="position:absolute;left:9028;top:4822;width:10;height:20" coordorigin="9028,4822" coordsize="10,20" path="m9028,4842l9038,4842,9038,4822,9028,4822,9028,4842xe" filled="true" fillcolor="#000000" stroked="false">
                <v:path arrowok="t"/>
                <v:fill type="solid"/>
              </v:shape>
            </v:group>
            <v:group style="position:absolute;left:9028;top:4842;width:10;height:20" coordorigin="9028,4842" coordsize="10,20">
              <v:shape style="position:absolute;left:9028;top:4842;width:10;height:20" coordorigin="9028,4842" coordsize="10,20" path="m9028,4861l9038,4861,9038,4842,9028,4842,9028,4861xe" filled="true" fillcolor="#000000" stroked="false">
                <v:path arrowok="t"/>
                <v:fill type="solid"/>
              </v:shape>
            </v:group>
            <v:group style="position:absolute;left:9028;top:4861;width:10;height:20" coordorigin="9028,4861" coordsize="10,20">
              <v:shape style="position:absolute;left:9028;top:4861;width:10;height:20" coordorigin="9028,4861" coordsize="10,20" path="m9028,4880l9038,4880,9038,4861,9028,4861,9028,4880xe" filled="true" fillcolor="#000000" stroked="false">
                <v:path arrowok="t"/>
                <v:fill type="solid"/>
              </v:shape>
            </v:group>
            <v:group style="position:absolute;left:9028;top:4880;width:10;height:20" coordorigin="9028,4880" coordsize="10,20">
              <v:shape style="position:absolute;left:9028;top:4880;width:10;height:20" coordorigin="9028,4880" coordsize="10,20" path="m9028,4899l9038,4899,9038,4880,9028,4880,9028,4899xe" filled="true" fillcolor="#000000" stroked="false">
                <v:path arrowok="t"/>
                <v:fill type="solid"/>
              </v:shape>
            </v:group>
            <v:group style="position:absolute;left:9028;top:4899;width:10;height:20" coordorigin="9028,4899" coordsize="10,20">
              <v:shape style="position:absolute;left:9028;top:4899;width:10;height:20" coordorigin="9028,4899" coordsize="10,20" path="m9028,4918l9038,4918,9038,4899,9028,4899,9028,4918xe" filled="true" fillcolor="#000000" stroked="false">
                <v:path arrowok="t"/>
                <v:fill type="solid"/>
              </v:shape>
            </v:group>
            <v:group style="position:absolute;left:9028;top:4918;width:10;height:20" coordorigin="9028,4918" coordsize="10,20">
              <v:shape style="position:absolute;left:9028;top:4918;width:10;height:20" coordorigin="9028,4918" coordsize="10,20" path="m9028,4938l9038,4938,9038,4918,9028,4918,9028,4938xe" filled="true" fillcolor="#000000" stroked="false">
                <v:path arrowok="t"/>
                <v:fill type="solid"/>
              </v:shape>
            </v:group>
            <v:group style="position:absolute;left:9028;top:4938;width:10;height:20" coordorigin="9028,4938" coordsize="10,20">
              <v:shape style="position:absolute;left:9028;top:4938;width:10;height:20" coordorigin="9028,4938" coordsize="10,20" path="m9028,4957l9038,4957,9038,4938,9028,4938,9028,4957xe" filled="true" fillcolor="#000000" stroked="false">
                <v:path arrowok="t"/>
                <v:fill type="solid"/>
              </v:shape>
            </v:group>
            <v:group style="position:absolute;left:9028;top:4957;width:10;height:20" coordorigin="9028,4957" coordsize="10,20">
              <v:shape style="position:absolute;left:9028;top:4957;width:10;height:20" coordorigin="9028,4957" coordsize="10,20" path="m9028,4976l9038,4976,9038,4957,9028,4957,9028,4976xe" filled="true" fillcolor="#000000" stroked="false">
                <v:path arrowok="t"/>
                <v:fill type="solid"/>
              </v:shape>
            </v:group>
            <v:group style="position:absolute;left:9028;top:4976;width:10;height:20" coordorigin="9028,4976" coordsize="10,20">
              <v:shape style="position:absolute;left:9028;top:4976;width:10;height:20" coordorigin="9028,4976" coordsize="10,20" path="m9028,4995l9038,4995,9038,4976,9028,4976,9028,4995xe" filled="true" fillcolor="#000000" stroked="false">
                <v:path arrowok="t"/>
                <v:fill type="solid"/>
              </v:shape>
            </v:group>
            <v:group style="position:absolute;left:9028;top:4995;width:10;height:20" coordorigin="9028,4995" coordsize="10,20">
              <v:shape style="position:absolute;left:9028;top:4995;width:10;height:20" coordorigin="9028,4995" coordsize="10,20" path="m9028,5014l9038,5014,9038,4995,9028,4995,9028,5014xe" filled="true" fillcolor="#000000" stroked="false">
                <v:path arrowok="t"/>
                <v:fill type="solid"/>
              </v:shape>
            </v:group>
            <v:group style="position:absolute;left:9028;top:5014;width:10;height:20" coordorigin="9028,5014" coordsize="10,20">
              <v:shape style="position:absolute;left:9028;top:5014;width:10;height:20" coordorigin="9028,5014" coordsize="10,20" path="m9028,5034l9038,5034,9038,5014,9028,5014,9028,5034xe" filled="true" fillcolor="#000000" stroked="false">
                <v:path arrowok="t"/>
                <v:fill type="solid"/>
              </v:shape>
            </v:group>
            <v:group style="position:absolute;left:9028;top:5040;width:10;height:2" coordorigin="9028,5040" coordsize="10,2">
              <v:shape style="position:absolute;left:9028;top:5040;width:10;height:2" coordorigin="9028,5040" coordsize="10,0" path="m9028,5040l9038,5040e" filled="false" stroked="true" strokeweight=".599980pt" strokecolor="#000000">
                <v:path arrowok="t"/>
              </v:shape>
            </v:group>
            <v:group style="position:absolute;left:10161;top:4650;width:10;height:20" coordorigin="10161,4650" coordsize="10,20">
              <v:shape style="position:absolute;left:10161;top:4650;width:10;height:20" coordorigin="10161,4650" coordsize="10,20" path="m10161,4669l10171,4669,10171,4650,10161,4650,10161,4669xe" filled="true" fillcolor="#000000" stroked="false">
                <v:path arrowok="t"/>
                <v:fill type="solid"/>
              </v:shape>
            </v:group>
            <v:group style="position:absolute;left:10161;top:4669;width:10;height:20" coordorigin="10161,4669" coordsize="10,20">
              <v:shape style="position:absolute;left:10161;top:4669;width:10;height:20" coordorigin="10161,4669" coordsize="10,20" path="m10161,4688l10171,4688,10171,4669,10161,4669,10161,4688xe" filled="true" fillcolor="#000000" stroked="false">
                <v:path arrowok="t"/>
                <v:fill type="solid"/>
              </v:shape>
            </v:group>
            <v:group style="position:absolute;left:10161;top:4688;width:10;height:20" coordorigin="10161,4688" coordsize="10,20">
              <v:shape style="position:absolute;left:10161;top:4688;width:10;height:20" coordorigin="10161,4688" coordsize="10,20" path="m10161,4707l10171,4707,10171,4688,10161,4688,10161,4707xe" filled="true" fillcolor="#000000" stroked="false">
                <v:path arrowok="t"/>
                <v:fill type="solid"/>
              </v:shape>
            </v:group>
            <v:group style="position:absolute;left:10161;top:4707;width:10;height:20" coordorigin="10161,4707" coordsize="10,20">
              <v:shape style="position:absolute;left:10161;top:4707;width:10;height:20" coordorigin="10161,4707" coordsize="10,20" path="m10161,4726l10171,4726,10171,4707,10161,4707,10161,4726xe" filled="true" fillcolor="#000000" stroked="false">
                <v:path arrowok="t"/>
                <v:fill type="solid"/>
              </v:shape>
            </v:group>
            <v:group style="position:absolute;left:10161;top:4726;width:10;height:20" coordorigin="10161,4726" coordsize="10,20">
              <v:shape style="position:absolute;left:10161;top:4726;width:10;height:20" coordorigin="10161,4726" coordsize="10,20" path="m10161,4746l10171,4746,10171,4726,10161,4726,10161,4746xe" filled="true" fillcolor="#000000" stroked="false">
                <v:path arrowok="t"/>
                <v:fill type="solid"/>
              </v:shape>
            </v:group>
            <v:group style="position:absolute;left:10161;top:4746;width:10;height:20" coordorigin="10161,4746" coordsize="10,20">
              <v:shape style="position:absolute;left:10161;top:4746;width:10;height:20" coordorigin="10161,4746" coordsize="10,20" path="m10161,4765l10171,4765,10171,4746,10161,4746,10161,4765xe" filled="true" fillcolor="#000000" stroked="false">
                <v:path arrowok="t"/>
                <v:fill type="solid"/>
              </v:shape>
            </v:group>
            <v:group style="position:absolute;left:10161;top:4765;width:10;height:20" coordorigin="10161,4765" coordsize="10,20">
              <v:shape style="position:absolute;left:10161;top:4765;width:10;height:20" coordorigin="10161,4765" coordsize="10,20" path="m10161,4784l10171,4784,10171,4765,10161,4765,10161,4784xe" filled="true" fillcolor="#000000" stroked="false">
                <v:path arrowok="t"/>
                <v:fill type="solid"/>
              </v:shape>
            </v:group>
            <v:group style="position:absolute;left:10161;top:4784;width:10;height:20" coordorigin="10161,4784" coordsize="10,20">
              <v:shape style="position:absolute;left:10161;top:4784;width:10;height:20" coordorigin="10161,4784" coordsize="10,20" path="m10161,4803l10171,4803,10171,4784,10161,4784,10161,4803xe" filled="true" fillcolor="#000000" stroked="false">
                <v:path arrowok="t"/>
                <v:fill type="solid"/>
              </v:shape>
            </v:group>
            <v:group style="position:absolute;left:10161;top:4803;width:10;height:20" coordorigin="10161,4803" coordsize="10,20">
              <v:shape style="position:absolute;left:10161;top:4803;width:10;height:20" coordorigin="10161,4803" coordsize="10,20" path="m10161,4822l10171,4822,10171,4803,10161,4803,10161,4822xe" filled="true" fillcolor="#000000" stroked="false">
                <v:path arrowok="t"/>
                <v:fill type="solid"/>
              </v:shape>
            </v:group>
            <v:group style="position:absolute;left:10161;top:4822;width:10;height:20" coordorigin="10161,4822" coordsize="10,20">
              <v:shape style="position:absolute;left:10161;top:4822;width:10;height:20" coordorigin="10161,4822" coordsize="10,20" path="m10161,4842l10171,4842,10171,4822,10161,4822,10161,4842xe" filled="true" fillcolor="#000000" stroked="false">
                <v:path arrowok="t"/>
                <v:fill type="solid"/>
              </v:shape>
            </v:group>
            <v:group style="position:absolute;left:10161;top:4842;width:10;height:20" coordorigin="10161,4842" coordsize="10,20">
              <v:shape style="position:absolute;left:10161;top:4842;width:10;height:20" coordorigin="10161,4842" coordsize="10,20" path="m10161,4861l10171,4861,10171,4842,10161,4842,10161,4861xe" filled="true" fillcolor="#000000" stroked="false">
                <v:path arrowok="t"/>
                <v:fill type="solid"/>
              </v:shape>
            </v:group>
            <v:group style="position:absolute;left:10161;top:4861;width:10;height:20" coordorigin="10161,4861" coordsize="10,20">
              <v:shape style="position:absolute;left:10161;top:4861;width:10;height:20" coordorigin="10161,4861" coordsize="10,20" path="m10161,4880l10171,4880,10171,4861,10161,4861,10161,4880xe" filled="true" fillcolor="#000000" stroked="false">
                <v:path arrowok="t"/>
                <v:fill type="solid"/>
              </v:shape>
            </v:group>
            <v:group style="position:absolute;left:10161;top:4880;width:10;height:20" coordorigin="10161,4880" coordsize="10,20">
              <v:shape style="position:absolute;left:10161;top:4880;width:10;height:20" coordorigin="10161,4880" coordsize="10,20" path="m10161,4899l10171,4899,10171,4880,10161,4880,10161,4899xe" filled="true" fillcolor="#000000" stroked="false">
                <v:path arrowok="t"/>
                <v:fill type="solid"/>
              </v:shape>
            </v:group>
            <v:group style="position:absolute;left:10161;top:4899;width:10;height:20" coordorigin="10161,4899" coordsize="10,20">
              <v:shape style="position:absolute;left:10161;top:4899;width:10;height:20" coordorigin="10161,4899" coordsize="10,20" path="m10161,4918l10171,4918,10171,4899,10161,4899,10161,4918xe" filled="true" fillcolor="#000000" stroked="false">
                <v:path arrowok="t"/>
                <v:fill type="solid"/>
              </v:shape>
            </v:group>
            <v:group style="position:absolute;left:10161;top:4918;width:10;height:20" coordorigin="10161,4918" coordsize="10,20">
              <v:shape style="position:absolute;left:10161;top:4918;width:10;height:20" coordorigin="10161,4918" coordsize="10,20" path="m10161,4938l10171,4938,10171,4918,10161,4918,10161,4938xe" filled="true" fillcolor="#000000" stroked="false">
                <v:path arrowok="t"/>
                <v:fill type="solid"/>
              </v:shape>
            </v:group>
            <v:group style="position:absolute;left:10161;top:4938;width:10;height:20" coordorigin="10161,4938" coordsize="10,20">
              <v:shape style="position:absolute;left:10161;top:4938;width:10;height:20" coordorigin="10161,4938" coordsize="10,20" path="m10161,4957l10171,4957,10171,4938,10161,4938,10161,4957xe" filled="true" fillcolor="#000000" stroked="false">
                <v:path arrowok="t"/>
                <v:fill type="solid"/>
              </v:shape>
            </v:group>
            <v:group style="position:absolute;left:10161;top:4957;width:10;height:20" coordorigin="10161,4957" coordsize="10,20">
              <v:shape style="position:absolute;left:10161;top:4957;width:10;height:20" coordorigin="10161,4957" coordsize="10,20" path="m10161,4976l10171,4976,10171,4957,10161,4957,10161,4976xe" filled="true" fillcolor="#000000" stroked="false">
                <v:path arrowok="t"/>
                <v:fill type="solid"/>
              </v:shape>
            </v:group>
            <v:group style="position:absolute;left:10161;top:4976;width:10;height:20" coordorigin="10161,4976" coordsize="10,20">
              <v:shape style="position:absolute;left:10161;top:4976;width:10;height:20" coordorigin="10161,4976" coordsize="10,20" path="m10161,4995l10171,4995,10171,4976,10161,4976,10161,4995xe" filled="true" fillcolor="#000000" stroked="false">
                <v:path arrowok="t"/>
                <v:fill type="solid"/>
              </v:shape>
            </v:group>
            <v:group style="position:absolute;left:10161;top:4995;width:10;height:20" coordorigin="10161,4995" coordsize="10,20">
              <v:shape style="position:absolute;left:10161;top:4995;width:10;height:20" coordorigin="10161,4995" coordsize="10,20" path="m10161,5014l10171,5014,10171,4995,10161,4995,10161,5014xe" filled="true" fillcolor="#000000" stroked="false">
                <v:path arrowok="t"/>
                <v:fill type="solid"/>
              </v:shape>
            </v:group>
            <v:group style="position:absolute;left:10161;top:5014;width:10;height:20" coordorigin="10161,5014" coordsize="10,20">
              <v:shape style="position:absolute;left:10161;top:5014;width:10;height:20" coordorigin="10161,5014" coordsize="10,20" path="m10161,5034l10171,5034,10171,5014,10161,5014,10161,5034xe" filled="true" fillcolor="#000000" stroked="false">
                <v:path arrowok="t"/>
                <v:fill type="solid"/>
              </v:shape>
            </v:group>
            <v:group style="position:absolute;left:10161;top:5040;width:10;height:2" coordorigin="10161,5040" coordsize="10,2">
              <v:shape style="position:absolute;left:10161;top:5040;width:10;height:2" coordorigin="10161,5040" coordsize="10,0" path="m10161,5040l10171,5040e" filled="false" stroked="true" strokeweight=".599980pt" strokecolor="#000000">
                <v:path arrowok="t"/>
              </v:shape>
            </v:group>
            <v:group style="position:absolute;left:852;top:5088;width:1652;height:2" coordorigin="852,5088" coordsize="1652,2">
              <v:shape style="position:absolute;left:852;top:5088;width:1652;height:2" coordorigin="852,5088" coordsize="1652,0" path="m852,5088l2504,5088e" filled="false" stroked="true" strokeweight="3.2401pt" strokecolor="#dcdcdc">
                <v:path arrowok="t"/>
              </v:shape>
            </v:group>
            <v:group style="position:absolute;left:866;top:5120;width:2;height:269" coordorigin="866,5120" coordsize="2,269">
              <v:shape style="position:absolute;left:866;top:5120;width:2;height:269" coordorigin="866,5120" coordsize="0,269" path="m866,5120l866,5389e" filled="false" stroked="true" strokeweight="1.44pt" strokecolor="#dcdcdc">
                <v:path arrowok="t"/>
              </v:shape>
            </v:group>
            <v:group style="position:absolute;left:2493;top:5120;width:2;height:269" coordorigin="2493,5120" coordsize="2,269">
              <v:shape style="position:absolute;left:2493;top:5120;width:2;height:269" coordorigin="2493,5120" coordsize="0,269" path="m2493,5120l2493,5389e" filled="false" stroked="true" strokeweight="1.08pt" strokecolor="#dcdcdc">
                <v:path arrowok="t"/>
              </v:shape>
            </v:group>
            <v:group style="position:absolute;left:852;top:5421;width:1652;height:2" coordorigin="852,5421" coordsize="1652,2">
              <v:shape style="position:absolute;left:852;top:5421;width:1652;height:2" coordorigin="852,5421" coordsize="1652,0" path="m852,5421l2504,5421e" filled="false" stroked="true" strokeweight="3.2401pt" strokecolor="#dcdcdc">
                <v:path arrowok="t"/>
              </v:shape>
            </v:group>
            <v:group style="position:absolute;left:881;top:5120;width:1602;height:269" coordorigin="881,5120" coordsize="1602,269">
              <v:shape style="position:absolute;left:881;top:5120;width:1602;height:269" coordorigin="881,5120" coordsize="1602,269" path="m881,5389l2482,5389,2482,5120,881,5120,881,5389xe" filled="true" fillcolor="#dcdcdc" stroked="false">
                <v:path arrowok="t"/>
                <v:fill type="solid"/>
              </v:shape>
              <v:shape style="position:absolute;left:852;top:5046;width:1654;height:10" type="#_x0000_t75" stroked="false">
                <v:imagedata r:id="rId507" o:title=""/>
              </v:shape>
              <v:shape style="position:absolute;left:2501;top:5046;width:1138;height:10" type="#_x0000_t75" stroked="false">
                <v:imagedata r:id="rId508" o:title=""/>
              </v:shape>
              <v:shape style="position:absolute;left:3634;top:5046;width:857;height:10" type="#_x0000_t75" stroked="false">
                <v:imagedata r:id="rId509" o:title=""/>
              </v:shape>
              <v:shape style="position:absolute;left:4487;top:5046;width:842;height:10" type="#_x0000_t75" stroked="false">
                <v:imagedata r:id="rId517" o:title=""/>
              </v:shape>
              <v:shape style="position:absolute;left:5324;top:5046;width:1563;height:10" type="#_x0000_t75" stroked="false">
                <v:imagedata r:id="rId511" o:title=""/>
              </v:shape>
              <v:shape style="position:absolute;left:6882;top:5046;width:1152;height:10" type="#_x0000_t75" stroked="false">
                <v:imagedata r:id="rId512" o:title=""/>
              </v:shape>
              <v:shape style="position:absolute;left:8029;top:5046;width:2132;height:10" type="#_x0000_t75" stroked="false">
                <v:imagedata r:id="rId513" o:title=""/>
              </v:shape>
              <v:shape style="position:absolute;left:10156;top:5046;width:900;height:10" type="#_x0000_t75" stroked="false">
                <v:imagedata r:id="rId514" o:title=""/>
              </v:shape>
            </v:group>
            <v:group style="position:absolute;left:2506;top:5055;width:10;height:20" coordorigin="2506,5055" coordsize="10,20">
              <v:shape style="position:absolute;left:2506;top:5055;width:10;height:20" coordorigin="2506,5055" coordsize="10,20" path="m2506,5074l2516,5074,2516,5055,2506,5055,2506,5074xe" filled="true" fillcolor="#000000" stroked="false">
                <v:path arrowok="t"/>
                <v:fill type="solid"/>
              </v:shape>
            </v:group>
            <v:group style="position:absolute;left:2506;top:5074;width:10;height:20" coordorigin="2506,5074" coordsize="10,20">
              <v:shape style="position:absolute;left:2506;top:5074;width:10;height:20" coordorigin="2506,5074" coordsize="10,20" path="m2506,5094l2516,5094,2516,5074,2506,5074,2506,5094xe" filled="true" fillcolor="#000000" stroked="false">
                <v:path arrowok="t"/>
                <v:fill type="solid"/>
              </v:shape>
            </v:group>
            <v:group style="position:absolute;left:2506;top:5094;width:10;height:20" coordorigin="2506,5094" coordsize="10,20">
              <v:shape style="position:absolute;left:2506;top:5094;width:10;height:20" coordorigin="2506,5094" coordsize="10,20" path="m2506,5113l2516,5113,2516,5094,2506,5094,2506,5113xe" filled="true" fillcolor="#000000" stroked="false">
                <v:path arrowok="t"/>
                <v:fill type="solid"/>
              </v:shape>
            </v:group>
            <v:group style="position:absolute;left:2506;top:5113;width:10;height:20" coordorigin="2506,5113" coordsize="10,20">
              <v:shape style="position:absolute;left:2506;top:5113;width:10;height:20" coordorigin="2506,5113" coordsize="10,20" path="m2506,5132l2516,5132,2516,5113,2506,5113,2506,5132xe" filled="true" fillcolor="#000000" stroked="false">
                <v:path arrowok="t"/>
                <v:fill type="solid"/>
              </v:shape>
            </v:group>
            <v:group style="position:absolute;left:2506;top:5132;width:10;height:20" coordorigin="2506,5132" coordsize="10,20">
              <v:shape style="position:absolute;left:2506;top:5132;width:10;height:20" coordorigin="2506,5132" coordsize="10,20" path="m2506,5151l2516,5151,2516,5132,2506,5132,2506,5151xe" filled="true" fillcolor="#000000" stroked="false">
                <v:path arrowok="t"/>
                <v:fill type="solid"/>
              </v:shape>
            </v:group>
            <v:group style="position:absolute;left:2506;top:5151;width:10;height:20" coordorigin="2506,5151" coordsize="10,20">
              <v:shape style="position:absolute;left:2506;top:5151;width:10;height:20" coordorigin="2506,5151" coordsize="10,20" path="m2506,5170l2516,5170,2516,5151,2506,5151,2506,5170xe" filled="true" fillcolor="#000000" stroked="false">
                <v:path arrowok="t"/>
                <v:fill type="solid"/>
              </v:shape>
            </v:group>
            <v:group style="position:absolute;left:2506;top:5170;width:10;height:20" coordorigin="2506,5170" coordsize="10,20">
              <v:shape style="position:absolute;left:2506;top:5170;width:10;height:20" coordorigin="2506,5170" coordsize="10,20" path="m2506,5190l2516,5190,2516,5170,2506,5170,2506,5190xe" filled="true" fillcolor="#000000" stroked="false">
                <v:path arrowok="t"/>
                <v:fill type="solid"/>
              </v:shape>
            </v:group>
            <v:group style="position:absolute;left:2506;top:5190;width:10;height:20" coordorigin="2506,5190" coordsize="10,20">
              <v:shape style="position:absolute;left:2506;top:5190;width:10;height:20" coordorigin="2506,5190" coordsize="10,20" path="m2506,5209l2516,5209,2516,5190,2506,5190,2506,5209xe" filled="true" fillcolor="#000000" stroked="false">
                <v:path arrowok="t"/>
                <v:fill type="solid"/>
              </v:shape>
            </v:group>
            <v:group style="position:absolute;left:2506;top:5209;width:10;height:20" coordorigin="2506,5209" coordsize="10,20">
              <v:shape style="position:absolute;left:2506;top:5209;width:10;height:20" coordorigin="2506,5209" coordsize="10,20" path="m2506,5228l2516,5228,2516,5209,2506,5209,2506,5228xe" filled="true" fillcolor="#000000" stroked="false">
                <v:path arrowok="t"/>
                <v:fill type="solid"/>
              </v:shape>
            </v:group>
            <v:group style="position:absolute;left:2506;top:5228;width:10;height:20" coordorigin="2506,5228" coordsize="10,20">
              <v:shape style="position:absolute;left:2506;top:5228;width:10;height:20" coordorigin="2506,5228" coordsize="10,20" path="m2506,5247l2516,5247,2516,5228,2506,5228,2506,5247xe" filled="true" fillcolor="#000000" stroked="false">
                <v:path arrowok="t"/>
                <v:fill type="solid"/>
              </v:shape>
            </v:group>
            <v:group style="position:absolute;left:2506;top:5247;width:10;height:20" coordorigin="2506,5247" coordsize="10,20">
              <v:shape style="position:absolute;left:2506;top:5247;width:10;height:20" coordorigin="2506,5247" coordsize="10,20" path="m2506,5266l2516,5266,2516,5247,2506,5247,2506,5266xe" filled="true" fillcolor="#000000" stroked="false">
                <v:path arrowok="t"/>
                <v:fill type="solid"/>
              </v:shape>
            </v:group>
            <v:group style="position:absolute;left:2506;top:5266;width:10;height:20" coordorigin="2506,5266" coordsize="10,20">
              <v:shape style="position:absolute;left:2506;top:5266;width:10;height:20" coordorigin="2506,5266" coordsize="10,20" path="m2506,5286l2516,5286,2516,5266,2506,5266,2506,5286xe" filled="true" fillcolor="#000000" stroked="false">
                <v:path arrowok="t"/>
                <v:fill type="solid"/>
              </v:shape>
            </v:group>
            <v:group style="position:absolute;left:2506;top:5286;width:10;height:20" coordorigin="2506,5286" coordsize="10,20">
              <v:shape style="position:absolute;left:2506;top:5286;width:10;height:20" coordorigin="2506,5286" coordsize="10,20" path="m2506,5305l2516,5305,2516,5286,2506,5286,2506,5305xe" filled="true" fillcolor="#000000" stroked="false">
                <v:path arrowok="t"/>
                <v:fill type="solid"/>
              </v:shape>
            </v:group>
            <v:group style="position:absolute;left:2506;top:5305;width:10;height:20" coordorigin="2506,5305" coordsize="10,20">
              <v:shape style="position:absolute;left:2506;top:5305;width:10;height:20" coordorigin="2506,5305" coordsize="10,20" path="m2506,5324l2516,5324,2516,5305,2506,5305,2506,5324xe" filled="true" fillcolor="#000000" stroked="false">
                <v:path arrowok="t"/>
                <v:fill type="solid"/>
              </v:shape>
            </v:group>
            <v:group style="position:absolute;left:2506;top:5324;width:10;height:20" coordorigin="2506,5324" coordsize="10,20">
              <v:shape style="position:absolute;left:2506;top:5324;width:10;height:20" coordorigin="2506,5324" coordsize="10,20" path="m2506,5343l2516,5343,2516,5324,2506,5324,2506,5343xe" filled="true" fillcolor="#000000" stroked="false">
                <v:path arrowok="t"/>
                <v:fill type="solid"/>
              </v:shape>
            </v:group>
            <v:group style="position:absolute;left:2506;top:5343;width:10;height:20" coordorigin="2506,5343" coordsize="10,20">
              <v:shape style="position:absolute;left:2506;top:5343;width:10;height:20" coordorigin="2506,5343" coordsize="10,20" path="m2506,5362l2516,5362,2516,5343,2506,5343,2506,5362xe" filled="true" fillcolor="#000000" stroked="false">
                <v:path arrowok="t"/>
                <v:fill type="solid"/>
              </v:shape>
            </v:group>
            <v:group style="position:absolute;left:2506;top:5362;width:10;height:20" coordorigin="2506,5362" coordsize="10,20">
              <v:shape style="position:absolute;left:2506;top:5362;width:10;height:20" coordorigin="2506,5362" coordsize="10,20" path="m2506,5382l2516,5382,2516,5362,2506,5362,2506,5382xe" filled="true" fillcolor="#000000" stroked="false">
                <v:path arrowok="t"/>
                <v:fill type="solid"/>
              </v:shape>
            </v:group>
            <v:group style="position:absolute;left:2506;top:5382;width:10;height:20" coordorigin="2506,5382" coordsize="10,20">
              <v:shape style="position:absolute;left:2506;top:5382;width:10;height:20" coordorigin="2506,5382" coordsize="10,20" path="m2506,5401l2516,5401,2516,5382,2506,5382,2506,5401xe" filled="true" fillcolor="#000000" stroked="false">
                <v:path arrowok="t"/>
                <v:fill type="solid"/>
              </v:shape>
            </v:group>
            <v:group style="position:absolute;left:2506;top:5401;width:10;height:20" coordorigin="2506,5401" coordsize="10,20">
              <v:shape style="position:absolute;left:2506;top:5401;width:10;height:20" coordorigin="2506,5401" coordsize="10,20" path="m2506,5420l2516,5420,2516,5401,2506,5401,2506,5420xe" filled="true" fillcolor="#000000" stroked="false">
                <v:path arrowok="t"/>
                <v:fill type="solid"/>
              </v:shape>
            </v:group>
            <v:group style="position:absolute;left:2506;top:5420;width:10;height:20" coordorigin="2506,5420" coordsize="10,20">
              <v:shape style="position:absolute;left:2506;top:5420;width:10;height:20" coordorigin="2506,5420" coordsize="10,20" path="m2506,5439l2516,5439,2516,5420,2506,5420,2506,5439xe" filled="true" fillcolor="#000000" stroked="false">
                <v:path arrowok="t"/>
                <v:fill type="solid"/>
              </v:shape>
            </v:group>
            <v:group style="position:absolute;left:2506;top:5446;width:10;height:2" coordorigin="2506,5446" coordsize="10,2">
              <v:shape style="position:absolute;left:2506;top:5446;width:10;height:2" coordorigin="2506,5446" coordsize="10,0" path="m2506,5446l2516,5446e" filled="false" stroked="true" strokeweight=".72003pt" strokecolor="#000000">
                <v:path arrowok="t"/>
              </v:shape>
            </v:group>
            <v:group style="position:absolute;left:3639;top:5055;width:10;height:20" coordorigin="3639,5055" coordsize="10,20">
              <v:shape style="position:absolute;left:3639;top:5055;width:10;height:20" coordorigin="3639,5055" coordsize="10,20" path="m3639,5074l3648,5074,3648,5055,3639,5055,3639,5074xe" filled="true" fillcolor="#000000" stroked="false">
                <v:path arrowok="t"/>
                <v:fill type="solid"/>
              </v:shape>
            </v:group>
            <v:group style="position:absolute;left:3639;top:5074;width:10;height:20" coordorigin="3639,5074" coordsize="10,20">
              <v:shape style="position:absolute;left:3639;top:5074;width:10;height:20" coordorigin="3639,5074" coordsize="10,20" path="m3639,5094l3648,5094,3648,5074,3639,5074,3639,5094xe" filled="true" fillcolor="#000000" stroked="false">
                <v:path arrowok="t"/>
                <v:fill type="solid"/>
              </v:shape>
            </v:group>
            <v:group style="position:absolute;left:3639;top:5094;width:10;height:20" coordorigin="3639,5094" coordsize="10,20">
              <v:shape style="position:absolute;left:3639;top:5094;width:10;height:20" coordorigin="3639,5094" coordsize="10,20" path="m3639,5113l3648,5113,3648,5094,3639,5094,3639,5113xe" filled="true" fillcolor="#000000" stroked="false">
                <v:path arrowok="t"/>
                <v:fill type="solid"/>
              </v:shape>
            </v:group>
            <v:group style="position:absolute;left:3639;top:5113;width:10;height:20" coordorigin="3639,5113" coordsize="10,20">
              <v:shape style="position:absolute;left:3639;top:5113;width:10;height:20" coordorigin="3639,5113" coordsize="10,20" path="m3639,5132l3648,5132,3648,5113,3639,5113,3639,5132xe" filled="true" fillcolor="#000000" stroked="false">
                <v:path arrowok="t"/>
                <v:fill type="solid"/>
              </v:shape>
            </v:group>
            <v:group style="position:absolute;left:3639;top:5132;width:10;height:20" coordorigin="3639,5132" coordsize="10,20">
              <v:shape style="position:absolute;left:3639;top:5132;width:10;height:20" coordorigin="3639,5132" coordsize="10,20" path="m3639,5151l3648,5151,3648,5132,3639,5132,3639,5151xe" filled="true" fillcolor="#000000" stroked="false">
                <v:path arrowok="t"/>
                <v:fill type="solid"/>
              </v:shape>
            </v:group>
            <v:group style="position:absolute;left:3639;top:5151;width:10;height:20" coordorigin="3639,5151" coordsize="10,20">
              <v:shape style="position:absolute;left:3639;top:5151;width:10;height:20" coordorigin="3639,5151" coordsize="10,20" path="m3639,5170l3648,5170,3648,5151,3639,5151,3639,5170xe" filled="true" fillcolor="#000000" stroked="false">
                <v:path arrowok="t"/>
                <v:fill type="solid"/>
              </v:shape>
            </v:group>
            <v:group style="position:absolute;left:3639;top:5170;width:10;height:20" coordorigin="3639,5170" coordsize="10,20">
              <v:shape style="position:absolute;left:3639;top:5170;width:10;height:20" coordorigin="3639,5170" coordsize="10,20" path="m3639,5190l3648,5190,3648,5170,3639,5170,3639,5190xe" filled="true" fillcolor="#000000" stroked="false">
                <v:path arrowok="t"/>
                <v:fill type="solid"/>
              </v:shape>
            </v:group>
            <v:group style="position:absolute;left:3639;top:5190;width:10;height:20" coordorigin="3639,5190" coordsize="10,20">
              <v:shape style="position:absolute;left:3639;top:5190;width:10;height:20" coordorigin="3639,5190" coordsize="10,20" path="m3639,5209l3648,5209,3648,5190,3639,5190,3639,5209xe" filled="true" fillcolor="#000000" stroked="false">
                <v:path arrowok="t"/>
                <v:fill type="solid"/>
              </v:shape>
            </v:group>
            <v:group style="position:absolute;left:3639;top:5209;width:10;height:20" coordorigin="3639,5209" coordsize="10,20">
              <v:shape style="position:absolute;left:3639;top:5209;width:10;height:20" coordorigin="3639,5209" coordsize="10,20" path="m3639,5228l3648,5228,3648,5209,3639,5209,3639,5228xe" filled="true" fillcolor="#000000" stroked="false">
                <v:path arrowok="t"/>
                <v:fill type="solid"/>
              </v:shape>
            </v:group>
            <v:group style="position:absolute;left:3639;top:5228;width:10;height:20" coordorigin="3639,5228" coordsize="10,20">
              <v:shape style="position:absolute;left:3639;top:5228;width:10;height:20" coordorigin="3639,5228" coordsize="10,20" path="m3639,5247l3648,5247,3648,5228,3639,5228,3639,5247xe" filled="true" fillcolor="#000000" stroked="false">
                <v:path arrowok="t"/>
                <v:fill type="solid"/>
              </v:shape>
            </v:group>
            <v:group style="position:absolute;left:3639;top:5247;width:10;height:20" coordorigin="3639,5247" coordsize="10,20">
              <v:shape style="position:absolute;left:3639;top:5247;width:10;height:20" coordorigin="3639,5247" coordsize="10,20" path="m3639,5266l3648,5266,3648,5247,3639,5247,3639,5266xe" filled="true" fillcolor="#000000" stroked="false">
                <v:path arrowok="t"/>
                <v:fill type="solid"/>
              </v:shape>
            </v:group>
            <v:group style="position:absolute;left:3639;top:5266;width:10;height:20" coordorigin="3639,5266" coordsize="10,20">
              <v:shape style="position:absolute;left:3639;top:5266;width:10;height:20" coordorigin="3639,5266" coordsize="10,20" path="m3639,5286l3648,5286,3648,5266,3639,5266,3639,5286xe" filled="true" fillcolor="#000000" stroked="false">
                <v:path arrowok="t"/>
                <v:fill type="solid"/>
              </v:shape>
            </v:group>
            <v:group style="position:absolute;left:3639;top:5286;width:10;height:20" coordorigin="3639,5286" coordsize="10,20">
              <v:shape style="position:absolute;left:3639;top:5286;width:10;height:20" coordorigin="3639,5286" coordsize="10,20" path="m3639,5305l3648,5305,3648,5286,3639,5286,3639,5305xe" filled="true" fillcolor="#000000" stroked="false">
                <v:path arrowok="t"/>
                <v:fill type="solid"/>
              </v:shape>
            </v:group>
            <v:group style="position:absolute;left:3639;top:5305;width:10;height:20" coordorigin="3639,5305" coordsize="10,20">
              <v:shape style="position:absolute;left:3639;top:5305;width:10;height:20" coordorigin="3639,5305" coordsize="10,20" path="m3639,5324l3648,5324,3648,5305,3639,5305,3639,5324xe" filled="true" fillcolor="#000000" stroked="false">
                <v:path arrowok="t"/>
                <v:fill type="solid"/>
              </v:shape>
            </v:group>
            <v:group style="position:absolute;left:3639;top:5324;width:10;height:20" coordorigin="3639,5324" coordsize="10,20">
              <v:shape style="position:absolute;left:3639;top:5324;width:10;height:20" coordorigin="3639,5324" coordsize="10,20" path="m3639,5343l3648,5343,3648,5324,3639,5324,3639,5343xe" filled="true" fillcolor="#000000" stroked="false">
                <v:path arrowok="t"/>
                <v:fill type="solid"/>
              </v:shape>
            </v:group>
            <v:group style="position:absolute;left:3639;top:5343;width:10;height:20" coordorigin="3639,5343" coordsize="10,20">
              <v:shape style="position:absolute;left:3639;top:5343;width:10;height:20" coordorigin="3639,5343" coordsize="10,20" path="m3639,5362l3648,5362,3648,5343,3639,5343,3639,5362xe" filled="true" fillcolor="#000000" stroked="false">
                <v:path arrowok="t"/>
                <v:fill type="solid"/>
              </v:shape>
            </v:group>
            <v:group style="position:absolute;left:3639;top:5362;width:10;height:20" coordorigin="3639,5362" coordsize="10,20">
              <v:shape style="position:absolute;left:3639;top:5362;width:10;height:20" coordorigin="3639,5362" coordsize="10,20" path="m3639,5382l3648,5382,3648,5362,3639,5362,3639,5382xe" filled="true" fillcolor="#000000" stroked="false">
                <v:path arrowok="t"/>
                <v:fill type="solid"/>
              </v:shape>
            </v:group>
            <v:group style="position:absolute;left:3639;top:5382;width:10;height:20" coordorigin="3639,5382" coordsize="10,20">
              <v:shape style="position:absolute;left:3639;top:5382;width:10;height:20" coordorigin="3639,5382" coordsize="10,20" path="m3639,5401l3648,5401,3648,5382,3639,5382,3639,5401xe" filled="true" fillcolor="#000000" stroked="false">
                <v:path arrowok="t"/>
                <v:fill type="solid"/>
              </v:shape>
            </v:group>
            <v:group style="position:absolute;left:3639;top:5401;width:10;height:20" coordorigin="3639,5401" coordsize="10,20">
              <v:shape style="position:absolute;left:3639;top:5401;width:10;height:20" coordorigin="3639,5401" coordsize="10,20" path="m3639,5420l3648,5420,3648,5401,3639,5401,3639,5420xe" filled="true" fillcolor="#000000" stroked="false">
                <v:path arrowok="t"/>
                <v:fill type="solid"/>
              </v:shape>
            </v:group>
            <v:group style="position:absolute;left:3639;top:5420;width:10;height:20" coordorigin="3639,5420" coordsize="10,20">
              <v:shape style="position:absolute;left:3639;top:5420;width:10;height:20" coordorigin="3639,5420" coordsize="10,20" path="m3639,5439l3648,5439,3648,5420,3639,5420,3639,5439xe" filled="true" fillcolor="#000000" stroked="false">
                <v:path arrowok="t"/>
                <v:fill type="solid"/>
              </v:shape>
            </v:group>
            <v:group style="position:absolute;left:3639;top:5446;width:10;height:2" coordorigin="3639,5446" coordsize="10,2">
              <v:shape style="position:absolute;left:3639;top:5446;width:10;height:2" coordorigin="3639,5446" coordsize="10,0" path="m3639,5446l3648,5446e" filled="false" stroked="true" strokeweight=".72003pt" strokecolor="#000000">
                <v:path arrowok="t"/>
              </v:shape>
            </v:group>
            <v:group style="position:absolute;left:4491;top:5055;width:10;height:20" coordorigin="4491,5055" coordsize="10,20">
              <v:shape style="position:absolute;left:4491;top:5055;width:10;height:20" coordorigin="4491,5055" coordsize="10,20" path="m4491,5074l4501,5074,4501,5055,4491,5055,4491,5074xe" filled="true" fillcolor="#000000" stroked="false">
                <v:path arrowok="t"/>
                <v:fill type="solid"/>
              </v:shape>
            </v:group>
            <v:group style="position:absolute;left:4491;top:5074;width:10;height:20" coordorigin="4491,5074" coordsize="10,20">
              <v:shape style="position:absolute;left:4491;top:5074;width:10;height:20" coordorigin="4491,5074" coordsize="10,20" path="m4491,5094l4501,5094,4501,5074,4491,5074,4491,5094xe" filled="true" fillcolor="#000000" stroked="false">
                <v:path arrowok="t"/>
                <v:fill type="solid"/>
              </v:shape>
            </v:group>
            <v:group style="position:absolute;left:4491;top:5094;width:10;height:20" coordorigin="4491,5094" coordsize="10,20">
              <v:shape style="position:absolute;left:4491;top:5094;width:10;height:20" coordorigin="4491,5094" coordsize="10,20" path="m4491,5113l4501,5113,4501,5094,4491,5094,4491,5113xe" filled="true" fillcolor="#000000" stroked="false">
                <v:path arrowok="t"/>
                <v:fill type="solid"/>
              </v:shape>
            </v:group>
            <v:group style="position:absolute;left:4491;top:5113;width:10;height:20" coordorigin="4491,5113" coordsize="10,20">
              <v:shape style="position:absolute;left:4491;top:5113;width:10;height:20" coordorigin="4491,5113" coordsize="10,20" path="m4491,5132l4501,5132,4501,5113,4491,5113,4491,5132xe" filled="true" fillcolor="#000000" stroked="false">
                <v:path arrowok="t"/>
                <v:fill type="solid"/>
              </v:shape>
            </v:group>
            <v:group style="position:absolute;left:4491;top:5132;width:10;height:20" coordorigin="4491,5132" coordsize="10,20">
              <v:shape style="position:absolute;left:4491;top:5132;width:10;height:20" coordorigin="4491,5132" coordsize="10,20" path="m4491,5151l4501,5151,4501,5132,4491,5132,4491,5151xe" filled="true" fillcolor="#000000" stroked="false">
                <v:path arrowok="t"/>
                <v:fill type="solid"/>
              </v:shape>
            </v:group>
            <v:group style="position:absolute;left:4491;top:5151;width:10;height:20" coordorigin="4491,5151" coordsize="10,20">
              <v:shape style="position:absolute;left:4491;top:5151;width:10;height:20" coordorigin="4491,5151" coordsize="10,20" path="m4491,5170l4501,5170,4501,5151,4491,5151,4491,5170xe" filled="true" fillcolor="#000000" stroked="false">
                <v:path arrowok="t"/>
                <v:fill type="solid"/>
              </v:shape>
            </v:group>
            <v:group style="position:absolute;left:4491;top:5170;width:10;height:20" coordorigin="4491,5170" coordsize="10,20">
              <v:shape style="position:absolute;left:4491;top:5170;width:10;height:20" coordorigin="4491,5170" coordsize="10,20" path="m4491,5190l4501,5190,4501,5170,4491,5170,4491,5190xe" filled="true" fillcolor="#000000" stroked="false">
                <v:path arrowok="t"/>
                <v:fill type="solid"/>
              </v:shape>
            </v:group>
            <v:group style="position:absolute;left:4491;top:5190;width:10;height:20" coordorigin="4491,5190" coordsize="10,20">
              <v:shape style="position:absolute;left:4491;top:5190;width:10;height:20" coordorigin="4491,5190" coordsize="10,20" path="m4491,5209l4501,5209,4501,5190,4491,5190,4491,5209xe" filled="true" fillcolor="#000000" stroked="false">
                <v:path arrowok="t"/>
                <v:fill type="solid"/>
              </v:shape>
            </v:group>
            <v:group style="position:absolute;left:4491;top:5209;width:10;height:20" coordorigin="4491,5209" coordsize="10,20">
              <v:shape style="position:absolute;left:4491;top:5209;width:10;height:20" coordorigin="4491,5209" coordsize="10,20" path="m4491,5228l4501,5228,4501,5209,4491,5209,4491,5228xe" filled="true" fillcolor="#000000" stroked="false">
                <v:path arrowok="t"/>
                <v:fill type="solid"/>
              </v:shape>
            </v:group>
            <v:group style="position:absolute;left:4491;top:5228;width:10;height:20" coordorigin="4491,5228" coordsize="10,20">
              <v:shape style="position:absolute;left:4491;top:5228;width:10;height:20" coordorigin="4491,5228" coordsize="10,20" path="m4491,5247l4501,5247,4501,5228,4491,5228,4491,5247xe" filled="true" fillcolor="#000000" stroked="false">
                <v:path arrowok="t"/>
                <v:fill type="solid"/>
              </v:shape>
            </v:group>
            <v:group style="position:absolute;left:4491;top:5247;width:10;height:20" coordorigin="4491,5247" coordsize="10,20">
              <v:shape style="position:absolute;left:4491;top:5247;width:10;height:20" coordorigin="4491,5247" coordsize="10,20" path="m4491,5266l4501,5266,4501,5247,4491,5247,4491,5266xe" filled="true" fillcolor="#000000" stroked="false">
                <v:path arrowok="t"/>
                <v:fill type="solid"/>
              </v:shape>
            </v:group>
            <v:group style="position:absolute;left:4491;top:5266;width:10;height:20" coordorigin="4491,5266" coordsize="10,20">
              <v:shape style="position:absolute;left:4491;top:5266;width:10;height:20" coordorigin="4491,5266" coordsize="10,20" path="m4491,5286l4501,5286,4501,5266,4491,5266,4491,5286xe" filled="true" fillcolor="#000000" stroked="false">
                <v:path arrowok="t"/>
                <v:fill type="solid"/>
              </v:shape>
            </v:group>
            <v:group style="position:absolute;left:4491;top:5286;width:10;height:20" coordorigin="4491,5286" coordsize="10,20">
              <v:shape style="position:absolute;left:4491;top:5286;width:10;height:20" coordorigin="4491,5286" coordsize="10,20" path="m4491,5305l4501,5305,4501,5286,4491,5286,4491,5305xe" filled="true" fillcolor="#000000" stroked="false">
                <v:path arrowok="t"/>
                <v:fill type="solid"/>
              </v:shape>
            </v:group>
            <v:group style="position:absolute;left:4491;top:5305;width:10;height:20" coordorigin="4491,5305" coordsize="10,20">
              <v:shape style="position:absolute;left:4491;top:5305;width:10;height:20" coordorigin="4491,5305" coordsize="10,20" path="m4491,5324l4501,5324,4501,5305,4491,5305,4491,5324xe" filled="true" fillcolor="#000000" stroked="false">
                <v:path arrowok="t"/>
                <v:fill type="solid"/>
              </v:shape>
            </v:group>
            <v:group style="position:absolute;left:4491;top:5324;width:10;height:20" coordorigin="4491,5324" coordsize="10,20">
              <v:shape style="position:absolute;left:4491;top:5324;width:10;height:20" coordorigin="4491,5324" coordsize="10,20" path="m4491,5343l4501,5343,4501,5324,4491,5324,4491,5343xe" filled="true" fillcolor="#000000" stroked="false">
                <v:path arrowok="t"/>
                <v:fill type="solid"/>
              </v:shape>
            </v:group>
            <v:group style="position:absolute;left:4491;top:5343;width:10;height:20" coordorigin="4491,5343" coordsize="10,20">
              <v:shape style="position:absolute;left:4491;top:5343;width:10;height:20" coordorigin="4491,5343" coordsize="10,20" path="m4491,5362l4501,5362,4501,5343,4491,5343,4491,5362xe" filled="true" fillcolor="#000000" stroked="false">
                <v:path arrowok="t"/>
                <v:fill type="solid"/>
              </v:shape>
            </v:group>
            <v:group style="position:absolute;left:4491;top:5362;width:10;height:20" coordorigin="4491,5362" coordsize="10,20">
              <v:shape style="position:absolute;left:4491;top:5362;width:10;height:20" coordorigin="4491,5362" coordsize="10,20" path="m4491,5382l4501,5382,4501,5362,4491,5362,4491,5382xe" filled="true" fillcolor="#000000" stroked="false">
                <v:path arrowok="t"/>
                <v:fill type="solid"/>
              </v:shape>
            </v:group>
            <v:group style="position:absolute;left:4491;top:5382;width:10;height:20" coordorigin="4491,5382" coordsize="10,20">
              <v:shape style="position:absolute;left:4491;top:5382;width:10;height:20" coordorigin="4491,5382" coordsize="10,20" path="m4491,5401l4501,5401,4501,5382,4491,5382,4491,5401xe" filled="true" fillcolor="#000000" stroked="false">
                <v:path arrowok="t"/>
                <v:fill type="solid"/>
              </v:shape>
            </v:group>
            <v:group style="position:absolute;left:4491;top:5401;width:10;height:20" coordorigin="4491,5401" coordsize="10,20">
              <v:shape style="position:absolute;left:4491;top:5401;width:10;height:20" coordorigin="4491,5401" coordsize="10,20" path="m4491,5420l4501,5420,4501,5401,4491,5401,4491,5420xe" filled="true" fillcolor="#000000" stroked="false">
                <v:path arrowok="t"/>
                <v:fill type="solid"/>
              </v:shape>
            </v:group>
            <v:group style="position:absolute;left:4491;top:5420;width:10;height:20" coordorigin="4491,5420" coordsize="10,20">
              <v:shape style="position:absolute;left:4491;top:5420;width:10;height:20" coordorigin="4491,5420" coordsize="10,20" path="m4491,5439l4501,5439,4501,5420,4491,5420,4491,5439xe" filled="true" fillcolor="#000000" stroked="false">
                <v:path arrowok="t"/>
                <v:fill type="solid"/>
              </v:shape>
            </v:group>
            <v:group style="position:absolute;left:4491;top:5446;width:10;height:2" coordorigin="4491,5446" coordsize="10,2">
              <v:shape style="position:absolute;left:4491;top:5446;width:10;height:2" coordorigin="4491,5446" coordsize="10,0" path="m4491,5446l4501,5446e" filled="false" stroked="true" strokeweight=".72003pt" strokecolor="#000000">
                <v:path arrowok="t"/>
              </v:shape>
            </v:group>
            <v:group style="position:absolute;left:5329;top:5055;width:10;height:20" coordorigin="5329,5055" coordsize="10,20">
              <v:shape style="position:absolute;left:5329;top:5055;width:10;height:20" coordorigin="5329,5055" coordsize="10,20" path="m5329,5074l5339,5074,5339,5055,5329,5055,5329,5074xe" filled="true" fillcolor="#000000" stroked="false">
                <v:path arrowok="t"/>
                <v:fill type="solid"/>
              </v:shape>
            </v:group>
            <v:group style="position:absolute;left:5329;top:5074;width:10;height:20" coordorigin="5329,5074" coordsize="10,20">
              <v:shape style="position:absolute;left:5329;top:5074;width:10;height:20" coordorigin="5329,5074" coordsize="10,20" path="m5329,5094l5339,5094,5339,5074,5329,5074,5329,5094xe" filled="true" fillcolor="#000000" stroked="false">
                <v:path arrowok="t"/>
                <v:fill type="solid"/>
              </v:shape>
            </v:group>
            <v:group style="position:absolute;left:5329;top:5094;width:10;height:20" coordorigin="5329,5094" coordsize="10,20">
              <v:shape style="position:absolute;left:5329;top:5094;width:10;height:20" coordorigin="5329,5094" coordsize="10,20" path="m5329,5113l5339,5113,5339,5094,5329,5094,5329,5113xe" filled="true" fillcolor="#000000" stroked="false">
                <v:path arrowok="t"/>
                <v:fill type="solid"/>
              </v:shape>
            </v:group>
            <v:group style="position:absolute;left:5329;top:5113;width:10;height:20" coordorigin="5329,5113" coordsize="10,20">
              <v:shape style="position:absolute;left:5329;top:5113;width:10;height:20" coordorigin="5329,5113" coordsize="10,20" path="m5329,5132l5339,5132,5339,5113,5329,5113,5329,5132xe" filled="true" fillcolor="#000000" stroked="false">
                <v:path arrowok="t"/>
                <v:fill type="solid"/>
              </v:shape>
            </v:group>
            <v:group style="position:absolute;left:5329;top:5132;width:10;height:20" coordorigin="5329,5132" coordsize="10,20">
              <v:shape style="position:absolute;left:5329;top:5132;width:10;height:20" coordorigin="5329,5132" coordsize="10,20" path="m5329,5151l5339,5151,5339,5132,5329,5132,5329,5151xe" filled="true" fillcolor="#000000" stroked="false">
                <v:path arrowok="t"/>
                <v:fill type="solid"/>
              </v:shape>
            </v:group>
            <v:group style="position:absolute;left:5329;top:5151;width:10;height:20" coordorigin="5329,5151" coordsize="10,20">
              <v:shape style="position:absolute;left:5329;top:5151;width:10;height:20" coordorigin="5329,5151" coordsize="10,20" path="m5329,5170l5339,5170,5339,5151,5329,5151,5329,5170xe" filled="true" fillcolor="#000000" stroked="false">
                <v:path arrowok="t"/>
                <v:fill type="solid"/>
              </v:shape>
            </v:group>
            <v:group style="position:absolute;left:5329;top:5170;width:10;height:20" coordorigin="5329,5170" coordsize="10,20">
              <v:shape style="position:absolute;left:5329;top:5170;width:10;height:20" coordorigin="5329,5170" coordsize="10,20" path="m5329,5190l5339,5190,5339,5170,5329,5170,5329,5190xe" filled="true" fillcolor="#000000" stroked="false">
                <v:path arrowok="t"/>
                <v:fill type="solid"/>
              </v:shape>
            </v:group>
            <v:group style="position:absolute;left:5329;top:5190;width:10;height:20" coordorigin="5329,5190" coordsize="10,20">
              <v:shape style="position:absolute;left:5329;top:5190;width:10;height:20" coordorigin="5329,5190" coordsize="10,20" path="m5329,5209l5339,5209,5339,5190,5329,5190,5329,5209xe" filled="true" fillcolor="#000000" stroked="false">
                <v:path arrowok="t"/>
                <v:fill type="solid"/>
              </v:shape>
            </v:group>
            <v:group style="position:absolute;left:5329;top:5209;width:10;height:20" coordorigin="5329,5209" coordsize="10,20">
              <v:shape style="position:absolute;left:5329;top:5209;width:10;height:20" coordorigin="5329,5209" coordsize="10,20" path="m5329,5228l5339,5228,5339,5209,5329,5209,5329,5228xe" filled="true" fillcolor="#000000" stroked="false">
                <v:path arrowok="t"/>
                <v:fill type="solid"/>
              </v:shape>
            </v:group>
            <v:group style="position:absolute;left:5329;top:5228;width:10;height:20" coordorigin="5329,5228" coordsize="10,20">
              <v:shape style="position:absolute;left:5329;top:5228;width:10;height:20" coordorigin="5329,5228" coordsize="10,20" path="m5329,5247l5339,5247,5339,5228,5329,5228,5329,5247xe" filled="true" fillcolor="#000000" stroked="false">
                <v:path arrowok="t"/>
                <v:fill type="solid"/>
              </v:shape>
            </v:group>
            <v:group style="position:absolute;left:5329;top:5247;width:10;height:20" coordorigin="5329,5247" coordsize="10,20">
              <v:shape style="position:absolute;left:5329;top:5247;width:10;height:20" coordorigin="5329,5247" coordsize="10,20" path="m5329,5266l5339,5266,5339,5247,5329,5247,5329,5266xe" filled="true" fillcolor="#000000" stroked="false">
                <v:path arrowok="t"/>
                <v:fill type="solid"/>
              </v:shape>
            </v:group>
            <v:group style="position:absolute;left:5329;top:5266;width:10;height:20" coordorigin="5329,5266" coordsize="10,20">
              <v:shape style="position:absolute;left:5329;top:5266;width:10;height:20" coordorigin="5329,5266" coordsize="10,20" path="m5329,5286l5339,5286,5339,5266,5329,5266,5329,5286xe" filled="true" fillcolor="#000000" stroked="false">
                <v:path arrowok="t"/>
                <v:fill type="solid"/>
              </v:shape>
            </v:group>
            <v:group style="position:absolute;left:5329;top:5286;width:10;height:20" coordorigin="5329,5286" coordsize="10,20">
              <v:shape style="position:absolute;left:5329;top:5286;width:10;height:20" coordorigin="5329,5286" coordsize="10,20" path="m5329,5305l5339,5305,5339,5286,5329,5286,5329,5305xe" filled="true" fillcolor="#000000" stroked="false">
                <v:path arrowok="t"/>
                <v:fill type="solid"/>
              </v:shape>
            </v:group>
            <v:group style="position:absolute;left:5329;top:5305;width:10;height:20" coordorigin="5329,5305" coordsize="10,20">
              <v:shape style="position:absolute;left:5329;top:5305;width:10;height:20" coordorigin="5329,5305" coordsize="10,20" path="m5329,5324l5339,5324,5339,5305,5329,5305,5329,5324xe" filled="true" fillcolor="#000000" stroked="false">
                <v:path arrowok="t"/>
                <v:fill type="solid"/>
              </v:shape>
            </v:group>
            <v:group style="position:absolute;left:5329;top:5324;width:10;height:20" coordorigin="5329,5324" coordsize="10,20">
              <v:shape style="position:absolute;left:5329;top:5324;width:10;height:20" coordorigin="5329,5324" coordsize="10,20" path="m5329,5343l5339,5343,5339,5324,5329,5324,5329,5343xe" filled="true" fillcolor="#000000" stroked="false">
                <v:path arrowok="t"/>
                <v:fill type="solid"/>
              </v:shape>
            </v:group>
            <v:group style="position:absolute;left:5329;top:5343;width:10;height:20" coordorigin="5329,5343" coordsize="10,20">
              <v:shape style="position:absolute;left:5329;top:5343;width:10;height:20" coordorigin="5329,5343" coordsize="10,20" path="m5329,5362l5339,5362,5339,5343,5329,5343,5329,5362xe" filled="true" fillcolor="#000000" stroked="false">
                <v:path arrowok="t"/>
                <v:fill type="solid"/>
              </v:shape>
            </v:group>
            <v:group style="position:absolute;left:5329;top:5362;width:10;height:20" coordorigin="5329,5362" coordsize="10,20">
              <v:shape style="position:absolute;left:5329;top:5362;width:10;height:20" coordorigin="5329,5362" coordsize="10,20" path="m5329,5382l5339,5382,5339,5362,5329,5362,5329,5382xe" filled="true" fillcolor="#000000" stroked="false">
                <v:path arrowok="t"/>
                <v:fill type="solid"/>
              </v:shape>
            </v:group>
            <v:group style="position:absolute;left:5329;top:5382;width:10;height:20" coordorigin="5329,5382" coordsize="10,20">
              <v:shape style="position:absolute;left:5329;top:5382;width:10;height:20" coordorigin="5329,5382" coordsize="10,20" path="m5329,5401l5339,5401,5339,5382,5329,5382,5329,5401xe" filled="true" fillcolor="#000000" stroked="false">
                <v:path arrowok="t"/>
                <v:fill type="solid"/>
              </v:shape>
            </v:group>
            <v:group style="position:absolute;left:5329;top:5401;width:10;height:20" coordorigin="5329,5401" coordsize="10,20">
              <v:shape style="position:absolute;left:5329;top:5401;width:10;height:20" coordorigin="5329,5401" coordsize="10,20" path="m5329,5420l5339,5420,5339,5401,5329,5401,5329,5420xe" filled="true" fillcolor="#000000" stroked="false">
                <v:path arrowok="t"/>
                <v:fill type="solid"/>
              </v:shape>
            </v:group>
            <v:group style="position:absolute;left:5329;top:5420;width:10;height:20" coordorigin="5329,5420" coordsize="10,20">
              <v:shape style="position:absolute;left:5329;top:5420;width:10;height:20" coordorigin="5329,5420" coordsize="10,20" path="m5329,5439l5339,5439,5339,5420,5329,5420,5329,5439xe" filled="true" fillcolor="#000000" stroked="false">
                <v:path arrowok="t"/>
                <v:fill type="solid"/>
              </v:shape>
            </v:group>
            <v:group style="position:absolute;left:5329;top:5446;width:10;height:2" coordorigin="5329,5446" coordsize="10,2">
              <v:shape style="position:absolute;left:5329;top:5446;width:10;height:2" coordorigin="5329,5446" coordsize="10,0" path="m5329,5446l5339,5446e" filled="false" stroked="true" strokeweight=".72003pt" strokecolor="#000000">
                <v:path arrowok="t"/>
              </v:shape>
            </v:group>
            <v:group style="position:absolute;left:5895;top:5055;width:10;height:20" coordorigin="5895,5055" coordsize="10,20">
              <v:shape style="position:absolute;left:5895;top:5055;width:10;height:20" coordorigin="5895,5055" coordsize="10,20" path="m5895,5074l5905,5074,5905,5055,5895,5055,5895,5074xe" filled="true" fillcolor="#000000" stroked="false">
                <v:path arrowok="t"/>
                <v:fill type="solid"/>
              </v:shape>
            </v:group>
            <v:group style="position:absolute;left:5895;top:5074;width:10;height:20" coordorigin="5895,5074" coordsize="10,20">
              <v:shape style="position:absolute;left:5895;top:5074;width:10;height:20" coordorigin="5895,5074" coordsize="10,20" path="m5895,5094l5905,5094,5905,5074,5895,5074,5895,5094xe" filled="true" fillcolor="#000000" stroked="false">
                <v:path arrowok="t"/>
                <v:fill type="solid"/>
              </v:shape>
            </v:group>
            <v:group style="position:absolute;left:5895;top:5094;width:10;height:20" coordorigin="5895,5094" coordsize="10,20">
              <v:shape style="position:absolute;left:5895;top:5094;width:10;height:20" coordorigin="5895,5094" coordsize="10,20" path="m5895,5113l5905,5113,5905,5094,5895,5094,5895,5113xe" filled="true" fillcolor="#000000" stroked="false">
                <v:path arrowok="t"/>
                <v:fill type="solid"/>
              </v:shape>
            </v:group>
            <v:group style="position:absolute;left:5895;top:5113;width:10;height:20" coordorigin="5895,5113" coordsize="10,20">
              <v:shape style="position:absolute;left:5895;top:5113;width:10;height:20" coordorigin="5895,5113" coordsize="10,20" path="m5895,5132l5905,5132,5905,5113,5895,5113,5895,5132xe" filled="true" fillcolor="#000000" stroked="false">
                <v:path arrowok="t"/>
                <v:fill type="solid"/>
              </v:shape>
            </v:group>
            <v:group style="position:absolute;left:5895;top:5132;width:10;height:20" coordorigin="5895,5132" coordsize="10,20">
              <v:shape style="position:absolute;left:5895;top:5132;width:10;height:20" coordorigin="5895,5132" coordsize="10,20" path="m5895,5151l5905,5151,5905,5132,5895,5132,5895,5151xe" filled="true" fillcolor="#000000" stroked="false">
                <v:path arrowok="t"/>
                <v:fill type="solid"/>
              </v:shape>
            </v:group>
            <v:group style="position:absolute;left:5895;top:5151;width:10;height:20" coordorigin="5895,5151" coordsize="10,20">
              <v:shape style="position:absolute;left:5895;top:5151;width:10;height:20" coordorigin="5895,5151" coordsize="10,20" path="m5895,5170l5905,5170,5905,5151,5895,5151,5895,5170xe" filled="true" fillcolor="#000000" stroked="false">
                <v:path arrowok="t"/>
                <v:fill type="solid"/>
              </v:shape>
            </v:group>
            <v:group style="position:absolute;left:5895;top:5170;width:10;height:20" coordorigin="5895,5170" coordsize="10,20">
              <v:shape style="position:absolute;left:5895;top:5170;width:10;height:20" coordorigin="5895,5170" coordsize="10,20" path="m5895,5190l5905,5190,5905,5170,5895,5170,5895,5190xe" filled="true" fillcolor="#000000" stroked="false">
                <v:path arrowok="t"/>
                <v:fill type="solid"/>
              </v:shape>
            </v:group>
            <v:group style="position:absolute;left:5895;top:5190;width:10;height:20" coordorigin="5895,5190" coordsize="10,20">
              <v:shape style="position:absolute;left:5895;top:5190;width:10;height:20" coordorigin="5895,5190" coordsize="10,20" path="m5895,5209l5905,5209,5905,5190,5895,5190,5895,5209xe" filled="true" fillcolor="#000000" stroked="false">
                <v:path arrowok="t"/>
                <v:fill type="solid"/>
              </v:shape>
            </v:group>
            <v:group style="position:absolute;left:5895;top:5209;width:10;height:20" coordorigin="5895,5209" coordsize="10,20">
              <v:shape style="position:absolute;left:5895;top:5209;width:10;height:20" coordorigin="5895,5209" coordsize="10,20" path="m5895,5228l5905,5228,5905,5209,5895,5209,5895,5228xe" filled="true" fillcolor="#000000" stroked="false">
                <v:path arrowok="t"/>
                <v:fill type="solid"/>
              </v:shape>
            </v:group>
            <v:group style="position:absolute;left:5895;top:5228;width:10;height:20" coordorigin="5895,5228" coordsize="10,20">
              <v:shape style="position:absolute;left:5895;top:5228;width:10;height:20" coordorigin="5895,5228" coordsize="10,20" path="m5895,5247l5905,5247,5905,5228,5895,5228,5895,5247xe" filled="true" fillcolor="#000000" stroked="false">
                <v:path arrowok="t"/>
                <v:fill type="solid"/>
              </v:shape>
            </v:group>
            <v:group style="position:absolute;left:5895;top:5247;width:10;height:20" coordorigin="5895,5247" coordsize="10,20">
              <v:shape style="position:absolute;left:5895;top:5247;width:10;height:20" coordorigin="5895,5247" coordsize="10,20" path="m5895,5266l5905,5266,5905,5247,5895,5247,5895,5266xe" filled="true" fillcolor="#000000" stroked="false">
                <v:path arrowok="t"/>
                <v:fill type="solid"/>
              </v:shape>
            </v:group>
            <v:group style="position:absolute;left:5895;top:5266;width:10;height:20" coordorigin="5895,5266" coordsize="10,20">
              <v:shape style="position:absolute;left:5895;top:5266;width:10;height:20" coordorigin="5895,5266" coordsize="10,20" path="m5895,5286l5905,5286,5905,5266,5895,5266,5895,5286xe" filled="true" fillcolor="#000000" stroked="false">
                <v:path arrowok="t"/>
                <v:fill type="solid"/>
              </v:shape>
            </v:group>
            <v:group style="position:absolute;left:5895;top:5286;width:10;height:20" coordorigin="5895,5286" coordsize="10,20">
              <v:shape style="position:absolute;left:5895;top:5286;width:10;height:20" coordorigin="5895,5286" coordsize="10,20" path="m5895,5305l5905,5305,5905,5286,5895,5286,5895,5305xe" filled="true" fillcolor="#000000" stroked="false">
                <v:path arrowok="t"/>
                <v:fill type="solid"/>
              </v:shape>
            </v:group>
            <v:group style="position:absolute;left:5895;top:5305;width:10;height:20" coordorigin="5895,5305" coordsize="10,20">
              <v:shape style="position:absolute;left:5895;top:5305;width:10;height:20" coordorigin="5895,5305" coordsize="10,20" path="m5895,5324l5905,5324,5905,5305,5895,5305,5895,5324xe" filled="true" fillcolor="#000000" stroked="false">
                <v:path arrowok="t"/>
                <v:fill type="solid"/>
              </v:shape>
            </v:group>
            <v:group style="position:absolute;left:5895;top:5324;width:10;height:20" coordorigin="5895,5324" coordsize="10,20">
              <v:shape style="position:absolute;left:5895;top:5324;width:10;height:20" coordorigin="5895,5324" coordsize="10,20" path="m5895,5343l5905,5343,5905,5324,5895,5324,5895,5343xe" filled="true" fillcolor="#000000" stroked="false">
                <v:path arrowok="t"/>
                <v:fill type="solid"/>
              </v:shape>
            </v:group>
            <v:group style="position:absolute;left:5895;top:5343;width:10;height:20" coordorigin="5895,5343" coordsize="10,20">
              <v:shape style="position:absolute;left:5895;top:5343;width:10;height:20" coordorigin="5895,5343" coordsize="10,20" path="m5895,5362l5905,5362,5905,5343,5895,5343,5895,5362xe" filled="true" fillcolor="#000000" stroked="false">
                <v:path arrowok="t"/>
                <v:fill type="solid"/>
              </v:shape>
            </v:group>
            <v:group style="position:absolute;left:5895;top:5362;width:10;height:20" coordorigin="5895,5362" coordsize="10,20">
              <v:shape style="position:absolute;left:5895;top:5362;width:10;height:20" coordorigin="5895,5362" coordsize="10,20" path="m5895,5382l5905,5382,5905,5362,5895,5362,5895,5382xe" filled="true" fillcolor="#000000" stroked="false">
                <v:path arrowok="t"/>
                <v:fill type="solid"/>
              </v:shape>
            </v:group>
            <v:group style="position:absolute;left:5895;top:5382;width:10;height:20" coordorigin="5895,5382" coordsize="10,20">
              <v:shape style="position:absolute;left:5895;top:5382;width:10;height:20" coordorigin="5895,5382" coordsize="10,20" path="m5895,5401l5905,5401,5905,5382,5895,5382,5895,5401xe" filled="true" fillcolor="#000000" stroked="false">
                <v:path arrowok="t"/>
                <v:fill type="solid"/>
              </v:shape>
            </v:group>
            <v:group style="position:absolute;left:5895;top:5401;width:10;height:20" coordorigin="5895,5401" coordsize="10,20">
              <v:shape style="position:absolute;left:5895;top:5401;width:10;height:20" coordorigin="5895,5401" coordsize="10,20" path="m5895,5420l5905,5420,5905,5401,5895,5401,5895,5420xe" filled="true" fillcolor="#000000" stroked="false">
                <v:path arrowok="t"/>
                <v:fill type="solid"/>
              </v:shape>
            </v:group>
            <v:group style="position:absolute;left:5895;top:5420;width:10;height:20" coordorigin="5895,5420" coordsize="10,20">
              <v:shape style="position:absolute;left:5895;top:5420;width:10;height:20" coordorigin="5895,5420" coordsize="10,20" path="m5895,5439l5905,5439,5905,5420,5895,5420,5895,5439xe" filled="true" fillcolor="#000000" stroked="false">
                <v:path arrowok="t"/>
                <v:fill type="solid"/>
              </v:shape>
            </v:group>
            <v:group style="position:absolute;left:5895;top:5446;width:10;height:2" coordorigin="5895,5446" coordsize="10,2">
              <v:shape style="position:absolute;left:5895;top:5446;width:10;height:2" coordorigin="5895,5446" coordsize="10,0" path="m5895,5446l5905,5446e" filled="false" stroked="true" strokeweight=".72003pt" strokecolor="#000000">
                <v:path arrowok="t"/>
              </v:shape>
            </v:group>
            <v:group style="position:absolute;left:6887;top:5055;width:10;height:20" coordorigin="6887,5055" coordsize="10,20">
              <v:shape style="position:absolute;left:6887;top:5055;width:10;height:20" coordorigin="6887,5055" coordsize="10,20" path="m6887,5074l6897,5074,6897,5055,6887,5055,6887,5074xe" filled="true" fillcolor="#000000" stroked="false">
                <v:path arrowok="t"/>
                <v:fill type="solid"/>
              </v:shape>
            </v:group>
            <v:group style="position:absolute;left:6887;top:5074;width:10;height:20" coordorigin="6887,5074" coordsize="10,20">
              <v:shape style="position:absolute;left:6887;top:5074;width:10;height:20" coordorigin="6887,5074" coordsize="10,20" path="m6887,5094l6897,5094,6897,5074,6887,5074,6887,5094xe" filled="true" fillcolor="#000000" stroked="false">
                <v:path arrowok="t"/>
                <v:fill type="solid"/>
              </v:shape>
            </v:group>
            <v:group style="position:absolute;left:6887;top:5094;width:10;height:20" coordorigin="6887,5094" coordsize="10,20">
              <v:shape style="position:absolute;left:6887;top:5094;width:10;height:20" coordorigin="6887,5094" coordsize="10,20" path="m6887,5113l6897,5113,6897,5094,6887,5094,6887,5113xe" filled="true" fillcolor="#000000" stroked="false">
                <v:path arrowok="t"/>
                <v:fill type="solid"/>
              </v:shape>
            </v:group>
            <v:group style="position:absolute;left:6887;top:5113;width:10;height:20" coordorigin="6887,5113" coordsize="10,20">
              <v:shape style="position:absolute;left:6887;top:5113;width:10;height:20" coordorigin="6887,5113" coordsize="10,20" path="m6887,5132l6897,5132,6897,5113,6887,5113,6887,5132xe" filled="true" fillcolor="#000000" stroked="false">
                <v:path arrowok="t"/>
                <v:fill type="solid"/>
              </v:shape>
            </v:group>
            <v:group style="position:absolute;left:6887;top:5132;width:10;height:20" coordorigin="6887,5132" coordsize="10,20">
              <v:shape style="position:absolute;left:6887;top:5132;width:10;height:20" coordorigin="6887,5132" coordsize="10,20" path="m6887,5151l6897,5151,6897,5132,6887,5132,6887,5151xe" filled="true" fillcolor="#000000" stroked="false">
                <v:path arrowok="t"/>
                <v:fill type="solid"/>
              </v:shape>
            </v:group>
            <v:group style="position:absolute;left:6887;top:5151;width:10;height:20" coordorigin="6887,5151" coordsize="10,20">
              <v:shape style="position:absolute;left:6887;top:5151;width:10;height:20" coordorigin="6887,5151" coordsize="10,20" path="m6887,5170l6897,5170,6897,5151,6887,5151,6887,5170xe" filled="true" fillcolor="#000000" stroked="false">
                <v:path arrowok="t"/>
                <v:fill type="solid"/>
              </v:shape>
            </v:group>
            <v:group style="position:absolute;left:6887;top:5170;width:10;height:20" coordorigin="6887,5170" coordsize="10,20">
              <v:shape style="position:absolute;left:6887;top:5170;width:10;height:20" coordorigin="6887,5170" coordsize="10,20" path="m6887,5190l6897,5190,6897,5170,6887,5170,6887,5190xe" filled="true" fillcolor="#000000" stroked="false">
                <v:path arrowok="t"/>
                <v:fill type="solid"/>
              </v:shape>
            </v:group>
            <v:group style="position:absolute;left:6887;top:5190;width:10;height:20" coordorigin="6887,5190" coordsize="10,20">
              <v:shape style="position:absolute;left:6887;top:5190;width:10;height:20" coordorigin="6887,5190" coordsize="10,20" path="m6887,5209l6897,5209,6897,5190,6887,5190,6887,5209xe" filled="true" fillcolor="#000000" stroked="false">
                <v:path arrowok="t"/>
                <v:fill type="solid"/>
              </v:shape>
            </v:group>
            <v:group style="position:absolute;left:6887;top:5209;width:10;height:20" coordorigin="6887,5209" coordsize="10,20">
              <v:shape style="position:absolute;left:6887;top:5209;width:10;height:20" coordorigin="6887,5209" coordsize="10,20" path="m6887,5228l6897,5228,6897,5209,6887,5209,6887,5228xe" filled="true" fillcolor="#000000" stroked="false">
                <v:path arrowok="t"/>
                <v:fill type="solid"/>
              </v:shape>
            </v:group>
            <v:group style="position:absolute;left:6887;top:5228;width:10;height:20" coordorigin="6887,5228" coordsize="10,20">
              <v:shape style="position:absolute;left:6887;top:5228;width:10;height:20" coordorigin="6887,5228" coordsize="10,20" path="m6887,5247l6897,5247,6897,5228,6887,5228,6887,5247xe" filled="true" fillcolor="#000000" stroked="false">
                <v:path arrowok="t"/>
                <v:fill type="solid"/>
              </v:shape>
            </v:group>
            <v:group style="position:absolute;left:6887;top:5247;width:10;height:20" coordorigin="6887,5247" coordsize="10,20">
              <v:shape style="position:absolute;left:6887;top:5247;width:10;height:20" coordorigin="6887,5247" coordsize="10,20" path="m6887,5266l6897,5266,6897,5247,6887,5247,6887,5266xe" filled="true" fillcolor="#000000" stroked="false">
                <v:path arrowok="t"/>
                <v:fill type="solid"/>
              </v:shape>
            </v:group>
            <v:group style="position:absolute;left:6887;top:5266;width:10;height:20" coordorigin="6887,5266" coordsize="10,20">
              <v:shape style="position:absolute;left:6887;top:5266;width:10;height:20" coordorigin="6887,5266" coordsize="10,20" path="m6887,5286l6897,5286,6897,5266,6887,5266,6887,5286xe" filled="true" fillcolor="#000000" stroked="false">
                <v:path arrowok="t"/>
                <v:fill type="solid"/>
              </v:shape>
            </v:group>
            <v:group style="position:absolute;left:6887;top:5286;width:10;height:20" coordorigin="6887,5286" coordsize="10,20">
              <v:shape style="position:absolute;left:6887;top:5286;width:10;height:20" coordorigin="6887,5286" coordsize="10,20" path="m6887,5305l6897,5305,6897,5286,6887,5286,6887,5305xe" filled="true" fillcolor="#000000" stroked="false">
                <v:path arrowok="t"/>
                <v:fill type="solid"/>
              </v:shape>
            </v:group>
            <v:group style="position:absolute;left:6887;top:5305;width:10;height:20" coordorigin="6887,5305" coordsize="10,20">
              <v:shape style="position:absolute;left:6887;top:5305;width:10;height:20" coordorigin="6887,5305" coordsize="10,20" path="m6887,5324l6897,5324,6897,5305,6887,5305,6887,5324xe" filled="true" fillcolor="#000000" stroked="false">
                <v:path arrowok="t"/>
                <v:fill type="solid"/>
              </v:shape>
            </v:group>
            <v:group style="position:absolute;left:6887;top:5324;width:10;height:20" coordorigin="6887,5324" coordsize="10,20">
              <v:shape style="position:absolute;left:6887;top:5324;width:10;height:20" coordorigin="6887,5324" coordsize="10,20" path="m6887,5343l6897,5343,6897,5324,6887,5324,6887,5343xe" filled="true" fillcolor="#000000" stroked="false">
                <v:path arrowok="t"/>
                <v:fill type="solid"/>
              </v:shape>
            </v:group>
            <v:group style="position:absolute;left:6887;top:5343;width:10;height:20" coordorigin="6887,5343" coordsize="10,20">
              <v:shape style="position:absolute;left:6887;top:5343;width:10;height:20" coordorigin="6887,5343" coordsize="10,20" path="m6887,5362l6897,5362,6897,5343,6887,5343,6887,5362xe" filled="true" fillcolor="#000000" stroked="false">
                <v:path arrowok="t"/>
                <v:fill type="solid"/>
              </v:shape>
            </v:group>
            <v:group style="position:absolute;left:6887;top:5362;width:10;height:20" coordorigin="6887,5362" coordsize="10,20">
              <v:shape style="position:absolute;left:6887;top:5362;width:10;height:20" coordorigin="6887,5362" coordsize="10,20" path="m6887,5382l6897,5382,6897,5362,6887,5362,6887,5382xe" filled="true" fillcolor="#000000" stroked="false">
                <v:path arrowok="t"/>
                <v:fill type="solid"/>
              </v:shape>
            </v:group>
            <v:group style="position:absolute;left:6887;top:5382;width:10;height:20" coordorigin="6887,5382" coordsize="10,20">
              <v:shape style="position:absolute;left:6887;top:5382;width:10;height:20" coordorigin="6887,5382" coordsize="10,20" path="m6887,5401l6897,5401,6897,5382,6887,5382,6887,5401xe" filled="true" fillcolor="#000000" stroked="false">
                <v:path arrowok="t"/>
                <v:fill type="solid"/>
              </v:shape>
            </v:group>
            <v:group style="position:absolute;left:6887;top:5401;width:10;height:20" coordorigin="6887,5401" coordsize="10,20">
              <v:shape style="position:absolute;left:6887;top:5401;width:10;height:20" coordorigin="6887,5401" coordsize="10,20" path="m6887,5420l6897,5420,6897,5401,6887,5401,6887,5420xe" filled="true" fillcolor="#000000" stroked="false">
                <v:path arrowok="t"/>
                <v:fill type="solid"/>
              </v:shape>
            </v:group>
            <v:group style="position:absolute;left:6887;top:5420;width:10;height:20" coordorigin="6887,5420" coordsize="10,20">
              <v:shape style="position:absolute;left:6887;top:5420;width:10;height:20" coordorigin="6887,5420" coordsize="10,20" path="m6887,5439l6897,5439,6897,5420,6887,5420,6887,5439xe" filled="true" fillcolor="#000000" stroked="false">
                <v:path arrowok="t"/>
                <v:fill type="solid"/>
              </v:shape>
            </v:group>
            <v:group style="position:absolute;left:6887;top:5446;width:10;height:2" coordorigin="6887,5446" coordsize="10,2">
              <v:shape style="position:absolute;left:6887;top:5446;width:10;height:2" coordorigin="6887,5446" coordsize="10,0" path="m6887,5446l6897,5446e" filled="false" stroked="true" strokeweight=".72003pt" strokecolor="#000000">
                <v:path arrowok="t"/>
              </v:shape>
            </v:group>
            <v:group style="position:absolute;left:8034;top:5055;width:10;height:20" coordorigin="8034,5055" coordsize="10,20">
              <v:shape style="position:absolute;left:8034;top:5055;width:10;height:20" coordorigin="8034,5055" coordsize="10,20" path="m8034,5074l8044,5074,8044,5055,8034,5055,8034,5074xe" filled="true" fillcolor="#000000" stroked="false">
                <v:path arrowok="t"/>
                <v:fill type="solid"/>
              </v:shape>
            </v:group>
            <v:group style="position:absolute;left:8034;top:5074;width:10;height:20" coordorigin="8034,5074" coordsize="10,20">
              <v:shape style="position:absolute;left:8034;top:5074;width:10;height:20" coordorigin="8034,5074" coordsize="10,20" path="m8034,5094l8044,5094,8044,5074,8034,5074,8034,5094xe" filled="true" fillcolor="#000000" stroked="false">
                <v:path arrowok="t"/>
                <v:fill type="solid"/>
              </v:shape>
            </v:group>
            <v:group style="position:absolute;left:8034;top:5094;width:10;height:20" coordorigin="8034,5094" coordsize="10,20">
              <v:shape style="position:absolute;left:8034;top:5094;width:10;height:20" coordorigin="8034,5094" coordsize="10,20" path="m8034,5113l8044,5113,8044,5094,8034,5094,8034,5113xe" filled="true" fillcolor="#000000" stroked="false">
                <v:path arrowok="t"/>
                <v:fill type="solid"/>
              </v:shape>
            </v:group>
            <v:group style="position:absolute;left:8034;top:5113;width:10;height:20" coordorigin="8034,5113" coordsize="10,20">
              <v:shape style="position:absolute;left:8034;top:5113;width:10;height:20" coordorigin="8034,5113" coordsize="10,20" path="m8034,5132l8044,5132,8044,5113,8034,5113,8034,5132xe" filled="true" fillcolor="#000000" stroked="false">
                <v:path arrowok="t"/>
                <v:fill type="solid"/>
              </v:shape>
            </v:group>
            <v:group style="position:absolute;left:8034;top:5132;width:10;height:20" coordorigin="8034,5132" coordsize="10,20">
              <v:shape style="position:absolute;left:8034;top:5132;width:10;height:20" coordorigin="8034,5132" coordsize="10,20" path="m8034,5151l8044,5151,8044,5132,8034,5132,8034,5151xe" filled="true" fillcolor="#000000" stroked="false">
                <v:path arrowok="t"/>
                <v:fill type="solid"/>
              </v:shape>
            </v:group>
            <v:group style="position:absolute;left:8034;top:5151;width:10;height:20" coordorigin="8034,5151" coordsize="10,20">
              <v:shape style="position:absolute;left:8034;top:5151;width:10;height:20" coordorigin="8034,5151" coordsize="10,20" path="m8034,5170l8044,5170,8044,5151,8034,5151,8034,5170xe" filled="true" fillcolor="#000000" stroked="false">
                <v:path arrowok="t"/>
                <v:fill type="solid"/>
              </v:shape>
            </v:group>
            <v:group style="position:absolute;left:8034;top:5170;width:10;height:20" coordorigin="8034,5170" coordsize="10,20">
              <v:shape style="position:absolute;left:8034;top:5170;width:10;height:20" coordorigin="8034,5170" coordsize="10,20" path="m8034,5190l8044,5190,8044,5170,8034,5170,8034,5190xe" filled="true" fillcolor="#000000" stroked="false">
                <v:path arrowok="t"/>
                <v:fill type="solid"/>
              </v:shape>
            </v:group>
            <v:group style="position:absolute;left:8034;top:5190;width:10;height:20" coordorigin="8034,5190" coordsize="10,20">
              <v:shape style="position:absolute;left:8034;top:5190;width:10;height:20" coordorigin="8034,5190" coordsize="10,20" path="m8034,5209l8044,5209,8044,5190,8034,5190,8034,5209xe" filled="true" fillcolor="#000000" stroked="false">
                <v:path arrowok="t"/>
                <v:fill type="solid"/>
              </v:shape>
            </v:group>
            <v:group style="position:absolute;left:8034;top:5209;width:10;height:20" coordorigin="8034,5209" coordsize="10,20">
              <v:shape style="position:absolute;left:8034;top:5209;width:10;height:20" coordorigin="8034,5209" coordsize="10,20" path="m8034,5228l8044,5228,8044,5209,8034,5209,8034,5228xe" filled="true" fillcolor="#000000" stroked="false">
                <v:path arrowok="t"/>
                <v:fill type="solid"/>
              </v:shape>
            </v:group>
            <v:group style="position:absolute;left:8034;top:5228;width:10;height:20" coordorigin="8034,5228" coordsize="10,20">
              <v:shape style="position:absolute;left:8034;top:5228;width:10;height:20" coordorigin="8034,5228" coordsize="10,20" path="m8034,5247l8044,5247,8044,5228,8034,5228,8034,5247xe" filled="true" fillcolor="#000000" stroked="false">
                <v:path arrowok="t"/>
                <v:fill type="solid"/>
              </v:shape>
            </v:group>
            <v:group style="position:absolute;left:8034;top:5247;width:10;height:20" coordorigin="8034,5247" coordsize="10,20">
              <v:shape style="position:absolute;left:8034;top:5247;width:10;height:20" coordorigin="8034,5247" coordsize="10,20" path="m8034,5266l8044,5266,8044,5247,8034,5247,8034,5266xe" filled="true" fillcolor="#000000" stroked="false">
                <v:path arrowok="t"/>
                <v:fill type="solid"/>
              </v:shape>
            </v:group>
            <v:group style="position:absolute;left:8034;top:5266;width:10;height:20" coordorigin="8034,5266" coordsize="10,20">
              <v:shape style="position:absolute;left:8034;top:5266;width:10;height:20" coordorigin="8034,5266" coordsize="10,20" path="m8034,5286l8044,5286,8044,5266,8034,5266,8034,5286xe" filled="true" fillcolor="#000000" stroked="false">
                <v:path arrowok="t"/>
                <v:fill type="solid"/>
              </v:shape>
            </v:group>
            <v:group style="position:absolute;left:8034;top:5286;width:10;height:20" coordorigin="8034,5286" coordsize="10,20">
              <v:shape style="position:absolute;left:8034;top:5286;width:10;height:20" coordorigin="8034,5286" coordsize="10,20" path="m8034,5305l8044,5305,8044,5286,8034,5286,8034,5305xe" filled="true" fillcolor="#000000" stroked="false">
                <v:path arrowok="t"/>
                <v:fill type="solid"/>
              </v:shape>
            </v:group>
            <v:group style="position:absolute;left:8034;top:5305;width:10;height:20" coordorigin="8034,5305" coordsize="10,20">
              <v:shape style="position:absolute;left:8034;top:5305;width:10;height:20" coordorigin="8034,5305" coordsize="10,20" path="m8034,5324l8044,5324,8044,5305,8034,5305,8034,5324xe" filled="true" fillcolor="#000000" stroked="false">
                <v:path arrowok="t"/>
                <v:fill type="solid"/>
              </v:shape>
            </v:group>
            <v:group style="position:absolute;left:8034;top:5324;width:10;height:20" coordorigin="8034,5324" coordsize="10,20">
              <v:shape style="position:absolute;left:8034;top:5324;width:10;height:20" coordorigin="8034,5324" coordsize="10,20" path="m8034,5343l8044,5343,8044,5324,8034,5324,8034,5343xe" filled="true" fillcolor="#000000" stroked="false">
                <v:path arrowok="t"/>
                <v:fill type="solid"/>
              </v:shape>
            </v:group>
            <v:group style="position:absolute;left:8034;top:5343;width:10;height:20" coordorigin="8034,5343" coordsize="10,20">
              <v:shape style="position:absolute;left:8034;top:5343;width:10;height:20" coordorigin="8034,5343" coordsize="10,20" path="m8034,5362l8044,5362,8044,5343,8034,5343,8034,5362xe" filled="true" fillcolor="#000000" stroked="false">
                <v:path arrowok="t"/>
                <v:fill type="solid"/>
              </v:shape>
            </v:group>
            <v:group style="position:absolute;left:8034;top:5362;width:10;height:20" coordorigin="8034,5362" coordsize="10,20">
              <v:shape style="position:absolute;left:8034;top:5362;width:10;height:20" coordorigin="8034,5362" coordsize="10,20" path="m8034,5382l8044,5382,8044,5362,8034,5362,8034,5382xe" filled="true" fillcolor="#000000" stroked="false">
                <v:path arrowok="t"/>
                <v:fill type="solid"/>
              </v:shape>
            </v:group>
            <v:group style="position:absolute;left:8034;top:5382;width:10;height:20" coordorigin="8034,5382" coordsize="10,20">
              <v:shape style="position:absolute;left:8034;top:5382;width:10;height:20" coordorigin="8034,5382" coordsize="10,20" path="m8034,5401l8044,5401,8044,5382,8034,5382,8034,5401xe" filled="true" fillcolor="#000000" stroked="false">
                <v:path arrowok="t"/>
                <v:fill type="solid"/>
              </v:shape>
            </v:group>
            <v:group style="position:absolute;left:8034;top:5401;width:10;height:20" coordorigin="8034,5401" coordsize="10,20">
              <v:shape style="position:absolute;left:8034;top:5401;width:10;height:20" coordorigin="8034,5401" coordsize="10,20" path="m8034,5420l8044,5420,8044,5401,8034,5401,8034,5420xe" filled="true" fillcolor="#000000" stroked="false">
                <v:path arrowok="t"/>
                <v:fill type="solid"/>
              </v:shape>
            </v:group>
            <v:group style="position:absolute;left:8034;top:5420;width:10;height:20" coordorigin="8034,5420" coordsize="10,20">
              <v:shape style="position:absolute;left:8034;top:5420;width:10;height:20" coordorigin="8034,5420" coordsize="10,20" path="m8034,5439l8044,5439,8044,5420,8034,5420,8034,5439xe" filled="true" fillcolor="#000000" stroked="false">
                <v:path arrowok="t"/>
                <v:fill type="solid"/>
              </v:shape>
            </v:group>
            <v:group style="position:absolute;left:8034;top:5446;width:10;height:2" coordorigin="8034,5446" coordsize="10,2">
              <v:shape style="position:absolute;left:8034;top:5446;width:10;height:2" coordorigin="8034,5446" coordsize="10,0" path="m8034,5446l8044,5446e" filled="false" stroked="true" strokeweight=".72003pt" strokecolor="#000000">
                <v:path arrowok="t"/>
              </v:shape>
            </v:group>
            <v:group style="position:absolute;left:9028;top:5055;width:10;height:20" coordorigin="9028,5055" coordsize="10,20">
              <v:shape style="position:absolute;left:9028;top:5055;width:10;height:20" coordorigin="9028,5055" coordsize="10,20" path="m9028,5074l9038,5074,9038,5055,9028,5055,9028,5074xe" filled="true" fillcolor="#000000" stroked="false">
                <v:path arrowok="t"/>
                <v:fill type="solid"/>
              </v:shape>
            </v:group>
            <v:group style="position:absolute;left:9028;top:5074;width:10;height:20" coordorigin="9028,5074" coordsize="10,20">
              <v:shape style="position:absolute;left:9028;top:5074;width:10;height:20" coordorigin="9028,5074" coordsize="10,20" path="m9028,5094l9038,5094,9038,5074,9028,5074,9028,5094xe" filled="true" fillcolor="#000000" stroked="false">
                <v:path arrowok="t"/>
                <v:fill type="solid"/>
              </v:shape>
            </v:group>
            <v:group style="position:absolute;left:9028;top:5094;width:10;height:20" coordorigin="9028,5094" coordsize="10,20">
              <v:shape style="position:absolute;left:9028;top:5094;width:10;height:20" coordorigin="9028,5094" coordsize="10,20" path="m9028,5113l9038,5113,9038,5094,9028,5094,9028,5113xe" filled="true" fillcolor="#000000" stroked="false">
                <v:path arrowok="t"/>
                <v:fill type="solid"/>
              </v:shape>
            </v:group>
            <v:group style="position:absolute;left:9028;top:5113;width:10;height:20" coordorigin="9028,5113" coordsize="10,20">
              <v:shape style="position:absolute;left:9028;top:5113;width:10;height:20" coordorigin="9028,5113" coordsize="10,20" path="m9028,5132l9038,5132,9038,5113,9028,5113,9028,5132xe" filled="true" fillcolor="#000000" stroked="false">
                <v:path arrowok="t"/>
                <v:fill type="solid"/>
              </v:shape>
            </v:group>
            <v:group style="position:absolute;left:9028;top:5132;width:10;height:20" coordorigin="9028,5132" coordsize="10,20">
              <v:shape style="position:absolute;left:9028;top:5132;width:10;height:20" coordorigin="9028,5132" coordsize="10,20" path="m9028,5151l9038,5151,9038,5132,9028,5132,9028,5151xe" filled="true" fillcolor="#000000" stroked="false">
                <v:path arrowok="t"/>
                <v:fill type="solid"/>
              </v:shape>
            </v:group>
            <v:group style="position:absolute;left:9028;top:5151;width:10;height:20" coordorigin="9028,5151" coordsize="10,20">
              <v:shape style="position:absolute;left:9028;top:5151;width:10;height:20" coordorigin="9028,5151" coordsize="10,20" path="m9028,5170l9038,5170,9038,5151,9028,5151,9028,5170xe" filled="true" fillcolor="#000000" stroked="false">
                <v:path arrowok="t"/>
                <v:fill type="solid"/>
              </v:shape>
            </v:group>
            <v:group style="position:absolute;left:9028;top:5170;width:10;height:20" coordorigin="9028,5170" coordsize="10,20">
              <v:shape style="position:absolute;left:9028;top:5170;width:10;height:20" coordorigin="9028,5170" coordsize="10,20" path="m9028,5190l9038,5190,9038,5170,9028,5170,9028,5190xe" filled="true" fillcolor="#000000" stroked="false">
                <v:path arrowok="t"/>
                <v:fill type="solid"/>
              </v:shape>
            </v:group>
            <v:group style="position:absolute;left:9028;top:5190;width:10;height:20" coordorigin="9028,5190" coordsize="10,20">
              <v:shape style="position:absolute;left:9028;top:5190;width:10;height:20" coordorigin="9028,5190" coordsize="10,20" path="m9028,5209l9038,5209,9038,5190,9028,5190,9028,5209xe" filled="true" fillcolor="#000000" stroked="false">
                <v:path arrowok="t"/>
                <v:fill type="solid"/>
              </v:shape>
            </v:group>
            <v:group style="position:absolute;left:9028;top:5209;width:10;height:20" coordorigin="9028,5209" coordsize="10,20">
              <v:shape style="position:absolute;left:9028;top:5209;width:10;height:20" coordorigin="9028,5209" coordsize="10,20" path="m9028,5228l9038,5228,9038,5209,9028,5209,9028,5228xe" filled="true" fillcolor="#000000" stroked="false">
                <v:path arrowok="t"/>
                <v:fill type="solid"/>
              </v:shape>
            </v:group>
            <v:group style="position:absolute;left:9028;top:5228;width:10;height:20" coordorigin="9028,5228" coordsize="10,20">
              <v:shape style="position:absolute;left:9028;top:5228;width:10;height:20" coordorigin="9028,5228" coordsize="10,20" path="m9028,5247l9038,5247,9038,5228,9028,5228,9028,5247xe" filled="true" fillcolor="#000000" stroked="false">
                <v:path arrowok="t"/>
                <v:fill type="solid"/>
              </v:shape>
            </v:group>
            <v:group style="position:absolute;left:9028;top:5247;width:10;height:20" coordorigin="9028,5247" coordsize="10,20">
              <v:shape style="position:absolute;left:9028;top:5247;width:10;height:20" coordorigin="9028,5247" coordsize="10,20" path="m9028,5266l9038,5266,9038,5247,9028,5247,9028,5266xe" filled="true" fillcolor="#000000" stroked="false">
                <v:path arrowok="t"/>
                <v:fill type="solid"/>
              </v:shape>
            </v:group>
            <v:group style="position:absolute;left:9028;top:5266;width:10;height:20" coordorigin="9028,5266" coordsize="10,20">
              <v:shape style="position:absolute;left:9028;top:5266;width:10;height:20" coordorigin="9028,5266" coordsize="10,20" path="m9028,5286l9038,5286,9038,5266,9028,5266,9028,5286xe" filled="true" fillcolor="#000000" stroked="false">
                <v:path arrowok="t"/>
                <v:fill type="solid"/>
              </v:shape>
            </v:group>
            <v:group style="position:absolute;left:9028;top:5286;width:10;height:20" coordorigin="9028,5286" coordsize="10,20">
              <v:shape style="position:absolute;left:9028;top:5286;width:10;height:20" coordorigin="9028,5286" coordsize="10,20" path="m9028,5305l9038,5305,9038,5286,9028,5286,9028,5305xe" filled="true" fillcolor="#000000" stroked="false">
                <v:path arrowok="t"/>
                <v:fill type="solid"/>
              </v:shape>
            </v:group>
            <v:group style="position:absolute;left:9028;top:5305;width:10;height:20" coordorigin="9028,5305" coordsize="10,20">
              <v:shape style="position:absolute;left:9028;top:5305;width:10;height:20" coordorigin="9028,5305" coordsize="10,20" path="m9028,5324l9038,5324,9038,5305,9028,5305,9028,5324xe" filled="true" fillcolor="#000000" stroked="false">
                <v:path arrowok="t"/>
                <v:fill type="solid"/>
              </v:shape>
            </v:group>
            <v:group style="position:absolute;left:9028;top:5324;width:10;height:20" coordorigin="9028,5324" coordsize="10,20">
              <v:shape style="position:absolute;left:9028;top:5324;width:10;height:20" coordorigin="9028,5324" coordsize="10,20" path="m9028,5343l9038,5343,9038,5324,9028,5324,9028,5343xe" filled="true" fillcolor="#000000" stroked="false">
                <v:path arrowok="t"/>
                <v:fill type="solid"/>
              </v:shape>
            </v:group>
            <v:group style="position:absolute;left:9028;top:5343;width:10;height:20" coordorigin="9028,5343" coordsize="10,20">
              <v:shape style="position:absolute;left:9028;top:5343;width:10;height:20" coordorigin="9028,5343" coordsize="10,20" path="m9028,5362l9038,5362,9038,5343,9028,5343,9028,5362xe" filled="true" fillcolor="#000000" stroked="false">
                <v:path arrowok="t"/>
                <v:fill type="solid"/>
              </v:shape>
            </v:group>
            <v:group style="position:absolute;left:9028;top:5362;width:10;height:20" coordorigin="9028,5362" coordsize="10,20">
              <v:shape style="position:absolute;left:9028;top:5362;width:10;height:20" coordorigin="9028,5362" coordsize="10,20" path="m9028,5382l9038,5382,9038,5362,9028,5362,9028,5382xe" filled="true" fillcolor="#000000" stroked="false">
                <v:path arrowok="t"/>
                <v:fill type="solid"/>
              </v:shape>
            </v:group>
            <v:group style="position:absolute;left:9028;top:5382;width:10;height:20" coordorigin="9028,5382" coordsize="10,20">
              <v:shape style="position:absolute;left:9028;top:5382;width:10;height:20" coordorigin="9028,5382" coordsize="10,20" path="m9028,5401l9038,5401,9038,5382,9028,5382,9028,5401xe" filled="true" fillcolor="#000000" stroked="false">
                <v:path arrowok="t"/>
                <v:fill type="solid"/>
              </v:shape>
            </v:group>
            <v:group style="position:absolute;left:9028;top:5401;width:10;height:20" coordorigin="9028,5401" coordsize="10,20">
              <v:shape style="position:absolute;left:9028;top:5401;width:10;height:20" coordorigin="9028,5401" coordsize="10,20" path="m9028,5420l9038,5420,9038,5401,9028,5401,9028,5420xe" filled="true" fillcolor="#000000" stroked="false">
                <v:path arrowok="t"/>
                <v:fill type="solid"/>
              </v:shape>
            </v:group>
            <v:group style="position:absolute;left:9028;top:5420;width:10;height:20" coordorigin="9028,5420" coordsize="10,20">
              <v:shape style="position:absolute;left:9028;top:5420;width:10;height:20" coordorigin="9028,5420" coordsize="10,20" path="m9028,5439l9038,5439,9038,5420,9028,5420,9028,5439xe" filled="true" fillcolor="#000000" stroked="false">
                <v:path arrowok="t"/>
                <v:fill type="solid"/>
              </v:shape>
            </v:group>
            <v:group style="position:absolute;left:9028;top:5446;width:10;height:2" coordorigin="9028,5446" coordsize="10,2">
              <v:shape style="position:absolute;left:9028;top:5446;width:10;height:2" coordorigin="9028,5446" coordsize="10,0" path="m9028,5446l9038,5446e" filled="false" stroked="true" strokeweight=".72003pt" strokecolor="#000000">
                <v:path arrowok="t"/>
              </v:shape>
            </v:group>
            <v:group style="position:absolute;left:10161;top:5055;width:10;height:20" coordorigin="10161,5055" coordsize="10,20">
              <v:shape style="position:absolute;left:10161;top:5055;width:10;height:20" coordorigin="10161,5055" coordsize="10,20" path="m10161,5074l10171,5074,10171,5055,10161,5055,10161,5074xe" filled="true" fillcolor="#000000" stroked="false">
                <v:path arrowok="t"/>
                <v:fill type="solid"/>
              </v:shape>
            </v:group>
            <v:group style="position:absolute;left:10161;top:5074;width:10;height:20" coordorigin="10161,5074" coordsize="10,20">
              <v:shape style="position:absolute;left:10161;top:5074;width:10;height:20" coordorigin="10161,5074" coordsize="10,20" path="m10161,5094l10171,5094,10171,5074,10161,5074,10161,5094xe" filled="true" fillcolor="#000000" stroked="false">
                <v:path arrowok="t"/>
                <v:fill type="solid"/>
              </v:shape>
            </v:group>
            <v:group style="position:absolute;left:10161;top:5094;width:10;height:20" coordorigin="10161,5094" coordsize="10,20">
              <v:shape style="position:absolute;left:10161;top:5094;width:10;height:20" coordorigin="10161,5094" coordsize="10,20" path="m10161,5113l10171,5113,10171,5094,10161,5094,10161,5113xe" filled="true" fillcolor="#000000" stroked="false">
                <v:path arrowok="t"/>
                <v:fill type="solid"/>
              </v:shape>
            </v:group>
            <v:group style="position:absolute;left:10161;top:5113;width:10;height:20" coordorigin="10161,5113" coordsize="10,20">
              <v:shape style="position:absolute;left:10161;top:5113;width:10;height:20" coordorigin="10161,5113" coordsize="10,20" path="m10161,5132l10171,5132,10171,5113,10161,5113,10161,5132xe" filled="true" fillcolor="#000000" stroked="false">
                <v:path arrowok="t"/>
                <v:fill type="solid"/>
              </v:shape>
            </v:group>
            <v:group style="position:absolute;left:10161;top:5132;width:10;height:20" coordorigin="10161,5132" coordsize="10,20">
              <v:shape style="position:absolute;left:10161;top:5132;width:10;height:20" coordorigin="10161,5132" coordsize="10,20" path="m10161,5151l10171,5151,10171,5132,10161,5132,10161,5151xe" filled="true" fillcolor="#000000" stroked="false">
                <v:path arrowok="t"/>
                <v:fill type="solid"/>
              </v:shape>
            </v:group>
            <v:group style="position:absolute;left:10161;top:5151;width:10;height:20" coordorigin="10161,5151" coordsize="10,20">
              <v:shape style="position:absolute;left:10161;top:5151;width:10;height:20" coordorigin="10161,5151" coordsize="10,20" path="m10161,5170l10171,5170,10171,5151,10161,5151,10161,5170xe" filled="true" fillcolor="#000000" stroked="false">
                <v:path arrowok="t"/>
                <v:fill type="solid"/>
              </v:shape>
            </v:group>
            <v:group style="position:absolute;left:10161;top:5170;width:10;height:20" coordorigin="10161,5170" coordsize="10,20">
              <v:shape style="position:absolute;left:10161;top:5170;width:10;height:20" coordorigin="10161,5170" coordsize="10,20" path="m10161,5190l10171,5190,10171,5170,10161,5170,10161,5190xe" filled="true" fillcolor="#000000" stroked="false">
                <v:path arrowok="t"/>
                <v:fill type="solid"/>
              </v:shape>
            </v:group>
            <v:group style="position:absolute;left:10161;top:5190;width:10;height:20" coordorigin="10161,5190" coordsize="10,20">
              <v:shape style="position:absolute;left:10161;top:5190;width:10;height:20" coordorigin="10161,5190" coordsize="10,20" path="m10161,5209l10171,5209,10171,5190,10161,5190,10161,5209xe" filled="true" fillcolor="#000000" stroked="false">
                <v:path arrowok="t"/>
                <v:fill type="solid"/>
              </v:shape>
            </v:group>
            <v:group style="position:absolute;left:10161;top:5209;width:10;height:20" coordorigin="10161,5209" coordsize="10,20">
              <v:shape style="position:absolute;left:10161;top:5209;width:10;height:20" coordorigin="10161,5209" coordsize="10,20" path="m10161,5228l10171,5228,10171,5209,10161,5209,10161,5228xe" filled="true" fillcolor="#000000" stroked="false">
                <v:path arrowok="t"/>
                <v:fill type="solid"/>
              </v:shape>
            </v:group>
            <v:group style="position:absolute;left:10161;top:5228;width:10;height:20" coordorigin="10161,5228" coordsize="10,20">
              <v:shape style="position:absolute;left:10161;top:5228;width:10;height:20" coordorigin="10161,5228" coordsize="10,20" path="m10161,5247l10171,5247,10171,5228,10161,5228,10161,5247xe" filled="true" fillcolor="#000000" stroked="false">
                <v:path arrowok="t"/>
                <v:fill type="solid"/>
              </v:shape>
            </v:group>
            <v:group style="position:absolute;left:10161;top:5247;width:10;height:20" coordorigin="10161,5247" coordsize="10,20">
              <v:shape style="position:absolute;left:10161;top:5247;width:10;height:20" coordorigin="10161,5247" coordsize="10,20" path="m10161,5266l10171,5266,10171,5247,10161,5247,10161,5266xe" filled="true" fillcolor="#000000" stroked="false">
                <v:path arrowok="t"/>
                <v:fill type="solid"/>
              </v:shape>
            </v:group>
            <v:group style="position:absolute;left:10161;top:5266;width:10;height:20" coordorigin="10161,5266" coordsize="10,20">
              <v:shape style="position:absolute;left:10161;top:5266;width:10;height:20" coordorigin="10161,5266" coordsize="10,20" path="m10161,5286l10171,5286,10171,5266,10161,5266,10161,5286xe" filled="true" fillcolor="#000000" stroked="false">
                <v:path arrowok="t"/>
                <v:fill type="solid"/>
              </v:shape>
            </v:group>
            <v:group style="position:absolute;left:10161;top:5286;width:10;height:20" coordorigin="10161,5286" coordsize="10,20">
              <v:shape style="position:absolute;left:10161;top:5286;width:10;height:20" coordorigin="10161,5286" coordsize="10,20" path="m10161,5305l10171,5305,10171,5286,10161,5286,10161,5305xe" filled="true" fillcolor="#000000" stroked="false">
                <v:path arrowok="t"/>
                <v:fill type="solid"/>
              </v:shape>
            </v:group>
            <v:group style="position:absolute;left:10161;top:5305;width:10;height:20" coordorigin="10161,5305" coordsize="10,20">
              <v:shape style="position:absolute;left:10161;top:5305;width:10;height:20" coordorigin="10161,5305" coordsize="10,20" path="m10161,5324l10171,5324,10171,5305,10161,5305,10161,5324xe" filled="true" fillcolor="#000000" stroked="false">
                <v:path arrowok="t"/>
                <v:fill type="solid"/>
              </v:shape>
            </v:group>
            <v:group style="position:absolute;left:10161;top:5324;width:10;height:20" coordorigin="10161,5324" coordsize="10,20">
              <v:shape style="position:absolute;left:10161;top:5324;width:10;height:20" coordorigin="10161,5324" coordsize="10,20" path="m10161,5343l10171,5343,10171,5324,10161,5324,10161,5343xe" filled="true" fillcolor="#000000" stroked="false">
                <v:path arrowok="t"/>
                <v:fill type="solid"/>
              </v:shape>
            </v:group>
            <v:group style="position:absolute;left:10161;top:5343;width:10;height:20" coordorigin="10161,5343" coordsize="10,20">
              <v:shape style="position:absolute;left:10161;top:5343;width:10;height:20" coordorigin="10161,5343" coordsize="10,20" path="m10161,5362l10171,5362,10171,5343,10161,5343,10161,5362xe" filled="true" fillcolor="#000000" stroked="false">
                <v:path arrowok="t"/>
                <v:fill type="solid"/>
              </v:shape>
            </v:group>
            <v:group style="position:absolute;left:10161;top:5362;width:10;height:20" coordorigin="10161,5362" coordsize="10,20">
              <v:shape style="position:absolute;left:10161;top:5362;width:10;height:20" coordorigin="10161,5362" coordsize="10,20" path="m10161,5382l10171,5382,10171,5362,10161,5362,10161,5382xe" filled="true" fillcolor="#000000" stroked="false">
                <v:path arrowok="t"/>
                <v:fill type="solid"/>
              </v:shape>
            </v:group>
            <v:group style="position:absolute;left:10161;top:5382;width:10;height:20" coordorigin="10161,5382" coordsize="10,20">
              <v:shape style="position:absolute;left:10161;top:5382;width:10;height:20" coordorigin="10161,5382" coordsize="10,20" path="m10161,5401l10171,5401,10171,5382,10161,5382,10161,5401xe" filled="true" fillcolor="#000000" stroked="false">
                <v:path arrowok="t"/>
                <v:fill type="solid"/>
              </v:shape>
            </v:group>
            <v:group style="position:absolute;left:10161;top:5401;width:10;height:20" coordorigin="10161,5401" coordsize="10,20">
              <v:shape style="position:absolute;left:10161;top:5401;width:10;height:20" coordorigin="10161,5401" coordsize="10,20" path="m10161,5420l10171,5420,10171,5401,10161,5401,10161,5420xe" filled="true" fillcolor="#000000" stroked="false">
                <v:path arrowok="t"/>
                <v:fill type="solid"/>
              </v:shape>
            </v:group>
            <v:group style="position:absolute;left:10161;top:5420;width:10;height:20" coordorigin="10161,5420" coordsize="10,20">
              <v:shape style="position:absolute;left:10161;top:5420;width:10;height:20" coordorigin="10161,5420" coordsize="10,20" path="m10161,5439l10171,5439,10171,5420,10161,5420,10161,5439xe" filled="true" fillcolor="#000000" stroked="false">
                <v:path arrowok="t"/>
                <v:fill type="solid"/>
              </v:shape>
            </v:group>
            <v:group style="position:absolute;left:10161;top:5446;width:10;height:2" coordorigin="10161,5446" coordsize="10,2">
              <v:shape style="position:absolute;left:10161;top:5446;width:10;height:2" coordorigin="10161,5446" coordsize="10,0" path="m10161,5446l10171,5446e" filled="false" stroked="true" strokeweight=".72003pt" strokecolor="#000000">
                <v:path arrowok="t"/>
              </v:shape>
            </v:group>
            <v:group style="position:absolute;left:852;top:5496;width:1652;height:2" coordorigin="852,5496" coordsize="1652,2">
              <v:shape style="position:absolute;left:852;top:5496;width:1652;height:2" coordorigin="852,5496" coordsize="1652,0" path="m852,5496l2504,5496e" filled="false" stroked="true" strokeweight="3.24pt" strokecolor="#dcdcdc">
                <v:path arrowok="t"/>
              </v:shape>
            </v:group>
            <v:group style="position:absolute;left:866;top:5528;width:2;height:269" coordorigin="866,5528" coordsize="2,269">
              <v:shape style="position:absolute;left:866;top:5528;width:2;height:269" coordorigin="866,5528" coordsize="0,269" path="m866,5528l866,5797e" filled="false" stroked="true" strokeweight="1.44pt" strokecolor="#dcdcdc">
                <v:path arrowok="t"/>
              </v:shape>
            </v:group>
            <v:group style="position:absolute;left:2493;top:5528;width:2;height:269" coordorigin="2493,5528" coordsize="2,269">
              <v:shape style="position:absolute;left:2493;top:5528;width:2;height:269" coordorigin="2493,5528" coordsize="0,269" path="m2493,5528l2493,5797e" filled="false" stroked="true" strokeweight="1.08pt" strokecolor="#dcdcdc">
                <v:path arrowok="t"/>
              </v:shape>
            </v:group>
            <v:group style="position:absolute;left:852;top:5828;width:1652;height:2" coordorigin="852,5828" coordsize="1652,2">
              <v:shape style="position:absolute;left:852;top:5828;width:1652;height:2" coordorigin="852,5828" coordsize="1652,0" path="m852,5828l2504,5828e" filled="false" stroked="true" strokeweight="3.12pt" strokecolor="#dcdcdc">
                <v:path arrowok="t"/>
              </v:shape>
            </v:group>
            <v:group style="position:absolute;left:881;top:5528;width:1602;height:269" coordorigin="881,5528" coordsize="1602,269">
              <v:shape style="position:absolute;left:881;top:5528;width:1602;height:269" coordorigin="881,5528" coordsize="1602,269" path="m881,5797l2482,5797,2482,5528,881,5528,881,5797xe" filled="true" fillcolor="#dcdcdc" stroked="false">
                <v:path arrowok="t"/>
                <v:fill type="solid"/>
              </v:shape>
              <v:shape style="position:absolute;left:852;top:5454;width:1654;height:10" type="#_x0000_t75" stroked="false">
                <v:imagedata r:id="rId507" o:title=""/>
              </v:shape>
              <v:shape style="position:absolute;left:2501;top:5454;width:1138;height:10" type="#_x0000_t75" stroked="false">
                <v:imagedata r:id="rId500" o:title=""/>
              </v:shape>
              <v:shape style="position:absolute;left:3634;top:5454;width:857;height:10" type="#_x0000_t75" stroked="false">
                <v:imagedata r:id="rId501" o:title=""/>
              </v:shape>
              <v:shape style="position:absolute;left:4487;top:5454;width:842;height:10" type="#_x0000_t75" stroked="false">
                <v:imagedata r:id="rId502" o:title=""/>
              </v:shape>
              <v:shape style="position:absolute;left:5324;top:5454;width:1563;height:10" type="#_x0000_t75" stroked="false">
                <v:imagedata r:id="rId503" o:title=""/>
              </v:shape>
              <v:shape style="position:absolute;left:6882;top:5454;width:1152;height:10" type="#_x0000_t75" stroked="false">
                <v:imagedata r:id="rId504" o:title=""/>
              </v:shape>
              <v:shape style="position:absolute;left:8029;top:5454;width:2132;height:10" type="#_x0000_t75" stroked="false">
                <v:imagedata r:id="rId505" o:title=""/>
              </v:shape>
              <v:shape style="position:absolute;left:10156;top:5454;width:900;height:10" type="#_x0000_t75" stroked="false">
                <v:imagedata r:id="rId506" o:title=""/>
              </v:shape>
            </v:group>
            <v:group style="position:absolute;left:2506;top:5463;width:10;height:20" coordorigin="2506,5463" coordsize="10,20">
              <v:shape style="position:absolute;left:2506;top:5463;width:10;height:20" coordorigin="2506,5463" coordsize="10,20" path="m2506,5482l2516,5482,2516,5463,2506,5463,2506,5482xe" filled="true" fillcolor="#000000" stroked="false">
                <v:path arrowok="t"/>
                <v:fill type="solid"/>
              </v:shape>
            </v:group>
            <v:group style="position:absolute;left:2506;top:5482;width:10;height:20" coordorigin="2506,5482" coordsize="10,20">
              <v:shape style="position:absolute;left:2506;top:5482;width:10;height:20" coordorigin="2506,5482" coordsize="10,20" path="m2506,5502l2516,5502,2516,5482,2506,5482,2506,5502xe" filled="true" fillcolor="#000000" stroked="false">
                <v:path arrowok="t"/>
                <v:fill type="solid"/>
              </v:shape>
            </v:group>
            <v:group style="position:absolute;left:2506;top:5502;width:10;height:20" coordorigin="2506,5502" coordsize="10,20">
              <v:shape style="position:absolute;left:2506;top:5502;width:10;height:20" coordorigin="2506,5502" coordsize="10,20" path="m2506,5521l2516,5521,2516,5502,2506,5502,2506,5521xe" filled="true" fillcolor="#000000" stroked="false">
                <v:path arrowok="t"/>
                <v:fill type="solid"/>
              </v:shape>
            </v:group>
            <v:group style="position:absolute;left:2506;top:5521;width:10;height:20" coordorigin="2506,5521" coordsize="10,20">
              <v:shape style="position:absolute;left:2506;top:5521;width:10;height:20" coordorigin="2506,5521" coordsize="10,20" path="m2506,5540l2516,5540,2516,5521,2506,5521,2506,5540xe" filled="true" fillcolor="#000000" stroked="false">
                <v:path arrowok="t"/>
                <v:fill type="solid"/>
              </v:shape>
            </v:group>
            <v:group style="position:absolute;left:2506;top:5540;width:10;height:20" coordorigin="2506,5540" coordsize="10,20">
              <v:shape style="position:absolute;left:2506;top:5540;width:10;height:20" coordorigin="2506,5540" coordsize="10,20" path="m2506,5559l2516,5559,2516,5540,2506,5540,2506,5559xe" filled="true" fillcolor="#000000" stroked="false">
                <v:path arrowok="t"/>
                <v:fill type="solid"/>
              </v:shape>
            </v:group>
            <v:group style="position:absolute;left:2506;top:5559;width:10;height:20" coordorigin="2506,5559" coordsize="10,20">
              <v:shape style="position:absolute;left:2506;top:5559;width:10;height:20" coordorigin="2506,5559" coordsize="10,20" path="m2506,5578l2516,5578,2516,5559,2506,5559,2506,5578xe" filled="true" fillcolor="#000000" stroked="false">
                <v:path arrowok="t"/>
                <v:fill type="solid"/>
              </v:shape>
            </v:group>
            <v:group style="position:absolute;left:2506;top:5578;width:10;height:20" coordorigin="2506,5578" coordsize="10,20">
              <v:shape style="position:absolute;left:2506;top:5578;width:10;height:20" coordorigin="2506,5578" coordsize="10,20" path="m2506,5598l2516,5598,2516,5578,2506,5578,2506,5598xe" filled="true" fillcolor="#000000" stroked="false">
                <v:path arrowok="t"/>
                <v:fill type="solid"/>
              </v:shape>
            </v:group>
            <v:group style="position:absolute;left:2506;top:5598;width:10;height:20" coordorigin="2506,5598" coordsize="10,20">
              <v:shape style="position:absolute;left:2506;top:5598;width:10;height:20" coordorigin="2506,5598" coordsize="10,20" path="m2506,5617l2516,5617,2516,5598,2506,5598,2506,5617xe" filled="true" fillcolor="#000000" stroked="false">
                <v:path arrowok="t"/>
                <v:fill type="solid"/>
              </v:shape>
            </v:group>
            <v:group style="position:absolute;left:2506;top:5617;width:10;height:20" coordorigin="2506,5617" coordsize="10,20">
              <v:shape style="position:absolute;left:2506;top:5617;width:10;height:20" coordorigin="2506,5617" coordsize="10,20" path="m2506,5636l2516,5636,2516,5617,2506,5617,2506,5636xe" filled="true" fillcolor="#000000" stroked="false">
                <v:path arrowok="t"/>
                <v:fill type="solid"/>
              </v:shape>
            </v:group>
            <v:group style="position:absolute;left:2506;top:5636;width:10;height:20" coordorigin="2506,5636" coordsize="10,20">
              <v:shape style="position:absolute;left:2506;top:5636;width:10;height:20" coordorigin="2506,5636" coordsize="10,20" path="m2506,5655l2516,5655,2516,5636,2506,5636,2506,5655xe" filled="true" fillcolor="#000000" stroked="false">
                <v:path arrowok="t"/>
                <v:fill type="solid"/>
              </v:shape>
            </v:group>
            <v:group style="position:absolute;left:2506;top:5655;width:10;height:20" coordorigin="2506,5655" coordsize="10,20">
              <v:shape style="position:absolute;left:2506;top:5655;width:10;height:20" coordorigin="2506,5655" coordsize="10,20" path="m2506,5674l2516,5674,2516,5655,2506,5655,2506,5674xe" filled="true" fillcolor="#000000" stroked="false">
                <v:path arrowok="t"/>
                <v:fill type="solid"/>
              </v:shape>
            </v:group>
            <v:group style="position:absolute;left:2506;top:5674;width:10;height:20" coordorigin="2506,5674" coordsize="10,20">
              <v:shape style="position:absolute;left:2506;top:5674;width:10;height:20" coordorigin="2506,5674" coordsize="10,20" path="m2506,5694l2516,5694,2516,5674,2506,5674,2506,5694xe" filled="true" fillcolor="#000000" stroked="false">
                <v:path arrowok="t"/>
                <v:fill type="solid"/>
              </v:shape>
            </v:group>
            <v:group style="position:absolute;left:2506;top:5694;width:10;height:20" coordorigin="2506,5694" coordsize="10,20">
              <v:shape style="position:absolute;left:2506;top:5694;width:10;height:20" coordorigin="2506,5694" coordsize="10,20" path="m2506,5713l2516,5713,2516,5694,2506,5694,2506,5713xe" filled="true" fillcolor="#000000" stroked="false">
                <v:path arrowok="t"/>
                <v:fill type="solid"/>
              </v:shape>
            </v:group>
            <v:group style="position:absolute;left:2506;top:5713;width:10;height:20" coordorigin="2506,5713" coordsize="10,20">
              <v:shape style="position:absolute;left:2506;top:5713;width:10;height:20" coordorigin="2506,5713" coordsize="10,20" path="m2506,5732l2516,5732,2516,5713,2506,5713,2506,5732xe" filled="true" fillcolor="#000000" stroked="false">
                <v:path arrowok="t"/>
                <v:fill type="solid"/>
              </v:shape>
            </v:group>
            <v:group style="position:absolute;left:2506;top:5732;width:10;height:20" coordorigin="2506,5732" coordsize="10,20">
              <v:shape style="position:absolute;left:2506;top:5732;width:10;height:20" coordorigin="2506,5732" coordsize="10,20" path="m2506,5751l2516,5751,2516,5732,2506,5732,2506,5751xe" filled="true" fillcolor="#000000" stroked="false">
                <v:path arrowok="t"/>
                <v:fill type="solid"/>
              </v:shape>
            </v:group>
            <v:group style="position:absolute;left:2506;top:5751;width:10;height:20" coordorigin="2506,5751" coordsize="10,20">
              <v:shape style="position:absolute;left:2506;top:5751;width:10;height:20" coordorigin="2506,5751" coordsize="10,20" path="m2506,5770l2516,5770,2516,5751,2506,5751,2506,5770xe" filled="true" fillcolor="#000000" stroked="false">
                <v:path arrowok="t"/>
                <v:fill type="solid"/>
              </v:shape>
            </v:group>
            <v:group style="position:absolute;left:2506;top:5770;width:10;height:20" coordorigin="2506,5770" coordsize="10,20">
              <v:shape style="position:absolute;left:2506;top:5770;width:10;height:20" coordorigin="2506,5770" coordsize="10,20" path="m2506,5790l2516,5790,2516,5770,2506,5770,2506,5790xe" filled="true" fillcolor="#000000" stroked="false">
                <v:path arrowok="t"/>
                <v:fill type="solid"/>
              </v:shape>
            </v:group>
            <v:group style="position:absolute;left:2506;top:5790;width:10;height:20" coordorigin="2506,5790" coordsize="10,20">
              <v:shape style="position:absolute;left:2506;top:5790;width:10;height:20" coordorigin="2506,5790" coordsize="10,20" path="m2506,5809l2516,5809,2516,5790,2506,5790,2506,5809xe" filled="true" fillcolor="#000000" stroked="false">
                <v:path arrowok="t"/>
                <v:fill type="solid"/>
              </v:shape>
            </v:group>
            <v:group style="position:absolute;left:2506;top:5809;width:10;height:20" coordorigin="2506,5809" coordsize="10,20">
              <v:shape style="position:absolute;left:2506;top:5809;width:10;height:20" coordorigin="2506,5809" coordsize="10,20" path="m2506,5828l2516,5828,2516,5809,2506,5809,2506,5828xe" filled="true" fillcolor="#000000" stroked="false">
                <v:path arrowok="t"/>
                <v:fill type="solid"/>
              </v:shape>
            </v:group>
            <v:group style="position:absolute;left:2506;top:5828;width:10;height:20" coordorigin="2506,5828" coordsize="10,20">
              <v:shape style="position:absolute;left:2506;top:5828;width:10;height:20" coordorigin="2506,5828" coordsize="10,20" path="m2506,5847l2516,5847,2516,5828,2506,5828,2506,5847xe" filled="true" fillcolor="#000000" stroked="false">
                <v:path arrowok="t"/>
                <v:fill type="solid"/>
              </v:shape>
            </v:group>
            <v:group style="position:absolute;left:2506;top:5853;width:10;height:2" coordorigin="2506,5853" coordsize="10,2">
              <v:shape style="position:absolute;left:2506;top:5853;width:10;height:2" coordorigin="2506,5853" coordsize="10,0" path="m2506,5853l2516,5853e" filled="false" stroked="true" strokeweight=".599980pt" strokecolor="#000000">
                <v:path arrowok="t"/>
              </v:shape>
            </v:group>
            <v:group style="position:absolute;left:3639;top:5463;width:10;height:20" coordorigin="3639,5463" coordsize="10,20">
              <v:shape style="position:absolute;left:3639;top:5463;width:10;height:20" coordorigin="3639,5463" coordsize="10,20" path="m3639,5482l3648,5482,3648,5463,3639,5463,3639,5482xe" filled="true" fillcolor="#000000" stroked="false">
                <v:path arrowok="t"/>
                <v:fill type="solid"/>
              </v:shape>
            </v:group>
            <v:group style="position:absolute;left:3639;top:5482;width:10;height:20" coordorigin="3639,5482" coordsize="10,20">
              <v:shape style="position:absolute;left:3639;top:5482;width:10;height:20" coordorigin="3639,5482" coordsize="10,20" path="m3639,5502l3648,5502,3648,5482,3639,5482,3639,5502xe" filled="true" fillcolor="#000000" stroked="false">
                <v:path arrowok="t"/>
                <v:fill type="solid"/>
              </v:shape>
            </v:group>
            <v:group style="position:absolute;left:3639;top:5502;width:10;height:20" coordorigin="3639,5502" coordsize="10,20">
              <v:shape style="position:absolute;left:3639;top:5502;width:10;height:20" coordorigin="3639,5502" coordsize="10,20" path="m3639,5521l3648,5521,3648,5502,3639,5502,3639,5521xe" filled="true" fillcolor="#000000" stroked="false">
                <v:path arrowok="t"/>
                <v:fill type="solid"/>
              </v:shape>
            </v:group>
            <v:group style="position:absolute;left:3639;top:5521;width:10;height:20" coordorigin="3639,5521" coordsize="10,20">
              <v:shape style="position:absolute;left:3639;top:5521;width:10;height:20" coordorigin="3639,5521" coordsize="10,20" path="m3639,5540l3648,5540,3648,5521,3639,5521,3639,5540xe" filled="true" fillcolor="#000000" stroked="false">
                <v:path arrowok="t"/>
                <v:fill type="solid"/>
              </v:shape>
            </v:group>
            <v:group style="position:absolute;left:3639;top:5540;width:10;height:20" coordorigin="3639,5540" coordsize="10,20">
              <v:shape style="position:absolute;left:3639;top:5540;width:10;height:20" coordorigin="3639,5540" coordsize="10,20" path="m3639,5559l3648,5559,3648,5540,3639,5540,3639,5559xe" filled="true" fillcolor="#000000" stroked="false">
                <v:path arrowok="t"/>
                <v:fill type="solid"/>
              </v:shape>
            </v:group>
            <v:group style="position:absolute;left:3639;top:5559;width:10;height:20" coordorigin="3639,5559" coordsize="10,20">
              <v:shape style="position:absolute;left:3639;top:5559;width:10;height:20" coordorigin="3639,5559" coordsize="10,20" path="m3639,5578l3648,5578,3648,5559,3639,5559,3639,5578xe" filled="true" fillcolor="#000000" stroked="false">
                <v:path arrowok="t"/>
                <v:fill type="solid"/>
              </v:shape>
            </v:group>
            <v:group style="position:absolute;left:3639;top:5578;width:10;height:20" coordorigin="3639,5578" coordsize="10,20">
              <v:shape style="position:absolute;left:3639;top:5578;width:10;height:20" coordorigin="3639,5578" coordsize="10,20" path="m3639,5598l3648,5598,3648,5578,3639,5578,3639,5598xe" filled="true" fillcolor="#000000" stroked="false">
                <v:path arrowok="t"/>
                <v:fill type="solid"/>
              </v:shape>
            </v:group>
            <v:group style="position:absolute;left:3639;top:5598;width:10;height:20" coordorigin="3639,5598" coordsize="10,20">
              <v:shape style="position:absolute;left:3639;top:5598;width:10;height:20" coordorigin="3639,5598" coordsize="10,20" path="m3639,5617l3648,5617,3648,5598,3639,5598,3639,5617xe" filled="true" fillcolor="#000000" stroked="false">
                <v:path arrowok="t"/>
                <v:fill type="solid"/>
              </v:shape>
            </v:group>
            <v:group style="position:absolute;left:3639;top:5617;width:10;height:20" coordorigin="3639,5617" coordsize="10,20">
              <v:shape style="position:absolute;left:3639;top:5617;width:10;height:20" coordorigin="3639,5617" coordsize="10,20" path="m3639,5636l3648,5636,3648,5617,3639,5617,3639,5636xe" filled="true" fillcolor="#000000" stroked="false">
                <v:path arrowok="t"/>
                <v:fill type="solid"/>
              </v:shape>
            </v:group>
            <v:group style="position:absolute;left:3639;top:5636;width:10;height:20" coordorigin="3639,5636" coordsize="10,20">
              <v:shape style="position:absolute;left:3639;top:5636;width:10;height:20" coordorigin="3639,5636" coordsize="10,20" path="m3639,5655l3648,5655,3648,5636,3639,5636,3639,5655xe" filled="true" fillcolor="#000000" stroked="false">
                <v:path arrowok="t"/>
                <v:fill type="solid"/>
              </v:shape>
            </v:group>
            <v:group style="position:absolute;left:3639;top:5655;width:10;height:20" coordorigin="3639,5655" coordsize="10,20">
              <v:shape style="position:absolute;left:3639;top:5655;width:10;height:20" coordorigin="3639,5655" coordsize="10,20" path="m3639,5674l3648,5674,3648,5655,3639,5655,3639,5674xe" filled="true" fillcolor="#000000" stroked="false">
                <v:path arrowok="t"/>
                <v:fill type="solid"/>
              </v:shape>
            </v:group>
            <v:group style="position:absolute;left:3639;top:5674;width:10;height:20" coordorigin="3639,5674" coordsize="10,20">
              <v:shape style="position:absolute;left:3639;top:5674;width:10;height:20" coordorigin="3639,5674" coordsize="10,20" path="m3639,5694l3648,5694,3648,5674,3639,5674,3639,5694xe" filled="true" fillcolor="#000000" stroked="false">
                <v:path arrowok="t"/>
                <v:fill type="solid"/>
              </v:shape>
            </v:group>
            <v:group style="position:absolute;left:3639;top:5694;width:10;height:20" coordorigin="3639,5694" coordsize="10,20">
              <v:shape style="position:absolute;left:3639;top:5694;width:10;height:20" coordorigin="3639,5694" coordsize="10,20" path="m3639,5713l3648,5713,3648,5694,3639,5694,3639,5713xe" filled="true" fillcolor="#000000" stroked="false">
                <v:path arrowok="t"/>
                <v:fill type="solid"/>
              </v:shape>
            </v:group>
            <v:group style="position:absolute;left:3639;top:5713;width:10;height:20" coordorigin="3639,5713" coordsize="10,20">
              <v:shape style="position:absolute;left:3639;top:5713;width:10;height:20" coordorigin="3639,5713" coordsize="10,20" path="m3639,5732l3648,5732,3648,5713,3639,5713,3639,5732xe" filled="true" fillcolor="#000000" stroked="false">
                <v:path arrowok="t"/>
                <v:fill type="solid"/>
              </v:shape>
            </v:group>
            <v:group style="position:absolute;left:3639;top:5732;width:10;height:20" coordorigin="3639,5732" coordsize="10,20">
              <v:shape style="position:absolute;left:3639;top:5732;width:10;height:20" coordorigin="3639,5732" coordsize="10,20" path="m3639,5751l3648,5751,3648,5732,3639,5732,3639,5751xe" filled="true" fillcolor="#000000" stroked="false">
                <v:path arrowok="t"/>
                <v:fill type="solid"/>
              </v:shape>
            </v:group>
            <v:group style="position:absolute;left:3639;top:5751;width:10;height:20" coordorigin="3639,5751" coordsize="10,20">
              <v:shape style="position:absolute;left:3639;top:5751;width:10;height:20" coordorigin="3639,5751" coordsize="10,20" path="m3639,5770l3648,5770,3648,5751,3639,5751,3639,5770xe" filled="true" fillcolor="#000000" stroked="false">
                <v:path arrowok="t"/>
                <v:fill type="solid"/>
              </v:shape>
            </v:group>
            <v:group style="position:absolute;left:3639;top:5770;width:10;height:20" coordorigin="3639,5770" coordsize="10,20">
              <v:shape style="position:absolute;left:3639;top:5770;width:10;height:20" coordorigin="3639,5770" coordsize="10,20" path="m3639,5790l3648,5790,3648,5770,3639,5770,3639,5790xe" filled="true" fillcolor="#000000" stroked="false">
                <v:path arrowok="t"/>
                <v:fill type="solid"/>
              </v:shape>
            </v:group>
            <v:group style="position:absolute;left:3639;top:5790;width:10;height:20" coordorigin="3639,5790" coordsize="10,20">
              <v:shape style="position:absolute;left:3639;top:5790;width:10;height:20" coordorigin="3639,5790" coordsize="10,20" path="m3639,5809l3648,5809,3648,5790,3639,5790,3639,5809xe" filled="true" fillcolor="#000000" stroked="false">
                <v:path arrowok="t"/>
                <v:fill type="solid"/>
              </v:shape>
            </v:group>
            <v:group style="position:absolute;left:3639;top:5809;width:10;height:20" coordorigin="3639,5809" coordsize="10,20">
              <v:shape style="position:absolute;left:3639;top:5809;width:10;height:20" coordorigin="3639,5809" coordsize="10,20" path="m3639,5828l3648,5828,3648,5809,3639,5809,3639,5828xe" filled="true" fillcolor="#000000" stroked="false">
                <v:path arrowok="t"/>
                <v:fill type="solid"/>
              </v:shape>
            </v:group>
            <v:group style="position:absolute;left:3639;top:5828;width:10;height:20" coordorigin="3639,5828" coordsize="10,20">
              <v:shape style="position:absolute;left:3639;top:5828;width:10;height:20" coordorigin="3639,5828" coordsize="10,20" path="m3639,5847l3648,5847,3648,5828,3639,5828,3639,5847xe" filled="true" fillcolor="#000000" stroked="false">
                <v:path arrowok="t"/>
                <v:fill type="solid"/>
              </v:shape>
            </v:group>
            <v:group style="position:absolute;left:3639;top:5853;width:10;height:2" coordorigin="3639,5853" coordsize="10,2">
              <v:shape style="position:absolute;left:3639;top:5853;width:10;height:2" coordorigin="3639,5853" coordsize="10,0" path="m3639,5853l3648,5853e" filled="false" stroked="true" strokeweight=".599980pt" strokecolor="#000000">
                <v:path arrowok="t"/>
              </v:shape>
            </v:group>
            <v:group style="position:absolute;left:4491;top:5463;width:10;height:20" coordorigin="4491,5463" coordsize="10,20">
              <v:shape style="position:absolute;left:4491;top:5463;width:10;height:20" coordorigin="4491,5463" coordsize="10,20" path="m4491,5482l4501,5482,4501,5463,4491,5463,4491,5482xe" filled="true" fillcolor="#000000" stroked="false">
                <v:path arrowok="t"/>
                <v:fill type="solid"/>
              </v:shape>
            </v:group>
            <v:group style="position:absolute;left:4491;top:5482;width:10;height:20" coordorigin="4491,5482" coordsize="10,20">
              <v:shape style="position:absolute;left:4491;top:5482;width:10;height:20" coordorigin="4491,5482" coordsize="10,20" path="m4491,5502l4501,5502,4501,5482,4491,5482,4491,5502xe" filled="true" fillcolor="#000000" stroked="false">
                <v:path arrowok="t"/>
                <v:fill type="solid"/>
              </v:shape>
            </v:group>
            <v:group style="position:absolute;left:4491;top:5502;width:10;height:20" coordorigin="4491,5502" coordsize="10,20">
              <v:shape style="position:absolute;left:4491;top:5502;width:10;height:20" coordorigin="4491,5502" coordsize="10,20" path="m4491,5521l4501,5521,4501,5502,4491,5502,4491,5521xe" filled="true" fillcolor="#000000" stroked="false">
                <v:path arrowok="t"/>
                <v:fill type="solid"/>
              </v:shape>
            </v:group>
            <v:group style="position:absolute;left:4491;top:5521;width:10;height:20" coordorigin="4491,5521" coordsize="10,20">
              <v:shape style="position:absolute;left:4491;top:5521;width:10;height:20" coordorigin="4491,5521" coordsize="10,20" path="m4491,5540l4501,5540,4501,5521,4491,5521,4491,5540xe" filled="true" fillcolor="#000000" stroked="false">
                <v:path arrowok="t"/>
                <v:fill type="solid"/>
              </v:shape>
            </v:group>
            <v:group style="position:absolute;left:4491;top:5540;width:10;height:20" coordorigin="4491,5540" coordsize="10,20">
              <v:shape style="position:absolute;left:4491;top:5540;width:10;height:20" coordorigin="4491,5540" coordsize="10,20" path="m4491,5559l4501,5559,4501,5540,4491,5540,4491,5559xe" filled="true" fillcolor="#000000" stroked="false">
                <v:path arrowok="t"/>
                <v:fill type="solid"/>
              </v:shape>
            </v:group>
            <v:group style="position:absolute;left:4491;top:5559;width:10;height:20" coordorigin="4491,5559" coordsize="10,20">
              <v:shape style="position:absolute;left:4491;top:5559;width:10;height:20" coordorigin="4491,5559" coordsize="10,20" path="m4491,5578l4501,5578,4501,5559,4491,5559,4491,5578xe" filled="true" fillcolor="#000000" stroked="false">
                <v:path arrowok="t"/>
                <v:fill type="solid"/>
              </v:shape>
            </v:group>
            <v:group style="position:absolute;left:4491;top:5578;width:10;height:20" coordorigin="4491,5578" coordsize="10,20">
              <v:shape style="position:absolute;left:4491;top:5578;width:10;height:20" coordorigin="4491,5578" coordsize="10,20" path="m4491,5598l4501,5598,4501,5578,4491,5578,4491,5598xe" filled="true" fillcolor="#000000" stroked="false">
                <v:path arrowok="t"/>
                <v:fill type="solid"/>
              </v:shape>
            </v:group>
            <v:group style="position:absolute;left:4491;top:5598;width:10;height:20" coordorigin="4491,5598" coordsize="10,20">
              <v:shape style="position:absolute;left:4491;top:5598;width:10;height:20" coordorigin="4491,5598" coordsize="10,20" path="m4491,5617l4501,5617,4501,5598,4491,5598,4491,5617xe" filled="true" fillcolor="#000000" stroked="false">
                <v:path arrowok="t"/>
                <v:fill type="solid"/>
              </v:shape>
            </v:group>
            <v:group style="position:absolute;left:4491;top:5617;width:10;height:20" coordorigin="4491,5617" coordsize="10,20">
              <v:shape style="position:absolute;left:4491;top:5617;width:10;height:20" coordorigin="4491,5617" coordsize="10,20" path="m4491,5636l4501,5636,4501,5617,4491,5617,4491,5636xe" filled="true" fillcolor="#000000" stroked="false">
                <v:path arrowok="t"/>
                <v:fill type="solid"/>
              </v:shape>
            </v:group>
            <v:group style="position:absolute;left:4491;top:5636;width:10;height:20" coordorigin="4491,5636" coordsize="10,20">
              <v:shape style="position:absolute;left:4491;top:5636;width:10;height:20" coordorigin="4491,5636" coordsize="10,20" path="m4491,5655l4501,5655,4501,5636,4491,5636,4491,5655xe" filled="true" fillcolor="#000000" stroked="false">
                <v:path arrowok="t"/>
                <v:fill type="solid"/>
              </v:shape>
            </v:group>
            <v:group style="position:absolute;left:4491;top:5655;width:10;height:20" coordorigin="4491,5655" coordsize="10,20">
              <v:shape style="position:absolute;left:4491;top:5655;width:10;height:20" coordorigin="4491,5655" coordsize="10,20" path="m4491,5674l4501,5674,4501,5655,4491,5655,4491,5674xe" filled="true" fillcolor="#000000" stroked="false">
                <v:path arrowok="t"/>
                <v:fill type="solid"/>
              </v:shape>
            </v:group>
            <v:group style="position:absolute;left:4491;top:5674;width:10;height:20" coordorigin="4491,5674" coordsize="10,20">
              <v:shape style="position:absolute;left:4491;top:5674;width:10;height:20" coordorigin="4491,5674" coordsize="10,20" path="m4491,5694l4501,5694,4501,5674,4491,5674,4491,5694xe" filled="true" fillcolor="#000000" stroked="false">
                <v:path arrowok="t"/>
                <v:fill type="solid"/>
              </v:shape>
            </v:group>
            <v:group style="position:absolute;left:4491;top:5694;width:10;height:20" coordorigin="4491,5694" coordsize="10,20">
              <v:shape style="position:absolute;left:4491;top:5694;width:10;height:20" coordorigin="4491,5694" coordsize="10,20" path="m4491,5713l4501,5713,4501,5694,4491,5694,4491,5713xe" filled="true" fillcolor="#000000" stroked="false">
                <v:path arrowok="t"/>
                <v:fill type="solid"/>
              </v:shape>
            </v:group>
            <v:group style="position:absolute;left:4491;top:5713;width:10;height:20" coordorigin="4491,5713" coordsize="10,20">
              <v:shape style="position:absolute;left:4491;top:5713;width:10;height:20" coordorigin="4491,5713" coordsize="10,20" path="m4491,5732l4501,5732,4501,5713,4491,5713,4491,5732xe" filled="true" fillcolor="#000000" stroked="false">
                <v:path arrowok="t"/>
                <v:fill type="solid"/>
              </v:shape>
            </v:group>
            <v:group style="position:absolute;left:4491;top:5732;width:10;height:20" coordorigin="4491,5732" coordsize="10,20">
              <v:shape style="position:absolute;left:4491;top:5732;width:10;height:20" coordorigin="4491,5732" coordsize="10,20" path="m4491,5751l4501,5751,4501,5732,4491,5732,4491,5751xe" filled="true" fillcolor="#000000" stroked="false">
                <v:path arrowok="t"/>
                <v:fill type="solid"/>
              </v:shape>
            </v:group>
            <v:group style="position:absolute;left:4491;top:5751;width:10;height:20" coordorigin="4491,5751" coordsize="10,20">
              <v:shape style="position:absolute;left:4491;top:5751;width:10;height:20" coordorigin="4491,5751" coordsize="10,20" path="m4491,5770l4501,5770,4501,5751,4491,5751,4491,5770xe" filled="true" fillcolor="#000000" stroked="false">
                <v:path arrowok="t"/>
                <v:fill type="solid"/>
              </v:shape>
            </v:group>
            <v:group style="position:absolute;left:4491;top:5770;width:10;height:20" coordorigin="4491,5770" coordsize="10,20">
              <v:shape style="position:absolute;left:4491;top:5770;width:10;height:20" coordorigin="4491,5770" coordsize="10,20" path="m4491,5790l4501,5790,4501,5770,4491,5770,4491,5790xe" filled="true" fillcolor="#000000" stroked="false">
                <v:path arrowok="t"/>
                <v:fill type="solid"/>
              </v:shape>
            </v:group>
            <v:group style="position:absolute;left:4491;top:5790;width:10;height:20" coordorigin="4491,5790" coordsize="10,20">
              <v:shape style="position:absolute;left:4491;top:5790;width:10;height:20" coordorigin="4491,5790" coordsize="10,20" path="m4491,5809l4501,5809,4501,5790,4491,5790,4491,5809xe" filled="true" fillcolor="#000000" stroked="false">
                <v:path arrowok="t"/>
                <v:fill type="solid"/>
              </v:shape>
            </v:group>
            <v:group style="position:absolute;left:4491;top:5809;width:10;height:20" coordorigin="4491,5809" coordsize="10,20">
              <v:shape style="position:absolute;left:4491;top:5809;width:10;height:20" coordorigin="4491,5809" coordsize="10,20" path="m4491,5828l4501,5828,4501,5809,4491,5809,4491,5828xe" filled="true" fillcolor="#000000" stroked="false">
                <v:path arrowok="t"/>
                <v:fill type="solid"/>
              </v:shape>
            </v:group>
            <v:group style="position:absolute;left:4491;top:5828;width:10;height:20" coordorigin="4491,5828" coordsize="10,20">
              <v:shape style="position:absolute;left:4491;top:5828;width:10;height:20" coordorigin="4491,5828" coordsize="10,20" path="m4491,5847l4501,5847,4501,5828,4491,5828,4491,5847xe" filled="true" fillcolor="#000000" stroked="false">
                <v:path arrowok="t"/>
                <v:fill type="solid"/>
              </v:shape>
            </v:group>
            <v:group style="position:absolute;left:4491;top:5853;width:10;height:2" coordorigin="4491,5853" coordsize="10,2">
              <v:shape style="position:absolute;left:4491;top:5853;width:10;height:2" coordorigin="4491,5853" coordsize="10,0" path="m4491,5853l4501,5853e" filled="false" stroked="true" strokeweight=".599980pt" strokecolor="#000000">
                <v:path arrowok="t"/>
              </v:shape>
            </v:group>
            <v:group style="position:absolute;left:5329;top:5463;width:10;height:20" coordorigin="5329,5463" coordsize="10,20">
              <v:shape style="position:absolute;left:5329;top:5463;width:10;height:20" coordorigin="5329,5463" coordsize="10,20" path="m5329,5482l5339,5482,5339,5463,5329,5463,5329,5482xe" filled="true" fillcolor="#000000" stroked="false">
                <v:path arrowok="t"/>
                <v:fill type="solid"/>
              </v:shape>
            </v:group>
            <v:group style="position:absolute;left:5329;top:5482;width:10;height:20" coordorigin="5329,5482" coordsize="10,20">
              <v:shape style="position:absolute;left:5329;top:5482;width:10;height:20" coordorigin="5329,5482" coordsize="10,20" path="m5329,5502l5339,5502,5339,5482,5329,5482,5329,5502xe" filled="true" fillcolor="#000000" stroked="false">
                <v:path arrowok="t"/>
                <v:fill type="solid"/>
              </v:shape>
            </v:group>
            <v:group style="position:absolute;left:5329;top:5502;width:10;height:20" coordorigin="5329,5502" coordsize="10,20">
              <v:shape style="position:absolute;left:5329;top:5502;width:10;height:20" coordorigin="5329,5502" coordsize="10,20" path="m5329,5521l5339,5521,5339,5502,5329,5502,5329,5521xe" filled="true" fillcolor="#000000" stroked="false">
                <v:path arrowok="t"/>
                <v:fill type="solid"/>
              </v:shape>
            </v:group>
            <v:group style="position:absolute;left:5329;top:5521;width:10;height:20" coordorigin="5329,5521" coordsize="10,20">
              <v:shape style="position:absolute;left:5329;top:5521;width:10;height:20" coordorigin="5329,5521" coordsize="10,20" path="m5329,5540l5339,5540,5339,5521,5329,5521,5329,5540xe" filled="true" fillcolor="#000000" stroked="false">
                <v:path arrowok="t"/>
                <v:fill type="solid"/>
              </v:shape>
            </v:group>
            <v:group style="position:absolute;left:5329;top:5540;width:10;height:20" coordorigin="5329,5540" coordsize="10,20">
              <v:shape style="position:absolute;left:5329;top:5540;width:10;height:20" coordorigin="5329,5540" coordsize="10,20" path="m5329,5559l5339,5559,5339,5540,5329,5540,5329,5559xe" filled="true" fillcolor="#000000" stroked="false">
                <v:path arrowok="t"/>
                <v:fill type="solid"/>
              </v:shape>
            </v:group>
            <v:group style="position:absolute;left:5329;top:5559;width:10;height:20" coordorigin="5329,5559" coordsize="10,20">
              <v:shape style="position:absolute;left:5329;top:5559;width:10;height:20" coordorigin="5329,5559" coordsize="10,20" path="m5329,5578l5339,5578,5339,5559,5329,5559,5329,5578xe" filled="true" fillcolor="#000000" stroked="false">
                <v:path arrowok="t"/>
                <v:fill type="solid"/>
              </v:shape>
            </v:group>
            <v:group style="position:absolute;left:5329;top:5578;width:10;height:20" coordorigin="5329,5578" coordsize="10,20">
              <v:shape style="position:absolute;left:5329;top:5578;width:10;height:20" coordorigin="5329,5578" coordsize="10,20" path="m5329,5598l5339,5598,5339,5578,5329,5578,5329,5598xe" filled="true" fillcolor="#000000" stroked="false">
                <v:path arrowok="t"/>
                <v:fill type="solid"/>
              </v:shape>
            </v:group>
            <v:group style="position:absolute;left:5329;top:5598;width:10;height:20" coordorigin="5329,5598" coordsize="10,20">
              <v:shape style="position:absolute;left:5329;top:5598;width:10;height:20" coordorigin="5329,5598" coordsize="10,20" path="m5329,5617l5339,5617,5339,5598,5329,5598,5329,5617xe" filled="true" fillcolor="#000000" stroked="false">
                <v:path arrowok="t"/>
                <v:fill type="solid"/>
              </v:shape>
            </v:group>
            <v:group style="position:absolute;left:5329;top:5617;width:10;height:20" coordorigin="5329,5617" coordsize="10,20">
              <v:shape style="position:absolute;left:5329;top:5617;width:10;height:20" coordorigin="5329,5617" coordsize="10,20" path="m5329,5636l5339,5636,5339,5617,5329,5617,5329,5636xe" filled="true" fillcolor="#000000" stroked="false">
                <v:path arrowok="t"/>
                <v:fill type="solid"/>
              </v:shape>
            </v:group>
            <v:group style="position:absolute;left:5329;top:5636;width:10;height:20" coordorigin="5329,5636" coordsize="10,20">
              <v:shape style="position:absolute;left:5329;top:5636;width:10;height:20" coordorigin="5329,5636" coordsize="10,20" path="m5329,5655l5339,5655,5339,5636,5329,5636,5329,5655xe" filled="true" fillcolor="#000000" stroked="false">
                <v:path arrowok="t"/>
                <v:fill type="solid"/>
              </v:shape>
            </v:group>
            <v:group style="position:absolute;left:5329;top:5655;width:10;height:20" coordorigin="5329,5655" coordsize="10,20">
              <v:shape style="position:absolute;left:5329;top:5655;width:10;height:20" coordorigin="5329,5655" coordsize="10,20" path="m5329,5674l5339,5674,5339,5655,5329,5655,5329,5674xe" filled="true" fillcolor="#000000" stroked="false">
                <v:path arrowok="t"/>
                <v:fill type="solid"/>
              </v:shape>
            </v:group>
            <v:group style="position:absolute;left:5329;top:5674;width:10;height:20" coordorigin="5329,5674" coordsize="10,20">
              <v:shape style="position:absolute;left:5329;top:5674;width:10;height:20" coordorigin="5329,5674" coordsize="10,20" path="m5329,5694l5339,5694,5339,5674,5329,5674,5329,5694xe" filled="true" fillcolor="#000000" stroked="false">
                <v:path arrowok="t"/>
                <v:fill type="solid"/>
              </v:shape>
            </v:group>
            <v:group style="position:absolute;left:5329;top:5694;width:10;height:20" coordorigin="5329,5694" coordsize="10,20">
              <v:shape style="position:absolute;left:5329;top:5694;width:10;height:20" coordorigin="5329,5694" coordsize="10,20" path="m5329,5713l5339,5713,5339,5694,5329,5694,5329,5713xe" filled="true" fillcolor="#000000" stroked="false">
                <v:path arrowok="t"/>
                <v:fill type="solid"/>
              </v:shape>
            </v:group>
            <v:group style="position:absolute;left:5329;top:5713;width:10;height:20" coordorigin="5329,5713" coordsize="10,20">
              <v:shape style="position:absolute;left:5329;top:5713;width:10;height:20" coordorigin="5329,5713" coordsize="10,20" path="m5329,5732l5339,5732,5339,5713,5329,5713,5329,5732xe" filled="true" fillcolor="#000000" stroked="false">
                <v:path arrowok="t"/>
                <v:fill type="solid"/>
              </v:shape>
            </v:group>
            <v:group style="position:absolute;left:5329;top:5732;width:10;height:20" coordorigin="5329,5732" coordsize="10,20">
              <v:shape style="position:absolute;left:5329;top:5732;width:10;height:20" coordorigin="5329,5732" coordsize="10,20" path="m5329,5751l5339,5751,5339,5732,5329,5732,5329,5751xe" filled="true" fillcolor="#000000" stroked="false">
                <v:path arrowok="t"/>
                <v:fill type="solid"/>
              </v:shape>
            </v:group>
            <v:group style="position:absolute;left:5329;top:5751;width:10;height:20" coordorigin="5329,5751" coordsize="10,20">
              <v:shape style="position:absolute;left:5329;top:5751;width:10;height:20" coordorigin="5329,5751" coordsize="10,20" path="m5329,5770l5339,5770,5339,5751,5329,5751,5329,5770xe" filled="true" fillcolor="#000000" stroked="false">
                <v:path arrowok="t"/>
                <v:fill type="solid"/>
              </v:shape>
            </v:group>
            <v:group style="position:absolute;left:5329;top:5770;width:10;height:20" coordorigin="5329,5770" coordsize="10,20">
              <v:shape style="position:absolute;left:5329;top:5770;width:10;height:20" coordorigin="5329,5770" coordsize="10,20" path="m5329,5790l5339,5790,5339,5770,5329,5770,5329,5790xe" filled="true" fillcolor="#000000" stroked="false">
                <v:path arrowok="t"/>
                <v:fill type="solid"/>
              </v:shape>
            </v:group>
            <v:group style="position:absolute;left:5329;top:5790;width:10;height:20" coordorigin="5329,5790" coordsize="10,20">
              <v:shape style="position:absolute;left:5329;top:5790;width:10;height:20" coordorigin="5329,5790" coordsize="10,20" path="m5329,5809l5339,5809,5339,5790,5329,5790,5329,5809xe" filled="true" fillcolor="#000000" stroked="false">
                <v:path arrowok="t"/>
                <v:fill type="solid"/>
              </v:shape>
            </v:group>
            <v:group style="position:absolute;left:5329;top:5809;width:10;height:20" coordorigin="5329,5809" coordsize="10,20">
              <v:shape style="position:absolute;left:5329;top:5809;width:10;height:20" coordorigin="5329,5809" coordsize="10,20" path="m5329,5828l5339,5828,5339,5809,5329,5809,5329,5828xe" filled="true" fillcolor="#000000" stroked="false">
                <v:path arrowok="t"/>
                <v:fill type="solid"/>
              </v:shape>
            </v:group>
            <v:group style="position:absolute;left:5329;top:5828;width:10;height:20" coordorigin="5329,5828" coordsize="10,20">
              <v:shape style="position:absolute;left:5329;top:5828;width:10;height:20" coordorigin="5329,5828" coordsize="10,20" path="m5329,5847l5339,5847,5339,5828,5329,5828,5329,5847xe" filled="true" fillcolor="#000000" stroked="false">
                <v:path arrowok="t"/>
                <v:fill type="solid"/>
              </v:shape>
            </v:group>
            <v:group style="position:absolute;left:5329;top:5853;width:10;height:2" coordorigin="5329,5853" coordsize="10,2">
              <v:shape style="position:absolute;left:5329;top:5853;width:10;height:2" coordorigin="5329,5853" coordsize="10,0" path="m5329,5853l5339,5853e" filled="false" stroked="true" strokeweight=".599980pt" strokecolor="#000000">
                <v:path arrowok="t"/>
              </v:shape>
            </v:group>
            <v:group style="position:absolute;left:5895;top:5463;width:10;height:20" coordorigin="5895,5463" coordsize="10,20">
              <v:shape style="position:absolute;left:5895;top:5463;width:10;height:20" coordorigin="5895,5463" coordsize="10,20" path="m5895,5482l5905,5482,5905,5463,5895,5463,5895,5482xe" filled="true" fillcolor="#000000" stroked="false">
                <v:path arrowok="t"/>
                <v:fill type="solid"/>
              </v:shape>
            </v:group>
            <v:group style="position:absolute;left:5895;top:5482;width:10;height:20" coordorigin="5895,5482" coordsize="10,20">
              <v:shape style="position:absolute;left:5895;top:5482;width:10;height:20" coordorigin="5895,5482" coordsize="10,20" path="m5895,5502l5905,5502,5905,5482,5895,5482,5895,5502xe" filled="true" fillcolor="#000000" stroked="false">
                <v:path arrowok="t"/>
                <v:fill type="solid"/>
              </v:shape>
            </v:group>
            <v:group style="position:absolute;left:5895;top:5502;width:10;height:20" coordorigin="5895,5502" coordsize="10,20">
              <v:shape style="position:absolute;left:5895;top:5502;width:10;height:20" coordorigin="5895,5502" coordsize="10,20" path="m5895,5521l5905,5521,5905,5502,5895,5502,5895,5521xe" filled="true" fillcolor="#000000" stroked="false">
                <v:path arrowok="t"/>
                <v:fill type="solid"/>
              </v:shape>
            </v:group>
            <v:group style="position:absolute;left:5895;top:5521;width:10;height:20" coordorigin="5895,5521" coordsize="10,20">
              <v:shape style="position:absolute;left:5895;top:5521;width:10;height:20" coordorigin="5895,5521" coordsize="10,20" path="m5895,5540l5905,5540,5905,5521,5895,5521,5895,5540xe" filled="true" fillcolor="#000000" stroked="false">
                <v:path arrowok="t"/>
                <v:fill type="solid"/>
              </v:shape>
            </v:group>
            <v:group style="position:absolute;left:5895;top:5540;width:10;height:20" coordorigin="5895,5540" coordsize="10,20">
              <v:shape style="position:absolute;left:5895;top:5540;width:10;height:20" coordorigin="5895,5540" coordsize="10,20" path="m5895,5559l5905,5559,5905,5540,5895,5540,5895,5559xe" filled="true" fillcolor="#000000" stroked="false">
                <v:path arrowok="t"/>
                <v:fill type="solid"/>
              </v:shape>
            </v:group>
            <v:group style="position:absolute;left:5895;top:5559;width:10;height:20" coordorigin="5895,5559" coordsize="10,20">
              <v:shape style="position:absolute;left:5895;top:5559;width:10;height:20" coordorigin="5895,5559" coordsize="10,20" path="m5895,5578l5905,5578,5905,5559,5895,5559,5895,5578xe" filled="true" fillcolor="#000000" stroked="false">
                <v:path arrowok="t"/>
                <v:fill type="solid"/>
              </v:shape>
            </v:group>
            <v:group style="position:absolute;left:5895;top:5578;width:10;height:20" coordorigin="5895,5578" coordsize="10,20">
              <v:shape style="position:absolute;left:5895;top:5578;width:10;height:20" coordorigin="5895,5578" coordsize="10,20" path="m5895,5598l5905,5598,5905,5578,5895,5578,5895,5598xe" filled="true" fillcolor="#000000" stroked="false">
                <v:path arrowok="t"/>
                <v:fill type="solid"/>
              </v:shape>
            </v:group>
            <v:group style="position:absolute;left:5895;top:5598;width:10;height:20" coordorigin="5895,5598" coordsize="10,20">
              <v:shape style="position:absolute;left:5895;top:5598;width:10;height:20" coordorigin="5895,5598" coordsize="10,20" path="m5895,5617l5905,5617,5905,5598,5895,5598,5895,5617xe" filled="true" fillcolor="#000000" stroked="false">
                <v:path arrowok="t"/>
                <v:fill type="solid"/>
              </v:shape>
            </v:group>
            <v:group style="position:absolute;left:5895;top:5617;width:10;height:20" coordorigin="5895,5617" coordsize="10,20">
              <v:shape style="position:absolute;left:5895;top:5617;width:10;height:20" coordorigin="5895,5617" coordsize="10,20" path="m5895,5636l5905,5636,5905,5617,5895,5617,5895,5636xe" filled="true" fillcolor="#000000" stroked="false">
                <v:path arrowok="t"/>
                <v:fill type="solid"/>
              </v:shape>
            </v:group>
            <v:group style="position:absolute;left:5895;top:5636;width:10;height:20" coordorigin="5895,5636" coordsize="10,20">
              <v:shape style="position:absolute;left:5895;top:5636;width:10;height:20" coordorigin="5895,5636" coordsize="10,20" path="m5895,5655l5905,5655,5905,5636,5895,5636,5895,5655xe" filled="true" fillcolor="#000000" stroked="false">
                <v:path arrowok="t"/>
                <v:fill type="solid"/>
              </v:shape>
            </v:group>
            <v:group style="position:absolute;left:5895;top:5655;width:10;height:20" coordorigin="5895,5655" coordsize="10,20">
              <v:shape style="position:absolute;left:5895;top:5655;width:10;height:20" coordorigin="5895,5655" coordsize="10,20" path="m5895,5674l5905,5674,5905,5655,5895,5655,5895,5674xe" filled="true" fillcolor="#000000" stroked="false">
                <v:path arrowok="t"/>
                <v:fill type="solid"/>
              </v:shape>
            </v:group>
            <v:group style="position:absolute;left:5895;top:5674;width:10;height:20" coordorigin="5895,5674" coordsize="10,20">
              <v:shape style="position:absolute;left:5895;top:5674;width:10;height:20" coordorigin="5895,5674" coordsize="10,20" path="m5895,5694l5905,5694,5905,5674,5895,5674,5895,5694xe" filled="true" fillcolor="#000000" stroked="false">
                <v:path arrowok="t"/>
                <v:fill type="solid"/>
              </v:shape>
            </v:group>
            <v:group style="position:absolute;left:5895;top:5694;width:10;height:20" coordorigin="5895,5694" coordsize="10,20">
              <v:shape style="position:absolute;left:5895;top:5694;width:10;height:20" coordorigin="5895,5694" coordsize="10,20" path="m5895,5713l5905,5713,5905,5694,5895,5694,5895,5713xe" filled="true" fillcolor="#000000" stroked="false">
                <v:path arrowok="t"/>
                <v:fill type="solid"/>
              </v:shape>
            </v:group>
            <v:group style="position:absolute;left:5895;top:5713;width:10;height:20" coordorigin="5895,5713" coordsize="10,20">
              <v:shape style="position:absolute;left:5895;top:5713;width:10;height:20" coordorigin="5895,5713" coordsize="10,20" path="m5895,5732l5905,5732,5905,5713,5895,5713,5895,5732xe" filled="true" fillcolor="#000000" stroked="false">
                <v:path arrowok="t"/>
                <v:fill type="solid"/>
              </v:shape>
            </v:group>
            <v:group style="position:absolute;left:5895;top:5732;width:10;height:20" coordorigin="5895,5732" coordsize="10,20">
              <v:shape style="position:absolute;left:5895;top:5732;width:10;height:20" coordorigin="5895,5732" coordsize="10,20" path="m5895,5751l5905,5751,5905,5732,5895,5732,5895,5751xe" filled="true" fillcolor="#000000" stroked="false">
                <v:path arrowok="t"/>
                <v:fill type="solid"/>
              </v:shape>
            </v:group>
            <v:group style="position:absolute;left:5895;top:5751;width:10;height:20" coordorigin="5895,5751" coordsize="10,20">
              <v:shape style="position:absolute;left:5895;top:5751;width:10;height:20" coordorigin="5895,5751" coordsize="10,20" path="m5895,5770l5905,5770,5905,5751,5895,5751,5895,5770xe" filled="true" fillcolor="#000000" stroked="false">
                <v:path arrowok="t"/>
                <v:fill type="solid"/>
              </v:shape>
            </v:group>
            <v:group style="position:absolute;left:5895;top:5770;width:10;height:20" coordorigin="5895,5770" coordsize="10,20">
              <v:shape style="position:absolute;left:5895;top:5770;width:10;height:20" coordorigin="5895,5770" coordsize="10,20" path="m5895,5790l5905,5790,5905,5770,5895,5770,5895,5790xe" filled="true" fillcolor="#000000" stroked="false">
                <v:path arrowok="t"/>
                <v:fill type="solid"/>
              </v:shape>
            </v:group>
            <v:group style="position:absolute;left:5895;top:5790;width:10;height:20" coordorigin="5895,5790" coordsize="10,20">
              <v:shape style="position:absolute;left:5895;top:5790;width:10;height:20" coordorigin="5895,5790" coordsize="10,20" path="m5895,5809l5905,5809,5905,5790,5895,5790,5895,5809xe" filled="true" fillcolor="#000000" stroked="false">
                <v:path arrowok="t"/>
                <v:fill type="solid"/>
              </v:shape>
            </v:group>
            <v:group style="position:absolute;left:5895;top:5809;width:10;height:20" coordorigin="5895,5809" coordsize="10,20">
              <v:shape style="position:absolute;left:5895;top:5809;width:10;height:20" coordorigin="5895,5809" coordsize="10,20" path="m5895,5828l5905,5828,5905,5809,5895,5809,5895,5828xe" filled="true" fillcolor="#000000" stroked="false">
                <v:path arrowok="t"/>
                <v:fill type="solid"/>
              </v:shape>
            </v:group>
            <v:group style="position:absolute;left:5895;top:5828;width:10;height:20" coordorigin="5895,5828" coordsize="10,20">
              <v:shape style="position:absolute;left:5895;top:5828;width:10;height:20" coordorigin="5895,5828" coordsize="10,20" path="m5895,5847l5905,5847,5905,5828,5895,5828,5895,5847xe" filled="true" fillcolor="#000000" stroked="false">
                <v:path arrowok="t"/>
                <v:fill type="solid"/>
              </v:shape>
            </v:group>
            <v:group style="position:absolute;left:5895;top:5853;width:10;height:2" coordorigin="5895,5853" coordsize="10,2">
              <v:shape style="position:absolute;left:5895;top:5853;width:10;height:2" coordorigin="5895,5853" coordsize="10,0" path="m5895,5853l5905,5853e" filled="false" stroked="true" strokeweight=".599980pt" strokecolor="#000000">
                <v:path arrowok="t"/>
              </v:shape>
            </v:group>
            <v:group style="position:absolute;left:6887;top:5463;width:10;height:20" coordorigin="6887,5463" coordsize="10,20">
              <v:shape style="position:absolute;left:6887;top:5463;width:10;height:20" coordorigin="6887,5463" coordsize="10,20" path="m6887,5482l6897,5482,6897,5463,6887,5463,6887,5482xe" filled="true" fillcolor="#000000" stroked="false">
                <v:path arrowok="t"/>
                <v:fill type="solid"/>
              </v:shape>
            </v:group>
            <v:group style="position:absolute;left:6887;top:5482;width:10;height:20" coordorigin="6887,5482" coordsize="10,20">
              <v:shape style="position:absolute;left:6887;top:5482;width:10;height:20" coordorigin="6887,5482" coordsize="10,20" path="m6887,5502l6897,5502,6897,5482,6887,5482,6887,5502xe" filled="true" fillcolor="#000000" stroked="false">
                <v:path arrowok="t"/>
                <v:fill type="solid"/>
              </v:shape>
            </v:group>
            <v:group style="position:absolute;left:6887;top:5502;width:10;height:20" coordorigin="6887,5502" coordsize="10,20">
              <v:shape style="position:absolute;left:6887;top:5502;width:10;height:20" coordorigin="6887,5502" coordsize="10,20" path="m6887,5521l6897,5521,6897,5502,6887,5502,6887,5521xe" filled="true" fillcolor="#000000" stroked="false">
                <v:path arrowok="t"/>
                <v:fill type="solid"/>
              </v:shape>
            </v:group>
            <v:group style="position:absolute;left:6887;top:5521;width:10;height:20" coordorigin="6887,5521" coordsize="10,20">
              <v:shape style="position:absolute;left:6887;top:5521;width:10;height:20" coordorigin="6887,5521" coordsize="10,20" path="m6887,5540l6897,5540,6897,5521,6887,5521,6887,5540xe" filled="true" fillcolor="#000000" stroked="false">
                <v:path arrowok="t"/>
                <v:fill type="solid"/>
              </v:shape>
            </v:group>
            <v:group style="position:absolute;left:6887;top:5540;width:10;height:20" coordorigin="6887,5540" coordsize="10,20">
              <v:shape style="position:absolute;left:6887;top:5540;width:10;height:20" coordorigin="6887,5540" coordsize="10,20" path="m6887,5559l6897,5559,6897,5540,6887,5540,6887,5559xe" filled="true" fillcolor="#000000" stroked="false">
                <v:path arrowok="t"/>
                <v:fill type="solid"/>
              </v:shape>
            </v:group>
            <v:group style="position:absolute;left:6887;top:5559;width:10;height:20" coordorigin="6887,5559" coordsize="10,20">
              <v:shape style="position:absolute;left:6887;top:5559;width:10;height:20" coordorigin="6887,5559" coordsize="10,20" path="m6887,5578l6897,5578,6897,5559,6887,5559,6887,5578xe" filled="true" fillcolor="#000000" stroked="false">
                <v:path arrowok="t"/>
                <v:fill type="solid"/>
              </v:shape>
            </v:group>
            <v:group style="position:absolute;left:6887;top:5578;width:10;height:20" coordorigin="6887,5578" coordsize="10,20">
              <v:shape style="position:absolute;left:6887;top:5578;width:10;height:20" coordorigin="6887,5578" coordsize="10,20" path="m6887,5598l6897,5598,6897,5578,6887,5578,6887,5598xe" filled="true" fillcolor="#000000" stroked="false">
                <v:path arrowok="t"/>
                <v:fill type="solid"/>
              </v:shape>
            </v:group>
            <v:group style="position:absolute;left:6887;top:5598;width:10;height:20" coordorigin="6887,5598" coordsize="10,20">
              <v:shape style="position:absolute;left:6887;top:5598;width:10;height:20" coordorigin="6887,5598" coordsize="10,20" path="m6887,5617l6897,5617,6897,5598,6887,5598,6887,5617xe" filled="true" fillcolor="#000000" stroked="false">
                <v:path arrowok="t"/>
                <v:fill type="solid"/>
              </v:shape>
            </v:group>
            <v:group style="position:absolute;left:6887;top:5617;width:10;height:20" coordorigin="6887,5617" coordsize="10,20">
              <v:shape style="position:absolute;left:6887;top:5617;width:10;height:20" coordorigin="6887,5617" coordsize="10,20" path="m6887,5636l6897,5636,6897,5617,6887,5617,6887,5636xe" filled="true" fillcolor="#000000" stroked="false">
                <v:path arrowok="t"/>
                <v:fill type="solid"/>
              </v:shape>
            </v:group>
            <v:group style="position:absolute;left:6887;top:5636;width:10;height:20" coordorigin="6887,5636" coordsize="10,20">
              <v:shape style="position:absolute;left:6887;top:5636;width:10;height:20" coordorigin="6887,5636" coordsize="10,20" path="m6887,5655l6897,5655,6897,5636,6887,5636,6887,5655xe" filled="true" fillcolor="#000000" stroked="false">
                <v:path arrowok="t"/>
                <v:fill type="solid"/>
              </v:shape>
            </v:group>
            <v:group style="position:absolute;left:6887;top:5655;width:10;height:20" coordorigin="6887,5655" coordsize="10,20">
              <v:shape style="position:absolute;left:6887;top:5655;width:10;height:20" coordorigin="6887,5655" coordsize="10,20" path="m6887,5674l6897,5674,6897,5655,6887,5655,6887,5674xe" filled="true" fillcolor="#000000" stroked="false">
                <v:path arrowok="t"/>
                <v:fill type="solid"/>
              </v:shape>
            </v:group>
            <v:group style="position:absolute;left:6887;top:5674;width:10;height:20" coordorigin="6887,5674" coordsize="10,20">
              <v:shape style="position:absolute;left:6887;top:5674;width:10;height:20" coordorigin="6887,5674" coordsize="10,20" path="m6887,5694l6897,5694,6897,5674,6887,5674,6887,5694xe" filled="true" fillcolor="#000000" stroked="false">
                <v:path arrowok="t"/>
                <v:fill type="solid"/>
              </v:shape>
            </v:group>
            <v:group style="position:absolute;left:6887;top:5694;width:10;height:20" coordorigin="6887,5694" coordsize="10,20">
              <v:shape style="position:absolute;left:6887;top:5694;width:10;height:20" coordorigin="6887,5694" coordsize="10,20" path="m6887,5713l6897,5713,6897,5694,6887,5694,6887,5713xe" filled="true" fillcolor="#000000" stroked="false">
                <v:path arrowok="t"/>
                <v:fill type="solid"/>
              </v:shape>
            </v:group>
            <v:group style="position:absolute;left:6887;top:5713;width:10;height:20" coordorigin="6887,5713" coordsize="10,20">
              <v:shape style="position:absolute;left:6887;top:5713;width:10;height:20" coordorigin="6887,5713" coordsize="10,20" path="m6887,5732l6897,5732,6897,5713,6887,5713,6887,5732xe" filled="true" fillcolor="#000000" stroked="false">
                <v:path arrowok="t"/>
                <v:fill type="solid"/>
              </v:shape>
            </v:group>
            <v:group style="position:absolute;left:6887;top:5732;width:10;height:20" coordorigin="6887,5732" coordsize="10,20">
              <v:shape style="position:absolute;left:6887;top:5732;width:10;height:20" coordorigin="6887,5732" coordsize="10,20" path="m6887,5751l6897,5751,6897,5732,6887,5732,6887,5751xe" filled="true" fillcolor="#000000" stroked="false">
                <v:path arrowok="t"/>
                <v:fill type="solid"/>
              </v:shape>
            </v:group>
            <v:group style="position:absolute;left:6887;top:5751;width:10;height:20" coordorigin="6887,5751" coordsize="10,20">
              <v:shape style="position:absolute;left:6887;top:5751;width:10;height:20" coordorigin="6887,5751" coordsize="10,20" path="m6887,5770l6897,5770,6897,5751,6887,5751,6887,5770xe" filled="true" fillcolor="#000000" stroked="false">
                <v:path arrowok="t"/>
                <v:fill type="solid"/>
              </v:shape>
            </v:group>
            <v:group style="position:absolute;left:6887;top:5770;width:10;height:20" coordorigin="6887,5770" coordsize="10,20">
              <v:shape style="position:absolute;left:6887;top:5770;width:10;height:20" coordorigin="6887,5770" coordsize="10,20" path="m6887,5790l6897,5790,6897,5770,6887,5770,6887,5790xe" filled="true" fillcolor="#000000" stroked="false">
                <v:path arrowok="t"/>
                <v:fill type="solid"/>
              </v:shape>
            </v:group>
            <v:group style="position:absolute;left:6887;top:5790;width:10;height:20" coordorigin="6887,5790" coordsize="10,20">
              <v:shape style="position:absolute;left:6887;top:5790;width:10;height:20" coordorigin="6887,5790" coordsize="10,20" path="m6887,5809l6897,5809,6897,5790,6887,5790,6887,5809xe" filled="true" fillcolor="#000000" stroked="false">
                <v:path arrowok="t"/>
                <v:fill type="solid"/>
              </v:shape>
            </v:group>
            <v:group style="position:absolute;left:6887;top:5809;width:10;height:20" coordorigin="6887,5809" coordsize="10,20">
              <v:shape style="position:absolute;left:6887;top:5809;width:10;height:20" coordorigin="6887,5809" coordsize="10,20" path="m6887,5828l6897,5828,6897,5809,6887,5809,6887,5828xe" filled="true" fillcolor="#000000" stroked="false">
                <v:path arrowok="t"/>
                <v:fill type="solid"/>
              </v:shape>
            </v:group>
            <v:group style="position:absolute;left:6887;top:5828;width:10;height:20" coordorigin="6887,5828" coordsize="10,20">
              <v:shape style="position:absolute;left:6887;top:5828;width:10;height:20" coordorigin="6887,5828" coordsize="10,20" path="m6887,5847l6897,5847,6897,5828,6887,5828,6887,5847xe" filled="true" fillcolor="#000000" stroked="false">
                <v:path arrowok="t"/>
                <v:fill type="solid"/>
              </v:shape>
            </v:group>
            <v:group style="position:absolute;left:6887;top:5853;width:10;height:2" coordorigin="6887,5853" coordsize="10,2">
              <v:shape style="position:absolute;left:6887;top:5853;width:10;height:2" coordorigin="6887,5853" coordsize="10,0" path="m6887,5853l6897,5853e" filled="false" stroked="true" strokeweight=".599980pt" strokecolor="#000000">
                <v:path arrowok="t"/>
              </v:shape>
            </v:group>
            <v:group style="position:absolute;left:8034;top:5463;width:10;height:20" coordorigin="8034,5463" coordsize="10,20">
              <v:shape style="position:absolute;left:8034;top:5463;width:10;height:20" coordorigin="8034,5463" coordsize="10,20" path="m8034,5482l8044,5482,8044,5463,8034,5463,8034,5482xe" filled="true" fillcolor="#000000" stroked="false">
                <v:path arrowok="t"/>
                <v:fill type="solid"/>
              </v:shape>
            </v:group>
            <v:group style="position:absolute;left:8034;top:5482;width:10;height:20" coordorigin="8034,5482" coordsize="10,20">
              <v:shape style="position:absolute;left:8034;top:5482;width:10;height:20" coordorigin="8034,5482" coordsize="10,20" path="m8034,5502l8044,5502,8044,5482,8034,5482,8034,5502xe" filled="true" fillcolor="#000000" stroked="false">
                <v:path arrowok="t"/>
                <v:fill type="solid"/>
              </v:shape>
            </v:group>
            <v:group style="position:absolute;left:8034;top:5502;width:10;height:20" coordorigin="8034,5502" coordsize="10,20">
              <v:shape style="position:absolute;left:8034;top:5502;width:10;height:20" coordorigin="8034,5502" coordsize="10,20" path="m8034,5521l8044,5521,8044,5502,8034,5502,8034,5521xe" filled="true" fillcolor="#000000" stroked="false">
                <v:path arrowok="t"/>
                <v:fill type="solid"/>
              </v:shape>
            </v:group>
            <v:group style="position:absolute;left:8034;top:5521;width:10;height:20" coordorigin="8034,5521" coordsize="10,20">
              <v:shape style="position:absolute;left:8034;top:5521;width:10;height:20" coordorigin="8034,5521" coordsize="10,20" path="m8034,5540l8044,5540,8044,5521,8034,5521,8034,5540xe" filled="true" fillcolor="#000000" stroked="false">
                <v:path arrowok="t"/>
                <v:fill type="solid"/>
              </v:shape>
            </v:group>
            <v:group style="position:absolute;left:8034;top:5540;width:10;height:20" coordorigin="8034,5540" coordsize="10,20">
              <v:shape style="position:absolute;left:8034;top:5540;width:10;height:20" coordorigin="8034,5540" coordsize="10,20" path="m8034,5559l8044,5559,8044,5540,8034,5540,8034,5559xe" filled="true" fillcolor="#000000" stroked="false">
                <v:path arrowok="t"/>
                <v:fill type="solid"/>
              </v:shape>
            </v:group>
            <v:group style="position:absolute;left:8034;top:5559;width:10;height:20" coordorigin="8034,5559" coordsize="10,20">
              <v:shape style="position:absolute;left:8034;top:5559;width:10;height:20" coordorigin="8034,5559" coordsize="10,20" path="m8034,5578l8044,5578,8044,5559,8034,5559,8034,5578xe" filled="true" fillcolor="#000000" stroked="false">
                <v:path arrowok="t"/>
                <v:fill type="solid"/>
              </v:shape>
            </v:group>
            <v:group style="position:absolute;left:8034;top:5578;width:10;height:20" coordorigin="8034,5578" coordsize="10,20">
              <v:shape style="position:absolute;left:8034;top:5578;width:10;height:20" coordorigin="8034,5578" coordsize="10,20" path="m8034,5598l8044,5598,8044,5578,8034,5578,8034,5598xe" filled="true" fillcolor="#000000" stroked="false">
                <v:path arrowok="t"/>
                <v:fill type="solid"/>
              </v:shape>
            </v:group>
            <v:group style="position:absolute;left:8034;top:5598;width:10;height:20" coordorigin="8034,5598" coordsize="10,20">
              <v:shape style="position:absolute;left:8034;top:5598;width:10;height:20" coordorigin="8034,5598" coordsize="10,20" path="m8034,5617l8044,5617,8044,5598,8034,5598,8034,5617xe" filled="true" fillcolor="#000000" stroked="false">
                <v:path arrowok="t"/>
                <v:fill type="solid"/>
              </v:shape>
            </v:group>
            <v:group style="position:absolute;left:8034;top:5617;width:10;height:20" coordorigin="8034,5617" coordsize="10,20">
              <v:shape style="position:absolute;left:8034;top:5617;width:10;height:20" coordorigin="8034,5617" coordsize="10,20" path="m8034,5636l8044,5636,8044,5617,8034,5617,8034,5636xe" filled="true" fillcolor="#000000" stroked="false">
                <v:path arrowok="t"/>
                <v:fill type="solid"/>
              </v:shape>
            </v:group>
            <v:group style="position:absolute;left:8034;top:5636;width:10;height:20" coordorigin="8034,5636" coordsize="10,20">
              <v:shape style="position:absolute;left:8034;top:5636;width:10;height:20" coordorigin="8034,5636" coordsize="10,20" path="m8034,5655l8044,5655,8044,5636,8034,5636,8034,5655xe" filled="true" fillcolor="#000000" stroked="false">
                <v:path arrowok="t"/>
                <v:fill type="solid"/>
              </v:shape>
            </v:group>
            <v:group style="position:absolute;left:8034;top:5655;width:10;height:20" coordorigin="8034,5655" coordsize="10,20">
              <v:shape style="position:absolute;left:8034;top:5655;width:10;height:20" coordorigin="8034,5655" coordsize="10,20" path="m8034,5674l8044,5674,8044,5655,8034,5655,8034,5674xe" filled="true" fillcolor="#000000" stroked="false">
                <v:path arrowok="t"/>
                <v:fill type="solid"/>
              </v:shape>
            </v:group>
            <v:group style="position:absolute;left:8034;top:5674;width:10;height:20" coordorigin="8034,5674" coordsize="10,20">
              <v:shape style="position:absolute;left:8034;top:5674;width:10;height:20" coordorigin="8034,5674" coordsize="10,20" path="m8034,5694l8044,5694,8044,5674,8034,5674,8034,5694xe" filled="true" fillcolor="#000000" stroked="false">
                <v:path arrowok="t"/>
                <v:fill type="solid"/>
              </v:shape>
            </v:group>
            <v:group style="position:absolute;left:8034;top:5694;width:10;height:20" coordorigin="8034,5694" coordsize="10,20">
              <v:shape style="position:absolute;left:8034;top:5694;width:10;height:20" coordorigin="8034,5694" coordsize="10,20" path="m8034,5713l8044,5713,8044,5694,8034,5694,8034,5713xe" filled="true" fillcolor="#000000" stroked="false">
                <v:path arrowok="t"/>
                <v:fill type="solid"/>
              </v:shape>
            </v:group>
            <v:group style="position:absolute;left:8034;top:5713;width:10;height:20" coordorigin="8034,5713" coordsize="10,20">
              <v:shape style="position:absolute;left:8034;top:5713;width:10;height:20" coordorigin="8034,5713" coordsize="10,20" path="m8034,5732l8044,5732,8044,5713,8034,5713,8034,5732xe" filled="true" fillcolor="#000000" stroked="false">
                <v:path arrowok="t"/>
                <v:fill type="solid"/>
              </v:shape>
            </v:group>
            <v:group style="position:absolute;left:8034;top:5732;width:10;height:20" coordorigin="8034,5732" coordsize="10,20">
              <v:shape style="position:absolute;left:8034;top:5732;width:10;height:20" coordorigin="8034,5732" coordsize="10,20" path="m8034,5751l8044,5751,8044,5732,8034,5732,8034,5751xe" filled="true" fillcolor="#000000" stroked="false">
                <v:path arrowok="t"/>
                <v:fill type="solid"/>
              </v:shape>
            </v:group>
            <v:group style="position:absolute;left:8034;top:5751;width:10;height:20" coordorigin="8034,5751" coordsize="10,20">
              <v:shape style="position:absolute;left:8034;top:5751;width:10;height:20" coordorigin="8034,5751" coordsize="10,20" path="m8034,5770l8044,5770,8044,5751,8034,5751,8034,5770xe" filled="true" fillcolor="#000000" stroked="false">
                <v:path arrowok="t"/>
                <v:fill type="solid"/>
              </v:shape>
            </v:group>
            <v:group style="position:absolute;left:8034;top:5770;width:10;height:20" coordorigin="8034,5770" coordsize="10,20">
              <v:shape style="position:absolute;left:8034;top:5770;width:10;height:20" coordorigin="8034,5770" coordsize="10,20" path="m8034,5790l8044,5790,8044,5770,8034,5770,8034,5790xe" filled="true" fillcolor="#000000" stroked="false">
                <v:path arrowok="t"/>
                <v:fill type="solid"/>
              </v:shape>
            </v:group>
            <v:group style="position:absolute;left:8034;top:5790;width:10;height:20" coordorigin="8034,5790" coordsize="10,20">
              <v:shape style="position:absolute;left:8034;top:5790;width:10;height:20" coordorigin="8034,5790" coordsize="10,20" path="m8034,5809l8044,5809,8044,5790,8034,5790,8034,5809xe" filled="true" fillcolor="#000000" stroked="false">
                <v:path arrowok="t"/>
                <v:fill type="solid"/>
              </v:shape>
            </v:group>
            <v:group style="position:absolute;left:8034;top:5809;width:10;height:20" coordorigin="8034,5809" coordsize="10,20">
              <v:shape style="position:absolute;left:8034;top:5809;width:10;height:20" coordorigin="8034,5809" coordsize="10,20" path="m8034,5828l8044,5828,8044,5809,8034,5809,8034,5828xe" filled="true" fillcolor="#000000" stroked="false">
                <v:path arrowok="t"/>
                <v:fill type="solid"/>
              </v:shape>
            </v:group>
            <v:group style="position:absolute;left:8034;top:5828;width:10;height:20" coordorigin="8034,5828" coordsize="10,20">
              <v:shape style="position:absolute;left:8034;top:5828;width:10;height:20" coordorigin="8034,5828" coordsize="10,20" path="m8034,5847l8044,5847,8044,5828,8034,5828,8034,5847xe" filled="true" fillcolor="#000000" stroked="false">
                <v:path arrowok="t"/>
                <v:fill type="solid"/>
              </v:shape>
            </v:group>
            <v:group style="position:absolute;left:8034;top:5853;width:10;height:2" coordorigin="8034,5853" coordsize="10,2">
              <v:shape style="position:absolute;left:8034;top:5853;width:10;height:2" coordorigin="8034,5853" coordsize="10,0" path="m8034,5853l8044,5853e" filled="false" stroked="true" strokeweight=".599980pt" strokecolor="#000000">
                <v:path arrowok="t"/>
              </v:shape>
            </v:group>
            <v:group style="position:absolute;left:9028;top:5463;width:10;height:20" coordorigin="9028,5463" coordsize="10,20">
              <v:shape style="position:absolute;left:9028;top:5463;width:10;height:20" coordorigin="9028,5463" coordsize="10,20" path="m9028,5482l9038,5482,9038,5463,9028,5463,9028,5482xe" filled="true" fillcolor="#000000" stroked="false">
                <v:path arrowok="t"/>
                <v:fill type="solid"/>
              </v:shape>
            </v:group>
            <v:group style="position:absolute;left:9028;top:5482;width:10;height:20" coordorigin="9028,5482" coordsize="10,20">
              <v:shape style="position:absolute;left:9028;top:5482;width:10;height:20" coordorigin="9028,5482" coordsize="10,20" path="m9028,5502l9038,5502,9038,5482,9028,5482,9028,5502xe" filled="true" fillcolor="#000000" stroked="false">
                <v:path arrowok="t"/>
                <v:fill type="solid"/>
              </v:shape>
            </v:group>
            <v:group style="position:absolute;left:9028;top:5502;width:10;height:20" coordorigin="9028,5502" coordsize="10,20">
              <v:shape style="position:absolute;left:9028;top:5502;width:10;height:20" coordorigin="9028,5502" coordsize="10,20" path="m9028,5521l9038,5521,9038,5502,9028,5502,9028,5521xe" filled="true" fillcolor="#000000" stroked="false">
                <v:path arrowok="t"/>
                <v:fill type="solid"/>
              </v:shape>
            </v:group>
            <v:group style="position:absolute;left:9028;top:5521;width:10;height:20" coordorigin="9028,5521" coordsize="10,20">
              <v:shape style="position:absolute;left:9028;top:5521;width:10;height:20" coordorigin="9028,5521" coordsize="10,20" path="m9028,5540l9038,5540,9038,5521,9028,5521,9028,5540xe" filled="true" fillcolor="#000000" stroked="false">
                <v:path arrowok="t"/>
                <v:fill type="solid"/>
              </v:shape>
            </v:group>
            <v:group style="position:absolute;left:9028;top:5540;width:10;height:20" coordorigin="9028,5540" coordsize="10,20">
              <v:shape style="position:absolute;left:9028;top:5540;width:10;height:20" coordorigin="9028,5540" coordsize="10,20" path="m9028,5559l9038,5559,9038,5540,9028,5540,9028,5559xe" filled="true" fillcolor="#000000" stroked="false">
                <v:path arrowok="t"/>
                <v:fill type="solid"/>
              </v:shape>
            </v:group>
            <v:group style="position:absolute;left:9028;top:5559;width:10;height:20" coordorigin="9028,5559" coordsize="10,20">
              <v:shape style="position:absolute;left:9028;top:5559;width:10;height:20" coordorigin="9028,5559" coordsize="10,20" path="m9028,5578l9038,5578,9038,5559,9028,5559,9028,5578xe" filled="true" fillcolor="#000000" stroked="false">
                <v:path arrowok="t"/>
                <v:fill type="solid"/>
              </v:shape>
            </v:group>
            <v:group style="position:absolute;left:9028;top:5578;width:10;height:20" coordorigin="9028,5578" coordsize="10,20">
              <v:shape style="position:absolute;left:9028;top:5578;width:10;height:20" coordorigin="9028,5578" coordsize="10,20" path="m9028,5598l9038,5598,9038,5578,9028,5578,9028,5598xe" filled="true" fillcolor="#000000" stroked="false">
                <v:path arrowok="t"/>
                <v:fill type="solid"/>
              </v:shape>
            </v:group>
            <v:group style="position:absolute;left:9028;top:5598;width:10;height:20" coordorigin="9028,5598" coordsize="10,20">
              <v:shape style="position:absolute;left:9028;top:5598;width:10;height:20" coordorigin="9028,5598" coordsize="10,20" path="m9028,5617l9038,5617,9038,5598,9028,5598,9028,5617xe" filled="true" fillcolor="#000000" stroked="false">
                <v:path arrowok="t"/>
                <v:fill type="solid"/>
              </v:shape>
            </v:group>
            <v:group style="position:absolute;left:9028;top:5617;width:10;height:20" coordorigin="9028,5617" coordsize="10,20">
              <v:shape style="position:absolute;left:9028;top:5617;width:10;height:20" coordorigin="9028,5617" coordsize="10,20" path="m9028,5636l9038,5636,9038,5617,9028,5617,9028,5636xe" filled="true" fillcolor="#000000" stroked="false">
                <v:path arrowok="t"/>
                <v:fill type="solid"/>
              </v:shape>
            </v:group>
            <v:group style="position:absolute;left:9028;top:5636;width:10;height:20" coordorigin="9028,5636" coordsize="10,20">
              <v:shape style="position:absolute;left:9028;top:5636;width:10;height:20" coordorigin="9028,5636" coordsize="10,20" path="m9028,5655l9038,5655,9038,5636,9028,5636,9028,5655xe" filled="true" fillcolor="#000000" stroked="false">
                <v:path arrowok="t"/>
                <v:fill type="solid"/>
              </v:shape>
            </v:group>
            <v:group style="position:absolute;left:9028;top:5655;width:10;height:20" coordorigin="9028,5655" coordsize="10,20">
              <v:shape style="position:absolute;left:9028;top:5655;width:10;height:20" coordorigin="9028,5655" coordsize="10,20" path="m9028,5674l9038,5674,9038,5655,9028,5655,9028,5674xe" filled="true" fillcolor="#000000" stroked="false">
                <v:path arrowok="t"/>
                <v:fill type="solid"/>
              </v:shape>
            </v:group>
            <v:group style="position:absolute;left:9028;top:5674;width:10;height:20" coordorigin="9028,5674" coordsize="10,20">
              <v:shape style="position:absolute;left:9028;top:5674;width:10;height:20" coordorigin="9028,5674" coordsize="10,20" path="m9028,5694l9038,5694,9038,5674,9028,5674,9028,5694xe" filled="true" fillcolor="#000000" stroked="false">
                <v:path arrowok="t"/>
                <v:fill type="solid"/>
              </v:shape>
            </v:group>
            <v:group style="position:absolute;left:9028;top:5694;width:10;height:20" coordorigin="9028,5694" coordsize="10,20">
              <v:shape style="position:absolute;left:9028;top:5694;width:10;height:20" coordorigin="9028,5694" coordsize="10,20" path="m9028,5713l9038,5713,9038,5694,9028,5694,9028,5713xe" filled="true" fillcolor="#000000" stroked="false">
                <v:path arrowok="t"/>
                <v:fill type="solid"/>
              </v:shape>
            </v:group>
            <v:group style="position:absolute;left:9028;top:5713;width:10;height:20" coordorigin="9028,5713" coordsize="10,20">
              <v:shape style="position:absolute;left:9028;top:5713;width:10;height:20" coordorigin="9028,5713" coordsize="10,20" path="m9028,5732l9038,5732,9038,5713,9028,5713,9028,5732xe" filled="true" fillcolor="#000000" stroked="false">
                <v:path arrowok="t"/>
                <v:fill type="solid"/>
              </v:shape>
            </v:group>
            <v:group style="position:absolute;left:9028;top:5732;width:10;height:20" coordorigin="9028,5732" coordsize="10,20">
              <v:shape style="position:absolute;left:9028;top:5732;width:10;height:20" coordorigin="9028,5732" coordsize="10,20" path="m9028,5751l9038,5751,9038,5732,9028,5732,9028,5751xe" filled="true" fillcolor="#000000" stroked="false">
                <v:path arrowok="t"/>
                <v:fill type="solid"/>
              </v:shape>
            </v:group>
            <v:group style="position:absolute;left:9028;top:5751;width:10;height:20" coordorigin="9028,5751" coordsize="10,20">
              <v:shape style="position:absolute;left:9028;top:5751;width:10;height:20" coordorigin="9028,5751" coordsize="10,20" path="m9028,5770l9038,5770,9038,5751,9028,5751,9028,5770xe" filled="true" fillcolor="#000000" stroked="false">
                <v:path arrowok="t"/>
                <v:fill type="solid"/>
              </v:shape>
            </v:group>
            <v:group style="position:absolute;left:9028;top:5770;width:10;height:20" coordorigin="9028,5770" coordsize="10,20">
              <v:shape style="position:absolute;left:9028;top:5770;width:10;height:20" coordorigin="9028,5770" coordsize="10,20" path="m9028,5790l9038,5790,9038,5770,9028,5770,9028,5790xe" filled="true" fillcolor="#000000" stroked="false">
                <v:path arrowok="t"/>
                <v:fill type="solid"/>
              </v:shape>
            </v:group>
            <v:group style="position:absolute;left:9028;top:5790;width:10;height:20" coordorigin="9028,5790" coordsize="10,20">
              <v:shape style="position:absolute;left:9028;top:5790;width:10;height:20" coordorigin="9028,5790" coordsize="10,20" path="m9028,5809l9038,5809,9038,5790,9028,5790,9028,5809xe" filled="true" fillcolor="#000000" stroked="false">
                <v:path arrowok="t"/>
                <v:fill type="solid"/>
              </v:shape>
            </v:group>
            <v:group style="position:absolute;left:9028;top:5809;width:10;height:20" coordorigin="9028,5809" coordsize="10,20">
              <v:shape style="position:absolute;left:9028;top:5809;width:10;height:20" coordorigin="9028,5809" coordsize="10,20" path="m9028,5828l9038,5828,9038,5809,9028,5809,9028,5828xe" filled="true" fillcolor="#000000" stroked="false">
                <v:path arrowok="t"/>
                <v:fill type="solid"/>
              </v:shape>
            </v:group>
            <v:group style="position:absolute;left:9028;top:5828;width:10;height:20" coordorigin="9028,5828" coordsize="10,20">
              <v:shape style="position:absolute;left:9028;top:5828;width:10;height:20" coordorigin="9028,5828" coordsize="10,20" path="m9028,5847l9038,5847,9038,5828,9028,5828,9028,5847xe" filled="true" fillcolor="#000000" stroked="false">
                <v:path arrowok="t"/>
                <v:fill type="solid"/>
              </v:shape>
            </v:group>
            <v:group style="position:absolute;left:9028;top:5853;width:10;height:2" coordorigin="9028,5853" coordsize="10,2">
              <v:shape style="position:absolute;left:9028;top:5853;width:10;height:2" coordorigin="9028,5853" coordsize="10,0" path="m9028,5853l9038,5853e" filled="false" stroked="true" strokeweight=".599980pt" strokecolor="#000000">
                <v:path arrowok="t"/>
              </v:shape>
            </v:group>
            <v:group style="position:absolute;left:10161;top:5463;width:10;height:20" coordorigin="10161,5463" coordsize="10,20">
              <v:shape style="position:absolute;left:10161;top:5463;width:10;height:20" coordorigin="10161,5463" coordsize="10,20" path="m10161,5482l10171,5482,10171,5463,10161,5463,10161,5482xe" filled="true" fillcolor="#000000" stroked="false">
                <v:path arrowok="t"/>
                <v:fill type="solid"/>
              </v:shape>
            </v:group>
            <v:group style="position:absolute;left:10161;top:5482;width:10;height:20" coordorigin="10161,5482" coordsize="10,20">
              <v:shape style="position:absolute;left:10161;top:5482;width:10;height:20" coordorigin="10161,5482" coordsize="10,20" path="m10161,5502l10171,5502,10171,5482,10161,5482,10161,5502xe" filled="true" fillcolor="#000000" stroked="false">
                <v:path arrowok="t"/>
                <v:fill type="solid"/>
              </v:shape>
            </v:group>
            <v:group style="position:absolute;left:10161;top:5502;width:10;height:20" coordorigin="10161,5502" coordsize="10,20">
              <v:shape style="position:absolute;left:10161;top:5502;width:10;height:20" coordorigin="10161,5502" coordsize="10,20" path="m10161,5521l10171,5521,10171,5502,10161,5502,10161,5521xe" filled="true" fillcolor="#000000" stroked="false">
                <v:path arrowok="t"/>
                <v:fill type="solid"/>
              </v:shape>
            </v:group>
            <v:group style="position:absolute;left:10161;top:5521;width:10;height:20" coordorigin="10161,5521" coordsize="10,20">
              <v:shape style="position:absolute;left:10161;top:5521;width:10;height:20" coordorigin="10161,5521" coordsize="10,20" path="m10161,5540l10171,5540,10171,5521,10161,5521,10161,5540xe" filled="true" fillcolor="#000000" stroked="false">
                <v:path arrowok="t"/>
                <v:fill type="solid"/>
              </v:shape>
            </v:group>
            <v:group style="position:absolute;left:10161;top:5540;width:10;height:20" coordorigin="10161,5540" coordsize="10,20">
              <v:shape style="position:absolute;left:10161;top:5540;width:10;height:20" coordorigin="10161,5540" coordsize="10,20" path="m10161,5559l10171,5559,10171,5540,10161,5540,10161,5559xe" filled="true" fillcolor="#000000" stroked="false">
                <v:path arrowok="t"/>
                <v:fill type="solid"/>
              </v:shape>
            </v:group>
            <v:group style="position:absolute;left:10161;top:5559;width:10;height:20" coordorigin="10161,5559" coordsize="10,20">
              <v:shape style="position:absolute;left:10161;top:5559;width:10;height:20" coordorigin="10161,5559" coordsize="10,20" path="m10161,5578l10171,5578,10171,5559,10161,5559,10161,5578xe" filled="true" fillcolor="#000000" stroked="false">
                <v:path arrowok="t"/>
                <v:fill type="solid"/>
              </v:shape>
            </v:group>
            <v:group style="position:absolute;left:10161;top:5578;width:10;height:20" coordorigin="10161,5578" coordsize="10,20">
              <v:shape style="position:absolute;left:10161;top:5578;width:10;height:20" coordorigin="10161,5578" coordsize="10,20" path="m10161,5598l10171,5598,10171,5578,10161,5578,10161,5598xe" filled="true" fillcolor="#000000" stroked="false">
                <v:path arrowok="t"/>
                <v:fill type="solid"/>
              </v:shape>
            </v:group>
            <v:group style="position:absolute;left:10161;top:5598;width:10;height:20" coordorigin="10161,5598" coordsize="10,20">
              <v:shape style="position:absolute;left:10161;top:5598;width:10;height:20" coordorigin="10161,5598" coordsize="10,20" path="m10161,5617l10171,5617,10171,5598,10161,5598,10161,5617xe" filled="true" fillcolor="#000000" stroked="false">
                <v:path arrowok="t"/>
                <v:fill type="solid"/>
              </v:shape>
            </v:group>
            <v:group style="position:absolute;left:10161;top:5617;width:10;height:20" coordorigin="10161,5617" coordsize="10,20">
              <v:shape style="position:absolute;left:10161;top:5617;width:10;height:20" coordorigin="10161,5617" coordsize="10,20" path="m10161,5636l10171,5636,10171,5617,10161,5617,10161,5636xe" filled="true" fillcolor="#000000" stroked="false">
                <v:path arrowok="t"/>
                <v:fill type="solid"/>
              </v:shape>
            </v:group>
            <v:group style="position:absolute;left:10161;top:5636;width:10;height:20" coordorigin="10161,5636" coordsize="10,20">
              <v:shape style="position:absolute;left:10161;top:5636;width:10;height:20" coordorigin="10161,5636" coordsize="10,20" path="m10161,5655l10171,5655,10171,5636,10161,5636,10161,5655xe" filled="true" fillcolor="#000000" stroked="false">
                <v:path arrowok="t"/>
                <v:fill type="solid"/>
              </v:shape>
            </v:group>
            <v:group style="position:absolute;left:10161;top:5655;width:10;height:20" coordorigin="10161,5655" coordsize="10,20">
              <v:shape style="position:absolute;left:10161;top:5655;width:10;height:20" coordorigin="10161,5655" coordsize="10,20" path="m10161,5674l10171,5674,10171,5655,10161,5655,10161,5674xe" filled="true" fillcolor="#000000" stroked="false">
                <v:path arrowok="t"/>
                <v:fill type="solid"/>
              </v:shape>
            </v:group>
            <v:group style="position:absolute;left:10161;top:5674;width:10;height:20" coordorigin="10161,5674" coordsize="10,20">
              <v:shape style="position:absolute;left:10161;top:5674;width:10;height:20" coordorigin="10161,5674" coordsize="10,20" path="m10161,5694l10171,5694,10171,5674,10161,5674,10161,5694xe" filled="true" fillcolor="#000000" stroked="false">
                <v:path arrowok="t"/>
                <v:fill type="solid"/>
              </v:shape>
            </v:group>
            <v:group style="position:absolute;left:10161;top:5694;width:10;height:20" coordorigin="10161,5694" coordsize="10,20">
              <v:shape style="position:absolute;left:10161;top:5694;width:10;height:20" coordorigin="10161,5694" coordsize="10,20" path="m10161,5713l10171,5713,10171,5694,10161,5694,10161,5713xe" filled="true" fillcolor="#000000" stroked="false">
                <v:path arrowok="t"/>
                <v:fill type="solid"/>
              </v:shape>
            </v:group>
            <v:group style="position:absolute;left:10161;top:5713;width:10;height:20" coordorigin="10161,5713" coordsize="10,20">
              <v:shape style="position:absolute;left:10161;top:5713;width:10;height:20" coordorigin="10161,5713" coordsize="10,20" path="m10161,5732l10171,5732,10171,5713,10161,5713,10161,5732xe" filled="true" fillcolor="#000000" stroked="false">
                <v:path arrowok="t"/>
                <v:fill type="solid"/>
              </v:shape>
            </v:group>
            <v:group style="position:absolute;left:10161;top:5732;width:10;height:20" coordorigin="10161,5732" coordsize="10,20">
              <v:shape style="position:absolute;left:10161;top:5732;width:10;height:20" coordorigin="10161,5732" coordsize="10,20" path="m10161,5751l10171,5751,10171,5732,10161,5732,10161,5751xe" filled="true" fillcolor="#000000" stroked="false">
                <v:path arrowok="t"/>
                <v:fill type="solid"/>
              </v:shape>
            </v:group>
            <v:group style="position:absolute;left:10161;top:5751;width:10;height:20" coordorigin="10161,5751" coordsize="10,20">
              <v:shape style="position:absolute;left:10161;top:5751;width:10;height:20" coordorigin="10161,5751" coordsize="10,20" path="m10161,5770l10171,5770,10171,5751,10161,5751,10161,5770xe" filled="true" fillcolor="#000000" stroked="false">
                <v:path arrowok="t"/>
                <v:fill type="solid"/>
              </v:shape>
            </v:group>
            <v:group style="position:absolute;left:10161;top:5770;width:10;height:20" coordorigin="10161,5770" coordsize="10,20">
              <v:shape style="position:absolute;left:10161;top:5770;width:10;height:20" coordorigin="10161,5770" coordsize="10,20" path="m10161,5790l10171,5790,10171,5770,10161,5770,10161,5790xe" filled="true" fillcolor="#000000" stroked="false">
                <v:path arrowok="t"/>
                <v:fill type="solid"/>
              </v:shape>
            </v:group>
            <v:group style="position:absolute;left:10161;top:5790;width:10;height:20" coordorigin="10161,5790" coordsize="10,20">
              <v:shape style="position:absolute;left:10161;top:5790;width:10;height:20" coordorigin="10161,5790" coordsize="10,20" path="m10161,5809l10171,5809,10171,5790,10161,5790,10161,5809xe" filled="true" fillcolor="#000000" stroked="false">
                <v:path arrowok="t"/>
                <v:fill type="solid"/>
              </v:shape>
            </v:group>
            <v:group style="position:absolute;left:10161;top:5809;width:10;height:20" coordorigin="10161,5809" coordsize="10,20">
              <v:shape style="position:absolute;left:10161;top:5809;width:10;height:20" coordorigin="10161,5809" coordsize="10,20" path="m10161,5828l10171,5828,10171,5809,10161,5809,10161,5828xe" filled="true" fillcolor="#000000" stroked="false">
                <v:path arrowok="t"/>
                <v:fill type="solid"/>
              </v:shape>
            </v:group>
            <v:group style="position:absolute;left:10161;top:5828;width:10;height:20" coordorigin="10161,5828" coordsize="10,20">
              <v:shape style="position:absolute;left:10161;top:5828;width:10;height:20" coordorigin="10161,5828" coordsize="10,20" path="m10161,5847l10171,5847,10171,5828,10161,5828,10161,5847xe" filled="true" fillcolor="#000000" stroked="false">
                <v:path arrowok="t"/>
                <v:fill type="solid"/>
              </v:shape>
            </v:group>
            <v:group style="position:absolute;left:10161;top:5853;width:10;height:2" coordorigin="10161,5853" coordsize="10,2">
              <v:shape style="position:absolute;left:10161;top:5853;width:10;height:2" coordorigin="10161,5853" coordsize="10,0" path="m10161,5853l10171,5853e" filled="false" stroked="true" strokeweight=".599980pt" strokecolor="#000000">
                <v:path arrowok="t"/>
              </v:shape>
            </v:group>
            <v:group style="position:absolute;left:852;top:5902;width:1652;height:2" coordorigin="852,5902" coordsize="1652,2">
              <v:shape style="position:absolute;left:852;top:5902;width:1652;height:2" coordorigin="852,5902" coordsize="1652,0" path="m852,5902l2504,5902e" filled="false" stroked="true" strokeweight="3.12pt" strokecolor="#dcdcdc">
                <v:path arrowok="t"/>
              </v:shape>
            </v:group>
            <v:group style="position:absolute;left:866;top:5934;width:2;height:269" coordorigin="866,5934" coordsize="2,269">
              <v:shape style="position:absolute;left:866;top:5934;width:2;height:269" coordorigin="866,5934" coordsize="0,269" path="m866,5934l866,6202e" filled="false" stroked="true" strokeweight="1.44pt" strokecolor="#dcdcdc">
                <v:path arrowok="t"/>
              </v:shape>
            </v:group>
            <v:group style="position:absolute;left:2493;top:5934;width:2;height:269" coordorigin="2493,5934" coordsize="2,269">
              <v:shape style="position:absolute;left:2493;top:5934;width:2;height:269" coordorigin="2493,5934" coordsize="0,269" path="m2493,5934l2493,6202e" filled="false" stroked="true" strokeweight="1.08pt" strokecolor="#dcdcdc">
                <v:path arrowok="t"/>
              </v:shape>
            </v:group>
            <v:group style="position:absolute;left:852;top:6235;width:1652;height:2" coordorigin="852,6235" coordsize="1652,2">
              <v:shape style="position:absolute;left:852;top:6235;width:1652;height:2" coordorigin="852,6235" coordsize="1652,0" path="m852,6235l2504,6235e" filled="false" stroked="true" strokeweight="3.24pt" strokecolor="#dcdcdc">
                <v:path arrowok="t"/>
              </v:shape>
            </v:group>
            <v:group style="position:absolute;left:881;top:5934;width:1602;height:269" coordorigin="881,5934" coordsize="1602,269">
              <v:shape style="position:absolute;left:881;top:5934;width:1602;height:269" coordorigin="881,5934" coordsize="1602,269" path="m881,6202l2482,6202,2482,5934,881,5934,881,6202xe" filled="true" fillcolor="#dcdcdc" stroked="false">
                <v:path arrowok="t"/>
                <v:fill type="solid"/>
              </v:shape>
              <v:shape style="position:absolute;left:852;top:5859;width:1654;height:10" type="#_x0000_t75" stroked="false">
                <v:imagedata r:id="rId507" o:title=""/>
              </v:shape>
              <v:shape style="position:absolute;left:2501;top:5859;width:1138;height:10" type="#_x0000_t75" stroked="false">
                <v:imagedata r:id="rId500" o:title=""/>
              </v:shape>
              <v:shape style="position:absolute;left:3634;top:5859;width:857;height:10" type="#_x0000_t75" stroked="false">
                <v:imagedata r:id="rId501" o:title=""/>
              </v:shape>
              <v:shape style="position:absolute;left:4487;top:5859;width:842;height:10" type="#_x0000_t75" stroked="false">
                <v:imagedata r:id="rId502" o:title=""/>
              </v:shape>
              <v:shape style="position:absolute;left:5324;top:5859;width:1563;height:10" type="#_x0000_t75" stroked="false">
                <v:imagedata r:id="rId503" o:title=""/>
              </v:shape>
              <v:shape style="position:absolute;left:6882;top:5859;width:1152;height:10" type="#_x0000_t75" stroked="false">
                <v:imagedata r:id="rId504" o:title=""/>
              </v:shape>
              <v:shape style="position:absolute;left:8029;top:5859;width:2132;height:10" type="#_x0000_t75" stroked="false">
                <v:imagedata r:id="rId505" o:title=""/>
              </v:shape>
              <v:shape style="position:absolute;left:10156;top:5859;width:900;height:10" type="#_x0000_t75" stroked="false">
                <v:imagedata r:id="rId506" o:title=""/>
              </v:shape>
            </v:group>
            <v:group style="position:absolute;left:2506;top:5869;width:10;height:20" coordorigin="2506,5869" coordsize="10,20">
              <v:shape style="position:absolute;left:2506;top:5869;width:10;height:20" coordorigin="2506,5869" coordsize="10,20" path="m2506,5888l2516,5888,2516,5869,2506,5869,2506,5888xe" filled="true" fillcolor="#000000" stroked="false">
                <v:path arrowok="t"/>
                <v:fill type="solid"/>
              </v:shape>
            </v:group>
            <v:group style="position:absolute;left:2506;top:5888;width:10;height:20" coordorigin="2506,5888" coordsize="10,20">
              <v:shape style="position:absolute;left:2506;top:5888;width:10;height:20" coordorigin="2506,5888" coordsize="10,20" path="m2506,5907l2516,5907,2516,5888,2506,5888,2506,5907xe" filled="true" fillcolor="#000000" stroked="false">
                <v:path arrowok="t"/>
                <v:fill type="solid"/>
              </v:shape>
            </v:group>
            <v:group style="position:absolute;left:2506;top:5907;width:10;height:20" coordorigin="2506,5907" coordsize="10,20">
              <v:shape style="position:absolute;left:2506;top:5907;width:10;height:20" coordorigin="2506,5907" coordsize="10,20" path="m2506,5926l2516,5926,2516,5907,2506,5907,2506,5926xe" filled="true" fillcolor="#000000" stroked="false">
                <v:path arrowok="t"/>
                <v:fill type="solid"/>
              </v:shape>
            </v:group>
            <v:group style="position:absolute;left:2506;top:5926;width:10;height:20" coordorigin="2506,5926" coordsize="10,20">
              <v:shape style="position:absolute;left:2506;top:5926;width:10;height:20" coordorigin="2506,5926" coordsize="10,20" path="m2506,5946l2516,5946,2516,5926,2506,5926,2506,5946xe" filled="true" fillcolor="#000000" stroked="false">
                <v:path arrowok="t"/>
                <v:fill type="solid"/>
              </v:shape>
            </v:group>
            <v:group style="position:absolute;left:2506;top:5946;width:10;height:20" coordorigin="2506,5946" coordsize="10,20">
              <v:shape style="position:absolute;left:2506;top:5946;width:10;height:20" coordorigin="2506,5946" coordsize="10,20" path="m2506,5965l2516,5965,2516,5946,2506,5946,2506,5965xe" filled="true" fillcolor="#000000" stroked="false">
                <v:path arrowok="t"/>
                <v:fill type="solid"/>
              </v:shape>
            </v:group>
            <v:group style="position:absolute;left:2506;top:5965;width:10;height:20" coordorigin="2506,5965" coordsize="10,20">
              <v:shape style="position:absolute;left:2506;top:5965;width:10;height:20" coordorigin="2506,5965" coordsize="10,20" path="m2506,5984l2516,5984,2516,5965,2506,5965,2506,5984xe" filled="true" fillcolor="#000000" stroked="false">
                <v:path arrowok="t"/>
                <v:fill type="solid"/>
              </v:shape>
            </v:group>
            <v:group style="position:absolute;left:2506;top:5984;width:10;height:20" coordorigin="2506,5984" coordsize="10,20">
              <v:shape style="position:absolute;left:2506;top:5984;width:10;height:20" coordorigin="2506,5984" coordsize="10,20" path="m2506,6003l2516,6003,2516,5984,2506,5984,2506,6003xe" filled="true" fillcolor="#000000" stroked="false">
                <v:path arrowok="t"/>
                <v:fill type="solid"/>
              </v:shape>
            </v:group>
            <v:group style="position:absolute;left:2506;top:6003;width:10;height:20" coordorigin="2506,6003" coordsize="10,20">
              <v:shape style="position:absolute;left:2506;top:6003;width:10;height:20" coordorigin="2506,6003" coordsize="10,20" path="m2506,6022l2516,6022,2516,6003,2506,6003,2506,6022xe" filled="true" fillcolor="#000000" stroked="false">
                <v:path arrowok="t"/>
                <v:fill type="solid"/>
              </v:shape>
            </v:group>
            <v:group style="position:absolute;left:2506;top:6022;width:10;height:20" coordorigin="2506,6022" coordsize="10,20">
              <v:shape style="position:absolute;left:2506;top:6022;width:10;height:20" coordorigin="2506,6022" coordsize="10,20" path="m2506,6042l2516,6042,2516,6022,2506,6022,2506,6042xe" filled="true" fillcolor="#000000" stroked="false">
                <v:path arrowok="t"/>
                <v:fill type="solid"/>
              </v:shape>
            </v:group>
            <v:group style="position:absolute;left:2506;top:6042;width:10;height:20" coordorigin="2506,6042" coordsize="10,20">
              <v:shape style="position:absolute;left:2506;top:6042;width:10;height:20" coordorigin="2506,6042" coordsize="10,20" path="m2506,6061l2516,6061,2516,6042,2506,6042,2506,6061xe" filled="true" fillcolor="#000000" stroked="false">
                <v:path arrowok="t"/>
                <v:fill type="solid"/>
              </v:shape>
            </v:group>
            <v:group style="position:absolute;left:2506;top:6061;width:10;height:20" coordorigin="2506,6061" coordsize="10,20">
              <v:shape style="position:absolute;left:2506;top:6061;width:10;height:20" coordorigin="2506,6061" coordsize="10,20" path="m2506,6080l2516,6080,2516,6061,2506,6061,2506,6080xe" filled="true" fillcolor="#000000" stroked="false">
                <v:path arrowok="t"/>
                <v:fill type="solid"/>
              </v:shape>
            </v:group>
            <v:group style="position:absolute;left:2506;top:6080;width:10;height:20" coordorigin="2506,6080" coordsize="10,20">
              <v:shape style="position:absolute;left:2506;top:6080;width:10;height:20" coordorigin="2506,6080" coordsize="10,20" path="m2506,6099l2516,6099,2516,6080,2506,6080,2506,6099xe" filled="true" fillcolor="#000000" stroked="false">
                <v:path arrowok="t"/>
                <v:fill type="solid"/>
              </v:shape>
            </v:group>
            <v:group style="position:absolute;left:2506;top:6099;width:10;height:20" coordorigin="2506,6099" coordsize="10,20">
              <v:shape style="position:absolute;left:2506;top:6099;width:10;height:20" coordorigin="2506,6099" coordsize="10,20" path="m2506,6118l2516,6118,2516,6099,2506,6099,2506,6118xe" filled="true" fillcolor="#000000" stroked="false">
                <v:path arrowok="t"/>
                <v:fill type="solid"/>
              </v:shape>
            </v:group>
            <v:group style="position:absolute;left:2506;top:6118;width:10;height:20" coordorigin="2506,6118" coordsize="10,20">
              <v:shape style="position:absolute;left:2506;top:6118;width:10;height:20" coordorigin="2506,6118" coordsize="10,20" path="m2506,6138l2516,6138,2516,6118,2506,6118,2506,6138xe" filled="true" fillcolor="#000000" stroked="false">
                <v:path arrowok="t"/>
                <v:fill type="solid"/>
              </v:shape>
            </v:group>
            <v:group style="position:absolute;left:2506;top:6138;width:10;height:20" coordorigin="2506,6138" coordsize="10,20">
              <v:shape style="position:absolute;left:2506;top:6138;width:10;height:20" coordorigin="2506,6138" coordsize="10,20" path="m2506,6157l2516,6157,2516,6138,2506,6138,2506,6157xe" filled="true" fillcolor="#000000" stroked="false">
                <v:path arrowok="t"/>
                <v:fill type="solid"/>
              </v:shape>
            </v:group>
            <v:group style="position:absolute;left:2506;top:6157;width:10;height:20" coordorigin="2506,6157" coordsize="10,20">
              <v:shape style="position:absolute;left:2506;top:6157;width:10;height:20" coordorigin="2506,6157" coordsize="10,20" path="m2506,6176l2516,6176,2516,6157,2506,6157,2506,6176xe" filled="true" fillcolor="#000000" stroked="false">
                <v:path arrowok="t"/>
                <v:fill type="solid"/>
              </v:shape>
            </v:group>
            <v:group style="position:absolute;left:2506;top:6176;width:10;height:20" coordorigin="2506,6176" coordsize="10,20">
              <v:shape style="position:absolute;left:2506;top:6176;width:10;height:20" coordorigin="2506,6176" coordsize="10,20" path="m2506,6195l2516,6195,2516,6176,2506,6176,2506,6195xe" filled="true" fillcolor="#000000" stroked="false">
                <v:path arrowok="t"/>
                <v:fill type="solid"/>
              </v:shape>
            </v:group>
            <v:group style="position:absolute;left:2506;top:6195;width:10;height:20" coordorigin="2506,6195" coordsize="10,20">
              <v:shape style="position:absolute;left:2506;top:6195;width:10;height:20" coordorigin="2506,6195" coordsize="10,20" path="m2506,6214l2516,6214,2516,6195,2506,6195,2506,6214xe" filled="true" fillcolor="#000000" stroked="false">
                <v:path arrowok="t"/>
                <v:fill type="solid"/>
              </v:shape>
            </v:group>
            <v:group style="position:absolute;left:2506;top:6214;width:10;height:20" coordorigin="2506,6214" coordsize="10,20">
              <v:shape style="position:absolute;left:2506;top:6214;width:10;height:20" coordorigin="2506,6214" coordsize="10,20" path="m2506,6234l2516,6234,2516,6214,2506,6214,2506,6234xe" filled="true" fillcolor="#000000" stroked="false">
                <v:path arrowok="t"/>
                <v:fill type="solid"/>
              </v:shape>
            </v:group>
            <v:group style="position:absolute;left:2506;top:6234;width:10;height:20" coordorigin="2506,6234" coordsize="10,20">
              <v:shape style="position:absolute;left:2506;top:6234;width:10;height:20" coordorigin="2506,6234" coordsize="10,20" path="m2506,6253l2516,6253,2516,6234,2506,6234,2506,6253xe" filled="true" fillcolor="#000000" stroked="false">
                <v:path arrowok="t"/>
                <v:fill type="solid"/>
              </v:shape>
            </v:group>
            <v:group style="position:absolute;left:2506;top:6260;width:10;height:2" coordorigin="2506,6260" coordsize="10,2">
              <v:shape style="position:absolute;left:2506;top:6260;width:10;height:2" coordorigin="2506,6260" coordsize="10,0" path="m2506,6260l2516,6260e" filled="false" stroked="true" strokeweight=".72003pt" strokecolor="#000000">
                <v:path arrowok="t"/>
              </v:shape>
            </v:group>
            <v:group style="position:absolute;left:3639;top:5869;width:10;height:20" coordorigin="3639,5869" coordsize="10,20">
              <v:shape style="position:absolute;left:3639;top:5869;width:10;height:20" coordorigin="3639,5869" coordsize="10,20" path="m3639,5888l3648,5888,3648,5869,3639,5869,3639,5888xe" filled="true" fillcolor="#000000" stroked="false">
                <v:path arrowok="t"/>
                <v:fill type="solid"/>
              </v:shape>
            </v:group>
            <v:group style="position:absolute;left:3639;top:5888;width:10;height:20" coordorigin="3639,5888" coordsize="10,20">
              <v:shape style="position:absolute;left:3639;top:5888;width:10;height:20" coordorigin="3639,5888" coordsize="10,20" path="m3639,5907l3648,5907,3648,5888,3639,5888,3639,5907xe" filled="true" fillcolor="#000000" stroked="false">
                <v:path arrowok="t"/>
                <v:fill type="solid"/>
              </v:shape>
            </v:group>
            <v:group style="position:absolute;left:3639;top:5907;width:10;height:20" coordorigin="3639,5907" coordsize="10,20">
              <v:shape style="position:absolute;left:3639;top:5907;width:10;height:20" coordorigin="3639,5907" coordsize="10,20" path="m3639,5926l3648,5926,3648,5907,3639,5907,3639,5926xe" filled="true" fillcolor="#000000" stroked="false">
                <v:path arrowok="t"/>
                <v:fill type="solid"/>
              </v:shape>
            </v:group>
            <v:group style="position:absolute;left:3639;top:5926;width:10;height:20" coordorigin="3639,5926" coordsize="10,20">
              <v:shape style="position:absolute;left:3639;top:5926;width:10;height:20" coordorigin="3639,5926" coordsize="10,20" path="m3639,5946l3648,5946,3648,5926,3639,5926,3639,5946xe" filled="true" fillcolor="#000000" stroked="false">
                <v:path arrowok="t"/>
                <v:fill type="solid"/>
              </v:shape>
            </v:group>
            <v:group style="position:absolute;left:3639;top:5946;width:10;height:20" coordorigin="3639,5946" coordsize="10,20">
              <v:shape style="position:absolute;left:3639;top:5946;width:10;height:20" coordorigin="3639,5946" coordsize="10,20" path="m3639,5965l3648,5965,3648,5946,3639,5946,3639,5965xe" filled="true" fillcolor="#000000" stroked="false">
                <v:path arrowok="t"/>
                <v:fill type="solid"/>
              </v:shape>
            </v:group>
            <v:group style="position:absolute;left:3639;top:5965;width:10;height:20" coordorigin="3639,5965" coordsize="10,20">
              <v:shape style="position:absolute;left:3639;top:5965;width:10;height:20" coordorigin="3639,5965" coordsize="10,20" path="m3639,5984l3648,5984,3648,5965,3639,5965,3639,5984xe" filled="true" fillcolor="#000000" stroked="false">
                <v:path arrowok="t"/>
                <v:fill type="solid"/>
              </v:shape>
            </v:group>
            <v:group style="position:absolute;left:3639;top:5984;width:10;height:20" coordorigin="3639,5984" coordsize="10,20">
              <v:shape style="position:absolute;left:3639;top:5984;width:10;height:20" coordorigin="3639,5984" coordsize="10,20" path="m3639,6003l3648,6003,3648,5984,3639,5984,3639,6003xe" filled="true" fillcolor="#000000" stroked="false">
                <v:path arrowok="t"/>
                <v:fill type="solid"/>
              </v:shape>
            </v:group>
            <v:group style="position:absolute;left:3639;top:6003;width:10;height:20" coordorigin="3639,6003" coordsize="10,20">
              <v:shape style="position:absolute;left:3639;top:6003;width:10;height:20" coordorigin="3639,6003" coordsize="10,20" path="m3639,6022l3648,6022,3648,6003,3639,6003,3639,6022xe" filled="true" fillcolor="#000000" stroked="false">
                <v:path arrowok="t"/>
                <v:fill type="solid"/>
              </v:shape>
            </v:group>
            <v:group style="position:absolute;left:3639;top:6022;width:10;height:20" coordorigin="3639,6022" coordsize="10,20">
              <v:shape style="position:absolute;left:3639;top:6022;width:10;height:20" coordorigin="3639,6022" coordsize="10,20" path="m3639,6042l3648,6042,3648,6022,3639,6022,3639,6042xe" filled="true" fillcolor="#000000" stroked="false">
                <v:path arrowok="t"/>
                <v:fill type="solid"/>
              </v:shape>
            </v:group>
            <v:group style="position:absolute;left:3639;top:6042;width:10;height:20" coordorigin="3639,6042" coordsize="10,20">
              <v:shape style="position:absolute;left:3639;top:6042;width:10;height:20" coordorigin="3639,6042" coordsize="10,20" path="m3639,6061l3648,6061,3648,6042,3639,6042,3639,6061xe" filled="true" fillcolor="#000000" stroked="false">
                <v:path arrowok="t"/>
                <v:fill type="solid"/>
              </v:shape>
            </v:group>
            <v:group style="position:absolute;left:3639;top:6061;width:10;height:20" coordorigin="3639,6061" coordsize="10,20">
              <v:shape style="position:absolute;left:3639;top:6061;width:10;height:20" coordorigin="3639,6061" coordsize="10,20" path="m3639,6080l3648,6080,3648,6061,3639,6061,3639,6080xe" filled="true" fillcolor="#000000" stroked="false">
                <v:path arrowok="t"/>
                <v:fill type="solid"/>
              </v:shape>
            </v:group>
            <v:group style="position:absolute;left:3639;top:6080;width:10;height:20" coordorigin="3639,6080" coordsize="10,20">
              <v:shape style="position:absolute;left:3639;top:6080;width:10;height:20" coordorigin="3639,6080" coordsize="10,20" path="m3639,6099l3648,6099,3648,6080,3639,6080,3639,6099xe" filled="true" fillcolor="#000000" stroked="false">
                <v:path arrowok="t"/>
                <v:fill type="solid"/>
              </v:shape>
            </v:group>
            <v:group style="position:absolute;left:3639;top:6099;width:10;height:20" coordorigin="3639,6099" coordsize="10,20">
              <v:shape style="position:absolute;left:3639;top:6099;width:10;height:20" coordorigin="3639,6099" coordsize="10,20" path="m3639,6118l3648,6118,3648,6099,3639,6099,3639,6118xe" filled="true" fillcolor="#000000" stroked="false">
                <v:path arrowok="t"/>
                <v:fill type="solid"/>
              </v:shape>
            </v:group>
            <v:group style="position:absolute;left:3639;top:6118;width:10;height:20" coordorigin="3639,6118" coordsize="10,20">
              <v:shape style="position:absolute;left:3639;top:6118;width:10;height:20" coordorigin="3639,6118" coordsize="10,20" path="m3639,6138l3648,6138,3648,6118,3639,6118,3639,6138xe" filled="true" fillcolor="#000000" stroked="false">
                <v:path arrowok="t"/>
                <v:fill type="solid"/>
              </v:shape>
            </v:group>
            <v:group style="position:absolute;left:3639;top:6138;width:10;height:20" coordorigin="3639,6138" coordsize="10,20">
              <v:shape style="position:absolute;left:3639;top:6138;width:10;height:20" coordorigin="3639,6138" coordsize="10,20" path="m3639,6157l3648,6157,3648,6138,3639,6138,3639,6157xe" filled="true" fillcolor="#000000" stroked="false">
                <v:path arrowok="t"/>
                <v:fill type="solid"/>
              </v:shape>
            </v:group>
            <v:group style="position:absolute;left:3639;top:6157;width:10;height:20" coordorigin="3639,6157" coordsize="10,20">
              <v:shape style="position:absolute;left:3639;top:6157;width:10;height:20" coordorigin="3639,6157" coordsize="10,20" path="m3639,6176l3648,6176,3648,6157,3639,6157,3639,6176xe" filled="true" fillcolor="#000000" stroked="false">
                <v:path arrowok="t"/>
                <v:fill type="solid"/>
              </v:shape>
            </v:group>
            <v:group style="position:absolute;left:3639;top:6176;width:10;height:20" coordorigin="3639,6176" coordsize="10,20">
              <v:shape style="position:absolute;left:3639;top:6176;width:10;height:20" coordorigin="3639,6176" coordsize="10,20" path="m3639,6195l3648,6195,3648,6176,3639,6176,3639,6195xe" filled="true" fillcolor="#000000" stroked="false">
                <v:path arrowok="t"/>
                <v:fill type="solid"/>
              </v:shape>
            </v:group>
            <v:group style="position:absolute;left:3639;top:6195;width:10;height:20" coordorigin="3639,6195" coordsize="10,20">
              <v:shape style="position:absolute;left:3639;top:6195;width:10;height:20" coordorigin="3639,6195" coordsize="10,20" path="m3639,6214l3648,6214,3648,6195,3639,6195,3639,6214xe" filled="true" fillcolor="#000000" stroked="false">
                <v:path arrowok="t"/>
                <v:fill type="solid"/>
              </v:shape>
            </v:group>
            <v:group style="position:absolute;left:3639;top:6214;width:10;height:20" coordorigin="3639,6214" coordsize="10,20">
              <v:shape style="position:absolute;left:3639;top:6214;width:10;height:20" coordorigin="3639,6214" coordsize="10,20" path="m3639,6234l3648,6234,3648,6214,3639,6214,3639,6234xe" filled="true" fillcolor="#000000" stroked="false">
                <v:path arrowok="t"/>
                <v:fill type="solid"/>
              </v:shape>
            </v:group>
            <v:group style="position:absolute;left:3639;top:6234;width:10;height:20" coordorigin="3639,6234" coordsize="10,20">
              <v:shape style="position:absolute;left:3639;top:6234;width:10;height:20" coordorigin="3639,6234" coordsize="10,20" path="m3639,6253l3648,6253,3648,6234,3639,6234,3639,6253xe" filled="true" fillcolor="#000000" stroked="false">
                <v:path arrowok="t"/>
                <v:fill type="solid"/>
              </v:shape>
            </v:group>
            <v:group style="position:absolute;left:3639;top:6260;width:10;height:2" coordorigin="3639,6260" coordsize="10,2">
              <v:shape style="position:absolute;left:3639;top:6260;width:10;height:2" coordorigin="3639,6260" coordsize="10,0" path="m3639,6260l3648,6260e" filled="false" stroked="true" strokeweight=".72003pt" strokecolor="#000000">
                <v:path arrowok="t"/>
              </v:shape>
            </v:group>
            <v:group style="position:absolute;left:4491;top:5869;width:10;height:20" coordorigin="4491,5869" coordsize="10,20">
              <v:shape style="position:absolute;left:4491;top:5869;width:10;height:20" coordorigin="4491,5869" coordsize="10,20" path="m4491,5888l4501,5888,4501,5869,4491,5869,4491,5888xe" filled="true" fillcolor="#000000" stroked="false">
                <v:path arrowok="t"/>
                <v:fill type="solid"/>
              </v:shape>
            </v:group>
            <v:group style="position:absolute;left:4491;top:5888;width:10;height:20" coordorigin="4491,5888" coordsize="10,20">
              <v:shape style="position:absolute;left:4491;top:5888;width:10;height:20" coordorigin="4491,5888" coordsize="10,20" path="m4491,5907l4501,5907,4501,5888,4491,5888,4491,5907xe" filled="true" fillcolor="#000000" stroked="false">
                <v:path arrowok="t"/>
                <v:fill type="solid"/>
              </v:shape>
            </v:group>
            <v:group style="position:absolute;left:4491;top:5907;width:10;height:20" coordorigin="4491,5907" coordsize="10,20">
              <v:shape style="position:absolute;left:4491;top:5907;width:10;height:20" coordorigin="4491,5907" coordsize="10,20" path="m4491,5926l4501,5926,4501,5907,4491,5907,4491,5926xe" filled="true" fillcolor="#000000" stroked="false">
                <v:path arrowok="t"/>
                <v:fill type="solid"/>
              </v:shape>
            </v:group>
            <v:group style="position:absolute;left:4491;top:5926;width:10;height:20" coordorigin="4491,5926" coordsize="10,20">
              <v:shape style="position:absolute;left:4491;top:5926;width:10;height:20" coordorigin="4491,5926" coordsize="10,20" path="m4491,5946l4501,5946,4501,5926,4491,5926,4491,5946xe" filled="true" fillcolor="#000000" stroked="false">
                <v:path arrowok="t"/>
                <v:fill type="solid"/>
              </v:shape>
            </v:group>
            <v:group style="position:absolute;left:4491;top:5946;width:10;height:20" coordorigin="4491,5946" coordsize="10,20">
              <v:shape style="position:absolute;left:4491;top:5946;width:10;height:20" coordorigin="4491,5946" coordsize="10,20" path="m4491,5965l4501,5965,4501,5946,4491,5946,4491,5965xe" filled="true" fillcolor="#000000" stroked="false">
                <v:path arrowok="t"/>
                <v:fill type="solid"/>
              </v:shape>
            </v:group>
            <v:group style="position:absolute;left:4491;top:5965;width:10;height:20" coordorigin="4491,5965" coordsize="10,20">
              <v:shape style="position:absolute;left:4491;top:5965;width:10;height:20" coordorigin="4491,5965" coordsize="10,20" path="m4491,5984l4501,5984,4501,5965,4491,5965,4491,5984xe" filled="true" fillcolor="#000000" stroked="false">
                <v:path arrowok="t"/>
                <v:fill type="solid"/>
              </v:shape>
            </v:group>
            <v:group style="position:absolute;left:4491;top:5984;width:10;height:20" coordorigin="4491,5984" coordsize="10,20">
              <v:shape style="position:absolute;left:4491;top:5984;width:10;height:20" coordorigin="4491,5984" coordsize="10,20" path="m4491,6003l4501,6003,4501,5984,4491,5984,4491,6003xe" filled="true" fillcolor="#000000" stroked="false">
                <v:path arrowok="t"/>
                <v:fill type="solid"/>
              </v:shape>
            </v:group>
            <v:group style="position:absolute;left:4491;top:6003;width:10;height:20" coordorigin="4491,6003" coordsize="10,20">
              <v:shape style="position:absolute;left:4491;top:6003;width:10;height:20" coordorigin="4491,6003" coordsize="10,20" path="m4491,6022l4501,6022,4501,6003,4491,6003,4491,6022xe" filled="true" fillcolor="#000000" stroked="false">
                <v:path arrowok="t"/>
                <v:fill type="solid"/>
              </v:shape>
            </v:group>
            <v:group style="position:absolute;left:4491;top:6022;width:10;height:20" coordorigin="4491,6022" coordsize="10,20">
              <v:shape style="position:absolute;left:4491;top:6022;width:10;height:20" coordorigin="4491,6022" coordsize="10,20" path="m4491,6042l4501,6042,4501,6022,4491,6022,4491,6042xe" filled="true" fillcolor="#000000" stroked="false">
                <v:path arrowok="t"/>
                <v:fill type="solid"/>
              </v:shape>
            </v:group>
            <v:group style="position:absolute;left:4491;top:6042;width:10;height:20" coordorigin="4491,6042" coordsize="10,20">
              <v:shape style="position:absolute;left:4491;top:6042;width:10;height:20" coordorigin="4491,6042" coordsize="10,20" path="m4491,6061l4501,6061,4501,6042,4491,6042,4491,6061xe" filled="true" fillcolor="#000000" stroked="false">
                <v:path arrowok="t"/>
                <v:fill type="solid"/>
              </v:shape>
            </v:group>
            <v:group style="position:absolute;left:4491;top:6061;width:10;height:20" coordorigin="4491,6061" coordsize="10,20">
              <v:shape style="position:absolute;left:4491;top:6061;width:10;height:20" coordorigin="4491,6061" coordsize="10,20" path="m4491,6080l4501,6080,4501,6061,4491,6061,4491,6080xe" filled="true" fillcolor="#000000" stroked="false">
                <v:path arrowok="t"/>
                <v:fill type="solid"/>
              </v:shape>
            </v:group>
            <v:group style="position:absolute;left:4491;top:6080;width:10;height:20" coordorigin="4491,6080" coordsize="10,20">
              <v:shape style="position:absolute;left:4491;top:6080;width:10;height:20" coordorigin="4491,6080" coordsize="10,20" path="m4491,6099l4501,6099,4501,6080,4491,6080,4491,6099xe" filled="true" fillcolor="#000000" stroked="false">
                <v:path arrowok="t"/>
                <v:fill type="solid"/>
              </v:shape>
            </v:group>
            <v:group style="position:absolute;left:4491;top:6099;width:10;height:20" coordorigin="4491,6099" coordsize="10,20">
              <v:shape style="position:absolute;left:4491;top:6099;width:10;height:20" coordorigin="4491,6099" coordsize="10,20" path="m4491,6118l4501,6118,4501,6099,4491,6099,4491,6118xe" filled="true" fillcolor="#000000" stroked="false">
                <v:path arrowok="t"/>
                <v:fill type="solid"/>
              </v:shape>
            </v:group>
            <v:group style="position:absolute;left:4491;top:6118;width:10;height:20" coordorigin="4491,6118" coordsize="10,20">
              <v:shape style="position:absolute;left:4491;top:6118;width:10;height:20" coordorigin="4491,6118" coordsize="10,20" path="m4491,6138l4501,6138,4501,6118,4491,6118,4491,6138xe" filled="true" fillcolor="#000000" stroked="false">
                <v:path arrowok="t"/>
                <v:fill type="solid"/>
              </v:shape>
            </v:group>
            <v:group style="position:absolute;left:4491;top:6138;width:10;height:20" coordorigin="4491,6138" coordsize="10,20">
              <v:shape style="position:absolute;left:4491;top:6138;width:10;height:20" coordorigin="4491,6138" coordsize="10,20" path="m4491,6157l4501,6157,4501,6138,4491,6138,4491,6157xe" filled="true" fillcolor="#000000" stroked="false">
                <v:path arrowok="t"/>
                <v:fill type="solid"/>
              </v:shape>
            </v:group>
            <v:group style="position:absolute;left:4491;top:6157;width:10;height:20" coordorigin="4491,6157" coordsize="10,20">
              <v:shape style="position:absolute;left:4491;top:6157;width:10;height:20" coordorigin="4491,6157" coordsize="10,20" path="m4491,6176l4501,6176,4501,6157,4491,6157,4491,6176xe" filled="true" fillcolor="#000000" stroked="false">
                <v:path arrowok="t"/>
                <v:fill type="solid"/>
              </v:shape>
            </v:group>
            <v:group style="position:absolute;left:4491;top:6176;width:10;height:20" coordorigin="4491,6176" coordsize="10,20">
              <v:shape style="position:absolute;left:4491;top:6176;width:10;height:20" coordorigin="4491,6176" coordsize="10,20" path="m4491,6195l4501,6195,4501,6176,4491,6176,4491,6195xe" filled="true" fillcolor="#000000" stroked="false">
                <v:path arrowok="t"/>
                <v:fill type="solid"/>
              </v:shape>
            </v:group>
            <v:group style="position:absolute;left:4491;top:6195;width:10;height:20" coordorigin="4491,6195" coordsize="10,20">
              <v:shape style="position:absolute;left:4491;top:6195;width:10;height:20" coordorigin="4491,6195" coordsize="10,20" path="m4491,6214l4501,6214,4501,6195,4491,6195,4491,6214xe" filled="true" fillcolor="#000000" stroked="false">
                <v:path arrowok="t"/>
                <v:fill type="solid"/>
              </v:shape>
            </v:group>
            <v:group style="position:absolute;left:4491;top:6214;width:10;height:20" coordorigin="4491,6214" coordsize="10,20">
              <v:shape style="position:absolute;left:4491;top:6214;width:10;height:20" coordorigin="4491,6214" coordsize="10,20" path="m4491,6234l4501,6234,4501,6214,4491,6214,4491,6234xe" filled="true" fillcolor="#000000" stroked="false">
                <v:path arrowok="t"/>
                <v:fill type="solid"/>
              </v:shape>
            </v:group>
            <v:group style="position:absolute;left:4491;top:6234;width:10;height:20" coordorigin="4491,6234" coordsize="10,20">
              <v:shape style="position:absolute;left:4491;top:6234;width:10;height:20" coordorigin="4491,6234" coordsize="10,20" path="m4491,6253l4501,6253,4501,6234,4491,6234,4491,6253xe" filled="true" fillcolor="#000000" stroked="false">
                <v:path arrowok="t"/>
                <v:fill type="solid"/>
              </v:shape>
            </v:group>
            <v:group style="position:absolute;left:4491;top:6260;width:10;height:2" coordorigin="4491,6260" coordsize="10,2">
              <v:shape style="position:absolute;left:4491;top:6260;width:10;height:2" coordorigin="4491,6260" coordsize="10,0" path="m4491,6260l4501,6260e" filled="false" stroked="true" strokeweight=".72003pt" strokecolor="#000000">
                <v:path arrowok="t"/>
              </v:shape>
            </v:group>
            <v:group style="position:absolute;left:5329;top:5869;width:10;height:20" coordorigin="5329,5869" coordsize="10,20">
              <v:shape style="position:absolute;left:5329;top:5869;width:10;height:20" coordorigin="5329,5869" coordsize="10,20" path="m5329,5888l5339,5888,5339,5869,5329,5869,5329,5888xe" filled="true" fillcolor="#000000" stroked="false">
                <v:path arrowok="t"/>
                <v:fill type="solid"/>
              </v:shape>
            </v:group>
            <v:group style="position:absolute;left:5329;top:5888;width:10;height:20" coordorigin="5329,5888" coordsize="10,20">
              <v:shape style="position:absolute;left:5329;top:5888;width:10;height:20" coordorigin="5329,5888" coordsize="10,20" path="m5329,5907l5339,5907,5339,5888,5329,5888,5329,5907xe" filled="true" fillcolor="#000000" stroked="false">
                <v:path arrowok="t"/>
                <v:fill type="solid"/>
              </v:shape>
            </v:group>
            <v:group style="position:absolute;left:5329;top:5907;width:10;height:20" coordorigin="5329,5907" coordsize="10,20">
              <v:shape style="position:absolute;left:5329;top:5907;width:10;height:20" coordorigin="5329,5907" coordsize="10,20" path="m5329,5926l5339,5926,5339,5907,5329,5907,5329,5926xe" filled="true" fillcolor="#000000" stroked="false">
                <v:path arrowok="t"/>
                <v:fill type="solid"/>
              </v:shape>
            </v:group>
            <v:group style="position:absolute;left:5329;top:5926;width:10;height:20" coordorigin="5329,5926" coordsize="10,20">
              <v:shape style="position:absolute;left:5329;top:5926;width:10;height:20" coordorigin="5329,5926" coordsize="10,20" path="m5329,5946l5339,5946,5339,5926,5329,5926,5329,5946xe" filled="true" fillcolor="#000000" stroked="false">
                <v:path arrowok="t"/>
                <v:fill type="solid"/>
              </v:shape>
            </v:group>
            <v:group style="position:absolute;left:5329;top:5946;width:10;height:20" coordorigin="5329,5946" coordsize="10,20">
              <v:shape style="position:absolute;left:5329;top:5946;width:10;height:20" coordorigin="5329,5946" coordsize="10,20" path="m5329,5965l5339,5965,5339,5946,5329,5946,5329,5965xe" filled="true" fillcolor="#000000" stroked="false">
                <v:path arrowok="t"/>
                <v:fill type="solid"/>
              </v:shape>
            </v:group>
            <v:group style="position:absolute;left:5329;top:5965;width:10;height:20" coordorigin="5329,5965" coordsize="10,20">
              <v:shape style="position:absolute;left:5329;top:5965;width:10;height:20" coordorigin="5329,5965" coordsize="10,20" path="m5329,5984l5339,5984,5339,5965,5329,5965,5329,5984xe" filled="true" fillcolor="#000000" stroked="false">
                <v:path arrowok="t"/>
                <v:fill type="solid"/>
              </v:shape>
            </v:group>
            <v:group style="position:absolute;left:5329;top:5984;width:10;height:20" coordorigin="5329,5984" coordsize="10,20">
              <v:shape style="position:absolute;left:5329;top:5984;width:10;height:20" coordorigin="5329,5984" coordsize="10,20" path="m5329,6003l5339,6003,5339,5984,5329,5984,5329,6003xe" filled="true" fillcolor="#000000" stroked="false">
                <v:path arrowok="t"/>
                <v:fill type="solid"/>
              </v:shape>
            </v:group>
            <v:group style="position:absolute;left:5329;top:6003;width:10;height:20" coordorigin="5329,6003" coordsize="10,20">
              <v:shape style="position:absolute;left:5329;top:6003;width:10;height:20" coordorigin="5329,6003" coordsize="10,20" path="m5329,6022l5339,6022,5339,6003,5329,6003,5329,6022xe" filled="true" fillcolor="#000000" stroked="false">
                <v:path arrowok="t"/>
                <v:fill type="solid"/>
              </v:shape>
            </v:group>
            <v:group style="position:absolute;left:5329;top:6022;width:10;height:20" coordorigin="5329,6022" coordsize="10,20">
              <v:shape style="position:absolute;left:5329;top:6022;width:10;height:20" coordorigin="5329,6022" coordsize="10,20" path="m5329,6042l5339,6042,5339,6022,5329,6022,5329,6042xe" filled="true" fillcolor="#000000" stroked="false">
                <v:path arrowok="t"/>
                <v:fill type="solid"/>
              </v:shape>
            </v:group>
            <v:group style="position:absolute;left:5329;top:6042;width:10;height:20" coordorigin="5329,6042" coordsize="10,20">
              <v:shape style="position:absolute;left:5329;top:6042;width:10;height:20" coordorigin="5329,6042" coordsize="10,20" path="m5329,6061l5339,6061,5339,6042,5329,6042,5329,6061xe" filled="true" fillcolor="#000000" stroked="false">
                <v:path arrowok="t"/>
                <v:fill type="solid"/>
              </v:shape>
            </v:group>
            <v:group style="position:absolute;left:5329;top:6061;width:10;height:20" coordorigin="5329,6061" coordsize="10,20">
              <v:shape style="position:absolute;left:5329;top:6061;width:10;height:20" coordorigin="5329,6061" coordsize="10,20" path="m5329,6080l5339,6080,5339,6061,5329,6061,5329,6080xe" filled="true" fillcolor="#000000" stroked="false">
                <v:path arrowok="t"/>
                <v:fill type="solid"/>
              </v:shape>
            </v:group>
            <v:group style="position:absolute;left:5329;top:6080;width:10;height:20" coordorigin="5329,6080" coordsize="10,20">
              <v:shape style="position:absolute;left:5329;top:6080;width:10;height:20" coordorigin="5329,6080" coordsize="10,20" path="m5329,6099l5339,6099,5339,6080,5329,6080,5329,6099xe" filled="true" fillcolor="#000000" stroked="false">
                <v:path arrowok="t"/>
                <v:fill type="solid"/>
              </v:shape>
            </v:group>
            <v:group style="position:absolute;left:5329;top:6099;width:10;height:20" coordorigin="5329,6099" coordsize="10,20">
              <v:shape style="position:absolute;left:5329;top:6099;width:10;height:20" coordorigin="5329,6099" coordsize="10,20" path="m5329,6118l5339,6118,5339,6099,5329,6099,5329,6118xe" filled="true" fillcolor="#000000" stroked="false">
                <v:path arrowok="t"/>
                <v:fill type="solid"/>
              </v:shape>
            </v:group>
            <v:group style="position:absolute;left:5329;top:6118;width:10;height:20" coordorigin="5329,6118" coordsize="10,20">
              <v:shape style="position:absolute;left:5329;top:6118;width:10;height:20" coordorigin="5329,6118" coordsize="10,20" path="m5329,6138l5339,6138,5339,6118,5329,6118,5329,6138xe" filled="true" fillcolor="#000000" stroked="false">
                <v:path arrowok="t"/>
                <v:fill type="solid"/>
              </v:shape>
            </v:group>
            <v:group style="position:absolute;left:5329;top:6138;width:10;height:20" coordorigin="5329,6138" coordsize="10,20">
              <v:shape style="position:absolute;left:5329;top:6138;width:10;height:20" coordorigin="5329,6138" coordsize="10,20" path="m5329,6157l5339,6157,5339,6138,5329,6138,5329,6157xe" filled="true" fillcolor="#000000" stroked="false">
                <v:path arrowok="t"/>
                <v:fill type="solid"/>
              </v:shape>
            </v:group>
            <v:group style="position:absolute;left:5329;top:6157;width:10;height:20" coordorigin="5329,6157" coordsize="10,20">
              <v:shape style="position:absolute;left:5329;top:6157;width:10;height:20" coordorigin="5329,6157" coordsize="10,20" path="m5329,6176l5339,6176,5339,6157,5329,6157,5329,6176xe" filled="true" fillcolor="#000000" stroked="false">
                <v:path arrowok="t"/>
                <v:fill type="solid"/>
              </v:shape>
            </v:group>
            <v:group style="position:absolute;left:5329;top:6176;width:10;height:20" coordorigin="5329,6176" coordsize="10,20">
              <v:shape style="position:absolute;left:5329;top:6176;width:10;height:20" coordorigin="5329,6176" coordsize="10,20" path="m5329,6195l5339,6195,5339,6176,5329,6176,5329,6195xe" filled="true" fillcolor="#000000" stroked="false">
                <v:path arrowok="t"/>
                <v:fill type="solid"/>
              </v:shape>
            </v:group>
            <v:group style="position:absolute;left:5329;top:6195;width:10;height:20" coordorigin="5329,6195" coordsize="10,20">
              <v:shape style="position:absolute;left:5329;top:6195;width:10;height:20" coordorigin="5329,6195" coordsize="10,20" path="m5329,6214l5339,6214,5339,6195,5329,6195,5329,6214xe" filled="true" fillcolor="#000000" stroked="false">
                <v:path arrowok="t"/>
                <v:fill type="solid"/>
              </v:shape>
            </v:group>
            <v:group style="position:absolute;left:5329;top:6214;width:10;height:20" coordorigin="5329,6214" coordsize="10,20">
              <v:shape style="position:absolute;left:5329;top:6214;width:10;height:20" coordorigin="5329,6214" coordsize="10,20" path="m5329,6234l5339,6234,5339,6214,5329,6214,5329,6234xe" filled="true" fillcolor="#000000" stroked="false">
                <v:path arrowok="t"/>
                <v:fill type="solid"/>
              </v:shape>
            </v:group>
            <v:group style="position:absolute;left:5329;top:6234;width:10;height:20" coordorigin="5329,6234" coordsize="10,20">
              <v:shape style="position:absolute;left:5329;top:6234;width:10;height:20" coordorigin="5329,6234" coordsize="10,20" path="m5329,6253l5339,6253,5339,6234,5329,6234,5329,6253xe" filled="true" fillcolor="#000000" stroked="false">
                <v:path arrowok="t"/>
                <v:fill type="solid"/>
              </v:shape>
            </v:group>
            <v:group style="position:absolute;left:5329;top:6260;width:10;height:2" coordorigin="5329,6260" coordsize="10,2">
              <v:shape style="position:absolute;left:5329;top:6260;width:10;height:2" coordorigin="5329,6260" coordsize="10,0" path="m5329,6260l5339,6260e" filled="false" stroked="true" strokeweight=".72003pt" strokecolor="#000000">
                <v:path arrowok="t"/>
              </v:shape>
            </v:group>
            <v:group style="position:absolute;left:5895;top:5869;width:10;height:20" coordorigin="5895,5869" coordsize="10,20">
              <v:shape style="position:absolute;left:5895;top:5869;width:10;height:20" coordorigin="5895,5869" coordsize="10,20" path="m5895,5888l5905,5888,5905,5869,5895,5869,5895,5888xe" filled="true" fillcolor="#000000" stroked="false">
                <v:path arrowok="t"/>
                <v:fill type="solid"/>
              </v:shape>
            </v:group>
            <v:group style="position:absolute;left:5895;top:5888;width:10;height:20" coordorigin="5895,5888" coordsize="10,20">
              <v:shape style="position:absolute;left:5895;top:5888;width:10;height:20" coordorigin="5895,5888" coordsize="10,20" path="m5895,5907l5905,5907,5905,5888,5895,5888,5895,5907xe" filled="true" fillcolor="#000000" stroked="false">
                <v:path arrowok="t"/>
                <v:fill type="solid"/>
              </v:shape>
            </v:group>
            <v:group style="position:absolute;left:5895;top:5907;width:10;height:20" coordorigin="5895,5907" coordsize="10,20">
              <v:shape style="position:absolute;left:5895;top:5907;width:10;height:20" coordorigin="5895,5907" coordsize="10,20" path="m5895,5926l5905,5926,5905,5907,5895,5907,5895,5926xe" filled="true" fillcolor="#000000" stroked="false">
                <v:path arrowok="t"/>
                <v:fill type="solid"/>
              </v:shape>
            </v:group>
            <v:group style="position:absolute;left:5895;top:5926;width:10;height:20" coordorigin="5895,5926" coordsize="10,20">
              <v:shape style="position:absolute;left:5895;top:5926;width:10;height:20" coordorigin="5895,5926" coordsize="10,20" path="m5895,5946l5905,5946,5905,5926,5895,5926,5895,5946xe" filled="true" fillcolor="#000000" stroked="false">
                <v:path arrowok="t"/>
                <v:fill type="solid"/>
              </v:shape>
            </v:group>
            <v:group style="position:absolute;left:5895;top:5946;width:10;height:20" coordorigin="5895,5946" coordsize="10,20">
              <v:shape style="position:absolute;left:5895;top:5946;width:10;height:20" coordorigin="5895,5946" coordsize="10,20" path="m5895,5965l5905,5965,5905,5946,5895,5946,5895,5965xe" filled="true" fillcolor="#000000" stroked="false">
                <v:path arrowok="t"/>
                <v:fill type="solid"/>
              </v:shape>
            </v:group>
            <v:group style="position:absolute;left:5895;top:5965;width:10;height:20" coordorigin="5895,5965" coordsize="10,20">
              <v:shape style="position:absolute;left:5895;top:5965;width:10;height:20" coordorigin="5895,5965" coordsize="10,20" path="m5895,5984l5905,5984,5905,5965,5895,5965,5895,5984xe" filled="true" fillcolor="#000000" stroked="false">
                <v:path arrowok="t"/>
                <v:fill type="solid"/>
              </v:shape>
            </v:group>
            <v:group style="position:absolute;left:5895;top:5984;width:10;height:20" coordorigin="5895,5984" coordsize="10,20">
              <v:shape style="position:absolute;left:5895;top:5984;width:10;height:20" coordorigin="5895,5984" coordsize="10,20" path="m5895,6003l5905,6003,5905,5984,5895,5984,5895,6003xe" filled="true" fillcolor="#000000" stroked="false">
                <v:path arrowok="t"/>
                <v:fill type="solid"/>
              </v:shape>
            </v:group>
            <v:group style="position:absolute;left:5895;top:6003;width:10;height:20" coordorigin="5895,6003" coordsize="10,20">
              <v:shape style="position:absolute;left:5895;top:6003;width:10;height:20" coordorigin="5895,6003" coordsize="10,20" path="m5895,6022l5905,6022,5905,6003,5895,6003,5895,6022xe" filled="true" fillcolor="#000000" stroked="false">
                <v:path arrowok="t"/>
                <v:fill type="solid"/>
              </v:shape>
            </v:group>
            <v:group style="position:absolute;left:5895;top:6022;width:10;height:20" coordorigin="5895,6022" coordsize="10,20">
              <v:shape style="position:absolute;left:5895;top:6022;width:10;height:20" coordorigin="5895,6022" coordsize="10,20" path="m5895,6042l5905,6042,5905,6022,5895,6022,5895,6042xe" filled="true" fillcolor="#000000" stroked="false">
                <v:path arrowok="t"/>
                <v:fill type="solid"/>
              </v:shape>
            </v:group>
            <v:group style="position:absolute;left:5895;top:6042;width:10;height:20" coordorigin="5895,6042" coordsize="10,20">
              <v:shape style="position:absolute;left:5895;top:6042;width:10;height:20" coordorigin="5895,6042" coordsize="10,20" path="m5895,6061l5905,6061,5905,6042,5895,6042,5895,6061xe" filled="true" fillcolor="#000000" stroked="false">
                <v:path arrowok="t"/>
                <v:fill type="solid"/>
              </v:shape>
            </v:group>
            <v:group style="position:absolute;left:5895;top:6061;width:10;height:20" coordorigin="5895,6061" coordsize="10,20">
              <v:shape style="position:absolute;left:5895;top:6061;width:10;height:20" coordorigin="5895,6061" coordsize="10,20" path="m5895,6080l5905,6080,5905,6061,5895,6061,5895,6080xe" filled="true" fillcolor="#000000" stroked="false">
                <v:path arrowok="t"/>
                <v:fill type="solid"/>
              </v:shape>
            </v:group>
            <v:group style="position:absolute;left:5895;top:6080;width:10;height:20" coordorigin="5895,6080" coordsize="10,20">
              <v:shape style="position:absolute;left:5895;top:6080;width:10;height:20" coordorigin="5895,6080" coordsize="10,20" path="m5895,6099l5905,6099,5905,6080,5895,6080,5895,6099xe" filled="true" fillcolor="#000000" stroked="false">
                <v:path arrowok="t"/>
                <v:fill type="solid"/>
              </v:shape>
            </v:group>
            <v:group style="position:absolute;left:5895;top:6099;width:10;height:20" coordorigin="5895,6099" coordsize="10,20">
              <v:shape style="position:absolute;left:5895;top:6099;width:10;height:20" coordorigin="5895,6099" coordsize="10,20" path="m5895,6118l5905,6118,5905,6099,5895,6099,5895,6118xe" filled="true" fillcolor="#000000" stroked="false">
                <v:path arrowok="t"/>
                <v:fill type="solid"/>
              </v:shape>
            </v:group>
            <v:group style="position:absolute;left:5895;top:6118;width:10;height:20" coordorigin="5895,6118" coordsize="10,20">
              <v:shape style="position:absolute;left:5895;top:6118;width:10;height:20" coordorigin="5895,6118" coordsize="10,20" path="m5895,6138l5905,6138,5905,6118,5895,6118,5895,6138xe" filled="true" fillcolor="#000000" stroked="false">
                <v:path arrowok="t"/>
                <v:fill type="solid"/>
              </v:shape>
            </v:group>
            <v:group style="position:absolute;left:5895;top:6138;width:10;height:20" coordorigin="5895,6138" coordsize="10,20">
              <v:shape style="position:absolute;left:5895;top:6138;width:10;height:20" coordorigin="5895,6138" coordsize="10,20" path="m5895,6157l5905,6157,5905,6138,5895,6138,5895,6157xe" filled="true" fillcolor="#000000" stroked="false">
                <v:path arrowok="t"/>
                <v:fill type="solid"/>
              </v:shape>
            </v:group>
            <v:group style="position:absolute;left:5895;top:6157;width:10;height:20" coordorigin="5895,6157" coordsize="10,20">
              <v:shape style="position:absolute;left:5895;top:6157;width:10;height:20" coordorigin="5895,6157" coordsize="10,20" path="m5895,6176l5905,6176,5905,6157,5895,6157,5895,6176xe" filled="true" fillcolor="#000000" stroked="false">
                <v:path arrowok="t"/>
                <v:fill type="solid"/>
              </v:shape>
            </v:group>
            <v:group style="position:absolute;left:5895;top:6176;width:10;height:20" coordorigin="5895,6176" coordsize="10,20">
              <v:shape style="position:absolute;left:5895;top:6176;width:10;height:20" coordorigin="5895,6176" coordsize="10,20" path="m5895,6195l5905,6195,5905,6176,5895,6176,5895,6195xe" filled="true" fillcolor="#000000" stroked="false">
                <v:path arrowok="t"/>
                <v:fill type="solid"/>
              </v:shape>
            </v:group>
            <v:group style="position:absolute;left:5895;top:6195;width:10;height:20" coordorigin="5895,6195" coordsize="10,20">
              <v:shape style="position:absolute;left:5895;top:6195;width:10;height:20" coordorigin="5895,6195" coordsize="10,20" path="m5895,6214l5905,6214,5905,6195,5895,6195,5895,6214xe" filled="true" fillcolor="#000000" stroked="false">
                <v:path arrowok="t"/>
                <v:fill type="solid"/>
              </v:shape>
            </v:group>
            <v:group style="position:absolute;left:5895;top:6214;width:10;height:20" coordorigin="5895,6214" coordsize="10,20">
              <v:shape style="position:absolute;left:5895;top:6214;width:10;height:20" coordorigin="5895,6214" coordsize="10,20" path="m5895,6234l5905,6234,5905,6214,5895,6214,5895,6234xe" filled="true" fillcolor="#000000" stroked="false">
                <v:path arrowok="t"/>
                <v:fill type="solid"/>
              </v:shape>
            </v:group>
            <v:group style="position:absolute;left:5895;top:6234;width:10;height:20" coordorigin="5895,6234" coordsize="10,20">
              <v:shape style="position:absolute;left:5895;top:6234;width:10;height:20" coordorigin="5895,6234" coordsize="10,20" path="m5895,6253l5905,6253,5905,6234,5895,6234,5895,6253xe" filled="true" fillcolor="#000000" stroked="false">
                <v:path arrowok="t"/>
                <v:fill type="solid"/>
              </v:shape>
            </v:group>
            <v:group style="position:absolute;left:5895;top:6260;width:10;height:2" coordorigin="5895,6260" coordsize="10,2">
              <v:shape style="position:absolute;left:5895;top:6260;width:10;height:2" coordorigin="5895,6260" coordsize="10,0" path="m5895,6260l5905,6260e" filled="false" stroked="true" strokeweight=".72003pt" strokecolor="#000000">
                <v:path arrowok="t"/>
              </v:shape>
            </v:group>
            <v:group style="position:absolute;left:6887;top:5869;width:10;height:20" coordorigin="6887,5869" coordsize="10,20">
              <v:shape style="position:absolute;left:6887;top:5869;width:10;height:20" coordorigin="6887,5869" coordsize="10,20" path="m6887,5888l6897,5888,6897,5869,6887,5869,6887,5888xe" filled="true" fillcolor="#000000" stroked="false">
                <v:path arrowok="t"/>
                <v:fill type="solid"/>
              </v:shape>
            </v:group>
            <v:group style="position:absolute;left:6887;top:5888;width:10;height:20" coordorigin="6887,5888" coordsize="10,20">
              <v:shape style="position:absolute;left:6887;top:5888;width:10;height:20" coordorigin="6887,5888" coordsize="10,20" path="m6887,5907l6897,5907,6897,5888,6887,5888,6887,5907xe" filled="true" fillcolor="#000000" stroked="false">
                <v:path arrowok="t"/>
                <v:fill type="solid"/>
              </v:shape>
            </v:group>
            <v:group style="position:absolute;left:6887;top:5907;width:10;height:20" coordorigin="6887,5907" coordsize="10,20">
              <v:shape style="position:absolute;left:6887;top:5907;width:10;height:20" coordorigin="6887,5907" coordsize="10,20" path="m6887,5926l6897,5926,6897,5907,6887,5907,6887,5926xe" filled="true" fillcolor="#000000" stroked="false">
                <v:path arrowok="t"/>
                <v:fill type="solid"/>
              </v:shape>
            </v:group>
            <v:group style="position:absolute;left:6887;top:5926;width:10;height:20" coordorigin="6887,5926" coordsize="10,20">
              <v:shape style="position:absolute;left:6887;top:5926;width:10;height:20" coordorigin="6887,5926" coordsize="10,20" path="m6887,5946l6897,5946,6897,5926,6887,5926,6887,5946xe" filled="true" fillcolor="#000000" stroked="false">
                <v:path arrowok="t"/>
                <v:fill type="solid"/>
              </v:shape>
            </v:group>
            <v:group style="position:absolute;left:6887;top:5946;width:10;height:20" coordorigin="6887,5946" coordsize="10,20">
              <v:shape style="position:absolute;left:6887;top:5946;width:10;height:20" coordorigin="6887,5946" coordsize="10,20" path="m6887,5965l6897,5965,6897,5946,6887,5946,6887,5965xe" filled="true" fillcolor="#000000" stroked="false">
                <v:path arrowok="t"/>
                <v:fill type="solid"/>
              </v:shape>
            </v:group>
            <v:group style="position:absolute;left:6887;top:5965;width:10;height:20" coordorigin="6887,5965" coordsize="10,20">
              <v:shape style="position:absolute;left:6887;top:5965;width:10;height:20" coordorigin="6887,5965" coordsize="10,20" path="m6887,5984l6897,5984,6897,5965,6887,5965,6887,5984xe" filled="true" fillcolor="#000000" stroked="false">
                <v:path arrowok="t"/>
                <v:fill type="solid"/>
              </v:shape>
            </v:group>
            <v:group style="position:absolute;left:6887;top:5984;width:10;height:20" coordorigin="6887,5984" coordsize="10,20">
              <v:shape style="position:absolute;left:6887;top:5984;width:10;height:20" coordorigin="6887,5984" coordsize="10,20" path="m6887,6003l6897,6003,6897,5984,6887,5984,6887,6003xe" filled="true" fillcolor="#000000" stroked="false">
                <v:path arrowok="t"/>
                <v:fill type="solid"/>
              </v:shape>
            </v:group>
            <v:group style="position:absolute;left:6887;top:6003;width:10;height:20" coordorigin="6887,6003" coordsize="10,20">
              <v:shape style="position:absolute;left:6887;top:6003;width:10;height:20" coordorigin="6887,6003" coordsize="10,20" path="m6887,6022l6897,6022,6897,6003,6887,6003,6887,6022xe" filled="true" fillcolor="#000000" stroked="false">
                <v:path arrowok="t"/>
                <v:fill type="solid"/>
              </v:shape>
            </v:group>
            <v:group style="position:absolute;left:6887;top:6022;width:10;height:20" coordorigin="6887,6022" coordsize="10,20">
              <v:shape style="position:absolute;left:6887;top:6022;width:10;height:20" coordorigin="6887,6022" coordsize="10,20" path="m6887,6042l6897,6042,6897,6022,6887,6022,6887,6042xe" filled="true" fillcolor="#000000" stroked="false">
                <v:path arrowok="t"/>
                <v:fill type="solid"/>
              </v:shape>
            </v:group>
            <v:group style="position:absolute;left:6887;top:6042;width:10;height:20" coordorigin="6887,6042" coordsize="10,20">
              <v:shape style="position:absolute;left:6887;top:6042;width:10;height:20" coordorigin="6887,6042" coordsize="10,20" path="m6887,6061l6897,6061,6897,6042,6887,6042,6887,6061xe" filled="true" fillcolor="#000000" stroked="false">
                <v:path arrowok="t"/>
                <v:fill type="solid"/>
              </v:shape>
            </v:group>
            <v:group style="position:absolute;left:6887;top:6061;width:10;height:20" coordorigin="6887,6061" coordsize="10,20">
              <v:shape style="position:absolute;left:6887;top:6061;width:10;height:20" coordorigin="6887,6061" coordsize="10,20" path="m6887,6080l6897,6080,6897,6061,6887,6061,6887,6080xe" filled="true" fillcolor="#000000" stroked="false">
                <v:path arrowok="t"/>
                <v:fill type="solid"/>
              </v:shape>
            </v:group>
            <v:group style="position:absolute;left:6887;top:6080;width:10;height:20" coordorigin="6887,6080" coordsize="10,20">
              <v:shape style="position:absolute;left:6887;top:6080;width:10;height:20" coordorigin="6887,6080" coordsize="10,20" path="m6887,6099l6897,6099,6897,6080,6887,6080,6887,6099xe" filled="true" fillcolor="#000000" stroked="false">
                <v:path arrowok="t"/>
                <v:fill type="solid"/>
              </v:shape>
            </v:group>
            <v:group style="position:absolute;left:6887;top:6099;width:10;height:20" coordorigin="6887,6099" coordsize="10,20">
              <v:shape style="position:absolute;left:6887;top:6099;width:10;height:20" coordorigin="6887,6099" coordsize="10,20" path="m6887,6118l6897,6118,6897,6099,6887,6099,6887,6118xe" filled="true" fillcolor="#000000" stroked="false">
                <v:path arrowok="t"/>
                <v:fill type="solid"/>
              </v:shape>
            </v:group>
            <v:group style="position:absolute;left:6887;top:6118;width:10;height:20" coordorigin="6887,6118" coordsize="10,20">
              <v:shape style="position:absolute;left:6887;top:6118;width:10;height:20" coordorigin="6887,6118" coordsize="10,20" path="m6887,6138l6897,6138,6897,6118,6887,6118,6887,6138xe" filled="true" fillcolor="#000000" stroked="false">
                <v:path arrowok="t"/>
                <v:fill type="solid"/>
              </v:shape>
            </v:group>
            <v:group style="position:absolute;left:6887;top:6138;width:10;height:20" coordorigin="6887,6138" coordsize="10,20">
              <v:shape style="position:absolute;left:6887;top:6138;width:10;height:20" coordorigin="6887,6138" coordsize="10,20" path="m6887,6157l6897,6157,6897,6138,6887,6138,6887,6157xe" filled="true" fillcolor="#000000" stroked="false">
                <v:path arrowok="t"/>
                <v:fill type="solid"/>
              </v:shape>
            </v:group>
            <v:group style="position:absolute;left:6887;top:6157;width:10;height:20" coordorigin="6887,6157" coordsize="10,20">
              <v:shape style="position:absolute;left:6887;top:6157;width:10;height:20" coordorigin="6887,6157" coordsize="10,20" path="m6887,6176l6897,6176,6897,6157,6887,6157,6887,6176xe" filled="true" fillcolor="#000000" stroked="false">
                <v:path arrowok="t"/>
                <v:fill type="solid"/>
              </v:shape>
            </v:group>
            <v:group style="position:absolute;left:6887;top:6176;width:10;height:20" coordorigin="6887,6176" coordsize="10,20">
              <v:shape style="position:absolute;left:6887;top:6176;width:10;height:20" coordorigin="6887,6176" coordsize="10,20" path="m6887,6195l6897,6195,6897,6176,6887,6176,6887,6195xe" filled="true" fillcolor="#000000" stroked="false">
                <v:path arrowok="t"/>
                <v:fill type="solid"/>
              </v:shape>
            </v:group>
            <v:group style="position:absolute;left:6887;top:6195;width:10;height:20" coordorigin="6887,6195" coordsize="10,20">
              <v:shape style="position:absolute;left:6887;top:6195;width:10;height:20" coordorigin="6887,6195" coordsize="10,20" path="m6887,6214l6897,6214,6897,6195,6887,6195,6887,6214xe" filled="true" fillcolor="#000000" stroked="false">
                <v:path arrowok="t"/>
                <v:fill type="solid"/>
              </v:shape>
            </v:group>
            <v:group style="position:absolute;left:6887;top:6214;width:10;height:20" coordorigin="6887,6214" coordsize="10,20">
              <v:shape style="position:absolute;left:6887;top:6214;width:10;height:20" coordorigin="6887,6214" coordsize="10,20" path="m6887,6234l6897,6234,6897,6214,6887,6214,6887,6234xe" filled="true" fillcolor="#000000" stroked="false">
                <v:path arrowok="t"/>
                <v:fill type="solid"/>
              </v:shape>
            </v:group>
            <v:group style="position:absolute;left:6887;top:6234;width:10;height:20" coordorigin="6887,6234" coordsize="10,20">
              <v:shape style="position:absolute;left:6887;top:6234;width:10;height:20" coordorigin="6887,6234" coordsize="10,20" path="m6887,6253l6897,6253,6897,6234,6887,6234,6887,6253xe" filled="true" fillcolor="#000000" stroked="false">
                <v:path arrowok="t"/>
                <v:fill type="solid"/>
              </v:shape>
            </v:group>
            <v:group style="position:absolute;left:6887;top:6260;width:10;height:2" coordorigin="6887,6260" coordsize="10,2">
              <v:shape style="position:absolute;left:6887;top:6260;width:10;height:2" coordorigin="6887,6260" coordsize="10,0" path="m6887,6260l6897,6260e" filled="false" stroked="true" strokeweight=".72003pt" strokecolor="#000000">
                <v:path arrowok="t"/>
              </v:shape>
            </v:group>
            <v:group style="position:absolute;left:8034;top:5869;width:10;height:20" coordorigin="8034,5869" coordsize="10,20">
              <v:shape style="position:absolute;left:8034;top:5869;width:10;height:20" coordorigin="8034,5869" coordsize="10,20" path="m8034,5888l8044,5888,8044,5869,8034,5869,8034,5888xe" filled="true" fillcolor="#000000" stroked="false">
                <v:path arrowok="t"/>
                <v:fill type="solid"/>
              </v:shape>
            </v:group>
            <v:group style="position:absolute;left:8034;top:5888;width:10;height:20" coordorigin="8034,5888" coordsize="10,20">
              <v:shape style="position:absolute;left:8034;top:5888;width:10;height:20" coordorigin="8034,5888" coordsize="10,20" path="m8034,5907l8044,5907,8044,5888,8034,5888,8034,5907xe" filled="true" fillcolor="#000000" stroked="false">
                <v:path arrowok="t"/>
                <v:fill type="solid"/>
              </v:shape>
            </v:group>
            <v:group style="position:absolute;left:8034;top:5907;width:10;height:20" coordorigin="8034,5907" coordsize="10,20">
              <v:shape style="position:absolute;left:8034;top:5907;width:10;height:20" coordorigin="8034,5907" coordsize="10,20" path="m8034,5926l8044,5926,8044,5907,8034,5907,8034,5926xe" filled="true" fillcolor="#000000" stroked="false">
                <v:path arrowok="t"/>
                <v:fill type="solid"/>
              </v:shape>
            </v:group>
            <v:group style="position:absolute;left:8034;top:5926;width:10;height:20" coordorigin="8034,5926" coordsize="10,20">
              <v:shape style="position:absolute;left:8034;top:5926;width:10;height:20" coordorigin="8034,5926" coordsize="10,20" path="m8034,5946l8044,5946,8044,5926,8034,5926,8034,5946xe" filled="true" fillcolor="#000000" stroked="false">
                <v:path arrowok="t"/>
                <v:fill type="solid"/>
              </v:shape>
            </v:group>
            <v:group style="position:absolute;left:8034;top:5946;width:10;height:20" coordorigin="8034,5946" coordsize="10,20">
              <v:shape style="position:absolute;left:8034;top:5946;width:10;height:20" coordorigin="8034,5946" coordsize="10,20" path="m8034,5965l8044,5965,8044,5946,8034,5946,8034,5965xe" filled="true" fillcolor="#000000" stroked="false">
                <v:path arrowok="t"/>
                <v:fill type="solid"/>
              </v:shape>
            </v:group>
            <v:group style="position:absolute;left:8034;top:5965;width:10;height:20" coordorigin="8034,5965" coordsize="10,20">
              <v:shape style="position:absolute;left:8034;top:5965;width:10;height:20" coordorigin="8034,5965" coordsize="10,20" path="m8034,5984l8044,5984,8044,5965,8034,5965,8034,5984xe" filled="true" fillcolor="#000000" stroked="false">
                <v:path arrowok="t"/>
                <v:fill type="solid"/>
              </v:shape>
            </v:group>
            <v:group style="position:absolute;left:8034;top:5984;width:10;height:20" coordorigin="8034,5984" coordsize="10,20">
              <v:shape style="position:absolute;left:8034;top:5984;width:10;height:20" coordorigin="8034,5984" coordsize="10,20" path="m8034,6003l8044,6003,8044,5984,8034,5984,8034,6003xe" filled="true" fillcolor="#000000" stroked="false">
                <v:path arrowok="t"/>
                <v:fill type="solid"/>
              </v:shape>
            </v:group>
            <v:group style="position:absolute;left:8034;top:6003;width:10;height:20" coordorigin="8034,6003" coordsize="10,20">
              <v:shape style="position:absolute;left:8034;top:6003;width:10;height:20" coordorigin="8034,6003" coordsize="10,20" path="m8034,6022l8044,6022,8044,6003,8034,6003,8034,6022xe" filled="true" fillcolor="#000000" stroked="false">
                <v:path arrowok="t"/>
                <v:fill type="solid"/>
              </v:shape>
            </v:group>
            <v:group style="position:absolute;left:8034;top:6022;width:10;height:20" coordorigin="8034,6022" coordsize="10,20">
              <v:shape style="position:absolute;left:8034;top:6022;width:10;height:20" coordorigin="8034,6022" coordsize="10,20" path="m8034,6042l8044,6042,8044,6022,8034,6022,8034,6042xe" filled="true" fillcolor="#000000" stroked="false">
                <v:path arrowok="t"/>
                <v:fill type="solid"/>
              </v:shape>
            </v:group>
            <v:group style="position:absolute;left:8034;top:6042;width:10;height:20" coordorigin="8034,6042" coordsize="10,20">
              <v:shape style="position:absolute;left:8034;top:6042;width:10;height:20" coordorigin="8034,6042" coordsize="10,20" path="m8034,6061l8044,6061,8044,6042,8034,6042,8034,6061xe" filled="true" fillcolor="#000000" stroked="false">
                <v:path arrowok="t"/>
                <v:fill type="solid"/>
              </v:shape>
            </v:group>
            <v:group style="position:absolute;left:8034;top:6061;width:10;height:20" coordorigin="8034,6061" coordsize="10,20">
              <v:shape style="position:absolute;left:8034;top:6061;width:10;height:20" coordorigin="8034,6061" coordsize="10,20" path="m8034,6080l8044,6080,8044,6061,8034,6061,8034,6080xe" filled="true" fillcolor="#000000" stroked="false">
                <v:path arrowok="t"/>
                <v:fill type="solid"/>
              </v:shape>
            </v:group>
            <v:group style="position:absolute;left:8034;top:6080;width:10;height:20" coordorigin="8034,6080" coordsize="10,20">
              <v:shape style="position:absolute;left:8034;top:6080;width:10;height:20" coordorigin="8034,6080" coordsize="10,20" path="m8034,6099l8044,6099,8044,6080,8034,6080,8034,6099xe" filled="true" fillcolor="#000000" stroked="false">
                <v:path arrowok="t"/>
                <v:fill type="solid"/>
              </v:shape>
            </v:group>
            <v:group style="position:absolute;left:8034;top:6099;width:10;height:20" coordorigin="8034,6099" coordsize="10,20">
              <v:shape style="position:absolute;left:8034;top:6099;width:10;height:20" coordorigin="8034,6099" coordsize="10,20" path="m8034,6118l8044,6118,8044,6099,8034,6099,8034,6118xe" filled="true" fillcolor="#000000" stroked="false">
                <v:path arrowok="t"/>
                <v:fill type="solid"/>
              </v:shape>
            </v:group>
            <v:group style="position:absolute;left:8034;top:6118;width:10;height:20" coordorigin="8034,6118" coordsize="10,20">
              <v:shape style="position:absolute;left:8034;top:6118;width:10;height:20" coordorigin="8034,6118" coordsize="10,20" path="m8034,6138l8044,6138,8044,6118,8034,6118,8034,6138xe" filled="true" fillcolor="#000000" stroked="false">
                <v:path arrowok="t"/>
                <v:fill type="solid"/>
              </v:shape>
            </v:group>
            <v:group style="position:absolute;left:8034;top:6138;width:10;height:20" coordorigin="8034,6138" coordsize="10,20">
              <v:shape style="position:absolute;left:8034;top:6138;width:10;height:20" coordorigin="8034,6138" coordsize="10,20" path="m8034,6157l8044,6157,8044,6138,8034,6138,8034,6157xe" filled="true" fillcolor="#000000" stroked="false">
                <v:path arrowok="t"/>
                <v:fill type="solid"/>
              </v:shape>
            </v:group>
            <v:group style="position:absolute;left:8034;top:6157;width:10;height:20" coordorigin="8034,6157" coordsize="10,20">
              <v:shape style="position:absolute;left:8034;top:6157;width:10;height:20" coordorigin="8034,6157" coordsize="10,20" path="m8034,6176l8044,6176,8044,6157,8034,6157,8034,6176xe" filled="true" fillcolor="#000000" stroked="false">
                <v:path arrowok="t"/>
                <v:fill type="solid"/>
              </v:shape>
            </v:group>
            <v:group style="position:absolute;left:8034;top:6176;width:10;height:20" coordorigin="8034,6176" coordsize="10,20">
              <v:shape style="position:absolute;left:8034;top:6176;width:10;height:20" coordorigin="8034,6176" coordsize="10,20" path="m8034,6195l8044,6195,8044,6176,8034,6176,8034,6195xe" filled="true" fillcolor="#000000" stroked="false">
                <v:path arrowok="t"/>
                <v:fill type="solid"/>
              </v:shape>
            </v:group>
            <v:group style="position:absolute;left:8034;top:6195;width:10;height:20" coordorigin="8034,6195" coordsize="10,20">
              <v:shape style="position:absolute;left:8034;top:6195;width:10;height:20" coordorigin="8034,6195" coordsize="10,20" path="m8034,6214l8044,6214,8044,6195,8034,6195,8034,6214xe" filled="true" fillcolor="#000000" stroked="false">
                <v:path arrowok="t"/>
                <v:fill type="solid"/>
              </v:shape>
            </v:group>
            <v:group style="position:absolute;left:8034;top:6214;width:10;height:20" coordorigin="8034,6214" coordsize="10,20">
              <v:shape style="position:absolute;left:8034;top:6214;width:10;height:20" coordorigin="8034,6214" coordsize="10,20" path="m8034,6234l8044,6234,8044,6214,8034,6214,8034,6234xe" filled="true" fillcolor="#000000" stroked="false">
                <v:path arrowok="t"/>
                <v:fill type="solid"/>
              </v:shape>
            </v:group>
            <v:group style="position:absolute;left:8034;top:6234;width:10;height:20" coordorigin="8034,6234" coordsize="10,20">
              <v:shape style="position:absolute;left:8034;top:6234;width:10;height:20" coordorigin="8034,6234" coordsize="10,20" path="m8034,6253l8044,6253,8044,6234,8034,6234,8034,6253xe" filled="true" fillcolor="#000000" stroked="false">
                <v:path arrowok="t"/>
                <v:fill type="solid"/>
              </v:shape>
            </v:group>
            <v:group style="position:absolute;left:8034;top:6260;width:10;height:2" coordorigin="8034,6260" coordsize="10,2">
              <v:shape style="position:absolute;left:8034;top:6260;width:10;height:2" coordorigin="8034,6260" coordsize="10,0" path="m8034,6260l8044,6260e" filled="false" stroked="true" strokeweight=".72003pt" strokecolor="#000000">
                <v:path arrowok="t"/>
              </v:shape>
            </v:group>
            <v:group style="position:absolute;left:9028;top:5869;width:10;height:20" coordorigin="9028,5869" coordsize="10,20">
              <v:shape style="position:absolute;left:9028;top:5869;width:10;height:20" coordorigin="9028,5869" coordsize="10,20" path="m9028,5888l9038,5888,9038,5869,9028,5869,9028,5888xe" filled="true" fillcolor="#000000" stroked="false">
                <v:path arrowok="t"/>
                <v:fill type="solid"/>
              </v:shape>
            </v:group>
            <v:group style="position:absolute;left:9028;top:5888;width:10;height:20" coordorigin="9028,5888" coordsize="10,20">
              <v:shape style="position:absolute;left:9028;top:5888;width:10;height:20" coordorigin="9028,5888" coordsize="10,20" path="m9028,5907l9038,5907,9038,5888,9028,5888,9028,5907xe" filled="true" fillcolor="#000000" stroked="false">
                <v:path arrowok="t"/>
                <v:fill type="solid"/>
              </v:shape>
            </v:group>
            <v:group style="position:absolute;left:9028;top:5907;width:10;height:20" coordorigin="9028,5907" coordsize="10,20">
              <v:shape style="position:absolute;left:9028;top:5907;width:10;height:20" coordorigin="9028,5907" coordsize="10,20" path="m9028,5926l9038,5926,9038,5907,9028,5907,9028,5926xe" filled="true" fillcolor="#000000" stroked="false">
                <v:path arrowok="t"/>
                <v:fill type="solid"/>
              </v:shape>
            </v:group>
            <v:group style="position:absolute;left:9028;top:5926;width:10;height:20" coordorigin="9028,5926" coordsize="10,20">
              <v:shape style="position:absolute;left:9028;top:5926;width:10;height:20" coordorigin="9028,5926" coordsize="10,20" path="m9028,5946l9038,5946,9038,5926,9028,5926,9028,5946xe" filled="true" fillcolor="#000000" stroked="false">
                <v:path arrowok="t"/>
                <v:fill type="solid"/>
              </v:shape>
            </v:group>
            <v:group style="position:absolute;left:9028;top:5946;width:10;height:20" coordorigin="9028,5946" coordsize="10,20">
              <v:shape style="position:absolute;left:9028;top:5946;width:10;height:20" coordorigin="9028,5946" coordsize="10,20" path="m9028,5965l9038,5965,9038,5946,9028,5946,9028,5965xe" filled="true" fillcolor="#000000" stroked="false">
                <v:path arrowok="t"/>
                <v:fill type="solid"/>
              </v:shape>
            </v:group>
            <v:group style="position:absolute;left:9028;top:5965;width:10;height:20" coordorigin="9028,5965" coordsize="10,20">
              <v:shape style="position:absolute;left:9028;top:5965;width:10;height:20" coordorigin="9028,5965" coordsize="10,20" path="m9028,5984l9038,5984,9038,5965,9028,5965,9028,5984xe" filled="true" fillcolor="#000000" stroked="false">
                <v:path arrowok="t"/>
                <v:fill type="solid"/>
              </v:shape>
            </v:group>
            <v:group style="position:absolute;left:9028;top:5984;width:10;height:20" coordorigin="9028,5984" coordsize="10,20">
              <v:shape style="position:absolute;left:9028;top:5984;width:10;height:20" coordorigin="9028,5984" coordsize="10,20" path="m9028,6003l9038,6003,9038,5984,9028,5984,9028,6003xe" filled="true" fillcolor="#000000" stroked="false">
                <v:path arrowok="t"/>
                <v:fill type="solid"/>
              </v:shape>
            </v:group>
            <v:group style="position:absolute;left:9028;top:6003;width:10;height:20" coordorigin="9028,6003" coordsize="10,20">
              <v:shape style="position:absolute;left:9028;top:6003;width:10;height:20" coordorigin="9028,6003" coordsize="10,20" path="m9028,6022l9038,6022,9038,6003,9028,6003,9028,6022xe" filled="true" fillcolor="#000000" stroked="false">
                <v:path arrowok="t"/>
                <v:fill type="solid"/>
              </v:shape>
            </v:group>
            <v:group style="position:absolute;left:9028;top:6022;width:10;height:20" coordorigin="9028,6022" coordsize="10,20">
              <v:shape style="position:absolute;left:9028;top:6022;width:10;height:20" coordorigin="9028,6022" coordsize="10,20" path="m9028,6042l9038,6042,9038,6022,9028,6022,9028,6042xe" filled="true" fillcolor="#000000" stroked="false">
                <v:path arrowok="t"/>
                <v:fill type="solid"/>
              </v:shape>
            </v:group>
            <v:group style="position:absolute;left:9028;top:6042;width:10;height:20" coordorigin="9028,6042" coordsize="10,20">
              <v:shape style="position:absolute;left:9028;top:6042;width:10;height:20" coordorigin="9028,6042" coordsize="10,20" path="m9028,6061l9038,6061,9038,6042,9028,6042,9028,6061xe" filled="true" fillcolor="#000000" stroked="false">
                <v:path arrowok="t"/>
                <v:fill type="solid"/>
              </v:shape>
            </v:group>
            <v:group style="position:absolute;left:9028;top:6061;width:10;height:20" coordorigin="9028,6061" coordsize="10,20">
              <v:shape style="position:absolute;left:9028;top:6061;width:10;height:20" coordorigin="9028,6061" coordsize="10,20" path="m9028,6080l9038,6080,9038,6061,9028,6061,9028,6080xe" filled="true" fillcolor="#000000" stroked="false">
                <v:path arrowok="t"/>
                <v:fill type="solid"/>
              </v:shape>
            </v:group>
            <v:group style="position:absolute;left:9028;top:6080;width:10;height:20" coordorigin="9028,6080" coordsize="10,20">
              <v:shape style="position:absolute;left:9028;top:6080;width:10;height:20" coordorigin="9028,6080" coordsize="10,20" path="m9028,6099l9038,6099,9038,6080,9028,6080,9028,6099xe" filled="true" fillcolor="#000000" stroked="false">
                <v:path arrowok="t"/>
                <v:fill type="solid"/>
              </v:shape>
            </v:group>
            <v:group style="position:absolute;left:9028;top:6099;width:10;height:20" coordorigin="9028,6099" coordsize="10,20">
              <v:shape style="position:absolute;left:9028;top:6099;width:10;height:20" coordorigin="9028,6099" coordsize="10,20" path="m9028,6118l9038,6118,9038,6099,9028,6099,9028,6118xe" filled="true" fillcolor="#000000" stroked="false">
                <v:path arrowok="t"/>
                <v:fill type="solid"/>
              </v:shape>
            </v:group>
            <v:group style="position:absolute;left:9028;top:6118;width:10;height:20" coordorigin="9028,6118" coordsize="10,20">
              <v:shape style="position:absolute;left:9028;top:6118;width:10;height:20" coordorigin="9028,6118" coordsize="10,20" path="m9028,6138l9038,6138,9038,6118,9028,6118,9028,6138xe" filled="true" fillcolor="#000000" stroked="false">
                <v:path arrowok="t"/>
                <v:fill type="solid"/>
              </v:shape>
            </v:group>
            <v:group style="position:absolute;left:9028;top:6138;width:10;height:20" coordorigin="9028,6138" coordsize="10,20">
              <v:shape style="position:absolute;left:9028;top:6138;width:10;height:20" coordorigin="9028,6138" coordsize="10,20" path="m9028,6157l9038,6157,9038,6138,9028,6138,9028,6157xe" filled="true" fillcolor="#000000" stroked="false">
                <v:path arrowok="t"/>
                <v:fill type="solid"/>
              </v:shape>
            </v:group>
            <v:group style="position:absolute;left:9028;top:6157;width:10;height:20" coordorigin="9028,6157" coordsize="10,20">
              <v:shape style="position:absolute;left:9028;top:6157;width:10;height:20" coordorigin="9028,6157" coordsize="10,20" path="m9028,6176l9038,6176,9038,6157,9028,6157,9028,6176xe" filled="true" fillcolor="#000000" stroked="false">
                <v:path arrowok="t"/>
                <v:fill type="solid"/>
              </v:shape>
            </v:group>
            <v:group style="position:absolute;left:9028;top:6176;width:10;height:20" coordorigin="9028,6176" coordsize="10,20">
              <v:shape style="position:absolute;left:9028;top:6176;width:10;height:20" coordorigin="9028,6176" coordsize="10,20" path="m9028,6195l9038,6195,9038,6176,9028,6176,9028,6195xe" filled="true" fillcolor="#000000" stroked="false">
                <v:path arrowok="t"/>
                <v:fill type="solid"/>
              </v:shape>
            </v:group>
            <v:group style="position:absolute;left:9028;top:6195;width:10;height:20" coordorigin="9028,6195" coordsize="10,20">
              <v:shape style="position:absolute;left:9028;top:6195;width:10;height:20" coordorigin="9028,6195" coordsize="10,20" path="m9028,6214l9038,6214,9038,6195,9028,6195,9028,6214xe" filled="true" fillcolor="#000000" stroked="false">
                <v:path arrowok="t"/>
                <v:fill type="solid"/>
              </v:shape>
            </v:group>
            <v:group style="position:absolute;left:9028;top:6214;width:10;height:20" coordorigin="9028,6214" coordsize="10,20">
              <v:shape style="position:absolute;left:9028;top:6214;width:10;height:20" coordorigin="9028,6214" coordsize="10,20" path="m9028,6234l9038,6234,9038,6214,9028,6214,9028,6234xe" filled="true" fillcolor="#000000" stroked="false">
                <v:path arrowok="t"/>
                <v:fill type="solid"/>
              </v:shape>
            </v:group>
            <v:group style="position:absolute;left:9028;top:6234;width:10;height:20" coordorigin="9028,6234" coordsize="10,20">
              <v:shape style="position:absolute;left:9028;top:6234;width:10;height:20" coordorigin="9028,6234" coordsize="10,20" path="m9028,6253l9038,6253,9038,6234,9028,6234,9028,6253xe" filled="true" fillcolor="#000000" stroked="false">
                <v:path arrowok="t"/>
                <v:fill type="solid"/>
              </v:shape>
            </v:group>
            <v:group style="position:absolute;left:9028;top:6260;width:10;height:2" coordorigin="9028,6260" coordsize="10,2">
              <v:shape style="position:absolute;left:9028;top:6260;width:10;height:2" coordorigin="9028,6260" coordsize="10,0" path="m9028,6260l9038,6260e" filled="false" stroked="true" strokeweight=".72003pt" strokecolor="#000000">
                <v:path arrowok="t"/>
              </v:shape>
            </v:group>
            <v:group style="position:absolute;left:10161;top:5869;width:10;height:20" coordorigin="10161,5869" coordsize="10,20">
              <v:shape style="position:absolute;left:10161;top:5869;width:10;height:20" coordorigin="10161,5869" coordsize="10,20" path="m10161,5888l10171,5888,10171,5869,10161,5869,10161,5888xe" filled="true" fillcolor="#000000" stroked="false">
                <v:path arrowok="t"/>
                <v:fill type="solid"/>
              </v:shape>
            </v:group>
            <v:group style="position:absolute;left:10161;top:5888;width:10;height:20" coordorigin="10161,5888" coordsize="10,20">
              <v:shape style="position:absolute;left:10161;top:5888;width:10;height:20" coordorigin="10161,5888" coordsize="10,20" path="m10161,5907l10171,5907,10171,5888,10161,5888,10161,5907xe" filled="true" fillcolor="#000000" stroked="false">
                <v:path arrowok="t"/>
                <v:fill type="solid"/>
              </v:shape>
            </v:group>
            <v:group style="position:absolute;left:10161;top:5907;width:10;height:20" coordorigin="10161,5907" coordsize="10,20">
              <v:shape style="position:absolute;left:10161;top:5907;width:10;height:20" coordorigin="10161,5907" coordsize="10,20" path="m10161,5926l10171,5926,10171,5907,10161,5907,10161,5926xe" filled="true" fillcolor="#000000" stroked="false">
                <v:path arrowok="t"/>
                <v:fill type="solid"/>
              </v:shape>
            </v:group>
            <v:group style="position:absolute;left:10161;top:5926;width:10;height:20" coordorigin="10161,5926" coordsize="10,20">
              <v:shape style="position:absolute;left:10161;top:5926;width:10;height:20" coordorigin="10161,5926" coordsize="10,20" path="m10161,5946l10171,5946,10171,5926,10161,5926,10161,5946xe" filled="true" fillcolor="#000000" stroked="false">
                <v:path arrowok="t"/>
                <v:fill type="solid"/>
              </v:shape>
            </v:group>
            <v:group style="position:absolute;left:10161;top:5946;width:10;height:20" coordorigin="10161,5946" coordsize="10,20">
              <v:shape style="position:absolute;left:10161;top:5946;width:10;height:20" coordorigin="10161,5946" coordsize="10,20" path="m10161,5965l10171,5965,10171,5946,10161,5946,10161,5965xe" filled="true" fillcolor="#000000" stroked="false">
                <v:path arrowok="t"/>
                <v:fill type="solid"/>
              </v:shape>
            </v:group>
            <v:group style="position:absolute;left:10161;top:5965;width:10;height:20" coordorigin="10161,5965" coordsize="10,20">
              <v:shape style="position:absolute;left:10161;top:5965;width:10;height:20" coordorigin="10161,5965" coordsize="10,20" path="m10161,5984l10171,5984,10171,5965,10161,5965,10161,5984xe" filled="true" fillcolor="#000000" stroked="false">
                <v:path arrowok="t"/>
                <v:fill type="solid"/>
              </v:shape>
            </v:group>
            <v:group style="position:absolute;left:10161;top:5984;width:10;height:20" coordorigin="10161,5984" coordsize="10,20">
              <v:shape style="position:absolute;left:10161;top:5984;width:10;height:20" coordorigin="10161,5984" coordsize="10,20" path="m10161,6003l10171,6003,10171,5984,10161,5984,10161,6003xe" filled="true" fillcolor="#000000" stroked="false">
                <v:path arrowok="t"/>
                <v:fill type="solid"/>
              </v:shape>
            </v:group>
            <v:group style="position:absolute;left:10161;top:6003;width:10;height:20" coordorigin="10161,6003" coordsize="10,20">
              <v:shape style="position:absolute;left:10161;top:6003;width:10;height:20" coordorigin="10161,6003" coordsize="10,20" path="m10161,6022l10171,6022,10171,6003,10161,6003,10161,6022xe" filled="true" fillcolor="#000000" stroked="false">
                <v:path arrowok="t"/>
                <v:fill type="solid"/>
              </v:shape>
            </v:group>
            <v:group style="position:absolute;left:10161;top:6022;width:10;height:20" coordorigin="10161,6022" coordsize="10,20">
              <v:shape style="position:absolute;left:10161;top:6022;width:10;height:20" coordorigin="10161,6022" coordsize="10,20" path="m10161,6042l10171,6042,10171,6022,10161,6022,10161,6042xe" filled="true" fillcolor="#000000" stroked="false">
                <v:path arrowok="t"/>
                <v:fill type="solid"/>
              </v:shape>
            </v:group>
            <v:group style="position:absolute;left:10161;top:6042;width:10;height:20" coordorigin="10161,6042" coordsize="10,20">
              <v:shape style="position:absolute;left:10161;top:6042;width:10;height:20" coordorigin="10161,6042" coordsize="10,20" path="m10161,6061l10171,6061,10171,6042,10161,6042,10161,6061xe" filled="true" fillcolor="#000000" stroked="false">
                <v:path arrowok="t"/>
                <v:fill type="solid"/>
              </v:shape>
            </v:group>
            <v:group style="position:absolute;left:10161;top:6061;width:10;height:20" coordorigin="10161,6061" coordsize="10,20">
              <v:shape style="position:absolute;left:10161;top:6061;width:10;height:20" coordorigin="10161,6061" coordsize="10,20" path="m10161,6080l10171,6080,10171,6061,10161,6061,10161,6080xe" filled="true" fillcolor="#000000" stroked="false">
                <v:path arrowok="t"/>
                <v:fill type="solid"/>
              </v:shape>
            </v:group>
            <v:group style="position:absolute;left:10161;top:6080;width:10;height:20" coordorigin="10161,6080" coordsize="10,20">
              <v:shape style="position:absolute;left:10161;top:6080;width:10;height:20" coordorigin="10161,6080" coordsize="10,20" path="m10161,6099l10171,6099,10171,6080,10161,6080,10161,6099xe" filled="true" fillcolor="#000000" stroked="false">
                <v:path arrowok="t"/>
                <v:fill type="solid"/>
              </v:shape>
            </v:group>
            <v:group style="position:absolute;left:10161;top:6099;width:10;height:20" coordorigin="10161,6099" coordsize="10,20">
              <v:shape style="position:absolute;left:10161;top:6099;width:10;height:20" coordorigin="10161,6099" coordsize="10,20" path="m10161,6118l10171,6118,10171,6099,10161,6099,10161,6118xe" filled="true" fillcolor="#000000" stroked="false">
                <v:path arrowok="t"/>
                <v:fill type="solid"/>
              </v:shape>
            </v:group>
            <v:group style="position:absolute;left:10161;top:6118;width:10;height:20" coordorigin="10161,6118" coordsize="10,20">
              <v:shape style="position:absolute;left:10161;top:6118;width:10;height:20" coordorigin="10161,6118" coordsize="10,20" path="m10161,6138l10171,6138,10171,6118,10161,6118,10161,6138xe" filled="true" fillcolor="#000000" stroked="false">
                <v:path arrowok="t"/>
                <v:fill type="solid"/>
              </v:shape>
            </v:group>
            <v:group style="position:absolute;left:10161;top:6138;width:10;height:20" coordorigin="10161,6138" coordsize="10,20">
              <v:shape style="position:absolute;left:10161;top:6138;width:10;height:20" coordorigin="10161,6138" coordsize="10,20" path="m10161,6157l10171,6157,10171,6138,10161,6138,10161,6157xe" filled="true" fillcolor="#000000" stroked="false">
                <v:path arrowok="t"/>
                <v:fill type="solid"/>
              </v:shape>
            </v:group>
            <v:group style="position:absolute;left:10161;top:6157;width:10;height:20" coordorigin="10161,6157" coordsize="10,20">
              <v:shape style="position:absolute;left:10161;top:6157;width:10;height:20" coordorigin="10161,6157" coordsize="10,20" path="m10161,6176l10171,6176,10171,6157,10161,6157,10161,6176xe" filled="true" fillcolor="#000000" stroked="false">
                <v:path arrowok="t"/>
                <v:fill type="solid"/>
              </v:shape>
            </v:group>
            <v:group style="position:absolute;left:10161;top:6176;width:10;height:20" coordorigin="10161,6176" coordsize="10,20">
              <v:shape style="position:absolute;left:10161;top:6176;width:10;height:20" coordorigin="10161,6176" coordsize="10,20" path="m10161,6195l10171,6195,10171,6176,10161,6176,10161,6195xe" filled="true" fillcolor="#000000" stroked="false">
                <v:path arrowok="t"/>
                <v:fill type="solid"/>
              </v:shape>
            </v:group>
            <v:group style="position:absolute;left:10161;top:6195;width:10;height:20" coordorigin="10161,6195" coordsize="10,20">
              <v:shape style="position:absolute;left:10161;top:6195;width:10;height:20" coordorigin="10161,6195" coordsize="10,20" path="m10161,6214l10171,6214,10171,6195,10161,6195,10161,6214xe" filled="true" fillcolor="#000000" stroked="false">
                <v:path arrowok="t"/>
                <v:fill type="solid"/>
              </v:shape>
            </v:group>
            <v:group style="position:absolute;left:10161;top:6214;width:10;height:20" coordorigin="10161,6214" coordsize="10,20">
              <v:shape style="position:absolute;left:10161;top:6214;width:10;height:20" coordorigin="10161,6214" coordsize="10,20" path="m10161,6234l10171,6234,10171,6214,10161,6214,10161,6234xe" filled="true" fillcolor="#000000" stroked="false">
                <v:path arrowok="t"/>
                <v:fill type="solid"/>
              </v:shape>
            </v:group>
            <v:group style="position:absolute;left:10161;top:6234;width:10;height:20" coordorigin="10161,6234" coordsize="10,20">
              <v:shape style="position:absolute;left:10161;top:6234;width:10;height:20" coordorigin="10161,6234" coordsize="10,20" path="m10161,6253l10171,6253,10171,6234,10161,6234,10161,6253xe" filled="true" fillcolor="#000000" stroked="false">
                <v:path arrowok="t"/>
                <v:fill type="solid"/>
              </v:shape>
            </v:group>
            <v:group style="position:absolute;left:10161;top:6260;width:10;height:2" coordorigin="10161,6260" coordsize="10,2">
              <v:shape style="position:absolute;left:10161;top:6260;width:10;height:2" coordorigin="10161,6260" coordsize="10,0" path="m10161,6260l10171,6260e" filled="false" stroked="true" strokeweight=".72003pt" strokecolor="#000000">
                <v:path arrowok="t"/>
              </v:shape>
            </v:group>
            <v:group style="position:absolute;left:866;top:6277;width:2;height:538" coordorigin="866,6277" coordsize="2,538">
              <v:shape style="position:absolute;left:866;top:6277;width:2;height:538" coordorigin="866,6277" coordsize="0,538" path="m866,6277l866,6814e" filled="false" stroked="true" strokeweight="1.44pt" strokecolor="#dcdcdc">
                <v:path arrowok="t"/>
              </v:shape>
            </v:group>
            <v:group style="position:absolute;left:2493;top:6277;width:2;height:538" coordorigin="2493,6277" coordsize="2,538">
              <v:shape style="position:absolute;left:2493;top:6277;width:2;height:538" coordorigin="2493,6277" coordsize="0,538" path="m2493,6277l2493,6814e" filled="false" stroked="true" strokeweight="1.08pt" strokecolor="#dcdcdc">
                <v:path arrowok="t"/>
              </v:shape>
            </v:group>
            <v:group style="position:absolute;left:881;top:6277;width:1602;height:269" coordorigin="881,6277" coordsize="1602,269">
              <v:shape style="position:absolute;left:881;top:6277;width:1602;height:269" coordorigin="881,6277" coordsize="1602,269" path="m881,6546l2482,6546,2482,6277,881,6277,881,6546xe" filled="true" fillcolor="#dcdcdc" stroked="false">
                <v:path arrowok="t"/>
                <v:fill type="solid"/>
              </v:shape>
            </v:group>
            <v:group style="position:absolute;left:881;top:6546;width:1602;height:269" coordorigin="881,6546" coordsize="1602,269">
              <v:shape style="position:absolute;left:881;top:6546;width:1602;height:269" coordorigin="881,6546" coordsize="1602,269" path="m881,6814l2482,6814,2482,6546,881,6546,881,6814xe" filled="true" fillcolor="#dcdcdc" stroked="false">
                <v:path arrowok="t"/>
                <v:fill type="solid"/>
              </v:shape>
              <v:shape style="position:absolute;left:852;top:6267;width:1654;height:10" type="#_x0000_t75" stroked="false">
                <v:imagedata r:id="rId516" o:title=""/>
              </v:shape>
              <v:shape style="position:absolute;left:2501;top:6267;width:1138;height:10" type="#_x0000_t75" stroked="false">
                <v:imagedata r:id="rId508" o:title=""/>
              </v:shape>
              <v:shape style="position:absolute;left:3634;top:6267;width:857;height:10" type="#_x0000_t75" stroked="false">
                <v:imagedata r:id="rId509" o:title=""/>
              </v:shape>
              <v:shape style="position:absolute;left:4487;top:6267;width:842;height:10" type="#_x0000_t75" stroked="false">
                <v:imagedata r:id="rId517" o:title=""/>
              </v:shape>
              <v:shape style="position:absolute;left:5324;top:6267;width:1563;height:10" type="#_x0000_t75" stroked="false">
                <v:imagedata r:id="rId511" o:title=""/>
              </v:shape>
              <v:shape style="position:absolute;left:6882;top:6267;width:1152;height:10" type="#_x0000_t75" stroked="false">
                <v:imagedata r:id="rId512" o:title=""/>
              </v:shape>
              <v:shape style="position:absolute;left:8029;top:6267;width:2132;height:10" type="#_x0000_t75" stroked="false">
                <v:imagedata r:id="rId513" o:title=""/>
              </v:shape>
              <v:shape style="position:absolute;left:10156;top:6267;width:900;height:10" type="#_x0000_t75" stroked="false">
                <v:imagedata r:id="rId514" o:title=""/>
              </v:shape>
            </v:group>
            <v:group style="position:absolute;left:2506;top:6277;width:10;height:20" coordorigin="2506,6277" coordsize="10,20">
              <v:shape style="position:absolute;left:2506;top:6277;width:10;height:20" coordorigin="2506,6277" coordsize="10,20" path="m2506,6296l2516,6296,2516,6277,2506,6277,2506,6296xe" filled="true" fillcolor="#000000" stroked="false">
                <v:path arrowok="t"/>
                <v:fill type="solid"/>
              </v:shape>
            </v:group>
            <v:group style="position:absolute;left:2506;top:6296;width:10;height:20" coordorigin="2506,6296" coordsize="10,20">
              <v:shape style="position:absolute;left:2506;top:6296;width:10;height:20" coordorigin="2506,6296" coordsize="10,20" path="m2506,6315l2516,6315,2516,6296,2506,6296,2506,6315xe" filled="true" fillcolor="#000000" stroked="false">
                <v:path arrowok="t"/>
                <v:fill type="solid"/>
              </v:shape>
            </v:group>
            <v:group style="position:absolute;left:2506;top:6315;width:10;height:20" coordorigin="2506,6315" coordsize="10,20">
              <v:shape style="position:absolute;left:2506;top:6315;width:10;height:20" coordorigin="2506,6315" coordsize="10,20" path="m2506,6334l2516,6334,2516,6315,2506,6315,2506,6334xe" filled="true" fillcolor="#000000" stroked="false">
                <v:path arrowok="t"/>
                <v:fill type="solid"/>
              </v:shape>
            </v:group>
            <v:group style="position:absolute;left:2506;top:6334;width:10;height:20" coordorigin="2506,6334" coordsize="10,20">
              <v:shape style="position:absolute;left:2506;top:6334;width:10;height:20" coordorigin="2506,6334" coordsize="10,20" path="m2506,6354l2516,6354,2516,6334,2506,6334,2506,6354xe" filled="true" fillcolor="#000000" stroked="false">
                <v:path arrowok="t"/>
                <v:fill type="solid"/>
              </v:shape>
            </v:group>
            <v:group style="position:absolute;left:2506;top:6354;width:10;height:20" coordorigin="2506,6354" coordsize="10,20">
              <v:shape style="position:absolute;left:2506;top:6354;width:10;height:20" coordorigin="2506,6354" coordsize="10,20" path="m2506,6373l2516,6373,2516,6354,2506,6354,2506,6373xe" filled="true" fillcolor="#000000" stroked="false">
                <v:path arrowok="t"/>
                <v:fill type="solid"/>
              </v:shape>
            </v:group>
            <v:group style="position:absolute;left:2506;top:6373;width:10;height:20" coordorigin="2506,6373" coordsize="10,20">
              <v:shape style="position:absolute;left:2506;top:6373;width:10;height:20" coordorigin="2506,6373" coordsize="10,20" path="m2506,6392l2516,6392,2516,6373,2506,6373,2506,6392xe" filled="true" fillcolor="#000000" stroked="false">
                <v:path arrowok="t"/>
                <v:fill type="solid"/>
              </v:shape>
            </v:group>
            <v:group style="position:absolute;left:2506;top:6392;width:10;height:20" coordorigin="2506,6392" coordsize="10,20">
              <v:shape style="position:absolute;left:2506;top:6392;width:10;height:20" coordorigin="2506,6392" coordsize="10,20" path="m2506,6411l2516,6411,2516,6392,2506,6392,2506,6411xe" filled="true" fillcolor="#000000" stroked="false">
                <v:path arrowok="t"/>
                <v:fill type="solid"/>
              </v:shape>
            </v:group>
            <v:group style="position:absolute;left:2506;top:6411;width:10;height:20" coordorigin="2506,6411" coordsize="10,20">
              <v:shape style="position:absolute;left:2506;top:6411;width:10;height:20" coordorigin="2506,6411" coordsize="10,20" path="m2506,6430l2516,6430,2516,6411,2506,6411,2506,6430xe" filled="true" fillcolor="#000000" stroked="false">
                <v:path arrowok="t"/>
                <v:fill type="solid"/>
              </v:shape>
            </v:group>
            <v:group style="position:absolute;left:2506;top:6430;width:10;height:20" coordorigin="2506,6430" coordsize="10,20">
              <v:shape style="position:absolute;left:2506;top:6430;width:10;height:20" coordorigin="2506,6430" coordsize="10,20" path="m2506,6450l2516,6450,2516,6430,2506,6430,2506,6450xe" filled="true" fillcolor="#000000" stroked="false">
                <v:path arrowok="t"/>
                <v:fill type="solid"/>
              </v:shape>
            </v:group>
            <v:group style="position:absolute;left:2506;top:6450;width:10;height:20" coordorigin="2506,6450" coordsize="10,20">
              <v:shape style="position:absolute;left:2506;top:6450;width:10;height:20" coordorigin="2506,6450" coordsize="10,20" path="m2506,6469l2516,6469,2516,6450,2506,6450,2506,6469xe" filled="true" fillcolor="#000000" stroked="false">
                <v:path arrowok="t"/>
                <v:fill type="solid"/>
              </v:shape>
            </v:group>
            <v:group style="position:absolute;left:2506;top:6469;width:10;height:20" coordorigin="2506,6469" coordsize="10,20">
              <v:shape style="position:absolute;left:2506;top:6469;width:10;height:20" coordorigin="2506,6469" coordsize="10,20" path="m2506,6488l2516,6488,2516,6469,2506,6469,2506,6488xe" filled="true" fillcolor="#000000" stroked="false">
                <v:path arrowok="t"/>
                <v:fill type="solid"/>
              </v:shape>
            </v:group>
            <v:group style="position:absolute;left:2506;top:6488;width:10;height:20" coordorigin="2506,6488" coordsize="10,20">
              <v:shape style="position:absolute;left:2506;top:6488;width:10;height:20" coordorigin="2506,6488" coordsize="10,20" path="m2506,6507l2516,6507,2516,6488,2506,6488,2506,6507xe" filled="true" fillcolor="#000000" stroked="false">
                <v:path arrowok="t"/>
                <v:fill type="solid"/>
              </v:shape>
            </v:group>
            <v:group style="position:absolute;left:2506;top:6507;width:10;height:20" coordorigin="2506,6507" coordsize="10,20">
              <v:shape style="position:absolute;left:2506;top:6507;width:10;height:20" coordorigin="2506,6507" coordsize="10,20" path="m2506,6526l2516,6526,2516,6507,2506,6507,2506,6526xe" filled="true" fillcolor="#000000" stroked="false">
                <v:path arrowok="t"/>
                <v:fill type="solid"/>
              </v:shape>
            </v:group>
            <v:group style="position:absolute;left:2506;top:6526;width:10;height:20" coordorigin="2506,6526" coordsize="10,20">
              <v:shape style="position:absolute;left:2506;top:6526;width:10;height:20" coordorigin="2506,6526" coordsize="10,20" path="m2506,6546l2516,6546,2516,6526,2506,6526,2506,6546xe" filled="true" fillcolor="#000000" stroked="false">
                <v:path arrowok="t"/>
                <v:fill type="solid"/>
              </v:shape>
            </v:group>
            <v:group style="position:absolute;left:2506;top:6546;width:10;height:20" coordorigin="2506,6546" coordsize="10,20">
              <v:shape style="position:absolute;left:2506;top:6546;width:10;height:20" coordorigin="2506,6546" coordsize="10,20" path="m2506,6565l2516,6565,2516,6546,2506,6546,2506,6565xe" filled="true" fillcolor="#000000" stroked="false">
                <v:path arrowok="t"/>
                <v:fill type="solid"/>
              </v:shape>
            </v:group>
            <v:group style="position:absolute;left:2506;top:6565;width:10;height:20" coordorigin="2506,6565" coordsize="10,20">
              <v:shape style="position:absolute;left:2506;top:6565;width:10;height:20" coordorigin="2506,6565" coordsize="10,20" path="m2506,6584l2516,6584,2516,6565,2506,6565,2506,6584xe" filled="true" fillcolor="#000000" stroked="false">
                <v:path arrowok="t"/>
                <v:fill type="solid"/>
              </v:shape>
            </v:group>
            <v:group style="position:absolute;left:2506;top:6584;width:10;height:20" coordorigin="2506,6584" coordsize="10,20">
              <v:shape style="position:absolute;left:2506;top:6584;width:10;height:20" coordorigin="2506,6584" coordsize="10,20" path="m2506,6603l2516,6603,2516,6584,2506,6584,2506,6603xe" filled="true" fillcolor="#000000" stroked="false">
                <v:path arrowok="t"/>
                <v:fill type="solid"/>
              </v:shape>
            </v:group>
            <v:group style="position:absolute;left:2506;top:6603;width:10;height:20" coordorigin="2506,6603" coordsize="10,20">
              <v:shape style="position:absolute;left:2506;top:6603;width:10;height:20" coordorigin="2506,6603" coordsize="10,20" path="m2506,6622l2516,6622,2516,6603,2506,6603,2506,6622xe" filled="true" fillcolor="#000000" stroked="false">
                <v:path arrowok="t"/>
                <v:fill type="solid"/>
              </v:shape>
            </v:group>
            <v:group style="position:absolute;left:2506;top:6622;width:10;height:20" coordorigin="2506,6622" coordsize="10,20">
              <v:shape style="position:absolute;left:2506;top:6622;width:10;height:20" coordorigin="2506,6622" coordsize="10,20" path="m2506,6642l2516,6642,2516,6622,2506,6622,2506,6642xe" filled="true" fillcolor="#000000" stroked="false">
                <v:path arrowok="t"/>
                <v:fill type="solid"/>
              </v:shape>
            </v:group>
            <v:group style="position:absolute;left:2506;top:6642;width:10;height:20" coordorigin="2506,6642" coordsize="10,20">
              <v:shape style="position:absolute;left:2506;top:6642;width:10;height:20" coordorigin="2506,6642" coordsize="10,20" path="m2506,6661l2516,6661,2516,6642,2506,6642,2506,6661xe" filled="true" fillcolor="#000000" stroked="false">
                <v:path arrowok="t"/>
                <v:fill type="solid"/>
              </v:shape>
            </v:group>
            <v:group style="position:absolute;left:2506;top:6661;width:10;height:20" coordorigin="2506,6661" coordsize="10,20">
              <v:shape style="position:absolute;left:2506;top:6661;width:10;height:20" coordorigin="2506,6661" coordsize="10,20" path="m2506,6680l2516,6680,2516,6661,2506,6661,2506,6680xe" filled="true" fillcolor="#000000" stroked="false">
                <v:path arrowok="t"/>
                <v:fill type="solid"/>
              </v:shape>
            </v:group>
            <v:group style="position:absolute;left:2506;top:6680;width:10;height:20" coordorigin="2506,6680" coordsize="10,20">
              <v:shape style="position:absolute;left:2506;top:6680;width:10;height:20" coordorigin="2506,6680" coordsize="10,20" path="m2506,6699l2516,6699,2516,6680,2506,6680,2506,6699xe" filled="true" fillcolor="#000000" stroked="false">
                <v:path arrowok="t"/>
                <v:fill type="solid"/>
              </v:shape>
            </v:group>
            <v:group style="position:absolute;left:2506;top:6699;width:10;height:20" coordorigin="2506,6699" coordsize="10,20">
              <v:shape style="position:absolute;left:2506;top:6699;width:10;height:20" coordorigin="2506,6699" coordsize="10,20" path="m2506,6718l2516,6718,2516,6699,2506,6699,2506,6718xe" filled="true" fillcolor="#000000" stroked="false">
                <v:path arrowok="t"/>
                <v:fill type="solid"/>
              </v:shape>
            </v:group>
            <v:group style="position:absolute;left:2506;top:6718;width:10;height:20" coordorigin="2506,6718" coordsize="10,20">
              <v:shape style="position:absolute;left:2506;top:6718;width:10;height:20" coordorigin="2506,6718" coordsize="10,20" path="m2506,6738l2516,6738,2516,6718,2506,6718,2506,6738xe" filled="true" fillcolor="#000000" stroked="false">
                <v:path arrowok="t"/>
                <v:fill type="solid"/>
              </v:shape>
            </v:group>
            <v:group style="position:absolute;left:2506;top:6738;width:10;height:20" coordorigin="2506,6738" coordsize="10,20">
              <v:shape style="position:absolute;left:2506;top:6738;width:10;height:20" coordorigin="2506,6738" coordsize="10,20" path="m2506,6757l2516,6757,2516,6738,2506,6738,2506,6757xe" filled="true" fillcolor="#000000" stroked="false">
                <v:path arrowok="t"/>
                <v:fill type="solid"/>
              </v:shape>
            </v:group>
            <v:group style="position:absolute;left:2506;top:6757;width:10;height:20" coordorigin="2506,6757" coordsize="10,20">
              <v:shape style="position:absolute;left:2506;top:6757;width:10;height:20" coordorigin="2506,6757" coordsize="10,20" path="m2506,6776l2516,6776,2516,6757,2506,6757,2506,6776xe" filled="true" fillcolor="#000000" stroked="false">
                <v:path arrowok="t"/>
                <v:fill type="solid"/>
              </v:shape>
            </v:group>
            <v:group style="position:absolute;left:2506;top:6776;width:10;height:20" coordorigin="2506,6776" coordsize="10,20">
              <v:shape style="position:absolute;left:2506;top:6776;width:10;height:20" coordorigin="2506,6776" coordsize="10,20" path="m2506,6795l2516,6795,2516,6776,2506,6776,2506,6795xe" filled="true" fillcolor="#000000" stroked="false">
                <v:path arrowok="t"/>
                <v:fill type="solid"/>
              </v:shape>
            </v:group>
            <v:group style="position:absolute;left:2506;top:6795;width:10;height:20" coordorigin="2506,6795" coordsize="10,20">
              <v:shape style="position:absolute;left:2506;top:6795;width:10;height:20" coordorigin="2506,6795" coordsize="10,20" path="m2506,6814l2516,6814,2516,6795,2506,6795,2506,6814xe" filled="true" fillcolor="#000000" stroked="false">
                <v:path arrowok="t"/>
                <v:fill type="solid"/>
              </v:shape>
            </v:group>
            <v:group style="position:absolute;left:3639;top:6277;width:10;height:20" coordorigin="3639,6277" coordsize="10,20">
              <v:shape style="position:absolute;left:3639;top:6277;width:10;height:20" coordorigin="3639,6277" coordsize="10,20" path="m3639,6296l3648,6296,3648,6277,3639,6277,3639,6296xe" filled="true" fillcolor="#000000" stroked="false">
                <v:path arrowok="t"/>
                <v:fill type="solid"/>
              </v:shape>
            </v:group>
            <v:group style="position:absolute;left:3639;top:6296;width:10;height:20" coordorigin="3639,6296" coordsize="10,20">
              <v:shape style="position:absolute;left:3639;top:6296;width:10;height:20" coordorigin="3639,6296" coordsize="10,20" path="m3639,6315l3648,6315,3648,6296,3639,6296,3639,6315xe" filled="true" fillcolor="#000000" stroked="false">
                <v:path arrowok="t"/>
                <v:fill type="solid"/>
              </v:shape>
            </v:group>
            <v:group style="position:absolute;left:3639;top:6315;width:10;height:20" coordorigin="3639,6315" coordsize="10,20">
              <v:shape style="position:absolute;left:3639;top:6315;width:10;height:20" coordorigin="3639,6315" coordsize="10,20" path="m3639,6334l3648,6334,3648,6315,3639,6315,3639,6334xe" filled="true" fillcolor="#000000" stroked="false">
                <v:path arrowok="t"/>
                <v:fill type="solid"/>
              </v:shape>
            </v:group>
            <v:group style="position:absolute;left:3639;top:6334;width:10;height:20" coordorigin="3639,6334" coordsize="10,20">
              <v:shape style="position:absolute;left:3639;top:6334;width:10;height:20" coordorigin="3639,6334" coordsize="10,20" path="m3639,6354l3648,6354,3648,6334,3639,6334,3639,6354xe" filled="true" fillcolor="#000000" stroked="false">
                <v:path arrowok="t"/>
                <v:fill type="solid"/>
              </v:shape>
            </v:group>
            <v:group style="position:absolute;left:3639;top:6354;width:10;height:20" coordorigin="3639,6354" coordsize="10,20">
              <v:shape style="position:absolute;left:3639;top:6354;width:10;height:20" coordorigin="3639,6354" coordsize="10,20" path="m3639,6373l3648,6373,3648,6354,3639,6354,3639,6373xe" filled="true" fillcolor="#000000" stroked="false">
                <v:path arrowok="t"/>
                <v:fill type="solid"/>
              </v:shape>
            </v:group>
            <v:group style="position:absolute;left:3639;top:6373;width:10;height:20" coordorigin="3639,6373" coordsize="10,20">
              <v:shape style="position:absolute;left:3639;top:6373;width:10;height:20" coordorigin="3639,6373" coordsize="10,20" path="m3639,6392l3648,6392,3648,6373,3639,6373,3639,6392xe" filled="true" fillcolor="#000000" stroked="false">
                <v:path arrowok="t"/>
                <v:fill type="solid"/>
              </v:shape>
            </v:group>
            <v:group style="position:absolute;left:3639;top:6392;width:10;height:20" coordorigin="3639,6392" coordsize="10,20">
              <v:shape style="position:absolute;left:3639;top:6392;width:10;height:20" coordorigin="3639,6392" coordsize="10,20" path="m3639,6411l3648,6411,3648,6392,3639,6392,3639,6411xe" filled="true" fillcolor="#000000" stroked="false">
                <v:path arrowok="t"/>
                <v:fill type="solid"/>
              </v:shape>
            </v:group>
            <v:group style="position:absolute;left:3639;top:6411;width:10;height:20" coordorigin="3639,6411" coordsize="10,20">
              <v:shape style="position:absolute;left:3639;top:6411;width:10;height:20" coordorigin="3639,6411" coordsize="10,20" path="m3639,6430l3648,6430,3648,6411,3639,6411,3639,6430xe" filled="true" fillcolor="#000000" stroked="false">
                <v:path arrowok="t"/>
                <v:fill type="solid"/>
              </v:shape>
            </v:group>
            <v:group style="position:absolute;left:3639;top:6430;width:10;height:20" coordorigin="3639,6430" coordsize="10,20">
              <v:shape style="position:absolute;left:3639;top:6430;width:10;height:20" coordorigin="3639,6430" coordsize="10,20" path="m3639,6450l3648,6450,3648,6430,3639,6430,3639,6450xe" filled="true" fillcolor="#000000" stroked="false">
                <v:path arrowok="t"/>
                <v:fill type="solid"/>
              </v:shape>
            </v:group>
            <v:group style="position:absolute;left:3639;top:6450;width:10;height:20" coordorigin="3639,6450" coordsize="10,20">
              <v:shape style="position:absolute;left:3639;top:6450;width:10;height:20" coordorigin="3639,6450" coordsize="10,20" path="m3639,6469l3648,6469,3648,6450,3639,6450,3639,6469xe" filled="true" fillcolor="#000000" stroked="false">
                <v:path arrowok="t"/>
                <v:fill type="solid"/>
              </v:shape>
            </v:group>
            <v:group style="position:absolute;left:3639;top:6469;width:10;height:20" coordorigin="3639,6469" coordsize="10,20">
              <v:shape style="position:absolute;left:3639;top:6469;width:10;height:20" coordorigin="3639,6469" coordsize="10,20" path="m3639,6488l3648,6488,3648,6469,3639,6469,3639,6488xe" filled="true" fillcolor="#000000" stroked="false">
                <v:path arrowok="t"/>
                <v:fill type="solid"/>
              </v:shape>
            </v:group>
            <v:group style="position:absolute;left:3639;top:6488;width:10;height:20" coordorigin="3639,6488" coordsize="10,20">
              <v:shape style="position:absolute;left:3639;top:6488;width:10;height:20" coordorigin="3639,6488" coordsize="10,20" path="m3639,6507l3648,6507,3648,6488,3639,6488,3639,6507xe" filled="true" fillcolor="#000000" stroked="false">
                <v:path arrowok="t"/>
                <v:fill type="solid"/>
              </v:shape>
            </v:group>
            <v:group style="position:absolute;left:3639;top:6507;width:10;height:20" coordorigin="3639,6507" coordsize="10,20">
              <v:shape style="position:absolute;left:3639;top:6507;width:10;height:20" coordorigin="3639,6507" coordsize="10,20" path="m3639,6526l3648,6526,3648,6507,3639,6507,3639,6526xe" filled="true" fillcolor="#000000" stroked="false">
                <v:path arrowok="t"/>
                <v:fill type="solid"/>
              </v:shape>
            </v:group>
            <v:group style="position:absolute;left:3639;top:6526;width:10;height:20" coordorigin="3639,6526" coordsize="10,20">
              <v:shape style="position:absolute;left:3639;top:6526;width:10;height:20" coordorigin="3639,6526" coordsize="10,20" path="m3639,6546l3648,6546,3648,6526,3639,6526,3639,6546xe" filled="true" fillcolor="#000000" stroked="false">
                <v:path arrowok="t"/>
                <v:fill type="solid"/>
              </v:shape>
            </v:group>
            <v:group style="position:absolute;left:3639;top:6546;width:10;height:20" coordorigin="3639,6546" coordsize="10,20">
              <v:shape style="position:absolute;left:3639;top:6546;width:10;height:20" coordorigin="3639,6546" coordsize="10,20" path="m3639,6565l3648,6565,3648,6546,3639,6546,3639,6565xe" filled="true" fillcolor="#000000" stroked="false">
                <v:path arrowok="t"/>
                <v:fill type="solid"/>
              </v:shape>
            </v:group>
            <v:group style="position:absolute;left:3639;top:6565;width:10;height:20" coordorigin="3639,6565" coordsize="10,20">
              <v:shape style="position:absolute;left:3639;top:6565;width:10;height:20" coordorigin="3639,6565" coordsize="10,20" path="m3639,6584l3648,6584,3648,6565,3639,6565,3639,6584xe" filled="true" fillcolor="#000000" stroked="false">
                <v:path arrowok="t"/>
                <v:fill type="solid"/>
              </v:shape>
            </v:group>
            <v:group style="position:absolute;left:3639;top:6584;width:10;height:20" coordorigin="3639,6584" coordsize="10,20">
              <v:shape style="position:absolute;left:3639;top:6584;width:10;height:20" coordorigin="3639,6584" coordsize="10,20" path="m3639,6603l3648,6603,3648,6584,3639,6584,3639,6603xe" filled="true" fillcolor="#000000" stroked="false">
                <v:path arrowok="t"/>
                <v:fill type="solid"/>
              </v:shape>
            </v:group>
            <v:group style="position:absolute;left:3639;top:6603;width:10;height:20" coordorigin="3639,6603" coordsize="10,20">
              <v:shape style="position:absolute;left:3639;top:6603;width:10;height:20" coordorigin="3639,6603" coordsize="10,20" path="m3639,6622l3648,6622,3648,6603,3639,6603,3639,6622xe" filled="true" fillcolor="#000000" stroked="false">
                <v:path arrowok="t"/>
                <v:fill type="solid"/>
              </v:shape>
            </v:group>
            <v:group style="position:absolute;left:3639;top:6622;width:10;height:20" coordorigin="3639,6622" coordsize="10,20">
              <v:shape style="position:absolute;left:3639;top:6622;width:10;height:20" coordorigin="3639,6622" coordsize="10,20" path="m3639,6642l3648,6642,3648,6622,3639,6622,3639,6642xe" filled="true" fillcolor="#000000" stroked="false">
                <v:path arrowok="t"/>
                <v:fill type="solid"/>
              </v:shape>
            </v:group>
            <v:group style="position:absolute;left:3639;top:6642;width:10;height:20" coordorigin="3639,6642" coordsize="10,20">
              <v:shape style="position:absolute;left:3639;top:6642;width:10;height:20" coordorigin="3639,6642" coordsize="10,20" path="m3639,6661l3648,6661,3648,6642,3639,6642,3639,6661xe" filled="true" fillcolor="#000000" stroked="false">
                <v:path arrowok="t"/>
                <v:fill type="solid"/>
              </v:shape>
            </v:group>
            <v:group style="position:absolute;left:3639;top:6661;width:10;height:20" coordorigin="3639,6661" coordsize="10,20">
              <v:shape style="position:absolute;left:3639;top:6661;width:10;height:20" coordorigin="3639,6661" coordsize="10,20" path="m3639,6680l3648,6680,3648,6661,3639,6661,3639,6680xe" filled="true" fillcolor="#000000" stroked="false">
                <v:path arrowok="t"/>
                <v:fill type="solid"/>
              </v:shape>
            </v:group>
            <v:group style="position:absolute;left:3639;top:6680;width:10;height:20" coordorigin="3639,6680" coordsize="10,20">
              <v:shape style="position:absolute;left:3639;top:6680;width:10;height:20" coordorigin="3639,6680" coordsize="10,20" path="m3639,6699l3648,6699,3648,6680,3639,6680,3639,6699xe" filled="true" fillcolor="#000000" stroked="false">
                <v:path arrowok="t"/>
                <v:fill type="solid"/>
              </v:shape>
            </v:group>
            <v:group style="position:absolute;left:3639;top:6699;width:10;height:20" coordorigin="3639,6699" coordsize="10,20">
              <v:shape style="position:absolute;left:3639;top:6699;width:10;height:20" coordorigin="3639,6699" coordsize="10,20" path="m3639,6718l3648,6718,3648,6699,3639,6699,3639,6718xe" filled="true" fillcolor="#000000" stroked="false">
                <v:path arrowok="t"/>
                <v:fill type="solid"/>
              </v:shape>
            </v:group>
            <v:group style="position:absolute;left:3639;top:6718;width:10;height:20" coordorigin="3639,6718" coordsize="10,20">
              <v:shape style="position:absolute;left:3639;top:6718;width:10;height:20" coordorigin="3639,6718" coordsize="10,20" path="m3639,6738l3648,6738,3648,6718,3639,6718,3639,6738xe" filled="true" fillcolor="#000000" stroked="false">
                <v:path arrowok="t"/>
                <v:fill type="solid"/>
              </v:shape>
            </v:group>
            <v:group style="position:absolute;left:3639;top:6738;width:10;height:20" coordorigin="3639,6738" coordsize="10,20">
              <v:shape style="position:absolute;left:3639;top:6738;width:10;height:20" coordorigin="3639,6738" coordsize="10,20" path="m3639,6757l3648,6757,3648,6738,3639,6738,3639,6757xe" filled="true" fillcolor="#000000" stroked="false">
                <v:path arrowok="t"/>
                <v:fill type="solid"/>
              </v:shape>
            </v:group>
            <v:group style="position:absolute;left:3639;top:6757;width:10;height:20" coordorigin="3639,6757" coordsize="10,20">
              <v:shape style="position:absolute;left:3639;top:6757;width:10;height:20" coordorigin="3639,6757" coordsize="10,20" path="m3639,6776l3648,6776,3648,6757,3639,6757,3639,6776xe" filled="true" fillcolor="#000000" stroked="false">
                <v:path arrowok="t"/>
                <v:fill type="solid"/>
              </v:shape>
            </v:group>
            <v:group style="position:absolute;left:3639;top:6776;width:10;height:20" coordorigin="3639,6776" coordsize="10,20">
              <v:shape style="position:absolute;left:3639;top:6776;width:10;height:20" coordorigin="3639,6776" coordsize="10,20" path="m3639,6795l3648,6795,3648,6776,3639,6776,3639,6795xe" filled="true" fillcolor="#000000" stroked="false">
                <v:path arrowok="t"/>
                <v:fill type="solid"/>
              </v:shape>
            </v:group>
            <v:group style="position:absolute;left:3639;top:6795;width:10;height:20" coordorigin="3639,6795" coordsize="10,20">
              <v:shape style="position:absolute;left:3639;top:6795;width:10;height:20" coordorigin="3639,6795" coordsize="10,20" path="m3639,6814l3648,6814,3648,6795,3639,6795,3639,6814xe" filled="true" fillcolor="#000000" stroked="false">
                <v:path arrowok="t"/>
                <v:fill type="solid"/>
              </v:shape>
            </v:group>
            <v:group style="position:absolute;left:4491;top:6277;width:10;height:20" coordorigin="4491,6277" coordsize="10,20">
              <v:shape style="position:absolute;left:4491;top:6277;width:10;height:20" coordorigin="4491,6277" coordsize="10,20" path="m4491,6296l4501,6296,4501,6277,4491,6277,4491,6296xe" filled="true" fillcolor="#000000" stroked="false">
                <v:path arrowok="t"/>
                <v:fill type="solid"/>
              </v:shape>
            </v:group>
            <v:group style="position:absolute;left:4491;top:6296;width:10;height:20" coordorigin="4491,6296" coordsize="10,20">
              <v:shape style="position:absolute;left:4491;top:6296;width:10;height:20" coordorigin="4491,6296" coordsize="10,20" path="m4491,6315l4501,6315,4501,6296,4491,6296,4491,6315xe" filled="true" fillcolor="#000000" stroked="false">
                <v:path arrowok="t"/>
                <v:fill type="solid"/>
              </v:shape>
            </v:group>
            <v:group style="position:absolute;left:4491;top:6315;width:10;height:20" coordorigin="4491,6315" coordsize="10,20">
              <v:shape style="position:absolute;left:4491;top:6315;width:10;height:20" coordorigin="4491,6315" coordsize="10,20" path="m4491,6334l4501,6334,4501,6315,4491,6315,4491,6334xe" filled="true" fillcolor="#000000" stroked="false">
                <v:path arrowok="t"/>
                <v:fill type="solid"/>
              </v:shape>
            </v:group>
            <v:group style="position:absolute;left:4491;top:6334;width:10;height:20" coordorigin="4491,6334" coordsize="10,20">
              <v:shape style="position:absolute;left:4491;top:6334;width:10;height:20" coordorigin="4491,6334" coordsize="10,20" path="m4491,6354l4501,6354,4501,6334,4491,6334,4491,6354xe" filled="true" fillcolor="#000000" stroked="false">
                <v:path arrowok="t"/>
                <v:fill type="solid"/>
              </v:shape>
            </v:group>
            <v:group style="position:absolute;left:4491;top:6354;width:10;height:20" coordorigin="4491,6354" coordsize="10,20">
              <v:shape style="position:absolute;left:4491;top:6354;width:10;height:20" coordorigin="4491,6354" coordsize="10,20" path="m4491,6373l4501,6373,4501,6354,4491,6354,4491,6373xe" filled="true" fillcolor="#000000" stroked="false">
                <v:path arrowok="t"/>
                <v:fill type="solid"/>
              </v:shape>
            </v:group>
            <v:group style="position:absolute;left:4491;top:6373;width:10;height:20" coordorigin="4491,6373" coordsize="10,20">
              <v:shape style="position:absolute;left:4491;top:6373;width:10;height:20" coordorigin="4491,6373" coordsize="10,20" path="m4491,6392l4501,6392,4501,6373,4491,6373,4491,6392xe" filled="true" fillcolor="#000000" stroked="false">
                <v:path arrowok="t"/>
                <v:fill type="solid"/>
              </v:shape>
            </v:group>
            <v:group style="position:absolute;left:4491;top:6392;width:10;height:20" coordorigin="4491,6392" coordsize="10,20">
              <v:shape style="position:absolute;left:4491;top:6392;width:10;height:20" coordorigin="4491,6392" coordsize="10,20" path="m4491,6411l4501,6411,4501,6392,4491,6392,4491,6411xe" filled="true" fillcolor="#000000" stroked="false">
                <v:path arrowok="t"/>
                <v:fill type="solid"/>
              </v:shape>
            </v:group>
            <v:group style="position:absolute;left:4491;top:6411;width:10;height:20" coordorigin="4491,6411" coordsize="10,20">
              <v:shape style="position:absolute;left:4491;top:6411;width:10;height:20" coordorigin="4491,6411" coordsize="10,20" path="m4491,6430l4501,6430,4501,6411,4491,6411,4491,6430xe" filled="true" fillcolor="#000000" stroked="false">
                <v:path arrowok="t"/>
                <v:fill type="solid"/>
              </v:shape>
            </v:group>
            <v:group style="position:absolute;left:4491;top:6430;width:10;height:20" coordorigin="4491,6430" coordsize="10,20">
              <v:shape style="position:absolute;left:4491;top:6430;width:10;height:20" coordorigin="4491,6430" coordsize="10,20" path="m4491,6450l4501,6450,4501,6430,4491,6430,4491,6450xe" filled="true" fillcolor="#000000" stroked="false">
                <v:path arrowok="t"/>
                <v:fill type="solid"/>
              </v:shape>
            </v:group>
            <v:group style="position:absolute;left:4491;top:6450;width:10;height:20" coordorigin="4491,6450" coordsize="10,20">
              <v:shape style="position:absolute;left:4491;top:6450;width:10;height:20" coordorigin="4491,6450" coordsize="10,20" path="m4491,6469l4501,6469,4501,6450,4491,6450,4491,6469xe" filled="true" fillcolor="#000000" stroked="false">
                <v:path arrowok="t"/>
                <v:fill type="solid"/>
              </v:shape>
            </v:group>
            <v:group style="position:absolute;left:4491;top:6469;width:10;height:20" coordorigin="4491,6469" coordsize="10,20">
              <v:shape style="position:absolute;left:4491;top:6469;width:10;height:20" coordorigin="4491,6469" coordsize="10,20" path="m4491,6488l4501,6488,4501,6469,4491,6469,4491,6488xe" filled="true" fillcolor="#000000" stroked="false">
                <v:path arrowok="t"/>
                <v:fill type="solid"/>
              </v:shape>
            </v:group>
            <v:group style="position:absolute;left:4491;top:6488;width:10;height:20" coordorigin="4491,6488" coordsize="10,20">
              <v:shape style="position:absolute;left:4491;top:6488;width:10;height:20" coordorigin="4491,6488" coordsize="10,20" path="m4491,6507l4501,6507,4501,6488,4491,6488,4491,6507xe" filled="true" fillcolor="#000000" stroked="false">
                <v:path arrowok="t"/>
                <v:fill type="solid"/>
              </v:shape>
            </v:group>
            <v:group style="position:absolute;left:4491;top:6507;width:10;height:20" coordorigin="4491,6507" coordsize="10,20">
              <v:shape style="position:absolute;left:4491;top:6507;width:10;height:20" coordorigin="4491,6507" coordsize="10,20" path="m4491,6526l4501,6526,4501,6507,4491,6507,4491,6526xe" filled="true" fillcolor="#000000" stroked="false">
                <v:path arrowok="t"/>
                <v:fill type="solid"/>
              </v:shape>
            </v:group>
            <v:group style="position:absolute;left:4491;top:6526;width:10;height:20" coordorigin="4491,6526" coordsize="10,20">
              <v:shape style="position:absolute;left:4491;top:6526;width:10;height:20" coordorigin="4491,6526" coordsize="10,20" path="m4491,6546l4501,6546,4501,6526,4491,6526,4491,6546xe" filled="true" fillcolor="#000000" stroked="false">
                <v:path arrowok="t"/>
                <v:fill type="solid"/>
              </v:shape>
            </v:group>
            <v:group style="position:absolute;left:4491;top:6546;width:10;height:20" coordorigin="4491,6546" coordsize="10,20">
              <v:shape style="position:absolute;left:4491;top:6546;width:10;height:20" coordorigin="4491,6546" coordsize="10,20" path="m4491,6565l4501,6565,4501,6546,4491,6546,4491,6565xe" filled="true" fillcolor="#000000" stroked="false">
                <v:path arrowok="t"/>
                <v:fill type="solid"/>
              </v:shape>
            </v:group>
            <v:group style="position:absolute;left:4491;top:6565;width:10;height:20" coordorigin="4491,6565" coordsize="10,20">
              <v:shape style="position:absolute;left:4491;top:6565;width:10;height:20" coordorigin="4491,6565" coordsize="10,20" path="m4491,6584l4501,6584,4501,6565,4491,6565,4491,6584xe" filled="true" fillcolor="#000000" stroked="false">
                <v:path arrowok="t"/>
                <v:fill type="solid"/>
              </v:shape>
            </v:group>
            <v:group style="position:absolute;left:4491;top:6584;width:10;height:20" coordorigin="4491,6584" coordsize="10,20">
              <v:shape style="position:absolute;left:4491;top:6584;width:10;height:20" coordorigin="4491,6584" coordsize="10,20" path="m4491,6603l4501,6603,4501,6584,4491,6584,4491,6603xe" filled="true" fillcolor="#000000" stroked="false">
                <v:path arrowok="t"/>
                <v:fill type="solid"/>
              </v:shape>
            </v:group>
            <v:group style="position:absolute;left:4491;top:6603;width:10;height:20" coordorigin="4491,6603" coordsize="10,20">
              <v:shape style="position:absolute;left:4491;top:6603;width:10;height:20" coordorigin="4491,6603" coordsize="10,20" path="m4491,6622l4501,6622,4501,6603,4491,6603,4491,6622xe" filled="true" fillcolor="#000000" stroked="false">
                <v:path arrowok="t"/>
                <v:fill type="solid"/>
              </v:shape>
            </v:group>
            <v:group style="position:absolute;left:4491;top:6622;width:10;height:20" coordorigin="4491,6622" coordsize="10,20">
              <v:shape style="position:absolute;left:4491;top:6622;width:10;height:20" coordorigin="4491,6622" coordsize="10,20" path="m4491,6642l4501,6642,4501,6622,4491,6622,4491,6642xe" filled="true" fillcolor="#000000" stroked="false">
                <v:path arrowok="t"/>
                <v:fill type="solid"/>
              </v:shape>
            </v:group>
            <v:group style="position:absolute;left:4491;top:6642;width:10;height:20" coordorigin="4491,6642" coordsize="10,20">
              <v:shape style="position:absolute;left:4491;top:6642;width:10;height:20" coordorigin="4491,6642" coordsize="10,20" path="m4491,6661l4501,6661,4501,6642,4491,6642,4491,6661xe" filled="true" fillcolor="#000000" stroked="false">
                <v:path arrowok="t"/>
                <v:fill type="solid"/>
              </v:shape>
            </v:group>
            <v:group style="position:absolute;left:4491;top:6661;width:10;height:20" coordorigin="4491,6661" coordsize="10,20">
              <v:shape style="position:absolute;left:4491;top:6661;width:10;height:20" coordorigin="4491,6661" coordsize="10,20" path="m4491,6680l4501,6680,4501,6661,4491,6661,4491,6680xe" filled="true" fillcolor="#000000" stroked="false">
                <v:path arrowok="t"/>
                <v:fill type="solid"/>
              </v:shape>
            </v:group>
            <v:group style="position:absolute;left:4491;top:6680;width:10;height:20" coordorigin="4491,6680" coordsize="10,20">
              <v:shape style="position:absolute;left:4491;top:6680;width:10;height:20" coordorigin="4491,6680" coordsize="10,20" path="m4491,6699l4501,6699,4501,6680,4491,6680,4491,6699xe" filled="true" fillcolor="#000000" stroked="false">
                <v:path arrowok="t"/>
                <v:fill type="solid"/>
              </v:shape>
            </v:group>
            <v:group style="position:absolute;left:4491;top:6699;width:10;height:20" coordorigin="4491,6699" coordsize="10,20">
              <v:shape style="position:absolute;left:4491;top:6699;width:10;height:20" coordorigin="4491,6699" coordsize="10,20" path="m4491,6718l4501,6718,4501,6699,4491,6699,4491,6718xe" filled="true" fillcolor="#000000" stroked="false">
                <v:path arrowok="t"/>
                <v:fill type="solid"/>
              </v:shape>
            </v:group>
            <v:group style="position:absolute;left:4491;top:6718;width:10;height:20" coordorigin="4491,6718" coordsize="10,20">
              <v:shape style="position:absolute;left:4491;top:6718;width:10;height:20" coordorigin="4491,6718" coordsize="10,20" path="m4491,6738l4501,6738,4501,6718,4491,6718,4491,6738xe" filled="true" fillcolor="#000000" stroked="false">
                <v:path arrowok="t"/>
                <v:fill type="solid"/>
              </v:shape>
            </v:group>
            <v:group style="position:absolute;left:4491;top:6738;width:10;height:20" coordorigin="4491,6738" coordsize="10,20">
              <v:shape style="position:absolute;left:4491;top:6738;width:10;height:20" coordorigin="4491,6738" coordsize="10,20" path="m4491,6757l4501,6757,4501,6738,4491,6738,4491,6757xe" filled="true" fillcolor="#000000" stroked="false">
                <v:path arrowok="t"/>
                <v:fill type="solid"/>
              </v:shape>
            </v:group>
            <v:group style="position:absolute;left:4491;top:6757;width:10;height:20" coordorigin="4491,6757" coordsize="10,20">
              <v:shape style="position:absolute;left:4491;top:6757;width:10;height:20" coordorigin="4491,6757" coordsize="10,20" path="m4491,6776l4501,6776,4501,6757,4491,6757,4491,6776xe" filled="true" fillcolor="#000000" stroked="false">
                <v:path arrowok="t"/>
                <v:fill type="solid"/>
              </v:shape>
            </v:group>
            <v:group style="position:absolute;left:4491;top:6776;width:10;height:20" coordorigin="4491,6776" coordsize="10,20">
              <v:shape style="position:absolute;left:4491;top:6776;width:10;height:20" coordorigin="4491,6776" coordsize="10,20" path="m4491,6795l4501,6795,4501,6776,4491,6776,4491,6795xe" filled="true" fillcolor="#000000" stroked="false">
                <v:path arrowok="t"/>
                <v:fill type="solid"/>
              </v:shape>
            </v:group>
            <v:group style="position:absolute;left:4491;top:6795;width:10;height:20" coordorigin="4491,6795" coordsize="10,20">
              <v:shape style="position:absolute;left:4491;top:6795;width:10;height:20" coordorigin="4491,6795" coordsize="10,20" path="m4491,6814l4501,6814,4501,6795,4491,6795,4491,6814xe" filled="true" fillcolor="#000000" stroked="false">
                <v:path arrowok="t"/>
                <v:fill type="solid"/>
              </v:shape>
            </v:group>
            <v:group style="position:absolute;left:5329;top:6277;width:10;height:20" coordorigin="5329,6277" coordsize="10,20">
              <v:shape style="position:absolute;left:5329;top:6277;width:10;height:20" coordorigin="5329,6277" coordsize="10,20" path="m5329,6296l5339,6296,5339,6277,5329,6277,5329,6296xe" filled="true" fillcolor="#000000" stroked="false">
                <v:path arrowok="t"/>
                <v:fill type="solid"/>
              </v:shape>
            </v:group>
            <v:group style="position:absolute;left:5329;top:6296;width:10;height:20" coordorigin="5329,6296" coordsize="10,20">
              <v:shape style="position:absolute;left:5329;top:6296;width:10;height:20" coordorigin="5329,6296" coordsize="10,20" path="m5329,6315l5339,6315,5339,6296,5329,6296,5329,6315xe" filled="true" fillcolor="#000000" stroked="false">
                <v:path arrowok="t"/>
                <v:fill type="solid"/>
              </v:shape>
            </v:group>
            <v:group style="position:absolute;left:5329;top:6315;width:10;height:20" coordorigin="5329,6315" coordsize="10,20">
              <v:shape style="position:absolute;left:5329;top:6315;width:10;height:20" coordorigin="5329,6315" coordsize="10,20" path="m5329,6334l5339,6334,5339,6315,5329,6315,5329,6334xe" filled="true" fillcolor="#000000" stroked="false">
                <v:path arrowok="t"/>
                <v:fill type="solid"/>
              </v:shape>
            </v:group>
            <v:group style="position:absolute;left:5329;top:6334;width:10;height:20" coordorigin="5329,6334" coordsize="10,20">
              <v:shape style="position:absolute;left:5329;top:6334;width:10;height:20" coordorigin="5329,6334" coordsize="10,20" path="m5329,6354l5339,6354,5339,6334,5329,6334,5329,6354xe" filled="true" fillcolor="#000000" stroked="false">
                <v:path arrowok="t"/>
                <v:fill type="solid"/>
              </v:shape>
            </v:group>
            <v:group style="position:absolute;left:5329;top:6354;width:10;height:20" coordorigin="5329,6354" coordsize="10,20">
              <v:shape style="position:absolute;left:5329;top:6354;width:10;height:20" coordorigin="5329,6354" coordsize="10,20" path="m5329,6373l5339,6373,5339,6354,5329,6354,5329,6373xe" filled="true" fillcolor="#000000" stroked="false">
                <v:path arrowok="t"/>
                <v:fill type="solid"/>
              </v:shape>
            </v:group>
            <v:group style="position:absolute;left:5329;top:6373;width:10;height:20" coordorigin="5329,6373" coordsize="10,20">
              <v:shape style="position:absolute;left:5329;top:6373;width:10;height:20" coordorigin="5329,6373" coordsize="10,20" path="m5329,6392l5339,6392,5339,6373,5329,6373,5329,6392xe" filled="true" fillcolor="#000000" stroked="false">
                <v:path arrowok="t"/>
                <v:fill type="solid"/>
              </v:shape>
            </v:group>
            <v:group style="position:absolute;left:5329;top:6392;width:10;height:20" coordorigin="5329,6392" coordsize="10,20">
              <v:shape style="position:absolute;left:5329;top:6392;width:10;height:20" coordorigin="5329,6392" coordsize="10,20" path="m5329,6411l5339,6411,5339,6392,5329,6392,5329,6411xe" filled="true" fillcolor="#000000" stroked="false">
                <v:path arrowok="t"/>
                <v:fill type="solid"/>
              </v:shape>
            </v:group>
            <v:group style="position:absolute;left:5329;top:6411;width:10;height:20" coordorigin="5329,6411" coordsize="10,20">
              <v:shape style="position:absolute;left:5329;top:6411;width:10;height:20" coordorigin="5329,6411" coordsize="10,20" path="m5329,6430l5339,6430,5339,6411,5329,6411,5329,6430xe" filled="true" fillcolor="#000000" stroked="false">
                <v:path arrowok="t"/>
                <v:fill type="solid"/>
              </v:shape>
            </v:group>
            <v:group style="position:absolute;left:5329;top:6430;width:10;height:20" coordorigin="5329,6430" coordsize="10,20">
              <v:shape style="position:absolute;left:5329;top:6430;width:10;height:20" coordorigin="5329,6430" coordsize="10,20" path="m5329,6450l5339,6450,5339,6430,5329,6430,5329,6450xe" filled="true" fillcolor="#000000" stroked="false">
                <v:path arrowok="t"/>
                <v:fill type="solid"/>
              </v:shape>
            </v:group>
            <v:group style="position:absolute;left:5329;top:6450;width:10;height:20" coordorigin="5329,6450" coordsize="10,20">
              <v:shape style="position:absolute;left:5329;top:6450;width:10;height:20" coordorigin="5329,6450" coordsize="10,20" path="m5329,6469l5339,6469,5339,6450,5329,6450,5329,6469xe" filled="true" fillcolor="#000000" stroked="false">
                <v:path arrowok="t"/>
                <v:fill type="solid"/>
              </v:shape>
            </v:group>
            <v:group style="position:absolute;left:5329;top:6469;width:10;height:20" coordorigin="5329,6469" coordsize="10,20">
              <v:shape style="position:absolute;left:5329;top:6469;width:10;height:20" coordorigin="5329,6469" coordsize="10,20" path="m5329,6488l5339,6488,5339,6469,5329,6469,5329,6488xe" filled="true" fillcolor="#000000" stroked="false">
                <v:path arrowok="t"/>
                <v:fill type="solid"/>
              </v:shape>
            </v:group>
            <v:group style="position:absolute;left:5329;top:6488;width:10;height:20" coordorigin="5329,6488" coordsize="10,20">
              <v:shape style="position:absolute;left:5329;top:6488;width:10;height:20" coordorigin="5329,6488" coordsize="10,20" path="m5329,6507l5339,6507,5339,6488,5329,6488,5329,6507xe" filled="true" fillcolor="#000000" stroked="false">
                <v:path arrowok="t"/>
                <v:fill type="solid"/>
              </v:shape>
            </v:group>
            <v:group style="position:absolute;left:5329;top:6507;width:10;height:20" coordorigin="5329,6507" coordsize="10,20">
              <v:shape style="position:absolute;left:5329;top:6507;width:10;height:20" coordorigin="5329,6507" coordsize="10,20" path="m5329,6526l5339,6526,5339,6507,5329,6507,5329,6526xe" filled="true" fillcolor="#000000" stroked="false">
                <v:path arrowok="t"/>
                <v:fill type="solid"/>
              </v:shape>
            </v:group>
            <v:group style="position:absolute;left:5329;top:6526;width:10;height:20" coordorigin="5329,6526" coordsize="10,20">
              <v:shape style="position:absolute;left:5329;top:6526;width:10;height:20" coordorigin="5329,6526" coordsize="10,20" path="m5329,6546l5339,6546,5339,6526,5329,6526,5329,6546xe" filled="true" fillcolor="#000000" stroked="false">
                <v:path arrowok="t"/>
                <v:fill type="solid"/>
              </v:shape>
            </v:group>
            <v:group style="position:absolute;left:5329;top:6546;width:10;height:20" coordorigin="5329,6546" coordsize="10,20">
              <v:shape style="position:absolute;left:5329;top:6546;width:10;height:20" coordorigin="5329,6546" coordsize="10,20" path="m5329,6565l5339,6565,5339,6546,5329,6546,5329,6565xe" filled="true" fillcolor="#000000" stroked="false">
                <v:path arrowok="t"/>
                <v:fill type="solid"/>
              </v:shape>
            </v:group>
            <v:group style="position:absolute;left:5329;top:6565;width:10;height:20" coordorigin="5329,6565" coordsize="10,20">
              <v:shape style="position:absolute;left:5329;top:6565;width:10;height:20" coordorigin="5329,6565" coordsize="10,20" path="m5329,6584l5339,6584,5339,6565,5329,6565,5329,6584xe" filled="true" fillcolor="#000000" stroked="false">
                <v:path arrowok="t"/>
                <v:fill type="solid"/>
              </v:shape>
            </v:group>
            <v:group style="position:absolute;left:5329;top:6584;width:10;height:20" coordorigin="5329,6584" coordsize="10,20">
              <v:shape style="position:absolute;left:5329;top:6584;width:10;height:20" coordorigin="5329,6584" coordsize="10,20" path="m5329,6603l5339,6603,5339,6584,5329,6584,5329,6603xe" filled="true" fillcolor="#000000" stroked="false">
                <v:path arrowok="t"/>
                <v:fill type="solid"/>
              </v:shape>
            </v:group>
            <v:group style="position:absolute;left:5329;top:6603;width:10;height:20" coordorigin="5329,6603" coordsize="10,20">
              <v:shape style="position:absolute;left:5329;top:6603;width:10;height:20" coordorigin="5329,6603" coordsize="10,20" path="m5329,6622l5339,6622,5339,6603,5329,6603,5329,6622xe" filled="true" fillcolor="#000000" stroked="false">
                <v:path arrowok="t"/>
                <v:fill type="solid"/>
              </v:shape>
            </v:group>
            <v:group style="position:absolute;left:5329;top:6622;width:10;height:20" coordorigin="5329,6622" coordsize="10,20">
              <v:shape style="position:absolute;left:5329;top:6622;width:10;height:20" coordorigin="5329,6622" coordsize="10,20" path="m5329,6642l5339,6642,5339,6622,5329,6622,5329,6642xe" filled="true" fillcolor="#000000" stroked="false">
                <v:path arrowok="t"/>
                <v:fill type="solid"/>
              </v:shape>
            </v:group>
            <v:group style="position:absolute;left:5329;top:6642;width:10;height:20" coordorigin="5329,6642" coordsize="10,20">
              <v:shape style="position:absolute;left:5329;top:6642;width:10;height:20" coordorigin="5329,6642" coordsize="10,20" path="m5329,6661l5339,6661,5339,6642,5329,6642,5329,6661xe" filled="true" fillcolor="#000000" stroked="false">
                <v:path arrowok="t"/>
                <v:fill type="solid"/>
              </v:shape>
            </v:group>
            <v:group style="position:absolute;left:5329;top:6661;width:10;height:20" coordorigin="5329,6661" coordsize="10,20">
              <v:shape style="position:absolute;left:5329;top:6661;width:10;height:20" coordorigin="5329,6661" coordsize="10,20" path="m5329,6680l5339,6680,5339,6661,5329,6661,5329,6680xe" filled="true" fillcolor="#000000" stroked="false">
                <v:path arrowok="t"/>
                <v:fill type="solid"/>
              </v:shape>
            </v:group>
            <v:group style="position:absolute;left:5329;top:6680;width:10;height:20" coordorigin="5329,6680" coordsize="10,20">
              <v:shape style="position:absolute;left:5329;top:6680;width:10;height:20" coordorigin="5329,6680" coordsize="10,20" path="m5329,6699l5339,6699,5339,6680,5329,6680,5329,6699xe" filled="true" fillcolor="#000000" stroked="false">
                <v:path arrowok="t"/>
                <v:fill type="solid"/>
              </v:shape>
            </v:group>
            <v:group style="position:absolute;left:5329;top:6699;width:10;height:20" coordorigin="5329,6699" coordsize="10,20">
              <v:shape style="position:absolute;left:5329;top:6699;width:10;height:20" coordorigin="5329,6699" coordsize="10,20" path="m5329,6718l5339,6718,5339,6699,5329,6699,5329,6718xe" filled="true" fillcolor="#000000" stroked="false">
                <v:path arrowok="t"/>
                <v:fill type="solid"/>
              </v:shape>
            </v:group>
            <v:group style="position:absolute;left:5329;top:6718;width:10;height:20" coordorigin="5329,6718" coordsize="10,20">
              <v:shape style="position:absolute;left:5329;top:6718;width:10;height:20" coordorigin="5329,6718" coordsize="10,20" path="m5329,6738l5339,6738,5339,6718,5329,6718,5329,6738xe" filled="true" fillcolor="#000000" stroked="false">
                <v:path arrowok="t"/>
                <v:fill type="solid"/>
              </v:shape>
            </v:group>
            <v:group style="position:absolute;left:5329;top:6738;width:10;height:20" coordorigin="5329,6738" coordsize="10,20">
              <v:shape style="position:absolute;left:5329;top:6738;width:10;height:20" coordorigin="5329,6738" coordsize="10,20" path="m5329,6757l5339,6757,5339,6738,5329,6738,5329,6757xe" filled="true" fillcolor="#000000" stroked="false">
                <v:path arrowok="t"/>
                <v:fill type="solid"/>
              </v:shape>
            </v:group>
            <v:group style="position:absolute;left:5329;top:6757;width:10;height:20" coordorigin="5329,6757" coordsize="10,20">
              <v:shape style="position:absolute;left:5329;top:6757;width:10;height:20" coordorigin="5329,6757" coordsize="10,20" path="m5329,6776l5339,6776,5339,6757,5329,6757,5329,6776xe" filled="true" fillcolor="#000000" stroked="false">
                <v:path arrowok="t"/>
                <v:fill type="solid"/>
              </v:shape>
            </v:group>
            <v:group style="position:absolute;left:5329;top:6776;width:10;height:20" coordorigin="5329,6776" coordsize="10,20">
              <v:shape style="position:absolute;left:5329;top:6776;width:10;height:20" coordorigin="5329,6776" coordsize="10,20" path="m5329,6795l5339,6795,5339,6776,5329,6776,5329,6795xe" filled="true" fillcolor="#000000" stroked="false">
                <v:path arrowok="t"/>
                <v:fill type="solid"/>
              </v:shape>
            </v:group>
            <v:group style="position:absolute;left:5329;top:6795;width:10;height:20" coordorigin="5329,6795" coordsize="10,20">
              <v:shape style="position:absolute;left:5329;top:6795;width:10;height:20" coordorigin="5329,6795" coordsize="10,20" path="m5329,6814l5339,6814,5339,6795,5329,6795,5329,6814xe" filled="true" fillcolor="#000000" stroked="false">
                <v:path arrowok="t"/>
                <v:fill type="solid"/>
              </v:shape>
            </v:group>
            <v:group style="position:absolute;left:5895;top:6277;width:10;height:20" coordorigin="5895,6277" coordsize="10,20">
              <v:shape style="position:absolute;left:5895;top:6277;width:10;height:20" coordorigin="5895,6277" coordsize="10,20" path="m5895,6296l5905,6296,5905,6277,5895,6277,5895,6296xe" filled="true" fillcolor="#000000" stroked="false">
                <v:path arrowok="t"/>
                <v:fill type="solid"/>
              </v:shape>
            </v:group>
            <v:group style="position:absolute;left:5895;top:6296;width:10;height:20" coordorigin="5895,6296" coordsize="10,20">
              <v:shape style="position:absolute;left:5895;top:6296;width:10;height:20" coordorigin="5895,6296" coordsize="10,20" path="m5895,6315l5905,6315,5905,6296,5895,6296,5895,6315xe" filled="true" fillcolor="#000000" stroked="false">
                <v:path arrowok="t"/>
                <v:fill type="solid"/>
              </v:shape>
            </v:group>
            <v:group style="position:absolute;left:5895;top:6315;width:10;height:20" coordorigin="5895,6315" coordsize="10,20">
              <v:shape style="position:absolute;left:5895;top:6315;width:10;height:20" coordorigin="5895,6315" coordsize="10,20" path="m5895,6334l5905,6334,5905,6315,5895,6315,5895,6334xe" filled="true" fillcolor="#000000" stroked="false">
                <v:path arrowok="t"/>
                <v:fill type="solid"/>
              </v:shape>
            </v:group>
            <v:group style="position:absolute;left:5895;top:6334;width:10;height:20" coordorigin="5895,6334" coordsize="10,20">
              <v:shape style="position:absolute;left:5895;top:6334;width:10;height:20" coordorigin="5895,6334" coordsize="10,20" path="m5895,6354l5905,6354,5905,6334,5895,6334,5895,6354xe" filled="true" fillcolor="#000000" stroked="false">
                <v:path arrowok="t"/>
                <v:fill type="solid"/>
              </v:shape>
            </v:group>
            <v:group style="position:absolute;left:5895;top:6354;width:10;height:20" coordorigin="5895,6354" coordsize="10,20">
              <v:shape style="position:absolute;left:5895;top:6354;width:10;height:20" coordorigin="5895,6354" coordsize="10,20" path="m5895,6373l5905,6373,5905,6354,5895,6354,5895,6373xe" filled="true" fillcolor="#000000" stroked="false">
                <v:path arrowok="t"/>
                <v:fill type="solid"/>
              </v:shape>
            </v:group>
            <v:group style="position:absolute;left:5895;top:6373;width:10;height:20" coordorigin="5895,6373" coordsize="10,20">
              <v:shape style="position:absolute;left:5895;top:6373;width:10;height:20" coordorigin="5895,6373" coordsize="10,20" path="m5895,6392l5905,6392,5905,6373,5895,6373,5895,6392xe" filled="true" fillcolor="#000000" stroked="false">
                <v:path arrowok="t"/>
                <v:fill type="solid"/>
              </v:shape>
            </v:group>
            <v:group style="position:absolute;left:5895;top:6392;width:10;height:20" coordorigin="5895,6392" coordsize="10,20">
              <v:shape style="position:absolute;left:5895;top:6392;width:10;height:20" coordorigin="5895,6392" coordsize="10,20" path="m5895,6411l5905,6411,5905,6392,5895,6392,5895,6411xe" filled="true" fillcolor="#000000" stroked="false">
                <v:path arrowok="t"/>
                <v:fill type="solid"/>
              </v:shape>
            </v:group>
            <v:group style="position:absolute;left:5895;top:6411;width:10;height:20" coordorigin="5895,6411" coordsize="10,20">
              <v:shape style="position:absolute;left:5895;top:6411;width:10;height:20" coordorigin="5895,6411" coordsize="10,20" path="m5895,6430l5905,6430,5905,6411,5895,6411,5895,6430xe" filled="true" fillcolor="#000000" stroked="false">
                <v:path arrowok="t"/>
                <v:fill type="solid"/>
              </v:shape>
            </v:group>
            <v:group style="position:absolute;left:5895;top:6430;width:10;height:20" coordorigin="5895,6430" coordsize="10,20">
              <v:shape style="position:absolute;left:5895;top:6430;width:10;height:20" coordorigin="5895,6430" coordsize="10,20" path="m5895,6450l5905,6450,5905,6430,5895,6430,5895,6450xe" filled="true" fillcolor="#000000" stroked="false">
                <v:path arrowok="t"/>
                <v:fill type="solid"/>
              </v:shape>
            </v:group>
            <v:group style="position:absolute;left:5895;top:6450;width:10;height:20" coordorigin="5895,6450" coordsize="10,20">
              <v:shape style="position:absolute;left:5895;top:6450;width:10;height:20" coordorigin="5895,6450" coordsize="10,20" path="m5895,6469l5905,6469,5905,6450,5895,6450,5895,6469xe" filled="true" fillcolor="#000000" stroked="false">
                <v:path arrowok="t"/>
                <v:fill type="solid"/>
              </v:shape>
            </v:group>
            <v:group style="position:absolute;left:5895;top:6469;width:10;height:20" coordorigin="5895,6469" coordsize="10,20">
              <v:shape style="position:absolute;left:5895;top:6469;width:10;height:20" coordorigin="5895,6469" coordsize="10,20" path="m5895,6488l5905,6488,5905,6469,5895,6469,5895,6488xe" filled="true" fillcolor="#000000" stroked="false">
                <v:path arrowok="t"/>
                <v:fill type="solid"/>
              </v:shape>
            </v:group>
            <v:group style="position:absolute;left:5895;top:6488;width:10;height:20" coordorigin="5895,6488" coordsize="10,20">
              <v:shape style="position:absolute;left:5895;top:6488;width:10;height:20" coordorigin="5895,6488" coordsize="10,20" path="m5895,6507l5905,6507,5905,6488,5895,6488,5895,6507xe" filled="true" fillcolor="#000000" stroked="false">
                <v:path arrowok="t"/>
                <v:fill type="solid"/>
              </v:shape>
            </v:group>
            <v:group style="position:absolute;left:5895;top:6507;width:10;height:20" coordorigin="5895,6507" coordsize="10,20">
              <v:shape style="position:absolute;left:5895;top:6507;width:10;height:20" coordorigin="5895,6507" coordsize="10,20" path="m5895,6526l5905,6526,5905,6507,5895,6507,5895,6526xe" filled="true" fillcolor="#000000" stroked="false">
                <v:path arrowok="t"/>
                <v:fill type="solid"/>
              </v:shape>
            </v:group>
            <v:group style="position:absolute;left:5895;top:6526;width:10;height:20" coordorigin="5895,6526" coordsize="10,20">
              <v:shape style="position:absolute;left:5895;top:6526;width:10;height:20" coordorigin="5895,6526" coordsize="10,20" path="m5895,6546l5905,6546,5905,6526,5895,6526,5895,6546xe" filled="true" fillcolor="#000000" stroked="false">
                <v:path arrowok="t"/>
                <v:fill type="solid"/>
              </v:shape>
            </v:group>
            <v:group style="position:absolute;left:5895;top:6546;width:10;height:20" coordorigin="5895,6546" coordsize="10,20">
              <v:shape style="position:absolute;left:5895;top:6546;width:10;height:20" coordorigin="5895,6546" coordsize="10,20" path="m5895,6565l5905,6565,5905,6546,5895,6546,5895,6565xe" filled="true" fillcolor="#000000" stroked="false">
                <v:path arrowok="t"/>
                <v:fill type="solid"/>
              </v:shape>
            </v:group>
            <v:group style="position:absolute;left:5895;top:6565;width:10;height:20" coordorigin="5895,6565" coordsize="10,20">
              <v:shape style="position:absolute;left:5895;top:6565;width:10;height:20" coordorigin="5895,6565" coordsize="10,20" path="m5895,6584l5905,6584,5905,6565,5895,6565,5895,6584xe" filled="true" fillcolor="#000000" stroked="false">
                <v:path arrowok="t"/>
                <v:fill type="solid"/>
              </v:shape>
            </v:group>
            <v:group style="position:absolute;left:5895;top:6584;width:10;height:20" coordorigin="5895,6584" coordsize="10,20">
              <v:shape style="position:absolute;left:5895;top:6584;width:10;height:20" coordorigin="5895,6584" coordsize="10,20" path="m5895,6603l5905,6603,5905,6584,5895,6584,5895,6603xe" filled="true" fillcolor="#000000" stroked="false">
                <v:path arrowok="t"/>
                <v:fill type="solid"/>
              </v:shape>
            </v:group>
            <v:group style="position:absolute;left:5895;top:6603;width:10;height:20" coordorigin="5895,6603" coordsize="10,20">
              <v:shape style="position:absolute;left:5895;top:6603;width:10;height:20" coordorigin="5895,6603" coordsize="10,20" path="m5895,6622l5905,6622,5905,6603,5895,6603,5895,6622xe" filled="true" fillcolor="#000000" stroked="false">
                <v:path arrowok="t"/>
                <v:fill type="solid"/>
              </v:shape>
            </v:group>
            <v:group style="position:absolute;left:5895;top:6622;width:10;height:20" coordorigin="5895,6622" coordsize="10,20">
              <v:shape style="position:absolute;left:5895;top:6622;width:10;height:20" coordorigin="5895,6622" coordsize="10,20" path="m5895,6642l5905,6642,5905,6622,5895,6622,5895,6642xe" filled="true" fillcolor="#000000" stroked="false">
                <v:path arrowok="t"/>
                <v:fill type="solid"/>
              </v:shape>
            </v:group>
            <v:group style="position:absolute;left:5895;top:6642;width:10;height:20" coordorigin="5895,6642" coordsize="10,20">
              <v:shape style="position:absolute;left:5895;top:6642;width:10;height:20" coordorigin="5895,6642" coordsize="10,20" path="m5895,6661l5905,6661,5905,6642,5895,6642,5895,6661xe" filled="true" fillcolor="#000000" stroked="false">
                <v:path arrowok="t"/>
                <v:fill type="solid"/>
              </v:shape>
            </v:group>
            <v:group style="position:absolute;left:5895;top:6661;width:10;height:20" coordorigin="5895,6661" coordsize="10,20">
              <v:shape style="position:absolute;left:5895;top:6661;width:10;height:20" coordorigin="5895,6661" coordsize="10,20" path="m5895,6680l5905,6680,5905,6661,5895,6661,5895,6680xe" filled="true" fillcolor="#000000" stroked="false">
                <v:path arrowok="t"/>
                <v:fill type="solid"/>
              </v:shape>
            </v:group>
            <v:group style="position:absolute;left:5895;top:6680;width:10;height:20" coordorigin="5895,6680" coordsize="10,20">
              <v:shape style="position:absolute;left:5895;top:6680;width:10;height:20" coordorigin="5895,6680" coordsize="10,20" path="m5895,6699l5905,6699,5905,6680,5895,6680,5895,6699xe" filled="true" fillcolor="#000000" stroked="false">
                <v:path arrowok="t"/>
                <v:fill type="solid"/>
              </v:shape>
            </v:group>
            <v:group style="position:absolute;left:5895;top:6699;width:10;height:20" coordorigin="5895,6699" coordsize="10,20">
              <v:shape style="position:absolute;left:5895;top:6699;width:10;height:20" coordorigin="5895,6699" coordsize="10,20" path="m5895,6718l5905,6718,5905,6699,5895,6699,5895,6718xe" filled="true" fillcolor="#000000" stroked="false">
                <v:path arrowok="t"/>
                <v:fill type="solid"/>
              </v:shape>
            </v:group>
            <v:group style="position:absolute;left:5895;top:6718;width:10;height:20" coordorigin="5895,6718" coordsize="10,20">
              <v:shape style="position:absolute;left:5895;top:6718;width:10;height:20" coordorigin="5895,6718" coordsize="10,20" path="m5895,6738l5905,6738,5905,6718,5895,6718,5895,6738xe" filled="true" fillcolor="#000000" stroked="false">
                <v:path arrowok="t"/>
                <v:fill type="solid"/>
              </v:shape>
            </v:group>
            <v:group style="position:absolute;left:5895;top:6738;width:10;height:20" coordorigin="5895,6738" coordsize="10,20">
              <v:shape style="position:absolute;left:5895;top:6738;width:10;height:20" coordorigin="5895,6738" coordsize="10,20" path="m5895,6757l5905,6757,5905,6738,5895,6738,5895,6757xe" filled="true" fillcolor="#000000" stroked="false">
                <v:path arrowok="t"/>
                <v:fill type="solid"/>
              </v:shape>
            </v:group>
            <v:group style="position:absolute;left:5895;top:6757;width:10;height:20" coordorigin="5895,6757" coordsize="10,20">
              <v:shape style="position:absolute;left:5895;top:6757;width:10;height:20" coordorigin="5895,6757" coordsize="10,20" path="m5895,6776l5905,6776,5905,6757,5895,6757,5895,6776xe" filled="true" fillcolor="#000000" stroked="false">
                <v:path arrowok="t"/>
                <v:fill type="solid"/>
              </v:shape>
            </v:group>
            <v:group style="position:absolute;left:5895;top:6776;width:10;height:20" coordorigin="5895,6776" coordsize="10,20">
              <v:shape style="position:absolute;left:5895;top:6776;width:10;height:20" coordorigin="5895,6776" coordsize="10,20" path="m5895,6795l5905,6795,5905,6776,5895,6776,5895,6795xe" filled="true" fillcolor="#000000" stroked="false">
                <v:path arrowok="t"/>
                <v:fill type="solid"/>
              </v:shape>
            </v:group>
            <v:group style="position:absolute;left:5895;top:6795;width:10;height:20" coordorigin="5895,6795" coordsize="10,20">
              <v:shape style="position:absolute;left:5895;top:6795;width:10;height:20" coordorigin="5895,6795" coordsize="10,20" path="m5895,6814l5905,6814,5905,6795,5895,6795,5895,6814xe" filled="true" fillcolor="#000000" stroked="false">
                <v:path arrowok="t"/>
                <v:fill type="solid"/>
              </v:shape>
            </v:group>
            <v:group style="position:absolute;left:6887;top:6277;width:10;height:20" coordorigin="6887,6277" coordsize="10,20">
              <v:shape style="position:absolute;left:6887;top:6277;width:10;height:20" coordorigin="6887,6277" coordsize="10,20" path="m6887,6296l6897,6296,6897,6277,6887,6277,6887,6296xe" filled="true" fillcolor="#000000" stroked="false">
                <v:path arrowok="t"/>
                <v:fill type="solid"/>
              </v:shape>
            </v:group>
            <v:group style="position:absolute;left:6887;top:6296;width:10;height:20" coordorigin="6887,6296" coordsize="10,20">
              <v:shape style="position:absolute;left:6887;top:6296;width:10;height:20" coordorigin="6887,6296" coordsize="10,20" path="m6887,6315l6897,6315,6897,6296,6887,6296,6887,6315xe" filled="true" fillcolor="#000000" stroked="false">
                <v:path arrowok="t"/>
                <v:fill type="solid"/>
              </v:shape>
            </v:group>
            <v:group style="position:absolute;left:6887;top:6315;width:10;height:20" coordorigin="6887,6315" coordsize="10,20">
              <v:shape style="position:absolute;left:6887;top:6315;width:10;height:20" coordorigin="6887,6315" coordsize="10,20" path="m6887,6334l6897,6334,6897,6315,6887,6315,6887,6334xe" filled="true" fillcolor="#000000" stroked="false">
                <v:path arrowok="t"/>
                <v:fill type="solid"/>
              </v:shape>
            </v:group>
            <v:group style="position:absolute;left:6887;top:6334;width:10;height:20" coordorigin="6887,6334" coordsize="10,20">
              <v:shape style="position:absolute;left:6887;top:6334;width:10;height:20" coordorigin="6887,6334" coordsize="10,20" path="m6887,6354l6897,6354,6897,6334,6887,6334,6887,6354xe" filled="true" fillcolor="#000000" stroked="false">
                <v:path arrowok="t"/>
                <v:fill type="solid"/>
              </v:shape>
            </v:group>
            <v:group style="position:absolute;left:6887;top:6354;width:10;height:20" coordorigin="6887,6354" coordsize="10,20">
              <v:shape style="position:absolute;left:6887;top:6354;width:10;height:20" coordorigin="6887,6354" coordsize="10,20" path="m6887,6373l6897,6373,6897,6354,6887,6354,6887,6373xe" filled="true" fillcolor="#000000" stroked="false">
                <v:path arrowok="t"/>
                <v:fill type="solid"/>
              </v:shape>
            </v:group>
            <v:group style="position:absolute;left:6887;top:6373;width:10;height:20" coordorigin="6887,6373" coordsize="10,20">
              <v:shape style="position:absolute;left:6887;top:6373;width:10;height:20" coordorigin="6887,6373" coordsize="10,20" path="m6887,6392l6897,6392,6897,6373,6887,6373,6887,6392xe" filled="true" fillcolor="#000000" stroked="false">
                <v:path arrowok="t"/>
                <v:fill type="solid"/>
              </v:shape>
            </v:group>
            <v:group style="position:absolute;left:6887;top:6392;width:10;height:20" coordorigin="6887,6392" coordsize="10,20">
              <v:shape style="position:absolute;left:6887;top:6392;width:10;height:20" coordorigin="6887,6392" coordsize="10,20" path="m6887,6411l6897,6411,6897,6392,6887,6392,6887,6411xe" filled="true" fillcolor="#000000" stroked="false">
                <v:path arrowok="t"/>
                <v:fill type="solid"/>
              </v:shape>
            </v:group>
            <v:group style="position:absolute;left:6887;top:6411;width:10;height:20" coordorigin="6887,6411" coordsize="10,20">
              <v:shape style="position:absolute;left:6887;top:6411;width:10;height:20" coordorigin="6887,6411" coordsize="10,20" path="m6887,6430l6897,6430,6897,6411,6887,6411,6887,6430xe" filled="true" fillcolor="#000000" stroked="false">
                <v:path arrowok="t"/>
                <v:fill type="solid"/>
              </v:shape>
            </v:group>
            <v:group style="position:absolute;left:6887;top:6430;width:10;height:20" coordorigin="6887,6430" coordsize="10,20">
              <v:shape style="position:absolute;left:6887;top:6430;width:10;height:20" coordorigin="6887,6430" coordsize="10,20" path="m6887,6450l6897,6450,6897,6430,6887,6430,6887,6450xe" filled="true" fillcolor="#000000" stroked="false">
                <v:path arrowok="t"/>
                <v:fill type="solid"/>
              </v:shape>
            </v:group>
            <v:group style="position:absolute;left:6887;top:6450;width:10;height:20" coordorigin="6887,6450" coordsize="10,20">
              <v:shape style="position:absolute;left:6887;top:6450;width:10;height:20" coordorigin="6887,6450" coordsize="10,20" path="m6887,6469l6897,6469,6897,6450,6887,6450,6887,6469xe" filled="true" fillcolor="#000000" stroked="false">
                <v:path arrowok="t"/>
                <v:fill type="solid"/>
              </v:shape>
            </v:group>
            <v:group style="position:absolute;left:6887;top:6469;width:10;height:20" coordorigin="6887,6469" coordsize="10,20">
              <v:shape style="position:absolute;left:6887;top:6469;width:10;height:20" coordorigin="6887,6469" coordsize="10,20" path="m6887,6488l6897,6488,6897,6469,6887,6469,6887,6488xe" filled="true" fillcolor="#000000" stroked="false">
                <v:path arrowok="t"/>
                <v:fill type="solid"/>
              </v:shape>
            </v:group>
            <v:group style="position:absolute;left:6887;top:6488;width:10;height:20" coordorigin="6887,6488" coordsize="10,20">
              <v:shape style="position:absolute;left:6887;top:6488;width:10;height:20" coordorigin="6887,6488" coordsize="10,20" path="m6887,6507l6897,6507,6897,6488,6887,6488,6887,6507xe" filled="true" fillcolor="#000000" stroked="false">
                <v:path arrowok="t"/>
                <v:fill type="solid"/>
              </v:shape>
            </v:group>
            <v:group style="position:absolute;left:6887;top:6507;width:10;height:20" coordorigin="6887,6507" coordsize="10,20">
              <v:shape style="position:absolute;left:6887;top:6507;width:10;height:20" coordorigin="6887,6507" coordsize="10,20" path="m6887,6526l6897,6526,6897,6507,6887,6507,6887,6526xe" filled="true" fillcolor="#000000" stroked="false">
                <v:path arrowok="t"/>
                <v:fill type="solid"/>
              </v:shape>
            </v:group>
            <v:group style="position:absolute;left:6887;top:6526;width:10;height:20" coordorigin="6887,6526" coordsize="10,20">
              <v:shape style="position:absolute;left:6887;top:6526;width:10;height:20" coordorigin="6887,6526" coordsize="10,20" path="m6887,6546l6897,6546,6897,6526,6887,6526,6887,6546xe" filled="true" fillcolor="#000000" stroked="false">
                <v:path arrowok="t"/>
                <v:fill type="solid"/>
              </v:shape>
            </v:group>
            <v:group style="position:absolute;left:6887;top:6546;width:10;height:20" coordorigin="6887,6546" coordsize="10,20">
              <v:shape style="position:absolute;left:6887;top:6546;width:10;height:20" coordorigin="6887,6546" coordsize="10,20" path="m6887,6565l6897,6565,6897,6546,6887,6546,6887,6565xe" filled="true" fillcolor="#000000" stroked="false">
                <v:path arrowok="t"/>
                <v:fill type="solid"/>
              </v:shape>
            </v:group>
            <v:group style="position:absolute;left:6887;top:6565;width:10;height:20" coordorigin="6887,6565" coordsize="10,20">
              <v:shape style="position:absolute;left:6887;top:6565;width:10;height:20" coordorigin="6887,6565" coordsize="10,20" path="m6887,6584l6897,6584,6897,6565,6887,6565,6887,6584xe" filled="true" fillcolor="#000000" stroked="false">
                <v:path arrowok="t"/>
                <v:fill type="solid"/>
              </v:shape>
            </v:group>
            <v:group style="position:absolute;left:6887;top:6584;width:10;height:20" coordorigin="6887,6584" coordsize="10,20">
              <v:shape style="position:absolute;left:6887;top:6584;width:10;height:20" coordorigin="6887,6584" coordsize="10,20" path="m6887,6603l6897,6603,6897,6584,6887,6584,6887,6603xe" filled="true" fillcolor="#000000" stroked="false">
                <v:path arrowok="t"/>
                <v:fill type="solid"/>
              </v:shape>
            </v:group>
            <v:group style="position:absolute;left:6887;top:6603;width:10;height:20" coordorigin="6887,6603" coordsize="10,20">
              <v:shape style="position:absolute;left:6887;top:6603;width:10;height:20" coordorigin="6887,6603" coordsize="10,20" path="m6887,6622l6897,6622,6897,6603,6887,6603,6887,6622xe" filled="true" fillcolor="#000000" stroked="false">
                <v:path arrowok="t"/>
                <v:fill type="solid"/>
              </v:shape>
            </v:group>
            <v:group style="position:absolute;left:6887;top:6622;width:10;height:20" coordorigin="6887,6622" coordsize="10,20">
              <v:shape style="position:absolute;left:6887;top:6622;width:10;height:20" coordorigin="6887,6622" coordsize="10,20" path="m6887,6642l6897,6642,6897,6622,6887,6622,6887,6642xe" filled="true" fillcolor="#000000" stroked="false">
                <v:path arrowok="t"/>
                <v:fill type="solid"/>
              </v:shape>
            </v:group>
            <v:group style="position:absolute;left:6887;top:6642;width:10;height:20" coordorigin="6887,6642" coordsize="10,20">
              <v:shape style="position:absolute;left:6887;top:6642;width:10;height:20" coordorigin="6887,6642" coordsize="10,20" path="m6887,6661l6897,6661,6897,6642,6887,6642,6887,6661xe" filled="true" fillcolor="#000000" stroked="false">
                <v:path arrowok="t"/>
                <v:fill type="solid"/>
              </v:shape>
            </v:group>
            <v:group style="position:absolute;left:6887;top:6661;width:10;height:20" coordorigin="6887,6661" coordsize="10,20">
              <v:shape style="position:absolute;left:6887;top:6661;width:10;height:20" coordorigin="6887,6661" coordsize="10,20" path="m6887,6680l6897,6680,6897,6661,6887,6661,6887,6680xe" filled="true" fillcolor="#000000" stroked="false">
                <v:path arrowok="t"/>
                <v:fill type="solid"/>
              </v:shape>
            </v:group>
            <v:group style="position:absolute;left:6887;top:6680;width:10;height:20" coordorigin="6887,6680" coordsize="10,20">
              <v:shape style="position:absolute;left:6887;top:6680;width:10;height:20" coordorigin="6887,6680" coordsize="10,20" path="m6887,6699l6897,6699,6897,6680,6887,6680,6887,6699xe" filled="true" fillcolor="#000000" stroked="false">
                <v:path arrowok="t"/>
                <v:fill type="solid"/>
              </v:shape>
            </v:group>
            <v:group style="position:absolute;left:6887;top:6699;width:10;height:20" coordorigin="6887,6699" coordsize="10,20">
              <v:shape style="position:absolute;left:6887;top:6699;width:10;height:20" coordorigin="6887,6699" coordsize="10,20" path="m6887,6718l6897,6718,6897,6699,6887,6699,6887,6718xe" filled="true" fillcolor="#000000" stroked="false">
                <v:path arrowok="t"/>
                <v:fill type="solid"/>
              </v:shape>
            </v:group>
            <v:group style="position:absolute;left:6887;top:6718;width:10;height:20" coordorigin="6887,6718" coordsize="10,20">
              <v:shape style="position:absolute;left:6887;top:6718;width:10;height:20" coordorigin="6887,6718" coordsize="10,20" path="m6887,6738l6897,6738,6897,6718,6887,6718,6887,6738xe" filled="true" fillcolor="#000000" stroked="false">
                <v:path arrowok="t"/>
                <v:fill type="solid"/>
              </v:shape>
            </v:group>
            <v:group style="position:absolute;left:6887;top:6738;width:10;height:20" coordorigin="6887,6738" coordsize="10,20">
              <v:shape style="position:absolute;left:6887;top:6738;width:10;height:20" coordorigin="6887,6738" coordsize="10,20" path="m6887,6757l6897,6757,6897,6738,6887,6738,6887,6757xe" filled="true" fillcolor="#000000" stroked="false">
                <v:path arrowok="t"/>
                <v:fill type="solid"/>
              </v:shape>
            </v:group>
            <v:group style="position:absolute;left:6887;top:6757;width:10;height:20" coordorigin="6887,6757" coordsize="10,20">
              <v:shape style="position:absolute;left:6887;top:6757;width:10;height:20" coordorigin="6887,6757" coordsize="10,20" path="m6887,6776l6897,6776,6897,6757,6887,6757,6887,6776xe" filled="true" fillcolor="#000000" stroked="false">
                <v:path arrowok="t"/>
                <v:fill type="solid"/>
              </v:shape>
            </v:group>
            <v:group style="position:absolute;left:6887;top:6776;width:10;height:20" coordorigin="6887,6776" coordsize="10,20">
              <v:shape style="position:absolute;left:6887;top:6776;width:10;height:20" coordorigin="6887,6776" coordsize="10,20" path="m6887,6795l6897,6795,6897,6776,6887,6776,6887,6795xe" filled="true" fillcolor="#000000" stroked="false">
                <v:path arrowok="t"/>
                <v:fill type="solid"/>
              </v:shape>
            </v:group>
            <v:group style="position:absolute;left:6887;top:6795;width:10;height:20" coordorigin="6887,6795" coordsize="10,20">
              <v:shape style="position:absolute;left:6887;top:6795;width:10;height:20" coordorigin="6887,6795" coordsize="10,20" path="m6887,6814l6897,6814,6897,6795,6887,6795,6887,6814xe" filled="true" fillcolor="#000000" stroked="false">
                <v:path arrowok="t"/>
                <v:fill type="solid"/>
              </v:shape>
            </v:group>
            <v:group style="position:absolute;left:8034;top:6277;width:10;height:20" coordorigin="8034,6277" coordsize="10,20">
              <v:shape style="position:absolute;left:8034;top:6277;width:10;height:20" coordorigin="8034,6277" coordsize="10,20" path="m8034,6296l8044,6296,8044,6277,8034,6277,8034,6296xe" filled="true" fillcolor="#000000" stroked="false">
                <v:path arrowok="t"/>
                <v:fill type="solid"/>
              </v:shape>
            </v:group>
            <v:group style="position:absolute;left:8034;top:6296;width:10;height:20" coordorigin="8034,6296" coordsize="10,20">
              <v:shape style="position:absolute;left:8034;top:6296;width:10;height:20" coordorigin="8034,6296" coordsize="10,20" path="m8034,6315l8044,6315,8044,6296,8034,6296,8034,6315xe" filled="true" fillcolor="#000000" stroked="false">
                <v:path arrowok="t"/>
                <v:fill type="solid"/>
              </v:shape>
            </v:group>
            <v:group style="position:absolute;left:8034;top:6315;width:10;height:20" coordorigin="8034,6315" coordsize="10,20">
              <v:shape style="position:absolute;left:8034;top:6315;width:10;height:20" coordorigin="8034,6315" coordsize="10,20" path="m8034,6334l8044,6334,8044,6315,8034,6315,8034,6334xe" filled="true" fillcolor="#000000" stroked="false">
                <v:path arrowok="t"/>
                <v:fill type="solid"/>
              </v:shape>
            </v:group>
            <v:group style="position:absolute;left:8034;top:6334;width:10;height:20" coordorigin="8034,6334" coordsize="10,20">
              <v:shape style="position:absolute;left:8034;top:6334;width:10;height:20" coordorigin="8034,6334" coordsize="10,20" path="m8034,6354l8044,6354,8044,6334,8034,6334,8034,6354xe" filled="true" fillcolor="#000000" stroked="false">
                <v:path arrowok="t"/>
                <v:fill type="solid"/>
              </v:shape>
            </v:group>
            <v:group style="position:absolute;left:8034;top:6354;width:10;height:20" coordorigin="8034,6354" coordsize="10,20">
              <v:shape style="position:absolute;left:8034;top:6354;width:10;height:20" coordorigin="8034,6354" coordsize="10,20" path="m8034,6373l8044,6373,8044,6354,8034,6354,8034,6373xe" filled="true" fillcolor="#000000" stroked="false">
                <v:path arrowok="t"/>
                <v:fill type="solid"/>
              </v:shape>
            </v:group>
            <v:group style="position:absolute;left:8034;top:6373;width:10;height:20" coordorigin="8034,6373" coordsize="10,20">
              <v:shape style="position:absolute;left:8034;top:6373;width:10;height:20" coordorigin="8034,6373" coordsize="10,20" path="m8034,6392l8044,6392,8044,6373,8034,6373,8034,6392xe" filled="true" fillcolor="#000000" stroked="false">
                <v:path arrowok="t"/>
                <v:fill type="solid"/>
              </v:shape>
            </v:group>
            <v:group style="position:absolute;left:8034;top:6392;width:10;height:20" coordorigin="8034,6392" coordsize="10,20">
              <v:shape style="position:absolute;left:8034;top:6392;width:10;height:20" coordorigin="8034,6392" coordsize="10,20" path="m8034,6411l8044,6411,8044,6392,8034,6392,8034,6411xe" filled="true" fillcolor="#000000" stroked="false">
                <v:path arrowok="t"/>
                <v:fill type="solid"/>
              </v:shape>
            </v:group>
            <v:group style="position:absolute;left:8034;top:6411;width:10;height:20" coordorigin="8034,6411" coordsize="10,20">
              <v:shape style="position:absolute;left:8034;top:6411;width:10;height:20" coordorigin="8034,6411" coordsize="10,20" path="m8034,6430l8044,6430,8044,6411,8034,6411,8034,6430xe" filled="true" fillcolor="#000000" stroked="false">
                <v:path arrowok="t"/>
                <v:fill type="solid"/>
              </v:shape>
            </v:group>
            <v:group style="position:absolute;left:8034;top:6430;width:10;height:20" coordorigin="8034,6430" coordsize="10,20">
              <v:shape style="position:absolute;left:8034;top:6430;width:10;height:20" coordorigin="8034,6430" coordsize="10,20" path="m8034,6450l8044,6450,8044,6430,8034,6430,8034,6450xe" filled="true" fillcolor="#000000" stroked="false">
                <v:path arrowok="t"/>
                <v:fill type="solid"/>
              </v:shape>
            </v:group>
            <v:group style="position:absolute;left:8034;top:6450;width:10;height:20" coordorigin="8034,6450" coordsize="10,20">
              <v:shape style="position:absolute;left:8034;top:6450;width:10;height:20" coordorigin="8034,6450" coordsize="10,20" path="m8034,6469l8044,6469,8044,6450,8034,6450,8034,6469xe" filled="true" fillcolor="#000000" stroked="false">
                <v:path arrowok="t"/>
                <v:fill type="solid"/>
              </v:shape>
            </v:group>
            <v:group style="position:absolute;left:8034;top:6469;width:10;height:20" coordorigin="8034,6469" coordsize="10,20">
              <v:shape style="position:absolute;left:8034;top:6469;width:10;height:20" coordorigin="8034,6469" coordsize="10,20" path="m8034,6488l8044,6488,8044,6469,8034,6469,8034,6488xe" filled="true" fillcolor="#000000" stroked="false">
                <v:path arrowok="t"/>
                <v:fill type="solid"/>
              </v:shape>
            </v:group>
            <v:group style="position:absolute;left:8034;top:6488;width:10;height:20" coordorigin="8034,6488" coordsize="10,20">
              <v:shape style="position:absolute;left:8034;top:6488;width:10;height:20" coordorigin="8034,6488" coordsize="10,20" path="m8034,6507l8044,6507,8044,6488,8034,6488,8034,6507xe" filled="true" fillcolor="#000000" stroked="false">
                <v:path arrowok="t"/>
                <v:fill type="solid"/>
              </v:shape>
            </v:group>
            <v:group style="position:absolute;left:8034;top:6507;width:10;height:20" coordorigin="8034,6507" coordsize="10,20">
              <v:shape style="position:absolute;left:8034;top:6507;width:10;height:20" coordorigin="8034,6507" coordsize="10,20" path="m8034,6526l8044,6526,8044,6507,8034,6507,8034,6526xe" filled="true" fillcolor="#000000" stroked="false">
                <v:path arrowok="t"/>
                <v:fill type="solid"/>
              </v:shape>
            </v:group>
            <v:group style="position:absolute;left:8034;top:6526;width:10;height:20" coordorigin="8034,6526" coordsize="10,20">
              <v:shape style="position:absolute;left:8034;top:6526;width:10;height:20" coordorigin="8034,6526" coordsize="10,20" path="m8034,6546l8044,6546,8044,6526,8034,6526,8034,6546xe" filled="true" fillcolor="#000000" stroked="false">
                <v:path arrowok="t"/>
                <v:fill type="solid"/>
              </v:shape>
            </v:group>
            <v:group style="position:absolute;left:8034;top:6546;width:10;height:20" coordorigin="8034,6546" coordsize="10,20">
              <v:shape style="position:absolute;left:8034;top:6546;width:10;height:20" coordorigin="8034,6546" coordsize="10,20" path="m8034,6565l8044,6565,8044,6546,8034,6546,8034,6565xe" filled="true" fillcolor="#000000" stroked="false">
                <v:path arrowok="t"/>
                <v:fill type="solid"/>
              </v:shape>
            </v:group>
            <v:group style="position:absolute;left:8034;top:6565;width:10;height:20" coordorigin="8034,6565" coordsize="10,20">
              <v:shape style="position:absolute;left:8034;top:6565;width:10;height:20" coordorigin="8034,6565" coordsize="10,20" path="m8034,6584l8044,6584,8044,6565,8034,6565,8034,6584xe" filled="true" fillcolor="#000000" stroked="false">
                <v:path arrowok="t"/>
                <v:fill type="solid"/>
              </v:shape>
            </v:group>
            <v:group style="position:absolute;left:8034;top:6584;width:10;height:20" coordorigin="8034,6584" coordsize="10,20">
              <v:shape style="position:absolute;left:8034;top:6584;width:10;height:20" coordorigin="8034,6584" coordsize="10,20" path="m8034,6603l8044,6603,8044,6584,8034,6584,8034,6603xe" filled="true" fillcolor="#000000" stroked="false">
                <v:path arrowok="t"/>
                <v:fill type="solid"/>
              </v:shape>
            </v:group>
            <v:group style="position:absolute;left:8034;top:6603;width:10;height:20" coordorigin="8034,6603" coordsize="10,20">
              <v:shape style="position:absolute;left:8034;top:6603;width:10;height:20" coordorigin="8034,6603" coordsize="10,20" path="m8034,6622l8044,6622,8044,6603,8034,6603,8034,6622xe" filled="true" fillcolor="#000000" stroked="false">
                <v:path arrowok="t"/>
                <v:fill type="solid"/>
              </v:shape>
            </v:group>
            <v:group style="position:absolute;left:8034;top:6622;width:10;height:20" coordorigin="8034,6622" coordsize="10,20">
              <v:shape style="position:absolute;left:8034;top:6622;width:10;height:20" coordorigin="8034,6622" coordsize="10,20" path="m8034,6642l8044,6642,8044,6622,8034,6622,8034,6642xe" filled="true" fillcolor="#000000" stroked="false">
                <v:path arrowok="t"/>
                <v:fill type="solid"/>
              </v:shape>
            </v:group>
            <v:group style="position:absolute;left:8034;top:6642;width:10;height:20" coordorigin="8034,6642" coordsize="10,20">
              <v:shape style="position:absolute;left:8034;top:6642;width:10;height:20" coordorigin="8034,6642" coordsize="10,20" path="m8034,6661l8044,6661,8044,6642,8034,6642,8034,6661xe" filled="true" fillcolor="#000000" stroked="false">
                <v:path arrowok="t"/>
                <v:fill type="solid"/>
              </v:shape>
            </v:group>
            <v:group style="position:absolute;left:8034;top:6661;width:10;height:20" coordorigin="8034,6661" coordsize="10,20">
              <v:shape style="position:absolute;left:8034;top:6661;width:10;height:20" coordorigin="8034,6661" coordsize="10,20" path="m8034,6680l8044,6680,8044,6661,8034,6661,8034,6680xe" filled="true" fillcolor="#000000" stroked="false">
                <v:path arrowok="t"/>
                <v:fill type="solid"/>
              </v:shape>
            </v:group>
            <v:group style="position:absolute;left:8034;top:6680;width:10;height:20" coordorigin="8034,6680" coordsize="10,20">
              <v:shape style="position:absolute;left:8034;top:6680;width:10;height:20" coordorigin="8034,6680" coordsize="10,20" path="m8034,6699l8044,6699,8044,6680,8034,6680,8034,6699xe" filled="true" fillcolor="#000000" stroked="false">
                <v:path arrowok="t"/>
                <v:fill type="solid"/>
              </v:shape>
            </v:group>
            <v:group style="position:absolute;left:8034;top:6699;width:10;height:20" coordorigin="8034,6699" coordsize="10,20">
              <v:shape style="position:absolute;left:8034;top:6699;width:10;height:20" coordorigin="8034,6699" coordsize="10,20" path="m8034,6718l8044,6718,8044,6699,8034,6699,8034,6718xe" filled="true" fillcolor="#000000" stroked="false">
                <v:path arrowok="t"/>
                <v:fill type="solid"/>
              </v:shape>
            </v:group>
            <v:group style="position:absolute;left:8034;top:6718;width:10;height:20" coordorigin="8034,6718" coordsize="10,20">
              <v:shape style="position:absolute;left:8034;top:6718;width:10;height:20" coordorigin="8034,6718" coordsize="10,20" path="m8034,6738l8044,6738,8044,6718,8034,6718,8034,6738xe" filled="true" fillcolor="#000000" stroked="false">
                <v:path arrowok="t"/>
                <v:fill type="solid"/>
              </v:shape>
            </v:group>
            <v:group style="position:absolute;left:8034;top:6738;width:10;height:20" coordorigin="8034,6738" coordsize="10,20">
              <v:shape style="position:absolute;left:8034;top:6738;width:10;height:20" coordorigin="8034,6738" coordsize="10,20" path="m8034,6757l8044,6757,8044,6738,8034,6738,8034,6757xe" filled="true" fillcolor="#000000" stroked="false">
                <v:path arrowok="t"/>
                <v:fill type="solid"/>
              </v:shape>
            </v:group>
            <v:group style="position:absolute;left:8034;top:6757;width:10;height:20" coordorigin="8034,6757" coordsize="10,20">
              <v:shape style="position:absolute;left:8034;top:6757;width:10;height:20" coordorigin="8034,6757" coordsize="10,20" path="m8034,6776l8044,6776,8044,6757,8034,6757,8034,6776xe" filled="true" fillcolor="#000000" stroked="false">
                <v:path arrowok="t"/>
                <v:fill type="solid"/>
              </v:shape>
            </v:group>
            <v:group style="position:absolute;left:8034;top:6776;width:10;height:20" coordorigin="8034,6776" coordsize="10,20">
              <v:shape style="position:absolute;left:8034;top:6776;width:10;height:20" coordorigin="8034,6776" coordsize="10,20" path="m8034,6795l8044,6795,8044,6776,8034,6776,8034,6795xe" filled="true" fillcolor="#000000" stroked="false">
                <v:path arrowok="t"/>
                <v:fill type="solid"/>
              </v:shape>
            </v:group>
            <v:group style="position:absolute;left:8034;top:6795;width:10;height:20" coordorigin="8034,6795" coordsize="10,20">
              <v:shape style="position:absolute;left:8034;top:6795;width:10;height:20" coordorigin="8034,6795" coordsize="10,20" path="m8034,6814l8044,6814,8044,6795,8034,6795,8034,6814xe" filled="true" fillcolor="#000000" stroked="false">
                <v:path arrowok="t"/>
                <v:fill type="solid"/>
              </v:shape>
            </v:group>
            <v:group style="position:absolute;left:9028;top:6277;width:10;height:20" coordorigin="9028,6277" coordsize="10,20">
              <v:shape style="position:absolute;left:9028;top:6277;width:10;height:20" coordorigin="9028,6277" coordsize="10,20" path="m9028,6296l9038,6296,9038,6277,9028,6277,9028,6296xe" filled="true" fillcolor="#000000" stroked="false">
                <v:path arrowok="t"/>
                <v:fill type="solid"/>
              </v:shape>
            </v:group>
            <v:group style="position:absolute;left:9028;top:6296;width:10;height:20" coordorigin="9028,6296" coordsize="10,20">
              <v:shape style="position:absolute;left:9028;top:6296;width:10;height:20" coordorigin="9028,6296" coordsize="10,20" path="m9028,6315l9038,6315,9038,6296,9028,6296,9028,6315xe" filled="true" fillcolor="#000000" stroked="false">
                <v:path arrowok="t"/>
                <v:fill type="solid"/>
              </v:shape>
            </v:group>
            <v:group style="position:absolute;left:9028;top:6315;width:10;height:20" coordorigin="9028,6315" coordsize="10,20">
              <v:shape style="position:absolute;left:9028;top:6315;width:10;height:20" coordorigin="9028,6315" coordsize="10,20" path="m9028,6334l9038,6334,9038,6315,9028,6315,9028,6334xe" filled="true" fillcolor="#000000" stroked="false">
                <v:path arrowok="t"/>
                <v:fill type="solid"/>
              </v:shape>
            </v:group>
            <v:group style="position:absolute;left:9028;top:6334;width:10;height:20" coordorigin="9028,6334" coordsize="10,20">
              <v:shape style="position:absolute;left:9028;top:6334;width:10;height:20" coordorigin="9028,6334" coordsize="10,20" path="m9028,6354l9038,6354,9038,6334,9028,6334,9028,6354xe" filled="true" fillcolor="#000000" stroked="false">
                <v:path arrowok="t"/>
                <v:fill type="solid"/>
              </v:shape>
            </v:group>
            <v:group style="position:absolute;left:9028;top:6354;width:10;height:20" coordorigin="9028,6354" coordsize="10,20">
              <v:shape style="position:absolute;left:9028;top:6354;width:10;height:20" coordorigin="9028,6354" coordsize="10,20" path="m9028,6373l9038,6373,9038,6354,9028,6354,9028,6373xe" filled="true" fillcolor="#000000" stroked="false">
                <v:path arrowok="t"/>
                <v:fill type="solid"/>
              </v:shape>
            </v:group>
            <v:group style="position:absolute;left:9028;top:6373;width:10;height:20" coordorigin="9028,6373" coordsize="10,20">
              <v:shape style="position:absolute;left:9028;top:6373;width:10;height:20" coordorigin="9028,6373" coordsize="10,20" path="m9028,6392l9038,6392,9038,6373,9028,6373,9028,6392xe" filled="true" fillcolor="#000000" stroked="false">
                <v:path arrowok="t"/>
                <v:fill type="solid"/>
              </v:shape>
            </v:group>
            <v:group style="position:absolute;left:9028;top:6392;width:10;height:20" coordorigin="9028,6392" coordsize="10,20">
              <v:shape style="position:absolute;left:9028;top:6392;width:10;height:20" coordorigin="9028,6392" coordsize="10,20" path="m9028,6411l9038,6411,9038,6392,9028,6392,9028,6411xe" filled="true" fillcolor="#000000" stroked="false">
                <v:path arrowok="t"/>
                <v:fill type="solid"/>
              </v:shape>
            </v:group>
            <v:group style="position:absolute;left:9028;top:6411;width:10;height:20" coordorigin="9028,6411" coordsize="10,20">
              <v:shape style="position:absolute;left:9028;top:6411;width:10;height:20" coordorigin="9028,6411" coordsize="10,20" path="m9028,6430l9038,6430,9038,6411,9028,6411,9028,6430xe" filled="true" fillcolor="#000000" stroked="false">
                <v:path arrowok="t"/>
                <v:fill type="solid"/>
              </v:shape>
            </v:group>
            <v:group style="position:absolute;left:9028;top:6430;width:10;height:20" coordorigin="9028,6430" coordsize="10,20">
              <v:shape style="position:absolute;left:9028;top:6430;width:10;height:20" coordorigin="9028,6430" coordsize="10,20" path="m9028,6450l9038,6450,9038,6430,9028,6430,9028,6450xe" filled="true" fillcolor="#000000" stroked="false">
                <v:path arrowok="t"/>
                <v:fill type="solid"/>
              </v:shape>
            </v:group>
            <v:group style="position:absolute;left:9028;top:6450;width:10;height:20" coordorigin="9028,6450" coordsize="10,20">
              <v:shape style="position:absolute;left:9028;top:6450;width:10;height:20" coordorigin="9028,6450" coordsize="10,20" path="m9028,6469l9038,6469,9038,6450,9028,6450,9028,6469xe" filled="true" fillcolor="#000000" stroked="false">
                <v:path arrowok="t"/>
                <v:fill type="solid"/>
              </v:shape>
            </v:group>
            <v:group style="position:absolute;left:9028;top:6469;width:10;height:20" coordorigin="9028,6469" coordsize="10,20">
              <v:shape style="position:absolute;left:9028;top:6469;width:10;height:20" coordorigin="9028,6469" coordsize="10,20" path="m9028,6488l9038,6488,9038,6469,9028,6469,9028,6488xe" filled="true" fillcolor="#000000" stroked="false">
                <v:path arrowok="t"/>
                <v:fill type="solid"/>
              </v:shape>
            </v:group>
            <v:group style="position:absolute;left:9028;top:6488;width:10;height:20" coordorigin="9028,6488" coordsize="10,20">
              <v:shape style="position:absolute;left:9028;top:6488;width:10;height:20" coordorigin="9028,6488" coordsize="10,20" path="m9028,6507l9038,6507,9038,6488,9028,6488,9028,6507xe" filled="true" fillcolor="#000000" stroked="false">
                <v:path arrowok="t"/>
                <v:fill type="solid"/>
              </v:shape>
            </v:group>
            <v:group style="position:absolute;left:9028;top:6507;width:10;height:20" coordorigin="9028,6507" coordsize="10,20">
              <v:shape style="position:absolute;left:9028;top:6507;width:10;height:20" coordorigin="9028,6507" coordsize="10,20" path="m9028,6526l9038,6526,9038,6507,9028,6507,9028,6526xe" filled="true" fillcolor="#000000" stroked="false">
                <v:path arrowok="t"/>
                <v:fill type="solid"/>
              </v:shape>
            </v:group>
            <v:group style="position:absolute;left:9028;top:6526;width:10;height:20" coordorigin="9028,6526" coordsize="10,20">
              <v:shape style="position:absolute;left:9028;top:6526;width:10;height:20" coordorigin="9028,6526" coordsize="10,20" path="m9028,6546l9038,6546,9038,6526,9028,6526,9028,6546xe" filled="true" fillcolor="#000000" stroked="false">
                <v:path arrowok="t"/>
                <v:fill type="solid"/>
              </v:shape>
            </v:group>
            <v:group style="position:absolute;left:9028;top:6546;width:10;height:20" coordorigin="9028,6546" coordsize="10,20">
              <v:shape style="position:absolute;left:9028;top:6546;width:10;height:20" coordorigin="9028,6546" coordsize="10,20" path="m9028,6565l9038,6565,9038,6546,9028,6546,9028,6565xe" filled="true" fillcolor="#000000" stroked="false">
                <v:path arrowok="t"/>
                <v:fill type="solid"/>
              </v:shape>
            </v:group>
            <v:group style="position:absolute;left:9028;top:6565;width:10;height:20" coordorigin="9028,6565" coordsize="10,20">
              <v:shape style="position:absolute;left:9028;top:6565;width:10;height:20" coordorigin="9028,6565" coordsize="10,20" path="m9028,6584l9038,6584,9038,6565,9028,6565,9028,6584xe" filled="true" fillcolor="#000000" stroked="false">
                <v:path arrowok="t"/>
                <v:fill type="solid"/>
              </v:shape>
            </v:group>
            <v:group style="position:absolute;left:9028;top:6584;width:10;height:20" coordorigin="9028,6584" coordsize="10,20">
              <v:shape style="position:absolute;left:9028;top:6584;width:10;height:20" coordorigin="9028,6584" coordsize="10,20" path="m9028,6603l9038,6603,9038,6584,9028,6584,9028,6603xe" filled="true" fillcolor="#000000" stroked="false">
                <v:path arrowok="t"/>
                <v:fill type="solid"/>
              </v:shape>
            </v:group>
            <v:group style="position:absolute;left:9028;top:6603;width:10;height:20" coordorigin="9028,6603" coordsize="10,20">
              <v:shape style="position:absolute;left:9028;top:6603;width:10;height:20" coordorigin="9028,6603" coordsize="10,20" path="m9028,6622l9038,6622,9038,6603,9028,6603,9028,6622xe" filled="true" fillcolor="#000000" stroked="false">
                <v:path arrowok="t"/>
                <v:fill type="solid"/>
              </v:shape>
            </v:group>
            <v:group style="position:absolute;left:9028;top:6622;width:10;height:20" coordorigin="9028,6622" coordsize="10,20">
              <v:shape style="position:absolute;left:9028;top:6622;width:10;height:20" coordorigin="9028,6622" coordsize="10,20" path="m9028,6642l9038,6642,9038,6622,9028,6622,9028,6642xe" filled="true" fillcolor="#000000" stroked="false">
                <v:path arrowok="t"/>
                <v:fill type="solid"/>
              </v:shape>
            </v:group>
            <v:group style="position:absolute;left:9028;top:6642;width:10;height:20" coordorigin="9028,6642" coordsize="10,20">
              <v:shape style="position:absolute;left:9028;top:6642;width:10;height:20" coordorigin="9028,6642" coordsize="10,20" path="m9028,6661l9038,6661,9038,6642,9028,6642,9028,6661xe" filled="true" fillcolor="#000000" stroked="false">
                <v:path arrowok="t"/>
                <v:fill type="solid"/>
              </v:shape>
            </v:group>
            <v:group style="position:absolute;left:9028;top:6661;width:10;height:20" coordorigin="9028,6661" coordsize="10,20">
              <v:shape style="position:absolute;left:9028;top:6661;width:10;height:20" coordorigin="9028,6661" coordsize="10,20" path="m9028,6680l9038,6680,9038,6661,9028,6661,9028,6680xe" filled="true" fillcolor="#000000" stroked="false">
                <v:path arrowok="t"/>
                <v:fill type="solid"/>
              </v:shape>
            </v:group>
            <v:group style="position:absolute;left:9028;top:6680;width:10;height:20" coordorigin="9028,6680" coordsize="10,20">
              <v:shape style="position:absolute;left:9028;top:6680;width:10;height:20" coordorigin="9028,6680" coordsize="10,20" path="m9028,6699l9038,6699,9038,6680,9028,6680,9028,6699xe" filled="true" fillcolor="#000000" stroked="false">
                <v:path arrowok="t"/>
                <v:fill type="solid"/>
              </v:shape>
            </v:group>
            <v:group style="position:absolute;left:9028;top:6699;width:10;height:20" coordorigin="9028,6699" coordsize="10,20">
              <v:shape style="position:absolute;left:9028;top:6699;width:10;height:20" coordorigin="9028,6699" coordsize="10,20" path="m9028,6718l9038,6718,9038,6699,9028,6699,9028,6718xe" filled="true" fillcolor="#000000" stroked="false">
                <v:path arrowok="t"/>
                <v:fill type="solid"/>
              </v:shape>
            </v:group>
            <v:group style="position:absolute;left:9028;top:6718;width:10;height:20" coordorigin="9028,6718" coordsize="10,20">
              <v:shape style="position:absolute;left:9028;top:6718;width:10;height:20" coordorigin="9028,6718" coordsize="10,20" path="m9028,6738l9038,6738,9038,6718,9028,6718,9028,6738xe" filled="true" fillcolor="#000000" stroked="false">
                <v:path arrowok="t"/>
                <v:fill type="solid"/>
              </v:shape>
            </v:group>
            <v:group style="position:absolute;left:9028;top:6738;width:10;height:20" coordorigin="9028,6738" coordsize="10,20">
              <v:shape style="position:absolute;left:9028;top:6738;width:10;height:20" coordorigin="9028,6738" coordsize="10,20" path="m9028,6757l9038,6757,9038,6738,9028,6738,9028,6757xe" filled="true" fillcolor="#000000" stroked="false">
                <v:path arrowok="t"/>
                <v:fill type="solid"/>
              </v:shape>
            </v:group>
            <v:group style="position:absolute;left:9028;top:6757;width:10;height:20" coordorigin="9028,6757" coordsize="10,20">
              <v:shape style="position:absolute;left:9028;top:6757;width:10;height:20" coordorigin="9028,6757" coordsize="10,20" path="m9028,6776l9038,6776,9038,6757,9028,6757,9028,6776xe" filled="true" fillcolor="#000000" stroked="false">
                <v:path arrowok="t"/>
                <v:fill type="solid"/>
              </v:shape>
            </v:group>
            <v:group style="position:absolute;left:9028;top:6776;width:10;height:20" coordorigin="9028,6776" coordsize="10,20">
              <v:shape style="position:absolute;left:9028;top:6776;width:10;height:20" coordorigin="9028,6776" coordsize="10,20" path="m9028,6795l9038,6795,9038,6776,9028,6776,9028,6795xe" filled="true" fillcolor="#000000" stroked="false">
                <v:path arrowok="t"/>
                <v:fill type="solid"/>
              </v:shape>
            </v:group>
            <v:group style="position:absolute;left:9028;top:6795;width:10;height:20" coordorigin="9028,6795" coordsize="10,20">
              <v:shape style="position:absolute;left:9028;top:6795;width:10;height:20" coordorigin="9028,6795" coordsize="10,20" path="m9028,6814l9038,6814,9038,6795,9028,6795,9028,6814xe" filled="true" fillcolor="#000000" stroked="false">
                <v:path arrowok="t"/>
                <v:fill type="solid"/>
              </v:shape>
            </v:group>
            <v:group style="position:absolute;left:10161;top:6277;width:10;height:20" coordorigin="10161,6277" coordsize="10,20">
              <v:shape style="position:absolute;left:10161;top:6277;width:10;height:20" coordorigin="10161,6277" coordsize="10,20" path="m10161,6296l10171,6296,10171,6277,10161,6277,10161,6296xe" filled="true" fillcolor="#000000" stroked="false">
                <v:path arrowok="t"/>
                <v:fill type="solid"/>
              </v:shape>
            </v:group>
            <v:group style="position:absolute;left:10161;top:6296;width:10;height:20" coordorigin="10161,6296" coordsize="10,20">
              <v:shape style="position:absolute;left:10161;top:6296;width:10;height:20" coordorigin="10161,6296" coordsize="10,20" path="m10161,6315l10171,6315,10171,6296,10161,6296,10161,6315xe" filled="true" fillcolor="#000000" stroked="false">
                <v:path arrowok="t"/>
                <v:fill type="solid"/>
              </v:shape>
            </v:group>
            <v:group style="position:absolute;left:10161;top:6315;width:10;height:20" coordorigin="10161,6315" coordsize="10,20">
              <v:shape style="position:absolute;left:10161;top:6315;width:10;height:20" coordorigin="10161,6315" coordsize="10,20" path="m10161,6334l10171,6334,10171,6315,10161,6315,10161,6334xe" filled="true" fillcolor="#000000" stroked="false">
                <v:path arrowok="t"/>
                <v:fill type="solid"/>
              </v:shape>
            </v:group>
            <v:group style="position:absolute;left:10161;top:6334;width:10;height:20" coordorigin="10161,6334" coordsize="10,20">
              <v:shape style="position:absolute;left:10161;top:6334;width:10;height:20" coordorigin="10161,6334" coordsize="10,20" path="m10161,6354l10171,6354,10171,6334,10161,6334,10161,6354xe" filled="true" fillcolor="#000000" stroked="false">
                <v:path arrowok="t"/>
                <v:fill type="solid"/>
              </v:shape>
            </v:group>
            <v:group style="position:absolute;left:10161;top:6354;width:10;height:20" coordorigin="10161,6354" coordsize="10,20">
              <v:shape style="position:absolute;left:10161;top:6354;width:10;height:20" coordorigin="10161,6354" coordsize="10,20" path="m10161,6373l10171,6373,10171,6354,10161,6354,10161,6373xe" filled="true" fillcolor="#000000" stroked="false">
                <v:path arrowok="t"/>
                <v:fill type="solid"/>
              </v:shape>
            </v:group>
            <v:group style="position:absolute;left:10161;top:6373;width:10;height:20" coordorigin="10161,6373" coordsize="10,20">
              <v:shape style="position:absolute;left:10161;top:6373;width:10;height:20" coordorigin="10161,6373" coordsize="10,20" path="m10161,6392l10171,6392,10171,6373,10161,6373,10161,6392xe" filled="true" fillcolor="#000000" stroked="false">
                <v:path arrowok="t"/>
                <v:fill type="solid"/>
              </v:shape>
            </v:group>
            <v:group style="position:absolute;left:10161;top:6392;width:10;height:20" coordorigin="10161,6392" coordsize="10,20">
              <v:shape style="position:absolute;left:10161;top:6392;width:10;height:20" coordorigin="10161,6392" coordsize="10,20" path="m10161,6411l10171,6411,10171,6392,10161,6392,10161,6411xe" filled="true" fillcolor="#000000" stroked="false">
                <v:path arrowok="t"/>
                <v:fill type="solid"/>
              </v:shape>
            </v:group>
            <v:group style="position:absolute;left:10161;top:6411;width:10;height:20" coordorigin="10161,6411" coordsize="10,20">
              <v:shape style="position:absolute;left:10161;top:6411;width:10;height:20" coordorigin="10161,6411" coordsize="10,20" path="m10161,6430l10171,6430,10171,6411,10161,6411,10161,6430xe" filled="true" fillcolor="#000000" stroked="false">
                <v:path arrowok="t"/>
                <v:fill type="solid"/>
              </v:shape>
            </v:group>
            <v:group style="position:absolute;left:10161;top:6430;width:10;height:20" coordorigin="10161,6430" coordsize="10,20">
              <v:shape style="position:absolute;left:10161;top:6430;width:10;height:20" coordorigin="10161,6430" coordsize="10,20" path="m10161,6450l10171,6450,10171,6430,10161,6430,10161,6450xe" filled="true" fillcolor="#000000" stroked="false">
                <v:path arrowok="t"/>
                <v:fill type="solid"/>
              </v:shape>
            </v:group>
            <v:group style="position:absolute;left:10161;top:6450;width:10;height:20" coordorigin="10161,6450" coordsize="10,20">
              <v:shape style="position:absolute;left:10161;top:6450;width:10;height:20" coordorigin="10161,6450" coordsize="10,20" path="m10161,6469l10171,6469,10171,6450,10161,6450,10161,6469xe" filled="true" fillcolor="#000000" stroked="false">
                <v:path arrowok="t"/>
                <v:fill type="solid"/>
              </v:shape>
            </v:group>
            <v:group style="position:absolute;left:10161;top:6469;width:10;height:20" coordorigin="10161,6469" coordsize="10,20">
              <v:shape style="position:absolute;left:10161;top:6469;width:10;height:20" coordorigin="10161,6469" coordsize="10,20" path="m10161,6488l10171,6488,10171,6469,10161,6469,10161,6488xe" filled="true" fillcolor="#000000" stroked="false">
                <v:path arrowok="t"/>
                <v:fill type="solid"/>
              </v:shape>
            </v:group>
            <v:group style="position:absolute;left:10161;top:6488;width:10;height:20" coordorigin="10161,6488" coordsize="10,20">
              <v:shape style="position:absolute;left:10161;top:6488;width:10;height:20" coordorigin="10161,6488" coordsize="10,20" path="m10161,6507l10171,6507,10171,6488,10161,6488,10161,6507xe" filled="true" fillcolor="#000000" stroked="false">
                <v:path arrowok="t"/>
                <v:fill type="solid"/>
              </v:shape>
            </v:group>
            <v:group style="position:absolute;left:10161;top:6507;width:10;height:20" coordorigin="10161,6507" coordsize="10,20">
              <v:shape style="position:absolute;left:10161;top:6507;width:10;height:20" coordorigin="10161,6507" coordsize="10,20" path="m10161,6526l10171,6526,10171,6507,10161,6507,10161,6526xe" filled="true" fillcolor="#000000" stroked="false">
                <v:path arrowok="t"/>
                <v:fill type="solid"/>
              </v:shape>
            </v:group>
            <v:group style="position:absolute;left:10161;top:6526;width:10;height:20" coordorigin="10161,6526" coordsize="10,20">
              <v:shape style="position:absolute;left:10161;top:6526;width:10;height:20" coordorigin="10161,6526" coordsize="10,20" path="m10161,6546l10171,6546,10171,6526,10161,6526,10161,6546xe" filled="true" fillcolor="#000000" stroked="false">
                <v:path arrowok="t"/>
                <v:fill type="solid"/>
              </v:shape>
            </v:group>
            <v:group style="position:absolute;left:10161;top:6546;width:10;height:20" coordorigin="10161,6546" coordsize="10,20">
              <v:shape style="position:absolute;left:10161;top:6546;width:10;height:20" coordorigin="10161,6546" coordsize="10,20" path="m10161,6565l10171,6565,10171,6546,10161,6546,10161,6565xe" filled="true" fillcolor="#000000" stroked="false">
                <v:path arrowok="t"/>
                <v:fill type="solid"/>
              </v:shape>
            </v:group>
            <v:group style="position:absolute;left:10161;top:6565;width:10;height:20" coordorigin="10161,6565" coordsize="10,20">
              <v:shape style="position:absolute;left:10161;top:6565;width:10;height:20" coordorigin="10161,6565" coordsize="10,20" path="m10161,6584l10171,6584,10171,6565,10161,6565,10161,6584xe" filled="true" fillcolor="#000000" stroked="false">
                <v:path arrowok="t"/>
                <v:fill type="solid"/>
              </v:shape>
            </v:group>
            <v:group style="position:absolute;left:10161;top:6584;width:10;height:20" coordorigin="10161,6584" coordsize="10,20">
              <v:shape style="position:absolute;left:10161;top:6584;width:10;height:20" coordorigin="10161,6584" coordsize="10,20" path="m10161,6603l10171,6603,10171,6584,10161,6584,10161,6603xe" filled="true" fillcolor="#000000" stroked="false">
                <v:path arrowok="t"/>
                <v:fill type="solid"/>
              </v:shape>
            </v:group>
            <v:group style="position:absolute;left:10161;top:6603;width:10;height:20" coordorigin="10161,6603" coordsize="10,20">
              <v:shape style="position:absolute;left:10161;top:6603;width:10;height:20" coordorigin="10161,6603" coordsize="10,20" path="m10161,6622l10171,6622,10171,6603,10161,6603,10161,6622xe" filled="true" fillcolor="#000000" stroked="false">
                <v:path arrowok="t"/>
                <v:fill type="solid"/>
              </v:shape>
            </v:group>
            <v:group style="position:absolute;left:10161;top:6622;width:10;height:20" coordorigin="10161,6622" coordsize="10,20">
              <v:shape style="position:absolute;left:10161;top:6622;width:10;height:20" coordorigin="10161,6622" coordsize="10,20" path="m10161,6642l10171,6642,10171,6622,10161,6622,10161,6642xe" filled="true" fillcolor="#000000" stroked="false">
                <v:path arrowok="t"/>
                <v:fill type="solid"/>
              </v:shape>
            </v:group>
            <v:group style="position:absolute;left:10161;top:6642;width:10;height:20" coordorigin="10161,6642" coordsize="10,20">
              <v:shape style="position:absolute;left:10161;top:6642;width:10;height:20" coordorigin="10161,6642" coordsize="10,20" path="m10161,6661l10171,6661,10171,6642,10161,6642,10161,6661xe" filled="true" fillcolor="#000000" stroked="false">
                <v:path arrowok="t"/>
                <v:fill type="solid"/>
              </v:shape>
            </v:group>
            <v:group style="position:absolute;left:10161;top:6661;width:10;height:20" coordorigin="10161,6661" coordsize="10,20">
              <v:shape style="position:absolute;left:10161;top:6661;width:10;height:20" coordorigin="10161,6661" coordsize="10,20" path="m10161,6680l10171,6680,10171,6661,10161,6661,10161,6680xe" filled="true" fillcolor="#000000" stroked="false">
                <v:path arrowok="t"/>
                <v:fill type="solid"/>
              </v:shape>
            </v:group>
            <v:group style="position:absolute;left:10161;top:6680;width:10;height:20" coordorigin="10161,6680" coordsize="10,20">
              <v:shape style="position:absolute;left:10161;top:6680;width:10;height:20" coordorigin="10161,6680" coordsize="10,20" path="m10161,6699l10171,6699,10171,6680,10161,6680,10161,6699xe" filled="true" fillcolor="#000000" stroked="false">
                <v:path arrowok="t"/>
                <v:fill type="solid"/>
              </v:shape>
            </v:group>
            <v:group style="position:absolute;left:10161;top:6699;width:10;height:20" coordorigin="10161,6699" coordsize="10,20">
              <v:shape style="position:absolute;left:10161;top:6699;width:10;height:20" coordorigin="10161,6699" coordsize="10,20" path="m10161,6718l10171,6718,10171,6699,10161,6699,10161,6718xe" filled="true" fillcolor="#000000" stroked="false">
                <v:path arrowok="t"/>
                <v:fill type="solid"/>
              </v:shape>
            </v:group>
            <v:group style="position:absolute;left:10161;top:6718;width:10;height:20" coordorigin="10161,6718" coordsize="10,20">
              <v:shape style="position:absolute;left:10161;top:6718;width:10;height:20" coordorigin="10161,6718" coordsize="10,20" path="m10161,6738l10171,6738,10171,6718,10161,6718,10161,6738xe" filled="true" fillcolor="#000000" stroked="false">
                <v:path arrowok="t"/>
                <v:fill type="solid"/>
              </v:shape>
            </v:group>
            <v:group style="position:absolute;left:10161;top:6738;width:10;height:20" coordorigin="10161,6738" coordsize="10,20">
              <v:shape style="position:absolute;left:10161;top:6738;width:10;height:20" coordorigin="10161,6738" coordsize="10,20" path="m10161,6757l10171,6757,10171,6738,10161,6738,10161,6757xe" filled="true" fillcolor="#000000" stroked="false">
                <v:path arrowok="t"/>
                <v:fill type="solid"/>
              </v:shape>
            </v:group>
            <v:group style="position:absolute;left:10161;top:6757;width:10;height:20" coordorigin="10161,6757" coordsize="10,20">
              <v:shape style="position:absolute;left:10161;top:6757;width:10;height:20" coordorigin="10161,6757" coordsize="10,20" path="m10161,6776l10171,6776,10171,6757,10161,6757,10161,6776xe" filled="true" fillcolor="#000000" stroked="false">
                <v:path arrowok="t"/>
                <v:fill type="solid"/>
              </v:shape>
            </v:group>
            <v:group style="position:absolute;left:10161;top:6776;width:10;height:20" coordorigin="10161,6776" coordsize="10,20">
              <v:shape style="position:absolute;left:10161;top:6776;width:10;height:20" coordorigin="10161,6776" coordsize="10,20" path="m10161,6795l10171,6795,10171,6776,10161,6776,10161,6795xe" filled="true" fillcolor="#000000" stroked="false">
                <v:path arrowok="t"/>
                <v:fill type="solid"/>
              </v:shape>
            </v:group>
            <v:group style="position:absolute;left:10161;top:6795;width:10;height:20" coordorigin="10161,6795" coordsize="10,20">
              <v:shape style="position:absolute;left:10161;top:6795;width:10;height:20" coordorigin="10161,6795" coordsize="10,20" path="m10161,6814l10171,6814,10171,6795,10161,6795,10161,6814xe" filled="true" fillcolor="#000000" stroked="false">
                <v:path arrowok="t"/>
                <v:fill type="solid"/>
              </v:shape>
            </v:group>
            <v:group style="position:absolute;left:866;top:6824;width:2;height:539" coordorigin="866,6824" coordsize="2,539">
              <v:shape style="position:absolute;left:866;top:6824;width:2;height:539" coordorigin="866,6824" coordsize="0,539" path="m866,6824l866,7362e" filled="false" stroked="true" strokeweight="1.44pt" strokecolor="#dcdcdc">
                <v:path arrowok="t"/>
              </v:shape>
            </v:group>
            <v:group style="position:absolute;left:2493;top:6824;width:2;height:539" coordorigin="2493,6824" coordsize="2,539">
              <v:shape style="position:absolute;left:2493;top:6824;width:2;height:539" coordorigin="2493,6824" coordsize="0,539" path="m2493,6824l2493,7362e" filled="false" stroked="true" strokeweight="1.08pt" strokecolor="#dcdcdc">
                <v:path arrowok="t"/>
              </v:shape>
            </v:group>
            <v:group style="position:absolute;left:881;top:6824;width:1602;height:269" coordorigin="881,6824" coordsize="1602,269">
              <v:shape style="position:absolute;left:881;top:6824;width:1602;height:269" coordorigin="881,6824" coordsize="1602,269" path="m881,7093l2482,7093,2482,6824,881,6824,881,7093xe" filled="true" fillcolor="#dcdcdc" stroked="false">
                <v:path arrowok="t"/>
                <v:fill type="solid"/>
              </v:shape>
            </v:group>
            <v:group style="position:absolute;left:881;top:7093;width:1602;height:270" coordorigin="881,7093" coordsize="1602,270">
              <v:shape style="position:absolute;left:881;top:7093;width:1602;height:270" coordorigin="881,7093" coordsize="1602,270" path="m881,7362l2482,7362,2482,7093,881,7093,881,7362xe" filled="true" fillcolor="#dcdcdc" stroked="false">
                <v:path arrowok="t"/>
                <v:fill type="solid"/>
              </v:shape>
              <v:shape style="position:absolute;left:852;top:6814;width:1654;height:10" type="#_x0000_t75" stroked="false">
                <v:imagedata r:id="rId516" o:title=""/>
              </v:shape>
              <v:shape style="position:absolute;left:2501;top:6814;width:1138;height:10" type="#_x0000_t75" stroked="false">
                <v:imagedata r:id="rId500" o:title=""/>
              </v:shape>
              <v:shape style="position:absolute;left:3634;top:6814;width:857;height:10" type="#_x0000_t75" stroked="false">
                <v:imagedata r:id="rId501" o:title=""/>
              </v:shape>
              <v:shape style="position:absolute;left:4487;top:6814;width:842;height:10" type="#_x0000_t75" stroked="false">
                <v:imagedata r:id="rId502" o:title=""/>
              </v:shape>
              <v:shape style="position:absolute;left:5324;top:6814;width:1563;height:10" type="#_x0000_t75" stroked="false">
                <v:imagedata r:id="rId503" o:title=""/>
              </v:shape>
              <v:shape style="position:absolute;left:6882;top:6814;width:1152;height:10" type="#_x0000_t75" stroked="false">
                <v:imagedata r:id="rId504" o:title=""/>
              </v:shape>
              <v:shape style="position:absolute;left:8029;top:6814;width:2132;height:10" type="#_x0000_t75" stroked="false">
                <v:imagedata r:id="rId505" o:title=""/>
              </v:shape>
              <v:shape style="position:absolute;left:10156;top:6814;width:900;height:10" type="#_x0000_t75" stroked="false">
                <v:imagedata r:id="rId506" o:title=""/>
              </v:shape>
            </v:group>
            <v:group style="position:absolute;left:2506;top:6824;width:10;height:20" coordorigin="2506,6824" coordsize="10,20">
              <v:shape style="position:absolute;left:2506;top:6824;width:10;height:20" coordorigin="2506,6824" coordsize="10,20" path="m2506,6843l2516,6843,2516,6824,2506,6824,2506,6843xe" filled="true" fillcolor="#000000" stroked="false">
                <v:path arrowok="t"/>
                <v:fill type="solid"/>
              </v:shape>
            </v:group>
            <v:group style="position:absolute;left:2506;top:6843;width:10;height:20" coordorigin="2506,6843" coordsize="10,20">
              <v:shape style="position:absolute;left:2506;top:6843;width:10;height:20" coordorigin="2506,6843" coordsize="10,20" path="m2506,6862l2516,6862,2516,6843,2506,6843,2506,6862xe" filled="true" fillcolor="#000000" stroked="false">
                <v:path arrowok="t"/>
                <v:fill type="solid"/>
              </v:shape>
            </v:group>
            <v:group style="position:absolute;left:2506;top:6862;width:10;height:20" coordorigin="2506,6862" coordsize="10,20">
              <v:shape style="position:absolute;left:2506;top:6862;width:10;height:20" coordorigin="2506,6862" coordsize="10,20" path="m2506,6882l2516,6882,2516,6862,2506,6862,2506,6882xe" filled="true" fillcolor="#000000" stroked="false">
                <v:path arrowok="t"/>
                <v:fill type="solid"/>
              </v:shape>
            </v:group>
            <v:group style="position:absolute;left:2506;top:6882;width:10;height:20" coordorigin="2506,6882" coordsize="10,20">
              <v:shape style="position:absolute;left:2506;top:6882;width:10;height:20" coordorigin="2506,6882" coordsize="10,20" path="m2506,6901l2516,6901,2516,6882,2506,6882,2506,6901xe" filled="true" fillcolor="#000000" stroked="false">
                <v:path arrowok="t"/>
                <v:fill type="solid"/>
              </v:shape>
            </v:group>
            <v:group style="position:absolute;left:2506;top:6901;width:10;height:20" coordorigin="2506,6901" coordsize="10,20">
              <v:shape style="position:absolute;left:2506;top:6901;width:10;height:20" coordorigin="2506,6901" coordsize="10,20" path="m2506,6920l2516,6920,2516,6901,2506,6901,2506,6920xe" filled="true" fillcolor="#000000" stroked="false">
                <v:path arrowok="t"/>
                <v:fill type="solid"/>
              </v:shape>
            </v:group>
            <v:group style="position:absolute;left:2506;top:6920;width:10;height:20" coordorigin="2506,6920" coordsize="10,20">
              <v:shape style="position:absolute;left:2506;top:6920;width:10;height:20" coordorigin="2506,6920" coordsize="10,20" path="m2506,6939l2516,6939,2516,6920,2506,6920,2506,6939xe" filled="true" fillcolor="#000000" stroked="false">
                <v:path arrowok="t"/>
                <v:fill type="solid"/>
              </v:shape>
            </v:group>
            <v:group style="position:absolute;left:2506;top:6939;width:10;height:20" coordorigin="2506,6939" coordsize="10,20">
              <v:shape style="position:absolute;left:2506;top:6939;width:10;height:20" coordorigin="2506,6939" coordsize="10,20" path="m2506,6958l2516,6958,2516,6939,2506,6939,2506,6958xe" filled="true" fillcolor="#000000" stroked="false">
                <v:path arrowok="t"/>
                <v:fill type="solid"/>
              </v:shape>
            </v:group>
            <v:group style="position:absolute;left:2506;top:6958;width:10;height:20" coordorigin="2506,6958" coordsize="10,20">
              <v:shape style="position:absolute;left:2506;top:6958;width:10;height:20" coordorigin="2506,6958" coordsize="10,20" path="m2506,6978l2516,6978,2516,6958,2506,6958,2506,6978xe" filled="true" fillcolor="#000000" stroked="false">
                <v:path arrowok="t"/>
                <v:fill type="solid"/>
              </v:shape>
            </v:group>
            <v:group style="position:absolute;left:2506;top:6978;width:10;height:20" coordorigin="2506,6978" coordsize="10,20">
              <v:shape style="position:absolute;left:2506;top:6978;width:10;height:20" coordorigin="2506,6978" coordsize="10,20" path="m2506,6997l2516,6997,2516,6978,2506,6978,2506,6997xe" filled="true" fillcolor="#000000" stroked="false">
                <v:path arrowok="t"/>
                <v:fill type="solid"/>
              </v:shape>
            </v:group>
            <v:group style="position:absolute;left:2506;top:6997;width:10;height:20" coordorigin="2506,6997" coordsize="10,20">
              <v:shape style="position:absolute;left:2506;top:6997;width:10;height:20" coordorigin="2506,6997" coordsize="10,20" path="m2506,7016l2516,7016,2516,6997,2506,6997,2506,7016xe" filled="true" fillcolor="#000000" stroked="false">
                <v:path arrowok="t"/>
                <v:fill type="solid"/>
              </v:shape>
            </v:group>
            <v:group style="position:absolute;left:2506;top:7016;width:10;height:20" coordorigin="2506,7016" coordsize="10,20">
              <v:shape style="position:absolute;left:2506;top:7016;width:10;height:20" coordorigin="2506,7016" coordsize="10,20" path="m2506,7035l2516,7035,2516,7016,2506,7016,2506,7035xe" filled="true" fillcolor="#000000" stroked="false">
                <v:path arrowok="t"/>
                <v:fill type="solid"/>
              </v:shape>
            </v:group>
            <v:group style="position:absolute;left:2506;top:7035;width:10;height:20" coordorigin="2506,7035" coordsize="10,20">
              <v:shape style="position:absolute;left:2506;top:7035;width:10;height:20" coordorigin="2506,7035" coordsize="10,20" path="m2506,7054l2516,7054,2516,7035,2506,7035,2506,7054xe" filled="true" fillcolor="#000000" stroked="false">
                <v:path arrowok="t"/>
                <v:fill type="solid"/>
              </v:shape>
            </v:group>
            <v:group style="position:absolute;left:2506;top:7054;width:10;height:20" coordorigin="2506,7054" coordsize="10,20">
              <v:shape style="position:absolute;left:2506;top:7054;width:10;height:20" coordorigin="2506,7054" coordsize="10,20" path="m2506,7074l2516,7074,2516,7054,2506,7054,2506,7074xe" filled="true" fillcolor="#000000" stroked="false">
                <v:path arrowok="t"/>
                <v:fill type="solid"/>
              </v:shape>
            </v:group>
            <v:group style="position:absolute;left:2506;top:7074;width:10;height:20" coordorigin="2506,7074" coordsize="10,20">
              <v:shape style="position:absolute;left:2506;top:7074;width:10;height:20" coordorigin="2506,7074" coordsize="10,20" path="m2506,7093l2516,7093,2516,7074,2506,7074,2506,7093xe" filled="true" fillcolor="#000000" stroked="false">
                <v:path arrowok="t"/>
                <v:fill type="solid"/>
              </v:shape>
            </v:group>
            <v:group style="position:absolute;left:2506;top:7093;width:10;height:20" coordorigin="2506,7093" coordsize="10,20">
              <v:shape style="position:absolute;left:2506;top:7093;width:10;height:20" coordorigin="2506,7093" coordsize="10,20" path="m2506,7112l2516,7112,2516,7093,2506,7093,2506,7112xe" filled="true" fillcolor="#000000" stroked="false">
                <v:path arrowok="t"/>
                <v:fill type="solid"/>
              </v:shape>
            </v:group>
            <v:group style="position:absolute;left:2506;top:7112;width:10;height:20" coordorigin="2506,7112" coordsize="10,20">
              <v:shape style="position:absolute;left:2506;top:7112;width:10;height:20" coordorigin="2506,7112" coordsize="10,20" path="m2506,7131l2516,7131,2516,7112,2506,7112,2506,7131xe" filled="true" fillcolor="#000000" stroked="false">
                <v:path arrowok="t"/>
                <v:fill type="solid"/>
              </v:shape>
            </v:group>
            <v:group style="position:absolute;left:2506;top:7131;width:10;height:20" coordorigin="2506,7131" coordsize="10,20">
              <v:shape style="position:absolute;left:2506;top:7131;width:10;height:20" coordorigin="2506,7131" coordsize="10,20" path="m2506,7150l2516,7150,2516,7131,2506,7131,2506,7150xe" filled="true" fillcolor="#000000" stroked="false">
                <v:path arrowok="t"/>
                <v:fill type="solid"/>
              </v:shape>
            </v:group>
            <v:group style="position:absolute;left:2506;top:7150;width:10;height:20" coordorigin="2506,7150" coordsize="10,20">
              <v:shape style="position:absolute;left:2506;top:7150;width:10;height:20" coordorigin="2506,7150" coordsize="10,20" path="m2506,7170l2516,7170,2516,7150,2506,7150,2506,7170xe" filled="true" fillcolor="#000000" stroked="false">
                <v:path arrowok="t"/>
                <v:fill type="solid"/>
              </v:shape>
            </v:group>
            <v:group style="position:absolute;left:2506;top:7170;width:10;height:20" coordorigin="2506,7170" coordsize="10,20">
              <v:shape style="position:absolute;left:2506;top:7170;width:10;height:20" coordorigin="2506,7170" coordsize="10,20" path="m2506,7189l2516,7189,2516,7170,2506,7170,2506,7189xe" filled="true" fillcolor="#000000" stroked="false">
                <v:path arrowok="t"/>
                <v:fill type="solid"/>
              </v:shape>
            </v:group>
            <v:group style="position:absolute;left:2506;top:7189;width:10;height:20" coordorigin="2506,7189" coordsize="10,20">
              <v:shape style="position:absolute;left:2506;top:7189;width:10;height:20" coordorigin="2506,7189" coordsize="10,20" path="m2506,7209l2516,7209,2516,7189,2506,7189,2506,7209xe" filled="true" fillcolor="#000000" stroked="false">
                <v:path arrowok="t"/>
                <v:fill type="solid"/>
              </v:shape>
            </v:group>
            <v:group style="position:absolute;left:2506;top:7209;width:10;height:20" coordorigin="2506,7209" coordsize="10,20">
              <v:shape style="position:absolute;left:2506;top:7209;width:10;height:20" coordorigin="2506,7209" coordsize="10,20" path="m2506,7228l2516,7228,2516,7209,2506,7209,2506,7228xe" filled="true" fillcolor="#000000" stroked="false">
                <v:path arrowok="t"/>
                <v:fill type="solid"/>
              </v:shape>
            </v:group>
            <v:group style="position:absolute;left:2506;top:7228;width:10;height:20" coordorigin="2506,7228" coordsize="10,20">
              <v:shape style="position:absolute;left:2506;top:7228;width:10;height:20" coordorigin="2506,7228" coordsize="10,20" path="m2506,7247l2516,7247,2516,7228,2506,7228,2506,7247xe" filled="true" fillcolor="#000000" stroked="false">
                <v:path arrowok="t"/>
                <v:fill type="solid"/>
              </v:shape>
            </v:group>
            <v:group style="position:absolute;left:2506;top:7247;width:10;height:20" coordorigin="2506,7247" coordsize="10,20">
              <v:shape style="position:absolute;left:2506;top:7247;width:10;height:20" coordorigin="2506,7247" coordsize="10,20" path="m2506,7266l2516,7266,2516,7247,2506,7247,2506,7266xe" filled="true" fillcolor="#000000" stroked="false">
                <v:path arrowok="t"/>
                <v:fill type="solid"/>
              </v:shape>
            </v:group>
            <v:group style="position:absolute;left:2506;top:7266;width:10;height:20" coordorigin="2506,7266" coordsize="10,20">
              <v:shape style="position:absolute;left:2506;top:7266;width:10;height:20" coordorigin="2506,7266" coordsize="10,20" path="m2506,7285l2516,7285,2516,7266,2506,7266,2506,7285xe" filled="true" fillcolor="#000000" stroked="false">
                <v:path arrowok="t"/>
                <v:fill type="solid"/>
              </v:shape>
            </v:group>
            <v:group style="position:absolute;left:2506;top:7285;width:10;height:20" coordorigin="2506,7285" coordsize="10,20">
              <v:shape style="position:absolute;left:2506;top:7285;width:10;height:20" coordorigin="2506,7285" coordsize="10,20" path="m2506,7305l2516,7305,2516,7285,2506,7285,2506,7305xe" filled="true" fillcolor="#000000" stroked="false">
                <v:path arrowok="t"/>
                <v:fill type="solid"/>
              </v:shape>
            </v:group>
            <v:group style="position:absolute;left:2506;top:7305;width:10;height:20" coordorigin="2506,7305" coordsize="10,20">
              <v:shape style="position:absolute;left:2506;top:7305;width:10;height:20" coordorigin="2506,7305" coordsize="10,20" path="m2506,7324l2516,7324,2516,7305,2506,7305,2506,7324xe" filled="true" fillcolor="#000000" stroked="false">
                <v:path arrowok="t"/>
                <v:fill type="solid"/>
              </v:shape>
            </v:group>
            <v:group style="position:absolute;left:2506;top:7324;width:10;height:20" coordorigin="2506,7324" coordsize="10,20">
              <v:shape style="position:absolute;left:2506;top:7324;width:10;height:20" coordorigin="2506,7324" coordsize="10,20" path="m2506,7343l2516,7343,2516,7324,2506,7324,2506,7343xe" filled="true" fillcolor="#000000" stroked="false">
                <v:path arrowok="t"/>
                <v:fill type="solid"/>
              </v:shape>
            </v:group>
            <v:group style="position:absolute;left:2506;top:7343;width:10;height:20" coordorigin="2506,7343" coordsize="10,20">
              <v:shape style="position:absolute;left:2506;top:7343;width:10;height:20" coordorigin="2506,7343" coordsize="10,20" path="m2506,7362l2516,7362,2516,7343,2506,7343,2506,7362xe" filled="true" fillcolor="#000000" stroked="false">
                <v:path arrowok="t"/>
                <v:fill type="solid"/>
              </v:shape>
            </v:group>
            <v:group style="position:absolute;left:3639;top:6824;width:10;height:20" coordorigin="3639,6824" coordsize="10,20">
              <v:shape style="position:absolute;left:3639;top:6824;width:10;height:20" coordorigin="3639,6824" coordsize="10,20" path="m3639,6843l3648,6843,3648,6824,3639,6824,3639,6843xe" filled="true" fillcolor="#000000" stroked="false">
                <v:path arrowok="t"/>
                <v:fill type="solid"/>
              </v:shape>
            </v:group>
            <v:group style="position:absolute;left:3639;top:6843;width:10;height:20" coordorigin="3639,6843" coordsize="10,20">
              <v:shape style="position:absolute;left:3639;top:6843;width:10;height:20" coordorigin="3639,6843" coordsize="10,20" path="m3639,6862l3648,6862,3648,6843,3639,6843,3639,6862xe" filled="true" fillcolor="#000000" stroked="false">
                <v:path arrowok="t"/>
                <v:fill type="solid"/>
              </v:shape>
            </v:group>
            <v:group style="position:absolute;left:3639;top:6862;width:10;height:20" coordorigin="3639,6862" coordsize="10,20">
              <v:shape style="position:absolute;left:3639;top:6862;width:10;height:20" coordorigin="3639,6862" coordsize="10,20" path="m3639,6882l3648,6882,3648,6862,3639,6862,3639,6882xe" filled="true" fillcolor="#000000" stroked="false">
                <v:path arrowok="t"/>
                <v:fill type="solid"/>
              </v:shape>
            </v:group>
            <v:group style="position:absolute;left:3639;top:6882;width:10;height:20" coordorigin="3639,6882" coordsize="10,20">
              <v:shape style="position:absolute;left:3639;top:6882;width:10;height:20" coordorigin="3639,6882" coordsize="10,20" path="m3639,6901l3648,6901,3648,6882,3639,6882,3639,6901xe" filled="true" fillcolor="#000000" stroked="false">
                <v:path arrowok="t"/>
                <v:fill type="solid"/>
              </v:shape>
            </v:group>
            <v:group style="position:absolute;left:3639;top:6901;width:10;height:20" coordorigin="3639,6901" coordsize="10,20">
              <v:shape style="position:absolute;left:3639;top:6901;width:10;height:20" coordorigin="3639,6901" coordsize="10,20" path="m3639,6920l3648,6920,3648,6901,3639,6901,3639,6920xe" filled="true" fillcolor="#000000" stroked="false">
                <v:path arrowok="t"/>
                <v:fill type="solid"/>
              </v:shape>
            </v:group>
            <v:group style="position:absolute;left:3639;top:6920;width:10;height:20" coordorigin="3639,6920" coordsize="10,20">
              <v:shape style="position:absolute;left:3639;top:6920;width:10;height:20" coordorigin="3639,6920" coordsize="10,20" path="m3639,6939l3648,6939,3648,6920,3639,6920,3639,6939xe" filled="true" fillcolor="#000000" stroked="false">
                <v:path arrowok="t"/>
                <v:fill type="solid"/>
              </v:shape>
            </v:group>
            <v:group style="position:absolute;left:3639;top:6939;width:10;height:20" coordorigin="3639,6939" coordsize="10,20">
              <v:shape style="position:absolute;left:3639;top:6939;width:10;height:20" coordorigin="3639,6939" coordsize="10,20" path="m3639,6958l3648,6958,3648,6939,3639,6939,3639,6958xe" filled="true" fillcolor="#000000" stroked="false">
                <v:path arrowok="t"/>
                <v:fill type="solid"/>
              </v:shape>
            </v:group>
            <v:group style="position:absolute;left:3639;top:6958;width:10;height:20" coordorigin="3639,6958" coordsize="10,20">
              <v:shape style="position:absolute;left:3639;top:6958;width:10;height:20" coordorigin="3639,6958" coordsize="10,20" path="m3639,6978l3648,6978,3648,6958,3639,6958,3639,6978xe" filled="true" fillcolor="#000000" stroked="false">
                <v:path arrowok="t"/>
                <v:fill type="solid"/>
              </v:shape>
            </v:group>
            <v:group style="position:absolute;left:3639;top:6978;width:10;height:20" coordorigin="3639,6978" coordsize="10,20">
              <v:shape style="position:absolute;left:3639;top:6978;width:10;height:20" coordorigin="3639,6978" coordsize="10,20" path="m3639,6997l3648,6997,3648,6978,3639,6978,3639,6997xe" filled="true" fillcolor="#000000" stroked="false">
                <v:path arrowok="t"/>
                <v:fill type="solid"/>
              </v:shape>
            </v:group>
            <v:group style="position:absolute;left:3639;top:6997;width:10;height:20" coordorigin="3639,6997" coordsize="10,20">
              <v:shape style="position:absolute;left:3639;top:6997;width:10;height:20" coordorigin="3639,6997" coordsize="10,20" path="m3639,7016l3648,7016,3648,6997,3639,6997,3639,7016xe" filled="true" fillcolor="#000000" stroked="false">
                <v:path arrowok="t"/>
                <v:fill type="solid"/>
              </v:shape>
            </v:group>
            <v:group style="position:absolute;left:3639;top:7016;width:10;height:20" coordorigin="3639,7016" coordsize="10,20">
              <v:shape style="position:absolute;left:3639;top:7016;width:10;height:20" coordorigin="3639,7016" coordsize="10,20" path="m3639,7035l3648,7035,3648,7016,3639,7016,3639,7035xe" filled="true" fillcolor="#000000" stroked="false">
                <v:path arrowok="t"/>
                <v:fill type="solid"/>
              </v:shape>
            </v:group>
            <v:group style="position:absolute;left:3639;top:7035;width:10;height:20" coordorigin="3639,7035" coordsize="10,20">
              <v:shape style="position:absolute;left:3639;top:7035;width:10;height:20" coordorigin="3639,7035" coordsize="10,20" path="m3639,7054l3648,7054,3648,7035,3639,7035,3639,7054xe" filled="true" fillcolor="#000000" stroked="false">
                <v:path arrowok="t"/>
                <v:fill type="solid"/>
              </v:shape>
            </v:group>
            <v:group style="position:absolute;left:3639;top:7054;width:10;height:20" coordorigin="3639,7054" coordsize="10,20">
              <v:shape style="position:absolute;left:3639;top:7054;width:10;height:20" coordorigin="3639,7054" coordsize="10,20" path="m3639,7074l3648,7074,3648,7054,3639,7054,3639,7074xe" filled="true" fillcolor="#000000" stroked="false">
                <v:path arrowok="t"/>
                <v:fill type="solid"/>
              </v:shape>
            </v:group>
            <v:group style="position:absolute;left:3639;top:7074;width:10;height:20" coordorigin="3639,7074" coordsize="10,20">
              <v:shape style="position:absolute;left:3639;top:7074;width:10;height:20" coordorigin="3639,7074" coordsize="10,20" path="m3639,7093l3648,7093,3648,7074,3639,7074,3639,7093xe" filled="true" fillcolor="#000000" stroked="false">
                <v:path arrowok="t"/>
                <v:fill type="solid"/>
              </v:shape>
            </v:group>
            <v:group style="position:absolute;left:3639;top:7093;width:10;height:20" coordorigin="3639,7093" coordsize="10,20">
              <v:shape style="position:absolute;left:3639;top:7093;width:10;height:20" coordorigin="3639,7093" coordsize="10,20" path="m3639,7112l3648,7112,3648,7093,3639,7093,3639,7112xe" filled="true" fillcolor="#000000" stroked="false">
                <v:path arrowok="t"/>
                <v:fill type="solid"/>
              </v:shape>
            </v:group>
            <v:group style="position:absolute;left:3639;top:7112;width:10;height:20" coordorigin="3639,7112" coordsize="10,20">
              <v:shape style="position:absolute;left:3639;top:7112;width:10;height:20" coordorigin="3639,7112" coordsize="10,20" path="m3639,7131l3648,7131,3648,7112,3639,7112,3639,7131xe" filled="true" fillcolor="#000000" stroked="false">
                <v:path arrowok="t"/>
                <v:fill type="solid"/>
              </v:shape>
            </v:group>
            <v:group style="position:absolute;left:3639;top:7131;width:10;height:20" coordorigin="3639,7131" coordsize="10,20">
              <v:shape style="position:absolute;left:3639;top:7131;width:10;height:20" coordorigin="3639,7131" coordsize="10,20" path="m3639,7150l3648,7150,3648,7131,3639,7131,3639,7150xe" filled="true" fillcolor="#000000" stroked="false">
                <v:path arrowok="t"/>
                <v:fill type="solid"/>
              </v:shape>
            </v:group>
            <v:group style="position:absolute;left:3639;top:7150;width:10;height:20" coordorigin="3639,7150" coordsize="10,20">
              <v:shape style="position:absolute;left:3639;top:7150;width:10;height:20" coordorigin="3639,7150" coordsize="10,20" path="m3639,7170l3648,7170,3648,7150,3639,7150,3639,7170xe" filled="true" fillcolor="#000000" stroked="false">
                <v:path arrowok="t"/>
                <v:fill type="solid"/>
              </v:shape>
            </v:group>
            <v:group style="position:absolute;left:3639;top:7170;width:10;height:20" coordorigin="3639,7170" coordsize="10,20">
              <v:shape style="position:absolute;left:3639;top:7170;width:10;height:20" coordorigin="3639,7170" coordsize="10,20" path="m3639,7189l3648,7189,3648,7170,3639,7170,3639,7189xe" filled="true" fillcolor="#000000" stroked="false">
                <v:path arrowok="t"/>
                <v:fill type="solid"/>
              </v:shape>
            </v:group>
            <v:group style="position:absolute;left:3639;top:7189;width:10;height:20" coordorigin="3639,7189" coordsize="10,20">
              <v:shape style="position:absolute;left:3639;top:7189;width:10;height:20" coordorigin="3639,7189" coordsize="10,20" path="m3639,7209l3648,7209,3648,7189,3639,7189,3639,7209xe" filled="true" fillcolor="#000000" stroked="false">
                <v:path arrowok="t"/>
                <v:fill type="solid"/>
              </v:shape>
            </v:group>
            <v:group style="position:absolute;left:3639;top:7209;width:10;height:20" coordorigin="3639,7209" coordsize="10,20">
              <v:shape style="position:absolute;left:3639;top:7209;width:10;height:20" coordorigin="3639,7209" coordsize="10,20" path="m3639,7228l3648,7228,3648,7209,3639,7209,3639,7228xe" filled="true" fillcolor="#000000" stroked="false">
                <v:path arrowok="t"/>
                <v:fill type="solid"/>
              </v:shape>
            </v:group>
            <v:group style="position:absolute;left:3639;top:7228;width:10;height:20" coordorigin="3639,7228" coordsize="10,20">
              <v:shape style="position:absolute;left:3639;top:7228;width:10;height:20" coordorigin="3639,7228" coordsize="10,20" path="m3639,7247l3648,7247,3648,7228,3639,7228,3639,7247xe" filled="true" fillcolor="#000000" stroked="false">
                <v:path arrowok="t"/>
                <v:fill type="solid"/>
              </v:shape>
            </v:group>
            <v:group style="position:absolute;left:3639;top:7247;width:10;height:20" coordorigin="3639,7247" coordsize="10,20">
              <v:shape style="position:absolute;left:3639;top:7247;width:10;height:20" coordorigin="3639,7247" coordsize="10,20" path="m3639,7266l3648,7266,3648,7247,3639,7247,3639,7266xe" filled="true" fillcolor="#000000" stroked="false">
                <v:path arrowok="t"/>
                <v:fill type="solid"/>
              </v:shape>
            </v:group>
            <v:group style="position:absolute;left:3639;top:7266;width:10;height:20" coordorigin="3639,7266" coordsize="10,20">
              <v:shape style="position:absolute;left:3639;top:7266;width:10;height:20" coordorigin="3639,7266" coordsize="10,20" path="m3639,7285l3648,7285,3648,7266,3639,7266,3639,7285xe" filled="true" fillcolor="#000000" stroked="false">
                <v:path arrowok="t"/>
                <v:fill type="solid"/>
              </v:shape>
            </v:group>
            <v:group style="position:absolute;left:3639;top:7285;width:10;height:20" coordorigin="3639,7285" coordsize="10,20">
              <v:shape style="position:absolute;left:3639;top:7285;width:10;height:20" coordorigin="3639,7285" coordsize="10,20" path="m3639,7305l3648,7305,3648,7285,3639,7285,3639,7305xe" filled="true" fillcolor="#000000" stroked="false">
                <v:path arrowok="t"/>
                <v:fill type="solid"/>
              </v:shape>
            </v:group>
            <v:group style="position:absolute;left:3639;top:7305;width:10;height:20" coordorigin="3639,7305" coordsize="10,20">
              <v:shape style="position:absolute;left:3639;top:7305;width:10;height:20" coordorigin="3639,7305" coordsize="10,20" path="m3639,7324l3648,7324,3648,7305,3639,7305,3639,7324xe" filled="true" fillcolor="#000000" stroked="false">
                <v:path arrowok="t"/>
                <v:fill type="solid"/>
              </v:shape>
            </v:group>
            <v:group style="position:absolute;left:3639;top:7324;width:10;height:20" coordorigin="3639,7324" coordsize="10,20">
              <v:shape style="position:absolute;left:3639;top:7324;width:10;height:20" coordorigin="3639,7324" coordsize="10,20" path="m3639,7343l3648,7343,3648,7324,3639,7324,3639,7343xe" filled="true" fillcolor="#000000" stroked="false">
                <v:path arrowok="t"/>
                <v:fill type="solid"/>
              </v:shape>
            </v:group>
            <v:group style="position:absolute;left:3639;top:7343;width:10;height:20" coordorigin="3639,7343" coordsize="10,20">
              <v:shape style="position:absolute;left:3639;top:7343;width:10;height:20" coordorigin="3639,7343" coordsize="10,20" path="m3639,7362l3648,7362,3648,7343,3639,7343,3639,7362xe" filled="true" fillcolor="#000000" stroked="false">
                <v:path arrowok="t"/>
                <v:fill type="solid"/>
              </v:shape>
            </v:group>
            <v:group style="position:absolute;left:4491;top:6824;width:10;height:20" coordorigin="4491,6824" coordsize="10,20">
              <v:shape style="position:absolute;left:4491;top:6824;width:10;height:20" coordorigin="4491,6824" coordsize="10,20" path="m4491,6843l4501,6843,4501,6824,4491,6824,4491,6843xe" filled="true" fillcolor="#000000" stroked="false">
                <v:path arrowok="t"/>
                <v:fill type="solid"/>
              </v:shape>
            </v:group>
            <v:group style="position:absolute;left:4491;top:6843;width:10;height:20" coordorigin="4491,6843" coordsize="10,20">
              <v:shape style="position:absolute;left:4491;top:6843;width:10;height:20" coordorigin="4491,6843" coordsize="10,20" path="m4491,6862l4501,6862,4501,6843,4491,6843,4491,6862xe" filled="true" fillcolor="#000000" stroked="false">
                <v:path arrowok="t"/>
                <v:fill type="solid"/>
              </v:shape>
            </v:group>
            <v:group style="position:absolute;left:4491;top:6862;width:10;height:20" coordorigin="4491,6862" coordsize="10,20">
              <v:shape style="position:absolute;left:4491;top:6862;width:10;height:20" coordorigin="4491,6862" coordsize="10,20" path="m4491,6882l4501,6882,4501,6862,4491,6862,4491,6882xe" filled="true" fillcolor="#000000" stroked="false">
                <v:path arrowok="t"/>
                <v:fill type="solid"/>
              </v:shape>
            </v:group>
            <v:group style="position:absolute;left:4491;top:6882;width:10;height:20" coordorigin="4491,6882" coordsize="10,20">
              <v:shape style="position:absolute;left:4491;top:6882;width:10;height:20" coordorigin="4491,6882" coordsize="10,20" path="m4491,6901l4501,6901,4501,6882,4491,6882,4491,6901xe" filled="true" fillcolor="#000000" stroked="false">
                <v:path arrowok="t"/>
                <v:fill type="solid"/>
              </v:shape>
            </v:group>
            <v:group style="position:absolute;left:4491;top:6901;width:10;height:20" coordorigin="4491,6901" coordsize="10,20">
              <v:shape style="position:absolute;left:4491;top:6901;width:10;height:20" coordorigin="4491,6901" coordsize="10,20" path="m4491,6920l4501,6920,4501,6901,4491,6901,4491,6920xe" filled="true" fillcolor="#000000" stroked="false">
                <v:path arrowok="t"/>
                <v:fill type="solid"/>
              </v:shape>
            </v:group>
            <v:group style="position:absolute;left:4491;top:6920;width:10;height:20" coordorigin="4491,6920" coordsize="10,20">
              <v:shape style="position:absolute;left:4491;top:6920;width:10;height:20" coordorigin="4491,6920" coordsize="10,20" path="m4491,6939l4501,6939,4501,6920,4491,6920,4491,6939xe" filled="true" fillcolor="#000000" stroked="false">
                <v:path arrowok="t"/>
                <v:fill type="solid"/>
              </v:shape>
            </v:group>
            <v:group style="position:absolute;left:4491;top:6939;width:10;height:20" coordorigin="4491,6939" coordsize="10,20">
              <v:shape style="position:absolute;left:4491;top:6939;width:10;height:20" coordorigin="4491,6939" coordsize="10,20" path="m4491,6958l4501,6958,4501,6939,4491,6939,4491,6958xe" filled="true" fillcolor="#000000" stroked="false">
                <v:path arrowok="t"/>
                <v:fill type="solid"/>
              </v:shape>
            </v:group>
            <v:group style="position:absolute;left:4491;top:6958;width:10;height:20" coordorigin="4491,6958" coordsize="10,20">
              <v:shape style="position:absolute;left:4491;top:6958;width:10;height:20" coordorigin="4491,6958" coordsize="10,20" path="m4491,6978l4501,6978,4501,6958,4491,6958,4491,6978xe" filled="true" fillcolor="#000000" stroked="false">
                <v:path arrowok="t"/>
                <v:fill type="solid"/>
              </v:shape>
            </v:group>
            <v:group style="position:absolute;left:4491;top:6978;width:10;height:20" coordorigin="4491,6978" coordsize="10,20">
              <v:shape style="position:absolute;left:4491;top:6978;width:10;height:20" coordorigin="4491,6978" coordsize="10,20" path="m4491,6997l4501,6997,4501,6978,4491,6978,4491,6997xe" filled="true" fillcolor="#000000" stroked="false">
                <v:path arrowok="t"/>
                <v:fill type="solid"/>
              </v:shape>
            </v:group>
            <v:group style="position:absolute;left:4491;top:6997;width:10;height:20" coordorigin="4491,6997" coordsize="10,20">
              <v:shape style="position:absolute;left:4491;top:6997;width:10;height:20" coordorigin="4491,6997" coordsize="10,20" path="m4491,7016l4501,7016,4501,6997,4491,6997,4491,7016xe" filled="true" fillcolor="#000000" stroked="false">
                <v:path arrowok="t"/>
                <v:fill type="solid"/>
              </v:shape>
            </v:group>
            <v:group style="position:absolute;left:4491;top:7016;width:10;height:20" coordorigin="4491,7016" coordsize="10,20">
              <v:shape style="position:absolute;left:4491;top:7016;width:10;height:20" coordorigin="4491,7016" coordsize="10,20" path="m4491,7035l4501,7035,4501,7016,4491,7016,4491,7035xe" filled="true" fillcolor="#000000" stroked="false">
                <v:path arrowok="t"/>
                <v:fill type="solid"/>
              </v:shape>
            </v:group>
            <v:group style="position:absolute;left:4491;top:7035;width:10;height:20" coordorigin="4491,7035" coordsize="10,20">
              <v:shape style="position:absolute;left:4491;top:7035;width:10;height:20" coordorigin="4491,7035" coordsize="10,20" path="m4491,7054l4501,7054,4501,7035,4491,7035,4491,7054xe" filled="true" fillcolor="#000000" stroked="false">
                <v:path arrowok="t"/>
                <v:fill type="solid"/>
              </v:shape>
            </v:group>
            <v:group style="position:absolute;left:4491;top:7054;width:10;height:20" coordorigin="4491,7054" coordsize="10,20">
              <v:shape style="position:absolute;left:4491;top:7054;width:10;height:20" coordorigin="4491,7054" coordsize="10,20" path="m4491,7074l4501,7074,4501,7054,4491,7054,4491,7074xe" filled="true" fillcolor="#000000" stroked="false">
                <v:path arrowok="t"/>
                <v:fill type="solid"/>
              </v:shape>
            </v:group>
            <v:group style="position:absolute;left:4491;top:7074;width:10;height:20" coordorigin="4491,7074" coordsize="10,20">
              <v:shape style="position:absolute;left:4491;top:7074;width:10;height:20" coordorigin="4491,7074" coordsize="10,20" path="m4491,7093l4501,7093,4501,7074,4491,7074,4491,7093xe" filled="true" fillcolor="#000000" stroked="false">
                <v:path arrowok="t"/>
                <v:fill type="solid"/>
              </v:shape>
            </v:group>
            <v:group style="position:absolute;left:4491;top:7093;width:10;height:20" coordorigin="4491,7093" coordsize="10,20">
              <v:shape style="position:absolute;left:4491;top:7093;width:10;height:20" coordorigin="4491,7093" coordsize="10,20" path="m4491,7112l4501,7112,4501,7093,4491,7093,4491,7112xe" filled="true" fillcolor="#000000" stroked="false">
                <v:path arrowok="t"/>
                <v:fill type="solid"/>
              </v:shape>
            </v:group>
            <v:group style="position:absolute;left:4491;top:7112;width:10;height:20" coordorigin="4491,7112" coordsize="10,20">
              <v:shape style="position:absolute;left:4491;top:7112;width:10;height:20" coordorigin="4491,7112" coordsize="10,20" path="m4491,7131l4501,7131,4501,7112,4491,7112,4491,7131xe" filled="true" fillcolor="#000000" stroked="false">
                <v:path arrowok="t"/>
                <v:fill type="solid"/>
              </v:shape>
            </v:group>
            <v:group style="position:absolute;left:4491;top:7131;width:10;height:20" coordorigin="4491,7131" coordsize="10,20">
              <v:shape style="position:absolute;left:4491;top:7131;width:10;height:20" coordorigin="4491,7131" coordsize="10,20" path="m4491,7150l4501,7150,4501,7131,4491,7131,4491,7150xe" filled="true" fillcolor="#000000" stroked="false">
                <v:path arrowok="t"/>
                <v:fill type="solid"/>
              </v:shape>
            </v:group>
            <v:group style="position:absolute;left:4491;top:7150;width:10;height:20" coordorigin="4491,7150" coordsize="10,20">
              <v:shape style="position:absolute;left:4491;top:7150;width:10;height:20" coordorigin="4491,7150" coordsize="10,20" path="m4491,7170l4501,7170,4501,7150,4491,7150,4491,7170xe" filled="true" fillcolor="#000000" stroked="false">
                <v:path arrowok="t"/>
                <v:fill type="solid"/>
              </v:shape>
            </v:group>
            <v:group style="position:absolute;left:4491;top:7170;width:10;height:20" coordorigin="4491,7170" coordsize="10,20">
              <v:shape style="position:absolute;left:4491;top:7170;width:10;height:20" coordorigin="4491,7170" coordsize="10,20" path="m4491,7189l4501,7189,4501,7170,4491,7170,4491,7189xe" filled="true" fillcolor="#000000" stroked="false">
                <v:path arrowok="t"/>
                <v:fill type="solid"/>
              </v:shape>
            </v:group>
            <v:group style="position:absolute;left:4491;top:7189;width:10;height:20" coordorigin="4491,7189" coordsize="10,20">
              <v:shape style="position:absolute;left:4491;top:7189;width:10;height:20" coordorigin="4491,7189" coordsize="10,20" path="m4491,7209l4501,7209,4501,7189,4491,7189,4491,7209xe" filled="true" fillcolor="#000000" stroked="false">
                <v:path arrowok="t"/>
                <v:fill type="solid"/>
              </v:shape>
            </v:group>
            <v:group style="position:absolute;left:4491;top:7209;width:10;height:20" coordorigin="4491,7209" coordsize="10,20">
              <v:shape style="position:absolute;left:4491;top:7209;width:10;height:20" coordorigin="4491,7209" coordsize="10,20" path="m4491,7228l4501,7228,4501,7209,4491,7209,4491,7228xe" filled="true" fillcolor="#000000" stroked="false">
                <v:path arrowok="t"/>
                <v:fill type="solid"/>
              </v:shape>
            </v:group>
            <v:group style="position:absolute;left:4491;top:7228;width:10;height:20" coordorigin="4491,7228" coordsize="10,20">
              <v:shape style="position:absolute;left:4491;top:7228;width:10;height:20" coordorigin="4491,7228" coordsize="10,20" path="m4491,7247l4501,7247,4501,7228,4491,7228,4491,7247xe" filled="true" fillcolor="#000000" stroked="false">
                <v:path arrowok="t"/>
                <v:fill type="solid"/>
              </v:shape>
            </v:group>
            <v:group style="position:absolute;left:4491;top:7247;width:10;height:20" coordorigin="4491,7247" coordsize="10,20">
              <v:shape style="position:absolute;left:4491;top:7247;width:10;height:20" coordorigin="4491,7247" coordsize="10,20" path="m4491,7266l4501,7266,4501,7247,4491,7247,4491,7266xe" filled="true" fillcolor="#000000" stroked="false">
                <v:path arrowok="t"/>
                <v:fill type="solid"/>
              </v:shape>
            </v:group>
            <v:group style="position:absolute;left:4491;top:7266;width:10;height:20" coordorigin="4491,7266" coordsize="10,20">
              <v:shape style="position:absolute;left:4491;top:7266;width:10;height:20" coordorigin="4491,7266" coordsize="10,20" path="m4491,7285l4501,7285,4501,7266,4491,7266,4491,7285xe" filled="true" fillcolor="#000000" stroked="false">
                <v:path arrowok="t"/>
                <v:fill type="solid"/>
              </v:shape>
            </v:group>
            <v:group style="position:absolute;left:4491;top:7285;width:10;height:20" coordorigin="4491,7285" coordsize="10,20">
              <v:shape style="position:absolute;left:4491;top:7285;width:10;height:20" coordorigin="4491,7285" coordsize="10,20" path="m4491,7305l4501,7305,4501,7285,4491,7285,4491,7305xe" filled="true" fillcolor="#000000" stroked="false">
                <v:path arrowok="t"/>
                <v:fill type="solid"/>
              </v:shape>
            </v:group>
            <v:group style="position:absolute;left:4491;top:7305;width:10;height:20" coordorigin="4491,7305" coordsize="10,20">
              <v:shape style="position:absolute;left:4491;top:7305;width:10;height:20" coordorigin="4491,7305" coordsize="10,20" path="m4491,7324l4501,7324,4501,7305,4491,7305,4491,7324xe" filled="true" fillcolor="#000000" stroked="false">
                <v:path arrowok="t"/>
                <v:fill type="solid"/>
              </v:shape>
            </v:group>
            <v:group style="position:absolute;left:4491;top:7324;width:10;height:20" coordorigin="4491,7324" coordsize="10,20">
              <v:shape style="position:absolute;left:4491;top:7324;width:10;height:20" coordorigin="4491,7324" coordsize="10,20" path="m4491,7343l4501,7343,4501,7324,4491,7324,4491,7343xe" filled="true" fillcolor="#000000" stroked="false">
                <v:path arrowok="t"/>
                <v:fill type="solid"/>
              </v:shape>
            </v:group>
            <v:group style="position:absolute;left:4491;top:7343;width:10;height:20" coordorigin="4491,7343" coordsize="10,20">
              <v:shape style="position:absolute;left:4491;top:7343;width:10;height:20" coordorigin="4491,7343" coordsize="10,20" path="m4491,7362l4501,7362,4501,7343,4491,7343,4491,7362xe" filled="true" fillcolor="#000000" stroked="false">
                <v:path arrowok="t"/>
                <v:fill type="solid"/>
              </v:shape>
            </v:group>
            <v:group style="position:absolute;left:5329;top:6824;width:10;height:20" coordorigin="5329,6824" coordsize="10,20">
              <v:shape style="position:absolute;left:5329;top:6824;width:10;height:20" coordorigin="5329,6824" coordsize="10,20" path="m5329,6843l5339,6843,5339,6824,5329,6824,5329,6843xe" filled="true" fillcolor="#000000" stroked="false">
                <v:path arrowok="t"/>
                <v:fill type="solid"/>
              </v:shape>
            </v:group>
            <v:group style="position:absolute;left:5329;top:6843;width:10;height:20" coordorigin="5329,6843" coordsize="10,20">
              <v:shape style="position:absolute;left:5329;top:6843;width:10;height:20" coordorigin="5329,6843" coordsize="10,20" path="m5329,6862l5339,6862,5339,6843,5329,6843,5329,6862xe" filled="true" fillcolor="#000000" stroked="false">
                <v:path arrowok="t"/>
                <v:fill type="solid"/>
              </v:shape>
            </v:group>
            <v:group style="position:absolute;left:5329;top:6862;width:10;height:20" coordorigin="5329,6862" coordsize="10,20">
              <v:shape style="position:absolute;left:5329;top:6862;width:10;height:20" coordorigin="5329,6862" coordsize="10,20" path="m5329,6882l5339,6882,5339,6862,5329,6862,5329,6882xe" filled="true" fillcolor="#000000" stroked="false">
                <v:path arrowok="t"/>
                <v:fill type="solid"/>
              </v:shape>
            </v:group>
            <v:group style="position:absolute;left:5329;top:6882;width:10;height:20" coordorigin="5329,6882" coordsize="10,20">
              <v:shape style="position:absolute;left:5329;top:6882;width:10;height:20" coordorigin="5329,6882" coordsize="10,20" path="m5329,6901l5339,6901,5339,6882,5329,6882,5329,6901xe" filled="true" fillcolor="#000000" stroked="false">
                <v:path arrowok="t"/>
                <v:fill type="solid"/>
              </v:shape>
            </v:group>
            <v:group style="position:absolute;left:5329;top:6901;width:10;height:20" coordorigin="5329,6901" coordsize="10,20">
              <v:shape style="position:absolute;left:5329;top:6901;width:10;height:20" coordorigin="5329,6901" coordsize="10,20" path="m5329,6920l5339,6920,5339,6901,5329,6901,5329,6920xe" filled="true" fillcolor="#000000" stroked="false">
                <v:path arrowok="t"/>
                <v:fill type="solid"/>
              </v:shape>
            </v:group>
            <v:group style="position:absolute;left:5329;top:6920;width:10;height:20" coordorigin="5329,6920" coordsize="10,20">
              <v:shape style="position:absolute;left:5329;top:6920;width:10;height:20" coordorigin="5329,6920" coordsize="10,20" path="m5329,6939l5339,6939,5339,6920,5329,6920,5329,6939xe" filled="true" fillcolor="#000000" stroked="false">
                <v:path arrowok="t"/>
                <v:fill type="solid"/>
              </v:shape>
            </v:group>
            <v:group style="position:absolute;left:5329;top:6939;width:10;height:20" coordorigin="5329,6939" coordsize="10,20">
              <v:shape style="position:absolute;left:5329;top:6939;width:10;height:20" coordorigin="5329,6939" coordsize="10,20" path="m5329,6958l5339,6958,5339,6939,5329,6939,5329,6958xe" filled="true" fillcolor="#000000" stroked="false">
                <v:path arrowok="t"/>
                <v:fill type="solid"/>
              </v:shape>
            </v:group>
            <v:group style="position:absolute;left:5329;top:6958;width:10;height:20" coordorigin="5329,6958" coordsize="10,20">
              <v:shape style="position:absolute;left:5329;top:6958;width:10;height:20" coordorigin="5329,6958" coordsize="10,20" path="m5329,6978l5339,6978,5339,6958,5329,6958,5329,6978xe" filled="true" fillcolor="#000000" stroked="false">
                <v:path arrowok="t"/>
                <v:fill type="solid"/>
              </v:shape>
            </v:group>
            <v:group style="position:absolute;left:5329;top:6978;width:10;height:20" coordorigin="5329,6978" coordsize="10,20">
              <v:shape style="position:absolute;left:5329;top:6978;width:10;height:20" coordorigin="5329,6978" coordsize="10,20" path="m5329,6997l5339,6997,5339,6978,5329,6978,5329,6997xe" filled="true" fillcolor="#000000" stroked="false">
                <v:path arrowok="t"/>
                <v:fill type="solid"/>
              </v:shape>
            </v:group>
            <v:group style="position:absolute;left:5329;top:6997;width:10;height:20" coordorigin="5329,6997" coordsize="10,20">
              <v:shape style="position:absolute;left:5329;top:6997;width:10;height:20" coordorigin="5329,6997" coordsize="10,20" path="m5329,7016l5339,7016,5339,6997,5329,6997,5329,7016xe" filled="true" fillcolor="#000000" stroked="false">
                <v:path arrowok="t"/>
                <v:fill type="solid"/>
              </v:shape>
            </v:group>
            <v:group style="position:absolute;left:5329;top:7016;width:10;height:20" coordorigin="5329,7016" coordsize="10,20">
              <v:shape style="position:absolute;left:5329;top:7016;width:10;height:20" coordorigin="5329,7016" coordsize="10,20" path="m5329,7035l5339,7035,5339,7016,5329,7016,5329,7035xe" filled="true" fillcolor="#000000" stroked="false">
                <v:path arrowok="t"/>
                <v:fill type="solid"/>
              </v:shape>
            </v:group>
            <v:group style="position:absolute;left:5329;top:7035;width:10;height:20" coordorigin="5329,7035" coordsize="10,20">
              <v:shape style="position:absolute;left:5329;top:7035;width:10;height:20" coordorigin="5329,7035" coordsize="10,20" path="m5329,7054l5339,7054,5339,7035,5329,7035,5329,7054xe" filled="true" fillcolor="#000000" stroked="false">
                <v:path arrowok="t"/>
                <v:fill type="solid"/>
              </v:shape>
            </v:group>
            <v:group style="position:absolute;left:5329;top:7054;width:10;height:20" coordorigin="5329,7054" coordsize="10,20">
              <v:shape style="position:absolute;left:5329;top:7054;width:10;height:20" coordorigin="5329,7054" coordsize="10,20" path="m5329,7074l5339,7074,5339,7054,5329,7054,5329,7074xe" filled="true" fillcolor="#000000" stroked="false">
                <v:path arrowok="t"/>
                <v:fill type="solid"/>
              </v:shape>
            </v:group>
            <v:group style="position:absolute;left:5329;top:7074;width:10;height:20" coordorigin="5329,7074" coordsize="10,20">
              <v:shape style="position:absolute;left:5329;top:7074;width:10;height:20" coordorigin="5329,7074" coordsize="10,20" path="m5329,7093l5339,7093,5339,7074,5329,7074,5329,7093xe" filled="true" fillcolor="#000000" stroked="false">
                <v:path arrowok="t"/>
                <v:fill type="solid"/>
              </v:shape>
            </v:group>
            <v:group style="position:absolute;left:5329;top:7093;width:10;height:20" coordorigin="5329,7093" coordsize="10,20">
              <v:shape style="position:absolute;left:5329;top:7093;width:10;height:20" coordorigin="5329,7093" coordsize="10,20" path="m5329,7112l5339,7112,5339,7093,5329,7093,5329,7112xe" filled="true" fillcolor="#000000" stroked="false">
                <v:path arrowok="t"/>
                <v:fill type="solid"/>
              </v:shape>
            </v:group>
            <v:group style="position:absolute;left:5329;top:7112;width:10;height:20" coordorigin="5329,7112" coordsize="10,20">
              <v:shape style="position:absolute;left:5329;top:7112;width:10;height:20" coordorigin="5329,7112" coordsize="10,20" path="m5329,7131l5339,7131,5339,7112,5329,7112,5329,7131xe" filled="true" fillcolor="#000000" stroked="false">
                <v:path arrowok="t"/>
                <v:fill type="solid"/>
              </v:shape>
            </v:group>
            <v:group style="position:absolute;left:5329;top:7131;width:10;height:20" coordorigin="5329,7131" coordsize="10,20">
              <v:shape style="position:absolute;left:5329;top:7131;width:10;height:20" coordorigin="5329,7131" coordsize="10,20" path="m5329,7150l5339,7150,5339,7131,5329,7131,5329,7150xe" filled="true" fillcolor="#000000" stroked="false">
                <v:path arrowok="t"/>
                <v:fill type="solid"/>
              </v:shape>
            </v:group>
            <v:group style="position:absolute;left:5329;top:7150;width:10;height:20" coordorigin="5329,7150" coordsize="10,20">
              <v:shape style="position:absolute;left:5329;top:7150;width:10;height:20" coordorigin="5329,7150" coordsize="10,20" path="m5329,7170l5339,7170,5339,7150,5329,7150,5329,7170xe" filled="true" fillcolor="#000000" stroked="false">
                <v:path arrowok="t"/>
                <v:fill type="solid"/>
              </v:shape>
            </v:group>
            <v:group style="position:absolute;left:5329;top:7170;width:10;height:20" coordorigin="5329,7170" coordsize="10,20">
              <v:shape style="position:absolute;left:5329;top:7170;width:10;height:20" coordorigin="5329,7170" coordsize="10,20" path="m5329,7189l5339,7189,5339,7170,5329,7170,5329,7189xe" filled="true" fillcolor="#000000" stroked="false">
                <v:path arrowok="t"/>
                <v:fill type="solid"/>
              </v:shape>
            </v:group>
            <v:group style="position:absolute;left:5329;top:7189;width:10;height:20" coordorigin="5329,7189" coordsize="10,20">
              <v:shape style="position:absolute;left:5329;top:7189;width:10;height:20" coordorigin="5329,7189" coordsize="10,20" path="m5329,7209l5339,7209,5339,7189,5329,7189,5329,7209xe" filled="true" fillcolor="#000000" stroked="false">
                <v:path arrowok="t"/>
                <v:fill type="solid"/>
              </v:shape>
            </v:group>
            <v:group style="position:absolute;left:5329;top:7209;width:10;height:20" coordorigin="5329,7209" coordsize="10,20">
              <v:shape style="position:absolute;left:5329;top:7209;width:10;height:20" coordorigin="5329,7209" coordsize="10,20" path="m5329,7228l5339,7228,5339,7209,5329,7209,5329,7228xe" filled="true" fillcolor="#000000" stroked="false">
                <v:path arrowok="t"/>
                <v:fill type="solid"/>
              </v:shape>
            </v:group>
            <v:group style="position:absolute;left:5329;top:7228;width:10;height:20" coordorigin="5329,7228" coordsize="10,20">
              <v:shape style="position:absolute;left:5329;top:7228;width:10;height:20" coordorigin="5329,7228" coordsize="10,20" path="m5329,7247l5339,7247,5339,7228,5329,7228,5329,7247xe" filled="true" fillcolor="#000000" stroked="false">
                <v:path arrowok="t"/>
                <v:fill type="solid"/>
              </v:shape>
            </v:group>
            <v:group style="position:absolute;left:5329;top:7247;width:10;height:20" coordorigin="5329,7247" coordsize="10,20">
              <v:shape style="position:absolute;left:5329;top:7247;width:10;height:20" coordorigin="5329,7247" coordsize="10,20" path="m5329,7266l5339,7266,5339,7247,5329,7247,5329,7266xe" filled="true" fillcolor="#000000" stroked="false">
                <v:path arrowok="t"/>
                <v:fill type="solid"/>
              </v:shape>
            </v:group>
            <v:group style="position:absolute;left:5329;top:7266;width:10;height:20" coordorigin="5329,7266" coordsize="10,20">
              <v:shape style="position:absolute;left:5329;top:7266;width:10;height:20" coordorigin="5329,7266" coordsize="10,20" path="m5329,7285l5339,7285,5339,7266,5329,7266,5329,7285xe" filled="true" fillcolor="#000000" stroked="false">
                <v:path arrowok="t"/>
                <v:fill type="solid"/>
              </v:shape>
            </v:group>
            <v:group style="position:absolute;left:5329;top:7285;width:10;height:20" coordorigin="5329,7285" coordsize="10,20">
              <v:shape style="position:absolute;left:5329;top:7285;width:10;height:20" coordorigin="5329,7285" coordsize="10,20" path="m5329,7305l5339,7305,5339,7285,5329,7285,5329,7305xe" filled="true" fillcolor="#000000" stroked="false">
                <v:path arrowok="t"/>
                <v:fill type="solid"/>
              </v:shape>
            </v:group>
            <v:group style="position:absolute;left:5329;top:7305;width:10;height:20" coordorigin="5329,7305" coordsize="10,20">
              <v:shape style="position:absolute;left:5329;top:7305;width:10;height:20" coordorigin="5329,7305" coordsize="10,20" path="m5329,7324l5339,7324,5339,7305,5329,7305,5329,7324xe" filled="true" fillcolor="#000000" stroked="false">
                <v:path arrowok="t"/>
                <v:fill type="solid"/>
              </v:shape>
            </v:group>
            <v:group style="position:absolute;left:5329;top:7324;width:10;height:20" coordorigin="5329,7324" coordsize="10,20">
              <v:shape style="position:absolute;left:5329;top:7324;width:10;height:20" coordorigin="5329,7324" coordsize="10,20" path="m5329,7343l5339,7343,5339,7324,5329,7324,5329,7343xe" filled="true" fillcolor="#000000" stroked="false">
                <v:path arrowok="t"/>
                <v:fill type="solid"/>
              </v:shape>
            </v:group>
            <v:group style="position:absolute;left:5329;top:7343;width:10;height:20" coordorigin="5329,7343" coordsize="10,20">
              <v:shape style="position:absolute;left:5329;top:7343;width:10;height:20" coordorigin="5329,7343" coordsize="10,20" path="m5329,7362l5339,7362,5339,7343,5329,7343,5329,7362xe" filled="true" fillcolor="#000000" stroked="false">
                <v:path arrowok="t"/>
                <v:fill type="solid"/>
              </v:shape>
            </v:group>
            <v:group style="position:absolute;left:5895;top:6824;width:10;height:20" coordorigin="5895,6824" coordsize="10,20">
              <v:shape style="position:absolute;left:5895;top:6824;width:10;height:20" coordorigin="5895,6824" coordsize="10,20" path="m5895,6843l5905,6843,5905,6824,5895,6824,5895,6843xe" filled="true" fillcolor="#000000" stroked="false">
                <v:path arrowok="t"/>
                <v:fill type="solid"/>
              </v:shape>
            </v:group>
            <v:group style="position:absolute;left:5895;top:6843;width:10;height:20" coordorigin="5895,6843" coordsize="10,20">
              <v:shape style="position:absolute;left:5895;top:6843;width:10;height:20" coordorigin="5895,6843" coordsize="10,20" path="m5895,6862l5905,6862,5905,6843,5895,6843,5895,6862xe" filled="true" fillcolor="#000000" stroked="false">
                <v:path arrowok="t"/>
                <v:fill type="solid"/>
              </v:shape>
            </v:group>
            <v:group style="position:absolute;left:5895;top:6862;width:10;height:20" coordorigin="5895,6862" coordsize="10,20">
              <v:shape style="position:absolute;left:5895;top:6862;width:10;height:20" coordorigin="5895,6862" coordsize="10,20" path="m5895,6882l5905,6882,5905,6862,5895,6862,5895,6882xe" filled="true" fillcolor="#000000" stroked="false">
                <v:path arrowok="t"/>
                <v:fill type="solid"/>
              </v:shape>
            </v:group>
            <v:group style="position:absolute;left:5895;top:6882;width:10;height:20" coordorigin="5895,6882" coordsize="10,20">
              <v:shape style="position:absolute;left:5895;top:6882;width:10;height:20" coordorigin="5895,6882" coordsize="10,20" path="m5895,6901l5905,6901,5905,6882,5895,6882,5895,6901xe" filled="true" fillcolor="#000000" stroked="false">
                <v:path arrowok="t"/>
                <v:fill type="solid"/>
              </v:shape>
            </v:group>
            <v:group style="position:absolute;left:5895;top:6901;width:10;height:20" coordorigin="5895,6901" coordsize="10,20">
              <v:shape style="position:absolute;left:5895;top:6901;width:10;height:20" coordorigin="5895,6901" coordsize="10,20" path="m5895,6920l5905,6920,5905,6901,5895,6901,5895,6920xe" filled="true" fillcolor="#000000" stroked="false">
                <v:path arrowok="t"/>
                <v:fill type="solid"/>
              </v:shape>
            </v:group>
            <v:group style="position:absolute;left:5895;top:6920;width:10;height:20" coordorigin="5895,6920" coordsize="10,20">
              <v:shape style="position:absolute;left:5895;top:6920;width:10;height:20" coordorigin="5895,6920" coordsize="10,20" path="m5895,6939l5905,6939,5905,6920,5895,6920,5895,6939xe" filled="true" fillcolor="#000000" stroked="false">
                <v:path arrowok="t"/>
                <v:fill type="solid"/>
              </v:shape>
            </v:group>
            <v:group style="position:absolute;left:5895;top:6939;width:10;height:20" coordorigin="5895,6939" coordsize="10,20">
              <v:shape style="position:absolute;left:5895;top:6939;width:10;height:20" coordorigin="5895,6939" coordsize="10,20" path="m5895,6958l5905,6958,5905,6939,5895,6939,5895,6958xe" filled="true" fillcolor="#000000" stroked="false">
                <v:path arrowok="t"/>
                <v:fill type="solid"/>
              </v:shape>
            </v:group>
            <v:group style="position:absolute;left:5895;top:6958;width:10;height:20" coordorigin="5895,6958" coordsize="10,20">
              <v:shape style="position:absolute;left:5895;top:6958;width:10;height:20" coordorigin="5895,6958" coordsize="10,20" path="m5895,6978l5905,6978,5905,6958,5895,6958,5895,6978xe" filled="true" fillcolor="#000000" stroked="false">
                <v:path arrowok="t"/>
                <v:fill type="solid"/>
              </v:shape>
            </v:group>
            <v:group style="position:absolute;left:5895;top:6978;width:10;height:20" coordorigin="5895,6978" coordsize="10,20">
              <v:shape style="position:absolute;left:5895;top:6978;width:10;height:20" coordorigin="5895,6978" coordsize="10,20" path="m5895,6997l5905,6997,5905,6978,5895,6978,5895,6997xe" filled="true" fillcolor="#000000" stroked="false">
                <v:path arrowok="t"/>
                <v:fill type="solid"/>
              </v:shape>
            </v:group>
            <v:group style="position:absolute;left:5895;top:6997;width:10;height:20" coordorigin="5895,6997" coordsize="10,20">
              <v:shape style="position:absolute;left:5895;top:6997;width:10;height:20" coordorigin="5895,6997" coordsize="10,20" path="m5895,7016l5905,7016,5905,6997,5895,6997,5895,7016xe" filled="true" fillcolor="#000000" stroked="false">
                <v:path arrowok="t"/>
                <v:fill type="solid"/>
              </v:shape>
            </v:group>
            <v:group style="position:absolute;left:5895;top:7016;width:10;height:20" coordorigin="5895,7016" coordsize="10,20">
              <v:shape style="position:absolute;left:5895;top:7016;width:10;height:20" coordorigin="5895,7016" coordsize="10,20" path="m5895,7035l5905,7035,5905,7016,5895,7016,5895,7035xe" filled="true" fillcolor="#000000" stroked="false">
                <v:path arrowok="t"/>
                <v:fill type="solid"/>
              </v:shape>
            </v:group>
            <v:group style="position:absolute;left:5895;top:7035;width:10;height:20" coordorigin="5895,7035" coordsize="10,20">
              <v:shape style="position:absolute;left:5895;top:7035;width:10;height:20" coordorigin="5895,7035" coordsize="10,20" path="m5895,7054l5905,7054,5905,7035,5895,7035,5895,7054xe" filled="true" fillcolor="#000000" stroked="false">
                <v:path arrowok="t"/>
                <v:fill type="solid"/>
              </v:shape>
            </v:group>
            <v:group style="position:absolute;left:5895;top:7054;width:10;height:20" coordorigin="5895,7054" coordsize="10,20">
              <v:shape style="position:absolute;left:5895;top:7054;width:10;height:20" coordorigin="5895,7054" coordsize="10,20" path="m5895,7074l5905,7074,5905,7054,5895,7054,5895,7074xe" filled="true" fillcolor="#000000" stroked="false">
                <v:path arrowok="t"/>
                <v:fill type="solid"/>
              </v:shape>
            </v:group>
            <v:group style="position:absolute;left:5895;top:7074;width:10;height:20" coordorigin="5895,7074" coordsize="10,20">
              <v:shape style="position:absolute;left:5895;top:7074;width:10;height:20" coordorigin="5895,7074" coordsize="10,20" path="m5895,7093l5905,7093,5905,7074,5895,7074,5895,7093xe" filled="true" fillcolor="#000000" stroked="false">
                <v:path arrowok="t"/>
                <v:fill type="solid"/>
              </v:shape>
            </v:group>
            <v:group style="position:absolute;left:5895;top:7093;width:10;height:20" coordorigin="5895,7093" coordsize="10,20">
              <v:shape style="position:absolute;left:5895;top:7093;width:10;height:20" coordorigin="5895,7093" coordsize="10,20" path="m5895,7112l5905,7112,5905,7093,5895,7093,5895,7112xe" filled="true" fillcolor="#000000" stroked="false">
                <v:path arrowok="t"/>
                <v:fill type="solid"/>
              </v:shape>
            </v:group>
            <v:group style="position:absolute;left:5895;top:7112;width:10;height:20" coordorigin="5895,7112" coordsize="10,20">
              <v:shape style="position:absolute;left:5895;top:7112;width:10;height:20" coordorigin="5895,7112" coordsize="10,20" path="m5895,7131l5905,7131,5905,7112,5895,7112,5895,7131xe" filled="true" fillcolor="#000000" stroked="false">
                <v:path arrowok="t"/>
                <v:fill type="solid"/>
              </v:shape>
            </v:group>
            <v:group style="position:absolute;left:5895;top:7131;width:10;height:20" coordorigin="5895,7131" coordsize="10,20">
              <v:shape style="position:absolute;left:5895;top:7131;width:10;height:20" coordorigin="5895,7131" coordsize="10,20" path="m5895,7150l5905,7150,5905,7131,5895,7131,5895,7150xe" filled="true" fillcolor="#000000" stroked="false">
                <v:path arrowok="t"/>
                <v:fill type="solid"/>
              </v:shape>
            </v:group>
            <v:group style="position:absolute;left:5895;top:7150;width:10;height:20" coordorigin="5895,7150" coordsize="10,20">
              <v:shape style="position:absolute;left:5895;top:7150;width:10;height:20" coordorigin="5895,7150" coordsize="10,20" path="m5895,7170l5905,7170,5905,7150,5895,7150,5895,7170xe" filled="true" fillcolor="#000000" stroked="false">
                <v:path arrowok="t"/>
                <v:fill type="solid"/>
              </v:shape>
            </v:group>
            <v:group style="position:absolute;left:5895;top:7170;width:10;height:20" coordorigin="5895,7170" coordsize="10,20">
              <v:shape style="position:absolute;left:5895;top:7170;width:10;height:20" coordorigin="5895,7170" coordsize="10,20" path="m5895,7189l5905,7189,5905,7170,5895,7170,5895,7189xe" filled="true" fillcolor="#000000" stroked="false">
                <v:path arrowok="t"/>
                <v:fill type="solid"/>
              </v:shape>
            </v:group>
            <v:group style="position:absolute;left:5895;top:7189;width:10;height:20" coordorigin="5895,7189" coordsize="10,20">
              <v:shape style="position:absolute;left:5895;top:7189;width:10;height:20" coordorigin="5895,7189" coordsize="10,20" path="m5895,7209l5905,7209,5905,7189,5895,7189,5895,7209xe" filled="true" fillcolor="#000000" stroked="false">
                <v:path arrowok="t"/>
                <v:fill type="solid"/>
              </v:shape>
            </v:group>
            <v:group style="position:absolute;left:5895;top:7209;width:10;height:20" coordorigin="5895,7209" coordsize="10,20">
              <v:shape style="position:absolute;left:5895;top:7209;width:10;height:20" coordorigin="5895,7209" coordsize="10,20" path="m5895,7228l5905,7228,5905,7209,5895,7209,5895,7228xe" filled="true" fillcolor="#000000" stroked="false">
                <v:path arrowok="t"/>
                <v:fill type="solid"/>
              </v:shape>
            </v:group>
            <v:group style="position:absolute;left:5895;top:7228;width:10;height:20" coordorigin="5895,7228" coordsize="10,20">
              <v:shape style="position:absolute;left:5895;top:7228;width:10;height:20" coordorigin="5895,7228" coordsize="10,20" path="m5895,7247l5905,7247,5905,7228,5895,7228,5895,7247xe" filled="true" fillcolor="#000000" stroked="false">
                <v:path arrowok="t"/>
                <v:fill type="solid"/>
              </v:shape>
            </v:group>
            <v:group style="position:absolute;left:5895;top:7247;width:10;height:20" coordorigin="5895,7247" coordsize="10,20">
              <v:shape style="position:absolute;left:5895;top:7247;width:10;height:20" coordorigin="5895,7247" coordsize="10,20" path="m5895,7266l5905,7266,5905,7247,5895,7247,5895,7266xe" filled="true" fillcolor="#000000" stroked="false">
                <v:path arrowok="t"/>
                <v:fill type="solid"/>
              </v:shape>
            </v:group>
            <v:group style="position:absolute;left:5895;top:7266;width:10;height:20" coordorigin="5895,7266" coordsize="10,20">
              <v:shape style="position:absolute;left:5895;top:7266;width:10;height:20" coordorigin="5895,7266" coordsize="10,20" path="m5895,7285l5905,7285,5905,7266,5895,7266,5895,7285xe" filled="true" fillcolor="#000000" stroked="false">
                <v:path arrowok="t"/>
                <v:fill type="solid"/>
              </v:shape>
            </v:group>
            <v:group style="position:absolute;left:5895;top:7285;width:10;height:20" coordorigin="5895,7285" coordsize="10,20">
              <v:shape style="position:absolute;left:5895;top:7285;width:10;height:20" coordorigin="5895,7285" coordsize="10,20" path="m5895,7305l5905,7305,5905,7285,5895,7285,5895,7305xe" filled="true" fillcolor="#000000" stroked="false">
                <v:path arrowok="t"/>
                <v:fill type="solid"/>
              </v:shape>
            </v:group>
            <v:group style="position:absolute;left:5895;top:7305;width:10;height:20" coordorigin="5895,7305" coordsize="10,20">
              <v:shape style="position:absolute;left:5895;top:7305;width:10;height:20" coordorigin="5895,7305" coordsize="10,20" path="m5895,7324l5905,7324,5905,7305,5895,7305,5895,7324xe" filled="true" fillcolor="#000000" stroked="false">
                <v:path arrowok="t"/>
                <v:fill type="solid"/>
              </v:shape>
            </v:group>
            <v:group style="position:absolute;left:5895;top:7324;width:10;height:20" coordorigin="5895,7324" coordsize="10,20">
              <v:shape style="position:absolute;left:5895;top:7324;width:10;height:20" coordorigin="5895,7324" coordsize="10,20" path="m5895,7343l5905,7343,5905,7324,5895,7324,5895,7343xe" filled="true" fillcolor="#000000" stroked="false">
                <v:path arrowok="t"/>
                <v:fill type="solid"/>
              </v:shape>
            </v:group>
            <v:group style="position:absolute;left:5895;top:7343;width:10;height:20" coordorigin="5895,7343" coordsize="10,20">
              <v:shape style="position:absolute;left:5895;top:7343;width:10;height:20" coordorigin="5895,7343" coordsize="10,20" path="m5895,7362l5905,7362,5905,7343,5895,7343,5895,7362xe" filled="true" fillcolor="#000000" stroked="false">
                <v:path arrowok="t"/>
                <v:fill type="solid"/>
              </v:shape>
            </v:group>
            <v:group style="position:absolute;left:6887;top:6824;width:10;height:20" coordorigin="6887,6824" coordsize="10,20">
              <v:shape style="position:absolute;left:6887;top:6824;width:10;height:20" coordorigin="6887,6824" coordsize="10,20" path="m6887,6843l6897,6843,6897,6824,6887,6824,6887,6843xe" filled="true" fillcolor="#000000" stroked="false">
                <v:path arrowok="t"/>
                <v:fill type="solid"/>
              </v:shape>
            </v:group>
            <v:group style="position:absolute;left:6887;top:6843;width:10;height:20" coordorigin="6887,6843" coordsize="10,20">
              <v:shape style="position:absolute;left:6887;top:6843;width:10;height:20" coordorigin="6887,6843" coordsize="10,20" path="m6887,6862l6897,6862,6897,6843,6887,6843,6887,6862xe" filled="true" fillcolor="#000000" stroked="false">
                <v:path arrowok="t"/>
                <v:fill type="solid"/>
              </v:shape>
            </v:group>
            <v:group style="position:absolute;left:6887;top:6862;width:10;height:20" coordorigin="6887,6862" coordsize="10,20">
              <v:shape style="position:absolute;left:6887;top:6862;width:10;height:20" coordorigin="6887,6862" coordsize="10,20" path="m6887,6882l6897,6882,6897,6862,6887,6862,6887,6882xe" filled="true" fillcolor="#000000" stroked="false">
                <v:path arrowok="t"/>
                <v:fill type="solid"/>
              </v:shape>
            </v:group>
            <v:group style="position:absolute;left:6887;top:6882;width:10;height:20" coordorigin="6887,6882" coordsize="10,20">
              <v:shape style="position:absolute;left:6887;top:6882;width:10;height:20" coordorigin="6887,6882" coordsize="10,20" path="m6887,6901l6897,6901,6897,6882,6887,6882,6887,6901xe" filled="true" fillcolor="#000000" stroked="false">
                <v:path arrowok="t"/>
                <v:fill type="solid"/>
              </v:shape>
            </v:group>
            <v:group style="position:absolute;left:6887;top:6901;width:10;height:20" coordorigin="6887,6901" coordsize="10,20">
              <v:shape style="position:absolute;left:6887;top:6901;width:10;height:20" coordorigin="6887,6901" coordsize="10,20" path="m6887,6920l6897,6920,6897,6901,6887,6901,6887,6920xe" filled="true" fillcolor="#000000" stroked="false">
                <v:path arrowok="t"/>
                <v:fill type="solid"/>
              </v:shape>
            </v:group>
            <v:group style="position:absolute;left:6887;top:6920;width:10;height:20" coordorigin="6887,6920" coordsize="10,20">
              <v:shape style="position:absolute;left:6887;top:6920;width:10;height:20" coordorigin="6887,6920" coordsize="10,20" path="m6887,6939l6897,6939,6897,6920,6887,6920,6887,6939xe" filled="true" fillcolor="#000000" stroked="false">
                <v:path arrowok="t"/>
                <v:fill type="solid"/>
              </v:shape>
            </v:group>
            <v:group style="position:absolute;left:6887;top:6939;width:10;height:20" coordorigin="6887,6939" coordsize="10,20">
              <v:shape style="position:absolute;left:6887;top:6939;width:10;height:20" coordorigin="6887,6939" coordsize="10,20" path="m6887,6958l6897,6958,6897,6939,6887,6939,6887,6958xe" filled="true" fillcolor="#000000" stroked="false">
                <v:path arrowok="t"/>
                <v:fill type="solid"/>
              </v:shape>
            </v:group>
            <v:group style="position:absolute;left:6887;top:6958;width:10;height:20" coordorigin="6887,6958" coordsize="10,20">
              <v:shape style="position:absolute;left:6887;top:6958;width:10;height:20" coordorigin="6887,6958" coordsize="10,20" path="m6887,6978l6897,6978,6897,6958,6887,6958,6887,6978xe" filled="true" fillcolor="#000000" stroked="false">
                <v:path arrowok="t"/>
                <v:fill type="solid"/>
              </v:shape>
            </v:group>
            <v:group style="position:absolute;left:6887;top:6978;width:10;height:20" coordorigin="6887,6978" coordsize="10,20">
              <v:shape style="position:absolute;left:6887;top:6978;width:10;height:20" coordorigin="6887,6978" coordsize="10,20" path="m6887,6997l6897,6997,6897,6978,6887,6978,6887,6997xe" filled="true" fillcolor="#000000" stroked="false">
                <v:path arrowok="t"/>
                <v:fill type="solid"/>
              </v:shape>
            </v:group>
            <v:group style="position:absolute;left:6887;top:6997;width:10;height:20" coordorigin="6887,6997" coordsize="10,20">
              <v:shape style="position:absolute;left:6887;top:6997;width:10;height:20" coordorigin="6887,6997" coordsize="10,20" path="m6887,7016l6897,7016,6897,6997,6887,6997,6887,7016xe" filled="true" fillcolor="#000000" stroked="false">
                <v:path arrowok="t"/>
                <v:fill type="solid"/>
              </v:shape>
            </v:group>
            <v:group style="position:absolute;left:6887;top:7016;width:10;height:20" coordorigin="6887,7016" coordsize="10,20">
              <v:shape style="position:absolute;left:6887;top:7016;width:10;height:20" coordorigin="6887,7016" coordsize="10,20" path="m6887,7035l6897,7035,6897,7016,6887,7016,6887,7035xe" filled="true" fillcolor="#000000" stroked="false">
                <v:path arrowok="t"/>
                <v:fill type="solid"/>
              </v:shape>
            </v:group>
            <v:group style="position:absolute;left:6887;top:7035;width:10;height:20" coordorigin="6887,7035" coordsize="10,20">
              <v:shape style="position:absolute;left:6887;top:7035;width:10;height:20" coordorigin="6887,7035" coordsize="10,20" path="m6887,7054l6897,7054,6897,7035,6887,7035,6887,7054xe" filled="true" fillcolor="#000000" stroked="false">
                <v:path arrowok="t"/>
                <v:fill type="solid"/>
              </v:shape>
            </v:group>
            <v:group style="position:absolute;left:6887;top:7054;width:10;height:20" coordorigin="6887,7054" coordsize="10,20">
              <v:shape style="position:absolute;left:6887;top:7054;width:10;height:20" coordorigin="6887,7054" coordsize="10,20" path="m6887,7074l6897,7074,6897,7054,6887,7054,6887,7074xe" filled="true" fillcolor="#000000" stroked="false">
                <v:path arrowok="t"/>
                <v:fill type="solid"/>
              </v:shape>
            </v:group>
            <v:group style="position:absolute;left:6887;top:7074;width:10;height:20" coordorigin="6887,7074" coordsize="10,20">
              <v:shape style="position:absolute;left:6887;top:7074;width:10;height:20" coordorigin="6887,7074" coordsize="10,20" path="m6887,7093l6897,7093,6897,7074,6887,7074,6887,7093xe" filled="true" fillcolor="#000000" stroked="false">
                <v:path arrowok="t"/>
                <v:fill type="solid"/>
              </v:shape>
            </v:group>
            <v:group style="position:absolute;left:6887;top:7093;width:10;height:20" coordorigin="6887,7093" coordsize="10,20">
              <v:shape style="position:absolute;left:6887;top:7093;width:10;height:20" coordorigin="6887,7093" coordsize="10,20" path="m6887,7112l6897,7112,6897,7093,6887,7093,6887,7112xe" filled="true" fillcolor="#000000" stroked="false">
                <v:path arrowok="t"/>
                <v:fill type="solid"/>
              </v:shape>
            </v:group>
            <v:group style="position:absolute;left:6887;top:7112;width:10;height:20" coordorigin="6887,7112" coordsize="10,20">
              <v:shape style="position:absolute;left:6887;top:7112;width:10;height:20" coordorigin="6887,7112" coordsize="10,20" path="m6887,7131l6897,7131,6897,7112,6887,7112,6887,7131xe" filled="true" fillcolor="#000000" stroked="false">
                <v:path arrowok="t"/>
                <v:fill type="solid"/>
              </v:shape>
            </v:group>
            <v:group style="position:absolute;left:6887;top:7131;width:10;height:20" coordorigin="6887,7131" coordsize="10,20">
              <v:shape style="position:absolute;left:6887;top:7131;width:10;height:20" coordorigin="6887,7131" coordsize="10,20" path="m6887,7150l6897,7150,6897,7131,6887,7131,6887,7150xe" filled="true" fillcolor="#000000" stroked="false">
                <v:path arrowok="t"/>
                <v:fill type="solid"/>
              </v:shape>
            </v:group>
            <v:group style="position:absolute;left:6887;top:7150;width:10;height:20" coordorigin="6887,7150" coordsize="10,20">
              <v:shape style="position:absolute;left:6887;top:7150;width:10;height:20" coordorigin="6887,7150" coordsize="10,20" path="m6887,7170l6897,7170,6897,7150,6887,7150,6887,7170xe" filled="true" fillcolor="#000000" stroked="false">
                <v:path arrowok="t"/>
                <v:fill type="solid"/>
              </v:shape>
            </v:group>
            <v:group style="position:absolute;left:6887;top:7170;width:10;height:20" coordorigin="6887,7170" coordsize="10,20">
              <v:shape style="position:absolute;left:6887;top:7170;width:10;height:20" coordorigin="6887,7170" coordsize="10,20" path="m6887,7189l6897,7189,6897,7170,6887,7170,6887,7189xe" filled="true" fillcolor="#000000" stroked="false">
                <v:path arrowok="t"/>
                <v:fill type="solid"/>
              </v:shape>
            </v:group>
            <v:group style="position:absolute;left:6887;top:7189;width:10;height:20" coordorigin="6887,7189" coordsize="10,20">
              <v:shape style="position:absolute;left:6887;top:7189;width:10;height:20" coordorigin="6887,7189" coordsize="10,20" path="m6887,7209l6897,7209,6897,7189,6887,7189,6887,7209xe" filled="true" fillcolor="#000000" stroked="false">
                <v:path arrowok="t"/>
                <v:fill type="solid"/>
              </v:shape>
            </v:group>
            <v:group style="position:absolute;left:6887;top:7209;width:10;height:20" coordorigin="6887,7209" coordsize="10,20">
              <v:shape style="position:absolute;left:6887;top:7209;width:10;height:20" coordorigin="6887,7209" coordsize="10,20" path="m6887,7228l6897,7228,6897,7209,6887,7209,6887,7228xe" filled="true" fillcolor="#000000" stroked="false">
                <v:path arrowok="t"/>
                <v:fill type="solid"/>
              </v:shape>
            </v:group>
            <v:group style="position:absolute;left:6887;top:7228;width:10;height:20" coordorigin="6887,7228" coordsize="10,20">
              <v:shape style="position:absolute;left:6887;top:7228;width:10;height:20" coordorigin="6887,7228" coordsize="10,20" path="m6887,7247l6897,7247,6897,7228,6887,7228,6887,7247xe" filled="true" fillcolor="#000000" stroked="false">
                <v:path arrowok="t"/>
                <v:fill type="solid"/>
              </v:shape>
            </v:group>
            <v:group style="position:absolute;left:6887;top:7247;width:10;height:20" coordorigin="6887,7247" coordsize="10,20">
              <v:shape style="position:absolute;left:6887;top:7247;width:10;height:20" coordorigin="6887,7247" coordsize="10,20" path="m6887,7266l6897,7266,6897,7247,6887,7247,6887,7266xe" filled="true" fillcolor="#000000" stroked="false">
                <v:path arrowok="t"/>
                <v:fill type="solid"/>
              </v:shape>
            </v:group>
            <v:group style="position:absolute;left:6887;top:7266;width:10;height:20" coordorigin="6887,7266" coordsize="10,20">
              <v:shape style="position:absolute;left:6887;top:7266;width:10;height:20" coordorigin="6887,7266" coordsize="10,20" path="m6887,7285l6897,7285,6897,7266,6887,7266,6887,7285xe" filled="true" fillcolor="#000000" stroked="false">
                <v:path arrowok="t"/>
                <v:fill type="solid"/>
              </v:shape>
            </v:group>
            <v:group style="position:absolute;left:6887;top:7285;width:10;height:20" coordorigin="6887,7285" coordsize="10,20">
              <v:shape style="position:absolute;left:6887;top:7285;width:10;height:20" coordorigin="6887,7285" coordsize="10,20" path="m6887,7305l6897,7305,6897,7285,6887,7285,6887,7305xe" filled="true" fillcolor="#000000" stroked="false">
                <v:path arrowok="t"/>
                <v:fill type="solid"/>
              </v:shape>
            </v:group>
            <v:group style="position:absolute;left:6887;top:7305;width:10;height:20" coordorigin="6887,7305" coordsize="10,20">
              <v:shape style="position:absolute;left:6887;top:7305;width:10;height:20" coordorigin="6887,7305" coordsize="10,20" path="m6887,7324l6897,7324,6897,7305,6887,7305,6887,7324xe" filled="true" fillcolor="#000000" stroked="false">
                <v:path arrowok="t"/>
                <v:fill type="solid"/>
              </v:shape>
            </v:group>
            <v:group style="position:absolute;left:6887;top:7324;width:10;height:20" coordorigin="6887,7324" coordsize="10,20">
              <v:shape style="position:absolute;left:6887;top:7324;width:10;height:20" coordorigin="6887,7324" coordsize="10,20" path="m6887,7343l6897,7343,6897,7324,6887,7324,6887,7343xe" filled="true" fillcolor="#000000" stroked="false">
                <v:path arrowok="t"/>
                <v:fill type="solid"/>
              </v:shape>
            </v:group>
            <v:group style="position:absolute;left:6887;top:7343;width:10;height:20" coordorigin="6887,7343" coordsize="10,20">
              <v:shape style="position:absolute;left:6887;top:7343;width:10;height:20" coordorigin="6887,7343" coordsize="10,20" path="m6887,7362l6897,7362,6897,7343,6887,7343,6887,7362xe" filled="true" fillcolor="#000000" stroked="false">
                <v:path arrowok="t"/>
                <v:fill type="solid"/>
              </v:shape>
            </v:group>
            <v:group style="position:absolute;left:8034;top:6824;width:10;height:20" coordorigin="8034,6824" coordsize="10,20">
              <v:shape style="position:absolute;left:8034;top:6824;width:10;height:20" coordorigin="8034,6824" coordsize="10,20" path="m8034,6843l8044,6843,8044,6824,8034,6824,8034,6843xe" filled="true" fillcolor="#000000" stroked="false">
                <v:path arrowok="t"/>
                <v:fill type="solid"/>
              </v:shape>
            </v:group>
            <v:group style="position:absolute;left:8034;top:6843;width:10;height:20" coordorigin="8034,6843" coordsize="10,20">
              <v:shape style="position:absolute;left:8034;top:6843;width:10;height:20" coordorigin="8034,6843" coordsize="10,20" path="m8034,6862l8044,6862,8044,6843,8034,6843,8034,6862xe" filled="true" fillcolor="#000000" stroked="false">
                <v:path arrowok="t"/>
                <v:fill type="solid"/>
              </v:shape>
            </v:group>
            <v:group style="position:absolute;left:8034;top:6862;width:10;height:20" coordorigin="8034,6862" coordsize="10,20">
              <v:shape style="position:absolute;left:8034;top:6862;width:10;height:20" coordorigin="8034,6862" coordsize="10,20" path="m8034,6882l8044,6882,8044,6862,8034,6862,8034,6882xe" filled="true" fillcolor="#000000" stroked="false">
                <v:path arrowok="t"/>
                <v:fill type="solid"/>
              </v:shape>
            </v:group>
            <v:group style="position:absolute;left:8034;top:6882;width:10;height:20" coordorigin="8034,6882" coordsize="10,20">
              <v:shape style="position:absolute;left:8034;top:6882;width:10;height:20" coordorigin="8034,6882" coordsize="10,20" path="m8034,6901l8044,6901,8044,6882,8034,6882,8034,6901xe" filled="true" fillcolor="#000000" stroked="false">
                <v:path arrowok="t"/>
                <v:fill type="solid"/>
              </v:shape>
            </v:group>
            <v:group style="position:absolute;left:8034;top:6901;width:10;height:20" coordorigin="8034,6901" coordsize="10,20">
              <v:shape style="position:absolute;left:8034;top:6901;width:10;height:20" coordorigin="8034,6901" coordsize="10,20" path="m8034,6920l8044,6920,8044,6901,8034,6901,8034,6920xe" filled="true" fillcolor="#000000" stroked="false">
                <v:path arrowok="t"/>
                <v:fill type="solid"/>
              </v:shape>
            </v:group>
            <v:group style="position:absolute;left:8034;top:6920;width:10;height:20" coordorigin="8034,6920" coordsize="10,20">
              <v:shape style="position:absolute;left:8034;top:6920;width:10;height:20" coordorigin="8034,6920" coordsize="10,20" path="m8034,6939l8044,6939,8044,6920,8034,6920,8034,6939xe" filled="true" fillcolor="#000000" stroked="false">
                <v:path arrowok="t"/>
                <v:fill type="solid"/>
              </v:shape>
            </v:group>
            <v:group style="position:absolute;left:8034;top:6939;width:10;height:20" coordorigin="8034,6939" coordsize="10,20">
              <v:shape style="position:absolute;left:8034;top:6939;width:10;height:20" coordorigin="8034,6939" coordsize="10,20" path="m8034,6958l8044,6958,8044,6939,8034,6939,8034,6958xe" filled="true" fillcolor="#000000" stroked="false">
                <v:path arrowok="t"/>
                <v:fill type="solid"/>
              </v:shape>
            </v:group>
            <v:group style="position:absolute;left:8034;top:6958;width:10;height:20" coordorigin="8034,6958" coordsize="10,20">
              <v:shape style="position:absolute;left:8034;top:6958;width:10;height:20" coordorigin="8034,6958" coordsize="10,20" path="m8034,6978l8044,6978,8044,6958,8034,6958,8034,6978xe" filled="true" fillcolor="#000000" stroked="false">
                <v:path arrowok="t"/>
                <v:fill type="solid"/>
              </v:shape>
            </v:group>
            <v:group style="position:absolute;left:8034;top:6978;width:10;height:20" coordorigin="8034,6978" coordsize="10,20">
              <v:shape style="position:absolute;left:8034;top:6978;width:10;height:20" coordorigin="8034,6978" coordsize="10,20" path="m8034,6997l8044,6997,8044,6978,8034,6978,8034,6997xe" filled="true" fillcolor="#000000" stroked="false">
                <v:path arrowok="t"/>
                <v:fill type="solid"/>
              </v:shape>
            </v:group>
            <v:group style="position:absolute;left:8034;top:6997;width:10;height:20" coordorigin="8034,6997" coordsize="10,20">
              <v:shape style="position:absolute;left:8034;top:6997;width:10;height:20" coordorigin="8034,6997" coordsize="10,20" path="m8034,7016l8044,7016,8044,6997,8034,6997,8034,7016xe" filled="true" fillcolor="#000000" stroked="false">
                <v:path arrowok="t"/>
                <v:fill type="solid"/>
              </v:shape>
            </v:group>
            <v:group style="position:absolute;left:8034;top:7016;width:10;height:20" coordorigin="8034,7016" coordsize="10,20">
              <v:shape style="position:absolute;left:8034;top:7016;width:10;height:20" coordorigin="8034,7016" coordsize="10,20" path="m8034,7035l8044,7035,8044,7016,8034,7016,8034,7035xe" filled="true" fillcolor="#000000" stroked="false">
                <v:path arrowok="t"/>
                <v:fill type="solid"/>
              </v:shape>
            </v:group>
            <v:group style="position:absolute;left:8034;top:7035;width:10;height:20" coordorigin="8034,7035" coordsize="10,20">
              <v:shape style="position:absolute;left:8034;top:7035;width:10;height:20" coordorigin="8034,7035" coordsize="10,20" path="m8034,7054l8044,7054,8044,7035,8034,7035,8034,7054xe" filled="true" fillcolor="#000000" stroked="false">
                <v:path arrowok="t"/>
                <v:fill type="solid"/>
              </v:shape>
            </v:group>
            <v:group style="position:absolute;left:8034;top:7054;width:10;height:20" coordorigin="8034,7054" coordsize="10,20">
              <v:shape style="position:absolute;left:8034;top:7054;width:10;height:20" coordorigin="8034,7054" coordsize="10,20" path="m8034,7074l8044,7074,8044,7054,8034,7054,8034,7074xe" filled="true" fillcolor="#000000" stroked="false">
                <v:path arrowok="t"/>
                <v:fill type="solid"/>
              </v:shape>
            </v:group>
            <v:group style="position:absolute;left:8034;top:7074;width:10;height:20" coordorigin="8034,7074" coordsize="10,20">
              <v:shape style="position:absolute;left:8034;top:7074;width:10;height:20" coordorigin="8034,7074" coordsize="10,20" path="m8034,7093l8044,7093,8044,7074,8034,7074,8034,7093xe" filled="true" fillcolor="#000000" stroked="false">
                <v:path arrowok="t"/>
                <v:fill type="solid"/>
              </v:shape>
            </v:group>
            <v:group style="position:absolute;left:8034;top:7093;width:10;height:20" coordorigin="8034,7093" coordsize="10,20">
              <v:shape style="position:absolute;left:8034;top:7093;width:10;height:20" coordorigin="8034,7093" coordsize="10,20" path="m8034,7112l8044,7112,8044,7093,8034,7093,8034,7112xe" filled="true" fillcolor="#000000" stroked="false">
                <v:path arrowok="t"/>
                <v:fill type="solid"/>
              </v:shape>
            </v:group>
            <v:group style="position:absolute;left:8034;top:7112;width:10;height:20" coordorigin="8034,7112" coordsize="10,20">
              <v:shape style="position:absolute;left:8034;top:7112;width:10;height:20" coordorigin="8034,7112" coordsize="10,20" path="m8034,7131l8044,7131,8044,7112,8034,7112,8034,7131xe" filled="true" fillcolor="#000000" stroked="false">
                <v:path arrowok="t"/>
                <v:fill type="solid"/>
              </v:shape>
            </v:group>
            <v:group style="position:absolute;left:8034;top:7131;width:10;height:20" coordorigin="8034,7131" coordsize="10,20">
              <v:shape style="position:absolute;left:8034;top:7131;width:10;height:20" coordorigin="8034,7131" coordsize="10,20" path="m8034,7150l8044,7150,8044,7131,8034,7131,8034,7150xe" filled="true" fillcolor="#000000" stroked="false">
                <v:path arrowok="t"/>
                <v:fill type="solid"/>
              </v:shape>
            </v:group>
            <v:group style="position:absolute;left:8034;top:7150;width:10;height:20" coordorigin="8034,7150" coordsize="10,20">
              <v:shape style="position:absolute;left:8034;top:7150;width:10;height:20" coordorigin="8034,7150" coordsize="10,20" path="m8034,7170l8044,7170,8044,7150,8034,7150,8034,7170xe" filled="true" fillcolor="#000000" stroked="false">
                <v:path arrowok="t"/>
                <v:fill type="solid"/>
              </v:shape>
            </v:group>
            <v:group style="position:absolute;left:8034;top:7170;width:10;height:20" coordorigin="8034,7170" coordsize="10,20">
              <v:shape style="position:absolute;left:8034;top:7170;width:10;height:20" coordorigin="8034,7170" coordsize="10,20" path="m8034,7189l8044,7189,8044,7170,8034,7170,8034,7189xe" filled="true" fillcolor="#000000" stroked="false">
                <v:path arrowok="t"/>
                <v:fill type="solid"/>
              </v:shape>
            </v:group>
            <v:group style="position:absolute;left:8034;top:7189;width:10;height:20" coordorigin="8034,7189" coordsize="10,20">
              <v:shape style="position:absolute;left:8034;top:7189;width:10;height:20" coordorigin="8034,7189" coordsize="10,20" path="m8034,7209l8044,7209,8044,7189,8034,7189,8034,7209xe" filled="true" fillcolor="#000000" stroked="false">
                <v:path arrowok="t"/>
                <v:fill type="solid"/>
              </v:shape>
            </v:group>
            <v:group style="position:absolute;left:8034;top:7209;width:10;height:20" coordorigin="8034,7209" coordsize="10,20">
              <v:shape style="position:absolute;left:8034;top:7209;width:10;height:20" coordorigin="8034,7209" coordsize="10,20" path="m8034,7228l8044,7228,8044,7209,8034,7209,8034,7228xe" filled="true" fillcolor="#000000" stroked="false">
                <v:path arrowok="t"/>
                <v:fill type="solid"/>
              </v:shape>
            </v:group>
            <v:group style="position:absolute;left:8034;top:7228;width:10;height:20" coordorigin="8034,7228" coordsize="10,20">
              <v:shape style="position:absolute;left:8034;top:7228;width:10;height:20" coordorigin="8034,7228" coordsize="10,20" path="m8034,7247l8044,7247,8044,7228,8034,7228,8034,7247xe" filled="true" fillcolor="#000000" stroked="false">
                <v:path arrowok="t"/>
                <v:fill type="solid"/>
              </v:shape>
            </v:group>
            <v:group style="position:absolute;left:8034;top:7247;width:10;height:20" coordorigin="8034,7247" coordsize="10,20">
              <v:shape style="position:absolute;left:8034;top:7247;width:10;height:20" coordorigin="8034,7247" coordsize="10,20" path="m8034,7266l8044,7266,8044,7247,8034,7247,8034,7266xe" filled="true" fillcolor="#000000" stroked="false">
                <v:path arrowok="t"/>
                <v:fill type="solid"/>
              </v:shape>
            </v:group>
            <v:group style="position:absolute;left:8034;top:7266;width:10;height:20" coordorigin="8034,7266" coordsize="10,20">
              <v:shape style="position:absolute;left:8034;top:7266;width:10;height:20" coordorigin="8034,7266" coordsize="10,20" path="m8034,7285l8044,7285,8044,7266,8034,7266,8034,7285xe" filled="true" fillcolor="#000000" stroked="false">
                <v:path arrowok="t"/>
                <v:fill type="solid"/>
              </v:shape>
            </v:group>
            <v:group style="position:absolute;left:8034;top:7285;width:10;height:20" coordorigin="8034,7285" coordsize="10,20">
              <v:shape style="position:absolute;left:8034;top:7285;width:10;height:20" coordorigin="8034,7285" coordsize="10,20" path="m8034,7305l8044,7305,8044,7285,8034,7285,8034,7305xe" filled="true" fillcolor="#000000" stroked="false">
                <v:path arrowok="t"/>
                <v:fill type="solid"/>
              </v:shape>
            </v:group>
            <v:group style="position:absolute;left:8034;top:7305;width:10;height:20" coordorigin="8034,7305" coordsize="10,20">
              <v:shape style="position:absolute;left:8034;top:7305;width:10;height:20" coordorigin="8034,7305" coordsize="10,20" path="m8034,7324l8044,7324,8044,7305,8034,7305,8034,7324xe" filled="true" fillcolor="#000000" stroked="false">
                <v:path arrowok="t"/>
                <v:fill type="solid"/>
              </v:shape>
            </v:group>
            <v:group style="position:absolute;left:8034;top:7324;width:10;height:20" coordorigin="8034,7324" coordsize="10,20">
              <v:shape style="position:absolute;left:8034;top:7324;width:10;height:20" coordorigin="8034,7324" coordsize="10,20" path="m8034,7343l8044,7343,8044,7324,8034,7324,8034,7343xe" filled="true" fillcolor="#000000" stroked="false">
                <v:path arrowok="t"/>
                <v:fill type="solid"/>
              </v:shape>
            </v:group>
            <v:group style="position:absolute;left:8034;top:7343;width:10;height:20" coordorigin="8034,7343" coordsize="10,20">
              <v:shape style="position:absolute;left:8034;top:7343;width:10;height:20" coordorigin="8034,7343" coordsize="10,20" path="m8034,7362l8044,7362,8044,7343,8034,7343,8034,7362xe" filled="true" fillcolor="#000000" stroked="false">
                <v:path arrowok="t"/>
                <v:fill type="solid"/>
              </v:shape>
            </v:group>
            <v:group style="position:absolute;left:9028;top:6824;width:10;height:20" coordorigin="9028,6824" coordsize="10,20">
              <v:shape style="position:absolute;left:9028;top:6824;width:10;height:20" coordorigin="9028,6824" coordsize="10,20" path="m9028,6843l9038,6843,9038,6824,9028,6824,9028,6843xe" filled="true" fillcolor="#000000" stroked="false">
                <v:path arrowok="t"/>
                <v:fill type="solid"/>
              </v:shape>
            </v:group>
            <v:group style="position:absolute;left:9028;top:6843;width:10;height:20" coordorigin="9028,6843" coordsize="10,20">
              <v:shape style="position:absolute;left:9028;top:6843;width:10;height:20" coordorigin="9028,6843" coordsize="10,20" path="m9028,6862l9038,6862,9038,6843,9028,6843,9028,6862xe" filled="true" fillcolor="#000000" stroked="false">
                <v:path arrowok="t"/>
                <v:fill type="solid"/>
              </v:shape>
            </v:group>
            <v:group style="position:absolute;left:9028;top:6862;width:10;height:20" coordorigin="9028,6862" coordsize="10,20">
              <v:shape style="position:absolute;left:9028;top:6862;width:10;height:20" coordorigin="9028,6862" coordsize="10,20" path="m9028,6882l9038,6882,9038,6862,9028,6862,9028,6882xe" filled="true" fillcolor="#000000" stroked="false">
                <v:path arrowok="t"/>
                <v:fill type="solid"/>
              </v:shape>
            </v:group>
            <v:group style="position:absolute;left:9028;top:6882;width:10;height:20" coordorigin="9028,6882" coordsize="10,20">
              <v:shape style="position:absolute;left:9028;top:6882;width:10;height:20" coordorigin="9028,6882" coordsize="10,20" path="m9028,6901l9038,6901,9038,6882,9028,6882,9028,6901xe" filled="true" fillcolor="#000000" stroked="false">
                <v:path arrowok="t"/>
                <v:fill type="solid"/>
              </v:shape>
            </v:group>
            <v:group style="position:absolute;left:9028;top:6901;width:10;height:20" coordorigin="9028,6901" coordsize="10,20">
              <v:shape style="position:absolute;left:9028;top:6901;width:10;height:20" coordorigin="9028,6901" coordsize="10,20" path="m9028,6920l9038,6920,9038,6901,9028,6901,9028,6920xe" filled="true" fillcolor="#000000" stroked="false">
                <v:path arrowok="t"/>
                <v:fill type="solid"/>
              </v:shape>
            </v:group>
            <v:group style="position:absolute;left:9028;top:6920;width:10;height:20" coordorigin="9028,6920" coordsize="10,20">
              <v:shape style="position:absolute;left:9028;top:6920;width:10;height:20" coordorigin="9028,6920" coordsize="10,20" path="m9028,6939l9038,6939,9038,6920,9028,6920,9028,6939xe" filled="true" fillcolor="#000000" stroked="false">
                <v:path arrowok="t"/>
                <v:fill type="solid"/>
              </v:shape>
            </v:group>
            <v:group style="position:absolute;left:9028;top:6939;width:10;height:20" coordorigin="9028,6939" coordsize="10,20">
              <v:shape style="position:absolute;left:9028;top:6939;width:10;height:20" coordorigin="9028,6939" coordsize="10,20" path="m9028,6958l9038,6958,9038,6939,9028,6939,9028,6958xe" filled="true" fillcolor="#000000" stroked="false">
                <v:path arrowok="t"/>
                <v:fill type="solid"/>
              </v:shape>
            </v:group>
            <v:group style="position:absolute;left:9028;top:6958;width:10;height:20" coordorigin="9028,6958" coordsize="10,20">
              <v:shape style="position:absolute;left:9028;top:6958;width:10;height:20" coordorigin="9028,6958" coordsize="10,20" path="m9028,6978l9038,6978,9038,6958,9028,6958,9028,6978xe" filled="true" fillcolor="#000000" stroked="false">
                <v:path arrowok="t"/>
                <v:fill type="solid"/>
              </v:shape>
            </v:group>
            <v:group style="position:absolute;left:9028;top:6978;width:10;height:20" coordorigin="9028,6978" coordsize="10,20">
              <v:shape style="position:absolute;left:9028;top:6978;width:10;height:20" coordorigin="9028,6978" coordsize="10,20" path="m9028,6997l9038,6997,9038,6978,9028,6978,9028,6997xe" filled="true" fillcolor="#000000" stroked="false">
                <v:path arrowok="t"/>
                <v:fill type="solid"/>
              </v:shape>
            </v:group>
            <v:group style="position:absolute;left:9028;top:6997;width:10;height:20" coordorigin="9028,6997" coordsize="10,20">
              <v:shape style="position:absolute;left:9028;top:6997;width:10;height:20" coordorigin="9028,6997" coordsize="10,20" path="m9028,7016l9038,7016,9038,6997,9028,6997,9028,7016xe" filled="true" fillcolor="#000000" stroked="false">
                <v:path arrowok="t"/>
                <v:fill type="solid"/>
              </v:shape>
            </v:group>
            <v:group style="position:absolute;left:9028;top:7016;width:10;height:20" coordorigin="9028,7016" coordsize="10,20">
              <v:shape style="position:absolute;left:9028;top:7016;width:10;height:20" coordorigin="9028,7016" coordsize="10,20" path="m9028,7035l9038,7035,9038,7016,9028,7016,9028,7035xe" filled="true" fillcolor="#000000" stroked="false">
                <v:path arrowok="t"/>
                <v:fill type="solid"/>
              </v:shape>
            </v:group>
            <v:group style="position:absolute;left:9028;top:7035;width:10;height:20" coordorigin="9028,7035" coordsize="10,20">
              <v:shape style="position:absolute;left:9028;top:7035;width:10;height:20" coordorigin="9028,7035" coordsize="10,20" path="m9028,7054l9038,7054,9038,7035,9028,7035,9028,7054xe" filled="true" fillcolor="#000000" stroked="false">
                <v:path arrowok="t"/>
                <v:fill type="solid"/>
              </v:shape>
            </v:group>
            <v:group style="position:absolute;left:9028;top:7054;width:10;height:20" coordorigin="9028,7054" coordsize="10,20">
              <v:shape style="position:absolute;left:9028;top:7054;width:10;height:20" coordorigin="9028,7054" coordsize="10,20" path="m9028,7074l9038,7074,9038,7054,9028,7054,9028,7074xe" filled="true" fillcolor="#000000" stroked="false">
                <v:path arrowok="t"/>
                <v:fill type="solid"/>
              </v:shape>
            </v:group>
            <v:group style="position:absolute;left:9028;top:7074;width:10;height:20" coordorigin="9028,7074" coordsize="10,20">
              <v:shape style="position:absolute;left:9028;top:7074;width:10;height:20" coordorigin="9028,7074" coordsize="10,20" path="m9028,7093l9038,7093,9038,7074,9028,7074,9028,7093xe" filled="true" fillcolor="#000000" stroked="false">
                <v:path arrowok="t"/>
                <v:fill type="solid"/>
              </v:shape>
            </v:group>
            <v:group style="position:absolute;left:9028;top:7093;width:10;height:20" coordorigin="9028,7093" coordsize="10,20">
              <v:shape style="position:absolute;left:9028;top:7093;width:10;height:20" coordorigin="9028,7093" coordsize="10,20" path="m9028,7112l9038,7112,9038,7093,9028,7093,9028,7112xe" filled="true" fillcolor="#000000" stroked="false">
                <v:path arrowok="t"/>
                <v:fill type="solid"/>
              </v:shape>
            </v:group>
            <v:group style="position:absolute;left:9028;top:7112;width:10;height:20" coordorigin="9028,7112" coordsize="10,20">
              <v:shape style="position:absolute;left:9028;top:7112;width:10;height:20" coordorigin="9028,7112" coordsize="10,20" path="m9028,7131l9038,7131,9038,7112,9028,7112,9028,7131xe" filled="true" fillcolor="#000000" stroked="false">
                <v:path arrowok="t"/>
                <v:fill type="solid"/>
              </v:shape>
            </v:group>
            <v:group style="position:absolute;left:9028;top:7131;width:10;height:20" coordorigin="9028,7131" coordsize="10,20">
              <v:shape style="position:absolute;left:9028;top:7131;width:10;height:20" coordorigin="9028,7131" coordsize="10,20" path="m9028,7150l9038,7150,9038,7131,9028,7131,9028,7150xe" filled="true" fillcolor="#000000" stroked="false">
                <v:path arrowok="t"/>
                <v:fill type="solid"/>
              </v:shape>
            </v:group>
            <v:group style="position:absolute;left:9028;top:7150;width:10;height:20" coordorigin="9028,7150" coordsize="10,20">
              <v:shape style="position:absolute;left:9028;top:7150;width:10;height:20" coordorigin="9028,7150" coordsize="10,20" path="m9028,7170l9038,7170,9038,7150,9028,7150,9028,7170xe" filled="true" fillcolor="#000000" stroked="false">
                <v:path arrowok="t"/>
                <v:fill type="solid"/>
              </v:shape>
            </v:group>
            <v:group style="position:absolute;left:9028;top:7170;width:10;height:20" coordorigin="9028,7170" coordsize="10,20">
              <v:shape style="position:absolute;left:9028;top:7170;width:10;height:20" coordorigin="9028,7170" coordsize="10,20" path="m9028,7189l9038,7189,9038,7170,9028,7170,9028,7189xe" filled="true" fillcolor="#000000" stroked="false">
                <v:path arrowok="t"/>
                <v:fill type="solid"/>
              </v:shape>
            </v:group>
            <v:group style="position:absolute;left:9028;top:7189;width:10;height:20" coordorigin="9028,7189" coordsize="10,20">
              <v:shape style="position:absolute;left:9028;top:7189;width:10;height:20" coordorigin="9028,7189" coordsize="10,20" path="m9028,7209l9038,7209,9038,7189,9028,7189,9028,7209xe" filled="true" fillcolor="#000000" stroked="false">
                <v:path arrowok="t"/>
                <v:fill type="solid"/>
              </v:shape>
            </v:group>
            <v:group style="position:absolute;left:9028;top:7209;width:10;height:20" coordorigin="9028,7209" coordsize="10,20">
              <v:shape style="position:absolute;left:9028;top:7209;width:10;height:20" coordorigin="9028,7209" coordsize="10,20" path="m9028,7228l9038,7228,9038,7209,9028,7209,9028,7228xe" filled="true" fillcolor="#000000" stroked="false">
                <v:path arrowok="t"/>
                <v:fill type="solid"/>
              </v:shape>
            </v:group>
            <v:group style="position:absolute;left:9028;top:7228;width:10;height:20" coordorigin="9028,7228" coordsize="10,20">
              <v:shape style="position:absolute;left:9028;top:7228;width:10;height:20" coordorigin="9028,7228" coordsize="10,20" path="m9028,7247l9038,7247,9038,7228,9028,7228,9028,7247xe" filled="true" fillcolor="#000000" stroked="false">
                <v:path arrowok="t"/>
                <v:fill type="solid"/>
              </v:shape>
            </v:group>
            <v:group style="position:absolute;left:9028;top:7247;width:10;height:20" coordorigin="9028,7247" coordsize="10,20">
              <v:shape style="position:absolute;left:9028;top:7247;width:10;height:20" coordorigin="9028,7247" coordsize="10,20" path="m9028,7266l9038,7266,9038,7247,9028,7247,9028,7266xe" filled="true" fillcolor="#000000" stroked="false">
                <v:path arrowok="t"/>
                <v:fill type="solid"/>
              </v:shape>
            </v:group>
            <v:group style="position:absolute;left:9028;top:7266;width:10;height:20" coordorigin="9028,7266" coordsize="10,20">
              <v:shape style="position:absolute;left:9028;top:7266;width:10;height:20" coordorigin="9028,7266" coordsize="10,20" path="m9028,7285l9038,7285,9038,7266,9028,7266,9028,7285xe" filled="true" fillcolor="#000000" stroked="false">
                <v:path arrowok="t"/>
                <v:fill type="solid"/>
              </v:shape>
            </v:group>
            <v:group style="position:absolute;left:9028;top:7285;width:10;height:20" coordorigin="9028,7285" coordsize="10,20">
              <v:shape style="position:absolute;left:9028;top:7285;width:10;height:20" coordorigin="9028,7285" coordsize="10,20" path="m9028,7305l9038,7305,9038,7285,9028,7285,9028,7305xe" filled="true" fillcolor="#000000" stroked="false">
                <v:path arrowok="t"/>
                <v:fill type="solid"/>
              </v:shape>
            </v:group>
            <v:group style="position:absolute;left:9028;top:7305;width:10;height:20" coordorigin="9028,7305" coordsize="10,20">
              <v:shape style="position:absolute;left:9028;top:7305;width:10;height:20" coordorigin="9028,7305" coordsize="10,20" path="m9028,7324l9038,7324,9038,7305,9028,7305,9028,7324xe" filled="true" fillcolor="#000000" stroked="false">
                <v:path arrowok="t"/>
                <v:fill type="solid"/>
              </v:shape>
            </v:group>
            <v:group style="position:absolute;left:9028;top:7324;width:10;height:20" coordorigin="9028,7324" coordsize="10,20">
              <v:shape style="position:absolute;left:9028;top:7324;width:10;height:20" coordorigin="9028,7324" coordsize="10,20" path="m9028,7343l9038,7343,9038,7324,9028,7324,9028,7343xe" filled="true" fillcolor="#000000" stroked="false">
                <v:path arrowok="t"/>
                <v:fill type="solid"/>
              </v:shape>
            </v:group>
            <v:group style="position:absolute;left:9028;top:7343;width:10;height:20" coordorigin="9028,7343" coordsize="10,20">
              <v:shape style="position:absolute;left:9028;top:7343;width:10;height:20" coordorigin="9028,7343" coordsize="10,20" path="m9028,7362l9038,7362,9038,7343,9028,7343,9028,7362xe" filled="true" fillcolor="#000000" stroked="false">
                <v:path arrowok="t"/>
                <v:fill type="solid"/>
              </v:shape>
            </v:group>
            <v:group style="position:absolute;left:10161;top:6824;width:10;height:20" coordorigin="10161,6824" coordsize="10,20">
              <v:shape style="position:absolute;left:10161;top:6824;width:10;height:20" coordorigin="10161,6824" coordsize="10,20" path="m10161,6843l10171,6843,10171,6824,10161,6824,10161,6843xe" filled="true" fillcolor="#000000" stroked="false">
                <v:path arrowok="t"/>
                <v:fill type="solid"/>
              </v:shape>
            </v:group>
            <v:group style="position:absolute;left:10161;top:6843;width:10;height:20" coordorigin="10161,6843" coordsize="10,20">
              <v:shape style="position:absolute;left:10161;top:6843;width:10;height:20" coordorigin="10161,6843" coordsize="10,20" path="m10161,6862l10171,6862,10171,6843,10161,6843,10161,6862xe" filled="true" fillcolor="#000000" stroked="false">
                <v:path arrowok="t"/>
                <v:fill type="solid"/>
              </v:shape>
            </v:group>
            <v:group style="position:absolute;left:10161;top:6862;width:10;height:20" coordorigin="10161,6862" coordsize="10,20">
              <v:shape style="position:absolute;left:10161;top:6862;width:10;height:20" coordorigin="10161,6862" coordsize="10,20" path="m10161,6882l10171,6882,10171,6862,10161,6862,10161,6882xe" filled="true" fillcolor="#000000" stroked="false">
                <v:path arrowok="t"/>
                <v:fill type="solid"/>
              </v:shape>
            </v:group>
            <v:group style="position:absolute;left:10161;top:6882;width:10;height:20" coordorigin="10161,6882" coordsize="10,20">
              <v:shape style="position:absolute;left:10161;top:6882;width:10;height:20" coordorigin="10161,6882" coordsize="10,20" path="m10161,6901l10171,6901,10171,6882,10161,6882,10161,6901xe" filled="true" fillcolor="#000000" stroked="false">
                <v:path arrowok="t"/>
                <v:fill type="solid"/>
              </v:shape>
            </v:group>
            <v:group style="position:absolute;left:10161;top:6901;width:10;height:20" coordorigin="10161,6901" coordsize="10,20">
              <v:shape style="position:absolute;left:10161;top:6901;width:10;height:20" coordorigin="10161,6901" coordsize="10,20" path="m10161,6920l10171,6920,10171,6901,10161,6901,10161,6920xe" filled="true" fillcolor="#000000" stroked="false">
                <v:path arrowok="t"/>
                <v:fill type="solid"/>
              </v:shape>
            </v:group>
            <v:group style="position:absolute;left:10161;top:6920;width:10;height:20" coordorigin="10161,6920" coordsize="10,20">
              <v:shape style="position:absolute;left:10161;top:6920;width:10;height:20" coordorigin="10161,6920" coordsize="10,20" path="m10161,6939l10171,6939,10171,6920,10161,6920,10161,6939xe" filled="true" fillcolor="#000000" stroked="false">
                <v:path arrowok="t"/>
                <v:fill type="solid"/>
              </v:shape>
            </v:group>
            <v:group style="position:absolute;left:10161;top:6939;width:10;height:20" coordorigin="10161,6939" coordsize="10,20">
              <v:shape style="position:absolute;left:10161;top:6939;width:10;height:20" coordorigin="10161,6939" coordsize="10,20" path="m10161,6958l10171,6958,10171,6939,10161,6939,10161,6958xe" filled="true" fillcolor="#000000" stroked="false">
                <v:path arrowok="t"/>
                <v:fill type="solid"/>
              </v:shape>
            </v:group>
            <v:group style="position:absolute;left:10161;top:6958;width:10;height:20" coordorigin="10161,6958" coordsize="10,20">
              <v:shape style="position:absolute;left:10161;top:6958;width:10;height:20" coordorigin="10161,6958" coordsize="10,20" path="m10161,6978l10171,6978,10171,6958,10161,6958,10161,6978xe" filled="true" fillcolor="#000000" stroked="false">
                <v:path arrowok="t"/>
                <v:fill type="solid"/>
              </v:shape>
            </v:group>
            <v:group style="position:absolute;left:10161;top:6978;width:10;height:20" coordorigin="10161,6978" coordsize="10,20">
              <v:shape style="position:absolute;left:10161;top:6978;width:10;height:20" coordorigin="10161,6978" coordsize="10,20" path="m10161,6997l10171,6997,10171,6978,10161,6978,10161,6997xe" filled="true" fillcolor="#000000" stroked="false">
                <v:path arrowok="t"/>
                <v:fill type="solid"/>
              </v:shape>
            </v:group>
            <v:group style="position:absolute;left:10161;top:6997;width:10;height:20" coordorigin="10161,6997" coordsize="10,20">
              <v:shape style="position:absolute;left:10161;top:6997;width:10;height:20" coordorigin="10161,6997" coordsize="10,20" path="m10161,7016l10171,7016,10171,6997,10161,6997,10161,7016xe" filled="true" fillcolor="#000000" stroked="false">
                <v:path arrowok="t"/>
                <v:fill type="solid"/>
              </v:shape>
            </v:group>
            <v:group style="position:absolute;left:10161;top:7016;width:10;height:20" coordorigin="10161,7016" coordsize="10,20">
              <v:shape style="position:absolute;left:10161;top:7016;width:10;height:20" coordorigin="10161,7016" coordsize="10,20" path="m10161,7035l10171,7035,10171,7016,10161,7016,10161,7035xe" filled="true" fillcolor="#000000" stroked="false">
                <v:path arrowok="t"/>
                <v:fill type="solid"/>
              </v:shape>
            </v:group>
            <v:group style="position:absolute;left:10161;top:7035;width:10;height:20" coordorigin="10161,7035" coordsize="10,20">
              <v:shape style="position:absolute;left:10161;top:7035;width:10;height:20" coordorigin="10161,7035" coordsize="10,20" path="m10161,7054l10171,7054,10171,7035,10161,7035,10161,7054xe" filled="true" fillcolor="#000000" stroked="false">
                <v:path arrowok="t"/>
                <v:fill type="solid"/>
              </v:shape>
            </v:group>
            <v:group style="position:absolute;left:10161;top:7054;width:10;height:20" coordorigin="10161,7054" coordsize="10,20">
              <v:shape style="position:absolute;left:10161;top:7054;width:10;height:20" coordorigin="10161,7054" coordsize="10,20" path="m10161,7074l10171,7074,10171,7054,10161,7054,10161,7074xe" filled="true" fillcolor="#000000" stroked="false">
                <v:path arrowok="t"/>
                <v:fill type="solid"/>
              </v:shape>
            </v:group>
            <v:group style="position:absolute;left:10161;top:7074;width:10;height:20" coordorigin="10161,7074" coordsize="10,20">
              <v:shape style="position:absolute;left:10161;top:7074;width:10;height:20" coordorigin="10161,7074" coordsize="10,20" path="m10161,7093l10171,7093,10171,7074,10161,7074,10161,7093xe" filled="true" fillcolor="#000000" stroked="false">
                <v:path arrowok="t"/>
                <v:fill type="solid"/>
              </v:shape>
            </v:group>
            <v:group style="position:absolute;left:10161;top:7093;width:10;height:20" coordorigin="10161,7093" coordsize="10,20">
              <v:shape style="position:absolute;left:10161;top:7093;width:10;height:20" coordorigin="10161,7093" coordsize="10,20" path="m10161,7112l10171,7112,10171,7093,10161,7093,10161,7112xe" filled="true" fillcolor="#000000" stroked="false">
                <v:path arrowok="t"/>
                <v:fill type="solid"/>
              </v:shape>
            </v:group>
            <v:group style="position:absolute;left:10161;top:7112;width:10;height:20" coordorigin="10161,7112" coordsize="10,20">
              <v:shape style="position:absolute;left:10161;top:7112;width:10;height:20" coordorigin="10161,7112" coordsize="10,20" path="m10161,7131l10171,7131,10171,7112,10161,7112,10161,7131xe" filled="true" fillcolor="#000000" stroked="false">
                <v:path arrowok="t"/>
                <v:fill type="solid"/>
              </v:shape>
            </v:group>
            <v:group style="position:absolute;left:10161;top:7131;width:10;height:20" coordorigin="10161,7131" coordsize="10,20">
              <v:shape style="position:absolute;left:10161;top:7131;width:10;height:20" coordorigin="10161,7131" coordsize="10,20" path="m10161,7150l10171,7150,10171,7131,10161,7131,10161,7150xe" filled="true" fillcolor="#000000" stroked="false">
                <v:path arrowok="t"/>
                <v:fill type="solid"/>
              </v:shape>
            </v:group>
            <v:group style="position:absolute;left:10161;top:7150;width:10;height:20" coordorigin="10161,7150" coordsize="10,20">
              <v:shape style="position:absolute;left:10161;top:7150;width:10;height:20" coordorigin="10161,7150" coordsize="10,20" path="m10161,7170l10171,7170,10171,7150,10161,7150,10161,7170xe" filled="true" fillcolor="#000000" stroked="false">
                <v:path arrowok="t"/>
                <v:fill type="solid"/>
              </v:shape>
            </v:group>
            <v:group style="position:absolute;left:10161;top:7170;width:10;height:20" coordorigin="10161,7170" coordsize="10,20">
              <v:shape style="position:absolute;left:10161;top:7170;width:10;height:20" coordorigin="10161,7170" coordsize="10,20" path="m10161,7189l10171,7189,10171,7170,10161,7170,10161,7189xe" filled="true" fillcolor="#000000" stroked="false">
                <v:path arrowok="t"/>
                <v:fill type="solid"/>
              </v:shape>
            </v:group>
            <v:group style="position:absolute;left:10161;top:7189;width:10;height:20" coordorigin="10161,7189" coordsize="10,20">
              <v:shape style="position:absolute;left:10161;top:7189;width:10;height:20" coordorigin="10161,7189" coordsize="10,20" path="m10161,7209l10171,7209,10171,7189,10161,7189,10161,7209xe" filled="true" fillcolor="#000000" stroked="false">
                <v:path arrowok="t"/>
                <v:fill type="solid"/>
              </v:shape>
            </v:group>
            <v:group style="position:absolute;left:10161;top:7209;width:10;height:20" coordorigin="10161,7209" coordsize="10,20">
              <v:shape style="position:absolute;left:10161;top:7209;width:10;height:20" coordorigin="10161,7209" coordsize="10,20" path="m10161,7228l10171,7228,10171,7209,10161,7209,10161,7228xe" filled="true" fillcolor="#000000" stroked="false">
                <v:path arrowok="t"/>
                <v:fill type="solid"/>
              </v:shape>
            </v:group>
            <v:group style="position:absolute;left:10161;top:7228;width:10;height:20" coordorigin="10161,7228" coordsize="10,20">
              <v:shape style="position:absolute;left:10161;top:7228;width:10;height:20" coordorigin="10161,7228" coordsize="10,20" path="m10161,7247l10171,7247,10171,7228,10161,7228,10161,7247xe" filled="true" fillcolor="#000000" stroked="false">
                <v:path arrowok="t"/>
                <v:fill type="solid"/>
              </v:shape>
            </v:group>
            <v:group style="position:absolute;left:10161;top:7247;width:10;height:20" coordorigin="10161,7247" coordsize="10,20">
              <v:shape style="position:absolute;left:10161;top:7247;width:10;height:20" coordorigin="10161,7247" coordsize="10,20" path="m10161,7266l10171,7266,10171,7247,10161,7247,10161,7266xe" filled="true" fillcolor="#000000" stroked="false">
                <v:path arrowok="t"/>
                <v:fill type="solid"/>
              </v:shape>
            </v:group>
            <v:group style="position:absolute;left:10161;top:7266;width:10;height:20" coordorigin="10161,7266" coordsize="10,20">
              <v:shape style="position:absolute;left:10161;top:7266;width:10;height:20" coordorigin="10161,7266" coordsize="10,20" path="m10161,7285l10171,7285,10171,7266,10161,7266,10161,7285xe" filled="true" fillcolor="#000000" stroked="false">
                <v:path arrowok="t"/>
                <v:fill type="solid"/>
              </v:shape>
            </v:group>
            <v:group style="position:absolute;left:10161;top:7285;width:10;height:20" coordorigin="10161,7285" coordsize="10,20">
              <v:shape style="position:absolute;left:10161;top:7285;width:10;height:20" coordorigin="10161,7285" coordsize="10,20" path="m10161,7305l10171,7305,10171,7285,10161,7285,10161,7305xe" filled="true" fillcolor="#000000" stroked="false">
                <v:path arrowok="t"/>
                <v:fill type="solid"/>
              </v:shape>
            </v:group>
            <v:group style="position:absolute;left:10161;top:7305;width:10;height:20" coordorigin="10161,7305" coordsize="10,20">
              <v:shape style="position:absolute;left:10161;top:7305;width:10;height:20" coordorigin="10161,7305" coordsize="10,20" path="m10161,7324l10171,7324,10171,7305,10161,7305,10161,7324xe" filled="true" fillcolor="#000000" stroked="false">
                <v:path arrowok="t"/>
                <v:fill type="solid"/>
              </v:shape>
            </v:group>
            <v:group style="position:absolute;left:10161;top:7324;width:10;height:20" coordorigin="10161,7324" coordsize="10,20">
              <v:shape style="position:absolute;left:10161;top:7324;width:10;height:20" coordorigin="10161,7324" coordsize="10,20" path="m10161,7343l10171,7343,10171,7324,10161,7324,10161,7343xe" filled="true" fillcolor="#000000" stroked="false">
                <v:path arrowok="t"/>
                <v:fill type="solid"/>
              </v:shape>
            </v:group>
            <v:group style="position:absolute;left:10161;top:7343;width:10;height:20" coordorigin="10161,7343" coordsize="10,20">
              <v:shape style="position:absolute;left:10161;top:7343;width:10;height:20" coordorigin="10161,7343" coordsize="10,20" path="m10161,7362l10171,7362,10171,7343,10161,7343,10161,7362xe" filled="true" fillcolor="#000000" stroked="false">
                <v:path arrowok="t"/>
                <v:fill type="solid"/>
              </v:shape>
            </v:group>
            <v:group style="position:absolute;left:852;top:7404;width:1652;height:2" coordorigin="852,7404" coordsize="1652,2">
              <v:shape style="position:absolute;left:852;top:7404;width:1652;height:2" coordorigin="852,7404" coordsize="1652,0" path="m852,7404l2504,7404e" filled="false" stroked="true" strokeweight="3.24pt" strokecolor="#dcdcdc">
                <v:path arrowok="t"/>
              </v:shape>
            </v:group>
            <v:group style="position:absolute;left:866;top:7437;width:2;height:269" coordorigin="866,7437" coordsize="2,269">
              <v:shape style="position:absolute;left:866;top:7437;width:2;height:269" coordorigin="866,7437" coordsize="0,269" path="m866,7437l866,7705e" filled="false" stroked="true" strokeweight="1.44pt" strokecolor="#dcdcdc">
                <v:path arrowok="t"/>
              </v:shape>
            </v:group>
            <v:group style="position:absolute;left:2493;top:7437;width:2;height:269" coordorigin="2493,7437" coordsize="2,269">
              <v:shape style="position:absolute;left:2493;top:7437;width:2;height:269" coordorigin="2493,7437" coordsize="0,269" path="m2493,7437l2493,7705e" filled="false" stroked="true" strokeweight="1.08pt" strokecolor="#dcdcdc">
                <v:path arrowok="t"/>
              </v:shape>
            </v:group>
            <v:group style="position:absolute;left:852;top:7737;width:1652;height:2" coordorigin="852,7737" coordsize="1652,2">
              <v:shape style="position:absolute;left:852;top:7737;width:1652;height:2" coordorigin="852,7737" coordsize="1652,0" path="m852,7737l2504,7737e" filled="false" stroked="true" strokeweight="3.12pt" strokecolor="#dcdcdc">
                <v:path arrowok="t"/>
              </v:shape>
            </v:group>
            <v:group style="position:absolute;left:881;top:7437;width:1602;height:269" coordorigin="881,7437" coordsize="1602,269">
              <v:shape style="position:absolute;left:881;top:7437;width:1602;height:269" coordorigin="881,7437" coordsize="1602,269" path="m881,7705l2482,7705,2482,7437,881,7437,881,7705xe" filled="true" fillcolor="#dcdcdc" stroked="false">
                <v:path arrowok="t"/>
                <v:fill type="solid"/>
              </v:shape>
              <v:shape style="position:absolute;left:852;top:7362;width:1654;height:10" type="#_x0000_t75" stroked="false">
                <v:imagedata r:id="rId518" o:title=""/>
              </v:shape>
              <v:shape style="position:absolute;left:2501;top:7362;width:1138;height:10" type="#_x0000_t75" stroked="false">
                <v:imagedata r:id="rId508" o:title=""/>
              </v:shape>
              <v:shape style="position:absolute;left:3634;top:7362;width:857;height:10" type="#_x0000_t75" stroked="false">
                <v:imagedata r:id="rId509" o:title=""/>
              </v:shape>
              <v:shape style="position:absolute;left:4487;top:7362;width:842;height:10" type="#_x0000_t75" stroked="false">
                <v:imagedata r:id="rId510" o:title=""/>
              </v:shape>
              <v:shape style="position:absolute;left:5324;top:7362;width:1563;height:10" type="#_x0000_t75" stroked="false">
                <v:imagedata r:id="rId511" o:title=""/>
              </v:shape>
              <v:shape style="position:absolute;left:6882;top:7362;width:1152;height:10" type="#_x0000_t75" stroked="false">
                <v:imagedata r:id="rId512" o:title=""/>
              </v:shape>
              <v:shape style="position:absolute;left:8029;top:7362;width:2132;height:10" type="#_x0000_t75" stroked="false">
                <v:imagedata r:id="rId513" o:title=""/>
              </v:shape>
              <v:shape style="position:absolute;left:10156;top:7362;width:900;height:10" type="#_x0000_t75" stroked="false">
                <v:imagedata r:id="rId514" o:title=""/>
              </v:shape>
            </v:group>
            <v:group style="position:absolute;left:2506;top:7372;width:10;height:20" coordorigin="2506,7372" coordsize="10,20">
              <v:shape style="position:absolute;left:2506;top:7372;width:10;height:20" coordorigin="2506,7372" coordsize="10,20" path="m2506,7391l2516,7391,2516,7372,2506,7372,2506,7391xe" filled="true" fillcolor="#000000" stroked="false">
                <v:path arrowok="t"/>
                <v:fill type="solid"/>
              </v:shape>
            </v:group>
            <v:group style="position:absolute;left:2506;top:7391;width:10;height:20" coordorigin="2506,7391" coordsize="10,20">
              <v:shape style="position:absolute;left:2506;top:7391;width:10;height:20" coordorigin="2506,7391" coordsize="10,20" path="m2506,7410l2516,7410,2516,7391,2506,7391,2506,7410xe" filled="true" fillcolor="#000000" stroked="false">
                <v:path arrowok="t"/>
                <v:fill type="solid"/>
              </v:shape>
            </v:group>
            <v:group style="position:absolute;left:2506;top:7410;width:10;height:20" coordorigin="2506,7410" coordsize="10,20">
              <v:shape style="position:absolute;left:2506;top:7410;width:10;height:20" coordorigin="2506,7410" coordsize="10,20" path="m2506,7429l2516,7429,2516,7410,2506,7410,2506,7429xe" filled="true" fillcolor="#000000" stroked="false">
                <v:path arrowok="t"/>
                <v:fill type="solid"/>
              </v:shape>
            </v:group>
            <v:group style="position:absolute;left:2506;top:7429;width:10;height:20" coordorigin="2506,7429" coordsize="10,20">
              <v:shape style="position:absolute;left:2506;top:7429;width:10;height:20" coordorigin="2506,7429" coordsize="10,20" path="m2506,7449l2516,7449,2516,7429,2506,7429,2506,7449xe" filled="true" fillcolor="#000000" stroked="false">
                <v:path arrowok="t"/>
                <v:fill type="solid"/>
              </v:shape>
            </v:group>
            <v:group style="position:absolute;left:2506;top:7449;width:10;height:20" coordorigin="2506,7449" coordsize="10,20">
              <v:shape style="position:absolute;left:2506;top:7449;width:10;height:20" coordorigin="2506,7449" coordsize="10,20" path="m2506,7468l2516,7468,2516,7449,2506,7449,2506,7468xe" filled="true" fillcolor="#000000" stroked="false">
                <v:path arrowok="t"/>
                <v:fill type="solid"/>
              </v:shape>
            </v:group>
            <v:group style="position:absolute;left:2506;top:7468;width:10;height:20" coordorigin="2506,7468" coordsize="10,20">
              <v:shape style="position:absolute;left:2506;top:7468;width:10;height:20" coordorigin="2506,7468" coordsize="10,20" path="m2506,7487l2516,7487,2516,7468,2506,7468,2506,7487xe" filled="true" fillcolor="#000000" stroked="false">
                <v:path arrowok="t"/>
                <v:fill type="solid"/>
              </v:shape>
            </v:group>
            <v:group style="position:absolute;left:2506;top:7487;width:10;height:20" coordorigin="2506,7487" coordsize="10,20">
              <v:shape style="position:absolute;left:2506;top:7487;width:10;height:20" coordorigin="2506,7487" coordsize="10,20" path="m2506,7506l2516,7506,2516,7487,2506,7487,2506,7506xe" filled="true" fillcolor="#000000" stroked="false">
                <v:path arrowok="t"/>
                <v:fill type="solid"/>
              </v:shape>
            </v:group>
            <v:group style="position:absolute;left:2506;top:7506;width:10;height:20" coordorigin="2506,7506" coordsize="10,20">
              <v:shape style="position:absolute;left:2506;top:7506;width:10;height:20" coordorigin="2506,7506" coordsize="10,20" path="m2506,7525l2516,7525,2516,7506,2506,7506,2506,7525xe" filled="true" fillcolor="#000000" stroked="false">
                <v:path arrowok="t"/>
                <v:fill type="solid"/>
              </v:shape>
            </v:group>
            <v:group style="position:absolute;left:2506;top:7525;width:10;height:20" coordorigin="2506,7525" coordsize="10,20">
              <v:shape style="position:absolute;left:2506;top:7525;width:10;height:20" coordorigin="2506,7525" coordsize="10,20" path="m2506,7545l2516,7545,2516,7525,2506,7525,2506,7545xe" filled="true" fillcolor="#000000" stroked="false">
                <v:path arrowok="t"/>
                <v:fill type="solid"/>
              </v:shape>
            </v:group>
            <v:group style="position:absolute;left:2506;top:7545;width:10;height:20" coordorigin="2506,7545" coordsize="10,20">
              <v:shape style="position:absolute;left:2506;top:7545;width:10;height:20" coordorigin="2506,7545" coordsize="10,20" path="m2506,7564l2516,7564,2516,7545,2506,7545,2506,7564xe" filled="true" fillcolor="#000000" stroked="false">
                <v:path arrowok="t"/>
                <v:fill type="solid"/>
              </v:shape>
            </v:group>
            <v:group style="position:absolute;left:2506;top:7564;width:10;height:20" coordorigin="2506,7564" coordsize="10,20">
              <v:shape style="position:absolute;left:2506;top:7564;width:10;height:20" coordorigin="2506,7564" coordsize="10,20" path="m2506,7583l2516,7583,2516,7564,2506,7564,2506,7583xe" filled="true" fillcolor="#000000" stroked="false">
                <v:path arrowok="t"/>
                <v:fill type="solid"/>
              </v:shape>
            </v:group>
            <v:group style="position:absolute;left:2506;top:7583;width:10;height:20" coordorigin="2506,7583" coordsize="10,20">
              <v:shape style="position:absolute;left:2506;top:7583;width:10;height:20" coordorigin="2506,7583" coordsize="10,20" path="m2506,7602l2516,7602,2516,7583,2506,7583,2506,7602xe" filled="true" fillcolor="#000000" stroked="false">
                <v:path arrowok="t"/>
                <v:fill type="solid"/>
              </v:shape>
            </v:group>
            <v:group style="position:absolute;left:2506;top:7602;width:10;height:20" coordorigin="2506,7602" coordsize="10,20">
              <v:shape style="position:absolute;left:2506;top:7602;width:10;height:20" coordorigin="2506,7602" coordsize="10,20" path="m2506,7621l2516,7621,2516,7602,2506,7602,2506,7621xe" filled="true" fillcolor="#000000" stroked="false">
                <v:path arrowok="t"/>
                <v:fill type="solid"/>
              </v:shape>
            </v:group>
            <v:group style="position:absolute;left:2506;top:7621;width:10;height:20" coordorigin="2506,7621" coordsize="10,20">
              <v:shape style="position:absolute;left:2506;top:7621;width:10;height:20" coordorigin="2506,7621" coordsize="10,20" path="m2506,7641l2516,7641,2516,7621,2506,7621,2506,7641xe" filled="true" fillcolor="#000000" stroked="false">
                <v:path arrowok="t"/>
                <v:fill type="solid"/>
              </v:shape>
            </v:group>
            <v:group style="position:absolute;left:2506;top:7641;width:10;height:20" coordorigin="2506,7641" coordsize="10,20">
              <v:shape style="position:absolute;left:2506;top:7641;width:10;height:20" coordorigin="2506,7641" coordsize="10,20" path="m2506,7660l2516,7660,2516,7641,2506,7641,2506,7660xe" filled="true" fillcolor="#000000" stroked="false">
                <v:path arrowok="t"/>
                <v:fill type="solid"/>
              </v:shape>
            </v:group>
            <v:group style="position:absolute;left:2506;top:7660;width:10;height:20" coordorigin="2506,7660" coordsize="10,20">
              <v:shape style="position:absolute;left:2506;top:7660;width:10;height:20" coordorigin="2506,7660" coordsize="10,20" path="m2506,7679l2516,7679,2516,7660,2506,7660,2506,7679xe" filled="true" fillcolor="#000000" stroked="false">
                <v:path arrowok="t"/>
                <v:fill type="solid"/>
              </v:shape>
            </v:group>
            <v:group style="position:absolute;left:2506;top:7679;width:10;height:20" coordorigin="2506,7679" coordsize="10,20">
              <v:shape style="position:absolute;left:2506;top:7679;width:10;height:20" coordorigin="2506,7679" coordsize="10,20" path="m2506,7698l2516,7698,2516,7679,2506,7679,2506,7698xe" filled="true" fillcolor="#000000" stroked="false">
                <v:path arrowok="t"/>
                <v:fill type="solid"/>
              </v:shape>
            </v:group>
            <v:group style="position:absolute;left:2506;top:7698;width:10;height:20" coordorigin="2506,7698" coordsize="10,20">
              <v:shape style="position:absolute;left:2506;top:7698;width:10;height:20" coordorigin="2506,7698" coordsize="10,20" path="m2506,7717l2516,7717,2516,7698,2506,7698,2506,7717xe" filled="true" fillcolor="#000000" stroked="false">
                <v:path arrowok="t"/>
                <v:fill type="solid"/>
              </v:shape>
            </v:group>
            <v:group style="position:absolute;left:2506;top:7717;width:10;height:20" coordorigin="2506,7717" coordsize="10,20">
              <v:shape style="position:absolute;left:2506;top:7717;width:10;height:20" coordorigin="2506,7717" coordsize="10,20" path="m2506,7737l2516,7737,2516,7717,2506,7717,2506,7737xe" filled="true" fillcolor="#000000" stroked="false">
                <v:path arrowok="t"/>
                <v:fill type="solid"/>
              </v:shape>
            </v:group>
            <v:group style="position:absolute;left:2506;top:7737;width:10;height:20" coordorigin="2506,7737" coordsize="10,20">
              <v:shape style="position:absolute;left:2506;top:7737;width:10;height:20" coordorigin="2506,7737" coordsize="10,20" path="m2506,7756l2516,7756,2516,7737,2506,7737,2506,7756xe" filled="true" fillcolor="#000000" stroked="false">
                <v:path arrowok="t"/>
                <v:fill type="solid"/>
              </v:shape>
            </v:group>
            <v:group style="position:absolute;left:2506;top:7762;width:10;height:2" coordorigin="2506,7762" coordsize="10,2">
              <v:shape style="position:absolute;left:2506;top:7762;width:10;height:2" coordorigin="2506,7762" coordsize="10,0" path="m2506,7762l2516,7762e" filled="false" stroked="true" strokeweight=".599980pt" strokecolor="#000000">
                <v:path arrowok="t"/>
              </v:shape>
            </v:group>
            <v:group style="position:absolute;left:3639;top:7372;width:10;height:20" coordorigin="3639,7372" coordsize="10,20">
              <v:shape style="position:absolute;left:3639;top:7372;width:10;height:20" coordorigin="3639,7372" coordsize="10,20" path="m3639,7391l3648,7391,3648,7372,3639,7372,3639,7391xe" filled="true" fillcolor="#000000" stroked="false">
                <v:path arrowok="t"/>
                <v:fill type="solid"/>
              </v:shape>
            </v:group>
            <v:group style="position:absolute;left:3639;top:7391;width:10;height:20" coordorigin="3639,7391" coordsize="10,20">
              <v:shape style="position:absolute;left:3639;top:7391;width:10;height:20" coordorigin="3639,7391" coordsize="10,20" path="m3639,7410l3648,7410,3648,7391,3639,7391,3639,7410xe" filled="true" fillcolor="#000000" stroked="false">
                <v:path arrowok="t"/>
                <v:fill type="solid"/>
              </v:shape>
            </v:group>
            <v:group style="position:absolute;left:3639;top:7410;width:10;height:20" coordorigin="3639,7410" coordsize="10,20">
              <v:shape style="position:absolute;left:3639;top:7410;width:10;height:20" coordorigin="3639,7410" coordsize="10,20" path="m3639,7429l3648,7429,3648,7410,3639,7410,3639,7429xe" filled="true" fillcolor="#000000" stroked="false">
                <v:path arrowok="t"/>
                <v:fill type="solid"/>
              </v:shape>
            </v:group>
            <v:group style="position:absolute;left:3639;top:7429;width:10;height:20" coordorigin="3639,7429" coordsize="10,20">
              <v:shape style="position:absolute;left:3639;top:7429;width:10;height:20" coordorigin="3639,7429" coordsize="10,20" path="m3639,7449l3648,7449,3648,7429,3639,7429,3639,7449xe" filled="true" fillcolor="#000000" stroked="false">
                <v:path arrowok="t"/>
                <v:fill type="solid"/>
              </v:shape>
            </v:group>
            <v:group style="position:absolute;left:3639;top:7449;width:10;height:20" coordorigin="3639,7449" coordsize="10,20">
              <v:shape style="position:absolute;left:3639;top:7449;width:10;height:20" coordorigin="3639,7449" coordsize="10,20" path="m3639,7468l3648,7468,3648,7449,3639,7449,3639,7468xe" filled="true" fillcolor="#000000" stroked="false">
                <v:path arrowok="t"/>
                <v:fill type="solid"/>
              </v:shape>
            </v:group>
            <v:group style="position:absolute;left:3639;top:7468;width:10;height:20" coordorigin="3639,7468" coordsize="10,20">
              <v:shape style="position:absolute;left:3639;top:7468;width:10;height:20" coordorigin="3639,7468" coordsize="10,20" path="m3639,7487l3648,7487,3648,7468,3639,7468,3639,7487xe" filled="true" fillcolor="#000000" stroked="false">
                <v:path arrowok="t"/>
                <v:fill type="solid"/>
              </v:shape>
            </v:group>
            <v:group style="position:absolute;left:3639;top:7487;width:10;height:20" coordorigin="3639,7487" coordsize="10,20">
              <v:shape style="position:absolute;left:3639;top:7487;width:10;height:20" coordorigin="3639,7487" coordsize="10,20" path="m3639,7506l3648,7506,3648,7487,3639,7487,3639,7506xe" filled="true" fillcolor="#000000" stroked="false">
                <v:path arrowok="t"/>
                <v:fill type="solid"/>
              </v:shape>
            </v:group>
            <v:group style="position:absolute;left:3639;top:7506;width:10;height:20" coordorigin="3639,7506" coordsize="10,20">
              <v:shape style="position:absolute;left:3639;top:7506;width:10;height:20" coordorigin="3639,7506" coordsize="10,20" path="m3639,7525l3648,7525,3648,7506,3639,7506,3639,7525xe" filled="true" fillcolor="#000000" stroked="false">
                <v:path arrowok="t"/>
                <v:fill type="solid"/>
              </v:shape>
            </v:group>
            <v:group style="position:absolute;left:3639;top:7525;width:10;height:20" coordorigin="3639,7525" coordsize="10,20">
              <v:shape style="position:absolute;left:3639;top:7525;width:10;height:20" coordorigin="3639,7525" coordsize="10,20" path="m3639,7545l3648,7545,3648,7525,3639,7525,3639,7545xe" filled="true" fillcolor="#000000" stroked="false">
                <v:path arrowok="t"/>
                <v:fill type="solid"/>
              </v:shape>
            </v:group>
            <v:group style="position:absolute;left:3639;top:7545;width:10;height:20" coordorigin="3639,7545" coordsize="10,20">
              <v:shape style="position:absolute;left:3639;top:7545;width:10;height:20" coordorigin="3639,7545" coordsize="10,20" path="m3639,7564l3648,7564,3648,7545,3639,7545,3639,7564xe" filled="true" fillcolor="#000000" stroked="false">
                <v:path arrowok="t"/>
                <v:fill type="solid"/>
              </v:shape>
            </v:group>
            <v:group style="position:absolute;left:3639;top:7564;width:10;height:20" coordorigin="3639,7564" coordsize="10,20">
              <v:shape style="position:absolute;left:3639;top:7564;width:10;height:20" coordorigin="3639,7564" coordsize="10,20" path="m3639,7583l3648,7583,3648,7564,3639,7564,3639,7583xe" filled="true" fillcolor="#000000" stroked="false">
                <v:path arrowok="t"/>
                <v:fill type="solid"/>
              </v:shape>
            </v:group>
            <v:group style="position:absolute;left:3639;top:7583;width:10;height:20" coordorigin="3639,7583" coordsize="10,20">
              <v:shape style="position:absolute;left:3639;top:7583;width:10;height:20" coordorigin="3639,7583" coordsize="10,20" path="m3639,7602l3648,7602,3648,7583,3639,7583,3639,7602xe" filled="true" fillcolor="#000000" stroked="false">
                <v:path arrowok="t"/>
                <v:fill type="solid"/>
              </v:shape>
            </v:group>
            <v:group style="position:absolute;left:3639;top:7602;width:10;height:20" coordorigin="3639,7602" coordsize="10,20">
              <v:shape style="position:absolute;left:3639;top:7602;width:10;height:20" coordorigin="3639,7602" coordsize="10,20" path="m3639,7621l3648,7621,3648,7602,3639,7602,3639,7621xe" filled="true" fillcolor="#000000" stroked="false">
                <v:path arrowok="t"/>
                <v:fill type="solid"/>
              </v:shape>
            </v:group>
            <v:group style="position:absolute;left:3639;top:7621;width:10;height:20" coordorigin="3639,7621" coordsize="10,20">
              <v:shape style="position:absolute;left:3639;top:7621;width:10;height:20" coordorigin="3639,7621" coordsize="10,20" path="m3639,7641l3648,7641,3648,7621,3639,7621,3639,7641xe" filled="true" fillcolor="#000000" stroked="false">
                <v:path arrowok="t"/>
                <v:fill type="solid"/>
              </v:shape>
            </v:group>
            <v:group style="position:absolute;left:3639;top:7641;width:10;height:20" coordorigin="3639,7641" coordsize="10,20">
              <v:shape style="position:absolute;left:3639;top:7641;width:10;height:20" coordorigin="3639,7641" coordsize="10,20" path="m3639,7660l3648,7660,3648,7641,3639,7641,3639,7660xe" filled="true" fillcolor="#000000" stroked="false">
                <v:path arrowok="t"/>
                <v:fill type="solid"/>
              </v:shape>
            </v:group>
            <v:group style="position:absolute;left:3639;top:7660;width:10;height:20" coordorigin="3639,7660" coordsize="10,20">
              <v:shape style="position:absolute;left:3639;top:7660;width:10;height:20" coordorigin="3639,7660" coordsize="10,20" path="m3639,7679l3648,7679,3648,7660,3639,7660,3639,7679xe" filled="true" fillcolor="#000000" stroked="false">
                <v:path arrowok="t"/>
                <v:fill type="solid"/>
              </v:shape>
            </v:group>
            <v:group style="position:absolute;left:3639;top:7679;width:10;height:20" coordorigin="3639,7679" coordsize="10,20">
              <v:shape style="position:absolute;left:3639;top:7679;width:10;height:20" coordorigin="3639,7679" coordsize="10,20" path="m3639,7698l3648,7698,3648,7679,3639,7679,3639,7698xe" filled="true" fillcolor="#000000" stroked="false">
                <v:path arrowok="t"/>
                <v:fill type="solid"/>
              </v:shape>
            </v:group>
            <v:group style="position:absolute;left:3639;top:7698;width:10;height:20" coordorigin="3639,7698" coordsize="10,20">
              <v:shape style="position:absolute;left:3639;top:7698;width:10;height:20" coordorigin="3639,7698" coordsize="10,20" path="m3639,7717l3648,7717,3648,7698,3639,7698,3639,7717xe" filled="true" fillcolor="#000000" stroked="false">
                <v:path arrowok="t"/>
                <v:fill type="solid"/>
              </v:shape>
            </v:group>
            <v:group style="position:absolute;left:3639;top:7717;width:10;height:20" coordorigin="3639,7717" coordsize="10,20">
              <v:shape style="position:absolute;left:3639;top:7717;width:10;height:20" coordorigin="3639,7717" coordsize="10,20" path="m3639,7737l3648,7737,3648,7717,3639,7717,3639,7737xe" filled="true" fillcolor="#000000" stroked="false">
                <v:path arrowok="t"/>
                <v:fill type="solid"/>
              </v:shape>
            </v:group>
            <v:group style="position:absolute;left:3639;top:7737;width:10;height:20" coordorigin="3639,7737" coordsize="10,20">
              <v:shape style="position:absolute;left:3639;top:7737;width:10;height:20" coordorigin="3639,7737" coordsize="10,20" path="m3639,7756l3648,7756,3648,7737,3639,7737,3639,7756xe" filled="true" fillcolor="#000000" stroked="false">
                <v:path arrowok="t"/>
                <v:fill type="solid"/>
              </v:shape>
            </v:group>
            <v:group style="position:absolute;left:3639;top:7762;width:10;height:2" coordorigin="3639,7762" coordsize="10,2">
              <v:shape style="position:absolute;left:3639;top:7762;width:10;height:2" coordorigin="3639,7762" coordsize="10,0" path="m3639,7762l3648,7762e" filled="false" stroked="true" strokeweight=".599980pt" strokecolor="#000000">
                <v:path arrowok="t"/>
              </v:shape>
            </v:group>
            <v:group style="position:absolute;left:4491;top:7372;width:10;height:20" coordorigin="4491,7372" coordsize="10,20">
              <v:shape style="position:absolute;left:4491;top:7372;width:10;height:20" coordorigin="4491,7372" coordsize="10,20" path="m4491,7391l4501,7391,4501,7372,4491,7372,4491,7391xe" filled="true" fillcolor="#000000" stroked="false">
                <v:path arrowok="t"/>
                <v:fill type="solid"/>
              </v:shape>
            </v:group>
            <v:group style="position:absolute;left:4491;top:7391;width:10;height:20" coordorigin="4491,7391" coordsize="10,20">
              <v:shape style="position:absolute;left:4491;top:7391;width:10;height:20" coordorigin="4491,7391" coordsize="10,20" path="m4491,7410l4501,7410,4501,7391,4491,7391,4491,7410xe" filled="true" fillcolor="#000000" stroked="false">
                <v:path arrowok="t"/>
                <v:fill type="solid"/>
              </v:shape>
            </v:group>
            <v:group style="position:absolute;left:4491;top:7410;width:10;height:20" coordorigin="4491,7410" coordsize="10,20">
              <v:shape style="position:absolute;left:4491;top:7410;width:10;height:20" coordorigin="4491,7410" coordsize="10,20" path="m4491,7429l4501,7429,4501,7410,4491,7410,4491,7429xe" filled="true" fillcolor="#000000" stroked="false">
                <v:path arrowok="t"/>
                <v:fill type="solid"/>
              </v:shape>
            </v:group>
            <v:group style="position:absolute;left:4491;top:7429;width:10;height:20" coordorigin="4491,7429" coordsize="10,20">
              <v:shape style="position:absolute;left:4491;top:7429;width:10;height:20" coordorigin="4491,7429" coordsize="10,20" path="m4491,7449l4501,7449,4501,7429,4491,7429,4491,7449xe" filled="true" fillcolor="#000000" stroked="false">
                <v:path arrowok="t"/>
                <v:fill type="solid"/>
              </v:shape>
            </v:group>
            <v:group style="position:absolute;left:4491;top:7449;width:10;height:20" coordorigin="4491,7449" coordsize="10,20">
              <v:shape style="position:absolute;left:4491;top:7449;width:10;height:20" coordorigin="4491,7449" coordsize="10,20" path="m4491,7468l4501,7468,4501,7449,4491,7449,4491,7468xe" filled="true" fillcolor="#000000" stroked="false">
                <v:path arrowok="t"/>
                <v:fill type="solid"/>
              </v:shape>
            </v:group>
            <v:group style="position:absolute;left:4491;top:7468;width:10;height:20" coordorigin="4491,7468" coordsize="10,20">
              <v:shape style="position:absolute;left:4491;top:7468;width:10;height:20" coordorigin="4491,7468" coordsize="10,20" path="m4491,7487l4501,7487,4501,7468,4491,7468,4491,7487xe" filled="true" fillcolor="#000000" stroked="false">
                <v:path arrowok="t"/>
                <v:fill type="solid"/>
              </v:shape>
            </v:group>
            <v:group style="position:absolute;left:4491;top:7487;width:10;height:20" coordorigin="4491,7487" coordsize="10,20">
              <v:shape style="position:absolute;left:4491;top:7487;width:10;height:20" coordorigin="4491,7487" coordsize="10,20" path="m4491,7506l4501,7506,4501,7487,4491,7487,4491,7506xe" filled="true" fillcolor="#000000" stroked="false">
                <v:path arrowok="t"/>
                <v:fill type="solid"/>
              </v:shape>
            </v:group>
            <v:group style="position:absolute;left:4491;top:7506;width:10;height:20" coordorigin="4491,7506" coordsize="10,20">
              <v:shape style="position:absolute;left:4491;top:7506;width:10;height:20" coordorigin="4491,7506" coordsize="10,20" path="m4491,7525l4501,7525,4501,7506,4491,7506,4491,7525xe" filled="true" fillcolor="#000000" stroked="false">
                <v:path arrowok="t"/>
                <v:fill type="solid"/>
              </v:shape>
            </v:group>
            <v:group style="position:absolute;left:4491;top:7525;width:10;height:20" coordorigin="4491,7525" coordsize="10,20">
              <v:shape style="position:absolute;left:4491;top:7525;width:10;height:20" coordorigin="4491,7525" coordsize="10,20" path="m4491,7545l4501,7545,4501,7525,4491,7525,4491,7545xe" filled="true" fillcolor="#000000" stroked="false">
                <v:path arrowok="t"/>
                <v:fill type="solid"/>
              </v:shape>
            </v:group>
            <v:group style="position:absolute;left:4491;top:7545;width:10;height:20" coordorigin="4491,7545" coordsize="10,20">
              <v:shape style="position:absolute;left:4491;top:7545;width:10;height:20" coordorigin="4491,7545" coordsize="10,20" path="m4491,7564l4501,7564,4501,7545,4491,7545,4491,7564xe" filled="true" fillcolor="#000000" stroked="false">
                <v:path arrowok="t"/>
                <v:fill type="solid"/>
              </v:shape>
            </v:group>
            <v:group style="position:absolute;left:4491;top:7564;width:10;height:20" coordorigin="4491,7564" coordsize="10,20">
              <v:shape style="position:absolute;left:4491;top:7564;width:10;height:20" coordorigin="4491,7564" coordsize="10,20" path="m4491,7583l4501,7583,4501,7564,4491,7564,4491,7583xe" filled="true" fillcolor="#000000" stroked="false">
                <v:path arrowok="t"/>
                <v:fill type="solid"/>
              </v:shape>
            </v:group>
            <v:group style="position:absolute;left:4491;top:7583;width:10;height:20" coordorigin="4491,7583" coordsize="10,20">
              <v:shape style="position:absolute;left:4491;top:7583;width:10;height:20" coordorigin="4491,7583" coordsize="10,20" path="m4491,7602l4501,7602,4501,7583,4491,7583,4491,7602xe" filled="true" fillcolor="#000000" stroked="false">
                <v:path arrowok="t"/>
                <v:fill type="solid"/>
              </v:shape>
            </v:group>
            <v:group style="position:absolute;left:4491;top:7602;width:10;height:20" coordorigin="4491,7602" coordsize="10,20">
              <v:shape style="position:absolute;left:4491;top:7602;width:10;height:20" coordorigin="4491,7602" coordsize="10,20" path="m4491,7621l4501,7621,4501,7602,4491,7602,4491,7621xe" filled="true" fillcolor="#000000" stroked="false">
                <v:path arrowok="t"/>
                <v:fill type="solid"/>
              </v:shape>
            </v:group>
            <v:group style="position:absolute;left:4491;top:7621;width:10;height:20" coordorigin="4491,7621" coordsize="10,20">
              <v:shape style="position:absolute;left:4491;top:7621;width:10;height:20" coordorigin="4491,7621" coordsize="10,20" path="m4491,7641l4501,7641,4501,7621,4491,7621,4491,7641xe" filled="true" fillcolor="#000000" stroked="false">
                <v:path arrowok="t"/>
                <v:fill type="solid"/>
              </v:shape>
            </v:group>
            <v:group style="position:absolute;left:4491;top:7641;width:10;height:20" coordorigin="4491,7641" coordsize="10,20">
              <v:shape style="position:absolute;left:4491;top:7641;width:10;height:20" coordorigin="4491,7641" coordsize="10,20" path="m4491,7660l4501,7660,4501,7641,4491,7641,4491,7660xe" filled="true" fillcolor="#000000" stroked="false">
                <v:path arrowok="t"/>
                <v:fill type="solid"/>
              </v:shape>
            </v:group>
            <v:group style="position:absolute;left:4491;top:7660;width:10;height:20" coordorigin="4491,7660" coordsize="10,20">
              <v:shape style="position:absolute;left:4491;top:7660;width:10;height:20" coordorigin="4491,7660" coordsize="10,20" path="m4491,7679l4501,7679,4501,7660,4491,7660,4491,7679xe" filled="true" fillcolor="#000000" stroked="false">
                <v:path arrowok="t"/>
                <v:fill type="solid"/>
              </v:shape>
            </v:group>
            <v:group style="position:absolute;left:4491;top:7679;width:10;height:20" coordorigin="4491,7679" coordsize="10,20">
              <v:shape style="position:absolute;left:4491;top:7679;width:10;height:20" coordorigin="4491,7679" coordsize="10,20" path="m4491,7698l4501,7698,4501,7679,4491,7679,4491,7698xe" filled="true" fillcolor="#000000" stroked="false">
                <v:path arrowok="t"/>
                <v:fill type="solid"/>
              </v:shape>
            </v:group>
            <v:group style="position:absolute;left:4491;top:7698;width:10;height:20" coordorigin="4491,7698" coordsize="10,20">
              <v:shape style="position:absolute;left:4491;top:7698;width:10;height:20" coordorigin="4491,7698" coordsize="10,20" path="m4491,7717l4501,7717,4501,7698,4491,7698,4491,7717xe" filled="true" fillcolor="#000000" stroked="false">
                <v:path arrowok="t"/>
                <v:fill type="solid"/>
              </v:shape>
            </v:group>
            <v:group style="position:absolute;left:4491;top:7717;width:10;height:20" coordorigin="4491,7717" coordsize="10,20">
              <v:shape style="position:absolute;left:4491;top:7717;width:10;height:20" coordorigin="4491,7717" coordsize="10,20" path="m4491,7737l4501,7737,4501,7717,4491,7717,4491,7737xe" filled="true" fillcolor="#000000" stroked="false">
                <v:path arrowok="t"/>
                <v:fill type="solid"/>
              </v:shape>
            </v:group>
            <v:group style="position:absolute;left:4491;top:7737;width:10;height:20" coordorigin="4491,7737" coordsize="10,20">
              <v:shape style="position:absolute;left:4491;top:7737;width:10;height:20" coordorigin="4491,7737" coordsize="10,20" path="m4491,7756l4501,7756,4501,7737,4491,7737,4491,7756xe" filled="true" fillcolor="#000000" stroked="false">
                <v:path arrowok="t"/>
                <v:fill type="solid"/>
              </v:shape>
            </v:group>
            <v:group style="position:absolute;left:4491;top:7762;width:10;height:2" coordorigin="4491,7762" coordsize="10,2">
              <v:shape style="position:absolute;left:4491;top:7762;width:10;height:2" coordorigin="4491,7762" coordsize="10,0" path="m4491,7762l4501,7762e" filled="false" stroked="true" strokeweight=".599980pt" strokecolor="#000000">
                <v:path arrowok="t"/>
              </v:shape>
            </v:group>
            <v:group style="position:absolute;left:5329;top:7372;width:10;height:20" coordorigin="5329,7372" coordsize="10,20">
              <v:shape style="position:absolute;left:5329;top:7372;width:10;height:20" coordorigin="5329,7372" coordsize="10,20" path="m5329,7391l5339,7391,5339,7372,5329,7372,5329,7391xe" filled="true" fillcolor="#000000" stroked="false">
                <v:path arrowok="t"/>
                <v:fill type="solid"/>
              </v:shape>
            </v:group>
            <v:group style="position:absolute;left:5329;top:7391;width:10;height:20" coordorigin="5329,7391" coordsize="10,20">
              <v:shape style="position:absolute;left:5329;top:7391;width:10;height:20" coordorigin="5329,7391" coordsize="10,20" path="m5329,7410l5339,7410,5339,7391,5329,7391,5329,7410xe" filled="true" fillcolor="#000000" stroked="false">
                <v:path arrowok="t"/>
                <v:fill type="solid"/>
              </v:shape>
            </v:group>
            <v:group style="position:absolute;left:5329;top:7410;width:10;height:20" coordorigin="5329,7410" coordsize="10,20">
              <v:shape style="position:absolute;left:5329;top:7410;width:10;height:20" coordorigin="5329,7410" coordsize="10,20" path="m5329,7429l5339,7429,5339,7410,5329,7410,5329,7429xe" filled="true" fillcolor="#000000" stroked="false">
                <v:path arrowok="t"/>
                <v:fill type="solid"/>
              </v:shape>
            </v:group>
            <v:group style="position:absolute;left:5329;top:7429;width:10;height:20" coordorigin="5329,7429" coordsize="10,20">
              <v:shape style="position:absolute;left:5329;top:7429;width:10;height:20" coordorigin="5329,7429" coordsize="10,20" path="m5329,7449l5339,7449,5339,7429,5329,7429,5329,7449xe" filled="true" fillcolor="#000000" stroked="false">
                <v:path arrowok="t"/>
                <v:fill type="solid"/>
              </v:shape>
            </v:group>
            <v:group style="position:absolute;left:5329;top:7449;width:10;height:20" coordorigin="5329,7449" coordsize="10,20">
              <v:shape style="position:absolute;left:5329;top:7449;width:10;height:20" coordorigin="5329,7449" coordsize="10,20" path="m5329,7468l5339,7468,5339,7449,5329,7449,5329,7468xe" filled="true" fillcolor="#000000" stroked="false">
                <v:path arrowok="t"/>
                <v:fill type="solid"/>
              </v:shape>
            </v:group>
            <v:group style="position:absolute;left:5329;top:7468;width:10;height:20" coordorigin="5329,7468" coordsize="10,20">
              <v:shape style="position:absolute;left:5329;top:7468;width:10;height:20" coordorigin="5329,7468" coordsize="10,20" path="m5329,7487l5339,7487,5339,7468,5329,7468,5329,7487xe" filled="true" fillcolor="#000000" stroked="false">
                <v:path arrowok="t"/>
                <v:fill type="solid"/>
              </v:shape>
            </v:group>
            <v:group style="position:absolute;left:5329;top:7487;width:10;height:20" coordorigin="5329,7487" coordsize="10,20">
              <v:shape style="position:absolute;left:5329;top:7487;width:10;height:20" coordorigin="5329,7487" coordsize="10,20" path="m5329,7506l5339,7506,5339,7487,5329,7487,5329,7506xe" filled="true" fillcolor="#000000" stroked="false">
                <v:path arrowok="t"/>
                <v:fill type="solid"/>
              </v:shape>
            </v:group>
            <v:group style="position:absolute;left:5329;top:7506;width:10;height:20" coordorigin="5329,7506" coordsize="10,20">
              <v:shape style="position:absolute;left:5329;top:7506;width:10;height:20" coordorigin="5329,7506" coordsize="10,20" path="m5329,7525l5339,7525,5339,7506,5329,7506,5329,7525xe" filled="true" fillcolor="#000000" stroked="false">
                <v:path arrowok="t"/>
                <v:fill type="solid"/>
              </v:shape>
            </v:group>
            <v:group style="position:absolute;left:5329;top:7525;width:10;height:20" coordorigin="5329,7525" coordsize="10,20">
              <v:shape style="position:absolute;left:5329;top:7525;width:10;height:20" coordorigin="5329,7525" coordsize="10,20" path="m5329,7545l5339,7545,5339,7525,5329,7525,5329,7545xe" filled="true" fillcolor="#000000" stroked="false">
                <v:path arrowok="t"/>
                <v:fill type="solid"/>
              </v:shape>
            </v:group>
            <v:group style="position:absolute;left:5329;top:7545;width:10;height:20" coordorigin="5329,7545" coordsize="10,20">
              <v:shape style="position:absolute;left:5329;top:7545;width:10;height:20" coordorigin="5329,7545" coordsize="10,20" path="m5329,7564l5339,7564,5339,7545,5329,7545,5329,7564xe" filled="true" fillcolor="#000000" stroked="false">
                <v:path arrowok="t"/>
                <v:fill type="solid"/>
              </v:shape>
            </v:group>
            <v:group style="position:absolute;left:5329;top:7564;width:10;height:20" coordorigin="5329,7564" coordsize="10,20">
              <v:shape style="position:absolute;left:5329;top:7564;width:10;height:20" coordorigin="5329,7564" coordsize="10,20" path="m5329,7583l5339,7583,5339,7564,5329,7564,5329,7583xe" filled="true" fillcolor="#000000" stroked="false">
                <v:path arrowok="t"/>
                <v:fill type="solid"/>
              </v:shape>
            </v:group>
            <v:group style="position:absolute;left:5329;top:7583;width:10;height:20" coordorigin="5329,7583" coordsize="10,20">
              <v:shape style="position:absolute;left:5329;top:7583;width:10;height:20" coordorigin="5329,7583" coordsize="10,20" path="m5329,7602l5339,7602,5339,7583,5329,7583,5329,7602xe" filled="true" fillcolor="#000000" stroked="false">
                <v:path arrowok="t"/>
                <v:fill type="solid"/>
              </v:shape>
            </v:group>
            <v:group style="position:absolute;left:5329;top:7602;width:10;height:20" coordorigin="5329,7602" coordsize="10,20">
              <v:shape style="position:absolute;left:5329;top:7602;width:10;height:20" coordorigin="5329,7602" coordsize="10,20" path="m5329,7621l5339,7621,5339,7602,5329,7602,5329,7621xe" filled="true" fillcolor="#000000" stroked="false">
                <v:path arrowok="t"/>
                <v:fill type="solid"/>
              </v:shape>
            </v:group>
            <v:group style="position:absolute;left:5329;top:7621;width:10;height:20" coordorigin="5329,7621" coordsize="10,20">
              <v:shape style="position:absolute;left:5329;top:7621;width:10;height:20" coordorigin="5329,7621" coordsize="10,20" path="m5329,7641l5339,7641,5339,7621,5329,7621,5329,7641xe" filled="true" fillcolor="#000000" stroked="false">
                <v:path arrowok="t"/>
                <v:fill type="solid"/>
              </v:shape>
            </v:group>
            <v:group style="position:absolute;left:5329;top:7641;width:10;height:20" coordorigin="5329,7641" coordsize="10,20">
              <v:shape style="position:absolute;left:5329;top:7641;width:10;height:20" coordorigin="5329,7641" coordsize="10,20" path="m5329,7660l5339,7660,5339,7641,5329,7641,5329,7660xe" filled="true" fillcolor="#000000" stroked="false">
                <v:path arrowok="t"/>
                <v:fill type="solid"/>
              </v:shape>
            </v:group>
            <v:group style="position:absolute;left:5329;top:7660;width:10;height:20" coordorigin="5329,7660" coordsize="10,20">
              <v:shape style="position:absolute;left:5329;top:7660;width:10;height:20" coordorigin="5329,7660" coordsize="10,20" path="m5329,7679l5339,7679,5339,7660,5329,7660,5329,7679xe" filled="true" fillcolor="#000000" stroked="false">
                <v:path arrowok="t"/>
                <v:fill type="solid"/>
              </v:shape>
            </v:group>
            <v:group style="position:absolute;left:5329;top:7679;width:10;height:20" coordorigin="5329,7679" coordsize="10,20">
              <v:shape style="position:absolute;left:5329;top:7679;width:10;height:20" coordorigin="5329,7679" coordsize="10,20" path="m5329,7698l5339,7698,5339,7679,5329,7679,5329,7698xe" filled="true" fillcolor="#000000" stroked="false">
                <v:path arrowok="t"/>
                <v:fill type="solid"/>
              </v:shape>
            </v:group>
            <v:group style="position:absolute;left:5329;top:7698;width:10;height:20" coordorigin="5329,7698" coordsize="10,20">
              <v:shape style="position:absolute;left:5329;top:7698;width:10;height:20" coordorigin="5329,7698" coordsize="10,20" path="m5329,7717l5339,7717,5339,7698,5329,7698,5329,7717xe" filled="true" fillcolor="#000000" stroked="false">
                <v:path arrowok="t"/>
                <v:fill type="solid"/>
              </v:shape>
            </v:group>
            <v:group style="position:absolute;left:5329;top:7717;width:10;height:20" coordorigin="5329,7717" coordsize="10,20">
              <v:shape style="position:absolute;left:5329;top:7717;width:10;height:20" coordorigin="5329,7717" coordsize="10,20" path="m5329,7737l5339,7737,5339,7717,5329,7717,5329,7737xe" filled="true" fillcolor="#000000" stroked="false">
                <v:path arrowok="t"/>
                <v:fill type="solid"/>
              </v:shape>
            </v:group>
            <v:group style="position:absolute;left:5329;top:7737;width:10;height:20" coordorigin="5329,7737" coordsize="10,20">
              <v:shape style="position:absolute;left:5329;top:7737;width:10;height:20" coordorigin="5329,7737" coordsize="10,20" path="m5329,7756l5339,7756,5339,7737,5329,7737,5329,7756xe" filled="true" fillcolor="#000000" stroked="false">
                <v:path arrowok="t"/>
                <v:fill type="solid"/>
              </v:shape>
            </v:group>
            <v:group style="position:absolute;left:5329;top:7762;width:10;height:2" coordorigin="5329,7762" coordsize="10,2">
              <v:shape style="position:absolute;left:5329;top:7762;width:10;height:2" coordorigin="5329,7762" coordsize="10,0" path="m5329,7762l5339,7762e" filled="false" stroked="true" strokeweight=".599980pt" strokecolor="#000000">
                <v:path arrowok="t"/>
              </v:shape>
            </v:group>
            <v:group style="position:absolute;left:5895;top:7372;width:10;height:20" coordorigin="5895,7372" coordsize="10,20">
              <v:shape style="position:absolute;left:5895;top:7372;width:10;height:20" coordorigin="5895,7372" coordsize="10,20" path="m5895,7391l5905,7391,5905,7372,5895,7372,5895,7391xe" filled="true" fillcolor="#000000" stroked="false">
                <v:path arrowok="t"/>
                <v:fill type="solid"/>
              </v:shape>
            </v:group>
            <v:group style="position:absolute;left:5895;top:7391;width:10;height:20" coordorigin="5895,7391" coordsize="10,20">
              <v:shape style="position:absolute;left:5895;top:7391;width:10;height:20" coordorigin="5895,7391" coordsize="10,20" path="m5895,7410l5905,7410,5905,7391,5895,7391,5895,7410xe" filled="true" fillcolor="#000000" stroked="false">
                <v:path arrowok="t"/>
                <v:fill type="solid"/>
              </v:shape>
            </v:group>
            <v:group style="position:absolute;left:5895;top:7410;width:10;height:20" coordorigin="5895,7410" coordsize="10,20">
              <v:shape style="position:absolute;left:5895;top:7410;width:10;height:20" coordorigin="5895,7410" coordsize="10,20" path="m5895,7429l5905,7429,5905,7410,5895,7410,5895,7429xe" filled="true" fillcolor="#000000" stroked="false">
                <v:path arrowok="t"/>
                <v:fill type="solid"/>
              </v:shape>
            </v:group>
            <v:group style="position:absolute;left:5895;top:7429;width:10;height:20" coordorigin="5895,7429" coordsize="10,20">
              <v:shape style="position:absolute;left:5895;top:7429;width:10;height:20" coordorigin="5895,7429" coordsize="10,20" path="m5895,7449l5905,7449,5905,7429,5895,7429,5895,7449xe" filled="true" fillcolor="#000000" stroked="false">
                <v:path arrowok="t"/>
                <v:fill type="solid"/>
              </v:shape>
            </v:group>
            <v:group style="position:absolute;left:5895;top:7449;width:10;height:20" coordorigin="5895,7449" coordsize="10,20">
              <v:shape style="position:absolute;left:5895;top:7449;width:10;height:20" coordorigin="5895,7449" coordsize="10,20" path="m5895,7468l5905,7468,5905,7449,5895,7449,5895,7468xe" filled="true" fillcolor="#000000" stroked="false">
                <v:path arrowok="t"/>
                <v:fill type="solid"/>
              </v:shape>
            </v:group>
            <v:group style="position:absolute;left:5895;top:7468;width:10;height:20" coordorigin="5895,7468" coordsize="10,20">
              <v:shape style="position:absolute;left:5895;top:7468;width:10;height:20" coordorigin="5895,7468" coordsize="10,20" path="m5895,7487l5905,7487,5905,7468,5895,7468,5895,7487xe" filled="true" fillcolor="#000000" stroked="false">
                <v:path arrowok="t"/>
                <v:fill type="solid"/>
              </v:shape>
            </v:group>
            <v:group style="position:absolute;left:5895;top:7487;width:10;height:20" coordorigin="5895,7487" coordsize="10,20">
              <v:shape style="position:absolute;left:5895;top:7487;width:10;height:20" coordorigin="5895,7487" coordsize="10,20" path="m5895,7506l5905,7506,5905,7487,5895,7487,5895,7506xe" filled="true" fillcolor="#000000" stroked="false">
                <v:path arrowok="t"/>
                <v:fill type="solid"/>
              </v:shape>
            </v:group>
            <v:group style="position:absolute;left:5895;top:7506;width:10;height:20" coordorigin="5895,7506" coordsize="10,20">
              <v:shape style="position:absolute;left:5895;top:7506;width:10;height:20" coordorigin="5895,7506" coordsize="10,20" path="m5895,7525l5905,7525,5905,7506,5895,7506,5895,7525xe" filled="true" fillcolor="#000000" stroked="false">
                <v:path arrowok="t"/>
                <v:fill type="solid"/>
              </v:shape>
            </v:group>
            <v:group style="position:absolute;left:5895;top:7525;width:10;height:20" coordorigin="5895,7525" coordsize="10,20">
              <v:shape style="position:absolute;left:5895;top:7525;width:10;height:20" coordorigin="5895,7525" coordsize="10,20" path="m5895,7545l5905,7545,5905,7525,5895,7525,5895,7545xe" filled="true" fillcolor="#000000" stroked="false">
                <v:path arrowok="t"/>
                <v:fill type="solid"/>
              </v:shape>
            </v:group>
            <v:group style="position:absolute;left:5895;top:7545;width:10;height:20" coordorigin="5895,7545" coordsize="10,20">
              <v:shape style="position:absolute;left:5895;top:7545;width:10;height:20" coordorigin="5895,7545" coordsize="10,20" path="m5895,7564l5905,7564,5905,7545,5895,7545,5895,7564xe" filled="true" fillcolor="#000000" stroked="false">
                <v:path arrowok="t"/>
                <v:fill type="solid"/>
              </v:shape>
            </v:group>
            <v:group style="position:absolute;left:5895;top:7564;width:10;height:20" coordorigin="5895,7564" coordsize="10,20">
              <v:shape style="position:absolute;left:5895;top:7564;width:10;height:20" coordorigin="5895,7564" coordsize="10,20" path="m5895,7583l5905,7583,5905,7564,5895,7564,5895,7583xe" filled="true" fillcolor="#000000" stroked="false">
                <v:path arrowok="t"/>
                <v:fill type="solid"/>
              </v:shape>
            </v:group>
            <v:group style="position:absolute;left:5895;top:7583;width:10;height:20" coordorigin="5895,7583" coordsize="10,20">
              <v:shape style="position:absolute;left:5895;top:7583;width:10;height:20" coordorigin="5895,7583" coordsize="10,20" path="m5895,7602l5905,7602,5905,7583,5895,7583,5895,7602xe" filled="true" fillcolor="#000000" stroked="false">
                <v:path arrowok="t"/>
                <v:fill type="solid"/>
              </v:shape>
            </v:group>
            <v:group style="position:absolute;left:5895;top:7602;width:10;height:20" coordorigin="5895,7602" coordsize="10,20">
              <v:shape style="position:absolute;left:5895;top:7602;width:10;height:20" coordorigin="5895,7602" coordsize="10,20" path="m5895,7621l5905,7621,5905,7602,5895,7602,5895,7621xe" filled="true" fillcolor="#000000" stroked="false">
                <v:path arrowok="t"/>
                <v:fill type="solid"/>
              </v:shape>
            </v:group>
            <v:group style="position:absolute;left:5895;top:7621;width:10;height:20" coordorigin="5895,7621" coordsize="10,20">
              <v:shape style="position:absolute;left:5895;top:7621;width:10;height:20" coordorigin="5895,7621" coordsize="10,20" path="m5895,7641l5905,7641,5905,7621,5895,7621,5895,7641xe" filled="true" fillcolor="#000000" stroked="false">
                <v:path arrowok="t"/>
                <v:fill type="solid"/>
              </v:shape>
            </v:group>
            <v:group style="position:absolute;left:5895;top:7641;width:10;height:20" coordorigin="5895,7641" coordsize="10,20">
              <v:shape style="position:absolute;left:5895;top:7641;width:10;height:20" coordorigin="5895,7641" coordsize="10,20" path="m5895,7660l5905,7660,5905,7641,5895,7641,5895,7660xe" filled="true" fillcolor="#000000" stroked="false">
                <v:path arrowok="t"/>
                <v:fill type="solid"/>
              </v:shape>
            </v:group>
            <v:group style="position:absolute;left:5895;top:7660;width:10;height:20" coordorigin="5895,7660" coordsize="10,20">
              <v:shape style="position:absolute;left:5895;top:7660;width:10;height:20" coordorigin="5895,7660" coordsize="10,20" path="m5895,7679l5905,7679,5905,7660,5895,7660,5895,7679xe" filled="true" fillcolor="#000000" stroked="false">
                <v:path arrowok="t"/>
                <v:fill type="solid"/>
              </v:shape>
            </v:group>
            <v:group style="position:absolute;left:5895;top:7679;width:10;height:20" coordorigin="5895,7679" coordsize="10,20">
              <v:shape style="position:absolute;left:5895;top:7679;width:10;height:20" coordorigin="5895,7679" coordsize="10,20" path="m5895,7698l5905,7698,5905,7679,5895,7679,5895,7698xe" filled="true" fillcolor="#000000" stroked="false">
                <v:path arrowok="t"/>
                <v:fill type="solid"/>
              </v:shape>
            </v:group>
            <v:group style="position:absolute;left:5895;top:7698;width:10;height:20" coordorigin="5895,7698" coordsize="10,20">
              <v:shape style="position:absolute;left:5895;top:7698;width:10;height:20" coordorigin="5895,7698" coordsize="10,20" path="m5895,7717l5905,7717,5905,7698,5895,7698,5895,7717xe" filled="true" fillcolor="#000000" stroked="false">
                <v:path arrowok="t"/>
                <v:fill type="solid"/>
              </v:shape>
            </v:group>
            <v:group style="position:absolute;left:5895;top:7717;width:10;height:20" coordorigin="5895,7717" coordsize="10,20">
              <v:shape style="position:absolute;left:5895;top:7717;width:10;height:20" coordorigin="5895,7717" coordsize="10,20" path="m5895,7737l5905,7737,5905,7717,5895,7717,5895,7737xe" filled="true" fillcolor="#000000" stroked="false">
                <v:path arrowok="t"/>
                <v:fill type="solid"/>
              </v:shape>
            </v:group>
            <v:group style="position:absolute;left:5895;top:7737;width:10;height:20" coordorigin="5895,7737" coordsize="10,20">
              <v:shape style="position:absolute;left:5895;top:7737;width:10;height:20" coordorigin="5895,7737" coordsize="10,20" path="m5895,7756l5905,7756,5905,7737,5895,7737,5895,7756xe" filled="true" fillcolor="#000000" stroked="false">
                <v:path arrowok="t"/>
                <v:fill type="solid"/>
              </v:shape>
            </v:group>
            <v:group style="position:absolute;left:5895;top:7762;width:10;height:2" coordorigin="5895,7762" coordsize="10,2">
              <v:shape style="position:absolute;left:5895;top:7762;width:10;height:2" coordorigin="5895,7762" coordsize="10,0" path="m5895,7762l5905,7762e" filled="false" stroked="true" strokeweight=".599980pt" strokecolor="#000000">
                <v:path arrowok="t"/>
              </v:shape>
            </v:group>
            <v:group style="position:absolute;left:6887;top:7372;width:10;height:20" coordorigin="6887,7372" coordsize="10,20">
              <v:shape style="position:absolute;left:6887;top:7372;width:10;height:20" coordorigin="6887,7372" coordsize="10,20" path="m6887,7391l6897,7391,6897,7372,6887,7372,6887,7391xe" filled="true" fillcolor="#000000" stroked="false">
                <v:path arrowok="t"/>
                <v:fill type="solid"/>
              </v:shape>
            </v:group>
            <v:group style="position:absolute;left:6887;top:7391;width:10;height:20" coordorigin="6887,7391" coordsize="10,20">
              <v:shape style="position:absolute;left:6887;top:7391;width:10;height:20" coordorigin="6887,7391" coordsize="10,20" path="m6887,7410l6897,7410,6897,7391,6887,7391,6887,7410xe" filled="true" fillcolor="#000000" stroked="false">
                <v:path arrowok="t"/>
                <v:fill type="solid"/>
              </v:shape>
            </v:group>
            <v:group style="position:absolute;left:6887;top:7410;width:10;height:20" coordorigin="6887,7410" coordsize="10,20">
              <v:shape style="position:absolute;left:6887;top:7410;width:10;height:20" coordorigin="6887,7410" coordsize="10,20" path="m6887,7429l6897,7429,6897,7410,6887,7410,6887,7429xe" filled="true" fillcolor="#000000" stroked="false">
                <v:path arrowok="t"/>
                <v:fill type="solid"/>
              </v:shape>
            </v:group>
            <v:group style="position:absolute;left:6887;top:7429;width:10;height:20" coordorigin="6887,7429" coordsize="10,20">
              <v:shape style="position:absolute;left:6887;top:7429;width:10;height:20" coordorigin="6887,7429" coordsize="10,20" path="m6887,7449l6897,7449,6897,7429,6887,7429,6887,7449xe" filled="true" fillcolor="#000000" stroked="false">
                <v:path arrowok="t"/>
                <v:fill type="solid"/>
              </v:shape>
            </v:group>
            <v:group style="position:absolute;left:6887;top:7449;width:10;height:20" coordorigin="6887,7449" coordsize="10,20">
              <v:shape style="position:absolute;left:6887;top:7449;width:10;height:20" coordorigin="6887,7449" coordsize="10,20" path="m6887,7468l6897,7468,6897,7449,6887,7449,6887,7468xe" filled="true" fillcolor="#000000" stroked="false">
                <v:path arrowok="t"/>
                <v:fill type="solid"/>
              </v:shape>
            </v:group>
            <v:group style="position:absolute;left:6887;top:7468;width:10;height:20" coordorigin="6887,7468" coordsize="10,20">
              <v:shape style="position:absolute;left:6887;top:7468;width:10;height:20" coordorigin="6887,7468" coordsize="10,20" path="m6887,7487l6897,7487,6897,7468,6887,7468,6887,7487xe" filled="true" fillcolor="#000000" stroked="false">
                <v:path arrowok="t"/>
                <v:fill type="solid"/>
              </v:shape>
            </v:group>
            <v:group style="position:absolute;left:6887;top:7487;width:10;height:20" coordorigin="6887,7487" coordsize="10,20">
              <v:shape style="position:absolute;left:6887;top:7487;width:10;height:20" coordorigin="6887,7487" coordsize="10,20" path="m6887,7506l6897,7506,6897,7487,6887,7487,6887,7506xe" filled="true" fillcolor="#000000" stroked="false">
                <v:path arrowok="t"/>
                <v:fill type="solid"/>
              </v:shape>
            </v:group>
            <v:group style="position:absolute;left:6887;top:7506;width:10;height:20" coordorigin="6887,7506" coordsize="10,20">
              <v:shape style="position:absolute;left:6887;top:7506;width:10;height:20" coordorigin="6887,7506" coordsize="10,20" path="m6887,7525l6897,7525,6897,7506,6887,7506,6887,7525xe" filled="true" fillcolor="#000000" stroked="false">
                <v:path arrowok="t"/>
                <v:fill type="solid"/>
              </v:shape>
            </v:group>
            <v:group style="position:absolute;left:6887;top:7525;width:10;height:20" coordorigin="6887,7525" coordsize="10,20">
              <v:shape style="position:absolute;left:6887;top:7525;width:10;height:20" coordorigin="6887,7525" coordsize="10,20" path="m6887,7545l6897,7545,6897,7525,6887,7525,6887,7545xe" filled="true" fillcolor="#000000" stroked="false">
                <v:path arrowok="t"/>
                <v:fill type="solid"/>
              </v:shape>
            </v:group>
            <v:group style="position:absolute;left:6887;top:7545;width:10;height:20" coordorigin="6887,7545" coordsize="10,20">
              <v:shape style="position:absolute;left:6887;top:7545;width:10;height:20" coordorigin="6887,7545" coordsize="10,20" path="m6887,7564l6897,7564,6897,7545,6887,7545,6887,7564xe" filled="true" fillcolor="#000000" stroked="false">
                <v:path arrowok="t"/>
                <v:fill type="solid"/>
              </v:shape>
            </v:group>
            <v:group style="position:absolute;left:6887;top:7564;width:10;height:20" coordorigin="6887,7564" coordsize="10,20">
              <v:shape style="position:absolute;left:6887;top:7564;width:10;height:20" coordorigin="6887,7564" coordsize="10,20" path="m6887,7583l6897,7583,6897,7564,6887,7564,6887,7583xe" filled="true" fillcolor="#000000" stroked="false">
                <v:path arrowok="t"/>
                <v:fill type="solid"/>
              </v:shape>
            </v:group>
            <v:group style="position:absolute;left:6887;top:7583;width:10;height:20" coordorigin="6887,7583" coordsize="10,20">
              <v:shape style="position:absolute;left:6887;top:7583;width:10;height:20" coordorigin="6887,7583" coordsize="10,20" path="m6887,7602l6897,7602,6897,7583,6887,7583,6887,7602xe" filled="true" fillcolor="#000000" stroked="false">
                <v:path arrowok="t"/>
                <v:fill type="solid"/>
              </v:shape>
            </v:group>
            <v:group style="position:absolute;left:6887;top:7602;width:10;height:20" coordorigin="6887,7602" coordsize="10,20">
              <v:shape style="position:absolute;left:6887;top:7602;width:10;height:20" coordorigin="6887,7602" coordsize="10,20" path="m6887,7621l6897,7621,6897,7602,6887,7602,6887,7621xe" filled="true" fillcolor="#000000" stroked="false">
                <v:path arrowok="t"/>
                <v:fill type="solid"/>
              </v:shape>
            </v:group>
            <v:group style="position:absolute;left:6887;top:7621;width:10;height:20" coordorigin="6887,7621" coordsize="10,20">
              <v:shape style="position:absolute;left:6887;top:7621;width:10;height:20" coordorigin="6887,7621" coordsize="10,20" path="m6887,7641l6897,7641,6897,7621,6887,7621,6887,7641xe" filled="true" fillcolor="#000000" stroked="false">
                <v:path arrowok="t"/>
                <v:fill type="solid"/>
              </v:shape>
            </v:group>
            <v:group style="position:absolute;left:6887;top:7641;width:10;height:20" coordorigin="6887,7641" coordsize="10,20">
              <v:shape style="position:absolute;left:6887;top:7641;width:10;height:20" coordorigin="6887,7641" coordsize="10,20" path="m6887,7660l6897,7660,6897,7641,6887,7641,6887,7660xe" filled="true" fillcolor="#000000" stroked="false">
                <v:path arrowok="t"/>
                <v:fill type="solid"/>
              </v:shape>
            </v:group>
            <v:group style="position:absolute;left:6887;top:7660;width:10;height:20" coordorigin="6887,7660" coordsize="10,20">
              <v:shape style="position:absolute;left:6887;top:7660;width:10;height:20" coordorigin="6887,7660" coordsize="10,20" path="m6887,7679l6897,7679,6897,7660,6887,7660,6887,7679xe" filled="true" fillcolor="#000000" stroked="false">
                <v:path arrowok="t"/>
                <v:fill type="solid"/>
              </v:shape>
            </v:group>
            <v:group style="position:absolute;left:6887;top:7679;width:10;height:20" coordorigin="6887,7679" coordsize="10,20">
              <v:shape style="position:absolute;left:6887;top:7679;width:10;height:20" coordorigin="6887,7679" coordsize="10,20" path="m6887,7698l6897,7698,6897,7679,6887,7679,6887,7698xe" filled="true" fillcolor="#000000" stroked="false">
                <v:path arrowok="t"/>
                <v:fill type="solid"/>
              </v:shape>
            </v:group>
            <v:group style="position:absolute;left:6887;top:7698;width:10;height:20" coordorigin="6887,7698" coordsize="10,20">
              <v:shape style="position:absolute;left:6887;top:7698;width:10;height:20" coordorigin="6887,7698" coordsize="10,20" path="m6887,7717l6897,7717,6897,7698,6887,7698,6887,7717xe" filled="true" fillcolor="#000000" stroked="false">
                <v:path arrowok="t"/>
                <v:fill type="solid"/>
              </v:shape>
            </v:group>
            <v:group style="position:absolute;left:6887;top:7717;width:10;height:20" coordorigin="6887,7717" coordsize="10,20">
              <v:shape style="position:absolute;left:6887;top:7717;width:10;height:20" coordorigin="6887,7717" coordsize="10,20" path="m6887,7737l6897,7737,6897,7717,6887,7717,6887,7737xe" filled="true" fillcolor="#000000" stroked="false">
                <v:path arrowok="t"/>
                <v:fill type="solid"/>
              </v:shape>
            </v:group>
            <v:group style="position:absolute;left:6887;top:7737;width:10;height:20" coordorigin="6887,7737" coordsize="10,20">
              <v:shape style="position:absolute;left:6887;top:7737;width:10;height:20" coordorigin="6887,7737" coordsize="10,20" path="m6887,7756l6897,7756,6897,7737,6887,7737,6887,7756xe" filled="true" fillcolor="#000000" stroked="false">
                <v:path arrowok="t"/>
                <v:fill type="solid"/>
              </v:shape>
            </v:group>
            <v:group style="position:absolute;left:6887;top:7762;width:10;height:2" coordorigin="6887,7762" coordsize="10,2">
              <v:shape style="position:absolute;left:6887;top:7762;width:10;height:2" coordorigin="6887,7762" coordsize="10,0" path="m6887,7762l6897,7762e" filled="false" stroked="true" strokeweight=".599980pt" strokecolor="#000000">
                <v:path arrowok="t"/>
              </v:shape>
            </v:group>
            <v:group style="position:absolute;left:8034;top:7372;width:10;height:20" coordorigin="8034,7372" coordsize="10,20">
              <v:shape style="position:absolute;left:8034;top:7372;width:10;height:20" coordorigin="8034,7372" coordsize="10,20" path="m8034,7391l8044,7391,8044,7372,8034,7372,8034,7391xe" filled="true" fillcolor="#000000" stroked="false">
                <v:path arrowok="t"/>
                <v:fill type="solid"/>
              </v:shape>
            </v:group>
            <v:group style="position:absolute;left:8034;top:7391;width:10;height:20" coordorigin="8034,7391" coordsize="10,20">
              <v:shape style="position:absolute;left:8034;top:7391;width:10;height:20" coordorigin="8034,7391" coordsize="10,20" path="m8034,7410l8044,7410,8044,7391,8034,7391,8034,7410xe" filled="true" fillcolor="#000000" stroked="false">
                <v:path arrowok="t"/>
                <v:fill type="solid"/>
              </v:shape>
            </v:group>
            <v:group style="position:absolute;left:8034;top:7410;width:10;height:20" coordorigin="8034,7410" coordsize="10,20">
              <v:shape style="position:absolute;left:8034;top:7410;width:10;height:20" coordorigin="8034,7410" coordsize="10,20" path="m8034,7429l8044,7429,8044,7410,8034,7410,8034,7429xe" filled="true" fillcolor="#000000" stroked="false">
                <v:path arrowok="t"/>
                <v:fill type="solid"/>
              </v:shape>
            </v:group>
            <v:group style="position:absolute;left:8034;top:7429;width:10;height:20" coordorigin="8034,7429" coordsize="10,20">
              <v:shape style="position:absolute;left:8034;top:7429;width:10;height:20" coordorigin="8034,7429" coordsize="10,20" path="m8034,7449l8044,7449,8044,7429,8034,7429,8034,7449xe" filled="true" fillcolor="#000000" stroked="false">
                <v:path arrowok="t"/>
                <v:fill type="solid"/>
              </v:shape>
            </v:group>
            <v:group style="position:absolute;left:8034;top:7449;width:10;height:20" coordorigin="8034,7449" coordsize="10,20">
              <v:shape style="position:absolute;left:8034;top:7449;width:10;height:20" coordorigin="8034,7449" coordsize="10,20" path="m8034,7468l8044,7468,8044,7449,8034,7449,8034,7468xe" filled="true" fillcolor="#000000" stroked="false">
                <v:path arrowok="t"/>
                <v:fill type="solid"/>
              </v:shape>
            </v:group>
            <v:group style="position:absolute;left:8034;top:7468;width:10;height:20" coordorigin="8034,7468" coordsize="10,20">
              <v:shape style="position:absolute;left:8034;top:7468;width:10;height:20" coordorigin="8034,7468" coordsize="10,20" path="m8034,7487l8044,7487,8044,7468,8034,7468,8034,7487xe" filled="true" fillcolor="#000000" stroked="false">
                <v:path arrowok="t"/>
                <v:fill type="solid"/>
              </v:shape>
            </v:group>
            <v:group style="position:absolute;left:8034;top:7487;width:10;height:20" coordorigin="8034,7487" coordsize="10,20">
              <v:shape style="position:absolute;left:8034;top:7487;width:10;height:20" coordorigin="8034,7487" coordsize="10,20" path="m8034,7506l8044,7506,8044,7487,8034,7487,8034,7506xe" filled="true" fillcolor="#000000" stroked="false">
                <v:path arrowok="t"/>
                <v:fill type="solid"/>
              </v:shape>
            </v:group>
            <v:group style="position:absolute;left:8034;top:7506;width:10;height:20" coordorigin="8034,7506" coordsize="10,20">
              <v:shape style="position:absolute;left:8034;top:7506;width:10;height:20" coordorigin="8034,7506" coordsize="10,20" path="m8034,7525l8044,7525,8044,7506,8034,7506,8034,7525xe" filled="true" fillcolor="#000000" stroked="false">
                <v:path arrowok="t"/>
                <v:fill type="solid"/>
              </v:shape>
            </v:group>
            <v:group style="position:absolute;left:8034;top:7525;width:10;height:20" coordorigin="8034,7525" coordsize="10,20">
              <v:shape style="position:absolute;left:8034;top:7525;width:10;height:20" coordorigin="8034,7525" coordsize="10,20" path="m8034,7545l8044,7545,8044,7525,8034,7525,8034,7545xe" filled="true" fillcolor="#000000" stroked="false">
                <v:path arrowok="t"/>
                <v:fill type="solid"/>
              </v:shape>
            </v:group>
            <v:group style="position:absolute;left:8034;top:7545;width:10;height:20" coordorigin="8034,7545" coordsize="10,20">
              <v:shape style="position:absolute;left:8034;top:7545;width:10;height:20" coordorigin="8034,7545" coordsize="10,20" path="m8034,7564l8044,7564,8044,7545,8034,7545,8034,7564xe" filled="true" fillcolor="#000000" stroked="false">
                <v:path arrowok="t"/>
                <v:fill type="solid"/>
              </v:shape>
            </v:group>
            <v:group style="position:absolute;left:8034;top:7564;width:10;height:20" coordorigin="8034,7564" coordsize="10,20">
              <v:shape style="position:absolute;left:8034;top:7564;width:10;height:20" coordorigin="8034,7564" coordsize="10,20" path="m8034,7583l8044,7583,8044,7564,8034,7564,8034,7583xe" filled="true" fillcolor="#000000" stroked="false">
                <v:path arrowok="t"/>
                <v:fill type="solid"/>
              </v:shape>
            </v:group>
            <v:group style="position:absolute;left:8034;top:7583;width:10;height:20" coordorigin="8034,7583" coordsize="10,20">
              <v:shape style="position:absolute;left:8034;top:7583;width:10;height:20" coordorigin="8034,7583" coordsize="10,20" path="m8034,7602l8044,7602,8044,7583,8034,7583,8034,7602xe" filled="true" fillcolor="#000000" stroked="false">
                <v:path arrowok="t"/>
                <v:fill type="solid"/>
              </v:shape>
            </v:group>
            <v:group style="position:absolute;left:8034;top:7602;width:10;height:20" coordorigin="8034,7602" coordsize="10,20">
              <v:shape style="position:absolute;left:8034;top:7602;width:10;height:20" coordorigin="8034,7602" coordsize="10,20" path="m8034,7621l8044,7621,8044,7602,8034,7602,8034,7621xe" filled="true" fillcolor="#000000" stroked="false">
                <v:path arrowok="t"/>
                <v:fill type="solid"/>
              </v:shape>
            </v:group>
            <v:group style="position:absolute;left:8034;top:7621;width:10;height:20" coordorigin="8034,7621" coordsize="10,20">
              <v:shape style="position:absolute;left:8034;top:7621;width:10;height:20" coordorigin="8034,7621" coordsize="10,20" path="m8034,7641l8044,7641,8044,7621,8034,7621,8034,7641xe" filled="true" fillcolor="#000000" stroked="false">
                <v:path arrowok="t"/>
                <v:fill type="solid"/>
              </v:shape>
            </v:group>
            <v:group style="position:absolute;left:8034;top:7641;width:10;height:20" coordorigin="8034,7641" coordsize="10,20">
              <v:shape style="position:absolute;left:8034;top:7641;width:10;height:20" coordorigin="8034,7641" coordsize="10,20" path="m8034,7660l8044,7660,8044,7641,8034,7641,8034,7660xe" filled="true" fillcolor="#000000" stroked="false">
                <v:path arrowok="t"/>
                <v:fill type="solid"/>
              </v:shape>
            </v:group>
            <v:group style="position:absolute;left:8034;top:7660;width:10;height:20" coordorigin="8034,7660" coordsize="10,20">
              <v:shape style="position:absolute;left:8034;top:7660;width:10;height:20" coordorigin="8034,7660" coordsize="10,20" path="m8034,7679l8044,7679,8044,7660,8034,7660,8034,7679xe" filled="true" fillcolor="#000000" stroked="false">
                <v:path arrowok="t"/>
                <v:fill type="solid"/>
              </v:shape>
            </v:group>
            <v:group style="position:absolute;left:8034;top:7679;width:10;height:20" coordorigin="8034,7679" coordsize="10,20">
              <v:shape style="position:absolute;left:8034;top:7679;width:10;height:20" coordorigin="8034,7679" coordsize="10,20" path="m8034,7698l8044,7698,8044,7679,8034,7679,8034,7698xe" filled="true" fillcolor="#000000" stroked="false">
                <v:path arrowok="t"/>
                <v:fill type="solid"/>
              </v:shape>
            </v:group>
            <v:group style="position:absolute;left:8034;top:7698;width:10;height:20" coordorigin="8034,7698" coordsize="10,20">
              <v:shape style="position:absolute;left:8034;top:7698;width:10;height:20" coordorigin="8034,7698" coordsize="10,20" path="m8034,7717l8044,7717,8044,7698,8034,7698,8034,7717xe" filled="true" fillcolor="#000000" stroked="false">
                <v:path arrowok="t"/>
                <v:fill type="solid"/>
              </v:shape>
            </v:group>
            <v:group style="position:absolute;left:8034;top:7717;width:10;height:20" coordorigin="8034,7717" coordsize="10,20">
              <v:shape style="position:absolute;left:8034;top:7717;width:10;height:20" coordorigin="8034,7717" coordsize="10,20" path="m8034,7737l8044,7737,8044,7717,8034,7717,8034,7737xe" filled="true" fillcolor="#000000" stroked="false">
                <v:path arrowok="t"/>
                <v:fill type="solid"/>
              </v:shape>
            </v:group>
            <v:group style="position:absolute;left:8034;top:7737;width:10;height:20" coordorigin="8034,7737" coordsize="10,20">
              <v:shape style="position:absolute;left:8034;top:7737;width:10;height:20" coordorigin="8034,7737" coordsize="10,20" path="m8034,7756l8044,7756,8044,7737,8034,7737,8034,7756xe" filled="true" fillcolor="#000000" stroked="false">
                <v:path arrowok="t"/>
                <v:fill type="solid"/>
              </v:shape>
            </v:group>
            <v:group style="position:absolute;left:8034;top:7762;width:10;height:2" coordorigin="8034,7762" coordsize="10,2">
              <v:shape style="position:absolute;left:8034;top:7762;width:10;height:2" coordorigin="8034,7762" coordsize="10,0" path="m8034,7762l8044,7762e" filled="false" stroked="true" strokeweight=".599980pt" strokecolor="#000000">
                <v:path arrowok="t"/>
              </v:shape>
            </v:group>
            <v:group style="position:absolute;left:9028;top:7372;width:10;height:20" coordorigin="9028,7372" coordsize="10,20">
              <v:shape style="position:absolute;left:9028;top:7372;width:10;height:20" coordorigin="9028,7372" coordsize="10,20" path="m9028,7391l9038,7391,9038,7372,9028,7372,9028,7391xe" filled="true" fillcolor="#000000" stroked="false">
                <v:path arrowok="t"/>
                <v:fill type="solid"/>
              </v:shape>
            </v:group>
            <v:group style="position:absolute;left:9028;top:7391;width:10;height:20" coordorigin="9028,7391" coordsize="10,20">
              <v:shape style="position:absolute;left:9028;top:7391;width:10;height:20" coordorigin="9028,7391" coordsize="10,20" path="m9028,7410l9038,7410,9038,7391,9028,7391,9028,7410xe" filled="true" fillcolor="#000000" stroked="false">
                <v:path arrowok="t"/>
                <v:fill type="solid"/>
              </v:shape>
            </v:group>
            <v:group style="position:absolute;left:9028;top:7410;width:10;height:20" coordorigin="9028,7410" coordsize="10,20">
              <v:shape style="position:absolute;left:9028;top:7410;width:10;height:20" coordorigin="9028,7410" coordsize="10,20" path="m9028,7429l9038,7429,9038,7410,9028,7410,9028,7429xe" filled="true" fillcolor="#000000" stroked="false">
                <v:path arrowok="t"/>
                <v:fill type="solid"/>
              </v:shape>
            </v:group>
            <v:group style="position:absolute;left:9028;top:7429;width:10;height:20" coordorigin="9028,7429" coordsize="10,20">
              <v:shape style="position:absolute;left:9028;top:7429;width:10;height:20" coordorigin="9028,7429" coordsize="10,20" path="m9028,7449l9038,7449,9038,7429,9028,7429,9028,7449xe" filled="true" fillcolor="#000000" stroked="false">
                <v:path arrowok="t"/>
                <v:fill type="solid"/>
              </v:shape>
            </v:group>
            <v:group style="position:absolute;left:9028;top:7449;width:10;height:20" coordorigin="9028,7449" coordsize="10,20">
              <v:shape style="position:absolute;left:9028;top:7449;width:10;height:20" coordorigin="9028,7449" coordsize="10,20" path="m9028,7468l9038,7468,9038,7449,9028,7449,9028,7468xe" filled="true" fillcolor="#000000" stroked="false">
                <v:path arrowok="t"/>
                <v:fill type="solid"/>
              </v:shape>
            </v:group>
            <v:group style="position:absolute;left:9028;top:7468;width:10;height:20" coordorigin="9028,7468" coordsize="10,20">
              <v:shape style="position:absolute;left:9028;top:7468;width:10;height:20" coordorigin="9028,7468" coordsize="10,20" path="m9028,7487l9038,7487,9038,7468,9028,7468,9028,7487xe" filled="true" fillcolor="#000000" stroked="false">
                <v:path arrowok="t"/>
                <v:fill type="solid"/>
              </v:shape>
            </v:group>
            <v:group style="position:absolute;left:9028;top:7487;width:10;height:20" coordorigin="9028,7487" coordsize="10,20">
              <v:shape style="position:absolute;left:9028;top:7487;width:10;height:20" coordorigin="9028,7487" coordsize="10,20" path="m9028,7506l9038,7506,9038,7487,9028,7487,9028,7506xe" filled="true" fillcolor="#000000" stroked="false">
                <v:path arrowok="t"/>
                <v:fill type="solid"/>
              </v:shape>
            </v:group>
            <v:group style="position:absolute;left:9028;top:7506;width:10;height:20" coordorigin="9028,7506" coordsize="10,20">
              <v:shape style="position:absolute;left:9028;top:7506;width:10;height:20" coordorigin="9028,7506" coordsize="10,20" path="m9028,7525l9038,7525,9038,7506,9028,7506,9028,7525xe" filled="true" fillcolor="#000000" stroked="false">
                <v:path arrowok="t"/>
                <v:fill type="solid"/>
              </v:shape>
            </v:group>
            <v:group style="position:absolute;left:9028;top:7525;width:10;height:20" coordorigin="9028,7525" coordsize="10,20">
              <v:shape style="position:absolute;left:9028;top:7525;width:10;height:20" coordorigin="9028,7525" coordsize="10,20" path="m9028,7545l9038,7545,9038,7525,9028,7525,9028,7545xe" filled="true" fillcolor="#000000" stroked="false">
                <v:path arrowok="t"/>
                <v:fill type="solid"/>
              </v:shape>
            </v:group>
            <v:group style="position:absolute;left:9028;top:7545;width:10;height:20" coordorigin="9028,7545" coordsize="10,20">
              <v:shape style="position:absolute;left:9028;top:7545;width:10;height:20" coordorigin="9028,7545" coordsize="10,20" path="m9028,7564l9038,7564,9038,7545,9028,7545,9028,7564xe" filled="true" fillcolor="#000000" stroked="false">
                <v:path arrowok="t"/>
                <v:fill type="solid"/>
              </v:shape>
            </v:group>
            <v:group style="position:absolute;left:9028;top:7564;width:10;height:20" coordorigin="9028,7564" coordsize="10,20">
              <v:shape style="position:absolute;left:9028;top:7564;width:10;height:20" coordorigin="9028,7564" coordsize="10,20" path="m9028,7583l9038,7583,9038,7564,9028,7564,9028,7583xe" filled="true" fillcolor="#000000" stroked="false">
                <v:path arrowok="t"/>
                <v:fill type="solid"/>
              </v:shape>
            </v:group>
            <v:group style="position:absolute;left:9028;top:7583;width:10;height:20" coordorigin="9028,7583" coordsize="10,20">
              <v:shape style="position:absolute;left:9028;top:7583;width:10;height:20" coordorigin="9028,7583" coordsize="10,20" path="m9028,7602l9038,7602,9038,7583,9028,7583,9028,7602xe" filled="true" fillcolor="#000000" stroked="false">
                <v:path arrowok="t"/>
                <v:fill type="solid"/>
              </v:shape>
            </v:group>
            <v:group style="position:absolute;left:9028;top:7602;width:10;height:20" coordorigin="9028,7602" coordsize="10,20">
              <v:shape style="position:absolute;left:9028;top:7602;width:10;height:20" coordorigin="9028,7602" coordsize="10,20" path="m9028,7621l9038,7621,9038,7602,9028,7602,9028,7621xe" filled="true" fillcolor="#000000" stroked="false">
                <v:path arrowok="t"/>
                <v:fill type="solid"/>
              </v:shape>
            </v:group>
            <v:group style="position:absolute;left:9028;top:7621;width:10;height:20" coordorigin="9028,7621" coordsize="10,20">
              <v:shape style="position:absolute;left:9028;top:7621;width:10;height:20" coordorigin="9028,7621" coordsize="10,20" path="m9028,7641l9038,7641,9038,7621,9028,7621,9028,7641xe" filled="true" fillcolor="#000000" stroked="false">
                <v:path arrowok="t"/>
                <v:fill type="solid"/>
              </v:shape>
            </v:group>
            <v:group style="position:absolute;left:9028;top:7641;width:10;height:20" coordorigin="9028,7641" coordsize="10,20">
              <v:shape style="position:absolute;left:9028;top:7641;width:10;height:20" coordorigin="9028,7641" coordsize="10,20" path="m9028,7660l9038,7660,9038,7641,9028,7641,9028,7660xe" filled="true" fillcolor="#000000" stroked="false">
                <v:path arrowok="t"/>
                <v:fill type="solid"/>
              </v:shape>
            </v:group>
            <v:group style="position:absolute;left:9028;top:7660;width:10;height:20" coordorigin="9028,7660" coordsize="10,20">
              <v:shape style="position:absolute;left:9028;top:7660;width:10;height:20" coordorigin="9028,7660" coordsize="10,20" path="m9028,7679l9038,7679,9038,7660,9028,7660,9028,7679xe" filled="true" fillcolor="#000000" stroked="false">
                <v:path arrowok="t"/>
                <v:fill type="solid"/>
              </v:shape>
            </v:group>
            <v:group style="position:absolute;left:9028;top:7679;width:10;height:20" coordorigin="9028,7679" coordsize="10,20">
              <v:shape style="position:absolute;left:9028;top:7679;width:10;height:20" coordorigin="9028,7679" coordsize="10,20" path="m9028,7698l9038,7698,9038,7679,9028,7679,9028,7698xe" filled="true" fillcolor="#000000" stroked="false">
                <v:path arrowok="t"/>
                <v:fill type="solid"/>
              </v:shape>
            </v:group>
            <v:group style="position:absolute;left:9028;top:7698;width:10;height:20" coordorigin="9028,7698" coordsize="10,20">
              <v:shape style="position:absolute;left:9028;top:7698;width:10;height:20" coordorigin="9028,7698" coordsize="10,20" path="m9028,7717l9038,7717,9038,7698,9028,7698,9028,7717xe" filled="true" fillcolor="#000000" stroked="false">
                <v:path arrowok="t"/>
                <v:fill type="solid"/>
              </v:shape>
            </v:group>
            <v:group style="position:absolute;left:9028;top:7717;width:10;height:20" coordorigin="9028,7717" coordsize="10,20">
              <v:shape style="position:absolute;left:9028;top:7717;width:10;height:20" coordorigin="9028,7717" coordsize="10,20" path="m9028,7737l9038,7737,9038,7717,9028,7717,9028,7737xe" filled="true" fillcolor="#000000" stroked="false">
                <v:path arrowok="t"/>
                <v:fill type="solid"/>
              </v:shape>
            </v:group>
            <v:group style="position:absolute;left:9028;top:7737;width:10;height:20" coordorigin="9028,7737" coordsize="10,20">
              <v:shape style="position:absolute;left:9028;top:7737;width:10;height:20" coordorigin="9028,7737" coordsize="10,20" path="m9028,7756l9038,7756,9038,7737,9028,7737,9028,7756xe" filled="true" fillcolor="#000000" stroked="false">
                <v:path arrowok="t"/>
                <v:fill type="solid"/>
              </v:shape>
            </v:group>
            <v:group style="position:absolute;left:9028;top:7762;width:10;height:2" coordorigin="9028,7762" coordsize="10,2">
              <v:shape style="position:absolute;left:9028;top:7762;width:10;height:2" coordorigin="9028,7762" coordsize="10,0" path="m9028,7762l9038,7762e" filled="false" stroked="true" strokeweight=".599980pt" strokecolor="#000000">
                <v:path arrowok="t"/>
              </v:shape>
            </v:group>
            <v:group style="position:absolute;left:10161;top:7372;width:10;height:20" coordorigin="10161,7372" coordsize="10,20">
              <v:shape style="position:absolute;left:10161;top:7372;width:10;height:20" coordorigin="10161,7372" coordsize="10,20" path="m10161,7391l10171,7391,10171,7372,10161,7372,10161,7391xe" filled="true" fillcolor="#000000" stroked="false">
                <v:path arrowok="t"/>
                <v:fill type="solid"/>
              </v:shape>
            </v:group>
            <v:group style="position:absolute;left:10161;top:7391;width:10;height:20" coordorigin="10161,7391" coordsize="10,20">
              <v:shape style="position:absolute;left:10161;top:7391;width:10;height:20" coordorigin="10161,7391" coordsize="10,20" path="m10161,7410l10171,7410,10171,7391,10161,7391,10161,7410xe" filled="true" fillcolor="#000000" stroked="false">
                <v:path arrowok="t"/>
                <v:fill type="solid"/>
              </v:shape>
            </v:group>
            <v:group style="position:absolute;left:10161;top:7410;width:10;height:20" coordorigin="10161,7410" coordsize="10,20">
              <v:shape style="position:absolute;left:10161;top:7410;width:10;height:20" coordorigin="10161,7410" coordsize="10,20" path="m10161,7429l10171,7429,10171,7410,10161,7410,10161,7429xe" filled="true" fillcolor="#000000" stroked="false">
                <v:path arrowok="t"/>
                <v:fill type="solid"/>
              </v:shape>
            </v:group>
            <v:group style="position:absolute;left:10161;top:7429;width:10;height:20" coordorigin="10161,7429" coordsize="10,20">
              <v:shape style="position:absolute;left:10161;top:7429;width:10;height:20" coordorigin="10161,7429" coordsize="10,20" path="m10161,7449l10171,7449,10171,7429,10161,7429,10161,7449xe" filled="true" fillcolor="#000000" stroked="false">
                <v:path arrowok="t"/>
                <v:fill type="solid"/>
              </v:shape>
            </v:group>
            <v:group style="position:absolute;left:10161;top:7449;width:10;height:20" coordorigin="10161,7449" coordsize="10,20">
              <v:shape style="position:absolute;left:10161;top:7449;width:10;height:20" coordorigin="10161,7449" coordsize="10,20" path="m10161,7468l10171,7468,10171,7449,10161,7449,10161,7468xe" filled="true" fillcolor="#000000" stroked="false">
                <v:path arrowok="t"/>
                <v:fill type="solid"/>
              </v:shape>
            </v:group>
            <v:group style="position:absolute;left:10161;top:7468;width:10;height:20" coordorigin="10161,7468" coordsize="10,20">
              <v:shape style="position:absolute;left:10161;top:7468;width:10;height:20" coordorigin="10161,7468" coordsize="10,20" path="m10161,7487l10171,7487,10171,7468,10161,7468,10161,7487xe" filled="true" fillcolor="#000000" stroked="false">
                <v:path arrowok="t"/>
                <v:fill type="solid"/>
              </v:shape>
            </v:group>
            <v:group style="position:absolute;left:10161;top:7487;width:10;height:20" coordorigin="10161,7487" coordsize="10,20">
              <v:shape style="position:absolute;left:10161;top:7487;width:10;height:20" coordorigin="10161,7487" coordsize="10,20" path="m10161,7506l10171,7506,10171,7487,10161,7487,10161,7506xe" filled="true" fillcolor="#000000" stroked="false">
                <v:path arrowok="t"/>
                <v:fill type="solid"/>
              </v:shape>
            </v:group>
            <v:group style="position:absolute;left:10161;top:7506;width:10;height:20" coordorigin="10161,7506" coordsize="10,20">
              <v:shape style="position:absolute;left:10161;top:7506;width:10;height:20" coordorigin="10161,7506" coordsize="10,20" path="m10161,7525l10171,7525,10171,7506,10161,7506,10161,7525xe" filled="true" fillcolor="#000000" stroked="false">
                <v:path arrowok="t"/>
                <v:fill type="solid"/>
              </v:shape>
            </v:group>
            <v:group style="position:absolute;left:10161;top:7525;width:10;height:20" coordorigin="10161,7525" coordsize="10,20">
              <v:shape style="position:absolute;left:10161;top:7525;width:10;height:20" coordorigin="10161,7525" coordsize="10,20" path="m10161,7545l10171,7545,10171,7525,10161,7525,10161,7545xe" filled="true" fillcolor="#000000" stroked="false">
                <v:path arrowok="t"/>
                <v:fill type="solid"/>
              </v:shape>
            </v:group>
            <v:group style="position:absolute;left:10161;top:7545;width:10;height:20" coordorigin="10161,7545" coordsize="10,20">
              <v:shape style="position:absolute;left:10161;top:7545;width:10;height:20" coordorigin="10161,7545" coordsize="10,20" path="m10161,7564l10171,7564,10171,7545,10161,7545,10161,7564xe" filled="true" fillcolor="#000000" stroked="false">
                <v:path arrowok="t"/>
                <v:fill type="solid"/>
              </v:shape>
            </v:group>
            <v:group style="position:absolute;left:10161;top:7564;width:10;height:20" coordorigin="10161,7564" coordsize="10,20">
              <v:shape style="position:absolute;left:10161;top:7564;width:10;height:20" coordorigin="10161,7564" coordsize="10,20" path="m10161,7583l10171,7583,10171,7564,10161,7564,10161,7583xe" filled="true" fillcolor="#000000" stroked="false">
                <v:path arrowok="t"/>
                <v:fill type="solid"/>
              </v:shape>
            </v:group>
            <v:group style="position:absolute;left:10161;top:7583;width:10;height:20" coordorigin="10161,7583" coordsize="10,20">
              <v:shape style="position:absolute;left:10161;top:7583;width:10;height:20" coordorigin="10161,7583" coordsize="10,20" path="m10161,7602l10171,7602,10171,7583,10161,7583,10161,7602xe" filled="true" fillcolor="#000000" stroked="false">
                <v:path arrowok="t"/>
                <v:fill type="solid"/>
              </v:shape>
            </v:group>
            <v:group style="position:absolute;left:10161;top:7602;width:10;height:20" coordorigin="10161,7602" coordsize="10,20">
              <v:shape style="position:absolute;left:10161;top:7602;width:10;height:20" coordorigin="10161,7602" coordsize="10,20" path="m10161,7621l10171,7621,10171,7602,10161,7602,10161,7621xe" filled="true" fillcolor="#000000" stroked="false">
                <v:path arrowok="t"/>
                <v:fill type="solid"/>
              </v:shape>
            </v:group>
            <v:group style="position:absolute;left:10161;top:7621;width:10;height:20" coordorigin="10161,7621" coordsize="10,20">
              <v:shape style="position:absolute;left:10161;top:7621;width:10;height:20" coordorigin="10161,7621" coordsize="10,20" path="m10161,7641l10171,7641,10171,7621,10161,7621,10161,7641xe" filled="true" fillcolor="#000000" stroked="false">
                <v:path arrowok="t"/>
                <v:fill type="solid"/>
              </v:shape>
            </v:group>
            <v:group style="position:absolute;left:10161;top:7641;width:10;height:20" coordorigin="10161,7641" coordsize="10,20">
              <v:shape style="position:absolute;left:10161;top:7641;width:10;height:20" coordorigin="10161,7641" coordsize="10,20" path="m10161,7660l10171,7660,10171,7641,10161,7641,10161,7660xe" filled="true" fillcolor="#000000" stroked="false">
                <v:path arrowok="t"/>
                <v:fill type="solid"/>
              </v:shape>
            </v:group>
            <v:group style="position:absolute;left:10161;top:7660;width:10;height:20" coordorigin="10161,7660" coordsize="10,20">
              <v:shape style="position:absolute;left:10161;top:7660;width:10;height:20" coordorigin="10161,7660" coordsize="10,20" path="m10161,7679l10171,7679,10171,7660,10161,7660,10161,7679xe" filled="true" fillcolor="#000000" stroked="false">
                <v:path arrowok="t"/>
                <v:fill type="solid"/>
              </v:shape>
            </v:group>
            <v:group style="position:absolute;left:10161;top:7679;width:10;height:20" coordorigin="10161,7679" coordsize="10,20">
              <v:shape style="position:absolute;left:10161;top:7679;width:10;height:20" coordorigin="10161,7679" coordsize="10,20" path="m10161,7698l10171,7698,10171,7679,10161,7679,10161,7698xe" filled="true" fillcolor="#000000" stroked="false">
                <v:path arrowok="t"/>
                <v:fill type="solid"/>
              </v:shape>
            </v:group>
            <v:group style="position:absolute;left:10161;top:7698;width:10;height:20" coordorigin="10161,7698" coordsize="10,20">
              <v:shape style="position:absolute;left:10161;top:7698;width:10;height:20" coordorigin="10161,7698" coordsize="10,20" path="m10161,7717l10171,7717,10171,7698,10161,7698,10161,7717xe" filled="true" fillcolor="#000000" stroked="false">
                <v:path arrowok="t"/>
                <v:fill type="solid"/>
              </v:shape>
            </v:group>
            <v:group style="position:absolute;left:10161;top:7717;width:10;height:20" coordorigin="10161,7717" coordsize="10,20">
              <v:shape style="position:absolute;left:10161;top:7717;width:10;height:20" coordorigin="10161,7717" coordsize="10,20" path="m10161,7737l10171,7737,10171,7717,10161,7717,10161,7737xe" filled="true" fillcolor="#000000" stroked="false">
                <v:path arrowok="t"/>
                <v:fill type="solid"/>
              </v:shape>
            </v:group>
            <v:group style="position:absolute;left:10161;top:7737;width:10;height:20" coordorigin="10161,7737" coordsize="10,20">
              <v:shape style="position:absolute;left:10161;top:7737;width:10;height:20" coordorigin="10161,7737" coordsize="10,20" path="m10161,7756l10171,7756,10171,7737,10161,7737,10161,7756xe" filled="true" fillcolor="#000000" stroked="false">
                <v:path arrowok="t"/>
                <v:fill type="solid"/>
              </v:shape>
            </v:group>
            <v:group style="position:absolute;left:10161;top:7762;width:10;height:2" coordorigin="10161,7762" coordsize="10,2">
              <v:shape style="position:absolute;left:10161;top:7762;width:10;height:2" coordorigin="10161,7762" coordsize="10,0" path="m10161,7762l10171,7762e" filled="false" stroked="true" strokeweight=".599980pt" strokecolor="#000000">
                <v:path arrowok="t"/>
              </v:shape>
            </v:group>
            <v:group style="position:absolute;left:852;top:7811;width:1652;height:2" coordorigin="852,7811" coordsize="1652,2">
              <v:shape style="position:absolute;left:852;top:7811;width:1652;height:2" coordorigin="852,7811" coordsize="1652,0" path="m852,7811l2504,7811e" filled="false" stroked="true" strokeweight="3.12pt" strokecolor="#dcdcdc">
                <v:path arrowok="t"/>
              </v:shape>
            </v:group>
            <v:group style="position:absolute;left:866;top:7842;width:2;height:269" coordorigin="866,7842" coordsize="2,269">
              <v:shape style="position:absolute;left:866;top:7842;width:2;height:269" coordorigin="866,7842" coordsize="0,269" path="m866,7842l866,8111e" filled="false" stroked="true" strokeweight="1.44pt" strokecolor="#dcdcdc">
                <v:path arrowok="t"/>
              </v:shape>
            </v:group>
            <v:group style="position:absolute;left:2493;top:7842;width:2;height:269" coordorigin="2493,7842" coordsize="2,269">
              <v:shape style="position:absolute;left:2493;top:7842;width:2;height:269" coordorigin="2493,7842" coordsize="0,269" path="m2493,7842l2493,8111e" filled="false" stroked="true" strokeweight="1.08pt" strokecolor="#dcdcdc">
                <v:path arrowok="t"/>
              </v:shape>
            </v:group>
            <v:group style="position:absolute;left:852;top:8143;width:1652;height:2" coordorigin="852,8143" coordsize="1652,2">
              <v:shape style="position:absolute;left:852;top:8143;width:1652;height:2" coordorigin="852,8143" coordsize="1652,0" path="m852,8143l2504,8143e" filled="false" stroked="true" strokeweight="3.2401pt" strokecolor="#dcdcdc">
                <v:path arrowok="t"/>
              </v:shape>
            </v:group>
            <v:group style="position:absolute;left:881;top:7842;width:1602;height:269" coordorigin="881,7842" coordsize="1602,269">
              <v:shape style="position:absolute;left:881;top:7842;width:1602;height:269" coordorigin="881,7842" coordsize="1602,269" path="m881,8111l2482,8111,2482,7842,881,7842,881,8111xe" filled="true" fillcolor="#dcdcdc" stroked="false">
                <v:path arrowok="t"/>
                <v:fill type="solid"/>
              </v:shape>
              <v:shape style="position:absolute;left:852;top:7768;width:1654;height:10" type="#_x0000_t75" stroked="false">
                <v:imagedata r:id="rId507" o:title=""/>
              </v:shape>
              <v:shape style="position:absolute;left:2501;top:7768;width:1138;height:10" type="#_x0000_t75" stroked="false">
                <v:imagedata r:id="rId508" o:title=""/>
              </v:shape>
              <v:shape style="position:absolute;left:3634;top:7768;width:857;height:10" type="#_x0000_t75" stroked="false">
                <v:imagedata r:id="rId509" o:title=""/>
              </v:shape>
              <v:shape style="position:absolute;left:4487;top:7768;width:842;height:10" type="#_x0000_t75" stroked="false">
                <v:imagedata r:id="rId517" o:title=""/>
              </v:shape>
              <v:shape style="position:absolute;left:5324;top:7768;width:1563;height:10" type="#_x0000_t75" stroked="false">
                <v:imagedata r:id="rId511" o:title=""/>
              </v:shape>
              <v:shape style="position:absolute;left:6882;top:7768;width:1152;height:10" type="#_x0000_t75" stroked="false">
                <v:imagedata r:id="rId512" o:title=""/>
              </v:shape>
              <v:shape style="position:absolute;left:8029;top:7768;width:2132;height:10" type="#_x0000_t75" stroked="false">
                <v:imagedata r:id="rId513" o:title=""/>
              </v:shape>
              <v:shape style="position:absolute;left:10156;top:7768;width:900;height:10" type="#_x0000_t75" stroked="false">
                <v:imagedata r:id="rId514" o:title=""/>
              </v:shape>
            </v:group>
            <v:group style="position:absolute;left:838;top:8181;width:1669;height:2" coordorigin="838,8181" coordsize="1669,2">
              <v:shape style="position:absolute;left:838;top:8181;width:1669;height:2" coordorigin="838,8181" coordsize="1669,0" path="m838,8181l2506,8181e" filled="false" stroked="true" strokeweight=".47998pt" strokecolor="#000000">
                <v:path arrowok="t"/>
              </v:shape>
            </v:group>
            <v:group style="position:absolute;left:2506;top:7777;width:10;height:20" coordorigin="2506,7777" coordsize="10,20">
              <v:shape style="position:absolute;left:2506;top:7777;width:10;height:20" coordorigin="2506,7777" coordsize="10,20" path="m2506,7797l2516,7797,2516,7777,2506,7777,2506,7797xe" filled="true" fillcolor="#000000" stroked="false">
                <v:path arrowok="t"/>
                <v:fill type="solid"/>
              </v:shape>
            </v:group>
            <v:group style="position:absolute;left:2506;top:7797;width:10;height:20" coordorigin="2506,7797" coordsize="10,20">
              <v:shape style="position:absolute;left:2506;top:7797;width:10;height:20" coordorigin="2506,7797" coordsize="10,20" path="m2506,7816l2516,7816,2516,7797,2506,7797,2506,7816xe" filled="true" fillcolor="#000000" stroked="false">
                <v:path arrowok="t"/>
                <v:fill type="solid"/>
              </v:shape>
            </v:group>
            <v:group style="position:absolute;left:2506;top:7816;width:10;height:20" coordorigin="2506,7816" coordsize="10,20">
              <v:shape style="position:absolute;left:2506;top:7816;width:10;height:20" coordorigin="2506,7816" coordsize="10,20" path="m2506,7835l2516,7835,2516,7816,2506,7816,2506,7835xe" filled="true" fillcolor="#000000" stroked="false">
                <v:path arrowok="t"/>
                <v:fill type="solid"/>
              </v:shape>
            </v:group>
            <v:group style="position:absolute;left:2506;top:7835;width:10;height:20" coordorigin="2506,7835" coordsize="10,20">
              <v:shape style="position:absolute;left:2506;top:7835;width:10;height:20" coordorigin="2506,7835" coordsize="10,20" path="m2506,7854l2516,7854,2516,7835,2506,7835,2506,7854xe" filled="true" fillcolor="#000000" stroked="false">
                <v:path arrowok="t"/>
                <v:fill type="solid"/>
              </v:shape>
            </v:group>
            <v:group style="position:absolute;left:2506;top:7854;width:10;height:20" coordorigin="2506,7854" coordsize="10,20">
              <v:shape style="position:absolute;left:2506;top:7854;width:10;height:20" coordorigin="2506,7854" coordsize="10,20" path="m2506,7873l2516,7873,2516,7854,2506,7854,2506,7873xe" filled="true" fillcolor="#000000" stroked="false">
                <v:path arrowok="t"/>
                <v:fill type="solid"/>
              </v:shape>
            </v:group>
            <v:group style="position:absolute;left:2506;top:7873;width:10;height:20" coordorigin="2506,7873" coordsize="10,20">
              <v:shape style="position:absolute;left:2506;top:7873;width:10;height:20" coordorigin="2506,7873" coordsize="10,20" path="m2506,7893l2516,7893,2516,7873,2506,7873,2506,7893xe" filled="true" fillcolor="#000000" stroked="false">
                <v:path arrowok="t"/>
                <v:fill type="solid"/>
              </v:shape>
            </v:group>
            <v:group style="position:absolute;left:2506;top:7893;width:10;height:20" coordorigin="2506,7893" coordsize="10,20">
              <v:shape style="position:absolute;left:2506;top:7893;width:10;height:20" coordorigin="2506,7893" coordsize="10,20" path="m2506,7912l2516,7912,2516,7893,2506,7893,2506,7912xe" filled="true" fillcolor="#000000" stroked="false">
                <v:path arrowok="t"/>
                <v:fill type="solid"/>
              </v:shape>
            </v:group>
            <v:group style="position:absolute;left:2506;top:7912;width:10;height:20" coordorigin="2506,7912" coordsize="10,20">
              <v:shape style="position:absolute;left:2506;top:7912;width:10;height:20" coordorigin="2506,7912" coordsize="10,20" path="m2506,7931l2516,7931,2516,7912,2506,7912,2506,7931xe" filled="true" fillcolor="#000000" stroked="false">
                <v:path arrowok="t"/>
                <v:fill type="solid"/>
              </v:shape>
            </v:group>
            <v:group style="position:absolute;left:2506;top:7931;width:10;height:20" coordorigin="2506,7931" coordsize="10,20">
              <v:shape style="position:absolute;left:2506;top:7931;width:10;height:20" coordorigin="2506,7931" coordsize="10,20" path="m2506,7950l2516,7950,2516,7931,2506,7931,2506,7950xe" filled="true" fillcolor="#000000" stroked="false">
                <v:path arrowok="t"/>
                <v:fill type="solid"/>
              </v:shape>
            </v:group>
            <v:group style="position:absolute;left:2506;top:7950;width:10;height:20" coordorigin="2506,7950" coordsize="10,20">
              <v:shape style="position:absolute;left:2506;top:7950;width:10;height:20" coordorigin="2506,7950" coordsize="10,20" path="m2506,7969l2516,7969,2516,7950,2506,7950,2506,7969xe" filled="true" fillcolor="#000000" stroked="false">
                <v:path arrowok="t"/>
                <v:fill type="solid"/>
              </v:shape>
            </v:group>
            <v:group style="position:absolute;left:2506;top:7969;width:10;height:20" coordorigin="2506,7969" coordsize="10,20">
              <v:shape style="position:absolute;left:2506;top:7969;width:10;height:20" coordorigin="2506,7969" coordsize="10,20" path="m2506,7989l2516,7989,2516,7969,2506,7969,2506,7989xe" filled="true" fillcolor="#000000" stroked="false">
                <v:path arrowok="t"/>
                <v:fill type="solid"/>
              </v:shape>
            </v:group>
            <v:group style="position:absolute;left:2506;top:7989;width:10;height:20" coordorigin="2506,7989" coordsize="10,20">
              <v:shape style="position:absolute;left:2506;top:7989;width:10;height:20" coordorigin="2506,7989" coordsize="10,20" path="m2506,8008l2516,8008,2516,7989,2506,7989,2506,8008xe" filled="true" fillcolor="#000000" stroked="false">
                <v:path arrowok="t"/>
                <v:fill type="solid"/>
              </v:shape>
            </v:group>
            <v:group style="position:absolute;left:2506;top:8008;width:10;height:20" coordorigin="2506,8008" coordsize="10,20">
              <v:shape style="position:absolute;left:2506;top:8008;width:10;height:20" coordorigin="2506,8008" coordsize="10,20" path="m2506,8027l2516,8027,2516,8008,2506,8008,2506,8027xe" filled="true" fillcolor="#000000" stroked="false">
                <v:path arrowok="t"/>
                <v:fill type="solid"/>
              </v:shape>
            </v:group>
            <v:group style="position:absolute;left:2506;top:8027;width:10;height:20" coordorigin="2506,8027" coordsize="10,20">
              <v:shape style="position:absolute;left:2506;top:8027;width:10;height:20" coordorigin="2506,8027" coordsize="10,20" path="m2506,8046l2516,8046,2516,8027,2506,8027,2506,8046xe" filled="true" fillcolor="#000000" stroked="false">
                <v:path arrowok="t"/>
                <v:fill type="solid"/>
              </v:shape>
            </v:group>
            <v:group style="position:absolute;left:2506;top:8046;width:10;height:20" coordorigin="2506,8046" coordsize="10,20">
              <v:shape style="position:absolute;left:2506;top:8046;width:10;height:20" coordorigin="2506,8046" coordsize="10,20" path="m2506,8065l2516,8065,2516,8046,2506,8046,2506,8065xe" filled="true" fillcolor="#000000" stroked="false">
                <v:path arrowok="t"/>
                <v:fill type="solid"/>
              </v:shape>
            </v:group>
            <v:group style="position:absolute;left:2506;top:8065;width:10;height:20" coordorigin="2506,8065" coordsize="10,20">
              <v:shape style="position:absolute;left:2506;top:8065;width:10;height:20" coordorigin="2506,8065" coordsize="10,20" path="m2506,8085l2516,8085,2516,8065,2506,8065,2506,8085xe" filled="true" fillcolor="#000000" stroked="false">
                <v:path arrowok="t"/>
                <v:fill type="solid"/>
              </v:shape>
            </v:group>
            <v:group style="position:absolute;left:2506;top:8085;width:10;height:20" coordorigin="2506,8085" coordsize="10,20">
              <v:shape style="position:absolute;left:2506;top:8085;width:10;height:20" coordorigin="2506,8085" coordsize="10,20" path="m2506,8104l2516,8104,2516,8085,2506,8085,2506,8104xe" filled="true" fillcolor="#000000" stroked="false">
                <v:path arrowok="t"/>
                <v:fill type="solid"/>
              </v:shape>
            </v:group>
            <v:group style="position:absolute;left:2506;top:8104;width:10;height:20" coordorigin="2506,8104" coordsize="10,20">
              <v:shape style="position:absolute;left:2506;top:8104;width:10;height:20" coordorigin="2506,8104" coordsize="10,20" path="m2506,8123l2516,8123,2516,8104,2506,8104,2506,8123xe" filled="true" fillcolor="#000000" stroked="false">
                <v:path arrowok="t"/>
                <v:fill type="solid"/>
              </v:shape>
            </v:group>
            <v:group style="position:absolute;left:2506;top:8123;width:10;height:20" coordorigin="2506,8123" coordsize="10,20">
              <v:shape style="position:absolute;left:2506;top:8123;width:10;height:20" coordorigin="2506,8123" coordsize="10,20" path="m2506,8142l2516,8142,2516,8123,2506,8123,2506,8142xe" filled="true" fillcolor="#000000" stroked="false">
                <v:path arrowok="t"/>
                <v:fill type="solid"/>
              </v:shape>
            </v:group>
            <v:group style="position:absolute;left:2506;top:8142;width:10;height:20" coordorigin="2506,8142" coordsize="10,20">
              <v:shape style="position:absolute;left:2506;top:8142;width:10;height:20" coordorigin="2506,8142" coordsize="10,20" path="m2506,8161l2516,8161,2516,8142,2506,8142,2506,8161xe" filled="true" fillcolor="#000000" stroked="false">
                <v:path arrowok="t"/>
                <v:fill type="solid"/>
              </v:shape>
              <v:shape style="position:absolute;left:2506;top:8161;width:10;height:14" type="#_x0000_t75" stroked="false">
                <v:imagedata r:id="rId519" o:title=""/>
              </v:shape>
            </v:group>
            <v:group style="position:absolute;left:2506;top:8181;width:10;height:2" coordorigin="2506,8181" coordsize="10,2">
              <v:shape style="position:absolute;left:2506;top:8181;width:10;height:2" coordorigin="2506,8181" coordsize="10,0" path="m2506,8181l2516,8181e" filled="false" stroked="true" strokeweight=".47998pt" strokecolor="#000000">
                <v:path arrowok="t"/>
              </v:shape>
            </v:group>
            <v:group style="position:absolute;left:2516;top:8181;width:1124;height:2" coordorigin="2516,8181" coordsize="1124,2">
              <v:shape style="position:absolute;left:2516;top:8181;width:1124;height:2" coordorigin="2516,8181" coordsize="1124,0" path="m2516,8181l3639,8181e" filled="false" stroked="true" strokeweight=".47998pt" strokecolor="#000000">
                <v:path arrowok="t"/>
              </v:shape>
            </v:group>
            <v:group style="position:absolute;left:3639;top:7777;width:10;height:20" coordorigin="3639,7777" coordsize="10,20">
              <v:shape style="position:absolute;left:3639;top:7777;width:10;height:20" coordorigin="3639,7777" coordsize="10,20" path="m3639,7797l3648,7797,3648,7777,3639,7777,3639,7797xe" filled="true" fillcolor="#000000" stroked="false">
                <v:path arrowok="t"/>
                <v:fill type="solid"/>
              </v:shape>
            </v:group>
            <v:group style="position:absolute;left:3639;top:7797;width:10;height:20" coordorigin="3639,7797" coordsize="10,20">
              <v:shape style="position:absolute;left:3639;top:7797;width:10;height:20" coordorigin="3639,7797" coordsize="10,20" path="m3639,7816l3648,7816,3648,7797,3639,7797,3639,7816xe" filled="true" fillcolor="#000000" stroked="false">
                <v:path arrowok="t"/>
                <v:fill type="solid"/>
              </v:shape>
            </v:group>
            <v:group style="position:absolute;left:3639;top:7816;width:10;height:20" coordorigin="3639,7816" coordsize="10,20">
              <v:shape style="position:absolute;left:3639;top:7816;width:10;height:20" coordorigin="3639,7816" coordsize="10,20" path="m3639,7835l3648,7835,3648,7816,3639,7816,3639,7835xe" filled="true" fillcolor="#000000" stroked="false">
                <v:path arrowok="t"/>
                <v:fill type="solid"/>
              </v:shape>
            </v:group>
            <v:group style="position:absolute;left:3639;top:7835;width:10;height:20" coordorigin="3639,7835" coordsize="10,20">
              <v:shape style="position:absolute;left:3639;top:7835;width:10;height:20" coordorigin="3639,7835" coordsize="10,20" path="m3639,7854l3648,7854,3648,7835,3639,7835,3639,7854xe" filled="true" fillcolor="#000000" stroked="false">
                <v:path arrowok="t"/>
                <v:fill type="solid"/>
              </v:shape>
            </v:group>
            <v:group style="position:absolute;left:3639;top:7854;width:10;height:20" coordorigin="3639,7854" coordsize="10,20">
              <v:shape style="position:absolute;left:3639;top:7854;width:10;height:20" coordorigin="3639,7854" coordsize="10,20" path="m3639,7873l3648,7873,3648,7854,3639,7854,3639,7873xe" filled="true" fillcolor="#000000" stroked="false">
                <v:path arrowok="t"/>
                <v:fill type="solid"/>
              </v:shape>
            </v:group>
            <v:group style="position:absolute;left:3639;top:7873;width:10;height:20" coordorigin="3639,7873" coordsize="10,20">
              <v:shape style="position:absolute;left:3639;top:7873;width:10;height:20" coordorigin="3639,7873" coordsize="10,20" path="m3639,7893l3648,7893,3648,7873,3639,7873,3639,7893xe" filled="true" fillcolor="#000000" stroked="false">
                <v:path arrowok="t"/>
                <v:fill type="solid"/>
              </v:shape>
            </v:group>
            <v:group style="position:absolute;left:3639;top:7893;width:10;height:20" coordorigin="3639,7893" coordsize="10,20">
              <v:shape style="position:absolute;left:3639;top:7893;width:10;height:20" coordorigin="3639,7893" coordsize="10,20" path="m3639,7912l3648,7912,3648,7893,3639,7893,3639,7912xe" filled="true" fillcolor="#000000" stroked="false">
                <v:path arrowok="t"/>
                <v:fill type="solid"/>
              </v:shape>
            </v:group>
            <v:group style="position:absolute;left:3639;top:7912;width:10;height:20" coordorigin="3639,7912" coordsize="10,20">
              <v:shape style="position:absolute;left:3639;top:7912;width:10;height:20" coordorigin="3639,7912" coordsize="10,20" path="m3639,7931l3648,7931,3648,7912,3639,7912,3639,7931xe" filled="true" fillcolor="#000000" stroked="false">
                <v:path arrowok="t"/>
                <v:fill type="solid"/>
              </v:shape>
            </v:group>
            <v:group style="position:absolute;left:3639;top:7931;width:10;height:20" coordorigin="3639,7931" coordsize="10,20">
              <v:shape style="position:absolute;left:3639;top:7931;width:10;height:20" coordorigin="3639,7931" coordsize="10,20" path="m3639,7950l3648,7950,3648,7931,3639,7931,3639,7950xe" filled="true" fillcolor="#000000" stroked="false">
                <v:path arrowok="t"/>
                <v:fill type="solid"/>
              </v:shape>
            </v:group>
            <v:group style="position:absolute;left:3639;top:7950;width:10;height:20" coordorigin="3639,7950" coordsize="10,20">
              <v:shape style="position:absolute;left:3639;top:7950;width:10;height:20" coordorigin="3639,7950" coordsize="10,20" path="m3639,7969l3648,7969,3648,7950,3639,7950,3639,7969xe" filled="true" fillcolor="#000000" stroked="false">
                <v:path arrowok="t"/>
                <v:fill type="solid"/>
              </v:shape>
            </v:group>
            <v:group style="position:absolute;left:3639;top:7969;width:10;height:20" coordorigin="3639,7969" coordsize="10,20">
              <v:shape style="position:absolute;left:3639;top:7969;width:10;height:20" coordorigin="3639,7969" coordsize="10,20" path="m3639,7989l3648,7989,3648,7969,3639,7969,3639,7989xe" filled="true" fillcolor="#000000" stroked="false">
                <v:path arrowok="t"/>
                <v:fill type="solid"/>
              </v:shape>
            </v:group>
            <v:group style="position:absolute;left:3639;top:7989;width:10;height:20" coordorigin="3639,7989" coordsize="10,20">
              <v:shape style="position:absolute;left:3639;top:7989;width:10;height:20" coordorigin="3639,7989" coordsize="10,20" path="m3639,8008l3648,8008,3648,7989,3639,7989,3639,8008xe" filled="true" fillcolor="#000000" stroked="false">
                <v:path arrowok="t"/>
                <v:fill type="solid"/>
              </v:shape>
            </v:group>
            <v:group style="position:absolute;left:3639;top:8008;width:10;height:20" coordorigin="3639,8008" coordsize="10,20">
              <v:shape style="position:absolute;left:3639;top:8008;width:10;height:20" coordorigin="3639,8008" coordsize="10,20" path="m3639,8027l3648,8027,3648,8008,3639,8008,3639,8027xe" filled="true" fillcolor="#000000" stroked="false">
                <v:path arrowok="t"/>
                <v:fill type="solid"/>
              </v:shape>
            </v:group>
            <v:group style="position:absolute;left:3639;top:8027;width:10;height:20" coordorigin="3639,8027" coordsize="10,20">
              <v:shape style="position:absolute;left:3639;top:8027;width:10;height:20" coordorigin="3639,8027" coordsize="10,20" path="m3639,8046l3648,8046,3648,8027,3639,8027,3639,8046xe" filled="true" fillcolor="#000000" stroked="false">
                <v:path arrowok="t"/>
                <v:fill type="solid"/>
              </v:shape>
            </v:group>
            <v:group style="position:absolute;left:3639;top:8046;width:10;height:20" coordorigin="3639,8046" coordsize="10,20">
              <v:shape style="position:absolute;left:3639;top:8046;width:10;height:20" coordorigin="3639,8046" coordsize="10,20" path="m3639,8065l3648,8065,3648,8046,3639,8046,3639,8065xe" filled="true" fillcolor="#000000" stroked="false">
                <v:path arrowok="t"/>
                <v:fill type="solid"/>
              </v:shape>
            </v:group>
            <v:group style="position:absolute;left:3639;top:8065;width:10;height:20" coordorigin="3639,8065" coordsize="10,20">
              <v:shape style="position:absolute;left:3639;top:8065;width:10;height:20" coordorigin="3639,8065" coordsize="10,20" path="m3639,8085l3648,8085,3648,8065,3639,8065,3639,8085xe" filled="true" fillcolor="#000000" stroked="false">
                <v:path arrowok="t"/>
                <v:fill type="solid"/>
              </v:shape>
            </v:group>
            <v:group style="position:absolute;left:3639;top:8085;width:10;height:20" coordorigin="3639,8085" coordsize="10,20">
              <v:shape style="position:absolute;left:3639;top:8085;width:10;height:20" coordorigin="3639,8085" coordsize="10,20" path="m3639,8104l3648,8104,3648,8085,3639,8085,3639,8104xe" filled="true" fillcolor="#000000" stroked="false">
                <v:path arrowok="t"/>
                <v:fill type="solid"/>
              </v:shape>
            </v:group>
            <v:group style="position:absolute;left:3639;top:8104;width:10;height:20" coordorigin="3639,8104" coordsize="10,20">
              <v:shape style="position:absolute;left:3639;top:8104;width:10;height:20" coordorigin="3639,8104" coordsize="10,20" path="m3639,8123l3648,8123,3648,8104,3639,8104,3639,8123xe" filled="true" fillcolor="#000000" stroked="false">
                <v:path arrowok="t"/>
                <v:fill type="solid"/>
              </v:shape>
            </v:group>
            <v:group style="position:absolute;left:3639;top:8123;width:10;height:20" coordorigin="3639,8123" coordsize="10,20">
              <v:shape style="position:absolute;left:3639;top:8123;width:10;height:20" coordorigin="3639,8123" coordsize="10,20" path="m3639,8142l3648,8142,3648,8123,3639,8123,3639,8142xe" filled="true" fillcolor="#000000" stroked="false">
                <v:path arrowok="t"/>
                <v:fill type="solid"/>
              </v:shape>
            </v:group>
            <v:group style="position:absolute;left:3639;top:8142;width:10;height:20" coordorigin="3639,8142" coordsize="10,20">
              <v:shape style="position:absolute;left:3639;top:8142;width:10;height:20" coordorigin="3639,8142" coordsize="10,20" path="m3639,8161l3648,8161,3648,8142,3639,8142,3639,8161xe" filled="true" fillcolor="#000000" stroked="false">
                <v:path arrowok="t"/>
                <v:fill type="solid"/>
              </v:shape>
              <v:shape style="position:absolute;left:3639;top:8161;width:10;height:14" type="#_x0000_t75" stroked="false">
                <v:imagedata r:id="rId519" o:title=""/>
              </v:shape>
            </v:group>
            <v:group style="position:absolute;left:3639;top:8181;width:10;height:2" coordorigin="3639,8181" coordsize="10,2">
              <v:shape style="position:absolute;left:3639;top:8181;width:10;height:2" coordorigin="3639,8181" coordsize="10,0" path="m3639,8181l3648,8181e" filled="false" stroked="true" strokeweight=".47998pt" strokecolor="#000000">
                <v:path arrowok="t"/>
              </v:shape>
            </v:group>
            <v:group style="position:absolute;left:3648;top:8181;width:843;height:2" coordorigin="3648,8181" coordsize="843,2">
              <v:shape style="position:absolute;left:3648;top:8181;width:843;height:2" coordorigin="3648,8181" coordsize="843,0" path="m3648,8181l4491,8181e" filled="false" stroked="true" strokeweight=".47998pt" strokecolor="#000000">
                <v:path arrowok="t"/>
              </v:shape>
            </v:group>
            <v:group style="position:absolute;left:4491;top:7777;width:10;height:20" coordorigin="4491,7777" coordsize="10,20">
              <v:shape style="position:absolute;left:4491;top:7777;width:10;height:20" coordorigin="4491,7777" coordsize="10,20" path="m4491,7797l4501,7797,4501,7777,4491,7777,4491,7797xe" filled="true" fillcolor="#000000" stroked="false">
                <v:path arrowok="t"/>
                <v:fill type="solid"/>
              </v:shape>
            </v:group>
            <v:group style="position:absolute;left:4491;top:7797;width:10;height:20" coordorigin="4491,7797" coordsize="10,20">
              <v:shape style="position:absolute;left:4491;top:7797;width:10;height:20" coordorigin="4491,7797" coordsize="10,20" path="m4491,7816l4501,7816,4501,7797,4491,7797,4491,7816xe" filled="true" fillcolor="#000000" stroked="false">
                <v:path arrowok="t"/>
                <v:fill type="solid"/>
              </v:shape>
            </v:group>
            <v:group style="position:absolute;left:4491;top:7816;width:10;height:20" coordorigin="4491,7816" coordsize="10,20">
              <v:shape style="position:absolute;left:4491;top:7816;width:10;height:20" coordorigin="4491,7816" coordsize="10,20" path="m4491,7835l4501,7835,4501,7816,4491,7816,4491,7835xe" filled="true" fillcolor="#000000" stroked="false">
                <v:path arrowok="t"/>
                <v:fill type="solid"/>
              </v:shape>
            </v:group>
            <v:group style="position:absolute;left:4491;top:7835;width:10;height:20" coordorigin="4491,7835" coordsize="10,20">
              <v:shape style="position:absolute;left:4491;top:7835;width:10;height:20" coordorigin="4491,7835" coordsize="10,20" path="m4491,7854l4501,7854,4501,7835,4491,7835,4491,7854xe" filled="true" fillcolor="#000000" stroked="false">
                <v:path arrowok="t"/>
                <v:fill type="solid"/>
              </v:shape>
            </v:group>
            <v:group style="position:absolute;left:4491;top:7854;width:10;height:20" coordorigin="4491,7854" coordsize="10,20">
              <v:shape style="position:absolute;left:4491;top:7854;width:10;height:20" coordorigin="4491,7854" coordsize="10,20" path="m4491,7873l4501,7873,4501,7854,4491,7854,4491,7873xe" filled="true" fillcolor="#000000" stroked="false">
                <v:path arrowok="t"/>
                <v:fill type="solid"/>
              </v:shape>
            </v:group>
            <v:group style="position:absolute;left:4491;top:7873;width:10;height:20" coordorigin="4491,7873" coordsize="10,20">
              <v:shape style="position:absolute;left:4491;top:7873;width:10;height:20" coordorigin="4491,7873" coordsize="10,20" path="m4491,7893l4501,7893,4501,7873,4491,7873,4491,7893xe" filled="true" fillcolor="#000000" stroked="false">
                <v:path arrowok="t"/>
                <v:fill type="solid"/>
              </v:shape>
            </v:group>
            <v:group style="position:absolute;left:4491;top:7893;width:10;height:20" coordorigin="4491,7893" coordsize="10,20">
              <v:shape style="position:absolute;left:4491;top:7893;width:10;height:20" coordorigin="4491,7893" coordsize="10,20" path="m4491,7912l4501,7912,4501,7893,4491,7893,4491,7912xe" filled="true" fillcolor="#000000" stroked="false">
                <v:path arrowok="t"/>
                <v:fill type="solid"/>
              </v:shape>
            </v:group>
            <v:group style="position:absolute;left:4491;top:7912;width:10;height:20" coordorigin="4491,7912" coordsize="10,20">
              <v:shape style="position:absolute;left:4491;top:7912;width:10;height:20" coordorigin="4491,7912" coordsize="10,20" path="m4491,7931l4501,7931,4501,7912,4491,7912,4491,7931xe" filled="true" fillcolor="#000000" stroked="false">
                <v:path arrowok="t"/>
                <v:fill type="solid"/>
              </v:shape>
            </v:group>
            <v:group style="position:absolute;left:4491;top:7931;width:10;height:20" coordorigin="4491,7931" coordsize="10,20">
              <v:shape style="position:absolute;left:4491;top:7931;width:10;height:20" coordorigin="4491,7931" coordsize="10,20" path="m4491,7950l4501,7950,4501,7931,4491,7931,4491,7950xe" filled="true" fillcolor="#000000" stroked="false">
                <v:path arrowok="t"/>
                <v:fill type="solid"/>
              </v:shape>
            </v:group>
            <v:group style="position:absolute;left:4491;top:7950;width:10;height:20" coordorigin="4491,7950" coordsize="10,20">
              <v:shape style="position:absolute;left:4491;top:7950;width:10;height:20" coordorigin="4491,7950" coordsize="10,20" path="m4491,7969l4501,7969,4501,7950,4491,7950,4491,7969xe" filled="true" fillcolor="#000000" stroked="false">
                <v:path arrowok="t"/>
                <v:fill type="solid"/>
              </v:shape>
            </v:group>
            <v:group style="position:absolute;left:4491;top:7969;width:10;height:20" coordorigin="4491,7969" coordsize="10,20">
              <v:shape style="position:absolute;left:4491;top:7969;width:10;height:20" coordorigin="4491,7969" coordsize="10,20" path="m4491,7989l4501,7989,4501,7969,4491,7969,4491,7989xe" filled="true" fillcolor="#000000" stroked="false">
                <v:path arrowok="t"/>
                <v:fill type="solid"/>
              </v:shape>
            </v:group>
            <v:group style="position:absolute;left:4491;top:7989;width:10;height:20" coordorigin="4491,7989" coordsize="10,20">
              <v:shape style="position:absolute;left:4491;top:7989;width:10;height:20" coordorigin="4491,7989" coordsize="10,20" path="m4491,8008l4501,8008,4501,7989,4491,7989,4491,8008xe" filled="true" fillcolor="#000000" stroked="false">
                <v:path arrowok="t"/>
                <v:fill type="solid"/>
              </v:shape>
            </v:group>
            <v:group style="position:absolute;left:4491;top:8008;width:10;height:20" coordorigin="4491,8008" coordsize="10,20">
              <v:shape style="position:absolute;left:4491;top:8008;width:10;height:20" coordorigin="4491,8008" coordsize="10,20" path="m4491,8027l4501,8027,4501,8008,4491,8008,4491,8027xe" filled="true" fillcolor="#000000" stroked="false">
                <v:path arrowok="t"/>
                <v:fill type="solid"/>
              </v:shape>
            </v:group>
            <v:group style="position:absolute;left:4491;top:8027;width:10;height:20" coordorigin="4491,8027" coordsize="10,20">
              <v:shape style="position:absolute;left:4491;top:8027;width:10;height:20" coordorigin="4491,8027" coordsize="10,20" path="m4491,8046l4501,8046,4501,8027,4491,8027,4491,8046xe" filled="true" fillcolor="#000000" stroked="false">
                <v:path arrowok="t"/>
                <v:fill type="solid"/>
              </v:shape>
            </v:group>
            <v:group style="position:absolute;left:4491;top:8046;width:10;height:20" coordorigin="4491,8046" coordsize="10,20">
              <v:shape style="position:absolute;left:4491;top:8046;width:10;height:20" coordorigin="4491,8046" coordsize="10,20" path="m4491,8065l4501,8065,4501,8046,4491,8046,4491,8065xe" filled="true" fillcolor="#000000" stroked="false">
                <v:path arrowok="t"/>
                <v:fill type="solid"/>
              </v:shape>
            </v:group>
            <v:group style="position:absolute;left:4491;top:8065;width:10;height:20" coordorigin="4491,8065" coordsize="10,20">
              <v:shape style="position:absolute;left:4491;top:8065;width:10;height:20" coordorigin="4491,8065" coordsize="10,20" path="m4491,8085l4501,8085,4501,8065,4491,8065,4491,8085xe" filled="true" fillcolor="#000000" stroked="false">
                <v:path arrowok="t"/>
                <v:fill type="solid"/>
              </v:shape>
            </v:group>
            <v:group style="position:absolute;left:4491;top:8085;width:10;height:20" coordorigin="4491,8085" coordsize="10,20">
              <v:shape style="position:absolute;left:4491;top:8085;width:10;height:20" coordorigin="4491,8085" coordsize="10,20" path="m4491,8104l4501,8104,4501,8085,4491,8085,4491,8104xe" filled="true" fillcolor="#000000" stroked="false">
                <v:path arrowok="t"/>
                <v:fill type="solid"/>
              </v:shape>
            </v:group>
            <v:group style="position:absolute;left:4491;top:8104;width:10;height:20" coordorigin="4491,8104" coordsize="10,20">
              <v:shape style="position:absolute;left:4491;top:8104;width:10;height:20" coordorigin="4491,8104" coordsize="10,20" path="m4491,8123l4501,8123,4501,8104,4491,8104,4491,8123xe" filled="true" fillcolor="#000000" stroked="false">
                <v:path arrowok="t"/>
                <v:fill type="solid"/>
              </v:shape>
            </v:group>
            <v:group style="position:absolute;left:4491;top:8123;width:10;height:20" coordorigin="4491,8123" coordsize="10,20">
              <v:shape style="position:absolute;left:4491;top:8123;width:10;height:20" coordorigin="4491,8123" coordsize="10,20" path="m4491,8142l4501,8142,4501,8123,4491,8123,4491,8142xe" filled="true" fillcolor="#000000" stroked="false">
                <v:path arrowok="t"/>
                <v:fill type="solid"/>
              </v:shape>
            </v:group>
            <v:group style="position:absolute;left:4491;top:8142;width:10;height:20" coordorigin="4491,8142" coordsize="10,20">
              <v:shape style="position:absolute;left:4491;top:8142;width:10;height:20" coordorigin="4491,8142" coordsize="10,20" path="m4491,8161l4501,8161,4501,8142,4491,8142,4491,8161xe" filled="true" fillcolor="#000000" stroked="false">
                <v:path arrowok="t"/>
                <v:fill type="solid"/>
              </v:shape>
              <v:shape style="position:absolute;left:4491;top:8161;width:10;height:14" type="#_x0000_t75" stroked="false">
                <v:imagedata r:id="rId519" o:title=""/>
              </v:shape>
            </v:group>
            <v:group style="position:absolute;left:4491;top:8181;width:10;height:2" coordorigin="4491,8181" coordsize="10,2">
              <v:shape style="position:absolute;left:4491;top:8181;width:10;height:2" coordorigin="4491,8181" coordsize="10,0" path="m4491,8181l4501,8181e" filled="false" stroked="true" strokeweight=".47998pt" strokecolor="#000000">
                <v:path arrowok="t"/>
              </v:shape>
            </v:group>
            <v:group style="position:absolute;left:4501;top:8181;width:828;height:2" coordorigin="4501,8181" coordsize="828,2">
              <v:shape style="position:absolute;left:4501;top:8181;width:828;height:2" coordorigin="4501,8181" coordsize="828,0" path="m4501,8181l5329,8181e" filled="false" stroked="true" strokeweight=".47998pt" strokecolor="#000000">
                <v:path arrowok="t"/>
              </v:shape>
            </v:group>
            <v:group style="position:absolute;left:5329;top:7777;width:10;height:20" coordorigin="5329,7777" coordsize="10,20">
              <v:shape style="position:absolute;left:5329;top:7777;width:10;height:20" coordorigin="5329,7777" coordsize="10,20" path="m5329,7797l5339,7797,5339,7777,5329,7777,5329,7797xe" filled="true" fillcolor="#000000" stroked="false">
                <v:path arrowok="t"/>
                <v:fill type="solid"/>
              </v:shape>
            </v:group>
            <v:group style="position:absolute;left:5329;top:7797;width:10;height:20" coordorigin="5329,7797" coordsize="10,20">
              <v:shape style="position:absolute;left:5329;top:7797;width:10;height:20" coordorigin="5329,7797" coordsize="10,20" path="m5329,7816l5339,7816,5339,7797,5329,7797,5329,7816xe" filled="true" fillcolor="#000000" stroked="false">
                <v:path arrowok="t"/>
                <v:fill type="solid"/>
              </v:shape>
            </v:group>
            <v:group style="position:absolute;left:5329;top:7816;width:10;height:20" coordorigin="5329,7816" coordsize="10,20">
              <v:shape style="position:absolute;left:5329;top:7816;width:10;height:20" coordorigin="5329,7816" coordsize="10,20" path="m5329,7835l5339,7835,5339,7816,5329,7816,5329,7835xe" filled="true" fillcolor="#000000" stroked="false">
                <v:path arrowok="t"/>
                <v:fill type="solid"/>
              </v:shape>
            </v:group>
            <v:group style="position:absolute;left:5329;top:7835;width:10;height:20" coordorigin="5329,7835" coordsize="10,20">
              <v:shape style="position:absolute;left:5329;top:7835;width:10;height:20" coordorigin="5329,7835" coordsize="10,20" path="m5329,7854l5339,7854,5339,7835,5329,7835,5329,7854xe" filled="true" fillcolor="#000000" stroked="false">
                <v:path arrowok="t"/>
                <v:fill type="solid"/>
              </v:shape>
            </v:group>
            <v:group style="position:absolute;left:5329;top:7854;width:10;height:20" coordorigin="5329,7854" coordsize="10,20">
              <v:shape style="position:absolute;left:5329;top:7854;width:10;height:20" coordorigin="5329,7854" coordsize="10,20" path="m5329,7873l5339,7873,5339,7854,5329,7854,5329,7873xe" filled="true" fillcolor="#000000" stroked="false">
                <v:path arrowok="t"/>
                <v:fill type="solid"/>
              </v:shape>
            </v:group>
            <v:group style="position:absolute;left:5329;top:7873;width:10;height:20" coordorigin="5329,7873" coordsize="10,20">
              <v:shape style="position:absolute;left:5329;top:7873;width:10;height:20" coordorigin="5329,7873" coordsize="10,20" path="m5329,7893l5339,7893,5339,7873,5329,7873,5329,7893xe" filled="true" fillcolor="#000000" stroked="false">
                <v:path arrowok="t"/>
                <v:fill type="solid"/>
              </v:shape>
            </v:group>
            <v:group style="position:absolute;left:5329;top:7893;width:10;height:20" coordorigin="5329,7893" coordsize="10,20">
              <v:shape style="position:absolute;left:5329;top:7893;width:10;height:20" coordorigin="5329,7893" coordsize="10,20" path="m5329,7912l5339,7912,5339,7893,5329,7893,5329,7912xe" filled="true" fillcolor="#000000" stroked="false">
                <v:path arrowok="t"/>
                <v:fill type="solid"/>
              </v:shape>
            </v:group>
            <v:group style="position:absolute;left:5329;top:7912;width:10;height:20" coordorigin="5329,7912" coordsize="10,20">
              <v:shape style="position:absolute;left:5329;top:7912;width:10;height:20" coordorigin="5329,7912" coordsize="10,20" path="m5329,7931l5339,7931,5339,7912,5329,7912,5329,7931xe" filled="true" fillcolor="#000000" stroked="false">
                <v:path arrowok="t"/>
                <v:fill type="solid"/>
              </v:shape>
            </v:group>
            <v:group style="position:absolute;left:5329;top:7931;width:10;height:20" coordorigin="5329,7931" coordsize="10,20">
              <v:shape style="position:absolute;left:5329;top:7931;width:10;height:20" coordorigin="5329,7931" coordsize="10,20" path="m5329,7950l5339,7950,5339,7931,5329,7931,5329,7950xe" filled="true" fillcolor="#000000" stroked="false">
                <v:path arrowok="t"/>
                <v:fill type="solid"/>
              </v:shape>
            </v:group>
            <v:group style="position:absolute;left:5329;top:7950;width:10;height:20" coordorigin="5329,7950" coordsize="10,20">
              <v:shape style="position:absolute;left:5329;top:7950;width:10;height:20" coordorigin="5329,7950" coordsize="10,20" path="m5329,7969l5339,7969,5339,7950,5329,7950,5329,7969xe" filled="true" fillcolor="#000000" stroked="false">
                <v:path arrowok="t"/>
                <v:fill type="solid"/>
              </v:shape>
            </v:group>
            <v:group style="position:absolute;left:5329;top:7969;width:10;height:20" coordorigin="5329,7969" coordsize="10,20">
              <v:shape style="position:absolute;left:5329;top:7969;width:10;height:20" coordorigin="5329,7969" coordsize="10,20" path="m5329,7989l5339,7989,5339,7969,5329,7969,5329,7989xe" filled="true" fillcolor="#000000" stroked="false">
                <v:path arrowok="t"/>
                <v:fill type="solid"/>
              </v:shape>
            </v:group>
            <v:group style="position:absolute;left:5329;top:7989;width:10;height:20" coordorigin="5329,7989" coordsize="10,20">
              <v:shape style="position:absolute;left:5329;top:7989;width:10;height:20" coordorigin="5329,7989" coordsize="10,20" path="m5329,8008l5339,8008,5339,7989,5329,7989,5329,8008xe" filled="true" fillcolor="#000000" stroked="false">
                <v:path arrowok="t"/>
                <v:fill type="solid"/>
              </v:shape>
            </v:group>
            <v:group style="position:absolute;left:5329;top:8008;width:10;height:20" coordorigin="5329,8008" coordsize="10,20">
              <v:shape style="position:absolute;left:5329;top:8008;width:10;height:20" coordorigin="5329,8008" coordsize="10,20" path="m5329,8027l5339,8027,5339,8008,5329,8008,5329,8027xe" filled="true" fillcolor="#000000" stroked="false">
                <v:path arrowok="t"/>
                <v:fill type="solid"/>
              </v:shape>
            </v:group>
            <v:group style="position:absolute;left:5329;top:8027;width:10;height:20" coordorigin="5329,8027" coordsize="10,20">
              <v:shape style="position:absolute;left:5329;top:8027;width:10;height:20" coordorigin="5329,8027" coordsize="10,20" path="m5329,8046l5339,8046,5339,8027,5329,8027,5329,8046xe" filled="true" fillcolor="#000000" stroked="false">
                <v:path arrowok="t"/>
                <v:fill type="solid"/>
              </v:shape>
            </v:group>
            <v:group style="position:absolute;left:5329;top:8046;width:10;height:20" coordorigin="5329,8046" coordsize="10,20">
              <v:shape style="position:absolute;left:5329;top:8046;width:10;height:20" coordorigin="5329,8046" coordsize="10,20" path="m5329,8065l5339,8065,5339,8046,5329,8046,5329,8065xe" filled="true" fillcolor="#000000" stroked="false">
                <v:path arrowok="t"/>
                <v:fill type="solid"/>
              </v:shape>
            </v:group>
            <v:group style="position:absolute;left:5329;top:8065;width:10;height:20" coordorigin="5329,8065" coordsize="10,20">
              <v:shape style="position:absolute;left:5329;top:8065;width:10;height:20" coordorigin="5329,8065" coordsize="10,20" path="m5329,8085l5339,8085,5339,8065,5329,8065,5329,8085xe" filled="true" fillcolor="#000000" stroked="false">
                <v:path arrowok="t"/>
                <v:fill type="solid"/>
              </v:shape>
            </v:group>
            <v:group style="position:absolute;left:5329;top:8085;width:10;height:20" coordorigin="5329,8085" coordsize="10,20">
              <v:shape style="position:absolute;left:5329;top:8085;width:10;height:20" coordorigin="5329,8085" coordsize="10,20" path="m5329,8104l5339,8104,5339,8085,5329,8085,5329,8104xe" filled="true" fillcolor="#000000" stroked="false">
                <v:path arrowok="t"/>
                <v:fill type="solid"/>
              </v:shape>
            </v:group>
            <v:group style="position:absolute;left:5329;top:8104;width:10;height:20" coordorigin="5329,8104" coordsize="10,20">
              <v:shape style="position:absolute;left:5329;top:8104;width:10;height:20" coordorigin="5329,8104" coordsize="10,20" path="m5329,8123l5339,8123,5339,8104,5329,8104,5329,8123xe" filled="true" fillcolor="#000000" stroked="false">
                <v:path arrowok="t"/>
                <v:fill type="solid"/>
              </v:shape>
            </v:group>
            <v:group style="position:absolute;left:5329;top:8123;width:10;height:20" coordorigin="5329,8123" coordsize="10,20">
              <v:shape style="position:absolute;left:5329;top:8123;width:10;height:20" coordorigin="5329,8123" coordsize="10,20" path="m5329,8142l5339,8142,5339,8123,5329,8123,5329,8142xe" filled="true" fillcolor="#000000" stroked="false">
                <v:path arrowok="t"/>
                <v:fill type="solid"/>
              </v:shape>
            </v:group>
            <v:group style="position:absolute;left:5329;top:8142;width:10;height:20" coordorigin="5329,8142" coordsize="10,20">
              <v:shape style="position:absolute;left:5329;top:8142;width:10;height:20" coordorigin="5329,8142" coordsize="10,20" path="m5329,8161l5339,8161,5339,8142,5329,8142,5329,8161xe" filled="true" fillcolor="#000000" stroked="false">
                <v:path arrowok="t"/>
                <v:fill type="solid"/>
              </v:shape>
              <v:shape style="position:absolute;left:5329;top:8161;width:10;height:14" type="#_x0000_t75" stroked="false">
                <v:imagedata r:id="rId519" o:title=""/>
              </v:shape>
            </v:group>
            <v:group style="position:absolute;left:5329;top:8181;width:10;height:2" coordorigin="5329,8181" coordsize="10,2">
              <v:shape style="position:absolute;left:5329;top:8181;width:10;height:2" coordorigin="5329,8181" coordsize="10,0" path="m5329,8181l5339,8181e" filled="false" stroked="true" strokeweight=".47998pt" strokecolor="#000000">
                <v:path arrowok="t"/>
              </v:shape>
            </v:group>
            <v:group style="position:absolute;left:5339;top:8181;width:557;height:2" coordorigin="5339,8181" coordsize="557,2">
              <v:shape style="position:absolute;left:5339;top:8181;width:557;height:2" coordorigin="5339,8181" coordsize="557,0" path="m5339,8181l5895,8181e" filled="false" stroked="true" strokeweight=".47998pt" strokecolor="#000000">
                <v:path arrowok="t"/>
              </v:shape>
            </v:group>
            <v:group style="position:absolute;left:5895;top:7777;width:10;height:20" coordorigin="5895,7777" coordsize="10,20">
              <v:shape style="position:absolute;left:5895;top:7777;width:10;height:20" coordorigin="5895,7777" coordsize="10,20" path="m5895,7797l5905,7797,5905,7777,5895,7777,5895,7797xe" filled="true" fillcolor="#000000" stroked="false">
                <v:path arrowok="t"/>
                <v:fill type="solid"/>
              </v:shape>
            </v:group>
            <v:group style="position:absolute;left:5895;top:7797;width:10;height:20" coordorigin="5895,7797" coordsize="10,20">
              <v:shape style="position:absolute;left:5895;top:7797;width:10;height:20" coordorigin="5895,7797" coordsize="10,20" path="m5895,7816l5905,7816,5905,7797,5895,7797,5895,7816xe" filled="true" fillcolor="#000000" stroked="false">
                <v:path arrowok="t"/>
                <v:fill type="solid"/>
              </v:shape>
            </v:group>
            <v:group style="position:absolute;left:5895;top:7816;width:10;height:20" coordorigin="5895,7816" coordsize="10,20">
              <v:shape style="position:absolute;left:5895;top:7816;width:10;height:20" coordorigin="5895,7816" coordsize="10,20" path="m5895,7835l5905,7835,5905,7816,5895,7816,5895,7835xe" filled="true" fillcolor="#000000" stroked="false">
                <v:path arrowok="t"/>
                <v:fill type="solid"/>
              </v:shape>
            </v:group>
            <v:group style="position:absolute;left:5895;top:7835;width:10;height:20" coordorigin="5895,7835" coordsize="10,20">
              <v:shape style="position:absolute;left:5895;top:7835;width:10;height:20" coordorigin="5895,7835" coordsize="10,20" path="m5895,7854l5905,7854,5905,7835,5895,7835,5895,7854xe" filled="true" fillcolor="#000000" stroked="false">
                <v:path arrowok="t"/>
                <v:fill type="solid"/>
              </v:shape>
            </v:group>
            <v:group style="position:absolute;left:5895;top:7854;width:10;height:20" coordorigin="5895,7854" coordsize="10,20">
              <v:shape style="position:absolute;left:5895;top:7854;width:10;height:20" coordorigin="5895,7854" coordsize="10,20" path="m5895,7873l5905,7873,5905,7854,5895,7854,5895,7873xe" filled="true" fillcolor="#000000" stroked="false">
                <v:path arrowok="t"/>
                <v:fill type="solid"/>
              </v:shape>
            </v:group>
            <v:group style="position:absolute;left:5895;top:7873;width:10;height:20" coordorigin="5895,7873" coordsize="10,20">
              <v:shape style="position:absolute;left:5895;top:7873;width:10;height:20" coordorigin="5895,7873" coordsize="10,20" path="m5895,7893l5905,7893,5905,7873,5895,7873,5895,7893xe" filled="true" fillcolor="#000000" stroked="false">
                <v:path arrowok="t"/>
                <v:fill type="solid"/>
              </v:shape>
            </v:group>
            <v:group style="position:absolute;left:5895;top:7893;width:10;height:20" coordorigin="5895,7893" coordsize="10,20">
              <v:shape style="position:absolute;left:5895;top:7893;width:10;height:20" coordorigin="5895,7893" coordsize="10,20" path="m5895,7912l5905,7912,5905,7893,5895,7893,5895,7912xe" filled="true" fillcolor="#000000" stroked="false">
                <v:path arrowok="t"/>
                <v:fill type="solid"/>
              </v:shape>
            </v:group>
            <v:group style="position:absolute;left:5895;top:7912;width:10;height:20" coordorigin="5895,7912" coordsize="10,20">
              <v:shape style="position:absolute;left:5895;top:7912;width:10;height:20" coordorigin="5895,7912" coordsize="10,20" path="m5895,7931l5905,7931,5905,7912,5895,7912,5895,7931xe" filled="true" fillcolor="#000000" stroked="false">
                <v:path arrowok="t"/>
                <v:fill type="solid"/>
              </v:shape>
            </v:group>
            <v:group style="position:absolute;left:5895;top:7931;width:10;height:20" coordorigin="5895,7931" coordsize="10,20">
              <v:shape style="position:absolute;left:5895;top:7931;width:10;height:20" coordorigin="5895,7931" coordsize="10,20" path="m5895,7950l5905,7950,5905,7931,5895,7931,5895,7950xe" filled="true" fillcolor="#000000" stroked="false">
                <v:path arrowok="t"/>
                <v:fill type="solid"/>
              </v:shape>
            </v:group>
            <v:group style="position:absolute;left:5895;top:7950;width:10;height:20" coordorigin="5895,7950" coordsize="10,20">
              <v:shape style="position:absolute;left:5895;top:7950;width:10;height:20" coordorigin="5895,7950" coordsize="10,20" path="m5895,7969l5905,7969,5905,7950,5895,7950,5895,7969xe" filled="true" fillcolor="#000000" stroked="false">
                <v:path arrowok="t"/>
                <v:fill type="solid"/>
              </v:shape>
            </v:group>
            <v:group style="position:absolute;left:5895;top:7969;width:10;height:20" coordorigin="5895,7969" coordsize="10,20">
              <v:shape style="position:absolute;left:5895;top:7969;width:10;height:20" coordorigin="5895,7969" coordsize="10,20" path="m5895,7989l5905,7989,5905,7969,5895,7969,5895,7989xe" filled="true" fillcolor="#000000" stroked="false">
                <v:path arrowok="t"/>
                <v:fill type="solid"/>
              </v:shape>
            </v:group>
            <v:group style="position:absolute;left:5895;top:7989;width:10;height:20" coordorigin="5895,7989" coordsize="10,20">
              <v:shape style="position:absolute;left:5895;top:7989;width:10;height:20" coordorigin="5895,7989" coordsize="10,20" path="m5895,8008l5905,8008,5905,7989,5895,7989,5895,8008xe" filled="true" fillcolor="#000000" stroked="false">
                <v:path arrowok="t"/>
                <v:fill type="solid"/>
              </v:shape>
            </v:group>
            <v:group style="position:absolute;left:5895;top:8008;width:10;height:20" coordorigin="5895,8008" coordsize="10,20">
              <v:shape style="position:absolute;left:5895;top:8008;width:10;height:20" coordorigin="5895,8008" coordsize="10,20" path="m5895,8027l5905,8027,5905,8008,5895,8008,5895,8027xe" filled="true" fillcolor="#000000" stroked="false">
                <v:path arrowok="t"/>
                <v:fill type="solid"/>
              </v:shape>
            </v:group>
            <v:group style="position:absolute;left:5895;top:8027;width:10;height:20" coordorigin="5895,8027" coordsize="10,20">
              <v:shape style="position:absolute;left:5895;top:8027;width:10;height:20" coordorigin="5895,8027" coordsize="10,20" path="m5895,8046l5905,8046,5905,8027,5895,8027,5895,8046xe" filled="true" fillcolor="#000000" stroked="false">
                <v:path arrowok="t"/>
                <v:fill type="solid"/>
              </v:shape>
            </v:group>
            <v:group style="position:absolute;left:5895;top:8046;width:10;height:20" coordorigin="5895,8046" coordsize="10,20">
              <v:shape style="position:absolute;left:5895;top:8046;width:10;height:20" coordorigin="5895,8046" coordsize="10,20" path="m5895,8065l5905,8065,5905,8046,5895,8046,5895,8065xe" filled="true" fillcolor="#000000" stroked="false">
                <v:path arrowok="t"/>
                <v:fill type="solid"/>
              </v:shape>
            </v:group>
            <v:group style="position:absolute;left:5895;top:8065;width:10;height:20" coordorigin="5895,8065" coordsize="10,20">
              <v:shape style="position:absolute;left:5895;top:8065;width:10;height:20" coordorigin="5895,8065" coordsize="10,20" path="m5895,8085l5905,8085,5905,8065,5895,8065,5895,8085xe" filled="true" fillcolor="#000000" stroked="false">
                <v:path arrowok="t"/>
                <v:fill type="solid"/>
              </v:shape>
            </v:group>
            <v:group style="position:absolute;left:5895;top:8085;width:10;height:20" coordorigin="5895,8085" coordsize="10,20">
              <v:shape style="position:absolute;left:5895;top:8085;width:10;height:20" coordorigin="5895,8085" coordsize="10,20" path="m5895,8104l5905,8104,5905,8085,5895,8085,5895,8104xe" filled="true" fillcolor="#000000" stroked="false">
                <v:path arrowok="t"/>
                <v:fill type="solid"/>
              </v:shape>
            </v:group>
            <v:group style="position:absolute;left:5895;top:8104;width:10;height:20" coordorigin="5895,8104" coordsize="10,20">
              <v:shape style="position:absolute;left:5895;top:8104;width:10;height:20" coordorigin="5895,8104" coordsize="10,20" path="m5895,8123l5905,8123,5905,8104,5895,8104,5895,8123xe" filled="true" fillcolor="#000000" stroked="false">
                <v:path arrowok="t"/>
                <v:fill type="solid"/>
              </v:shape>
            </v:group>
            <v:group style="position:absolute;left:5895;top:8123;width:10;height:20" coordorigin="5895,8123" coordsize="10,20">
              <v:shape style="position:absolute;left:5895;top:8123;width:10;height:20" coordorigin="5895,8123" coordsize="10,20" path="m5895,8142l5905,8142,5905,8123,5895,8123,5895,8142xe" filled="true" fillcolor="#000000" stroked="false">
                <v:path arrowok="t"/>
                <v:fill type="solid"/>
              </v:shape>
            </v:group>
            <v:group style="position:absolute;left:5895;top:8142;width:10;height:20" coordorigin="5895,8142" coordsize="10,20">
              <v:shape style="position:absolute;left:5895;top:8142;width:10;height:20" coordorigin="5895,8142" coordsize="10,20" path="m5895,8161l5905,8161,5905,8142,5895,8142,5895,8161xe" filled="true" fillcolor="#000000" stroked="false">
                <v:path arrowok="t"/>
                <v:fill type="solid"/>
              </v:shape>
              <v:shape style="position:absolute;left:5895;top:8161;width:10;height:14" type="#_x0000_t75" stroked="false">
                <v:imagedata r:id="rId519" o:title=""/>
              </v:shape>
            </v:group>
            <v:group style="position:absolute;left:5895;top:8181;width:10;height:2" coordorigin="5895,8181" coordsize="10,2">
              <v:shape style="position:absolute;left:5895;top:8181;width:10;height:2" coordorigin="5895,8181" coordsize="10,0" path="m5895,8181l5905,8181e" filled="false" stroked="true" strokeweight=".47998pt" strokecolor="#000000">
                <v:path arrowok="t"/>
              </v:shape>
            </v:group>
            <v:group style="position:absolute;left:5905;top:8181;width:983;height:2" coordorigin="5905,8181" coordsize="983,2">
              <v:shape style="position:absolute;left:5905;top:8181;width:983;height:2" coordorigin="5905,8181" coordsize="983,0" path="m5905,8181l6887,8181e" filled="false" stroked="true" strokeweight=".47998pt" strokecolor="#000000">
                <v:path arrowok="t"/>
              </v:shape>
            </v:group>
            <v:group style="position:absolute;left:6887;top:7777;width:10;height:20" coordorigin="6887,7777" coordsize="10,20">
              <v:shape style="position:absolute;left:6887;top:7777;width:10;height:20" coordorigin="6887,7777" coordsize="10,20" path="m6887,7797l6897,7797,6897,7777,6887,7777,6887,7797xe" filled="true" fillcolor="#000000" stroked="false">
                <v:path arrowok="t"/>
                <v:fill type="solid"/>
              </v:shape>
            </v:group>
            <v:group style="position:absolute;left:6887;top:7797;width:10;height:20" coordorigin="6887,7797" coordsize="10,20">
              <v:shape style="position:absolute;left:6887;top:7797;width:10;height:20" coordorigin="6887,7797" coordsize="10,20" path="m6887,7816l6897,7816,6897,7797,6887,7797,6887,7816xe" filled="true" fillcolor="#000000" stroked="false">
                <v:path arrowok="t"/>
                <v:fill type="solid"/>
              </v:shape>
            </v:group>
            <v:group style="position:absolute;left:6887;top:7816;width:10;height:20" coordorigin="6887,7816" coordsize="10,20">
              <v:shape style="position:absolute;left:6887;top:7816;width:10;height:20" coordorigin="6887,7816" coordsize="10,20" path="m6887,7835l6897,7835,6897,7816,6887,7816,6887,7835xe" filled="true" fillcolor="#000000" stroked="false">
                <v:path arrowok="t"/>
                <v:fill type="solid"/>
              </v:shape>
            </v:group>
            <v:group style="position:absolute;left:6887;top:7835;width:10;height:20" coordorigin="6887,7835" coordsize="10,20">
              <v:shape style="position:absolute;left:6887;top:7835;width:10;height:20" coordorigin="6887,7835" coordsize="10,20" path="m6887,7854l6897,7854,6897,7835,6887,7835,6887,7854xe" filled="true" fillcolor="#000000" stroked="false">
                <v:path arrowok="t"/>
                <v:fill type="solid"/>
              </v:shape>
            </v:group>
            <v:group style="position:absolute;left:6887;top:7854;width:10;height:20" coordorigin="6887,7854" coordsize="10,20">
              <v:shape style="position:absolute;left:6887;top:7854;width:10;height:20" coordorigin="6887,7854" coordsize="10,20" path="m6887,7873l6897,7873,6897,7854,6887,7854,6887,7873xe" filled="true" fillcolor="#000000" stroked="false">
                <v:path arrowok="t"/>
                <v:fill type="solid"/>
              </v:shape>
            </v:group>
            <v:group style="position:absolute;left:6887;top:7873;width:10;height:20" coordorigin="6887,7873" coordsize="10,20">
              <v:shape style="position:absolute;left:6887;top:7873;width:10;height:20" coordorigin="6887,7873" coordsize="10,20" path="m6887,7893l6897,7893,6897,7873,6887,7873,6887,7893xe" filled="true" fillcolor="#000000" stroked="false">
                <v:path arrowok="t"/>
                <v:fill type="solid"/>
              </v:shape>
            </v:group>
            <v:group style="position:absolute;left:6887;top:7893;width:10;height:20" coordorigin="6887,7893" coordsize="10,20">
              <v:shape style="position:absolute;left:6887;top:7893;width:10;height:20" coordorigin="6887,7893" coordsize="10,20" path="m6887,7912l6897,7912,6897,7893,6887,7893,6887,7912xe" filled="true" fillcolor="#000000" stroked="false">
                <v:path arrowok="t"/>
                <v:fill type="solid"/>
              </v:shape>
            </v:group>
            <v:group style="position:absolute;left:6887;top:7912;width:10;height:20" coordorigin="6887,7912" coordsize="10,20">
              <v:shape style="position:absolute;left:6887;top:7912;width:10;height:20" coordorigin="6887,7912" coordsize="10,20" path="m6887,7931l6897,7931,6897,7912,6887,7912,6887,7931xe" filled="true" fillcolor="#000000" stroked="false">
                <v:path arrowok="t"/>
                <v:fill type="solid"/>
              </v:shape>
            </v:group>
            <v:group style="position:absolute;left:6887;top:7931;width:10;height:20" coordorigin="6887,7931" coordsize="10,20">
              <v:shape style="position:absolute;left:6887;top:7931;width:10;height:20" coordorigin="6887,7931" coordsize="10,20" path="m6887,7950l6897,7950,6897,7931,6887,7931,6887,7950xe" filled="true" fillcolor="#000000" stroked="false">
                <v:path arrowok="t"/>
                <v:fill type="solid"/>
              </v:shape>
            </v:group>
            <v:group style="position:absolute;left:6887;top:7950;width:10;height:20" coordorigin="6887,7950" coordsize="10,20">
              <v:shape style="position:absolute;left:6887;top:7950;width:10;height:20" coordorigin="6887,7950" coordsize="10,20" path="m6887,7969l6897,7969,6897,7950,6887,7950,6887,7969xe" filled="true" fillcolor="#000000" stroked="false">
                <v:path arrowok="t"/>
                <v:fill type="solid"/>
              </v:shape>
            </v:group>
            <v:group style="position:absolute;left:6887;top:7969;width:10;height:20" coordorigin="6887,7969" coordsize="10,20">
              <v:shape style="position:absolute;left:6887;top:7969;width:10;height:20" coordorigin="6887,7969" coordsize="10,20" path="m6887,7989l6897,7989,6897,7969,6887,7969,6887,7989xe" filled="true" fillcolor="#000000" stroked="false">
                <v:path arrowok="t"/>
                <v:fill type="solid"/>
              </v:shape>
            </v:group>
            <v:group style="position:absolute;left:6887;top:7989;width:10;height:20" coordorigin="6887,7989" coordsize="10,20">
              <v:shape style="position:absolute;left:6887;top:7989;width:10;height:20" coordorigin="6887,7989" coordsize="10,20" path="m6887,8008l6897,8008,6897,7989,6887,7989,6887,8008xe" filled="true" fillcolor="#000000" stroked="false">
                <v:path arrowok="t"/>
                <v:fill type="solid"/>
              </v:shape>
            </v:group>
            <v:group style="position:absolute;left:6887;top:8008;width:10;height:20" coordorigin="6887,8008" coordsize="10,20">
              <v:shape style="position:absolute;left:6887;top:8008;width:10;height:20" coordorigin="6887,8008" coordsize="10,20" path="m6887,8027l6897,8027,6897,8008,6887,8008,6887,8027xe" filled="true" fillcolor="#000000" stroked="false">
                <v:path arrowok="t"/>
                <v:fill type="solid"/>
              </v:shape>
            </v:group>
            <v:group style="position:absolute;left:6887;top:8027;width:10;height:20" coordorigin="6887,8027" coordsize="10,20">
              <v:shape style="position:absolute;left:6887;top:8027;width:10;height:20" coordorigin="6887,8027" coordsize="10,20" path="m6887,8046l6897,8046,6897,8027,6887,8027,6887,8046xe" filled="true" fillcolor="#000000" stroked="false">
                <v:path arrowok="t"/>
                <v:fill type="solid"/>
              </v:shape>
            </v:group>
            <v:group style="position:absolute;left:6887;top:8046;width:10;height:20" coordorigin="6887,8046" coordsize="10,20">
              <v:shape style="position:absolute;left:6887;top:8046;width:10;height:20" coordorigin="6887,8046" coordsize="10,20" path="m6887,8065l6897,8065,6897,8046,6887,8046,6887,8065xe" filled="true" fillcolor="#000000" stroked="false">
                <v:path arrowok="t"/>
                <v:fill type="solid"/>
              </v:shape>
            </v:group>
            <v:group style="position:absolute;left:6887;top:8065;width:10;height:20" coordorigin="6887,8065" coordsize="10,20">
              <v:shape style="position:absolute;left:6887;top:8065;width:10;height:20" coordorigin="6887,8065" coordsize="10,20" path="m6887,8085l6897,8085,6897,8065,6887,8065,6887,8085xe" filled="true" fillcolor="#000000" stroked="false">
                <v:path arrowok="t"/>
                <v:fill type="solid"/>
              </v:shape>
            </v:group>
            <v:group style="position:absolute;left:6887;top:8085;width:10;height:20" coordorigin="6887,8085" coordsize="10,20">
              <v:shape style="position:absolute;left:6887;top:8085;width:10;height:20" coordorigin="6887,8085" coordsize="10,20" path="m6887,8104l6897,8104,6897,8085,6887,8085,6887,8104xe" filled="true" fillcolor="#000000" stroked="false">
                <v:path arrowok="t"/>
                <v:fill type="solid"/>
              </v:shape>
            </v:group>
            <v:group style="position:absolute;left:6887;top:8104;width:10;height:20" coordorigin="6887,8104" coordsize="10,20">
              <v:shape style="position:absolute;left:6887;top:8104;width:10;height:20" coordorigin="6887,8104" coordsize="10,20" path="m6887,8123l6897,8123,6897,8104,6887,8104,6887,8123xe" filled="true" fillcolor="#000000" stroked="false">
                <v:path arrowok="t"/>
                <v:fill type="solid"/>
              </v:shape>
            </v:group>
            <v:group style="position:absolute;left:6887;top:8123;width:10;height:20" coordorigin="6887,8123" coordsize="10,20">
              <v:shape style="position:absolute;left:6887;top:8123;width:10;height:20" coordorigin="6887,8123" coordsize="10,20" path="m6887,8142l6897,8142,6897,8123,6887,8123,6887,8142xe" filled="true" fillcolor="#000000" stroked="false">
                <v:path arrowok="t"/>
                <v:fill type="solid"/>
              </v:shape>
            </v:group>
            <v:group style="position:absolute;left:6887;top:8142;width:10;height:20" coordorigin="6887,8142" coordsize="10,20">
              <v:shape style="position:absolute;left:6887;top:8142;width:10;height:20" coordorigin="6887,8142" coordsize="10,20" path="m6887,8161l6897,8161,6897,8142,6887,8142,6887,8161xe" filled="true" fillcolor="#000000" stroked="false">
                <v:path arrowok="t"/>
                <v:fill type="solid"/>
              </v:shape>
              <v:shape style="position:absolute;left:6887;top:8161;width:10;height:14" type="#_x0000_t75" stroked="false">
                <v:imagedata r:id="rId519" o:title=""/>
              </v:shape>
            </v:group>
            <v:group style="position:absolute;left:6887;top:8181;width:10;height:2" coordorigin="6887,8181" coordsize="10,2">
              <v:shape style="position:absolute;left:6887;top:8181;width:10;height:2" coordorigin="6887,8181" coordsize="10,0" path="m6887,8181l6897,8181e" filled="false" stroked="true" strokeweight=".47998pt" strokecolor="#000000">
                <v:path arrowok="t"/>
              </v:shape>
            </v:group>
            <v:group style="position:absolute;left:6897;top:8181;width:1138;height:2" coordorigin="6897,8181" coordsize="1138,2">
              <v:shape style="position:absolute;left:6897;top:8181;width:1138;height:2" coordorigin="6897,8181" coordsize="1138,0" path="m6897,8181l8034,8181e" filled="false" stroked="true" strokeweight=".47998pt" strokecolor="#000000">
                <v:path arrowok="t"/>
              </v:shape>
            </v:group>
            <v:group style="position:absolute;left:8034;top:7777;width:10;height:20" coordorigin="8034,7777" coordsize="10,20">
              <v:shape style="position:absolute;left:8034;top:7777;width:10;height:20" coordorigin="8034,7777" coordsize="10,20" path="m8034,7797l8044,7797,8044,7777,8034,7777,8034,7797xe" filled="true" fillcolor="#000000" stroked="false">
                <v:path arrowok="t"/>
                <v:fill type="solid"/>
              </v:shape>
            </v:group>
            <v:group style="position:absolute;left:8034;top:7797;width:10;height:20" coordorigin="8034,7797" coordsize="10,20">
              <v:shape style="position:absolute;left:8034;top:7797;width:10;height:20" coordorigin="8034,7797" coordsize="10,20" path="m8034,7816l8044,7816,8044,7797,8034,7797,8034,7816xe" filled="true" fillcolor="#000000" stroked="false">
                <v:path arrowok="t"/>
                <v:fill type="solid"/>
              </v:shape>
            </v:group>
            <v:group style="position:absolute;left:8034;top:7816;width:10;height:20" coordorigin="8034,7816" coordsize="10,20">
              <v:shape style="position:absolute;left:8034;top:7816;width:10;height:20" coordorigin="8034,7816" coordsize="10,20" path="m8034,7835l8044,7835,8044,7816,8034,7816,8034,7835xe" filled="true" fillcolor="#000000" stroked="false">
                <v:path arrowok="t"/>
                <v:fill type="solid"/>
              </v:shape>
            </v:group>
            <v:group style="position:absolute;left:8034;top:7835;width:10;height:20" coordorigin="8034,7835" coordsize="10,20">
              <v:shape style="position:absolute;left:8034;top:7835;width:10;height:20" coordorigin="8034,7835" coordsize="10,20" path="m8034,7854l8044,7854,8044,7835,8034,7835,8034,7854xe" filled="true" fillcolor="#000000" stroked="false">
                <v:path arrowok="t"/>
                <v:fill type="solid"/>
              </v:shape>
            </v:group>
            <v:group style="position:absolute;left:8034;top:7854;width:10;height:20" coordorigin="8034,7854" coordsize="10,20">
              <v:shape style="position:absolute;left:8034;top:7854;width:10;height:20" coordorigin="8034,7854" coordsize="10,20" path="m8034,7873l8044,7873,8044,7854,8034,7854,8034,7873xe" filled="true" fillcolor="#000000" stroked="false">
                <v:path arrowok="t"/>
                <v:fill type="solid"/>
              </v:shape>
            </v:group>
            <v:group style="position:absolute;left:8034;top:7873;width:10;height:20" coordorigin="8034,7873" coordsize="10,20">
              <v:shape style="position:absolute;left:8034;top:7873;width:10;height:20" coordorigin="8034,7873" coordsize="10,20" path="m8034,7893l8044,7893,8044,7873,8034,7873,8034,7893xe" filled="true" fillcolor="#000000" stroked="false">
                <v:path arrowok="t"/>
                <v:fill type="solid"/>
              </v:shape>
            </v:group>
            <v:group style="position:absolute;left:8034;top:7893;width:10;height:20" coordorigin="8034,7893" coordsize="10,20">
              <v:shape style="position:absolute;left:8034;top:7893;width:10;height:20" coordorigin="8034,7893" coordsize="10,20" path="m8034,7912l8044,7912,8044,7893,8034,7893,8034,7912xe" filled="true" fillcolor="#000000" stroked="false">
                <v:path arrowok="t"/>
                <v:fill type="solid"/>
              </v:shape>
            </v:group>
            <v:group style="position:absolute;left:8034;top:7912;width:10;height:20" coordorigin="8034,7912" coordsize="10,20">
              <v:shape style="position:absolute;left:8034;top:7912;width:10;height:20" coordorigin="8034,7912" coordsize="10,20" path="m8034,7931l8044,7931,8044,7912,8034,7912,8034,7931xe" filled="true" fillcolor="#000000" stroked="false">
                <v:path arrowok="t"/>
                <v:fill type="solid"/>
              </v:shape>
            </v:group>
            <v:group style="position:absolute;left:8034;top:7931;width:10;height:20" coordorigin="8034,7931" coordsize="10,20">
              <v:shape style="position:absolute;left:8034;top:7931;width:10;height:20" coordorigin="8034,7931" coordsize="10,20" path="m8034,7950l8044,7950,8044,7931,8034,7931,8034,7950xe" filled="true" fillcolor="#000000" stroked="false">
                <v:path arrowok="t"/>
                <v:fill type="solid"/>
              </v:shape>
            </v:group>
            <v:group style="position:absolute;left:8034;top:7950;width:10;height:20" coordorigin="8034,7950" coordsize="10,20">
              <v:shape style="position:absolute;left:8034;top:7950;width:10;height:20" coordorigin="8034,7950" coordsize="10,20" path="m8034,7969l8044,7969,8044,7950,8034,7950,8034,7969xe" filled="true" fillcolor="#000000" stroked="false">
                <v:path arrowok="t"/>
                <v:fill type="solid"/>
              </v:shape>
            </v:group>
            <v:group style="position:absolute;left:8034;top:7969;width:10;height:20" coordorigin="8034,7969" coordsize="10,20">
              <v:shape style="position:absolute;left:8034;top:7969;width:10;height:20" coordorigin="8034,7969" coordsize="10,20" path="m8034,7989l8044,7989,8044,7969,8034,7969,8034,7989xe" filled="true" fillcolor="#000000" stroked="false">
                <v:path arrowok="t"/>
                <v:fill type="solid"/>
              </v:shape>
            </v:group>
            <v:group style="position:absolute;left:8034;top:7989;width:10;height:20" coordorigin="8034,7989" coordsize="10,20">
              <v:shape style="position:absolute;left:8034;top:7989;width:10;height:20" coordorigin="8034,7989" coordsize="10,20" path="m8034,8008l8044,8008,8044,7989,8034,7989,8034,8008xe" filled="true" fillcolor="#000000" stroked="false">
                <v:path arrowok="t"/>
                <v:fill type="solid"/>
              </v:shape>
            </v:group>
            <v:group style="position:absolute;left:8034;top:8008;width:10;height:20" coordorigin="8034,8008" coordsize="10,20">
              <v:shape style="position:absolute;left:8034;top:8008;width:10;height:20" coordorigin="8034,8008" coordsize="10,20" path="m8034,8027l8044,8027,8044,8008,8034,8008,8034,8027xe" filled="true" fillcolor="#000000" stroked="false">
                <v:path arrowok="t"/>
                <v:fill type="solid"/>
              </v:shape>
            </v:group>
            <v:group style="position:absolute;left:8034;top:8027;width:10;height:20" coordorigin="8034,8027" coordsize="10,20">
              <v:shape style="position:absolute;left:8034;top:8027;width:10;height:20" coordorigin="8034,8027" coordsize="10,20" path="m8034,8046l8044,8046,8044,8027,8034,8027,8034,8046xe" filled="true" fillcolor="#000000" stroked="false">
                <v:path arrowok="t"/>
                <v:fill type="solid"/>
              </v:shape>
            </v:group>
            <v:group style="position:absolute;left:8034;top:8046;width:10;height:20" coordorigin="8034,8046" coordsize="10,20">
              <v:shape style="position:absolute;left:8034;top:8046;width:10;height:20" coordorigin="8034,8046" coordsize="10,20" path="m8034,8065l8044,8065,8044,8046,8034,8046,8034,8065xe" filled="true" fillcolor="#000000" stroked="false">
                <v:path arrowok="t"/>
                <v:fill type="solid"/>
              </v:shape>
            </v:group>
            <v:group style="position:absolute;left:8034;top:8065;width:10;height:20" coordorigin="8034,8065" coordsize="10,20">
              <v:shape style="position:absolute;left:8034;top:8065;width:10;height:20" coordorigin="8034,8065" coordsize="10,20" path="m8034,8085l8044,8085,8044,8065,8034,8065,8034,8085xe" filled="true" fillcolor="#000000" stroked="false">
                <v:path arrowok="t"/>
                <v:fill type="solid"/>
              </v:shape>
            </v:group>
            <v:group style="position:absolute;left:8034;top:8085;width:10;height:20" coordorigin="8034,8085" coordsize="10,20">
              <v:shape style="position:absolute;left:8034;top:8085;width:10;height:20" coordorigin="8034,8085" coordsize="10,20" path="m8034,8104l8044,8104,8044,8085,8034,8085,8034,8104xe" filled="true" fillcolor="#000000" stroked="false">
                <v:path arrowok="t"/>
                <v:fill type="solid"/>
              </v:shape>
            </v:group>
            <v:group style="position:absolute;left:8034;top:8104;width:10;height:20" coordorigin="8034,8104" coordsize="10,20">
              <v:shape style="position:absolute;left:8034;top:8104;width:10;height:20" coordorigin="8034,8104" coordsize="10,20" path="m8034,8123l8044,8123,8044,8104,8034,8104,8034,8123xe" filled="true" fillcolor="#000000" stroked="false">
                <v:path arrowok="t"/>
                <v:fill type="solid"/>
              </v:shape>
            </v:group>
            <v:group style="position:absolute;left:8034;top:8123;width:10;height:20" coordorigin="8034,8123" coordsize="10,20">
              <v:shape style="position:absolute;left:8034;top:8123;width:10;height:20" coordorigin="8034,8123" coordsize="10,20" path="m8034,8142l8044,8142,8044,8123,8034,8123,8034,8142xe" filled="true" fillcolor="#000000" stroked="false">
                <v:path arrowok="t"/>
                <v:fill type="solid"/>
              </v:shape>
            </v:group>
            <v:group style="position:absolute;left:8034;top:8142;width:10;height:20" coordorigin="8034,8142" coordsize="10,20">
              <v:shape style="position:absolute;left:8034;top:8142;width:10;height:20" coordorigin="8034,8142" coordsize="10,20" path="m8034,8161l8044,8161,8044,8142,8034,8142,8034,8161xe" filled="true" fillcolor="#000000" stroked="false">
                <v:path arrowok="t"/>
                <v:fill type="solid"/>
              </v:shape>
              <v:shape style="position:absolute;left:8034;top:8161;width:10;height:14" type="#_x0000_t75" stroked="false">
                <v:imagedata r:id="rId519" o:title=""/>
              </v:shape>
            </v:group>
            <v:group style="position:absolute;left:8034;top:8181;width:10;height:2" coordorigin="8034,8181" coordsize="10,2">
              <v:shape style="position:absolute;left:8034;top:8181;width:10;height:2" coordorigin="8034,8181" coordsize="10,0" path="m8034,8181l8044,8181e" filled="false" stroked="true" strokeweight=".47998pt" strokecolor="#000000">
                <v:path arrowok="t"/>
              </v:shape>
            </v:group>
            <v:group style="position:absolute;left:8044;top:8181;width:985;height:2" coordorigin="8044,8181" coordsize="985,2">
              <v:shape style="position:absolute;left:8044;top:8181;width:985;height:2" coordorigin="8044,8181" coordsize="985,0" path="m8044,8181l9028,8181e" filled="false" stroked="true" strokeweight=".47998pt" strokecolor="#000000">
                <v:path arrowok="t"/>
              </v:shape>
            </v:group>
            <v:group style="position:absolute;left:9028;top:7777;width:10;height:20" coordorigin="9028,7777" coordsize="10,20">
              <v:shape style="position:absolute;left:9028;top:7777;width:10;height:20" coordorigin="9028,7777" coordsize="10,20" path="m9028,7797l9038,7797,9038,7777,9028,7777,9028,7797xe" filled="true" fillcolor="#000000" stroked="false">
                <v:path arrowok="t"/>
                <v:fill type="solid"/>
              </v:shape>
            </v:group>
            <v:group style="position:absolute;left:9028;top:7797;width:10;height:20" coordorigin="9028,7797" coordsize="10,20">
              <v:shape style="position:absolute;left:9028;top:7797;width:10;height:20" coordorigin="9028,7797" coordsize="10,20" path="m9028,7816l9038,7816,9038,7797,9028,7797,9028,7816xe" filled="true" fillcolor="#000000" stroked="false">
                <v:path arrowok="t"/>
                <v:fill type="solid"/>
              </v:shape>
            </v:group>
            <v:group style="position:absolute;left:9028;top:7816;width:10;height:20" coordorigin="9028,7816" coordsize="10,20">
              <v:shape style="position:absolute;left:9028;top:7816;width:10;height:20" coordorigin="9028,7816" coordsize="10,20" path="m9028,7835l9038,7835,9038,7816,9028,7816,9028,7835xe" filled="true" fillcolor="#000000" stroked="false">
                <v:path arrowok="t"/>
                <v:fill type="solid"/>
              </v:shape>
            </v:group>
            <v:group style="position:absolute;left:9028;top:7835;width:10;height:20" coordorigin="9028,7835" coordsize="10,20">
              <v:shape style="position:absolute;left:9028;top:7835;width:10;height:20" coordorigin="9028,7835" coordsize="10,20" path="m9028,7854l9038,7854,9038,7835,9028,7835,9028,7854xe" filled="true" fillcolor="#000000" stroked="false">
                <v:path arrowok="t"/>
                <v:fill type="solid"/>
              </v:shape>
            </v:group>
            <v:group style="position:absolute;left:9028;top:7854;width:10;height:20" coordorigin="9028,7854" coordsize="10,20">
              <v:shape style="position:absolute;left:9028;top:7854;width:10;height:20" coordorigin="9028,7854" coordsize="10,20" path="m9028,7873l9038,7873,9038,7854,9028,7854,9028,7873xe" filled="true" fillcolor="#000000" stroked="false">
                <v:path arrowok="t"/>
                <v:fill type="solid"/>
              </v:shape>
            </v:group>
            <v:group style="position:absolute;left:9028;top:7873;width:10;height:20" coordorigin="9028,7873" coordsize="10,20">
              <v:shape style="position:absolute;left:9028;top:7873;width:10;height:20" coordorigin="9028,7873" coordsize="10,20" path="m9028,7893l9038,7893,9038,7873,9028,7873,9028,7893xe" filled="true" fillcolor="#000000" stroked="false">
                <v:path arrowok="t"/>
                <v:fill type="solid"/>
              </v:shape>
            </v:group>
            <v:group style="position:absolute;left:9028;top:7893;width:10;height:20" coordorigin="9028,7893" coordsize="10,20">
              <v:shape style="position:absolute;left:9028;top:7893;width:10;height:20" coordorigin="9028,7893" coordsize="10,20" path="m9028,7912l9038,7912,9038,7893,9028,7893,9028,7912xe" filled="true" fillcolor="#000000" stroked="false">
                <v:path arrowok="t"/>
                <v:fill type="solid"/>
              </v:shape>
            </v:group>
            <v:group style="position:absolute;left:9028;top:7912;width:10;height:20" coordorigin="9028,7912" coordsize="10,20">
              <v:shape style="position:absolute;left:9028;top:7912;width:10;height:20" coordorigin="9028,7912" coordsize="10,20" path="m9028,7931l9038,7931,9038,7912,9028,7912,9028,7931xe" filled="true" fillcolor="#000000" stroked="false">
                <v:path arrowok="t"/>
                <v:fill type="solid"/>
              </v:shape>
            </v:group>
            <v:group style="position:absolute;left:9028;top:7931;width:10;height:20" coordorigin="9028,7931" coordsize="10,20">
              <v:shape style="position:absolute;left:9028;top:7931;width:10;height:20" coordorigin="9028,7931" coordsize="10,20" path="m9028,7950l9038,7950,9038,7931,9028,7931,9028,7950xe" filled="true" fillcolor="#000000" stroked="false">
                <v:path arrowok="t"/>
                <v:fill type="solid"/>
              </v:shape>
            </v:group>
            <v:group style="position:absolute;left:9028;top:7950;width:10;height:20" coordorigin="9028,7950" coordsize="10,20">
              <v:shape style="position:absolute;left:9028;top:7950;width:10;height:20" coordorigin="9028,7950" coordsize="10,20" path="m9028,7969l9038,7969,9038,7950,9028,7950,9028,7969xe" filled="true" fillcolor="#000000" stroked="false">
                <v:path arrowok="t"/>
                <v:fill type="solid"/>
              </v:shape>
            </v:group>
            <v:group style="position:absolute;left:9028;top:7969;width:10;height:20" coordorigin="9028,7969" coordsize="10,20">
              <v:shape style="position:absolute;left:9028;top:7969;width:10;height:20" coordorigin="9028,7969" coordsize="10,20" path="m9028,7989l9038,7989,9038,7969,9028,7969,9028,7989xe" filled="true" fillcolor="#000000" stroked="false">
                <v:path arrowok="t"/>
                <v:fill type="solid"/>
              </v:shape>
            </v:group>
            <v:group style="position:absolute;left:9028;top:7989;width:10;height:20" coordorigin="9028,7989" coordsize="10,20">
              <v:shape style="position:absolute;left:9028;top:7989;width:10;height:20" coordorigin="9028,7989" coordsize="10,20" path="m9028,8008l9038,8008,9038,7989,9028,7989,9028,8008xe" filled="true" fillcolor="#000000" stroked="false">
                <v:path arrowok="t"/>
                <v:fill type="solid"/>
              </v:shape>
            </v:group>
            <v:group style="position:absolute;left:9028;top:8008;width:10;height:20" coordorigin="9028,8008" coordsize="10,20">
              <v:shape style="position:absolute;left:9028;top:8008;width:10;height:20" coordorigin="9028,8008" coordsize="10,20" path="m9028,8027l9038,8027,9038,8008,9028,8008,9028,8027xe" filled="true" fillcolor="#000000" stroked="false">
                <v:path arrowok="t"/>
                <v:fill type="solid"/>
              </v:shape>
            </v:group>
            <v:group style="position:absolute;left:9028;top:8027;width:10;height:20" coordorigin="9028,8027" coordsize="10,20">
              <v:shape style="position:absolute;left:9028;top:8027;width:10;height:20" coordorigin="9028,8027" coordsize="10,20" path="m9028,8046l9038,8046,9038,8027,9028,8027,9028,8046xe" filled="true" fillcolor="#000000" stroked="false">
                <v:path arrowok="t"/>
                <v:fill type="solid"/>
              </v:shape>
            </v:group>
            <v:group style="position:absolute;left:9028;top:8046;width:10;height:20" coordorigin="9028,8046" coordsize="10,20">
              <v:shape style="position:absolute;left:9028;top:8046;width:10;height:20" coordorigin="9028,8046" coordsize="10,20" path="m9028,8065l9038,8065,9038,8046,9028,8046,9028,8065xe" filled="true" fillcolor="#000000" stroked="false">
                <v:path arrowok="t"/>
                <v:fill type="solid"/>
              </v:shape>
            </v:group>
            <v:group style="position:absolute;left:9028;top:8065;width:10;height:20" coordorigin="9028,8065" coordsize="10,20">
              <v:shape style="position:absolute;left:9028;top:8065;width:10;height:20" coordorigin="9028,8065" coordsize="10,20" path="m9028,8085l9038,8085,9038,8065,9028,8065,9028,8085xe" filled="true" fillcolor="#000000" stroked="false">
                <v:path arrowok="t"/>
                <v:fill type="solid"/>
              </v:shape>
            </v:group>
            <v:group style="position:absolute;left:9028;top:8085;width:10;height:20" coordorigin="9028,8085" coordsize="10,20">
              <v:shape style="position:absolute;left:9028;top:8085;width:10;height:20" coordorigin="9028,8085" coordsize="10,20" path="m9028,8104l9038,8104,9038,8085,9028,8085,9028,8104xe" filled="true" fillcolor="#000000" stroked="false">
                <v:path arrowok="t"/>
                <v:fill type="solid"/>
              </v:shape>
            </v:group>
            <v:group style="position:absolute;left:9028;top:8104;width:10;height:20" coordorigin="9028,8104" coordsize="10,20">
              <v:shape style="position:absolute;left:9028;top:8104;width:10;height:20" coordorigin="9028,8104" coordsize="10,20" path="m9028,8123l9038,8123,9038,8104,9028,8104,9028,8123xe" filled="true" fillcolor="#000000" stroked="false">
                <v:path arrowok="t"/>
                <v:fill type="solid"/>
              </v:shape>
            </v:group>
            <v:group style="position:absolute;left:9028;top:8123;width:10;height:20" coordorigin="9028,8123" coordsize="10,20">
              <v:shape style="position:absolute;left:9028;top:8123;width:10;height:20" coordorigin="9028,8123" coordsize="10,20" path="m9028,8142l9038,8142,9038,8123,9028,8123,9028,8142xe" filled="true" fillcolor="#000000" stroked="false">
                <v:path arrowok="t"/>
                <v:fill type="solid"/>
              </v:shape>
            </v:group>
            <v:group style="position:absolute;left:9028;top:8142;width:10;height:20" coordorigin="9028,8142" coordsize="10,20">
              <v:shape style="position:absolute;left:9028;top:8142;width:10;height:20" coordorigin="9028,8142" coordsize="10,20" path="m9028,8161l9038,8161,9038,8142,9028,8142,9028,8161xe" filled="true" fillcolor="#000000" stroked="false">
                <v:path arrowok="t"/>
                <v:fill type="solid"/>
              </v:shape>
              <v:shape style="position:absolute;left:9028;top:8161;width:10;height:14" type="#_x0000_t75" stroked="false">
                <v:imagedata r:id="rId519" o:title=""/>
              </v:shape>
            </v:group>
            <v:group style="position:absolute;left:9028;top:8181;width:10;height:2" coordorigin="9028,8181" coordsize="10,2">
              <v:shape style="position:absolute;left:9028;top:8181;width:10;height:2" coordorigin="9028,8181" coordsize="10,0" path="m9028,8181l9038,8181e" filled="false" stroked="true" strokeweight=".47998pt" strokecolor="#000000">
                <v:path arrowok="t"/>
              </v:shape>
            </v:group>
            <v:group style="position:absolute;left:9038;top:8181;width:1124;height:2" coordorigin="9038,8181" coordsize="1124,2">
              <v:shape style="position:absolute;left:9038;top:8181;width:1124;height:2" coordorigin="9038,8181" coordsize="1124,0" path="m9038,8181l10161,8181e" filled="false" stroked="true" strokeweight=".47998pt" strokecolor="#000000">
                <v:path arrowok="t"/>
              </v:shape>
            </v:group>
            <v:group style="position:absolute;left:10161;top:7777;width:10;height:20" coordorigin="10161,7777" coordsize="10,20">
              <v:shape style="position:absolute;left:10161;top:7777;width:10;height:20" coordorigin="10161,7777" coordsize="10,20" path="m10161,7797l10171,7797,10171,7777,10161,7777,10161,7797xe" filled="true" fillcolor="#000000" stroked="false">
                <v:path arrowok="t"/>
                <v:fill type="solid"/>
              </v:shape>
            </v:group>
            <v:group style="position:absolute;left:10161;top:7797;width:10;height:20" coordorigin="10161,7797" coordsize="10,20">
              <v:shape style="position:absolute;left:10161;top:7797;width:10;height:20" coordorigin="10161,7797" coordsize="10,20" path="m10161,7816l10171,7816,10171,7797,10161,7797,10161,7816xe" filled="true" fillcolor="#000000" stroked="false">
                <v:path arrowok="t"/>
                <v:fill type="solid"/>
              </v:shape>
            </v:group>
            <v:group style="position:absolute;left:10161;top:7816;width:10;height:20" coordorigin="10161,7816" coordsize="10,20">
              <v:shape style="position:absolute;left:10161;top:7816;width:10;height:20" coordorigin="10161,7816" coordsize="10,20" path="m10161,7835l10171,7835,10171,7816,10161,7816,10161,7835xe" filled="true" fillcolor="#000000" stroked="false">
                <v:path arrowok="t"/>
                <v:fill type="solid"/>
              </v:shape>
            </v:group>
            <v:group style="position:absolute;left:10161;top:7835;width:10;height:20" coordorigin="10161,7835" coordsize="10,20">
              <v:shape style="position:absolute;left:10161;top:7835;width:10;height:20" coordorigin="10161,7835" coordsize="10,20" path="m10161,7854l10171,7854,10171,7835,10161,7835,10161,7854xe" filled="true" fillcolor="#000000" stroked="false">
                <v:path arrowok="t"/>
                <v:fill type="solid"/>
              </v:shape>
            </v:group>
            <v:group style="position:absolute;left:10161;top:7854;width:10;height:20" coordorigin="10161,7854" coordsize="10,20">
              <v:shape style="position:absolute;left:10161;top:7854;width:10;height:20" coordorigin="10161,7854" coordsize="10,20" path="m10161,7873l10171,7873,10171,7854,10161,7854,10161,7873xe" filled="true" fillcolor="#000000" stroked="false">
                <v:path arrowok="t"/>
                <v:fill type="solid"/>
              </v:shape>
            </v:group>
            <v:group style="position:absolute;left:10161;top:7873;width:10;height:20" coordorigin="10161,7873" coordsize="10,20">
              <v:shape style="position:absolute;left:10161;top:7873;width:10;height:20" coordorigin="10161,7873" coordsize="10,20" path="m10161,7893l10171,7893,10171,7873,10161,7873,10161,7893xe" filled="true" fillcolor="#000000" stroked="false">
                <v:path arrowok="t"/>
                <v:fill type="solid"/>
              </v:shape>
            </v:group>
            <v:group style="position:absolute;left:10161;top:7893;width:10;height:20" coordorigin="10161,7893" coordsize="10,20">
              <v:shape style="position:absolute;left:10161;top:7893;width:10;height:20" coordorigin="10161,7893" coordsize="10,20" path="m10161,7912l10171,7912,10171,7893,10161,7893,10161,7912xe" filled="true" fillcolor="#000000" stroked="false">
                <v:path arrowok="t"/>
                <v:fill type="solid"/>
              </v:shape>
            </v:group>
            <v:group style="position:absolute;left:10161;top:7912;width:10;height:20" coordorigin="10161,7912" coordsize="10,20">
              <v:shape style="position:absolute;left:10161;top:7912;width:10;height:20" coordorigin="10161,7912" coordsize="10,20" path="m10161,7931l10171,7931,10171,7912,10161,7912,10161,7931xe" filled="true" fillcolor="#000000" stroked="false">
                <v:path arrowok="t"/>
                <v:fill type="solid"/>
              </v:shape>
            </v:group>
            <v:group style="position:absolute;left:10161;top:7931;width:10;height:20" coordorigin="10161,7931" coordsize="10,20">
              <v:shape style="position:absolute;left:10161;top:7931;width:10;height:20" coordorigin="10161,7931" coordsize="10,20" path="m10161,7950l10171,7950,10171,7931,10161,7931,10161,7950xe" filled="true" fillcolor="#000000" stroked="false">
                <v:path arrowok="t"/>
                <v:fill type="solid"/>
              </v:shape>
            </v:group>
            <v:group style="position:absolute;left:10161;top:7950;width:10;height:20" coordorigin="10161,7950" coordsize="10,20">
              <v:shape style="position:absolute;left:10161;top:7950;width:10;height:20" coordorigin="10161,7950" coordsize="10,20" path="m10161,7969l10171,7969,10171,7950,10161,7950,10161,7969xe" filled="true" fillcolor="#000000" stroked="false">
                <v:path arrowok="t"/>
                <v:fill type="solid"/>
              </v:shape>
            </v:group>
            <v:group style="position:absolute;left:10161;top:7969;width:10;height:20" coordorigin="10161,7969" coordsize="10,20">
              <v:shape style="position:absolute;left:10161;top:7969;width:10;height:20" coordorigin="10161,7969" coordsize="10,20" path="m10161,7989l10171,7989,10171,7969,10161,7969,10161,7989xe" filled="true" fillcolor="#000000" stroked="false">
                <v:path arrowok="t"/>
                <v:fill type="solid"/>
              </v:shape>
            </v:group>
            <v:group style="position:absolute;left:10161;top:7989;width:10;height:20" coordorigin="10161,7989" coordsize="10,20">
              <v:shape style="position:absolute;left:10161;top:7989;width:10;height:20" coordorigin="10161,7989" coordsize="10,20" path="m10161,8008l10171,8008,10171,7989,10161,7989,10161,8008xe" filled="true" fillcolor="#000000" stroked="false">
                <v:path arrowok="t"/>
                <v:fill type="solid"/>
              </v:shape>
            </v:group>
            <v:group style="position:absolute;left:10161;top:8008;width:10;height:20" coordorigin="10161,8008" coordsize="10,20">
              <v:shape style="position:absolute;left:10161;top:8008;width:10;height:20" coordorigin="10161,8008" coordsize="10,20" path="m10161,8027l10171,8027,10171,8008,10161,8008,10161,8027xe" filled="true" fillcolor="#000000" stroked="false">
                <v:path arrowok="t"/>
                <v:fill type="solid"/>
              </v:shape>
            </v:group>
            <v:group style="position:absolute;left:10161;top:8027;width:10;height:20" coordorigin="10161,8027" coordsize="10,20">
              <v:shape style="position:absolute;left:10161;top:8027;width:10;height:20" coordorigin="10161,8027" coordsize="10,20" path="m10161,8046l10171,8046,10171,8027,10161,8027,10161,8046xe" filled="true" fillcolor="#000000" stroked="false">
                <v:path arrowok="t"/>
                <v:fill type="solid"/>
              </v:shape>
            </v:group>
            <v:group style="position:absolute;left:10161;top:8046;width:10;height:20" coordorigin="10161,8046" coordsize="10,20">
              <v:shape style="position:absolute;left:10161;top:8046;width:10;height:20" coordorigin="10161,8046" coordsize="10,20" path="m10161,8065l10171,8065,10171,8046,10161,8046,10161,8065xe" filled="true" fillcolor="#000000" stroked="false">
                <v:path arrowok="t"/>
                <v:fill type="solid"/>
              </v:shape>
            </v:group>
            <v:group style="position:absolute;left:10161;top:8065;width:10;height:20" coordorigin="10161,8065" coordsize="10,20">
              <v:shape style="position:absolute;left:10161;top:8065;width:10;height:20" coordorigin="10161,8065" coordsize="10,20" path="m10161,8085l10171,8085,10171,8065,10161,8065,10161,8085xe" filled="true" fillcolor="#000000" stroked="false">
                <v:path arrowok="t"/>
                <v:fill type="solid"/>
              </v:shape>
            </v:group>
            <v:group style="position:absolute;left:10161;top:8085;width:10;height:20" coordorigin="10161,8085" coordsize="10,20">
              <v:shape style="position:absolute;left:10161;top:8085;width:10;height:20" coordorigin="10161,8085" coordsize="10,20" path="m10161,8104l10171,8104,10171,8085,10161,8085,10161,8104xe" filled="true" fillcolor="#000000" stroked="false">
                <v:path arrowok="t"/>
                <v:fill type="solid"/>
              </v:shape>
            </v:group>
            <v:group style="position:absolute;left:10161;top:8104;width:10;height:20" coordorigin="10161,8104" coordsize="10,20">
              <v:shape style="position:absolute;left:10161;top:8104;width:10;height:20" coordorigin="10161,8104" coordsize="10,20" path="m10161,8123l10171,8123,10171,8104,10161,8104,10161,8123xe" filled="true" fillcolor="#000000" stroked="false">
                <v:path arrowok="t"/>
                <v:fill type="solid"/>
              </v:shape>
            </v:group>
            <v:group style="position:absolute;left:10161;top:8123;width:10;height:20" coordorigin="10161,8123" coordsize="10,20">
              <v:shape style="position:absolute;left:10161;top:8123;width:10;height:20" coordorigin="10161,8123" coordsize="10,20" path="m10161,8142l10171,8142,10171,8123,10161,8123,10161,8142xe" filled="true" fillcolor="#000000" stroked="false">
                <v:path arrowok="t"/>
                <v:fill type="solid"/>
              </v:shape>
            </v:group>
            <v:group style="position:absolute;left:10161;top:8142;width:10;height:20" coordorigin="10161,8142" coordsize="10,20">
              <v:shape style="position:absolute;left:10161;top:8142;width:10;height:20" coordorigin="10161,8142" coordsize="10,20" path="m10161,8161l10171,8161,10171,8142,10161,8142,10161,8161xe" filled="true" fillcolor="#000000" stroked="false">
                <v:path arrowok="t"/>
                <v:fill type="solid"/>
              </v:shape>
              <v:shape style="position:absolute;left:10161;top:8161;width:10;height:14" type="#_x0000_t75" stroked="false">
                <v:imagedata r:id="rId519" o:title=""/>
              </v:shape>
            </v:group>
            <v:group style="position:absolute;left:10161;top:8181;width:10;height:2" coordorigin="10161,8181" coordsize="10,2">
              <v:shape style="position:absolute;left:10161;top:8181;width:10;height:2" coordorigin="10161,8181" coordsize="10,0" path="m10161,8181l10171,8181e" filled="false" stroked="true" strokeweight=".47998pt" strokecolor="#000000">
                <v:path arrowok="t"/>
              </v:shape>
            </v:group>
            <v:group style="position:absolute;left:10171;top:8181;width:886;height:2" coordorigin="10171,8181" coordsize="886,2">
              <v:shape style="position:absolute;left:10171;top:8181;width:886;height:2" coordorigin="10171,8181" coordsize="886,0" path="m10171,8181l11056,8181e" filled="false" stroked="true" strokeweight=".47998pt" strokecolor="#000000">
                <v:path arrowok="t"/>
              </v:shape>
            </v:group>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14"/>
          <w:szCs w:val="14"/>
        </w:rPr>
      </w:pPr>
    </w:p>
    <w:tbl>
      <w:tblPr>
        <w:tblW w:w="0" w:type="auto"/>
        <w:jc w:val="left"/>
        <w:tblInd w:w="166" w:type="dxa"/>
        <w:tblLayout w:type="fixed"/>
        <w:tblCellMar>
          <w:top w:w="0" w:type="dxa"/>
          <w:left w:w="0" w:type="dxa"/>
          <w:bottom w:w="0" w:type="dxa"/>
          <w:right w:w="0" w:type="dxa"/>
        </w:tblCellMar>
        <w:tblLook w:val="01E0"/>
      </w:tblPr>
      <w:tblGrid>
        <w:gridCol w:w="1632"/>
        <w:gridCol w:w="1145"/>
        <w:gridCol w:w="852"/>
        <w:gridCol w:w="838"/>
        <w:gridCol w:w="566"/>
        <w:gridCol w:w="992"/>
        <w:gridCol w:w="1147"/>
        <w:gridCol w:w="994"/>
        <w:gridCol w:w="1133"/>
        <w:gridCol w:w="875"/>
      </w:tblGrid>
      <w:tr>
        <w:trPr>
          <w:trHeight w:val="341" w:hRule="exact"/>
        </w:trPr>
        <w:tc>
          <w:tcPr>
            <w:tcW w:w="3629" w:type="dxa"/>
            <w:gridSpan w:val="3"/>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
              <w:ind w:left="236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838" w:type="dxa"/>
            <w:tcBorders>
              <w:top w:val="nil" w:sz="6" w:space="0" w:color="auto"/>
              <w:left w:val="nil" w:sz="6" w:space="0" w:color="auto"/>
              <w:bottom w:val="nil" w:sz="6" w:space="0" w:color="auto"/>
              <w:right w:val="nil" w:sz="6" w:space="0" w:color="auto"/>
            </w:tcBorders>
            <w:shd w:val="clear" w:color="auto" w:fill="DCDCDC"/>
          </w:tcPr>
          <w:p>
            <w:pPr/>
          </w:p>
        </w:tc>
        <w:tc>
          <w:tcPr>
            <w:tcW w:w="566" w:type="dxa"/>
            <w:tcBorders>
              <w:top w:val="nil" w:sz="6" w:space="0" w:color="auto"/>
              <w:left w:val="nil" w:sz="6" w:space="0" w:color="auto"/>
              <w:bottom w:val="nil" w:sz="6" w:space="0" w:color="auto"/>
              <w:right w:val="nil" w:sz="6" w:space="0" w:color="auto"/>
            </w:tcBorders>
            <w:shd w:val="clear" w:color="auto" w:fill="DCDCDC"/>
          </w:tcPr>
          <w:p>
            <w:pPr/>
          </w:p>
        </w:tc>
        <w:tc>
          <w:tcPr>
            <w:tcW w:w="2139"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
              <w:ind w:left="21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p>
        </w:tc>
        <w:tc>
          <w:tcPr>
            <w:tcW w:w="994" w:type="dxa"/>
            <w:tcBorders>
              <w:top w:val="nil" w:sz="6" w:space="0" w:color="auto"/>
              <w:left w:val="nil" w:sz="6" w:space="0" w:color="auto"/>
              <w:bottom w:val="nil" w:sz="6" w:space="0" w:color="auto"/>
              <w:right w:val="nil" w:sz="6" w:space="0" w:color="auto"/>
            </w:tcBorders>
            <w:shd w:val="clear" w:color="auto" w:fill="DCDCDC"/>
          </w:tcPr>
          <w:p>
            <w:pPr/>
          </w:p>
        </w:tc>
        <w:tc>
          <w:tcPr>
            <w:tcW w:w="2008"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
              <w:ind w:left="7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2" w:hRule="exact"/>
        </w:trPr>
        <w:tc>
          <w:tcPr>
            <w:tcW w:w="3629" w:type="dxa"/>
            <w:gridSpan w:val="3"/>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139" w:type="dxa"/>
            <w:gridSpan w:val="2"/>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008" w:type="dxa"/>
            <w:gridSpan w:val="2"/>
            <w:tcBorders>
              <w:top w:val="nil" w:sz="6" w:space="0" w:color="auto"/>
              <w:left w:val="nil" w:sz="6" w:space="0" w:color="auto"/>
              <w:bottom w:val="nil" w:sz="6" w:space="0" w:color="auto"/>
              <w:right w:val="nil" w:sz="6" w:space="0" w:color="auto"/>
            </w:tcBorders>
          </w:tcPr>
          <w:p>
            <w:pPr/>
          </w:p>
        </w:tc>
      </w:tr>
      <w:tr>
        <w:trPr>
          <w:trHeight w:val="301" w:hRule="exact"/>
        </w:trPr>
        <w:tc>
          <w:tcPr>
            <w:tcW w:w="1632" w:type="dxa"/>
            <w:tcBorders>
              <w:top w:val="nil" w:sz="6" w:space="0" w:color="auto"/>
              <w:left w:val="nil" w:sz="6" w:space="0" w:color="auto"/>
              <w:bottom w:val="nil" w:sz="6" w:space="0" w:color="auto"/>
              <w:right w:val="nil" w:sz="6" w:space="0" w:color="auto"/>
            </w:tcBorders>
            <w:shd w:val="clear" w:color="auto" w:fill="DCDCDC"/>
          </w:tcPr>
          <w:p>
            <w:pPr/>
          </w:p>
        </w:tc>
        <w:tc>
          <w:tcPr>
            <w:tcW w:w="11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left="2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38"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47"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left="3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87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29"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5"/>
              <w:jc w:val="right"/>
              <w:rPr>
                <w:rFonts w:ascii="Arial" w:hAnsi="Arial" w:cs="Arial" w:eastAsia="Arial" w:hint="default"/>
                <w:sz w:val="18"/>
                <w:szCs w:val="18"/>
              </w:rPr>
            </w:pPr>
            <w:r>
              <w:rPr>
                <w:rFonts w:ascii="Arial"/>
                <w:spacing w:val="-1"/>
                <w:sz w:val="18"/>
              </w:rPr>
              <w:t>77,600,000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5"/>
              <w:jc w:val="right"/>
              <w:rPr>
                <w:rFonts w:ascii="Arial" w:hAnsi="Arial" w:cs="Arial" w:eastAsia="Arial" w:hint="default"/>
                <w:sz w:val="18"/>
                <w:szCs w:val="18"/>
              </w:rPr>
            </w:pPr>
            <w:r>
              <w:rPr>
                <w:rFonts w:ascii="Arial"/>
                <w:spacing w:val="-1"/>
                <w:sz w:val="18"/>
              </w:rPr>
              <w:t>74.19%</w:t>
            </w: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3" w:right="0"/>
              <w:jc w:val="center"/>
              <w:rPr>
                <w:rFonts w:ascii="Arial" w:hAnsi="Arial" w:cs="Arial" w:eastAsia="Arial" w:hint="default"/>
                <w:sz w:val="18"/>
                <w:szCs w:val="18"/>
              </w:rPr>
            </w:pPr>
            <w:r>
              <w:rPr>
                <w:rFonts w:ascii="Arial"/>
                <w:sz w:val="18"/>
              </w:rPr>
              <w:t>38,800,000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5"/>
              <w:jc w:val="right"/>
              <w:rPr>
                <w:rFonts w:ascii="Arial" w:hAnsi="Arial" w:cs="Arial" w:eastAsia="Arial" w:hint="default"/>
                <w:sz w:val="18"/>
                <w:szCs w:val="18"/>
              </w:rPr>
            </w:pPr>
            <w:r>
              <w:rPr>
                <w:rFonts w:ascii="Arial"/>
                <w:spacing w:val="-1"/>
                <w:sz w:val="18"/>
              </w:rPr>
              <w:t>-15,000,000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7"/>
              <w:jc w:val="right"/>
              <w:rPr>
                <w:rFonts w:ascii="Arial" w:hAnsi="Arial" w:cs="Arial" w:eastAsia="Arial" w:hint="default"/>
                <w:sz w:val="18"/>
                <w:szCs w:val="18"/>
              </w:rPr>
            </w:pPr>
            <w:r>
              <w:rPr>
                <w:rFonts w:ascii="Arial"/>
                <w:spacing w:val="-1"/>
                <w:sz w:val="18"/>
              </w:rPr>
              <w:t>23,800,000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5"/>
              <w:jc w:val="right"/>
              <w:rPr>
                <w:rFonts w:ascii="Arial" w:hAnsi="Arial" w:cs="Arial" w:eastAsia="Arial" w:hint="default"/>
                <w:sz w:val="18"/>
                <w:szCs w:val="18"/>
              </w:rPr>
            </w:pPr>
            <w:r>
              <w:rPr>
                <w:rFonts w:ascii="Arial"/>
                <w:spacing w:val="-1"/>
                <w:sz w:val="18"/>
              </w:rPr>
              <w:t>101,400,000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
              <w:jc w:val="right"/>
              <w:rPr>
                <w:rFonts w:ascii="Arial" w:hAnsi="Arial" w:cs="Arial" w:eastAsia="Arial" w:hint="default"/>
                <w:sz w:val="18"/>
                <w:szCs w:val="18"/>
              </w:rPr>
            </w:pPr>
            <w:r>
              <w:rPr>
                <w:rFonts w:ascii="Arial"/>
                <w:spacing w:val="-1"/>
                <w:sz w:val="18"/>
              </w:rPr>
              <w:t>64.63%</w:t>
            </w:r>
          </w:p>
        </w:tc>
      </w:tr>
      <w:tr>
        <w:trPr>
          <w:trHeight w:val="404"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14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407"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14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391"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Arial" w:hAnsi="Arial" w:cs="Arial" w:eastAsia="Arial" w:hint="default"/>
                <w:sz w:val="18"/>
                <w:szCs w:val="18"/>
              </w:rPr>
            </w:pPr>
            <w:r>
              <w:rPr>
                <w:rFonts w:ascii="Arial"/>
                <w:spacing w:val="-1"/>
                <w:sz w:val="18"/>
              </w:rPr>
              <w:t>77,600,000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Arial" w:hAnsi="Arial" w:cs="Arial" w:eastAsia="Arial" w:hint="default"/>
                <w:sz w:val="18"/>
                <w:szCs w:val="18"/>
              </w:rPr>
            </w:pPr>
            <w:r>
              <w:rPr>
                <w:rFonts w:ascii="Arial"/>
                <w:spacing w:val="-1"/>
                <w:sz w:val="18"/>
              </w:rPr>
              <w:t>74.19%</w:t>
            </w: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center"/>
              <w:rPr>
                <w:rFonts w:ascii="Arial" w:hAnsi="Arial" w:cs="Arial" w:eastAsia="Arial" w:hint="default"/>
                <w:sz w:val="18"/>
                <w:szCs w:val="18"/>
              </w:rPr>
            </w:pPr>
            <w:r>
              <w:rPr>
                <w:rFonts w:ascii="Arial"/>
                <w:sz w:val="18"/>
              </w:rPr>
              <w:t>38,800,000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Arial" w:hAnsi="Arial" w:cs="Arial" w:eastAsia="Arial" w:hint="default"/>
                <w:sz w:val="18"/>
                <w:szCs w:val="18"/>
              </w:rPr>
            </w:pPr>
            <w:r>
              <w:rPr>
                <w:rFonts w:ascii="Arial"/>
                <w:spacing w:val="-1"/>
                <w:sz w:val="18"/>
              </w:rPr>
              <w:t>-15,000,000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7"/>
              <w:jc w:val="right"/>
              <w:rPr>
                <w:rFonts w:ascii="Arial" w:hAnsi="Arial" w:cs="Arial" w:eastAsia="Arial" w:hint="default"/>
                <w:sz w:val="18"/>
                <w:szCs w:val="18"/>
              </w:rPr>
            </w:pPr>
            <w:r>
              <w:rPr>
                <w:rFonts w:ascii="Arial"/>
                <w:spacing w:val="-1"/>
                <w:sz w:val="18"/>
              </w:rPr>
              <w:t>23,800,000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5"/>
              <w:jc w:val="right"/>
              <w:rPr>
                <w:rFonts w:ascii="Arial" w:hAnsi="Arial" w:cs="Arial" w:eastAsia="Arial" w:hint="default"/>
                <w:sz w:val="18"/>
                <w:szCs w:val="18"/>
              </w:rPr>
            </w:pPr>
            <w:r>
              <w:rPr>
                <w:rFonts w:ascii="Arial"/>
                <w:spacing w:val="-1"/>
                <w:sz w:val="18"/>
              </w:rPr>
              <w:t>101,400,000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
              <w:jc w:val="right"/>
              <w:rPr>
                <w:rFonts w:ascii="Arial" w:hAnsi="Arial" w:cs="Arial" w:eastAsia="Arial" w:hint="default"/>
                <w:sz w:val="18"/>
                <w:szCs w:val="18"/>
              </w:rPr>
            </w:pPr>
            <w:r>
              <w:rPr>
                <w:rFonts w:ascii="Arial"/>
                <w:spacing w:val="-1"/>
                <w:sz w:val="18"/>
              </w:rPr>
              <w:t>64.63%</w:t>
            </w:r>
          </w:p>
        </w:tc>
      </w:tr>
      <w:tr>
        <w:trPr>
          <w:trHeight w:val="612" w:hRule="exact"/>
        </w:trPr>
        <w:tc>
          <w:tcPr>
            <w:tcW w:w="163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73" w:lineRule="auto" w:before="4"/>
              <w:ind w:left="14" w:right="15"/>
              <w:jc w:val="left"/>
              <w:rPr>
                <w:rFonts w:ascii="宋体" w:hAnsi="宋体" w:cs="宋体" w:eastAsia="宋体" w:hint="default"/>
                <w:sz w:val="18"/>
                <w:szCs w:val="18"/>
              </w:rPr>
            </w:pPr>
            <w:r>
              <w:rPr>
                <w:rFonts w:ascii="宋体" w:hAnsi="宋体" w:cs="宋体" w:eastAsia="宋体" w:hint="default"/>
                <w:spacing w:val="-3"/>
                <w:sz w:val="18"/>
                <w:szCs w:val="18"/>
              </w:rPr>
              <w:t>其中：境内非国有法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人持股</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sz w:val="18"/>
              </w:rPr>
              <w:t>9,971,000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5"/>
              <w:jc w:val="right"/>
              <w:rPr>
                <w:rFonts w:ascii="Arial" w:hAnsi="Arial" w:cs="Arial" w:eastAsia="Arial" w:hint="default"/>
                <w:sz w:val="18"/>
                <w:szCs w:val="18"/>
              </w:rPr>
            </w:pPr>
            <w:r>
              <w:rPr>
                <w:rFonts w:ascii="Arial"/>
                <w:w w:val="95"/>
                <w:sz w:val="18"/>
              </w:rPr>
              <w:t>9.53%</w:t>
            </w:r>
            <w:r>
              <w:rPr>
                <w:rFonts w:ascii="Arial"/>
                <w:sz w:val="18"/>
              </w:rPr>
            </w: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4" w:right="0"/>
              <w:jc w:val="center"/>
              <w:rPr>
                <w:rFonts w:ascii="Arial" w:hAnsi="Arial" w:cs="Arial" w:eastAsia="Arial" w:hint="default"/>
                <w:sz w:val="18"/>
                <w:szCs w:val="18"/>
              </w:rPr>
            </w:pPr>
            <w:r>
              <w:rPr>
                <w:rFonts w:ascii="Arial"/>
                <w:sz w:val="18"/>
              </w:rPr>
              <w:t>4,985,500</w:t>
            </w: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18"/>
                <w:szCs w:val="18"/>
              </w:rPr>
            </w:pPr>
            <w:r>
              <w:rPr>
                <w:rFonts w:ascii="Arial"/>
                <w:spacing w:val="-1"/>
                <w:sz w:val="18"/>
              </w:rPr>
              <w:t>4,985,500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5"/>
              <w:jc w:val="right"/>
              <w:rPr>
                <w:rFonts w:ascii="Arial" w:hAnsi="Arial" w:cs="Arial" w:eastAsia="Arial" w:hint="default"/>
                <w:sz w:val="18"/>
                <w:szCs w:val="18"/>
              </w:rPr>
            </w:pPr>
            <w:r>
              <w:rPr>
                <w:rFonts w:ascii="Arial"/>
                <w:spacing w:val="-1"/>
                <w:sz w:val="18"/>
              </w:rPr>
              <w:t>14,956,500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
              <w:jc w:val="right"/>
              <w:rPr>
                <w:rFonts w:ascii="Arial" w:hAnsi="Arial" w:cs="Arial" w:eastAsia="Arial" w:hint="default"/>
                <w:sz w:val="18"/>
                <w:szCs w:val="18"/>
              </w:rPr>
            </w:pPr>
            <w:r>
              <w:rPr>
                <w:rFonts w:ascii="Arial"/>
                <w:w w:val="95"/>
                <w:sz w:val="18"/>
              </w:rPr>
              <w:t>9.53%</w:t>
            </w:r>
            <w:r>
              <w:rPr>
                <w:rFonts w:ascii="Arial"/>
                <w:sz w:val="18"/>
              </w:rPr>
            </w:r>
          </w:p>
        </w:tc>
      </w:tr>
      <w:tr>
        <w:trPr>
          <w:trHeight w:val="360" w:hRule="exact"/>
        </w:trPr>
        <w:tc>
          <w:tcPr>
            <w:tcW w:w="163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
              <w:ind w:left="1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Arial" w:hAnsi="Arial" w:cs="Arial" w:eastAsia="Arial" w:hint="default"/>
                <w:sz w:val="18"/>
                <w:szCs w:val="18"/>
              </w:rPr>
            </w:pPr>
            <w:r>
              <w:rPr>
                <w:rFonts w:ascii="Arial"/>
                <w:spacing w:val="-1"/>
                <w:sz w:val="18"/>
              </w:rPr>
              <w:t>67,629,000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Arial" w:hAnsi="Arial" w:cs="Arial" w:eastAsia="Arial" w:hint="default"/>
                <w:sz w:val="18"/>
                <w:szCs w:val="18"/>
              </w:rPr>
            </w:pPr>
            <w:r>
              <w:rPr>
                <w:rFonts w:ascii="Arial"/>
                <w:spacing w:val="-1"/>
                <w:sz w:val="18"/>
              </w:rPr>
              <w:t>64.65%</w:t>
            </w: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center"/>
              <w:rPr>
                <w:rFonts w:ascii="Arial" w:hAnsi="Arial" w:cs="Arial" w:eastAsia="Arial" w:hint="default"/>
                <w:sz w:val="18"/>
                <w:szCs w:val="18"/>
              </w:rPr>
            </w:pPr>
            <w:r>
              <w:rPr>
                <w:rFonts w:ascii="Arial"/>
                <w:sz w:val="18"/>
              </w:rPr>
              <w:t>33,814,500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Arial" w:hAnsi="Arial" w:cs="Arial" w:eastAsia="Arial" w:hint="default"/>
                <w:sz w:val="18"/>
                <w:szCs w:val="18"/>
              </w:rPr>
            </w:pPr>
            <w:r>
              <w:rPr>
                <w:rFonts w:ascii="Arial"/>
                <w:spacing w:val="-1"/>
                <w:sz w:val="18"/>
              </w:rPr>
              <w:t>-15,000,000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w:hAnsi="Arial" w:cs="Arial" w:eastAsia="Arial" w:hint="default"/>
                <w:sz w:val="18"/>
                <w:szCs w:val="18"/>
              </w:rPr>
            </w:pPr>
            <w:r>
              <w:rPr>
                <w:rFonts w:ascii="Arial"/>
                <w:spacing w:val="-1"/>
                <w:sz w:val="18"/>
              </w:rPr>
              <w:t>18,814,500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Arial" w:hAnsi="Arial" w:cs="Arial" w:eastAsia="Arial" w:hint="default"/>
                <w:sz w:val="18"/>
                <w:szCs w:val="18"/>
              </w:rPr>
            </w:pPr>
            <w:r>
              <w:rPr>
                <w:rFonts w:ascii="Arial"/>
                <w:spacing w:val="-1"/>
                <w:sz w:val="18"/>
              </w:rPr>
              <w:t>86,443,500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
              <w:jc w:val="right"/>
              <w:rPr>
                <w:rFonts w:ascii="Arial" w:hAnsi="Arial" w:cs="Arial" w:eastAsia="Arial" w:hint="default"/>
                <w:sz w:val="18"/>
                <w:szCs w:val="18"/>
              </w:rPr>
            </w:pPr>
            <w:r>
              <w:rPr>
                <w:rFonts w:ascii="Arial"/>
                <w:spacing w:val="-1"/>
                <w:sz w:val="18"/>
              </w:rPr>
              <w:t>55.09%</w:t>
            </w:r>
          </w:p>
        </w:tc>
      </w:tr>
      <w:tr>
        <w:trPr>
          <w:trHeight w:val="404"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14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404"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14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407"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411"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、高管股份</w:t>
            </w:r>
          </w:p>
        </w:tc>
        <w:tc>
          <w:tcPr>
            <w:tcW w:w="114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409"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5"/>
              <w:jc w:val="right"/>
              <w:rPr>
                <w:rFonts w:ascii="Arial" w:hAnsi="Arial" w:cs="Arial" w:eastAsia="Arial" w:hint="default"/>
                <w:sz w:val="18"/>
                <w:szCs w:val="18"/>
              </w:rPr>
            </w:pPr>
            <w:r>
              <w:rPr>
                <w:rFonts w:ascii="Arial"/>
                <w:spacing w:val="-1"/>
                <w:sz w:val="18"/>
              </w:rPr>
              <w:t>27,000,000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5"/>
              <w:jc w:val="right"/>
              <w:rPr>
                <w:rFonts w:ascii="Arial" w:hAnsi="Arial" w:cs="Arial" w:eastAsia="Arial" w:hint="default"/>
                <w:sz w:val="18"/>
                <w:szCs w:val="18"/>
              </w:rPr>
            </w:pPr>
            <w:r>
              <w:rPr>
                <w:rFonts w:ascii="Arial"/>
                <w:spacing w:val="-1"/>
                <w:sz w:val="18"/>
              </w:rPr>
              <w:t>25.81%</w:t>
            </w: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center"/>
              <w:rPr>
                <w:rFonts w:ascii="Arial" w:hAnsi="Arial" w:cs="Arial" w:eastAsia="Arial" w:hint="default"/>
                <w:sz w:val="18"/>
                <w:szCs w:val="18"/>
              </w:rPr>
            </w:pPr>
            <w:r>
              <w:rPr>
                <w:rFonts w:ascii="Arial"/>
                <w:sz w:val="18"/>
              </w:rPr>
              <w:t>13,500,000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5"/>
              <w:jc w:val="right"/>
              <w:rPr>
                <w:rFonts w:ascii="Arial" w:hAnsi="Arial" w:cs="Arial" w:eastAsia="Arial" w:hint="default"/>
                <w:sz w:val="18"/>
                <w:szCs w:val="18"/>
              </w:rPr>
            </w:pPr>
            <w:r>
              <w:rPr>
                <w:rFonts w:ascii="Arial"/>
                <w:spacing w:val="-1"/>
                <w:sz w:val="18"/>
              </w:rPr>
              <w:t>15,000,000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7"/>
              <w:jc w:val="right"/>
              <w:rPr>
                <w:rFonts w:ascii="Arial" w:hAnsi="Arial" w:cs="Arial" w:eastAsia="Arial" w:hint="default"/>
                <w:sz w:val="18"/>
                <w:szCs w:val="18"/>
              </w:rPr>
            </w:pPr>
            <w:r>
              <w:rPr>
                <w:rFonts w:ascii="Arial"/>
                <w:spacing w:val="-1"/>
                <w:sz w:val="18"/>
              </w:rPr>
              <w:t>28,500,000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5"/>
              <w:jc w:val="right"/>
              <w:rPr>
                <w:rFonts w:ascii="Arial" w:hAnsi="Arial" w:cs="Arial" w:eastAsia="Arial" w:hint="default"/>
                <w:sz w:val="18"/>
                <w:szCs w:val="18"/>
              </w:rPr>
            </w:pPr>
            <w:r>
              <w:rPr>
                <w:rFonts w:ascii="Arial"/>
                <w:spacing w:val="-1"/>
                <w:sz w:val="18"/>
              </w:rPr>
              <w:t>55,500,000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
              <w:jc w:val="right"/>
              <w:rPr>
                <w:rFonts w:ascii="Arial" w:hAnsi="Arial" w:cs="Arial" w:eastAsia="Arial" w:hint="default"/>
                <w:sz w:val="18"/>
                <w:szCs w:val="18"/>
              </w:rPr>
            </w:pPr>
            <w:r>
              <w:rPr>
                <w:rFonts w:ascii="Arial"/>
                <w:spacing w:val="-1"/>
                <w:sz w:val="18"/>
              </w:rPr>
              <w:t>35.37%</w:t>
            </w:r>
          </w:p>
        </w:tc>
      </w:tr>
      <w:tr>
        <w:trPr>
          <w:trHeight w:val="389"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Arial" w:hAnsi="Arial" w:cs="Arial" w:eastAsia="Arial" w:hint="default"/>
                <w:sz w:val="18"/>
                <w:szCs w:val="18"/>
              </w:rPr>
            </w:pPr>
            <w:r>
              <w:rPr>
                <w:rFonts w:ascii="Arial"/>
                <w:spacing w:val="-1"/>
                <w:sz w:val="18"/>
              </w:rPr>
              <w:t>27,000,000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Arial" w:hAnsi="Arial" w:cs="Arial" w:eastAsia="Arial" w:hint="default"/>
                <w:sz w:val="18"/>
                <w:szCs w:val="18"/>
              </w:rPr>
            </w:pPr>
            <w:r>
              <w:rPr>
                <w:rFonts w:ascii="Arial"/>
                <w:spacing w:val="-1"/>
                <w:sz w:val="18"/>
              </w:rPr>
              <w:t>25.81%</w:t>
            </w: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center"/>
              <w:rPr>
                <w:rFonts w:ascii="Arial" w:hAnsi="Arial" w:cs="Arial" w:eastAsia="Arial" w:hint="default"/>
                <w:sz w:val="18"/>
                <w:szCs w:val="18"/>
              </w:rPr>
            </w:pPr>
            <w:r>
              <w:rPr>
                <w:rFonts w:ascii="Arial"/>
                <w:sz w:val="18"/>
              </w:rPr>
              <w:t>13,500,000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Arial" w:hAnsi="Arial" w:cs="Arial" w:eastAsia="Arial" w:hint="default"/>
                <w:sz w:val="18"/>
                <w:szCs w:val="18"/>
              </w:rPr>
            </w:pPr>
            <w:r>
              <w:rPr>
                <w:rFonts w:ascii="Arial"/>
                <w:spacing w:val="-1"/>
                <w:sz w:val="18"/>
              </w:rPr>
              <w:t>15,000,000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7"/>
              <w:jc w:val="right"/>
              <w:rPr>
                <w:rFonts w:ascii="Arial" w:hAnsi="Arial" w:cs="Arial" w:eastAsia="Arial" w:hint="default"/>
                <w:sz w:val="18"/>
                <w:szCs w:val="18"/>
              </w:rPr>
            </w:pPr>
            <w:r>
              <w:rPr>
                <w:rFonts w:ascii="Arial"/>
                <w:spacing w:val="-1"/>
                <w:sz w:val="18"/>
              </w:rPr>
              <w:t>28,500,000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Arial" w:hAnsi="Arial" w:cs="Arial" w:eastAsia="Arial" w:hint="default"/>
                <w:sz w:val="18"/>
                <w:szCs w:val="18"/>
              </w:rPr>
            </w:pPr>
            <w:r>
              <w:rPr>
                <w:rFonts w:ascii="Arial"/>
                <w:spacing w:val="-1"/>
                <w:sz w:val="18"/>
              </w:rPr>
              <w:t>55,500,000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
              <w:jc w:val="right"/>
              <w:rPr>
                <w:rFonts w:ascii="Arial" w:hAnsi="Arial" w:cs="Arial" w:eastAsia="Arial" w:hint="default"/>
                <w:sz w:val="18"/>
                <w:szCs w:val="18"/>
              </w:rPr>
            </w:pPr>
            <w:r>
              <w:rPr>
                <w:rFonts w:ascii="Arial"/>
                <w:spacing w:val="-1"/>
                <w:sz w:val="18"/>
              </w:rPr>
              <w:t>35.37%</w:t>
            </w:r>
          </w:p>
        </w:tc>
      </w:tr>
      <w:tr>
        <w:trPr>
          <w:trHeight w:val="580" w:hRule="exact"/>
        </w:trPr>
        <w:tc>
          <w:tcPr>
            <w:tcW w:w="163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59" w:lineRule="auto" w:before="4"/>
              <w:ind w:left="14" w:right="75"/>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 股</w:t>
            </w:r>
          </w:p>
        </w:tc>
        <w:tc>
          <w:tcPr>
            <w:tcW w:w="114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580" w:hRule="exact"/>
        </w:trPr>
        <w:tc>
          <w:tcPr>
            <w:tcW w:w="163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21" w:lineRule="exact"/>
              <w:ind w:left="1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w:t>
            </w:r>
          </w:p>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4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374" w:hRule="exact"/>
        </w:trPr>
        <w:tc>
          <w:tcPr>
            <w:tcW w:w="163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4"/>
              <w:ind w:left="1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145"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r>
      <w:tr>
        <w:trPr>
          <w:trHeight w:val="407" w:hRule="exact"/>
        </w:trPr>
        <w:tc>
          <w:tcPr>
            <w:tcW w:w="1632"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35"/>
              <w:ind w:left="1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Arial" w:hAnsi="Arial" w:cs="Arial" w:eastAsia="Arial" w:hint="default"/>
                <w:sz w:val="18"/>
                <w:szCs w:val="18"/>
              </w:rPr>
            </w:pPr>
            <w:r>
              <w:rPr>
                <w:rFonts w:ascii="Arial"/>
                <w:spacing w:val="-1"/>
                <w:sz w:val="18"/>
              </w:rPr>
              <w:t>104,600,000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Arial" w:hAnsi="Arial" w:cs="Arial" w:eastAsia="Arial" w:hint="default"/>
                <w:sz w:val="18"/>
                <w:szCs w:val="18"/>
              </w:rPr>
            </w:pPr>
            <w:r>
              <w:rPr>
                <w:rFonts w:ascii="Arial"/>
                <w:spacing w:val="-1"/>
                <w:sz w:val="18"/>
              </w:rPr>
              <w:t>100.00%</w:t>
            </w:r>
          </w:p>
        </w:tc>
        <w:tc>
          <w:tcPr>
            <w:tcW w:w="83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center"/>
              <w:rPr>
                <w:rFonts w:ascii="Arial" w:hAnsi="Arial" w:cs="Arial" w:eastAsia="Arial" w:hint="default"/>
                <w:sz w:val="18"/>
                <w:szCs w:val="18"/>
              </w:rPr>
            </w:pPr>
            <w:r>
              <w:rPr>
                <w:rFonts w:ascii="Arial"/>
                <w:sz w:val="18"/>
              </w:rPr>
              <w:t>52,300,000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Arial" w:hAnsi="Arial" w:cs="Arial" w:eastAsia="Arial" w:hint="default"/>
                <w:sz w:val="18"/>
                <w:szCs w:val="18"/>
              </w:rPr>
            </w:pPr>
            <w:r>
              <w:rPr>
                <w:rFonts w:ascii="Arial"/>
                <w:w w:val="99"/>
                <w:sz w:val="18"/>
              </w:rPr>
              <w:t>0</w:t>
            </w:r>
            <w:r>
              <w:rPr>
                <w:rFonts w:ascii="Arial"/>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7"/>
              <w:jc w:val="right"/>
              <w:rPr>
                <w:rFonts w:ascii="Arial" w:hAnsi="Arial" w:cs="Arial" w:eastAsia="Arial" w:hint="default"/>
                <w:sz w:val="18"/>
                <w:szCs w:val="18"/>
              </w:rPr>
            </w:pPr>
            <w:r>
              <w:rPr>
                <w:rFonts w:ascii="Arial"/>
                <w:spacing w:val="-1"/>
                <w:sz w:val="18"/>
              </w:rPr>
              <w:t>52,300,000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Arial" w:hAnsi="Arial" w:cs="Arial" w:eastAsia="Arial" w:hint="default"/>
                <w:sz w:val="18"/>
                <w:szCs w:val="18"/>
              </w:rPr>
            </w:pPr>
            <w:r>
              <w:rPr>
                <w:rFonts w:ascii="Arial"/>
                <w:spacing w:val="-1"/>
                <w:sz w:val="18"/>
              </w:rPr>
              <w:t>156,900,000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
              <w:jc w:val="right"/>
              <w:rPr>
                <w:rFonts w:ascii="Arial" w:hAnsi="Arial" w:cs="Arial" w:eastAsia="Arial" w:hint="default"/>
                <w:sz w:val="18"/>
                <w:szCs w:val="18"/>
              </w:rPr>
            </w:pPr>
            <w:r>
              <w:rPr>
                <w:rFonts w:ascii="Arial"/>
                <w:spacing w:val="-1"/>
                <w:sz w:val="18"/>
              </w:rPr>
              <w:t>100.00%</w:t>
            </w:r>
          </w:p>
        </w:tc>
      </w:tr>
    </w:tbl>
    <w:p>
      <w:pPr>
        <w:pStyle w:val="Heading2"/>
        <w:spacing w:line="240" w:lineRule="auto" w:before="84"/>
        <w:ind w:left="1098" w:right="0"/>
        <w:jc w:val="left"/>
        <w:rPr>
          <w:b w:val="0"/>
          <w:bCs w:val="0"/>
        </w:rPr>
      </w:pPr>
      <w:r>
        <w:rPr/>
        <w:t>（二）限售股份变动情况表</w:t>
      </w:r>
      <w:r>
        <w:rPr>
          <w:b w:val="0"/>
          <w:bCs w:val="0"/>
        </w:rPr>
      </w:r>
    </w:p>
    <w:p>
      <w:pPr>
        <w:spacing w:line="240" w:lineRule="auto" w:before="12"/>
        <w:rPr>
          <w:rFonts w:ascii="宋体" w:hAnsi="宋体" w:cs="宋体" w:eastAsia="宋体" w:hint="default"/>
          <w:b/>
          <w:bCs/>
          <w:sz w:val="8"/>
          <w:szCs w:val="8"/>
        </w:rPr>
      </w:pPr>
    </w:p>
    <w:p>
      <w:pPr>
        <w:spacing w:before="44"/>
        <w:ind w:left="0" w:right="1793" w:firstLine="0"/>
        <w:jc w:val="right"/>
        <w:rPr>
          <w:rFonts w:ascii="宋体" w:hAnsi="宋体" w:cs="宋体" w:eastAsia="宋体" w:hint="default"/>
          <w:sz w:val="18"/>
          <w:szCs w:val="18"/>
        </w:rPr>
      </w:pPr>
      <w:r>
        <w:rPr/>
        <w:pict>
          <v:group style="position:absolute;margin-left:47.279999pt;margin-top:43.907703pt;width:503.4pt;height:5.2pt;mso-position-horizontal-relative:page;mso-position-vertical-relative:paragraph;z-index:-1161376" coordorigin="946,878" coordsize="10068,104">
            <v:shape style="position:absolute;left:946;top:878;width:725;height:103" type="#_x0000_t75" stroked="false">
              <v:imagedata r:id="rId520" o:title=""/>
            </v:shape>
            <v:shape style="position:absolute;left:1647;top:972;width:982;height:10" type="#_x0000_t75" stroked="false">
              <v:imagedata r:id="rId521" o:title=""/>
            </v:shape>
            <v:shape style="position:absolute;left:2624;top:972;width:1580;height:10" type="#_x0000_t75" stroked="false">
              <v:imagedata r:id="rId522" o:title=""/>
            </v:shape>
            <v:shape style="position:absolute;left:4199;top:972;width:1610;height:10" type="#_x0000_t75" stroked="false">
              <v:imagedata r:id="rId216" o:title=""/>
            </v:shape>
            <v:shape style="position:absolute;left:5804;top:972;width:3087;height:10" type="#_x0000_t75" stroked="false">
              <v:imagedata r:id="rId523" o:title=""/>
            </v:shape>
            <v:shape style="position:absolute;left:8887;top:972;width:984;height:10" type="#_x0000_t75" stroked="false">
              <v:imagedata r:id="rId524" o:title=""/>
            </v:shape>
            <v:shape style="position:absolute;left:9866;top:972;width:1147;height:10" type="#_x0000_t75" stroked="false">
              <v:imagedata r:id="rId525" o:title=""/>
            </v:shape>
            <w10:wrap type="none"/>
          </v:group>
        </w:pict>
      </w:r>
      <w:r>
        <w:rPr/>
        <w:pict>
          <v:shape style="position:absolute;margin-left:82.584pt;margin-top:68.267693pt;width:.47998pt;height:.72pt;mso-position-horizontal-relative:page;mso-position-vertical-relative:paragraph;z-index:15976" type="#_x0000_t75" stroked="false">
            <v:imagedata r:id="rId519" o:title=""/>
          </v:shape>
        </w:pict>
      </w:r>
      <w:r>
        <w:rPr/>
        <w:pict>
          <v:shape style="position:absolute;margin-left:131.419998pt;margin-top:68.267693pt;width:.47999pt;height:.72pt;mso-position-horizontal-relative:page;mso-position-vertical-relative:paragraph;z-index:16000" type="#_x0000_t75" stroked="false">
            <v:imagedata r:id="rId519" o:title=""/>
          </v:shape>
        </w:pict>
      </w:r>
      <w:r>
        <w:rPr/>
        <w:pict>
          <v:shape style="position:absolute;margin-left:210.169998pt;margin-top:68.267693pt;width:.47998pt;height:.72pt;mso-position-horizontal-relative:page;mso-position-vertical-relative:paragraph;z-index:16024" type="#_x0000_t75" stroked="false">
            <v:imagedata r:id="rId519" o:title=""/>
          </v:shape>
        </w:pict>
      </w:r>
      <w:r>
        <w:rPr/>
        <w:pict>
          <v:shape style="position:absolute;margin-left:290.450012pt;margin-top:68.267693pt;width:.47999pt;height:.72pt;mso-position-horizontal-relative:page;mso-position-vertical-relative:paragraph;z-index:16048" type="#_x0000_t75" stroked="false">
            <v:imagedata r:id="rId519" o:title=""/>
          </v:shape>
        </w:pict>
      </w:r>
      <w:r>
        <w:rPr/>
        <w:pict>
          <v:shape style="position:absolute;margin-left:366.190002pt;margin-top:68.267693pt;width:.47999pt;height:.72pt;mso-position-horizontal-relative:page;mso-position-vertical-relative:paragraph;z-index:16072" type="#_x0000_t75" stroked="false">
            <v:imagedata r:id="rId519" o:title=""/>
          </v:shape>
        </w:pict>
      </w:r>
      <w:r>
        <w:rPr/>
        <w:pict>
          <v:shape style="position:absolute;margin-left:444.579987pt;margin-top:68.267693pt;width:.47999pt;height:.72pt;mso-position-horizontal-relative:page;mso-position-vertical-relative:paragraph;z-index:16096" type="#_x0000_t75" stroked="false">
            <v:imagedata r:id="rId519" o:title=""/>
          </v:shape>
        </w:pict>
      </w:r>
      <w:r>
        <w:rPr/>
        <w:pict>
          <v:shape style="position:absolute;margin-left:493.540009pt;margin-top:68.267693pt;width:.47996pt;height:.72pt;mso-position-horizontal-relative:page;mso-position-vertical-relative:paragraph;z-index:16120" type="#_x0000_t75" stroked="false">
            <v:imagedata r:id="rId519" o:title=""/>
          </v:shape>
        </w:pict>
      </w:r>
      <w:r>
        <w:rPr>
          <w:rFonts w:ascii="宋体" w:hAnsi="宋体" w:cs="宋体" w:eastAsia="宋体" w:hint="default"/>
          <w:sz w:val="18"/>
          <w:szCs w:val="18"/>
        </w:rPr>
        <w:t>单位：股</w:t>
      </w:r>
    </w:p>
    <w:p>
      <w:pPr>
        <w:spacing w:line="240" w:lineRule="auto" w:before="4"/>
        <w:rPr>
          <w:rFonts w:ascii="宋体" w:hAnsi="宋体" w:cs="宋体" w:eastAsia="宋体" w:hint="default"/>
          <w:sz w:val="11"/>
          <w:szCs w:val="11"/>
        </w:rPr>
      </w:pPr>
    </w:p>
    <w:tbl>
      <w:tblPr>
        <w:tblW w:w="0" w:type="auto"/>
        <w:jc w:val="left"/>
        <w:tblInd w:w="240" w:type="dxa"/>
        <w:tblLayout w:type="fixed"/>
        <w:tblCellMar>
          <w:top w:w="0" w:type="dxa"/>
          <w:left w:w="0" w:type="dxa"/>
          <w:bottom w:w="0" w:type="dxa"/>
          <w:right w:w="0" w:type="dxa"/>
        </w:tblCellMar>
        <w:tblLook w:val="01E0"/>
      </w:tblPr>
      <w:tblGrid>
        <w:gridCol w:w="711"/>
        <w:gridCol w:w="977"/>
        <w:gridCol w:w="1575"/>
        <w:gridCol w:w="1606"/>
        <w:gridCol w:w="1514"/>
        <w:gridCol w:w="1569"/>
        <w:gridCol w:w="979"/>
        <w:gridCol w:w="1138"/>
      </w:tblGrid>
      <w:tr>
        <w:trPr>
          <w:trHeight w:val="540" w:hRule="exact"/>
        </w:trPr>
        <w:tc>
          <w:tcPr>
            <w:tcW w:w="711"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7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57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left="239" w:right="0"/>
              <w:jc w:val="left"/>
              <w:rPr>
                <w:rFonts w:ascii="宋体" w:hAnsi="宋体" w:cs="宋体" w:eastAsia="宋体" w:hint="default"/>
                <w:sz w:val="18"/>
                <w:szCs w:val="18"/>
              </w:rPr>
            </w:pPr>
            <w:r>
              <w:rPr>
                <w:rFonts w:ascii="宋体" w:hAnsi="宋体" w:cs="宋体" w:eastAsia="宋体" w:hint="default"/>
                <w:b/>
                <w:bCs/>
                <w:sz w:val="18"/>
                <w:szCs w:val="18"/>
              </w:rPr>
              <w:t>年初限售股数</w:t>
            </w:r>
            <w:r>
              <w:rPr>
                <w:rFonts w:ascii="宋体" w:hAnsi="宋体" w:cs="宋体" w:eastAsia="宋体" w:hint="default"/>
                <w:sz w:val="18"/>
                <w:szCs w:val="18"/>
              </w:rPr>
            </w:r>
          </w:p>
        </w:tc>
        <w:tc>
          <w:tcPr>
            <w:tcW w:w="160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本年增加限售股</w:t>
            </w:r>
            <w:r>
              <w:rPr>
                <w:rFonts w:ascii="宋体" w:hAnsi="宋体" w:cs="宋体" w:eastAsia="宋体" w:hint="default"/>
                <w:sz w:val="18"/>
                <w:szCs w:val="18"/>
              </w:rPr>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c>
          <w:tcPr>
            <w:tcW w:w="1514"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本年解除限售股</w:t>
            </w:r>
            <w:r>
              <w:rPr>
                <w:rFonts w:ascii="宋体" w:hAnsi="宋体" w:cs="宋体" w:eastAsia="宋体" w:hint="default"/>
                <w:sz w:val="18"/>
                <w:szCs w:val="18"/>
              </w:rPr>
            </w:r>
          </w:p>
          <w:p>
            <w:pPr>
              <w:pStyle w:val="TableParagraph"/>
              <w:spacing w:line="240" w:lineRule="auto" w:before="33"/>
              <w:ind w:left="1" w:right="0"/>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c>
          <w:tcPr>
            <w:tcW w:w="156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left="233" w:right="0"/>
              <w:jc w:val="left"/>
              <w:rPr>
                <w:rFonts w:ascii="宋体" w:hAnsi="宋体" w:cs="宋体" w:eastAsia="宋体" w:hint="default"/>
                <w:sz w:val="18"/>
                <w:szCs w:val="18"/>
              </w:rPr>
            </w:pPr>
            <w:r>
              <w:rPr>
                <w:rFonts w:ascii="宋体" w:hAnsi="宋体" w:cs="宋体" w:eastAsia="宋体" w:hint="default"/>
                <w:b/>
                <w:bCs/>
                <w:sz w:val="18"/>
                <w:szCs w:val="18"/>
              </w:rPr>
              <w:t>年末限售股数</w:t>
            </w:r>
            <w:r>
              <w:rPr>
                <w:rFonts w:ascii="宋体" w:hAnsi="宋体" w:cs="宋体" w:eastAsia="宋体" w:hint="default"/>
                <w:sz w:val="18"/>
                <w:szCs w:val="18"/>
              </w:rPr>
            </w:r>
          </w:p>
        </w:tc>
        <w:tc>
          <w:tcPr>
            <w:tcW w:w="97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1"/>
              <w:ind w:right="123"/>
              <w:jc w:val="right"/>
              <w:rPr>
                <w:rFonts w:ascii="宋体" w:hAnsi="宋体" w:cs="宋体" w:eastAsia="宋体" w:hint="default"/>
                <w:sz w:val="18"/>
                <w:szCs w:val="18"/>
              </w:rPr>
            </w:pPr>
            <w:r>
              <w:rPr>
                <w:rFonts w:ascii="宋体" w:hAnsi="宋体" w:cs="宋体" w:eastAsia="宋体" w:hint="default"/>
                <w:b/>
                <w:bCs/>
                <w:w w:val="95"/>
                <w:sz w:val="18"/>
                <w:szCs w:val="18"/>
              </w:rPr>
              <w:t>限售原因</w:t>
            </w:r>
            <w:r>
              <w:rPr>
                <w:rFonts w:ascii="宋体" w:hAnsi="宋体" w:cs="宋体" w:eastAsia="宋体" w:hint="default"/>
                <w:sz w:val="18"/>
                <w:szCs w:val="18"/>
              </w:rPr>
            </w:r>
          </w:p>
        </w:tc>
        <w:tc>
          <w:tcPr>
            <w:tcW w:w="1138"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b/>
                <w:bCs/>
                <w:sz w:val="18"/>
                <w:szCs w:val="18"/>
              </w:rPr>
              <w:t>解除限售日</w:t>
            </w:r>
            <w:r>
              <w:rPr>
                <w:rFonts w:ascii="宋体" w:hAnsi="宋体" w:cs="宋体" w:eastAsia="宋体" w:hint="default"/>
                <w:sz w:val="18"/>
                <w:szCs w:val="18"/>
              </w:rPr>
            </w:r>
          </w:p>
        </w:tc>
      </w:tr>
      <w:tr>
        <w:trPr>
          <w:trHeight w:val="413" w:hRule="exact"/>
        </w:trPr>
        <w:tc>
          <w:tcPr>
            <w:tcW w:w="711" w:type="dxa"/>
            <w:tcBorders>
              <w:top w:val="nil" w:sz="6" w:space="0" w:color="auto"/>
              <w:left w:val="nil" w:sz="6" w:space="0" w:color="auto"/>
              <w:bottom w:val="single" w:sz="4" w:space="0" w:color="000000"/>
              <w:right w:val="single" w:sz="4" w:space="0" w:color="000000"/>
            </w:tcBorders>
          </w:tcPr>
          <w:p>
            <w:pPr>
              <w:pStyle w:val="TableParagraph"/>
              <w:spacing w:line="240" w:lineRule="auto" w:before="54"/>
              <w:ind w:right="1"/>
              <w:jc w:val="center"/>
              <w:rPr>
                <w:rFonts w:ascii="Arial" w:hAnsi="Arial" w:cs="Arial" w:eastAsia="Arial" w:hint="default"/>
                <w:sz w:val="18"/>
                <w:szCs w:val="18"/>
              </w:rPr>
            </w:pPr>
            <w:r>
              <w:rPr>
                <w:rFonts w:ascii="Arial"/>
                <w:w w:val="99"/>
                <w:sz w:val="18"/>
              </w:rPr>
              <w:t>1</w:t>
            </w:r>
            <w:r>
              <w:rPr>
                <w:rFonts w:ascii="Arial"/>
                <w:sz w:val="18"/>
              </w:rPr>
            </w:r>
          </w:p>
        </w:tc>
        <w:tc>
          <w:tcPr>
            <w:tcW w:w="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5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left="561" w:right="0"/>
              <w:jc w:val="left"/>
              <w:rPr>
                <w:rFonts w:ascii="Arial" w:hAnsi="Arial" w:cs="Arial" w:eastAsia="Arial" w:hint="default"/>
                <w:sz w:val="18"/>
                <w:szCs w:val="18"/>
              </w:rPr>
            </w:pPr>
            <w:r>
              <w:rPr>
                <w:rFonts w:ascii="Arial"/>
                <w:sz w:val="18"/>
              </w:rPr>
              <w:t>15,379,000</w:t>
            </w:r>
          </w:p>
        </w:tc>
        <w:tc>
          <w:tcPr>
            <w:tcW w:w="16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left="691" w:right="0"/>
              <w:jc w:val="left"/>
              <w:rPr>
                <w:rFonts w:ascii="Arial" w:hAnsi="Arial" w:cs="Arial" w:eastAsia="Arial" w:hint="default"/>
                <w:sz w:val="18"/>
                <w:szCs w:val="18"/>
              </w:rPr>
            </w:pPr>
            <w:r>
              <w:rPr>
                <w:rFonts w:ascii="Arial"/>
                <w:sz w:val="18"/>
              </w:rPr>
              <w:t>7,689,500</w:t>
            </w:r>
          </w:p>
        </w:tc>
        <w:tc>
          <w:tcPr>
            <w:tcW w:w="15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w w:val="99"/>
                <w:sz w:val="18"/>
              </w:rPr>
              <w:t>0</w:t>
            </w:r>
            <w:r>
              <w:rPr>
                <w:rFonts w:ascii="Arial"/>
                <w:sz w:val="18"/>
              </w:rPr>
            </w:r>
          </w:p>
        </w:tc>
        <w:tc>
          <w:tcPr>
            <w:tcW w:w="15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left="553" w:right="0"/>
              <w:jc w:val="left"/>
              <w:rPr>
                <w:rFonts w:ascii="Arial" w:hAnsi="Arial" w:cs="Arial" w:eastAsia="Arial" w:hint="default"/>
                <w:sz w:val="18"/>
                <w:szCs w:val="18"/>
              </w:rPr>
            </w:pPr>
            <w:r>
              <w:rPr>
                <w:rFonts w:ascii="Arial"/>
                <w:sz w:val="18"/>
              </w:rPr>
              <w:t>23,068,500</w:t>
            </w:r>
          </w:p>
        </w:tc>
        <w:tc>
          <w:tcPr>
            <w:tcW w:w="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single" w:sz="4" w:space="0" w:color="000000"/>
              <w:right w:val="nil" w:sz="6" w:space="0" w:color="auto"/>
            </w:tcBorders>
          </w:tcPr>
          <w:p>
            <w:pPr>
              <w:pStyle w:val="TableParagraph"/>
              <w:spacing w:line="240" w:lineRule="auto" w:before="90"/>
              <w:ind w:right="0"/>
              <w:jc w:val="center"/>
              <w:rPr>
                <w:rFonts w:ascii="Arial" w:hAnsi="Arial" w:cs="Arial" w:eastAsia="Arial" w:hint="default"/>
                <w:sz w:val="18"/>
                <w:szCs w:val="18"/>
              </w:rPr>
            </w:pPr>
            <w:r>
              <w:rPr>
                <w:rFonts w:ascii="Arial"/>
                <w:sz w:val="18"/>
              </w:rPr>
              <w:t>2013-01-20</w:t>
            </w:r>
          </w:p>
        </w:tc>
      </w:tr>
    </w:tbl>
    <w:p>
      <w:pPr>
        <w:spacing w:after="0" w:line="240" w:lineRule="auto"/>
        <w:jc w:val="center"/>
        <w:rPr>
          <w:rFonts w:ascii="Arial" w:hAnsi="Arial" w:cs="Arial" w:eastAsia="Arial" w:hint="default"/>
          <w:sz w:val="18"/>
          <w:szCs w:val="18"/>
        </w:rPr>
        <w:sectPr>
          <w:pgSz w:w="11910" w:h="16840"/>
          <w:pgMar w:header="877" w:footer="835" w:top="1060" w:bottom="1020" w:left="700" w:right="0"/>
        </w:sectPr>
      </w:pPr>
    </w:p>
    <w:p>
      <w:pPr>
        <w:spacing w:line="240" w:lineRule="auto" w:before="1"/>
        <w:rPr>
          <w:rFonts w:ascii="宋体" w:hAnsi="宋体" w:cs="宋体" w:eastAsia="宋体" w:hint="default"/>
          <w:sz w:val="2"/>
          <w:szCs w:val="2"/>
        </w:rPr>
      </w:pPr>
      <w:r>
        <w:rPr/>
        <w:pict>
          <v:group style="position:absolute;margin-left:47.279999pt;margin-top:87.840019pt;width:503.4pt;height:5.1pt;mso-position-horizontal-relative:page;mso-position-vertical-relative:page;z-index:-1161184" coordorigin="946,1757" coordsize="10068,102">
            <v:shape style="position:absolute;left:946;top:1757;width:726;height:101" type="#_x0000_t75" stroked="false">
              <v:imagedata r:id="rId527" o:title=""/>
            </v:shape>
            <v:shape style="position:absolute;left:1647;top:1848;width:982;height:10" type="#_x0000_t75" stroked="false">
              <v:imagedata r:id="rId528" o:title=""/>
            </v:shape>
            <v:shape style="position:absolute;left:2624;top:1848;width:1580;height:10" type="#_x0000_t75" stroked="false">
              <v:imagedata r:id="rId529" o:title=""/>
            </v:shape>
            <v:shape style="position:absolute;left:4199;top:1848;width:1610;height:10" type="#_x0000_t75" stroked="false">
              <v:imagedata r:id="rId220" o:title=""/>
            </v:shape>
            <v:shape style="position:absolute;left:5804;top:1848;width:3087;height:10" type="#_x0000_t75" stroked="false">
              <v:imagedata r:id="rId530" o:title=""/>
            </v:shape>
            <v:shape style="position:absolute;left:8887;top:1848;width:984;height:10" type="#_x0000_t75" stroked="false">
              <v:imagedata r:id="rId531" o:title=""/>
            </v:shape>
            <v:shape style="position:absolute;left:9866;top:1848;width:1147;height:10" type="#_x0000_t75" stroked="false">
              <v:imagedata r:id="rId532" o:title=""/>
            </v:shape>
            <w10:wrap type="none"/>
          </v:group>
        </w:pict>
      </w:r>
      <w:r>
        <w:rPr/>
        <w:pict>
          <v:group style="position:absolute;margin-left:47.279999pt;margin-top:112.699944pt;width:503.4pt;height:.5pt;mso-position-horizontal-relative:page;mso-position-vertical-relative:page;z-index:-1161160" coordorigin="946,2254" coordsize="10068,10">
            <v:shape style="position:absolute;left:946;top:2254;width:706;height:10" type="#_x0000_t75" stroked="false">
              <v:imagedata r:id="rId250" o:title=""/>
            </v:shape>
            <v:shape style="position:absolute;left:1647;top:2254;width:982;height:10" type="#_x0000_t75" stroked="false">
              <v:imagedata r:id="rId528" o:title=""/>
            </v:shape>
            <v:shape style="position:absolute;left:2624;top:2254;width:1580;height:10" type="#_x0000_t75" stroked="false">
              <v:imagedata r:id="rId529" o:title=""/>
            </v:shape>
            <v:shape style="position:absolute;left:4199;top:2254;width:1610;height:10" type="#_x0000_t75" stroked="false">
              <v:imagedata r:id="rId220" o:title=""/>
            </v:shape>
            <v:shape style="position:absolute;left:5804;top:2254;width:3087;height:10" type="#_x0000_t75" stroked="false">
              <v:imagedata r:id="rId530" o:title=""/>
            </v:shape>
            <v:shape style="position:absolute;left:8887;top:2254;width:984;height:10" type="#_x0000_t75" stroked="false">
              <v:imagedata r:id="rId531" o:title=""/>
            </v:shape>
            <v:shape style="position:absolute;left:9866;top:2254;width:1147;height:10" type="#_x0000_t75" stroked="false">
              <v:imagedata r:id="rId532" o:title=""/>
            </v:shape>
            <w10:wrap type="none"/>
          </v:group>
        </w:pict>
      </w:r>
      <w:r>
        <w:rPr/>
        <w:pict>
          <v:group style="position:absolute;margin-left:47.279999pt;margin-top:128.540024pt;width:503.4pt;height:5.05pt;mso-position-horizontal-relative:page;mso-position-vertical-relative:page;z-index:-1161136" coordorigin="946,2571" coordsize="10068,101">
            <v:shape style="position:absolute;left:946;top:2571;width:725;height:101" type="#_x0000_t75" stroked="false">
              <v:imagedata r:id="rId533" o:title=""/>
            </v:shape>
            <v:shape style="position:absolute;left:1647;top:2662;width:982;height:10" type="#_x0000_t75" stroked="false">
              <v:imagedata r:id="rId521" o:title=""/>
            </v:shape>
            <v:shape style="position:absolute;left:2624;top:2662;width:1580;height:10" type="#_x0000_t75" stroked="false">
              <v:imagedata r:id="rId522" o:title=""/>
            </v:shape>
            <v:shape style="position:absolute;left:4199;top:2662;width:1610;height:10" type="#_x0000_t75" stroked="false">
              <v:imagedata r:id="rId216" o:title=""/>
            </v:shape>
            <v:shape style="position:absolute;left:5804;top:2662;width:3087;height:10" type="#_x0000_t75" stroked="false">
              <v:imagedata r:id="rId523" o:title=""/>
            </v:shape>
            <v:shape style="position:absolute;left:8887;top:2662;width:984;height:10" type="#_x0000_t75" stroked="false">
              <v:imagedata r:id="rId524" o:title=""/>
            </v:shape>
            <v:shape style="position:absolute;left:9866;top:2662;width:1147;height:10" type="#_x0000_t75" stroked="false">
              <v:imagedata r:id="rId525" o:title=""/>
            </v:shape>
            <w10:wrap type="none"/>
          </v:group>
        </w:pict>
      </w:r>
      <w:r>
        <w:rPr/>
        <w:pict>
          <v:group style="position:absolute;margin-left:47.279999pt;margin-top:153.379944pt;width:503.4pt;height:.5pt;mso-position-horizontal-relative:page;mso-position-vertical-relative:page;z-index:-1161112" coordorigin="946,3068" coordsize="10068,10">
            <v:shape style="position:absolute;left:946;top:3068;width:706;height:10" type="#_x0000_t75" stroked="false">
              <v:imagedata r:id="rId250" o:title=""/>
            </v:shape>
            <v:shape style="position:absolute;left:1647;top:3068;width:982;height:10" type="#_x0000_t75" stroked="false">
              <v:imagedata r:id="rId521" o:title=""/>
            </v:shape>
            <v:shape style="position:absolute;left:2624;top:3068;width:1580;height:10" type="#_x0000_t75" stroked="false">
              <v:imagedata r:id="rId522" o:title=""/>
            </v:shape>
            <v:shape style="position:absolute;left:4199;top:3068;width:1610;height:10" type="#_x0000_t75" stroked="false">
              <v:imagedata r:id="rId216" o:title=""/>
            </v:shape>
            <v:shape style="position:absolute;left:5804;top:3068;width:3087;height:10" type="#_x0000_t75" stroked="false">
              <v:imagedata r:id="rId523" o:title=""/>
            </v:shape>
            <v:shape style="position:absolute;left:8887;top:3068;width:984;height:10" type="#_x0000_t75" stroked="false">
              <v:imagedata r:id="rId524" o:title=""/>
            </v:shape>
            <v:shape style="position:absolute;left:9866;top:3068;width:1147;height:10" type="#_x0000_t75" stroked="false">
              <v:imagedata r:id="rId525" o:title=""/>
            </v:shape>
            <w10:wrap type="none"/>
          </v:group>
        </w:pict>
      </w:r>
      <w:r>
        <w:rPr/>
        <w:pict>
          <v:shape style="position:absolute;margin-left:255.889999pt;margin-top:743.616028pt;width:.48003pt;height:.96pt;mso-position-horizontal-relative:page;mso-position-vertical-relative:page;z-index:16600" type="#_x0000_t75" stroked="false">
            <v:imagedata r:id="rId534" o:title=""/>
          </v:shape>
        </w:pict>
      </w:r>
      <w:r>
        <w:rPr/>
        <w:pict>
          <v:shape style="position:absolute;margin-left:255.889999pt;margin-top:758.976013pt;width:.482164pt;height:1.6875pt;mso-position-horizontal-relative:page;mso-position-vertical-relative:page;z-index:16624" type="#_x0000_t75" stroked="false">
            <v:imagedata r:id="rId535" o:title=""/>
          </v:shape>
        </w:pict>
      </w:r>
      <w:r>
        <w:rPr/>
        <w:pict>
          <v:shape style="position:absolute;margin-left:411.910004pt;margin-top:743.616028pt;width:.48003pt;height:.96pt;mso-position-horizontal-relative:page;mso-position-vertical-relative:page;z-index:16648" type="#_x0000_t75" stroked="false">
            <v:imagedata r:id="rId534" o:title=""/>
          </v:shape>
        </w:pict>
      </w:r>
      <w:r>
        <w:rPr/>
        <w:pict>
          <v:shape style="position:absolute;margin-left:411.910004pt;margin-top:758.976013pt;width:.482164pt;height:1.6875pt;mso-position-horizontal-relative:page;mso-position-vertical-relative:page;z-index:16672" type="#_x0000_t75" stroked="false">
            <v:imagedata r:id="rId535" o:title=""/>
          </v:shape>
        </w:pict>
      </w:r>
    </w:p>
    <w:tbl>
      <w:tblPr>
        <w:tblW w:w="0" w:type="auto"/>
        <w:jc w:val="left"/>
        <w:tblInd w:w="100" w:type="dxa"/>
        <w:tblLayout w:type="fixed"/>
        <w:tblCellMar>
          <w:top w:w="0" w:type="dxa"/>
          <w:left w:w="0" w:type="dxa"/>
          <w:bottom w:w="0" w:type="dxa"/>
          <w:right w:w="0" w:type="dxa"/>
        </w:tblCellMar>
        <w:tblLook w:val="01E0"/>
      </w:tblPr>
      <w:tblGrid>
        <w:gridCol w:w="711"/>
        <w:gridCol w:w="977"/>
        <w:gridCol w:w="1575"/>
        <w:gridCol w:w="1606"/>
        <w:gridCol w:w="1515"/>
        <w:gridCol w:w="1568"/>
        <w:gridCol w:w="979"/>
        <w:gridCol w:w="1138"/>
      </w:tblGrid>
      <w:tr>
        <w:trPr>
          <w:trHeight w:val="334" w:hRule="exact"/>
        </w:trPr>
        <w:tc>
          <w:tcPr>
            <w:tcW w:w="711" w:type="dxa"/>
            <w:tcBorders>
              <w:top w:val="nil" w:sz="6" w:space="0" w:color="auto"/>
              <w:left w:val="nil" w:sz="6" w:space="0" w:color="auto"/>
              <w:bottom w:val="single" w:sz="4" w:space="0" w:color="000000"/>
              <w:right w:val="nil" w:sz="6" w:space="0" w:color="auto"/>
            </w:tcBorders>
          </w:tcPr>
          <w:p>
            <w:pPr/>
          </w:p>
        </w:tc>
        <w:tc>
          <w:tcPr>
            <w:tcW w:w="977" w:type="dxa"/>
            <w:tcBorders>
              <w:top w:val="single" w:sz="6" w:space="0" w:color="000000"/>
              <w:left w:val="nil" w:sz="6" w:space="0" w:color="auto"/>
              <w:bottom w:val="single" w:sz="4" w:space="0" w:color="000000"/>
              <w:right w:val="nil" w:sz="6" w:space="0" w:color="auto"/>
            </w:tcBorders>
          </w:tcPr>
          <w:p>
            <w:pPr/>
          </w:p>
        </w:tc>
        <w:tc>
          <w:tcPr>
            <w:tcW w:w="1575" w:type="dxa"/>
            <w:tcBorders>
              <w:top w:val="single" w:sz="6" w:space="0" w:color="000000"/>
              <w:left w:val="nil" w:sz="6" w:space="0" w:color="auto"/>
              <w:bottom w:val="single" w:sz="4" w:space="0" w:color="000000"/>
              <w:right w:val="nil" w:sz="6" w:space="0" w:color="auto"/>
            </w:tcBorders>
          </w:tcPr>
          <w:p>
            <w:pPr/>
          </w:p>
        </w:tc>
        <w:tc>
          <w:tcPr>
            <w:tcW w:w="1606" w:type="dxa"/>
            <w:tcBorders>
              <w:top w:val="single" w:sz="6" w:space="0" w:color="000000"/>
              <w:left w:val="nil" w:sz="6" w:space="0" w:color="auto"/>
              <w:bottom w:val="single" w:sz="4" w:space="0" w:color="000000"/>
              <w:right w:val="nil" w:sz="6" w:space="0" w:color="auto"/>
            </w:tcBorders>
          </w:tcPr>
          <w:p>
            <w:pPr/>
          </w:p>
        </w:tc>
        <w:tc>
          <w:tcPr>
            <w:tcW w:w="1515" w:type="dxa"/>
            <w:tcBorders>
              <w:top w:val="single" w:sz="6" w:space="0" w:color="000000"/>
              <w:left w:val="nil" w:sz="6" w:space="0" w:color="auto"/>
              <w:bottom w:val="single" w:sz="4" w:space="0" w:color="000000"/>
              <w:right w:val="nil" w:sz="6" w:space="0" w:color="auto"/>
            </w:tcBorders>
          </w:tcPr>
          <w:p>
            <w:pPr/>
          </w:p>
        </w:tc>
        <w:tc>
          <w:tcPr>
            <w:tcW w:w="1568" w:type="dxa"/>
            <w:tcBorders>
              <w:top w:val="single" w:sz="6" w:space="0" w:color="000000"/>
              <w:left w:val="nil" w:sz="6" w:space="0" w:color="auto"/>
              <w:bottom w:val="single" w:sz="4" w:space="0" w:color="000000"/>
              <w:right w:val="nil" w:sz="6" w:space="0" w:color="auto"/>
            </w:tcBorders>
          </w:tcPr>
          <w:p>
            <w:pPr/>
          </w:p>
        </w:tc>
        <w:tc>
          <w:tcPr>
            <w:tcW w:w="979" w:type="dxa"/>
            <w:tcBorders>
              <w:top w:val="single" w:sz="6" w:space="0" w:color="000000"/>
              <w:left w:val="nil" w:sz="6" w:space="0" w:color="auto"/>
              <w:bottom w:val="single" w:sz="4" w:space="0" w:color="000000"/>
              <w:right w:val="nil" w:sz="6" w:space="0" w:color="auto"/>
            </w:tcBorders>
          </w:tcPr>
          <w:p>
            <w:pPr/>
          </w:p>
        </w:tc>
        <w:tc>
          <w:tcPr>
            <w:tcW w:w="1138" w:type="dxa"/>
            <w:tcBorders>
              <w:top w:val="single" w:sz="6" w:space="0" w:color="000000"/>
              <w:left w:val="nil" w:sz="6" w:space="0" w:color="auto"/>
              <w:bottom w:val="single" w:sz="4" w:space="0" w:color="000000"/>
              <w:right w:val="nil" w:sz="6" w:space="0" w:color="auto"/>
            </w:tcBorders>
          </w:tcPr>
          <w:p>
            <w:pPr/>
          </w:p>
        </w:tc>
      </w:tr>
      <w:tr>
        <w:trPr>
          <w:trHeight w:val="312" w:hRule="exact"/>
        </w:trPr>
        <w:tc>
          <w:tcPr>
            <w:tcW w:w="711" w:type="dxa"/>
            <w:tcBorders>
              <w:top w:val="single" w:sz="4" w:space="0" w:color="000000"/>
              <w:left w:val="nil" w:sz="6" w:space="0" w:color="auto"/>
              <w:bottom w:val="nil" w:sz="6" w:space="0" w:color="auto"/>
              <w:right w:val="single" w:sz="4" w:space="0" w:color="000000"/>
            </w:tcBorders>
          </w:tcPr>
          <w:p>
            <w:pPr>
              <w:pStyle w:val="TableParagraph"/>
              <w:spacing w:line="240" w:lineRule="auto" w:before="42"/>
              <w:ind w:left="302" w:right="0"/>
              <w:jc w:val="left"/>
              <w:rPr>
                <w:rFonts w:ascii="Arial" w:hAnsi="Arial" w:cs="Arial" w:eastAsia="Arial" w:hint="default"/>
                <w:sz w:val="18"/>
                <w:szCs w:val="18"/>
              </w:rPr>
            </w:pPr>
            <w:r>
              <w:rPr>
                <w:rFonts w:ascii="Arial"/>
                <w:w w:val="99"/>
                <w:sz w:val="18"/>
              </w:rPr>
              <w:t>2</w:t>
            </w:r>
            <w:r>
              <w:rPr>
                <w:rFonts w:ascii="Arial"/>
                <w:sz w:val="18"/>
              </w:rPr>
            </w:r>
          </w:p>
        </w:tc>
        <w:tc>
          <w:tcPr>
            <w:tcW w:w="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12,168,000</w:t>
            </w:r>
          </w:p>
        </w:tc>
        <w:tc>
          <w:tcPr>
            <w:tcW w:w="16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6,084,000</w:t>
            </w:r>
          </w:p>
        </w:tc>
        <w:tc>
          <w:tcPr>
            <w:tcW w:w="15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0</w:t>
            </w:r>
            <w:r>
              <w:rPr>
                <w:rFonts w:ascii="Arial"/>
                <w:sz w:val="18"/>
              </w:rPr>
            </w:r>
          </w:p>
        </w:tc>
        <w:tc>
          <w:tcPr>
            <w:tcW w:w="1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18,252,000</w:t>
            </w:r>
          </w:p>
        </w:tc>
        <w:tc>
          <w:tcPr>
            <w:tcW w:w="9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right="144"/>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single" w:sz="4" w:space="0" w:color="000000"/>
              <w:left w:val="single" w:sz="4" w:space="0" w:color="000000"/>
              <w:bottom w:val="nil" w:sz="6" w:space="0" w:color="auto"/>
              <w:right w:val="nil" w:sz="6" w:space="0" w:color="auto"/>
            </w:tcBorders>
          </w:tcPr>
          <w:p>
            <w:pPr>
              <w:pStyle w:val="TableParagraph"/>
              <w:spacing w:line="240" w:lineRule="auto" w:before="78"/>
              <w:ind w:right="0"/>
              <w:jc w:val="center"/>
              <w:rPr>
                <w:rFonts w:ascii="Arial" w:hAnsi="Arial" w:cs="Arial" w:eastAsia="Arial" w:hint="default"/>
                <w:sz w:val="18"/>
                <w:szCs w:val="18"/>
              </w:rPr>
            </w:pPr>
            <w:r>
              <w:rPr>
                <w:rFonts w:ascii="Arial"/>
                <w:sz w:val="18"/>
              </w:rPr>
              <w:t>2013-01-20</w:t>
            </w:r>
          </w:p>
        </w:tc>
      </w:tr>
      <w:tr>
        <w:trPr>
          <w:trHeight w:val="101" w:hRule="exact"/>
        </w:trPr>
        <w:tc>
          <w:tcPr>
            <w:tcW w:w="71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606"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nil" w:sz="6" w:space="0" w:color="auto"/>
            </w:tcBorders>
          </w:tcPr>
          <w:p>
            <w:pPr/>
          </w:p>
        </w:tc>
      </w:tr>
      <w:tr>
        <w:trPr>
          <w:trHeight w:val="376" w:hRule="exact"/>
        </w:trPr>
        <w:tc>
          <w:tcPr>
            <w:tcW w:w="71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302" w:right="0"/>
              <w:jc w:val="left"/>
              <w:rPr>
                <w:rFonts w:ascii="Arial" w:hAnsi="Arial" w:cs="Arial" w:eastAsia="Arial" w:hint="default"/>
                <w:sz w:val="18"/>
                <w:szCs w:val="18"/>
              </w:rPr>
            </w:pPr>
            <w:r>
              <w:rPr>
                <w:rFonts w:ascii="Arial"/>
                <w:w w:val="99"/>
                <w:sz w:val="18"/>
              </w:rPr>
              <w:t>3</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10,478,000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5,239,000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0</w:t>
            </w:r>
            <w:r>
              <w:rPr>
                <w:rFonts w:ascii="Arial"/>
                <w:sz w:val="18"/>
              </w:rPr>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15,717,000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44"/>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0"/>
              <w:jc w:val="center"/>
              <w:rPr>
                <w:rFonts w:ascii="Arial" w:hAnsi="Arial" w:cs="Arial" w:eastAsia="Arial" w:hint="default"/>
                <w:sz w:val="18"/>
                <w:szCs w:val="18"/>
              </w:rPr>
            </w:pPr>
            <w:r>
              <w:rPr>
                <w:rFonts w:ascii="Arial"/>
                <w:sz w:val="18"/>
              </w:rPr>
              <w:t>2013-01-20</w:t>
            </w:r>
          </w:p>
        </w:tc>
      </w:tr>
      <w:tr>
        <w:trPr>
          <w:trHeight w:val="337" w:hRule="exact"/>
        </w:trPr>
        <w:tc>
          <w:tcPr>
            <w:tcW w:w="711"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302" w:right="0"/>
              <w:jc w:val="left"/>
              <w:rPr>
                <w:rFonts w:ascii="Arial" w:hAnsi="Arial" w:cs="Arial" w:eastAsia="Arial" w:hint="default"/>
                <w:sz w:val="18"/>
                <w:szCs w:val="18"/>
              </w:rPr>
            </w:pPr>
            <w:r>
              <w:rPr>
                <w:rFonts w:ascii="Arial"/>
                <w:w w:val="99"/>
                <w:sz w:val="18"/>
              </w:rPr>
              <w:t>4</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天泽投资</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Arial" w:hAnsi="Arial" w:cs="Arial" w:eastAsia="Arial" w:hint="default"/>
                <w:sz w:val="18"/>
                <w:szCs w:val="18"/>
              </w:rPr>
            </w:pPr>
            <w:r>
              <w:rPr>
                <w:rFonts w:ascii="Arial"/>
                <w:spacing w:val="-1"/>
                <w:sz w:val="18"/>
              </w:rPr>
              <w:t>9,971,000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Arial" w:hAnsi="Arial" w:cs="Arial" w:eastAsia="Arial" w:hint="default"/>
                <w:sz w:val="18"/>
                <w:szCs w:val="18"/>
              </w:rPr>
            </w:pPr>
            <w:r>
              <w:rPr>
                <w:rFonts w:ascii="Arial"/>
                <w:spacing w:val="-1"/>
                <w:sz w:val="18"/>
              </w:rPr>
              <w:t>4,985,500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Arial" w:hAnsi="Arial" w:cs="Arial" w:eastAsia="Arial" w:hint="default"/>
                <w:sz w:val="18"/>
                <w:szCs w:val="18"/>
              </w:rPr>
            </w:pPr>
            <w:r>
              <w:rPr>
                <w:rFonts w:ascii="Arial"/>
                <w:w w:val="99"/>
                <w:sz w:val="18"/>
              </w:rPr>
              <w:t>0</w:t>
            </w:r>
            <w:r>
              <w:rPr>
                <w:rFonts w:ascii="Arial"/>
                <w:sz w:val="18"/>
              </w:rPr>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Arial" w:hAnsi="Arial" w:cs="Arial" w:eastAsia="Arial" w:hint="default"/>
                <w:sz w:val="18"/>
                <w:szCs w:val="18"/>
              </w:rPr>
            </w:pPr>
            <w:r>
              <w:rPr>
                <w:rFonts w:ascii="Arial"/>
                <w:spacing w:val="-1"/>
                <w:sz w:val="18"/>
              </w:rPr>
              <w:t>14,956,500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44"/>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0"/>
              <w:jc w:val="center"/>
              <w:rPr>
                <w:rFonts w:ascii="Arial" w:hAnsi="Arial" w:cs="Arial" w:eastAsia="Arial" w:hint="default"/>
                <w:sz w:val="18"/>
                <w:szCs w:val="18"/>
              </w:rPr>
            </w:pPr>
            <w:r>
              <w:rPr>
                <w:rFonts w:ascii="Arial"/>
                <w:sz w:val="18"/>
              </w:rPr>
              <w:t>2013-01-20</w:t>
            </w:r>
          </w:p>
        </w:tc>
      </w:tr>
      <w:tr>
        <w:trPr>
          <w:trHeight w:val="101" w:hRule="exact"/>
        </w:trPr>
        <w:tc>
          <w:tcPr>
            <w:tcW w:w="71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606"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nil" w:sz="6" w:space="0" w:color="auto"/>
            </w:tcBorders>
          </w:tcPr>
          <w:p>
            <w:pPr/>
          </w:p>
        </w:tc>
      </w:tr>
      <w:tr>
        <w:trPr>
          <w:trHeight w:val="377" w:hRule="exact"/>
        </w:trPr>
        <w:tc>
          <w:tcPr>
            <w:tcW w:w="71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302" w:right="0"/>
              <w:jc w:val="left"/>
              <w:rPr>
                <w:rFonts w:ascii="Arial" w:hAnsi="Arial" w:cs="Arial" w:eastAsia="Arial" w:hint="default"/>
                <w:sz w:val="18"/>
                <w:szCs w:val="18"/>
              </w:rPr>
            </w:pPr>
            <w:r>
              <w:rPr>
                <w:rFonts w:ascii="Arial"/>
                <w:w w:val="99"/>
                <w:sz w:val="18"/>
              </w:rPr>
              <w:t>5</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2"/>
                <w:sz w:val="18"/>
              </w:rPr>
              <w:t>8,112,000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4,056,000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0</w:t>
            </w:r>
            <w:r>
              <w:rPr>
                <w:rFonts w:ascii="Arial"/>
                <w:sz w:val="18"/>
              </w:rPr>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12,168,000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44"/>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0"/>
              <w:jc w:val="center"/>
              <w:rPr>
                <w:rFonts w:ascii="Arial" w:hAnsi="Arial" w:cs="Arial" w:eastAsia="Arial" w:hint="default"/>
                <w:sz w:val="18"/>
                <w:szCs w:val="18"/>
              </w:rPr>
            </w:pPr>
            <w:r>
              <w:rPr>
                <w:rFonts w:ascii="Arial"/>
                <w:sz w:val="18"/>
              </w:rPr>
              <w:t>2013-01-20</w:t>
            </w:r>
          </w:p>
        </w:tc>
      </w:tr>
      <w:tr>
        <w:trPr>
          <w:trHeight w:val="335" w:hRule="exact"/>
        </w:trPr>
        <w:tc>
          <w:tcPr>
            <w:tcW w:w="711" w:type="dxa"/>
            <w:tcBorders>
              <w:top w:val="nil" w:sz="6" w:space="0" w:color="auto"/>
              <w:left w:val="nil" w:sz="6" w:space="0" w:color="auto"/>
              <w:bottom w:val="nil" w:sz="6" w:space="0" w:color="auto"/>
              <w:right w:val="single" w:sz="4" w:space="0" w:color="000000"/>
            </w:tcBorders>
          </w:tcPr>
          <w:p>
            <w:pPr>
              <w:pStyle w:val="TableParagraph"/>
              <w:spacing w:line="240" w:lineRule="auto" w:before="73"/>
              <w:ind w:left="302" w:right="0"/>
              <w:jc w:val="left"/>
              <w:rPr>
                <w:rFonts w:ascii="Arial" w:hAnsi="Arial" w:cs="Arial" w:eastAsia="Arial" w:hint="default"/>
                <w:sz w:val="18"/>
                <w:szCs w:val="18"/>
              </w:rPr>
            </w:pPr>
            <w:r>
              <w:rPr>
                <w:rFonts w:ascii="Arial"/>
                <w:w w:val="99"/>
                <w:sz w:val="18"/>
              </w:rPr>
              <w:t>6</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9"/>
              <w:jc w:val="right"/>
              <w:rPr>
                <w:rFonts w:ascii="Arial" w:hAnsi="Arial" w:cs="Arial" w:eastAsia="Arial" w:hint="default"/>
                <w:sz w:val="18"/>
                <w:szCs w:val="18"/>
              </w:rPr>
            </w:pPr>
            <w:r>
              <w:rPr>
                <w:rFonts w:ascii="Arial"/>
                <w:spacing w:val="-2"/>
                <w:sz w:val="18"/>
              </w:rPr>
              <w:t>8,112,000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Arial" w:hAnsi="Arial" w:cs="Arial" w:eastAsia="Arial" w:hint="default"/>
                <w:sz w:val="18"/>
                <w:szCs w:val="18"/>
              </w:rPr>
            </w:pPr>
            <w:r>
              <w:rPr>
                <w:rFonts w:ascii="Arial"/>
                <w:spacing w:val="-1"/>
                <w:sz w:val="18"/>
              </w:rPr>
              <w:t>4,056,000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Arial" w:hAnsi="Arial" w:cs="Arial" w:eastAsia="Arial" w:hint="default"/>
                <w:sz w:val="18"/>
                <w:szCs w:val="18"/>
              </w:rPr>
            </w:pPr>
            <w:r>
              <w:rPr>
                <w:rFonts w:ascii="Arial"/>
                <w:w w:val="99"/>
                <w:sz w:val="18"/>
              </w:rPr>
              <w:t>0</w:t>
            </w:r>
            <w:r>
              <w:rPr>
                <w:rFonts w:ascii="Arial"/>
                <w:sz w:val="18"/>
              </w:rPr>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Arial" w:hAnsi="Arial" w:cs="Arial" w:eastAsia="Arial" w:hint="default"/>
                <w:sz w:val="18"/>
                <w:szCs w:val="18"/>
              </w:rPr>
            </w:pPr>
            <w:r>
              <w:rPr>
                <w:rFonts w:ascii="Arial"/>
                <w:spacing w:val="-1"/>
                <w:sz w:val="18"/>
              </w:rPr>
              <w:t>12,168,000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44"/>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0"/>
              <w:jc w:val="center"/>
              <w:rPr>
                <w:rFonts w:ascii="Arial" w:hAnsi="Arial" w:cs="Arial" w:eastAsia="Arial" w:hint="default"/>
                <w:sz w:val="18"/>
                <w:szCs w:val="18"/>
              </w:rPr>
            </w:pPr>
            <w:r>
              <w:rPr>
                <w:rFonts w:ascii="Arial"/>
                <w:sz w:val="18"/>
              </w:rPr>
              <w:t>2013-01-20</w:t>
            </w:r>
          </w:p>
        </w:tc>
      </w:tr>
      <w:tr>
        <w:trPr>
          <w:trHeight w:val="101" w:hRule="exact"/>
        </w:trPr>
        <w:tc>
          <w:tcPr>
            <w:tcW w:w="71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606"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nil" w:sz="6" w:space="0" w:color="auto"/>
            </w:tcBorders>
          </w:tcPr>
          <w:p>
            <w:pPr/>
          </w:p>
        </w:tc>
      </w:tr>
      <w:tr>
        <w:trPr>
          <w:trHeight w:val="307" w:hRule="exact"/>
        </w:trPr>
        <w:tc>
          <w:tcPr>
            <w:tcW w:w="71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302" w:right="0"/>
              <w:jc w:val="left"/>
              <w:rPr>
                <w:rFonts w:ascii="Arial" w:hAnsi="Arial" w:cs="Arial" w:eastAsia="Arial" w:hint="default"/>
                <w:sz w:val="18"/>
                <w:szCs w:val="18"/>
              </w:rPr>
            </w:pPr>
            <w:r>
              <w:rPr>
                <w:rFonts w:ascii="Arial"/>
                <w:w w:val="99"/>
                <w:sz w:val="18"/>
              </w:rPr>
              <w:t>7</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李堃</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5,000,000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0</w:t>
            </w:r>
            <w:r>
              <w:rPr>
                <w:rFonts w:ascii="Arial"/>
                <w:sz w:val="18"/>
              </w:rPr>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5,000,000</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4"/>
              <w:jc w:val="right"/>
              <w:rPr>
                <w:rFonts w:ascii="Arial" w:hAnsi="Arial" w:cs="Arial" w:eastAsia="Arial" w:hint="default"/>
                <w:sz w:val="18"/>
                <w:szCs w:val="18"/>
              </w:rPr>
            </w:pPr>
            <w:r>
              <w:rPr>
                <w:rFonts w:ascii="Arial"/>
                <w:w w:val="99"/>
                <w:sz w:val="18"/>
              </w:rPr>
              <w:t>0</w:t>
            </w:r>
            <w:r>
              <w:rPr>
                <w:rFonts w:ascii="Arial"/>
                <w:sz w:val="18"/>
              </w:rPr>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44"/>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0"/>
              <w:jc w:val="center"/>
              <w:rPr>
                <w:rFonts w:ascii="Arial" w:hAnsi="Arial" w:cs="Arial" w:eastAsia="Arial" w:hint="default"/>
                <w:sz w:val="18"/>
                <w:szCs w:val="18"/>
              </w:rPr>
            </w:pPr>
            <w:r>
              <w:rPr>
                <w:rFonts w:ascii="Arial"/>
                <w:sz w:val="18"/>
              </w:rPr>
              <w:t>2011-01-20</w:t>
            </w:r>
          </w:p>
        </w:tc>
      </w:tr>
      <w:tr>
        <w:trPr>
          <w:trHeight w:val="101" w:hRule="exact"/>
        </w:trPr>
        <w:tc>
          <w:tcPr>
            <w:tcW w:w="71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single" w:sz="4" w:space="0" w:color="000000"/>
            </w:tcBorders>
          </w:tcPr>
          <w:p>
            <w:pPr/>
          </w:p>
        </w:tc>
        <w:tc>
          <w:tcPr>
            <w:tcW w:w="1575" w:type="dxa"/>
            <w:tcBorders>
              <w:top w:val="nil" w:sz="6" w:space="0" w:color="auto"/>
              <w:left w:val="single" w:sz="4" w:space="0" w:color="000000"/>
              <w:bottom w:val="nil" w:sz="6" w:space="0" w:color="auto"/>
              <w:right w:val="single" w:sz="4" w:space="0" w:color="000000"/>
            </w:tcBorders>
          </w:tcPr>
          <w:p>
            <w:pPr/>
          </w:p>
        </w:tc>
        <w:tc>
          <w:tcPr>
            <w:tcW w:w="1606"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
        </w:tc>
        <w:tc>
          <w:tcPr>
            <w:tcW w:w="979" w:type="dxa"/>
            <w:tcBorders>
              <w:top w:val="nil" w:sz="6" w:space="0" w:color="auto"/>
              <w:left w:val="single" w:sz="4" w:space="0" w:color="000000"/>
              <w:bottom w:val="nil" w:sz="6" w:space="0" w:color="auto"/>
              <w:right w:val="single" w:sz="4" w:space="0" w:color="000000"/>
            </w:tcBorders>
          </w:tcPr>
          <w:p>
            <w:pPr/>
          </w:p>
        </w:tc>
        <w:tc>
          <w:tcPr>
            <w:tcW w:w="1138" w:type="dxa"/>
            <w:tcBorders>
              <w:top w:val="nil" w:sz="6" w:space="0" w:color="auto"/>
              <w:left w:val="single" w:sz="4" w:space="0" w:color="000000"/>
              <w:bottom w:val="nil" w:sz="6" w:space="0" w:color="auto"/>
              <w:right w:val="nil" w:sz="6" w:space="0" w:color="auto"/>
            </w:tcBorders>
          </w:tcPr>
          <w:p>
            <w:pPr/>
          </w:p>
        </w:tc>
      </w:tr>
      <w:tr>
        <w:trPr>
          <w:trHeight w:val="376" w:hRule="exact"/>
        </w:trPr>
        <w:tc>
          <w:tcPr>
            <w:tcW w:w="71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302" w:right="0"/>
              <w:jc w:val="left"/>
              <w:rPr>
                <w:rFonts w:ascii="Arial" w:hAnsi="Arial" w:cs="Arial" w:eastAsia="Arial" w:hint="default"/>
                <w:sz w:val="18"/>
                <w:szCs w:val="18"/>
              </w:rPr>
            </w:pPr>
            <w:r>
              <w:rPr>
                <w:rFonts w:ascii="Arial"/>
                <w:w w:val="99"/>
                <w:sz w:val="18"/>
              </w:rPr>
              <w:t>8</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王怀东</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5,000,000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0</w:t>
            </w:r>
            <w:r>
              <w:rPr>
                <w:rFonts w:ascii="Arial"/>
                <w:sz w:val="18"/>
              </w:rPr>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5,000,000</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4"/>
              <w:jc w:val="right"/>
              <w:rPr>
                <w:rFonts w:ascii="Arial" w:hAnsi="Arial" w:cs="Arial" w:eastAsia="Arial" w:hint="default"/>
                <w:sz w:val="18"/>
                <w:szCs w:val="18"/>
              </w:rPr>
            </w:pPr>
            <w:r>
              <w:rPr>
                <w:rFonts w:ascii="Arial"/>
                <w:w w:val="99"/>
                <w:sz w:val="18"/>
              </w:rPr>
              <w:t>0</w:t>
            </w:r>
            <w:r>
              <w:rPr>
                <w:rFonts w:ascii="Arial"/>
                <w:sz w:val="18"/>
              </w:rPr>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44"/>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nil" w:sz="6" w:space="0" w:color="auto"/>
            </w:tcBorders>
          </w:tcPr>
          <w:p>
            <w:pPr>
              <w:pStyle w:val="TableParagraph"/>
              <w:spacing w:line="240" w:lineRule="auto" w:before="78"/>
              <w:ind w:right="0"/>
              <w:jc w:val="center"/>
              <w:rPr>
                <w:rFonts w:ascii="Arial" w:hAnsi="Arial" w:cs="Arial" w:eastAsia="Arial" w:hint="default"/>
                <w:sz w:val="18"/>
                <w:szCs w:val="18"/>
              </w:rPr>
            </w:pPr>
            <w:r>
              <w:rPr>
                <w:rFonts w:ascii="Arial"/>
                <w:sz w:val="18"/>
              </w:rPr>
              <w:t>2011-01-20</w:t>
            </w:r>
          </w:p>
        </w:tc>
      </w:tr>
      <w:tr>
        <w:trPr>
          <w:trHeight w:val="437" w:hRule="exact"/>
        </w:trPr>
        <w:tc>
          <w:tcPr>
            <w:tcW w:w="711"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302" w:right="0"/>
              <w:jc w:val="left"/>
              <w:rPr>
                <w:rFonts w:ascii="Arial" w:hAnsi="Arial" w:cs="Arial" w:eastAsia="Arial" w:hint="default"/>
                <w:sz w:val="18"/>
                <w:szCs w:val="18"/>
              </w:rPr>
            </w:pPr>
            <w:r>
              <w:rPr>
                <w:rFonts w:ascii="Arial"/>
                <w:w w:val="99"/>
                <w:sz w:val="18"/>
              </w:rPr>
              <w:t>9</w:t>
            </w:r>
            <w:r>
              <w:rPr>
                <w:rFonts w:ascii="Arial"/>
                <w:sz w:val="18"/>
              </w:rPr>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Arial" w:hAnsi="Arial" w:cs="Arial" w:eastAsia="Arial" w:hint="default"/>
                <w:sz w:val="18"/>
                <w:szCs w:val="18"/>
              </w:rPr>
            </w:pPr>
            <w:r>
              <w:rPr>
                <w:rFonts w:ascii="Arial"/>
                <w:spacing w:val="-1"/>
                <w:sz w:val="18"/>
              </w:rPr>
              <w:t>3,380,000</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8"/>
              <w:jc w:val="right"/>
              <w:rPr>
                <w:rFonts w:ascii="Arial" w:hAnsi="Arial" w:cs="Arial" w:eastAsia="Arial" w:hint="default"/>
                <w:sz w:val="18"/>
                <w:szCs w:val="18"/>
              </w:rPr>
            </w:pPr>
            <w:r>
              <w:rPr>
                <w:rFonts w:ascii="Arial"/>
                <w:spacing w:val="-1"/>
                <w:sz w:val="18"/>
              </w:rPr>
              <w:t>1,690,000</w:t>
            </w:r>
          </w:p>
        </w:tc>
        <w:tc>
          <w:tcPr>
            <w:tcW w:w="15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Arial" w:hAnsi="Arial" w:cs="Arial" w:eastAsia="Arial" w:hint="default"/>
                <w:sz w:val="18"/>
                <w:szCs w:val="18"/>
              </w:rPr>
            </w:pPr>
            <w:r>
              <w:rPr>
                <w:rFonts w:ascii="Arial"/>
                <w:w w:val="99"/>
                <w:sz w:val="18"/>
              </w:rPr>
              <w:t>0</w:t>
            </w:r>
            <w:r>
              <w:rPr>
                <w:rFonts w:ascii="Arial"/>
                <w:sz w:val="18"/>
              </w:rPr>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Arial" w:hAnsi="Arial" w:cs="Arial" w:eastAsia="Arial" w:hint="default"/>
                <w:sz w:val="18"/>
                <w:szCs w:val="18"/>
              </w:rPr>
            </w:pPr>
            <w:r>
              <w:rPr>
                <w:rFonts w:ascii="Arial"/>
                <w:spacing w:val="-1"/>
                <w:sz w:val="18"/>
              </w:rPr>
              <w:t>5,070,000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44"/>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13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0"/>
              <w:jc w:val="center"/>
              <w:rPr>
                <w:rFonts w:ascii="Arial" w:hAnsi="Arial" w:cs="Arial" w:eastAsia="Arial" w:hint="default"/>
                <w:sz w:val="18"/>
                <w:szCs w:val="18"/>
              </w:rPr>
            </w:pPr>
            <w:r>
              <w:rPr>
                <w:rFonts w:ascii="Arial"/>
                <w:sz w:val="18"/>
              </w:rPr>
              <w:t>2013-01-20</w:t>
            </w:r>
          </w:p>
        </w:tc>
      </w:tr>
      <w:tr>
        <w:trPr>
          <w:trHeight w:val="396" w:hRule="exact"/>
        </w:trPr>
        <w:tc>
          <w:tcPr>
            <w:tcW w:w="711"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32"/>
              <w:ind w:right="-133"/>
              <w:jc w:val="right"/>
              <w:rPr>
                <w:rFonts w:ascii="宋体" w:hAnsi="宋体" w:cs="宋体" w:eastAsia="宋体" w:hint="default"/>
                <w:sz w:val="18"/>
                <w:szCs w:val="18"/>
              </w:rPr>
            </w:pPr>
            <w:r>
              <w:rPr>
                <w:rFonts w:ascii="宋体" w:hAnsi="宋体" w:cs="宋体" w:eastAsia="宋体" w:hint="default"/>
                <w:sz w:val="18"/>
                <w:szCs w:val="18"/>
              </w:rPr>
              <w:t>合</w:t>
            </w:r>
          </w:p>
        </w:tc>
        <w:tc>
          <w:tcPr>
            <w:tcW w:w="977" w:type="dxa"/>
            <w:tcBorders>
              <w:top w:val="nil" w:sz="6" w:space="0" w:color="auto"/>
              <w:left w:val="nil" w:sz="6" w:space="0" w:color="auto"/>
              <w:bottom w:val="single" w:sz="4" w:space="0" w:color="000000"/>
              <w:right w:val="single" w:sz="4" w:space="0" w:color="000000"/>
            </w:tcBorders>
            <w:shd w:val="clear" w:color="auto" w:fill="D9D9D9"/>
          </w:tcPr>
          <w:p>
            <w:pPr>
              <w:pStyle w:val="TableParagraph"/>
              <w:spacing w:line="240" w:lineRule="auto" w:before="32"/>
              <w:ind w:left="13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5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77,600,000</w:t>
            </w:r>
          </w:p>
        </w:tc>
        <w:tc>
          <w:tcPr>
            <w:tcW w:w="16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33,800,000</w:t>
            </w:r>
          </w:p>
        </w:tc>
        <w:tc>
          <w:tcPr>
            <w:tcW w:w="15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10,000,000</w:t>
            </w:r>
          </w:p>
        </w:tc>
        <w:tc>
          <w:tcPr>
            <w:tcW w:w="1568" w:type="dxa"/>
            <w:tcBorders>
              <w:top w:val="nil" w:sz="6" w:space="0" w:color="auto"/>
              <w:left w:val="single" w:sz="4" w:space="0" w:color="000000"/>
              <w:bottom w:val="single" w:sz="4" w:space="0" w:color="000000"/>
              <w:right w:val="nil" w:sz="6" w:space="0" w:color="auto"/>
            </w:tcBorders>
          </w:tcPr>
          <w:p>
            <w:pPr>
              <w:pStyle w:val="TableParagraph"/>
              <w:spacing w:line="240" w:lineRule="auto" w:before="78"/>
              <w:ind w:right="107"/>
              <w:jc w:val="right"/>
              <w:rPr>
                <w:rFonts w:ascii="Arial" w:hAnsi="Arial" w:cs="Arial" w:eastAsia="Arial" w:hint="default"/>
                <w:sz w:val="18"/>
                <w:szCs w:val="18"/>
              </w:rPr>
            </w:pPr>
            <w:r>
              <w:rPr>
                <w:rFonts w:ascii="Arial"/>
                <w:spacing w:val="-1"/>
                <w:sz w:val="18"/>
              </w:rPr>
              <w:t>101,400,000</w:t>
            </w:r>
          </w:p>
        </w:tc>
        <w:tc>
          <w:tcPr>
            <w:tcW w:w="979"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tc>
        <w:tc>
          <w:tcPr>
            <w:tcW w:w="1138"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ind w:right="0"/>
              <w:jc w:val="left"/>
              <w:rPr>
                <w:rFonts w:ascii="宋体" w:hAnsi="宋体" w:cs="宋体" w:eastAsia="宋体" w:hint="default"/>
                <w:sz w:val="20"/>
                <w:szCs w:val="20"/>
              </w:rPr>
            </w:pPr>
          </w:p>
        </w:tc>
      </w:tr>
    </w:tbl>
    <w:p>
      <w:pPr>
        <w:spacing w:line="240" w:lineRule="auto" w:before="11"/>
        <w:rPr>
          <w:rFonts w:ascii="宋体" w:hAnsi="宋体" w:cs="宋体" w:eastAsia="宋体" w:hint="default"/>
          <w:sz w:val="16"/>
          <w:szCs w:val="16"/>
        </w:rPr>
      </w:pPr>
    </w:p>
    <w:p>
      <w:pPr>
        <w:pStyle w:val="Heading2"/>
        <w:spacing w:line="240" w:lineRule="auto" w:before="26"/>
        <w:ind w:left="958" w:right="0"/>
        <w:jc w:val="left"/>
        <w:rPr>
          <w:b w:val="0"/>
          <w:bCs w:val="0"/>
        </w:rPr>
      </w:pPr>
      <w:r>
        <w:rPr/>
        <w:pict>
          <v:group style="position:absolute;margin-left:47.279999pt;margin-top:-97.154411pt;width:503.4pt;height:5.05pt;mso-position-horizontal-relative:page;mso-position-vertical-relative:paragraph;z-index:-1161088" coordorigin="946,-1943" coordsize="10068,101">
            <v:shape style="position:absolute;left:946;top:-1943;width:725;height:101" type="#_x0000_t75" stroked="false">
              <v:imagedata r:id="rId536" o:title=""/>
            </v:shape>
            <v:shape style="position:absolute;left:1647;top:-1852;width:982;height:10" type="#_x0000_t75" stroked="false">
              <v:imagedata r:id="rId528" o:title=""/>
            </v:shape>
            <v:shape style="position:absolute;left:2624;top:-1852;width:1580;height:10" type="#_x0000_t75" stroked="false">
              <v:imagedata r:id="rId529" o:title=""/>
            </v:shape>
            <v:shape style="position:absolute;left:4199;top:-1852;width:1610;height:10" type="#_x0000_t75" stroked="false">
              <v:imagedata r:id="rId220" o:title=""/>
            </v:shape>
            <v:shape style="position:absolute;left:5804;top:-1852;width:3087;height:10" type="#_x0000_t75" stroked="false">
              <v:imagedata r:id="rId530" o:title=""/>
            </v:shape>
            <v:shape style="position:absolute;left:8887;top:-1852;width:984;height:10" type="#_x0000_t75" stroked="false">
              <v:imagedata r:id="rId531" o:title=""/>
            </v:shape>
            <v:shape style="position:absolute;left:9866;top:-1852;width:1147;height:10" type="#_x0000_t75" stroked="false">
              <v:imagedata r:id="rId532" o:title=""/>
            </v:shape>
            <w10:wrap type="none"/>
          </v:group>
        </w:pict>
      </w:r>
      <w:r>
        <w:rPr/>
        <w:pict>
          <v:group style="position:absolute;margin-left:47.279999pt;margin-top:-76.754417pt;width:503.4pt;height:5.05pt;mso-position-horizontal-relative:page;mso-position-vertical-relative:paragraph;z-index:-1161064" coordorigin="946,-1535" coordsize="10068,101">
            <v:shape style="position:absolute;left:946;top:-1535;width:725;height:101" type="#_x0000_t75" stroked="false">
              <v:imagedata r:id="rId533" o:title=""/>
            </v:shape>
            <v:shape style="position:absolute;left:1647;top:-1444;width:982;height:10" type="#_x0000_t75" stroked="false">
              <v:imagedata r:id="rId521" o:title=""/>
            </v:shape>
            <v:shape style="position:absolute;left:2624;top:-1444;width:1580;height:10" type="#_x0000_t75" stroked="false">
              <v:imagedata r:id="rId522" o:title=""/>
            </v:shape>
            <v:shape style="position:absolute;left:4199;top:-1444;width:1610;height:10" type="#_x0000_t75" stroked="false">
              <v:imagedata r:id="rId216" o:title=""/>
            </v:shape>
            <v:shape style="position:absolute;left:5804;top:-1444;width:3087;height:10" type="#_x0000_t75" stroked="false">
              <v:imagedata r:id="rId523" o:title=""/>
            </v:shape>
            <v:shape style="position:absolute;left:8887;top:-1444;width:984;height:10" type="#_x0000_t75" stroked="false">
              <v:imagedata r:id="rId524" o:title=""/>
            </v:shape>
            <v:shape style="position:absolute;left:9866;top:-1444;width:1147;height:10" type="#_x0000_t75" stroked="false">
              <v:imagedata r:id="rId525" o:title=""/>
            </v:shape>
            <w10:wrap type="none"/>
          </v:group>
        </w:pict>
      </w:r>
      <w:r>
        <w:rPr/>
        <w:pict>
          <v:group style="position:absolute;margin-left:47.279999pt;margin-top:-51.914436pt;width:503.4pt;height:.5pt;mso-position-horizontal-relative:page;mso-position-vertical-relative:paragraph;z-index:-1161040" coordorigin="946,-1038" coordsize="10068,10">
            <v:shape style="position:absolute;left:946;top:-1038;width:706;height:10" type="#_x0000_t75" stroked="false">
              <v:imagedata r:id="rId250" o:title=""/>
            </v:shape>
            <v:shape style="position:absolute;left:1647;top:-1038;width:982;height:10" type="#_x0000_t75" stroked="false">
              <v:imagedata r:id="rId521" o:title=""/>
            </v:shape>
            <v:shape style="position:absolute;left:2624;top:-1038;width:1580;height:10" type="#_x0000_t75" stroked="false">
              <v:imagedata r:id="rId522" o:title=""/>
            </v:shape>
            <v:shape style="position:absolute;left:4199;top:-1038;width:1610;height:10" type="#_x0000_t75" stroked="false">
              <v:imagedata r:id="rId216" o:title=""/>
            </v:shape>
            <v:shape style="position:absolute;left:5804;top:-1038;width:3087;height:10" type="#_x0000_t75" stroked="false">
              <v:imagedata r:id="rId523" o:title=""/>
            </v:shape>
            <v:shape style="position:absolute;left:8887;top:-1038;width:984;height:10" type="#_x0000_t75" stroked="false">
              <v:imagedata r:id="rId524" o:title=""/>
            </v:shape>
            <v:shape style="position:absolute;left:9866;top:-1038;width:1147;height:10" type="#_x0000_t75" stroked="false">
              <v:imagedata r:id="rId525" o:title=""/>
            </v:shape>
            <w10:wrap type="none"/>
          </v:group>
        </w:pict>
      </w:r>
      <w:r>
        <w:rPr/>
        <w:pict>
          <v:group style="position:absolute;margin-left:47.279999pt;margin-top:-31.514374pt;width:503.4pt;height:.5pt;mso-position-horizontal-relative:page;mso-position-vertical-relative:paragraph;z-index:-1161016" coordorigin="946,-630" coordsize="10068,10">
            <v:shape style="position:absolute;left:946;top:-630;width:706;height:10" type="#_x0000_t75" stroked="false">
              <v:imagedata r:id="rId250" o:title=""/>
            </v:shape>
            <v:shape style="position:absolute;left:1647;top:-630;width:982;height:10" type="#_x0000_t75" stroked="false">
              <v:imagedata r:id="rId521" o:title=""/>
            </v:shape>
            <v:shape style="position:absolute;left:2624;top:-630;width:1580;height:10" type="#_x0000_t75" stroked="false">
              <v:imagedata r:id="rId522" o:title=""/>
            </v:shape>
            <v:shape style="position:absolute;left:4199;top:-630;width:1610;height:10" type="#_x0000_t75" stroked="false">
              <v:imagedata r:id="rId216" o:title=""/>
            </v:shape>
            <v:shape style="position:absolute;left:5804;top:-630;width:3087;height:10" type="#_x0000_t75" stroked="false">
              <v:imagedata r:id="rId523" o:title=""/>
            </v:shape>
            <v:shape style="position:absolute;left:8887;top:-630;width:984;height:10" type="#_x0000_t75" stroked="false">
              <v:imagedata r:id="rId524" o:title=""/>
            </v:shape>
            <v:shape style="position:absolute;left:9866;top:-630;width:1147;height:10" type="#_x0000_t75" stroked="false">
              <v:imagedata r:id="rId525" o:title=""/>
            </v:shape>
            <w10:wrap type="none"/>
          </v:group>
        </w:pict>
      </w:r>
      <w:r>
        <w:rPr/>
        <w:pict>
          <v:shape style="position:absolute;margin-left:131.419998pt;margin-top:-11.834374pt;width:.480026pt;height:.6pt;mso-position-horizontal-relative:page;mso-position-vertical-relative:paragraph;z-index:-1160992" type="#_x0000_t75" stroked="false">
            <v:imagedata r:id="rId473" o:title=""/>
          </v:shape>
        </w:pict>
      </w:r>
      <w:r>
        <w:rPr/>
        <w:pict>
          <v:shape style="position:absolute;margin-left:210.169998pt;margin-top:-11.834374pt;width:.480016pt;height:.6pt;mso-position-horizontal-relative:page;mso-position-vertical-relative:paragraph;z-index:-1160968" type="#_x0000_t75" stroked="false">
            <v:imagedata r:id="rId473" o:title=""/>
          </v:shape>
        </w:pict>
      </w:r>
      <w:r>
        <w:rPr/>
        <w:pict>
          <v:shape style="position:absolute;margin-left:290.450012pt;margin-top:-11.834374pt;width:.480026pt;height:.6pt;mso-position-horizontal-relative:page;mso-position-vertical-relative:paragraph;z-index:-1160944" type="#_x0000_t75" stroked="false">
            <v:imagedata r:id="rId473" o:title=""/>
          </v:shape>
        </w:pict>
      </w:r>
      <w:r>
        <w:rPr/>
        <w:pict>
          <v:shape style="position:absolute;margin-left:366.190002pt;margin-top:-11.834374pt;width:.480026pt;height:.6pt;mso-position-horizontal-relative:page;mso-position-vertical-relative:paragraph;z-index:-1160920" type="#_x0000_t75" stroked="false">
            <v:imagedata r:id="rId473" o:title=""/>
          </v:shape>
        </w:pict>
      </w:r>
      <w:r>
        <w:rPr/>
        <w:pict>
          <v:shape style="position:absolute;margin-left:444.579987pt;margin-top:-12.794415pt;width:.477696pt;height:1.5525pt;mso-position-horizontal-relative:page;mso-position-vertical-relative:paragraph;z-index:-1160896" type="#_x0000_t75" stroked="false">
            <v:imagedata r:id="rId537" o:title=""/>
          </v:shape>
        </w:pict>
      </w:r>
      <w:r>
        <w:rPr/>
        <w:pict>
          <v:shape style="position:absolute;margin-left:493.540009pt;margin-top:-12.794415pt;width:.477666pt;height:1.5525pt;mso-position-horizontal-relative:page;mso-position-vertical-relative:paragraph;z-index:-1160872" type="#_x0000_t75" stroked="false">
            <v:imagedata r:id="rId20" o:title=""/>
          </v:shape>
        </w:pict>
      </w:r>
      <w:r>
        <w:rPr/>
        <w:t>二、证券发行与上市情况</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80"/>
        <w:ind w:left="1440" w:right="0"/>
        <w:jc w:val="left"/>
        <w:rPr>
          <w:b w:val="0"/>
          <w:bCs w:val="0"/>
        </w:rPr>
      </w:pPr>
      <w:r>
        <w:rPr/>
        <w:t>（一）报告期内公司无证券发行情况</w:t>
      </w:r>
      <w:r>
        <w:rPr>
          <w:b w:val="0"/>
          <w:bCs w:val="0"/>
        </w:rPr>
      </w:r>
    </w:p>
    <w:p>
      <w:pPr>
        <w:pStyle w:val="Heading2"/>
        <w:spacing w:line="240" w:lineRule="auto" w:before="154"/>
        <w:ind w:left="1440" w:right="0"/>
        <w:jc w:val="left"/>
        <w:rPr>
          <w:b w:val="0"/>
          <w:bCs w:val="0"/>
        </w:rPr>
      </w:pPr>
      <w:r>
        <w:rPr/>
        <w:t>（二）其他引起公司股份变动的情况</w:t>
      </w:r>
      <w:r>
        <w:rPr>
          <w:b w:val="0"/>
          <w:bCs w:val="0"/>
        </w:rPr>
      </w:r>
    </w:p>
    <w:p>
      <w:pPr>
        <w:pStyle w:val="BodyText"/>
        <w:spacing w:line="338" w:lineRule="auto" w:before="154"/>
        <w:ind w:left="958" w:right="1788" w:firstLine="479"/>
        <w:jc w:val="both"/>
      </w:pPr>
      <w:r>
        <w:rPr>
          <w:rFonts w:ascii="Arial" w:hAnsi="Arial" w:cs="Arial" w:eastAsia="Arial" w:hint="default"/>
        </w:rPr>
        <w:t>2010</w:t>
      </w:r>
      <w:r>
        <w:rPr>
          <w:rFonts w:ascii="Arial" w:hAnsi="Arial" w:cs="Arial" w:eastAsia="Arial" w:hint="default"/>
          <w:spacing w:val="-6"/>
        </w:rPr>
        <w:t> </w:t>
      </w:r>
      <w:r>
        <w:rPr/>
        <w:t>年年度利润分配方案中以公司</w:t>
      </w:r>
      <w:r>
        <w:rPr>
          <w:spacing w:val="-60"/>
        </w:rPr>
        <w:t> </w:t>
      </w:r>
      <w:r>
        <w:rPr>
          <w:rFonts w:ascii="Arial" w:hAnsi="Arial" w:cs="Arial" w:eastAsia="Arial" w:hint="default"/>
        </w:rPr>
        <w:t>2010</w:t>
      </w:r>
      <w:r>
        <w:rPr>
          <w:rFonts w:ascii="Arial" w:hAnsi="Arial" w:cs="Arial" w:eastAsia="Arial" w:hint="default"/>
          <w:spacing w:val="-6"/>
        </w:rPr>
        <w:t> </w:t>
      </w:r>
      <w:r>
        <w:rPr/>
        <w:t>年</w:t>
      </w:r>
      <w:r>
        <w:rPr>
          <w:spacing w:val="-63"/>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日总股本</w:t>
      </w:r>
      <w:r>
        <w:rPr>
          <w:spacing w:val="-60"/>
        </w:rPr>
        <w:t> </w:t>
      </w:r>
      <w:r>
        <w:rPr>
          <w:rFonts w:ascii="Arial" w:hAnsi="Arial" w:cs="Arial" w:eastAsia="Arial" w:hint="default"/>
          <w:spacing w:val="-4"/>
        </w:rPr>
        <w:t>10</w:t>
      </w:r>
      <w:r>
        <w:rPr>
          <w:spacing w:val="-4"/>
        </w:rPr>
        <w:t>，</w:t>
      </w:r>
      <w:r>
        <w:rPr>
          <w:rFonts w:ascii="Arial" w:hAnsi="Arial" w:cs="Arial" w:eastAsia="Arial" w:hint="default"/>
          <w:spacing w:val="-4"/>
        </w:rPr>
        <w:t>460</w:t>
      </w:r>
      <w:r>
        <w:rPr>
          <w:rFonts w:ascii="Arial" w:hAnsi="Arial" w:cs="Arial" w:eastAsia="Arial" w:hint="default"/>
          <w:spacing w:val="-9"/>
        </w:rPr>
        <w:t> </w:t>
      </w:r>
      <w:r>
        <w:rPr/>
        <w:t>万 股为基数，由资本公积向股东每</w:t>
      </w:r>
      <w:r>
        <w:rPr>
          <w:spacing w:val="-51"/>
        </w:rPr>
        <w:t> </w:t>
      </w:r>
      <w:r>
        <w:rPr>
          <w:rFonts w:ascii="Arial" w:hAnsi="Arial" w:cs="Arial" w:eastAsia="Arial" w:hint="default"/>
        </w:rPr>
        <w:t>10</w:t>
      </w:r>
      <w:r>
        <w:rPr>
          <w:rFonts w:ascii="Arial" w:hAnsi="Arial" w:cs="Arial" w:eastAsia="Arial" w:hint="default"/>
          <w:spacing w:val="2"/>
        </w:rPr>
        <w:t> </w:t>
      </w:r>
      <w:r>
        <w:rPr/>
        <w:t>股转增</w:t>
      </w:r>
      <w:r>
        <w:rPr>
          <w:spacing w:val="-51"/>
        </w:rPr>
        <w:t> </w:t>
      </w:r>
      <w:r>
        <w:rPr>
          <w:rFonts w:ascii="Arial" w:hAnsi="Arial" w:cs="Arial" w:eastAsia="Arial" w:hint="default"/>
        </w:rPr>
        <w:t>5 </w:t>
      </w:r>
      <w:r>
        <w:rPr/>
        <w:t>股，合计转增</w:t>
      </w:r>
      <w:r>
        <w:rPr>
          <w:spacing w:val="-52"/>
        </w:rPr>
        <w:t> </w:t>
      </w:r>
      <w:r>
        <w:rPr>
          <w:rFonts w:ascii="Arial" w:hAnsi="Arial" w:cs="Arial" w:eastAsia="Arial" w:hint="default"/>
        </w:rPr>
        <w:t>5</w:t>
      </w:r>
      <w:r>
        <w:rPr/>
        <w:t>，</w:t>
      </w:r>
      <w:r>
        <w:rPr>
          <w:rFonts w:ascii="Arial" w:hAnsi="Arial" w:cs="Arial" w:eastAsia="Arial" w:hint="default"/>
        </w:rPr>
        <w:t>230</w:t>
      </w:r>
      <w:r>
        <w:rPr>
          <w:rFonts w:ascii="Arial" w:hAnsi="Arial" w:cs="Arial" w:eastAsia="Arial" w:hint="default"/>
          <w:spacing w:val="1"/>
        </w:rPr>
        <w:t> </w:t>
      </w:r>
      <w:r>
        <w:rPr/>
        <w:t>万股，转增 后公司股份总数为</w:t>
      </w:r>
      <w:r>
        <w:rPr>
          <w:spacing w:val="-62"/>
        </w:rPr>
        <w:t> </w:t>
      </w:r>
      <w:r>
        <w:rPr>
          <w:rFonts w:ascii="Arial" w:hAnsi="Arial" w:cs="Arial" w:eastAsia="Arial" w:hint="default"/>
        </w:rPr>
        <w:t>15</w:t>
      </w:r>
      <w:r>
        <w:rPr/>
        <w:t>，</w:t>
      </w:r>
      <w:r>
        <w:rPr>
          <w:rFonts w:ascii="Arial" w:hAnsi="Arial" w:cs="Arial" w:eastAsia="Arial" w:hint="default"/>
        </w:rPr>
        <w:t>690</w:t>
      </w:r>
      <w:r>
        <w:rPr>
          <w:rFonts w:ascii="Arial" w:hAnsi="Arial" w:cs="Arial" w:eastAsia="Arial" w:hint="default"/>
          <w:spacing w:val="-7"/>
        </w:rPr>
        <w:t> </w:t>
      </w:r>
      <w:r>
        <w:rPr/>
        <w:t>万股。</w:t>
      </w:r>
    </w:p>
    <w:p>
      <w:pPr>
        <w:spacing w:line="240" w:lineRule="auto" w:before="5"/>
        <w:rPr>
          <w:rFonts w:ascii="宋体" w:hAnsi="宋体" w:cs="宋体" w:eastAsia="宋体" w:hint="default"/>
          <w:sz w:val="23"/>
          <w:szCs w:val="23"/>
        </w:rPr>
      </w:pPr>
    </w:p>
    <w:p>
      <w:pPr>
        <w:pStyle w:val="Heading2"/>
        <w:spacing w:line="240" w:lineRule="auto"/>
        <w:ind w:left="958" w:right="0"/>
        <w:jc w:val="left"/>
        <w:rPr>
          <w:b w:val="0"/>
          <w:bCs w:val="0"/>
        </w:rPr>
      </w:pPr>
      <w:r>
        <w:rPr/>
        <w:pict>
          <v:group style="position:absolute;margin-left:47.700001pt;margin-top:39.815601pt;width:500.05pt;height:250pt;mso-position-horizontal-relative:page;mso-position-vertical-relative:paragraph;z-index:-1160752" coordorigin="954,796" coordsize="10001,5000">
            <v:group style="position:absolute;left:972;top:824;width:2336;height:2" coordorigin="972,824" coordsize="2336,2">
              <v:shape style="position:absolute;left:972;top:824;width:2336;height:2" coordorigin="972,824" coordsize="2336,0" path="m972,824l3308,824e" filled="false" stroked="true" strokeweight="1.8pt" strokecolor="#dcdcdc">
                <v:path arrowok="t"/>
              </v:shape>
            </v:group>
            <v:group style="position:absolute;left:986;top:842;width:2;height:269" coordorigin="986,842" coordsize="2,269">
              <v:shape style="position:absolute;left:986;top:842;width:2;height:269" coordorigin="986,842" coordsize="0,269" path="m986,842l986,1111e" filled="false" stroked="true" strokeweight="1.44pt" strokecolor="#dcdcdc">
                <v:path arrowok="t"/>
              </v:shape>
            </v:group>
            <v:group style="position:absolute;left:3296;top:842;width:2;height:269" coordorigin="3296,842" coordsize="2,269">
              <v:shape style="position:absolute;left:3296;top:842;width:2;height:269" coordorigin="3296,842" coordsize="0,269" path="m3296,842l3296,1111e" filled="false" stroked="true" strokeweight="1.2pt" strokecolor="#dcdcdc">
                <v:path arrowok="t"/>
              </v:shape>
            </v:group>
            <v:group style="position:absolute;left:972;top:1129;width:2336;height:2" coordorigin="972,1129" coordsize="2336,2">
              <v:shape style="position:absolute;left:972;top:1129;width:2336;height:2" coordorigin="972,1129" coordsize="2336,0" path="m972,1129l3308,1129e" filled="false" stroked="true" strokeweight="1.8pt" strokecolor="#dcdcdc">
                <v:path arrowok="t"/>
              </v:shape>
            </v:group>
            <v:group style="position:absolute;left:1001;top:842;width:2283;height:269" coordorigin="1001,842" coordsize="2283,269">
              <v:shape style="position:absolute;left:1001;top:842;width:2283;height:269" coordorigin="1001,842" coordsize="2283,269" path="m1001,1111l3284,1111,3284,842,1001,842,1001,1111xe" filled="true" fillcolor="#dcdcdc" stroked="false">
                <v:path arrowok="t"/>
                <v:fill type="solid"/>
              </v:shape>
            </v:group>
            <v:group style="position:absolute;left:972;top:801;width:2336;height:2" coordorigin="972,801" coordsize="2336,2">
              <v:shape style="position:absolute;left:972;top:801;width:2336;height:2" coordorigin="972,801" coordsize="2336,0" path="m972,801l3308,801e" filled="false" stroked="true" strokeweight=".48001pt" strokecolor="#000000">
                <v:path arrowok="t"/>
              </v:shape>
            </v:group>
            <v:group style="position:absolute;left:3308;top:801;width:10;height:2" coordorigin="3308,801" coordsize="10,2">
              <v:shape style="position:absolute;left:3308;top:801;width:10;height:2" coordorigin="3308,801" coordsize="10,0" path="m3308,801l3317,801e" filled="false" stroked="true" strokeweight=".48001pt" strokecolor="#000000">
                <v:path arrowok="t"/>
              </v:shape>
            </v:group>
            <v:group style="position:absolute;left:5204;top:824;width:3961;height:2" coordorigin="5204,824" coordsize="3961,2">
              <v:shape style="position:absolute;left:5204;top:824;width:3961;height:2" coordorigin="5204,824" coordsize="3961,0" path="m5204,824l9165,824e" filled="false" stroked="true" strokeweight="1.8pt" strokecolor="#d9d9d9">
                <v:path arrowok="t"/>
              </v:shape>
            </v:group>
            <v:group style="position:absolute;left:5216;top:842;width:2;height:269" coordorigin="5216,842" coordsize="2,269">
              <v:shape style="position:absolute;left:5216;top:842;width:2;height:269" coordorigin="5216,842" coordsize="0,269" path="m5216,842l5216,1111e" filled="false" stroked="true" strokeweight="1.2pt" strokecolor="#d9d9d9">
                <v:path arrowok="t"/>
              </v:shape>
            </v:group>
            <v:group style="position:absolute;left:9153;top:842;width:2;height:269" coordorigin="9153,842" coordsize="2,269">
              <v:shape style="position:absolute;left:9153;top:842;width:2;height:269" coordorigin="9153,842" coordsize="0,269" path="m9153,842l9153,1111e" filled="false" stroked="true" strokeweight="1.2pt" strokecolor="#d9d9d9">
                <v:path arrowok="t"/>
              </v:shape>
            </v:group>
            <v:group style="position:absolute;left:5204;top:1129;width:3961;height:2" coordorigin="5204,1129" coordsize="3961,2">
              <v:shape style="position:absolute;left:5204;top:1129;width:3961;height:2" coordorigin="5204,1129" coordsize="3961,0" path="m5204,1129l9165,1129e" filled="false" stroked="true" strokeweight="1.8pt" strokecolor="#d9d9d9">
                <v:path arrowok="t"/>
              </v:shape>
            </v:group>
            <v:group style="position:absolute;left:5228;top:842;width:3913;height:269" coordorigin="5228,842" coordsize="3913,269">
              <v:shape style="position:absolute;left:5228;top:842;width:3913;height:269" coordorigin="5228,842" coordsize="3913,269" path="m5228,1111l9141,1111,9141,842,5228,842,5228,1111xe" filled="true" fillcolor="#d9d9d9" stroked="false">
                <v:path arrowok="t"/>
                <v:fill type="solid"/>
              </v:shape>
            </v:group>
            <v:group style="position:absolute;left:3317;top:801;width:1880;height:2" coordorigin="3317,801" coordsize="1880,2">
              <v:shape style="position:absolute;left:3317;top:801;width:1880;height:2" coordorigin="3317,801" coordsize="1880,0" path="m3317,801l5197,801e" filled="false" stroked="true" strokeweight=".48001pt" strokecolor="#000000">
                <v:path arrowok="t"/>
              </v:shape>
            </v:group>
            <v:group style="position:absolute;left:5197;top:801;width:10;height:2" coordorigin="5197,801" coordsize="10,2">
              <v:shape style="position:absolute;left:5197;top:801;width:10;height:2" coordorigin="5197,801" coordsize="10,0" path="m5197,801l5207,801e" filled="false" stroked="true" strokeweight=".48001pt" strokecolor="#000000">
                <v:path arrowok="t"/>
              </v:shape>
            </v:group>
            <v:group style="position:absolute;left:5207;top:801;width:3959;height:2" coordorigin="5207,801" coordsize="3959,2">
              <v:shape style="position:absolute;left:5207;top:801;width:3959;height:2" coordorigin="5207,801" coordsize="3959,0" path="m5207,801l9165,801e" filled="false" stroked="true" strokeweight=".48001pt" strokecolor="#000000">
                <v:path arrowok="t"/>
              </v:shape>
            </v:group>
            <v:group style="position:absolute;left:9165;top:801;width:10;height:2" coordorigin="9165,801" coordsize="10,2">
              <v:shape style="position:absolute;left:9165;top:801;width:10;height:2" coordorigin="9165,801" coordsize="10,0" path="m9165,801l9175,801e" filled="false" stroked="true" strokeweight=".48001pt" strokecolor="#000000">
                <v:path arrowok="t"/>
              </v:shape>
            </v:group>
            <v:group style="position:absolute;left:9175;top:801;width:1762;height:2" coordorigin="9175,801" coordsize="1762,2">
              <v:shape style="position:absolute;left:9175;top:801;width:1762;height:2" coordorigin="9175,801" coordsize="1762,0" path="m9175,801l10936,801e" filled="false" stroked="true" strokeweight=".48001pt" strokecolor="#000000">
                <v:path arrowok="t"/>
              </v:shape>
              <v:shape style="position:absolute;left:3308;top:806;width:10;height:19" type="#_x0000_t75" stroked="false">
                <v:imagedata r:id="rId538" o:title=""/>
              </v:shape>
            </v:group>
            <v:group style="position:absolute;left:3308;top:825;width:10;height:20" coordorigin="3308,825" coordsize="10,20">
              <v:shape style="position:absolute;left:3308;top:825;width:10;height:20" coordorigin="3308,825" coordsize="10,20" path="m3308,844l3317,844,3317,825,3308,825,3308,844xe" filled="true" fillcolor="#000000" stroked="false">
                <v:path arrowok="t"/>
                <v:fill type="solid"/>
              </v:shape>
            </v:group>
            <v:group style="position:absolute;left:3308;top:844;width:10;height:20" coordorigin="3308,844" coordsize="10,20">
              <v:shape style="position:absolute;left:3308;top:844;width:10;height:20" coordorigin="3308,844" coordsize="10,20" path="m3308,864l3317,864,3317,844,3308,844,3308,864xe" filled="true" fillcolor="#000000" stroked="false">
                <v:path arrowok="t"/>
                <v:fill type="solid"/>
              </v:shape>
            </v:group>
            <v:group style="position:absolute;left:3308;top:864;width:10;height:20" coordorigin="3308,864" coordsize="10,20">
              <v:shape style="position:absolute;left:3308;top:864;width:10;height:20" coordorigin="3308,864" coordsize="10,20" path="m3308,883l3317,883,3317,864,3308,864,3308,883xe" filled="true" fillcolor="#000000" stroked="false">
                <v:path arrowok="t"/>
                <v:fill type="solid"/>
              </v:shape>
            </v:group>
            <v:group style="position:absolute;left:3308;top:883;width:10;height:20" coordorigin="3308,883" coordsize="10,20">
              <v:shape style="position:absolute;left:3308;top:883;width:10;height:20" coordorigin="3308,883" coordsize="10,20" path="m3308,902l3317,902,3317,883,3308,883,3308,902xe" filled="true" fillcolor="#000000" stroked="false">
                <v:path arrowok="t"/>
                <v:fill type="solid"/>
              </v:shape>
            </v:group>
            <v:group style="position:absolute;left:3308;top:902;width:10;height:20" coordorigin="3308,902" coordsize="10,20">
              <v:shape style="position:absolute;left:3308;top:902;width:10;height:20" coordorigin="3308,902" coordsize="10,20" path="m3308,921l3317,921,3317,902,3308,902,3308,921xe" filled="true" fillcolor="#000000" stroked="false">
                <v:path arrowok="t"/>
                <v:fill type="solid"/>
              </v:shape>
            </v:group>
            <v:group style="position:absolute;left:3308;top:921;width:10;height:20" coordorigin="3308,921" coordsize="10,20">
              <v:shape style="position:absolute;left:3308;top:921;width:10;height:20" coordorigin="3308,921" coordsize="10,20" path="m3308,940l3317,940,3317,921,3308,921,3308,940xe" filled="true" fillcolor="#000000" stroked="false">
                <v:path arrowok="t"/>
                <v:fill type="solid"/>
              </v:shape>
            </v:group>
            <v:group style="position:absolute;left:3308;top:940;width:10;height:20" coordorigin="3308,940" coordsize="10,20">
              <v:shape style="position:absolute;left:3308;top:940;width:10;height:20" coordorigin="3308,940" coordsize="10,20" path="m3308,960l3317,960,3317,940,3308,940,3308,960xe" filled="true" fillcolor="#000000" stroked="false">
                <v:path arrowok="t"/>
                <v:fill type="solid"/>
              </v:shape>
            </v:group>
            <v:group style="position:absolute;left:3308;top:960;width:10;height:20" coordorigin="3308,960" coordsize="10,20">
              <v:shape style="position:absolute;left:3308;top:960;width:10;height:20" coordorigin="3308,960" coordsize="10,20" path="m3308,979l3317,979,3317,960,3308,960,3308,979xe" filled="true" fillcolor="#000000" stroked="false">
                <v:path arrowok="t"/>
                <v:fill type="solid"/>
              </v:shape>
            </v:group>
            <v:group style="position:absolute;left:3308;top:979;width:10;height:20" coordorigin="3308,979" coordsize="10,20">
              <v:shape style="position:absolute;left:3308;top:979;width:10;height:20" coordorigin="3308,979" coordsize="10,20" path="m3308,998l3317,998,3317,979,3308,979,3308,998xe" filled="true" fillcolor="#000000" stroked="false">
                <v:path arrowok="t"/>
                <v:fill type="solid"/>
              </v:shape>
            </v:group>
            <v:group style="position:absolute;left:3308;top:998;width:10;height:20" coordorigin="3308,998" coordsize="10,20">
              <v:shape style="position:absolute;left:3308;top:998;width:10;height:20" coordorigin="3308,998" coordsize="10,20" path="m3308,1017l3317,1017,3317,998,3308,998,3308,1017xe" filled="true" fillcolor="#000000" stroked="false">
                <v:path arrowok="t"/>
                <v:fill type="solid"/>
              </v:shape>
            </v:group>
            <v:group style="position:absolute;left:3308;top:1017;width:10;height:20" coordorigin="3308,1017" coordsize="10,20">
              <v:shape style="position:absolute;left:3308;top:1017;width:10;height:20" coordorigin="3308,1017" coordsize="10,20" path="m3308,1036l3317,1036,3317,1017,3308,1017,3308,1036xe" filled="true" fillcolor="#000000" stroked="false">
                <v:path arrowok="t"/>
                <v:fill type="solid"/>
              </v:shape>
            </v:group>
            <v:group style="position:absolute;left:3308;top:1036;width:10;height:20" coordorigin="3308,1036" coordsize="10,20">
              <v:shape style="position:absolute;left:3308;top:1036;width:10;height:20" coordorigin="3308,1036" coordsize="10,20" path="m3308,1056l3317,1056,3317,1036,3308,1036,3308,1056xe" filled="true" fillcolor="#000000" stroked="false">
                <v:path arrowok="t"/>
                <v:fill type="solid"/>
              </v:shape>
            </v:group>
            <v:group style="position:absolute;left:3308;top:1056;width:10;height:20" coordorigin="3308,1056" coordsize="10,20">
              <v:shape style="position:absolute;left:3308;top:1056;width:10;height:20" coordorigin="3308,1056" coordsize="10,20" path="m3308,1075l3317,1075,3317,1056,3308,1056,3308,1075xe" filled="true" fillcolor="#000000" stroked="false">
                <v:path arrowok="t"/>
                <v:fill type="solid"/>
              </v:shape>
            </v:group>
            <v:group style="position:absolute;left:3308;top:1075;width:10;height:20" coordorigin="3308,1075" coordsize="10,20">
              <v:shape style="position:absolute;left:3308;top:1075;width:10;height:20" coordorigin="3308,1075" coordsize="10,20" path="m3308,1094l3317,1094,3317,1075,3308,1075,3308,1094xe" filled="true" fillcolor="#000000" stroked="false">
                <v:path arrowok="t"/>
                <v:fill type="solid"/>
              </v:shape>
            </v:group>
            <v:group style="position:absolute;left:3308;top:1094;width:10;height:20" coordorigin="3308,1094" coordsize="10,20">
              <v:shape style="position:absolute;left:3308;top:1094;width:10;height:20" coordorigin="3308,1094" coordsize="10,20" path="m3308,1113l3317,1113,3317,1094,3308,1094,3308,1113xe" filled="true" fillcolor="#000000" stroked="false">
                <v:path arrowok="t"/>
                <v:fill type="solid"/>
              </v:shape>
              <v:shape style="position:absolute;left:5197;top:806;width:10;height:19" type="#_x0000_t75" stroked="false">
                <v:imagedata r:id="rId538" o:title=""/>
              </v:shape>
            </v:group>
            <v:group style="position:absolute;left:5197;top:825;width:10;height:20" coordorigin="5197,825" coordsize="10,20">
              <v:shape style="position:absolute;left:5197;top:825;width:10;height:20" coordorigin="5197,825" coordsize="10,20" path="m5197,844l5207,844,5207,825,5197,825,5197,844xe" filled="true" fillcolor="#000000" stroked="false">
                <v:path arrowok="t"/>
                <v:fill type="solid"/>
              </v:shape>
            </v:group>
            <v:group style="position:absolute;left:5197;top:844;width:10;height:20" coordorigin="5197,844" coordsize="10,20">
              <v:shape style="position:absolute;left:5197;top:844;width:10;height:20" coordorigin="5197,844" coordsize="10,20" path="m5197,864l5207,864,5207,844,5197,844,5197,864xe" filled="true" fillcolor="#000000" stroked="false">
                <v:path arrowok="t"/>
                <v:fill type="solid"/>
              </v:shape>
            </v:group>
            <v:group style="position:absolute;left:5197;top:864;width:10;height:20" coordorigin="5197,864" coordsize="10,20">
              <v:shape style="position:absolute;left:5197;top:864;width:10;height:20" coordorigin="5197,864" coordsize="10,20" path="m5197,883l5207,883,5207,864,5197,864,5197,883xe" filled="true" fillcolor="#000000" stroked="false">
                <v:path arrowok="t"/>
                <v:fill type="solid"/>
              </v:shape>
            </v:group>
            <v:group style="position:absolute;left:5197;top:883;width:10;height:20" coordorigin="5197,883" coordsize="10,20">
              <v:shape style="position:absolute;left:5197;top:883;width:10;height:20" coordorigin="5197,883" coordsize="10,20" path="m5197,902l5207,902,5207,883,5197,883,5197,902xe" filled="true" fillcolor="#000000" stroked="false">
                <v:path arrowok="t"/>
                <v:fill type="solid"/>
              </v:shape>
            </v:group>
            <v:group style="position:absolute;left:5197;top:902;width:10;height:20" coordorigin="5197,902" coordsize="10,20">
              <v:shape style="position:absolute;left:5197;top:902;width:10;height:20" coordorigin="5197,902" coordsize="10,20" path="m5197,921l5207,921,5207,902,5197,902,5197,921xe" filled="true" fillcolor="#000000" stroked="false">
                <v:path arrowok="t"/>
                <v:fill type="solid"/>
              </v:shape>
            </v:group>
            <v:group style="position:absolute;left:5197;top:921;width:10;height:20" coordorigin="5197,921" coordsize="10,20">
              <v:shape style="position:absolute;left:5197;top:921;width:10;height:20" coordorigin="5197,921" coordsize="10,20" path="m5197,940l5207,940,5207,921,5197,921,5197,940xe" filled="true" fillcolor="#000000" stroked="false">
                <v:path arrowok="t"/>
                <v:fill type="solid"/>
              </v:shape>
            </v:group>
            <v:group style="position:absolute;left:5197;top:940;width:10;height:20" coordorigin="5197,940" coordsize="10,20">
              <v:shape style="position:absolute;left:5197;top:940;width:10;height:20" coordorigin="5197,940" coordsize="10,20" path="m5197,960l5207,960,5207,940,5197,940,5197,960xe" filled="true" fillcolor="#000000" stroked="false">
                <v:path arrowok="t"/>
                <v:fill type="solid"/>
              </v:shape>
            </v:group>
            <v:group style="position:absolute;left:5197;top:960;width:10;height:20" coordorigin="5197,960" coordsize="10,20">
              <v:shape style="position:absolute;left:5197;top:960;width:10;height:20" coordorigin="5197,960" coordsize="10,20" path="m5197,979l5207,979,5207,960,5197,960,5197,979xe" filled="true" fillcolor="#000000" stroked="false">
                <v:path arrowok="t"/>
                <v:fill type="solid"/>
              </v:shape>
            </v:group>
            <v:group style="position:absolute;left:5197;top:979;width:10;height:20" coordorigin="5197,979" coordsize="10,20">
              <v:shape style="position:absolute;left:5197;top:979;width:10;height:20" coordorigin="5197,979" coordsize="10,20" path="m5197,998l5207,998,5207,979,5197,979,5197,998xe" filled="true" fillcolor="#000000" stroked="false">
                <v:path arrowok="t"/>
                <v:fill type="solid"/>
              </v:shape>
            </v:group>
            <v:group style="position:absolute;left:5197;top:998;width:10;height:20" coordorigin="5197,998" coordsize="10,20">
              <v:shape style="position:absolute;left:5197;top:998;width:10;height:20" coordorigin="5197,998" coordsize="10,20" path="m5197,1017l5207,1017,5207,998,5197,998,5197,1017xe" filled="true" fillcolor="#000000" stroked="false">
                <v:path arrowok="t"/>
                <v:fill type="solid"/>
              </v:shape>
            </v:group>
            <v:group style="position:absolute;left:5197;top:1017;width:10;height:20" coordorigin="5197,1017" coordsize="10,20">
              <v:shape style="position:absolute;left:5197;top:1017;width:10;height:20" coordorigin="5197,1017" coordsize="10,20" path="m5197,1036l5207,1036,5207,1017,5197,1017,5197,1036xe" filled="true" fillcolor="#000000" stroked="false">
                <v:path arrowok="t"/>
                <v:fill type="solid"/>
              </v:shape>
            </v:group>
            <v:group style="position:absolute;left:5197;top:1036;width:10;height:20" coordorigin="5197,1036" coordsize="10,20">
              <v:shape style="position:absolute;left:5197;top:1036;width:10;height:20" coordorigin="5197,1036" coordsize="10,20" path="m5197,1056l5207,1056,5207,1036,5197,1036,5197,1056xe" filled="true" fillcolor="#000000" stroked="false">
                <v:path arrowok="t"/>
                <v:fill type="solid"/>
              </v:shape>
            </v:group>
            <v:group style="position:absolute;left:5197;top:1056;width:10;height:20" coordorigin="5197,1056" coordsize="10,20">
              <v:shape style="position:absolute;left:5197;top:1056;width:10;height:20" coordorigin="5197,1056" coordsize="10,20" path="m5197,1075l5207,1075,5207,1056,5197,1056,5197,1075xe" filled="true" fillcolor="#000000" stroked="false">
                <v:path arrowok="t"/>
                <v:fill type="solid"/>
              </v:shape>
            </v:group>
            <v:group style="position:absolute;left:5197;top:1075;width:10;height:20" coordorigin="5197,1075" coordsize="10,20">
              <v:shape style="position:absolute;left:5197;top:1075;width:10;height:20" coordorigin="5197,1075" coordsize="10,20" path="m5197,1094l5207,1094,5207,1075,5197,1075,5197,1094xe" filled="true" fillcolor="#000000" stroked="false">
                <v:path arrowok="t"/>
                <v:fill type="solid"/>
              </v:shape>
            </v:group>
            <v:group style="position:absolute;left:5197;top:1094;width:10;height:20" coordorigin="5197,1094" coordsize="10,20">
              <v:shape style="position:absolute;left:5197;top:1094;width:10;height:20" coordorigin="5197,1094" coordsize="10,20" path="m5197,1113l5207,1113,5207,1094,5197,1094,5197,1113xe" filled="true" fillcolor="#000000" stroked="false">
                <v:path arrowok="t"/>
                <v:fill type="solid"/>
              </v:shape>
              <v:shape style="position:absolute;left:9165;top:806;width:10;height:19" type="#_x0000_t75" stroked="false">
                <v:imagedata r:id="rId538" o:title=""/>
              </v:shape>
            </v:group>
            <v:group style="position:absolute;left:9165;top:825;width:10;height:20" coordorigin="9165,825" coordsize="10,20">
              <v:shape style="position:absolute;left:9165;top:825;width:10;height:20" coordorigin="9165,825" coordsize="10,20" path="m9165,844l9175,844,9175,825,9165,825,9165,844xe" filled="true" fillcolor="#000000" stroked="false">
                <v:path arrowok="t"/>
                <v:fill type="solid"/>
              </v:shape>
            </v:group>
            <v:group style="position:absolute;left:9165;top:844;width:10;height:20" coordorigin="9165,844" coordsize="10,20">
              <v:shape style="position:absolute;left:9165;top:844;width:10;height:20" coordorigin="9165,844" coordsize="10,20" path="m9165,864l9175,864,9175,844,9165,844,9165,864xe" filled="true" fillcolor="#000000" stroked="false">
                <v:path arrowok="t"/>
                <v:fill type="solid"/>
              </v:shape>
            </v:group>
            <v:group style="position:absolute;left:9165;top:864;width:10;height:20" coordorigin="9165,864" coordsize="10,20">
              <v:shape style="position:absolute;left:9165;top:864;width:10;height:20" coordorigin="9165,864" coordsize="10,20" path="m9165,883l9175,883,9175,864,9165,864,9165,883xe" filled="true" fillcolor="#000000" stroked="false">
                <v:path arrowok="t"/>
                <v:fill type="solid"/>
              </v:shape>
            </v:group>
            <v:group style="position:absolute;left:9165;top:883;width:10;height:20" coordorigin="9165,883" coordsize="10,20">
              <v:shape style="position:absolute;left:9165;top:883;width:10;height:20" coordorigin="9165,883" coordsize="10,20" path="m9165,902l9175,902,9175,883,9165,883,9165,902xe" filled="true" fillcolor="#000000" stroked="false">
                <v:path arrowok="t"/>
                <v:fill type="solid"/>
              </v:shape>
            </v:group>
            <v:group style="position:absolute;left:9165;top:902;width:10;height:20" coordorigin="9165,902" coordsize="10,20">
              <v:shape style="position:absolute;left:9165;top:902;width:10;height:20" coordorigin="9165,902" coordsize="10,20" path="m9165,921l9175,921,9175,902,9165,902,9165,921xe" filled="true" fillcolor="#000000" stroked="false">
                <v:path arrowok="t"/>
                <v:fill type="solid"/>
              </v:shape>
            </v:group>
            <v:group style="position:absolute;left:9165;top:921;width:10;height:20" coordorigin="9165,921" coordsize="10,20">
              <v:shape style="position:absolute;left:9165;top:921;width:10;height:20" coordorigin="9165,921" coordsize="10,20" path="m9165,940l9175,940,9175,921,9165,921,9165,940xe" filled="true" fillcolor="#000000" stroked="false">
                <v:path arrowok="t"/>
                <v:fill type="solid"/>
              </v:shape>
            </v:group>
            <v:group style="position:absolute;left:9165;top:940;width:10;height:20" coordorigin="9165,940" coordsize="10,20">
              <v:shape style="position:absolute;left:9165;top:940;width:10;height:20" coordorigin="9165,940" coordsize="10,20" path="m9165,960l9175,960,9175,940,9165,940,9165,960xe" filled="true" fillcolor="#000000" stroked="false">
                <v:path arrowok="t"/>
                <v:fill type="solid"/>
              </v:shape>
            </v:group>
            <v:group style="position:absolute;left:9165;top:960;width:10;height:20" coordorigin="9165,960" coordsize="10,20">
              <v:shape style="position:absolute;left:9165;top:960;width:10;height:20" coordorigin="9165,960" coordsize="10,20" path="m9165,979l9175,979,9175,960,9165,960,9165,979xe" filled="true" fillcolor="#000000" stroked="false">
                <v:path arrowok="t"/>
                <v:fill type="solid"/>
              </v:shape>
            </v:group>
            <v:group style="position:absolute;left:9165;top:979;width:10;height:20" coordorigin="9165,979" coordsize="10,20">
              <v:shape style="position:absolute;left:9165;top:979;width:10;height:20" coordorigin="9165,979" coordsize="10,20" path="m9165,998l9175,998,9175,979,9165,979,9165,998xe" filled="true" fillcolor="#000000" stroked="false">
                <v:path arrowok="t"/>
                <v:fill type="solid"/>
              </v:shape>
            </v:group>
            <v:group style="position:absolute;left:9165;top:998;width:10;height:20" coordorigin="9165,998" coordsize="10,20">
              <v:shape style="position:absolute;left:9165;top:998;width:10;height:20" coordorigin="9165,998" coordsize="10,20" path="m9165,1017l9175,1017,9175,998,9165,998,9165,1017xe" filled="true" fillcolor="#000000" stroked="false">
                <v:path arrowok="t"/>
                <v:fill type="solid"/>
              </v:shape>
            </v:group>
            <v:group style="position:absolute;left:9165;top:1017;width:10;height:20" coordorigin="9165,1017" coordsize="10,20">
              <v:shape style="position:absolute;left:9165;top:1017;width:10;height:20" coordorigin="9165,1017" coordsize="10,20" path="m9165,1036l9175,1036,9175,1017,9165,1017,9165,1036xe" filled="true" fillcolor="#000000" stroked="false">
                <v:path arrowok="t"/>
                <v:fill type="solid"/>
              </v:shape>
            </v:group>
            <v:group style="position:absolute;left:9165;top:1036;width:10;height:20" coordorigin="9165,1036" coordsize="10,20">
              <v:shape style="position:absolute;left:9165;top:1036;width:10;height:20" coordorigin="9165,1036" coordsize="10,20" path="m9165,1056l9175,1056,9175,1036,9165,1036,9165,1056xe" filled="true" fillcolor="#000000" stroked="false">
                <v:path arrowok="t"/>
                <v:fill type="solid"/>
              </v:shape>
            </v:group>
            <v:group style="position:absolute;left:9165;top:1056;width:10;height:20" coordorigin="9165,1056" coordsize="10,20">
              <v:shape style="position:absolute;left:9165;top:1056;width:10;height:20" coordorigin="9165,1056" coordsize="10,20" path="m9165,1075l9175,1075,9175,1056,9165,1056,9165,1075xe" filled="true" fillcolor="#000000" stroked="false">
                <v:path arrowok="t"/>
                <v:fill type="solid"/>
              </v:shape>
            </v:group>
            <v:group style="position:absolute;left:9165;top:1075;width:10;height:20" coordorigin="9165,1075" coordsize="10,20">
              <v:shape style="position:absolute;left:9165;top:1075;width:10;height:20" coordorigin="9165,1075" coordsize="10,20" path="m9165,1094l9175,1094,9175,1075,9165,1075,9165,1094xe" filled="true" fillcolor="#000000" stroked="false">
                <v:path arrowok="t"/>
                <v:fill type="solid"/>
              </v:shape>
            </v:group>
            <v:group style="position:absolute;left:9165;top:1094;width:10;height:20" coordorigin="9165,1094" coordsize="10,20">
              <v:shape style="position:absolute;left:9165;top:1094;width:10;height:20" coordorigin="9165,1094" coordsize="10,20" path="m9165,1113l9175,1113,9175,1094,9165,1094,9165,1113xe" filled="true" fillcolor="#000000" stroked="false">
                <v:path arrowok="t"/>
                <v:fill type="solid"/>
              </v:shape>
            </v:group>
            <v:group style="position:absolute;left:972;top:1174;width:9965;height:2" coordorigin="972,1174" coordsize="9965,2">
              <v:shape style="position:absolute;left:972;top:1174;width:9965;height:2" coordorigin="972,1174" coordsize="9965,0" path="m972,1174l10936,1174e" filled="false" stroked="true" strokeweight="1.8pt" strokecolor="#dcdcdc">
                <v:path arrowok="t"/>
              </v:shape>
            </v:group>
            <v:group style="position:absolute;left:986;top:1192;width:2;height:269" coordorigin="986,1192" coordsize="2,269">
              <v:shape style="position:absolute;left:986;top:1192;width:2;height:269" coordorigin="986,1192" coordsize="0,269" path="m986,1192l986,1461e" filled="false" stroked="true" strokeweight="1.44pt" strokecolor="#dcdcdc">
                <v:path arrowok="t"/>
              </v:shape>
            </v:group>
            <v:group style="position:absolute;left:10922;top:1192;width:2;height:269" coordorigin="10922,1192" coordsize="2,269">
              <v:shape style="position:absolute;left:10922;top:1192;width:2;height:269" coordorigin="10922,1192" coordsize="0,269" path="m10922,1192l10922,1461e" filled="false" stroked="true" strokeweight="1.44pt" strokecolor="#dcdcdc">
                <v:path arrowok="t"/>
              </v:shape>
            </v:group>
            <v:group style="position:absolute;left:972;top:1479;width:9965;height:2" coordorigin="972,1479" coordsize="9965,2">
              <v:shape style="position:absolute;left:972;top:1479;width:9965;height:2" coordorigin="972,1479" coordsize="9965,0" path="m972,1479l10936,1479e" filled="false" stroked="true" strokeweight="1.8pt" strokecolor="#dcdcdc">
                <v:path arrowok="t"/>
              </v:shape>
            </v:group>
            <v:group style="position:absolute;left:1001;top:1192;width:9907;height:269" coordorigin="1001,1192" coordsize="9907,269">
              <v:shape style="position:absolute;left:1001;top:1192;width:9907;height:269" coordorigin="1001,1192" coordsize="9907,269" path="m1001,1461l10908,1461,10908,1192,1001,1192,1001,1461xe" filled="true" fillcolor="#dcdcdc" stroked="false">
                <v:path arrowok="t"/>
                <v:fill type="solid"/>
              </v:shape>
              <v:shape style="position:absolute;left:972;top:1113;width:9964;height:43" type="#_x0000_t75" stroked="false">
                <v:imagedata r:id="rId539" o:title=""/>
              </v:shape>
            </v:group>
            <v:group style="position:absolute;left:972;top:1507;width:2336;height:135" coordorigin="972,1507" coordsize="2336,135">
              <v:shape style="position:absolute;left:972;top:1507;width:2336;height:135" coordorigin="972,1507" coordsize="2336,135" path="m972,1641l3308,1641,3308,1507,972,1507,972,1641xe" filled="true" fillcolor="#dcdcdc" stroked="false">
                <v:path arrowok="t"/>
                <v:fill type="solid"/>
              </v:shape>
            </v:group>
            <v:group style="position:absolute;left:986;top:1641;width:2;height:269" coordorigin="986,1641" coordsize="2,269">
              <v:shape style="position:absolute;left:986;top:1641;width:2;height:269" coordorigin="986,1641" coordsize="0,269" path="m986,1641l986,1910e" filled="false" stroked="true" strokeweight="1.44pt" strokecolor="#dcdcdc">
                <v:path arrowok="t"/>
              </v:shape>
            </v:group>
            <v:group style="position:absolute;left:3296;top:1641;width:2;height:269" coordorigin="3296,1641" coordsize="2,269">
              <v:shape style="position:absolute;left:3296;top:1641;width:2;height:269" coordorigin="3296,1641" coordsize="0,269" path="m3296,1641l3296,1910e" filled="false" stroked="true" strokeweight="1.2pt" strokecolor="#dcdcdc">
                <v:path arrowok="t"/>
              </v:shape>
            </v:group>
            <v:group style="position:absolute;left:972;top:1910;width:2336;height:135" coordorigin="972,1910" coordsize="2336,135">
              <v:shape style="position:absolute;left:972;top:1910;width:2336;height:135" coordorigin="972,1910" coordsize="2336,135" path="m972,2044l3308,2044,3308,1910,972,1910,972,2044xe" filled="true" fillcolor="#dcdcdc" stroked="false">
                <v:path arrowok="t"/>
                <v:fill type="solid"/>
              </v:shape>
            </v:group>
            <v:group style="position:absolute;left:1001;top:1641;width:2283;height:269" coordorigin="1001,1641" coordsize="2283,269">
              <v:shape style="position:absolute;left:1001;top:1641;width:2283;height:269" coordorigin="1001,1641" coordsize="2283,269" path="m1001,1910l3284,1910,3284,1641,1001,1641,1001,1910xe" filled="true" fillcolor="#dcdcdc" stroked="false">
                <v:path arrowok="t"/>
                <v:fill type="solid"/>
              </v:shape>
            </v:group>
            <v:group style="position:absolute;left:3317;top:1507;width:1801;height:135" coordorigin="3317,1507" coordsize="1801,135">
              <v:shape style="position:absolute;left:3317;top:1507;width:1801;height:135" coordorigin="3317,1507" coordsize="1801,135" path="m3317,1641l5118,1641,5118,1507,3317,1507,3317,1641xe" filled="true" fillcolor="#dcdcdc" stroked="false">
                <v:path arrowok="t"/>
                <v:fill type="solid"/>
              </v:shape>
            </v:group>
            <v:group style="position:absolute;left:3329;top:1641;width:2;height:269" coordorigin="3329,1641" coordsize="2,269">
              <v:shape style="position:absolute;left:3329;top:1641;width:2;height:269" coordorigin="3329,1641" coordsize="0,269" path="m3329,1641l3329,1910e" filled="false" stroked="true" strokeweight="1.2pt" strokecolor="#dcdcdc">
                <v:path arrowok="t"/>
              </v:shape>
            </v:group>
            <v:group style="position:absolute;left:5106;top:1641;width:2;height:269" coordorigin="5106,1641" coordsize="2,269">
              <v:shape style="position:absolute;left:5106;top:1641;width:2;height:269" coordorigin="5106,1641" coordsize="0,269" path="m5106,1641l5106,1910e" filled="false" stroked="true" strokeweight="1.2pt" strokecolor="#dcdcdc">
                <v:path arrowok="t"/>
              </v:shape>
            </v:group>
            <v:group style="position:absolute;left:3317;top:1910;width:1801;height:135" coordorigin="3317,1910" coordsize="1801,135">
              <v:shape style="position:absolute;left:3317;top:1910;width:1801;height:135" coordorigin="3317,1910" coordsize="1801,135" path="m3317,2044l5118,2044,5118,1910,3317,1910,3317,2044xe" filled="true" fillcolor="#dcdcdc" stroked="false">
                <v:path arrowok="t"/>
                <v:fill type="solid"/>
              </v:shape>
            </v:group>
            <v:group style="position:absolute;left:3341;top:1641;width:1753;height:269" coordorigin="3341,1641" coordsize="1753,269">
              <v:shape style="position:absolute;left:3341;top:1641;width:1753;height:269" coordorigin="3341,1641" coordsize="1753,269" path="m3341,1910l5094,1910,5094,1641,3341,1641,3341,1910xe" filled="true" fillcolor="#dcdcdc" stroked="false">
                <v:path arrowok="t"/>
                <v:fill type="solid"/>
              </v:shape>
            </v:group>
            <v:group style="position:absolute;left:5127;top:1507;width:843;height:135" coordorigin="5127,1507" coordsize="843,135">
              <v:shape style="position:absolute;left:5127;top:1507;width:843;height:135" coordorigin="5127,1507" coordsize="843,135" path="m5127,1641l5970,1641,5970,1507,5127,1507,5127,1641xe" filled="true" fillcolor="#dcdcdc" stroked="false">
                <v:path arrowok="t"/>
                <v:fill type="solid"/>
              </v:shape>
            </v:group>
            <v:group style="position:absolute;left:5139;top:1641;width:2;height:269" coordorigin="5139,1641" coordsize="2,269">
              <v:shape style="position:absolute;left:5139;top:1641;width:2;height:269" coordorigin="5139,1641" coordsize="0,269" path="m5139,1641l5139,1910e" filled="false" stroked="true" strokeweight="1.2pt" strokecolor="#dcdcdc">
                <v:path arrowok="t"/>
              </v:shape>
            </v:group>
            <v:group style="position:absolute;left:5958;top:1641;width:2;height:269" coordorigin="5958,1641" coordsize="2,269">
              <v:shape style="position:absolute;left:5958;top:1641;width:2;height:269" coordorigin="5958,1641" coordsize="0,269" path="m5958,1641l5958,1910e" filled="false" stroked="true" strokeweight="1.2pt" strokecolor="#dcdcdc">
                <v:path arrowok="t"/>
              </v:shape>
            </v:group>
            <v:group style="position:absolute;left:5127;top:1910;width:843;height:135" coordorigin="5127,1910" coordsize="843,135">
              <v:shape style="position:absolute;left:5127;top:1910;width:843;height:135" coordorigin="5127,1910" coordsize="843,135" path="m5127,2044l5970,2044,5970,1910,5127,1910,5127,2044xe" filled="true" fillcolor="#dcdcdc" stroked="false">
                <v:path arrowok="t"/>
                <v:fill type="solid"/>
              </v:shape>
            </v:group>
            <v:group style="position:absolute;left:5151;top:1641;width:795;height:269" coordorigin="5151,1641" coordsize="795,269">
              <v:shape style="position:absolute;left:5151;top:1641;width:795;height:269" coordorigin="5151,1641" coordsize="795,269" path="m5151,1910l5946,1910,5946,1641,5151,1641,5151,1910xe" filled="true" fillcolor="#dcdcdc" stroked="false">
                <v:path arrowok="t"/>
                <v:fill type="solid"/>
              </v:shape>
            </v:group>
            <v:group style="position:absolute;left:5979;top:1507;width:1407;height:135" coordorigin="5979,1507" coordsize="1407,135">
              <v:shape style="position:absolute;left:5979;top:1507;width:1407;height:135" coordorigin="5979,1507" coordsize="1407,135" path="m5979,1641l7386,1641,7386,1507,5979,1507,5979,1641xe" filled="true" fillcolor="#dcdcdc" stroked="false">
                <v:path arrowok="t"/>
                <v:fill type="solid"/>
              </v:shape>
            </v:group>
            <v:group style="position:absolute;left:5990;top:1641;width:2;height:269" coordorigin="5990,1641" coordsize="2,269">
              <v:shape style="position:absolute;left:5990;top:1641;width:2;height:269" coordorigin="5990,1641" coordsize="0,269" path="m5990,1641l5990,1910e" filled="false" stroked="true" strokeweight="1.08pt" strokecolor="#dcdcdc">
                <v:path arrowok="t"/>
              </v:shape>
            </v:group>
            <v:group style="position:absolute;left:7375;top:1641;width:2;height:269" coordorigin="7375,1641" coordsize="2,269">
              <v:shape style="position:absolute;left:7375;top:1641;width:2;height:269" coordorigin="7375,1641" coordsize="0,269" path="m7375,1641l7375,1910e" filled="false" stroked="true" strokeweight="1.08pt" strokecolor="#dcdcdc">
                <v:path arrowok="t"/>
              </v:shape>
            </v:group>
            <v:group style="position:absolute;left:5979;top:1910;width:1407;height:135" coordorigin="5979,1910" coordsize="1407,135">
              <v:shape style="position:absolute;left:5979;top:1910;width:1407;height:135" coordorigin="5979,1910" coordsize="1407,135" path="m5979,2044l7386,2044,7386,1910,5979,1910,5979,2044xe" filled="true" fillcolor="#dcdcdc" stroked="false">
                <v:path arrowok="t"/>
                <v:fill type="solid"/>
              </v:shape>
            </v:group>
            <v:group style="position:absolute;left:6001;top:1641;width:1364;height:269" coordorigin="6001,1641" coordsize="1364,269">
              <v:shape style="position:absolute;left:6001;top:1641;width:1364;height:269" coordorigin="6001,1641" coordsize="1364,269" path="m6001,1910l7365,1910,7365,1641,6001,1641,6001,1910xe" filled="true" fillcolor="#dcdcdc" stroked="false">
                <v:path arrowok="t"/>
                <v:fill type="solid"/>
              </v:shape>
            </v:group>
            <v:group style="position:absolute;left:7408;top:1507;width:2;height:538" coordorigin="7408,1507" coordsize="2,538">
              <v:shape style="position:absolute;left:7408;top:1507;width:2;height:538" coordorigin="7408,1507" coordsize="0,538" path="m7408,1507l7408,2044e" filled="false" stroked="true" strokeweight="1.2pt" strokecolor="#dcdcdc">
                <v:path arrowok="t"/>
              </v:shape>
            </v:group>
            <v:group style="position:absolute;left:9018;top:1507;width:2;height:538" coordorigin="9018,1507" coordsize="2,538">
              <v:shape style="position:absolute;left:9018;top:1507;width:2;height:538" coordorigin="9018,1507" coordsize="0,538" path="m9018,1507l9018,2044e" filled="false" stroked="true" strokeweight="1.08pt" strokecolor="#dcdcdc">
                <v:path arrowok="t"/>
              </v:shape>
            </v:group>
            <v:group style="position:absolute;left:7420;top:1507;width:1587;height:269" coordorigin="7420,1507" coordsize="1587,269">
              <v:shape style="position:absolute;left:7420;top:1507;width:1587;height:269" coordorigin="7420,1507" coordsize="1587,269" path="m7420,1776l9007,1776,9007,1507,7420,1507,7420,1776xe" filled="true" fillcolor="#dcdcdc" stroked="false">
                <v:path arrowok="t"/>
                <v:fill type="solid"/>
              </v:shape>
            </v:group>
            <v:group style="position:absolute;left:7420;top:1776;width:1587;height:269" coordorigin="7420,1776" coordsize="1587,269">
              <v:shape style="position:absolute;left:7420;top:1776;width:1587;height:269" coordorigin="7420,1776" coordsize="1587,269" path="m7420,2044l9007,2044,9007,1776,7420,1776,7420,2044xe" filled="true" fillcolor="#dcdcdc" stroked="false">
                <v:path arrowok="t"/>
                <v:fill type="solid"/>
              </v:shape>
            </v:group>
            <v:group style="position:absolute;left:9038;top:1507;width:1899;height:135" coordorigin="9038,1507" coordsize="1899,135">
              <v:shape style="position:absolute;left:9038;top:1507;width:1899;height:135" coordorigin="9038,1507" coordsize="1899,135" path="m9038,1641l10936,1641,10936,1507,9038,1507,9038,1641xe" filled="true" fillcolor="#dcdcdc" stroked="false">
                <v:path arrowok="t"/>
                <v:fill type="solid"/>
              </v:shape>
            </v:group>
            <v:group style="position:absolute;left:9050;top:1641;width:2;height:269" coordorigin="9050,1641" coordsize="2,269">
              <v:shape style="position:absolute;left:9050;top:1641;width:2;height:269" coordorigin="9050,1641" coordsize="0,269" path="m9050,1641l9050,1910e" filled="false" stroked="true" strokeweight="1.2pt" strokecolor="#dcdcdc">
                <v:path arrowok="t"/>
              </v:shape>
            </v:group>
            <v:group style="position:absolute;left:10922;top:1641;width:2;height:269" coordorigin="10922,1641" coordsize="2,269">
              <v:shape style="position:absolute;left:10922;top:1641;width:2;height:269" coordorigin="10922,1641" coordsize="0,269" path="m10922,1641l10922,1910e" filled="false" stroked="true" strokeweight="1.44pt" strokecolor="#dcdcdc">
                <v:path arrowok="t"/>
              </v:shape>
            </v:group>
            <v:group style="position:absolute;left:9038;top:1910;width:1899;height:135" coordorigin="9038,1910" coordsize="1899,135">
              <v:shape style="position:absolute;left:9038;top:1910;width:1899;height:135" coordorigin="9038,1910" coordsize="1899,135" path="m9038,2044l10936,2044,10936,1910,9038,1910,9038,2044xe" filled="true" fillcolor="#dcdcdc" stroked="false">
                <v:path arrowok="t"/>
                <v:fill type="solid"/>
              </v:shape>
              <v:shape style="position:absolute;left:972;top:1497;width:2336;height:10" type="#_x0000_t75" stroked="false">
                <v:imagedata r:id="rId540" o:title=""/>
              </v:shape>
              <v:shape style="position:absolute;left:3303;top:1497;width:1815;height:10" type="#_x0000_t75" stroked="false">
                <v:imagedata r:id="rId362" o:title=""/>
              </v:shape>
              <v:shape style="position:absolute;left:5113;top:1497;width:2273;height:10" type="#_x0000_t75" stroked="false">
                <v:imagedata r:id="rId541" o:title=""/>
              </v:shape>
              <v:shape style="position:absolute;left:7381;top:1497;width:1649;height:10" type="#_x0000_t75" stroked="false">
                <v:imagedata r:id="rId542" o:title=""/>
              </v:shape>
              <v:shape style="position:absolute;left:9026;top:1497;width:1910;height:10" type="#_x0000_t75" stroked="false">
                <v:imagedata r:id="rId543" o:title=""/>
              </v:shape>
            </v:group>
            <v:group style="position:absolute;left:3308;top:1507;width:10;height:20" coordorigin="3308,1507" coordsize="10,20">
              <v:shape style="position:absolute;left:3308;top:1507;width:10;height:20" coordorigin="3308,1507" coordsize="10,20" path="m3308,1526l3317,1526,3317,1507,3308,1507,3308,1526xe" filled="true" fillcolor="#000000" stroked="false">
                <v:path arrowok="t"/>
                <v:fill type="solid"/>
              </v:shape>
            </v:group>
            <v:group style="position:absolute;left:3308;top:1526;width:10;height:20" coordorigin="3308,1526" coordsize="10,20">
              <v:shape style="position:absolute;left:3308;top:1526;width:10;height:20" coordorigin="3308,1526" coordsize="10,20" path="m3308,1545l3317,1545,3317,1526,3308,1526,3308,1545xe" filled="true" fillcolor="#000000" stroked="false">
                <v:path arrowok="t"/>
                <v:fill type="solid"/>
              </v:shape>
            </v:group>
            <v:group style="position:absolute;left:3308;top:1545;width:10;height:20" coordorigin="3308,1545" coordsize="10,20">
              <v:shape style="position:absolute;left:3308;top:1545;width:10;height:20" coordorigin="3308,1545" coordsize="10,20" path="m3308,1564l3317,1564,3317,1545,3308,1545,3308,1564xe" filled="true" fillcolor="#000000" stroked="false">
                <v:path arrowok="t"/>
                <v:fill type="solid"/>
              </v:shape>
            </v:group>
            <v:group style="position:absolute;left:3308;top:1564;width:10;height:20" coordorigin="3308,1564" coordsize="10,20">
              <v:shape style="position:absolute;left:3308;top:1564;width:10;height:20" coordorigin="3308,1564" coordsize="10,20" path="m3308,1584l3317,1584,3317,1564,3308,1564,3308,1584xe" filled="true" fillcolor="#000000" stroked="false">
                <v:path arrowok="t"/>
                <v:fill type="solid"/>
              </v:shape>
            </v:group>
            <v:group style="position:absolute;left:3308;top:1584;width:10;height:20" coordorigin="3308,1584" coordsize="10,20">
              <v:shape style="position:absolute;left:3308;top:1584;width:10;height:20" coordorigin="3308,1584" coordsize="10,20" path="m3308,1603l3317,1603,3317,1584,3308,1584,3308,1603xe" filled="true" fillcolor="#000000" stroked="false">
                <v:path arrowok="t"/>
                <v:fill type="solid"/>
              </v:shape>
            </v:group>
            <v:group style="position:absolute;left:3308;top:1603;width:10;height:20" coordorigin="3308,1603" coordsize="10,20">
              <v:shape style="position:absolute;left:3308;top:1603;width:10;height:20" coordorigin="3308,1603" coordsize="10,20" path="m3308,1622l3317,1622,3317,1603,3308,1603,3308,1622xe" filled="true" fillcolor="#000000" stroked="false">
                <v:path arrowok="t"/>
                <v:fill type="solid"/>
              </v:shape>
            </v:group>
            <v:group style="position:absolute;left:3308;top:1622;width:10;height:20" coordorigin="3308,1622" coordsize="10,20">
              <v:shape style="position:absolute;left:3308;top:1622;width:10;height:20" coordorigin="3308,1622" coordsize="10,20" path="m3308,1641l3317,1641,3317,1622,3308,1622,3308,1641xe" filled="true" fillcolor="#000000" stroked="false">
                <v:path arrowok="t"/>
                <v:fill type="solid"/>
              </v:shape>
            </v:group>
            <v:group style="position:absolute;left:3308;top:1641;width:10;height:20" coordorigin="3308,1641" coordsize="10,20">
              <v:shape style="position:absolute;left:3308;top:1641;width:10;height:20" coordorigin="3308,1641" coordsize="10,20" path="m3308,1660l3317,1660,3317,1641,3308,1641,3308,1660xe" filled="true" fillcolor="#000000" stroked="false">
                <v:path arrowok="t"/>
                <v:fill type="solid"/>
              </v:shape>
            </v:group>
            <v:group style="position:absolute;left:3308;top:1660;width:10;height:20" coordorigin="3308,1660" coordsize="10,20">
              <v:shape style="position:absolute;left:3308;top:1660;width:10;height:20" coordorigin="3308,1660" coordsize="10,20" path="m3308,1680l3317,1680,3317,1660,3308,1660,3308,1680xe" filled="true" fillcolor="#000000" stroked="false">
                <v:path arrowok="t"/>
                <v:fill type="solid"/>
              </v:shape>
            </v:group>
            <v:group style="position:absolute;left:3308;top:1680;width:10;height:20" coordorigin="3308,1680" coordsize="10,20">
              <v:shape style="position:absolute;left:3308;top:1680;width:10;height:20" coordorigin="3308,1680" coordsize="10,20" path="m3308,1699l3317,1699,3317,1680,3308,1680,3308,1699xe" filled="true" fillcolor="#000000" stroked="false">
                <v:path arrowok="t"/>
                <v:fill type="solid"/>
              </v:shape>
            </v:group>
            <v:group style="position:absolute;left:3308;top:1699;width:10;height:20" coordorigin="3308,1699" coordsize="10,20">
              <v:shape style="position:absolute;left:3308;top:1699;width:10;height:20" coordorigin="3308,1699" coordsize="10,20" path="m3308,1718l3317,1718,3317,1699,3308,1699,3308,1718xe" filled="true" fillcolor="#000000" stroked="false">
                <v:path arrowok="t"/>
                <v:fill type="solid"/>
              </v:shape>
            </v:group>
            <v:group style="position:absolute;left:3308;top:1718;width:10;height:20" coordorigin="3308,1718" coordsize="10,20">
              <v:shape style="position:absolute;left:3308;top:1718;width:10;height:20" coordorigin="3308,1718" coordsize="10,20" path="m3308,1737l3317,1737,3317,1718,3308,1718,3308,1737xe" filled="true" fillcolor="#000000" stroked="false">
                <v:path arrowok="t"/>
                <v:fill type="solid"/>
              </v:shape>
            </v:group>
            <v:group style="position:absolute;left:3308;top:1737;width:10;height:20" coordorigin="3308,1737" coordsize="10,20">
              <v:shape style="position:absolute;left:3308;top:1737;width:10;height:20" coordorigin="3308,1737" coordsize="10,20" path="m3308,1756l3317,1756,3317,1737,3308,1737,3308,1756xe" filled="true" fillcolor="#000000" stroked="false">
                <v:path arrowok="t"/>
                <v:fill type="solid"/>
              </v:shape>
            </v:group>
            <v:group style="position:absolute;left:3308;top:1756;width:10;height:20" coordorigin="3308,1756" coordsize="10,20">
              <v:shape style="position:absolute;left:3308;top:1756;width:10;height:20" coordorigin="3308,1756" coordsize="10,20" path="m3308,1776l3317,1776,3317,1756,3308,1756,3308,1776xe" filled="true" fillcolor="#000000" stroked="false">
                <v:path arrowok="t"/>
                <v:fill type="solid"/>
              </v:shape>
            </v:group>
            <v:group style="position:absolute;left:3308;top:1776;width:10;height:20" coordorigin="3308,1776" coordsize="10,20">
              <v:shape style="position:absolute;left:3308;top:1776;width:10;height:20" coordorigin="3308,1776" coordsize="10,20" path="m3308,1795l3317,1795,3317,1776,3308,1776,3308,1795xe" filled="true" fillcolor="#000000" stroked="false">
                <v:path arrowok="t"/>
                <v:fill type="solid"/>
              </v:shape>
            </v:group>
            <v:group style="position:absolute;left:3308;top:1795;width:10;height:20" coordorigin="3308,1795" coordsize="10,20">
              <v:shape style="position:absolute;left:3308;top:1795;width:10;height:20" coordorigin="3308,1795" coordsize="10,20" path="m3308,1814l3317,1814,3317,1795,3308,1795,3308,1814xe" filled="true" fillcolor="#000000" stroked="false">
                <v:path arrowok="t"/>
                <v:fill type="solid"/>
              </v:shape>
            </v:group>
            <v:group style="position:absolute;left:3308;top:1814;width:10;height:20" coordorigin="3308,1814" coordsize="10,20">
              <v:shape style="position:absolute;left:3308;top:1814;width:10;height:20" coordorigin="3308,1814" coordsize="10,20" path="m3308,1833l3317,1833,3317,1814,3308,1814,3308,1833xe" filled="true" fillcolor="#000000" stroked="false">
                <v:path arrowok="t"/>
                <v:fill type="solid"/>
              </v:shape>
            </v:group>
            <v:group style="position:absolute;left:3308;top:1833;width:10;height:20" coordorigin="3308,1833" coordsize="10,20">
              <v:shape style="position:absolute;left:3308;top:1833;width:10;height:20" coordorigin="3308,1833" coordsize="10,20" path="m3308,1852l3317,1852,3317,1833,3308,1833,3308,1852xe" filled="true" fillcolor="#000000" stroked="false">
                <v:path arrowok="t"/>
                <v:fill type="solid"/>
              </v:shape>
            </v:group>
            <v:group style="position:absolute;left:3308;top:1852;width:10;height:20" coordorigin="3308,1852" coordsize="10,20">
              <v:shape style="position:absolute;left:3308;top:1852;width:10;height:20" coordorigin="3308,1852" coordsize="10,20" path="m3308,1872l3317,1872,3317,1852,3308,1852,3308,1872xe" filled="true" fillcolor="#000000" stroked="false">
                <v:path arrowok="t"/>
                <v:fill type="solid"/>
              </v:shape>
            </v:group>
            <v:group style="position:absolute;left:3308;top:1872;width:10;height:20" coordorigin="3308,1872" coordsize="10,20">
              <v:shape style="position:absolute;left:3308;top:1872;width:10;height:20" coordorigin="3308,1872" coordsize="10,20" path="m3308,1891l3317,1891,3317,1872,3308,1872,3308,1891xe" filled="true" fillcolor="#000000" stroked="false">
                <v:path arrowok="t"/>
                <v:fill type="solid"/>
              </v:shape>
            </v:group>
            <v:group style="position:absolute;left:3308;top:1891;width:10;height:20" coordorigin="3308,1891" coordsize="10,20">
              <v:shape style="position:absolute;left:3308;top:1891;width:10;height:20" coordorigin="3308,1891" coordsize="10,20" path="m3308,1910l3317,1910,3317,1891,3308,1891,3308,1910xe" filled="true" fillcolor="#000000" stroked="false">
                <v:path arrowok="t"/>
                <v:fill type="solid"/>
              </v:shape>
            </v:group>
            <v:group style="position:absolute;left:3308;top:1910;width:10;height:20" coordorigin="3308,1910" coordsize="10,20">
              <v:shape style="position:absolute;left:3308;top:1910;width:10;height:20" coordorigin="3308,1910" coordsize="10,20" path="m3308,1929l3317,1929,3317,1910,3308,1910,3308,1929xe" filled="true" fillcolor="#000000" stroked="false">
                <v:path arrowok="t"/>
                <v:fill type="solid"/>
              </v:shape>
            </v:group>
            <v:group style="position:absolute;left:3308;top:1929;width:10;height:20" coordorigin="3308,1929" coordsize="10,20">
              <v:shape style="position:absolute;left:3308;top:1929;width:10;height:20" coordorigin="3308,1929" coordsize="10,20" path="m3308,1948l3317,1948,3317,1929,3308,1929,3308,1948xe" filled="true" fillcolor="#000000" stroked="false">
                <v:path arrowok="t"/>
                <v:fill type="solid"/>
              </v:shape>
            </v:group>
            <v:group style="position:absolute;left:3308;top:1948;width:10;height:20" coordorigin="3308,1948" coordsize="10,20">
              <v:shape style="position:absolute;left:3308;top:1948;width:10;height:20" coordorigin="3308,1948" coordsize="10,20" path="m3308,1968l3317,1968,3317,1948,3308,1948,3308,1968xe" filled="true" fillcolor="#000000" stroked="false">
                <v:path arrowok="t"/>
                <v:fill type="solid"/>
              </v:shape>
            </v:group>
            <v:group style="position:absolute;left:3308;top:1968;width:10;height:20" coordorigin="3308,1968" coordsize="10,20">
              <v:shape style="position:absolute;left:3308;top:1968;width:10;height:20" coordorigin="3308,1968" coordsize="10,20" path="m3308,1987l3317,1987,3317,1968,3308,1968,3308,1987xe" filled="true" fillcolor="#000000" stroked="false">
                <v:path arrowok="t"/>
                <v:fill type="solid"/>
              </v:shape>
            </v:group>
            <v:group style="position:absolute;left:3308;top:1987;width:10;height:20" coordorigin="3308,1987" coordsize="10,20">
              <v:shape style="position:absolute;left:3308;top:1987;width:10;height:20" coordorigin="3308,1987" coordsize="10,20" path="m3308,2006l3317,2006,3317,1987,3308,1987,3308,2006xe" filled="true" fillcolor="#000000" stroked="false">
                <v:path arrowok="t"/>
                <v:fill type="solid"/>
              </v:shape>
            </v:group>
            <v:group style="position:absolute;left:3308;top:2006;width:10;height:20" coordorigin="3308,2006" coordsize="10,20">
              <v:shape style="position:absolute;left:3308;top:2006;width:10;height:20" coordorigin="3308,2006" coordsize="10,20" path="m3308,2025l3317,2025,3317,2006,3308,2006,3308,2025xe" filled="true" fillcolor="#000000" stroked="false">
                <v:path arrowok="t"/>
                <v:fill type="solid"/>
              </v:shape>
            </v:group>
            <v:group style="position:absolute;left:3308;top:2025;width:10;height:20" coordorigin="3308,2025" coordsize="10,20">
              <v:shape style="position:absolute;left:3308;top:2025;width:10;height:20" coordorigin="3308,2025" coordsize="10,20" path="m3308,2044l3317,2044,3317,2025,3308,2025,3308,2044xe" filled="true" fillcolor="#000000" stroked="false">
                <v:path arrowok="t"/>
                <v:fill type="solid"/>
              </v:shape>
            </v:group>
            <v:group style="position:absolute;left:5118;top:1507;width:10;height:20" coordorigin="5118,1507" coordsize="10,20">
              <v:shape style="position:absolute;left:5118;top:1507;width:10;height:20" coordorigin="5118,1507" coordsize="10,20" path="m5118,1526l5127,1526,5127,1507,5118,1507,5118,1526xe" filled="true" fillcolor="#000000" stroked="false">
                <v:path arrowok="t"/>
                <v:fill type="solid"/>
              </v:shape>
            </v:group>
            <v:group style="position:absolute;left:5118;top:1526;width:10;height:20" coordorigin="5118,1526" coordsize="10,20">
              <v:shape style="position:absolute;left:5118;top:1526;width:10;height:20" coordorigin="5118,1526" coordsize="10,20" path="m5118,1545l5127,1545,5127,1526,5118,1526,5118,1545xe" filled="true" fillcolor="#000000" stroked="false">
                <v:path arrowok="t"/>
                <v:fill type="solid"/>
              </v:shape>
            </v:group>
            <v:group style="position:absolute;left:5118;top:1545;width:10;height:20" coordorigin="5118,1545" coordsize="10,20">
              <v:shape style="position:absolute;left:5118;top:1545;width:10;height:20" coordorigin="5118,1545" coordsize="10,20" path="m5118,1564l5127,1564,5127,1545,5118,1545,5118,1564xe" filled="true" fillcolor="#000000" stroked="false">
                <v:path arrowok="t"/>
                <v:fill type="solid"/>
              </v:shape>
            </v:group>
            <v:group style="position:absolute;left:5118;top:1564;width:10;height:20" coordorigin="5118,1564" coordsize="10,20">
              <v:shape style="position:absolute;left:5118;top:1564;width:10;height:20" coordorigin="5118,1564" coordsize="10,20" path="m5118,1584l5127,1584,5127,1564,5118,1564,5118,1584xe" filled="true" fillcolor="#000000" stroked="false">
                <v:path arrowok="t"/>
                <v:fill type="solid"/>
              </v:shape>
            </v:group>
            <v:group style="position:absolute;left:5118;top:1584;width:10;height:20" coordorigin="5118,1584" coordsize="10,20">
              <v:shape style="position:absolute;left:5118;top:1584;width:10;height:20" coordorigin="5118,1584" coordsize="10,20" path="m5118,1603l5127,1603,5127,1584,5118,1584,5118,1603xe" filled="true" fillcolor="#000000" stroked="false">
                <v:path arrowok="t"/>
                <v:fill type="solid"/>
              </v:shape>
            </v:group>
            <v:group style="position:absolute;left:5118;top:1603;width:10;height:20" coordorigin="5118,1603" coordsize="10,20">
              <v:shape style="position:absolute;left:5118;top:1603;width:10;height:20" coordorigin="5118,1603" coordsize="10,20" path="m5118,1622l5127,1622,5127,1603,5118,1603,5118,1622xe" filled="true" fillcolor="#000000" stroked="false">
                <v:path arrowok="t"/>
                <v:fill type="solid"/>
              </v:shape>
            </v:group>
            <v:group style="position:absolute;left:5118;top:1622;width:10;height:20" coordorigin="5118,1622" coordsize="10,20">
              <v:shape style="position:absolute;left:5118;top:1622;width:10;height:20" coordorigin="5118,1622" coordsize="10,20" path="m5118,1641l5127,1641,5127,1622,5118,1622,5118,1641xe" filled="true" fillcolor="#000000" stroked="false">
                <v:path arrowok="t"/>
                <v:fill type="solid"/>
              </v:shape>
            </v:group>
            <v:group style="position:absolute;left:5118;top:1641;width:10;height:20" coordorigin="5118,1641" coordsize="10,20">
              <v:shape style="position:absolute;left:5118;top:1641;width:10;height:20" coordorigin="5118,1641" coordsize="10,20" path="m5118,1660l5127,1660,5127,1641,5118,1641,5118,1660xe" filled="true" fillcolor="#000000" stroked="false">
                <v:path arrowok="t"/>
                <v:fill type="solid"/>
              </v:shape>
            </v:group>
            <v:group style="position:absolute;left:5118;top:1660;width:10;height:20" coordorigin="5118,1660" coordsize="10,20">
              <v:shape style="position:absolute;left:5118;top:1660;width:10;height:20" coordorigin="5118,1660" coordsize="10,20" path="m5118,1680l5127,1680,5127,1660,5118,1660,5118,1680xe" filled="true" fillcolor="#000000" stroked="false">
                <v:path arrowok="t"/>
                <v:fill type="solid"/>
              </v:shape>
            </v:group>
            <v:group style="position:absolute;left:5118;top:1680;width:10;height:20" coordorigin="5118,1680" coordsize="10,20">
              <v:shape style="position:absolute;left:5118;top:1680;width:10;height:20" coordorigin="5118,1680" coordsize="10,20" path="m5118,1699l5127,1699,5127,1680,5118,1680,5118,1699xe" filled="true" fillcolor="#000000" stroked="false">
                <v:path arrowok="t"/>
                <v:fill type="solid"/>
              </v:shape>
            </v:group>
            <v:group style="position:absolute;left:5118;top:1699;width:10;height:20" coordorigin="5118,1699" coordsize="10,20">
              <v:shape style="position:absolute;left:5118;top:1699;width:10;height:20" coordorigin="5118,1699" coordsize="10,20" path="m5118,1718l5127,1718,5127,1699,5118,1699,5118,1718xe" filled="true" fillcolor="#000000" stroked="false">
                <v:path arrowok="t"/>
                <v:fill type="solid"/>
              </v:shape>
            </v:group>
            <v:group style="position:absolute;left:5118;top:1718;width:10;height:20" coordorigin="5118,1718" coordsize="10,20">
              <v:shape style="position:absolute;left:5118;top:1718;width:10;height:20" coordorigin="5118,1718" coordsize="10,20" path="m5118,1737l5127,1737,5127,1718,5118,1718,5118,1737xe" filled="true" fillcolor="#000000" stroked="false">
                <v:path arrowok="t"/>
                <v:fill type="solid"/>
              </v:shape>
            </v:group>
            <v:group style="position:absolute;left:5118;top:1737;width:10;height:20" coordorigin="5118,1737" coordsize="10,20">
              <v:shape style="position:absolute;left:5118;top:1737;width:10;height:20" coordorigin="5118,1737" coordsize="10,20" path="m5118,1756l5127,1756,5127,1737,5118,1737,5118,1756xe" filled="true" fillcolor="#000000" stroked="false">
                <v:path arrowok="t"/>
                <v:fill type="solid"/>
              </v:shape>
            </v:group>
            <v:group style="position:absolute;left:5118;top:1756;width:10;height:20" coordorigin="5118,1756" coordsize="10,20">
              <v:shape style="position:absolute;left:5118;top:1756;width:10;height:20" coordorigin="5118,1756" coordsize="10,20" path="m5118,1776l5127,1776,5127,1756,5118,1756,5118,1776xe" filled="true" fillcolor="#000000" stroked="false">
                <v:path arrowok="t"/>
                <v:fill type="solid"/>
              </v:shape>
            </v:group>
            <v:group style="position:absolute;left:5118;top:1776;width:10;height:20" coordorigin="5118,1776" coordsize="10,20">
              <v:shape style="position:absolute;left:5118;top:1776;width:10;height:20" coordorigin="5118,1776" coordsize="10,20" path="m5118,1795l5127,1795,5127,1776,5118,1776,5118,1795xe" filled="true" fillcolor="#000000" stroked="false">
                <v:path arrowok="t"/>
                <v:fill type="solid"/>
              </v:shape>
            </v:group>
            <v:group style="position:absolute;left:5118;top:1795;width:10;height:20" coordorigin="5118,1795" coordsize="10,20">
              <v:shape style="position:absolute;left:5118;top:1795;width:10;height:20" coordorigin="5118,1795" coordsize="10,20" path="m5118,1814l5127,1814,5127,1795,5118,1795,5118,1814xe" filled="true" fillcolor="#000000" stroked="false">
                <v:path arrowok="t"/>
                <v:fill type="solid"/>
              </v:shape>
            </v:group>
            <v:group style="position:absolute;left:5118;top:1814;width:10;height:20" coordorigin="5118,1814" coordsize="10,20">
              <v:shape style="position:absolute;left:5118;top:1814;width:10;height:20" coordorigin="5118,1814" coordsize="10,20" path="m5118,1833l5127,1833,5127,1814,5118,1814,5118,1833xe" filled="true" fillcolor="#000000" stroked="false">
                <v:path arrowok="t"/>
                <v:fill type="solid"/>
              </v:shape>
            </v:group>
            <v:group style="position:absolute;left:5118;top:1833;width:10;height:20" coordorigin="5118,1833" coordsize="10,20">
              <v:shape style="position:absolute;left:5118;top:1833;width:10;height:20" coordorigin="5118,1833" coordsize="10,20" path="m5118,1852l5127,1852,5127,1833,5118,1833,5118,1852xe" filled="true" fillcolor="#000000" stroked="false">
                <v:path arrowok="t"/>
                <v:fill type="solid"/>
              </v:shape>
            </v:group>
            <v:group style="position:absolute;left:5118;top:1852;width:10;height:20" coordorigin="5118,1852" coordsize="10,20">
              <v:shape style="position:absolute;left:5118;top:1852;width:10;height:20" coordorigin="5118,1852" coordsize="10,20" path="m5118,1872l5127,1872,5127,1852,5118,1852,5118,1872xe" filled="true" fillcolor="#000000" stroked="false">
                <v:path arrowok="t"/>
                <v:fill type="solid"/>
              </v:shape>
            </v:group>
            <v:group style="position:absolute;left:5118;top:1872;width:10;height:20" coordorigin="5118,1872" coordsize="10,20">
              <v:shape style="position:absolute;left:5118;top:1872;width:10;height:20" coordorigin="5118,1872" coordsize="10,20" path="m5118,1891l5127,1891,5127,1872,5118,1872,5118,1891xe" filled="true" fillcolor="#000000" stroked="false">
                <v:path arrowok="t"/>
                <v:fill type="solid"/>
              </v:shape>
            </v:group>
            <v:group style="position:absolute;left:5118;top:1891;width:10;height:20" coordorigin="5118,1891" coordsize="10,20">
              <v:shape style="position:absolute;left:5118;top:1891;width:10;height:20" coordorigin="5118,1891" coordsize="10,20" path="m5118,1910l5127,1910,5127,1891,5118,1891,5118,1910xe" filled="true" fillcolor="#000000" stroked="false">
                <v:path arrowok="t"/>
                <v:fill type="solid"/>
              </v:shape>
            </v:group>
            <v:group style="position:absolute;left:5118;top:1910;width:10;height:20" coordorigin="5118,1910" coordsize="10,20">
              <v:shape style="position:absolute;left:5118;top:1910;width:10;height:20" coordorigin="5118,1910" coordsize="10,20" path="m5118,1929l5127,1929,5127,1910,5118,1910,5118,1929xe" filled="true" fillcolor="#000000" stroked="false">
                <v:path arrowok="t"/>
                <v:fill type="solid"/>
              </v:shape>
            </v:group>
            <v:group style="position:absolute;left:5118;top:1929;width:10;height:20" coordorigin="5118,1929" coordsize="10,20">
              <v:shape style="position:absolute;left:5118;top:1929;width:10;height:20" coordorigin="5118,1929" coordsize="10,20" path="m5118,1948l5127,1948,5127,1929,5118,1929,5118,1948xe" filled="true" fillcolor="#000000" stroked="false">
                <v:path arrowok="t"/>
                <v:fill type="solid"/>
              </v:shape>
            </v:group>
            <v:group style="position:absolute;left:5118;top:1948;width:10;height:20" coordorigin="5118,1948" coordsize="10,20">
              <v:shape style="position:absolute;left:5118;top:1948;width:10;height:20" coordorigin="5118,1948" coordsize="10,20" path="m5118,1968l5127,1968,5127,1948,5118,1948,5118,1968xe" filled="true" fillcolor="#000000" stroked="false">
                <v:path arrowok="t"/>
                <v:fill type="solid"/>
              </v:shape>
            </v:group>
            <v:group style="position:absolute;left:5118;top:1968;width:10;height:20" coordorigin="5118,1968" coordsize="10,20">
              <v:shape style="position:absolute;left:5118;top:1968;width:10;height:20" coordorigin="5118,1968" coordsize="10,20" path="m5118,1987l5127,1987,5127,1968,5118,1968,5118,1987xe" filled="true" fillcolor="#000000" stroked="false">
                <v:path arrowok="t"/>
                <v:fill type="solid"/>
              </v:shape>
            </v:group>
            <v:group style="position:absolute;left:5118;top:1987;width:10;height:20" coordorigin="5118,1987" coordsize="10,20">
              <v:shape style="position:absolute;left:5118;top:1987;width:10;height:20" coordorigin="5118,1987" coordsize="10,20" path="m5118,2006l5127,2006,5127,1987,5118,1987,5118,2006xe" filled="true" fillcolor="#000000" stroked="false">
                <v:path arrowok="t"/>
                <v:fill type="solid"/>
              </v:shape>
            </v:group>
            <v:group style="position:absolute;left:5118;top:2006;width:10;height:20" coordorigin="5118,2006" coordsize="10,20">
              <v:shape style="position:absolute;left:5118;top:2006;width:10;height:20" coordorigin="5118,2006" coordsize="10,20" path="m5118,2025l5127,2025,5127,2006,5118,2006,5118,2025xe" filled="true" fillcolor="#000000" stroked="false">
                <v:path arrowok="t"/>
                <v:fill type="solid"/>
              </v:shape>
            </v:group>
            <v:group style="position:absolute;left:5118;top:2025;width:10;height:20" coordorigin="5118,2025" coordsize="10,20">
              <v:shape style="position:absolute;left:5118;top:2025;width:10;height:20" coordorigin="5118,2025" coordsize="10,20" path="m5118,2044l5127,2044,5127,2025,5118,2025,5118,2044xe" filled="true" fillcolor="#000000" stroked="false">
                <v:path arrowok="t"/>
                <v:fill type="solid"/>
              </v:shape>
            </v:group>
            <v:group style="position:absolute;left:5970;top:1507;width:10;height:20" coordorigin="5970,1507" coordsize="10,20">
              <v:shape style="position:absolute;left:5970;top:1507;width:10;height:20" coordorigin="5970,1507" coordsize="10,20" path="m5970,1526l5979,1526,5979,1507,5970,1507,5970,1526xe" filled="true" fillcolor="#000000" stroked="false">
                <v:path arrowok="t"/>
                <v:fill type="solid"/>
              </v:shape>
            </v:group>
            <v:group style="position:absolute;left:5970;top:1526;width:10;height:20" coordorigin="5970,1526" coordsize="10,20">
              <v:shape style="position:absolute;left:5970;top:1526;width:10;height:20" coordorigin="5970,1526" coordsize="10,20" path="m5970,1545l5979,1545,5979,1526,5970,1526,5970,1545xe" filled="true" fillcolor="#000000" stroked="false">
                <v:path arrowok="t"/>
                <v:fill type="solid"/>
              </v:shape>
            </v:group>
            <v:group style="position:absolute;left:5970;top:1545;width:10;height:20" coordorigin="5970,1545" coordsize="10,20">
              <v:shape style="position:absolute;left:5970;top:1545;width:10;height:20" coordorigin="5970,1545" coordsize="10,20" path="m5970,1564l5979,1564,5979,1545,5970,1545,5970,1564xe" filled="true" fillcolor="#000000" stroked="false">
                <v:path arrowok="t"/>
                <v:fill type="solid"/>
              </v:shape>
            </v:group>
            <v:group style="position:absolute;left:5970;top:1564;width:10;height:20" coordorigin="5970,1564" coordsize="10,20">
              <v:shape style="position:absolute;left:5970;top:1564;width:10;height:20" coordorigin="5970,1564" coordsize="10,20" path="m5970,1584l5979,1584,5979,1564,5970,1564,5970,1584xe" filled="true" fillcolor="#000000" stroked="false">
                <v:path arrowok="t"/>
                <v:fill type="solid"/>
              </v:shape>
            </v:group>
            <v:group style="position:absolute;left:5970;top:1584;width:10;height:20" coordorigin="5970,1584" coordsize="10,20">
              <v:shape style="position:absolute;left:5970;top:1584;width:10;height:20" coordorigin="5970,1584" coordsize="10,20" path="m5970,1603l5979,1603,5979,1584,5970,1584,5970,1603xe" filled="true" fillcolor="#000000" stroked="false">
                <v:path arrowok="t"/>
                <v:fill type="solid"/>
              </v:shape>
            </v:group>
            <v:group style="position:absolute;left:5970;top:1603;width:10;height:20" coordorigin="5970,1603" coordsize="10,20">
              <v:shape style="position:absolute;left:5970;top:1603;width:10;height:20" coordorigin="5970,1603" coordsize="10,20" path="m5970,1622l5979,1622,5979,1603,5970,1603,5970,1622xe" filled="true" fillcolor="#000000" stroked="false">
                <v:path arrowok="t"/>
                <v:fill type="solid"/>
              </v:shape>
            </v:group>
            <v:group style="position:absolute;left:5970;top:1622;width:10;height:20" coordorigin="5970,1622" coordsize="10,20">
              <v:shape style="position:absolute;left:5970;top:1622;width:10;height:20" coordorigin="5970,1622" coordsize="10,20" path="m5970,1641l5979,1641,5979,1622,5970,1622,5970,1641xe" filled="true" fillcolor="#000000" stroked="false">
                <v:path arrowok="t"/>
                <v:fill type="solid"/>
              </v:shape>
            </v:group>
            <v:group style="position:absolute;left:5970;top:1641;width:10;height:20" coordorigin="5970,1641" coordsize="10,20">
              <v:shape style="position:absolute;left:5970;top:1641;width:10;height:20" coordorigin="5970,1641" coordsize="10,20" path="m5970,1660l5979,1660,5979,1641,5970,1641,5970,1660xe" filled="true" fillcolor="#000000" stroked="false">
                <v:path arrowok="t"/>
                <v:fill type="solid"/>
              </v:shape>
            </v:group>
            <v:group style="position:absolute;left:5970;top:1660;width:10;height:20" coordorigin="5970,1660" coordsize="10,20">
              <v:shape style="position:absolute;left:5970;top:1660;width:10;height:20" coordorigin="5970,1660" coordsize="10,20" path="m5970,1680l5979,1680,5979,1660,5970,1660,5970,1680xe" filled="true" fillcolor="#000000" stroked="false">
                <v:path arrowok="t"/>
                <v:fill type="solid"/>
              </v:shape>
            </v:group>
            <v:group style="position:absolute;left:5970;top:1680;width:10;height:20" coordorigin="5970,1680" coordsize="10,20">
              <v:shape style="position:absolute;left:5970;top:1680;width:10;height:20" coordorigin="5970,1680" coordsize="10,20" path="m5970,1699l5979,1699,5979,1680,5970,1680,5970,1699xe" filled="true" fillcolor="#000000" stroked="false">
                <v:path arrowok="t"/>
                <v:fill type="solid"/>
              </v:shape>
            </v:group>
            <v:group style="position:absolute;left:5970;top:1699;width:10;height:20" coordorigin="5970,1699" coordsize="10,20">
              <v:shape style="position:absolute;left:5970;top:1699;width:10;height:20" coordorigin="5970,1699" coordsize="10,20" path="m5970,1718l5979,1718,5979,1699,5970,1699,5970,1718xe" filled="true" fillcolor="#000000" stroked="false">
                <v:path arrowok="t"/>
                <v:fill type="solid"/>
              </v:shape>
            </v:group>
            <v:group style="position:absolute;left:5970;top:1718;width:10;height:20" coordorigin="5970,1718" coordsize="10,20">
              <v:shape style="position:absolute;left:5970;top:1718;width:10;height:20" coordorigin="5970,1718" coordsize="10,20" path="m5970,1737l5979,1737,5979,1718,5970,1718,5970,1737xe" filled="true" fillcolor="#000000" stroked="false">
                <v:path arrowok="t"/>
                <v:fill type="solid"/>
              </v:shape>
            </v:group>
            <v:group style="position:absolute;left:5970;top:1737;width:10;height:20" coordorigin="5970,1737" coordsize="10,20">
              <v:shape style="position:absolute;left:5970;top:1737;width:10;height:20" coordorigin="5970,1737" coordsize="10,20" path="m5970,1756l5979,1756,5979,1737,5970,1737,5970,1756xe" filled="true" fillcolor="#000000" stroked="false">
                <v:path arrowok="t"/>
                <v:fill type="solid"/>
              </v:shape>
            </v:group>
            <v:group style="position:absolute;left:5970;top:1756;width:10;height:20" coordorigin="5970,1756" coordsize="10,20">
              <v:shape style="position:absolute;left:5970;top:1756;width:10;height:20" coordorigin="5970,1756" coordsize="10,20" path="m5970,1776l5979,1776,5979,1756,5970,1756,5970,1776xe" filled="true" fillcolor="#000000" stroked="false">
                <v:path arrowok="t"/>
                <v:fill type="solid"/>
              </v:shape>
            </v:group>
            <v:group style="position:absolute;left:5970;top:1776;width:10;height:20" coordorigin="5970,1776" coordsize="10,20">
              <v:shape style="position:absolute;left:5970;top:1776;width:10;height:20" coordorigin="5970,1776" coordsize="10,20" path="m5970,1795l5979,1795,5979,1776,5970,1776,5970,1795xe" filled="true" fillcolor="#000000" stroked="false">
                <v:path arrowok="t"/>
                <v:fill type="solid"/>
              </v:shape>
            </v:group>
            <v:group style="position:absolute;left:5970;top:1795;width:10;height:20" coordorigin="5970,1795" coordsize="10,20">
              <v:shape style="position:absolute;left:5970;top:1795;width:10;height:20" coordorigin="5970,1795" coordsize="10,20" path="m5970,1814l5979,1814,5979,1795,5970,1795,5970,1814xe" filled="true" fillcolor="#000000" stroked="false">
                <v:path arrowok="t"/>
                <v:fill type="solid"/>
              </v:shape>
            </v:group>
            <v:group style="position:absolute;left:5970;top:1814;width:10;height:20" coordorigin="5970,1814" coordsize="10,20">
              <v:shape style="position:absolute;left:5970;top:1814;width:10;height:20" coordorigin="5970,1814" coordsize="10,20" path="m5970,1833l5979,1833,5979,1814,5970,1814,5970,1833xe" filled="true" fillcolor="#000000" stroked="false">
                <v:path arrowok="t"/>
                <v:fill type="solid"/>
              </v:shape>
            </v:group>
            <v:group style="position:absolute;left:5970;top:1833;width:10;height:20" coordorigin="5970,1833" coordsize="10,20">
              <v:shape style="position:absolute;left:5970;top:1833;width:10;height:20" coordorigin="5970,1833" coordsize="10,20" path="m5970,1852l5979,1852,5979,1833,5970,1833,5970,1852xe" filled="true" fillcolor="#000000" stroked="false">
                <v:path arrowok="t"/>
                <v:fill type="solid"/>
              </v:shape>
            </v:group>
            <v:group style="position:absolute;left:5970;top:1852;width:10;height:20" coordorigin="5970,1852" coordsize="10,20">
              <v:shape style="position:absolute;left:5970;top:1852;width:10;height:20" coordorigin="5970,1852" coordsize="10,20" path="m5970,1872l5979,1872,5979,1852,5970,1852,5970,1872xe" filled="true" fillcolor="#000000" stroked="false">
                <v:path arrowok="t"/>
                <v:fill type="solid"/>
              </v:shape>
            </v:group>
            <v:group style="position:absolute;left:5970;top:1872;width:10;height:20" coordorigin="5970,1872" coordsize="10,20">
              <v:shape style="position:absolute;left:5970;top:1872;width:10;height:20" coordorigin="5970,1872" coordsize="10,20" path="m5970,1891l5979,1891,5979,1872,5970,1872,5970,1891xe" filled="true" fillcolor="#000000" stroked="false">
                <v:path arrowok="t"/>
                <v:fill type="solid"/>
              </v:shape>
            </v:group>
            <v:group style="position:absolute;left:5970;top:1891;width:10;height:20" coordorigin="5970,1891" coordsize="10,20">
              <v:shape style="position:absolute;left:5970;top:1891;width:10;height:20" coordorigin="5970,1891" coordsize="10,20" path="m5970,1910l5979,1910,5979,1891,5970,1891,5970,1910xe" filled="true" fillcolor="#000000" stroked="false">
                <v:path arrowok="t"/>
                <v:fill type="solid"/>
              </v:shape>
            </v:group>
            <v:group style="position:absolute;left:5970;top:1910;width:10;height:20" coordorigin="5970,1910" coordsize="10,20">
              <v:shape style="position:absolute;left:5970;top:1910;width:10;height:20" coordorigin="5970,1910" coordsize="10,20" path="m5970,1929l5979,1929,5979,1910,5970,1910,5970,1929xe" filled="true" fillcolor="#000000" stroked="false">
                <v:path arrowok="t"/>
                <v:fill type="solid"/>
              </v:shape>
            </v:group>
            <v:group style="position:absolute;left:5970;top:1929;width:10;height:20" coordorigin="5970,1929" coordsize="10,20">
              <v:shape style="position:absolute;left:5970;top:1929;width:10;height:20" coordorigin="5970,1929" coordsize="10,20" path="m5970,1948l5979,1948,5979,1929,5970,1929,5970,1948xe" filled="true" fillcolor="#000000" stroked="false">
                <v:path arrowok="t"/>
                <v:fill type="solid"/>
              </v:shape>
            </v:group>
            <v:group style="position:absolute;left:5970;top:1948;width:10;height:20" coordorigin="5970,1948" coordsize="10,20">
              <v:shape style="position:absolute;left:5970;top:1948;width:10;height:20" coordorigin="5970,1948" coordsize="10,20" path="m5970,1968l5979,1968,5979,1948,5970,1948,5970,1968xe" filled="true" fillcolor="#000000" stroked="false">
                <v:path arrowok="t"/>
                <v:fill type="solid"/>
              </v:shape>
            </v:group>
            <v:group style="position:absolute;left:5970;top:1968;width:10;height:20" coordorigin="5970,1968" coordsize="10,20">
              <v:shape style="position:absolute;left:5970;top:1968;width:10;height:20" coordorigin="5970,1968" coordsize="10,20" path="m5970,1987l5979,1987,5979,1968,5970,1968,5970,1987xe" filled="true" fillcolor="#000000" stroked="false">
                <v:path arrowok="t"/>
                <v:fill type="solid"/>
              </v:shape>
            </v:group>
            <v:group style="position:absolute;left:5970;top:1987;width:10;height:20" coordorigin="5970,1987" coordsize="10,20">
              <v:shape style="position:absolute;left:5970;top:1987;width:10;height:20" coordorigin="5970,1987" coordsize="10,20" path="m5970,2006l5979,2006,5979,1987,5970,1987,5970,2006xe" filled="true" fillcolor="#000000" stroked="false">
                <v:path arrowok="t"/>
                <v:fill type="solid"/>
              </v:shape>
            </v:group>
            <v:group style="position:absolute;left:5970;top:2006;width:10;height:20" coordorigin="5970,2006" coordsize="10,20">
              <v:shape style="position:absolute;left:5970;top:2006;width:10;height:20" coordorigin="5970,2006" coordsize="10,20" path="m5970,2025l5979,2025,5979,2006,5970,2006,5970,2025xe" filled="true" fillcolor="#000000" stroked="false">
                <v:path arrowok="t"/>
                <v:fill type="solid"/>
              </v:shape>
            </v:group>
            <v:group style="position:absolute;left:5970;top:2025;width:10;height:20" coordorigin="5970,2025" coordsize="10,20">
              <v:shape style="position:absolute;left:5970;top:2025;width:10;height:20" coordorigin="5970,2025" coordsize="10,20" path="m5970,2044l5979,2044,5979,2025,5970,2025,5970,2044xe" filled="true" fillcolor="#000000" stroked="false">
                <v:path arrowok="t"/>
                <v:fill type="solid"/>
              </v:shape>
            </v:group>
            <v:group style="position:absolute;left:7386;top:1507;width:10;height:20" coordorigin="7386,1507" coordsize="10,20">
              <v:shape style="position:absolute;left:7386;top:1507;width:10;height:20" coordorigin="7386,1507" coordsize="10,20" path="m7386,1526l7396,1526,7396,1507,7386,1507,7386,1526xe" filled="true" fillcolor="#000000" stroked="false">
                <v:path arrowok="t"/>
                <v:fill type="solid"/>
              </v:shape>
            </v:group>
            <v:group style="position:absolute;left:7386;top:1526;width:10;height:20" coordorigin="7386,1526" coordsize="10,20">
              <v:shape style="position:absolute;left:7386;top:1526;width:10;height:20" coordorigin="7386,1526" coordsize="10,20" path="m7386,1545l7396,1545,7396,1526,7386,1526,7386,1545xe" filled="true" fillcolor="#000000" stroked="false">
                <v:path arrowok="t"/>
                <v:fill type="solid"/>
              </v:shape>
            </v:group>
            <v:group style="position:absolute;left:7386;top:1545;width:10;height:20" coordorigin="7386,1545" coordsize="10,20">
              <v:shape style="position:absolute;left:7386;top:1545;width:10;height:20" coordorigin="7386,1545" coordsize="10,20" path="m7386,1564l7396,1564,7396,1545,7386,1545,7386,1564xe" filled="true" fillcolor="#000000" stroked="false">
                <v:path arrowok="t"/>
                <v:fill type="solid"/>
              </v:shape>
            </v:group>
            <v:group style="position:absolute;left:7386;top:1564;width:10;height:20" coordorigin="7386,1564" coordsize="10,20">
              <v:shape style="position:absolute;left:7386;top:1564;width:10;height:20" coordorigin="7386,1564" coordsize="10,20" path="m7386,1584l7396,1584,7396,1564,7386,1564,7386,1584xe" filled="true" fillcolor="#000000" stroked="false">
                <v:path arrowok="t"/>
                <v:fill type="solid"/>
              </v:shape>
            </v:group>
            <v:group style="position:absolute;left:7386;top:1584;width:10;height:20" coordorigin="7386,1584" coordsize="10,20">
              <v:shape style="position:absolute;left:7386;top:1584;width:10;height:20" coordorigin="7386,1584" coordsize="10,20" path="m7386,1603l7396,1603,7396,1584,7386,1584,7386,1603xe" filled="true" fillcolor="#000000" stroked="false">
                <v:path arrowok="t"/>
                <v:fill type="solid"/>
              </v:shape>
            </v:group>
            <v:group style="position:absolute;left:7386;top:1603;width:10;height:20" coordorigin="7386,1603" coordsize="10,20">
              <v:shape style="position:absolute;left:7386;top:1603;width:10;height:20" coordorigin="7386,1603" coordsize="10,20" path="m7386,1622l7396,1622,7396,1603,7386,1603,7386,1622xe" filled="true" fillcolor="#000000" stroked="false">
                <v:path arrowok="t"/>
                <v:fill type="solid"/>
              </v:shape>
            </v:group>
            <v:group style="position:absolute;left:7386;top:1622;width:10;height:20" coordorigin="7386,1622" coordsize="10,20">
              <v:shape style="position:absolute;left:7386;top:1622;width:10;height:20" coordorigin="7386,1622" coordsize="10,20" path="m7386,1641l7396,1641,7396,1622,7386,1622,7386,1641xe" filled="true" fillcolor="#000000" stroked="false">
                <v:path arrowok="t"/>
                <v:fill type="solid"/>
              </v:shape>
            </v:group>
            <v:group style="position:absolute;left:7386;top:1641;width:10;height:20" coordorigin="7386,1641" coordsize="10,20">
              <v:shape style="position:absolute;left:7386;top:1641;width:10;height:20" coordorigin="7386,1641" coordsize="10,20" path="m7386,1660l7396,1660,7396,1641,7386,1641,7386,1660xe" filled="true" fillcolor="#000000" stroked="false">
                <v:path arrowok="t"/>
                <v:fill type="solid"/>
              </v:shape>
            </v:group>
            <v:group style="position:absolute;left:7386;top:1660;width:10;height:20" coordorigin="7386,1660" coordsize="10,20">
              <v:shape style="position:absolute;left:7386;top:1660;width:10;height:20" coordorigin="7386,1660" coordsize="10,20" path="m7386,1680l7396,1680,7396,1660,7386,1660,7386,1680xe" filled="true" fillcolor="#000000" stroked="false">
                <v:path arrowok="t"/>
                <v:fill type="solid"/>
              </v:shape>
            </v:group>
            <v:group style="position:absolute;left:7386;top:1680;width:10;height:20" coordorigin="7386,1680" coordsize="10,20">
              <v:shape style="position:absolute;left:7386;top:1680;width:10;height:20" coordorigin="7386,1680" coordsize="10,20" path="m7386,1699l7396,1699,7396,1680,7386,1680,7386,1699xe" filled="true" fillcolor="#000000" stroked="false">
                <v:path arrowok="t"/>
                <v:fill type="solid"/>
              </v:shape>
            </v:group>
            <v:group style="position:absolute;left:7386;top:1699;width:10;height:20" coordorigin="7386,1699" coordsize="10,20">
              <v:shape style="position:absolute;left:7386;top:1699;width:10;height:20" coordorigin="7386,1699" coordsize="10,20" path="m7386,1718l7396,1718,7396,1699,7386,1699,7386,1718xe" filled="true" fillcolor="#000000" stroked="false">
                <v:path arrowok="t"/>
                <v:fill type="solid"/>
              </v:shape>
            </v:group>
            <v:group style="position:absolute;left:7386;top:1718;width:10;height:20" coordorigin="7386,1718" coordsize="10,20">
              <v:shape style="position:absolute;left:7386;top:1718;width:10;height:20" coordorigin="7386,1718" coordsize="10,20" path="m7386,1737l7396,1737,7396,1718,7386,1718,7386,1737xe" filled="true" fillcolor="#000000" stroked="false">
                <v:path arrowok="t"/>
                <v:fill type="solid"/>
              </v:shape>
            </v:group>
            <v:group style="position:absolute;left:7386;top:1737;width:10;height:20" coordorigin="7386,1737" coordsize="10,20">
              <v:shape style="position:absolute;left:7386;top:1737;width:10;height:20" coordorigin="7386,1737" coordsize="10,20" path="m7386,1756l7396,1756,7396,1737,7386,1737,7386,1756xe" filled="true" fillcolor="#000000" stroked="false">
                <v:path arrowok="t"/>
                <v:fill type="solid"/>
              </v:shape>
            </v:group>
            <v:group style="position:absolute;left:7386;top:1756;width:10;height:20" coordorigin="7386,1756" coordsize="10,20">
              <v:shape style="position:absolute;left:7386;top:1756;width:10;height:20" coordorigin="7386,1756" coordsize="10,20" path="m7386,1776l7396,1776,7396,1756,7386,1756,7386,1776xe" filled="true" fillcolor="#000000" stroked="false">
                <v:path arrowok="t"/>
                <v:fill type="solid"/>
              </v:shape>
            </v:group>
            <v:group style="position:absolute;left:7386;top:1776;width:10;height:20" coordorigin="7386,1776" coordsize="10,20">
              <v:shape style="position:absolute;left:7386;top:1776;width:10;height:20" coordorigin="7386,1776" coordsize="10,20" path="m7386,1795l7396,1795,7396,1776,7386,1776,7386,1795xe" filled="true" fillcolor="#000000" stroked="false">
                <v:path arrowok="t"/>
                <v:fill type="solid"/>
              </v:shape>
            </v:group>
            <v:group style="position:absolute;left:7386;top:1795;width:10;height:20" coordorigin="7386,1795" coordsize="10,20">
              <v:shape style="position:absolute;left:7386;top:1795;width:10;height:20" coordorigin="7386,1795" coordsize="10,20" path="m7386,1814l7396,1814,7396,1795,7386,1795,7386,1814xe" filled="true" fillcolor="#000000" stroked="false">
                <v:path arrowok="t"/>
                <v:fill type="solid"/>
              </v:shape>
            </v:group>
            <v:group style="position:absolute;left:7386;top:1814;width:10;height:20" coordorigin="7386,1814" coordsize="10,20">
              <v:shape style="position:absolute;left:7386;top:1814;width:10;height:20" coordorigin="7386,1814" coordsize="10,20" path="m7386,1833l7396,1833,7396,1814,7386,1814,7386,1833xe" filled="true" fillcolor="#000000" stroked="false">
                <v:path arrowok="t"/>
                <v:fill type="solid"/>
              </v:shape>
            </v:group>
            <v:group style="position:absolute;left:7386;top:1833;width:10;height:20" coordorigin="7386,1833" coordsize="10,20">
              <v:shape style="position:absolute;left:7386;top:1833;width:10;height:20" coordorigin="7386,1833" coordsize="10,20" path="m7386,1852l7396,1852,7396,1833,7386,1833,7386,1852xe" filled="true" fillcolor="#000000" stroked="false">
                <v:path arrowok="t"/>
                <v:fill type="solid"/>
              </v:shape>
            </v:group>
            <v:group style="position:absolute;left:7386;top:1852;width:10;height:20" coordorigin="7386,1852" coordsize="10,20">
              <v:shape style="position:absolute;left:7386;top:1852;width:10;height:20" coordorigin="7386,1852" coordsize="10,20" path="m7386,1872l7396,1872,7396,1852,7386,1852,7386,1872xe" filled="true" fillcolor="#000000" stroked="false">
                <v:path arrowok="t"/>
                <v:fill type="solid"/>
              </v:shape>
            </v:group>
            <v:group style="position:absolute;left:7386;top:1872;width:10;height:20" coordorigin="7386,1872" coordsize="10,20">
              <v:shape style="position:absolute;left:7386;top:1872;width:10;height:20" coordorigin="7386,1872" coordsize="10,20" path="m7386,1891l7396,1891,7396,1872,7386,1872,7386,1891xe" filled="true" fillcolor="#000000" stroked="false">
                <v:path arrowok="t"/>
                <v:fill type="solid"/>
              </v:shape>
            </v:group>
            <v:group style="position:absolute;left:7386;top:1891;width:10;height:20" coordorigin="7386,1891" coordsize="10,20">
              <v:shape style="position:absolute;left:7386;top:1891;width:10;height:20" coordorigin="7386,1891" coordsize="10,20" path="m7386,1910l7396,1910,7396,1891,7386,1891,7386,1910xe" filled="true" fillcolor="#000000" stroked="false">
                <v:path arrowok="t"/>
                <v:fill type="solid"/>
              </v:shape>
            </v:group>
            <v:group style="position:absolute;left:7386;top:1910;width:10;height:20" coordorigin="7386,1910" coordsize="10,20">
              <v:shape style="position:absolute;left:7386;top:1910;width:10;height:20" coordorigin="7386,1910" coordsize="10,20" path="m7386,1929l7396,1929,7396,1910,7386,1910,7386,1929xe" filled="true" fillcolor="#000000" stroked="false">
                <v:path arrowok="t"/>
                <v:fill type="solid"/>
              </v:shape>
            </v:group>
            <v:group style="position:absolute;left:7386;top:1929;width:10;height:20" coordorigin="7386,1929" coordsize="10,20">
              <v:shape style="position:absolute;left:7386;top:1929;width:10;height:20" coordorigin="7386,1929" coordsize="10,20" path="m7386,1948l7396,1948,7396,1929,7386,1929,7386,1948xe" filled="true" fillcolor="#000000" stroked="false">
                <v:path arrowok="t"/>
                <v:fill type="solid"/>
              </v:shape>
            </v:group>
            <v:group style="position:absolute;left:7386;top:1948;width:10;height:20" coordorigin="7386,1948" coordsize="10,20">
              <v:shape style="position:absolute;left:7386;top:1948;width:10;height:20" coordorigin="7386,1948" coordsize="10,20" path="m7386,1968l7396,1968,7396,1948,7386,1948,7386,1968xe" filled="true" fillcolor="#000000" stroked="false">
                <v:path arrowok="t"/>
                <v:fill type="solid"/>
              </v:shape>
            </v:group>
            <v:group style="position:absolute;left:7386;top:1968;width:10;height:20" coordorigin="7386,1968" coordsize="10,20">
              <v:shape style="position:absolute;left:7386;top:1968;width:10;height:20" coordorigin="7386,1968" coordsize="10,20" path="m7386,1987l7396,1987,7396,1968,7386,1968,7386,1987xe" filled="true" fillcolor="#000000" stroked="false">
                <v:path arrowok="t"/>
                <v:fill type="solid"/>
              </v:shape>
            </v:group>
            <v:group style="position:absolute;left:7386;top:1987;width:10;height:20" coordorigin="7386,1987" coordsize="10,20">
              <v:shape style="position:absolute;left:7386;top:1987;width:10;height:20" coordorigin="7386,1987" coordsize="10,20" path="m7386,2006l7396,2006,7396,1987,7386,1987,7386,2006xe" filled="true" fillcolor="#000000" stroked="false">
                <v:path arrowok="t"/>
                <v:fill type="solid"/>
              </v:shape>
            </v:group>
            <v:group style="position:absolute;left:7386;top:2006;width:10;height:20" coordorigin="7386,2006" coordsize="10,20">
              <v:shape style="position:absolute;left:7386;top:2006;width:10;height:20" coordorigin="7386,2006" coordsize="10,20" path="m7386,2025l7396,2025,7396,2006,7386,2006,7386,2025xe" filled="true" fillcolor="#000000" stroked="false">
                <v:path arrowok="t"/>
                <v:fill type="solid"/>
              </v:shape>
            </v:group>
            <v:group style="position:absolute;left:7386;top:2025;width:10;height:20" coordorigin="7386,2025" coordsize="10,20">
              <v:shape style="position:absolute;left:7386;top:2025;width:10;height:20" coordorigin="7386,2025" coordsize="10,20" path="m7386,2044l7396,2044,7396,2025,7386,2025,7386,2044xe" filled="true" fillcolor="#000000" stroked="false">
                <v:path arrowok="t"/>
                <v:fill type="solid"/>
              </v:shape>
            </v:group>
            <v:group style="position:absolute;left:9031;top:1507;width:10;height:20" coordorigin="9031,1507" coordsize="10,20">
              <v:shape style="position:absolute;left:9031;top:1507;width:10;height:20" coordorigin="9031,1507" coordsize="10,20" path="m9031,1526l9040,1526,9040,1507,9031,1507,9031,1526xe" filled="true" fillcolor="#000000" stroked="false">
                <v:path arrowok="t"/>
                <v:fill type="solid"/>
              </v:shape>
            </v:group>
            <v:group style="position:absolute;left:9031;top:1526;width:10;height:20" coordorigin="9031,1526" coordsize="10,20">
              <v:shape style="position:absolute;left:9031;top:1526;width:10;height:20" coordorigin="9031,1526" coordsize="10,20" path="m9031,1545l9040,1545,9040,1526,9031,1526,9031,1545xe" filled="true" fillcolor="#000000" stroked="false">
                <v:path arrowok="t"/>
                <v:fill type="solid"/>
              </v:shape>
            </v:group>
            <v:group style="position:absolute;left:9031;top:1545;width:10;height:20" coordorigin="9031,1545" coordsize="10,20">
              <v:shape style="position:absolute;left:9031;top:1545;width:10;height:20" coordorigin="9031,1545" coordsize="10,20" path="m9031,1564l9040,1564,9040,1545,9031,1545,9031,1564xe" filled="true" fillcolor="#000000" stroked="false">
                <v:path arrowok="t"/>
                <v:fill type="solid"/>
              </v:shape>
            </v:group>
            <v:group style="position:absolute;left:9031;top:1564;width:10;height:20" coordorigin="9031,1564" coordsize="10,20">
              <v:shape style="position:absolute;left:9031;top:1564;width:10;height:20" coordorigin="9031,1564" coordsize="10,20" path="m9031,1584l9040,1584,9040,1564,9031,1564,9031,1584xe" filled="true" fillcolor="#000000" stroked="false">
                <v:path arrowok="t"/>
                <v:fill type="solid"/>
              </v:shape>
            </v:group>
            <v:group style="position:absolute;left:9031;top:1584;width:10;height:20" coordorigin="9031,1584" coordsize="10,20">
              <v:shape style="position:absolute;left:9031;top:1584;width:10;height:20" coordorigin="9031,1584" coordsize="10,20" path="m9031,1603l9040,1603,9040,1584,9031,1584,9031,1603xe" filled="true" fillcolor="#000000" stroked="false">
                <v:path arrowok="t"/>
                <v:fill type="solid"/>
              </v:shape>
            </v:group>
            <v:group style="position:absolute;left:9031;top:1603;width:10;height:20" coordorigin="9031,1603" coordsize="10,20">
              <v:shape style="position:absolute;left:9031;top:1603;width:10;height:20" coordorigin="9031,1603" coordsize="10,20" path="m9031,1622l9040,1622,9040,1603,9031,1603,9031,1622xe" filled="true" fillcolor="#000000" stroked="false">
                <v:path arrowok="t"/>
                <v:fill type="solid"/>
              </v:shape>
            </v:group>
            <v:group style="position:absolute;left:9031;top:1622;width:10;height:20" coordorigin="9031,1622" coordsize="10,20">
              <v:shape style="position:absolute;left:9031;top:1622;width:10;height:20" coordorigin="9031,1622" coordsize="10,20" path="m9031,1641l9040,1641,9040,1622,9031,1622,9031,1641xe" filled="true" fillcolor="#000000" stroked="false">
                <v:path arrowok="t"/>
                <v:fill type="solid"/>
              </v:shape>
            </v:group>
            <v:group style="position:absolute;left:9031;top:1641;width:10;height:20" coordorigin="9031,1641" coordsize="10,20">
              <v:shape style="position:absolute;left:9031;top:1641;width:10;height:20" coordorigin="9031,1641" coordsize="10,20" path="m9031,1660l9040,1660,9040,1641,9031,1641,9031,1660xe" filled="true" fillcolor="#000000" stroked="false">
                <v:path arrowok="t"/>
                <v:fill type="solid"/>
              </v:shape>
            </v:group>
            <v:group style="position:absolute;left:9031;top:1660;width:10;height:20" coordorigin="9031,1660" coordsize="10,20">
              <v:shape style="position:absolute;left:9031;top:1660;width:10;height:20" coordorigin="9031,1660" coordsize="10,20" path="m9031,1680l9040,1680,9040,1660,9031,1660,9031,1680xe" filled="true" fillcolor="#000000" stroked="false">
                <v:path arrowok="t"/>
                <v:fill type="solid"/>
              </v:shape>
            </v:group>
            <v:group style="position:absolute;left:9031;top:1680;width:10;height:20" coordorigin="9031,1680" coordsize="10,20">
              <v:shape style="position:absolute;left:9031;top:1680;width:10;height:20" coordorigin="9031,1680" coordsize="10,20" path="m9031,1699l9040,1699,9040,1680,9031,1680,9031,1699xe" filled="true" fillcolor="#000000" stroked="false">
                <v:path arrowok="t"/>
                <v:fill type="solid"/>
              </v:shape>
            </v:group>
            <v:group style="position:absolute;left:9031;top:1699;width:10;height:20" coordorigin="9031,1699" coordsize="10,20">
              <v:shape style="position:absolute;left:9031;top:1699;width:10;height:20" coordorigin="9031,1699" coordsize="10,20" path="m9031,1718l9040,1718,9040,1699,9031,1699,9031,1718xe" filled="true" fillcolor="#000000" stroked="false">
                <v:path arrowok="t"/>
                <v:fill type="solid"/>
              </v:shape>
            </v:group>
            <v:group style="position:absolute;left:9031;top:1718;width:10;height:20" coordorigin="9031,1718" coordsize="10,20">
              <v:shape style="position:absolute;left:9031;top:1718;width:10;height:20" coordorigin="9031,1718" coordsize="10,20" path="m9031,1737l9040,1737,9040,1718,9031,1718,9031,1737xe" filled="true" fillcolor="#000000" stroked="false">
                <v:path arrowok="t"/>
                <v:fill type="solid"/>
              </v:shape>
            </v:group>
            <v:group style="position:absolute;left:9031;top:1737;width:10;height:20" coordorigin="9031,1737" coordsize="10,20">
              <v:shape style="position:absolute;left:9031;top:1737;width:10;height:20" coordorigin="9031,1737" coordsize="10,20" path="m9031,1756l9040,1756,9040,1737,9031,1737,9031,1756xe" filled="true" fillcolor="#000000" stroked="false">
                <v:path arrowok="t"/>
                <v:fill type="solid"/>
              </v:shape>
            </v:group>
            <v:group style="position:absolute;left:9031;top:1756;width:10;height:20" coordorigin="9031,1756" coordsize="10,20">
              <v:shape style="position:absolute;left:9031;top:1756;width:10;height:20" coordorigin="9031,1756" coordsize="10,20" path="m9031,1776l9040,1776,9040,1756,9031,1756,9031,1776xe" filled="true" fillcolor="#000000" stroked="false">
                <v:path arrowok="t"/>
                <v:fill type="solid"/>
              </v:shape>
            </v:group>
            <v:group style="position:absolute;left:9031;top:1776;width:10;height:20" coordorigin="9031,1776" coordsize="10,20">
              <v:shape style="position:absolute;left:9031;top:1776;width:10;height:20" coordorigin="9031,1776" coordsize="10,20" path="m9031,1795l9040,1795,9040,1776,9031,1776,9031,1795xe" filled="true" fillcolor="#000000" stroked="false">
                <v:path arrowok="t"/>
                <v:fill type="solid"/>
              </v:shape>
            </v:group>
            <v:group style="position:absolute;left:9031;top:1795;width:10;height:20" coordorigin="9031,1795" coordsize="10,20">
              <v:shape style="position:absolute;left:9031;top:1795;width:10;height:20" coordorigin="9031,1795" coordsize="10,20" path="m9031,1814l9040,1814,9040,1795,9031,1795,9031,1814xe" filled="true" fillcolor="#000000" stroked="false">
                <v:path arrowok="t"/>
                <v:fill type="solid"/>
              </v:shape>
            </v:group>
            <v:group style="position:absolute;left:9031;top:1814;width:10;height:20" coordorigin="9031,1814" coordsize="10,20">
              <v:shape style="position:absolute;left:9031;top:1814;width:10;height:20" coordorigin="9031,1814" coordsize="10,20" path="m9031,1833l9040,1833,9040,1814,9031,1814,9031,1833xe" filled="true" fillcolor="#000000" stroked="false">
                <v:path arrowok="t"/>
                <v:fill type="solid"/>
              </v:shape>
            </v:group>
            <v:group style="position:absolute;left:9031;top:1833;width:10;height:20" coordorigin="9031,1833" coordsize="10,20">
              <v:shape style="position:absolute;left:9031;top:1833;width:10;height:20" coordorigin="9031,1833" coordsize="10,20" path="m9031,1852l9040,1852,9040,1833,9031,1833,9031,1852xe" filled="true" fillcolor="#000000" stroked="false">
                <v:path arrowok="t"/>
                <v:fill type="solid"/>
              </v:shape>
            </v:group>
            <v:group style="position:absolute;left:9031;top:1852;width:10;height:20" coordorigin="9031,1852" coordsize="10,20">
              <v:shape style="position:absolute;left:9031;top:1852;width:10;height:20" coordorigin="9031,1852" coordsize="10,20" path="m9031,1872l9040,1872,9040,1852,9031,1852,9031,1872xe" filled="true" fillcolor="#000000" stroked="false">
                <v:path arrowok="t"/>
                <v:fill type="solid"/>
              </v:shape>
            </v:group>
            <v:group style="position:absolute;left:9031;top:1872;width:10;height:20" coordorigin="9031,1872" coordsize="10,20">
              <v:shape style="position:absolute;left:9031;top:1872;width:10;height:20" coordorigin="9031,1872" coordsize="10,20" path="m9031,1891l9040,1891,9040,1872,9031,1872,9031,1891xe" filled="true" fillcolor="#000000" stroked="false">
                <v:path arrowok="t"/>
                <v:fill type="solid"/>
              </v:shape>
            </v:group>
            <v:group style="position:absolute;left:9031;top:1891;width:10;height:20" coordorigin="9031,1891" coordsize="10,20">
              <v:shape style="position:absolute;left:9031;top:1891;width:10;height:20" coordorigin="9031,1891" coordsize="10,20" path="m9031,1910l9040,1910,9040,1891,9031,1891,9031,1910xe" filled="true" fillcolor="#000000" stroked="false">
                <v:path arrowok="t"/>
                <v:fill type="solid"/>
              </v:shape>
            </v:group>
            <v:group style="position:absolute;left:9031;top:1910;width:10;height:20" coordorigin="9031,1910" coordsize="10,20">
              <v:shape style="position:absolute;left:9031;top:1910;width:10;height:20" coordorigin="9031,1910" coordsize="10,20" path="m9031,1929l9040,1929,9040,1910,9031,1910,9031,1929xe" filled="true" fillcolor="#000000" stroked="false">
                <v:path arrowok="t"/>
                <v:fill type="solid"/>
              </v:shape>
            </v:group>
            <v:group style="position:absolute;left:9031;top:1929;width:10;height:20" coordorigin="9031,1929" coordsize="10,20">
              <v:shape style="position:absolute;left:9031;top:1929;width:10;height:20" coordorigin="9031,1929" coordsize="10,20" path="m9031,1948l9040,1948,9040,1929,9031,1929,9031,1948xe" filled="true" fillcolor="#000000" stroked="false">
                <v:path arrowok="t"/>
                <v:fill type="solid"/>
              </v:shape>
            </v:group>
            <v:group style="position:absolute;left:9031;top:1948;width:10;height:20" coordorigin="9031,1948" coordsize="10,20">
              <v:shape style="position:absolute;left:9031;top:1948;width:10;height:20" coordorigin="9031,1948" coordsize="10,20" path="m9031,1968l9040,1968,9040,1948,9031,1948,9031,1968xe" filled="true" fillcolor="#000000" stroked="false">
                <v:path arrowok="t"/>
                <v:fill type="solid"/>
              </v:shape>
            </v:group>
            <v:group style="position:absolute;left:9031;top:1968;width:10;height:20" coordorigin="9031,1968" coordsize="10,20">
              <v:shape style="position:absolute;left:9031;top:1968;width:10;height:20" coordorigin="9031,1968" coordsize="10,20" path="m9031,1987l9040,1987,9040,1968,9031,1968,9031,1987xe" filled="true" fillcolor="#000000" stroked="false">
                <v:path arrowok="t"/>
                <v:fill type="solid"/>
              </v:shape>
            </v:group>
            <v:group style="position:absolute;left:9031;top:1987;width:10;height:20" coordorigin="9031,1987" coordsize="10,20">
              <v:shape style="position:absolute;left:9031;top:1987;width:10;height:20" coordorigin="9031,1987" coordsize="10,20" path="m9031,2006l9040,2006,9040,1987,9031,1987,9031,2006xe" filled="true" fillcolor="#000000" stroked="false">
                <v:path arrowok="t"/>
                <v:fill type="solid"/>
              </v:shape>
            </v:group>
            <v:group style="position:absolute;left:9031;top:2006;width:10;height:20" coordorigin="9031,2006" coordsize="10,20">
              <v:shape style="position:absolute;left:9031;top:2006;width:10;height:20" coordorigin="9031,2006" coordsize="10,20" path="m9031,2025l9040,2025,9040,2006,9031,2006,9031,2025xe" filled="true" fillcolor="#000000" stroked="false">
                <v:path arrowok="t"/>
                <v:fill type="solid"/>
              </v:shape>
            </v:group>
            <v:group style="position:absolute;left:9031;top:2025;width:10;height:20" coordorigin="9031,2025" coordsize="10,20">
              <v:shape style="position:absolute;left:9031;top:2025;width:10;height:20" coordorigin="9031,2025" coordsize="10,20" path="m9031,2044l9040,2044,9040,2025,9031,2025,9031,2044xe" filled="true" fillcolor="#000000" stroked="false">
                <v:path arrowok="t"/>
                <v:fill type="solid"/>
              </v:shape>
            </v:group>
            <v:group style="position:absolute;left:972;top:2049;width:20;height:2" coordorigin="972,2049" coordsize="20,2">
              <v:shape style="position:absolute;left:972;top:2049;width:20;height:2" coordorigin="972,2049" coordsize="20,0" path="m972,2049l991,2049e" filled="false" stroked="true" strokeweight=".47998pt" strokecolor="#000000">
                <v:path arrowok="t"/>
              </v:shape>
            </v:group>
            <v:group style="position:absolute;left:991;top:2049;width:20;height:2" coordorigin="991,2049" coordsize="20,2">
              <v:shape style="position:absolute;left:991;top:2049;width:20;height:2" coordorigin="991,2049" coordsize="20,0" path="m991,2049l1010,2049e" filled="false" stroked="true" strokeweight=".47998pt" strokecolor="#000000">
                <v:path arrowok="t"/>
              </v:shape>
            </v:group>
            <v:group style="position:absolute;left:1010;top:2049;width:20;height:2" coordorigin="1010,2049" coordsize="20,2">
              <v:shape style="position:absolute;left:1010;top:2049;width:20;height:2" coordorigin="1010,2049" coordsize="20,0" path="m1010,2049l1030,2049e" filled="false" stroked="true" strokeweight=".47998pt" strokecolor="#000000">
                <v:path arrowok="t"/>
              </v:shape>
            </v:group>
            <v:group style="position:absolute;left:1030;top:2049;width:20;height:2" coordorigin="1030,2049" coordsize="20,2">
              <v:shape style="position:absolute;left:1030;top:2049;width:20;height:2" coordorigin="1030,2049" coordsize="20,0" path="m1030,2049l1049,2049e" filled="false" stroked="true" strokeweight=".47998pt" strokecolor="#000000">
                <v:path arrowok="t"/>
              </v:shape>
            </v:group>
            <v:group style="position:absolute;left:1049;top:2049;width:20;height:2" coordorigin="1049,2049" coordsize="20,2">
              <v:shape style="position:absolute;left:1049;top:2049;width:20;height:2" coordorigin="1049,2049" coordsize="20,0" path="m1049,2049l1068,2049e" filled="false" stroked="true" strokeweight=".47998pt" strokecolor="#000000">
                <v:path arrowok="t"/>
              </v:shape>
            </v:group>
            <v:group style="position:absolute;left:1068;top:2049;width:20;height:2" coordorigin="1068,2049" coordsize="20,2">
              <v:shape style="position:absolute;left:1068;top:2049;width:20;height:2" coordorigin="1068,2049" coordsize="20,0" path="m1068,2049l1087,2049e" filled="false" stroked="true" strokeweight=".47998pt" strokecolor="#000000">
                <v:path arrowok="t"/>
              </v:shape>
            </v:group>
            <v:group style="position:absolute;left:1087;top:2049;width:20;height:2" coordorigin="1087,2049" coordsize="20,2">
              <v:shape style="position:absolute;left:1087;top:2049;width:20;height:2" coordorigin="1087,2049" coordsize="20,0" path="m1087,2049l1106,2049e" filled="false" stroked="true" strokeweight=".47998pt" strokecolor="#000000">
                <v:path arrowok="t"/>
              </v:shape>
            </v:group>
            <v:group style="position:absolute;left:1106;top:2049;width:20;height:2" coordorigin="1106,2049" coordsize="20,2">
              <v:shape style="position:absolute;left:1106;top:2049;width:20;height:2" coordorigin="1106,2049" coordsize="20,0" path="m1106,2049l1126,2049e" filled="false" stroked="true" strokeweight=".47998pt" strokecolor="#000000">
                <v:path arrowok="t"/>
              </v:shape>
            </v:group>
            <v:group style="position:absolute;left:1126;top:2049;width:20;height:2" coordorigin="1126,2049" coordsize="20,2">
              <v:shape style="position:absolute;left:1126;top:2049;width:20;height:2" coordorigin="1126,2049" coordsize="20,0" path="m1126,2049l1145,2049e" filled="false" stroked="true" strokeweight=".47998pt" strokecolor="#000000">
                <v:path arrowok="t"/>
              </v:shape>
            </v:group>
            <v:group style="position:absolute;left:1145;top:2049;width:20;height:2" coordorigin="1145,2049" coordsize="20,2">
              <v:shape style="position:absolute;left:1145;top:2049;width:20;height:2" coordorigin="1145,2049" coordsize="20,0" path="m1145,2049l1164,2049e" filled="false" stroked="true" strokeweight=".47998pt" strokecolor="#000000">
                <v:path arrowok="t"/>
              </v:shape>
            </v:group>
            <v:group style="position:absolute;left:1164;top:2049;width:20;height:2" coordorigin="1164,2049" coordsize="20,2">
              <v:shape style="position:absolute;left:1164;top:2049;width:20;height:2" coordorigin="1164,2049" coordsize="20,0" path="m1164,2049l1183,2049e" filled="false" stroked="true" strokeweight=".47998pt" strokecolor="#000000">
                <v:path arrowok="t"/>
              </v:shape>
            </v:group>
            <v:group style="position:absolute;left:1183;top:2049;width:20;height:2" coordorigin="1183,2049" coordsize="20,2">
              <v:shape style="position:absolute;left:1183;top:2049;width:20;height:2" coordorigin="1183,2049" coordsize="20,0" path="m1183,2049l1202,2049e" filled="false" stroked="true" strokeweight=".47998pt" strokecolor="#000000">
                <v:path arrowok="t"/>
              </v:shape>
            </v:group>
            <v:group style="position:absolute;left:1202;top:2049;width:20;height:2" coordorigin="1202,2049" coordsize="20,2">
              <v:shape style="position:absolute;left:1202;top:2049;width:20;height:2" coordorigin="1202,2049" coordsize="20,0" path="m1202,2049l1222,2049e" filled="false" stroked="true" strokeweight=".47998pt" strokecolor="#000000">
                <v:path arrowok="t"/>
              </v:shape>
            </v:group>
            <v:group style="position:absolute;left:1222;top:2049;width:20;height:2" coordorigin="1222,2049" coordsize="20,2">
              <v:shape style="position:absolute;left:1222;top:2049;width:20;height:2" coordorigin="1222,2049" coordsize="20,0" path="m1222,2049l1241,2049e" filled="false" stroked="true" strokeweight=".47998pt" strokecolor="#000000">
                <v:path arrowok="t"/>
              </v:shape>
            </v:group>
            <v:group style="position:absolute;left:1241;top:2049;width:20;height:2" coordorigin="1241,2049" coordsize="20,2">
              <v:shape style="position:absolute;left:1241;top:2049;width:20;height:2" coordorigin="1241,2049" coordsize="20,0" path="m1241,2049l1260,2049e" filled="false" stroked="true" strokeweight=".47998pt" strokecolor="#000000">
                <v:path arrowok="t"/>
              </v:shape>
            </v:group>
            <v:group style="position:absolute;left:1260;top:2049;width:20;height:2" coordorigin="1260,2049" coordsize="20,2">
              <v:shape style="position:absolute;left:1260;top:2049;width:20;height:2" coordorigin="1260,2049" coordsize="20,0" path="m1260,2049l1280,2049e" filled="false" stroked="true" strokeweight=".47998pt" strokecolor="#000000">
                <v:path arrowok="t"/>
              </v:shape>
            </v:group>
            <v:group style="position:absolute;left:1280;top:2049;width:20;height:2" coordorigin="1280,2049" coordsize="20,2">
              <v:shape style="position:absolute;left:1280;top:2049;width:20;height:2" coordorigin="1280,2049" coordsize="20,0" path="m1280,2049l1299,2049e" filled="false" stroked="true" strokeweight=".47998pt" strokecolor="#000000">
                <v:path arrowok="t"/>
              </v:shape>
            </v:group>
            <v:group style="position:absolute;left:1299;top:2049;width:20;height:2" coordorigin="1299,2049" coordsize="20,2">
              <v:shape style="position:absolute;left:1299;top:2049;width:20;height:2" coordorigin="1299,2049" coordsize="20,0" path="m1299,2049l1318,2049e" filled="false" stroked="true" strokeweight=".47998pt" strokecolor="#000000">
                <v:path arrowok="t"/>
              </v:shape>
            </v:group>
            <v:group style="position:absolute;left:1318;top:2049;width:20;height:2" coordorigin="1318,2049" coordsize="20,2">
              <v:shape style="position:absolute;left:1318;top:2049;width:20;height:2" coordorigin="1318,2049" coordsize="20,0" path="m1318,2049l1337,2049e" filled="false" stroked="true" strokeweight=".47998pt" strokecolor="#000000">
                <v:path arrowok="t"/>
              </v:shape>
            </v:group>
            <v:group style="position:absolute;left:1337;top:2049;width:20;height:2" coordorigin="1337,2049" coordsize="20,2">
              <v:shape style="position:absolute;left:1337;top:2049;width:20;height:2" coordorigin="1337,2049" coordsize="20,0" path="m1337,2049l1356,2049e" filled="false" stroked="true" strokeweight=".47998pt" strokecolor="#000000">
                <v:path arrowok="t"/>
              </v:shape>
            </v:group>
            <v:group style="position:absolute;left:1356;top:2049;width:20;height:2" coordorigin="1356,2049" coordsize="20,2">
              <v:shape style="position:absolute;left:1356;top:2049;width:20;height:2" coordorigin="1356,2049" coordsize="20,0" path="m1356,2049l1376,2049e" filled="false" stroked="true" strokeweight=".47998pt" strokecolor="#000000">
                <v:path arrowok="t"/>
              </v:shape>
            </v:group>
            <v:group style="position:absolute;left:1376;top:2049;width:20;height:2" coordorigin="1376,2049" coordsize="20,2">
              <v:shape style="position:absolute;left:1376;top:2049;width:20;height:2" coordorigin="1376,2049" coordsize="20,0" path="m1376,2049l1395,2049e" filled="false" stroked="true" strokeweight=".47998pt" strokecolor="#000000">
                <v:path arrowok="t"/>
              </v:shape>
            </v:group>
            <v:group style="position:absolute;left:1395;top:2049;width:20;height:2" coordorigin="1395,2049" coordsize="20,2">
              <v:shape style="position:absolute;left:1395;top:2049;width:20;height:2" coordorigin="1395,2049" coordsize="20,0" path="m1395,2049l1414,2049e" filled="false" stroked="true" strokeweight=".47998pt" strokecolor="#000000">
                <v:path arrowok="t"/>
              </v:shape>
            </v:group>
            <v:group style="position:absolute;left:1414;top:2049;width:20;height:2" coordorigin="1414,2049" coordsize="20,2">
              <v:shape style="position:absolute;left:1414;top:2049;width:20;height:2" coordorigin="1414,2049" coordsize="20,0" path="m1414,2049l1433,2049e" filled="false" stroked="true" strokeweight=".47998pt" strokecolor="#000000">
                <v:path arrowok="t"/>
              </v:shape>
            </v:group>
            <v:group style="position:absolute;left:1433;top:2049;width:20;height:2" coordorigin="1433,2049" coordsize="20,2">
              <v:shape style="position:absolute;left:1433;top:2049;width:20;height:2" coordorigin="1433,2049" coordsize="20,0" path="m1433,2049l1452,2049e" filled="false" stroked="true" strokeweight=".47998pt" strokecolor="#000000">
                <v:path arrowok="t"/>
              </v:shape>
            </v:group>
            <v:group style="position:absolute;left:1452;top:2049;width:20;height:2" coordorigin="1452,2049" coordsize="20,2">
              <v:shape style="position:absolute;left:1452;top:2049;width:20;height:2" coordorigin="1452,2049" coordsize="20,0" path="m1452,2049l1472,2049e" filled="false" stroked="true" strokeweight=".47998pt" strokecolor="#000000">
                <v:path arrowok="t"/>
              </v:shape>
            </v:group>
            <v:group style="position:absolute;left:1472;top:2049;width:20;height:2" coordorigin="1472,2049" coordsize="20,2">
              <v:shape style="position:absolute;left:1472;top:2049;width:20;height:2" coordorigin="1472,2049" coordsize="20,0" path="m1472,2049l1491,2049e" filled="false" stroked="true" strokeweight=".47998pt" strokecolor="#000000">
                <v:path arrowok="t"/>
              </v:shape>
            </v:group>
            <v:group style="position:absolute;left:1491;top:2049;width:20;height:2" coordorigin="1491,2049" coordsize="20,2">
              <v:shape style="position:absolute;left:1491;top:2049;width:20;height:2" coordorigin="1491,2049" coordsize="20,0" path="m1491,2049l1510,2049e" filled="false" stroked="true" strokeweight=".47998pt" strokecolor="#000000">
                <v:path arrowok="t"/>
              </v:shape>
            </v:group>
            <v:group style="position:absolute;left:1510;top:2049;width:20;height:2" coordorigin="1510,2049" coordsize="20,2">
              <v:shape style="position:absolute;left:1510;top:2049;width:20;height:2" coordorigin="1510,2049" coordsize="20,0" path="m1510,2049l1529,2049e" filled="false" stroked="true" strokeweight=".47998pt" strokecolor="#000000">
                <v:path arrowok="t"/>
              </v:shape>
            </v:group>
            <v:group style="position:absolute;left:1529;top:2049;width:20;height:2" coordorigin="1529,2049" coordsize="20,2">
              <v:shape style="position:absolute;left:1529;top:2049;width:20;height:2" coordorigin="1529,2049" coordsize="20,0" path="m1529,2049l1548,2049e" filled="false" stroked="true" strokeweight=".47998pt" strokecolor="#000000">
                <v:path arrowok="t"/>
              </v:shape>
            </v:group>
            <v:group style="position:absolute;left:1548;top:2049;width:20;height:2" coordorigin="1548,2049" coordsize="20,2">
              <v:shape style="position:absolute;left:1548;top:2049;width:20;height:2" coordorigin="1548,2049" coordsize="20,0" path="m1548,2049l1568,2049e" filled="false" stroked="true" strokeweight=".47998pt" strokecolor="#000000">
                <v:path arrowok="t"/>
              </v:shape>
            </v:group>
            <v:group style="position:absolute;left:1568;top:2049;width:20;height:2" coordorigin="1568,2049" coordsize="20,2">
              <v:shape style="position:absolute;left:1568;top:2049;width:20;height:2" coordorigin="1568,2049" coordsize="20,0" path="m1568,2049l1587,2049e" filled="false" stroked="true" strokeweight=".47998pt" strokecolor="#000000">
                <v:path arrowok="t"/>
              </v:shape>
            </v:group>
            <v:group style="position:absolute;left:1587;top:2049;width:20;height:2" coordorigin="1587,2049" coordsize="20,2">
              <v:shape style="position:absolute;left:1587;top:2049;width:20;height:2" coordorigin="1587,2049" coordsize="20,0" path="m1587,2049l1606,2049e" filled="false" stroked="true" strokeweight=".47998pt" strokecolor="#000000">
                <v:path arrowok="t"/>
              </v:shape>
            </v:group>
            <v:group style="position:absolute;left:1606;top:2049;width:20;height:2" coordorigin="1606,2049" coordsize="20,2">
              <v:shape style="position:absolute;left:1606;top:2049;width:20;height:2" coordorigin="1606,2049" coordsize="20,0" path="m1606,2049l1625,2049e" filled="false" stroked="true" strokeweight=".47998pt" strokecolor="#000000">
                <v:path arrowok="t"/>
              </v:shape>
            </v:group>
            <v:group style="position:absolute;left:1625;top:2049;width:20;height:2" coordorigin="1625,2049" coordsize="20,2">
              <v:shape style="position:absolute;left:1625;top:2049;width:20;height:2" coordorigin="1625,2049" coordsize="20,0" path="m1625,2049l1644,2049e" filled="false" stroked="true" strokeweight=".47998pt" strokecolor="#000000">
                <v:path arrowok="t"/>
              </v:shape>
            </v:group>
            <v:group style="position:absolute;left:1644;top:2049;width:20;height:2" coordorigin="1644,2049" coordsize="20,2">
              <v:shape style="position:absolute;left:1644;top:2049;width:20;height:2" coordorigin="1644,2049" coordsize="20,0" path="m1644,2049l1664,2049e" filled="false" stroked="true" strokeweight=".47998pt" strokecolor="#000000">
                <v:path arrowok="t"/>
              </v:shape>
            </v:group>
            <v:group style="position:absolute;left:1664;top:2049;width:20;height:2" coordorigin="1664,2049" coordsize="20,2">
              <v:shape style="position:absolute;left:1664;top:2049;width:20;height:2" coordorigin="1664,2049" coordsize="20,0" path="m1664,2049l1683,2049e" filled="false" stroked="true" strokeweight=".47998pt" strokecolor="#000000">
                <v:path arrowok="t"/>
              </v:shape>
            </v:group>
            <v:group style="position:absolute;left:1683;top:2049;width:20;height:2" coordorigin="1683,2049" coordsize="20,2">
              <v:shape style="position:absolute;left:1683;top:2049;width:20;height:2" coordorigin="1683,2049" coordsize="20,0" path="m1683,2049l1702,2049e" filled="false" stroked="true" strokeweight=".47998pt" strokecolor="#000000">
                <v:path arrowok="t"/>
              </v:shape>
            </v:group>
            <v:group style="position:absolute;left:1702;top:2049;width:20;height:2" coordorigin="1702,2049" coordsize="20,2">
              <v:shape style="position:absolute;left:1702;top:2049;width:20;height:2" coordorigin="1702,2049" coordsize="20,0" path="m1702,2049l1721,2049e" filled="false" stroked="true" strokeweight=".47998pt" strokecolor="#000000">
                <v:path arrowok="t"/>
              </v:shape>
            </v:group>
            <v:group style="position:absolute;left:1721;top:2049;width:20;height:2" coordorigin="1721,2049" coordsize="20,2">
              <v:shape style="position:absolute;left:1721;top:2049;width:20;height:2" coordorigin="1721,2049" coordsize="20,0" path="m1721,2049l1740,2049e" filled="false" stroked="true" strokeweight=".47998pt" strokecolor="#000000">
                <v:path arrowok="t"/>
              </v:shape>
            </v:group>
            <v:group style="position:absolute;left:1740;top:2049;width:20;height:2" coordorigin="1740,2049" coordsize="20,2">
              <v:shape style="position:absolute;left:1740;top:2049;width:20;height:2" coordorigin="1740,2049" coordsize="20,0" path="m1740,2049l1760,2049e" filled="false" stroked="true" strokeweight=".47998pt" strokecolor="#000000">
                <v:path arrowok="t"/>
              </v:shape>
            </v:group>
            <v:group style="position:absolute;left:1760;top:2049;width:20;height:2" coordorigin="1760,2049" coordsize="20,2">
              <v:shape style="position:absolute;left:1760;top:2049;width:20;height:2" coordorigin="1760,2049" coordsize="20,0" path="m1760,2049l1779,2049e" filled="false" stroked="true" strokeweight=".47998pt" strokecolor="#000000">
                <v:path arrowok="t"/>
              </v:shape>
            </v:group>
            <v:group style="position:absolute;left:1779;top:2049;width:20;height:2" coordorigin="1779,2049" coordsize="20,2">
              <v:shape style="position:absolute;left:1779;top:2049;width:20;height:2" coordorigin="1779,2049" coordsize="20,0" path="m1779,2049l1798,2049e" filled="false" stroked="true" strokeweight=".47998pt" strokecolor="#000000">
                <v:path arrowok="t"/>
              </v:shape>
            </v:group>
            <v:group style="position:absolute;left:1798;top:2049;width:20;height:2" coordorigin="1798,2049" coordsize="20,2">
              <v:shape style="position:absolute;left:1798;top:2049;width:20;height:2" coordorigin="1798,2049" coordsize="20,0" path="m1798,2049l1817,2049e" filled="false" stroked="true" strokeweight=".47998pt" strokecolor="#000000">
                <v:path arrowok="t"/>
              </v:shape>
            </v:group>
            <v:group style="position:absolute;left:1817;top:2049;width:20;height:2" coordorigin="1817,2049" coordsize="20,2">
              <v:shape style="position:absolute;left:1817;top:2049;width:20;height:2" coordorigin="1817,2049" coordsize="20,0" path="m1817,2049l1836,2049e" filled="false" stroked="true" strokeweight=".47998pt" strokecolor="#000000">
                <v:path arrowok="t"/>
              </v:shape>
            </v:group>
            <v:group style="position:absolute;left:1836;top:2049;width:20;height:2" coordorigin="1836,2049" coordsize="20,2">
              <v:shape style="position:absolute;left:1836;top:2049;width:20;height:2" coordorigin="1836,2049" coordsize="20,0" path="m1836,2049l1856,2049e" filled="false" stroked="true" strokeweight=".47998pt" strokecolor="#000000">
                <v:path arrowok="t"/>
              </v:shape>
            </v:group>
            <v:group style="position:absolute;left:1856;top:2049;width:20;height:2" coordorigin="1856,2049" coordsize="20,2">
              <v:shape style="position:absolute;left:1856;top:2049;width:20;height:2" coordorigin="1856,2049" coordsize="20,0" path="m1856,2049l1875,2049e" filled="false" stroked="true" strokeweight=".47998pt" strokecolor="#000000">
                <v:path arrowok="t"/>
              </v:shape>
            </v:group>
            <v:group style="position:absolute;left:1875;top:2049;width:20;height:2" coordorigin="1875,2049" coordsize="20,2">
              <v:shape style="position:absolute;left:1875;top:2049;width:20;height:2" coordorigin="1875,2049" coordsize="20,0" path="m1875,2049l1894,2049e" filled="false" stroked="true" strokeweight=".47998pt" strokecolor="#000000">
                <v:path arrowok="t"/>
              </v:shape>
            </v:group>
            <v:group style="position:absolute;left:1894;top:2049;width:20;height:2" coordorigin="1894,2049" coordsize="20,2">
              <v:shape style="position:absolute;left:1894;top:2049;width:20;height:2" coordorigin="1894,2049" coordsize="20,0" path="m1894,2049l1913,2049e" filled="false" stroked="true" strokeweight=".47998pt" strokecolor="#000000">
                <v:path arrowok="t"/>
              </v:shape>
            </v:group>
            <v:group style="position:absolute;left:1913;top:2049;width:20;height:2" coordorigin="1913,2049" coordsize="20,2">
              <v:shape style="position:absolute;left:1913;top:2049;width:20;height:2" coordorigin="1913,2049" coordsize="20,0" path="m1913,2049l1932,2049e" filled="false" stroked="true" strokeweight=".47998pt" strokecolor="#000000">
                <v:path arrowok="t"/>
              </v:shape>
            </v:group>
            <v:group style="position:absolute;left:1932;top:2049;width:20;height:2" coordorigin="1932,2049" coordsize="20,2">
              <v:shape style="position:absolute;left:1932;top:2049;width:20;height:2" coordorigin="1932,2049" coordsize="20,0" path="m1932,2049l1952,2049e" filled="false" stroked="true" strokeweight=".47998pt" strokecolor="#000000">
                <v:path arrowok="t"/>
              </v:shape>
            </v:group>
            <v:group style="position:absolute;left:1952;top:2049;width:20;height:2" coordorigin="1952,2049" coordsize="20,2">
              <v:shape style="position:absolute;left:1952;top:2049;width:20;height:2" coordorigin="1952,2049" coordsize="20,0" path="m1952,2049l1971,2049e" filled="false" stroked="true" strokeweight=".47998pt" strokecolor="#000000">
                <v:path arrowok="t"/>
              </v:shape>
            </v:group>
            <v:group style="position:absolute;left:1971;top:2049;width:20;height:2" coordorigin="1971,2049" coordsize="20,2">
              <v:shape style="position:absolute;left:1971;top:2049;width:20;height:2" coordorigin="1971,2049" coordsize="20,0" path="m1971,2049l1990,2049e" filled="false" stroked="true" strokeweight=".47998pt" strokecolor="#000000">
                <v:path arrowok="t"/>
              </v:shape>
            </v:group>
            <v:group style="position:absolute;left:1990;top:2049;width:20;height:2" coordorigin="1990,2049" coordsize="20,2">
              <v:shape style="position:absolute;left:1990;top:2049;width:20;height:2" coordorigin="1990,2049" coordsize="20,0" path="m1990,2049l2009,2049e" filled="false" stroked="true" strokeweight=".47998pt" strokecolor="#000000">
                <v:path arrowok="t"/>
              </v:shape>
            </v:group>
            <v:group style="position:absolute;left:2009;top:2049;width:20;height:2" coordorigin="2009,2049" coordsize="20,2">
              <v:shape style="position:absolute;left:2009;top:2049;width:20;height:2" coordorigin="2009,2049" coordsize="20,0" path="m2009,2049l2028,2049e" filled="false" stroked="true" strokeweight=".47998pt" strokecolor="#000000">
                <v:path arrowok="t"/>
              </v:shape>
            </v:group>
            <v:group style="position:absolute;left:2028;top:2049;width:20;height:2" coordorigin="2028,2049" coordsize="20,2">
              <v:shape style="position:absolute;left:2028;top:2049;width:20;height:2" coordorigin="2028,2049" coordsize="20,0" path="m2028,2049l2048,2049e" filled="false" stroked="true" strokeweight=".47998pt" strokecolor="#000000">
                <v:path arrowok="t"/>
              </v:shape>
            </v:group>
            <v:group style="position:absolute;left:2048;top:2049;width:20;height:2" coordorigin="2048,2049" coordsize="20,2">
              <v:shape style="position:absolute;left:2048;top:2049;width:20;height:2" coordorigin="2048,2049" coordsize="20,0" path="m2048,2049l2067,2049e" filled="false" stroked="true" strokeweight=".47998pt" strokecolor="#000000">
                <v:path arrowok="t"/>
              </v:shape>
            </v:group>
            <v:group style="position:absolute;left:2067;top:2049;width:20;height:2" coordorigin="2067,2049" coordsize="20,2">
              <v:shape style="position:absolute;left:2067;top:2049;width:20;height:2" coordorigin="2067,2049" coordsize="20,0" path="m2067,2049l2086,2049e" filled="false" stroked="true" strokeweight=".47998pt" strokecolor="#000000">
                <v:path arrowok="t"/>
              </v:shape>
            </v:group>
            <v:group style="position:absolute;left:2086;top:2049;width:20;height:2" coordorigin="2086,2049" coordsize="20,2">
              <v:shape style="position:absolute;left:2086;top:2049;width:20;height:2" coordorigin="2086,2049" coordsize="20,0" path="m2086,2049l2105,2049e" filled="false" stroked="true" strokeweight=".47998pt" strokecolor="#000000">
                <v:path arrowok="t"/>
              </v:shape>
            </v:group>
            <v:group style="position:absolute;left:2105;top:2049;width:20;height:2" coordorigin="2105,2049" coordsize="20,2">
              <v:shape style="position:absolute;left:2105;top:2049;width:20;height:2" coordorigin="2105,2049" coordsize="20,0" path="m2105,2049l2124,2049e" filled="false" stroked="true" strokeweight=".47998pt" strokecolor="#000000">
                <v:path arrowok="t"/>
              </v:shape>
            </v:group>
            <v:group style="position:absolute;left:2124;top:2049;width:20;height:2" coordorigin="2124,2049" coordsize="20,2">
              <v:shape style="position:absolute;left:2124;top:2049;width:20;height:2" coordorigin="2124,2049" coordsize="20,0" path="m2124,2049l2144,2049e" filled="false" stroked="true" strokeweight=".47998pt" strokecolor="#000000">
                <v:path arrowok="t"/>
              </v:shape>
            </v:group>
            <v:group style="position:absolute;left:2144;top:2049;width:20;height:2" coordorigin="2144,2049" coordsize="20,2">
              <v:shape style="position:absolute;left:2144;top:2049;width:20;height:2" coordorigin="2144,2049" coordsize="20,0" path="m2144,2049l2163,2049e" filled="false" stroked="true" strokeweight=".47998pt" strokecolor="#000000">
                <v:path arrowok="t"/>
              </v:shape>
            </v:group>
            <v:group style="position:absolute;left:2163;top:2049;width:20;height:2" coordorigin="2163,2049" coordsize="20,2">
              <v:shape style="position:absolute;left:2163;top:2049;width:20;height:2" coordorigin="2163,2049" coordsize="20,0" path="m2163,2049l2182,2049e" filled="false" stroked="true" strokeweight=".47998pt" strokecolor="#000000">
                <v:path arrowok="t"/>
              </v:shape>
            </v:group>
            <v:group style="position:absolute;left:2182;top:2049;width:20;height:2" coordorigin="2182,2049" coordsize="20,2">
              <v:shape style="position:absolute;left:2182;top:2049;width:20;height:2" coordorigin="2182,2049" coordsize="20,0" path="m2182,2049l2201,2049e" filled="false" stroked="true" strokeweight=".47998pt" strokecolor="#000000">
                <v:path arrowok="t"/>
              </v:shape>
            </v:group>
            <v:group style="position:absolute;left:2201;top:2049;width:20;height:2" coordorigin="2201,2049" coordsize="20,2">
              <v:shape style="position:absolute;left:2201;top:2049;width:20;height:2" coordorigin="2201,2049" coordsize="20,0" path="m2201,2049l2220,2049e" filled="false" stroked="true" strokeweight=".47998pt" strokecolor="#000000">
                <v:path arrowok="t"/>
              </v:shape>
            </v:group>
            <v:group style="position:absolute;left:2220;top:2049;width:20;height:2" coordorigin="2220,2049" coordsize="20,2">
              <v:shape style="position:absolute;left:2220;top:2049;width:20;height:2" coordorigin="2220,2049" coordsize="20,0" path="m2220,2049l2240,2049e" filled="false" stroked="true" strokeweight=".47998pt" strokecolor="#000000">
                <v:path arrowok="t"/>
              </v:shape>
            </v:group>
            <v:group style="position:absolute;left:2240;top:2049;width:20;height:2" coordorigin="2240,2049" coordsize="20,2">
              <v:shape style="position:absolute;left:2240;top:2049;width:20;height:2" coordorigin="2240,2049" coordsize="20,0" path="m2240,2049l2259,2049e" filled="false" stroked="true" strokeweight=".47998pt" strokecolor="#000000">
                <v:path arrowok="t"/>
              </v:shape>
            </v:group>
            <v:group style="position:absolute;left:2259;top:2049;width:20;height:2" coordorigin="2259,2049" coordsize="20,2">
              <v:shape style="position:absolute;left:2259;top:2049;width:20;height:2" coordorigin="2259,2049" coordsize="20,0" path="m2259,2049l2278,2049e" filled="false" stroked="true" strokeweight=".47998pt" strokecolor="#000000">
                <v:path arrowok="t"/>
              </v:shape>
            </v:group>
            <v:group style="position:absolute;left:2278;top:2049;width:20;height:2" coordorigin="2278,2049" coordsize="20,2">
              <v:shape style="position:absolute;left:2278;top:2049;width:20;height:2" coordorigin="2278,2049" coordsize="20,0" path="m2278,2049l2297,2049e" filled="false" stroked="true" strokeweight=".47998pt" strokecolor="#000000">
                <v:path arrowok="t"/>
              </v:shape>
            </v:group>
            <v:group style="position:absolute;left:2297;top:2049;width:20;height:2" coordorigin="2297,2049" coordsize="20,2">
              <v:shape style="position:absolute;left:2297;top:2049;width:20;height:2" coordorigin="2297,2049" coordsize="20,0" path="m2297,2049l2316,2049e" filled="false" stroked="true" strokeweight=".47998pt" strokecolor="#000000">
                <v:path arrowok="t"/>
              </v:shape>
            </v:group>
            <v:group style="position:absolute;left:2316;top:2049;width:20;height:2" coordorigin="2316,2049" coordsize="20,2">
              <v:shape style="position:absolute;left:2316;top:2049;width:20;height:2" coordorigin="2316,2049" coordsize="20,0" path="m2316,2049l2336,2049e" filled="false" stroked="true" strokeweight=".47998pt" strokecolor="#000000">
                <v:path arrowok="t"/>
              </v:shape>
            </v:group>
            <v:group style="position:absolute;left:2336;top:2049;width:20;height:2" coordorigin="2336,2049" coordsize="20,2">
              <v:shape style="position:absolute;left:2336;top:2049;width:20;height:2" coordorigin="2336,2049" coordsize="20,0" path="m2336,2049l2355,2049e" filled="false" stroked="true" strokeweight=".47998pt" strokecolor="#000000">
                <v:path arrowok="t"/>
              </v:shape>
            </v:group>
            <v:group style="position:absolute;left:2355;top:2049;width:20;height:2" coordorigin="2355,2049" coordsize="20,2">
              <v:shape style="position:absolute;left:2355;top:2049;width:20;height:2" coordorigin="2355,2049" coordsize="20,0" path="m2355,2049l2374,2049e" filled="false" stroked="true" strokeweight=".47998pt" strokecolor="#000000">
                <v:path arrowok="t"/>
              </v:shape>
            </v:group>
            <v:group style="position:absolute;left:2374;top:2049;width:20;height:2" coordorigin="2374,2049" coordsize="20,2">
              <v:shape style="position:absolute;left:2374;top:2049;width:20;height:2" coordorigin="2374,2049" coordsize="20,0" path="m2374,2049l2393,2049e" filled="false" stroked="true" strokeweight=".47998pt" strokecolor="#000000">
                <v:path arrowok="t"/>
              </v:shape>
            </v:group>
            <v:group style="position:absolute;left:2393;top:2049;width:20;height:2" coordorigin="2393,2049" coordsize="20,2">
              <v:shape style="position:absolute;left:2393;top:2049;width:20;height:2" coordorigin="2393,2049" coordsize="20,0" path="m2393,2049l2412,2049e" filled="false" stroked="true" strokeweight=".47998pt" strokecolor="#000000">
                <v:path arrowok="t"/>
              </v:shape>
            </v:group>
            <v:group style="position:absolute;left:2412;top:2049;width:20;height:2" coordorigin="2412,2049" coordsize="20,2">
              <v:shape style="position:absolute;left:2412;top:2049;width:20;height:2" coordorigin="2412,2049" coordsize="20,0" path="m2412,2049l2432,2049e" filled="false" stroked="true" strokeweight=".47998pt" strokecolor="#000000">
                <v:path arrowok="t"/>
              </v:shape>
            </v:group>
            <v:group style="position:absolute;left:2432;top:2049;width:20;height:2" coordorigin="2432,2049" coordsize="20,2">
              <v:shape style="position:absolute;left:2432;top:2049;width:20;height:2" coordorigin="2432,2049" coordsize="20,0" path="m2432,2049l2451,2049e" filled="false" stroked="true" strokeweight=".47998pt" strokecolor="#000000">
                <v:path arrowok="t"/>
              </v:shape>
            </v:group>
            <v:group style="position:absolute;left:2451;top:2049;width:20;height:2" coordorigin="2451,2049" coordsize="20,2">
              <v:shape style="position:absolute;left:2451;top:2049;width:20;height:2" coordorigin="2451,2049" coordsize="20,0" path="m2451,2049l2470,2049e" filled="false" stroked="true" strokeweight=".47998pt" strokecolor="#000000">
                <v:path arrowok="t"/>
              </v:shape>
            </v:group>
            <v:group style="position:absolute;left:2470;top:2049;width:20;height:2" coordorigin="2470,2049" coordsize="20,2">
              <v:shape style="position:absolute;left:2470;top:2049;width:20;height:2" coordorigin="2470,2049" coordsize="20,0" path="m2470,2049l2489,2049e" filled="false" stroked="true" strokeweight=".47998pt" strokecolor="#000000">
                <v:path arrowok="t"/>
              </v:shape>
            </v:group>
            <v:group style="position:absolute;left:2489;top:2049;width:20;height:2" coordorigin="2489,2049" coordsize="20,2">
              <v:shape style="position:absolute;left:2489;top:2049;width:20;height:2" coordorigin="2489,2049" coordsize="20,0" path="m2489,2049l2508,2049e" filled="false" stroked="true" strokeweight=".47998pt" strokecolor="#000000">
                <v:path arrowok="t"/>
              </v:shape>
            </v:group>
            <v:group style="position:absolute;left:2508;top:2049;width:20;height:2" coordorigin="2508,2049" coordsize="20,2">
              <v:shape style="position:absolute;left:2508;top:2049;width:20;height:2" coordorigin="2508,2049" coordsize="20,0" path="m2508,2049l2528,2049e" filled="false" stroked="true" strokeweight=".47998pt" strokecolor="#000000">
                <v:path arrowok="t"/>
              </v:shape>
            </v:group>
            <v:group style="position:absolute;left:2528;top:2049;width:20;height:2" coordorigin="2528,2049" coordsize="20,2">
              <v:shape style="position:absolute;left:2528;top:2049;width:20;height:2" coordorigin="2528,2049" coordsize="20,0" path="m2528,2049l2547,2049e" filled="false" stroked="true" strokeweight=".47998pt" strokecolor="#000000">
                <v:path arrowok="t"/>
              </v:shape>
            </v:group>
            <v:group style="position:absolute;left:2547;top:2049;width:20;height:2" coordorigin="2547,2049" coordsize="20,2">
              <v:shape style="position:absolute;left:2547;top:2049;width:20;height:2" coordorigin="2547,2049" coordsize="20,0" path="m2547,2049l2566,2049e" filled="false" stroked="true" strokeweight=".47998pt" strokecolor="#000000">
                <v:path arrowok="t"/>
              </v:shape>
            </v:group>
            <v:group style="position:absolute;left:2566;top:2049;width:20;height:2" coordorigin="2566,2049" coordsize="20,2">
              <v:shape style="position:absolute;left:2566;top:2049;width:20;height:2" coordorigin="2566,2049" coordsize="20,0" path="m2566,2049l2585,2049e" filled="false" stroked="true" strokeweight=".47998pt" strokecolor="#000000">
                <v:path arrowok="t"/>
              </v:shape>
            </v:group>
            <v:group style="position:absolute;left:2585;top:2049;width:20;height:2" coordorigin="2585,2049" coordsize="20,2">
              <v:shape style="position:absolute;left:2585;top:2049;width:20;height:2" coordorigin="2585,2049" coordsize="20,0" path="m2585,2049l2604,2049e" filled="false" stroked="true" strokeweight=".47998pt" strokecolor="#000000">
                <v:path arrowok="t"/>
              </v:shape>
            </v:group>
            <v:group style="position:absolute;left:2604;top:2049;width:20;height:2" coordorigin="2604,2049" coordsize="20,2">
              <v:shape style="position:absolute;left:2604;top:2049;width:20;height:2" coordorigin="2604,2049" coordsize="20,0" path="m2604,2049l2624,2049e" filled="false" stroked="true" strokeweight=".47998pt" strokecolor="#000000">
                <v:path arrowok="t"/>
              </v:shape>
            </v:group>
            <v:group style="position:absolute;left:2624;top:2049;width:20;height:2" coordorigin="2624,2049" coordsize="20,2">
              <v:shape style="position:absolute;left:2624;top:2049;width:20;height:2" coordorigin="2624,2049" coordsize="20,0" path="m2624,2049l2643,2049e" filled="false" stroked="true" strokeweight=".47998pt" strokecolor="#000000">
                <v:path arrowok="t"/>
              </v:shape>
            </v:group>
            <v:group style="position:absolute;left:2643;top:2049;width:20;height:2" coordorigin="2643,2049" coordsize="20,2">
              <v:shape style="position:absolute;left:2643;top:2049;width:20;height:2" coordorigin="2643,2049" coordsize="20,0" path="m2643,2049l2662,2049e" filled="false" stroked="true" strokeweight=".47998pt" strokecolor="#000000">
                <v:path arrowok="t"/>
              </v:shape>
            </v:group>
            <v:group style="position:absolute;left:2662;top:2049;width:20;height:2" coordorigin="2662,2049" coordsize="20,2">
              <v:shape style="position:absolute;left:2662;top:2049;width:20;height:2" coordorigin="2662,2049" coordsize="20,0" path="m2662,2049l2681,2049e" filled="false" stroked="true" strokeweight=".47998pt" strokecolor="#000000">
                <v:path arrowok="t"/>
              </v:shape>
            </v:group>
            <v:group style="position:absolute;left:2681;top:2049;width:20;height:2" coordorigin="2681,2049" coordsize="20,2">
              <v:shape style="position:absolute;left:2681;top:2049;width:20;height:2" coordorigin="2681,2049" coordsize="20,0" path="m2681,2049l2700,2049e" filled="false" stroked="true" strokeweight=".47998pt" strokecolor="#000000">
                <v:path arrowok="t"/>
              </v:shape>
            </v:group>
            <v:group style="position:absolute;left:2700;top:2049;width:20;height:2" coordorigin="2700,2049" coordsize="20,2">
              <v:shape style="position:absolute;left:2700;top:2049;width:20;height:2" coordorigin="2700,2049" coordsize="20,0" path="m2700,2049l2720,2049e" filled="false" stroked="true" strokeweight=".47998pt" strokecolor="#000000">
                <v:path arrowok="t"/>
              </v:shape>
            </v:group>
            <v:group style="position:absolute;left:2720;top:2049;width:20;height:2" coordorigin="2720,2049" coordsize="20,2">
              <v:shape style="position:absolute;left:2720;top:2049;width:20;height:2" coordorigin="2720,2049" coordsize="20,0" path="m2720,2049l2739,2049e" filled="false" stroked="true" strokeweight=".47998pt" strokecolor="#000000">
                <v:path arrowok="t"/>
              </v:shape>
            </v:group>
            <v:group style="position:absolute;left:2739;top:2049;width:20;height:2" coordorigin="2739,2049" coordsize="20,2">
              <v:shape style="position:absolute;left:2739;top:2049;width:20;height:2" coordorigin="2739,2049" coordsize="20,0" path="m2739,2049l2758,2049e" filled="false" stroked="true" strokeweight=".47998pt" strokecolor="#000000">
                <v:path arrowok="t"/>
              </v:shape>
            </v:group>
            <v:group style="position:absolute;left:2758;top:2049;width:20;height:2" coordorigin="2758,2049" coordsize="20,2">
              <v:shape style="position:absolute;left:2758;top:2049;width:20;height:2" coordorigin="2758,2049" coordsize="20,0" path="m2758,2049l2777,2049e" filled="false" stroked="true" strokeweight=".47998pt" strokecolor="#000000">
                <v:path arrowok="t"/>
              </v:shape>
            </v:group>
            <v:group style="position:absolute;left:2777;top:2049;width:20;height:2" coordorigin="2777,2049" coordsize="20,2">
              <v:shape style="position:absolute;left:2777;top:2049;width:20;height:2" coordorigin="2777,2049" coordsize="20,0" path="m2777,2049l2796,2049e" filled="false" stroked="true" strokeweight=".47998pt" strokecolor="#000000">
                <v:path arrowok="t"/>
              </v:shape>
            </v:group>
            <v:group style="position:absolute;left:2796;top:2049;width:20;height:2" coordorigin="2796,2049" coordsize="20,2">
              <v:shape style="position:absolute;left:2796;top:2049;width:20;height:2" coordorigin="2796,2049" coordsize="20,0" path="m2796,2049l2816,2049e" filled="false" stroked="true" strokeweight=".47998pt" strokecolor="#000000">
                <v:path arrowok="t"/>
              </v:shape>
            </v:group>
            <v:group style="position:absolute;left:2816;top:2049;width:20;height:2" coordorigin="2816,2049" coordsize="20,2">
              <v:shape style="position:absolute;left:2816;top:2049;width:20;height:2" coordorigin="2816,2049" coordsize="20,0" path="m2816,2049l2835,2049e" filled="false" stroked="true" strokeweight=".47998pt" strokecolor="#000000">
                <v:path arrowok="t"/>
              </v:shape>
            </v:group>
            <v:group style="position:absolute;left:2835;top:2049;width:20;height:2" coordorigin="2835,2049" coordsize="20,2">
              <v:shape style="position:absolute;left:2835;top:2049;width:20;height:2" coordorigin="2835,2049" coordsize="20,0" path="m2835,2049l2854,2049e" filled="false" stroked="true" strokeweight=".47998pt" strokecolor="#000000">
                <v:path arrowok="t"/>
              </v:shape>
            </v:group>
            <v:group style="position:absolute;left:2854;top:2049;width:20;height:2" coordorigin="2854,2049" coordsize="20,2">
              <v:shape style="position:absolute;left:2854;top:2049;width:20;height:2" coordorigin="2854,2049" coordsize="20,0" path="m2854,2049l2873,2049e" filled="false" stroked="true" strokeweight=".47998pt" strokecolor="#000000">
                <v:path arrowok="t"/>
              </v:shape>
            </v:group>
            <v:group style="position:absolute;left:2873;top:2049;width:20;height:2" coordorigin="2873,2049" coordsize="20,2">
              <v:shape style="position:absolute;left:2873;top:2049;width:20;height:2" coordorigin="2873,2049" coordsize="20,0" path="m2873,2049l2892,2049e" filled="false" stroked="true" strokeweight=".47998pt" strokecolor="#000000">
                <v:path arrowok="t"/>
              </v:shape>
            </v:group>
            <v:group style="position:absolute;left:2892;top:2049;width:20;height:2" coordorigin="2892,2049" coordsize="20,2">
              <v:shape style="position:absolute;left:2892;top:2049;width:20;height:2" coordorigin="2892,2049" coordsize="20,0" path="m2892,2049l2912,2049e" filled="false" stroked="true" strokeweight=".47998pt" strokecolor="#000000">
                <v:path arrowok="t"/>
              </v:shape>
            </v:group>
            <v:group style="position:absolute;left:2912;top:2049;width:20;height:2" coordorigin="2912,2049" coordsize="20,2">
              <v:shape style="position:absolute;left:2912;top:2049;width:20;height:2" coordorigin="2912,2049" coordsize="20,0" path="m2912,2049l2931,2049e" filled="false" stroked="true" strokeweight=".47998pt" strokecolor="#000000">
                <v:path arrowok="t"/>
              </v:shape>
            </v:group>
            <v:group style="position:absolute;left:2931;top:2049;width:20;height:2" coordorigin="2931,2049" coordsize="20,2">
              <v:shape style="position:absolute;left:2931;top:2049;width:20;height:2" coordorigin="2931,2049" coordsize="20,0" path="m2931,2049l2950,2049e" filled="false" stroked="true" strokeweight=".47998pt" strokecolor="#000000">
                <v:path arrowok="t"/>
              </v:shape>
            </v:group>
            <v:group style="position:absolute;left:2950;top:2049;width:20;height:2" coordorigin="2950,2049" coordsize="20,2">
              <v:shape style="position:absolute;left:2950;top:2049;width:20;height:2" coordorigin="2950,2049" coordsize="20,0" path="m2950,2049l2969,2049e" filled="false" stroked="true" strokeweight=".47998pt" strokecolor="#000000">
                <v:path arrowok="t"/>
              </v:shape>
            </v:group>
            <v:group style="position:absolute;left:2969;top:2049;width:20;height:2" coordorigin="2969,2049" coordsize="20,2">
              <v:shape style="position:absolute;left:2969;top:2049;width:20;height:2" coordorigin="2969,2049" coordsize="20,0" path="m2969,2049l2988,2049e" filled="false" stroked="true" strokeweight=".47998pt" strokecolor="#000000">
                <v:path arrowok="t"/>
              </v:shape>
            </v:group>
            <v:group style="position:absolute;left:2988;top:2049;width:20;height:2" coordorigin="2988,2049" coordsize="20,2">
              <v:shape style="position:absolute;left:2988;top:2049;width:20;height:2" coordorigin="2988,2049" coordsize="20,0" path="m2988,2049l3008,2049e" filled="false" stroked="true" strokeweight=".47998pt" strokecolor="#000000">
                <v:path arrowok="t"/>
              </v:shape>
            </v:group>
            <v:group style="position:absolute;left:3008;top:2049;width:20;height:2" coordorigin="3008,2049" coordsize="20,2">
              <v:shape style="position:absolute;left:3008;top:2049;width:20;height:2" coordorigin="3008,2049" coordsize="20,0" path="m3008,2049l3027,2049e" filled="false" stroked="true" strokeweight=".47998pt" strokecolor="#000000">
                <v:path arrowok="t"/>
              </v:shape>
            </v:group>
            <v:group style="position:absolute;left:3027;top:2049;width:20;height:2" coordorigin="3027,2049" coordsize="20,2">
              <v:shape style="position:absolute;left:3027;top:2049;width:20;height:2" coordorigin="3027,2049" coordsize="20,0" path="m3027,2049l3046,2049e" filled="false" stroked="true" strokeweight=".47998pt" strokecolor="#000000">
                <v:path arrowok="t"/>
              </v:shape>
            </v:group>
            <v:group style="position:absolute;left:3046;top:2049;width:20;height:2" coordorigin="3046,2049" coordsize="20,2">
              <v:shape style="position:absolute;left:3046;top:2049;width:20;height:2" coordorigin="3046,2049" coordsize="20,0" path="m3046,2049l3065,2049e" filled="false" stroked="true" strokeweight=".47998pt" strokecolor="#000000">
                <v:path arrowok="t"/>
              </v:shape>
            </v:group>
            <v:group style="position:absolute;left:3065;top:2049;width:20;height:2" coordorigin="3065,2049" coordsize="20,2">
              <v:shape style="position:absolute;left:3065;top:2049;width:20;height:2" coordorigin="3065,2049" coordsize="20,0" path="m3065,2049l3084,2049e" filled="false" stroked="true" strokeweight=".47998pt" strokecolor="#000000">
                <v:path arrowok="t"/>
              </v:shape>
            </v:group>
            <v:group style="position:absolute;left:3084;top:2049;width:20;height:2" coordorigin="3084,2049" coordsize="20,2">
              <v:shape style="position:absolute;left:3084;top:2049;width:20;height:2" coordorigin="3084,2049" coordsize="20,0" path="m3084,2049l3104,2049e" filled="false" stroked="true" strokeweight=".47998pt" strokecolor="#000000">
                <v:path arrowok="t"/>
              </v:shape>
            </v:group>
            <v:group style="position:absolute;left:3104;top:2049;width:20;height:2" coordorigin="3104,2049" coordsize="20,2">
              <v:shape style="position:absolute;left:3104;top:2049;width:20;height:2" coordorigin="3104,2049" coordsize="20,0" path="m3104,2049l3123,2049e" filled="false" stroked="true" strokeweight=".47998pt" strokecolor="#000000">
                <v:path arrowok="t"/>
              </v:shape>
            </v:group>
            <v:group style="position:absolute;left:3123;top:2049;width:20;height:2" coordorigin="3123,2049" coordsize="20,2">
              <v:shape style="position:absolute;left:3123;top:2049;width:20;height:2" coordorigin="3123,2049" coordsize="20,0" path="m3123,2049l3142,2049e" filled="false" stroked="true" strokeweight=".47998pt" strokecolor="#000000">
                <v:path arrowok="t"/>
              </v:shape>
            </v:group>
            <v:group style="position:absolute;left:3142;top:2049;width:20;height:2" coordorigin="3142,2049" coordsize="20,2">
              <v:shape style="position:absolute;left:3142;top:2049;width:20;height:2" coordorigin="3142,2049" coordsize="20,0" path="m3142,2049l3161,2049e" filled="false" stroked="true" strokeweight=".47998pt" strokecolor="#000000">
                <v:path arrowok="t"/>
              </v:shape>
            </v:group>
            <v:group style="position:absolute;left:3161;top:2049;width:20;height:2" coordorigin="3161,2049" coordsize="20,2">
              <v:shape style="position:absolute;left:3161;top:2049;width:20;height:2" coordorigin="3161,2049" coordsize="20,0" path="m3161,2049l3180,2049e" filled="false" stroked="true" strokeweight=".47998pt" strokecolor="#000000">
                <v:path arrowok="t"/>
              </v:shape>
            </v:group>
            <v:group style="position:absolute;left:3180;top:2049;width:20;height:2" coordorigin="3180,2049" coordsize="20,2">
              <v:shape style="position:absolute;left:3180;top:2049;width:20;height:2" coordorigin="3180,2049" coordsize="20,0" path="m3180,2049l3200,2049e" filled="false" stroked="true" strokeweight=".47998pt" strokecolor="#000000">
                <v:path arrowok="t"/>
              </v:shape>
            </v:group>
            <v:group style="position:absolute;left:3200;top:2049;width:20;height:2" coordorigin="3200,2049" coordsize="20,2">
              <v:shape style="position:absolute;left:3200;top:2049;width:20;height:2" coordorigin="3200,2049" coordsize="20,0" path="m3200,2049l3219,2049e" filled="false" stroked="true" strokeweight=".47998pt" strokecolor="#000000">
                <v:path arrowok="t"/>
              </v:shape>
            </v:group>
            <v:group style="position:absolute;left:3219;top:2049;width:20;height:2" coordorigin="3219,2049" coordsize="20,2">
              <v:shape style="position:absolute;left:3219;top:2049;width:20;height:2" coordorigin="3219,2049" coordsize="20,0" path="m3219,2049l3238,2049e" filled="false" stroked="true" strokeweight=".47998pt" strokecolor="#000000">
                <v:path arrowok="t"/>
              </v:shape>
            </v:group>
            <v:group style="position:absolute;left:3238;top:2049;width:20;height:2" coordorigin="3238,2049" coordsize="20,2">
              <v:shape style="position:absolute;left:3238;top:2049;width:20;height:2" coordorigin="3238,2049" coordsize="20,0" path="m3238,2049l3257,2049e" filled="false" stroked="true" strokeweight=".47998pt" strokecolor="#000000">
                <v:path arrowok="t"/>
              </v:shape>
            </v:group>
            <v:group style="position:absolute;left:3257;top:2049;width:20;height:2" coordorigin="3257,2049" coordsize="20,2">
              <v:shape style="position:absolute;left:3257;top:2049;width:20;height:2" coordorigin="3257,2049" coordsize="20,0" path="m3257,2049l3276,2049e" filled="false" stroked="true" strokeweight=".47998pt" strokecolor="#000000">
                <v:path arrowok="t"/>
              </v:shape>
            </v:group>
            <v:group style="position:absolute;left:3276;top:2049;width:20;height:2" coordorigin="3276,2049" coordsize="20,2">
              <v:shape style="position:absolute;left:3276;top:2049;width:20;height:2" coordorigin="3276,2049" coordsize="20,0" path="m3276,2049l3296,2049e" filled="false" stroked="true" strokeweight=".47998pt" strokecolor="#000000">
                <v:path arrowok="t"/>
              </v:shape>
            </v:group>
            <v:group style="position:absolute;left:3296;top:2049;width:12;height:2" coordorigin="3296,2049" coordsize="12,2">
              <v:shape style="position:absolute;left:3296;top:2049;width:12;height:2" coordorigin="3296,2049" coordsize="12,0" path="m3296,2049l3308,2049e" filled="false" stroked="true" strokeweight=".47998pt" strokecolor="#000000">
                <v:path arrowok="t"/>
              </v:shape>
            </v:group>
            <v:group style="position:absolute;left:3308;top:2049;width:10;height:2" coordorigin="3308,2049" coordsize="10,2">
              <v:shape style="position:absolute;left:3308;top:2049;width:10;height:2" coordorigin="3308,2049" coordsize="10,0" path="m3308,2049l3317,2049e" filled="false" stroked="true" strokeweight=".47998pt" strokecolor="#000000">
                <v:path arrowok="t"/>
              </v:shape>
            </v:group>
            <v:group style="position:absolute;left:3317;top:2049;width:20;height:2" coordorigin="3317,2049" coordsize="20,2">
              <v:shape style="position:absolute;left:3317;top:2049;width:20;height:2" coordorigin="3317,2049" coordsize="20,0" path="m3317,2049l3336,2049e" filled="false" stroked="true" strokeweight=".47998pt" strokecolor="#000000">
                <v:path arrowok="t"/>
              </v:shape>
            </v:group>
            <v:group style="position:absolute;left:3336;top:2049;width:20;height:2" coordorigin="3336,2049" coordsize="20,2">
              <v:shape style="position:absolute;left:3336;top:2049;width:20;height:2" coordorigin="3336,2049" coordsize="20,0" path="m3336,2049l3356,2049e" filled="false" stroked="true" strokeweight=".47998pt" strokecolor="#000000">
                <v:path arrowok="t"/>
              </v:shape>
            </v:group>
            <v:group style="position:absolute;left:3356;top:2049;width:20;height:2" coordorigin="3356,2049" coordsize="20,2">
              <v:shape style="position:absolute;left:3356;top:2049;width:20;height:2" coordorigin="3356,2049" coordsize="20,0" path="m3356,2049l3375,2049e" filled="false" stroked="true" strokeweight=".47998pt" strokecolor="#000000">
                <v:path arrowok="t"/>
              </v:shape>
            </v:group>
            <v:group style="position:absolute;left:3375;top:2049;width:20;height:2" coordorigin="3375,2049" coordsize="20,2">
              <v:shape style="position:absolute;left:3375;top:2049;width:20;height:2" coordorigin="3375,2049" coordsize="20,0" path="m3375,2049l3394,2049e" filled="false" stroked="true" strokeweight=".47998pt" strokecolor="#000000">
                <v:path arrowok="t"/>
              </v:shape>
            </v:group>
            <v:group style="position:absolute;left:3394;top:2049;width:20;height:2" coordorigin="3394,2049" coordsize="20,2">
              <v:shape style="position:absolute;left:3394;top:2049;width:20;height:2" coordorigin="3394,2049" coordsize="20,0" path="m3394,2049l3413,2049e" filled="false" stroked="true" strokeweight=".47998pt" strokecolor="#000000">
                <v:path arrowok="t"/>
              </v:shape>
            </v:group>
            <v:group style="position:absolute;left:3413;top:2049;width:20;height:2" coordorigin="3413,2049" coordsize="20,2">
              <v:shape style="position:absolute;left:3413;top:2049;width:20;height:2" coordorigin="3413,2049" coordsize="20,0" path="m3413,2049l3432,2049e" filled="false" stroked="true" strokeweight=".47998pt" strokecolor="#000000">
                <v:path arrowok="t"/>
              </v:shape>
            </v:group>
            <v:group style="position:absolute;left:3432;top:2049;width:20;height:2" coordorigin="3432,2049" coordsize="20,2">
              <v:shape style="position:absolute;left:3432;top:2049;width:20;height:2" coordorigin="3432,2049" coordsize="20,0" path="m3432,2049l3452,2049e" filled="false" stroked="true" strokeweight=".47998pt" strokecolor="#000000">
                <v:path arrowok="t"/>
              </v:shape>
            </v:group>
            <v:group style="position:absolute;left:3452;top:2049;width:20;height:2" coordorigin="3452,2049" coordsize="20,2">
              <v:shape style="position:absolute;left:3452;top:2049;width:20;height:2" coordorigin="3452,2049" coordsize="20,0" path="m3452,2049l3471,2049e" filled="false" stroked="true" strokeweight=".47998pt" strokecolor="#000000">
                <v:path arrowok="t"/>
              </v:shape>
            </v:group>
            <v:group style="position:absolute;left:3471;top:2049;width:20;height:2" coordorigin="3471,2049" coordsize="20,2">
              <v:shape style="position:absolute;left:3471;top:2049;width:20;height:2" coordorigin="3471,2049" coordsize="20,0" path="m3471,2049l3490,2049e" filled="false" stroked="true" strokeweight=".47998pt" strokecolor="#000000">
                <v:path arrowok="t"/>
              </v:shape>
            </v:group>
            <v:group style="position:absolute;left:3490;top:2049;width:20;height:2" coordorigin="3490,2049" coordsize="20,2">
              <v:shape style="position:absolute;left:3490;top:2049;width:20;height:2" coordorigin="3490,2049" coordsize="20,0" path="m3490,2049l3509,2049e" filled="false" stroked="true" strokeweight=".47998pt" strokecolor="#000000">
                <v:path arrowok="t"/>
              </v:shape>
            </v:group>
            <v:group style="position:absolute;left:3509;top:2049;width:20;height:2" coordorigin="3509,2049" coordsize="20,2">
              <v:shape style="position:absolute;left:3509;top:2049;width:20;height:2" coordorigin="3509,2049" coordsize="20,0" path="m3509,2049l3528,2049e" filled="false" stroked="true" strokeweight=".47998pt" strokecolor="#000000">
                <v:path arrowok="t"/>
              </v:shape>
            </v:group>
            <v:group style="position:absolute;left:3528;top:2049;width:20;height:2" coordorigin="3528,2049" coordsize="20,2">
              <v:shape style="position:absolute;left:3528;top:2049;width:20;height:2" coordorigin="3528,2049" coordsize="20,0" path="m3528,2049l3548,2049e" filled="false" stroked="true" strokeweight=".47998pt" strokecolor="#000000">
                <v:path arrowok="t"/>
              </v:shape>
            </v:group>
            <v:group style="position:absolute;left:3548;top:2049;width:20;height:2" coordorigin="3548,2049" coordsize="20,2">
              <v:shape style="position:absolute;left:3548;top:2049;width:20;height:2" coordorigin="3548,2049" coordsize="20,0" path="m3548,2049l3567,2049e" filled="false" stroked="true" strokeweight=".47998pt" strokecolor="#000000">
                <v:path arrowok="t"/>
              </v:shape>
            </v:group>
            <v:group style="position:absolute;left:3567;top:2049;width:20;height:2" coordorigin="3567,2049" coordsize="20,2">
              <v:shape style="position:absolute;left:3567;top:2049;width:20;height:2" coordorigin="3567,2049" coordsize="20,0" path="m3567,2049l3586,2049e" filled="false" stroked="true" strokeweight=".47998pt" strokecolor="#000000">
                <v:path arrowok="t"/>
              </v:shape>
            </v:group>
            <v:group style="position:absolute;left:3586;top:2049;width:20;height:2" coordorigin="3586,2049" coordsize="20,2">
              <v:shape style="position:absolute;left:3586;top:2049;width:20;height:2" coordorigin="3586,2049" coordsize="20,0" path="m3586,2049l3605,2049e" filled="false" stroked="true" strokeweight=".47998pt" strokecolor="#000000">
                <v:path arrowok="t"/>
              </v:shape>
            </v:group>
            <v:group style="position:absolute;left:3605;top:2049;width:20;height:2" coordorigin="3605,2049" coordsize="20,2">
              <v:shape style="position:absolute;left:3605;top:2049;width:20;height:2" coordorigin="3605,2049" coordsize="20,0" path="m3605,2049l3624,2049e" filled="false" stroked="true" strokeweight=".47998pt" strokecolor="#000000">
                <v:path arrowok="t"/>
              </v:shape>
            </v:group>
            <v:group style="position:absolute;left:3624;top:2049;width:20;height:2" coordorigin="3624,2049" coordsize="20,2">
              <v:shape style="position:absolute;left:3624;top:2049;width:20;height:2" coordorigin="3624,2049" coordsize="20,0" path="m3624,2049l3644,2049e" filled="false" stroked="true" strokeweight=".47998pt" strokecolor="#000000">
                <v:path arrowok="t"/>
              </v:shape>
            </v:group>
            <v:group style="position:absolute;left:3644;top:2049;width:20;height:2" coordorigin="3644,2049" coordsize="20,2">
              <v:shape style="position:absolute;left:3644;top:2049;width:20;height:2" coordorigin="3644,2049" coordsize="20,0" path="m3644,2049l3663,2049e" filled="false" stroked="true" strokeweight=".47998pt" strokecolor="#000000">
                <v:path arrowok="t"/>
              </v:shape>
            </v:group>
            <v:group style="position:absolute;left:3663;top:2049;width:20;height:2" coordorigin="3663,2049" coordsize="20,2">
              <v:shape style="position:absolute;left:3663;top:2049;width:20;height:2" coordorigin="3663,2049" coordsize="20,0" path="m3663,2049l3682,2049e" filled="false" stroked="true" strokeweight=".47998pt" strokecolor="#000000">
                <v:path arrowok="t"/>
              </v:shape>
            </v:group>
            <v:group style="position:absolute;left:3682;top:2049;width:20;height:2" coordorigin="3682,2049" coordsize="20,2">
              <v:shape style="position:absolute;left:3682;top:2049;width:20;height:2" coordorigin="3682,2049" coordsize="20,0" path="m3682,2049l3701,2049e" filled="false" stroked="true" strokeweight=".47998pt" strokecolor="#000000">
                <v:path arrowok="t"/>
              </v:shape>
            </v:group>
            <v:group style="position:absolute;left:3701;top:2049;width:20;height:2" coordorigin="3701,2049" coordsize="20,2">
              <v:shape style="position:absolute;left:3701;top:2049;width:20;height:2" coordorigin="3701,2049" coordsize="20,0" path="m3701,2049l3720,2049e" filled="false" stroked="true" strokeweight=".47998pt" strokecolor="#000000">
                <v:path arrowok="t"/>
              </v:shape>
            </v:group>
            <v:group style="position:absolute;left:3720;top:2049;width:20;height:2" coordorigin="3720,2049" coordsize="20,2">
              <v:shape style="position:absolute;left:3720;top:2049;width:20;height:2" coordorigin="3720,2049" coordsize="20,0" path="m3720,2049l3740,2049e" filled="false" stroked="true" strokeweight=".47998pt" strokecolor="#000000">
                <v:path arrowok="t"/>
              </v:shape>
            </v:group>
            <v:group style="position:absolute;left:3740;top:2049;width:20;height:2" coordorigin="3740,2049" coordsize="20,2">
              <v:shape style="position:absolute;left:3740;top:2049;width:20;height:2" coordorigin="3740,2049" coordsize="20,0" path="m3740,2049l3759,2049e" filled="false" stroked="true" strokeweight=".47998pt" strokecolor="#000000">
                <v:path arrowok="t"/>
              </v:shape>
            </v:group>
            <v:group style="position:absolute;left:3759;top:2049;width:20;height:2" coordorigin="3759,2049" coordsize="20,2">
              <v:shape style="position:absolute;left:3759;top:2049;width:20;height:2" coordorigin="3759,2049" coordsize="20,0" path="m3759,2049l3778,2049e" filled="false" stroked="true" strokeweight=".47998pt" strokecolor="#000000">
                <v:path arrowok="t"/>
              </v:shape>
            </v:group>
            <v:group style="position:absolute;left:3778;top:2049;width:20;height:2" coordorigin="3778,2049" coordsize="20,2">
              <v:shape style="position:absolute;left:3778;top:2049;width:20;height:2" coordorigin="3778,2049" coordsize="20,0" path="m3778,2049l3798,2049e" filled="false" stroked="true" strokeweight=".47998pt" strokecolor="#000000">
                <v:path arrowok="t"/>
              </v:shape>
            </v:group>
            <v:group style="position:absolute;left:3798;top:2049;width:20;height:2" coordorigin="3798,2049" coordsize="20,2">
              <v:shape style="position:absolute;left:3798;top:2049;width:20;height:2" coordorigin="3798,2049" coordsize="20,0" path="m3798,2049l3817,2049e" filled="false" stroked="true" strokeweight=".47998pt" strokecolor="#000000">
                <v:path arrowok="t"/>
              </v:shape>
            </v:group>
            <v:group style="position:absolute;left:3817;top:2049;width:20;height:2" coordorigin="3817,2049" coordsize="20,2">
              <v:shape style="position:absolute;left:3817;top:2049;width:20;height:2" coordorigin="3817,2049" coordsize="20,0" path="m3817,2049l3836,2049e" filled="false" stroked="true" strokeweight=".47998pt" strokecolor="#000000">
                <v:path arrowok="t"/>
              </v:shape>
            </v:group>
            <v:group style="position:absolute;left:3836;top:2049;width:20;height:2" coordorigin="3836,2049" coordsize="20,2">
              <v:shape style="position:absolute;left:3836;top:2049;width:20;height:2" coordorigin="3836,2049" coordsize="20,0" path="m3836,2049l3855,2049e" filled="false" stroked="true" strokeweight=".47998pt" strokecolor="#000000">
                <v:path arrowok="t"/>
              </v:shape>
            </v:group>
            <v:group style="position:absolute;left:3855;top:2049;width:20;height:2" coordorigin="3855,2049" coordsize="20,2">
              <v:shape style="position:absolute;left:3855;top:2049;width:20;height:2" coordorigin="3855,2049" coordsize="20,0" path="m3855,2049l3875,2049e" filled="false" stroked="true" strokeweight=".47998pt" strokecolor="#000000">
                <v:path arrowok="t"/>
              </v:shape>
            </v:group>
            <v:group style="position:absolute;left:3875;top:2049;width:20;height:2" coordorigin="3875,2049" coordsize="20,2">
              <v:shape style="position:absolute;left:3875;top:2049;width:20;height:2" coordorigin="3875,2049" coordsize="20,0" path="m3875,2049l3894,2049e" filled="false" stroked="true" strokeweight=".47998pt" strokecolor="#000000">
                <v:path arrowok="t"/>
              </v:shape>
            </v:group>
            <v:group style="position:absolute;left:3894;top:2049;width:20;height:2" coordorigin="3894,2049" coordsize="20,2">
              <v:shape style="position:absolute;left:3894;top:2049;width:20;height:2" coordorigin="3894,2049" coordsize="20,0" path="m3894,2049l3913,2049e" filled="false" stroked="true" strokeweight=".47998pt" strokecolor="#000000">
                <v:path arrowok="t"/>
              </v:shape>
            </v:group>
            <v:group style="position:absolute;left:3913;top:2049;width:20;height:2" coordorigin="3913,2049" coordsize="20,2">
              <v:shape style="position:absolute;left:3913;top:2049;width:20;height:2" coordorigin="3913,2049" coordsize="20,0" path="m3913,2049l3932,2049e" filled="false" stroked="true" strokeweight=".47998pt" strokecolor="#000000">
                <v:path arrowok="t"/>
              </v:shape>
            </v:group>
            <v:group style="position:absolute;left:3932;top:2049;width:20;height:2" coordorigin="3932,2049" coordsize="20,2">
              <v:shape style="position:absolute;left:3932;top:2049;width:20;height:2" coordorigin="3932,2049" coordsize="20,0" path="m3932,2049l3951,2049e" filled="false" stroked="true" strokeweight=".47998pt" strokecolor="#000000">
                <v:path arrowok="t"/>
              </v:shape>
            </v:group>
            <v:group style="position:absolute;left:3951;top:2049;width:20;height:2" coordorigin="3951,2049" coordsize="20,2">
              <v:shape style="position:absolute;left:3951;top:2049;width:20;height:2" coordorigin="3951,2049" coordsize="20,0" path="m3951,2049l3971,2049e" filled="false" stroked="true" strokeweight=".47998pt" strokecolor="#000000">
                <v:path arrowok="t"/>
              </v:shape>
            </v:group>
            <v:group style="position:absolute;left:3971;top:2049;width:20;height:2" coordorigin="3971,2049" coordsize="20,2">
              <v:shape style="position:absolute;left:3971;top:2049;width:20;height:2" coordorigin="3971,2049" coordsize="20,0" path="m3971,2049l3990,2049e" filled="false" stroked="true" strokeweight=".47998pt" strokecolor="#000000">
                <v:path arrowok="t"/>
              </v:shape>
            </v:group>
            <v:group style="position:absolute;left:3990;top:2049;width:20;height:2" coordorigin="3990,2049" coordsize="20,2">
              <v:shape style="position:absolute;left:3990;top:2049;width:20;height:2" coordorigin="3990,2049" coordsize="20,0" path="m3990,2049l4009,2049e" filled="false" stroked="true" strokeweight=".47998pt" strokecolor="#000000">
                <v:path arrowok="t"/>
              </v:shape>
            </v:group>
            <v:group style="position:absolute;left:4009;top:2049;width:20;height:2" coordorigin="4009,2049" coordsize="20,2">
              <v:shape style="position:absolute;left:4009;top:2049;width:20;height:2" coordorigin="4009,2049" coordsize="20,0" path="m4009,2049l4028,2049e" filled="false" stroked="true" strokeweight=".47998pt" strokecolor="#000000">
                <v:path arrowok="t"/>
              </v:shape>
            </v:group>
            <v:group style="position:absolute;left:4028;top:2049;width:20;height:2" coordorigin="4028,2049" coordsize="20,2">
              <v:shape style="position:absolute;left:4028;top:2049;width:20;height:2" coordorigin="4028,2049" coordsize="20,0" path="m4028,2049l4047,2049e" filled="false" stroked="true" strokeweight=".47998pt" strokecolor="#000000">
                <v:path arrowok="t"/>
              </v:shape>
            </v:group>
            <v:group style="position:absolute;left:4047;top:2049;width:20;height:2" coordorigin="4047,2049" coordsize="20,2">
              <v:shape style="position:absolute;left:4047;top:2049;width:20;height:2" coordorigin="4047,2049" coordsize="20,0" path="m4047,2049l4067,2049e" filled="false" stroked="true" strokeweight=".47998pt" strokecolor="#000000">
                <v:path arrowok="t"/>
              </v:shape>
            </v:group>
            <v:group style="position:absolute;left:4067;top:2049;width:20;height:2" coordorigin="4067,2049" coordsize="20,2">
              <v:shape style="position:absolute;left:4067;top:2049;width:20;height:2" coordorigin="4067,2049" coordsize="20,0" path="m4067,2049l4086,2049e" filled="false" stroked="true" strokeweight=".47998pt" strokecolor="#000000">
                <v:path arrowok="t"/>
              </v:shape>
            </v:group>
            <v:group style="position:absolute;left:4086;top:2049;width:20;height:2" coordorigin="4086,2049" coordsize="20,2">
              <v:shape style="position:absolute;left:4086;top:2049;width:20;height:2" coordorigin="4086,2049" coordsize="20,0" path="m4086,2049l4105,2049e" filled="false" stroked="true" strokeweight=".47998pt" strokecolor="#000000">
                <v:path arrowok="t"/>
              </v:shape>
            </v:group>
            <v:group style="position:absolute;left:4105;top:2049;width:20;height:2" coordorigin="4105,2049" coordsize="20,2">
              <v:shape style="position:absolute;left:4105;top:2049;width:20;height:2" coordorigin="4105,2049" coordsize="20,0" path="m4105,2049l4124,2049e" filled="false" stroked="true" strokeweight=".47998pt" strokecolor="#000000">
                <v:path arrowok="t"/>
              </v:shape>
            </v:group>
            <v:group style="position:absolute;left:4124;top:2049;width:20;height:2" coordorigin="4124,2049" coordsize="20,2">
              <v:shape style="position:absolute;left:4124;top:2049;width:20;height:2" coordorigin="4124,2049" coordsize="20,0" path="m4124,2049l4143,2049e" filled="false" stroked="true" strokeweight=".47998pt" strokecolor="#000000">
                <v:path arrowok="t"/>
              </v:shape>
            </v:group>
            <v:group style="position:absolute;left:4143;top:2049;width:20;height:2" coordorigin="4143,2049" coordsize="20,2">
              <v:shape style="position:absolute;left:4143;top:2049;width:20;height:2" coordorigin="4143,2049" coordsize="20,0" path="m4143,2049l4163,2049e" filled="false" stroked="true" strokeweight=".47998pt" strokecolor="#000000">
                <v:path arrowok="t"/>
              </v:shape>
            </v:group>
            <v:group style="position:absolute;left:4163;top:2049;width:20;height:2" coordorigin="4163,2049" coordsize="20,2">
              <v:shape style="position:absolute;left:4163;top:2049;width:20;height:2" coordorigin="4163,2049" coordsize="20,0" path="m4163,2049l4182,2049e" filled="false" stroked="true" strokeweight=".47998pt" strokecolor="#000000">
                <v:path arrowok="t"/>
              </v:shape>
            </v:group>
            <v:group style="position:absolute;left:4182;top:2049;width:20;height:2" coordorigin="4182,2049" coordsize="20,2">
              <v:shape style="position:absolute;left:4182;top:2049;width:20;height:2" coordorigin="4182,2049" coordsize="20,0" path="m4182,2049l4201,2049e" filled="false" stroked="true" strokeweight=".47998pt" strokecolor="#000000">
                <v:path arrowok="t"/>
              </v:shape>
            </v:group>
            <v:group style="position:absolute;left:4201;top:2049;width:20;height:2" coordorigin="4201,2049" coordsize="20,2">
              <v:shape style="position:absolute;left:4201;top:2049;width:20;height:2" coordorigin="4201,2049" coordsize="20,0" path="m4201,2049l4220,2049e" filled="false" stroked="true" strokeweight=".47998pt" strokecolor="#000000">
                <v:path arrowok="t"/>
              </v:shape>
            </v:group>
            <v:group style="position:absolute;left:4220;top:2049;width:20;height:2" coordorigin="4220,2049" coordsize="20,2">
              <v:shape style="position:absolute;left:4220;top:2049;width:20;height:2" coordorigin="4220,2049" coordsize="20,0" path="m4220,2049l4239,2049e" filled="false" stroked="true" strokeweight=".47998pt" strokecolor="#000000">
                <v:path arrowok="t"/>
              </v:shape>
            </v:group>
            <v:group style="position:absolute;left:4239;top:2049;width:20;height:2" coordorigin="4239,2049" coordsize="20,2">
              <v:shape style="position:absolute;left:4239;top:2049;width:20;height:2" coordorigin="4239,2049" coordsize="20,0" path="m4239,2049l4259,2049e" filled="false" stroked="true" strokeweight=".47998pt" strokecolor="#000000">
                <v:path arrowok="t"/>
              </v:shape>
            </v:group>
            <v:group style="position:absolute;left:4259;top:2049;width:20;height:2" coordorigin="4259,2049" coordsize="20,2">
              <v:shape style="position:absolute;left:4259;top:2049;width:20;height:2" coordorigin="4259,2049" coordsize="20,0" path="m4259,2049l4278,2049e" filled="false" stroked="true" strokeweight=".47998pt" strokecolor="#000000">
                <v:path arrowok="t"/>
              </v:shape>
            </v:group>
            <v:group style="position:absolute;left:4278;top:2049;width:20;height:2" coordorigin="4278,2049" coordsize="20,2">
              <v:shape style="position:absolute;left:4278;top:2049;width:20;height:2" coordorigin="4278,2049" coordsize="20,0" path="m4278,2049l4297,2049e" filled="false" stroked="true" strokeweight=".47998pt" strokecolor="#000000">
                <v:path arrowok="t"/>
              </v:shape>
            </v:group>
            <v:group style="position:absolute;left:4297;top:2049;width:20;height:2" coordorigin="4297,2049" coordsize="20,2">
              <v:shape style="position:absolute;left:4297;top:2049;width:20;height:2" coordorigin="4297,2049" coordsize="20,0" path="m4297,2049l4316,2049e" filled="false" stroked="true" strokeweight=".47998pt" strokecolor="#000000">
                <v:path arrowok="t"/>
              </v:shape>
            </v:group>
            <v:group style="position:absolute;left:4316;top:2049;width:20;height:2" coordorigin="4316,2049" coordsize="20,2">
              <v:shape style="position:absolute;left:4316;top:2049;width:20;height:2" coordorigin="4316,2049" coordsize="20,0" path="m4316,2049l4335,2049e" filled="false" stroked="true" strokeweight=".47998pt" strokecolor="#000000">
                <v:path arrowok="t"/>
              </v:shape>
            </v:group>
            <v:group style="position:absolute;left:4335;top:2049;width:20;height:2" coordorigin="4335,2049" coordsize="20,2">
              <v:shape style="position:absolute;left:4335;top:2049;width:20;height:2" coordorigin="4335,2049" coordsize="20,0" path="m4335,2049l4355,2049e" filled="false" stroked="true" strokeweight=".47998pt" strokecolor="#000000">
                <v:path arrowok="t"/>
              </v:shape>
            </v:group>
            <v:group style="position:absolute;left:4355;top:2049;width:20;height:2" coordorigin="4355,2049" coordsize="20,2">
              <v:shape style="position:absolute;left:4355;top:2049;width:20;height:2" coordorigin="4355,2049" coordsize="20,0" path="m4355,2049l4374,2049e" filled="false" stroked="true" strokeweight=".47998pt" strokecolor="#000000">
                <v:path arrowok="t"/>
              </v:shape>
            </v:group>
            <v:group style="position:absolute;left:4374;top:2049;width:20;height:2" coordorigin="4374,2049" coordsize="20,2">
              <v:shape style="position:absolute;left:4374;top:2049;width:20;height:2" coordorigin="4374,2049" coordsize="20,0" path="m4374,2049l4393,2049e" filled="false" stroked="true" strokeweight=".47998pt" strokecolor="#000000">
                <v:path arrowok="t"/>
              </v:shape>
            </v:group>
            <v:group style="position:absolute;left:4393;top:2049;width:20;height:2" coordorigin="4393,2049" coordsize="20,2">
              <v:shape style="position:absolute;left:4393;top:2049;width:20;height:2" coordorigin="4393,2049" coordsize="20,0" path="m4393,2049l4412,2049e" filled="false" stroked="true" strokeweight=".47998pt" strokecolor="#000000">
                <v:path arrowok="t"/>
              </v:shape>
            </v:group>
            <v:group style="position:absolute;left:4412;top:2049;width:20;height:2" coordorigin="4412,2049" coordsize="20,2">
              <v:shape style="position:absolute;left:4412;top:2049;width:20;height:2" coordorigin="4412,2049" coordsize="20,0" path="m4412,2049l4431,2049e" filled="false" stroked="true" strokeweight=".47998pt" strokecolor="#000000">
                <v:path arrowok="t"/>
              </v:shape>
            </v:group>
            <v:group style="position:absolute;left:4431;top:2049;width:20;height:2" coordorigin="4431,2049" coordsize="20,2">
              <v:shape style="position:absolute;left:4431;top:2049;width:20;height:2" coordorigin="4431,2049" coordsize="20,0" path="m4431,2049l4451,2049e" filled="false" stroked="true" strokeweight=".47998pt" strokecolor="#000000">
                <v:path arrowok="t"/>
              </v:shape>
            </v:group>
            <v:group style="position:absolute;left:4451;top:2049;width:20;height:2" coordorigin="4451,2049" coordsize="20,2">
              <v:shape style="position:absolute;left:4451;top:2049;width:20;height:2" coordorigin="4451,2049" coordsize="20,0" path="m4451,2049l4470,2049e" filled="false" stroked="true" strokeweight=".47998pt" strokecolor="#000000">
                <v:path arrowok="t"/>
              </v:shape>
            </v:group>
            <v:group style="position:absolute;left:4470;top:2049;width:20;height:2" coordorigin="4470,2049" coordsize="20,2">
              <v:shape style="position:absolute;left:4470;top:2049;width:20;height:2" coordorigin="4470,2049" coordsize="20,0" path="m4470,2049l4489,2049e" filled="false" stroked="true" strokeweight=".47998pt" strokecolor="#000000">
                <v:path arrowok="t"/>
              </v:shape>
            </v:group>
            <v:group style="position:absolute;left:4489;top:2049;width:20;height:2" coordorigin="4489,2049" coordsize="20,2">
              <v:shape style="position:absolute;left:4489;top:2049;width:20;height:2" coordorigin="4489,2049" coordsize="20,0" path="m4489,2049l4508,2049e" filled="false" stroked="true" strokeweight=".47998pt" strokecolor="#000000">
                <v:path arrowok="t"/>
              </v:shape>
            </v:group>
            <v:group style="position:absolute;left:4508;top:2049;width:20;height:2" coordorigin="4508,2049" coordsize="20,2">
              <v:shape style="position:absolute;left:4508;top:2049;width:20;height:2" coordorigin="4508,2049" coordsize="20,0" path="m4508,2049l4527,2049e" filled="false" stroked="true" strokeweight=".47998pt" strokecolor="#000000">
                <v:path arrowok="t"/>
              </v:shape>
            </v:group>
            <v:group style="position:absolute;left:4527;top:2049;width:20;height:2" coordorigin="4527,2049" coordsize="20,2">
              <v:shape style="position:absolute;left:4527;top:2049;width:20;height:2" coordorigin="4527,2049" coordsize="20,0" path="m4527,2049l4547,2049e" filled="false" stroked="true" strokeweight=".47998pt" strokecolor="#000000">
                <v:path arrowok="t"/>
              </v:shape>
            </v:group>
            <v:group style="position:absolute;left:4547;top:2049;width:20;height:2" coordorigin="4547,2049" coordsize="20,2">
              <v:shape style="position:absolute;left:4547;top:2049;width:20;height:2" coordorigin="4547,2049" coordsize="20,0" path="m4547,2049l4566,2049e" filled="false" stroked="true" strokeweight=".47998pt" strokecolor="#000000">
                <v:path arrowok="t"/>
              </v:shape>
            </v:group>
            <v:group style="position:absolute;left:4566;top:2049;width:20;height:2" coordorigin="4566,2049" coordsize="20,2">
              <v:shape style="position:absolute;left:4566;top:2049;width:20;height:2" coordorigin="4566,2049" coordsize="20,0" path="m4566,2049l4585,2049e" filled="false" stroked="true" strokeweight=".47998pt" strokecolor="#000000">
                <v:path arrowok="t"/>
              </v:shape>
            </v:group>
            <v:group style="position:absolute;left:4585;top:2049;width:20;height:2" coordorigin="4585,2049" coordsize="20,2">
              <v:shape style="position:absolute;left:4585;top:2049;width:20;height:2" coordorigin="4585,2049" coordsize="20,0" path="m4585,2049l4604,2049e" filled="false" stroked="true" strokeweight=".47998pt" strokecolor="#000000">
                <v:path arrowok="t"/>
              </v:shape>
            </v:group>
            <v:group style="position:absolute;left:4604;top:2049;width:20;height:2" coordorigin="4604,2049" coordsize="20,2">
              <v:shape style="position:absolute;left:4604;top:2049;width:20;height:2" coordorigin="4604,2049" coordsize="20,0" path="m4604,2049l4623,2049e" filled="false" stroked="true" strokeweight=".47998pt" strokecolor="#000000">
                <v:path arrowok="t"/>
              </v:shape>
            </v:group>
            <v:group style="position:absolute;left:4623;top:2049;width:20;height:2" coordorigin="4623,2049" coordsize="20,2">
              <v:shape style="position:absolute;left:4623;top:2049;width:20;height:2" coordorigin="4623,2049" coordsize="20,0" path="m4623,2049l4643,2049e" filled="false" stroked="true" strokeweight=".47998pt" strokecolor="#000000">
                <v:path arrowok="t"/>
              </v:shape>
            </v:group>
            <v:group style="position:absolute;left:4643;top:2049;width:20;height:2" coordorigin="4643,2049" coordsize="20,2">
              <v:shape style="position:absolute;left:4643;top:2049;width:20;height:2" coordorigin="4643,2049" coordsize="20,0" path="m4643,2049l4662,2049e" filled="false" stroked="true" strokeweight=".47998pt" strokecolor="#000000">
                <v:path arrowok="t"/>
              </v:shape>
            </v:group>
            <v:group style="position:absolute;left:4662;top:2049;width:20;height:2" coordorigin="4662,2049" coordsize="20,2">
              <v:shape style="position:absolute;left:4662;top:2049;width:20;height:2" coordorigin="4662,2049" coordsize="20,0" path="m4662,2049l4681,2049e" filled="false" stroked="true" strokeweight=".47998pt" strokecolor="#000000">
                <v:path arrowok="t"/>
              </v:shape>
            </v:group>
            <v:group style="position:absolute;left:4681;top:2049;width:20;height:2" coordorigin="4681,2049" coordsize="20,2">
              <v:shape style="position:absolute;left:4681;top:2049;width:20;height:2" coordorigin="4681,2049" coordsize="20,0" path="m4681,2049l4700,2049e" filled="false" stroked="true" strokeweight=".47998pt" strokecolor="#000000">
                <v:path arrowok="t"/>
              </v:shape>
            </v:group>
            <v:group style="position:absolute;left:4700;top:2049;width:20;height:2" coordorigin="4700,2049" coordsize="20,2">
              <v:shape style="position:absolute;left:4700;top:2049;width:20;height:2" coordorigin="4700,2049" coordsize="20,0" path="m4700,2049l4719,2049e" filled="false" stroked="true" strokeweight=".47998pt" strokecolor="#000000">
                <v:path arrowok="t"/>
              </v:shape>
            </v:group>
            <v:group style="position:absolute;left:4719;top:2049;width:20;height:2" coordorigin="4719,2049" coordsize="20,2">
              <v:shape style="position:absolute;left:4719;top:2049;width:20;height:2" coordorigin="4719,2049" coordsize="20,0" path="m4719,2049l4739,2049e" filled="false" stroked="true" strokeweight=".47998pt" strokecolor="#000000">
                <v:path arrowok="t"/>
              </v:shape>
            </v:group>
            <v:group style="position:absolute;left:4739;top:2049;width:20;height:2" coordorigin="4739,2049" coordsize="20,2">
              <v:shape style="position:absolute;left:4739;top:2049;width:20;height:2" coordorigin="4739,2049" coordsize="20,0" path="m4739,2049l4758,2049e" filled="false" stroked="true" strokeweight=".47998pt" strokecolor="#000000">
                <v:path arrowok="t"/>
              </v:shape>
            </v:group>
            <v:group style="position:absolute;left:4758;top:2049;width:20;height:2" coordorigin="4758,2049" coordsize="20,2">
              <v:shape style="position:absolute;left:4758;top:2049;width:20;height:2" coordorigin="4758,2049" coordsize="20,0" path="m4758,2049l4777,2049e" filled="false" stroked="true" strokeweight=".47998pt" strokecolor="#000000">
                <v:path arrowok="t"/>
              </v:shape>
            </v:group>
            <v:group style="position:absolute;left:4777;top:2049;width:20;height:2" coordorigin="4777,2049" coordsize="20,2">
              <v:shape style="position:absolute;left:4777;top:2049;width:20;height:2" coordorigin="4777,2049" coordsize="20,0" path="m4777,2049l4796,2049e" filled="false" stroked="true" strokeweight=".47998pt" strokecolor="#000000">
                <v:path arrowok="t"/>
              </v:shape>
            </v:group>
            <v:group style="position:absolute;left:4796;top:2049;width:20;height:2" coordorigin="4796,2049" coordsize="20,2">
              <v:shape style="position:absolute;left:4796;top:2049;width:20;height:2" coordorigin="4796,2049" coordsize="20,0" path="m4796,2049l4815,2049e" filled="false" stroked="true" strokeweight=".47998pt" strokecolor="#000000">
                <v:path arrowok="t"/>
              </v:shape>
            </v:group>
            <v:group style="position:absolute;left:4815;top:2049;width:20;height:2" coordorigin="4815,2049" coordsize="20,2">
              <v:shape style="position:absolute;left:4815;top:2049;width:20;height:2" coordorigin="4815,2049" coordsize="20,0" path="m4815,2049l4835,2049e" filled="false" stroked="true" strokeweight=".47998pt" strokecolor="#000000">
                <v:path arrowok="t"/>
              </v:shape>
            </v:group>
            <v:group style="position:absolute;left:4835;top:2049;width:20;height:2" coordorigin="4835,2049" coordsize="20,2">
              <v:shape style="position:absolute;left:4835;top:2049;width:20;height:2" coordorigin="4835,2049" coordsize="20,0" path="m4835,2049l4854,2049e" filled="false" stroked="true" strokeweight=".47998pt" strokecolor="#000000">
                <v:path arrowok="t"/>
              </v:shape>
            </v:group>
            <v:group style="position:absolute;left:4854;top:2049;width:20;height:2" coordorigin="4854,2049" coordsize="20,2">
              <v:shape style="position:absolute;left:4854;top:2049;width:20;height:2" coordorigin="4854,2049" coordsize="20,0" path="m4854,2049l4873,2049e" filled="false" stroked="true" strokeweight=".47998pt" strokecolor="#000000">
                <v:path arrowok="t"/>
              </v:shape>
            </v:group>
            <v:group style="position:absolute;left:4873;top:2049;width:20;height:2" coordorigin="4873,2049" coordsize="20,2">
              <v:shape style="position:absolute;left:4873;top:2049;width:20;height:2" coordorigin="4873,2049" coordsize="20,0" path="m4873,2049l4892,2049e" filled="false" stroked="true" strokeweight=".47998pt" strokecolor="#000000">
                <v:path arrowok="t"/>
              </v:shape>
            </v:group>
            <v:group style="position:absolute;left:4892;top:2049;width:20;height:2" coordorigin="4892,2049" coordsize="20,2">
              <v:shape style="position:absolute;left:4892;top:2049;width:20;height:2" coordorigin="4892,2049" coordsize="20,0" path="m4892,2049l4911,2049e" filled="false" stroked="true" strokeweight=".47998pt" strokecolor="#000000">
                <v:path arrowok="t"/>
              </v:shape>
            </v:group>
            <v:group style="position:absolute;left:4911;top:2049;width:20;height:2" coordorigin="4911,2049" coordsize="20,2">
              <v:shape style="position:absolute;left:4911;top:2049;width:20;height:2" coordorigin="4911,2049" coordsize="20,0" path="m4911,2049l4931,2049e" filled="false" stroked="true" strokeweight=".47998pt" strokecolor="#000000">
                <v:path arrowok="t"/>
              </v:shape>
            </v:group>
            <v:group style="position:absolute;left:4931;top:2049;width:20;height:2" coordorigin="4931,2049" coordsize="20,2">
              <v:shape style="position:absolute;left:4931;top:2049;width:20;height:2" coordorigin="4931,2049" coordsize="20,0" path="m4931,2049l4950,2049e" filled="false" stroked="true" strokeweight=".47998pt" strokecolor="#000000">
                <v:path arrowok="t"/>
              </v:shape>
            </v:group>
            <v:group style="position:absolute;left:4950;top:2049;width:20;height:2" coordorigin="4950,2049" coordsize="20,2">
              <v:shape style="position:absolute;left:4950;top:2049;width:20;height:2" coordorigin="4950,2049" coordsize="20,0" path="m4950,2049l4969,2049e" filled="false" stroked="true" strokeweight=".47998pt" strokecolor="#000000">
                <v:path arrowok="t"/>
              </v:shape>
            </v:group>
            <v:group style="position:absolute;left:4969;top:2049;width:20;height:2" coordorigin="4969,2049" coordsize="20,2">
              <v:shape style="position:absolute;left:4969;top:2049;width:20;height:2" coordorigin="4969,2049" coordsize="20,0" path="m4969,2049l4988,2049e" filled="false" stroked="true" strokeweight=".47998pt" strokecolor="#000000">
                <v:path arrowok="t"/>
              </v:shape>
            </v:group>
            <v:group style="position:absolute;left:4988;top:2049;width:20;height:2" coordorigin="4988,2049" coordsize="20,2">
              <v:shape style="position:absolute;left:4988;top:2049;width:20;height:2" coordorigin="4988,2049" coordsize="20,0" path="m4988,2049l5007,2049e" filled="false" stroked="true" strokeweight=".47998pt" strokecolor="#000000">
                <v:path arrowok="t"/>
              </v:shape>
            </v:group>
            <v:group style="position:absolute;left:5007;top:2049;width:20;height:2" coordorigin="5007,2049" coordsize="20,2">
              <v:shape style="position:absolute;left:5007;top:2049;width:20;height:2" coordorigin="5007,2049" coordsize="20,0" path="m5007,2049l5027,2049e" filled="false" stroked="true" strokeweight=".47998pt" strokecolor="#000000">
                <v:path arrowok="t"/>
              </v:shape>
            </v:group>
            <v:group style="position:absolute;left:5027;top:2049;width:20;height:2" coordorigin="5027,2049" coordsize="20,2">
              <v:shape style="position:absolute;left:5027;top:2049;width:20;height:2" coordorigin="5027,2049" coordsize="20,0" path="m5027,2049l5046,2049e" filled="false" stroked="true" strokeweight=".47998pt" strokecolor="#000000">
                <v:path arrowok="t"/>
              </v:shape>
            </v:group>
            <v:group style="position:absolute;left:5046;top:2049;width:20;height:2" coordorigin="5046,2049" coordsize="20,2">
              <v:shape style="position:absolute;left:5046;top:2049;width:20;height:2" coordorigin="5046,2049" coordsize="20,0" path="m5046,2049l5065,2049e" filled="false" stroked="true" strokeweight=".47998pt" strokecolor="#000000">
                <v:path arrowok="t"/>
              </v:shape>
            </v:group>
            <v:group style="position:absolute;left:5065;top:2049;width:20;height:2" coordorigin="5065,2049" coordsize="20,2">
              <v:shape style="position:absolute;left:5065;top:2049;width:20;height:2" coordorigin="5065,2049" coordsize="20,0" path="m5065,2049l5084,2049e" filled="false" stroked="true" strokeweight=".47998pt" strokecolor="#000000">
                <v:path arrowok="t"/>
              </v:shape>
            </v:group>
            <v:group style="position:absolute;left:5084;top:2049;width:20;height:2" coordorigin="5084,2049" coordsize="20,2">
              <v:shape style="position:absolute;left:5084;top:2049;width:20;height:2" coordorigin="5084,2049" coordsize="20,0" path="m5084,2049l5103,2049e" filled="false" stroked="true" strokeweight=".47998pt" strokecolor="#000000">
                <v:path arrowok="t"/>
              </v:shape>
            </v:group>
            <v:group style="position:absolute;left:5103;top:2049;width:15;height:2" coordorigin="5103,2049" coordsize="15,2">
              <v:shape style="position:absolute;left:5103;top:2049;width:15;height:2" coordorigin="5103,2049" coordsize="15,0" path="m5103,2049l5118,2049e" filled="false" stroked="true" strokeweight=".47998pt" strokecolor="#000000">
                <v:path arrowok="t"/>
              </v:shape>
            </v:group>
            <v:group style="position:absolute;left:5118;top:2049;width:10;height:2" coordorigin="5118,2049" coordsize="10,2">
              <v:shape style="position:absolute;left:5118;top:2049;width:10;height:2" coordorigin="5118,2049" coordsize="10,0" path="m5118,2049l5127,2049e" filled="false" stroked="true" strokeweight=".47998pt" strokecolor="#000000">
                <v:path arrowok="t"/>
              </v:shape>
            </v:group>
            <v:group style="position:absolute;left:5127;top:2049;width:20;height:2" coordorigin="5127,2049" coordsize="20,2">
              <v:shape style="position:absolute;left:5127;top:2049;width:20;height:2" coordorigin="5127,2049" coordsize="20,0" path="m5127,2049l5147,2049e" filled="false" stroked="true" strokeweight=".47998pt" strokecolor="#000000">
                <v:path arrowok="t"/>
              </v:shape>
            </v:group>
            <v:group style="position:absolute;left:5147;top:2049;width:20;height:2" coordorigin="5147,2049" coordsize="20,2">
              <v:shape style="position:absolute;left:5147;top:2049;width:20;height:2" coordorigin="5147,2049" coordsize="20,0" path="m5147,2049l5166,2049e" filled="false" stroked="true" strokeweight=".47998pt" strokecolor="#000000">
                <v:path arrowok="t"/>
              </v:shape>
            </v:group>
            <v:group style="position:absolute;left:5166;top:2049;width:20;height:2" coordorigin="5166,2049" coordsize="20,2">
              <v:shape style="position:absolute;left:5166;top:2049;width:20;height:2" coordorigin="5166,2049" coordsize="20,0" path="m5166,2049l5185,2049e" filled="false" stroked="true" strokeweight=".47998pt" strokecolor="#000000">
                <v:path arrowok="t"/>
              </v:shape>
            </v:group>
            <v:group style="position:absolute;left:5185;top:2049;width:20;height:2" coordorigin="5185,2049" coordsize="20,2">
              <v:shape style="position:absolute;left:5185;top:2049;width:20;height:2" coordorigin="5185,2049" coordsize="20,0" path="m5185,2049l5204,2049e" filled="false" stroked="true" strokeweight=".47998pt" strokecolor="#000000">
                <v:path arrowok="t"/>
              </v:shape>
            </v:group>
            <v:group style="position:absolute;left:5204;top:2049;width:20;height:2" coordorigin="5204,2049" coordsize="20,2">
              <v:shape style="position:absolute;left:5204;top:2049;width:20;height:2" coordorigin="5204,2049" coordsize="20,0" path="m5204,2049l5223,2049e" filled="false" stroked="true" strokeweight=".47998pt" strokecolor="#000000">
                <v:path arrowok="t"/>
              </v:shape>
            </v:group>
            <v:group style="position:absolute;left:5223;top:2049;width:20;height:2" coordorigin="5223,2049" coordsize="20,2">
              <v:shape style="position:absolute;left:5223;top:2049;width:20;height:2" coordorigin="5223,2049" coordsize="20,0" path="m5223,2049l5243,2049e" filled="false" stroked="true" strokeweight=".47998pt" strokecolor="#000000">
                <v:path arrowok="t"/>
              </v:shape>
            </v:group>
            <v:group style="position:absolute;left:5243;top:2049;width:20;height:2" coordorigin="5243,2049" coordsize="20,2">
              <v:shape style="position:absolute;left:5243;top:2049;width:20;height:2" coordorigin="5243,2049" coordsize="20,0" path="m5243,2049l5262,2049e" filled="false" stroked="true" strokeweight=".47998pt" strokecolor="#000000">
                <v:path arrowok="t"/>
              </v:shape>
            </v:group>
            <v:group style="position:absolute;left:5262;top:2049;width:20;height:2" coordorigin="5262,2049" coordsize="20,2">
              <v:shape style="position:absolute;left:5262;top:2049;width:20;height:2" coordorigin="5262,2049" coordsize="20,0" path="m5262,2049l5281,2049e" filled="false" stroked="true" strokeweight=".47998pt" strokecolor="#000000">
                <v:path arrowok="t"/>
              </v:shape>
            </v:group>
            <v:group style="position:absolute;left:5281;top:2049;width:20;height:2" coordorigin="5281,2049" coordsize="20,2">
              <v:shape style="position:absolute;left:5281;top:2049;width:20;height:2" coordorigin="5281,2049" coordsize="20,0" path="m5281,2049l5300,2049e" filled="false" stroked="true" strokeweight=".47998pt" strokecolor="#000000">
                <v:path arrowok="t"/>
              </v:shape>
            </v:group>
            <v:group style="position:absolute;left:5300;top:2049;width:20;height:2" coordorigin="5300,2049" coordsize="20,2">
              <v:shape style="position:absolute;left:5300;top:2049;width:20;height:2" coordorigin="5300,2049" coordsize="20,0" path="m5300,2049l5319,2049e" filled="false" stroked="true" strokeweight=".47998pt" strokecolor="#000000">
                <v:path arrowok="t"/>
              </v:shape>
            </v:group>
            <v:group style="position:absolute;left:5319;top:2049;width:20;height:2" coordorigin="5319,2049" coordsize="20,2">
              <v:shape style="position:absolute;left:5319;top:2049;width:20;height:2" coordorigin="5319,2049" coordsize="20,0" path="m5319,2049l5339,2049e" filled="false" stroked="true" strokeweight=".47998pt" strokecolor="#000000">
                <v:path arrowok="t"/>
              </v:shape>
            </v:group>
            <v:group style="position:absolute;left:5339;top:2049;width:20;height:2" coordorigin="5339,2049" coordsize="20,2">
              <v:shape style="position:absolute;left:5339;top:2049;width:20;height:2" coordorigin="5339,2049" coordsize="20,0" path="m5339,2049l5358,2049e" filled="false" stroked="true" strokeweight=".47998pt" strokecolor="#000000">
                <v:path arrowok="t"/>
              </v:shape>
            </v:group>
            <v:group style="position:absolute;left:5358;top:2049;width:20;height:2" coordorigin="5358,2049" coordsize="20,2">
              <v:shape style="position:absolute;left:5358;top:2049;width:20;height:2" coordorigin="5358,2049" coordsize="20,0" path="m5358,2049l5377,2049e" filled="false" stroked="true" strokeweight=".47998pt" strokecolor="#000000">
                <v:path arrowok="t"/>
              </v:shape>
            </v:group>
            <v:group style="position:absolute;left:5377;top:2049;width:20;height:2" coordorigin="5377,2049" coordsize="20,2">
              <v:shape style="position:absolute;left:5377;top:2049;width:20;height:2" coordorigin="5377,2049" coordsize="20,0" path="m5377,2049l5396,2049e" filled="false" stroked="true" strokeweight=".47998pt" strokecolor="#000000">
                <v:path arrowok="t"/>
              </v:shape>
            </v:group>
            <v:group style="position:absolute;left:5396;top:2049;width:20;height:2" coordorigin="5396,2049" coordsize="20,2">
              <v:shape style="position:absolute;left:5396;top:2049;width:20;height:2" coordorigin="5396,2049" coordsize="20,0" path="m5396,2049l5415,2049e" filled="false" stroked="true" strokeweight=".47998pt" strokecolor="#000000">
                <v:path arrowok="t"/>
              </v:shape>
            </v:group>
            <v:group style="position:absolute;left:5415;top:2049;width:20;height:2" coordorigin="5415,2049" coordsize="20,2">
              <v:shape style="position:absolute;left:5415;top:2049;width:20;height:2" coordorigin="5415,2049" coordsize="20,0" path="m5415,2049l5435,2049e" filled="false" stroked="true" strokeweight=".47998pt" strokecolor="#000000">
                <v:path arrowok="t"/>
              </v:shape>
            </v:group>
            <v:group style="position:absolute;left:5435;top:2049;width:20;height:2" coordorigin="5435,2049" coordsize="20,2">
              <v:shape style="position:absolute;left:5435;top:2049;width:20;height:2" coordorigin="5435,2049" coordsize="20,0" path="m5435,2049l5454,2049e" filled="false" stroked="true" strokeweight=".47998pt" strokecolor="#000000">
                <v:path arrowok="t"/>
              </v:shape>
            </v:group>
            <v:group style="position:absolute;left:5454;top:2049;width:20;height:2" coordorigin="5454,2049" coordsize="20,2">
              <v:shape style="position:absolute;left:5454;top:2049;width:20;height:2" coordorigin="5454,2049" coordsize="20,0" path="m5454,2049l5473,2049e" filled="false" stroked="true" strokeweight=".47998pt" strokecolor="#000000">
                <v:path arrowok="t"/>
              </v:shape>
            </v:group>
            <v:group style="position:absolute;left:5473;top:2049;width:20;height:2" coordorigin="5473,2049" coordsize="20,2">
              <v:shape style="position:absolute;left:5473;top:2049;width:20;height:2" coordorigin="5473,2049" coordsize="20,0" path="m5473,2049l5492,2049e" filled="false" stroked="true" strokeweight=".47998pt" strokecolor="#000000">
                <v:path arrowok="t"/>
              </v:shape>
            </v:group>
            <v:group style="position:absolute;left:5492;top:2049;width:20;height:2" coordorigin="5492,2049" coordsize="20,2">
              <v:shape style="position:absolute;left:5492;top:2049;width:20;height:2" coordorigin="5492,2049" coordsize="20,0" path="m5492,2049l5511,2049e" filled="false" stroked="true" strokeweight=".47998pt" strokecolor="#000000">
                <v:path arrowok="t"/>
              </v:shape>
            </v:group>
            <v:group style="position:absolute;left:5511;top:2049;width:20;height:2" coordorigin="5511,2049" coordsize="20,2">
              <v:shape style="position:absolute;left:5511;top:2049;width:20;height:2" coordorigin="5511,2049" coordsize="20,0" path="m5511,2049l5531,2049e" filled="false" stroked="true" strokeweight=".47998pt" strokecolor="#000000">
                <v:path arrowok="t"/>
              </v:shape>
            </v:group>
            <v:group style="position:absolute;left:5531;top:2049;width:20;height:2" coordorigin="5531,2049" coordsize="20,2">
              <v:shape style="position:absolute;left:5531;top:2049;width:20;height:2" coordorigin="5531,2049" coordsize="20,0" path="m5531,2049l5550,2049e" filled="false" stroked="true" strokeweight=".47998pt" strokecolor="#000000">
                <v:path arrowok="t"/>
              </v:shape>
            </v:group>
            <v:group style="position:absolute;left:5550;top:2049;width:20;height:2" coordorigin="5550,2049" coordsize="20,2">
              <v:shape style="position:absolute;left:5550;top:2049;width:20;height:2" coordorigin="5550,2049" coordsize="20,0" path="m5550,2049l5569,2049e" filled="false" stroked="true" strokeweight=".47998pt" strokecolor="#000000">
                <v:path arrowok="t"/>
              </v:shape>
            </v:group>
            <v:group style="position:absolute;left:5569;top:2049;width:20;height:2" coordorigin="5569,2049" coordsize="20,2">
              <v:shape style="position:absolute;left:5569;top:2049;width:20;height:2" coordorigin="5569,2049" coordsize="20,0" path="m5569,2049l5588,2049e" filled="false" stroked="true" strokeweight=".47998pt" strokecolor="#000000">
                <v:path arrowok="t"/>
              </v:shape>
            </v:group>
            <v:group style="position:absolute;left:5588;top:2049;width:20;height:2" coordorigin="5588,2049" coordsize="20,2">
              <v:shape style="position:absolute;left:5588;top:2049;width:20;height:2" coordorigin="5588,2049" coordsize="20,0" path="m5588,2049l5607,2049e" filled="false" stroked="true" strokeweight=".47998pt" strokecolor="#000000">
                <v:path arrowok="t"/>
              </v:shape>
            </v:group>
            <v:group style="position:absolute;left:5607;top:2049;width:20;height:2" coordorigin="5607,2049" coordsize="20,2">
              <v:shape style="position:absolute;left:5607;top:2049;width:20;height:2" coordorigin="5607,2049" coordsize="20,0" path="m5607,2049l5627,2049e" filled="false" stroked="true" strokeweight=".47998pt" strokecolor="#000000">
                <v:path arrowok="t"/>
              </v:shape>
            </v:group>
            <v:group style="position:absolute;left:5627;top:2049;width:20;height:2" coordorigin="5627,2049" coordsize="20,2">
              <v:shape style="position:absolute;left:5627;top:2049;width:20;height:2" coordorigin="5627,2049" coordsize="20,0" path="m5627,2049l5646,2049e" filled="false" stroked="true" strokeweight=".47998pt" strokecolor="#000000">
                <v:path arrowok="t"/>
              </v:shape>
            </v:group>
            <v:group style="position:absolute;left:5646;top:2049;width:20;height:2" coordorigin="5646,2049" coordsize="20,2">
              <v:shape style="position:absolute;left:5646;top:2049;width:20;height:2" coordorigin="5646,2049" coordsize="20,0" path="m5646,2049l5665,2049e" filled="false" stroked="true" strokeweight=".47998pt" strokecolor="#000000">
                <v:path arrowok="t"/>
              </v:shape>
            </v:group>
            <v:group style="position:absolute;left:5665;top:2049;width:20;height:2" coordorigin="5665,2049" coordsize="20,2">
              <v:shape style="position:absolute;left:5665;top:2049;width:20;height:2" coordorigin="5665,2049" coordsize="20,0" path="m5665,2049l5684,2049e" filled="false" stroked="true" strokeweight=".47998pt" strokecolor="#000000">
                <v:path arrowok="t"/>
              </v:shape>
            </v:group>
            <v:group style="position:absolute;left:5684;top:2049;width:20;height:2" coordorigin="5684,2049" coordsize="20,2">
              <v:shape style="position:absolute;left:5684;top:2049;width:20;height:2" coordorigin="5684,2049" coordsize="20,0" path="m5684,2049l5703,2049e" filled="false" stroked="true" strokeweight=".47998pt" strokecolor="#000000">
                <v:path arrowok="t"/>
              </v:shape>
            </v:group>
            <v:group style="position:absolute;left:5703;top:2049;width:20;height:2" coordorigin="5703,2049" coordsize="20,2">
              <v:shape style="position:absolute;left:5703;top:2049;width:20;height:2" coordorigin="5703,2049" coordsize="20,0" path="m5703,2049l5723,2049e" filled="false" stroked="true" strokeweight=".47998pt" strokecolor="#000000">
                <v:path arrowok="t"/>
              </v:shape>
            </v:group>
            <v:group style="position:absolute;left:5723;top:2049;width:20;height:2" coordorigin="5723,2049" coordsize="20,2">
              <v:shape style="position:absolute;left:5723;top:2049;width:20;height:2" coordorigin="5723,2049" coordsize="20,0" path="m5723,2049l5742,2049e" filled="false" stroked="true" strokeweight=".47998pt" strokecolor="#000000">
                <v:path arrowok="t"/>
              </v:shape>
            </v:group>
            <v:group style="position:absolute;left:5742;top:2049;width:20;height:2" coordorigin="5742,2049" coordsize="20,2">
              <v:shape style="position:absolute;left:5742;top:2049;width:20;height:2" coordorigin="5742,2049" coordsize="20,0" path="m5742,2049l5761,2049e" filled="false" stroked="true" strokeweight=".47998pt" strokecolor="#000000">
                <v:path arrowok="t"/>
              </v:shape>
            </v:group>
            <v:group style="position:absolute;left:5761;top:2049;width:20;height:2" coordorigin="5761,2049" coordsize="20,2">
              <v:shape style="position:absolute;left:5761;top:2049;width:20;height:2" coordorigin="5761,2049" coordsize="20,0" path="m5761,2049l5780,2049e" filled="false" stroked="true" strokeweight=".47998pt" strokecolor="#000000">
                <v:path arrowok="t"/>
              </v:shape>
            </v:group>
            <v:group style="position:absolute;left:5780;top:2049;width:20;height:2" coordorigin="5780,2049" coordsize="20,2">
              <v:shape style="position:absolute;left:5780;top:2049;width:20;height:2" coordorigin="5780,2049" coordsize="20,0" path="m5780,2049l5799,2049e" filled="false" stroked="true" strokeweight=".47998pt" strokecolor="#000000">
                <v:path arrowok="t"/>
              </v:shape>
            </v:group>
            <v:group style="position:absolute;left:5799;top:2049;width:20;height:2" coordorigin="5799,2049" coordsize="20,2">
              <v:shape style="position:absolute;left:5799;top:2049;width:20;height:2" coordorigin="5799,2049" coordsize="20,0" path="m5799,2049l5819,2049e" filled="false" stroked="true" strokeweight=".47998pt" strokecolor="#000000">
                <v:path arrowok="t"/>
              </v:shape>
            </v:group>
            <v:group style="position:absolute;left:5819;top:2049;width:20;height:2" coordorigin="5819,2049" coordsize="20,2">
              <v:shape style="position:absolute;left:5819;top:2049;width:20;height:2" coordorigin="5819,2049" coordsize="20,0" path="m5819,2049l5838,2049e" filled="false" stroked="true" strokeweight=".47998pt" strokecolor="#000000">
                <v:path arrowok="t"/>
              </v:shape>
            </v:group>
            <v:group style="position:absolute;left:5838;top:2049;width:20;height:2" coordorigin="5838,2049" coordsize="20,2">
              <v:shape style="position:absolute;left:5838;top:2049;width:20;height:2" coordorigin="5838,2049" coordsize="20,0" path="m5838,2049l5857,2049e" filled="false" stroked="true" strokeweight=".47998pt" strokecolor="#000000">
                <v:path arrowok="t"/>
              </v:shape>
            </v:group>
            <v:group style="position:absolute;left:5857;top:2049;width:20;height:2" coordorigin="5857,2049" coordsize="20,2">
              <v:shape style="position:absolute;left:5857;top:2049;width:20;height:2" coordorigin="5857,2049" coordsize="20,0" path="m5857,2049l5876,2049e" filled="false" stroked="true" strokeweight=".47998pt" strokecolor="#000000">
                <v:path arrowok="t"/>
              </v:shape>
            </v:group>
            <v:group style="position:absolute;left:5876;top:2049;width:20;height:2" coordorigin="5876,2049" coordsize="20,2">
              <v:shape style="position:absolute;left:5876;top:2049;width:20;height:2" coordorigin="5876,2049" coordsize="20,0" path="m5876,2049l5895,2049e" filled="false" stroked="true" strokeweight=".47998pt" strokecolor="#000000">
                <v:path arrowok="t"/>
              </v:shape>
            </v:group>
            <v:group style="position:absolute;left:5895;top:2049;width:20;height:2" coordorigin="5895,2049" coordsize="20,2">
              <v:shape style="position:absolute;left:5895;top:2049;width:20;height:2" coordorigin="5895,2049" coordsize="20,0" path="m5895,2049l5915,2049e" filled="false" stroked="true" strokeweight=".47998pt" strokecolor="#000000">
                <v:path arrowok="t"/>
              </v:shape>
            </v:group>
            <v:group style="position:absolute;left:5915;top:2049;width:20;height:2" coordorigin="5915,2049" coordsize="20,2">
              <v:shape style="position:absolute;left:5915;top:2049;width:20;height:2" coordorigin="5915,2049" coordsize="20,0" path="m5915,2049l5934,2049e" filled="false" stroked="true" strokeweight=".47998pt" strokecolor="#000000">
                <v:path arrowok="t"/>
              </v:shape>
            </v:group>
            <v:group style="position:absolute;left:5934;top:2049;width:20;height:2" coordorigin="5934,2049" coordsize="20,2">
              <v:shape style="position:absolute;left:5934;top:2049;width:20;height:2" coordorigin="5934,2049" coordsize="20,0" path="m5934,2049l5953,2049e" filled="false" stroked="true" strokeweight=".47998pt" strokecolor="#000000">
                <v:path arrowok="t"/>
              </v:shape>
            </v:group>
            <v:group style="position:absolute;left:5953;top:2049;width:17;height:2" coordorigin="5953,2049" coordsize="17,2">
              <v:shape style="position:absolute;left:5953;top:2049;width:17;height:2" coordorigin="5953,2049" coordsize="17,0" path="m5953,2049l5970,2049e" filled="false" stroked="true" strokeweight=".47998pt" strokecolor="#000000">
                <v:path arrowok="t"/>
              </v:shape>
            </v:group>
            <v:group style="position:absolute;left:5970;top:2049;width:10;height:2" coordorigin="5970,2049" coordsize="10,2">
              <v:shape style="position:absolute;left:5970;top:2049;width:10;height:2" coordorigin="5970,2049" coordsize="10,0" path="m5970,2049l5979,2049e" filled="false" stroked="true" strokeweight=".47998pt" strokecolor="#000000">
                <v:path arrowok="t"/>
              </v:shape>
            </v:group>
            <v:group style="position:absolute;left:5979;top:2049;width:20;height:2" coordorigin="5979,2049" coordsize="20,2">
              <v:shape style="position:absolute;left:5979;top:2049;width:20;height:2" coordorigin="5979,2049" coordsize="20,0" path="m5979,2049l5999,2049e" filled="false" stroked="true" strokeweight=".47998pt" strokecolor="#000000">
                <v:path arrowok="t"/>
              </v:shape>
            </v:group>
            <v:group style="position:absolute;left:5999;top:2049;width:20;height:2" coordorigin="5999,2049" coordsize="20,2">
              <v:shape style="position:absolute;left:5999;top:2049;width:20;height:2" coordorigin="5999,2049" coordsize="20,0" path="m5999,2049l6018,2049e" filled="false" stroked="true" strokeweight=".47998pt" strokecolor="#000000">
                <v:path arrowok="t"/>
              </v:shape>
            </v:group>
            <v:group style="position:absolute;left:6018;top:2049;width:20;height:2" coordorigin="6018,2049" coordsize="20,2">
              <v:shape style="position:absolute;left:6018;top:2049;width:20;height:2" coordorigin="6018,2049" coordsize="20,0" path="m6018,2049l6037,2049e" filled="false" stroked="true" strokeweight=".47998pt" strokecolor="#000000">
                <v:path arrowok="t"/>
              </v:shape>
            </v:group>
            <v:group style="position:absolute;left:6037;top:2049;width:20;height:2" coordorigin="6037,2049" coordsize="20,2">
              <v:shape style="position:absolute;left:6037;top:2049;width:20;height:2" coordorigin="6037,2049" coordsize="20,0" path="m6037,2049l6056,2049e" filled="false" stroked="true" strokeweight=".47998pt" strokecolor="#000000">
                <v:path arrowok="t"/>
              </v:shape>
            </v:group>
            <v:group style="position:absolute;left:6056;top:2049;width:20;height:2" coordorigin="6056,2049" coordsize="20,2">
              <v:shape style="position:absolute;left:6056;top:2049;width:20;height:2" coordorigin="6056,2049" coordsize="20,0" path="m6056,2049l6075,2049e" filled="false" stroked="true" strokeweight=".47998pt" strokecolor="#000000">
                <v:path arrowok="t"/>
              </v:shape>
            </v:group>
            <v:group style="position:absolute;left:6075;top:2049;width:20;height:2" coordorigin="6075,2049" coordsize="20,2">
              <v:shape style="position:absolute;left:6075;top:2049;width:20;height:2" coordorigin="6075,2049" coordsize="20,0" path="m6075,2049l6095,2049e" filled="false" stroked="true" strokeweight=".47998pt" strokecolor="#000000">
                <v:path arrowok="t"/>
              </v:shape>
            </v:group>
            <v:group style="position:absolute;left:6095;top:2049;width:20;height:2" coordorigin="6095,2049" coordsize="20,2">
              <v:shape style="position:absolute;left:6095;top:2049;width:20;height:2" coordorigin="6095,2049" coordsize="20,0" path="m6095,2049l6114,2049e" filled="false" stroked="true" strokeweight=".47998pt" strokecolor="#000000">
                <v:path arrowok="t"/>
              </v:shape>
            </v:group>
            <v:group style="position:absolute;left:6114;top:2049;width:20;height:2" coordorigin="6114,2049" coordsize="20,2">
              <v:shape style="position:absolute;left:6114;top:2049;width:20;height:2" coordorigin="6114,2049" coordsize="20,0" path="m6114,2049l6133,2049e" filled="false" stroked="true" strokeweight=".47998pt" strokecolor="#000000">
                <v:path arrowok="t"/>
              </v:shape>
            </v:group>
            <v:group style="position:absolute;left:6133;top:2049;width:20;height:2" coordorigin="6133,2049" coordsize="20,2">
              <v:shape style="position:absolute;left:6133;top:2049;width:20;height:2" coordorigin="6133,2049" coordsize="20,0" path="m6133,2049l6152,2049e" filled="false" stroked="true" strokeweight=".47998pt" strokecolor="#000000">
                <v:path arrowok="t"/>
              </v:shape>
            </v:group>
            <v:group style="position:absolute;left:6152;top:2049;width:20;height:2" coordorigin="6152,2049" coordsize="20,2">
              <v:shape style="position:absolute;left:6152;top:2049;width:20;height:2" coordorigin="6152,2049" coordsize="20,0" path="m6152,2049l6171,2049e" filled="false" stroked="true" strokeweight=".47998pt" strokecolor="#000000">
                <v:path arrowok="t"/>
              </v:shape>
            </v:group>
            <v:group style="position:absolute;left:6171;top:2049;width:20;height:2" coordorigin="6171,2049" coordsize="20,2">
              <v:shape style="position:absolute;left:6171;top:2049;width:20;height:2" coordorigin="6171,2049" coordsize="20,0" path="m6171,2049l6191,2049e" filled="false" stroked="true" strokeweight=".47998pt" strokecolor="#000000">
                <v:path arrowok="t"/>
              </v:shape>
            </v:group>
            <v:group style="position:absolute;left:6191;top:2049;width:20;height:2" coordorigin="6191,2049" coordsize="20,2">
              <v:shape style="position:absolute;left:6191;top:2049;width:20;height:2" coordorigin="6191,2049" coordsize="20,0" path="m6191,2049l6210,2049e" filled="false" stroked="true" strokeweight=".47998pt" strokecolor="#000000">
                <v:path arrowok="t"/>
              </v:shape>
            </v:group>
            <v:group style="position:absolute;left:6210;top:2049;width:20;height:2" coordorigin="6210,2049" coordsize="20,2">
              <v:shape style="position:absolute;left:6210;top:2049;width:20;height:2" coordorigin="6210,2049" coordsize="20,0" path="m6210,2049l6229,2049e" filled="false" stroked="true" strokeweight=".47998pt" strokecolor="#000000">
                <v:path arrowok="t"/>
              </v:shape>
            </v:group>
            <v:group style="position:absolute;left:6229;top:2049;width:20;height:2" coordorigin="6229,2049" coordsize="20,2">
              <v:shape style="position:absolute;left:6229;top:2049;width:20;height:2" coordorigin="6229,2049" coordsize="20,0" path="m6229,2049l6248,2049e" filled="false" stroked="true" strokeweight=".47998pt" strokecolor="#000000">
                <v:path arrowok="t"/>
              </v:shape>
            </v:group>
            <v:group style="position:absolute;left:6248;top:2049;width:20;height:2" coordorigin="6248,2049" coordsize="20,2">
              <v:shape style="position:absolute;left:6248;top:2049;width:20;height:2" coordorigin="6248,2049" coordsize="20,0" path="m6248,2049l6267,2049e" filled="false" stroked="true" strokeweight=".47998pt" strokecolor="#000000">
                <v:path arrowok="t"/>
              </v:shape>
            </v:group>
            <v:group style="position:absolute;left:6267;top:2049;width:20;height:2" coordorigin="6267,2049" coordsize="20,2">
              <v:shape style="position:absolute;left:6267;top:2049;width:20;height:2" coordorigin="6267,2049" coordsize="20,0" path="m6267,2049l6287,2049e" filled="false" stroked="true" strokeweight=".47998pt" strokecolor="#000000">
                <v:path arrowok="t"/>
              </v:shape>
            </v:group>
            <v:group style="position:absolute;left:6287;top:2049;width:20;height:2" coordorigin="6287,2049" coordsize="20,2">
              <v:shape style="position:absolute;left:6287;top:2049;width:20;height:2" coordorigin="6287,2049" coordsize="20,0" path="m6287,2049l6306,2049e" filled="false" stroked="true" strokeweight=".47998pt" strokecolor="#000000">
                <v:path arrowok="t"/>
              </v:shape>
            </v:group>
            <v:group style="position:absolute;left:6306;top:2049;width:20;height:2" coordorigin="6306,2049" coordsize="20,2">
              <v:shape style="position:absolute;left:6306;top:2049;width:20;height:2" coordorigin="6306,2049" coordsize="20,0" path="m6306,2049l6325,2049e" filled="false" stroked="true" strokeweight=".47998pt" strokecolor="#000000">
                <v:path arrowok="t"/>
              </v:shape>
            </v:group>
            <v:group style="position:absolute;left:6325;top:2049;width:20;height:2" coordorigin="6325,2049" coordsize="20,2">
              <v:shape style="position:absolute;left:6325;top:2049;width:20;height:2" coordorigin="6325,2049" coordsize="20,0" path="m6325,2049l6345,2049e" filled="false" stroked="true" strokeweight=".47998pt" strokecolor="#000000">
                <v:path arrowok="t"/>
              </v:shape>
            </v:group>
            <v:group style="position:absolute;left:6345;top:2049;width:20;height:2" coordorigin="6345,2049" coordsize="20,2">
              <v:shape style="position:absolute;left:6345;top:2049;width:20;height:2" coordorigin="6345,2049" coordsize="20,0" path="m6345,2049l6364,2049e" filled="false" stroked="true" strokeweight=".47998pt" strokecolor="#000000">
                <v:path arrowok="t"/>
              </v:shape>
            </v:group>
            <v:group style="position:absolute;left:6364;top:2049;width:20;height:2" coordorigin="6364,2049" coordsize="20,2">
              <v:shape style="position:absolute;left:6364;top:2049;width:20;height:2" coordorigin="6364,2049" coordsize="20,0" path="m6364,2049l6383,2049e" filled="false" stroked="true" strokeweight=".47998pt" strokecolor="#000000">
                <v:path arrowok="t"/>
              </v:shape>
            </v:group>
            <v:group style="position:absolute;left:6383;top:2049;width:20;height:2" coordorigin="6383,2049" coordsize="20,2">
              <v:shape style="position:absolute;left:6383;top:2049;width:20;height:2" coordorigin="6383,2049" coordsize="20,0" path="m6383,2049l6402,2049e" filled="false" stroked="true" strokeweight=".47998pt" strokecolor="#000000">
                <v:path arrowok="t"/>
              </v:shape>
            </v:group>
            <v:group style="position:absolute;left:6402;top:2049;width:20;height:2" coordorigin="6402,2049" coordsize="20,2">
              <v:shape style="position:absolute;left:6402;top:2049;width:20;height:2" coordorigin="6402,2049" coordsize="20,0" path="m6402,2049l6421,2049e" filled="false" stroked="true" strokeweight=".47998pt" strokecolor="#000000">
                <v:path arrowok="t"/>
              </v:shape>
            </v:group>
            <v:group style="position:absolute;left:6421;top:2049;width:20;height:2" coordorigin="6421,2049" coordsize="20,2">
              <v:shape style="position:absolute;left:6421;top:2049;width:20;height:2" coordorigin="6421,2049" coordsize="20,0" path="m6421,2049l6441,2049e" filled="false" stroked="true" strokeweight=".47998pt" strokecolor="#000000">
                <v:path arrowok="t"/>
              </v:shape>
            </v:group>
            <v:group style="position:absolute;left:6441;top:2049;width:20;height:2" coordorigin="6441,2049" coordsize="20,2">
              <v:shape style="position:absolute;left:6441;top:2049;width:20;height:2" coordorigin="6441,2049" coordsize="20,0" path="m6441,2049l6460,2049e" filled="false" stroked="true" strokeweight=".47998pt" strokecolor="#000000">
                <v:path arrowok="t"/>
              </v:shape>
            </v:group>
            <v:group style="position:absolute;left:6460;top:2049;width:20;height:2" coordorigin="6460,2049" coordsize="20,2">
              <v:shape style="position:absolute;left:6460;top:2049;width:20;height:2" coordorigin="6460,2049" coordsize="20,0" path="m6460,2049l6479,2049e" filled="false" stroked="true" strokeweight=".47998pt" strokecolor="#000000">
                <v:path arrowok="t"/>
              </v:shape>
            </v:group>
            <v:group style="position:absolute;left:6479;top:2049;width:20;height:2" coordorigin="6479,2049" coordsize="20,2">
              <v:shape style="position:absolute;left:6479;top:2049;width:20;height:2" coordorigin="6479,2049" coordsize="20,0" path="m6479,2049l6498,2049e" filled="false" stroked="true" strokeweight=".47998pt" strokecolor="#000000">
                <v:path arrowok="t"/>
              </v:shape>
            </v:group>
            <v:group style="position:absolute;left:6498;top:2049;width:20;height:2" coordorigin="6498,2049" coordsize="20,2">
              <v:shape style="position:absolute;left:6498;top:2049;width:20;height:2" coordorigin="6498,2049" coordsize="20,0" path="m6498,2049l6517,2049e" filled="false" stroked="true" strokeweight=".47998pt" strokecolor="#000000">
                <v:path arrowok="t"/>
              </v:shape>
            </v:group>
            <v:group style="position:absolute;left:6517;top:2049;width:20;height:2" coordorigin="6517,2049" coordsize="20,2">
              <v:shape style="position:absolute;left:6517;top:2049;width:20;height:2" coordorigin="6517,2049" coordsize="20,0" path="m6517,2049l6537,2049e" filled="false" stroked="true" strokeweight=".47998pt" strokecolor="#000000">
                <v:path arrowok="t"/>
              </v:shape>
            </v:group>
            <v:group style="position:absolute;left:6537;top:2049;width:20;height:2" coordorigin="6537,2049" coordsize="20,2">
              <v:shape style="position:absolute;left:6537;top:2049;width:20;height:2" coordorigin="6537,2049" coordsize="20,0" path="m6537,2049l6556,2049e" filled="false" stroked="true" strokeweight=".47998pt" strokecolor="#000000">
                <v:path arrowok="t"/>
              </v:shape>
            </v:group>
            <v:group style="position:absolute;left:6556;top:2049;width:20;height:2" coordorigin="6556,2049" coordsize="20,2">
              <v:shape style="position:absolute;left:6556;top:2049;width:20;height:2" coordorigin="6556,2049" coordsize="20,0" path="m6556,2049l6575,2049e" filled="false" stroked="true" strokeweight=".47998pt" strokecolor="#000000">
                <v:path arrowok="t"/>
              </v:shape>
            </v:group>
            <v:group style="position:absolute;left:6575;top:2049;width:20;height:2" coordorigin="6575,2049" coordsize="20,2">
              <v:shape style="position:absolute;left:6575;top:2049;width:20;height:2" coordorigin="6575,2049" coordsize="20,0" path="m6575,2049l6594,2049e" filled="false" stroked="true" strokeweight=".47998pt" strokecolor="#000000">
                <v:path arrowok="t"/>
              </v:shape>
            </v:group>
            <v:group style="position:absolute;left:6594;top:2049;width:20;height:2" coordorigin="6594,2049" coordsize="20,2">
              <v:shape style="position:absolute;left:6594;top:2049;width:20;height:2" coordorigin="6594,2049" coordsize="20,0" path="m6594,2049l6613,2049e" filled="false" stroked="true" strokeweight=".47998pt" strokecolor="#000000">
                <v:path arrowok="t"/>
              </v:shape>
            </v:group>
            <v:group style="position:absolute;left:6613;top:2049;width:20;height:2" coordorigin="6613,2049" coordsize="20,2">
              <v:shape style="position:absolute;left:6613;top:2049;width:20;height:2" coordorigin="6613,2049" coordsize="20,0" path="m6613,2049l6633,2049e" filled="false" stroked="true" strokeweight=".47998pt" strokecolor="#000000">
                <v:path arrowok="t"/>
              </v:shape>
            </v:group>
            <v:group style="position:absolute;left:6633;top:2049;width:20;height:2" coordorigin="6633,2049" coordsize="20,2">
              <v:shape style="position:absolute;left:6633;top:2049;width:20;height:2" coordorigin="6633,2049" coordsize="20,0" path="m6633,2049l6652,2049e" filled="false" stroked="true" strokeweight=".47998pt" strokecolor="#000000">
                <v:path arrowok="t"/>
              </v:shape>
            </v:group>
            <v:group style="position:absolute;left:6652;top:2049;width:20;height:2" coordorigin="6652,2049" coordsize="20,2">
              <v:shape style="position:absolute;left:6652;top:2049;width:20;height:2" coordorigin="6652,2049" coordsize="20,0" path="m6652,2049l6671,2049e" filled="false" stroked="true" strokeweight=".47998pt" strokecolor="#000000">
                <v:path arrowok="t"/>
              </v:shape>
            </v:group>
            <v:group style="position:absolute;left:6671;top:2049;width:20;height:2" coordorigin="6671,2049" coordsize="20,2">
              <v:shape style="position:absolute;left:6671;top:2049;width:20;height:2" coordorigin="6671,2049" coordsize="20,0" path="m6671,2049l6690,2049e" filled="false" stroked="true" strokeweight=".47998pt" strokecolor="#000000">
                <v:path arrowok="t"/>
              </v:shape>
            </v:group>
            <v:group style="position:absolute;left:6690;top:2049;width:20;height:2" coordorigin="6690,2049" coordsize="20,2">
              <v:shape style="position:absolute;left:6690;top:2049;width:20;height:2" coordorigin="6690,2049" coordsize="20,0" path="m6690,2049l6709,2049e" filled="false" stroked="true" strokeweight=".47998pt" strokecolor="#000000">
                <v:path arrowok="t"/>
              </v:shape>
            </v:group>
            <v:group style="position:absolute;left:6709;top:2049;width:20;height:2" coordorigin="6709,2049" coordsize="20,2">
              <v:shape style="position:absolute;left:6709;top:2049;width:20;height:2" coordorigin="6709,2049" coordsize="20,0" path="m6709,2049l6729,2049e" filled="false" stroked="true" strokeweight=".47998pt" strokecolor="#000000">
                <v:path arrowok="t"/>
              </v:shape>
            </v:group>
            <v:group style="position:absolute;left:6729;top:2049;width:20;height:2" coordorigin="6729,2049" coordsize="20,2">
              <v:shape style="position:absolute;left:6729;top:2049;width:20;height:2" coordorigin="6729,2049" coordsize="20,0" path="m6729,2049l6748,2049e" filled="false" stroked="true" strokeweight=".47998pt" strokecolor="#000000">
                <v:path arrowok="t"/>
              </v:shape>
            </v:group>
            <v:group style="position:absolute;left:6748;top:2049;width:20;height:2" coordorigin="6748,2049" coordsize="20,2">
              <v:shape style="position:absolute;left:6748;top:2049;width:20;height:2" coordorigin="6748,2049" coordsize="20,0" path="m6748,2049l6767,2049e" filled="false" stroked="true" strokeweight=".47998pt" strokecolor="#000000">
                <v:path arrowok="t"/>
              </v:shape>
            </v:group>
            <v:group style="position:absolute;left:6767;top:2049;width:20;height:2" coordorigin="6767,2049" coordsize="20,2">
              <v:shape style="position:absolute;left:6767;top:2049;width:20;height:2" coordorigin="6767,2049" coordsize="20,0" path="m6767,2049l6786,2049e" filled="false" stroked="true" strokeweight=".47998pt" strokecolor="#000000">
                <v:path arrowok="t"/>
              </v:shape>
            </v:group>
            <v:group style="position:absolute;left:6786;top:2049;width:20;height:2" coordorigin="6786,2049" coordsize="20,2">
              <v:shape style="position:absolute;left:6786;top:2049;width:20;height:2" coordorigin="6786,2049" coordsize="20,0" path="m6786,2049l6805,2049e" filled="false" stroked="true" strokeweight=".47998pt" strokecolor="#000000">
                <v:path arrowok="t"/>
              </v:shape>
            </v:group>
            <v:group style="position:absolute;left:6805;top:2049;width:20;height:2" coordorigin="6805,2049" coordsize="20,2">
              <v:shape style="position:absolute;left:6805;top:2049;width:20;height:2" coordorigin="6805,2049" coordsize="20,0" path="m6805,2049l6825,2049e" filled="false" stroked="true" strokeweight=".47998pt" strokecolor="#000000">
                <v:path arrowok="t"/>
              </v:shape>
            </v:group>
            <v:group style="position:absolute;left:6825;top:2049;width:20;height:2" coordorigin="6825,2049" coordsize="20,2">
              <v:shape style="position:absolute;left:6825;top:2049;width:20;height:2" coordorigin="6825,2049" coordsize="20,0" path="m6825,2049l6844,2049e" filled="false" stroked="true" strokeweight=".47998pt" strokecolor="#000000">
                <v:path arrowok="t"/>
              </v:shape>
            </v:group>
            <v:group style="position:absolute;left:6844;top:2049;width:20;height:2" coordorigin="6844,2049" coordsize="20,2">
              <v:shape style="position:absolute;left:6844;top:2049;width:20;height:2" coordorigin="6844,2049" coordsize="20,0" path="m6844,2049l6863,2049e" filled="false" stroked="true" strokeweight=".47998pt" strokecolor="#000000">
                <v:path arrowok="t"/>
              </v:shape>
            </v:group>
            <v:group style="position:absolute;left:6863;top:2049;width:20;height:2" coordorigin="6863,2049" coordsize="20,2">
              <v:shape style="position:absolute;left:6863;top:2049;width:20;height:2" coordorigin="6863,2049" coordsize="20,0" path="m6863,2049l6882,2049e" filled="false" stroked="true" strokeweight=".47998pt" strokecolor="#000000">
                <v:path arrowok="t"/>
              </v:shape>
            </v:group>
            <v:group style="position:absolute;left:6882;top:2049;width:20;height:2" coordorigin="6882,2049" coordsize="20,2">
              <v:shape style="position:absolute;left:6882;top:2049;width:20;height:2" coordorigin="6882,2049" coordsize="20,0" path="m6882,2049l6901,2049e" filled="false" stroked="true" strokeweight=".47998pt" strokecolor="#000000">
                <v:path arrowok="t"/>
              </v:shape>
            </v:group>
            <v:group style="position:absolute;left:6901;top:2049;width:20;height:2" coordorigin="6901,2049" coordsize="20,2">
              <v:shape style="position:absolute;left:6901;top:2049;width:20;height:2" coordorigin="6901,2049" coordsize="20,0" path="m6901,2049l6921,2049e" filled="false" stroked="true" strokeweight=".47998pt" strokecolor="#000000">
                <v:path arrowok="t"/>
              </v:shape>
            </v:group>
            <v:group style="position:absolute;left:6921;top:2049;width:20;height:2" coordorigin="6921,2049" coordsize="20,2">
              <v:shape style="position:absolute;left:6921;top:2049;width:20;height:2" coordorigin="6921,2049" coordsize="20,0" path="m6921,2049l6940,2049e" filled="false" stroked="true" strokeweight=".47998pt" strokecolor="#000000">
                <v:path arrowok="t"/>
              </v:shape>
            </v:group>
            <v:group style="position:absolute;left:6940;top:2049;width:20;height:2" coordorigin="6940,2049" coordsize="20,2">
              <v:shape style="position:absolute;left:6940;top:2049;width:20;height:2" coordorigin="6940,2049" coordsize="20,0" path="m6940,2049l6959,2049e" filled="false" stroked="true" strokeweight=".47998pt" strokecolor="#000000">
                <v:path arrowok="t"/>
              </v:shape>
            </v:group>
            <v:group style="position:absolute;left:6959;top:2049;width:20;height:2" coordorigin="6959,2049" coordsize="20,2">
              <v:shape style="position:absolute;left:6959;top:2049;width:20;height:2" coordorigin="6959,2049" coordsize="20,0" path="m6959,2049l6978,2049e" filled="false" stroked="true" strokeweight=".47998pt" strokecolor="#000000">
                <v:path arrowok="t"/>
              </v:shape>
            </v:group>
            <v:group style="position:absolute;left:6978;top:2049;width:20;height:2" coordorigin="6978,2049" coordsize="20,2">
              <v:shape style="position:absolute;left:6978;top:2049;width:20;height:2" coordorigin="6978,2049" coordsize="20,0" path="m6978,2049l6997,2049e" filled="false" stroked="true" strokeweight=".47998pt" strokecolor="#000000">
                <v:path arrowok="t"/>
              </v:shape>
            </v:group>
            <v:group style="position:absolute;left:6997;top:2049;width:20;height:2" coordorigin="6997,2049" coordsize="20,2">
              <v:shape style="position:absolute;left:6997;top:2049;width:20;height:2" coordorigin="6997,2049" coordsize="20,0" path="m6997,2049l7017,2049e" filled="false" stroked="true" strokeweight=".47998pt" strokecolor="#000000">
                <v:path arrowok="t"/>
              </v:shape>
            </v:group>
            <v:group style="position:absolute;left:7017;top:2049;width:20;height:2" coordorigin="7017,2049" coordsize="20,2">
              <v:shape style="position:absolute;left:7017;top:2049;width:20;height:2" coordorigin="7017,2049" coordsize="20,0" path="m7017,2049l7036,2049e" filled="false" stroked="true" strokeweight=".47998pt" strokecolor="#000000">
                <v:path arrowok="t"/>
              </v:shape>
            </v:group>
            <v:group style="position:absolute;left:7036;top:2049;width:20;height:2" coordorigin="7036,2049" coordsize="20,2">
              <v:shape style="position:absolute;left:7036;top:2049;width:20;height:2" coordorigin="7036,2049" coordsize="20,0" path="m7036,2049l7055,2049e" filled="false" stroked="true" strokeweight=".47998pt" strokecolor="#000000">
                <v:path arrowok="t"/>
              </v:shape>
            </v:group>
            <v:group style="position:absolute;left:7055;top:2049;width:20;height:2" coordorigin="7055,2049" coordsize="20,2">
              <v:shape style="position:absolute;left:7055;top:2049;width:20;height:2" coordorigin="7055,2049" coordsize="20,0" path="m7055,2049l7074,2049e" filled="false" stroked="true" strokeweight=".47998pt" strokecolor="#000000">
                <v:path arrowok="t"/>
              </v:shape>
            </v:group>
            <v:group style="position:absolute;left:7074;top:2049;width:20;height:2" coordorigin="7074,2049" coordsize="20,2">
              <v:shape style="position:absolute;left:7074;top:2049;width:20;height:2" coordorigin="7074,2049" coordsize="20,0" path="m7074,2049l7093,2049e" filled="false" stroked="true" strokeweight=".47998pt" strokecolor="#000000">
                <v:path arrowok="t"/>
              </v:shape>
            </v:group>
            <v:group style="position:absolute;left:7093;top:2049;width:20;height:2" coordorigin="7093,2049" coordsize="20,2">
              <v:shape style="position:absolute;left:7093;top:2049;width:20;height:2" coordorigin="7093,2049" coordsize="20,0" path="m7093,2049l7113,2049e" filled="false" stroked="true" strokeweight=".47998pt" strokecolor="#000000">
                <v:path arrowok="t"/>
              </v:shape>
            </v:group>
            <v:group style="position:absolute;left:7113;top:2049;width:20;height:2" coordorigin="7113,2049" coordsize="20,2">
              <v:shape style="position:absolute;left:7113;top:2049;width:20;height:2" coordorigin="7113,2049" coordsize="20,0" path="m7113,2049l7132,2049e" filled="false" stroked="true" strokeweight=".47998pt" strokecolor="#000000">
                <v:path arrowok="t"/>
              </v:shape>
            </v:group>
            <v:group style="position:absolute;left:7132;top:2049;width:20;height:2" coordorigin="7132,2049" coordsize="20,2">
              <v:shape style="position:absolute;left:7132;top:2049;width:20;height:2" coordorigin="7132,2049" coordsize="20,0" path="m7132,2049l7151,2049e" filled="false" stroked="true" strokeweight=".47998pt" strokecolor="#000000">
                <v:path arrowok="t"/>
              </v:shape>
            </v:group>
            <v:group style="position:absolute;left:7151;top:2049;width:20;height:2" coordorigin="7151,2049" coordsize="20,2">
              <v:shape style="position:absolute;left:7151;top:2049;width:20;height:2" coordorigin="7151,2049" coordsize="20,0" path="m7151,2049l7170,2049e" filled="false" stroked="true" strokeweight=".47998pt" strokecolor="#000000">
                <v:path arrowok="t"/>
              </v:shape>
            </v:group>
            <v:group style="position:absolute;left:7170;top:2049;width:20;height:2" coordorigin="7170,2049" coordsize="20,2">
              <v:shape style="position:absolute;left:7170;top:2049;width:20;height:2" coordorigin="7170,2049" coordsize="20,0" path="m7170,2049l7189,2049e" filled="false" stroked="true" strokeweight=".47998pt" strokecolor="#000000">
                <v:path arrowok="t"/>
              </v:shape>
            </v:group>
            <v:group style="position:absolute;left:7189;top:2049;width:20;height:2" coordorigin="7189,2049" coordsize="20,2">
              <v:shape style="position:absolute;left:7189;top:2049;width:20;height:2" coordorigin="7189,2049" coordsize="20,0" path="m7189,2049l7209,2049e" filled="false" stroked="true" strokeweight=".47998pt" strokecolor="#000000">
                <v:path arrowok="t"/>
              </v:shape>
            </v:group>
            <v:group style="position:absolute;left:7209;top:2049;width:20;height:2" coordorigin="7209,2049" coordsize="20,2">
              <v:shape style="position:absolute;left:7209;top:2049;width:20;height:2" coordorigin="7209,2049" coordsize="20,0" path="m7209,2049l7228,2049e" filled="false" stroked="true" strokeweight=".47998pt" strokecolor="#000000">
                <v:path arrowok="t"/>
              </v:shape>
            </v:group>
            <v:group style="position:absolute;left:7228;top:2049;width:20;height:2" coordorigin="7228,2049" coordsize="20,2">
              <v:shape style="position:absolute;left:7228;top:2049;width:20;height:2" coordorigin="7228,2049" coordsize="20,0" path="m7228,2049l7247,2049e" filled="false" stroked="true" strokeweight=".47998pt" strokecolor="#000000">
                <v:path arrowok="t"/>
              </v:shape>
            </v:group>
            <v:group style="position:absolute;left:7247;top:2049;width:20;height:2" coordorigin="7247,2049" coordsize="20,2">
              <v:shape style="position:absolute;left:7247;top:2049;width:20;height:2" coordorigin="7247,2049" coordsize="20,0" path="m7247,2049l7266,2049e" filled="false" stroked="true" strokeweight=".47998pt" strokecolor="#000000">
                <v:path arrowok="t"/>
              </v:shape>
            </v:group>
            <v:group style="position:absolute;left:7266;top:2049;width:20;height:2" coordorigin="7266,2049" coordsize="20,2">
              <v:shape style="position:absolute;left:7266;top:2049;width:20;height:2" coordorigin="7266,2049" coordsize="20,0" path="m7266,2049l7285,2049e" filled="false" stroked="true" strokeweight=".47998pt" strokecolor="#000000">
                <v:path arrowok="t"/>
              </v:shape>
            </v:group>
            <v:group style="position:absolute;left:7285;top:2049;width:20;height:2" coordorigin="7285,2049" coordsize="20,2">
              <v:shape style="position:absolute;left:7285;top:2049;width:20;height:2" coordorigin="7285,2049" coordsize="20,0" path="m7285,2049l7305,2049e" filled="false" stroked="true" strokeweight=".47998pt" strokecolor="#000000">
                <v:path arrowok="t"/>
              </v:shape>
            </v:group>
            <v:group style="position:absolute;left:7305;top:2049;width:20;height:2" coordorigin="7305,2049" coordsize="20,2">
              <v:shape style="position:absolute;left:7305;top:2049;width:20;height:2" coordorigin="7305,2049" coordsize="20,0" path="m7305,2049l7324,2049e" filled="false" stroked="true" strokeweight=".47998pt" strokecolor="#000000">
                <v:path arrowok="t"/>
              </v:shape>
            </v:group>
            <v:group style="position:absolute;left:7324;top:2049;width:20;height:2" coordorigin="7324,2049" coordsize="20,2">
              <v:shape style="position:absolute;left:7324;top:2049;width:20;height:2" coordorigin="7324,2049" coordsize="20,0" path="m7324,2049l7343,2049e" filled="false" stroked="true" strokeweight=".47998pt" strokecolor="#000000">
                <v:path arrowok="t"/>
              </v:shape>
            </v:group>
            <v:group style="position:absolute;left:7343;top:2049;width:20;height:2" coordorigin="7343,2049" coordsize="20,2">
              <v:shape style="position:absolute;left:7343;top:2049;width:20;height:2" coordorigin="7343,2049" coordsize="20,0" path="m7343,2049l7362,2049e" filled="false" stroked="true" strokeweight=".47998pt" strokecolor="#000000">
                <v:path arrowok="t"/>
              </v:shape>
            </v:group>
            <v:group style="position:absolute;left:7362;top:2049;width:20;height:2" coordorigin="7362,2049" coordsize="20,2">
              <v:shape style="position:absolute;left:7362;top:2049;width:20;height:2" coordorigin="7362,2049" coordsize="20,0" path="m7362,2049l7381,2049e" filled="false" stroked="true" strokeweight=".47998pt" strokecolor="#000000">
                <v:path arrowok="t"/>
              </v:shape>
            </v:group>
            <v:group style="position:absolute;left:7381;top:2049;width:5;height:2" coordorigin="7381,2049" coordsize="5,2">
              <v:shape style="position:absolute;left:7381;top:2049;width:5;height:2" coordorigin="7381,2049" coordsize="5,0" path="m7381,2049l7386,2049e" filled="false" stroked="true" strokeweight=".47998pt" strokecolor="#000000">
                <v:path arrowok="t"/>
              </v:shape>
            </v:group>
            <v:group style="position:absolute;left:7386;top:2049;width:10;height:2" coordorigin="7386,2049" coordsize="10,2">
              <v:shape style="position:absolute;left:7386;top:2049;width:10;height:2" coordorigin="7386,2049" coordsize="10,0" path="m7386,2049l7396,2049e" filled="false" stroked="true" strokeweight=".47998pt" strokecolor="#000000">
                <v:path arrowok="t"/>
              </v:shape>
              <v:shape style="position:absolute;left:7396;top:2044;width:19;height:10" type="#_x0000_t75" stroked="false">
                <v:imagedata r:id="rId544" o:title=""/>
              </v:shape>
            </v:group>
            <v:group style="position:absolute;left:7415;top:2049;width:20;height:2" coordorigin="7415,2049" coordsize="20,2">
              <v:shape style="position:absolute;left:7415;top:2049;width:20;height:2" coordorigin="7415,2049" coordsize="20,0" path="m7415,2049l7434,2049e" filled="false" stroked="true" strokeweight=".47998pt" strokecolor="#000000">
                <v:path arrowok="t"/>
              </v:shape>
            </v:group>
            <v:group style="position:absolute;left:7434;top:2049;width:20;height:2" coordorigin="7434,2049" coordsize="20,2">
              <v:shape style="position:absolute;left:7434;top:2049;width:20;height:2" coordorigin="7434,2049" coordsize="20,0" path="m7434,2049l7453,2049e" filled="false" stroked="true" strokeweight=".47998pt" strokecolor="#000000">
                <v:path arrowok="t"/>
              </v:shape>
            </v:group>
            <v:group style="position:absolute;left:7453;top:2049;width:20;height:2" coordorigin="7453,2049" coordsize="20,2">
              <v:shape style="position:absolute;left:7453;top:2049;width:20;height:2" coordorigin="7453,2049" coordsize="20,0" path="m7453,2049l7473,2049e" filled="false" stroked="true" strokeweight=".47998pt" strokecolor="#000000">
                <v:path arrowok="t"/>
              </v:shape>
            </v:group>
            <v:group style="position:absolute;left:7473;top:2049;width:20;height:2" coordorigin="7473,2049" coordsize="20,2">
              <v:shape style="position:absolute;left:7473;top:2049;width:20;height:2" coordorigin="7473,2049" coordsize="20,0" path="m7473,2049l7492,2049e" filled="false" stroked="true" strokeweight=".47998pt" strokecolor="#000000">
                <v:path arrowok="t"/>
              </v:shape>
            </v:group>
            <v:group style="position:absolute;left:7492;top:2049;width:20;height:2" coordorigin="7492,2049" coordsize="20,2">
              <v:shape style="position:absolute;left:7492;top:2049;width:20;height:2" coordorigin="7492,2049" coordsize="20,0" path="m7492,2049l7511,2049e" filled="false" stroked="true" strokeweight=".47998pt" strokecolor="#000000">
                <v:path arrowok="t"/>
              </v:shape>
            </v:group>
            <v:group style="position:absolute;left:7511;top:2049;width:20;height:2" coordorigin="7511,2049" coordsize="20,2">
              <v:shape style="position:absolute;left:7511;top:2049;width:20;height:2" coordorigin="7511,2049" coordsize="20,0" path="m7511,2049l7530,2049e" filled="false" stroked="true" strokeweight=".47998pt" strokecolor="#000000">
                <v:path arrowok="t"/>
              </v:shape>
            </v:group>
            <v:group style="position:absolute;left:7530;top:2049;width:20;height:2" coordorigin="7530,2049" coordsize="20,2">
              <v:shape style="position:absolute;left:7530;top:2049;width:20;height:2" coordorigin="7530,2049" coordsize="20,0" path="m7530,2049l7549,2049e" filled="false" stroked="true" strokeweight=".47998pt" strokecolor="#000000">
                <v:path arrowok="t"/>
              </v:shape>
            </v:group>
            <v:group style="position:absolute;left:7549;top:2049;width:20;height:2" coordorigin="7549,2049" coordsize="20,2">
              <v:shape style="position:absolute;left:7549;top:2049;width:20;height:2" coordorigin="7549,2049" coordsize="20,0" path="m7549,2049l7569,2049e" filled="false" stroked="true" strokeweight=".47998pt" strokecolor="#000000">
                <v:path arrowok="t"/>
              </v:shape>
            </v:group>
            <v:group style="position:absolute;left:7569;top:2049;width:20;height:2" coordorigin="7569,2049" coordsize="20,2">
              <v:shape style="position:absolute;left:7569;top:2049;width:20;height:2" coordorigin="7569,2049" coordsize="20,0" path="m7569,2049l7588,2049e" filled="false" stroked="true" strokeweight=".47998pt" strokecolor="#000000">
                <v:path arrowok="t"/>
              </v:shape>
            </v:group>
            <v:group style="position:absolute;left:7588;top:2049;width:20;height:2" coordorigin="7588,2049" coordsize="20,2">
              <v:shape style="position:absolute;left:7588;top:2049;width:20;height:2" coordorigin="7588,2049" coordsize="20,0" path="m7588,2049l7607,2049e" filled="false" stroked="true" strokeweight=".47998pt" strokecolor="#000000">
                <v:path arrowok="t"/>
              </v:shape>
            </v:group>
            <v:group style="position:absolute;left:7607;top:2049;width:20;height:2" coordorigin="7607,2049" coordsize="20,2">
              <v:shape style="position:absolute;left:7607;top:2049;width:20;height:2" coordorigin="7607,2049" coordsize="20,0" path="m7607,2049l7626,2049e" filled="false" stroked="true" strokeweight=".47998pt" strokecolor="#000000">
                <v:path arrowok="t"/>
              </v:shape>
            </v:group>
            <v:group style="position:absolute;left:7626;top:2049;width:20;height:2" coordorigin="7626,2049" coordsize="20,2">
              <v:shape style="position:absolute;left:7626;top:2049;width:20;height:2" coordorigin="7626,2049" coordsize="20,0" path="m7626,2049l7645,2049e" filled="false" stroked="true" strokeweight=".47998pt" strokecolor="#000000">
                <v:path arrowok="t"/>
              </v:shape>
            </v:group>
            <v:group style="position:absolute;left:7645;top:2049;width:20;height:2" coordorigin="7645,2049" coordsize="20,2">
              <v:shape style="position:absolute;left:7645;top:2049;width:20;height:2" coordorigin="7645,2049" coordsize="20,0" path="m7645,2049l7665,2049e" filled="false" stroked="true" strokeweight=".47998pt" strokecolor="#000000">
                <v:path arrowok="t"/>
              </v:shape>
            </v:group>
            <v:group style="position:absolute;left:7665;top:2049;width:20;height:2" coordorigin="7665,2049" coordsize="20,2">
              <v:shape style="position:absolute;left:7665;top:2049;width:20;height:2" coordorigin="7665,2049" coordsize="20,0" path="m7665,2049l7684,2049e" filled="false" stroked="true" strokeweight=".47998pt" strokecolor="#000000">
                <v:path arrowok="t"/>
              </v:shape>
            </v:group>
            <v:group style="position:absolute;left:7684;top:2049;width:20;height:2" coordorigin="7684,2049" coordsize="20,2">
              <v:shape style="position:absolute;left:7684;top:2049;width:20;height:2" coordorigin="7684,2049" coordsize="20,0" path="m7684,2049l7703,2049e" filled="false" stroked="true" strokeweight=".47998pt" strokecolor="#000000">
                <v:path arrowok="t"/>
              </v:shape>
            </v:group>
            <v:group style="position:absolute;left:7703;top:2049;width:20;height:2" coordorigin="7703,2049" coordsize="20,2">
              <v:shape style="position:absolute;left:7703;top:2049;width:20;height:2" coordorigin="7703,2049" coordsize="20,0" path="m7703,2049l7722,2049e" filled="false" stroked="true" strokeweight=".47998pt" strokecolor="#000000">
                <v:path arrowok="t"/>
              </v:shape>
            </v:group>
            <v:group style="position:absolute;left:7722;top:2049;width:20;height:2" coordorigin="7722,2049" coordsize="20,2">
              <v:shape style="position:absolute;left:7722;top:2049;width:20;height:2" coordorigin="7722,2049" coordsize="20,0" path="m7722,2049l7741,2049e" filled="false" stroked="true" strokeweight=".47998pt" strokecolor="#000000">
                <v:path arrowok="t"/>
              </v:shape>
            </v:group>
            <v:group style="position:absolute;left:7741;top:2049;width:20;height:2" coordorigin="7741,2049" coordsize="20,2">
              <v:shape style="position:absolute;left:7741;top:2049;width:20;height:2" coordorigin="7741,2049" coordsize="20,0" path="m7741,2049l7761,2049e" filled="false" stroked="true" strokeweight=".47998pt" strokecolor="#000000">
                <v:path arrowok="t"/>
              </v:shape>
            </v:group>
            <v:group style="position:absolute;left:7761;top:2049;width:20;height:2" coordorigin="7761,2049" coordsize="20,2">
              <v:shape style="position:absolute;left:7761;top:2049;width:20;height:2" coordorigin="7761,2049" coordsize="20,0" path="m7761,2049l7780,2049e" filled="false" stroked="true" strokeweight=".47998pt" strokecolor="#000000">
                <v:path arrowok="t"/>
              </v:shape>
            </v:group>
            <v:group style="position:absolute;left:7780;top:2049;width:20;height:2" coordorigin="7780,2049" coordsize="20,2">
              <v:shape style="position:absolute;left:7780;top:2049;width:20;height:2" coordorigin="7780,2049" coordsize="20,0" path="m7780,2049l7799,2049e" filled="false" stroked="true" strokeweight=".47998pt" strokecolor="#000000">
                <v:path arrowok="t"/>
              </v:shape>
            </v:group>
            <v:group style="position:absolute;left:7799;top:2049;width:20;height:2" coordorigin="7799,2049" coordsize="20,2">
              <v:shape style="position:absolute;left:7799;top:2049;width:20;height:2" coordorigin="7799,2049" coordsize="20,0" path="m7799,2049l7818,2049e" filled="false" stroked="true" strokeweight=".47998pt" strokecolor="#000000">
                <v:path arrowok="t"/>
              </v:shape>
            </v:group>
            <v:group style="position:absolute;left:7818;top:2049;width:20;height:2" coordorigin="7818,2049" coordsize="20,2">
              <v:shape style="position:absolute;left:7818;top:2049;width:20;height:2" coordorigin="7818,2049" coordsize="20,0" path="m7818,2049l7837,2049e" filled="false" stroked="true" strokeweight=".47998pt" strokecolor="#000000">
                <v:path arrowok="t"/>
              </v:shape>
            </v:group>
            <v:group style="position:absolute;left:7837;top:2049;width:20;height:2" coordorigin="7837,2049" coordsize="20,2">
              <v:shape style="position:absolute;left:7837;top:2049;width:20;height:2" coordorigin="7837,2049" coordsize="20,0" path="m7837,2049l7857,2049e" filled="false" stroked="true" strokeweight=".47998pt" strokecolor="#000000">
                <v:path arrowok="t"/>
              </v:shape>
            </v:group>
            <v:group style="position:absolute;left:7857;top:2049;width:20;height:2" coordorigin="7857,2049" coordsize="20,2">
              <v:shape style="position:absolute;left:7857;top:2049;width:20;height:2" coordorigin="7857,2049" coordsize="20,0" path="m7857,2049l7876,2049e" filled="false" stroked="true" strokeweight=".47998pt" strokecolor="#000000">
                <v:path arrowok="t"/>
              </v:shape>
            </v:group>
            <v:group style="position:absolute;left:7876;top:2049;width:20;height:2" coordorigin="7876,2049" coordsize="20,2">
              <v:shape style="position:absolute;left:7876;top:2049;width:20;height:2" coordorigin="7876,2049" coordsize="20,0" path="m7876,2049l7895,2049e" filled="false" stroked="true" strokeweight=".47998pt" strokecolor="#000000">
                <v:path arrowok="t"/>
              </v:shape>
            </v:group>
            <v:group style="position:absolute;left:7895;top:2049;width:20;height:2" coordorigin="7895,2049" coordsize="20,2">
              <v:shape style="position:absolute;left:7895;top:2049;width:20;height:2" coordorigin="7895,2049" coordsize="20,0" path="m7895,2049l7914,2049e" filled="false" stroked="true" strokeweight=".47998pt" strokecolor="#000000">
                <v:path arrowok="t"/>
              </v:shape>
            </v:group>
            <v:group style="position:absolute;left:7914;top:2049;width:20;height:2" coordorigin="7914,2049" coordsize="20,2">
              <v:shape style="position:absolute;left:7914;top:2049;width:20;height:2" coordorigin="7914,2049" coordsize="20,0" path="m7914,2049l7933,2049e" filled="false" stroked="true" strokeweight=".47998pt" strokecolor="#000000">
                <v:path arrowok="t"/>
              </v:shape>
            </v:group>
            <v:group style="position:absolute;left:7933;top:2049;width:20;height:2" coordorigin="7933,2049" coordsize="20,2">
              <v:shape style="position:absolute;left:7933;top:2049;width:20;height:2" coordorigin="7933,2049" coordsize="20,0" path="m7933,2049l7953,2049e" filled="false" stroked="true" strokeweight=".47998pt" strokecolor="#000000">
                <v:path arrowok="t"/>
              </v:shape>
            </v:group>
            <v:group style="position:absolute;left:7953;top:2049;width:20;height:2" coordorigin="7953,2049" coordsize="20,2">
              <v:shape style="position:absolute;left:7953;top:2049;width:20;height:2" coordorigin="7953,2049" coordsize="20,0" path="m7953,2049l7972,2049e" filled="false" stroked="true" strokeweight=".47998pt" strokecolor="#000000">
                <v:path arrowok="t"/>
              </v:shape>
            </v:group>
            <v:group style="position:absolute;left:7972;top:2049;width:20;height:2" coordorigin="7972,2049" coordsize="20,2">
              <v:shape style="position:absolute;left:7972;top:2049;width:20;height:2" coordorigin="7972,2049" coordsize="20,0" path="m7972,2049l7991,2049e" filled="false" stroked="true" strokeweight=".47998pt" strokecolor="#000000">
                <v:path arrowok="t"/>
              </v:shape>
            </v:group>
            <v:group style="position:absolute;left:7991;top:2049;width:20;height:2" coordorigin="7991,2049" coordsize="20,2">
              <v:shape style="position:absolute;left:7991;top:2049;width:20;height:2" coordorigin="7991,2049" coordsize="20,0" path="m7991,2049l8010,2049e" filled="false" stroked="true" strokeweight=".47998pt" strokecolor="#000000">
                <v:path arrowok="t"/>
              </v:shape>
            </v:group>
            <v:group style="position:absolute;left:8010;top:2049;width:20;height:2" coordorigin="8010,2049" coordsize="20,2">
              <v:shape style="position:absolute;left:8010;top:2049;width:20;height:2" coordorigin="8010,2049" coordsize="20,0" path="m8010,2049l8029,2049e" filled="false" stroked="true" strokeweight=".47998pt" strokecolor="#000000">
                <v:path arrowok="t"/>
              </v:shape>
            </v:group>
            <v:group style="position:absolute;left:8029;top:2049;width:20;height:2" coordorigin="8029,2049" coordsize="20,2">
              <v:shape style="position:absolute;left:8029;top:2049;width:20;height:2" coordorigin="8029,2049" coordsize="20,0" path="m8029,2049l8049,2049e" filled="false" stroked="true" strokeweight=".47998pt" strokecolor="#000000">
                <v:path arrowok="t"/>
              </v:shape>
            </v:group>
            <v:group style="position:absolute;left:8049;top:2049;width:20;height:2" coordorigin="8049,2049" coordsize="20,2">
              <v:shape style="position:absolute;left:8049;top:2049;width:20;height:2" coordorigin="8049,2049" coordsize="20,0" path="m8049,2049l8068,2049e" filled="false" stroked="true" strokeweight=".47998pt" strokecolor="#000000">
                <v:path arrowok="t"/>
              </v:shape>
            </v:group>
            <v:group style="position:absolute;left:8068;top:2049;width:20;height:2" coordorigin="8068,2049" coordsize="20,2">
              <v:shape style="position:absolute;left:8068;top:2049;width:20;height:2" coordorigin="8068,2049" coordsize="20,0" path="m8068,2049l8087,2049e" filled="false" stroked="true" strokeweight=".47998pt" strokecolor="#000000">
                <v:path arrowok="t"/>
              </v:shape>
            </v:group>
            <v:group style="position:absolute;left:8087;top:2049;width:20;height:2" coordorigin="8087,2049" coordsize="20,2">
              <v:shape style="position:absolute;left:8087;top:2049;width:20;height:2" coordorigin="8087,2049" coordsize="20,0" path="m8087,2049l8106,2049e" filled="false" stroked="true" strokeweight=".47998pt" strokecolor="#000000">
                <v:path arrowok="t"/>
              </v:shape>
            </v:group>
            <v:group style="position:absolute;left:8106;top:2049;width:20;height:2" coordorigin="8106,2049" coordsize="20,2">
              <v:shape style="position:absolute;left:8106;top:2049;width:20;height:2" coordorigin="8106,2049" coordsize="20,0" path="m8106,2049l8125,2049e" filled="false" stroked="true" strokeweight=".47998pt" strokecolor="#000000">
                <v:path arrowok="t"/>
              </v:shape>
            </v:group>
            <v:group style="position:absolute;left:8125;top:2049;width:20;height:2" coordorigin="8125,2049" coordsize="20,2">
              <v:shape style="position:absolute;left:8125;top:2049;width:20;height:2" coordorigin="8125,2049" coordsize="20,0" path="m8125,2049l8145,2049e" filled="false" stroked="true" strokeweight=".47998pt" strokecolor="#000000">
                <v:path arrowok="t"/>
              </v:shape>
            </v:group>
            <v:group style="position:absolute;left:8145;top:2049;width:20;height:2" coordorigin="8145,2049" coordsize="20,2">
              <v:shape style="position:absolute;left:8145;top:2049;width:20;height:2" coordorigin="8145,2049" coordsize="20,0" path="m8145,2049l8164,2049e" filled="false" stroked="true" strokeweight=".47998pt" strokecolor="#000000">
                <v:path arrowok="t"/>
              </v:shape>
            </v:group>
            <v:group style="position:absolute;left:8164;top:2049;width:20;height:2" coordorigin="8164,2049" coordsize="20,2">
              <v:shape style="position:absolute;left:8164;top:2049;width:20;height:2" coordorigin="8164,2049" coordsize="20,0" path="m8164,2049l8183,2049e" filled="false" stroked="true" strokeweight=".47998pt" strokecolor="#000000">
                <v:path arrowok="t"/>
              </v:shape>
            </v:group>
            <v:group style="position:absolute;left:8183;top:2049;width:20;height:2" coordorigin="8183,2049" coordsize="20,2">
              <v:shape style="position:absolute;left:8183;top:2049;width:20;height:2" coordorigin="8183,2049" coordsize="20,0" path="m8183,2049l8202,2049e" filled="false" stroked="true" strokeweight=".47998pt" strokecolor="#000000">
                <v:path arrowok="t"/>
              </v:shape>
            </v:group>
            <v:group style="position:absolute;left:8202;top:2049;width:20;height:2" coordorigin="8202,2049" coordsize="20,2">
              <v:shape style="position:absolute;left:8202;top:2049;width:20;height:2" coordorigin="8202,2049" coordsize="20,0" path="m8202,2049l8221,2049e" filled="false" stroked="true" strokeweight=".47998pt" strokecolor="#000000">
                <v:path arrowok="t"/>
              </v:shape>
            </v:group>
            <v:group style="position:absolute;left:8221;top:2049;width:20;height:2" coordorigin="8221,2049" coordsize="20,2">
              <v:shape style="position:absolute;left:8221;top:2049;width:20;height:2" coordorigin="8221,2049" coordsize="20,0" path="m8221,2049l8241,2049e" filled="false" stroked="true" strokeweight=".47998pt" strokecolor="#000000">
                <v:path arrowok="t"/>
              </v:shape>
            </v:group>
            <v:group style="position:absolute;left:8241;top:2049;width:20;height:2" coordorigin="8241,2049" coordsize="20,2">
              <v:shape style="position:absolute;left:8241;top:2049;width:20;height:2" coordorigin="8241,2049" coordsize="20,0" path="m8241,2049l8260,2049e" filled="false" stroked="true" strokeweight=".47998pt" strokecolor="#000000">
                <v:path arrowok="t"/>
              </v:shape>
            </v:group>
            <v:group style="position:absolute;left:8260;top:2049;width:20;height:2" coordorigin="8260,2049" coordsize="20,2">
              <v:shape style="position:absolute;left:8260;top:2049;width:20;height:2" coordorigin="8260,2049" coordsize="20,0" path="m8260,2049l8279,2049e" filled="false" stroked="true" strokeweight=".47998pt" strokecolor="#000000">
                <v:path arrowok="t"/>
              </v:shape>
            </v:group>
            <v:group style="position:absolute;left:8279;top:2049;width:20;height:2" coordorigin="8279,2049" coordsize="20,2">
              <v:shape style="position:absolute;left:8279;top:2049;width:20;height:2" coordorigin="8279,2049" coordsize="20,0" path="m8279,2049l8298,2049e" filled="false" stroked="true" strokeweight=".47998pt" strokecolor="#000000">
                <v:path arrowok="t"/>
              </v:shape>
            </v:group>
            <v:group style="position:absolute;left:8298;top:2049;width:20;height:2" coordorigin="8298,2049" coordsize="20,2">
              <v:shape style="position:absolute;left:8298;top:2049;width:20;height:2" coordorigin="8298,2049" coordsize="20,0" path="m8298,2049l8317,2049e" filled="false" stroked="true" strokeweight=".47998pt" strokecolor="#000000">
                <v:path arrowok="t"/>
              </v:shape>
            </v:group>
            <v:group style="position:absolute;left:8317;top:2049;width:20;height:2" coordorigin="8317,2049" coordsize="20,2">
              <v:shape style="position:absolute;left:8317;top:2049;width:20;height:2" coordorigin="8317,2049" coordsize="20,0" path="m8317,2049l8337,2049e" filled="false" stroked="true" strokeweight=".47998pt" strokecolor="#000000">
                <v:path arrowok="t"/>
              </v:shape>
            </v:group>
            <v:group style="position:absolute;left:8337;top:2049;width:20;height:2" coordorigin="8337,2049" coordsize="20,2">
              <v:shape style="position:absolute;left:8337;top:2049;width:20;height:2" coordorigin="8337,2049" coordsize="20,0" path="m8337,2049l8356,2049e" filled="false" stroked="true" strokeweight=".47998pt" strokecolor="#000000">
                <v:path arrowok="t"/>
              </v:shape>
            </v:group>
            <v:group style="position:absolute;left:8356;top:2049;width:20;height:2" coordorigin="8356,2049" coordsize="20,2">
              <v:shape style="position:absolute;left:8356;top:2049;width:20;height:2" coordorigin="8356,2049" coordsize="20,0" path="m8356,2049l8375,2049e" filled="false" stroked="true" strokeweight=".47998pt" strokecolor="#000000">
                <v:path arrowok="t"/>
              </v:shape>
            </v:group>
            <v:group style="position:absolute;left:8375;top:2049;width:20;height:2" coordorigin="8375,2049" coordsize="20,2">
              <v:shape style="position:absolute;left:8375;top:2049;width:20;height:2" coordorigin="8375,2049" coordsize="20,0" path="m8375,2049l8394,2049e" filled="false" stroked="true" strokeweight=".47998pt" strokecolor="#000000">
                <v:path arrowok="t"/>
              </v:shape>
            </v:group>
            <v:group style="position:absolute;left:8394;top:2049;width:20;height:2" coordorigin="8394,2049" coordsize="20,2">
              <v:shape style="position:absolute;left:8394;top:2049;width:20;height:2" coordorigin="8394,2049" coordsize="20,0" path="m8394,2049l8413,2049e" filled="false" stroked="true" strokeweight=".47998pt" strokecolor="#000000">
                <v:path arrowok="t"/>
              </v:shape>
            </v:group>
            <v:group style="position:absolute;left:8413;top:2049;width:20;height:2" coordorigin="8413,2049" coordsize="20,2">
              <v:shape style="position:absolute;left:8413;top:2049;width:20;height:2" coordorigin="8413,2049" coordsize="20,0" path="m8413,2049l8433,2049e" filled="false" stroked="true" strokeweight=".47998pt" strokecolor="#000000">
                <v:path arrowok="t"/>
              </v:shape>
            </v:group>
            <v:group style="position:absolute;left:8433;top:2049;width:20;height:2" coordorigin="8433,2049" coordsize="20,2">
              <v:shape style="position:absolute;left:8433;top:2049;width:20;height:2" coordorigin="8433,2049" coordsize="20,0" path="m8433,2049l8452,2049e" filled="false" stroked="true" strokeweight=".47998pt" strokecolor="#000000">
                <v:path arrowok="t"/>
              </v:shape>
            </v:group>
            <v:group style="position:absolute;left:8452;top:2049;width:20;height:2" coordorigin="8452,2049" coordsize="20,2">
              <v:shape style="position:absolute;left:8452;top:2049;width:20;height:2" coordorigin="8452,2049" coordsize="20,0" path="m8452,2049l8471,2049e" filled="false" stroked="true" strokeweight=".47998pt" strokecolor="#000000">
                <v:path arrowok="t"/>
              </v:shape>
            </v:group>
            <v:group style="position:absolute;left:8471;top:2049;width:20;height:2" coordorigin="8471,2049" coordsize="20,2">
              <v:shape style="position:absolute;left:8471;top:2049;width:20;height:2" coordorigin="8471,2049" coordsize="20,0" path="m8471,2049l8490,2049e" filled="false" stroked="true" strokeweight=".47998pt" strokecolor="#000000">
                <v:path arrowok="t"/>
              </v:shape>
            </v:group>
            <v:group style="position:absolute;left:8490;top:2049;width:20;height:2" coordorigin="8490,2049" coordsize="20,2">
              <v:shape style="position:absolute;left:8490;top:2049;width:20;height:2" coordorigin="8490,2049" coordsize="20,0" path="m8490,2049l8509,2049e" filled="false" stroked="true" strokeweight=".47998pt" strokecolor="#000000">
                <v:path arrowok="t"/>
              </v:shape>
            </v:group>
            <v:group style="position:absolute;left:8509;top:2049;width:20;height:2" coordorigin="8509,2049" coordsize="20,2">
              <v:shape style="position:absolute;left:8509;top:2049;width:20;height:2" coordorigin="8509,2049" coordsize="20,0" path="m8509,2049l8529,2049e" filled="false" stroked="true" strokeweight=".47998pt" strokecolor="#000000">
                <v:path arrowok="t"/>
              </v:shape>
            </v:group>
            <v:group style="position:absolute;left:8529;top:2049;width:20;height:2" coordorigin="8529,2049" coordsize="20,2">
              <v:shape style="position:absolute;left:8529;top:2049;width:20;height:2" coordorigin="8529,2049" coordsize="20,0" path="m8529,2049l8548,2049e" filled="false" stroked="true" strokeweight=".47998pt" strokecolor="#000000">
                <v:path arrowok="t"/>
              </v:shape>
            </v:group>
            <v:group style="position:absolute;left:8548;top:2049;width:20;height:2" coordorigin="8548,2049" coordsize="20,2">
              <v:shape style="position:absolute;left:8548;top:2049;width:20;height:2" coordorigin="8548,2049" coordsize="20,0" path="m8548,2049l8567,2049e" filled="false" stroked="true" strokeweight=".47998pt" strokecolor="#000000">
                <v:path arrowok="t"/>
              </v:shape>
            </v:group>
            <v:group style="position:absolute;left:8567;top:2049;width:20;height:2" coordorigin="8567,2049" coordsize="20,2">
              <v:shape style="position:absolute;left:8567;top:2049;width:20;height:2" coordorigin="8567,2049" coordsize="20,0" path="m8567,2049l8586,2049e" filled="false" stroked="true" strokeweight=".47998pt" strokecolor="#000000">
                <v:path arrowok="t"/>
              </v:shape>
            </v:group>
            <v:group style="position:absolute;left:8586;top:2049;width:20;height:2" coordorigin="8586,2049" coordsize="20,2">
              <v:shape style="position:absolute;left:8586;top:2049;width:20;height:2" coordorigin="8586,2049" coordsize="20,0" path="m8586,2049l8605,2049e" filled="false" stroked="true" strokeweight=".47998pt" strokecolor="#000000">
                <v:path arrowok="t"/>
              </v:shape>
            </v:group>
            <v:group style="position:absolute;left:8605;top:2049;width:20;height:2" coordorigin="8605,2049" coordsize="20,2">
              <v:shape style="position:absolute;left:8605;top:2049;width:20;height:2" coordorigin="8605,2049" coordsize="20,0" path="m8605,2049l8625,2049e" filled="false" stroked="true" strokeweight=".47998pt" strokecolor="#000000">
                <v:path arrowok="t"/>
              </v:shape>
            </v:group>
            <v:group style="position:absolute;left:8625;top:2049;width:20;height:2" coordorigin="8625,2049" coordsize="20,2">
              <v:shape style="position:absolute;left:8625;top:2049;width:20;height:2" coordorigin="8625,2049" coordsize="20,0" path="m8625,2049l8644,2049e" filled="false" stroked="true" strokeweight=".47998pt" strokecolor="#000000">
                <v:path arrowok="t"/>
              </v:shape>
            </v:group>
            <v:group style="position:absolute;left:8644;top:2049;width:20;height:2" coordorigin="8644,2049" coordsize="20,2">
              <v:shape style="position:absolute;left:8644;top:2049;width:20;height:2" coordorigin="8644,2049" coordsize="20,0" path="m8644,2049l8663,2049e" filled="false" stroked="true" strokeweight=".47998pt" strokecolor="#000000">
                <v:path arrowok="t"/>
              </v:shape>
            </v:group>
            <v:group style="position:absolute;left:8663;top:2049;width:20;height:2" coordorigin="8663,2049" coordsize="20,2">
              <v:shape style="position:absolute;left:8663;top:2049;width:20;height:2" coordorigin="8663,2049" coordsize="20,0" path="m8663,2049l8682,2049e" filled="false" stroked="true" strokeweight=".47998pt" strokecolor="#000000">
                <v:path arrowok="t"/>
              </v:shape>
            </v:group>
            <v:group style="position:absolute;left:8682;top:2049;width:20;height:2" coordorigin="8682,2049" coordsize="20,2">
              <v:shape style="position:absolute;left:8682;top:2049;width:20;height:2" coordorigin="8682,2049" coordsize="20,0" path="m8682,2049l8701,2049e" filled="false" stroked="true" strokeweight=".47998pt" strokecolor="#000000">
                <v:path arrowok="t"/>
              </v:shape>
            </v:group>
            <v:group style="position:absolute;left:8701;top:2049;width:20;height:2" coordorigin="8701,2049" coordsize="20,2">
              <v:shape style="position:absolute;left:8701;top:2049;width:20;height:2" coordorigin="8701,2049" coordsize="20,0" path="m8701,2049l8721,2049e" filled="false" stroked="true" strokeweight=".47998pt" strokecolor="#000000">
                <v:path arrowok="t"/>
              </v:shape>
            </v:group>
            <v:group style="position:absolute;left:8721;top:2049;width:20;height:2" coordorigin="8721,2049" coordsize="20,2">
              <v:shape style="position:absolute;left:8721;top:2049;width:20;height:2" coordorigin="8721,2049" coordsize="20,0" path="m8721,2049l8740,2049e" filled="false" stroked="true" strokeweight=".47998pt" strokecolor="#000000">
                <v:path arrowok="t"/>
              </v:shape>
            </v:group>
            <v:group style="position:absolute;left:8740;top:2049;width:20;height:2" coordorigin="8740,2049" coordsize="20,2">
              <v:shape style="position:absolute;left:8740;top:2049;width:20;height:2" coordorigin="8740,2049" coordsize="20,0" path="m8740,2049l8759,2049e" filled="false" stroked="true" strokeweight=".47998pt" strokecolor="#000000">
                <v:path arrowok="t"/>
              </v:shape>
            </v:group>
            <v:group style="position:absolute;left:8759;top:2049;width:20;height:2" coordorigin="8759,2049" coordsize="20,2">
              <v:shape style="position:absolute;left:8759;top:2049;width:20;height:2" coordorigin="8759,2049" coordsize="20,0" path="m8759,2049l8778,2049e" filled="false" stroked="true" strokeweight=".47998pt" strokecolor="#000000">
                <v:path arrowok="t"/>
              </v:shape>
            </v:group>
            <v:group style="position:absolute;left:8778;top:2049;width:20;height:2" coordorigin="8778,2049" coordsize="20,2">
              <v:shape style="position:absolute;left:8778;top:2049;width:20;height:2" coordorigin="8778,2049" coordsize="20,0" path="m8778,2049l8797,2049e" filled="false" stroked="true" strokeweight=".47998pt" strokecolor="#000000">
                <v:path arrowok="t"/>
              </v:shape>
            </v:group>
            <v:group style="position:absolute;left:8797;top:2049;width:20;height:2" coordorigin="8797,2049" coordsize="20,2">
              <v:shape style="position:absolute;left:8797;top:2049;width:20;height:2" coordorigin="8797,2049" coordsize="20,0" path="m8797,2049l8817,2049e" filled="false" stroked="true" strokeweight=".47998pt" strokecolor="#000000">
                <v:path arrowok="t"/>
              </v:shape>
            </v:group>
            <v:group style="position:absolute;left:8817;top:2049;width:20;height:2" coordorigin="8817,2049" coordsize="20,2">
              <v:shape style="position:absolute;left:8817;top:2049;width:20;height:2" coordorigin="8817,2049" coordsize="20,0" path="m8817,2049l8836,2049e" filled="false" stroked="true" strokeweight=".47998pt" strokecolor="#000000">
                <v:path arrowok="t"/>
              </v:shape>
            </v:group>
            <v:group style="position:absolute;left:8836;top:2049;width:20;height:2" coordorigin="8836,2049" coordsize="20,2">
              <v:shape style="position:absolute;left:8836;top:2049;width:20;height:2" coordorigin="8836,2049" coordsize="20,0" path="m8836,2049l8856,2049e" filled="false" stroked="true" strokeweight=".47998pt" strokecolor="#000000">
                <v:path arrowok="t"/>
              </v:shape>
            </v:group>
            <v:group style="position:absolute;left:8856;top:2049;width:20;height:2" coordorigin="8856,2049" coordsize="20,2">
              <v:shape style="position:absolute;left:8856;top:2049;width:20;height:2" coordorigin="8856,2049" coordsize="20,0" path="m8856,2049l8875,2049e" filled="false" stroked="true" strokeweight=".47998pt" strokecolor="#000000">
                <v:path arrowok="t"/>
              </v:shape>
            </v:group>
            <v:group style="position:absolute;left:8875;top:2049;width:20;height:2" coordorigin="8875,2049" coordsize="20,2">
              <v:shape style="position:absolute;left:8875;top:2049;width:20;height:2" coordorigin="8875,2049" coordsize="20,0" path="m8875,2049l8894,2049e" filled="false" stroked="true" strokeweight=".47998pt" strokecolor="#000000">
                <v:path arrowok="t"/>
              </v:shape>
            </v:group>
            <v:group style="position:absolute;left:8894;top:2049;width:20;height:2" coordorigin="8894,2049" coordsize="20,2">
              <v:shape style="position:absolute;left:8894;top:2049;width:20;height:2" coordorigin="8894,2049" coordsize="20,0" path="m8894,2049l8913,2049e" filled="false" stroked="true" strokeweight=".47998pt" strokecolor="#000000">
                <v:path arrowok="t"/>
              </v:shape>
            </v:group>
            <v:group style="position:absolute;left:8913;top:2049;width:20;height:2" coordorigin="8913,2049" coordsize="20,2">
              <v:shape style="position:absolute;left:8913;top:2049;width:20;height:2" coordorigin="8913,2049" coordsize="20,0" path="m8913,2049l8932,2049e" filled="false" stroked="true" strokeweight=".47998pt" strokecolor="#000000">
                <v:path arrowok="t"/>
              </v:shape>
            </v:group>
            <v:group style="position:absolute;left:8932;top:2049;width:20;height:2" coordorigin="8932,2049" coordsize="20,2">
              <v:shape style="position:absolute;left:8932;top:2049;width:20;height:2" coordorigin="8932,2049" coordsize="20,0" path="m8932,2049l8952,2049e" filled="false" stroked="true" strokeweight=".47998pt" strokecolor="#000000">
                <v:path arrowok="t"/>
              </v:shape>
            </v:group>
            <v:group style="position:absolute;left:8952;top:2049;width:20;height:2" coordorigin="8952,2049" coordsize="20,2">
              <v:shape style="position:absolute;left:8952;top:2049;width:20;height:2" coordorigin="8952,2049" coordsize="20,0" path="m8952,2049l8971,2049e" filled="false" stroked="true" strokeweight=".47998pt" strokecolor="#000000">
                <v:path arrowok="t"/>
              </v:shape>
            </v:group>
            <v:group style="position:absolute;left:8971;top:2049;width:20;height:2" coordorigin="8971,2049" coordsize="20,2">
              <v:shape style="position:absolute;left:8971;top:2049;width:20;height:2" coordorigin="8971,2049" coordsize="20,0" path="m8971,2049l8990,2049e" filled="false" stroked="true" strokeweight=".47998pt" strokecolor="#000000">
                <v:path arrowok="t"/>
              </v:shape>
            </v:group>
            <v:group style="position:absolute;left:8990;top:2049;width:20;height:2" coordorigin="8990,2049" coordsize="20,2">
              <v:shape style="position:absolute;left:8990;top:2049;width:20;height:2" coordorigin="8990,2049" coordsize="20,0" path="m8990,2049l9009,2049e" filled="false" stroked="true" strokeweight=".47998pt" strokecolor="#000000">
                <v:path arrowok="t"/>
              </v:shape>
              <v:shape style="position:absolute;left:9009;top:2044;width:22;height:10" type="#_x0000_t75" stroked="false">
                <v:imagedata r:id="rId545" o:title=""/>
              </v:shape>
            </v:group>
            <v:group style="position:absolute;left:9031;top:2049;width:10;height:2" coordorigin="9031,2049" coordsize="10,2">
              <v:shape style="position:absolute;left:9031;top:2049;width:10;height:2" coordorigin="9031,2049" coordsize="10,0" path="m9031,2049l9040,2049e" filled="false" stroked="true" strokeweight=".47998pt" strokecolor="#000000">
                <v:path arrowok="t"/>
              </v:shape>
            </v:group>
            <v:group style="position:absolute;left:9040;top:2049;width:20;height:2" coordorigin="9040,2049" coordsize="20,2">
              <v:shape style="position:absolute;left:9040;top:2049;width:20;height:2" coordorigin="9040,2049" coordsize="20,0" path="m9040,2049l9060,2049e" filled="false" stroked="true" strokeweight=".47998pt" strokecolor="#000000">
                <v:path arrowok="t"/>
              </v:shape>
            </v:group>
            <v:group style="position:absolute;left:9060;top:2049;width:20;height:2" coordorigin="9060,2049" coordsize="20,2">
              <v:shape style="position:absolute;left:9060;top:2049;width:20;height:2" coordorigin="9060,2049" coordsize="20,0" path="m9060,2049l9079,2049e" filled="false" stroked="true" strokeweight=".47998pt" strokecolor="#000000">
                <v:path arrowok="t"/>
              </v:shape>
            </v:group>
            <v:group style="position:absolute;left:9079;top:2049;width:20;height:2" coordorigin="9079,2049" coordsize="20,2">
              <v:shape style="position:absolute;left:9079;top:2049;width:20;height:2" coordorigin="9079,2049" coordsize="20,0" path="m9079,2049l9098,2049e" filled="false" stroked="true" strokeweight=".47998pt" strokecolor="#000000">
                <v:path arrowok="t"/>
              </v:shape>
            </v:group>
            <v:group style="position:absolute;left:9098;top:2049;width:20;height:2" coordorigin="9098,2049" coordsize="20,2">
              <v:shape style="position:absolute;left:9098;top:2049;width:20;height:2" coordorigin="9098,2049" coordsize="20,0" path="m9098,2049l9117,2049e" filled="false" stroked="true" strokeweight=".47998pt" strokecolor="#000000">
                <v:path arrowok="t"/>
              </v:shape>
            </v:group>
            <v:group style="position:absolute;left:9117;top:2049;width:20;height:2" coordorigin="9117,2049" coordsize="20,2">
              <v:shape style="position:absolute;left:9117;top:2049;width:20;height:2" coordorigin="9117,2049" coordsize="20,0" path="m9117,2049l9136,2049e" filled="false" stroked="true" strokeweight=".47998pt" strokecolor="#000000">
                <v:path arrowok="t"/>
              </v:shape>
            </v:group>
            <v:group style="position:absolute;left:9136;top:2049;width:20;height:2" coordorigin="9136,2049" coordsize="20,2">
              <v:shape style="position:absolute;left:9136;top:2049;width:20;height:2" coordorigin="9136,2049" coordsize="20,0" path="m9136,2049l9156,2049e" filled="false" stroked="true" strokeweight=".47998pt" strokecolor="#000000">
                <v:path arrowok="t"/>
              </v:shape>
            </v:group>
            <v:group style="position:absolute;left:9156;top:2049;width:20;height:2" coordorigin="9156,2049" coordsize="20,2">
              <v:shape style="position:absolute;left:9156;top:2049;width:20;height:2" coordorigin="9156,2049" coordsize="20,0" path="m9156,2049l9175,2049e" filled="false" stroked="true" strokeweight=".47998pt" strokecolor="#000000">
                <v:path arrowok="t"/>
              </v:shape>
            </v:group>
            <v:group style="position:absolute;left:9175;top:2049;width:20;height:2" coordorigin="9175,2049" coordsize="20,2">
              <v:shape style="position:absolute;left:9175;top:2049;width:20;height:2" coordorigin="9175,2049" coordsize="20,0" path="m9175,2049l9194,2049e" filled="false" stroked="true" strokeweight=".47998pt" strokecolor="#000000">
                <v:path arrowok="t"/>
              </v:shape>
            </v:group>
            <v:group style="position:absolute;left:9194;top:2049;width:20;height:2" coordorigin="9194,2049" coordsize="20,2">
              <v:shape style="position:absolute;left:9194;top:2049;width:20;height:2" coordorigin="9194,2049" coordsize="20,0" path="m9194,2049l9213,2049e" filled="false" stroked="true" strokeweight=".47998pt" strokecolor="#000000">
                <v:path arrowok="t"/>
              </v:shape>
            </v:group>
            <v:group style="position:absolute;left:9213;top:2049;width:20;height:2" coordorigin="9213,2049" coordsize="20,2">
              <v:shape style="position:absolute;left:9213;top:2049;width:20;height:2" coordorigin="9213,2049" coordsize="20,0" path="m9213,2049l9232,2049e" filled="false" stroked="true" strokeweight=".47998pt" strokecolor="#000000">
                <v:path arrowok="t"/>
              </v:shape>
            </v:group>
            <v:group style="position:absolute;left:9232;top:2049;width:20;height:2" coordorigin="9232,2049" coordsize="20,2">
              <v:shape style="position:absolute;left:9232;top:2049;width:20;height:2" coordorigin="9232,2049" coordsize="20,0" path="m9232,2049l9252,2049e" filled="false" stroked="true" strokeweight=".47998pt" strokecolor="#000000">
                <v:path arrowok="t"/>
              </v:shape>
            </v:group>
            <v:group style="position:absolute;left:9252;top:2049;width:20;height:2" coordorigin="9252,2049" coordsize="20,2">
              <v:shape style="position:absolute;left:9252;top:2049;width:20;height:2" coordorigin="9252,2049" coordsize="20,0" path="m9252,2049l9271,2049e" filled="false" stroked="true" strokeweight=".47998pt" strokecolor="#000000">
                <v:path arrowok="t"/>
              </v:shape>
            </v:group>
            <v:group style="position:absolute;left:9271;top:2049;width:20;height:2" coordorigin="9271,2049" coordsize="20,2">
              <v:shape style="position:absolute;left:9271;top:2049;width:20;height:2" coordorigin="9271,2049" coordsize="20,0" path="m9271,2049l9290,2049e" filled="false" stroked="true" strokeweight=".47998pt" strokecolor="#000000">
                <v:path arrowok="t"/>
              </v:shape>
            </v:group>
            <v:group style="position:absolute;left:9290;top:2049;width:20;height:2" coordorigin="9290,2049" coordsize="20,2">
              <v:shape style="position:absolute;left:9290;top:2049;width:20;height:2" coordorigin="9290,2049" coordsize="20,0" path="m9290,2049l9309,2049e" filled="false" stroked="true" strokeweight=".47998pt" strokecolor="#000000">
                <v:path arrowok="t"/>
              </v:shape>
            </v:group>
            <v:group style="position:absolute;left:9309;top:2049;width:20;height:2" coordorigin="9309,2049" coordsize="20,2">
              <v:shape style="position:absolute;left:9309;top:2049;width:20;height:2" coordorigin="9309,2049" coordsize="20,0" path="m9309,2049l9328,2049e" filled="false" stroked="true" strokeweight=".47998pt" strokecolor="#000000">
                <v:path arrowok="t"/>
              </v:shape>
            </v:group>
            <v:group style="position:absolute;left:9328;top:2049;width:20;height:2" coordorigin="9328,2049" coordsize="20,2">
              <v:shape style="position:absolute;left:9328;top:2049;width:20;height:2" coordorigin="9328,2049" coordsize="20,0" path="m9328,2049l9348,2049e" filled="false" stroked="true" strokeweight=".47998pt" strokecolor="#000000">
                <v:path arrowok="t"/>
              </v:shape>
            </v:group>
            <v:group style="position:absolute;left:9348;top:2049;width:20;height:2" coordorigin="9348,2049" coordsize="20,2">
              <v:shape style="position:absolute;left:9348;top:2049;width:20;height:2" coordorigin="9348,2049" coordsize="20,0" path="m9348,2049l9367,2049e" filled="false" stroked="true" strokeweight=".47998pt" strokecolor="#000000">
                <v:path arrowok="t"/>
              </v:shape>
            </v:group>
            <v:group style="position:absolute;left:9367;top:2049;width:20;height:2" coordorigin="9367,2049" coordsize="20,2">
              <v:shape style="position:absolute;left:9367;top:2049;width:20;height:2" coordorigin="9367,2049" coordsize="20,0" path="m9367,2049l9386,2049e" filled="false" stroked="true" strokeweight=".47998pt" strokecolor="#000000">
                <v:path arrowok="t"/>
              </v:shape>
            </v:group>
            <v:group style="position:absolute;left:9386;top:2049;width:20;height:2" coordorigin="9386,2049" coordsize="20,2">
              <v:shape style="position:absolute;left:9386;top:2049;width:20;height:2" coordorigin="9386,2049" coordsize="20,0" path="m9386,2049l9405,2049e" filled="false" stroked="true" strokeweight=".47998pt" strokecolor="#000000">
                <v:path arrowok="t"/>
              </v:shape>
            </v:group>
            <v:group style="position:absolute;left:9405;top:2049;width:20;height:2" coordorigin="9405,2049" coordsize="20,2">
              <v:shape style="position:absolute;left:9405;top:2049;width:20;height:2" coordorigin="9405,2049" coordsize="20,0" path="m9405,2049l9424,2049e" filled="false" stroked="true" strokeweight=".47998pt" strokecolor="#000000">
                <v:path arrowok="t"/>
              </v:shape>
            </v:group>
            <v:group style="position:absolute;left:9424;top:2049;width:20;height:2" coordorigin="9424,2049" coordsize="20,2">
              <v:shape style="position:absolute;left:9424;top:2049;width:20;height:2" coordorigin="9424,2049" coordsize="20,0" path="m9424,2049l9444,2049e" filled="false" stroked="true" strokeweight=".47998pt" strokecolor="#000000">
                <v:path arrowok="t"/>
              </v:shape>
            </v:group>
            <v:group style="position:absolute;left:9444;top:2049;width:20;height:2" coordorigin="9444,2049" coordsize="20,2">
              <v:shape style="position:absolute;left:9444;top:2049;width:20;height:2" coordorigin="9444,2049" coordsize="20,0" path="m9444,2049l9463,2049e" filled="false" stroked="true" strokeweight=".47998pt" strokecolor="#000000">
                <v:path arrowok="t"/>
              </v:shape>
            </v:group>
            <v:group style="position:absolute;left:9463;top:2049;width:20;height:2" coordorigin="9463,2049" coordsize="20,2">
              <v:shape style="position:absolute;left:9463;top:2049;width:20;height:2" coordorigin="9463,2049" coordsize="20,0" path="m9463,2049l9482,2049e" filled="false" stroked="true" strokeweight=".47998pt" strokecolor="#000000">
                <v:path arrowok="t"/>
              </v:shape>
            </v:group>
            <v:group style="position:absolute;left:9482;top:2049;width:20;height:2" coordorigin="9482,2049" coordsize="20,2">
              <v:shape style="position:absolute;left:9482;top:2049;width:20;height:2" coordorigin="9482,2049" coordsize="20,0" path="m9482,2049l9501,2049e" filled="false" stroked="true" strokeweight=".47998pt" strokecolor="#000000">
                <v:path arrowok="t"/>
              </v:shape>
            </v:group>
            <v:group style="position:absolute;left:9501;top:2049;width:20;height:2" coordorigin="9501,2049" coordsize="20,2">
              <v:shape style="position:absolute;left:9501;top:2049;width:20;height:2" coordorigin="9501,2049" coordsize="20,0" path="m9501,2049l9520,2049e" filled="false" stroked="true" strokeweight=".47998pt" strokecolor="#000000">
                <v:path arrowok="t"/>
              </v:shape>
            </v:group>
            <v:group style="position:absolute;left:9520;top:2049;width:20;height:2" coordorigin="9520,2049" coordsize="20,2">
              <v:shape style="position:absolute;left:9520;top:2049;width:20;height:2" coordorigin="9520,2049" coordsize="20,0" path="m9520,2049l9540,2049e" filled="false" stroked="true" strokeweight=".47998pt" strokecolor="#000000">
                <v:path arrowok="t"/>
              </v:shape>
            </v:group>
            <v:group style="position:absolute;left:9540;top:2049;width:20;height:2" coordorigin="9540,2049" coordsize="20,2">
              <v:shape style="position:absolute;left:9540;top:2049;width:20;height:2" coordorigin="9540,2049" coordsize="20,0" path="m9540,2049l9559,2049e" filled="false" stroked="true" strokeweight=".47998pt" strokecolor="#000000">
                <v:path arrowok="t"/>
              </v:shape>
            </v:group>
            <v:group style="position:absolute;left:9559;top:2049;width:20;height:2" coordorigin="9559,2049" coordsize="20,2">
              <v:shape style="position:absolute;left:9559;top:2049;width:20;height:2" coordorigin="9559,2049" coordsize="20,0" path="m9559,2049l9578,2049e" filled="false" stroked="true" strokeweight=".47998pt" strokecolor="#000000">
                <v:path arrowok="t"/>
              </v:shape>
            </v:group>
            <v:group style="position:absolute;left:9578;top:2049;width:20;height:2" coordorigin="9578,2049" coordsize="20,2">
              <v:shape style="position:absolute;left:9578;top:2049;width:20;height:2" coordorigin="9578,2049" coordsize="20,0" path="m9578,2049l9597,2049e" filled="false" stroked="true" strokeweight=".47998pt" strokecolor="#000000">
                <v:path arrowok="t"/>
              </v:shape>
            </v:group>
            <v:group style="position:absolute;left:9597;top:2049;width:20;height:2" coordorigin="9597,2049" coordsize="20,2">
              <v:shape style="position:absolute;left:9597;top:2049;width:20;height:2" coordorigin="9597,2049" coordsize="20,0" path="m9597,2049l9616,2049e" filled="false" stroked="true" strokeweight=".47998pt" strokecolor="#000000">
                <v:path arrowok="t"/>
              </v:shape>
            </v:group>
            <v:group style="position:absolute;left:9616;top:2049;width:20;height:2" coordorigin="9616,2049" coordsize="20,2">
              <v:shape style="position:absolute;left:9616;top:2049;width:20;height:2" coordorigin="9616,2049" coordsize="20,0" path="m9616,2049l9636,2049e" filled="false" stroked="true" strokeweight=".47998pt" strokecolor="#000000">
                <v:path arrowok="t"/>
              </v:shape>
            </v:group>
            <v:group style="position:absolute;left:9636;top:2049;width:20;height:2" coordorigin="9636,2049" coordsize="20,2">
              <v:shape style="position:absolute;left:9636;top:2049;width:20;height:2" coordorigin="9636,2049" coordsize="20,0" path="m9636,2049l9655,2049e" filled="false" stroked="true" strokeweight=".47998pt" strokecolor="#000000">
                <v:path arrowok="t"/>
              </v:shape>
            </v:group>
            <v:group style="position:absolute;left:9655;top:2049;width:20;height:2" coordorigin="9655,2049" coordsize="20,2">
              <v:shape style="position:absolute;left:9655;top:2049;width:20;height:2" coordorigin="9655,2049" coordsize="20,0" path="m9655,2049l9674,2049e" filled="false" stroked="true" strokeweight=".47998pt" strokecolor="#000000">
                <v:path arrowok="t"/>
              </v:shape>
            </v:group>
            <v:group style="position:absolute;left:9674;top:2049;width:20;height:2" coordorigin="9674,2049" coordsize="20,2">
              <v:shape style="position:absolute;left:9674;top:2049;width:20;height:2" coordorigin="9674,2049" coordsize="20,0" path="m9674,2049l9693,2049e" filled="false" stroked="true" strokeweight=".47998pt" strokecolor="#000000">
                <v:path arrowok="t"/>
              </v:shape>
            </v:group>
            <v:group style="position:absolute;left:9693;top:2049;width:20;height:2" coordorigin="9693,2049" coordsize="20,2">
              <v:shape style="position:absolute;left:9693;top:2049;width:20;height:2" coordorigin="9693,2049" coordsize="20,0" path="m9693,2049l9712,2049e" filled="false" stroked="true" strokeweight=".47998pt" strokecolor="#000000">
                <v:path arrowok="t"/>
              </v:shape>
            </v:group>
            <v:group style="position:absolute;left:9712;top:2049;width:20;height:2" coordorigin="9712,2049" coordsize="20,2">
              <v:shape style="position:absolute;left:9712;top:2049;width:20;height:2" coordorigin="9712,2049" coordsize="20,0" path="m9712,2049l9732,2049e" filled="false" stroked="true" strokeweight=".47998pt" strokecolor="#000000">
                <v:path arrowok="t"/>
              </v:shape>
            </v:group>
            <v:group style="position:absolute;left:9732;top:2049;width:20;height:2" coordorigin="9732,2049" coordsize="20,2">
              <v:shape style="position:absolute;left:9732;top:2049;width:20;height:2" coordorigin="9732,2049" coordsize="20,0" path="m9732,2049l9751,2049e" filled="false" stroked="true" strokeweight=".47998pt" strokecolor="#000000">
                <v:path arrowok="t"/>
              </v:shape>
            </v:group>
            <v:group style="position:absolute;left:9751;top:2049;width:20;height:2" coordorigin="9751,2049" coordsize="20,2">
              <v:shape style="position:absolute;left:9751;top:2049;width:20;height:2" coordorigin="9751,2049" coordsize="20,0" path="m9751,2049l9770,2049e" filled="false" stroked="true" strokeweight=".47998pt" strokecolor="#000000">
                <v:path arrowok="t"/>
              </v:shape>
            </v:group>
            <v:group style="position:absolute;left:9770;top:2049;width:20;height:2" coordorigin="9770,2049" coordsize="20,2">
              <v:shape style="position:absolute;left:9770;top:2049;width:20;height:2" coordorigin="9770,2049" coordsize="20,0" path="m9770,2049l9789,2049e" filled="false" stroked="true" strokeweight=".47998pt" strokecolor="#000000">
                <v:path arrowok="t"/>
              </v:shape>
            </v:group>
            <v:group style="position:absolute;left:9789;top:2049;width:20;height:2" coordorigin="9789,2049" coordsize="20,2">
              <v:shape style="position:absolute;left:9789;top:2049;width:20;height:2" coordorigin="9789,2049" coordsize="20,0" path="m9789,2049l9808,2049e" filled="false" stroked="true" strokeweight=".47998pt" strokecolor="#000000">
                <v:path arrowok="t"/>
              </v:shape>
            </v:group>
            <v:group style="position:absolute;left:9808;top:2049;width:20;height:2" coordorigin="9808,2049" coordsize="20,2">
              <v:shape style="position:absolute;left:9808;top:2049;width:20;height:2" coordorigin="9808,2049" coordsize="20,0" path="m9808,2049l9828,2049e" filled="false" stroked="true" strokeweight=".47998pt" strokecolor="#000000">
                <v:path arrowok="t"/>
              </v:shape>
            </v:group>
            <v:group style="position:absolute;left:9828;top:2049;width:20;height:2" coordorigin="9828,2049" coordsize="20,2">
              <v:shape style="position:absolute;left:9828;top:2049;width:20;height:2" coordorigin="9828,2049" coordsize="20,0" path="m9828,2049l9847,2049e" filled="false" stroked="true" strokeweight=".47998pt" strokecolor="#000000">
                <v:path arrowok="t"/>
              </v:shape>
            </v:group>
            <v:group style="position:absolute;left:9847;top:2049;width:20;height:2" coordorigin="9847,2049" coordsize="20,2">
              <v:shape style="position:absolute;left:9847;top:2049;width:20;height:2" coordorigin="9847,2049" coordsize="20,0" path="m9847,2049l9866,2049e" filled="false" stroked="true" strokeweight=".47998pt" strokecolor="#000000">
                <v:path arrowok="t"/>
              </v:shape>
            </v:group>
            <v:group style="position:absolute;left:9866;top:2049;width:20;height:2" coordorigin="9866,2049" coordsize="20,2">
              <v:shape style="position:absolute;left:9866;top:2049;width:20;height:2" coordorigin="9866,2049" coordsize="20,0" path="m9866,2049l9885,2049e" filled="false" stroked="true" strokeweight=".47998pt" strokecolor="#000000">
                <v:path arrowok="t"/>
              </v:shape>
            </v:group>
            <v:group style="position:absolute;left:9885;top:2049;width:20;height:2" coordorigin="9885,2049" coordsize="20,2">
              <v:shape style="position:absolute;left:9885;top:2049;width:20;height:2" coordorigin="9885,2049" coordsize="20,0" path="m9885,2049l9904,2049e" filled="false" stroked="true" strokeweight=".47998pt" strokecolor="#000000">
                <v:path arrowok="t"/>
              </v:shape>
            </v:group>
            <v:group style="position:absolute;left:9904;top:2049;width:20;height:2" coordorigin="9904,2049" coordsize="20,2">
              <v:shape style="position:absolute;left:9904;top:2049;width:20;height:2" coordorigin="9904,2049" coordsize="20,0" path="m9904,2049l9924,2049e" filled="false" stroked="true" strokeweight=".47998pt" strokecolor="#000000">
                <v:path arrowok="t"/>
              </v:shape>
            </v:group>
            <v:group style="position:absolute;left:9924;top:2049;width:20;height:2" coordorigin="9924,2049" coordsize="20,2">
              <v:shape style="position:absolute;left:9924;top:2049;width:20;height:2" coordorigin="9924,2049" coordsize="20,0" path="m9924,2049l9943,2049e" filled="false" stroked="true" strokeweight=".47998pt" strokecolor="#000000">
                <v:path arrowok="t"/>
              </v:shape>
            </v:group>
            <v:group style="position:absolute;left:9943;top:2049;width:20;height:2" coordorigin="9943,2049" coordsize="20,2">
              <v:shape style="position:absolute;left:9943;top:2049;width:20;height:2" coordorigin="9943,2049" coordsize="20,0" path="m9943,2049l9962,2049e" filled="false" stroked="true" strokeweight=".47998pt" strokecolor="#000000">
                <v:path arrowok="t"/>
              </v:shape>
            </v:group>
            <v:group style="position:absolute;left:9962;top:2049;width:20;height:2" coordorigin="9962,2049" coordsize="20,2">
              <v:shape style="position:absolute;left:9962;top:2049;width:20;height:2" coordorigin="9962,2049" coordsize="20,0" path="m9962,2049l9981,2049e" filled="false" stroked="true" strokeweight=".47998pt" strokecolor="#000000">
                <v:path arrowok="t"/>
              </v:shape>
            </v:group>
            <v:group style="position:absolute;left:9981;top:2049;width:20;height:2" coordorigin="9981,2049" coordsize="20,2">
              <v:shape style="position:absolute;left:9981;top:2049;width:20;height:2" coordorigin="9981,2049" coordsize="20,0" path="m9981,2049l10000,2049e" filled="false" stroked="true" strokeweight=".47998pt" strokecolor="#000000">
                <v:path arrowok="t"/>
              </v:shape>
            </v:group>
            <v:group style="position:absolute;left:10000;top:2049;width:20;height:2" coordorigin="10000,2049" coordsize="20,2">
              <v:shape style="position:absolute;left:10000;top:2049;width:20;height:2" coordorigin="10000,2049" coordsize="20,0" path="m10000,2049l10020,2049e" filled="false" stroked="true" strokeweight=".47998pt" strokecolor="#000000">
                <v:path arrowok="t"/>
              </v:shape>
            </v:group>
            <v:group style="position:absolute;left:10020;top:2049;width:20;height:2" coordorigin="10020,2049" coordsize="20,2">
              <v:shape style="position:absolute;left:10020;top:2049;width:20;height:2" coordorigin="10020,2049" coordsize="20,0" path="m10020,2049l10039,2049e" filled="false" stroked="true" strokeweight=".47998pt" strokecolor="#000000">
                <v:path arrowok="t"/>
              </v:shape>
            </v:group>
            <v:group style="position:absolute;left:10039;top:2049;width:20;height:2" coordorigin="10039,2049" coordsize="20,2">
              <v:shape style="position:absolute;left:10039;top:2049;width:20;height:2" coordorigin="10039,2049" coordsize="20,0" path="m10039,2049l10058,2049e" filled="false" stroked="true" strokeweight=".47998pt" strokecolor="#000000">
                <v:path arrowok="t"/>
              </v:shape>
            </v:group>
            <v:group style="position:absolute;left:10058;top:2049;width:20;height:2" coordorigin="10058,2049" coordsize="20,2">
              <v:shape style="position:absolute;left:10058;top:2049;width:20;height:2" coordorigin="10058,2049" coordsize="20,0" path="m10058,2049l10077,2049e" filled="false" stroked="true" strokeweight=".47998pt" strokecolor="#000000">
                <v:path arrowok="t"/>
              </v:shape>
            </v:group>
            <v:group style="position:absolute;left:10077;top:2049;width:20;height:2" coordorigin="10077,2049" coordsize="20,2">
              <v:shape style="position:absolute;left:10077;top:2049;width:20;height:2" coordorigin="10077,2049" coordsize="20,0" path="m10077,2049l10096,2049e" filled="false" stroked="true" strokeweight=".47998pt" strokecolor="#000000">
                <v:path arrowok="t"/>
              </v:shape>
            </v:group>
            <v:group style="position:absolute;left:10096;top:2049;width:20;height:2" coordorigin="10096,2049" coordsize="20,2">
              <v:shape style="position:absolute;left:10096;top:2049;width:20;height:2" coordorigin="10096,2049" coordsize="20,0" path="m10096,2049l10116,2049e" filled="false" stroked="true" strokeweight=".47998pt" strokecolor="#000000">
                <v:path arrowok="t"/>
              </v:shape>
            </v:group>
            <v:group style="position:absolute;left:10116;top:2049;width:20;height:2" coordorigin="10116,2049" coordsize="20,2">
              <v:shape style="position:absolute;left:10116;top:2049;width:20;height:2" coordorigin="10116,2049" coordsize="20,0" path="m10116,2049l10135,2049e" filled="false" stroked="true" strokeweight=".47998pt" strokecolor="#000000">
                <v:path arrowok="t"/>
              </v:shape>
            </v:group>
            <v:group style="position:absolute;left:10135;top:2049;width:20;height:2" coordorigin="10135,2049" coordsize="20,2">
              <v:shape style="position:absolute;left:10135;top:2049;width:20;height:2" coordorigin="10135,2049" coordsize="20,0" path="m10135,2049l10154,2049e" filled="false" stroked="true" strokeweight=".47998pt" strokecolor="#000000">
                <v:path arrowok="t"/>
              </v:shape>
            </v:group>
            <v:group style="position:absolute;left:10154;top:2049;width:20;height:2" coordorigin="10154,2049" coordsize="20,2">
              <v:shape style="position:absolute;left:10154;top:2049;width:20;height:2" coordorigin="10154,2049" coordsize="20,0" path="m10154,2049l10173,2049e" filled="false" stroked="true" strokeweight=".47998pt" strokecolor="#000000">
                <v:path arrowok="t"/>
              </v:shape>
            </v:group>
            <v:group style="position:absolute;left:10173;top:2049;width:20;height:2" coordorigin="10173,2049" coordsize="20,2">
              <v:shape style="position:absolute;left:10173;top:2049;width:20;height:2" coordorigin="10173,2049" coordsize="20,0" path="m10173,2049l10192,2049e" filled="false" stroked="true" strokeweight=".47998pt" strokecolor="#000000">
                <v:path arrowok="t"/>
              </v:shape>
            </v:group>
            <v:group style="position:absolute;left:10192;top:2049;width:20;height:2" coordorigin="10192,2049" coordsize="20,2">
              <v:shape style="position:absolute;left:10192;top:2049;width:20;height:2" coordorigin="10192,2049" coordsize="20,0" path="m10192,2049l10212,2049e" filled="false" stroked="true" strokeweight=".47998pt" strokecolor="#000000">
                <v:path arrowok="t"/>
              </v:shape>
            </v:group>
            <v:group style="position:absolute;left:10212;top:2049;width:20;height:2" coordorigin="10212,2049" coordsize="20,2">
              <v:shape style="position:absolute;left:10212;top:2049;width:20;height:2" coordorigin="10212,2049" coordsize="20,0" path="m10212,2049l10231,2049e" filled="false" stroked="true" strokeweight=".47998pt" strokecolor="#000000">
                <v:path arrowok="t"/>
              </v:shape>
            </v:group>
            <v:group style="position:absolute;left:10231;top:2049;width:20;height:2" coordorigin="10231,2049" coordsize="20,2">
              <v:shape style="position:absolute;left:10231;top:2049;width:20;height:2" coordorigin="10231,2049" coordsize="20,0" path="m10231,2049l10250,2049e" filled="false" stroked="true" strokeweight=".47998pt" strokecolor="#000000">
                <v:path arrowok="t"/>
              </v:shape>
            </v:group>
            <v:group style="position:absolute;left:10250;top:2049;width:20;height:2" coordorigin="10250,2049" coordsize="20,2">
              <v:shape style="position:absolute;left:10250;top:2049;width:20;height:2" coordorigin="10250,2049" coordsize="20,0" path="m10250,2049l10269,2049e" filled="false" stroked="true" strokeweight=".47998pt" strokecolor="#000000">
                <v:path arrowok="t"/>
              </v:shape>
            </v:group>
            <v:group style="position:absolute;left:10269;top:2049;width:20;height:2" coordorigin="10269,2049" coordsize="20,2">
              <v:shape style="position:absolute;left:10269;top:2049;width:20;height:2" coordorigin="10269,2049" coordsize="20,0" path="m10269,2049l10288,2049e" filled="false" stroked="true" strokeweight=".47998pt" strokecolor="#000000">
                <v:path arrowok="t"/>
              </v:shape>
            </v:group>
            <v:group style="position:absolute;left:10288;top:2049;width:20;height:2" coordorigin="10288,2049" coordsize="20,2">
              <v:shape style="position:absolute;left:10288;top:2049;width:20;height:2" coordorigin="10288,2049" coordsize="20,0" path="m10288,2049l10308,2049e" filled="false" stroked="true" strokeweight=".47998pt" strokecolor="#000000">
                <v:path arrowok="t"/>
              </v:shape>
            </v:group>
            <v:group style="position:absolute;left:10308;top:2049;width:20;height:2" coordorigin="10308,2049" coordsize="20,2">
              <v:shape style="position:absolute;left:10308;top:2049;width:20;height:2" coordorigin="10308,2049" coordsize="20,0" path="m10308,2049l10327,2049e" filled="false" stroked="true" strokeweight=".47998pt" strokecolor="#000000">
                <v:path arrowok="t"/>
              </v:shape>
            </v:group>
            <v:group style="position:absolute;left:10327;top:2049;width:20;height:2" coordorigin="10327,2049" coordsize="20,2">
              <v:shape style="position:absolute;left:10327;top:2049;width:20;height:2" coordorigin="10327,2049" coordsize="20,0" path="m10327,2049l10346,2049e" filled="false" stroked="true" strokeweight=".47998pt" strokecolor="#000000">
                <v:path arrowok="t"/>
              </v:shape>
            </v:group>
            <v:group style="position:absolute;left:10346;top:2049;width:20;height:2" coordorigin="10346,2049" coordsize="20,2">
              <v:shape style="position:absolute;left:10346;top:2049;width:20;height:2" coordorigin="10346,2049" coordsize="20,0" path="m10346,2049l10365,2049e" filled="false" stroked="true" strokeweight=".47998pt" strokecolor="#000000">
                <v:path arrowok="t"/>
              </v:shape>
            </v:group>
            <v:group style="position:absolute;left:10365;top:2049;width:20;height:2" coordorigin="10365,2049" coordsize="20,2">
              <v:shape style="position:absolute;left:10365;top:2049;width:20;height:2" coordorigin="10365,2049" coordsize="20,0" path="m10365,2049l10384,2049e" filled="false" stroked="true" strokeweight=".47998pt" strokecolor="#000000">
                <v:path arrowok="t"/>
              </v:shape>
            </v:group>
            <v:group style="position:absolute;left:10384;top:2049;width:20;height:2" coordorigin="10384,2049" coordsize="20,2">
              <v:shape style="position:absolute;left:10384;top:2049;width:20;height:2" coordorigin="10384,2049" coordsize="20,0" path="m10384,2049l10404,2049e" filled="false" stroked="true" strokeweight=".47998pt" strokecolor="#000000">
                <v:path arrowok="t"/>
              </v:shape>
            </v:group>
            <v:group style="position:absolute;left:10404;top:2049;width:20;height:2" coordorigin="10404,2049" coordsize="20,2">
              <v:shape style="position:absolute;left:10404;top:2049;width:20;height:2" coordorigin="10404,2049" coordsize="20,0" path="m10404,2049l10423,2049e" filled="false" stroked="true" strokeweight=".47998pt" strokecolor="#000000">
                <v:path arrowok="t"/>
              </v:shape>
            </v:group>
            <v:group style="position:absolute;left:10423;top:2049;width:20;height:2" coordorigin="10423,2049" coordsize="20,2">
              <v:shape style="position:absolute;left:10423;top:2049;width:20;height:2" coordorigin="10423,2049" coordsize="20,0" path="m10423,2049l10442,2049e" filled="false" stroked="true" strokeweight=".47998pt" strokecolor="#000000">
                <v:path arrowok="t"/>
              </v:shape>
            </v:group>
            <v:group style="position:absolute;left:10442;top:2049;width:20;height:2" coordorigin="10442,2049" coordsize="20,2">
              <v:shape style="position:absolute;left:10442;top:2049;width:20;height:2" coordorigin="10442,2049" coordsize="20,0" path="m10442,2049l10461,2049e" filled="false" stroked="true" strokeweight=".47998pt" strokecolor="#000000">
                <v:path arrowok="t"/>
              </v:shape>
            </v:group>
            <v:group style="position:absolute;left:10461;top:2049;width:20;height:2" coordorigin="10461,2049" coordsize="20,2">
              <v:shape style="position:absolute;left:10461;top:2049;width:20;height:2" coordorigin="10461,2049" coordsize="20,0" path="m10461,2049l10480,2049e" filled="false" stroked="true" strokeweight=".47998pt" strokecolor="#000000">
                <v:path arrowok="t"/>
              </v:shape>
            </v:group>
            <v:group style="position:absolute;left:10480;top:2049;width:20;height:2" coordorigin="10480,2049" coordsize="20,2">
              <v:shape style="position:absolute;left:10480;top:2049;width:20;height:2" coordorigin="10480,2049" coordsize="20,0" path="m10480,2049l10500,2049e" filled="false" stroked="true" strokeweight=".47998pt" strokecolor="#000000">
                <v:path arrowok="t"/>
              </v:shape>
            </v:group>
            <v:group style="position:absolute;left:10500;top:2049;width:20;height:2" coordorigin="10500,2049" coordsize="20,2">
              <v:shape style="position:absolute;left:10500;top:2049;width:20;height:2" coordorigin="10500,2049" coordsize="20,0" path="m10500,2049l10519,2049e" filled="false" stroked="true" strokeweight=".47998pt" strokecolor="#000000">
                <v:path arrowok="t"/>
              </v:shape>
            </v:group>
            <v:group style="position:absolute;left:10519;top:2049;width:20;height:2" coordorigin="10519,2049" coordsize="20,2">
              <v:shape style="position:absolute;left:10519;top:2049;width:20;height:2" coordorigin="10519,2049" coordsize="20,0" path="m10519,2049l10538,2049e" filled="false" stroked="true" strokeweight=".47998pt" strokecolor="#000000">
                <v:path arrowok="t"/>
              </v:shape>
            </v:group>
            <v:group style="position:absolute;left:10538;top:2049;width:20;height:2" coordorigin="10538,2049" coordsize="20,2">
              <v:shape style="position:absolute;left:10538;top:2049;width:20;height:2" coordorigin="10538,2049" coordsize="20,0" path="m10538,2049l10557,2049e" filled="false" stroked="true" strokeweight=".47998pt" strokecolor="#000000">
                <v:path arrowok="t"/>
              </v:shape>
            </v:group>
            <v:group style="position:absolute;left:10557;top:2049;width:20;height:2" coordorigin="10557,2049" coordsize="20,2">
              <v:shape style="position:absolute;left:10557;top:2049;width:20;height:2" coordorigin="10557,2049" coordsize="20,0" path="m10557,2049l10576,2049e" filled="false" stroked="true" strokeweight=".47998pt" strokecolor="#000000">
                <v:path arrowok="t"/>
              </v:shape>
            </v:group>
            <v:group style="position:absolute;left:10576;top:2049;width:20;height:2" coordorigin="10576,2049" coordsize="20,2">
              <v:shape style="position:absolute;left:10576;top:2049;width:20;height:2" coordorigin="10576,2049" coordsize="20,0" path="m10576,2049l10596,2049e" filled="false" stroked="true" strokeweight=".47998pt" strokecolor="#000000">
                <v:path arrowok="t"/>
              </v:shape>
            </v:group>
            <v:group style="position:absolute;left:10596;top:2049;width:20;height:2" coordorigin="10596,2049" coordsize="20,2">
              <v:shape style="position:absolute;left:10596;top:2049;width:20;height:2" coordorigin="10596,2049" coordsize="20,0" path="m10596,2049l10615,2049e" filled="false" stroked="true" strokeweight=".47998pt" strokecolor="#000000">
                <v:path arrowok="t"/>
              </v:shape>
            </v:group>
            <v:group style="position:absolute;left:10615;top:2049;width:20;height:2" coordorigin="10615,2049" coordsize="20,2">
              <v:shape style="position:absolute;left:10615;top:2049;width:20;height:2" coordorigin="10615,2049" coordsize="20,0" path="m10615,2049l10634,2049e" filled="false" stroked="true" strokeweight=".47998pt" strokecolor="#000000">
                <v:path arrowok="t"/>
              </v:shape>
            </v:group>
            <v:group style="position:absolute;left:10634;top:2049;width:20;height:2" coordorigin="10634,2049" coordsize="20,2">
              <v:shape style="position:absolute;left:10634;top:2049;width:20;height:2" coordorigin="10634,2049" coordsize="20,0" path="m10634,2049l10653,2049e" filled="false" stroked="true" strokeweight=".47998pt" strokecolor="#000000">
                <v:path arrowok="t"/>
              </v:shape>
            </v:group>
            <v:group style="position:absolute;left:10653;top:2049;width:20;height:2" coordorigin="10653,2049" coordsize="20,2">
              <v:shape style="position:absolute;left:10653;top:2049;width:20;height:2" coordorigin="10653,2049" coordsize="20,0" path="m10653,2049l10672,2049e" filled="false" stroked="true" strokeweight=".47998pt" strokecolor="#000000">
                <v:path arrowok="t"/>
              </v:shape>
            </v:group>
            <v:group style="position:absolute;left:10672;top:2049;width:20;height:2" coordorigin="10672,2049" coordsize="20,2">
              <v:shape style="position:absolute;left:10672;top:2049;width:20;height:2" coordorigin="10672,2049" coordsize="20,0" path="m10672,2049l10692,2049e" filled="false" stroked="true" strokeweight=".47998pt" strokecolor="#000000">
                <v:path arrowok="t"/>
              </v:shape>
            </v:group>
            <v:group style="position:absolute;left:10692;top:2049;width:20;height:2" coordorigin="10692,2049" coordsize="20,2">
              <v:shape style="position:absolute;left:10692;top:2049;width:20;height:2" coordorigin="10692,2049" coordsize="20,0" path="m10692,2049l10711,2049e" filled="false" stroked="true" strokeweight=".47998pt" strokecolor="#000000">
                <v:path arrowok="t"/>
              </v:shape>
            </v:group>
            <v:group style="position:absolute;left:10711;top:2049;width:20;height:2" coordorigin="10711,2049" coordsize="20,2">
              <v:shape style="position:absolute;left:10711;top:2049;width:20;height:2" coordorigin="10711,2049" coordsize="20,0" path="m10711,2049l10730,2049e" filled="false" stroked="true" strokeweight=".47998pt" strokecolor="#000000">
                <v:path arrowok="t"/>
              </v:shape>
            </v:group>
            <v:group style="position:absolute;left:10730;top:2049;width:20;height:2" coordorigin="10730,2049" coordsize="20,2">
              <v:shape style="position:absolute;left:10730;top:2049;width:20;height:2" coordorigin="10730,2049" coordsize="20,0" path="m10730,2049l10749,2049e" filled="false" stroked="true" strokeweight=".47998pt" strokecolor="#000000">
                <v:path arrowok="t"/>
              </v:shape>
            </v:group>
            <v:group style="position:absolute;left:10749;top:2049;width:20;height:2" coordorigin="10749,2049" coordsize="20,2">
              <v:shape style="position:absolute;left:10749;top:2049;width:20;height:2" coordorigin="10749,2049" coordsize="20,0" path="m10749,2049l10768,2049e" filled="false" stroked="true" strokeweight=".47998pt" strokecolor="#000000">
                <v:path arrowok="t"/>
              </v:shape>
            </v:group>
            <v:group style="position:absolute;left:10768;top:2049;width:20;height:2" coordorigin="10768,2049" coordsize="20,2">
              <v:shape style="position:absolute;left:10768;top:2049;width:20;height:2" coordorigin="10768,2049" coordsize="20,0" path="m10768,2049l10788,2049e" filled="false" stroked="true" strokeweight=".47998pt" strokecolor="#000000">
                <v:path arrowok="t"/>
              </v:shape>
            </v:group>
            <v:group style="position:absolute;left:10788;top:2049;width:20;height:2" coordorigin="10788,2049" coordsize="20,2">
              <v:shape style="position:absolute;left:10788;top:2049;width:20;height:2" coordorigin="10788,2049" coordsize="20,0" path="m10788,2049l10807,2049e" filled="false" stroked="true" strokeweight=".47998pt" strokecolor="#000000">
                <v:path arrowok="t"/>
              </v:shape>
            </v:group>
            <v:group style="position:absolute;left:10807;top:2049;width:20;height:2" coordorigin="10807,2049" coordsize="20,2">
              <v:shape style="position:absolute;left:10807;top:2049;width:20;height:2" coordorigin="10807,2049" coordsize="20,0" path="m10807,2049l10826,2049e" filled="false" stroked="true" strokeweight=".47998pt" strokecolor="#000000">
                <v:path arrowok="t"/>
              </v:shape>
            </v:group>
            <v:group style="position:absolute;left:10826;top:2049;width:20;height:2" coordorigin="10826,2049" coordsize="20,2">
              <v:shape style="position:absolute;left:10826;top:2049;width:20;height:2" coordorigin="10826,2049" coordsize="20,0" path="m10826,2049l10845,2049e" filled="false" stroked="true" strokeweight=".47998pt" strokecolor="#000000">
                <v:path arrowok="t"/>
              </v:shape>
            </v:group>
            <v:group style="position:absolute;left:10845;top:2049;width:20;height:2" coordorigin="10845,2049" coordsize="20,2">
              <v:shape style="position:absolute;left:10845;top:2049;width:20;height:2" coordorigin="10845,2049" coordsize="20,0" path="m10845,2049l10864,2049e" filled="false" stroked="true" strokeweight=".47998pt" strokecolor="#000000">
                <v:path arrowok="t"/>
              </v:shape>
            </v:group>
            <v:group style="position:absolute;left:10864;top:2049;width:20;height:2" coordorigin="10864,2049" coordsize="20,2">
              <v:shape style="position:absolute;left:10864;top:2049;width:20;height:2" coordorigin="10864,2049" coordsize="20,0" path="m10864,2049l10884,2049e" filled="false" stroked="true" strokeweight=".47998pt" strokecolor="#000000">
                <v:path arrowok="t"/>
              </v:shape>
            </v:group>
            <v:group style="position:absolute;left:10884;top:2049;width:20;height:2" coordorigin="10884,2049" coordsize="20,2">
              <v:shape style="position:absolute;left:10884;top:2049;width:20;height:2" coordorigin="10884,2049" coordsize="20,0" path="m10884,2049l10903,2049e" filled="false" stroked="true" strokeweight=".47998pt" strokecolor="#000000">
                <v:path arrowok="t"/>
              </v:shape>
            </v:group>
            <v:group style="position:absolute;left:10903;top:2049;width:20;height:2" coordorigin="10903,2049" coordsize="20,2">
              <v:shape style="position:absolute;left:10903;top:2049;width:20;height:2" coordorigin="10903,2049" coordsize="20,0" path="m10903,2049l10922,2049e" filled="false" stroked="true" strokeweight=".47998pt" strokecolor="#000000">
                <v:path arrowok="t"/>
              </v:shape>
            </v:group>
            <v:group style="position:absolute;left:10922;top:2049;width:15;height:2" coordorigin="10922,2049" coordsize="15,2">
              <v:shape style="position:absolute;left:10922;top:2049;width:15;height:2" coordorigin="10922,2049" coordsize="15,0" path="m10922,2049l10936,2049e" filled="false" stroked="true" strokeweight=".47998pt" strokecolor="#000000">
                <v:path arrowok="t"/>
              </v:shape>
            </v:group>
            <v:group style="position:absolute;left:3308;top:2054;width:10;height:20" coordorigin="3308,2054" coordsize="10,20">
              <v:shape style="position:absolute;left:3308;top:2054;width:10;height:20" coordorigin="3308,2054" coordsize="10,20" path="m3308,2073l3317,2073,3317,2054,3308,2054,3308,2073xe" filled="true" fillcolor="#000000" stroked="false">
                <v:path arrowok="t"/>
                <v:fill type="solid"/>
              </v:shape>
            </v:group>
            <v:group style="position:absolute;left:5118;top:2054;width:10;height:20" coordorigin="5118,2054" coordsize="10,20">
              <v:shape style="position:absolute;left:5118;top:2054;width:10;height:20" coordorigin="5118,2054" coordsize="10,20" path="m5118,2073l5127,2073,5127,2054,5118,2054,5118,2073xe" filled="true" fillcolor="#000000" stroked="false">
                <v:path arrowok="t"/>
                <v:fill type="solid"/>
              </v:shape>
            </v:group>
            <v:group style="position:absolute;left:5970;top:2054;width:10;height:20" coordorigin="5970,2054" coordsize="10,20">
              <v:shape style="position:absolute;left:5970;top:2054;width:10;height:20" coordorigin="5970,2054" coordsize="10,20" path="m5970,2073l5979,2073,5979,2054,5970,2054,5970,2073xe" filled="true" fillcolor="#000000" stroked="false">
                <v:path arrowok="t"/>
                <v:fill type="solid"/>
              </v:shape>
            </v:group>
            <v:group style="position:absolute;left:7386;top:2054;width:10;height:20" coordorigin="7386,2054" coordsize="10,20">
              <v:shape style="position:absolute;left:7386;top:2054;width:10;height:20" coordorigin="7386,2054" coordsize="10,20" path="m7386,2073l7396,2073,7396,2054,7386,2054,7386,2073xe" filled="true" fillcolor="#000000" stroked="false">
                <v:path arrowok="t"/>
                <v:fill type="solid"/>
              </v:shape>
            </v:group>
            <v:group style="position:absolute;left:7386;top:2073;width:10;height:20" coordorigin="7386,2073" coordsize="10,20">
              <v:shape style="position:absolute;left:7386;top:2073;width:10;height:20" coordorigin="7386,2073" coordsize="10,20" path="m7386,2092l7396,2092,7396,2073,7386,2073,7386,2092xe" filled="true" fillcolor="#000000" stroked="false">
                <v:path arrowok="t"/>
                <v:fill type="solid"/>
              </v:shape>
            </v:group>
            <v:group style="position:absolute;left:7386;top:2092;width:10;height:20" coordorigin="7386,2092" coordsize="10,20">
              <v:shape style="position:absolute;left:7386;top:2092;width:10;height:20" coordorigin="7386,2092" coordsize="10,20" path="m7386,2112l7396,2112,7396,2092,7386,2092,7386,2112xe" filled="true" fillcolor="#000000" stroked="false">
                <v:path arrowok="t"/>
                <v:fill type="solid"/>
              </v:shape>
            </v:group>
            <v:group style="position:absolute;left:7386;top:2112;width:10;height:20" coordorigin="7386,2112" coordsize="10,20">
              <v:shape style="position:absolute;left:7386;top:2112;width:10;height:20" coordorigin="7386,2112" coordsize="10,20" path="m7386,2131l7396,2131,7396,2112,7386,2112,7386,2131xe" filled="true" fillcolor="#000000" stroked="false">
                <v:path arrowok="t"/>
                <v:fill type="solid"/>
              </v:shape>
            </v:group>
            <v:group style="position:absolute;left:7386;top:2131;width:10;height:20" coordorigin="7386,2131" coordsize="10,20">
              <v:shape style="position:absolute;left:7386;top:2131;width:10;height:20" coordorigin="7386,2131" coordsize="10,20" path="m7386,2150l7396,2150,7396,2131,7386,2131,7386,2150xe" filled="true" fillcolor="#000000" stroked="false">
                <v:path arrowok="t"/>
                <v:fill type="solid"/>
              </v:shape>
            </v:group>
            <v:group style="position:absolute;left:7386;top:2150;width:10;height:20" coordorigin="7386,2150" coordsize="10,20">
              <v:shape style="position:absolute;left:7386;top:2150;width:10;height:20" coordorigin="7386,2150" coordsize="10,20" path="m7386,2169l7396,2169,7396,2150,7386,2150,7386,2169xe" filled="true" fillcolor="#000000" stroked="false">
                <v:path arrowok="t"/>
                <v:fill type="solid"/>
              </v:shape>
            </v:group>
            <v:group style="position:absolute;left:7386;top:2169;width:10;height:20" coordorigin="7386,2169" coordsize="10,20">
              <v:shape style="position:absolute;left:7386;top:2169;width:10;height:20" coordorigin="7386,2169" coordsize="10,20" path="m7386,2188l7396,2188,7396,2169,7386,2169,7386,2188xe" filled="true" fillcolor="#000000" stroked="false">
                <v:path arrowok="t"/>
                <v:fill type="solid"/>
              </v:shape>
            </v:group>
            <v:group style="position:absolute;left:7386;top:2188;width:10;height:20" coordorigin="7386,2188" coordsize="10,20">
              <v:shape style="position:absolute;left:7386;top:2188;width:10;height:20" coordorigin="7386,2188" coordsize="10,20" path="m7386,2208l7396,2208,7396,2188,7386,2188,7386,2208xe" filled="true" fillcolor="#000000" stroked="false">
                <v:path arrowok="t"/>
                <v:fill type="solid"/>
              </v:shape>
            </v:group>
            <v:group style="position:absolute;left:7386;top:2208;width:10;height:20" coordorigin="7386,2208" coordsize="10,20">
              <v:shape style="position:absolute;left:7386;top:2208;width:10;height:20" coordorigin="7386,2208" coordsize="10,20" path="m7386,2227l7396,2227,7396,2208,7386,2208,7386,2227xe" filled="true" fillcolor="#000000" stroked="false">
                <v:path arrowok="t"/>
                <v:fill type="solid"/>
              </v:shape>
            </v:group>
            <v:group style="position:absolute;left:7386;top:2227;width:10;height:20" coordorigin="7386,2227" coordsize="10,20">
              <v:shape style="position:absolute;left:7386;top:2227;width:10;height:20" coordorigin="7386,2227" coordsize="10,20" path="m7386,2246l7396,2246,7396,2227,7386,2227,7386,2246xe" filled="true" fillcolor="#000000" stroked="false">
                <v:path arrowok="t"/>
                <v:fill type="solid"/>
              </v:shape>
            </v:group>
            <v:group style="position:absolute;left:7386;top:2246;width:10;height:20" coordorigin="7386,2246" coordsize="10,20">
              <v:shape style="position:absolute;left:7386;top:2246;width:10;height:20" coordorigin="7386,2246" coordsize="10,20" path="m7386,2265l7396,2265,7396,2246,7386,2246,7386,2265xe" filled="true" fillcolor="#000000" stroked="false">
                <v:path arrowok="t"/>
                <v:fill type="solid"/>
              </v:shape>
            </v:group>
            <v:group style="position:absolute;left:7386;top:2265;width:10;height:20" coordorigin="7386,2265" coordsize="10,20">
              <v:shape style="position:absolute;left:7386;top:2265;width:10;height:20" coordorigin="7386,2265" coordsize="10,20" path="m7386,2284l7396,2284,7396,2265,7386,2265,7386,2284xe" filled="true" fillcolor="#000000" stroked="false">
                <v:path arrowok="t"/>
                <v:fill type="solid"/>
              </v:shape>
            </v:group>
            <v:group style="position:absolute;left:7386;top:2284;width:10;height:20" coordorigin="7386,2284" coordsize="10,20">
              <v:shape style="position:absolute;left:7386;top:2284;width:10;height:20" coordorigin="7386,2284" coordsize="10,20" path="m7386,2304l7396,2304,7396,2284,7386,2284,7386,2304xe" filled="true" fillcolor="#000000" stroked="false">
                <v:path arrowok="t"/>
                <v:fill type="solid"/>
              </v:shape>
            </v:group>
            <v:group style="position:absolute;left:7386;top:2304;width:10;height:20" coordorigin="7386,2304" coordsize="10,20">
              <v:shape style="position:absolute;left:7386;top:2304;width:10;height:20" coordorigin="7386,2304" coordsize="10,20" path="m7386,2323l7396,2323,7396,2304,7386,2304,7386,2323xe" filled="true" fillcolor="#000000" stroked="false">
                <v:path arrowok="t"/>
                <v:fill type="solid"/>
              </v:shape>
            </v:group>
            <v:group style="position:absolute;left:7386;top:2323;width:10;height:20" coordorigin="7386,2323" coordsize="10,20">
              <v:shape style="position:absolute;left:7386;top:2323;width:10;height:20" coordorigin="7386,2323" coordsize="10,20" path="m7386,2342l7396,2342,7396,2323,7386,2323,7386,2342xe" filled="true" fillcolor="#000000" stroked="false">
                <v:path arrowok="t"/>
                <v:fill type="solid"/>
              </v:shape>
            </v:group>
            <v:group style="position:absolute;left:7386;top:2342;width:10;height:20" coordorigin="7386,2342" coordsize="10,20">
              <v:shape style="position:absolute;left:7386;top:2342;width:10;height:20" coordorigin="7386,2342" coordsize="10,20" path="m7386,2361l7396,2361,7396,2342,7386,2342,7386,2361xe" filled="true" fillcolor="#000000" stroked="false">
                <v:path arrowok="t"/>
                <v:fill type="solid"/>
              </v:shape>
            </v:group>
            <v:group style="position:absolute;left:7386;top:2361;width:10;height:20" coordorigin="7386,2361" coordsize="10,20">
              <v:shape style="position:absolute;left:7386;top:2361;width:10;height:20" coordorigin="7386,2361" coordsize="10,20" path="m7386,2380l7396,2380,7396,2361,7386,2361,7386,2380xe" filled="true" fillcolor="#000000" stroked="false">
                <v:path arrowok="t"/>
                <v:fill type="solid"/>
              </v:shape>
            </v:group>
            <v:group style="position:absolute;left:7386;top:2388;width:10;height:2" coordorigin="7386,2388" coordsize="10,2">
              <v:shape style="position:absolute;left:7386;top:2388;width:10;height:2" coordorigin="7386,2388" coordsize="10,0" path="m7386,2388l7396,2388e" filled="false" stroked="true" strokeweight=".71997pt" strokecolor="#000000">
                <v:path arrowok="t"/>
              </v:shape>
            </v:group>
            <v:group style="position:absolute;left:9031;top:2054;width:10;height:20" coordorigin="9031,2054" coordsize="10,20">
              <v:shape style="position:absolute;left:9031;top:2054;width:10;height:20" coordorigin="9031,2054" coordsize="10,20" path="m9031,2073l9040,2073,9040,2054,9031,2054,9031,2073xe" filled="true" fillcolor="#000000" stroked="false">
                <v:path arrowok="t"/>
                <v:fill type="solid"/>
              </v:shape>
            </v:group>
            <v:group style="position:absolute;left:9031;top:2073;width:10;height:20" coordorigin="9031,2073" coordsize="10,20">
              <v:shape style="position:absolute;left:9031;top:2073;width:10;height:20" coordorigin="9031,2073" coordsize="10,20" path="m9031,2092l9040,2092,9040,2073,9031,2073,9031,2092xe" filled="true" fillcolor="#000000" stroked="false">
                <v:path arrowok="t"/>
                <v:fill type="solid"/>
              </v:shape>
            </v:group>
            <v:group style="position:absolute;left:9031;top:2092;width:10;height:20" coordorigin="9031,2092" coordsize="10,20">
              <v:shape style="position:absolute;left:9031;top:2092;width:10;height:20" coordorigin="9031,2092" coordsize="10,20" path="m9031,2112l9040,2112,9040,2092,9031,2092,9031,2112xe" filled="true" fillcolor="#000000" stroked="false">
                <v:path arrowok="t"/>
                <v:fill type="solid"/>
              </v:shape>
            </v:group>
            <v:group style="position:absolute;left:9031;top:2112;width:10;height:20" coordorigin="9031,2112" coordsize="10,20">
              <v:shape style="position:absolute;left:9031;top:2112;width:10;height:20" coordorigin="9031,2112" coordsize="10,20" path="m9031,2131l9040,2131,9040,2112,9031,2112,9031,2131xe" filled="true" fillcolor="#000000" stroked="false">
                <v:path arrowok="t"/>
                <v:fill type="solid"/>
              </v:shape>
            </v:group>
            <v:group style="position:absolute;left:9031;top:2131;width:10;height:20" coordorigin="9031,2131" coordsize="10,20">
              <v:shape style="position:absolute;left:9031;top:2131;width:10;height:20" coordorigin="9031,2131" coordsize="10,20" path="m9031,2150l9040,2150,9040,2131,9031,2131,9031,2150xe" filled="true" fillcolor="#000000" stroked="false">
                <v:path arrowok="t"/>
                <v:fill type="solid"/>
              </v:shape>
            </v:group>
            <v:group style="position:absolute;left:9031;top:2150;width:10;height:20" coordorigin="9031,2150" coordsize="10,20">
              <v:shape style="position:absolute;left:9031;top:2150;width:10;height:20" coordorigin="9031,2150" coordsize="10,20" path="m9031,2169l9040,2169,9040,2150,9031,2150,9031,2169xe" filled="true" fillcolor="#000000" stroked="false">
                <v:path arrowok="t"/>
                <v:fill type="solid"/>
              </v:shape>
            </v:group>
            <v:group style="position:absolute;left:9031;top:2169;width:10;height:20" coordorigin="9031,2169" coordsize="10,20">
              <v:shape style="position:absolute;left:9031;top:2169;width:10;height:20" coordorigin="9031,2169" coordsize="10,20" path="m9031,2188l9040,2188,9040,2169,9031,2169,9031,2188xe" filled="true" fillcolor="#000000" stroked="false">
                <v:path arrowok="t"/>
                <v:fill type="solid"/>
              </v:shape>
            </v:group>
            <v:group style="position:absolute;left:9031;top:2188;width:10;height:20" coordorigin="9031,2188" coordsize="10,20">
              <v:shape style="position:absolute;left:9031;top:2188;width:10;height:20" coordorigin="9031,2188" coordsize="10,20" path="m9031,2208l9040,2208,9040,2188,9031,2188,9031,2208xe" filled="true" fillcolor="#000000" stroked="false">
                <v:path arrowok="t"/>
                <v:fill type="solid"/>
              </v:shape>
            </v:group>
            <v:group style="position:absolute;left:9031;top:2208;width:10;height:20" coordorigin="9031,2208" coordsize="10,20">
              <v:shape style="position:absolute;left:9031;top:2208;width:10;height:20" coordorigin="9031,2208" coordsize="10,20" path="m9031,2227l9040,2227,9040,2208,9031,2208,9031,2227xe" filled="true" fillcolor="#000000" stroked="false">
                <v:path arrowok="t"/>
                <v:fill type="solid"/>
              </v:shape>
            </v:group>
            <v:group style="position:absolute;left:9031;top:2227;width:10;height:20" coordorigin="9031,2227" coordsize="10,20">
              <v:shape style="position:absolute;left:9031;top:2227;width:10;height:20" coordorigin="9031,2227" coordsize="10,20" path="m9031,2246l9040,2246,9040,2227,9031,2227,9031,2246xe" filled="true" fillcolor="#000000" stroked="false">
                <v:path arrowok="t"/>
                <v:fill type="solid"/>
              </v:shape>
            </v:group>
            <v:group style="position:absolute;left:9031;top:2246;width:10;height:20" coordorigin="9031,2246" coordsize="10,20">
              <v:shape style="position:absolute;left:9031;top:2246;width:10;height:20" coordorigin="9031,2246" coordsize="10,20" path="m9031,2265l9040,2265,9040,2246,9031,2246,9031,2265xe" filled="true" fillcolor="#000000" stroked="false">
                <v:path arrowok="t"/>
                <v:fill type="solid"/>
              </v:shape>
            </v:group>
            <v:group style="position:absolute;left:9031;top:2265;width:10;height:20" coordorigin="9031,2265" coordsize="10,20">
              <v:shape style="position:absolute;left:9031;top:2265;width:10;height:20" coordorigin="9031,2265" coordsize="10,20" path="m9031,2284l9040,2284,9040,2265,9031,2265,9031,2284xe" filled="true" fillcolor="#000000" stroked="false">
                <v:path arrowok="t"/>
                <v:fill type="solid"/>
              </v:shape>
            </v:group>
            <v:group style="position:absolute;left:9031;top:2284;width:10;height:20" coordorigin="9031,2284" coordsize="10,20">
              <v:shape style="position:absolute;left:9031;top:2284;width:10;height:20" coordorigin="9031,2284" coordsize="10,20" path="m9031,2304l9040,2304,9040,2284,9031,2284,9031,2304xe" filled="true" fillcolor="#000000" stroked="false">
                <v:path arrowok="t"/>
                <v:fill type="solid"/>
              </v:shape>
            </v:group>
            <v:group style="position:absolute;left:9031;top:2304;width:10;height:20" coordorigin="9031,2304" coordsize="10,20">
              <v:shape style="position:absolute;left:9031;top:2304;width:10;height:20" coordorigin="9031,2304" coordsize="10,20" path="m9031,2323l9040,2323,9040,2304,9031,2304,9031,2323xe" filled="true" fillcolor="#000000" stroked="false">
                <v:path arrowok="t"/>
                <v:fill type="solid"/>
              </v:shape>
            </v:group>
            <v:group style="position:absolute;left:9031;top:2323;width:10;height:20" coordorigin="9031,2323" coordsize="10,20">
              <v:shape style="position:absolute;left:9031;top:2323;width:10;height:20" coordorigin="9031,2323" coordsize="10,20" path="m9031,2342l9040,2342,9040,2323,9031,2323,9031,2342xe" filled="true" fillcolor="#000000" stroked="false">
                <v:path arrowok="t"/>
                <v:fill type="solid"/>
              </v:shape>
            </v:group>
            <v:group style="position:absolute;left:9031;top:2342;width:10;height:20" coordorigin="9031,2342" coordsize="10,20">
              <v:shape style="position:absolute;left:9031;top:2342;width:10;height:20" coordorigin="9031,2342" coordsize="10,20" path="m9031,2361l9040,2361,9040,2342,9031,2342,9031,2361xe" filled="true" fillcolor="#000000" stroked="false">
                <v:path arrowok="t"/>
                <v:fill type="solid"/>
              </v:shape>
            </v:group>
            <v:group style="position:absolute;left:9031;top:2361;width:10;height:20" coordorigin="9031,2361" coordsize="10,20">
              <v:shape style="position:absolute;left:9031;top:2361;width:10;height:20" coordorigin="9031,2361" coordsize="10,20" path="m9031,2380l9040,2380,9040,2361,9031,2361,9031,2380xe" filled="true" fillcolor="#000000" stroked="false">
                <v:path arrowok="t"/>
                <v:fill type="solid"/>
              </v:shape>
            </v:group>
            <v:group style="position:absolute;left:9031;top:2388;width:10;height:2" coordorigin="9031,2388" coordsize="10,2">
              <v:shape style="position:absolute;left:9031;top:2388;width:10;height:2" coordorigin="9031,2388" coordsize="10,0" path="m9031,2388l9040,2388e" filled="false" stroked="true" strokeweight=".71997pt" strokecolor="#000000">
                <v:path arrowok="t"/>
              </v:shape>
              <v:shape style="position:absolute;left:972;top:2304;width:2355;height:101" type="#_x0000_t75" stroked="false">
                <v:imagedata r:id="rId546" o:title=""/>
              </v:shape>
              <v:shape style="position:absolute;left:3303;top:2395;width:1815;height:10" type="#_x0000_t75" stroked="false">
                <v:imagedata r:id="rId362" o:title=""/>
              </v:shape>
              <v:shape style="position:absolute;left:5113;top:2395;width:2273;height:10" type="#_x0000_t75" stroked="false">
                <v:imagedata r:id="rId541" o:title=""/>
              </v:shape>
              <v:shape style="position:absolute;left:7381;top:2395;width:1649;height:10" type="#_x0000_t75" stroked="false">
                <v:imagedata r:id="rId547" o:title=""/>
              </v:shape>
              <v:shape style="position:absolute;left:9026;top:2395;width:1910;height:10" type="#_x0000_t75" stroked="false">
                <v:imagedata r:id="rId543" o:title=""/>
              </v:shape>
            </v:group>
            <v:group style="position:absolute;left:7386;top:2404;width:10;height:20" coordorigin="7386,2404" coordsize="10,20">
              <v:shape style="position:absolute;left:7386;top:2404;width:10;height:20" coordorigin="7386,2404" coordsize="10,20" path="m7386,2424l7396,2424,7396,2404,7386,2404,7386,2424xe" filled="true" fillcolor="#000000" stroked="false">
                <v:path arrowok="t"/>
                <v:fill type="solid"/>
              </v:shape>
            </v:group>
            <v:group style="position:absolute;left:7386;top:2424;width:10;height:20" coordorigin="7386,2424" coordsize="10,20">
              <v:shape style="position:absolute;left:7386;top:2424;width:10;height:20" coordorigin="7386,2424" coordsize="10,20" path="m7386,2443l7396,2443,7396,2424,7386,2424,7386,2443xe" filled="true" fillcolor="#000000" stroked="false">
                <v:path arrowok="t"/>
                <v:fill type="solid"/>
              </v:shape>
            </v:group>
            <v:group style="position:absolute;left:7386;top:2443;width:10;height:20" coordorigin="7386,2443" coordsize="10,20">
              <v:shape style="position:absolute;left:7386;top:2443;width:10;height:20" coordorigin="7386,2443" coordsize="10,20" path="m7386,2462l7396,2462,7396,2443,7386,2443,7386,2462xe" filled="true" fillcolor="#000000" stroked="false">
                <v:path arrowok="t"/>
                <v:fill type="solid"/>
              </v:shape>
            </v:group>
            <v:group style="position:absolute;left:7386;top:2462;width:10;height:20" coordorigin="7386,2462" coordsize="10,20">
              <v:shape style="position:absolute;left:7386;top:2462;width:10;height:20" coordorigin="7386,2462" coordsize="10,20" path="m7386,2481l7396,2481,7396,2462,7386,2462,7386,2481xe" filled="true" fillcolor="#000000" stroked="false">
                <v:path arrowok="t"/>
                <v:fill type="solid"/>
              </v:shape>
            </v:group>
            <v:group style="position:absolute;left:7386;top:2481;width:10;height:20" coordorigin="7386,2481" coordsize="10,20">
              <v:shape style="position:absolute;left:7386;top:2481;width:10;height:20" coordorigin="7386,2481" coordsize="10,20" path="m7386,2500l7396,2500,7396,2481,7386,2481,7386,2500xe" filled="true" fillcolor="#000000" stroked="false">
                <v:path arrowok="t"/>
                <v:fill type="solid"/>
              </v:shape>
            </v:group>
            <v:group style="position:absolute;left:7386;top:2500;width:10;height:20" coordorigin="7386,2500" coordsize="10,20">
              <v:shape style="position:absolute;left:7386;top:2500;width:10;height:20" coordorigin="7386,2500" coordsize="10,20" path="m7386,2520l7396,2520,7396,2500,7386,2500,7386,2520xe" filled="true" fillcolor="#000000" stroked="false">
                <v:path arrowok="t"/>
                <v:fill type="solid"/>
              </v:shape>
            </v:group>
            <v:group style="position:absolute;left:7386;top:2520;width:10;height:20" coordorigin="7386,2520" coordsize="10,20">
              <v:shape style="position:absolute;left:7386;top:2520;width:10;height:20" coordorigin="7386,2520" coordsize="10,20" path="m7386,2539l7396,2539,7396,2520,7386,2520,7386,2539xe" filled="true" fillcolor="#000000" stroked="false">
                <v:path arrowok="t"/>
                <v:fill type="solid"/>
              </v:shape>
            </v:group>
            <v:group style="position:absolute;left:7386;top:2539;width:10;height:20" coordorigin="7386,2539" coordsize="10,20">
              <v:shape style="position:absolute;left:7386;top:2539;width:10;height:20" coordorigin="7386,2539" coordsize="10,20" path="m7386,2558l7396,2558,7396,2539,7386,2539,7386,2558xe" filled="true" fillcolor="#000000" stroked="false">
                <v:path arrowok="t"/>
                <v:fill type="solid"/>
              </v:shape>
            </v:group>
            <v:group style="position:absolute;left:7386;top:2558;width:10;height:20" coordorigin="7386,2558" coordsize="10,20">
              <v:shape style="position:absolute;left:7386;top:2558;width:10;height:20" coordorigin="7386,2558" coordsize="10,20" path="m7386,2577l7396,2577,7396,2558,7386,2558,7386,2577xe" filled="true" fillcolor="#000000" stroked="false">
                <v:path arrowok="t"/>
                <v:fill type="solid"/>
              </v:shape>
            </v:group>
            <v:group style="position:absolute;left:7386;top:2577;width:10;height:20" coordorigin="7386,2577" coordsize="10,20">
              <v:shape style="position:absolute;left:7386;top:2577;width:10;height:20" coordorigin="7386,2577" coordsize="10,20" path="m7386,2596l7396,2596,7396,2577,7386,2577,7386,2596xe" filled="true" fillcolor="#000000" stroked="false">
                <v:path arrowok="t"/>
                <v:fill type="solid"/>
              </v:shape>
            </v:group>
            <v:group style="position:absolute;left:7386;top:2596;width:10;height:20" coordorigin="7386,2596" coordsize="10,20">
              <v:shape style="position:absolute;left:7386;top:2596;width:10;height:20" coordorigin="7386,2596" coordsize="10,20" path="m7386,2616l7396,2616,7396,2596,7386,2596,7386,2616xe" filled="true" fillcolor="#000000" stroked="false">
                <v:path arrowok="t"/>
                <v:fill type="solid"/>
              </v:shape>
            </v:group>
            <v:group style="position:absolute;left:7386;top:2616;width:10;height:20" coordorigin="7386,2616" coordsize="10,20">
              <v:shape style="position:absolute;left:7386;top:2616;width:10;height:20" coordorigin="7386,2616" coordsize="10,20" path="m7386,2635l7396,2635,7396,2616,7386,2616,7386,2635xe" filled="true" fillcolor="#000000" stroked="false">
                <v:path arrowok="t"/>
                <v:fill type="solid"/>
              </v:shape>
            </v:group>
            <v:group style="position:absolute;left:7386;top:2635;width:10;height:20" coordorigin="7386,2635" coordsize="10,20">
              <v:shape style="position:absolute;left:7386;top:2635;width:10;height:20" coordorigin="7386,2635" coordsize="10,20" path="m7386,2654l7396,2654,7396,2635,7386,2635,7386,2654xe" filled="true" fillcolor="#000000" stroked="false">
                <v:path arrowok="t"/>
                <v:fill type="solid"/>
              </v:shape>
            </v:group>
            <v:group style="position:absolute;left:7386;top:2654;width:10;height:20" coordorigin="7386,2654" coordsize="10,20">
              <v:shape style="position:absolute;left:7386;top:2654;width:10;height:20" coordorigin="7386,2654" coordsize="10,20" path="m7386,2673l7396,2673,7396,2654,7386,2654,7386,2673xe" filled="true" fillcolor="#000000" stroked="false">
                <v:path arrowok="t"/>
                <v:fill type="solid"/>
              </v:shape>
            </v:group>
            <v:group style="position:absolute;left:7386;top:2673;width:10;height:20" coordorigin="7386,2673" coordsize="10,20">
              <v:shape style="position:absolute;left:7386;top:2673;width:10;height:20" coordorigin="7386,2673" coordsize="10,20" path="m7386,2692l7396,2692,7396,2673,7386,2673,7386,2692xe" filled="true" fillcolor="#000000" stroked="false">
                <v:path arrowok="t"/>
                <v:fill type="solid"/>
              </v:shape>
            </v:group>
            <v:group style="position:absolute;left:7386;top:2692;width:10;height:20" coordorigin="7386,2692" coordsize="10,20">
              <v:shape style="position:absolute;left:7386;top:2692;width:10;height:20" coordorigin="7386,2692" coordsize="10,20" path="m7386,2712l7396,2712,7396,2692,7386,2692,7386,2712xe" filled="true" fillcolor="#000000" stroked="false">
                <v:path arrowok="t"/>
                <v:fill type="solid"/>
              </v:shape>
            </v:group>
            <v:group style="position:absolute;left:7386;top:2712;width:10;height:20" coordorigin="7386,2712" coordsize="10,20">
              <v:shape style="position:absolute;left:7386;top:2712;width:10;height:20" coordorigin="7386,2712" coordsize="10,20" path="m7386,2731l7396,2731,7396,2712,7386,2712,7386,2731xe" filled="true" fillcolor="#000000" stroked="false">
                <v:path arrowok="t"/>
                <v:fill type="solid"/>
              </v:shape>
            </v:group>
            <v:group style="position:absolute;left:7386;top:2737;width:10;height:2" coordorigin="7386,2737" coordsize="10,2">
              <v:shape style="position:absolute;left:7386;top:2737;width:10;height:2" coordorigin="7386,2737" coordsize="10,0" path="m7386,2737l7396,2737e" filled="false" stroked="true" strokeweight=".60004pt" strokecolor="#000000">
                <v:path arrowok="t"/>
              </v:shape>
            </v:group>
            <v:group style="position:absolute;left:9031;top:2404;width:10;height:20" coordorigin="9031,2404" coordsize="10,20">
              <v:shape style="position:absolute;left:9031;top:2404;width:10;height:20" coordorigin="9031,2404" coordsize="10,20" path="m9031,2424l9040,2424,9040,2404,9031,2404,9031,2424xe" filled="true" fillcolor="#000000" stroked="false">
                <v:path arrowok="t"/>
                <v:fill type="solid"/>
              </v:shape>
            </v:group>
            <v:group style="position:absolute;left:9031;top:2424;width:10;height:20" coordorigin="9031,2424" coordsize="10,20">
              <v:shape style="position:absolute;left:9031;top:2424;width:10;height:20" coordorigin="9031,2424" coordsize="10,20" path="m9031,2443l9040,2443,9040,2424,9031,2424,9031,2443xe" filled="true" fillcolor="#000000" stroked="false">
                <v:path arrowok="t"/>
                <v:fill type="solid"/>
              </v:shape>
            </v:group>
            <v:group style="position:absolute;left:9031;top:2443;width:10;height:20" coordorigin="9031,2443" coordsize="10,20">
              <v:shape style="position:absolute;left:9031;top:2443;width:10;height:20" coordorigin="9031,2443" coordsize="10,20" path="m9031,2462l9040,2462,9040,2443,9031,2443,9031,2462xe" filled="true" fillcolor="#000000" stroked="false">
                <v:path arrowok="t"/>
                <v:fill type="solid"/>
              </v:shape>
            </v:group>
            <v:group style="position:absolute;left:9031;top:2462;width:10;height:20" coordorigin="9031,2462" coordsize="10,20">
              <v:shape style="position:absolute;left:9031;top:2462;width:10;height:20" coordorigin="9031,2462" coordsize="10,20" path="m9031,2481l9040,2481,9040,2462,9031,2462,9031,2481xe" filled="true" fillcolor="#000000" stroked="false">
                <v:path arrowok="t"/>
                <v:fill type="solid"/>
              </v:shape>
            </v:group>
            <v:group style="position:absolute;left:9031;top:2481;width:10;height:20" coordorigin="9031,2481" coordsize="10,20">
              <v:shape style="position:absolute;left:9031;top:2481;width:10;height:20" coordorigin="9031,2481" coordsize="10,20" path="m9031,2500l9040,2500,9040,2481,9031,2481,9031,2500xe" filled="true" fillcolor="#000000" stroked="false">
                <v:path arrowok="t"/>
                <v:fill type="solid"/>
              </v:shape>
            </v:group>
            <v:group style="position:absolute;left:9031;top:2500;width:10;height:20" coordorigin="9031,2500" coordsize="10,20">
              <v:shape style="position:absolute;left:9031;top:2500;width:10;height:20" coordorigin="9031,2500" coordsize="10,20" path="m9031,2520l9040,2520,9040,2500,9031,2500,9031,2520xe" filled="true" fillcolor="#000000" stroked="false">
                <v:path arrowok="t"/>
                <v:fill type="solid"/>
              </v:shape>
            </v:group>
            <v:group style="position:absolute;left:9031;top:2520;width:10;height:20" coordorigin="9031,2520" coordsize="10,20">
              <v:shape style="position:absolute;left:9031;top:2520;width:10;height:20" coordorigin="9031,2520" coordsize="10,20" path="m9031,2539l9040,2539,9040,2520,9031,2520,9031,2539xe" filled="true" fillcolor="#000000" stroked="false">
                <v:path arrowok="t"/>
                <v:fill type="solid"/>
              </v:shape>
            </v:group>
            <v:group style="position:absolute;left:9031;top:2539;width:10;height:20" coordorigin="9031,2539" coordsize="10,20">
              <v:shape style="position:absolute;left:9031;top:2539;width:10;height:20" coordorigin="9031,2539" coordsize="10,20" path="m9031,2558l9040,2558,9040,2539,9031,2539,9031,2558xe" filled="true" fillcolor="#000000" stroked="false">
                <v:path arrowok="t"/>
                <v:fill type="solid"/>
              </v:shape>
            </v:group>
            <v:group style="position:absolute;left:9031;top:2558;width:10;height:20" coordorigin="9031,2558" coordsize="10,20">
              <v:shape style="position:absolute;left:9031;top:2558;width:10;height:20" coordorigin="9031,2558" coordsize="10,20" path="m9031,2577l9040,2577,9040,2558,9031,2558,9031,2577xe" filled="true" fillcolor="#000000" stroked="false">
                <v:path arrowok="t"/>
                <v:fill type="solid"/>
              </v:shape>
            </v:group>
            <v:group style="position:absolute;left:9031;top:2577;width:10;height:20" coordorigin="9031,2577" coordsize="10,20">
              <v:shape style="position:absolute;left:9031;top:2577;width:10;height:20" coordorigin="9031,2577" coordsize="10,20" path="m9031,2596l9040,2596,9040,2577,9031,2577,9031,2596xe" filled="true" fillcolor="#000000" stroked="false">
                <v:path arrowok="t"/>
                <v:fill type="solid"/>
              </v:shape>
            </v:group>
            <v:group style="position:absolute;left:9031;top:2596;width:10;height:20" coordorigin="9031,2596" coordsize="10,20">
              <v:shape style="position:absolute;left:9031;top:2596;width:10;height:20" coordorigin="9031,2596" coordsize="10,20" path="m9031,2616l9040,2616,9040,2596,9031,2596,9031,2616xe" filled="true" fillcolor="#000000" stroked="false">
                <v:path arrowok="t"/>
                <v:fill type="solid"/>
              </v:shape>
            </v:group>
            <v:group style="position:absolute;left:9031;top:2616;width:10;height:20" coordorigin="9031,2616" coordsize="10,20">
              <v:shape style="position:absolute;left:9031;top:2616;width:10;height:20" coordorigin="9031,2616" coordsize="10,20" path="m9031,2635l9040,2635,9040,2616,9031,2616,9031,2635xe" filled="true" fillcolor="#000000" stroked="false">
                <v:path arrowok="t"/>
                <v:fill type="solid"/>
              </v:shape>
            </v:group>
            <v:group style="position:absolute;left:9031;top:2635;width:10;height:20" coordorigin="9031,2635" coordsize="10,20">
              <v:shape style="position:absolute;left:9031;top:2635;width:10;height:20" coordorigin="9031,2635" coordsize="10,20" path="m9031,2654l9040,2654,9040,2635,9031,2635,9031,2654xe" filled="true" fillcolor="#000000" stroked="false">
                <v:path arrowok="t"/>
                <v:fill type="solid"/>
              </v:shape>
            </v:group>
            <v:group style="position:absolute;left:9031;top:2654;width:10;height:20" coordorigin="9031,2654" coordsize="10,20">
              <v:shape style="position:absolute;left:9031;top:2654;width:10;height:20" coordorigin="9031,2654" coordsize="10,20" path="m9031,2673l9040,2673,9040,2654,9031,2654,9031,2673xe" filled="true" fillcolor="#000000" stroked="false">
                <v:path arrowok="t"/>
                <v:fill type="solid"/>
              </v:shape>
            </v:group>
            <v:group style="position:absolute;left:9031;top:2673;width:10;height:20" coordorigin="9031,2673" coordsize="10,20">
              <v:shape style="position:absolute;left:9031;top:2673;width:10;height:20" coordorigin="9031,2673" coordsize="10,20" path="m9031,2692l9040,2692,9040,2673,9031,2673,9031,2692xe" filled="true" fillcolor="#000000" stroked="false">
                <v:path arrowok="t"/>
                <v:fill type="solid"/>
              </v:shape>
            </v:group>
            <v:group style="position:absolute;left:9031;top:2692;width:10;height:20" coordorigin="9031,2692" coordsize="10,20">
              <v:shape style="position:absolute;left:9031;top:2692;width:10;height:20" coordorigin="9031,2692" coordsize="10,20" path="m9031,2712l9040,2712,9040,2692,9031,2692,9031,2712xe" filled="true" fillcolor="#000000" stroked="false">
                <v:path arrowok="t"/>
                <v:fill type="solid"/>
              </v:shape>
            </v:group>
            <v:group style="position:absolute;left:9031;top:2712;width:10;height:20" coordorigin="9031,2712" coordsize="10,20">
              <v:shape style="position:absolute;left:9031;top:2712;width:10;height:20" coordorigin="9031,2712" coordsize="10,20" path="m9031,2731l9040,2731,9040,2712,9031,2712,9031,2731xe" filled="true" fillcolor="#000000" stroked="false">
                <v:path arrowok="t"/>
                <v:fill type="solid"/>
              </v:shape>
            </v:group>
            <v:group style="position:absolute;left:9031;top:2737;width:10;height:2" coordorigin="9031,2737" coordsize="10,2">
              <v:shape style="position:absolute;left:9031;top:2737;width:10;height:2" coordorigin="9031,2737" coordsize="10,0" path="m9031,2737l9040,2737e" filled="false" stroked="true" strokeweight=".60004pt" strokecolor="#000000">
                <v:path arrowok="t"/>
              </v:shape>
              <v:shape style="position:absolute;left:972;top:2743;width:2336;height:10" type="#_x0000_t75" stroked="false">
                <v:imagedata r:id="rId540" o:title=""/>
              </v:shape>
              <v:shape style="position:absolute;left:3303;top:2743;width:1815;height:10" type="#_x0000_t75" stroked="false">
                <v:imagedata r:id="rId362" o:title=""/>
              </v:shape>
              <v:shape style="position:absolute;left:5113;top:2743;width:2273;height:10" type="#_x0000_t75" stroked="false">
                <v:imagedata r:id="rId541" o:title=""/>
              </v:shape>
              <v:shape style="position:absolute;left:7381;top:2743;width:1649;height:10" type="#_x0000_t75" stroked="false">
                <v:imagedata r:id="rId547" o:title=""/>
              </v:shape>
              <v:shape style="position:absolute;left:9026;top:2743;width:1910;height:10" type="#_x0000_t75" stroked="false">
                <v:imagedata r:id="rId543" o:title=""/>
              </v:shape>
            </v:group>
            <v:group style="position:absolute;left:7386;top:2752;width:10;height:20" coordorigin="7386,2752" coordsize="10,20">
              <v:shape style="position:absolute;left:7386;top:2752;width:10;height:20" coordorigin="7386,2752" coordsize="10,20" path="m7386,2772l7396,2772,7396,2752,7386,2752,7386,2772xe" filled="true" fillcolor="#000000" stroked="false">
                <v:path arrowok="t"/>
                <v:fill type="solid"/>
              </v:shape>
            </v:group>
            <v:group style="position:absolute;left:7386;top:2772;width:10;height:20" coordorigin="7386,2772" coordsize="10,20">
              <v:shape style="position:absolute;left:7386;top:2772;width:10;height:20" coordorigin="7386,2772" coordsize="10,20" path="m7386,2791l7396,2791,7396,2772,7386,2772,7386,2791xe" filled="true" fillcolor="#000000" stroked="false">
                <v:path arrowok="t"/>
                <v:fill type="solid"/>
              </v:shape>
            </v:group>
            <v:group style="position:absolute;left:7386;top:2791;width:10;height:20" coordorigin="7386,2791" coordsize="10,20">
              <v:shape style="position:absolute;left:7386;top:2791;width:10;height:20" coordorigin="7386,2791" coordsize="10,20" path="m7386,2810l7396,2810,7396,2791,7386,2791,7386,2810xe" filled="true" fillcolor="#000000" stroked="false">
                <v:path arrowok="t"/>
                <v:fill type="solid"/>
              </v:shape>
            </v:group>
            <v:group style="position:absolute;left:7386;top:2810;width:10;height:20" coordorigin="7386,2810" coordsize="10,20">
              <v:shape style="position:absolute;left:7386;top:2810;width:10;height:20" coordorigin="7386,2810" coordsize="10,20" path="m7386,2829l7396,2829,7396,2810,7386,2810,7386,2829xe" filled="true" fillcolor="#000000" stroked="false">
                <v:path arrowok="t"/>
                <v:fill type="solid"/>
              </v:shape>
            </v:group>
            <v:group style="position:absolute;left:7386;top:2829;width:10;height:20" coordorigin="7386,2829" coordsize="10,20">
              <v:shape style="position:absolute;left:7386;top:2829;width:10;height:20" coordorigin="7386,2829" coordsize="10,20" path="m7386,2848l7396,2848,7396,2829,7386,2829,7386,2848xe" filled="true" fillcolor="#000000" stroked="false">
                <v:path arrowok="t"/>
                <v:fill type="solid"/>
              </v:shape>
            </v:group>
            <v:group style="position:absolute;left:7386;top:2848;width:10;height:20" coordorigin="7386,2848" coordsize="10,20">
              <v:shape style="position:absolute;left:7386;top:2848;width:10;height:20" coordorigin="7386,2848" coordsize="10,20" path="m7386,2868l7396,2868,7396,2848,7386,2848,7386,2868xe" filled="true" fillcolor="#000000" stroked="false">
                <v:path arrowok="t"/>
                <v:fill type="solid"/>
              </v:shape>
            </v:group>
            <v:group style="position:absolute;left:7386;top:2868;width:10;height:20" coordorigin="7386,2868" coordsize="10,20">
              <v:shape style="position:absolute;left:7386;top:2868;width:10;height:20" coordorigin="7386,2868" coordsize="10,20" path="m7386,2887l7396,2887,7396,2868,7386,2868,7386,2887xe" filled="true" fillcolor="#000000" stroked="false">
                <v:path arrowok="t"/>
                <v:fill type="solid"/>
              </v:shape>
            </v:group>
            <v:group style="position:absolute;left:7386;top:2887;width:10;height:20" coordorigin="7386,2887" coordsize="10,20">
              <v:shape style="position:absolute;left:7386;top:2887;width:10;height:20" coordorigin="7386,2887" coordsize="10,20" path="m7386,2906l7396,2906,7396,2887,7386,2887,7386,2906xe" filled="true" fillcolor="#000000" stroked="false">
                <v:path arrowok="t"/>
                <v:fill type="solid"/>
              </v:shape>
            </v:group>
            <v:group style="position:absolute;left:7386;top:2906;width:10;height:20" coordorigin="7386,2906" coordsize="10,20">
              <v:shape style="position:absolute;left:7386;top:2906;width:10;height:20" coordorigin="7386,2906" coordsize="10,20" path="m7386,2925l7396,2925,7396,2906,7386,2906,7386,2925xe" filled="true" fillcolor="#000000" stroked="false">
                <v:path arrowok="t"/>
                <v:fill type="solid"/>
              </v:shape>
            </v:group>
            <v:group style="position:absolute;left:7386;top:2925;width:10;height:20" coordorigin="7386,2925" coordsize="10,20">
              <v:shape style="position:absolute;left:7386;top:2925;width:10;height:20" coordorigin="7386,2925" coordsize="10,20" path="m7386,2944l7396,2944,7396,2925,7386,2925,7386,2944xe" filled="true" fillcolor="#000000" stroked="false">
                <v:path arrowok="t"/>
                <v:fill type="solid"/>
              </v:shape>
            </v:group>
            <v:group style="position:absolute;left:7386;top:2944;width:10;height:20" coordorigin="7386,2944" coordsize="10,20">
              <v:shape style="position:absolute;left:7386;top:2944;width:10;height:20" coordorigin="7386,2944" coordsize="10,20" path="m7386,2964l7396,2964,7396,2944,7386,2944,7386,2964xe" filled="true" fillcolor="#000000" stroked="false">
                <v:path arrowok="t"/>
                <v:fill type="solid"/>
              </v:shape>
            </v:group>
            <v:group style="position:absolute;left:7386;top:2964;width:10;height:20" coordorigin="7386,2964" coordsize="10,20">
              <v:shape style="position:absolute;left:7386;top:2964;width:10;height:20" coordorigin="7386,2964" coordsize="10,20" path="m7386,2983l7396,2983,7396,2964,7386,2964,7386,2983xe" filled="true" fillcolor="#000000" stroked="false">
                <v:path arrowok="t"/>
                <v:fill type="solid"/>
              </v:shape>
            </v:group>
            <v:group style="position:absolute;left:7386;top:2983;width:10;height:20" coordorigin="7386,2983" coordsize="10,20">
              <v:shape style="position:absolute;left:7386;top:2983;width:10;height:20" coordorigin="7386,2983" coordsize="10,20" path="m7386,3002l7396,3002,7396,2983,7386,2983,7386,3002xe" filled="true" fillcolor="#000000" stroked="false">
                <v:path arrowok="t"/>
                <v:fill type="solid"/>
              </v:shape>
            </v:group>
            <v:group style="position:absolute;left:7386;top:3002;width:10;height:20" coordorigin="7386,3002" coordsize="10,20">
              <v:shape style="position:absolute;left:7386;top:3002;width:10;height:20" coordorigin="7386,3002" coordsize="10,20" path="m7386,3021l7396,3021,7396,3002,7386,3002,7386,3021xe" filled="true" fillcolor="#000000" stroked="false">
                <v:path arrowok="t"/>
                <v:fill type="solid"/>
              </v:shape>
            </v:group>
            <v:group style="position:absolute;left:7386;top:3021;width:10;height:20" coordorigin="7386,3021" coordsize="10,20">
              <v:shape style="position:absolute;left:7386;top:3021;width:10;height:20" coordorigin="7386,3021" coordsize="10,20" path="m7386,3040l7396,3040,7396,3021,7386,3021,7386,3040xe" filled="true" fillcolor="#000000" stroked="false">
                <v:path arrowok="t"/>
                <v:fill type="solid"/>
              </v:shape>
            </v:group>
            <v:group style="position:absolute;left:7386;top:3040;width:10;height:20" coordorigin="7386,3040" coordsize="10,20">
              <v:shape style="position:absolute;left:7386;top:3040;width:10;height:20" coordorigin="7386,3040" coordsize="10,20" path="m7386,3060l7396,3060,7396,3040,7386,3040,7386,3060xe" filled="true" fillcolor="#000000" stroked="false">
                <v:path arrowok="t"/>
                <v:fill type="solid"/>
              </v:shape>
            </v:group>
            <v:group style="position:absolute;left:7386;top:3060;width:10;height:20" coordorigin="7386,3060" coordsize="10,20">
              <v:shape style="position:absolute;left:7386;top:3060;width:10;height:20" coordorigin="7386,3060" coordsize="10,20" path="m7386,3079l7396,3079,7396,3060,7386,3060,7386,3079xe" filled="true" fillcolor="#000000" stroked="false">
                <v:path arrowok="t"/>
                <v:fill type="solid"/>
              </v:shape>
            </v:group>
            <v:group style="position:absolute;left:7386;top:3086;width:10;height:2" coordorigin="7386,3086" coordsize="10,2">
              <v:shape style="position:absolute;left:7386;top:3086;width:10;height:2" coordorigin="7386,3086" coordsize="10,0" path="m7386,3086l7396,3086e" filled="false" stroked="true" strokeweight=".72003pt" strokecolor="#000000">
                <v:path arrowok="t"/>
              </v:shape>
            </v:group>
            <v:group style="position:absolute;left:9031;top:2752;width:10;height:20" coordorigin="9031,2752" coordsize="10,20">
              <v:shape style="position:absolute;left:9031;top:2752;width:10;height:20" coordorigin="9031,2752" coordsize="10,20" path="m9031,2772l9040,2772,9040,2752,9031,2752,9031,2772xe" filled="true" fillcolor="#000000" stroked="false">
                <v:path arrowok="t"/>
                <v:fill type="solid"/>
              </v:shape>
            </v:group>
            <v:group style="position:absolute;left:9031;top:2772;width:10;height:20" coordorigin="9031,2772" coordsize="10,20">
              <v:shape style="position:absolute;left:9031;top:2772;width:10;height:20" coordorigin="9031,2772" coordsize="10,20" path="m9031,2791l9040,2791,9040,2772,9031,2772,9031,2791xe" filled="true" fillcolor="#000000" stroked="false">
                <v:path arrowok="t"/>
                <v:fill type="solid"/>
              </v:shape>
            </v:group>
            <v:group style="position:absolute;left:9031;top:2791;width:10;height:20" coordorigin="9031,2791" coordsize="10,20">
              <v:shape style="position:absolute;left:9031;top:2791;width:10;height:20" coordorigin="9031,2791" coordsize="10,20" path="m9031,2810l9040,2810,9040,2791,9031,2791,9031,2810xe" filled="true" fillcolor="#000000" stroked="false">
                <v:path arrowok="t"/>
                <v:fill type="solid"/>
              </v:shape>
            </v:group>
            <v:group style="position:absolute;left:9031;top:2810;width:10;height:20" coordorigin="9031,2810" coordsize="10,20">
              <v:shape style="position:absolute;left:9031;top:2810;width:10;height:20" coordorigin="9031,2810" coordsize="10,20" path="m9031,2829l9040,2829,9040,2810,9031,2810,9031,2829xe" filled="true" fillcolor="#000000" stroked="false">
                <v:path arrowok="t"/>
                <v:fill type="solid"/>
              </v:shape>
            </v:group>
            <v:group style="position:absolute;left:9031;top:2829;width:10;height:20" coordorigin="9031,2829" coordsize="10,20">
              <v:shape style="position:absolute;left:9031;top:2829;width:10;height:20" coordorigin="9031,2829" coordsize="10,20" path="m9031,2848l9040,2848,9040,2829,9031,2829,9031,2848xe" filled="true" fillcolor="#000000" stroked="false">
                <v:path arrowok="t"/>
                <v:fill type="solid"/>
              </v:shape>
            </v:group>
            <v:group style="position:absolute;left:9031;top:2848;width:10;height:20" coordorigin="9031,2848" coordsize="10,20">
              <v:shape style="position:absolute;left:9031;top:2848;width:10;height:20" coordorigin="9031,2848" coordsize="10,20" path="m9031,2868l9040,2868,9040,2848,9031,2848,9031,2868xe" filled="true" fillcolor="#000000" stroked="false">
                <v:path arrowok="t"/>
                <v:fill type="solid"/>
              </v:shape>
            </v:group>
            <v:group style="position:absolute;left:9031;top:2868;width:10;height:20" coordorigin="9031,2868" coordsize="10,20">
              <v:shape style="position:absolute;left:9031;top:2868;width:10;height:20" coordorigin="9031,2868" coordsize="10,20" path="m9031,2887l9040,2887,9040,2868,9031,2868,9031,2887xe" filled="true" fillcolor="#000000" stroked="false">
                <v:path arrowok="t"/>
                <v:fill type="solid"/>
              </v:shape>
            </v:group>
            <v:group style="position:absolute;left:9031;top:2887;width:10;height:20" coordorigin="9031,2887" coordsize="10,20">
              <v:shape style="position:absolute;left:9031;top:2887;width:10;height:20" coordorigin="9031,2887" coordsize="10,20" path="m9031,2906l9040,2906,9040,2887,9031,2887,9031,2906xe" filled="true" fillcolor="#000000" stroked="false">
                <v:path arrowok="t"/>
                <v:fill type="solid"/>
              </v:shape>
            </v:group>
            <v:group style="position:absolute;left:9031;top:2906;width:10;height:20" coordorigin="9031,2906" coordsize="10,20">
              <v:shape style="position:absolute;left:9031;top:2906;width:10;height:20" coordorigin="9031,2906" coordsize="10,20" path="m9031,2925l9040,2925,9040,2906,9031,2906,9031,2925xe" filled="true" fillcolor="#000000" stroked="false">
                <v:path arrowok="t"/>
                <v:fill type="solid"/>
              </v:shape>
            </v:group>
            <v:group style="position:absolute;left:9031;top:2925;width:10;height:20" coordorigin="9031,2925" coordsize="10,20">
              <v:shape style="position:absolute;left:9031;top:2925;width:10;height:20" coordorigin="9031,2925" coordsize="10,20" path="m9031,2944l9040,2944,9040,2925,9031,2925,9031,2944xe" filled="true" fillcolor="#000000" stroked="false">
                <v:path arrowok="t"/>
                <v:fill type="solid"/>
              </v:shape>
            </v:group>
            <v:group style="position:absolute;left:9031;top:2944;width:10;height:20" coordorigin="9031,2944" coordsize="10,20">
              <v:shape style="position:absolute;left:9031;top:2944;width:10;height:20" coordorigin="9031,2944" coordsize="10,20" path="m9031,2964l9040,2964,9040,2944,9031,2944,9031,2964xe" filled="true" fillcolor="#000000" stroked="false">
                <v:path arrowok="t"/>
                <v:fill type="solid"/>
              </v:shape>
            </v:group>
            <v:group style="position:absolute;left:9031;top:2964;width:10;height:20" coordorigin="9031,2964" coordsize="10,20">
              <v:shape style="position:absolute;left:9031;top:2964;width:10;height:20" coordorigin="9031,2964" coordsize="10,20" path="m9031,2983l9040,2983,9040,2964,9031,2964,9031,2983xe" filled="true" fillcolor="#000000" stroked="false">
                <v:path arrowok="t"/>
                <v:fill type="solid"/>
              </v:shape>
            </v:group>
            <v:group style="position:absolute;left:9031;top:2983;width:10;height:20" coordorigin="9031,2983" coordsize="10,20">
              <v:shape style="position:absolute;left:9031;top:2983;width:10;height:20" coordorigin="9031,2983" coordsize="10,20" path="m9031,3002l9040,3002,9040,2983,9031,2983,9031,3002xe" filled="true" fillcolor="#000000" stroked="false">
                <v:path arrowok="t"/>
                <v:fill type="solid"/>
              </v:shape>
            </v:group>
            <v:group style="position:absolute;left:9031;top:3002;width:10;height:20" coordorigin="9031,3002" coordsize="10,20">
              <v:shape style="position:absolute;left:9031;top:3002;width:10;height:20" coordorigin="9031,3002" coordsize="10,20" path="m9031,3021l9040,3021,9040,3002,9031,3002,9031,3021xe" filled="true" fillcolor="#000000" stroked="false">
                <v:path arrowok="t"/>
                <v:fill type="solid"/>
              </v:shape>
            </v:group>
            <v:group style="position:absolute;left:9031;top:3021;width:10;height:20" coordorigin="9031,3021" coordsize="10,20">
              <v:shape style="position:absolute;left:9031;top:3021;width:10;height:20" coordorigin="9031,3021" coordsize="10,20" path="m9031,3040l9040,3040,9040,3021,9031,3021,9031,3040xe" filled="true" fillcolor="#000000" stroked="false">
                <v:path arrowok="t"/>
                <v:fill type="solid"/>
              </v:shape>
            </v:group>
            <v:group style="position:absolute;left:9031;top:3040;width:10;height:20" coordorigin="9031,3040" coordsize="10,20">
              <v:shape style="position:absolute;left:9031;top:3040;width:10;height:20" coordorigin="9031,3040" coordsize="10,20" path="m9031,3060l9040,3060,9040,3040,9031,3040,9031,3060xe" filled="true" fillcolor="#000000" stroked="false">
                <v:path arrowok="t"/>
                <v:fill type="solid"/>
              </v:shape>
            </v:group>
            <v:group style="position:absolute;left:9031;top:3060;width:10;height:20" coordorigin="9031,3060" coordsize="10,20">
              <v:shape style="position:absolute;left:9031;top:3060;width:10;height:20" coordorigin="9031,3060" coordsize="10,20" path="m9031,3079l9040,3079,9040,3060,9031,3060,9031,3079xe" filled="true" fillcolor="#000000" stroked="false">
                <v:path arrowok="t"/>
                <v:fill type="solid"/>
              </v:shape>
            </v:group>
            <v:group style="position:absolute;left:9031;top:3086;width:10;height:2" coordorigin="9031,3086" coordsize="10,2">
              <v:shape style="position:absolute;left:9031;top:3086;width:10;height:2" coordorigin="9031,3086" coordsize="10,0" path="m9031,3086l9040,3086e" filled="false" stroked="true" strokeweight=".72003pt" strokecolor="#000000">
                <v:path arrowok="t"/>
              </v:shape>
              <v:shape style="position:absolute;left:972;top:3002;width:2355;height:101" type="#_x0000_t75" stroked="false">
                <v:imagedata r:id="rId548" o:title=""/>
              </v:shape>
              <v:shape style="position:absolute;left:3303;top:3093;width:1815;height:10" type="#_x0000_t75" stroked="false">
                <v:imagedata r:id="rId362" o:title=""/>
              </v:shape>
              <v:shape style="position:absolute;left:5113;top:3093;width:2273;height:10" type="#_x0000_t75" stroked="false">
                <v:imagedata r:id="rId541" o:title=""/>
              </v:shape>
              <v:shape style="position:absolute;left:7381;top:3093;width:1649;height:10" type="#_x0000_t75" stroked="false">
                <v:imagedata r:id="rId547" o:title=""/>
              </v:shape>
              <v:shape style="position:absolute;left:9026;top:3093;width:1910;height:10" type="#_x0000_t75" stroked="false">
                <v:imagedata r:id="rId543" o:title=""/>
              </v:shape>
            </v:group>
            <v:group style="position:absolute;left:7386;top:3103;width:10;height:20" coordorigin="7386,3103" coordsize="10,20">
              <v:shape style="position:absolute;left:7386;top:3103;width:10;height:20" coordorigin="7386,3103" coordsize="10,20" path="m7386,3122l7396,3122,7396,3103,7386,3103,7386,3122xe" filled="true" fillcolor="#000000" stroked="false">
                <v:path arrowok="t"/>
                <v:fill type="solid"/>
              </v:shape>
            </v:group>
            <v:group style="position:absolute;left:7386;top:3122;width:10;height:20" coordorigin="7386,3122" coordsize="10,20">
              <v:shape style="position:absolute;left:7386;top:3122;width:10;height:20" coordorigin="7386,3122" coordsize="10,20" path="m7386,3141l7396,3141,7396,3122,7386,3122,7386,3141xe" filled="true" fillcolor="#000000" stroked="false">
                <v:path arrowok="t"/>
                <v:fill type="solid"/>
              </v:shape>
            </v:group>
            <v:group style="position:absolute;left:7386;top:3141;width:10;height:20" coordorigin="7386,3141" coordsize="10,20">
              <v:shape style="position:absolute;left:7386;top:3141;width:10;height:20" coordorigin="7386,3141" coordsize="10,20" path="m7386,3160l7396,3160,7396,3141,7386,3141,7386,3160xe" filled="true" fillcolor="#000000" stroked="false">
                <v:path arrowok="t"/>
                <v:fill type="solid"/>
              </v:shape>
            </v:group>
            <v:group style="position:absolute;left:7386;top:3160;width:10;height:20" coordorigin="7386,3160" coordsize="10,20">
              <v:shape style="position:absolute;left:7386;top:3160;width:10;height:20" coordorigin="7386,3160" coordsize="10,20" path="m7386,3180l7396,3180,7396,3160,7386,3160,7386,3180xe" filled="true" fillcolor="#000000" stroked="false">
                <v:path arrowok="t"/>
                <v:fill type="solid"/>
              </v:shape>
            </v:group>
            <v:group style="position:absolute;left:7386;top:3180;width:10;height:20" coordorigin="7386,3180" coordsize="10,20">
              <v:shape style="position:absolute;left:7386;top:3180;width:10;height:20" coordorigin="7386,3180" coordsize="10,20" path="m7386,3199l7396,3199,7396,3180,7386,3180,7386,3199xe" filled="true" fillcolor="#000000" stroked="false">
                <v:path arrowok="t"/>
                <v:fill type="solid"/>
              </v:shape>
            </v:group>
            <v:group style="position:absolute;left:7386;top:3199;width:10;height:20" coordorigin="7386,3199" coordsize="10,20">
              <v:shape style="position:absolute;left:7386;top:3199;width:10;height:20" coordorigin="7386,3199" coordsize="10,20" path="m7386,3218l7396,3218,7396,3199,7386,3199,7386,3218xe" filled="true" fillcolor="#000000" stroked="false">
                <v:path arrowok="t"/>
                <v:fill type="solid"/>
              </v:shape>
            </v:group>
            <v:group style="position:absolute;left:7386;top:3218;width:10;height:20" coordorigin="7386,3218" coordsize="10,20">
              <v:shape style="position:absolute;left:7386;top:3218;width:10;height:20" coordorigin="7386,3218" coordsize="10,20" path="m7386,3237l7396,3237,7396,3218,7386,3218,7386,3237xe" filled="true" fillcolor="#000000" stroked="false">
                <v:path arrowok="t"/>
                <v:fill type="solid"/>
              </v:shape>
            </v:group>
            <v:group style="position:absolute;left:7386;top:3237;width:10;height:20" coordorigin="7386,3237" coordsize="10,20">
              <v:shape style="position:absolute;left:7386;top:3237;width:10;height:20" coordorigin="7386,3237" coordsize="10,20" path="m7386,3256l7396,3256,7396,3237,7386,3237,7386,3256xe" filled="true" fillcolor="#000000" stroked="false">
                <v:path arrowok="t"/>
                <v:fill type="solid"/>
              </v:shape>
            </v:group>
            <v:group style="position:absolute;left:7386;top:3256;width:10;height:20" coordorigin="7386,3256" coordsize="10,20">
              <v:shape style="position:absolute;left:7386;top:3256;width:10;height:20" coordorigin="7386,3256" coordsize="10,20" path="m7386,3276l7396,3276,7396,3256,7386,3256,7386,3276xe" filled="true" fillcolor="#000000" stroked="false">
                <v:path arrowok="t"/>
                <v:fill type="solid"/>
              </v:shape>
            </v:group>
            <v:group style="position:absolute;left:7386;top:3276;width:10;height:20" coordorigin="7386,3276" coordsize="10,20">
              <v:shape style="position:absolute;left:7386;top:3276;width:10;height:20" coordorigin="7386,3276" coordsize="10,20" path="m7386,3295l7396,3295,7396,3276,7386,3276,7386,3295xe" filled="true" fillcolor="#000000" stroked="false">
                <v:path arrowok="t"/>
                <v:fill type="solid"/>
              </v:shape>
            </v:group>
            <v:group style="position:absolute;left:7386;top:3295;width:10;height:20" coordorigin="7386,3295" coordsize="10,20">
              <v:shape style="position:absolute;left:7386;top:3295;width:10;height:20" coordorigin="7386,3295" coordsize="10,20" path="m7386,3314l7396,3314,7396,3295,7386,3295,7386,3314xe" filled="true" fillcolor="#000000" stroked="false">
                <v:path arrowok="t"/>
                <v:fill type="solid"/>
              </v:shape>
            </v:group>
            <v:group style="position:absolute;left:7386;top:3314;width:10;height:20" coordorigin="7386,3314" coordsize="10,20">
              <v:shape style="position:absolute;left:7386;top:3314;width:10;height:20" coordorigin="7386,3314" coordsize="10,20" path="m7386,3333l7396,3333,7396,3314,7386,3314,7386,3333xe" filled="true" fillcolor="#000000" stroked="false">
                <v:path arrowok="t"/>
                <v:fill type="solid"/>
              </v:shape>
            </v:group>
            <v:group style="position:absolute;left:7386;top:3333;width:10;height:20" coordorigin="7386,3333" coordsize="10,20">
              <v:shape style="position:absolute;left:7386;top:3333;width:10;height:20" coordorigin="7386,3333" coordsize="10,20" path="m7386,3352l7396,3352,7396,3333,7386,3333,7386,3352xe" filled="true" fillcolor="#000000" stroked="false">
                <v:path arrowok="t"/>
                <v:fill type="solid"/>
              </v:shape>
            </v:group>
            <v:group style="position:absolute;left:7386;top:3352;width:10;height:20" coordorigin="7386,3352" coordsize="10,20">
              <v:shape style="position:absolute;left:7386;top:3352;width:10;height:20" coordorigin="7386,3352" coordsize="10,20" path="m7386,3372l7396,3372,7396,3352,7386,3352,7386,3372xe" filled="true" fillcolor="#000000" stroked="false">
                <v:path arrowok="t"/>
                <v:fill type="solid"/>
              </v:shape>
            </v:group>
            <v:group style="position:absolute;left:7386;top:3372;width:10;height:20" coordorigin="7386,3372" coordsize="10,20">
              <v:shape style="position:absolute;left:7386;top:3372;width:10;height:20" coordorigin="7386,3372" coordsize="10,20" path="m7386,3391l7396,3391,7396,3372,7386,3372,7386,3391xe" filled="true" fillcolor="#000000" stroked="false">
                <v:path arrowok="t"/>
                <v:fill type="solid"/>
              </v:shape>
            </v:group>
            <v:group style="position:absolute;left:7386;top:3391;width:10;height:20" coordorigin="7386,3391" coordsize="10,20">
              <v:shape style="position:absolute;left:7386;top:3391;width:10;height:20" coordorigin="7386,3391" coordsize="10,20" path="m7386,3410l7396,3410,7396,3391,7386,3391,7386,3410xe" filled="true" fillcolor="#000000" stroked="false">
                <v:path arrowok="t"/>
                <v:fill type="solid"/>
              </v:shape>
            </v:group>
            <v:group style="position:absolute;left:7386;top:3410;width:10;height:20" coordorigin="7386,3410" coordsize="10,20">
              <v:shape style="position:absolute;left:7386;top:3410;width:10;height:20" coordorigin="7386,3410" coordsize="10,20" path="m7386,3429l7396,3429,7396,3410,7386,3410,7386,3429xe" filled="true" fillcolor="#000000" stroked="false">
                <v:path arrowok="t"/>
                <v:fill type="solid"/>
              </v:shape>
            </v:group>
            <v:group style="position:absolute;left:7386;top:3436;width:10;height:2" coordorigin="7386,3436" coordsize="10,2">
              <v:shape style="position:absolute;left:7386;top:3436;width:10;height:2" coordorigin="7386,3436" coordsize="10,0" path="m7386,3436l7396,3436e" filled="false" stroked="true" strokeweight=".71997pt" strokecolor="#000000">
                <v:path arrowok="t"/>
              </v:shape>
            </v:group>
            <v:group style="position:absolute;left:9031;top:3103;width:10;height:20" coordorigin="9031,3103" coordsize="10,20">
              <v:shape style="position:absolute;left:9031;top:3103;width:10;height:20" coordorigin="9031,3103" coordsize="10,20" path="m9031,3122l9040,3122,9040,3103,9031,3103,9031,3122xe" filled="true" fillcolor="#000000" stroked="false">
                <v:path arrowok="t"/>
                <v:fill type="solid"/>
              </v:shape>
            </v:group>
            <v:group style="position:absolute;left:9031;top:3122;width:10;height:20" coordorigin="9031,3122" coordsize="10,20">
              <v:shape style="position:absolute;left:9031;top:3122;width:10;height:20" coordorigin="9031,3122" coordsize="10,20" path="m9031,3141l9040,3141,9040,3122,9031,3122,9031,3141xe" filled="true" fillcolor="#000000" stroked="false">
                <v:path arrowok="t"/>
                <v:fill type="solid"/>
              </v:shape>
            </v:group>
            <v:group style="position:absolute;left:9031;top:3141;width:10;height:20" coordorigin="9031,3141" coordsize="10,20">
              <v:shape style="position:absolute;left:9031;top:3141;width:10;height:20" coordorigin="9031,3141" coordsize="10,20" path="m9031,3160l9040,3160,9040,3141,9031,3141,9031,3160xe" filled="true" fillcolor="#000000" stroked="false">
                <v:path arrowok="t"/>
                <v:fill type="solid"/>
              </v:shape>
            </v:group>
            <v:group style="position:absolute;left:9031;top:3160;width:10;height:20" coordorigin="9031,3160" coordsize="10,20">
              <v:shape style="position:absolute;left:9031;top:3160;width:10;height:20" coordorigin="9031,3160" coordsize="10,20" path="m9031,3180l9040,3180,9040,3160,9031,3160,9031,3180xe" filled="true" fillcolor="#000000" stroked="false">
                <v:path arrowok="t"/>
                <v:fill type="solid"/>
              </v:shape>
            </v:group>
            <v:group style="position:absolute;left:9031;top:3180;width:10;height:20" coordorigin="9031,3180" coordsize="10,20">
              <v:shape style="position:absolute;left:9031;top:3180;width:10;height:20" coordorigin="9031,3180" coordsize="10,20" path="m9031,3199l9040,3199,9040,3180,9031,3180,9031,3199xe" filled="true" fillcolor="#000000" stroked="false">
                <v:path arrowok="t"/>
                <v:fill type="solid"/>
              </v:shape>
            </v:group>
            <v:group style="position:absolute;left:9031;top:3199;width:10;height:20" coordorigin="9031,3199" coordsize="10,20">
              <v:shape style="position:absolute;left:9031;top:3199;width:10;height:20" coordorigin="9031,3199" coordsize="10,20" path="m9031,3218l9040,3218,9040,3199,9031,3199,9031,3218xe" filled="true" fillcolor="#000000" stroked="false">
                <v:path arrowok="t"/>
                <v:fill type="solid"/>
              </v:shape>
            </v:group>
            <v:group style="position:absolute;left:9031;top:3218;width:10;height:20" coordorigin="9031,3218" coordsize="10,20">
              <v:shape style="position:absolute;left:9031;top:3218;width:10;height:20" coordorigin="9031,3218" coordsize="10,20" path="m9031,3237l9040,3237,9040,3218,9031,3218,9031,3237xe" filled="true" fillcolor="#000000" stroked="false">
                <v:path arrowok="t"/>
                <v:fill type="solid"/>
              </v:shape>
            </v:group>
            <v:group style="position:absolute;left:9031;top:3237;width:10;height:20" coordorigin="9031,3237" coordsize="10,20">
              <v:shape style="position:absolute;left:9031;top:3237;width:10;height:20" coordorigin="9031,3237" coordsize="10,20" path="m9031,3256l9040,3256,9040,3237,9031,3237,9031,3256xe" filled="true" fillcolor="#000000" stroked="false">
                <v:path arrowok="t"/>
                <v:fill type="solid"/>
              </v:shape>
            </v:group>
            <v:group style="position:absolute;left:9031;top:3256;width:10;height:20" coordorigin="9031,3256" coordsize="10,20">
              <v:shape style="position:absolute;left:9031;top:3256;width:10;height:20" coordorigin="9031,3256" coordsize="10,20" path="m9031,3276l9040,3276,9040,3256,9031,3256,9031,3276xe" filled="true" fillcolor="#000000" stroked="false">
                <v:path arrowok="t"/>
                <v:fill type="solid"/>
              </v:shape>
            </v:group>
            <v:group style="position:absolute;left:9031;top:3276;width:10;height:20" coordorigin="9031,3276" coordsize="10,20">
              <v:shape style="position:absolute;left:9031;top:3276;width:10;height:20" coordorigin="9031,3276" coordsize="10,20" path="m9031,3295l9040,3295,9040,3276,9031,3276,9031,3295xe" filled="true" fillcolor="#000000" stroked="false">
                <v:path arrowok="t"/>
                <v:fill type="solid"/>
              </v:shape>
            </v:group>
            <v:group style="position:absolute;left:9031;top:3295;width:10;height:20" coordorigin="9031,3295" coordsize="10,20">
              <v:shape style="position:absolute;left:9031;top:3295;width:10;height:20" coordorigin="9031,3295" coordsize="10,20" path="m9031,3314l9040,3314,9040,3295,9031,3295,9031,3314xe" filled="true" fillcolor="#000000" stroked="false">
                <v:path arrowok="t"/>
                <v:fill type="solid"/>
              </v:shape>
            </v:group>
            <v:group style="position:absolute;left:9031;top:3314;width:10;height:20" coordorigin="9031,3314" coordsize="10,20">
              <v:shape style="position:absolute;left:9031;top:3314;width:10;height:20" coordorigin="9031,3314" coordsize="10,20" path="m9031,3333l9040,3333,9040,3314,9031,3314,9031,3333xe" filled="true" fillcolor="#000000" stroked="false">
                <v:path arrowok="t"/>
                <v:fill type="solid"/>
              </v:shape>
            </v:group>
            <v:group style="position:absolute;left:9031;top:3333;width:10;height:20" coordorigin="9031,3333" coordsize="10,20">
              <v:shape style="position:absolute;left:9031;top:3333;width:10;height:20" coordorigin="9031,3333" coordsize="10,20" path="m9031,3352l9040,3352,9040,3333,9031,3333,9031,3352xe" filled="true" fillcolor="#000000" stroked="false">
                <v:path arrowok="t"/>
                <v:fill type="solid"/>
              </v:shape>
            </v:group>
            <v:group style="position:absolute;left:9031;top:3352;width:10;height:20" coordorigin="9031,3352" coordsize="10,20">
              <v:shape style="position:absolute;left:9031;top:3352;width:10;height:20" coordorigin="9031,3352" coordsize="10,20" path="m9031,3372l9040,3372,9040,3352,9031,3352,9031,3372xe" filled="true" fillcolor="#000000" stroked="false">
                <v:path arrowok="t"/>
                <v:fill type="solid"/>
              </v:shape>
            </v:group>
            <v:group style="position:absolute;left:9031;top:3372;width:10;height:20" coordorigin="9031,3372" coordsize="10,20">
              <v:shape style="position:absolute;left:9031;top:3372;width:10;height:20" coordorigin="9031,3372" coordsize="10,20" path="m9031,3391l9040,3391,9040,3372,9031,3372,9031,3391xe" filled="true" fillcolor="#000000" stroked="false">
                <v:path arrowok="t"/>
                <v:fill type="solid"/>
              </v:shape>
            </v:group>
            <v:group style="position:absolute;left:9031;top:3391;width:10;height:20" coordorigin="9031,3391" coordsize="10,20">
              <v:shape style="position:absolute;left:9031;top:3391;width:10;height:20" coordorigin="9031,3391" coordsize="10,20" path="m9031,3410l9040,3410,9040,3391,9031,3391,9031,3410xe" filled="true" fillcolor="#000000" stroked="false">
                <v:path arrowok="t"/>
                <v:fill type="solid"/>
              </v:shape>
            </v:group>
            <v:group style="position:absolute;left:9031;top:3410;width:10;height:20" coordorigin="9031,3410" coordsize="10,20">
              <v:shape style="position:absolute;left:9031;top:3410;width:10;height:20" coordorigin="9031,3410" coordsize="10,20" path="m9031,3429l9040,3429,9040,3410,9031,3410,9031,3429xe" filled="true" fillcolor="#000000" stroked="false">
                <v:path arrowok="t"/>
                <v:fill type="solid"/>
              </v:shape>
            </v:group>
            <v:group style="position:absolute;left:9031;top:3436;width:10;height:2" coordorigin="9031,3436" coordsize="10,2">
              <v:shape style="position:absolute;left:9031;top:3436;width:10;height:2" coordorigin="9031,3436" coordsize="10,0" path="m9031,3436l9040,3436e" filled="false" stroked="true" strokeweight=".71997pt" strokecolor="#000000">
                <v:path arrowok="t"/>
              </v:shape>
              <v:shape style="position:absolute;left:972;top:3352;width:2355;height:101" type="#_x0000_t75" stroked="false">
                <v:imagedata r:id="rId546" o:title=""/>
              </v:shape>
              <v:shape style="position:absolute;left:3303;top:3444;width:1815;height:10" type="#_x0000_t75" stroked="false">
                <v:imagedata r:id="rId365" o:title=""/>
              </v:shape>
              <v:shape style="position:absolute;left:5113;top:3444;width:2273;height:10" type="#_x0000_t75" stroked="false">
                <v:imagedata r:id="rId549" o:title=""/>
              </v:shape>
              <v:shape style="position:absolute;left:7381;top:3444;width:1649;height:10" type="#_x0000_t75" stroked="false">
                <v:imagedata r:id="rId550" o:title=""/>
              </v:shape>
              <v:shape style="position:absolute;left:9026;top:3444;width:1910;height:10" type="#_x0000_t75" stroked="false">
                <v:imagedata r:id="rId551" o:title=""/>
              </v:shape>
            </v:group>
            <v:group style="position:absolute;left:7386;top:3453;width:10;height:20" coordorigin="7386,3453" coordsize="10,20">
              <v:shape style="position:absolute;left:7386;top:3453;width:10;height:20" coordorigin="7386,3453" coordsize="10,20" path="m7386,3472l7396,3472,7396,3453,7386,3453,7386,3472xe" filled="true" fillcolor="#000000" stroked="false">
                <v:path arrowok="t"/>
                <v:fill type="solid"/>
              </v:shape>
            </v:group>
            <v:group style="position:absolute;left:7386;top:3472;width:10;height:20" coordorigin="7386,3472" coordsize="10,20">
              <v:shape style="position:absolute;left:7386;top:3472;width:10;height:20" coordorigin="7386,3472" coordsize="10,20" path="m7386,3492l7396,3492,7396,3472,7386,3472,7386,3492xe" filled="true" fillcolor="#000000" stroked="false">
                <v:path arrowok="t"/>
                <v:fill type="solid"/>
              </v:shape>
            </v:group>
            <v:group style="position:absolute;left:7386;top:3492;width:10;height:20" coordorigin="7386,3492" coordsize="10,20">
              <v:shape style="position:absolute;left:7386;top:3492;width:10;height:20" coordorigin="7386,3492" coordsize="10,20" path="m7386,3511l7396,3511,7396,3492,7386,3492,7386,3511xe" filled="true" fillcolor="#000000" stroked="false">
                <v:path arrowok="t"/>
                <v:fill type="solid"/>
              </v:shape>
            </v:group>
            <v:group style="position:absolute;left:7386;top:3511;width:10;height:20" coordorigin="7386,3511" coordsize="10,20">
              <v:shape style="position:absolute;left:7386;top:3511;width:10;height:20" coordorigin="7386,3511" coordsize="10,20" path="m7386,3530l7396,3530,7396,3511,7386,3511,7386,3530xe" filled="true" fillcolor="#000000" stroked="false">
                <v:path arrowok="t"/>
                <v:fill type="solid"/>
              </v:shape>
            </v:group>
            <v:group style="position:absolute;left:7386;top:3530;width:10;height:20" coordorigin="7386,3530" coordsize="10,20">
              <v:shape style="position:absolute;left:7386;top:3530;width:10;height:20" coordorigin="7386,3530" coordsize="10,20" path="m7386,3549l7396,3549,7396,3530,7386,3530,7386,3549xe" filled="true" fillcolor="#000000" stroked="false">
                <v:path arrowok="t"/>
                <v:fill type="solid"/>
              </v:shape>
            </v:group>
            <v:group style="position:absolute;left:7386;top:3549;width:10;height:20" coordorigin="7386,3549" coordsize="10,20">
              <v:shape style="position:absolute;left:7386;top:3549;width:10;height:20" coordorigin="7386,3549" coordsize="10,20" path="m7386,3568l7396,3568,7396,3549,7386,3549,7386,3568xe" filled="true" fillcolor="#000000" stroked="false">
                <v:path arrowok="t"/>
                <v:fill type="solid"/>
              </v:shape>
            </v:group>
            <v:group style="position:absolute;left:7386;top:3568;width:10;height:20" coordorigin="7386,3568" coordsize="10,20">
              <v:shape style="position:absolute;left:7386;top:3568;width:10;height:20" coordorigin="7386,3568" coordsize="10,20" path="m7386,3588l7396,3588,7396,3568,7386,3568,7386,3588xe" filled="true" fillcolor="#000000" stroked="false">
                <v:path arrowok="t"/>
                <v:fill type="solid"/>
              </v:shape>
            </v:group>
            <v:group style="position:absolute;left:7386;top:3588;width:10;height:20" coordorigin="7386,3588" coordsize="10,20">
              <v:shape style="position:absolute;left:7386;top:3588;width:10;height:20" coordorigin="7386,3588" coordsize="10,20" path="m7386,3607l7396,3607,7396,3588,7386,3588,7386,3607xe" filled="true" fillcolor="#000000" stroked="false">
                <v:path arrowok="t"/>
                <v:fill type="solid"/>
              </v:shape>
            </v:group>
            <v:group style="position:absolute;left:7386;top:3607;width:10;height:20" coordorigin="7386,3607" coordsize="10,20">
              <v:shape style="position:absolute;left:7386;top:3607;width:10;height:20" coordorigin="7386,3607" coordsize="10,20" path="m7386,3626l7396,3626,7396,3607,7386,3607,7386,3626xe" filled="true" fillcolor="#000000" stroked="false">
                <v:path arrowok="t"/>
                <v:fill type="solid"/>
              </v:shape>
            </v:group>
            <v:group style="position:absolute;left:7386;top:3626;width:10;height:20" coordorigin="7386,3626" coordsize="10,20">
              <v:shape style="position:absolute;left:7386;top:3626;width:10;height:20" coordorigin="7386,3626" coordsize="10,20" path="m7386,3645l7396,3645,7396,3626,7386,3626,7386,3645xe" filled="true" fillcolor="#000000" stroked="false">
                <v:path arrowok="t"/>
                <v:fill type="solid"/>
              </v:shape>
            </v:group>
            <v:group style="position:absolute;left:7386;top:3645;width:10;height:20" coordorigin="7386,3645" coordsize="10,20">
              <v:shape style="position:absolute;left:7386;top:3645;width:10;height:20" coordorigin="7386,3645" coordsize="10,20" path="m7386,3664l7396,3664,7396,3645,7386,3645,7386,3664xe" filled="true" fillcolor="#000000" stroked="false">
                <v:path arrowok="t"/>
                <v:fill type="solid"/>
              </v:shape>
            </v:group>
            <v:group style="position:absolute;left:7386;top:3664;width:10;height:20" coordorigin="7386,3664" coordsize="10,20">
              <v:shape style="position:absolute;left:7386;top:3664;width:10;height:20" coordorigin="7386,3664" coordsize="10,20" path="m7386,3684l7396,3684,7396,3664,7386,3664,7386,3684xe" filled="true" fillcolor="#000000" stroked="false">
                <v:path arrowok="t"/>
                <v:fill type="solid"/>
              </v:shape>
            </v:group>
            <v:group style="position:absolute;left:7386;top:3684;width:10;height:20" coordorigin="7386,3684" coordsize="10,20">
              <v:shape style="position:absolute;left:7386;top:3684;width:10;height:20" coordorigin="7386,3684" coordsize="10,20" path="m7386,3703l7396,3703,7396,3684,7386,3684,7386,3703xe" filled="true" fillcolor="#000000" stroked="false">
                <v:path arrowok="t"/>
                <v:fill type="solid"/>
              </v:shape>
            </v:group>
            <v:group style="position:absolute;left:7386;top:3703;width:10;height:20" coordorigin="7386,3703" coordsize="10,20">
              <v:shape style="position:absolute;left:7386;top:3703;width:10;height:20" coordorigin="7386,3703" coordsize="10,20" path="m7386,3722l7396,3722,7396,3703,7386,3703,7386,3722xe" filled="true" fillcolor="#000000" stroked="false">
                <v:path arrowok="t"/>
                <v:fill type="solid"/>
              </v:shape>
            </v:group>
            <v:group style="position:absolute;left:7386;top:3722;width:10;height:20" coordorigin="7386,3722" coordsize="10,20">
              <v:shape style="position:absolute;left:7386;top:3722;width:10;height:20" coordorigin="7386,3722" coordsize="10,20" path="m7386,3741l7396,3741,7396,3722,7386,3722,7386,3741xe" filled="true" fillcolor="#000000" stroked="false">
                <v:path arrowok="t"/>
                <v:fill type="solid"/>
              </v:shape>
            </v:group>
            <v:group style="position:absolute;left:7386;top:3741;width:10;height:20" coordorigin="7386,3741" coordsize="10,20">
              <v:shape style="position:absolute;left:7386;top:3741;width:10;height:20" coordorigin="7386,3741" coordsize="10,20" path="m7386,3761l7396,3761,7396,3741,7386,3741,7386,3761xe" filled="true" fillcolor="#000000" stroked="false">
                <v:path arrowok="t"/>
                <v:fill type="solid"/>
              </v:shape>
            </v:group>
            <v:group style="position:absolute;left:7386;top:3761;width:10;height:20" coordorigin="7386,3761" coordsize="10,20">
              <v:shape style="position:absolute;left:7386;top:3761;width:10;height:20" coordorigin="7386,3761" coordsize="10,20" path="m7386,3780l7396,3780,7396,3761,7386,3761,7386,3780xe" filled="true" fillcolor="#000000" stroked="false">
                <v:path arrowok="t"/>
                <v:fill type="solid"/>
              </v:shape>
            </v:group>
            <v:group style="position:absolute;left:7386;top:3787;width:10;height:2" coordorigin="7386,3787" coordsize="10,2">
              <v:shape style="position:absolute;left:7386;top:3787;width:10;height:2" coordorigin="7386,3787" coordsize="10,0" path="m7386,3787l7396,3787e" filled="false" stroked="true" strokeweight=".71997pt" strokecolor="#000000">
                <v:path arrowok="t"/>
              </v:shape>
            </v:group>
            <v:group style="position:absolute;left:9031;top:3453;width:10;height:20" coordorigin="9031,3453" coordsize="10,20">
              <v:shape style="position:absolute;left:9031;top:3453;width:10;height:20" coordorigin="9031,3453" coordsize="10,20" path="m9031,3472l9040,3472,9040,3453,9031,3453,9031,3472xe" filled="true" fillcolor="#000000" stroked="false">
                <v:path arrowok="t"/>
                <v:fill type="solid"/>
              </v:shape>
            </v:group>
            <v:group style="position:absolute;left:9031;top:3472;width:10;height:20" coordorigin="9031,3472" coordsize="10,20">
              <v:shape style="position:absolute;left:9031;top:3472;width:10;height:20" coordorigin="9031,3472" coordsize="10,20" path="m9031,3492l9040,3492,9040,3472,9031,3472,9031,3492xe" filled="true" fillcolor="#000000" stroked="false">
                <v:path arrowok="t"/>
                <v:fill type="solid"/>
              </v:shape>
            </v:group>
            <v:group style="position:absolute;left:9031;top:3492;width:10;height:20" coordorigin="9031,3492" coordsize="10,20">
              <v:shape style="position:absolute;left:9031;top:3492;width:10;height:20" coordorigin="9031,3492" coordsize="10,20" path="m9031,3511l9040,3511,9040,3492,9031,3492,9031,3511xe" filled="true" fillcolor="#000000" stroked="false">
                <v:path arrowok="t"/>
                <v:fill type="solid"/>
              </v:shape>
            </v:group>
            <v:group style="position:absolute;left:9031;top:3511;width:10;height:20" coordorigin="9031,3511" coordsize="10,20">
              <v:shape style="position:absolute;left:9031;top:3511;width:10;height:20" coordorigin="9031,3511" coordsize="10,20" path="m9031,3530l9040,3530,9040,3511,9031,3511,9031,3530xe" filled="true" fillcolor="#000000" stroked="false">
                <v:path arrowok="t"/>
                <v:fill type="solid"/>
              </v:shape>
            </v:group>
            <v:group style="position:absolute;left:9031;top:3530;width:10;height:20" coordorigin="9031,3530" coordsize="10,20">
              <v:shape style="position:absolute;left:9031;top:3530;width:10;height:20" coordorigin="9031,3530" coordsize="10,20" path="m9031,3549l9040,3549,9040,3530,9031,3530,9031,3549xe" filled="true" fillcolor="#000000" stroked="false">
                <v:path arrowok="t"/>
                <v:fill type="solid"/>
              </v:shape>
            </v:group>
            <v:group style="position:absolute;left:9031;top:3549;width:10;height:20" coordorigin="9031,3549" coordsize="10,20">
              <v:shape style="position:absolute;left:9031;top:3549;width:10;height:20" coordorigin="9031,3549" coordsize="10,20" path="m9031,3568l9040,3568,9040,3549,9031,3549,9031,3568xe" filled="true" fillcolor="#000000" stroked="false">
                <v:path arrowok="t"/>
                <v:fill type="solid"/>
              </v:shape>
            </v:group>
            <v:group style="position:absolute;left:9031;top:3568;width:10;height:20" coordorigin="9031,3568" coordsize="10,20">
              <v:shape style="position:absolute;left:9031;top:3568;width:10;height:20" coordorigin="9031,3568" coordsize="10,20" path="m9031,3588l9040,3588,9040,3568,9031,3568,9031,3588xe" filled="true" fillcolor="#000000" stroked="false">
                <v:path arrowok="t"/>
                <v:fill type="solid"/>
              </v:shape>
            </v:group>
            <v:group style="position:absolute;left:9031;top:3588;width:10;height:20" coordorigin="9031,3588" coordsize="10,20">
              <v:shape style="position:absolute;left:9031;top:3588;width:10;height:20" coordorigin="9031,3588" coordsize="10,20" path="m9031,3607l9040,3607,9040,3588,9031,3588,9031,3607xe" filled="true" fillcolor="#000000" stroked="false">
                <v:path arrowok="t"/>
                <v:fill type="solid"/>
              </v:shape>
            </v:group>
            <v:group style="position:absolute;left:9031;top:3607;width:10;height:20" coordorigin="9031,3607" coordsize="10,20">
              <v:shape style="position:absolute;left:9031;top:3607;width:10;height:20" coordorigin="9031,3607" coordsize="10,20" path="m9031,3626l9040,3626,9040,3607,9031,3607,9031,3626xe" filled="true" fillcolor="#000000" stroked="false">
                <v:path arrowok="t"/>
                <v:fill type="solid"/>
              </v:shape>
            </v:group>
            <v:group style="position:absolute;left:9031;top:3626;width:10;height:20" coordorigin="9031,3626" coordsize="10,20">
              <v:shape style="position:absolute;left:9031;top:3626;width:10;height:20" coordorigin="9031,3626" coordsize="10,20" path="m9031,3645l9040,3645,9040,3626,9031,3626,9031,3645xe" filled="true" fillcolor="#000000" stroked="false">
                <v:path arrowok="t"/>
                <v:fill type="solid"/>
              </v:shape>
            </v:group>
            <v:group style="position:absolute;left:9031;top:3645;width:10;height:20" coordorigin="9031,3645" coordsize="10,20">
              <v:shape style="position:absolute;left:9031;top:3645;width:10;height:20" coordorigin="9031,3645" coordsize="10,20" path="m9031,3664l9040,3664,9040,3645,9031,3645,9031,3664xe" filled="true" fillcolor="#000000" stroked="false">
                <v:path arrowok="t"/>
                <v:fill type="solid"/>
              </v:shape>
            </v:group>
            <v:group style="position:absolute;left:9031;top:3664;width:10;height:20" coordorigin="9031,3664" coordsize="10,20">
              <v:shape style="position:absolute;left:9031;top:3664;width:10;height:20" coordorigin="9031,3664" coordsize="10,20" path="m9031,3684l9040,3684,9040,3664,9031,3664,9031,3684xe" filled="true" fillcolor="#000000" stroked="false">
                <v:path arrowok="t"/>
                <v:fill type="solid"/>
              </v:shape>
            </v:group>
            <v:group style="position:absolute;left:9031;top:3684;width:10;height:20" coordorigin="9031,3684" coordsize="10,20">
              <v:shape style="position:absolute;left:9031;top:3684;width:10;height:20" coordorigin="9031,3684" coordsize="10,20" path="m9031,3703l9040,3703,9040,3684,9031,3684,9031,3703xe" filled="true" fillcolor="#000000" stroked="false">
                <v:path arrowok="t"/>
                <v:fill type="solid"/>
              </v:shape>
            </v:group>
            <v:group style="position:absolute;left:9031;top:3703;width:10;height:20" coordorigin="9031,3703" coordsize="10,20">
              <v:shape style="position:absolute;left:9031;top:3703;width:10;height:20" coordorigin="9031,3703" coordsize="10,20" path="m9031,3722l9040,3722,9040,3703,9031,3703,9031,3722xe" filled="true" fillcolor="#000000" stroked="false">
                <v:path arrowok="t"/>
                <v:fill type="solid"/>
              </v:shape>
            </v:group>
            <v:group style="position:absolute;left:9031;top:3722;width:10;height:20" coordorigin="9031,3722" coordsize="10,20">
              <v:shape style="position:absolute;left:9031;top:3722;width:10;height:20" coordorigin="9031,3722" coordsize="10,20" path="m9031,3741l9040,3741,9040,3722,9031,3722,9031,3741xe" filled="true" fillcolor="#000000" stroked="false">
                <v:path arrowok="t"/>
                <v:fill type="solid"/>
              </v:shape>
            </v:group>
            <v:group style="position:absolute;left:9031;top:3741;width:10;height:20" coordorigin="9031,3741" coordsize="10,20">
              <v:shape style="position:absolute;left:9031;top:3741;width:10;height:20" coordorigin="9031,3741" coordsize="10,20" path="m9031,3761l9040,3761,9040,3741,9031,3741,9031,3761xe" filled="true" fillcolor="#000000" stroked="false">
                <v:path arrowok="t"/>
                <v:fill type="solid"/>
              </v:shape>
            </v:group>
            <v:group style="position:absolute;left:9031;top:3761;width:10;height:20" coordorigin="9031,3761" coordsize="10,20">
              <v:shape style="position:absolute;left:9031;top:3761;width:10;height:20" coordorigin="9031,3761" coordsize="10,20" path="m9031,3780l9040,3780,9040,3761,9031,3761,9031,3780xe" filled="true" fillcolor="#000000" stroked="false">
                <v:path arrowok="t"/>
                <v:fill type="solid"/>
              </v:shape>
            </v:group>
            <v:group style="position:absolute;left:9031;top:3787;width:10;height:2" coordorigin="9031,3787" coordsize="10,2">
              <v:shape style="position:absolute;left:9031;top:3787;width:10;height:2" coordorigin="9031,3787" coordsize="10,0" path="m9031,3787l9040,3787e" filled="false" stroked="true" strokeweight=".71997pt" strokecolor="#000000">
                <v:path arrowok="t"/>
              </v:shape>
              <v:shape style="position:absolute;left:972;top:3703;width:2355;height:101" type="#_x0000_t75" stroked="false">
                <v:imagedata r:id="rId552" o:title=""/>
              </v:shape>
              <v:shape style="position:absolute;left:3303;top:3795;width:1815;height:10" type="#_x0000_t75" stroked="false">
                <v:imagedata r:id="rId365" o:title=""/>
              </v:shape>
              <v:shape style="position:absolute;left:5113;top:3795;width:2273;height:10" type="#_x0000_t75" stroked="false">
                <v:imagedata r:id="rId549" o:title=""/>
              </v:shape>
              <v:shape style="position:absolute;left:7381;top:3795;width:1649;height:10" type="#_x0000_t75" stroked="false">
                <v:imagedata r:id="rId550" o:title=""/>
              </v:shape>
              <v:shape style="position:absolute;left:9026;top:3795;width:1910;height:10" type="#_x0000_t75" stroked="false">
                <v:imagedata r:id="rId551" o:title=""/>
              </v:shape>
            </v:group>
            <v:group style="position:absolute;left:7386;top:3804;width:10;height:20" coordorigin="7386,3804" coordsize="10,20">
              <v:shape style="position:absolute;left:7386;top:3804;width:10;height:20" coordorigin="7386,3804" coordsize="10,20" path="m7386,3823l7396,3823,7396,3804,7386,3804,7386,3823xe" filled="true" fillcolor="#000000" stroked="false">
                <v:path arrowok="t"/>
                <v:fill type="solid"/>
              </v:shape>
            </v:group>
            <v:group style="position:absolute;left:7386;top:3823;width:10;height:20" coordorigin="7386,3823" coordsize="10,20">
              <v:shape style="position:absolute;left:7386;top:3823;width:10;height:20" coordorigin="7386,3823" coordsize="10,20" path="m7386,3843l7396,3843,7396,3823,7386,3823,7386,3843xe" filled="true" fillcolor="#000000" stroked="false">
                <v:path arrowok="t"/>
                <v:fill type="solid"/>
              </v:shape>
            </v:group>
            <v:group style="position:absolute;left:7386;top:3843;width:10;height:20" coordorigin="7386,3843" coordsize="10,20">
              <v:shape style="position:absolute;left:7386;top:3843;width:10;height:20" coordorigin="7386,3843" coordsize="10,20" path="m7386,3862l7396,3862,7396,3843,7386,3843,7386,3862xe" filled="true" fillcolor="#000000" stroked="false">
                <v:path arrowok="t"/>
                <v:fill type="solid"/>
              </v:shape>
            </v:group>
            <v:group style="position:absolute;left:7386;top:3862;width:10;height:20" coordorigin="7386,3862" coordsize="10,20">
              <v:shape style="position:absolute;left:7386;top:3862;width:10;height:20" coordorigin="7386,3862" coordsize="10,20" path="m7386,3881l7396,3881,7396,3862,7386,3862,7386,3881xe" filled="true" fillcolor="#000000" stroked="false">
                <v:path arrowok="t"/>
                <v:fill type="solid"/>
              </v:shape>
            </v:group>
            <v:group style="position:absolute;left:7386;top:3881;width:10;height:20" coordorigin="7386,3881" coordsize="10,20">
              <v:shape style="position:absolute;left:7386;top:3881;width:10;height:20" coordorigin="7386,3881" coordsize="10,20" path="m7386,3900l7396,3900,7396,3881,7386,3881,7386,3900xe" filled="true" fillcolor="#000000" stroked="false">
                <v:path arrowok="t"/>
                <v:fill type="solid"/>
              </v:shape>
            </v:group>
            <v:group style="position:absolute;left:7386;top:3900;width:10;height:20" coordorigin="7386,3900" coordsize="10,20">
              <v:shape style="position:absolute;left:7386;top:3900;width:10;height:20" coordorigin="7386,3900" coordsize="10,20" path="m7386,3919l7396,3919,7396,3900,7386,3900,7386,3919xe" filled="true" fillcolor="#000000" stroked="false">
                <v:path arrowok="t"/>
                <v:fill type="solid"/>
              </v:shape>
            </v:group>
            <v:group style="position:absolute;left:7386;top:3919;width:10;height:20" coordorigin="7386,3919" coordsize="10,20">
              <v:shape style="position:absolute;left:7386;top:3919;width:10;height:20" coordorigin="7386,3919" coordsize="10,20" path="m7386,3939l7396,3939,7396,3919,7386,3919,7386,3939xe" filled="true" fillcolor="#000000" stroked="false">
                <v:path arrowok="t"/>
                <v:fill type="solid"/>
              </v:shape>
            </v:group>
            <v:group style="position:absolute;left:7386;top:3939;width:10;height:20" coordorigin="7386,3939" coordsize="10,20">
              <v:shape style="position:absolute;left:7386;top:3939;width:10;height:20" coordorigin="7386,3939" coordsize="10,20" path="m7386,3958l7396,3958,7396,3939,7386,3939,7386,3958xe" filled="true" fillcolor="#000000" stroked="false">
                <v:path arrowok="t"/>
                <v:fill type="solid"/>
              </v:shape>
            </v:group>
            <v:group style="position:absolute;left:7386;top:3958;width:10;height:20" coordorigin="7386,3958" coordsize="10,20">
              <v:shape style="position:absolute;left:7386;top:3958;width:10;height:20" coordorigin="7386,3958" coordsize="10,20" path="m7386,3977l7396,3977,7396,3958,7386,3958,7386,3977xe" filled="true" fillcolor="#000000" stroked="false">
                <v:path arrowok="t"/>
                <v:fill type="solid"/>
              </v:shape>
            </v:group>
            <v:group style="position:absolute;left:7386;top:3977;width:10;height:20" coordorigin="7386,3977" coordsize="10,20">
              <v:shape style="position:absolute;left:7386;top:3977;width:10;height:20" coordorigin="7386,3977" coordsize="10,20" path="m7386,3996l7396,3996,7396,3977,7386,3977,7386,3996xe" filled="true" fillcolor="#000000" stroked="false">
                <v:path arrowok="t"/>
                <v:fill type="solid"/>
              </v:shape>
            </v:group>
            <v:group style="position:absolute;left:7386;top:3996;width:10;height:20" coordorigin="7386,3996" coordsize="10,20">
              <v:shape style="position:absolute;left:7386;top:3996;width:10;height:20" coordorigin="7386,3996" coordsize="10,20" path="m7386,4015l7396,4015,7396,3996,7386,3996,7386,4015xe" filled="true" fillcolor="#000000" stroked="false">
                <v:path arrowok="t"/>
                <v:fill type="solid"/>
              </v:shape>
            </v:group>
            <v:group style="position:absolute;left:7386;top:4015;width:10;height:20" coordorigin="7386,4015" coordsize="10,20">
              <v:shape style="position:absolute;left:7386;top:4015;width:10;height:20" coordorigin="7386,4015" coordsize="10,20" path="m7386,4035l7396,4035,7396,4015,7386,4015,7386,4035xe" filled="true" fillcolor="#000000" stroked="false">
                <v:path arrowok="t"/>
                <v:fill type="solid"/>
              </v:shape>
            </v:group>
            <v:group style="position:absolute;left:7386;top:4035;width:10;height:20" coordorigin="7386,4035" coordsize="10,20">
              <v:shape style="position:absolute;left:7386;top:4035;width:10;height:20" coordorigin="7386,4035" coordsize="10,20" path="m7386,4054l7396,4054,7396,4035,7386,4035,7386,4054xe" filled="true" fillcolor="#000000" stroked="false">
                <v:path arrowok="t"/>
                <v:fill type="solid"/>
              </v:shape>
            </v:group>
            <v:group style="position:absolute;left:7386;top:4054;width:10;height:20" coordorigin="7386,4054" coordsize="10,20">
              <v:shape style="position:absolute;left:7386;top:4054;width:10;height:20" coordorigin="7386,4054" coordsize="10,20" path="m7386,4073l7396,4073,7396,4054,7386,4054,7386,4073xe" filled="true" fillcolor="#000000" stroked="false">
                <v:path arrowok="t"/>
                <v:fill type="solid"/>
              </v:shape>
            </v:group>
            <v:group style="position:absolute;left:7386;top:4073;width:10;height:20" coordorigin="7386,4073" coordsize="10,20">
              <v:shape style="position:absolute;left:7386;top:4073;width:10;height:20" coordorigin="7386,4073" coordsize="10,20" path="m7386,4092l7396,4092,7396,4073,7386,4073,7386,4092xe" filled="true" fillcolor="#000000" stroked="false">
                <v:path arrowok="t"/>
                <v:fill type="solid"/>
              </v:shape>
            </v:group>
            <v:group style="position:absolute;left:7386;top:4092;width:10;height:20" coordorigin="7386,4092" coordsize="10,20">
              <v:shape style="position:absolute;left:7386;top:4092;width:10;height:20" coordorigin="7386,4092" coordsize="10,20" path="m7386,4111l7396,4111,7396,4092,7386,4092,7386,4111xe" filled="true" fillcolor="#000000" stroked="false">
                <v:path arrowok="t"/>
                <v:fill type="solid"/>
              </v:shape>
            </v:group>
            <v:group style="position:absolute;left:7386;top:4111;width:10;height:20" coordorigin="7386,4111" coordsize="10,20">
              <v:shape style="position:absolute;left:7386;top:4111;width:10;height:20" coordorigin="7386,4111" coordsize="10,20" path="m7386,4131l7396,4131,7396,4111,7386,4111,7386,4131xe" filled="true" fillcolor="#000000" stroked="false">
                <v:path arrowok="t"/>
                <v:fill type="solid"/>
              </v:shape>
            </v:group>
            <v:group style="position:absolute;left:7386;top:4138;width:10;height:2" coordorigin="7386,4138" coordsize="10,2">
              <v:shape style="position:absolute;left:7386;top:4138;width:10;height:2" coordorigin="7386,4138" coordsize="10,0" path="m7386,4138l7396,4138e" filled="false" stroked="true" strokeweight=".72003pt" strokecolor="#000000">
                <v:path arrowok="t"/>
              </v:shape>
            </v:group>
            <v:group style="position:absolute;left:9031;top:3804;width:10;height:20" coordorigin="9031,3804" coordsize="10,20">
              <v:shape style="position:absolute;left:9031;top:3804;width:10;height:20" coordorigin="9031,3804" coordsize="10,20" path="m9031,3823l9040,3823,9040,3804,9031,3804,9031,3823xe" filled="true" fillcolor="#000000" stroked="false">
                <v:path arrowok="t"/>
                <v:fill type="solid"/>
              </v:shape>
            </v:group>
            <v:group style="position:absolute;left:9031;top:3823;width:10;height:20" coordorigin="9031,3823" coordsize="10,20">
              <v:shape style="position:absolute;left:9031;top:3823;width:10;height:20" coordorigin="9031,3823" coordsize="10,20" path="m9031,3843l9040,3843,9040,3823,9031,3823,9031,3843xe" filled="true" fillcolor="#000000" stroked="false">
                <v:path arrowok="t"/>
                <v:fill type="solid"/>
              </v:shape>
            </v:group>
            <v:group style="position:absolute;left:9031;top:3843;width:10;height:20" coordorigin="9031,3843" coordsize="10,20">
              <v:shape style="position:absolute;left:9031;top:3843;width:10;height:20" coordorigin="9031,3843" coordsize="10,20" path="m9031,3862l9040,3862,9040,3843,9031,3843,9031,3862xe" filled="true" fillcolor="#000000" stroked="false">
                <v:path arrowok="t"/>
                <v:fill type="solid"/>
              </v:shape>
            </v:group>
            <v:group style="position:absolute;left:9031;top:3862;width:10;height:20" coordorigin="9031,3862" coordsize="10,20">
              <v:shape style="position:absolute;left:9031;top:3862;width:10;height:20" coordorigin="9031,3862" coordsize="10,20" path="m9031,3881l9040,3881,9040,3862,9031,3862,9031,3881xe" filled="true" fillcolor="#000000" stroked="false">
                <v:path arrowok="t"/>
                <v:fill type="solid"/>
              </v:shape>
            </v:group>
            <v:group style="position:absolute;left:9031;top:3881;width:10;height:20" coordorigin="9031,3881" coordsize="10,20">
              <v:shape style="position:absolute;left:9031;top:3881;width:10;height:20" coordorigin="9031,3881" coordsize="10,20" path="m9031,3900l9040,3900,9040,3881,9031,3881,9031,3900xe" filled="true" fillcolor="#000000" stroked="false">
                <v:path arrowok="t"/>
                <v:fill type="solid"/>
              </v:shape>
            </v:group>
            <v:group style="position:absolute;left:9031;top:3900;width:10;height:20" coordorigin="9031,3900" coordsize="10,20">
              <v:shape style="position:absolute;left:9031;top:3900;width:10;height:20" coordorigin="9031,3900" coordsize="10,20" path="m9031,3919l9040,3919,9040,3900,9031,3900,9031,3919xe" filled="true" fillcolor="#000000" stroked="false">
                <v:path arrowok="t"/>
                <v:fill type="solid"/>
              </v:shape>
            </v:group>
            <v:group style="position:absolute;left:9031;top:3919;width:10;height:20" coordorigin="9031,3919" coordsize="10,20">
              <v:shape style="position:absolute;left:9031;top:3919;width:10;height:20" coordorigin="9031,3919" coordsize="10,20" path="m9031,3939l9040,3939,9040,3919,9031,3919,9031,3939xe" filled="true" fillcolor="#000000" stroked="false">
                <v:path arrowok="t"/>
                <v:fill type="solid"/>
              </v:shape>
            </v:group>
            <v:group style="position:absolute;left:9031;top:3939;width:10;height:20" coordorigin="9031,3939" coordsize="10,20">
              <v:shape style="position:absolute;left:9031;top:3939;width:10;height:20" coordorigin="9031,3939" coordsize="10,20" path="m9031,3958l9040,3958,9040,3939,9031,3939,9031,3958xe" filled="true" fillcolor="#000000" stroked="false">
                <v:path arrowok="t"/>
                <v:fill type="solid"/>
              </v:shape>
            </v:group>
            <v:group style="position:absolute;left:9031;top:3958;width:10;height:20" coordorigin="9031,3958" coordsize="10,20">
              <v:shape style="position:absolute;left:9031;top:3958;width:10;height:20" coordorigin="9031,3958" coordsize="10,20" path="m9031,3977l9040,3977,9040,3958,9031,3958,9031,3977xe" filled="true" fillcolor="#000000" stroked="false">
                <v:path arrowok="t"/>
                <v:fill type="solid"/>
              </v:shape>
            </v:group>
            <v:group style="position:absolute;left:9031;top:3977;width:10;height:20" coordorigin="9031,3977" coordsize="10,20">
              <v:shape style="position:absolute;left:9031;top:3977;width:10;height:20" coordorigin="9031,3977" coordsize="10,20" path="m9031,3996l9040,3996,9040,3977,9031,3977,9031,3996xe" filled="true" fillcolor="#000000" stroked="false">
                <v:path arrowok="t"/>
                <v:fill type="solid"/>
              </v:shape>
            </v:group>
            <v:group style="position:absolute;left:9031;top:3996;width:10;height:20" coordorigin="9031,3996" coordsize="10,20">
              <v:shape style="position:absolute;left:9031;top:3996;width:10;height:20" coordorigin="9031,3996" coordsize="10,20" path="m9031,4015l9040,4015,9040,3996,9031,3996,9031,4015xe" filled="true" fillcolor="#000000" stroked="false">
                <v:path arrowok="t"/>
                <v:fill type="solid"/>
              </v:shape>
            </v:group>
            <v:group style="position:absolute;left:9031;top:4015;width:10;height:20" coordorigin="9031,4015" coordsize="10,20">
              <v:shape style="position:absolute;left:9031;top:4015;width:10;height:20" coordorigin="9031,4015" coordsize="10,20" path="m9031,4035l9040,4035,9040,4015,9031,4015,9031,4035xe" filled="true" fillcolor="#000000" stroked="false">
                <v:path arrowok="t"/>
                <v:fill type="solid"/>
              </v:shape>
            </v:group>
            <v:group style="position:absolute;left:9031;top:4035;width:10;height:20" coordorigin="9031,4035" coordsize="10,20">
              <v:shape style="position:absolute;left:9031;top:4035;width:10;height:20" coordorigin="9031,4035" coordsize="10,20" path="m9031,4054l9040,4054,9040,4035,9031,4035,9031,4054xe" filled="true" fillcolor="#000000" stroked="false">
                <v:path arrowok="t"/>
                <v:fill type="solid"/>
              </v:shape>
            </v:group>
            <v:group style="position:absolute;left:9031;top:4054;width:10;height:20" coordorigin="9031,4054" coordsize="10,20">
              <v:shape style="position:absolute;left:9031;top:4054;width:10;height:20" coordorigin="9031,4054" coordsize="10,20" path="m9031,4073l9040,4073,9040,4054,9031,4054,9031,4073xe" filled="true" fillcolor="#000000" stroked="false">
                <v:path arrowok="t"/>
                <v:fill type="solid"/>
              </v:shape>
            </v:group>
            <v:group style="position:absolute;left:9031;top:4073;width:10;height:20" coordorigin="9031,4073" coordsize="10,20">
              <v:shape style="position:absolute;left:9031;top:4073;width:10;height:20" coordorigin="9031,4073" coordsize="10,20" path="m9031,4092l9040,4092,9040,4073,9031,4073,9031,4092xe" filled="true" fillcolor="#000000" stroked="false">
                <v:path arrowok="t"/>
                <v:fill type="solid"/>
              </v:shape>
            </v:group>
            <v:group style="position:absolute;left:9031;top:4092;width:10;height:20" coordorigin="9031,4092" coordsize="10,20">
              <v:shape style="position:absolute;left:9031;top:4092;width:10;height:20" coordorigin="9031,4092" coordsize="10,20" path="m9031,4111l9040,4111,9040,4092,9031,4092,9031,4111xe" filled="true" fillcolor="#000000" stroked="false">
                <v:path arrowok="t"/>
                <v:fill type="solid"/>
              </v:shape>
            </v:group>
            <v:group style="position:absolute;left:9031;top:4111;width:10;height:20" coordorigin="9031,4111" coordsize="10,20">
              <v:shape style="position:absolute;left:9031;top:4111;width:10;height:20" coordorigin="9031,4111" coordsize="10,20" path="m9031,4131l9040,4131,9040,4111,9031,4111,9031,4131xe" filled="true" fillcolor="#000000" stroked="false">
                <v:path arrowok="t"/>
                <v:fill type="solid"/>
              </v:shape>
            </v:group>
            <v:group style="position:absolute;left:9031;top:4138;width:10;height:2" coordorigin="9031,4138" coordsize="10,2">
              <v:shape style="position:absolute;left:9031;top:4138;width:10;height:2" coordorigin="9031,4138" coordsize="10,0" path="m9031,4138l9040,4138e" filled="false" stroked="true" strokeweight=".72003pt" strokecolor="#000000">
                <v:path arrowok="t"/>
              </v:shape>
              <v:shape style="position:absolute;left:972;top:4054;width:2355;height:101" type="#_x0000_t75" stroked="false">
                <v:imagedata r:id="rId548" o:title=""/>
              </v:shape>
              <v:shape style="position:absolute;left:3303;top:4145;width:1815;height:10" type="#_x0000_t75" stroked="false">
                <v:imagedata r:id="rId362" o:title=""/>
              </v:shape>
              <v:shape style="position:absolute;left:5113;top:4145;width:2273;height:10" type="#_x0000_t75" stroked="false">
                <v:imagedata r:id="rId541" o:title=""/>
              </v:shape>
              <v:shape style="position:absolute;left:7381;top:4145;width:1649;height:10" type="#_x0000_t75" stroked="false">
                <v:imagedata r:id="rId547" o:title=""/>
              </v:shape>
              <v:shape style="position:absolute;left:9026;top:4145;width:1910;height:10" type="#_x0000_t75" stroked="false">
                <v:imagedata r:id="rId543" o:title=""/>
              </v:shape>
            </v:group>
            <v:group style="position:absolute;left:7386;top:4155;width:10;height:20" coordorigin="7386,4155" coordsize="10,20">
              <v:shape style="position:absolute;left:7386;top:4155;width:10;height:20" coordorigin="7386,4155" coordsize="10,20" path="m7386,4174l7396,4174,7396,4155,7386,4155,7386,4174xe" filled="true" fillcolor="#000000" stroked="false">
                <v:path arrowok="t"/>
                <v:fill type="solid"/>
              </v:shape>
            </v:group>
            <v:group style="position:absolute;left:7386;top:4174;width:10;height:20" coordorigin="7386,4174" coordsize="10,20">
              <v:shape style="position:absolute;left:7386;top:4174;width:10;height:20" coordorigin="7386,4174" coordsize="10,20" path="m7386,4193l7396,4193,7396,4174,7386,4174,7386,4193xe" filled="true" fillcolor="#000000" stroked="false">
                <v:path arrowok="t"/>
                <v:fill type="solid"/>
              </v:shape>
            </v:group>
            <v:group style="position:absolute;left:7386;top:4193;width:10;height:20" coordorigin="7386,4193" coordsize="10,20">
              <v:shape style="position:absolute;left:7386;top:4193;width:10;height:20" coordorigin="7386,4193" coordsize="10,20" path="m7386,4212l7396,4212,7396,4193,7386,4193,7386,4212xe" filled="true" fillcolor="#000000" stroked="false">
                <v:path arrowok="t"/>
                <v:fill type="solid"/>
              </v:shape>
            </v:group>
            <v:group style="position:absolute;left:7386;top:4212;width:10;height:20" coordorigin="7386,4212" coordsize="10,20">
              <v:shape style="position:absolute;left:7386;top:4212;width:10;height:20" coordorigin="7386,4212" coordsize="10,20" path="m7386,4231l7396,4231,7396,4212,7386,4212,7386,4231xe" filled="true" fillcolor="#000000" stroked="false">
                <v:path arrowok="t"/>
                <v:fill type="solid"/>
              </v:shape>
            </v:group>
            <v:group style="position:absolute;left:7386;top:4231;width:10;height:20" coordorigin="7386,4231" coordsize="10,20">
              <v:shape style="position:absolute;left:7386;top:4231;width:10;height:20" coordorigin="7386,4231" coordsize="10,20" path="m7386,4251l7396,4251,7396,4231,7386,4231,7386,4251xe" filled="true" fillcolor="#000000" stroked="false">
                <v:path arrowok="t"/>
                <v:fill type="solid"/>
              </v:shape>
            </v:group>
            <v:group style="position:absolute;left:7386;top:4251;width:10;height:20" coordorigin="7386,4251" coordsize="10,20">
              <v:shape style="position:absolute;left:7386;top:4251;width:10;height:20" coordorigin="7386,4251" coordsize="10,20" path="m7386,4270l7396,4270,7396,4251,7386,4251,7386,4270xe" filled="true" fillcolor="#000000" stroked="false">
                <v:path arrowok="t"/>
                <v:fill type="solid"/>
              </v:shape>
            </v:group>
            <v:group style="position:absolute;left:7386;top:4270;width:10;height:20" coordorigin="7386,4270" coordsize="10,20">
              <v:shape style="position:absolute;left:7386;top:4270;width:10;height:20" coordorigin="7386,4270" coordsize="10,20" path="m7386,4289l7396,4289,7396,4270,7386,4270,7386,4289xe" filled="true" fillcolor="#000000" stroked="false">
                <v:path arrowok="t"/>
                <v:fill type="solid"/>
              </v:shape>
            </v:group>
            <v:group style="position:absolute;left:7386;top:4289;width:10;height:20" coordorigin="7386,4289" coordsize="10,20">
              <v:shape style="position:absolute;left:7386;top:4289;width:10;height:20" coordorigin="7386,4289" coordsize="10,20" path="m7386,4308l7396,4308,7396,4289,7386,4289,7386,4308xe" filled="true" fillcolor="#000000" stroked="false">
                <v:path arrowok="t"/>
                <v:fill type="solid"/>
              </v:shape>
            </v:group>
            <v:group style="position:absolute;left:7386;top:4308;width:10;height:20" coordorigin="7386,4308" coordsize="10,20">
              <v:shape style="position:absolute;left:7386;top:4308;width:10;height:20" coordorigin="7386,4308" coordsize="10,20" path="m7386,4327l7396,4327,7396,4308,7386,4308,7386,4327xe" filled="true" fillcolor="#000000" stroked="false">
                <v:path arrowok="t"/>
                <v:fill type="solid"/>
              </v:shape>
            </v:group>
            <v:group style="position:absolute;left:7386;top:4327;width:10;height:20" coordorigin="7386,4327" coordsize="10,20">
              <v:shape style="position:absolute;left:7386;top:4327;width:10;height:20" coordorigin="7386,4327" coordsize="10,20" path="m7386,4347l7396,4347,7396,4327,7386,4327,7386,4347xe" filled="true" fillcolor="#000000" stroked="false">
                <v:path arrowok="t"/>
                <v:fill type="solid"/>
              </v:shape>
            </v:group>
            <v:group style="position:absolute;left:7386;top:4347;width:10;height:20" coordorigin="7386,4347" coordsize="10,20">
              <v:shape style="position:absolute;left:7386;top:4347;width:10;height:20" coordorigin="7386,4347" coordsize="10,20" path="m7386,4366l7396,4366,7396,4347,7386,4347,7386,4366xe" filled="true" fillcolor="#000000" stroked="false">
                <v:path arrowok="t"/>
                <v:fill type="solid"/>
              </v:shape>
            </v:group>
            <v:group style="position:absolute;left:7386;top:4366;width:10;height:20" coordorigin="7386,4366" coordsize="10,20">
              <v:shape style="position:absolute;left:7386;top:4366;width:10;height:20" coordorigin="7386,4366" coordsize="10,20" path="m7386,4385l7396,4385,7396,4366,7386,4366,7386,4385xe" filled="true" fillcolor="#000000" stroked="false">
                <v:path arrowok="t"/>
                <v:fill type="solid"/>
              </v:shape>
            </v:group>
            <v:group style="position:absolute;left:7386;top:4385;width:10;height:20" coordorigin="7386,4385" coordsize="10,20">
              <v:shape style="position:absolute;left:7386;top:4385;width:10;height:20" coordorigin="7386,4385" coordsize="10,20" path="m7386,4404l7396,4404,7396,4385,7386,4385,7386,4404xe" filled="true" fillcolor="#000000" stroked="false">
                <v:path arrowok="t"/>
                <v:fill type="solid"/>
              </v:shape>
            </v:group>
            <v:group style="position:absolute;left:7386;top:4404;width:10;height:20" coordorigin="7386,4404" coordsize="10,20">
              <v:shape style="position:absolute;left:7386;top:4404;width:10;height:20" coordorigin="7386,4404" coordsize="10,20" path="m7386,4423l7396,4423,7396,4404,7386,4404,7386,4423xe" filled="true" fillcolor="#000000" stroked="false">
                <v:path arrowok="t"/>
                <v:fill type="solid"/>
              </v:shape>
            </v:group>
            <v:group style="position:absolute;left:7386;top:4423;width:10;height:20" coordorigin="7386,4423" coordsize="10,20">
              <v:shape style="position:absolute;left:7386;top:4423;width:10;height:20" coordorigin="7386,4423" coordsize="10,20" path="m7386,4443l7396,4443,7396,4423,7386,4423,7386,4443xe" filled="true" fillcolor="#000000" stroked="false">
                <v:path arrowok="t"/>
                <v:fill type="solid"/>
              </v:shape>
            </v:group>
            <v:group style="position:absolute;left:7386;top:4443;width:10;height:20" coordorigin="7386,4443" coordsize="10,20">
              <v:shape style="position:absolute;left:7386;top:4443;width:10;height:20" coordorigin="7386,4443" coordsize="10,20" path="m7386,4462l7396,4462,7396,4443,7386,4443,7386,4462xe" filled="true" fillcolor="#000000" stroked="false">
                <v:path arrowok="t"/>
                <v:fill type="solid"/>
              </v:shape>
            </v:group>
            <v:group style="position:absolute;left:7386;top:4462;width:10;height:20" coordorigin="7386,4462" coordsize="10,20">
              <v:shape style="position:absolute;left:7386;top:4462;width:10;height:20" coordorigin="7386,4462" coordsize="10,20" path="m7386,4481l7396,4481,7396,4462,7386,4462,7386,4481xe" filled="true" fillcolor="#000000" stroked="false">
                <v:path arrowok="t"/>
                <v:fill type="solid"/>
              </v:shape>
            </v:group>
            <v:group style="position:absolute;left:7386;top:4488;width:10;height:2" coordorigin="7386,4488" coordsize="10,2">
              <v:shape style="position:absolute;left:7386;top:4488;width:10;height:2" coordorigin="7386,4488" coordsize="10,0" path="m7386,4488l7396,4488e" filled="false" stroked="true" strokeweight=".72003pt" strokecolor="#000000">
                <v:path arrowok="t"/>
              </v:shape>
            </v:group>
            <v:group style="position:absolute;left:9031;top:4155;width:10;height:20" coordorigin="9031,4155" coordsize="10,20">
              <v:shape style="position:absolute;left:9031;top:4155;width:10;height:20" coordorigin="9031,4155" coordsize="10,20" path="m9031,4174l9040,4174,9040,4155,9031,4155,9031,4174xe" filled="true" fillcolor="#000000" stroked="false">
                <v:path arrowok="t"/>
                <v:fill type="solid"/>
              </v:shape>
            </v:group>
            <v:group style="position:absolute;left:9031;top:4174;width:10;height:20" coordorigin="9031,4174" coordsize="10,20">
              <v:shape style="position:absolute;left:9031;top:4174;width:10;height:20" coordorigin="9031,4174" coordsize="10,20" path="m9031,4193l9040,4193,9040,4174,9031,4174,9031,4193xe" filled="true" fillcolor="#000000" stroked="false">
                <v:path arrowok="t"/>
                <v:fill type="solid"/>
              </v:shape>
            </v:group>
            <v:group style="position:absolute;left:9031;top:4193;width:10;height:20" coordorigin="9031,4193" coordsize="10,20">
              <v:shape style="position:absolute;left:9031;top:4193;width:10;height:20" coordorigin="9031,4193" coordsize="10,20" path="m9031,4212l9040,4212,9040,4193,9031,4193,9031,4212xe" filled="true" fillcolor="#000000" stroked="false">
                <v:path arrowok="t"/>
                <v:fill type="solid"/>
              </v:shape>
            </v:group>
            <v:group style="position:absolute;left:9031;top:4212;width:10;height:20" coordorigin="9031,4212" coordsize="10,20">
              <v:shape style="position:absolute;left:9031;top:4212;width:10;height:20" coordorigin="9031,4212" coordsize="10,20" path="m9031,4231l9040,4231,9040,4212,9031,4212,9031,4231xe" filled="true" fillcolor="#000000" stroked="false">
                <v:path arrowok="t"/>
                <v:fill type="solid"/>
              </v:shape>
            </v:group>
            <v:group style="position:absolute;left:9031;top:4231;width:10;height:20" coordorigin="9031,4231" coordsize="10,20">
              <v:shape style="position:absolute;left:9031;top:4231;width:10;height:20" coordorigin="9031,4231" coordsize="10,20" path="m9031,4251l9040,4251,9040,4231,9031,4231,9031,4251xe" filled="true" fillcolor="#000000" stroked="false">
                <v:path arrowok="t"/>
                <v:fill type="solid"/>
              </v:shape>
            </v:group>
            <v:group style="position:absolute;left:9031;top:4251;width:10;height:20" coordorigin="9031,4251" coordsize="10,20">
              <v:shape style="position:absolute;left:9031;top:4251;width:10;height:20" coordorigin="9031,4251" coordsize="10,20" path="m9031,4270l9040,4270,9040,4251,9031,4251,9031,4270xe" filled="true" fillcolor="#000000" stroked="false">
                <v:path arrowok="t"/>
                <v:fill type="solid"/>
              </v:shape>
            </v:group>
            <v:group style="position:absolute;left:9031;top:4270;width:10;height:20" coordorigin="9031,4270" coordsize="10,20">
              <v:shape style="position:absolute;left:9031;top:4270;width:10;height:20" coordorigin="9031,4270" coordsize="10,20" path="m9031,4289l9040,4289,9040,4270,9031,4270,9031,4289xe" filled="true" fillcolor="#000000" stroked="false">
                <v:path arrowok="t"/>
                <v:fill type="solid"/>
              </v:shape>
            </v:group>
            <v:group style="position:absolute;left:9031;top:4289;width:10;height:20" coordorigin="9031,4289" coordsize="10,20">
              <v:shape style="position:absolute;left:9031;top:4289;width:10;height:20" coordorigin="9031,4289" coordsize="10,20" path="m9031,4308l9040,4308,9040,4289,9031,4289,9031,4308xe" filled="true" fillcolor="#000000" stroked="false">
                <v:path arrowok="t"/>
                <v:fill type="solid"/>
              </v:shape>
            </v:group>
            <v:group style="position:absolute;left:9031;top:4308;width:10;height:20" coordorigin="9031,4308" coordsize="10,20">
              <v:shape style="position:absolute;left:9031;top:4308;width:10;height:20" coordorigin="9031,4308" coordsize="10,20" path="m9031,4327l9040,4327,9040,4308,9031,4308,9031,4327xe" filled="true" fillcolor="#000000" stroked="false">
                <v:path arrowok="t"/>
                <v:fill type="solid"/>
              </v:shape>
            </v:group>
            <v:group style="position:absolute;left:9031;top:4327;width:10;height:20" coordorigin="9031,4327" coordsize="10,20">
              <v:shape style="position:absolute;left:9031;top:4327;width:10;height:20" coordorigin="9031,4327" coordsize="10,20" path="m9031,4347l9040,4347,9040,4327,9031,4327,9031,4347xe" filled="true" fillcolor="#000000" stroked="false">
                <v:path arrowok="t"/>
                <v:fill type="solid"/>
              </v:shape>
            </v:group>
            <v:group style="position:absolute;left:9031;top:4347;width:10;height:20" coordorigin="9031,4347" coordsize="10,20">
              <v:shape style="position:absolute;left:9031;top:4347;width:10;height:20" coordorigin="9031,4347" coordsize="10,20" path="m9031,4366l9040,4366,9040,4347,9031,4347,9031,4366xe" filled="true" fillcolor="#000000" stroked="false">
                <v:path arrowok="t"/>
                <v:fill type="solid"/>
              </v:shape>
            </v:group>
            <v:group style="position:absolute;left:9031;top:4366;width:10;height:20" coordorigin="9031,4366" coordsize="10,20">
              <v:shape style="position:absolute;left:9031;top:4366;width:10;height:20" coordorigin="9031,4366" coordsize="10,20" path="m9031,4385l9040,4385,9040,4366,9031,4366,9031,4385xe" filled="true" fillcolor="#000000" stroked="false">
                <v:path arrowok="t"/>
                <v:fill type="solid"/>
              </v:shape>
            </v:group>
            <v:group style="position:absolute;left:9031;top:4385;width:10;height:20" coordorigin="9031,4385" coordsize="10,20">
              <v:shape style="position:absolute;left:9031;top:4385;width:10;height:20" coordorigin="9031,4385" coordsize="10,20" path="m9031,4404l9040,4404,9040,4385,9031,4385,9031,4404xe" filled="true" fillcolor="#000000" stroked="false">
                <v:path arrowok="t"/>
                <v:fill type="solid"/>
              </v:shape>
            </v:group>
            <v:group style="position:absolute;left:9031;top:4404;width:10;height:20" coordorigin="9031,4404" coordsize="10,20">
              <v:shape style="position:absolute;left:9031;top:4404;width:10;height:20" coordorigin="9031,4404" coordsize="10,20" path="m9031,4423l9040,4423,9040,4404,9031,4404,9031,4423xe" filled="true" fillcolor="#000000" stroked="false">
                <v:path arrowok="t"/>
                <v:fill type="solid"/>
              </v:shape>
            </v:group>
            <v:group style="position:absolute;left:9031;top:4423;width:10;height:20" coordorigin="9031,4423" coordsize="10,20">
              <v:shape style="position:absolute;left:9031;top:4423;width:10;height:20" coordorigin="9031,4423" coordsize="10,20" path="m9031,4443l9040,4443,9040,4423,9031,4423,9031,4443xe" filled="true" fillcolor="#000000" stroked="false">
                <v:path arrowok="t"/>
                <v:fill type="solid"/>
              </v:shape>
            </v:group>
            <v:group style="position:absolute;left:9031;top:4443;width:10;height:20" coordorigin="9031,4443" coordsize="10,20">
              <v:shape style="position:absolute;left:9031;top:4443;width:10;height:20" coordorigin="9031,4443" coordsize="10,20" path="m9031,4462l9040,4462,9040,4443,9031,4443,9031,4462xe" filled="true" fillcolor="#000000" stroked="false">
                <v:path arrowok="t"/>
                <v:fill type="solid"/>
              </v:shape>
            </v:group>
            <v:group style="position:absolute;left:9031;top:4462;width:10;height:20" coordorigin="9031,4462" coordsize="10,20">
              <v:shape style="position:absolute;left:9031;top:4462;width:10;height:20" coordorigin="9031,4462" coordsize="10,20" path="m9031,4481l9040,4481,9040,4462,9031,4462,9031,4481xe" filled="true" fillcolor="#000000" stroked="false">
                <v:path arrowok="t"/>
                <v:fill type="solid"/>
              </v:shape>
            </v:group>
            <v:group style="position:absolute;left:9031;top:4488;width:10;height:2" coordorigin="9031,4488" coordsize="10,2">
              <v:shape style="position:absolute;left:9031;top:4488;width:10;height:2" coordorigin="9031,4488" coordsize="10,0" path="m9031,4488l9040,4488e" filled="false" stroked="true" strokeweight=".72003pt" strokecolor="#000000">
                <v:path arrowok="t"/>
              </v:shape>
              <v:shape style="position:absolute;left:972;top:4404;width:2355;height:101" type="#_x0000_t75" stroked="false">
                <v:imagedata r:id="rId548" o:title=""/>
              </v:shape>
              <v:shape style="position:absolute;left:3303;top:4495;width:1815;height:10" type="#_x0000_t75" stroked="false">
                <v:imagedata r:id="rId362" o:title=""/>
              </v:shape>
              <v:shape style="position:absolute;left:5113;top:4495;width:2273;height:10" type="#_x0000_t75" stroked="false">
                <v:imagedata r:id="rId541" o:title=""/>
              </v:shape>
              <v:shape style="position:absolute;left:7381;top:4495;width:1649;height:10" type="#_x0000_t75" stroked="false">
                <v:imagedata r:id="rId547" o:title=""/>
              </v:shape>
              <v:shape style="position:absolute;left:9026;top:4495;width:1910;height:10" type="#_x0000_t75" stroked="false">
                <v:imagedata r:id="rId543" o:title=""/>
              </v:shape>
            </v:group>
            <v:group style="position:absolute;left:7386;top:4505;width:10;height:20" coordorigin="7386,4505" coordsize="10,20">
              <v:shape style="position:absolute;left:7386;top:4505;width:10;height:20" coordorigin="7386,4505" coordsize="10,20" path="m7386,4524l7396,4524,7396,4505,7386,4505,7386,4524xe" filled="true" fillcolor="#000000" stroked="false">
                <v:path arrowok="t"/>
                <v:fill type="solid"/>
              </v:shape>
            </v:group>
            <v:group style="position:absolute;left:7386;top:4524;width:10;height:20" coordorigin="7386,4524" coordsize="10,20">
              <v:shape style="position:absolute;left:7386;top:4524;width:10;height:20" coordorigin="7386,4524" coordsize="10,20" path="m7386,4543l7396,4543,7396,4524,7386,4524,7386,4543xe" filled="true" fillcolor="#000000" stroked="false">
                <v:path arrowok="t"/>
                <v:fill type="solid"/>
              </v:shape>
            </v:group>
            <v:group style="position:absolute;left:7386;top:4543;width:10;height:20" coordorigin="7386,4543" coordsize="10,20">
              <v:shape style="position:absolute;left:7386;top:4543;width:10;height:20" coordorigin="7386,4543" coordsize="10,20" path="m7386,4563l7396,4563,7396,4543,7386,4543,7386,4563xe" filled="true" fillcolor="#000000" stroked="false">
                <v:path arrowok="t"/>
                <v:fill type="solid"/>
              </v:shape>
            </v:group>
            <v:group style="position:absolute;left:7386;top:4563;width:10;height:20" coordorigin="7386,4563" coordsize="10,20">
              <v:shape style="position:absolute;left:7386;top:4563;width:10;height:20" coordorigin="7386,4563" coordsize="10,20" path="m7386,4582l7396,4582,7396,4563,7386,4563,7386,4582xe" filled="true" fillcolor="#000000" stroked="false">
                <v:path arrowok="t"/>
                <v:fill type="solid"/>
              </v:shape>
            </v:group>
            <v:group style="position:absolute;left:7386;top:4582;width:10;height:20" coordorigin="7386,4582" coordsize="10,20">
              <v:shape style="position:absolute;left:7386;top:4582;width:10;height:20" coordorigin="7386,4582" coordsize="10,20" path="m7386,4601l7396,4601,7396,4582,7386,4582,7386,4601xe" filled="true" fillcolor="#000000" stroked="false">
                <v:path arrowok="t"/>
                <v:fill type="solid"/>
              </v:shape>
            </v:group>
            <v:group style="position:absolute;left:7386;top:4601;width:10;height:20" coordorigin="7386,4601" coordsize="10,20">
              <v:shape style="position:absolute;left:7386;top:4601;width:10;height:20" coordorigin="7386,4601" coordsize="10,20" path="m7386,4620l7396,4620,7396,4601,7386,4601,7386,4620xe" filled="true" fillcolor="#000000" stroked="false">
                <v:path arrowok="t"/>
                <v:fill type="solid"/>
              </v:shape>
            </v:group>
            <v:group style="position:absolute;left:7386;top:4620;width:10;height:20" coordorigin="7386,4620" coordsize="10,20">
              <v:shape style="position:absolute;left:7386;top:4620;width:10;height:20" coordorigin="7386,4620" coordsize="10,20" path="m7386,4639l7396,4639,7396,4620,7386,4620,7386,4639xe" filled="true" fillcolor="#000000" stroked="false">
                <v:path arrowok="t"/>
                <v:fill type="solid"/>
              </v:shape>
            </v:group>
            <v:group style="position:absolute;left:7386;top:4639;width:10;height:20" coordorigin="7386,4639" coordsize="10,20">
              <v:shape style="position:absolute;left:7386;top:4639;width:10;height:20" coordorigin="7386,4639" coordsize="10,20" path="m7386,4659l7396,4659,7396,4639,7386,4639,7386,4659xe" filled="true" fillcolor="#000000" stroked="false">
                <v:path arrowok="t"/>
                <v:fill type="solid"/>
              </v:shape>
            </v:group>
            <v:group style="position:absolute;left:7386;top:4659;width:10;height:20" coordorigin="7386,4659" coordsize="10,20">
              <v:shape style="position:absolute;left:7386;top:4659;width:10;height:20" coordorigin="7386,4659" coordsize="10,20" path="m7386,4678l7396,4678,7396,4659,7386,4659,7386,4678xe" filled="true" fillcolor="#000000" stroked="false">
                <v:path arrowok="t"/>
                <v:fill type="solid"/>
              </v:shape>
            </v:group>
            <v:group style="position:absolute;left:7386;top:4678;width:10;height:20" coordorigin="7386,4678" coordsize="10,20">
              <v:shape style="position:absolute;left:7386;top:4678;width:10;height:20" coordorigin="7386,4678" coordsize="10,20" path="m7386,4697l7396,4697,7396,4678,7386,4678,7386,4697xe" filled="true" fillcolor="#000000" stroked="false">
                <v:path arrowok="t"/>
                <v:fill type="solid"/>
              </v:shape>
            </v:group>
            <v:group style="position:absolute;left:7386;top:4697;width:10;height:20" coordorigin="7386,4697" coordsize="10,20">
              <v:shape style="position:absolute;left:7386;top:4697;width:10;height:20" coordorigin="7386,4697" coordsize="10,20" path="m7386,4716l7396,4716,7396,4697,7386,4697,7386,4716xe" filled="true" fillcolor="#000000" stroked="false">
                <v:path arrowok="t"/>
                <v:fill type="solid"/>
              </v:shape>
            </v:group>
            <v:group style="position:absolute;left:7386;top:4716;width:10;height:20" coordorigin="7386,4716" coordsize="10,20">
              <v:shape style="position:absolute;left:7386;top:4716;width:10;height:20" coordorigin="7386,4716" coordsize="10,20" path="m7386,4735l7396,4735,7396,4716,7386,4716,7386,4735xe" filled="true" fillcolor="#000000" stroked="false">
                <v:path arrowok="t"/>
                <v:fill type="solid"/>
              </v:shape>
            </v:group>
            <v:group style="position:absolute;left:7386;top:4735;width:10;height:20" coordorigin="7386,4735" coordsize="10,20">
              <v:shape style="position:absolute;left:7386;top:4735;width:10;height:20" coordorigin="7386,4735" coordsize="10,20" path="m7386,4755l7396,4755,7396,4735,7386,4735,7386,4755xe" filled="true" fillcolor="#000000" stroked="false">
                <v:path arrowok="t"/>
                <v:fill type="solid"/>
              </v:shape>
            </v:group>
            <v:group style="position:absolute;left:7386;top:4755;width:10;height:20" coordorigin="7386,4755" coordsize="10,20">
              <v:shape style="position:absolute;left:7386;top:4755;width:10;height:20" coordorigin="7386,4755" coordsize="10,20" path="m7386,4774l7396,4774,7396,4755,7386,4755,7386,4774xe" filled="true" fillcolor="#000000" stroked="false">
                <v:path arrowok="t"/>
                <v:fill type="solid"/>
              </v:shape>
            </v:group>
            <v:group style="position:absolute;left:7386;top:4774;width:10;height:20" coordorigin="7386,4774" coordsize="10,20">
              <v:shape style="position:absolute;left:7386;top:4774;width:10;height:20" coordorigin="7386,4774" coordsize="10,20" path="m7386,4793l7396,4793,7396,4774,7386,4774,7386,4793xe" filled="true" fillcolor="#000000" stroked="false">
                <v:path arrowok="t"/>
                <v:fill type="solid"/>
              </v:shape>
            </v:group>
            <v:group style="position:absolute;left:7386;top:4793;width:10;height:20" coordorigin="7386,4793" coordsize="10,20">
              <v:shape style="position:absolute;left:7386;top:4793;width:10;height:20" coordorigin="7386,4793" coordsize="10,20" path="m7386,4812l7396,4812,7396,4793,7386,4793,7386,4812xe" filled="true" fillcolor="#000000" stroked="false">
                <v:path arrowok="t"/>
                <v:fill type="solid"/>
              </v:shape>
            </v:group>
            <v:group style="position:absolute;left:7386;top:4812;width:10;height:20" coordorigin="7386,4812" coordsize="10,20">
              <v:shape style="position:absolute;left:7386;top:4812;width:10;height:20" coordorigin="7386,4812" coordsize="10,20" path="m7386,4831l7396,4831,7396,4812,7386,4812,7386,4831xe" filled="true" fillcolor="#000000" stroked="false">
                <v:path arrowok="t"/>
                <v:fill type="solid"/>
              </v:shape>
            </v:group>
            <v:group style="position:absolute;left:7386;top:4831;width:10;height:20" coordorigin="7386,4831" coordsize="10,20">
              <v:shape style="position:absolute;left:7386;top:4831;width:10;height:20" coordorigin="7386,4831" coordsize="10,20" path="m7386,4851l7396,4851,7396,4831,7386,4831,7386,4851xe" filled="true" fillcolor="#000000" stroked="false">
                <v:path arrowok="t"/>
                <v:fill type="solid"/>
              </v:shape>
            </v:group>
            <v:group style="position:absolute;left:7386;top:4851;width:10;height:20" coordorigin="7386,4851" coordsize="10,20">
              <v:shape style="position:absolute;left:7386;top:4851;width:10;height:20" coordorigin="7386,4851" coordsize="10,20" path="m7386,4870l7396,4870,7396,4851,7386,4851,7386,4870xe" filled="true" fillcolor="#000000" stroked="false">
                <v:path arrowok="t"/>
                <v:fill type="solid"/>
              </v:shape>
            </v:group>
            <v:group style="position:absolute;left:7386;top:4870;width:10;height:20" coordorigin="7386,4870" coordsize="10,20">
              <v:shape style="position:absolute;left:7386;top:4870;width:10;height:20" coordorigin="7386,4870" coordsize="10,20" path="m7386,4889l7396,4889,7396,4870,7386,4870,7386,4889xe" filled="true" fillcolor="#000000" stroked="false">
                <v:path arrowok="t"/>
                <v:fill type="solid"/>
              </v:shape>
            </v:group>
            <v:group style="position:absolute;left:7386;top:4889;width:10;height:20" coordorigin="7386,4889" coordsize="10,20">
              <v:shape style="position:absolute;left:7386;top:4889;width:10;height:20" coordorigin="7386,4889" coordsize="10,20" path="m7386,4908l7396,4908,7396,4889,7386,4889,7386,4908xe" filled="true" fillcolor="#000000" stroked="false">
                <v:path arrowok="t"/>
                <v:fill type="solid"/>
              </v:shape>
            </v:group>
            <v:group style="position:absolute;left:7386;top:4908;width:10;height:20" coordorigin="7386,4908" coordsize="10,20">
              <v:shape style="position:absolute;left:7386;top:4908;width:10;height:20" coordorigin="7386,4908" coordsize="10,20" path="m7386,4927l7396,4927,7396,4908,7386,4908,7386,4927xe" filled="true" fillcolor="#000000" stroked="false">
                <v:path arrowok="t"/>
                <v:fill type="solid"/>
              </v:shape>
            </v:group>
            <v:group style="position:absolute;left:7386;top:4927;width:10;height:20" coordorigin="7386,4927" coordsize="10,20">
              <v:shape style="position:absolute;left:7386;top:4927;width:10;height:20" coordorigin="7386,4927" coordsize="10,20" path="m7386,4947l7396,4947,7396,4927,7386,4927,7386,4947xe" filled="true" fillcolor="#000000" stroked="false">
                <v:path arrowok="t"/>
                <v:fill type="solid"/>
              </v:shape>
            </v:group>
            <v:group style="position:absolute;left:7386;top:4947;width:10;height:20" coordorigin="7386,4947" coordsize="10,20">
              <v:shape style="position:absolute;left:7386;top:4947;width:10;height:20" coordorigin="7386,4947" coordsize="10,20" path="m7386,4966l7396,4966,7396,4947,7386,4947,7386,4966xe" filled="true" fillcolor="#000000" stroked="false">
                <v:path arrowok="t"/>
                <v:fill type="solid"/>
              </v:shape>
            </v:group>
            <v:group style="position:absolute;left:7386;top:4966;width:10;height:20" coordorigin="7386,4966" coordsize="10,20">
              <v:shape style="position:absolute;left:7386;top:4966;width:10;height:20" coordorigin="7386,4966" coordsize="10,20" path="m7386,4985l7396,4985,7396,4966,7386,4966,7386,4985xe" filled="true" fillcolor="#000000" stroked="false">
                <v:path arrowok="t"/>
                <v:fill type="solid"/>
              </v:shape>
            </v:group>
            <v:group style="position:absolute;left:7386;top:4985;width:10;height:20" coordorigin="7386,4985" coordsize="10,20">
              <v:shape style="position:absolute;left:7386;top:4985;width:10;height:20" coordorigin="7386,4985" coordsize="10,20" path="m7386,5004l7396,5004,7396,4985,7386,4985,7386,5004xe" filled="true" fillcolor="#000000" stroked="false">
                <v:path arrowok="t"/>
                <v:fill type="solid"/>
              </v:shape>
            </v:group>
            <v:group style="position:absolute;left:7386;top:5004;width:10;height:20" coordorigin="7386,5004" coordsize="10,20">
              <v:shape style="position:absolute;left:7386;top:5004;width:10;height:20" coordorigin="7386,5004" coordsize="10,20" path="m7386,5023l7396,5023,7396,5004,7386,5004,7386,5023xe" filled="true" fillcolor="#000000" stroked="false">
                <v:path arrowok="t"/>
                <v:fill type="solid"/>
              </v:shape>
            </v:group>
            <v:group style="position:absolute;left:7386;top:5032;width:10;height:2" coordorigin="7386,5032" coordsize="10,2">
              <v:shape style="position:absolute;left:7386;top:5032;width:10;height:2" coordorigin="7386,5032" coordsize="10,0" path="m7386,5032l7396,5032e" filled="false" stroked="true" strokeweight=".84003pt" strokecolor="#000000">
                <v:path arrowok="t"/>
              </v:shape>
            </v:group>
            <v:group style="position:absolute;left:9031;top:4505;width:10;height:20" coordorigin="9031,4505" coordsize="10,20">
              <v:shape style="position:absolute;left:9031;top:4505;width:10;height:20" coordorigin="9031,4505" coordsize="10,20" path="m9031,4524l9040,4524,9040,4505,9031,4505,9031,4524xe" filled="true" fillcolor="#000000" stroked="false">
                <v:path arrowok="t"/>
                <v:fill type="solid"/>
              </v:shape>
            </v:group>
            <v:group style="position:absolute;left:9031;top:4524;width:10;height:20" coordorigin="9031,4524" coordsize="10,20">
              <v:shape style="position:absolute;left:9031;top:4524;width:10;height:20" coordorigin="9031,4524" coordsize="10,20" path="m9031,4543l9040,4543,9040,4524,9031,4524,9031,4543xe" filled="true" fillcolor="#000000" stroked="false">
                <v:path arrowok="t"/>
                <v:fill type="solid"/>
              </v:shape>
            </v:group>
            <v:group style="position:absolute;left:9031;top:4543;width:10;height:20" coordorigin="9031,4543" coordsize="10,20">
              <v:shape style="position:absolute;left:9031;top:4543;width:10;height:20" coordorigin="9031,4543" coordsize="10,20" path="m9031,4563l9040,4563,9040,4543,9031,4543,9031,4563xe" filled="true" fillcolor="#000000" stroked="false">
                <v:path arrowok="t"/>
                <v:fill type="solid"/>
              </v:shape>
            </v:group>
            <v:group style="position:absolute;left:9031;top:4563;width:10;height:20" coordorigin="9031,4563" coordsize="10,20">
              <v:shape style="position:absolute;left:9031;top:4563;width:10;height:20" coordorigin="9031,4563" coordsize="10,20" path="m9031,4582l9040,4582,9040,4563,9031,4563,9031,4582xe" filled="true" fillcolor="#000000" stroked="false">
                <v:path arrowok="t"/>
                <v:fill type="solid"/>
              </v:shape>
            </v:group>
            <v:group style="position:absolute;left:9031;top:4582;width:10;height:20" coordorigin="9031,4582" coordsize="10,20">
              <v:shape style="position:absolute;left:9031;top:4582;width:10;height:20" coordorigin="9031,4582" coordsize="10,20" path="m9031,4601l9040,4601,9040,4582,9031,4582,9031,4601xe" filled="true" fillcolor="#000000" stroked="false">
                <v:path arrowok="t"/>
                <v:fill type="solid"/>
              </v:shape>
            </v:group>
            <v:group style="position:absolute;left:9031;top:4601;width:10;height:20" coordorigin="9031,4601" coordsize="10,20">
              <v:shape style="position:absolute;left:9031;top:4601;width:10;height:20" coordorigin="9031,4601" coordsize="10,20" path="m9031,4620l9040,4620,9040,4601,9031,4601,9031,4620xe" filled="true" fillcolor="#000000" stroked="false">
                <v:path arrowok="t"/>
                <v:fill type="solid"/>
              </v:shape>
            </v:group>
            <v:group style="position:absolute;left:9031;top:4620;width:10;height:20" coordorigin="9031,4620" coordsize="10,20">
              <v:shape style="position:absolute;left:9031;top:4620;width:10;height:20" coordorigin="9031,4620" coordsize="10,20" path="m9031,4639l9040,4639,9040,4620,9031,4620,9031,4639xe" filled="true" fillcolor="#000000" stroked="false">
                <v:path arrowok="t"/>
                <v:fill type="solid"/>
              </v:shape>
            </v:group>
            <v:group style="position:absolute;left:9031;top:4639;width:10;height:20" coordorigin="9031,4639" coordsize="10,20">
              <v:shape style="position:absolute;left:9031;top:4639;width:10;height:20" coordorigin="9031,4639" coordsize="10,20" path="m9031,4659l9040,4659,9040,4639,9031,4639,9031,4659xe" filled="true" fillcolor="#000000" stroked="false">
                <v:path arrowok="t"/>
                <v:fill type="solid"/>
              </v:shape>
            </v:group>
            <v:group style="position:absolute;left:9031;top:4659;width:10;height:20" coordorigin="9031,4659" coordsize="10,20">
              <v:shape style="position:absolute;left:9031;top:4659;width:10;height:20" coordorigin="9031,4659" coordsize="10,20" path="m9031,4678l9040,4678,9040,4659,9031,4659,9031,4678xe" filled="true" fillcolor="#000000" stroked="false">
                <v:path arrowok="t"/>
                <v:fill type="solid"/>
              </v:shape>
            </v:group>
            <v:group style="position:absolute;left:9031;top:4678;width:10;height:20" coordorigin="9031,4678" coordsize="10,20">
              <v:shape style="position:absolute;left:9031;top:4678;width:10;height:20" coordorigin="9031,4678" coordsize="10,20" path="m9031,4697l9040,4697,9040,4678,9031,4678,9031,4697xe" filled="true" fillcolor="#000000" stroked="false">
                <v:path arrowok="t"/>
                <v:fill type="solid"/>
              </v:shape>
            </v:group>
            <v:group style="position:absolute;left:9031;top:4697;width:10;height:20" coordorigin="9031,4697" coordsize="10,20">
              <v:shape style="position:absolute;left:9031;top:4697;width:10;height:20" coordorigin="9031,4697" coordsize="10,20" path="m9031,4716l9040,4716,9040,4697,9031,4697,9031,4716xe" filled="true" fillcolor="#000000" stroked="false">
                <v:path arrowok="t"/>
                <v:fill type="solid"/>
              </v:shape>
            </v:group>
            <v:group style="position:absolute;left:9031;top:4716;width:10;height:20" coordorigin="9031,4716" coordsize="10,20">
              <v:shape style="position:absolute;left:9031;top:4716;width:10;height:20" coordorigin="9031,4716" coordsize="10,20" path="m9031,4735l9040,4735,9040,4716,9031,4716,9031,4735xe" filled="true" fillcolor="#000000" stroked="false">
                <v:path arrowok="t"/>
                <v:fill type="solid"/>
              </v:shape>
            </v:group>
            <v:group style="position:absolute;left:9031;top:4735;width:10;height:20" coordorigin="9031,4735" coordsize="10,20">
              <v:shape style="position:absolute;left:9031;top:4735;width:10;height:20" coordorigin="9031,4735" coordsize="10,20" path="m9031,4755l9040,4755,9040,4735,9031,4735,9031,4755xe" filled="true" fillcolor="#000000" stroked="false">
                <v:path arrowok="t"/>
                <v:fill type="solid"/>
              </v:shape>
            </v:group>
            <v:group style="position:absolute;left:9031;top:4755;width:10;height:20" coordorigin="9031,4755" coordsize="10,20">
              <v:shape style="position:absolute;left:9031;top:4755;width:10;height:20" coordorigin="9031,4755" coordsize="10,20" path="m9031,4774l9040,4774,9040,4755,9031,4755,9031,4774xe" filled="true" fillcolor="#000000" stroked="false">
                <v:path arrowok="t"/>
                <v:fill type="solid"/>
              </v:shape>
            </v:group>
            <v:group style="position:absolute;left:9031;top:4774;width:10;height:20" coordorigin="9031,4774" coordsize="10,20">
              <v:shape style="position:absolute;left:9031;top:4774;width:10;height:20" coordorigin="9031,4774" coordsize="10,20" path="m9031,4793l9040,4793,9040,4774,9031,4774,9031,4793xe" filled="true" fillcolor="#000000" stroked="false">
                <v:path arrowok="t"/>
                <v:fill type="solid"/>
              </v:shape>
            </v:group>
            <v:group style="position:absolute;left:9031;top:4793;width:10;height:20" coordorigin="9031,4793" coordsize="10,20">
              <v:shape style="position:absolute;left:9031;top:4793;width:10;height:20" coordorigin="9031,4793" coordsize="10,20" path="m9031,4812l9040,4812,9040,4793,9031,4793,9031,4812xe" filled="true" fillcolor="#000000" stroked="false">
                <v:path arrowok="t"/>
                <v:fill type="solid"/>
              </v:shape>
            </v:group>
            <v:group style="position:absolute;left:9031;top:4812;width:10;height:20" coordorigin="9031,4812" coordsize="10,20">
              <v:shape style="position:absolute;left:9031;top:4812;width:10;height:20" coordorigin="9031,4812" coordsize="10,20" path="m9031,4831l9040,4831,9040,4812,9031,4812,9031,4831xe" filled="true" fillcolor="#000000" stroked="false">
                <v:path arrowok="t"/>
                <v:fill type="solid"/>
              </v:shape>
            </v:group>
            <v:group style="position:absolute;left:9031;top:4831;width:10;height:20" coordorigin="9031,4831" coordsize="10,20">
              <v:shape style="position:absolute;left:9031;top:4831;width:10;height:20" coordorigin="9031,4831" coordsize="10,20" path="m9031,4851l9040,4851,9040,4831,9031,4831,9031,4851xe" filled="true" fillcolor="#000000" stroked="false">
                <v:path arrowok="t"/>
                <v:fill type="solid"/>
              </v:shape>
            </v:group>
            <v:group style="position:absolute;left:9031;top:4851;width:10;height:20" coordorigin="9031,4851" coordsize="10,20">
              <v:shape style="position:absolute;left:9031;top:4851;width:10;height:20" coordorigin="9031,4851" coordsize="10,20" path="m9031,4870l9040,4870,9040,4851,9031,4851,9031,4870xe" filled="true" fillcolor="#000000" stroked="false">
                <v:path arrowok="t"/>
                <v:fill type="solid"/>
              </v:shape>
            </v:group>
            <v:group style="position:absolute;left:9031;top:4870;width:10;height:20" coordorigin="9031,4870" coordsize="10,20">
              <v:shape style="position:absolute;left:9031;top:4870;width:10;height:20" coordorigin="9031,4870" coordsize="10,20" path="m9031,4889l9040,4889,9040,4870,9031,4870,9031,4889xe" filled="true" fillcolor="#000000" stroked="false">
                <v:path arrowok="t"/>
                <v:fill type="solid"/>
              </v:shape>
            </v:group>
            <v:group style="position:absolute;left:9031;top:4889;width:10;height:20" coordorigin="9031,4889" coordsize="10,20">
              <v:shape style="position:absolute;left:9031;top:4889;width:10;height:20" coordorigin="9031,4889" coordsize="10,20" path="m9031,4908l9040,4908,9040,4889,9031,4889,9031,4908xe" filled="true" fillcolor="#000000" stroked="false">
                <v:path arrowok="t"/>
                <v:fill type="solid"/>
              </v:shape>
            </v:group>
            <v:group style="position:absolute;left:9031;top:4908;width:10;height:20" coordorigin="9031,4908" coordsize="10,20">
              <v:shape style="position:absolute;left:9031;top:4908;width:10;height:20" coordorigin="9031,4908" coordsize="10,20" path="m9031,4927l9040,4927,9040,4908,9031,4908,9031,4927xe" filled="true" fillcolor="#000000" stroked="false">
                <v:path arrowok="t"/>
                <v:fill type="solid"/>
              </v:shape>
            </v:group>
            <v:group style="position:absolute;left:9031;top:4927;width:10;height:20" coordorigin="9031,4927" coordsize="10,20">
              <v:shape style="position:absolute;left:9031;top:4927;width:10;height:20" coordorigin="9031,4927" coordsize="10,20" path="m9031,4947l9040,4947,9040,4927,9031,4927,9031,4947xe" filled="true" fillcolor="#000000" stroked="false">
                <v:path arrowok="t"/>
                <v:fill type="solid"/>
              </v:shape>
            </v:group>
            <v:group style="position:absolute;left:9031;top:4947;width:10;height:20" coordorigin="9031,4947" coordsize="10,20">
              <v:shape style="position:absolute;left:9031;top:4947;width:10;height:20" coordorigin="9031,4947" coordsize="10,20" path="m9031,4966l9040,4966,9040,4947,9031,4947,9031,4966xe" filled="true" fillcolor="#000000" stroked="false">
                <v:path arrowok="t"/>
                <v:fill type="solid"/>
              </v:shape>
            </v:group>
            <v:group style="position:absolute;left:9031;top:4966;width:10;height:20" coordorigin="9031,4966" coordsize="10,20">
              <v:shape style="position:absolute;left:9031;top:4966;width:10;height:20" coordorigin="9031,4966" coordsize="10,20" path="m9031,4985l9040,4985,9040,4966,9031,4966,9031,4985xe" filled="true" fillcolor="#000000" stroked="false">
                <v:path arrowok="t"/>
                <v:fill type="solid"/>
              </v:shape>
            </v:group>
            <v:group style="position:absolute;left:9031;top:4985;width:10;height:20" coordorigin="9031,4985" coordsize="10,20">
              <v:shape style="position:absolute;left:9031;top:4985;width:10;height:20" coordorigin="9031,4985" coordsize="10,20" path="m9031,5004l9040,5004,9040,4985,9031,4985,9031,5004xe" filled="true" fillcolor="#000000" stroked="false">
                <v:path arrowok="t"/>
                <v:fill type="solid"/>
              </v:shape>
            </v:group>
            <v:group style="position:absolute;left:9031;top:5004;width:10;height:20" coordorigin="9031,5004" coordsize="10,20">
              <v:shape style="position:absolute;left:9031;top:5004;width:10;height:20" coordorigin="9031,5004" coordsize="10,20" path="m9031,5023l9040,5023,9040,5004,9031,5004,9031,5023xe" filled="true" fillcolor="#000000" stroked="false">
                <v:path arrowok="t"/>
                <v:fill type="solid"/>
              </v:shape>
            </v:group>
            <v:group style="position:absolute;left:9031;top:5032;width:10;height:2" coordorigin="9031,5032" coordsize="10,2">
              <v:shape style="position:absolute;left:9031;top:5032;width:10;height:2" coordorigin="9031,5032" coordsize="10,0" path="m9031,5032l9040,5032e" filled="false" stroked="true" strokeweight=".84003pt" strokecolor="#000000">
                <v:path arrowok="t"/>
              </v:shape>
              <v:shape style="position:absolute;left:972;top:4947;width:2355;height:103" type="#_x0000_t75" stroked="false">
                <v:imagedata r:id="rId553" o:title=""/>
              </v:shape>
              <v:shape style="position:absolute;left:3303;top:5040;width:1815;height:10" type="#_x0000_t75" stroked="false">
                <v:imagedata r:id="rId365" o:title=""/>
              </v:shape>
              <v:shape style="position:absolute;left:5113;top:5040;width:2273;height:10" type="#_x0000_t75" stroked="false">
                <v:imagedata r:id="rId549" o:title=""/>
              </v:shape>
              <v:shape style="position:absolute;left:7381;top:5040;width:1649;height:10" type="#_x0000_t75" stroked="false">
                <v:imagedata r:id="rId550" o:title=""/>
              </v:shape>
              <v:shape style="position:absolute;left:9026;top:5040;width:1910;height:10" type="#_x0000_t75" stroked="false">
                <v:imagedata r:id="rId551" o:title=""/>
              </v:shape>
            </v:group>
            <v:group style="position:absolute;left:7386;top:5050;width:10;height:20" coordorigin="7386,5050" coordsize="10,20">
              <v:shape style="position:absolute;left:7386;top:5050;width:10;height:20" coordorigin="7386,5050" coordsize="10,20" path="m7386,5069l7396,5069,7396,5050,7386,5050,7386,5069xe" filled="true" fillcolor="#000000" stroked="false">
                <v:path arrowok="t"/>
                <v:fill type="solid"/>
              </v:shape>
            </v:group>
            <v:group style="position:absolute;left:7386;top:5069;width:10;height:20" coordorigin="7386,5069" coordsize="10,20">
              <v:shape style="position:absolute;left:7386;top:5069;width:10;height:20" coordorigin="7386,5069" coordsize="10,20" path="m7386,5088l7396,5088,7396,5069,7386,5069,7386,5088xe" filled="true" fillcolor="#000000" stroked="false">
                <v:path arrowok="t"/>
                <v:fill type="solid"/>
              </v:shape>
            </v:group>
            <v:group style="position:absolute;left:7386;top:5088;width:10;height:20" coordorigin="7386,5088" coordsize="10,20">
              <v:shape style="position:absolute;left:7386;top:5088;width:10;height:20" coordorigin="7386,5088" coordsize="10,20" path="m7386,5107l7396,5107,7396,5088,7386,5088,7386,5107xe" filled="true" fillcolor="#000000" stroked="false">
                <v:path arrowok="t"/>
                <v:fill type="solid"/>
              </v:shape>
            </v:group>
            <v:group style="position:absolute;left:7386;top:5107;width:10;height:20" coordorigin="7386,5107" coordsize="10,20">
              <v:shape style="position:absolute;left:7386;top:5107;width:10;height:20" coordorigin="7386,5107" coordsize="10,20" path="m7386,5127l7396,5127,7396,5107,7386,5107,7386,5127xe" filled="true" fillcolor="#000000" stroked="false">
                <v:path arrowok="t"/>
                <v:fill type="solid"/>
              </v:shape>
            </v:group>
            <v:group style="position:absolute;left:7386;top:5127;width:10;height:20" coordorigin="7386,5127" coordsize="10,20">
              <v:shape style="position:absolute;left:7386;top:5127;width:10;height:20" coordorigin="7386,5127" coordsize="10,20" path="m7386,5146l7396,5146,7396,5127,7386,5127,7386,5146xe" filled="true" fillcolor="#000000" stroked="false">
                <v:path arrowok="t"/>
                <v:fill type="solid"/>
              </v:shape>
            </v:group>
            <v:group style="position:absolute;left:7386;top:5146;width:10;height:20" coordorigin="7386,5146" coordsize="10,20">
              <v:shape style="position:absolute;left:7386;top:5146;width:10;height:20" coordorigin="7386,5146" coordsize="10,20" path="m7386,5165l7396,5165,7396,5146,7386,5146,7386,5165xe" filled="true" fillcolor="#000000" stroked="false">
                <v:path arrowok="t"/>
                <v:fill type="solid"/>
              </v:shape>
            </v:group>
            <v:group style="position:absolute;left:7386;top:5165;width:10;height:20" coordorigin="7386,5165" coordsize="10,20">
              <v:shape style="position:absolute;left:7386;top:5165;width:10;height:20" coordorigin="7386,5165" coordsize="10,20" path="m7386,5184l7396,5184,7396,5165,7386,5165,7386,5184xe" filled="true" fillcolor="#000000" stroked="false">
                <v:path arrowok="t"/>
                <v:fill type="solid"/>
              </v:shape>
            </v:group>
            <v:group style="position:absolute;left:7386;top:5184;width:10;height:20" coordorigin="7386,5184" coordsize="10,20">
              <v:shape style="position:absolute;left:7386;top:5184;width:10;height:20" coordorigin="7386,5184" coordsize="10,20" path="m7386,5203l7396,5203,7396,5184,7386,5184,7386,5203xe" filled="true" fillcolor="#000000" stroked="false">
                <v:path arrowok="t"/>
                <v:fill type="solid"/>
              </v:shape>
            </v:group>
            <v:group style="position:absolute;left:7386;top:5203;width:10;height:20" coordorigin="7386,5203" coordsize="10,20">
              <v:shape style="position:absolute;left:7386;top:5203;width:10;height:20" coordorigin="7386,5203" coordsize="10,20" path="m7386,5223l7396,5223,7396,5203,7386,5203,7386,5223xe" filled="true" fillcolor="#000000" stroked="false">
                <v:path arrowok="t"/>
                <v:fill type="solid"/>
              </v:shape>
            </v:group>
            <v:group style="position:absolute;left:7386;top:5223;width:10;height:20" coordorigin="7386,5223" coordsize="10,20">
              <v:shape style="position:absolute;left:7386;top:5223;width:10;height:20" coordorigin="7386,5223" coordsize="10,20" path="m7386,5242l7396,5242,7396,5223,7386,5223,7386,5242xe" filled="true" fillcolor="#000000" stroked="false">
                <v:path arrowok="t"/>
                <v:fill type="solid"/>
              </v:shape>
            </v:group>
            <v:group style="position:absolute;left:7386;top:5242;width:10;height:20" coordorigin="7386,5242" coordsize="10,20">
              <v:shape style="position:absolute;left:7386;top:5242;width:10;height:20" coordorigin="7386,5242" coordsize="10,20" path="m7386,5261l7396,5261,7396,5242,7386,5242,7386,5261xe" filled="true" fillcolor="#000000" stroked="false">
                <v:path arrowok="t"/>
                <v:fill type="solid"/>
              </v:shape>
            </v:group>
            <v:group style="position:absolute;left:7386;top:5261;width:10;height:20" coordorigin="7386,5261" coordsize="10,20">
              <v:shape style="position:absolute;left:7386;top:5261;width:10;height:20" coordorigin="7386,5261" coordsize="10,20" path="m7386,5280l7396,5280,7396,5261,7386,5261,7386,5280xe" filled="true" fillcolor="#000000" stroked="false">
                <v:path arrowok="t"/>
                <v:fill type="solid"/>
              </v:shape>
            </v:group>
            <v:group style="position:absolute;left:7386;top:5280;width:10;height:20" coordorigin="7386,5280" coordsize="10,20">
              <v:shape style="position:absolute;left:7386;top:5280;width:10;height:20" coordorigin="7386,5280" coordsize="10,20" path="m7386,5299l7396,5299,7396,5280,7386,5280,7386,5299xe" filled="true" fillcolor="#000000" stroked="false">
                <v:path arrowok="t"/>
                <v:fill type="solid"/>
              </v:shape>
            </v:group>
            <v:group style="position:absolute;left:7386;top:5299;width:10;height:20" coordorigin="7386,5299" coordsize="10,20">
              <v:shape style="position:absolute;left:7386;top:5299;width:10;height:20" coordorigin="7386,5299" coordsize="10,20" path="m7386,5319l7396,5319,7396,5299,7386,5299,7386,5319xe" filled="true" fillcolor="#000000" stroked="false">
                <v:path arrowok="t"/>
                <v:fill type="solid"/>
              </v:shape>
            </v:group>
            <v:group style="position:absolute;left:7386;top:5319;width:10;height:20" coordorigin="7386,5319" coordsize="10,20">
              <v:shape style="position:absolute;left:7386;top:5319;width:10;height:20" coordorigin="7386,5319" coordsize="10,20" path="m7386,5338l7396,5338,7396,5319,7386,5319,7386,5338xe" filled="true" fillcolor="#000000" stroked="false">
                <v:path arrowok="t"/>
                <v:fill type="solid"/>
              </v:shape>
            </v:group>
            <v:group style="position:absolute;left:7386;top:5338;width:10;height:20" coordorigin="7386,5338" coordsize="10,20">
              <v:shape style="position:absolute;left:7386;top:5338;width:10;height:20" coordorigin="7386,5338" coordsize="10,20" path="m7386,5357l7396,5357,7396,5338,7386,5338,7386,5357xe" filled="true" fillcolor="#000000" stroked="false">
                <v:path arrowok="t"/>
                <v:fill type="solid"/>
              </v:shape>
            </v:group>
            <v:group style="position:absolute;left:7386;top:5357;width:10;height:20" coordorigin="7386,5357" coordsize="10,20">
              <v:shape style="position:absolute;left:7386;top:5357;width:10;height:20" coordorigin="7386,5357" coordsize="10,20" path="m7386,5376l7396,5376,7396,5357,7386,5357,7386,5376xe" filled="true" fillcolor="#000000" stroked="false">
                <v:path arrowok="t"/>
                <v:fill type="solid"/>
              </v:shape>
            </v:group>
            <v:group style="position:absolute;left:7386;top:5376;width:10;height:20" coordorigin="7386,5376" coordsize="10,20">
              <v:shape style="position:absolute;left:7386;top:5376;width:10;height:20" coordorigin="7386,5376" coordsize="10,20" path="m7386,5395l7396,5395,7396,5376,7386,5376,7386,5395xe" filled="true" fillcolor="#000000" stroked="false">
                <v:path arrowok="t"/>
                <v:fill type="solid"/>
              </v:shape>
            </v:group>
            <v:group style="position:absolute;left:7386;top:5395;width:10;height:20" coordorigin="7386,5395" coordsize="10,20">
              <v:shape style="position:absolute;left:7386;top:5395;width:10;height:20" coordorigin="7386,5395" coordsize="10,20" path="m7386,5415l7396,5415,7396,5395,7386,5395,7386,5415xe" filled="true" fillcolor="#000000" stroked="false">
                <v:path arrowok="t"/>
                <v:fill type="solid"/>
              </v:shape>
            </v:group>
            <v:group style="position:absolute;left:7386;top:5421;width:10;height:2" coordorigin="7386,5421" coordsize="10,2">
              <v:shape style="position:absolute;left:7386;top:5421;width:10;height:2" coordorigin="7386,5421" coordsize="10,0" path="m7386,5421l7396,5421e" filled="false" stroked="true" strokeweight=".60004pt" strokecolor="#000000">
                <v:path arrowok="t"/>
              </v:shape>
            </v:group>
            <v:group style="position:absolute;left:9031;top:5050;width:10;height:20" coordorigin="9031,5050" coordsize="10,20">
              <v:shape style="position:absolute;left:9031;top:5050;width:10;height:20" coordorigin="9031,5050" coordsize="10,20" path="m9031,5069l9040,5069,9040,5050,9031,5050,9031,5069xe" filled="true" fillcolor="#000000" stroked="false">
                <v:path arrowok="t"/>
                <v:fill type="solid"/>
              </v:shape>
            </v:group>
            <v:group style="position:absolute;left:9031;top:5069;width:10;height:20" coordorigin="9031,5069" coordsize="10,20">
              <v:shape style="position:absolute;left:9031;top:5069;width:10;height:20" coordorigin="9031,5069" coordsize="10,20" path="m9031,5088l9040,5088,9040,5069,9031,5069,9031,5088xe" filled="true" fillcolor="#000000" stroked="false">
                <v:path arrowok="t"/>
                <v:fill type="solid"/>
              </v:shape>
            </v:group>
            <v:group style="position:absolute;left:9031;top:5088;width:10;height:20" coordorigin="9031,5088" coordsize="10,20">
              <v:shape style="position:absolute;left:9031;top:5088;width:10;height:20" coordorigin="9031,5088" coordsize="10,20" path="m9031,5107l9040,5107,9040,5088,9031,5088,9031,5107xe" filled="true" fillcolor="#000000" stroked="false">
                <v:path arrowok="t"/>
                <v:fill type="solid"/>
              </v:shape>
            </v:group>
            <v:group style="position:absolute;left:9031;top:5107;width:10;height:20" coordorigin="9031,5107" coordsize="10,20">
              <v:shape style="position:absolute;left:9031;top:5107;width:10;height:20" coordorigin="9031,5107" coordsize="10,20" path="m9031,5127l9040,5127,9040,5107,9031,5107,9031,5127xe" filled="true" fillcolor="#000000" stroked="false">
                <v:path arrowok="t"/>
                <v:fill type="solid"/>
              </v:shape>
            </v:group>
            <v:group style="position:absolute;left:9031;top:5127;width:10;height:20" coordorigin="9031,5127" coordsize="10,20">
              <v:shape style="position:absolute;left:9031;top:5127;width:10;height:20" coordorigin="9031,5127" coordsize="10,20" path="m9031,5146l9040,5146,9040,5127,9031,5127,9031,5146xe" filled="true" fillcolor="#000000" stroked="false">
                <v:path arrowok="t"/>
                <v:fill type="solid"/>
              </v:shape>
            </v:group>
            <v:group style="position:absolute;left:9031;top:5146;width:10;height:20" coordorigin="9031,5146" coordsize="10,20">
              <v:shape style="position:absolute;left:9031;top:5146;width:10;height:20" coordorigin="9031,5146" coordsize="10,20" path="m9031,5165l9040,5165,9040,5146,9031,5146,9031,5165xe" filled="true" fillcolor="#000000" stroked="false">
                <v:path arrowok="t"/>
                <v:fill type="solid"/>
              </v:shape>
            </v:group>
            <v:group style="position:absolute;left:9031;top:5165;width:10;height:20" coordorigin="9031,5165" coordsize="10,20">
              <v:shape style="position:absolute;left:9031;top:5165;width:10;height:20" coordorigin="9031,5165" coordsize="10,20" path="m9031,5184l9040,5184,9040,5165,9031,5165,9031,5184xe" filled="true" fillcolor="#000000" stroked="false">
                <v:path arrowok="t"/>
                <v:fill type="solid"/>
              </v:shape>
            </v:group>
            <v:group style="position:absolute;left:9031;top:5184;width:10;height:20" coordorigin="9031,5184" coordsize="10,20">
              <v:shape style="position:absolute;left:9031;top:5184;width:10;height:20" coordorigin="9031,5184" coordsize="10,20" path="m9031,5203l9040,5203,9040,5184,9031,5184,9031,5203xe" filled="true" fillcolor="#000000" stroked="false">
                <v:path arrowok="t"/>
                <v:fill type="solid"/>
              </v:shape>
            </v:group>
            <v:group style="position:absolute;left:9031;top:5203;width:10;height:20" coordorigin="9031,5203" coordsize="10,20">
              <v:shape style="position:absolute;left:9031;top:5203;width:10;height:20" coordorigin="9031,5203" coordsize="10,20" path="m9031,5223l9040,5223,9040,5203,9031,5203,9031,5223xe" filled="true" fillcolor="#000000" stroked="false">
                <v:path arrowok="t"/>
                <v:fill type="solid"/>
              </v:shape>
            </v:group>
            <v:group style="position:absolute;left:9031;top:5223;width:10;height:20" coordorigin="9031,5223" coordsize="10,20">
              <v:shape style="position:absolute;left:9031;top:5223;width:10;height:20" coordorigin="9031,5223" coordsize="10,20" path="m9031,5242l9040,5242,9040,5223,9031,5223,9031,5242xe" filled="true" fillcolor="#000000" stroked="false">
                <v:path arrowok="t"/>
                <v:fill type="solid"/>
              </v:shape>
            </v:group>
            <v:group style="position:absolute;left:9031;top:5242;width:10;height:20" coordorigin="9031,5242" coordsize="10,20">
              <v:shape style="position:absolute;left:9031;top:5242;width:10;height:20" coordorigin="9031,5242" coordsize="10,20" path="m9031,5261l9040,5261,9040,5242,9031,5242,9031,5261xe" filled="true" fillcolor="#000000" stroked="false">
                <v:path arrowok="t"/>
                <v:fill type="solid"/>
              </v:shape>
            </v:group>
            <v:group style="position:absolute;left:9031;top:5261;width:10;height:20" coordorigin="9031,5261" coordsize="10,20">
              <v:shape style="position:absolute;left:9031;top:5261;width:10;height:20" coordorigin="9031,5261" coordsize="10,20" path="m9031,5280l9040,5280,9040,5261,9031,5261,9031,5280xe" filled="true" fillcolor="#000000" stroked="false">
                <v:path arrowok="t"/>
                <v:fill type="solid"/>
              </v:shape>
            </v:group>
            <v:group style="position:absolute;left:9031;top:5280;width:10;height:20" coordorigin="9031,5280" coordsize="10,20">
              <v:shape style="position:absolute;left:9031;top:5280;width:10;height:20" coordorigin="9031,5280" coordsize="10,20" path="m9031,5299l9040,5299,9040,5280,9031,5280,9031,5299xe" filled="true" fillcolor="#000000" stroked="false">
                <v:path arrowok="t"/>
                <v:fill type="solid"/>
              </v:shape>
            </v:group>
            <v:group style="position:absolute;left:9031;top:5299;width:10;height:20" coordorigin="9031,5299" coordsize="10,20">
              <v:shape style="position:absolute;left:9031;top:5299;width:10;height:20" coordorigin="9031,5299" coordsize="10,20" path="m9031,5319l9040,5319,9040,5299,9031,5299,9031,5319xe" filled="true" fillcolor="#000000" stroked="false">
                <v:path arrowok="t"/>
                <v:fill type="solid"/>
              </v:shape>
            </v:group>
            <v:group style="position:absolute;left:9031;top:5319;width:10;height:20" coordorigin="9031,5319" coordsize="10,20">
              <v:shape style="position:absolute;left:9031;top:5319;width:10;height:20" coordorigin="9031,5319" coordsize="10,20" path="m9031,5338l9040,5338,9040,5319,9031,5319,9031,5338xe" filled="true" fillcolor="#000000" stroked="false">
                <v:path arrowok="t"/>
                <v:fill type="solid"/>
              </v:shape>
            </v:group>
            <v:group style="position:absolute;left:9031;top:5338;width:10;height:20" coordorigin="9031,5338" coordsize="10,20">
              <v:shape style="position:absolute;left:9031;top:5338;width:10;height:20" coordorigin="9031,5338" coordsize="10,20" path="m9031,5357l9040,5357,9040,5338,9031,5338,9031,5357xe" filled="true" fillcolor="#000000" stroked="false">
                <v:path arrowok="t"/>
                <v:fill type="solid"/>
              </v:shape>
            </v:group>
            <v:group style="position:absolute;left:9031;top:5357;width:10;height:20" coordorigin="9031,5357" coordsize="10,20">
              <v:shape style="position:absolute;left:9031;top:5357;width:10;height:20" coordorigin="9031,5357" coordsize="10,20" path="m9031,5376l9040,5376,9040,5357,9031,5357,9031,5376xe" filled="true" fillcolor="#000000" stroked="false">
                <v:path arrowok="t"/>
                <v:fill type="solid"/>
              </v:shape>
            </v:group>
            <v:group style="position:absolute;left:9031;top:5376;width:10;height:20" coordorigin="9031,5376" coordsize="10,20">
              <v:shape style="position:absolute;left:9031;top:5376;width:10;height:20" coordorigin="9031,5376" coordsize="10,20" path="m9031,5395l9040,5395,9040,5376,9031,5376,9031,5395xe" filled="true" fillcolor="#000000" stroked="false">
                <v:path arrowok="t"/>
                <v:fill type="solid"/>
              </v:shape>
            </v:group>
            <v:group style="position:absolute;left:9031;top:5395;width:10;height:20" coordorigin="9031,5395" coordsize="10,20">
              <v:shape style="position:absolute;left:9031;top:5395;width:10;height:20" coordorigin="9031,5395" coordsize="10,20" path="m9031,5415l9040,5415,9040,5395,9031,5395,9031,5415xe" filled="true" fillcolor="#000000" stroked="false">
                <v:path arrowok="t"/>
                <v:fill type="solid"/>
              </v:shape>
            </v:group>
            <v:group style="position:absolute;left:9031;top:5421;width:10;height:2" coordorigin="9031,5421" coordsize="10,2">
              <v:shape style="position:absolute;left:9031;top:5421;width:10;height:2" coordorigin="9031,5421" coordsize="10,0" path="m9031,5421l9040,5421e" filled="false" stroked="true" strokeweight=".60004pt" strokecolor="#000000">
                <v:path arrowok="t"/>
              </v:shape>
              <v:shape style="position:absolute;left:972;top:5427;width:2336;height:10" type="#_x0000_t75" stroked="false">
                <v:imagedata r:id="rId540" o:title=""/>
              </v:shape>
              <v:shape style="position:absolute;left:3303;top:5427;width:1815;height:10" type="#_x0000_t75" stroked="false">
                <v:imagedata r:id="rId362" o:title=""/>
              </v:shape>
              <v:shape style="position:absolute;left:5113;top:5427;width:2273;height:10" type="#_x0000_t75" stroked="false">
                <v:imagedata r:id="rId541" o:title=""/>
              </v:shape>
              <v:shape style="position:absolute;left:7381;top:5427;width:1649;height:10" type="#_x0000_t75" stroked="false">
                <v:imagedata r:id="rId547" o:title=""/>
              </v:shape>
              <v:shape style="position:absolute;left:9026;top:5427;width:1910;height:10" type="#_x0000_t75" stroked="false">
                <v:imagedata r:id="rId543" o:title=""/>
              </v:shape>
            </v:group>
            <v:group style="position:absolute;left:7386;top:5436;width:10;height:20" coordorigin="7386,5436" coordsize="10,20">
              <v:shape style="position:absolute;left:7386;top:5436;width:10;height:20" coordorigin="7386,5436" coordsize="10,20" path="m7386,5455l7396,5455,7396,5436,7386,5436,7386,5455xe" filled="true" fillcolor="#000000" stroked="false">
                <v:path arrowok="t"/>
                <v:fill type="solid"/>
              </v:shape>
            </v:group>
            <v:group style="position:absolute;left:7386;top:5455;width:10;height:20" coordorigin="7386,5455" coordsize="10,20">
              <v:shape style="position:absolute;left:7386;top:5455;width:10;height:20" coordorigin="7386,5455" coordsize="10,20" path="m7386,5475l7396,5475,7396,5455,7386,5455,7386,5475xe" filled="true" fillcolor="#000000" stroked="false">
                <v:path arrowok="t"/>
                <v:fill type="solid"/>
              </v:shape>
            </v:group>
            <v:group style="position:absolute;left:7386;top:5475;width:10;height:20" coordorigin="7386,5475" coordsize="10,20">
              <v:shape style="position:absolute;left:7386;top:5475;width:10;height:20" coordorigin="7386,5475" coordsize="10,20" path="m7386,5494l7396,5494,7396,5475,7386,5475,7386,5494xe" filled="true" fillcolor="#000000" stroked="false">
                <v:path arrowok="t"/>
                <v:fill type="solid"/>
              </v:shape>
            </v:group>
            <v:group style="position:absolute;left:7386;top:5494;width:10;height:20" coordorigin="7386,5494" coordsize="10,20">
              <v:shape style="position:absolute;left:7386;top:5494;width:10;height:20" coordorigin="7386,5494" coordsize="10,20" path="m7386,5513l7396,5513,7396,5494,7386,5494,7386,5513xe" filled="true" fillcolor="#000000" stroked="false">
                <v:path arrowok="t"/>
                <v:fill type="solid"/>
              </v:shape>
            </v:group>
            <v:group style="position:absolute;left:7386;top:5513;width:10;height:20" coordorigin="7386,5513" coordsize="10,20">
              <v:shape style="position:absolute;left:7386;top:5513;width:10;height:20" coordorigin="7386,5513" coordsize="10,20" path="m7386,5532l7396,5532,7396,5513,7386,5513,7386,5532xe" filled="true" fillcolor="#000000" stroked="false">
                <v:path arrowok="t"/>
                <v:fill type="solid"/>
              </v:shape>
            </v:group>
            <v:group style="position:absolute;left:7386;top:5532;width:10;height:20" coordorigin="7386,5532" coordsize="10,20">
              <v:shape style="position:absolute;left:7386;top:5532;width:10;height:20" coordorigin="7386,5532" coordsize="10,20" path="m7386,5551l7396,5551,7396,5532,7386,5532,7386,5551xe" filled="true" fillcolor="#000000" stroked="false">
                <v:path arrowok="t"/>
                <v:fill type="solid"/>
              </v:shape>
            </v:group>
            <v:group style="position:absolute;left:7386;top:5551;width:10;height:20" coordorigin="7386,5551" coordsize="10,20">
              <v:shape style="position:absolute;left:7386;top:5551;width:10;height:20" coordorigin="7386,5551" coordsize="10,20" path="m7386,5571l7396,5571,7396,5551,7386,5551,7386,5571xe" filled="true" fillcolor="#000000" stroked="false">
                <v:path arrowok="t"/>
                <v:fill type="solid"/>
              </v:shape>
            </v:group>
            <v:group style="position:absolute;left:7386;top:5571;width:10;height:20" coordorigin="7386,5571" coordsize="10,20">
              <v:shape style="position:absolute;left:7386;top:5571;width:10;height:20" coordorigin="7386,5571" coordsize="10,20" path="m7386,5590l7396,5590,7396,5571,7386,5571,7386,5590xe" filled="true" fillcolor="#000000" stroked="false">
                <v:path arrowok="t"/>
                <v:fill type="solid"/>
              </v:shape>
            </v:group>
            <v:group style="position:absolute;left:7386;top:5590;width:10;height:20" coordorigin="7386,5590" coordsize="10,20">
              <v:shape style="position:absolute;left:7386;top:5590;width:10;height:20" coordorigin="7386,5590" coordsize="10,20" path="m7386,5609l7396,5609,7396,5590,7386,5590,7386,5609xe" filled="true" fillcolor="#000000" stroked="false">
                <v:path arrowok="t"/>
                <v:fill type="solid"/>
              </v:shape>
            </v:group>
            <v:group style="position:absolute;left:7386;top:5609;width:10;height:20" coordorigin="7386,5609" coordsize="10,20">
              <v:shape style="position:absolute;left:7386;top:5609;width:10;height:20" coordorigin="7386,5609" coordsize="10,20" path="m7386,5628l7396,5628,7396,5609,7386,5609,7386,5628xe" filled="true" fillcolor="#000000" stroked="false">
                <v:path arrowok="t"/>
                <v:fill type="solid"/>
              </v:shape>
            </v:group>
            <v:group style="position:absolute;left:7386;top:5628;width:10;height:20" coordorigin="7386,5628" coordsize="10,20">
              <v:shape style="position:absolute;left:7386;top:5628;width:10;height:20" coordorigin="7386,5628" coordsize="10,20" path="m7386,5647l7396,5647,7396,5628,7386,5628,7386,5647xe" filled="true" fillcolor="#000000" stroked="false">
                <v:path arrowok="t"/>
                <v:fill type="solid"/>
              </v:shape>
            </v:group>
            <v:group style="position:absolute;left:7386;top:5647;width:10;height:20" coordorigin="7386,5647" coordsize="10,20">
              <v:shape style="position:absolute;left:7386;top:5647;width:10;height:20" coordorigin="7386,5647" coordsize="10,20" path="m7386,5667l7396,5667,7396,5647,7386,5647,7386,5667xe" filled="true" fillcolor="#000000" stroked="false">
                <v:path arrowok="t"/>
                <v:fill type="solid"/>
              </v:shape>
            </v:group>
            <v:group style="position:absolute;left:7386;top:5667;width:10;height:20" coordorigin="7386,5667" coordsize="10,20">
              <v:shape style="position:absolute;left:7386;top:5667;width:10;height:20" coordorigin="7386,5667" coordsize="10,20" path="m7386,5686l7396,5686,7396,5667,7386,5667,7386,5686xe" filled="true" fillcolor="#000000" stroked="false">
                <v:path arrowok="t"/>
                <v:fill type="solid"/>
              </v:shape>
            </v:group>
            <v:group style="position:absolute;left:7386;top:5686;width:10;height:20" coordorigin="7386,5686" coordsize="10,20">
              <v:shape style="position:absolute;left:7386;top:5686;width:10;height:20" coordorigin="7386,5686" coordsize="10,20" path="m7386,5705l7396,5705,7396,5686,7386,5686,7386,5705xe" filled="true" fillcolor="#000000" stroked="false">
                <v:path arrowok="t"/>
                <v:fill type="solid"/>
              </v:shape>
            </v:group>
            <v:group style="position:absolute;left:7386;top:5705;width:10;height:20" coordorigin="7386,5705" coordsize="10,20">
              <v:shape style="position:absolute;left:7386;top:5705;width:10;height:20" coordorigin="7386,5705" coordsize="10,20" path="m7386,5724l7396,5724,7396,5705,7386,5705,7386,5724xe" filled="true" fillcolor="#000000" stroked="false">
                <v:path arrowok="t"/>
                <v:fill type="solid"/>
              </v:shape>
            </v:group>
            <v:group style="position:absolute;left:7386;top:5724;width:10;height:20" coordorigin="7386,5724" coordsize="10,20">
              <v:shape style="position:absolute;left:7386;top:5724;width:10;height:20" coordorigin="7386,5724" coordsize="10,20" path="m7386,5743l7396,5743,7396,5724,7386,5724,7386,5743xe" filled="true" fillcolor="#000000" stroked="false">
                <v:path arrowok="t"/>
                <v:fill type="solid"/>
              </v:shape>
            </v:group>
            <v:group style="position:absolute;left:7386;top:5743;width:10;height:20" coordorigin="7386,5743" coordsize="10,20">
              <v:shape style="position:absolute;left:7386;top:5743;width:10;height:20" coordorigin="7386,5743" coordsize="10,20" path="m7386,5763l7396,5763,7396,5743,7386,5743,7386,5763xe" filled="true" fillcolor="#000000" stroked="false">
                <v:path arrowok="t"/>
                <v:fill type="solid"/>
              </v:shape>
            </v:group>
            <v:group style="position:absolute;left:7386;top:5763;width:10;height:20" coordorigin="7386,5763" coordsize="10,20">
              <v:shape style="position:absolute;left:7386;top:5763;width:10;height:20" coordorigin="7386,5763" coordsize="10,20" path="m7386,5782l7396,5782,7396,5763,7386,5763,7386,5782xe" filled="true" fillcolor="#000000" stroked="false">
                <v:path arrowok="t"/>
                <v:fill type="solid"/>
              </v:shape>
            </v:group>
            <v:group style="position:absolute;left:7386;top:5784;width:10;height:2" coordorigin="7386,5784" coordsize="10,2">
              <v:shape style="position:absolute;left:7386;top:5784;width:10;height:2" coordorigin="7386,5784" coordsize="10,0" path="m7386,5784l7396,5784e" filled="false" stroked="true" strokeweight=".24005pt" strokecolor="#000000">
                <v:path arrowok="t"/>
              </v:shape>
            </v:group>
            <v:group style="position:absolute;left:9031;top:5436;width:10;height:20" coordorigin="9031,5436" coordsize="10,20">
              <v:shape style="position:absolute;left:9031;top:5436;width:10;height:20" coordorigin="9031,5436" coordsize="10,20" path="m9031,5455l9040,5455,9040,5436,9031,5436,9031,5455xe" filled="true" fillcolor="#000000" stroked="false">
                <v:path arrowok="t"/>
                <v:fill type="solid"/>
              </v:shape>
            </v:group>
            <v:group style="position:absolute;left:9031;top:5455;width:10;height:20" coordorigin="9031,5455" coordsize="10,20">
              <v:shape style="position:absolute;left:9031;top:5455;width:10;height:20" coordorigin="9031,5455" coordsize="10,20" path="m9031,5475l9040,5475,9040,5455,9031,5455,9031,5475xe" filled="true" fillcolor="#000000" stroked="false">
                <v:path arrowok="t"/>
                <v:fill type="solid"/>
              </v:shape>
            </v:group>
            <v:group style="position:absolute;left:9031;top:5475;width:10;height:20" coordorigin="9031,5475" coordsize="10,20">
              <v:shape style="position:absolute;left:9031;top:5475;width:10;height:20" coordorigin="9031,5475" coordsize="10,20" path="m9031,5494l9040,5494,9040,5475,9031,5475,9031,5494xe" filled="true" fillcolor="#000000" stroked="false">
                <v:path arrowok="t"/>
                <v:fill type="solid"/>
              </v:shape>
            </v:group>
            <v:group style="position:absolute;left:9031;top:5494;width:10;height:20" coordorigin="9031,5494" coordsize="10,20">
              <v:shape style="position:absolute;left:9031;top:5494;width:10;height:20" coordorigin="9031,5494" coordsize="10,20" path="m9031,5513l9040,5513,9040,5494,9031,5494,9031,5513xe" filled="true" fillcolor="#000000" stroked="false">
                <v:path arrowok="t"/>
                <v:fill type="solid"/>
              </v:shape>
            </v:group>
            <v:group style="position:absolute;left:9031;top:5513;width:10;height:20" coordorigin="9031,5513" coordsize="10,20">
              <v:shape style="position:absolute;left:9031;top:5513;width:10;height:20" coordorigin="9031,5513" coordsize="10,20" path="m9031,5532l9040,5532,9040,5513,9031,5513,9031,5532xe" filled="true" fillcolor="#000000" stroked="false">
                <v:path arrowok="t"/>
                <v:fill type="solid"/>
              </v:shape>
            </v:group>
            <v:group style="position:absolute;left:9031;top:5532;width:10;height:20" coordorigin="9031,5532" coordsize="10,20">
              <v:shape style="position:absolute;left:9031;top:5532;width:10;height:20" coordorigin="9031,5532" coordsize="10,20" path="m9031,5551l9040,5551,9040,5532,9031,5532,9031,5551xe" filled="true" fillcolor="#000000" stroked="false">
                <v:path arrowok="t"/>
                <v:fill type="solid"/>
              </v:shape>
            </v:group>
            <v:group style="position:absolute;left:9031;top:5551;width:10;height:20" coordorigin="9031,5551" coordsize="10,20">
              <v:shape style="position:absolute;left:9031;top:5551;width:10;height:20" coordorigin="9031,5551" coordsize="10,20" path="m9031,5571l9040,5571,9040,5551,9031,5551,9031,5571xe" filled="true" fillcolor="#000000" stroked="false">
                <v:path arrowok="t"/>
                <v:fill type="solid"/>
              </v:shape>
            </v:group>
            <v:group style="position:absolute;left:9031;top:5571;width:10;height:20" coordorigin="9031,5571" coordsize="10,20">
              <v:shape style="position:absolute;left:9031;top:5571;width:10;height:20" coordorigin="9031,5571" coordsize="10,20" path="m9031,5590l9040,5590,9040,5571,9031,5571,9031,5590xe" filled="true" fillcolor="#000000" stroked="false">
                <v:path arrowok="t"/>
                <v:fill type="solid"/>
              </v:shape>
            </v:group>
            <v:group style="position:absolute;left:9031;top:5590;width:10;height:20" coordorigin="9031,5590" coordsize="10,20">
              <v:shape style="position:absolute;left:9031;top:5590;width:10;height:20" coordorigin="9031,5590" coordsize="10,20" path="m9031,5609l9040,5609,9040,5590,9031,5590,9031,5609xe" filled="true" fillcolor="#000000" stroked="false">
                <v:path arrowok="t"/>
                <v:fill type="solid"/>
              </v:shape>
            </v:group>
            <v:group style="position:absolute;left:9031;top:5609;width:10;height:20" coordorigin="9031,5609" coordsize="10,20">
              <v:shape style="position:absolute;left:9031;top:5609;width:10;height:20" coordorigin="9031,5609" coordsize="10,20" path="m9031,5628l9040,5628,9040,5609,9031,5609,9031,5628xe" filled="true" fillcolor="#000000" stroked="false">
                <v:path arrowok="t"/>
                <v:fill type="solid"/>
              </v:shape>
            </v:group>
            <v:group style="position:absolute;left:9031;top:5628;width:10;height:20" coordorigin="9031,5628" coordsize="10,20">
              <v:shape style="position:absolute;left:9031;top:5628;width:10;height:20" coordorigin="9031,5628" coordsize="10,20" path="m9031,5647l9040,5647,9040,5628,9031,5628,9031,5647xe" filled="true" fillcolor="#000000" stroked="false">
                <v:path arrowok="t"/>
                <v:fill type="solid"/>
              </v:shape>
            </v:group>
            <v:group style="position:absolute;left:9031;top:5647;width:10;height:20" coordorigin="9031,5647" coordsize="10,20">
              <v:shape style="position:absolute;left:9031;top:5647;width:10;height:20" coordorigin="9031,5647" coordsize="10,20" path="m9031,5667l9040,5667,9040,5647,9031,5647,9031,5667xe" filled="true" fillcolor="#000000" stroked="false">
                <v:path arrowok="t"/>
                <v:fill type="solid"/>
              </v:shape>
            </v:group>
            <v:group style="position:absolute;left:9031;top:5667;width:10;height:20" coordorigin="9031,5667" coordsize="10,20">
              <v:shape style="position:absolute;left:9031;top:5667;width:10;height:20" coordorigin="9031,5667" coordsize="10,20" path="m9031,5686l9040,5686,9040,5667,9031,5667,9031,5686xe" filled="true" fillcolor="#000000" stroked="false">
                <v:path arrowok="t"/>
                <v:fill type="solid"/>
              </v:shape>
            </v:group>
            <v:group style="position:absolute;left:9031;top:5686;width:10;height:20" coordorigin="9031,5686" coordsize="10,20">
              <v:shape style="position:absolute;left:9031;top:5686;width:10;height:20" coordorigin="9031,5686" coordsize="10,20" path="m9031,5705l9040,5705,9040,5686,9031,5686,9031,5705xe" filled="true" fillcolor="#000000" stroked="false">
                <v:path arrowok="t"/>
                <v:fill type="solid"/>
              </v:shape>
            </v:group>
            <v:group style="position:absolute;left:9031;top:5705;width:10;height:20" coordorigin="9031,5705" coordsize="10,20">
              <v:shape style="position:absolute;left:9031;top:5705;width:10;height:20" coordorigin="9031,5705" coordsize="10,20" path="m9031,5724l9040,5724,9040,5705,9031,5705,9031,5724xe" filled="true" fillcolor="#000000" stroked="false">
                <v:path arrowok="t"/>
                <v:fill type="solid"/>
              </v:shape>
            </v:group>
            <v:group style="position:absolute;left:9031;top:5724;width:10;height:20" coordorigin="9031,5724" coordsize="10,20">
              <v:shape style="position:absolute;left:9031;top:5724;width:10;height:20" coordorigin="9031,5724" coordsize="10,20" path="m9031,5743l9040,5743,9040,5724,9031,5724,9031,5743xe" filled="true" fillcolor="#000000" stroked="false">
                <v:path arrowok="t"/>
                <v:fill type="solid"/>
              </v:shape>
            </v:group>
            <v:group style="position:absolute;left:9031;top:5743;width:10;height:20" coordorigin="9031,5743" coordsize="10,20">
              <v:shape style="position:absolute;left:9031;top:5743;width:10;height:20" coordorigin="9031,5743" coordsize="10,20" path="m9031,5763l9040,5763,9040,5743,9031,5743,9031,5763xe" filled="true" fillcolor="#000000" stroked="false">
                <v:path arrowok="t"/>
                <v:fill type="solid"/>
              </v:shape>
            </v:group>
            <v:group style="position:absolute;left:9031;top:5763;width:10;height:20" coordorigin="9031,5763" coordsize="10,20">
              <v:shape style="position:absolute;left:9031;top:5763;width:10;height:20" coordorigin="9031,5763" coordsize="10,20" path="m9031,5782l9040,5782,9040,5763,9031,5763,9031,5782xe" filled="true" fillcolor="#000000" stroked="false">
                <v:path arrowok="t"/>
                <v:fill type="solid"/>
              </v:shape>
            </v:group>
            <v:group style="position:absolute;left:9031;top:5784;width:10;height:2" coordorigin="9031,5784" coordsize="10,2">
              <v:shape style="position:absolute;left:9031;top:5784;width:10;height:2" coordorigin="9031,5784" coordsize="10,0" path="m9031,5784l9040,5784e" filled="false" stroked="true" strokeweight=".24005pt" strokecolor="#000000">
                <v:path arrowok="t"/>
              </v:shape>
              <v:shape style="position:absolute;left:972;top:5787;width:2336;height:10" type="#_x0000_t75" stroked="false">
                <v:imagedata r:id="rId540" o:title=""/>
              </v:shape>
              <v:shape style="position:absolute;left:3303;top:5787;width:1815;height:10" type="#_x0000_t75" stroked="false">
                <v:imagedata r:id="rId362" o:title=""/>
              </v:shape>
              <v:shape style="position:absolute;left:5113;top:5787;width:2273;height:10" type="#_x0000_t75" stroked="false">
                <v:imagedata r:id="rId541" o:title=""/>
              </v:shape>
              <v:shape style="position:absolute;left:7381;top:5787;width:1649;height:10" type="#_x0000_t75" stroked="false">
                <v:imagedata r:id="rId547" o:title=""/>
              </v:shape>
              <v:shape style="position:absolute;left:9026;top:5787;width:1910;height:10" type="#_x0000_t75" stroked="false">
                <v:imagedata r:id="rId543" o:title=""/>
              </v:shape>
              <v:shape style="position:absolute;left:1388;top:865;width:1515;height:18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年末股东总数</w:t>
                      </w:r>
                    </w:p>
                  </w:txbxContent>
                </v:textbox>
                <w10:wrap type="none"/>
              </v:shape>
              <v:shape style="position:absolute;left:4623;top:881;width:55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13,050</w:t>
                      </w:r>
                    </w:p>
                  </w:txbxContent>
                </v:textbox>
                <w10:wrap type="none"/>
              </v:shape>
              <v:shape style="position:absolute;left:5653;top:865;width:30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本年度报告公布日前一个月末股东总数</w:t>
                      </w:r>
                    </w:p>
                  </w:txbxContent>
                </v:textbox>
                <w10:wrap type="none"/>
              </v:shape>
              <v:shape style="position:absolute;left:10360;top:881;width:55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12,270</w:t>
                      </w:r>
                    </w:p>
                  </w:txbxContent>
                </v:textbox>
                <w10:wrap type="none"/>
              </v:shape>
            </v:group>
            <w10:wrap type="none"/>
          </v:group>
        </w:pict>
      </w:r>
      <w:r>
        <w:rPr/>
        <w:pict>
          <v:shape style="position:absolute;margin-left:48.599998pt;margin-top:103.655647pt;width:498.25pt;height:220.75pt;mso-position-horizontal-relative:page;mso-position-vertical-relative:paragraph;z-index:16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1810"/>
                    <w:gridCol w:w="852"/>
                    <w:gridCol w:w="1416"/>
                    <w:gridCol w:w="1645"/>
                    <w:gridCol w:w="1901"/>
                  </w:tblGrid>
                  <w:tr>
                    <w:trPr>
                      <w:trHeight w:val="312"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349"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350"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350"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349"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351"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332"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582"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341" w:hRule="exact"/>
                    </w:trPr>
                    <w:tc>
                      <w:tcPr>
                        <w:tcW w:w="2340" w:type="dxa"/>
                        <w:tcBorders>
                          <w:top w:val="nil" w:sz="6" w:space="0" w:color="auto"/>
                          <w:left w:val="nil" w:sz="6" w:space="0" w:color="auto"/>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406" w:hRule="exact"/>
                    </w:trPr>
                    <w:tc>
                      <w:tcPr>
                        <w:tcW w:w="2340" w:type="dxa"/>
                        <w:tcBorders>
                          <w:top w:val="nil" w:sz="6" w:space="0" w:color="auto"/>
                          <w:left w:val="nil" w:sz="6" w:space="0" w:color="auto"/>
                          <w:bottom w:val="nil" w:sz="6" w:space="0" w:color="auto"/>
                          <w:right w:val="single" w:sz="4" w:space="0" w:color="000000"/>
                        </w:tcBorders>
                      </w:tcPr>
                      <w:p>
                        <w:pPr/>
                      </w:p>
                    </w:tc>
                    <w:tc>
                      <w:tcPr>
                        <w:tcW w:w="181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346" w:hRule="exact"/>
                    </w:trPr>
                    <w:tc>
                      <w:tcPr>
                        <w:tcW w:w="9964" w:type="dxa"/>
                        <w:gridSpan w:val="6"/>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名无限售条件股东持股情况</w:t>
                        </w:r>
                      </w:p>
                    </w:tc>
                  </w:tr>
                  <w:tr>
                    <w:trPr>
                      <w:trHeight w:val="346" w:hRule="exact"/>
                    </w:trPr>
                    <w:tc>
                      <w:tcPr>
                        <w:tcW w:w="4151"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0" w:lineRule="exact"/>
                          <w:ind w:left="4145"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2191"/>
                              <wp:effectExtent l="0" t="0" r="0" b="0"/>
                              <wp:docPr id="33" name="image529.png" descr=""/>
                              <wp:cNvGraphicFramePr>
                                <a:graphicFrameLocks noChangeAspect="1"/>
                              </wp:cNvGraphicFramePr>
                              <a:graphic>
                                <a:graphicData uri="http://schemas.openxmlformats.org/drawingml/2006/picture">
                                  <pic:pic>
                                    <pic:nvPicPr>
                                      <pic:cNvPr id="34" name="image529.png"/>
                                      <pic:cNvPicPr/>
                                    </pic:nvPicPr>
                                    <pic:blipFill>
                                      <a:blip r:embed="rId554" cstate="print"/>
                                      <a:stretch>
                                        <a:fillRect/>
                                      </a:stretch>
                                    </pic:blipFill>
                                    <pic:spPr>
                                      <a:xfrm>
                                        <a:off x="0" y="0"/>
                                        <a:ext cx="6096" cy="12191"/>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33" w:lineRule="exact"/>
                          <w:ind w:left="4145" w:right="-46"/>
                          <w:jc w:val="left"/>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6123" cy="21431"/>
                              <wp:effectExtent l="0" t="0" r="0" b="0"/>
                              <wp:docPr id="35" name="image510.png" descr=""/>
                              <wp:cNvGraphicFramePr>
                                <a:graphicFrameLocks noChangeAspect="1"/>
                              </wp:cNvGraphicFramePr>
                              <a:graphic>
                                <a:graphicData uri="http://schemas.openxmlformats.org/drawingml/2006/picture">
                                  <pic:pic>
                                    <pic:nvPicPr>
                                      <pic:cNvPr id="36" name="image510.png"/>
                                      <pic:cNvPicPr/>
                                    </pic:nvPicPr>
                                    <pic:blipFill>
                                      <a:blip r:embed="rId535" cstate="print"/>
                                      <a:stretch>
                                        <a:fillRect/>
                                      </a:stretch>
                                    </pic:blipFill>
                                    <pic:spPr>
                                      <a:xfrm>
                                        <a:off x="0" y="0"/>
                                        <a:ext cx="6123" cy="21431"/>
                                      </a:xfrm>
                                      <a:prstGeom prst="rect">
                                        <a:avLst/>
                                      </a:prstGeom>
                                    </pic:spPr>
                                  </pic:pic>
                                </a:graphicData>
                              </a:graphic>
                            </wp:inline>
                          </w:drawing>
                        </w:r>
                        <w:r>
                          <w:rPr>
                            <w:rFonts w:ascii="宋体" w:hAnsi="宋体" w:cs="宋体" w:eastAsia="宋体" w:hint="default"/>
                            <w:position w:val="0"/>
                            <w:sz w:val="3"/>
                            <w:szCs w:val="3"/>
                          </w:rPr>
                        </w:r>
                      </w:p>
                    </w:tc>
                    <w:tc>
                      <w:tcPr>
                        <w:tcW w:w="3913" w:type="dxa"/>
                        <w:gridSpan w:val="3"/>
                        <w:tcBorders>
                          <w:top w:val="nil" w:sz="6" w:space="0" w:color="auto"/>
                          <w:left w:val="nil" w:sz="6" w:space="0" w:color="auto"/>
                          <w:bottom w:val="nil" w:sz="6" w:space="0" w:color="auto"/>
                          <w:right w:val="nil" w:sz="6" w:space="0" w:color="auto"/>
                        </w:tcBorders>
                        <w:shd w:val="clear" w:color="auto" w:fill="DCDCDC"/>
                      </w:tcPr>
                      <w:p>
                        <w:pPr>
                          <w:pStyle w:val="TableParagraph"/>
                          <w:spacing w:line="20" w:lineRule="exact"/>
                          <w:ind w:left="311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2191"/>
                              <wp:effectExtent l="0" t="0" r="0" b="0"/>
                              <wp:docPr id="37" name="image529.png" descr=""/>
                              <wp:cNvGraphicFramePr>
                                <a:graphicFrameLocks noChangeAspect="1"/>
                              </wp:cNvGraphicFramePr>
                              <a:graphic>
                                <a:graphicData uri="http://schemas.openxmlformats.org/drawingml/2006/picture">
                                  <pic:pic>
                                    <pic:nvPicPr>
                                      <pic:cNvPr id="38" name="image529.png"/>
                                      <pic:cNvPicPr/>
                                    </pic:nvPicPr>
                                    <pic:blipFill>
                                      <a:blip r:embed="rId554" cstate="print"/>
                                      <a:stretch>
                                        <a:fillRect/>
                                      </a:stretch>
                                    </pic:blipFill>
                                    <pic:spPr>
                                      <a:xfrm>
                                        <a:off x="0" y="0"/>
                                        <a:ext cx="6096" cy="12191"/>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b/>
                            <w:bCs/>
                            <w:sz w:val="22"/>
                            <w:szCs w:val="22"/>
                          </w:rPr>
                        </w:pPr>
                      </w:p>
                      <w:p>
                        <w:pPr>
                          <w:pStyle w:val="TableParagraph"/>
                          <w:spacing w:line="33" w:lineRule="exact"/>
                          <w:ind w:left="3115" w:right="0"/>
                          <w:jc w:val="left"/>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6123" cy="21431"/>
                              <wp:effectExtent l="0" t="0" r="0" b="0"/>
                              <wp:docPr id="39" name="image510.png" descr=""/>
                              <wp:cNvGraphicFramePr>
                                <a:graphicFrameLocks noChangeAspect="1"/>
                              </wp:cNvGraphicFramePr>
                              <a:graphic>
                                <a:graphicData uri="http://schemas.openxmlformats.org/drawingml/2006/picture">
                                  <pic:pic>
                                    <pic:nvPicPr>
                                      <pic:cNvPr id="40" name="image510.png"/>
                                      <pic:cNvPicPr/>
                                    </pic:nvPicPr>
                                    <pic:blipFill>
                                      <a:blip r:embed="rId535" cstate="print"/>
                                      <a:stretch>
                                        <a:fillRect/>
                                      </a:stretch>
                                    </pic:blipFill>
                                    <pic:spPr>
                                      <a:xfrm>
                                        <a:off x="0" y="0"/>
                                        <a:ext cx="6123" cy="21431"/>
                                      </a:xfrm>
                                      <a:prstGeom prst="rect">
                                        <a:avLst/>
                                      </a:prstGeom>
                                    </pic:spPr>
                                  </pic:pic>
                                </a:graphicData>
                              </a:graphic>
                            </wp:inline>
                          </w:drawing>
                        </w:r>
                        <w:r>
                          <w:rPr>
                            <w:rFonts w:ascii="宋体" w:hAnsi="宋体" w:cs="宋体" w:eastAsia="宋体" w:hint="default"/>
                            <w:position w:val="0"/>
                            <w:sz w:val="3"/>
                            <w:szCs w:val="3"/>
                          </w:rPr>
                        </w:r>
                      </w:p>
                    </w:tc>
                    <w:tc>
                      <w:tcPr>
                        <w:tcW w:w="1901" w:type="dxa"/>
                        <w:tcBorders>
                          <w:top w:val="nil" w:sz="6" w:space="0" w:color="auto"/>
                          <w:left w:val="nil" w:sz="6" w:space="0" w:color="auto"/>
                          <w:bottom w:val="nil" w:sz="6" w:space="0" w:color="auto"/>
                          <w:right w:val="nil" w:sz="6" w:space="0" w:color="auto"/>
                        </w:tcBorders>
                        <w:shd w:val="clear" w:color="auto" w:fill="DCDCDC"/>
                      </w:tcPr>
                      <w:p>
                        <w:pPr/>
                      </w:p>
                    </w:tc>
                  </w:tr>
                </w:tbl>
                <w:p>
                  <w:pPr/>
                </w:p>
              </w:txbxContent>
            </v:textbox>
            <w10:wrap type="none"/>
          </v:shape>
        </w:pict>
      </w:r>
      <w:r>
        <w:rPr/>
        <w:t>三、股东和实际控制人情况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326"/>
        <w:gridCol w:w="1810"/>
        <w:gridCol w:w="851"/>
        <w:gridCol w:w="1418"/>
        <w:gridCol w:w="1645"/>
        <w:gridCol w:w="1886"/>
      </w:tblGrid>
      <w:tr>
        <w:trPr>
          <w:trHeight w:val="377" w:hRule="exact"/>
        </w:trPr>
        <w:tc>
          <w:tcPr>
            <w:tcW w:w="9936" w:type="dxa"/>
            <w:gridSpan w:val="6"/>
            <w:tcBorders>
              <w:top w:val="nil" w:sz="6" w:space="0" w:color="auto"/>
              <w:left w:val="nil" w:sz="6" w:space="0" w:color="auto"/>
              <w:bottom w:val="nil" w:sz="6" w:space="0" w:color="auto"/>
              <w:right w:val="nil" w:sz="6" w:space="0" w:color="auto"/>
            </w:tcBorders>
          </w:tcPr>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名股东持股情况</w:t>
            </w:r>
          </w:p>
        </w:tc>
      </w:tr>
      <w:tr>
        <w:trPr>
          <w:trHeight w:val="426" w:hRule="exact"/>
        </w:trPr>
        <w:tc>
          <w:tcPr>
            <w:tcW w:w="232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7"/>
              <w:ind w:right="9"/>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81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7"/>
              <w:ind w:left="54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7"/>
              <w:ind w:right="65"/>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418"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64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159" w:lineRule="exact"/>
              <w:ind w:right="2"/>
              <w:jc w:val="center"/>
              <w:rPr>
                <w:rFonts w:ascii="宋体" w:hAnsi="宋体" w:cs="宋体" w:eastAsia="宋体" w:hint="default"/>
                <w:sz w:val="18"/>
                <w:szCs w:val="18"/>
              </w:rPr>
            </w:pPr>
            <w:r>
              <w:rPr>
                <w:rFonts w:ascii="宋体" w:hAnsi="宋体" w:cs="宋体" w:eastAsia="宋体" w:hint="default"/>
                <w:sz w:val="18"/>
                <w:szCs w:val="18"/>
              </w:rPr>
              <w:t>持有有限售条件股</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份数量</w:t>
            </w:r>
          </w:p>
        </w:tc>
        <w:tc>
          <w:tcPr>
            <w:tcW w:w="1886" w:type="dxa"/>
            <w:tcBorders>
              <w:top w:val="nil" w:sz="6" w:space="0" w:color="auto"/>
              <w:left w:val="nil" w:sz="6" w:space="0" w:color="auto"/>
              <w:bottom w:val="nil" w:sz="6" w:space="0" w:color="auto"/>
              <w:right w:val="nil" w:sz="6" w:space="0" w:color="auto"/>
            </w:tcBorders>
          </w:tcPr>
          <w:p>
            <w:pPr>
              <w:pStyle w:val="TableParagraph"/>
              <w:tabs>
                <w:tab w:pos="1857" w:val="left" w:leader="none"/>
              </w:tabs>
              <w:spacing w:line="240" w:lineRule="auto" w:before="57"/>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24"/>
                <w:sz w:val="18"/>
                <w:szCs w:val="18"/>
                <w:shd w:fill="DCDCDC" w:color="auto" w:val="clear"/>
              </w:rPr>
              <w:t> </w:t>
            </w:r>
            <w:r>
              <w:rPr>
                <w:rFonts w:ascii="宋体" w:hAnsi="宋体" w:cs="宋体" w:eastAsia="宋体" w:hint="default"/>
                <w:sz w:val="18"/>
                <w:szCs w:val="18"/>
                <w:shd w:fill="DCDCDC" w:color="auto" w:val="clear"/>
              </w:rPr>
              <w:t>质押或冻结的股份数量</w:t>
              <w:tab/>
            </w:r>
            <w:r>
              <w:rPr>
                <w:rFonts w:ascii="宋体" w:hAnsi="宋体" w:cs="宋体" w:eastAsia="宋体" w:hint="default"/>
                <w:sz w:val="18"/>
                <w:szCs w:val="18"/>
              </w:rPr>
            </w:r>
          </w:p>
        </w:tc>
      </w:tr>
      <w:tr>
        <w:trPr>
          <w:trHeight w:val="329"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810"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left="45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8"/>
              <w:jc w:val="right"/>
              <w:rPr>
                <w:rFonts w:ascii="Arial" w:hAnsi="Arial" w:cs="Arial" w:eastAsia="Arial" w:hint="default"/>
                <w:sz w:val="18"/>
                <w:szCs w:val="18"/>
              </w:rPr>
            </w:pPr>
            <w:r>
              <w:rPr>
                <w:rFonts w:ascii="Arial"/>
                <w:spacing w:val="-1"/>
                <w:sz w:val="18"/>
              </w:rPr>
              <w:t>14.70%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0"/>
              <w:jc w:val="center"/>
              <w:rPr>
                <w:rFonts w:ascii="Arial" w:hAnsi="Arial" w:cs="Arial" w:eastAsia="Arial" w:hint="default"/>
                <w:sz w:val="18"/>
                <w:szCs w:val="18"/>
              </w:rPr>
            </w:pPr>
            <w:r>
              <w:rPr>
                <w:rFonts w:ascii="Arial"/>
                <w:sz w:val="18"/>
              </w:rPr>
              <w:t>23,068,500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0"/>
              <w:jc w:val="center"/>
              <w:rPr>
                <w:rFonts w:ascii="Arial" w:hAnsi="Arial" w:cs="Arial" w:eastAsia="Arial" w:hint="default"/>
                <w:sz w:val="18"/>
                <w:szCs w:val="18"/>
              </w:rPr>
            </w:pPr>
            <w:r>
              <w:rPr>
                <w:rFonts w:ascii="Arial"/>
                <w:sz w:val="18"/>
              </w:rPr>
              <w:t>23,068,500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 w:right="0"/>
              <w:jc w:val="center"/>
              <w:rPr>
                <w:rFonts w:ascii="Arial" w:hAnsi="Arial" w:cs="Arial" w:eastAsia="Arial" w:hint="default"/>
                <w:sz w:val="18"/>
                <w:szCs w:val="18"/>
              </w:rPr>
            </w:pPr>
            <w:r>
              <w:rPr>
                <w:rFonts w:ascii="Arial"/>
                <w:w w:val="99"/>
                <w:sz w:val="18"/>
              </w:rPr>
              <w:t>0</w:t>
            </w:r>
            <w:r>
              <w:rPr>
                <w:rFonts w:ascii="Arial"/>
                <w:sz w:val="18"/>
              </w:rPr>
            </w:r>
          </w:p>
        </w:tc>
      </w:tr>
      <w:tr>
        <w:trPr>
          <w:trHeight w:val="98" w:hRule="exact"/>
        </w:trPr>
        <w:tc>
          <w:tcPr>
            <w:tcW w:w="232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r>
      <w:tr>
        <w:trPr>
          <w:trHeight w:val="330"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4"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181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45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2"/>
              <w:jc w:val="right"/>
              <w:rPr>
                <w:rFonts w:ascii="Arial" w:hAnsi="Arial" w:cs="Arial" w:eastAsia="Arial" w:hint="default"/>
                <w:sz w:val="18"/>
                <w:szCs w:val="18"/>
              </w:rPr>
            </w:pPr>
            <w:r>
              <w:rPr>
                <w:rFonts w:ascii="Arial"/>
                <w:spacing w:val="-3"/>
                <w:sz w:val="18"/>
              </w:rPr>
              <w:t>11.63%</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18"/>
                <w:szCs w:val="18"/>
              </w:rPr>
            </w:pPr>
            <w:r>
              <w:rPr>
                <w:rFonts w:ascii="Arial"/>
                <w:sz w:val="18"/>
              </w:rPr>
              <w:t>18,252,000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18"/>
                <w:szCs w:val="18"/>
              </w:rPr>
            </w:pPr>
            <w:r>
              <w:rPr>
                <w:rFonts w:ascii="Arial"/>
                <w:sz w:val="18"/>
              </w:rPr>
              <w:t>18,252,000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Arial" w:hAnsi="Arial" w:cs="Arial" w:eastAsia="Arial" w:hint="default"/>
                <w:sz w:val="18"/>
                <w:szCs w:val="18"/>
              </w:rPr>
            </w:pPr>
            <w:r>
              <w:rPr>
                <w:rFonts w:ascii="Arial"/>
                <w:w w:val="99"/>
                <w:sz w:val="18"/>
              </w:rPr>
              <w:t>0</w:t>
            </w:r>
            <w:r>
              <w:rPr>
                <w:rFonts w:ascii="Arial"/>
                <w:sz w:val="18"/>
              </w:rPr>
            </w:r>
          </w:p>
        </w:tc>
      </w:tr>
      <w:tr>
        <w:trPr>
          <w:trHeight w:val="273"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810"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45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8"/>
              <w:jc w:val="right"/>
              <w:rPr>
                <w:rFonts w:ascii="Arial" w:hAnsi="Arial" w:cs="Arial" w:eastAsia="Arial" w:hint="default"/>
                <w:sz w:val="18"/>
                <w:szCs w:val="18"/>
              </w:rPr>
            </w:pPr>
            <w:r>
              <w:rPr>
                <w:rFonts w:ascii="Arial"/>
                <w:spacing w:val="-1"/>
                <w:sz w:val="18"/>
              </w:rPr>
              <w:t>10.02%</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Arial" w:hAnsi="Arial" w:cs="Arial" w:eastAsia="Arial" w:hint="default"/>
                <w:sz w:val="18"/>
                <w:szCs w:val="18"/>
              </w:rPr>
            </w:pPr>
            <w:r>
              <w:rPr>
                <w:rFonts w:ascii="Arial"/>
                <w:sz w:val="18"/>
              </w:rPr>
              <w:t>15,717,000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Arial" w:hAnsi="Arial" w:cs="Arial" w:eastAsia="Arial" w:hint="default"/>
                <w:sz w:val="18"/>
                <w:szCs w:val="18"/>
              </w:rPr>
            </w:pPr>
            <w:r>
              <w:rPr>
                <w:rFonts w:ascii="Arial"/>
                <w:sz w:val="18"/>
              </w:rPr>
              <w:t>15,717,000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 w:right="0"/>
              <w:jc w:val="center"/>
              <w:rPr>
                <w:rFonts w:ascii="Arial" w:hAnsi="Arial" w:cs="Arial" w:eastAsia="Arial" w:hint="default"/>
                <w:sz w:val="18"/>
                <w:szCs w:val="18"/>
              </w:rPr>
            </w:pPr>
            <w:r>
              <w:rPr>
                <w:rFonts w:ascii="Arial"/>
                <w:w w:val="99"/>
                <w:sz w:val="18"/>
              </w:rPr>
              <w:t>0</w:t>
            </w:r>
            <w:r>
              <w:rPr>
                <w:rFonts w:ascii="Arial"/>
                <w:sz w:val="18"/>
              </w:rPr>
            </w:r>
          </w:p>
        </w:tc>
      </w:tr>
      <w:tr>
        <w:trPr>
          <w:trHeight w:val="95" w:hRule="exact"/>
        </w:trPr>
        <w:tc>
          <w:tcPr>
            <w:tcW w:w="232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r>
      <w:tr>
        <w:trPr>
          <w:trHeight w:val="255"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4" w:right="0"/>
              <w:jc w:val="left"/>
              <w:rPr>
                <w:rFonts w:ascii="宋体" w:hAnsi="宋体" w:cs="宋体" w:eastAsia="宋体" w:hint="default"/>
                <w:sz w:val="18"/>
                <w:szCs w:val="18"/>
              </w:rPr>
            </w:pPr>
            <w:r>
              <w:rPr>
                <w:rFonts w:ascii="宋体" w:hAnsi="宋体" w:cs="宋体" w:eastAsia="宋体" w:hint="default"/>
                <w:sz w:val="18"/>
                <w:szCs w:val="18"/>
              </w:rPr>
              <w:t>深圳市天泽投资有限公司</w:t>
            </w:r>
          </w:p>
        </w:tc>
        <w:tc>
          <w:tcPr>
            <w:tcW w:w="181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27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6"/>
              <w:jc w:val="right"/>
              <w:rPr>
                <w:rFonts w:ascii="Arial" w:hAnsi="Arial" w:cs="Arial" w:eastAsia="Arial" w:hint="default"/>
                <w:sz w:val="18"/>
                <w:szCs w:val="18"/>
              </w:rPr>
            </w:pPr>
            <w:r>
              <w:rPr>
                <w:rFonts w:ascii="Arial"/>
                <w:w w:val="95"/>
                <w:sz w:val="18"/>
              </w:rPr>
              <w:t>9.53%</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Arial" w:hAnsi="Arial" w:cs="Arial" w:eastAsia="Arial" w:hint="default"/>
                <w:sz w:val="18"/>
                <w:szCs w:val="18"/>
              </w:rPr>
            </w:pPr>
            <w:r>
              <w:rPr>
                <w:rFonts w:ascii="Arial"/>
                <w:sz w:val="18"/>
              </w:rPr>
              <w:t>14,956,500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Arial" w:hAnsi="Arial" w:cs="Arial" w:eastAsia="Arial" w:hint="default"/>
                <w:sz w:val="18"/>
                <w:szCs w:val="18"/>
              </w:rPr>
            </w:pPr>
            <w:r>
              <w:rPr>
                <w:rFonts w:ascii="Arial"/>
                <w:sz w:val="18"/>
              </w:rPr>
              <w:t>14,956,500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 w:right="0"/>
              <w:jc w:val="center"/>
              <w:rPr>
                <w:rFonts w:ascii="Arial" w:hAnsi="Arial" w:cs="Arial" w:eastAsia="Arial" w:hint="default"/>
                <w:sz w:val="18"/>
                <w:szCs w:val="18"/>
              </w:rPr>
            </w:pPr>
            <w:r>
              <w:rPr>
                <w:rFonts w:ascii="Arial"/>
                <w:w w:val="99"/>
                <w:sz w:val="18"/>
              </w:rPr>
              <w:t>0</w:t>
            </w:r>
            <w:r>
              <w:rPr>
                <w:rFonts w:ascii="Arial"/>
                <w:sz w:val="18"/>
              </w:rPr>
            </w:r>
          </w:p>
        </w:tc>
      </w:tr>
      <w:tr>
        <w:trPr>
          <w:trHeight w:val="95" w:hRule="exact"/>
        </w:trPr>
        <w:tc>
          <w:tcPr>
            <w:tcW w:w="232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r>
      <w:tr>
        <w:trPr>
          <w:trHeight w:val="253"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4"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81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45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6"/>
              <w:jc w:val="right"/>
              <w:rPr>
                <w:rFonts w:ascii="Arial" w:hAnsi="Arial" w:cs="Arial" w:eastAsia="Arial" w:hint="default"/>
                <w:sz w:val="18"/>
                <w:szCs w:val="18"/>
              </w:rPr>
            </w:pPr>
            <w:r>
              <w:rPr>
                <w:rFonts w:ascii="Arial"/>
                <w:w w:val="95"/>
                <w:sz w:val="18"/>
              </w:rPr>
              <w:t>7.76%</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18"/>
                <w:szCs w:val="18"/>
              </w:rPr>
            </w:pPr>
            <w:r>
              <w:rPr>
                <w:rFonts w:ascii="Arial"/>
                <w:sz w:val="18"/>
              </w:rPr>
              <w:t>12,168,000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18"/>
                <w:szCs w:val="18"/>
              </w:rPr>
            </w:pPr>
            <w:r>
              <w:rPr>
                <w:rFonts w:ascii="Arial"/>
                <w:sz w:val="18"/>
              </w:rPr>
              <w:t>12,168,000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Arial" w:hAnsi="Arial" w:cs="Arial" w:eastAsia="Arial" w:hint="default"/>
                <w:sz w:val="18"/>
                <w:szCs w:val="18"/>
              </w:rPr>
            </w:pPr>
            <w:r>
              <w:rPr>
                <w:rFonts w:ascii="Arial"/>
                <w:w w:val="99"/>
                <w:sz w:val="18"/>
              </w:rPr>
              <w:t>0</w:t>
            </w:r>
            <w:r>
              <w:rPr>
                <w:rFonts w:ascii="Arial"/>
                <w:sz w:val="18"/>
              </w:rPr>
            </w:r>
          </w:p>
        </w:tc>
      </w:tr>
      <w:tr>
        <w:trPr>
          <w:trHeight w:val="98" w:hRule="exact"/>
        </w:trPr>
        <w:tc>
          <w:tcPr>
            <w:tcW w:w="232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r>
      <w:tr>
        <w:trPr>
          <w:trHeight w:val="253"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4"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81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45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6"/>
              <w:jc w:val="right"/>
              <w:rPr>
                <w:rFonts w:ascii="Arial" w:hAnsi="Arial" w:cs="Arial" w:eastAsia="Arial" w:hint="default"/>
                <w:sz w:val="18"/>
                <w:szCs w:val="18"/>
              </w:rPr>
            </w:pPr>
            <w:r>
              <w:rPr>
                <w:rFonts w:ascii="Arial"/>
                <w:w w:val="95"/>
                <w:sz w:val="18"/>
              </w:rPr>
              <w:t>7.76%</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18"/>
                <w:szCs w:val="18"/>
              </w:rPr>
            </w:pPr>
            <w:r>
              <w:rPr>
                <w:rFonts w:ascii="Arial"/>
                <w:sz w:val="18"/>
              </w:rPr>
              <w:t>12,168,000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18"/>
                <w:szCs w:val="18"/>
              </w:rPr>
            </w:pPr>
            <w:r>
              <w:rPr>
                <w:rFonts w:ascii="Arial"/>
                <w:sz w:val="18"/>
              </w:rPr>
              <w:t>12,168,000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Arial" w:hAnsi="Arial" w:cs="Arial" w:eastAsia="Arial" w:hint="default"/>
                <w:sz w:val="18"/>
                <w:szCs w:val="18"/>
              </w:rPr>
            </w:pPr>
            <w:r>
              <w:rPr>
                <w:rFonts w:ascii="Arial"/>
                <w:w w:val="99"/>
                <w:sz w:val="18"/>
              </w:rPr>
              <w:t>0</w:t>
            </w:r>
            <w:r>
              <w:rPr>
                <w:rFonts w:ascii="Arial"/>
                <w:sz w:val="18"/>
              </w:rPr>
            </w:r>
          </w:p>
        </w:tc>
      </w:tr>
      <w:tr>
        <w:trPr>
          <w:trHeight w:val="98" w:hRule="exact"/>
        </w:trPr>
        <w:tc>
          <w:tcPr>
            <w:tcW w:w="232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r>
      <w:tr>
        <w:trPr>
          <w:trHeight w:val="253"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4"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810"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45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6"/>
              <w:jc w:val="right"/>
              <w:rPr>
                <w:rFonts w:ascii="Arial" w:hAnsi="Arial" w:cs="Arial" w:eastAsia="Arial" w:hint="default"/>
                <w:sz w:val="18"/>
                <w:szCs w:val="18"/>
              </w:rPr>
            </w:pPr>
            <w:r>
              <w:rPr>
                <w:rFonts w:ascii="Arial"/>
                <w:w w:val="95"/>
                <w:sz w:val="18"/>
              </w:rPr>
              <w:t>3.23%</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Arial" w:hAnsi="Arial" w:cs="Arial" w:eastAsia="Arial" w:hint="default"/>
                <w:sz w:val="18"/>
                <w:szCs w:val="18"/>
              </w:rPr>
            </w:pPr>
            <w:r>
              <w:rPr>
                <w:rFonts w:ascii="Arial"/>
                <w:sz w:val="18"/>
              </w:rPr>
              <w:t>5,070,000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18"/>
                <w:szCs w:val="18"/>
              </w:rPr>
            </w:pPr>
            <w:r>
              <w:rPr>
                <w:rFonts w:ascii="Arial"/>
                <w:sz w:val="18"/>
              </w:rPr>
              <w:t>5,070,000</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 w:right="0"/>
              <w:jc w:val="center"/>
              <w:rPr>
                <w:rFonts w:ascii="Arial" w:hAnsi="Arial" w:cs="Arial" w:eastAsia="Arial" w:hint="default"/>
                <w:sz w:val="18"/>
                <w:szCs w:val="18"/>
              </w:rPr>
            </w:pPr>
            <w:r>
              <w:rPr>
                <w:rFonts w:ascii="Arial"/>
                <w:w w:val="99"/>
                <w:sz w:val="18"/>
              </w:rPr>
              <w:t>0</w:t>
            </w:r>
            <w:r>
              <w:rPr>
                <w:rFonts w:ascii="Arial"/>
                <w:sz w:val="18"/>
              </w:rPr>
            </w:r>
          </w:p>
        </w:tc>
      </w:tr>
      <w:tr>
        <w:trPr>
          <w:trHeight w:val="98" w:hRule="exact"/>
        </w:trPr>
        <w:tc>
          <w:tcPr>
            <w:tcW w:w="232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r>
      <w:tr>
        <w:trPr>
          <w:trHeight w:val="521" w:hRule="exact"/>
        </w:trPr>
        <w:tc>
          <w:tcPr>
            <w:tcW w:w="2326" w:type="dxa"/>
            <w:tcBorders>
              <w:top w:val="nil" w:sz="6" w:space="0" w:color="auto"/>
              <w:left w:val="nil" w:sz="6" w:space="0" w:color="auto"/>
              <w:bottom w:val="nil" w:sz="6" w:space="0" w:color="auto"/>
              <w:right w:val="single" w:sz="4" w:space="0" w:color="000000"/>
            </w:tcBorders>
          </w:tcPr>
          <w:p>
            <w:pPr>
              <w:pStyle w:val="TableParagraph"/>
              <w:spacing w:line="216" w:lineRule="exact"/>
              <w:ind w:left="14"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银河行业优选</w:t>
            </w:r>
          </w:p>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股票型证券投资基金</w:t>
            </w:r>
          </w:p>
        </w:tc>
        <w:tc>
          <w:tcPr>
            <w:tcW w:w="1810"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pacing w:val="-5"/>
                <w:sz w:val="18"/>
                <w:szCs w:val="18"/>
              </w:rPr>
              <w:t>基金、理财产品等其他</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66"/>
              <w:jc w:val="right"/>
              <w:rPr>
                <w:rFonts w:ascii="Arial" w:hAnsi="Arial" w:cs="Arial" w:eastAsia="Arial" w:hint="default"/>
                <w:sz w:val="18"/>
                <w:szCs w:val="18"/>
              </w:rPr>
            </w:pPr>
            <w:r>
              <w:rPr>
                <w:rFonts w:ascii="Arial"/>
                <w:w w:val="95"/>
                <w:sz w:val="18"/>
              </w:rPr>
              <w:t>0.96%</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
              <w:jc w:val="center"/>
              <w:rPr>
                <w:rFonts w:ascii="Arial" w:hAnsi="Arial" w:cs="Arial" w:eastAsia="Arial" w:hint="default"/>
                <w:sz w:val="18"/>
                <w:szCs w:val="18"/>
              </w:rPr>
            </w:pPr>
            <w:r>
              <w:rPr>
                <w:rFonts w:ascii="Arial"/>
                <w:sz w:val="18"/>
              </w:rPr>
              <w:t>1,500,076</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
              <w:jc w:val="center"/>
              <w:rPr>
                <w:rFonts w:ascii="Arial" w:hAnsi="Arial" w:cs="Arial" w:eastAsia="Arial" w:hint="default"/>
                <w:sz w:val="18"/>
                <w:szCs w:val="18"/>
              </w:rPr>
            </w:pPr>
            <w:r>
              <w:rPr>
                <w:rFonts w:ascii="Arial"/>
                <w:w w:val="99"/>
                <w:sz w:val="18"/>
              </w:rPr>
              <w:t>0</w:t>
            </w:r>
            <w:r>
              <w:rPr>
                <w:rFonts w:ascii="Arial"/>
                <w:sz w:val="18"/>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8" w:right="0"/>
              <w:jc w:val="center"/>
              <w:rPr>
                <w:rFonts w:ascii="Arial" w:hAnsi="Arial" w:cs="Arial" w:eastAsia="Arial" w:hint="default"/>
                <w:sz w:val="18"/>
                <w:szCs w:val="18"/>
              </w:rPr>
            </w:pPr>
            <w:r>
              <w:rPr>
                <w:rFonts w:ascii="Arial"/>
                <w:w w:val="99"/>
                <w:sz w:val="18"/>
              </w:rPr>
              <w:t>0</w:t>
            </w:r>
            <w:r>
              <w:rPr>
                <w:rFonts w:ascii="Arial"/>
                <w:sz w:val="18"/>
              </w:rPr>
            </w:r>
          </w:p>
        </w:tc>
      </w:tr>
      <w:tr>
        <w:trPr>
          <w:trHeight w:val="364"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 w:right="0"/>
              <w:jc w:val="left"/>
              <w:rPr>
                <w:rFonts w:ascii="宋体" w:hAnsi="宋体" w:cs="宋体" w:eastAsia="宋体" w:hint="default"/>
                <w:sz w:val="18"/>
                <w:szCs w:val="18"/>
              </w:rPr>
            </w:pPr>
            <w:r>
              <w:rPr>
                <w:rFonts w:ascii="宋体" w:hAnsi="宋体" w:cs="宋体" w:eastAsia="宋体" w:hint="default"/>
                <w:sz w:val="18"/>
                <w:szCs w:val="18"/>
              </w:rPr>
              <w:t>孙强岳</w:t>
            </w:r>
          </w:p>
        </w:tc>
        <w:tc>
          <w:tcPr>
            <w:tcW w:w="1810" w:type="dxa"/>
            <w:tcBorders>
              <w:top w:val="nil" w:sz="6" w:space="0" w:color="auto"/>
              <w:left w:val="nil" w:sz="6" w:space="0" w:color="auto"/>
              <w:bottom w:val="nil" w:sz="6" w:space="0" w:color="auto"/>
              <w:right w:val="nil" w:sz="6" w:space="0" w:color="auto"/>
            </w:tcBorders>
          </w:tcPr>
          <w:p>
            <w:pPr>
              <w:pStyle w:val="TableParagraph"/>
              <w:spacing w:line="229" w:lineRule="exact"/>
              <w:ind w:left="38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6"/>
              <w:jc w:val="right"/>
              <w:rPr>
                <w:rFonts w:ascii="Arial" w:hAnsi="Arial" w:cs="Arial" w:eastAsia="Arial" w:hint="default"/>
                <w:sz w:val="18"/>
                <w:szCs w:val="18"/>
              </w:rPr>
            </w:pPr>
            <w:r>
              <w:rPr>
                <w:rFonts w:ascii="Arial"/>
                <w:w w:val="95"/>
                <w:sz w:val="18"/>
              </w:rPr>
              <w:t>0.47%</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Arial" w:hAnsi="Arial" w:cs="Arial" w:eastAsia="Arial" w:hint="default"/>
                <w:sz w:val="18"/>
                <w:szCs w:val="18"/>
              </w:rPr>
            </w:pPr>
            <w:r>
              <w:rPr>
                <w:rFonts w:ascii="Arial"/>
                <w:sz w:val="18"/>
              </w:rPr>
              <w:t>733,412</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
              <w:jc w:val="center"/>
              <w:rPr>
                <w:rFonts w:ascii="Arial" w:hAnsi="Arial" w:cs="Arial" w:eastAsia="Arial" w:hint="default"/>
                <w:sz w:val="18"/>
                <w:szCs w:val="18"/>
              </w:rPr>
            </w:pPr>
            <w:r>
              <w:rPr>
                <w:rFonts w:ascii="Arial"/>
                <w:w w:val="99"/>
                <w:sz w:val="18"/>
              </w:rPr>
              <w:t>0</w:t>
            </w:r>
            <w:r>
              <w:rPr>
                <w:rFonts w:ascii="Arial"/>
                <w:sz w:val="18"/>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 w:right="0"/>
              <w:jc w:val="center"/>
              <w:rPr>
                <w:rFonts w:ascii="Arial" w:hAnsi="Arial" w:cs="Arial" w:eastAsia="Arial" w:hint="default"/>
                <w:sz w:val="18"/>
                <w:szCs w:val="18"/>
              </w:rPr>
            </w:pPr>
            <w:r>
              <w:rPr>
                <w:rFonts w:ascii="Arial"/>
                <w:w w:val="99"/>
                <w:sz w:val="18"/>
              </w:rPr>
              <w:t>0</w:t>
            </w:r>
            <w:r>
              <w:rPr>
                <w:rFonts w:ascii="Arial"/>
                <w:sz w:val="18"/>
              </w:rPr>
            </w:r>
          </w:p>
        </w:tc>
      </w:tr>
      <w:tr>
        <w:trPr>
          <w:trHeight w:val="396"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 w:right="0"/>
              <w:jc w:val="left"/>
              <w:rPr>
                <w:rFonts w:ascii="宋体" w:hAnsi="宋体" w:cs="宋体" w:eastAsia="宋体" w:hint="default"/>
                <w:sz w:val="18"/>
                <w:szCs w:val="18"/>
              </w:rPr>
            </w:pPr>
            <w:r>
              <w:rPr>
                <w:rFonts w:ascii="宋体" w:hAnsi="宋体" w:cs="宋体" w:eastAsia="宋体" w:hint="default"/>
                <w:sz w:val="18"/>
                <w:szCs w:val="18"/>
              </w:rPr>
              <w:t>史美树</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8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6"/>
              <w:jc w:val="right"/>
              <w:rPr>
                <w:rFonts w:ascii="Arial" w:hAnsi="Arial" w:cs="Arial" w:eastAsia="Arial" w:hint="default"/>
                <w:sz w:val="18"/>
                <w:szCs w:val="18"/>
              </w:rPr>
            </w:pPr>
            <w:r>
              <w:rPr>
                <w:rFonts w:ascii="Arial"/>
                <w:w w:val="95"/>
                <w:sz w:val="18"/>
              </w:rPr>
              <w:t>0.27%</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center"/>
              <w:rPr>
                <w:rFonts w:ascii="Arial" w:hAnsi="Arial" w:cs="Arial" w:eastAsia="Arial" w:hint="default"/>
                <w:sz w:val="18"/>
                <w:szCs w:val="18"/>
              </w:rPr>
            </w:pPr>
            <w:r>
              <w:rPr>
                <w:rFonts w:ascii="Arial"/>
                <w:sz w:val="18"/>
              </w:rPr>
              <w:t>429,129</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
              <w:jc w:val="center"/>
              <w:rPr>
                <w:rFonts w:ascii="Arial" w:hAnsi="Arial" w:cs="Arial" w:eastAsia="Arial" w:hint="default"/>
                <w:sz w:val="18"/>
                <w:szCs w:val="18"/>
              </w:rPr>
            </w:pPr>
            <w:r>
              <w:rPr>
                <w:rFonts w:ascii="Arial"/>
                <w:w w:val="99"/>
                <w:sz w:val="18"/>
              </w:rPr>
              <w:t>0</w:t>
            </w:r>
            <w:r>
              <w:rPr>
                <w:rFonts w:ascii="Arial"/>
                <w:sz w:val="18"/>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 w:right="0"/>
              <w:jc w:val="center"/>
              <w:rPr>
                <w:rFonts w:ascii="Arial" w:hAnsi="Arial" w:cs="Arial" w:eastAsia="Arial" w:hint="default"/>
                <w:sz w:val="18"/>
                <w:szCs w:val="18"/>
              </w:rPr>
            </w:pPr>
            <w:r>
              <w:rPr>
                <w:rFonts w:ascii="Arial"/>
                <w:w w:val="99"/>
                <w:sz w:val="18"/>
              </w:rPr>
              <w:t>0</w:t>
            </w:r>
            <w:r>
              <w:rPr>
                <w:rFonts w:ascii="Arial"/>
                <w:sz w:val="18"/>
              </w:rPr>
            </w:r>
          </w:p>
        </w:tc>
      </w:tr>
    </w:tbl>
    <w:p>
      <w:pPr>
        <w:spacing w:line="240" w:lineRule="auto" w:before="10"/>
        <w:rPr>
          <w:rFonts w:ascii="宋体" w:hAnsi="宋体" w:cs="宋体" w:eastAsia="宋体" w:hint="default"/>
          <w:b/>
          <w:bCs/>
          <w:sz w:val="26"/>
          <w:szCs w:val="26"/>
        </w:rPr>
      </w:pPr>
    </w:p>
    <w:tbl>
      <w:tblPr>
        <w:tblW w:w="0" w:type="auto"/>
        <w:jc w:val="left"/>
        <w:tblInd w:w="117" w:type="dxa"/>
        <w:tblLayout w:type="fixed"/>
        <w:tblCellMar>
          <w:top w:w="0" w:type="dxa"/>
          <w:left w:w="0" w:type="dxa"/>
          <w:bottom w:w="0" w:type="dxa"/>
          <w:right w:w="0" w:type="dxa"/>
        </w:tblCellMar>
        <w:tblLook w:val="01E0"/>
      </w:tblPr>
      <w:tblGrid>
        <w:gridCol w:w="4165"/>
        <w:gridCol w:w="3120"/>
        <w:gridCol w:w="2693"/>
      </w:tblGrid>
      <w:tr>
        <w:trPr>
          <w:trHeight w:val="350" w:hRule="exact"/>
        </w:trPr>
        <w:tc>
          <w:tcPr>
            <w:tcW w:w="416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
              <w:ind w:left="2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693"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3"/>
              <w:ind w:right="8"/>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footerReference w:type="default" r:id="rId526"/>
          <w:pgSz w:w="11910" w:h="16840"/>
          <w:pgMar w:footer="835" w:header="877" w:top="1060" w:bottom="1020" w:left="840" w:right="0"/>
        </w:sectPr>
      </w:pPr>
    </w:p>
    <w:p>
      <w:pPr>
        <w:spacing w:line="240" w:lineRule="auto" w:before="1"/>
        <w:rPr>
          <w:rFonts w:ascii="宋体" w:hAnsi="宋体" w:cs="宋体" w:eastAsia="宋体" w:hint="default"/>
          <w:b/>
          <w:bCs/>
          <w:sz w:val="2"/>
          <w:szCs w:val="2"/>
        </w:rPr>
      </w:pPr>
      <w:r>
        <w:rPr/>
        <w:pict>
          <v:group style="position:absolute;margin-left:48.599998pt;margin-top:84.960022pt;width:498.25pt;height:5.1pt;mso-position-horizontal-relative:page;mso-position-vertical-relative:page;z-index:-1160608" coordorigin="972,1699" coordsize="9965,102">
            <v:shape style="position:absolute;left:972;top:1699;width:4165;height:101" type="#_x0000_t75" stroked="false">
              <v:imagedata r:id="rId556" o:title=""/>
            </v:shape>
            <v:shape style="position:absolute;left:5113;top:1791;width:5823;height:10" type="#_x0000_t75" stroked="false">
              <v:imagedata r:id="rId557" o:title=""/>
            </v:shape>
            <w10:wrap type="none"/>
          </v:group>
        </w:pict>
      </w:r>
      <w:r>
        <w:rPr/>
        <w:pict>
          <v:group style="position:absolute;margin-left:48.599998pt;margin-top:102.499962pt;width:498.25pt;height:5.05pt;mso-position-horizontal-relative:page;mso-position-vertical-relative:page;z-index:-1160584" coordorigin="972,2050" coordsize="9965,101">
            <v:shape style="position:absolute;left:972;top:2050;width:4165;height:101" type="#_x0000_t75" stroked="false">
              <v:imagedata r:id="rId558" o:title=""/>
            </v:shape>
            <v:shape style="position:absolute;left:5113;top:2141;width:5823;height:10" type="#_x0000_t75" stroked="false">
              <v:imagedata r:id="rId559" o:title=""/>
            </v:shape>
            <w10:wrap type="none"/>
          </v:group>
        </w:pict>
      </w:r>
      <w:r>
        <w:rPr/>
        <w:pict>
          <v:group style="position:absolute;margin-left:48.599998pt;margin-top:120.019966pt;width:498.25pt;height:5.05pt;mso-position-horizontal-relative:page;mso-position-vertical-relative:page;z-index:-1160560" coordorigin="972,2400" coordsize="9965,101">
            <v:shape style="position:absolute;left:972;top:2400;width:4165;height:101" type="#_x0000_t75" stroked="false">
              <v:imagedata r:id="rId560" o:title=""/>
            </v:shape>
            <v:shape style="position:absolute;left:5113;top:2492;width:5823;height:10" type="#_x0000_t75" stroked="false">
              <v:imagedata r:id="rId557" o:title=""/>
            </v:shape>
            <w10:wrap type="none"/>
          </v:group>
        </w:pict>
      </w:r>
      <w:r>
        <w:rPr/>
        <w:pict>
          <v:group style="position:absolute;margin-left:48.599998pt;margin-top:141.979996pt;width:498.25pt;height:.5pt;mso-position-horizontal-relative:page;mso-position-vertical-relative:page;z-index:-1160536" coordorigin="972,2840" coordsize="9965,10">
            <v:shape style="position:absolute;left:972;top:2840;width:4146;height:10" type="#_x0000_t75" stroked="false">
              <v:imagedata r:id="rId561" o:title=""/>
            </v:shape>
            <v:shape style="position:absolute;left:5113;top:2840;width:5823;height:10" type="#_x0000_t75" stroked="false">
              <v:imagedata r:id="rId559" o:title=""/>
            </v:shape>
            <w10:wrap type="none"/>
          </v:group>
        </w:pict>
      </w:r>
      <w:r>
        <w:rPr/>
        <w:pict>
          <v:group style="position:absolute;margin-left:48.599998pt;margin-top:154.940018pt;width:498.25pt;height:5.05pt;mso-position-horizontal-relative:page;mso-position-vertical-relative:page;z-index:-1160512" coordorigin="972,3099" coordsize="9965,101">
            <v:shape style="position:absolute;left:972;top:3099;width:4165;height:101" type="#_x0000_t75" stroked="false">
              <v:imagedata r:id="rId562" o:title=""/>
            </v:shape>
            <v:shape style="position:absolute;left:5113;top:3190;width:5823;height:10" type="#_x0000_t75" stroked="false">
              <v:imagedata r:id="rId557" o:title=""/>
            </v:shape>
            <w10:wrap type="none"/>
          </v:group>
        </w:pict>
      </w:r>
      <w:r>
        <w:rPr/>
        <w:pict>
          <v:group style="position:absolute;margin-left:48.599998pt;margin-top:172.459961pt;width:498.25pt;height:5.05pt;mso-position-horizontal-relative:page;mso-position-vertical-relative:page;z-index:-1160488" coordorigin="972,3449" coordsize="9965,101">
            <v:shape style="position:absolute;left:972;top:3449;width:4165;height:101" type="#_x0000_t75" stroked="false">
              <v:imagedata r:id="rId562" o:title=""/>
            </v:shape>
            <v:shape style="position:absolute;left:5113;top:3540;width:5823;height:10" type="#_x0000_t75" stroked="false">
              <v:imagedata r:id="rId557" o:titl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2340"/>
        <w:gridCol w:w="1810"/>
        <w:gridCol w:w="3120"/>
        <w:gridCol w:w="2693"/>
      </w:tblGrid>
      <w:tr>
        <w:trPr>
          <w:trHeight w:val="334" w:hRule="exact"/>
        </w:trPr>
        <w:tc>
          <w:tcPr>
            <w:tcW w:w="4151" w:type="dxa"/>
            <w:gridSpan w:val="2"/>
            <w:tcBorders>
              <w:top w:val="nil" w:sz="6" w:space="0" w:color="auto"/>
              <w:left w:val="nil" w:sz="6" w:space="0" w:color="auto"/>
              <w:bottom w:val="single" w:sz="4" w:space="0" w:color="000000"/>
              <w:right w:val="nil" w:sz="6" w:space="0" w:color="auto"/>
            </w:tcBorders>
          </w:tcPr>
          <w:p>
            <w:pPr/>
          </w:p>
        </w:tc>
        <w:tc>
          <w:tcPr>
            <w:tcW w:w="3120" w:type="dxa"/>
            <w:tcBorders>
              <w:top w:val="single" w:sz="6" w:space="0" w:color="000000"/>
              <w:left w:val="nil" w:sz="6" w:space="0" w:color="auto"/>
              <w:bottom w:val="single" w:sz="4" w:space="0" w:color="000000"/>
              <w:right w:val="nil" w:sz="6" w:space="0" w:color="auto"/>
            </w:tcBorders>
          </w:tcPr>
          <w:p>
            <w:pPr/>
          </w:p>
        </w:tc>
        <w:tc>
          <w:tcPr>
            <w:tcW w:w="2693" w:type="dxa"/>
            <w:tcBorders>
              <w:top w:val="single" w:sz="6" w:space="0" w:color="000000"/>
              <w:left w:val="nil" w:sz="6" w:space="0" w:color="auto"/>
              <w:bottom w:val="single" w:sz="4" w:space="0" w:color="000000"/>
              <w:right w:val="nil" w:sz="6" w:space="0" w:color="auto"/>
            </w:tcBorders>
          </w:tcPr>
          <w:p>
            <w:pPr/>
          </w:p>
        </w:tc>
      </w:tr>
      <w:tr>
        <w:trPr>
          <w:trHeight w:val="254" w:hRule="exact"/>
        </w:trPr>
        <w:tc>
          <w:tcPr>
            <w:tcW w:w="4151" w:type="dxa"/>
            <w:gridSpan w:val="2"/>
            <w:tcBorders>
              <w:top w:val="single" w:sz="4" w:space="0" w:color="000000"/>
              <w:left w:val="nil" w:sz="6" w:space="0" w:color="auto"/>
              <w:bottom w:val="nil" w:sz="6" w:space="0" w:color="auto"/>
              <w:right w:val="single" w:sz="4" w:space="0" w:color="000000"/>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银河行业优选股票型证券投资基金</w:t>
            </w: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154" w:right="0"/>
              <w:jc w:val="left"/>
              <w:rPr>
                <w:rFonts w:ascii="Arial" w:hAnsi="Arial" w:cs="Arial" w:eastAsia="Arial" w:hint="default"/>
                <w:sz w:val="18"/>
                <w:szCs w:val="18"/>
              </w:rPr>
            </w:pPr>
            <w:r>
              <w:rPr>
                <w:rFonts w:ascii="Arial"/>
                <w:sz w:val="18"/>
              </w:rPr>
              <w:t>1,500,076</w:t>
            </w:r>
          </w:p>
        </w:tc>
        <w:tc>
          <w:tcPr>
            <w:tcW w:w="2693"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01"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nil" w:sz="6" w:space="0" w:color="auto"/>
            </w:tcBorders>
          </w:tcPr>
          <w:p>
            <w:pPr/>
          </w:p>
        </w:tc>
      </w:tr>
      <w:tr>
        <w:trPr>
          <w:trHeight w:val="253"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孙强岳</w:t>
            </w:r>
          </w:p>
        </w:tc>
        <w:tc>
          <w:tcPr>
            <w:tcW w:w="1810" w:type="dxa"/>
            <w:tcBorders>
              <w:top w:val="nil" w:sz="6" w:space="0" w:color="auto"/>
              <w:left w:val="nil" w:sz="6" w:space="0" w:color="auto"/>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229" w:right="0"/>
              <w:jc w:val="left"/>
              <w:rPr>
                <w:rFonts w:ascii="Arial" w:hAnsi="Arial" w:cs="Arial" w:eastAsia="Arial" w:hint="default"/>
                <w:sz w:val="18"/>
                <w:szCs w:val="18"/>
              </w:rPr>
            </w:pPr>
            <w:r>
              <w:rPr>
                <w:rFonts w:ascii="Arial"/>
                <w:sz w:val="18"/>
              </w:rPr>
              <w:t>733,412</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8"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nil" w:sz="6" w:space="0" w:color="auto"/>
            </w:tcBorders>
          </w:tcPr>
          <w:p>
            <w:pPr/>
          </w:p>
        </w:tc>
      </w:tr>
      <w:tr>
        <w:trPr>
          <w:trHeight w:val="253"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史美树</w:t>
            </w:r>
          </w:p>
        </w:tc>
        <w:tc>
          <w:tcPr>
            <w:tcW w:w="1810" w:type="dxa"/>
            <w:tcBorders>
              <w:top w:val="nil" w:sz="6" w:space="0" w:color="auto"/>
              <w:left w:val="nil" w:sz="6" w:space="0" w:color="auto"/>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229" w:right="0"/>
              <w:jc w:val="left"/>
              <w:rPr>
                <w:rFonts w:ascii="Arial" w:hAnsi="Arial" w:cs="Arial" w:eastAsia="Arial" w:hint="default"/>
                <w:sz w:val="18"/>
                <w:szCs w:val="18"/>
              </w:rPr>
            </w:pPr>
            <w:r>
              <w:rPr>
                <w:rFonts w:ascii="Arial"/>
                <w:sz w:val="18"/>
              </w:rPr>
              <w:t>429,129</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8"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nil" w:sz="6" w:space="0" w:color="auto"/>
            </w:tcBorders>
          </w:tcPr>
          <w:p>
            <w:pPr/>
          </w:p>
        </w:tc>
      </w:tr>
      <w:tr>
        <w:trPr>
          <w:trHeight w:val="330"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陈永照</w:t>
            </w:r>
          </w:p>
        </w:tc>
        <w:tc>
          <w:tcPr>
            <w:tcW w:w="1810" w:type="dxa"/>
            <w:tcBorders>
              <w:top w:val="nil" w:sz="6" w:space="0" w:color="auto"/>
              <w:left w:val="nil" w:sz="6" w:space="0" w:color="auto"/>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229" w:right="0"/>
              <w:jc w:val="left"/>
              <w:rPr>
                <w:rFonts w:ascii="Arial" w:hAnsi="Arial" w:cs="Arial" w:eastAsia="Arial" w:hint="default"/>
                <w:sz w:val="18"/>
                <w:szCs w:val="18"/>
              </w:rPr>
            </w:pPr>
            <w:r>
              <w:rPr>
                <w:rFonts w:ascii="Arial"/>
                <w:sz w:val="18"/>
              </w:rPr>
              <w:t>300,327</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73"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丁国锋</w:t>
            </w:r>
          </w:p>
        </w:tc>
        <w:tc>
          <w:tcPr>
            <w:tcW w:w="1810" w:type="dxa"/>
            <w:tcBorders>
              <w:top w:val="nil" w:sz="6" w:space="0" w:color="auto"/>
              <w:left w:val="nil" w:sz="6" w:space="0" w:color="auto"/>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229" w:right="0"/>
              <w:jc w:val="left"/>
              <w:rPr>
                <w:rFonts w:ascii="Arial" w:hAnsi="Arial" w:cs="Arial" w:eastAsia="Arial" w:hint="default"/>
                <w:sz w:val="18"/>
                <w:szCs w:val="18"/>
              </w:rPr>
            </w:pPr>
            <w:r>
              <w:rPr>
                <w:rFonts w:ascii="Arial"/>
                <w:sz w:val="18"/>
              </w:rPr>
              <w:t>293,618</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5"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nil" w:sz="6" w:space="0" w:color="auto"/>
            </w:tcBorders>
          </w:tcPr>
          <w:p>
            <w:pPr/>
          </w:p>
        </w:tc>
      </w:tr>
      <w:tr>
        <w:trPr>
          <w:trHeight w:val="255"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薛建新</w:t>
            </w:r>
          </w:p>
        </w:tc>
        <w:tc>
          <w:tcPr>
            <w:tcW w:w="1810" w:type="dxa"/>
            <w:tcBorders>
              <w:top w:val="nil" w:sz="6" w:space="0" w:color="auto"/>
              <w:left w:val="nil" w:sz="6" w:space="0" w:color="auto"/>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9" w:right="0"/>
              <w:jc w:val="left"/>
              <w:rPr>
                <w:rFonts w:ascii="Arial" w:hAnsi="Arial" w:cs="Arial" w:eastAsia="Arial" w:hint="default"/>
                <w:sz w:val="18"/>
                <w:szCs w:val="18"/>
              </w:rPr>
            </w:pPr>
            <w:r>
              <w:rPr>
                <w:rFonts w:ascii="Arial"/>
                <w:sz w:val="18"/>
              </w:rPr>
              <w:t>273,000</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5"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nil" w:sz="6" w:space="0" w:color="auto"/>
            </w:tcBorders>
          </w:tcPr>
          <w:p>
            <w:pPr/>
          </w:p>
        </w:tc>
      </w:tr>
      <w:tr>
        <w:trPr>
          <w:trHeight w:val="253"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张建波</w:t>
            </w:r>
          </w:p>
        </w:tc>
        <w:tc>
          <w:tcPr>
            <w:tcW w:w="1810" w:type="dxa"/>
            <w:tcBorders>
              <w:top w:val="nil" w:sz="6" w:space="0" w:color="auto"/>
              <w:left w:val="nil" w:sz="6" w:space="0" w:color="auto"/>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229" w:right="0"/>
              <w:jc w:val="left"/>
              <w:rPr>
                <w:rFonts w:ascii="Arial" w:hAnsi="Arial" w:cs="Arial" w:eastAsia="Arial" w:hint="default"/>
                <w:sz w:val="18"/>
                <w:szCs w:val="18"/>
              </w:rPr>
            </w:pPr>
            <w:r>
              <w:rPr>
                <w:rFonts w:ascii="Arial"/>
                <w:sz w:val="18"/>
              </w:rPr>
              <w:t>261,600</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8"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nil" w:sz="6" w:space="0" w:color="auto"/>
            </w:tcBorders>
          </w:tcPr>
          <w:p>
            <w:pPr/>
          </w:p>
        </w:tc>
      </w:tr>
      <w:tr>
        <w:trPr>
          <w:trHeight w:val="253"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赵翠香</w:t>
            </w:r>
          </w:p>
        </w:tc>
        <w:tc>
          <w:tcPr>
            <w:tcW w:w="1810" w:type="dxa"/>
            <w:tcBorders>
              <w:top w:val="nil" w:sz="6" w:space="0" w:color="auto"/>
              <w:left w:val="nil" w:sz="6" w:space="0" w:color="auto"/>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229" w:right="0"/>
              <w:jc w:val="left"/>
              <w:rPr>
                <w:rFonts w:ascii="Arial" w:hAnsi="Arial" w:cs="Arial" w:eastAsia="Arial" w:hint="default"/>
                <w:sz w:val="18"/>
                <w:szCs w:val="18"/>
              </w:rPr>
            </w:pPr>
            <w:r>
              <w:rPr>
                <w:rFonts w:ascii="Arial"/>
                <w:sz w:val="18"/>
              </w:rPr>
              <w:t>256,377</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8"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nil" w:sz="6" w:space="0" w:color="auto"/>
            </w:tcBorders>
          </w:tcPr>
          <w:p>
            <w:pPr/>
          </w:p>
        </w:tc>
      </w:tr>
      <w:tr>
        <w:trPr>
          <w:trHeight w:val="253"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顾进</w:t>
            </w:r>
          </w:p>
        </w:tc>
        <w:tc>
          <w:tcPr>
            <w:tcW w:w="1810" w:type="dxa"/>
            <w:tcBorders>
              <w:top w:val="nil" w:sz="6" w:space="0" w:color="auto"/>
              <w:left w:val="nil" w:sz="6" w:space="0" w:color="auto"/>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229" w:right="0"/>
              <w:jc w:val="left"/>
              <w:rPr>
                <w:rFonts w:ascii="Arial" w:hAnsi="Arial" w:cs="Arial" w:eastAsia="Arial" w:hint="default"/>
                <w:sz w:val="18"/>
                <w:szCs w:val="18"/>
              </w:rPr>
            </w:pPr>
            <w:r>
              <w:rPr>
                <w:rFonts w:ascii="Arial"/>
                <w:sz w:val="18"/>
              </w:rPr>
              <w:t>235,501</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8" w:hRule="exact"/>
        </w:trPr>
        <w:tc>
          <w:tcPr>
            <w:tcW w:w="234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nil" w:sz="6" w:space="0" w:color="auto"/>
            </w:tcBorders>
          </w:tcPr>
          <w:p>
            <w:pPr/>
          </w:p>
        </w:tc>
      </w:tr>
      <w:tr>
        <w:trPr>
          <w:trHeight w:val="350"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刘国青</w:t>
            </w:r>
          </w:p>
        </w:tc>
        <w:tc>
          <w:tcPr>
            <w:tcW w:w="1810" w:type="dxa"/>
            <w:tcBorders>
              <w:top w:val="nil" w:sz="6" w:space="0" w:color="auto"/>
              <w:left w:val="nil" w:sz="6" w:space="0" w:color="auto"/>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229" w:right="0"/>
              <w:jc w:val="left"/>
              <w:rPr>
                <w:rFonts w:ascii="Arial" w:hAnsi="Arial" w:cs="Arial" w:eastAsia="Arial" w:hint="default"/>
                <w:sz w:val="18"/>
                <w:szCs w:val="18"/>
              </w:rPr>
            </w:pPr>
            <w:r>
              <w:rPr>
                <w:rFonts w:ascii="Arial"/>
                <w:sz w:val="18"/>
              </w:rPr>
              <w:t>219,100</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36" w:hRule="exact"/>
        </w:trPr>
        <w:tc>
          <w:tcPr>
            <w:tcW w:w="2340"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上述股东关联关系或一致行</w:t>
            </w:r>
          </w:p>
          <w:p>
            <w:pPr>
              <w:pStyle w:val="TableParagraph"/>
              <w:spacing w:line="240" w:lineRule="auto" w:before="31"/>
              <w:ind w:left="2" w:right="0"/>
              <w:jc w:val="center"/>
              <w:rPr>
                <w:rFonts w:ascii="宋体" w:hAnsi="宋体" w:cs="宋体" w:eastAsia="宋体" w:hint="default"/>
                <w:sz w:val="18"/>
                <w:szCs w:val="18"/>
              </w:rPr>
            </w:pPr>
            <w:r>
              <w:rPr>
                <w:rFonts w:ascii="宋体" w:hAnsi="宋体" w:cs="宋体" w:eastAsia="宋体" w:hint="default"/>
                <w:sz w:val="18"/>
                <w:szCs w:val="18"/>
              </w:rPr>
              <w:t>动的说明</w:t>
            </w:r>
          </w:p>
        </w:tc>
        <w:tc>
          <w:tcPr>
            <w:tcW w:w="7624" w:type="dxa"/>
            <w:gridSpan w:val="3"/>
            <w:tcBorders>
              <w:top w:val="nil" w:sz="6" w:space="0" w:color="auto"/>
              <w:left w:val="nil" w:sz="6" w:space="0" w:color="auto"/>
              <w:bottom w:val="single" w:sz="4" w:space="0" w:color="000000"/>
              <w:right w:val="nil" w:sz="6" w:space="0" w:color="auto"/>
            </w:tcBorders>
          </w:tcPr>
          <w:p>
            <w:pPr>
              <w:pStyle w:val="TableParagraph"/>
              <w:spacing w:line="203" w:lineRule="exact"/>
              <w:ind w:left="33" w:right="0"/>
              <w:jc w:val="left"/>
              <w:rPr>
                <w:rFonts w:ascii="宋体" w:hAnsi="宋体" w:cs="宋体" w:eastAsia="宋体" w:hint="default"/>
                <w:sz w:val="18"/>
                <w:szCs w:val="18"/>
              </w:rPr>
            </w:pPr>
            <w:r>
              <w:rPr>
                <w:rFonts w:ascii="宋体" w:hAnsi="宋体" w:cs="宋体" w:eastAsia="宋体" w:hint="default"/>
                <w:sz w:val="18"/>
                <w:szCs w:val="18"/>
              </w:rPr>
              <w:t>未发现公司股东之间存在关联关系或属于《上市公司股东持股变动信息披露管理办法》规定的</w:t>
            </w:r>
          </w:p>
          <w:p>
            <w:pPr>
              <w:pStyle w:val="TableParagraph"/>
              <w:spacing w:line="240" w:lineRule="auto" w:before="31"/>
              <w:ind w:left="33" w:right="0"/>
              <w:jc w:val="left"/>
              <w:rPr>
                <w:rFonts w:ascii="宋体" w:hAnsi="宋体" w:cs="宋体" w:eastAsia="宋体" w:hint="default"/>
                <w:sz w:val="18"/>
                <w:szCs w:val="18"/>
              </w:rPr>
            </w:pPr>
            <w:r>
              <w:rPr>
                <w:rFonts w:ascii="宋体" w:hAnsi="宋体" w:cs="宋体" w:eastAsia="宋体" w:hint="default"/>
                <w:sz w:val="18"/>
                <w:szCs w:val="18"/>
              </w:rPr>
              <w:t>一致行动人</w:t>
            </w:r>
          </w:p>
        </w:tc>
      </w:tr>
    </w:tbl>
    <w:p>
      <w:pPr>
        <w:spacing w:line="240" w:lineRule="auto" w:before="8"/>
        <w:rPr>
          <w:rFonts w:ascii="宋体" w:hAnsi="宋体" w:cs="宋体" w:eastAsia="宋体" w:hint="default"/>
          <w:b/>
          <w:bCs/>
          <w:sz w:val="13"/>
          <w:szCs w:val="13"/>
        </w:rPr>
      </w:pPr>
    </w:p>
    <w:p>
      <w:pPr>
        <w:pStyle w:val="Heading2"/>
        <w:spacing w:line="240" w:lineRule="auto" w:before="26"/>
        <w:ind w:left="1420" w:right="1786"/>
        <w:jc w:val="left"/>
        <w:rPr>
          <w:b w:val="0"/>
          <w:bCs w:val="0"/>
        </w:rPr>
      </w:pPr>
      <w:r>
        <w:rPr/>
        <w:pict>
          <v:group style="position:absolute;margin-left:48.599998pt;margin-top:-93.55439pt;width:498.25pt;height:5.05pt;mso-position-horizontal-relative:page;mso-position-vertical-relative:paragraph;z-index:-1160464" coordorigin="972,-1871" coordsize="9965,101">
            <v:shape style="position:absolute;left:972;top:-1871;width:4165;height:101" type="#_x0000_t75" stroked="false">
              <v:imagedata r:id="rId558" o:title=""/>
            </v:shape>
            <v:shape style="position:absolute;left:5113;top:-1780;width:5823;height:10" type="#_x0000_t75" stroked="false">
              <v:imagedata r:id="rId557" o:title=""/>
            </v:shape>
            <w10:wrap type="none"/>
          </v:group>
        </w:pict>
      </w:r>
      <w:r>
        <w:rPr/>
        <w:pict>
          <v:group style="position:absolute;margin-left:48.599998pt;margin-top:-76.034386pt;width:498.25pt;height:5.05pt;mso-position-horizontal-relative:page;mso-position-vertical-relative:paragraph;z-index:-1160440" coordorigin="972,-1521" coordsize="9965,101">
            <v:shape style="position:absolute;left:972;top:-1521;width:4165;height:101" type="#_x0000_t75" stroked="false">
              <v:imagedata r:id="rId558" o:title=""/>
            </v:shape>
            <v:shape style="position:absolute;left:5113;top:-1429;width:5823;height:10" type="#_x0000_t75" stroked="false">
              <v:imagedata r:id="rId559" o:title=""/>
            </v:shape>
            <w10:wrap type="none"/>
          </v:group>
        </w:pict>
      </w:r>
      <w:r>
        <w:rPr/>
        <w:pict>
          <v:group style="position:absolute;margin-left:48.599998pt;margin-top:-58.514389pt;width:498.25pt;height:5.05pt;mso-position-horizontal-relative:page;mso-position-vertical-relative:paragraph;z-index:-1160416" coordorigin="972,-1170" coordsize="9965,101">
            <v:shape style="position:absolute;left:972;top:-1170;width:4165;height:101" type="#_x0000_t75" stroked="false">
              <v:imagedata r:id="rId563" o:title=""/>
            </v:shape>
            <v:shape style="position:absolute;left:5113;top:-1079;width:5823;height:10" type="#_x0000_t75" stroked="false">
              <v:imagedata r:id="rId557" o:title=""/>
            </v:shape>
            <w10:wrap type="none"/>
          </v:group>
        </w:pict>
      </w:r>
      <w:r>
        <w:rPr/>
        <w:pict>
          <v:group style="position:absolute;margin-left:48.599998pt;margin-top:-36.554348pt;width:498.25pt;height:.5pt;mso-position-horizontal-relative:page;mso-position-vertical-relative:paragraph;z-index:-1160392" coordorigin="972,-731" coordsize="9965,10">
            <v:shape style="position:absolute;left:972;top:-731;width:2336;height:10" type="#_x0000_t75" stroked="false">
              <v:imagedata r:id="rId564" o:title=""/>
            </v:shape>
            <v:shape style="position:absolute;left:3303;top:-731;width:1815;height:10" type="#_x0000_t75" stroked="false">
              <v:imagedata r:id="rId365" o:title=""/>
            </v:shape>
            <v:shape style="position:absolute;left:5113;top:-731;width:5823;height:10" type="#_x0000_t75" stroked="false">
              <v:imagedata r:id="rId559" o:title=""/>
            </v:shape>
            <w10:wrap type="none"/>
          </v:group>
        </w:pict>
      </w:r>
      <w:r>
        <w:rPr/>
        <w:t>（二）公司控股股东及实际控制人情况</w:t>
      </w:r>
      <w:r>
        <w:rPr>
          <w:b w:val="0"/>
          <w:bCs w:val="0"/>
        </w:rPr>
      </w:r>
    </w:p>
    <w:p>
      <w:pPr>
        <w:pStyle w:val="BodyText"/>
        <w:spacing w:line="240" w:lineRule="auto" w:before="154"/>
        <w:ind w:left="1418" w:right="1786"/>
        <w:jc w:val="left"/>
      </w:pPr>
      <w:r>
        <w:rPr>
          <w:rFonts w:ascii="Arial" w:hAnsi="Arial" w:cs="Arial" w:eastAsia="Arial" w:hint="default"/>
        </w:rPr>
        <w:t>1</w:t>
      </w:r>
      <w:r>
        <w:rPr/>
        <w:t>、公司无控股股东及实际控制人。</w:t>
      </w:r>
    </w:p>
    <w:p>
      <w:pPr>
        <w:pStyle w:val="BodyText"/>
        <w:spacing w:line="240" w:lineRule="auto" w:before="134"/>
        <w:ind w:left="1418" w:right="1786"/>
        <w:jc w:val="left"/>
      </w:pPr>
      <w:r>
        <w:rPr>
          <w:rFonts w:ascii="Arial" w:hAnsi="Arial" w:cs="Arial" w:eastAsia="Arial" w:hint="default"/>
        </w:rPr>
        <w:t>2</w:t>
      </w:r>
      <w:r>
        <w:rPr/>
        <w:t>、持股比例</w:t>
      </w:r>
      <w:r>
        <w:rPr>
          <w:spacing w:val="-64"/>
        </w:rPr>
        <w:t> </w:t>
      </w:r>
      <w:r>
        <w:rPr>
          <w:rFonts w:ascii="Arial" w:hAnsi="Arial" w:cs="Arial" w:eastAsia="Arial" w:hint="default"/>
        </w:rPr>
        <w:t>5%</w:t>
      </w:r>
      <w:r>
        <w:rPr/>
        <w:t>以上股东情况说明</w:t>
      </w:r>
    </w:p>
    <w:p>
      <w:pPr>
        <w:pStyle w:val="BodyText"/>
        <w:spacing w:line="338" w:lineRule="auto"/>
        <w:ind w:left="938" w:right="1786" w:firstLine="479"/>
        <w:jc w:val="left"/>
      </w:pPr>
      <w:r>
        <w:rPr/>
        <w:t>陈友，持有公司</w:t>
      </w:r>
      <w:r>
        <w:rPr>
          <w:spacing w:val="-51"/>
        </w:rPr>
        <w:t> </w:t>
      </w:r>
      <w:r>
        <w:rPr>
          <w:rFonts w:ascii="Arial" w:hAnsi="Arial" w:cs="Arial" w:eastAsia="Arial" w:hint="default"/>
        </w:rPr>
        <w:t>2,306.85</w:t>
      </w:r>
      <w:r>
        <w:rPr>
          <w:rFonts w:ascii="Arial" w:hAnsi="Arial" w:cs="Arial" w:eastAsia="Arial" w:hint="default"/>
          <w:spacing w:val="4"/>
        </w:rPr>
        <w:t> </w:t>
      </w:r>
      <w:r>
        <w:rPr/>
        <w:t>万股，占公司股权的</w:t>
      </w:r>
      <w:r>
        <w:rPr>
          <w:spacing w:val="-51"/>
        </w:rPr>
        <w:t> </w:t>
      </w:r>
      <w:r>
        <w:rPr>
          <w:rFonts w:ascii="Arial" w:hAnsi="Arial" w:cs="Arial" w:eastAsia="Arial" w:hint="default"/>
        </w:rPr>
        <w:t>14.7%</w:t>
      </w:r>
      <w:r>
        <w:rPr/>
        <w:t>。其主要工作经历详 见</w:t>
      </w:r>
      <w:r>
        <w:rPr>
          <w:rFonts w:ascii="Arial" w:hAnsi="Arial" w:cs="Arial" w:eastAsia="Arial" w:hint="default"/>
        </w:rPr>
        <w:t>“</w:t>
      </w:r>
      <w:r>
        <w:rPr/>
        <w:t>第六节董事、监事、高级管理人员和员工情况</w:t>
      </w:r>
      <w:r>
        <w:rPr>
          <w:rFonts w:ascii="Arial" w:hAnsi="Arial" w:cs="Arial" w:eastAsia="Arial" w:hint="default"/>
        </w:rPr>
        <w:t>”</w:t>
      </w:r>
      <w:r>
        <w:rPr>
          <w:rFonts w:ascii="Arial" w:hAnsi="Arial" w:cs="Arial" w:eastAsia="Arial" w:hint="default"/>
          <w:spacing w:val="50"/>
        </w:rPr>
        <w:t> </w:t>
      </w:r>
      <w:r>
        <w:rPr/>
        <w:t>。</w:t>
      </w:r>
    </w:p>
    <w:p>
      <w:pPr>
        <w:pStyle w:val="BodyText"/>
        <w:spacing w:line="338" w:lineRule="auto" w:before="24"/>
        <w:ind w:left="940" w:right="1787" w:firstLine="484"/>
        <w:jc w:val="left"/>
      </w:pPr>
      <w:r>
        <w:rPr>
          <w:spacing w:val="-4"/>
        </w:rPr>
        <w:t>吴志东，持有公司</w:t>
      </w:r>
      <w:r>
        <w:rPr>
          <w:spacing w:val="-57"/>
        </w:rPr>
        <w:t> </w:t>
      </w:r>
      <w:r>
        <w:rPr>
          <w:rFonts w:ascii="Arial" w:hAnsi="Arial" w:cs="Arial" w:eastAsia="Arial" w:hint="default"/>
        </w:rPr>
        <w:t>1,825.20</w:t>
      </w:r>
      <w:r>
        <w:rPr>
          <w:rFonts w:ascii="Arial" w:hAnsi="Arial" w:cs="Arial" w:eastAsia="Arial" w:hint="default"/>
          <w:spacing w:val="-2"/>
        </w:rPr>
        <w:t> </w:t>
      </w:r>
      <w:r>
        <w:rPr>
          <w:spacing w:val="-4"/>
        </w:rPr>
        <w:t>万股，占公司股权的</w:t>
      </w:r>
      <w:r>
        <w:rPr>
          <w:spacing w:val="-57"/>
        </w:rPr>
        <w:t> </w:t>
      </w:r>
      <w:r>
        <w:rPr>
          <w:rFonts w:ascii="Arial" w:hAnsi="Arial" w:cs="Arial" w:eastAsia="Arial" w:hint="default"/>
          <w:spacing w:val="-4"/>
        </w:rPr>
        <w:t>11.63%</w:t>
      </w:r>
      <w:r>
        <w:rPr>
          <w:spacing w:val="-4"/>
        </w:rPr>
        <w:t>。其主要工作经历</w:t>
      </w:r>
      <w:r>
        <w:rPr/>
        <w:t> 详见</w:t>
      </w:r>
      <w:r>
        <w:rPr>
          <w:rFonts w:ascii="Arial" w:hAnsi="Arial" w:cs="Arial" w:eastAsia="Arial" w:hint="default"/>
        </w:rPr>
        <w:t>“</w:t>
      </w:r>
      <w:r>
        <w:rPr/>
        <w:t>第六节董事、监事、高级管理人员和员工情况</w:t>
      </w:r>
      <w:r>
        <w:rPr>
          <w:rFonts w:ascii="Arial" w:hAnsi="Arial" w:cs="Arial" w:eastAsia="Arial" w:hint="default"/>
        </w:rPr>
        <w:t>”</w:t>
      </w:r>
      <w:r>
        <w:rPr>
          <w:rFonts w:ascii="Arial" w:hAnsi="Arial" w:cs="Arial" w:eastAsia="Arial" w:hint="default"/>
          <w:spacing w:val="50"/>
        </w:rPr>
        <w:t> </w:t>
      </w:r>
      <w:r>
        <w:rPr/>
        <w:t>。</w:t>
      </w:r>
    </w:p>
    <w:p>
      <w:pPr>
        <w:pStyle w:val="BodyText"/>
        <w:spacing w:line="338" w:lineRule="auto" w:before="25"/>
        <w:ind w:left="940" w:right="1791" w:firstLine="484"/>
        <w:jc w:val="left"/>
      </w:pPr>
      <w:r>
        <w:rPr>
          <w:spacing w:val="-5"/>
        </w:rPr>
        <w:t>陈鲁康，持有公司</w:t>
      </w:r>
      <w:r>
        <w:rPr>
          <w:spacing w:val="-57"/>
        </w:rPr>
        <w:t> </w:t>
      </w:r>
      <w:r>
        <w:rPr>
          <w:rFonts w:ascii="Arial" w:hAnsi="Arial" w:cs="Arial" w:eastAsia="Arial" w:hint="default"/>
        </w:rPr>
        <w:t>1,571.70</w:t>
      </w:r>
      <w:r>
        <w:rPr>
          <w:rFonts w:ascii="Arial" w:hAnsi="Arial" w:cs="Arial" w:eastAsia="Arial" w:hint="default"/>
          <w:spacing w:val="-3"/>
        </w:rPr>
        <w:t> </w:t>
      </w:r>
      <w:r>
        <w:rPr>
          <w:spacing w:val="-5"/>
        </w:rPr>
        <w:t>万股，占公司股权的</w:t>
      </w:r>
      <w:r>
        <w:rPr>
          <w:spacing w:val="-57"/>
        </w:rPr>
        <w:t> </w:t>
      </w:r>
      <w:r>
        <w:rPr>
          <w:rFonts w:ascii="Arial" w:hAnsi="Arial" w:cs="Arial" w:eastAsia="Arial" w:hint="default"/>
          <w:spacing w:val="-3"/>
        </w:rPr>
        <w:t>10.02%</w:t>
      </w:r>
      <w:r>
        <w:rPr>
          <w:spacing w:val="-3"/>
        </w:rPr>
        <w:t>。其主要工作经历</w:t>
      </w:r>
      <w:r>
        <w:rPr/>
        <w:t> 详见</w:t>
      </w:r>
      <w:r>
        <w:rPr>
          <w:rFonts w:ascii="Arial" w:hAnsi="Arial" w:cs="Arial" w:eastAsia="Arial" w:hint="default"/>
        </w:rPr>
        <w:t>“</w:t>
      </w:r>
      <w:r>
        <w:rPr/>
        <w:t>第六节董事、监事、高级管理人员和员工情况</w:t>
      </w:r>
      <w:r>
        <w:rPr>
          <w:rFonts w:ascii="Arial" w:hAnsi="Arial" w:cs="Arial" w:eastAsia="Arial" w:hint="default"/>
        </w:rPr>
        <w:t>”</w:t>
      </w:r>
      <w:r>
        <w:rPr>
          <w:rFonts w:ascii="Arial" w:hAnsi="Arial" w:cs="Arial" w:eastAsia="Arial" w:hint="default"/>
          <w:spacing w:val="50"/>
        </w:rPr>
        <w:t> </w:t>
      </w:r>
      <w:r>
        <w:rPr/>
        <w:t>。</w:t>
      </w:r>
    </w:p>
    <w:p>
      <w:pPr>
        <w:pStyle w:val="BodyText"/>
        <w:spacing w:line="338" w:lineRule="auto" w:before="24"/>
        <w:ind w:left="940" w:right="1663" w:firstLine="484"/>
        <w:jc w:val="left"/>
      </w:pPr>
      <w:r>
        <w:rPr>
          <w:spacing w:val="-3"/>
        </w:rPr>
        <w:t>深圳市天泽投资有限公司，持有公司</w:t>
      </w:r>
      <w:r>
        <w:rPr>
          <w:spacing w:val="-57"/>
        </w:rPr>
        <w:t> </w:t>
      </w:r>
      <w:r>
        <w:rPr>
          <w:rFonts w:ascii="Arial" w:hAnsi="Arial" w:cs="Arial" w:eastAsia="Arial" w:hint="default"/>
        </w:rPr>
        <w:t>1,495.65</w:t>
      </w:r>
      <w:r>
        <w:rPr>
          <w:rFonts w:ascii="Arial" w:hAnsi="Arial" w:cs="Arial" w:eastAsia="Arial" w:hint="default"/>
          <w:spacing w:val="-6"/>
        </w:rPr>
        <w:t> </w:t>
      </w:r>
      <w:r>
        <w:rPr>
          <w:spacing w:val="-6"/>
        </w:rPr>
        <w:t>万股，占公司股票的</w:t>
      </w:r>
      <w:r>
        <w:rPr>
          <w:spacing w:val="-57"/>
        </w:rPr>
        <w:t> </w:t>
      </w:r>
      <w:r>
        <w:rPr>
          <w:rFonts w:ascii="Arial" w:hAnsi="Arial" w:cs="Arial" w:eastAsia="Arial" w:hint="default"/>
        </w:rPr>
        <w:t>9.53%</w:t>
      </w:r>
      <w:r>
        <w:rPr/>
        <w:t>。 天泽投资成立于</w:t>
      </w:r>
      <w:r>
        <w:rPr>
          <w:spacing w:val="-60"/>
        </w:rPr>
        <w:t> </w:t>
      </w:r>
      <w:r>
        <w:rPr>
          <w:rFonts w:ascii="Arial" w:hAnsi="Arial" w:cs="Arial" w:eastAsia="Arial" w:hint="default"/>
        </w:rPr>
        <w:t>2007</w:t>
      </w:r>
      <w:r>
        <w:rPr>
          <w:rFonts w:ascii="Arial" w:hAnsi="Arial" w:cs="Arial" w:eastAsia="Arial" w:hint="default"/>
          <w:spacing w:val="-7"/>
        </w:rPr>
        <w:t> </w:t>
      </w:r>
      <w:r>
        <w:rPr/>
        <w:t>年</w:t>
      </w:r>
      <w:r>
        <w:rPr>
          <w:spacing w:val="-59"/>
        </w:rPr>
        <w:t> </w:t>
      </w:r>
      <w:r>
        <w:rPr>
          <w:rFonts w:ascii="Arial" w:hAnsi="Arial" w:cs="Arial" w:eastAsia="Arial" w:hint="default"/>
        </w:rPr>
        <w:t>3</w:t>
      </w:r>
      <w:r>
        <w:rPr>
          <w:rFonts w:ascii="Arial" w:hAnsi="Arial" w:cs="Arial" w:eastAsia="Arial" w:hint="default"/>
          <w:spacing w:val="-5"/>
        </w:rPr>
        <w:t> </w:t>
      </w:r>
      <w:r>
        <w:rPr/>
        <w:t>月</w:t>
      </w:r>
      <w:r>
        <w:rPr>
          <w:spacing w:val="-59"/>
        </w:rPr>
        <w:t> </w:t>
      </w:r>
      <w:r>
        <w:rPr>
          <w:rFonts w:ascii="Arial" w:hAnsi="Arial" w:cs="Arial" w:eastAsia="Arial" w:hint="default"/>
        </w:rPr>
        <w:t>1</w:t>
      </w:r>
      <w:r>
        <w:rPr>
          <w:rFonts w:ascii="Arial" w:hAnsi="Arial" w:cs="Arial" w:eastAsia="Arial" w:hint="default"/>
          <w:spacing w:val="-5"/>
        </w:rPr>
        <w:t> </w:t>
      </w:r>
      <w:r>
        <w:rPr>
          <w:spacing w:val="-6"/>
        </w:rPr>
        <w:t>日，注册资本</w:t>
      </w:r>
      <w:r>
        <w:rPr>
          <w:spacing w:val="-59"/>
        </w:rPr>
        <w:t> </w:t>
      </w:r>
      <w:r>
        <w:rPr>
          <w:rFonts w:ascii="Arial" w:hAnsi="Arial" w:cs="Arial" w:eastAsia="Arial" w:hint="default"/>
        </w:rPr>
        <w:t>500</w:t>
      </w:r>
      <w:r>
        <w:rPr>
          <w:rFonts w:ascii="Arial" w:hAnsi="Arial" w:cs="Arial" w:eastAsia="Arial" w:hint="default"/>
          <w:spacing w:val="-5"/>
        </w:rPr>
        <w:t> </w:t>
      </w:r>
      <w:r>
        <w:rPr>
          <w:spacing w:val="-6"/>
        </w:rPr>
        <w:t>万元，法定代表人陈秀琴，注</w:t>
      </w:r>
      <w:r>
        <w:rPr>
          <w:spacing w:val="-117"/>
        </w:rPr>
        <w:t> </w:t>
      </w:r>
      <w:r>
        <w:rPr>
          <w:spacing w:val="-117"/>
        </w:rPr>
      </w:r>
      <w:r>
        <w:rPr/>
        <w:t>册地址为：深圳市南山区高新技术产业园区南七路</w:t>
      </w:r>
      <w:r>
        <w:rPr>
          <w:spacing w:val="-49"/>
        </w:rPr>
        <w:t> </w:t>
      </w:r>
      <w:r>
        <w:rPr>
          <w:rFonts w:ascii="Arial" w:hAnsi="Arial" w:cs="Arial" w:eastAsia="Arial" w:hint="default"/>
        </w:rPr>
        <w:t>T3</w:t>
      </w:r>
      <w:r>
        <w:rPr>
          <w:rFonts w:ascii="Arial" w:hAnsi="Arial" w:cs="Arial" w:eastAsia="Arial" w:hint="default"/>
          <w:spacing w:val="5"/>
        </w:rPr>
        <w:t> </w:t>
      </w:r>
      <w:r>
        <w:rPr/>
        <w:t>栋</w:t>
      </w:r>
      <w:r>
        <w:rPr>
          <w:spacing w:val="-49"/>
        </w:rPr>
        <w:t> </w:t>
      </w:r>
      <w:r>
        <w:rPr>
          <w:rFonts w:ascii="Arial" w:hAnsi="Arial" w:cs="Arial" w:eastAsia="Arial" w:hint="default"/>
        </w:rPr>
        <w:t>4</w:t>
      </w:r>
      <w:r>
        <w:rPr>
          <w:rFonts w:ascii="Arial" w:hAnsi="Arial" w:cs="Arial" w:eastAsia="Arial" w:hint="default"/>
          <w:spacing w:val="5"/>
        </w:rPr>
        <w:t> </w:t>
      </w:r>
      <w:r>
        <w:rPr/>
        <w:t>楼</w:t>
      </w:r>
      <w:r>
        <w:rPr>
          <w:spacing w:val="-52"/>
        </w:rPr>
        <w:t> </w:t>
      </w:r>
      <w:r>
        <w:rPr>
          <w:rFonts w:ascii="Arial" w:hAnsi="Arial" w:cs="Arial" w:eastAsia="Arial" w:hint="default"/>
        </w:rPr>
        <w:t>A4-a</w:t>
      </w:r>
      <w:r>
        <w:rPr>
          <w:rFonts w:ascii="Arial" w:hAnsi="Arial" w:cs="Arial" w:eastAsia="Arial" w:hint="default"/>
          <w:spacing w:val="3"/>
        </w:rPr>
        <w:t> </w:t>
      </w:r>
      <w:r>
        <w:rPr/>
        <w:t>室，经营范 </w:t>
      </w:r>
      <w:r>
        <w:rPr>
          <w:spacing w:val="-10"/>
        </w:rPr>
        <w:t>围为：项目投资，投资咨询（以上不含限制项目）；兴办实业</w:t>
      </w:r>
      <w:r>
        <w:rPr>
          <w:rFonts w:ascii="Arial" w:hAnsi="Arial" w:cs="Arial" w:eastAsia="Arial" w:hint="default"/>
          <w:spacing w:val="-10"/>
        </w:rPr>
        <w:t>(</w:t>
      </w:r>
      <w:r>
        <w:rPr>
          <w:spacing w:val="-10"/>
        </w:rPr>
        <w:t>具体项目另行申报</w:t>
      </w:r>
      <w:r>
        <w:rPr>
          <w:rFonts w:ascii="Arial" w:hAnsi="Arial" w:cs="Arial" w:eastAsia="Arial" w:hint="default"/>
          <w:spacing w:val="-10"/>
        </w:rPr>
        <w:t>)</w:t>
      </w:r>
      <w:r>
        <w:rPr>
          <w:spacing w:val="-10"/>
        </w:rPr>
        <w:t>。</w:t>
      </w:r>
    </w:p>
    <w:p>
      <w:pPr>
        <w:pStyle w:val="BodyText"/>
        <w:spacing w:line="338" w:lineRule="auto" w:before="24"/>
        <w:ind w:left="940" w:right="1783" w:firstLine="484"/>
        <w:jc w:val="left"/>
      </w:pPr>
      <w:r>
        <w:rPr/>
        <w:t>谢晓宾，持有公司</w:t>
      </w:r>
      <w:r>
        <w:rPr>
          <w:spacing w:val="-52"/>
        </w:rPr>
        <w:t> </w:t>
      </w:r>
      <w:r>
        <w:rPr>
          <w:rFonts w:ascii="Arial" w:hAnsi="Arial" w:cs="Arial" w:eastAsia="Arial" w:hint="default"/>
        </w:rPr>
        <w:t>1,216.80</w:t>
      </w:r>
      <w:r>
        <w:rPr>
          <w:rFonts w:ascii="Arial" w:hAnsi="Arial" w:cs="Arial" w:eastAsia="Arial" w:hint="default"/>
          <w:spacing w:val="2"/>
        </w:rPr>
        <w:t> </w:t>
      </w:r>
      <w:r>
        <w:rPr/>
        <w:t>万股，占公司股权的</w:t>
      </w:r>
      <w:r>
        <w:rPr>
          <w:spacing w:val="-52"/>
        </w:rPr>
        <w:t> </w:t>
      </w:r>
      <w:r>
        <w:rPr>
          <w:rFonts w:ascii="Arial" w:hAnsi="Arial" w:cs="Arial" w:eastAsia="Arial" w:hint="default"/>
        </w:rPr>
        <w:t>7.76%</w:t>
      </w:r>
      <w:r>
        <w:rPr/>
        <w:t>。其主要工作经历 详见</w:t>
      </w:r>
      <w:r>
        <w:rPr>
          <w:rFonts w:ascii="Arial" w:hAnsi="Arial" w:cs="Arial" w:eastAsia="Arial" w:hint="default"/>
        </w:rPr>
        <w:t>“</w:t>
      </w:r>
      <w:r>
        <w:rPr/>
        <w:t>第六节董事、监事、高级管理人员和员工情况</w:t>
      </w:r>
      <w:r>
        <w:rPr>
          <w:rFonts w:ascii="Arial" w:hAnsi="Arial" w:cs="Arial" w:eastAsia="Arial" w:hint="default"/>
        </w:rPr>
        <w:t>”</w:t>
      </w:r>
      <w:r>
        <w:rPr>
          <w:rFonts w:ascii="Arial" w:hAnsi="Arial" w:cs="Arial" w:eastAsia="Arial" w:hint="default"/>
          <w:spacing w:val="50"/>
        </w:rPr>
        <w:t> </w:t>
      </w:r>
      <w:r>
        <w:rPr/>
        <w:t>。</w:t>
      </w:r>
    </w:p>
    <w:p>
      <w:pPr>
        <w:pStyle w:val="BodyText"/>
        <w:spacing w:line="338" w:lineRule="auto" w:before="24"/>
        <w:ind w:left="940" w:right="1784" w:firstLine="484"/>
        <w:jc w:val="left"/>
      </w:pPr>
      <w:r>
        <w:rPr/>
        <w:t>李谦益，持有公司</w:t>
      </w:r>
      <w:r>
        <w:rPr>
          <w:spacing w:val="-53"/>
        </w:rPr>
        <w:t> </w:t>
      </w:r>
      <w:r>
        <w:rPr>
          <w:rFonts w:ascii="Arial" w:hAnsi="Arial" w:cs="Arial" w:eastAsia="Arial" w:hint="default"/>
        </w:rPr>
        <w:t>1,216.80</w:t>
      </w:r>
      <w:r>
        <w:rPr>
          <w:rFonts w:ascii="Arial" w:hAnsi="Arial" w:cs="Arial" w:eastAsia="Arial" w:hint="default"/>
          <w:spacing w:val="2"/>
        </w:rPr>
        <w:t> </w:t>
      </w:r>
      <w:r>
        <w:rPr/>
        <w:t>万股，占公司股权的</w:t>
      </w:r>
      <w:r>
        <w:rPr>
          <w:spacing w:val="-52"/>
        </w:rPr>
        <w:t> </w:t>
      </w:r>
      <w:r>
        <w:rPr>
          <w:rFonts w:ascii="Arial" w:hAnsi="Arial" w:cs="Arial" w:eastAsia="Arial" w:hint="default"/>
        </w:rPr>
        <w:t>7.76%</w:t>
      </w:r>
      <w:r>
        <w:rPr/>
        <w:t>。其主要工作经历 详见</w:t>
      </w:r>
      <w:r>
        <w:rPr>
          <w:rFonts w:ascii="Arial" w:hAnsi="Arial" w:cs="Arial" w:eastAsia="Arial" w:hint="default"/>
        </w:rPr>
        <w:t>“</w:t>
      </w:r>
      <w:r>
        <w:rPr/>
        <w:t>第六节董事、监事、高级管理人员和员工情况</w:t>
      </w:r>
      <w:r>
        <w:rPr>
          <w:rFonts w:ascii="Arial" w:hAnsi="Arial" w:cs="Arial" w:eastAsia="Arial" w:hint="default"/>
        </w:rPr>
        <w:t>”</w:t>
      </w:r>
      <w:r>
        <w:rPr>
          <w:rFonts w:ascii="Arial" w:hAnsi="Arial" w:cs="Arial" w:eastAsia="Arial" w:hint="default"/>
          <w:spacing w:val="50"/>
        </w:rPr>
        <w:t> </w:t>
      </w:r>
      <w:r>
        <w:rPr/>
        <w:t>。</w:t>
      </w:r>
    </w:p>
    <w:p>
      <w:pPr>
        <w:pStyle w:val="BodyText"/>
        <w:spacing w:line="240" w:lineRule="auto" w:before="24"/>
        <w:ind w:left="1425" w:right="1786"/>
        <w:jc w:val="left"/>
      </w:pPr>
      <w:r>
        <w:rPr>
          <w:rFonts w:ascii="Arial" w:hAnsi="Arial" w:cs="Arial" w:eastAsia="Arial" w:hint="default"/>
        </w:rPr>
        <w:t>3</w:t>
      </w:r>
      <w:r>
        <w:rPr/>
        <w:t>、公司与持有</w:t>
      </w:r>
      <w:r>
        <w:rPr>
          <w:spacing w:val="-4"/>
        </w:rPr>
        <w:t> </w:t>
      </w:r>
      <w:r>
        <w:rPr>
          <w:rFonts w:ascii="Arial" w:hAnsi="Arial" w:cs="Arial" w:eastAsia="Arial" w:hint="default"/>
        </w:rPr>
        <w:t>5%</w:t>
      </w:r>
      <w:r>
        <w:rPr/>
        <w:t>以上股东的控制关系图</w:t>
      </w:r>
    </w:p>
    <w:p>
      <w:pPr>
        <w:spacing w:after="0" w:line="240" w:lineRule="auto"/>
        <w:jc w:val="left"/>
        <w:sectPr>
          <w:footerReference w:type="default" r:id="rId555"/>
          <w:pgSz w:w="11910" w:h="16840"/>
          <w:pgMar w:footer="835" w:header="877" w:top="1060" w:bottom="1020" w:left="860" w:right="0"/>
          <w:pgNumType w:start="61"/>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line="4436" w:lineRule="exact"/>
        <w:ind w:left="514" w:right="0" w:firstLine="0"/>
        <w:rPr>
          <w:rFonts w:ascii="宋体" w:hAnsi="宋体" w:cs="宋体" w:eastAsia="宋体" w:hint="default"/>
          <w:sz w:val="20"/>
          <w:szCs w:val="20"/>
        </w:rPr>
      </w:pPr>
      <w:r>
        <w:rPr>
          <w:rFonts w:ascii="宋体" w:hAnsi="宋体" w:cs="宋体" w:eastAsia="宋体" w:hint="default"/>
          <w:position w:val="-88"/>
          <w:sz w:val="20"/>
          <w:szCs w:val="20"/>
        </w:rPr>
        <w:pict>
          <v:group style="width:316.55pt;height:221.85pt;mso-position-horizontal-relative:char;mso-position-vertical-relative:line" coordorigin="0,0" coordsize="6331,4437">
            <v:group style="position:absolute;left:8;top:8;width:746;height:2185" coordorigin="8,8" coordsize="746,2185">
              <v:shape style="position:absolute;left:8;top:8;width:746;height:2185" coordorigin="8,8" coordsize="746,2185" path="m8,2193l753,2193,753,8,8,8,8,2193xe" filled="false" stroked="true" strokeweight=".75pt" strokecolor="#000000">
                <v:path arrowok="t"/>
              </v:shape>
            </v:group>
            <v:group style="position:absolute;left:313;top:2208;width:2;height:1288" coordorigin="313,2208" coordsize="2,1288">
              <v:shape style="position:absolute;left:313;top:2208;width:2;height:1288" coordorigin="313,2208" coordsize="1,1288" path="m313,2208l314,3495e" filled="false" stroked="true" strokeweight=".75pt" strokecolor="#000000">
                <v:path arrowok="t"/>
              </v:shape>
            </v:group>
            <v:group style="position:absolute;left:314;top:3489;width:5405;height:2" coordorigin="314,3489" coordsize="5405,2">
              <v:shape style="position:absolute;left:314;top:3489;width:5405;height:2" coordorigin="314,3489" coordsize="5405,0" path="m314,3489l5719,3489e" filled="false" stroked="true" strokeweight=".75pt" strokecolor="#000000">
                <v:path arrowok="t"/>
              </v:shape>
            </v:group>
            <v:group style="position:absolute;left:5360;top:8;width:745;height:2185" coordorigin="5360,8" coordsize="745,2185">
              <v:shape style="position:absolute;left:5360;top:8;width:745;height:2185" coordorigin="5360,8" coordsize="745,2185" path="m5360,2193l6105,2193,6105,8,5360,8,5360,2193xe" filled="false" stroked="true" strokeweight=".75pt" strokecolor="#000000">
                <v:path arrowok="t"/>
              </v:shape>
            </v:group>
            <v:group style="position:absolute;left:5718;top:2208;width:2;height:1288" coordorigin="5718,2208" coordsize="2,1288">
              <v:shape style="position:absolute;left:5718;top:2208;width:2;height:1288" coordorigin="5718,2208" coordsize="1,1288" path="m5718,3495l5718,2208e" filled="false" stroked="true" strokeweight=".75pt" strokecolor="#000000">
                <v:path arrowok="t"/>
              </v:shape>
            </v:group>
            <v:group style="position:absolute;left:1058;top:8;width:800;height:2185" coordorigin="1058,8" coordsize="800,2185">
              <v:shape style="position:absolute;left:1058;top:8;width:800;height:2185" coordorigin="1058,8" coordsize="800,2185" path="m1058,2193l1858,2193,1858,8,1058,8,1058,2193xe" filled="false" stroked="true" strokeweight=".75pt" strokecolor="#000000">
                <v:path arrowok="t"/>
              </v:shape>
            </v:group>
            <v:group style="position:absolute;left:1464;top:2208;width:2;height:1288" coordorigin="1464,2208" coordsize="2,1288">
              <v:shape style="position:absolute;left:1464;top:2208;width:2;height:1288" coordorigin="1464,2208" coordsize="1,1288" path="m1464,2208l1465,3495e" filled="false" stroked="true" strokeweight=".75pt" strokecolor="#000000">
                <v:path arrowok="t"/>
              </v:shape>
            </v:group>
            <v:group style="position:absolute;left:2131;top:8;width:774;height:2185" coordorigin="2131,8" coordsize="774,2185">
              <v:shape style="position:absolute;left:2131;top:8;width:774;height:2185" coordorigin="2131,8" coordsize="774,2185" path="m2131,2193l2905,2193,2905,8,2131,8,2131,2193xe" filled="false" stroked="true" strokeweight=".75pt" strokecolor="#000000">
                <v:path arrowok="t"/>
              </v:shape>
            </v:group>
            <v:group style="position:absolute;left:2448;top:2208;width:2;height:1288" coordorigin="2448,2208" coordsize="2,1288">
              <v:shape style="position:absolute;left:2448;top:2208;width:2;height:1288" coordorigin="2448,2208" coordsize="1,1288" path="m2448,2208l2449,3495e" filled="false" stroked="true" strokeweight=".75pt" strokecolor="#000000">
                <v:path arrowok="t"/>
              </v:shape>
            </v:group>
            <v:group style="position:absolute;left:3260;top:8;width:710;height:3143" coordorigin="3260,8" coordsize="710,3143">
              <v:shape style="position:absolute;left:3260;top:8;width:710;height:3143" coordorigin="3260,8" coordsize="710,3143" path="m3260,3150l3970,3150,3970,8,3260,8,3260,3150xe" filled="false" stroked="true" strokeweight=".75pt" strokecolor="#000000">
                <v:path arrowok="t"/>
              </v:shape>
            </v:group>
            <v:group style="position:absolute;left:3634;top:3178;width:2;height:330" coordorigin="3634,3178" coordsize="2,330">
              <v:shape style="position:absolute;left:3634;top:3178;width:2;height:330" coordorigin="3634,3178" coordsize="1,330" path="m3634,3178l3635,3508e" filled="false" stroked="true" strokeweight=".75pt" strokecolor="#000000">
                <v:path arrowok="t"/>
              </v:shape>
            </v:group>
            <v:group style="position:absolute;left:4700;top:2208;width:17;height:1288" coordorigin="4700,2208" coordsize="17,1288">
              <v:shape style="position:absolute;left:4700;top:2208;width:17;height:1288" coordorigin="4700,2208" coordsize="17,1288" path="m4700,2208l4717,3495e" filled="false" stroked="true" strokeweight=".75pt" strokecolor="#000000">
                <v:path arrowok="t"/>
              </v:shape>
            </v:group>
            <v:group style="position:absolute;left:2998;top:3498;width:120;height:450" coordorigin="2998,3498" coordsize="120,450">
              <v:shape style="position:absolute;left:2998;top:3498;width:120;height:450" coordorigin="2998,3498" coordsize="120,450" path="m3048,3828l2998,3828,3058,3948,3103,3858,3053,3858,3048,3853,3048,3828xe" filled="true" fillcolor="#000000" stroked="false">
                <v:path arrowok="t"/>
                <v:fill type="solid"/>
              </v:shape>
              <v:shape style="position:absolute;left:2998;top:3498;width:120;height:450" coordorigin="2998,3498" coordsize="120,450" path="m3068,3827l3048,3828,3048,3853,3053,3858,3064,3858,3068,3853,3068,3827xe" filled="true" fillcolor="#000000" stroked="false">
                <v:path arrowok="t"/>
                <v:fill type="solid"/>
              </v:shape>
              <v:shape style="position:absolute;left:2998;top:3498;width:120;height:450" coordorigin="2998,3498" coordsize="120,450" path="m3118,3827l3068,3827,3068,3853,3064,3858,3103,3858,3118,3827xe" filled="true" fillcolor="#000000" stroked="false">
                <v:path arrowok="t"/>
                <v:fill type="solid"/>
              </v:shape>
              <v:shape style="position:absolute;left:2998;top:3498;width:120;height:450" coordorigin="2998,3498" coordsize="120,450" path="m3063,3498l3052,3498,3047,3502,3048,3828,3068,3827,3067,3508,3067,3502,3063,3498xe" filled="true" fillcolor="#000000" stroked="false">
                <v:path arrowok="t"/>
                <v:fill type="solid"/>
              </v:shape>
            </v:group>
            <v:group style="position:absolute;left:908;top:3894;width:4183;height:543" coordorigin="908,3894" coordsize="4183,543">
              <v:shape style="position:absolute;left:908;top:3894;width:4183;height:543" coordorigin="908,3894" coordsize="4183,543" path="m908,4437l5091,4437,5091,3894,908,3894,908,4437xe" filled="true" fillcolor="#ffffff" stroked="false">
                <v:path arrowok="t"/>
                <v:fill type="solid"/>
              </v:shape>
              <v:shape style="position:absolute;left:8;top:8;width:746;height:218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184" w:lineRule="auto" w:before="0"/>
                        <w:ind w:left="349" w:right="183" w:firstLine="0"/>
                        <w:jc w:val="left"/>
                        <w:rPr>
                          <w:rFonts w:ascii="宋体" w:hAnsi="宋体" w:cs="宋体" w:eastAsia="宋体" w:hint="default"/>
                          <w:sz w:val="21"/>
                          <w:szCs w:val="21"/>
                        </w:rPr>
                      </w:pPr>
                      <w:r>
                        <w:rPr>
                          <w:rFonts w:ascii="宋体" w:hAnsi="宋体" w:cs="宋体" w:eastAsia="宋体" w:hint="default"/>
                          <w:sz w:val="21"/>
                          <w:szCs w:val="21"/>
                        </w:rPr>
                        <w:t>陈</w:t>
                      </w:r>
                      <w:r>
                        <w:rPr>
                          <w:rFonts w:ascii="宋体" w:hAnsi="宋体" w:cs="宋体" w:eastAsia="宋体" w:hint="default"/>
                          <w:w w:val="100"/>
                          <w:sz w:val="21"/>
                          <w:szCs w:val="21"/>
                        </w:rPr>
                        <w:t> </w:t>
                      </w:r>
                      <w:r>
                        <w:rPr>
                          <w:rFonts w:ascii="宋体" w:hAnsi="宋体" w:cs="宋体" w:eastAsia="宋体" w:hint="default"/>
                          <w:sz w:val="21"/>
                          <w:szCs w:val="21"/>
                        </w:rPr>
                        <w:t>友</w:t>
                      </w:r>
                    </w:p>
                  </w:txbxContent>
                </v:textbox>
                <w10:wrap type="none"/>
              </v:shape>
              <v:shape style="position:absolute;left:1058;top:8;width:800;height:218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184" w:lineRule="auto" w:before="0"/>
                        <w:ind w:left="405" w:right="181" w:firstLine="0"/>
                        <w:jc w:val="both"/>
                        <w:rPr>
                          <w:rFonts w:ascii="宋体" w:hAnsi="宋体" w:cs="宋体" w:eastAsia="宋体" w:hint="default"/>
                          <w:sz w:val="21"/>
                          <w:szCs w:val="21"/>
                        </w:rPr>
                      </w:pPr>
                      <w:r>
                        <w:rPr>
                          <w:rFonts w:ascii="宋体" w:hAnsi="宋体" w:cs="宋体" w:eastAsia="宋体" w:hint="default"/>
                          <w:sz w:val="21"/>
                          <w:szCs w:val="21"/>
                        </w:rPr>
                        <w:t>吴</w:t>
                      </w:r>
                      <w:r>
                        <w:rPr>
                          <w:rFonts w:ascii="宋体" w:hAnsi="宋体" w:cs="宋体" w:eastAsia="宋体" w:hint="default"/>
                          <w:w w:val="100"/>
                          <w:sz w:val="21"/>
                          <w:szCs w:val="21"/>
                        </w:rPr>
                        <w:t> </w:t>
                      </w:r>
                      <w:r>
                        <w:rPr>
                          <w:rFonts w:ascii="宋体" w:hAnsi="宋体" w:cs="宋体" w:eastAsia="宋体" w:hint="default"/>
                          <w:sz w:val="21"/>
                          <w:szCs w:val="21"/>
                        </w:rPr>
                        <w:t>志</w:t>
                      </w:r>
                      <w:r>
                        <w:rPr>
                          <w:rFonts w:ascii="宋体" w:hAnsi="宋体" w:cs="宋体" w:eastAsia="宋体" w:hint="default"/>
                          <w:w w:val="100"/>
                          <w:sz w:val="21"/>
                          <w:szCs w:val="21"/>
                        </w:rPr>
                        <w:t> </w:t>
                      </w:r>
                      <w:r>
                        <w:rPr>
                          <w:rFonts w:ascii="宋体" w:hAnsi="宋体" w:cs="宋体" w:eastAsia="宋体" w:hint="default"/>
                          <w:sz w:val="21"/>
                          <w:szCs w:val="21"/>
                        </w:rPr>
                        <w:t>东</w:t>
                      </w:r>
                    </w:p>
                  </w:txbxContent>
                </v:textbox>
                <w10:wrap type="none"/>
              </v:shape>
              <v:shape style="position:absolute;left:2131;top:8;width:774;height:218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184" w:lineRule="auto" w:before="0"/>
                        <w:ind w:left="379" w:right="182" w:firstLine="0"/>
                        <w:jc w:val="both"/>
                        <w:rPr>
                          <w:rFonts w:ascii="宋体" w:hAnsi="宋体" w:cs="宋体" w:eastAsia="宋体" w:hint="default"/>
                          <w:sz w:val="21"/>
                          <w:szCs w:val="21"/>
                        </w:rPr>
                      </w:pPr>
                      <w:r>
                        <w:rPr>
                          <w:rFonts w:ascii="宋体" w:hAnsi="宋体" w:cs="宋体" w:eastAsia="宋体" w:hint="default"/>
                          <w:sz w:val="21"/>
                          <w:szCs w:val="21"/>
                        </w:rPr>
                        <w:t>陈</w:t>
                      </w:r>
                      <w:r>
                        <w:rPr>
                          <w:rFonts w:ascii="宋体" w:hAnsi="宋体" w:cs="宋体" w:eastAsia="宋体" w:hint="default"/>
                          <w:w w:val="100"/>
                          <w:sz w:val="21"/>
                          <w:szCs w:val="21"/>
                        </w:rPr>
                        <w:t> </w:t>
                      </w:r>
                      <w:r>
                        <w:rPr>
                          <w:rFonts w:ascii="宋体" w:hAnsi="宋体" w:cs="宋体" w:eastAsia="宋体" w:hint="default"/>
                          <w:sz w:val="21"/>
                          <w:szCs w:val="21"/>
                        </w:rPr>
                        <w:t>鲁</w:t>
                      </w:r>
                      <w:r>
                        <w:rPr>
                          <w:rFonts w:ascii="宋体" w:hAnsi="宋体" w:cs="宋体" w:eastAsia="宋体" w:hint="default"/>
                          <w:w w:val="100"/>
                          <w:sz w:val="21"/>
                          <w:szCs w:val="21"/>
                        </w:rPr>
                        <w:t> </w:t>
                      </w:r>
                      <w:r>
                        <w:rPr>
                          <w:rFonts w:ascii="宋体" w:hAnsi="宋体" w:cs="宋体" w:eastAsia="宋体" w:hint="default"/>
                          <w:sz w:val="21"/>
                          <w:szCs w:val="21"/>
                        </w:rPr>
                        <w:t>康</w:t>
                      </w:r>
                    </w:p>
                  </w:txbxContent>
                </v:textbox>
                <w10:wrap type="none"/>
              </v:shape>
              <v:shape style="position:absolute;left:3260;top:8;width:710;height:3143"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184" w:lineRule="auto" w:before="0"/>
                        <w:ind w:left="314" w:right="182" w:firstLine="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z w:val="21"/>
                          <w:szCs w:val="21"/>
                        </w:rPr>
                        <w:t>圳</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泽</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xbxContent>
                </v:textbox>
                <w10:wrap type="none"/>
              </v:shape>
              <v:shape style="position:absolute;left:5360;top:8;width:745;height:2185"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184" w:lineRule="auto" w:before="0"/>
                        <w:ind w:left="352" w:right="180" w:firstLine="0"/>
                        <w:jc w:val="both"/>
                        <w:rPr>
                          <w:rFonts w:ascii="宋体" w:hAnsi="宋体" w:cs="宋体" w:eastAsia="宋体" w:hint="default"/>
                          <w:sz w:val="21"/>
                          <w:szCs w:val="21"/>
                        </w:rPr>
                      </w:pPr>
                      <w:r>
                        <w:rPr>
                          <w:rFonts w:ascii="宋体" w:hAnsi="宋体" w:cs="宋体" w:eastAsia="宋体" w:hint="default"/>
                          <w:sz w:val="21"/>
                          <w:szCs w:val="21"/>
                        </w:rPr>
                        <w:t>谢</w:t>
                      </w:r>
                      <w:r>
                        <w:rPr>
                          <w:rFonts w:ascii="宋体" w:hAnsi="宋体" w:cs="宋体" w:eastAsia="宋体" w:hint="default"/>
                          <w:w w:val="100"/>
                          <w:sz w:val="21"/>
                          <w:szCs w:val="21"/>
                        </w:rPr>
                        <w:t> </w:t>
                      </w:r>
                      <w:r>
                        <w:rPr>
                          <w:rFonts w:ascii="宋体" w:hAnsi="宋体" w:cs="宋体" w:eastAsia="宋体" w:hint="default"/>
                          <w:sz w:val="21"/>
                          <w:szCs w:val="21"/>
                        </w:rPr>
                        <w:t>晓</w:t>
                      </w:r>
                      <w:r>
                        <w:rPr>
                          <w:rFonts w:ascii="宋体" w:hAnsi="宋体" w:cs="宋体" w:eastAsia="宋体" w:hint="default"/>
                          <w:w w:val="100"/>
                          <w:sz w:val="21"/>
                          <w:szCs w:val="21"/>
                        </w:rPr>
                        <w:t> </w:t>
                      </w:r>
                      <w:r>
                        <w:rPr>
                          <w:rFonts w:ascii="宋体" w:hAnsi="宋体" w:cs="宋体" w:eastAsia="宋体" w:hint="default"/>
                          <w:sz w:val="21"/>
                          <w:szCs w:val="21"/>
                        </w:rPr>
                        <w:t>宾</w:t>
                      </w:r>
                    </w:p>
                  </w:txbxContent>
                </v:textbox>
                <w10:wrap type="none"/>
              </v:shape>
              <v:shape style="position:absolute;left:313;top:2193;width:1152;height:12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308" w:right="0" w:firstLine="0"/>
                        <w:jc w:val="left"/>
                        <w:rPr>
                          <w:rFonts w:ascii="Times New Roman" w:hAnsi="Times New Roman" w:cs="Times New Roman" w:eastAsia="Times New Roman" w:hint="default"/>
                          <w:sz w:val="18"/>
                          <w:szCs w:val="18"/>
                        </w:rPr>
                      </w:pPr>
                      <w:r>
                        <w:rPr>
                          <w:rFonts w:ascii="Times New Roman"/>
                          <w:sz w:val="18"/>
                        </w:rPr>
                        <w:t>14.70%</w:t>
                      </w:r>
                    </w:p>
                  </w:txbxContent>
                </v:textbox>
                <w10:wrap type="none"/>
              </v:shape>
              <v:shape style="position:absolute;left:1465;top:2193;width:983;height:12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before="0"/>
                        <w:ind w:left="220" w:right="0" w:firstLine="0"/>
                        <w:jc w:val="left"/>
                        <w:rPr>
                          <w:rFonts w:ascii="Times New Roman" w:hAnsi="Times New Roman" w:cs="Times New Roman" w:eastAsia="Times New Roman" w:hint="default"/>
                          <w:sz w:val="18"/>
                          <w:szCs w:val="18"/>
                        </w:rPr>
                      </w:pPr>
                      <w:r>
                        <w:rPr>
                          <w:rFonts w:ascii="Times New Roman"/>
                          <w:sz w:val="18"/>
                        </w:rPr>
                        <w:t>11.63%</w:t>
                      </w:r>
                    </w:p>
                  </w:txbxContent>
                </v:textbox>
                <w10:wrap type="none"/>
              </v:shape>
              <v:shape style="position:absolute;left:2843;top:3190;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10.02%</w:t>
                      </w:r>
                    </w:p>
                  </w:txbxContent>
                </v:textbox>
                <w10:wrap type="none"/>
              </v:shape>
              <v:shape style="position:absolute;left:4023;top:3190;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9.53%</w:t>
                      </w:r>
                    </w:p>
                  </w:txbxContent>
                </v:textbox>
                <w10:wrap type="none"/>
              </v:shape>
              <v:shape style="position:absolute;left:5029;top:3185;width:1302;height:185" type="#_x0000_t202" filled="false" stroked="false">
                <v:textbox inset="0,0,0,0">
                  <w:txbxContent>
                    <w:p>
                      <w:pPr>
                        <w:tabs>
                          <w:tab w:pos="835" w:val="left" w:leader="none"/>
                        </w:tabs>
                        <w:spacing w:line="185" w:lineRule="exact" w:before="0"/>
                        <w:ind w:left="0" w:right="0" w:firstLine="0"/>
                        <w:jc w:val="left"/>
                        <w:rPr>
                          <w:rFonts w:ascii="Times New Roman" w:hAnsi="Times New Roman" w:cs="Times New Roman" w:eastAsia="Times New Roman" w:hint="default"/>
                          <w:sz w:val="18"/>
                          <w:szCs w:val="18"/>
                        </w:rPr>
                      </w:pPr>
                      <w:r>
                        <w:rPr>
                          <w:rFonts w:ascii="Times New Roman"/>
                          <w:sz w:val="18"/>
                        </w:rPr>
                        <w:t>7.76%</w:t>
                        <w:tab/>
                        <w:t>7.76%</w:t>
                      </w:r>
                    </w:p>
                  </w:txbxContent>
                </v:textbox>
                <w10:wrap type="none"/>
              </v:shape>
              <v:shape style="position:absolute;left:4320;top:8;width:771;height:2185" type="#_x0000_t202" filled="false" stroked="true" strokeweight=".75pt" strokecolor="#000000">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line="184" w:lineRule="auto" w:before="0"/>
                        <w:ind w:left="367" w:right="175" w:firstLine="0"/>
                        <w:jc w:val="both"/>
                        <w:rPr>
                          <w:rFonts w:ascii="宋体" w:hAnsi="宋体" w:cs="宋体" w:eastAsia="宋体" w:hint="default"/>
                          <w:sz w:val="21"/>
                          <w:szCs w:val="21"/>
                        </w:rPr>
                      </w:pPr>
                      <w:r>
                        <w:rPr>
                          <w:rFonts w:ascii="宋体" w:hAnsi="宋体" w:cs="宋体" w:eastAsia="宋体" w:hint="default"/>
                          <w:sz w:val="21"/>
                          <w:szCs w:val="21"/>
                        </w:rPr>
                        <w:t>李</w:t>
                      </w:r>
                      <w:r>
                        <w:rPr>
                          <w:rFonts w:ascii="宋体" w:hAnsi="宋体" w:cs="宋体" w:eastAsia="宋体" w:hint="default"/>
                          <w:w w:val="100"/>
                          <w:sz w:val="21"/>
                          <w:szCs w:val="21"/>
                        </w:rPr>
                        <w:t> </w:t>
                      </w:r>
                      <w:r>
                        <w:rPr>
                          <w:rFonts w:ascii="宋体" w:hAnsi="宋体" w:cs="宋体" w:eastAsia="宋体" w:hint="default"/>
                          <w:sz w:val="21"/>
                          <w:szCs w:val="21"/>
                        </w:rPr>
                        <w:t>谦</w:t>
                      </w:r>
                      <w:r>
                        <w:rPr>
                          <w:rFonts w:ascii="宋体" w:hAnsi="宋体" w:cs="宋体" w:eastAsia="宋体" w:hint="default"/>
                          <w:w w:val="100"/>
                          <w:sz w:val="21"/>
                          <w:szCs w:val="21"/>
                        </w:rPr>
                        <w:t> </w:t>
                      </w:r>
                      <w:r>
                        <w:rPr>
                          <w:rFonts w:ascii="宋体" w:hAnsi="宋体" w:cs="宋体" w:eastAsia="宋体" w:hint="default"/>
                          <w:sz w:val="21"/>
                          <w:szCs w:val="21"/>
                        </w:rPr>
                        <w:t>益</w:t>
                      </w:r>
                    </w:p>
                  </w:txbxContent>
                </v:textbox>
                <w10:wrap type="none"/>
              </v:shape>
              <v:shape style="position:absolute;left:908;top:3894;width:4183;height:543" type="#_x0000_t202" filled="false" stroked="true" strokeweight=".75pt" strokecolor="#000000">
                <v:textbox inset="0,0,0,0">
                  <w:txbxContent>
                    <w:p>
                      <w:pPr>
                        <w:spacing w:before="39"/>
                        <w:ind w:left="563" w:right="0" w:firstLine="0"/>
                        <w:jc w:val="left"/>
                        <w:rPr>
                          <w:rFonts w:ascii="宋体" w:hAnsi="宋体" w:cs="宋体" w:eastAsia="宋体" w:hint="default"/>
                          <w:sz w:val="21"/>
                          <w:szCs w:val="21"/>
                        </w:rPr>
                      </w:pPr>
                      <w:r>
                        <w:rPr>
                          <w:rFonts w:ascii="宋体" w:hAnsi="宋体" w:cs="宋体" w:eastAsia="宋体" w:hint="default"/>
                          <w:sz w:val="21"/>
                          <w:szCs w:val="21"/>
                        </w:rPr>
                        <w:t>深圳天源迪科信息技术股份有限公司</w:t>
                      </w:r>
                    </w:p>
                  </w:txbxContent>
                </v:textbox>
                <w10:wrap type="none"/>
              </v:shape>
            </v:group>
          </v:group>
        </w:pict>
      </w:r>
      <w:r>
        <w:rPr>
          <w:rFonts w:ascii="宋体" w:hAnsi="宋体" w:cs="宋体" w:eastAsia="宋体" w:hint="default"/>
          <w:position w:val="-88"/>
          <w:sz w:val="20"/>
          <w:szCs w:val="20"/>
        </w:rPr>
      </w:r>
    </w:p>
    <w:p>
      <w:pPr>
        <w:spacing w:line="240" w:lineRule="auto" w:before="8"/>
        <w:rPr>
          <w:rFonts w:ascii="宋体" w:hAnsi="宋体" w:cs="宋体" w:eastAsia="宋体" w:hint="default"/>
          <w:sz w:val="17"/>
          <w:szCs w:val="17"/>
        </w:rPr>
      </w:pPr>
    </w:p>
    <w:p>
      <w:pPr>
        <w:pStyle w:val="BodyText"/>
        <w:spacing w:line="240" w:lineRule="auto" w:before="26"/>
        <w:ind w:left="618" w:right="1787"/>
        <w:jc w:val="left"/>
      </w:pPr>
      <w:r>
        <w:rPr>
          <w:rFonts w:ascii="Arial" w:hAnsi="Arial" w:cs="Arial" w:eastAsia="Arial" w:hint="default"/>
        </w:rPr>
        <w:t>4</w:t>
      </w:r>
      <w:r>
        <w:rPr/>
        <w:t>、公司无持股</w:t>
      </w:r>
      <w:r>
        <w:rPr>
          <w:spacing w:val="-64"/>
        </w:rPr>
        <w:t> </w:t>
      </w:r>
      <w:r>
        <w:rPr>
          <w:rFonts w:ascii="Arial" w:hAnsi="Arial" w:cs="Arial" w:eastAsia="Arial" w:hint="default"/>
        </w:rPr>
        <w:t>10%</w:t>
      </w:r>
      <w:r>
        <w:rPr/>
        <w:t>以上的法人股东。</w:t>
      </w:r>
    </w:p>
    <w:p>
      <w:pPr>
        <w:spacing w:after="0" w:line="240" w:lineRule="auto"/>
        <w:jc w:val="left"/>
        <w:sectPr>
          <w:pgSz w:w="11910" w:h="16840"/>
          <w:pgMar w:header="877" w:footer="835" w:top="1060" w:bottom="1020" w:left="1660" w:right="0"/>
        </w:sectPr>
      </w:pPr>
    </w:p>
    <w:p>
      <w:pPr>
        <w:spacing w:line="240" w:lineRule="auto" w:before="0"/>
        <w:rPr>
          <w:rFonts w:ascii="宋体" w:hAnsi="宋体" w:cs="宋体" w:eastAsia="宋体" w:hint="default"/>
          <w:sz w:val="20"/>
          <w:szCs w:val="20"/>
        </w:rPr>
      </w:pPr>
      <w:r>
        <w:rPr/>
        <w:pict>
          <v:group style="position:absolute;margin-left:41.279999pt;margin-top:351.049988pt;width:512.9pt;height:.5pt;mso-position-horizontal-relative:page;mso-position-vertical-relative:page;z-index:-1159984" coordorigin="826,7021" coordsize="10258,10">
            <v:shape style="position:absolute;left:826;top:7021;width:752;height:10" type="#_x0000_t75" stroked="false">
              <v:imagedata r:id="rId129" o:title=""/>
            </v:shape>
            <v:shape style="position:absolute;left:1572;top:7021;width:998;height:10" type="#_x0000_t75" stroked="false">
              <v:imagedata r:id="rId565" o:title=""/>
            </v:shape>
            <v:shape style="position:absolute;left:2566;top:7021;width:854;height:10" type="#_x0000_t75" stroked="false">
              <v:imagedata r:id="rId566" o:title=""/>
            </v:shape>
            <v:shape style="position:absolute;left:3416;top:7021;width:1565;height:10" type="#_x0000_t75" stroked="false">
              <v:imagedata r:id="rId93" o:title=""/>
            </v:shape>
            <v:shape style="position:absolute;left:4976;top:7021;width:1565;height:10" type="#_x0000_t75" stroked="false">
              <v:imagedata r:id="rId93" o:title=""/>
            </v:shape>
            <v:shape style="position:absolute;left:6537;top:7021;width:1073;height:10" type="#_x0000_t75" stroked="false">
              <v:imagedata r:id="rId567" o:title=""/>
            </v:shape>
            <v:shape style="position:absolute;left:7605;top:7021;width:1138;height:10" type="#_x0000_t75" stroked="false">
              <v:imagedata r:id="rId500" o:title=""/>
            </v:shape>
            <v:shape style="position:absolute;left:8737;top:7021;width:433;height:10" type="#_x0000_t75" stroked="false">
              <v:imagedata r:id="rId568" o:title=""/>
            </v:shape>
            <v:shape style="position:absolute;left:9165;top:7021;width:1918;height:10" type="#_x0000_t75" stroked="false">
              <v:imagedata r:id="rId569" o:title=""/>
            </v:shape>
            <w10:wrap type="none"/>
          </v:group>
        </w:pict>
      </w:r>
      <w:r>
        <w:rPr/>
        <w:pict>
          <v:group style="position:absolute;margin-left:41.279999pt;margin-top:374.929993pt;width:512.9pt;height:.5pt;mso-position-horizontal-relative:page;mso-position-vertical-relative:page;z-index:-1159960" coordorigin="826,7499" coordsize="10258,10">
            <v:shape style="position:absolute;left:826;top:7499;width:752;height:10" type="#_x0000_t75" stroked="false">
              <v:imagedata r:id="rId129" o:title=""/>
            </v:shape>
            <v:shape style="position:absolute;left:1572;top:7499;width:998;height:10" type="#_x0000_t75" stroked="false">
              <v:imagedata r:id="rId565" o:title=""/>
            </v:shape>
            <v:shape style="position:absolute;left:2566;top:7499;width:854;height:10" type="#_x0000_t75" stroked="false">
              <v:imagedata r:id="rId566" o:title=""/>
            </v:shape>
            <v:shape style="position:absolute;left:3416;top:7499;width:1565;height:10" type="#_x0000_t75" stroked="false">
              <v:imagedata r:id="rId93" o:title=""/>
            </v:shape>
            <v:shape style="position:absolute;left:4976;top:7499;width:1565;height:10" type="#_x0000_t75" stroked="false">
              <v:imagedata r:id="rId93" o:title=""/>
            </v:shape>
            <v:shape style="position:absolute;left:6537;top:7499;width:1073;height:10" type="#_x0000_t75" stroked="false">
              <v:imagedata r:id="rId567" o:title=""/>
            </v:shape>
            <v:shape style="position:absolute;left:7605;top:7499;width:1138;height:10" type="#_x0000_t75" stroked="false">
              <v:imagedata r:id="rId500" o:title=""/>
            </v:shape>
            <v:shape style="position:absolute;left:8737;top:7499;width:433;height:10" type="#_x0000_t75" stroked="false">
              <v:imagedata r:id="rId568" o:title=""/>
            </v:shape>
            <v:shape style="position:absolute;left:9165;top:7499;width:1918;height:10" type="#_x0000_t75" stroked="false">
              <v:imagedata r:id="rId569" o:title=""/>
            </v:shape>
            <w10:wrap type="none"/>
          </v:group>
        </w:pict>
      </w:r>
      <w:r>
        <w:rPr/>
        <w:pict>
          <v:group style="position:absolute;margin-left:41.279999pt;margin-top:398.809998pt;width:512.9pt;height:.5pt;mso-position-horizontal-relative:page;mso-position-vertical-relative:page;z-index:-1159936" coordorigin="826,7976" coordsize="10258,10">
            <v:shape style="position:absolute;left:826;top:7976;width:752;height:10" type="#_x0000_t75" stroked="false">
              <v:imagedata r:id="rId129" o:title=""/>
            </v:shape>
            <v:shape style="position:absolute;left:1572;top:7976;width:998;height:10" type="#_x0000_t75" stroked="false">
              <v:imagedata r:id="rId570" o:title=""/>
            </v:shape>
            <v:shape style="position:absolute;left:2566;top:7976;width:854;height:10" type="#_x0000_t75" stroked="false">
              <v:imagedata r:id="rId571" o:title=""/>
            </v:shape>
            <v:shape style="position:absolute;left:3416;top:7976;width:1565;height:10" type="#_x0000_t75" stroked="false">
              <v:imagedata r:id="rId100" o:title=""/>
            </v:shape>
            <v:shape style="position:absolute;left:4976;top:7976;width:1565;height:10" type="#_x0000_t75" stroked="false">
              <v:imagedata r:id="rId100" o:title=""/>
            </v:shape>
            <v:shape style="position:absolute;left:6537;top:7976;width:1073;height:10" type="#_x0000_t75" stroked="false">
              <v:imagedata r:id="rId572" o:title=""/>
            </v:shape>
            <v:shape style="position:absolute;left:7605;top:7976;width:1138;height:10" type="#_x0000_t75" stroked="false">
              <v:imagedata r:id="rId508" o:title=""/>
            </v:shape>
            <v:shape style="position:absolute;left:8737;top:7976;width:433;height:10" type="#_x0000_t75" stroked="false">
              <v:imagedata r:id="rId573" o:title=""/>
            </v:shape>
            <v:shape style="position:absolute;left:9165;top:7976;width:1918;height:10" type="#_x0000_t75" stroked="false">
              <v:imagedata r:id="rId574" o:title=""/>
            </v:shape>
            <w10:wrap type="none"/>
          </v:group>
        </w:pict>
      </w:r>
      <w:r>
        <w:rPr/>
        <w:pict>
          <v:group style="position:absolute;margin-left:41.279999pt;margin-top:422.689972pt;width:512.9pt;height:.5pt;mso-position-horizontal-relative:page;mso-position-vertical-relative:page;z-index:-1159912" coordorigin="826,8454" coordsize="10258,10">
            <v:shape style="position:absolute;left:826;top:8454;width:752;height:10" type="#_x0000_t75" stroked="false">
              <v:imagedata r:id="rId129" o:title=""/>
            </v:shape>
            <v:shape style="position:absolute;left:1572;top:8454;width:998;height:10" type="#_x0000_t75" stroked="false">
              <v:imagedata r:id="rId565" o:title=""/>
            </v:shape>
            <v:shape style="position:absolute;left:2566;top:8454;width:854;height:10" type="#_x0000_t75" stroked="false">
              <v:imagedata r:id="rId566" o:title=""/>
            </v:shape>
            <v:shape style="position:absolute;left:3416;top:8454;width:1565;height:10" type="#_x0000_t75" stroked="false">
              <v:imagedata r:id="rId93" o:title=""/>
            </v:shape>
            <v:shape style="position:absolute;left:4976;top:8454;width:1565;height:10" type="#_x0000_t75" stroked="false">
              <v:imagedata r:id="rId93" o:title=""/>
            </v:shape>
            <v:shape style="position:absolute;left:6537;top:8454;width:1073;height:10" type="#_x0000_t75" stroked="false">
              <v:imagedata r:id="rId567" o:title=""/>
            </v:shape>
            <v:shape style="position:absolute;left:7605;top:8454;width:1138;height:10" type="#_x0000_t75" stroked="false">
              <v:imagedata r:id="rId500" o:title=""/>
            </v:shape>
            <v:shape style="position:absolute;left:8737;top:8454;width:433;height:10" type="#_x0000_t75" stroked="false">
              <v:imagedata r:id="rId568" o:title=""/>
            </v:shape>
            <v:shape style="position:absolute;left:9165;top:8454;width:1918;height:10" type="#_x0000_t75" stroked="false">
              <v:imagedata r:id="rId569" o:title=""/>
            </v:shape>
            <w10:wrap type="none"/>
          </v:group>
        </w:pict>
      </w:r>
      <w:r>
        <w:rPr/>
        <w:pict>
          <v:group style="position:absolute;margin-left:41.279999pt;margin-top:440.089996pt;width:512.9pt;height:.5pt;mso-position-horizontal-relative:page;mso-position-vertical-relative:page;z-index:-1159888" coordorigin="826,8802" coordsize="10258,10">
            <v:shape style="position:absolute;left:826;top:8802;width:752;height:10" type="#_x0000_t75" stroked="false">
              <v:imagedata r:id="rId129" o:title=""/>
            </v:shape>
            <v:shape style="position:absolute;left:1572;top:8802;width:998;height:10" type="#_x0000_t75" stroked="false">
              <v:imagedata r:id="rId570" o:title=""/>
            </v:shape>
            <v:shape style="position:absolute;left:2566;top:8802;width:854;height:10" type="#_x0000_t75" stroked="false">
              <v:imagedata r:id="rId571" o:title=""/>
            </v:shape>
            <v:shape style="position:absolute;left:3416;top:8802;width:1565;height:10" type="#_x0000_t75" stroked="false">
              <v:imagedata r:id="rId100" o:title=""/>
            </v:shape>
            <v:shape style="position:absolute;left:4976;top:8802;width:1565;height:10" type="#_x0000_t75" stroked="false">
              <v:imagedata r:id="rId100" o:title=""/>
            </v:shape>
            <v:shape style="position:absolute;left:6537;top:8802;width:1073;height:10" type="#_x0000_t75" stroked="false">
              <v:imagedata r:id="rId572" o:title=""/>
            </v:shape>
            <v:shape style="position:absolute;left:7605;top:8802;width:1138;height:10" type="#_x0000_t75" stroked="false">
              <v:imagedata r:id="rId508" o:title=""/>
            </v:shape>
            <v:shape style="position:absolute;left:8737;top:8802;width:433;height:10" type="#_x0000_t75" stroked="false">
              <v:imagedata r:id="rId573" o:title=""/>
            </v:shape>
            <v:shape style="position:absolute;left:9165;top:8802;width:1918;height:10" type="#_x0000_t75" stroked="false">
              <v:imagedata r:id="rId574" o:title=""/>
            </v:shape>
            <w10:wrap type="none"/>
          </v:group>
        </w:pict>
      </w:r>
      <w:r>
        <w:rPr/>
        <w:pict>
          <v:group style="position:absolute;margin-left:41.279999pt;margin-top:463.98999pt;width:512.9pt;height:.5pt;mso-position-horizontal-relative:page;mso-position-vertical-relative:page;z-index:-1159864" coordorigin="826,9280" coordsize="10258,10">
            <v:shape style="position:absolute;left:826;top:9280;width:752;height:10" type="#_x0000_t75" stroked="false">
              <v:imagedata r:id="rId129" o:title=""/>
            </v:shape>
            <v:shape style="position:absolute;left:1572;top:9280;width:998;height:10" type="#_x0000_t75" stroked="false">
              <v:imagedata r:id="rId565" o:title=""/>
            </v:shape>
            <v:shape style="position:absolute;left:2566;top:9280;width:854;height:10" type="#_x0000_t75" stroked="false">
              <v:imagedata r:id="rId566" o:title=""/>
            </v:shape>
            <v:shape style="position:absolute;left:3416;top:9280;width:1565;height:10" type="#_x0000_t75" stroked="false">
              <v:imagedata r:id="rId93" o:title=""/>
            </v:shape>
            <v:shape style="position:absolute;left:4976;top:9280;width:1565;height:10" type="#_x0000_t75" stroked="false">
              <v:imagedata r:id="rId93" o:title=""/>
            </v:shape>
            <v:shape style="position:absolute;left:6537;top:9280;width:1073;height:10" type="#_x0000_t75" stroked="false">
              <v:imagedata r:id="rId567" o:title=""/>
            </v:shape>
            <v:shape style="position:absolute;left:7605;top:9280;width:1138;height:10" type="#_x0000_t75" stroked="false">
              <v:imagedata r:id="rId500" o:title=""/>
            </v:shape>
            <v:shape style="position:absolute;left:8737;top:9280;width:433;height:10" type="#_x0000_t75" stroked="false">
              <v:imagedata r:id="rId568" o:title=""/>
            </v:shape>
            <v:shape style="position:absolute;left:9165;top:9280;width:1918;height:10" type="#_x0000_t75" stroked="false">
              <v:imagedata r:id="rId569" o:title=""/>
            </v:shape>
            <w10:wrap type="none"/>
          </v:group>
        </w:pict>
      </w:r>
      <w:r>
        <w:rPr/>
        <w:pict>
          <v:group style="position:absolute;margin-left:41.279999pt;margin-top:476.949982pt;width:512.9pt;height:5.05pt;mso-position-horizontal-relative:page;mso-position-vertical-relative:page;z-index:-1159840" coordorigin="826,9539" coordsize="10258,101">
            <v:shape style="position:absolute;left:826;top:9539;width:771;height:101" type="#_x0000_t75" stroked="false">
              <v:imagedata r:id="rId575" o:title=""/>
            </v:shape>
            <v:shape style="position:absolute;left:1572;top:9630;width:998;height:10" type="#_x0000_t75" stroked="false">
              <v:imagedata r:id="rId565" o:title=""/>
            </v:shape>
            <v:shape style="position:absolute;left:2566;top:9630;width:854;height:10" type="#_x0000_t75" stroked="false">
              <v:imagedata r:id="rId566" o:title=""/>
            </v:shape>
            <v:shape style="position:absolute;left:3416;top:9630;width:1565;height:10" type="#_x0000_t75" stroked="false">
              <v:imagedata r:id="rId93" o:title=""/>
            </v:shape>
            <v:shape style="position:absolute;left:4976;top:9630;width:1565;height:10" type="#_x0000_t75" stroked="false">
              <v:imagedata r:id="rId93" o:title=""/>
            </v:shape>
            <v:shape style="position:absolute;left:6537;top:9630;width:1073;height:10" type="#_x0000_t75" stroked="false">
              <v:imagedata r:id="rId567" o:title=""/>
            </v:shape>
            <v:shape style="position:absolute;left:7605;top:9630;width:1138;height:10" type="#_x0000_t75" stroked="false">
              <v:imagedata r:id="rId500" o:title=""/>
            </v:shape>
            <v:shape style="position:absolute;left:8737;top:9630;width:433;height:10" type="#_x0000_t75" stroked="false">
              <v:imagedata r:id="rId568" o:title=""/>
            </v:shape>
            <v:shape style="position:absolute;left:9165;top:9630;width:1918;height:10" type="#_x0000_t75" stroked="false">
              <v:imagedata r:id="rId569" o:title=""/>
            </v:shape>
            <w10:wrap type="none"/>
          </v:group>
        </w:pict>
      </w:r>
      <w:r>
        <w:rPr/>
        <w:pict>
          <v:group style="position:absolute;margin-left:41.279999pt;margin-top:494.469971pt;width:512.9pt;height:5.05pt;mso-position-horizontal-relative:page;mso-position-vertical-relative:page;z-index:-1159816" coordorigin="826,9889" coordsize="10258,101">
            <v:shape style="position:absolute;left:826;top:9889;width:771;height:101" type="#_x0000_t75" stroked="false">
              <v:imagedata r:id="rId576" o:title=""/>
            </v:shape>
            <v:shape style="position:absolute;left:1572;top:9981;width:998;height:10" type="#_x0000_t75" stroked="false">
              <v:imagedata r:id="rId565" o:title=""/>
            </v:shape>
            <v:shape style="position:absolute;left:2566;top:9981;width:854;height:10" type="#_x0000_t75" stroked="false">
              <v:imagedata r:id="rId566" o:title=""/>
            </v:shape>
            <v:shape style="position:absolute;left:3416;top:9981;width:1565;height:10" type="#_x0000_t75" stroked="false">
              <v:imagedata r:id="rId93" o:title=""/>
            </v:shape>
            <v:shape style="position:absolute;left:4976;top:9981;width:1565;height:10" type="#_x0000_t75" stroked="false">
              <v:imagedata r:id="rId93" o:title=""/>
            </v:shape>
            <v:shape style="position:absolute;left:6537;top:9981;width:1073;height:10" type="#_x0000_t75" stroked="false">
              <v:imagedata r:id="rId567" o:title=""/>
            </v:shape>
            <v:shape style="position:absolute;left:7605;top:9981;width:1138;height:10" type="#_x0000_t75" stroked="false">
              <v:imagedata r:id="rId500" o:title=""/>
            </v:shape>
            <v:shape style="position:absolute;left:8737;top:9981;width:433;height:10" type="#_x0000_t75" stroked="false">
              <v:imagedata r:id="rId568" o:title=""/>
            </v:shape>
            <v:shape style="position:absolute;left:9165;top:9981;width:1918;height:10" type="#_x0000_t75" stroked="false">
              <v:imagedata r:id="rId569" o:title=""/>
            </v:shape>
            <w10:wrap type="none"/>
          </v:group>
        </w:pict>
      </w:r>
      <w:r>
        <w:rPr/>
        <w:pict>
          <v:group style="position:absolute;margin-left:41.279999pt;margin-top:511.98996pt;width:512.9pt;height:5.05pt;mso-position-horizontal-relative:page;mso-position-vertical-relative:page;z-index:-1159792" coordorigin="826,10240" coordsize="10258,101">
            <v:shape style="position:absolute;left:826;top:10240;width:771;height:101" type="#_x0000_t75" stroked="false">
              <v:imagedata r:id="rId576" o:title=""/>
            </v:shape>
            <v:shape style="position:absolute;left:1572;top:10331;width:998;height:10" type="#_x0000_t75" stroked="false">
              <v:imagedata r:id="rId570" o:title=""/>
            </v:shape>
            <v:shape style="position:absolute;left:2566;top:10331;width:854;height:10" type="#_x0000_t75" stroked="false">
              <v:imagedata r:id="rId571" o:title=""/>
            </v:shape>
            <v:shape style="position:absolute;left:3416;top:10331;width:1565;height:10" type="#_x0000_t75" stroked="false">
              <v:imagedata r:id="rId100" o:title=""/>
            </v:shape>
            <v:shape style="position:absolute;left:4976;top:10331;width:1565;height:10" type="#_x0000_t75" stroked="false">
              <v:imagedata r:id="rId100" o:title=""/>
            </v:shape>
            <v:shape style="position:absolute;left:6537;top:10331;width:1073;height:10" type="#_x0000_t75" stroked="false">
              <v:imagedata r:id="rId572" o:title=""/>
            </v:shape>
            <v:shape style="position:absolute;left:7605;top:10331;width:1138;height:10" type="#_x0000_t75" stroked="false">
              <v:imagedata r:id="rId508" o:title=""/>
            </v:shape>
            <v:shape style="position:absolute;left:8737;top:10331;width:433;height:10" type="#_x0000_t75" stroked="false">
              <v:imagedata r:id="rId573" o:title=""/>
            </v:shape>
            <v:shape style="position:absolute;left:9165;top:10331;width:1918;height:10" type="#_x0000_t75" stroked="false">
              <v:imagedata r:id="rId574" o:title=""/>
            </v:shape>
            <w10:wrap type="none"/>
          </v:group>
        </w:pict>
      </w:r>
      <w:r>
        <w:rPr/>
        <w:pict>
          <v:group style="position:absolute;margin-left:41.279999pt;margin-top:533.950012pt;width:512.9pt;height:.5pt;mso-position-horizontal-relative:page;mso-position-vertical-relative:page;z-index:-1159768" coordorigin="826,10679" coordsize="10258,10">
            <v:shape style="position:absolute;left:826;top:10679;width:752;height:10" type="#_x0000_t75" stroked="false">
              <v:imagedata r:id="rId129" o:title=""/>
            </v:shape>
            <v:shape style="position:absolute;left:1572;top:10679;width:998;height:10" type="#_x0000_t75" stroked="false">
              <v:imagedata r:id="rId565" o:title=""/>
            </v:shape>
            <v:shape style="position:absolute;left:2566;top:10679;width:854;height:10" type="#_x0000_t75" stroked="false">
              <v:imagedata r:id="rId566" o:title=""/>
            </v:shape>
            <v:shape style="position:absolute;left:3416;top:10679;width:1565;height:10" type="#_x0000_t75" stroked="false">
              <v:imagedata r:id="rId93" o:title=""/>
            </v:shape>
            <v:shape style="position:absolute;left:4976;top:10679;width:1565;height:10" type="#_x0000_t75" stroked="false">
              <v:imagedata r:id="rId93" o:title=""/>
            </v:shape>
            <v:shape style="position:absolute;left:6537;top:10679;width:1073;height:10" type="#_x0000_t75" stroked="false">
              <v:imagedata r:id="rId567" o:title=""/>
            </v:shape>
            <v:shape style="position:absolute;left:7605;top:10679;width:1138;height:10" type="#_x0000_t75" stroked="false">
              <v:imagedata r:id="rId500" o:title=""/>
            </v:shape>
            <v:shape style="position:absolute;left:8737;top:10679;width:433;height:10" type="#_x0000_t75" stroked="false">
              <v:imagedata r:id="rId568" o:title=""/>
            </v:shape>
            <v:shape style="position:absolute;left:9165;top:10679;width:1918;height:10" type="#_x0000_t75" stroked="false">
              <v:imagedata r:id="rId569" o:title=""/>
            </v:shape>
            <w10:wrap type="none"/>
          </v:group>
        </w:pict>
      </w:r>
      <w:r>
        <w:rPr/>
        <w:pict>
          <v:group style="position:absolute;margin-left:41.279999pt;margin-top:546.909973pt;width:512.9pt;height:5.05pt;mso-position-horizontal-relative:page;mso-position-vertical-relative:page;z-index:-1159744" coordorigin="826,10938" coordsize="10258,101">
            <v:shape style="position:absolute;left:826;top:10938;width:771;height:101" type="#_x0000_t75" stroked="false">
              <v:imagedata r:id="rId576" o:title=""/>
            </v:shape>
            <v:shape style="position:absolute;left:1572;top:11029;width:998;height:10" type="#_x0000_t75" stroked="false">
              <v:imagedata r:id="rId570" o:title=""/>
            </v:shape>
            <v:shape style="position:absolute;left:2566;top:11029;width:854;height:10" type="#_x0000_t75" stroked="false">
              <v:imagedata r:id="rId571" o:title=""/>
            </v:shape>
            <v:shape style="position:absolute;left:3416;top:11029;width:1565;height:10" type="#_x0000_t75" stroked="false">
              <v:imagedata r:id="rId100" o:title=""/>
            </v:shape>
            <v:shape style="position:absolute;left:4976;top:11029;width:1565;height:10" type="#_x0000_t75" stroked="false">
              <v:imagedata r:id="rId100" o:title=""/>
            </v:shape>
            <v:shape style="position:absolute;left:6537;top:11029;width:1073;height:10" type="#_x0000_t75" stroked="false">
              <v:imagedata r:id="rId572" o:title=""/>
            </v:shape>
            <v:shape style="position:absolute;left:7605;top:11029;width:1138;height:10" type="#_x0000_t75" stroked="false">
              <v:imagedata r:id="rId508" o:title=""/>
            </v:shape>
            <v:shape style="position:absolute;left:8737;top:11029;width:433;height:10" type="#_x0000_t75" stroked="false">
              <v:imagedata r:id="rId573" o:title=""/>
            </v:shape>
            <v:shape style="position:absolute;left:9165;top:11029;width:1918;height:10" type="#_x0000_t75" stroked="false">
              <v:imagedata r:id="rId574" o:title=""/>
            </v:shape>
            <w10:wrap type="none"/>
          </v:group>
        </w:pict>
      </w:r>
      <w:r>
        <w:rPr/>
        <w:pict>
          <v:group style="position:absolute;margin-left:41.279999pt;margin-top:564.429993pt;width:512.9pt;height:5.05pt;mso-position-horizontal-relative:page;mso-position-vertical-relative:page;z-index:-1159720" coordorigin="826,11289" coordsize="10258,101">
            <v:shape style="position:absolute;left:826;top:11289;width:771;height:101" type="#_x0000_t75" stroked="false">
              <v:imagedata r:id="rId575" o:title=""/>
            </v:shape>
            <v:shape style="position:absolute;left:1572;top:11380;width:998;height:10" type="#_x0000_t75" stroked="false">
              <v:imagedata r:id="rId565" o:title=""/>
            </v:shape>
            <v:shape style="position:absolute;left:2566;top:11380;width:854;height:10" type="#_x0000_t75" stroked="false">
              <v:imagedata r:id="rId566" o:title=""/>
            </v:shape>
            <v:shape style="position:absolute;left:3416;top:11380;width:1565;height:10" type="#_x0000_t75" stroked="false">
              <v:imagedata r:id="rId93" o:title=""/>
            </v:shape>
            <v:shape style="position:absolute;left:4976;top:11380;width:1565;height:10" type="#_x0000_t75" stroked="false">
              <v:imagedata r:id="rId93" o:title=""/>
            </v:shape>
            <v:shape style="position:absolute;left:6537;top:11380;width:1073;height:10" type="#_x0000_t75" stroked="false">
              <v:imagedata r:id="rId567" o:title=""/>
            </v:shape>
            <v:shape style="position:absolute;left:7605;top:11380;width:1138;height:10" type="#_x0000_t75" stroked="false">
              <v:imagedata r:id="rId500" o:title=""/>
            </v:shape>
            <v:shape style="position:absolute;left:8737;top:11380;width:433;height:10" type="#_x0000_t75" stroked="false">
              <v:imagedata r:id="rId568" o:title=""/>
            </v:shape>
            <v:shape style="position:absolute;left:9165;top:11380;width:1918;height:10" type="#_x0000_t75" stroked="false">
              <v:imagedata r:id="rId569" o:title=""/>
            </v:shape>
            <w10:wrap type="none"/>
          </v:group>
        </w:pict>
      </w:r>
      <w:r>
        <w:rPr/>
        <w:pict>
          <v:group style="position:absolute;margin-left:41.279999pt;margin-top:581.950012pt;width:512.9pt;height:5.05pt;mso-position-horizontal-relative:page;mso-position-vertical-relative:page;z-index:-1159696" coordorigin="826,11639" coordsize="10258,101">
            <v:shape style="position:absolute;left:826;top:11639;width:771;height:101" type="#_x0000_t75" stroked="false">
              <v:imagedata r:id="rId575" o:title=""/>
            </v:shape>
            <v:shape style="position:absolute;left:1572;top:11730;width:998;height:10" type="#_x0000_t75" stroked="false">
              <v:imagedata r:id="rId565" o:title=""/>
            </v:shape>
            <v:shape style="position:absolute;left:2566;top:11730;width:854;height:10" type="#_x0000_t75" stroked="false">
              <v:imagedata r:id="rId566" o:title=""/>
            </v:shape>
            <v:shape style="position:absolute;left:3416;top:11730;width:1565;height:10" type="#_x0000_t75" stroked="false">
              <v:imagedata r:id="rId93" o:title=""/>
            </v:shape>
            <v:shape style="position:absolute;left:4976;top:11730;width:1565;height:10" type="#_x0000_t75" stroked="false">
              <v:imagedata r:id="rId93" o:title=""/>
            </v:shape>
            <v:shape style="position:absolute;left:6537;top:11730;width:1073;height:10" type="#_x0000_t75" stroked="false">
              <v:imagedata r:id="rId567" o:title=""/>
            </v:shape>
            <v:shape style="position:absolute;left:7605;top:11730;width:1138;height:10" type="#_x0000_t75" stroked="false">
              <v:imagedata r:id="rId500" o:title=""/>
            </v:shape>
            <v:shape style="position:absolute;left:8737;top:11730;width:433;height:10" type="#_x0000_t75" stroked="false">
              <v:imagedata r:id="rId568" o:title=""/>
            </v:shape>
            <v:shape style="position:absolute;left:9165;top:11730;width:1918;height:10" type="#_x0000_t75" stroked="false">
              <v:imagedata r:id="rId569" o:title=""/>
            </v:shape>
            <w10:wrap type="none"/>
          </v:group>
        </w:pict>
      </w:r>
      <w:r>
        <w:rPr/>
        <w:pict>
          <v:group style="position:absolute;margin-left:41.279999pt;margin-top:599.469971pt;width:512.9pt;height:5.05pt;mso-position-horizontal-relative:page;mso-position-vertical-relative:page;z-index:-1159672" coordorigin="826,11989" coordsize="10258,101">
            <v:shape style="position:absolute;left:826;top:11989;width:771;height:101" type="#_x0000_t75" stroked="false">
              <v:imagedata r:id="rId576" o:title=""/>
            </v:shape>
            <v:shape style="position:absolute;left:1572;top:12081;width:998;height:10" type="#_x0000_t75" stroked="false">
              <v:imagedata r:id="rId565" o:title=""/>
            </v:shape>
            <v:shape style="position:absolute;left:2566;top:12081;width:854;height:10" type="#_x0000_t75" stroked="false">
              <v:imagedata r:id="rId566" o:title=""/>
            </v:shape>
            <v:shape style="position:absolute;left:3416;top:12081;width:1565;height:10" type="#_x0000_t75" stroked="false">
              <v:imagedata r:id="rId93" o:title=""/>
            </v:shape>
            <v:shape style="position:absolute;left:4976;top:12081;width:1565;height:10" type="#_x0000_t75" stroked="false">
              <v:imagedata r:id="rId93" o:title=""/>
            </v:shape>
            <v:shape style="position:absolute;left:6537;top:12081;width:1073;height:10" type="#_x0000_t75" stroked="false">
              <v:imagedata r:id="rId567" o:title=""/>
            </v:shape>
            <v:shape style="position:absolute;left:7605;top:12081;width:1138;height:10" type="#_x0000_t75" stroked="false">
              <v:imagedata r:id="rId500" o:title=""/>
            </v:shape>
            <v:shape style="position:absolute;left:8737;top:12081;width:433;height:10" type="#_x0000_t75" stroked="false">
              <v:imagedata r:id="rId568" o:title=""/>
            </v:shape>
            <v:shape style="position:absolute;left:9165;top:12081;width:1918;height:10" type="#_x0000_t75" stroked="false">
              <v:imagedata r:id="rId569" o:title=""/>
            </v:shape>
            <w10:wrap type="none"/>
          </v:group>
        </w:pict>
      </w:r>
      <w:r>
        <w:rPr/>
        <w:pict>
          <v:group style="position:absolute;margin-left:41.279999pt;margin-top:616.98999pt;width:512.9pt;height:5.05pt;mso-position-horizontal-relative:page;mso-position-vertical-relative:page;z-index:-1159648" coordorigin="826,12340" coordsize="10258,101">
            <v:shape style="position:absolute;left:826;top:12340;width:771;height:101" type="#_x0000_t75" stroked="false">
              <v:imagedata r:id="rId576" o:title=""/>
            </v:shape>
            <v:shape style="position:absolute;left:1572;top:12431;width:998;height:10" type="#_x0000_t75" stroked="false">
              <v:imagedata r:id="rId570" o:title=""/>
            </v:shape>
            <v:shape style="position:absolute;left:2566;top:12431;width:854;height:10" type="#_x0000_t75" stroked="false">
              <v:imagedata r:id="rId571" o:title=""/>
            </v:shape>
            <v:shape style="position:absolute;left:3416;top:12431;width:1565;height:10" type="#_x0000_t75" stroked="false">
              <v:imagedata r:id="rId100" o:title=""/>
            </v:shape>
            <v:shape style="position:absolute;left:4976;top:12431;width:1565;height:10" type="#_x0000_t75" stroked="false">
              <v:imagedata r:id="rId100" o:title=""/>
            </v:shape>
            <v:shape style="position:absolute;left:6537;top:12431;width:1073;height:10" type="#_x0000_t75" stroked="false">
              <v:imagedata r:id="rId572" o:title=""/>
            </v:shape>
            <v:shape style="position:absolute;left:7605;top:12431;width:1138;height:10" type="#_x0000_t75" stroked="false">
              <v:imagedata r:id="rId508" o:title=""/>
            </v:shape>
            <v:shape style="position:absolute;left:8737;top:12431;width:433;height:10" type="#_x0000_t75" stroked="false">
              <v:imagedata r:id="rId573" o:title=""/>
            </v:shape>
            <v:shape style="position:absolute;left:9165;top:12431;width:1918;height:10" type="#_x0000_t75" stroked="false">
              <v:imagedata r:id="rId574" o:title=""/>
            </v:shape>
            <w10:wrap type="none"/>
          </v:group>
        </w:pict>
      </w:r>
      <w:r>
        <w:rPr/>
        <w:pict>
          <v:group style="position:absolute;margin-left:41.279999pt;margin-top:638.979980pt;width:512.9pt;height:.5pt;mso-position-horizontal-relative:page;mso-position-vertical-relative:page;z-index:-1159624" coordorigin="826,12780" coordsize="10258,10">
            <v:shape style="position:absolute;left:826;top:12780;width:752;height:10" type="#_x0000_t75" stroked="false">
              <v:imagedata r:id="rId129" o:title=""/>
            </v:shape>
            <v:shape style="position:absolute;left:1572;top:12780;width:998;height:10" type="#_x0000_t75" stroked="false">
              <v:imagedata r:id="rId565" o:title=""/>
            </v:shape>
            <v:shape style="position:absolute;left:2566;top:12780;width:854;height:10" type="#_x0000_t75" stroked="false">
              <v:imagedata r:id="rId566" o:title=""/>
            </v:shape>
            <v:shape style="position:absolute;left:3416;top:12780;width:1565;height:10" type="#_x0000_t75" stroked="false">
              <v:imagedata r:id="rId93" o:title=""/>
            </v:shape>
            <v:shape style="position:absolute;left:4976;top:12780;width:1565;height:10" type="#_x0000_t75" stroked="false">
              <v:imagedata r:id="rId93" o:title=""/>
            </v:shape>
            <v:shape style="position:absolute;left:6537;top:12780;width:1073;height:10" type="#_x0000_t75" stroked="false">
              <v:imagedata r:id="rId567" o:title=""/>
            </v:shape>
            <v:shape style="position:absolute;left:7605;top:12780;width:1138;height:10" type="#_x0000_t75" stroked="false">
              <v:imagedata r:id="rId500" o:title=""/>
            </v:shape>
            <v:shape style="position:absolute;left:8737;top:12780;width:433;height:10" type="#_x0000_t75" stroked="false">
              <v:imagedata r:id="rId568" o:title=""/>
            </v:shape>
            <v:shape style="position:absolute;left:9165;top:12780;width:1918;height:10" type="#_x0000_t75" stroked="false">
              <v:imagedata r:id="rId569" o:title=""/>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2"/>
        <w:ind w:left="1526" w:right="0"/>
        <w:jc w:val="left"/>
        <w:rPr>
          <w:b w:val="0"/>
          <w:bCs w:val="0"/>
        </w:rPr>
      </w:pPr>
      <w:bookmarkStart w:name="_TOC_250004" w:id="6"/>
      <w:r>
        <w:rPr/>
        <w:t>第六节</w:t>
      </w:r>
      <w:r>
        <w:rPr>
          <w:spacing w:val="-4"/>
        </w:rPr>
        <w:t> </w:t>
      </w:r>
      <w:r>
        <w:rPr/>
        <w:t>董事、监事、高级管理人员和员工情况</w:t>
      </w:r>
      <w:bookmarkEnd w:id="6"/>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3"/>
        <w:rPr>
          <w:rFonts w:ascii="黑体" w:hAnsi="黑体" w:cs="黑体" w:eastAsia="黑体" w:hint="default"/>
          <w:b/>
          <w:bCs/>
          <w:sz w:val="25"/>
          <w:szCs w:val="25"/>
        </w:rPr>
      </w:pPr>
    </w:p>
    <w:p>
      <w:pPr>
        <w:pStyle w:val="Heading2"/>
        <w:spacing w:line="240" w:lineRule="auto"/>
        <w:ind w:left="1078" w:right="0"/>
        <w:jc w:val="left"/>
        <w:rPr>
          <w:b w:val="0"/>
          <w:bCs w:val="0"/>
        </w:rPr>
      </w:pPr>
      <w:r>
        <w:rPr/>
        <w:t>一、董事、监事和高级管理人员情况</w:t>
      </w:r>
      <w:r>
        <w:rPr>
          <w:b w:val="0"/>
          <w:bCs w:val="0"/>
        </w:rPr>
      </w:r>
    </w:p>
    <w:p>
      <w:pPr>
        <w:spacing w:line="240" w:lineRule="auto" w:before="10"/>
        <w:rPr>
          <w:rFonts w:ascii="宋体" w:hAnsi="宋体" w:cs="宋体" w:eastAsia="宋体" w:hint="default"/>
          <w:b/>
          <w:bCs/>
          <w:sz w:val="33"/>
          <w:szCs w:val="33"/>
        </w:rPr>
      </w:pPr>
    </w:p>
    <w:p>
      <w:pPr>
        <w:pStyle w:val="Heading2"/>
        <w:spacing w:line="240" w:lineRule="auto"/>
        <w:ind w:left="1560" w:right="0"/>
        <w:jc w:val="left"/>
        <w:rPr>
          <w:b w:val="0"/>
          <w:bCs w:val="0"/>
        </w:rPr>
      </w:pPr>
      <w:r>
        <w:rPr/>
        <w:pict>
          <v:group style="position:absolute;margin-left:41.279999pt;margin-top:84.605637pt;width:512.9pt;height:.5pt;mso-position-horizontal-relative:page;mso-position-vertical-relative:paragraph;z-index:-1160032" coordorigin="826,1692" coordsize="10258,10">
            <v:shape style="position:absolute;left:826;top:1692;width:752;height:10" type="#_x0000_t75" stroked="false">
              <v:imagedata r:id="rId129" o:title=""/>
            </v:shape>
            <v:shape style="position:absolute;left:1572;top:1692;width:998;height:10" type="#_x0000_t75" stroked="false">
              <v:imagedata r:id="rId565" o:title=""/>
            </v:shape>
            <v:shape style="position:absolute;left:2566;top:1692;width:854;height:10" type="#_x0000_t75" stroked="false">
              <v:imagedata r:id="rId566" o:title=""/>
            </v:shape>
            <v:shape style="position:absolute;left:3416;top:1692;width:1565;height:10" type="#_x0000_t75" stroked="false">
              <v:imagedata r:id="rId93" o:title=""/>
            </v:shape>
            <v:shape style="position:absolute;left:4976;top:1692;width:1565;height:10" type="#_x0000_t75" stroked="false">
              <v:imagedata r:id="rId93" o:title=""/>
            </v:shape>
            <v:shape style="position:absolute;left:6537;top:1692;width:1073;height:10" type="#_x0000_t75" stroked="false">
              <v:imagedata r:id="rId567" o:title=""/>
            </v:shape>
            <v:shape style="position:absolute;left:7605;top:1692;width:1138;height:10" type="#_x0000_t75" stroked="false">
              <v:imagedata r:id="rId500" o:title=""/>
            </v:shape>
            <v:shape style="position:absolute;left:8737;top:1692;width:433;height:10" type="#_x0000_t75" stroked="false">
              <v:imagedata r:id="rId568" o:title=""/>
            </v:shape>
            <v:shape style="position:absolute;left:9165;top:1692;width:1918;height:10" type="#_x0000_t75" stroked="false">
              <v:imagedata r:id="rId577" o:title=""/>
            </v:shape>
            <w10:wrap type="none"/>
          </v:group>
        </w:pict>
      </w:r>
      <w:r>
        <w:rPr/>
        <w:pict>
          <v:group style="position:absolute;margin-left:41.279999pt;margin-top:108.485634pt;width:512.9pt;height:.5pt;mso-position-horizontal-relative:page;mso-position-vertical-relative:paragraph;z-index:-1160008" coordorigin="826,2170" coordsize="10258,10">
            <v:shape style="position:absolute;left:826;top:2170;width:752;height:10" type="#_x0000_t75" stroked="false">
              <v:imagedata r:id="rId129" o:title=""/>
            </v:shape>
            <v:shape style="position:absolute;left:1572;top:2170;width:998;height:10" type="#_x0000_t75" stroked="false">
              <v:imagedata r:id="rId565" o:title=""/>
            </v:shape>
            <v:shape style="position:absolute;left:2566;top:2170;width:854;height:10" type="#_x0000_t75" stroked="false">
              <v:imagedata r:id="rId566" o:title=""/>
            </v:shape>
            <v:shape style="position:absolute;left:3416;top:2170;width:1565;height:10" type="#_x0000_t75" stroked="false">
              <v:imagedata r:id="rId93" o:title=""/>
            </v:shape>
            <v:shape style="position:absolute;left:4976;top:2170;width:1565;height:10" type="#_x0000_t75" stroked="false">
              <v:imagedata r:id="rId93" o:title=""/>
            </v:shape>
            <v:shape style="position:absolute;left:6537;top:2170;width:1073;height:10" type="#_x0000_t75" stroked="false">
              <v:imagedata r:id="rId567" o:title=""/>
            </v:shape>
            <v:shape style="position:absolute;left:7605;top:2170;width:1138;height:10" type="#_x0000_t75" stroked="false">
              <v:imagedata r:id="rId500" o:title=""/>
            </v:shape>
            <v:shape style="position:absolute;left:8737;top:2170;width:433;height:10" type="#_x0000_t75" stroked="false">
              <v:imagedata r:id="rId568" o:title=""/>
            </v:shape>
            <v:shape style="position:absolute;left:9165;top:2170;width:1918;height:10" type="#_x0000_t75" stroked="false">
              <v:imagedata r:id="rId569" o:title=""/>
            </v:shape>
            <w10:wrap type="none"/>
          </v:group>
        </w:pict>
      </w:r>
      <w:r>
        <w:rPr/>
        <w:t>（一）董事、监事和高级管理人员持股变动及报酬情况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756"/>
        <w:gridCol w:w="994"/>
        <w:gridCol w:w="425"/>
        <w:gridCol w:w="425"/>
        <w:gridCol w:w="1561"/>
        <w:gridCol w:w="1560"/>
        <w:gridCol w:w="1068"/>
        <w:gridCol w:w="1133"/>
        <w:gridCol w:w="428"/>
        <w:gridCol w:w="917"/>
        <w:gridCol w:w="984"/>
      </w:tblGrid>
      <w:tr>
        <w:trPr>
          <w:trHeight w:val="939" w:hRule="exact"/>
        </w:trPr>
        <w:tc>
          <w:tcPr>
            <w:tcW w:w="756" w:type="dxa"/>
            <w:tcBorders>
              <w:top w:val="single" w:sz="4" w:space="0" w:color="000000"/>
              <w:left w:val="nil" w:sz="6" w:space="0" w:color="auto"/>
              <w:bottom w:val="nil" w:sz="6" w:space="0" w:color="auto"/>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56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42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28" w:right="27"/>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1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04" w:lineRule="exact"/>
              <w:ind w:left="91" w:right="0"/>
              <w:jc w:val="both"/>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7" w:lineRule="auto"/>
              <w:ind w:left="31" w:right="34" w:firstLine="60"/>
              <w:jc w:val="both"/>
              <w:rPr>
                <w:rFonts w:ascii="Arial" w:hAnsi="Arial" w:cs="Arial" w:eastAsia="Arial" w:hint="default"/>
                <w:sz w:val="18"/>
                <w:szCs w:val="18"/>
              </w:rPr>
            </w:pPr>
            <w:r>
              <w:rPr>
                <w:rFonts w:ascii="宋体" w:hAnsi="宋体" w:cs="宋体" w:eastAsia="宋体" w:hint="default"/>
                <w:sz w:val="18"/>
                <w:szCs w:val="18"/>
              </w:rPr>
              <w:t>从公司领 取的报酬 总额</w:t>
            </w:r>
            <w:r>
              <w:rPr>
                <w:rFonts w:ascii="Arial" w:hAnsi="Arial" w:cs="Arial" w:eastAsia="Arial" w:hint="default"/>
                <w:sz w:val="18"/>
                <w:szCs w:val="18"/>
              </w:rPr>
              <w:t>(</w:t>
            </w:r>
            <w:r>
              <w:rPr>
                <w:rFonts w:ascii="宋体" w:hAnsi="宋体" w:cs="宋体" w:eastAsia="宋体" w:hint="default"/>
                <w:sz w:val="18"/>
                <w:szCs w:val="18"/>
              </w:rPr>
              <w:t>万元</w:t>
            </w:r>
            <w:r>
              <w:rPr>
                <w:rFonts w:ascii="Arial" w:hAnsi="Arial" w:cs="Arial" w:eastAsia="Arial" w:hint="default"/>
                <w:sz w:val="18"/>
                <w:szCs w:val="18"/>
              </w:rPr>
              <w:t>)</w:t>
            </w:r>
          </w:p>
        </w:tc>
        <w:tc>
          <w:tcPr>
            <w:tcW w:w="984" w:type="dxa"/>
            <w:tcBorders>
              <w:top w:val="single" w:sz="4" w:space="0" w:color="000000"/>
              <w:left w:val="single" w:sz="4" w:space="0" w:color="000000"/>
              <w:bottom w:val="nil" w:sz="6" w:space="0" w:color="auto"/>
              <w:right w:val="nil" w:sz="6" w:space="0" w:color="auto"/>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是否在股东</w:t>
            </w:r>
          </w:p>
          <w:p>
            <w:pPr>
              <w:pStyle w:val="TableParagraph"/>
              <w:spacing w:line="237" w:lineRule="auto"/>
              <w:ind w:left="38" w:right="38"/>
              <w:jc w:val="center"/>
              <w:rPr>
                <w:rFonts w:ascii="宋体" w:hAnsi="宋体" w:cs="宋体" w:eastAsia="宋体" w:hint="default"/>
                <w:sz w:val="18"/>
                <w:szCs w:val="18"/>
              </w:rPr>
            </w:pPr>
            <w:r>
              <w:rPr>
                <w:rFonts w:ascii="宋体" w:hAnsi="宋体" w:cs="宋体" w:eastAsia="宋体" w:hint="default"/>
                <w:sz w:val="18"/>
                <w:szCs w:val="18"/>
              </w:rPr>
              <w:t>单位或其他 关联单位领 取薪酬</w:t>
            </w:r>
          </w:p>
        </w:tc>
      </w:tr>
      <w:tr>
        <w:trPr>
          <w:trHeight w:val="507"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2" w:lineRule="exact" w:before="4"/>
              <w:ind w:left="220" w:right="129" w:hanging="89"/>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left="107" w:right="0"/>
              <w:jc w:val="left"/>
              <w:rPr>
                <w:rFonts w:ascii="Arial" w:hAnsi="Arial" w:cs="Arial" w:eastAsia="Arial" w:hint="default"/>
                <w:sz w:val="18"/>
                <w:szCs w:val="18"/>
              </w:rPr>
            </w:pPr>
            <w:r>
              <w:rPr>
                <w:rFonts w:ascii="Arial"/>
                <w:sz w:val="18"/>
              </w:rPr>
              <w:t>48</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05</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pacing w:val="-7"/>
                <w:sz w:val="18"/>
                <w:szCs w:val="18"/>
              </w:rPr>
              <w:t>11</w:t>
            </w:r>
            <w:r>
              <w:rPr>
                <w:rFonts w:ascii="Arial" w:hAnsi="Arial" w:cs="Arial" w:eastAsia="Arial" w:hint="default"/>
                <w:spacing w:val="-15"/>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05</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pacing w:val="-9"/>
                <w:sz w:val="18"/>
                <w:szCs w:val="18"/>
              </w:rPr>
              <w:t>11</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21"/>
              <w:jc w:val="right"/>
              <w:rPr>
                <w:rFonts w:ascii="Arial" w:hAnsi="Arial" w:cs="Arial" w:eastAsia="Arial" w:hint="default"/>
                <w:sz w:val="18"/>
                <w:szCs w:val="18"/>
              </w:rPr>
            </w:pPr>
            <w:r>
              <w:rPr>
                <w:rFonts w:ascii="Arial"/>
                <w:spacing w:val="-1"/>
                <w:sz w:val="18"/>
              </w:rPr>
              <w:t>15,379,000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21"/>
              <w:jc w:val="right"/>
              <w:rPr>
                <w:rFonts w:ascii="Arial" w:hAnsi="Arial" w:cs="Arial" w:eastAsia="Arial" w:hint="default"/>
                <w:sz w:val="18"/>
                <w:szCs w:val="18"/>
              </w:rPr>
            </w:pPr>
            <w:r>
              <w:rPr>
                <w:rFonts w:ascii="Arial"/>
                <w:spacing w:val="-1"/>
                <w:sz w:val="18"/>
              </w:rPr>
              <w:t>23,068,500</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20"/>
              <w:jc w:val="right"/>
              <w:rPr>
                <w:rFonts w:ascii="Arial" w:hAnsi="Arial" w:cs="Arial" w:eastAsia="Arial" w:hint="default"/>
                <w:sz w:val="18"/>
                <w:szCs w:val="18"/>
              </w:rPr>
            </w:pPr>
            <w:r>
              <w:rPr>
                <w:rFonts w:ascii="Arial"/>
                <w:w w:val="95"/>
                <w:sz w:val="18"/>
              </w:rPr>
              <w:t>61.44</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7" w:right="0"/>
              <w:jc w:val="left"/>
              <w:rPr>
                <w:rFonts w:ascii="Arial" w:hAnsi="Arial" w:cs="Arial" w:eastAsia="Arial" w:hint="default"/>
                <w:sz w:val="18"/>
                <w:szCs w:val="18"/>
              </w:rPr>
            </w:pPr>
            <w:r>
              <w:rPr>
                <w:rFonts w:ascii="Arial"/>
                <w:sz w:val="18"/>
              </w:rPr>
              <w:t>46</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1"/>
              <w:jc w:val="right"/>
              <w:rPr>
                <w:rFonts w:ascii="Arial" w:hAnsi="Arial" w:cs="Arial" w:eastAsia="Arial" w:hint="default"/>
                <w:sz w:val="18"/>
                <w:szCs w:val="18"/>
              </w:rPr>
            </w:pPr>
            <w:r>
              <w:rPr>
                <w:rFonts w:ascii="Arial"/>
                <w:spacing w:val="-1"/>
                <w:sz w:val="18"/>
              </w:rPr>
              <w:t>12,168,000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1"/>
              <w:jc w:val="right"/>
              <w:rPr>
                <w:rFonts w:ascii="Arial" w:hAnsi="Arial" w:cs="Arial" w:eastAsia="Arial" w:hint="default"/>
                <w:sz w:val="18"/>
                <w:szCs w:val="18"/>
              </w:rPr>
            </w:pPr>
            <w:r>
              <w:rPr>
                <w:rFonts w:ascii="Arial"/>
                <w:spacing w:val="-1"/>
                <w:sz w:val="18"/>
              </w:rPr>
              <w:t>18,252,000</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Arial" w:hAnsi="Arial" w:cs="Arial" w:eastAsia="Arial" w:hint="default"/>
                <w:sz w:val="18"/>
                <w:szCs w:val="18"/>
              </w:rPr>
            </w:pPr>
            <w:r>
              <w:rPr>
                <w:rFonts w:ascii="Arial"/>
                <w:w w:val="99"/>
                <w:sz w:val="18"/>
              </w:rPr>
              <w:t>-</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8"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114"/>
              <w:ind w:left="26"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2" w:lineRule="exact" w:before="23"/>
              <w:ind w:left="131" w:right="129" w:firstLine="88"/>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107" w:right="0"/>
              <w:jc w:val="left"/>
              <w:rPr>
                <w:rFonts w:ascii="Arial" w:hAnsi="Arial" w:cs="Arial" w:eastAsia="Arial" w:hint="default"/>
                <w:sz w:val="18"/>
                <w:szCs w:val="18"/>
              </w:rPr>
            </w:pPr>
            <w:r>
              <w:rPr>
                <w:rFonts w:ascii="Arial"/>
                <w:sz w:val="18"/>
              </w:rPr>
              <w:t>52</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21"/>
              <w:jc w:val="right"/>
              <w:rPr>
                <w:rFonts w:ascii="Arial" w:hAnsi="Arial" w:cs="Arial" w:eastAsia="Arial" w:hint="default"/>
                <w:sz w:val="18"/>
                <w:szCs w:val="18"/>
              </w:rPr>
            </w:pPr>
            <w:r>
              <w:rPr>
                <w:rFonts w:ascii="Arial"/>
                <w:spacing w:val="-1"/>
                <w:sz w:val="18"/>
              </w:rPr>
              <w:t>10,478,000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21"/>
              <w:jc w:val="right"/>
              <w:rPr>
                <w:rFonts w:ascii="Arial" w:hAnsi="Arial" w:cs="Arial" w:eastAsia="Arial" w:hint="default"/>
                <w:sz w:val="18"/>
                <w:szCs w:val="18"/>
              </w:rPr>
            </w:pPr>
            <w:r>
              <w:rPr>
                <w:rFonts w:ascii="Arial"/>
                <w:spacing w:val="-1"/>
                <w:sz w:val="18"/>
              </w:rPr>
              <w:t>15,717,000</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20"/>
              <w:jc w:val="right"/>
              <w:rPr>
                <w:rFonts w:ascii="Arial" w:hAnsi="Arial" w:cs="Arial" w:eastAsia="Arial" w:hint="default"/>
                <w:sz w:val="18"/>
                <w:szCs w:val="18"/>
              </w:rPr>
            </w:pPr>
            <w:r>
              <w:rPr>
                <w:rFonts w:ascii="Arial"/>
                <w:w w:val="95"/>
                <w:sz w:val="18"/>
              </w:rPr>
              <w:t>50.14</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26"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31" w:right="0" w:firstLine="88"/>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07" w:right="0"/>
              <w:jc w:val="left"/>
              <w:rPr>
                <w:rFonts w:ascii="Arial" w:hAnsi="Arial" w:cs="Arial" w:eastAsia="Arial" w:hint="default"/>
                <w:sz w:val="18"/>
                <w:szCs w:val="18"/>
              </w:rPr>
            </w:pPr>
            <w:r>
              <w:rPr>
                <w:rFonts w:ascii="Arial"/>
                <w:sz w:val="18"/>
              </w:rPr>
              <w:t>44</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0"/>
              <w:jc w:val="right"/>
              <w:rPr>
                <w:rFonts w:ascii="Arial" w:hAnsi="Arial" w:cs="Arial" w:eastAsia="Arial" w:hint="default"/>
                <w:sz w:val="18"/>
                <w:szCs w:val="18"/>
              </w:rPr>
            </w:pPr>
            <w:r>
              <w:rPr>
                <w:rFonts w:ascii="Arial"/>
                <w:spacing w:val="-2"/>
                <w:sz w:val="18"/>
              </w:rPr>
              <w:t>8,112,000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0"/>
              <w:jc w:val="right"/>
              <w:rPr>
                <w:rFonts w:ascii="Arial" w:hAnsi="Arial" w:cs="Arial" w:eastAsia="Arial" w:hint="default"/>
                <w:sz w:val="18"/>
                <w:szCs w:val="18"/>
              </w:rPr>
            </w:pPr>
            <w:r>
              <w:rPr>
                <w:rFonts w:ascii="Arial"/>
                <w:spacing w:val="-1"/>
                <w:sz w:val="18"/>
              </w:rPr>
              <w:t>12,168,000</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0"/>
              <w:jc w:val="right"/>
              <w:rPr>
                <w:rFonts w:ascii="Arial" w:hAnsi="Arial" w:cs="Arial" w:eastAsia="Arial" w:hint="default"/>
                <w:sz w:val="18"/>
                <w:szCs w:val="18"/>
              </w:rPr>
            </w:pPr>
            <w:r>
              <w:rPr>
                <w:rFonts w:ascii="Arial"/>
                <w:w w:val="95"/>
                <w:sz w:val="18"/>
              </w:rPr>
              <w:t>49.13</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03"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26"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31" w:right="0" w:firstLine="88"/>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07" w:right="0"/>
              <w:jc w:val="left"/>
              <w:rPr>
                <w:rFonts w:ascii="Arial" w:hAnsi="Arial" w:cs="Arial" w:eastAsia="Arial" w:hint="default"/>
                <w:sz w:val="18"/>
                <w:szCs w:val="18"/>
              </w:rPr>
            </w:pPr>
            <w:r>
              <w:rPr>
                <w:rFonts w:ascii="Arial"/>
                <w:sz w:val="18"/>
              </w:rPr>
              <w:t>49</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0"/>
              <w:jc w:val="right"/>
              <w:rPr>
                <w:rFonts w:ascii="Arial" w:hAnsi="Arial" w:cs="Arial" w:eastAsia="Arial" w:hint="default"/>
                <w:sz w:val="18"/>
                <w:szCs w:val="18"/>
              </w:rPr>
            </w:pPr>
            <w:r>
              <w:rPr>
                <w:rFonts w:ascii="Arial"/>
                <w:spacing w:val="-2"/>
                <w:sz w:val="18"/>
              </w:rPr>
              <w:t>8,112,000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0"/>
              <w:jc w:val="right"/>
              <w:rPr>
                <w:rFonts w:ascii="Arial" w:hAnsi="Arial" w:cs="Arial" w:eastAsia="Arial" w:hint="default"/>
                <w:sz w:val="18"/>
                <w:szCs w:val="18"/>
              </w:rPr>
            </w:pPr>
            <w:r>
              <w:rPr>
                <w:rFonts w:ascii="Arial"/>
                <w:spacing w:val="-1"/>
                <w:sz w:val="18"/>
              </w:rPr>
              <w:t>12,168,000</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0"/>
              <w:jc w:val="right"/>
              <w:rPr>
                <w:rFonts w:ascii="Arial" w:hAnsi="Arial" w:cs="Arial" w:eastAsia="Arial" w:hint="default"/>
                <w:sz w:val="18"/>
                <w:szCs w:val="18"/>
              </w:rPr>
            </w:pPr>
            <w:r>
              <w:rPr>
                <w:rFonts w:ascii="Arial"/>
                <w:w w:val="95"/>
                <w:sz w:val="18"/>
              </w:rPr>
              <w:t>48.09</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7" w:right="0"/>
              <w:jc w:val="left"/>
              <w:rPr>
                <w:rFonts w:ascii="Arial" w:hAnsi="Arial" w:cs="Arial" w:eastAsia="Arial" w:hint="default"/>
                <w:sz w:val="18"/>
                <w:szCs w:val="18"/>
              </w:rPr>
            </w:pPr>
            <w:r>
              <w:rPr>
                <w:rFonts w:ascii="Arial"/>
                <w:sz w:val="18"/>
              </w:rPr>
              <w:t>45</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9"/>
              <w:jc w:val="right"/>
              <w:rPr>
                <w:rFonts w:ascii="Arial" w:hAnsi="Arial" w:cs="Arial" w:eastAsia="Arial" w:hint="default"/>
                <w:sz w:val="18"/>
                <w:szCs w:val="18"/>
              </w:rPr>
            </w:pPr>
            <w:r>
              <w:rPr>
                <w:rFonts w:ascii="Arial"/>
                <w:spacing w:val="-1"/>
                <w:sz w:val="18"/>
              </w:rPr>
              <w:t>3,380,000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9"/>
              <w:jc w:val="right"/>
              <w:rPr>
                <w:rFonts w:ascii="Arial" w:hAnsi="Arial" w:cs="Arial" w:eastAsia="Arial" w:hint="default"/>
                <w:sz w:val="18"/>
                <w:szCs w:val="18"/>
              </w:rPr>
            </w:pPr>
            <w:r>
              <w:rPr>
                <w:rFonts w:ascii="Arial"/>
                <w:spacing w:val="-1"/>
                <w:sz w:val="18"/>
              </w:rPr>
              <w:t>5,070,000</w:t>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22"/>
              <w:jc w:val="right"/>
              <w:rPr>
                <w:rFonts w:ascii="Arial" w:hAnsi="Arial" w:cs="Arial" w:eastAsia="Arial" w:hint="default"/>
                <w:sz w:val="18"/>
                <w:szCs w:val="18"/>
              </w:rPr>
            </w:pPr>
            <w:r>
              <w:rPr>
                <w:rFonts w:ascii="Arial"/>
                <w:w w:val="99"/>
                <w:sz w:val="18"/>
              </w:rPr>
              <w:t>-</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25"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114"/>
              <w:ind w:left="26"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32" w:lineRule="exact" w:before="23"/>
              <w:ind w:left="131" w:right="129" w:firstLine="88"/>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107" w:right="0"/>
              <w:jc w:val="left"/>
              <w:rPr>
                <w:rFonts w:ascii="Arial" w:hAnsi="Arial" w:cs="Arial" w:eastAsia="Arial" w:hint="default"/>
                <w:sz w:val="18"/>
                <w:szCs w:val="18"/>
              </w:rPr>
            </w:pPr>
            <w:r>
              <w:rPr>
                <w:rFonts w:ascii="Arial"/>
                <w:sz w:val="18"/>
              </w:rPr>
              <w:t>38</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20"/>
              <w:jc w:val="right"/>
              <w:rPr>
                <w:rFonts w:ascii="Arial" w:hAnsi="Arial" w:cs="Arial" w:eastAsia="Arial" w:hint="default"/>
                <w:sz w:val="18"/>
                <w:szCs w:val="18"/>
              </w:rPr>
            </w:pPr>
            <w:r>
              <w:rPr>
                <w:rFonts w:ascii="Arial"/>
                <w:w w:val="95"/>
                <w:sz w:val="18"/>
              </w:rPr>
              <w:t>55.98</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29"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26" w:right="0"/>
              <w:jc w:val="left"/>
              <w:rPr>
                <w:rFonts w:ascii="宋体" w:hAnsi="宋体" w:cs="宋体" w:eastAsia="宋体" w:hint="default"/>
                <w:sz w:val="18"/>
                <w:szCs w:val="18"/>
              </w:rPr>
            </w:pPr>
            <w:r>
              <w:rPr>
                <w:rFonts w:ascii="宋体" w:hAnsi="宋体" w:cs="宋体" w:eastAsia="宋体" w:hint="default"/>
                <w:sz w:val="18"/>
                <w:szCs w:val="18"/>
              </w:rPr>
              <w:t>戴昌久</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7" w:right="0"/>
              <w:jc w:val="left"/>
              <w:rPr>
                <w:rFonts w:ascii="Arial" w:hAnsi="Arial" w:cs="Arial" w:eastAsia="Arial" w:hint="default"/>
                <w:sz w:val="18"/>
                <w:szCs w:val="18"/>
              </w:rPr>
            </w:pPr>
            <w:r>
              <w:rPr>
                <w:rFonts w:ascii="Arial"/>
                <w:sz w:val="18"/>
              </w:rPr>
              <w:t>49</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Arial" w:hAnsi="Arial" w:cs="Arial" w:eastAsia="Arial" w:hint="default"/>
                <w:sz w:val="18"/>
                <w:szCs w:val="18"/>
              </w:rPr>
            </w:pPr>
            <w:r>
              <w:rPr>
                <w:rFonts w:ascii="Arial"/>
                <w:w w:val="95"/>
                <w:sz w:val="18"/>
              </w:rPr>
              <w:t>6.00</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7" w:right="0"/>
              <w:jc w:val="left"/>
              <w:rPr>
                <w:rFonts w:ascii="Arial" w:hAnsi="Arial" w:cs="Arial" w:eastAsia="Arial" w:hint="default"/>
                <w:sz w:val="18"/>
                <w:szCs w:val="18"/>
              </w:rPr>
            </w:pPr>
            <w:r>
              <w:rPr>
                <w:rFonts w:ascii="Arial"/>
                <w:sz w:val="18"/>
              </w:rPr>
              <w:t>75</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Arial" w:hAnsi="Arial" w:cs="Arial" w:eastAsia="Arial" w:hint="default"/>
                <w:sz w:val="18"/>
                <w:szCs w:val="18"/>
              </w:rPr>
            </w:pPr>
            <w:r>
              <w:rPr>
                <w:rFonts w:ascii="Arial"/>
                <w:w w:val="95"/>
                <w:sz w:val="18"/>
              </w:rPr>
              <w:t>6.00</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 w:hRule="exact"/>
        </w:trPr>
        <w:tc>
          <w:tcPr>
            <w:tcW w:w="7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98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7" w:right="0"/>
              <w:jc w:val="left"/>
              <w:rPr>
                <w:rFonts w:ascii="Arial" w:hAnsi="Arial" w:cs="Arial" w:eastAsia="Arial" w:hint="default"/>
                <w:sz w:val="18"/>
                <w:szCs w:val="18"/>
              </w:rPr>
            </w:pPr>
            <w:r>
              <w:rPr>
                <w:rFonts w:ascii="Arial"/>
                <w:sz w:val="18"/>
              </w:rPr>
              <w:t>53</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0"/>
              <w:jc w:val="right"/>
              <w:rPr>
                <w:rFonts w:ascii="Arial" w:hAnsi="Arial" w:cs="Arial" w:eastAsia="Arial" w:hint="default"/>
                <w:sz w:val="18"/>
                <w:szCs w:val="18"/>
              </w:rPr>
            </w:pPr>
            <w:r>
              <w:rPr>
                <w:rFonts w:ascii="Arial"/>
                <w:w w:val="95"/>
                <w:sz w:val="18"/>
              </w:rPr>
              <w:t>6.00</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 w:hRule="exact"/>
        </w:trPr>
        <w:tc>
          <w:tcPr>
            <w:tcW w:w="7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98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7" w:right="0"/>
              <w:jc w:val="left"/>
              <w:rPr>
                <w:rFonts w:ascii="Arial" w:hAnsi="Arial" w:cs="Arial" w:eastAsia="Arial" w:hint="default"/>
                <w:sz w:val="18"/>
                <w:szCs w:val="18"/>
              </w:rPr>
            </w:pPr>
            <w:r>
              <w:rPr>
                <w:rFonts w:ascii="Arial"/>
                <w:sz w:val="18"/>
              </w:rPr>
              <w:t>46</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20"/>
              <w:jc w:val="right"/>
              <w:rPr>
                <w:rFonts w:ascii="Arial" w:hAnsi="Arial" w:cs="Arial" w:eastAsia="Arial" w:hint="default"/>
                <w:sz w:val="18"/>
                <w:szCs w:val="18"/>
              </w:rPr>
            </w:pPr>
            <w:r>
              <w:rPr>
                <w:rFonts w:ascii="Arial"/>
                <w:w w:val="95"/>
                <w:sz w:val="18"/>
              </w:rPr>
              <w:t>6.00</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70"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7" w:right="0"/>
              <w:jc w:val="left"/>
              <w:rPr>
                <w:rFonts w:ascii="Arial" w:hAnsi="Arial" w:cs="Arial" w:eastAsia="Arial" w:hint="default"/>
                <w:sz w:val="18"/>
                <w:szCs w:val="18"/>
              </w:rPr>
            </w:pPr>
            <w:r>
              <w:rPr>
                <w:rFonts w:ascii="Arial"/>
                <w:sz w:val="18"/>
              </w:rPr>
              <w:t>46</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0"/>
              <w:jc w:val="right"/>
              <w:rPr>
                <w:rFonts w:ascii="Arial" w:hAnsi="Arial" w:cs="Arial" w:eastAsia="Arial" w:hint="default"/>
                <w:sz w:val="18"/>
                <w:szCs w:val="18"/>
              </w:rPr>
            </w:pPr>
            <w:r>
              <w:rPr>
                <w:rFonts w:ascii="Arial"/>
                <w:sz w:val="18"/>
              </w:rPr>
              <w:t>43.67</w:t>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 w:hRule="exact"/>
        </w:trPr>
        <w:tc>
          <w:tcPr>
            <w:tcW w:w="7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98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7" w:right="0"/>
              <w:jc w:val="left"/>
              <w:rPr>
                <w:rFonts w:ascii="Arial" w:hAnsi="Arial" w:cs="Arial" w:eastAsia="Arial" w:hint="default"/>
                <w:sz w:val="18"/>
                <w:szCs w:val="18"/>
              </w:rPr>
            </w:pPr>
            <w:r>
              <w:rPr>
                <w:rFonts w:ascii="Arial"/>
                <w:sz w:val="18"/>
              </w:rPr>
              <w:t>41</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12</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26</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0"/>
              <w:jc w:val="right"/>
              <w:rPr>
                <w:rFonts w:ascii="Arial" w:hAnsi="Arial" w:cs="Arial" w:eastAsia="Arial" w:hint="default"/>
                <w:sz w:val="18"/>
                <w:szCs w:val="18"/>
              </w:rPr>
            </w:pPr>
            <w:r>
              <w:rPr>
                <w:rFonts w:ascii="Arial"/>
                <w:w w:val="95"/>
                <w:sz w:val="18"/>
              </w:rPr>
              <w:t>33.80</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 w:hRule="exact"/>
        </w:trPr>
        <w:tc>
          <w:tcPr>
            <w:tcW w:w="7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98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7" w:right="0"/>
              <w:jc w:val="left"/>
              <w:rPr>
                <w:rFonts w:ascii="Arial" w:hAnsi="Arial" w:cs="Arial" w:eastAsia="Arial" w:hint="default"/>
                <w:sz w:val="18"/>
                <w:szCs w:val="18"/>
              </w:rPr>
            </w:pPr>
            <w:r>
              <w:rPr>
                <w:rFonts w:ascii="Arial"/>
                <w:sz w:val="18"/>
              </w:rPr>
              <w:t>35</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04</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25</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0"/>
              <w:jc w:val="right"/>
              <w:rPr>
                <w:rFonts w:ascii="Arial" w:hAnsi="Arial" w:cs="Arial" w:eastAsia="Arial" w:hint="default"/>
                <w:sz w:val="18"/>
                <w:szCs w:val="18"/>
              </w:rPr>
            </w:pPr>
            <w:r>
              <w:rPr>
                <w:rFonts w:ascii="Arial"/>
                <w:w w:val="95"/>
                <w:sz w:val="18"/>
              </w:rPr>
              <w:t>51.22</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 w:hRule="exact"/>
        </w:trPr>
        <w:tc>
          <w:tcPr>
            <w:tcW w:w="7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98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7" w:right="0"/>
              <w:jc w:val="left"/>
              <w:rPr>
                <w:rFonts w:ascii="Arial" w:hAnsi="Arial" w:cs="Arial" w:eastAsia="Arial" w:hint="default"/>
                <w:sz w:val="18"/>
                <w:szCs w:val="18"/>
              </w:rPr>
            </w:pPr>
            <w:r>
              <w:rPr>
                <w:rFonts w:ascii="Arial"/>
                <w:sz w:val="18"/>
              </w:rPr>
              <w:t>39</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01</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Arial" w:hAnsi="Arial" w:cs="Arial" w:eastAsia="Arial" w:hint="default"/>
                <w:sz w:val="18"/>
                <w:szCs w:val="18"/>
              </w:rPr>
              <w:t>19</w:t>
            </w:r>
            <w:r>
              <w:rPr>
                <w:rFonts w:ascii="Arial" w:hAnsi="Arial" w:cs="Arial" w:eastAsia="Arial" w:hint="default"/>
                <w:spacing w:val="-14"/>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0"/>
              <w:jc w:val="right"/>
              <w:rPr>
                <w:rFonts w:ascii="Arial" w:hAnsi="Arial" w:cs="Arial" w:eastAsia="Arial" w:hint="default"/>
                <w:sz w:val="18"/>
                <w:szCs w:val="18"/>
              </w:rPr>
            </w:pPr>
            <w:r>
              <w:rPr>
                <w:rFonts w:ascii="Arial"/>
                <w:w w:val="95"/>
                <w:sz w:val="18"/>
              </w:rPr>
              <w:t>54.12</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
        </w:tc>
      </w:tr>
      <w:tr>
        <w:trPr>
          <w:trHeight w:val="81" w:hRule="exact"/>
        </w:trPr>
        <w:tc>
          <w:tcPr>
            <w:tcW w:w="7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98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7" w:right="0"/>
              <w:jc w:val="left"/>
              <w:rPr>
                <w:rFonts w:ascii="Arial" w:hAnsi="Arial" w:cs="Arial" w:eastAsia="Arial" w:hint="default"/>
                <w:sz w:val="18"/>
                <w:szCs w:val="18"/>
              </w:rPr>
            </w:pPr>
            <w:r>
              <w:rPr>
                <w:rFonts w:ascii="Arial"/>
                <w:sz w:val="18"/>
              </w:rPr>
              <w:t>55</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0"/>
              <w:jc w:val="right"/>
              <w:rPr>
                <w:rFonts w:ascii="Arial" w:hAnsi="Arial" w:cs="Arial" w:eastAsia="Arial" w:hint="default"/>
                <w:sz w:val="18"/>
                <w:szCs w:val="18"/>
              </w:rPr>
            </w:pPr>
            <w:r>
              <w:rPr>
                <w:rFonts w:ascii="Arial"/>
                <w:w w:val="95"/>
                <w:sz w:val="18"/>
              </w:rPr>
              <w:t>42.13</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 w:hRule="exact"/>
        </w:trPr>
        <w:tc>
          <w:tcPr>
            <w:tcW w:w="7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984" w:type="dxa"/>
            <w:tcBorders>
              <w:top w:val="nil" w:sz="6" w:space="0" w:color="auto"/>
              <w:left w:val="single" w:sz="4" w:space="0" w:color="000000"/>
              <w:bottom w:val="nil" w:sz="6" w:space="0" w:color="auto"/>
              <w:right w:val="nil" w:sz="6" w:space="0" w:color="auto"/>
            </w:tcBorders>
          </w:tcPr>
          <w:p>
            <w:pPr/>
          </w:p>
        </w:tc>
      </w:tr>
      <w:tr>
        <w:trPr>
          <w:trHeight w:val="348"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7" w:right="0"/>
              <w:jc w:val="left"/>
              <w:rPr>
                <w:rFonts w:ascii="Arial" w:hAnsi="Arial" w:cs="Arial" w:eastAsia="Arial" w:hint="default"/>
                <w:sz w:val="18"/>
                <w:szCs w:val="18"/>
              </w:rPr>
            </w:pPr>
            <w:r>
              <w:rPr>
                <w:rFonts w:ascii="Arial"/>
                <w:sz w:val="18"/>
              </w:rPr>
              <w:t>39</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20"/>
              <w:jc w:val="right"/>
              <w:rPr>
                <w:rFonts w:ascii="Arial" w:hAnsi="Arial" w:cs="Arial" w:eastAsia="Arial" w:hint="default"/>
                <w:sz w:val="18"/>
                <w:szCs w:val="18"/>
              </w:rPr>
            </w:pPr>
            <w:r>
              <w:rPr>
                <w:rFonts w:ascii="Arial"/>
                <w:w w:val="95"/>
                <w:sz w:val="18"/>
              </w:rPr>
              <w:t>42.64</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70"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陈起</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7" w:right="0"/>
              <w:jc w:val="left"/>
              <w:rPr>
                <w:rFonts w:ascii="Arial" w:hAnsi="Arial" w:cs="Arial" w:eastAsia="Arial" w:hint="default"/>
                <w:sz w:val="18"/>
                <w:szCs w:val="18"/>
              </w:rPr>
            </w:pPr>
            <w:r>
              <w:rPr>
                <w:rFonts w:ascii="Arial"/>
                <w:sz w:val="18"/>
              </w:rPr>
              <w:t>36</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0"/>
              <w:jc w:val="right"/>
              <w:rPr>
                <w:rFonts w:ascii="Arial" w:hAnsi="Arial" w:cs="Arial" w:eastAsia="Arial" w:hint="default"/>
                <w:sz w:val="18"/>
                <w:szCs w:val="18"/>
              </w:rPr>
            </w:pPr>
            <w:r>
              <w:rPr>
                <w:rFonts w:ascii="Arial"/>
                <w:w w:val="95"/>
                <w:sz w:val="18"/>
              </w:rPr>
              <w:t>39.16</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 w:hRule="exact"/>
        </w:trPr>
        <w:tc>
          <w:tcPr>
            <w:tcW w:w="7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98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易绚雯</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7" w:right="0"/>
              <w:jc w:val="left"/>
              <w:rPr>
                <w:rFonts w:ascii="Arial" w:hAnsi="Arial" w:cs="Arial" w:eastAsia="Arial" w:hint="default"/>
                <w:sz w:val="18"/>
                <w:szCs w:val="18"/>
              </w:rPr>
            </w:pPr>
            <w:r>
              <w:rPr>
                <w:rFonts w:ascii="Arial"/>
                <w:sz w:val="18"/>
              </w:rPr>
              <w:t>29</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02</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06</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04</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25</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0"/>
              <w:jc w:val="right"/>
              <w:rPr>
                <w:rFonts w:ascii="Arial" w:hAnsi="Arial" w:cs="Arial" w:eastAsia="Arial" w:hint="default"/>
                <w:sz w:val="18"/>
                <w:szCs w:val="18"/>
              </w:rPr>
            </w:pPr>
            <w:r>
              <w:rPr>
                <w:rFonts w:ascii="Arial"/>
                <w:w w:val="95"/>
                <w:sz w:val="18"/>
              </w:rPr>
              <w:t>14.90</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 w:hRule="exact"/>
        </w:trPr>
        <w:tc>
          <w:tcPr>
            <w:tcW w:w="75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06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tcBorders>
              <w:top w:val="nil" w:sz="6" w:space="0" w:color="auto"/>
              <w:left w:val="single" w:sz="4" w:space="0" w:color="000000"/>
              <w:bottom w:val="nil" w:sz="6" w:space="0" w:color="auto"/>
              <w:right w:val="single" w:sz="4" w:space="0" w:color="000000"/>
            </w:tcBorders>
          </w:tcPr>
          <w:p>
            <w:pPr/>
          </w:p>
        </w:tc>
        <w:tc>
          <w:tcPr>
            <w:tcW w:w="917" w:type="dxa"/>
            <w:tcBorders>
              <w:top w:val="nil" w:sz="6" w:space="0" w:color="auto"/>
              <w:left w:val="single" w:sz="4" w:space="0" w:color="000000"/>
              <w:bottom w:val="nil" w:sz="6" w:space="0" w:color="auto"/>
              <w:right w:val="single" w:sz="4" w:space="0" w:color="000000"/>
            </w:tcBorders>
          </w:tcPr>
          <w:p>
            <w:pPr/>
          </w:p>
        </w:tc>
        <w:tc>
          <w:tcPr>
            <w:tcW w:w="984" w:type="dxa"/>
            <w:tcBorders>
              <w:top w:val="nil" w:sz="6" w:space="0" w:color="auto"/>
              <w:left w:val="single" w:sz="4" w:space="0" w:color="000000"/>
              <w:bottom w:val="nil" w:sz="6" w:space="0" w:color="auto"/>
              <w:right w:val="nil" w:sz="6" w:space="0" w:color="auto"/>
            </w:tcBorders>
          </w:tcPr>
          <w:p>
            <w:pPr/>
          </w:p>
        </w:tc>
      </w:tr>
      <w:tr>
        <w:trPr>
          <w:trHeight w:val="350"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莫波</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监事（前）</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07" w:right="0"/>
              <w:jc w:val="left"/>
              <w:rPr>
                <w:rFonts w:ascii="Arial" w:hAnsi="Arial" w:cs="Arial" w:eastAsia="Arial" w:hint="default"/>
                <w:sz w:val="18"/>
                <w:szCs w:val="18"/>
              </w:rPr>
            </w:pPr>
            <w:r>
              <w:rPr>
                <w:rFonts w:ascii="Arial"/>
                <w:sz w:val="18"/>
              </w:rPr>
              <w:t>34</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02</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03</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0"/>
              <w:jc w:val="right"/>
              <w:rPr>
                <w:rFonts w:ascii="Arial" w:hAnsi="Arial" w:cs="Arial" w:eastAsia="Arial" w:hint="default"/>
                <w:sz w:val="18"/>
                <w:szCs w:val="18"/>
              </w:rPr>
            </w:pPr>
            <w:r>
              <w:rPr>
                <w:rFonts w:ascii="Arial"/>
                <w:w w:val="95"/>
                <w:sz w:val="18"/>
              </w:rPr>
              <w:t>28.52</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756"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于天巡</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董事会秘书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（前）</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107" w:right="0"/>
              <w:jc w:val="left"/>
              <w:rPr>
                <w:rFonts w:ascii="Arial" w:hAnsi="Arial" w:cs="Arial" w:eastAsia="Arial" w:hint="default"/>
                <w:sz w:val="18"/>
                <w:szCs w:val="18"/>
              </w:rPr>
            </w:pPr>
            <w:r>
              <w:rPr>
                <w:rFonts w:ascii="Arial"/>
                <w:sz w:val="18"/>
              </w:rPr>
              <w:t>35</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04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46"/>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22"/>
              <w:jc w:val="right"/>
              <w:rPr>
                <w:rFonts w:ascii="Arial" w:hAnsi="Arial" w:cs="Arial" w:eastAsia="Arial" w:hint="default"/>
                <w:sz w:val="18"/>
                <w:szCs w:val="18"/>
              </w:rPr>
            </w:pPr>
            <w:r>
              <w:rPr>
                <w:rFonts w:ascii="Arial"/>
                <w:w w:val="99"/>
                <w:sz w:val="18"/>
              </w:rPr>
              <w:t>0</w:t>
            </w:r>
            <w:r>
              <w:rPr>
                <w:rFonts w:ascii="Arial"/>
                <w:sz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22"/>
              <w:jc w:val="right"/>
              <w:rPr>
                <w:rFonts w:ascii="Arial" w:hAnsi="Arial" w:cs="Arial" w:eastAsia="Arial" w:hint="default"/>
                <w:sz w:val="18"/>
                <w:szCs w:val="18"/>
              </w:rPr>
            </w:pPr>
            <w:r>
              <w:rPr>
                <w:rFonts w:ascii="Arial"/>
                <w:w w:val="99"/>
                <w:sz w:val="18"/>
              </w:rPr>
              <w:t>0</w:t>
            </w:r>
            <w:r>
              <w:rPr>
                <w:rFonts w:ascii="Arial"/>
                <w:sz w:val="18"/>
              </w:rPr>
            </w:r>
          </w:p>
        </w:tc>
        <w:tc>
          <w:tcPr>
            <w:tcW w:w="42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20"/>
              <w:jc w:val="right"/>
              <w:rPr>
                <w:rFonts w:ascii="Arial" w:hAnsi="Arial" w:cs="Arial" w:eastAsia="Arial" w:hint="default"/>
                <w:sz w:val="18"/>
                <w:szCs w:val="18"/>
              </w:rPr>
            </w:pPr>
            <w:r>
              <w:rPr>
                <w:rFonts w:ascii="Arial"/>
                <w:w w:val="95"/>
                <w:sz w:val="18"/>
              </w:rPr>
              <w:t>15.48</w:t>
            </w:r>
            <w:r>
              <w:rPr>
                <w:rFonts w:ascii="Arial"/>
                <w:sz w:val="18"/>
              </w:rPr>
            </w:r>
          </w:p>
        </w:tc>
        <w:tc>
          <w:tcPr>
            <w:tcW w:w="984"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756" w:type="dxa"/>
            <w:tcBorders>
              <w:top w:val="nil" w:sz="6" w:space="0" w:color="auto"/>
              <w:left w:val="nil" w:sz="6" w:space="0" w:color="auto"/>
              <w:bottom w:val="single" w:sz="4" w:space="0" w:color="000000"/>
              <w:right w:val="single" w:sz="4" w:space="0" w:color="000000"/>
            </w:tcBorders>
            <w:shd w:val="clear" w:color="auto" w:fill="DCDCDC"/>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Arial" w:hAnsi="Arial" w:cs="Arial" w:eastAsia="Arial" w:hint="default"/>
                <w:sz w:val="18"/>
                <w:szCs w:val="18"/>
              </w:rPr>
            </w:pPr>
            <w:r>
              <w:rPr>
                <w:rFonts w:ascii="Arial"/>
                <w:w w:val="99"/>
                <w:sz w:val="18"/>
              </w:rPr>
              <w:t>-</w:t>
            </w:r>
            <w:r>
              <w:rPr>
                <w:rFonts w:ascii="Arial"/>
                <w:sz w:val="18"/>
              </w:rPr>
            </w:r>
          </w:p>
        </w:tc>
        <w:tc>
          <w:tcPr>
            <w:tcW w:w="42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Arial" w:hAnsi="Arial" w:cs="Arial" w:eastAsia="Arial" w:hint="default"/>
                <w:sz w:val="18"/>
                <w:szCs w:val="18"/>
              </w:rPr>
            </w:pPr>
            <w:r>
              <w:rPr>
                <w:rFonts w:ascii="Arial"/>
                <w:w w:val="99"/>
                <w:sz w:val="18"/>
              </w:rPr>
              <w:t>-</w:t>
            </w:r>
            <w:r>
              <w:rPr>
                <w:rFonts w:ascii="Arial"/>
                <w:sz w:val="18"/>
              </w:rPr>
            </w:r>
          </w:p>
        </w:tc>
        <w:tc>
          <w:tcPr>
            <w:tcW w:w="42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4"/>
              <w:ind w:right="74"/>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4"/>
              <w:ind w:left="2" w:right="0"/>
              <w:jc w:val="center"/>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Arial" w:hAnsi="Arial" w:cs="Arial" w:eastAsia="Arial" w:hint="default"/>
                <w:sz w:val="18"/>
                <w:szCs w:val="18"/>
              </w:rPr>
            </w:pPr>
            <w:r>
              <w:rPr>
                <w:rFonts w:ascii="Arial"/>
                <w:w w:val="99"/>
                <w:sz w:val="18"/>
              </w:rPr>
              <w:t>-</w:t>
            </w:r>
            <w:r>
              <w:rPr>
                <w:rFonts w:ascii="Arial"/>
                <w:sz w:val="18"/>
              </w:rPr>
            </w:r>
          </w:p>
        </w:tc>
        <w:tc>
          <w:tcPr>
            <w:tcW w:w="1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20"/>
              <w:jc w:val="right"/>
              <w:rPr>
                <w:rFonts w:ascii="Arial" w:hAnsi="Arial" w:cs="Arial" w:eastAsia="Arial" w:hint="default"/>
                <w:sz w:val="18"/>
                <w:szCs w:val="18"/>
              </w:rPr>
            </w:pPr>
            <w:r>
              <w:rPr>
                <w:rFonts w:ascii="Arial"/>
                <w:spacing w:val="-1"/>
                <w:sz w:val="18"/>
              </w:rPr>
              <w:t>57,629,000</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23"/>
              <w:jc w:val="right"/>
              <w:rPr>
                <w:rFonts w:ascii="Arial" w:hAnsi="Arial" w:cs="Arial" w:eastAsia="Arial" w:hint="default"/>
                <w:sz w:val="18"/>
                <w:szCs w:val="18"/>
              </w:rPr>
            </w:pPr>
            <w:r>
              <w:rPr>
                <w:rFonts w:ascii="Arial"/>
                <w:spacing w:val="-1"/>
                <w:sz w:val="18"/>
              </w:rPr>
              <w:t>86,443,500</w:t>
            </w:r>
            <w:r>
              <w:rPr>
                <w:rFonts w:ascii="Arial"/>
                <w:sz w:val="18"/>
              </w:rPr>
            </w:r>
          </w:p>
        </w:tc>
        <w:tc>
          <w:tcPr>
            <w:tcW w:w="4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64"/>
              <w:ind w:right="1"/>
              <w:jc w:val="center"/>
              <w:rPr>
                <w:rFonts w:ascii="Arial" w:hAnsi="Arial" w:cs="Arial" w:eastAsia="Arial" w:hint="default"/>
                <w:sz w:val="18"/>
                <w:szCs w:val="18"/>
              </w:rPr>
            </w:pPr>
            <w:r>
              <w:rPr>
                <w:rFonts w:ascii="Arial"/>
                <w:w w:val="99"/>
                <w:sz w:val="18"/>
              </w:rPr>
              <w:t>-</w:t>
            </w:r>
            <w:r>
              <w:rPr>
                <w:rFonts w:ascii="Arial"/>
                <w:sz w:val="18"/>
              </w:rPr>
            </w:r>
          </w:p>
        </w:tc>
        <w:tc>
          <w:tcPr>
            <w:tcW w:w="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20"/>
              <w:jc w:val="right"/>
              <w:rPr>
                <w:rFonts w:ascii="Arial" w:hAnsi="Arial" w:cs="Arial" w:eastAsia="Arial" w:hint="default"/>
                <w:sz w:val="18"/>
                <w:szCs w:val="18"/>
              </w:rPr>
            </w:pPr>
            <w:r>
              <w:rPr>
                <w:rFonts w:ascii="Arial"/>
                <w:spacing w:val="-1"/>
                <w:sz w:val="18"/>
              </w:rPr>
              <w:t>654.42</w:t>
            </w:r>
          </w:p>
        </w:tc>
        <w:tc>
          <w:tcPr>
            <w:tcW w:w="984" w:type="dxa"/>
            <w:tcBorders>
              <w:top w:val="nil" w:sz="6" w:space="0" w:color="auto"/>
              <w:left w:val="single" w:sz="4" w:space="0" w:color="000000"/>
              <w:bottom w:val="single" w:sz="4" w:space="0" w:color="000000"/>
              <w:right w:val="nil" w:sz="6" w:space="0" w:color="auto"/>
            </w:tcBorders>
            <w:shd w:val="clear" w:color="auto" w:fill="DCDCDC"/>
          </w:tcPr>
          <w:p>
            <w:pPr>
              <w:pStyle w:val="TableParagraph"/>
              <w:spacing w:line="240" w:lineRule="auto" w:before="64"/>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4"/>
        <w:rPr>
          <w:rFonts w:ascii="宋体" w:hAnsi="宋体" w:cs="宋体" w:eastAsia="宋体" w:hint="default"/>
          <w:b/>
          <w:bCs/>
          <w:sz w:val="13"/>
          <w:szCs w:val="13"/>
        </w:rPr>
      </w:pPr>
    </w:p>
    <w:p>
      <w:pPr>
        <w:pStyle w:val="Heading2"/>
        <w:spacing w:line="240" w:lineRule="auto" w:before="26"/>
        <w:ind w:left="1560" w:right="0"/>
        <w:jc w:val="left"/>
        <w:rPr>
          <w:b w:val="0"/>
          <w:bCs w:val="0"/>
        </w:rPr>
      </w:pPr>
      <w:r>
        <w:rPr/>
        <w:pict>
          <v:group style="position:absolute;margin-left:41.279999pt;margin-top:-90.1604pt;width:512.9pt;height:5.05pt;mso-position-horizontal-relative:page;mso-position-vertical-relative:paragraph;z-index:-1159600" coordorigin="826,-1803" coordsize="10258,101">
            <v:shape style="position:absolute;left:826;top:-1803;width:771;height:101" type="#_x0000_t75" stroked="false">
              <v:imagedata r:id="rId576" o:title=""/>
            </v:shape>
            <v:shape style="position:absolute;left:1572;top:-1712;width:998;height:10" type="#_x0000_t75" stroked="false">
              <v:imagedata r:id="rId565" o:title=""/>
            </v:shape>
            <v:shape style="position:absolute;left:2566;top:-1712;width:854;height:10" type="#_x0000_t75" stroked="false">
              <v:imagedata r:id="rId566" o:title=""/>
            </v:shape>
            <v:shape style="position:absolute;left:3416;top:-1712;width:1565;height:10" type="#_x0000_t75" stroked="false">
              <v:imagedata r:id="rId93" o:title=""/>
            </v:shape>
            <v:shape style="position:absolute;left:4976;top:-1712;width:1565;height:10" type="#_x0000_t75" stroked="false">
              <v:imagedata r:id="rId93" o:title=""/>
            </v:shape>
            <v:shape style="position:absolute;left:6537;top:-1712;width:1073;height:10" type="#_x0000_t75" stroked="false">
              <v:imagedata r:id="rId567" o:title=""/>
            </v:shape>
            <v:shape style="position:absolute;left:7605;top:-1712;width:1138;height:10" type="#_x0000_t75" stroked="false">
              <v:imagedata r:id="rId500" o:title=""/>
            </v:shape>
            <v:shape style="position:absolute;left:8737;top:-1712;width:433;height:10" type="#_x0000_t75" stroked="false">
              <v:imagedata r:id="rId568" o:title=""/>
            </v:shape>
            <v:shape style="position:absolute;left:9165;top:-1712;width:1918;height:10" type="#_x0000_t75" stroked="false">
              <v:imagedata r:id="rId569" o:title=""/>
            </v:shape>
            <w10:wrap type="none"/>
          </v:group>
        </w:pict>
      </w:r>
      <w:r>
        <w:rPr/>
        <w:pict>
          <v:group style="position:absolute;margin-left:41.279999pt;margin-top:-72.640396pt;width:512.9pt;height:5.05pt;mso-position-horizontal-relative:page;mso-position-vertical-relative:paragraph;z-index:-1159576" coordorigin="826,-1453" coordsize="10258,101">
            <v:shape style="position:absolute;left:826;top:-1453;width:771;height:101" type="#_x0000_t75" stroked="false">
              <v:imagedata r:id="rId576" o:title=""/>
            </v:shape>
            <v:shape style="position:absolute;left:1572;top:-1362;width:998;height:10" type="#_x0000_t75" stroked="false">
              <v:imagedata r:id="rId570" o:title=""/>
            </v:shape>
            <v:shape style="position:absolute;left:2566;top:-1362;width:854;height:10" type="#_x0000_t75" stroked="false">
              <v:imagedata r:id="rId571" o:title=""/>
            </v:shape>
            <v:shape style="position:absolute;left:3416;top:-1362;width:1565;height:10" type="#_x0000_t75" stroked="false">
              <v:imagedata r:id="rId100" o:title=""/>
            </v:shape>
            <v:shape style="position:absolute;left:4976;top:-1362;width:1565;height:10" type="#_x0000_t75" stroked="false">
              <v:imagedata r:id="rId100" o:title=""/>
            </v:shape>
            <v:shape style="position:absolute;left:6537;top:-1362;width:1073;height:10" type="#_x0000_t75" stroked="false">
              <v:imagedata r:id="rId572" o:title=""/>
            </v:shape>
            <v:shape style="position:absolute;left:7605;top:-1362;width:1138;height:10" type="#_x0000_t75" stroked="false">
              <v:imagedata r:id="rId508" o:title=""/>
            </v:shape>
            <v:shape style="position:absolute;left:8737;top:-1362;width:433;height:10" type="#_x0000_t75" stroked="false">
              <v:imagedata r:id="rId573" o:title=""/>
            </v:shape>
            <v:shape style="position:absolute;left:9165;top:-1362;width:1918;height:10" type="#_x0000_t75" stroked="false">
              <v:imagedata r:id="rId574" o:title=""/>
            </v:shape>
            <w10:wrap type="none"/>
          </v:group>
        </w:pict>
      </w:r>
      <w:r>
        <w:rPr/>
        <w:pict>
          <v:group style="position:absolute;margin-left:41.279999pt;margin-top:-55.120338pt;width:512.9pt;height:5.05pt;mso-position-horizontal-relative:page;mso-position-vertical-relative:paragraph;z-index:-1159552" coordorigin="826,-1102" coordsize="10258,101">
            <v:shape style="position:absolute;left:826;top:-1102;width:771;height:101" type="#_x0000_t75" stroked="false">
              <v:imagedata r:id="rId575" o:title=""/>
            </v:shape>
            <v:shape style="position:absolute;left:1572;top:-1011;width:998;height:10" type="#_x0000_t75" stroked="false">
              <v:imagedata r:id="rId565" o:title=""/>
            </v:shape>
            <v:shape style="position:absolute;left:2566;top:-1011;width:854;height:10" type="#_x0000_t75" stroked="false">
              <v:imagedata r:id="rId566" o:title=""/>
            </v:shape>
            <v:shape style="position:absolute;left:3416;top:-1011;width:1565;height:10" type="#_x0000_t75" stroked="false">
              <v:imagedata r:id="rId93" o:title=""/>
            </v:shape>
            <v:shape style="position:absolute;left:4976;top:-1011;width:1565;height:10" type="#_x0000_t75" stroked="false">
              <v:imagedata r:id="rId93" o:title=""/>
            </v:shape>
            <v:shape style="position:absolute;left:6537;top:-1011;width:1073;height:10" type="#_x0000_t75" stroked="false">
              <v:imagedata r:id="rId567" o:title=""/>
            </v:shape>
            <v:shape style="position:absolute;left:7605;top:-1011;width:1138;height:10" type="#_x0000_t75" stroked="false">
              <v:imagedata r:id="rId500" o:title=""/>
            </v:shape>
            <v:shape style="position:absolute;left:8737;top:-1011;width:433;height:10" type="#_x0000_t75" stroked="false">
              <v:imagedata r:id="rId568" o:title=""/>
            </v:shape>
            <v:shape style="position:absolute;left:9165;top:-1011;width:1918;height:10" type="#_x0000_t75" stroked="false">
              <v:imagedata r:id="rId569" o:title=""/>
            </v:shape>
            <w10:wrap type="none"/>
          </v:group>
        </w:pict>
      </w:r>
      <w:r>
        <w:rPr/>
        <w:pict>
          <v:group style="position:absolute;margin-left:41.279999pt;margin-top:-26.680357pt;width:512.9pt;height:.5pt;mso-position-horizontal-relative:page;mso-position-vertical-relative:paragraph;z-index:-1159528" coordorigin="826,-534" coordsize="10258,10">
            <v:shape style="position:absolute;left:826;top:-534;width:752;height:10" type="#_x0000_t75" stroked="false">
              <v:imagedata r:id="rId129" o:title=""/>
            </v:shape>
            <v:shape style="position:absolute;left:1572;top:-534;width:998;height:10" type="#_x0000_t75" stroked="false">
              <v:imagedata r:id="rId565" o:title=""/>
            </v:shape>
            <v:shape style="position:absolute;left:2566;top:-534;width:854;height:10" type="#_x0000_t75" stroked="false">
              <v:imagedata r:id="rId566" o:title=""/>
            </v:shape>
            <v:shape style="position:absolute;left:3416;top:-534;width:1565;height:10" type="#_x0000_t75" stroked="false">
              <v:imagedata r:id="rId93" o:title=""/>
            </v:shape>
            <v:shape style="position:absolute;left:4976;top:-534;width:1565;height:10" type="#_x0000_t75" stroked="false">
              <v:imagedata r:id="rId93" o:title=""/>
            </v:shape>
            <v:shape style="position:absolute;left:6537;top:-534;width:1073;height:10" type="#_x0000_t75" stroked="false">
              <v:imagedata r:id="rId567" o:title=""/>
            </v:shape>
            <v:shape style="position:absolute;left:7605;top:-534;width:1138;height:10" type="#_x0000_t75" stroked="false">
              <v:imagedata r:id="rId500" o:title=""/>
            </v:shape>
            <v:shape style="position:absolute;left:8737;top:-534;width:433;height:10" type="#_x0000_t75" stroked="false">
              <v:imagedata r:id="rId568" o:title=""/>
            </v:shape>
            <v:shape style="position:absolute;left:9165;top:-534;width:1918;height:10" type="#_x0000_t75" stroked="false">
              <v:imagedata r:id="rId569" o:title=""/>
            </v:shape>
            <w10:wrap type="none"/>
          </v:group>
        </w:pict>
      </w:r>
      <w:r>
        <w:rPr/>
        <w:pict>
          <v:shape style="position:absolute;margin-left:78.863998pt;margin-top:-9.880347pt;width:.48002pt;height:.72pt;mso-position-horizontal-relative:page;mso-position-vertical-relative:paragraph;z-index:-1159504" type="#_x0000_t75" stroked="false">
            <v:imagedata r:id="rId554" o:title=""/>
          </v:shape>
        </w:pict>
      </w:r>
      <w:r>
        <w:rPr/>
        <w:pict>
          <v:shape style="position:absolute;margin-left:128.539993pt;margin-top:-9.880347pt;width:.48002pt;height:.72pt;mso-position-horizontal-relative:page;mso-position-vertical-relative:paragraph;z-index:-1159480" type="#_x0000_t75" stroked="false">
            <v:imagedata r:id="rId554" o:title=""/>
          </v:shape>
        </w:pict>
      </w:r>
      <w:r>
        <w:rPr/>
        <w:pict>
          <v:shape style="position:absolute;margin-left:149.779999pt;margin-top:-9.880347pt;width:.48003pt;height:.72pt;mso-position-horizontal-relative:page;mso-position-vertical-relative:paragraph;z-index:-1159456" type="#_x0000_t75" stroked="false">
            <v:imagedata r:id="rId554" o:title=""/>
          </v:shape>
        </w:pict>
      </w:r>
      <w:r>
        <w:rPr/>
        <w:pict>
          <v:shape style="position:absolute;margin-left:171.020004pt;margin-top:-9.880347pt;width:.48002pt;height:.72pt;mso-position-horizontal-relative:page;mso-position-vertical-relative:paragraph;z-index:-1159432" type="#_x0000_t75" stroked="false">
            <v:imagedata r:id="rId554" o:title=""/>
          </v:shape>
        </w:pict>
      </w:r>
      <w:r>
        <w:rPr/>
        <w:pict>
          <v:shape style="position:absolute;margin-left:249.050003pt;margin-top:-9.880347pt;width:.48002pt;height:.72pt;mso-position-horizontal-relative:page;mso-position-vertical-relative:paragraph;z-index:-1159408" type="#_x0000_t75" stroked="false">
            <v:imagedata r:id="rId554" o:title=""/>
          </v:shape>
        </w:pict>
      </w:r>
      <w:r>
        <w:rPr/>
        <w:pict>
          <v:shape style="position:absolute;margin-left:327.070007pt;margin-top:-9.880347pt;width:.48003pt;height:.72pt;mso-position-horizontal-relative:page;mso-position-vertical-relative:paragraph;z-index:-1159384" type="#_x0000_t75" stroked="false">
            <v:imagedata r:id="rId554" o:title=""/>
          </v:shape>
        </w:pict>
      </w:r>
      <w:r>
        <w:rPr/>
        <w:pict>
          <v:shape style="position:absolute;margin-left:380.470001pt;margin-top:-9.880347pt;width:.48003pt;height:.72pt;mso-position-horizontal-relative:page;mso-position-vertical-relative:paragraph;z-index:-1159360" type="#_x0000_t75" stroked="false">
            <v:imagedata r:id="rId554" o:title=""/>
          </v:shape>
        </w:pict>
      </w:r>
      <w:r>
        <w:rPr/>
        <w:pict>
          <v:shape style="position:absolute;margin-left:437.109985pt;margin-top:-9.880347pt;width:.48003pt;height:.72pt;mso-position-horizontal-relative:page;mso-position-vertical-relative:paragraph;z-index:-1159336" type="#_x0000_t75" stroked="false">
            <v:imagedata r:id="rId554" o:title=""/>
          </v:shape>
        </w:pict>
      </w:r>
      <w:r>
        <w:rPr/>
        <w:pict>
          <v:shape style="position:absolute;margin-left:458.5pt;margin-top:-9.880347pt;width:.48003pt;height:.72pt;mso-position-horizontal-relative:page;mso-position-vertical-relative:paragraph;z-index:-1159312" type="#_x0000_t75" stroked="false">
            <v:imagedata r:id="rId554" o:title=""/>
          </v:shape>
        </w:pict>
      </w:r>
      <w:r>
        <w:rPr/>
        <w:pict>
          <v:shape style="position:absolute;margin-left:504.339996pt;margin-top:-9.880347pt;width:.48003pt;height:.72pt;mso-position-horizontal-relative:page;mso-position-vertical-relative:paragraph;z-index:-1159288" type="#_x0000_t75" stroked="false">
            <v:imagedata r:id="rId554" o:title=""/>
          </v:shape>
        </w:pict>
      </w:r>
      <w:r>
        <w:rPr/>
        <w:t>（二）报告期内，公司董事、监事、高级管理人员新聘或解聘情况。</w:t>
      </w:r>
      <w:r>
        <w:rPr>
          <w:b w:val="0"/>
          <w:bCs w:val="0"/>
        </w:rPr>
      </w:r>
    </w:p>
    <w:p>
      <w:pPr>
        <w:spacing w:after="0" w:line="240" w:lineRule="auto"/>
        <w:jc w:val="left"/>
        <w:sectPr>
          <w:pgSz w:w="11910" w:h="16840"/>
          <w:pgMar w:header="877" w:footer="835" w:top="1060" w:bottom="1020" w:left="720" w:right="0"/>
        </w:sectPr>
      </w:pPr>
    </w:p>
    <w:p>
      <w:pPr>
        <w:spacing w:line="240" w:lineRule="auto" w:before="9"/>
        <w:rPr>
          <w:rFonts w:ascii="宋体" w:hAnsi="宋体" w:cs="宋体" w:eastAsia="宋体" w:hint="default"/>
          <w:b/>
          <w:bCs/>
          <w:sz w:val="22"/>
          <w:szCs w:val="22"/>
        </w:rPr>
      </w:pPr>
    </w:p>
    <w:p>
      <w:pPr>
        <w:pStyle w:val="BodyText"/>
        <w:spacing w:line="338" w:lineRule="auto" w:before="26"/>
        <w:ind w:right="1821" w:firstLine="479"/>
        <w:jc w:val="left"/>
      </w:pPr>
      <w:r>
        <w:rPr>
          <w:rFonts w:ascii="Arial" w:hAnsi="Arial" w:cs="Arial" w:eastAsia="Arial" w:hint="default"/>
        </w:rPr>
        <w:t>1</w:t>
      </w:r>
      <w:r>
        <w:rPr/>
        <w:t>、经公司</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18</w:t>
      </w:r>
      <w:r>
        <w:rPr/>
        <w:t>日第二届董事会第七次会议审议通过，聘任林容女 士为公司副总经理。</w:t>
      </w:r>
    </w:p>
    <w:p>
      <w:pPr>
        <w:pStyle w:val="BodyText"/>
        <w:spacing w:line="338" w:lineRule="auto" w:before="53"/>
        <w:ind w:right="1787" w:firstLine="479"/>
        <w:jc w:val="left"/>
      </w:pPr>
      <w:r>
        <w:rPr>
          <w:rFonts w:ascii="Arial" w:hAnsi="Arial" w:cs="Arial" w:eastAsia="Arial" w:hint="default"/>
        </w:rPr>
        <w:t>2</w:t>
      </w:r>
      <w:r>
        <w:rPr/>
        <w:t>、</w:t>
      </w:r>
      <w:r>
        <w:rPr>
          <w:rFonts w:ascii="Arial" w:hAnsi="Arial" w:cs="Arial" w:eastAsia="Arial" w:hint="default"/>
        </w:rPr>
        <w:t>2011</w:t>
      </w:r>
      <w:r>
        <w:rPr/>
        <w:t>年</w:t>
      </w:r>
      <w:r>
        <w:rPr>
          <w:rFonts w:ascii="Arial" w:hAnsi="Arial" w:cs="Arial" w:eastAsia="Arial" w:hint="default"/>
        </w:rPr>
        <w:t>6</w:t>
      </w:r>
      <w:r>
        <w:rPr/>
        <w:t>月</w:t>
      </w:r>
      <w:r>
        <w:rPr>
          <w:rFonts w:ascii="Arial" w:hAnsi="Arial" w:cs="Arial" w:eastAsia="Arial" w:hint="default"/>
        </w:rPr>
        <w:t>15</w:t>
      </w:r>
      <w:r>
        <w:rPr/>
        <w:t>日于天巡女士辞去公司董事会秘书职务，自</w:t>
      </w:r>
      <w:r>
        <w:rPr>
          <w:rFonts w:ascii="Arial" w:hAnsi="Arial" w:cs="Arial" w:eastAsia="Arial" w:hint="default"/>
        </w:rPr>
        <w:t>2011</w:t>
      </w:r>
      <w:r>
        <w:rPr/>
        <w:t>年</w:t>
      </w:r>
      <w:r>
        <w:rPr>
          <w:rFonts w:ascii="Arial" w:hAnsi="Arial" w:cs="Arial" w:eastAsia="Arial" w:hint="default"/>
        </w:rPr>
        <w:t>6</w:t>
      </w:r>
      <w:r>
        <w:rPr/>
        <w:t>月</w:t>
      </w:r>
      <w:r>
        <w:rPr>
          <w:rFonts w:ascii="Arial" w:hAnsi="Arial" w:cs="Arial" w:eastAsia="Arial" w:hint="default"/>
        </w:rPr>
        <w:t>20</w:t>
      </w:r>
      <w:r>
        <w:rPr>
          <w:rFonts w:ascii="Arial" w:hAnsi="Arial" w:cs="Arial" w:eastAsia="Arial" w:hint="default"/>
          <w:w w:val="99"/>
        </w:rPr>
        <w:t> </w:t>
      </w:r>
      <w:r>
        <w:rPr>
          <w:spacing w:val="-2"/>
        </w:rPr>
        <w:t>日至</w:t>
      </w:r>
      <w:r>
        <w:rPr>
          <w:rFonts w:ascii="Arial" w:hAnsi="Arial" w:cs="Arial" w:eastAsia="Arial" w:hint="default"/>
          <w:spacing w:val="-2"/>
        </w:rPr>
        <w:t>2011</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20</w:t>
      </w:r>
      <w:r>
        <w:rPr>
          <w:spacing w:val="-2"/>
        </w:rPr>
        <w:t>日由公司副总经理魏丽女士代行董事会秘书职责；自</w:t>
      </w:r>
      <w:r>
        <w:rPr>
          <w:rFonts w:ascii="Arial" w:hAnsi="Arial" w:cs="Arial" w:eastAsia="Arial" w:hint="default"/>
          <w:spacing w:val="-2"/>
        </w:rPr>
        <w:t>2011</w:t>
      </w:r>
      <w:r>
        <w:rPr>
          <w:spacing w:val="-2"/>
        </w:rPr>
        <w:t>年</w:t>
      </w:r>
      <w:r>
        <w:rPr>
          <w:rFonts w:ascii="Arial" w:hAnsi="Arial" w:cs="Arial" w:eastAsia="Arial" w:hint="default"/>
          <w:spacing w:val="-2"/>
        </w:rPr>
        <w:t>9</w:t>
      </w:r>
      <w:r>
        <w:rPr>
          <w:rFonts w:ascii="Arial" w:hAnsi="Arial" w:cs="Arial" w:eastAsia="Arial" w:hint="default"/>
          <w:spacing w:val="-29"/>
        </w:rPr>
        <w:t> </w:t>
      </w:r>
      <w:r>
        <w:rPr>
          <w:spacing w:val="-2"/>
        </w:rPr>
        <w:t>月</w:t>
      </w:r>
      <w:r>
        <w:rPr>
          <w:rFonts w:ascii="Arial" w:hAnsi="Arial" w:cs="Arial" w:eastAsia="Arial" w:hint="default"/>
          <w:spacing w:val="-2"/>
        </w:rPr>
        <w:t>21</w:t>
      </w:r>
      <w:r>
        <w:rPr>
          <w:spacing w:val="-2"/>
        </w:rPr>
        <w:t>日至</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25</w:t>
      </w:r>
      <w:r>
        <w:rPr>
          <w:spacing w:val="-2"/>
        </w:rPr>
        <w:t>日，由公司董事长陈友先生代行董秘职责；经公司</w:t>
      </w:r>
      <w:r>
        <w:rPr>
          <w:rFonts w:ascii="Arial" w:hAnsi="Arial" w:cs="Arial" w:eastAsia="Arial" w:hint="default"/>
          <w:spacing w:val="-2"/>
        </w:rPr>
        <w:t>2011</w:t>
      </w:r>
      <w:r>
        <w:rPr>
          <w:rFonts w:ascii="Arial" w:hAnsi="Arial" w:cs="Arial" w:eastAsia="Arial" w:hint="default"/>
          <w:spacing w:val="-32"/>
        </w:rPr>
        <w:t> </w:t>
      </w:r>
      <w:r>
        <w:rPr>
          <w:rFonts w:ascii="Arial" w:hAnsi="Arial" w:cs="Arial" w:eastAsia="Arial" w:hint="default"/>
          <w:spacing w:val="-32"/>
        </w:rPr>
      </w:r>
      <w:r>
        <w:rPr/>
        <w:t>年</w:t>
      </w:r>
      <w:r>
        <w:rPr>
          <w:rFonts w:ascii="Arial" w:hAnsi="Arial" w:cs="Arial" w:eastAsia="Arial" w:hint="default"/>
        </w:rPr>
        <w:t>12</w:t>
      </w:r>
      <w:r>
        <w:rPr/>
        <w:t>月</w:t>
      </w:r>
      <w:r>
        <w:rPr>
          <w:rFonts w:ascii="Arial" w:hAnsi="Arial" w:cs="Arial" w:eastAsia="Arial" w:hint="default"/>
        </w:rPr>
        <w:t>26</w:t>
      </w:r>
      <w:r>
        <w:rPr/>
        <w:t>日第二届董事会第十四次会议审议通过，聘任陈秀琴女士为公司董事 会秘书，任期与第二届董事会一致。</w:t>
      </w:r>
    </w:p>
    <w:p>
      <w:pPr>
        <w:pStyle w:val="BodyText"/>
        <w:spacing w:line="240" w:lineRule="auto" w:before="55"/>
        <w:ind w:left="618" w:right="1787"/>
        <w:jc w:val="left"/>
      </w:pPr>
      <w:r>
        <w:rPr/>
        <w:t>公司其他董事、监事、高级管理人员在报告期内的任职情况未发生改变。</w:t>
      </w:r>
    </w:p>
    <w:p>
      <w:pPr>
        <w:pStyle w:val="Heading2"/>
        <w:spacing w:line="240" w:lineRule="auto" w:before="152"/>
        <w:ind w:left="620" w:right="1787"/>
        <w:jc w:val="left"/>
        <w:rPr>
          <w:b w:val="0"/>
          <w:bCs w:val="0"/>
        </w:rPr>
      </w:pPr>
      <w:r>
        <w:rPr/>
        <w:t>（三）董事、监事、高级管理人员最近</w:t>
      </w:r>
      <w:r>
        <w:rPr>
          <w:spacing w:val="-60"/>
        </w:rPr>
        <w:t> </w:t>
      </w:r>
      <w:r>
        <w:rPr>
          <w:rFonts w:ascii="Arial" w:hAnsi="Arial" w:cs="Arial" w:eastAsia="Arial" w:hint="default"/>
        </w:rPr>
        <w:t>5</w:t>
      </w:r>
      <w:r>
        <w:rPr>
          <w:rFonts w:ascii="Arial" w:hAnsi="Arial" w:cs="Arial" w:eastAsia="Arial" w:hint="default"/>
          <w:spacing w:val="-12"/>
        </w:rPr>
        <w:t> </w:t>
      </w:r>
      <w:r>
        <w:rPr/>
        <w:t>年的主要工作经历</w:t>
      </w:r>
      <w:r>
        <w:rPr>
          <w:b w:val="0"/>
          <w:bCs w:val="0"/>
        </w:rPr>
      </w:r>
    </w:p>
    <w:p>
      <w:pPr>
        <w:pStyle w:val="BodyText"/>
        <w:spacing w:line="240" w:lineRule="auto"/>
        <w:ind w:left="618" w:right="1787"/>
        <w:jc w:val="left"/>
      </w:pPr>
      <w:r>
        <w:rPr>
          <w:rFonts w:ascii="Arial" w:hAnsi="Arial" w:cs="Arial" w:eastAsia="Arial" w:hint="default"/>
        </w:rPr>
        <w:t>1</w:t>
      </w:r>
      <w:r>
        <w:rPr/>
        <w:t>、董事会成员</w:t>
      </w:r>
    </w:p>
    <w:p>
      <w:pPr>
        <w:pStyle w:val="BodyText"/>
        <w:spacing w:line="240" w:lineRule="auto" w:before="134"/>
        <w:ind w:left="620" w:right="0"/>
        <w:jc w:val="left"/>
      </w:pPr>
      <w:r>
        <w:rPr>
          <w:rFonts w:ascii="宋体" w:hAnsi="宋体" w:cs="宋体" w:eastAsia="宋体" w:hint="default"/>
          <w:b/>
          <w:bCs/>
          <w:spacing w:val="-8"/>
        </w:rPr>
        <w:t>陈友</w:t>
      </w:r>
      <w:r>
        <w:rPr>
          <w:spacing w:val="-8"/>
        </w:rPr>
        <w:t>，中国国籍，无境外居留权，男，生于</w:t>
      </w:r>
      <w:r>
        <w:rPr>
          <w:spacing w:val="-54"/>
        </w:rPr>
        <w:t> </w:t>
      </w:r>
      <w:r>
        <w:rPr>
          <w:rFonts w:ascii="Arial" w:hAnsi="Arial" w:cs="Arial" w:eastAsia="Arial" w:hint="default"/>
        </w:rPr>
        <w:t>1964</w:t>
      </w:r>
      <w:r>
        <w:rPr>
          <w:rFonts w:ascii="Arial" w:hAnsi="Arial" w:cs="Arial" w:eastAsia="Arial" w:hint="default"/>
          <w:spacing w:val="-1"/>
        </w:rPr>
        <w:t> </w:t>
      </w:r>
      <w:r>
        <w:rPr/>
        <w:t>年</w:t>
      </w:r>
      <w:r>
        <w:rPr>
          <w:spacing w:val="-55"/>
        </w:rPr>
        <w:t> </w:t>
      </w:r>
      <w:r>
        <w:rPr>
          <w:rFonts w:ascii="Arial" w:hAnsi="Arial" w:cs="Arial" w:eastAsia="Arial" w:hint="default"/>
        </w:rPr>
        <w:t>1</w:t>
      </w:r>
      <w:r>
        <w:rPr>
          <w:rFonts w:ascii="Arial" w:hAnsi="Arial" w:cs="Arial" w:eastAsia="Arial" w:hint="default"/>
          <w:spacing w:val="-1"/>
        </w:rPr>
        <w:t> </w:t>
      </w:r>
      <w:r>
        <w:rPr>
          <w:spacing w:val="-7"/>
        </w:rPr>
        <w:t>月，工学硕士、</w:t>
      </w:r>
      <w:r>
        <w:rPr>
          <w:rFonts w:ascii="Arial" w:hAnsi="Arial" w:cs="Arial" w:eastAsia="Arial" w:hint="default"/>
          <w:spacing w:val="-7"/>
        </w:rPr>
        <w:t>MBA</w:t>
      </w:r>
      <w:r>
        <w:rPr>
          <w:spacing w:val="-7"/>
        </w:rPr>
        <w:t>，</w:t>
      </w:r>
    </w:p>
    <w:p>
      <w:pPr>
        <w:pStyle w:val="BodyText"/>
        <w:spacing w:line="240" w:lineRule="auto"/>
        <w:ind w:right="1787"/>
        <w:jc w:val="left"/>
      </w:pPr>
      <w:r>
        <w:rPr/>
        <w:t>现任本公司董事长、总经理，任期为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3"/>
        </w:rPr>
        <w:t> </w:t>
      </w:r>
      <w:r>
        <w:rPr>
          <w:rFonts w:ascii="Arial" w:hAnsi="Arial" w:cs="Arial" w:eastAsia="Arial" w:hint="default"/>
        </w:rPr>
        <w:t>5</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7"/>
        </w:rPr>
        <w:t> </w:t>
      </w:r>
      <w:r>
        <w:rPr/>
        <w:t>月。</w:t>
      </w:r>
    </w:p>
    <w:p>
      <w:pPr>
        <w:pStyle w:val="BodyText"/>
        <w:spacing w:line="240" w:lineRule="auto" w:before="134"/>
        <w:ind w:left="618" w:right="1661"/>
        <w:jc w:val="left"/>
      </w:pPr>
      <w:r>
        <w:rPr>
          <w:rFonts w:ascii="Arial" w:hAnsi="Arial" w:cs="Arial" w:eastAsia="Arial" w:hint="default"/>
        </w:rPr>
        <w:t>1993</w:t>
      </w:r>
      <w:r>
        <w:rPr>
          <w:rFonts w:ascii="Arial" w:hAnsi="Arial" w:cs="Arial" w:eastAsia="Arial" w:hint="default"/>
          <w:spacing w:val="-3"/>
        </w:rPr>
        <w:t> </w:t>
      </w:r>
      <w:r>
        <w:rPr/>
        <w:t>年</w:t>
      </w:r>
      <w:r>
        <w:rPr>
          <w:spacing w:val="-60"/>
        </w:rPr>
        <w:t> </w:t>
      </w:r>
      <w:r>
        <w:rPr>
          <w:rFonts w:ascii="Arial" w:hAnsi="Arial" w:cs="Arial" w:eastAsia="Arial" w:hint="default"/>
        </w:rPr>
        <w:t>1</w:t>
      </w:r>
      <w:r>
        <w:rPr>
          <w:rFonts w:ascii="Arial" w:hAnsi="Arial" w:cs="Arial" w:eastAsia="Arial" w:hint="default"/>
          <w:spacing w:val="-3"/>
        </w:rPr>
        <w:t> </w:t>
      </w:r>
      <w:r>
        <w:rPr/>
        <w:t>月</w:t>
      </w:r>
      <w:r>
        <w:rPr>
          <w:rFonts w:ascii="Arial" w:hAnsi="Arial" w:cs="Arial" w:eastAsia="Arial" w:hint="default"/>
        </w:rPr>
        <w:t>-1997</w:t>
      </w:r>
      <w:r>
        <w:rPr>
          <w:rFonts w:ascii="Arial" w:hAnsi="Arial" w:cs="Arial" w:eastAsia="Arial" w:hint="default"/>
          <w:spacing w:val="-5"/>
        </w:rPr>
        <w:t> </w:t>
      </w:r>
      <w:r>
        <w:rPr/>
        <w:t>年</w:t>
      </w:r>
      <w:r>
        <w:rPr>
          <w:spacing w:val="-58"/>
        </w:rPr>
        <w:t> </w:t>
      </w:r>
      <w:r>
        <w:rPr>
          <w:rFonts w:ascii="Arial" w:hAnsi="Arial" w:cs="Arial" w:eastAsia="Arial" w:hint="default"/>
        </w:rPr>
        <w:t>12</w:t>
      </w:r>
      <w:r>
        <w:rPr>
          <w:rFonts w:ascii="Arial" w:hAnsi="Arial" w:cs="Arial" w:eastAsia="Arial" w:hint="default"/>
          <w:spacing w:val="-3"/>
        </w:rPr>
        <w:t> </w:t>
      </w:r>
      <w:r>
        <w:rPr/>
        <w:t>月担任天源迪科有限公司副总经理；</w:t>
      </w:r>
      <w:r>
        <w:rPr>
          <w:rFonts w:ascii="Arial" w:hAnsi="Arial" w:cs="Arial" w:eastAsia="Arial" w:hint="default"/>
        </w:rPr>
        <w:t>1998</w:t>
      </w:r>
      <w:r>
        <w:rPr>
          <w:rFonts w:ascii="Arial" w:hAnsi="Arial" w:cs="Arial" w:eastAsia="Arial" w:hint="default"/>
          <w:spacing w:val="-5"/>
        </w:rPr>
        <w:t> </w:t>
      </w:r>
      <w:r>
        <w:rPr/>
        <w:t>年</w:t>
      </w:r>
      <w:r>
        <w:rPr>
          <w:spacing w:val="-58"/>
        </w:rPr>
        <w:t> </w:t>
      </w:r>
      <w:r>
        <w:rPr>
          <w:rFonts w:ascii="Arial" w:hAnsi="Arial" w:cs="Arial" w:eastAsia="Arial" w:hint="default"/>
        </w:rPr>
        <w:t>1</w:t>
      </w:r>
      <w:r>
        <w:rPr>
          <w:rFonts w:ascii="Arial" w:hAnsi="Arial" w:cs="Arial" w:eastAsia="Arial" w:hint="default"/>
          <w:spacing w:val="-3"/>
        </w:rPr>
        <w:t> </w:t>
      </w:r>
      <w:r>
        <w:rPr/>
        <w:t>月</w:t>
      </w:r>
    </w:p>
    <w:p>
      <w:pPr>
        <w:pStyle w:val="BodyText"/>
        <w:spacing w:line="338" w:lineRule="auto"/>
        <w:ind w:right="1790"/>
        <w:jc w:val="left"/>
      </w:pPr>
      <w:r>
        <w:rPr>
          <w:rFonts w:ascii="Arial" w:hAnsi="Arial" w:cs="Arial" w:eastAsia="Arial" w:hint="default"/>
        </w:rPr>
        <w:t>-2001</w:t>
      </w:r>
      <w:r>
        <w:rPr>
          <w:rFonts w:ascii="Arial" w:hAnsi="Arial" w:cs="Arial" w:eastAsia="Arial" w:hint="default"/>
          <w:spacing w:val="1"/>
        </w:rPr>
        <w:t> </w:t>
      </w:r>
      <w:r>
        <w:rPr/>
        <w:t>年</w:t>
      </w:r>
      <w:r>
        <w:rPr>
          <w:spacing w:val="-55"/>
        </w:rPr>
        <w:t> </w:t>
      </w:r>
      <w:r>
        <w:rPr>
          <w:rFonts w:ascii="Arial" w:hAnsi="Arial" w:cs="Arial" w:eastAsia="Arial" w:hint="default"/>
        </w:rPr>
        <w:t>3</w:t>
      </w:r>
      <w:r>
        <w:rPr>
          <w:rFonts w:ascii="Arial" w:hAnsi="Arial" w:cs="Arial" w:eastAsia="Arial" w:hint="default"/>
          <w:spacing w:val="1"/>
        </w:rPr>
        <w:t> </w:t>
      </w:r>
      <w:r>
        <w:rPr/>
        <w:t>月担任天源迪科有限公司董事、总经理；</w:t>
      </w:r>
      <w:r>
        <w:rPr>
          <w:rFonts w:ascii="Arial" w:hAnsi="Arial" w:cs="Arial" w:eastAsia="Arial" w:hint="default"/>
        </w:rPr>
        <w:t>2001</w:t>
      </w:r>
      <w:r>
        <w:rPr>
          <w:rFonts w:ascii="Arial" w:hAnsi="Arial" w:cs="Arial" w:eastAsia="Arial" w:hint="default"/>
          <w:spacing w:val="2"/>
        </w:rPr>
        <w:t> </w:t>
      </w:r>
      <w:r>
        <w:rPr/>
        <w:t>年</w:t>
      </w:r>
      <w:r>
        <w:rPr>
          <w:spacing w:val="-53"/>
        </w:rPr>
        <w:t> </w:t>
      </w:r>
      <w:r>
        <w:rPr>
          <w:rFonts w:ascii="Arial" w:hAnsi="Arial" w:cs="Arial" w:eastAsia="Arial" w:hint="default"/>
        </w:rPr>
        <w:t>4</w:t>
      </w:r>
      <w:r>
        <w:rPr>
          <w:rFonts w:ascii="Arial" w:hAnsi="Arial" w:cs="Arial" w:eastAsia="Arial" w:hint="default"/>
          <w:spacing w:val="1"/>
        </w:rPr>
        <w:t> </w:t>
      </w:r>
      <w:r>
        <w:rPr/>
        <w:t>月至今担任公司 董事长、总经理。</w:t>
      </w:r>
    </w:p>
    <w:p>
      <w:pPr>
        <w:pStyle w:val="BodyText"/>
        <w:spacing w:line="240" w:lineRule="auto" w:before="55"/>
        <w:ind w:left="618" w:right="1661"/>
        <w:jc w:val="left"/>
      </w:pPr>
      <w:r>
        <w:rPr/>
        <w:t>获得的奖项有：参与开发的</w:t>
      </w:r>
      <w:r>
        <w:rPr>
          <w:rFonts w:ascii="Arial" w:hAnsi="Arial" w:cs="Arial" w:eastAsia="Arial" w:hint="default"/>
        </w:rPr>
        <w:t>“</w:t>
      </w:r>
      <w:r>
        <w:rPr/>
        <w:t>出境管理信息系统</w:t>
      </w:r>
      <w:r>
        <w:rPr>
          <w:rFonts w:ascii="Arial" w:hAnsi="Arial" w:cs="Arial" w:eastAsia="Arial" w:hint="default"/>
        </w:rPr>
        <w:t>”</w:t>
      </w:r>
      <w:r>
        <w:rPr/>
        <w:t>获得深圳市 </w:t>
      </w:r>
      <w:r>
        <w:rPr>
          <w:rFonts w:ascii="Arial" w:hAnsi="Arial" w:cs="Arial" w:eastAsia="Arial" w:hint="default"/>
        </w:rPr>
        <w:t>1998</w:t>
      </w:r>
      <w:r>
        <w:rPr>
          <w:rFonts w:ascii="Arial" w:hAnsi="Arial" w:cs="Arial" w:eastAsia="Arial" w:hint="default"/>
          <w:spacing w:val="-14"/>
        </w:rPr>
        <w:t> </w:t>
      </w:r>
      <w:r>
        <w:rPr/>
        <w:t>年科学技</w:t>
      </w:r>
    </w:p>
    <w:p>
      <w:pPr>
        <w:pStyle w:val="BodyText"/>
        <w:spacing w:line="240" w:lineRule="auto"/>
        <w:ind w:right="1787"/>
        <w:jc w:val="left"/>
      </w:pPr>
      <w:r>
        <w:rPr/>
        <w:t>术进步奖二等奖，广东省公安厅</w:t>
      </w:r>
      <w:r>
        <w:rPr>
          <w:spacing w:val="-62"/>
        </w:rPr>
        <w:t> </w:t>
      </w:r>
      <w:r>
        <w:rPr>
          <w:rFonts w:ascii="Arial" w:hAnsi="Arial" w:cs="Arial" w:eastAsia="Arial" w:hint="default"/>
        </w:rPr>
        <w:t>1998</w:t>
      </w:r>
      <w:r>
        <w:rPr>
          <w:rFonts w:ascii="Arial" w:hAnsi="Arial" w:cs="Arial" w:eastAsia="Arial" w:hint="default"/>
          <w:spacing w:val="-8"/>
        </w:rPr>
        <w:t> </w:t>
      </w:r>
      <w:r>
        <w:rPr/>
        <w:t>年科学技术进步奖二等奖。</w:t>
      </w:r>
    </w:p>
    <w:p>
      <w:pPr>
        <w:pStyle w:val="BodyText"/>
        <w:spacing w:line="240" w:lineRule="auto" w:before="134"/>
        <w:ind w:left="620" w:right="1661"/>
        <w:jc w:val="left"/>
      </w:pPr>
      <w:r>
        <w:rPr>
          <w:rFonts w:ascii="宋体" w:hAnsi="宋体" w:cs="宋体" w:eastAsia="宋体" w:hint="default"/>
          <w:b/>
          <w:bCs/>
        </w:rPr>
        <w:t>吴志东</w:t>
      </w:r>
      <w:r>
        <w:rPr/>
        <w:t>，中国国籍，拥有美国永久居留权，男，生于</w:t>
      </w:r>
      <w:r>
        <w:rPr>
          <w:spacing w:val="-68"/>
        </w:rPr>
        <w:t> </w:t>
      </w:r>
      <w:r>
        <w:rPr>
          <w:rFonts w:ascii="Arial" w:hAnsi="Arial" w:cs="Arial" w:eastAsia="Arial" w:hint="default"/>
        </w:rPr>
        <w:t>1966</w:t>
      </w:r>
      <w:r>
        <w:rPr>
          <w:rFonts w:ascii="Arial" w:hAnsi="Arial" w:cs="Arial" w:eastAsia="Arial" w:hint="default"/>
          <w:spacing w:val="-15"/>
        </w:rPr>
        <w:t> </w:t>
      </w:r>
      <w:r>
        <w:rPr/>
        <w:t>年</w:t>
      </w:r>
      <w:r>
        <w:rPr>
          <w:spacing w:val="-69"/>
        </w:rPr>
        <w:t> </w:t>
      </w:r>
      <w:r>
        <w:rPr>
          <w:rFonts w:ascii="Arial" w:hAnsi="Arial" w:cs="Arial" w:eastAsia="Arial" w:hint="default"/>
        </w:rPr>
        <w:t>1</w:t>
      </w:r>
      <w:r>
        <w:rPr>
          <w:rFonts w:ascii="Arial" w:hAnsi="Arial" w:cs="Arial" w:eastAsia="Arial" w:hint="default"/>
          <w:spacing w:val="-15"/>
        </w:rPr>
        <w:t> </w:t>
      </w:r>
      <w:r>
        <w:rPr>
          <w:spacing w:val="-3"/>
        </w:rPr>
        <w:t>月，工学硕</w:t>
      </w:r>
    </w:p>
    <w:p>
      <w:pPr>
        <w:pStyle w:val="BodyText"/>
        <w:spacing w:line="240" w:lineRule="auto"/>
        <w:ind w:right="1787"/>
        <w:jc w:val="left"/>
      </w:pPr>
      <w:r>
        <w:rPr/>
        <w:t>士。现任本公司董事，任期为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240" w:lineRule="auto" w:before="134"/>
        <w:ind w:left="618" w:right="0"/>
        <w:jc w:val="left"/>
      </w:pPr>
      <w:r>
        <w:rPr>
          <w:rFonts w:ascii="Arial" w:hAnsi="Arial" w:cs="Arial" w:eastAsia="Arial" w:hint="default"/>
        </w:rPr>
        <w:t>2004</w:t>
      </w:r>
      <w:r>
        <w:rPr>
          <w:rFonts w:ascii="Arial" w:hAnsi="Arial" w:cs="Arial" w:eastAsia="Arial" w:hint="default"/>
          <w:spacing w:val="-2"/>
        </w:rPr>
        <w:t> </w:t>
      </w:r>
      <w:r>
        <w:rPr/>
        <w:t>年</w:t>
      </w:r>
      <w:r>
        <w:rPr>
          <w:spacing w:val="-56"/>
        </w:rPr>
        <w:t> </w:t>
      </w:r>
      <w:r>
        <w:rPr>
          <w:rFonts w:ascii="Arial" w:hAnsi="Arial" w:cs="Arial" w:eastAsia="Arial" w:hint="default"/>
        </w:rPr>
        <w:t>6</w:t>
      </w:r>
      <w:r>
        <w:rPr>
          <w:rFonts w:ascii="Arial" w:hAnsi="Arial" w:cs="Arial" w:eastAsia="Arial" w:hint="default"/>
          <w:spacing w:val="-2"/>
        </w:rPr>
        <w:t> </w:t>
      </w:r>
      <w:r>
        <w:rPr>
          <w:spacing w:val="-4"/>
        </w:rPr>
        <w:t>月创办武汉金家房地产开发有限公司，并担任该公司董事长至今；</w:t>
      </w:r>
    </w:p>
    <w:p>
      <w:pPr>
        <w:pStyle w:val="BodyText"/>
        <w:spacing w:line="240" w:lineRule="auto"/>
        <w:ind w:right="1787"/>
        <w:jc w:val="left"/>
      </w:pPr>
      <w:r>
        <w:rPr>
          <w:rFonts w:ascii="Arial" w:hAnsi="Arial" w:cs="Arial" w:eastAsia="Arial" w:hint="default"/>
        </w:rPr>
        <w:t>2001</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月至今担任公司董事。</w:t>
      </w:r>
    </w:p>
    <w:p>
      <w:pPr>
        <w:pStyle w:val="BodyText"/>
        <w:spacing w:line="240" w:lineRule="auto" w:before="134"/>
        <w:ind w:left="620" w:right="1661"/>
        <w:jc w:val="left"/>
      </w:pPr>
      <w:r>
        <w:rPr>
          <w:rFonts w:ascii="宋体" w:hAnsi="宋体" w:cs="宋体" w:eastAsia="宋体" w:hint="default"/>
          <w:b/>
          <w:bCs/>
        </w:rPr>
        <w:t>陈鲁康</w:t>
      </w:r>
      <w:r>
        <w:rPr/>
        <w:t>，中国国籍，无境外居留权，男，生于</w:t>
      </w:r>
      <w:r>
        <w:rPr>
          <w:spacing w:val="-66"/>
        </w:rPr>
        <w:t> </w:t>
      </w:r>
      <w:r>
        <w:rPr>
          <w:rFonts w:ascii="Arial" w:hAnsi="Arial" w:cs="Arial" w:eastAsia="Arial" w:hint="default"/>
        </w:rPr>
        <w:t>1959</w:t>
      </w:r>
      <w:r>
        <w:rPr>
          <w:rFonts w:ascii="Arial" w:hAnsi="Arial" w:cs="Arial" w:eastAsia="Arial" w:hint="default"/>
          <w:spacing w:val="-13"/>
        </w:rPr>
        <w:t> </w:t>
      </w:r>
      <w:r>
        <w:rPr/>
        <w:t>年</w:t>
      </w:r>
      <w:r>
        <w:rPr>
          <w:spacing w:val="-67"/>
        </w:rPr>
        <w:t> </w:t>
      </w:r>
      <w:r>
        <w:rPr>
          <w:rFonts w:ascii="Arial" w:hAnsi="Arial" w:cs="Arial" w:eastAsia="Arial" w:hint="default"/>
        </w:rPr>
        <w:t>8</w:t>
      </w:r>
      <w:r>
        <w:rPr>
          <w:rFonts w:ascii="Arial" w:hAnsi="Arial" w:cs="Arial" w:eastAsia="Arial" w:hint="default"/>
          <w:spacing w:val="-13"/>
        </w:rPr>
        <w:t> </w:t>
      </w:r>
      <w:r>
        <w:rPr>
          <w:spacing w:val="-3"/>
        </w:rPr>
        <w:t>月，本科学历。现</w:t>
      </w:r>
    </w:p>
    <w:p>
      <w:pPr>
        <w:pStyle w:val="BodyText"/>
        <w:spacing w:line="338" w:lineRule="auto"/>
        <w:ind w:right="1784"/>
        <w:jc w:val="left"/>
      </w:pPr>
      <w:r>
        <w:rPr/>
        <w:t>任本公司董事、副总经理，任期为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10"/>
        </w:rPr>
        <w:t> </w:t>
      </w:r>
      <w:r>
        <w:rPr/>
        <w:t>月</w:t>
      </w:r>
      <w:r>
        <w:rPr>
          <w:rFonts w:ascii="Arial" w:hAnsi="Arial" w:cs="Arial" w:eastAsia="Arial" w:hint="default"/>
        </w:rPr>
        <w:t>-2013</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月。同时还兼任上海 子公司总经理。</w:t>
      </w:r>
    </w:p>
    <w:p>
      <w:pPr>
        <w:pStyle w:val="BodyText"/>
        <w:spacing w:line="348" w:lineRule="auto" w:before="56"/>
        <w:ind w:right="1792" w:firstLine="479"/>
        <w:jc w:val="both"/>
      </w:pPr>
      <w:r>
        <w:rPr>
          <w:rFonts w:ascii="Arial" w:hAnsi="Arial" w:cs="Arial" w:eastAsia="Arial" w:hint="default"/>
        </w:rPr>
        <w:t>1993 </w:t>
      </w:r>
      <w:r>
        <w:rPr/>
        <w:t>年</w:t>
      </w:r>
      <w:r>
        <w:rPr>
          <w:spacing w:val="-54"/>
        </w:rPr>
        <w:t> </w:t>
      </w:r>
      <w:r>
        <w:rPr>
          <w:rFonts w:ascii="Arial" w:hAnsi="Arial" w:cs="Arial" w:eastAsia="Arial" w:hint="default"/>
        </w:rPr>
        <w:t>2 </w:t>
      </w:r>
      <w:r>
        <w:rPr/>
        <w:t>月加入天源迪科，先后担任公司工程师、上海办事处副经理、上 </w:t>
      </w:r>
      <w:r>
        <w:rPr>
          <w:spacing w:val="-3"/>
        </w:rPr>
        <w:t>海办事处经理、公司总经理、副总经理兼上海分公司总经理、副总经理兼上海子</w:t>
      </w:r>
      <w:r>
        <w:rPr>
          <w:spacing w:val="-102"/>
        </w:rPr>
        <w:t> </w:t>
      </w:r>
      <w:r>
        <w:rPr>
          <w:spacing w:val="-102"/>
        </w:rPr>
      </w:r>
      <w:r>
        <w:rPr/>
        <w:t>公司总经理；</w:t>
      </w:r>
      <w:r>
        <w:rPr>
          <w:rFonts w:ascii="Arial" w:hAnsi="Arial" w:cs="Arial" w:eastAsia="Arial" w:hint="default"/>
        </w:rPr>
        <w:t>1998</w:t>
      </w:r>
      <w:r>
        <w:rPr>
          <w:rFonts w:ascii="Arial" w:hAnsi="Arial" w:cs="Arial" w:eastAsia="Arial" w:hint="default"/>
          <w:spacing w:val="-7"/>
        </w:rPr>
        <w:t> </w:t>
      </w:r>
      <w:r>
        <w:rPr/>
        <w:t>年</w:t>
      </w:r>
      <w:r>
        <w:rPr>
          <w:spacing w:val="-64"/>
        </w:rPr>
        <w:t> </w:t>
      </w:r>
      <w:r>
        <w:rPr>
          <w:rFonts w:ascii="Arial" w:hAnsi="Arial" w:cs="Arial" w:eastAsia="Arial" w:hint="default"/>
        </w:rPr>
        <w:t>1</w:t>
      </w:r>
      <w:r>
        <w:rPr>
          <w:rFonts w:ascii="Arial" w:hAnsi="Arial" w:cs="Arial" w:eastAsia="Arial" w:hint="default"/>
          <w:spacing w:val="-7"/>
        </w:rPr>
        <w:t> </w:t>
      </w:r>
      <w:r>
        <w:rPr/>
        <w:t>月至今担任公司董事。</w:t>
      </w:r>
    </w:p>
    <w:p>
      <w:pPr>
        <w:pStyle w:val="BodyText"/>
        <w:spacing w:line="240" w:lineRule="auto" w:before="13"/>
        <w:ind w:left="620" w:right="1661"/>
        <w:jc w:val="left"/>
      </w:pPr>
      <w:r>
        <w:rPr>
          <w:rFonts w:ascii="宋体" w:hAnsi="宋体" w:cs="宋体" w:eastAsia="宋体" w:hint="default"/>
          <w:b/>
          <w:bCs/>
        </w:rPr>
        <w:t>谢晓宾</w:t>
      </w:r>
      <w:r>
        <w:rPr/>
        <w:t>，中国国籍，无境外居留权，男，生于 </w:t>
      </w:r>
      <w:r>
        <w:rPr>
          <w:rFonts w:ascii="Arial" w:hAnsi="Arial" w:cs="Arial" w:eastAsia="Arial" w:hint="default"/>
        </w:rPr>
        <w:t>1967  </w:t>
      </w:r>
      <w:r>
        <w:rPr/>
        <w:t>年 </w:t>
      </w:r>
      <w:r>
        <w:rPr>
          <w:rFonts w:ascii="Arial" w:hAnsi="Arial" w:cs="Arial" w:eastAsia="Arial" w:hint="default"/>
        </w:rPr>
        <w:t>7</w:t>
      </w:r>
      <w:r>
        <w:rPr>
          <w:rFonts w:ascii="Arial" w:hAnsi="Arial" w:cs="Arial" w:eastAsia="Arial" w:hint="default"/>
          <w:spacing w:val="-6"/>
        </w:rPr>
        <w:t> </w:t>
      </w:r>
      <w:r>
        <w:rPr/>
        <w:t>月，工学硕士、</w:t>
      </w:r>
    </w:p>
    <w:p>
      <w:pPr>
        <w:pStyle w:val="BodyText"/>
        <w:spacing w:line="240" w:lineRule="auto"/>
        <w:ind w:right="1787"/>
        <w:jc w:val="left"/>
      </w:pPr>
      <w:r>
        <w:rPr>
          <w:rFonts w:ascii="Arial" w:hAnsi="Arial" w:cs="Arial" w:eastAsia="Arial" w:hint="default"/>
        </w:rPr>
        <w:t>MBA</w:t>
      </w:r>
      <w:r>
        <w:rPr/>
        <w:t>。现任本公司董事、副总经理，任期为</w:t>
      </w:r>
      <w:r>
        <w:rPr>
          <w:spacing w:val="-60"/>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9"/>
        </w:rPr>
        <w:t> </w:t>
      </w:r>
      <w:r>
        <w:rPr/>
        <w:t>月。</w:t>
      </w:r>
    </w:p>
    <w:p>
      <w:pPr>
        <w:pStyle w:val="BodyText"/>
        <w:spacing w:line="240" w:lineRule="auto" w:before="134"/>
        <w:ind w:left="618" w:right="1661"/>
        <w:jc w:val="left"/>
      </w:pPr>
      <w:r>
        <w:rPr>
          <w:rFonts w:ascii="Arial" w:hAnsi="Arial" w:cs="Arial" w:eastAsia="Arial" w:hint="default"/>
        </w:rPr>
        <w:t>1993</w:t>
      </w:r>
      <w:r>
        <w:rPr>
          <w:rFonts w:ascii="Arial" w:hAnsi="Arial" w:cs="Arial" w:eastAsia="Arial" w:hint="default"/>
          <w:spacing w:val="-1"/>
        </w:rPr>
        <w:t> </w:t>
      </w:r>
      <w:r>
        <w:rPr/>
        <w:t>年</w:t>
      </w:r>
      <w:r>
        <w:rPr>
          <w:spacing w:val="-55"/>
        </w:rPr>
        <w:t> </w:t>
      </w:r>
      <w:r>
        <w:rPr>
          <w:rFonts w:ascii="Arial" w:hAnsi="Arial" w:cs="Arial" w:eastAsia="Arial" w:hint="default"/>
        </w:rPr>
        <w:t>1</w:t>
      </w:r>
      <w:r>
        <w:rPr>
          <w:rFonts w:ascii="Arial" w:hAnsi="Arial" w:cs="Arial" w:eastAsia="Arial" w:hint="default"/>
          <w:spacing w:val="-1"/>
        </w:rPr>
        <w:t> </w:t>
      </w:r>
      <w:r>
        <w:rPr/>
        <w:t>月加入天源迪科，先后担任公司工程师、销售代表、销售部副经</w:t>
      </w:r>
    </w:p>
    <w:p>
      <w:pPr>
        <w:spacing w:after="0" w:line="240"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38" w:lineRule="auto" w:before="26"/>
        <w:ind w:left="620" w:right="1786" w:hanging="483"/>
        <w:jc w:val="left"/>
      </w:pPr>
      <w:r>
        <w:rPr/>
        <w:t>理、销售部经理、公司副总经理；</w:t>
      </w:r>
      <w:r>
        <w:rPr>
          <w:rFonts w:ascii="Arial" w:hAnsi="Arial" w:cs="Arial" w:eastAsia="Arial" w:hint="default"/>
        </w:rPr>
        <w:t>1999</w:t>
      </w:r>
      <w:r>
        <w:rPr>
          <w:rFonts w:ascii="Arial" w:hAnsi="Arial" w:cs="Arial" w:eastAsia="Arial" w:hint="default"/>
          <w:spacing w:val="-6"/>
        </w:rPr>
        <w:t> </w:t>
      </w:r>
      <w:r>
        <w:rPr/>
        <w:t>年</w:t>
      </w:r>
      <w:r>
        <w:rPr>
          <w:spacing w:val="-63"/>
        </w:rPr>
        <w:t> </w:t>
      </w:r>
      <w:r>
        <w:rPr>
          <w:rFonts w:ascii="Arial" w:hAnsi="Arial" w:cs="Arial" w:eastAsia="Arial" w:hint="default"/>
        </w:rPr>
        <w:t>7</w:t>
      </w:r>
      <w:r>
        <w:rPr>
          <w:rFonts w:ascii="Arial" w:hAnsi="Arial" w:cs="Arial" w:eastAsia="Arial" w:hint="default"/>
          <w:spacing w:val="-8"/>
        </w:rPr>
        <w:t> </w:t>
      </w:r>
      <w:r>
        <w:rPr/>
        <w:t>月至今担任公司董事。 </w:t>
      </w:r>
      <w:r>
        <w:rPr>
          <w:rFonts w:ascii="宋体" w:hAnsi="宋体" w:cs="宋体" w:eastAsia="宋体" w:hint="default"/>
          <w:b/>
          <w:bCs/>
        </w:rPr>
        <w:t>李谦益</w:t>
      </w:r>
      <w:r>
        <w:rPr/>
        <w:t>，中国国籍，无境外居留权，男，生于</w:t>
      </w:r>
      <w:r>
        <w:rPr>
          <w:spacing w:val="-46"/>
        </w:rPr>
        <w:t> </w:t>
      </w:r>
      <w:r>
        <w:rPr>
          <w:rFonts w:ascii="Arial" w:hAnsi="Arial" w:cs="Arial" w:eastAsia="Arial" w:hint="default"/>
        </w:rPr>
        <w:t>1962</w:t>
      </w:r>
      <w:r>
        <w:rPr>
          <w:rFonts w:ascii="Arial" w:hAnsi="Arial" w:cs="Arial" w:eastAsia="Arial" w:hint="default"/>
          <w:spacing w:val="8"/>
        </w:rPr>
        <w:t> </w:t>
      </w:r>
      <w:r>
        <w:rPr/>
        <w:t>年</w:t>
      </w:r>
      <w:r>
        <w:rPr>
          <w:spacing w:val="-47"/>
        </w:rPr>
        <w:t> </w:t>
      </w:r>
      <w:r>
        <w:rPr>
          <w:rFonts w:ascii="Arial" w:hAnsi="Arial" w:cs="Arial" w:eastAsia="Arial" w:hint="default"/>
        </w:rPr>
        <w:t>12</w:t>
      </w:r>
      <w:r>
        <w:rPr>
          <w:rFonts w:ascii="Arial" w:hAnsi="Arial" w:cs="Arial" w:eastAsia="Arial" w:hint="default"/>
          <w:spacing w:val="8"/>
        </w:rPr>
        <w:t> </w:t>
      </w:r>
      <w:r>
        <w:rPr/>
        <w:t>月，本科学历。</w:t>
      </w:r>
    </w:p>
    <w:p>
      <w:pPr>
        <w:pStyle w:val="BodyText"/>
        <w:spacing w:line="240" w:lineRule="auto" w:before="24"/>
        <w:ind w:right="1787"/>
        <w:jc w:val="left"/>
      </w:pPr>
      <w:r>
        <w:rPr/>
        <w:t>现任本公司董事、副总经理，任期为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3"/>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338" w:lineRule="auto"/>
        <w:ind w:right="1782" w:firstLine="479"/>
        <w:jc w:val="left"/>
      </w:pPr>
      <w:r>
        <w:rPr>
          <w:rFonts w:ascii="Arial" w:hAnsi="Arial" w:cs="Arial" w:eastAsia="Arial" w:hint="default"/>
        </w:rPr>
        <w:t>1993 </w:t>
      </w:r>
      <w:r>
        <w:rPr/>
        <w:t>年</w:t>
      </w:r>
      <w:r>
        <w:rPr>
          <w:spacing w:val="-54"/>
        </w:rPr>
        <w:t> </w:t>
      </w:r>
      <w:r>
        <w:rPr>
          <w:rFonts w:ascii="Arial" w:hAnsi="Arial" w:cs="Arial" w:eastAsia="Arial" w:hint="default"/>
        </w:rPr>
        <w:t>1 </w:t>
      </w:r>
      <w:r>
        <w:rPr/>
        <w:t>月加入天源迪科，先后担任公司工程师、支持服务部副经理、支 持服务部经理、公司副总经理；</w:t>
      </w:r>
      <w:r>
        <w:rPr>
          <w:rFonts w:ascii="Arial" w:hAnsi="Arial" w:cs="Arial" w:eastAsia="Arial" w:hint="default"/>
        </w:rPr>
        <w:t>1998</w:t>
      </w:r>
      <w:r>
        <w:rPr>
          <w:rFonts w:ascii="Arial" w:hAnsi="Arial" w:cs="Arial" w:eastAsia="Arial" w:hint="default"/>
          <w:spacing w:val="-8"/>
        </w:rPr>
        <w:t> </w:t>
      </w:r>
      <w:r>
        <w:rPr/>
        <w:t>年</w:t>
      </w:r>
      <w:r>
        <w:rPr>
          <w:spacing w:val="-64"/>
        </w:rPr>
        <w:t> </w:t>
      </w:r>
      <w:r>
        <w:rPr>
          <w:rFonts w:ascii="Arial" w:hAnsi="Arial" w:cs="Arial" w:eastAsia="Arial" w:hint="default"/>
        </w:rPr>
        <w:t>1</w:t>
      </w:r>
      <w:r>
        <w:rPr>
          <w:rFonts w:ascii="Arial" w:hAnsi="Arial" w:cs="Arial" w:eastAsia="Arial" w:hint="default"/>
          <w:spacing w:val="-8"/>
        </w:rPr>
        <w:t> </w:t>
      </w:r>
      <w:r>
        <w:rPr/>
        <w:t>月至今担任公司董事。</w:t>
      </w:r>
    </w:p>
    <w:p>
      <w:pPr>
        <w:pStyle w:val="BodyText"/>
        <w:spacing w:line="240" w:lineRule="auto" w:before="27"/>
        <w:ind w:left="620" w:right="1661"/>
        <w:jc w:val="left"/>
      </w:pPr>
      <w:r>
        <w:rPr>
          <w:rFonts w:ascii="宋体" w:hAnsi="宋体" w:cs="宋体" w:eastAsia="宋体" w:hint="default"/>
          <w:b/>
          <w:bCs/>
        </w:rPr>
        <w:t>杨文庆</w:t>
      </w:r>
      <w:r>
        <w:rPr/>
        <w:t>，中国国籍，无境外居留权，男，生于</w:t>
      </w:r>
      <w:r>
        <w:rPr>
          <w:spacing w:val="-46"/>
        </w:rPr>
        <w:t> </w:t>
      </w:r>
      <w:r>
        <w:rPr>
          <w:rFonts w:ascii="Arial" w:hAnsi="Arial" w:cs="Arial" w:eastAsia="Arial" w:hint="default"/>
        </w:rPr>
        <w:t>1966</w:t>
      </w:r>
      <w:r>
        <w:rPr>
          <w:rFonts w:ascii="Arial" w:hAnsi="Arial" w:cs="Arial" w:eastAsia="Arial" w:hint="default"/>
          <w:spacing w:val="8"/>
        </w:rPr>
        <w:t> </w:t>
      </w:r>
      <w:r>
        <w:rPr/>
        <w:t>年</w:t>
      </w:r>
      <w:r>
        <w:rPr>
          <w:spacing w:val="-47"/>
        </w:rPr>
        <w:t> </w:t>
      </w:r>
      <w:r>
        <w:rPr>
          <w:rFonts w:ascii="Arial" w:hAnsi="Arial" w:cs="Arial" w:eastAsia="Arial" w:hint="default"/>
        </w:rPr>
        <w:t>10</w:t>
      </w:r>
      <w:r>
        <w:rPr>
          <w:rFonts w:ascii="Arial" w:hAnsi="Arial" w:cs="Arial" w:eastAsia="Arial" w:hint="default"/>
          <w:spacing w:val="8"/>
        </w:rPr>
        <w:t> </w:t>
      </w:r>
      <w:r>
        <w:rPr/>
        <w:t>月，本科学历。</w:t>
      </w:r>
    </w:p>
    <w:p>
      <w:pPr>
        <w:pStyle w:val="BodyText"/>
        <w:spacing w:line="338" w:lineRule="auto" w:before="134"/>
        <w:ind w:left="618" w:right="1787" w:hanging="480"/>
        <w:jc w:val="left"/>
      </w:pPr>
      <w:r>
        <w:rPr/>
        <w:t>现任本公司董事，任期为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9"/>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 </w:t>
      </w:r>
      <w:r>
        <w:rPr>
          <w:spacing w:val="-3"/>
        </w:rPr>
        <w:t>先后担任天源迪科有限公司社保事业部销售经理、上海雷米贸易有限公司副</w:t>
      </w:r>
    </w:p>
    <w:p>
      <w:pPr>
        <w:pStyle w:val="BodyText"/>
        <w:spacing w:line="240" w:lineRule="auto" w:before="53"/>
        <w:ind w:right="1787"/>
        <w:jc w:val="left"/>
      </w:pPr>
      <w:r>
        <w:rPr/>
        <w:t>经理；</w:t>
      </w:r>
      <w:r>
        <w:rPr>
          <w:rFonts w:ascii="Arial" w:hAnsi="Arial" w:cs="Arial" w:eastAsia="Arial" w:hint="default"/>
        </w:rPr>
        <w:t>2005</w:t>
      </w:r>
      <w:r>
        <w:rPr>
          <w:rFonts w:ascii="Arial" w:hAnsi="Arial" w:cs="Arial" w:eastAsia="Arial" w:hint="default"/>
          <w:spacing w:val="-8"/>
        </w:rPr>
        <w:t> </w:t>
      </w:r>
      <w:r>
        <w:rPr/>
        <w:t>年</w:t>
      </w:r>
      <w:r>
        <w:rPr>
          <w:spacing w:val="-65"/>
        </w:rPr>
        <w:t> </w:t>
      </w:r>
      <w:r>
        <w:rPr>
          <w:rFonts w:ascii="Arial" w:hAnsi="Arial" w:cs="Arial" w:eastAsia="Arial" w:hint="default"/>
        </w:rPr>
        <w:t>1</w:t>
      </w:r>
      <w:r>
        <w:rPr>
          <w:rFonts w:ascii="Arial" w:hAnsi="Arial" w:cs="Arial" w:eastAsia="Arial" w:hint="default"/>
          <w:spacing w:val="-8"/>
        </w:rPr>
        <w:t> </w:t>
      </w:r>
      <w:r>
        <w:rPr/>
        <w:t>月至今就职于中联资本置业基金，任项目经理；</w:t>
      </w:r>
    </w:p>
    <w:p>
      <w:pPr>
        <w:pStyle w:val="BodyText"/>
        <w:spacing w:line="240" w:lineRule="auto"/>
        <w:ind w:left="618" w:right="1787"/>
        <w:jc w:val="left"/>
      </w:pPr>
      <w:r>
        <w:rPr>
          <w:rFonts w:ascii="Arial" w:hAnsi="Arial" w:cs="Arial" w:eastAsia="Arial" w:hint="default"/>
        </w:rPr>
        <w:t>2001</w:t>
      </w:r>
      <w:r>
        <w:rPr>
          <w:rFonts w:ascii="Arial" w:hAnsi="Arial" w:cs="Arial" w:eastAsia="Arial" w:hint="default"/>
          <w:spacing w:val="-8"/>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月至今担任公司董事。</w:t>
      </w:r>
    </w:p>
    <w:p>
      <w:pPr>
        <w:pStyle w:val="BodyText"/>
        <w:spacing w:line="240" w:lineRule="auto" w:before="134"/>
        <w:ind w:left="620" w:right="1661"/>
        <w:jc w:val="left"/>
      </w:pPr>
      <w:r>
        <w:rPr>
          <w:rFonts w:ascii="宋体" w:hAnsi="宋体" w:cs="宋体" w:eastAsia="宋体" w:hint="default"/>
          <w:b/>
          <w:bCs/>
        </w:rPr>
        <w:t>汪东升，</w:t>
      </w:r>
      <w:r>
        <w:rPr/>
        <w:t>中国国籍，无境外居留权，男，生于</w:t>
      </w:r>
      <w:r>
        <w:rPr>
          <w:spacing w:val="-40"/>
        </w:rPr>
        <w:t> </w:t>
      </w:r>
      <w:r>
        <w:rPr>
          <w:rFonts w:ascii="Arial" w:hAnsi="Arial" w:cs="Arial" w:eastAsia="Arial" w:hint="default"/>
        </w:rPr>
        <w:t>1973</w:t>
      </w:r>
      <w:r>
        <w:rPr>
          <w:rFonts w:ascii="Arial" w:hAnsi="Arial" w:cs="Arial" w:eastAsia="Arial" w:hint="default"/>
          <w:spacing w:val="14"/>
        </w:rPr>
        <w:t> </w:t>
      </w:r>
      <w:r>
        <w:rPr/>
        <w:t>年</w:t>
      </w:r>
      <w:r>
        <w:rPr>
          <w:spacing w:val="-43"/>
        </w:rPr>
        <w:t> </w:t>
      </w:r>
      <w:r>
        <w:rPr>
          <w:rFonts w:ascii="Arial" w:hAnsi="Arial" w:cs="Arial" w:eastAsia="Arial" w:hint="default"/>
          <w:spacing w:val="-10"/>
        </w:rPr>
        <w:t>11</w:t>
      </w:r>
      <w:r>
        <w:rPr>
          <w:rFonts w:ascii="Arial" w:hAnsi="Arial" w:cs="Arial" w:eastAsia="Arial" w:hint="default"/>
          <w:spacing w:val="13"/>
        </w:rPr>
        <w:t> </w:t>
      </w:r>
      <w:r>
        <w:rPr/>
        <w:t>月，工学硕士。</w:t>
      </w:r>
    </w:p>
    <w:p>
      <w:pPr>
        <w:pStyle w:val="BodyText"/>
        <w:spacing w:line="240" w:lineRule="auto"/>
        <w:ind w:right="1787"/>
        <w:jc w:val="left"/>
      </w:pPr>
      <w:r>
        <w:rPr/>
        <w:t>现任本公司董事、副总经理，任期为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3"/>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240" w:lineRule="auto" w:before="134"/>
        <w:ind w:left="618" w:right="1661"/>
        <w:jc w:val="left"/>
      </w:pPr>
      <w:r>
        <w:rPr>
          <w:rFonts w:ascii="Arial" w:hAnsi="Arial" w:cs="Arial" w:eastAsia="Arial" w:hint="default"/>
        </w:rPr>
        <w:t>1998</w:t>
      </w:r>
      <w:r>
        <w:rPr>
          <w:rFonts w:ascii="Arial" w:hAnsi="Arial" w:cs="Arial" w:eastAsia="Arial" w:hint="default"/>
          <w:spacing w:val="-1"/>
        </w:rPr>
        <w:t> </w:t>
      </w:r>
      <w:r>
        <w:rPr/>
        <w:t>年</w:t>
      </w:r>
      <w:r>
        <w:rPr>
          <w:spacing w:val="-55"/>
        </w:rPr>
        <w:t> </w:t>
      </w:r>
      <w:r>
        <w:rPr>
          <w:rFonts w:ascii="Arial" w:hAnsi="Arial" w:cs="Arial" w:eastAsia="Arial" w:hint="default"/>
        </w:rPr>
        <w:t>8</w:t>
      </w:r>
      <w:r>
        <w:rPr>
          <w:rFonts w:ascii="Arial" w:hAnsi="Arial" w:cs="Arial" w:eastAsia="Arial" w:hint="default"/>
          <w:spacing w:val="-1"/>
        </w:rPr>
        <w:t> </w:t>
      </w:r>
      <w:r>
        <w:rPr/>
        <w:t>月加入天源迪科，先后担任公司工程师、软件二部副经理、电信</w:t>
      </w:r>
    </w:p>
    <w:p>
      <w:pPr>
        <w:pStyle w:val="BodyText"/>
        <w:spacing w:line="240" w:lineRule="auto"/>
        <w:ind w:right="1661"/>
        <w:jc w:val="left"/>
        <w:rPr>
          <w:rFonts w:ascii="Arial" w:hAnsi="Arial" w:cs="Arial" w:eastAsia="Arial" w:hint="default"/>
        </w:rPr>
      </w:pPr>
      <w:r>
        <w:rPr/>
        <w:t>软件部经理、电信行业技术总监、软件设计部经理、公司副总经理；</w:t>
      </w:r>
      <w:r>
        <w:rPr>
          <w:rFonts w:ascii="Arial" w:hAnsi="Arial" w:cs="Arial" w:eastAsia="Arial" w:hint="default"/>
        </w:rPr>
        <w:t>2010  </w:t>
      </w:r>
      <w:r>
        <w:rPr/>
        <w:t>年</w:t>
      </w:r>
      <w:r>
        <w:rPr>
          <w:spacing w:val="-51"/>
        </w:rPr>
        <w:t> </w:t>
      </w:r>
      <w:r>
        <w:rPr>
          <w:rFonts w:ascii="Arial" w:hAnsi="Arial" w:cs="Arial" w:eastAsia="Arial" w:hint="default"/>
        </w:rPr>
        <w:t>4</w:t>
      </w:r>
    </w:p>
    <w:p>
      <w:pPr>
        <w:pStyle w:val="BodyText"/>
        <w:spacing w:line="240" w:lineRule="auto" w:before="134"/>
        <w:ind w:right="1787"/>
        <w:jc w:val="left"/>
      </w:pPr>
      <w:r>
        <w:rPr/>
        <w:t>月至今担任公司董事。</w:t>
      </w:r>
    </w:p>
    <w:p>
      <w:pPr>
        <w:pStyle w:val="BodyText"/>
        <w:spacing w:line="240" w:lineRule="auto" w:before="154"/>
        <w:ind w:left="620" w:right="1661"/>
        <w:jc w:val="left"/>
      </w:pPr>
      <w:r>
        <w:rPr>
          <w:rFonts w:ascii="宋体" w:hAnsi="宋体" w:cs="宋体" w:eastAsia="宋体" w:hint="default"/>
          <w:b/>
          <w:bCs/>
        </w:rPr>
        <w:t>戴昌久</w:t>
      </w:r>
      <w:r>
        <w:rPr>
          <w:rFonts w:ascii="黑体" w:hAnsi="黑体" w:cs="黑体" w:eastAsia="黑体" w:hint="default"/>
        </w:rPr>
        <w:t>，</w:t>
      </w:r>
      <w:r>
        <w:rPr/>
        <w:t>中国国籍，无境外居留权，男，生于</w:t>
      </w:r>
      <w:r>
        <w:rPr>
          <w:spacing w:val="-46"/>
        </w:rPr>
        <w:t> </w:t>
      </w:r>
      <w:r>
        <w:rPr>
          <w:rFonts w:ascii="Arial" w:hAnsi="Arial" w:cs="Arial" w:eastAsia="Arial" w:hint="default"/>
        </w:rPr>
        <w:t>1962</w:t>
      </w:r>
      <w:r>
        <w:rPr>
          <w:rFonts w:ascii="Arial" w:hAnsi="Arial" w:cs="Arial" w:eastAsia="Arial" w:hint="default"/>
          <w:spacing w:val="8"/>
        </w:rPr>
        <w:t> </w:t>
      </w:r>
      <w:r>
        <w:rPr/>
        <w:t>年</w:t>
      </w:r>
      <w:r>
        <w:rPr>
          <w:spacing w:val="-47"/>
        </w:rPr>
        <w:t> </w:t>
      </w:r>
      <w:r>
        <w:rPr>
          <w:rFonts w:ascii="Arial" w:hAnsi="Arial" w:cs="Arial" w:eastAsia="Arial" w:hint="default"/>
        </w:rPr>
        <w:t>12</w:t>
      </w:r>
      <w:r>
        <w:rPr>
          <w:rFonts w:ascii="Arial" w:hAnsi="Arial" w:cs="Arial" w:eastAsia="Arial" w:hint="default"/>
          <w:spacing w:val="8"/>
        </w:rPr>
        <w:t> </w:t>
      </w:r>
      <w:r>
        <w:rPr/>
        <w:t>月，法学硕士。</w:t>
      </w:r>
    </w:p>
    <w:p>
      <w:pPr>
        <w:pStyle w:val="BodyText"/>
        <w:spacing w:line="240" w:lineRule="auto"/>
        <w:ind w:right="1787"/>
        <w:jc w:val="left"/>
      </w:pPr>
      <w:r>
        <w:rPr/>
        <w:t>现任本公司独立董事，任期为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338" w:lineRule="auto" w:before="134"/>
        <w:ind w:right="1791" w:firstLine="479"/>
        <w:jc w:val="both"/>
      </w:pPr>
      <w:r>
        <w:rPr>
          <w:rFonts w:ascii="Arial" w:hAnsi="Arial" w:cs="Arial" w:eastAsia="Arial" w:hint="default"/>
        </w:rPr>
        <w:t>1987</w:t>
      </w:r>
      <w:r>
        <w:rPr>
          <w:rFonts w:ascii="Arial" w:hAnsi="Arial" w:cs="Arial" w:eastAsia="Arial" w:hint="default"/>
          <w:spacing w:val="-1"/>
        </w:rPr>
        <w:t> </w:t>
      </w:r>
      <w:r>
        <w:rPr/>
        <w:t>年</w:t>
      </w:r>
      <w:r>
        <w:rPr>
          <w:spacing w:val="-55"/>
        </w:rPr>
        <w:t> </w:t>
      </w:r>
      <w:r>
        <w:rPr>
          <w:rFonts w:ascii="Arial" w:hAnsi="Arial" w:cs="Arial" w:eastAsia="Arial" w:hint="default"/>
        </w:rPr>
        <w:t>8</w:t>
      </w:r>
      <w:r>
        <w:rPr>
          <w:rFonts w:ascii="Arial" w:hAnsi="Arial" w:cs="Arial" w:eastAsia="Arial" w:hint="default"/>
          <w:spacing w:val="-1"/>
        </w:rPr>
        <w:t> </w:t>
      </w:r>
      <w:r>
        <w:rPr/>
        <w:t>月</w:t>
      </w:r>
      <w:r>
        <w:rPr>
          <w:rFonts w:ascii="Arial" w:hAnsi="Arial" w:cs="Arial" w:eastAsia="Arial" w:hint="default"/>
        </w:rPr>
        <w:t>-1994 </w:t>
      </w:r>
      <w:r>
        <w:rPr/>
        <w:t>年</w:t>
      </w:r>
      <w:r>
        <w:rPr>
          <w:spacing w:val="-58"/>
        </w:rPr>
        <w:t> </w:t>
      </w:r>
      <w:r>
        <w:rPr>
          <w:rFonts w:ascii="Arial" w:hAnsi="Arial" w:cs="Arial" w:eastAsia="Arial" w:hint="default"/>
        </w:rPr>
        <w:t>12</w:t>
      </w:r>
      <w:r>
        <w:rPr>
          <w:rFonts w:ascii="Arial" w:hAnsi="Arial" w:cs="Arial" w:eastAsia="Arial" w:hint="default"/>
          <w:spacing w:val="-1"/>
        </w:rPr>
        <w:t> </w:t>
      </w:r>
      <w:r>
        <w:rPr/>
        <w:t>月在财政部条法司工作（</w:t>
      </w:r>
      <w:r>
        <w:rPr>
          <w:rFonts w:ascii="Arial" w:hAnsi="Arial" w:cs="Arial" w:eastAsia="Arial" w:hint="default"/>
        </w:rPr>
        <w:t>1993</w:t>
      </w:r>
      <w:r>
        <w:rPr>
          <w:rFonts w:ascii="Arial" w:hAnsi="Arial" w:cs="Arial" w:eastAsia="Arial" w:hint="default"/>
          <w:spacing w:val="-1"/>
        </w:rPr>
        <w:t> </w:t>
      </w:r>
      <w:r>
        <w:rPr/>
        <w:t>年美国波士顿大学 </w:t>
      </w:r>
      <w:r>
        <w:rPr>
          <w:spacing w:val="-13"/>
          <w:w w:val="99"/>
        </w:rPr>
        <w:t>访问学者）；</w:t>
      </w:r>
      <w:r>
        <w:rPr>
          <w:rFonts w:ascii="Arial" w:hAnsi="Arial" w:cs="Arial" w:eastAsia="Arial" w:hint="default"/>
          <w:spacing w:val="-13"/>
          <w:w w:val="99"/>
        </w:rPr>
        <w:t>1995</w:t>
      </w:r>
      <w:r>
        <w:rPr>
          <w:rFonts w:ascii="Arial" w:hAnsi="Arial" w:cs="Arial" w:eastAsia="Arial" w:hint="default"/>
          <w:spacing w:val="1"/>
          <w:w w:val="99"/>
        </w:rPr>
        <w:t> </w:t>
      </w:r>
      <w:r>
        <w:rPr/>
        <w:t>年</w:t>
      </w:r>
      <w:r>
        <w:rPr>
          <w:spacing w:val="-53"/>
        </w:rPr>
        <w:t> </w:t>
      </w:r>
      <w:r>
        <w:rPr>
          <w:rFonts w:ascii="Arial" w:hAnsi="Arial" w:cs="Arial" w:eastAsia="Arial" w:hint="default"/>
          <w:w w:val="99"/>
        </w:rPr>
        <w:t>1</w:t>
      </w:r>
      <w:r>
        <w:rPr>
          <w:rFonts w:ascii="Arial" w:hAnsi="Arial" w:cs="Arial" w:eastAsia="Arial" w:hint="default"/>
          <w:spacing w:val="-2"/>
          <w:w w:val="99"/>
        </w:rPr>
        <w:t> </w:t>
      </w:r>
      <w:r>
        <w:rPr>
          <w:spacing w:val="-1"/>
          <w:w w:val="99"/>
        </w:rPr>
        <w:t>月</w:t>
      </w:r>
      <w:r>
        <w:rPr>
          <w:rFonts w:ascii="Arial" w:hAnsi="Arial" w:cs="Arial" w:eastAsia="Arial" w:hint="default"/>
          <w:spacing w:val="-1"/>
          <w:w w:val="99"/>
        </w:rPr>
        <w:t>-1996</w:t>
      </w:r>
      <w:r>
        <w:rPr>
          <w:rFonts w:ascii="Arial" w:hAnsi="Arial" w:cs="Arial" w:eastAsia="Arial" w:hint="default"/>
          <w:spacing w:val="1"/>
          <w:w w:val="99"/>
        </w:rPr>
        <w:t> </w:t>
      </w:r>
      <w:r>
        <w:rPr/>
        <w:t>年</w:t>
      </w:r>
      <w:r>
        <w:rPr>
          <w:spacing w:val="-54"/>
        </w:rPr>
        <w:t> </w:t>
      </w:r>
      <w:r>
        <w:rPr>
          <w:rFonts w:ascii="Arial" w:hAnsi="Arial" w:cs="Arial" w:eastAsia="Arial" w:hint="default"/>
          <w:w w:val="99"/>
        </w:rPr>
        <w:t>1</w:t>
      </w:r>
      <w:r>
        <w:rPr>
          <w:rFonts w:ascii="Arial" w:hAnsi="Arial" w:cs="Arial" w:eastAsia="Arial" w:hint="default"/>
          <w:spacing w:val="1"/>
          <w:w w:val="99"/>
        </w:rPr>
        <w:t> </w:t>
      </w:r>
      <w:r>
        <w:rPr>
          <w:spacing w:val="-1"/>
          <w:w w:val="99"/>
        </w:rPr>
        <w:t>月就职于中洲会计师事务所；</w:t>
      </w:r>
      <w:r>
        <w:rPr>
          <w:rFonts w:ascii="Arial" w:hAnsi="Arial" w:cs="Arial" w:eastAsia="Arial" w:hint="default"/>
          <w:spacing w:val="-1"/>
          <w:w w:val="99"/>
        </w:rPr>
        <w:t>1996</w:t>
      </w:r>
      <w:r>
        <w:rPr>
          <w:rFonts w:ascii="Arial" w:hAnsi="Arial" w:cs="Arial" w:eastAsia="Arial" w:hint="default"/>
          <w:spacing w:val="1"/>
          <w:w w:val="99"/>
        </w:rPr>
        <w:t> </w:t>
      </w:r>
      <w:r>
        <w:rPr/>
        <w:t>年</w:t>
      </w:r>
      <w:r>
        <w:rPr>
          <w:spacing w:val="-54"/>
        </w:rPr>
        <w:t> </w:t>
      </w:r>
      <w:r>
        <w:rPr>
          <w:rFonts w:ascii="Arial" w:hAnsi="Arial" w:cs="Arial" w:eastAsia="Arial" w:hint="default"/>
          <w:w w:val="99"/>
        </w:rPr>
        <w:t>2</w:t>
      </w:r>
      <w:r>
        <w:rPr>
          <w:rFonts w:ascii="Arial" w:hAnsi="Arial" w:cs="Arial" w:eastAsia="Arial" w:hint="default"/>
          <w:spacing w:val="1"/>
          <w:w w:val="99"/>
        </w:rPr>
        <w:t> </w:t>
      </w:r>
      <w:r>
        <w:rPr/>
        <w:t>月 至今北京市昌久律师事务所主任；</w:t>
      </w:r>
      <w:r>
        <w:rPr>
          <w:rFonts w:ascii="Arial" w:hAnsi="Arial" w:cs="Arial" w:eastAsia="Arial" w:hint="default"/>
        </w:rPr>
        <w:t>2007 </w:t>
      </w:r>
      <w:r>
        <w:rPr/>
        <w:t>年 </w:t>
      </w:r>
      <w:r>
        <w:rPr>
          <w:rFonts w:ascii="Arial" w:hAnsi="Arial" w:cs="Arial" w:eastAsia="Arial" w:hint="default"/>
        </w:rPr>
        <w:t>8 </w:t>
      </w:r>
      <w:r>
        <w:rPr/>
        <w:t>月 </w:t>
      </w:r>
      <w:r>
        <w:rPr>
          <w:rFonts w:ascii="Arial" w:hAnsi="Arial" w:cs="Arial" w:eastAsia="Arial" w:hint="default"/>
        </w:rPr>
        <w:t>12</w:t>
      </w:r>
      <w:r>
        <w:rPr>
          <w:rFonts w:ascii="Arial" w:hAnsi="Arial" w:cs="Arial" w:eastAsia="Arial" w:hint="default"/>
          <w:spacing w:val="-27"/>
        </w:rPr>
        <w:t> </w:t>
      </w:r>
      <w:r>
        <w:rPr/>
        <w:t>日至今担任天源迪科股份公 司独立董事。</w:t>
      </w:r>
    </w:p>
    <w:p>
      <w:pPr>
        <w:pStyle w:val="BodyText"/>
        <w:spacing w:line="240" w:lineRule="auto" w:before="53"/>
        <w:ind w:left="618" w:right="1787"/>
        <w:jc w:val="left"/>
      </w:pPr>
      <w:r>
        <w:rPr/>
        <w:t>包括本公司在内，戴昌久兼任独立董事的上市公司不超过</w:t>
      </w:r>
      <w:r>
        <w:rPr>
          <w:spacing w:val="-59"/>
        </w:rPr>
        <w:t> </w:t>
      </w:r>
      <w:r>
        <w:rPr>
          <w:rFonts w:ascii="Arial" w:hAnsi="Arial" w:cs="Arial" w:eastAsia="Arial" w:hint="default"/>
        </w:rPr>
        <w:t>5</w:t>
      </w:r>
      <w:r>
        <w:rPr>
          <w:rFonts w:ascii="Arial" w:hAnsi="Arial" w:cs="Arial" w:eastAsia="Arial" w:hint="default"/>
          <w:spacing w:val="-6"/>
        </w:rPr>
        <w:t> </w:t>
      </w:r>
      <w:r>
        <w:rPr/>
        <w:t>家。</w:t>
      </w:r>
    </w:p>
    <w:p>
      <w:pPr>
        <w:pStyle w:val="BodyText"/>
        <w:spacing w:line="240" w:lineRule="auto"/>
        <w:ind w:left="620" w:right="1661"/>
        <w:jc w:val="left"/>
      </w:pPr>
      <w:r>
        <w:rPr>
          <w:rFonts w:ascii="宋体" w:hAnsi="宋体" w:cs="宋体" w:eastAsia="宋体" w:hint="default"/>
          <w:b/>
          <w:bCs/>
        </w:rPr>
        <w:t>李毅</w:t>
      </w:r>
      <w:r>
        <w:rPr>
          <w:rFonts w:ascii="黑体" w:hAnsi="黑体" w:cs="黑体" w:eastAsia="黑体" w:hint="default"/>
        </w:rPr>
        <w:t>，</w:t>
      </w:r>
      <w:r>
        <w:rPr/>
        <w:t>中国国籍，无境外居留权，男，生于</w:t>
      </w:r>
      <w:r>
        <w:rPr>
          <w:spacing w:val="-72"/>
        </w:rPr>
        <w:t> </w:t>
      </w:r>
      <w:r>
        <w:rPr>
          <w:rFonts w:ascii="Arial" w:hAnsi="Arial" w:cs="Arial" w:eastAsia="Arial" w:hint="default"/>
        </w:rPr>
        <w:t>1958</w:t>
      </w:r>
      <w:r>
        <w:rPr>
          <w:rFonts w:ascii="Arial" w:hAnsi="Arial" w:cs="Arial" w:eastAsia="Arial" w:hint="default"/>
          <w:spacing w:val="-19"/>
        </w:rPr>
        <w:t> </w:t>
      </w:r>
      <w:r>
        <w:rPr/>
        <w:t>年</w:t>
      </w:r>
      <w:r>
        <w:rPr>
          <w:spacing w:val="-75"/>
        </w:rPr>
        <w:t> </w:t>
      </w:r>
      <w:r>
        <w:rPr>
          <w:rFonts w:ascii="Arial" w:hAnsi="Arial" w:cs="Arial" w:eastAsia="Arial" w:hint="default"/>
        </w:rPr>
        <w:t>6</w:t>
      </w:r>
      <w:r>
        <w:rPr>
          <w:rFonts w:ascii="Arial" w:hAnsi="Arial" w:cs="Arial" w:eastAsia="Arial" w:hint="default"/>
          <w:spacing w:val="-19"/>
        </w:rPr>
        <w:t> </w:t>
      </w:r>
      <w:r>
        <w:rPr/>
        <w:t>月，理学博士，高级</w:t>
      </w:r>
    </w:p>
    <w:p>
      <w:pPr>
        <w:pStyle w:val="BodyText"/>
        <w:spacing w:line="338" w:lineRule="auto" w:before="134"/>
        <w:ind w:left="618" w:right="1787" w:hanging="480"/>
        <w:jc w:val="left"/>
      </w:pPr>
      <w:r>
        <w:rPr/>
        <w:t>工程师。现任本公司独立董事，任期为</w:t>
      </w:r>
      <w:r>
        <w:rPr>
          <w:spacing w:val="-61"/>
        </w:rPr>
        <w:t> </w:t>
      </w:r>
      <w:r>
        <w:rPr>
          <w:rFonts w:ascii="Arial" w:hAnsi="Arial" w:cs="Arial" w:eastAsia="Arial" w:hint="default"/>
        </w:rPr>
        <w:t>2010</w:t>
      </w:r>
      <w:r>
        <w:rPr>
          <w:rFonts w:ascii="Arial" w:hAnsi="Arial" w:cs="Arial" w:eastAsia="Arial" w:hint="default"/>
          <w:spacing w:val="-9"/>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 </w:t>
      </w:r>
      <w:r>
        <w:rPr>
          <w:spacing w:val="-3"/>
        </w:rPr>
        <w:t>先后就职于甘肃工业大学机械二系、深圳市南山区投资管理公司、深圳雅都</w:t>
      </w:r>
    </w:p>
    <w:p>
      <w:pPr>
        <w:pStyle w:val="BodyText"/>
        <w:spacing w:line="343" w:lineRule="auto" w:before="53"/>
        <w:ind w:right="1791"/>
        <w:jc w:val="both"/>
      </w:pPr>
      <w:r>
        <w:rPr/>
        <w:t>计算机图形系统工程有限公司；</w:t>
      </w:r>
      <w:r>
        <w:rPr>
          <w:rFonts w:ascii="Arial" w:hAnsi="Arial" w:cs="Arial" w:eastAsia="Arial" w:hint="default"/>
        </w:rPr>
        <w:t>1999 </w:t>
      </w:r>
      <w:r>
        <w:rPr/>
        <w:t>年</w:t>
      </w:r>
      <w:r>
        <w:rPr>
          <w:spacing w:val="-54"/>
        </w:rPr>
        <w:t> </w:t>
      </w:r>
      <w:r>
        <w:rPr>
          <w:rFonts w:ascii="Arial" w:hAnsi="Arial" w:cs="Arial" w:eastAsia="Arial" w:hint="default"/>
        </w:rPr>
        <w:t>1 </w:t>
      </w:r>
      <w:r>
        <w:rPr/>
        <w:t>月至今任深圳市雅都软件股份有限公 司董事长；</w:t>
      </w:r>
      <w:r>
        <w:rPr>
          <w:rFonts w:ascii="Arial" w:hAnsi="Arial" w:cs="Arial" w:eastAsia="Arial" w:hint="default"/>
        </w:rPr>
        <w:t>2000 </w:t>
      </w:r>
      <w:r>
        <w:rPr/>
        <w:t>年</w:t>
      </w:r>
      <w:r>
        <w:rPr>
          <w:rFonts w:ascii="Arial" w:hAnsi="Arial" w:cs="Arial" w:eastAsia="Arial" w:hint="default"/>
        </w:rPr>
        <w:t>-2005 </w:t>
      </w:r>
      <w:r>
        <w:rPr/>
        <w:t>年深圳市第三届政协委员，</w:t>
      </w:r>
      <w:r>
        <w:rPr>
          <w:rFonts w:ascii="Arial" w:hAnsi="Arial" w:cs="Arial" w:eastAsia="Arial" w:hint="default"/>
        </w:rPr>
        <w:t>2003 </w:t>
      </w:r>
      <w:r>
        <w:rPr/>
        <w:t>年</w:t>
      </w:r>
      <w:r>
        <w:rPr>
          <w:rFonts w:ascii="Arial" w:hAnsi="Arial" w:cs="Arial" w:eastAsia="Arial" w:hint="default"/>
        </w:rPr>
        <w:t>-2008</w:t>
      </w:r>
      <w:r>
        <w:rPr>
          <w:rFonts w:ascii="Arial" w:hAnsi="Arial" w:cs="Arial" w:eastAsia="Arial" w:hint="default"/>
          <w:spacing w:val="-20"/>
        </w:rPr>
        <w:t> </w:t>
      </w:r>
      <w:r>
        <w:rPr/>
        <w:t>年担任广东 省第九届政协委员；</w:t>
      </w:r>
      <w:r>
        <w:rPr>
          <w:rFonts w:ascii="Arial" w:hAnsi="Arial" w:cs="Arial" w:eastAsia="Arial" w:hint="default"/>
        </w:rPr>
        <w:t>2010 </w:t>
      </w:r>
      <w:r>
        <w:rPr/>
        <w:t>年至今担任深圳市第五届政协委员；</w:t>
      </w:r>
      <w:r>
        <w:rPr>
          <w:rFonts w:ascii="Arial" w:hAnsi="Arial" w:cs="Arial" w:eastAsia="Arial" w:hint="default"/>
        </w:rPr>
        <w:t>2007 </w:t>
      </w:r>
      <w:r>
        <w:rPr/>
        <w:t>年 </w:t>
      </w:r>
      <w:r>
        <w:rPr>
          <w:rFonts w:ascii="Arial" w:hAnsi="Arial" w:cs="Arial" w:eastAsia="Arial" w:hint="default"/>
        </w:rPr>
        <w:t>8 </w:t>
      </w:r>
      <w:r>
        <w:rPr/>
        <w:t>月</w:t>
      </w:r>
      <w:r>
        <w:rPr>
          <w:spacing w:val="-82"/>
        </w:rPr>
        <w:t> </w:t>
      </w:r>
      <w:r>
        <w:rPr>
          <w:rFonts w:ascii="Arial" w:hAnsi="Arial" w:cs="Arial" w:eastAsia="Arial" w:hint="default"/>
        </w:rPr>
        <w:t>12</w:t>
      </w:r>
      <w:r>
        <w:rPr>
          <w:rFonts w:ascii="Arial" w:hAnsi="Arial" w:cs="Arial" w:eastAsia="Arial" w:hint="default"/>
          <w:w w:val="99"/>
        </w:rPr>
        <w:t> </w:t>
      </w:r>
      <w:r>
        <w:rPr>
          <w:spacing w:val="-3"/>
        </w:rPr>
        <w:t>日至今担任天源迪科股份公司独立董事。包括本公司在内，李毅兼任独立董事的</w:t>
      </w:r>
      <w:r>
        <w:rPr>
          <w:spacing w:val="-103"/>
        </w:rPr>
        <w:t> </w:t>
      </w:r>
      <w:r>
        <w:rPr>
          <w:spacing w:val="-103"/>
        </w:rPr>
      </w:r>
      <w:r>
        <w:rPr/>
        <w:t>上市公司不超过</w:t>
      </w:r>
      <w:r>
        <w:rPr>
          <w:spacing w:val="-61"/>
        </w:rPr>
        <w:t> </w:t>
      </w:r>
      <w:r>
        <w:rPr>
          <w:rFonts w:ascii="Arial" w:hAnsi="Arial" w:cs="Arial" w:eastAsia="Arial" w:hint="default"/>
        </w:rPr>
        <w:t>5</w:t>
      </w:r>
      <w:r>
        <w:rPr>
          <w:rFonts w:ascii="Arial" w:hAnsi="Arial" w:cs="Arial" w:eastAsia="Arial" w:hint="default"/>
          <w:spacing w:val="-6"/>
        </w:rPr>
        <w:t> </w:t>
      </w:r>
      <w:r>
        <w:rPr/>
        <w:t>家。</w:t>
      </w:r>
    </w:p>
    <w:p>
      <w:pPr>
        <w:spacing w:after="0" w:line="343"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240" w:lineRule="auto" w:before="26"/>
        <w:ind w:left="620" w:right="0"/>
        <w:jc w:val="left"/>
      </w:pPr>
      <w:r>
        <w:rPr>
          <w:rFonts w:ascii="宋体" w:hAnsi="宋体" w:cs="宋体" w:eastAsia="宋体" w:hint="default"/>
          <w:b/>
          <w:bCs/>
          <w:spacing w:val="-3"/>
        </w:rPr>
        <w:t>周俊祥</w:t>
      </w:r>
      <w:r>
        <w:rPr>
          <w:rFonts w:ascii="黑体" w:hAnsi="黑体" w:cs="黑体" w:eastAsia="黑体" w:hint="default"/>
          <w:spacing w:val="-3"/>
        </w:rPr>
        <w:t>，</w:t>
      </w:r>
      <w:r>
        <w:rPr>
          <w:spacing w:val="-3"/>
        </w:rPr>
        <w:t>中国国籍，无境外居留权，男，生于</w:t>
      </w:r>
      <w:r>
        <w:rPr>
          <w:spacing w:val="-63"/>
        </w:rPr>
        <w:t> </w:t>
      </w:r>
      <w:r>
        <w:rPr>
          <w:rFonts w:ascii="Arial" w:hAnsi="Arial" w:cs="Arial" w:eastAsia="Arial" w:hint="default"/>
        </w:rPr>
        <w:t>1965</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月，经济学硕士。</w:t>
      </w:r>
    </w:p>
    <w:p>
      <w:pPr>
        <w:pStyle w:val="BodyText"/>
        <w:spacing w:line="338" w:lineRule="auto"/>
        <w:ind w:left="618" w:right="1688" w:hanging="480"/>
        <w:jc w:val="left"/>
      </w:pPr>
      <w:r>
        <w:rPr/>
        <w:t>现任本公司独立董事，任期为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 先后担任珠海市会计师事务所审计部经理、珠海立信会计师事务所副所长、</w:t>
      </w:r>
    </w:p>
    <w:p>
      <w:pPr>
        <w:pStyle w:val="BodyText"/>
        <w:spacing w:line="348" w:lineRule="auto" w:before="55"/>
        <w:ind w:right="1791"/>
        <w:jc w:val="both"/>
      </w:pPr>
      <w:r>
        <w:rPr>
          <w:spacing w:val="-3"/>
        </w:rPr>
        <w:t>珠海原上草房地产评估咨询有限公司总经理、深圳市商立科技有限公司常务副总</w:t>
      </w:r>
      <w:r>
        <w:rPr>
          <w:spacing w:val="-104"/>
        </w:rPr>
        <w:t> </w:t>
      </w:r>
      <w:r>
        <w:rPr>
          <w:spacing w:val="-104"/>
        </w:rPr>
      </w:r>
      <w:r>
        <w:rPr>
          <w:spacing w:val="-7"/>
        </w:rPr>
        <w:t>经理；</w:t>
      </w:r>
      <w:r>
        <w:rPr>
          <w:rFonts w:ascii="Arial" w:hAnsi="Arial" w:cs="Arial" w:eastAsia="Arial" w:hint="default"/>
          <w:spacing w:val="-7"/>
        </w:rPr>
        <w:t>2006</w:t>
      </w:r>
      <w:r>
        <w:rPr>
          <w:rFonts w:ascii="Arial" w:hAnsi="Arial" w:cs="Arial" w:eastAsia="Arial" w:hint="default"/>
          <w:spacing w:val="-21"/>
        </w:rPr>
        <w:t> </w:t>
      </w:r>
      <w:r>
        <w:rPr/>
        <w:t>年</w:t>
      </w:r>
      <w:r>
        <w:rPr>
          <w:spacing w:val="-77"/>
        </w:rPr>
        <w:t> </w:t>
      </w:r>
      <w:r>
        <w:rPr>
          <w:rFonts w:ascii="Arial" w:hAnsi="Arial" w:cs="Arial" w:eastAsia="Arial" w:hint="default"/>
          <w:spacing w:val="-10"/>
        </w:rPr>
        <w:t>11</w:t>
      </w:r>
      <w:r>
        <w:rPr>
          <w:rFonts w:ascii="Arial" w:hAnsi="Arial" w:cs="Arial" w:eastAsia="Arial" w:hint="default"/>
          <w:spacing w:val="-21"/>
        </w:rPr>
        <w:t> </w:t>
      </w:r>
      <w:r>
        <w:rPr/>
        <w:t>月加盟中和正信会计师事务所，现任中和正信会计师事务所有 </w:t>
      </w:r>
      <w:r>
        <w:rPr>
          <w:spacing w:val="-3"/>
        </w:rPr>
        <w:t>限公司深圳分所首席合伙人；长期从事独立审计和评估工作，主持和参与过多家</w:t>
      </w:r>
      <w:r>
        <w:rPr>
          <w:spacing w:val="-104"/>
        </w:rPr>
        <w:t> </w:t>
      </w:r>
      <w:r>
        <w:rPr>
          <w:spacing w:val="-104"/>
        </w:rPr>
      </w:r>
      <w:r>
        <w:rPr/>
        <w:t>上市公司的审计或评估业务。</w:t>
      </w:r>
      <w:r>
        <w:rPr>
          <w:spacing w:val="-3"/>
        </w:rPr>
        <w:t> </w:t>
      </w:r>
      <w:r>
        <w:rPr>
          <w:rFonts w:ascii="Arial" w:hAnsi="Arial" w:cs="Arial" w:eastAsia="Arial" w:hint="default"/>
        </w:rPr>
        <w:t>2007</w:t>
      </w:r>
      <w:r>
        <w:rPr>
          <w:rFonts w:ascii="Arial" w:hAnsi="Arial" w:cs="Arial" w:eastAsia="Arial" w:hint="default"/>
          <w:spacing w:val="-7"/>
        </w:rPr>
        <w:t> </w:t>
      </w:r>
      <w:r>
        <w:rPr/>
        <w:t>年</w:t>
      </w:r>
      <w:r>
        <w:rPr>
          <w:spacing w:val="-64"/>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12</w:t>
      </w:r>
      <w:r>
        <w:rPr>
          <w:rFonts w:ascii="Arial" w:hAnsi="Arial" w:cs="Arial" w:eastAsia="Arial" w:hint="default"/>
          <w:spacing w:val="-7"/>
        </w:rPr>
        <w:t> </w:t>
      </w:r>
      <w:r>
        <w:rPr/>
        <w:t>日至今担任天源迪科股份公司独 立董事。</w:t>
      </w:r>
    </w:p>
    <w:p>
      <w:pPr>
        <w:pStyle w:val="BodyText"/>
        <w:spacing w:line="240" w:lineRule="auto" w:before="44"/>
        <w:ind w:left="618" w:right="1787"/>
        <w:jc w:val="left"/>
      </w:pPr>
      <w:r>
        <w:rPr/>
        <w:t>包括本公司在内，周俊祥兼任独立董事的上市公司不超过</w:t>
      </w:r>
      <w:r>
        <w:rPr>
          <w:spacing w:val="-59"/>
        </w:rPr>
        <w:t> </w:t>
      </w:r>
      <w:r>
        <w:rPr>
          <w:rFonts w:ascii="Arial" w:hAnsi="Arial" w:cs="Arial" w:eastAsia="Arial" w:hint="default"/>
        </w:rPr>
        <w:t>5</w:t>
      </w:r>
      <w:r>
        <w:rPr>
          <w:rFonts w:ascii="Arial" w:hAnsi="Arial" w:cs="Arial" w:eastAsia="Arial" w:hint="default"/>
          <w:spacing w:val="-6"/>
        </w:rPr>
        <w:t> </w:t>
      </w:r>
      <w:r>
        <w:rPr/>
        <w:t>家。</w:t>
      </w:r>
    </w:p>
    <w:p>
      <w:pPr>
        <w:pStyle w:val="BodyText"/>
        <w:spacing w:line="240" w:lineRule="auto"/>
        <w:ind w:left="620" w:right="1661"/>
        <w:jc w:val="left"/>
      </w:pPr>
      <w:r>
        <w:rPr>
          <w:rFonts w:ascii="宋体" w:hAnsi="宋体" w:cs="宋体" w:eastAsia="宋体" w:hint="default"/>
          <w:b/>
          <w:bCs/>
        </w:rPr>
        <w:t>邓爱国</w:t>
      </w:r>
      <w:r>
        <w:rPr>
          <w:rFonts w:ascii="黑体" w:hAnsi="黑体" w:cs="黑体" w:eastAsia="黑体" w:hint="default"/>
        </w:rPr>
        <w:t>，</w:t>
      </w:r>
      <w:r>
        <w:rPr/>
        <w:t>中国国籍，无境外居留权，男，生于</w:t>
      </w:r>
      <w:r>
        <w:rPr>
          <w:spacing w:val="-66"/>
        </w:rPr>
        <w:t> </w:t>
      </w:r>
      <w:r>
        <w:rPr>
          <w:rFonts w:ascii="Arial" w:hAnsi="Arial" w:cs="Arial" w:eastAsia="Arial" w:hint="default"/>
        </w:rPr>
        <w:t>1936</w:t>
      </w:r>
      <w:r>
        <w:rPr>
          <w:rFonts w:ascii="Arial" w:hAnsi="Arial" w:cs="Arial" w:eastAsia="Arial" w:hint="default"/>
          <w:spacing w:val="-13"/>
        </w:rPr>
        <w:t> </w:t>
      </w:r>
      <w:r>
        <w:rPr/>
        <w:t>年</w:t>
      </w:r>
      <w:r>
        <w:rPr>
          <w:spacing w:val="-67"/>
        </w:rPr>
        <w:t> </w:t>
      </w:r>
      <w:r>
        <w:rPr>
          <w:rFonts w:ascii="Arial" w:hAnsi="Arial" w:cs="Arial" w:eastAsia="Arial" w:hint="default"/>
        </w:rPr>
        <w:t>8</w:t>
      </w:r>
      <w:r>
        <w:rPr>
          <w:rFonts w:ascii="Arial" w:hAnsi="Arial" w:cs="Arial" w:eastAsia="Arial" w:hint="default"/>
          <w:spacing w:val="-13"/>
        </w:rPr>
        <w:t> </w:t>
      </w:r>
      <w:r>
        <w:rPr>
          <w:spacing w:val="-3"/>
        </w:rPr>
        <w:t>月，本科学历。现</w:t>
      </w:r>
    </w:p>
    <w:p>
      <w:pPr>
        <w:pStyle w:val="BodyText"/>
        <w:spacing w:line="240" w:lineRule="auto" w:before="134"/>
        <w:ind w:right="0"/>
        <w:jc w:val="both"/>
      </w:pPr>
      <w:r>
        <w:rPr/>
        <w:t>任本公司独立董事，任期为</w:t>
      </w:r>
      <w:r>
        <w:rPr>
          <w:spacing w:val="-62"/>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rFonts w:ascii="Arial" w:hAnsi="Arial" w:cs="Arial" w:eastAsia="Arial" w:hint="default"/>
        </w:rPr>
        <w:t>-2013</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p>
    <w:p>
      <w:pPr>
        <w:pStyle w:val="BodyText"/>
        <w:spacing w:line="338" w:lineRule="auto"/>
        <w:ind w:right="1791" w:firstLine="479"/>
        <w:jc w:val="both"/>
      </w:pPr>
      <w:r>
        <w:rPr>
          <w:rFonts w:ascii="Arial" w:hAnsi="Arial" w:cs="Arial" w:eastAsia="Arial" w:hint="default"/>
        </w:rPr>
        <w:t>1962 </w:t>
      </w:r>
      <w:r>
        <w:rPr>
          <w:spacing w:val="-3"/>
        </w:rPr>
        <w:t>年就职于国防科委十五所；</w:t>
      </w:r>
      <w:r>
        <w:rPr>
          <w:rFonts w:ascii="Arial" w:hAnsi="Arial" w:cs="Arial" w:eastAsia="Arial" w:hint="default"/>
          <w:spacing w:val="-3"/>
        </w:rPr>
        <w:t>1972</w:t>
      </w:r>
      <w:r>
        <w:rPr>
          <w:rFonts w:ascii="Arial" w:hAnsi="Arial" w:cs="Arial" w:eastAsia="Arial" w:hint="default"/>
        </w:rPr>
        <w:t> </w:t>
      </w:r>
      <w:r>
        <w:rPr>
          <w:spacing w:val="-3"/>
        </w:rPr>
        <w:t>年调动至第十研究院，先后担任十院</w:t>
      </w:r>
      <w:r>
        <w:rPr/>
        <w:t> 信息系统援救所副所长，电子工业部雷达局副总工程师等职；</w:t>
      </w:r>
      <w:r>
        <w:rPr>
          <w:rFonts w:ascii="Arial" w:hAnsi="Arial" w:cs="Arial" w:eastAsia="Arial" w:hint="default"/>
        </w:rPr>
        <w:t>1983 </w:t>
      </w:r>
      <w:r>
        <w:rPr/>
        <w:t>年</w:t>
      </w:r>
      <w:r>
        <w:rPr>
          <w:rFonts w:ascii="Arial" w:hAnsi="Arial" w:cs="Arial" w:eastAsia="Arial" w:hint="default"/>
        </w:rPr>
        <w:t>-1987</w:t>
      </w:r>
      <w:r>
        <w:rPr>
          <w:rFonts w:ascii="Arial" w:hAnsi="Arial" w:cs="Arial" w:eastAsia="Arial" w:hint="default"/>
          <w:spacing w:val="1"/>
        </w:rPr>
        <w:t> </w:t>
      </w:r>
      <w:r>
        <w:rPr/>
        <w:t>年 就职于深圳蛇口华达电子公司；</w:t>
      </w:r>
      <w:r>
        <w:rPr>
          <w:rFonts w:ascii="Arial" w:hAnsi="Arial" w:cs="Arial" w:eastAsia="Arial" w:hint="default"/>
        </w:rPr>
        <w:t>1987</w:t>
      </w:r>
      <w:r>
        <w:rPr>
          <w:rFonts w:ascii="Arial" w:hAnsi="Arial" w:cs="Arial" w:eastAsia="Arial" w:hint="default"/>
          <w:spacing w:val="28"/>
        </w:rPr>
        <w:t> </w:t>
      </w:r>
      <w:r>
        <w:rPr/>
        <w:t>年组建深圳华达电脑软件公司，任副董事 长兼总经理；</w:t>
      </w:r>
      <w:r>
        <w:rPr>
          <w:rFonts w:ascii="Arial" w:hAnsi="Arial" w:cs="Arial" w:eastAsia="Arial" w:hint="default"/>
        </w:rPr>
        <w:t>1993 </w:t>
      </w:r>
      <w:r>
        <w:rPr/>
        <w:t>年 </w:t>
      </w:r>
      <w:r>
        <w:rPr>
          <w:rFonts w:ascii="Arial" w:hAnsi="Arial" w:cs="Arial" w:eastAsia="Arial" w:hint="default"/>
        </w:rPr>
        <w:t>6 </w:t>
      </w:r>
      <w:r>
        <w:rPr/>
        <w:t>月</w:t>
      </w:r>
      <w:r>
        <w:rPr>
          <w:rFonts w:ascii="Arial" w:hAnsi="Arial" w:cs="Arial" w:eastAsia="Arial" w:hint="default"/>
        </w:rPr>
        <w:t>-2000</w:t>
      </w:r>
      <w:r>
        <w:rPr>
          <w:rFonts w:ascii="Arial" w:hAnsi="Arial" w:cs="Arial" w:eastAsia="Arial" w:hint="default"/>
          <w:spacing w:val="-19"/>
        </w:rPr>
        <w:t> </w:t>
      </w:r>
      <w:r>
        <w:rPr/>
        <w:t>年底，任深圳远望城多媒体电脑有限公司副董 事长兼总经理；</w:t>
      </w:r>
      <w:r>
        <w:rPr>
          <w:rFonts w:ascii="Arial" w:hAnsi="Arial" w:cs="Arial" w:eastAsia="Arial" w:hint="default"/>
        </w:rPr>
        <w:t>2007</w:t>
      </w:r>
      <w:r>
        <w:rPr>
          <w:rFonts w:ascii="Arial" w:hAnsi="Arial" w:cs="Arial" w:eastAsia="Arial" w:hint="default"/>
          <w:spacing w:val="-9"/>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12</w:t>
      </w:r>
      <w:r>
        <w:rPr>
          <w:rFonts w:ascii="Arial" w:hAnsi="Arial" w:cs="Arial" w:eastAsia="Arial" w:hint="default"/>
          <w:spacing w:val="-7"/>
        </w:rPr>
        <w:t> </w:t>
      </w:r>
      <w:r>
        <w:rPr/>
        <w:t>日至今担任天源迪科股份公司独立董事。</w:t>
      </w:r>
    </w:p>
    <w:p>
      <w:pPr>
        <w:pStyle w:val="BodyText"/>
        <w:spacing w:line="343" w:lineRule="auto" w:before="27"/>
        <w:ind w:right="1788" w:firstLine="479"/>
        <w:jc w:val="both"/>
      </w:pPr>
      <w:r>
        <w:rPr/>
        <w:t>另外还曾先后担任以下职务：</w:t>
      </w:r>
      <w:r>
        <w:rPr>
          <w:rFonts w:ascii="Arial" w:hAnsi="Arial" w:cs="Arial" w:eastAsia="Arial" w:hint="default"/>
        </w:rPr>
        <w:t>1988</w:t>
      </w:r>
      <w:r>
        <w:rPr>
          <w:rFonts w:ascii="Arial" w:hAnsi="Arial" w:cs="Arial" w:eastAsia="Arial" w:hint="default"/>
          <w:spacing w:val="-17"/>
        </w:rPr>
        <w:t> </w:t>
      </w:r>
      <w:r>
        <w:rPr/>
        <w:t>年深圳软件行业协会副会长；</w:t>
      </w:r>
      <w:r>
        <w:rPr>
          <w:rFonts w:ascii="Arial" w:hAnsi="Arial" w:cs="Arial" w:eastAsia="Arial" w:hint="default"/>
        </w:rPr>
        <w:t>1995</w:t>
      </w:r>
      <w:r>
        <w:rPr>
          <w:rFonts w:ascii="Arial" w:hAnsi="Arial" w:cs="Arial" w:eastAsia="Arial" w:hint="default"/>
          <w:spacing w:val="-17"/>
        </w:rPr>
        <w:t> </w:t>
      </w:r>
      <w:r>
        <w:rPr/>
        <w:t>年</w:t>
      </w:r>
      <w:r>
        <w:rPr>
          <w:spacing w:val="-71"/>
        </w:rPr>
        <w:t> </w:t>
      </w:r>
      <w:r>
        <w:rPr>
          <w:rFonts w:ascii="Arial" w:hAnsi="Arial" w:cs="Arial" w:eastAsia="Arial" w:hint="default"/>
        </w:rPr>
        <w:t>9</w:t>
      </w:r>
      <w:r>
        <w:rPr>
          <w:rFonts w:ascii="Arial" w:hAnsi="Arial" w:cs="Arial" w:eastAsia="Arial" w:hint="default"/>
          <w:w w:val="99"/>
        </w:rPr>
        <w:t> </w:t>
      </w:r>
      <w:r>
        <w:rPr>
          <w:spacing w:val="-3"/>
        </w:rPr>
        <w:t>月，全国多媒体用户协会副理事长；</w:t>
      </w:r>
      <w:r>
        <w:rPr>
          <w:rFonts w:ascii="Arial" w:hAnsi="Arial" w:cs="Arial" w:eastAsia="Arial" w:hint="default"/>
          <w:spacing w:val="-3"/>
        </w:rPr>
        <w:t>1995</w:t>
      </w:r>
      <w:r>
        <w:rPr>
          <w:rFonts w:ascii="Arial" w:hAnsi="Arial" w:cs="Arial" w:eastAsia="Arial" w:hint="default"/>
          <w:spacing w:val="3"/>
        </w:rPr>
        <w:t> </w:t>
      </w:r>
      <w:r>
        <w:rPr>
          <w:spacing w:val="-3"/>
        </w:rPr>
        <w:t>年软件行业协会会长；</w:t>
      </w:r>
      <w:r>
        <w:rPr>
          <w:rFonts w:ascii="Arial" w:hAnsi="Arial" w:cs="Arial" w:eastAsia="Arial" w:hint="default"/>
          <w:spacing w:val="-3"/>
        </w:rPr>
        <w:t>2002</w:t>
      </w:r>
      <w:r>
        <w:rPr>
          <w:rFonts w:ascii="Arial" w:hAnsi="Arial" w:cs="Arial" w:eastAsia="Arial" w:hint="default"/>
          <w:spacing w:val="3"/>
        </w:rPr>
        <w:t> </w:t>
      </w:r>
      <w:r>
        <w:rPr/>
        <w:t>年当选为</w:t>
      </w:r>
      <w:r>
        <w:rPr>
          <w:spacing w:val="-118"/>
        </w:rPr>
        <w:t> </w:t>
      </w:r>
      <w:r>
        <w:rPr>
          <w:spacing w:val="-3"/>
        </w:rPr>
        <w:t>中国软件行业协会副理事长；现任中国软件行业协会副理事长兼深圳软件行业协</w:t>
      </w:r>
      <w:r>
        <w:rPr>
          <w:spacing w:val="-104"/>
        </w:rPr>
        <w:t> </w:t>
      </w:r>
      <w:r>
        <w:rPr>
          <w:spacing w:val="-104"/>
        </w:rPr>
      </w:r>
      <w:r>
        <w:rPr/>
        <w:t>会理事长。</w:t>
      </w:r>
    </w:p>
    <w:p>
      <w:pPr>
        <w:pStyle w:val="BodyText"/>
        <w:spacing w:line="240" w:lineRule="auto" w:before="50"/>
        <w:ind w:left="618" w:right="1787"/>
        <w:jc w:val="left"/>
      </w:pPr>
      <w:r>
        <w:rPr/>
        <w:t>包括本公司在内，邓爱国兼任独立董事的上市公司不超过</w:t>
      </w:r>
      <w:r>
        <w:rPr>
          <w:spacing w:val="-59"/>
        </w:rPr>
        <w:t> </w:t>
      </w:r>
      <w:r>
        <w:rPr>
          <w:rFonts w:ascii="Arial" w:hAnsi="Arial" w:cs="Arial" w:eastAsia="Arial" w:hint="default"/>
        </w:rPr>
        <w:t>5</w:t>
      </w:r>
      <w:r>
        <w:rPr>
          <w:rFonts w:ascii="Arial" w:hAnsi="Arial" w:cs="Arial" w:eastAsia="Arial" w:hint="default"/>
          <w:spacing w:val="-6"/>
        </w:rPr>
        <w:t> </w:t>
      </w:r>
      <w:r>
        <w:rPr/>
        <w:t>家。</w:t>
      </w:r>
    </w:p>
    <w:p>
      <w:pPr>
        <w:pStyle w:val="BodyText"/>
        <w:spacing w:line="240" w:lineRule="auto" w:before="134"/>
        <w:ind w:left="618" w:right="1787"/>
        <w:jc w:val="left"/>
      </w:pPr>
      <w:r>
        <w:rPr>
          <w:rFonts w:ascii="Arial" w:hAnsi="Arial" w:cs="Arial" w:eastAsia="Arial" w:hint="default"/>
        </w:rPr>
        <w:t>2</w:t>
      </w:r>
      <w:r>
        <w:rPr/>
        <w:t>、监事会成员</w:t>
      </w:r>
    </w:p>
    <w:p>
      <w:pPr>
        <w:pStyle w:val="BodyText"/>
        <w:spacing w:line="240" w:lineRule="auto"/>
        <w:ind w:left="620" w:right="1661"/>
        <w:jc w:val="left"/>
      </w:pPr>
      <w:r>
        <w:rPr>
          <w:rFonts w:ascii="宋体" w:hAnsi="宋体" w:cs="宋体" w:eastAsia="宋体" w:hint="default"/>
          <w:b/>
          <w:bCs/>
        </w:rPr>
        <w:t>周发军</w:t>
      </w:r>
      <w:r>
        <w:rPr/>
        <w:t>，中国国籍，无境外居留权，男，生于</w:t>
      </w:r>
      <w:r>
        <w:rPr>
          <w:spacing w:val="-46"/>
        </w:rPr>
        <w:t> </w:t>
      </w:r>
      <w:r>
        <w:rPr>
          <w:rFonts w:ascii="Arial" w:hAnsi="Arial" w:cs="Arial" w:eastAsia="Arial" w:hint="default"/>
        </w:rPr>
        <w:t>1972</w:t>
      </w:r>
      <w:r>
        <w:rPr>
          <w:rFonts w:ascii="Arial" w:hAnsi="Arial" w:cs="Arial" w:eastAsia="Arial" w:hint="default"/>
          <w:spacing w:val="8"/>
        </w:rPr>
        <w:t> </w:t>
      </w:r>
      <w:r>
        <w:rPr/>
        <w:t>年</w:t>
      </w:r>
      <w:r>
        <w:rPr>
          <w:spacing w:val="-47"/>
        </w:rPr>
        <w:t> </w:t>
      </w:r>
      <w:r>
        <w:rPr>
          <w:rFonts w:ascii="Arial" w:hAnsi="Arial" w:cs="Arial" w:eastAsia="Arial" w:hint="default"/>
        </w:rPr>
        <w:t>10</w:t>
      </w:r>
      <w:r>
        <w:rPr>
          <w:rFonts w:ascii="Arial" w:hAnsi="Arial" w:cs="Arial" w:eastAsia="Arial" w:hint="default"/>
          <w:spacing w:val="8"/>
        </w:rPr>
        <w:t> </w:t>
      </w:r>
      <w:r>
        <w:rPr/>
        <w:t>月，工学硕士。</w:t>
      </w:r>
    </w:p>
    <w:p>
      <w:pPr>
        <w:pStyle w:val="BodyText"/>
        <w:spacing w:line="240" w:lineRule="auto" w:before="134"/>
        <w:ind w:right="0"/>
        <w:jc w:val="both"/>
      </w:pPr>
      <w:r>
        <w:rPr/>
        <w:t>现任本公司监事会主席、产品总监，监事任期为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9"/>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338" w:lineRule="auto"/>
        <w:ind w:right="1751" w:firstLine="479"/>
        <w:jc w:val="right"/>
      </w:pPr>
      <w:r>
        <w:rPr>
          <w:rFonts w:ascii="Arial" w:hAnsi="Arial" w:cs="Arial" w:eastAsia="Arial" w:hint="default"/>
        </w:rPr>
        <w:t>2000</w:t>
      </w:r>
      <w:r>
        <w:rPr>
          <w:rFonts w:ascii="Arial" w:hAnsi="Arial" w:cs="Arial" w:eastAsia="Arial" w:hint="default"/>
          <w:spacing w:val="-1"/>
        </w:rPr>
        <w:t> </w:t>
      </w:r>
      <w:r>
        <w:rPr/>
        <w:t>年</w:t>
      </w:r>
      <w:r>
        <w:rPr>
          <w:spacing w:val="-55"/>
        </w:rPr>
        <w:t> </w:t>
      </w:r>
      <w:r>
        <w:rPr>
          <w:rFonts w:ascii="Arial" w:hAnsi="Arial" w:cs="Arial" w:eastAsia="Arial" w:hint="default"/>
        </w:rPr>
        <w:t>8</w:t>
      </w:r>
      <w:r>
        <w:rPr>
          <w:rFonts w:ascii="Arial" w:hAnsi="Arial" w:cs="Arial" w:eastAsia="Arial" w:hint="default"/>
          <w:spacing w:val="-1"/>
        </w:rPr>
        <w:t> </w:t>
      </w:r>
      <w:r>
        <w:rPr/>
        <w:t>月加入天源迪科，先后担任公司软件工程师、软件一部经理、研 发一部经理、产品总监；</w:t>
      </w:r>
      <w:r>
        <w:rPr>
          <w:rFonts w:ascii="Arial" w:hAnsi="Arial" w:cs="Arial" w:eastAsia="Arial" w:hint="default"/>
        </w:rPr>
        <w:t>2007</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月至今担任天源迪科股份公司监事会主席。 </w:t>
      </w:r>
      <w:r>
        <w:rPr>
          <w:rFonts w:ascii="宋体" w:hAnsi="宋体" w:cs="宋体" w:eastAsia="宋体" w:hint="default"/>
          <w:b/>
          <w:bCs/>
        </w:rPr>
        <w:t>陈起，</w:t>
      </w:r>
      <w:r>
        <w:rPr/>
        <w:t>中国国籍，无境外居留权，男，生于</w:t>
      </w:r>
      <w:r>
        <w:rPr>
          <w:spacing w:val="-60"/>
        </w:rPr>
        <w:t> </w:t>
      </w:r>
      <w:r>
        <w:rPr>
          <w:rFonts w:ascii="Arial" w:hAnsi="Arial" w:cs="Arial" w:eastAsia="Arial" w:hint="default"/>
        </w:rPr>
        <w:t>1975</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月，软件工程硕士。</w:t>
      </w:r>
    </w:p>
    <w:p>
      <w:pPr>
        <w:pStyle w:val="BodyText"/>
        <w:spacing w:line="240" w:lineRule="auto" w:before="24"/>
        <w:ind w:right="0"/>
        <w:jc w:val="both"/>
        <w:rPr>
          <w:rFonts w:ascii="Arial" w:hAnsi="Arial" w:cs="Arial" w:eastAsia="Arial" w:hint="default"/>
        </w:rPr>
      </w:pPr>
      <w:r>
        <w:rPr/>
        <w:t>现任本公司监事、业务咨询专家、交付线总监，监事任期为</w:t>
      </w:r>
      <w:r>
        <w:rPr>
          <w:spacing w:val="-44"/>
        </w:rPr>
        <w:t> </w:t>
      </w:r>
      <w:r>
        <w:rPr>
          <w:rFonts w:ascii="Arial" w:hAnsi="Arial" w:cs="Arial" w:eastAsia="Arial" w:hint="default"/>
        </w:rPr>
        <w:t>2010</w:t>
      </w:r>
      <w:r>
        <w:rPr>
          <w:rFonts w:ascii="Arial" w:hAnsi="Arial" w:cs="Arial" w:eastAsia="Arial" w:hint="default"/>
          <w:spacing w:val="10"/>
        </w:rPr>
        <w:t> </w:t>
      </w:r>
      <w:r>
        <w:rPr/>
        <w:t>年</w:t>
      </w:r>
      <w:r>
        <w:rPr>
          <w:spacing w:val="-44"/>
        </w:rPr>
        <w:t> </w:t>
      </w:r>
      <w:r>
        <w:rPr>
          <w:rFonts w:ascii="Arial" w:hAnsi="Arial" w:cs="Arial" w:eastAsia="Arial" w:hint="default"/>
        </w:rPr>
        <w:t>4</w:t>
      </w:r>
      <w:r>
        <w:rPr>
          <w:rFonts w:ascii="Arial" w:hAnsi="Arial" w:cs="Arial" w:eastAsia="Arial" w:hint="default"/>
          <w:spacing w:val="10"/>
        </w:rPr>
        <w:t> </w:t>
      </w:r>
      <w:r>
        <w:rPr/>
        <w:t>月</w:t>
      </w:r>
      <w:r>
        <w:rPr>
          <w:rFonts w:ascii="Arial" w:hAnsi="Arial" w:cs="Arial" w:eastAsia="Arial" w:hint="default"/>
        </w:rPr>
        <w:t>-2013</w:t>
      </w:r>
    </w:p>
    <w:p>
      <w:pPr>
        <w:pStyle w:val="BodyText"/>
        <w:spacing w:line="240" w:lineRule="auto"/>
        <w:ind w:right="0"/>
        <w:jc w:val="both"/>
      </w:pPr>
      <w:r>
        <w:rPr/>
        <w:t>年</w:t>
      </w:r>
      <w:r>
        <w:rPr>
          <w:spacing w:val="-61"/>
        </w:rPr>
        <w:t> </w:t>
      </w:r>
      <w:r>
        <w:rPr>
          <w:rFonts w:ascii="Arial" w:hAnsi="Arial" w:cs="Arial" w:eastAsia="Arial" w:hint="default"/>
        </w:rPr>
        <w:t>4</w:t>
      </w:r>
      <w:r>
        <w:rPr>
          <w:rFonts w:ascii="Arial" w:hAnsi="Arial" w:cs="Arial" w:eastAsia="Arial" w:hint="default"/>
          <w:spacing w:val="-6"/>
        </w:rPr>
        <w:t> </w:t>
      </w:r>
      <w:r>
        <w:rPr/>
        <w:t>月。</w:t>
      </w:r>
    </w:p>
    <w:p>
      <w:pPr>
        <w:spacing w:after="0" w:line="240"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38" w:lineRule="auto" w:before="26"/>
        <w:ind w:right="1794" w:firstLine="479"/>
        <w:jc w:val="both"/>
      </w:pPr>
      <w:r>
        <w:rPr>
          <w:rFonts w:ascii="Arial" w:hAnsi="Arial" w:cs="Arial" w:eastAsia="Arial" w:hint="default"/>
        </w:rPr>
        <w:t>2001 </w:t>
      </w:r>
      <w:r>
        <w:rPr/>
        <w:t>年</w:t>
      </w:r>
      <w:r>
        <w:rPr>
          <w:spacing w:val="-54"/>
        </w:rPr>
        <w:t> </w:t>
      </w:r>
      <w:r>
        <w:rPr>
          <w:rFonts w:ascii="Arial" w:hAnsi="Arial" w:cs="Arial" w:eastAsia="Arial" w:hint="default"/>
        </w:rPr>
        <w:t>3 </w:t>
      </w:r>
      <w:r>
        <w:rPr/>
        <w:t>月加入天源迪科，先后担任公司软件工程师、软件二部经理、测 试工程部经理、业务咨询专家、交付线总监；</w:t>
      </w:r>
      <w:r>
        <w:rPr>
          <w:rFonts w:ascii="Arial" w:hAnsi="Arial" w:cs="Arial" w:eastAsia="Arial" w:hint="default"/>
        </w:rPr>
        <w:t>2007 </w:t>
      </w:r>
      <w:r>
        <w:rPr/>
        <w:t>年</w:t>
      </w:r>
      <w:r>
        <w:rPr>
          <w:spacing w:val="-54"/>
        </w:rPr>
        <w:t> </w:t>
      </w:r>
      <w:r>
        <w:rPr>
          <w:rFonts w:ascii="Arial" w:hAnsi="Arial" w:cs="Arial" w:eastAsia="Arial" w:hint="default"/>
        </w:rPr>
        <w:t>4 </w:t>
      </w:r>
      <w:r>
        <w:rPr/>
        <w:t>月至今担任天源迪科股 份公司监事。</w:t>
      </w:r>
    </w:p>
    <w:p>
      <w:pPr>
        <w:pStyle w:val="BodyText"/>
        <w:spacing w:line="240" w:lineRule="auto" w:before="55"/>
        <w:ind w:left="620" w:right="0"/>
        <w:jc w:val="left"/>
      </w:pPr>
      <w:r>
        <w:rPr>
          <w:rFonts w:ascii="宋体" w:hAnsi="宋体" w:cs="宋体" w:eastAsia="宋体" w:hint="default"/>
          <w:b/>
          <w:bCs/>
          <w:spacing w:val="2"/>
          <w:w w:val="99"/>
        </w:rPr>
        <w:t>莫</w:t>
      </w:r>
      <w:r>
        <w:rPr>
          <w:rFonts w:ascii="宋体" w:hAnsi="宋体" w:cs="宋体" w:eastAsia="宋体" w:hint="default"/>
          <w:b/>
          <w:bCs/>
          <w:spacing w:val="-27"/>
          <w:w w:val="99"/>
        </w:rPr>
        <w:t>波</w:t>
      </w:r>
      <w:r>
        <w:rPr>
          <w:rFonts w:ascii="宋体" w:hAnsi="宋体" w:cs="宋体" w:eastAsia="宋体" w:hint="default"/>
          <w:b/>
          <w:bCs/>
          <w:spacing w:val="2"/>
          <w:w w:val="99"/>
        </w:rPr>
        <w:t>（</w:t>
      </w:r>
      <w:r>
        <w:rPr>
          <w:rFonts w:ascii="宋体" w:hAnsi="宋体" w:cs="宋体" w:eastAsia="宋体" w:hint="default"/>
          <w:b/>
          <w:bCs/>
          <w:w w:val="99"/>
        </w:rPr>
        <w:t>前</w:t>
      </w:r>
      <w:r>
        <w:rPr>
          <w:rFonts w:ascii="宋体" w:hAnsi="宋体" w:cs="宋体" w:eastAsia="宋体" w:hint="default"/>
          <w:b/>
          <w:bCs/>
          <w:spacing w:val="-118"/>
          <w:w w:val="99"/>
        </w:rPr>
        <w:t>）</w:t>
      </w:r>
      <w:r>
        <w:rPr>
          <w:rFonts w:ascii="宋体" w:hAnsi="宋体" w:cs="宋体" w:eastAsia="宋体" w:hint="default"/>
          <w:spacing w:val="-27"/>
        </w:rPr>
        <w:t>，</w:t>
      </w:r>
      <w:r>
        <w:rPr/>
        <w:t>中国国籍</w:t>
      </w:r>
      <w:r>
        <w:rPr>
          <w:spacing w:val="-29"/>
        </w:rPr>
        <w:t>，</w:t>
      </w:r>
      <w:r>
        <w:rPr/>
        <w:t>无境外居留权</w:t>
      </w:r>
      <w:r>
        <w:rPr>
          <w:spacing w:val="-27"/>
        </w:rPr>
        <w:t>，</w:t>
      </w:r>
      <w:r>
        <w:rPr/>
        <w:t>男</w:t>
      </w:r>
      <w:r>
        <w:rPr>
          <w:spacing w:val="-27"/>
        </w:rPr>
        <w:t>，</w:t>
      </w:r>
      <w:r>
        <w:rPr/>
        <w:t>生于</w:t>
      </w:r>
      <w:r>
        <w:rPr>
          <w:spacing w:val="-59"/>
        </w:rPr>
        <w:t> </w:t>
      </w:r>
      <w:r>
        <w:rPr>
          <w:rFonts w:ascii="Arial" w:hAnsi="Arial" w:cs="Arial" w:eastAsia="Arial" w:hint="default"/>
          <w:w w:val="99"/>
        </w:rPr>
        <w:t>19</w:t>
      </w:r>
      <w:r>
        <w:rPr>
          <w:rFonts w:ascii="Arial" w:hAnsi="Arial" w:cs="Arial" w:eastAsia="Arial" w:hint="default"/>
          <w:spacing w:val="-2"/>
          <w:w w:val="99"/>
        </w:rPr>
        <w:t>7</w:t>
      </w:r>
      <w:r>
        <w:rPr>
          <w:rFonts w:ascii="Arial" w:hAnsi="Arial" w:cs="Arial" w:eastAsia="Arial" w:hint="default"/>
          <w:w w:val="99"/>
        </w:rPr>
        <w:t>7</w:t>
      </w:r>
      <w:r>
        <w:rPr>
          <w:rFonts w:ascii="Arial" w:hAnsi="Arial" w:cs="Arial" w:eastAsia="Arial" w:hint="default"/>
          <w:spacing w:val="-6"/>
        </w:rPr>
        <w:t> </w:t>
      </w:r>
      <w:r>
        <w:rPr/>
        <w:t>年</w:t>
      </w:r>
      <w:r>
        <w:rPr>
          <w:spacing w:val="-60"/>
        </w:rPr>
        <w:t> </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6"/>
        </w:rPr>
        <w:t> </w:t>
      </w:r>
      <w:r>
        <w:rPr/>
        <w:t>月</w:t>
      </w:r>
      <w:r>
        <w:rPr>
          <w:spacing w:val="-27"/>
        </w:rPr>
        <w:t>，</w:t>
      </w:r>
      <w:r>
        <w:rPr/>
        <w:t>本</w:t>
      </w:r>
      <w:r>
        <w:rPr>
          <w:spacing w:val="-3"/>
        </w:rPr>
        <w:t>科</w:t>
      </w:r>
      <w:r>
        <w:rPr/>
        <w:t>学历。</w:t>
      </w:r>
    </w:p>
    <w:p>
      <w:pPr>
        <w:pStyle w:val="BodyText"/>
        <w:spacing w:line="240" w:lineRule="auto" w:before="134"/>
        <w:ind w:right="1661"/>
        <w:jc w:val="left"/>
        <w:rPr>
          <w:rFonts w:ascii="Arial" w:hAnsi="Arial" w:cs="Arial" w:eastAsia="Arial" w:hint="default"/>
        </w:rPr>
      </w:pPr>
      <w:r>
        <w:rPr/>
        <w:t>报告期内任本公司监事、技术支持部经理，监事任期为</w:t>
      </w:r>
      <w:r>
        <w:rPr>
          <w:spacing w:val="-52"/>
        </w:rPr>
        <w:t> </w:t>
      </w:r>
      <w:r>
        <w:rPr>
          <w:rFonts w:ascii="Arial" w:hAnsi="Arial" w:cs="Arial" w:eastAsia="Arial" w:hint="default"/>
        </w:rPr>
        <w:t>2010</w:t>
      </w:r>
      <w:r>
        <w:rPr>
          <w:rFonts w:ascii="Arial" w:hAnsi="Arial" w:cs="Arial" w:eastAsia="Arial" w:hint="default"/>
          <w:spacing w:val="2"/>
        </w:rPr>
        <w:t> </w:t>
      </w:r>
      <w:r>
        <w:rPr/>
        <w:t>年</w:t>
      </w:r>
      <w:r>
        <w:rPr>
          <w:spacing w:val="-53"/>
        </w:rPr>
        <w:t> </w:t>
      </w:r>
      <w:r>
        <w:rPr>
          <w:rFonts w:ascii="Arial" w:hAnsi="Arial" w:cs="Arial" w:eastAsia="Arial" w:hint="default"/>
        </w:rPr>
        <w:t>4</w:t>
      </w:r>
      <w:r>
        <w:rPr>
          <w:rFonts w:ascii="Arial" w:hAnsi="Arial" w:cs="Arial" w:eastAsia="Arial" w:hint="default"/>
          <w:spacing w:val="1"/>
        </w:rPr>
        <w:t> </w:t>
      </w:r>
      <w:r>
        <w:rPr/>
        <w:t>月</w:t>
      </w:r>
      <w:r>
        <w:rPr>
          <w:rFonts w:ascii="Arial" w:hAnsi="Arial" w:cs="Arial" w:eastAsia="Arial" w:hint="default"/>
        </w:rPr>
        <w:t>-2012</w:t>
      </w:r>
      <w:r>
        <w:rPr>
          <w:rFonts w:ascii="Arial" w:hAnsi="Arial" w:cs="Arial" w:eastAsia="Arial" w:hint="default"/>
          <w:spacing w:val="1"/>
        </w:rPr>
        <w:t> </w:t>
      </w:r>
      <w:r>
        <w:rPr/>
        <w:t>年</w:t>
      </w:r>
      <w:r>
        <w:rPr>
          <w:spacing w:val="-54"/>
        </w:rPr>
        <w:t> </w:t>
      </w:r>
      <w:r>
        <w:rPr>
          <w:rFonts w:ascii="Arial" w:hAnsi="Arial" w:cs="Arial" w:eastAsia="Arial" w:hint="default"/>
        </w:rPr>
        <w:t>2</w:t>
      </w:r>
    </w:p>
    <w:p>
      <w:pPr>
        <w:pStyle w:val="BodyText"/>
        <w:spacing w:line="240" w:lineRule="auto"/>
        <w:ind w:right="1787"/>
        <w:jc w:val="left"/>
      </w:pPr>
      <w:r>
        <w:rPr/>
        <w:t>月。</w:t>
      </w:r>
    </w:p>
    <w:p>
      <w:pPr>
        <w:pStyle w:val="BodyText"/>
        <w:spacing w:line="240" w:lineRule="auto" w:before="151"/>
        <w:ind w:left="618" w:right="1661"/>
        <w:jc w:val="left"/>
      </w:pPr>
      <w:r>
        <w:rPr>
          <w:rFonts w:ascii="Arial" w:hAnsi="Arial" w:cs="Arial" w:eastAsia="Arial" w:hint="default"/>
        </w:rPr>
        <w:t>2001</w:t>
      </w:r>
      <w:r>
        <w:rPr>
          <w:rFonts w:ascii="Arial" w:hAnsi="Arial" w:cs="Arial" w:eastAsia="Arial" w:hint="default"/>
          <w:spacing w:val="-1"/>
        </w:rPr>
        <w:t> </w:t>
      </w:r>
      <w:r>
        <w:rPr/>
        <w:t>年</w:t>
      </w:r>
      <w:r>
        <w:rPr>
          <w:spacing w:val="-55"/>
        </w:rPr>
        <w:t> </w:t>
      </w:r>
      <w:r>
        <w:rPr>
          <w:rFonts w:ascii="Arial" w:hAnsi="Arial" w:cs="Arial" w:eastAsia="Arial" w:hint="default"/>
        </w:rPr>
        <w:t>8</w:t>
      </w:r>
      <w:r>
        <w:rPr>
          <w:rFonts w:ascii="Arial" w:hAnsi="Arial" w:cs="Arial" w:eastAsia="Arial" w:hint="default"/>
          <w:spacing w:val="-1"/>
        </w:rPr>
        <w:t> </w:t>
      </w:r>
      <w:r>
        <w:rPr/>
        <w:t>月加入天源迪科，先后担任公司系统工程师、销售部副经理、系</w:t>
      </w:r>
    </w:p>
    <w:p>
      <w:pPr>
        <w:pStyle w:val="BodyText"/>
        <w:spacing w:line="338" w:lineRule="auto"/>
        <w:ind w:right="1784"/>
        <w:jc w:val="left"/>
      </w:pPr>
      <w:r>
        <w:rPr/>
        <w:t>统集成部副经理、技术支持部经理；</w:t>
      </w:r>
      <w:r>
        <w:rPr>
          <w:spacing w:val="-34"/>
        </w:rPr>
        <w:t> </w:t>
      </w:r>
      <w:r>
        <w:rPr>
          <w:rFonts w:ascii="Arial" w:hAnsi="Arial" w:cs="Arial" w:eastAsia="Arial" w:hint="default"/>
        </w:rPr>
        <w:t>2007</w:t>
      </w:r>
      <w:r>
        <w:rPr>
          <w:rFonts w:ascii="Arial" w:hAnsi="Arial" w:cs="Arial" w:eastAsia="Arial" w:hint="default"/>
          <w:spacing w:val="-9"/>
        </w:rPr>
        <w:t> </w:t>
      </w:r>
      <w:r>
        <w:rPr/>
        <w:t>年</w:t>
      </w:r>
      <w:r>
        <w:rPr>
          <w:spacing w:val="-65"/>
        </w:rPr>
        <w:t> </w:t>
      </w:r>
      <w:r>
        <w:rPr>
          <w:rFonts w:ascii="Arial" w:hAnsi="Arial" w:cs="Arial" w:eastAsia="Arial" w:hint="default"/>
        </w:rPr>
        <w:t>4</w:t>
      </w:r>
      <w:r>
        <w:rPr>
          <w:rFonts w:ascii="Arial" w:hAnsi="Arial" w:cs="Arial" w:eastAsia="Arial" w:hint="default"/>
          <w:spacing w:val="-9"/>
        </w:rPr>
        <w:t> </w:t>
      </w:r>
      <w:r>
        <w:rPr/>
        <w:t>月至</w:t>
      </w:r>
      <w:r>
        <w:rPr>
          <w:spacing w:val="-63"/>
        </w:rPr>
        <w:t> </w:t>
      </w:r>
      <w:r>
        <w:rPr>
          <w:rFonts w:ascii="Arial" w:hAnsi="Arial" w:cs="Arial" w:eastAsia="Arial" w:hint="default"/>
        </w:rPr>
        <w:t>2012</w:t>
      </w:r>
      <w:r>
        <w:rPr>
          <w:rFonts w:ascii="Arial" w:hAnsi="Arial" w:cs="Arial" w:eastAsia="Arial" w:hint="default"/>
          <w:spacing w:val="-9"/>
        </w:rPr>
        <w:t> </w:t>
      </w:r>
      <w:r>
        <w:rPr/>
        <w:t>年</w:t>
      </w:r>
      <w:r>
        <w:rPr>
          <w:spacing w:val="-63"/>
        </w:rPr>
        <w:t> </w:t>
      </w:r>
      <w:r>
        <w:rPr>
          <w:rFonts w:ascii="Arial" w:hAnsi="Arial" w:cs="Arial" w:eastAsia="Arial" w:hint="default"/>
        </w:rPr>
        <w:t>2</w:t>
      </w:r>
      <w:r>
        <w:rPr>
          <w:rFonts w:ascii="Arial" w:hAnsi="Arial" w:cs="Arial" w:eastAsia="Arial" w:hint="default"/>
          <w:spacing w:val="-9"/>
        </w:rPr>
        <w:t> </w:t>
      </w:r>
      <w:r>
        <w:rPr/>
        <w:t>月</w:t>
      </w:r>
      <w:r>
        <w:rPr>
          <w:spacing w:val="-66"/>
        </w:rPr>
        <w:t> </w:t>
      </w:r>
      <w:r>
        <w:rPr>
          <w:rFonts w:ascii="Arial" w:hAnsi="Arial" w:cs="Arial" w:eastAsia="Arial" w:hint="default"/>
        </w:rPr>
        <w:t>3</w:t>
      </w:r>
      <w:r>
        <w:rPr>
          <w:rFonts w:ascii="Arial" w:hAnsi="Arial" w:cs="Arial" w:eastAsia="Arial" w:hint="default"/>
          <w:spacing w:val="-11"/>
        </w:rPr>
        <w:t> </w:t>
      </w:r>
      <w:r>
        <w:rPr/>
        <w:t>日担任天源 迪科股份公司监事。</w:t>
      </w:r>
    </w:p>
    <w:p>
      <w:pPr>
        <w:pStyle w:val="BodyText"/>
        <w:spacing w:line="240" w:lineRule="auto" w:before="55"/>
        <w:ind w:left="620" w:right="1661"/>
        <w:jc w:val="left"/>
      </w:pPr>
      <w:r>
        <w:rPr>
          <w:rFonts w:ascii="宋体" w:hAnsi="宋体" w:cs="宋体" w:eastAsia="宋体" w:hint="default"/>
          <w:b/>
          <w:bCs/>
        </w:rPr>
        <w:t>易绚雯，</w:t>
      </w:r>
      <w:r>
        <w:rPr/>
        <w:t>中国国籍，无境外居留权，女，生于</w:t>
      </w:r>
      <w:r>
        <w:rPr>
          <w:spacing w:val="-67"/>
        </w:rPr>
        <w:t> </w:t>
      </w:r>
      <w:r>
        <w:rPr>
          <w:rFonts w:ascii="Arial" w:hAnsi="Arial" w:cs="Arial" w:eastAsia="Arial" w:hint="default"/>
        </w:rPr>
        <w:t>1982</w:t>
      </w:r>
      <w:r>
        <w:rPr>
          <w:rFonts w:ascii="Arial" w:hAnsi="Arial" w:cs="Arial" w:eastAsia="Arial" w:hint="default"/>
          <w:spacing w:val="-13"/>
        </w:rPr>
        <w:t> </w:t>
      </w:r>
      <w:r>
        <w:rPr/>
        <w:t>年</w:t>
      </w:r>
      <w:r>
        <w:rPr>
          <w:spacing w:val="-67"/>
        </w:rPr>
        <w:t> </w:t>
      </w:r>
      <w:r>
        <w:rPr>
          <w:rFonts w:ascii="Arial" w:hAnsi="Arial" w:cs="Arial" w:eastAsia="Arial" w:hint="default"/>
        </w:rPr>
        <w:t>6</w:t>
      </w:r>
      <w:r>
        <w:rPr>
          <w:rFonts w:ascii="Arial" w:hAnsi="Arial" w:cs="Arial" w:eastAsia="Arial" w:hint="default"/>
          <w:spacing w:val="-13"/>
        </w:rPr>
        <w:t> </w:t>
      </w:r>
      <w:r>
        <w:rPr>
          <w:spacing w:val="-3"/>
        </w:rPr>
        <w:t>月，硕士学历。现</w:t>
      </w:r>
    </w:p>
    <w:p>
      <w:pPr>
        <w:pStyle w:val="BodyText"/>
        <w:spacing w:line="240" w:lineRule="auto" w:before="134"/>
        <w:ind w:right="1661"/>
        <w:jc w:val="left"/>
      </w:pPr>
      <w:r>
        <w:rPr>
          <w:spacing w:val="-4"/>
        </w:rPr>
        <w:t>任本公司监事、投资管理部经理，于</w:t>
      </w:r>
      <w:r>
        <w:rPr>
          <w:spacing w:val="-59"/>
        </w:rPr>
        <w:t> </w:t>
      </w:r>
      <w:r>
        <w:rPr>
          <w:rFonts w:ascii="Arial" w:hAnsi="Arial" w:cs="Arial" w:eastAsia="Arial" w:hint="default"/>
        </w:rPr>
        <w:t>2012</w:t>
      </w:r>
      <w:r>
        <w:rPr>
          <w:rFonts w:ascii="Arial" w:hAnsi="Arial" w:cs="Arial" w:eastAsia="Arial" w:hint="default"/>
          <w:spacing w:val="-5"/>
        </w:rPr>
        <w:t> </w:t>
      </w:r>
      <w:r>
        <w:rPr/>
        <w:t>年</w:t>
      </w:r>
      <w:r>
        <w:rPr>
          <w:spacing w:val="-61"/>
        </w:rPr>
        <w:t> </w:t>
      </w:r>
      <w:r>
        <w:rPr>
          <w:rFonts w:ascii="Arial" w:hAnsi="Arial" w:cs="Arial" w:eastAsia="Arial" w:hint="default"/>
        </w:rPr>
        <w:t>2</w:t>
      </w:r>
      <w:r>
        <w:rPr>
          <w:rFonts w:ascii="Arial" w:hAnsi="Arial" w:cs="Arial" w:eastAsia="Arial" w:hint="default"/>
          <w:spacing w:val="-5"/>
        </w:rPr>
        <w:t> </w:t>
      </w:r>
      <w:r>
        <w:rPr/>
        <w:t>月</w:t>
      </w:r>
      <w:r>
        <w:rPr>
          <w:spacing w:val="-59"/>
        </w:rPr>
        <w:t> </w:t>
      </w:r>
      <w:r>
        <w:rPr>
          <w:rFonts w:ascii="Arial" w:hAnsi="Arial" w:cs="Arial" w:eastAsia="Arial" w:hint="default"/>
        </w:rPr>
        <w:t>6</w:t>
      </w:r>
      <w:r>
        <w:rPr>
          <w:rFonts w:ascii="Arial" w:hAnsi="Arial" w:cs="Arial" w:eastAsia="Arial" w:hint="default"/>
          <w:spacing w:val="-5"/>
        </w:rPr>
        <w:t> </w:t>
      </w:r>
      <w:r>
        <w:rPr/>
        <w:t>日经公司职工代表大会选举</w:t>
      </w:r>
    </w:p>
    <w:p>
      <w:pPr>
        <w:pStyle w:val="BodyText"/>
        <w:spacing w:line="240" w:lineRule="auto"/>
        <w:ind w:right="1787"/>
        <w:jc w:val="left"/>
      </w:pPr>
      <w:r>
        <w:rPr/>
        <w:t>为公司职工代表监事，监事任期为</w:t>
      </w:r>
      <w:r>
        <w:rPr>
          <w:spacing w:val="-61"/>
        </w:rPr>
        <w:t> </w:t>
      </w:r>
      <w:r>
        <w:rPr>
          <w:rFonts w:ascii="Arial" w:hAnsi="Arial" w:cs="Arial" w:eastAsia="Arial" w:hint="default"/>
        </w:rPr>
        <w:t>2012</w:t>
      </w:r>
      <w:r>
        <w:rPr>
          <w:rFonts w:ascii="Arial" w:hAnsi="Arial" w:cs="Arial" w:eastAsia="Arial" w:hint="default"/>
          <w:spacing w:val="-7"/>
        </w:rPr>
        <w:t> </w:t>
      </w:r>
      <w:r>
        <w:rPr/>
        <w:t>年</w:t>
      </w:r>
      <w:r>
        <w:rPr>
          <w:spacing w:val="-63"/>
        </w:rPr>
        <w:t> </w:t>
      </w:r>
      <w:r>
        <w:rPr>
          <w:rFonts w:ascii="Arial" w:hAnsi="Arial" w:cs="Arial" w:eastAsia="Arial" w:hint="default"/>
        </w:rPr>
        <w:t>2</w:t>
      </w:r>
      <w:r>
        <w:rPr>
          <w:rFonts w:ascii="Arial" w:hAnsi="Arial" w:cs="Arial" w:eastAsia="Arial" w:hint="default"/>
          <w:spacing w:val="-10"/>
        </w:rPr>
        <w:t> </w:t>
      </w:r>
      <w:r>
        <w:rPr/>
        <w:t>月</w:t>
      </w:r>
      <w:r>
        <w:rPr>
          <w:rFonts w:ascii="Arial" w:hAnsi="Arial" w:cs="Arial" w:eastAsia="Arial" w:hint="default"/>
        </w:rPr>
        <w:t>-2013</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p>
    <w:p>
      <w:pPr>
        <w:pStyle w:val="BodyText"/>
        <w:spacing w:line="338" w:lineRule="auto" w:before="134"/>
        <w:ind w:right="1786" w:firstLine="479"/>
        <w:jc w:val="left"/>
      </w:pPr>
      <w:r>
        <w:rPr>
          <w:rFonts w:ascii="Arial" w:hAnsi="Arial" w:cs="Arial" w:eastAsia="Arial" w:hint="default"/>
        </w:rPr>
        <w:t>2010</w:t>
      </w:r>
      <w:r>
        <w:rPr>
          <w:rFonts w:ascii="Arial" w:hAnsi="Arial" w:cs="Arial" w:eastAsia="Arial" w:hint="default"/>
          <w:spacing w:val="1"/>
        </w:rPr>
        <w:t> </w:t>
      </w:r>
      <w:r>
        <w:rPr/>
        <w:t>年</w:t>
      </w:r>
      <w:r>
        <w:rPr>
          <w:spacing w:val="-53"/>
        </w:rPr>
        <w:t> </w:t>
      </w:r>
      <w:r>
        <w:rPr>
          <w:rFonts w:ascii="Arial" w:hAnsi="Arial" w:cs="Arial" w:eastAsia="Arial" w:hint="default"/>
        </w:rPr>
        <w:t>10</w:t>
      </w:r>
      <w:r>
        <w:rPr>
          <w:rFonts w:ascii="Arial" w:hAnsi="Arial" w:cs="Arial" w:eastAsia="Arial" w:hint="default"/>
          <w:spacing w:val="1"/>
        </w:rPr>
        <w:t> </w:t>
      </w:r>
      <w:r>
        <w:rPr>
          <w:spacing w:val="-5"/>
        </w:rPr>
        <w:t>月加入天源迪科，先后任公司董事会办公室投资经理、投资管理</w:t>
      </w:r>
      <w:r>
        <w:rPr/>
        <w:t> 部经理。</w:t>
      </w:r>
    </w:p>
    <w:p>
      <w:pPr>
        <w:pStyle w:val="BodyText"/>
        <w:spacing w:line="338" w:lineRule="auto" w:before="53"/>
        <w:ind w:left="620" w:right="4882" w:hanging="3"/>
        <w:jc w:val="left"/>
      </w:pPr>
      <w:r>
        <w:rPr>
          <w:rFonts w:ascii="Arial" w:hAnsi="Arial" w:cs="Arial" w:eastAsia="Arial" w:hint="default"/>
        </w:rPr>
        <w:t>3</w:t>
      </w:r>
      <w:r>
        <w:rPr/>
        <w:t>、高级管理人员 </w:t>
      </w:r>
      <w:r>
        <w:rPr>
          <w:rFonts w:ascii="宋体" w:hAnsi="宋体" w:cs="宋体" w:eastAsia="宋体" w:hint="default"/>
          <w:b/>
          <w:bCs/>
        </w:rPr>
        <w:t>陈友，</w:t>
      </w:r>
      <w:r>
        <w:rPr/>
        <w:t>总经理，参见本节</w:t>
      </w:r>
      <w:r>
        <w:rPr>
          <w:rFonts w:ascii="Arial" w:hAnsi="Arial" w:cs="Arial" w:eastAsia="Arial" w:hint="default"/>
        </w:rPr>
        <w:t>“</w:t>
      </w:r>
      <w:r>
        <w:rPr/>
        <w:t>董事会成员</w:t>
      </w:r>
      <w:r>
        <w:rPr>
          <w:rFonts w:ascii="Arial" w:hAnsi="Arial" w:cs="Arial" w:eastAsia="Arial" w:hint="default"/>
        </w:rPr>
        <w:t>”</w:t>
      </w:r>
      <w:r>
        <w:rPr/>
        <w:t>。 </w:t>
      </w:r>
      <w:r>
        <w:rPr>
          <w:rFonts w:ascii="宋体" w:hAnsi="宋体" w:cs="宋体" w:eastAsia="宋体" w:hint="default"/>
          <w:b/>
          <w:bCs/>
        </w:rPr>
        <w:t>陈鲁康，</w:t>
      </w:r>
      <w:r>
        <w:rPr/>
        <w:t>副总经理，参见本节</w:t>
      </w:r>
      <w:r>
        <w:rPr>
          <w:rFonts w:ascii="Arial" w:hAnsi="Arial" w:cs="Arial" w:eastAsia="Arial" w:hint="default"/>
        </w:rPr>
        <w:t>“</w:t>
      </w:r>
      <w:r>
        <w:rPr/>
        <w:t>董事会成员</w:t>
      </w:r>
      <w:r>
        <w:rPr>
          <w:rFonts w:ascii="Arial" w:hAnsi="Arial" w:cs="Arial" w:eastAsia="Arial" w:hint="default"/>
        </w:rPr>
        <w:t>”</w:t>
      </w:r>
      <w:r>
        <w:rPr/>
        <w:t>。 </w:t>
      </w:r>
      <w:r>
        <w:rPr>
          <w:rFonts w:ascii="宋体" w:hAnsi="宋体" w:cs="宋体" w:eastAsia="宋体" w:hint="default"/>
          <w:b/>
          <w:bCs/>
        </w:rPr>
        <w:t>李谦益，</w:t>
      </w:r>
      <w:r>
        <w:rPr/>
        <w:t>副总经理，参见本节</w:t>
      </w:r>
      <w:r>
        <w:rPr>
          <w:rFonts w:ascii="Arial" w:hAnsi="Arial" w:cs="Arial" w:eastAsia="Arial" w:hint="default"/>
        </w:rPr>
        <w:t>“</w:t>
      </w:r>
      <w:r>
        <w:rPr/>
        <w:t>董事会成员</w:t>
      </w:r>
      <w:r>
        <w:rPr>
          <w:rFonts w:ascii="Arial" w:hAnsi="Arial" w:cs="Arial" w:eastAsia="Arial" w:hint="default"/>
        </w:rPr>
        <w:t>”</w:t>
      </w:r>
      <w:r>
        <w:rPr/>
        <w:t>。 </w:t>
      </w:r>
      <w:r>
        <w:rPr>
          <w:rFonts w:ascii="宋体" w:hAnsi="宋体" w:cs="宋体" w:eastAsia="宋体" w:hint="default"/>
          <w:b/>
          <w:bCs/>
        </w:rPr>
        <w:t>谢晓宾，</w:t>
      </w:r>
      <w:r>
        <w:rPr/>
        <w:t>副总经理，参见本节</w:t>
      </w:r>
      <w:r>
        <w:rPr>
          <w:rFonts w:ascii="Arial" w:hAnsi="Arial" w:cs="Arial" w:eastAsia="Arial" w:hint="default"/>
        </w:rPr>
        <w:t>“</w:t>
      </w:r>
      <w:r>
        <w:rPr/>
        <w:t>董事会成员</w:t>
      </w:r>
      <w:r>
        <w:rPr>
          <w:rFonts w:ascii="Arial" w:hAnsi="Arial" w:cs="Arial" w:eastAsia="Arial" w:hint="default"/>
        </w:rPr>
        <w:t>”</w:t>
      </w:r>
      <w:r>
        <w:rPr/>
        <w:t>。 </w:t>
      </w:r>
      <w:r>
        <w:rPr>
          <w:rFonts w:ascii="宋体" w:hAnsi="宋体" w:cs="宋体" w:eastAsia="宋体" w:hint="default"/>
          <w:b/>
          <w:bCs/>
        </w:rPr>
        <w:t>汪东升，</w:t>
      </w:r>
      <w:r>
        <w:rPr/>
        <w:t>副总经理，参见本节</w:t>
      </w:r>
      <w:r>
        <w:rPr>
          <w:rFonts w:ascii="Arial" w:hAnsi="Arial" w:cs="Arial" w:eastAsia="Arial" w:hint="default"/>
        </w:rPr>
        <w:t>“</w:t>
      </w:r>
      <w:r>
        <w:rPr/>
        <w:t>董事会成员</w:t>
      </w:r>
      <w:r>
        <w:rPr>
          <w:rFonts w:ascii="Arial" w:hAnsi="Arial" w:cs="Arial" w:eastAsia="Arial" w:hint="default"/>
        </w:rPr>
        <w:t>”</w:t>
      </w:r>
      <w:r>
        <w:rPr/>
        <w:t>。</w:t>
      </w:r>
    </w:p>
    <w:p>
      <w:pPr>
        <w:pStyle w:val="BodyText"/>
        <w:spacing w:line="240" w:lineRule="auto" w:before="27"/>
        <w:ind w:left="620" w:right="1661"/>
        <w:jc w:val="left"/>
      </w:pPr>
      <w:r>
        <w:rPr>
          <w:rFonts w:ascii="宋体" w:hAnsi="宋体" w:cs="宋体" w:eastAsia="宋体" w:hint="default"/>
          <w:b/>
          <w:bCs/>
          <w:spacing w:val="-3"/>
        </w:rPr>
        <w:t>魏丽</w:t>
      </w:r>
      <w:r>
        <w:rPr>
          <w:rFonts w:ascii="黑体" w:hAnsi="黑体" w:cs="黑体" w:eastAsia="黑体" w:hint="default"/>
          <w:spacing w:val="-3"/>
        </w:rPr>
        <w:t>，</w:t>
      </w:r>
      <w:r>
        <w:rPr>
          <w:spacing w:val="-3"/>
        </w:rPr>
        <w:t>中国国籍，无境外居留权，女，生于</w:t>
      </w:r>
      <w:r>
        <w:rPr>
          <w:spacing w:val="-59"/>
        </w:rPr>
        <w:t> </w:t>
      </w:r>
      <w:r>
        <w:rPr>
          <w:rFonts w:ascii="Arial" w:hAnsi="Arial" w:cs="Arial" w:eastAsia="Arial" w:hint="default"/>
        </w:rPr>
        <w:t>1965</w:t>
      </w:r>
      <w:r>
        <w:rPr>
          <w:rFonts w:ascii="Arial" w:hAnsi="Arial" w:cs="Arial" w:eastAsia="Arial" w:hint="default"/>
          <w:spacing w:val="-5"/>
        </w:rPr>
        <w:t> </w:t>
      </w:r>
      <w:r>
        <w:rPr/>
        <w:t>年</w:t>
      </w:r>
      <w:r>
        <w:rPr>
          <w:spacing w:val="-63"/>
        </w:rPr>
        <w:t> </w:t>
      </w:r>
      <w:r>
        <w:rPr>
          <w:rFonts w:ascii="Arial" w:hAnsi="Arial" w:cs="Arial" w:eastAsia="Arial" w:hint="default"/>
        </w:rPr>
        <w:t>5</w:t>
      </w:r>
      <w:r>
        <w:rPr>
          <w:rFonts w:ascii="Arial" w:hAnsi="Arial" w:cs="Arial" w:eastAsia="Arial" w:hint="default"/>
          <w:spacing w:val="-6"/>
        </w:rPr>
        <w:t> </w:t>
      </w:r>
      <w:r>
        <w:rPr>
          <w:spacing w:val="-3"/>
        </w:rPr>
        <w:t>月，</w:t>
      </w:r>
      <w:r>
        <w:rPr>
          <w:rFonts w:ascii="Arial" w:hAnsi="Arial" w:cs="Arial" w:eastAsia="Arial" w:hint="default"/>
          <w:spacing w:val="-3"/>
        </w:rPr>
        <w:t>MBA</w:t>
      </w:r>
      <w:r>
        <w:rPr>
          <w:spacing w:val="-3"/>
        </w:rPr>
        <w:t>。现任本公</w:t>
      </w:r>
    </w:p>
    <w:p>
      <w:pPr>
        <w:pStyle w:val="BodyText"/>
        <w:spacing w:line="240" w:lineRule="auto" w:before="134"/>
        <w:ind w:right="1787"/>
        <w:jc w:val="left"/>
      </w:pPr>
      <w:r>
        <w:rPr/>
        <w:t>司副总经理，任期为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10"/>
        </w:rPr>
        <w:t> </w:t>
      </w:r>
      <w:r>
        <w:rPr/>
        <w:t>月。</w:t>
      </w:r>
    </w:p>
    <w:p>
      <w:pPr>
        <w:pStyle w:val="BodyText"/>
        <w:spacing w:line="240" w:lineRule="auto"/>
        <w:ind w:left="618" w:right="1661"/>
        <w:jc w:val="left"/>
      </w:pPr>
      <w:r>
        <w:rPr>
          <w:rFonts w:ascii="Arial" w:hAnsi="Arial" w:cs="Arial" w:eastAsia="Arial" w:hint="default"/>
        </w:rPr>
        <w:t>1996</w:t>
      </w:r>
      <w:r>
        <w:rPr>
          <w:rFonts w:ascii="Arial" w:hAnsi="Arial" w:cs="Arial" w:eastAsia="Arial" w:hint="default"/>
          <w:spacing w:val="-1"/>
        </w:rPr>
        <w:t> </w:t>
      </w:r>
      <w:r>
        <w:rPr/>
        <w:t>年</w:t>
      </w:r>
      <w:r>
        <w:rPr>
          <w:spacing w:val="-55"/>
        </w:rPr>
        <w:t> </w:t>
      </w:r>
      <w:r>
        <w:rPr>
          <w:rFonts w:ascii="Arial" w:hAnsi="Arial" w:cs="Arial" w:eastAsia="Arial" w:hint="default"/>
        </w:rPr>
        <w:t>7</w:t>
      </w:r>
      <w:r>
        <w:rPr>
          <w:rFonts w:ascii="Arial" w:hAnsi="Arial" w:cs="Arial" w:eastAsia="Arial" w:hint="default"/>
          <w:spacing w:val="-1"/>
        </w:rPr>
        <w:t> </w:t>
      </w:r>
      <w:r>
        <w:rPr/>
        <w:t>月加入天源迪科，先后担任公司市场支持部经理、总经理助理、</w:t>
      </w:r>
    </w:p>
    <w:p>
      <w:pPr>
        <w:pStyle w:val="BodyText"/>
        <w:spacing w:line="240" w:lineRule="auto" w:before="134"/>
        <w:ind w:right="1787"/>
        <w:jc w:val="left"/>
      </w:pPr>
      <w:r>
        <w:rPr/>
        <w:t>行政部经理、副总经理；</w:t>
      </w:r>
      <w:r>
        <w:rPr>
          <w:rFonts w:ascii="Arial" w:hAnsi="Arial" w:cs="Arial" w:eastAsia="Arial" w:hint="default"/>
        </w:rPr>
        <w:t>2001</w:t>
      </w:r>
      <w:r>
        <w:rPr>
          <w:rFonts w:ascii="Arial" w:hAnsi="Arial" w:cs="Arial" w:eastAsia="Arial" w:hint="default"/>
          <w:spacing w:val="-8"/>
        </w:rPr>
        <w:t> </w:t>
      </w:r>
      <w:r>
        <w:rPr/>
        <w:t>年</w:t>
      </w:r>
      <w:r>
        <w:rPr>
          <w:spacing w:val="-62"/>
        </w:rPr>
        <w:t> </w:t>
      </w:r>
      <w:r>
        <w:rPr>
          <w:rFonts w:ascii="Arial" w:hAnsi="Arial" w:cs="Arial" w:eastAsia="Arial" w:hint="default"/>
        </w:rPr>
        <w:t>3</w:t>
      </w:r>
      <w:r>
        <w:rPr>
          <w:rFonts w:ascii="Arial" w:hAnsi="Arial" w:cs="Arial" w:eastAsia="Arial" w:hint="default"/>
          <w:spacing w:val="-8"/>
        </w:rPr>
        <w:t> </w:t>
      </w:r>
      <w:r>
        <w:rPr/>
        <w:t>月至</w:t>
      </w:r>
      <w:r>
        <w:rPr>
          <w:spacing w:val="-62"/>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3</w:t>
      </w:r>
      <w:r>
        <w:rPr>
          <w:rFonts w:ascii="Arial" w:hAnsi="Arial" w:cs="Arial" w:eastAsia="Arial" w:hint="default"/>
          <w:spacing w:val="-8"/>
        </w:rPr>
        <w:t> </w:t>
      </w:r>
      <w:r>
        <w:rPr/>
        <w:t>月担任公司董事。</w:t>
      </w:r>
    </w:p>
    <w:p>
      <w:pPr>
        <w:pStyle w:val="BodyText"/>
        <w:spacing w:line="240" w:lineRule="auto"/>
        <w:ind w:left="620" w:right="1661"/>
        <w:jc w:val="left"/>
      </w:pPr>
      <w:r>
        <w:rPr>
          <w:rFonts w:ascii="宋体" w:hAnsi="宋体" w:cs="宋体" w:eastAsia="宋体" w:hint="default"/>
          <w:b/>
          <w:bCs/>
        </w:rPr>
        <w:t>梁林志，</w:t>
      </w:r>
      <w:r>
        <w:rPr/>
        <w:t>中国国籍，无境外居留权，男，生于</w:t>
      </w:r>
      <w:r>
        <w:rPr>
          <w:spacing w:val="-67"/>
        </w:rPr>
        <w:t> </w:t>
      </w:r>
      <w:r>
        <w:rPr>
          <w:rFonts w:ascii="Arial" w:hAnsi="Arial" w:cs="Arial" w:eastAsia="Arial" w:hint="default"/>
        </w:rPr>
        <w:t>1976</w:t>
      </w:r>
      <w:r>
        <w:rPr>
          <w:rFonts w:ascii="Arial" w:hAnsi="Arial" w:cs="Arial" w:eastAsia="Arial" w:hint="default"/>
          <w:spacing w:val="-14"/>
        </w:rPr>
        <w:t> </w:t>
      </w:r>
      <w:r>
        <w:rPr/>
        <w:t>年</w:t>
      </w:r>
      <w:r>
        <w:rPr>
          <w:spacing w:val="-68"/>
        </w:rPr>
        <w:t> </w:t>
      </w:r>
      <w:r>
        <w:rPr>
          <w:rFonts w:ascii="Arial" w:hAnsi="Arial" w:cs="Arial" w:eastAsia="Arial" w:hint="default"/>
        </w:rPr>
        <w:t>8</w:t>
      </w:r>
      <w:r>
        <w:rPr>
          <w:rFonts w:ascii="Arial" w:hAnsi="Arial" w:cs="Arial" w:eastAsia="Arial" w:hint="default"/>
          <w:spacing w:val="-14"/>
        </w:rPr>
        <w:t> </w:t>
      </w:r>
      <w:r>
        <w:rPr>
          <w:spacing w:val="-3"/>
        </w:rPr>
        <w:t>月，本科学历。现</w:t>
      </w:r>
    </w:p>
    <w:p>
      <w:pPr>
        <w:pStyle w:val="BodyText"/>
        <w:spacing w:line="240" w:lineRule="auto" w:before="134"/>
        <w:ind w:right="1787"/>
        <w:jc w:val="left"/>
      </w:pPr>
      <w:r>
        <w:rPr/>
        <w:t>任本公司副总经理，任期为</w:t>
      </w:r>
      <w:r>
        <w:rPr>
          <w:spacing w:val="-62"/>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rFonts w:ascii="Arial" w:hAnsi="Arial" w:cs="Arial" w:eastAsia="Arial" w:hint="default"/>
        </w:rPr>
        <w:t>-2013</w:t>
      </w:r>
      <w:r>
        <w:rPr>
          <w:rFonts w:ascii="Arial" w:hAnsi="Arial" w:cs="Arial" w:eastAsia="Arial" w:hint="default"/>
          <w:spacing w:val="-8"/>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p>
    <w:p>
      <w:pPr>
        <w:pStyle w:val="BodyText"/>
        <w:spacing w:line="338" w:lineRule="auto"/>
        <w:ind w:right="1664" w:firstLine="479"/>
        <w:jc w:val="left"/>
      </w:pPr>
      <w:r>
        <w:rPr>
          <w:rFonts w:ascii="Arial" w:hAnsi="Arial" w:cs="Arial" w:eastAsia="Arial" w:hint="default"/>
        </w:rPr>
        <w:t>1999</w:t>
      </w:r>
      <w:r>
        <w:rPr>
          <w:rFonts w:ascii="Arial" w:hAnsi="Arial" w:cs="Arial" w:eastAsia="Arial" w:hint="default"/>
          <w:spacing w:val="-2"/>
        </w:rPr>
        <w:t> </w:t>
      </w:r>
      <w:r>
        <w:rPr/>
        <w:t>年</w:t>
      </w:r>
      <w:r>
        <w:rPr>
          <w:spacing w:val="-56"/>
        </w:rPr>
        <w:t> </w:t>
      </w:r>
      <w:r>
        <w:rPr>
          <w:rFonts w:ascii="Arial" w:hAnsi="Arial" w:cs="Arial" w:eastAsia="Arial" w:hint="default"/>
        </w:rPr>
        <w:t>7</w:t>
      </w:r>
      <w:r>
        <w:rPr>
          <w:rFonts w:ascii="Arial" w:hAnsi="Arial" w:cs="Arial" w:eastAsia="Arial" w:hint="default"/>
          <w:spacing w:val="-2"/>
        </w:rPr>
        <w:t> </w:t>
      </w:r>
      <w:r>
        <w:rPr>
          <w:spacing w:val="-4"/>
        </w:rPr>
        <w:t>月加入天源迪科，先后担任公司软件工程师、电信软件部副经理、</w:t>
      </w:r>
      <w:r>
        <w:rPr/>
        <w:t> 软件开发部经理、电信行业技术总监、副总经理。</w:t>
      </w:r>
    </w:p>
    <w:p>
      <w:pPr>
        <w:pStyle w:val="BodyText"/>
        <w:spacing w:line="240" w:lineRule="auto" w:before="55"/>
        <w:ind w:left="620" w:right="1661"/>
        <w:jc w:val="left"/>
      </w:pPr>
      <w:r>
        <w:rPr>
          <w:rFonts w:ascii="宋体" w:hAnsi="宋体" w:cs="宋体" w:eastAsia="宋体" w:hint="default"/>
          <w:b/>
          <w:bCs/>
        </w:rPr>
        <w:t>林容，</w:t>
      </w:r>
      <w:r>
        <w:rPr/>
        <w:t>中国国籍，无境外居留权，女，生于</w:t>
      </w:r>
      <w:r>
        <w:rPr>
          <w:spacing w:val="-72"/>
        </w:rPr>
        <w:t> </w:t>
      </w:r>
      <w:r>
        <w:rPr>
          <w:rFonts w:ascii="Arial" w:hAnsi="Arial" w:cs="Arial" w:eastAsia="Arial" w:hint="default"/>
        </w:rPr>
        <w:t>1972</w:t>
      </w:r>
      <w:r>
        <w:rPr>
          <w:rFonts w:ascii="Arial" w:hAnsi="Arial" w:cs="Arial" w:eastAsia="Arial" w:hint="default"/>
          <w:spacing w:val="-19"/>
        </w:rPr>
        <w:t> </w:t>
      </w:r>
      <w:r>
        <w:rPr/>
        <w:t>年</w:t>
      </w:r>
      <w:r>
        <w:rPr>
          <w:spacing w:val="-75"/>
        </w:rPr>
        <w:t> </w:t>
      </w:r>
      <w:r>
        <w:rPr>
          <w:rFonts w:ascii="Arial" w:hAnsi="Arial" w:cs="Arial" w:eastAsia="Arial" w:hint="default"/>
        </w:rPr>
        <w:t>6</w:t>
      </w:r>
      <w:r>
        <w:rPr>
          <w:rFonts w:ascii="Arial" w:hAnsi="Arial" w:cs="Arial" w:eastAsia="Arial" w:hint="default"/>
          <w:spacing w:val="-19"/>
        </w:rPr>
        <w:t> </w:t>
      </w:r>
      <w:r>
        <w:rPr/>
        <w:t>月，现任公司任联通</w:t>
      </w:r>
    </w:p>
    <w:p>
      <w:pPr>
        <w:pStyle w:val="BodyText"/>
        <w:spacing w:line="240" w:lineRule="auto" w:before="134"/>
        <w:ind w:right="1787"/>
        <w:jc w:val="left"/>
      </w:pPr>
      <w:r>
        <w:rPr/>
        <w:t>事业部总经理，公司副总经理，</w:t>
      </w:r>
      <w:r>
        <w:rPr>
          <w:spacing w:val="-1"/>
        </w:rPr>
        <w:t> </w:t>
      </w:r>
      <w:r>
        <w:rPr/>
        <w:t>任期为</w:t>
      </w:r>
      <w:r>
        <w:rPr>
          <w:spacing w:val="-61"/>
        </w:rPr>
        <w:t> </w:t>
      </w:r>
      <w:r>
        <w:rPr>
          <w:rFonts w:ascii="Arial" w:hAnsi="Arial" w:cs="Arial" w:eastAsia="Arial" w:hint="default"/>
          <w:spacing w:val="-5"/>
        </w:rPr>
        <w:t>2011</w:t>
      </w:r>
      <w:r>
        <w:rPr>
          <w:rFonts w:ascii="Arial" w:hAnsi="Arial" w:cs="Arial" w:eastAsia="Arial" w:hint="default"/>
          <w:spacing w:val="-9"/>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19</w:t>
      </w:r>
      <w:r>
        <w:rPr>
          <w:rFonts w:ascii="Arial" w:hAnsi="Arial" w:cs="Arial" w:eastAsia="Arial" w:hint="default"/>
          <w:spacing w:val="-7"/>
        </w:rPr>
        <w:t> </w:t>
      </w:r>
      <w:r>
        <w:rPr/>
        <w:t>日</w:t>
      </w:r>
      <w:r>
        <w:rPr>
          <w:rFonts w:ascii="Arial" w:hAnsi="Arial" w:cs="Arial" w:eastAsia="Arial" w:hint="default"/>
        </w:rPr>
        <w:t>-2013</w:t>
      </w:r>
      <w:r>
        <w:rPr>
          <w:rFonts w:ascii="Arial" w:hAnsi="Arial" w:cs="Arial" w:eastAsia="Arial" w:hint="default"/>
          <w:spacing w:val="-7"/>
        </w:rPr>
        <w:t> </w:t>
      </w:r>
      <w:r>
        <w:rPr/>
        <w:t>年</w:t>
      </w:r>
      <w:r>
        <w:rPr>
          <w:spacing w:val="-63"/>
        </w:rPr>
        <w:t> </w:t>
      </w:r>
      <w:r>
        <w:rPr>
          <w:rFonts w:ascii="Arial" w:hAnsi="Arial" w:cs="Arial" w:eastAsia="Arial" w:hint="default"/>
        </w:rPr>
        <w:t>4</w:t>
      </w:r>
      <w:r>
        <w:rPr>
          <w:rFonts w:ascii="Arial" w:hAnsi="Arial" w:cs="Arial" w:eastAsia="Arial" w:hint="default"/>
          <w:spacing w:val="-7"/>
        </w:rPr>
        <w:t> </w:t>
      </w:r>
      <w:r>
        <w:rPr/>
        <w:t>月。</w:t>
      </w:r>
    </w:p>
    <w:p>
      <w:pPr>
        <w:spacing w:after="0" w:line="240"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r>
        <w:rPr/>
        <w:pict>
          <v:group style="position:absolute;margin-left:175.100006pt;margin-top:640.179993pt;width:335.6pt;height:.5pt;mso-position-horizontal-relative:page;mso-position-vertical-relative:page;z-index:-1159168" coordorigin="3502,12804" coordsize="6712,10">
            <v:shape style="position:absolute;left:3502;top:12804;width:4775;height:10" type="#_x0000_t75" stroked="false">
              <v:imagedata r:id="rId578" o:title=""/>
            </v:shape>
            <v:shape style="position:absolute;left:8272;top:12804;width:1942;height:10" type="#_x0000_t75" stroked="false">
              <v:imagedata r:id="rId579" o:title=""/>
            </v:shape>
            <w10:wrap type="none"/>
          </v:group>
        </w:pict>
      </w:r>
      <w:r>
        <w:rPr/>
        <w:pict>
          <v:group style="position:absolute;margin-left:84.503998pt;margin-top:660.579956pt;width:426.2pt;height:.5pt;mso-position-horizontal-relative:page;mso-position-vertical-relative:page;z-index:-1159144" coordorigin="1690,13212" coordsize="8524,10">
            <v:shape style="position:absolute;left:1690;top:13212;width:1802;height:10" type="#_x0000_t75" stroked="false">
              <v:imagedata r:id="rId580" o:title=""/>
            </v:shape>
            <v:shape style="position:absolute;left:3488;top:13212;width:4789;height:10" type="#_x0000_t75" stroked="false">
              <v:imagedata r:id="rId581" o:title=""/>
            </v:shape>
            <v:shape style="position:absolute;left:8272;top:13212;width:1942;height:10" type="#_x0000_t75" stroked="false">
              <v:imagedata r:id="rId582" o:title=""/>
            </v:shape>
            <w10:wrap type="none"/>
          </v:group>
        </w:pict>
      </w:r>
      <w:r>
        <w:rPr/>
        <w:pict>
          <v:group style="position:absolute;margin-left:175.100006pt;margin-top:680.859985pt;width:335.6pt;height:.5pt;mso-position-horizontal-relative:page;mso-position-vertical-relative:page;z-index:-1159120" coordorigin="3502,13617" coordsize="6712,10">
            <v:shape style="position:absolute;left:3502;top:13617;width:4775;height:10" type="#_x0000_t75" stroked="false">
              <v:imagedata r:id="rId578" o:title=""/>
            </v:shape>
            <v:shape style="position:absolute;left:8272;top:13617;width:1942;height:10" type="#_x0000_t75" stroked="false">
              <v:imagedata r:id="rId579" o:title=""/>
            </v:shape>
            <w10:wrap type="none"/>
          </v:group>
        </w:pict>
      </w:r>
      <w:r>
        <w:rPr/>
        <w:pict>
          <v:group style="position:absolute;margin-left:174.379974pt;margin-top:696.699951pt;width:336.35pt;height:5.05pt;mso-position-horizontal-relative:page;mso-position-vertical-relative:page;z-index:-1159096" coordorigin="3488,13934" coordsize="6727,101">
            <v:shape style="position:absolute;left:3488;top:13934;width:4808;height:101" type="#_x0000_t75" stroked="false">
              <v:imagedata r:id="rId583" o:title=""/>
            </v:shape>
            <v:shape style="position:absolute;left:8272;top:14025;width:1942;height:10" type="#_x0000_t75" stroked="false">
              <v:imagedata r:id="rId579" o:title=""/>
            </v:shape>
            <w10:wrap type="none"/>
          </v:group>
        </w:pict>
      </w:r>
      <w:r>
        <w:rPr/>
        <w:pict>
          <v:group style="position:absolute;margin-left:175.100006pt;margin-top:721.539978pt;width:335.6pt;height:.5pt;mso-position-horizontal-relative:page;mso-position-vertical-relative:page;z-index:-1159072" coordorigin="3502,14431" coordsize="6712,10">
            <v:shape style="position:absolute;left:3502;top:14431;width:4775;height:10" type="#_x0000_t75" stroked="false">
              <v:imagedata r:id="rId578" o:title=""/>
            </v:shape>
            <v:shape style="position:absolute;left:8272;top:14431;width:1942;height:10" type="#_x0000_t75" stroked="false">
              <v:imagedata r:id="rId579" o:title=""/>
            </v:shape>
            <w10:wrap type="none"/>
          </v:group>
        </w:pict>
      </w:r>
      <w:r>
        <w:rPr/>
        <w:pict>
          <v:group style="position:absolute;margin-left:174.379974pt;margin-top:737.379944pt;width:336.35pt;height:5.05pt;mso-position-horizontal-relative:page;mso-position-vertical-relative:page;z-index:-1159048" coordorigin="3488,14748" coordsize="6727,101">
            <v:shape style="position:absolute;left:3488;top:14748;width:4808;height:101" type="#_x0000_t75" stroked="false">
              <v:imagedata r:id="rId584" o:title=""/>
            </v:shape>
            <v:shape style="position:absolute;left:8272;top:14839;width:1942;height:10" type="#_x0000_t75" stroked="false">
              <v:imagedata r:id="rId582" o:title=""/>
            </v:shape>
            <w10:wrap type="none"/>
          </v:group>
        </w:pict>
      </w:r>
    </w:p>
    <w:p>
      <w:pPr>
        <w:pStyle w:val="BodyText"/>
        <w:spacing w:line="348" w:lineRule="auto" w:before="26"/>
        <w:ind w:left="218" w:right="1791" w:firstLine="479"/>
        <w:jc w:val="both"/>
      </w:pPr>
      <w:r>
        <w:rPr>
          <w:rFonts w:ascii="Arial" w:hAnsi="Arial" w:cs="Arial" w:eastAsia="Arial" w:hint="default"/>
        </w:rPr>
        <w:t>2005</w:t>
      </w:r>
      <w:r>
        <w:rPr>
          <w:rFonts w:ascii="Arial" w:hAnsi="Arial" w:cs="Arial" w:eastAsia="Arial" w:hint="default"/>
          <w:spacing w:val="6"/>
        </w:rPr>
        <w:t> </w:t>
      </w:r>
      <w:r>
        <w:rPr/>
        <w:t>年至</w:t>
      </w:r>
      <w:r>
        <w:rPr>
          <w:spacing w:val="-49"/>
        </w:rPr>
        <w:t> </w:t>
      </w:r>
      <w:r>
        <w:rPr>
          <w:rFonts w:ascii="Arial" w:hAnsi="Arial" w:cs="Arial" w:eastAsia="Arial" w:hint="default"/>
        </w:rPr>
        <w:t>2008</w:t>
      </w:r>
      <w:r>
        <w:rPr>
          <w:rFonts w:ascii="Arial" w:hAnsi="Arial" w:cs="Arial" w:eastAsia="Arial" w:hint="default"/>
          <w:spacing w:val="6"/>
        </w:rPr>
        <w:t> </w:t>
      </w:r>
      <w:r>
        <w:rPr/>
        <w:t>年就职于北京朗新信息系统有限公司；</w:t>
      </w:r>
      <w:r>
        <w:rPr>
          <w:rFonts w:ascii="Arial" w:hAnsi="Arial" w:cs="Arial" w:eastAsia="Arial" w:hint="default"/>
        </w:rPr>
        <w:t>2008</w:t>
      </w:r>
      <w:r>
        <w:rPr>
          <w:rFonts w:ascii="Arial" w:hAnsi="Arial" w:cs="Arial" w:eastAsia="Arial" w:hint="default"/>
          <w:spacing w:val="6"/>
        </w:rPr>
        <w:t> </w:t>
      </w:r>
      <w:r>
        <w:rPr/>
        <w:t>年</w:t>
      </w:r>
      <w:r>
        <w:rPr>
          <w:spacing w:val="-48"/>
        </w:rPr>
        <w:t> </w:t>
      </w:r>
      <w:r>
        <w:rPr>
          <w:rFonts w:ascii="Arial" w:hAnsi="Arial" w:cs="Arial" w:eastAsia="Arial" w:hint="default"/>
        </w:rPr>
        <w:t>10</w:t>
      </w:r>
      <w:r>
        <w:rPr>
          <w:rFonts w:ascii="Arial" w:hAnsi="Arial" w:cs="Arial" w:eastAsia="Arial" w:hint="default"/>
          <w:spacing w:val="5"/>
        </w:rPr>
        <w:t> </w:t>
      </w:r>
      <w:r>
        <w:rPr/>
        <w:t>月加入 </w:t>
      </w:r>
      <w:r>
        <w:rPr>
          <w:spacing w:val="3"/>
        </w:rPr>
        <w:t>天源迪科，担任联通事业部总经理至今，全面负责公司面向中国联通的业务；</w:t>
      </w:r>
      <w:r>
        <w:rPr>
          <w:spacing w:val="-96"/>
        </w:rPr>
        <w:t> </w:t>
      </w:r>
      <w:r>
        <w:rPr>
          <w:spacing w:val="-96"/>
        </w:rPr>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月至今担任公司副总经理。</w:t>
      </w:r>
    </w:p>
    <w:p>
      <w:pPr>
        <w:pStyle w:val="BodyText"/>
        <w:spacing w:line="240" w:lineRule="auto" w:before="16"/>
        <w:ind w:left="700" w:right="0"/>
        <w:jc w:val="left"/>
      </w:pPr>
      <w:r>
        <w:rPr>
          <w:rFonts w:ascii="宋体" w:hAnsi="宋体" w:cs="宋体" w:eastAsia="宋体" w:hint="default"/>
          <w:b/>
          <w:bCs/>
          <w:spacing w:val="-7"/>
        </w:rPr>
        <w:t>邹立文，</w:t>
      </w:r>
      <w:r>
        <w:rPr>
          <w:spacing w:val="-7"/>
        </w:rPr>
        <w:t>中国国籍，无境外居留权，男，生于</w:t>
      </w:r>
      <w:r>
        <w:rPr>
          <w:spacing w:val="-60"/>
        </w:rPr>
        <w:t> </w:t>
      </w:r>
      <w:r>
        <w:rPr>
          <w:rFonts w:ascii="Arial" w:hAnsi="Arial" w:cs="Arial" w:eastAsia="Arial" w:hint="default"/>
        </w:rPr>
        <w:t>1956</w:t>
      </w:r>
      <w:r>
        <w:rPr>
          <w:rFonts w:ascii="Arial" w:hAnsi="Arial" w:cs="Arial" w:eastAsia="Arial" w:hint="default"/>
          <w:spacing w:val="-4"/>
        </w:rPr>
        <w:t> </w:t>
      </w:r>
      <w:r>
        <w:rPr/>
        <w:t>年</w:t>
      </w:r>
      <w:r>
        <w:rPr>
          <w:spacing w:val="-58"/>
        </w:rPr>
        <w:t> </w:t>
      </w:r>
      <w:r>
        <w:rPr>
          <w:rFonts w:ascii="Arial" w:hAnsi="Arial" w:cs="Arial" w:eastAsia="Arial" w:hint="default"/>
        </w:rPr>
        <w:t>9</w:t>
      </w:r>
      <w:r>
        <w:rPr>
          <w:rFonts w:ascii="Arial" w:hAnsi="Arial" w:cs="Arial" w:eastAsia="Arial" w:hint="default"/>
          <w:spacing w:val="-4"/>
        </w:rPr>
        <w:t> </w:t>
      </w:r>
      <w:r>
        <w:rPr>
          <w:spacing w:val="-4"/>
        </w:rPr>
        <w:t>月，国际会计硕士。</w:t>
      </w:r>
    </w:p>
    <w:p>
      <w:pPr>
        <w:pStyle w:val="BodyText"/>
        <w:spacing w:line="240" w:lineRule="auto" w:before="134"/>
        <w:ind w:left="218" w:right="1663"/>
        <w:jc w:val="left"/>
      </w:pPr>
      <w:r>
        <w:rPr/>
        <w:t>现任本公司财务总监，任期为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240" w:lineRule="auto"/>
        <w:ind w:left="698" w:right="1663"/>
        <w:jc w:val="left"/>
      </w:pPr>
      <w:r>
        <w:rPr>
          <w:rFonts w:ascii="Arial" w:hAnsi="Arial" w:cs="Arial" w:eastAsia="Arial" w:hint="default"/>
        </w:rPr>
        <w:t>2005</w:t>
      </w:r>
      <w:r>
        <w:rPr>
          <w:rFonts w:ascii="Arial" w:hAnsi="Arial" w:cs="Arial" w:eastAsia="Arial" w:hint="default"/>
          <w:spacing w:val="-8"/>
        </w:rPr>
        <w:t> </w:t>
      </w:r>
      <w:r>
        <w:rPr/>
        <w:t>年</w:t>
      </w:r>
      <w:r>
        <w:rPr>
          <w:spacing w:val="-62"/>
        </w:rPr>
        <w:t> </w:t>
      </w:r>
      <w:r>
        <w:rPr>
          <w:rFonts w:ascii="Arial" w:hAnsi="Arial" w:cs="Arial" w:eastAsia="Arial" w:hint="default"/>
        </w:rPr>
        <w:t>9</w:t>
      </w:r>
      <w:r>
        <w:rPr>
          <w:rFonts w:ascii="Arial" w:hAnsi="Arial" w:cs="Arial" w:eastAsia="Arial" w:hint="default"/>
          <w:spacing w:val="-8"/>
        </w:rPr>
        <w:t> </w:t>
      </w:r>
      <w:r>
        <w:rPr/>
        <w:t>月加入天源迪科，先后担任公司财务部经理、财务总监。</w:t>
      </w:r>
    </w:p>
    <w:p>
      <w:pPr>
        <w:pStyle w:val="BodyText"/>
        <w:spacing w:line="338" w:lineRule="auto" w:before="134"/>
        <w:ind w:left="218" w:right="1791" w:firstLine="482"/>
        <w:jc w:val="both"/>
      </w:pPr>
      <w:r>
        <w:rPr>
          <w:rFonts w:ascii="宋体" w:hAnsi="宋体" w:cs="宋体" w:eastAsia="宋体" w:hint="default"/>
          <w:b/>
          <w:bCs/>
        </w:rPr>
        <w:t>陈秀琴，</w:t>
      </w:r>
      <w:r>
        <w:rPr/>
        <w:t>中国国籍，无境外居留权，女，生于</w:t>
      </w:r>
      <w:r>
        <w:rPr>
          <w:spacing w:val="-46"/>
        </w:rPr>
        <w:t> </w:t>
      </w:r>
      <w:r>
        <w:rPr>
          <w:rFonts w:ascii="Arial" w:hAnsi="Arial" w:cs="Arial" w:eastAsia="Arial" w:hint="default"/>
        </w:rPr>
        <w:t>1970</w:t>
      </w:r>
      <w:r>
        <w:rPr>
          <w:rFonts w:ascii="Arial" w:hAnsi="Arial" w:cs="Arial" w:eastAsia="Arial" w:hint="default"/>
          <w:spacing w:val="9"/>
        </w:rPr>
        <w:t> </w:t>
      </w:r>
      <w:r>
        <w:rPr/>
        <w:t>年</w:t>
      </w:r>
      <w:r>
        <w:rPr>
          <w:spacing w:val="-46"/>
        </w:rPr>
        <w:t> </w:t>
      </w:r>
      <w:r>
        <w:rPr>
          <w:rFonts w:ascii="Arial" w:hAnsi="Arial" w:cs="Arial" w:eastAsia="Arial" w:hint="default"/>
        </w:rPr>
        <w:t>10</w:t>
      </w:r>
      <w:r>
        <w:rPr>
          <w:rFonts w:ascii="Arial" w:hAnsi="Arial" w:cs="Arial" w:eastAsia="Arial" w:hint="default"/>
          <w:spacing w:val="9"/>
        </w:rPr>
        <w:t> </w:t>
      </w:r>
      <w:r>
        <w:rPr/>
        <w:t>月，暨南大学毕 业，中级会计师，英国威尔士大学</w:t>
      </w:r>
      <w:r>
        <w:rPr>
          <w:spacing w:val="-66"/>
        </w:rPr>
        <w:t> </w:t>
      </w:r>
      <w:r>
        <w:rPr>
          <w:rFonts w:ascii="Arial" w:hAnsi="Arial" w:cs="Arial" w:eastAsia="Arial" w:hint="default"/>
        </w:rPr>
        <w:t>MBA</w:t>
      </w:r>
      <w:r>
        <w:rPr>
          <w:rFonts w:ascii="Arial" w:hAnsi="Arial" w:cs="Arial" w:eastAsia="Arial" w:hint="default"/>
          <w:spacing w:val="-12"/>
        </w:rPr>
        <w:t> </w:t>
      </w:r>
      <w:r>
        <w:rPr/>
        <w:t>在读。现任本公司董事会秘书，任期为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rFonts w:ascii="Arial" w:hAnsi="Arial" w:cs="Arial" w:eastAsia="Arial" w:hint="default"/>
        </w:rPr>
        <w:t>-2013</w:t>
      </w:r>
      <w:r>
        <w:rPr>
          <w:rFonts w:ascii="Arial" w:hAnsi="Arial" w:cs="Arial" w:eastAsia="Arial" w:hint="default"/>
          <w:spacing w:val="-6"/>
        </w:rPr>
        <w:t> </w:t>
      </w:r>
      <w:r>
        <w:rPr/>
        <w:t>年</w:t>
      </w:r>
      <w:r>
        <w:rPr>
          <w:spacing w:val="-64"/>
        </w:rPr>
        <w:t> </w:t>
      </w:r>
      <w:r>
        <w:rPr>
          <w:rFonts w:ascii="Arial" w:hAnsi="Arial" w:cs="Arial" w:eastAsia="Arial" w:hint="default"/>
        </w:rPr>
        <w:t>4</w:t>
      </w:r>
      <w:r>
        <w:rPr>
          <w:rFonts w:ascii="Arial" w:hAnsi="Arial" w:cs="Arial" w:eastAsia="Arial" w:hint="default"/>
          <w:spacing w:val="-7"/>
        </w:rPr>
        <w:t> </w:t>
      </w:r>
      <w:r>
        <w:rPr/>
        <w:t>月。</w:t>
      </w:r>
    </w:p>
    <w:p>
      <w:pPr>
        <w:pStyle w:val="BodyText"/>
        <w:spacing w:line="338" w:lineRule="auto" w:before="27"/>
        <w:ind w:left="218" w:right="1795" w:firstLine="479"/>
        <w:jc w:val="both"/>
      </w:pPr>
      <w:r>
        <w:rPr>
          <w:rFonts w:ascii="Arial" w:hAnsi="Arial" w:cs="Arial" w:eastAsia="Arial" w:hint="default"/>
        </w:rPr>
        <w:t>1997 </w:t>
      </w:r>
      <w:r>
        <w:rPr/>
        <w:t>年</w:t>
      </w:r>
      <w:r>
        <w:rPr>
          <w:spacing w:val="-54"/>
        </w:rPr>
        <w:t> </w:t>
      </w:r>
      <w:r>
        <w:rPr>
          <w:rFonts w:ascii="Arial" w:hAnsi="Arial" w:cs="Arial" w:eastAsia="Arial" w:hint="default"/>
        </w:rPr>
        <w:t>5 </w:t>
      </w:r>
      <w:r>
        <w:rPr/>
        <w:t>月加入天源迪科，先后任公司总帐会计、税务会计、成本会计、 往来款会计、财务经理、审计总监。</w:t>
      </w:r>
    </w:p>
    <w:p>
      <w:pPr>
        <w:spacing w:line="240" w:lineRule="auto" w:before="9"/>
        <w:rPr>
          <w:rFonts w:ascii="宋体" w:hAnsi="宋体" w:cs="宋体" w:eastAsia="宋体" w:hint="default"/>
          <w:sz w:val="25"/>
          <w:szCs w:val="25"/>
        </w:rPr>
      </w:pPr>
    </w:p>
    <w:p>
      <w:pPr>
        <w:spacing w:line="578" w:lineRule="auto" w:before="0"/>
        <w:ind w:left="698" w:right="3848" w:hanging="480"/>
        <w:jc w:val="left"/>
        <w:rPr>
          <w:rFonts w:ascii="宋体" w:hAnsi="宋体" w:cs="宋体" w:eastAsia="宋体" w:hint="default"/>
          <w:sz w:val="24"/>
          <w:szCs w:val="24"/>
        </w:rPr>
      </w:pPr>
      <w:r>
        <w:rPr>
          <w:rFonts w:ascii="宋体" w:hAnsi="宋体" w:cs="宋体" w:eastAsia="宋体" w:hint="default"/>
          <w:b/>
          <w:bCs/>
          <w:sz w:val="24"/>
          <w:szCs w:val="24"/>
        </w:rPr>
        <w:t>二、在报告期内公司核心技术人员变动</w:t>
      </w:r>
      <w:r>
        <w:rPr>
          <w:rFonts w:ascii="宋体" w:hAnsi="宋体" w:cs="宋体" w:eastAsia="宋体" w:hint="default"/>
          <w:b/>
          <w:bCs/>
          <w:w w:val="99"/>
          <w:sz w:val="24"/>
          <w:szCs w:val="24"/>
        </w:rPr>
        <w:t> </w:t>
      </w:r>
      <w:r>
        <w:rPr>
          <w:rFonts w:ascii="宋体" w:hAnsi="宋体" w:cs="宋体" w:eastAsia="宋体" w:hint="default"/>
          <w:sz w:val="24"/>
          <w:szCs w:val="24"/>
        </w:rPr>
        <w:t>报告期内，公司无核心技术团队及关键技术人员变动。</w:t>
      </w:r>
    </w:p>
    <w:p>
      <w:pPr>
        <w:pStyle w:val="Heading2"/>
        <w:spacing w:line="240" w:lineRule="auto" w:before="94"/>
        <w:ind w:left="218" w:right="1663"/>
        <w:jc w:val="left"/>
        <w:rPr>
          <w:b w:val="0"/>
          <w:bCs w:val="0"/>
        </w:rPr>
      </w:pPr>
      <w:r>
        <w:rPr/>
        <w:t>三、员工情况</w:t>
      </w:r>
      <w:r>
        <w:rPr>
          <w:b w:val="0"/>
          <w:bCs w:val="0"/>
        </w:rPr>
      </w:r>
    </w:p>
    <w:p>
      <w:pPr>
        <w:spacing w:line="240" w:lineRule="auto" w:before="11"/>
        <w:rPr>
          <w:rFonts w:ascii="宋体" w:hAnsi="宋体" w:cs="宋体" w:eastAsia="宋体" w:hint="default"/>
          <w:b/>
          <w:bCs/>
          <w:sz w:val="33"/>
          <w:szCs w:val="33"/>
        </w:rPr>
      </w:pPr>
    </w:p>
    <w:p>
      <w:pPr>
        <w:pStyle w:val="BodyText"/>
        <w:spacing w:line="240" w:lineRule="auto" w:before="0"/>
        <w:ind w:left="698" w:right="1663"/>
        <w:jc w:val="left"/>
      </w:pPr>
      <w:r>
        <w:rPr/>
        <w:t>截止报告期末，公司共有员工</w:t>
      </w:r>
      <w:r>
        <w:rPr>
          <w:spacing w:val="-43"/>
        </w:rPr>
        <w:t> </w:t>
      </w:r>
      <w:r>
        <w:rPr>
          <w:rFonts w:ascii="Arial" w:hAnsi="Arial" w:cs="Arial" w:eastAsia="Arial" w:hint="default"/>
          <w:w w:val="99"/>
        </w:rPr>
        <w:t>1</w:t>
      </w:r>
      <w:r>
        <w:rPr>
          <w:rFonts w:ascii="Arial" w:hAnsi="Arial" w:cs="Arial" w:eastAsia="Arial" w:hint="default"/>
          <w:w w:val="100"/>
        </w:rPr>
        <w:t>,</w:t>
      </w:r>
      <w:r>
        <w:rPr>
          <w:rFonts w:ascii="Arial" w:hAnsi="Arial" w:cs="Arial" w:eastAsia="Arial" w:hint="default"/>
          <w:spacing w:val="-2"/>
          <w:w w:val="99"/>
        </w:rPr>
        <w:t>87</w:t>
      </w:r>
      <w:r>
        <w:rPr>
          <w:rFonts w:ascii="Arial" w:hAnsi="Arial" w:cs="Arial" w:eastAsia="Arial" w:hint="default"/>
          <w:w w:val="99"/>
        </w:rPr>
        <w:t>5</w:t>
      </w:r>
      <w:r>
        <w:rPr>
          <w:rFonts w:ascii="Arial" w:hAnsi="Arial" w:cs="Arial" w:eastAsia="Arial" w:hint="default"/>
          <w:spacing w:val="11"/>
        </w:rPr>
        <w:t> </w:t>
      </w:r>
      <w:r>
        <w:rPr/>
        <w:t>人（合</w:t>
      </w:r>
      <w:r>
        <w:rPr>
          <w:spacing w:val="-3"/>
        </w:rPr>
        <w:t>并</w:t>
      </w:r>
      <w:r>
        <w:rPr/>
        <w:t>报表范围</w:t>
      </w:r>
      <w:r>
        <w:rPr>
          <w:spacing w:val="-120"/>
        </w:rPr>
        <w:t>）</w:t>
      </w:r>
      <w:r>
        <w:rPr/>
        <w:t>，承担费用的离退</w:t>
      </w:r>
    </w:p>
    <w:p>
      <w:pPr>
        <w:pStyle w:val="BodyText"/>
        <w:spacing w:line="240" w:lineRule="auto"/>
        <w:ind w:left="218" w:right="1663"/>
        <w:jc w:val="left"/>
      </w:pPr>
      <w:r>
        <w:rPr/>
        <w:t>休人员</w:t>
      </w:r>
      <w:r>
        <w:rPr>
          <w:spacing w:val="-61"/>
        </w:rPr>
        <w:t> </w:t>
      </w:r>
      <w:r>
        <w:rPr>
          <w:rFonts w:ascii="Arial" w:hAnsi="Arial" w:cs="Arial" w:eastAsia="Arial" w:hint="default"/>
        </w:rPr>
        <w:t>0</w:t>
      </w:r>
      <w:r>
        <w:rPr>
          <w:rFonts w:ascii="Arial" w:hAnsi="Arial" w:cs="Arial" w:eastAsia="Arial" w:hint="default"/>
          <w:spacing w:val="-6"/>
        </w:rPr>
        <w:t> </w:t>
      </w:r>
      <w:r>
        <w:rPr/>
        <w:t>人。</w:t>
      </w:r>
    </w:p>
    <w:p>
      <w:pPr>
        <w:spacing w:line="240" w:lineRule="auto" w:before="8"/>
        <w:rPr>
          <w:rFonts w:ascii="宋体" w:hAnsi="宋体" w:cs="宋体" w:eastAsia="宋体" w:hint="default"/>
          <w:sz w:val="19"/>
          <w:szCs w:val="19"/>
        </w:rPr>
      </w:pPr>
    </w:p>
    <w:p>
      <w:pPr>
        <w:pStyle w:val="BodyText"/>
        <w:spacing w:line="240" w:lineRule="auto" w:before="0"/>
        <w:ind w:left="698" w:right="1663"/>
        <w:jc w:val="left"/>
      </w:pPr>
      <w:r>
        <w:rPr/>
        <w:pict>
          <v:group style="position:absolute;margin-left:84.503998pt;margin-top:52.175655pt;width:426.2pt;height:.5pt;mso-position-horizontal-relative:page;mso-position-vertical-relative:paragraph;z-index:-1159264" coordorigin="1690,1044" coordsize="8524,10">
            <v:shape style="position:absolute;left:1690;top:1044;width:1802;height:10" type="#_x0000_t75" stroked="false">
              <v:imagedata r:id="rId580" o:title=""/>
            </v:shape>
            <v:shape style="position:absolute;left:3488;top:1044;width:4789;height:10" type="#_x0000_t75" stroked="false">
              <v:imagedata r:id="rId585" o:title=""/>
            </v:shape>
            <v:shape style="position:absolute;left:8272;top:1044;width:1942;height:10" type="#_x0000_t75" stroked="false">
              <v:imagedata r:id="rId579" o:title=""/>
            </v:shape>
            <w10:wrap type="none"/>
          </v:group>
        </w:pict>
      </w:r>
      <w:r>
        <w:rPr/>
        <w:pict>
          <v:group style="position:absolute;margin-left:175.100006pt;margin-top:72.455650pt;width:335.6pt;height:.5pt;mso-position-horizontal-relative:page;mso-position-vertical-relative:paragraph;z-index:-1159240" coordorigin="3502,1449" coordsize="6712,10">
            <v:shape style="position:absolute;left:3502;top:1449;width:4775;height:10" type="#_x0000_t75" stroked="false">
              <v:imagedata r:id="rId578" o:title=""/>
            </v:shape>
            <v:shape style="position:absolute;left:8272;top:1449;width:1942;height:10" type="#_x0000_t75" stroked="false">
              <v:imagedata r:id="rId579" o:title=""/>
            </v:shape>
            <w10:wrap type="none"/>
          </v:group>
        </w:pict>
      </w:r>
      <w:r>
        <w:rPr/>
        <w:pict>
          <v:group style="position:absolute;margin-left:174.379974pt;margin-top:88.295616pt;width:336.35pt;height:5.05pt;mso-position-horizontal-relative:page;mso-position-vertical-relative:paragraph;z-index:-1159216" coordorigin="3488,1766" coordsize="6727,101">
            <v:shape style="position:absolute;left:3488;top:1766;width:4808;height:101" type="#_x0000_t75" stroked="false">
              <v:imagedata r:id="rId586" o:title=""/>
            </v:shape>
            <v:shape style="position:absolute;left:8272;top:1857;width:1942;height:10" type="#_x0000_t75" stroked="false">
              <v:imagedata r:id="rId582" o:title=""/>
            </v:shape>
            <w10:wrap type="none"/>
          </v:group>
        </w:pict>
      </w:r>
      <w:r>
        <w:rPr/>
        <w:pict>
          <v:group style="position:absolute;margin-left:174.380005pt;margin-top:108.695671pt;width:336.35pt;height:5.05pt;mso-position-horizontal-relative:page;mso-position-vertical-relative:paragraph;z-index:-1159192" coordorigin="3488,2174" coordsize="6727,101">
            <v:shape style="position:absolute;left:3488;top:2174;width:4808;height:101" type="#_x0000_t75" stroked="false">
              <v:imagedata r:id="rId587" o:title=""/>
            </v:shape>
            <v:shape style="position:absolute;left:8272;top:2265;width:1942;height:10" type="#_x0000_t75" stroked="false">
              <v:imagedata r:id="rId579" o:title=""/>
            </v:shape>
            <w10:wrap type="none"/>
          </v:group>
        </w:pict>
      </w:r>
      <w:r>
        <w:rPr/>
        <w:t>员工构成如下：</w:t>
      </w:r>
    </w:p>
    <w:p>
      <w:pPr>
        <w:spacing w:line="240" w:lineRule="auto" w:before="11"/>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1807"/>
        <w:gridCol w:w="2852"/>
        <w:gridCol w:w="1932"/>
        <w:gridCol w:w="1933"/>
      </w:tblGrid>
      <w:tr>
        <w:trPr>
          <w:trHeight w:val="413" w:hRule="exact"/>
        </w:trPr>
        <w:tc>
          <w:tcPr>
            <w:tcW w:w="1807" w:type="dxa"/>
            <w:tcBorders>
              <w:top w:val="single" w:sz="8"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52"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230"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32" w:type="dxa"/>
            <w:tcBorders>
              <w:top w:val="single" w:sz="8"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1933" w:type="dxa"/>
            <w:tcBorders>
              <w:top w:val="single" w:sz="8"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left="550" w:right="0"/>
              <w:jc w:val="left"/>
              <w:rPr>
                <w:rFonts w:ascii="宋体" w:hAnsi="宋体" w:cs="宋体" w:eastAsia="宋体" w:hint="default"/>
                <w:sz w:val="21"/>
                <w:szCs w:val="21"/>
              </w:rPr>
            </w:pPr>
            <w:r>
              <w:rPr>
                <w:rFonts w:ascii="宋体" w:hAnsi="宋体" w:cs="宋体" w:eastAsia="宋体" w:hint="default"/>
                <w:b/>
                <w:bCs/>
                <w:sz w:val="21"/>
                <w:szCs w:val="21"/>
              </w:rPr>
              <w:t>占总数比例</w:t>
            </w:r>
            <w:r>
              <w:rPr>
                <w:rFonts w:ascii="宋体" w:hAnsi="宋体" w:cs="宋体" w:eastAsia="宋体" w:hint="default"/>
                <w:sz w:val="21"/>
                <w:szCs w:val="21"/>
              </w:rPr>
            </w:r>
          </w:p>
        </w:tc>
      </w:tr>
      <w:tr>
        <w:trPr>
          <w:trHeight w:val="409" w:hRule="exact"/>
        </w:trPr>
        <w:tc>
          <w:tcPr>
            <w:tcW w:w="1807" w:type="dxa"/>
            <w:vMerge w:val="restart"/>
            <w:tcBorders>
              <w:top w:val="nil" w:sz="6" w:space="0" w:color="auto"/>
              <w:left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sz w:val="21"/>
                <w:szCs w:val="21"/>
              </w:rPr>
            </w: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698" w:right="0"/>
              <w:jc w:val="left"/>
              <w:rPr>
                <w:rFonts w:ascii="Arial" w:hAnsi="Arial" w:cs="Arial" w:eastAsia="Arial" w:hint="default"/>
                <w:sz w:val="21"/>
                <w:szCs w:val="21"/>
              </w:rPr>
            </w:pPr>
            <w:r>
              <w:rPr>
                <w:rFonts w:ascii="Arial"/>
                <w:sz w:val="21"/>
              </w:rPr>
              <w:t>1,524</w:t>
            </w:r>
          </w:p>
        </w:tc>
        <w:tc>
          <w:tcPr>
            <w:tcW w:w="1933"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left="605" w:right="0"/>
              <w:jc w:val="left"/>
              <w:rPr>
                <w:rFonts w:ascii="Arial" w:hAnsi="Arial" w:cs="Arial" w:eastAsia="Arial" w:hint="default"/>
                <w:sz w:val="21"/>
                <w:szCs w:val="21"/>
              </w:rPr>
            </w:pPr>
            <w:r>
              <w:rPr>
                <w:rFonts w:ascii="Arial"/>
                <w:sz w:val="21"/>
              </w:rPr>
              <w:t>81.28%</w:t>
            </w:r>
          </w:p>
        </w:tc>
      </w:tr>
      <w:tr>
        <w:trPr>
          <w:trHeight w:val="308"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80</w:t>
            </w:r>
          </w:p>
        </w:tc>
        <w:tc>
          <w:tcPr>
            <w:tcW w:w="193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
              <w:jc w:val="center"/>
              <w:rPr>
                <w:rFonts w:ascii="Arial" w:hAnsi="Arial" w:cs="Arial" w:eastAsia="Arial" w:hint="default"/>
                <w:sz w:val="21"/>
                <w:szCs w:val="21"/>
              </w:rPr>
            </w:pPr>
            <w:r>
              <w:rPr>
                <w:rFonts w:ascii="Arial"/>
                <w:sz w:val="21"/>
              </w:rPr>
              <w:t>4.27%</w:t>
            </w:r>
          </w:p>
        </w:tc>
      </w:tr>
      <w:tr>
        <w:trPr>
          <w:trHeight w:val="412"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left="2" w:right="0"/>
              <w:jc w:val="center"/>
              <w:rPr>
                <w:rFonts w:ascii="Arial" w:hAnsi="Arial" w:cs="Arial" w:eastAsia="Arial" w:hint="default"/>
                <w:sz w:val="21"/>
                <w:szCs w:val="21"/>
              </w:rPr>
            </w:pPr>
            <w:r>
              <w:rPr>
                <w:rFonts w:ascii="Arial"/>
                <w:sz w:val="21"/>
              </w:rPr>
              <w:t>83</w:t>
            </w:r>
          </w:p>
        </w:tc>
        <w:tc>
          <w:tcPr>
            <w:tcW w:w="1933" w:type="dxa"/>
            <w:tcBorders>
              <w:top w:val="nil" w:sz="6" w:space="0" w:color="auto"/>
              <w:left w:val="single" w:sz="4" w:space="0" w:color="000000"/>
              <w:bottom w:val="nil" w:sz="6" w:space="0" w:color="auto"/>
              <w:right w:val="nil" w:sz="6" w:space="0" w:color="auto"/>
            </w:tcBorders>
          </w:tcPr>
          <w:p>
            <w:pPr>
              <w:pStyle w:val="TableParagraph"/>
              <w:spacing w:line="240" w:lineRule="auto" w:before="175"/>
              <w:ind w:right="1"/>
              <w:jc w:val="center"/>
              <w:rPr>
                <w:rFonts w:ascii="Arial" w:hAnsi="Arial" w:cs="Arial" w:eastAsia="Arial" w:hint="default"/>
                <w:sz w:val="21"/>
                <w:szCs w:val="21"/>
              </w:rPr>
            </w:pPr>
            <w:r>
              <w:rPr>
                <w:rFonts w:ascii="Arial"/>
                <w:sz w:val="21"/>
              </w:rPr>
              <w:t>4.43%</w:t>
            </w:r>
          </w:p>
        </w:tc>
      </w:tr>
      <w:tr>
        <w:trPr>
          <w:trHeight w:val="97"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
        </w:tc>
        <w:tc>
          <w:tcPr>
            <w:tcW w:w="1932" w:type="dxa"/>
            <w:tcBorders>
              <w:top w:val="nil" w:sz="6" w:space="0" w:color="auto"/>
              <w:left w:val="single" w:sz="4" w:space="0" w:color="000000"/>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r>
      <w:tr>
        <w:trPr>
          <w:trHeight w:val="404"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684" w:right="0"/>
              <w:jc w:val="left"/>
              <w:rPr>
                <w:rFonts w:ascii="宋体" w:hAnsi="宋体" w:cs="宋体" w:eastAsia="宋体" w:hint="default"/>
                <w:sz w:val="21"/>
                <w:szCs w:val="21"/>
              </w:rPr>
            </w:pPr>
            <w:r>
              <w:rPr>
                <w:rFonts w:ascii="宋体" w:hAnsi="宋体" w:cs="宋体" w:eastAsia="宋体" w:hint="default"/>
                <w:sz w:val="21"/>
                <w:szCs w:val="21"/>
              </w:rPr>
              <w:t>管理及行政人员</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188</w:t>
            </w:r>
          </w:p>
        </w:tc>
        <w:tc>
          <w:tcPr>
            <w:tcW w:w="1933"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left="605" w:right="0"/>
              <w:jc w:val="left"/>
              <w:rPr>
                <w:rFonts w:ascii="Arial" w:hAnsi="Arial" w:cs="Arial" w:eastAsia="Arial" w:hint="default"/>
                <w:sz w:val="21"/>
                <w:szCs w:val="21"/>
              </w:rPr>
            </w:pPr>
            <w:r>
              <w:rPr>
                <w:rFonts w:ascii="Arial"/>
                <w:sz w:val="21"/>
              </w:rPr>
              <w:t>10.03%</w:t>
            </w:r>
          </w:p>
        </w:tc>
      </w:tr>
      <w:tr>
        <w:trPr>
          <w:trHeight w:val="406" w:hRule="exact"/>
        </w:trPr>
        <w:tc>
          <w:tcPr>
            <w:tcW w:w="1807" w:type="dxa"/>
            <w:vMerge/>
            <w:tcBorders>
              <w:left w:val="nil" w:sz="6" w:space="0" w:color="auto"/>
              <w:bottom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698" w:right="0"/>
              <w:jc w:val="left"/>
              <w:rPr>
                <w:rFonts w:ascii="Arial" w:hAnsi="Arial" w:cs="Arial" w:eastAsia="Arial" w:hint="default"/>
                <w:sz w:val="21"/>
                <w:szCs w:val="21"/>
              </w:rPr>
            </w:pPr>
            <w:r>
              <w:rPr>
                <w:rFonts w:ascii="Arial"/>
                <w:sz w:val="21"/>
              </w:rPr>
              <w:t>1,875</w:t>
            </w:r>
          </w:p>
        </w:tc>
        <w:tc>
          <w:tcPr>
            <w:tcW w:w="1933"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
              <w:jc w:val="center"/>
              <w:rPr>
                <w:rFonts w:ascii="Arial" w:hAnsi="Arial" w:cs="Arial" w:eastAsia="Arial" w:hint="default"/>
                <w:sz w:val="21"/>
                <w:szCs w:val="21"/>
              </w:rPr>
            </w:pPr>
            <w:r>
              <w:rPr>
                <w:rFonts w:ascii="Arial"/>
                <w:sz w:val="21"/>
              </w:rPr>
              <w:t>100%</w:t>
            </w:r>
          </w:p>
        </w:tc>
      </w:tr>
      <w:tr>
        <w:trPr>
          <w:trHeight w:val="408" w:hRule="exact"/>
        </w:trPr>
        <w:tc>
          <w:tcPr>
            <w:tcW w:w="1807" w:type="dxa"/>
            <w:vMerge w:val="restart"/>
            <w:tcBorders>
              <w:top w:val="nil" w:sz="6" w:space="0" w:color="auto"/>
              <w:left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66</w:t>
            </w:r>
          </w:p>
        </w:tc>
        <w:tc>
          <w:tcPr>
            <w:tcW w:w="1933"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
              <w:jc w:val="center"/>
              <w:rPr>
                <w:rFonts w:ascii="Arial" w:hAnsi="Arial" w:cs="Arial" w:eastAsia="Arial" w:hint="default"/>
                <w:sz w:val="21"/>
                <w:szCs w:val="21"/>
              </w:rPr>
            </w:pPr>
            <w:r>
              <w:rPr>
                <w:rFonts w:ascii="Arial"/>
                <w:sz w:val="21"/>
              </w:rPr>
              <w:t>3.52%</w:t>
            </w:r>
          </w:p>
        </w:tc>
      </w:tr>
      <w:tr>
        <w:trPr>
          <w:trHeight w:val="314"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698" w:right="0"/>
              <w:jc w:val="left"/>
              <w:rPr>
                <w:rFonts w:ascii="Arial" w:hAnsi="Arial" w:cs="Arial" w:eastAsia="Arial" w:hint="default"/>
                <w:sz w:val="21"/>
                <w:szCs w:val="21"/>
              </w:rPr>
            </w:pPr>
            <w:r>
              <w:rPr>
                <w:rFonts w:ascii="Arial"/>
                <w:sz w:val="21"/>
              </w:rPr>
              <w:t>1,316</w:t>
            </w:r>
          </w:p>
        </w:tc>
        <w:tc>
          <w:tcPr>
            <w:tcW w:w="1933"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left="605" w:right="0"/>
              <w:jc w:val="left"/>
              <w:rPr>
                <w:rFonts w:ascii="Arial" w:hAnsi="Arial" w:cs="Arial" w:eastAsia="Arial" w:hint="default"/>
                <w:sz w:val="21"/>
                <w:szCs w:val="21"/>
              </w:rPr>
            </w:pPr>
            <w:r>
              <w:rPr>
                <w:rFonts w:ascii="Arial"/>
                <w:sz w:val="21"/>
              </w:rPr>
              <w:t>70.19%</w:t>
            </w:r>
          </w:p>
        </w:tc>
      </w:tr>
      <w:tr>
        <w:trPr>
          <w:trHeight w:val="97"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
        </w:tc>
        <w:tc>
          <w:tcPr>
            <w:tcW w:w="1932" w:type="dxa"/>
            <w:tcBorders>
              <w:top w:val="nil" w:sz="6" w:space="0" w:color="auto"/>
              <w:left w:val="single" w:sz="4" w:space="0" w:color="000000"/>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r>
      <w:tr>
        <w:trPr>
          <w:trHeight w:val="404"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sz w:val="21"/>
              </w:rPr>
              <w:t>451</w:t>
            </w:r>
          </w:p>
        </w:tc>
        <w:tc>
          <w:tcPr>
            <w:tcW w:w="1933"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left="605" w:right="0"/>
              <w:jc w:val="left"/>
              <w:rPr>
                <w:rFonts w:ascii="Arial" w:hAnsi="Arial" w:cs="Arial" w:eastAsia="Arial" w:hint="default"/>
                <w:sz w:val="21"/>
                <w:szCs w:val="21"/>
              </w:rPr>
            </w:pPr>
            <w:r>
              <w:rPr>
                <w:rFonts w:ascii="Arial"/>
                <w:sz w:val="21"/>
              </w:rPr>
              <w:t>24.05%</w:t>
            </w:r>
          </w:p>
        </w:tc>
      </w:tr>
      <w:tr>
        <w:trPr>
          <w:trHeight w:val="409"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42</w:t>
            </w:r>
          </w:p>
        </w:tc>
        <w:tc>
          <w:tcPr>
            <w:tcW w:w="193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
              <w:jc w:val="center"/>
              <w:rPr>
                <w:rFonts w:ascii="Arial" w:hAnsi="Arial" w:cs="Arial" w:eastAsia="Arial" w:hint="default"/>
                <w:sz w:val="21"/>
                <w:szCs w:val="21"/>
              </w:rPr>
            </w:pPr>
            <w:r>
              <w:rPr>
                <w:rFonts w:ascii="Arial"/>
                <w:sz w:val="21"/>
              </w:rPr>
              <w:t>2.24%</w:t>
            </w:r>
          </w:p>
        </w:tc>
      </w:tr>
      <w:tr>
        <w:trPr>
          <w:trHeight w:val="408" w:hRule="exact"/>
        </w:trPr>
        <w:tc>
          <w:tcPr>
            <w:tcW w:w="1807" w:type="dxa"/>
            <w:vMerge/>
            <w:tcBorders>
              <w:left w:val="nil" w:sz="6" w:space="0" w:color="auto"/>
              <w:bottom w:val="single" w:sz="8" w:space="0" w:color="000000"/>
              <w:right w:val="single" w:sz="4" w:space="0" w:color="000000"/>
            </w:tcBorders>
            <w:shd w:val="clear" w:color="auto" w:fill="D9D9D9"/>
          </w:tcPr>
          <w:p>
            <w:pPr/>
          </w:p>
        </w:tc>
        <w:tc>
          <w:tcPr>
            <w:tcW w:w="285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4"/>
              <w:ind w:left="698" w:right="0"/>
              <w:jc w:val="left"/>
              <w:rPr>
                <w:rFonts w:ascii="Arial" w:hAnsi="Arial" w:cs="Arial" w:eastAsia="Arial" w:hint="default"/>
                <w:sz w:val="21"/>
                <w:szCs w:val="21"/>
              </w:rPr>
            </w:pPr>
            <w:r>
              <w:rPr>
                <w:rFonts w:ascii="Arial"/>
                <w:sz w:val="21"/>
              </w:rPr>
              <w:t>1,875</w:t>
            </w:r>
          </w:p>
        </w:tc>
        <w:tc>
          <w:tcPr>
            <w:tcW w:w="1933" w:type="dxa"/>
            <w:tcBorders>
              <w:top w:val="nil" w:sz="6" w:space="0" w:color="auto"/>
              <w:left w:val="single" w:sz="4" w:space="0" w:color="000000"/>
              <w:bottom w:val="single" w:sz="8" w:space="0" w:color="000000"/>
              <w:right w:val="nil" w:sz="6" w:space="0" w:color="auto"/>
            </w:tcBorders>
          </w:tcPr>
          <w:p>
            <w:pPr>
              <w:pStyle w:val="TableParagraph"/>
              <w:spacing w:line="240" w:lineRule="auto" w:before="74"/>
              <w:ind w:right="1"/>
              <w:jc w:val="center"/>
              <w:rPr>
                <w:rFonts w:ascii="Arial" w:hAnsi="Arial" w:cs="Arial" w:eastAsia="Arial" w:hint="default"/>
                <w:sz w:val="21"/>
                <w:szCs w:val="21"/>
              </w:rPr>
            </w:pPr>
            <w:r>
              <w:rPr>
                <w:rFonts w:ascii="Arial"/>
                <w:sz w:val="21"/>
              </w:rPr>
              <w:t>100%</w:t>
            </w:r>
          </w:p>
        </w:tc>
      </w:tr>
    </w:tbl>
    <w:p>
      <w:pPr>
        <w:spacing w:after="0" w:line="240" w:lineRule="auto"/>
        <w:jc w:val="center"/>
        <w:rPr>
          <w:rFonts w:ascii="Arial" w:hAnsi="Arial" w:cs="Arial" w:eastAsia="Arial" w:hint="default"/>
          <w:sz w:val="21"/>
          <w:szCs w:val="21"/>
        </w:rPr>
        <w:sectPr>
          <w:pgSz w:w="11910" w:h="16840"/>
          <w:pgMar w:header="877" w:footer="835" w:top="1060" w:bottom="1020" w:left="1580" w:right="0"/>
        </w:sectPr>
      </w:pPr>
    </w:p>
    <w:p>
      <w:pPr>
        <w:spacing w:line="240" w:lineRule="auto" w:before="0"/>
        <w:rPr>
          <w:rFonts w:ascii="Times New Roman" w:hAnsi="Times New Roman" w:cs="Times New Roman" w:eastAsia="Times New Roman" w:hint="default"/>
          <w:sz w:val="20"/>
          <w:szCs w:val="20"/>
        </w:rPr>
      </w:pPr>
      <w:r>
        <w:rPr/>
        <w:pict>
          <v:group style="position:absolute;margin-left:174.380005pt;margin-top:88.315971pt;width:336.35pt;height:5.1pt;mso-position-horizontal-relative:page;mso-position-vertical-relative:page;z-index:-1159024" coordorigin="3488,1766" coordsize="6727,102">
            <v:shape style="position:absolute;left:3488;top:1766;width:4808;height:101" type="#_x0000_t75" stroked="false">
              <v:imagedata r:id="rId588" o:title=""/>
            </v:shape>
            <v:shape style="position:absolute;left:8272;top:1858;width:1942;height:10" type="#_x0000_t75" stroked="false">
              <v:imagedata r:id="rId579" o:title=""/>
            </v:shape>
            <w10:wrap type="none"/>
          </v:group>
        </w:pict>
      </w:r>
      <w:r>
        <w:rPr/>
        <w:pict>
          <v:group style="position:absolute;margin-left:175.100006pt;margin-top:113.18pt;width:335.6pt;height:.5pt;mso-position-horizontal-relative:page;mso-position-vertical-relative:page;z-index:-1159000" coordorigin="3502,2264" coordsize="6712,10">
            <v:shape style="position:absolute;left:3502;top:2264;width:4775;height:10" type="#_x0000_t75" stroked="false">
              <v:imagedata r:id="rId578" o:title=""/>
            </v:shape>
            <v:shape style="position:absolute;left:8272;top:2264;width:1942;height:10" type="#_x0000_t75" stroked="false">
              <v:imagedata r:id="rId579" o:title=""/>
            </v:shape>
            <w10:wrap type="none"/>
          </v:group>
        </w:pict>
      </w:r>
      <w:r>
        <w:rPr/>
        <w:pict>
          <v:group style="position:absolute;margin-left:174.379974pt;margin-top:129.019958pt;width:336.35pt;height:5.05pt;mso-position-horizontal-relative:page;mso-position-vertical-relative:page;z-index:-1158976" coordorigin="3488,2580" coordsize="6727,101">
            <v:shape style="position:absolute;left:3488;top:2580;width:4808;height:101" type="#_x0000_t75" stroked="false">
              <v:imagedata r:id="rId589" o:title=""/>
            </v:shape>
            <v:shape style="position:absolute;left:8272;top:2672;width:1942;height:10" type="#_x0000_t75" stroked="false">
              <v:imagedata r:id="rId579" o:title=""/>
            </v:shape>
            <w10:wrap type="none"/>
          </v:group>
        </w:pict>
      </w:r>
      <w:r>
        <w:rPr/>
        <w:pict>
          <v:group style="position:absolute;margin-left:174.380005pt;margin-top:149.420029pt;width:336.35pt;height:5.05pt;mso-position-horizontal-relative:page;mso-position-vertical-relative:page;z-index:-1158952" coordorigin="3488,2988" coordsize="6727,101">
            <v:shape style="position:absolute;left:3488;top:2988;width:4808;height:101" type="#_x0000_t75" stroked="false">
              <v:imagedata r:id="rId586" o:title=""/>
            </v:shape>
            <v:shape style="position:absolute;left:8272;top:3080;width:1942;height:10" type="#_x0000_t75" stroked="false">
              <v:imagedata r:id="rId582" o:title=""/>
            </v:shape>
            <w10:wrap type="none"/>
          </v:group>
        </w:pict>
      </w:r>
    </w:p>
    <w:p>
      <w:pPr>
        <w:spacing w:line="240" w:lineRule="auto" w:before="7"/>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807"/>
        <w:gridCol w:w="2852"/>
        <w:gridCol w:w="1932"/>
        <w:gridCol w:w="1932"/>
      </w:tblGrid>
      <w:tr>
        <w:trPr>
          <w:trHeight w:val="317" w:hRule="exact"/>
        </w:trPr>
        <w:tc>
          <w:tcPr>
            <w:tcW w:w="1807" w:type="dxa"/>
            <w:vMerge w:val="restart"/>
            <w:tcBorders>
              <w:top w:val="single" w:sz="8" w:space="0" w:color="000000"/>
              <w:left w:val="nil" w:sz="6" w:space="0" w:color="auto"/>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482" w:right="0"/>
              <w:jc w:val="left"/>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285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Arial" w:hAnsi="Arial" w:cs="Arial" w:eastAsia="Arial" w:hint="default"/>
                <w:sz w:val="21"/>
                <w:szCs w:val="21"/>
              </w:rPr>
              <w:t>30</w:t>
            </w:r>
            <w:r>
              <w:rPr>
                <w:rFonts w:ascii="Arial" w:hAnsi="Arial" w:cs="Arial" w:eastAsia="Arial" w:hint="default"/>
                <w:spacing w:val="-5"/>
                <w:sz w:val="21"/>
                <w:szCs w:val="21"/>
              </w:rPr>
              <w:t> </w:t>
            </w:r>
            <w:r>
              <w:rPr>
                <w:rFonts w:ascii="宋体" w:hAnsi="宋体" w:cs="宋体" w:eastAsia="宋体" w:hint="default"/>
                <w:sz w:val="21"/>
                <w:szCs w:val="21"/>
              </w:rPr>
              <w:t>岁以下</w:t>
            </w:r>
          </w:p>
        </w:tc>
        <w:tc>
          <w:tcPr>
            <w:tcW w:w="1932"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1,413</w:t>
            </w:r>
          </w:p>
        </w:tc>
        <w:tc>
          <w:tcPr>
            <w:tcW w:w="1932" w:type="dxa"/>
            <w:tcBorders>
              <w:top w:val="single" w:sz="8" w:space="0" w:color="000000"/>
              <w:left w:val="single" w:sz="4" w:space="0" w:color="000000"/>
              <w:bottom w:val="nil" w:sz="6" w:space="0" w:color="auto"/>
              <w:right w:val="nil" w:sz="6" w:space="0" w:color="auto"/>
            </w:tcBorders>
          </w:tcPr>
          <w:p>
            <w:pPr>
              <w:pStyle w:val="TableParagraph"/>
              <w:spacing w:line="240" w:lineRule="auto" w:before="74"/>
              <w:ind w:left="605" w:right="0"/>
              <w:jc w:val="left"/>
              <w:rPr>
                <w:rFonts w:ascii="Arial" w:hAnsi="Arial" w:cs="Arial" w:eastAsia="Arial" w:hint="default"/>
                <w:sz w:val="21"/>
                <w:szCs w:val="21"/>
              </w:rPr>
            </w:pPr>
            <w:r>
              <w:rPr>
                <w:rFonts w:ascii="Arial"/>
                <w:sz w:val="21"/>
              </w:rPr>
              <w:t>75.36%</w:t>
            </w:r>
          </w:p>
        </w:tc>
      </w:tr>
      <w:tr>
        <w:trPr>
          <w:trHeight w:val="507"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40</w:t>
            </w:r>
            <w:r>
              <w:rPr>
                <w:rFonts w:ascii="Arial" w:hAnsi="Arial" w:cs="Arial" w:eastAsia="Arial" w:hint="default"/>
                <w:spacing w:val="-5"/>
                <w:sz w:val="21"/>
                <w:szCs w:val="21"/>
              </w:rPr>
              <w:t> </w:t>
            </w:r>
            <w:r>
              <w:rPr>
                <w:rFonts w:ascii="宋体" w:hAnsi="宋体" w:cs="宋体" w:eastAsia="宋体" w:hint="default"/>
                <w:sz w:val="21"/>
                <w:szCs w:val="21"/>
              </w:rPr>
              <w:t>岁</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73"/>
              <w:ind w:right="0"/>
              <w:jc w:val="center"/>
              <w:rPr>
                <w:rFonts w:ascii="Arial" w:hAnsi="Arial" w:cs="Arial" w:eastAsia="Arial" w:hint="default"/>
                <w:sz w:val="21"/>
                <w:szCs w:val="21"/>
              </w:rPr>
            </w:pPr>
            <w:r>
              <w:rPr>
                <w:rFonts w:ascii="Arial"/>
                <w:sz w:val="21"/>
              </w:rPr>
              <w:t>414</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173"/>
              <w:ind w:left="605" w:right="0"/>
              <w:jc w:val="left"/>
              <w:rPr>
                <w:rFonts w:ascii="Arial" w:hAnsi="Arial" w:cs="Arial" w:eastAsia="Arial" w:hint="default"/>
                <w:sz w:val="21"/>
                <w:szCs w:val="21"/>
              </w:rPr>
            </w:pPr>
            <w:r>
              <w:rPr>
                <w:rFonts w:ascii="Arial"/>
                <w:sz w:val="21"/>
              </w:rPr>
              <w:t>22.08%</w:t>
            </w:r>
          </w:p>
        </w:tc>
      </w:tr>
      <w:tr>
        <w:trPr>
          <w:trHeight w:val="314"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Arial" w:hAnsi="Arial" w:cs="Arial" w:eastAsia="Arial" w:hint="default"/>
                <w:sz w:val="21"/>
                <w:szCs w:val="21"/>
              </w:rPr>
              <w:t>40</w:t>
            </w:r>
            <w:r>
              <w:rPr>
                <w:rFonts w:ascii="宋体" w:hAnsi="宋体" w:cs="宋体" w:eastAsia="宋体" w:hint="default"/>
                <w:sz w:val="21"/>
                <w:szCs w:val="21"/>
              </w:rPr>
              <w:t>－</w:t>
            </w:r>
            <w:r>
              <w:rPr>
                <w:rFonts w:ascii="Arial" w:hAnsi="Arial" w:cs="Arial" w:eastAsia="Arial" w:hint="default"/>
                <w:sz w:val="21"/>
                <w:szCs w:val="21"/>
              </w:rPr>
              <w:t>50</w:t>
            </w:r>
            <w:r>
              <w:rPr>
                <w:rFonts w:ascii="Arial" w:hAnsi="Arial" w:cs="Arial" w:eastAsia="Arial" w:hint="default"/>
                <w:spacing w:val="-5"/>
                <w:sz w:val="21"/>
                <w:szCs w:val="21"/>
              </w:rPr>
              <w:t> </w:t>
            </w:r>
            <w:r>
              <w:rPr>
                <w:rFonts w:ascii="宋体" w:hAnsi="宋体" w:cs="宋体" w:eastAsia="宋体" w:hint="default"/>
                <w:sz w:val="21"/>
                <w:szCs w:val="21"/>
              </w:rPr>
              <w:t>岁</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 w:right="0"/>
              <w:jc w:val="center"/>
              <w:rPr>
                <w:rFonts w:ascii="Arial" w:hAnsi="Arial" w:cs="Arial" w:eastAsia="Arial" w:hint="default"/>
                <w:sz w:val="21"/>
                <w:szCs w:val="21"/>
              </w:rPr>
            </w:pPr>
            <w:r>
              <w:rPr>
                <w:rFonts w:ascii="Arial"/>
                <w:sz w:val="21"/>
              </w:rPr>
              <w:t>41</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662" w:right="0"/>
              <w:jc w:val="left"/>
              <w:rPr>
                <w:rFonts w:ascii="Arial" w:hAnsi="Arial" w:cs="Arial" w:eastAsia="Arial" w:hint="default"/>
                <w:sz w:val="21"/>
                <w:szCs w:val="21"/>
              </w:rPr>
            </w:pPr>
            <w:r>
              <w:rPr>
                <w:rFonts w:ascii="Arial"/>
                <w:sz w:val="21"/>
              </w:rPr>
              <w:t>2.19%</w:t>
            </w:r>
          </w:p>
        </w:tc>
      </w:tr>
      <w:tr>
        <w:trPr>
          <w:trHeight w:val="94"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
        </w:tc>
        <w:tc>
          <w:tcPr>
            <w:tcW w:w="1932" w:type="dxa"/>
            <w:tcBorders>
              <w:top w:val="nil" w:sz="6" w:space="0" w:color="auto"/>
              <w:left w:val="single" w:sz="4" w:space="0" w:color="000000"/>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r>
      <w:tr>
        <w:trPr>
          <w:trHeight w:val="408" w:hRule="exact"/>
        </w:trPr>
        <w:tc>
          <w:tcPr>
            <w:tcW w:w="1807" w:type="dxa"/>
            <w:vMerge/>
            <w:tcBorders>
              <w:left w:val="nil" w:sz="6" w:space="0" w:color="auto"/>
              <w:right w:val="single" w:sz="4" w:space="0" w:color="000000"/>
            </w:tcBorders>
            <w:shd w:val="clear" w:color="auto" w:fill="D9D9D9"/>
          </w:tcPr>
          <w:p>
            <w:pP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5"/>
                <w:sz w:val="21"/>
                <w:szCs w:val="21"/>
              </w:rPr>
              <w:t> </w:t>
            </w:r>
            <w:r>
              <w:rPr>
                <w:rFonts w:ascii="宋体" w:hAnsi="宋体" w:cs="宋体" w:eastAsia="宋体" w:hint="default"/>
                <w:sz w:val="21"/>
                <w:szCs w:val="21"/>
              </w:rPr>
              <w:t>岁以上</w:t>
            </w:r>
          </w:p>
        </w:tc>
        <w:tc>
          <w:tcPr>
            <w:tcW w:w="193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w w:val="100"/>
                <w:sz w:val="21"/>
              </w:rPr>
              <w:t>7</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left="662" w:right="0"/>
              <w:jc w:val="left"/>
              <w:rPr>
                <w:rFonts w:ascii="Arial" w:hAnsi="Arial" w:cs="Arial" w:eastAsia="Arial" w:hint="default"/>
                <w:sz w:val="21"/>
                <w:szCs w:val="21"/>
              </w:rPr>
            </w:pPr>
            <w:r>
              <w:rPr>
                <w:rFonts w:ascii="Arial"/>
                <w:sz w:val="21"/>
              </w:rPr>
              <w:t>0.35%</w:t>
            </w:r>
          </w:p>
        </w:tc>
      </w:tr>
      <w:tr>
        <w:trPr>
          <w:trHeight w:val="406" w:hRule="exact"/>
        </w:trPr>
        <w:tc>
          <w:tcPr>
            <w:tcW w:w="1807" w:type="dxa"/>
            <w:vMerge/>
            <w:tcBorders>
              <w:left w:val="nil" w:sz="6" w:space="0" w:color="auto"/>
              <w:bottom w:val="single" w:sz="8" w:space="0" w:color="000000"/>
              <w:right w:val="single" w:sz="4" w:space="0" w:color="000000"/>
            </w:tcBorders>
            <w:shd w:val="clear" w:color="auto" w:fill="D9D9D9"/>
          </w:tcPr>
          <w:p>
            <w:pPr/>
          </w:p>
        </w:tc>
        <w:tc>
          <w:tcPr>
            <w:tcW w:w="285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2" w:type="dxa"/>
            <w:tcBorders>
              <w:top w:val="nil" w:sz="6" w:space="0" w:color="auto"/>
              <w:left w:val="single" w:sz="4" w:space="0" w:color="000000"/>
              <w:bottom w:val="single" w:sz="8" w:space="0" w:color="000000"/>
              <w:right w:val="single" w:sz="4" w:space="0" w:color="000000"/>
            </w:tcBorders>
          </w:tcPr>
          <w:p>
            <w:pPr>
              <w:pStyle w:val="TableParagraph"/>
              <w:spacing w:line="240" w:lineRule="auto" w:before="72"/>
              <w:ind w:left="2" w:right="0"/>
              <w:jc w:val="center"/>
              <w:rPr>
                <w:rFonts w:ascii="Arial" w:hAnsi="Arial" w:cs="Arial" w:eastAsia="Arial" w:hint="default"/>
                <w:sz w:val="21"/>
                <w:szCs w:val="21"/>
              </w:rPr>
            </w:pPr>
            <w:r>
              <w:rPr>
                <w:rFonts w:ascii="Arial"/>
                <w:sz w:val="21"/>
              </w:rPr>
              <w:t>1,875</w:t>
            </w:r>
          </w:p>
        </w:tc>
        <w:tc>
          <w:tcPr>
            <w:tcW w:w="1932" w:type="dxa"/>
            <w:tcBorders>
              <w:top w:val="nil" w:sz="6" w:space="0" w:color="auto"/>
              <w:left w:val="single" w:sz="4" w:space="0" w:color="000000"/>
              <w:bottom w:val="single" w:sz="8" w:space="0" w:color="000000"/>
              <w:right w:val="nil" w:sz="6" w:space="0" w:color="auto"/>
            </w:tcBorders>
          </w:tcPr>
          <w:p>
            <w:pPr>
              <w:pStyle w:val="TableParagraph"/>
              <w:spacing w:line="240" w:lineRule="auto" w:before="72"/>
              <w:ind w:right="1"/>
              <w:jc w:val="center"/>
              <w:rPr>
                <w:rFonts w:ascii="Arial" w:hAnsi="Arial" w:cs="Arial" w:eastAsia="Arial" w:hint="default"/>
                <w:sz w:val="21"/>
                <w:szCs w:val="21"/>
              </w:rPr>
            </w:pPr>
            <w:r>
              <w:rPr>
                <w:rFonts w:ascii="Arial"/>
                <w:sz w:val="21"/>
              </w:rPr>
              <w:t>100%</w:t>
            </w:r>
          </w:p>
        </w:tc>
      </w:tr>
    </w:tbl>
    <w:p>
      <w:pPr>
        <w:spacing w:after="0" w:line="240" w:lineRule="auto"/>
        <w:jc w:val="center"/>
        <w:rPr>
          <w:rFonts w:ascii="Arial" w:hAnsi="Arial" w:cs="Arial" w:eastAsia="Arial" w:hint="default"/>
          <w:sz w:val="21"/>
          <w:szCs w:val="21"/>
        </w:rPr>
        <w:sectPr>
          <w:pgSz w:w="11910" w:h="16840"/>
          <w:pgMar w:header="877" w:footer="835" w:top="1060" w:bottom="1020" w:left="15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19"/>
        <w:ind w:left="2937" w:right="1787"/>
        <w:jc w:val="left"/>
        <w:rPr>
          <w:b w:val="0"/>
          <w:bCs w:val="0"/>
        </w:rPr>
      </w:pPr>
      <w:bookmarkStart w:name="_TOC_250003" w:id="7"/>
      <w:r>
        <w:rPr/>
        <w:t>第七节</w:t>
      </w:r>
      <w:r>
        <w:rPr>
          <w:spacing w:val="-3"/>
        </w:rPr>
        <w:t> </w:t>
      </w:r>
      <w:r>
        <w:rPr/>
        <w:t>公司治理</w:t>
      </w:r>
      <w:bookmarkEnd w:id="7"/>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5"/>
          <w:szCs w:val="15"/>
        </w:rPr>
      </w:pPr>
    </w:p>
    <w:p>
      <w:pPr>
        <w:pStyle w:val="Heading2"/>
        <w:spacing w:line="240" w:lineRule="auto" w:before="26"/>
        <w:ind w:right="1787"/>
        <w:jc w:val="left"/>
        <w:rPr>
          <w:b w:val="0"/>
          <w:bCs w:val="0"/>
        </w:rPr>
      </w:pPr>
      <w:r>
        <w:rPr/>
        <w:t>一、公司治理情况综述</w:t>
      </w:r>
      <w:r>
        <w:rPr>
          <w:b w:val="0"/>
          <w:bCs w:val="0"/>
        </w:rPr>
      </w:r>
    </w:p>
    <w:p>
      <w:pPr>
        <w:spacing w:line="240" w:lineRule="auto" w:before="10"/>
        <w:rPr>
          <w:rFonts w:ascii="宋体" w:hAnsi="宋体" w:cs="宋体" w:eastAsia="宋体" w:hint="default"/>
          <w:b/>
          <w:bCs/>
          <w:sz w:val="33"/>
          <w:szCs w:val="33"/>
        </w:rPr>
      </w:pPr>
    </w:p>
    <w:p>
      <w:pPr>
        <w:pStyle w:val="BodyText"/>
        <w:spacing w:line="357" w:lineRule="auto" w:before="0"/>
        <w:ind w:right="1688" w:firstLine="479"/>
        <w:jc w:val="left"/>
      </w:pPr>
      <w:r>
        <w:rPr>
          <w:spacing w:val="-3"/>
        </w:rPr>
        <w:t>报告期内，公司严格按照《公司法》、《证券法》、《深圳证券交易所创业</w:t>
      </w:r>
      <w:r>
        <w:rPr/>
        <w:t> </w:t>
      </w:r>
      <w:r>
        <w:rPr>
          <w:spacing w:val="-3"/>
        </w:rPr>
        <w:t>板股票上市规则》、《深圳证券交易所创业板上市公司规范运作指引》及《上市</w:t>
      </w:r>
      <w:r>
        <w:rPr>
          <w:spacing w:val="-103"/>
        </w:rPr>
        <w:t> </w:t>
      </w:r>
      <w:r>
        <w:rPr>
          <w:spacing w:val="-103"/>
        </w:rPr>
      </w:r>
      <w:r>
        <w:rPr>
          <w:spacing w:val="-3"/>
        </w:rPr>
        <w:t>公司治理准则》及中国证监会有关法律、法规和公司规章的要求，继续完善公司</w:t>
      </w:r>
      <w:r>
        <w:rPr>
          <w:spacing w:val="-102"/>
        </w:rPr>
        <w:t> </w:t>
      </w:r>
      <w:r>
        <w:rPr>
          <w:spacing w:val="-102"/>
        </w:rPr>
      </w:r>
      <w:r>
        <w:rPr/>
        <w:t>的法人治理结构，健全内部管理、规范公司运作。报告期内，根据中国证监会、 </w:t>
      </w:r>
      <w:r>
        <w:rPr>
          <w:spacing w:val="-3"/>
        </w:rPr>
        <w:t>深圳证券交易所的文件要求，制定了《对外提供财务资助管理》、《股票期权激</w:t>
      </w:r>
      <w:r>
        <w:rPr>
          <w:spacing w:val="-106"/>
        </w:rPr>
        <w:t> </w:t>
      </w:r>
      <w:r>
        <w:rPr>
          <w:spacing w:val="-106"/>
        </w:rPr>
      </w:r>
      <w:r>
        <w:rPr/>
        <w:t>励计划考核管理办法》、《薪酬委员会议事规则》。</w:t>
      </w:r>
    </w:p>
    <w:p>
      <w:pPr>
        <w:pStyle w:val="BodyText"/>
        <w:spacing w:line="348" w:lineRule="auto" w:before="36"/>
        <w:ind w:right="1666" w:firstLine="479"/>
        <w:jc w:val="left"/>
      </w:pPr>
      <w:r>
        <w:rPr>
          <w:rFonts w:ascii="Arial" w:hAnsi="Arial" w:cs="Arial" w:eastAsia="Arial" w:hint="default"/>
          <w:spacing w:val="-10"/>
          <w:w w:val="99"/>
        </w:rPr>
        <w:t>1</w:t>
      </w:r>
      <w:r>
        <w:rPr>
          <w:spacing w:val="-10"/>
          <w:w w:val="99"/>
        </w:rPr>
        <w:t>、关于股东与股东大会：公司严格按照《公司章程》、《股东大会议事规则》</w:t>
      </w:r>
      <w:r>
        <w:rPr/>
        <w:t> </w:t>
      </w:r>
      <w:r>
        <w:rPr>
          <w:spacing w:val="-3"/>
        </w:rPr>
        <w:t>等规定和要求，规范地召集、召开股东大会，平等对待所有股东，并尽可能为股</w:t>
      </w:r>
      <w:r>
        <w:rPr>
          <w:spacing w:val="-103"/>
        </w:rPr>
        <w:t> </w:t>
      </w:r>
      <w:r>
        <w:rPr>
          <w:spacing w:val="-103"/>
        </w:rPr>
      </w:r>
      <w:r>
        <w:rPr/>
        <w:t>东参加股东大会提供便利，确保股东合法行使权力。</w:t>
      </w:r>
    </w:p>
    <w:p>
      <w:pPr>
        <w:pStyle w:val="BodyText"/>
        <w:spacing w:line="352" w:lineRule="auto" w:before="43"/>
        <w:ind w:right="1792" w:firstLine="479"/>
        <w:jc w:val="both"/>
      </w:pPr>
      <w:r>
        <w:rPr>
          <w:rFonts w:ascii="Arial" w:hAnsi="Arial" w:cs="Arial" w:eastAsia="Arial" w:hint="default"/>
        </w:rPr>
        <w:t>2</w:t>
      </w:r>
      <w:r>
        <w:rPr/>
        <w:t>、关于公司与控股股东：公司无大股东及实际控制人。公司股东严格规范 </w:t>
      </w:r>
      <w:r>
        <w:rPr>
          <w:spacing w:val="-3"/>
        </w:rPr>
        <w:t>自己的行为，没有超越股东大会直接或间接干预公司的决策和经营活动，公司不</w:t>
      </w:r>
      <w:r>
        <w:rPr>
          <w:spacing w:val="-103"/>
        </w:rPr>
        <w:t> </w:t>
      </w:r>
      <w:r>
        <w:rPr>
          <w:spacing w:val="-103"/>
        </w:rPr>
      </w:r>
      <w:r>
        <w:rPr>
          <w:spacing w:val="-3"/>
        </w:rPr>
        <w:t>存在向大股东、实际控制人提供未公开信息的情况。公司拥有独立完整的业务和</w:t>
      </w:r>
      <w:r>
        <w:rPr>
          <w:spacing w:val="-103"/>
        </w:rPr>
        <w:t> </w:t>
      </w:r>
      <w:r>
        <w:rPr>
          <w:spacing w:val="-103"/>
        </w:rPr>
      </w:r>
      <w:r>
        <w:rPr>
          <w:spacing w:val="-3"/>
        </w:rPr>
        <w:t>自主经营能力，在业务、人员、资产、机构、财务上独立，公司董事会、监事会</w:t>
      </w:r>
      <w:r>
        <w:rPr>
          <w:spacing w:val="-102"/>
        </w:rPr>
        <w:t> </w:t>
      </w:r>
      <w:r>
        <w:rPr>
          <w:spacing w:val="-102"/>
        </w:rPr>
      </w:r>
      <w:r>
        <w:rPr/>
        <w:t>和内部机构独立运作。</w:t>
      </w:r>
    </w:p>
    <w:p>
      <w:pPr>
        <w:pStyle w:val="BodyText"/>
        <w:spacing w:line="352" w:lineRule="auto" w:before="41"/>
        <w:ind w:right="1787" w:firstLine="479"/>
        <w:jc w:val="left"/>
      </w:pPr>
      <w:r>
        <w:rPr>
          <w:rFonts w:ascii="Arial" w:hAnsi="Arial" w:cs="Arial" w:eastAsia="Arial" w:hint="default"/>
        </w:rPr>
        <w:t>3</w:t>
      </w:r>
      <w:r>
        <w:rPr/>
        <w:t>、关于董事和董事会：公司董事会设董事</w:t>
      </w:r>
      <w:r>
        <w:rPr>
          <w:spacing w:val="-59"/>
        </w:rPr>
        <w:t> </w:t>
      </w:r>
      <w:r>
        <w:rPr>
          <w:rFonts w:ascii="Arial" w:hAnsi="Arial" w:cs="Arial" w:eastAsia="Arial" w:hint="default"/>
          <w:spacing w:val="-10"/>
        </w:rPr>
        <w:t>11</w:t>
      </w:r>
      <w:r>
        <w:rPr>
          <w:rFonts w:ascii="Arial" w:hAnsi="Arial" w:cs="Arial" w:eastAsia="Arial" w:hint="default"/>
          <w:spacing w:val="-6"/>
        </w:rPr>
        <w:t> </w:t>
      </w:r>
      <w:r>
        <w:rPr/>
        <w:t>名，其中独立董事</w:t>
      </w:r>
      <w:r>
        <w:rPr>
          <w:spacing w:val="-60"/>
        </w:rPr>
        <w:t> </w:t>
      </w:r>
      <w:r>
        <w:rPr>
          <w:rFonts w:ascii="Arial" w:hAnsi="Arial" w:cs="Arial" w:eastAsia="Arial" w:hint="default"/>
        </w:rPr>
        <w:t>4</w:t>
      </w:r>
      <w:r>
        <w:rPr>
          <w:rFonts w:ascii="Arial" w:hAnsi="Arial" w:cs="Arial" w:eastAsia="Arial" w:hint="default"/>
          <w:spacing w:val="-9"/>
        </w:rPr>
        <w:t> </w:t>
      </w:r>
      <w:r>
        <w:rPr/>
        <w:t>名，董 </w:t>
      </w:r>
      <w:r>
        <w:rPr>
          <w:spacing w:val="-3"/>
        </w:rPr>
        <w:t>事会的人数及人员构成符合法律、法规和《公司章程》的要求。各位董事能够依</w:t>
      </w:r>
      <w:r>
        <w:rPr>
          <w:spacing w:val="-103"/>
        </w:rPr>
        <w:t> </w:t>
      </w:r>
      <w:r>
        <w:rPr>
          <w:spacing w:val="-103"/>
        </w:rPr>
      </w:r>
      <w:r>
        <w:rPr>
          <w:spacing w:val="-16"/>
        </w:rPr>
        <w:t>据《董事会议事规则》、《独立董事工作制度》、《深圳证券交易所创业板上市公司</w:t>
      </w:r>
      <w:r>
        <w:rPr>
          <w:spacing w:val="-95"/>
        </w:rPr>
        <w:t> </w:t>
      </w:r>
      <w:r>
        <w:rPr>
          <w:spacing w:val="-95"/>
        </w:rPr>
      </w:r>
      <w:r>
        <w:rPr>
          <w:spacing w:val="-3"/>
        </w:rPr>
        <w:t>规范运作指引》等开展工作，出席董事会和股东大会，勤勉尽责地履行职责和义</w:t>
      </w:r>
      <w:r>
        <w:rPr>
          <w:spacing w:val="-102"/>
        </w:rPr>
        <w:t> </w:t>
      </w:r>
      <w:r>
        <w:rPr>
          <w:spacing w:val="-102"/>
        </w:rPr>
      </w:r>
      <w:r>
        <w:rPr/>
        <w:t>务，同时积极参加相关培训，熟悉相关法律法规。</w:t>
      </w:r>
    </w:p>
    <w:p>
      <w:pPr>
        <w:pStyle w:val="BodyText"/>
        <w:spacing w:line="350" w:lineRule="auto" w:before="41"/>
        <w:ind w:right="1664" w:firstLine="479"/>
        <w:jc w:val="left"/>
      </w:pPr>
      <w:r>
        <w:rPr>
          <w:rFonts w:ascii="Arial" w:hAnsi="Arial" w:cs="Arial" w:eastAsia="Arial" w:hint="default"/>
        </w:rPr>
        <w:t>4</w:t>
      </w:r>
      <w:r>
        <w:rPr/>
        <w:t>、关于监事和监事会：公司监事会设监事</w:t>
      </w:r>
      <w:r>
        <w:rPr>
          <w:spacing w:val="-61"/>
        </w:rPr>
        <w:t> </w:t>
      </w:r>
      <w:r>
        <w:rPr>
          <w:rFonts w:ascii="Arial" w:hAnsi="Arial" w:cs="Arial" w:eastAsia="Arial" w:hint="default"/>
        </w:rPr>
        <w:t>3</w:t>
      </w:r>
      <w:r>
        <w:rPr>
          <w:rFonts w:ascii="Arial" w:hAnsi="Arial" w:cs="Arial" w:eastAsia="Arial" w:hint="default"/>
          <w:spacing w:val="-8"/>
        </w:rPr>
        <w:t> </w:t>
      </w:r>
      <w:r>
        <w:rPr/>
        <w:t>名，其中职工监事</w:t>
      </w:r>
      <w:r>
        <w:rPr>
          <w:spacing w:val="-62"/>
        </w:rPr>
        <w:t> </w:t>
      </w:r>
      <w:r>
        <w:rPr>
          <w:rFonts w:ascii="Arial" w:hAnsi="Arial" w:cs="Arial" w:eastAsia="Arial" w:hint="default"/>
        </w:rPr>
        <w:t>1</w:t>
      </w:r>
      <w:r>
        <w:rPr>
          <w:rFonts w:ascii="Arial" w:hAnsi="Arial" w:cs="Arial" w:eastAsia="Arial" w:hint="default"/>
          <w:spacing w:val="-8"/>
        </w:rPr>
        <w:t> </w:t>
      </w:r>
      <w:r>
        <w:rPr/>
        <w:t>名，监事 会的人数和构成符合法律、法规的要求。各位监事能够按照《监事会议事规则》 </w:t>
      </w:r>
      <w:r>
        <w:rPr>
          <w:spacing w:val="-6"/>
        </w:rPr>
        <w:t>的要求，认真履行自己的职责，对公司重大事项、关联交易、财务状况以及董事、</w:t>
      </w:r>
      <w:r>
        <w:rPr>
          <w:spacing w:val="-114"/>
        </w:rPr>
        <w:t> </w:t>
      </w:r>
      <w:r>
        <w:rPr>
          <w:spacing w:val="-114"/>
        </w:rPr>
      </w:r>
      <w:r>
        <w:rPr/>
        <w:t>高管人员履行职责的合法合规性进行监督。</w:t>
      </w:r>
    </w:p>
    <w:p>
      <w:pPr>
        <w:pStyle w:val="BodyText"/>
        <w:spacing w:line="240" w:lineRule="auto" w:before="43"/>
        <w:ind w:left="618" w:right="1661"/>
        <w:jc w:val="left"/>
      </w:pPr>
      <w:r>
        <w:rPr>
          <w:rFonts w:ascii="Arial" w:hAnsi="Arial" w:cs="Arial" w:eastAsia="Arial" w:hint="default"/>
        </w:rPr>
        <w:t>5</w:t>
      </w:r>
      <w:r>
        <w:rPr/>
        <w:t>、关于绩效评价与激励约束机制：公司董事会下设的薪酬和考核委员会负</w:t>
      </w:r>
    </w:p>
    <w:p>
      <w:pPr>
        <w:spacing w:after="0" w:line="240" w:lineRule="auto"/>
        <w:jc w:val="left"/>
        <w:sectPr>
          <w:footerReference w:type="default" r:id="rId590"/>
          <w:pgSz w:w="11910" w:h="16840"/>
          <w:pgMar w:footer="835" w:header="877" w:top="1060" w:bottom="1020" w:left="1660" w:right="0"/>
        </w:sectPr>
      </w:pPr>
    </w:p>
    <w:p>
      <w:pPr>
        <w:spacing w:line="240" w:lineRule="auto" w:before="9"/>
        <w:rPr>
          <w:rFonts w:ascii="宋体" w:hAnsi="宋体" w:cs="宋体" w:eastAsia="宋体" w:hint="default"/>
          <w:sz w:val="22"/>
          <w:szCs w:val="22"/>
        </w:rPr>
      </w:pPr>
    </w:p>
    <w:p>
      <w:pPr>
        <w:pStyle w:val="BodyText"/>
        <w:spacing w:line="357" w:lineRule="auto" w:before="26"/>
        <w:ind w:right="1791"/>
        <w:jc w:val="both"/>
      </w:pPr>
      <w:r>
        <w:rPr>
          <w:spacing w:val="-3"/>
        </w:rPr>
        <w:t>责对公司的董事、监事、高管进行绩效考核，公司现有的考核及激励约束机制符</w:t>
      </w:r>
      <w:r>
        <w:rPr>
          <w:spacing w:val="-101"/>
        </w:rPr>
        <w:t> </w:t>
      </w:r>
      <w:r>
        <w:rPr>
          <w:spacing w:val="-101"/>
        </w:rPr>
      </w:r>
      <w:r>
        <w:rPr/>
        <w:t>合公司的发展现状。</w:t>
      </w:r>
    </w:p>
    <w:p>
      <w:pPr>
        <w:pStyle w:val="BodyText"/>
        <w:spacing w:line="350" w:lineRule="auto" w:before="34"/>
        <w:ind w:right="1664" w:firstLine="479"/>
        <w:jc w:val="left"/>
      </w:pPr>
      <w:r>
        <w:rPr>
          <w:rFonts w:ascii="Arial" w:hAnsi="Arial" w:cs="Arial" w:eastAsia="Arial" w:hint="default"/>
        </w:rPr>
        <w:t>6</w:t>
      </w:r>
      <w:r>
        <w:rPr/>
        <w:t>、关于信息披露与透明度：公司严格按照有关法律法规以及《信息披露管 </w:t>
      </w:r>
      <w:r>
        <w:rPr>
          <w:spacing w:val="-10"/>
        </w:rPr>
        <w:t>理制度》、《投资者关系管理制度》等的要求，真实、准确、及时、公平、完整地</w:t>
      </w:r>
      <w:r>
        <w:rPr>
          <w:spacing w:val="-87"/>
        </w:rPr>
        <w:t> </w:t>
      </w:r>
      <w:r>
        <w:rPr>
          <w:spacing w:val="-87"/>
        </w:rPr>
      </w:r>
      <w:r>
        <w:rPr>
          <w:spacing w:val="-4"/>
        </w:rPr>
        <w:t>披露有关信息；《信息披露制度》中年报信息披露重大差错责任追究做出明确规</w:t>
      </w:r>
      <w:r>
        <w:rPr>
          <w:spacing w:val="-100"/>
        </w:rPr>
        <w:t> </w:t>
      </w:r>
      <w:r>
        <w:rPr>
          <w:spacing w:val="-100"/>
        </w:rPr>
      </w:r>
      <w:r>
        <w:rPr>
          <w:spacing w:val="-3"/>
        </w:rPr>
        <w:t>定；指定公司董事会秘书负责信息披露工作，协调公司与投资者的关系，接待股</w:t>
      </w:r>
      <w:r>
        <w:rPr>
          <w:spacing w:val="-102"/>
        </w:rPr>
        <w:t> </w:t>
      </w:r>
      <w:r>
        <w:rPr>
          <w:spacing w:val="-102"/>
        </w:rPr>
      </w:r>
      <w:r>
        <w:rPr>
          <w:spacing w:val="-6"/>
        </w:rPr>
        <w:t>东来访，回答投资者咨询，向投资者提供公司已披露的资料；并指定《证券时报》</w:t>
      </w:r>
      <w:r>
        <w:rPr>
          <w:spacing w:val="-116"/>
        </w:rPr>
        <w:t> </w:t>
      </w:r>
      <w:r>
        <w:rPr>
          <w:spacing w:val="-116"/>
        </w:rPr>
      </w:r>
      <w:r>
        <w:rPr/>
        <w:t>和巨潮网（</w:t>
      </w:r>
      <w:hyperlink r:id="rId23">
        <w:r>
          <w:rPr>
            <w:rFonts w:ascii="Arial" w:hAnsi="Arial" w:cs="Arial" w:eastAsia="Arial" w:hint="default"/>
          </w:rPr>
          <w:t>www.cninfo.com.cn</w:t>
        </w:r>
      </w:hyperlink>
      <w:r>
        <w:rPr/>
        <w:t>）为公司信息披露的指定报纸和网站，确保公司 所有股东能够以平等的机会获得信息。</w:t>
      </w:r>
    </w:p>
    <w:p>
      <w:pPr>
        <w:pStyle w:val="BodyText"/>
        <w:spacing w:line="338" w:lineRule="auto" w:before="43"/>
        <w:ind w:right="1795" w:firstLine="479"/>
        <w:jc w:val="left"/>
      </w:pPr>
      <w:r>
        <w:rPr>
          <w:rFonts w:ascii="Arial" w:hAnsi="Arial" w:cs="Arial" w:eastAsia="Arial" w:hint="default"/>
        </w:rPr>
        <w:t>7</w:t>
      </w:r>
      <w:r>
        <w:rPr/>
        <w:t>、关于相关利益者：公司充分尊重和维护相关利益者的合法权益，实现股 东、员工、社会等各方利益的协调平衡，共同推动公司持续、健康的发展。</w:t>
      </w: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r>
        <w:rPr/>
        <w:t>二、独立董事履职情况</w:t>
      </w:r>
      <w:r>
        <w:rPr>
          <w:b w:val="0"/>
          <w:bCs w:val="0"/>
        </w:rPr>
      </w:r>
    </w:p>
    <w:p>
      <w:pPr>
        <w:spacing w:line="240" w:lineRule="auto" w:before="10"/>
        <w:rPr>
          <w:rFonts w:ascii="宋体" w:hAnsi="宋体" w:cs="宋体" w:eastAsia="宋体" w:hint="default"/>
          <w:b/>
          <w:bCs/>
          <w:sz w:val="33"/>
          <w:szCs w:val="33"/>
        </w:rPr>
      </w:pPr>
    </w:p>
    <w:p>
      <w:pPr>
        <w:pStyle w:val="BodyText"/>
        <w:spacing w:line="352" w:lineRule="auto" w:before="0"/>
        <w:ind w:right="1657" w:firstLine="479"/>
        <w:jc w:val="left"/>
      </w:pPr>
      <w:r>
        <w:rPr>
          <w:rFonts w:ascii="Arial" w:hAnsi="Arial" w:cs="Arial" w:eastAsia="Arial" w:hint="default"/>
          <w:spacing w:val="-3"/>
        </w:rPr>
        <w:t>1</w:t>
      </w:r>
      <w:r>
        <w:rPr>
          <w:spacing w:val="-3"/>
        </w:rPr>
        <w:t>、报告期内，独立董事根据《公司章程》及《独立董事工作制度》的要求，</w:t>
      </w:r>
      <w:r>
        <w:rPr/>
        <w:t> </w:t>
      </w:r>
      <w:r>
        <w:rPr>
          <w:spacing w:val="-3"/>
        </w:rPr>
        <w:t>恪尽职守，切实维护公司的整体利益及中小股东的合法权益，认真履行了作为董</w:t>
      </w:r>
      <w:r>
        <w:rPr>
          <w:spacing w:val="-103"/>
        </w:rPr>
        <w:t> </w:t>
      </w:r>
      <w:r>
        <w:rPr>
          <w:spacing w:val="-103"/>
        </w:rPr>
      </w:r>
      <w:r>
        <w:rPr>
          <w:spacing w:val="-3"/>
        </w:rPr>
        <w:t>事的忠实诚信、勤勉尽职的义务，按时出席了报告期内公司召开的各次股东会及</w:t>
      </w:r>
      <w:r>
        <w:rPr>
          <w:spacing w:val="-103"/>
        </w:rPr>
        <w:t> </w:t>
      </w:r>
      <w:r>
        <w:rPr>
          <w:spacing w:val="-103"/>
        </w:rPr>
      </w:r>
      <w:r>
        <w:rPr/>
        <w:t>董事会会议，对各项议案和其他事项进行了认真调查及讨论并进行了审慎表决， 切实发挥了独立董事作用。</w:t>
      </w:r>
    </w:p>
    <w:p>
      <w:pPr>
        <w:pStyle w:val="BodyText"/>
        <w:spacing w:line="338" w:lineRule="auto" w:before="41"/>
        <w:ind w:left="618" w:right="1788"/>
        <w:jc w:val="left"/>
      </w:pPr>
      <w:r>
        <w:rPr>
          <w:rFonts w:ascii="Arial" w:hAnsi="Arial" w:cs="Arial" w:eastAsia="Arial" w:hint="default"/>
        </w:rPr>
        <w:t>2</w:t>
      </w:r>
      <w:r>
        <w:rPr/>
        <w:t>．独立董事对公司有关事项提出异议的情况 </w:t>
      </w:r>
      <w:r>
        <w:rPr>
          <w:spacing w:val="-10"/>
        </w:rPr>
        <w:t>报告期内，公司四位独立董事，能够严格按照《公司章程》、《独立董事工作</w:t>
      </w:r>
    </w:p>
    <w:p>
      <w:pPr>
        <w:pStyle w:val="BodyText"/>
        <w:spacing w:line="357" w:lineRule="auto" w:before="55"/>
        <w:ind w:right="1792"/>
        <w:jc w:val="both"/>
      </w:pPr>
      <w:r>
        <w:rPr>
          <w:spacing w:val="-3"/>
        </w:rPr>
        <w:t>制度》等的规定，本着对公司、股东负责的态度，勤勉尽责，忠实履行职责，积</w:t>
      </w:r>
      <w:r>
        <w:rPr>
          <w:spacing w:val="-105"/>
        </w:rPr>
        <w:t> </w:t>
      </w:r>
      <w:r>
        <w:rPr>
          <w:spacing w:val="-105"/>
        </w:rPr>
      </w:r>
      <w:r>
        <w:rPr>
          <w:spacing w:val="-3"/>
        </w:rPr>
        <w:t>极出席相关会议，认真审议各项议案，客观地发表自己的看法及观点，对公司发</w:t>
      </w:r>
      <w:r>
        <w:rPr>
          <w:spacing w:val="-102"/>
        </w:rPr>
        <w:t> </w:t>
      </w:r>
      <w:r>
        <w:rPr>
          <w:spacing w:val="-102"/>
        </w:rPr>
      </w:r>
      <w:r>
        <w:rPr>
          <w:spacing w:val="-3"/>
        </w:rPr>
        <w:t>生的凡需要独立董事发表意见的重大事项均进行了认真审核，并提出了书面的独</w:t>
      </w:r>
      <w:r>
        <w:rPr>
          <w:spacing w:val="-104"/>
        </w:rPr>
        <w:t> </w:t>
      </w:r>
      <w:r>
        <w:rPr>
          <w:spacing w:val="-104"/>
        </w:rPr>
      </w:r>
      <w:r>
        <w:rPr/>
        <w:t>立董事意见函。</w:t>
      </w:r>
    </w:p>
    <w:p>
      <w:pPr>
        <w:pStyle w:val="BodyText"/>
        <w:spacing w:line="355" w:lineRule="auto" w:before="36"/>
        <w:ind w:right="1788" w:firstLine="479"/>
        <w:jc w:val="left"/>
      </w:pPr>
      <w:r>
        <w:rPr>
          <w:spacing w:val="-3"/>
        </w:rPr>
        <w:t>报告期内，公司四位独立董事，对公司董事会审议的议案以及公司其它事项</w:t>
      </w:r>
      <w:r>
        <w:rPr/>
        <w:t> 均未提出异议。</w:t>
      </w:r>
    </w:p>
    <w:p>
      <w:pPr>
        <w:spacing w:line="240" w:lineRule="auto" w:before="5"/>
        <w:rPr>
          <w:rFonts w:ascii="宋体" w:hAnsi="宋体" w:cs="宋体" w:eastAsia="宋体" w:hint="default"/>
          <w:sz w:val="24"/>
          <w:szCs w:val="24"/>
        </w:rPr>
      </w:pPr>
    </w:p>
    <w:p>
      <w:pPr>
        <w:pStyle w:val="Heading2"/>
        <w:spacing w:line="240" w:lineRule="auto"/>
        <w:ind w:right="0"/>
        <w:jc w:val="both"/>
        <w:rPr>
          <w:b w:val="0"/>
          <w:bCs w:val="0"/>
        </w:rPr>
      </w:pPr>
      <w:r>
        <w:rPr/>
        <w:t>三、报告期内年度股东大会、临时股东大会、董事会情况</w:t>
      </w:r>
      <w:r>
        <w:rPr>
          <w:b w:val="0"/>
          <w:bCs w:val="0"/>
        </w:rPr>
      </w:r>
    </w:p>
    <w:p>
      <w:pPr>
        <w:spacing w:line="240" w:lineRule="auto" w:before="10"/>
        <w:rPr>
          <w:rFonts w:ascii="宋体" w:hAnsi="宋体" w:cs="宋体" w:eastAsia="宋体" w:hint="default"/>
          <w:b/>
          <w:bCs/>
          <w:sz w:val="33"/>
          <w:szCs w:val="33"/>
        </w:rPr>
      </w:pPr>
    </w:p>
    <w:p>
      <w:pPr>
        <w:pStyle w:val="Heading2"/>
        <w:spacing w:line="240" w:lineRule="auto"/>
        <w:ind w:left="620" w:right="1787"/>
        <w:jc w:val="left"/>
        <w:rPr>
          <w:b w:val="0"/>
          <w:bCs w:val="0"/>
        </w:rPr>
      </w:pPr>
      <w:r>
        <w:rPr/>
        <w:t>（一）股东大会情况</w:t>
      </w:r>
      <w:r>
        <w:rPr>
          <w:b w:val="0"/>
          <w:bCs w:val="0"/>
        </w:rPr>
      </w:r>
    </w:p>
    <w:p>
      <w:pPr>
        <w:spacing w:after="0" w:line="240" w:lineRule="auto"/>
        <w:jc w:val="left"/>
        <w:sectPr>
          <w:footerReference w:type="default" r:id="rId591"/>
          <w:pgSz w:w="11910" w:h="16840"/>
          <w:pgMar w:footer="835" w:header="877" w:top="1060" w:bottom="1020" w:left="1660" w:right="0"/>
          <w:pgNumType w:start="71"/>
        </w:sectPr>
      </w:pPr>
    </w:p>
    <w:p>
      <w:pPr>
        <w:spacing w:line="240" w:lineRule="auto" w:before="9"/>
        <w:rPr>
          <w:rFonts w:ascii="宋体" w:hAnsi="宋体" w:cs="宋体" w:eastAsia="宋体" w:hint="default"/>
          <w:b/>
          <w:bCs/>
          <w:sz w:val="22"/>
          <w:szCs w:val="22"/>
        </w:rPr>
      </w:pPr>
      <w:r>
        <w:rPr/>
        <w:pict>
          <v:group style="position:absolute;margin-left:68.543999pt;margin-top:626.259949pt;width:453.8pt;height:5.05pt;mso-position-horizontal-relative:page;mso-position-vertical-relative:page;z-index:-1158832" coordorigin="1371,12525" coordsize="9076,101">
            <v:shape style="position:absolute;left:1371;top:12525;width:1294;height:101" type="#_x0000_t75" stroked="false">
              <v:imagedata r:id="rId592" o:title=""/>
            </v:shape>
            <v:shape style="position:absolute;left:2640;top:12616;width:1280;height:10" type="#_x0000_t75" stroked="false">
              <v:imagedata r:id="rId593" o:title=""/>
            </v:shape>
            <v:shape style="position:absolute;left:3915;top:12616;width:3550;height:10" type="#_x0000_t75" stroked="false">
              <v:imagedata r:id="rId594" o:title=""/>
            </v:shape>
            <v:shape style="position:absolute;left:7461;top:12616;width:2986;height:10" type="#_x0000_t75" stroked="false">
              <v:imagedata r:id="rId595" o:title=""/>
            </v:shape>
            <w10:wrap type="none"/>
          </v:group>
        </w:pict>
      </w:r>
      <w:r>
        <w:rPr/>
        <w:pict>
          <v:group style="position:absolute;margin-left:68.543999pt;margin-top:651.099976pt;width:453.8pt;height:.5pt;mso-position-horizontal-relative:page;mso-position-vertical-relative:page;z-index:-1158808" coordorigin="1371,13022" coordsize="9076,10">
            <v:shape style="position:absolute;left:1371;top:13022;width:1274;height:10" type="#_x0000_t75" stroked="false">
              <v:imagedata r:id="rId596" o:title=""/>
            </v:shape>
            <v:shape style="position:absolute;left:2640;top:13022;width:1280;height:10" type="#_x0000_t75" stroked="false">
              <v:imagedata r:id="rId593" o:title=""/>
            </v:shape>
            <v:shape style="position:absolute;left:3915;top:13022;width:3550;height:10" type="#_x0000_t75" stroked="false">
              <v:imagedata r:id="rId594" o:title=""/>
            </v:shape>
            <v:shape style="position:absolute;left:7461;top:13022;width:2986;height:10" type="#_x0000_t75" stroked="false">
              <v:imagedata r:id="rId595" o:title=""/>
            </v:shape>
            <w10:wrap type="none"/>
          </v:group>
        </w:pict>
      </w:r>
      <w:r>
        <w:rPr/>
        <w:pict>
          <v:group style="position:absolute;margin-left:68.543999pt;margin-top:666.939941pt;width:453.8pt;height:5.05pt;mso-position-horizontal-relative:page;mso-position-vertical-relative:page;z-index:-1158784" coordorigin="1371,13339" coordsize="9076,101">
            <v:shape style="position:absolute;left:1371;top:13339;width:1294;height:101" type="#_x0000_t75" stroked="false">
              <v:imagedata r:id="rId597" o:title=""/>
            </v:shape>
            <v:shape style="position:absolute;left:2640;top:13430;width:1280;height:10" type="#_x0000_t75" stroked="false">
              <v:imagedata r:id="rId593" o:title=""/>
            </v:shape>
            <v:shape style="position:absolute;left:3915;top:13430;width:3550;height:10" type="#_x0000_t75" stroked="false">
              <v:imagedata r:id="rId594" o:title=""/>
            </v:shape>
            <v:shape style="position:absolute;left:7461;top:13430;width:2986;height:10" type="#_x0000_t75" stroked="false">
              <v:imagedata r:id="rId595" o:title=""/>
            </v:shape>
            <w10:wrap type="none"/>
          </v:group>
        </w:pict>
      </w:r>
      <w:r>
        <w:rPr/>
        <w:pict>
          <v:group style="position:absolute;margin-left:68.543999pt;margin-top:691.780029pt;width:453.8pt;height:.5pt;mso-position-horizontal-relative:page;mso-position-vertical-relative:page;z-index:-1158760" coordorigin="1371,13836" coordsize="9076,10">
            <v:shape style="position:absolute;left:1371;top:13836;width:1274;height:10" type="#_x0000_t75" stroked="false">
              <v:imagedata r:id="rId596" o:title=""/>
            </v:shape>
            <v:shape style="position:absolute;left:2640;top:13836;width:1280;height:10" type="#_x0000_t75" stroked="false">
              <v:imagedata r:id="rId593" o:title=""/>
            </v:shape>
            <v:shape style="position:absolute;left:3915;top:13836;width:3550;height:10" type="#_x0000_t75" stroked="false">
              <v:imagedata r:id="rId594" o:title=""/>
            </v:shape>
            <v:shape style="position:absolute;left:7461;top:13836;width:2986;height:10" type="#_x0000_t75" stroked="false">
              <v:imagedata r:id="rId595" o:title=""/>
            </v:shape>
            <w10:wrap type="none"/>
          </v:group>
        </w:pict>
      </w:r>
      <w:r>
        <w:rPr/>
        <w:pict>
          <v:group style="position:absolute;margin-left:68.543999pt;margin-top:707.619995pt;width:453.8pt;height:5.05pt;mso-position-horizontal-relative:page;mso-position-vertical-relative:page;z-index:-1158736" coordorigin="1371,14152" coordsize="9076,101">
            <v:shape style="position:absolute;left:1371;top:14152;width:1294;height:101" type="#_x0000_t75" stroked="false">
              <v:imagedata r:id="rId592" o:title=""/>
            </v:shape>
            <v:shape style="position:absolute;left:2640;top:14244;width:1280;height:10" type="#_x0000_t75" stroked="false">
              <v:imagedata r:id="rId593" o:title=""/>
            </v:shape>
            <v:shape style="position:absolute;left:3915;top:14244;width:3550;height:10" type="#_x0000_t75" stroked="false">
              <v:imagedata r:id="rId594" o:title=""/>
            </v:shape>
            <v:shape style="position:absolute;left:7461;top:14244;width:2986;height:10" type="#_x0000_t75" stroked="false">
              <v:imagedata r:id="rId595" o:title=""/>
            </v:shape>
            <w10:wrap type="none"/>
          </v:group>
        </w:pict>
      </w:r>
      <w:r>
        <w:rPr/>
        <w:pict>
          <v:group style="position:absolute;margin-left:68.543999pt;margin-top:732.460022pt;width:453.8pt;height:.5pt;mso-position-horizontal-relative:page;mso-position-vertical-relative:page;z-index:-1158712" coordorigin="1371,14649" coordsize="9076,10">
            <v:shape style="position:absolute;left:1371;top:14649;width:1274;height:10" type="#_x0000_t75" stroked="false">
              <v:imagedata r:id="rId596" o:title=""/>
            </v:shape>
            <v:shape style="position:absolute;left:2640;top:14649;width:1280;height:10" type="#_x0000_t75" stroked="false">
              <v:imagedata r:id="rId593" o:title=""/>
            </v:shape>
            <v:shape style="position:absolute;left:3915;top:14649;width:3550;height:10" type="#_x0000_t75" stroked="false">
              <v:imagedata r:id="rId594" o:title=""/>
            </v:shape>
            <v:shape style="position:absolute;left:7461;top:14649;width:2986;height:10" type="#_x0000_t75" stroked="false">
              <v:imagedata r:id="rId595" o:title=""/>
            </v:shape>
            <w10:wrap type="none"/>
          </v:group>
        </w:pict>
      </w:r>
      <w:r>
        <w:rPr/>
        <w:pict>
          <v:shape style="position:absolute;margin-left:132.259995pt;margin-top:752.135925pt;width:.47998pt;height:.72pt;mso-position-horizontal-relative:page;mso-position-vertical-relative:page;z-index:-1158688" type="#_x0000_t75" stroked="false">
            <v:imagedata r:id="rId598" o:title=""/>
          </v:shape>
        </w:pict>
      </w:r>
      <w:r>
        <w:rPr/>
        <w:pict>
          <v:shape style="position:absolute;margin-left:196.009995pt;margin-top:752.135925pt;width:.47999pt;height:.72pt;mso-position-horizontal-relative:page;mso-position-vertical-relative:page;z-index:-1158664" type="#_x0000_t75" stroked="false">
            <v:imagedata r:id="rId598" o:title=""/>
          </v:shape>
        </w:pict>
      </w:r>
      <w:r>
        <w:rPr/>
        <w:pict>
          <v:shape style="position:absolute;margin-left:259.850006pt;margin-top:752.135925pt;width:.47999pt;height:.72pt;mso-position-horizontal-relative:page;mso-position-vertical-relative:page;z-index:-1158640" type="#_x0000_t75" stroked="false">
            <v:imagedata r:id="rId598" o:title=""/>
          </v:shape>
        </w:pict>
      </w:r>
      <w:r>
        <w:rPr/>
        <w:pict>
          <v:shape style="position:absolute;margin-left:316.510010pt;margin-top:752.135925pt;width:.47999pt;height:.72pt;mso-position-horizontal-relative:page;mso-position-vertical-relative:page;z-index:-1158616" type="#_x0000_t75" stroked="false">
            <v:imagedata r:id="rId598" o:title=""/>
          </v:shape>
        </w:pict>
      </w:r>
      <w:r>
        <w:rPr/>
        <w:pict>
          <v:shape style="position:absolute;margin-left:373.269989pt;margin-top:752.135925pt;width:.47999pt;height:.72pt;mso-position-horizontal-relative:page;mso-position-vertical-relative:page;z-index:-1158592" type="#_x0000_t75" stroked="false">
            <v:imagedata r:id="rId598" o:title=""/>
          </v:shape>
        </w:pict>
      </w:r>
      <w:r>
        <w:rPr/>
        <w:pict>
          <v:shape style="position:absolute;margin-left:429.910004pt;margin-top:752.135925pt;width:.47999pt;height:.72pt;mso-position-horizontal-relative:page;mso-position-vertical-relative:page;z-index:-1158568" type="#_x0000_t75" stroked="false">
            <v:imagedata r:id="rId598" o:title=""/>
          </v:shape>
        </w:pict>
      </w:r>
    </w:p>
    <w:p>
      <w:pPr>
        <w:pStyle w:val="BodyText"/>
        <w:spacing w:line="240" w:lineRule="auto" w:before="26"/>
        <w:ind w:left="1018" w:right="395"/>
        <w:jc w:val="left"/>
      </w:pPr>
      <w:r>
        <w:rPr/>
        <w:t>报告期内，公司分别召开</w:t>
      </w:r>
      <w:r>
        <w:rPr>
          <w:spacing w:val="-60"/>
        </w:rPr>
        <w:t> </w:t>
      </w:r>
      <w:r>
        <w:rPr>
          <w:rFonts w:ascii="Arial" w:hAnsi="Arial" w:cs="Arial" w:eastAsia="Arial" w:hint="default"/>
        </w:rPr>
        <w:t>3</w:t>
      </w:r>
      <w:r>
        <w:rPr>
          <w:rFonts w:ascii="Arial" w:hAnsi="Arial" w:cs="Arial" w:eastAsia="Arial" w:hint="default"/>
          <w:spacing w:val="-6"/>
        </w:rPr>
        <w:t> </w:t>
      </w:r>
      <w:r>
        <w:rPr/>
        <w:t>次股东大会，具体情况如下：</w:t>
      </w:r>
    </w:p>
    <w:p>
      <w:pPr>
        <w:pStyle w:val="BodyText"/>
        <w:spacing w:line="240" w:lineRule="auto"/>
        <w:ind w:left="1018" w:right="395"/>
        <w:jc w:val="left"/>
      </w:pPr>
      <w:r>
        <w:rPr>
          <w:rFonts w:ascii="Arial" w:hAnsi="Arial" w:cs="Arial" w:eastAsia="Arial" w:hint="default"/>
        </w:rPr>
        <w:t>1</w:t>
      </w:r>
      <w:r>
        <w:rPr/>
        <w:t>、</w:t>
      </w:r>
      <w:r>
        <w:rPr>
          <w:rFonts w:ascii="Arial" w:hAnsi="Arial" w:cs="Arial" w:eastAsia="Arial" w:hint="default"/>
        </w:rPr>
        <w:t>2010</w:t>
      </w:r>
      <w:r>
        <w:rPr>
          <w:rFonts w:ascii="Arial" w:hAnsi="Arial" w:cs="Arial" w:eastAsia="Arial" w:hint="default"/>
          <w:spacing w:val="-12"/>
        </w:rPr>
        <w:t> </w:t>
      </w:r>
      <w:r>
        <w:rPr/>
        <w:t>年年度股东大会</w:t>
      </w:r>
    </w:p>
    <w:p>
      <w:pPr>
        <w:pStyle w:val="BodyText"/>
        <w:spacing w:line="240" w:lineRule="auto" w:before="134"/>
        <w:ind w:left="1018" w:right="395"/>
        <w:jc w:val="left"/>
      </w:pPr>
      <w:r>
        <w:rPr>
          <w:rFonts w:ascii="Arial" w:hAnsi="Arial" w:cs="Arial" w:eastAsia="Arial" w:hint="default"/>
        </w:rPr>
        <w:t>2011</w:t>
      </w:r>
      <w:r>
        <w:rPr>
          <w:rFonts w:ascii="Arial" w:hAnsi="Arial" w:cs="Arial" w:eastAsia="Arial" w:hint="default"/>
          <w:spacing w:val="-6"/>
        </w:rPr>
        <w:t> </w:t>
      </w:r>
      <w:r>
        <w:rPr/>
        <w:t>年</w:t>
      </w:r>
      <w:r>
        <w:rPr>
          <w:spacing w:val="-60"/>
        </w:rPr>
        <w:t> </w:t>
      </w:r>
      <w:r>
        <w:rPr>
          <w:rFonts w:ascii="Arial" w:hAnsi="Arial" w:cs="Arial" w:eastAsia="Arial" w:hint="default"/>
        </w:rPr>
        <w:t>4</w:t>
      </w:r>
      <w:r>
        <w:rPr>
          <w:rFonts w:ascii="Arial" w:hAnsi="Arial" w:cs="Arial" w:eastAsia="Arial" w:hint="default"/>
          <w:spacing w:val="-6"/>
        </w:rPr>
        <w:t> </w:t>
      </w:r>
      <w:r>
        <w:rPr/>
        <w:t>月</w:t>
      </w:r>
      <w:r>
        <w:rPr>
          <w:spacing w:val="-60"/>
        </w:rPr>
        <w:t> </w:t>
      </w:r>
      <w:r>
        <w:rPr>
          <w:rFonts w:ascii="Arial" w:hAnsi="Arial" w:cs="Arial" w:eastAsia="Arial" w:hint="default"/>
        </w:rPr>
        <w:t>26</w:t>
      </w:r>
      <w:r>
        <w:rPr>
          <w:rFonts w:ascii="Arial" w:hAnsi="Arial" w:cs="Arial" w:eastAsia="Arial" w:hint="default"/>
          <w:spacing w:val="-6"/>
        </w:rPr>
        <w:t> </w:t>
      </w:r>
      <w:r>
        <w:rPr>
          <w:spacing w:val="-3"/>
        </w:rPr>
        <w:t>日，于公司三楼会议室召开了</w:t>
      </w:r>
      <w:r>
        <w:rPr>
          <w:spacing w:val="-60"/>
        </w:rPr>
        <w:t> </w:t>
      </w:r>
      <w:r>
        <w:rPr>
          <w:rFonts w:ascii="Arial" w:hAnsi="Arial" w:cs="Arial" w:eastAsia="Arial" w:hint="default"/>
        </w:rPr>
        <w:t>2010</w:t>
      </w:r>
      <w:r>
        <w:rPr>
          <w:rFonts w:ascii="Arial" w:hAnsi="Arial" w:cs="Arial" w:eastAsia="Arial" w:hint="default"/>
          <w:spacing w:val="-6"/>
        </w:rPr>
        <w:t> </w:t>
      </w:r>
      <w:r>
        <w:rPr>
          <w:spacing w:val="-3"/>
        </w:rPr>
        <w:t>年年度股东大会，参会</w:t>
      </w:r>
    </w:p>
    <w:p>
      <w:pPr>
        <w:pStyle w:val="BodyText"/>
        <w:spacing w:line="240" w:lineRule="auto"/>
        <w:ind w:left="538" w:right="0"/>
        <w:jc w:val="both"/>
      </w:pPr>
      <w:r>
        <w:rPr/>
        <w:t>股东</w:t>
      </w:r>
      <w:r>
        <w:rPr>
          <w:spacing w:val="-58"/>
        </w:rPr>
        <w:t> </w:t>
      </w:r>
      <w:r>
        <w:rPr>
          <w:rFonts w:ascii="Arial" w:hAnsi="Arial" w:cs="Arial" w:eastAsia="Arial" w:hint="default"/>
        </w:rPr>
        <w:t>7</w:t>
      </w:r>
      <w:r>
        <w:rPr>
          <w:rFonts w:ascii="Arial" w:hAnsi="Arial" w:cs="Arial" w:eastAsia="Arial" w:hint="default"/>
          <w:spacing w:val="-3"/>
        </w:rPr>
        <w:t> </w:t>
      </w:r>
      <w:r>
        <w:rPr>
          <w:spacing w:val="-5"/>
        </w:rPr>
        <w:t>名，共持有公司股份</w:t>
      </w:r>
      <w:r>
        <w:rPr>
          <w:spacing w:val="-57"/>
        </w:rPr>
        <w:t> </w:t>
      </w:r>
      <w:r>
        <w:rPr>
          <w:rFonts w:ascii="Arial" w:hAnsi="Arial" w:cs="Arial" w:eastAsia="Arial" w:hint="default"/>
          <w:spacing w:val="-3"/>
        </w:rPr>
        <w:t>43,611,773 </w:t>
      </w:r>
      <w:r>
        <w:rPr>
          <w:spacing w:val="-5"/>
        </w:rPr>
        <w:t>股，占公司总股份的</w:t>
      </w:r>
      <w:r>
        <w:rPr>
          <w:spacing w:val="-57"/>
        </w:rPr>
        <w:t> </w:t>
      </w:r>
      <w:r>
        <w:rPr>
          <w:rFonts w:ascii="Arial" w:hAnsi="Arial" w:cs="Arial" w:eastAsia="Arial" w:hint="default"/>
          <w:spacing w:val="-4"/>
        </w:rPr>
        <w:t>41.69%</w:t>
      </w:r>
      <w:r>
        <w:rPr>
          <w:spacing w:val="-4"/>
        </w:rPr>
        <w:t>。会议审议</w:t>
      </w:r>
    </w:p>
    <w:p>
      <w:pPr>
        <w:pStyle w:val="BodyText"/>
        <w:spacing w:line="338" w:lineRule="auto" w:before="134"/>
        <w:ind w:left="538" w:right="1788"/>
        <w:jc w:val="both"/>
      </w:pPr>
      <w:r>
        <w:rPr/>
        <w:t>通过了</w:t>
      </w:r>
      <w:r>
        <w:rPr>
          <w:spacing w:val="-1"/>
        </w:rPr>
        <w:t>《</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11"/>
        </w:rPr>
        <w:t> </w:t>
      </w:r>
      <w:r>
        <w:rPr/>
        <w:t>年年度报告及摘要</w:t>
      </w:r>
      <w:r>
        <w:rPr>
          <w:spacing w:val="-120"/>
        </w:rPr>
        <w:t>》、</w:t>
      </w:r>
      <w:r>
        <w:rPr/>
        <w:t>《</w:t>
      </w:r>
      <w:r>
        <w:rPr>
          <w:rFonts w:ascii="Arial" w:hAnsi="Arial" w:cs="Arial" w:eastAsia="Arial" w:hint="default"/>
          <w:w w:val="99"/>
        </w:rPr>
        <w:t>2010</w:t>
      </w:r>
      <w:r>
        <w:rPr>
          <w:rFonts w:ascii="Arial" w:hAnsi="Arial" w:cs="Arial" w:eastAsia="Arial" w:hint="default"/>
          <w:spacing w:val="9"/>
        </w:rPr>
        <w:t> </w:t>
      </w:r>
      <w:r>
        <w:rPr/>
        <w:t>年董事会工作报告</w:t>
      </w:r>
      <w:r>
        <w:rPr>
          <w:spacing w:val="-120"/>
        </w:rPr>
        <w:t>》、</w:t>
      </w:r>
      <w:r>
        <w:rPr/>
        <w:t>《</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12"/>
        </w:rPr>
        <w:t> </w:t>
      </w:r>
      <w:r>
        <w:rPr/>
        <w:t>年监事 会工作报</w:t>
      </w:r>
      <w:r>
        <w:rPr>
          <w:spacing w:val="-1"/>
        </w:rPr>
        <w:t>告</w:t>
      </w:r>
      <w:r>
        <w:rPr>
          <w:spacing w:val="-120"/>
        </w:rPr>
        <w:t>》</w:t>
      </w:r>
      <w:r>
        <w:rPr>
          <w:spacing w:val="-240"/>
        </w:rPr>
        <w:t>、</w:t>
      </w:r>
      <w:r>
        <w:rPr/>
        <w:t>《经审计的</w:t>
      </w:r>
      <w:r>
        <w:rPr>
          <w:spacing w:val="-77"/>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23"/>
        </w:rPr>
        <w:t> </w:t>
      </w:r>
      <w:r>
        <w:rPr/>
        <w:t>年度财务报告</w:t>
      </w:r>
      <w:r>
        <w:rPr>
          <w:spacing w:val="-123"/>
        </w:rPr>
        <w:t>》</w:t>
      </w:r>
      <w:r>
        <w:rPr>
          <w:spacing w:val="-240"/>
        </w:rPr>
        <w:t>、</w:t>
      </w:r>
      <w:r>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23"/>
        </w:rPr>
        <w:t> </w:t>
      </w:r>
      <w:r>
        <w:rPr/>
        <w:t>年度财务预</w:t>
      </w:r>
      <w:r>
        <w:rPr>
          <w:spacing w:val="-3"/>
        </w:rPr>
        <w:t>算</w:t>
      </w:r>
      <w:r>
        <w:rPr/>
        <w:t>报告</w:t>
      </w:r>
      <w:r>
        <w:rPr>
          <w:spacing w:val="-120"/>
        </w:rPr>
        <w:t>》</w:t>
      </w:r>
      <w:r>
        <w:rPr>
          <w:spacing w:val="-240"/>
        </w:rPr>
        <w:t>、</w:t>
      </w:r>
      <w:r>
        <w:rPr/>
        <w:t>《</w:t>
      </w:r>
      <w:r>
        <w:rPr>
          <w:rFonts w:ascii="Arial" w:hAnsi="Arial" w:cs="Arial" w:eastAsia="Arial" w:hint="default"/>
          <w:w w:val="99"/>
        </w:rPr>
        <w:t>2010 </w:t>
      </w:r>
      <w:r>
        <w:rPr/>
        <w:t>年度利润分配方</w:t>
      </w:r>
      <w:r>
        <w:rPr>
          <w:spacing w:val="-1"/>
        </w:rPr>
        <w:t>案</w:t>
      </w:r>
      <w:r>
        <w:rPr>
          <w:spacing w:val="-120"/>
        </w:rPr>
        <w:t>》、</w:t>
      </w:r>
      <w:r>
        <w:rPr/>
        <w:t>《</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33"/>
        </w:rPr>
        <w:t> </w:t>
      </w:r>
      <w:r>
        <w:rPr/>
        <w:t>年募集资金存</w:t>
      </w:r>
      <w:r>
        <w:rPr>
          <w:spacing w:val="-3"/>
        </w:rPr>
        <w:t>放</w:t>
      </w:r>
      <w:r>
        <w:rPr/>
        <w:t>与使用情况专项报告</w:t>
      </w:r>
      <w:r>
        <w:rPr>
          <w:spacing w:val="-120"/>
        </w:rPr>
        <w:t>》、</w:t>
      </w:r>
      <w:r>
        <w:rPr/>
        <w:t>《关于续聘</w:t>
      </w:r>
      <w:r>
        <w:rPr/>
        <w:t> 会计师事务所的议案</w:t>
      </w:r>
      <w:r>
        <w:rPr>
          <w:spacing w:val="-120"/>
        </w:rPr>
        <w:t>》</w:t>
      </w:r>
      <w:r>
        <w:rPr>
          <w:spacing w:val="-185"/>
        </w:rPr>
        <w:t>、</w:t>
      </w:r>
      <w:r>
        <w:rPr/>
        <w:t>《关于增加公司经营范围的议案</w:t>
      </w:r>
      <w:r>
        <w:rPr>
          <w:spacing w:val="-120"/>
        </w:rPr>
        <w:t>》</w:t>
      </w:r>
      <w:r>
        <w:rPr>
          <w:spacing w:val="-185"/>
        </w:rPr>
        <w:t>、</w:t>
      </w:r>
      <w:r>
        <w:rPr/>
        <w:t>《关于修</w:t>
      </w:r>
      <w:r>
        <w:rPr>
          <w:spacing w:val="1"/>
        </w:rPr>
        <w:t>订</w:t>
      </w:r>
      <w:r>
        <w:rPr>
          <w:rFonts w:ascii="Arial" w:hAnsi="Arial" w:cs="Arial" w:eastAsia="Arial" w:hint="default"/>
          <w:spacing w:val="-1"/>
        </w:rPr>
        <w:t>&lt;</w:t>
      </w:r>
      <w:r>
        <w:rPr/>
        <w:t>公司章程</w:t>
      </w:r>
      <w:r>
        <w:rPr>
          <w:rFonts w:ascii="Arial" w:hAnsi="Arial" w:cs="Arial" w:eastAsia="Arial" w:hint="default"/>
        </w:rPr>
        <w:t>&gt; </w:t>
      </w:r>
      <w:r>
        <w:rPr/>
        <w:t>的议案</w:t>
      </w:r>
      <w:r>
        <w:rPr>
          <w:spacing w:val="-121"/>
        </w:rPr>
        <w:t>》</w:t>
      </w:r>
      <w:r>
        <w:rPr/>
        <w:t>。</w:t>
      </w:r>
    </w:p>
    <w:p>
      <w:pPr>
        <w:pStyle w:val="BodyText"/>
        <w:spacing w:line="240" w:lineRule="auto" w:before="55"/>
        <w:ind w:left="1018" w:right="395"/>
        <w:jc w:val="left"/>
      </w:pPr>
      <w:r>
        <w:rPr>
          <w:rFonts w:ascii="Arial" w:hAnsi="Arial" w:cs="Arial" w:eastAsia="Arial" w:hint="default"/>
        </w:rPr>
        <w:t>2</w:t>
      </w:r>
      <w:r>
        <w:rPr/>
        <w:t>、</w:t>
      </w:r>
      <w:r>
        <w:rPr>
          <w:rFonts w:ascii="Arial" w:hAnsi="Arial" w:cs="Arial" w:eastAsia="Arial" w:hint="default"/>
        </w:rPr>
        <w:t>2011</w:t>
      </w:r>
      <w:r>
        <w:rPr>
          <w:rFonts w:ascii="Arial" w:hAnsi="Arial" w:cs="Arial" w:eastAsia="Arial" w:hint="default"/>
          <w:spacing w:val="-12"/>
        </w:rPr>
        <w:t> </w:t>
      </w:r>
      <w:r>
        <w:rPr/>
        <w:t>年第一次临时股东大会</w:t>
      </w:r>
    </w:p>
    <w:p>
      <w:pPr>
        <w:pStyle w:val="BodyText"/>
        <w:spacing w:line="240" w:lineRule="auto" w:before="134"/>
        <w:ind w:left="1018" w:right="395"/>
        <w:jc w:val="left"/>
      </w:pPr>
      <w:r>
        <w:rPr>
          <w:rFonts w:ascii="Arial" w:hAnsi="Arial" w:cs="Arial" w:eastAsia="Arial" w:hint="default"/>
        </w:rPr>
        <w:t>2011</w:t>
      </w:r>
      <w:r>
        <w:rPr>
          <w:rFonts w:ascii="Arial" w:hAnsi="Arial" w:cs="Arial" w:eastAsia="Arial" w:hint="default"/>
          <w:spacing w:val="-6"/>
        </w:rPr>
        <w:t> </w:t>
      </w:r>
      <w:r>
        <w:rPr/>
        <w:t>年</w:t>
      </w:r>
      <w:r>
        <w:rPr>
          <w:spacing w:val="-60"/>
        </w:rPr>
        <w:t> </w:t>
      </w:r>
      <w:r>
        <w:rPr>
          <w:rFonts w:ascii="Arial" w:hAnsi="Arial" w:cs="Arial" w:eastAsia="Arial" w:hint="default"/>
        </w:rPr>
        <w:t>8</w:t>
      </w:r>
      <w:r>
        <w:rPr>
          <w:rFonts w:ascii="Arial" w:hAnsi="Arial" w:cs="Arial" w:eastAsia="Arial" w:hint="default"/>
          <w:spacing w:val="-6"/>
        </w:rPr>
        <w:t> </w:t>
      </w:r>
      <w:r>
        <w:rPr/>
        <w:t>月</w:t>
      </w:r>
      <w:r>
        <w:rPr>
          <w:spacing w:val="-60"/>
        </w:rPr>
        <w:t> </w:t>
      </w:r>
      <w:r>
        <w:rPr>
          <w:rFonts w:ascii="Arial" w:hAnsi="Arial" w:cs="Arial" w:eastAsia="Arial" w:hint="default"/>
        </w:rPr>
        <w:t>2</w:t>
      </w:r>
      <w:r>
        <w:rPr>
          <w:rFonts w:ascii="Arial" w:hAnsi="Arial" w:cs="Arial" w:eastAsia="Arial" w:hint="default"/>
          <w:spacing w:val="-6"/>
        </w:rPr>
        <w:t> </w:t>
      </w:r>
      <w:r>
        <w:rPr>
          <w:spacing w:val="-4"/>
        </w:rPr>
        <w:t>日，于公司三楼会议室召开了</w:t>
      </w:r>
      <w:r>
        <w:rPr>
          <w:spacing w:val="-60"/>
        </w:rPr>
        <w:t> </w:t>
      </w:r>
      <w:r>
        <w:rPr>
          <w:rFonts w:ascii="Arial" w:hAnsi="Arial" w:cs="Arial" w:eastAsia="Arial" w:hint="default"/>
        </w:rPr>
        <w:t>2011</w:t>
      </w:r>
      <w:r>
        <w:rPr>
          <w:rFonts w:ascii="Arial" w:hAnsi="Arial" w:cs="Arial" w:eastAsia="Arial" w:hint="default"/>
          <w:spacing w:val="-6"/>
        </w:rPr>
        <w:t> </w:t>
      </w:r>
      <w:r>
        <w:rPr/>
        <w:t>年第一次临时股东大会，</w:t>
      </w:r>
    </w:p>
    <w:p>
      <w:pPr>
        <w:pStyle w:val="BodyText"/>
        <w:spacing w:line="338" w:lineRule="auto"/>
        <w:ind w:left="538" w:right="1788"/>
        <w:jc w:val="both"/>
      </w:pPr>
      <w:r>
        <w:rPr/>
        <w:t>参会股东</w:t>
      </w:r>
      <w:r>
        <w:rPr>
          <w:spacing w:val="-41"/>
        </w:rPr>
        <w:t> </w:t>
      </w:r>
      <w:r>
        <w:rPr>
          <w:rFonts w:ascii="Arial" w:hAnsi="Arial" w:cs="Arial" w:eastAsia="Arial" w:hint="default"/>
        </w:rPr>
        <w:t>8</w:t>
      </w:r>
      <w:r>
        <w:rPr>
          <w:rFonts w:ascii="Arial" w:hAnsi="Arial" w:cs="Arial" w:eastAsia="Arial" w:hint="default"/>
          <w:spacing w:val="13"/>
        </w:rPr>
        <w:t> </w:t>
      </w:r>
      <w:r>
        <w:rPr/>
        <w:t>名，共持有公司股份</w:t>
      </w:r>
      <w:r>
        <w:rPr>
          <w:spacing w:val="-40"/>
        </w:rPr>
        <w:t> </w:t>
      </w:r>
      <w:r>
        <w:rPr>
          <w:rFonts w:ascii="Arial" w:hAnsi="Arial" w:cs="Arial" w:eastAsia="Arial" w:hint="default"/>
        </w:rPr>
        <w:t>78,088,450</w:t>
      </w:r>
      <w:r>
        <w:rPr>
          <w:rFonts w:ascii="Arial" w:hAnsi="Arial" w:cs="Arial" w:eastAsia="Arial" w:hint="default"/>
          <w:spacing w:val="12"/>
        </w:rPr>
        <w:t> </w:t>
      </w:r>
      <w:r>
        <w:rPr/>
        <w:t>股，占公司总股份的</w:t>
      </w:r>
      <w:r>
        <w:rPr>
          <w:spacing w:val="-40"/>
        </w:rPr>
        <w:t> </w:t>
      </w:r>
      <w:r>
        <w:rPr>
          <w:rFonts w:ascii="Arial" w:hAnsi="Arial" w:cs="Arial" w:eastAsia="Arial" w:hint="default"/>
        </w:rPr>
        <w:t>49.77%</w:t>
      </w:r>
      <w:r>
        <w:rPr/>
        <w:t>。会 议审议通过了《关于修订</w:t>
      </w:r>
      <w:r>
        <w:rPr>
          <w:rFonts w:ascii="Arial" w:hAnsi="Arial" w:cs="Arial" w:eastAsia="Arial" w:hint="default"/>
        </w:rPr>
        <w:t>&lt;</w:t>
      </w:r>
      <w:r>
        <w:rPr/>
        <w:t>公司章程</w:t>
      </w:r>
      <w:r>
        <w:rPr>
          <w:rFonts w:ascii="Arial" w:hAnsi="Arial" w:cs="Arial" w:eastAsia="Arial" w:hint="default"/>
        </w:rPr>
        <w:t>&gt;</w:t>
      </w:r>
      <w:r>
        <w:rPr/>
        <w:t>的议案》。</w:t>
      </w:r>
    </w:p>
    <w:p>
      <w:pPr>
        <w:pStyle w:val="BodyText"/>
        <w:spacing w:line="240" w:lineRule="auto" w:before="27"/>
        <w:ind w:left="1018" w:right="395"/>
        <w:jc w:val="left"/>
      </w:pPr>
      <w:r>
        <w:rPr>
          <w:rFonts w:ascii="Arial" w:hAnsi="Arial" w:cs="Arial" w:eastAsia="Arial" w:hint="default"/>
        </w:rPr>
        <w:t>3</w:t>
      </w:r>
      <w:r>
        <w:rPr/>
        <w:t>、</w:t>
      </w:r>
      <w:r>
        <w:rPr>
          <w:rFonts w:ascii="Arial" w:hAnsi="Arial" w:cs="Arial" w:eastAsia="Arial" w:hint="default"/>
        </w:rPr>
        <w:t>2011</w:t>
      </w:r>
      <w:r>
        <w:rPr>
          <w:rFonts w:ascii="Arial" w:hAnsi="Arial" w:cs="Arial" w:eastAsia="Arial" w:hint="default"/>
          <w:spacing w:val="-11"/>
        </w:rPr>
        <w:t> </w:t>
      </w:r>
      <w:r>
        <w:rPr/>
        <w:t>年第二次临时股东大会</w:t>
      </w:r>
    </w:p>
    <w:p>
      <w:pPr>
        <w:pStyle w:val="BodyText"/>
        <w:spacing w:line="240" w:lineRule="auto" w:before="134"/>
        <w:ind w:left="1018" w:right="395"/>
        <w:jc w:val="left"/>
      </w:pPr>
      <w:r>
        <w:rPr>
          <w:rFonts w:ascii="Arial" w:hAnsi="Arial" w:cs="Arial" w:eastAsia="Arial" w:hint="default"/>
        </w:rPr>
        <w:t>2011</w:t>
      </w:r>
      <w:r>
        <w:rPr>
          <w:rFonts w:ascii="Arial" w:hAnsi="Arial" w:cs="Arial" w:eastAsia="Arial" w:hint="default"/>
          <w:spacing w:val="-1"/>
        </w:rPr>
        <w:t> </w:t>
      </w:r>
      <w:r>
        <w:rPr/>
        <w:t>年</w:t>
      </w:r>
      <w:r>
        <w:rPr>
          <w:spacing w:val="-55"/>
        </w:rPr>
        <w:t> </w:t>
      </w:r>
      <w:r>
        <w:rPr>
          <w:rFonts w:ascii="Arial" w:hAnsi="Arial" w:cs="Arial" w:eastAsia="Arial" w:hint="default"/>
        </w:rPr>
        <w:t>11</w:t>
      </w:r>
      <w:r>
        <w:rPr>
          <w:rFonts w:ascii="Arial" w:hAnsi="Arial" w:cs="Arial" w:eastAsia="Arial" w:hint="default"/>
          <w:spacing w:val="-1"/>
        </w:rPr>
        <w:t> </w:t>
      </w:r>
      <w:r>
        <w:rPr/>
        <w:t>月</w:t>
      </w:r>
      <w:r>
        <w:rPr>
          <w:spacing w:val="-57"/>
        </w:rPr>
        <w:t> </w:t>
      </w:r>
      <w:r>
        <w:rPr>
          <w:rFonts w:ascii="Arial" w:hAnsi="Arial" w:cs="Arial" w:eastAsia="Arial" w:hint="default"/>
        </w:rPr>
        <w:t>15</w:t>
      </w:r>
      <w:r>
        <w:rPr>
          <w:rFonts w:ascii="Arial" w:hAnsi="Arial" w:cs="Arial" w:eastAsia="Arial" w:hint="default"/>
          <w:spacing w:val="-1"/>
        </w:rPr>
        <w:t> </w:t>
      </w:r>
      <w:r>
        <w:rPr/>
        <w:t>日，于公司三楼会议室召开了</w:t>
      </w:r>
      <w:r>
        <w:rPr>
          <w:spacing w:val="-55"/>
        </w:rPr>
        <w:t> </w:t>
      </w:r>
      <w:r>
        <w:rPr>
          <w:rFonts w:ascii="Arial" w:hAnsi="Arial" w:cs="Arial" w:eastAsia="Arial" w:hint="default"/>
        </w:rPr>
        <w:t>2011</w:t>
      </w:r>
      <w:r>
        <w:rPr>
          <w:rFonts w:ascii="Arial" w:hAnsi="Arial" w:cs="Arial" w:eastAsia="Arial" w:hint="default"/>
          <w:spacing w:val="-1"/>
        </w:rPr>
        <w:t> </w:t>
      </w:r>
      <w:r>
        <w:rPr/>
        <w:t>年第二次临时股东大</w:t>
      </w:r>
    </w:p>
    <w:p>
      <w:pPr>
        <w:pStyle w:val="BodyText"/>
        <w:spacing w:line="338" w:lineRule="auto"/>
        <w:ind w:left="538" w:right="1664"/>
        <w:jc w:val="left"/>
      </w:pPr>
      <w:r>
        <w:rPr/>
        <w:t>会，参会股东</w:t>
      </w:r>
      <w:r>
        <w:rPr>
          <w:spacing w:val="-66"/>
        </w:rPr>
        <w:t> </w:t>
      </w:r>
      <w:r>
        <w:rPr>
          <w:rFonts w:ascii="Arial" w:hAnsi="Arial" w:cs="Arial" w:eastAsia="Arial" w:hint="default"/>
        </w:rPr>
        <w:t>6</w:t>
      </w:r>
      <w:r>
        <w:rPr>
          <w:rFonts w:ascii="Arial" w:hAnsi="Arial" w:cs="Arial" w:eastAsia="Arial" w:hint="default"/>
          <w:spacing w:val="-11"/>
        </w:rPr>
        <w:t> </w:t>
      </w:r>
      <w:r>
        <w:rPr/>
        <w:t>名，共持有公司股份</w:t>
      </w:r>
      <w:r>
        <w:rPr>
          <w:spacing w:val="-65"/>
        </w:rPr>
        <w:t> </w:t>
      </w:r>
      <w:r>
        <w:rPr>
          <w:rFonts w:ascii="Arial" w:hAnsi="Arial" w:cs="Arial" w:eastAsia="Arial" w:hint="default"/>
        </w:rPr>
        <w:t>84,162,300</w:t>
      </w:r>
      <w:r>
        <w:rPr>
          <w:rFonts w:ascii="Arial" w:hAnsi="Arial" w:cs="Arial" w:eastAsia="Arial" w:hint="default"/>
          <w:spacing w:val="-11"/>
        </w:rPr>
        <w:t> </w:t>
      </w:r>
      <w:r>
        <w:rPr/>
        <w:t>股，占公司总股份的</w:t>
      </w:r>
      <w:r>
        <w:rPr>
          <w:spacing w:val="-65"/>
        </w:rPr>
        <w:t> </w:t>
      </w:r>
      <w:r>
        <w:rPr>
          <w:rFonts w:ascii="Arial" w:hAnsi="Arial" w:cs="Arial" w:eastAsia="Arial" w:hint="default"/>
        </w:rPr>
        <w:t>53.64%</w:t>
      </w:r>
      <w:r>
        <w:rPr/>
        <w:t>。 会议审议通过了《关于对深圳市金华威数码科技有限公司提供担保的议案》。</w:t>
      </w:r>
    </w:p>
    <w:p>
      <w:pPr>
        <w:spacing w:line="357" w:lineRule="auto" w:before="53"/>
        <w:ind w:left="1018" w:right="5528" w:firstLine="2"/>
        <w:jc w:val="left"/>
        <w:rPr>
          <w:rFonts w:ascii="宋体" w:hAnsi="宋体" w:cs="宋体" w:eastAsia="宋体" w:hint="default"/>
          <w:sz w:val="24"/>
          <w:szCs w:val="24"/>
        </w:rPr>
      </w:pPr>
      <w:r>
        <w:rPr/>
        <w:pict>
          <v:group style="position:absolute;margin-left:68.543999pt;margin-top:85.065659pt;width:453.8pt;height:.5pt;mso-position-horizontal-relative:page;mso-position-vertical-relative:paragraph;z-index:-1158928" coordorigin="1371,1701" coordsize="9076,10">
            <v:shape style="position:absolute;left:1371;top:1701;width:1274;height:10" type="#_x0000_t75" stroked="false">
              <v:imagedata r:id="rId596" o:title=""/>
            </v:shape>
            <v:shape style="position:absolute;left:2640;top:1701;width:1280;height:10" type="#_x0000_t75" stroked="false">
              <v:imagedata r:id="rId593" o:title=""/>
            </v:shape>
            <v:shape style="position:absolute;left:3915;top:1701;width:3550;height:10" type="#_x0000_t75" stroked="false">
              <v:imagedata r:id="rId594" o:title=""/>
            </v:shape>
            <v:shape style="position:absolute;left:7461;top:1701;width:2986;height:10" type="#_x0000_t75" stroked="false">
              <v:imagedata r:id="rId595" o:title=""/>
            </v:shape>
            <w10:wrap type="none"/>
          </v:group>
        </w:pict>
      </w:r>
      <w:r>
        <w:rPr/>
        <w:pict>
          <v:group style="position:absolute;margin-left:68.543999pt;margin-top:100.905617pt;width:453.8pt;height:5.05pt;mso-position-horizontal-relative:page;mso-position-vertical-relative:paragraph;z-index:-1158904" coordorigin="1371,2018" coordsize="9076,101">
            <v:shape style="position:absolute;left:1371;top:2018;width:1294;height:101" type="#_x0000_t75" stroked="false">
              <v:imagedata r:id="rId592" o:title=""/>
            </v:shape>
            <v:shape style="position:absolute;left:2640;top:2109;width:1280;height:10" type="#_x0000_t75" stroked="false">
              <v:imagedata r:id="rId593" o:title=""/>
            </v:shape>
            <v:shape style="position:absolute;left:3915;top:2109;width:3550;height:10" type="#_x0000_t75" stroked="false">
              <v:imagedata r:id="rId594" o:title=""/>
            </v:shape>
            <v:shape style="position:absolute;left:7461;top:2109;width:2986;height:10" type="#_x0000_t75" stroked="false">
              <v:imagedata r:id="rId595" o:title=""/>
            </v:shape>
            <w10:wrap type="none"/>
          </v:group>
        </w:pict>
      </w:r>
      <w:r>
        <w:rPr/>
        <w:pict>
          <v:group style="position:absolute;margin-left:68.543999pt;margin-top:125.745651pt;width:453.8pt;height:.5pt;mso-position-horizontal-relative:page;mso-position-vertical-relative:paragraph;z-index:-1158880" coordorigin="1371,2515" coordsize="9076,10">
            <v:shape style="position:absolute;left:1371;top:2515;width:1274;height:10" type="#_x0000_t75" stroked="false">
              <v:imagedata r:id="rId596" o:title=""/>
            </v:shape>
            <v:shape style="position:absolute;left:2640;top:2515;width:1280;height:10" type="#_x0000_t75" stroked="false">
              <v:imagedata r:id="rId593" o:title=""/>
            </v:shape>
            <v:shape style="position:absolute;left:3915;top:2515;width:3550;height:10" type="#_x0000_t75" stroked="false">
              <v:imagedata r:id="rId594" o:title=""/>
            </v:shape>
            <v:shape style="position:absolute;left:7461;top:2515;width:2986;height:10" type="#_x0000_t75" stroked="false">
              <v:imagedata r:id="rId595" o:title=""/>
            </v:shape>
            <w10:wrap type="none"/>
          </v:group>
        </w:pict>
      </w:r>
      <w:r>
        <w:rPr/>
        <w:pict>
          <v:group style="position:absolute;margin-left:68.543999pt;margin-top:141.585617pt;width:453.8pt;height:5.05pt;mso-position-horizontal-relative:page;mso-position-vertical-relative:paragraph;z-index:-1158856" coordorigin="1371,2832" coordsize="9076,101">
            <v:shape style="position:absolute;left:1371;top:2832;width:1294;height:101" type="#_x0000_t75" stroked="false">
              <v:imagedata r:id="rId597" o:title=""/>
            </v:shape>
            <v:shape style="position:absolute;left:2640;top:2923;width:1280;height:10" type="#_x0000_t75" stroked="false">
              <v:imagedata r:id="rId593" o:title=""/>
            </v:shape>
            <v:shape style="position:absolute;left:3915;top:2923;width:3550;height:10" type="#_x0000_t75" stroked="false">
              <v:imagedata r:id="rId594" o:title=""/>
            </v:shape>
            <v:shape style="position:absolute;left:7461;top:2923;width:2986;height:10" type="#_x0000_t75" stroked="false">
              <v:imagedata r:id="rId595" o:title=""/>
            </v:shape>
            <w10:wrap type="none"/>
          </v:group>
        </w:pict>
      </w:r>
      <w:r>
        <w:rPr>
          <w:rFonts w:ascii="宋体" w:hAnsi="宋体" w:cs="宋体" w:eastAsia="宋体" w:hint="default"/>
          <w:b/>
          <w:bCs/>
          <w:sz w:val="24"/>
          <w:szCs w:val="24"/>
        </w:rPr>
        <w:t>（二）董事会情况</w:t>
      </w:r>
      <w:r>
        <w:rPr>
          <w:rFonts w:ascii="宋体" w:hAnsi="宋体" w:cs="宋体" w:eastAsia="宋体" w:hint="default"/>
          <w:b/>
          <w:bCs/>
          <w:w w:val="99"/>
          <w:sz w:val="24"/>
          <w:szCs w:val="24"/>
        </w:rPr>
        <w:t> </w:t>
      </w:r>
      <w:r>
        <w:rPr>
          <w:rFonts w:ascii="宋体" w:hAnsi="宋体" w:cs="宋体" w:eastAsia="宋体" w:hint="default"/>
          <w:sz w:val="24"/>
          <w:szCs w:val="24"/>
        </w:rPr>
        <w:t>报告期内董事出席董事会的情况如下：</w:t>
      </w:r>
    </w:p>
    <w:p>
      <w:pPr>
        <w:spacing w:line="240" w:lineRule="auto" w:before="1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79"/>
        <w:gridCol w:w="1276"/>
        <w:gridCol w:w="1277"/>
        <w:gridCol w:w="1133"/>
        <w:gridCol w:w="1135"/>
        <w:gridCol w:w="1133"/>
        <w:gridCol w:w="1844"/>
      </w:tblGrid>
      <w:tr>
        <w:trPr>
          <w:trHeight w:val="550" w:hRule="exact"/>
        </w:trPr>
        <w:tc>
          <w:tcPr>
            <w:tcW w:w="1279"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7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27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本年应参加</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董事会次数</w:t>
            </w:r>
            <w:r>
              <w:rPr>
                <w:rFonts w:ascii="宋体" w:hAnsi="宋体" w:cs="宋体" w:eastAsia="宋体" w:hint="default"/>
                <w:sz w:val="21"/>
                <w:szCs w:val="21"/>
              </w:rPr>
            </w:r>
          </w:p>
        </w:tc>
        <w:tc>
          <w:tcPr>
            <w:tcW w:w="113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b/>
                <w:bCs/>
                <w:sz w:val="21"/>
                <w:szCs w:val="21"/>
              </w:rPr>
              <w:t>亲自出席</w:t>
            </w:r>
            <w:r>
              <w:rPr>
                <w:rFonts w:ascii="宋体" w:hAnsi="宋体" w:cs="宋体" w:eastAsia="宋体" w:hint="default"/>
                <w:sz w:val="21"/>
                <w:szCs w:val="21"/>
              </w:rPr>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sz w:val="21"/>
                <w:szCs w:val="21"/>
              </w:rPr>
              <w:t>（次）</w:t>
            </w:r>
            <w:r>
              <w:rPr>
                <w:rFonts w:ascii="宋体" w:hAnsi="宋体" w:cs="宋体" w:eastAsia="宋体" w:hint="default"/>
                <w:sz w:val="21"/>
                <w:szCs w:val="21"/>
              </w:rPr>
            </w:r>
          </w:p>
        </w:tc>
        <w:tc>
          <w:tcPr>
            <w:tcW w:w="1135"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委托出席</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（次）</w:t>
            </w:r>
            <w:r>
              <w:rPr>
                <w:rFonts w:ascii="宋体" w:hAnsi="宋体" w:cs="宋体" w:eastAsia="宋体" w:hint="default"/>
                <w:sz w:val="21"/>
                <w:szCs w:val="21"/>
              </w:rPr>
            </w:r>
          </w:p>
        </w:tc>
        <w:tc>
          <w:tcPr>
            <w:tcW w:w="113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100" w:right="-3"/>
              <w:jc w:val="left"/>
              <w:rPr>
                <w:rFonts w:ascii="宋体" w:hAnsi="宋体" w:cs="宋体" w:eastAsia="宋体" w:hint="default"/>
                <w:sz w:val="21"/>
                <w:szCs w:val="21"/>
              </w:rPr>
            </w:pPr>
            <w:r>
              <w:rPr>
                <w:rFonts w:ascii="宋体" w:hAnsi="宋体" w:cs="宋体" w:eastAsia="宋体" w:hint="default"/>
                <w:b/>
                <w:bCs/>
                <w:spacing w:val="-7"/>
                <w:sz w:val="21"/>
                <w:szCs w:val="21"/>
              </w:rPr>
              <w:t>缺席（次）</w:t>
            </w:r>
            <w:r>
              <w:rPr>
                <w:rFonts w:ascii="宋体" w:hAnsi="宋体" w:cs="宋体" w:eastAsia="宋体" w:hint="default"/>
                <w:spacing w:val="-7"/>
                <w:sz w:val="21"/>
                <w:szCs w:val="21"/>
              </w:rPr>
            </w:r>
          </w:p>
        </w:tc>
        <w:tc>
          <w:tcPr>
            <w:tcW w:w="1844"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17"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陈友</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5"/>
              <w:jc w:val="center"/>
              <w:rPr>
                <w:rFonts w:ascii="Arial" w:hAnsi="Arial" w:cs="Arial" w:eastAsia="Arial" w:hint="default"/>
                <w:sz w:val="21"/>
                <w:szCs w:val="21"/>
              </w:rPr>
            </w:pPr>
            <w:r>
              <w:rPr>
                <w:rFonts w:ascii="Arial"/>
                <w:w w:val="100"/>
                <w:sz w:val="21"/>
              </w:rPr>
              <w:t>0</w:t>
            </w:r>
          </w:p>
        </w:tc>
        <w:tc>
          <w:tcPr>
            <w:tcW w:w="1844" w:type="dxa"/>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505"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129"/>
              <w:ind w:left="3" w:right="0"/>
              <w:jc w:val="center"/>
              <w:rPr>
                <w:rFonts w:ascii="宋体" w:hAnsi="宋体" w:cs="宋体" w:eastAsia="宋体" w:hint="default"/>
                <w:sz w:val="21"/>
                <w:szCs w:val="21"/>
              </w:rPr>
            </w:pPr>
            <w:r>
              <w:rPr>
                <w:rFonts w:ascii="宋体" w:hAnsi="宋体" w:cs="宋体" w:eastAsia="宋体" w:hint="default"/>
                <w:sz w:val="21"/>
                <w:szCs w:val="21"/>
              </w:rPr>
              <w:t>吴志东</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5"/>
              <w:jc w:val="center"/>
              <w:rPr>
                <w:rFonts w:ascii="Arial" w:hAnsi="Arial" w:cs="Arial" w:eastAsia="Arial" w:hint="default"/>
                <w:sz w:val="21"/>
                <w:szCs w:val="21"/>
              </w:rPr>
            </w:pPr>
            <w:r>
              <w:rPr>
                <w:rFonts w:ascii="Arial"/>
                <w:w w:val="100"/>
                <w:sz w:val="21"/>
              </w:rPr>
              <w:t>0</w:t>
            </w:r>
          </w:p>
        </w:tc>
        <w:tc>
          <w:tcPr>
            <w:tcW w:w="1844" w:type="dxa"/>
            <w:vMerge/>
            <w:tcBorders>
              <w:left w:val="single" w:sz="4" w:space="0" w:color="000000"/>
              <w:right w:val="nil" w:sz="6" w:space="0" w:color="auto"/>
            </w:tcBorders>
          </w:tcPr>
          <w:p>
            <w:pPr/>
          </w:p>
        </w:tc>
      </w:tr>
      <w:tr>
        <w:trPr>
          <w:trHeight w:val="312"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3" w:right="0"/>
              <w:jc w:val="center"/>
              <w:rPr>
                <w:rFonts w:ascii="宋体" w:hAnsi="宋体" w:cs="宋体" w:eastAsia="宋体" w:hint="default"/>
                <w:sz w:val="21"/>
                <w:szCs w:val="21"/>
              </w:rPr>
            </w:pPr>
            <w:r>
              <w:rPr>
                <w:rFonts w:ascii="宋体" w:hAnsi="宋体" w:cs="宋体" w:eastAsia="宋体" w:hint="default"/>
                <w:sz w:val="21"/>
                <w:szCs w:val="21"/>
              </w:rPr>
              <w:t>陈鲁康</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5"/>
              <w:jc w:val="center"/>
              <w:rPr>
                <w:rFonts w:ascii="Arial" w:hAnsi="Arial" w:cs="Arial" w:eastAsia="Arial" w:hint="default"/>
                <w:sz w:val="21"/>
                <w:szCs w:val="21"/>
              </w:rPr>
            </w:pPr>
            <w:r>
              <w:rPr>
                <w:rFonts w:ascii="Arial"/>
                <w:w w:val="100"/>
                <w:sz w:val="21"/>
              </w:rPr>
              <w:t>0</w:t>
            </w:r>
          </w:p>
        </w:tc>
        <w:tc>
          <w:tcPr>
            <w:tcW w:w="1844" w:type="dxa"/>
            <w:vMerge/>
            <w:tcBorders>
              <w:left w:val="single" w:sz="4" w:space="0" w:color="000000"/>
              <w:right w:val="nil" w:sz="6" w:space="0" w:color="auto"/>
            </w:tcBorders>
          </w:tcPr>
          <w:p>
            <w:pPr/>
          </w:p>
        </w:tc>
      </w:tr>
      <w:tr>
        <w:trPr>
          <w:trHeight w:val="97" w:hRule="exact"/>
        </w:trPr>
        <w:tc>
          <w:tcPr>
            <w:tcW w:w="12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844" w:type="dxa"/>
            <w:vMerge/>
            <w:tcBorders>
              <w:left w:val="single" w:sz="4" w:space="0" w:color="000000"/>
              <w:right w:val="nil" w:sz="6" w:space="0" w:color="auto"/>
            </w:tcBorders>
          </w:tcPr>
          <w:p>
            <w:pPr/>
          </w:p>
        </w:tc>
      </w:tr>
      <w:tr>
        <w:trPr>
          <w:trHeight w:val="312"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谢晓宾</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5"/>
              <w:jc w:val="center"/>
              <w:rPr>
                <w:rFonts w:ascii="Arial" w:hAnsi="Arial" w:cs="Arial" w:eastAsia="Arial" w:hint="default"/>
                <w:sz w:val="21"/>
                <w:szCs w:val="21"/>
              </w:rPr>
            </w:pPr>
            <w:r>
              <w:rPr>
                <w:rFonts w:ascii="Arial"/>
                <w:w w:val="100"/>
                <w:sz w:val="21"/>
              </w:rPr>
              <w:t>0</w:t>
            </w:r>
          </w:p>
        </w:tc>
        <w:tc>
          <w:tcPr>
            <w:tcW w:w="1844" w:type="dxa"/>
            <w:vMerge/>
            <w:tcBorders>
              <w:left w:val="single" w:sz="4" w:space="0" w:color="000000"/>
              <w:right w:val="nil" w:sz="6" w:space="0" w:color="auto"/>
            </w:tcBorders>
          </w:tcPr>
          <w:p>
            <w:pPr/>
          </w:p>
        </w:tc>
      </w:tr>
      <w:tr>
        <w:trPr>
          <w:trHeight w:val="97" w:hRule="exact"/>
        </w:trPr>
        <w:tc>
          <w:tcPr>
            <w:tcW w:w="12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844" w:type="dxa"/>
            <w:vMerge/>
            <w:tcBorders>
              <w:left w:val="single" w:sz="4" w:space="0" w:color="000000"/>
              <w:right w:val="nil" w:sz="6" w:space="0" w:color="auto"/>
            </w:tcBorders>
          </w:tcPr>
          <w:p>
            <w:pPr/>
          </w:p>
        </w:tc>
      </w:tr>
      <w:tr>
        <w:trPr>
          <w:trHeight w:val="403"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李谦益</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
              <w:jc w:val="center"/>
              <w:rPr>
                <w:rFonts w:ascii="Arial" w:hAnsi="Arial" w:cs="Arial" w:eastAsia="Arial" w:hint="default"/>
                <w:sz w:val="21"/>
                <w:szCs w:val="21"/>
              </w:rPr>
            </w:pPr>
            <w:r>
              <w:rPr>
                <w:rFonts w:ascii="Arial"/>
                <w:w w:val="100"/>
                <w:sz w:val="21"/>
              </w:rPr>
              <w:t>0</w:t>
            </w:r>
          </w:p>
        </w:tc>
        <w:tc>
          <w:tcPr>
            <w:tcW w:w="1844" w:type="dxa"/>
            <w:vMerge/>
            <w:tcBorders>
              <w:left w:val="single" w:sz="4" w:space="0" w:color="000000"/>
              <w:right w:val="nil" w:sz="6" w:space="0" w:color="auto"/>
            </w:tcBorders>
          </w:tcPr>
          <w:p>
            <w:pPr/>
          </w:p>
        </w:tc>
      </w:tr>
      <w:tr>
        <w:trPr>
          <w:trHeight w:val="314"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杨文庆</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5"/>
              <w:jc w:val="center"/>
              <w:rPr>
                <w:rFonts w:ascii="Arial" w:hAnsi="Arial" w:cs="Arial" w:eastAsia="Arial" w:hint="default"/>
                <w:sz w:val="21"/>
                <w:szCs w:val="21"/>
              </w:rPr>
            </w:pPr>
            <w:r>
              <w:rPr>
                <w:rFonts w:ascii="Arial"/>
                <w:w w:val="100"/>
                <w:sz w:val="21"/>
              </w:rPr>
              <w:t>0</w:t>
            </w:r>
          </w:p>
        </w:tc>
        <w:tc>
          <w:tcPr>
            <w:tcW w:w="1844" w:type="dxa"/>
            <w:vMerge/>
            <w:tcBorders>
              <w:left w:val="single" w:sz="4" w:space="0" w:color="000000"/>
              <w:right w:val="nil" w:sz="6" w:space="0" w:color="auto"/>
            </w:tcBorders>
          </w:tcPr>
          <w:p>
            <w:pPr/>
          </w:p>
        </w:tc>
      </w:tr>
      <w:tr>
        <w:trPr>
          <w:trHeight w:val="97" w:hRule="exact"/>
        </w:trPr>
        <w:tc>
          <w:tcPr>
            <w:tcW w:w="1279"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844" w:type="dxa"/>
            <w:vMerge/>
            <w:tcBorders>
              <w:left w:val="single" w:sz="4" w:space="0" w:color="000000"/>
              <w:right w:val="nil" w:sz="6" w:space="0" w:color="auto"/>
            </w:tcBorders>
          </w:tcPr>
          <w:p>
            <w:pPr/>
          </w:p>
        </w:tc>
      </w:tr>
      <w:tr>
        <w:trPr>
          <w:trHeight w:val="403"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汪东升</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
              <w:jc w:val="center"/>
              <w:rPr>
                <w:rFonts w:ascii="Arial" w:hAnsi="Arial" w:cs="Arial" w:eastAsia="Arial" w:hint="default"/>
                <w:sz w:val="21"/>
                <w:szCs w:val="21"/>
              </w:rPr>
            </w:pPr>
            <w:r>
              <w:rPr>
                <w:rFonts w:ascii="Arial"/>
                <w:w w:val="100"/>
                <w:sz w:val="21"/>
              </w:rPr>
              <w:t>0</w:t>
            </w:r>
          </w:p>
        </w:tc>
        <w:tc>
          <w:tcPr>
            <w:tcW w:w="1844" w:type="dxa"/>
            <w:vMerge/>
            <w:tcBorders>
              <w:left w:val="single" w:sz="4" w:space="0" w:color="000000"/>
              <w:right w:val="nil" w:sz="6" w:space="0" w:color="auto"/>
            </w:tcBorders>
          </w:tcPr>
          <w:p>
            <w:pPr/>
          </w:p>
        </w:tc>
      </w:tr>
      <w:tr>
        <w:trPr>
          <w:trHeight w:val="410"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戴昌久</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5"/>
              <w:jc w:val="center"/>
              <w:rPr>
                <w:rFonts w:ascii="Arial" w:hAnsi="Arial" w:cs="Arial" w:eastAsia="Arial" w:hint="default"/>
                <w:sz w:val="21"/>
                <w:szCs w:val="21"/>
              </w:rPr>
            </w:pPr>
            <w:r>
              <w:rPr>
                <w:rFonts w:ascii="Arial"/>
                <w:w w:val="100"/>
                <w:sz w:val="21"/>
              </w:rPr>
              <w:t>0</w:t>
            </w:r>
          </w:p>
        </w:tc>
        <w:tc>
          <w:tcPr>
            <w:tcW w:w="1844" w:type="dxa"/>
            <w:vMerge/>
            <w:tcBorders>
              <w:left w:val="single" w:sz="4" w:space="0" w:color="000000"/>
              <w:right w:val="nil" w:sz="6" w:space="0" w:color="auto"/>
            </w:tcBorders>
          </w:tcPr>
          <w:p>
            <w:pPr/>
          </w:p>
        </w:tc>
      </w:tr>
      <w:tr>
        <w:trPr>
          <w:trHeight w:val="404"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邓爱国</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5"/>
              <w:jc w:val="center"/>
              <w:rPr>
                <w:rFonts w:ascii="Arial" w:hAnsi="Arial" w:cs="Arial" w:eastAsia="Arial" w:hint="default"/>
                <w:sz w:val="21"/>
                <w:szCs w:val="21"/>
              </w:rPr>
            </w:pPr>
            <w:r>
              <w:rPr>
                <w:rFonts w:ascii="Arial"/>
                <w:w w:val="100"/>
                <w:sz w:val="21"/>
              </w:rPr>
              <w:t>0</w:t>
            </w:r>
          </w:p>
        </w:tc>
        <w:tc>
          <w:tcPr>
            <w:tcW w:w="1844" w:type="dxa"/>
            <w:vMerge/>
            <w:tcBorders>
              <w:left w:val="single" w:sz="4" w:space="0" w:color="000000"/>
              <w:right w:val="nil" w:sz="6" w:space="0" w:color="auto"/>
            </w:tcBorders>
          </w:tcPr>
          <w:p>
            <w:pPr/>
          </w:p>
        </w:tc>
      </w:tr>
      <w:tr>
        <w:trPr>
          <w:trHeight w:val="404" w:hRule="exact"/>
        </w:trPr>
        <w:tc>
          <w:tcPr>
            <w:tcW w:w="1279" w:type="dxa"/>
            <w:tcBorders>
              <w:top w:val="nil" w:sz="6" w:space="0" w:color="auto"/>
              <w:left w:val="nil" w:sz="6" w:space="0" w:color="auto"/>
              <w:bottom w:val="single" w:sz="4" w:space="0" w:color="000000"/>
              <w:right w:val="single" w:sz="4" w:space="0" w:color="000000"/>
            </w:tcBorders>
          </w:tcPr>
          <w:p>
            <w:pPr>
              <w:pStyle w:val="TableParagraph"/>
              <w:tabs>
                <w:tab w:pos="417" w:val="left" w:leader="none"/>
              </w:tabs>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李</w:t>
              <w:tab/>
              <w:t>毅</w:t>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504"/>
              <w:jc w:val="right"/>
              <w:rPr>
                <w:rFonts w:ascii="Arial" w:hAnsi="Arial" w:cs="Arial" w:eastAsia="Arial" w:hint="default"/>
                <w:sz w:val="21"/>
                <w:szCs w:val="21"/>
              </w:rPr>
            </w:pPr>
            <w:r>
              <w:rPr>
                <w:rFonts w:ascii="Arial"/>
                <w:w w:val="100"/>
                <w:sz w:val="21"/>
              </w:rPr>
              <w:t>0</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5"/>
              <w:jc w:val="center"/>
              <w:rPr>
                <w:rFonts w:ascii="Arial" w:hAnsi="Arial" w:cs="Arial" w:eastAsia="Arial" w:hint="default"/>
                <w:sz w:val="21"/>
                <w:szCs w:val="21"/>
              </w:rPr>
            </w:pPr>
            <w:r>
              <w:rPr>
                <w:rFonts w:ascii="Arial"/>
                <w:w w:val="100"/>
                <w:sz w:val="21"/>
              </w:rPr>
              <w:t>0</w:t>
            </w:r>
          </w:p>
        </w:tc>
        <w:tc>
          <w:tcPr>
            <w:tcW w:w="1844" w:type="dxa"/>
            <w:vMerge/>
            <w:tcBorders>
              <w:left w:val="single" w:sz="4" w:space="0" w:color="000000"/>
              <w:bottom w:val="single" w:sz="4" w:space="0" w:color="000000"/>
              <w:right w:val="nil" w:sz="6" w:space="0" w:color="auto"/>
            </w:tcBorders>
          </w:tcPr>
          <w:p>
            <w:pPr/>
          </w:p>
        </w:tc>
      </w:tr>
    </w:tbl>
    <w:p>
      <w:pPr>
        <w:spacing w:after="0"/>
        <w:sectPr>
          <w:pgSz w:w="11910" w:h="16840"/>
          <w:pgMar w:header="877" w:footer="835" w:top="1060" w:bottom="1020" w:left="1260" w:right="0"/>
        </w:sectPr>
      </w:pPr>
    </w:p>
    <w:p>
      <w:pPr>
        <w:spacing w:line="240" w:lineRule="auto" w:before="8"/>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279"/>
        <w:gridCol w:w="1275"/>
        <w:gridCol w:w="1277"/>
        <w:gridCol w:w="1133"/>
        <w:gridCol w:w="1135"/>
        <w:gridCol w:w="821"/>
      </w:tblGrid>
      <w:tr>
        <w:trPr>
          <w:trHeight w:val="742" w:hRule="exact"/>
        </w:trPr>
        <w:tc>
          <w:tcPr>
            <w:tcW w:w="1279"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周俊祥</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0"/>
              <w:jc w:val="center"/>
              <w:rPr>
                <w:rFonts w:ascii="Arial" w:hAnsi="Arial" w:cs="Arial" w:eastAsia="Arial" w:hint="default"/>
                <w:sz w:val="21"/>
                <w:szCs w:val="21"/>
              </w:rPr>
            </w:pPr>
            <w:r>
              <w:rPr>
                <w:rFonts w:ascii="Arial"/>
                <w:w w:val="100"/>
                <w:sz w:val="21"/>
              </w:rPr>
              <w:t>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5"/>
              <w:jc w:val="center"/>
              <w:rPr>
                <w:rFonts w:ascii="Arial" w:hAnsi="Arial" w:cs="Arial" w:eastAsia="Arial" w:hint="default"/>
                <w:sz w:val="21"/>
                <w:szCs w:val="21"/>
              </w:rPr>
            </w:pPr>
            <w:r>
              <w:rPr>
                <w:rFonts w:ascii="Arial"/>
                <w:w w:val="100"/>
                <w:sz w:val="21"/>
              </w:rPr>
              <w:t>8</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2"/>
              <w:jc w:val="center"/>
              <w:rPr>
                <w:rFonts w:ascii="Arial" w:hAnsi="Arial" w:cs="Arial" w:eastAsia="Arial" w:hint="default"/>
                <w:sz w:val="21"/>
                <w:szCs w:val="21"/>
              </w:rPr>
            </w:pPr>
            <w:r>
              <w:rPr>
                <w:rFonts w:ascii="Arial"/>
                <w:w w:val="100"/>
                <w:sz w:val="21"/>
              </w:rPr>
              <w:t>0</w:t>
            </w:r>
          </w:p>
        </w:tc>
        <w:tc>
          <w:tcPr>
            <w:tcW w:w="82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499" w:right="0"/>
              <w:jc w:val="left"/>
              <w:rPr>
                <w:rFonts w:ascii="Arial" w:hAnsi="Arial" w:cs="Arial" w:eastAsia="Arial" w:hint="default"/>
                <w:sz w:val="21"/>
                <w:szCs w:val="21"/>
              </w:rPr>
            </w:pPr>
            <w:r>
              <w:rPr>
                <w:rFonts w:ascii="Arial"/>
                <w:w w:val="100"/>
                <w:sz w:val="21"/>
              </w:rPr>
              <w:t>0</w:t>
            </w:r>
          </w:p>
        </w:tc>
      </w:tr>
    </w:tbl>
    <w:p>
      <w:pPr>
        <w:pStyle w:val="BodyText"/>
        <w:spacing w:line="240" w:lineRule="auto" w:before="84"/>
        <w:ind w:left="1038" w:right="3448"/>
        <w:jc w:val="left"/>
      </w:pPr>
      <w:r>
        <w:rPr/>
        <w:pict>
          <v:group style="position:absolute;margin-left:88.463997pt;margin-top:-37.124355pt;width:418.55pt;height:.1pt;mso-position-horizontal-relative:page;mso-position-vertical-relative:paragraph;z-index:-1158544" coordorigin="1769,-742" coordsize="8371,2">
            <v:shape style="position:absolute;left:1769;top:-742;width:8371;height:2" coordorigin="1769,-742" coordsize="8371,0" path="m1769,-742l10139,-742e" filled="false" stroked="true" strokeweight=".72pt" strokecolor="#000000">
              <v:path arrowok="t"/>
            </v:shape>
            <w10:wrap type="none"/>
          </v:group>
        </w:pict>
      </w:r>
      <w:r>
        <w:rPr/>
        <w:pict>
          <v:group style="position:absolute;margin-left:67.584pt;margin-top:-20.684355pt;width:455pt;height:20.9pt;mso-position-horizontal-relative:page;mso-position-vertical-relative:paragraph;z-index:-1158520" coordorigin="1352,-414" coordsize="9100,418">
            <v:group style="position:absolute;left:1371;top:-409;width:1275;height:2" coordorigin="1371,-409" coordsize="1275,2">
              <v:shape style="position:absolute;left:1371;top:-409;width:1275;height:2" coordorigin="1371,-409" coordsize="1275,0" path="m1371,-409l2645,-409e" filled="false" stroked="true" strokeweight=".48pt" strokecolor="#000000">
                <v:path arrowok="t"/>
              </v:shape>
            </v:group>
            <v:group style="position:absolute;left:2645;top:-409;width:10;height:2" coordorigin="2645,-409" coordsize="10,2">
              <v:shape style="position:absolute;left:2645;top:-409;width:10;height:2" coordorigin="2645,-409" coordsize="10,0" path="m2645,-409l2655,-409e" filled="false" stroked="true" strokeweight=".48pt" strokecolor="#000000">
                <v:path arrowok="t"/>
              </v:shape>
            </v:group>
            <v:group style="position:absolute;left:2655;top:-409;width:1266;height:2" coordorigin="2655,-409" coordsize="1266,2">
              <v:shape style="position:absolute;left:2655;top:-409;width:1266;height:2" coordorigin="2655,-409" coordsize="1266,0" path="m2655,-409l3920,-409e" filled="false" stroked="true" strokeweight=".48pt" strokecolor="#000000">
                <v:path arrowok="t"/>
              </v:shape>
            </v:group>
            <v:group style="position:absolute;left:3920;top:-409;width:10;height:2" coordorigin="3920,-409" coordsize="10,2">
              <v:shape style="position:absolute;left:3920;top:-409;width:10;height:2" coordorigin="3920,-409" coordsize="10,0" path="m3920,-409l3930,-409e" filled="false" stroked="true" strokeweight=".48pt" strokecolor="#000000">
                <v:path arrowok="t"/>
              </v:shape>
            </v:group>
            <v:group style="position:absolute;left:3930;top:-409;width:1268;height:2" coordorigin="3930,-409" coordsize="1268,2">
              <v:shape style="position:absolute;left:3930;top:-409;width:1268;height:2" coordorigin="3930,-409" coordsize="1268,0" path="m3930,-409l5197,-409e" filled="false" stroked="true" strokeweight=".48pt" strokecolor="#000000">
                <v:path arrowok="t"/>
              </v:shape>
            </v:group>
            <v:group style="position:absolute;left:5197;top:-409;width:10;height:2" coordorigin="5197,-409" coordsize="10,2">
              <v:shape style="position:absolute;left:5197;top:-409;width:10;height:2" coordorigin="5197,-409" coordsize="10,0" path="m5197,-409l5207,-409e" filled="false" stroked="true" strokeweight=".48pt" strokecolor="#000000">
                <v:path arrowok="t"/>
              </v:shape>
            </v:group>
            <v:group style="position:absolute;left:5207;top:-409;width:1124;height:2" coordorigin="5207,-409" coordsize="1124,2">
              <v:shape style="position:absolute;left:5207;top:-409;width:1124;height:2" coordorigin="5207,-409" coordsize="1124,0" path="m5207,-409l6330,-409e" filled="false" stroked="true" strokeweight=".48pt" strokecolor="#000000">
                <v:path arrowok="t"/>
              </v:shape>
            </v:group>
            <v:group style="position:absolute;left:6330;top:-409;width:10;height:2" coordorigin="6330,-409" coordsize="10,2">
              <v:shape style="position:absolute;left:6330;top:-409;width:10;height:2" coordorigin="6330,-409" coordsize="10,0" path="m6330,-409l6340,-409e" filled="false" stroked="true" strokeweight=".48pt" strokecolor="#000000">
                <v:path arrowok="t"/>
              </v:shape>
            </v:group>
            <v:group style="position:absolute;left:6340;top:-409;width:1126;height:2" coordorigin="6340,-409" coordsize="1126,2">
              <v:shape style="position:absolute;left:6340;top:-409;width:1126;height:2" coordorigin="6340,-409" coordsize="1126,0" path="m6340,-409l7465,-409e" filled="false" stroked="true" strokeweight=".48pt" strokecolor="#000000">
                <v:path arrowok="t"/>
              </v:shape>
            </v:group>
            <v:group style="position:absolute;left:7465;top:-409;width:10;height:2" coordorigin="7465,-409" coordsize="10,2">
              <v:shape style="position:absolute;left:7465;top:-409;width:10;height:2" coordorigin="7465,-409" coordsize="10,0" path="m7465,-409l7475,-409e" filled="false" stroked="true" strokeweight=".48pt" strokecolor="#000000">
                <v:path arrowok="t"/>
              </v:shape>
            </v:group>
            <v:group style="position:absolute;left:7475;top:-409;width:1124;height:2" coordorigin="7475,-409" coordsize="1124,2">
              <v:shape style="position:absolute;left:7475;top:-409;width:1124;height:2" coordorigin="7475,-409" coordsize="1124,0" path="m7475,-409l8598,-409e" filled="false" stroked="true" strokeweight=".48pt" strokecolor="#000000">
                <v:path arrowok="t"/>
              </v:shape>
            </v:group>
            <v:group style="position:absolute;left:8598;top:-409;width:10;height:2" coordorigin="8598,-409" coordsize="10,2">
              <v:shape style="position:absolute;left:8598;top:-409;width:10;height:2" coordorigin="8598,-409" coordsize="10,0" path="m8598,-409l8608,-409e" filled="false" stroked="true" strokeweight=".48pt" strokecolor="#000000">
                <v:path arrowok="t"/>
              </v:shape>
            </v:group>
            <v:group style="position:absolute;left:8608;top:-409;width:1839;height:2" coordorigin="8608,-409" coordsize="1839,2">
              <v:shape style="position:absolute;left:8608;top:-409;width:1839;height:2" coordorigin="8608,-409" coordsize="1839,0" path="m8608,-409l10447,-409e" filled="false" stroked="true" strokeweight=".48pt" strokecolor="#000000">
                <v:path arrowok="t"/>
              </v:shape>
            </v:group>
            <v:group style="position:absolute;left:2645;top:-404;width:10;height:20" coordorigin="2645,-404" coordsize="10,20">
              <v:shape style="position:absolute;left:2645;top:-404;width:10;height:20" coordorigin="2645,-404" coordsize="10,20" path="m2645,-385l2655,-385,2655,-404,2645,-404,2645,-385xe" filled="true" fillcolor="#000000" stroked="false">
                <v:path arrowok="t"/>
                <v:fill type="solid"/>
              </v:shape>
            </v:group>
            <v:group style="position:absolute;left:3920;top:-404;width:10;height:20" coordorigin="3920,-404" coordsize="10,20">
              <v:shape style="position:absolute;left:3920;top:-404;width:10;height:20" coordorigin="3920,-404" coordsize="10,20" path="m3920,-385l3930,-385,3930,-404,3920,-404,3920,-385xe" filled="true" fillcolor="#000000" stroked="false">
                <v:path arrowok="t"/>
                <v:fill type="solid"/>
              </v:shape>
            </v:group>
            <v:group style="position:absolute;left:5197;top:-404;width:10;height:20" coordorigin="5197,-404" coordsize="10,20">
              <v:shape style="position:absolute;left:5197;top:-404;width:10;height:20" coordorigin="5197,-404" coordsize="10,20" path="m5197,-385l5207,-385,5207,-404,5197,-404,5197,-385xe" filled="true" fillcolor="#000000" stroked="false">
                <v:path arrowok="t"/>
                <v:fill type="solid"/>
              </v:shape>
            </v:group>
            <v:group style="position:absolute;left:6330;top:-404;width:10;height:20" coordorigin="6330,-404" coordsize="10,20">
              <v:shape style="position:absolute;left:6330;top:-404;width:10;height:20" coordorigin="6330,-404" coordsize="10,20" path="m6330,-385l6340,-385,6340,-404,6330,-404,6330,-385xe" filled="true" fillcolor="#000000" stroked="false">
                <v:path arrowok="t"/>
                <v:fill type="solid"/>
              </v:shape>
            </v:group>
            <v:group style="position:absolute;left:7465;top:-404;width:10;height:20" coordorigin="7465,-404" coordsize="10,20">
              <v:shape style="position:absolute;left:7465;top:-404;width:10;height:20" coordorigin="7465,-404" coordsize="10,20" path="m7465,-385l7475,-385,7475,-404,7465,-404,7465,-385xe" filled="true" fillcolor="#000000" stroked="false">
                <v:path arrowok="t"/>
                <v:fill type="solid"/>
              </v:shape>
            </v:group>
            <v:group style="position:absolute;left:8598;top:-404;width:10;height:20" coordorigin="8598,-404" coordsize="10,20">
              <v:shape style="position:absolute;left:8598;top:-404;width:10;height:20" coordorigin="8598,-404" coordsize="10,20" path="m8598,-385l8608,-385,8608,-404,8598,-404,8598,-385xe" filled="true" fillcolor="#000000" stroked="false">
                <v:path arrowok="t"/>
                <v:fill type="solid"/>
              </v:shape>
            </v:group>
            <v:group style="position:absolute;left:8598;top:-385;width:10;height:20" coordorigin="8598,-385" coordsize="10,20">
              <v:shape style="position:absolute;left:8598;top:-385;width:10;height:20" coordorigin="8598,-385" coordsize="10,20" path="m8598,-366l8608,-366,8608,-385,8598,-385,8598,-366xe" filled="true" fillcolor="#000000" stroked="false">
                <v:path arrowok="t"/>
                <v:fill type="solid"/>
              </v:shape>
            </v:group>
            <v:group style="position:absolute;left:8598;top:-366;width:10;height:20" coordorigin="8598,-366" coordsize="10,20">
              <v:shape style="position:absolute;left:8598;top:-366;width:10;height:20" coordorigin="8598,-366" coordsize="10,20" path="m8598,-346l8608,-346,8608,-366,8598,-366,8598,-346xe" filled="true" fillcolor="#000000" stroked="false">
                <v:path arrowok="t"/>
                <v:fill type="solid"/>
              </v:shape>
            </v:group>
            <v:group style="position:absolute;left:8598;top:-346;width:10;height:20" coordorigin="8598,-346" coordsize="10,20">
              <v:shape style="position:absolute;left:8598;top:-346;width:10;height:20" coordorigin="8598,-346" coordsize="10,20" path="m8598,-327l8608,-327,8608,-346,8598,-346,8598,-327xe" filled="true" fillcolor="#000000" stroked="false">
                <v:path arrowok="t"/>
                <v:fill type="solid"/>
              </v:shape>
            </v:group>
            <v:group style="position:absolute;left:8598;top:-327;width:10;height:20" coordorigin="8598,-327" coordsize="10,20">
              <v:shape style="position:absolute;left:8598;top:-327;width:10;height:20" coordorigin="8598,-327" coordsize="10,20" path="m8598,-308l8608,-308,8608,-327,8598,-327,8598,-308xe" filled="true" fillcolor="#000000" stroked="false">
                <v:path arrowok="t"/>
                <v:fill type="solid"/>
              </v:shape>
            </v:group>
            <v:group style="position:absolute;left:8598;top:-308;width:10;height:20" coordorigin="8598,-308" coordsize="10,20">
              <v:shape style="position:absolute;left:8598;top:-308;width:10;height:20" coordorigin="8598,-308" coordsize="10,20" path="m8598,-289l8608,-289,8608,-308,8598,-308,8598,-289xe" filled="true" fillcolor="#000000" stroked="false">
                <v:path arrowok="t"/>
                <v:fill type="solid"/>
              </v:shape>
            </v:group>
            <v:group style="position:absolute;left:8598;top:-289;width:10;height:20" coordorigin="8598,-289" coordsize="10,20">
              <v:shape style="position:absolute;left:8598;top:-289;width:10;height:20" coordorigin="8598,-289" coordsize="10,20" path="m8598,-270l8608,-270,8608,-289,8598,-289,8598,-270xe" filled="true" fillcolor="#000000" stroked="false">
                <v:path arrowok="t"/>
                <v:fill type="solid"/>
              </v:shape>
            </v:group>
            <v:group style="position:absolute;left:8598;top:-270;width:10;height:20" coordorigin="8598,-270" coordsize="10,20">
              <v:shape style="position:absolute;left:8598;top:-270;width:10;height:20" coordorigin="8598,-270" coordsize="10,20" path="m8598,-250l8608,-250,8608,-270,8598,-270,8598,-250xe" filled="true" fillcolor="#000000" stroked="false">
                <v:path arrowok="t"/>
                <v:fill type="solid"/>
              </v:shape>
            </v:group>
            <v:group style="position:absolute;left:8598;top:-250;width:10;height:20" coordorigin="8598,-250" coordsize="10,20">
              <v:shape style="position:absolute;left:8598;top:-250;width:10;height:20" coordorigin="8598,-250" coordsize="10,20" path="m8598,-231l8608,-231,8608,-250,8598,-250,8598,-231xe" filled="true" fillcolor="#000000" stroked="false">
                <v:path arrowok="t"/>
                <v:fill type="solid"/>
              </v:shape>
            </v:group>
            <v:group style="position:absolute;left:8598;top:-231;width:10;height:20" coordorigin="8598,-231" coordsize="10,20">
              <v:shape style="position:absolute;left:8598;top:-231;width:10;height:20" coordorigin="8598,-231" coordsize="10,20" path="m8598,-212l8608,-212,8608,-231,8598,-231,8598,-212xe" filled="true" fillcolor="#000000" stroked="false">
                <v:path arrowok="t"/>
                <v:fill type="solid"/>
              </v:shape>
            </v:group>
            <v:group style="position:absolute;left:8598;top:-212;width:10;height:20" coordorigin="8598,-212" coordsize="10,20">
              <v:shape style="position:absolute;left:8598;top:-212;width:10;height:20" coordorigin="8598,-212" coordsize="10,20" path="m8598,-193l8608,-193,8608,-212,8598,-212,8598,-193xe" filled="true" fillcolor="#000000" stroked="false">
                <v:path arrowok="t"/>
                <v:fill type="solid"/>
              </v:shape>
            </v:group>
            <v:group style="position:absolute;left:8598;top:-193;width:10;height:20" coordorigin="8598,-193" coordsize="10,20">
              <v:shape style="position:absolute;left:8598;top:-193;width:10;height:20" coordorigin="8598,-193" coordsize="10,20" path="m8598,-174l8608,-174,8608,-193,8598,-193,8598,-174xe" filled="true" fillcolor="#000000" stroked="false">
                <v:path arrowok="t"/>
                <v:fill type="solid"/>
              </v:shape>
            </v:group>
            <v:group style="position:absolute;left:8598;top:-174;width:10;height:20" coordorigin="8598,-174" coordsize="10,20">
              <v:shape style="position:absolute;left:8598;top:-174;width:10;height:20" coordorigin="8598,-174" coordsize="10,20" path="m8598,-154l8608,-154,8608,-174,8598,-174,8598,-154xe" filled="true" fillcolor="#000000" stroked="false">
                <v:path arrowok="t"/>
                <v:fill type="solid"/>
              </v:shape>
            </v:group>
            <v:group style="position:absolute;left:8598;top:-154;width:10;height:20" coordorigin="8598,-154" coordsize="10,20">
              <v:shape style="position:absolute;left:8598;top:-154;width:10;height:20" coordorigin="8598,-154" coordsize="10,20" path="m8598,-135l8608,-135,8608,-154,8598,-154,8598,-135xe" filled="true" fillcolor="#000000" stroked="false">
                <v:path arrowok="t"/>
                <v:fill type="solid"/>
              </v:shape>
            </v:group>
            <v:group style="position:absolute;left:8598;top:-135;width:10;height:20" coordorigin="8598,-135" coordsize="10,20">
              <v:shape style="position:absolute;left:8598;top:-135;width:10;height:20" coordorigin="8598,-135" coordsize="10,20" path="m8598,-116l8608,-116,8608,-135,8598,-135,8598,-116xe" filled="true" fillcolor="#000000" stroked="false">
                <v:path arrowok="t"/>
                <v:fill type="solid"/>
              </v:shape>
            </v:group>
            <v:group style="position:absolute;left:1356;top:0;width:1289;height:2" coordorigin="1356,0" coordsize="1289,2">
              <v:shape style="position:absolute;left:1356;top:0;width:1289;height:2" coordorigin="1356,0" coordsize="1289,0" path="m1356,0l2645,0e" filled="false" stroked="true" strokeweight=".48pt" strokecolor="#000000">
                <v:path arrowok="t"/>
              </v:shape>
            </v:group>
            <v:group style="position:absolute;left:2645;top:-39;width:10;height:20" coordorigin="2645,-39" coordsize="10,20">
              <v:shape style="position:absolute;left:2645;top:-39;width:10;height:20" coordorigin="2645,-39" coordsize="10,20" path="m2645,-20l2655,-20,2655,-39,2645,-39,2645,-20xe" filled="true" fillcolor="#000000" stroked="false">
                <v:path arrowok="t"/>
                <v:fill type="solid"/>
              </v:shape>
              <v:shape style="position:absolute;left:2645;top:-20;width:10;height:14" type="#_x0000_t75" stroked="false">
                <v:imagedata r:id="rId599" o:title=""/>
              </v:shape>
            </v:group>
            <v:group style="position:absolute;left:2645;top:0;width:10;height:2" coordorigin="2645,0" coordsize="10,2">
              <v:shape style="position:absolute;left:2645;top:0;width:10;height:2" coordorigin="2645,0" coordsize="10,0" path="m2645,0l2655,0e" filled="false" stroked="true" strokeweight=".48pt" strokecolor="#000000">
                <v:path arrowok="t"/>
              </v:shape>
            </v:group>
            <v:group style="position:absolute;left:2655;top:0;width:1266;height:2" coordorigin="2655,0" coordsize="1266,2">
              <v:shape style="position:absolute;left:2655;top:0;width:1266;height:2" coordorigin="2655,0" coordsize="1266,0" path="m2655,0l3920,0e" filled="false" stroked="true" strokeweight=".48pt" strokecolor="#000000">
                <v:path arrowok="t"/>
              </v:shape>
            </v:group>
            <v:group style="position:absolute;left:3920;top:-39;width:10;height:20" coordorigin="3920,-39" coordsize="10,20">
              <v:shape style="position:absolute;left:3920;top:-39;width:10;height:20" coordorigin="3920,-39" coordsize="10,20" path="m3920,-20l3930,-20,3930,-39,3920,-39,3920,-20xe" filled="true" fillcolor="#000000" stroked="false">
                <v:path arrowok="t"/>
                <v:fill type="solid"/>
              </v:shape>
              <v:shape style="position:absolute;left:3920;top:-20;width:10;height:14" type="#_x0000_t75" stroked="false">
                <v:imagedata r:id="rId599" o:title=""/>
              </v:shape>
            </v:group>
            <v:group style="position:absolute;left:3920;top:0;width:10;height:2" coordorigin="3920,0" coordsize="10,2">
              <v:shape style="position:absolute;left:3920;top:0;width:10;height:2" coordorigin="3920,0" coordsize="10,0" path="m3920,0l3930,0e" filled="false" stroked="true" strokeweight=".48pt" strokecolor="#000000">
                <v:path arrowok="t"/>
              </v:shape>
            </v:group>
            <v:group style="position:absolute;left:3930;top:0;width:1268;height:2" coordorigin="3930,0" coordsize="1268,2">
              <v:shape style="position:absolute;left:3930;top:0;width:1268;height:2" coordorigin="3930,0" coordsize="1268,0" path="m3930,0l5197,0e" filled="false" stroked="true" strokeweight=".48pt" strokecolor="#000000">
                <v:path arrowok="t"/>
              </v:shape>
            </v:group>
            <v:group style="position:absolute;left:5197;top:-39;width:10;height:20" coordorigin="5197,-39" coordsize="10,20">
              <v:shape style="position:absolute;left:5197;top:-39;width:10;height:20" coordorigin="5197,-39" coordsize="10,20" path="m5197,-20l5207,-20,5207,-39,5197,-39,5197,-20xe" filled="true" fillcolor="#000000" stroked="false">
                <v:path arrowok="t"/>
                <v:fill type="solid"/>
              </v:shape>
              <v:shape style="position:absolute;left:5197;top:-20;width:10;height:14" type="#_x0000_t75" stroked="false">
                <v:imagedata r:id="rId599" o:title=""/>
              </v:shape>
            </v:group>
            <v:group style="position:absolute;left:5197;top:0;width:10;height:2" coordorigin="5197,0" coordsize="10,2">
              <v:shape style="position:absolute;left:5197;top:0;width:10;height:2" coordorigin="5197,0" coordsize="10,0" path="m5197,0l5207,0e" filled="false" stroked="true" strokeweight=".48pt" strokecolor="#000000">
                <v:path arrowok="t"/>
              </v:shape>
            </v:group>
            <v:group style="position:absolute;left:5207;top:0;width:1124;height:2" coordorigin="5207,0" coordsize="1124,2">
              <v:shape style="position:absolute;left:5207;top:0;width:1124;height:2" coordorigin="5207,0" coordsize="1124,0" path="m5207,0l6330,0e" filled="false" stroked="true" strokeweight=".48pt" strokecolor="#000000">
                <v:path arrowok="t"/>
              </v:shape>
            </v:group>
            <v:group style="position:absolute;left:6330;top:-39;width:10;height:20" coordorigin="6330,-39" coordsize="10,20">
              <v:shape style="position:absolute;left:6330;top:-39;width:10;height:20" coordorigin="6330,-39" coordsize="10,20" path="m6330,-20l6340,-20,6340,-39,6330,-39,6330,-20xe" filled="true" fillcolor="#000000" stroked="false">
                <v:path arrowok="t"/>
                <v:fill type="solid"/>
              </v:shape>
              <v:shape style="position:absolute;left:6330;top:-20;width:10;height:14" type="#_x0000_t75" stroked="false">
                <v:imagedata r:id="rId599" o:title=""/>
              </v:shape>
            </v:group>
            <v:group style="position:absolute;left:6330;top:0;width:10;height:2" coordorigin="6330,0" coordsize="10,2">
              <v:shape style="position:absolute;left:6330;top:0;width:10;height:2" coordorigin="6330,0" coordsize="10,0" path="m6330,0l6340,0e" filled="false" stroked="true" strokeweight=".48pt" strokecolor="#000000">
                <v:path arrowok="t"/>
              </v:shape>
            </v:group>
            <v:group style="position:absolute;left:6340;top:0;width:1126;height:2" coordorigin="6340,0" coordsize="1126,2">
              <v:shape style="position:absolute;left:6340;top:0;width:1126;height:2" coordorigin="6340,0" coordsize="1126,0" path="m6340,0l7465,0e" filled="false" stroked="true" strokeweight=".48pt" strokecolor="#000000">
                <v:path arrowok="t"/>
              </v:shape>
            </v:group>
            <v:group style="position:absolute;left:7465;top:-39;width:10;height:20" coordorigin="7465,-39" coordsize="10,20">
              <v:shape style="position:absolute;left:7465;top:-39;width:10;height:20" coordorigin="7465,-39" coordsize="10,20" path="m7465,-20l7475,-20,7475,-39,7465,-39,7465,-20xe" filled="true" fillcolor="#000000" stroked="false">
                <v:path arrowok="t"/>
                <v:fill type="solid"/>
              </v:shape>
              <v:shape style="position:absolute;left:7465;top:-20;width:10;height:14" type="#_x0000_t75" stroked="false">
                <v:imagedata r:id="rId599" o:title=""/>
              </v:shape>
            </v:group>
            <v:group style="position:absolute;left:7465;top:0;width:10;height:2" coordorigin="7465,0" coordsize="10,2">
              <v:shape style="position:absolute;left:7465;top:0;width:10;height:2" coordorigin="7465,0" coordsize="10,0" path="m7465,0l7475,0e" filled="false" stroked="true" strokeweight=".48pt" strokecolor="#000000">
                <v:path arrowok="t"/>
              </v:shape>
            </v:group>
            <v:group style="position:absolute;left:7475;top:0;width:1124;height:2" coordorigin="7475,0" coordsize="1124,2">
              <v:shape style="position:absolute;left:7475;top:0;width:1124;height:2" coordorigin="7475,0" coordsize="1124,0" path="m7475,0l8598,0e" filled="false" stroked="true" strokeweight=".48pt" strokecolor="#000000">
                <v:path arrowok="t"/>
              </v:shape>
            </v:group>
            <v:group style="position:absolute;left:8598;top:-116;width:10;height:20" coordorigin="8598,-116" coordsize="10,20">
              <v:shape style="position:absolute;left:8598;top:-116;width:10;height:20" coordorigin="8598,-116" coordsize="10,20" path="m8598,-97l8608,-97,8608,-116,8598,-116,8598,-97xe" filled="true" fillcolor="#000000" stroked="false">
                <v:path arrowok="t"/>
                <v:fill type="solid"/>
              </v:shape>
            </v:group>
            <v:group style="position:absolute;left:8598;top:-97;width:10;height:20" coordorigin="8598,-97" coordsize="10,20">
              <v:shape style="position:absolute;left:8598;top:-97;width:10;height:20" coordorigin="8598,-97" coordsize="10,20" path="m8598,-78l8608,-78,8608,-97,8598,-97,8598,-78xe" filled="true" fillcolor="#000000" stroked="false">
                <v:path arrowok="t"/>
                <v:fill type="solid"/>
              </v:shape>
            </v:group>
            <v:group style="position:absolute;left:8598;top:-78;width:10;height:20" coordorigin="8598,-78" coordsize="10,20">
              <v:shape style="position:absolute;left:8598;top:-78;width:10;height:20" coordorigin="8598,-78" coordsize="10,20" path="m8598,-58l8608,-58,8608,-78,8598,-78,8598,-58xe" filled="true" fillcolor="#000000" stroked="false">
                <v:path arrowok="t"/>
                <v:fill type="solid"/>
              </v:shape>
            </v:group>
            <v:group style="position:absolute;left:8598;top:-58;width:10;height:20" coordorigin="8598,-58" coordsize="10,20">
              <v:shape style="position:absolute;left:8598;top:-58;width:10;height:20" coordorigin="8598,-58" coordsize="10,20" path="m8598,-39l8608,-39,8608,-58,8598,-58,8598,-39xe" filled="true" fillcolor="#000000" stroked="false">
                <v:path arrowok="t"/>
                <v:fill type="solid"/>
              </v:shape>
            </v:group>
            <v:group style="position:absolute;left:8598;top:-39;width:10;height:20" coordorigin="8598,-39" coordsize="10,20">
              <v:shape style="position:absolute;left:8598;top:-39;width:10;height:20" coordorigin="8598,-39" coordsize="10,20" path="m8598,-20l8608,-20,8608,-39,8598,-39,8598,-20xe" filled="true" fillcolor="#000000" stroked="false">
                <v:path arrowok="t"/>
                <v:fill type="solid"/>
              </v:shape>
              <v:shape style="position:absolute;left:8598;top:-20;width:10;height:14" type="#_x0000_t75" stroked="false">
                <v:imagedata r:id="rId599" o:title=""/>
              </v:shape>
            </v:group>
            <v:group style="position:absolute;left:8598;top:0;width:10;height:2" coordorigin="8598,0" coordsize="10,2">
              <v:shape style="position:absolute;left:8598;top:0;width:10;height:2" coordorigin="8598,0" coordsize="10,0" path="m8598,0l8608,0e" filled="false" stroked="true" strokeweight=".48pt" strokecolor="#000000">
                <v:path arrowok="t"/>
              </v:shape>
            </v:group>
            <v:group style="position:absolute;left:8608;top:0;width:1839;height:2" coordorigin="8608,0" coordsize="1839,2">
              <v:shape style="position:absolute;left:8608;top:0;width:1839;height:2" coordorigin="8608,0" coordsize="1839,0" path="m8608,0l10447,0e" filled="false" stroked="true" strokeweight=".48pt" strokecolor="#000000">
                <v:path arrowok="t"/>
              </v:shape>
            </v:group>
            <w10:wrap type="none"/>
          </v:group>
        </w:pict>
      </w:r>
      <w:r>
        <w:rPr/>
        <w:t>报告期内共召开</w:t>
      </w:r>
      <w:r>
        <w:rPr>
          <w:spacing w:val="-60"/>
        </w:rPr>
        <w:t> </w:t>
      </w:r>
      <w:r>
        <w:rPr>
          <w:rFonts w:ascii="Arial" w:hAnsi="Arial" w:cs="Arial" w:eastAsia="Arial" w:hint="default"/>
        </w:rPr>
        <w:t>8</w:t>
      </w:r>
      <w:r>
        <w:rPr>
          <w:rFonts w:ascii="Arial" w:hAnsi="Arial" w:cs="Arial" w:eastAsia="Arial" w:hint="default"/>
          <w:spacing w:val="-6"/>
        </w:rPr>
        <w:t> </w:t>
      </w:r>
      <w:r>
        <w:rPr/>
        <w:t>次董事会，具体情况如下：</w:t>
      </w:r>
    </w:p>
    <w:p>
      <w:pPr>
        <w:pStyle w:val="BodyText"/>
        <w:spacing w:line="240" w:lineRule="auto" w:before="134"/>
        <w:ind w:left="1038" w:right="3448"/>
        <w:jc w:val="left"/>
      </w:pPr>
      <w:r>
        <w:rPr>
          <w:rFonts w:ascii="Arial" w:hAnsi="Arial" w:cs="Arial" w:eastAsia="Arial" w:hint="default"/>
        </w:rPr>
        <w:t>1</w:t>
      </w:r>
      <w:r>
        <w:rPr/>
        <w:t>、第二届董事会第七次会议</w:t>
      </w:r>
    </w:p>
    <w:p>
      <w:pPr>
        <w:pStyle w:val="BodyText"/>
        <w:spacing w:line="240" w:lineRule="auto"/>
        <w:ind w:left="1038" w:right="0"/>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4"/>
        </w:rPr>
        <w:t> </w:t>
      </w:r>
      <w:r>
        <w:rPr>
          <w:rFonts w:ascii="Arial" w:hAnsi="Arial" w:cs="Arial" w:eastAsia="Arial" w:hint="default"/>
        </w:rPr>
        <w:t>18</w:t>
      </w:r>
      <w:r>
        <w:rPr>
          <w:rFonts w:ascii="Arial" w:hAnsi="Arial" w:cs="Arial" w:eastAsia="Arial" w:hint="default"/>
          <w:spacing w:val="-7"/>
        </w:rPr>
        <w:t> </w:t>
      </w:r>
      <w:r>
        <w:rPr/>
        <w:t>日，公司第二届董事会第七次会议在公司三楼会议室召开，</w:t>
      </w:r>
    </w:p>
    <w:p>
      <w:pPr>
        <w:pStyle w:val="BodyText"/>
        <w:spacing w:line="350" w:lineRule="auto" w:before="134"/>
        <w:ind w:left="558" w:right="1792"/>
        <w:jc w:val="both"/>
      </w:pPr>
      <w:r>
        <w:rPr/>
        <w:t>应到董事</w:t>
      </w:r>
      <w:r>
        <w:rPr>
          <w:spacing w:val="-60"/>
        </w:rPr>
        <w:t> </w:t>
      </w:r>
      <w:r>
        <w:rPr>
          <w:rFonts w:ascii="Arial" w:hAnsi="Arial" w:cs="Arial" w:eastAsia="Arial" w:hint="default"/>
          <w:spacing w:val="-8"/>
        </w:rPr>
        <w:t>11</w:t>
      </w:r>
      <w:r>
        <w:rPr>
          <w:rFonts w:ascii="Arial" w:hAnsi="Arial" w:cs="Arial" w:eastAsia="Arial" w:hint="default"/>
          <w:spacing w:val="-5"/>
        </w:rPr>
        <w:t> </w:t>
      </w:r>
      <w:r>
        <w:rPr>
          <w:spacing w:val="-5"/>
        </w:rPr>
        <w:t>人，实际参会董事</w:t>
      </w:r>
      <w:r>
        <w:rPr>
          <w:spacing w:val="-59"/>
        </w:rPr>
        <w:t> </w:t>
      </w:r>
      <w:r>
        <w:rPr>
          <w:rFonts w:ascii="Arial" w:hAnsi="Arial" w:cs="Arial" w:eastAsia="Arial" w:hint="default"/>
          <w:spacing w:val="-8"/>
        </w:rPr>
        <w:t>11</w:t>
      </w:r>
      <w:r>
        <w:rPr>
          <w:rFonts w:ascii="Arial" w:hAnsi="Arial" w:cs="Arial" w:eastAsia="Arial" w:hint="default"/>
          <w:spacing w:val="-5"/>
        </w:rPr>
        <w:t> </w:t>
      </w:r>
      <w:r>
        <w:rPr>
          <w:spacing w:val="-4"/>
        </w:rPr>
        <w:t>人，会议审议通过了《关于使用超募资金收购</w:t>
      </w:r>
      <w:r>
        <w:rPr/>
        <w:t> </w:t>
      </w:r>
      <w:r>
        <w:rPr>
          <w:spacing w:val="-10"/>
        </w:rPr>
        <w:t>深圳市汇巨信息技术有限公司的议案》、《关于使用超募资金收购广州易星信息科</w:t>
      </w:r>
      <w:r>
        <w:rPr>
          <w:spacing w:val="-89"/>
        </w:rPr>
        <w:t> </w:t>
      </w:r>
      <w:r>
        <w:rPr>
          <w:spacing w:val="-89"/>
        </w:rPr>
      </w:r>
      <w:r>
        <w:rPr>
          <w:spacing w:val="-16"/>
        </w:rPr>
        <w:t>技有限公司的议案》、《关于使用超募资金设立北京子公司的议案》、《关于使用超</w:t>
      </w:r>
      <w:r>
        <w:rPr>
          <w:spacing w:val="-96"/>
        </w:rPr>
        <w:t> </w:t>
      </w:r>
      <w:r>
        <w:rPr>
          <w:spacing w:val="-96"/>
        </w:rPr>
      </w:r>
      <w:r>
        <w:rPr>
          <w:spacing w:val="-12"/>
        </w:rPr>
        <w:t>募资金对上海子公司增资的议案》、《关于聘任公司副总经理的议案》。</w:t>
      </w:r>
    </w:p>
    <w:p>
      <w:pPr>
        <w:pStyle w:val="BodyText"/>
        <w:spacing w:line="240" w:lineRule="auto" w:before="41"/>
        <w:ind w:left="1038" w:right="3448"/>
        <w:jc w:val="left"/>
      </w:pPr>
      <w:r>
        <w:rPr>
          <w:rFonts w:ascii="Arial" w:hAnsi="Arial" w:cs="Arial" w:eastAsia="Arial" w:hint="default"/>
        </w:rPr>
        <w:t>2</w:t>
      </w:r>
      <w:r>
        <w:rPr/>
        <w:t>、第二届董事会第八次会议</w:t>
      </w:r>
    </w:p>
    <w:p>
      <w:pPr>
        <w:pStyle w:val="BodyText"/>
        <w:spacing w:line="240" w:lineRule="auto"/>
        <w:ind w:left="1038" w:right="0"/>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w:t>
      </w:r>
      <w:r>
        <w:rPr>
          <w:spacing w:val="-64"/>
        </w:rPr>
        <w:t> </w:t>
      </w:r>
      <w:r>
        <w:rPr>
          <w:rFonts w:ascii="Arial" w:hAnsi="Arial" w:cs="Arial" w:eastAsia="Arial" w:hint="default"/>
        </w:rPr>
        <w:t>23</w:t>
      </w:r>
      <w:r>
        <w:rPr>
          <w:rFonts w:ascii="Arial" w:hAnsi="Arial" w:cs="Arial" w:eastAsia="Arial" w:hint="default"/>
          <w:spacing w:val="-7"/>
        </w:rPr>
        <w:t> </w:t>
      </w:r>
      <w:r>
        <w:rPr/>
        <w:t>日，公司第二届董事会第八次会议在公司三楼会议室召开，</w:t>
      </w:r>
    </w:p>
    <w:p>
      <w:pPr>
        <w:pStyle w:val="BodyText"/>
        <w:spacing w:line="340" w:lineRule="auto"/>
        <w:ind w:left="558" w:right="1791"/>
        <w:jc w:val="both"/>
      </w:pPr>
      <w:r>
        <w:rPr/>
        <w:t>应到董事</w:t>
      </w:r>
      <w:r>
        <w:rPr>
          <w:spacing w:val="-58"/>
        </w:rPr>
        <w:t> </w:t>
      </w:r>
      <w:r>
        <w:rPr>
          <w:rFonts w:ascii="Arial" w:hAnsi="Arial" w:cs="Arial" w:eastAsia="Arial" w:hint="default"/>
          <w:spacing w:val="-10"/>
        </w:rPr>
        <w:t>11</w:t>
      </w:r>
      <w:r>
        <w:rPr>
          <w:rFonts w:ascii="Arial" w:hAnsi="Arial" w:cs="Arial" w:eastAsia="Arial" w:hint="default"/>
          <w:spacing w:val="-3"/>
        </w:rPr>
        <w:t> </w:t>
      </w:r>
      <w:r>
        <w:rPr/>
        <w:t>人，实际参会董事</w:t>
      </w:r>
      <w:r>
        <w:rPr>
          <w:spacing w:val="-58"/>
        </w:rPr>
        <w:t> </w:t>
      </w:r>
      <w:r>
        <w:rPr>
          <w:rFonts w:ascii="Arial" w:hAnsi="Arial" w:cs="Arial" w:eastAsia="Arial" w:hint="default"/>
          <w:spacing w:val="-10"/>
        </w:rPr>
        <w:t>11</w:t>
      </w:r>
      <w:r>
        <w:rPr>
          <w:rFonts w:ascii="Arial" w:hAnsi="Arial" w:cs="Arial" w:eastAsia="Arial" w:hint="default"/>
          <w:spacing w:val="-3"/>
        </w:rPr>
        <w:t> </w:t>
      </w:r>
      <w:r>
        <w:rPr/>
        <w:t>人，会议审议通过了《</w:t>
      </w:r>
      <w:r>
        <w:rPr>
          <w:rFonts w:ascii="Arial" w:hAnsi="Arial" w:cs="Arial" w:eastAsia="Arial" w:hint="default"/>
        </w:rPr>
        <w:t>2010</w:t>
      </w:r>
      <w:r>
        <w:rPr>
          <w:rFonts w:ascii="Arial" w:hAnsi="Arial" w:cs="Arial" w:eastAsia="Arial" w:hint="default"/>
          <w:spacing w:val="-3"/>
        </w:rPr>
        <w:t> </w:t>
      </w:r>
      <w:r>
        <w:rPr/>
        <w:t>年年度报告及摘 </w:t>
      </w:r>
      <w:r>
        <w:rPr>
          <w:spacing w:val="-31"/>
          <w:w w:val="99"/>
        </w:rPr>
        <w:t>要》、《</w:t>
      </w:r>
      <w:r>
        <w:rPr>
          <w:rFonts w:ascii="Arial" w:hAnsi="Arial" w:cs="Arial" w:eastAsia="Arial" w:hint="default"/>
          <w:spacing w:val="-31"/>
          <w:w w:val="99"/>
        </w:rPr>
        <w:t>2010</w:t>
      </w:r>
      <w:r>
        <w:rPr>
          <w:rFonts w:ascii="Arial" w:hAnsi="Arial" w:cs="Arial" w:eastAsia="Arial" w:hint="default"/>
          <w:w w:val="99"/>
        </w:rPr>
        <w:t> </w:t>
      </w:r>
      <w:r>
        <w:rPr>
          <w:spacing w:val="-17"/>
        </w:rPr>
        <w:t>年董事会工作报告》、《经审计的</w:t>
      </w:r>
      <w:r>
        <w:rPr/>
        <w:t> </w:t>
      </w:r>
      <w:r>
        <w:rPr>
          <w:rFonts w:ascii="Arial" w:hAnsi="Arial" w:cs="Arial" w:eastAsia="Arial" w:hint="default"/>
          <w:spacing w:val="-1"/>
          <w:w w:val="99"/>
        </w:rPr>
        <w:t>2010</w:t>
      </w:r>
      <w:r>
        <w:rPr>
          <w:rFonts w:ascii="Arial" w:hAnsi="Arial" w:cs="Arial" w:eastAsia="Arial" w:hint="default"/>
          <w:w w:val="99"/>
        </w:rPr>
        <w:t> </w:t>
      </w:r>
      <w:r>
        <w:rPr>
          <w:spacing w:val="-21"/>
          <w:w w:val="99"/>
        </w:rPr>
        <w:t>年度财务报告》、《</w:t>
      </w:r>
      <w:r>
        <w:rPr>
          <w:rFonts w:ascii="Arial" w:hAnsi="Arial" w:cs="Arial" w:eastAsia="Arial" w:hint="default"/>
          <w:spacing w:val="-21"/>
          <w:w w:val="99"/>
        </w:rPr>
        <w:t>2011</w:t>
      </w:r>
      <w:r>
        <w:rPr>
          <w:rFonts w:ascii="Arial" w:hAnsi="Arial" w:cs="Arial" w:eastAsia="Arial" w:hint="default"/>
          <w:spacing w:val="-38"/>
          <w:w w:val="99"/>
        </w:rPr>
        <w:t> </w:t>
      </w:r>
      <w:r>
        <w:rPr/>
        <w:t>年度 </w:t>
      </w:r>
      <w:r>
        <w:rPr>
          <w:spacing w:val="-22"/>
          <w:w w:val="99"/>
        </w:rPr>
        <w:t>财务预算报告》、《</w:t>
      </w:r>
      <w:r>
        <w:rPr>
          <w:rFonts w:ascii="Arial" w:hAnsi="Arial" w:cs="Arial" w:eastAsia="Arial" w:hint="default"/>
          <w:spacing w:val="-22"/>
          <w:w w:val="99"/>
        </w:rPr>
        <w:t>2010</w:t>
      </w:r>
      <w:r>
        <w:rPr>
          <w:rFonts w:ascii="Arial" w:hAnsi="Arial" w:cs="Arial" w:eastAsia="Arial" w:hint="default"/>
          <w:spacing w:val="3"/>
          <w:w w:val="99"/>
        </w:rPr>
        <w:t> </w:t>
      </w:r>
      <w:r>
        <w:rPr>
          <w:spacing w:val="-19"/>
          <w:w w:val="99"/>
        </w:rPr>
        <w:t>年度利润分配方案》、《</w:t>
      </w:r>
      <w:r>
        <w:rPr>
          <w:rFonts w:ascii="Arial" w:hAnsi="Arial" w:cs="Arial" w:eastAsia="Arial" w:hint="default"/>
          <w:spacing w:val="-19"/>
          <w:w w:val="99"/>
        </w:rPr>
        <w:t>2010</w:t>
      </w:r>
      <w:r>
        <w:rPr>
          <w:rFonts w:ascii="Arial" w:hAnsi="Arial" w:cs="Arial" w:eastAsia="Arial" w:hint="default"/>
          <w:spacing w:val="2"/>
          <w:w w:val="99"/>
        </w:rPr>
        <w:t> </w:t>
      </w:r>
      <w:r>
        <w:rPr>
          <w:spacing w:val="-1"/>
        </w:rPr>
        <w:t>年募集资金存放与使用情况</w:t>
      </w:r>
      <w:r>
        <w:rPr>
          <w:spacing w:val="-118"/>
        </w:rPr>
        <w:t> </w:t>
      </w:r>
      <w:r>
        <w:rPr>
          <w:spacing w:val="-118"/>
        </w:rPr>
      </w:r>
      <w:r>
        <w:rPr>
          <w:spacing w:val="-23"/>
          <w:w w:val="99"/>
        </w:rPr>
        <w:t>专项报告》、《</w:t>
      </w:r>
      <w:r>
        <w:rPr>
          <w:rFonts w:ascii="Arial" w:hAnsi="Arial" w:cs="Arial" w:eastAsia="Arial" w:hint="default"/>
          <w:spacing w:val="-23"/>
          <w:w w:val="99"/>
        </w:rPr>
        <w:t>2010</w:t>
      </w:r>
      <w:r>
        <w:rPr>
          <w:rFonts w:ascii="Arial" w:hAnsi="Arial" w:cs="Arial" w:eastAsia="Arial" w:hint="default"/>
          <w:w w:val="99"/>
        </w:rPr>
        <w:t> </w:t>
      </w:r>
      <w:r>
        <w:rPr>
          <w:spacing w:val="-9"/>
          <w:w w:val="99"/>
        </w:rPr>
        <w:t>年控股股东及其他关联方占用资金情况的专项说明》、《</w:t>
      </w:r>
      <w:r>
        <w:rPr>
          <w:rFonts w:ascii="Arial" w:hAnsi="Arial" w:cs="Arial" w:eastAsia="Arial" w:hint="default"/>
          <w:spacing w:val="-9"/>
          <w:w w:val="99"/>
        </w:rPr>
        <w:t>2010</w:t>
      </w:r>
      <w:r>
        <w:rPr>
          <w:rFonts w:ascii="Arial" w:hAnsi="Arial" w:cs="Arial" w:eastAsia="Arial" w:hint="default"/>
          <w:spacing w:val="-61"/>
          <w:w w:val="99"/>
        </w:rPr>
        <w:t> </w:t>
      </w:r>
      <w:r>
        <w:rPr>
          <w:rFonts w:ascii="Arial" w:hAnsi="Arial" w:cs="Arial" w:eastAsia="Arial" w:hint="default"/>
          <w:spacing w:val="-61"/>
          <w:w w:val="99"/>
        </w:rPr>
      </w:r>
      <w:r>
        <w:rPr>
          <w:spacing w:val="-13"/>
          <w:w w:val="99"/>
        </w:rPr>
        <w:t>年度内部控制自我评价报告》、《</w:t>
      </w:r>
      <w:r>
        <w:rPr>
          <w:rFonts w:ascii="Arial" w:hAnsi="Arial" w:cs="Arial" w:eastAsia="Arial" w:hint="default"/>
          <w:spacing w:val="-13"/>
          <w:w w:val="99"/>
        </w:rPr>
        <w:t>2010</w:t>
      </w:r>
      <w:r>
        <w:rPr>
          <w:rFonts w:ascii="Arial" w:hAnsi="Arial" w:cs="Arial" w:eastAsia="Arial" w:hint="default"/>
          <w:spacing w:val="41"/>
          <w:w w:val="99"/>
        </w:rPr>
        <w:t> </w:t>
      </w:r>
      <w:r>
        <w:rPr>
          <w:spacing w:val="-13"/>
        </w:rPr>
        <w:t>年度社会责任报告》、《关于公司治理专项</w:t>
      </w:r>
      <w:r>
        <w:rPr/>
        <w:t> </w:t>
      </w:r>
      <w:r>
        <w:rPr>
          <w:spacing w:val="-16"/>
        </w:rPr>
        <w:t>活动的整改报告》、《关于续聘会计师事务所的议案》、《关于增加公司经营范围的</w:t>
      </w:r>
      <w:r>
        <w:rPr>
          <w:spacing w:val="-96"/>
        </w:rPr>
        <w:t> </w:t>
      </w:r>
      <w:r>
        <w:rPr>
          <w:spacing w:val="-96"/>
        </w:rPr>
      </w:r>
      <w:r>
        <w:rPr>
          <w:spacing w:val="-17"/>
        </w:rPr>
        <w:t>议案》、《关于修订</w:t>
      </w:r>
      <w:r>
        <w:rPr>
          <w:rFonts w:ascii="Arial" w:hAnsi="Arial" w:cs="Arial" w:eastAsia="Arial" w:hint="default"/>
          <w:spacing w:val="-17"/>
        </w:rPr>
        <w:t>&lt;</w:t>
      </w:r>
      <w:r>
        <w:rPr>
          <w:spacing w:val="-17"/>
        </w:rPr>
        <w:t>公司章程</w:t>
      </w:r>
      <w:r>
        <w:rPr>
          <w:rFonts w:ascii="Arial" w:hAnsi="Arial" w:cs="Arial" w:eastAsia="Arial" w:hint="default"/>
          <w:spacing w:val="-17"/>
        </w:rPr>
        <w:t>&gt;</w:t>
      </w:r>
      <w:r>
        <w:rPr>
          <w:spacing w:val="-17"/>
        </w:rPr>
        <w:t>的议案》、《关于修订</w:t>
      </w:r>
      <w:r>
        <w:rPr>
          <w:rFonts w:ascii="Arial" w:hAnsi="Arial" w:cs="Arial" w:eastAsia="Arial" w:hint="default"/>
          <w:spacing w:val="-17"/>
        </w:rPr>
        <w:t>&lt;</w:t>
      </w:r>
      <w:r>
        <w:rPr>
          <w:spacing w:val="-17"/>
        </w:rPr>
        <w:t>对外提供财务资助管理制度</w:t>
      </w:r>
      <w:r>
        <w:rPr>
          <w:rFonts w:ascii="Arial" w:hAnsi="Arial" w:cs="Arial" w:eastAsia="Arial" w:hint="default"/>
          <w:spacing w:val="-17"/>
        </w:rPr>
        <w:t>&gt;</w:t>
      </w:r>
      <w:r>
        <w:rPr>
          <w:rFonts w:ascii="Arial" w:hAnsi="Arial" w:cs="Arial" w:eastAsia="Arial" w:hint="default"/>
          <w:spacing w:val="-56"/>
        </w:rPr>
        <w:t> </w:t>
      </w:r>
      <w:r>
        <w:rPr>
          <w:spacing w:val="-24"/>
        </w:rPr>
        <w:t>的议案》、《关于召开</w:t>
      </w:r>
      <w:r>
        <w:rPr>
          <w:spacing w:val="-56"/>
        </w:rPr>
        <w:t> </w:t>
      </w:r>
      <w:r>
        <w:rPr>
          <w:rFonts w:ascii="Arial" w:hAnsi="Arial" w:cs="Arial" w:eastAsia="Arial" w:hint="default"/>
          <w:w w:val="99"/>
        </w:rPr>
        <w:t>2010</w:t>
      </w:r>
      <w:r>
        <w:rPr>
          <w:rFonts w:ascii="Arial" w:hAnsi="Arial" w:cs="Arial" w:eastAsia="Arial" w:hint="default"/>
          <w:spacing w:val="-2"/>
          <w:w w:val="99"/>
        </w:rPr>
        <w:t> </w:t>
      </w:r>
      <w:r>
        <w:rPr>
          <w:spacing w:val="-11"/>
        </w:rPr>
        <w:t>年年度股东大会的议案》。</w:t>
      </w:r>
    </w:p>
    <w:p>
      <w:pPr>
        <w:pStyle w:val="BodyText"/>
        <w:spacing w:line="240" w:lineRule="auto" w:before="24"/>
        <w:ind w:left="1038" w:right="3448"/>
        <w:jc w:val="left"/>
      </w:pPr>
      <w:r>
        <w:rPr>
          <w:rFonts w:ascii="Arial" w:hAnsi="Arial" w:cs="Arial" w:eastAsia="Arial" w:hint="default"/>
        </w:rPr>
        <w:t>3</w:t>
      </w:r>
      <w:r>
        <w:rPr/>
        <w:t>、第二届董事会第九次会议</w:t>
      </w:r>
    </w:p>
    <w:p>
      <w:pPr>
        <w:pStyle w:val="BodyText"/>
        <w:spacing w:line="240" w:lineRule="auto" w:before="134"/>
        <w:ind w:left="1038" w:right="0"/>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spacing w:val="-64"/>
        </w:rPr>
        <w:t> </w:t>
      </w:r>
      <w:r>
        <w:rPr>
          <w:rFonts w:ascii="Arial" w:hAnsi="Arial" w:cs="Arial" w:eastAsia="Arial" w:hint="default"/>
        </w:rPr>
        <w:t>26</w:t>
      </w:r>
      <w:r>
        <w:rPr>
          <w:rFonts w:ascii="Arial" w:hAnsi="Arial" w:cs="Arial" w:eastAsia="Arial" w:hint="default"/>
          <w:spacing w:val="-7"/>
        </w:rPr>
        <w:t> </w:t>
      </w:r>
      <w:r>
        <w:rPr/>
        <w:t>日，公司第二届董事会第九次会议在公司三楼会议室召开，</w:t>
      </w:r>
    </w:p>
    <w:p>
      <w:pPr>
        <w:pStyle w:val="BodyText"/>
        <w:spacing w:line="338" w:lineRule="auto"/>
        <w:ind w:left="558" w:right="1670"/>
        <w:jc w:val="left"/>
      </w:pPr>
      <w:r>
        <w:rPr/>
        <w:t>应到董事</w:t>
      </w:r>
      <w:r>
        <w:rPr>
          <w:spacing w:val="-60"/>
        </w:rPr>
        <w:t> </w:t>
      </w:r>
      <w:r>
        <w:rPr>
          <w:rFonts w:ascii="Arial" w:hAnsi="Arial" w:cs="Arial" w:eastAsia="Arial" w:hint="default"/>
          <w:spacing w:val="-8"/>
        </w:rPr>
        <w:t>11</w:t>
      </w:r>
      <w:r>
        <w:rPr>
          <w:rFonts w:ascii="Arial" w:hAnsi="Arial" w:cs="Arial" w:eastAsia="Arial" w:hint="default"/>
          <w:spacing w:val="-5"/>
        </w:rPr>
        <w:t> </w:t>
      </w:r>
      <w:r>
        <w:rPr>
          <w:spacing w:val="-5"/>
        </w:rPr>
        <w:t>人，实际参会董事</w:t>
      </w:r>
      <w:r>
        <w:rPr>
          <w:spacing w:val="-59"/>
        </w:rPr>
        <w:t> </w:t>
      </w:r>
      <w:r>
        <w:rPr>
          <w:rFonts w:ascii="Arial" w:hAnsi="Arial" w:cs="Arial" w:eastAsia="Arial" w:hint="default"/>
          <w:spacing w:val="-8"/>
        </w:rPr>
        <w:t>11</w:t>
      </w:r>
      <w:r>
        <w:rPr>
          <w:rFonts w:ascii="Arial" w:hAnsi="Arial" w:cs="Arial" w:eastAsia="Arial" w:hint="default"/>
          <w:spacing w:val="-5"/>
        </w:rPr>
        <w:t> </w:t>
      </w:r>
      <w:r>
        <w:rPr>
          <w:spacing w:val="-6"/>
        </w:rPr>
        <w:t>人，会议审议通过了《</w:t>
      </w:r>
      <w:r>
        <w:rPr>
          <w:rFonts w:ascii="Arial" w:hAnsi="Arial" w:cs="Arial" w:eastAsia="Arial" w:hint="default"/>
          <w:spacing w:val="-6"/>
        </w:rPr>
        <w:t>2011</w:t>
      </w:r>
      <w:r>
        <w:rPr>
          <w:rFonts w:ascii="Arial" w:hAnsi="Arial" w:cs="Arial" w:eastAsia="Arial" w:hint="default"/>
          <w:spacing w:val="-5"/>
        </w:rPr>
        <w:t> </w:t>
      </w:r>
      <w:r>
        <w:rPr/>
        <w:t>年第一季度报告》 正文及全文。</w:t>
      </w:r>
    </w:p>
    <w:p>
      <w:pPr>
        <w:pStyle w:val="BodyText"/>
        <w:spacing w:line="240" w:lineRule="auto" w:before="55"/>
        <w:ind w:left="1038" w:right="3448"/>
        <w:jc w:val="left"/>
      </w:pPr>
      <w:r>
        <w:rPr>
          <w:rFonts w:ascii="Arial" w:hAnsi="Arial" w:cs="Arial" w:eastAsia="Arial" w:hint="default"/>
        </w:rPr>
        <w:t>4</w:t>
      </w:r>
      <w:r>
        <w:rPr/>
        <w:t>、第二届董事会第十次会议</w:t>
      </w:r>
    </w:p>
    <w:p>
      <w:pPr>
        <w:pStyle w:val="BodyText"/>
        <w:spacing w:line="240" w:lineRule="auto" w:before="135"/>
        <w:ind w:left="1038" w:right="0"/>
        <w:jc w:val="left"/>
      </w:pPr>
      <w:r>
        <w:rPr>
          <w:rFonts w:ascii="Arial" w:hAnsi="Arial" w:cs="Arial" w:eastAsia="Arial" w:hint="default"/>
          <w:spacing w:val="-5"/>
        </w:rPr>
        <w:t>2011</w:t>
      </w:r>
      <w:r>
        <w:rPr>
          <w:rFonts w:ascii="Arial" w:hAnsi="Arial" w:cs="Arial" w:eastAsia="Arial" w:hint="default"/>
          <w:spacing w:val="-1"/>
        </w:rPr>
        <w:t> </w:t>
      </w:r>
      <w:r>
        <w:rPr/>
        <w:t>年</w:t>
      </w:r>
      <w:r>
        <w:rPr>
          <w:spacing w:val="-56"/>
        </w:rPr>
        <w:t> </w:t>
      </w:r>
      <w:r>
        <w:rPr>
          <w:rFonts w:ascii="Arial" w:hAnsi="Arial" w:cs="Arial" w:eastAsia="Arial" w:hint="default"/>
        </w:rPr>
        <w:t>6</w:t>
      </w:r>
      <w:r>
        <w:rPr>
          <w:rFonts w:ascii="Arial" w:hAnsi="Arial" w:cs="Arial" w:eastAsia="Arial" w:hint="default"/>
          <w:spacing w:val="-1"/>
        </w:rPr>
        <w:t> </w:t>
      </w:r>
      <w:r>
        <w:rPr/>
        <w:t>月</w:t>
      </w:r>
      <w:r>
        <w:rPr>
          <w:spacing w:val="-56"/>
        </w:rPr>
        <w:t> </w:t>
      </w:r>
      <w:r>
        <w:rPr>
          <w:rFonts w:ascii="Arial" w:hAnsi="Arial" w:cs="Arial" w:eastAsia="Arial" w:hint="default"/>
        </w:rPr>
        <w:t>1</w:t>
      </w:r>
      <w:r>
        <w:rPr>
          <w:rFonts w:ascii="Arial" w:hAnsi="Arial" w:cs="Arial" w:eastAsia="Arial" w:hint="default"/>
          <w:spacing w:val="-1"/>
        </w:rPr>
        <w:t> </w:t>
      </w:r>
      <w:r>
        <w:rPr/>
        <w:t>日，公司第二届董事会第十次会议在公司三楼会议室召开，</w:t>
      </w:r>
    </w:p>
    <w:p>
      <w:pPr>
        <w:pStyle w:val="BodyText"/>
        <w:spacing w:line="338" w:lineRule="auto"/>
        <w:ind w:left="558" w:right="1794"/>
        <w:jc w:val="both"/>
      </w:pPr>
      <w:r>
        <w:rPr/>
        <w:t>应到董事</w:t>
      </w:r>
      <w:r>
        <w:rPr>
          <w:spacing w:val="-60"/>
        </w:rPr>
        <w:t> </w:t>
      </w:r>
      <w:r>
        <w:rPr>
          <w:rFonts w:ascii="Arial" w:hAnsi="Arial" w:cs="Arial" w:eastAsia="Arial" w:hint="default"/>
          <w:spacing w:val="-8"/>
        </w:rPr>
        <w:t>11</w:t>
      </w:r>
      <w:r>
        <w:rPr>
          <w:rFonts w:ascii="Arial" w:hAnsi="Arial" w:cs="Arial" w:eastAsia="Arial" w:hint="default"/>
          <w:spacing w:val="-5"/>
        </w:rPr>
        <w:t> </w:t>
      </w:r>
      <w:r>
        <w:rPr>
          <w:spacing w:val="-5"/>
        </w:rPr>
        <w:t>人，实际参会董事</w:t>
      </w:r>
      <w:r>
        <w:rPr>
          <w:spacing w:val="-59"/>
        </w:rPr>
        <w:t> </w:t>
      </w:r>
      <w:r>
        <w:rPr>
          <w:rFonts w:ascii="Arial" w:hAnsi="Arial" w:cs="Arial" w:eastAsia="Arial" w:hint="default"/>
          <w:spacing w:val="-8"/>
        </w:rPr>
        <w:t>11</w:t>
      </w:r>
      <w:r>
        <w:rPr>
          <w:rFonts w:ascii="Arial" w:hAnsi="Arial" w:cs="Arial" w:eastAsia="Arial" w:hint="default"/>
          <w:spacing w:val="-5"/>
        </w:rPr>
        <w:t> </w:t>
      </w:r>
      <w:r>
        <w:rPr>
          <w:spacing w:val="-4"/>
        </w:rPr>
        <w:t>人，会议审议通过了《使用超募资金收购广州</w:t>
      </w:r>
      <w:r>
        <w:rPr/>
        <w:t> 市易杰数码科技有限公司</w:t>
      </w:r>
      <w:r>
        <w:rPr>
          <w:spacing w:val="-60"/>
        </w:rPr>
        <w:t> </w:t>
      </w:r>
      <w:r>
        <w:rPr>
          <w:rFonts w:ascii="Arial" w:hAnsi="Arial" w:cs="Arial" w:eastAsia="Arial" w:hint="default"/>
          <w:spacing w:val="-12"/>
          <w:w w:val="99"/>
        </w:rPr>
        <w:t>19%</w:t>
      </w:r>
      <w:r>
        <w:rPr>
          <w:spacing w:val="-12"/>
          <w:w w:val="99"/>
        </w:rPr>
        <w:t>股权的议案》。</w:t>
      </w:r>
    </w:p>
    <w:p>
      <w:pPr>
        <w:pStyle w:val="BodyText"/>
        <w:spacing w:line="240" w:lineRule="auto" w:before="24"/>
        <w:ind w:left="1038" w:right="3448"/>
        <w:jc w:val="left"/>
      </w:pPr>
      <w:r>
        <w:rPr>
          <w:rFonts w:ascii="Arial" w:hAnsi="Arial" w:cs="Arial" w:eastAsia="Arial" w:hint="default"/>
        </w:rPr>
        <w:t>5</w:t>
      </w:r>
      <w:r>
        <w:rPr/>
        <w:t>、第二届董事会第十一次会议</w:t>
      </w:r>
    </w:p>
    <w:p>
      <w:pPr>
        <w:pStyle w:val="BodyText"/>
        <w:spacing w:line="240" w:lineRule="auto"/>
        <w:ind w:left="1038" w:right="0"/>
        <w:jc w:val="left"/>
      </w:pP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28"/>
        </w:rPr>
        <w:t> </w:t>
      </w:r>
      <w:r>
        <w:rPr/>
        <w:t>年</w:t>
      </w:r>
      <w:r>
        <w:rPr>
          <w:spacing w:val="-82"/>
        </w:rPr>
        <w:t> </w:t>
      </w:r>
      <w:r>
        <w:rPr>
          <w:rFonts w:ascii="Arial" w:hAnsi="Arial" w:cs="Arial" w:eastAsia="Arial" w:hint="default"/>
          <w:w w:val="99"/>
        </w:rPr>
        <w:t>7</w:t>
      </w:r>
      <w:r>
        <w:rPr>
          <w:rFonts w:ascii="Arial" w:hAnsi="Arial" w:cs="Arial" w:eastAsia="Arial" w:hint="default"/>
          <w:spacing w:val="-28"/>
        </w:rPr>
        <w:t> </w:t>
      </w:r>
      <w:r>
        <w:rPr/>
        <w:t>月</w:t>
      </w:r>
      <w:r>
        <w:rPr>
          <w:spacing w:val="-82"/>
        </w:rPr>
        <w:t> </w:t>
      </w:r>
      <w:r>
        <w:rPr>
          <w:rFonts w:ascii="Arial" w:hAnsi="Arial" w:cs="Arial" w:eastAsia="Arial" w:hint="default"/>
          <w:w w:val="99"/>
        </w:rPr>
        <w:t>12</w:t>
      </w:r>
      <w:r>
        <w:rPr>
          <w:rFonts w:ascii="Arial" w:hAnsi="Arial" w:cs="Arial" w:eastAsia="Arial" w:hint="default"/>
          <w:spacing w:val="-27"/>
        </w:rPr>
        <w:t> </w:t>
      </w:r>
      <w:r>
        <w:rPr/>
        <w:t>日</w:t>
      </w:r>
      <w:r>
        <w:rPr>
          <w:spacing w:val="-120"/>
        </w:rPr>
        <w:t>，</w:t>
      </w:r>
      <w:r>
        <w:rPr/>
        <w:t>公</w:t>
      </w:r>
      <w:r>
        <w:rPr>
          <w:spacing w:val="-3"/>
        </w:rPr>
        <w:t>司</w:t>
      </w:r>
      <w:r>
        <w:rPr/>
        <w:t>第二届董事会第十一次会议在公司三楼会议室召开，</w:t>
      </w:r>
    </w:p>
    <w:p>
      <w:pPr>
        <w:pStyle w:val="BodyText"/>
        <w:spacing w:line="338" w:lineRule="auto" w:before="134"/>
        <w:ind w:left="558" w:right="1792"/>
        <w:jc w:val="both"/>
      </w:pPr>
      <w:r>
        <w:rPr/>
        <w:t>应到董事</w:t>
      </w:r>
      <w:r>
        <w:rPr>
          <w:spacing w:val="-60"/>
        </w:rPr>
        <w:t> </w:t>
      </w:r>
      <w:r>
        <w:rPr>
          <w:rFonts w:ascii="Arial" w:hAnsi="Arial" w:cs="Arial" w:eastAsia="Arial" w:hint="default"/>
          <w:spacing w:val="-8"/>
        </w:rPr>
        <w:t>11</w:t>
      </w:r>
      <w:r>
        <w:rPr>
          <w:rFonts w:ascii="Arial" w:hAnsi="Arial" w:cs="Arial" w:eastAsia="Arial" w:hint="default"/>
          <w:spacing w:val="-5"/>
        </w:rPr>
        <w:t> </w:t>
      </w:r>
      <w:r>
        <w:rPr>
          <w:spacing w:val="-5"/>
        </w:rPr>
        <w:t>人，实际参会董事</w:t>
      </w:r>
      <w:r>
        <w:rPr>
          <w:spacing w:val="-59"/>
        </w:rPr>
        <w:t> </w:t>
      </w:r>
      <w:r>
        <w:rPr>
          <w:rFonts w:ascii="Arial" w:hAnsi="Arial" w:cs="Arial" w:eastAsia="Arial" w:hint="default"/>
          <w:spacing w:val="-8"/>
        </w:rPr>
        <w:t>11</w:t>
      </w:r>
      <w:r>
        <w:rPr>
          <w:rFonts w:ascii="Arial" w:hAnsi="Arial" w:cs="Arial" w:eastAsia="Arial" w:hint="default"/>
          <w:spacing w:val="-5"/>
        </w:rPr>
        <w:t> </w:t>
      </w:r>
      <w:r>
        <w:rPr>
          <w:spacing w:val="-4"/>
        </w:rPr>
        <w:t>人，会议审议通过了《关于公司股票期权激励</w:t>
      </w:r>
      <w:r>
        <w:rPr/>
        <w:t> </w:t>
      </w:r>
      <w:r>
        <w:rPr>
          <w:spacing w:val="-10"/>
        </w:rPr>
        <w:t>计划（草案）的议案》、《关于提请股东大会授权董事会办理公司股票期权激励计</w:t>
      </w:r>
    </w:p>
    <w:p>
      <w:pPr>
        <w:spacing w:after="0" w:line="338" w:lineRule="auto"/>
        <w:jc w:val="both"/>
        <w:sectPr>
          <w:pgSz w:w="11910" w:h="16840"/>
          <w:pgMar w:header="877" w:footer="835" w:top="1060" w:bottom="1020" w:left="1240" w:right="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240" w:lineRule="auto" w:before="26"/>
        <w:ind w:right="0"/>
        <w:jc w:val="both"/>
      </w:pPr>
      <w:r>
        <w:rPr>
          <w:spacing w:val="4"/>
        </w:rPr>
        <w:t>划相关事宜的议</w:t>
      </w:r>
      <w:r>
        <w:rPr>
          <w:spacing w:val="2"/>
        </w:rPr>
        <w:t>案</w:t>
      </w:r>
      <w:r>
        <w:rPr>
          <w:spacing w:val="-116"/>
        </w:rPr>
        <w:t>》、</w:t>
      </w:r>
      <w:r>
        <w:rPr>
          <w:spacing w:val="2"/>
        </w:rPr>
        <w:t>《</w:t>
      </w:r>
      <w:r>
        <w:rPr>
          <w:spacing w:val="4"/>
        </w:rPr>
        <w:t>关于公司〈股票</w:t>
      </w:r>
      <w:r>
        <w:rPr>
          <w:spacing w:val="2"/>
        </w:rPr>
        <w:t>期</w:t>
      </w:r>
      <w:r>
        <w:rPr>
          <w:spacing w:val="4"/>
        </w:rPr>
        <w:t>权</w:t>
      </w:r>
      <w:r>
        <w:rPr>
          <w:spacing w:val="2"/>
        </w:rPr>
        <w:t>激</w:t>
      </w:r>
      <w:r>
        <w:rPr>
          <w:spacing w:val="4"/>
        </w:rPr>
        <w:t>励计划考核管理</w:t>
      </w:r>
      <w:r>
        <w:rPr>
          <w:spacing w:val="2"/>
        </w:rPr>
        <w:t>办</w:t>
      </w:r>
      <w:r>
        <w:rPr>
          <w:spacing w:val="4"/>
        </w:rPr>
        <w:t>法</w:t>
      </w:r>
      <w:r>
        <w:rPr>
          <w:spacing w:val="2"/>
        </w:rPr>
        <w:t>〉</w:t>
      </w:r>
      <w:r>
        <w:rPr>
          <w:spacing w:val="4"/>
        </w:rPr>
        <w:t>的议案</w:t>
      </w:r>
      <w:r>
        <w:rPr>
          <w:spacing w:val="-116"/>
        </w:rPr>
        <w:t>》</w:t>
      </w:r>
      <w:r>
        <w:rPr/>
        <w:t>、</w:t>
      </w:r>
    </w:p>
    <w:p>
      <w:pPr>
        <w:pStyle w:val="BodyText"/>
        <w:spacing w:line="240" w:lineRule="auto" w:before="154"/>
        <w:ind w:right="0"/>
        <w:jc w:val="both"/>
      </w:pPr>
      <w:r>
        <w:rPr>
          <w:spacing w:val="4"/>
        </w:rPr>
        <w:t>《薪酬委员会议</w:t>
      </w:r>
      <w:r>
        <w:rPr>
          <w:spacing w:val="2"/>
        </w:rPr>
        <w:t>事</w:t>
      </w:r>
      <w:r>
        <w:rPr>
          <w:spacing w:val="4"/>
        </w:rPr>
        <w:t>规</w:t>
      </w:r>
      <w:r>
        <w:rPr>
          <w:spacing w:val="2"/>
        </w:rPr>
        <w:t>则</w:t>
      </w:r>
      <w:r>
        <w:rPr>
          <w:spacing w:val="4"/>
        </w:rPr>
        <w:t>的议案</w:t>
      </w:r>
      <w:r>
        <w:rPr>
          <w:spacing w:val="-116"/>
        </w:rPr>
        <w:t>》、</w:t>
      </w:r>
      <w:r>
        <w:rPr>
          <w:spacing w:val="4"/>
        </w:rPr>
        <w:t>《关</w:t>
      </w:r>
      <w:r>
        <w:rPr>
          <w:spacing w:val="2"/>
        </w:rPr>
        <w:t>于</w:t>
      </w:r>
      <w:r>
        <w:rPr>
          <w:spacing w:val="4"/>
        </w:rPr>
        <w:t>修改</w:t>
      </w:r>
      <w:r>
        <w:rPr>
          <w:spacing w:val="2"/>
        </w:rPr>
        <w:t>〈</w:t>
      </w:r>
      <w:r>
        <w:rPr>
          <w:spacing w:val="4"/>
        </w:rPr>
        <w:t>公司章程〉的议</w:t>
      </w:r>
      <w:r>
        <w:rPr>
          <w:spacing w:val="2"/>
        </w:rPr>
        <w:t>案</w:t>
      </w:r>
      <w:r>
        <w:rPr>
          <w:spacing w:val="-116"/>
        </w:rPr>
        <w:t>》、</w:t>
      </w:r>
      <w:r>
        <w:rPr>
          <w:spacing w:val="2"/>
        </w:rPr>
        <w:t>《</w:t>
      </w:r>
      <w:r>
        <w:rPr>
          <w:spacing w:val="4"/>
        </w:rPr>
        <w:t>关于召开</w:t>
      </w:r>
      <w:r>
        <w:rPr/>
      </w:r>
    </w:p>
    <w:p>
      <w:pPr>
        <w:pStyle w:val="BodyText"/>
        <w:spacing w:line="240" w:lineRule="auto" w:before="151"/>
        <w:ind w:right="0"/>
        <w:jc w:val="both"/>
      </w:pP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年第一次临时</w:t>
      </w:r>
      <w:r>
        <w:rPr>
          <w:spacing w:val="-3"/>
        </w:rPr>
        <w:t>股</w:t>
      </w:r>
      <w:r>
        <w:rPr/>
        <w:t>东大会的议案</w:t>
      </w:r>
      <w:r>
        <w:rPr>
          <w:spacing w:val="-120"/>
        </w:rPr>
        <w:t>》</w:t>
      </w:r>
      <w:r>
        <w:rPr/>
        <w:t>。</w:t>
      </w:r>
    </w:p>
    <w:p>
      <w:pPr>
        <w:pStyle w:val="BodyText"/>
        <w:spacing w:line="240" w:lineRule="auto"/>
        <w:ind w:left="618" w:right="1787"/>
        <w:jc w:val="left"/>
      </w:pPr>
      <w:r>
        <w:rPr>
          <w:rFonts w:ascii="Arial" w:hAnsi="Arial" w:cs="Arial" w:eastAsia="Arial" w:hint="default"/>
        </w:rPr>
        <w:t>6</w:t>
      </w:r>
      <w:r>
        <w:rPr/>
        <w:t>、第二届董事会第十二次会议</w:t>
      </w:r>
    </w:p>
    <w:p>
      <w:pPr>
        <w:pStyle w:val="BodyText"/>
        <w:spacing w:line="240" w:lineRule="auto" w:before="134"/>
        <w:ind w:left="618" w:right="0"/>
        <w:jc w:val="left"/>
      </w:pP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28"/>
        </w:rPr>
        <w:t> </w:t>
      </w:r>
      <w:r>
        <w:rPr/>
        <w:t>年</w:t>
      </w:r>
      <w:r>
        <w:rPr>
          <w:spacing w:val="-82"/>
        </w:rPr>
        <w:t> </w:t>
      </w:r>
      <w:r>
        <w:rPr>
          <w:rFonts w:ascii="Arial" w:hAnsi="Arial" w:cs="Arial" w:eastAsia="Arial" w:hint="default"/>
          <w:w w:val="99"/>
        </w:rPr>
        <w:t>8</w:t>
      </w:r>
      <w:r>
        <w:rPr>
          <w:rFonts w:ascii="Arial" w:hAnsi="Arial" w:cs="Arial" w:eastAsia="Arial" w:hint="default"/>
          <w:spacing w:val="-28"/>
        </w:rPr>
        <w:t> </w:t>
      </w:r>
      <w:r>
        <w:rPr/>
        <w:t>月</w:t>
      </w:r>
      <w:r>
        <w:rPr>
          <w:spacing w:val="-82"/>
        </w:rPr>
        <w:t> </w:t>
      </w:r>
      <w:r>
        <w:rPr>
          <w:rFonts w:ascii="Arial" w:hAnsi="Arial" w:cs="Arial" w:eastAsia="Arial" w:hint="default"/>
          <w:w w:val="99"/>
        </w:rPr>
        <w:t>24</w:t>
      </w:r>
      <w:r>
        <w:rPr>
          <w:rFonts w:ascii="Arial" w:hAnsi="Arial" w:cs="Arial" w:eastAsia="Arial" w:hint="default"/>
          <w:spacing w:val="-27"/>
        </w:rPr>
        <w:t> </w:t>
      </w:r>
      <w:r>
        <w:rPr/>
        <w:t>日</w:t>
      </w:r>
      <w:r>
        <w:rPr>
          <w:spacing w:val="-120"/>
        </w:rPr>
        <w:t>，</w:t>
      </w:r>
      <w:r>
        <w:rPr/>
        <w:t>公</w:t>
      </w:r>
      <w:r>
        <w:rPr>
          <w:spacing w:val="-3"/>
        </w:rPr>
        <w:t>司</w:t>
      </w:r>
      <w:r>
        <w:rPr/>
        <w:t>第二届董事会第十二次会议在公司三楼会议室召开，</w:t>
      </w:r>
    </w:p>
    <w:p>
      <w:pPr>
        <w:pStyle w:val="BodyText"/>
        <w:spacing w:line="338" w:lineRule="auto"/>
        <w:ind w:right="1785"/>
        <w:jc w:val="left"/>
      </w:pPr>
      <w:r>
        <w:rPr/>
        <w:t>应到董事</w:t>
      </w:r>
      <w:r>
        <w:rPr>
          <w:spacing w:val="-59"/>
        </w:rPr>
        <w:t> </w:t>
      </w:r>
      <w:r>
        <w:rPr>
          <w:rFonts w:ascii="Arial" w:hAnsi="Arial" w:cs="Arial" w:eastAsia="Arial" w:hint="default"/>
          <w:spacing w:val="-8"/>
        </w:rPr>
        <w:t>11</w:t>
      </w:r>
      <w:r>
        <w:rPr>
          <w:rFonts w:ascii="Arial" w:hAnsi="Arial" w:cs="Arial" w:eastAsia="Arial" w:hint="default"/>
          <w:spacing w:val="-5"/>
        </w:rPr>
        <w:t> </w:t>
      </w:r>
      <w:r>
        <w:rPr/>
        <w:t>人，实际参会董事</w:t>
      </w:r>
      <w:r>
        <w:rPr>
          <w:spacing w:val="-59"/>
        </w:rPr>
        <w:t> </w:t>
      </w:r>
      <w:r>
        <w:rPr>
          <w:rFonts w:ascii="Arial" w:hAnsi="Arial" w:cs="Arial" w:eastAsia="Arial" w:hint="default"/>
          <w:spacing w:val="-8"/>
        </w:rPr>
        <w:t>11</w:t>
      </w:r>
      <w:r>
        <w:rPr>
          <w:rFonts w:ascii="Arial" w:hAnsi="Arial" w:cs="Arial" w:eastAsia="Arial" w:hint="default"/>
          <w:spacing w:val="-5"/>
        </w:rPr>
        <w:t> </w:t>
      </w:r>
      <w:r>
        <w:rPr/>
        <w:t>人，会议审议通过了《</w:t>
      </w:r>
      <w:r>
        <w:rPr>
          <w:rFonts w:ascii="Arial" w:hAnsi="Arial" w:cs="Arial" w:eastAsia="Arial" w:hint="default"/>
        </w:rPr>
        <w:t>2011</w:t>
      </w:r>
      <w:r>
        <w:rPr>
          <w:rFonts w:ascii="Arial" w:hAnsi="Arial" w:cs="Arial" w:eastAsia="Arial" w:hint="default"/>
          <w:spacing w:val="-5"/>
        </w:rPr>
        <w:t> </w:t>
      </w:r>
      <w:r>
        <w:rPr/>
        <w:t>年半年度报告》 全文及摘要。</w:t>
      </w:r>
    </w:p>
    <w:p>
      <w:pPr>
        <w:pStyle w:val="BodyText"/>
        <w:spacing w:line="240" w:lineRule="auto" w:before="55"/>
        <w:ind w:left="618" w:right="1787"/>
        <w:jc w:val="left"/>
      </w:pPr>
      <w:r>
        <w:rPr>
          <w:rFonts w:ascii="Arial" w:hAnsi="Arial" w:cs="Arial" w:eastAsia="Arial" w:hint="default"/>
        </w:rPr>
        <w:t>7</w:t>
      </w:r>
      <w:r>
        <w:rPr/>
        <w:t>、第二届董事会第十三次会议</w:t>
      </w:r>
    </w:p>
    <w:p>
      <w:pPr>
        <w:pStyle w:val="BodyText"/>
        <w:spacing w:line="240" w:lineRule="auto" w:before="135"/>
        <w:ind w:left="618" w:right="1661"/>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10</w:t>
      </w:r>
      <w:r>
        <w:rPr>
          <w:rFonts w:ascii="Arial" w:hAnsi="Arial" w:cs="Arial" w:eastAsia="Arial" w:hint="default"/>
          <w:spacing w:val="-7"/>
        </w:rPr>
        <w:t> </w:t>
      </w:r>
      <w:r>
        <w:rPr/>
        <w:t>月</w:t>
      </w:r>
      <w:r>
        <w:rPr>
          <w:spacing w:val="-61"/>
        </w:rPr>
        <w:t> </w:t>
      </w:r>
      <w:r>
        <w:rPr>
          <w:rFonts w:ascii="Arial" w:hAnsi="Arial" w:cs="Arial" w:eastAsia="Arial" w:hint="default"/>
        </w:rPr>
        <w:t>25</w:t>
      </w:r>
      <w:r>
        <w:rPr>
          <w:rFonts w:ascii="Arial" w:hAnsi="Arial" w:cs="Arial" w:eastAsia="Arial" w:hint="default"/>
          <w:spacing w:val="-7"/>
        </w:rPr>
        <w:t> </w:t>
      </w:r>
      <w:r>
        <w:rPr/>
        <w:t>日，公司第二届董事会第十三次会议在公司三楼会议室召</w:t>
      </w:r>
    </w:p>
    <w:p>
      <w:pPr>
        <w:pStyle w:val="BodyText"/>
        <w:spacing w:line="338" w:lineRule="auto"/>
        <w:ind w:right="1664"/>
        <w:jc w:val="left"/>
      </w:pPr>
      <w:r>
        <w:rPr/>
        <w:t>开，应到董事</w:t>
      </w:r>
      <w:r>
        <w:rPr>
          <w:spacing w:val="-57"/>
        </w:rPr>
        <w:t> </w:t>
      </w:r>
      <w:r>
        <w:rPr>
          <w:rFonts w:ascii="Arial" w:hAnsi="Arial" w:cs="Arial" w:eastAsia="Arial" w:hint="default"/>
          <w:spacing w:val="-8"/>
        </w:rPr>
        <w:t>11</w:t>
      </w:r>
      <w:r>
        <w:rPr>
          <w:rFonts w:ascii="Arial" w:hAnsi="Arial" w:cs="Arial" w:eastAsia="Arial" w:hint="default"/>
          <w:spacing w:val="-3"/>
        </w:rPr>
        <w:t> </w:t>
      </w:r>
      <w:r>
        <w:rPr/>
        <w:t>人，实际参会董事</w:t>
      </w:r>
      <w:r>
        <w:rPr>
          <w:spacing w:val="-57"/>
        </w:rPr>
        <w:t> </w:t>
      </w:r>
      <w:r>
        <w:rPr>
          <w:rFonts w:ascii="Arial" w:hAnsi="Arial" w:cs="Arial" w:eastAsia="Arial" w:hint="default"/>
          <w:spacing w:val="-8"/>
        </w:rPr>
        <w:t>11</w:t>
      </w:r>
      <w:r>
        <w:rPr>
          <w:rFonts w:ascii="Arial" w:hAnsi="Arial" w:cs="Arial" w:eastAsia="Arial" w:hint="default"/>
          <w:spacing w:val="-3"/>
        </w:rPr>
        <w:t> </w:t>
      </w:r>
      <w:r>
        <w:rPr/>
        <w:t>人，会议审议通过了《</w:t>
      </w:r>
      <w:r>
        <w:rPr>
          <w:rFonts w:ascii="Arial" w:hAnsi="Arial" w:cs="Arial" w:eastAsia="Arial" w:hint="default"/>
        </w:rPr>
        <w:t>2011</w:t>
      </w:r>
      <w:r>
        <w:rPr>
          <w:rFonts w:ascii="Arial" w:hAnsi="Arial" w:cs="Arial" w:eastAsia="Arial" w:hint="default"/>
          <w:spacing w:val="-3"/>
        </w:rPr>
        <w:t> </w:t>
      </w:r>
      <w:r>
        <w:rPr/>
        <w:t>年第三季度 </w:t>
      </w:r>
      <w:r>
        <w:rPr>
          <w:spacing w:val="-6"/>
        </w:rPr>
        <w:t>报告》全文及正文、《关于对深圳市金华威数码科技有限公司提供担保的议案》、</w:t>
      </w:r>
    </w:p>
    <w:p>
      <w:pPr>
        <w:pStyle w:val="BodyText"/>
        <w:spacing w:line="240" w:lineRule="auto" w:before="55"/>
        <w:ind w:right="0"/>
        <w:jc w:val="both"/>
      </w:pPr>
      <w:r>
        <w:rPr/>
        <w:t>《关于召开</w:t>
      </w:r>
      <w:r>
        <w:rPr>
          <w:spacing w:val="-61"/>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w:t>
      </w:r>
      <w:r>
        <w:rPr>
          <w:spacing w:val="-3"/>
        </w:rPr>
        <w:t>第</w:t>
      </w:r>
      <w:r>
        <w:rPr/>
        <w:t>二次临时股东大会的议案</w:t>
      </w:r>
      <w:r>
        <w:rPr>
          <w:spacing w:val="-120"/>
        </w:rPr>
        <w:t>》</w:t>
      </w:r>
      <w:r>
        <w:rPr/>
        <w:t>。</w:t>
      </w:r>
    </w:p>
    <w:p>
      <w:pPr>
        <w:pStyle w:val="BodyText"/>
        <w:spacing w:line="240" w:lineRule="auto" w:before="134"/>
        <w:ind w:left="618" w:right="1787"/>
        <w:jc w:val="left"/>
      </w:pPr>
      <w:r>
        <w:rPr>
          <w:rFonts w:ascii="Arial" w:hAnsi="Arial" w:cs="Arial" w:eastAsia="Arial" w:hint="default"/>
        </w:rPr>
        <w:t>8</w:t>
      </w:r>
      <w:r>
        <w:rPr/>
        <w:t>、第二届董事会第十四次会议</w:t>
      </w:r>
    </w:p>
    <w:p>
      <w:pPr>
        <w:pStyle w:val="BodyText"/>
        <w:spacing w:line="240" w:lineRule="auto"/>
        <w:ind w:left="618" w:right="1661"/>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26</w:t>
      </w:r>
      <w:r>
        <w:rPr>
          <w:rFonts w:ascii="Arial" w:hAnsi="Arial" w:cs="Arial" w:eastAsia="Arial" w:hint="default"/>
          <w:spacing w:val="-7"/>
        </w:rPr>
        <w:t> </w:t>
      </w:r>
      <w:r>
        <w:rPr/>
        <w:t>日，公司第二届董事会第十四次会议在公司三楼会议室召</w:t>
      </w:r>
    </w:p>
    <w:p>
      <w:pPr>
        <w:pStyle w:val="BodyText"/>
        <w:spacing w:line="240" w:lineRule="auto" w:before="134"/>
        <w:ind w:right="0"/>
        <w:jc w:val="both"/>
      </w:pPr>
      <w:r>
        <w:rPr/>
        <w:t>开，应到董事</w:t>
      </w:r>
      <w:r>
        <w:rPr>
          <w:spacing w:val="-65"/>
        </w:rPr>
        <w:t> </w:t>
      </w:r>
      <w:r>
        <w:rPr>
          <w:rFonts w:ascii="Arial" w:hAnsi="Arial" w:cs="Arial" w:eastAsia="Arial" w:hint="default"/>
          <w:spacing w:val="-8"/>
        </w:rPr>
        <w:t>11</w:t>
      </w:r>
      <w:r>
        <w:rPr>
          <w:rFonts w:ascii="Arial" w:hAnsi="Arial" w:cs="Arial" w:eastAsia="Arial" w:hint="default"/>
          <w:spacing w:val="-10"/>
        </w:rPr>
        <w:t> </w:t>
      </w:r>
      <w:r>
        <w:rPr/>
        <w:t>人，实际参会董事</w:t>
      </w:r>
      <w:r>
        <w:rPr>
          <w:spacing w:val="-64"/>
        </w:rPr>
        <w:t> </w:t>
      </w:r>
      <w:r>
        <w:rPr>
          <w:rFonts w:ascii="Arial" w:hAnsi="Arial" w:cs="Arial" w:eastAsia="Arial" w:hint="default"/>
          <w:spacing w:val="-8"/>
        </w:rPr>
        <w:t>11</w:t>
      </w:r>
      <w:r>
        <w:rPr>
          <w:rFonts w:ascii="Arial" w:hAnsi="Arial" w:cs="Arial" w:eastAsia="Arial" w:hint="default"/>
          <w:spacing w:val="-10"/>
        </w:rPr>
        <w:t> </w:t>
      </w:r>
      <w:r>
        <w:rPr/>
        <w:t>人，会议审议通过了《关于公司</w:t>
      </w:r>
      <w:r>
        <w:rPr>
          <w:rFonts w:ascii="Arial" w:hAnsi="Arial" w:cs="Arial" w:eastAsia="Arial" w:hint="default"/>
        </w:rPr>
        <w:t>&lt;</w:t>
      </w:r>
      <w:r>
        <w:rPr/>
        <w:t>股票期</w:t>
      </w:r>
    </w:p>
    <w:p>
      <w:pPr>
        <w:pStyle w:val="BodyText"/>
        <w:spacing w:line="338" w:lineRule="auto"/>
        <w:ind w:right="1780"/>
        <w:jc w:val="left"/>
      </w:pPr>
      <w:r>
        <w:rPr/>
        <w:t>权激励计划（草案修订稿）</w:t>
      </w:r>
      <w:r>
        <w:rPr>
          <w:rFonts w:ascii="Arial" w:hAnsi="Arial" w:cs="Arial" w:eastAsia="Arial" w:hint="default"/>
          <w:spacing w:val="-1"/>
        </w:rPr>
        <w:t>&gt;</w:t>
      </w:r>
      <w:r>
        <w:rPr/>
        <w:t>的议案</w:t>
      </w:r>
      <w:r>
        <w:rPr>
          <w:spacing w:val="-120"/>
        </w:rPr>
        <w:t>》、</w:t>
      </w:r>
      <w:r>
        <w:rPr/>
        <w:t>《关于召开</w:t>
      </w:r>
      <w:r>
        <w:rPr>
          <w:spacing w:val="-12"/>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rPr>
        <w:t> </w:t>
      </w:r>
      <w:r>
        <w:rPr>
          <w:rFonts w:ascii="Arial" w:hAnsi="Arial" w:cs="Arial" w:eastAsia="Arial" w:hint="default"/>
          <w:spacing w:val="-25"/>
        </w:rPr>
        <w:t> </w:t>
      </w:r>
      <w:r>
        <w:rPr/>
        <w:t>年第三次</w:t>
      </w:r>
      <w:r>
        <w:rPr>
          <w:spacing w:val="-3"/>
        </w:rPr>
        <w:t>临</w:t>
      </w:r>
      <w:r>
        <w:rPr/>
        <w:t>时股东大会</w:t>
      </w:r>
      <w:r>
        <w:rPr/>
        <w:t> 的议案</w:t>
      </w:r>
      <w:r>
        <w:rPr>
          <w:spacing w:val="-120"/>
        </w:rPr>
        <w:t>》、</w:t>
      </w:r>
      <w:r>
        <w:rPr/>
        <w:t>《关于聘任公司董事会秘书的议案</w:t>
      </w:r>
      <w:r>
        <w:rPr>
          <w:spacing w:val="-120"/>
        </w:rPr>
        <w:t>》</w:t>
      </w:r>
      <w:r>
        <w:rPr/>
        <w:t>。</w:t>
      </w:r>
    </w:p>
    <w:p>
      <w:pPr>
        <w:spacing w:line="240" w:lineRule="auto" w:before="7"/>
        <w:rPr>
          <w:rFonts w:ascii="宋体" w:hAnsi="宋体" w:cs="宋体" w:eastAsia="宋体" w:hint="default"/>
          <w:sz w:val="25"/>
          <w:szCs w:val="25"/>
        </w:rPr>
      </w:pPr>
    </w:p>
    <w:p>
      <w:pPr>
        <w:pStyle w:val="Heading2"/>
        <w:spacing w:line="240" w:lineRule="auto"/>
        <w:ind w:right="0"/>
        <w:jc w:val="both"/>
        <w:rPr>
          <w:b w:val="0"/>
          <w:bCs w:val="0"/>
        </w:rPr>
      </w:pPr>
      <w:r>
        <w:rPr/>
        <w:t>四、董事会专门委员会履职情况</w:t>
      </w:r>
      <w:r>
        <w:rPr>
          <w:b w:val="0"/>
          <w:bCs w:val="0"/>
        </w:rPr>
      </w:r>
    </w:p>
    <w:p>
      <w:pPr>
        <w:spacing w:line="240" w:lineRule="auto" w:before="10"/>
        <w:rPr>
          <w:rFonts w:ascii="宋体" w:hAnsi="宋体" w:cs="宋体" w:eastAsia="宋体" w:hint="default"/>
          <w:b/>
          <w:bCs/>
          <w:sz w:val="33"/>
          <w:szCs w:val="33"/>
        </w:rPr>
      </w:pPr>
    </w:p>
    <w:p>
      <w:pPr>
        <w:pStyle w:val="Heading2"/>
        <w:spacing w:line="240" w:lineRule="auto"/>
        <w:ind w:left="620" w:right="1787"/>
        <w:jc w:val="left"/>
        <w:rPr>
          <w:b w:val="0"/>
          <w:bCs w:val="0"/>
        </w:rPr>
      </w:pPr>
      <w:r>
        <w:rPr/>
        <w:t>（一）审计委员会履职情况</w:t>
      </w:r>
      <w:r>
        <w:rPr>
          <w:b w:val="0"/>
          <w:bCs w:val="0"/>
        </w:rPr>
      </w:r>
    </w:p>
    <w:p>
      <w:pPr>
        <w:pStyle w:val="BodyText"/>
        <w:spacing w:line="240" w:lineRule="auto" w:before="154"/>
        <w:ind w:left="618" w:right="1787"/>
        <w:jc w:val="left"/>
      </w:pPr>
      <w:r>
        <w:rPr>
          <w:rFonts w:ascii="Arial" w:hAnsi="Arial" w:cs="Arial" w:eastAsia="Arial" w:hint="default"/>
        </w:rPr>
        <w:t>1</w:t>
      </w:r>
      <w:r>
        <w:rPr/>
        <w:t>、本年度会议召开情况</w:t>
      </w:r>
    </w:p>
    <w:p>
      <w:pPr>
        <w:pStyle w:val="BodyText"/>
        <w:spacing w:line="240" w:lineRule="auto" w:before="134"/>
        <w:ind w:left="618" w:right="1787"/>
        <w:jc w:val="left"/>
      </w:pPr>
      <w:r>
        <w:rPr>
          <w:rFonts w:ascii="Arial" w:hAnsi="Arial" w:cs="Arial" w:eastAsia="Arial" w:hint="default"/>
        </w:rPr>
        <w:t>2011</w:t>
      </w:r>
      <w:r>
        <w:rPr>
          <w:rFonts w:ascii="Arial" w:hAnsi="Arial" w:cs="Arial" w:eastAsia="Arial" w:hint="default"/>
          <w:spacing w:val="-9"/>
        </w:rPr>
        <w:t> </w:t>
      </w:r>
      <w:r>
        <w:rPr/>
        <w:t>年度，审计委员会共召开会议七次，具体情况如下：</w:t>
      </w:r>
    </w:p>
    <w:p>
      <w:pPr>
        <w:pStyle w:val="BodyText"/>
        <w:spacing w:line="240" w:lineRule="auto"/>
        <w:ind w:left="618" w:right="1661"/>
        <w:jc w:val="left"/>
      </w:pPr>
      <w:r>
        <w:rPr>
          <w:spacing w:val="-11"/>
        </w:rPr>
        <w:t>（</w:t>
      </w:r>
      <w:r>
        <w:rPr>
          <w:rFonts w:ascii="Arial" w:hAnsi="Arial" w:cs="Arial" w:eastAsia="Arial" w:hint="default"/>
          <w:spacing w:val="-11"/>
        </w:rPr>
        <w:t>1</w:t>
      </w:r>
      <w:r>
        <w:rPr>
          <w:spacing w:val="-11"/>
        </w:rPr>
        <w:t>）</w:t>
      </w:r>
      <w:r>
        <w:rPr>
          <w:rFonts w:ascii="Arial" w:hAnsi="Arial" w:cs="Arial" w:eastAsia="Arial" w:hint="default"/>
          <w:spacing w:val="-11"/>
        </w:rPr>
        <w:t>2011</w:t>
      </w:r>
      <w:r>
        <w:rPr>
          <w:rFonts w:ascii="Arial" w:hAnsi="Arial" w:cs="Arial" w:eastAsia="Arial" w:hint="default"/>
          <w:spacing w:val="-2"/>
        </w:rPr>
        <w:t> </w:t>
      </w:r>
      <w:r>
        <w:rPr/>
        <w:t>年</w:t>
      </w:r>
      <w:r>
        <w:rPr>
          <w:spacing w:val="-56"/>
        </w:rPr>
        <w:t> </w:t>
      </w:r>
      <w:r>
        <w:rPr>
          <w:rFonts w:ascii="Arial" w:hAnsi="Arial" w:cs="Arial" w:eastAsia="Arial" w:hint="default"/>
        </w:rPr>
        <w:t>1</w:t>
      </w:r>
      <w:r>
        <w:rPr>
          <w:rFonts w:ascii="Arial" w:hAnsi="Arial" w:cs="Arial" w:eastAsia="Arial" w:hint="default"/>
          <w:spacing w:val="-2"/>
        </w:rPr>
        <w:t> </w:t>
      </w:r>
      <w:r>
        <w:rPr/>
        <w:t>月</w:t>
      </w:r>
      <w:r>
        <w:rPr>
          <w:spacing w:val="-59"/>
        </w:rPr>
        <w:t> </w:t>
      </w:r>
      <w:r>
        <w:rPr>
          <w:rFonts w:ascii="Arial" w:hAnsi="Arial" w:cs="Arial" w:eastAsia="Arial" w:hint="default"/>
        </w:rPr>
        <w:t>5</w:t>
      </w:r>
      <w:r>
        <w:rPr>
          <w:rFonts w:ascii="Arial" w:hAnsi="Arial" w:cs="Arial" w:eastAsia="Arial" w:hint="default"/>
          <w:spacing w:val="-2"/>
        </w:rPr>
        <w:t> </w:t>
      </w:r>
      <w:r>
        <w:rPr>
          <w:spacing w:val="-3"/>
        </w:rPr>
        <w:t>日，审计委员会和公司独立董事及中审国际会计师事务</w:t>
      </w:r>
    </w:p>
    <w:p>
      <w:pPr>
        <w:pStyle w:val="BodyText"/>
        <w:spacing w:line="348" w:lineRule="auto" w:before="135"/>
        <w:ind w:right="1792"/>
        <w:jc w:val="both"/>
      </w:pPr>
      <w:r>
        <w:rPr/>
        <w:t>所签字注册会计师就天源迪科公司</w:t>
      </w:r>
      <w:r>
        <w:rPr>
          <w:spacing w:val="-74"/>
        </w:rPr>
        <w:t> </w:t>
      </w:r>
      <w:r>
        <w:rPr>
          <w:rFonts w:ascii="Arial" w:hAnsi="Arial" w:cs="Arial" w:eastAsia="Arial" w:hint="default"/>
        </w:rPr>
        <w:t>2010</w:t>
      </w:r>
      <w:r>
        <w:rPr>
          <w:rFonts w:ascii="Arial" w:hAnsi="Arial" w:cs="Arial" w:eastAsia="Arial" w:hint="default"/>
          <w:spacing w:val="-20"/>
        </w:rPr>
        <w:t> </w:t>
      </w:r>
      <w:r>
        <w:rPr/>
        <w:t>年度财务审计相关事项进行了第一次充 </w:t>
      </w:r>
      <w:r>
        <w:rPr>
          <w:spacing w:val="-3"/>
        </w:rPr>
        <w:t>分沟通。本次沟通确定了审计的目的、审计计划、风险判断、风险及舞弊测试和</w:t>
      </w:r>
      <w:r>
        <w:rPr>
          <w:spacing w:val="-103"/>
        </w:rPr>
        <w:t> </w:t>
      </w:r>
      <w:r>
        <w:rPr>
          <w:spacing w:val="-103"/>
        </w:rPr>
      </w:r>
      <w:r>
        <w:rPr/>
        <w:t>评价方法、重点审计内容及审计时间和人员安排。</w:t>
      </w:r>
    </w:p>
    <w:p>
      <w:pPr>
        <w:pStyle w:val="BodyText"/>
        <w:spacing w:line="350" w:lineRule="auto" w:before="46"/>
        <w:ind w:right="1792" w:firstLine="479"/>
        <w:jc w:val="both"/>
      </w:pPr>
      <w:r>
        <w:rPr>
          <w:spacing w:val="-3"/>
        </w:rPr>
        <w:t>（</w:t>
      </w:r>
      <w:r>
        <w:rPr>
          <w:rFonts w:ascii="Arial" w:hAnsi="Arial" w:cs="Arial" w:eastAsia="Arial" w:hint="default"/>
          <w:spacing w:val="-3"/>
        </w:rPr>
        <w:t>2</w:t>
      </w:r>
      <w:r>
        <w:rPr>
          <w:spacing w:val="-3"/>
        </w:rPr>
        <w:t>）</w:t>
      </w:r>
      <w:r>
        <w:rPr>
          <w:rFonts w:ascii="Arial" w:hAnsi="Arial" w:cs="Arial" w:eastAsia="Arial" w:hint="default"/>
          <w:spacing w:val="-3"/>
        </w:rPr>
        <w:t>2011</w:t>
      </w:r>
      <w:r>
        <w:rPr>
          <w:rFonts w:ascii="Arial" w:hAnsi="Arial" w:cs="Arial" w:eastAsia="Arial" w:hint="default"/>
          <w:spacing w:val="-6"/>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17</w:t>
      </w:r>
      <w:r>
        <w:rPr>
          <w:rFonts w:ascii="Arial" w:hAnsi="Arial" w:cs="Arial" w:eastAsia="Arial" w:hint="default"/>
          <w:spacing w:val="-9"/>
        </w:rPr>
        <w:t> </w:t>
      </w:r>
      <w:r>
        <w:rPr/>
        <w:t>日，审计委员会就公司使用超募资金收购深圳市汇巨 </w:t>
      </w:r>
      <w:r>
        <w:rPr>
          <w:spacing w:val="-3"/>
        </w:rPr>
        <w:t>信息技术有限公司、使用超募资金收购广州易星信息科技有限公司、使用超募资</w:t>
      </w:r>
      <w:r>
        <w:rPr>
          <w:spacing w:val="-103"/>
        </w:rPr>
        <w:t> </w:t>
      </w:r>
      <w:r>
        <w:rPr>
          <w:spacing w:val="-103"/>
        </w:rPr>
      </w:r>
      <w:r>
        <w:rPr>
          <w:spacing w:val="-3"/>
        </w:rPr>
        <w:t>金设立北京子公司、使用超募资金对上海子公司增资的议案事项进行了董事会会</w:t>
      </w:r>
      <w:r>
        <w:rPr>
          <w:spacing w:val="-103"/>
        </w:rPr>
        <w:t> </w:t>
      </w:r>
      <w:r>
        <w:rPr>
          <w:spacing w:val="-103"/>
        </w:rPr>
      </w:r>
      <w:r>
        <w:rPr/>
        <w:t>前沟通，一致同意将议案提交董事会审议。</w:t>
      </w:r>
    </w:p>
    <w:p>
      <w:pPr>
        <w:spacing w:after="0" w:line="350"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240" w:lineRule="auto" w:before="26"/>
        <w:ind w:left="618" w:right="1661"/>
        <w:jc w:val="left"/>
      </w:pPr>
      <w:r>
        <w:rPr>
          <w:spacing w:val="-11"/>
        </w:rPr>
        <w:t>（</w:t>
      </w:r>
      <w:r>
        <w:rPr>
          <w:rFonts w:ascii="Arial" w:hAnsi="Arial" w:cs="Arial" w:eastAsia="Arial" w:hint="default"/>
          <w:spacing w:val="-11"/>
        </w:rPr>
        <w:t>3</w:t>
      </w:r>
      <w:r>
        <w:rPr>
          <w:spacing w:val="-11"/>
        </w:rPr>
        <w:t>）</w:t>
      </w:r>
      <w:r>
        <w:rPr>
          <w:rFonts w:ascii="Arial" w:hAnsi="Arial" w:cs="Arial" w:eastAsia="Arial" w:hint="default"/>
          <w:spacing w:val="-11"/>
        </w:rPr>
        <w:t>2011</w:t>
      </w:r>
      <w:r>
        <w:rPr>
          <w:rFonts w:ascii="Arial" w:hAnsi="Arial" w:cs="Arial" w:eastAsia="Arial" w:hint="default"/>
          <w:spacing w:val="-2"/>
        </w:rPr>
        <w:t> </w:t>
      </w:r>
      <w:r>
        <w:rPr/>
        <w:t>年</w:t>
      </w:r>
      <w:r>
        <w:rPr>
          <w:spacing w:val="-56"/>
        </w:rPr>
        <w:t> </w:t>
      </w:r>
      <w:r>
        <w:rPr>
          <w:rFonts w:ascii="Arial" w:hAnsi="Arial" w:cs="Arial" w:eastAsia="Arial" w:hint="default"/>
        </w:rPr>
        <w:t>3</w:t>
      </w:r>
      <w:r>
        <w:rPr>
          <w:rFonts w:ascii="Arial" w:hAnsi="Arial" w:cs="Arial" w:eastAsia="Arial" w:hint="default"/>
          <w:spacing w:val="-2"/>
        </w:rPr>
        <w:t> </w:t>
      </w:r>
      <w:r>
        <w:rPr/>
        <w:t>月</w:t>
      </w:r>
      <w:r>
        <w:rPr>
          <w:spacing w:val="-59"/>
        </w:rPr>
        <w:t> </w:t>
      </w:r>
      <w:r>
        <w:rPr>
          <w:rFonts w:ascii="Arial" w:hAnsi="Arial" w:cs="Arial" w:eastAsia="Arial" w:hint="default"/>
        </w:rPr>
        <w:t>4</w:t>
      </w:r>
      <w:r>
        <w:rPr>
          <w:rFonts w:ascii="Arial" w:hAnsi="Arial" w:cs="Arial" w:eastAsia="Arial" w:hint="default"/>
          <w:spacing w:val="-2"/>
        </w:rPr>
        <w:t> </w:t>
      </w:r>
      <w:r>
        <w:rPr>
          <w:spacing w:val="-3"/>
        </w:rPr>
        <w:t>日，审计委员会和公司独立董事及中审国际会计师事务</w:t>
      </w:r>
    </w:p>
    <w:p>
      <w:pPr>
        <w:pStyle w:val="BodyText"/>
        <w:spacing w:line="348" w:lineRule="auto"/>
        <w:ind w:right="1792"/>
        <w:jc w:val="both"/>
      </w:pPr>
      <w:r>
        <w:rPr/>
        <w:t>所签字注册会计师就天源迪科公司</w:t>
      </w:r>
      <w:r>
        <w:rPr>
          <w:spacing w:val="-74"/>
        </w:rPr>
        <w:t> </w:t>
      </w:r>
      <w:r>
        <w:rPr>
          <w:rFonts w:ascii="Arial" w:hAnsi="Arial" w:cs="Arial" w:eastAsia="Arial" w:hint="default"/>
        </w:rPr>
        <w:t>2010</w:t>
      </w:r>
      <w:r>
        <w:rPr>
          <w:rFonts w:ascii="Arial" w:hAnsi="Arial" w:cs="Arial" w:eastAsia="Arial" w:hint="default"/>
          <w:spacing w:val="-20"/>
        </w:rPr>
        <w:t> </w:t>
      </w:r>
      <w:r>
        <w:rPr/>
        <w:t>年度财务审计相关事项进行了第二次充 </w:t>
      </w:r>
      <w:r>
        <w:rPr>
          <w:spacing w:val="-3"/>
        </w:rPr>
        <w:t>分沟通。本次沟通对前期审计执行情况进行了总结，对审计中发现的问题提出了</w:t>
      </w:r>
      <w:r>
        <w:rPr>
          <w:spacing w:val="-103"/>
        </w:rPr>
        <w:t> </w:t>
      </w:r>
      <w:r>
        <w:rPr>
          <w:spacing w:val="-103"/>
        </w:rPr>
      </w:r>
      <w:r>
        <w:rPr/>
        <w:t>要求和完善建议。</w:t>
      </w:r>
    </w:p>
    <w:p>
      <w:pPr>
        <w:pStyle w:val="BodyText"/>
        <w:spacing w:line="338" w:lineRule="auto" w:before="43"/>
        <w:ind w:right="1784" w:firstLine="479"/>
        <w:jc w:val="left"/>
      </w:pPr>
      <w:r>
        <w:rPr>
          <w:spacing w:val="-3"/>
        </w:rPr>
        <w:t>（</w:t>
      </w:r>
      <w:r>
        <w:rPr>
          <w:rFonts w:ascii="Arial" w:hAnsi="Arial" w:cs="Arial" w:eastAsia="Arial" w:hint="default"/>
          <w:spacing w:val="-3"/>
        </w:rPr>
        <w:t>4</w:t>
      </w:r>
      <w:r>
        <w:rPr>
          <w:spacing w:val="-3"/>
        </w:rPr>
        <w:t>）</w:t>
      </w:r>
      <w:r>
        <w:rPr>
          <w:rFonts w:ascii="Arial" w:hAnsi="Arial" w:cs="Arial" w:eastAsia="Arial" w:hint="default"/>
          <w:spacing w:val="-3"/>
        </w:rPr>
        <w:t>2011</w:t>
      </w:r>
      <w:r>
        <w:rPr>
          <w:rFonts w:ascii="Arial" w:hAnsi="Arial" w:cs="Arial" w:eastAsia="Arial" w:hint="default"/>
          <w:spacing w:val="3"/>
        </w:rPr>
        <w:t> </w:t>
      </w:r>
      <w:r>
        <w:rPr/>
        <w:t>年</w:t>
      </w:r>
      <w:r>
        <w:rPr>
          <w:spacing w:val="-53"/>
        </w:rPr>
        <w:t> </w:t>
      </w:r>
      <w:r>
        <w:rPr>
          <w:rFonts w:ascii="Arial" w:hAnsi="Arial" w:cs="Arial" w:eastAsia="Arial" w:hint="default"/>
        </w:rPr>
        <w:t>3</w:t>
      </w:r>
      <w:r>
        <w:rPr>
          <w:rFonts w:ascii="Arial" w:hAnsi="Arial" w:cs="Arial" w:eastAsia="Arial" w:hint="default"/>
          <w:spacing w:val="3"/>
        </w:rPr>
        <w:t> </w:t>
      </w:r>
      <w:r>
        <w:rPr/>
        <w:t>月</w:t>
      </w:r>
      <w:r>
        <w:rPr>
          <w:spacing w:val="-51"/>
        </w:rPr>
        <w:t> </w:t>
      </w:r>
      <w:r>
        <w:rPr>
          <w:rFonts w:ascii="Arial" w:hAnsi="Arial" w:cs="Arial" w:eastAsia="Arial" w:hint="default"/>
        </w:rPr>
        <w:t>23</w:t>
      </w:r>
      <w:r>
        <w:rPr>
          <w:rFonts w:ascii="Arial" w:hAnsi="Arial" w:cs="Arial" w:eastAsia="Arial" w:hint="default"/>
          <w:spacing w:val="1"/>
        </w:rPr>
        <w:t> </w:t>
      </w:r>
      <w:r>
        <w:rPr/>
        <w:t>日，审计委员会就</w:t>
      </w:r>
      <w:r>
        <w:rPr>
          <w:spacing w:val="-50"/>
        </w:rPr>
        <w:t> </w:t>
      </w:r>
      <w:r>
        <w:rPr>
          <w:rFonts w:ascii="Arial" w:hAnsi="Arial" w:cs="Arial" w:eastAsia="Arial" w:hint="default"/>
        </w:rPr>
        <w:t>2010</w:t>
      </w:r>
      <w:r>
        <w:rPr>
          <w:rFonts w:ascii="Arial" w:hAnsi="Arial" w:cs="Arial" w:eastAsia="Arial" w:hint="default"/>
          <w:spacing w:val="4"/>
        </w:rPr>
        <w:t> </w:t>
      </w:r>
      <w:r>
        <w:rPr/>
        <w:t>年度年度报告相关事项进行 了董事会会前沟通，一致同意将议案提交董事会审议。</w:t>
      </w:r>
    </w:p>
    <w:p>
      <w:pPr>
        <w:pStyle w:val="BodyText"/>
        <w:spacing w:line="338" w:lineRule="auto" w:before="53"/>
        <w:ind w:right="1787" w:firstLine="479"/>
        <w:jc w:val="left"/>
      </w:pPr>
      <w:r>
        <w:rPr>
          <w:spacing w:val="-3"/>
        </w:rPr>
        <w:t>（</w:t>
      </w:r>
      <w:r>
        <w:rPr>
          <w:rFonts w:ascii="Arial" w:hAnsi="Arial" w:cs="Arial" w:eastAsia="Arial" w:hint="default"/>
          <w:spacing w:val="-3"/>
        </w:rPr>
        <w:t>5</w:t>
      </w:r>
      <w:r>
        <w:rPr>
          <w:spacing w:val="-3"/>
        </w:rPr>
        <w:t>）</w:t>
      </w:r>
      <w:r>
        <w:rPr>
          <w:rFonts w:ascii="Arial" w:hAnsi="Arial" w:cs="Arial" w:eastAsia="Arial" w:hint="default"/>
          <w:spacing w:val="-3"/>
        </w:rPr>
        <w:t>2011</w:t>
      </w:r>
      <w:r>
        <w:rPr>
          <w:rFonts w:ascii="Arial" w:hAnsi="Arial" w:cs="Arial" w:eastAsia="Arial" w:hint="default"/>
          <w:spacing w:val="6"/>
        </w:rPr>
        <w:t> </w:t>
      </w:r>
      <w:r>
        <w:rPr/>
        <w:t>年</w:t>
      </w:r>
      <w:r>
        <w:rPr>
          <w:spacing w:val="-48"/>
        </w:rPr>
        <w:t> </w:t>
      </w:r>
      <w:r>
        <w:rPr>
          <w:rFonts w:ascii="Arial" w:hAnsi="Arial" w:cs="Arial" w:eastAsia="Arial" w:hint="default"/>
        </w:rPr>
        <w:t>4</w:t>
      </w:r>
      <w:r>
        <w:rPr>
          <w:rFonts w:ascii="Arial" w:hAnsi="Arial" w:cs="Arial" w:eastAsia="Arial" w:hint="default"/>
          <w:spacing w:val="6"/>
        </w:rPr>
        <w:t> </w:t>
      </w:r>
      <w:r>
        <w:rPr/>
        <w:t>月</w:t>
      </w:r>
      <w:r>
        <w:rPr>
          <w:spacing w:val="-51"/>
        </w:rPr>
        <w:t> </w:t>
      </w:r>
      <w:r>
        <w:rPr>
          <w:rFonts w:ascii="Arial" w:hAnsi="Arial" w:cs="Arial" w:eastAsia="Arial" w:hint="default"/>
        </w:rPr>
        <w:t>25</w:t>
      </w:r>
      <w:r>
        <w:rPr>
          <w:rFonts w:ascii="Arial" w:hAnsi="Arial" w:cs="Arial" w:eastAsia="Arial" w:hint="default"/>
          <w:spacing w:val="3"/>
        </w:rPr>
        <w:t> </w:t>
      </w:r>
      <w:r>
        <w:rPr/>
        <w:t>日，审计委员会召开会议审阅了</w:t>
      </w:r>
      <w:r>
        <w:rPr>
          <w:spacing w:val="-48"/>
        </w:rPr>
        <w:t> </w:t>
      </w:r>
      <w:r>
        <w:rPr>
          <w:rFonts w:ascii="Arial" w:hAnsi="Arial" w:cs="Arial" w:eastAsia="Arial" w:hint="default"/>
          <w:spacing w:val="-5"/>
        </w:rPr>
        <w:t>2011</w:t>
      </w:r>
      <w:r>
        <w:rPr>
          <w:rFonts w:ascii="Arial" w:hAnsi="Arial" w:cs="Arial" w:eastAsia="Arial" w:hint="default"/>
          <w:spacing w:val="6"/>
        </w:rPr>
        <w:t> </w:t>
      </w:r>
      <w:r>
        <w:rPr/>
        <w:t>年第一季度财 务报表。</w:t>
      </w:r>
    </w:p>
    <w:p>
      <w:pPr>
        <w:pStyle w:val="BodyText"/>
        <w:spacing w:line="338" w:lineRule="auto" w:before="53"/>
        <w:ind w:right="1787" w:firstLine="479"/>
        <w:jc w:val="left"/>
      </w:pPr>
      <w:r>
        <w:rPr>
          <w:spacing w:val="-3"/>
        </w:rPr>
        <w:t>（</w:t>
      </w:r>
      <w:r>
        <w:rPr>
          <w:rFonts w:ascii="Arial" w:hAnsi="Arial" w:cs="Arial" w:eastAsia="Arial" w:hint="default"/>
          <w:spacing w:val="-3"/>
        </w:rPr>
        <w:t>6</w:t>
      </w:r>
      <w:r>
        <w:rPr>
          <w:spacing w:val="-3"/>
        </w:rPr>
        <w:t>）</w:t>
      </w:r>
      <w:r>
        <w:rPr>
          <w:rFonts w:ascii="Arial" w:hAnsi="Arial" w:cs="Arial" w:eastAsia="Arial" w:hint="default"/>
          <w:spacing w:val="-3"/>
        </w:rPr>
        <w:t>2011</w:t>
      </w:r>
      <w:r>
        <w:rPr>
          <w:rFonts w:ascii="Arial" w:hAnsi="Arial" w:cs="Arial" w:eastAsia="Arial" w:hint="default"/>
          <w:spacing w:val="6"/>
        </w:rPr>
        <w:t> </w:t>
      </w:r>
      <w:r>
        <w:rPr/>
        <w:t>年</w:t>
      </w:r>
      <w:r>
        <w:rPr>
          <w:spacing w:val="-48"/>
        </w:rPr>
        <w:t> </w:t>
      </w:r>
      <w:r>
        <w:rPr>
          <w:rFonts w:ascii="Arial" w:hAnsi="Arial" w:cs="Arial" w:eastAsia="Arial" w:hint="default"/>
        </w:rPr>
        <w:t>8</w:t>
      </w:r>
      <w:r>
        <w:rPr>
          <w:rFonts w:ascii="Arial" w:hAnsi="Arial" w:cs="Arial" w:eastAsia="Arial" w:hint="default"/>
          <w:spacing w:val="6"/>
        </w:rPr>
        <w:t> </w:t>
      </w:r>
      <w:r>
        <w:rPr/>
        <w:t>月</w:t>
      </w:r>
      <w:r>
        <w:rPr>
          <w:spacing w:val="-51"/>
        </w:rPr>
        <w:t> </w:t>
      </w:r>
      <w:r>
        <w:rPr>
          <w:rFonts w:ascii="Arial" w:hAnsi="Arial" w:cs="Arial" w:eastAsia="Arial" w:hint="default"/>
        </w:rPr>
        <w:t>23</w:t>
      </w:r>
      <w:r>
        <w:rPr>
          <w:rFonts w:ascii="Arial" w:hAnsi="Arial" w:cs="Arial" w:eastAsia="Arial" w:hint="default"/>
          <w:spacing w:val="3"/>
        </w:rPr>
        <w:t> </w:t>
      </w:r>
      <w:r>
        <w:rPr/>
        <w:t>日，审计委员会召开会议审阅了</w:t>
      </w:r>
      <w:r>
        <w:rPr>
          <w:spacing w:val="-48"/>
        </w:rPr>
        <w:t> </w:t>
      </w:r>
      <w:r>
        <w:rPr>
          <w:rFonts w:ascii="Arial" w:hAnsi="Arial" w:cs="Arial" w:eastAsia="Arial" w:hint="default"/>
          <w:spacing w:val="-5"/>
        </w:rPr>
        <w:t>2011</w:t>
      </w:r>
      <w:r>
        <w:rPr>
          <w:rFonts w:ascii="Arial" w:hAnsi="Arial" w:cs="Arial" w:eastAsia="Arial" w:hint="default"/>
          <w:spacing w:val="6"/>
        </w:rPr>
        <w:t> </w:t>
      </w:r>
      <w:r>
        <w:rPr/>
        <w:t>年半年报财务 报表。</w:t>
      </w:r>
    </w:p>
    <w:p>
      <w:pPr>
        <w:pStyle w:val="BodyText"/>
        <w:spacing w:line="338" w:lineRule="auto" w:before="53"/>
        <w:ind w:right="1787" w:firstLine="479"/>
        <w:jc w:val="left"/>
      </w:pPr>
      <w:r>
        <w:rPr>
          <w:spacing w:val="-6"/>
        </w:rPr>
        <w:t>（</w:t>
      </w:r>
      <w:r>
        <w:rPr>
          <w:rFonts w:ascii="Arial" w:hAnsi="Arial" w:cs="Arial" w:eastAsia="Arial" w:hint="default"/>
          <w:spacing w:val="-6"/>
        </w:rPr>
        <w:t>7</w:t>
      </w:r>
      <w:r>
        <w:rPr>
          <w:spacing w:val="-6"/>
        </w:rPr>
        <w:t>）</w:t>
      </w:r>
      <w:r>
        <w:rPr>
          <w:rFonts w:ascii="Arial" w:hAnsi="Arial" w:cs="Arial" w:eastAsia="Arial" w:hint="default"/>
          <w:spacing w:val="-6"/>
        </w:rPr>
        <w:t>2011</w:t>
      </w:r>
      <w:r>
        <w:rPr>
          <w:rFonts w:ascii="Arial" w:hAnsi="Arial" w:cs="Arial" w:eastAsia="Arial" w:hint="default"/>
          <w:spacing w:val="-10"/>
        </w:rPr>
        <w:t> </w:t>
      </w:r>
      <w:r>
        <w:rPr/>
        <w:t>年</w:t>
      </w:r>
      <w:r>
        <w:rPr>
          <w:spacing w:val="-67"/>
        </w:rPr>
        <w:t> </w:t>
      </w:r>
      <w:r>
        <w:rPr>
          <w:rFonts w:ascii="Arial" w:hAnsi="Arial" w:cs="Arial" w:eastAsia="Arial" w:hint="default"/>
        </w:rPr>
        <w:t>10</w:t>
      </w:r>
      <w:r>
        <w:rPr>
          <w:rFonts w:ascii="Arial" w:hAnsi="Arial" w:cs="Arial" w:eastAsia="Arial" w:hint="default"/>
          <w:spacing w:val="-10"/>
        </w:rPr>
        <w:t> </w:t>
      </w:r>
      <w:r>
        <w:rPr/>
        <w:t>月</w:t>
      </w:r>
      <w:r>
        <w:rPr>
          <w:spacing w:val="-64"/>
        </w:rPr>
        <w:t> </w:t>
      </w:r>
      <w:r>
        <w:rPr>
          <w:rFonts w:ascii="Arial" w:hAnsi="Arial" w:cs="Arial" w:eastAsia="Arial" w:hint="default"/>
        </w:rPr>
        <w:t>24</w:t>
      </w:r>
      <w:r>
        <w:rPr>
          <w:rFonts w:ascii="Arial" w:hAnsi="Arial" w:cs="Arial" w:eastAsia="Arial" w:hint="default"/>
          <w:spacing w:val="-13"/>
        </w:rPr>
        <w:t> </w:t>
      </w:r>
      <w:r>
        <w:rPr/>
        <w:t>日，审议委员会召开会议审阅了</w:t>
      </w:r>
      <w:r>
        <w:rPr>
          <w:spacing w:val="-64"/>
        </w:rPr>
        <w:t> </w:t>
      </w:r>
      <w:r>
        <w:rPr>
          <w:rFonts w:ascii="Arial" w:hAnsi="Arial" w:cs="Arial" w:eastAsia="Arial" w:hint="default"/>
          <w:spacing w:val="-5"/>
        </w:rPr>
        <w:t>2011</w:t>
      </w:r>
      <w:r>
        <w:rPr>
          <w:rFonts w:ascii="Arial" w:hAnsi="Arial" w:cs="Arial" w:eastAsia="Arial" w:hint="default"/>
          <w:spacing w:val="-10"/>
        </w:rPr>
        <w:t> </w:t>
      </w:r>
      <w:r>
        <w:rPr/>
        <w:t>年第三季度财 务报表。</w:t>
      </w:r>
    </w:p>
    <w:p>
      <w:pPr>
        <w:pStyle w:val="BodyText"/>
        <w:spacing w:line="240" w:lineRule="auto" w:before="53"/>
        <w:ind w:left="618" w:right="1787"/>
        <w:jc w:val="left"/>
      </w:pPr>
      <w:r>
        <w:rPr>
          <w:rFonts w:ascii="Arial" w:hAnsi="Arial" w:cs="Arial" w:eastAsia="Arial" w:hint="default"/>
        </w:rPr>
        <w:t>2</w:t>
      </w:r>
      <w:r>
        <w:rPr/>
        <w:t>、对公司</w:t>
      </w:r>
      <w:r>
        <w:rPr>
          <w:spacing w:val="-63"/>
        </w:rPr>
        <w:t> </w:t>
      </w:r>
      <w:r>
        <w:rPr>
          <w:rFonts w:ascii="Arial" w:hAnsi="Arial" w:cs="Arial" w:eastAsia="Arial" w:hint="default"/>
        </w:rPr>
        <w:t>2011</w:t>
      </w:r>
      <w:r>
        <w:rPr>
          <w:rFonts w:ascii="Arial" w:hAnsi="Arial" w:cs="Arial" w:eastAsia="Arial" w:hint="default"/>
          <w:spacing w:val="-8"/>
        </w:rPr>
        <w:t> </w:t>
      </w:r>
      <w:r>
        <w:rPr/>
        <w:t>年度财务报告的审计的工作情况</w:t>
      </w:r>
    </w:p>
    <w:p>
      <w:pPr>
        <w:pStyle w:val="BodyText"/>
        <w:spacing w:line="240" w:lineRule="auto"/>
        <w:ind w:left="618" w:right="1787"/>
        <w:jc w:val="left"/>
      </w:pPr>
      <w:r>
        <w:rPr/>
        <w:t>（</w:t>
      </w:r>
      <w:r>
        <w:rPr>
          <w:rFonts w:ascii="Arial" w:hAnsi="Arial" w:cs="Arial" w:eastAsia="Arial" w:hint="default"/>
        </w:rPr>
        <w:t>1</w:t>
      </w:r>
      <w:r>
        <w:rPr/>
        <w:t>）确定总体审计计划</w:t>
      </w:r>
    </w:p>
    <w:p>
      <w:pPr>
        <w:pStyle w:val="BodyText"/>
        <w:spacing w:line="240" w:lineRule="auto" w:before="134"/>
        <w:ind w:left="618" w:right="1661"/>
        <w:jc w:val="left"/>
      </w:pPr>
      <w:r>
        <w:rPr>
          <w:rFonts w:ascii="Arial" w:hAnsi="Arial" w:cs="Arial" w:eastAsia="Arial" w:hint="default"/>
        </w:rPr>
        <w:t>2012 </w:t>
      </w:r>
      <w:r>
        <w:rPr/>
        <w:t>年 </w:t>
      </w:r>
      <w:r>
        <w:rPr>
          <w:rFonts w:ascii="Arial" w:hAnsi="Arial" w:cs="Arial" w:eastAsia="Arial" w:hint="default"/>
        </w:rPr>
        <w:t>1 </w:t>
      </w:r>
      <w:r>
        <w:rPr/>
        <w:t>月 </w:t>
      </w:r>
      <w:r>
        <w:rPr>
          <w:rFonts w:ascii="Arial" w:hAnsi="Arial" w:cs="Arial" w:eastAsia="Arial" w:hint="default"/>
        </w:rPr>
        <w:t>13</w:t>
      </w:r>
      <w:r>
        <w:rPr>
          <w:rFonts w:ascii="Arial" w:hAnsi="Arial" w:cs="Arial" w:eastAsia="Arial" w:hint="default"/>
          <w:spacing w:val="-29"/>
        </w:rPr>
        <w:t> </w:t>
      </w:r>
      <w:r>
        <w:rPr/>
        <w:t>日，公司独立董事及审计委员会与中审国际会计师事务所</w:t>
      </w:r>
    </w:p>
    <w:p>
      <w:pPr>
        <w:pStyle w:val="BodyText"/>
        <w:spacing w:line="345" w:lineRule="auto"/>
        <w:ind w:right="1664"/>
        <w:jc w:val="left"/>
      </w:pPr>
      <w:r>
        <w:rPr/>
        <w:t>签字注册会计师就公司</w:t>
      </w:r>
      <w:r>
        <w:rPr>
          <w:spacing w:val="-62"/>
        </w:rPr>
        <w:t> </w:t>
      </w:r>
      <w:r>
        <w:rPr>
          <w:rFonts w:ascii="Arial" w:hAnsi="Arial" w:cs="Arial" w:eastAsia="Arial" w:hint="default"/>
          <w:spacing w:val="-5"/>
        </w:rPr>
        <w:t>2011</w:t>
      </w:r>
      <w:r>
        <w:rPr>
          <w:rFonts w:ascii="Arial" w:hAnsi="Arial" w:cs="Arial" w:eastAsia="Arial" w:hint="default"/>
          <w:spacing w:val="-8"/>
        </w:rPr>
        <w:t> </w:t>
      </w:r>
      <w:r>
        <w:rPr/>
        <w:t>年度财务审计相关事项（包括审计工作小组人员构 </w:t>
      </w:r>
      <w:r>
        <w:rPr>
          <w:spacing w:val="-6"/>
        </w:rPr>
        <w:t>成、审计计划、风险判断、风险及舞弊测试和评价方法、本年度审计重点等内容）</w:t>
      </w:r>
      <w:r>
        <w:rPr>
          <w:spacing w:val="-114"/>
        </w:rPr>
        <w:t> </w:t>
      </w:r>
      <w:r>
        <w:rPr>
          <w:spacing w:val="-114"/>
        </w:rPr>
      </w:r>
      <w:r>
        <w:rPr/>
        <w:t>以邮件方式进行了充分沟通，确定了公司</w:t>
      </w:r>
      <w:r>
        <w:rPr>
          <w:spacing w:val="-61"/>
        </w:rPr>
        <w:t> </w:t>
      </w:r>
      <w:r>
        <w:rPr>
          <w:rFonts w:ascii="Arial" w:hAnsi="Arial" w:cs="Arial" w:eastAsia="Arial" w:hint="default"/>
          <w:spacing w:val="-5"/>
        </w:rPr>
        <w:t>2011</w:t>
      </w:r>
      <w:r>
        <w:rPr>
          <w:rFonts w:ascii="Arial" w:hAnsi="Arial" w:cs="Arial" w:eastAsia="Arial" w:hint="default"/>
          <w:spacing w:val="-7"/>
        </w:rPr>
        <w:t> </w:t>
      </w:r>
      <w:r>
        <w:rPr/>
        <w:t>年度财务总体审计时间表及审计 重点。</w:t>
      </w:r>
    </w:p>
    <w:p>
      <w:pPr>
        <w:pStyle w:val="BodyText"/>
        <w:spacing w:line="240" w:lineRule="auto" w:before="46"/>
        <w:ind w:left="618" w:right="1787"/>
        <w:jc w:val="left"/>
      </w:pPr>
      <w:r>
        <w:rPr/>
        <w:t>（</w:t>
      </w:r>
      <w:r>
        <w:rPr>
          <w:rFonts w:ascii="Arial" w:hAnsi="Arial" w:cs="Arial" w:eastAsia="Arial" w:hint="default"/>
        </w:rPr>
        <w:t>2</w:t>
      </w:r>
      <w:r>
        <w:rPr/>
        <w:t>）与会计师事务所审计初稿的沟通情况</w:t>
      </w:r>
    </w:p>
    <w:p>
      <w:pPr>
        <w:pStyle w:val="BodyText"/>
        <w:spacing w:line="338" w:lineRule="auto"/>
        <w:ind w:right="1781" w:firstLine="479"/>
        <w:jc w:val="left"/>
      </w:pPr>
      <w:r>
        <w:rPr>
          <w:rFonts w:ascii="Arial" w:hAnsi="Arial" w:cs="Arial" w:eastAsia="Arial" w:hint="default"/>
        </w:rPr>
        <w:t>2012</w:t>
      </w:r>
      <w:r>
        <w:rPr>
          <w:rFonts w:ascii="Arial" w:hAnsi="Arial" w:cs="Arial" w:eastAsia="Arial" w:hint="default"/>
          <w:spacing w:val="-4"/>
        </w:rPr>
        <w:t> </w:t>
      </w:r>
      <w:r>
        <w:rPr/>
        <w:t>年</w:t>
      </w:r>
      <w:r>
        <w:rPr>
          <w:spacing w:val="-59"/>
        </w:rPr>
        <w:t> </w:t>
      </w:r>
      <w:r>
        <w:rPr>
          <w:rFonts w:ascii="Arial" w:hAnsi="Arial" w:cs="Arial" w:eastAsia="Arial" w:hint="default"/>
        </w:rPr>
        <w:t>3</w:t>
      </w:r>
      <w:r>
        <w:rPr>
          <w:rFonts w:ascii="Arial" w:hAnsi="Arial" w:cs="Arial" w:eastAsia="Arial" w:hint="default"/>
          <w:spacing w:val="-5"/>
        </w:rPr>
        <w:t> </w:t>
      </w:r>
      <w:r>
        <w:rPr/>
        <w:t>月</w:t>
      </w:r>
      <w:r>
        <w:rPr>
          <w:spacing w:val="-61"/>
        </w:rPr>
        <w:t> </w:t>
      </w:r>
      <w:r>
        <w:rPr>
          <w:rFonts w:ascii="Arial" w:hAnsi="Arial" w:cs="Arial" w:eastAsia="Arial" w:hint="default"/>
        </w:rPr>
        <w:t>9</w:t>
      </w:r>
      <w:r>
        <w:rPr>
          <w:rFonts w:ascii="Arial" w:hAnsi="Arial" w:cs="Arial" w:eastAsia="Arial" w:hint="default"/>
          <w:spacing w:val="-4"/>
        </w:rPr>
        <w:t> </w:t>
      </w:r>
      <w:r>
        <w:rPr/>
        <w:t>日，审计委员会在审阅了拟出具初步审计意见的财务会计报 表后，以电话会议方式与会计师事务进行审计情况沟通，并交换意见。</w:t>
      </w:r>
    </w:p>
    <w:p>
      <w:pPr>
        <w:pStyle w:val="BodyText"/>
        <w:spacing w:line="240" w:lineRule="auto" w:before="55"/>
        <w:ind w:left="618" w:right="1787"/>
        <w:jc w:val="left"/>
      </w:pPr>
      <w:r>
        <w:rPr/>
        <w:t>（</w:t>
      </w:r>
      <w:r>
        <w:rPr>
          <w:rFonts w:ascii="Arial" w:hAnsi="Arial" w:cs="Arial" w:eastAsia="Arial" w:hint="default"/>
        </w:rPr>
        <w:t>3</w:t>
      </w:r>
      <w:r>
        <w:rPr/>
        <w:t>）对公司财务报告的两次审议意见</w:t>
      </w:r>
    </w:p>
    <w:p>
      <w:pPr>
        <w:pStyle w:val="BodyText"/>
        <w:spacing w:line="240" w:lineRule="auto" w:before="134"/>
        <w:ind w:left="618" w:right="0"/>
        <w:jc w:val="left"/>
      </w:pP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6"/>
        </w:rPr>
        <w:t> </w:t>
      </w:r>
      <w:r>
        <w:rPr/>
        <w:t>年</w:t>
      </w:r>
      <w:r>
        <w:rPr>
          <w:spacing w:val="-60"/>
        </w:rPr>
        <w:t> </w:t>
      </w:r>
      <w:r>
        <w:rPr>
          <w:rFonts w:ascii="Arial" w:hAnsi="Arial" w:cs="Arial" w:eastAsia="Arial" w:hint="default"/>
          <w:w w:val="99"/>
        </w:rPr>
        <w:t>3</w:t>
      </w:r>
      <w:r>
        <w:rPr>
          <w:rFonts w:ascii="Arial" w:hAnsi="Arial" w:cs="Arial" w:eastAsia="Arial" w:hint="default"/>
          <w:spacing w:val="-6"/>
        </w:rPr>
        <w:t> </w:t>
      </w:r>
      <w:r>
        <w:rPr/>
        <w:t>月</w:t>
      </w:r>
      <w:r>
        <w:rPr>
          <w:spacing w:val="-60"/>
        </w:rPr>
        <w:t> </w:t>
      </w:r>
      <w:r>
        <w:rPr>
          <w:rFonts w:ascii="Arial" w:hAnsi="Arial" w:cs="Arial" w:eastAsia="Arial" w:hint="default"/>
          <w:w w:val="99"/>
        </w:rPr>
        <w:t>9</w:t>
      </w:r>
      <w:r>
        <w:rPr>
          <w:rFonts w:ascii="Arial" w:hAnsi="Arial" w:cs="Arial" w:eastAsia="Arial" w:hint="default"/>
          <w:spacing w:val="-6"/>
        </w:rPr>
        <w:t> </w:t>
      </w:r>
      <w:r>
        <w:rPr>
          <w:spacing w:val="-3"/>
        </w:rPr>
        <w:t>日</w:t>
      </w:r>
      <w:r>
        <w:rPr>
          <w:spacing w:val="-108"/>
        </w:rPr>
        <w:t>，</w:t>
      </w:r>
      <w:r>
        <w:rPr/>
        <w:t>审</w:t>
      </w:r>
      <w:r>
        <w:rPr>
          <w:spacing w:val="-3"/>
        </w:rPr>
        <w:t>计</w:t>
      </w:r>
      <w:r>
        <w:rPr/>
        <w:t>委员会审阅了拟出具初步审计意见的财务会计报表，</w:t>
      </w:r>
    </w:p>
    <w:p>
      <w:pPr>
        <w:pStyle w:val="BodyText"/>
        <w:spacing w:line="348" w:lineRule="auto"/>
        <w:ind w:right="1791"/>
        <w:jc w:val="both"/>
      </w:pPr>
      <w:r>
        <w:rPr>
          <w:rFonts w:ascii="Arial" w:hAnsi="Arial" w:cs="Arial" w:eastAsia="Arial" w:hint="default"/>
        </w:rPr>
        <w:t>2012</w:t>
      </w:r>
      <w:r>
        <w:rPr>
          <w:rFonts w:ascii="Arial" w:hAnsi="Arial" w:cs="Arial" w:eastAsia="Arial" w:hint="default"/>
          <w:spacing w:val="-6"/>
        </w:rPr>
        <w:t> </w:t>
      </w:r>
      <w:r>
        <w:rPr/>
        <w:t>年</w:t>
      </w:r>
      <w:r>
        <w:rPr>
          <w:spacing w:val="-60"/>
        </w:rPr>
        <w:t> </w:t>
      </w:r>
      <w:r>
        <w:rPr>
          <w:rFonts w:ascii="Arial" w:hAnsi="Arial" w:cs="Arial" w:eastAsia="Arial" w:hint="default"/>
        </w:rPr>
        <w:t>3</w:t>
      </w:r>
      <w:r>
        <w:rPr>
          <w:rFonts w:ascii="Arial" w:hAnsi="Arial" w:cs="Arial" w:eastAsia="Arial" w:hint="default"/>
          <w:spacing w:val="-6"/>
        </w:rPr>
        <w:t> </w:t>
      </w:r>
      <w:r>
        <w:rPr/>
        <w:t>月</w:t>
      </w:r>
      <w:r>
        <w:rPr>
          <w:spacing w:val="-60"/>
        </w:rPr>
        <w:t> </w:t>
      </w:r>
      <w:r>
        <w:rPr>
          <w:rFonts w:ascii="Arial" w:hAnsi="Arial" w:cs="Arial" w:eastAsia="Arial" w:hint="default"/>
        </w:rPr>
        <w:t>19</w:t>
      </w:r>
      <w:r>
        <w:rPr>
          <w:rFonts w:ascii="Arial" w:hAnsi="Arial" w:cs="Arial" w:eastAsia="Arial" w:hint="default"/>
          <w:spacing w:val="-6"/>
        </w:rPr>
        <w:t> </w:t>
      </w:r>
      <w:r>
        <w:rPr/>
        <w:t>日召开审计委员会审议公司</w:t>
      </w:r>
      <w:r>
        <w:rPr>
          <w:spacing w:val="-60"/>
        </w:rPr>
        <w:t> </w:t>
      </w:r>
      <w:r>
        <w:rPr>
          <w:rFonts w:ascii="Arial" w:hAnsi="Arial" w:cs="Arial" w:eastAsia="Arial" w:hint="default"/>
          <w:spacing w:val="-5"/>
        </w:rPr>
        <w:t>2011</w:t>
      </w:r>
      <w:r>
        <w:rPr>
          <w:rFonts w:ascii="Arial" w:hAnsi="Arial" w:cs="Arial" w:eastAsia="Arial" w:hint="default"/>
          <w:spacing w:val="-6"/>
        </w:rPr>
        <w:t> </w:t>
      </w:r>
      <w:r>
        <w:rPr>
          <w:spacing w:val="-4"/>
        </w:rPr>
        <w:t>年度财务报告。审计委员会审</w:t>
      </w:r>
      <w:r>
        <w:rPr/>
        <w:t> </w:t>
      </w:r>
      <w:r>
        <w:rPr>
          <w:spacing w:val="-3"/>
        </w:rPr>
        <w:t>议后认为：公司财务报表严格按照企业会计准则的规定编制，在所有重大方面公</w:t>
      </w:r>
      <w:r>
        <w:rPr>
          <w:spacing w:val="-103"/>
        </w:rPr>
        <w:t> </w:t>
      </w:r>
      <w:r>
        <w:rPr>
          <w:spacing w:val="-103"/>
        </w:rPr>
      </w:r>
      <w:r>
        <w:rPr/>
        <w:t>允反映了公司</w:t>
      </w:r>
      <w:r>
        <w:rPr>
          <w:spacing w:val="-59"/>
        </w:rPr>
        <w:t> </w:t>
      </w:r>
      <w:r>
        <w:rPr>
          <w:rFonts w:ascii="Arial" w:hAnsi="Arial" w:cs="Arial" w:eastAsia="Arial" w:hint="default"/>
          <w:spacing w:val="-4"/>
        </w:rPr>
        <w:t>2011 </w:t>
      </w:r>
      <w:r>
        <w:rPr/>
        <w:t>年</w:t>
      </w:r>
      <w:r>
        <w:rPr>
          <w:spacing w:val="-61"/>
        </w:rPr>
        <w:t> </w:t>
      </w:r>
      <w:r>
        <w:rPr>
          <w:rFonts w:ascii="Arial" w:hAnsi="Arial" w:cs="Arial" w:eastAsia="Arial" w:hint="default"/>
        </w:rPr>
        <w:t>12</w:t>
      </w:r>
      <w:r>
        <w:rPr>
          <w:rFonts w:ascii="Arial" w:hAnsi="Arial" w:cs="Arial" w:eastAsia="Arial" w:hint="default"/>
          <w:spacing w:val="-5"/>
        </w:rPr>
        <w:t> </w:t>
      </w:r>
      <w:r>
        <w:rPr/>
        <w:t>月</w:t>
      </w:r>
      <w:r>
        <w:rPr>
          <w:spacing w:val="-59"/>
        </w:rPr>
        <w:t> </w:t>
      </w:r>
      <w:r>
        <w:rPr>
          <w:rFonts w:ascii="Arial" w:hAnsi="Arial" w:cs="Arial" w:eastAsia="Arial" w:hint="default"/>
        </w:rPr>
        <w:t>31</w:t>
      </w:r>
      <w:r>
        <w:rPr>
          <w:rFonts w:ascii="Arial" w:hAnsi="Arial" w:cs="Arial" w:eastAsia="Arial" w:hint="default"/>
          <w:spacing w:val="-5"/>
        </w:rPr>
        <w:t> </w:t>
      </w:r>
      <w:r>
        <w:rPr/>
        <w:t>日的财务状况以及</w:t>
      </w:r>
      <w:r>
        <w:rPr>
          <w:spacing w:val="-59"/>
        </w:rPr>
        <w:t> </w:t>
      </w:r>
      <w:r>
        <w:rPr>
          <w:rFonts w:ascii="Arial" w:hAnsi="Arial" w:cs="Arial" w:eastAsia="Arial" w:hint="default"/>
          <w:spacing w:val="-4"/>
        </w:rPr>
        <w:t>2011 </w:t>
      </w:r>
      <w:r>
        <w:rPr/>
        <w:t>年度的经营成果和现金</w:t>
      </w:r>
    </w:p>
    <w:p>
      <w:pPr>
        <w:pStyle w:val="BodyText"/>
        <w:spacing w:line="338" w:lineRule="auto" w:before="13"/>
        <w:ind w:right="1794"/>
        <w:jc w:val="both"/>
      </w:pPr>
      <w:r>
        <w:rPr/>
        <w:t>流量，同意会计师事务所对公司拟发表</w:t>
      </w:r>
      <w:r>
        <w:rPr>
          <w:spacing w:val="-62"/>
        </w:rPr>
        <w:t> </w:t>
      </w:r>
      <w:r>
        <w:rPr>
          <w:rFonts w:ascii="Arial" w:hAnsi="Arial" w:cs="Arial" w:eastAsia="Arial" w:hint="default"/>
          <w:spacing w:val="-5"/>
        </w:rPr>
        <w:t>2011</w:t>
      </w:r>
      <w:r>
        <w:rPr>
          <w:rFonts w:ascii="Arial" w:hAnsi="Arial" w:cs="Arial" w:eastAsia="Arial" w:hint="default"/>
          <w:spacing w:val="-10"/>
        </w:rPr>
        <w:t> </w:t>
      </w:r>
      <w:r>
        <w:rPr/>
        <w:t>年年度财务报告标准无保留审计意 见的审计报告，并提请董事会审议。</w:t>
      </w:r>
    </w:p>
    <w:p>
      <w:pPr>
        <w:pStyle w:val="BodyText"/>
        <w:spacing w:line="240" w:lineRule="auto" w:before="53"/>
        <w:ind w:left="618" w:right="1787"/>
        <w:jc w:val="left"/>
      </w:pPr>
      <w:r>
        <w:rPr>
          <w:rFonts w:ascii="Arial" w:hAnsi="Arial" w:cs="Arial" w:eastAsia="Arial" w:hint="default"/>
        </w:rPr>
        <w:t>3</w:t>
      </w:r>
      <w:r>
        <w:rPr/>
        <w:t>、对公司内部控制制度进行检查和评估后发表的专项意见</w:t>
      </w:r>
    </w:p>
    <w:p>
      <w:pPr>
        <w:spacing w:after="0" w:line="240"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57" w:lineRule="auto" w:before="26"/>
        <w:ind w:right="1664" w:firstLine="479"/>
        <w:jc w:val="left"/>
      </w:pPr>
      <w:r>
        <w:rPr>
          <w:spacing w:val="-3"/>
        </w:rPr>
        <w:t>审计委员会对内部控制进行了认真的自查和分析，认为：公司现有的内部控</w:t>
      </w:r>
      <w:r>
        <w:rPr/>
        <w:t> </w:t>
      </w:r>
      <w:r>
        <w:rPr>
          <w:spacing w:val="-3"/>
        </w:rPr>
        <w:t>制制度符合我国有关法规和监管部门的要求，符合公司实际情况。公司严格执行</w:t>
      </w:r>
      <w:r>
        <w:rPr>
          <w:spacing w:val="-103"/>
        </w:rPr>
        <w:t> </w:t>
      </w:r>
      <w:r>
        <w:rPr>
          <w:spacing w:val="-103"/>
        </w:rPr>
      </w:r>
      <w:r>
        <w:rPr>
          <w:spacing w:val="-6"/>
        </w:rPr>
        <w:t>了内部控制制度，在对子公司的管理控制、关联交易、对外担保、募集资金使用、</w:t>
      </w:r>
      <w:r>
        <w:rPr>
          <w:spacing w:val="-114"/>
        </w:rPr>
        <w:t> </w:t>
      </w:r>
      <w:r>
        <w:rPr>
          <w:spacing w:val="-114"/>
        </w:rPr>
      </w:r>
      <w:r>
        <w:rPr/>
        <w:t>重大投资、信息披露等方面不存在重大缺陷。</w:t>
      </w:r>
    </w:p>
    <w:p>
      <w:pPr>
        <w:pStyle w:val="BodyText"/>
        <w:spacing w:line="338" w:lineRule="auto" w:before="34"/>
        <w:ind w:left="618" w:right="1787"/>
        <w:jc w:val="left"/>
      </w:pPr>
      <w:r>
        <w:rPr>
          <w:rFonts w:ascii="Arial" w:hAnsi="Arial" w:cs="Arial" w:eastAsia="Arial" w:hint="default"/>
        </w:rPr>
        <w:t>4</w:t>
      </w:r>
      <w:r>
        <w:rPr/>
        <w:t>、对会计师事务所审计工作的督促情况 </w:t>
      </w:r>
      <w:r>
        <w:rPr>
          <w:spacing w:val="-3"/>
        </w:rPr>
        <w:t>在年审注册会计师进行现场审计的过程中，审计委员会委托公司内审部门全</w:t>
      </w:r>
    </w:p>
    <w:p>
      <w:pPr>
        <w:pStyle w:val="BodyText"/>
        <w:spacing w:line="357" w:lineRule="auto" w:before="53"/>
        <w:ind w:right="1787"/>
        <w:jc w:val="left"/>
      </w:pPr>
      <w:r>
        <w:rPr>
          <w:spacing w:val="-3"/>
        </w:rPr>
        <w:t>程跟进，积极配合年报审计工作的开展，督促年审会计师在约定的时限内及时提</w:t>
      </w:r>
      <w:r>
        <w:rPr>
          <w:spacing w:val="-103"/>
        </w:rPr>
        <w:t> </w:t>
      </w:r>
      <w:r>
        <w:rPr>
          <w:spacing w:val="-103"/>
        </w:rPr>
      </w:r>
      <w:r>
        <w:rPr/>
        <w:t>交审计报告。</w:t>
      </w:r>
    </w:p>
    <w:p>
      <w:pPr>
        <w:pStyle w:val="BodyText"/>
        <w:spacing w:line="338" w:lineRule="auto" w:before="34"/>
        <w:ind w:right="1782" w:firstLine="479"/>
        <w:jc w:val="left"/>
      </w:pPr>
      <w:r>
        <w:rPr>
          <w:rFonts w:ascii="Arial" w:hAnsi="Arial" w:cs="Arial" w:eastAsia="Arial" w:hint="default"/>
        </w:rPr>
        <w:t>5</w:t>
      </w:r>
      <w:r>
        <w:rPr/>
        <w:t>、会计师事务所从事 </w:t>
      </w:r>
      <w:r>
        <w:rPr>
          <w:rFonts w:ascii="Arial" w:hAnsi="Arial" w:cs="Arial" w:eastAsia="Arial" w:hint="default"/>
        </w:rPr>
        <w:t>2011</w:t>
      </w:r>
      <w:r>
        <w:rPr>
          <w:rFonts w:ascii="Arial" w:hAnsi="Arial" w:cs="Arial" w:eastAsia="Arial" w:hint="default"/>
          <w:spacing w:val="13"/>
        </w:rPr>
        <w:t> </w:t>
      </w:r>
      <w:r>
        <w:rPr/>
        <w:t>年公司审计工作的总结报告及下年度续聘会计 师事务所的情况</w:t>
      </w:r>
    </w:p>
    <w:p>
      <w:pPr>
        <w:pStyle w:val="BodyText"/>
        <w:spacing w:line="240" w:lineRule="auto" w:before="53"/>
        <w:ind w:left="618" w:right="1661"/>
        <w:jc w:val="left"/>
      </w:pPr>
      <w:r>
        <w:rPr/>
        <w:t>中审国际会计师事务所有限公司在</w:t>
      </w:r>
      <w:r>
        <w:rPr>
          <w:spacing w:val="-74"/>
        </w:rPr>
        <w:t> </w:t>
      </w:r>
      <w:r>
        <w:rPr>
          <w:rFonts w:ascii="Arial" w:hAnsi="Arial" w:cs="Arial" w:eastAsia="Arial" w:hint="default"/>
        </w:rPr>
        <w:t>2011</w:t>
      </w:r>
      <w:r>
        <w:rPr>
          <w:rFonts w:ascii="Arial" w:hAnsi="Arial" w:cs="Arial" w:eastAsia="Arial" w:hint="default"/>
          <w:spacing w:val="-20"/>
        </w:rPr>
        <w:t> </w:t>
      </w:r>
      <w:r>
        <w:rPr/>
        <w:t>年度的公司审计工作中很好地履行</w:t>
      </w:r>
    </w:p>
    <w:p>
      <w:pPr>
        <w:pStyle w:val="BodyText"/>
        <w:spacing w:line="240" w:lineRule="auto"/>
        <w:ind w:right="1661"/>
        <w:jc w:val="left"/>
        <w:rPr>
          <w:rFonts w:ascii="Arial" w:hAnsi="Arial" w:cs="Arial" w:eastAsia="Arial" w:hint="default"/>
        </w:rPr>
      </w:pPr>
      <w:r>
        <w:rPr/>
        <w:t>了双方签订</w:t>
      </w:r>
      <w:r>
        <w:rPr>
          <w:spacing w:val="-120"/>
        </w:rPr>
        <w:t>的</w:t>
      </w:r>
      <w:r>
        <w:rPr>
          <w:spacing w:val="-1"/>
        </w:rPr>
        <w:t>《</w:t>
      </w:r>
      <w:r>
        <w:rPr>
          <w:rFonts w:ascii="Arial" w:hAnsi="Arial" w:cs="Arial" w:eastAsia="Arial" w:hint="default"/>
          <w:w w:val="99"/>
        </w:rPr>
        <w:t>2011</w:t>
      </w:r>
      <w:r>
        <w:rPr>
          <w:rFonts w:ascii="Arial" w:hAnsi="Arial" w:cs="Arial" w:eastAsia="Arial" w:hint="default"/>
          <w:spacing w:val="-22"/>
        </w:rPr>
        <w:t> </w:t>
      </w:r>
      <w:r>
        <w:rPr>
          <w:spacing w:val="-3"/>
        </w:rPr>
        <w:t>年</w:t>
      </w:r>
      <w:r>
        <w:rPr/>
        <w:t>年度报表审计业务约定书</w:t>
      </w:r>
      <w:r>
        <w:rPr>
          <w:spacing w:val="-120"/>
        </w:rPr>
        <w:t>》</w:t>
      </w:r>
      <w:r>
        <w:rPr/>
        <w:t>所规定的责任与义务</w:t>
      </w:r>
      <w:r>
        <w:rPr>
          <w:spacing w:val="-120"/>
        </w:rPr>
        <w:t>，</w:t>
      </w:r>
      <w:r>
        <w:rPr/>
        <w:t>对</w:t>
      </w:r>
      <w:r>
        <w:rPr>
          <w:spacing w:val="1"/>
        </w:rPr>
        <w:t> </w:t>
      </w:r>
      <w:r>
        <w:rPr>
          <w:rFonts w:ascii="Arial" w:hAnsi="Arial" w:cs="Arial" w:eastAsia="Arial" w:hint="default"/>
          <w:w w:val="99"/>
        </w:rPr>
        <w:t>2011</w:t>
      </w:r>
      <w:r>
        <w:rPr>
          <w:rFonts w:ascii="Arial" w:hAnsi="Arial" w:cs="Arial" w:eastAsia="Arial" w:hint="default"/>
        </w:rPr>
      </w:r>
    </w:p>
    <w:p>
      <w:pPr>
        <w:pStyle w:val="BodyText"/>
        <w:spacing w:line="338" w:lineRule="auto" w:before="134"/>
        <w:ind w:right="1783"/>
        <w:jc w:val="left"/>
      </w:pPr>
      <w:r>
        <w:rPr/>
        <w:t>年</w:t>
      </w:r>
      <w:r>
        <w:rPr>
          <w:spacing w:val="-66"/>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1"/>
        </w:rPr>
        <w:t> </w:t>
      </w:r>
      <w:r>
        <w:rPr/>
        <w:t>日的公司及合并资产负债表，</w:t>
      </w:r>
      <w:r>
        <w:rPr>
          <w:rFonts w:ascii="Arial" w:hAnsi="Arial" w:cs="Arial" w:eastAsia="Arial" w:hint="default"/>
        </w:rPr>
        <w:t>2011</w:t>
      </w:r>
      <w:r>
        <w:rPr>
          <w:rFonts w:ascii="Arial" w:hAnsi="Arial" w:cs="Arial" w:eastAsia="Arial" w:hint="default"/>
          <w:spacing w:val="-10"/>
        </w:rPr>
        <w:t> </w:t>
      </w:r>
      <w:r>
        <w:rPr/>
        <w:t>年度的公司及合并利润表、公司 </w:t>
      </w:r>
      <w:r>
        <w:rPr>
          <w:spacing w:val="3"/>
        </w:rPr>
        <w:t>及合并股东权益变动表和公司及合并现金流量表以及财务报表附注进行审计并</w:t>
      </w:r>
      <w:r>
        <w:rPr/>
      </w:r>
    </w:p>
    <w:p>
      <w:pPr>
        <w:pStyle w:val="BodyText"/>
        <w:spacing w:line="338" w:lineRule="auto" w:before="53"/>
        <w:ind w:right="1662"/>
        <w:jc w:val="left"/>
      </w:pPr>
      <w:r>
        <w:rPr>
          <w:spacing w:val="-5"/>
        </w:rPr>
        <w:t>出具标准无保留意见的审计报告，对</w:t>
      </w:r>
      <w:r>
        <w:rPr>
          <w:spacing w:val="-52"/>
        </w:rPr>
        <w:t> </w:t>
      </w:r>
      <w:r>
        <w:rPr>
          <w:rFonts w:ascii="Arial" w:hAnsi="Arial" w:cs="Arial" w:eastAsia="Arial" w:hint="default"/>
        </w:rPr>
        <w:t>2011</w:t>
      </w:r>
      <w:r>
        <w:rPr>
          <w:rFonts w:ascii="Arial" w:hAnsi="Arial" w:cs="Arial" w:eastAsia="Arial" w:hint="default"/>
          <w:spacing w:val="2"/>
        </w:rPr>
        <w:t> </w:t>
      </w:r>
      <w:r>
        <w:rPr>
          <w:spacing w:val="-5"/>
        </w:rPr>
        <w:t>年度募集资金的使用情况、内部控制、</w:t>
      </w:r>
      <w:r>
        <w:rPr/>
        <w:t> 关联方占用资金情况进行专项审核并发表鉴证意见。</w:t>
      </w:r>
    </w:p>
    <w:p>
      <w:pPr>
        <w:pStyle w:val="BodyText"/>
        <w:spacing w:line="357" w:lineRule="auto" w:before="56"/>
        <w:ind w:right="1792" w:firstLine="479"/>
        <w:jc w:val="both"/>
      </w:pPr>
      <w:r>
        <w:rPr>
          <w:spacing w:val="-3"/>
        </w:rPr>
        <w:t>审计委员会经认真审议，认为：中审国际会计师事务所有限公司具有证券审</w:t>
      </w:r>
      <w:r>
        <w:rPr/>
        <w:t> </w:t>
      </w:r>
      <w:r>
        <w:rPr>
          <w:spacing w:val="-3"/>
        </w:rPr>
        <w:t>计从业资格，具有上市公司审计工作的丰富经验和职业素养，能够为公司提供高</w:t>
      </w:r>
      <w:r>
        <w:rPr>
          <w:spacing w:val="-103"/>
        </w:rPr>
        <w:t> </w:t>
      </w:r>
      <w:r>
        <w:rPr>
          <w:spacing w:val="-103"/>
        </w:rPr>
      </w:r>
      <w:r>
        <w:rPr>
          <w:spacing w:val="3"/>
        </w:rPr>
        <w:t>质量的审计服务，为公司出具的 </w:t>
      </w:r>
      <w:r>
        <w:rPr>
          <w:rFonts w:ascii="Arial" w:hAnsi="Arial" w:cs="Arial" w:eastAsia="Arial" w:hint="default"/>
          <w:spacing w:val="-6"/>
        </w:rPr>
        <w:t>2011 </w:t>
      </w:r>
      <w:r>
        <w:rPr>
          <w:rFonts w:ascii="Arial" w:hAnsi="Arial" w:cs="Arial" w:eastAsia="Arial" w:hint="default"/>
          <w:spacing w:val="4"/>
        </w:rPr>
        <w:t> </w:t>
      </w:r>
      <w:r>
        <w:rPr>
          <w:spacing w:val="3"/>
        </w:rPr>
        <w:t>年度审计报告客观、公正地反映了公司</w:t>
      </w:r>
    </w:p>
    <w:p>
      <w:pPr>
        <w:pStyle w:val="BodyText"/>
        <w:spacing w:line="240" w:lineRule="auto" w:before="3"/>
        <w:ind w:right="1661"/>
        <w:jc w:val="left"/>
      </w:pPr>
      <w:r>
        <w:rPr>
          <w:rFonts w:ascii="Arial" w:hAnsi="Arial" w:cs="Arial" w:eastAsia="Arial" w:hint="default"/>
          <w:spacing w:val="-5"/>
        </w:rPr>
        <w:t>2011</w:t>
      </w:r>
      <w:r>
        <w:rPr>
          <w:rFonts w:ascii="Arial" w:hAnsi="Arial" w:cs="Arial" w:eastAsia="Arial" w:hint="default"/>
          <w:spacing w:val="47"/>
        </w:rPr>
        <w:t> </w:t>
      </w:r>
      <w:r>
        <w:rPr/>
        <w:t>年的财务状况、经营成果和现金流量，同意继续聘请中审国际会计师事务</w:t>
      </w:r>
    </w:p>
    <w:p>
      <w:pPr>
        <w:pStyle w:val="BodyText"/>
        <w:spacing w:line="240" w:lineRule="auto"/>
        <w:ind w:right="1787"/>
        <w:jc w:val="left"/>
      </w:pPr>
      <w:r>
        <w:rPr/>
        <w:t>所有限公司为公司 </w:t>
      </w:r>
      <w:r>
        <w:rPr>
          <w:rFonts w:ascii="Arial" w:hAnsi="Arial" w:cs="Arial" w:eastAsia="Arial" w:hint="default"/>
        </w:rPr>
        <w:t>2012</w:t>
      </w:r>
      <w:r>
        <w:rPr>
          <w:rFonts w:ascii="Arial" w:hAnsi="Arial" w:cs="Arial" w:eastAsia="Arial" w:hint="default"/>
          <w:spacing w:val="-9"/>
        </w:rPr>
        <w:t> </w:t>
      </w:r>
      <w:r>
        <w:rPr/>
        <w:t>年度审计机构。</w:t>
      </w:r>
    </w:p>
    <w:p>
      <w:pPr>
        <w:pStyle w:val="Heading2"/>
        <w:spacing w:line="240" w:lineRule="auto" w:before="134"/>
        <w:ind w:left="620" w:right="1787"/>
        <w:jc w:val="left"/>
        <w:rPr>
          <w:b w:val="0"/>
          <w:bCs w:val="0"/>
        </w:rPr>
      </w:pPr>
      <w:r>
        <w:rPr/>
        <w:t>（二）战略与投资委员会履职情况</w:t>
      </w:r>
      <w:r>
        <w:rPr>
          <w:b w:val="0"/>
          <w:bCs w:val="0"/>
        </w:rPr>
      </w:r>
    </w:p>
    <w:p>
      <w:pPr>
        <w:pStyle w:val="BodyText"/>
        <w:spacing w:line="240" w:lineRule="auto" w:before="154"/>
        <w:ind w:left="618" w:right="1787"/>
        <w:jc w:val="left"/>
      </w:pPr>
      <w:r>
        <w:rPr>
          <w:rFonts w:ascii="Arial" w:hAnsi="Arial" w:cs="Arial" w:eastAsia="Arial" w:hint="default"/>
        </w:rPr>
        <w:t>2011</w:t>
      </w:r>
      <w:r>
        <w:rPr>
          <w:rFonts w:ascii="Arial" w:hAnsi="Arial" w:cs="Arial" w:eastAsia="Arial" w:hint="default"/>
          <w:spacing w:val="-9"/>
        </w:rPr>
        <w:t> </w:t>
      </w:r>
      <w:r>
        <w:rPr/>
        <w:t>年度，战略与投资委员会共召开两次会议，具体情况如下：</w:t>
      </w:r>
    </w:p>
    <w:p>
      <w:pPr>
        <w:pStyle w:val="BodyText"/>
        <w:spacing w:line="350" w:lineRule="auto" w:before="134"/>
        <w:ind w:right="1688" w:firstLine="479"/>
        <w:jc w:val="left"/>
      </w:pPr>
      <w:r>
        <w:rPr>
          <w:rFonts w:ascii="Arial" w:hAnsi="Arial" w:cs="Arial" w:eastAsia="Arial" w:hint="default"/>
        </w:rPr>
        <w:t>1</w:t>
      </w:r>
      <w:r>
        <w:rPr/>
        <w:t>、</w:t>
      </w:r>
      <w:r>
        <w:rPr>
          <w:rFonts w:ascii="Arial" w:hAnsi="Arial" w:cs="Arial" w:eastAsia="Arial" w:hint="default"/>
        </w:rPr>
        <w:t>2011</w:t>
      </w:r>
      <w:r>
        <w:rPr>
          <w:rFonts w:ascii="Arial" w:hAnsi="Arial" w:cs="Arial" w:eastAsia="Arial" w:hint="default"/>
          <w:spacing w:val="-10"/>
        </w:rPr>
        <w:t> </w:t>
      </w:r>
      <w:r>
        <w:rPr/>
        <w:t>年</w:t>
      </w:r>
      <w:r>
        <w:rPr>
          <w:spacing w:val="-66"/>
        </w:rPr>
        <w:t> </w:t>
      </w:r>
      <w:r>
        <w:rPr>
          <w:rFonts w:ascii="Arial" w:hAnsi="Arial" w:cs="Arial" w:eastAsia="Arial" w:hint="default"/>
        </w:rPr>
        <w:t>1</w:t>
      </w:r>
      <w:r>
        <w:rPr>
          <w:rFonts w:ascii="Arial" w:hAnsi="Arial" w:cs="Arial" w:eastAsia="Arial" w:hint="default"/>
          <w:spacing w:val="-10"/>
        </w:rPr>
        <w:t> </w:t>
      </w:r>
      <w:r>
        <w:rPr/>
        <w:t>月</w:t>
      </w:r>
      <w:r>
        <w:rPr>
          <w:spacing w:val="-64"/>
        </w:rPr>
        <w:t> </w:t>
      </w:r>
      <w:r>
        <w:rPr>
          <w:rFonts w:ascii="Arial" w:hAnsi="Arial" w:cs="Arial" w:eastAsia="Arial" w:hint="default"/>
        </w:rPr>
        <w:t>17</w:t>
      </w:r>
      <w:r>
        <w:rPr>
          <w:rFonts w:ascii="Arial" w:hAnsi="Arial" w:cs="Arial" w:eastAsia="Arial" w:hint="default"/>
          <w:spacing w:val="-10"/>
        </w:rPr>
        <w:t> </w:t>
      </w:r>
      <w:r>
        <w:rPr/>
        <w:t>日，战略与投资委员会对公司使用超募资金收购深圳市 </w:t>
      </w:r>
      <w:r>
        <w:rPr>
          <w:spacing w:val="-3"/>
        </w:rPr>
        <w:t>汇巨信息技术有限公司、使用超募资金收购广州易星信息科技有限公司、使用超</w:t>
      </w:r>
      <w:r>
        <w:rPr>
          <w:spacing w:val="-103"/>
        </w:rPr>
        <w:t> </w:t>
      </w:r>
      <w:r>
        <w:rPr>
          <w:spacing w:val="-103"/>
        </w:rPr>
      </w:r>
      <w:r>
        <w:rPr/>
        <w:t>募资金设立北京子公司、使用超募资金对上海子公司增资有关事项进行了讨论，</w:t>
      </w:r>
      <w:r>
        <w:rPr/>
        <w:t> 一致同意将相关议案提交公司董事会审议。</w:t>
      </w:r>
    </w:p>
    <w:p>
      <w:pPr>
        <w:pStyle w:val="BodyText"/>
        <w:spacing w:line="338" w:lineRule="auto" w:before="41"/>
        <w:ind w:right="1781" w:firstLine="479"/>
        <w:jc w:val="left"/>
      </w:pPr>
      <w:r>
        <w:rPr>
          <w:rFonts w:ascii="Arial" w:hAnsi="Arial" w:cs="Arial" w:eastAsia="Arial" w:hint="default"/>
        </w:rPr>
        <w:t>2</w:t>
      </w:r>
      <w:r>
        <w:rPr/>
        <w:t>、</w:t>
      </w:r>
      <w:r>
        <w:rPr>
          <w:rFonts w:ascii="Arial" w:hAnsi="Arial" w:cs="Arial" w:eastAsia="Arial" w:hint="default"/>
        </w:rPr>
        <w:t>2011</w:t>
      </w:r>
      <w:r>
        <w:rPr>
          <w:rFonts w:ascii="Arial" w:hAnsi="Arial" w:cs="Arial" w:eastAsia="Arial" w:hint="default"/>
          <w:spacing w:val="-10"/>
        </w:rPr>
        <w:t> </w:t>
      </w:r>
      <w:r>
        <w:rPr/>
        <w:t>年</w:t>
      </w:r>
      <w:r>
        <w:rPr>
          <w:spacing w:val="-64"/>
        </w:rPr>
        <w:t> </w:t>
      </w:r>
      <w:r>
        <w:rPr>
          <w:rFonts w:ascii="Arial" w:hAnsi="Arial" w:cs="Arial" w:eastAsia="Arial" w:hint="default"/>
        </w:rPr>
        <w:t>3</w:t>
      </w:r>
      <w:r>
        <w:rPr>
          <w:rFonts w:ascii="Arial" w:hAnsi="Arial" w:cs="Arial" w:eastAsia="Arial" w:hint="default"/>
          <w:spacing w:val="-10"/>
        </w:rPr>
        <w:t> </w:t>
      </w:r>
      <w:r>
        <w:rPr/>
        <w:t>月</w:t>
      </w:r>
      <w:r>
        <w:rPr>
          <w:spacing w:val="-66"/>
        </w:rPr>
        <w:t> </w:t>
      </w:r>
      <w:r>
        <w:rPr>
          <w:rFonts w:ascii="Arial" w:hAnsi="Arial" w:cs="Arial" w:eastAsia="Arial" w:hint="default"/>
        </w:rPr>
        <w:t>23</w:t>
      </w:r>
      <w:r>
        <w:rPr>
          <w:rFonts w:ascii="Arial" w:hAnsi="Arial" w:cs="Arial" w:eastAsia="Arial" w:hint="default"/>
          <w:spacing w:val="-10"/>
        </w:rPr>
        <w:t> </w:t>
      </w:r>
      <w:r>
        <w:rPr/>
        <w:t>日，战略与投资委员会对增加公司经营范围（原经营范 围中增加</w:t>
      </w:r>
      <w:r>
        <w:rPr>
          <w:rFonts w:ascii="Arial" w:hAnsi="Arial" w:cs="Arial" w:eastAsia="Arial" w:hint="default"/>
        </w:rPr>
        <w:t>“</w:t>
      </w:r>
      <w:r>
        <w:rPr/>
        <w:t>信息系统咨询和技术服务</w:t>
      </w:r>
      <w:r>
        <w:rPr>
          <w:rFonts w:ascii="Arial" w:hAnsi="Arial" w:cs="Arial" w:eastAsia="Arial" w:hint="default"/>
        </w:rPr>
        <w:t>”</w:t>
      </w:r>
      <w:r>
        <w:rPr/>
        <w:t>和</w:t>
      </w:r>
      <w:r>
        <w:rPr>
          <w:rFonts w:ascii="Arial" w:hAnsi="Arial" w:cs="Arial" w:eastAsia="Arial" w:hint="default"/>
        </w:rPr>
        <w:t>“</w:t>
      </w:r>
      <w:r>
        <w:rPr/>
        <w:t>培训服务</w:t>
      </w:r>
      <w:r>
        <w:rPr>
          <w:rFonts w:ascii="Arial" w:hAnsi="Arial" w:cs="Arial" w:eastAsia="Arial" w:hint="default"/>
        </w:rPr>
        <w:t>”</w:t>
      </w:r>
      <w:r>
        <w:rPr/>
        <w:t>）的事项进行了讨论。战略与</w:t>
      </w:r>
    </w:p>
    <w:p>
      <w:pPr>
        <w:pStyle w:val="BodyText"/>
        <w:spacing w:line="240" w:lineRule="auto" w:before="24"/>
        <w:ind w:right="1661"/>
        <w:jc w:val="left"/>
      </w:pPr>
      <w:r>
        <w:rPr/>
        <w:t>投资委员会一致同意本次增加公司经营范围的议案，同意提交公司董事会审议。</w:t>
      </w:r>
    </w:p>
    <w:p>
      <w:pPr>
        <w:spacing w:after="0" w:line="240"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Heading2"/>
        <w:spacing w:line="240" w:lineRule="auto" w:before="26"/>
        <w:ind w:left="620" w:right="1787"/>
        <w:jc w:val="left"/>
        <w:rPr>
          <w:b w:val="0"/>
          <w:bCs w:val="0"/>
        </w:rPr>
      </w:pPr>
      <w:r>
        <w:rPr/>
        <w:t>（三）提名委员会履职情况</w:t>
      </w:r>
      <w:r>
        <w:rPr>
          <w:b w:val="0"/>
          <w:bCs w:val="0"/>
        </w:rPr>
      </w:r>
    </w:p>
    <w:p>
      <w:pPr>
        <w:pStyle w:val="BodyText"/>
        <w:spacing w:line="240" w:lineRule="auto" w:before="154"/>
        <w:ind w:left="618" w:right="1787"/>
        <w:jc w:val="left"/>
      </w:pPr>
      <w:r>
        <w:rPr>
          <w:rFonts w:ascii="Arial" w:hAnsi="Arial" w:cs="Arial" w:eastAsia="Arial" w:hint="default"/>
        </w:rPr>
        <w:t>2011</w:t>
      </w:r>
      <w:r>
        <w:rPr>
          <w:rFonts w:ascii="Arial" w:hAnsi="Arial" w:cs="Arial" w:eastAsia="Arial" w:hint="default"/>
          <w:spacing w:val="-9"/>
        </w:rPr>
        <w:t> </w:t>
      </w:r>
      <w:r>
        <w:rPr/>
        <w:t>年度，提名委员会召开两次会议，具体情况如下：</w:t>
      </w:r>
    </w:p>
    <w:p>
      <w:pPr>
        <w:pStyle w:val="BodyText"/>
        <w:spacing w:line="338" w:lineRule="auto" w:before="134"/>
        <w:ind w:right="1783" w:firstLine="479"/>
        <w:jc w:val="left"/>
      </w:pPr>
      <w:r>
        <w:rPr>
          <w:rFonts w:ascii="Arial" w:hAnsi="Arial" w:cs="Arial" w:eastAsia="Arial" w:hint="default"/>
        </w:rPr>
        <w:t>2011 </w:t>
      </w:r>
      <w:r>
        <w:rPr/>
        <w:t>年 </w:t>
      </w:r>
      <w:r>
        <w:rPr>
          <w:rFonts w:ascii="Arial" w:hAnsi="Arial" w:cs="Arial" w:eastAsia="Arial" w:hint="default"/>
        </w:rPr>
        <w:t>1 </w:t>
      </w:r>
      <w:r>
        <w:rPr/>
        <w:t>月 </w:t>
      </w:r>
      <w:r>
        <w:rPr>
          <w:rFonts w:ascii="Arial" w:hAnsi="Arial" w:cs="Arial" w:eastAsia="Arial" w:hint="default"/>
        </w:rPr>
        <w:t>17</w:t>
      </w:r>
      <w:r>
        <w:rPr>
          <w:rFonts w:ascii="Arial" w:hAnsi="Arial" w:cs="Arial" w:eastAsia="Arial" w:hint="default"/>
          <w:spacing w:val="-28"/>
        </w:rPr>
        <w:t> </w:t>
      </w:r>
      <w:r>
        <w:rPr/>
        <w:t>日，提名委员会召开沟通会议，审议了《关于聘任公司副 总经理的议案》，一致同意公司聘任林容为公司的副总经理。</w:t>
      </w:r>
    </w:p>
    <w:p>
      <w:pPr>
        <w:pStyle w:val="BodyText"/>
        <w:spacing w:line="338" w:lineRule="auto" w:before="53"/>
        <w:ind w:right="1784" w:firstLine="479"/>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23</w:t>
      </w:r>
      <w:r>
        <w:rPr>
          <w:rFonts w:ascii="Arial" w:hAnsi="Arial" w:cs="Arial" w:eastAsia="Arial" w:hint="default"/>
          <w:spacing w:val="-7"/>
        </w:rPr>
        <w:t> </w:t>
      </w:r>
      <w:r>
        <w:rPr/>
        <w:t>日，提名委员会召开会议，审议通过了《关于聘任公司董 </w:t>
      </w:r>
      <w:r>
        <w:rPr>
          <w:spacing w:val="-5"/>
        </w:rPr>
        <w:t>事会秘书的议案》，一致同意公司聘任陈秀琴为公司董事会秘书。</w:t>
      </w:r>
    </w:p>
    <w:p>
      <w:pPr>
        <w:pStyle w:val="BodyText"/>
        <w:spacing w:line="357" w:lineRule="auto" w:before="53"/>
        <w:ind w:right="1788" w:firstLine="479"/>
        <w:jc w:val="left"/>
      </w:pPr>
      <w:r>
        <w:rPr>
          <w:spacing w:val="-3"/>
        </w:rPr>
        <w:t>公司提名委员会勤勉尽责地履行职责，持续研究与关注高级管理人员选拔制</w:t>
      </w:r>
      <w:r>
        <w:rPr/>
        <w:t> 度，认真审核与评价公司高级管理人员候选人。</w:t>
      </w:r>
    </w:p>
    <w:p>
      <w:pPr>
        <w:spacing w:line="348" w:lineRule="auto" w:before="34"/>
        <w:ind w:left="618" w:right="1779" w:firstLine="2"/>
        <w:jc w:val="left"/>
        <w:rPr>
          <w:rFonts w:ascii="宋体" w:hAnsi="宋体" w:cs="宋体" w:eastAsia="宋体" w:hint="default"/>
          <w:sz w:val="24"/>
          <w:szCs w:val="24"/>
        </w:rPr>
      </w:pPr>
      <w:r>
        <w:rPr>
          <w:rFonts w:ascii="宋体" w:hAnsi="宋体" w:cs="宋体" w:eastAsia="宋体" w:hint="default"/>
          <w:b/>
          <w:bCs/>
          <w:sz w:val="24"/>
          <w:szCs w:val="24"/>
        </w:rPr>
        <w:t>（四）薪酬与考核委员会履职情况</w:t>
      </w:r>
      <w:r>
        <w:rPr>
          <w:rFonts w:ascii="宋体" w:hAnsi="宋体" w:cs="宋体" w:eastAsia="宋体" w:hint="default"/>
          <w:b/>
          <w:bCs/>
          <w:w w:val="99"/>
          <w:sz w:val="24"/>
          <w:szCs w:val="24"/>
        </w:rPr>
        <w:t> </w:t>
      </w:r>
      <w:r>
        <w:rPr>
          <w:rFonts w:ascii="Arial" w:hAnsi="Arial" w:cs="Arial" w:eastAsia="Arial" w:hint="default"/>
          <w:sz w:val="24"/>
          <w:szCs w:val="24"/>
        </w:rPr>
        <w:t>1</w:t>
      </w:r>
      <w:r>
        <w:rPr>
          <w:rFonts w:ascii="宋体" w:hAnsi="宋体" w:cs="宋体" w:eastAsia="宋体" w:hint="default"/>
          <w:sz w:val="24"/>
          <w:szCs w:val="24"/>
        </w:rPr>
        <w:t>、对公司董事、监事和高级管理人员披露薪酬的审核意见 公司薪酬与考核委员会对公司</w:t>
      </w:r>
      <w:r>
        <w:rPr>
          <w:rFonts w:ascii="宋体" w:hAnsi="宋体" w:cs="宋体" w:eastAsia="宋体" w:hint="default"/>
          <w:spacing w:val="-73"/>
          <w:sz w:val="24"/>
          <w:szCs w:val="24"/>
        </w:rPr>
        <w:t> </w:t>
      </w:r>
      <w:r>
        <w:rPr>
          <w:rFonts w:ascii="Arial" w:hAnsi="Arial" w:cs="Arial" w:eastAsia="Arial" w:hint="default"/>
          <w:sz w:val="24"/>
          <w:szCs w:val="24"/>
        </w:rPr>
        <w:t>2011</w:t>
      </w:r>
      <w:r>
        <w:rPr>
          <w:rFonts w:ascii="Arial" w:hAnsi="Arial" w:cs="Arial" w:eastAsia="Arial" w:hint="default"/>
          <w:spacing w:val="-19"/>
          <w:sz w:val="24"/>
          <w:szCs w:val="24"/>
        </w:rPr>
        <w:t> </w:t>
      </w:r>
      <w:r>
        <w:rPr>
          <w:rFonts w:ascii="宋体" w:hAnsi="宋体" w:cs="宋体" w:eastAsia="宋体" w:hint="default"/>
          <w:sz w:val="24"/>
          <w:szCs w:val="24"/>
        </w:rPr>
        <w:t>年度董事、监事、高级管理人员的薪酬</w:t>
      </w:r>
    </w:p>
    <w:p>
      <w:pPr>
        <w:pStyle w:val="BodyText"/>
        <w:spacing w:line="338" w:lineRule="auto" w:before="16"/>
        <w:ind w:right="1791"/>
        <w:jc w:val="both"/>
      </w:pPr>
      <w:r>
        <w:rPr/>
        <w:t>情况进行了审核，认为公司董事、监事、高级管理人员</w:t>
      </w:r>
      <w:r>
        <w:rPr>
          <w:spacing w:val="-73"/>
        </w:rPr>
        <w:t> </w:t>
      </w:r>
      <w:r>
        <w:rPr>
          <w:rFonts w:ascii="Arial" w:hAnsi="Arial" w:cs="Arial" w:eastAsia="Arial" w:hint="default"/>
        </w:rPr>
        <w:t>2011</w:t>
      </w:r>
      <w:r>
        <w:rPr>
          <w:rFonts w:ascii="Arial" w:hAnsi="Arial" w:cs="Arial" w:eastAsia="Arial" w:hint="default"/>
          <w:spacing w:val="-19"/>
        </w:rPr>
        <w:t> </w:t>
      </w:r>
      <w:r>
        <w:rPr/>
        <w:t>年度薪酬符合公司 股东大会、董事会制定的相关制度和方案，符合公司的经营业绩和个人绩效。</w:t>
      </w:r>
    </w:p>
    <w:p>
      <w:pPr>
        <w:pStyle w:val="BodyText"/>
        <w:spacing w:line="338" w:lineRule="auto" w:before="55"/>
        <w:ind w:left="618" w:right="1787"/>
        <w:jc w:val="left"/>
      </w:pPr>
      <w:r>
        <w:rPr>
          <w:rFonts w:ascii="Arial" w:hAnsi="Arial" w:cs="Arial" w:eastAsia="Arial" w:hint="default"/>
        </w:rPr>
        <w:t>2</w:t>
      </w:r>
      <w:r>
        <w:rPr/>
        <w:t>、公司股权激励计划实施过程授权合规性核实情况 </w:t>
      </w:r>
      <w:r>
        <w:rPr>
          <w:spacing w:val="-1"/>
        </w:rPr>
        <w:t>报告期内，公司实施的股权激励计划</w:t>
      </w:r>
      <w:r>
        <w:rPr>
          <w:rFonts w:ascii="Arial" w:hAnsi="Arial" w:cs="Arial" w:eastAsia="Arial" w:hint="default"/>
          <w:spacing w:val="-1"/>
        </w:rPr>
        <w:t>(</w:t>
      </w:r>
      <w:r>
        <w:rPr>
          <w:spacing w:val="-1"/>
        </w:rPr>
        <w:t>草案修订案</w:t>
      </w:r>
      <w:r>
        <w:rPr>
          <w:rFonts w:ascii="Arial" w:hAnsi="Arial" w:cs="Arial" w:eastAsia="Arial" w:hint="default"/>
          <w:spacing w:val="-1"/>
        </w:rPr>
        <w:t>)</w:t>
      </w:r>
      <w:r>
        <w:rPr>
          <w:spacing w:val="-1"/>
        </w:rPr>
        <w:t>有利于进一步完善公司治</w:t>
      </w:r>
    </w:p>
    <w:p>
      <w:pPr>
        <w:pStyle w:val="BodyText"/>
        <w:spacing w:line="357" w:lineRule="auto" w:before="27"/>
        <w:ind w:right="1791"/>
        <w:jc w:val="both"/>
      </w:pPr>
      <w:r>
        <w:rPr>
          <w:spacing w:val="-3"/>
        </w:rPr>
        <w:t>理结构，健全公司激励机制，增强公司管理团队和业务骨干对实现公司持续、健</w:t>
      </w:r>
      <w:r>
        <w:rPr>
          <w:spacing w:val="-102"/>
        </w:rPr>
        <w:t> </w:t>
      </w:r>
      <w:r>
        <w:rPr>
          <w:spacing w:val="-102"/>
        </w:rPr>
      </w:r>
      <w:r>
        <w:rPr>
          <w:spacing w:val="-3"/>
        </w:rPr>
        <w:t>康发展的责任感、使命感，有利于公司的持续发展，不会损害公司及全体股东的</w:t>
      </w:r>
      <w:r>
        <w:rPr>
          <w:spacing w:val="-102"/>
        </w:rPr>
        <w:t> </w:t>
      </w:r>
      <w:r>
        <w:rPr>
          <w:spacing w:val="-102"/>
        </w:rPr>
      </w:r>
      <w:r>
        <w:rPr/>
        <w:t>利益。</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五、年报信息披露重大差错责任追究制度建立情况</w:t>
      </w:r>
      <w:r>
        <w:rPr>
          <w:b w:val="0"/>
          <w:bCs w:val="0"/>
        </w:rPr>
      </w:r>
    </w:p>
    <w:p>
      <w:pPr>
        <w:spacing w:line="240" w:lineRule="auto" w:before="10"/>
        <w:rPr>
          <w:rFonts w:ascii="宋体" w:hAnsi="宋体" w:cs="宋体" w:eastAsia="宋体" w:hint="default"/>
          <w:b/>
          <w:bCs/>
          <w:sz w:val="33"/>
          <w:szCs w:val="33"/>
        </w:rPr>
      </w:pPr>
    </w:p>
    <w:p>
      <w:pPr>
        <w:pStyle w:val="BodyText"/>
        <w:spacing w:line="352" w:lineRule="auto" w:before="0"/>
        <w:ind w:right="1688" w:firstLine="479"/>
        <w:jc w:val="left"/>
      </w:pPr>
      <w:r>
        <w:rPr>
          <w:spacing w:val="-3"/>
        </w:rPr>
        <w:t>为了提高公司的规范运作水平，增强信息披露的真实性、准确性、完整性和</w:t>
      </w:r>
      <w:r>
        <w:rPr/>
        <w:t> </w:t>
      </w:r>
      <w:r>
        <w:rPr>
          <w:spacing w:val="-3"/>
        </w:rPr>
        <w:t>及时性，提高年报信息披露的质量和透明度，公司根据《上市公司信息披露管理</w:t>
      </w:r>
      <w:r>
        <w:rPr>
          <w:spacing w:val="-102"/>
        </w:rPr>
        <w:t> </w:t>
      </w:r>
      <w:r>
        <w:rPr>
          <w:spacing w:val="-102"/>
        </w:rPr>
      </w:r>
      <w:r>
        <w:rPr>
          <w:spacing w:val="-3"/>
        </w:rPr>
        <w:t>办法》、《深圳证券交易所创业板股票上市规则》及《公司章程》等要求，结合</w:t>
      </w:r>
      <w:r>
        <w:rPr>
          <w:spacing w:val="-104"/>
        </w:rPr>
        <w:t> </w:t>
      </w:r>
      <w:r>
        <w:rPr>
          <w:spacing w:val="-104"/>
        </w:rPr>
      </w:r>
      <w:r>
        <w:rPr/>
        <w:t>公司实际情况制定了《年报信息披露重大差错责任追究制度》，并于</w:t>
      </w:r>
      <w:r>
        <w:rPr>
          <w:spacing w:val="-54"/>
        </w:rPr>
        <w:t> </w:t>
      </w:r>
      <w:r>
        <w:rPr>
          <w:rFonts w:ascii="Arial" w:hAnsi="Arial" w:cs="Arial" w:eastAsia="Arial" w:hint="default"/>
        </w:rPr>
        <w:t>2010 </w:t>
      </w:r>
      <w:r>
        <w:rPr/>
        <w:t>年</w:t>
      </w:r>
      <w:r>
        <w:rPr>
          <w:spacing w:val="-54"/>
        </w:rPr>
        <w:t> </w:t>
      </w:r>
      <w:r>
        <w:rPr>
          <w:rFonts w:ascii="Arial" w:hAnsi="Arial" w:cs="Arial" w:eastAsia="Arial" w:hint="default"/>
        </w:rPr>
        <w:t>5</w:t>
      </w:r>
      <w:r>
        <w:rPr>
          <w:rFonts w:ascii="Arial" w:hAnsi="Arial" w:cs="Arial" w:eastAsia="Arial" w:hint="default"/>
          <w:w w:val="99"/>
        </w:rPr>
        <w:t> </w:t>
      </w:r>
      <w:r>
        <w:rPr/>
        <w:t>月第二届董事会第一次会议审议通过。自该制度制定以来，相关人员严格执行， </w:t>
      </w:r>
      <w:r>
        <w:rPr>
          <w:spacing w:val="-3"/>
        </w:rPr>
        <w:t>认真做好年报信息披露工作。报告期内，公司未发生重大会计差错更正、重大遗</w:t>
      </w:r>
      <w:r>
        <w:rPr>
          <w:spacing w:val="-103"/>
        </w:rPr>
        <w:t> </w:t>
      </w:r>
      <w:r>
        <w:rPr>
          <w:spacing w:val="-103"/>
        </w:rPr>
      </w:r>
      <w:r>
        <w:rPr/>
        <w:t>漏信息补充以及业绩预告修正等情况。</w:t>
      </w:r>
    </w:p>
    <w:p>
      <w:pPr>
        <w:spacing w:after="0" w:line="352"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Heading2"/>
        <w:spacing w:line="240" w:lineRule="auto" w:before="26"/>
        <w:ind w:right="0"/>
        <w:jc w:val="both"/>
        <w:rPr>
          <w:b w:val="0"/>
          <w:bCs w:val="0"/>
        </w:rPr>
      </w:pPr>
      <w:r>
        <w:rPr/>
        <w:t>六、公司内部控制制度的建立健全情况</w:t>
      </w:r>
      <w:r>
        <w:rPr>
          <w:b w:val="0"/>
          <w:bCs w:val="0"/>
        </w:rPr>
      </w:r>
    </w:p>
    <w:p>
      <w:pPr>
        <w:spacing w:line="240" w:lineRule="auto" w:before="11"/>
        <w:rPr>
          <w:rFonts w:ascii="宋体" w:hAnsi="宋体" w:cs="宋体" w:eastAsia="宋体" w:hint="default"/>
          <w:b/>
          <w:bCs/>
          <w:sz w:val="33"/>
          <w:szCs w:val="33"/>
        </w:rPr>
      </w:pPr>
    </w:p>
    <w:p>
      <w:pPr>
        <w:pStyle w:val="BodyText"/>
        <w:spacing w:line="357" w:lineRule="auto" w:before="0"/>
        <w:ind w:right="1688" w:firstLine="479"/>
        <w:jc w:val="left"/>
      </w:pPr>
      <w:r>
        <w:rPr>
          <w:spacing w:val="-17"/>
        </w:rPr>
        <w:t>公司自上市以来，严格按照《公司法》、《证券法》、《深圳证券交易所创业板</w:t>
      </w:r>
      <w:r>
        <w:rPr/>
        <w:t> </w:t>
      </w:r>
      <w:r>
        <w:rPr>
          <w:spacing w:val="-3"/>
        </w:rPr>
        <w:t>股票上市规则》以及中国证监会有关法律法规的要求，规范运作，完善公司法人</w:t>
      </w:r>
      <w:r>
        <w:rPr>
          <w:spacing w:val="-102"/>
        </w:rPr>
        <w:t> </w:t>
      </w:r>
      <w:r>
        <w:rPr>
          <w:spacing w:val="-102"/>
        </w:rPr>
      </w:r>
      <w:r>
        <w:rPr>
          <w:spacing w:val="-3"/>
        </w:rPr>
        <w:t>治理结构。公司致力于建立完善的内部控制体系，公司按照《企业内部控制基本</w:t>
      </w:r>
      <w:r>
        <w:rPr>
          <w:spacing w:val="-101"/>
        </w:rPr>
        <w:t> </w:t>
      </w:r>
      <w:r>
        <w:rPr>
          <w:spacing w:val="-101"/>
        </w:rPr>
      </w:r>
      <w:r>
        <w:rPr>
          <w:spacing w:val="-3"/>
        </w:rPr>
        <w:t>规范》和《企业内部控制配套指引》的相关要求建立健全并有效执行内部控制制</w:t>
      </w:r>
      <w:r>
        <w:rPr>
          <w:spacing w:val="-102"/>
        </w:rPr>
        <w:t> </w:t>
      </w:r>
      <w:r>
        <w:rPr>
          <w:spacing w:val="-102"/>
        </w:rPr>
      </w:r>
      <w:r>
        <w:rPr/>
        <w:t>度，目前已建立起较为健全的内部控制制度，整套内部控制制度包括法人治理、</w:t>
      </w:r>
      <w:r>
        <w:rPr/>
        <w:t> </w:t>
      </w:r>
      <w:r>
        <w:rPr>
          <w:spacing w:val="-3"/>
        </w:rPr>
        <w:t>生产经营、财务管理、行政及人力资源管理、信息披露等方面，基本涵盖公司经</w:t>
      </w:r>
      <w:r>
        <w:rPr>
          <w:spacing w:val="-103"/>
        </w:rPr>
        <w:t> </w:t>
      </w:r>
      <w:r>
        <w:rPr>
          <w:spacing w:val="-103"/>
        </w:rPr>
      </w:r>
      <w:r>
        <w:rPr>
          <w:spacing w:val="-3"/>
        </w:rPr>
        <w:t>营管理的各层面和各主要业务环节。通过对公司各项治理制度的规范和落实，公</w:t>
      </w:r>
      <w:r>
        <w:rPr>
          <w:spacing w:val="-102"/>
        </w:rPr>
        <w:t> </w:t>
      </w:r>
      <w:r>
        <w:rPr>
          <w:spacing w:val="-102"/>
        </w:rPr>
      </w:r>
      <w:r>
        <w:rPr>
          <w:spacing w:val="-3"/>
        </w:rPr>
        <w:t>司的治理水平不断提高。有效的保证了公司经营效益水平的不断提升和战略目标</w:t>
      </w:r>
      <w:r>
        <w:rPr>
          <w:spacing w:val="-104"/>
        </w:rPr>
        <w:t> </w:t>
      </w:r>
      <w:r>
        <w:rPr>
          <w:spacing w:val="-104"/>
        </w:rPr>
      </w:r>
      <w:r>
        <w:rPr/>
        <w:t>的实现。</w:t>
      </w:r>
    </w:p>
    <w:p>
      <w:pPr>
        <w:pStyle w:val="BodyText"/>
        <w:spacing w:line="338" w:lineRule="auto" w:before="34"/>
        <w:ind w:left="618" w:right="1661"/>
        <w:jc w:val="left"/>
      </w:pPr>
      <w:r>
        <w:rPr>
          <w:rFonts w:ascii="Arial" w:hAnsi="Arial" w:cs="Arial" w:eastAsia="Arial" w:hint="default"/>
        </w:rPr>
        <w:t>1</w:t>
      </w:r>
      <w:r>
        <w:rPr/>
        <w:t>、法人治理方面 </w:t>
      </w:r>
      <w:r>
        <w:rPr>
          <w:spacing w:val="-7"/>
        </w:rPr>
        <w:t>公司于第二届董事会第一次会议和第二届董事会第六次会议对《公司章程》、</w:t>
      </w:r>
    </w:p>
    <w:p>
      <w:pPr>
        <w:pStyle w:val="BodyText"/>
        <w:spacing w:line="357" w:lineRule="auto" w:before="53"/>
        <w:ind w:right="1791"/>
        <w:jc w:val="both"/>
      </w:pPr>
      <w:r>
        <w:rPr>
          <w:spacing w:val="-22"/>
        </w:rPr>
        <w:t>《股东大会议事规则》、《董事会议事规则》、《监事会议事规则》、《总经理工作细</w:t>
      </w:r>
      <w:r>
        <w:rPr>
          <w:spacing w:val="-91"/>
        </w:rPr>
        <w:t> </w:t>
      </w:r>
      <w:r>
        <w:rPr>
          <w:spacing w:val="-91"/>
        </w:rPr>
      </w:r>
      <w:r>
        <w:rPr>
          <w:spacing w:val="-22"/>
        </w:rPr>
        <w:t>则》、《董事会秘书工作细则》、《董事会专门委员会工作细则》、《独立董事工作制</w:t>
      </w:r>
      <w:r>
        <w:rPr>
          <w:spacing w:val="-91"/>
        </w:rPr>
        <w:t> </w:t>
      </w:r>
      <w:r>
        <w:rPr>
          <w:spacing w:val="-91"/>
        </w:rPr>
      </w:r>
      <w:r>
        <w:rPr>
          <w:spacing w:val="-3"/>
        </w:rPr>
        <w:t>度》《董事、监事和高级管理人员所持本公司股份及其变动管理制度》等制度进</w:t>
      </w:r>
      <w:r>
        <w:rPr>
          <w:spacing w:val="-106"/>
        </w:rPr>
        <w:t> </w:t>
      </w:r>
      <w:r>
        <w:rPr>
          <w:spacing w:val="-106"/>
        </w:rPr>
      </w:r>
      <w:r>
        <w:rPr>
          <w:spacing w:val="-3"/>
        </w:rPr>
        <w:t>行了修订，并审议通过了《董事、监事和高级管理人员所持本公司股份及其变动</w:t>
      </w:r>
      <w:r>
        <w:rPr>
          <w:spacing w:val="-102"/>
        </w:rPr>
        <w:t> </w:t>
      </w:r>
      <w:r>
        <w:rPr>
          <w:spacing w:val="-102"/>
        </w:rPr>
      </w:r>
      <w:r>
        <w:rPr>
          <w:spacing w:val="-22"/>
        </w:rPr>
        <w:t>管理制度》、《内幕信息知情人登记制度》、《独立董事年报工作规程》、《审计委员</w:t>
      </w:r>
      <w:r>
        <w:rPr>
          <w:spacing w:val="-91"/>
        </w:rPr>
        <w:t> </w:t>
      </w:r>
      <w:r>
        <w:rPr>
          <w:spacing w:val="-91"/>
        </w:rPr>
      </w:r>
      <w:r>
        <w:rPr>
          <w:spacing w:val="-16"/>
        </w:rPr>
        <w:t>会年报工作规程》、《会计师事务所选聘制度》、《防范大股东及其关联方资金占用</w:t>
      </w:r>
      <w:r>
        <w:rPr>
          <w:spacing w:val="-95"/>
        </w:rPr>
        <w:t> </w:t>
      </w:r>
      <w:r>
        <w:rPr>
          <w:spacing w:val="-95"/>
        </w:rPr>
      </w:r>
      <w:r>
        <w:rPr>
          <w:spacing w:val="-16"/>
        </w:rPr>
        <w:t>制度》、《子公司管理制度》、《内部审计制度》等制度。第二届董事会第十一次会</w:t>
      </w:r>
      <w:r>
        <w:rPr>
          <w:spacing w:val="-95"/>
        </w:rPr>
        <w:t> </w:t>
      </w:r>
      <w:r>
        <w:rPr>
          <w:spacing w:val="-95"/>
        </w:rPr>
      </w:r>
      <w:r>
        <w:rPr>
          <w:spacing w:val="-11"/>
        </w:rPr>
        <w:t>议审议通过了《薪酬委员会议事规则》、《股票期权激励计划考核管理办法》。</w:t>
      </w:r>
    </w:p>
    <w:p>
      <w:pPr>
        <w:pStyle w:val="BodyText"/>
        <w:spacing w:line="348" w:lineRule="auto" w:before="34"/>
        <w:ind w:left="618" w:right="1787"/>
        <w:jc w:val="left"/>
      </w:pPr>
      <w:r>
        <w:rPr/>
        <w:t>这些制度对完善公司治理结构，规范公司决策和运作发挥着重要的作用。 </w:t>
      </w:r>
      <w:r>
        <w:rPr>
          <w:rFonts w:ascii="Arial" w:hAnsi="Arial" w:cs="Arial" w:eastAsia="Arial" w:hint="default"/>
        </w:rPr>
        <w:t>2</w:t>
      </w:r>
      <w:r>
        <w:rPr/>
        <w:t>、经营管理方面 </w:t>
      </w:r>
      <w:r>
        <w:rPr>
          <w:spacing w:val="-3"/>
        </w:rPr>
        <w:t>为规范经营管理，公司各研发、运营、销售部门都制订了详细的经营管理制</w:t>
      </w:r>
    </w:p>
    <w:p>
      <w:pPr>
        <w:pStyle w:val="BodyText"/>
        <w:spacing w:line="357" w:lineRule="auto" w:before="44"/>
        <w:ind w:right="1791"/>
        <w:jc w:val="both"/>
      </w:pPr>
      <w:r>
        <w:rPr>
          <w:spacing w:val="-3"/>
        </w:rPr>
        <w:t>度。公司于第二届董事会第一次会议和第二届董事会第六次会议修订了《关联交</w:t>
      </w:r>
      <w:r>
        <w:rPr>
          <w:spacing w:val="-103"/>
        </w:rPr>
        <w:t> </w:t>
      </w:r>
      <w:r>
        <w:rPr>
          <w:spacing w:val="-103"/>
        </w:rPr>
      </w:r>
      <w:r>
        <w:rPr>
          <w:spacing w:val="-22"/>
        </w:rPr>
        <w:t>易公允决策制度》、《投资管理制度》、《对外担保管理制度》、《投资者关系管理制</w:t>
      </w:r>
      <w:r>
        <w:rPr>
          <w:spacing w:val="-91"/>
        </w:rPr>
        <w:t> </w:t>
      </w:r>
      <w:r>
        <w:rPr>
          <w:spacing w:val="-91"/>
        </w:rPr>
      </w:r>
      <w:r>
        <w:rPr>
          <w:spacing w:val="-3"/>
        </w:rPr>
        <w:t>度》等制度，在具体业务管理方面，公司也制订了一系列规范文件，保证各项业</w:t>
      </w:r>
      <w:r>
        <w:rPr>
          <w:spacing w:val="-103"/>
        </w:rPr>
        <w:t> </w:t>
      </w:r>
      <w:r>
        <w:rPr>
          <w:spacing w:val="-103"/>
        </w:rPr>
      </w:r>
      <w:r>
        <w:rPr/>
        <w:t>务有章可循，规范操作。</w:t>
      </w:r>
    </w:p>
    <w:p>
      <w:pPr>
        <w:pStyle w:val="BodyText"/>
        <w:spacing w:line="338" w:lineRule="auto" w:before="34"/>
        <w:ind w:left="618" w:right="1787"/>
        <w:jc w:val="left"/>
      </w:pPr>
      <w:r>
        <w:rPr>
          <w:rFonts w:ascii="Arial" w:hAnsi="Arial" w:cs="Arial" w:eastAsia="Arial" w:hint="default"/>
        </w:rPr>
        <w:t>3</w:t>
      </w:r>
      <w:r>
        <w:rPr/>
        <w:t>、财务管理方面 </w:t>
      </w:r>
      <w:r>
        <w:rPr>
          <w:spacing w:val="-3"/>
        </w:rPr>
        <w:t>公司已基本建立一套与公司财务信息相关的、符合公司实际情况的、较为合</w:t>
      </w:r>
    </w:p>
    <w:p>
      <w:pPr>
        <w:spacing w:after="0" w:line="338"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57" w:lineRule="auto" w:before="26"/>
        <w:ind w:left="238" w:right="1664"/>
        <w:jc w:val="left"/>
      </w:pPr>
      <w:r>
        <w:rPr>
          <w:spacing w:val="-3"/>
        </w:rPr>
        <w:t>理的内部控制制度，并且得到了有效的执行。在财务管理和会计审核方面均设置</w:t>
      </w:r>
      <w:r>
        <w:rPr>
          <w:spacing w:val="-103"/>
        </w:rPr>
        <w:t> </w:t>
      </w:r>
      <w:r>
        <w:rPr>
          <w:spacing w:val="-103"/>
        </w:rPr>
      </w:r>
      <w:r>
        <w:rPr/>
        <w:t>了较为合理的岗位职责权限，并配备了相应的人员以保证财会工作的顺利开展， 财务会计机构人员分工明确，实行岗位责任制，各岗位都能相互牵制相互制衡。</w:t>
      </w:r>
      <w:r>
        <w:rPr/>
        <w:t> </w:t>
      </w:r>
      <w:r>
        <w:rPr>
          <w:spacing w:val="-3"/>
        </w:rPr>
        <w:t>公司的会计管理内部控制完整、合理、有效，公司各级会计人员具备了相应的专</w:t>
      </w:r>
      <w:r>
        <w:rPr>
          <w:spacing w:val="-105"/>
        </w:rPr>
        <w:t> </w:t>
      </w:r>
      <w:r>
        <w:rPr>
          <w:spacing w:val="-105"/>
        </w:rPr>
      </w:r>
      <w:r>
        <w:rPr>
          <w:spacing w:val="-3"/>
        </w:rPr>
        <w:t>业素质，不定期的参加相关业务培训，对重要会计业务和电算化操作制定和执行</w:t>
      </w:r>
      <w:r>
        <w:rPr>
          <w:spacing w:val="-103"/>
        </w:rPr>
        <w:t> </w:t>
      </w:r>
      <w:r>
        <w:rPr>
          <w:spacing w:val="-103"/>
        </w:rPr>
      </w:r>
      <w:r>
        <w:rPr>
          <w:spacing w:val="-3"/>
        </w:rPr>
        <w:t>了明确的授权规定。公司于第二届董事会第一次会议和第二届董事会第六次会议</w:t>
      </w:r>
      <w:r>
        <w:rPr>
          <w:spacing w:val="-104"/>
        </w:rPr>
        <w:t> </w:t>
      </w:r>
      <w:r>
        <w:rPr>
          <w:spacing w:val="-104"/>
        </w:rPr>
      </w:r>
      <w:r>
        <w:rPr>
          <w:spacing w:val="-19"/>
        </w:rPr>
        <w:t>制定了《对外提供财务资助管理制度》、《财务负责人管理制度》、《内部审计制度》</w:t>
      </w:r>
      <w:r>
        <w:rPr>
          <w:spacing w:val="-88"/>
        </w:rPr>
        <w:t> </w:t>
      </w:r>
      <w:r>
        <w:rPr>
          <w:spacing w:val="-88"/>
        </w:rPr>
      </w:r>
      <w:r>
        <w:rPr>
          <w:spacing w:val="-6"/>
        </w:rPr>
        <w:t>等制度。第二届董事会第八次会议对《对外提供财务资助管理制度》进行了修订。</w:t>
      </w:r>
      <w:r>
        <w:rPr>
          <w:spacing w:val="-114"/>
        </w:rPr>
        <w:t> </w:t>
      </w:r>
      <w:r>
        <w:rPr>
          <w:spacing w:val="-114"/>
        </w:rPr>
      </w:r>
      <w:r>
        <w:rPr/>
        <w:t>公司的内部控制机制较为完善，能够得到切实有效地实施。</w:t>
      </w:r>
    </w:p>
    <w:p>
      <w:pPr>
        <w:pStyle w:val="BodyText"/>
        <w:spacing w:line="338" w:lineRule="auto" w:before="36"/>
        <w:ind w:left="718" w:right="1787"/>
        <w:jc w:val="left"/>
      </w:pPr>
      <w:r>
        <w:rPr>
          <w:rFonts w:ascii="Arial" w:hAnsi="Arial" w:cs="Arial" w:eastAsia="Arial" w:hint="default"/>
        </w:rPr>
        <w:t>4</w:t>
      </w:r>
      <w:r>
        <w:rPr/>
        <w:t>、信息披露方面 </w:t>
      </w:r>
      <w:r>
        <w:rPr>
          <w:spacing w:val="-3"/>
        </w:rPr>
        <w:t>公司于第二届董事会第一次会议和第二届董事会第六次会议制定了《内幕信</w:t>
      </w:r>
    </w:p>
    <w:p>
      <w:pPr>
        <w:pStyle w:val="BodyText"/>
        <w:spacing w:line="240" w:lineRule="auto" w:before="55"/>
        <w:ind w:left="238" w:right="1664"/>
        <w:jc w:val="left"/>
      </w:pPr>
      <w:r>
        <w:rPr/>
        <w:t>息知情人登</w:t>
      </w:r>
      <w:r>
        <w:rPr>
          <w:spacing w:val="-1"/>
        </w:rPr>
        <w:t>记</w:t>
      </w:r>
      <w:r>
        <w:rPr/>
        <w:t>制度</w:t>
      </w:r>
      <w:r>
        <w:rPr>
          <w:spacing w:val="-120"/>
        </w:rPr>
        <w:t>》、</w:t>
      </w:r>
      <w:r>
        <w:rPr/>
        <w:t>《重大信息内部报告及保密制度</w:t>
      </w:r>
      <w:r>
        <w:rPr>
          <w:spacing w:val="-120"/>
        </w:rPr>
        <w:t>》、</w:t>
      </w:r>
      <w:r>
        <w:rPr/>
        <w:t>《突发事件处理制度</w:t>
      </w:r>
      <w:r>
        <w:rPr>
          <w:spacing w:val="-120"/>
        </w:rPr>
        <w:t>》</w:t>
      </w:r>
      <w:r>
        <w:rPr/>
        <w:t>、</w:t>
      </w:r>
    </w:p>
    <w:p>
      <w:pPr>
        <w:pStyle w:val="BodyText"/>
        <w:spacing w:line="357" w:lineRule="auto" w:before="151"/>
        <w:ind w:left="238" w:right="1792"/>
        <w:jc w:val="both"/>
      </w:pPr>
      <w:r>
        <w:rPr>
          <w:spacing w:val="-16"/>
        </w:rPr>
        <w:t>《外部信息使用人管理制度》、《年报信息披露重大差错责任追究制度》，并对《信</w:t>
      </w:r>
      <w:r>
        <w:rPr>
          <w:spacing w:val="-97"/>
        </w:rPr>
        <w:t> </w:t>
      </w:r>
      <w:r>
        <w:rPr>
          <w:spacing w:val="-97"/>
        </w:rPr>
      </w:r>
      <w:r>
        <w:rPr>
          <w:spacing w:val="-3"/>
        </w:rPr>
        <w:t>息披露管理制度》进行了修订，同时加强公司与投资者之间的信息交流，使投资</w:t>
      </w:r>
      <w:r>
        <w:rPr>
          <w:spacing w:val="-102"/>
        </w:rPr>
        <w:t> </w:t>
      </w:r>
      <w:r>
        <w:rPr>
          <w:spacing w:val="-102"/>
        </w:rPr>
      </w:r>
      <w:r>
        <w:rPr/>
        <w:t>者能够全面、完整、真实、准确、及时、公平地了解和掌握公司的经营状况。</w:t>
      </w:r>
    </w:p>
    <w:p>
      <w:pPr>
        <w:pStyle w:val="BodyText"/>
        <w:spacing w:line="338" w:lineRule="auto" w:before="36"/>
        <w:ind w:left="718" w:right="1787"/>
        <w:jc w:val="left"/>
      </w:pPr>
      <w:r>
        <w:rPr>
          <w:rFonts w:ascii="Arial" w:hAnsi="Arial" w:cs="Arial" w:eastAsia="Arial" w:hint="default"/>
        </w:rPr>
        <w:t>5</w:t>
      </w:r>
      <w:r>
        <w:rPr/>
        <w:t>、高级管理人员的考评及激励情况 </w:t>
      </w:r>
      <w:r>
        <w:rPr>
          <w:spacing w:val="-3"/>
        </w:rPr>
        <w:t>公司建立了完善的高级管理人员绩效考评体系和薪酬制度，高级管理人员的</w:t>
      </w:r>
    </w:p>
    <w:p>
      <w:pPr>
        <w:pStyle w:val="BodyText"/>
        <w:spacing w:line="357" w:lineRule="auto" w:before="53"/>
        <w:ind w:left="238" w:right="1688"/>
        <w:jc w:val="left"/>
      </w:pPr>
      <w:r>
        <w:rPr>
          <w:spacing w:val="-3"/>
        </w:rPr>
        <w:t>工作绩效与其收入直接挂钩。为激励公司高级管理人员勤勉尽责，恪守职责，努</w:t>
      </w:r>
      <w:r>
        <w:rPr>
          <w:spacing w:val="-102"/>
        </w:rPr>
        <w:t> </w:t>
      </w:r>
      <w:r>
        <w:rPr>
          <w:spacing w:val="-102"/>
        </w:rPr>
      </w:r>
      <w:r>
        <w:rPr/>
        <w:t>力完成和超额完成公司制定的各项任务，对公司高管的业绩完成情况进行考核，</w:t>
      </w:r>
      <w:r>
        <w:rPr/>
        <w:t> 强化了对高级管理人员的考评激励作用，使高级管理人员与股东利益取向一致， </w:t>
      </w:r>
      <w:r>
        <w:rPr>
          <w:spacing w:val="-3"/>
        </w:rPr>
        <w:t>最终实现股东价值最大化。除此之外，公司本报告期内没有对高级管理人员的考</w:t>
      </w:r>
      <w:r>
        <w:rPr>
          <w:spacing w:val="-106"/>
        </w:rPr>
        <w:t> </w:t>
      </w:r>
      <w:r>
        <w:rPr>
          <w:spacing w:val="-106"/>
        </w:rPr>
      </w:r>
      <w:r>
        <w:rPr/>
        <w:t>评制度进行补充和修改。</w:t>
      </w:r>
    </w:p>
    <w:p>
      <w:pPr>
        <w:pStyle w:val="BodyText"/>
        <w:spacing w:line="338" w:lineRule="auto" w:before="36"/>
        <w:ind w:left="718" w:right="1664"/>
        <w:jc w:val="left"/>
      </w:pPr>
      <w:r>
        <w:rPr>
          <w:rFonts w:ascii="Arial" w:hAnsi="Arial" w:cs="Arial" w:eastAsia="Arial" w:hint="default"/>
        </w:rPr>
        <w:t>6</w:t>
      </w:r>
      <w:r>
        <w:rPr/>
        <w:t>、公司各项内部控制制度的修订情况 </w:t>
      </w:r>
      <w:r>
        <w:rPr>
          <w:spacing w:val="-8"/>
        </w:rPr>
        <w:t>公司根据《公司法》、《证券法》、《企业内部控制基本规范》等有关法律、</w:t>
      </w:r>
    </w:p>
    <w:p>
      <w:pPr>
        <w:pStyle w:val="BodyText"/>
        <w:spacing w:line="357" w:lineRule="auto" w:before="56"/>
        <w:ind w:left="238" w:right="1792"/>
        <w:jc w:val="both"/>
      </w:pPr>
      <w:r>
        <w:rPr/>
        <w:pict>
          <v:group style="position:absolute;margin-left:83.664001pt;margin-top:75.2556pt;width:427.9pt;height:17.55pt;mso-position-horizontal-relative:page;mso-position-vertical-relative:paragraph;z-index:-1158472" coordorigin="1673,1505" coordsize="8558,351">
            <v:group style="position:absolute;left:1690;top:1541;width:108;height:272" coordorigin="1690,1541" coordsize="108,272">
              <v:shape style="position:absolute;left:1690;top:1541;width:108;height:272" coordorigin="1690,1541" coordsize="108,272" path="m1690,1812l1798,1812,1798,1541,1690,1541,1690,1812xe" filled="true" fillcolor="#d9d9d9" stroked="false">
                <v:path arrowok="t"/>
                <v:fill type="solid"/>
              </v:shape>
            </v:group>
            <v:group style="position:absolute;left:2746;top:1541;width:104;height:272" coordorigin="2746,1541" coordsize="104,272">
              <v:shape style="position:absolute;left:2746;top:1541;width:104;height:272" coordorigin="2746,1541" coordsize="104,272" path="m2746,1812l2849,1812,2849,1541,2746,1541,2746,1812xe" filled="true" fillcolor="#d9d9d9" stroked="false">
                <v:path arrowok="t"/>
                <v:fill type="solid"/>
              </v:shape>
            </v:group>
            <v:group style="position:absolute;left:1690;top:1829;width:1160;height:2" coordorigin="1690,1829" coordsize="1160,2">
              <v:shape style="position:absolute;left:1690;top:1829;width:1160;height:2" coordorigin="1690,1829" coordsize="1160,0" path="m1690,1829l2849,1829e" filled="false" stroked="true" strokeweight="1.68pt" strokecolor="#d9d9d9">
                <v:path arrowok="t"/>
              </v:shape>
            </v:group>
            <v:group style="position:absolute;left:1798;top:1541;width:948;height:272" coordorigin="1798,1541" coordsize="948,272">
              <v:shape style="position:absolute;left:1798;top:1541;width:948;height:272" coordorigin="1798,1541" coordsize="948,272" path="m1798,1812l2746,1812,2746,1541,1798,1541,1798,1812xe" filled="true" fillcolor="#d9d9d9" stroked="false">
                <v:path arrowok="t"/>
                <v:fill type="solid"/>
              </v:shape>
            </v:group>
            <v:group style="position:absolute;left:2859;top:1541;width:104;height:272" coordorigin="2859,1541" coordsize="104,272">
              <v:shape style="position:absolute;left:2859;top:1541;width:104;height:272" coordorigin="2859,1541" coordsize="104,272" path="m2859,1812l2962,1812,2962,1541,2859,1541,2859,1812xe" filled="true" fillcolor="#d9d9d9" stroked="false">
                <v:path arrowok="t"/>
                <v:fill type="solid"/>
              </v:shape>
            </v:group>
            <v:group style="position:absolute;left:7929;top:1541;width:101;height:272" coordorigin="7929,1541" coordsize="101,272">
              <v:shape style="position:absolute;left:7929;top:1541;width:101;height:272" coordorigin="7929,1541" coordsize="101,272" path="m7929,1812l8029,1812,8029,1541,7929,1541,7929,1812xe" filled="true" fillcolor="#d9d9d9" stroked="false">
                <v:path arrowok="t"/>
                <v:fill type="solid"/>
              </v:shape>
            </v:group>
            <v:group style="position:absolute;left:2859;top:1829;width:5171;height:2" coordorigin="2859,1829" coordsize="5171,2">
              <v:shape style="position:absolute;left:2859;top:1829;width:5171;height:2" coordorigin="2859,1829" coordsize="5171,0" path="m2859,1829l8029,1829e" filled="false" stroked="true" strokeweight="1.68pt" strokecolor="#d9d9d9">
                <v:path arrowok="t"/>
              </v:shape>
            </v:group>
            <v:group style="position:absolute;left:2962;top:1541;width:4967;height:272" coordorigin="2962,1541" coordsize="4967,272">
              <v:shape style="position:absolute;left:2962;top:1541;width:4967;height:272" coordorigin="2962,1541" coordsize="4967,272" path="m2962,1812l7929,1812,7929,1541,2962,1541,2962,1812xe" filled="true" fillcolor="#d9d9d9" stroked="false">
                <v:path arrowok="t"/>
                <v:fill type="solid"/>
              </v:shape>
            </v:group>
            <v:group style="position:absolute;left:8041;top:1541;width:104;height:272" coordorigin="8041,1541" coordsize="104,272">
              <v:shape style="position:absolute;left:8041;top:1541;width:104;height:272" coordorigin="8041,1541" coordsize="104,272" path="m8041,1812l8145,1812,8145,1541,8041,1541,8041,1812xe" filled="true" fillcolor="#d9d9d9" stroked="false">
                <v:path arrowok="t"/>
                <v:fill type="solid"/>
              </v:shape>
            </v:group>
            <v:group style="position:absolute;left:10106;top:1541;width:108;height:272" coordorigin="10106,1541" coordsize="108,272">
              <v:shape style="position:absolute;left:10106;top:1541;width:108;height:272" coordorigin="10106,1541" coordsize="108,272" path="m10106,1812l10214,1812,10214,1541,10106,1541,10106,1812xe" filled="true" fillcolor="#d9d9d9" stroked="false">
                <v:path arrowok="t"/>
                <v:fill type="solid"/>
              </v:shape>
            </v:group>
            <v:group style="position:absolute;left:8041;top:1829;width:2173;height:2" coordorigin="8041,1829" coordsize="2173,2">
              <v:shape style="position:absolute;left:8041;top:1829;width:2173;height:2" coordorigin="8041,1829" coordsize="2173,0" path="m8041,1829l10214,1829e" filled="false" stroked="true" strokeweight="1.68pt" strokecolor="#d9d9d9">
                <v:path arrowok="t"/>
              </v:shape>
            </v:group>
            <v:group style="position:absolute;left:8145;top:1541;width:1962;height:272" coordorigin="8145,1541" coordsize="1962,272">
              <v:shape style="position:absolute;left:8145;top:1541;width:1962;height:272" coordorigin="8145,1541" coordsize="1962,272" path="m8145,1812l10106,1812,10106,1541,8145,1541,8145,1812xe" filled="true" fillcolor="#d9d9d9" stroked="false">
                <v:path arrowok="t"/>
                <v:fill type="solid"/>
              </v:shape>
              <v:shape style="position:absolute;left:2849;top:1505;width:10;height:38" type="#_x0000_t75" stroked="false">
                <v:imagedata r:id="rId600" o:title=""/>
              </v:shape>
              <v:shape style="position:absolute;left:8032;top:1505;width:10;height:38" type="#_x0000_t75" stroked="false">
                <v:imagedata r:id="rId600" o:title=""/>
              </v:shape>
              <v:shape style="position:absolute;left:1690;top:1755;width:1178;height:101" type="#_x0000_t75" stroked="false">
                <v:imagedata r:id="rId601" o:title=""/>
              </v:shape>
              <v:shape style="position:absolute;left:2844;top:1812;width:5197;height:43" type="#_x0000_t75" stroked="false">
                <v:imagedata r:id="rId602" o:title=""/>
              </v:shape>
              <v:shape style="position:absolute;left:8027;top:1846;width:2187;height:10" type="#_x0000_t75" stroked="false">
                <v:imagedata r:id="rId603" o:title=""/>
              </v:shape>
            </v:group>
            <w10:wrap type="none"/>
          </v:group>
        </w:pict>
      </w:r>
      <w:r>
        <w:rPr/>
        <w:pict>
          <v:group style="position:absolute;margin-left:84.503998pt;margin-top:105.2556pt;width:426.2pt;height:5.05pt;mso-position-horizontal-relative:page;mso-position-vertical-relative:paragraph;z-index:-1158448" coordorigin="1690,2105" coordsize="8524,101">
            <v:shape style="position:absolute;left:1690;top:2105;width:1178;height:101" type="#_x0000_t75" stroked="false">
              <v:imagedata r:id="rId604" o:title=""/>
            </v:shape>
            <v:shape style="position:absolute;left:2844;top:2196;width:5187;height:10" type="#_x0000_t75" stroked="false">
              <v:imagedata r:id="rId605" o:title=""/>
            </v:shape>
            <v:shape style="position:absolute;left:8027;top:2196;width:2187;height:10" type="#_x0000_t75" stroked="false">
              <v:imagedata r:id="rId606" o:title=""/>
            </v:shape>
            <w10:wrap type="none"/>
          </v:group>
        </w:pict>
      </w:r>
      <w:r>
        <w:rPr/>
        <w:pict>
          <v:shape style="position:absolute;margin-left:142.460007pt;margin-top:126.611649pt;width:.48002pt;height:.72pt;mso-position-horizontal-relative:page;mso-position-vertical-relative:paragraph;z-index:18904" type="#_x0000_t75" stroked="false">
            <v:imagedata r:id="rId599" o:title=""/>
          </v:shape>
        </w:pict>
      </w:r>
      <w:r>
        <w:rPr/>
        <w:pict>
          <v:shape style="position:absolute;margin-left:401.589996pt;margin-top:126.611649pt;width:.48pt;height:.72pt;mso-position-horizontal-relative:page;mso-position-vertical-relative:paragraph;z-index:18928" type="#_x0000_t75" stroked="false">
            <v:imagedata r:id="rId599" o:title=""/>
          </v:shape>
        </w:pict>
      </w:r>
      <w:r>
        <w:rPr>
          <w:spacing w:val="-3"/>
        </w:rPr>
        <w:t>法规和规章制度，结合公司的实际情况、自身特点和管理需要，制定了贯穿于公</w:t>
      </w:r>
      <w:r>
        <w:rPr>
          <w:spacing w:val="-102"/>
        </w:rPr>
        <w:t> </w:t>
      </w:r>
      <w:r>
        <w:rPr>
          <w:spacing w:val="-102"/>
        </w:rPr>
      </w:r>
      <w:r>
        <w:rPr>
          <w:spacing w:val="-3"/>
        </w:rPr>
        <w:t>司生产经营各层面、各环节的内部控制体系，并不断完善。公司对各项内部控制</w:t>
      </w:r>
      <w:r>
        <w:rPr>
          <w:spacing w:val="-102"/>
        </w:rPr>
        <w:t> </w:t>
      </w:r>
      <w:r>
        <w:rPr>
          <w:spacing w:val="-102"/>
        </w:rPr>
      </w:r>
      <w:r>
        <w:rPr/>
        <w:t>制度及修订情况见下表：</w:t>
      </w:r>
    </w:p>
    <w:p>
      <w:pPr>
        <w:spacing w:line="240" w:lineRule="auto" w:before="1"/>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178"/>
        <w:gridCol w:w="5183"/>
        <w:gridCol w:w="2177"/>
      </w:tblGrid>
      <w:tr>
        <w:trPr>
          <w:trHeight w:val="328" w:hRule="exact"/>
        </w:trPr>
        <w:tc>
          <w:tcPr>
            <w:tcW w:w="1178"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59"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5183"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59"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制度名称</w:t>
            </w:r>
            <w:r>
              <w:rPr>
                <w:rFonts w:ascii="宋体" w:hAnsi="宋体" w:cs="宋体" w:eastAsia="宋体" w:hint="default"/>
                <w:sz w:val="21"/>
                <w:szCs w:val="21"/>
              </w:rPr>
            </w:r>
          </w:p>
        </w:tc>
        <w:tc>
          <w:tcPr>
            <w:tcW w:w="2177"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74"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最新制定</w:t>
            </w:r>
            <w:r>
              <w:rPr>
                <w:rFonts w:ascii="Arial" w:hAnsi="Arial" w:cs="Arial" w:eastAsia="Arial" w:hint="default"/>
                <w:b/>
                <w:bCs/>
                <w:sz w:val="21"/>
                <w:szCs w:val="21"/>
              </w:rPr>
              <w:t>/</w:t>
            </w:r>
            <w:r>
              <w:rPr>
                <w:rFonts w:ascii="宋体" w:hAnsi="宋体" w:cs="宋体" w:eastAsia="宋体" w:hint="default"/>
                <w:b/>
                <w:bCs/>
                <w:sz w:val="21"/>
                <w:szCs w:val="21"/>
              </w:rPr>
              <w:t>修订时间</w:t>
            </w:r>
            <w:r>
              <w:rPr>
                <w:rFonts w:ascii="宋体" w:hAnsi="宋体" w:cs="宋体" w:eastAsia="宋体" w:hint="default"/>
                <w:sz w:val="21"/>
                <w:szCs w:val="21"/>
              </w:rPr>
            </w:r>
          </w:p>
        </w:tc>
      </w:tr>
      <w:tr>
        <w:trPr>
          <w:trHeight w:val="259" w:hRule="exact"/>
        </w:trPr>
        <w:tc>
          <w:tcPr>
            <w:tcW w:w="117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8" w:right="0"/>
              <w:jc w:val="center"/>
              <w:rPr>
                <w:rFonts w:ascii="Arial" w:hAnsi="Arial" w:cs="Arial" w:eastAsia="Arial" w:hint="default"/>
                <w:sz w:val="21"/>
                <w:szCs w:val="21"/>
              </w:rPr>
            </w:pPr>
            <w:r>
              <w:rPr>
                <w:rFonts w:ascii="Arial"/>
                <w:w w:val="100"/>
                <w:sz w:val="21"/>
              </w:rPr>
              <w:t>1</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40" w:lineRule="auto" w:before="9"/>
              <w:ind w:left="292"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446" w:hRule="exact"/>
        </w:trPr>
        <w:tc>
          <w:tcPr>
            <w:tcW w:w="1178" w:type="dxa"/>
            <w:tcBorders>
              <w:top w:val="nil" w:sz="6" w:space="0" w:color="auto"/>
              <w:left w:val="nil" w:sz="6" w:space="0" w:color="auto"/>
              <w:bottom w:val="single" w:sz="4" w:space="0" w:color="000000"/>
              <w:right w:val="single" w:sz="4" w:space="0" w:color="000000"/>
            </w:tcBorders>
          </w:tcPr>
          <w:p>
            <w:pPr>
              <w:pStyle w:val="TableParagraph"/>
              <w:spacing w:line="240" w:lineRule="auto" w:before="146"/>
              <w:ind w:left="18" w:right="0"/>
              <w:jc w:val="center"/>
              <w:rPr>
                <w:rFonts w:ascii="Arial" w:hAnsi="Arial" w:cs="Arial" w:eastAsia="Arial" w:hint="default"/>
                <w:sz w:val="21"/>
                <w:szCs w:val="21"/>
              </w:rPr>
            </w:pPr>
            <w:r>
              <w:rPr>
                <w:rFonts w:ascii="Arial"/>
                <w:w w:val="100"/>
                <w:sz w:val="21"/>
              </w:rPr>
              <w:t>2</w:t>
            </w:r>
          </w:p>
        </w:tc>
        <w:tc>
          <w:tcPr>
            <w:tcW w:w="51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2177" w:type="dxa"/>
            <w:tcBorders>
              <w:top w:val="nil" w:sz="6" w:space="0" w:color="auto"/>
              <w:left w:val="single" w:sz="4" w:space="0" w:color="000000"/>
              <w:bottom w:val="single" w:sz="4" w:space="0" w:color="000000"/>
              <w:right w:val="nil" w:sz="6" w:space="0" w:color="auto"/>
            </w:tcBorders>
          </w:tcPr>
          <w:p>
            <w:pPr>
              <w:pStyle w:val="TableParagraph"/>
              <w:spacing w:line="240" w:lineRule="auto" w:before="100"/>
              <w:ind w:left="29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bl>
    <w:p>
      <w:pPr>
        <w:spacing w:after="0" w:line="240" w:lineRule="auto"/>
        <w:jc w:val="left"/>
        <w:rPr>
          <w:rFonts w:ascii="宋体" w:hAnsi="宋体" w:cs="宋体" w:eastAsia="宋体" w:hint="default"/>
          <w:sz w:val="21"/>
          <w:szCs w:val="21"/>
        </w:rPr>
        <w:sectPr>
          <w:pgSz w:w="11910" w:h="16840"/>
          <w:pgMar w:header="877" w:footer="835" w:top="1060" w:bottom="1020" w:left="1560" w:right="0"/>
        </w:sectPr>
      </w:pPr>
    </w:p>
    <w:p>
      <w:pPr>
        <w:spacing w:line="240" w:lineRule="auto" w:before="3"/>
        <w:rPr>
          <w:rFonts w:ascii="宋体" w:hAnsi="宋体" w:cs="宋体" w:eastAsia="宋体" w:hint="default"/>
          <w:sz w:val="2"/>
          <w:szCs w:val="2"/>
        </w:rPr>
      </w:pPr>
      <w:r>
        <w:rPr/>
        <w:pict>
          <v:group style="position:absolute;margin-left:88.463997pt;margin-top:55.559982pt;width:418.55pt;height:.1pt;mso-position-horizontal-relative:page;mso-position-vertical-relative:page;z-index:-1158376"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group style="position:absolute;margin-left:84.503998pt;margin-top:84.960022pt;width:426.2pt;height:5.1pt;mso-position-horizontal-relative:page;mso-position-vertical-relative:page;z-index:-1158352" coordorigin="1690,1699" coordsize="8524,102">
            <v:shape style="position:absolute;left:1690;top:1699;width:1178;height:101" type="#_x0000_t75" stroked="false">
              <v:imagedata r:id="rId608" o:title=""/>
            </v:shape>
            <v:shape style="position:absolute;left:2844;top:1791;width:5187;height:10" type="#_x0000_t75" stroked="false">
              <v:imagedata r:id="rId609" o:title=""/>
            </v:shape>
            <v:shape style="position:absolute;left:8027;top:1791;width:2187;height:10" type="#_x0000_t75" stroked="false">
              <v:imagedata r:id="rId603" o:title=""/>
            </v:shape>
            <w10:wrap type="none"/>
          </v:group>
        </w:pict>
      </w:r>
      <w:r>
        <w:rPr/>
        <w:pict>
          <v:group style="position:absolute;margin-left:84.503998pt;margin-top:102.499962pt;width:426.2pt;height:5.05pt;mso-position-horizontal-relative:page;mso-position-vertical-relative:page;z-index:-1158328" coordorigin="1690,2050" coordsize="8524,101">
            <v:shape style="position:absolute;left:1690;top:2050;width:1178;height:101" type="#_x0000_t75" stroked="false">
              <v:imagedata r:id="rId604" o:title=""/>
            </v:shape>
            <v:shape style="position:absolute;left:2844;top:2141;width:5187;height:10" type="#_x0000_t75" stroked="false">
              <v:imagedata r:id="rId605" o:title=""/>
            </v:shape>
            <v:shape style="position:absolute;left:8027;top:2141;width:2187;height:10" type="#_x0000_t75" stroked="false">
              <v:imagedata r:id="rId606" o:title=""/>
            </v:shape>
            <w10:wrap type="none"/>
          </v:group>
        </w:pict>
      </w:r>
      <w:r>
        <w:rPr/>
        <w:pict>
          <v:group style="position:absolute;margin-left:84.503998pt;margin-top:120.019966pt;width:426.2pt;height:5.05pt;mso-position-horizontal-relative:page;mso-position-vertical-relative:page;z-index:-1158304" coordorigin="1690,2400" coordsize="8524,101">
            <v:shape style="position:absolute;left:1690;top:2400;width:1178;height:101" type="#_x0000_t75" stroked="false">
              <v:imagedata r:id="rId610" o:title=""/>
            </v:shape>
            <v:shape style="position:absolute;left:2844;top:2492;width:5187;height:10" type="#_x0000_t75" stroked="false">
              <v:imagedata r:id="rId609" o:title=""/>
            </v:shape>
            <v:shape style="position:absolute;left:8027;top:2492;width:2187;height:10" type="#_x0000_t75" stroked="false">
              <v:imagedata r:id="rId603" o:title=""/>
            </v:shape>
            <w10:wrap type="none"/>
          </v:group>
        </w:pict>
      </w:r>
      <w:r>
        <w:rPr/>
        <w:pict>
          <v:group style="position:absolute;margin-left:84.503998pt;margin-top:141.979996pt;width:426.2pt;height:.5pt;mso-position-horizontal-relative:page;mso-position-vertical-relative:page;z-index:-1158280" coordorigin="1690,2840" coordsize="8524,10">
            <v:shape style="position:absolute;left:1690;top:2840;width:1159;height:10" type="#_x0000_t75" stroked="false">
              <v:imagedata r:id="rId480" o:title=""/>
            </v:shape>
            <v:shape style="position:absolute;left:2844;top:2840;width:5187;height:10" type="#_x0000_t75" stroked="false">
              <v:imagedata r:id="rId605" o:title=""/>
            </v:shape>
            <v:shape style="position:absolute;left:8027;top:2840;width:2187;height:10" type="#_x0000_t75" stroked="false">
              <v:imagedata r:id="rId606" o:title=""/>
            </v:shape>
            <w10:wrap type="none"/>
          </v:group>
        </w:pict>
      </w:r>
      <w:r>
        <w:rPr/>
        <w:pict>
          <v:group style="position:absolute;margin-left:84.503998pt;margin-top:154.940018pt;width:426.2pt;height:5.05pt;mso-position-horizontal-relative:page;mso-position-vertical-relative:page;z-index:-1158256" coordorigin="1690,3099" coordsize="8524,101">
            <v:shape style="position:absolute;left:1690;top:3099;width:1178;height:101" type="#_x0000_t75" stroked="false">
              <v:imagedata r:id="rId611" o:title=""/>
            </v:shape>
            <v:shape style="position:absolute;left:2844;top:3190;width:5187;height:10" type="#_x0000_t75" stroked="false">
              <v:imagedata r:id="rId609" o:title=""/>
            </v:shape>
            <v:shape style="position:absolute;left:8027;top:3190;width:2187;height:10" type="#_x0000_t75" stroked="false">
              <v:imagedata r:id="rId603" o:title=""/>
            </v:shape>
            <w10:wrap type="none"/>
          </v:group>
        </w:pict>
      </w:r>
      <w:r>
        <w:rPr/>
        <w:pict>
          <v:group style="position:absolute;margin-left:84.503998pt;margin-top:172.459961pt;width:426.2pt;height:5.05pt;mso-position-horizontal-relative:page;mso-position-vertical-relative:page;z-index:-1158232" coordorigin="1690,3449" coordsize="8524,101">
            <v:shape style="position:absolute;left:1690;top:3449;width:1178;height:101" type="#_x0000_t75" stroked="false">
              <v:imagedata r:id="rId612" o:title=""/>
            </v:shape>
            <v:shape style="position:absolute;left:2844;top:3540;width:5187;height:10" type="#_x0000_t75" stroked="false">
              <v:imagedata r:id="rId609" o:title=""/>
            </v:shape>
            <v:shape style="position:absolute;left:8027;top:3540;width:2187;height:10" type="#_x0000_t75" stroked="false">
              <v:imagedata r:id="rId603" o:title=""/>
            </v:shape>
            <w10:wrap type="none"/>
          </v:group>
        </w:pict>
      </w:r>
      <w:r>
        <w:rPr/>
        <w:pict>
          <v:group style="position:absolute;margin-left:84.503998pt;margin-top:189.979965pt;width:426.2pt;height:5.05pt;mso-position-horizontal-relative:page;mso-position-vertical-relative:page;z-index:-1158208" coordorigin="1690,3800" coordsize="8524,101">
            <v:shape style="position:absolute;left:1690;top:3800;width:1178;height:101" type="#_x0000_t75" stroked="false">
              <v:imagedata r:id="rId604" o:title=""/>
            </v:shape>
            <v:shape style="position:absolute;left:2844;top:3891;width:5187;height:10" type="#_x0000_t75" stroked="false">
              <v:imagedata r:id="rId609" o:title=""/>
            </v:shape>
            <v:shape style="position:absolute;left:8027;top:3891;width:2187;height:10" type="#_x0000_t75" stroked="false">
              <v:imagedata r:id="rId603" o:title=""/>
            </v:shape>
            <w10:wrap type="none"/>
          </v:group>
        </w:pict>
      </w:r>
      <w:r>
        <w:rPr/>
        <w:pict>
          <v:group style="position:absolute;margin-left:84.503998pt;margin-top:207.499969pt;width:426.2pt;height:5.05pt;mso-position-horizontal-relative:page;mso-position-vertical-relative:page;z-index:-1158184" coordorigin="1690,4150" coordsize="8524,101">
            <v:shape style="position:absolute;left:1690;top:4150;width:1178;height:101" type="#_x0000_t75" stroked="false">
              <v:imagedata r:id="rId604" o:title=""/>
            </v:shape>
            <v:shape style="position:absolute;left:2844;top:4241;width:5187;height:10" type="#_x0000_t75" stroked="false">
              <v:imagedata r:id="rId605" o:title=""/>
            </v:shape>
            <v:shape style="position:absolute;left:8027;top:4241;width:2187;height:10" type="#_x0000_t75" stroked="false">
              <v:imagedata r:id="rId606" o:title=""/>
            </v:shape>
            <w10:wrap type="none"/>
          </v:group>
        </w:pict>
      </w:r>
      <w:r>
        <w:rPr/>
        <w:pict>
          <v:group style="position:absolute;margin-left:84.503998pt;margin-top:225.019958pt;width:426.2pt;height:5.05pt;mso-position-horizontal-relative:page;mso-position-vertical-relative:page;z-index:-1158160" coordorigin="1690,4500" coordsize="8524,101">
            <v:shape style="position:absolute;left:1690;top:4500;width:1178;height:101" type="#_x0000_t75" stroked="false">
              <v:imagedata r:id="rId612" o:title=""/>
            </v:shape>
            <v:shape style="position:absolute;left:2844;top:4592;width:5187;height:10" type="#_x0000_t75" stroked="false">
              <v:imagedata r:id="rId609" o:title=""/>
            </v:shape>
            <v:shape style="position:absolute;left:8027;top:4592;width:2187;height:10" type="#_x0000_t75" stroked="false">
              <v:imagedata r:id="rId603" o:title=""/>
            </v:shape>
            <w10:wrap type="none"/>
          </v:group>
        </w:pict>
      </w:r>
      <w:r>
        <w:rPr/>
        <w:pict>
          <v:group style="position:absolute;margin-left:84.503998pt;margin-top:246.979996pt;width:426.2pt;height:.5pt;mso-position-horizontal-relative:page;mso-position-vertical-relative:page;z-index:-1158136" coordorigin="1690,4940" coordsize="8524,10">
            <v:shape style="position:absolute;left:1690;top:4940;width:1159;height:10" type="#_x0000_t75" stroked="false">
              <v:imagedata r:id="rId480" o:title=""/>
            </v:shape>
            <v:shape style="position:absolute;left:2844;top:4940;width:5187;height:10" type="#_x0000_t75" stroked="false">
              <v:imagedata r:id="rId605" o:title=""/>
            </v:shape>
            <v:shape style="position:absolute;left:8027;top:4940;width:2187;height:10" type="#_x0000_t75" stroked="false">
              <v:imagedata r:id="rId606" o:title=""/>
            </v:shape>
            <w10:wrap type="none"/>
          </v:group>
        </w:pict>
      </w:r>
      <w:r>
        <w:rPr/>
        <w:pict>
          <v:group style="position:absolute;margin-left:84.503998pt;margin-top:259.940033pt;width:426.2pt;height:5.05pt;mso-position-horizontal-relative:page;mso-position-vertical-relative:page;z-index:-1158112" coordorigin="1690,5199" coordsize="8524,101">
            <v:shape style="position:absolute;left:1690;top:5199;width:1178;height:101" type="#_x0000_t75" stroked="false">
              <v:imagedata r:id="rId613" o:title=""/>
            </v:shape>
            <v:shape style="position:absolute;left:2844;top:5290;width:5187;height:10" type="#_x0000_t75" stroked="false">
              <v:imagedata r:id="rId609" o:title=""/>
            </v:shape>
            <v:shape style="position:absolute;left:8027;top:5290;width:2187;height:10" type="#_x0000_t75" stroked="false">
              <v:imagedata r:id="rId603" o:title=""/>
            </v:shape>
            <w10:wrap type="none"/>
          </v:group>
        </w:pict>
      </w:r>
      <w:r>
        <w:rPr/>
        <w:pict>
          <v:group style="position:absolute;margin-left:84.503998pt;margin-top:285.529999pt;width:426.2pt;height:.5pt;mso-position-horizontal-relative:page;mso-position-vertical-relative:page;z-index:-1158088" coordorigin="1690,5711" coordsize="8524,10">
            <v:shape style="position:absolute;left:1690;top:5711;width:1159;height:10" type="#_x0000_t75" stroked="false">
              <v:imagedata r:id="rId480" o:title=""/>
            </v:shape>
            <v:shape style="position:absolute;left:2844;top:5711;width:5187;height:10" type="#_x0000_t75" stroked="false">
              <v:imagedata r:id="rId605" o:title=""/>
            </v:shape>
            <v:shape style="position:absolute;left:8027;top:5711;width:2187;height:10" type="#_x0000_t75" stroked="false">
              <v:imagedata r:id="rId606" o:title=""/>
            </v:shape>
            <w10:wrap type="none"/>
          </v:group>
        </w:pict>
      </w:r>
      <w:r>
        <w:rPr/>
        <w:pict>
          <v:group style="position:absolute;margin-left:84.503998pt;margin-top:301.369965pt;width:426.2pt;height:5.55pt;mso-position-horizontal-relative:page;mso-position-vertical-relative:page;z-index:-1158064" coordorigin="1690,6027" coordsize="8524,111">
            <v:shape style="position:absolute;left:1690;top:6027;width:1178;height:110" type="#_x0000_t75" stroked="false">
              <v:imagedata r:id="rId614" o:title=""/>
            </v:shape>
            <v:shape style="position:absolute;left:2844;top:6128;width:5187;height:10" type="#_x0000_t75" stroked="false">
              <v:imagedata r:id="rId609" o:title=""/>
            </v:shape>
            <v:shape style="position:absolute;left:8027;top:6128;width:2187;height:10" type="#_x0000_t75" stroked="false">
              <v:imagedata r:id="rId603" o:title=""/>
            </v:shape>
            <w10:wrap type="none"/>
          </v:group>
        </w:pict>
      </w:r>
      <w:r>
        <w:rPr/>
        <w:pict>
          <v:group style="position:absolute;margin-left:84.503998pt;margin-top:334.129974pt;width:426.2pt;height:.5pt;mso-position-horizontal-relative:page;mso-position-vertical-relative:page;z-index:-1158040" coordorigin="1690,6683" coordsize="8524,10">
            <v:shape style="position:absolute;left:1690;top:6683;width:1159;height:10" type="#_x0000_t75" stroked="false">
              <v:imagedata r:id="rId480" o:title=""/>
            </v:shape>
            <v:shape style="position:absolute;left:2844;top:6683;width:5187;height:10" type="#_x0000_t75" stroked="false">
              <v:imagedata r:id="rId609" o:title=""/>
            </v:shape>
            <v:shape style="position:absolute;left:8027;top:6683;width:2187;height:10" type="#_x0000_t75" stroked="false">
              <v:imagedata r:id="rId603" o:title=""/>
            </v:shape>
            <w10:wrap type="none"/>
          </v:group>
        </w:pict>
      </w:r>
      <w:r>
        <w:rPr/>
        <w:pict>
          <v:group style="position:absolute;margin-left:84.503998pt;margin-top:347.089996pt;width:426.2pt;height:5.05pt;mso-position-horizontal-relative:page;mso-position-vertical-relative:page;z-index:-1158016" coordorigin="1690,6942" coordsize="8524,101">
            <v:shape style="position:absolute;left:1690;top:6942;width:1178;height:101" type="#_x0000_t75" stroked="false">
              <v:imagedata r:id="rId604" o:title=""/>
            </v:shape>
            <v:shape style="position:absolute;left:2844;top:7033;width:5187;height:10" type="#_x0000_t75" stroked="false">
              <v:imagedata r:id="rId609" o:title=""/>
            </v:shape>
            <v:shape style="position:absolute;left:8027;top:7033;width:2187;height:10" type="#_x0000_t75" stroked="false">
              <v:imagedata r:id="rId603" o:title=""/>
            </v:shape>
            <w10:wrap type="none"/>
          </v:group>
        </w:pict>
      </w:r>
      <w:r>
        <w:rPr/>
        <w:pict>
          <v:group style="position:absolute;margin-left:84.503998pt;margin-top:364.609985pt;width:426.2pt;height:5.05pt;mso-position-horizontal-relative:page;mso-position-vertical-relative:page;z-index:-1157992" coordorigin="1690,7292" coordsize="8524,101">
            <v:shape style="position:absolute;left:1690;top:7292;width:1178;height:101" type="#_x0000_t75" stroked="false">
              <v:imagedata r:id="rId604" o:title=""/>
            </v:shape>
            <v:shape style="position:absolute;left:2844;top:7383;width:5187;height:10" type="#_x0000_t75" stroked="false">
              <v:imagedata r:id="rId605" o:title=""/>
            </v:shape>
            <v:shape style="position:absolute;left:8027;top:7383;width:2187;height:10" type="#_x0000_t75" stroked="false">
              <v:imagedata r:id="rId606" o:title=""/>
            </v:shape>
            <w10:wrap type="none"/>
          </v:group>
        </w:pict>
      </w:r>
      <w:r>
        <w:rPr/>
        <w:pict>
          <v:group style="position:absolute;margin-left:84.503998pt;margin-top:382.129974pt;width:426.2pt;height:5.05pt;mso-position-horizontal-relative:page;mso-position-vertical-relative:page;z-index:-1157968" coordorigin="1690,7643" coordsize="8524,101">
            <v:shape style="position:absolute;left:1690;top:7643;width:1178;height:101" type="#_x0000_t75" stroked="false">
              <v:imagedata r:id="rId615" o:title=""/>
            </v:shape>
            <v:shape style="position:absolute;left:2844;top:7734;width:5187;height:10" type="#_x0000_t75" stroked="false">
              <v:imagedata r:id="rId609" o:title=""/>
            </v:shape>
            <v:shape style="position:absolute;left:8027;top:7734;width:2187;height:10" type="#_x0000_t75" stroked="false">
              <v:imagedata r:id="rId603" o:title=""/>
            </v:shape>
            <w10:wrap type="none"/>
          </v:group>
        </w:pict>
      </w:r>
      <w:r>
        <w:rPr/>
        <w:pict>
          <v:group style="position:absolute;margin-left:84.503998pt;margin-top:404.089996pt;width:426.2pt;height:.5pt;mso-position-horizontal-relative:page;mso-position-vertical-relative:page;z-index:-1157944" coordorigin="1690,8082" coordsize="8524,10">
            <v:shape style="position:absolute;left:1690;top:8082;width:1159;height:10" type="#_x0000_t75" stroked="false">
              <v:imagedata r:id="rId480" o:title=""/>
            </v:shape>
            <v:shape style="position:absolute;left:2844;top:8082;width:5187;height:10" type="#_x0000_t75" stroked="false">
              <v:imagedata r:id="rId605" o:title=""/>
            </v:shape>
            <v:shape style="position:absolute;left:8027;top:8082;width:2187;height:10" type="#_x0000_t75" stroked="false">
              <v:imagedata r:id="rId606" o:title=""/>
            </v:shape>
            <w10:wrap type="none"/>
          </v:group>
        </w:pict>
      </w:r>
      <w:r>
        <w:rPr/>
        <w:pict>
          <v:group style="position:absolute;margin-left:84.503998pt;margin-top:417.049988pt;width:426.2pt;height:5.05pt;mso-position-horizontal-relative:page;mso-position-vertical-relative:page;z-index:-1157920" coordorigin="1690,8341" coordsize="8524,101">
            <v:shape style="position:absolute;left:1690;top:8341;width:1178;height:101" type="#_x0000_t75" stroked="false">
              <v:imagedata r:id="rId616" o:title=""/>
            </v:shape>
            <v:shape style="position:absolute;left:2844;top:8432;width:5187;height:10" type="#_x0000_t75" stroked="false">
              <v:imagedata r:id="rId609" o:title=""/>
            </v:shape>
            <v:shape style="position:absolute;left:8027;top:8432;width:2187;height:10" type="#_x0000_t75" stroked="false">
              <v:imagedata r:id="rId603" o:title=""/>
            </v:shape>
            <w10:wrap type="none"/>
          </v:group>
        </w:pict>
      </w:r>
      <w:r>
        <w:rPr/>
        <w:pict>
          <v:group style="position:absolute;margin-left:84.503998pt;margin-top:434.569977pt;width:426.2pt;height:5.05pt;mso-position-horizontal-relative:page;mso-position-vertical-relative:page;z-index:-1157896" coordorigin="1690,8691" coordsize="8524,101">
            <v:shape style="position:absolute;left:1690;top:8691;width:1178;height:101" type="#_x0000_t75" stroked="false">
              <v:imagedata r:id="rId617" o:title=""/>
            </v:shape>
            <v:shape style="position:absolute;left:2844;top:8783;width:5187;height:10" type="#_x0000_t75" stroked="false">
              <v:imagedata r:id="rId609" o:title=""/>
            </v:shape>
            <v:shape style="position:absolute;left:8027;top:8783;width:2187;height:10" type="#_x0000_t75" stroked="false">
              <v:imagedata r:id="rId603" o:title=""/>
            </v:shape>
            <w10:wrap type="none"/>
          </v:group>
        </w:pict>
      </w:r>
      <w:r>
        <w:rPr/>
        <w:pict>
          <v:group style="position:absolute;margin-left:84.503998pt;margin-top:452.109985pt;width:426.2pt;height:5.05pt;mso-position-horizontal-relative:page;mso-position-vertical-relative:page;z-index:-1157872" coordorigin="1690,9042" coordsize="8524,101">
            <v:shape style="position:absolute;left:1690;top:9042;width:1178;height:101" type="#_x0000_t75" stroked="false">
              <v:imagedata r:id="rId617" o:title=""/>
            </v:shape>
            <v:shape style="position:absolute;left:2844;top:9133;width:5187;height:10" type="#_x0000_t75" stroked="false">
              <v:imagedata r:id="rId609" o:title=""/>
            </v:shape>
            <v:shape style="position:absolute;left:8027;top:9133;width:2187;height:10" type="#_x0000_t75" stroked="false">
              <v:imagedata r:id="rId603" o:title=""/>
            </v:shape>
            <w10:wrap type="none"/>
          </v:group>
        </w:pict>
      </w:r>
      <w:r>
        <w:rPr/>
        <w:pict>
          <v:group style="position:absolute;margin-left:84.503998pt;margin-top:469.629974pt;width:426.2pt;height:5.05pt;mso-position-horizontal-relative:page;mso-position-vertical-relative:page;z-index:-1157848" coordorigin="1690,9393" coordsize="8524,101">
            <v:shape style="position:absolute;left:1690;top:9393;width:1178;height:101" type="#_x0000_t75" stroked="false">
              <v:imagedata r:id="rId604" o:title=""/>
            </v:shape>
            <v:shape style="position:absolute;left:2844;top:9484;width:5187;height:10" type="#_x0000_t75" stroked="false">
              <v:imagedata r:id="rId605" o:title=""/>
            </v:shape>
            <v:shape style="position:absolute;left:8027;top:9484;width:2187;height:10" type="#_x0000_t75" stroked="false">
              <v:imagedata r:id="rId606" o:title=""/>
            </v:shape>
            <w10:wrap type="none"/>
          </v:group>
        </w:pict>
      </w:r>
      <w:r>
        <w:rPr/>
        <w:pict>
          <v:group style="position:absolute;margin-left:84.503998pt;margin-top:487.149994pt;width:426.2pt;height:5.05pt;mso-position-horizontal-relative:page;mso-position-vertical-relative:page;z-index:-1157824" coordorigin="1690,9743" coordsize="8524,101">
            <v:shape style="position:absolute;left:1690;top:9743;width:1178;height:101" type="#_x0000_t75" stroked="false">
              <v:imagedata r:id="rId618" o:title=""/>
            </v:shape>
            <v:shape style="position:absolute;left:2844;top:9834;width:5187;height:10" type="#_x0000_t75" stroked="false">
              <v:imagedata r:id="rId609" o:title=""/>
            </v:shape>
            <v:shape style="position:absolute;left:8027;top:9834;width:2187;height:10" type="#_x0000_t75" stroked="false">
              <v:imagedata r:id="rId603" o:title=""/>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1164"/>
        <w:gridCol w:w="5183"/>
        <w:gridCol w:w="2177"/>
      </w:tblGrid>
      <w:tr>
        <w:trPr>
          <w:trHeight w:val="623" w:hRule="exact"/>
        </w:trPr>
        <w:tc>
          <w:tcPr>
            <w:tcW w:w="1164" w:type="dxa"/>
            <w:tcBorders>
              <w:top w:val="single" w:sz="4" w:space="0" w:color="000000"/>
              <w:left w:val="nil" w:sz="6" w:space="0" w:color="auto"/>
              <w:bottom w:val="nil" w:sz="6" w:space="0" w:color="auto"/>
              <w:right w:val="single" w:sz="4" w:space="0" w:color="000000"/>
            </w:tcBorders>
          </w:tcPr>
          <w:p>
            <w:pPr>
              <w:pStyle w:val="TableParagraph"/>
              <w:spacing w:line="240" w:lineRule="auto" w:before="45"/>
              <w:ind w:right="516"/>
              <w:jc w:val="right"/>
              <w:rPr>
                <w:rFonts w:ascii="Arial" w:hAnsi="Arial" w:cs="Arial" w:eastAsia="Arial" w:hint="default"/>
                <w:sz w:val="21"/>
                <w:szCs w:val="21"/>
              </w:rPr>
            </w:pPr>
            <w:r>
              <w:rPr>
                <w:rFonts w:ascii="Arial"/>
                <w:w w:val="100"/>
                <w:sz w:val="21"/>
              </w:rPr>
              <w:t>3</w:t>
            </w:r>
          </w:p>
        </w:tc>
        <w:tc>
          <w:tcPr>
            <w:tcW w:w="5183"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2177" w:type="dxa"/>
            <w:tcBorders>
              <w:top w:val="single" w:sz="4" w:space="0" w:color="000000"/>
              <w:left w:val="single" w:sz="4" w:space="0" w:color="000000"/>
              <w:bottom w:val="nil" w:sz="6" w:space="0" w:color="auto"/>
              <w:right w:val="nil" w:sz="6" w:space="0" w:color="auto"/>
            </w:tcBorders>
          </w:tcPr>
          <w:p>
            <w:pPr>
              <w:pStyle w:val="TableParagraph"/>
              <w:spacing w:line="289" w:lineRule="exact"/>
              <w:ind w:right="292"/>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516"/>
              <w:jc w:val="right"/>
              <w:rPr>
                <w:rFonts w:ascii="Arial" w:hAnsi="Arial" w:cs="Arial" w:eastAsia="Arial" w:hint="default"/>
                <w:sz w:val="21"/>
                <w:szCs w:val="21"/>
              </w:rPr>
            </w:pPr>
            <w:r>
              <w:rPr>
                <w:rFonts w:ascii="Arial"/>
                <w:w w:val="100"/>
                <w:sz w:val="21"/>
              </w:rPr>
              <w:t>4</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2"/>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516"/>
              <w:jc w:val="right"/>
              <w:rPr>
                <w:rFonts w:ascii="Arial" w:hAnsi="Arial" w:cs="Arial" w:eastAsia="Arial" w:hint="default"/>
                <w:sz w:val="21"/>
                <w:szCs w:val="21"/>
              </w:rPr>
            </w:pPr>
            <w:r>
              <w:rPr>
                <w:rFonts w:ascii="Arial"/>
                <w:w w:val="100"/>
                <w:sz w:val="21"/>
              </w:rPr>
              <w:t>5</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2"/>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516"/>
              <w:jc w:val="right"/>
              <w:rPr>
                <w:rFonts w:ascii="Arial" w:hAnsi="Arial" w:cs="Arial" w:eastAsia="Arial" w:hint="default"/>
                <w:sz w:val="21"/>
                <w:szCs w:val="21"/>
              </w:rPr>
            </w:pPr>
            <w:r>
              <w:rPr>
                <w:rFonts w:ascii="Arial"/>
                <w:w w:val="100"/>
                <w:sz w:val="21"/>
              </w:rPr>
              <w:t>6</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2"/>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286"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right="516"/>
              <w:jc w:val="right"/>
              <w:rPr>
                <w:rFonts w:ascii="Arial" w:hAnsi="Arial" w:cs="Arial" w:eastAsia="Arial" w:hint="default"/>
                <w:sz w:val="21"/>
                <w:szCs w:val="21"/>
              </w:rPr>
            </w:pPr>
            <w:r>
              <w:rPr>
                <w:rFonts w:ascii="Arial"/>
                <w:w w:val="100"/>
                <w:sz w:val="21"/>
              </w:rPr>
              <w:t>7</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《董事会专门委员会工作细则》</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40" w:lineRule="auto"/>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3"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516"/>
              <w:jc w:val="right"/>
              <w:rPr>
                <w:rFonts w:ascii="Arial" w:hAnsi="Arial" w:cs="Arial" w:eastAsia="Arial" w:hint="default"/>
                <w:sz w:val="21"/>
                <w:szCs w:val="21"/>
              </w:rPr>
            </w:pPr>
            <w:r>
              <w:rPr>
                <w:rFonts w:ascii="Arial"/>
                <w:w w:val="100"/>
                <w:sz w:val="21"/>
              </w:rPr>
              <w:t>8</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516"/>
              <w:jc w:val="right"/>
              <w:rPr>
                <w:rFonts w:ascii="Arial" w:hAnsi="Arial" w:cs="Arial" w:eastAsia="Arial" w:hint="default"/>
                <w:sz w:val="21"/>
                <w:szCs w:val="21"/>
              </w:rPr>
            </w:pPr>
            <w:r>
              <w:rPr>
                <w:rFonts w:ascii="Arial"/>
                <w:w w:val="100"/>
                <w:sz w:val="21"/>
              </w:rPr>
              <w:t>9</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《关联交易公允决策制度》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456"/>
              <w:jc w:val="right"/>
              <w:rPr>
                <w:rFonts w:ascii="Arial" w:hAnsi="Arial" w:cs="Arial" w:eastAsia="Arial" w:hint="default"/>
                <w:sz w:val="21"/>
                <w:szCs w:val="21"/>
              </w:rPr>
            </w:pPr>
            <w:r>
              <w:rPr>
                <w:rFonts w:ascii="Arial"/>
                <w:sz w:val="21"/>
              </w:rPr>
              <w:t>10</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456"/>
              <w:jc w:val="right"/>
              <w:rPr>
                <w:rFonts w:ascii="Arial" w:hAnsi="Arial" w:cs="Arial" w:eastAsia="Arial" w:hint="default"/>
                <w:sz w:val="21"/>
                <w:szCs w:val="21"/>
              </w:rPr>
            </w:pPr>
            <w:r>
              <w:rPr>
                <w:rFonts w:ascii="Arial"/>
                <w:sz w:val="21"/>
              </w:rPr>
              <w:t>11</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456"/>
              <w:jc w:val="right"/>
              <w:rPr>
                <w:rFonts w:ascii="Arial" w:hAnsi="Arial" w:cs="Arial" w:eastAsia="Arial" w:hint="default"/>
                <w:sz w:val="21"/>
                <w:szCs w:val="21"/>
              </w:rPr>
            </w:pPr>
            <w:r>
              <w:rPr>
                <w:rFonts w:ascii="Arial"/>
                <w:sz w:val="21"/>
              </w:rPr>
              <w:t>12</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286"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right="456"/>
              <w:jc w:val="right"/>
              <w:rPr>
                <w:rFonts w:ascii="Arial" w:hAnsi="Arial" w:cs="Arial" w:eastAsia="Arial" w:hint="default"/>
                <w:sz w:val="21"/>
                <w:szCs w:val="21"/>
              </w:rPr>
            </w:pPr>
            <w:r>
              <w:rPr>
                <w:rFonts w:ascii="Arial"/>
                <w:sz w:val="21"/>
              </w:rPr>
              <w:t>13</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40" w:lineRule="auto"/>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3"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383"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right="456"/>
              <w:jc w:val="right"/>
              <w:rPr>
                <w:rFonts w:ascii="Arial" w:hAnsi="Arial" w:cs="Arial" w:eastAsia="Arial" w:hint="default"/>
                <w:sz w:val="21"/>
                <w:szCs w:val="21"/>
              </w:rPr>
            </w:pPr>
            <w:r>
              <w:rPr>
                <w:rFonts w:ascii="Arial"/>
                <w:sz w:val="21"/>
              </w:rPr>
              <w:t>14</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《天源迪科累积投票制实施细则》</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56" w:lineRule="exact"/>
              <w:ind w:right="283"/>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353"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right="456"/>
              <w:jc w:val="right"/>
              <w:rPr>
                <w:rFonts w:ascii="Arial" w:hAnsi="Arial" w:cs="Arial" w:eastAsia="Arial" w:hint="default"/>
                <w:sz w:val="21"/>
                <w:szCs w:val="21"/>
              </w:rPr>
            </w:pPr>
            <w:r>
              <w:rPr>
                <w:rFonts w:ascii="Arial"/>
                <w:sz w:val="21"/>
              </w:rPr>
              <w:t>15</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21"/>
                <w:szCs w:val="21"/>
              </w:rPr>
            </w:pPr>
            <w:r>
              <w:rPr>
                <w:rFonts w:ascii="宋体" w:hAnsi="宋体" w:cs="宋体" w:eastAsia="宋体" w:hint="default"/>
                <w:sz w:val="21"/>
                <w:szCs w:val="21"/>
              </w:rPr>
              <w:t>《天源迪科募集资金管理办法》</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283"/>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102"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566"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146"/>
              <w:ind w:right="456"/>
              <w:jc w:val="right"/>
              <w:rPr>
                <w:rFonts w:ascii="Arial" w:hAnsi="Arial" w:cs="Arial" w:eastAsia="Arial" w:hint="default"/>
                <w:sz w:val="21"/>
                <w:szCs w:val="21"/>
              </w:rPr>
            </w:pPr>
            <w:r>
              <w:rPr>
                <w:rFonts w:ascii="Arial"/>
                <w:sz w:val="21"/>
              </w:rPr>
              <w:t>16</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《董事、监事和高级管理人员所持本公司股份及其变动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235"/>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月修订</w:t>
            </w:r>
          </w:p>
        </w:tc>
      </w:tr>
      <w:tr>
        <w:trPr>
          <w:trHeight w:val="273"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right="456"/>
              <w:jc w:val="right"/>
              <w:rPr>
                <w:rFonts w:ascii="Arial" w:hAnsi="Arial" w:cs="Arial" w:eastAsia="Arial" w:hint="default"/>
                <w:sz w:val="21"/>
                <w:szCs w:val="21"/>
              </w:rPr>
            </w:pPr>
            <w:r>
              <w:rPr>
                <w:rFonts w:ascii="Arial"/>
                <w:sz w:val="21"/>
              </w:rPr>
              <w:t>17</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《独立董事年报工作规程》</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78"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456"/>
              <w:jc w:val="right"/>
              <w:rPr>
                <w:rFonts w:ascii="Arial" w:hAnsi="Arial" w:cs="Arial" w:eastAsia="Arial" w:hint="default"/>
                <w:sz w:val="21"/>
                <w:szCs w:val="21"/>
              </w:rPr>
            </w:pPr>
            <w:r>
              <w:rPr>
                <w:rFonts w:ascii="Arial"/>
                <w:sz w:val="21"/>
              </w:rPr>
              <w:t>18</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《审计委员会年报工作规程》</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456"/>
              <w:jc w:val="right"/>
              <w:rPr>
                <w:rFonts w:ascii="Arial" w:hAnsi="Arial" w:cs="Arial" w:eastAsia="Arial" w:hint="default"/>
                <w:sz w:val="21"/>
                <w:szCs w:val="21"/>
              </w:rPr>
            </w:pPr>
            <w:r>
              <w:rPr>
                <w:rFonts w:ascii="Arial"/>
                <w:sz w:val="21"/>
              </w:rPr>
              <w:t>19</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456"/>
              <w:jc w:val="right"/>
              <w:rPr>
                <w:rFonts w:ascii="Arial" w:hAnsi="Arial" w:cs="Arial" w:eastAsia="Arial" w:hint="default"/>
                <w:sz w:val="21"/>
                <w:szCs w:val="21"/>
              </w:rPr>
            </w:pPr>
            <w:r>
              <w:rPr>
                <w:rFonts w:ascii="Arial"/>
                <w:sz w:val="21"/>
              </w:rPr>
              <w:t>20</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《会计师事务所选聘制度》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286"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right="456"/>
              <w:jc w:val="right"/>
              <w:rPr>
                <w:rFonts w:ascii="Arial" w:hAnsi="Arial" w:cs="Arial" w:eastAsia="Arial" w:hint="default"/>
                <w:sz w:val="21"/>
                <w:szCs w:val="21"/>
              </w:rPr>
            </w:pPr>
            <w:r>
              <w:rPr>
                <w:rFonts w:ascii="Arial"/>
                <w:sz w:val="21"/>
              </w:rPr>
              <w:t>21</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40" w:lineRule="auto"/>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63"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456"/>
              <w:jc w:val="right"/>
              <w:rPr>
                <w:rFonts w:ascii="Arial" w:hAnsi="Arial" w:cs="Arial" w:eastAsia="Arial" w:hint="default"/>
                <w:sz w:val="21"/>
                <w:szCs w:val="21"/>
              </w:rPr>
            </w:pPr>
            <w:r>
              <w:rPr>
                <w:rFonts w:ascii="Arial"/>
                <w:sz w:val="21"/>
              </w:rPr>
              <w:t>22</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《重大信息内部报告和保密制度》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right="456"/>
              <w:jc w:val="right"/>
              <w:rPr>
                <w:rFonts w:ascii="Arial" w:hAnsi="Arial" w:cs="Arial" w:eastAsia="Arial" w:hint="default"/>
                <w:sz w:val="21"/>
                <w:szCs w:val="21"/>
              </w:rPr>
            </w:pPr>
            <w:r>
              <w:rPr>
                <w:rFonts w:ascii="Arial"/>
                <w:sz w:val="21"/>
              </w:rPr>
              <w:t>23</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《突发事件处理制度》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40" w:lineRule="auto"/>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456"/>
              <w:jc w:val="right"/>
              <w:rPr>
                <w:rFonts w:ascii="Arial" w:hAnsi="Arial" w:cs="Arial" w:eastAsia="Arial" w:hint="default"/>
                <w:sz w:val="21"/>
                <w:szCs w:val="21"/>
              </w:rPr>
            </w:pPr>
            <w:r>
              <w:rPr>
                <w:rFonts w:ascii="Arial"/>
                <w:sz w:val="21"/>
              </w:rPr>
              <w:t>24</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4"/>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456"/>
              <w:jc w:val="right"/>
              <w:rPr>
                <w:rFonts w:ascii="Arial" w:hAnsi="Arial" w:cs="Arial" w:eastAsia="Arial" w:hint="default"/>
                <w:sz w:val="21"/>
                <w:szCs w:val="21"/>
              </w:rPr>
            </w:pPr>
            <w:r>
              <w:rPr>
                <w:rFonts w:ascii="Arial"/>
                <w:sz w:val="21"/>
              </w:rPr>
              <w:t>25</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《防范大股东及其关联方资金占用制度》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35"/>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349"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right="456"/>
              <w:jc w:val="right"/>
              <w:rPr>
                <w:rFonts w:ascii="Arial" w:hAnsi="Arial" w:cs="Arial" w:eastAsia="Arial" w:hint="default"/>
                <w:sz w:val="21"/>
                <w:szCs w:val="21"/>
              </w:rPr>
            </w:pPr>
            <w:r>
              <w:rPr>
                <w:rFonts w:ascii="Arial"/>
                <w:sz w:val="21"/>
              </w:rPr>
              <w:t>26</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《财务负责人管理制度》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35"/>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月修订</w:t>
            </w:r>
          </w:p>
        </w:tc>
      </w:tr>
      <w:tr>
        <w:trPr>
          <w:trHeight w:val="286"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right="456"/>
              <w:jc w:val="right"/>
              <w:rPr>
                <w:rFonts w:ascii="Arial" w:hAnsi="Arial" w:cs="Arial" w:eastAsia="Arial" w:hint="default"/>
                <w:sz w:val="21"/>
                <w:szCs w:val="21"/>
              </w:rPr>
            </w:pPr>
            <w:r>
              <w:rPr>
                <w:rFonts w:ascii="Arial"/>
                <w:sz w:val="21"/>
              </w:rPr>
              <w:t>27</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《对外提供财务资助管理制度》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40" w:lineRule="auto"/>
              <w:ind w:right="292"/>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月修订</w:t>
            </w:r>
          </w:p>
        </w:tc>
      </w:tr>
      <w:tr>
        <w:trPr>
          <w:trHeight w:val="63"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456"/>
              <w:jc w:val="right"/>
              <w:rPr>
                <w:rFonts w:ascii="Arial" w:hAnsi="Arial" w:cs="Arial" w:eastAsia="Arial" w:hint="default"/>
                <w:sz w:val="21"/>
                <w:szCs w:val="21"/>
              </w:rPr>
            </w:pPr>
            <w:r>
              <w:rPr>
                <w:rFonts w:ascii="Arial"/>
                <w:sz w:val="21"/>
              </w:rPr>
              <w:t>28</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35"/>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456"/>
              <w:jc w:val="right"/>
              <w:rPr>
                <w:rFonts w:ascii="Arial" w:hAnsi="Arial" w:cs="Arial" w:eastAsia="Arial" w:hint="default"/>
                <w:sz w:val="21"/>
                <w:szCs w:val="21"/>
              </w:rPr>
            </w:pPr>
            <w:r>
              <w:rPr>
                <w:rFonts w:ascii="Arial"/>
                <w:sz w:val="21"/>
              </w:rPr>
              <w:t>29</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35"/>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月修订</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285" w:hRule="exact"/>
        </w:trPr>
        <w:tc>
          <w:tcPr>
            <w:tcW w:w="116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right="456"/>
              <w:jc w:val="right"/>
              <w:rPr>
                <w:rFonts w:ascii="Arial" w:hAnsi="Arial" w:cs="Arial" w:eastAsia="Arial" w:hint="default"/>
                <w:sz w:val="21"/>
                <w:szCs w:val="21"/>
              </w:rPr>
            </w:pPr>
            <w:r>
              <w:rPr>
                <w:rFonts w:ascii="Arial"/>
                <w:sz w:val="21"/>
              </w:rPr>
              <w:t>30</w:t>
            </w:r>
          </w:p>
        </w:tc>
        <w:tc>
          <w:tcPr>
            <w:tcW w:w="518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《薪酬委员会议事规则》</w:t>
            </w:r>
          </w:p>
        </w:tc>
        <w:tc>
          <w:tcPr>
            <w:tcW w:w="2177" w:type="dxa"/>
            <w:tcBorders>
              <w:top w:val="nil" w:sz="6" w:space="0" w:color="auto"/>
              <w:left w:val="single" w:sz="4" w:space="0" w:color="000000"/>
              <w:bottom w:val="nil" w:sz="6" w:space="0" w:color="auto"/>
              <w:right w:val="nil" w:sz="6" w:space="0" w:color="auto"/>
            </w:tcBorders>
          </w:tcPr>
          <w:p>
            <w:pPr>
              <w:pStyle w:val="TableParagraph"/>
              <w:spacing w:line="289" w:lineRule="exact"/>
              <w:ind w:right="292"/>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月制定</w:t>
            </w:r>
          </w:p>
        </w:tc>
      </w:tr>
      <w:tr>
        <w:trPr>
          <w:trHeight w:val="66" w:hRule="exact"/>
        </w:trPr>
        <w:tc>
          <w:tcPr>
            <w:tcW w:w="1164" w:type="dxa"/>
            <w:tcBorders>
              <w:top w:val="nil" w:sz="6" w:space="0" w:color="auto"/>
              <w:left w:val="nil" w:sz="6" w:space="0" w:color="auto"/>
              <w:bottom w:val="nil" w:sz="6" w:space="0" w:color="auto"/>
              <w:right w:val="nil" w:sz="6" w:space="0" w:color="auto"/>
            </w:tcBorders>
          </w:tcPr>
          <w:p>
            <w:pPr/>
          </w:p>
        </w:tc>
        <w:tc>
          <w:tcPr>
            <w:tcW w:w="5183" w:type="dxa"/>
            <w:tcBorders>
              <w:top w:val="nil" w:sz="6" w:space="0" w:color="auto"/>
              <w:left w:val="nil" w:sz="6" w:space="0" w:color="auto"/>
              <w:bottom w:val="nil" w:sz="6" w:space="0" w:color="auto"/>
              <w:right w:val="single" w:sz="4" w:space="0" w:color="000000"/>
            </w:tcBorders>
          </w:tcPr>
          <w:p>
            <w:pPr/>
          </w:p>
        </w:tc>
        <w:tc>
          <w:tcPr>
            <w:tcW w:w="2177" w:type="dxa"/>
            <w:tcBorders>
              <w:top w:val="nil" w:sz="6" w:space="0" w:color="auto"/>
              <w:left w:val="single" w:sz="4" w:space="0" w:color="000000"/>
              <w:bottom w:val="nil" w:sz="6" w:space="0" w:color="auto"/>
              <w:right w:val="nil" w:sz="6" w:space="0" w:color="auto"/>
            </w:tcBorders>
          </w:tcPr>
          <w:p>
            <w:pPr/>
          </w:p>
        </w:tc>
      </w:tr>
      <w:tr>
        <w:trPr>
          <w:trHeight w:val="346" w:hRule="exact"/>
        </w:trPr>
        <w:tc>
          <w:tcPr>
            <w:tcW w:w="1164" w:type="dxa"/>
            <w:tcBorders>
              <w:top w:val="nil" w:sz="6" w:space="0" w:color="auto"/>
              <w:left w:val="nil" w:sz="6" w:space="0" w:color="auto"/>
              <w:bottom w:val="single" w:sz="4" w:space="0" w:color="000000"/>
              <w:right w:val="single" w:sz="4" w:space="0" w:color="000000"/>
            </w:tcBorders>
          </w:tcPr>
          <w:p>
            <w:pPr>
              <w:pStyle w:val="TableParagraph"/>
              <w:spacing w:line="240" w:lineRule="auto" w:before="43"/>
              <w:ind w:right="456"/>
              <w:jc w:val="right"/>
              <w:rPr>
                <w:rFonts w:ascii="Arial" w:hAnsi="Arial" w:cs="Arial" w:eastAsia="Arial" w:hint="default"/>
                <w:sz w:val="21"/>
                <w:szCs w:val="21"/>
              </w:rPr>
            </w:pPr>
            <w:r>
              <w:rPr>
                <w:rFonts w:ascii="Arial"/>
                <w:sz w:val="21"/>
              </w:rPr>
              <w:t>31</w:t>
            </w:r>
          </w:p>
        </w:tc>
        <w:tc>
          <w:tcPr>
            <w:tcW w:w="5183"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《股票期权激励计划考核管理办法》</w:t>
            </w:r>
          </w:p>
        </w:tc>
        <w:tc>
          <w:tcPr>
            <w:tcW w:w="2177" w:type="dxa"/>
            <w:tcBorders>
              <w:top w:val="nil" w:sz="6" w:space="0" w:color="auto"/>
              <w:left w:val="single" w:sz="4" w:space="0" w:color="000000"/>
              <w:bottom w:val="single" w:sz="4" w:space="0" w:color="000000"/>
              <w:right w:val="nil" w:sz="6" w:space="0" w:color="auto"/>
            </w:tcBorders>
          </w:tcPr>
          <w:p>
            <w:pPr>
              <w:pStyle w:val="TableParagraph"/>
              <w:spacing w:line="289" w:lineRule="exact"/>
              <w:ind w:right="292"/>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月制定</w:t>
            </w:r>
          </w:p>
        </w:tc>
      </w:tr>
    </w:tbl>
    <w:p>
      <w:pPr>
        <w:spacing w:line="240" w:lineRule="auto" w:before="5"/>
        <w:rPr>
          <w:rFonts w:ascii="宋体" w:hAnsi="宋体" w:cs="宋体" w:eastAsia="宋体" w:hint="default"/>
          <w:sz w:val="16"/>
          <w:szCs w:val="16"/>
        </w:rPr>
      </w:pPr>
    </w:p>
    <w:p>
      <w:pPr>
        <w:pStyle w:val="Heading2"/>
        <w:spacing w:line="240" w:lineRule="auto" w:before="26"/>
        <w:ind w:left="218" w:right="1663"/>
        <w:jc w:val="left"/>
        <w:rPr>
          <w:b w:val="0"/>
          <w:bCs w:val="0"/>
        </w:rPr>
      </w:pPr>
      <w:r>
        <w:rPr/>
        <w:pict>
          <v:group style="position:absolute;margin-left:84.503998pt;margin-top:-98.804382pt;width:426.2pt;height:.5pt;mso-position-horizontal-relative:page;mso-position-vertical-relative:paragraph;z-index:-1157800" coordorigin="1690,-1976" coordsize="8524,10">
            <v:shape style="position:absolute;left:1690;top:-1976;width:1159;height:10" type="#_x0000_t75" stroked="false">
              <v:imagedata r:id="rId480" o:title=""/>
            </v:shape>
            <v:shape style="position:absolute;left:2844;top:-1976;width:5187;height:10" type="#_x0000_t75" stroked="false">
              <v:imagedata r:id="rId609" o:title=""/>
            </v:shape>
            <v:shape style="position:absolute;left:8027;top:-1976;width:2187;height:10" type="#_x0000_t75" stroked="false">
              <v:imagedata r:id="rId603" o:title=""/>
            </v:shape>
            <w10:wrap type="none"/>
          </v:group>
        </w:pict>
      </w:r>
      <w:r>
        <w:rPr/>
        <w:pict>
          <v:group style="position:absolute;margin-left:84.503998pt;margin-top:-85.84433pt;width:426.2pt;height:5.05pt;mso-position-horizontal-relative:page;mso-position-vertical-relative:paragraph;z-index:-1157776" coordorigin="1690,-1717" coordsize="8524,101">
            <v:shape style="position:absolute;left:1690;top:-1717;width:1178;height:101" type="#_x0000_t75" stroked="false">
              <v:imagedata r:id="rId619" o:title=""/>
            </v:shape>
            <v:shape style="position:absolute;left:2844;top:-1626;width:5187;height:10" type="#_x0000_t75" stroked="false">
              <v:imagedata r:id="rId605" o:title=""/>
            </v:shape>
            <v:shape style="position:absolute;left:8027;top:-1626;width:2187;height:10" type="#_x0000_t75" stroked="false">
              <v:imagedata r:id="rId606" o:title=""/>
            </v:shape>
            <w10:wrap type="none"/>
          </v:group>
        </w:pict>
      </w:r>
      <w:r>
        <w:rPr/>
        <w:pict>
          <v:group style="position:absolute;margin-left:84.503998pt;margin-top:-68.324394pt;width:426.2pt;height:5.05pt;mso-position-horizontal-relative:page;mso-position-vertical-relative:paragraph;z-index:-1157752" coordorigin="1690,-1366" coordsize="8524,101">
            <v:shape style="position:absolute;left:1690;top:-1366;width:1178;height:101" type="#_x0000_t75" stroked="false">
              <v:imagedata r:id="rId620" o:title=""/>
            </v:shape>
            <v:shape style="position:absolute;left:2844;top:-1275;width:5187;height:10" type="#_x0000_t75" stroked="false">
              <v:imagedata r:id="rId609" o:title=""/>
            </v:shape>
            <v:shape style="position:absolute;left:8027;top:-1275;width:2187;height:10" type="#_x0000_t75" stroked="false">
              <v:imagedata r:id="rId603" o:title=""/>
            </v:shape>
            <w10:wrap type="none"/>
          </v:group>
        </w:pict>
      </w:r>
      <w:r>
        <w:rPr/>
        <w:pict>
          <v:group style="position:absolute;margin-left:84.503998pt;margin-top:-50.804394pt;width:426.2pt;height:5.05pt;mso-position-horizontal-relative:page;mso-position-vertical-relative:paragraph;z-index:-1157728" coordorigin="1690,-1016" coordsize="8524,101">
            <v:shape style="position:absolute;left:1690;top:-1016;width:1178;height:101" type="#_x0000_t75" stroked="false">
              <v:imagedata r:id="rId620" o:title=""/>
            </v:shape>
            <v:shape style="position:absolute;left:2844;top:-925;width:5187;height:10" type="#_x0000_t75" stroked="false">
              <v:imagedata r:id="rId609" o:title=""/>
            </v:shape>
            <v:shape style="position:absolute;left:8027;top:-925;width:2187;height:10" type="#_x0000_t75" stroked="false">
              <v:imagedata r:id="rId603" o:title=""/>
            </v:shape>
            <w10:wrap type="none"/>
          </v:group>
        </w:pict>
      </w:r>
      <w:r>
        <w:rPr/>
        <w:pict>
          <v:group style="position:absolute;margin-left:84.503998pt;margin-top:-33.284332pt;width:426.2pt;height:5.05pt;mso-position-horizontal-relative:page;mso-position-vertical-relative:paragraph;z-index:-1157704" coordorigin="1690,-666" coordsize="8524,101">
            <v:shape style="position:absolute;left:1690;top:-666;width:1178;height:101" type="#_x0000_t75" stroked="false">
              <v:imagedata r:id="rId619" o:title=""/>
            </v:shape>
            <v:shape style="position:absolute;left:2844;top:-574;width:5187;height:10" type="#_x0000_t75" stroked="false">
              <v:imagedata r:id="rId605" o:title=""/>
            </v:shape>
            <v:shape style="position:absolute;left:8027;top:-574;width:2187;height:10" type="#_x0000_t75" stroked="false">
              <v:imagedata r:id="rId606" o:title=""/>
            </v:shape>
            <w10:wrap type="none"/>
          </v:group>
        </w:pict>
      </w:r>
      <w:r>
        <w:rPr/>
        <w:pict>
          <v:shape style="position:absolute;margin-left:142.460007pt;margin-top:-11.924342pt;width:.48002pt;height:.72pt;mso-position-horizontal-relative:page;mso-position-vertical-relative:paragraph;z-index:19648" type="#_x0000_t75" stroked="false">
            <v:imagedata r:id="rId621" o:title=""/>
          </v:shape>
        </w:pict>
      </w:r>
      <w:r>
        <w:rPr/>
        <w:pict>
          <v:shape style="position:absolute;margin-left:401.589996pt;margin-top:-11.924342pt;width:.48pt;height:.72pt;mso-position-horizontal-relative:page;mso-position-vertical-relative:paragraph;z-index:19672" type="#_x0000_t75" stroked="false">
            <v:imagedata r:id="rId621" o:title=""/>
          </v:shape>
        </w:pict>
      </w:r>
      <w:r>
        <w:rPr/>
        <w:t>七、内部控制自我评价报告相关情况</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81"/>
        <w:ind w:left="218" w:right="1663" w:firstLine="479"/>
        <w:jc w:val="left"/>
      </w:pPr>
      <w:r>
        <w:rPr>
          <w:spacing w:val="-7"/>
        </w:rPr>
        <w:t>根据《创业板上市公司规范运作指引》、上市公司内部审计工作指引的规定，</w:t>
      </w:r>
      <w:r>
        <w:rPr/>
        <w:t> </w:t>
      </w:r>
      <w:r>
        <w:rPr>
          <w:spacing w:val="3"/>
        </w:rPr>
        <w:t>公司董事会对与财务报告和信息披露事务相关的内部控制制度的建立和实施情</w:t>
      </w:r>
      <w:r>
        <w:rPr>
          <w:spacing w:val="-93"/>
        </w:rPr>
        <w:t> </w:t>
      </w:r>
      <w:r>
        <w:rPr>
          <w:spacing w:val="-93"/>
        </w:rPr>
      </w:r>
      <w:r>
        <w:rPr/>
        <w:t>况出具了</w:t>
      </w:r>
      <w:r>
        <w:rPr>
          <w:spacing w:val="-55"/>
        </w:rPr>
        <w:t> </w:t>
      </w:r>
      <w:r>
        <w:rPr>
          <w:rFonts w:ascii="Arial" w:hAnsi="Arial" w:cs="Arial" w:eastAsia="Arial" w:hint="default"/>
          <w:spacing w:val="-5"/>
          <w:w w:val="99"/>
        </w:rPr>
        <w:t>2011</w:t>
      </w:r>
      <w:r>
        <w:rPr>
          <w:rFonts w:ascii="Arial" w:hAnsi="Arial" w:cs="Arial" w:eastAsia="Arial" w:hint="default"/>
          <w:spacing w:val="1"/>
          <w:w w:val="99"/>
        </w:rPr>
        <w:t> </w:t>
      </w:r>
      <w:r>
        <w:rPr>
          <w:spacing w:val="-9"/>
        </w:rPr>
        <w:t>年度《内部控制自我评价报告》。</w:t>
      </w:r>
    </w:p>
    <w:p>
      <w:pPr>
        <w:pStyle w:val="BodyText"/>
        <w:spacing w:line="338" w:lineRule="auto" w:before="3"/>
        <w:ind w:left="698" w:right="1688"/>
        <w:jc w:val="left"/>
      </w:pPr>
      <w:r>
        <w:rPr>
          <w:rFonts w:ascii="Arial" w:hAnsi="Arial" w:cs="Arial" w:eastAsia="Arial" w:hint="default"/>
        </w:rPr>
        <w:t>1</w:t>
      </w:r>
      <w:r>
        <w:rPr/>
        <w:t>、董事会对内部控制责任的声明 为规范经营管理，降低内控风险，公司已建立起较为健全的内部控制制度，</w:t>
      </w:r>
    </w:p>
    <w:p>
      <w:pPr>
        <w:spacing w:after="0" w:line="338" w:lineRule="auto"/>
        <w:jc w:val="left"/>
        <w:sectPr>
          <w:footerReference w:type="default" r:id="rId607"/>
          <w:pgSz w:w="11910" w:h="16840"/>
          <w:pgMar w:footer="835" w:header="877" w:top="1060" w:bottom="1020" w:left="1580" w:right="0"/>
        </w:sectPr>
      </w:pPr>
    </w:p>
    <w:p>
      <w:pPr>
        <w:spacing w:line="240" w:lineRule="auto" w:before="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357" w:lineRule="auto" w:before="26"/>
        <w:ind w:right="1688"/>
        <w:jc w:val="left"/>
      </w:pPr>
      <w:r>
        <w:rPr/>
        <w:t>整套内部控制制度包括法人治理、生产经营、财务管理、行政及人力资源管理、 </w:t>
      </w:r>
      <w:r>
        <w:rPr>
          <w:spacing w:val="-3"/>
        </w:rPr>
        <w:t>信息披露等方面，基本涵盖公司经营管理的各层面和各主要业务环节。通过对公</w:t>
      </w:r>
      <w:r>
        <w:rPr>
          <w:spacing w:val="-103"/>
        </w:rPr>
        <w:t> </w:t>
      </w:r>
      <w:r>
        <w:rPr>
          <w:spacing w:val="-103"/>
        </w:rPr>
      </w:r>
      <w:r>
        <w:rPr>
          <w:spacing w:val="-3"/>
        </w:rPr>
        <w:t>司各项治理制度的规范和落实，公司的治理水平不断提高。有效的保证了公司经</w:t>
      </w:r>
      <w:r>
        <w:rPr>
          <w:spacing w:val="-103"/>
        </w:rPr>
        <w:t> </w:t>
      </w:r>
      <w:r>
        <w:rPr>
          <w:spacing w:val="-103"/>
        </w:rPr>
      </w:r>
      <w:r>
        <w:rPr/>
        <w:t>营效益水平的不断提升和战略目标的实现。</w:t>
      </w:r>
    </w:p>
    <w:p>
      <w:pPr>
        <w:pStyle w:val="BodyText"/>
        <w:spacing w:line="240" w:lineRule="auto" w:before="34"/>
        <w:ind w:left="618" w:right="1661"/>
        <w:jc w:val="left"/>
        <w:rPr>
          <w:rFonts w:ascii="Arial" w:hAnsi="Arial" w:cs="Arial" w:eastAsia="Arial" w:hint="default"/>
        </w:rPr>
      </w:pPr>
      <w:r>
        <w:rPr/>
        <w:t>公司董事会认为，公司按照《企业内部控制基本规范》及相关规范于</w:t>
      </w:r>
      <w:r>
        <w:rPr>
          <w:spacing w:val="-1"/>
        </w:rPr>
        <w:t> </w:t>
      </w:r>
      <w:r>
        <w:rPr>
          <w:rFonts w:ascii="Arial" w:hAnsi="Arial" w:cs="Arial" w:eastAsia="Arial" w:hint="default"/>
          <w:spacing w:val="-6"/>
        </w:rPr>
        <w:t>2011</w:t>
      </w:r>
    </w:p>
    <w:p>
      <w:pPr>
        <w:pStyle w:val="BodyText"/>
        <w:spacing w:line="338" w:lineRule="auto"/>
        <w:ind w:right="1792"/>
        <w:jc w:val="both"/>
      </w:pPr>
      <w:r>
        <w:rPr/>
        <w:t>年</w:t>
      </w:r>
      <w:r>
        <w:rPr>
          <w:spacing w:val="-38"/>
        </w:rPr>
        <w:t> </w:t>
      </w:r>
      <w:r>
        <w:rPr>
          <w:rFonts w:ascii="Arial" w:hAnsi="Arial" w:cs="Arial" w:eastAsia="Arial" w:hint="default"/>
        </w:rPr>
        <w:t>12</w:t>
      </w:r>
      <w:r>
        <w:rPr>
          <w:rFonts w:ascii="Arial" w:hAnsi="Arial" w:cs="Arial" w:eastAsia="Arial" w:hint="default"/>
          <w:spacing w:val="17"/>
        </w:rPr>
        <w:t> </w:t>
      </w:r>
      <w:r>
        <w:rPr/>
        <w:t>月</w:t>
      </w:r>
      <w:r>
        <w:rPr>
          <w:spacing w:val="-37"/>
        </w:rPr>
        <w:t> </w:t>
      </w:r>
      <w:r>
        <w:rPr>
          <w:rFonts w:ascii="Arial" w:hAnsi="Arial" w:cs="Arial" w:eastAsia="Arial" w:hint="default"/>
        </w:rPr>
        <w:t>31</w:t>
      </w:r>
      <w:r>
        <w:rPr>
          <w:rFonts w:ascii="Arial" w:hAnsi="Arial" w:cs="Arial" w:eastAsia="Arial" w:hint="default"/>
          <w:spacing w:val="17"/>
        </w:rPr>
        <w:t> </w:t>
      </w:r>
      <w:r>
        <w:rPr/>
        <w:t>日在所有重大方面保持了与财务报表相关的有效的内部控制，并出 </w:t>
      </w:r>
      <w:r>
        <w:rPr>
          <w:spacing w:val="-8"/>
          <w:w w:val="99"/>
        </w:rPr>
        <w:t>具了《</w:t>
      </w:r>
      <w:r>
        <w:rPr>
          <w:rFonts w:ascii="Arial" w:hAnsi="Arial" w:cs="Arial" w:eastAsia="Arial" w:hint="default"/>
          <w:spacing w:val="-8"/>
          <w:w w:val="99"/>
        </w:rPr>
        <w:t>2011</w:t>
      </w:r>
      <w:r>
        <w:rPr>
          <w:rFonts w:ascii="Arial" w:hAnsi="Arial" w:cs="Arial" w:eastAsia="Arial" w:hint="default"/>
          <w:spacing w:val="19"/>
          <w:w w:val="99"/>
        </w:rPr>
        <w:t> </w:t>
      </w:r>
      <w:r>
        <w:rPr>
          <w:spacing w:val="-6"/>
        </w:rPr>
        <w:t>年度内部控制自我评价报告》，中审国际会计师事务所有限公司对公</w:t>
      </w:r>
      <w:r>
        <w:rPr>
          <w:spacing w:val="-116"/>
        </w:rPr>
        <w:t> </w:t>
      </w:r>
      <w:r>
        <w:rPr>
          <w:spacing w:val="-116"/>
        </w:rPr>
      </w:r>
      <w:r>
        <w:rPr>
          <w:spacing w:val="-4"/>
        </w:rPr>
        <w:t>司《</w:t>
      </w:r>
      <w:r>
        <w:rPr>
          <w:rFonts w:ascii="Arial" w:hAnsi="Arial" w:cs="Arial" w:eastAsia="Arial" w:hint="default"/>
          <w:spacing w:val="-4"/>
        </w:rPr>
        <w:t>2011</w:t>
      </w:r>
      <w:r>
        <w:rPr>
          <w:rFonts w:ascii="Arial" w:hAnsi="Arial" w:cs="Arial" w:eastAsia="Arial" w:hint="default"/>
          <w:spacing w:val="6"/>
        </w:rPr>
        <w:t> </w:t>
      </w:r>
      <w:r>
        <w:rPr/>
        <w:t>年度内部控制自我评价报告》涉及的与</w:t>
      </w:r>
      <w:r>
        <w:rPr>
          <w:spacing w:val="-47"/>
        </w:rPr>
        <w:t> </w:t>
      </w:r>
      <w:r>
        <w:rPr>
          <w:rFonts w:ascii="Arial" w:hAnsi="Arial" w:cs="Arial" w:eastAsia="Arial" w:hint="default"/>
          <w:spacing w:val="-5"/>
        </w:rPr>
        <w:t>2011</w:t>
      </w:r>
      <w:r>
        <w:rPr>
          <w:rFonts w:ascii="Arial" w:hAnsi="Arial" w:cs="Arial" w:eastAsia="Arial" w:hint="default"/>
          <w:spacing w:val="6"/>
        </w:rPr>
        <w:t> </w:t>
      </w:r>
      <w:r>
        <w:rPr/>
        <w:t>年</w:t>
      </w:r>
      <w:r>
        <w:rPr>
          <w:spacing w:val="-48"/>
        </w:rPr>
        <w:t> </w:t>
      </w:r>
      <w:r>
        <w:rPr>
          <w:rFonts w:ascii="Arial" w:hAnsi="Arial" w:cs="Arial" w:eastAsia="Arial" w:hint="default"/>
        </w:rPr>
        <w:t>12</w:t>
      </w:r>
      <w:r>
        <w:rPr>
          <w:rFonts w:ascii="Arial" w:hAnsi="Arial" w:cs="Arial" w:eastAsia="Arial" w:hint="default"/>
          <w:spacing w:val="6"/>
        </w:rPr>
        <w:t> </w:t>
      </w:r>
      <w:r>
        <w:rPr/>
        <w:t>月</w:t>
      </w:r>
      <w:r>
        <w:rPr>
          <w:spacing w:val="-48"/>
        </w:rPr>
        <w:t> </w:t>
      </w:r>
      <w:r>
        <w:rPr>
          <w:rFonts w:ascii="Arial" w:hAnsi="Arial" w:cs="Arial" w:eastAsia="Arial" w:hint="default"/>
        </w:rPr>
        <w:t>31</w:t>
      </w:r>
      <w:r>
        <w:rPr>
          <w:rFonts w:ascii="Arial" w:hAnsi="Arial" w:cs="Arial" w:eastAsia="Arial" w:hint="default"/>
          <w:spacing w:val="4"/>
        </w:rPr>
        <w:t> </w:t>
      </w:r>
      <w:r>
        <w:rPr/>
        <w:t>日财务报表 相关的公司内部控制有效性进行了认定。</w:t>
      </w:r>
    </w:p>
    <w:p>
      <w:pPr>
        <w:pStyle w:val="BodyText"/>
        <w:spacing w:line="338" w:lineRule="auto" w:before="55"/>
        <w:ind w:left="618" w:right="1780"/>
        <w:jc w:val="left"/>
      </w:pPr>
      <w:r>
        <w:rPr>
          <w:rFonts w:ascii="Arial" w:hAnsi="Arial" w:cs="Arial" w:eastAsia="Arial" w:hint="default"/>
        </w:rPr>
        <w:t>2</w:t>
      </w:r>
      <w:r>
        <w:rPr/>
        <w:t>、公司董事会对《内部控制自我评价报告》的审核意见 董事会已经审阅了公司 </w:t>
      </w:r>
      <w:r>
        <w:rPr>
          <w:rFonts w:ascii="Arial" w:hAnsi="Arial" w:cs="Arial" w:eastAsia="Arial" w:hint="default"/>
          <w:spacing w:val="-5"/>
        </w:rPr>
        <w:t>2011</w:t>
      </w:r>
      <w:r>
        <w:rPr>
          <w:rFonts w:ascii="Arial" w:hAnsi="Arial" w:cs="Arial" w:eastAsia="Arial" w:hint="default"/>
          <w:spacing w:val="7"/>
        </w:rPr>
        <w:t> </w:t>
      </w:r>
      <w:r>
        <w:rPr>
          <w:spacing w:val="-4"/>
        </w:rPr>
        <w:t>年度内部控制自我评价报告，认为该报告对公</w:t>
      </w:r>
    </w:p>
    <w:p>
      <w:pPr>
        <w:pStyle w:val="BodyText"/>
        <w:spacing w:line="355" w:lineRule="auto" w:before="27"/>
        <w:ind w:right="1787"/>
        <w:jc w:val="left"/>
      </w:pPr>
      <w:r>
        <w:rPr>
          <w:spacing w:val="-3"/>
        </w:rPr>
        <w:t>司内部控制制度体系建立和完善、重点环节的控制、整改措施等方面的内容作了</w:t>
      </w:r>
      <w:r>
        <w:rPr>
          <w:spacing w:val="-103"/>
        </w:rPr>
        <w:t> </w:t>
      </w:r>
      <w:r>
        <w:rPr>
          <w:spacing w:val="-103"/>
        </w:rPr>
      </w:r>
      <w:r>
        <w:rPr/>
        <w:t>详细的说明，能够全面、客观地反映公司内部控制的实际情况。</w:t>
      </w:r>
    </w:p>
    <w:p>
      <w:pPr>
        <w:pStyle w:val="BodyText"/>
        <w:spacing w:line="338" w:lineRule="auto" w:before="38"/>
        <w:ind w:left="618" w:right="1780"/>
        <w:jc w:val="left"/>
      </w:pPr>
      <w:r>
        <w:rPr>
          <w:rFonts w:ascii="Arial" w:hAnsi="Arial" w:cs="Arial" w:eastAsia="Arial" w:hint="default"/>
        </w:rPr>
        <w:t>3</w:t>
      </w:r>
      <w:r>
        <w:rPr/>
        <w:t>、公司监事会对《内部控制自我评价报告》的审核意见 监事会认为，</w:t>
      </w:r>
      <w:r>
        <w:rPr>
          <w:rFonts w:ascii="Arial" w:hAnsi="Arial" w:cs="Arial" w:eastAsia="Arial" w:hint="default"/>
        </w:rPr>
        <w:t>2011</w:t>
      </w:r>
      <w:r>
        <w:rPr>
          <w:rFonts w:ascii="Arial" w:hAnsi="Arial" w:cs="Arial" w:eastAsia="Arial" w:hint="default"/>
          <w:spacing w:val="27"/>
        </w:rPr>
        <w:t> </w:t>
      </w:r>
      <w:r>
        <w:rPr/>
        <w:t>年度，公司制订了各项内控制度，完善了公司法人治理</w:t>
      </w:r>
    </w:p>
    <w:p>
      <w:pPr>
        <w:pStyle w:val="BodyText"/>
        <w:spacing w:line="350" w:lineRule="auto" w:before="27"/>
        <w:ind w:right="1688"/>
        <w:jc w:val="left"/>
      </w:pPr>
      <w:r>
        <w:rPr/>
        <w:t>结构，建立了公司规范运行的内部控制环境，保证了公司各项业务活动的有序、 </w:t>
      </w:r>
      <w:r>
        <w:rPr>
          <w:spacing w:val="-3"/>
        </w:rPr>
        <w:t>有效开展，保护了公司资产的安全、完整，维护了公司及股东的利益。公司内部</w:t>
      </w:r>
      <w:r>
        <w:rPr>
          <w:spacing w:val="-103"/>
        </w:rPr>
        <w:t> </w:t>
      </w:r>
      <w:r>
        <w:rPr>
          <w:spacing w:val="-103"/>
        </w:rPr>
      </w:r>
      <w:r>
        <w:rPr/>
        <w:t>控制组织机构完整，内部控制重点活动执行及监督充分有效。公司</w:t>
      </w:r>
      <w:r>
        <w:rPr>
          <w:spacing w:val="-66"/>
        </w:rPr>
        <w:t> </w:t>
      </w:r>
      <w:r>
        <w:rPr>
          <w:rFonts w:ascii="Arial" w:hAnsi="Arial" w:cs="Arial" w:eastAsia="Arial" w:hint="default"/>
        </w:rPr>
        <w:t>2011</w:t>
      </w:r>
      <w:r>
        <w:rPr>
          <w:rFonts w:ascii="Arial" w:hAnsi="Arial" w:cs="Arial" w:eastAsia="Arial" w:hint="default"/>
          <w:spacing w:val="-12"/>
        </w:rPr>
        <w:t> </w:t>
      </w:r>
      <w:r>
        <w:rPr/>
        <w:t>年度内 部控制自我评价报告是真实、有效的。</w:t>
      </w:r>
    </w:p>
    <w:p>
      <w:pPr>
        <w:pStyle w:val="BodyText"/>
        <w:spacing w:line="338" w:lineRule="auto" w:before="41"/>
        <w:ind w:left="618" w:right="1787"/>
        <w:jc w:val="left"/>
      </w:pPr>
      <w:r>
        <w:rPr>
          <w:rFonts w:ascii="Arial" w:hAnsi="Arial" w:cs="Arial" w:eastAsia="Arial" w:hint="default"/>
        </w:rPr>
        <w:t>4</w:t>
      </w:r>
      <w:r>
        <w:rPr/>
        <w:t>、公司独立董事对《内部控制自我评价报告》的审核意见 </w:t>
      </w:r>
      <w:r>
        <w:rPr>
          <w:spacing w:val="-3"/>
        </w:rPr>
        <w:t>报告期内，公司制订、修改和完善了一系列的内控管理制度，内部控制制度</w:t>
      </w:r>
    </w:p>
    <w:p>
      <w:pPr>
        <w:pStyle w:val="BodyText"/>
        <w:spacing w:line="357" w:lineRule="auto" w:before="53"/>
        <w:ind w:right="1792"/>
        <w:jc w:val="both"/>
      </w:pPr>
      <w:r>
        <w:rPr>
          <w:spacing w:val="-3"/>
        </w:rPr>
        <w:t>健全，符合国家有关法律、法规和监管部门的要求，符合公司的实际情况。公司</w:t>
      </w:r>
      <w:r>
        <w:rPr>
          <w:spacing w:val="-103"/>
        </w:rPr>
        <w:t> </w:t>
      </w:r>
      <w:r>
        <w:rPr>
          <w:spacing w:val="-103"/>
        </w:rPr>
      </w:r>
      <w:r>
        <w:rPr>
          <w:spacing w:val="-3"/>
        </w:rPr>
        <w:t>重点活动能够严格、规范地执行公司内部控制各项制度，对子公司控制、关联交</w:t>
      </w:r>
      <w:r>
        <w:rPr>
          <w:spacing w:val="-102"/>
        </w:rPr>
        <w:t> </w:t>
      </w:r>
      <w:r>
        <w:rPr>
          <w:spacing w:val="-102"/>
        </w:rPr>
      </w:r>
      <w:r>
        <w:rPr>
          <w:spacing w:val="-3"/>
        </w:rPr>
        <w:t>易、重大投资、信息披露的内部控制符合国家法律法规和证券监管部门的规章要</w:t>
      </w:r>
      <w:r>
        <w:rPr>
          <w:spacing w:val="-106"/>
        </w:rPr>
        <w:t> </w:t>
      </w:r>
      <w:r>
        <w:rPr>
          <w:spacing w:val="-106"/>
        </w:rPr>
      </w:r>
      <w:r>
        <w:rPr>
          <w:spacing w:val="-3"/>
        </w:rPr>
        <w:t>求，保证了公司正常运行。公司开展的各项重要内部控制活动符合公司内外部形</w:t>
      </w:r>
      <w:r>
        <w:rPr>
          <w:spacing w:val="-103"/>
        </w:rPr>
        <w:t> </w:t>
      </w:r>
      <w:r>
        <w:rPr>
          <w:spacing w:val="-103"/>
        </w:rPr>
      </w:r>
      <w:r>
        <w:rPr/>
        <w:t>势要求，取得了较好的成效。</w:t>
      </w:r>
    </w:p>
    <w:p>
      <w:pPr>
        <w:pStyle w:val="BodyText"/>
        <w:spacing w:line="338" w:lineRule="auto" w:before="36"/>
        <w:ind w:right="1909" w:firstLine="479"/>
        <w:jc w:val="left"/>
      </w:pPr>
      <w:r>
        <w:rPr>
          <w:spacing w:val="-1"/>
        </w:rPr>
        <w:t>公司《</w:t>
      </w:r>
      <w:r>
        <w:rPr>
          <w:rFonts w:ascii="Arial" w:hAnsi="Arial" w:cs="Arial" w:eastAsia="Arial" w:hint="default"/>
          <w:spacing w:val="-1"/>
        </w:rPr>
        <w:t>2011</w:t>
      </w:r>
      <w:r>
        <w:rPr>
          <w:spacing w:val="-1"/>
        </w:rPr>
        <w:t>年度内部控制自我评价报告》客观地反映了内部控制的真实情</w:t>
      </w:r>
      <w:r>
        <w:rPr/>
        <w:t> 况和存在的问题，整改计划明确，有较强的可操作性。</w:t>
      </w:r>
    </w:p>
    <w:p>
      <w:pPr>
        <w:spacing w:after="0" w:line="338" w:lineRule="auto"/>
        <w:jc w:val="left"/>
        <w:sectPr>
          <w:footerReference w:type="default" r:id="rId622"/>
          <w:pgSz w:w="11910" w:h="16840"/>
          <w:pgMar w:footer="835" w:header="877" w:top="1060" w:bottom="1020" w:left="1660" w:right="0"/>
          <w:pgNumType w:start="81"/>
        </w:sectPr>
      </w:pPr>
    </w:p>
    <w:p>
      <w:pPr>
        <w:spacing w:line="240" w:lineRule="auto" w:before="13"/>
        <w:rPr>
          <w:rFonts w:ascii="宋体" w:hAnsi="宋体" w:cs="宋体" w:eastAsia="宋体" w:hint="default"/>
          <w:sz w:val="23"/>
          <w:szCs w:val="23"/>
        </w:rPr>
      </w:pPr>
    </w:p>
    <w:p>
      <w:pPr>
        <w:pStyle w:val="Heading1"/>
        <w:spacing w:line="460" w:lineRule="exact"/>
        <w:ind w:left="2757" w:right="1787"/>
        <w:jc w:val="left"/>
        <w:rPr>
          <w:b w:val="0"/>
          <w:bCs w:val="0"/>
        </w:rPr>
      </w:pPr>
      <w:bookmarkStart w:name="_TOC_250002" w:id="8"/>
      <w:r>
        <w:rPr/>
        <w:t>第八节</w:t>
      </w:r>
      <w:r>
        <w:rPr>
          <w:spacing w:val="-3"/>
        </w:rPr>
        <w:t> </w:t>
      </w:r>
      <w:r>
        <w:rPr/>
        <w:t>监事会报告</w:t>
      </w:r>
      <w:bookmarkEnd w:id="8"/>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10"/>
        <w:rPr>
          <w:rFonts w:ascii="黑体" w:hAnsi="黑体" w:cs="黑体" w:eastAsia="黑体" w:hint="default"/>
          <w:b/>
          <w:bCs/>
          <w:sz w:val="25"/>
          <w:szCs w:val="25"/>
        </w:rPr>
      </w:pPr>
    </w:p>
    <w:p>
      <w:pPr>
        <w:pStyle w:val="BodyText"/>
        <w:spacing w:line="357" w:lineRule="auto" w:before="0"/>
        <w:ind w:right="1792" w:firstLine="479"/>
        <w:jc w:val="both"/>
      </w:pPr>
      <w:r>
        <w:rPr>
          <w:spacing w:val="-3"/>
        </w:rPr>
        <w:t>报告期内，公司监事会根据《公司法》、《证券法》、《公司章程》和《监</w:t>
      </w:r>
      <w:r>
        <w:rPr/>
        <w:t> </w:t>
      </w:r>
      <w:r>
        <w:rPr>
          <w:spacing w:val="-3"/>
        </w:rPr>
        <w:t>事会议事规则》的有关规定，认真履行各项职权和义务，充分行使对公司董事及</w:t>
      </w:r>
      <w:r>
        <w:rPr>
          <w:spacing w:val="-102"/>
        </w:rPr>
        <w:t> </w:t>
      </w:r>
      <w:r>
        <w:rPr>
          <w:spacing w:val="-102"/>
        </w:rPr>
      </w:r>
      <w:r>
        <w:rPr/>
        <w:t>管理人员的监督职能，维护了股东的合法权益。</w:t>
      </w:r>
    </w:p>
    <w:p>
      <w:pPr>
        <w:spacing w:line="240" w:lineRule="auto" w:before="3"/>
        <w:rPr>
          <w:rFonts w:ascii="宋体" w:hAnsi="宋体" w:cs="宋体" w:eastAsia="宋体" w:hint="default"/>
          <w:sz w:val="24"/>
          <w:szCs w:val="24"/>
        </w:rPr>
      </w:pPr>
    </w:p>
    <w:p>
      <w:pPr>
        <w:spacing w:line="578" w:lineRule="auto" w:before="0"/>
        <w:ind w:left="618" w:right="3608" w:hanging="480"/>
        <w:jc w:val="left"/>
        <w:rPr>
          <w:rFonts w:ascii="宋体" w:hAnsi="宋体" w:cs="宋体" w:eastAsia="宋体" w:hint="default"/>
          <w:sz w:val="24"/>
          <w:szCs w:val="24"/>
        </w:rPr>
      </w:pPr>
      <w:r>
        <w:rPr/>
        <w:pict>
          <v:shape style="position:absolute;margin-left:108.259995pt;margin-top:69.125626pt;width:402.95pt;height:183.75pt;mso-position-horizontal-relative:page;mso-position-vertical-relative:paragraph;z-index:19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7"/>
                    <w:gridCol w:w="3120"/>
                    <w:gridCol w:w="3027"/>
                  </w:tblGrid>
                  <w:tr>
                    <w:trPr>
                      <w:trHeight w:val="403" w:hRule="exact"/>
                    </w:trPr>
                    <w:tc>
                      <w:tcPr>
                        <w:tcW w:w="1897" w:type="dxa"/>
                        <w:tcBorders>
                          <w:top w:val="single" w:sz="4" w:space="0" w:color="000000"/>
                          <w:left w:val="nil" w:sz="6" w:space="0" w:color="auto"/>
                          <w:bottom w:val="nil" w:sz="6" w:space="0" w:color="auto"/>
                          <w:right w:val="single" w:sz="4" w:space="0" w:color="000000"/>
                        </w:tcBorders>
                        <w:shd w:val="clear" w:color="auto" w:fill="D9D9D9"/>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12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3027"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b/>
                            <w:bCs/>
                            <w:sz w:val="21"/>
                            <w:szCs w:val="21"/>
                          </w:rPr>
                          <w:t>召开时间</w:t>
                        </w:r>
                        <w:r>
                          <w:rPr>
                            <w:rFonts w:ascii="宋体" w:hAnsi="宋体" w:cs="宋体" w:eastAsia="宋体" w:hint="default"/>
                            <w:sz w:val="21"/>
                            <w:szCs w:val="21"/>
                          </w:rPr>
                        </w:r>
                      </w:p>
                    </w:tc>
                  </w:tr>
                  <w:tr>
                    <w:trPr>
                      <w:trHeight w:val="416" w:hRule="exact"/>
                    </w:trPr>
                    <w:tc>
                      <w:tcPr>
                        <w:tcW w:w="1897"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 w:right="0"/>
                          <w:jc w:val="center"/>
                          <w:rPr>
                            <w:rFonts w:ascii="Arial" w:hAnsi="Arial" w:cs="Arial" w:eastAsia="Arial" w:hint="default"/>
                            <w:sz w:val="21"/>
                            <w:szCs w:val="21"/>
                          </w:rPr>
                        </w:pPr>
                        <w:r>
                          <w:rPr>
                            <w:rFonts w:ascii="Arial"/>
                            <w:w w:val="100"/>
                            <w:sz w:val="21"/>
                          </w:rPr>
                          <w:t>1</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第二届监事会第四次</w:t>
                        </w:r>
                      </w:p>
                    </w:tc>
                    <w:tc>
                      <w:tcPr>
                        <w:tcW w:w="3027"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7"/>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306" w:hRule="exact"/>
                    </w:trPr>
                    <w:tc>
                      <w:tcPr>
                        <w:tcW w:w="1897" w:type="dxa"/>
                        <w:tcBorders>
                          <w:top w:val="nil" w:sz="6" w:space="0" w:color="auto"/>
                          <w:left w:val="nil" w:sz="6" w:space="0" w:color="auto"/>
                          <w:bottom w:val="nil" w:sz="6" w:space="0" w:color="auto"/>
                          <w:right w:val="single" w:sz="4" w:space="0" w:color="000000"/>
                        </w:tcBorders>
                      </w:tcPr>
                      <w:p>
                        <w:pPr>
                          <w:pStyle w:val="TableParagraph"/>
                          <w:spacing w:line="240" w:lineRule="auto" w:before="73"/>
                          <w:ind w:left="1" w:right="0"/>
                          <w:jc w:val="center"/>
                          <w:rPr>
                            <w:rFonts w:ascii="Arial" w:hAnsi="Arial" w:cs="Arial" w:eastAsia="Arial" w:hint="default"/>
                            <w:sz w:val="21"/>
                            <w:szCs w:val="21"/>
                          </w:rPr>
                        </w:pPr>
                        <w:r>
                          <w:rPr>
                            <w:rFonts w:ascii="Arial"/>
                            <w:w w:val="100"/>
                            <w:sz w:val="21"/>
                          </w:rPr>
                          <w:t>2</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第二届监事会第五次</w:t>
                        </w:r>
                      </w:p>
                    </w:tc>
                    <w:tc>
                      <w:tcPr>
                        <w:tcW w:w="3027"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5"/>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414" w:hRule="exact"/>
                    </w:trPr>
                    <w:tc>
                      <w:tcPr>
                        <w:tcW w:w="1897" w:type="dxa"/>
                        <w:tcBorders>
                          <w:top w:val="nil" w:sz="6" w:space="0" w:color="auto"/>
                          <w:left w:val="nil" w:sz="6" w:space="0" w:color="auto"/>
                          <w:bottom w:val="nil" w:sz="6" w:space="0" w:color="auto"/>
                          <w:right w:val="single" w:sz="4" w:space="0" w:color="000000"/>
                        </w:tcBorders>
                      </w:tcPr>
                      <w:p>
                        <w:pPr>
                          <w:pStyle w:val="TableParagraph"/>
                          <w:spacing w:line="240" w:lineRule="auto" w:before="175"/>
                          <w:ind w:left="1" w:right="0"/>
                          <w:jc w:val="center"/>
                          <w:rPr>
                            <w:rFonts w:ascii="Arial" w:hAnsi="Arial" w:cs="Arial" w:eastAsia="Arial" w:hint="default"/>
                            <w:sz w:val="21"/>
                            <w:szCs w:val="21"/>
                          </w:rPr>
                        </w:pPr>
                        <w:r>
                          <w:rPr>
                            <w:rFonts w:ascii="Arial"/>
                            <w:w w:val="100"/>
                            <w:sz w:val="21"/>
                          </w:rPr>
                          <w:t>3</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第二届监事会第六次</w:t>
                        </w:r>
                      </w:p>
                    </w:tc>
                    <w:tc>
                      <w:tcPr>
                        <w:tcW w:w="3027"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5"/>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26</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94" w:hRule="exact"/>
                    </w:trPr>
                    <w:tc>
                      <w:tcPr>
                        <w:tcW w:w="1897"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3027" w:type="dxa"/>
                        <w:tcBorders>
                          <w:top w:val="nil" w:sz="6" w:space="0" w:color="auto"/>
                          <w:left w:val="single" w:sz="4" w:space="0" w:color="000000"/>
                          <w:bottom w:val="nil" w:sz="6" w:space="0" w:color="auto"/>
                          <w:right w:val="nil" w:sz="6" w:space="0" w:color="auto"/>
                        </w:tcBorders>
                      </w:tcPr>
                      <w:p>
                        <w:pPr/>
                      </w:p>
                    </w:tc>
                  </w:tr>
                  <w:tr>
                    <w:trPr>
                      <w:trHeight w:val="406" w:hRule="exact"/>
                    </w:trPr>
                    <w:tc>
                      <w:tcPr>
                        <w:tcW w:w="1897"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 w:right="0"/>
                          <w:jc w:val="center"/>
                          <w:rPr>
                            <w:rFonts w:ascii="Arial" w:hAnsi="Arial" w:cs="Arial" w:eastAsia="Arial" w:hint="default"/>
                            <w:sz w:val="21"/>
                            <w:szCs w:val="21"/>
                          </w:rPr>
                        </w:pPr>
                        <w:r>
                          <w:rPr>
                            <w:rFonts w:ascii="Arial"/>
                            <w:w w:val="100"/>
                            <w:sz w:val="21"/>
                          </w:rPr>
                          <w:t>4</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第二届监事会第七次</w:t>
                        </w:r>
                      </w:p>
                    </w:tc>
                    <w:tc>
                      <w:tcPr>
                        <w:tcW w:w="302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7"/>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314" w:hRule="exact"/>
                    </w:trPr>
                    <w:tc>
                      <w:tcPr>
                        <w:tcW w:w="1897"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w w:val="100"/>
                            <w:sz w:val="21"/>
                          </w:rPr>
                          <w:t>5</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第二届监事会第八次</w:t>
                        </w:r>
                      </w:p>
                    </w:tc>
                    <w:tc>
                      <w:tcPr>
                        <w:tcW w:w="302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5"/>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94" w:hRule="exact"/>
                    </w:trPr>
                    <w:tc>
                      <w:tcPr>
                        <w:tcW w:w="1897"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single" w:sz="4" w:space="0" w:color="000000"/>
                        </w:tcBorders>
                      </w:tcPr>
                      <w:p>
                        <w:pPr/>
                      </w:p>
                    </w:tc>
                    <w:tc>
                      <w:tcPr>
                        <w:tcW w:w="3027" w:type="dxa"/>
                        <w:tcBorders>
                          <w:top w:val="nil" w:sz="6" w:space="0" w:color="auto"/>
                          <w:left w:val="single" w:sz="4" w:space="0" w:color="000000"/>
                          <w:bottom w:val="nil" w:sz="6" w:space="0" w:color="auto"/>
                          <w:right w:val="nil" w:sz="6" w:space="0" w:color="auto"/>
                        </w:tcBorders>
                      </w:tcPr>
                      <w:p>
                        <w:pPr/>
                      </w:p>
                    </w:tc>
                  </w:tr>
                  <w:tr>
                    <w:trPr>
                      <w:trHeight w:val="406" w:hRule="exact"/>
                    </w:trPr>
                    <w:tc>
                      <w:tcPr>
                        <w:tcW w:w="1897"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 w:right="0"/>
                          <w:jc w:val="center"/>
                          <w:rPr>
                            <w:rFonts w:ascii="Arial" w:hAnsi="Arial" w:cs="Arial" w:eastAsia="Arial" w:hint="default"/>
                            <w:sz w:val="21"/>
                            <w:szCs w:val="21"/>
                          </w:rPr>
                        </w:pPr>
                        <w:r>
                          <w:rPr>
                            <w:rFonts w:ascii="Arial"/>
                            <w:w w:val="100"/>
                            <w:sz w:val="21"/>
                          </w:rPr>
                          <w:t>6</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第二届监事会第九次</w:t>
                        </w:r>
                      </w:p>
                    </w:tc>
                    <w:tc>
                      <w:tcPr>
                        <w:tcW w:w="302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5"/>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24</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408" w:hRule="exact"/>
                    </w:trPr>
                    <w:tc>
                      <w:tcPr>
                        <w:tcW w:w="1897"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w w:val="100"/>
                            <w:sz w:val="21"/>
                          </w:rPr>
                          <w:t>7</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第二届监事会第十次</w:t>
                        </w:r>
                      </w:p>
                    </w:tc>
                    <w:tc>
                      <w:tcPr>
                        <w:tcW w:w="302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5"/>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403" w:hRule="exact"/>
                    </w:trPr>
                    <w:tc>
                      <w:tcPr>
                        <w:tcW w:w="1897" w:type="dxa"/>
                        <w:tcBorders>
                          <w:top w:val="nil" w:sz="6" w:space="0" w:color="auto"/>
                          <w:left w:val="nil" w:sz="6" w:space="0" w:color="auto"/>
                          <w:bottom w:val="single" w:sz="4" w:space="0" w:color="000000"/>
                          <w:right w:val="single" w:sz="4" w:space="0" w:color="000000"/>
                        </w:tcBorders>
                      </w:tcPr>
                      <w:p>
                        <w:pPr>
                          <w:pStyle w:val="TableParagraph"/>
                          <w:spacing w:line="240" w:lineRule="auto" w:before="72"/>
                          <w:ind w:left="1" w:right="0"/>
                          <w:jc w:val="center"/>
                          <w:rPr>
                            <w:rFonts w:ascii="Arial" w:hAnsi="Arial" w:cs="Arial" w:eastAsia="Arial" w:hint="default"/>
                            <w:sz w:val="21"/>
                            <w:szCs w:val="21"/>
                          </w:rPr>
                        </w:pPr>
                        <w:r>
                          <w:rPr>
                            <w:rFonts w:ascii="Arial"/>
                            <w:w w:val="100"/>
                            <w:sz w:val="21"/>
                          </w:rPr>
                          <w:t>8</w:t>
                        </w: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第二届监事会第十一次</w:t>
                        </w:r>
                      </w:p>
                    </w:tc>
                    <w:tc>
                      <w:tcPr>
                        <w:tcW w:w="3027" w:type="dxa"/>
                        <w:tcBorders>
                          <w:top w:val="nil" w:sz="6" w:space="0" w:color="auto"/>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b/>
          <w:bCs/>
          <w:sz w:val="24"/>
          <w:szCs w:val="24"/>
        </w:rPr>
        <w:t>一、报告期内监事会会议召开情况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报告期内，公司共召开八次监事会会议。具体内容如下：</w:t>
      </w:r>
    </w:p>
    <w:p>
      <w:pPr>
        <w:spacing w:line="240" w:lineRule="auto" w:before="2"/>
        <w:rPr>
          <w:rFonts w:ascii="宋体" w:hAnsi="宋体" w:cs="宋体" w:eastAsia="宋体" w:hint="default"/>
          <w:sz w:val="22"/>
          <w:szCs w:val="22"/>
        </w:rPr>
      </w:pPr>
    </w:p>
    <w:p>
      <w:pPr>
        <w:spacing w:line="100" w:lineRule="exact"/>
        <w:ind w:left="5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02.2pt;height:5.05pt;mso-position-horizontal-relative:char;mso-position-vertical-relative:line" coordorigin="0,0" coordsize="8044,101">
            <v:shape style="position:absolute;left:0;top:0;width:1911;height:101" type="#_x0000_t75" stroked="false">
              <v:imagedata r:id="rId623" o:title=""/>
            </v:shape>
            <v:shape style="position:absolute;left:1887;top:91;width:6157;height:10" type="#_x0000_t75" stroked="false">
              <v:imagedata r:id="rId624"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20" w:lineRule="exact"/>
        <w:ind w:left="510" w:right="0" w:firstLine="0"/>
        <w:rPr>
          <w:rFonts w:ascii="宋体" w:hAnsi="宋体" w:cs="宋体" w:eastAsia="宋体" w:hint="default"/>
          <w:sz w:val="2"/>
          <w:szCs w:val="2"/>
        </w:rPr>
      </w:pPr>
      <w:r>
        <w:rPr>
          <w:rFonts w:ascii="宋体" w:hAnsi="宋体" w:cs="宋体" w:eastAsia="宋体" w:hint="default"/>
          <w:sz w:val="2"/>
          <w:szCs w:val="2"/>
        </w:rPr>
        <w:pict>
          <v:group style="width:402.2pt;height:.5pt;mso-position-horizontal-relative:char;mso-position-vertical-relative:line" coordorigin="0,0" coordsize="8044,10">
            <v:shape style="position:absolute;left:0;top:0;width:1892;height:10" type="#_x0000_t75" stroked="false">
              <v:imagedata r:id="rId467" o:title=""/>
            </v:shape>
            <v:shape style="position:absolute;left:1887;top:0;width:6157;height:10" type="#_x0000_t75" stroked="false">
              <v:imagedata r:id="rId624"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0" w:lineRule="exact"/>
        <w:ind w:left="5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02.2pt;height:5.05pt;mso-position-horizontal-relative:char;mso-position-vertical-relative:line" coordorigin="0,0" coordsize="8044,101">
            <v:shape style="position:absolute;left:0;top:0;width:1911;height:101" type="#_x0000_t75" stroked="false">
              <v:imagedata r:id="rId625" o:title=""/>
            </v:shape>
            <v:shape style="position:absolute;left:1887;top:91;width:6157;height:10" type="#_x0000_t75" stroked="false">
              <v:imagedata r:id="rId626" o:title=""/>
            </v:shape>
          </v:group>
        </w:pict>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0" w:lineRule="exact"/>
        <w:ind w:left="5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02.2pt;height:5.05pt;mso-position-horizontal-relative:char;mso-position-vertical-relative:line" coordorigin="0,0" coordsize="8044,101">
            <v:shape style="position:absolute;left:0;top:0;width:1911;height:101" type="#_x0000_t75" stroked="false">
              <v:imagedata r:id="rId625" o:title=""/>
            </v:shape>
            <v:shape style="position:absolute;left:1887;top:91;width:6157;height:10" type="#_x0000_t75" stroked="false">
              <v:imagedata r:id="rId626"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20" w:lineRule="exact"/>
        <w:ind w:left="510" w:right="0" w:firstLine="0"/>
        <w:rPr>
          <w:rFonts w:ascii="宋体" w:hAnsi="宋体" w:cs="宋体" w:eastAsia="宋体" w:hint="default"/>
          <w:sz w:val="2"/>
          <w:szCs w:val="2"/>
        </w:rPr>
      </w:pPr>
      <w:r>
        <w:rPr>
          <w:rFonts w:ascii="宋体" w:hAnsi="宋体" w:cs="宋体" w:eastAsia="宋体" w:hint="default"/>
          <w:sz w:val="2"/>
          <w:szCs w:val="2"/>
        </w:rPr>
        <w:pict>
          <v:group style="width:402.2pt;height:.5pt;mso-position-horizontal-relative:char;mso-position-vertical-relative:line" coordorigin="0,0" coordsize="8044,10">
            <v:shape style="position:absolute;left:0;top:0;width:1892;height:10" type="#_x0000_t75" stroked="false">
              <v:imagedata r:id="rId467" o:title=""/>
            </v:shape>
            <v:shape style="position:absolute;left:1887;top:0;width:6157;height:10" type="#_x0000_t75" stroked="false">
              <v:imagedata r:id="rId624"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0" w:lineRule="exact"/>
        <w:ind w:left="5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02.2pt;height:5.05pt;mso-position-horizontal-relative:char;mso-position-vertical-relative:line" coordorigin="0,0" coordsize="8044,101">
            <v:shape style="position:absolute;left:0;top:0;width:1911;height:101" type="#_x0000_t75" stroked="false">
              <v:imagedata r:id="rId625" o:title=""/>
            </v:shape>
            <v:shape style="position:absolute;left:1887;top:91;width:6157;height:10" type="#_x0000_t75" stroked="false">
              <v:imagedata r:id="rId626"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20" w:lineRule="exact"/>
        <w:ind w:left="510" w:right="0" w:firstLine="0"/>
        <w:rPr>
          <w:rFonts w:ascii="宋体" w:hAnsi="宋体" w:cs="宋体" w:eastAsia="宋体" w:hint="default"/>
          <w:sz w:val="2"/>
          <w:szCs w:val="2"/>
        </w:rPr>
      </w:pPr>
      <w:r>
        <w:rPr>
          <w:rFonts w:ascii="宋体" w:hAnsi="宋体" w:cs="宋体" w:eastAsia="宋体" w:hint="default"/>
          <w:sz w:val="2"/>
          <w:szCs w:val="2"/>
        </w:rPr>
        <w:pict>
          <v:group style="width:402.2pt;height:.5pt;mso-position-horizontal-relative:char;mso-position-vertical-relative:line" coordorigin="0,0" coordsize="8044,10">
            <v:shape style="position:absolute;left:0;top:0;width:1892;height:10" type="#_x0000_t75" stroked="false">
              <v:imagedata r:id="rId467" o:title=""/>
            </v:shape>
            <v:shape style="position:absolute;left:1887;top:0;width:6157;height:10" type="#_x0000_t75" stroked="false">
              <v:imagedata r:id="rId626"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0" w:lineRule="exact"/>
        <w:ind w:left="51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02.2pt;height:5.05pt;mso-position-horizontal-relative:char;mso-position-vertical-relative:line" coordorigin="0,0" coordsize="8044,101">
            <v:shape style="position:absolute;left:0;top:0;width:1911;height:101" type="#_x0000_t75" stroked="false">
              <v:imagedata r:id="rId623" o:title=""/>
            </v:shape>
            <v:shape style="position:absolute;left:1887;top:91;width:6157;height:10" type="#_x0000_t75" stroked="false">
              <v:imagedata r:id="rId624"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sz w:val="29"/>
          <w:szCs w:val="29"/>
        </w:rPr>
      </w:pPr>
    </w:p>
    <w:p>
      <w:pPr>
        <w:tabs>
          <w:tab w:pos="5522" w:val="left" w:leader="none"/>
        </w:tabs>
        <w:spacing w:line="20" w:lineRule="exact"/>
        <w:ind w:left="2401" w:right="0" w:firstLine="0"/>
        <w:rPr>
          <w:rFonts w:ascii="宋体" w:hAnsi="宋体" w:cs="宋体" w:eastAsia="宋体" w:hint="default"/>
          <w:sz w:val="2"/>
          <w:szCs w:val="2"/>
        </w:rPr>
      </w:pPr>
      <w:r>
        <w:rPr>
          <w:rFonts w:ascii="宋体"/>
          <w:sz w:val="2"/>
        </w:rPr>
        <w:drawing>
          <wp:inline distT="0" distB="0" distL="0" distR="0">
            <wp:extent cx="6095" cy="9144"/>
            <wp:effectExtent l="0" t="0" r="0" b="0"/>
            <wp:docPr id="41" name="image592.png" descr=""/>
            <wp:cNvGraphicFramePr>
              <a:graphicFrameLocks noChangeAspect="1"/>
            </wp:cNvGraphicFramePr>
            <a:graphic>
              <a:graphicData uri="http://schemas.openxmlformats.org/drawingml/2006/picture">
                <pic:pic>
                  <pic:nvPicPr>
                    <pic:cNvPr id="42" name="image592.png"/>
                    <pic:cNvPicPr/>
                  </pic:nvPicPr>
                  <pic:blipFill>
                    <a:blip r:embed="rId621" cstate="print"/>
                    <a:stretch>
                      <a:fillRect/>
                    </a:stretch>
                  </pic:blipFill>
                  <pic:spPr>
                    <a:xfrm>
                      <a:off x="0" y="0"/>
                      <a:ext cx="6095"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9144"/>
            <wp:effectExtent l="0" t="0" r="0" b="0"/>
            <wp:docPr id="43" name="image592.png" descr=""/>
            <wp:cNvGraphicFramePr>
              <a:graphicFrameLocks noChangeAspect="1"/>
            </wp:cNvGraphicFramePr>
            <a:graphic>
              <a:graphicData uri="http://schemas.openxmlformats.org/drawingml/2006/picture">
                <pic:pic>
                  <pic:nvPicPr>
                    <pic:cNvPr id="44" name="image592.png"/>
                    <pic:cNvPicPr/>
                  </pic:nvPicPr>
                  <pic:blipFill>
                    <a:blip r:embed="rId621" cstate="print"/>
                    <a:stretch>
                      <a:fillRect/>
                    </a:stretch>
                  </pic:blipFill>
                  <pic:spPr>
                    <a:xfrm>
                      <a:off x="0" y="0"/>
                      <a:ext cx="6096" cy="9144"/>
                    </a:xfrm>
                    <a:prstGeom prst="rect">
                      <a:avLst/>
                    </a:prstGeom>
                  </pic:spPr>
                </pic:pic>
              </a:graphicData>
            </a:graphic>
          </wp:inline>
        </w:drawing>
      </w:r>
      <w:r>
        <w:rPr>
          <w:rFonts w:ascii="宋体"/>
          <w:sz w:val="2"/>
        </w:rPr>
      </w:r>
    </w:p>
    <w:p>
      <w:pPr>
        <w:pStyle w:val="BodyText"/>
        <w:spacing w:line="240" w:lineRule="auto" w:before="83"/>
        <w:ind w:left="618" w:right="1787"/>
        <w:jc w:val="left"/>
      </w:pPr>
      <w:r>
        <w:rPr>
          <w:rFonts w:ascii="Arial" w:hAnsi="Arial" w:cs="Arial" w:eastAsia="Arial" w:hint="default"/>
        </w:rPr>
        <w:t>1</w:t>
      </w:r>
      <w:r>
        <w:rPr/>
        <w:t>、第二届监事会第四次会议</w:t>
      </w:r>
    </w:p>
    <w:p>
      <w:pPr>
        <w:pStyle w:val="BodyText"/>
        <w:spacing w:line="350" w:lineRule="auto" w:before="134"/>
        <w:ind w:right="1661" w:firstLine="479"/>
        <w:jc w:val="left"/>
      </w:pPr>
      <w:r>
        <w:rPr>
          <w:rFonts w:ascii="Arial" w:hAnsi="Arial" w:cs="Arial" w:eastAsia="Arial" w:hint="default"/>
          <w:spacing w:val="-2"/>
        </w:rPr>
        <w:t>2011</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6</w:t>
      </w:r>
      <w:r>
        <w:rPr>
          <w:spacing w:val="-2"/>
        </w:rPr>
        <w:t>日，在公司会议室以现场方式召开了第二届监事会第四次会议，</w:t>
      </w:r>
      <w:r>
        <w:rPr/>
        <w:t> </w:t>
      </w:r>
      <w:r>
        <w:rPr>
          <w:spacing w:val="-10"/>
        </w:rPr>
        <w:t>审议通过了《关于使用超募资金收购深圳市汇巨信息技术有限公司的议案》、《关</w:t>
      </w:r>
      <w:r>
        <w:rPr>
          <w:spacing w:val="-88"/>
        </w:rPr>
        <w:t> </w:t>
      </w:r>
      <w:r>
        <w:rPr>
          <w:spacing w:val="-88"/>
        </w:rPr>
      </w:r>
      <w:r>
        <w:rPr>
          <w:spacing w:val="-10"/>
        </w:rPr>
        <w:t>于使用超募资金收购广州易星信息科技有限公司的议案》、《关于使用超募资金设</w:t>
      </w:r>
      <w:r>
        <w:rPr>
          <w:spacing w:val="-89"/>
        </w:rPr>
        <w:t> </w:t>
      </w:r>
      <w:r>
        <w:rPr>
          <w:spacing w:val="-89"/>
        </w:rPr>
      </w:r>
      <w:r>
        <w:rPr>
          <w:spacing w:val="-8"/>
        </w:rPr>
        <w:t>立北京子公司的议案》、《关于使用超募资金对上海子公司增资的议案》。</w:t>
      </w:r>
    </w:p>
    <w:p>
      <w:pPr>
        <w:pStyle w:val="BodyText"/>
        <w:spacing w:line="240" w:lineRule="auto" w:before="41"/>
        <w:ind w:left="618" w:right="1787"/>
        <w:jc w:val="left"/>
      </w:pPr>
      <w:r>
        <w:rPr>
          <w:rFonts w:ascii="Arial" w:hAnsi="Arial" w:cs="Arial" w:eastAsia="Arial" w:hint="default"/>
        </w:rPr>
        <w:t>2</w:t>
      </w:r>
      <w:r>
        <w:rPr/>
        <w:t>、第二届监事会第五次会议</w:t>
      </w:r>
    </w:p>
    <w:p>
      <w:pPr>
        <w:pStyle w:val="BodyText"/>
        <w:spacing w:line="338" w:lineRule="auto"/>
        <w:ind w:right="1788" w:firstLine="479"/>
        <w:jc w:val="both"/>
      </w:pPr>
      <w:r>
        <w:rPr>
          <w:rFonts w:ascii="Arial" w:hAnsi="Arial" w:cs="Arial" w:eastAsia="Arial" w:hint="default"/>
        </w:rPr>
        <w:t>2011 </w:t>
      </w:r>
      <w:r>
        <w:rPr/>
        <w:t>年 </w:t>
      </w:r>
      <w:r>
        <w:rPr>
          <w:rFonts w:ascii="Arial" w:hAnsi="Arial" w:cs="Arial" w:eastAsia="Arial" w:hint="default"/>
        </w:rPr>
        <w:t>3 </w:t>
      </w:r>
      <w:r>
        <w:rPr/>
        <w:t>月 </w:t>
      </w:r>
      <w:r>
        <w:rPr>
          <w:rFonts w:ascii="Arial" w:hAnsi="Arial" w:cs="Arial" w:eastAsia="Arial" w:hint="default"/>
        </w:rPr>
        <w:t>23</w:t>
      </w:r>
      <w:r>
        <w:rPr>
          <w:rFonts w:ascii="Arial" w:hAnsi="Arial" w:cs="Arial" w:eastAsia="Arial" w:hint="default"/>
          <w:spacing w:val="-28"/>
        </w:rPr>
        <w:t> </w:t>
      </w:r>
      <w:r>
        <w:rPr/>
        <w:t>日，在公司会议室以现场方式召开了第二届监事会第五次 </w:t>
      </w:r>
      <w:r>
        <w:rPr>
          <w:spacing w:val="-4"/>
          <w:w w:val="99"/>
        </w:rPr>
        <w:t>会议，审议通过了《</w:t>
      </w:r>
      <w:r>
        <w:rPr>
          <w:rFonts w:ascii="Arial" w:hAnsi="Arial" w:cs="Arial" w:eastAsia="Arial" w:hint="default"/>
          <w:spacing w:val="-4"/>
          <w:w w:val="99"/>
        </w:rPr>
        <w:t>2010</w:t>
      </w:r>
      <w:r>
        <w:rPr>
          <w:rFonts w:ascii="Arial" w:hAnsi="Arial" w:cs="Arial" w:eastAsia="Arial" w:hint="default"/>
          <w:w w:val="99"/>
        </w:rPr>
        <w:t> </w:t>
      </w:r>
      <w:r>
        <w:rPr>
          <w:spacing w:val="-18"/>
          <w:w w:val="99"/>
        </w:rPr>
        <w:t>年年度报告及摘要》、《</w:t>
      </w:r>
      <w:r>
        <w:rPr>
          <w:rFonts w:ascii="Arial" w:hAnsi="Arial" w:cs="Arial" w:eastAsia="Arial" w:hint="default"/>
          <w:spacing w:val="-18"/>
          <w:w w:val="99"/>
        </w:rPr>
        <w:t>2010</w:t>
      </w:r>
      <w:r>
        <w:rPr>
          <w:rFonts w:ascii="Arial" w:hAnsi="Arial" w:cs="Arial" w:eastAsia="Arial" w:hint="default"/>
          <w:w w:val="99"/>
        </w:rPr>
        <w:t> </w:t>
      </w:r>
      <w:r>
        <w:rPr>
          <w:spacing w:val="-22"/>
        </w:rPr>
        <w:t>年监事会工作报告》、《经</w:t>
      </w:r>
      <w:r>
        <w:rPr>
          <w:spacing w:val="-111"/>
        </w:rPr>
        <w:t> </w:t>
      </w:r>
      <w:r>
        <w:rPr>
          <w:spacing w:val="-111"/>
        </w:rPr>
      </w:r>
      <w:r>
        <w:rPr/>
        <w:t>审计的</w:t>
      </w:r>
      <w:r>
        <w:rPr>
          <w:spacing w:val="-56"/>
        </w:rPr>
        <w:t> </w:t>
      </w:r>
      <w:r>
        <w:rPr>
          <w:rFonts w:ascii="Arial" w:hAnsi="Arial" w:cs="Arial" w:eastAsia="Arial" w:hint="default"/>
          <w:w w:val="99"/>
        </w:rPr>
        <w:t>2010</w:t>
      </w:r>
      <w:r>
        <w:rPr>
          <w:rFonts w:ascii="Arial" w:hAnsi="Arial" w:cs="Arial" w:eastAsia="Arial" w:hint="default"/>
          <w:spacing w:val="-1"/>
          <w:w w:val="99"/>
        </w:rPr>
        <w:t> </w:t>
      </w:r>
      <w:r>
        <w:rPr>
          <w:spacing w:val="-20"/>
          <w:w w:val="99"/>
        </w:rPr>
        <w:t>年度财务报告》、《</w:t>
      </w:r>
      <w:r>
        <w:rPr>
          <w:rFonts w:ascii="Arial" w:hAnsi="Arial" w:cs="Arial" w:eastAsia="Arial" w:hint="default"/>
          <w:spacing w:val="-20"/>
          <w:w w:val="99"/>
        </w:rPr>
        <w:t>2010</w:t>
      </w:r>
      <w:r>
        <w:rPr>
          <w:rFonts w:ascii="Arial" w:hAnsi="Arial" w:cs="Arial" w:eastAsia="Arial" w:hint="default"/>
          <w:spacing w:val="-1"/>
          <w:w w:val="99"/>
        </w:rPr>
        <w:t> </w:t>
      </w:r>
      <w:r>
        <w:rPr>
          <w:spacing w:val="-17"/>
          <w:w w:val="99"/>
        </w:rPr>
        <w:t>年度利润分配方案》、《</w:t>
      </w:r>
      <w:r>
        <w:rPr>
          <w:rFonts w:ascii="Arial" w:hAnsi="Arial" w:cs="Arial" w:eastAsia="Arial" w:hint="default"/>
          <w:spacing w:val="-17"/>
          <w:w w:val="99"/>
        </w:rPr>
        <w:t>2010</w:t>
      </w:r>
      <w:r>
        <w:rPr>
          <w:rFonts w:ascii="Arial" w:hAnsi="Arial" w:cs="Arial" w:eastAsia="Arial" w:hint="default"/>
          <w:spacing w:val="-4"/>
          <w:w w:val="99"/>
        </w:rPr>
        <w:t> </w:t>
      </w:r>
      <w:r>
        <w:rPr>
          <w:spacing w:val="-1"/>
        </w:rPr>
        <w:t>年募集资金存</w:t>
      </w:r>
      <w:r>
        <w:rPr>
          <w:spacing w:val="-118"/>
        </w:rPr>
        <w:t> </w:t>
      </w:r>
      <w:r>
        <w:rPr>
          <w:spacing w:val="-118"/>
        </w:rPr>
      </w:r>
      <w:r>
        <w:rPr>
          <w:spacing w:val="-17"/>
          <w:w w:val="99"/>
        </w:rPr>
        <w:t>放与使用情况专项报告》、《</w:t>
      </w:r>
      <w:r>
        <w:rPr>
          <w:rFonts w:ascii="Arial" w:hAnsi="Arial" w:cs="Arial" w:eastAsia="Arial" w:hint="default"/>
          <w:spacing w:val="-17"/>
          <w:w w:val="99"/>
        </w:rPr>
        <w:t>2010</w:t>
      </w:r>
      <w:r>
        <w:rPr>
          <w:rFonts w:ascii="Arial" w:hAnsi="Arial" w:cs="Arial" w:eastAsia="Arial" w:hint="default"/>
          <w:w w:val="99"/>
        </w:rPr>
        <w:t> </w:t>
      </w:r>
      <w:r>
        <w:rPr>
          <w:spacing w:val="-15"/>
          <w:w w:val="99"/>
        </w:rPr>
        <w:t>年度内部控制自我评价报告》、《</w:t>
      </w:r>
      <w:r>
        <w:rPr>
          <w:rFonts w:ascii="Arial" w:hAnsi="Arial" w:cs="Arial" w:eastAsia="Arial" w:hint="default"/>
          <w:spacing w:val="-15"/>
          <w:w w:val="99"/>
        </w:rPr>
        <w:t>2010</w:t>
      </w:r>
      <w:r>
        <w:rPr>
          <w:rFonts w:ascii="Arial" w:hAnsi="Arial" w:cs="Arial" w:eastAsia="Arial" w:hint="default"/>
          <w:spacing w:val="-1"/>
          <w:w w:val="99"/>
        </w:rPr>
        <w:t> </w:t>
      </w:r>
      <w:r>
        <w:rPr/>
        <w:t>年度社会 </w:t>
      </w:r>
      <w:r>
        <w:rPr>
          <w:spacing w:val="-18"/>
          <w:w w:val="99"/>
        </w:rPr>
        <w:t>责任报告》、《关于续聘会计师事务所的议案》、《</w:t>
      </w:r>
      <w:r>
        <w:rPr>
          <w:rFonts w:ascii="Arial" w:hAnsi="Arial" w:cs="Arial" w:eastAsia="Arial" w:hint="default"/>
          <w:spacing w:val="-18"/>
          <w:w w:val="99"/>
        </w:rPr>
        <w:t>2010</w:t>
      </w:r>
      <w:r>
        <w:rPr>
          <w:rFonts w:ascii="Arial" w:hAnsi="Arial" w:cs="Arial" w:eastAsia="Arial" w:hint="default"/>
          <w:spacing w:val="45"/>
          <w:w w:val="99"/>
        </w:rPr>
        <w:t> </w:t>
      </w:r>
      <w:r>
        <w:rPr>
          <w:spacing w:val="-1"/>
        </w:rPr>
        <w:t>年控股股东及其他关联方</w:t>
      </w:r>
    </w:p>
    <w:p>
      <w:pPr>
        <w:spacing w:after="0" w:line="338"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240" w:lineRule="auto" w:before="26"/>
        <w:ind w:right="1787"/>
        <w:jc w:val="left"/>
      </w:pPr>
      <w:r>
        <w:rPr/>
        <w:t>占用资金情况的专项说明</w:t>
      </w:r>
      <w:r>
        <w:rPr>
          <w:spacing w:val="-120"/>
        </w:rPr>
        <w:t>》、</w:t>
      </w:r>
      <w:r>
        <w:rPr/>
        <w:t>《关于公司治理专项活动的整改报告</w:t>
      </w:r>
      <w:r>
        <w:rPr>
          <w:spacing w:val="-120"/>
        </w:rPr>
        <w:t>》</w:t>
      </w:r>
      <w:r>
        <w:rPr/>
        <w:t>。</w:t>
      </w:r>
    </w:p>
    <w:p>
      <w:pPr>
        <w:pStyle w:val="BodyText"/>
        <w:spacing w:line="240" w:lineRule="auto" w:before="154"/>
        <w:ind w:left="618" w:right="1787"/>
        <w:jc w:val="left"/>
      </w:pPr>
      <w:r>
        <w:rPr>
          <w:rFonts w:ascii="Arial" w:hAnsi="Arial" w:cs="Arial" w:eastAsia="Arial" w:hint="default"/>
        </w:rPr>
        <w:t>3</w:t>
      </w:r>
      <w:r>
        <w:rPr/>
        <w:t>、第二届监事会第六次会议</w:t>
      </w:r>
    </w:p>
    <w:p>
      <w:pPr>
        <w:pStyle w:val="BodyText"/>
        <w:spacing w:line="338" w:lineRule="auto" w:before="134"/>
        <w:ind w:right="1794" w:firstLine="479"/>
        <w:jc w:val="both"/>
      </w:pPr>
      <w:r>
        <w:rPr>
          <w:rFonts w:ascii="Arial" w:hAnsi="Arial" w:cs="Arial" w:eastAsia="Arial" w:hint="default"/>
          <w:spacing w:val="-5"/>
          <w:w w:val="99"/>
        </w:rPr>
        <w:t>2011</w:t>
      </w:r>
      <w:r>
        <w:rPr>
          <w:rFonts w:ascii="Arial" w:hAnsi="Arial" w:cs="Arial" w:eastAsia="Arial" w:hint="default"/>
          <w:spacing w:val="-2"/>
          <w:w w:val="99"/>
        </w:rPr>
        <w:t> </w:t>
      </w:r>
      <w:r>
        <w:rPr/>
        <w:t>年</w:t>
      </w:r>
      <w:r>
        <w:rPr>
          <w:spacing w:val="-56"/>
        </w:rPr>
        <w:t> </w:t>
      </w:r>
      <w:r>
        <w:rPr>
          <w:rFonts w:ascii="Arial" w:hAnsi="Arial" w:cs="Arial" w:eastAsia="Arial" w:hint="default"/>
          <w:w w:val="99"/>
        </w:rPr>
        <w:t>4</w:t>
      </w:r>
      <w:r>
        <w:rPr>
          <w:rFonts w:ascii="Arial" w:hAnsi="Arial" w:cs="Arial" w:eastAsia="Arial" w:hint="default"/>
          <w:spacing w:val="-2"/>
          <w:w w:val="99"/>
        </w:rPr>
        <w:t> </w:t>
      </w:r>
      <w:r>
        <w:rPr/>
        <w:t>月</w:t>
      </w:r>
      <w:r>
        <w:rPr>
          <w:spacing w:val="-59"/>
        </w:rPr>
        <w:t> </w:t>
      </w:r>
      <w:r>
        <w:rPr>
          <w:rFonts w:ascii="Arial" w:hAnsi="Arial" w:cs="Arial" w:eastAsia="Arial" w:hint="default"/>
          <w:w w:val="99"/>
        </w:rPr>
        <w:t>26</w:t>
      </w:r>
      <w:r>
        <w:rPr>
          <w:rFonts w:ascii="Arial" w:hAnsi="Arial" w:cs="Arial" w:eastAsia="Arial" w:hint="default"/>
          <w:spacing w:val="-2"/>
          <w:w w:val="99"/>
        </w:rPr>
        <w:t> </w:t>
      </w:r>
      <w:r>
        <w:rPr>
          <w:spacing w:val="-5"/>
        </w:rPr>
        <w:t>日，在公司会议室以现场方式召开了第二届监事会第六次会</w:t>
      </w:r>
      <w:r>
        <w:rPr/>
        <w:t> 议，审议通过了《</w:t>
      </w:r>
      <w:r>
        <w:rPr>
          <w:rFonts w:ascii="Arial" w:hAnsi="Arial" w:cs="Arial" w:eastAsia="Arial" w:hint="default"/>
        </w:rPr>
        <w:t>2011</w:t>
      </w:r>
      <w:r>
        <w:rPr>
          <w:rFonts w:ascii="Arial" w:hAnsi="Arial" w:cs="Arial" w:eastAsia="Arial" w:hint="default"/>
          <w:spacing w:val="-28"/>
        </w:rPr>
        <w:t> </w:t>
      </w:r>
      <w:r>
        <w:rPr/>
        <w:t>年第一季度报告》正文及全文。</w:t>
      </w:r>
    </w:p>
    <w:p>
      <w:pPr>
        <w:pStyle w:val="BodyText"/>
        <w:spacing w:line="240" w:lineRule="auto" w:before="24"/>
        <w:ind w:left="618" w:right="1787"/>
        <w:jc w:val="left"/>
      </w:pPr>
      <w:r>
        <w:rPr>
          <w:rFonts w:ascii="Arial" w:hAnsi="Arial" w:cs="Arial" w:eastAsia="Arial" w:hint="default"/>
        </w:rPr>
        <w:t>4</w:t>
      </w:r>
      <w:r>
        <w:rPr/>
        <w:t>、第二届监事会第七次会议</w:t>
      </w:r>
    </w:p>
    <w:p>
      <w:pPr>
        <w:pStyle w:val="BodyText"/>
        <w:spacing w:line="338" w:lineRule="auto"/>
        <w:ind w:right="1794" w:firstLine="479"/>
        <w:jc w:val="both"/>
      </w:pPr>
      <w:r>
        <w:rPr>
          <w:rFonts w:ascii="Arial" w:hAnsi="Arial" w:cs="Arial" w:eastAsia="Arial" w:hint="default"/>
          <w:spacing w:val="-5"/>
        </w:rPr>
        <w:t>2011</w:t>
      </w:r>
      <w:r>
        <w:rPr>
          <w:rFonts w:ascii="Arial" w:hAnsi="Arial" w:cs="Arial" w:eastAsia="Arial" w:hint="default"/>
          <w:spacing w:val="-1"/>
        </w:rPr>
        <w:t> </w:t>
      </w:r>
      <w:r>
        <w:rPr/>
        <w:t>年</w:t>
      </w:r>
      <w:r>
        <w:rPr>
          <w:spacing w:val="-56"/>
        </w:rPr>
        <w:t> </w:t>
      </w:r>
      <w:r>
        <w:rPr>
          <w:rFonts w:ascii="Arial" w:hAnsi="Arial" w:cs="Arial" w:eastAsia="Arial" w:hint="default"/>
        </w:rPr>
        <w:t>6</w:t>
      </w:r>
      <w:r>
        <w:rPr>
          <w:rFonts w:ascii="Arial" w:hAnsi="Arial" w:cs="Arial" w:eastAsia="Arial" w:hint="default"/>
          <w:spacing w:val="-1"/>
        </w:rPr>
        <w:t> </w:t>
      </w:r>
      <w:r>
        <w:rPr/>
        <w:t>月</w:t>
      </w:r>
      <w:r>
        <w:rPr>
          <w:spacing w:val="-56"/>
        </w:rPr>
        <w:t> </w:t>
      </w:r>
      <w:r>
        <w:rPr>
          <w:rFonts w:ascii="Arial" w:hAnsi="Arial" w:cs="Arial" w:eastAsia="Arial" w:hint="default"/>
        </w:rPr>
        <w:t>1</w:t>
      </w:r>
      <w:r>
        <w:rPr>
          <w:rFonts w:ascii="Arial" w:hAnsi="Arial" w:cs="Arial" w:eastAsia="Arial" w:hint="default"/>
          <w:spacing w:val="-1"/>
        </w:rPr>
        <w:t> </w:t>
      </w:r>
      <w:r>
        <w:rPr/>
        <w:t>日，在公司会议室以现场方式召开了第二届监事会第七次会 议，审议通过了《使用超募资金收购广州市易杰数码科技有限公司</w:t>
      </w:r>
      <w:r>
        <w:rPr>
          <w:spacing w:val="21"/>
        </w:rPr>
        <w:t> </w:t>
      </w:r>
      <w:r>
        <w:rPr>
          <w:rFonts w:ascii="Arial" w:hAnsi="Arial" w:cs="Arial" w:eastAsia="Arial" w:hint="default"/>
        </w:rPr>
        <w:t>19%</w:t>
      </w:r>
      <w:r>
        <w:rPr/>
        <w:t>股权的</w:t>
      </w:r>
      <w:r>
        <w:rPr>
          <w:spacing w:val="-118"/>
        </w:rPr>
        <w:t> </w:t>
      </w:r>
      <w:r>
        <w:rPr>
          <w:spacing w:val="-31"/>
        </w:rPr>
        <w:t>议案》。</w:t>
      </w:r>
    </w:p>
    <w:p>
      <w:pPr>
        <w:pStyle w:val="BodyText"/>
        <w:spacing w:line="240" w:lineRule="auto" w:before="53"/>
        <w:ind w:left="618" w:right="1787"/>
        <w:jc w:val="left"/>
      </w:pPr>
      <w:r>
        <w:rPr>
          <w:rFonts w:ascii="Arial" w:hAnsi="Arial" w:cs="Arial" w:eastAsia="Arial" w:hint="default"/>
        </w:rPr>
        <w:t>5</w:t>
      </w:r>
      <w:r>
        <w:rPr/>
        <w:t>、第二届监事会第八次会议</w:t>
      </w:r>
    </w:p>
    <w:p>
      <w:pPr>
        <w:pStyle w:val="BodyText"/>
        <w:spacing w:line="338" w:lineRule="auto"/>
        <w:ind w:right="1794" w:firstLine="479"/>
        <w:jc w:val="both"/>
      </w:pP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w:t>
      </w:r>
      <w:r>
        <w:rPr>
          <w:spacing w:val="-60"/>
        </w:rPr>
        <w:t> </w:t>
      </w:r>
      <w:r>
        <w:rPr>
          <w:rFonts w:ascii="Arial" w:hAnsi="Arial" w:cs="Arial" w:eastAsia="Arial" w:hint="default"/>
          <w:w w:val="99"/>
        </w:rPr>
        <w:t>7</w:t>
      </w:r>
      <w:r>
        <w:rPr>
          <w:rFonts w:ascii="Arial" w:hAnsi="Arial" w:cs="Arial" w:eastAsia="Arial" w:hint="default"/>
          <w:spacing w:val="-6"/>
        </w:rPr>
        <w:t> </w:t>
      </w:r>
      <w:r>
        <w:rPr/>
        <w:t>月</w:t>
      </w:r>
      <w:r>
        <w:rPr>
          <w:spacing w:val="-63"/>
        </w:rPr>
        <w:t> </w:t>
      </w:r>
      <w:r>
        <w:rPr>
          <w:rFonts w:ascii="Arial" w:hAnsi="Arial" w:cs="Arial" w:eastAsia="Arial" w:hint="default"/>
          <w:w w:val="99"/>
        </w:rPr>
        <w:t>12</w:t>
      </w:r>
      <w:r>
        <w:rPr>
          <w:rFonts w:ascii="Arial" w:hAnsi="Arial" w:cs="Arial" w:eastAsia="Arial" w:hint="default"/>
          <w:spacing w:val="-6"/>
        </w:rPr>
        <w:t> </w:t>
      </w:r>
      <w:r>
        <w:rPr/>
        <w:t>日</w:t>
      </w:r>
      <w:r>
        <w:rPr>
          <w:spacing w:val="-106"/>
        </w:rPr>
        <w:t>，</w:t>
      </w:r>
      <w:r>
        <w:rPr>
          <w:spacing w:val="-3"/>
        </w:rPr>
        <w:t>在</w:t>
      </w:r>
      <w:r>
        <w:rPr/>
        <w:t>公司会议室以现场方式召开了第二届监事会第八次会</w:t>
      </w:r>
      <w:r>
        <w:rPr/>
        <w:t> </w:t>
      </w:r>
      <w:r>
        <w:rPr>
          <w:spacing w:val="-1"/>
        </w:rPr>
        <w:t>议</w:t>
      </w:r>
      <w:r>
        <w:rPr/>
        <w:t>，</w:t>
      </w:r>
      <w:r>
        <w:rPr>
          <w:spacing w:val="2"/>
        </w:rPr>
        <w:t>审</w:t>
      </w:r>
      <w:r>
        <w:rPr/>
        <w:t>议通</w:t>
      </w:r>
      <w:r>
        <w:rPr>
          <w:spacing w:val="2"/>
        </w:rPr>
        <w:t>过</w:t>
      </w:r>
      <w:r>
        <w:rPr/>
        <w:t>了</w:t>
      </w:r>
      <w:r>
        <w:rPr>
          <w:spacing w:val="2"/>
        </w:rPr>
        <w:t>《</w:t>
      </w:r>
      <w:r>
        <w:rPr/>
        <w:t>关</w:t>
      </w:r>
      <w:r>
        <w:rPr>
          <w:spacing w:val="2"/>
        </w:rPr>
        <w:t>于</w:t>
      </w:r>
      <w:r>
        <w:rPr/>
        <w:t>公司</w:t>
      </w:r>
      <w:r>
        <w:rPr>
          <w:spacing w:val="2"/>
        </w:rPr>
        <w:t>〈</w:t>
      </w:r>
      <w:r>
        <w:rPr/>
        <w:t>股票</w:t>
      </w:r>
      <w:r>
        <w:rPr>
          <w:spacing w:val="2"/>
        </w:rPr>
        <w:t>期</w:t>
      </w:r>
      <w:r>
        <w:rPr/>
        <w:t>权激</w:t>
      </w:r>
      <w:r>
        <w:rPr>
          <w:spacing w:val="2"/>
        </w:rPr>
        <w:t>励计</w:t>
      </w:r>
      <w:r>
        <w:rPr/>
        <w:t>划（</w:t>
      </w:r>
      <w:r>
        <w:rPr>
          <w:spacing w:val="2"/>
        </w:rPr>
        <w:t>草</w:t>
      </w:r>
      <w:r>
        <w:rPr/>
        <w:t>案</w:t>
      </w:r>
      <w:r>
        <w:rPr>
          <w:spacing w:val="-120"/>
        </w:rPr>
        <w:t>）</w:t>
      </w:r>
      <w:r>
        <w:rPr>
          <w:spacing w:val="2"/>
        </w:rPr>
        <w:t>〉</w:t>
      </w:r>
      <w:r>
        <w:rPr/>
        <w:t>的议</w:t>
      </w:r>
      <w:r>
        <w:rPr>
          <w:spacing w:val="2"/>
        </w:rPr>
        <w:t>案</w:t>
      </w:r>
      <w:r>
        <w:rPr>
          <w:spacing w:val="-120"/>
        </w:rPr>
        <w:t>》</w:t>
      </w:r>
      <w:r>
        <w:rPr>
          <w:spacing w:val="-118"/>
        </w:rPr>
        <w:t>、</w:t>
      </w:r>
      <w:r>
        <w:rPr/>
        <w:t>《关</w:t>
      </w:r>
      <w:r>
        <w:rPr>
          <w:spacing w:val="2"/>
        </w:rPr>
        <w:t>于</w:t>
      </w:r>
      <w:r>
        <w:rPr/>
        <w:t>公司</w:t>
      </w:r>
    </w:p>
    <w:p>
      <w:pPr>
        <w:pStyle w:val="BodyText"/>
        <w:spacing w:line="240" w:lineRule="auto" w:before="55"/>
        <w:ind w:right="1787"/>
        <w:jc w:val="left"/>
      </w:pPr>
      <w:r>
        <w:rPr/>
        <w:t>〈股票期权激励计划考核管理办法〉的议案</w:t>
      </w:r>
      <w:r>
        <w:rPr>
          <w:spacing w:val="-120"/>
        </w:rPr>
        <w:t>》</w:t>
      </w:r>
      <w:r>
        <w:rPr/>
        <w:t>。</w:t>
      </w:r>
    </w:p>
    <w:p>
      <w:pPr>
        <w:pStyle w:val="BodyText"/>
        <w:spacing w:line="240" w:lineRule="auto" w:before="151"/>
        <w:ind w:left="618" w:right="1787"/>
        <w:jc w:val="left"/>
      </w:pPr>
      <w:r>
        <w:rPr>
          <w:rFonts w:ascii="Arial" w:hAnsi="Arial" w:cs="Arial" w:eastAsia="Arial" w:hint="default"/>
        </w:rPr>
        <w:t>6</w:t>
      </w:r>
      <w:r>
        <w:rPr/>
        <w:t>、第二届监事会第九次会议</w:t>
      </w:r>
    </w:p>
    <w:p>
      <w:pPr>
        <w:pStyle w:val="BodyText"/>
        <w:spacing w:line="338" w:lineRule="auto"/>
        <w:ind w:right="1794" w:firstLine="479"/>
        <w:jc w:val="both"/>
      </w:pPr>
      <w:r>
        <w:rPr>
          <w:rFonts w:ascii="Arial" w:hAnsi="Arial" w:cs="Arial" w:eastAsia="Arial" w:hint="default"/>
          <w:spacing w:val="-5"/>
          <w:w w:val="99"/>
        </w:rPr>
        <w:t>2011</w:t>
      </w:r>
      <w:r>
        <w:rPr>
          <w:rFonts w:ascii="Arial" w:hAnsi="Arial" w:cs="Arial" w:eastAsia="Arial" w:hint="default"/>
          <w:spacing w:val="-2"/>
          <w:w w:val="99"/>
        </w:rPr>
        <w:t> </w:t>
      </w:r>
      <w:r>
        <w:rPr/>
        <w:t>年</w:t>
      </w:r>
      <w:r>
        <w:rPr>
          <w:spacing w:val="-56"/>
        </w:rPr>
        <w:t> </w:t>
      </w:r>
      <w:r>
        <w:rPr>
          <w:rFonts w:ascii="Arial" w:hAnsi="Arial" w:cs="Arial" w:eastAsia="Arial" w:hint="default"/>
          <w:w w:val="99"/>
        </w:rPr>
        <w:t>8</w:t>
      </w:r>
      <w:r>
        <w:rPr>
          <w:rFonts w:ascii="Arial" w:hAnsi="Arial" w:cs="Arial" w:eastAsia="Arial" w:hint="default"/>
          <w:spacing w:val="-2"/>
          <w:w w:val="99"/>
        </w:rPr>
        <w:t> </w:t>
      </w:r>
      <w:r>
        <w:rPr/>
        <w:t>月</w:t>
      </w:r>
      <w:r>
        <w:rPr>
          <w:spacing w:val="-59"/>
        </w:rPr>
        <w:t> </w:t>
      </w:r>
      <w:r>
        <w:rPr>
          <w:rFonts w:ascii="Arial" w:hAnsi="Arial" w:cs="Arial" w:eastAsia="Arial" w:hint="default"/>
          <w:w w:val="99"/>
        </w:rPr>
        <w:t>24</w:t>
      </w:r>
      <w:r>
        <w:rPr>
          <w:rFonts w:ascii="Arial" w:hAnsi="Arial" w:cs="Arial" w:eastAsia="Arial" w:hint="default"/>
          <w:spacing w:val="-2"/>
          <w:w w:val="99"/>
        </w:rPr>
        <w:t> </w:t>
      </w:r>
      <w:r>
        <w:rPr>
          <w:spacing w:val="-5"/>
        </w:rPr>
        <w:t>日，在公司会议室以现场方式召开了第二届监事会第九次会</w:t>
      </w:r>
      <w:r>
        <w:rPr/>
        <w:t> 议，审议通过了《</w:t>
      </w:r>
      <w:r>
        <w:rPr>
          <w:rFonts w:ascii="Arial" w:hAnsi="Arial" w:cs="Arial" w:eastAsia="Arial" w:hint="default"/>
        </w:rPr>
        <w:t>2011</w:t>
      </w:r>
      <w:r>
        <w:rPr>
          <w:rFonts w:ascii="Arial" w:hAnsi="Arial" w:cs="Arial" w:eastAsia="Arial" w:hint="default"/>
          <w:spacing w:val="-28"/>
        </w:rPr>
        <w:t> </w:t>
      </w:r>
      <w:r>
        <w:rPr/>
        <w:t>年半年度报告》全文及摘要。</w:t>
      </w:r>
    </w:p>
    <w:p>
      <w:pPr>
        <w:pStyle w:val="BodyText"/>
        <w:spacing w:line="240" w:lineRule="auto" w:before="27"/>
        <w:ind w:left="618" w:right="1787"/>
        <w:jc w:val="left"/>
      </w:pPr>
      <w:r>
        <w:rPr>
          <w:rFonts w:ascii="Arial" w:hAnsi="Arial" w:cs="Arial" w:eastAsia="Arial" w:hint="default"/>
        </w:rPr>
        <w:t>7</w:t>
      </w:r>
      <w:r>
        <w:rPr/>
        <w:t>、第二届监事会第十次会议</w:t>
      </w:r>
    </w:p>
    <w:p>
      <w:pPr>
        <w:pStyle w:val="BodyText"/>
        <w:spacing w:line="338" w:lineRule="auto"/>
        <w:ind w:right="1794" w:firstLine="479"/>
        <w:jc w:val="both"/>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10</w:t>
      </w:r>
      <w:r>
        <w:rPr>
          <w:rFonts w:ascii="Arial" w:hAnsi="Arial" w:cs="Arial" w:eastAsia="Arial" w:hint="default"/>
          <w:spacing w:val="-7"/>
        </w:rPr>
        <w:t> </w:t>
      </w:r>
      <w:r>
        <w:rPr/>
        <w:t>月</w:t>
      </w:r>
      <w:r>
        <w:rPr>
          <w:spacing w:val="-61"/>
        </w:rPr>
        <w:t> </w:t>
      </w:r>
      <w:r>
        <w:rPr>
          <w:rFonts w:ascii="Arial" w:hAnsi="Arial" w:cs="Arial" w:eastAsia="Arial" w:hint="default"/>
        </w:rPr>
        <w:t>26</w:t>
      </w:r>
      <w:r>
        <w:rPr>
          <w:rFonts w:ascii="Arial" w:hAnsi="Arial" w:cs="Arial" w:eastAsia="Arial" w:hint="default"/>
          <w:spacing w:val="-7"/>
        </w:rPr>
        <w:t> </w:t>
      </w:r>
      <w:r>
        <w:rPr/>
        <w:t>日，在公司会议室以现场方式召开了第二届监事会第十次 会议，审议通过了《</w:t>
      </w:r>
      <w:r>
        <w:rPr>
          <w:rFonts w:ascii="Arial" w:hAnsi="Arial" w:cs="Arial" w:eastAsia="Arial" w:hint="default"/>
        </w:rPr>
        <w:t>2011</w:t>
      </w:r>
      <w:r>
        <w:rPr>
          <w:rFonts w:ascii="Arial" w:hAnsi="Arial" w:cs="Arial" w:eastAsia="Arial" w:hint="default"/>
          <w:spacing w:val="-28"/>
        </w:rPr>
        <w:t> </w:t>
      </w:r>
      <w:r>
        <w:rPr/>
        <w:t>年第三季度报告》全文及正文。</w:t>
      </w:r>
    </w:p>
    <w:p>
      <w:pPr>
        <w:pStyle w:val="BodyText"/>
        <w:spacing w:line="240" w:lineRule="auto" w:before="27"/>
        <w:ind w:left="618" w:right="1787"/>
        <w:jc w:val="left"/>
      </w:pPr>
      <w:r>
        <w:rPr>
          <w:rFonts w:ascii="Arial" w:hAnsi="Arial" w:cs="Arial" w:eastAsia="Arial" w:hint="default"/>
        </w:rPr>
        <w:t>8</w:t>
      </w:r>
      <w:r>
        <w:rPr/>
        <w:t>、第二届监事会第十一次会议</w:t>
      </w:r>
    </w:p>
    <w:p>
      <w:pPr>
        <w:pStyle w:val="BodyText"/>
        <w:spacing w:line="338" w:lineRule="auto" w:before="134"/>
        <w:ind w:right="1786" w:firstLine="479"/>
        <w:jc w:val="both"/>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26</w:t>
      </w:r>
      <w:r>
        <w:rPr>
          <w:rFonts w:ascii="Arial" w:hAnsi="Arial" w:cs="Arial" w:eastAsia="Arial" w:hint="default"/>
          <w:spacing w:val="-7"/>
        </w:rPr>
        <w:t> </w:t>
      </w:r>
      <w:r>
        <w:rPr/>
        <w:t>日，在公司会议室以现场方式召开了第二届监事会第十一 </w:t>
      </w:r>
      <w:r>
        <w:rPr>
          <w:spacing w:val="-4"/>
        </w:rPr>
        <w:t>次会议，审议通过了《关于公司</w:t>
      </w:r>
      <w:r>
        <w:rPr>
          <w:rFonts w:ascii="Arial" w:hAnsi="Arial" w:cs="Arial" w:eastAsia="Arial" w:hint="default"/>
          <w:spacing w:val="-4"/>
        </w:rPr>
        <w:t>&lt;</w:t>
      </w:r>
      <w:r>
        <w:rPr>
          <w:spacing w:val="-4"/>
        </w:rPr>
        <w:t>股票期权激励计划（草案修订稿）</w:t>
      </w:r>
      <w:r>
        <w:rPr>
          <w:rFonts w:ascii="Arial" w:hAnsi="Arial" w:cs="Arial" w:eastAsia="Arial" w:hint="default"/>
          <w:spacing w:val="-4"/>
        </w:rPr>
        <w:t>&gt;</w:t>
      </w:r>
      <w:r>
        <w:rPr>
          <w:spacing w:val="-4"/>
        </w:rPr>
        <w:t>的议案》。</w:t>
      </w:r>
    </w:p>
    <w:p>
      <w:pPr>
        <w:spacing w:line="240" w:lineRule="auto" w:before="4"/>
        <w:rPr>
          <w:rFonts w:ascii="宋体" w:hAnsi="宋体" w:cs="宋体" w:eastAsia="宋体" w:hint="default"/>
          <w:sz w:val="23"/>
          <w:szCs w:val="23"/>
        </w:rPr>
      </w:pPr>
    </w:p>
    <w:p>
      <w:pPr>
        <w:pStyle w:val="Heading2"/>
        <w:spacing w:line="240" w:lineRule="auto"/>
        <w:ind w:right="1787"/>
        <w:jc w:val="left"/>
        <w:rPr>
          <w:b w:val="0"/>
          <w:bCs w:val="0"/>
        </w:rPr>
      </w:pPr>
      <w:r>
        <w:rPr/>
        <w:t>二、监事会对公司报告期内有关事项的审核意见</w:t>
      </w:r>
      <w:r>
        <w:rPr>
          <w:b w:val="0"/>
          <w:bCs w:val="0"/>
        </w:rPr>
      </w:r>
    </w:p>
    <w:p>
      <w:pPr>
        <w:spacing w:line="240" w:lineRule="auto" w:before="11"/>
        <w:rPr>
          <w:rFonts w:ascii="宋体" w:hAnsi="宋体" w:cs="宋体" w:eastAsia="宋体" w:hint="default"/>
          <w:b/>
          <w:bCs/>
          <w:sz w:val="33"/>
          <w:szCs w:val="33"/>
        </w:rPr>
      </w:pPr>
    </w:p>
    <w:p>
      <w:pPr>
        <w:pStyle w:val="BodyText"/>
        <w:spacing w:line="357" w:lineRule="auto" w:before="0"/>
        <w:ind w:right="1792" w:firstLine="479"/>
        <w:jc w:val="both"/>
      </w:pPr>
      <w:r>
        <w:rPr>
          <w:spacing w:val="-3"/>
        </w:rPr>
        <w:t>报告期内，公司监事会严格按照有关法律、法规及公司章程的规定，对公司</w:t>
      </w:r>
      <w:r>
        <w:rPr/>
        <w:t> </w:t>
      </w:r>
      <w:r>
        <w:rPr>
          <w:spacing w:val="-3"/>
        </w:rPr>
        <w:t>依法运作情况、公司财务情况、募集资金投入情况、关联交易等事项进行了认真</w:t>
      </w:r>
      <w:r>
        <w:rPr>
          <w:spacing w:val="-102"/>
        </w:rPr>
        <w:t> </w:t>
      </w:r>
      <w:r>
        <w:rPr>
          <w:spacing w:val="-102"/>
        </w:rPr>
      </w:r>
      <w:r>
        <w:rPr/>
        <w:t>监督检查，根据检查结果，对报告期内公司有关情况发表如下独立意见：</w:t>
      </w:r>
    </w:p>
    <w:p>
      <w:pPr>
        <w:pStyle w:val="BodyText"/>
        <w:spacing w:line="240" w:lineRule="auto" w:before="36"/>
        <w:ind w:left="603" w:right="1787"/>
        <w:jc w:val="left"/>
      </w:pPr>
      <w:r>
        <w:rPr>
          <w:rFonts w:ascii="Arial" w:hAnsi="Arial" w:cs="Arial" w:eastAsia="Arial" w:hint="default"/>
        </w:rPr>
        <w:t>1</w:t>
      </w:r>
      <w:r>
        <w:rPr/>
        <w:t>、公司依法运作情况</w:t>
      </w:r>
    </w:p>
    <w:p>
      <w:pPr>
        <w:pStyle w:val="BodyText"/>
        <w:spacing w:line="348" w:lineRule="auto" w:before="134"/>
        <w:ind w:right="1792" w:firstLine="479"/>
        <w:jc w:val="both"/>
      </w:pPr>
      <w:r>
        <w:rPr>
          <w:rFonts w:ascii="Arial" w:hAnsi="Arial" w:cs="Arial" w:eastAsia="Arial" w:hint="default"/>
          <w:spacing w:val="-5"/>
          <w:w w:val="99"/>
        </w:rPr>
        <w:t>2011</w:t>
      </w:r>
      <w:r>
        <w:rPr>
          <w:rFonts w:ascii="Arial" w:hAnsi="Arial" w:cs="Arial" w:eastAsia="Arial" w:hint="default"/>
          <w:spacing w:val="11"/>
          <w:w w:val="99"/>
        </w:rPr>
        <w:t> </w:t>
      </w:r>
      <w:r>
        <w:rPr>
          <w:spacing w:val="-16"/>
        </w:rPr>
        <w:t>年，公司监事会依据《公司法》、《公司章程》、《监事会议事规则》等</w:t>
      </w:r>
      <w:r>
        <w:rPr/>
        <w:t> </w:t>
      </w:r>
      <w:r>
        <w:rPr>
          <w:spacing w:val="-3"/>
        </w:rPr>
        <w:t>赋予的职权，积极参加股东大会，列席董事会会议，对公司的决策程序、内部控</w:t>
      </w:r>
      <w:r>
        <w:rPr>
          <w:spacing w:val="-103"/>
        </w:rPr>
        <w:t> </w:t>
      </w:r>
      <w:r>
        <w:rPr>
          <w:spacing w:val="-103"/>
        </w:rPr>
      </w:r>
      <w:r>
        <w:rPr>
          <w:spacing w:val="3"/>
        </w:rPr>
        <w:t>制制度的建立与执行情况以及公司董事、高级管理人员履行职务情况进行了监</w:t>
      </w:r>
    </w:p>
    <w:p>
      <w:pPr>
        <w:spacing w:after="0" w:line="348"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240" w:lineRule="auto" w:before="26"/>
        <w:ind w:right="1661"/>
        <w:jc w:val="left"/>
      </w:pPr>
      <w:r>
        <w:rPr/>
        <w:t>督</w:t>
      </w:r>
      <w:r>
        <w:rPr>
          <w:spacing w:val="-15"/>
        </w:rPr>
        <w:t>。</w:t>
      </w:r>
      <w:r>
        <w:rPr/>
        <w:t>监事会认为</w:t>
      </w:r>
      <w:r>
        <w:rPr>
          <w:spacing w:val="-15"/>
        </w:rPr>
        <w:t>：</w:t>
      </w:r>
      <w:r>
        <w:rPr/>
        <w:t>公司决策程序遵守</w:t>
      </w:r>
      <w:r>
        <w:rPr>
          <w:spacing w:val="-15"/>
        </w:rPr>
        <w:t>了</w:t>
      </w:r>
      <w:r>
        <w:rPr/>
        <w:t>《公司法</w:t>
      </w:r>
      <w:r>
        <w:rPr>
          <w:spacing w:val="-120"/>
        </w:rPr>
        <w:t>》</w:t>
      </w:r>
      <w:r>
        <w:rPr>
          <w:spacing w:val="-135"/>
        </w:rPr>
        <w:t>、</w:t>
      </w:r>
      <w:r>
        <w:rPr/>
        <w:t>《证券法</w:t>
      </w:r>
      <w:r>
        <w:rPr>
          <w:spacing w:val="-15"/>
        </w:rPr>
        <w:t>》</w:t>
      </w:r>
      <w:r>
        <w:rPr/>
        <w:t>等法律</w:t>
      </w:r>
      <w:r>
        <w:rPr>
          <w:spacing w:val="-15"/>
        </w:rPr>
        <w:t>、</w:t>
      </w:r>
      <w:r>
        <w:rPr/>
        <w:t>法规以及</w:t>
      </w:r>
    </w:p>
    <w:p>
      <w:pPr>
        <w:pStyle w:val="BodyText"/>
        <w:spacing w:line="357" w:lineRule="auto" w:before="154"/>
        <w:ind w:right="1792"/>
        <w:jc w:val="both"/>
      </w:pPr>
      <w:r>
        <w:rPr>
          <w:spacing w:val="-3"/>
        </w:rPr>
        <w:t>《公司章程》等的相关规定。董事会运作规范、决策合理、程序合法，认真执行</w:t>
      </w:r>
      <w:r>
        <w:rPr>
          <w:spacing w:val="-103"/>
        </w:rPr>
        <w:t> </w:t>
      </w:r>
      <w:r>
        <w:rPr>
          <w:spacing w:val="-103"/>
        </w:rPr>
      </w:r>
      <w:r>
        <w:rPr>
          <w:spacing w:val="-3"/>
        </w:rPr>
        <w:t>股东大会的各项决议。公司董事、高级管理人员执行公司职务时忠于职守、勤勉</w:t>
      </w:r>
      <w:r>
        <w:rPr>
          <w:spacing w:val="-102"/>
        </w:rPr>
        <w:t> </w:t>
      </w:r>
      <w:r>
        <w:rPr>
          <w:spacing w:val="-102"/>
        </w:rPr>
      </w:r>
      <w:r>
        <w:rPr>
          <w:spacing w:val="-4"/>
        </w:rPr>
        <w:t>尽责，不存在违反法律、法规、《公司章程》或损害公司利益的行为。</w:t>
      </w:r>
    </w:p>
    <w:p>
      <w:pPr>
        <w:pStyle w:val="BodyText"/>
        <w:spacing w:line="338" w:lineRule="auto" w:before="34"/>
        <w:ind w:left="618" w:right="1787"/>
        <w:jc w:val="left"/>
      </w:pPr>
      <w:r>
        <w:rPr>
          <w:rFonts w:ascii="Arial" w:hAnsi="Arial" w:cs="Arial" w:eastAsia="Arial" w:hint="default"/>
        </w:rPr>
        <w:t>2</w:t>
      </w:r>
      <w:r>
        <w:rPr/>
        <w:t>、公司财务情况 </w:t>
      </w:r>
      <w:r>
        <w:rPr>
          <w:spacing w:val="-3"/>
        </w:rPr>
        <w:t>监事会通过听取公司财务负责人等专项汇报、审议公司年度报告、查阅公司</w:t>
      </w:r>
    </w:p>
    <w:p>
      <w:pPr>
        <w:pStyle w:val="BodyText"/>
        <w:spacing w:line="240" w:lineRule="auto" w:before="53"/>
        <w:ind w:right="1661"/>
        <w:jc w:val="left"/>
      </w:pPr>
      <w:r>
        <w:rPr/>
        <w:t>审计会计师审计资料底稿等方式，对公司财务运作情况进行检查、监督，认为：</w:t>
      </w:r>
    </w:p>
    <w:p>
      <w:pPr>
        <w:pStyle w:val="BodyText"/>
        <w:spacing w:line="240" w:lineRule="auto" w:before="154"/>
        <w:ind w:right="1661"/>
        <w:jc w:val="left"/>
      </w:pPr>
      <w:r>
        <w:rPr>
          <w:rFonts w:ascii="Arial" w:hAnsi="Arial" w:cs="Arial" w:eastAsia="Arial" w:hint="default"/>
          <w:spacing w:val="-5"/>
        </w:rPr>
        <w:t>2011 </w:t>
      </w:r>
      <w:r>
        <w:rPr>
          <w:spacing w:val="-5"/>
        </w:rPr>
        <w:t>年度公司财务制度健全，各项费用提取合理，公司</w:t>
      </w:r>
      <w:r>
        <w:rPr>
          <w:spacing w:val="-59"/>
        </w:rPr>
        <w:t> </w:t>
      </w:r>
      <w:r>
        <w:rPr>
          <w:rFonts w:ascii="Arial" w:hAnsi="Arial" w:cs="Arial" w:eastAsia="Arial" w:hint="default"/>
          <w:spacing w:val="-5"/>
        </w:rPr>
        <w:t>2011 </w:t>
      </w:r>
      <w:r>
        <w:rPr/>
        <w:t>年度财务报告真实</w:t>
      </w:r>
    </w:p>
    <w:p>
      <w:pPr>
        <w:pStyle w:val="BodyText"/>
        <w:spacing w:line="338" w:lineRule="auto" w:before="135"/>
        <w:ind w:left="618" w:right="1787" w:hanging="480"/>
        <w:jc w:val="left"/>
      </w:pPr>
      <w:r>
        <w:rPr/>
        <w:t>地反映了公司</w:t>
      </w:r>
      <w:r>
        <w:rPr>
          <w:spacing w:val="-61"/>
        </w:rPr>
        <w:t> </w:t>
      </w:r>
      <w:r>
        <w:rPr>
          <w:rFonts w:ascii="Arial" w:hAnsi="Arial" w:cs="Arial" w:eastAsia="Arial" w:hint="default"/>
          <w:spacing w:val="-5"/>
        </w:rPr>
        <w:t>2011</w:t>
      </w:r>
      <w:r>
        <w:rPr>
          <w:rFonts w:ascii="Arial" w:hAnsi="Arial" w:cs="Arial" w:eastAsia="Arial" w:hint="default"/>
          <w:spacing w:val="-6"/>
        </w:rPr>
        <w:t> </w:t>
      </w:r>
      <w:r>
        <w:rPr/>
        <w:t>年度的财务状况和经营成果。 </w:t>
      </w:r>
      <w:r>
        <w:rPr>
          <w:rFonts w:ascii="Arial" w:hAnsi="Arial" w:cs="Arial" w:eastAsia="Arial" w:hint="default"/>
        </w:rPr>
        <w:t>3</w:t>
      </w:r>
      <w:r>
        <w:rPr/>
        <w:t>、公司募集资金使用与管理情况 </w:t>
      </w:r>
      <w:r>
        <w:rPr>
          <w:spacing w:val="-3"/>
        </w:rPr>
        <w:t>经核查，公司募集资金实际投入项目与承诺投入项目一致，没有变更投向和</w:t>
      </w:r>
    </w:p>
    <w:p>
      <w:pPr>
        <w:pStyle w:val="BodyText"/>
        <w:spacing w:line="355" w:lineRule="auto" w:before="55"/>
        <w:ind w:right="1787"/>
        <w:jc w:val="left"/>
      </w:pPr>
      <w:r>
        <w:rPr>
          <w:spacing w:val="-10"/>
        </w:rPr>
        <w:t>用途，公司募集资金使用与管理符合全体股东的利益，符合有关法律、法规和《公</w:t>
      </w:r>
      <w:r>
        <w:rPr>
          <w:spacing w:val="-88"/>
        </w:rPr>
        <w:t> </w:t>
      </w:r>
      <w:r>
        <w:rPr>
          <w:spacing w:val="-88"/>
        </w:rPr>
      </w:r>
      <w:r>
        <w:rPr/>
        <w:t>司章程》及超募资金使用的相关规定。</w:t>
      </w:r>
    </w:p>
    <w:p>
      <w:pPr>
        <w:pStyle w:val="BodyText"/>
        <w:spacing w:line="240" w:lineRule="auto" w:before="38"/>
        <w:ind w:left="618" w:right="1787"/>
        <w:jc w:val="left"/>
      </w:pPr>
      <w:r>
        <w:rPr>
          <w:rFonts w:ascii="Arial" w:hAnsi="Arial" w:cs="Arial" w:eastAsia="Arial" w:hint="default"/>
        </w:rPr>
        <w:t>4</w:t>
      </w:r>
      <w:r>
        <w:rPr/>
        <w:t>、公司收购、出售资产交易情况</w:t>
      </w:r>
    </w:p>
    <w:p>
      <w:pPr>
        <w:pStyle w:val="BodyText"/>
        <w:spacing w:line="240" w:lineRule="auto" w:before="134"/>
        <w:ind w:left="618" w:right="1661"/>
        <w:jc w:val="left"/>
      </w:pPr>
      <w:r>
        <w:rPr>
          <w:spacing w:val="-3"/>
        </w:rPr>
        <w:t>（</w:t>
      </w:r>
      <w:r>
        <w:rPr>
          <w:rFonts w:ascii="Arial" w:hAnsi="Arial" w:cs="Arial" w:eastAsia="Arial" w:hint="default"/>
          <w:spacing w:val="-3"/>
        </w:rPr>
        <w:t>1</w:t>
      </w:r>
      <w:r>
        <w:rPr>
          <w:spacing w:val="-3"/>
        </w:rPr>
        <w:t>）</w:t>
      </w:r>
      <w:r>
        <w:rPr>
          <w:rFonts w:ascii="Arial" w:hAnsi="Arial" w:cs="Arial" w:eastAsia="Arial" w:hint="default"/>
          <w:spacing w:val="-3"/>
        </w:rPr>
        <w:t>2011</w:t>
      </w:r>
      <w:r>
        <w:rPr>
          <w:rFonts w:ascii="Arial" w:hAnsi="Arial" w:cs="Arial" w:eastAsia="Arial" w:hint="default"/>
          <w:spacing w:val="-6"/>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18</w:t>
      </w:r>
      <w:r>
        <w:rPr>
          <w:rFonts w:ascii="Arial" w:hAnsi="Arial" w:cs="Arial" w:eastAsia="Arial" w:hint="default"/>
          <w:spacing w:val="-9"/>
        </w:rPr>
        <w:t> </w:t>
      </w:r>
      <w:r>
        <w:rPr/>
        <w:t>日第二届监事会第四次会议审议通过了使用超募资金</w:t>
      </w:r>
    </w:p>
    <w:p>
      <w:pPr>
        <w:pStyle w:val="BodyText"/>
        <w:spacing w:line="338" w:lineRule="auto"/>
        <w:ind w:left="618" w:right="1787" w:hanging="480"/>
        <w:jc w:val="left"/>
      </w:pPr>
      <w:r>
        <w:rPr>
          <w:rFonts w:ascii="Arial" w:hAnsi="Arial" w:cs="Arial" w:eastAsia="Arial" w:hint="default"/>
        </w:rPr>
        <w:t>3</w:t>
      </w:r>
      <w:r>
        <w:rPr/>
        <w:t>，</w:t>
      </w:r>
      <w:r>
        <w:rPr>
          <w:rFonts w:ascii="Arial" w:hAnsi="Arial" w:cs="Arial" w:eastAsia="Arial" w:hint="default"/>
        </w:rPr>
        <w:t>840 </w:t>
      </w:r>
      <w:r>
        <w:rPr/>
        <w:t>万元收购深圳市汇巨信息技术有限公司</w:t>
      </w:r>
      <w:r>
        <w:rPr>
          <w:spacing w:val="-66"/>
        </w:rPr>
        <w:t> </w:t>
      </w:r>
      <w:r>
        <w:rPr>
          <w:rFonts w:ascii="Arial" w:hAnsi="Arial" w:cs="Arial" w:eastAsia="Arial" w:hint="default"/>
        </w:rPr>
        <w:t>40%</w:t>
      </w:r>
      <w:r>
        <w:rPr/>
        <w:t>股权的议案。 </w:t>
      </w:r>
      <w:r>
        <w:rPr>
          <w:spacing w:val="-3"/>
        </w:rPr>
        <w:t>监事会认为，汇巨技术在广电业务市场有良好的市场基础，通过收购汇巨而</w:t>
      </w:r>
    </w:p>
    <w:p>
      <w:pPr>
        <w:pStyle w:val="BodyText"/>
        <w:spacing w:line="357" w:lineRule="auto" w:before="53"/>
        <w:ind w:right="1688"/>
        <w:jc w:val="left"/>
      </w:pPr>
      <w:r>
        <w:rPr>
          <w:spacing w:val="-3"/>
        </w:rPr>
        <w:t>进入广电业务市场，能够顺应三网融合的发展趋势，扩展公司的业务范围，符合</w:t>
      </w:r>
      <w:r>
        <w:rPr>
          <w:spacing w:val="-102"/>
        </w:rPr>
        <w:t> </w:t>
      </w:r>
      <w:r>
        <w:rPr>
          <w:spacing w:val="-102"/>
        </w:rPr>
      </w:r>
      <w:r>
        <w:rPr/>
        <w:t>公司的战略布局。交易公开、公平、合理，表决程序合法有效，交易价格公允， </w:t>
      </w:r>
      <w:r>
        <w:rPr>
          <w:spacing w:val="-3"/>
        </w:rPr>
        <w:t>符合全体股东的利益，符合有关法律、法规和《公司章程》及超募资金使用的相</w:t>
      </w:r>
      <w:r>
        <w:rPr>
          <w:spacing w:val="-103"/>
        </w:rPr>
        <w:t> </w:t>
      </w:r>
      <w:r>
        <w:rPr>
          <w:spacing w:val="-103"/>
        </w:rPr>
      </w:r>
      <w:r>
        <w:rPr/>
        <w:t>关规定。</w:t>
      </w:r>
    </w:p>
    <w:p>
      <w:pPr>
        <w:pStyle w:val="BodyText"/>
        <w:spacing w:line="240" w:lineRule="auto" w:before="34"/>
        <w:ind w:left="618" w:right="1661"/>
        <w:jc w:val="left"/>
      </w:pPr>
      <w:r>
        <w:rPr>
          <w:spacing w:val="-3"/>
        </w:rPr>
        <w:t>（</w:t>
      </w:r>
      <w:r>
        <w:rPr>
          <w:rFonts w:ascii="Arial" w:hAnsi="Arial" w:cs="Arial" w:eastAsia="Arial" w:hint="default"/>
          <w:spacing w:val="-3"/>
        </w:rPr>
        <w:t>2</w:t>
      </w:r>
      <w:r>
        <w:rPr>
          <w:spacing w:val="-3"/>
        </w:rPr>
        <w:t>）</w:t>
      </w:r>
      <w:r>
        <w:rPr>
          <w:rFonts w:ascii="Arial" w:hAnsi="Arial" w:cs="Arial" w:eastAsia="Arial" w:hint="default"/>
          <w:spacing w:val="-3"/>
        </w:rPr>
        <w:t>2011</w:t>
      </w:r>
      <w:r>
        <w:rPr>
          <w:rFonts w:ascii="Arial" w:hAnsi="Arial" w:cs="Arial" w:eastAsia="Arial" w:hint="default"/>
          <w:spacing w:val="-6"/>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18</w:t>
      </w:r>
      <w:r>
        <w:rPr>
          <w:rFonts w:ascii="Arial" w:hAnsi="Arial" w:cs="Arial" w:eastAsia="Arial" w:hint="default"/>
          <w:spacing w:val="-9"/>
        </w:rPr>
        <w:t> </w:t>
      </w:r>
      <w:r>
        <w:rPr/>
        <w:t>日第二届监事会第四次会议审议通过了使用超募资金</w:t>
      </w:r>
    </w:p>
    <w:p>
      <w:pPr>
        <w:pStyle w:val="BodyText"/>
        <w:spacing w:line="338" w:lineRule="auto"/>
        <w:ind w:left="618" w:right="1787" w:hanging="480"/>
        <w:jc w:val="left"/>
      </w:pPr>
      <w:r>
        <w:rPr>
          <w:rFonts w:ascii="Arial" w:hAnsi="Arial" w:cs="Arial" w:eastAsia="Arial" w:hint="default"/>
        </w:rPr>
        <w:t>700 </w:t>
      </w:r>
      <w:r>
        <w:rPr/>
        <w:t>万元收购广州易星信息科技有限公司</w:t>
      </w:r>
      <w:r>
        <w:rPr>
          <w:spacing w:val="-67"/>
        </w:rPr>
        <w:t> </w:t>
      </w:r>
      <w:r>
        <w:rPr>
          <w:rFonts w:ascii="Arial" w:hAnsi="Arial" w:cs="Arial" w:eastAsia="Arial" w:hint="default"/>
        </w:rPr>
        <w:t>51%</w:t>
      </w:r>
      <w:r>
        <w:rPr/>
        <w:t>的股权的议案。 </w:t>
      </w:r>
      <w:r>
        <w:rPr>
          <w:spacing w:val="-3"/>
        </w:rPr>
        <w:t>监事会认为，收购广州易星的项目符合公司进军电信增值服务领域的战略布</w:t>
      </w:r>
    </w:p>
    <w:p>
      <w:pPr>
        <w:pStyle w:val="BodyText"/>
        <w:spacing w:line="357" w:lineRule="auto" w:before="56"/>
        <w:ind w:right="1664"/>
        <w:jc w:val="left"/>
      </w:pPr>
      <w:r>
        <w:rPr>
          <w:spacing w:val="-6"/>
        </w:rPr>
        <w:t>局，能够扩展公司的业务范围，提高企业的综合竞争力。交易公开、公平、合理，</w:t>
      </w:r>
      <w:r>
        <w:rPr>
          <w:spacing w:val="-112"/>
        </w:rPr>
        <w:t> </w:t>
      </w:r>
      <w:r>
        <w:rPr>
          <w:spacing w:val="-112"/>
        </w:rPr>
      </w:r>
      <w:r>
        <w:rPr>
          <w:spacing w:val="-3"/>
        </w:rPr>
        <w:t>表决程序合法有效，交易价格公允，符合全体股东的利益，符合有关法律、法规</w:t>
      </w:r>
      <w:r>
        <w:rPr>
          <w:spacing w:val="-104"/>
        </w:rPr>
        <w:t> </w:t>
      </w:r>
      <w:r>
        <w:rPr>
          <w:spacing w:val="-104"/>
        </w:rPr>
      </w:r>
      <w:r>
        <w:rPr/>
        <w:t>和《公司章程》及超募资金使用的相关规定。</w:t>
      </w:r>
    </w:p>
    <w:p>
      <w:pPr>
        <w:pStyle w:val="BodyText"/>
        <w:spacing w:line="240" w:lineRule="auto" w:before="34"/>
        <w:ind w:left="618" w:right="1661"/>
        <w:jc w:val="left"/>
      </w:pPr>
      <w:r>
        <w:rPr>
          <w:spacing w:val="-3"/>
        </w:rPr>
        <w:t>（</w:t>
      </w:r>
      <w:r>
        <w:rPr>
          <w:rFonts w:ascii="Arial" w:hAnsi="Arial" w:cs="Arial" w:eastAsia="Arial" w:hint="default"/>
          <w:spacing w:val="-3"/>
        </w:rPr>
        <w:t>3</w:t>
      </w:r>
      <w:r>
        <w:rPr>
          <w:spacing w:val="-3"/>
        </w:rPr>
        <w:t>）</w:t>
      </w:r>
      <w:r>
        <w:rPr>
          <w:rFonts w:ascii="Arial" w:hAnsi="Arial" w:cs="Arial" w:eastAsia="Arial" w:hint="default"/>
          <w:spacing w:val="-3"/>
        </w:rPr>
        <w:t>2011</w:t>
      </w:r>
      <w:r>
        <w:rPr>
          <w:rFonts w:ascii="Arial" w:hAnsi="Arial" w:cs="Arial" w:eastAsia="Arial" w:hint="default"/>
          <w:spacing w:val="-6"/>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18</w:t>
      </w:r>
      <w:r>
        <w:rPr>
          <w:rFonts w:ascii="Arial" w:hAnsi="Arial" w:cs="Arial" w:eastAsia="Arial" w:hint="default"/>
          <w:spacing w:val="-9"/>
        </w:rPr>
        <w:t> </w:t>
      </w:r>
      <w:r>
        <w:rPr/>
        <w:t>日第二届监事会第四次会议审议通过了使用超募资金</w:t>
      </w:r>
    </w:p>
    <w:p>
      <w:pPr>
        <w:pStyle w:val="BodyText"/>
        <w:spacing w:line="338" w:lineRule="auto"/>
        <w:ind w:left="618" w:right="1787" w:hanging="480"/>
        <w:jc w:val="left"/>
      </w:pPr>
      <w:r>
        <w:rPr>
          <w:rFonts w:ascii="Arial" w:hAnsi="Arial" w:cs="Arial" w:eastAsia="Arial" w:hint="default"/>
        </w:rPr>
        <w:t>2</w:t>
      </w:r>
      <w:r>
        <w:rPr/>
        <w:t>，</w:t>
      </w:r>
      <w:r>
        <w:rPr>
          <w:rFonts w:ascii="Arial" w:hAnsi="Arial" w:cs="Arial" w:eastAsia="Arial" w:hint="default"/>
        </w:rPr>
        <w:t>000</w:t>
      </w:r>
      <w:r>
        <w:rPr>
          <w:rFonts w:ascii="Arial" w:hAnsi="Arial" w:cs="Arial" w:eastAsia="Arial" w:hint="default"/>
          <w:spacing w:val="-7"/>
        </w:rPr>
        <w:t> </w:t>
      </w:r>
      <w:r>
        <w:rPr/>
        <w:t>万元在北京设立全资子公司的议案。 </w:t>
      </w:r>
      <w:r>
        <w:rPr>
          <w:spacing w:val="-3"/>
        </w:rPr>
        <w:t>监事会认为，设立北京子公司能够降低公司的经营成本，提高服务品质，扩</w:t>
      </w:r>
    </w:p>
    <w:p>
      <w:pPr>
        <w:spacing w:after="0" w:line="338" w:lineRule="auto"/>
        <w:jc w:val="left"/>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357" w:lineRule="auto" w:before="26"/>
        <w:ind w:right="1706"/>
        <w:jc w:val="both"/>
      </w:pPr>
      <w:r>
        <w:rPr/>
        <w:t>大产品市场份额。本次超募资金使用表决程序合法有效，符合全体股东的利益， 符合有关法律、法规和《公司章程》及超募资金使用的相关规定。</w:t>
      </w:r>
    </w:p>
    <w:p>
      <w:pPr>
        <w:pStyle w:val="BodyText"/>
        <w:spacing w:line="240" w:lineRule="auto" w:before="34"/>
        <w:ind w:left="618" w:right="1661"/>
        <w:jc w:val="left"/>
      </w:pPr>
      <w:r>
        <w:rPr>
          <w:spacing w:val="-3"/>
        </w:rPr>
        <w:t>（</w:t>
      </w:r>
      <w:r>
        <w:rPr>
          <w:rFonts w:ascii="Arial" w:hAnsi="Arial" w:cs="Arial" w:eastAsia="Arial" w:hint="default"/>
          <w:spacing w:val="-3"/>
        </w:rPr>
        <w:t>4</w:t>
      </w:r>
      <w:r>
        <w:rPr>
          <w:spacing w:val="-3"/>
        </w:rPr>
        <w:t>）</w:t>
      </w:r>
      <w:r>
        <w:rPr>
          <w:rFonts w:ascii="Arial" w:hAnsi="Arial" w:cs="Arial" w:eastAsia="Arial" w:hint="default"/>
          <w:spacing w:val="-3"/>
        </w:rPr>
        <w:t>2011</w:t>
      </w:r>
      <w:r>
        <w:rPr>
          <w:rFonts w:ascii="Arial" w:hAnsi="Arial" w:cs="Arial" w:eastAsia="Arial" w:hint="default"/>
          <w:spacing w:val="-6"/>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18</w:t>
      </w:r>
      <w:r>
        <w:rPr>
          <w:rFonts w:ascii="Arial" w:hAnsi="Arial" w:cs="Arial" w:eastAsia="Arial" w:hint="default"/>
          <w:spacing w:val="-9"/>
        </w:rPr>
        <w:t> </w:t>
      </w:r>
      <w:r>
        <w:rPr/>
        <w:t>日第二届监事会第四次会议审议通过了使用超募资金</w:t>
      </w:r>
    </w:p>
    <w:p>
      <w:pPr>
        <w:pStyle w:val="BodyText"/>
        <w:spacing w:line="338" w:lineRule="auto"/>
        <w:ind w:left="618" w:right="1787" w:hanging="480"/>
        <w:jc w:val="left"/>
      </w:pPr>
      <w:r>
        <w:rPr>
          <w:rFonts w:ascii="Arial" w:hAnsi="Arial" w:cs="Arial" w:eastAsia="Arial" w:hint="default"/>
        </w:rPr>
        <w:t>1</w:t>
      </w:r>
      <w:r>
        <w:rPr/>
        <w:t>，</w:t>
      </w:r>
      <w:r>
        <w:rPr>
          <w:rFonts w:ascii="Arial" w:hAnsi="Arial" w:cs="Arial" w:eastAsia="Arial" w:hint="default"/>
        </w:rPr>
        <w:t>200</w:t>
      </w:r>
      <w:r>
        <w:rPr>
          <w:rFonts w:ascii="Arial" w:hAnsi="Arial" w:cs="Arial" w:eastAsia="Arial" w:hint="default"/>
          <w:spacing w:val="-7"/>
        </w:rPr>
        <w:t> </w:t>
      </w:r>
      <w:r>
        <w:rPr/>
        <w:t>万元对上海子公司进行增资的议案。 </w:t>
      </w:r>
      <w:r>
        <w:rPr>
          <w:spacing w:val="-3"/>
        </w:rPr>
        <w:t>监事会认为，对上海子公司进行增资，能够使上海子公司在日常经营以及新</w:t>
      </w:r>
    </w:p>
    <w:p>
      <w:pPr>
        <w:pStyle w:val="BodyText"/>
        <w:spacing w:line="357" w:lineRule="auto" w:before="55"/>
        <w:ind w:right="1792"/>
        <w:jc w:val="both"/>
      </w:pPr>
      <w:r>
        <w:rPr>
          <w:spacing w:val="-3"/>
        </w:rPr>
        <w:t>产品研发、新市场开拓上取得更大成效和业绩。本次超募资金使用表决程序合法</w:t>
      </w:r>
      <w:r>
        <w:rPr>
          <w:spacing w:val="-103"/>
        </w:rPr>
        <w:t> </w:t>
      </w:r>
      <w:r>
        <w:rPr>
          <w:spacing w:val="-103"/>
        </w:rPr>
      </w:r>
      <w:r>
        <w:rPr>
          <w:spacing w:val="-3"/>
        </w:rPr>
        <w:t>有效，符合全体股东的利益，符合有关法律、法规和《公司章程》及超募资金使</w:t>
      </w:r>
      <w:r>
        <w:rPr>
          <w:spacing w:val="-106"/>
        </w:rPr>
        <w:t> </w:t>
      </w:r>
      <w:r>
        <w:rPr>
          <w:spacing w:val="-106"/>
        </w:rPr>
      </w:r>
      <w:r>
        <w:rPr/>
        <w:t>用的相关规定。</w:t>
      </w:r>
    </w:p>
    <w:p>
      <w:pPr>
        <w:pStyle w:val="BodyText"/>
        <w:spacing w:line="338" w:lineRule="auto" w:before="34"/>
        <w:ind w:right="1786" w:firstLine="479"/>
        <w:jc w:val="left"/>
      </w:pPr>
      <w:r>
        <w:rPr>
          <w:spacing w:val="-18"/>
          <w:w w:val="99"/>
        </w:rPr>
        <w:t>（</w:t>
      </w:r>
      <w:r>
        <w:rPr>
          <w:rFonts w:ascii="Arial" w:hAnsi="Arial" w:cs="Arial" w:eastAsia="Arial" w:hint="default"/>
          <w:spacing w:val="-18"/>
          <w:w w:val="99"/>
        </w:rPr>
        <w:t>5</w:t>
      </w:r>
      <w:r>
        <w:rPr>
          <w:spacing w:val="-18"/>
          <w:w w:val="99"/>
        </w:rPr>
        <w:t>）</w:t>
      </w:r>
      <w:r>
        <w:rPr>
          <w:rFonts w:ascii="Arial" w:hAnsi="Arial" w:cs="Arial" w:eastAsia="Arial" w:hint="default"/>
          <w:spacing w:val="-18"/>
          <w:w w:val="99"/>
        </w:rPr>
        <w:t>2011</w:t>
      </w:r>
      <w:r>
        <w:rPr>
          <w:rFonts w:ascii="Arial" w:hAnsi="Arial" w:cs="Arial" w:eastAsia="Arial" w:hint="default"/>
          <w:spacing w:val="-2"/>
          <w:w w:val="99"/>
        </w:rPr>
        <w:t> </w:t>
      </w:r>
      <w:r>
        <w:rPr/>
        <w:t>年</w:t>
      </w:r>
      <w:r>
        <w:rPr>
          <w:spacing w:val="-56"/>
        </w:rPr>
        <w:t> </w:t>
      </w:r>
      <w:r>
        <w:rPr>
          <w:rFonts w:ascii="Arial" w:hAnsi="Arial" w:cs="Arial" w:eastAsia="Arial" w:hint="default"/>
          <w:w w:val="99"/>
        </w:rPr>
        <w:t>6</w:t>
      </w:r>
      <w:r>
        <w:rPr>
          <w:rFonts w:ascii="Arial" w:hAnsi="Arial" w:cs="Arial" w:eastAsia="Arial" w:hint="default"/>
          <w:spacing w:val="-2"/>
          <w:w w:val="99"/>
        </w:rPr>
        <w:t> </w:t>
      </w:r>
      <w:r>
        <w:rPr/>
        <w:t>月</w:t>
      </w:r>
      <w:r>
        <w:rPr>
          <w:spacing w:val="-59"/>
        </w:rPr>
        <w:t> </w:t>
      </w:r>
      <w:r>
        <w:rPr>
          <w:rFonts w:ascii="Arial" w:hAnsi="Arial" w:cs="Arial" w:eastAsia="Arial" w:hint="default"/>
          <w:w w:val="99"/>
        </w:rPr>
        <w:t>1</w:t>
      </w:r>
      <w:r>
        <w:rPr>
          <w:rFonts w:ascii="Arial" w:hAnsi="Arial" w:cs="Arial" w:eastAsia="Arial" w:hint="default"/>
          <w:spacing w:val="-2"/>
          <w:w w:val="99"/>
        </w:rPr>
        <w:t> </w:t>
      </w:r>
      <w:r>
        <w:rPr>
          <w:spacing w:val="-1"/>
        </w:rPr>
        <w:t>日第二届监事会第七次会议审议通过了使用超募资金收</w:t>
      </w:r>
      <w:r>
        <w:rPr/>
        <w:t> 购广州市易杰数码科技有限公司</w:t>
      </w:r>
      <w:r>
        <w:rPr>
          <w:spacing w:val="-64"/>
        </w:rPr>
        <w:t> </w:t>
      </w:r>
      <w:r>
        <w:rPr>
          <w:rFonts w:ascii="Arial" w:hAnsi="Arial" w:cs="Arial" w:eastAsia="Arial" w:hint="default"/>
        </w:rPr>
        <w:t>19%</w:t>
      </w:r>
      <w:r>
        <w:rPr/>
        <w:t>股权的议案。</w:t>
      </w:r>
    </w:p>
    <w:p>
      <w:pPr>
        <w:pStyle w:val="BodyText"/>
        <w:spacing w:line="357" w:lineRule="auto" w:before="24"/>
        <w:ind w:right="1792" w:firstLine="479"/>
        <w:jc w:val="both"/>
      </w:pPr>
      <w:r>
        <w:rPr>
          <w:spacing w:val="-3"/>
        </w:rPr>
        <w:t>监事会认为，本次超募资金使用计划的表决程序合法有效，该投资项目符合</w:t>
      </w:r>
      <w:r>
        <w:rPr/>
        <w:t> </w:t>
      </w:r>
      <w:r>
        <w:rPr>
          <w:spacing w:val="-3"/>
        </w:rPr>
        <w:t>全体股东的利益，符合有关法律、法规和《公司章程》及超募资金使用的相关规</w:t>
      </w:r>
      <w:r>
        <w:rPr>
          <w:spacing w:val="-103"/>
        </w:rPr>
        <w:t> </w:t>
      </w:r>
      <w:r>
        <w:rPr>
          <w:spacing w:val="-103"/>
        </w:rPr>
      </w:r>
      <w:r>
        <w:rPr/>
        <w:t>定。</w:t>
      </w:r>
    </w:p>
    <w:p>
      <w:pPr>
        <w:pStyle w:val="BodyText"/>
        <w:spacing w:line="348" w:lineRule="auto" w:before="36"/>
        <w:ind w:left="618" w:right="5874"/>
        <w:jc w:val="left"/>
      </w:pPr>
      <w:r>
        <w:rPr>
          <w:rFonts w:ascii="Arial" w:hAnsi="Arial" w:cs="Arial" w:eastAsia="Arial" w:hint="default"/>
        </w:rPr>
        <w:t>5</w:t>
      </w:r>
      <w:r>
        <w:rPr/>
        <w:t>、公司关联交易情况 报告期内，公司无关联交易情况。 </w:t>
      </w:r>
      <w:r>
        <w:rPr>
          <w:rFonts w:ascii="Arial" w:hAnsi="Arial" w:cs="Arial" w:eastAsia="Arial" w:hint="default"/>
        </w:rPr>
        <w:t>6</w:t>
      </w:r>
      <w:r>
        <w:rPr/>
        <w:t>、对内部控制自我评价报告的意见</w:t>
      </w:r>
    </w:p>
    <w:p>
      <w:pPr>
        <w:pStyle w:val="BodyText"/>
        <w:spacing w:line="348" w:lineRule="auto" w:before="16"/>
        <w:ind w:right="1662" w:firstLine="479"/>
        <w:jc w:val="left"/>
      </w:pPr>
      <w:r>
        <w:rPr>
          <w:spacing w:val="-7"/>
        </w:rPr>
        <w:t>根据深圳证券交易所《上市公司内部控制指引》、《关于做好上市公司</w:t>
      </w:r>
      <w:r>
        <w:rPr>
          <w:spacing w:val="-55"/>
        </w:rPr>
        <w:t> </w:t>
      </w:r>
      <w:r>
        <w:rPr>
          <w:rFonts w:ascii="Arial" w:hAnsi="Arial" w:cs="Arial" w:eastAsia="Arial" w:hint="default"/>
          <w:spacing w:val="-1"/>
          <w:w w:val="99"/>
        </w:rPr>
        <w:t>2011</w:t>
      </w:r>
      <w:r>
        <w:rPr>
          <w:rFonts w:ascii="Arial" w:hAnsi="Arial" w:cs="Arial" w:eastAsia="Arial" w:hint="default"/>
          <w:w w:val="99"/>
        </w:rPr>
        <w:t> </w:t>
      </w:r>
      <w:r>
        <w:rPr/>
        <w:t>年年度报告披露工作的通知》有关规定，监事会对《</w:t>
      </w:r>
      <w:r>
        <w:rPr>
          <w:rFonts w:ascii="Arial" w:hAnsi="Arial" w:cs="Arial" w:eastAsia="Arial" w:hint="default"/>
        </w:rPr>
        <w:t>2011</w:t>
      </w:r>
      <w:r>
        <w:rPr>
          <w:rFonts w:ascii="Arial" w:hAnsi="Arial" w:cs="Arial" w:eastAsia="Arial" w:hint="default"/>
          <w:spacing w:val="29"/>
        </w:rPr>
        <w:t> </w:t>
      </w:r>
      <w:r>
        <w:rPr/>
        <w:t>年度内部控制自我评 价报告》发表意见如下：</w:t>
      </w:r>
      <w:r>
        <w:rPr>
          <w:rFonts w:ascii="Arial" w:hAnsi="Arial" w:cs="Arial" w:eastAsia="Arial" w:hint="default"/>
        </w:rPr>
        <w:t>2011</w:t>
      </w:r>
      <w:r>
        <w:rPr>
          <w:rFonts w:ascii="Arial" w:hAnsi="Arial" w:cs="Arial" w:eastAsia="Arial" w:hint="default"/>
          <w:spacing w:val="29"/>
        </w:rPr>
        <w:t> </w:t>
      </w:r>
      <w:r>
        <w:rPr/>
        <w:t>年度，公司按照《公司法》、《证券法》以及深 </w:t>
      </w:r>
      <w:r>
        <w:rPr>
          <w:spacing w:val="-3"/>
        </w:rPr>
        <w:t>圳证券交易所有关创业板上市公司的有关规定，制订了各项内控制度，形成了比</w:t>
      </w:r>
      <w:r>
        <w:rPr>
          <w:spacing w:val="-103"/>
        </w:rPr>
        <w:t> </w:t>
      </w:r>
      <w:r>
        <w:rPr>
          <w:spacing w:val="-103"/>
        </w:rPr>
      </w:r>
      <w:r>
        <w:rPr>
          <w:spacing w:val="-3"/>
        </w:rPr>
        <w:t>较系统的公司治理框架，完善了公司法人治理结构，建立了公司规范运行的内部</w:t>
      </w:r>
      <w:r>
        <w:rPr>
          <w:spacing w:val="-103"/>
        </w:rPr>
        <w:t> </w:t>
      </w:r>
      <w:r>
        <w:rPr>
          <w:spacing w:val="-103"/>
        </w:rPr>
      </w:r>
      <w:r>
        <w:rPr>
          <w:spacing w:val="-6"/>
        </w:rPr>
        <w:t>控制环境。保证了公司各项业务活动的有序、有效开展，保护了公司资产的安全、</w:t>
      </w:r>
      <w:r>
        <w:rPr>
          <w:spacing w:val="-114"/>
        </w:rPr>
        <w:t> </w:t>
      </w:r>
      <w:r>
        <w:rPr>
          <w:spacing w:val="-114"/>
        </w:rPr>
      </w:r>
      <w:r>
        <w:rPr>
          <w:spacing w:val="-3"/>
        </w:rPr>
        <w:t>完整，维护了公司及股东的利益。公司内部控制组织机构完整，内部控制重点活</w:t>
      </w:r>
      <w:r>
        <w:rPr>
          <w:spacing w:val="-102"/>
        </w:rPr>
        <w:t> </w:t>
      </w:r>
      <w:r>
        <w:rPr>
          <w:spacing w:val="-102"/>
        </w:rPr>
      </w:r>
      <w:r>
        <w:rPr>
          <w:spacing w:val="-6"/>
        </w:rPr>
        <w:t>动执行及监督充分有效。公司</w:t>
      </w:r>
      <w:r>
        <w:rPr>
          <w:spacing w:val="-56"/>
        </w:rPr>
        <w:t> </w:t>
      </w:r>
      <w:r>
        <w:rPr>
          <w:rFonts w:ascii="Arial" w:hAnsi="Arial" w:cs="Arial" w:eastAsia="Arial" w:hint="default"/>
        </w:rPr>
        <w:t>2011</w:t>
      </w:r>
      <w:r>
        <w:rPr>
          <w:rFonts w:ascii="Arial" w:hAnsi="Arial" w:cs="Arial" w:eastAsia="Arial" w:hint="default"/>
          <w:spacing w:val="-1"/>
        </w:rPr>
        <w:t> </w:t>
      </w:r>
      <w:r>
        <w:rPr>
          <w:spacing w:val="-4"/>
        </w:rPr>
        <w:t>年度内部控制自我评价报告是真实、有效的。</w:t>
      </w:r>
      <w:r>
        <w:rPr/>
        <w:t> 同时，公司董事会对《</w:t>
      </w:r>
      <w:r>
        <w:rPr>
          <w:rFonts w:ascii="Arial" w:hAnsi="Arial" w:cs="Arial" w:eastAsia="Arial" w:hint="default"/>
        </w:rPr>
        <w:t>2011</w:t>
      </w:r>
      <w:r>
        <w:rPr>
          <w:rFonts w:ascii="Arial" w:hAnsi="Arial" w:cs="Arial" w:eastAsia="Arial" w:hint="default"/>
          <w:spacing w:val="-9"/>
        </w:rPr>
        <w:t> </w:t>
      </w:r>
      <w:r>
        <w:rPr/>
        <w:t>年度内部控制自我评价报告》无异议。</w:t>
      </w:r>
    </w:p>
    <w:p>
      <w:pPr>
        <w:pStyle w:val="BodyText"/>
        <w:spacing w:line="338" w:lineRule="auto" w:before="13"/>
        <w:ind w:left="618" w:right="1688"/>
        <w:jc w:val="left"/>
      </w:pPr>
      <w:r>
        <w:rPr>
          <w:rFonts w:ascii="Arial" w:hAnsi="Arial" w:cs="Arial" w:eastAsia="Arial" w:hint="default"/>
        </w:rPr>
        <w:t>7</w:t>
      </w:r>
      <w:r>
        <w:rPr/>
        <w:t>、对社会责任报告的意见 监事会对公司编制的社会责任报告进行了细致的阅读和审核，监事会认为：</w:t>
      </w:r>
    </w:p>
    <w:p>
      <w:pPr>
        <w:pStyle w:val="BodyText"/>
        <w:spacing w:line="348" w:lineRule="auto" w:before="53"/>
        <w:ind w:right="1813"/>
        <w:jc w:val="both"/>
      </w:pPr>
      <w:r>
        <w:rPr>
          <w:rFonts w:ascii="Arial" w:hAnsi="Arial" w:cs="Arial" w:eastAsia="Arial" w:hint="default"/>
          <w:spacing w:val="-5"/>
        </w:rPr>
        <w:t>2011 </w:t>
      </w:r>
      <w:r>
        <w:rPr>
          <w:spacing w:val="8"/>
        </w:rPr>
        <w:t>年年度社会责任报告从经济、社会和环境等各方面披露了公司的相关战</w:t>
      </w:r>
      <w:r>
        <w:rPr>
          <w:spacing w:val="-110"/>
        </w:rPr>
        <w:t> </w:t>
      </w:r>
      <w:r>
        <w:rPr>
          <w:spacing w:val="-110"/>
        </w:rPr>
      </w:r>
      <w:r>
        <w:rPr>
          <w:spacing w:val="15"/>
        </w:rPr>
        <w:t>略、政策、</w:t>
      </w:r>
      <w:r>
        <w:rPr>
          <w:spacing w:val="-100"/>
        </w:rPr>
        <w:t> </w:t>
      </w:r>
      <w:r>
        <w:rPr>
          <w:spacing w:val="18"/>
        </w:rPr>
        <w:t>管理和绩效，体现了公司勇于承担社会责任，实现企业价值的</w:t>
      </w:r>
      <w:r>
        <w:rPr/>
        <w:t> </w:t>
      </w:r>
      <w:r>
        <w:rPr>
          <w:spacing w:val="18"/>
        </w:rPr>
        <w:t>勇气。公司发布社会责任报告能够起到提升企业社会形象，加强企业与外</w:t>
      </w:r>
    </w:p>
    <w:p>
      <w:pPr>
        <w:spacing w:after="0" w:line="348" w:lineRule="auto"/>
        <w:jc w:val="both"/>
        <w:sectPr>
          <w:pgSz w:w="11910" w:h="16840"/>
          <w:pgMar w:header="877" w:footer="835" w:top="1060" w:bottom="1020" w:left="1660" w:right="0"/>
        </w:sectPr>
      </w:pPr>
    </w:p>
    <w:p>
      <w:pPr>
        <w:spacing w:line="240" w:lineRule="auto" w:before="9"/>
        <w:rPr>
          <w:rFonts w:ascii="宋体" w:hAnsi="宋体" w:cs="宋体" w:eastAsia="宋体" w:hint="default"/>
          <w:sz w:val="22"/>
          <w:szCs w:val="22"/>
        </w:rPr>
      </w:pPr>
    </w:p>
    <w:p>
      <w:pPr>
        <w:pStyle w:val="BodyText"/>
        <w:spacing w:line="240" w:lineRule="auto" w:before="26"/>
        <w:ind w:right="1787"/>
        <w:jc w:val="left"/>
      </w:pPr>
      <w:r>
        <w:rPr>
          <w:spacing w:val="16"/>
        </w:rPr>
        <w:t>部沟通、提高风险管理能力和提升企业管理绩效的作用。</w:t>
      </w:r>
    </w:p>
    <w:p>
      <w:pPr>
        <w:pStyle w:val="BodyText"/>
        <w:spacing w:line="240" w:lineRule="auto" w:before="154"/>
        <w:ind w:left="618" w:right="1787"/>
        <w:jc w:val="left"/>
      </w:pPr>
      <w:r>
        <w:rPr>
          <w:rFonts w:ascii="Arial" w:hAnsi="Arial" w:cs="Arial" w:eastAsia="Arial" w:hint="default"/>
        </w:rPr>
        <w:t>8</w:t>
      </w:r>
      <w:r>
        <w:rPr/>
        <w:t>、对公司 </w:t>
      </w:r>
      <w:r>
        <w:rPr>
          <w:rFonts w:ascii="Arial" w:hAnsi="Arial" w:cs="Arial" w:eastAsia="Arial" w:hint="default"/>
        </w:rPr>
        <w:t>2011</w:t>
      </w:r>
      <w:r>
        <w:rPr>
          <w:rFonts w:ascii="Arial" w:hAnsi="Arial" w:cs="Arial" w:eastAsia="Arial" w:hint="default"/>
          <w:spacing w:val="-11"/>
        </w:rPr>
        <w:t> </w:t>
      </w:r>
      <w:r>
        <w:rPr/>
        <w:t>年年度报告的审核意见</w:t>
      </w:r>
    </w:p>
    <w:p>
      <w:pPr>
        <w:pStyle w:val="BodyText"/>
        <w:spacing w:line="240" w:lineRule="auto" w:before="134"/>
        <w:ind w:left="618" w:right="1661"/>
        <w:jc w:val="left"/>
      </w:pPr>
      <w:r>
        <w:rPr/>
        <w:t>监事会根据《证券法》第</w:t>
      </w:r>
      <w:r>
        <w:rPr>
          <w:spacing w:val="-59"/>
        </w:rPr>
        <w:t> </w:t>
      </w:r>
      <w:r>
        <w:rPr>
          <w:rFonts w:ascii="Arial" w:hAnsi="Arial" w:cs="Arial" w:eastAsia="Arial" w:hint="default"/>
        </w:rPr>
        <w:t>68</w:t>
      </w:r>
      <w:r>
        <w:rPr>
          <w:rFonts w:ascii="Arial" w:hAnsi="Arial" w:cs="Arial" w:eastAsia="Arial" w:hint="default"/>
          <w:spacing w:val="-6"/>
        </w:rPr>
        <w:t> </w:t>
      </w:r>
      <w:r>
        <w:rPr/>
        <w:t>条和《公开发行证券的公司信息披露内容与格</w:t>
      </w:r>
    </w:p>
    <w:p>
      <w:pPr>
        <w:pStyle w:val="BodyText"/>
        <w:spacing w:line="240" w:lineRule="auto"/>
        <w:ind w:right="1661"/>
        <w:jc w:val="left"/>
      </w:pPr>
      <w:r>
        <w:rPr/>
        <w:t>式准则第</w:t>
      </w:r>
      <w:r>
        <w:rPr>
          <w:spacing w:val="-60"/>
        </w:rPr>
        <w:t> </w:t>
      </w:r>
      <w:r>
        <w:rPr>
          <w:rFonts w:ascii="Arial" w:hAnsi="Arial" w:cs="Arial" w:eastAsia="Arial" w:hint="default"/>
        </w:rPr>
        <w:t>30</w:t>
      </w:r>
      <w:r>
        <w:rPr>
          <w:rFonts w:ascii="Arial" w:hAnsi="Arial" w:cs="Arial" w:eastAsia="Arial" w:hint="default"/>
          <w:spacing w:val="-6"/>
        </w:rPr>
        <w:t> </w:t>
      </w:r>
      <w:r>
        <w:rPr/>
        <w:t>号</w:t>
      </w:r>
      <w:r>
        <w:rPr>
          <w:rFonts w:ascii="Arial" w:hAnsi="Arial" w:cs="Arial" w:eastAsia="Arial" w:hint="default"/>
        </w:rPr>
        <w:t>——</w:t>
      </w:r>
      <w:r>
        <w:rPr/>
        <w:t>创业板上市公司年度报告的内容与格式（修订）》的相关规</w:t>
      </w:r>
    </w:p>
    <w:p>
      <w:pPr>
        <w:pStyle w:val="BodyText"/>
        <w:spacing w:line="240" w:lineRule="auto" w:before="134"/>
        <w:ind w:right="1661"/>
        <w:jc w:val="left"/>
      </w:pPr>
      <w:r>
        <w:rPr/>
        <w:t>定，对董事会编制的</w:t>
      </w:r>
      <w:r>
        <w:rPr>
          <w:spacing w:val="-74"/>
        </w:rPr>
        <w:t> </w:t>
      </w:r>
      <w:r>
        <w:rPr>
          <w:rFonts w:ascii="Arial" w:hAnsi="Arial" w:cs="Arial" w:eastAsia="Arial" w:hint="default"/>
        </w:rPr>
        <w:t>2011</w:t>
      </w:r>
      <w:r>
        <w:rPr>
          <w:rFonts w:ascii="Arial" w:hAnsi="Arial" w:cs="Arial" w:eastAsia="Arial" w:hint="default"/>
          <w:spacing w:val="-20"/>
        </w:rPr>
        <w:t> </w:t>
      </w:r>
      <w:r>
        <w:rPr/>
        <w:t>年度报告进行了认真审核。通过审核，监事会提出如</w:t>
      </w:r>
    </w:p>
    <w:p>
      <w:pPr>
        <w:pStyle w:val="BodyText"/>
        <w:spacing w:line="240" w:lineRule="auto"/>
        <w:ind w:right="1661"/>
        <w:jc w:val="left"/>
      </w:pPr>
      <w:r>
        <w:rPr/>
        <w:t>下书面审核意见：董事会编制和审核公司</w:t>
      </w:r>
      <w:r>
        <w:rPr>
          <w:spacing w:val="-72"/>
        </w:rPr>
        <w:t> </w:t>
      </w:r>
      <w:r>
        <w:rPr>
          <w:rFonts w:ascii="Arial" w:hAnsi="Arial" w:cs="Arial" w:eastAsia="Arial" w:hint="default"/>
        </w:rPr>
        <w:t>2011</w:t>
      </w:r>
      <w:r>
        <w:rPr>
          <w:rFonts w:ascii="Arial" w:hAnsi="Arial" w:cs="Arial" w:eastAsia="Arial" w:hint="default"/>
          <w:spacing w:val="-19"/>
        </w:rPr>
        <w:t> </w:t>
      </w:r>
      <w:r>
        <w:rPr/>
        <w:t>年年度报告的程序符合法律、行</w:t>
      </w:r>
    </w:p>
    <w:p>
      <w:pPr>
        <w:pStyle w:val="BodyText"/>
        <w:spacing w:line="338" w:lineRule="auto" w:before="134"/>
        <w:ind w:right="1776"/>
        <w:jc w:val="left"/>
      </w:pPr>
      <w:r>
        <w:rPr/>
        <w:t>政法规和中国证监会的规定，报告内容真实、准确、完整地反映了公司</w:t>
      </w:r>
      <w:r>
        <w:rPr>
          <w:spacing w:val="-71"/>
        </w:rPr>
        <w:t> </w:t>
      </w:r>
      <w:r>
        <w:rPr>
          <w:rFonts w:ascii="Arial" w:hAnsi="Arial" w:cs="Arial" w:eastAsia="Arial" w:hint="default"/>
        </w:rPr>
        <w:t>2011</w:t>
      </w:r>
      <w:r>
        <w:rPr>
          <w:rFonts w:ascii="Arial" w:hAnsi="Arial" w:cs="Arial" w:eastAsia="Arial" w:hint="default"/>
          <w:spacing w:val="-18"/>
        </w:rPr>
        <w:t> </w:t>
      </w:r>
      <w:r>
        <w:rPr/>
        <w:t>年 度经营的的实际情况，不存在任何虚假、误导性陈述或者重大遗漏。</w:t>
      </w:r>
    </w:p>
    <w:p>
      <w:pPr>
        <w:pStyle w:val="BodyText"/>
        <w:spacing w:line="240" w:lineRule="auto" w:before="53"/>
        <w:ind w:left="618" w:right="1787"/>
        <w:jc w:val="left"/>
      </w:pPr>
      <w:r>
        <w:rPr>
          <w:rFonts w:ascii="Arial" w:hAnsi="Arial" w:cs="Arial" w:eastAsia="Arial" w:hint="default"/>
        </w:rPr>
        <w:t>9</w:t>
      </w:r>
      <w:r>
        <w:rPr/>
        <w:t>、对公司 </w:t>
      </w:r>
      <w:r>
        <w:rPr>
          <w:rFonts w:ascii="Arial" w:hAnsi="Arial" w:cs="Arial" w:eastAsia="Arial" w:hint="default"/>
        </w:rPr>
        <w:t>2011</w:t>
      </w:r>
      <w:r>
        <w:rPr>
          <w:rFonts w:ascii="Arial" w:hAnsi="Arial" w:cs="Arial" w:eastAsia="Arial" w:hint="default"/>
          <w:spacing w:val="-11"/>
        </w:rPr>
        <w:t> </w:t>
      </w:r>
      <w:r>
        <w:rPr/>
        <w:t>年年度财务报告的审核意见</w:t>
      </w:r>
    </w:p>
    <w:p>
      <w:pPr>
        <w:pStyle w:val="BodyText"/>
        <w:spacing w:line="343" w:lineRule="auto"/>
        <w:ind w:right="1664" w:firstLine="479"/>
        <w:jc w:val="left"/>
      </w:pPr>
      <w:r>
        <w:rPr/>
        <w:t>监事会对中审国际会计师事务所出具的关于</w:t>
      </w:r>
      <w:r>
        <w:rPr>
          <w:spacing w:val="-72"/>
        </w:rPr>
        <w:t> </w:t>
      </w:r>
      <w:r>
        <w:rPr>
          <w:rFonts w:ascii="Arial" w:hAnsi="Arial" w:cs="Arial" w:eastAsia="Arial" w:hint="default"/>
        </w:rPr>
        <w:t>2011</w:t>
      </w:r>
      <w:r>
        <w:rPr>
          <w:rFonts w:ascii="Arial" w:hAnsi="Arial" w:cs="Arial" w:eastAsia="Arial" w:hint="default"/>
          <w:spacing w:val="-19"/>
        </w:rPr>
        <w:t> </w:t>
      </w:r>
      <w:r>
        <w:rPr/>
        <w:t>年年度财务报告的标准无 </w:t>
      </w:r>
      <w:r>
        <w:rPr>
          <w:spacing w:val="-6"/>
        </w:rPr>
        <w:t>保留意见的审计报告进行了仔细检查。通过检查，监事会提出如下书面审核意见：</w:t>
      </w:r>
      <w:r>
        <w:rPr>
          <w:spacing w:val="-112"/>
        </w:rPr>
        <w:t> </w:t>
      </w:r>
      <w:r>
        <w:rPr>
          <w:spacing w:val="-112"/>
        </w:rPr>
      </w:r>
      <w:r>
        <w:rPr/>
        <w:t>公司</w:t>
      </w:r>
      <w:r>
        <w:rPr>
          <w:spacing w:val="-67"/>
        </w:rPr>
        <w:t> </w:t>
      </w:r>
      <w:r>
        <w:rPr>
          <w:rFonts w:ascii="Arial" w:hAnsi="Arial" w:cs="Arial" w:eastAsia="Arial" w:hint="default"/>
        </w:rPr>
        <w:t>2011</w:t>
      </w:r>
      <w:r>
        <w:rPr>
          <w:rFonts w:ascii="Arial" w:hAnsi="Arial" w:cs="Arial" w:eastAsia="Arial" w:hint="default"/>
          <w:spacing w:val="-12"/>
        </w:rPr>
        <w:t> </w:t>
      </w:r>
      <w:r>
        <w:rPr/>
        <w:t>年年度财务报告真实可靠，在所有重大方面公允地反映了公司的财务 状况和经营成果。</w:t>
      </w:r>
    </w:p>
    <w:p>
      <w:pPr>
        <w:pStyle w:val="BodyText"/>
        <w:spacing w:line="240" w:lineRule="auto" w:before="50"/>
        <w:ind w:left="618" w:right="1787"/>
        <w:jc w:val="left"/>
      </w:pPr>
      <w:r>
        <w:rPr>
          <w:rFonts w:ascii="Arial" w:hAnsi="Arial" w:cs="Arial" w:eastAsia="Arial" w:hint="default"/>
        </w:rPr>
        <w:t>10</w:t>
      </w:r>
      <w:r>
        <w:rPr/>
        <w:t>、对公司建立和实施内幕信息知情人管理制度的核查意见</w:t>
      </w:r>
    </w:p>
    <w:p>
      <w:pPr>
        <w:pStyle w:val="BodyText"/>
        <w:spacing w:line="357" w:lineRule="auto" w:before="134"/>
        <w:ind w:right="1790" w:firstLine="479"/>
        <w:jc w:val="both"/>
      </w:pPr>
      <w:r>
        <w:rPr>
          <w:spacing w:val="4"/>
        </w:rPr>
        <w:t>公司监事会对报告期内公司建立和实施内幕信息知情人管理制度的情况进</w:t>
      </w:r>
      <w:r>
        <w:rPr/>
        <w:t> </w:t>
      </w:r>
      <w:r>
        <w:rPr>
          <w:spacing w:val="-3"/>
        </w:rPr>
        <w:t>行了核查，监事会认为：公司已根据相关法律法规的要求，建立了内幕信息知情</w:t>
      </w:r>
      <w:r>
        <w:rPr>
          <w:spacing w:val="-102"/>
        </w:rPr>
        <w:t> </w:t>
      </w:r>
      <w:r>
        <w:rPr>
          <w:spacing w:val="-102"/>
        </w:rPr>
      </w:r>
      <w:r>
        <w:rPr>
          <w:spacing w:val="-3"/>
        </w:rPr>
        <w:t>人管理制度体系。报告期内，公司严格执行内幕信息保密制度，严格规范信息传</w:t>
      </w:r>
      <w:r>
        <w:rPr>
          <w:spacing w:val="-102"/>
        </w:rPr>
        <w:t> </w:t>
      </w:r>
      <w:r>
        <w:rPr>
          <w:spacing w:val="-102"/>
        </w:rPr>
      </w:r>
      <w:r>
        <w:rPr>
          <w:spacing w:val="-3"/>
        </w:rPr>
        <w:t>递流程，公司董事、监事及高级管理人员和其他相关知情人严格遵守了内幕信息</w:t>
      </w:r>
      <w:r>
        <w:rPr>
          <w:spacing w:val="-107"/>
        </w:rPr>
        <w:t> </w:t>
      </w:r>
      <w:r>
        <w:rPr>
          <w:spacing w:val="-107"/>
        </w:rPr>
      </w:r>
      <w:r>
        <w:rPr>
          <w:spacing w:val="3"/>
        </w:rPr>
        <w:t>知情人管理制度，未发现有内幕信息知情人利用内幕信息买卖本公司股份的情</w:t>
      </w:r>
      <w:r>
        <w:rPr>
          <w:spacing w:val="-93"/>
        </w:rPr>
        <w:t> </w:t>
      </w:r>
      <w:r>
        <w:rPr>
          <w:spacing w:val="-93"/>
        </w:rPr>
      </w:r>
      <w:r>
        <w:rPr>
          <w:spacing w:val="-3"/>
        </w:rPr>
        <w:t>况，也未发生受到监管部门查处和整改的情形。公司将会依据相关法律法规以及</w:t>
      </w:r>
    </w:p>
    <w:p>
      <w:pPr>
        <w:pStyle w:val="BodyText"/>
        <w:spacing w:line="355" w:lineRule="auto" w:before="36"/>
        <w:ind w:right="1793"/>
        <w:jc w:val="left"/>
      </w:pPr>
      <w:r>
        <w:rPr>
          <w:spacing w:val="-3"/>
        </w:rPr>
        <w:t>《关于要求深圳上市公司进一步做好内幕信息管理有关工作的通知》等一系列通</w:t>
      </w:r>
      <w:r>
        <w:rPr>
          <w:spacing w:val="-104"/>
        </w:rPr>
        <w:t> </w:t>
      </w:r>
      <w:r>
        <w:rPr>
          <w:spacing w:val="-104"/>
        </w:rPr>
      </w:r>
      <w:r>
        <w:rPr/>
        <w:t>知的要求，进一步完善内幕信息知情人管理工作。</w:t>
      </w:r>
    </w:p>
    <w:p>
      <w:pPr>
        <w:spacing w:after="0" w:line="355" w:lineRule="auto"/>
        <w:jc w:val="left"/>
        <w:sectPr>
          <w:pgSz w:w="11910" w:h="16840"/>
          <w:pgMar w:header="877" w:footer="835" w:top="1060" w:bottom="102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1"/>
        <w:spacing w:line="460" w:lineRule="exact"/>
        <w:ind w:right="1661"/>
        <w:jc w:val="center"/>
        <w:rPr>
          <w:b w:val="0"/>
          <w:bCs w:val="0"/>
        </w:rPr>
      </w:pPr>
      <w:bookmarkStart w:name="_TOC_250001" w:id="9"/>
      <w:r>
        <w:rPr/>
        <w:t>第九节</w:t>
      </w:r>
      <w:r>
        <w:rPr>
          <w:spacing w:val="-3"/>
        </w:rPr>
        <w:t> </w:t>
      </w:r>
      <w:r>
        <w:rPr/>
        <w:t>财务报告</w:t>
      </w:r>
      <w:bookmarkEnd w:id="9"/>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6"/>
          <w:szCs w:val="36"/>
        </w:rPr>
      </w:pPr>
    </w:p>
    <w:p>
      <w:pPr>
        <w:spacing w:line="240" w:lineRule="auto" w:before="7"/>
        <w:rPr>
          <w:rFonts w:ascii="黑体" w:hAnsi="黑体" w:cs="黑体" w:eastAsia="黑体" w:hint="default"/>
          <w:b/>
          <w:bCs/>
          <w:sz w:val="28"/>
          <w:szCs w:val="28"/>
        </w:rPr>
      </w:pPr>
    </w:p>
    <w:p>
      <w:pPr>
        <w:spacing w:before="0"/>
        <w:ind w:left="0" w:right="1658" w:firstLine="0"/>
        <w:jc w:val="center"/>
        <w:rPr>
          <w:rFonts w:ascii="黑体" w:hAnsi="黑体" w:cs="黑体" w:eastAsia="黑体" w:hint="default"/>
          <w:sz w:val="32"/>
          <w:szCs w:val="32"/>
        </w:rPr>
      </w:pPr>
      <w:r>
        <w:rPr>
          <w:rFonts w:ascii="黑体" w:hAnsi="黑体" w:cs="黑体" w:eastAsia="黑体" w:hint="default"/>
          <w:sz w:val="32"/>
          <w:szCs w:val="32"/>
        </w:rPr>
        <w:t>审计报告</w:t>
      </w:r>
    </w:p>
    <w:p>
      <w:pPr>
        <w:spacing w:line="240" w:lineRule="auto" w:before="0"/>
        <w:rPr>
          <w:rFonts w:ascii="黑体" w:hAnsi="黑体" w:cs="黑体" w:eastAsia="黑体" w:hint="default"/>
          <w:sz w:val="32"/>
          <w:szCs w:val="32"/>
        </w:rPr>
      </w:pPr>
    </w:p>
    <w:p>
      <w:pPr>
        <w:spacing w:line="240" w:lineRule="auto" w:before="3"/>
        <w:rPr>
          <w:rFonts w:ascii="黑体" w:hAnsi="黑体" w:cs="黑体" w:eastAsia="黑体" w:hint="default"/>
          <w:sz w:val="25"/>
          <w:szCs w:val="25"/>
        </w:rPr>
      </w:pPr>
    </w:p>
    <w:p>
      <w:pPr>
        <w:spacing w:before="0"/>
        <w:ind w:left="5368" w:right="1661" w:firstLine="0"/>
        <w:jc w:val="left"/>
        <w:rPr>
          <w:rFonts w:ascii="Arial" w:hAnsi="Arial" w:cs="Arial" w:eastAsia="Arial" w:hint="default"/>
          <w:sz w:val="21"/>
          <w:szCs w:val="21"/>
        </w:rPr>
      </w:pPr>
      <w:r>
        <w:rPr>
          <w:rFonts w:ascii="黑体" w:hAnsi="黑体" w:cs="黑体" w:eastAsia="黑体" w:hint="default"/>
          <w:sz w:val="21"/>
          <w:szCs w:val="21"/>
        </w:rPr>
        <w:t>中审国际审字【</w:t>
      </w:r>
      <w:r>
        <w:rPr>
          <w:rFonts w:ascii="Arial" w:hAnsi="Arial" w:cs="Arial" w:eastAsia="Arial" w:hint="default"/>
          <w:sz w:val="21"/>
          <w:szCs w:val="21"/>
        </w:rPr>
        <w:t>2012</w:t>
      </w:r>
      <w:r>
        <w:rPr>
          <w:rFonts w:ascii="黑体" w:hAnsi="黑体" w:cs="黑体" w:eastAsia="黑体" w:hint="default"/>
          <w:sz w:val="21"/>
          <w:szCs w:val="21"/>
        </w:rPr>
        <w:t>】</w:t>
      </w:r>
      <w:r>
        <w:rPr>
          <w:rFonts w:ascii="Arial" w:hAnsi="Arial" w:cs="Arial" w:eastAsia="Arial" w:hint="default"/>
          <w:sz w:val="21"/>
          <w:szCs w:val="21"/>
        </w:rPr>
        <w:t>01020043</w:t>
      </w:r>
    </w:p>
    <w:p>
      <w:pPr>
        <w:spacing w:line="240" w:lineRule="auto" w:before="0"/>
        <w:rPr>
          <w:rFonts w:ascii="Arial" w:hAnsi="Arial" w:cs="Arial" w:eastAsia="Arial" w:hint="default"/>
          <w:sz w:val="22"/>
          <w:szCs w:val="22"/>
        </w:rPr>
      </w:pPr>
    </w:p>
    <w:p>
      <w:pPr>
        <w:spacing w:before="158"/>
        <w:ind w:left="138" w:right="1787" w:firstLine="0"/>
        <w:jc w:val="left"/>
        <w:rPr>
          <w:rFonts w:ascii="黑体" w:hAnsi="黑体" w:cs="黑体" w:eastAsia="黑体" w:hint="default"/>
          <w:sz w:val="21"/>
          <w:szCs w:val="21"/>
        </w:rPr>
      </w:pPr>
      <w:r>
        <w:rPr>
          <w:rFonts w:ascii="黑体" w:hAnsi="黑体" w:cs="黑体" w:eastAsia="黑体" w:hint="default"/>
          <w:sz w:val="21"/>
          <w:szCs w:val="21"/>
        </w:rPr>
        <w:t>深圳天源迪科信息技术股份有限公司全体股东：</w:t>
      </w:r>
    </w:p>
    <w:p>
      <w:pPr>
        <w:spacing w:line="240" w:lineRule="auto" w:before="3"/>
        <w:rPr>
          <w:rFonts w:ascii="黑体" w:hAnsi="黑体" w:cs="黑体" w:eastAsia="黑体" w:hint="default"/>
          <w:sz w:val="23"/>
          <w:szCs w:val="23"/>
        </w:rPr>
      </w:pPr>
    </w:p>
    <w:p>
      <w:pPr>
        <w:spacing w:line="391" w:lineRule="auto" w:before="0"/>
        <w:ind w:left="138" w:right="1791" w:firstLine="419"/>
        <w:jc w:val="both"/>
        <w:rPr>
          <w:rFonts w:ascii="宋体" w:hAnsi="宋体" w:cs="宋体" w:eastAsia="宋体" w:hint="default"/>
          <w:sz w:val="21"/>
          <w:szCs w:val="21"/>
        </w:rPr>
      </w:pPr>
      <w:r>
        <w:rPr>
          <w:rFonts w:ascii="宋体" w:hAnsi="宋体" w:cs="宋体" w:eastAsia="宋体" w:hint="default"/>
          <w:spacing w:val="-4"/>
          <w:sz w:val="21"/>
          <w:szCs w:val="21"/>
        </w:rPr>
        <w:t>我们审计了后附的深圳天源迪科信息技术股份有限公司（以下简称天源迪科公司）财务</w:t>
      </w:r>
      <w:r>
        <w:rPr>
          <w:rFonts w:ascii="宋体" w:hAnsi="宋体" w:cs="宋体" w:eastAsia="宋体" w:hint="default"/>
          <w:spacing w:val="-3"/>
          <w:w w:val="100"/>
          <w:sz w:val="21"/>
          <w:szCs w:val="21"/>
        </w:rPr>
        <w:t> </w:t>
      </w:r>
      <w:r>
        <w:rPr>
          <w:rFonts w:ascii="宋体" w:hAnsi="宋体" w:cs="宋体" w:eastAsia="宋体" w:hint="default"/>
          <w:sz w:val="21"/>
          <w:szCs w:val="21"/>
        </w:rPr>
        <w:t>报表，包括</w:t>
      </w:r>
      <w:r>
        <w:rPr>
          <w:rFonts w:ascii="宋体" w:hAnsi="宋体" w:cs="宋体" w:eastAsia="宋体" w:hint="default"/>
          <w:spacing w:val="-39"/>
          <w:sz w:val="21"/>
          <w:szCs w:val="21"/>
        </w:rPr>
        <w:t> </w:t>
      </w:r>
      <w:r>
        <w:rPr>
          <w:rFonts w:ascii="Arial" w:hAnsi="Arial" w:cs="Arial" w:eastAsia="Arial" w:hint="default"/>
          <w:spacing w:val="-5"/>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pacing w:val="-3"/>
          <w:sz w:val="21"/>
          <w:szCs w:val="21"/>
        </w:rPr>
        <w:t>日合并及母公司的资产负债表，</w:t>
      </w:r>
      <w:r>
        <w:rPr>
          <w:rFonts w:ascii="Arial" w:hAnsi="Arial" w:cs="Arial" w:eastAsia="Arial" w:hint="default"/>
          <w:spacing w:val="-3"/>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年度合并及母公司的利</w:t>
      </w:r>
      <w:r>
        <w:rPr>
          <w:rFonts w:ascii="宋体" w:hAnsi="宋体" w:cs="宋体" w:eastAsia="宋体" w:hint="default"/>
          <w:w w:val="100"/>
          <w:sz w:val="21"/>
          <w:szCs w:val="21"/>
        </w:rPr>
        <w:t> </w:t>
      </w:r>
      <w:r>
        <w:rPr>
          <w:rFonts w:ascii="宋体" w:hAnsi="宋体" w:cs="宋体" w:eastAsia="宋体" w:hint="default"/>
          <w:sz w:val="21"/>
          <w:szCs w:val="21"/>
        </w:rPr>
        <w:t>润表、合并及母公司现金流量表、合并及母公司所有者权益变动表，以及财务报表附注。</w:t>
      </w:r>
    </w:p>
    <w:p>
      <w:pPr>
        <w:spacing w:line="240" w:lineRule="auto" w:before="3"/>
        <w:rPr>
          <w:rFonts w:ascii="宋体" w:hAnsi="宋体" w:cs="宋体" w:eastAsia="宋体" w:hint="default"/>
          <w:sz w:val="22"/>
          <w:szCs w:val="22"/>
        </w:rPr>
      </w:pPr>
    </w:p>
    <w:p>
      <w:pPr>
        <w:spacing w:before="0"/>
        <w:ind w:left="138" w:right="1787" w:firstLine="0"/>
        <w:jc w:val="left"/>
        <w:rPr>
          <w:rFonts w:ascii="黑体" w:hAnsi="黑体" w:cs="黑体" w:eastAsia="黑体" w:hint="default"/>
          <w:sz w:val="21"/>
          <w:szCs w:val="21"/>
        </w:rPr>
      </w:pPr>
      <w:r>
        <w:rPr>
          <w:rFonts w:ascii="黑体" w:hAnsi="黑体" w:cs="黑体" w:eastAsia="黑体" w:hint="default"/>
          <w:sz w:val="21"/>
          <w:szCs w:val="21"/>
        </w:rPr>
        <w:t>一、管理层对财务报表的责任</w:t>
      </w:r>
    </w:p>
    <w:p>
      <w:pPr>
        <w:spacing w:line="240" w:lineRule="auto" w:before="3"/>
        <w:rPr>
          <w:rFonts w:ascii="黑体" w:hAnsi="黑体" w:cs="黑体" w:eastAsia="黑体" w:hint="default"/>
          <w:sz w:val="14"/>
          <w:szCs w:val="14"/>
        </w:rPr>
      </w:pPr>
    </w:p>
    <w:p>
      <w:pPr>
        <w:spacing w:line="381" w:lineRule="auto" w:before="0"/>
        <w:ind w:left="138" w:right="1788" w:firstLine="419"/>
        <w:jc w:val="both"/>
        <w:rPr>
          <w:rFonts w:ascii="宋体" w:hAnsi="宋体" w:cs="宋体" w:eastAsia="宋体" w:hint="default"/>
          <w:sz w:val="21"/>
          <w:szCs w:val="21"/>
        </w:rPr>
      </w:pPr>
      <w:r>
        <w:rPr>
          <w:rFonts w:ascii="宋体" w:hAnsi="宋体" w:cs="宋体" w:eastAsia="宋体" w:hint="default"/>
          <w:spacing w:val="-7"/>
          <w:w w:val="100"/>
          <w:sz w:val="21"/>
          <w:szCs w:val="21"/>
        </w:rPr>
        <w:t>编制和公允列报财务报表是天源迪科公司管理层的责任。这种责任包括：（</w:t>
      </w:r>
      <w:r>
        <w:rPr>
          <w:rFonts w:ascii="Arial" w:hAnsi="Arial" w:cs="Arial" w:eastAsia="Arial" w:hint="default"/>
          <w:spacing w:val="-7"/>
          <w:w w:val="100"/>
          <w:sz w:val="21"/>
          <w:szCs w:val="21"/>
        </w:rPr>
        <w:t>1</w:t>
      </w:r>
      <w:r>
        <w:rPr>
          <w:rFonts w:ascii="宋体" w:hAnsi="宋体" w:cs="宋体" w:eastAsia="宋体" w:hint="default"/>
          <w:spacing w:val="-7"/>
          <w:w w:val="100"/>
          <w:sz w:val="21"/>
          <w:szCs w:val="21"/>
        </w:rPr>
        <w:t>）按照企业</w:t>
      </w:r>
      <w:r>
        <w:rPr>
          <w:rFonts w:ascii="宋体" w:hAnsi="宋体" w:cs="宋体" w:eastAsia="宋体" w:hint="default"/>
          <w:w w:val="100"/>
          <w:sz w:val="21"/>
          <w:szCs w:val="21"/>
        </w:rPr>
        <w:t> </w:t>
      </w:r>
      <w:r>
        <w:rPr>
          <w:rFonts w:ascii="宋体" w:hAnsi="宋体" w:cs="宋体" w:eastAsia="宋体" w:hint="default"/>
          <w:spacing w:val="-7"/>
          <w:w w:val="100"/>
          <w:sz w:val="21"/>
          <w:szCs w:val="21"/>
        </w:rPr>
        <w:t>会计准则的规定编制财务报表，并使其实现公允反映；（</w:t>
      </w:r>
      <w:r>
        <w:rPr>
          <w:rFonts w:ascii="Arial" w:hAnsi="Arial" w:cs="Arial" w:eastAsia="Arial" w:hint="default"/>
          <w:spacing w:val="-7"/>
          <w:w w:val="100"/>
          <w:sz w:val="21"/>
          <w:szCs w:val="21"/>
        </w:rPr>
        <w:t>2</w:t>
      </w:r>
      <w:r>
        <w:rPr>
          <w:rFonts w:ascii="宋体" w:hAnsi="宋体" w:cs="宋体" w:eastAsia="宋体" w:hint="default"/>
          <w:spacing w:val="-7"/>
          <w:w w:val="100"/>
          <w:sz w:val="21"/>
          <w:szCs w:val="21"/>
        </w:rPr>
        <w:t>）设计、执行和维护必要的内部控</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制，以使财务报表不存在由于舞弊或错误导致的重大错报。</w:t>
      </w:r>
    </w:p>
    <w:p>
      <w:pPr>
        <w:spacing w:line="240" w:lineRule="auto" w:before="1"/>
        <w:rPr>
          <w:rFonts w:ascii="宋体" w:hAnsi="宋体" w:cs="宋体" w:eastAsia="宋体" w:hint="default"/>
          <w:sz w:val="23"/>
          <w:szCs w:val="23"/>
        </w:rPr>
      </w:pPr>
    </w:p>
    <w:p>
      <w:pPr>
        <w:spacing w:before="0"/>
        <w:ind w:left="138" w:right="1787" w:firstLine="0"/>
        <w:jc w:val="left"/>
        <w:rPr>
          <w:rFonts w:ascii="黑体" w:hAnsi="黑体" w:cs="黑体" w:eastAsia="黑体" w:hint="default"/>
          <w:sz w:val="21"/>
          <w:szCs w:val="21"/>
        </w:rPr>
      </w:pPr>
      <w:r>
        <w:rPr>
          <w:rFonts w:ascii="黑体" w:hAnsi="黑体" w:cs="黑体" w:eastAsia="黑体" w:hint="default"/>
          <w:sz w:val="21"/>
          <w:szCs w:val="21"/>
        </w:rPr>
        <w:t>二、注册会计师的责任</w:t>
      </w:r>
    </w:p>
    <w:p>
      <w:pPr>
        <w:spacing w:line="240" w:lineRule="auto" w:before="3"/>
        <w:rPr>
          <w:rFonts w:ascii="黑体" w:hAnsi="黑体" w:cs="黑体" w:eastAsia="黑体" w:hint="default"/>
          <w:sz w:val="14"/>
          <w:szCs w:val="14"/>
        </w:rPr>
      </w:pPr>
    </w:p>
    <w:p>
      <w:pPr>
        <w:spacing w:line="400" w:lineRule="auto" w:before="0"/>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我们的责任是在执行审计工作的基础上对财务报表发表审计意见。我们按照中国注册会</w:t>
      </w:r>
      <w:r>
        <w:rPr>
          <w:rFonts w:ascii="宋体" w:hAnsi="宋体" w:cs="宋体" w:eastAsia="宋体" w:hint="default"/>
          <w:w w:val="100"/>
          <w:sz w:val="21"/>
          <w:szCs w:val="21"/>
        </w:rPr>
        <w:t> </w:t>
      </w:r>
      <w:r>
        <w:rPr>
          <w:rFonts w:ascii="宋体" w:hAnsi="宋体" w:cs="宋体" w:eastAsia="宋体" w:hint="default"/>
          <w:spacing w:val="-4"/>
          <w:w w:val="100"/>
          <w:sz w:val="21"/>
          <w:szCs w:val="21"/>
        </w:rPr>
        <w:t>计师审计准则的规定执行了审计工作。中国注册会计师审计准则要求我们遵守中国注册会计</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师职业道德守则，计划和执行审计工作以对财务报表是否不存在重大错报获取合理保证。</w:t>
      </w:r>
    </w:p>
    <w:p>
      <w:pPr>
        <w:spacing w:line="400" w:lineRule="auto" w:before="45"/>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审计工作涉及实施审计程序，以获取有关财务报表金额和披露的审计证据。选择的审计</w:t>
      </w:r>
      <w:r>
        <w:rPr>
          <w:rFonts w:ascii="宋体" w:hAnsi="宋体" w:cs="宋体" w:eastAsia="宋体" w:hint="default"/>
          <w:w w:val="100"/>
          <w:sz w:val="21"/>
          <w:szCs w:val="21"/>
        </w:rPr>
        <w:t> </w:t>
      </w:r>
      <w:r>
        <w:rPr>
          <w:rFonts w:ascii="宋体" w:hAnsi="宋体" w:cs="宋体" w:eastAsia="宋体" w:hint="default"/>
          <w:sz w:val="21"/>
          <w:szCs w:val="21"/>
        </w:rPr>
        <w:t>程序取决于注册会计师的判断，包括对由于舞弊或错误导致的财务报表重大错报风险的评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4"/>
          <w:sz w:val="21"/>
          <w:szCs w:val="21"/>
        </w:rPr>
        <w:t>估。在进行风险评估时，注册会计师考虑与财务报表编制和公允列报相关的内部控制，以设</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计恰当的审计程序，但目的并非对内部控制的有效性发表意见。审计工作还包括评价管理层</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选用会计政策的恰当性和作出会计估计的合理性，以及评价财务报表的总体列报。</w:t>
      </w:r>
    </w:p>
    <w:p>
      <w:pPr>
        <w:spacing w:before="45"/>
        <w:ind w:left="0" w:right="1771" w:firstLine="0"/>
        <w:jc w:val="center"/>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center"/>
        <w:rPr>
          <w:rFonts w:ascii="宋体" w:hAnsi="宋体" w:cs="宋体" w:eastAsia="宋体" w:hint="default"/>
          <w:sz w:val="21"/>
          <w:szCs w:val="21"/>
        </w:rPr>
        <w:sectPr>
          <w:pgSz w:w="11910" w:h="16840"/>
          <w:pgMar w:header="877" w:footer="835" w:top="1060" w:bottom="102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138" w:right="1787" w:firstLine="0"/>
        <w:jc w:val="left"/>
        <w:rPr>
          <w:rFonts w:ascii="黑体" w:hAnsi="黑体" w:cs="黑体" w:eastAsia="黑体" w:hint="default"/>
          <w:sz w:val="21"/>
          <w:szCs w:val="21"/>
        </w:rPr>
      </w:pPr>
      <w:r>
        <w:rPr>
          <w:rFonts w:ascii="黑体" w:hAnsi="黑体" w:cs="黑体" w:eastAsia="黑体" w:hint="default"/>
          <w:sz w:val="21"/>
          <w:szCs w:val="21"/>
        </w:rPr>
        <w:t>三、审计意见</w:t>
      </w:r>
    </w:p>
    <w:p>
      <w:pPr>
        <w:spacing w:line="240" w:lineRule="auto" w:before="3"/>
        <w:rPr>
          <w:rFonts w:ascii="黑体" w:hAnsi="黑体" w:cs="黑体" w:eastAsia="黑体" w:hint="default"/>
          <w:sz w:val="14"/>
          <w:szCs w:val="14"/>
        </w:rPr>
      </w:pPr>
    </w:p>
    <w:p>
      <w:pPr>
        <w:spacing w:line="391" w:lineRule="auto" w:before="0"/>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我们认为，天源迪科公司财务报表在所有重大方面按照企业会计准则的规定编制，公允</w:t>
      </w:r>
      <w:r>
        <w:rPr>
          <w:rFonts w:ascii="宋体" w:hAnsi="宋体" w:cs="宋体" w:eastAsia="宋体" w:hint="default"/>
          <w:w w:val="100"/>
          <w:sz w:val="21"/>
          <w:szCs w:val="21"/>
        </w:rPr>
        <w:t> </w:t>
      </w:r>
      <w:r>
        <w:rPr>
          <w:rFonts w:ascii="宋体" w:hAnsi="宋体" w:cs="宋体" w:eastAsia="宋体" w:hint="default"/>
          <w:sz w:val="21"/>
          <w:szCs w:val="21"/>
        </w:rPr>
        <w:t>反映了天源迪科公司</w:t>
      </w:r>
      <w:r>
        <w:rPr>
          <w:rFonts w:ascii="宋体" w:hAnsi="宋体" w:cs="宋体" w:eastAsia="宋体" w:hint="default"/>
          <w:spacing w:val="-52"/>
          <w:sz w:val="21"/>
          <w:szCs w:val="21"/>
        </w:rPr>
        <w:t> </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日合并及母公司的财务状况以及</w:t>
      </w:r>
      <w:r>
        <w:rPr>
          <w:rFonts w:ascii="宋体" w:hAnsi="宋体" w:cs="宋体" w:eastAsia="宋体" w:hint="default"/>
          <w:spacing w:val="-54"/>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年度合并及母</w:t>
      </w:r>
      <w:r>
        <w:rPr>
          <w:rFonts w:ascii="宋体" w:hAnsi="宋体" w:cs="宋体" w:eastAsia="宋体" w:hint="default"/>
          <w:w w:val="100"/>
          <w:sz w:val="21"/>
          <w:szCs w:val="21"/>
        </w:rPr>
        <w:t> </w:t>
      </w:r>
      <w:r>
        <w:rPr>
          <w:rFonts w:ascii="宋体" w:hAnsi="宋体" w:cs="宋体" w:eastAsia="宋体" w:hint="default"/>
          <w:sz w:val="21"/>
          <w:szCs w:val="21"/>
        </w:rPr>
        <w:t>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tbl>
      <w:tblPr>
        <w:tblW w:w="0" w:type="auto"/>
        <w:jc w:val="left"/>
        <w:tblInd w:w="756" w:type="dxa"/>
        <w:tblLayout w:type="fixed"/>
        <w:tblCellMar>
          <w:top w:w="0" w:type="dxa"/>
          <w:left w:w="0" w:type="dxa"/>
          <w:bottom w:w="0" w:type="dxa"/>
          <w:right w:w="0" w:type="dxa"/>
        </w:tblCellMar>
        <w:tblLook w:val="01E0"/>
      </w:tblPr>
      <w:tblGrid>
        <w:gridCol w:w="3361"/>
        <w:gridCol w:w="3573"/>
      </w:tblGrid>
      <w:tr>
        <w:trPr>
          <w:trHeight w:val="41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11" w:lineRule="exact"/>
              <w:ind w:right="856"/>
              <w:jc w:val="center"/>
              <w:rPr>
                <w:rFonts w:ascii="黑体" w:hAnsi="黑体" w:cs="黑体" w:eastAsia="黑体" w:hint="default"/>
                <w:sz w:val="21"/>
                <w:szCs w:val="21"/>
              </w:rPr>
            </w:pPr>
            <w:r>
              <w:rPr>
                <w:rFonts w:ascii="黑体" w:hAnsi="黑体" w:cs="黑体" w:eastAsia="黑体" w:hint="default"/>
                <w:sz w:val="21"/>
                <w:szCs w:val="21"/>
              </w:rPr>
              <w:t>中审国际会计师事务所</w:t>
            </w:r>
          </w:p>
        </w:tc>
        <w:tc>
          <w:tcPr>
            <w:tcW w:w="3573" w:type="dxa"/>
            <w:tcBorders>
              <w:top w:val="nil" w:sz="6" w:space="0" w:color="auto"/>
              <w:left w:val="nil" w:sz="6" w:space="0" w:color="auto"/>
              <w:bottom w:val="nil" w:sz="6" w:space="0" w:color="auto"/>
              <w:right w:val="nil" w:sz="6" w:space="0" w:color="auto"/>
            </w:tcBorders>
          </w:tcPr>
          <w:p>
            <w:pPr>
              <w:pStyle w:val="TableParagraph"/>
              <w:spacing w:line="211" w:lineRule="exact"/>
              <w:ind w:left="1058" w:right="0"/>
              <w:jc w:val="left"/>
              <w:rPr>
                <w:rFonts w:ascii="黑体" w:hAnsi="黑体" w:cs="黑体" w:eastAsia="黑体" w:hint="default"/>
                <w:sz w:val="21"/>
                <w:szCs w:val="21"/>
              </w:rPr>
            </w:pPr>
            <w:r>
              <w:rPr>
                <w:rFonts w:ascii="黑体" w:hAnsi="黑体" w:cs="黑体" w:eastAsia="黑体" w:hint="default"/>
                <w:sz w:val="21"/>
                <w:szCs w:val="21"/>
              </w:rPr>
              <w:t>中国注册会计师</w:t>
            </w:r>
          </w:p>
        </w:tc>
      </w:tr>
      <w:tr>
        <w:trPr>
          <w:trHeight w:val="620"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59"/>
              <w:jc w:val="center"/>
              <w:rPr>
                <w:rFonts w:ascii="黑体" w:hAnsi="黑体" w:cs="黑体" w:eastAsia="黑体" w:hint="default"/>
                <w:sz w:val="21"/>
                <w:szCs w:val="21"/>
              </w:rPr>
            </w:pPr>
            <w:r>
              <w:rPr>
                <w:rFonts w:ascii="黑体" w:hAnsi="黑体" w:cs="黑体" w:eastAsia="黑体" w:hint="default"/>
                <w:sz w:val="21"/>
                <w:szCs w:val="21"/>
              </w:rPr>
              <w:t>有限公司</w:t>
            </w:r>
          </w:p>
        </w:tc>
        <w:tc>
          <w:tcPr>
            <w:tcW w:w="3573" w:type="dxa"/>
            <w:tcBorders>
              <w:top w:val="nil" w:sz="6" w:space="0" w:color="auto"/>
              <w:left w:val="nil" w:sz="6" w:space="0" w:color="auto"/>
              <w:bottom w:val="nil" w:sz="6" w:space="0" w:color="auto"/>
              <w:right w:val="nil" w:sz="6" w:space="0" w:color="auto"/>
            </w:tcBorders>
          </w:tcPr>
          <w:p>
            <w:pPr/>
          </w:p>
        </w:tc>
      </w:tr>
      <w:tr>
        <w:trPr>
          <w:trHeight w:val="930" w:hRule="exact"/>
        </w:trPr>
        <w:tc>
          <w:tcPr>
            <w:tcW w:w="3361" w:type="dxa"/>
            <w:tcBorders>
              <w:top w:val="nil" w:sz="6" w:space="0" w:color="auto"/>
              <w:left w:val="nil" w:sz="6" w:space="0" w:color="auto"/>
              <w:bottom w:val="nil" w:sz="6" w:space="0" w:color="auto"/>
              <w:right w:val="nil" w:sz="6" w:space="0" w:color="auto"/>
            </w:tcBorders>
          </w:tcPr>
          <w:p>
            <w:pPr/>
          </w:p>
        </w:tc>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58" w:right="0"/>
              <w:jc w:val="left"/>
              <w:rPr>
                <w:rFonts w:ascii="黑体" w:hAnsi="黑体" w:cs="黑体" w:eastAsia="黑体" w:hint="default"/>
                <w:sz w:val="21"/>
                <w:szCs w:val="21"/>
              </w:rPr>
            </w:pPr>
            <w:r>
              <w:rPr>
                <w:rFonts w:ascii="黑体" w:hAnsi="黑体" w:cs="黑体" w:eastAsia="黑体" w:hint="default"/>
                <w:sz w:val="21"/>
                <w:szCs w:val="21"/>
              </w:rPr>
              <w:t>中国注册会计师</w:t>
            </w:r>
          </w:p>
        </w:tc>
      </w:tr>
      <w:tr>
        <w:trPr>
          <w:trHeight w:val="72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59"/>
              <w:jc w:val="center"/>
              <w:rPr>
                <w:rFonts w:ascii="黑体" w:hAnsi="黑体" w:cs="黑体" w:eastAsia="黑体" w:hint="default"/>
                <w:sz w:val="21"/>
                <w:szCs w:val="21"/>
              </w:rPr>
            </w:pPr>
            <w:r>
              <w:rPr>
                <w:rFonts w:ascii="黑体" w:hAnsi="黑体" w:cs="黑体" w:eastAsia="黑体" w:hint="default"/>
                <w:sz w:val="21"/>
                <w:szCs w:val="21"/>
              </w:rPr>
              <w:t>中国北京</w:t>
            </w:r>
          </w:p>
        </w:tc>
        <w:tc>
          <w:tcPr>
            <w:tcW w:w="35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8" w:right="0"/>
              <w:jc w:val="left"/>
              <w:rPr>
                <w:rFonts w:ascii="黑体" w:hAnsi="黑体" w:cs="黑体" w:eastAsia="黑体" w:hint="default"/>
                <w:sz w:val="21"/>
                <w:szCs w:val="21"/>
              </w:rPr>
            </w:pPr>
            <w:r>
              <w:rPr>
                <w:rFonts w:ascii="黑体" w:hAnsi="黑体" w:cs="黑体" w:eastAsia="黑体" w:hint="default"/>
                <w:sz w:val="21"/>
                <w:szCs w:val="21"/>
              </w:rPr>
              <w:t>二〇一二年三月二十一日</w:t>
            </w:r>
          </w:p>
        </w:tc>
      </w:tr>
    </w:tbl>
    <w:p>
      <w:pPr>
        <w:spacing w:after="0" w:line="240" w:lineRule="auto"/>
        <w:jc w:val="left"/>
        <w:rPr>
          <w:rFonts w:ascii="黑体" w:hAnsi="黑体" w:cs="黑体" w:eastAsia="黑体" w:hint="default"/>
          <w:sz w:val="21"/>
          <w:szCs w:val="21"/>
        </w:rPr>
        <w:sectPr>
          <w:pgSz w:w="11910" w:h="16840"/>
          <w:pgMar w:header="877" w:footer="835" w:top="1060" w:bottom="1020" w:left="166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667"/>
        <w:gridCol w:w="1735"/>
        <w:gridCol w:w="2447"/>
        <w:gridCol w:w="2068"/>
      </w:tblGrid>
      <w:tr>
        <w:trPr>
          <w:trHeight w:val="338" w:hRule="exact"/>
        </w:trPr>
        <w:tc>
          <w:tcPr>
            <w:tcW w:w="8917"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1" w:right="0"/>
              <w:jc w:val="center"/>
              <w:rPr>
                <w:rFonts w:ascii="黑体" w:hAnsi="黑体" w:cs="黑体" w:eastAsia="黑体" w:hint="default"/>
                <w:sz w:val="24"/>
                <w:szCs w:val="24"/>
              </w:rPr>
            </w:pPr>
            <w:r>
              <w:rPr>
                <w:rFonts w:ascii="黑体" w:hAnsi="黑体" w:cs="黑体" w:eastAsia="黑体" w:hint="default"/>
                <w:sz w:val="24"/>
                <w:szCs w:val="24"/>
              </w:rPr>
              <w:t>合并资产负债表</w:t>
            </w:r>
          </w:p>
        </w:tc>
      </w:tr>
      <w:tr>
        <w:trPr>
          <w:trHeight w:val="293" w:hRule="exact"/>
        </w:trPr>
        <w:tc>
          <w:tcPr>
            <w:tcW w:w="8917" w:type="dxa"/>
            <w:gridSpan w:val="4"/>
            <w:tcBorders>
              <w:top w:val="single" w:sz="4" w:space="0" w:color="000000"/>
              <w:left w:val="nil" w:sz="6" w:space="0" w:color="auto"/>
              <w:bottom w:val="single" w:sz="4" w:space="0" w:color="000000"/>
              <w:right w:val="nil" w:sz="6" w:space="0" w:color="auto"/>
            </w:tcBorders>
          </w:tcPr>
          <w:p>
            <w:pPr>
              <w:pStyle w:val="TableParagraph"/>
              <w:spacing w:line="245" w:lineRule="exact"/>
              <w:ind w:left="1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30" w:hRule="exact"/>
        </w:trPr>
        <w:tc>
          <w:tcPr>
            <w:tcW w:w="440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编制单位：深圳天源迪科信息技术股份有限公司</w:t>
            </w:r>
            <w:r>
              <w:rPr>
                <w:rFonts w:ascii="宋体" w:hAnsi="宋体" w:cs="宋体" w:eastAsia="宋体" w:hint="default"/>
                <w:sz w:val="18"/>
                <w:szCs w:val="18"/>
              </w:rPr>
            </w: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hAnsi="宋体" w:cs="宋体" w:eastAsia="宋体" w:hint="default"/>
                <w:b/>
                <w:bCs/>
                <w:w w:val="95"/>
                <w:sz w:val="18"/>
                <w:szCs w:val="18"/>
              </w:rPr>
              <w:t>单位：元币种：人民币</w:t>
            </w:r>
            <w:r>
              <w:rPr>
                <w:rFonts w:ascii="宋体" w:hAnsi="宋体" w:cs="宋体" w:eastAsia="宋体" w:hint="default"/>
                <w:sz w:val="18"/>
                <w:szCs w:val="18"/>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26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422"/>
              <w:jc w:val="center"/>
              <w:rPr>
                <w:rFonts w:ascii="宋体" w:hAnsi="宋体" w:cs="宋体" w:eastAsia="宋体" w:hint="default"/>
                <w:sz w:val="18"/>
                <w:szCs w:val="18"/>
              </w:rPr>
            </w:pPr>
            <w:r>
              <w:rPr>
                <w:rFonts w:ascii="宋体" w:hAnsi="宋体" w:cs="宋体" w:eastAsia="宋体" w:hint="default"/>
                <w:b/>
                <w:bCs/>
                <w:sz w:val="18"/>
                <w:szCs w:val="18"/>
              </w:rPr>
              <w:t>附注五</w:t>
            </w:r>
            <w:r>
              <w:rPr>
                <w:rFonts w:ascii="宋体" w:hAnsi="宋体" w:cs="宋体" w:eastAsia="宋体" w:hint="default"/>
                <w:sz w:val="18"/>
                <w:szCs w:val="18"/>
              </w:rPr>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471"/>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23"/>
              <w:jc w:val="center"/>
              <w:rPr>
                <w:rFonts w:ascii="Times New Roman" w:hAnsi="Times New Roman" w:cs="Times New Roman" w:eastAsia="Times New Roman" w:hint="default"/>
                <w:sz w:val="18"/>
                <w:szCs w:val="18"/>
              </w:rPr>
            </w:pPr>
            <w:r>
              <w:rPr>
                <w:rFonts w:ascii="Times New Roman"/>
                <w:sz w:val="18"/>
              </w:rPr>
              <w:t>1</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472"/>
              <w:jc w:val="right"/>
              <w:rPr>
                <w:rFonts w:ascii="Times New Roman" w:hAnsi="Times New Roman" w:cs="Times New Roman" w:eastAsia="Times New Roman" w:hint="default"/>
                <w:sz w:val="20"/>
                <w:szCs w:val="20"/>
              </w:rPr>
            </w:pPr>
            <w:r>
              <w:rPr>
                <w:rFonts w:ascii="Times New Roman"/>
                <w:w w:val="95"/>
                <w:sz w:val="20"/>
              </w:rPr>
              <w:t>451,664,597.14</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5"/>
                <w:sz w:val="20"/>
              </w:rPr>
              <w:t>679,859,660.71</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3"/>
              <w:jc w:val="center"/>
              <w:rPr>
                <w:rFonts w:ascii="Times New Roman" w:hAnsi="Times New Roman" w:cs="Times New Roman" w:eastAsia="Times New Roman" w:hint="default"/>
                <w:sz w:val="18"/>
                <w:szCs w:val="18"/>
              </w:rPr>
            </w:pPr>
            <w:r>
              <w:rPr>
                <w:rFonts w:ascii="Times New Roman"/>
                <w:sz w:val="18"/>
              </w:rPr>
              <w:t>2</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472"/>
              <w:jc w:val="right"/>
              <w:rPr>
                <w:rFonts w:ascii="Times New Roman" w:hAnsi="Times New Roman" w:cs="Times New Roman" w:eastAsia="Times New Roman" w:hint="default"/>
                <w:sz w:val="20"/>
                <w:szCs w:val="20"/>
              </w:rPr>
            </w:pPr>
            <w:r>
              <w:rPr>
                <w:rFonts w:ascii="Times New Roman"/>
                <w:w w:val="95"/>
                <w:sz w:val="20"/>
              </w:rPr>
              <w:t>3,913,856.00</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5"/>
                <w:sz w:val="20"/>
              </w:rPr>
              <w:t>803,340.00</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3"/>
              <w:jc w:val="center"/>
              <w:rPr>
                <w:rFonts w:ascii="Times New Roman" w:hAnsi="Times New Roman" w:cs="Times New Roman" w:eastAsia="Times New Roman" w:hint="default"/>
                <w:sz w:val="18"/>
                <w:szCs w:val="18"/>
              </w:rPr>
            </w:pPr>
            <w:r>
              <w:rPr>
                <w:rFonts w:ascii="Times New Roman"/>
                <w:sz w:val="18"/>
              </w:rPr>
              <w:t>3</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472"/>
              <w:jc w:val="right"/>
              <w:rPr>
                <w:rFonts w:ascii="Times New Roman" w:hAnsi="Times New Roman" w:cs="Times New Roman" w:eastAsia="Times New Roman" w:hint="default"/>
                <w:sz w:val="20"/>
                <w:szCs w:val="20"/>
              </w:rPr>
            </w:pPr>
            <w:r>
              <w:rPr>
                <w:rFonts w:ascii="Times New Roman"/>
                <w:w w:val="95"/>
                <w:sz w:val="20"/>
              </w:rPr>
              <w:t>266,491,496.48</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5"/>
                <w:sz w:val="20"/>
              </w:rPr>
              <w:t>124,868,987.10</w:t>
            </w:r>
            <w:r>
              <w:rPr>
                <w:rFonts w:ascii="Times New Roman"/>
                <w:sz w:val="20"/>
              </w:rPr>
            </w:r>
          </w:p>
        </w:tc>
      </w:tr>
      <w:tr>
        <w:trPr>
          <w:trHeight w:val="385"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3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3"/>
              <w:jc w:val="center"/>
              <w:rPr>
                <w:rFonts w:ascii="Times New Roman" w:hAnsi="Times New Roman" w:cs="Times New Roman" w:eastAsia="Times New Roman" w:hint="default"/>
                <w:sz w:val="18"/>
                <w:szCs w:val="18"/>
              </w:rPr>
            </w:pPr>
            <w:r>
              <w:rPr>
                <w:rFonts w:ascii="Times New Roman"/>
                <w:sz w:val="18"/>
              </w:rPr>
              <w:t>4</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472"/>
              <w:jc w:val="right"/>
              <w:rPr>
                <w:rFonts w:ascii="Times New Roman" w:hAnsi="Times New Roman" w:cs="Times New Roman" w:eastAsia="Times New Roman" w:hint="default"/>
                <w:sz w:val="20"/>
                <w:szCs w:val="20"/>
              </w:rPr>
            </w:pPr>
            <w:r>
              <w:rPr>
                <w:rFonts w:ascii="Times New Roman"/>
                <w:w w:val="95"/>
                <w:sz w:val="20"/>
              </w:rPr>
              <w:t>2,106,112.15</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20"/>
                <w:szCs w:val="20"/>
              </w:rPr>
            </w:pPr>
            <w:r>
              <w:rPr>
                <w:rFonts w:ascii="Times New Roman"/>
                <w:w w:val="95"/>
                <w:sz w:val="20"/>
              </w:rPr>
              <w:t>4,771,735.13</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23"/>
              <w:jc w:val="center"/>
              <w:rPr>
                <w:rFonts w:ascii="Times New Roman" w:hAnsi="Times New Roman" w:cs="Times New Roman" w:eastAsia="Times New Roman" w:hint="default"/>
                <w:sz w:val="18"/>
                <w:szCs w:val="18"/>
              </w:rPr>
            </w:pPr>
            <w:r>
              <w:rPr>
                <w:rFonts w:ascii="Times New Roman"/>
                <w:sz w:val="18"/>
              </w:rPr>
              <w:t>5</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472"/>
              <w:jc w:val="right"/>
              <w:rPr>
                <w:rFonts w:ascii="Times New Roman" w:hAnsi="Times New Roman" w:cs="Times New Roman" w:eastAsia="Times New Roman" w:hint="default"/>
                <w:sz w:val="20"/>
                <w:szCs w:val="20"/>
              </w:rPr>
            </w:pPr>
            <w:r>
              <w:rPr>
                <w:rFonts w:ascii="Times New Roman"/>
                <w:w w:val="95"/>
                <w:sz w:val="20"/>
              </w:rPr>
              <w:t>7,545,069.65</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5"/>
                <w:sz w:val="20"/>
              </w:rPr>
              <w:t>8,617,332.34</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3"/>
              <w:jc w:val="center"/>
              <w:rPr>
                <w:rFonts w:ascii="Times New Roman" w:hAnsi="Times New Roman" w:cs="Times New Roman" w:eastAsia="Times New Roman" w:hint="default"/>
                <w:sz w:val="18"/>
                <w:szCs w:val="18"/>
              </w:rPr>
            </w:pPr>
            <w:r>
              <w:rPr>
                <w:rFonts w:ascii="Times New Roman"/>
                <w:sz w:val="18"/>
              </w:rPr>
              <w:t>6</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472"/>
              <w:jc w:val="right"/>
              <w:rPr>
                <w:rFonts w:ascii="Times New Roman" w:hAnsi="Times New Roman" w:cs="Times New Roman" w:eastAsia="Times New Roman" w:hint="default"/>
                <w:sz w:val="20"/>
                <w:szCs w:val="20"/>
              </w:rPr>
            </w:pPr>
            <w:r>
              <w:rPr>
                <w:rFonts w:ascii="Times New Roman"/>
                <w:w w:val="95"/>
                <w:sz w:val="20"/>
              </w:rPr>
              <w:t>11,541,539.01</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5"/>
                <w:sz w:val="20"/>
              </w:rPr>
              <w:t>3,874,549.24</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3"/>
              <w:jc w:val="center"/>
              <w:rPr>
                <w:rFonts w:ascii="Times New Roman" w:hAnsi="Times New Roman" w:cs="Times New Roman" w:eastAsia="Times New Roman" w:hint="default"/>
                <w:sz w:val="18"/>
                <w:szCs w:val="18"/>
              </w:rPr>
            </w:pPr>
            <w:r>
              <w:rPr>
                <w:rFonts w:ascii="Times New Roman"/>
                <w:sz w:val="18"/>
              </w:rPr>
              <w:t>7</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472"/>
              <w:jc w:val="right"/>
              <w:rPr>
                <w:rFonts w:ascii="Times New Roman" w:hAnsi="Times New Roman" w:cs="Times New Roman" w:eastAsia="Times New Roman" w:hint="default"/>
                <w:sz w:val="20"/>
                <w:szCs w:val="20"/>
              </w:rPr>
            </w:pPr>
            <w:r>
              <w:rPr>
                <w:rFonts w:ascii="Times New Roman"/>
                <w:w w:val="95"/>
                <w:sz w:val="20"/>
              </w:rPr>
              <w:t>2,127,044.00</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5"/>
                <w:sz w:val="20"/>
              </w:rPr>
              <w:t>2,067,082.89</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48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472"/>
              <w:jc w:val="right"/>
              <w:rPr>
                <w:rFonts w:ascii="Times New Roman" w:hAnsi="Times New Roman" w:cs="Times New Roman" w:eastAsia="Times New Roman" w:hint="default"/>
                <w:sz w:val="20"/>
                <w:szCs w:val="20"/>
              </w:rPr>
            </w:pPr>
            <w:r>
              <w:rPr>
                <w:rFonts w:ascii="Times New Roman"/>
                <w:b/>
                <w:w w:val="95"/>
                <w:sz w:val="20"/>
              </w:rPr>
              <w:t>745,389,714.43</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b/>
                <w:w w:val="95"/>
                <w:sz w:val="20"/>
              </w:rPr>
              <w:t>824,862,687.41</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3"/>
              <w:jc w:val="center"/>
              <w:rPr>
                <w:rFonts w:ascii="Times New Roman" w:hAnsi="Times New Roman" w:cs="Times New Roman" w:eastAsia="Times New Roman" w:hint="default"/>
                <w:sz w:val="18"/>
                <w:szCs w:val="18"/>
              </w:rPr>
            </w:pPr>
            <w:r>
              <w:rPr>
                <w:rFonts w:ascii="Times New Roman"/>
                <w:sz w:val="18"/>
              </w:rPr>
              <w:t>8</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472"/>
              <w:jc w:val="right"/>
              <w:rPr>
                <w:rFonts w:ascii="Times New Roman" w:hAnsi="Times New Roman" w:cs="Times New Roman" w:eastAsia="Times New Roman" w:hint="default"/>
                <w:sz w:val="20"/>
                <w:szCs w:val="20"/>
              </w:rPr>
            </w:pPr>
            <w:r>
              <w:rPr>
                <w:rFonts w:ascii="Times New Roman"/>
                <w:w w:val="95"/>
                <w:sz w:val="20"/>
              </w:rPr>
              <w:t>46,390,521.53</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5"/>
                <w:sz w:val="20"/>
              </w:rPr>
              <w:t>2,437,110.80</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3"/>
              <w:jc w:val="center"/>
              <w:rPr>
                <w:rFonts w:ascii="Times New Roman" w:hAnsi="Times New Roman" w:cs="Times New Roman" w:eastAsia="Times New Roman" w:hint="default"/>
                <w:sz w:val="18"/>
                <w:szCs w:val="18"/>
              </w:rPr>
            </w:pPr>
            <w:r>
              <w:rPr>
                <w:rFonts w:ascii="Times New Roman"/>
                <w:sz w:val="18"/>
              </w:rPr>
              <w:t>9</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472"/>
              <w:jc w:val="right"/>
              <w:rPr>
                <w:rFonts w:ascii="Times New Roman" w:hAnsi="Times New Roman" w:cs="Times New Roman" w:eastAsia="Times New Roman" w:hint="default"/>
                <w:sz w:val="20"/>
                <w:szCs w:val="20"/>
              </w:rPr>
            </w:pPr>
            <w:r>
              <w:rPr>
                <w:rFonts w:ascii="Times New Roman"/>
                <w:w w:val="95"/>
                <w:sz w:val="20"/>
              </w:rPr>
              <w:t>76,851,102.50</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5"/>
                <w:sz w:val="20"/>
              </w:rPr>
              <w:t>78,727,596.98</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1"/>
              <w:jc w:val="center"/>
              <w:rPr>
                <w:rFonts w:ascii="Times New Roman" w:hAnsi="Times New Roman" w:cs="Times New Roman" w:eastAsia="Times New Roman" w:hint="default"/>
                <w:sz w:val="18"/>
                <w:szCs w:val="18"/>
              </w:rPr>
            </w:pPr>
            <w:r>
              <w:rPr>
                <w:rFonts w:ascii="Times New Roman"/>
                <w:sz w:val="18"/>
              </w:rPr>
              <w:t>10</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472"/>
              <w:jc w:val="right"/>
              <w:rPr>
                <w:rFonts w:ascii="Times New Roman" w:hAnsi="Times New Roman" w:cs="Times New Roman" w:eastAsia="Times New Roman" w:hint="default"/>
                <w:sz w:val="20"/>
                <w:szCs w:val="20"/>
              </w:rPr>
            </w:pPr>
            <w:r>
              <w:rPr>
                <w:rFonts w:ascii="Times New Roman"/>
                <w:w w:val="95"/>
                <w:sz w:val="20"/>
              </w:rPr>
              <w:t>22,936,749.90</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5"/>
                <w:sz w:val="20"/>
              </w:rPr>
              <w:t>101,661.56</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5"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21"/>
              <w:jc w:val="center"/>
              <w:rPr>
                <w:rFonts w:ascii="Times New Roman" w:hAnsi="Times New Roman" w:cs="Times New Roman" w:eastAsia="Times New Roman" w:hint="default"/>
                <w:sz w:val="18"/>
                <w:szCs w:val="18"/>
              </w:rPr>
            </w:pPr>
            <w:r>
              <w:rPr>
                <w:rFonts w:ascii="Times New Roman"/>
                <w:sz w:val="18"/>
              </w:rPr>
              <w:t>11</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472"/>
              <w:jc w:val="right"/>
              <w:rPr>
                <w:rFonts w:ascii="Times New Roman" w:hAnsi="Times New Roman" w:cs="Times New Roman" w:eastAsia="Times New Roman" w:hint="default"/>
                <w:sz w:val="20"/>
                <w:szCs w:val="20"/>
              </w:rPr>
            </w:pPr>
            <w:r>
              <w:rPr>
                <w:rFonts w:ascii="Times New Roman"/>
                <w:w w:val="95"/>
                <w:sz w:val="20"/>
              </w:rPr>
              <w:t>96,676,250.02</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5"/>
                <w:sz w:val="20"/>
              </w:rPr>
              <w:t>39,893,215.14</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1"/>
              <w:jc w:val="center"/>
              <w:rPr>
                <w:rFonts w:ascii="Times New Roman" w:hAnsi="Times New Roman" w:cs="Times New Roman" w:eastAsia="Times New Roman" w:hint="default"/>
                <w:sz w:val="18"/>
                <w:szCs w:val="18"/>
              </w:rPr>
            </w:pPr>
            <w:r>
              <w:rPr>
                <w:rFonts w:ascii="Times New Roman"/>
                <w:sz w:val="18"/>
              </w:rPr>
              <w:t>11</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472"/>
              <w:jc w:val="right"/>
              <w:rPr>
                <w:rFonts w:ascii="Times New Roman" w:hAnsi="Times New Roman" w:cs="Times New Roman" w:eastAsia="Times New Roman" w:hint="default"/>
                <w:sz w:val="20"/>
                <w:szCs w:val="20"/>
              </w:rPr>
            </w:pPr>
            <w:r>
              <w:rPr>
                <w:rFonts w:ascii="Times New Roman"/>
                <w:w w:val="95"/>
                <w:sz w:val="20"/>
              </w:rPr>
              <w:t>78,286,444.62</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5"/>
                <w:sz w:val="20"/>
              </w:rPr>
              <w:t>67,587,165.30</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21"/>
              <w:jc w:val="center"/>
              <w:rPr>
                <w:rFonts w:ascii="Times New Roman" w:hAnsi="Times New Roman" w:cs="Times New Roman" w:eastAsia="Times New Roman" w:hint="default"/>
                <w:sz w:val="18"/>
                <w:szCs w:val="18"/>
              </w:rPr>
            </w:pPr>
            <w:r>
              <w:rPr>
                <w:rFonts w:ascii="Times New Roman"/>
                <w:sz w:val="18"/>
              </w:rPr>
              <w:t>12</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470"/>
              <w:jc w:val="right"/>
              <w:rPr>
                <w:rFonts w:ascii="Times New Roman" w:hAnsi="Times New Roman" w:cs="Times New Roman" w:eastAsia="Times New Roman" w:hint="default"/>
                <w:sz w:val="20"/>
                <w:szCs w:val="20"/>
              </w:rPr>
            </w:pPr>
            <w:r>
              <w:rPr>
                <w:rFonts w:ascii="Times New Roman"/>
                <w:w w:val="95"/>
                <w:sz w:val="20"/>
              </w:rPr>
              <w:t>29,151,429.28</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5"/>
                <w:sz w:val="20"/>
              </w:rPr>
              <w:t>27,673,109.50</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1"/>
              <w:jc w:val="center"/>
              <w:rPr>
                <w:rFonts w:ascii="Times New Roman" w:hAnsi="Times New Roman" w:cs="Times New Roman" w:eastAsia="Times New Roman" w:hint="default"/>
                <w:sz w:val="18"/>
                <w:szCs w:val="18"/>
              </w:rPr>
            </w:pPr>
            <w:r>
              <w:rPr>
                <w:rFonts w:ascii="Times New Roman"/>
                <w:sz w:val="18"/>
              </w:rPr>
              <w:t>13</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472"/>
              <w:jc w:val="right"/>
              <w:rPr>
                <w:rFonts w:ascii="Times New Roman" w:hAnsi="Times New Roman" w:cs="Times New Roman" w:eastAsia="Times New Roman" w:hint="default"/>
                <w:sz w:val="20"/>
                <w:szCs w:val="20"/>
              </w:rPr>
            </w:pPr>
            <w:r>
              <w:rPr>
                <w:rFonts w:ascii="Times New Roman"/>
                <w:w w:val="95"/>
                <w:sz w:val="20"/>
              </w:rPr>
              <w:t>2,362,304.95</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5"/>
                <w:sz w:val="20"/>
              </w:rPr>
              <w:t>2,030,154.78</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3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3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21"/>
              <w:jc w:val="center"/>
              <w:rPr>
                <w:rFonts w:ascii="Times New Roman" w:hAnsi="Times New Roman" w:cs="Times New Roman" w:eastAsia="Times New Roman" w:hint="default"/>
                <w:sz w:val="18"/>
                <w:szCs w:val="18"/>
              </w:rPr>
            </w:pPr>
            <w:r>
              <w:rPr>
                <w:rFonts w:ascii="Times New Roman"/>
                <w:sz w:val="18"/>
              </w:rPr>
              <w:t>14</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472"/>
              <w:jc w:val="right"/>
              <w:rPr>
                <w:rFonts w:ascii="Times New Roman" w:hAnsi="Times New Roman" w:cs="Times New Roman" w:eastAsia="Times New Roman" w:hint="default"/>
                <w:sz w:val="20"/>
                <w:szCs w:val="20"/>
              </w:rPr>
            </w:pPr>
            <w:r>
              <w:rPr>
                <w:rFonts w:ascii="Times New Roman"/>
                <w:w w:val="95"/>
                <w:sz w:val="20"/>
              </w:rPr>
              <w:t>4,182,380.87</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w w:val="95"/>
                <w:sz w:val="20"/>
              </w:rPr>
              <w:t>1,304,814.70</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30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470"/>
              <w:jc w:val="right"/>
              <w:rPr>
                <w:rFonts w:ascii="Times New Roman" w:hAnsi="Times New Roman" w:cs="Times New Roman" w:eastAsia="Times New Roman" w:hint="default"/>
                <w:sz w:val="20"/>
                <w:szCs w:val="20"/>
              </w:rPr>
            </w:pPr>
            <w:r>
              <w:rPr>
                <w:rFonts w:ascii="Times New Roman"/>
                <w:b/>
                <w:w w:val="95"/>
                <w:sz w:val="20"/>
              </w:rPr>
              <w:t>356,837,183.67</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20"/>
                <w:szCs w:val="20"/>
              </w:rPr>
            </w:pPr>
            <w:r>
              <w:rPr>
                <w:rFonts w:ascii="Times New Roman"/>
                <w:b/>
                <w:w w:val="95"/>
                <w:sz w:val="20"/>
              </w:rPr>
              <w:t>219,754,828.76</w:t>
            </w:r>
            <w:r>
              <w:rPr>
                <w:rFonts w:ascii="Times New Roman"/>
                <w:sz w:val="20"/>
              </w:rPr>
            </w:r>
          </w:p>
        </w:tc>
      </w:tr>
      <w:tr>
        <w:trPr>
          <w:trHeight w:val="386" w:hRule="exact"/>
        </w:trPr>
        <w:tc>
          <w:tcPr>
            <w:tcW w:w="2667"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839"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735" w:type="dxa"/>
            <w:tcBorders>
              <w:top w:val="single" w:sz="4" w:space="0" w:color="000000"/>
              <w:left w:val="nil" w:sz="6" w:space="0" w:color="auto"/>
              <w:bottom w:val="single" w:sz="4" w:space="0" w:color="000000"/>
              <w:right w:val="nil" w:sz="6" w:space="0" w:color="auto"/>
            </w:tcBorders>
          </w:tcPr>
          <w:p>
            <w:pP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470"/>
              <w:jc w:val="right"/>
              <w:rPr>
                <w:rFonts w:ascii="Times New Roman" w:hAnsi="Times New Roman" w:cs="Times New Roman" w:eastAsia="Times New Roman" w:hint="default"/>
                <w:sz w:val="20"/>
                <w:szCs w:val="20"/>
              </w:rPr>
            </w:pPr>
            <w:r>
              <w:rPr>
                <w:rFonts w:ascii="Times New Roman"/>
                <w:b/>
                <w:w w:val="95"/>
                <w:sz w:val="20"/>
              </w:rPr>
              <w:t>1,102,226,898.10</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20"/>
                <w:szCs w:val="20"/>
              </w:rPr>
            </w:pPr>
            <w:r>
              <w:rPr>
                <w:rFonts w:ascii="Times New Roman"/>
                <w:b/>
                <w:spacing w:val="-1"/>
                <w:sz w:val="20"/>
              </w:rPr>
              <w:t>1,044,617,516.17</w:t>
            </w:r>
            <w:r>
              <w:rPr>
                <w:rFonts w:ascii="Times New Roman"/>
                <w:spacing w:val="-1"/>
                <w:sz w:val="20"/>
              </w:rPr>
            </w:r>
          </w:p>
        </w:tc>
      </w:tr>
    </w:tbl>
    <w:p>
      <w:pPr>
        <w:tabs>
          <w:tab w:pos="2947" w:val="left" w:leader="none"/>
          <w:tab w:pos="6547" w:val="left" w:leader="none"/>
        </w:tabs>
        <w:spacing w:before="90"/>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pgSz w:w="11910" w:h="16850"/>
          <w:pgMar w:header="877" w:footer="835" w:top="1060" w:bottom="1020" w:left="1460" w:right="0"/>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376"/>
        <w:gridCol w:w="1270"/>
        <w:gridCol w:w="2182"/>
        <w:gridCol w:w="2248"/>
      </w:tblGrid>
      <w:tr>
        <w:trPr>
          <w:trHeight w:val="283" w:hRule="exact"/>
        </w:trPr>
        <w:tc>
          <w:tcPr>
            <w:tcW w:w="9076"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1" w:right="0"/>
              <w:jc w:val="center"/>
              <w:rPr>
                <w:rFonts w:ascii="黑体" w:hAnsi="黑体" w:cs="黑体" w:eastAsia="黑体" w:hint="default"/>
                <w:sz w:val="24"/>
                <w:szCs w:val="24"/>
              </w:rPr>
            </w:pPr>
            <w:r>
              <w:rPr>
                <w:rFonts w:ascii="黑体" w:hAnsi="黑体" w:cs="黑体" w:eastAsia="黑体" w:hint="default"/>
                <w:sz w:val="24"/>
                <w:szCs w:val="24"/>
              </w:rPr>
              <w:t>合并资产负债表（续）</w:t>
            </w:r>
          </w:p>
        </w:tc>
      </w:tr>
      <w:tr>
        <w:trPr>
          <w:trHeight w:val="350" w:hRule="exact"/>
        </w:trPr>
        <w:tc>
          <w:tcPr>
            <w:tcW w:w="9076"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50" w:hRule="exact"/>
        </w:trPr>
        <w:tc>
          <w:tcPr>
            <w:tcW w:w="464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hAnsi="宋体" w:cs="宋体" w:eastAsia="宋体" w:hint="default"/>
                <w:b/>
                <w:bCs/>
                <w:w w:val="95"/>
                <w:sz w:val="20"/>
                <w:szCs w:val="20"/>
              </w:rPr>
              <w:t>单位：元币种：人民币</w:t>
            </w:r>
            <w:r>
              <w:rPr>
                <w:rFonts w:ascii="宋体" w:hAnsi="宋体" w:cs="宋体" w:eastAsia="宋体" w:hint="default"/>
                <w:sz w:val="20"/>
                <w:szCs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849" w:right="0"/>
              <w:jc w:val="left"/>
              <w:rPr>
                <w:rFonts w:ascii="宋体" w:hAnsi="宋体" w:cs="宋体" w:eastAsia="宋体" w:hint="default"/>
                <w:sz w:val="20"/>
                <w:szCs w:val="20"/>
              </w:rPr>
            </w:pPr>
            <w:r>
              <w:rPr>
                <w:rFonts w:ascii="宋体" w:hAnsi="宋体" w:cs="宋体" w:eastAsia="宋体" w:hint="default"/>
                <w:b/>
                <w:bCs/>
                <w:sz w:val="20"/>
                <w:szCs w:val="20"/>
              </w:rPr>
              <w:t>负债和所有者权益</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225" w:right="0"/>
              <w:jc w:val="center"/>
              <w:rPr>
                <w:rFonts w:ascii="宋体" w:hAnsi="宋体" w:cs="宋体" w:eastAsia="宋体" w:hint="default"/>
                <w:sz w:val="20"/>
                <w:szCs w:val="20"/>
              </w:rPr>
            </w:pPr>
            <w:r>
              <w:rPr>
                <w:rFonts w:ascii="宋体" w:hAnsi="宋体" w:cs="宋体" w:eastAsia="宋体" w:hint="default"/>
                <w:b/>
                <w:bCs/>
                <w:spacing w:val="2"/>
                <w:sz w:val="20"/>
                <w:szCs w:val="20"/>
              </w:rPr>
              <w:t>附注五</w:t>
            </w:r>
            <w:r>
              <w:rPr>
                <w:rFonts w:ascii="宋体" w:hAnsi="宋体" w:cs="宋体" w:eastAsia="宋体" w:hint="default"/>
                <w:sz w:val="20"/>
                <w:szCs w:val="20"/>
              </w:rPr>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306"/>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0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16</w:t>
            </w: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5,802,706.00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17</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18,945,197.26</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8,049,249.78</w:t>
            </w:r>
            <w:r>
              <w:rPr>
                <w:rFonts w:ascii="Times New Roman"/>
                <w:sz w:val="20"/>
              </w:rPr>
            </w:r>
          </w:p>
        </w:tc>
      </w:tr>
      <w:tr>
        <w:trPr>
          <w:trHeight w:val="349"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18</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3,693,347.17</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w w:val="95"/>
                <w:sz w:val="20"/>
              </w:rPr>
              <w:t>1,610,184.59</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25" w:right="0"/>
              <w:jc w:val="center"/>
              <w:rPr>
                <w:rFonts w:ascii="Times New Roman" w:hAnsi="Times New Roman" w:cs="Times New Roman" w:eastAsia="Times New Roman" w:hint="default"/>
                <w:sz w:val="20"/>
                <w:szCs w:val="20"/>
              </w:rPr>
            </w:pPr>
            <w:r>
              <w:rPr>
                <w:rFonts w:ascii="Times New Roman"/>
                <w:sz w:val="20"/>
              </w:rPr>
              <w:t>19</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07"/>
              <w:jc w:val="right"/>
              <w:rPr>
                <w:rFonts w:ascii="Times New Roman" w:hAnsi="Times New Roman" w:cs="Times New Roman" w:eastAsia="Times New Roman" w:hint="default"/>
                <w:sz w:val="20"/>
                <w:szCs w:val="20"/>
              </w:rPr>
            </w:pPr>
            <w:r>
              <w:rPr>
                <w:rFonts w:ascii="Times New Roman"/>
                <w:w w:val="95"/>
                <w:sz w:val="20"/>
              </w:rPr>
              <w:t>8,761,716.89</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5"/>
                <w:sz w:val="20"/>
              </w:rPr>
              <w:t>4,514,376.71</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20</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5,299,287.91</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628,638.20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21</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2,533,170.39</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1,512,791.49</w:t>
            </w:r>
            <w:r>
              <w:rPr>
                <w:rFonts w:ascii="Times New Roman"/>
                <w:sz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39,232,719.62</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22,117,946.77</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
        </w:tc>
      </w:tr>
      <w:tr>
        <w:trPr>
          <w:trHeight w:val="351"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22</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3,600,000.00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4,200,000.00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3,600,000.00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4,200,000.00</w:t>
            </w:r>
            <w:r>
              <w:rPr>
                <w:rFonts w:ascii="Times New Roman"/>
                <w:sz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42,832,719.62</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26,317,946.77</w:t>
            </w:r>
            <w:r>
              <w:rPr>
                <w:rFonts w:ascii="Times New Roman"/>
                <w:sz w:val="20"/>
              </w:rPr>
            </w:r>
          </w:p>
        </w:tc>
      </w:tr>
      <w:tr>
        <w:trPr>
          <w:trHeight w:val="351"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
        </w:tc>
      </w:tr>
      <w:tr>
        <w:trPr>
          <w:trHeight w:val="351"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23</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156,900,000.00</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104,600,000.00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24</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6"/>
              <w:jc w:val="right"/>
              <w:rPr>
                <w:rFonts w:ascii="Times New Roman" w:hAnsi="Times New Roman" w:cs="Times New Roman" w:eastAsia="Times New Roman" w:hint="default"/>
                <w:sz w:val="20"/>
                <w:szCs w:val="20"/>
              </w:rPr>
            </w:pPr>
            <w:r>
              <w:rPr>
                <w:rFonts w:ascii="Times New Roman"/>
                <w:w w:val="95"/>
                <w:sz w:val="20"/>
              </w:rPr>
              <w:t>678,873,114.65</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748,051,777.53</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25</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26,928,645.24</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20,083,734.09</w:t>
            </w:r>
            <w:r>
              <w:rPr>
                <w:rFonts w:ascii="Times New Roman"/>
                <w:sz w:val="20"/>
              </w:rPr>
            </w:r>
          </w:p>
        </w:tc>
      </w:tr>
      <w:tr>
        <w:trPr>
          <w:trHeight w:val="348"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224" w:right="0"/>
              <w:jc w:val="center"/>
              <w:rPr>
                <w:rFonts w:ascii="Times New Roman" w:hAnsi="Times New Roman" w:cs="Times New Roman" w:eastAsia="Times New Roman" w:hint="default"/>
                <w:sz w:val="20"/>
                <w:szCs w:val="20"/>
              </w:rPr>
            </w:pPr>
            <w:r>
              <w:rPr>
                <w:rFonts w:ascii="Times New Roman"/>
                <w:sz w:val="20"/>
              </w:rPr>
              <w:t>26</w:t>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178,344,328.01</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135,317,140.03</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4" w:right="0"/>
              <w:jc w:val="left"/>
              <w:rPr>
                <w:rFonts w:ascii="宋体" w:hAnsi="宋体" w:cs="宋体" w:eastAsia="宋体" w:hint="default"/>
                <w:sz w:val="20"/>
                <w:szCs w:val="20"/>
              </w:rPr>
            </w:pPr>
            <w:r>
              <w:rPr>
                <w:rFonts w:ascii="宋体" w:hAnsi="宋体" w:cs="宋体" w:eastAsia="宋体" w:hint="default"/>
                <w:b/>
                <w:bCs/>
                <w:sz w:val="20"/>
                <w:szCs w:val="20"/>
              </w:rPr>
              <w:t>归属于母公司所有者权益合计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307"/>
              <w:jc w:val="right"/>
              <w:rPr>
                <w:rFonts w:ascii="Times New Roman" w:hAnsi="Times New Roman" w:cs="Times New Roman" w:eastAsia="Times New Roman" w:hint="default"/>
                <w:sz w:val="20"/>
                <w:szCs w:val="20"/>
              </w:rPr>
            </w:pPr>
            <w:r>
              <w:rPr>
                <w:rFonts w:ascii="Times New Roman"/>
                <w:b/>
                <w:spacing w:val="-1"/>
                <w:sz w:val="20"/>
              </w:rPr>
              <w:t>1,041,046,087.90</w:t>
            </w:r>
            <w:r>
              <w:rPr>
                <w:rFonts w:ascii="Times New Roman"/>
                <w:spacing w:val="-1"/>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b/>
                <w:spacing w:val="-1"/>
                <w:sz w:val="20"/>
              </w:rPr>
              <w:t>1,008,052,651.65</w:t>
            </w:r>
            <w:r>
              <w:rPr>
                <w:rFonts w:ascii="Times New Roman"/>
                <w:spacing w:val="-1"/>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4" w:right="0"/>
              <w:jc w:val="left"/>
              <w:rPr>
                <w:rFonts w:ascii="宋体" w:hAnsi="宋体" w:cs="宋体" w:eastAsia="宋体" w:hint="default"/>
                <w:sz w:val="20"/>
                <w:szCs w:val="20"/>
              </w:rPr>
            </w:pPr>
            <w:r>
              <w:rPr>
                <w:rFonts w:ascii="宋体" w:hAnsi="宋体" w:cs="宋体" w:eastAsia="宋体" w:hint="default"/>
                <w:b/>
                <w:bCs/>
                <w:sz w:val="20"/>
                <w:szCs w:val="20"/>
              </w:rPr>
              <w:t>少数股东权益</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18,348,090.58</w:t>
            </w:r>
            <w:r>
              <w:rPr>
                <w:rFonts w:ascii="Times New Roman"/>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10,246,917.75</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spacing w:val="-1"/>
                <w:sz w:val="20"/>
              </w:rPr>
              <w:t>1,059,394,178.48</w:t>
            </w:r>
            <w:r>
              <w:rPr>
                <w:rFonts w:ascii="Times New Roman"/>
                <w:spacing w:val="-1"/>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0"/>
                <w:szCs w:val="20"/>
              </w:rPr>
            </w:pPr>
            <w:r>
              <w:rPr>
                <w:rFonts w:ascii="Times New Roman"/>
                <w:b/>
                <w:w w:val="95"/>
                <w:sz w:val="20"/>
              </w:rPr>
              <w:t>1,018,299,569.40</w:t>
            </w:r>
            <w:r>
              <w:rPr>
                <w:rFonts w:ascii="Times New Roman"/>
                <w:sz w:val="20"/>
              </w:rPr>
            </w:r>
          </w:p>
        </w:tc>
      </w:tr>
      <w:tr>
        <w:trPr>
          <w:trHeight w:val="350" w:hRule="exact"/>
        </w:trPr>
        <w:tc>
          <w:tcPr>
            <w:tcW w:w="33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负债和所有者权益总计</w:t>
            </w:r>
            <w:r>
              <w:rPr>
                <w:rFonts w:ascii="宋体" w:hAnsi="宋体" w:cs="宋体" w:eastAsia="宋体" w:hint="default"/>
                <w:sz w:val="20"/>
                <w:szCs w:val="20"/>
              </w:rPr>
            </w:r>
          </w:p>
        </w:tc>
        <w:tc>
          <w:tcPr>
            <w:tcW w:w="1270" w:type="dxa"/>
            <w:tcBorders>
              <w:top w:val="single" w:sz="4" w:space="0" w:color="000000"/>
              <w:left w:val="nil" w:sz="6" w:space="0" w:color="auto"/>
              <w:bottom w:val="single" w:sz="4" w:space="0" w:color="000000"/>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spacing w:val="-1"/>
                <w:sz w:val="20"/>
              </w:rPr>
              <w:t>1,102,226,898.10</w:t>
            </w:r>
            <w:r>
              <w:rPr>
                <w:rFonts w:ascii="Times New Roman"/>
                <w:spacing w:val="-1"/>
                <w:sz w:val="20"/>
              </w:rPr>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spacing w:val="-1"/>
                <w:sz w:val="20"/>
              </w:rPr>
              <w:t>1,044,617,516.17</w:t>
            </w:r>
            <w:r>
              <w:rPr>
                <w:rFonts w:ascii="Times New Roman"/>
                <w:spacing w:val="-1"/>
                <w:sz w:val="20"/>
              </w:rPr>
            </w:r>
          </w:p>
        </w:tc>
      </w:tr>
    </w:tbl>
    <w:p>
      <w:pPr>
        <w:tabs>
          <w:tab w:pos="2947" w:val="left" w:leader="none"/>
          <w:tab w:pos="6547" w:val="left" w:leader="none"/>
        </w:tabs>
        <w:spacing w:before="90"/>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footerReference w:type="default" r:id="rId627"/>
          <w:pgSz w:w="11910" w:h="16850"/>
          <w:pgMar w:footer="897" w:header="877" w:top="1060" w:bottom="1080" w:left="1460" w:right="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29"/>
        <w:gridCol w:w="1533"/>
        <w:gridCol w:w="2180"/>
        <w:gridCol w:w="2247"/>
      </w:tblGrid>
      <w:tr>
        <w:trPr>
          <w:trHeight w:val="338" w:hRule="exact"/>
        </w:trPr>
        <w:tc>
          <w:tcPr>
            <w:tcW w:w="8989"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1" w:right="0"/>
              <w:jc w:val="center"/>
              <w:rPr>
                <w:rFonts w:ascii="黑体" w:hAnsi="黑体" w:cs="黑体" w:eastAsia="黑体" w:hint="default"/>
                <w:sz w:val="24"/>
                <w:szCs w:val="24"/>
              </w:rPr>
            </w:pPr>
            <w:r>
              <w:rPr>
                <w:rFonts w:ascii="黑体" w:hAnsi="黑体" w:cs="黑体" w:eastAsia="黑体" w:hint="default"/>
                <w:sz w:val="24"/>
                <w:szCs w:val="24"/>
              </w:rPr>
              <w:t>母公司资产负债表</w:t>
            </w:r>
          </w:p>
        </w:tc>
      </w:tr>
      <w:tr>
        <w:trPr>
          <w:trHeight w:val="293" w:hRule="exact"/>
        </w:trPr>
        <w:tc>
          <w:tcPr>
            <w:tcW w:w="8989" w:type="dxa"/>
            <w:gridSpan w:val="4"/>
            <w:tcBorders>
              <w:top w:val="single" w:sz="4" w:space="0" w:color="000000"/>
              <w:left w:val="nil" w:sz="6" w:space="0" w:color="auto"/>
              <w:bottom w:val="single" w:sz="4" w:space="0" w:color="000000"/>
              <w:right w:val="nil" w:sz="6" w:space="0" w:color="auto"/>
            </w:tcBorders>
          </w:tcPr>
          <w:p>
            <w:pPr>
              <w:pStyle w:val="TableParagraph"/>
              <w:spacing w:line="257"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430" w:hRule="exact"/>
        </w:trPr>
        <w:tc>
          <w:tcPr>
            <w:tcW w:w="456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20"/>
                <w:szCs w:val="20"/>
              </w:rPr>
            </w:pPr>
            <w:r>
              <w:rPr>
                <w:rFonts w:ascii="宋体" w:hAnsi="宋体" w:cs="宋体" w:eastAsia="宋体" w:hint="default"/>
                <w:b/>
                <w:bCs/>
                <w:w w:val="95"/>
                <w:sz w:val="20"/>
                <w:szCs w:val="20"/>
              </w:rPr>
              <w:t>单位：元币种：人民币</w:t>
            </w:r>
            <w:r>
              <w:rPr>
                <w:rFonts w:ascii="宋体" w:hAnsi="宋体" w:cs="宋体" w:eastAsia="宋体" w:hint="default"/>
                <w:sz w:val="20"/>
                <w:szCs w:val="20"/>
              </w:rPr>
            </w:r>
          </w:p>
        </w:tc>
      </w:tr>
      <w:tr>
        <w:trPr>
          <w:trHeight w:val="355"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36"/>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291" w:right="0"/>
              <w:jc w:val="center"/>
              <w:rPr>
                <w:rFonts w:ascii="宋体" w:hAnsi="宋体" w:cs="宋体" w:eastAsia="宋体" w:hint="default"/>
                <w:sz w:val="20"/>
                <w:szCs w:val="20"/>
              </w:rPr>
            </w:pPr>
            <w:r>
              <w:rPr>
                <w:rFonts w:ascii="宋体" w:hAnsi="宋体" w:cs="宋体" w:eastAsia="宋体" w:hint="default"/>
                <w:b/>
                <w:bCs/>
                <w:sz w:val="20"/>
                <w:szCs w:val="20"/>
              </w:rPr>
              <w:t>附注十一</w:t>
            </w:r>
            <w:r>
              <w:rPr>
                <w:rFonts w:ascii="宋体" w:hAnsi="宋体" w:cs="宋体" w:eastAsia="宋体" w:hint="default"/>
                <w:sz w:val="20"/>
                <w:szCs w:val="20"/>
              </w:rPr>
            </w: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308"/>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30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5"/>
              <w:jc w:val="right"/>
              <w:rPr>
                <w:rFonts w:ascii="Times New Roman" w:hAnsi="Times New Roman" w:cs="Times New Roman" w:eastAsia="Times New Roman" w:hint="default"/>
                <w:sz w:val="20"/>
                <w:szCs w:val="20"/>
              </w:rPr>
            </w:pPr>
            <w:r>
              <w:rPr>
                <w:rFonts w:ascii="Times New Roman"/>
                <w:w w:val="95"/>
                <w:sz w:val="20"/>
              </w:rPr>
              <w:t>319,108,467.07</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5"/>
                <w:sz w:val="20"/>
              </w:rPr>
              <w:t>536,160,299.53</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21"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7"/>
              <w:jc w:val="right"/>
              <w:rPr>
                <w:rFonts w:ascii="Times New Roman" w:hAnsi="Times New Roman" w:cs="Times New Roman" w:eastAsia="Times New Roman" w:hint="default"/>
                <w:sz w:val="20"/>
                <w:szCs w:val="20"/>
              </w:rPr>
            </w:pPr>
            <w:r>
              <w:rPr>
                <w:rFonts w:ascii="Times New Roman"/>
                <w:w w:val="95"/>
                <w:sz w:val="20"/>
              </w:rPr>
              <w:t>3,913,856.00</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5"/>
                <w:sz w:val="20"/>
              </w:rPr>
              <w:t>803,340.00</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285"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7"/>
              <w:jc w:val="right"/>
              <w:rPr>
                <w:rFonts w:ascii="Times New Roman" w:hAnsi="Times New Roman" w:cs="Times New Roman" w:eastAsia="Times New Roman" w:hint="default"/>
                <w:sz w:val="20"/>
                <w:szCs w:val="20"/>
              </w:rPr>
            </w:pPr>
            <w:r>
              <w:rPr>
                <w:rFonts w:ascii="Times New Roman"/>
                <w:w w:val="95"/>
                <w:sz w:val="20"/>
              </w:rPr>
              <w:t>236,565,799.60</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119,211,530.96</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7"/>
              <w:jc w:val="right"/>
              <w:rPr>
                <w:rFonts w:ascii="Times New Roman" w:hAnsi="Times New Roman" w:cs="Times New Roman" w:eastAsia="Times New Roman" w:hint="default"/>
                <w:sz w:val="20"/>
                <w:szCs w:val="20"/>
              </w:rPr>
            </w:pPr>
            <w:r>
              <w:rPr>
                <w:rFonts w:ascii="Times New Roman"/>
                <w:w w:val="95"/>
                <w:sz w:val="20"/>
              </w:rPr>
              <w:t>1,363,512.22</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4,748,035.13</w:t>
            </w:r>
            <w:r>
              <w:rPr>
                <w:rFonts w:ascii="Times New Roman"/>
                <w:sz w:val="20"/>
              </w:rPr>
            </w:r>
          </w:p>
        </w:tc>
      </w:tr>
      <w:tr>
        <w:trPr>
          <w:trHeight w:val="325"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307"/>
              <w:jc w:val="right"/>
              <w:rPr>
                <w:rFonts w:ascii="Times New Roman" w:hAnsi="Times New Roman" w:cs="Times New Roman" w:eastAsia="Times New Roman" w:hint="default"/>
                <w:sz w:val="20"/>
                <w:szCs w:val="20"/>
              </w:rPr>
            </w:pPr>
            <w:r>
              <w:rPr>
                <w:rFonts w:ascii="Times New Roman"/>
                <w:w w:val="95"/>
                <w:sz w:val="20"/>
              </w:rPr>
              <w:t>6,195,639.10</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20"/>
                <w:szCs w:val="20"/>
              </w:rPr>
            </w:pPr>
            <w:r>
              <w:rPr>
                <w:rFonts w:ascii="Times New Roman"/>
                <w:w w:val="95"/>
                <w:sz w:val="20"/>
              </w:rPr>
              <w:t>8,617,332.34</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285"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07"/>
              <w:jc w:val="right"/>
              <w:rPr>
                <w:rFonts w:ascii="Times New Roman" w:hAnsi="Times New Roman" w:cs="Times New Roman" w:eastAsia="Times New Roman" w:hint="default"/>
                <w:sz w:val="20"/>
                <w:szCs w:val="20"/>
              </w:rPr>
            </w:pPr>
            <w:r>
              <w:rPr>
                <w:rFonts w:ascii="Times New Roman"/>
                <w:w w:val="95"/>
                <w:sz w:val="20"/>
              </w:rPr>
              <w:t>4,630,498.75</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5"/>
                <w:sz w:val="20"/>
              </w:rPr>
              <w:t>2,805,841.96</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7"/>
              <w:jc w:val="right"/>
              <w:rPr>
                <w:rFonts w:ascii="Times New Roman" w:hAnsi="Times New Roman" w:cs="Times New Roman" w:eastAsia="Times New Roman" w:hint="default"/>
                <w:sz w:val="20"/>
                <w:szCs w:val="20"/>
              </w:rPr>
            </w:pPr>
            <w:r>
              <w:rPr>
                <w:rFonts w:ascii="Times New Roman"/>
                <w:w w:val="95"/>
                <w:sz w:val="20"/>
              </w:rPr>
              <w:t>2,099,493.23</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20"/>
                <w:szCs w:val="20"/>
              </w:rPr>
            </w:pPr>
            <w:r>
              <w:rPr>
                <w:rFonts w:ascii="Times New Roman"/>
                <w:w w:val="95"/>
                <w:sz w:val="20"/>
              </w:rPr>
              <w:t>2,067,082.89</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21"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525"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307"/>
              <w:jc w:val="right"/>
              <w:rPr>
                <w:rFonts w:ascii="Times New Roman" w:hAnsi="Times New Roman" w:cs="Times New Roman" w:eastAsia="Times New Roman" w:hint="default"/>
                <w:sz w:val="20"/>
                <w:szCs w:val="20"/>
              </w:rPr>
            </w:pPr>
            <w:r>
              <w:rPr>
                <w:rFonts w:ascii="Times New Roman"/>
                <w:b/>
                <w:w w:val="95"/>
                <w:sz w:val="20"/>
              </w:rPr>
              <w:t>573,876,915.97</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5"/>
                <w:sz w:val="20"/>
              </w:rPr>
              <w:t>674,413,462.81</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21"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53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285"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7"/>
              <w:jc w:val="right"/>
              <w:rPr>
                <w:rFonts w:ascii="Times New Roman" w:hAnsi="Times New Roman" w:cs="Times New Roman" w:eastAsia="Times New Roman" w:hint="default"/>
                <w:sz w:val="20"/>
                <w:szCs w:val="20"/>
              </w:rPr>
            </w:pPr>
            <w:r>
              <w:rPr>
                <w:rFonts w:ascii="Times New Roman"/>
                <w:w w:val="95"/>
                <w:sz w:val="20"/>
              </w:rPr>
              <w:t>274,808,247.52</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170,137,110.80</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7"/>
              <w:jc w:val="right"/>
              <w:rPr>
                <w:rFonts w:ascii="Times New Roman" w:hAnsi="Times New Roman" w:cs="Times New Roman" w:eastAsia="Times New Roman" w:hint="default"/>
                <w:sz w:val="20"/>
                <w:szCs w:val="20"/>
              </w:rPr>
            </w:pPr>
            <w:r>
              <w:rPr>
                <w:rFonts w:ascii="Times New Roman"/>
                <w:w w:val="95"/>
                <w:sz w:val="20"/>
              </w:rPr>
              <w:t>72,340,239.69</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77,972,765.56</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21"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7"/>
              <w:jc w:val="right"/>
              <w:rPr>
                <w:rFonts w:ascii="Times New Roman" w:hAnsi="Times New Roman" w:cs="Times New Roman" w:eastAsia="Times New Roman" w:hint="default"/>
                <w:sz w:val="20"/>
                <w:szCs w:val="20"/>
              </w:rPr>
            </w:pPr>
            <w:r>
              <w:rPr>
                <w:rFonts w:ascii="Times New Roman"/>
                <w:w w:val="95"/>
                <w:sz w:val="20"/>
              </w:rPr>
              <w:t>81,539,141.62</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39,893,215.14</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7"/>
              <w:jc w:val="right"/>
              <w:rPr>
                <w:rFonts w:ascii="Times New Roman" w:hAnsi="Times New Roman" w:cs="Times New Roman" w:eastAsia="Times New Roman" w:hint="default"/>
                <w:sz w:val="20"/>
                <w:szCs w:val="20"/>
              </w:rPr>
            </w:pPr>
            <w:r>
              <w:rPr>
                <w:rFonts w:ascii="Times New Roman"/>
                <w:w w:val="95"/>
                <w:sz w:val="20"/>
              </w:rPr>
              <w:t>80,412,451.80</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68,622,698.89</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07"/>
              <w:jc w:val="right"/>
              <w:rPr>
                <w:rFonts w:ascii="Times New Roman" w:hAnsi="Times New Roman" w:cs="Times New Roman" w:eastAsia="Times New Roman" w:hint="default"/>
                <w:sz w:val="20"/>
                <w:szCs w:val="20"/>
              </w:rPr>
            </w:pPr>
            <w:r>
              <w:rPr>
                <w:rFonts w:ascii="Times New Roman"/>
                <w:w w:val="95"/>
                <w:sz w:val="20"/>
              </w:rPr>
              <w:t>1,732,599.14</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1,871,172.24</w:t>
            </w:r>
            <w:r>
              <w:rPr>
                <w:rFonts w:ascii="Times New Roman"/>
                <w:sz w:val="20"/>
              </w:rPr>
            </w:r>
          </w:p>
        </w:tc>
      </w:tr>
      <w:tr>
        <w:trPr>
          <w:trHeight w:val="325"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7" w:lineRule="exact"/>
              <w:ind w:left="321"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307"/>
              <w:jc w:val="right"/>
              <w:rPr>
                <w:rFonts w:ascii="Times New Roman" w:hAnsi="Times New Roman" w:cs="Times New Roman" w:eastAsia="Times New Roman" w:hint="default"/>
                <w:sz w:val="20"/>
                <w:szCs w:val="20"/>
              </w:rPr>
            </w:pPr>
            <w:r>
              <w:rPr>
                <w:rFonts w:ascii="Times New Roman"/>
                <w:w w:val="95"/>
                <w:sz w:val="20"/>
              </w:rPr>
              <w:t>3,877,782.43</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20"/>
                <w:szCs w:val="20"/>
              </w:rPr>
            </w:pPr>
            <w:r>
              <w:rPr>
                <w:rFonts w:ascii="Times New Roman"/>
                <w:w w:val="95"/>
                <w:sz w:val="20"/>
              </w:rPr>
              <w:t>1,276,361.95</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321"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6"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307"/>
              <w:jc w:val="right"/>
              <w:rPr>
                <w:rFonts w:ascii="Times New Roman" w:hAnsi="Times New Roman" w:cs="Times New Roman" w:eastAsia="Times New Roman" w:hint="default"/>
                <w:sz w:val="20"/>
                <w:szCs w:val="20"/>
              </w:rPr>
            </w:pPr>
            <w:r>
              <w:rPr>
                <w:rFonts w:ascii="Times New Roman"/>
                <w:b/>
                <w:w w:val="95"/>
                <w:sz w:val="20"/>
              </w:rPr>
              <w:t>514,710,462.20</w:t>
            </w:r>
            <w:r>
              <w:rPr>
                <w:rFonts w:ascii="Times New Roman"/>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5"/>
                <w:sz w:val="20"/>
              </w:rPr>
              <w:t>359,773,324.58</w:t>
            </w:r>
            <w:r>
              <w:rPr>
                <w:rFonts w:ascii="Times New Roman"/>
                <w:sz w:val="20"/>
              </w:rPr>
            </w:r>
          </w:p>
        </w:tc>
      </w:tr>
      <w:tr>
        <w:trPr>
          <w:trHeight w:val="324"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59" w:lineRule="exact"/>
              <w:ind w:right="38"/>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1533" w:type="dxa"/>
            <w:tcBorders>
              <w:top w:val="single" w:sz="4" w:space="0" w:color="000000"/>
              <w:left w:val="nil" w:sz="6" w:space="0" w:color="auto"/>
              <w:bottom w:val="single" w:sz="4" w:space="0" w:color="000000"/>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308"/>
              <w:jc w:val="right"/>
              <w:rPr>
                <w:rFonts w:ascii="Times New Roman" w:hAnsi="Times New Roman" w:cs="Times New Roman" w:eastAsia="Times New Roman" w:hint="default"/>
                <w:sz w:val="20"/>
                <w:szCs w:val="20"/>
              </w:rPr>
            </w:pPr>
            <w:r>
              <w:rPr>
                <w:rFonts w:ascii="Times New Roman"/>
                <w:b/>
                <w:spacing w:val="-1"/>
                <w:sz w:val="20"/>
              </w:rPr>
              <w:t>1,088,587,378.17</w:t>
            </w:r>
            <w:r>
              <w:rPr>
                <w:rFonts w:ascii="Times New Roman"/>
                <w:spacing w:val="-1"/>
                <w:sz w:val="20"/>
              </w:rPr>
            </w:r>
          </w:p>
        </w:tc>
        <w:tc>
          <w:tcPr>
            <w:tcW w:w="2247"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spacing w:val="-1"/>
                <w:sz w:val="20"/>
              </w:rPr>
              <w:t>1,034,186,787.39</w:t>
            </w:r>
            <w:r>
              <w:rPr>
                <w:rFonts w:ascii="Times New Roman"/>
                <w:spacing w:val="-1"/>
                <w:sz w:val="20"/>
              </w:rPr>
            </w:r>
          </w:p>
        </w:tc>
      </w:tr>
    </w:tbl>
    <w:p>
      <w:pPr>
        <w:tabs>
          <w:tab w:pos="2947" w:val="left" w:leader="none"/>
          <w:tab w:pos="6547" w:val="left" w:leader="none"/>
        </w:tabs>
        <w:spacing w:before="89"/>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footerReference w:type="default" r:id="rId628"/>
          <w:pgSz w:w="11910" w:h="16850"/>
          <w:pgMar w:footer="897" w:header="877" w:top="1060" w:bottom="1080" w:left="1460" w:right="0"/>
          <w:pgNumType w:start="91"/>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2982"/>
        <w:gridCol w:w="1653"/>
        <w:gridCol w:w="2181"/>
        <w:gridCol w:w="2250"/>
      </w:tblGrid>
      <w:tr>
        <w:trPr>
          <w:trHeight w:val="283" w:hRule="exact"/>
        </w:trPr>
        <w:tc>
          <w:tcPr>
            <w:tcW w:w="9066"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1" w:right="0"/>
              <w:jc w:val="center"/>
              <w:rPr>
                <w:rFonts w:ascii="黑体" w:hAnsi="黑体" w:cs="黑体" w:eastAsia="黑体" w:hint="default"/>
                <w:sz w:val="24"/>
                <w:szCs w:val="24"/>
              </w:rPr>
            </w:pPr>
            <w:r>
              <w:rPr>
                <w:rFonts w:ascii="黑体" w:hAnsi="黑体" w:cs="黑体" w:eastAsia="黑体" w:hint="default"/>
                <w:sz w:val="24"/>
                <w:szCs w:val="24"/>
              </w:rPr>
              <w:t>母公司资产负债表（续）</w:t>
            </w:r>
          </w:p>
        </w:tc>
      </w:tr>
      <w:tr>
        <w:trPr>
          <w:trHeight w:val="350" w:hRule="exact"/>
        </w:trPr>
        <w:tc>
          <w:tcPr>
            <w:tcW w:w="9066"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8" w:hRule="exact"/>
        </w:trPr>
        <w:tc>
          <w:tcPr>
            <w:tcW w:w="4635"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hAnsi="宋体" w:cs="宋体" w:eastAsia="宋体" w:hint="default"/>
                <w:b/>
                <w:bCs/>
                <w:w w:val="95"/>
                <w:sz w:val="20"/>
                <w:szCs w:val="20"/>
              </w:rPr>
              <w:t>单位：元币种：人民币</w:t>
            </w:r>
            <w:r>
              <w:rPr>
                <w:rFonts w:ascii="宋体" w:hAnsi="宋体" w:cs="宋体" w:eastAsia="宋体" w:hint="default"/>
                <w:sz w:val="20"/>
                <w:szCs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748" w:right="0"/>
              <w:jc w:val="left"/>
              <w:rPr>
                <w:rFonts w:ascii="宋体" w:hAnsi="宋体" w:cs="宋体" w:eastAsia="宋体" w:hint="default"/>
                <w:sz w:val="20"/>
                <w:szCs w:val="20"/>
              </w:rPr>
            </w:pPr>
            <w:r>
              <w:rPr>
                <w:rFonts w:ascii="宋体" w:hAnsi="宋体" w:cs="宋体" w:eastAsia="宋体" w:hint="default"/>
                <w:b/>
                <w:bCs/>
                <w:sz w:val="20"/>
                <w:szCs w:val="20"/>
              </w:rPr>
              <w:t>负债和所有者权益</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628" w:right="0"/>
              <w:jc w:val="left"/>
              <w:rPr>
                <w:rFonts w:ascii="宋体" w:hAnsi="宋体" w:cs="宋体" w:eastAsia="宋体" w:hint="default"/>
                <w:sz w:val="20"/>
                <w:szCs w:val="20"/>
              </w:rPr>
            </w:pPr>
            <w:r>
              <w:rPr>
                <w:rFonts w:ascii="宋体" w:hAnsi="宋体" w:cs="宋体" w:eastAsia="宋体" w:hint="default"/>
                <w:b/>
                <w:bCs/>
                <w:sz w:val="20"/>
                <w:szCs w:val="20"/>
              </w:rPr>
              <w:t>附注十一</w:t>
            </w:r>
            <w:r>
              <w:rPr>
                <w:rFonts w:ascii="宋体" w:hAnsi="宋体" w:cs="宋体" w:eastAsia="宋体" w:hint="default"/>
                <w:sz w:val="20"/>
                <w:szCs w:val="20"/>
              </w:rPr>
            </w: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306"/>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0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月</w:t>
            </w:r>
            <w:r>
              <w:rPr>
                <w:rFonts w:ascii="宋体" w:hAnsi="宋体" w:cs="宋体" w:eastAsia="宋体" w:hint="default"/>
                <w:b/>
                <w:bCs/>
                <w:spacing w:val="-50"/>
                <w:sz w:val="20"/>
                <w:szCs w:val="20"/>
              </w:rPr>
              <w:t> </w:t>
            </w:r>
            <w:r>
              <w:rPr>
                <w:rFonts w:ascii="Times New Roman" w:hAnsi="Times New Roman" w:cs="Times New Roman" w:eastAsia="Times New Roman" w:hint="default"/>
                <w:b/>
                <w:bCs/>
                <w:sz w:val="20"/>
                <w:szCs w:val="20"/>
              </w:rPr>
              <w:t>31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5,802,706.00</w:t>
            </w:r>
            <w:r>
              <w:rPr>
                <w:rFonts w:ascii="Times New Roman"/>
                <w:sz w:val="20"/>
              </w:rPr>
            </w:r>
          </w:p>
        </w:tc>
      </w:tr>
      <w:tr>
        <w:trPr>
          <w:trHeight w:val="348"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24,055,311.26</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8,451,449.78</w:t>
            </w:r>
            <w:r>
              <w:rPr>
                <w:rFonts w:ascii="Times New Roman"/>
                <w:sz w:val="20"/>
              </w:rPr>
            </w:r>
          </w:p>
        </w:tc>
      </w:tr>
      <w:tr>
        <w:trPr>
          <w:trHeight w:val="351"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07"/>
              <w:jc w:val="right"/>
              <w:rPr>
                <w:rFonts w:ascii="Times New Roman" w:hAnsi="Times New Roman" w:cs="Times New Roman" w:eastAsia="Times New Roman" w:hint="default"/>
                <w:sz w:val="20"/>
                <w:szCs w:val="20"/>
              </w:rPr>
            </w:pPr>
            <w:r>
              <w:rPr>
                <w:rFonts w:ascii="Times New Roman"/>
                <w:w w:val="95"/>
                <w:sz w:val="20"/>
              </w:rPr>
              <w:t>3,691,347.17</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0"/>
                <w:szCs w:val="20"/>
              </w:rPr>
            </w:pPr>
            <w:r>
              <w:rPr>
                <w:rFonts w:ascii="Times New Roman"/>
                <w:w w:val="95"/>
                <w:sz w:val="20"/>
              </w:rPr>
              <w:t>959,633.75</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5,408,451.74</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3,535,427.19</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3,127,465.62</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-658,904.60</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8"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211,372.90</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472,157.26</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36,493,948.69</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18,562,469.38</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
        </w:tc>
      </w:tr>
      <w:tr>
        <w:trPr>
          <w:trHeight w:val="351"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8"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3,600,000.00</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4,200,000.00</w:t>
            </w:r>
            <w:r>
              <w:rPr>
                <w:rFonts w:ascii="Times New Roman"/>
                <w:sz w:val="20"/>
              </w:rPr>
            </w:r>
          </w:p>
        </w:tc>
      </w:tr>
      <w:tr>
        <w:trPr>
          <w:trHeight w:val="348"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525"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w w:val="95"/>
                <w:sz w:val="20"/>
              </w:rPr>
              <w:t>3,600,000.00</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4,200,000.00</w:t>
            </w:r>
            <w:r>
              <w:rPr>
                <w:rFonts w:ascii="Times New Roman"/>
                <w:sz w:val="20"/>
              </w:rPr>
            </w:r>
          </w:p>
        </w:tc>
      </w:tr>
      <w:tr>
        <w:trPr>
          <w:trHeight w:val="351"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6"/>
              <w:jc w:val="right"/>
              <w:rPr>
                <w:rFonts w:ascii="Times New Roman" w:hAnsi="Times New Roman" w:cs="Times New Roman" w:eastAsia="Times New Roman" w:hint="default"/>
                <w:sz w:val="20"/>
                <w:szCs w:val="20"/>
              </w:rPr>
            </w:pPr>
            <w:r>
              <w:rPr>
                <w:rFonts w:ascii="Times New Roman"/>
                <w:b/>
                <w:w w:val="95"/>
                <w:sz w:val="20"/>
              </w:rPr>
              <w:t>40,093,948.69</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w w:val="95"/>
                <w:sz w:val="20"/>
              </w:rPr>
              <w:t>22,762,469.38</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156,900,000.00</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104,600,000.00</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696,706,977.13</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749,006,977.13</w:t>
            </w:r>
            <w:r>
              <w:rPr>
                <w:rFonts w:ascii="Times New Roman"/>
                <w:sz w:val="20"/>
              </w:rPr>
            </w:r>
          </w:p>
        </w:tc>
      </w:tr>
      <w:tr>
        <w:trPr>
          <w:trHeight w:val="348"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21"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26,928,645.24</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20,083,734.09</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307"/>
              <w:jc w:val="right"/>
              <w:rPr>
                <w:rFonts w:ascii="Times New Roman" w:hAnsi="Times New Roman" w:cs="Times New Roman" w:eastAsia="Times New Roman" w:hint="default"/>
                <w:sz w:val="20"/>
                <w:szCs w:val="20"/>
              </w:rPr>
            </w:pPr>
            <w:r>
              <w:rPr>
                <w:rFonts w:ascii="Times New Roman"/>
                <w:w w:val="95"/>
                <w:sz w:val="20"/>
              </w:rPr>
              <w:t>167,957,807.11</w:t>
            </w:r>
            <w:r>
              <w:rPr>
                <w:rFonts w:ascii="Times New Roman"/>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137,733,606.79</w:t>
            </w:r>
            <w:r>
              <w:rPr>
                <w:rFonts w:ascii="Times New Roman"/>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spacing w:val="-1"/>
                <w:sz w:val="20"/>
              </w:rPr>
              <w:t>1,048,493,429.48</w:t>
            </w:r>
            <w:r>
              <w:rPr>
                <w:rFonts w:ascii="Times New Roman"/>
                <w:spacing w:val="-1"/>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spacing w:val="-1"/>
                <w:sz w:val="20"/>
              </w:rPr>
              <w:t>1,011,424,318.01</w:t>
            </w:r>
            <w:r>
              <w:rPr>
                <w:rFonts w:ascii="Times New Roman"/>
                <w:spacing w:val="-1"/>
                <w:sz w:val="20"/>
              </w:rPr>
            </w:r>
          </w:p>
        </w:tc>
      </w:tr>
      <w:tr>
        <w:trPr>
          <w:trHeight w:val="350" w:hRule="exact"/>
        </w:trPr>
        <w:tc>
          <w:tcPr>
            <w:tcW w:w="29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负债和所有者权益总计</w:t>
            </w:r>
            <w:r>
              <w:rPr>
                <w:rFonts w:ascii="宋体" w:hAnsi="宋体" w:cs="宋体" w:eastAsia="宋体" w:hint="default"/>
                <w:sz w:val="20"/>
                <w:szCs w:val="20"/>
              </w:rPr>
            </w:r>
          </w:p>
        </w:tc>
        <w:tc>
          <w:tcPr>
            <w:tcW w:w="1653" w:type="dxa"/>
            <w:tcBorders>
              <w:top w:val="single" w:sz="4" w:space="0" w:color="000000"/>
              <w:left w:val="nil" w:sz="6" w:space="0" w:color="auto"/>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07"/>
              <w:jc w:val="right"/>
              <w:rPr>
                <w:rFonts w:ascii="Times New Roman" w:hAnsi="Times New Roman" w:cs="Times New Roman" w:eastAsia="Times New Roman" w:hint="default"/>
                <w:sz w:val="20"/>
                <w:szCs w:val="20"/>
              </w:rPr>
            </w:pPr>
            <w:r>
              <w:rPr>
                <w:rFonts w:ascii="Times New Roman"/>
                <w:b/>
                <w:spacing w:val="-1"/>
                <w:sz w:val="20"/>
              </w:rPr>
              <w:t>1,088,587,378.17</w:t>
            </w:r>
            <w:r>
              <w:rPr>
                <w:rFonts w:ascii="Times New Roman"/>
                <w:spacing w:val="-1"/>
                <w:sz w:val="20"/>
              </w:rPr>
            </w:r>
          </w:p>
        </w:tc>
        <w:tc>
          <w:tcPr>
            <w:tcW w:w="225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b/>
                <w:spacing w:val="-1"/>
                <w:sz w:val="20"/>
              </w:rPr>
              <w:t>1,034,186,787.39</w:t>
            </w:r>
            <w:r>
              <w:rPr>
                <w:rFonts w:ascii="Times New Roman"/>
                <w:spacing w:val="-1"/>
                <w:sz w:val="20"/>
              </w:rPr>
            </w:r>
          </w:p>
        </w:tc>
      </w:tr>
    </w:tbl>
    <w:p>
      <w:pPr>
        <w:tabs>
          <w:tab w:pos="2947" w:val="left" w:leader="none"/>
          <w:tab w:pos="6547" w:val="left" w:leader="none"/>
        </w:tabs>
        <w:spacing w:before="89"/>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pgSz w:w="11910" w:h="16850"/>
          <w:pgMar w:header="877" w:footer="897" w:top="1060" w:bottom="1080" w:left="1460" w:right="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4387"/>
        <w:gridCol w:w="874"/>
        <w:gridCol w:w="2068"/>
        <w:gridCol w:w="1955"/>
      </w:tblGrid>
      <w:tr>
        <w:trPr>
          <w:trHeight w:val="391" w:hRule="exact"/>
        </w:trPr>
        <w:tc>
          <w:tcPr>
            <w:tcW w:w="9285"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4" w:right="0"/>
              <w:jc w:val="center"/>
              <w:rPr>
                <w:rFonts w:ascii="黑体" w:hAnsi="黑体" w:cs="黑体" w:eastAsia="黑体" w:hint="default"/>
                <w:sz w:val="24"/>
                <w:szCs w:val="24"/>
              </w:rPr>
            </w:pPr>
            <w:r>
              <w:rPr>
                <w:rFonts w:ascii="黑体" w:hAnsi="黑体" w:cs="黑体" w:eastAsia="黑体" w:hint="default"/>
                <w:sz w:val="24"/>
                <w:szCs w:val="24"/>
              </w:rPr>
              <w:t>合并利润表</w:t>
            </w:r>
          </w:p>
        </w:tc>
      </w:tr>
      <w:tr>
        <w:trPr>
          <w:trHeight w:val="413" w:hRule="exact"/>
        </w:trPr>
        <w:tc>
          <w:tcPr>
            <w:tcW w:w="9285"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402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905" w:right="0"/>
              <w:jc w:val="left"/>
              <w:rPr>
                <w:rFonts w:ascii="宋体" w:hAnsi="宋体" w:cs="宋体" w:eastAsia="宋体" w:hint="default"/>
                <w:sz w:val="20"/>
                <w:szCs w:val="20"/>
              </w:rPr>
            </w:pPr>
            <w:r>
              <w:rPr>
                <w:rFonts w:ascii="宋体" w:hAnsi="宋体" w:cs="宋体" w:eastAsia="宋体" w:hint="default"/>
                <w:b/>
                <w:bCs/>
                <w:sz w:val="20"/>
                <w:szCs w:val="20"/>
              </w:rPr>
              <w:t>单位：元币种：人民币</w:t>
            </w:r>
            <w:r>
              <w:rPr>
                <w:rFonts w:ascii="宋体" w:hAnsi="宋体" w:cs="宋体" w:eastAsia="宋体" w:hint="default"/>
                <w:sz w:val="20"/>
                <w:szCs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262"/>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65"/>
              <w:jc w:val="center"/>
              <w:rPr>
                <w:rFonts w:ascii="宋体" w:hAnsi="宋体" w:cs="宋体" w:eastAsia="宋体" w:hint="default"/>
                <w:sz w:val="20"/>
                <w:szCs w:val="20"/>
              </w:rPr>
            </w:pPr>
            <w:r>
              <w:rPr>
                <w:rFonts w:ascii="宋体" w:hAnsi="宋体" w:cs="宋体" w:eastAsia="宋体" w:hint="default"/>
                <w:b/>
                <w:bCs/>
                <w:spacing w:val="2"/>
                <w:sz w:val="20"/>
                <w:szCs w:val="20"/>
              </w:rPr>
              <w:t>附注五</w:t>
            </w:r>
            <w:r>
              <w:rPr>
                <w:rFonts w:ascii="宋体" w:hAnsi="宋体" w:cs="宋体" w:eastAsia="宋体" w:hint="default"/>
                <w:sz w:val="20"/>
                <w:szCs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594"/>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3"/>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6"/>
              <w:jc w:val="center"/>
              <w:rPr>
                <w:rFonts w:ascii="Times New Roman" w:hAnsi="Times New Roman" w:cs="Times New Roman" w:eastAsia="Times New Roman" w:hint="default"/>
                <w:sz w:val="20"/>
                <w:szCs w:val="20"/>
              </w:rPr>
            </w:pPr>
            <w:r>
              <w:rPr>
                <w:rFonts w:ascii="Times New Roman"/>
                <w:sz w:val="20"/>
              </w:rPr>
              <w:t>27</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97"/>
              <w:jc w:val="right"/>
              <w:rPr>
                <w:rFonts w:ascii="Times New Roman" w:hAnsi="Times New Roman" w:cs="Times New Roman" w:eastAsia="Times New Roman" w:hint="default"/>
                <w:sz w:val="20"/>
                <w:szCs w:val="20"/>
              </w:rPr>
            </w:pPr>
            <w:r>
              <w:rPr>
                <w:rFonts w:ascii="Times New Roman"/>
                <w:b/>
                <w:w w:val="95"/>
                <w:sz w:val="20"/>
              </w:rPr>
              <w:t>417,445,269.73</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247,255,460.72</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6"/>
              <w:jc w:val="center"/>
              <w:rPr>
                <w:rFonts w:ascii="Times New Roman" w:hAnsi="Times New Roman" w:cs="Times New Roman" w:eastAsia="Times New Roman" w:hint="default"/>
                <w:sz w:val="20"/>
                <w:szCs w:val="20"/>
              </w:rPr>
            </w:pPr>
            <w:r>
              <w:rPr>
                <w:rFonts w:ascii="Times New Roman"/>
                <w:sz w:val="20"/>
              </w:rPr>
              <w:t>27</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6"/>
              <w:jc w:val="right"/>
              <w:rPr>
                <w:rFonts w:ascii="Times New Roman" w:hAnsi="Times New Roman" w:cs="Times New Roman" w:eastAsia="Times New Roman" w:hint="default"/>
                <w:sz w:val="20"/>
                <w:szCs w:val="20"/>
              </w:rPr>
            </w:pPr>
            <w:r>
              <w:rPr>
                <w:rFonts w:ascii="Times New Roman"/>
                <w:w w:val="95"/>
                <w:sz w:val="20"/>
              </w:rPr>
              <w:t>218,228,276.00</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100,207,293.77</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6"/>
              <w:jc w:val="center"/>
              <w:rPr>
                <w:rFonts w:ascii="Times New Roman" w:hAnsi="Times New Roman" w:cs="Times New Roman" w:eastAsia="Times New Roman" w:hint="default"/>
                <w:sz w:val="20"/>
                <w:szCs w:val="20"/>
              </w:rPr>
            </w:pPr>
            <w:r>
              <w:rPr>
                <w:rFonts w:ascii="Times New Roman"/>
                <w:sz w:val="20"/>
              </w:rPr>
              <w:t>28</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3,719,756.98</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3,432,074.21</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29</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24,760,955.62</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10,901,740.28</w:t>
            </w:r>
            <w:r>
              <w:rPr>
                <w:rFonts w:ascii="Times New Roman"/>
                <w:sz w:val="20"/>
              </w:rPr>
            </w:r>
          </w:p>
        </w:tc>
      </w:tr>
      <w:tr>
        <w:trPr>
          <w:trHeight w:val="416"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left="12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6"/>
              <w:jc w:val="center"/>
              <w:rPr>
                <w:rFonts w:ascii="Times New Roman" w:hAnsi="Times New Roman" w:cs="Times New Roman" w:eastAsia="Times New Roman" w:hint="default"/>
                <w:sz w:val="20"/>
                <w:szCs w:val="20"/>
              </w:rPr>
            </w:pPr>
            <w:r>
              <w:rPr>
                <w:rFonts w:ascii="Times New Roman"/>
                <w:sz w:val="20"/>
              </w:rPr>
              <w:t>30</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89,639,632.38</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72,712,922.84</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31</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-11,937,955.33</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-11,326,824.96</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66"/>
              <w:jc w:val="center"/>
              <w:rPr>
                <w:rFonts w:ascii="Times New Roman" w:hAnsi="Times New Roman" w:cs="Times New Roman" w:eastAsia="Times New Roman" w:hint="default"/>
                <w:sz w:val="20"/>
                <w:szCs w:val="20"/>
              </w:rPr>
            </w:pPr>
            <w:r>
              <w:rPr>
                <w:rFonts w:ascii="Times New Roman"/>
                <w:sz w:val="20"/>
              </w:rPr>
              <w:t>32</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97"/>
              <w:jc w:val="right"/>
              <w:rPr>
                <w:rFonts w:ascii="Times New Roman" w:hAnsi="Times New Roman" w:cs="Times New Roman" w:eastAsia="Times New Roman" w:hint="default"/>
                <w:sz w:val="20"/>
                <w:szCs w:val="20"/>
              </w:rPr>
            </w:pPr>
            <w:r>
              <w:rPr>
                <w:rFonts w:ascii="Times New Roman"/>
                <w:w w:val="95"/>
                <w:sz w:val="20"/>
              </w:rPr>
              <w:t>5,487,012.62</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771,963.47</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66"/>
              <w:jc w:val="center"/>
              <w:rPr>
                <w:rFonts w:ascii="Times New Roman" w:hAnsi="Times New Roman" w:cs="Times New Roman" w:eastAsia="Times New Roman" w:hint="default"/>
                <w:sz w:val="20"/>
                <w:szCs w:val="20"/>
              </w:rPr>
            </w:pPr>
            <w:r>
              <w:rPr>
                <w:rFonts w:ascii="Times New Roman"/>
                <w:sz w:val="20"/>
              </w:rPr>
              <w:t>33</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97"/>
              <w:jc w:val="right"/>
              <w:rPr>
                <w:rFonts w:ascii="Times New Roman" w:hAnsi="Times New Roman" w:cs="Times New Roman" w:eastAsia="Times New Roman" w:hint="default"/>
                <w:sz w:val="20"/>
                <w:szCs w:val="20"/>
              </w:rPr>
            </w:pPr>
            <w:r>
              <w:rPr>
                <w:rFonts w:ascii="Times New Roman"/>
                <w:w w:val="95"/>
                <w:sz w:val="20"/>
              </w:rPr>
              <w:t>2,061,710.72</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w w:val="95"/>
                <w:sz w:val="20"/>
              </w:rPr>
              <w:t>-562,889.20</w:t>
            </w:r>
            <w:r>
              <w:rPr>
                <w:rFonts w:ascii="Times New Roman"/>
                <w:sz w:val="20"/>
              </w:rPr>
            </w:r>
          </w:p>
        </w:tc>
      </w:tr>
      <w:tr>
        <w:trPr>
          <w:trHeight w:val="413"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97"/>
              <w:jc w:val="right"/>
              <w:rPr>
                <w:rFonts w:ascii="Times New Roman" w:hAnsi="Times New Roman" w:cs="Times New Roman" w:eastAsia="Times New Roman" w:hint="default"/>
                <w:sz w:val="20"/>
                <w:szCs w:val="20"/>
              </w:rPr>
            </w:pPr>
            <w:r>
              <w:rPr>
                <w:rFonts w:ascii="Times New Roman"/>
                <w:w w:val="95"/>
                <w:sz w:val="20"/>
              </w:rPr>
              <w:t>2,061,710.72</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-562,889.20-</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二、营业利润（亏损以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97"/>
              <w:jc w:val="right"/>
              <w:rPr>
                <w:rFonts w:ascii="Times New Roman" w:hAnsi="Times New Roman" w:cs="Times New Roman" w:eastAsia="Times New Roman" w:hint="default"/>
                <w:sz w:val="20"/>
                <w:szCs w:val="20"/>
              </w:rPr>
            </w:pPr>
            <w:r>
              <w:rPr>
                <w:rFonts w:ascii="Times New Roman"/>
                <w:b/>
                <w:w w:val="95"/>
                <w:sz w:val="20"/>
              </w:rPr>
              <w:t>89,609,302.18</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69,993,401.91</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321"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6"/>
              <w:jc w:val="center"/>
              <w:rPr>
                <w:rFonts w:ascii="Times New Roman" w:hAnsi="Times New Roman" w:cs="Times New Roman" w:eastAsia="Times New Roman" w:hint="default"/>
                <w:sz w:val="20"/>
                <w:szCs w:val="20"/>
              </w:rPr>
            </w:pPr>
            <w:r>
              <w:rPr>
                <w:rFonts w:ascii="Times New Roman"/>
                <w:sz w:val="20"/>
              </w:rPr>
              <w:t>34</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11,607,823.85</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941,951.17</w:t>
            </w:r>
            <w:r>
              <w:rPr>
                <w:rFonts w:ascii="Times New Roman"/>
                <w:sz w:val="20"/>
              </w:rPr>
            </w:r>
          </w:p>
        </w:tc>
      </w:tr>
      <w:tr>
        <w:trPr>
          <w:trHeight w:val="416"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left="321"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6"/>
              <w:jc w:val="center"/>
              <w:rPr>
                <w:rFonts w:ascii="Times New Roman" w:hAnsi="Times New Roman" w:cs="Times New Roman" w:eastAsia="Times New Roman" w:hint="default"/>
                <w:sz w:val="20"/>
                <w:szCs w:val="20"/>
              </w:rPr>
            </w:pPr>
            <w:r>
              <w:rPr>
                <w:rFonts w:ascii="Times New Roman"/>
                <w:sz w:val="20"/>
              </w:rPr>
              <w:t>35</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248,705.59</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246,333.00</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52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238,705.59</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20"/>
                <w:szCs w:val="20"/>
              </w:rPr>
            </w:pPr>
            <w:r>
              <w:rPr>
                <w:rFonts w:ascii="Times New Roman"/>
                <w:w w:val="95"/>
                <w:sz w:val="20"/>
              </w:rPr>
              <w:t>58,158.74</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三、利润总额（亏损总额以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97"/>
              <w:jc w:val="right"/>
              <w:rPr>
                <w:rFonts w:ascii="Times New Roman" w:hAnsi="Times New Roman" w:cs="Times New Roman" w:eastAsia="Times New Roman" w:hint="default"/>
                <w:sz w:val="20"/>
                <w:szCs w:val="20"/>
              </w:rPr>
            </w:pPr>
            <w:r>
              <w:rPr>
                <w:rFonts w:ascii="Times New Roman"/>
                <w:b/>
                <w:w w:val="95"/>
                <w:sz w:val="20"/>
              </w:rPr>
              <w:t>100,968,420.44</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70,689,020.08</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321"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6"/>
              <w:jc w:val="center"/>
              <w:rPr>
                <w:rFonts w:ascii="Times New Roman" w:hAnsi="Times New Roman" w:cs="Times New Roman" w:eastAsia="Times New Roman" w:hint="default"/>
                <w:sz w:val="20"/>
                <w:szCs w:val="20"/>
              </w:rPr>
            </w:pPr>
            <w:r>
              <w:rPr>
                <w:rFonts w:ascii="Times New Roman"/>
                <w:sz w:val="20"/>
              </w:rPr>
              <w:t>36</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12,081,229.12</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6,283,690.35</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四、净利润（净亏损以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97"/>
              <w:jc w:val="right"/>
              <w:rPr>
                <w:rFonts w:ascii="Times New Roman" w:hAnsi="Times New Roman" w:cs="Times New Roman" w:eastAsia="Times New Roman" w:hint="default"/>
                <w:sz w:val="20"/>
                <w:szCs w:val="20"/>
              </w:rPr>
            </w:pPr>
            <w:r>
              <w:rPr>
                <w:rFonts w:ascii="Times New Roman"/>
                <w:b/>
                <w:w w:val="95"/>
                <w:sz w:val="20"/>
              </w:rPr>
              <w:t>88,887,191.32</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64,405,329.73</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97"/>
              <w:jc w:val="right"/>
              <w:rPr>
                <w:rFonts w:ascii="Times New Roman" w:hAnsi="Times New Roman" w:cs="Times New Roman" w:eastAsia="Times New Roman" w:hint="default"/>
                <w:sz w:val="20"/>
                <w:szCs w:val="20"/>
              </w:rPr>
            </w:pPr>
            <w:r>
              <w:rPr>
                <w:rFonts w:ascii="Times New Roman"/>
                <w:b/>
                <w:w w:val="95"/>
                <w:sz w:val="20"/>
              </w:rPr>
              <w:t>81,252,099.13</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62,187,386.98</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597"/>
              <w:jc w:val="right"/>
              <w:rPr>
                <w:rFonts w:ascii="Times New Roman" w:hAnsi="Times New Roman" w:cs="Times New Roman" w:eastAsia="Times New Roman" w:hint="default"/>
                <w:sz w:val="20"/>
                <w:szCs w:val="20"/>
              </w:rPr>
            </w:pPr>
            <w:r>
              <w:rPr>
                <w:rFonts w:ascii="Times New Roman"/>
                <w:b/>
                <w:w w:val="95"/>
                <w:sz w:val="20"/>
              </w:rPr>
              <w:t>7,635,092.19</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5"/>
                <w:sz w:val="20"/>
              </w:rPr>
              <w:t>2,217,942.75</w:t>
            </w:r>
            <w:r>
              <w:rPr>
                <w:rFonts w:ascii="Times New Roman"/>
                <w:sz w:val="20"/>
              </w:rPr>
            </w:r>
          </w:p>
        </w:tc>
      </w:tr>
      <w:tr>
        <w:trPr>
          <w:trHeight w:val="415" w:hRule="exact"/>
        </w:trPr>
        <w:tc>
          <w:tcPr>
            <w:tcW w:w="526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其中：同一控制下被合并方在合并前实现的净利润</w:t>
            </w:r>
          </w:p>
        </w:tc>
        <w:tc>
          <w:tcPr>
            <w:tcW w:w="2068" w:type="dxa"/>
            <w:tcBorders>
              <w:top w:val="single" w:sz="4" w:space="0" w:color="000000"/>
              <w:left w:val="nil" w:sz="6" w:space="0" w:color="auto"/>
              <w:bottom w:val="single" w:sz="4" w:space="0" w:color="000000"/>
              <w:right w:val="nil" w:sz="6" w:space="0" w:color="auto"/>
            </w:tcBorders>
          </w:tcPr>
          <w:p>
            <w:pP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16"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b/>
                <w:bCs/>
                <w:sz w:val="20"/>
                <w:szCs w:val="20"/>
              </w:rPr>
              <w:t>五、每股收益</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
        </w:tc>
        <w:tc>
          <w:tcPr>
            <w:tcW w:w="1955" w:type="dxa"/>
            <w:tcBorders>
              <w:top w:val="single" w:sz="4" w:space="0" w:color="000000"/>
              <w:left w:val="nil" w:sz="6" w:space="0" w:color="auto"/>
              <w:bottom w:val="single" w:sz="4" w:space="0" w:color="000000"/>
              <w:right w:val="nil" w:sz="6" w:space="0" w:color="auto"/>
            </w:tcBorders>
          </w:tcPr>
          <w:p>
            <w:pPr/>
          </w:p>
        </w:tc>
      </w:tr>
      <w:tr>
        <w:trPr>
          <w:trHeight w:val="413"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52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z w:val="20"/>
                <w:szCs w:val="20"/>
              </w:rPr>
              <w:t>基本每股收益</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66"/>
              <w:jc w:val="center"/>
              <w:rPr>
                <w:rFonts w:ascii="Times New Roman" w:hAnsi="Times New Roman" w:cs="Times New Roman" w:eastAsia="Times New Roman" w:hint="default"/>
                <w:sz w:val="20"/>
                <w:szCs w:val="20"/>
              </w:rPr>
            </w:pPr>
            <w:r>
              <w:rPr>
                <w:rFonts w:ascii="Times New Roman"/>
                <w:sz w:val="20"/>
              </w:rPr>
              <w:t>37</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96"/>
              <w:jc w:val="right"/>
              <w:rPr>
                <w:rFonts w:ascii="Times New Roman" w:hAnsi="Times New Roman" w:cs="Times New Roman" w:eastAsia="Times New Roman" w:hint="default"/>
                <w:sz w:val="20"/>
                <w:szCs w:val="20"/>
              </w:rPr>
            </w:pPr>
            <w:r>
              <w:rPr>
                <w:rFonts w:ascii="Times New Roman"/>
                <w:sz w:val="20"/>
              </w:rPr>
              <w:t>0.52</w:t>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z w:val="20"/>
              </w:rPr>
              <w:t>0.41</w:t>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52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z w:val="20"/>
                <w:szCs w:val="20"/>
              </w:rPr>
              <w:t>稀释每股收益</w:t>
            </w:r>
          </w:p>
        </w:tc>
        <w:tc>
          <w:tcPr>
            <w:tcW w:w="874"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65"/>
              <w:jc w:val="center"/>
              <w:rPr>
                <w:rFonts w:ascii="Times New Roman" w:hAnsi="Times New Roman" w:cs="Times New Roman" w:eastAsia="Times New Roman" w:hint="default"/>
                <w:sz w:val="20"/>
                <w:szCs w:val="20"/>
              </w:rPr>
            </w:pPr>
            <w:r>
              <w:rPr>
                <w:rFonts w:ascii="Times New Roman"/>
                <w:sz w:val="20"/>
              </w:rPr>
              <w:t>37</w:t>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6"/>
              <w:jc w:val="right"/>
              <w:rPr>
                <w:rFonts w:ascii="Times New Roman" w:hAnsi="Times New Roman" w:cs="Times New Roman" w:eastAsia="Times New Roman" w:hint="default"/>
                <w:sz w:val="20"/>
                <w:szCs w:val="20"/>
              </w:rPr>
            </w:pPr>
            <w:r>
              <w:rPr>
                <w:rFonts w:ascii="Times New Roman"/>
                <w:sz w:val="20"/>
              </w:rPr>
              <w:t>0.52</w:t>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20"/>
                <w:szCs w:val="20"/>
              </w:rPr>
            </w:pPr>
            <w:r>
              <w:rPr>
                <w:rFonts w:ascii="Times New Roman"/>
                <w:sz w:val="20"/>
              </w:rPr>
              <w:t>0.41</w:t>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597"/>
              <w:jc w:val="right"/>
              <w:rPr>
                <w:rFonts w:ascii="Times New Roman" w:hAnsi="Times New Roman" w:cs="Times New Roman" w:eastAsia="Times New Roman" w:hint="default"/>
                <w:sz w:val="20"/>
                <w:szCs w:val="20"/>
              </w:rPr>
            </w:pPr>
            <w:r>
              <w:rPr>
                <w:rFonts w:ascii="Times New Roman"/>
                <w:b/>
                <w:w w:val="95"/>
                <w:sz w:val="20"/>
              </w:rPr>
              <w:t>88,887,191.32</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20"/>
                <w:szCs w:val="20"/>
              </w:rPr>
            </w:pPr>
            <w:r>
              <w:rPr>
                <w:rFonts w:ascii="Times New Roman"/>
                <w:b/>
                <w:w w:val="95"/>
                <w:sz w:val="20"/>
              </w:rPr>
              <w:t>64,405,329.73</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81,252,099.13</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62,187,386.98</w:t>
            </w:r>
            <w:r>
              <w:rPr>
                <w:rFonts w:ascii="Times New Roman"/>
                <w:sz w:val="20"/>
              </w:rPr>
            </w:r>
          </w:p>
        </w:tc>
      </w:tr>
      <w:tr>
        <w:trPr>
          <w:trHeight w:val="415" w:hRule="exact"/>
        </w:trPr>
        <w:tc>
          <w:tcPr>
            <w:tcW w:w="4387"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22"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74"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597"/>
              <w:jc w:val="right"/>
              <w:rPr>
                <w:rFonts w:ascii="Times New Roman" w:hAnsi="Times New Roman" w:cs="Times New Roman" w:eastAsia="Times New Roman" w:hint="default"/>
                <w:sz w:val="20"/>
                <w:szCs w:val="20"/>
              </w:rPr>
            </w:pPr>
            <w:r>
              <w:rPr>
                <w:rFonts w:ascii="Times New Roman"/>
                <w:w w:val="95"/>
                <w:sz w:val="20"/>
              </w:rPr>
              <w:t>7,635,092.19</w:t>
            </w:r>
            <w:r>
              <w:rPr>
                <w:rFonts w:ascii="Times New Roman"/>
                <w:sz w:val="20"/>
              </w:rPr>
            </w:r>
          </w:p>
        </w:tc>
        <w:tc>
          <w:tcPr>
            <w:tcW w:w="195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0"/>
                <w:szCs w:val="20"/>
              </w:rPr>
            </w:pPr>
            <w:r>
              <w:rPr>
                <w:rFonts w:ascii="Times New Roman"/>
                <w:w w:val="95"/>
                <w:sz w:val="20"/>
              </w:rPr>
              <w:t>2,217,942.75</w:t>
            </w:r>
            <w:r>
              <w:rPr>
                <w:rFonts w:ascii="Times New Roman"/>
                <w:sz w:val="20"/>
              </w:rPr>
            </w:r>
          </w:p>
        </w:tc>
      </w:tr>
    </w:tbl>
    <w:p>
      <w:pPr>
        <w:tabs>
          <w:tab w:pos="2947" w:val="left" w:leader="none"/>
          <w:tab w:pos="6547" w:val="left" w:leader="none"/>
        </w:tabs>
        <w:spacing w:before="89"/>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pgSz w:w="11910" w:h="16850"/>
          <w:pgMar w:header="877" w:footer="897" w:top="1060" w:bottom="1080" w:left="146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4452"/>
        <w:gridCol w:w="1140"/>
        <w:gridCol w:w="2068"/>
        <w:gridCol w:w="1956"/>
      </w:tblGrid>
      <w:tr>
        <w:trPr>
          <w:trHeight w:val="470" w:hRule="exact"/>
        </w:trPr>
        <w:tc>
          <w:tcPr>
            <w:tcW w:w="9616" w:type="dxa"/>
            <w:gridSpan w:val="4"/>
            <w:tcBorders>
              <w:top w:val="nil" w:sz="6" w:space="0" w:color="auto"/>
              <w:left w:val="nil" w:sz="6" w:space="0" w:color="auto"/>
              <w:bottom w:val="single" w:sz="4" w:space="0" w:color="000000"/>
              <w:right w:val="nil" w:sz="6" w:space="0" w:color="auto"/>
            </w:tcBorders>
          </w:tcPr>
          <w:p>
            <w:pPr>
              <w:pStyle w:val="TableParagraph"/>
              <w:spacing w:line="240" w:lineRule="exact"/>
              <w:ind w:left="13" w:right="0"/>
              <w:jc w:val="center"/>
              <w:rPr>
                <w:rFonts w:ascii="黑体" w:hAnsi="黑体" w:cs="黑体" w:eastAsia="黑体" w:hint="default"/>
                <w:sz w:val="24"/>
                <w:szCs w:val="24"/>
              </w:rPr>
            </w:pPr>
            <w:r>
              <w:rPr>
                <w:rFonts w:ascii="黑体" w:hAnsi="黑体" w:cs="黑体" w:eastAsia="黑体" w:hint="default"/>
                <w:sz w:val="24"/>
                <w:szCs w:val="24"/>
              </w:rPr>
              <w:t>母公司利润表</w:t>
            </w:r>
          </w:p>
        </w:tc>
      </w:tr>
      <w:tr>
        <w:trPr>
          <w:trHeight w:val="446" w:hRule="exact"/>
        </w:trPr>
        <w:tc>
          <w:tcPr>
            <w:tcW w:w="9616"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1140" w:type="dxa"/>
            <w:tcBorders>
              <w:top w:val="single" w:sz="4" w:space="0" w:color="000000"/>
              <w:left w:val="nil" w:sz="6" w:space="0" w:color="auto"/>
              <w:bottom w:val="single" w:sz="4" w:space="0" w:color="000000"/>
              <w:right w:val="nil" w:sz="6" w:space="0" w:color="auto"/>
            </w:tcBorders>
          </w:tcPr>
          <w:p>
            <w:pPr/>
          </w:p>
        </w:tc>
        <w:tc>
          <w:tcPr>
            <w:tcW w:w="402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907" w:right="0"/>
              <w:jc w:val="left"/>
              <w:rPr>
                <w:rFonts w:ascii="宋体" w:hAnsi="宋体" w:cs="宋体" w:eastAsia="宋体" w:hint="default"/>
                <w:sz w:val="20"/>
                <w:szCs w:val="20"/>
              </w:rPr>
            </w:pPr>
            <w:r>
              <w:rPr>
                <w:rFonts w:ascii="宋体" w:hAnsi="宋体" w:cs="宋体" w:eastAsia="宋体" w:hint="default"/>
                <w:b/>
                <w:bCs/>
                <w:sz w:val="20"/>
                <w:szCs w:val="20"/>
              </w:rPr>
              <w:t>单位：元币种：人民币</w:t>
            </w:r>
            <w:r>
              <w:rPr>
                <w:rFonts w:ascii="宋体" w:hAnsi="宋体" w:cs="宋体" w:eastAsia="宋体" w:hint="default"/>
                <w:sz w:val="20"/>
                <w:szCs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197"/>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99"/>
              <w:jc w:val="center"/>
              <w:rPr>
                <w:rFonts w:ascii="宋体" w:hAnsi="宋体" w:cs="宋体" w:eastAsia="宋体" w:hint="default"/>
                <w:sz w:val="20"/>
                <w:szCs w:val="20"/>
              </w:rPr>
            </w:pPr>
            <w:r>
              <w:rPr>
                <w:rFonts w:ascii="宋体" w:hAnsi="宋体" w:cs="宋体" w:eastAsia="宋体" w:hint="default"/>
                <w:b/>
                <w:bCs/>
                <w:sz w:val="20"/>
                <w:szCs w:val="20"/>
              </w:rPr>
              <w:t>附注十一</w:t>
            </w:r>
            <w:r>
              <w:rPr>
                <w:rFonts w:ascii="宋体" w:hAnsi="宋体" w:cs="宋体" w:eastAsia="宋体" w:hint="default"/>
                <w:sz w:val="20"/>
                <w:szCs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595"/>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4"/>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599"/>
              <w:jc w:val="right"/>
              <w:rPr>
                <w:rFonts w:ascii="Times New Roman" w:hAnsi="Times New Roman" w:cs="Times New Roman" w:eastAsia="Times New Roman" w:hint="default"/>
                <w:sz w:val="20"/>
                <w:szCs w:val="20"/>
              </w:rPr>
            </w:pPr>
            <w:r>
              <w:rPr>
                <w:rFonts w:ascii="Times New Roman"/>
                <w:b/>
                <w:w w:val="95"/>
                <w:sz w:val="20"/>
              </w:rPr>
              <w:t>349,799,387.30</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0"/>
                <w:szCs w:val="20"/>
              </w:rPr>
            </w:pPr>
            <w:r>
              <w:rPr>
                <w:rFonts w:ascii="Times New Roman"/>
                <w:b/>
                <w:w w:val="95"/>
                <w:sz w:val="20"/>
              </w:rPr>
              <w:t>225,281,352.14</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4"/>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99"/>
              <w:jc w:val="right"/>
              <w:rPr>
                <w:rFonts w:ascii="Times New Roman" w:hAnsi="Times New Roman" w:cs="Times New Roman" w:eastAsia="Times New Roman" w:hint="default"/>
                <w:sz w:val="20"/>
                <w:szCs w:val="20"/>
              </w:rPr>
            </w:pPr>
            <w:r>
              <w:rPr>
                <w:rFonts w:ascii="Times New Roman"/>
                <w:w w:val="95"/>
                <w:sz w:val="20"/>
              </w:rPr>
              <w:t>206,079,325.72</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94,204,603.44</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98"/>
              <w:jc w:val="right"/>
              <w:rPr>
                <w:rFonts w:ascii="Times New Roman" w:hAnsi="Times New Roman" w:cs="Times New Roman" w:eastAsia="Times New Roman" w:hint="default"/>
                <w:sz w:val="20"/>
                <w:szCs w:val="20"/>
              </w:rPr>
            </w:pPr>
            <w:r>
              <w:rPr>
                <w:rFonts w:ascii="Times New Roman"/>
                <w:w w:val="95"/>
                <w:sz w:val="20"/>
              </w:rPr>
              <w:t>1,692,753.90</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2,842,387.66</w:t>
            </w:r>
            <w:r>
              <w:rPr>
                <w:rFonts w:ascii="Times New Roman"/>
                <w:sz w:val="20"/>
              </w:rPr>
            </w:r>
          </w:p>
        </w:tc>
      </w:tr>
      <w:tr>
        <w:trPr>
          <w:trHeight w:val="445"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598"/>
              <w:jc w:val="right"/>
              <w:rPr>
                <w:rFonts w:ascii="Times New Roman" w:hAnsi="Times New Roman" w:cs="Times New Roman" w:eastAsia="Times New Roman" w:hint="default"/>
                <w:sz w:val="20"/>
                <w:szCs w:val="20"/>
              </w:rPr>
            </w:pPr>
            <w:r>
              <w:rPr>
                <w:rFonts w:ascii="Times New Roman"/>
                <w:w w:val="95"/>
                <w:sz w:val="20"/>
              </w:rPr>
              <w:t>20,330,200.64</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20"/>
                <w:szCs w:val="20"/>
              </w:rPr>
            </w:pPr>
            <w:r>
              <w:rPr>
                <w:rFonts w:ascii="Times New Roman"/>
                <w:w w:val="95"/>
                <w:sz w:val="20"/>
              </w:rPr>
              <w:t>10,000,282.22</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98"/>
              <w:jc w:val="right"/>
              <w:rPr>
                <w:rFonts w:ascii="Times New Roman" w:hAnsi="Times New Roman" w:cs="Times New Roman" w:eastAsia="Times New Roman" w:hint="default"/>
                <w:sz w:val="20"/>
                <w:szCs w:val="20"/>
              </w:rPr>
            </w:pPr>
            <w:r>
              <w:rPr>
                <w:rFonts w:ascii="Times New Roman"/>
                <w:w w:val="95"/>
                <w:sz w:val="20"/>
              </w:rPr>
              <w:t>55,334,822.11</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61,441,150.30</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321"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98"/>
              <w:jc w:val="right"/>
              <w:rPr>
                <w:rFonts w:ascii="Times New Roman" w:hAnsi="Times New Roman" w:cs="Times New Roman" w:eastAsia="Times New Roman" w:hint="default"/>
                <w:sz w:val="20"/>
                <w:szCs w:val="20"/>
              </w:rPr>
            </w:pPr>
            <w:r>
              <w:rPr>
                <w:rFonts w:ascii="Times New Roman"/>
                <w:w w:val="95"/>
                <w:sz w:val="20"/>
              </w:rPr>
              <w:t>-8,658,074.78</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-11,219,357.61</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98"/>
              <w:jc w:val="right"/>
              <w:rPr>
                <w:rFonts w:ascii="Times New Roman" w:hAnsi="Times New Roman" w:cs="Times New Roman" w:eastAsia="Times New Roman" w:hint="default"/>
                <w:sz w:val="20"/>
                <w:szCs w:val="20"/>
              </w:rPr>
            </w:pPr>
            <w:r>
              <w:rPr>
                <w:rFonts w:ascii="Times New Roman"/>
                <w:w w:val="95"/>
                <w:sz w:val="20"/>
              </w:rPr>
              <w:t>4,453,676.56</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611,678.68</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4"/>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98"/>
              <w:jc w:val="right"/>
              <w:rPr>
                <w:rFonts w:ascii="Times New Roman" w:hAnsi="Times New Roman" w:cs="Times New Roman" w:eastAsia="Times New Roman" w:hint="default"/>
                <w:sz w:val="20"/>
                <w:szCs w:val="20"/>
              </w:rPr>
            </w:pPr>
            <w:r>
              <w:rPr>
                <w:rFonts w:ascii="Times New Roman"/>
                <w:w w:val="95"/>
                <w:sz w:val="20"/>
              </w:rPr>
              <w:t>2,061,710.72</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-562,889.20</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98"/>
              <w:jc w:val="right"/>
              <w:rPr>
                <w:rFonts w:ascii="Times New Roman" w:hAnsi="Times New Roman" w:cs="Times New Roman" w:eastAsia="Times New Roman" w:hint="default"/>
                <w:sz w:val="20"/>
                <w:szCs w:val="20"/>
              </w:rPr>
            </w:pPr>
            <w:r>
              <w:rPr>
                <w:rFonts w:ascii="Times New Roman"/>
                <w:w w:val="95"/>
                <w:sz w:val="20"/>
              </w:rPr>
              <w:t>2,061,710.72</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-562,889.20</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b/>
                <w:bCs/>
                <w:sz w:val="20"/>
                <w:szCs w:val="20"/>
              </w:rPr>
              <w:t>二、营业利润（亏损以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98"/>
              <w:jc w:val="right"/>
              <w:rPr>
                <w:rFonts w:ascii="Times New Roman" w:hAnsi="Times New Roman" w:cs="Times New Roman" w:eastAsia="Times New Roman" w:hint="default"/>
                <w:sz w:val="20"/>
                <w:szCs w:val="20"/>
              </w:rPr>
            </w:pPr>
            <w:r>
              <w:rPr>
                <w:rFonts w:ascii="Times New Roman"/>
                <w:b/>
                <w:w w:val="95"/>
                <w:sz w:val="20"/>
              </w:rPr>
              <w:t>72,628,393.87</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0"/>
                <w:szCs w:val="20"/>
              </w:rPr>
            </w:pPr>
            <w:r>
              <w:rPr>
                <w:rFonts w:ascii="Times New Roman"/>
                <w:b/>
                <w:w w:val="95"/>
                <w:sz w:val="20"/>
              </w:rPr>
              <w:t>66,837,718.25</w:t>
            </w:r>
            <w:r>
              <w:rPr>
                <w:rFonts w:ascii="Times New Roman"/>
                <w:sz w:val="20"/>
              </w:rPr>
            </w:r>
          </w:p>
        </w:tc>
      </w:tr>
      <w:tr>
        <w:trPr>
          <w:trHeight w:val="447"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598"/>
              <w:jc w:val="right"/>
              <w:rPr>
                <w:rFonts w:ascii="Times New Roman" w:hAnsi="Times New Roman" w:cs="Times New Roman" w:eastAsia="Times New Roman" w:hint="default"/>
                <w:sz w:val="20"/>
                <w:szCs w:val="20"/>
              </w:rPr>
            </w:pPr>
            <w:r>
              <w:rPr>
                <w:rFonts w:ascii="Times New Roman"/>
                <w:w w:val="95"/>
                <w:sz w:val="20"/>
              </w:rPr>
              <w:t>4,669,021.10</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20"/>
                <w:szCs w:val="20"/>
              </w:rPr>
            </w:pPr>
            <w:r>
              <w:rPr>
                <w:rFonts w:ascii="Times New Roman"/>
                <w:w w:val="95"/>
                <w:sz w:val="20"/>
              </w:rPr>
              <w:t>936,660.92</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598"/>
              <w:jc w:val="right"/>
              <w:rPr>
                <w:rFonts w:ascii="Times New Roman" w:hAnsi="Times New Roman" w:cs="Times New Roman" w:eastAsia="Times New Roman" w:hint="default"/>
                <w:sz w:val="20"/>
                <w:szCs w:val="20"/>
              </w:rPr>
            </w:pPr>
            <w:r>
              <w:rPr>
                <w:rFonts w:ascii="Times New Roman"/>
                <w:w w:val="95"/>
                <w:sz w:val="20"/>
              </w:rPr>
              <w:t>236,960.50</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0"/>
                <w:szCs w:val="20"/>
              </w:rPr>
            </w:pPr>
            <w:r>
              <w:rPr>
                <w:rFonts w:ascii="Times New Roman"/>
                <w:w w:val="95"/>
                <w:sz w:val="20"/>
              </w:rPr>
              <w:t>246,333.00</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98"/>
              <w:jc w:val="right"/>
              <w:rPr>
                <w:rFonts w:ascii="Times New Roman" w:hAnsi="Times New Roman" w:cs="Times New Roman" w:eastAsia="Times New Roman" w:hint="default"/>
                <w:sz w:val="20"/>
                <w:szCs w:val="20"/>
              </w:rPr>
            </w:pPr>
            <w:r>
              <w:rPr>
                <w:rFonts w:ascii="Times New Roman"/>
                <w:w w:val="95"/>
                <w:sz w:val="20"/>
              </w:rPr>
              <w:t>236,960.50</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20"/>
                <w:szCs w:val="20"/>
              </w:rPr>
            </w:pPr>
            <w:r>
              <w:rPr>
                <w:rFonts w:ascii="Times New Roman"/>
                <w:spacing w:val="-1"/>
                <w:sz w:val="20"/>
              </w:rPr>
              <w:t>58,158.74</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b/>
                <w:bCs/>
                <w:sz w:val="20"/>
                <w:szCs w:val="20"/>
              </w:rPr>
              <w:t>三、利润总额（亏损总额以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98"/>
              <w:jc w:val="right"/>
              <w:rPr>
                <w:rFonts w:ascii="Times New Roman" w:hAnsi="Times New Roman" w:cs="Times New Roman" w:eastAsia="Times New Roman" w:hint="default"/>
                <w:sz w:val="20"/>
                <w:szCs w:val="20"/>
              </w:rPr>
            </w:pPr>
            <w:r>
              <w:rPr>
                <w:rFonts w:ascii="Times New Roman"/>
                <w:b/>
                <w:w w:val="95"/>
                <w:sz w:val="20"/>
              </w:rPr>
              <w:t>77,060,454.47</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0"/>
                <w:szCs w:val="20"/>
              </w:rPr>
            </w:pPr>
            <w:r>
              <w:rPr>
                <w:rFonts w:ascii="Times New Roman"/>
                <w:b/>
                <w:w w:val="95"/>
                <w:sz w:val="20"/>
              </w:rPr>
              <w:t>67,528,046.17</w:t>
            </w:r>
            <w:r>
              <w:rPr>
                <w:rFonts w:ascii="Times New Roman"/>
                <w:sz w:val="20"/>
              </w:rPr>
            </w:r>
          </w:p>
        </w:tc>
      </w:tr>
      <w:tr>
        <w:trPr>
          <w:trHeight w:val="444"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52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98"/>
              <w:jc w:val="right"/>
              <w:rPr>
                <w:rFonts w:ascii="Times New Roman" w:hAnsi="Times New Roman" w:cs="Times New Roman" w:eastAsia="Times New Roman" w:hint="default"/>
                <w:sz w:val="20"/>
                <w:szCs w:val="20"/>
              </w:rPr>
            </w:pPr>
            <w:r>
              <w:rPr>
                <w:rFonts w:ascii="Times New Roman"/>
                <w:w w:val="95"/>
                <w:sz w:val="20"/>
              </w:rPr>
              <w:t>8,611,343.00</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0"/>
                <w:szCs w:val="20"/>
              </w:rPr>
            </w:pPr>
            <w:r>
              <w:rPr>
                <w:rFonts w:ascii="Times New Roman"/>
                <w:w w:val="95"/>
                <w:sz w:val="20"/>
              </w:rPr>
              <w:t>5,469,271.55</w:t>
            </w:r>
            <w:r>
              <w:rPr>
                <w:rFonts w:ascii="Times New Roman"/>
                <w:sz w:val="20"/>
              </w:rPr>
            </w:r>
          </w:p>
        </w:tc>
      </w:tr>
      <w:tr>
        <w:trPr>
          <w:trHeight w:val="44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b/>
                <w:bCs/>
                <w:sz w:val="20"/>
                <w:szCs w:val="20"/>
              </w:rPr>
              <w:t>四、净利润（净亏损以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598"/>
              <w:jc w:val="right"/>
              <w:rPr>
                <w:rFonts w:ascii="Times New Roman" w:hAnsi="Times New Roman" w:cs="Times New Roman" w:eastAsia="Times New Roman" w:hint="default"/>
                <w:sz w:val="20"/>
                <w:szCs w:val="20"/>
              </w:rPr>
            </w:pPr>
            <w:r>
              <w:rPr>
                <w:rFonts w:ascii="Times New Roman"/>
                <w:b/>
                <w:w w:val="95"/>
                <w:sz w:val="20"/>
              </w:rPr>
              <w:t>68,449,111.47</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20"/>
                <w:szCs w:val="20"/>
              </w:rPr>
            </w:pPr>
            <w:r>
              <w:rPr>
                <w:rFonts w:ascii="Times New Roman"/>
                <w:b/>
                <w:w w:val="95"/>
                <w:sz w:val="20"/>
              </w:rPr>
              <w:t>62,058,774.62</w:t>
            </w:r>
            <w:r>
              <w:rPr>
                <w:rFonts w:ascii="Times New Roman"/>
                <w:sz w:val="20"/>
              </w:rPr>
            </w:r>
          </w:p>
        </w:tc>
      </w:tr>
      <w:tr>
        <w:trPr>
          <w:trHeight w:val="415"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b/>
                <w:bCs/>
                <w:sz w:val="20"/>
                <w:szCs w:val="20"/>
              </w:rPr>
              <w:t>五、其他综合收益</w:t>
            </w:r>
            <w:r>
              <w:rPr>
                <w:rFonts w:ascii="宋体" w:hAnsi="宋体" w:cs="宋体" w:eastAsia="宋体" w:hint="default"/>
                <w:sz w:val="20"/>
                <w:szCs w:val="20"/>
              </w:rPr>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16" w:hRule="exact"/>
        </w:trPr>
        <w:tc>
          <w:tcPr>
            <w:tcW w:w="4452"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left="122"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1140" w:type="dxa"/>
            <w:tcBorders>
              <w:top w:val="single" w:sz="4" w:space="0" w:color="000000"/>
              <w:left w:val="nil" w:sz="6" w:space="0" w:color="auto"/>
              <w:bottom w:val="single" w:sz="4" w:space="0" w:color="000000"/>
              <w:right w:val="nil" w:sz="6" w:space="0" w:color="auto"/>
            </w:tcBorders>
          </w:tcPr>
          <w:p>
            <w:pPr/>
          </w:p>
        </w:tc>
        <w:tc>
          <w:tcPr>
            <w:tcW w:w="2068"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598"/>
              <w:jc w:val="right"/>
              <w:rPr>
                <w:rFonts w:ascii="Times New Roman" w:hAnsi="Times New Roman" w:cs="Times New Roman" w:eastAsia="Times New Roman" w:hint="default"/>
                <w:sz w:val="20"/>
                <w:szCs w:val="20"/>
              </w:rPr>
            </w:pPr>
            <w:r>
              <w:rPr>
                <w:rFonts w:ascii="Times New Roman"/>
                <w:b/>
                <w:w w:val="95"/>
                <w:sz w:val="20"/>
              </w:rPr>
              <w:t>68,449,111.47</w:t>
            </w:r>
            <w:r>
              <w:rPr>
                <w:rFonts w:ascii="Times New Roman"/>
                <w:sz w:val="20"/>
              </w:rPr>
            </w:r>
          </w:p>
        </w:tc>
        <w:tc>
          <w:tcPr>
            <w:tcW w:w="195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0"/>
                <w:szCs w:val="20"/>
              </w:rPr>
            </w:pPr>
            <w:r>
              <w:rPr>
                <w:rFonts w:ascii="Times New Roman"/>
                <w:b/>
                <w:w w:val="95"/>
                <w:sz w:val="20"/>
              </w:rPr>
              <w:t>62,058,774.62</w:t>
            </w:r>
            <w:r>
              <w:rPr>
                <w:rFonts w:ascii="Times New Roman"/>
                <w:sz w:val="20"/>
              </w:rPr>
            </w:r>
          </w:p>
        </w:tc>
      </w:tr>
    </w:tbl>
    <w:p>
      <w:pPr>
        <w:tabs>
          <w:tab w:pos="2947" w:val="left" w:leader="none"/>
          <w:tab w:pos="6547" w:val="left" w:leader="none"/>
        </w:tabs>
        <w:spacing w:before="89"/>
        <w:ind w:left="242"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t>公司会计机构负责人：</w:t>
      </w:r>
    </w:p>
    <w:p>
      <w:pPr>
        <w:spacing w:after="0"/>
        <w:jc w:val="left"/>
        <w:rPr>
          <w:rFonts w:ascii="黑体" w:hAnsi="黑体" w:cs="黑体" w:eastAsia="黑体" w:hint="default"/>
          <w:sz w:val="18"/>
          <w:szCs w:val="18"/>
        </w:rPr>
        <w:sectPr>
          <w:pgSz w:w="11910" w:h="16850"/>
          <w:pgMar w:header="877" w:footer="897" w:top="1060" w:bottom="108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6608"/>
        <w:gridCol w:w="2498"/>
        <w:gridCol w:w="2791"/>
        <w:gridCol w:w="2340"/>
      </w:tblGrid>
      <w:tr>
        <w:trPr>
          <w:trHeight w:val="462" w:hRule="exact"/>
        </w:trPr>
        <w:tc>
          <w:tcPr>
            <w:tcW w:w="14237" w:type="dxa"/>
            <w:gridSpan w:val="4"/>
            <w:tcBorders>
              <w:top w:val="nil" w:sz="6" w:space="0" w:color="auto"/>
              <w:left w:val="nil" w:sz="6" w:space="0" w:color="auto"/>
              <w:bottom w:val="single" w:sz="4" w:space="0" w:color="000000"/>
              <w:right w:val="nil" w:sz="6" w:space="0" w:color="auto"/>
            </w:tcBorders>
          </w:tcPr>
          <w:p>
            <w:pPr>
              <w:pStyle w:val="TableParagraph"/>
              <w:spacing w:line="319" w:lineRule="exact"/>
              <w:ind w:left="11" w:right="0"/>
              <w:jc w:val="center"/>
              <w:rPr>
                <w:rFonts w:ascii="黑体" w:hAnsi="黑体" w:cs="黑体" w:eastAsia="黑体" w:hint="default"/>
                <w:sz w:val="32"/>
                <w:szCs w:val="32"/>
              </w:rPr>
            </w:pPr>
            <w:r>
              <w:rPr>
                <w:rFonts w:ascii="黑体" w:hAnsi="黑体" w:cs="黑体" w:eastAsia="黑体" w:hint="default"/>
                <w:sz w:val="32"/>
                <w:szCs w:val="32"/>
              </w:rPr>
              <w:t>合并现金流量表</w:t>
            </w:r>
          </w:p>
        </w:tc>
      </w:tr>
      <w:tr>
        <w:trPr>
          <w:trHeight w:val="458" w:hRule="exact"/>
        </w:trPr>
        <w:tc>
          <w:tcPr>
            <w:tcW w:w="6608" w:type="dxa"/>
            <w:tcBorders>
              <w:top w:val="single" w:sz="4" w:space="0" w:color="000000"/>
              <w:left w:val="nil" w:sz="6" w:space="0" w:color="auto"/>
              <w:bottom w:val="single" w:sz="4" w:space="0" w:color="000000"/>
              <w:right w:val="nil" w:sz="6" w:space="0" w:color="auto"/>
            </w:tcBorders>
          </w:tcPr>
          <w:p>
            <w:pPr/>
          </w:p>
        </w:tc>
        <w:tc>
          <w:tcPr>
            <w:tcW w:w="2498"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91"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791" w:type="dxa"/>
            <w:tcBorders>
              <w:top w:val="single" w:sz="4" w:space="0" w:color="000000"/>
              <w:left w:val="nil" w:sz="6" w:space="0" w:color="auto"/>
              <w:bottom w:val="single" w:sz="4" w:space="0" w:color="000000"/>
              <w:right w:val="nil" w:sz="6" w:space="0" w:color="auto"/>
            </w:tcBorders>
          </w:tcPr>
          <w:p>
            <w:pPr/>
          </w:p>
        </w:tc>
        <w:tc>
          <w:tcPr>
            <w:tcW w:w="2340" w:type="dxa"/>
            <w:tcBorders>
              <w:top w:val="single" w:sz="4" w:space="0" w:color="000000"/>
              <w:left w:val="nil" w:sz="6" w:space="0" w:color="auto"/>
              <w:bottom w:val="single" w:sz="4" w:space="0" w:color="000000"/>
              <w:right w:val="nil" w:sz="6" w:space="0" w:color="auto"/>
            </w:tcBorders>
          </w:tcPr>
          <w:p>
            <w:pP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hAnsi="宋体" w:cs="宋体" w:eastAsia="宋体" w:hint="default"/>
                <w:b/>
                <w:bCs/>
                <w:w w:val="95"/>
                <w:sz w:val="20"/>
                <w:szCs w:val="20"/>
              </w:rPr>
              <w:t>单位：元币种：人民币</w:t>
            </w:r>
            <w:r>
              <w:rPr>
                <w:rFonts w:ascii="宋体" w:hAnsi="宋体" w:cs="宋体" w:eastAsia="宋体" w:hint="default"/>
                <w:sz w:val="20"/>
                <w:szCs w:val="20"/>
              </w:rPr>
            </w:r>
          </w:p>
        </w:tc>
      </w:tr>
      <w:tr>
        <w:trPr>
          <w:trHeight w:val="372"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55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726"/>
              <w:jc w:val="right"/>
              <w:rPr>
                <w:rFonts w:ascii="宋体" w:hAnsi="宋体" w:cs="宋体" w:eastAsia="宋体" w:hint="default"/>
                <w:sz w:val="20"/>
                <w:szCs w:val="20"/>
              </w:rPr>
            </w:pPr>
            <w:r>
              <w:rPr>
                <w:rFonts w:ascii="宋体" w:hAnsi="宋体" w:cs="宋体" w:eastAsia="宋体" w:hint="default"/>
                <w:b/>
                <w:bCs/>
                <w:spacing w:val="2"/>
                <w:w w:val="95"/>
                <w:sz w:val="20"/>
                <w:szCs w:val="20"/>
              </w:rPr>
              <w:t>附注五</w:t>
            </w:r>
            <w:r>
              <w:rPr>
                <w:rFonts w:ascii="宋体" w:hAnsi="宋体" w:cs="宋体" w:eastAsia="宋体" w:hint="default"/>
                <w:sz w:val="20"/>
                <w:szCs w:val="20"/>
              </w:rPr>
            </w: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979"/>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
        </w:tc>
        <w:tc>
          <w:tcPr>
            <w:tcW w:w="2340" w:type="dxa"/>
            <w:tcBorders>
              <w:top w:val="single" w:sz="4" w:space="0" w:color="000000"/>
              <w:left w:val="nil" w:sz="6" w:space="0" w:color="auto"/>
              <w:bottom w:val="single" w:sz="4" w:space="0" w:color="000000"/>
              <w:right w:val="nil" w:sz="6" w:space="0" w:color="auto"/>
            </w:tcBorders>
          </w:tcPr>
          <w:p>
            <w:pP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83"/>
              <w:jc w:val="right"/>
              <w:rPr>
                <w:rFonts w:ascii="Times New Roman" w:hAnsi="Times New Roman" w:cs="Times New Roman" w:eastAsia="Times New Roman" w:hint="default"/>
                <w:sz w:val="20"/>
                <w:szCs w:val="20"/>
              </w:rPr>
            </w:pPr>
            <w:r>
              <w:rPr>
                <w:rFonts w:ascii="Times New Roman"/>
                <w:w w:val="95"/>
                <w:sz w:val="20"/>
              </w:rPr>
              <w:t>292,210,741.98</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203,821,838.95</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83"/>
              <w:jc w:val="right"/>
              <w:rPr>
                <w:rFonts w:ascii="Times New Roman" w:hAnsi="Times New Roman" w:cs="Times New Roman" w:eastAsia="Times New Roman" w:hint="default"/>
                <w:sz w:val="20"/>
                <w:szCs w:val="20"/>
              </w:rPr>
            </w:pPr>
            <w:r>
              <w:rPr>
                <w:rFonts w:ascii="Times New Roman"/>
                <w:w w:val="95"/>
                <w:sz w:val="20"/>
              </w:rPr>
              <w:t>6,926,908.79</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5"/>
                <w:sz w:val="20"/>
              </w:rPr>
              <w:t>143,589.74</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498"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654"/>
              <w:jc w:val="right"/>
              <w:rPr>
                <w:rFonts w:ascii="宋体" w:hAnsi="宋体" w:cs="宋体" w:eastAsia="宋体" w:hint="default"/>
                <w:sz w:val="20"/>
                <w:szCs w:val="20"/>
              </w:rPr>
            </w:pPr>
            <w:r>
              <w:rPr>
                <w:rFonts w:ascii="Times New Roman" w:hAnsi="Times New Roman" w:cs="Times New Roman" w:eastAsia="Times New Roman" w:hint="default"/>
                <w:sz w:val="20"/>
                <w:szCs w:val="20"/>
              </w:rPr>
              <w:t>38.</w:t>
            </w: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83"/>
              <w:jc w:val="right"/>
              <w:rPr>
                <w:rFonts w:ascii="Times New Roman" w:hAnsi="Times New Roman" w:cs="Times New Roman" w:eastAsia="Times New Roman" w:hint="default"/>
                <w:sz w:val="20"/>
                <w:szCs w:val="20"/>
              </w:rPr>
            </w:pPr>
            <w:r>
              <w:rPr>
                <w:rFonts w:ascii="Times New Roman"/>
                <w:w w:val="95"/>
                <w:sz w:val="20"/>
              </w:rPr>
              <w:t>20,721,049.53</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7,142,612.64</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83"/>
              <w:jc w:val="right"/>
              <w:rPr>
                <w:rFonts w:ascii="Times New Roman" w:hAnsi="Times New Roman" w:cs="Times New Roman" w:eastAsia="Times New Roman" w:hint="default"/>
                <w:sz w:val="20"/>
                <w:szCs w:val="20"/>
              </w:rPr>
            </w:pPr>
            <w:r>
              <w:rPr>
                <w:rFonts w:ascii="Times New Roman"/>
                <w:b/>
                <w:w w:val="95"/>
                <w:sz w:val="20"/>
              </w:rPr>
              <w:t>319,858,700.30</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211,108,041.33</w:t>
            </w:r>
            <w:r>
              <w:rPr>
                <w:rFonts w:ascii="Times New Roman"/>
                <w:sz w:val="20"/>
              </w:rPr>
            </w:r>
          </w:p>
        </w:tc>
      </w:tr>
      <w:tr>
        <w:trPr>
          <w:trHeight w:val="372"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983"/>
              <w:jc w:val="right"/>
              <w:rPr>
                <w:rFonts w:ascii="Times New Roman" w:hAnsi="Times New Roman" w:cs="Times New Roman" w:eastAsia="Times New Roman" w:hint="default"/>
                <w:sz w:val="20"/>
                <w:szCs w:val="20"/>
              </w:rPr>
            </w:pPr>
            <w:r>
              <w:rPr>
                <w:rFonts w:ascii="Times New Roman"/>
                <w:w w:val="95"/>
                <w:sz w:val="20"/>
              </w:rPr>
              <w:t>169,213,014.30</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20"/>
                <w:szCs w:val="20"/>
              </w:rPr>
            </w:pPr>
            <w:r>
              <w:rPr>
                <w:rFonts w:ascii="Times New Roman"/>
                <w:w w:val="95"/>
                <w:sz w:val="20"/>
              </w:rPr>
              <w:t>71,670,693.77</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83"/>
              <w:jc w:val="right"/>
              <w:rPr>
                <w:rFonts w:ascii="Times New Roman" w:hAnsi="Times New Roman" w:cs="Times New Roman" w:eastAsia="Times New Roman" w:hint="default"/>
                <w:sz w:val="20"/>
                <w:szCs w:val="20"/>
              </w:rPr>
            </w:pPr>
            <w:r>
              <w:rPr>
                <w:rFonts w:ascii="Times New Roman"/>
                <w:w w:val="95"/>
                <w:sz w:val="20"/>
              </w:rPr>
              <w:t>107,167,478.57</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58,732,656.16</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21"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83"/>
              <w:jc w:val="right"/>
              <w:rPr>
                <w:rFonts w:ascii="Times New Roman" w:hAnsi="Times New Roman" w:cs="Times New Roman" w:eastAsia="Times New Roman" w:hint="default"/>
                <w:sz w:val="20"/>
                <w:szCs w:val="20"/>
              </w:rPr>
            </w:pPr>
            <w:r>
              <w:rPr>
                <w:rFonts w:ascii="Times New Roman"/>
                <w:w w:val="95"/>
                <w:sz w:val="20"/>
              </w:rPr>
              <w:t>20,302,464.97</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10,625,601.14</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498"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654"/>
              <w:jc w:val="right"/>
              <w:rPr>
                <w:rFonts w:ascii="宋体" w:hAnsi="宋体" w:cs="宋体" w:eastAsia="宋体" w:hint="default"/>
                <w:sz w:val="20"/>
                <w:szCs w:val="20"/>
              </w:rPr>
            </w:pPr>
            <w:r>
              <w:rPr>
                <w:rFonts w:ascii="Times New Roman" w:hAnsi="Times New Roman" w:cs="Times New Roman" w:eastAsia="Times New Roman" w:hint="default"/>
                <w:sz w:val="20"/>
                <w:szCs w:val="20"/>
              </w:rPr>
              <w:t>38.</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83"/>
              <w:jc w:val="right"/>
              <w:rPr>
                <w:rFonts w:ascii="Times New Roman" w:hAnsi="Times New Roman" w:cs="Times New Roman" w:eastAsia="Times New Roman" w:hint="default"/>
                <w:sz w:val="20"/>
                <w:szCs w:val="20"/>
              </w:rPr>
            </w:pPr>
            <w:r>
              <w:rPr>
                <w:rFonts w:ascii="Times New Roman"/>
                <w:w w:val="95"/>
                <w:sz w:val="20"/>
              </w:rPr>
              <w:t>53,247,250.93</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34,576,634.41</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983"/>
              <w:jc w:val="right"/>
              <w:rPr>
                <w:rFonts w:ascii="Times New Roman" w:hAnsi="Times New Roman" w:cs="Times New Roman" w:eastAsia="Times New Roman" w:hint="default"/>
                <w:sz w:val="20"/>
                <w:szCs w:val="20"/>
              </w:rPr>
            </w:pPr>
            <w:r>
              <w:rPr>
                <w:rFonts w:ascii="Times New Roman"/>
                <w:b/>
                <w:w w:val="95"/>
                <w:sz w:val="20"/>
              </w:rPr>
              <w:t>349,930,208.77</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20"/>
                <w:szCs w:val="20"/>
              </w:rPr>
            </w:pPr>
            <w:r>
              <w:rPr>
                <w:rFonts w:ascii="Times New Roman"/>
                <w:b/>
                <w:w w:val="95"/>
                <w:sz w:val="20"/>
              </w:rPr>
              <w:t>175,605,585.48</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273"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83"/>
              <w:jc w:val="right"/>
              <w:rPr>
                <w:rFonts w:ascii="Times New Roman" w:hAnsi="Times New Roman" w:cs="Times New Roman" w:eastAsia="Times New Roman" w:hint="default"/>
                <w:sz w:val="20"/>
                <w:szCs w:val="20"/>
              </w:rPr>
            </w:pPr>
            <w:r>
              <w:rPr>
                <w:rFonts w:ascii="Times New Roman"/>
                <w:b/>
                <w:w w:val="95"/>
                <w:sz w:val="20"/>
              </w:rPr>
              <w:t>-30,071,508.47</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35,502,455.85</w:t>
            </w:r>
            <w:r>
              <w:rPr>
                <w:rFonts w:ascii="Times New Roman"/>
                <w:sz w:val="20"/>
              </w:rPr>
            </w:r>
          </w:p>
        </w:tc>
      </w:tr>
      <w:tr>
        <w:trPr>
          <w:trHeight w:val="372"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
        </w:tc>
        <w:tc>
          <w:tcPr>
            <w:tcW w:w="2340" w:type="dxa"/>
            <w:tcBorders>
              <w:top w:val="single" w:sz="4" w:space="0" w:color="000000"/>
              <w:left w:val="nil" w:sz="6" w:space="0" w:color="auto"/>
              <w:bottom w:val="single" w:sz="4" w:space="0" w:color="000000"/>
              <w:right w:val="nil" w:sz="6" w:space="0" w:color="auto"/>
            </w:tcBorders>
          </w:tcPr>
          <w:p>
            <w:pP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21"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处置固定资产、无形资产和其他长期资产所收回的现金净额</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82"/>
              <w:jc w:val="right"/>
              <w:rPr>
                <w:rFonts w:ascii="Times New Roman" w:hAnsi="Times New Roman" w:cs="Times New Roman" w:eastAsia="Times New Roman" w:hint="default"/>
                <w:sz w:val="20"/>
                <w:szCs w:val="20"/>
              </w:rPr>
            </w:pPr>
            <w:r>
              <w:rPr>
                <w:rFonts w:ascii="Times New Roman"/>
                <w:w w:val="95"/>
                <w:sz w:val="20"/>
              </w:rPr>
              <w:t>38,110.74</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5"/>
                <w:sz w:val="20"/>
              </w:rPr>
              <w:t>251,184.22</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66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2498" w:type="dxa"/>
            <w:tcBorders>
              <w:top w:val="single" w:sz="4" w:space="0" w:color="000000"/>
              <w:left w:val="nil" w:sz="6" w:space="0" w:color="auto"/>
              <w:bottom w:val="single" w:sz="4" w:space="0" w:color="000000"/>
              <w:right w:val="nil" w:sz="6" w:space="0" w:color="auto"/>
            </w:tcBorders>
          </w:tcPr>
          <w:p>
            <w:pPr/>
          </w:p>
        </w:tc>
        <w:tc>
          <w:tcPr>
            <w:tcW w:w="2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82"/>
              <w:jc w:val="right"/>
              <w:rPr>
                <w:rFonts w:ascii="Times New Roman" w:hAnsi="Times New Roman" w:cs="Times New Roman" w:eastAsia="Times New Roman" w:hint="default"/>
                <w:sz w:val="20"/>
                <w:szCs w:val="20"/>
              </w:rPr>
            </w:pPr>
            <w:r>
              <w:rPr>
                <w:rFonts w:ascii="Times New Roman"/>
                <w:b/>
                <w:w w:val="95"/>
                <w:sz w:val="20"/>
              </w:rPr>
              <w:t>38,110.74</w:t>
            </w:r>
            <w:r>
              <w:rPr>
                <w:rFonts w:ascii="Times New Roman"/>
                <w:sz w:val="20"/>
              </w:rPr>
            </w:r>
          </w:p>
        </w:tc>
        <w:tc>
          <w:tcPr>
            <w:tcW w:w="23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6"/>
              <w:jc w:val="right"/>
              <w:rPr>
                <w:rFonts w:ascii="Times New Roman" w:hAnsi="Times New Roman" w:cs="Times New Roman" w:eastAsia="Times New Roman" w:hint="default"/>
                <w:sz w:val="20"/>
                <w:szCs w:val="20"/>
              </w:rPr>
            </w:pPr>
            <w:r>
              <w:rPr>
                <w:rFonts w:ascii="Times New Roman"/>
                <w:b/>
                <w:w w:val="95"/>
                <w:sz w:val="20"/>
              </w:rPr>
              <w:t>251,184.22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629"/>
          <w:footerReference w:type="default" r:id="rId630"/>
          <w:pgSz w:w="16850" w:h="11910" w:orient="landscape"/>
          <w:pgMar w:header="961" w:footer="893" w:top="1160" w:bottom="1080" w:left="1180" w:right="0"/>
          <w:pgNumType w:start="9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6408"/>
        <w:gridCol w:w="2747"/>
        <w:gridCol w:w="2706"/>
        <w:gridCol w:w="2376"/>
      </w:tblGrid>
      <w:tr>
        <w:trPr>
          <w:trHeight w:val="284" w:hRule="exact"/>
        </w:trPr>
        <w:tc>
          <w:tcPr>
            <w:tcW w:w="6408" w:type="dxa"/>
            <w:tcBorders>
              <w:top w:val="nil" w:sz="6" w:space="0" w:color="auto"/>
              <w:left w:val="nil" w:sz="6" w:space="0" w:color="auto"/>
              <w:bottom w:val="single" w:sz="4" w:space="0" w:color="000000"/>
              <w:right w:val="nil" w:sz="6" w:space="0" w:color="auto"/>
            </w:tcBorders>
          </w:tcPr>
          <w:p>
            <w:pPr>
              <w:pStyle w:val="TableParagraph"/>
              <w:spacing w:line="199" w:lineRule="exact"/>
              <w:ind w:left="321"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购建固定资产、无形资产和其他长期资产所支付的现金</w:t>
            </w:r>
          </w:p>
        </w:tc>
        <w:tc>
          <w:tcPr>
            <w:tcW w:w="2747" w:type="dxa"/>
            <w:tcBorders>
              <w:top w:val="nil" w:sz="6" w:space="0" w:color="auto"/>
              <w:left w:val="nil" w:sz="6" w:space="0" w:color="auto"/>
              <w:bottom w:val="single" w:sz="4" w:space="0" w:color="000000"/>
              <w:right w:val="nil" w:sz="6" w:space="0" w:color="auto"/>
            </w:tcBorders>
          </w:tcPr>
          <w:p>
            <w:pPr/>
          </w:p>
        </w:tc>
        <w:tc>
          <w:tcPr>
            <w:tcW w:w="270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948"/>
              <w:jc w:val="right"/>
              <w:rPr>
                <w:rFonts w:ascii="Times New Roman" w:hAnsi="Times New Roman" w:cs="Times New Roman" w:eastAsia="Times New Roman" w:hint="default"/>
                <w:sz w:val="20"/>
                <w:szCs w:val="20"/>
              </w:rPr>
            </w:pPr>
            <w:r>
              <w:rPr>
                <w:rFonts w:ascii="Times New Roman"/>
                <w:w w:val="95"/>
                <w:sz w:val="20"/>
              </w:rPr>
              <w:t>100,210,924.87</w:t>
            </w:r>
            <w:r>
              <w:rPr>
                <w:rFonts w:ascii="Times New Roman"/>
                <w:sz w:val="20"/>
              </w:rPr>
            </w:r>
          </w:p>
        </w:tc>
        <w:tc>
          <w:tcPr>
            <w:tcW w:w="237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0"/>
                <w:szCs w:val="20"/>
              </w:rPr>
            </w:pPr>
            <w:r>
              <w:rPr>
                <w:rFonts w:ascii="Times New Roman"/>
                <w:w w:val="95"/>
                <w:sz w:val="20"/>
              </w:rPr>
              <w:t>127,997,041.56</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47"/>
              <w:jc w:val="right"/>
              <w:rPr>
                <w:rFonts w:ascii="Times New Roman" w:hAnsi="Times New Roman" w:cs="Times New Roman" w:eastAsia="Times New Roman" w:hint="default"/>
                <w:sz w:val="20"/>
                <w:szCs w:val="20"/>
              </w:rPr>
            </w:pPr>
            <w:r>
              <w:rPr>
                <w:rFonts w:ascii="Times New Roman"/>
                <w:w w:val="95"/>
                <w:sz w:val="20"/>
              </w:rPr>
              <w:t>63,609,426.00</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4,200,000.00</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747"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703"/>
              <w:jc w:val="right"/>
              <w:rPr>
                <w:rFonts w:ascii="宋体" w:hAnsi="宋体" w:cs="宋体" w:eastAsia="宋体" w:hint="default"/>
                <w:sz w:val="20"/>
                <w:szCs w:val="20"/>
              </w:rPr>
            </w:pPr>
            <w:r>
              <w:rPr>
                <w:rFonts w:ascii="Times New Roman" w:hAnsi="Times New Roman" w:cs="Times New Roman" w:eastAsia="Times New Roman" w:hint="default"/>
                <w:sz w:val="20"/>
                <w:szCs w:val="20"/>
              </w:rPr>
              <w:t>39.</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47"/>
              <w:jc w:val="right"/>
              <w:rPr>
                <w:rFonts w:ascii="Times New Roman" w:hAnsi="Times New Roman" w:cs="Times New Roman" w:eastAsia="Times New Roman" w:hint="default"/>
                <w:sz w:val="20"/>
                <w:szCs w:val="20"/>
              </w:rPr>
            </w:pPr>
            <w:r>
              <w:rPr>
                <w:rFonts w:ascii="Times New Roman"/>
                <w:w w:val="95"/>
                <w:sz w:val="20"/>
              </w:rPr>
              <w:t>2,961,314.97</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21,189,870.76</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5"/>
                <w:sz w:val="20"/>
              </w:rPr>
              <w:t>576,493.00</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48"/>
              <w:jc w:val="right"/>
              <w:rPr>
                <w:rFonts w:ascii="Times New Roman" w:hAnsi="Times New Roman" w:cs="Times New Roman" w:eastAsia="Times New Roman" w:hint="default"/>
                <w:sz w:val="20"/>
                <w:szCs w:val="20"/>
              </w:rPr>
            </w:pPr>
            <w:r>
              <w:rPr>
                <w:rFonts w:ascii="Times New Roman"/>
                <w:b/>
                <w:w w:val="95"/>
                <w:sz w:val="20"/>
              </w:rPr>
              <w:t>166,781,665.84</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153,963,405.32</w:t>
            </w:r>
            <w:r>
              <w:rPr>
                <w:rFonts w:ascii="Times New Roman"/>
                <w:sz w:val="20"/>
              </w:rPr>
            </w:r>
          </w:p>
        </w:tc>
      </w:tr>
      <w:tr>
        <w:trPr>
          <w:trHeight w:val="373"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273"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48"/>
              <w:jc w:val="right"/>
              <w:rPr>
                <w:rFonts w:ascii="Times New Roman" w:hAnsi="Times New Roman" w:cs="Times New Roman" w:eastAsia="Times New Roman" w:hint="default"/>
                <w:sz w:val="20"/>
                <w:szCs w:val="20"/>
              </w:rPr>
            </w:pPr>
            <w:r>
              <w:rPr>
                <w:rFonts w:ascii="Times New Roman"/>
                <w:b/>
                <w:w w:val="95"/>
                <w:sz w:val="20"/>
              </w:rPr>
              <w:t>-166,743,555.10</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-153,712,221.10</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763,008,400.00</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747"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703"/>
              <w:jc w:val="right"/>
              <w:rPr>
                <w:rFonts w:ascii="宋体" w:hAnsi="宋体" w:cs="宋体" w:eastAsia="宋体" w:hint="default"/>
                <w:sz w:val="20"/>
                <w:szCs w:val="20"/>
              </w:rPr>
            </w:pPr>
            <w:r>
              <w:rPr>
                <w:rFonts w:ascii="Times New Roman" w:hAnsi="Times New Roman" w:cs="Times New Roman" w:eastAsia="Times New Roman" w:hint="default"/>
                <w:sz w:val="20"/>
                <w:szCs w:val="20"/>
              </w:rPr>
              <w:t>38.</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947"/>
              <w:jc w:val="right"/>
              <w:rPr>
                <w:rFonts w:ascii="Times New Roman" w:hAnsi="Times New Roman" w:cs="Times New Roman" w:eastAsia="Times New Roman" w:hint="default"/>
                <w:sz w:val="20"/>
                <w:szCs w:val="20"/>
              </w:rPr>
            </w:pPr>
            <w:r>
              <w:rPr>
                <w:rFonts w:ascii="Times New Roman"/>
                <w:w w:val="95"/>
                <w:sz w:val="20"/>
              </w:rPr>
              <w:t>2,744,560.80</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575"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47"/>
              <w:jc w:val="right"/>
              <w:rPr>
                <w:rFonts w:ascii="Times New Roman" w:hAnsi="Times New Roman" w:cs="Times New Roman" w:eastAsia="Times New Roman" w:hint="default"/>
                <w:sz w:val="20"/>
                <w:szCs w:val="20"/>
              </w:rPr>
            </w:pPr>
            <w:r>
              <w:rPr>
                <w:rFonts w:ascii="Times New Roman"/>
                <w:b/>
                <w:w w:val="95"/>
                <w:sz w:val="20"/>
              </w:rPr>
              <w:t>2,744,560.80</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763,008,400.00</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21"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47"/>
              <w:jc w:val="right"/>
              <w:rPr>
                <w:rFonts w:ascii="Times New Roman" w:hAnsi="Times New Roman" w:cs="Times New Roman" w:eastAsia="Times New Roman" w:hint="default"/>
                <w:sz w:val="20"/>
                <w:szCs w:val="20"/>
              </w:rPr>
            </w:pPr>
            <w:r>
              <w:rPr>
                <w:rFonts w:ascii="Times New Roman"/>
                <w:w w:val="95"/>
                <w:sz w:val="20"/>
              </w:rPr>
              <w:t>31,380,000.00</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31,589,459.91</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321"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20"/>
                <w:szCs w:val="20"/>
              </w:rPr>
            </w:pPr>
            <w:r>
              <w:rPr>
                <w:rFonts w:ascii="Times New Roman"/>
                <w:w w:val="95"/>
                <w:sz w:val="20"/>
              </w:rPr>
              <w:t>9,499,255.69</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575"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947"/>
              <w:jc w:val="right"/>
              <w:rPr>
                <w:rFonts w:ascii="Times New Roman" w:hAnsi="Times New Roman" w:cs="Times New Roman" w:eastAsia="Times New Roman" w:hint="default"/>
                <w:sz w:val="20"/>
                <w:szCs w:val="20"/>
              </w:rPr>
            </w:pPr>
            <w:r>
              <w:rPr>
                <w:rFonts w:ascii="Times New Roman"/>
                <w:b/>
                <w:w w:val="95"/>
                <w:sz w:val="20"/>
              </w:rPr>
              <w:t>31,380,000.00</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20"/>
                <w:szCs w:val="20"/>
              </w:rPr>
            </w:pPr>
            <w:r>
              <w:rPr>
                <w:rFonts w:ascii="Times New Roman"/>
                <w:b/>
                <w:w w:val="95"/>
                <w:sz w:val="20"/>
              </w:rPr>
              <w:t>61,088,715.60</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273"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947"/>
              <w:jc w:val="right"/>
              <w:rPr>
                <w:rFonts w:ascii="Times New Roman" w:hAnsi="Times New Roman" w:cs="Times New Roman" w:eastAsia="Times New Roman" w:hint="default"/>
                <w:sz w:val="20"/>
                <w:szCs w:val="20"/>
              </w:rPr>
            </w:pPr>
            <w:r>
              <w:rPr>
                <w:rFonts w:ascii="Times New Roman"/>
                <w:b/>
                <w:w w:val="95"/>
                <w:sz w:val="20"/>
              </w:rPr>
              <w:t>-28,635,439.20</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20"/>
                <w:szCs w:val="20"/>
              </w:rPr>
            </w:pPr>
            <w:r>
              <w:rPr>
                <w:rFonts w:ascii="Times New Roman"/>
                <w:b/>
                <w:w w:val="95"/>
                <w:sz w:val="20"/>
              </w:rPr>
              <w:t>701,919,684.40</w:t>
            </w:r>
            <w:r>
              <w:rPr>
                <w:rFonts w:ascii="Times New Roman"/>
                <w:sz w:val="20"/>
              </w:rPr>
            </w:r>
          </w:p>
        </w:tc>
      </w:tr>
      <w:tr>
        <w:trPr>
          <w:trHeight w:val="372"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948"/>
              <w:jc w:val="right"/>
              <w:rPr>
                <w:rFonts w:ascii="Times New Roman" w:hAnsi="Times New Roman" w:cs="Times New Roman" w:eastAsia="Times New Roman" w:hint="default"/>
                <w:sz w:val="20"/>
                <w:szCs w:val="20"/>
              </w:rPr>
            </w:pPr>
            <w:r>
              <w:rPr>
                <w:rFonts w:ascii="Times New Roman"/>
                <w:b/>
                <w:w w:val="95"/>
                <w:sz w:val="20"/>
              </w:rPr>
              <w:t>-225,450,502.77</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20"/>
                <w:szCs w:val="20"/>
              </w:rPr>
            </w:pPr>
            <w:r>
              <w:rPr>
                <w:rFonts w:ascii="Times New Roman"/>
                <w:b/>
                <w:w w:val="95"/>
                <w:sz w:val="20"/>
              </w:rPr>
              <w:t>583,709,919.15</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21"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948"/>
              <w:jc w:val="right"/>
              <w:rPr>
                <w:rFonts w:ascii="Times New Roman" w:hAnsi="Times New Roman" w:cs="Times New Roman" w:eastAsia="Times New Roman" w:hint="default"/>
                <w:sz w:val="20"/>
                <w:szCs w:val="20"/>
              </w:rPr>
            </w:pPr>
            <w:r>
              <w:rPr>
                <w:rFonts w:ascii="Times New Roman"/>
                <w:b/>
                <w:w w:val="95"/>
                <w:sz w:val="20"/>
              </w:rPr>
              <w:t>676,601,480.08</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20"/>
                <w:szCs w:val="20"/>
              </w:rPr>
            </w:pPr>
            <w:r>
              <w:rPr>
                <w:rFonts w:ascii="Times New Roman"/>
                <w:b/>
                <w:w w:val="95"/>
                <w:sz w:val="20"/>
              </w:rPr>
              <w:t>92,891,560.93</w:t>
            </w:r>
            <w:r>
              <w:rPr>
                <w:rFonts w:ascii="Times New Roman"/>
                <w:sz w:val="20"/>
              </w:rPr>
            </w:r>
          </w:p>
        </w:tc>
      </w:tr>
      <w:tr>
        <w:trPr>
          <w:trHeight w:val="370" w:hRule="exact"/>
        </w:trPr>
        <w:tc>
          <w:tcPr>
            <w:tcW w:w="640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747" w:type="dxa"/>
            <w:tcBorders>
              <w:top w:val="single" w:sz="4" w:space="0" w:color="000000"/>
              <w:left w:val="nil" w:sz="6" w:space="0" w:color="auto"/>
              <w:bottom w:val="single" w:sz="4" w:space="0" w:color="000000"/>
              <w:right w:val="nil" w:sz="6" w:space="0" w:color="auto"/>
            </w:tcBorders>
          </w:tcPr>
          <w:p>
            <w:pPr/>
          </w:p>
        </w:tc>
        <w:tc>
          <w:tcPr>
            <w:tcW w:w="27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947"/>
              <w:jc w:val="right"/>
              <w:rPr>
                <w:rFonts w:ascii="Times New Roman" w:hAnsi="Times New Roman" w:cs="Times New Roman" w:eastAsia="Times New Roman" w:hint="default"/>
                <w:sz w:val="20"/>
                <w:szCs w:val="20"/>
              </w:rPr>
            </w:pPr>
            <w:r>
              <w:rPr>
                <w:rFonts w:ascii="Times New Roman"/>
                <w:b/>
                <w:w w:val="95"/>
                <w:sz w:val="20"/>
              </w:rPr>
              <w:t>451,150,977.31</w:t>
            </w:r>
            <w:r>
              <w:rPr>
                <w:rFonts w:ascii="Times New Roman"/>
                <w:sz w:val="20"/>
              </w:rPr>
            </w: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20"/>
                <w:szCs w:val="20"/>
              </w:rPr>
            </w:pPr>
            <w:r>
              <w:rPr>
                <w:rFonts w:ascii="Times New Roman"/>
                <w:b/>
                <w:w w:val="95"/>
                <w:sz w:val="20"/>
              </w:rPr>
              <w:t>676,601,480.08</w:t>
            </w:r>
            <w:r>
              <w:rPr>
                <w:rFonts w:ascii="Times New Roman"/>
                <w:sz w:val="20"/>
              </w:rPr>
            </w:r>
          </w:p>
        </w:tc>
      </w:tr>
    </w:tbl>
    <w:p>
      <w:pPr>
        <w:spacing w:line="240" w:lineRule="auto" w:before="11"/>
        <w:rPr>
          <w:rFonts w:ascii="Times New Roman" w:hAnsi="Times New Roman" w:cs="Times New Roman" w:eastAsia="Times New Roman" w:hint="default"/>
          <w:sz w:val="18"/>
          <w:szCs w:val="18"/>
        </w:rPr>
      </w:pPr>
    </w:p>
    <w:p>
      <w:pPr>
        <w:tabs>
          <w:tab w:pos="5802" w:val="left" w:leader="none"/>
          <w:tab w:pos="11112" w:val="left" w:leader="none"/>
        </w:tabs>
        <w:spacing w:before="44"/>
        <w:ind w:left="1568"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r>
      <w:r>
        <w:rPr>
          <w:rFonts w:ascii="黑体" w:hAnsi="黑体" w:cs="黑体" w:eastAsia="黑体" w:hint="default"/>
          <w:sz w:val="18"/>
          <w:szCs w:val="18"/>
        </w:rPr>
        <w:t>公司会计机构负责人：</w:t>
      </w:r>
    </w:p>
    <w:p>
      <w:pPr>
        <w:spacing w:after="0"/>
        <w:jc w:val="left"/>
        <w:rPr>
          <w:rFonts w:ascii="黑体" w:hAnsi="黑体" w:cs="黑体" w:eastAsia="黑体" w:hint="default"/>
          <w:sz w:val="18"/>
          <w:szCs w:val="18"/>
        </w:rPr>
        <w:sectPr>
          <w:pgSz w:w="16850" w:h="11910" w:orient="landscape"/>
          <w:pgMar w:header="961" w:footer="893" w:top="1160" w:bottom="1080" w:left="11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7524"/>
        <w:gridCol w:w="4216"/>
        <w:gridCol w:w="2283"/>
      </w:tblGrid>
      <w:tr>
        <w:trPr>
          <w:trHeight w:val="462" w:hRule="exact"/>
        </w:trPr>
        <w:tc>
          <w:tcPr>
            <w:tcW w:w="14023" w:type="dxa"/>
            <w:gridSpan w:val="3"/>
            <w:tcBorders>
              <w:top w:val="nil" w:sz="6" w:space="0" w:color="auto"/>
              <w:left w:val="nil" w:sz="6" w:space="0" w:color="auto"/>
              <w:bottom w:val="single" w:sz="4" w:space="0" w:color="000000"/>
              <w:right w:val="nil" w:sz="6" w:space="0" w:color="auto"/>
            </w:tcBorders>
          </w:tcPr>
          <w:p>
            <w:pPr>
              <w:pStyle w:val="TableParagraph"/>
              <w:spacing w:line="319" w:lineRule="exact"/>
              <w:ind w:left="9" w:right="0"/>
              <w:jc w:val="center"/>
              <w:rPr>
                <w:rFonts w:ascii="黑体" w:hAnsi="黑体" w:cs="黑体" w:eastAsia="黑体" w:hint="default"/>
                <w:sz w:val="32"/>
                <w:szCs w:val="32"/>
              </w:rPr>
            </w:pPr>
            <w:r>
              <w:rPr>
                <w:rFonts w:ascii="黑体" w:hAnsi="黑体" w:cs="黑体" w:eastAsia="黑体" w:hint="default"/>
                <w:sz w:val="28"/>
                <w:szCs w:val="28"/>
              </w:rPr>
              <w:t>母公司</w:t>
            </w:r>
            <w:r>
              <w:rPr>
                <w:rFonts w:ascii="黑体" w:hAnsi="黑体" w:cs="黑体" w:eastAsia="黑体" w:hint="default"/>
                <w:sz w:val="32"/>
                <w:szCs w:val="32"/>
              </w:rPr>
              <w:t>现金流量表</w:t>
            </w:r>
          </w:p>
        </w:tc>
      </w:tr>
      <w:tr>
        <w:trPr>
          <w:trHeight w:val="384"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85"/>
              <w:jc w:val="right"/>
              <w:rPr>
                <w:rFonts w:ascii="宋体" w:hAnsi="宋体" w:cs="宋体" w:eastAsia="宋体" w:hint="default"/>
                <w:sz w:val="20"/>
                <w:szCs w:val="20"/>
              </w:rPr>
            </w:pPr>
            <w:r>
              <w:rPr>
                <w:rFonts w:ascii="Times New Roman" w:hAnsi="Times New Roman" w:cs="Times New Roman" w:eastAsia="Times New Roman" w:hint="default"/>
                <w:b/>
                <w:bCs/>
                <w:spacing w:val="-3"/>
                <w:sz w:val="20"/>
                <w:szCs w:val="20"/>
              </w:rPr>
              <w:t>2011</w:t>
            </w:r>
            <w:r>
              <w:rPr>
                <w:rFonts w:ascii="Times New Roman" w:hAnsi="Times New Roman" w:cs="Times New Roman" w:eastAsia="Times New Roman" w:hint="default"/>
                <w:b/>
                <w:bCs/>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4216" w:type="dxa"/>
            <w:tcBorders>
              <w:top w:val="single" w:sz="4" w:space="0" w:color="000000"/>
              <w:left w:val="nil" w:sz="6" w:space="0" w:color="auto"/>
              <w:bottom w:val="single" w:sz="4" w:space="0" w:color="000000"/>
              <w:right w:val="nil" w:sz="6" w:space="0" w:color="auto"/>
            </w:tcBorders>
          </w:tcPr>
          <w:p>
            <w:pPr/>
          </w:p>
        </w:tc>
        <w:tc>
          <w:tcPr>
            <w:tcW w:w="2283" w:type="dxa"/>
            <w:tcBorders>
              <w:top w:val="single" w:sz="4" w:space="0" w:color="000000"/>
              <w:left w:val="nil" w:sz="6" w:space="0" w:color="auto"/>
              <w:bottom w:val="single" w:sz="4" w:space="0" w:color="000000"/>
              <w:right w:val="nil" w:sz="6" w:space="0" w:color="auto"/>
            </w:tcBorders>
          </w:tcPr>
          <w:p>
            <w:pP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4216" w:type="dxa"/>
            <w:tcBorders>
              <w:top w:val="single" w:sz="4" w:space="0" w:color="000000"/>
              <w:left w:val="nil" w:sz="6" w:space="0" w:color="auto"/>
              <w:bottom w:val="single" w:sz="4" w:space="0" w:color="000000"/>
              <w:right w:val="nil" w:sz="6" w:space="0" w:color="auto"/>
            </w:tcBorders>
          </w:tcPr>
          <w:p>
            <w:pP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0"/>
                <w:szCs w:val="20"/>
              </w:rPr>
            </w:pPr>
            <w:r>
              <w:rPr>
                <w:rFonts w:ascii="宋体" w:hAnsi="宋体" w:cs="宋体" w:eastAsia="宋体" w:hint="default"/>
                <w:b/>
                <w:bCs/>
                <w:w w:val="95"/>
                <w:sz w:val="20"/>
                <w:szCs w:val="20"/>
              </w:rPr>
              <w:t>单位：元币种：人民币</w:t>
            </w:r>
            <w:r>
              <w:rPr>
                <w:rFonts w:ascii="宋体" w:hAnsi="宋体" w:cs="宋体" w:eastAsia="宋体" w:hint="default"/>
                <w:sz w:val="20"/>
                <w:szCs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65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031"/>
              <w:jc w:val="right"/>
              <w:rPr>
                <w:rFonts w:ascii="宋体" w:hAnsi="宋体" w:cs="宋体" w:eastAsia="宋体" w:hint="default"/>
                <w:sz w:val="20"/>
                <w:szCs w:val="20"/>
              </w:rPr>
            </w:pPr>
            <w:r>
              <w:rPr>
                <w:rFonts w:ascii="Times New Roman" w:hAnsi="Times New Roman" w:cs="Times New Roman" w:eastAsia="Times New Roman" w:hint="default"/>
                <w:b/>
                <w:bCs/>
                <w:spacing w:val="-3"/>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righ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4216" w:type="dxa"/>
            <w:tcBorders>
              <w:top w:val="single" w:sz="4" w:space="0" w:color="000000"/>
              <w:left w:val="nil" w:sz="6" w:space="0" w:color="auto"/>
              <w:bottom w:val="single" w:sz="4" w:space="0" w:color="000000"/>
              <w:right w:val="nil" w:sz="6" w:space="0" w:color="auto"/>
            </w:tcBorders>
          </w:tcPr>
          <w:p>
            <w:pPr/>
          </w:p>
        </w:tc>
        <w:tc>
          <w:tcPr>
            <w:tcW w:w="2283" w:type="dxa"/>
            <w:tcBorders>
              <w:top w:val="single" w:sz="4" w:space="0" w:color="000000"/>
              <w:left w:val="nil" w:sz="6" w:space="0" w:color="auto"/>
              <w:bottom w:val="single" w:sz="4" w:space="0" w:color="000000"/>
              <w:right w:val="nil" w:sz="6" w:space="0" w:color="auto"/>
            </w:tcBorders>
          </w:tcPr>
          <w:p>
            <w:pPr/>
          </w:p>
        </w:tc>
      </w:tr>
      <w:tr>
        <w:trPr>
          <w:trHeight w:val="356"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3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5"/>
                <w:sz w:val="20"/>
              </w:rPr>
              <w:t>242,871,968.66</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183,565,834.46</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5"/>
                <w:sz w:val="20"/>
              </w:rPr>
              <w:t>105,658.12</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143,589.74</w:t>
            </w:r>
            <w:r>
              <w:rPr>
                <w:rFonts w:ascii="Times New Roman"/>
                <w:sz w:val="20"/>
              </w:rPr>
            </w:r>
          </w:p>
        </w:tc>
      </w:tr>
      <w:tr>
        <w:trPr>
          <w:trHeight w:val="353"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5"/>
                <w:sz w:val="20"/>
              </w:rPr>
              <w:t>28,059,402.53</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4,301,427.13</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030"/>
              <w:jc w:val="right"/>
              <w:rPr>
                <w:rFonts w:ascii="Times New Roman" w:hAnsi="Times New Roman" w:cs="Times New Roman" w:eastAsia="Times New Roman" w:hint="default"/>
                <w:sz w:val="20"/>
                <w:szCs w:val="20"/>
              </w:rPr>
            </w:pPr>
            <w:r>
              <w:rPr>
                <w:rFonts w:ascii="Times New Roman"/>
                <w:b/>
                <w:w w:val="95"/>
                <w:sz w:val="20"/>
              </w:rPr>
              <w:t>271,037,029.31</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w w:val="95"/>
                <w:sz w:val="20"/>
              </w:rPr>
              <w:t>188,010,851.33</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5"/>
                <w:sz w:val="20"/>
              </w:rPr>
              <w:t>157,236,023.65</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60,940,709.79</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5"/>
                <w:sz w:val="20"/>
              </w:rPr>
              <w:t>75,254,487.34</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53,056,055.10</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5"/>
                <w:sz w:val="20"/>
              </w:rPr>
              <w:t>8,050,612.21</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9,099,139.43</w:t>
            </w:r>
            <w:r>
              <w:rPr>
                <w:rFonts w:ascii="Times New Roman"/>
                <w:sz w:val="20"/>
              </w:rPr>
            </w:r>
          </w:p>
        </w:tc>
      </w:tr>
      <w:tr>
        <w:trPr>
          <w:trHeight w:val="356"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5"/>
                <w:sz w:val="20"/>
              </w:rPr>
              <w:t>40,250,238.47</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27,029,318.05</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30"/>
              <w:jc w:val="right"/>
              <w:rPr>
                <w:rFonts w:ascii="Times New Roman" w:hAnsi="Times New Roman" w:cs="Times New Roman" w:eastAsia="Times New Roman" w:hint="default"/>
                <w:sz w:val="20"/>
                <w:szCs w:val="20"/>
              </w:rPr>
            </w:pPr>
            <w:r>
              <w:rPr>
                <w:rFonts w:ascii="Times New Roman"/>
                <w:b/>
                <w:w w:val="95"/>
                <w:sz w:val="20"/>
              </w:rPr>
              <w:t>280,791,361.67</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150,125,222.37</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779"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30"/>
              <w:jc w:val="right"/>
              <w:rPr>
                <w:rFonts w:ascii="Times New Roman" w:hAnsi="Times New Roman" w:cs="Times New Roman" w:eastAsia="Times New Roman" w:hint="default"/>
                <w:sz w:val="20"/>
                <w:szCs w:val="20"/>
              </w:rPr>
            </w:pPr>
            <w:r>
              <w:rPr>
                <w:rFonts w:ascii="Times New Roman"/>
                <w:b/>
                <w:spacing w:val="-1"/>
                <w:sz w:val="20"/>
              </w:rPr>
              <w:t>-9,754,332.36</w:t>
            </w:r>
            <w:r>
              <w:rPr>
                <w:rFonts w:ascii="Times New Roman"/>
                <w:spacing w:val="-1"/>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37,885,628.96</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4216" w:type="dxa"/>
            <w:tcBorders>
              <w:top w:val="single" w:sz="4" w:space="0" w:color="000000"/>
              <w:left w:val="nil" w:sz="6" w:space="0" w:color="auto"/>
              <w:bottom w:val="single" w:sz="4" w:space="0" w:color="000000"/>
              <w:right w:val="nil" w:sz="6" w:space="0" w:color="auto"/>
            </w:tcBorders>
          </w:tcPr>
          <w:p>
            <w:pPr/>
          </w:p>
        </w:tc>
        <w:tc>
          <w:tcPr>
            <w:tcW w:w="2283" w:type="dxa"/>
            <w:tcBorders>
              <w:top w:val="single" w:sz="4" w:space="0" w:color="000000"/>
              <w:left w:val="nil" w:sz="6" w:space="0" w:color="auto"/>
              <w:bottom w:val="single" w:sz="4" w:space="0" w:color="000000"/>
              <w:right w:val="nil" w:sz="6" w:space="0" w:color="auto"/>
            </w:tcBorders>
          </w:tcPr>
          <w:p>
            <w:pP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处置固定资产、无形资产和其他长期资产所收回的现金净额</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28"/>
              <w:jc w:val="right"/>
              <w:rPr>
                <w:rFonts w:ascii="Times New Roman" w:hAnsi="Times New Roman" w:cs="Times New Roman" w:eastAsia="Times New Roman" w:hint="default"/>
                <w:sz w:val="20"/>
                <w:szCs w:val="20"/>
              </w:rPr>
            </w:pPr>
            <w:r>
              <w:rPr>
                <w:rFonts w:ascii="Times New Roman"/>
                <w:w w:val="95"/>
                <w:sz w:val="20"/>
              </w:rPr>
              <w:t>37,510.74</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251,184.22</w:t>
            </w:r>
            <w:r>
              <w:rPr>
                <w:rFonts w:ascii="Times New Roman"/>
                <w:sz w:val="20"/>
              </w:rPr>
            </w:r>
          </w:p>
        </w:tc>
      </w:tr>
      <w:tr>
        <w:trPr>
          <w:trHeight w:val="353"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3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0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30"/>
              <w:jc w:val="right"/>
              <w:rPr>
                <w:rFonts w:ascii="Times New Roman" w:hAnsi="Times New Roman" w:cs="Times New Roman" w:eastAsia="Times New Roman" w:hint="default"/>
                <w:sz w:val="20"/>
                <w:szCs w:val="20"/>
              </w:rPr>
            </w:pPr>
            <w:r>
              <w:rPr>
                <w:rFonts w:ascii="Times New Roman"/>
                <w:b/>
                <w:w w:val="95"/>
                <w:sz w:val="20"/>
              </w:rPr>
              <w:t>37,510.74</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0"/>
              <w:jc w:val="right"/>
              <w:rPr>
                <w:rFonts w:ascii="Times New Roman" w:hAnsi="Times New Roman" w:cs="Times New Roman" w:eastAsia="Times New Roman" w:hint="default"/>
                <w:sz w:val="20"/>
                <w:szCs w:val="20"/>
              </w:rPr>
            </w:pPr>
            <w:r>
              <w:rPr>
                <w:rFonts w:ascii="Times New Roman"/>
                <w:b/>
                <w:w w:val="95"/>
                <w:sz w:val="20"/>
              </w:rPr>
              <w:t>251,184.22</w:t>
            </w:r>
            <w:r>
              <w:rPr>
                <w:rFonts w:ascii="Times New Roman"/>
                <w:sz w:val="20"/>
              </w:rPr>
            </w:r>
          </w:p>
        </w:tc>
      </w:tr>
      <w:tr>
        <w:trPr>
          <w:trHeight w:val="355" w:hRule="exact"/>
        </w:trPr>
        <w:tc>
          <w:tcPr>
            <w:tcW w:w="7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购建固定资产、无形资产和其他长期资产所支付的现金</w:t>
            </w:r>
          </w:p>
        </w:tc>
        <w:tc>
          <w:tcPr>
            <w:tcW w:w="42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30"/>
              <w:jc w:val="right"/>
              <w:rPr>
                <w:rFonts w:ascii="Times New Roman" w:hAnsi="Times New Roman" w:cs="Times New Roman" w:eastAsia="Times New Roman" w:hint="default"/>
                <w:sz w:val="20"/>
                <w:szCs w:val="20"/>
              </w:rPr>
            </w:pPr>
            <w:r>
              <w:rPr>
                <w:rFonts w:ascii="Times New Roman"/>
                <w:w w:val="95"/>
                <w:sz w:val="20"/>
              </w:rPr>
              <w:t>73,345,584.84</w:t>
            </w:r>
            <w:r>
              <w:rPr>
                <w:rFonts w:ascii="Times New Roman"/>
                <w:sz w:val="20"/>
              </w:rPr>
            </w:r>
          </w:p>
        </w:tc>
        <w:tc>
          <w:tcPr>
            <w:tcW w:w="22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132,164,484.62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50" w:h="11910" w:orient="landscape"/>
          <w:pgMar w:header="961" w:footer="893" w:top="1160" w:bottom="10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388"/>
        <w:gridCol w:w="4317"/>
        <w:gridCol w:w="2316"/>
      </w:tblGrid>
      <w:tr>
        <w:trPr>
          <w:trHeight w:val="277" w:hRule="exact"/>
        </w:trPr>
        <w:tc>
          <w:tcPr>
            <w:tcW w:w="7388" w:type="dxa"/>
            <w:tcBorders>
              <w:top w:val="nil" w:sz="6" w:space="0" w:color="auto"/>
              <w:left w:val="nil" w:sz="6" w:space="0" w:color="auto"/>
              <w:bottom w:val="single" w:sz="4" w:space="0" w:color="000000"/>
              <w:right w:val="nil" w:sz="6" w:space="0" w:color="auto"/>
            </w:tcBorders>
          </w:tcPr>
          <w:p>
            <w:pPr>
              <w:pStyle w:val="TableParagraph"/>
              <w:spacing w:line="199" w:lineRule="exact"/>
              <w:ind w:left="394"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4317" w:type="dxa"/>
            <w:tcBorders>
              <w:top w:val="nil" w:sz="6" w:space="0" w:color="auto"/>
              <w:left w:val="nil" w:sz="6" w:space="0" w:color="auto"/>
              <w:bottom w:val="single" w:sz="4" w:space="0" w:color="000000"/>
              <w:right w:val="nil" w:sz="6" w:space="0" w:color="auto"/>
            </w:tcBorders>
          </w:tcPr>
          <w:p>
            <w:pPr>
              <w:pStyle w:val="TableParagraph"/>
              <w:spacing w:line="207" w:lineRule="exact"/>
              <w:ind w:right="996"/>
              <w:jc w:val="right"/>
              <w:rPr>
                <w:rFonts w:ascii="Times New Roman" w:hAnsi="Times New Roman" w:cs="Times New Roman" w:eastAsia="Times New Roman" w:hint="default"/>
                <w:sz w:val="20"/>
                <w:szCs w:val="20"/>
              </w:rPr>
            </w:pPr>
            <w:r>
              <w:rPr>
                <w:rFonts w:ascii="Times New Roman"/>
                <w:w w:val="95"/>
                <w:sz w:val="20"/>
              </w:rPr>
              <w:t>102,609,426.00</w:t>
            </w:r>
            <w:r>
              <w:rPr>
                <w:rFonts w:ascii="Times New Roman"/>
                <w:sz w:val="20"/>
              </w:rPr>
            </w:r>
          </w:p>
        </w:tc>
        <w:tc>
          <w:tcPr>
            <w:tcW w:w="2316" w:type="dxa"/>
            <w:tcBorders>
              <w:top w:val="nil" w:sz="6" w:space="0" w:color="auto"/>
              <w:left w:val="nil" w:sz="6" w:space="0" w:color="auto"/>
              <w:bottom w:val="single" w:sz="4" w:space="0" w:color="000000"/>
              <w:right w:val="nil" w:sz="6" w:space="0" w:color="auto"/>
            </w:tcBorders>
          </w:tcPr>
          <w:p>
            <w:pPr>
              <w:pStyle w:val="TableParagraph"/>
              <w:spacing w:line="207" w:lineRule="exact"/>
              <w:ind w:right="1"/>
              <w:jc w:val="right"/>
              <w:rPr>
                <w:rFonts w:ascii="Times New Roman" w:hAnsi="Times New Roman" w:cs="Times New Roman" w:eastAsia="Times New Roman" w:hint="default"/>
                <w:sz w:val="20"/>
                <w:szCs w:val="20"/>
              </w:rPr>
            </w:pPr>
            <w:r>
              <w:rPr>
                <w:rFonts w:ascii="Times New Roman"/>
                <w:w w:val="95"/>
                <w:sz w:val="20"/>
              </w:rPr>
              <w:t>165,900,000.00</w:t>
            </w:r>
            <w:r>
              <w:rPr>
                <w:rFonts w:ascii="Times New Roman"/>
                <w:sz w:val="20"/>
              </w:rPr>
            </w:r>
          </w:p>
        </w:tc>
      </w:tr>
      <w:tr>
        <w:trPr>
          <w:trHeight w:val="353"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9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w w:val="95"/>
                <w:sz w:val="20"/>
              </w:rPr>
              <w:t>576,493.00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996"/>
              <w:jc w:val="right"/>
              <w:rPr>
                <w:rFonts w:ascii="Times New Roman" w:hAnsi="Times New Roman" w:cs="Times New Roman" w:eastAsia="Times New Roman" w:hint="default"/>
                <w:sz w:val="20"/>
                <w:szCs w:val="20"/>
              </w:rPr>
            </w:pPr>
            <w:r>
              <w:rPr>
                <w:rFonts w:ascii="Times New Roman"/>
                <w:b/>
                <w:w w:val="95"/>
                <w:sz w:val="20"/>
              </w:rPr>
              <w:t>175,955,010.84</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298,640,977.62</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999"/>
              <w:jc w:val="right"/>
              <w:rPr>
                <w:rFonts w:ascii="宋体" w:hAnsi="宋体" w:cs="宋体" w:eastAsia="宋体" w:hint="default"/>
                <w:sz w:val="20"/>
                <w:szCs w:val="20"/>
              </w:rPr>
            </w:pPr>
            <w:r>
              <w:rPr>
                <w:rFonts w:ascii="宋体" w:hAnsi="宋体" w:cs="宋体" w:eastAsia="宋体" w:hint="default"/>
                <w:b/>
                <w:bCs/>
                <w:w w:val="95"/>
                <w:sz w:val="20"/>
                <w:szCs w:val="20"/>
              </w:rPr>
              <w:t>投资活动产生的现金流量净额</w:t>
            </w:r>
            <w:r>
              <w:rPr>
                <w:rFonts w:ascii="宋体" w:hAnsi="宋体" w:cs="宋体" w:eastAsia="宋体" w:hint="default"/>
                <w:sz w:val="20"/>
                <w:szCs w:val="20"/>
              </w:rPr>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996"/>
              <w:jc w:val="right"/>
              <w:rPr>
                <w:rFonts w:ascii="Times New Roman" w:hAnsi="Times New Roman" w:cs="Times New Roman" w:eastAsia="Times New Roman" w:hint="default"/>
                <w:sz w:val="20"/>
                <w:szCs w:val="20"/>
              </w:rPr>
            </w:pPr>
            <w:r>
              <w:rPr>
                <w:rFonts w:ascii="Times New Roman"/>
                <w:b/>
                <w:w w:val="95"/>
                <w:sz w:val="20"/>
              </w:rPr>
              <w:t>-175,917,500.10</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-298,389,793.40</w:t>
            </w:r>
            <w:r>
              <w:rPr>
                <w:rFonts w:ascii="Times New Roman"/>
                <w:sz w:val="20"/>
              </w:rPr>
            </w:r>
          </w:p>
        </w:tc>
      </w:tr>
      <w:tr>
        <w:trPr>
          <w:trHeight w:val="356"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4317" w:type="dxa"/>
            <w:tcBorders>
              <w:top w:val="single" w:sz="4" w:space="0" w:color="000000"/>
              <w:left w:val="nil" w:sz="6" w:space="0" w:color="auto"/>
              <w:bottom w:val="single" w:sz="4" w:space="0" w:color="000000"/>
              <w:right w:val="nil" w:sz="6" w:space="0" w:color="auto"/>
            </w:tcBorders>
          </w:tcPr>
          <w:p>
            <w:pPr/>
          </w:p>
        </w:tc>
        <w:tc>
          <w:tcPr>
            <w:tcW w:w="2316" w:type="dxa"/>
            <w:tcBorders>
              <w:top w:val="single" w:sz="4" w:space="0" w:color="000000"/>
              <w:left w:val="nil" w:sz="6" w:space="0" w:color="auto"/>
              <w:bottom w:val="single" w:sz="4" w:space="0" w:color="000000"/>
              <w:right w:val="nil" w:sz="6" w:space="0" w:color="auto"/>
            </w:tcBorders>
          </w:tcPr>
          <w:p>
            <w:pP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763,008,400.00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97"/>
              <w:jc w:val="right"/>
              <w:rPr>
                <w:rFonts w:ascii="Times New Roman" w:hAnsi="Times New Roman" w:cs="Times New Roman" w:eastAsia="Times New Roman" w:hint="default"/>
                <w:sz w:val="20"/>
                <w:szCs w:val="20"/>
              </w:rPr>
            </w:pPr>
            <w:r>
              <w:rPr>
                <w:rFonts w:ascii="Times New Roman"/>
                <w:w w:val="95"/>
                <w:sz w:val="20"/>
              </w:rPr>
              <w:t>2,744,560.80</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997"/>
              <w:jc w:val="right"/>
              <w:rPr>
                <w:rFonts w:ascii="Times New Roman" w:hAnsi="Times New Roman" w:cs="Times New Roman" w:eastAsia="Times New Roman" w:hint="default"/>
                <w:sz w:val="20"/>
                <w:szCs w:val="20"/>
              </w:rPr>
            </w:pPr>
            <w:r>
              <w:rPr>
                <w:rFonts w:ascii="Times New Roman"/>
                <w:b/>
                <w:w w:val="95"/>
                <w:sz w:val="20"/>
              </w:rPr>
              <w:t>2,744,560.80</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763,008,400.00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97"/>
              <w:jc w:val="right"/>
              <w:rPr>
                <w:rFonts w:ascii="Times New Roman" w:hAnsi="Times New Roman" w:cs="Times New Roman" w:eastAsia="Times New Roman" w:hint="default"/>
                <w:sz w:val="20"/>
                <w:szCs w:val="20"/>
              </w:rPr>
            </w:pPr>
            <w:r>
              <w:rPr>
                <w:rFonts w:ascii="Times New Roman"/>
                <w:w w:val="95"/>
                <w:sz w:val="20"/>
              </w:rPr>
              <w:t>31,380,000.00</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31,589,459.91</w:t>
            </w:r>
            <w:r>
              <w:rPr>
                <w:rFonts w:ascii="Times New Roman"/>
                <w:sz w:val="20"/>
              </w:rPr>
            </w:r>
          </w:p>
        </w:tc>
      </w:tr>
      <w:tr>
        <w:trPr>
          <w:trHeight w:val="356"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9,499,255.69</w:t>
            </w:r>
            <w:r>
              <w:rPr>
                <w:rFonts w:ascii="Times New Roman"/>
                <w:sz w:val="20"/>
              </w:rPr>
            </w:r>
          </w:p>
        </w:tc>
      </w:tr>
      <w:tr>
        <w:trPr>
          <w:trHeight w:val="353"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082"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997"/>
              <w:jc w:val="right"/>
              <w:rPr>
                <w:rFonts w:ascii="Times New Roman" w:hAnsi="Times New Roman" w:cs="Times New Roman" w:eastAsia="Times New Roman" w:hint="default"/>
                <w:sz w:val="20"/>
                <w:szCs w:val="20"/>
              </w:rPr>
            </w:pPr>
            <w:r>
              <w:rPr>
                <w:rFonts w:ascii="Times New Roman"/>
                <w:b/>
                <w:w w:val="95"/>
                <w:sz w:val="20"/>
              </w:rPr>
              <w:t>31,380,000.00</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61,088,715.60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999"/>
              <w:jc w:val="right"/>
              <w:rPr>
                <w:rFonts w:ascii="宋体" w:hAnsi="宋体" w:cs="宋体" w:eastAsia="宋体" w:hint="default"/>
                <w:sz w:val="20"/>
                <w:szCs w:val="20"/>
              </w:rPr>
            </w:pPr>
            <w:r>
              <w:rPr>
                <w:rFonts w:ascii="宋体" w:hAnsi="宋体" w:cs="宋体" w:eastAsia="宋体" w:hint="default"/>
                <w:b/>
                <w:bCs/>
                <w:w w:val="95"/>
                <w:sz w:val="20"/>
                <w:szCs w:val="20"/>
              </w:rPr>
              <w:t>筹资活动产生的现金流量净额</w:t>
            </w:r>
            <w:r>
              <w:rPr>
                <w:rFonts w:ascii="宋体" w:hAnsi="宋体" w:cs="宋体" w:eastAsia="宋体" w:hint="default"/>
                <w:sz w:val="20"/>
                <w:szCs w:val="20"/>
              </w:rPr>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997"/>
              <w:jc w:val="right"/>
              <w:rPr>
                <w:rFonts w:ascii="Times New Roman" w:hAnsi="Times New Roman" w:cs="Times New Roman" w:eastAsia="Times New Roman" w:hint="default"/>
                <w:sz w:val="20"/>
                <w:szCs w:val="20"/>
              </w:rPr>
            </w:pPr>
            <w:r>
              <w:rPr>
                <w:rFonts w:ascii="Times New Roman"/>
                <w:b/>
                <w:w w:val="95"/>
                <w:sz w:val="20"/>
              </w:rPr>
              <w:t>-28,635,439.20</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
              <w:jc w:val="right"/>
              <w:rPr>
                <w:rFonts w:ascii="Times New Roman" w:hAnsi="Times New Roman" w:cs="Times New Roman" w:eastAsia="Times New Roman" w:hint="default"/>
                <w:sz w:val="20"/>
                <w:szCs w:val="20"/>
              </w:rPr>
            </w:pPr>
            <w:r>
              <w:rPr>
                <w:rFonts w:ascii="Times New Roman"/>
                <w:b/>
                <w:w w:val="95"/>
                <w:sz w:val="20"/>
              </w:rPr>
              <w:t>701,919,684.40</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995"/>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996"/>
              <w:jc w:val="right"/>
              <w:rPr>
                <w:rFonts w:ascii="Times New Roman" w:hAnsi="Times New Roman" w:cs="Times New Roman" w:eastAsia="Times New Roman" w:hint="default"/>
                <w:sz w:val="20"/>
                <w:szCs w:val="20"/>
              </w:rPr>
            </w:pPr>
            <w:r>
              <w:rPr>
                <w:rFonts w:ascii="Times New Roman"/>
                <w:b/>
                <w:w w:val="95"/>
                <w:sz w:val="20"/>
              </w:rPr>
              <w:t>-214,307,271.66</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441,415,519.96</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996"/>
              <w:jc w:val="right"/>
              <w:rPr>
                <w:rFonts w:ascii="Times New Roman" w:hAnsi="Times New Roman" w:cs="Times New Roman" w:eastAsia="Times New Roman" w:hint="default"/>
                <w:sz w:val="20"/>
                <w:szCs w:val="20"/>
              </w:rPr>
            </w:pPr>
            <w:r>
              <w:rPr>
                <w:rFonts w:ascii="Times New Roman"/>
                <w:b/>
                <w:spacing w:val="-1"/>
                <w:w w:val="95"/>
                <w:sz w:val="20"/>
              </w:rPr>
              <w:t>532,902,118.90</w:t>
            </w:r>
            <w:r>
              <w:rPr>
                <w:rFonts w:ascii="Times New Roman"/>
                <w:spacing w:val="-1"/>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w w:val="95"/>
                <w:sz w:val="20"/>
              </w:rPr>
              <w:t>91,486,598.94</w:t>
            </w:r>
            <w:r>
              <w:rPr>
                <w:rFonts w:ascii="Times New Roman"/>
                <w:sz w:val="20"/>
              </w:rPr>
            </w:r>
          </w:p>
        </w:tc>
      </w:tr>
      <w:tr>
        <w:trPr>
          <w:trHeight w:val="355" w:hRule="exact"/>
        </w:trPr>
        <w:tc>
          <w:tcPr>
            <w:tcW w:w="7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14"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4317"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996"/>
              <w:jc w:val="right"/>
              <w:rPr>
                <w:rFonts w:ascii="Times New Roman" w:hAnsi="Times New Roman" w:cs="Times New Roman" w:eastAsia="Times New Roman" w:hint="default"/>
                <w:sz w:val="20"/>
                <w:szCs w:val="20"/>
              </w:rPr>
            </w:pPr>
            <w:r>
              <w:rPr>
                <w:rFonts w:ascii="Times New Roman"/>
                <w:b/>
                <w:w w:val="95"/>
                <w:sz w:val="20"/>
              </w:rPr>
              <w:t>318,594,847.24</w:t>
            </w:r>
            <w:r>
              <w:rPr>
                <w:rFonts w:ascii="Times New Roman"/>
                <w:sz w:val="20"/>
              </w:rPr>
            </w:r>
          </w:p>
        </w:tc>
        <w:tc>
          <w:tcPr>
            <w:tcW w:w="2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
              <w:jc w:val="right"/>
              <w:rPr>
                <w:rFonts w:ascii="Times New Roman" w:hAnsi="Times New Roman" w:cs="Times New Roman" w:eastAsia="Times New Roman" w:hint="default"/>
                <w:sz w:val="20"/>
                <w:szCs w:val="20"/>
              </w:rPr>
            </w:pPr>
            <w:r>
              <w:rPr>
                <w:rFonts w:ascii="Times New Roman"/>
                <w:b/>
                <w:spacing w:val="-1"/>
                <w:w w:val="95"/>
                <w:sz w:val="20"/>
              </w:rPr>
              <w:t>532,902,118.90</w:t>
            </w:r>
            <w:r>
              <w:rPr>
                <w:rFonts w:ascii="Times New Roman"/>
                <w:spacing w:val="-1"/>
                <w:sz w:val="20"/>
              </w:rPr>
            </w:r>
          </w:p>
        </w:tc>
      </w:tr>
    </w:tbl>
    <w:p>
      <w:pPr>
        <w:spacing w:line="240" w:lineRule="auto" w:before="0"/>
        <w:rPr>
          <w:rFonts w:ascii="Times New Roman" w:hAnsi="Times New Roman" w:cs="Times New Roman" w:eastAsia="Times New Roman" w:hint="default"/>
          <w:sz w:val="19"/>
          <w:szCs w:val="19"/>
        </w:rPr>
      </w:pPr>
    </w:p>
    <w:p>
      <w:pPr>
        <w:tabs>
          <w:tab w:pos="5682" w:val="left" w:leader="none"/>
          <w:tab w:pos="10992" w:val="left" w:leader="none"/>
        </w:tabs>
        <w:spacing w:before="44"/>
        <w:ind w:left="1448"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r>
      <w:r>
        <w:rPr>
          <w:rFonts w:ascii="黑体" w:hAnsi="黑体" w:cs="黑体" w:eastAsia="黑体" w:hint="default"/>
          <w:sz w:val="18"/>
          <w:szCs w:val="18"/>
        </w:rPr>
        <w:t>公司会计机构负责人：</w:t>
      </w:r>
    </w:p>
    <w:p>
      <w:pPr>
        <w:spacing w:after="0"/>
        <w:jc w:val="left"/>
        <w:rPr>
          <w:rFonts w:ascii="黑体" w:hAnsi="黑体" w:cs="黑体" w:eastAsia="黑体" w:hint="default"/>
          <w:sz w:val="18"/>
          <w:szCs w:val="18"/>
        </w:rPr>
        <w:sectPr>
          <w:pgSz w:w="16850" w:h="11910" w:orient="landscape"/>
          <w:pgMar w:header="961" w:footer="893" w:top="1160" w:bottom="1080" w:left="130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pgSz w:w="16850" w:h="11910" w:orient="landscape"/>
          <w:pgMar w:header="961" w:footer="893" w:top="1160" w:bottom="1080" w:left="11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60" w:lineRule="exact" w:before="173"/>
        <w:ind w:left="238"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编制单位：深圳天源迪科信息技术股份有限公 </w:t>
      </w:r>
      <w:r>
        <w:rPr>
          <w:rFonts w:ascii="宋体" w:hAnsi="宋体" w:cs="宋体" w:eastAsia="宋体" w:hint="default"/>
          <w:b/>
          <w:bCs/>
          <w:spacing w:val="3"/>
          <w:w w:val="95"/>
          <w:sz w:val="20"/>
          <w:szCs w:val="20"/>
        </w:rPr>
        <w:t> </w:t>
      </w:r>
      <w:r>
        <w:rPr>
          <w:rFonts w:ascii="宋体" w:hAnsi="宋体" w:cs="宋体" w:eastAsia="宋体" w:hint="default"/>
          <w:b/>
          <w:bCs/>
          <w:spacing w:val="3"/>
          <w:w w:val="95"/>
          <w:sz w:val="20"/>
          <w:szCs w:val="20"/>
        </w:rPr>
      </w:r>
      <w:r>
        <w:rPr>
          <w:rFonts w:ascii="宋体" w:hAnsi="宋体" w:cs="宋体" w:eastAsia="宋体" w:hint="default"/>
          <w:b/>
          <w:bCs/>
          <w:sz w:val="20"/>
          <w:szCs w:val="20"/>
        </w:rPr>
        <w:t>司</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line="62" w:lineRule="exact" w:before="0"/>
        <w:ind w:left="975" w:right="0" w:firstLine="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p>
      <w:pPr>
        <w:spacing w:before="0"/>
        <w:ind w:left="752" w:right="0" w:firstLine="0"/>
        <w:jc w:val="left"/>
        <w:rPr>
          <w:rFonts w:ascii="宋体" w:hAnsi="宋体" w:cs="宋体" w:eastAsia="宋体" w:hint="default"/>
          <w:sz w:val="32"/>
          <w:szCs w:val="32"/>
        </w:rPr>
      </w:pPr>
      <w:r>
        <w:rPr>
          <w:w w:val="95"/>
        </w:rPr>
        <w:br w:type="column"/>
      </w:r>
      <w:r>
        <w:rPr>
          <w:rFonts w:ascii="宋体" w:hAnsi="宋体" w:cs="宋体" w:eastAsia="宋体" w:hint="default"/>
          <w:b/>
          <w:bCs/>
          <w:w w:val="95"/>
          <w:sz w:val="32"/>
          <w:szCs w:val="32"/>
        </w:rPr>
        <w:t>合并所有者权益变动表</w:t>
      </w:r>
      <w:r>
        <w:rPr>
          <w:rFonts w:ascii="宋体" w:hAnsi="宋体" w:cs="宋体" w:eastAsia="宋体" w:hint="default"/>
          <w:sz w:val="32"/>
          <w:szCs w:val="32"/>
        </w:rPr>
      </w:r>
    </w:p>
    <w:p>
      <w:pPr>
        <w:spacing w:before="146"/>
        <w:ind w:left="1913" w:right="1155" w:firstLine="0"/>
        <w:jc w:val="center"/>
        <w:rPr>
          <w:rFonts w:ascii="宋体" w:hAnsi="宋体" w:cs="宋体" w:eastAsia="宋体" w:hint="default"/>
          <w:sz w:val="20"/>
          <w:szCs w:val="20"/>
        </w:rPr>
      </w:pPr>
      <w:r>
        <w:rPr/>
        <w:pict>
          <v:group style="position:absolute;margin-left:65.519997pt;margin-top:3.739694pt;width:748.6pt;height:.1pt;mso-position-horizontal-relative:page;mso-position-vertical-relative:paragraph;z-index:20032" coordorigin="1310,75" coordsize="14972,2">
            <v:shape style="position:absolute;left:1310;top:75;width:14972;height:2" coordorigin="1310,75" coordsize="14972,0" path="m1310,75l16282,75e" filled="false" stroked="true" strokeweight=".48pt" strokecolor="#000000">
              <v:path arrowok="t"/>
            </v:shape>
            <w10:wrap type="none"/>
          </v:group>
        </w:pict>
      </w:r>
      <w:r>
        <w:rPr/>
        <w:pict>
          <v:group style="position:absolute;margin-left:65.279999pt;margin-top:26.779694pt;width:749.05pt;height:.5pt;mso-position-horizontal-relative:page;mso-position-vertical-relative:paragraph;z-index:-1157272" coordorigin="1306,536" coordsize="14981,10">
            <v:group style="position:absolute;left:1310;top:540;width:4285;height:2" coordorigin="1310,540" coordsize="4285,2">
              <v:shape style="position:absolute;left:1310;top:540;width:4285;height:2" coordorigin="1310,540" coordsize="4285,0" path="m1310,540l5595,540e" filled="false" stroked="true" strokeweight=".48pt" strokecolor="#000000">
                <v:path arrowok="t"/>
              </v:shape>
            </v:group>
            <v:group style="position:absolute;left:5595;top:540;width:10;height:2" coordorigin="5595,540" coordsize="10,2">
              <v:shape style="position:absolute;left:5595;top:540;width:10;height:2" coordorigin="5595,540" coordsize="10,0" path="m5595,540l5605,540e" filled="false" stroked="true" strokeweight=".48pt" strokecolor="#000000">
                <v:path arrowok="t"/>
              </v:shape>
            </v:group>
            <v:group style="position:absolute;left:5605;top:540;width:1210;height:2" coordorigin="5605,540" coordsize="1210,2">
              <v:shape style="position:absolute;left:5605;top:540;width:1210;height:2" coordorigin="5605,540" coordsize="1210,0" path="m5605,540l6815,540e" filled="false" stroked="true" strokeweight=".48pt" strokecolor="#000000">
                <v:path arrowok="t"/>
              </v:shape>
            </v:group>
            <v:group style="position:absolute;left:6815;top:540;width:10;height:2" coordorigin="6815,540" coordsize="10,2">
              <v:shape style="position:absolute;left:6815;top:540;width:10;height:2" coordorigin="6815,540" coordsize="10,0" path="m6815,540l6824,540e" filled="false" stroked="true" strokeweight=".48pt" strokecolor="#000000">
                <v:path arrowok="t"/>
              </v:shape>
            </v:group>
            <v:group style="position:absolute;left:6824;top:540;width:1008;height:2" coordorigin="6824,540" coordsize="1008,2">
              <v:shape style="position:absolute;left:6824;top:540;width:1008;height:2" coordorigin="6824,540" coordsize="1008,0" path="m6824,540l7832,540e" filled="false" stroked="true" strokeweight=".48pt" strokecolor="#000000">
                <v:path arrowok="t"/>
              </v:shape>
            </v:group>
            <v:group style="position:absolute;left:7832;top:540;width:10;height:2" coordorigin="7832,540" coordsize="10,2">
              <v:shape style="position:absolute;left:7832;top:540;width:10;height:2" coordorigin="7832,540" coordsize="10,0" path="m7832,540l7842,540e" filled="false" stroked="true" strokeweight=".48pt" strokecolor="#000000">
                <v:path arrowok="t"/>
              </v:shape>
            </v:group>
            <v:group style="position:absolute;left:7842;top:540;width:1357;height:2" coordorigin="7842,540" coordsize="1357,2">
              <v:shape style="position:absolute;left:7842;top:540;width:1357;height:2" coordorigin="7842,540" coordsize="1357,0" path="m7842,540l9198,540e" filled="false" stroked="true" strokeweight=".48pt" strokecolor="#000000">
                <v:path arrowok="t"/>
              </v:shape>
            </v:group>
            <v:group style="position:absolute;left:9198;top:540;width:10;height:2" coordorigin="9198,540" coordsize="10,2">
              <v:shape style="position:absolute;left:9198;top:540;width:10;height:2" coordorigin="9198,540" coordsize="10,0" path="m9198,540l9208,540e" filled="false" stroked="true" strokeweight=".48pt" strokecolor="#000000">
                <v:path arrowok="t"/>
              </v:shape>
            </v:group>
            <v:group style="position:absolute;left:9208;top:540;width:1457;height:2" coordorigin="9208,540" coordsize="1457,2">
              <v:shape style="position:absolute;left:9208;top:540;width:1457;height:2" coordorigin="9208,540" coordsize="1457,0" path="m9208,540l10665,540e" filled="false" stroked="true" strokeweight=".48pt" strokecolor="#000000">
                <v:path arrowok="t"/>
              </v:shape>
            </v:group>
            <v:group style="position:absolute;left:10665;top:540;width:10;height:2" coordorigin="10665,540" coordsize="10,2">
              <v:shape style="position:absolute;left:10665;top:540;width:10;height:2" coordorigin="10665,540" coordsize="10,0" path="m10665,540l10674,540e" filled="false" stroked="true" strokeweight=".48pt" strokecolor="#000000">
                <v:path arrowok="t"/>
              </v:shape>
            </v:group>
            <v:group style="position:absolute;left:10674;top:540;width:406;height:2" coordorigin="10674,540" coordsize="406,2">
              <v:shape style="position:absolute;left:10674;top:540;width:406;height:2" coordorigin="10674,540" coordsize="406,0" path="m10674,540l11080,540e" filled="false" stroked="true" strokeweight=".48pt" strokecolor="#000000">
                <v:path arrowok="t"/>
              </v:shape>
            </v:group>
            <v:group style="position:absolute;left:11080;top:540;width:10;height:2" coordorigin="11080,540" coordsize="10,2">
              <v:shape style="position:absolute;left:11080;top:540;width:10;height:2" coordorigin="11080,540" coordsize="10,0" path="m11080,540l11089,540e" filled="false" stroked="true" strokeweight=".48pt" strokecolor="#000000">
                <v:path arrowok="t"/>
              </v:shape>
            </v:group>
            <v:group style="position:absolute;left:11089;top:540;width:2103;height:2" coordorigin="11089,540" coordsize="2103,2">
              <v:shape style="position:absolute;left:11089;top:540;width:2103;height:2" coordorigin="11089,540" coordsize="2103,0" path="m11089,540l13192,540e" filled="false" stroked="true" strokeweight=".48pt" strokecolor="#000000">
                <v:path arrowok="t"/>
              </v:shape>
            </v:group>
            <v:group style="position:absolute;left:13192;top:540;width:10;height:2" coordorigin="13192,540" coordsize="10,2">
              <v:shape style="position:absolute;left:13192;top:540;width:10;height:2" coordorigin="13192,540" coordsize="10,0" path="m13192,540l13202,540e" filled="false" stroked="true" strokeweight=".48pt" strokecolor="#000000">
                <v:path arrowok="t"/>
              </v:shape>
            </v:group>
            <v:group style="position:absolute;left:13202;top:540;width:1409;height:2" coordorigin="13202,540" coordsize="1409,2">
              <v:shape style="position:absolute;left:13202;top:540;width:1409;height:2" coordorigin="13202,540" coordsize="1409,0" path="m13202,540l14611,540e" filled="false" stroked="true" strokeweight=".48pt" strokecolor="#000000">
                <v:path arrowok="t"/>
              </v:shape>
            </v:group>
            <v:group style="position:absolute;left:14611;top:540;width:10;height:2" coordorigin="14611,540" coordsize="10,2">
              <v:shape style="position:absolute;left:14611;top:540;width:10;height:2" coordorigin="14611,540" coordsize="10,0" path="m14611,540l14620,540e" filled="false" stroked="true" strokeweight=".48pt" strokecolor="#000000">
                <v:path arrowok="t"/>
              </v:shape>
            </v:group>
            <v:group style="position:absolute;left:14620;top:540;width:1662;height:2" coordorigin="14620,540" coordsize="1662,2">
              <v:shape style="position:absolute;left:14620;top:540;width:1662;height:2" coordorigin="14620,540" coordsize="1662,0" path="m14620,540l16282,540e" filled="false" stroked="true" strokeweight=".48pt" strokecolor="#000000">
                <v:path arrowok="t"/>
              </v:shape>
            </v:group>
            <w10:wrap type="none"/>
          </v:group>
        </w:pict>
      </w: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0"/>
        <w:ind w:left="756" w:right="0" w:firstLine="0"/>
        <w:jc w:val="left"/>
        <w:rPr>
          <w:rFonts w:ascii="宋体" w:hAnsi="宋体" w:cs="宋体" w:eastAsia="宋体" w:hint="default"/>
          <w:sz w:val="20"/>
          <w:szCs w:val="20"/>
        </w:rPr>
      </w:pPr>
      <w:r>
        <w:rPr/>
        <w:pict>
          <v:group style="position:absolute;margin-left:65.279999pt;margin-top:-3.830308pt;width:749.05pt;height:.5pt;mso-position-horizontal-relative:page;mso-position-vertical-relative:paragraph;z-index:20080" coordorigin="1306,-77" coordsize="14981,10">
            <v:group style="position:absolute;left:1310;top:-72;width:2094;height:2" coordorigin="1310,-72" coordsize="2094,2">
              <v:shape style="position:absolute;left:1310;top:-72;width:2094;height:2" coordorigin="1310,-72" coordsize="2094,0" path="m1310,-72l3404,-72e" filled="false" stroked="true" strokeweight=".48001pt" strokecolor="#000000">
                <v:path arrowok="t"/>
              </v:shape>
            </v:group>
            <v:group style="position:absolute;left:3404;top:-72;width:10;height:2" coordorigin="3404,-72" coordsize="10,2">
              <v:shape style="position:absolute;left:3404;top:-72;width:10;height:2" coordorigin="3404,-72" coordsize="10,0" path="m3404,-72l3413,-72e" filled="false" stroked="true" strokeweight=".48001pt" strokecolor="#000000">
                <v:path arrowok="t"/>
              </v:shape>
            </v:group>
            <v:group style="position:absolute;left:3413;top:-72;width:2182;height:2" coordorigin="3413,-72" coordsize="2182,2">
              <v:shape style="position:absolute;left:3413;top:-72;width:2182;height:2" coordorigin="3413,-72" coordsize="2182,0" path="m3413,-72l5595,-72e" filled="false" stroked="true" strokeweight=".48001pt" strokecolor="#000000">
                <v:path arrowok="t"/>
              </v:shape>
            </v:group>
            <v:group style="position:absolute;left:5595;top:-72;width:10;height:2" coordorigin="5595,-72" coordsize="10,2">
              <v:shape style="position:absolute;left:5595;top:-72;width:10;height:2" coordorigin="5595,-72" coordsize="10,0" path="m5595,-72l5605,-72e" filled="false" stroked="true" strokeweight=".48001pt" strokecolor="#000000">
                <v:path arrowok="t"/>
              </v:shape>
            </v:group>
            <v:group style="position:absolute;left:5605;top:-72;width:1210;height:2" coordorigin="5605,-72" coordsize="1210,2">
              <v:shape style="position:absolute;left:5605;top:-72;width:1210;height:2" coordorigin="5605,-72" coordsize="1210,0" path="m5605,-72l6815,-72e" filled="false" stroked="true" strokeweight=".48001pt" strokecolor="#000000">
                <v:path arrowok="t"/>
              </v:shape>
            </v:group>
            <v:group style="position:absolute;left:6815;top:-72;width:10;height:2" coordorigin="6815,-72" coordsize="10,2">
              <v:shape style="position:absolute;left:6815;top:-72;width:10;height:2" coordorigin="6815,-72" coordsize="10,0" path="m6815,-72l6824,-72e" filled="false" stroked="true" strokeweight=".48001pt" strokecolor="#000000">
                <v:path arrowok="t"/>
              </v:shape>
            </v:group>
            <v:group style="position:absolute;left:6824;top:-72;width:1008;height:2" coordorigin="6824,-72" coordsize="1008,2">
              <v:shape style="position:absolute;left:6824;top:-72;width:1008;height:2" coordorigin="6824,-72" coordsize="1008,0" path="m6824,-72l7832,-72e" filled="false" stroked="true" strokeweight=".48001pt" strokecolor="#000000">
                <v:path arrowok="t"/>
              </v:shape>
            </v:group>
            <v:group style="position:absolute;left:7832;top:-72;width:10;height:2" coordorigin="7832,-72" coordsize="10,2">
              <v:shape style="position:absolute;left:7832;top:-72;width:10;height:2" coordorigin="7832,-72" coordsize="10,0" path="m7832,-72l7842,-72e" filled="false" stroked="true" strokeweight=".48001pt" strokecolor="#000000">
                <v:path arrowok="t"/>
              </v:shape>
            </v:group>
            <v:group style="position:absolute;left:7842;top:-72;width:1357;height:2" coordorigin="7842,-72" coordsize="1357,2">
              <v:shape style="position:absolute;left:7842;top:-72;width:1357;height:2" coordorigin="7842,-72" coordsize="1357,0" path="m7842,-72l9198,-72e" filled="false" stroked="true" strokeweight=".48001pt" strokecolor="#000000">
                <v:path arrowok="t"/>
              </v:shape>
            </v:group>
            <v:group style="position:absolute;left:9198;top:-72;width:10;height:2" coordorigin="9198,-72" coordsize="10,2">
              <v:shape style="position:absolute;left:9198;top:-72;width:10;height:2" coordorigin="9198,-72" coordsize="10,0" path="m9198,-72l9208,-72e" filled="false" stroked="true" strokeweight=".48001pt" strokecolor="#000000">
                <v:path arrowok="t"/>
              </v:shape>
            </v:group>
            <v:group style="position:absolute;left:9208;top:-72;width:1457;height:2" coordorigin="9208,-72" coordsize="1457,2">
              <v:shape style="position:absolute;left:9208;top:-72;width:1457;height:2" coordorigin="9208,-72" coordsize="1457,0" path="m9208,-72l10665,-72e" filled="false" stroked="true" strokeweight=".48001pt" strokecolor="#000000">
                <v:path arrowok="t"/>
              </v:shape>
            </v:group>
            <v:group style="position:absolute;left:10665;top:-72;width:10;height:2" coordorigin="10665,-72" coordsize="10,2">
              <v:shape style="position:absolute;left:10665;top:-72;width:10;height:2" coordorigin="10665,-72" coordsize="10,0" path="m10665,-72l10674,-72e" filled="false" stroked="true" strokeweight=".48001pt" strokecolor="#000000">
                <v:path arrowok="t"/>
              </v:shape>
            </v:group>
            <v:group style="position:absolute;left:10674;top:-72;width:406;height:2" coordorigin="10674,-72" coordsize="406,2">
              <v:shape style="position:absolute;left:10674;top:-72;width:406;height:2" coordorigin="10674,-72" coordsize="406,0" path="m10674,-72l11080,-72e" filled="false" stroked="true" strokeweight=".48001pt" strokecolor="#000000">
                <v:path arrowok="t"/>
              </v:shape>
            </v:group>
            <v:group style="position:absolute;left:11080;top:-72;width:10;height:2" coordorigin="11080,-72" coordsize="10,2">
              <v:shape style="position:absolute;left:11080;top:-72;width:10;height:2" coordorigin="11080,-72" coordsize="10,0" path="m11080,-72l11089,-72e" filled="false" stroked="true" strokeweight=".48001pt" strokecolor="#000000">
                <v:path arrowok="t"/>
              </v:shape>
            </v:group>
            <v:group style="position:absolute;left:11089;top:-72;width:2103;height:2" coordorigin="11089,-72" coordsize="2103,2">
              <v:shape style="position:absolute;left:11089;top:-72;width:2103;height:2" coordorigin="11089,-72" coordsize="2103,0" path="m11089,-72l13192,-72e" filled="false" stroked="true" strokeweight=".48001pt" strokecolor="#000000">
                <v:path arrowok="t"/>
              </v:shape>
            </v:group>
            <v:group style="position:absolute;left:13192;top:-72;width:10;height:2" coordorigin="13192,-72" coordsize="10,2">
              <v:shape style="position:absolute;left:13192;top:-72;width:10;height:2" coordorigin="13192,-72" coordsize="10,0" path="m13192,-72l13202,-72e" filled="false" stroked="true" strokeweight=".48001pt" strokecolor="#000000">
                <v:path arrowok="t"/>
              </v:shape>
            </v:group>
            <v:group style="position:absolute;left:13202;top:-72;width:1409;height:2" coordorigin="13202,-72" coordsize="1409,2">
              <v:shape style="position:absolute;left:13202;top:-72;width:1409;height:2" coordorigin="13202,-72" coordsize="1409,0" path="m13202,-72l14611,-72e" filled="false" stroked="true" strokeweight=".48001pt" strokecolor="#000000">
                <v:path arrowok="t"/>
              </v:shape>
            </v:group>
            <v:group style="position:absolute;left:14611;top:-72;width:10;height:2" coordorigin="14611,-72" coordsize="10,2">
              <v:shape style="position:absolute;left:14611;top:-72;width:10;height:2" coordorigin="14611,-72" coordsize="10,0" path="m14611,-72l14620,-72e" filled="false" stroked="true" strokeweight=".48001pt" strokecolor="#000000">
                <v:path arrowok="t"/>
              </v:shape>
            </v:group>
            <v:group style="position:absolute;left:14620;top:-72;width:1662;height:2" coordorigin="14620,-72" coordsize="1662,2">
              <v:shape style="position:absolute;left:14620;top:-72;width:1662;height:2" coordorigin="14620,-72" coordsize="1662,0" path="m14620,-72l16282,-72e" filled="false" stroked="true" strokeweight=".48001pt" strokecolor="#000000">
                <v:path arrowok="t"/>
              </v:shape>
            </v:group>
            <w10:wrap type="none"/>
          </v:group>
        </w:pict>
      </w:r>
      <w:r>
        <w:rPr>
          <w:rFonts w:ascii="宋体" w:hAnsi="宋体" w:cs="宋体" w:eastAsia="宋体" w:hint="default"/>
          <w:b/>
          <w:bCs/>
          <w:sz w:val="20"/>
          <w:szCs w:val="20"/>
        </w:rPr>
        <w:t>归属于母公司所有者权益</w:t>
      </w:r>
      <w:r>
        <w:rPr>
          <w:rFonts w:ascii="宋体" w:hAnsi="宋体" w:cs="宋体" w:eastAsia="宋体" w:hint="default"/>
          <w:sz w:val="20"/>
          <w:szCs w:val="20"/>
        </w:rPr>
      </w:r>
    </w:p>
    <w:p>
      <w:pPr>
        <w:spacing w:line="91" w:lineRule="exact" w:before="103"/>
        <w:ind w:left="238" w:right="0" w:firstLine="0"/>
        <w:jc w:val="left"/>
        <w:rPr>
          <w:rFonts w:ascii="宋体" w:hAnsi="宋体" w:cs="宋体" w:eastAsia="宋体" w:hint="default"/>
          <w:sz w:val="20"/>
          <w:szCs w:val="20"/>
        </w:rPr>
      </w:pPr>
      <w:r>
        <w:rPr/>
        <w:pict>
          <v:group style="position:absolute;margin-left:169.940002pt;margin-top:6.269681pt;width:489.95pt;height:.5pt;mso-position-horizontal-relative:page;mso-position-vertical-relative:paragraph;z-index:-1157224" coordorigin="3399,125" coordsize="9799,10">
            <v:group style="position:absolute;left:3404;top:130;width:1558;height:2" coordorigin="3404,130" coordsize="1558,2">
              <v:shape style="position:absolute;left:3404;top:130;width:1558;height:2" coordorigin="3404,130" coordsize="1558,0" path="m3404,130l4961,130e" filled="false" stroked="true" strokeweight=".48pt" strokecolor="#000000">
                <v:path arrowok="t"/>
              </v:shape>
            </v:group>
            <v:group style="position:absolute;left:4961;top:130;width:10;height:2" coordorigin="4961,130" coordsize="10,2">
              <v:shape style="position:absolute;left:4961;top:130;width:10;height:2" coordorigin="4961,130" coordsize="10,0" path="m4961,130l4971,130e" filled="false" stroked="true" strokeweight=".48pt" strokecolor="#000000">
                <v:path arrowok="t"/>
              </v:shape>
            </v:group>
            <v:group style="position:absolute;left:4971;top:130;width:1551;height:2" coordorigin="4971,130" coordsize="1551,2">
              <v:shape style="position:absolute;left:4971;top:130;width:1551;height:2" coordorigin="4971,130" coordsize="1551,0" path="m4971,130l6522,130e" filled="false" stroked="true" strokeweight=".48pt" strokecolor="#000000">
                <v:path arrowok="t"/>
              </v:shape>
            </v:group>
            <v:group style="position:absolute;left:6522;top:130;width:10;height:2" coordorigin="6522,130" coordsize="10,2">
              <v:shape style="position:absolute;left:6522;top:130;width:10;height:2" coordorigin="6522,130" coordsize="10,0" path="m6522,130l6531,130e" filled="false" stroked="true" strokeweight=".48pt" strokecolor="#000000">
                <v:path arrowok="t"/>
              </v:shape>
            </v:group>
            <v:group style="position:absolute;left:6531;top:130;width:699;height:2" coordorigin="6531,130" coordsize="699,2">
              <v:shape style="position:absolute;left:6531;top:130;width:699;height:2" coordorigin="6531,130" coordsize="699,0" path="m6531,130l7230,130e" filled="false" stroked="true" strokeweight=".48pt" strokecolor="#000000">
                <v:path arrowok="t"/>
              </v:shape>
            </v:group>
            <v:group style="position:absolute;left:7230;top:130;width:10;height:2" coordorigin="7230,130" coordsize="10,2">
              <v:shape style="position:absolute;left:7230;top:130;width:10;height:2" coordorigin="7230,130" coordsize="10,0" path="m7230,130l7239,130e" filled="false" stroked="true" strokeweight=".48pt" strokecolor="#000000">
                <v:path arrowok="t"/>
              </v:shape>
            </v:group>
            <v:group style="position:absolute;left:7239;top:130;width:701;height:2" coordorigin="7239,130" coordsize="701,2">
              <v:shape style="position:absolute;left:7239;top:130;width:701;height:2" coordorigin="7239,130" coordsize="701,0" path="m7239,130l7940,130e" filled="false" stroked="true" strokeweight=".48pt" strokecolor="#000000">
                <v:path arrowok="t"/>
              </v:shape>
            </v:group>
            <v:group style="position:absolute;left:7940;top:130;width:10;height:2" coordorigin="7940,130" coordsize="10,2">
              <v:shape style="position:absolute;left:7940;top:130;width:10;height:2" coordorigin="7940,130" coordsize="10,0" path="m7940,130l7950,130e" filled="false" stroked="true" strokeweight=".48pt" strokecolor="#000000">
                <v:path arrowok="t"/>
              </v:shape>
            </v:group>
            <v:group style="position:absolute;left:7950;top:130;width:1547;height:2" coordorigin="7950,130" coordsize="1547,2">
              <v:shape style="position:absolute;left:7950;top:130;width:1547;height:2" coordorigin="7950,130" coordsize="1547,0" path="m7950,130l9496,130e" filled="false" stroked="true" strokeweight=".48pt" strokecolor="#000000">
                <v:path arrowok="t"/>
              </v:shape>
            </v:group>
            <v:group style="position:absolute;left:9496;top:130;width:10;height:2" coordorigin="9496,130" coordsize="10,2">
              <v:shape style="position:absolute;left:9496;top:130;width:10;height:2" coordorigin="9496,130" coordsize="10,0" path="m9496,130l9505,130e" filled="false" stroked="true" strokeweight=".48pt" strokecolor="#000000">
                <v:path arrowok="t"/>
              </v:shape>
            </v:group>
            <v:group style="position:absolute;left:9505;top:130;width:1551;height:2" coordorigin="9505,130" coordsize="1551,2">
              <v:shape style="position:absolute;left:9505;top:130;width:1551;height:2" coordorigin="9505,130" coordsize="1551,0" path="m9505,130l11056,130e" filled="false" stroked="true" strokeweight=".48pt" strokecolor="#000000">
                <v:path arrowok="t"/>
              </v:shape>
            </v:group>
            <v:group style="position:absolute;left:11056;top:130;width:10;height:2" coordorigin="11056,130" coordsize="10,2">
              <v:shape style="position:absolute;left:11056;top:130;width:10;height:2" coordorigin="11056,130" coordsize="10,0" path="m11056,130l11065,130e" filled="false" stroked="true" strokeweight=".48pt" strokecolor="#000000">
                <v:path arrowok="t"/>
              </v:shape>
            </v:group>
            <v:group style="position:absolute;left:11065;top:130;width:418;height:2" coordorigin="11065,130" coordsize="418,2">
              <v:shape style="position:absolute;left:11065;top:130;width:418;height:2" coordorigin="11065,130" coordsize="418,0" path="m11065,130l11483,130e" filled="false" stroked="true" strokeweight=".48pt" strokecolor="#000000">
                <v:path arrowok="t"/>
              </v:shape>
            </v:group>
            <v:group style="position:absolute;left:11483;top:130;width:10;height:2" coordorigin="11483,130" coordsize="10,2">
              <v:shape style="position:absolute;left:11483;top:130;width:10;height:2" coordorigin="11483,130" coordsize="10,0" path="m11483,130l11493,130e" filled="false" stroked="true" strokeweight=".48pt" strokecolor="#000000">
                <v:path arrowok="t"/>
              </v:shape>
            </v:group>
            <v:group style="position:absolute;left:11493;top:130;width:1700;height:2" coordorigin="11493,130" coordsize="1700,2">
              <v:shape style="position:absolute;left:11493;top:130;width:1700;height:2" coordorigin="11493,130" coordsize="1700,0" path="m11493,130l13192,130e" filled="false" stroked="true" strokeweight=".48pt" strokecolor="#000000">
                <v:path arrowok="t"/>
              </v:shape>
            </v:group>
            <w10:wrap type="none"/>
          </v:group>
        </w:pict>
      </w:r>
      <w:r>
        <w:rPr>
          <w:rFonts w:ascii="宋体" w:hAnsi="宋体" w:cs="宋体" w:eastAsia="宋体" w:hint="default"/>
          <w:b/>
          <w:bCs/>
          <w:sz w:val="20"/>
          <w:szCs w:val="20"/>
        </w:rPr>
        <w:t>减：</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spacing w:line="192" w:lineRule="exact" w:before="0"/>
        <w:ind w:left="238" w:right="0" w:firstLine="0"/>
        <w:jc w:val="left"/>
        <w:rPr>
          <w:rFonts w:ascii="宋体" w:hAnsi="宋体" w:cs="宋体" w:eastAsia="宋体" w:hint="default"/>
          <w:sz w:val="20"/>
          <w:szCs w:val="20"/>
        </w:rPr>
      </w:pPr>
      <w:r>
        <w:rPr>
          <w:rFonts w:ascii="宋体" w:hAnsi="宋体" w:cs="宋体" w:eastAsia="宋体" w:hint="default"/>
          <w:b/>
          <w:bCs/>
          <w:w w:val="95"/>
          <w:sz w:val="20"/>
          <w:szCs w:val="20"/>
        </w:rPr>
        <w:t>少数股东权</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60" w:lineRule="exact" w:before="147"/>
        <w:ind w:left="238" w:right="0" w:firstLine="0"/>
        <w:jc w:val="left"/>
        <w:rPr>
          <w:rFonts w:ascii="宋体" w:hAnsi="宋体" w:cs="宋体" w:eastAsia="宋体" w:hint="default"/>
          <w:sz w:val="20"/>
          <w:szCs w:val="20"/>
        </w:rPr>
      </w:pPr>
      <w:r>
        <w:rPr>
          <w:rFonts w:ascii="宋体" w:hAnsi="宋体" w:cs="宋体" w:eastAsia="宋体" w:hint="default"/>
          <w:b/>
          <w:bCs/>
          <w:sz w:val="20"/>
          <w:szCs w:val="20"/>
        </w:rPr>
        <w:t>单位：元币种：</w:t>
      </w:r>
      <w:r>
        <w:rPr>
          <w:rFonts w:ascii="宋体" w:hAnsi="宋体" w:cs="宋体" w:eastAsia="宋体" w:hint="default"/>
          <w:sz w:val="20"/>
          <w:szCs w:val="20"/>
        </w:rPr>
      </w:r>
    </w:p>
    <w:p>
      <w:pPr>
        <w:spacing w:line="260" w:lineRule="exact" w:before="0"/>
        <w:ind w:left="1042" w:right="0" w:firstLine="0"/>
        <w:jc w:val="left"/>
        <w:rPr>
          <w:rFonts w:ascii="宋体" w:hAnsi="宋体" w:cs="宋体" w:eastAsia="宋体" w:hint="default"/>
          <w:sz w:val="20"/>
          <w:szCs w:val="20"/>
        </w:rPr>
      </w:pPr>
      <w:r>
        <w:rPr>
          <w:rFonts w:ascii="宋体" w:hAnsi="宋体" w:cs="宋体" w:eastAsia="宋体" w:hint="default"/>
          <w:b/>
          <w:bCs/>
          <w:spacing w:val="2"/>
          <w:sz w:val="20"/>
          <w:szCs w:val="20"/>
        </w:rPr>
        <w:t>人民币</w:t>
      </w:r>
      <w:r>
        <w:rPr>
          <w:rFonts w:ascii="宋体" w:hAnsi="宋体" w:cs="宋体" w:eastAsia="宋体" w:hint="default"/>
          <w:sz w:val="20"/>
          <w:szCs w:val="20"/>
        </w:rPr>
      </w:r>
    </w:p>
    <w:p>
      <w:pPr>
        <w:spacing w:after="0" w:line="260" w:lineRule="exact"/>
        <w:jc w:val="left"/>
        <w:rPr>
          <w:rFonts w:ascii="宋体" w:hAnsi="宋体" w:cs="宋体" w:eastAsia="宋体" w:hint="default"/>
          <w:sz w:val="20"/>
          <w:szCs w:val="20"/>
        </w:rPr>
        <w:sectPr>
          <w:type w:val="continuous"/>
          <w:pgSz w:w="16850" w:h="11910" w:orient="landscape"/>
          <w:pgMar w:top="1060" w:bottom="1020" w:left="1180" w:right="0"/>
          <w:cols w:num="4" w:equalWidth="0">
            <w:col w:w="4251" w:space="1006"/>
            <w:col w:w="3962" w:space="2759"/>
            <w:col w:w="1241" w:space="129"/>
            <w:col w:w="2322"/>
          </w:cols>
        </w:sectPr>
      </w:pPr>
    </w:p>
    <w:p>
      <w:pPr>
        <w:tabs>
          <w:tab w:pos="4158" w:val="left" w:leader="none"/>
        </w:tabs>
        <w:spacing w:before="168"/>
        <w:ind w:left="2802" w:right="-17" w:firstLine="0"/>
        <w:jc w:val="left"/>
        <w:rPr>
          <w:rFonts w:ascii="宋体" w:hAnsi="宋体" w:cs="宋体" w:eastAsia="宋体" w:hint="default"/>
          <w:sz w:val="20"/>
          <w:szCs w:val="20"/>
        </w:rPr>
      </w:pPr>
      <w:r>
        <w:rPr>
          <w:rFonts w:ascii="宋体" w:hAnsi="宋体" w:cs="宋体" w:eastAsia="宋体" w:hint="default"/>
          <w:b/>
          <w:bCs/>
          <w:w w:val="95"/>
          <w:sz w:val="20"/>
          <w:szCs w:val="20"/>
        </w:rPr>
        <w:t>股本</w:t>
        <w:tab/>
      </w:r>
      <w:r>
        <w:rPr>
          <w:rFonts w:ascii="宋体" w:hAnsi="宋体" w:cs="宋体" w:eastAsia="宋体" w:hint="default"/>
          <w:b/>
          <w:bCs/>
          <w:sz w:val="20"/>
          <w:szCs w:val="20"/>
        </w:rPr>
        <w:t>资本公积</w:t>
      </w:r>
      <w:r>
        <w:rPr>
          <w:rFonts w:ascii="宋体" w:hAnsi="宋体" w:cs="宋体" w:eastAsia="宋体" w:hint="default"/>
          <w:sz w:val="20"/>
          <w:szCs w:val="20"/>
        </w:rPr>
      </w:r>
    </w:p>
    <w:p>
      <w:pPr>
        <w:tabs>
          <w:tab w:pos="1198" w:val="left" w:leader="none"/>
        </w:tabs>
        <w:spacing w:line="327" w:lineRule="exact" w:before="38"/>
        <w:ind w:left="490" w:right="-18" w:firstLine="0"/>
        <w:jc w:val="left"/>
        <w:rPr>
          <w:rFonts w:ascii="宋体" w:hAnsi="宋体" w:cs="宋体" w:eastAsia="宋体" w:hint="default"/>
          <w:sz w:val="20"/>
          <w:szCs w:val="20"/>
        </w:rPr>
      </w:pPr>
      <w:r>
        <w:rPr>
          <w:w w:val="95"/>
        </w:rPr>
        <w:br w:type="column"/>
      </w:r>
      <w:r>
        <w:rPr>
          <w:rFonts w:ascii="宋体" w:hAnsi="宋体" w:cs="宋体" w:eastAsia="宋体" w:hint="default"/>
          <w:b/>
          <w:bCs/>
          <w:w w:val="95"/>
          <w:position w:val="-12"/>
          <w:sz w:val="20"/>
          <w:szCs w:val="20"/>
        </w:rPr>
        <w:t>库存</w:t>
        <w:tab/>
      </w:r>
      <w:r>
        <w:rPr>
          <w:rFonts w:ascii="宋体" w:hAnsi="宋体" w:cs="宋体" w:eastAsia="宋体" w:hint="default"/>
          <w:b/>
          <w:bCs/>
          <w:sz w:val="20"/>
          <w:szCs w:val="20"/>
        </w:rPr>
        <w:t>专项</w:t>
      </w:r>
      <w:r>
        <w:rPr>
          <w:rFonts w:ascii="宋体" w:hAnsi="宋体" w:cs="宋体" w:eastAsia="宋体" w:hint="default"/>
          <w:sz w:val="20"/>
          <w:szCs w:val="20"/>
        </w:rPr>
      </w:r>
    </w:p>
    <w:p>
      <w:pPr>
        <w:tabs>
          <w:tab w:pos="1198" w:val="left" w:leader="none"/>
        </w:tabs>
        <w:spacing w:line="327" w:lineRule="exact" w:before="0"/>
        <w:ind w:left="588" w:right="-18" w:firstLine="0"/>
        <w:jc w:val="left"/>
        <w:rPr>
          <w:rFonts w:ascii="宋体" w:hAnsi="宋体" w:cs="宋体" w:eastAsia="宋体" w:hint="default"/>
          <w:sz w:val="20"/>
          <w:szCs w:val="20"/>
        </w:rPr>
      </w:pPr>
      <w:r>
        <w:rPr>
          <w:rFonts w:ascii="宋体" w:hAnsi="宋体" w:cs="宋体" w:eastAsia="宋体" w:hint="default"/>
          <w:b/>
          <w:bCs/>
          <w:w w:val="95"/>
          <w:position w:val="-12"/>
          <w:sz w:val="20"/>
          <w:szCs w:val="20"/>
        </w:rPr>
        <w:t>股</w:t>
        <w:tab/>
      </w:r>
      <w:r>
        <w:rPr>
          <w:rFonts w:ascii="宋体" w:hAnsi="宋体" w:cs="宋体" w:eastAsia="宋体" w:hint="default"/>
          <w:b/>
          <w:bCs/>
          <w:sz w:val="20"/>
          <w:szCs w:val="20"/>
        </w:rPr>
        <w:t>储备</w:t>
      </w:r>
      <w:r>
        <w:rPr>
          <w:rFonts w:ascii="宋体" w:hAnsi="宋体" w:cs="宋体" w:eastAsia="宋体" w:hint="default"/>
          <w:sz w:val="20"/>
          <w:szCs w:val="20"/>
        </w:rPr>
      </w:r>
    </w:p>
    <w:p>
      <w:pPr>
        <w:tabs>
          <w:tab w:pos="1947" w:val="left" w:leader="none"/>
          <w:tab w:pos="3339" w:val="left" w:leader="none"/>
          <w:tab w:pos="4307" w:val="left" w:leader="none"/>
        </w:tabs>
        <w:spacing w:line="327" w:lineRule="exact" w:before="38"/>
        <w:ind w:left="487" w:right="-18" w:firstLine="0"/>
        <w:jc w:val="left"/>
        <w:rPr>
          <w:rFonts w:ascii="宋体" w:hAnsi="宋体" w:cs="宋体" w:eastAsia="宋体" w:hint="default"/>
          <w:sz w:val="20"/>
          <w:szCs w:val="20"/>
        </w:rPr>
      </w:pPr>
      <w:r>
        <w:rPr>
          <w:w w:val="95"/>
        </w:rPr>
        <w:br w:type="column"/>
      </w:r>
      <w:r>
        <w:rPr>
          <w:rFonts w:ascii="宋体" w:hAnsi="宋体" w:cs="宋体" w:eastAsia="宋体" w:hint="default"/>
          <w:b/>
          <w:bCs/>
          <w:w w:val="95"/>
          <w:sz w:val="20"/>
          <w:szCs w:val="20"/>
        </w:rPr>
        <w:t>盈余公积</w:t>
        <w:tab/>
        <w:t>未分配利润</w:t>
        <w:tab/>
      </w:r>
      <w:r>
        <w:rPr>
          <w:rFonts w:ascii="宋体" w:hAnsi="宋体" w:cs="宋体" w:eastAsia="宋体" w:hint="default"/>
          <w:b/>
          <w:bCs/>
          <w:w w:val="95"/>
          <w:position w:val="13"/>
          <w:sz w:val="20"/>
          <w:szCs w:val="20"/>
        </w:rPr>
        <w:t>其</w:t>
        <w:tab/>
      </w:r>
      <w:r>
        <w:rPr>
          <w:rFonts w:ascii="宋体" w:hAnsi="宋体" w:cs="宋体" w:eastAsia="宋体" w:hint="default"/>
          <w:b/>
          <w:bCs/>
          <w:sz w:val="20"/>
          <w:szCs w:val="20"/>
        </w:rPr>
        <w:t>小计</w:t>
      </w:r>
      <w:r>
        <w:rPr>
          <w:rFonts w:ascii="宋体" w:hAnsi="宋体" w:cs="宋体" w:eastAsia="宋体" w:hint="default"/>
          <w:sz w:val="20"/>
          <w:szCs w:val="20"/>
        </w:rPr>
      </w:r>
    </w:p>
    <w:p>
      <w:pPr>
        <w:spacing w:line="197" w:lineRule="exact" w:before="0"/>
        <w:ind w:left="0" w:right="1169" w:firstLine="0"/>
        <w:jc w:val="right"/>
        <w:rPr>
          <w:rFonts w:ascii="宋体" w:hAnsi="宋体" w:cs="宋体" w:eastAsia="宋体" w:hint="default"/>
          <w:sz w:val="20"/>
          <w:szCs w:val="20"/>
        </w:rPr>
      </w:pPr>
      <w:r>
        <w:rPr>
          <w:rFonts w:ascii="宋体" w:hAnsi="宋体" w:cs="宋体" w:eastAsia="宋体" w:hint="default"/>
          <w:b/>
          <w:bCs/>
          <w:w w:val="99"/>
          <w:sz w:val="20"/>
          <w:szCs w:val="20"/>
        </w:rPr>
        <w:t>它</w:t>
      </w:r>
      <w:r>
        <w:rPr>
          <w:rFonts w:ascii="宋体" w:hAnsi="宋体" w:cs="宋体" w:eastAsia="宋体" w:hint="default"/>
          <w:sz w:val="20"/>
          <w:szCs w:val="20"/>
        </w:rPr>
      </w:r>
    </w:p>
    <w:p>
      <w:pPr>
        <w:tabs>
          <w:tab w:pos="2165" w:val="left" w:leader="none"/>
        </w:tabs>
        <w:spacing w:line="329" w:lineRule="exact" w:before="0"/>
        <w:ind w:left="1219" w:right="0" w:firstLine="0"/>
        <w:jc w:val="left"/>
        <w:rPr>
          <w:rFonts w:ascii="宋体" w:hAnsi="宋体" w:cs="宋体" w:eastAsia="宋体" w:hint="default"/>
          <w:sz w:val="20"/>
          <w:szCs w:val="20"/>
        </w:rPr>
      </w:pPr>
      <w:r>
        <w:rPr>
          <w:w w:val="95"/>
        </w:rPr>
        <w:br w:type="column"/>
      </w:r>
      <w:r>
        <w:rPr>
          <w:rFonts w:ascii="宋体" w:hAnsi="宋体" w:cs="宋体" w:eastAsia="宋体" w:hint="default"/>
          <w:b/>
          <w:bCs/>
          <w:w w:val="95"/>
          <w:position w:val="-12"/>
          <w:sz w:val="20"/>
          <w:szCs w:val="20"/>
        </w:rPr>
        <w:t>益</w:t>
        <w:tab/>
      </w:r>
      <w:r>
        <w:rPr>
          <w:rFonts w:ascii="宋体" w:hAnsi="宋体" w:cs="宋体" w:eastAsia="宋体" w:hint="default"/>
          <w:b/>
          <w:bCs/>
          <w:sz w:val="20"/>
          <w:szCs w:val="20"/>
        </w:rPr>
        <w:t>所有者权益合计</w:t>
      </w:r>
      <w:r>
        <w:rPr>
          <w:rFonts w:ascii="宋体" w:hAnsi="宋体" w:cs="宋体" w:eastAsia="宋体" w:hint="default"/>
          <w:sz w:val="20"/>
          <w:szCs w:val="20"/>
        </w:rPr>
      </w:r>
    </w:p>
    <w:p>
      <w:pPr>
        <w:spacing w:after="0" w:line="329" w:lineRule="exact"/>
        <w:jc w:val="left"/>
        <w:rPr>
          <w:rFonts w:ascii="宋体" w:hAnsi="宋体" w:cs="宋体" w:eastAsia="宋体" w:hint="default"/>
          <w:sz w:val="20"/>
          <w:szCs w:val="20"/>
        </w:rPr>
        <w:sectPr>
          <w:type w:val="continuous"/>
          <w:pgSz w:w="16850" w:h="11910" w:orient="landscape"/>
          <w:pgMar w:top="1060" w:bottom="1020" w:left="1180" w:right="0"/>
          <w:cols w:num="4" w:equalWidth="0">
            <w:col w:w="4966" w:space="40"/>
            <w:col w:w="1602" w:space="40"/>
            <w:col w:w="4711" w:space="40"/>
            <w:col w:w="4271"/>
          </w:cols>
        </w:sectPr>
      </w:pPr>
    </w:p>
    <w:p>
      <w:pPr>
        <w:spacing w:line="240" w:lineRule="auto" w:before="3"/>
        <w:rPr>
          <w:rFonts w:ascii="宋体" w:hAnsi="宋体" w:cs="宋体" w:eastAsia="宋体" w:hint="default"/>
          <w:b/>
          <w:bCs/>
          <w:sz w:val="2"/>
          <w:szCs w:val="2"/>
        </w:r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749.05pt;height:.5pt;mso-position-horizontal-relative:char;mso-position-vertical-relative:line" coordorigin="0,0" coordsize="14981,10">
            <v:group style="position:absolute;left:5;top:5;width:2094;height:2" coordorigin="5,5" coordsize="2094,2">
              <v:shape style="position:absolute;left:5;top:5;width:2094;height:2" coordorigin="5,5" coordsize="2094,0" path="m5,5l2098,5e" filled="false" stroked="true" strokeweight=".48001pt" strokecolor="#000000">
                <v:path arrowok="t"/>
              </v:shape>
            </v:group>
            <v:group style="position:absolute;left:2098;top:5;width:10;height:2" coordorigin="2098,5" coordsize="10,2">
              <v:shape style="position:absolute;left:2098;top:5;width:10;height:2" coordorigin="2098,5" coordsize="10,0" path="m2098,5l2108,5e" filled="false" stroked="true" strokeweight=".48001pt" strokecolor="#000000">
                <v:path arrowok="t"/>
              </v:shape>
            </v:group>
            <v:group style="position:absolute;left:2108;top:5;width:1548;height:2" coordorigin="2108,5" coordsize="1548,2">
              <v:shape style="position:absolute;left:2108;top:5;width:1548;height:2" coordorigin="2108,5" coordsize="1548,0" path="m2108,5l3656,5e" filled="false" stroked="true" strokeweight=".48001pt" strokecolor="#000000">
                <v:path arrowok="t"/>
              </v:shape>
            </v:group>
            <v:group style="position:absolute;left:3656;top:5;width:10;height:2" coordorigin="3656,5" coordsize="10,2">
              <v:shape style="position:absolute;left:3656;top:5;width:10;height:2" coordorigin="3656,5" coordsize="10,0" path="m3656,5l3665,5e" filled="false" stroked="true" strokeweight=".48001pt" strokecolor="#000000">
                <v:path arrowok="t"/>
              </v:shape>
            </v:group>
            <v:group style="position:absolute;left:3665;top:5;width:1551;height:2" coordorigin="3665,5" coordsize="1551,2">
              <v:shape style="position:absolute;left:3665;top:5;width:1551;height:2" coordorigin="3665,5" coordsize="1551,0" path="m3665,5l5216,5e" filled="false" stroked="true" strokeweight=".48001pt" strokecolor="#000000">
                <v:path arrowok="t"/>
              </v:shape>
            </v:group>
            <v:group style="position:absolute;left:5216;top:5;width:10;height:2" coordorigin="5216,5" coordsize="10,2">
              <v:shape style="position:absolute;left:5216;top:5;width:10;height:2" coordorigin="5216,5" coordsize="10,0" path="m5216,5l5226,5e" filled="false" stroked="true" strokeweight=".48001pt" strokecolor="#000000">
                <v:path arrowok="t"/>
              </v:shape>
            </v:group>
            <v:group style="position:absolute;left:5226;top:5;width:699;height:2" coordorigin="5226,5" coordsize="699,2">
              <v:shape style="position:absolute;left:5226;top:5;width:699;height:2" coordorigin="5226,5" coordsize="699,0" path="m5226,5l5924,5e" filled="false" stroked="true" strokeweight=".48001pt" strokecolor="#000000">
                <v:path arrowok="t"/>
              </v:shape>
            </v:group>
            <v:group style="position:absolute;left:5924;top:5;width:10;height:2" coordorigin="5924,5" coordsize="10,2">
              <v:shape style="position:absolute;left:5924;top:5;width:10;height:2" coordorigin="5924,5" coordsize="10,0" path="m5924,5l5934,5e" filled="false" stroked="true" strokeweight=".48001pt" strokecolor="#000000">
                <v:path arrowok="t"/>
              </v:shape>
            </v:group>
            <v:group style="position:absolute;left:5934;top:5;width:701;height:2" coordorigin="5934,5" coordsize="701,2">
              <v:shape style="position:absolute;left:5934;top:5;width:701;height:2" coordorigin="5934,5" coordsize="701,0" path="m5934,5l6635,5e" filled="false" stroked="true" strokeweight=".48001pt" strokecolor="#000000">
                <v:path arrowok="t"/>
              </v:shape>
            </v:group>
            <v:group style="position:absolute;left:6635;top:5;width:10;height:2" coordorigin="6635,5" coordsize="10,2">
              <v:shape style="position:absolute;left:6635;top:5;width:10;height:2" coordorigin="6635,5" coordsize="10,0" path="m6635,5l6644,5e" filled="false" stroked="true" strokeweight=".48001pt" strokecolor="#000000">
                <v:path arrowok="t"/>
              </v:shape>
            </v:group>
            <v:group style="position:absolute;left:6644;top:5;width:1547;height:2" coordorigin="6644,5" coordsize="1547,2">
              <v:shape style="position:absolute;left:6644;top:5;width:1547;height:2" coordorigin="6644,5" coordsize="1547,0" path="m6644,5l8190,5e" filled="false" stroked="true" strokeweight=".48001pt" strokecolor="#000000">
                <v:path arrowok="t"/>
              </v:shape>
            </v:group>
            <v:group style="position:absolute;left:8190;top:5;width:10;height:2" coordorigin="8190,5" coordsize="10,2">
              <v:shape style="position:absolute;left:8190;top:5;width:10;height:2" coordorigin="8190,5" coordsize="10,0" path="m8190,5l8200,5e" filled="false" stroked="true" strokeweight=".48001pt" strokecolor="#000000">
                <v:path arrowok="t"/>
              </v:shape>
            </v:group>
            <v:group style="position:absolute;left:8200;top:5;width:1551;height:2" coordorigin="8200,5" coordsize="1551,2">
              <v:shape style="position:absolute;left:8200;top:5;width:1551;height:2" coordorigin="8200,5" coordsize="1551,0" path="m8200,5l9750,5e" filled="false" stroked="true" strokeweight=".48001pt" strokecolor="#000000">
                <v:path arrowok="t"/>
              </v:shape>
            </v:group>
            <v:group style="position:absolute;left:9750;top:5;width:10;height:2" coordorigin="9750,5" coordsize="10,2">
              <v:shape style="position:absolute;left:9750;top:5;width:10;height:2" coordorigin="9750,5" coordsize="10,0" path="m9750,5l9760,5e" filled="false" stroked="true" strokeweight=".48001pt" strokecolor="#000000">
                <v:path arrowok="t"/>
              </v:shape>
            </v:group>
            <v:group style="position:absolute;left:9760;top:5;width:418;height:2" coordorigin="9760,5" coordsize="418,2">
              <v:shape style="position:absolute;left:9760;top:5;width:418;height:2" coordorigin="9760,5" coordsize="418,0" path="m9760,5l10177,5e" filled="false" stroked="true" strokeweight=".48001pt" strokecolor="#000000">
                <v:path arrowok="t"/>
              </v:shape>
            </v:group>
            <v:group style="position:absolute;left:10177;top:5;width:10;height:2" coordorigin="10177,5" coordsize="10,2">
              <v:shape style="position:absolute;left:10177;top:5;width:10;height:2" coordorigin="10177,5" coordsize="10,0" path="m10177,5l10187,5e" filled="false" stroked="true" strokeweight=".48001pt" strokecolor="#000000">
                <v:path arrowok="t"/>
              </v:shape>
            </v:group>
            <v:group style="position:absolute;left:10187;top:5;width:1700;height:2" coordorigin="10187,5" coordsize="1700,2">
              <v:shape style="position:absolute;left:10187;top:5;width:1700;height:2" coordorigin="10187,5" coordsize="1700,0" path="m10187,5l11887,5e" filled="false" stroked="true" strokeweight=".48001pt" strokecolor="#000000">
                <v:path arrowok="t"/>
              </v:shape>
            </v:group>
            <v:group style="position:absolute;left:11887;top:5;width:10;height:2" coordorigin="11887,5" coordsize="10,2">
              <v:shape style="position:absolute;left:11887;top:5;width:10;height:2" coordorigin="11887,5" coordsize="10,0" path="m11887,5l11896,5e" filled="false" stroked="true" strokeweight=".48001pt" strokecolor="#000000">
                <v:path arrowok="t"/>
              </v:shape>
            </v:group>
            <v:group style="position:absolute;left:11896;top:5;width:1409;height:2" coordorigin="11896,5" coordsize="1409,2">
              <v:shape style="position:absolute;left:11896;top:5;width:1409;height:2" coordorigin="11896,5" coordsize="1409,0" path="m11896,5l13305,5e" filled="false" stroked="true" strokeweight=".48001pt" strokecolor="#000000">
                <v:path arrowok="t"/>
              </v:shape>
            </v:group>
            <v:group style="position:absolute;left:13305;top:5;width:10;height:2" coordorigin="13305,5" coordsize="10,2">
              <v:shape style="position:absolute;left:13305;top:5;width:10;height:2" coordorigin="13305,5" coordsize="10,0" path="m13305,5l13315,5e" filled="false" stroked="true" strokeweight=".48001pt" strokecolor="#000000">
                <v:path arrowok="t"/>
              </v:shape>
            </v:group>
            <v:group style="position:absolute;left:13315;top:5;width:1662;height:2" coordorigin="13315,5" coordsize="1662,2">
              <v:shape style="position:absolute;left:13315;top:5;width:1662;height:2" coordorigin="13315,5" coordsize="1662,0" path="m13315,5l14976,5e" filled="false" stroked="true" strokeweight=".48001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8"/>
          <w:szCs w:val="8"/>
        </w:rPr>
      </w:pPr>
    </w:p>
    <w:p>
      <w:pPr>
        <w:tabs>
          <w:tab w:pos="2422" w:val="left" w:leader="none"/>
          <w:tab w:pos="3983" w:val="left" w:leader="none"/>
          <w:tab w:pos="7057" w:val="left" w:leader="none"/>
          <w:tab w:pos="8517" w:val="left" w:leader="none"/>
          <w:tab w:pos="10502" w:val="left" w:leader="none"/>
          <w:tab w:pos="12170" w:val="left" w:leader="none"/>
          <w:tab w:pos="13593" w:val="left" w:leader="none"/>
        </w:tabs>
        <w:spacing w:before="39"/>
        <w:ind w:left="238" w:right="0" w:firstLine="0"/>
        <w:jc w:val="left"/>
        <w:rPr>
          <w:rFonts w:ascii="Times New Roman" w:hAnsi="Times New Roman" w:cs="Times New Roman" w:eastAsia="Times New Roman" w:hint="default"/>
          <w:sz w:val="20"/>
          <w:szCs w:val="20"/>
        </w:rPr>
      </w:pPr>
      <w:r>
        <w:rPr>
          <w:rFonts w:ascii="宋体" w:hAnsi="宋体" w:cs="宋体" w:eastAsia="宋体" w:hint="default"/>
          <w:b/>
          <w:bCs/>
          <w:spacing w:val="1"/>
          <w:w w:val="95"/>
          <w:position w:val="1"/>
          <w:sz w:val="20"/>
          <w:szCs w:val="20"/>
        </w:rPr>
        <w:t>一、上年年末余额：</w:t>
        <w:tab/>
      </w:r>
      <w:r>
        <w:rPr>
          <w:rFonts w:ascii="Times New Roman" w:hAnsi="Times New Roman" w:cs="Times New Roman" w:eastAsia="Times New Roman" w:hint="default"/>
          <w:b/>
          <w:bCs/>
          <w:w w:val="95"/>
          <w:sz w:val="20"/>
          <w:szCs w:val="20"/>
        </w:rPr>
        <w:t>104,600,000.00</w:t>
        <w:tab/>
        <w:t>748,051,777.53</w:t>
        <w:tab/>
        <w:t>20,083,734.09</w:t>
        <w:tab/>
        <w:t>135,317,140.03</w:t>
        <w:tab/>
      </w:r>
      <w:r>
        <w:rPr>
          <w:rFonts w:ascii="Times New Roman" w:hAnsi="Times New Roman" w:cs="Times New Roman" w:eastAsia="Times New Roman" w:hint="default"/>
          <w:b/>
          <w:bCs/>
          <w:spacing w:val="-1"/>
          <w:sz w:val="20"/>
          <w:szCs w:val="20"/>
        </w:rPr>
        <w:t>1,008,052,651.65</w:t>
        <w:tab/>
      </w:r>
      <w:r>
        <w:rPr>
          <w:rFonts w:ascii="Times New Roman" w:hAnsi="Times New Roman" w:cs="Times New Roman" w:eastAsia="Times New Roman" w:hint="default"/>
          <w:b/>
          <w:bCs/>
          <w:w w:val="95"/>
          <w:sz w:val="20"/>
          <w:szCs w:val="20"/>
        </w:rPr>
        <w:t>10,246,917.75</w:t>
        <w:tab/>
      </w:r>
      <w:r>
        <w:rPr>
          <w:rFonts w:ascii="Times New Roman" w:hAnsi="Times New Roman" w:cs="Times New Roman" w:eastAsia="Times New Roman" w:hint="default"/>
          <w:b/>
          <w:bCs/>
          <w:spacing w:val="-1"/>
          <w:sz w:val="20"/>
          <w:szCs w:val="20"/>
        </w:rPr>
        <w:t>1,018,299,569.40</w:t>
      </w:r>
      <w:r>
        <w:rPr>
          <w:rFonts w:ascii="Times New Roman" w:hAnsi="Times New Roman" w:cs="Times New Roman" w:eastAsia="Times New Roman" w:hint="default"/>
          <w:spacing w:val="-1"/>
          <w:sz w:val="20"/>
          <w:szCs w:val="20"/>
        </w:rPr>
      </w:r>
    </w:p>
    <w:p>
      <w:pPr>
        <w:spacing w:line="20" w:lineRule="exact"/>
        <w:ind w:left="12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49.05pt;height:.5pt;mso-position-horizontal-relative:char;mso-position-vertical-relative:line" coordorigin="0,0" coordsize="14981,10">
            <v:group style="position:absolute;left:5;top:5;width:2094;height:2" coordorigin="5,5" coordsize="2094,2">
              <v:shape style="position:absolute;left:5;top:5;width:2094;height:2" coordorigin="5,5" coordsize="2094,0" path="m5,5l2098,5e" filled="false" stroked="true" strokeweight=".47998pt" strokecolor="#000000">
                <v:path arrowok="t"/>
              </v:shape>
            </v:group>
            <v:group style="position:absolute;left:2098;top:5;width:10;height:2" coordorigin="2098,5" coordsize="10,2">
              <v:shape style="position:absolute;left:2098;top:5;width:10;height:2" coordorigin="2098,5" coordsize="10,0" path="m2098,5l2108,5e" filled="false" stroked="true" strokeweight=".47998pt" strokecolor="#000000">
                <v:path arrowok="t"/>
              </v:shape>
            </v:group>
            <v:group style="position:absolute;left:2108;top:5;width:1548;height:2" coordorigin="2108,5" coordsize="1548,2">
              <v:shape style="position:absolute;left:2108;top:5;width:1548;height:2" coordorigin="2108,5" coordsize="1548,0" path="m2108,5l3656,5e" filled="false" stroked="true" strokeweight=".47998pt" strokecolor="#000000">
                <v:path arrowok="t"/>
              </v:shape>
            </v:group>
            <v:group style="position:absolute;left:3656;top:5;width:10;height:2" coordorigin="3656,5" coordsize="10,2">
              <v:shape style="position:absolute;left:3656;top:5;width:10;height:2" coordorigin="3656,5" coordsize="10,0" path="m3656,5l3665,5e" filled="false" stroked="true" strokeweight=".47998pt" strokecolor="#000000">
                <v:path arrowok="t"/>
              </v:shape>
            </v:group>
            <v:group style="position:absolute;left:3665;top:5;width:1551;height:2" coordorigin="3665,5" coordsize="1551,2">
              <v:shape style="position:absolute;left:3665;top:5;width:1551;height:2" coordorigin="3665,5" coordsize="1551,0" path="m3665,5l5216,5e" filled="false" stroked="true" strokeweight=".47998pt" strokecolor="#000000">
                <v:path arrowok="t"/>
              </v:shape>
            </v:group>
            <v:group style="position:absolute;left:5216;top:5;width:10;height:2" coordorigin="5216,5" coordsize="10,2">
              <v:shape style="position:absolute;left:5216;top:5;width:10;height:2" coordorigin="5216,5" coordsize="10,0" path="m5216,5l5226,5e" filled="false" stroked="true" strokeweight=".47998pt" strokecolor="#000000">
                <v:path arrowok="t"/>
              </v:shape>
            </v:group>
            <v:group style="position:absolute;left:5226;top:5;width:699;height:2" coordorigin="5226,5" coordsize="699,2">
              <v:shape style="position:absolute;left:5226;top:5;width:699;height:2" coordorigin="5226,5" coordsize="699,0" path="m5226,5l5924,5e" filled="false" stroked="true" strokeweight=".47998pt" strokecolor="#000000">
                <v:path arrowok="t"/>
              </v:shape>
            </v:group>
            <v:group style="position:absolute;left:5924;top:5;width:10;height:2" coordorigin="5924,5" coordsize="10,2">
              <v:shape style="position:absolute;left:5924;top:5;width:10;height:2" coordorigin="5924,5" coordsize="10,0" path="m5924,5l5934,5e" filled="false" stroked="true" strokeweight=".47998pt" strokecolor="#000000">
                <v:path arrowok="t"/>
              </v:shape>
            </v:group>
            <v:group style="position:absolute;left:5934;top:5;width:701;height:2" coordorigin="5934,5" coordsize="701,2">
              <v:shape style="position:absolute;left:5934;top:5;width:701;height:2" coordorigin="5934,5" coordsize="701,0" path="m5934,5l6635,5e" filled="false" stroked="true" strokeweight=".47998pt" strokecolor="#000000">
                <v:path arrowok="t"/>
              </v:shape>
            </v:group>
            <v:group style="position:absolute;left:6635;top:5;width:10;height:2" coordorigin="6635,5" coordsize="10,2">
              <v:shape style="position:absolute;left:6635;top:5;width:10;height:2" coordorigin="6635,5" coordsize="10,0" path="m6635,5l6644,5e" filled="false" stroked="true" strokeweight=".47998pt" strokecolor="#000000">
                <v:path arrowok="t"/>
              </v:shape>
            </v:group>
            <v:group style="position:absolute;left:6644;top:5;width:1547;height:2" coordorigin="6644,5" coordsize="1547,2">
              <v:shape style="position:absolute;left:6644;top:5;width:1547;height:2" coordorigin="6644,5" coordsize="1547,0" path="m6644,5l8190,5e" filled="false" stroked="true" strokeweight=".47998pt" strokecolor="#000000">
                <v:path arrowok="t"/>
              </v:shape>
            </v:group>
            <v:group style="position:absolute;left:8190;top:5;width:10;height:2" coordorigin="8190,5" coordsize="10,2">
              <v:shape style="position:absolute;left:8190;top:5;width:10;height:2" coordorigin="8190,5" coordsize="10,0" path="m8190,5l8200,5e" filled="false" stroked="true" strokeweight=".47998pt" strokecolor="#000000">
                <v:path arrowok="t"/>
              </v:shape>
            </v:group>
            <v:group style="position:absolute;left:8200;top:5;width:1551;height:2" coordorigin="8200,5" coordsize="1551,2">
              <v:shape style="position:absolute;left:8200;top:5;width:1551;height:2" coordorigin="8200,5" coordsize="1551,0" path="m8200,5l9750,5e" filled="false" stroked="true" strokeweight=".47998pt" strokecolor="#000000">
                <v:path arrowok="t"/>
              </v:shape>
            </v:group>
            <v:group style="position:absolute;left:9750;top:5;width:10;height:2" coordorigin="9750,5" coordsize="10,2">
              <v:shape style="position:absolute;left:9750;top:5;width:10;height:2" coordorigin="9750,5" coordsize="10,0" path="m9750,5l9760,5e" filled="false" stroked="true" strokeweight=".47998pt" strokecolor="#000000">
                <v:path arrowok="t"/>
              </v:shape>
            </v:group>
            <v:group style="position:absolute;left:9760;top:5;width:418;height:2" coordorigin="9760,5" coordsize="418,2">
              <v:shape style="position:absolute;left:9760;top:5;width:418;height:2" coordorigin="9760,5" coordsize="418,0" path="m9760,5l10177,5e" filled="false" stroked="true" strokeweight=".47998pt" strokecolor="#000000">
                <v:path arrowok="t"/>
              </v:shape>
            </v:group>
            <v:group style="position:absolute;left:10177;top:5;width:10;height:2" coordorigin="10177,5" coordsize="10,2">
              <v:shape style="position:absolute;left:10177;top:5;width:10;height:2" coordorigin="10177,5" coordsize="10,0" path="m10177,5l10187,5e" filled="false" stroked="true" strokeweight=".47998pt" strokecolor="#000000">
                <v:path arrowok="t"/>
              </v:shape>
            </v:group>
            <v:group style="position:absolute;left:10187;top:5;width:1700;height:2" coordorigin="10187,5" coordsize="1700,2">
              <v:shape style="position:absolute;left:10187;top:5;width:1700;height:2" coordorigin="10187,5" coordsize="1700,0" path="m10187,5l11887,5e" filled="false" stroked="true" strokeweight=".47998pt" strokecolor="#000000">
                <v:path arrowok="t"/>
              </v:shape>
            </v:group>
            <v:group style="position:absolute;left:11887;top:5;width:10;height:2" coordorigin="11887,5" coordsize="10,2">
              <v:shape style="position:absolute;left:11887;top:5;width:10;height:2" coordorigin="11887,5" coordsize="10,0" path="m11887,5l11896,5e" filled="false" stroked="true" strokeweight=".47998pt" strokecolor="#000000">
                <v:path arrowok="t"/>
              </v:shape>
            </v:group>
            <v:group style="position:absolute;left:11896;top:5;width:1409;height:2" coordorigin="11896,5" coordsize="1409,2">
              <v:shape style="position:absolute;left:11896;top:5;width:1409;height:2" coordorigin="11896,5" coordsize="1409,0" path="m11896,5l13305,5e" filled="false" stroked="true" strokeweight=".47998pt" strokecolor="#000000">
                <v:path arrowok="t"/>
              </v:shape>
            </v:group>
            <v:group style="position:absolute;left:13305;top:5;width:10;height:2" coordorigin="13305,5" coordsize="10,2">
              <v:shape style="position:absolute;left:13305;top:5;width:10;height:2" coordorigin="13305,5" coordsize="10,0" path="m13305,5l13315,5e" filled="false" stroked="true" strokeweight=".47998pt" strokecolor="#000000">
                <v:path arrowok="t"/>
              </v:shape>
            </v:group>
            <v:group style="position:absolute;left:13315;top:5;width:1662;height:2" coordorigin="13315,5" coordsize="1662,2">
              <v:shape style="position:absolute;left:13315;top:5;width:1662;height:2" coordorigin="13315,5" coordsize="1662,0" path="m13315,5l14976,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b/>
          <w:bCs/>
          <w:sz w:val="10"/>
          <w:szCs w:val="10"/>
        </w:rPr>
      </w:pPr>
    </w:p>
    <w:tbl>
      <w:tblPr>
        <w:tblW w:w="0" w:type="auto"/>
        <w:jc w:val="left"/>
        <w:tblInd w:w="130" w:type="dxa"/>
        <w:tblLayout w:type="fixed"/>
        <w:tblCellMar>
          <w:top w:w="0" w:type="dxa"/>
          <w:left w:w="0" w:type="dxa"/>
          <w:bottom w:w="0" w:type="dxa"/>
          <w:right w:w="0" w:type="dxa"/>
        </w:tblCellMar>
        <w:tblLook w:val="01E0"/>
      </w:tblPr>
      <w:tblGrid>
        <w:gridCol w:w="2120"/>
        <w:gridCol w:w="1578"/>
        <w:gridCol w:w="1726"/>
        <w:gridCol w:w="2808"/>
        <w:gridCol w:w="1773"/>
        <w:gridCol w:w="1902"/>
        <w:gridCol w:w="1420"/>
        <w:gridCol w:w="1645"/>
      </w:tblGrid>
      <w:tr>
        <w:trPr>
          <w:trHeight w:val="334" w:hRule="exact"/>
        </w:trPr>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08"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2851" w:type="dxa"/>
            <w:gridSpan w:val="7"/>
            <w:vMerge w:val="restart"/>
            <w:tcBorders>
              <w:top w:val="nil" w:sz="6" w:space="0" w:color="auto"/>
              <w:left w:val="nil" w:sz="6" w:space="0" w:color="auto"/>
              <w:right w:val="nil" w:sz="6" w:space="0" w:color="auto"/>
            </w:tcBorders>
          </w:tcPr>
          <w:p>
            <w:pPr/>
          </w:p>
        </w:tc>
      </w:tr>
      <w:tr>
        <w:trPr>
          <w:trHeight w:val="466" w:hRule="exact"/>
        </w:trPr>
        <w:tc>
          <w:tcPr>
            <w:tcW w:w="2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08"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2851" w:type="dxa"/>
            <w:gridSpan w:val="7"/>
            <w:vMerge/>
            <w:tcBorders>
              <w:left w:val="nil" w:sz="6" w:space="0" w:color="auto"/>
              <w:bottom w:val="single" w:sz="4" w:space="0" w:color="000000"/>
              <w:right w:val="nil" w:sz="6" w:space="0" w:color="auto"/>
            </w:tcBorders>
          </w:tcPr>
          <w:p>
            <w:pPr/>
          </w:p>
        </w:tc>
      </w:tr>
      <w:tr>
        <w:trPr>
          <w:trHeight w:val="463" w:hRule="exact"/>
        </w:trPr>
        <w:tc>
          <w:tcPr>
            <w:tcW w:w="2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b/>
                <w:bCs/>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104,600,000.00</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b/>
                <w:bCs/>
                <w:sz w:val="19"/>
                <w:szCs w:val="19"/>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b/>
                <w:w w:val="95"/>
                <w:sz w:val="20"/>
              </w:rPr>
              <w:t>748,051,777.53</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b/>
                <w:bCs/>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20,083,734.09</w:t>
            </w:r>
            <w:r>
              <w:rPr>
                <w:rFonts w:ascii="Times New Roman"/>
                <w:sz w:val="20"/>
              </w:rPr>
            </w:r>
          </w:p>
        </w:tc>
        <w:tc>
          <w:tcPr>
            <w:tcW w:w="177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b/>
                <w:bCs/>
                <w:sz w:val="19"/>
                <w:szCs w:val="19"/>
              </w:rPr>
            </w:pPr>
          </w:p>
          <w:p>
            <w:pPr>
              <w:pStyle w:val="TableParagraph"/>
              <w:spacing w:line="240" w:lineRule="auto"/>
              <w:ind w:right="365"/>
              <w:jc w:val="right"/>
              <w:rPr>
                <w:rFonts w:ascii="Times New Roman" w:hAnsi="Times New Roman" w:cs="Times New Roman" w:eastAsia="Times New Roman" w:hint="default"/>
                <w:sz w:val="20"/>
                <w:szCs w:val="20"/>
              </w:rPr>
            </w:pPr>
            <w:r>
              <w:rPr>
                <w:rFonts w:ascii="Times New Roman"/>
                <w:b/>
                <w:w w:val="95"/>
                <w:sz w:val="20"/>
              </w:rPr>
              <w:t>135,317,140.03</w:t>
            </w:r>
            <w:r>
              <w:rPr>
                <w:rFonts w:ascii="Times New Roman"/>
                <w:sz w:val="20"/>
              </w:rPr>
            </w:r>
          </w:p>
        </w:tc>
        <w:tc>
          <w:tcPr>
            <w:tcW w:w="190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b/>
                <w:bCs/>
                <w:sz w:val="19"/>
                <w:szCs w:val="19"/>
              </w:rPr>
            </w:pPr>
          </w:p>
          <w:p>
            <w:pPr>
              <w:pStyle w:val="TableParagraph"/>
              <w:spacing w:line="240" w:lineRule="auto"/>
              <w:ind w:right="134"/>
              <w:jc w:val="right"/>
              <w:rPr>
                <w:rFonts w:ascii="Times New Roman" w:hAnsi="Times New Roman" w:cs="Times New Roman" w:eastAsia="Times New Roman" w:hint="default"/>
                <w:sz w:val="20"/>
                <w:szCs w:val="20"/>
              </w:rPr>
            </w:pPr>
            <w:r>
              <w:rPr>
                <w:rFonts w:ascii="Times New Roman"/>
                <w:b/>
                <w:spacing w:val="-1"/>
                <w:sz w:val="20"/>
              </w:rPr>
              <w:t>1,008,052,651.65</w:t>
            </w:r>
            <w:r>
              <w:rPr>
                <w:rFonts w:ascii="Times New Roman"/>
                <w:spacing w:val="-1"/>
                <w:sz w:val="20"/>
              </w:rPr>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b/>
                <w:bCs/>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b/>
                <w:sz w:val="20"/>
              </w:rPr>
              <w:t>10,246,917.75</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b/>
                <w:bCs/>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spacing w:val="-1"/>
                <w:sz w:val="20"/>
              </w:rPr>
              <w:t>1,018,299,569.40</w:t>
            </w:r>
            <w:r>
              <w:rPr>
                <w:rFonts w:ascii="Times New Roman"/>
                <w:spacing w:val="-1"/>
                <w:sz w:val="20"/>
              </w:rPr>
            </w:r>
          </w:p>
        </w:tc>
      </w:tr>
      <w:tr>
        <w:trPr>
          <w:trHeight w:val="787" w:hRule="exact"/>
        </w:trPr>
        <w:tc>
          <w:tcPr>
            <w:tcW w:w="2120"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三、本年增减变动金</w:t>
            </w:r>
            <w:r>
              <w:rPr>
                <w:rFonts w:ascii="宋体" w:hAnsi="宋体" w:cs="宋体" w:eastAsia="宋体" w:hint="default"/>
                <w:sz w:val="20"/>
                <w:szCs w:val="20"/>
              </w:rPr>
            </w:r>
          </w:p>
          <w:p>
            <w:pPr>
              <w:pStyle w:val="TableParagraph"/>
              <w:spacing w:line="260" w:lineRule="exact" w:before="24"/>
              <w:ind w:left="108" w:right="202"/>
              <w:jc w:val="left"/>
              <w:rPr>
                <w:rFonts w:ascii="宋体" w:hAnsi="宋体" w:cs="宋体" w:eastAsia="宋体" w:hint="default"/>
                <w:sz w:val="20"/>
                <w:szCs w:val="20"/>
              </w:rPr>
            </w:pPr>
            <w:r>
              <w:rPr>
                <w:rFonts w:ascii="宋体" w:hAnsi="宋体" w:cs="宋体" w:eastAsia="宋体" w:hint="default"/>
                <w:b/>
                <w:bCs/>
                <w:sz w:val="20"/>
                <w:szCs w:val="20"/>
              </w:rPr>
              <w:t>额</w:t>
            </w:r>
            <w:r>
              <w:rPr>
                <w:rFonts w:ascii="宋体" w:hAnsi="宋体" w:cs="宋体" w:eastAsia="宋体" w:hint="default"/>
                <w:b/>
                <w:bCs/>
                <w:sz w:val="20"/>
                <w:szCs w:val="20"/>
              </w:rPr>
              <w:t>(</w:t>
            </w:r>
            <w:r>
              <w:rPr>
                <w:rFonts w:ascii="宋体" w:hAnsi="宋体" w:cs="宋体" w:eastAsia="宋体" w:hint="default"/>
                <w:b/>
                <w:bCs/>
                <w:sz w:val="20"/>
                <w:szCs w:val="20"/>
              </w:rPr>
              <w:t>减少以“</w:t>
            </w:r>
            <w:r>
              <w:rPr>
                <w:rFonts w:ascii="宋体" w:hAnsi="宋体" w:cs="宋体" w:eastAsia="宋体" w:hint="default"/>
                <w:b/>
                <w:bCs/>
                <w:sz w:val="20"/>
                <w:szCs w:val="20"/>
              </w:rPr>
              <w:t>-</w:t>
            </w:r>
            <w:r>
              <w:rPr>
                <w:rFonts w:ascii="宋体" w:hAnsi="宋体" w:cs="宋体" w:eastAsia="宋体" w:hint="default"/>
                <w:b/>
                <w:bCs/>
                <w:sz w:val="20"/>
                <w:szCs w:val="20"/>
              </w:rPr>
              <w:t>”号列</w:t>
            </w:r>
            <w:r>
              <w:rPr>
                <w:rFonts w:ascii="宋体" w:hAnsi="宋体" w:cs="宋体" w:eastAsia="宋体" w:hint="default"/>
                <w:b/>
                <w:bCs/>
                <w:w w:val="99"/>
                <w:sz w:val="20"/>
                <w:szCs w:val="20"/>
              </w:rPr>
              <w:t> </w:t>
            </w:r>
            <w:r>
              <w:rPr>
                <w:rFonts w:ascii="宋体" w:hAnsi="宋体" w:cs="宋体" w:eastAsia="宋体" w:hint="default"/>
                <w:b/>
                <w:bCs/>
                <w:sz w:val="20"/>
                <w:szCs w:val="20"/>
              </w:rPr>
              <w:t>示</w:t>
            </w:r>
            <w:r>
              <w:rPr>
                <w:rFonts w:ascii="宋体" w:hAnsi="宋体" w:cs="宋体" w:eastAsia="宋体" w:hint="default"/>
                <w:b/>
                <w:bCs/>
                <w:sz w:val="20"/>
                <w:szCs w:val="20"/>
              </w:rPr>
              <w:t>)</w:t>
            </w:r>
            <w:r>
              <w:rPr>
                <w:rFonts w:ascii="宋体" w:hAnsi="宋体" w:cs="宋体" w:eastAsia="宋体" w:hint="default"/>
                <w:sz w:val="20"/>
                <w:szCs w:val="20"/>
              </w:rPr>
            </w: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7"/>
                <w:szCs w:val="27"/>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7"/>
                <w:szCs w:val="27"/>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b/>
                <w:w w:val="95"/>
                <w:sz w:val="20"/>
              </w:rPr>
              <w:t>-69,178,662.88</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7"/>
                <w:szCs w:val="27"/>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6,844,911.15</w:t>
            </w:r>
            <w:r>
              <w:rPr>
                <w:rFonts w:ascii="Times New Roman"/>
                <w:sz w:val="20"/>
              </w:rPr>
            </w:r>
          </w:p>
        </w:tc>
        <w:tc>
          <w:tcPr>
            <w:tcW w:w="177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7"/>
                <w:szCs w:val="27"/>
              </w:rPr>
            </w:pPr>
          </w:p>
          <w:p>
            <w:pPr>
              <w:pStyle w:val="TableParagraph"/>
              <w:spacing w:line="240" w:lineRule="auto"/>
              <w:ind w:right="365"/>
              <w:jc w:val="right"/>
              <w:rPr>
                <w:rFonts w:ascii="Times New Roman" w:hAnsi="Times New Roman" w:cs="Times New Roman" w:eastAsia="Times New Roman" w:hint="default"/>
                <w:sz w:val="20"/>
                <w:szCs w:val="20"/>
              </w:rPr>
            </w:pPr>
            <w:r>
              <w:rPr>
                <w:rFonts w:ascii="Times New Roman"/>
                <w:b/>
                <w:w w:val="95"/>
                <w:sz w:val="20"/>
              </w:rPr>
              <w:t>43,027,187.98</w:t>
            </w:r>
            <w:r>
              <w:rPr>
                <w:rFonts w:ascii="Times New Roman"/>
                <w:sz w:val="20"/>
              </w:rPr>
            </w:r>
          </w:p>
        </w:tc>
        <w:tc>
          <w:tcPr>
            <w:tcW w:w="190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7"/>
                <w:szCs w:val="27"/>
              </w:rPr>
            </w:pPr>
          </w:p>
          <w:p>
            <w:pPr>
              <w:pStyle w:val="TableParagraph"/>
              <w:spacing w:line="240" w:lineRule="auto"/>
              <w:ind w:right="133"/>
              <w:jc w:val="right"/>
              <w:rPr>
                <w:rFonts w:ascii="Times New Roman" w:hAnsi="Times New Roman" w:cs="Times New Roman" w:eastAsia="Times New Roman" w:hint="default"/>
                <w:sz w:val="20"/>
                <w:szCs w:val="20"/>
              </w:rPr>
            </w:pPr>
            <w:r>
              <w:rPr>
                <w:rFonts w:ascii="Times New Roman"/>
                <w:b/>
                <w:w w:val="95"/>
                <w:sz w:val="20"/>
              </w:rPr>
              <w:t>32,993,436.25</w:t>
            </w:r>
            <w:r>
              <w:rPr>
                <w:rFonts w:ascii="Times New Roman"/>
                <w:sz w:val="20"/>
              </w:rPr>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7"/>
                <w:szCs w:val="27"/>
              </w:rPr>
            </w:pPr>
          </w:p>
          <w:p>
            <w:pPr>
              <w:pStyle w:val="TableParagraph"/>
              <w:spacing w:line="240" w:lineRule="auto"/>
              <w:ind w:left="95" w:right="0"/>
              <w:jc w:val="center"/>
              <w:rPr>
                <w:rFonts w:ascii="Times New Roman" w:hAnsi="Times New Roman" w:cs="Times New Roman" w:eastAsia="Times New Roman" w:hint="default"/>
                <w:sz w:val="20"/>
                <w:szCs w:val="20"/>
              </w:rPr>
            </w:pPr>
            <w:r>
              <w:rPr>
                <w:rFonts w:ascii="Times New Roman"/>
                <w:b/>
                <w:sz w:val="20"/>
              </w:rPr>
              <w:t>8,101,172.83</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7"/>
              <w:ind w:right="0"/>
              <w:jc w:val="left"/>
              <w:rPr>
                <w:rFonts w:ascii="Times New Roman" w:hAnsi="Times New Roman" w:cs="Times New Roman" w:eastAsia="Times New Roman" w:hint="default"/>
                <w:b/>
                <w:bCs/>
                <w:sz w:val="27"/>
                <w:szCs w:val="27"/>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41,094,609.08</w:t>
            </w:r>
            <w:r>
              <w:rPr>
                <w:rFonts w:ascii="Times New Roman"/>
                <w:sz w:val="20"/>
              </w:rPr>
            </w:r>
          </w:p>
        </w:tc>
      </w:tr>
      <w:tr>
        <w:trPr>
          <w:trHeight w:val="466" w:hRule="exact"/>
        </w:trPr>
        <w:tc>
          <w:tcPr>
            <w:tcW w:w="2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08"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z w:val="20"/>
                <w:szCs w:val="20"/>
              </w:rPr>
              <w:t>净利润</w:t>
            </w: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b/>
                <w:bCs/>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b/>
                <w:bCs/>
                <w:sz w:val="19"/>
                <w:szCs w:val="19"/>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b/>
                <w:bCs/>
                <w:sz w:val="19"/>
                <w:szCs w:val="19"/>
              </w:rPr>
            </w:pPr>
          </w:p>
          <w:p>
            <w:pPr>
              <w:pStyle w:val="TableParagraph"/>
              <w:tabs>
                <w:tab w:pos="710" w:val="left" w:leader="none"/>
                <w:tab w:pos="2265"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t>-</w:t>
            </w:r>
            <w:r>
              <w:rPr>
                <w:rFonts w:ascii="Times New Roman"/>
                <w:sz w:val="20"/>
              </w:rPr>
            </w:r>
          </w:p>
        </w:tc>
        <w:tc>
          <w:tcPr>
            <w:tcW w:w="177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b/>
                <w:bCs/>
                <w:sz w:val="19"/>
                <w:szCs w:val="19"/>
              </w:rPr>
            </w:pPr>
          </w:p>
          <w:p>
            <w:pPr>
              <w:pStyle w:val="TableParagraph"/>
              <w:spacing w:line="240" w:lineRule="auto"/>
              <w:ind w:right="365"/>
              <w:jc w:val="right"/>
              <w:rPr>
                <w:rFonts w:ascii="Times New Roman" w:hAnsi="Times New Roman" w:cs="Times New Roman" w:eastAsia="Times New Roman" w:hint="default"/>
                <w:sz w:val="20"/>
                <w:szCs w:val="20"/>
              </w:rPr>
            </w:pPr>
            <w:r>
              <w:rPr>
                <w:rFonts w:ascii="Times New Roman"/>
                <w:w w:val="95"/>
                <w:sz w:val="20"/>
              </w:rPr>
              <w:t>81,252,099.13</w:t>
            </w:r>
            <w:r>
              <w:rPr>
                <w:rFonts w:ascii="Times New Roman"/>
                <w:sz w:val="20"/>
              </w:rPr>
            </w:r>
          </w:p>
        </w:tc>
        <w:tc>
          <w:tcPr>
            <w:tcW w:w="190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b/>
                <w:bCs/>
                <w:sz w:val="19"/>
                <w:szCs w:val="19"/>
              </w:rPr>
            </w:pPr>
          </w:p>
          <w:p>
            <w:pPr>
              <w:pStyle w:val="TableParagraph"/>
              <w:spacing w:line="240" w:lineRule="auto"/>
              <w:ind w:right="131"/>
              <w:jc w:val="right"/>
              <w:rPr>
                <w:rFonts w:ascii="Times New Roman" w:hAnsi="Times New Roman" w:cs="Times New Roman" w:eastAsia="Times New Roman" w:hint="default"/>
                <w:sz w:val="20"/>
                <w:szCs w:val="20"/>
              </w:rPr>
            </w:pPr>
            <w:r>
              <w:rPr>
                <w:rFonts w:ascii="Times New Roman"/>
                <w:w w:val="95"/>
                <w:sz w:val="20"/>
              </w:rPr>
              <w:t>81,252,099.13</w:t>
            </w:r>
            <w:r>
              <w:rPr>
                <w:rFonts w:ascii="Times New Roman"/>
                <w:sz w:val="20"/>
              </w:rPr>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b/>
                <w:bCs/>
                <w:sz w:val="19"/>
                <w:szCs w:val="19"/>
              </w:rPr>
            </w:pPr>
          </w:p>
          <w:p>
            <w:pPr>
              <w:pStyle w:val="TableParagraph"/>
              <w:spacing w:line="240" w:lineRule="auto"/>
              <w:ind w:left="95" w:right="0"/>
              <w:jc w:val="center"/>
              <w:rPr>
                <w:rFonts w:ascii="Times New Roman" w:hAnsi="Times New Roman" w:cs="Times New Roman" w:eastAsia="Times New Roman" w:hint="default"/>
                <w:sz w:val="20"/>
                <w:szCs w:val="20"/>
              </w:rPr>
            </w:pPr>
            <w:r>
              <w:rPr>
                <w:rFonts w:ascii="Times New Roman"/>
                <w:sz w:val="20"/>
              </w:rPr>
              <w:t>7,635,092.19</w:t>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b/>
                <w:bCs/>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88,887,191.32</w:t>
            </w:r>
            <w:r>
              <w:rPr>
                <w:rFonts w:ascii="Times New Roman"/>
                <w:sz w:val="20"/>
              </w:rPr>
            </w:r>
          </w:p>
        </w:tc>
      </w:tr>
      <w:tr>
        <w:trPr>
          <w:trHeight w:val="463" w:hRule="exact"/>
        </w:trPr>
        <w:tc>
          <w:tcPr>
            <w:tcW w:w="2120"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08"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z w:val="20"/>
                <w:szCs w:val="20"/>
              </w:rPr>
              <w:t>其它综合收益</w:t>
            </w:r>
          </w:p>
        </w:tc>
        <w:tc>
          <w:tcPr>
            <w:tcW w:w="157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b/>
                <w:bCs/>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b/>
                <w:bCs/>
                <w:sz w:val="18"/>
                <w:szCs w:val="18"/>
              </w:rPr>
            </w:pPr>
          </w:p>
          <w:p>
            <w:pPr>
              <w:pStyle w:val="TableParagraph"/>
              <w:spacing w:line="240" w:lineRule="auto"/>
              <w:ind w:right="3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b/>
                <w:bCs/>
                <w:sz w:val="18"/>
                <w:szCs w:val="18"/>
              </w:rPr>
            </w:pPr>
          </w:p>
          <w:p>
            <w:pPr>
              <w:pStyle w:val="TableParagraph"/>
              <w:tabs>
                <w:tab w:pos="710" w:val="left" w:leader="none"/>
                <w:tab w:pos="2265" w:val="left" w:leader="none"/>
              </w:tabs>
              <w:spacing w:line="240" w:lineRule="auto"/>
              <w:ind w:right="153"/>
              <w:jc w:val="right"/>
              <w:rPr>
                <w:rFonts w:ascii="Times New Roman" w:hAnsi="Times New Roman" w:cs="Times New Roman" w:eastAsia="Times New Roman" w:hint="default"/>
                <w:sz w:val="20"/>
                <w:szCs w:val="20"/>
              </w:rPr>
            </w:pPr>
            <w:r>
              <w:rPr>
                <w:rFonts w:ascii="Times New Roman"/>
                <w:w w:val="95"/>
                <w:sz w:val="20"/>
              </w:rPr>
              <w:t>-</w:t>
              <w:tab/>
              <w:t>-</w:t>
              <w:tab/>
              <w:t>-</w:t>
            </w:r>
            <w:r>
              <w:rPr>
                <w:rFonts w:ascii="Times New Roman"/>
                <w:sz w:val="20"/>
              </w:rPr>
            </w:r>
          </w:p>
        </w:tc>
        <w:tc>
          <w:tcPr>
            <w:tcW w:w="1773" w:type="dxa"/>
            <w:tcBorders>
              <w:top w:val="single" w:sz="4" w:space="0" w:color="000000"/>
              <w:left w:val="nil" w:sz="6" w:space="0" w:color="auto"/>
              <w:bottom w:val="single" w:sz="4" w:space="0" w:color="000000"/>
              <w:right w:val="nil" w:sz="6" w:space="0" w:color="auto"/>
            </w:tcBorders>
          </w:tcPr>
          <w:p>
            <w:pPr/>
          </w:p>
        </w:tc>
        <w:tc>
          <w:tcPr>
            <w:tcW w:w="1902" w:type="dxa"/>
            <w:tcBorders>
              <w:top w:val="single" w:sz="4" w:space="0" w:color="000000"/>
              <w:left w:val="nil" w:sz="6" w:space="0" w:color="auto"/>
              <w:bottom w:val="single" w:sz="4" w:space="0" w:color="000000"/>
              <w:right w:val="nil" w:sz="6" w:space="0" w:color="auto"/>
            </w:tcBorders>
          </w:tcPr>
          <w:p>
            <w:pPr/>
          </w:p>
        </w:tc>
        <w:tc>
          <w:tcPr>
            <w:tcW w:w="1420" w:type="dxa"/>
            <w:tcBorders>
              <w:top w:val="single" w:sz="4" w:space="0" w:color="000000"/>
              <w:left w:val="nil" w:sz="6" w:space="0" w:color="auto"/>
              <w:bottom w:val="single" w:sz="4" w:space="0" w:color="000000"/>
              <w:right w:val="nil" w:sz="6" w:space="0" w:color="auto"/>
            </w:tcBorders>
          </w:tcPr>
          <w:p>
            <w:pPr/>
          </w:p>
        </w:tc>
        <w:tc>
          <w:tcPr>
            <w:tcW w:w="1645" w:type="dxa"/>
            <w:tcBorders>
              <w:top w:val="single" w:sz="4" w:space="0" w:color="000000"/>
              <w:left w:val="nil" w:sz="6" w:space="0" w:color="auto"/>
              <w:bottom w:val="single" w:sz="4" w:space="0" w:color="000000"/>
              <w:right w:val="nil" w:sz="6" w:space="0" w:color="auto"/>
            </w:tcBorders>
          </w:tcPr>
          <w:p>
            <w:pPr/>
          </w:p>
        </w:tc>
      </w:tr>
      <w:tr>
        <w:trPr>
          <w:trHeight w:val="255" w:hRule="exact"/>
        </w:trPr>
        <w:tc>
          <w:tcPr>
            <w:tcW w:w="2120" w:type="dxa"/>
            <w:tcBorders>
              <w:top w:val="single" w:sz="4" w:space="0" w:color="000000"/>
              <w:left w:val="nil" w:sz="6" w:space="0" w:color="auto"/>
              <w:bottom w:val="nil" w:sz="6" w:space="0" w:color="auto"/>
              <w:right w:val="nil" w:sz="6" w:space="0" w:color="auto"/>
            </w:tcBorders>
          </w:tcPr>
          <w:p>
            <w:pPr>
              <w:pStyle w:val="TableParagraph"/>
              <w:spacing w:line="230" w:lineRule="exact"/>
              <w:ind w:left="141" w:right="0"/>
              <w:jc w:val="left"/>
              <w:rPr>
                <w:rFonts w:ascii="宋体" w:hAnsi="宋体" w:cs="宋体" w:eastAsia="宋体" w:hint="default"/>
                <w:sz w:val="20"/>
                <w:szCs w:val="20"/>
              </w:rPr>
            </w:pPr>
            <w:r>
              <w:rPr>
                <w:rFonts w:ascii="宋体" w:hAnsi="宋体" w:cs="宋体" w:eastAsia="宋体" w:hint="default"/>
                <w:b/>
                <w:bCs/>
                <w:sz w:val="20"/>
                <w:szCs w:val="20"/>
              </w:rPr>
              <w:t>上述（一）和（二）</w:t>
            </w:r>
            <w:r>
              <w:rPr>
                <w:rFonts w:ascii="宋体" w:hAnsi="宋体" w:cs="宋体" w:eastAsia="宋体" w:hint="default"/>
                <w:sz w:val="20"/>
                <w:szCs w:val="20"/>
              </w:rPr>
            </w:r>
          </w:p>
        </w:tc>
        <w:tc>
          <w:tcPr>
            <w:tcW w:w="1578" w:type="dxa"/>
            <w:tcBorders>
              <w:top w:val="single" w:sz="4" w:space="0" w:color="000000"/>
              <w:left w:val="nil" w:sz="6" w:space="0" w:color="auto"/>
              <w:bottom w:val="nil" w:sz="6" w:space="0" w:color="auto"/>
              <w:right w:val="nil" w:sz="6" w:space="0" w:color="auto"/>
            </w:tcBorders>
          </w:tcPr>
          <w:p>
            <w:pPr/>
          </w:p>
        </w:tc>
        <w:tc>
          <w:tcPr>
            <w:tcW w:w="1726" w:type="dxa"/>
            <w:tcBorders>
              <w:top w:val="single" w:sz="4" w:space="0" w:color="000000"/>
              <w:left w:val="nil" w:sz="6" w:space="0" w:color="auto"/>
              <w:bottom w:val="nil" w:sz="6" w:space="0" w:color="auto"/>
              <w:right w:val="nil" w:sz="6" w:space="0" w:color="auto"/>
            </w:tcBorders>
          </w:tcPr>
          <w:p>
            <w:pPr/>
          </w:p>
        </w:tc>
        <w:tc>
          <w:tcPr>
            <w:tcW w:w="2808" w:type="dxa"/>
            <w:tcBorders>
              <w:top w:val="single" w:sz="4" w:space="0" w:color="000000"/>
              <w:left w:val="nil" w:sz="6" w:space="0" w:color="auto"/>
              <w:bottom w:val="nil" w:sz="6" w:space="0" w:color="auto"/>
              <w:right w:val="nil" w:sz="6" w:space="0" w:color="auto"/>
            </w:tcBorders>
          </w:tcPr>
          <w:p>
            <w:pPr/>
          </w:p>
        </w:tc>
        <w:tc>
          <w:tcPr>
            <w:tcW w:w="1773" w:type="dxa"/>
            <w:tcBorders>
              <w:top w:val="single" w:sz="4" w:space="0" w:color="000000"/>
              <w:left w:val="nil" w:sz="6" w:space="0" w:color="auto"/>
              <w:bottom w:val="nil" w:sz="6" w:space="0" w:color="auto"/>
              <w:right w:val="nil" w:sz="6" w:space="0" w:color="auto"/>
            </w:tcBorders>
          </w:tcPr>
          <w:p>
            <w:pPr/>
          </w:p>
        </w:tc>
        <w:tc>
          <w:tcPr>
            <w:tcW w:w="1902" w:type="dxa"/>
            <w:tcBorders>
              <w:top w:val="single" w:sz="4" w:space="0" w:color="000000"/>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
        </w:tc>
        <w:tc>
          <w:tcPr>
            <w:tcW w:w="1645" w:type="dxa"/>
            <w:tcBorders>
              <w:top w:val="single" w:sz="4" w:space="0" w:color="000000"/>
              <w:left w:val="nil" w:sz="6" w:space="0" w:color="auto"/>
              <w:bottom w:val="nil" w:sz="6" w:space="0" w:color="auto"/>
              <w:right w:val="nil" w:sz="6" w:space="0" w:color="auto"/>
            </w:tcBorders>
          </w:tcPr>
          <w:p>
            <w:pPr/>
          </w:p>
        </w:tc>
      </w:tr>
    </w:tbl>
    <w:p>
      <w:pPr>
        <w:tabs>
          <w:tab w:pos="3605" w:val="left" w:leader="none"/>
          <w:tab w:pos="5166" w:val="left" w:leader="none"/>
          <w:tab w:pos="5874" w:val="left" w:leader="none"/>
          <w:tab w:pos="6584" w:val="left" w:leader="none"/>
          <w:tab w:pos="8140" w:val="left" w:leader="none"/>
          <w:tab w:pos="8618" w:val="left" w:leader="none"/>
          <w:tab w:pos="10752" w:val="left" w:leader="none"/>
          <w:tab w:pos="12269" w:val="left" w:leader="none"/>
          <w:tab w:pos="13843" w:val="left" w:leader="none"/>
        </w:tabs>
        <w:spacing w:line="256" w:lineRule="exact" w:before="0"/>
        <w:ind w:left="975" w:right="0" w:firstLine="0"/>
        <w:jc w:val="left"/>
        <w:rPr>
          <w:rFonts w:ascii="Times New Roman" w:hAnsi="Times New Roman" w:cs="Times New Roman" w:eastAsia="Times New Roman" w:hint="default"/>
          <w:sz w:val="20"/>
          <w:szCs w:val="20"/>
        </w:rPr>
      </w:pPr>
      <w:r>
        <w:rPr>
          <w:rFonts w:ascii="宋体" w:hAnsi="宋体" w:cs="宋体" w:eastAsia="宋体" w:hint="default"/>
          <w:b/>
          <w:bCs/>
          <w:w w:val="95"/>
          <w:position w:val="1"/>
          <w:sz w:val="20"/>
          <w:szCs w:val="20"/>
        </w:rPr>
        <w:t>小计</w:t>
        <w:tab/>
      </w:r>
      <w:r>
        <w:rPr>
          <w:rFonts w:ascii="Times New Roman" w:hAnsi="Times New Roman" w:cs="Times New Roman" w:eastAsia="Times New Roman" w:hint="default"/>
          <w:b/>
          <w:bCs/>
          <w:w w:val="95"/>
          <w:sz w:val="20"/>
          <w:szCs w:val="20"/>
        </w:rPr>
        <w:t>-</w:t>
        <w:tab/>
        <w:t>-</w:t>
        <w:tab/>
      </w:r>
      <w:r>
        <w:rPr>
          <w:rFonts w:ascii="Times New Roman" w:hAnsi="Times New Roman" w:cs="Times New Roman" w:eastAsia="Times New Roman" w:hint="default"/>
          <w:w w:val="95"/>
          <w:sz w:val="20"/>
          <w:szCs w:val="20"/>
        </w:rPr>
        <w:t>-</w:t>
        <w:tab/>
        <w:t>-</w:t>
        <w:tab/>
      </w:r>
      <w:r>
        <w:rPr>
          <w:rFonts w:ascii="Times New Roman" w:hAnsi="Times New Roman" w:cs="Times New Roman" w:eastAsia="Times New Roman" w:hint="default"/>
          <w:b/>
          <w:bCs/>
          <w:w w:val="95"/>
          <w:sz w:val="20"/>
          <w:szCs w:val="20"/>
        </w:rPr>
        <w:t>-</w:t>
        <w:tab/>
        <w:t>81,252,099.13</w:t>
        <w:tab/>
        <w:t>81,252,099.13</w:t>
        <w:tab/>
        <w:t>7,635,092.19</w:t>
        <w:tab/>
      </w:r>
      <w:r>
        <w:rPr>
          <w:rFonts w:ascii="Times New Roman" w:hAnsi="Times New Roman" w:cs="Times New Roman" w:eastAsia="Times New Roman" w:hint="default"/>
          <w:b/>
          <w:bCs/>
          <w:sz w:val="20"/>
          <w:szCs w:val="20"/>
        </w:rPr>
        <w:t>88,887,191.32</w:t>
      </w:r>
      <w:r>
        <w:rPr>
          <w:rFonts w:ascii="Times New Roman" w:hAnsi="Times New Roman" w:cs="Times New Roman" w:eastAsia="Times New Roman" w:hint="default"/>
          <w:sz w:val="20"/>
          <w:szCs w:val="20"/>
        </w:rPr>
      </w:r>
    </w:p>
    <w:p>
      <w:pPr>
        <w:spacing w:line="250" w:lineRule="exact" w:before="0"/>
        <w:ind w:left="238" w:right="0" w:firstLine="0"/>
        <w:jc w:val="left"/>
        <w:rPr>
          <w:rFonts w:ascii="宋体" w:hAnsi="宋体" w:cs="宋体" w:eastAsia="宋体" w:hint="default"/>
          <w:sz w:val="20"/>
          <w:szCs w:val="20"/>
        </w:rPr>
      </w:pPr>
      <w:r>
        <w:rPr/>
        <w:pict>
          <v:group style="position:absolute;margin-left:65.280006pt;margin-top:.618323pt;width:749.05pt;height:.5pt;mso-position-horizontal-relative:page;mso-position-vertical-relative:paragraph;z-index:-1157200" coordorigin="1306,12" coordsize="14981,10">
            <v:group style="position:absolute;left:1310;top:17;width:2094;height:2" coordorigin="1310,17" coordsize="2094,2">
              <v:shape style="position:absolute;left:1310;top:17;width:2094;height:2" coordorigin="1310,17" coordsize="2094,0" path="m1310,17l3404,17e" filled="false" stroked="true" strokeweight=".47998pt" strokecolor="#000000">
                <v:path arrowok="t"/>
              </v:shape>
            </v:group>
            <v:group style="position:absolute;left:3404;top:17;width:10;height:2" coordorigin="3404,17" coordsize="10,2">
              <v:shape style="position:absolute;left:3404;top:17;width:10;height:2" coordorigin="3404,17" coordsize="10,0" path="m3404,17l3413,17e" filled="false" stroked="true" strokeweight=".47998pt" strokecolor="#000000">
                <v:path arrowok="t"/>
              </v:shape>
            </v:group>
            <v:group style="position:absolute;left:3413;top:17;width:1548;height:2" coordorigin="3413,17" coordsize="1548,2">
              <v:shape style="position:absolute;left:3413;top:17;width:1548;height:2" coordorigin="3413,17" coordsize="1548,0" path="m3413,17l4961,17e" filled="false" stroked="true" strokeweight=".47998pt" strokecolor="#000000">
                <v:path arrowok="t"/>
              </v:shape>
            </v:group>
            <v:group style="position:absolute;left:4961;top:17;width:10;height:2" coordorigin="4961,17" coordsize="10,2">
              <v:shape style="position:absolute;left:4961;top:17;width:10;height:2" coordorigin="4961,17" coordsize="10,0" path="m4961,17l4971,17e" filled="false" stroked="true" strokeweight=".47998pt" strokecolor="#000000">
                <v:path arrowok="t"/>
              </v:shape>
            </v:group>
            <v:group style="position:absolute;left:4971;top:17;width:1551;height:2" coordorigin="4971,17" coordsize="1551,2">
              <v:shape style="position:absolute;left:4971;top:17;width:1551;height:2" coordorigin="4971,17" coordsize="1551,0" path="m4971,17l6522,17e" filled="false" stroked="true" strokeweight=".47998pt" strokecolor="#000000">
                <v:path arrowok="t"/>
              </v:shape>
            </v:group>
            <v:group style="position:absolute;left:6522;top:17;width:10;height:2" coordorigin="6522,17" coordsize="10,2">
              <v:shape style="position:absolute;left:6522;top:17;width:10;height:2" coordorigin="6522,17" coordsize="10,0" path="m6522,17l6531,17e" filled="false" stroked="true" strokeweight=".47998pt" strokecolor="#000000">
                <v:path arrowok="t"/>
              </v:shape>
            </v:group>
            <v:group style="position:absolute;left:6531;top:17;width:699;height:2" coordorigin="6531,17" coordsize="699,2">
              <v:shape style="position:absolute;left:6531;top:17;width:699;height:2" coordorigin="6531,17" coordsize="699,0" path="m6531,17l7230,17e" filled="false" stroked="true" strokeweight=".47998pt" strokecolor="#000000">
                <v:path arrowok="t"/>
              </v:shape>
            </v:group>
            <v:group style="position:absolute;left:7230;top:17;width:10;height:2" coordorigin="7230,17" coordsize="10,2">
              <v:shape style="position:absolute;left:7230;top:17;width:10;height:2" coordorigin="7230,17" coordsize="10,0" path="m7230,17l7239,17e" filled="false" stroked="true" strokeweight=".47998pt" strokecolor="#000000">
                <v:path arrowok="t"/>
              </v:shape>
            </v:group>
            <v:group style="position:absolute;left:7239;top:17;width:701;height:2" coordorigin="7239,17" coordsize="701,2">
              <v:shape style="position:absolute;left:7239;top:17;width:701;height:2" coordorigin="7239,17" coordsize="701,0" path="m7239,17l7940,17e" filled="false" stroked="true" strokeweight=".47998pt" strokecolor="#000000">
                <v:path arrowok="t"/>
              </v:shape>
            </v:group>
            <v:group style="position:absolute;left:7940;top:17;width:10;height:2" coordorigin="7940,17" coordsize="10,2">
              <v:shape style="position:absolute;left:7940;top:17;width:10;height:2" coordorigin="7940,17" coordsize="10,0" path="m7940,17l7950,17e" filled="false" stroked="true" strokeweight=".47998pt" strokecolor="#000000">
                <v:path arrowok="t"/>
              </v:shape>
            </v:group>
            <v:group style="position:absolute;left:7950;top:17;width:1547;height:2" coordorigin="7950,17" coordsize="1547,2">
              <v:shape style="position:absolute;left:7950;top:17;width:1547;height:2" coordorigin="7950,17" coordsize="1547,0" path="m7950,17l9496,17e" filled="false" stroked="true" strokeweight=".47998pt" strokecolor="#000000">
                <v:path arrowok="t"/>
              </v:shape>
            </v:group>
            <v:group style="position:absolute;left:9496;top:17;width:10;height:2" coordorigin="9496,17" coordsize="10,2">
              <v:shape style="position:absolute;left:9496;top:17;width:10;height:2" coordorigin="9496,17" coordsize="10,0" path="m9496,17l9505,17e" filled="false" stroked="true" strokeweight=".47998pt" strokecolor="#000000">
                <v:path arrowok="t"/>
              </v:shape>
            </v:group>
            <v:group style="position:absolute;left:9505;top:17;width:1551;height:2" coordorigin="9505,17" coordsize="1551,2">
              <v:shape style="position:absolute;left:9505;top:17;width:1551;height:2" coordorigin="9505,17" coordsize="1551,0" path="m9505,17l11056,17e" filled="false" stroked="true" strokeweight=".47998pt" strokecolor="#000000">
                <v:path arrowok="t"/>
              </v:shape>
            </v:group>
            <v:group style="position:absolute;left:11056;top:17;width:10;height:2" coordorigin="11056,17" coordsize="10,2">
              <v:shape style="position:absolute;left:11056;top:17;width:10;height:2" coordorigin="11056,17" coordsize="10,0" path="m11056,17l11065,17e" filled="false" stroked="true" strokeweight=".47998pt" strokecolor="#000000">
                <v:path arrowok="t"/>
              </v:shape>
            </v:group>
            <v:group style="position:absolute;left:11065;top:17;width:418;height:2" coordorigin="11065,17" coordsize="418,2">
              <v:shape style="position:absolute;left:11065;top:17;width:418;height:2" coordorigin="11065,17" coordsize="418,0" path="m11065,17l11483,17e" filled="false" stroked="true" strokeweight=".47998pt" strokecolor="#000000">
                <v:path arrowok="t"/>
              </v:shape>
            </v:group>
            <v:group style="position:absolute;left:11483;top:17;width:10;height:2" coordorigin="11483,17" coordsize="10,2">
              <v:shape style="position:absolute;left:11483;top:17;width:10;height:2" coordorigin="11483,17" coordsize="10,0" path="m11483,17l11493,17e" filled="false" stroked="true" strokeweight=".47998pt" strokecolor="#000000">
                <v:path arrowok="t"/>
              </v:shape>
            </v:group>
            <v:group style="position:absolute;left:11493;top:17;width:1700;height:2" coordorigin="11493,17" coordsize="1700,2">
              <v:shape style="position:absolute;left:11493;top:17;width:1700;height:2" coordorigin="11493,17" coordsize="1700,0" path="m11493,17l13192,17e" filled="false" stroked="true" strokeweight=".47998pt" strokecolor="#000000">
                <v:path arrowok="t"/>
              </v:shape>
            </v:group>
            <v:group style="position:absolute;left:13192;top:17;width:10;height:2" coordorigin="13192,17" coordsize="10,2">
              <v:shape style="position:absolute;left:13192;top:17;width:10;height:2" coordorigin="13192,17" coordsize="10,0" path="m13192,17l13202,17e" filled="false" stroked="true" strokeweight=".47998pt" strokecolor="#000000">
                <v:path arrowok="t"/>
              </v:shape>
            </v:group>
            <v:group style="position:absolute;left:13202;top:17;width:1409;height:2" coordorigin="13202,17" coordsize="1409,2">
              <v:shape style="position:absolute;left:13202;top:17;width:1409;height:2" coordorigin="13202,17" coordsize="1409,0" path="m13202,17l14611,17e" filled="false" stroked="true" strokeweight=".47998pt" strokecolor="#000000">
                <v:path arrowok="t"/>
              </v:shape>
            </v:group>
            <v:group style="position:absolute;left:14611;top:17;width:10;height:2" coordorigin="14611,17" coordsize="10,2">
              <v:shape style="position:absolute;left:14611;top:17;width:10;height:2" coordorigin="14611,17" coordsize="10,0" path="m14611,17l14620,17e" filled="false" stroked="true" strokeweight=".47998pt" strokecolor="#000000">
                <v:path arrowok="t"/>
              </v:shape>
            </v:group>
            <v:group style="position:absolute;left:14620;top:17;width:1662;height:2" coordorigin="14620,17" coordsize="1662,2">
              <v:shape style="position:absolute;left:14620;top:17;width:1662;height:2" coordorigin="14620,17" coordsize="1662,0" path="m14620,17l16282,17e" filled="false" stroked="true" strokeweight=".47998pt" strokecolor="#000000">
                <v:path arrowok="t"/>
              </v:shape>
            </v:group>
            <w10:wrap type="none"/>
          </v:group>
        </w:pict>
      </w:r>
      <w:r>
        <w:rPr>
          <w:rFonts w:ascii="宋体" w:hAnsi="宋体" w:cs="宋体" w:eastAsia="宋体" w:hint="default"/>
          <w:sz w:val="20"/>
          <w:szCs w:val="20"/>
        </w:rPr>
        <w:t>(</w:t>
      </w:r>
      <w:r>
        <w:rPr>
          <w:rFonts w:ascii="宋体" w:hAnsi="宋体" w:cs="宋体" w:eastAsia="宋体" w:hint="default"/>
          <w:sz w:val="20"/>
          <w:szCs w:val="20"/>
        </w:rPr>
        <w:t>三</w:t>
      </w:r>
      <w:r>
        <w:rPr>
          <w:rFonts w:ascii="宋体" w:hAnsi="宋体" w:cs="宋体" w:eastAsia="宋体" w:hint="default"/>
          <w:sz w:val="20"/>
          <w:szCs w:val="20"/>
        </w:rPr>
        <w:t>)</w:t>
      </w:r>
      <w:r>
        <w:rPr>
          <w:rFonts w:ascii="宋体" w:hAnsi="宋体" w:cs="宋体" w:eastAsia="宋体" w:hint="default"/>
          <w:sz w:val="20"/>
          <w:szCs w:val="20"/>
        </w:rPr>
        <w:t>所有者投入和减</w:t>
      </w:r>
    </w:p>
    <w:p>
      <w:pPr>
        <w:tabs>
          <w:tab w:pos="5874" w:val="left" w:leader="none"/>
          <w:tab w:pos="6584" w:val="left" w:leader="none"/>
          <w:tab w:pos="8140" w:val="left" w:leader="none"/>
        </w:tabs>
        <w:spacing w:line="285" w:lineRule="exact" w:before="0"/>
        <w:ind w:left="238"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少的资本</w:t>
        <w:tab/>
      </w:r>
      <w:r>
        <w:rPr>
          <w:rFonts w:ascii="Times New Roman" w:hAnsi="Times New Roman" w:cs="Times New Roman" w:eastAsia="Times New Roman" w:hint="default"/>
          <w:w w:val="95"/>
          <w:sz w:val="20"/>
          <w:szCs w:val="20"/>
        </w:rPr>
        <w:t>-</w:t>
        <w:tab/>
        <w:t>-</w:t>
        <w:tab/>
      </w:r>
      <w:r>
        <w:rPr>
          <w:rFonts w:ascii="Times New Roman" w:hAnsi="Times New Roman" w:cs="Times New Roman" w:eastAsia="Times New Roman" w:hint="default"/>
          <w:sz w:val="20"/>
          <w:szCs w:val="20"/>
        </w:rPr>
        <w:t>-</w:t>
      </w:r>
    </w:p>
    <w:p>
      <w:pPr>
        <w:spacing w:line="20" w:lineRule="exact"/>
        <w:ind w:left="12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49.05pt;height:.5pt;mso-position-horizontal-relative:char;mso-position-vertical-relative:line" coordorigin="0,0" coordsize="14981,10">
            <v:group style="position:absolute;left:5;top:5;width:2094;height:2" coordorigin="5,5" coordsize="2094,2">
              <v:shape style="position:absolute;left:5;top:5;width:2094;height:2" coordorigin="5,5" coordsize="2094,0" path="m5,5l2098,5e" filled="false" stroked="true" strokeweight=".48001pt" strokecolor="#000000">
                <v:path arrowok="t"/>
              </v:shape>
            </v:group>
            <v:group style="position:absolute;left:2098;top:5;width:10;height:2" coordorigin="2098,5" coordsize="10,2">
              <v:shape style="position:absolute;left:2098;top:5;width:10;height:2" coordorigin="2098,5" coordsize="10,0" path="m2098,5l2108,5e" filled="false" stroked="true" strokeweight=".48001pt" strokecolor="#000000">
                <v:path arrowok="t"/>
              </v:shape>
            </v:group>
            <v:group style="position:absolute;left:2108;top:5;width:1548;height:2" coordorigin="2108,5" coordsize="1548,2">
              <v:shape style="position:absolute;left:2108;top:5;width:1548;height:2" coordorigin="2108,5" coordsize="1548,0" path="m2108,5l3656,5e" filled="false" stroked="true" strokeweight=".48001pt" strokecolor="#000000">
                <v:path arrowok="t"/>
              </v:shape>
            </v:group>
            <v:group style="position:absolute;left:3656;top:5;width:10;height:2" coordorigin="3656,5" coordsize="10,2">
              <v:shape style="position:absolute;left:3656;top:5;width:10;height:2" coordorigin="3656,5" coordsize="10,0" path="m3656,5l3665,5e" filled="false" stroked="true" strokeweight=".48001pt" strokecolor="#000000">
                <v:path arrowok="t"/>
              </v:shape>
            </v:group>
            <v:group style="position:absolute;left:3665;top:5;width:1551;height:2" coordorigin="3665,5" coordsize="1551,2">
              <v:shape style="position:absolute;left:3665;top:5;width:1551;height:2" coordorigin="3665,5" coordsize="1551,0" path="m3665,5l5216,5e" filled="false" stroked="true" strokeweight=".48001pt" strokecolor="#000000">
                <v:path arrowok="t"/>
              </v:shape>
            </v:group>
            <v:group style="position:absolute;left:5216;top:5;width:10;height:2" coordorigin="5216,5" coordsize="10,2">
              <v:shape style="position:absolute;left:5216;top:5;width:10;height:2" coordorigin="5216,5" coordsize="10,0" path="m5216,5l5226,5e" filled="false" stroked="true" strokeweight=".48001pt" strokecolor="#000000">
                <v:path arrowok="t"/>
              </v:shape>
            </v:group>
            <v:group style="position:absolute;left:5226;top:5;width:699;height:2" coordorigin="5226,5" coordsize="699,2">
              <v:shape style="position:absolute;left:5226;top:5;width:699;height:2" coordorigin="5226,5" coordsize="699,0" path="m5226,5l5924,5e" filled="false" stroked="true" strokeweight=".48001pt" strokecolor="#000000">
                <v:path arrowok="t"/>
              </v:shape>
            </v:group>
            <v:group style="position:absolute;left:5924;top:5;width:10;height:2" coordorigin="5924,5" coordsize="10,2">
              <v:shape style="position:absolute;left:5924;top:5;width:10;height:2" coordorigin="5924,5" coordsize="10,0" path="m5924,5l5934,5e" filled="false" stroked="true" strokeweight=".48001pt" strokecolor="#000000">
                <v:path arrowok="t"/>
              </v:shape>
            </v:group>
            <v:group style="position:absolute;left:5934;top:5;width:701;height:2" coordorigin="5934,5" coordsize="701,2">
              <v:shape style="position:absolute;left:5934;top:5;width:701;height:2" coordorigin="5934,5" coordsize="701,0" path="m5934,5l6635,5e" filled="false" stroked="true" strokeweight=".48001pt" strokecolor="#000000">
                <v:path arrowok="t"/>
              </v:shape>
            </v:group>
            <v:group style="position:absolute;left:6635;top:5;width:10;height:2" coordorigin="6635,5" coordsize="10,2">
              <v:shape style="position:absolute;left:6635;top:5;width:10;height:2" coordorigin="6635,5" coordsize="10,0" path="m6635,5l6644,5e" filled="false" stroked="true" strokeweight=".48001pt" strokecolor="#000000">
                <v:path arrowok="t"/>
              </v:shape>
            </v:group>
            <v:group style="position:absolute;left:6644;top:5;width:1547;height:2" coordorigin="6644,5" coordsize="1547,2">
              <v:shape style="position:absolute;left:6644;top:5;width:1547;height:2" coordorigin="6644,5" coordsize="1547,0" path="m6644,5l8190,5e" filled="false" stroked="true" strokeweight=".48001pt" strokecolor="#000000">
                <v:path arrowok="t"/>
              </v:shape>
            </v:group>
            <v:group style="position:absolute;left:8190;top:5;width:10;height:2" coordorigin="8190,5" coordsize="10,2">
              <v:shape style="position:absolute;left:8190;top:5;width:10;height:2" coordorigin="8190,5" coordsize="10,0" path="m8190,5l8200,5e" filled="false" stroked="true" strokeweight=".48001pt" strokecolor="#000000">
                <v:path arrowok="t"/>
              </v:shape>
            </v:group>
            <v:group style="position:absolute;left:8200;top:5;width:1551;height:2" coordorigin="8200,5" coordsize="1551,2">
              <v:shape style="position:absolute;left:8200;top:5;width:1551;height:2" coordorigin="8200,5" coordsize="1551,0" path="m8200,5l9750,5e" filled="false" stroked="true" strokeweight=".48001pt" strokecolor="#000000">
                <v:path arrowok="t"/>
              </v:shape>
            </v:group>
            <v:group style="position:absolute;left:9750;top:5;width:10;height:2" coordorigin="9750,5" coordsize="10,2">
              <v:shape style="position:absolute;left:9750;top:5;width:10;height:2" coordorigin="9750,5" coordsize="10,0" path="m9750,5l9760,5e" filled="false" stroked="true" strokeweight=".48001pt" strokecolor="#000000">
                <v:path arrowok="t"/>
              </v:shape>
            </v:group>
            <v:group style="position:absolute;left:9760;top:5;width:418;height:2" coordorigin="9760,5" coordsize="418,2">
              <v:shape style="position:absolute;left:9760;top:5;width:418;height:2" coordorigin="9760,5" coordsize="418,0" path="m9760,5l10177,5e" filled="false" stroked="true" strokeweight=".48001pt" strokecolor="#000000">
                <v:path arrowok="t"/>
              </v:shape>
            </v:group>
            <v:group style="position:absolute;left:10177;top:5;width:10;height:2" coordorigin="10177,5" coordsize="10,2">
              <v:shape style="position:absolute;left:10177;top:5;width:10;height:2" coordorigin="10177,5" coordsize="10,0" path="m10177,5l10187,5e" filled="false" stroked="true" strokeweight=".48001pt" strokecolor="#000000">
                <v:path arrowok="t"/>
              </v:shape>
            </v:group>
            <v:group style="position:absolute;left:10187;top:5;width:1700;height:2" coordorigin="10187,5" coordsize="1700,2">
              <v:shape style="position:absolute;left:10187;top:5;width:1700;height:2" coordorigin="10187,5" coordsize="1700,0" path="m10187,5l11887,5e" filled="false" stroked="true" strokeweight=".48001pt" strokecolor="#000000">
                <v:path arrowok="t"/>
              </v:shape>
            </v:group>
            <v:group style="position:absolute;left:11887;top:5;width:10;height:2" coordorigin="11887,5" coordsize="10,2">
              <v:shape style="position:absolute;left:11887;top:5;width:10;height:2" coordorigin="11887,5" coordsize="10,0" path="m11887,5l11896,5e" filled="false" stroked="true" strokeweight=".48001pt" strokecolor="#000000">
                <v:path arrowok="t"/>
              </v:shape>
            </v:group>
            <v:group style="position:absolute;left:11896;top:5;width:1409;height:2" coordorigin="11896,5" coordsize="1409,2">
              <v:shape style="position:absolute;left:11896;top:5;width:1409;height:2" coordorigin="11896,5" coordsize="1409,0" path="m11896,5l13305,5e" filled="false" stroked="true" strokeweight=".48001pt" strokecolor="#000000">
                <v:path arrowok="t"/>
              </v:shape>
            </v:group>
            <v:group style="position:absolute;left:13305;top:5;width:10;height:2" coordorigin="13305,5" coordsize="10,2">
              <v:shape style="position:absolute;left:13305;top:5;width:10;height:2" coordorigin="13305,5" coordsize="10,0" path="m13305,5l13315,5e" filled="false" stroked="true" strokeweight=".48001pt" strokecolor="#000000">
                <v:path arrowok="t"/>
              </v:shape>
            </v:group>
            <v:group style="position:absolute;left:13315;top:5;width:1662;height:2" coordorigin="13315,5" coordsize="1662,2">
              <v:shape style="position:absolute;left:13315;top:5;width:1662;height:2" coordorigin="13315,5" coordsize="1662,0" path="m13315,5l14976,5e" filled="false" stroked="true" strokeweight=".48001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0"/>
          <w:szCs w:val="10"/>
        </w:rPr>
      </w:pPr>
    </w:p>
    <w:p>
      <w:pPr>
        <w:tabs>
          <w:tab w:pos="5874" w:val="left" w:leader="none"/>
          <w:tab w:pos="6584" w:val="left" w:leader="none"/>
          <w:tab w:pos="8140" w:val="left" w:leader="none"/>
        </w:tabs>
        <w:spacing w:before="34"/>
        <w:ind w:left="238"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1</w:t>
      </w:r>
      <w:r>
        <w:rPr>
          <w:rFonts w:ascii="宋体" w:hAnsi="宋体" w:cs="宋体" w:eastAsia="宋体" w:hint="default"/>
          <w:w w:val="95"/>
          <w:position w:val="1"/>
          <w:sz w:val="20"/>
          <w:szCs w:val="20"/>
        </w:rPr>
        <w:t>、所有者投入资本</w:t>
        <w:tab/>
      </w:r>
      <w:r>
        <w:rPr>
          <w:rFonts w:ascii="Times New Roman" w:hAnsi="Times New Roman" w:cs="Times New Roman" w:eastAsia="Times New Roman" w:hint="default"/>
          <w:w w:val="95"/>
          <w:sz w:val="20"/>
          <w:szCs w:val="20"/>
        </w:rPr>
        <w:t>-</w:t>
        <w:tab/>
        <w:t>-</w:t>
        <w:tab/>
      </w:r>
      <w:r>
        <w:rPr>
          <w:rFonts w:ascii="Times New Roman" w:hAnsi="Times New Roman" w:cs="Times New Roman" w:eastAsia="Times New Roman" w:hint="default"/>
          <w:sz w:val="20"/>
          <w:szCs w:val="20"/>
        </w:rPr>
        <w:t>-</w:t>
      </w:r>
    </w:p>
    <w:p>
      <w:pPr>
        <w:spacing w:line="20" w:lineRule="exact"/>
        <w:ind w:left="11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49.8pt;height:.5pt;mso-position-horizontal-relative:char;mso-position-vertical-relative:line" coordorigin="0,0" coordsize="14996,10">
            <v:group style="position:absolute;left:5;top:5;width:2108;height:2" coordorigin="5,5" coordsize="2108,2">
              <v:shape style="position:absolute;left:5;top:5;width:2108;height:2" coordorigin="5,5" coordsize="2108,0" path="m5,5l2112,5e" filled="false" stroked="true" strokeweight=".48001pt" strokecolor="#000000">
                <v:path arrowok="t"/>
              </v:shape>
            </v:group>
            <v:group style="position:absolute;left:2098;top:5;width:10;height:2" coordorigin="2098,5" coordsize="10,2">
              <v:shape style="position:absolute;left:2098;top:5;width:10;height:2" coordorigin="2098,5" coordsize="10,0" path="m2098,5l2108,5e" filled="false" stroked="true" strokeweight=".48001pt" strokecolor="#000000">
                <v:path arrowok="t"/>
              </v:shape>
            </v:group>
            <v:group style="position:absolute;left:2108;top:5;width:1563;height:2" coordorigin="2108,5" coordsize="1563,2">
              <v:shape style="position:absolute;left:2108;top:5;width:1563;height:2" coordorigin="2108,5" coordsize="1563,0" path="m2108,5l3670,5e" filled="false" stroked="true" strokeweight=".48001pt" strokecolor="#000000">
                <v:path arrowok="t"/>
              </v:shape>
            </v:group>
            <v:group style="position:absolute;left:3656;top:5;width:10;height:2" coordorigin="3656,5" coordsize="10,2">
              <v:shape style="position:absolute;left:3656;top:5;width:10;height:2" coordorigin="3656,5" coordsize="10,0" path="m3656,5l3665,5e" filled="false" stroked="true" strokeweight=".48001pt" strokecolor="#000000">
                <v:path arrowok="t"/>
              </v:shape>
            </v:group>
            <v:group style="position:absolute;left:3665;top:5;width:1566;height:2" coordorigin="3665,5" coordsize="1566,2">
              <v:shape style="position:absolute;left:3665;top:5;width:1566;height:2" coordorigin="3665,5" coordsize="1566,0" path="m3665,5l5230,5e" filled="false" stroked="true" strokeweight=".48001pt" strokecolor="#000000">
                <v:path arrowok="t"/>
              </v:shape>
            </v:group>
            <v:group style="position:absolute;left:5216;top:5;width:10;height:2" coordorigin="5216,5" coordsize="10,2">
              <v:shape style="position:absolute;left:5216;top:5;width:10;height:2" coordorigin="5216,5" coordsize="10,0" path="m5216,5l5226,5e" filled="false" stroked="true" strokeweight=".48001pt" strokecolor="#000000">
                <v:path arrowok="t"/>
              </v:shape>
            </v:group>
            <v:group style="position:absolute;left:5226;top:5;width:713;height:2" coordorigin="5226,5" coordsize="713,2">
              <v:shape style="position:absolute;left:5226;top:5;width:713;height:2" coordorigin="5226,5" coordsize="713,0" path="m5226,5l5939,5e" filled="false" stroked="true" strokeweight=".48001pt" strokecolor="#000000">
                <v:path arrowok="t"/>
              </v:shape>
            </v:group>
            <v:group style="position:absolute;left:5924;top:5;width:10;height:2" coordorigin="5924,5" coordsize="10,2">
              <v:shape style="position:absolute;left:5924;top:5;width:10;height:2" coordorigin="5924,5" coordsize="10,0" path="m5924,5l5934,5e" filled="false" stroked="true" strokeweight=".48001pt" strokecolor="#000000">
                <v:path arrowok="t"/>
              </v:shape>
            </v:group>
            <v:group style="position:absolute;left:5934;top:5;width:716;height:2" coordorigin="5934,5" coordsize="716,2">
              <v:shape style="position:absolute;left:5934;top:5;width:716;height:2" coordorigin="5934,5" coordsize="716,0" path="m5934,5l6649,5e" filled="false" stroked="true" strokeweight=".48001pt" strokecolor="#000000">
                <v:path arrowok="t"/>
              </v:shape>
            </v:group>
            <v:group style="position:absolute;left:6635;top:5;width:10;height:2" coordorigin="6635,5" coordsize="10,2">
              <v:shape style="position:absolute;left:6635;top:5;width:10;height:2" coordorigin="6635,5" coordsize="10,0" path="m6635,5l6644,5e" filled="false" stroked="true" strokeweight=".48001pt" strokecolor="#000000">
                <v:path arrowok="t"/>
              </v:shape>
            </v:group>
            <v:group style="position:absolute;left:6644;top:5;width:1561;height:2" coordorigin="6644,5" coordsize="1561,2">
              <v:shape style="position:absolute;left:6644;top:5;width:1561;height:2" coordorigin="6644,5" coordsize="1561,0" path="m6644,5l8205,5e" filled="false" stroked="true" strokeweight=".48001pt" strokecolor="#000000">
                <v:path arrowok="t"/>
              </v:shape>
            </v:group>
            <v:group style="position:absolute;left:8190;top:5;width:10;height:2" coordorigin="8190,5" coordsize="10,2">
              <v:shape style="position:absolute;left:8190;top:5;width:10;height:2" coordorigin="8190,5" coordsize="10,0" path="m8190,5l8200,5e" filled="false" stroked="true" strokeweight=".48001pt" strokecolor="#000000">
                <v:path arrowok="t"/>
              </v:shape>
            </v:group>
            <v:group style="position:absolute;left:8200;top:5;width:1565;height:2" coordorigin="8200,5" coordsize="1565,2">
              <v:shape style="position:absolute;left:8200;top:5;width:1565;height:2" coordorigin="8200,5" coordsize="1565,0" path="m8200,5l9765,5e" filled="false" stroked="true" strokeweight=".48001pt" strokecolor="#000000">
                <v:path arrowok="t"/>
              </v:shape>
            </v:group>
            <v:group style="position:absolute;left:9750;top:5;width:10;height:2" coordorigin="9750,5" coordsize="10,2">
              <v:shape style="position:absolute;left:9750;top:5;width:10;height:2" coordorigin="9750,5" coordsize="10,0" path="m9750,5l9760,5e" filled="false" stroked="true" strokeweight=".48001pt" strokecolor="#000000">
                <v:path arrowok="t"/>
              </v:shape>
            </v:group>
            <v:group style="position:absolute;left:9760;top:5;width:432;height:2" coordorigin="9760,5" coordsize="432,2">
              <v:shape style="position:absolute;left:9760;top:5;width:432;height:2" coordorigin="9760,5" coordsize="432,0" path="m9760,5l10192,5e" filled="false" stroked="true" strokeweight=".48001pt" strokecolor="#000000">
                <v:path arrowok="t"/>
              </v:shape>
            </v:group>
            <v:group style="position:absolute;left:10177;top:5;width:10;height:2" coordorigin="10177,5" coordsize="10,2">
              <v:shape style="position:absolute;left:10177;top:5;width:10;height:2" coordorigin="10177,5" coordsize="10,0" path="m10177,5l10187,5e" filled="false" stroked="true" strokeweight=".48001pt" strokecolor="#000000">
                <v:path arrowok="t"/>
              </v:shape>
            </v:group>
            <v:group style="position:absolute;left:10187;top:5;width:1715;height:2" coordorigin="10187,5" coordsize="1715,2">
              <v:shape style="position:absolute;left:10187;top:5;width:1715;height:2" coordorigin="10187,5" coordsize="1715,0" path="m10187,5l11901,5e" filled="false" stroked="true" strokeweight=".48001pt" strokecolor="#000000">
                <v:path arrowok="t"/>
              </v:shape>
            </v:group>
            <v:group style="position:absolute;left:11887;top:5;width:10;height:2" coordorigin="11887,5" coordsize="10,2">
              <v:shape style="position:absolute;left:11887;top:5;width:10;height:2" coordorigin="11887,5" coordsize="10,0" path="m11887,5l11896,5e" filled="false" stroked="true" strokeweight=".48001pt" strokecolor="#000000">
                <v:path arrowok="t"/>
              </v:shape>
            </v:group>
            <v:group style="position:absolute;left:11896;top:5;width:1424;height:2" coordorigin="11896,5" coordsize="1424,2">
              <v:shape style="position:absolute;left:11896;top:5;width:1424;height:2" coordorigin="11896,5" coordsize="1424,0" path="m11896,5l13320,5e" filled="false" stroked="true" strokeweight=".48001pt" strokecolor="#000000">
                <v:path arrowok="t"/>
              </v:shape>
            </v:group>
            <v:group style="position:absolute;left:13305;top:5;width:10;height:2" coordorigin="13305,5" coordsize="10,2">
              <v:shape style="position:absolute;left:13305;top:5;width:10;height:2" coordorigin="13305,5" coordsize="10,0" path="m13305,5l13315,5e" filled="false" stroked="true" strokeweight=".48001pt" strokecolor="#000000">
                <v:path arrowok="t"/>
              </v:shape>
            </v:group>
            <v:group style="position:absolute;left:13315;top:5;width:1676;height:2" coordorigin="13315,5" coordsize="1676,2">
              <v:shape style="position:absolute;left:13315;top:5;width:1676;height:2" coordorigin="13315,5" coordsize="1676,0" path="m13315,5l14990,5e" filled="false" stroked="true" strokeweight=".48001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6850" w:h="11910" w:orient="landscape"/>
          <w:pgMar w:top="1060" w:bottom="1020" w:left="11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2152"/>
        <w:gridCol w:w="1560"/>
        <w:gridCol w:w="1726"/>
        <w:gridCol w:w="709"/>
        <w:gridCol w:w="641"/>
        <w:gridCol w:w="1458"/>
        <w:gridCol w:w="1584"/>
        <w:gridCol w:w="1067"/>
        <w:gridCol w:w="1023"/>
        <w:gridCol w:w="1421"/>
        <w:gridCol w:w="1645"/>
      </w:tblGrid>
      <w:tr>
        <w:trPr>
          <w:trHeight w:val="493" w:hRule="exact"/>
        </w:trPr>
        <w:tc>
          <w:tcPr>
            <w:tcW w:w="2152" w:type="dxa"/>
            <w:tcBorders>
              <w:top w:val="nil" w:sz="6" w:space="0" w:color="auto"/>
              <w:left w:val="nil" w:sz="6" w:space="0" w:color="auto"/>
              <w:bottom w:val="single" w:sz="4" w:space="0" w:color="000000"/>
              <w:right w:val="nil" w:sz="6" w:space="0" w:color="auto"/>
            </w:tcBorders>
          </w:tcPr>
          <w:p>
            <w:pPr>
              <w:pStyle w:val="TableParagraph"/>
              <w:spacing w:line="198"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、股份支付计入所有</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者权益的金额</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四</w:t>
            </w:r>
            <w:r>
              <w:rPr>
                <w:rFonts w:ascii="宋体" w:hAnsi="宋体" w:cs="宋体" w:eastAsia="宋体" w:hint="default"/>
                <w:sz w:val="20"/>
                <w:szCs w:val="20"/>
              </w:rPr>
              <w:t>)</w:t>
            </w:r>
            <w:r>
              <w:rPr>
                <w:rFonts w:ascii="宋体" w:hAnsi="宋体" w:cs="宋体" w:eastAsia="宋体" w:hint="default"/>
                <w:sz w:val="20"/>
                <w:szCs w:val="20"/>
              </w:rPr>
              <w:t>利润分配</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6,844,911.15</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b/>
                <w:w w:val="95"/>
                <w:sz w:val="20"/>
              </w:rPr>
              <w:t>-38,224,911.15</w:t>
            </w:r>
            <w:r>
              <w:rPr>
                <w:rFonts w:ascii="Times New Roman"/>
                <w:sz w:val="20"/>
              </w:rPr>
            </w:r>
          </w:p>
        </w:tc>
        <w:tc>
          <w:tcPr>
            <w:tcW w:w="20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738" w:right="0"/>
              <w:jc w:val="left"/>
              <w:rPr>
                <w:rFonts w:ascii="Times New Roman" w:hAnsi="Times New Roman" w:cs="Times New Roman" w:eastAsia="Times New Roman" w:hint="default"/>
                <w:sz w:val="20"/>
                <w:szCs w:val="20"/>
              </w:rPr>
            </w:pPr>
            <w:r>
              <w:rPr>
                <w:rFonts w:ascii="Times New Roman"/>
                <w:b/>
                <w:sz w:val="20"/>
              </w:rPr>
              <w:t>-31,380,000.00</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-31,380,000.00</w:t>
            </w:r>
            <w:r>
              <w:rPr>
                <w:rFonts w:ascii="Times New Roman"/>
                <w:sz w:val="20"/>
              </w:rPr>
            </w:r>
          </w:p>
        </w:tc>
      </w:tr>
      <w:tr>
        <w:trPr>
          <w:trHeight w:val="463"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、提取盈余公积</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5"/>
                <w:sz w:val="20"/>
              </w:rPr>
              <w:t>6,844,911.15</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5"/>
                <w:sz w:val="20"/>
              </w:rPr>
              <w:t>-6,844,911.15</w:t>
            </w:r>
            <w:r>
              <w:rPr>
                <w:rFonts w:ascii="Times New Roman"/>
                <w:sz w:val="20"/>
              </w:rPr>
            </w:r>
          </w:p>
        </w:tc>
        <w:tc>
          <w:tcPr>
            <w:tcW w:w="1067" w:type="dxa"/>
            <w:tcBorders>
              <w:top w:val="single" w:sz="4" w:space="0" w:color="000000"/>
              <w:left w:val="nil" w:sz="6" w:space="0" w:color="auto"/>
              <w:bottom w:val="single" w:sz="4" w:space="0" w:color="000000"/>
              <w:right w:val="nil" w:sz="6" w:space="0" w:color="auto"/>
            </w:tcBorders>
          </w:tcPr>
          <w:p>
            <w:pP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4"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、对所有者的分配</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5"/>
                <w:sz w:val="20"/>
              </w:rPr>
              <w:t>-31,380,000.00</w:t>
            </w:r>
            <w:r>
              <w:rPr>
                <w:rFonts w:ascii="Times New Roman"/>
                <w:sz w:val="20"/>
              </w:rPr>
            </w:r>
          </w:p>
        </w:tc>
        <w:tc>
          <w:tcPr>
            <w:tcW w:w="20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38" w:right="0"/>
              <w:jc w:val="left"/>
              <w:rPr>
                <w:rFonts w:ascii="Times New Roman" w:hAnsi="Times New Roman" w:cs="Times New Roman" w:eastAsia="Times New Roman" w:hint="default"/>
                <w:sz w:val="20"/>
                <w:szCs w:val="20"/>
              </w:rPr>
            </w:pPr>
            <w:r>
              <w:rPr>
                <w:rFonts w:ascii="Times New Roman"/>
                <w:sz w:val="20"/>
              </w:rPr>
              <w:t>-31,380,000.00</w:t>
            </w:r>
          </w:p>
        </w:tc>
        <w:tc>
          <w:tcPr>
            <w:tcW w:w="1421" w:type="dxa"/>
            <w:tcBorders>
              <w:top w:val="single" w:sz="4" w:space="0" w:color="000000"/>
              <w:left w:val="nil" w:sz="6" w:space="0" w:color="auto"/>
              <w:bottom w:val="single" w:sz="4" w:space="0" w:color="000000"/>
              <w:right w:val="nil" w:sz="6" w:space="0" w:color="auto"/>
            </w:tcBorders>
          </w:tcPr>
          <w:p>
            <w:pP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-31,380,000.00</w:t>
            </w:r>
            <w:r>
              <w:rPr>
                <w:rFonts w:ascii="Times New Roman"/>
                <w:sz w:val="20"/>
              </w:rPr>
            </w:r>
          </w:p>
        </w:tc>
      </w:tr>
      <w:tr>
        <w:trPr>
          <w:trHeight w:val="466"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
        </w:tc>
        <w:tc>
          <w:tcPr>
            <w:tcW w:w="1067" w:type="dxa"/>
            <w:tcBorders>
              <w:top w:val="single" w:sz="4" w:space="0" w:color="000000"/>
              <w:left w:val="nil" w:sz="6" w:space="0" w:color="auto"/>
              <w:bottom w:val="single" w:sz="4" w:space="0" w:color="000000"/>
              <w:right w:val="nil" w:sz="6" w:space="0" w:color="auto"/>
            </w:tcBorders>
          </w:tcPr>
          <w:p>
            <w:pP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528"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（五）所有者权益内</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部结转</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
        </w:tc>
        <w:tc>
          <w:tcPr>
            <w:tcW w:w="1067" w:type="dxa"/>
            <w:tcBorders>
              <w:top w:val="single" w:sz="4" w:space="0" w:color="000000"/>
              <w:left w:val="nil" w:sz="6" w:space="0" w:color="auto"/>
              <w:bottom w:val="single" w:sz="4" w:space="0" w:color="000000"/>
              <w:right w:val="nil" w:sz="6" w:space="0" w:color="auto"/>
            </w:tcBorders>
          </w:tcPr>
          <w:p>
            <w:pP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、资本公积转增股本</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、盈余公积转增股本</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4"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、盈余公积弥补亏损</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六</w:t>
            </w:r>
            <w:r>
              <w:rPr>
                <w:rFonts w:ascii="Times New Roman" w:hAnsi="Times New Roman" w:cs="Times New Roman" w:eastAsia="Times New Roman" w:hint="default"/>
                <w:sz w:val="20"/>
                <w:szCs w:val="20"/>
              </w:rPr>
              <w:t>)</w:t>
            </w:r>
            <w:r>
              <w:rPr>
                <w:rFonts w:ascii="宋体" w:hAnsi="宋体" w:cs="宋体" w:eastAsia="宋体" w:hint="default"/>
                <w:sz w:val="20"/>
                <w:szCs w:val="20"/>
              </w:rPr>
              <w:t>专项储备</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3"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79"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466"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七</w:t>
            </w:r>
            <w:r>
              <w:rPr>
                <w:rFonts w:ascii="Times New Roman" w:hAnsi="Times New Roman" w:cs="Times New Roman" w:eastAsia="Times New Roman" w:hint="default"/>
                <w:sz w:val="20"/>
                <w:szCs w:val="20"/>
              </w:rPr>
              <w:t>)</w:t>
            </w:r>
            <w:r>
              <w:rPr>
                <w:rFonts w:ascii="宋体" w:hAnsi="宋体" w:cs="宋体" w:eastAsia="宋体" w:hint="default"/>
                <w:sz w:val="20"/>
                <w:szCs w:val="20"/>
              </w:rPr>
              <w:t>其他</w:t>
            </w:r>
          </w:p>
        </w:tc>
        <w:tc>
          <w:tcPr>
            <w:tcW w:w="1560" w:type="dxa"/>
            <w:tcBorders>
              <w:top w:val="single" w:sz="4" w:space="0" w:color="000000"/>
              <w:left w:val="nil" w:sz="6" w:space="0" w:color="auto"/>
              <w:bottom w:val="single" w:sz="4" w:space="0" w:color="000000"/>
              <w:right w:val="nil" w:sz="6" w:space="0" w:color="auto"/>
            </w:tcBorders>
          </w:tcPr>
          <w:p>
            <w:pP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w w:val="95"/>
                <w:sz w:val="20"/>
              </w:rPr>
              <w:t>-16,878,662.88</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
        </w:tc>
        <w:tc>
          <w:tcPr>
            <w:tcW w:w="641" w:type="dxa"/>
            <w:tcBorders>
              <w:top w:val="single" w:sz="4" w:space="0" w:color="000000"/>
              <w:left w:val="nil" w:sz="6" w:space="0" w:color="auto"/>
              <w:bottom w:val="single" w:sz="4" w:space="0" w:color="000000"/>
              <w:right w:val="nil" w:sz="6" w:space="0" w:color="auto"/>
            </w:tcBorders>
          </w:tcPr>
          <w:p>
            <w:pPr/>
          </w:p>
        </w:tc>
        <w:tc>
          <w:tcPr>
            <w:tcW w:w="1458" w:type="dxa"/>
            <w:tcBorders>
              <w:top w:val="single" w:sz="4" w:space="0" w:color="000000"/>
              <w:left w:val="nil" w:sz="6" w:space="0" w:color="auto"/>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
        </w:tc>
        <w:tc>
          <w:tcPr>
            <w:tcW w:w="20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738" w:right="0"/>
              <w:jc w:val="left"/>
              <w:rPr>
                <w:rFonts w:ascii="Times New Roman" w:hAnsi="Times New Roman" w:cs="Times New Roman" w:eastAsia="Times New Roman" w:hint="default"/>
                <w:sz w:val="20"/>
                <w:szCs w:val="20"/>
              </w:rPr>
            </w:pPr>
            <w:r>
              <w:rPr>
                <w:rFonts w:ascii="Times New Roman"/>
                <w:sz w:val="20"/>
              </w:rPr>
              <w:t>-16,878,662.88</w:t>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34"/>
              <w:jc w:val="right"/>
              <w:rPr>
                <w:rFonts w:ascii="Times New Roman" w:hAnsi="Times New Roman" w:cs="Times New Roman" w:eastAsia="Times New Roman" w:hint="default"/>
                <w:sz w:val="20"/>
                <w:szCs w:val="20"/>
              </w:rPr>
            </w:pPr>
            <w:r>
              <w:rPr>
                <w:rFonts w:ascii="Times New Roman"/>
                <w:w w:val="95"/>
                <w:sz w:val="20"/>
              </w:rPr>
              <w:t>466,080.64</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-16,412,582.24</w:t>
            </w:r>
            <w:r>
              <w:rPr>
                <w:rFonts w:ascii="Times New Roman"/>
                <w:sz w:val="20"/>
              </w:rPr>
            </w:r>
          </w:p>
        </w:tc>
      </w:tr>
      <w:tr>
        <w:trPr>
          <w:trHeight w:val="464" w:hRule="exact"/>
        </w:trPr>
        <w:tc>
          <w:tcPr>
            <w:tcW w:w="2152"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22"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156,900,000.00</w:t>
            </w:r>
            <w:r>
              <w:rPr>
                <w:rFonts w:ascii="Times New Roman"/>
                <w:sz w:val="20"/>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b/>
                <w:w w:val="95"/>
                <w:sz w:val="20"/>
              </w:rPr>
              <w:t>678,873,114.65</w:t>
            </w:r>
            <w:r>
              <w:rPr>
                <w:rFonts w:ascii="Times New Roman"/>
                <w:sz w:val="20"/>
              </w:rPr>
            </w:r>
          </w:p>
        </w:tc>
        <w:tc>
          <w:tcPr>
            <w:tcW w:w="709" w:type="dxa"/>
            <w:tcBorders>
              <w:top w:val="single" w:sz="4" w:space="0" w:color="000000"/>
              <w:left w:val="nil" w:sz="6" w:space="0" w:color="auto"/>
              <w:bottom w:val="single" w:sz="4" w:space="0" w:color="000000"/>
              <w:right w:val="nil" w:sz="6" w:space="0" w:color="auto"/>
            </w:tcBorders>
          </w:tcPr>
          <w:p>
            <w:pPr/>
          </w:p>
        </w:tc>
        <w:tc>
          <w:tcPr>
            <w:tcW w:w="641" w:type="dxa"/>
            <w:tcBorders>
              <w:top w:val="single" w:sz="4" w:space="0" w:color="000000"/>
              <w:left w:val="nil" w:sz="6" w:space="0" w:color="auto"/>
              <w:bottom w:val="single" w:sz="4" w:space="0" w:color="000000"/>
              <w:right w:val="nil" w:sz="6" w:space="0" w:color="auto"/>
            </w:tcBorders>
          </w:tcPr>
          <w:p>
            <w:pP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26,928,645.24</w:t>
            </w:r>
            <w:r>
              <w:rPr>
                <w:rFonts w:ascii="Times New Roman"/>
                <w:sz w:val="20"/>
              </w:rPr>
            </w: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77"/>
              <w:jc w:val="right"/>
              <w:rPr>
                <w:rFonts w:ascii="Times New Roman" w:hAnsi="Times New Roman" w:cs="Times New Roman" w:eastAsia="Times New Roman" w:hint="default"/>
                <w:sz w:val="20"/>
                <w:szCs w:val="20"/>
              </w:rPr>
            </w:pPr>
            <w:r>
              <w:rPr>
                <w:rFonts w:ascii="Times New Roman"/>
                <w:b/>
                <w:w w:val="95"/>
                <w:sz w:val="20"/>
              </w:rPr>
              <w:t>178,344,328.01</w:t>
            </w:r>
            <w:r>
              <w:rPr>
                <w:rFonts w:ascii="Times New Roman"/>
                <w:sz w:val="20"/>
              </w:rPr>
            </w:r>
          </w:p>
        </w:tc>
        <w:tc>
          <w:tcPr>
            <w:tcW w:w="20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555" w:right="0"/>
              <w:jc w:val="left"/>
              <w:rPr>
                <w:rFonts w:ascii="Times New Roman" w:hAnsi="Times New Roman" w:cs="Times New Roman" w:eastAsia="Times New Roman" w:hint="default"/>
                <w:sz w:val="20"/>
                <w:szCs w:val="20"/>
              </w:rPr>
            </w:pPr>
            <w:r>
              <w:rPr>
                <w:rFonts w:ascii="Times New Roman"/>
                <w:b/>
                <w:sz w:val="20"/>
              </w:rPr>
              <w:t>1,041,046,087.90</w:t>
            </w:r>
            <w:r>
              <w:rPr>
                <w:rFonts w:ascii="Times New Roman"/>
                <w:sz w:val="20"/>
              </w:rPr>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b/>
                <w:w w:val="95"/>
                <w:sz w:val="20"/>
              </w:rPr>
              <w:t>18,348,090.58</w:t>
            </w:r>
            <w:r>
              <w:rPr>
                <w:rFonts w:ascii="Times New Roman"/>
                <w:sz w:val="20"/>
              </w:rPr>
            </w:r>
          </w:p>
        </w:tc>
        <w:tc>
          <w:tcPr>
            <w:tcW w:w="164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spacing w:val="-1"/>
                <w:sz w:val="20"/>
              </w:rPr>
              <w:t>1,059,394,178.48</w:t>
            </w:r>
            <w:r>
              <w:rPr>
                <w:rFonts w:ascii="Times New Roman"/>
                <w:spacing w:val="-1"/>
                <w:sz w:val="20"/>
              </w:rPr>
            </w:r>
          </w:p>
        </w:tc>
      </w:tr>
    </w:tbl>
    <w:p>
      <w:pPr>
        <w:spacing w:line="240" w:lineRule="auto" w:before="11"/>
        <w:rPr>
          <w:rFonts w:ascii="Times New Roman" w:hAnsi="Times New Roman" w:cs="Times New Roman" w:eastAsia="Times New Roman" w:hint="default"/>
          <w:sz w:val="18"/>
          <w:szCs w:val="18"/>
        </w:rPr>
      </w:pPr>
    </w:p>
    <w:p>
      <w:pPr>
        <w:tabs>
          <w:tab w:pos="5802" w:val="left" w:leader="none"/>
          <w:tab w:pos="11112" w:val="left" w:leader="none"/>
        </w:tabs>
        <w:spacing w:before="44"/>
        <w:ind w:left="1568"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r>
      <w:r>
        <w:rPr>
          <w:rFonts w:ascii="黑体" w:hAnsi="黑体" w:cs="黑体" w:eastAsia="黑体" w:hint="default"/>
          <w:sz w:val="18"/>
          <w:szCs w:val="18"/>
        </w:rPr>
        <w:t>公司会计机构负责人：</w:t>
      </w:r>
    </w:p>
    <w:p>
      <w:pPr>
        <w:spacing w:after="0"/>
        <w:jc w:val="left"/>
        <w:rPr>
          <w:rFonts w:ascii="黑体" w:hAnsi="黑体" w:cs="黑体" w:eastAsia="黑体" w:hint="default"/>
          <w:sz w:val="18"/>
          <w:szCs w:val="18"/>
        </w:rPr>
        <w:sectPr>
          <w:footerReference w:type="default" r:id="rId631"/>
          <w:pgSz w:w="16850" w:h="11910" w:orient="landscape"/>
          <w:pgMar w:footer="893" w:header="961" w:top="1160" w:bottom="1080" w:left="11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832"/>
        <w:gridCol w:w="1618"/>
        <w:gridCol w:w="1642"/>
        <w:gridCol w:w="951"/>
        <w:gridCol w:w="1346"/>
        <w:gridCol w:w="1555"/>
        <w:gridCol w:w="1553"/>
        <w:gridCol w:w="1740"/>
      </w:tblGrid>
      <w:tr>
        <w:trPr>
          <w:trHeight w:val="394" w:hRule="exact"/>
        </w:trPr>
        <w:tc>
          <w:tcPr>
            <w:tcW w:w="14237" w:type="dxa"/>
            <w:gridSpan w:val="8"/>
            <w:tcBorders>
              <w:top w:val="nil" w:sz="6" w:space="0" w:color="auto"/>
              <w:left w:val="nil" w:sz="6" w:space="0" w:color="auto"/>
              <w:bottom w:val="single" w:sz="4" w:space="0" w:color="000000"/>
              <w:right w:val="nil" w:sz="6" w:space="0" w:color="auto"/>
            </w:tcBorders>
          </w:tcPr>
          <w:p>
            <w:pPr>
              <w:pStyle w:val="TableParagraph"/>
              <w:spacing w:line="319" w:lineRule="exact"/>
              <w:ind w:left="10" w:right="0"/>
              <w:jc w:val="center"/>
              <w:rPr>
                <w:rFonts w:ascii="宋体" w:hAnsi="宋体" w:cs="宋体" w:eastAsia="宋体" w:hint="default"/>
                <w:sz w:val="32"/>
                <w:szCs w:val="32"/>
              </w:rPr>
            </w:pPr>
            <w:r>
              <w:rPr>
                <w:rFonts w:ascii="宋体" w:hAnsi="宋体" w:cs="宋体" w:eastAsia="宋体" w:hint="default"/>
                <w:b/>
                <w:bCs/>
                <w:sz w:val="32"/>
                <w:szCs w:val="32"/>
              </w:rPr>
              <w:t>母公司所有者权益变动表</w:t>
            </w:r>
            <w:r>
              <w:rPr>
                <w:rFonts w:ascii="宋体" w:hAnsi="宋体" w:cs="宋体" w:eastAsia="宋体" w:hint="default"/>
                <w:sz w:val="32"/>
                <w:szCs w:val="32"/>
              </w:rPr>
            </w:r>
          </w:p>
        </w:tc>
      </w:tr>
      <w:tr>
        <w:trPr>
          <w:trHeight w:val="466" w:hRule="exact"/>
        </w:trPr>
        <w:tc>
          <w:tcPr>
            <w:tcW w:w="14237" w:type="dxa"/>
            <w:gridSpan w:val="8"/>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16"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528" w:hRule="exact"/>
        </w:trPr>
        <w:tc>
          <w:tcPr>
            <w:tcW w:w="545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b/>
                <w:bCs/>
                <w:sz w:val="20"/>
                <w:szCs w:val="20"/>
              </w:rPr>
              <w:t>编制单位：深圳天源迪科信息技术股份有限公司</w:t>
            </w:r>
            <w:r>
              <w:rPr>
                <w:rFonts w:ascii="宋体" w:hAnsi="宋体" w:cs="宋体" w:eastAsia="宋体" w:hint="default"/>
                <w:sz w:val="20"/>
                <w:szCs w:val="20"/>
              </w:rPr>
            </w: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28" w:lineRule="exact"/>
              <w:ind w:right="107"/>
              <w:jc w:val="right"/>
              <w:rPr>
                <w:rFonts w:ascii="宋体" w:hAnsi="宋体" w:cs="宋体" w:eastAsia="宋体" w:hint="default"/>
                <w:sz w:val="20"/>
                <w:szCs w:val="20"/>
              </w:rPr>
            </w:pPr>
            <w:r>
              <w:rPr>
                <w:rFonts w:ascii="宋体" w:hAnsi="宋体" w:cs="宋体" w:eastAsia="宋体" w:hint="default"/>
                <w:b/>
                <w:bCs/>
                <w:spacing w:val="-5"/>
                <w:w w:val="95"/>
                <w:sz w:val="20"/>
                <w:szCs w:val="20"/>
              </w:rPr>
              <w:t>单位：元币种：人</w:t>
            </w:r>
            <w:r>
              <w:rPr>
                <w:rFonts w:ascii="宋体" w:hAnsi="宋体" w:cs="宋体" w:eastAsia="宋体" w:hint="default"/>
                <w:spacing w:val="-5"/>
                <w:sz w:val="20"/>
                <w:szCs w:val="20"/>
              </w:rPr>
            </w:r>
          </w:p>
          <w:p>
            <w:pPr>
              <w:pStyle w:val="TableParagraph"/>
              <w:spacing w:line="260" w:lineRule="exact"/>
              <w:ind w:right="104"/>
              <w:jc w:val="right"/>
              <w:rPr>
                <w:rFonts w:ascii="宋体" w:hAnsi="宋体" w:cs="宋体" w:eastAsia="宋体" w:hint="default"/>
                <w:sz w:val="20"/>
                <w:szCs w:val="20"/>
              </w:rPr>
            </w:pPr>
            <w:r>
              <w:rPr>
                <w:rFonts w:ascii="宋体" w:hAnsi="宋体" w:cs="宋体" w:eastAsia="宋体" w:hint="default"/>
                <w:b/>
                <w:bCs/>
                <w:sz w:val="20"/>
                <w:szCs w:val="20"/>
              </w:rPr>
              <w:t>民币</w:t>
            </w:r>
            <w:r>
              <w:rPr>
                <w:rFonts w:ascii="宋体" w:hAnsi="宋体" w:cs="宋体" w:eastAsia="宋体" w:hint="default"/>
                <w:sz w:val="20"/>
                <w:szCs w:val="20"/>
              </w:rPr>
            </w:r>
          </w:p>
        </w:tc>
      </w:tr>
      <w:tr>
        <w:trPr>
          <w:trHeight w:val="529"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1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532" w:right="0"/>
              <w:jc w:val="left"/>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642"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330"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951" w:type="dxa"/>
            <w:tcBorders>
              <w:top w:val="single" w:sz="4" w:space="0" w:color="000000"/>
              <w:left w:val="nil" w:sz="6" w:space="0" w:color="auto"/>
              <w:bottom w:val="single" w:sz="4" w:space="0" w:color="000000"/>
              <w:right w:val="nil" w:sz="6" w:space="0" w:color="auto"/>
            </w:tcBorders>
          </w:tcPr>
          <w:p>
            <w:pPr>
              <w:pStyle w:val="TableParagraph"/>
              <w:spacing w:line="229" w:lineRule="exact"/>
              <w:ind w:right="81"/>
              <w:jc w:val="center"/>
              <w:rPr>
                <w:rFonts w:ascii="宋体" w:hAnsi="宋体" w:cs="宋体" w:eastAsia="宋体" w:hint="default"/>
                <w:sz w:val="20"/>
                <w:szCs w:val="20"/>
              </w:rPr>
            </w:pPr>
            <w:r>
              <w:rPr>
                <w:rFonts w:ascii="宋体" w:hAnsi="宋体" w:cs="宋体" w:eastAsia="宋体" w:hint="default"/>
                <w:b/>
                <w:bCs/>
                <w:spacing w:val="2"/>
                <w:sz w:val="20"/>
                <w:szCs w:val="20"/>
              </w:rPr>
              <w:t>减：库</w:t>
            </w:r>
            <w:r>
              <w:rPr>
                <w:rFonts w:ascii="宋体" w:hAnsi="宋体" w:cs="宋体" w:eastAsia="宋体" w:hint="default"/>
                <w:sz w:val="20"/>
                <w:szCs w:val="20"/>
              </w:rPr>
            </w:r>
          </w:p>
          <w:p>
            <w:pPr>
              <w:pStyle w:val="TableParagraph"/>
              <w:spacing w:line="260" w:lineRule="exact"/>
              <w:ind w:right="81"/>
              <w:jc w:val="center"/>
              <w:rPr>
                <w:rFonts w:ascii="宋体" w:hAnsi="宋体" w:cs="宋体" w:eastAsia="宋体" w:hint="default"/>
                <w:sz w:val="20"/>
                <w:szCs w:val="20"/>
              </w:rPr>
            </w:pPr>
            <w:r>
              <w:rPr>
                <w:rFonts w:ascii="宋体" w:hAnsi="宋体" w:cs="宋体" w:eastAsia="宋体" w:hint="default"/>
                <w:b/>
                <w:bCs/>
                <w:sz w:val="20"/>
                <w:szCs w:val="20"/>
              </w:rPr>
              <w:t>存股</w:t>
            </w:r>
            <w:r>
              <w:rPr>
                <w:rFonts w:ascii="宋体" w:hAnsi="宋体" w:cs="宋体" w:eastAsia="宋体" w:hint="default"/>
                <w:sz w:val="20"/>
                <w:szCs w:val="20"/>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14" w:right="0"/>
              <w:jc w:val="left"/>
              <w:rPr>
                <w:rFonts w:ascii="宋体" w:hAnsi="宋体" w:cs="宋体" w:eastAsia="宋体" w:hint="default"/>
                <w:sz w:val="20"/>
                <w:szCs w:val="20"/>
              </w:rPr>
            </w:pPr>
            <w:r>
              <w:rPr>
                <w:rFonts w:ascii="宋体" w:hAnsi="宋体" w:cs="宋体" w:eastAsia="宋体" w:hint="default"/>
                <w:b/>
                <w:bCs/>
                <w:sz w:val="20"/>
                <w:szCs w:val="20"/>
              </w:rPr>
              <w:t>专项储备</w:t>
            </w:r>
            <w:r>
              <w:rPr>
                <w:rFonts w:ascii="宋体" w:hAnsi="宋体" w:cs="宋体" w:eastAsia="宋体" w:hint="default"/>
                <w:sz w:val="20"/>
                <w:szCs w:val="20"/>
              </w:rPr>
            </w: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325"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232"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146"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r>
      <w:tr>
        <w:trPr>
          <w:trHeight w:val="466"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59"/>
              <w:jc w:val="right"/>
              <w:rPr>
                <w:rFonts w:ascii="Times New Roman" w:hAnsi="Times New Roman" w:cs="Times New Roman" w:eastAsia="Times New Roman" w:hint="default"/>
                <w:sz w:val="20"/>
                <w:szCs w:val="20"/>
              </w:rPr>
            </w:pPr>
            <w:r>
              <w:rPr>
                <w:rFonts w:ascii="Times New Roman"/>
                <w:b/>
                <w:w w:val="95"/>
                <w:sz w:val="20"/>
              </w:rPr>
              <w:t>104,600,000.00</w:t>
            </w:r>
            <w:r>
              <w:rPr>
                <w:rFonts w:ascii="Times New Roman"/>
                <w:sz w:val="20"/>
              </w:rPr>
            </w:r>
          </w:p>
        </w:tc>
        <w:tc>
          <w:tcPr>
            <w:tcW w:w="16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60" w:right="0"/>
              <w:jc w:val="left"/>
              <w:rPr>
                <w:rFonts w:ascii="Times New Roman" w:hAnsi="Times New Roman" w:cs="Times New Roman" w:eastAsia="Times New Roman" w:hint="default"/>
                <w:sz w:val="20"/>
                <w:szCs w:val="20"/>
              </w:rPr>
            </w:pPr>
            <w:r>
              <w:rPr>
                <w:rFonts w:ascii="Times New Roman"/>
                <w:b/>
                <w:sz w:val="20"/>
              </w:rPr>
              <w:t>749,006,977.13</w:t>
            </w:r>
            <w:r>
              <w:rPr>
                <w:rFonts w:ascii="Times New Roman"/>
                <w:sz w:val="20"/>
              </w:rPr>
            </w: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20,083,734.09</w:t>
            </w:r>
            <w:r>
              <w:rPr>
                <w:rFonts w:ascii="Times New Roman"/>
                <w:sz w:val="20"/>
              </w:rPr>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45"/>
              <w:jc w:val="right"/>
              <w:rPr>
                <w:rFonts w:ascii="Times New Roman" w:hAnsi="Times New Roman" w:cs="Times New Roman" w:eastAsia="Times New Roman" w:hint="default"/>
                <w:sz w:val="20"/>
                <w:szCs w:val="20"/>
              </w:rPr>
            </w:pPr>
            <w:r>
              <w:rPr>
                <w:rFonts w:ascii="Times New Roman"/>
                <w:b/>
                <w:w w:val="95"/>
                <w:sz w:val="20"/>
              </w:rPr>
              <w:t>137,733,606.79</w:t>
            </w:r>
            <w:r>
              <w:rPr>
                <w:rFonts w:ascii="Times New Roman"/>
                <w:sz w:val="20"/>
              </w:rPr>
            </w: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spacing w:val="-1"/>
                <w:sz w:val="20"/>
              </w:rPr>
              <w:t>1,011,424,318.01</w:t>
            </w:r>
            <w:r>
              <w:rPr>
                <w:rFonts w:ascii="Times New Roman"/>
                <w:spacing w:val="-1"/>
                <w:sz w:val="20"/>
              </w:rPr>
            </w:r>
          </w:p>
        </w:tc>
      </w:tr>
      <w:tr>
        <w:trPr>
          <w:trHeight w:val="463"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18" w:type="dxa"/>
            <w:tcBorders>
              <w:top w:val="single" w:sz="4" w:space="0" w:color="000000"/>
              <w:left w:val="nil" w:sz="6" w:space="0" w:color="auto"/>
              <w:bottom w:val="single" w:sz="4" w:space="0" w:color="000000"/>
              <w:right w:val="nil" w:sz="6" w:space="0" w:color="auto"/>
            </w:tcBorders>
          </w:tcPr>
          <w:p>
            <w:pP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
        </w:tc>
      </w:tr>
      <w:tr>
        <w:trPr>
          <w:trHeight w:val="463"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18" w:type="dxa"/>
            <w:tcBorders>
              <w:top w:val="single" w:sz="4" w:space="0" w:color="000000"/>
              <w:left w:val="nil" w:sz="6" w:space="0" w:color="auto"/>
              <w:bottom w:val="single" w:sz="4" w:space="0" w:color="000000"/>
              <w:right w:val="nil" w:sz="6" w:space="0" w:color="auto"/>
            </w:tcBorders>
          </w:tcPr>
          <w:p>
            <w:pP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
        </w:tc>
      </w:tr>
      <w:tr>
        <w:trPr>
          <w:trHeight w:val="466"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5"/>
                <w:sz w:val="20"/>
              </w:rPr>
              <w:t>104,600,000.00</w:t>
            </w:r>
            <w:r>
              <w:rPr>
                <w:rFonts w:ascii="Times New Roman"/>
                <w:sz w:val="20"/>
              </w:rPr>
            </w:r>
          </w:p>
        </w:tc>
        <w:tc>
          <w:tcPr>
            <w:tcW w:w="164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60" w:right="0"/>
              <w:jc w:val="left"/>
              <w:rPr>
                <w:rFonts w:ascii="Times New Roman" w:hAnsi="Times New Roman" w:cs="Times New Roman" w:eastAsia="Times New Roman" w:hint="default"/>
                <w:sz w:val="20"/>
                <w:szCs w:val="20"/>
              </w:rPr>
            </w:pPr>
            <w:r>
              <w:rPr>
                <w:rFonts w:ascii="Times New Roman"/>
                <w:b/>
                <w:sz w:val="20"/>
              </w:rPr>
              <w:t>749,006,977.13</w:t>
            </w:r>
            <w:r>
              <w:rPr>
                <w:rFonts w:ascii="Times New Roman"/>
                <w:sz w:val="20"/>
              </w:rPr>
            </w: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20,083,734.09</w:t>
            </w:r>
            <w:r>
              <w:rPr>
                <w:rFonts w:ascii="Times New Roman"/>
                <w:sz w:val="20"/>
              </w:rPr>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45"/>
              <w:jc w:val="right"/>
              <w:rPr>
                <w:rFonts w:ascii="Times New Roman" w:hAnsi="Times New Roman" w:cs="Times New Roman" w:eastAsia="Times New Roman" w:hint="default"/>
                <w:sz w:val="20"/>
                <w:szCs w:val="20"/>
              </w:rPr>
            </w:pPr>
            <w:r>
              <w:rPr>
                <w:rFonts w:ascii="Times New Roman"/>
                <w:b/>
                <w:w w:val="95"/>
                <w:sz w:val="20"/>
              </w:rPr>
              <w:t>137,733,606.79</w:t>
            </w:r>
            <w:r>
              <w:rPr>
                <w:rFonts w:ascii="Times New Roman"/>
                <w:sz w:val="20"/>
              </w:rPr>
            </w: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spacing w:val="-1"/>
                <w:sz w:val="20"/>
              </w:rPr>
              <w:t>1,011,424,318.01</w:t>
            </w:r>
            <w:r>
              <w:rPr>
                <w:rFonts w:ascii="Times New Roman"/>
                <w:spacing w:val="-1"/>
                <w:sz w:val="20"/>
              </w:rPr>
            </w:r>
          </w:p>
        </w:tc>
      </w:tr>
      <w:tr>
        <w:trPr>
          <w:trHeight w:val="464"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22"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三、本年增减变动金额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号列示</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164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94" w:right="0"/>
              <w:jc w:val="left"/>
              <w:rPr>
                <w:rFonts w:ascii="Times New Roman" w:hAnsi="Times New Roman" w:cs="Times New Roman" w:eastAsia="Times New Roman" w:hint="default"/>
                <w:sz w:val="20"/>
                <w:szCs w:val="20"/>
              </w:rPr>
            </w:pPr>
            <w:r>
              <w:rPr>
                <w:rFonts w:ascii="Times New Roman"/>
                <w:b/>
                <w:sz w:val="20"/>
              </w:rPr>
              <w:t>-52,300,000.00</w:t>
            </w:r>
            <w:r>
              <w:rPr>
                <w:rFonts w:ascii="Times New Roman"/>
                <w:sz w:val="20"/>
              </w:rPr>
            </w: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6,844,911.15</w:t>
            </w:r>
            <w:r>
              <w:rPr>
                <w:rFonts w:ascii="Times New Roman"/>
                <w:sz w:val="20"/>
              </w:rPr>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45"/>
              <w:jc w:val="right"/>
              <w:rPr>
                <w:rFonts w:ascii="Times New Roman" w:hAnsi="Times New Roman" w:cs="Times New Roman" w:eastAsia="Times New Roman" w:hint="default"/>
                <w:sz w:val="20"/>
                <w:szCs w:val="20"/>
              </w:rPr>
            </w:pPr>
            <w:r>
              <w:rPr>
                <w:rFonts w:ascii="Times New Roman"/>
                <w:b/>
                <w:w w:val="95"/>
                <w:sz w:val="20"/>
              </w:rPr>
              <w:t>30,224,200.32</w:t>
            </w:r>
            <w:r>
              <w:rPr>
                <w:rFonts w:ascii="Times New Roman"/>
                <w:sz w:val="20"/>
              </w:rPr>
            </w: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37,069,111.47</w:t>
            </w:r>
            <w:r>
              <w:rPr>
                <w:rFonts w:ascii="Times New Roman"/>
                <w:sz w:val="20"/>
              </w:rPr>
            </w:r>
          </w:p>
        </w:tc>
      </w:tr>
      <w:tr>
        <w:trPr>
          <w:trHeight w:val="463"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净利润</w:t>
            </w:r>
          </w:p>
        </w:tc>
        <w:tc>
          <w:tcPr>
            <w:tcW w:w="1618" w:type="dxa"/>
            <w:tcBorders>
              <w:top w:val="single" w:sz="4" w:space="0" w:color="000000"/>
              <w:left w:val="nil" w:sz="6" w:space="0" w:color="auto"/>
              <w:bottom w:val="single" w:sz="4" w:space="0" w:color="000000"/>
              <w:right w:val="nil" w:sz="6" w:space="0" w:color="auto"/>
            </w:tcBorders>
          </w:tcPr>
          <w:p>
            <w:pP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45"/>
              <w:jc w:val="right"/>
              <w:rPr>
                <w:rFonts w:ascii="Times New Roman" w:hAnsi="Times New Roman" w:cs="Times New Roman" w:eastAsia="Times New Roman" w:hint="default"/>
                <w:sz w:val="20"/>
                <w:szCs w:val="20"/>
              </w:rPr>
            </w:pPr>
            <w:r>
              <w:rPr>
                <w:rFonts w:ascii="Times New Roman"/>
                <w:w w:val="95"/>
                <w:sz w:val="20"/>
              </w:rPr>
              <w:t>68,449,111.47</w:t>
            </w:r>
            <w:r>
              <w:rPr>
                <w:rFonts w:ascii="Times New Roman"/>
                <w:sz w:val="20"/>
              </w:rPr>
            </w: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68,449,111.47</w:t>
            </w:r>
            <w:r>
              <w:rPr>
                <w:rFonts w:ascii="Times New Roman"/>
                <w:sz w:val="20"/>
              </w:rPr>
            </w:r>
          </w:p>
        </w:tc>
      </w:tr>
      <w:tr>
        <w:trPr>
          <w:trHeight w:val="466"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宋体" w:hAnsi="宋体" w:cs="宋体" w:eastAsia="宋体" w:hint="default"/>
                <w:sz w:val="20"/>
                <w:szCs w:val="20"/>
              </w:rPr>
              <w:t>其他综合收益</w:t>
            </w:r>
          </w:p>
        </w:tc>
        <w:tc>
          <w:tcPr>
            <w:tcW w:w="1618" w:type="dxa"/>
            <w:tcBorders>
              <w:top w:val="single" w:sz="4" w:space="0" w:color="000000"/>
              <w:left w:val="nil" w:sz="6" w:space="0" w:color="auto"/>
              <w:bottom w:val="single" w:sz="4" w:space="0" w:color="000000"/>
              <w:right w:val="nil" w:sz="6" w:space="0" w:color="auto"/>
            </w:tcBorders>
          </w:tcPr>
          <w:p>
            <w:pP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
        </w:tc>
      </w:tr>
      <w:tr>
        <w:trPr>
          <w:trHeight w:val="463"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818" w:right="0"/>
              <w:jc w:val="left"/>
              <w:rPr>
                <w:rFonts w:ascii="宋体" w:hAnsi="宋体" w:cs="宋体" w:eastAsia="宋体" w:hint="default"/>
                <w:sz w:val="20"/>
                <w:szCs w:val="20"/>
              </w:rPr>
            </w:pPr>
            <w:r>
              <w:rPr>
                <w:rFonts w:ascii="宋体" w:hAnsi="宋体" w:cs="宋体" w:eastAsia="宋体" w:hint="default"/>
                <w:b/>
                <w:bCs/>
                <w:sz w:val="20"/>
                <w:szCs w:val="20"/>
              </w:rPr>
              <w:t>上述（一）和（二）小计</w:t>
            </w:r>
            <w:r>
              <w:rPr>
                <w:rFonts w:ascii="宋体" w:hAnsi="宋体" w:cs="宋体" w:eastAsia="宋体" w:hint="default"/>
                <w:sz w:val="20"/>
                <w:szCs w:val="20"/>
              </w:rPr>
            </w:r>
          </w:p>
        </w:tc>
        <w:tc>
          <w:tcPr>
            <w:tcW w:w="1618" w:type="dxa"/>
            <w:tcBorders>
              <w:top w:val="single" w:sz="4" w:space="0" w:color="000000"/>
              <w:left w:val="nil" w:sz="6" w:space="0" w:color="auto"/>
              <w:bottom w:val="single" w:sz="4" w:space="0" w:color="000000"/>
              <w:right w:val="nil" w:sz="6" w:space="0" w:color="auto"/>
            </w:tcBorders>
          </w:tcPr>
          <w:p>
            <w:pP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44"/>
              <w:jc w:val="right"/>
              <w:rPr>
                <w:rFonts w:ascii="Times New Roman" w:hAnsi="Times New Roman" w:cs="Times New Roman" w:eastAsia="Times New Roman" w:hint="default"/>
                <w:sz w:val="20"/>
                <w:szCs w:val="20"/>
              </w:rPr>
            </w:pPr>
            <w:r>
              <w:rPr>
                <w:rFonts w:ascii="Times New Roman"/>
                <w:b/>
                <w:w w:val="95"/>
                <w:sz w:val="20"/>
              </w:rPr>
              <w:t>68,449,111.47</w:t>
            </w:r>
            <w:r>
              <w:rPr>
                <w:rFonts w:ascii="Times New Roman"/>
                <w:sz w:val="20"/>
              </w:rPr>
            </w: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68,449,111.47</w:t>
            </w:r>
            <w:r>
              <w:rPr>
                <w:rFonts w:ascii="Times New Roman"/>
                <w:sz w:val="20"/>
              </w:rPr>
            </w:r>
          </w:p>
        </w:tc>
      </w:tr>
      <w:tr>
        <w:trPr>
          <w:trHeight w:val="463"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r>
              <w:rPr>
                <w:rFonts w:ascii="宋体" w:hAnsi="宋体" w:cs="宋体" w:eastAsia="宋体" w:hint="default"/>
                <w:sz w:val="20"/>
                <w:szCs w:val="20"/>
              </w:rPr>
              <w:t>所有者投入和减少的资本</w:t>
            </w:r>
          </w:p>
        </w:tc>
        <w:tc>
          <w:tcPr>
            <w:tcW w:w="1618" w:type="dxa"/>
            <w:tcBorders>
              <w:top w:val="single" w:sz="4" w:space="0" w:color="000000"/>
              <w:left w:val="nil" w:sz="6" w:space="0" w:color="auto"/>
              <w:bottom w:val="single" w:sz="4" w:space="0" w:color="000000"/>
              <w:right w:val="nil" w:sz="6" w:space="0" w:color="auto"/>
            </w:tcBorders>
          </w:tcPr>
          <w:p>
            <w:pP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
        </w:tc>
      </w:tr>
      <w:tr>
        <w:trPr>
          <w:trHeight w:val="466"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、所有者投入资本</w:t>
            </w:r>
          </w:p>
        </w:tc>
        <w:tc>
          <w:tcPr>
            <w:tcW w:w="1618" w:type="dxa"/>
            <w:tcBorders>
              <w:top w:val="single" w:sz="4" w:space="0" w:color="000000"/>
              <w:left w:val="nil" w:sz="6" w:space="0" w:color="auto"/>
              <w:bottom w:val="single" w:sz="4" w:space="0" w:color="000000"/>
              <w:right w:val="nil" w:sz="6" w:space="0" w:color="auto"/>
            </w:tcBorders>
          </w:tcPr>
          <w:p>
            <w:pP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
        </w:tc>
      </w:tr>
      <w:tr>
        <w:trPr>
          <w:trHeight w:val="463"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、股份支付计入所有者权益的金额</w:t>
            </w:r>
          </w:p>
        </w:tc>
        <w:tc>
          <w:tcPr>
            <w:tcW w:w="1618" w:type="dxa"/>
            <w:tcBorders>
              <w:top w:val="single" w:sz="4" w:space="0" w:color="000000"/>
              <w:left w:val="nil" w:sz="6" w:space="0" w:color="auto"/>
              <w:bottom w:val="single" w:sz="4" w:space="0" w:color="000000"/>
              <w:right w:val="nil" w:sz="6" w:space="0" w:color="auto"/>
            </w:tcBorders>
          </w:tcPr>
          <w:p>
            <w:pP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
        </w:tc>
      </w:tr>
      <w:tr>
        <w:trPr>
          <w:trHeight w:val="463" w:hRule="exact"/>
        </w:trPr>
        <w:tc>
          <w:tcPr>
            <w:tcW w:w="3832"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618" w:type="dxa"/>
            <w:tcBorders>
              <w:top w:val="single" w:sz="4" w:space="0" w:color="000000"/>
              <w:left w:val="nil" w:sz="6" w:space="0" w:color="auto"/>
              <w:bottom w:val="single" w:sz="4" w:space="0" w:color="000000"/>
              <w:right w:val="nil" w:sz="6" w:space="0" w:color="auto"/>
            </w:tcBorders>
          </w:tcPr>
          <w:p>
            <w:pPr/>
          </w:p>
        </w:tc>
        <w:tc>
          <w:tcPr>
            <w:tcW w:w="1642" w:type="dxa"/>
            <w:tcBorders>
              <w:top w:val="single" w:sz="4" w:space="0" w:color="000000"/>
              <w:left w:val="nil" w:sz="6" w:space="0" w:color="auto"/>
              <w:bottom w:val="single" w:sz="4" w:space="0" w:color="000000"/>
              <w:right w:val="nil" w:sz="6" w:space="0" w:color="auto"/>
            </w:tcBorders>
          </w:tcPr>
          <w:p>
            <w:pPr/>
          </w:p>
        </w:tc>
        <w:tc>
          <w:tcPr>
            <w:tcW w:w="951" w:type="dxa"/>
            <w:tcBorders>
              <w:top w:val="single" w:sz="4" w:space="0" w:color="000000"/>
              <w:left w:val="nil" w:sz="6" w:space="0" w:color="auto"/>
              <w:bottom w:val="single" w:sz="4" w:space="0" w:color="000000"/>
              <w:right w:val="nil" w:sz="6" w:space="0" w:color="auto"/>
            </w:tcBorders>
          </w:tcPr>
          <w:p>
            <w:pPr/>
          </w:p>
        </w:tc>
        <w:tc>
          <w:tcPr>
            <w:tcW w:w="1346" w:type="dxa"/>
            <w:tcBorders>
              <w:top w:val="single" w:sz="4" w:space="0" w:color="000000"/>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
        </w:tc>
      </w:tr>
    </w:tbl>
    <w:p>
      <w:pPr>
        <w:spacing w:after="0"/>
        <w:sectPr>
          <w:footerReference w:type="default" r:id="rId632"/>
          <w:pgSz w:w="16850" w:h="11910" w:orient="landscape"/>
          <w:pgMar w:footer="893" w:header="961" w:top="1160" w:bottom="1080" w:left="11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097"/>
        <w:gridCol w:w="2353"/>
        <w:gridCol w:w="1932"/>
        <w:gridCol w:w="1134"/>
        <w:gridCol w:w="918"/>
        <w:gridCol w:w="1510"/>
        <w:gridCol w:w="1595"/>
        <w:gridCol w:w="1698"/>
      </w:tblGrid>
      <w:tr>
        <w:trPr>
          <w:trHeight w:val="234" w:hRule="exact"/>
        </w:trPr>
        <w:tc>
          <w:tcPr>
            <w:tcW w:w="3097" w:type="dxa"/>
            <w:tcBorders>
              <w:top w:val="nil" w:sz="6" w:space="0" w:color="auto"/>
              <w:left w:val="nil" w:sz="6" w:space="0" w:color="auto"/>
              <w:bottom w:val="single" w:sz="4" w:space="0" w:color="000000"/>
              <w:right w:val="nil" w:sz="6" w:space="0" w:color="auto"/>
            </w:tcBorders>
          </w:tcPr>
          <w:p>
            <w:pPr>
              <w:pStyle w:val="TableParagraph"/>
              <w:spacing w:line="214" w:lineRule="exact"/>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利润分配</w:t>
            </w:r>
          </w:p>
        </w:tc>
        <w:tc>
          <w:tcPr>
            <w:tcW w:w="2353" w:type="dxa"/>
            <w:tcBorders>
              <w:top w:val="nil" w:sz="6" w:space="0" w:color="auto"/>
              <w:left w:val="nil" w:sz="6" w:space="0" w:color="auto"/>
              <w:bottom w:val="single" w:sz="4" w:space="0" w:color="000000"/>
              <w:right w:val="nil" w:sz="6" w:space="0" w:color="auto"/>
            </w:tcBorders>
          </w:tcPr>
          <w:p>
            <w:pPr>
              <w:pStyle w:val="TableParagraph"/>
              <w:spacing w:line="226" w:lineRule="exact"/>
              <w:ind w:right="258"/>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932" w:type="dxa"/>
            <w:tcBorders>
              <w:top w:val="nil" w:sz="6" w:space="0" w:color="auto"/>
              <w:left w:val="nil" w:sz="6" w:space="0" w:color="auto"/>
              <w:bottom w:val="single" w:sz="4" w:space="0" w:color="000000"/>
              <w:right w:val="nil" w:sz="6" w:space="0" w:color="auto"/>
            </w:tcBorders>
          </w:tcPr>
          <w:p>
            <w:pPr>
              <w:pStyle w:val="TableParagraph"/>
              <w:spacing w:line="226" w:lineRule="exact"/>
              <w:ind w:right="419"/>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134" w:type="dxa"/>
            <w:tcBorders>
              <w:top w:val="nil" w:sz="6" w:space="0" w:color="auto"/>
              <w:left w:val="nil" w:sz="6" w:space="0" w:color="auto"/>
              <w:bottom w:val="single" w:sz="4" w:space="0" w:color="000000"/>
              <w:right w:val="nil" w:sz="6" w:space="0" w:color="auto"/>
            </w:tcBorders>
          </w:tcPr>
          <w:p>
            <w:pPr>
              <w:pStyle w:val="TableParagraph"/>
              <w:spacing w:line="226" w:lineRule="exact"/>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nil" w:sz="6" w:space="0" w:color="auto"/>
              <w:left w:val="nil" w:sz="6" w:space="0" w:color="auto"/>
              <w:bottom w:val="single" w:sz="4" w:space="0" w:color="000000"/>
              <w:right w:val="nil" w:sz="6" w:space="0" w:color="auto"/>
            </w:tcBorders>
          </w:tcPr>
          <w:p>
            <w:pPr>
              <w:pStyle w:val="TableParagraph"/>
              <w:spacing w:line="226" w:lineRule="exact"/>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nil" w:sz="6" w:space="0" w:color="auto"/>
              <w:left w:val="nil" w:sz="6" w:space="0" w:color="auto"/>
              <w:bottom w:val="single" w:sz="4" w:space="0" w:color="000000"/>
              <w:right w:val="nil" w:sz="6" w:space="0" w:color="auto"/>
            </w:tcBorders>
          </w:tcPr>
          <w:p>
            <w:pPr>
              <w:pStyle w:val="TableParagraph"/>
              <w:spacing w:line="226" w:lineRule="exact"/>
              <w:ind w:right="153"/>
              <w:jc w:val="right"/>
              <w:rPr>
                <w:rFonts w:ascii="Times New Roman" w:hAnsi="Times New Roman" w:cs="Times New Roman" w:eastAsia="Times New Roman" w:hint="default"/>
                <w:sz w:val="20"/>
                <w:szCs w:val="20"/>
              </w:rPr>
            </w:pPr>
            <w:r>
              <w:rPr>
                <w:rFonts w:ascii="Times New Roman"/>
                <w:b/>
                <w:w w:val="95"/>
                <w:sz w:val="20"/>
              </w:rPr>
              <w:t>6,844,911.15</w:t>
            </w:r>
            <w:r>
              <w:rPr>
                <w:rFonts w:ascii="Times New Roman"/>
                <w:sz w:val="20"/>
              </w:rPr>
            </w:r>
          </w:p>
        </w:tc>
        <w:tc>
          <w:tcPr>
            <w:tcW w:w="1595" w:type="dxa"/>
            <w:tcBorders>
              <w:top w:val="nil" w:sz="6" w:space="0" w:color="auto"/>
              <w:left w:val="nil" w:sz="6" w:space="0" w:color="auto"/>
              <w:bottom w:val="single" w:sz="4" w:space="0" w:color="000000"/>
              <w:right w:val="nil" w:sz="6" w:space="0" w:color="auto"/>
            </w:tcBorders>
          </w:tcPr>
          <w:p>
            <w:pPr>
              <w:pStyle w:val="TableParagraph"/>
              <w:spacing w:line="226" w:lineRule="exact"/>
              <w:ind w:right="187"/>
              <w:jc w:val="right"/>
              <w:rPr>
                <w:rFonts w:ascii="Times New Roman" w:hAnsi="Times New Roman" w:cs="Times New Roman" w:eastAsia="Times New Roman" w:hint="default"/>
                <w:sz w:val="20"/>
                <w:szCs w:val="20"/>
              </w:rPr>
            </w:pPr>
            <w:r>
              <w:rPr>
                <w:rFonts w:ascii="Times New Roman"/>
                <w:b/>
                <w:w w:val="95"/>
                <w:sz w:val="20"/>
              </w:rPr>
              <w:t>-38,224,911.15</w:t>
            </w:r>
            <w:r>
              <w:rPr>
                <w:rFonts w:ascii="Times New Roman"/>
                <w:sz w:val="20"/>
              </w:rPr>
            </w:r>
          </w:p>
        </w:tc>
        <w:tc>
          <w:tcPr>
            <w:tcW w:w="1698" w:type="dxa"/>
            <w:tcBorders>
              <w:top w:val="nil" w:sz="6" w:space="0" w:color="auto"/>
              <w:left w:val="nil" w:sz="6" w:space="0" w:color="auto"/>
              <w:bottom w:val="single" w:sz="4" w:space="0" w:color="000000"/>
              <w:right w:val="nil" w:sz="6" w:space="0" w:color="auto"/>
            </w:tcBorders>
          </w:tcPr>
          <w:p>
            <w:pPr>
              <w:pStyle w:val="TableParagraph"/>
              <w:spacing w:line="226" w:lineRule="exact"/>
              <w:ind w:right="107"/>
              <w:jc w:val="right"/>
              <w:rPr>
                <w:rFonts w:ascii="Times New Roman" w:hAnsi="Times New Roman" w:cs="Times New Roman" w:eastAsia="Times New Roman" w:hint="default"/>
                <w:sz w:val="20"/>
                <w:szCs w:val="20"/>
              </w:rPr>
            </w:pPr>
            <w:r>
              <w:rPr>
                <w:rFonts w:ascii="Times New Roman"/>
                <w:b/>
                <w:w w:val="95"/>
                <w:sz w:val="20"/>
              </w:rPr>
              <w:t>-31,380,000.00</w:t>
            </w:r>
            <w:r>
              <w:rPr>
                <w:rFonts w:ascii="Times New Roman"/>
                <w:sz w:val="20"/>
              </w:rPr>
            </w:r>
          </w:p>
        </w:tc>
      </w:tr>
      <w:tr>
        <w:trPr>
          <w:trHeight w:val="463"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6,844,911.15</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87"/>
              <w:jc w:val="right"/>
              <w:rPr>
                <w:rFonts w:ascii="Times New Roman" w:hAnsi="Times New Roman" w:cs="Times New Roman" w:eastAsia="Times New Roman" w:hint="default"/>
                <w:sz w:val="20"/>
                <w:szCs w:val="20"/>
              </w:rPr>
            </w:pPr>
            <w:r>
              <w:rPr>
                <w:rFonts w:ascii="Times New Roman"/>
                <w:b/>
                <w:spacing w:val="-1"/>
                <w:sz w:val="20"/>
              </w:rPr>
              <w:t>-6,844,911.15</w:t>
            </w:r>
            <w:r>
              <w:rPr>
                <w:rFonts w:ascii="Times New Roman"/>
                <w:spacing w:val="-1"/>
                <w:sz w:val="20"/>
              </w:rPr>
            </w:r>
          </w:p>
        </w:tc>
        <w:tc>
          <w:tcPr>
            <w:tcW w:w="1698" w:type="dxa"/>
            <w:tcBorders>
              <w:top w:val="single" w:sz="4" w:space="0" w:color="000000"/>
              <w:left w:val="nil" w:sz="6" w:space="0" w:color="auto"/>
              <w:bottom w:val="single" w:sz="4" w:space="0" w:color="000000"/>
              <w:right w:val="nil" w:sz="6" w:space="0" w:color="auto"/>
            </w:tcBorders>
          </w:tcPr>
          <w:p>
            <w:pPr/>
          </w:p>
        </w:tc>
      </w:tr>
      <w:tr>
        <w:trPr>
          <w:trHeight w:val="466"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、对所有者的分配</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w w:val="95"/>
                <w:sz w:val="20"/>
              </w:rPr>
              <w:t>-31,380,000.00</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w w:val="95"/>
                <w:sz w:val="20"/>
              </w:rPr>
              <w:t>-31,380,000.00</w:t>
            </w:r>
            <w:r>
              <w:rPr>
                <w:rFonts w:ascii="Times New Roman"/>
                <w:sz w:val="20"/>
              </w:rPr>
            </w:r>
          </w:p>
        </w:tc>
      </w:tr>
      <w:tr>
        <w:trPr>
          <w:trHeight w:val="463"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4"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3"/>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五</w:t>
            </w:r>
            <w:r>
              <w:rPr>
                <w:rFonts w:ascii="Times New Roman" w:hAnsi="Times New Roman" w:cs="Times New Roman" w:eastAsia="Times New Roman" w:hint="default"/>
                <w:sz w:val="20"/>
                <w:szCs w:val="20"/>
              </w:rPr>
              <w:t>)</w:t>
            </w:r>
            <w:r>
              <w:rPr>
                <w:rFonts w:ascii="宋体" w:hAnsi="宋体" w:cs="宋体" w:eastAsia="宋体" w:hint="default"/>
                <w:sz w:val="20"/>
                <w:szCs w:val="20"/>
              </w:rPr>
              <w:t>所有者权益内部结转</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6"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b/>
                <w:w w:val="95"/>
                <w:sz w:val="20"/>
              </w:rPr>
              <w:t>-52,300,000.00</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3"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3"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6"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4"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六</w:t>
            </w:r>
            <w:r>
              <w:rPr>
                <w:rFonts w:ascii="Times New Roman" w:hAnsi="Times New Roman" w:cs="Times New Roman" w:eastAsia="Times New Roman" w:hint="default"/>
                <w:sz w:val="20"/>
                <w:szCs w:val="20"/>
              </w:rPr>
              <w:t>)</w:t>
            </w:r>
            <w:r>
              <w:rPr>
                <w:rFonts w:ascii="宋体" w:hAnsi="宋体" w:cs="宋体" w:eastAsia="宋体" w:hint="default"/>
                <w:sz w:val="20"/>
                <w:szCs w:val="20"/>
              </w:rPr>
              <w:t>专项储备</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3"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6"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5"/>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3"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七</w:t>
            </w:r>
            <w:r>
              <w:rPr>
                <w:rFonts w:ascii="Times New Roman" w:hAnsi="Times New Roman" w:cs="Times New Roman" w:eastAsia="Times New Roman" w:hint="default"/>
                <w:sz w:val="20"/>
                <w:szCs w:val="20"/>
              </w:rPr>
              <w:t>)</w:t>
            </w:r>
            <w:r>
              <w:rPr>
                <w:rFonts w:ascii="宋体" w:hAnsi="宋体" w:cs="宋体" w:eastAsia="宋体" w:hint="default"/>
                <w:sz w:val="20"/>
                <w:szCs w:val="20"/>
              </w:rPr>
              <w:t>其他</w:t>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
        </w:tc>
        <w:tc>
          <w:tcPr>
            <w:tcW w:w="1698" w:type="dxa"/>
            <w:tcBorders>
              <w:top w:val="single" w:sz="4" w:space="0" w:color="000000"/>
              <w:left w:val="nil" w:sz="6" w:space="0" w:color="auto"/>
              <w:bottom w:val="single" w:sz="4" w:space="0" w:color="000000"/>
              <w:right w:val="nil" w:sz="6" w:space="0" w:color="auto"/>
            </w:tcBorders>
          </w:tcPr>
          <w:p>
            <w:pPr/>
          </w:p>
        </w:tc>
      </w:tr>
      <w:tr>
        <w:trPr>
          <w:trHeight w:val="463" w:hRule="exact"/>
        </w:trPr>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162"/>
              <w:ind w:left="122"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235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Times New Roman" w:hAnsi="Times New Roman" w:cs="Times New Roman" w:eastAsia="Times New Roman" w:hint="default"/>
                <w:sz w:val="20"/>
                <w:szCs w:val="20"/>
              </w:rPr>
            </w:pPr>
            <w:r>
              <w:rPr>
                <w:rFonts w:ascii="Times New Roman"/>
                <w:b/>
                <w:w w:val="95"/>
                <w:sz w:val="20"/>
              </w:rPr>
              <w:t>156,900,000.00</w:t>
            </w:r>
            <w:r>
              <w:rPr>
                <w:rFonts w:ascii="Times New Roman"/>
                <w:sz w:val="20"/>
              </w:rPr>
            </w:r>
          </w:p>
        </w:tc>
        <w:tc>
          <w:tcPr>
            <w:tcW w:w="193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419"/>
              <w:jc w:val="right"/>
              <w:rPr>
                <w:rFonts w:ascii="Times New Roman" w:hAnsi="Times New Roman" w:cs="Times New Roman" w:eastAsia="Times New Roman" w:hint="default"/>
                <w:sz w:val="20"/>
                <w:szCs w:val="20"/>
              </w:rPr>
            </w:pPr>
            <w:r>
              <w:rPr>
                <w:rFonts w:ascii="Times New Roman"/>
                <w:b/>
                <w:w w:val="95"/>
                <w:sz w:val="20"/>
              </w:rPr>
              <w:t>696,706,977.13</w:t>
            </w:r>
            <w:r>
              <w:rPr>
                <w:rFonts w:ascii="Times New Roman"/>
                <w:sz w:val="20"/>
              </w:rPr>
            </w:r>
          </w:p>
        </w:tc>
        <w:tc>
          <w:tcPr>
            <w:tcW w:w="113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21"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1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3"/>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3"/>
              <w:jc w:val="right"/>
              <w:rPr>
                <w:rFonts w:ascii="Times New Roman" w:hAnsi="Times New Roman" w:cs="Times New Roman" w:eastAsia="Times New Roman" w:hint="default"/>
                <w:sz w:val="20"/>
                <w:szCs w:val="20"/>
              </w:rPr>
            </w:pPr>
            <w:r>
              <w:rPr>
                <w:rFonts w:ascii="Times New Roman"/>
                <w:b/>
                <w:w w:val="95"/>
                <w:sz w:val="20"/>
              </w:rPr>
              <w:t>26,928,645.24</w:t>
            </w:r>
            <w:r>
              <w:rPr>
                <w:rFonts w:ascii="Times New Roman"/>
                <w:sz w:val="20"/>
              </w:rPr>
            </w: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88"/>
              <w:jc w:val="right"/>
              <w:rPr>
                <w:rFonts w:ascii="Times New Roman" w:hAnsi="Times New Roman" w:cs="Times New Roman" w:eastAsia="Times New Roman" w:hint="default"/>
                <w:sz w:val="20"/>
                <w:szCs w:val="20"/>
              </w:rPr>
            </w:pPr>
            <w:r>
              <w:rPr>
                <w:rFonts w:ascii="Times New Roman"/>
                <w:b/>
                <w:w w:val="95"/>
                <w:sz w:val="20"/>
              </w:rPr>
              <w:t>167,957,807.11</w:t>
            </w:r>
            <w:r>
              <w:rPr>
                <w:rFonts w:ascii="Times New Roman"/>
                <w:sz w:val="20"/>
              </w:rPr>
            </w:r>
          </w:p>
        </w:tc>
        <w:tc>
          <w:tcPr>
            <w:tcW w:w="1698"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b/>
                <w:spacing w:val="-1"/>
                <w:sz w:val="20"/>
              </w:rPr>
              <w:t>1,048,493,429.48</w:t>
            </w:r>
            <w:r>
              <w:rPr>
                <w:rFonts w:ascii="Times New Roman"/>
                <w:spacing w:val="-1"/>
                <w:sz w:val="20"/>
              </w:rPr>
            </w:r>
          </w:p>
        </w:tc>
      </w:tr>
    </w:tbl>
    <w:p>
      <w:pPr>
        <w:spacing w:line="240" w:lineRule="auto" w:before="11"/>
        <w:rPr>
          <w:rFonts w:ascii="Times New Roman" w:hAnsi="Times New Roman" w:cs="Times New Roman" w:eastAsia="Times New Roman" w:hint="default"/>
          <w:sz w:val="18"/>
          <w:szCs w:val="18"/>
        </w:rPr>
      </w:pPr>
    </w:p>
    <w:p>
      <w:pPr>
        <w:tabs>
          <w:tab w:pos="5802" w:val="left" w:leader="none"/>
          <w:tab w:pos="11112" w:val="left" w:leader="none"/>
        </w:tabs>
        <w:spacing w:before="44"/>
        <w:ind w:left="1568" w:right="0" w:firstLine="0"/>
        <w:jc w:val="left"/>
        <w:rPr>
          <w:rFonts w:ascii="黑体" w:hAnsi="黑体" w:cs="黑体" w:eastAsia="黑体" w:hint="default"/>
          <w:sz w:val="18"/>
          <w:szCs w:val="18"/>
        </w:rPr>
      </w:pPr>
      <w:r>
        <w:rPr>
          <w:rFonts w:ascii="黑体" w:hAnsi="黑体" w:cs="黑体" w:eastAsia="黑体" w:hint="default"/>
          <w:sz w:val="18"/>
          <w:szCs w:val="18"/>
        </w:rPr>
        <w:t>公司法定代表人：</w:t>
        <w:tab/>
      </w:r>
      <w:r>
        <w:rPr>
          <w:rFonts w:ascii="黑体" w:hAnsi="黑体" w:cs="黑体" w:eastAsia="黑体" w:hint="default"/>
          <w:spacing w:val="-1"/>
          <w:sz w:val="18"/>
          <w:szCs w:val="18"/>
        </w:rPr>
        <w:t>主管会计工作的公司负责人：</w:t>
        <w:tab/>
      </w:r>
      <w:r>
        <w:rPr>
          <w:rFonts w:ascii="黑体" w:hAnsi="黑体" w:cs="黑体" w:eastAsia="黑体" w:hint="default"/>
          <w:sz w:val="18"/>
          <w:szCs w:val="18"/>
        </w:rPr>
        <w:t>公司会计机构负责人：</w:t>
      </w:r>
    </w:p>
    <w:p>
      <w:pPr>
        <w:spacing w:after="0"/>
        <w:jc w:val="left"/>
        <w:rPr>
          <w:rFonts w:ascii="黑体" w:hAnsi="黑体" w:cs="黑体" w:eastAsia="黑体" w:hint="default"/>
          <w:sz w:val="18"/>
          <w:szCs w:val="18"/>
        </w:rPr>
        <w:sectPr>
          <w:pgSz w:w="16850" w:h="11910" w:orient="landscape"/>
          <w:pgMar w:header="961" w:footer="893" w:top="1160" w:bottom="1080" w:left="1180" w:right="0"/>
        </w:sectPr>
      </w:pPr>
    </w:p>
    <w:p>
      <w:pPr>
        <w:spacing w:line="458" w:lineRule="auto" w:before="0"/>
        <w:ind w:left="2155" w:right="3708" w:firstLine="0"/>
        <w:jc w:val="center"/>
        <w:rPr>
          <w:rFonts w:ascii="黑体" w:hAnsi="黑体" w:cs="黑体" w:eastAsia="黑体" w:hint="default"/>
          <w:sz w:val="28"/>
          <w:szCs w:val="28"/>
        </w:rPr>
      </w:pPr>
      <w:r>
        <w:rPr>
          <w:rFonts w:ascii="黑体" w:hAnsi="黑体" w:cs="黑体" w:eastAsia="黑体" w:hint="default"/>
          <w:spacing w:val="-1"/>
          <w:sz w:val="28"/>
          <w:szCs w:val="28"/>
        </w:rPr>
        <w:t>深圳天源迪科信息技术股份有限公司</w:t>
      </w:r>
      <w:r>
        <w:rPr>
          <w:rFonts w:ascii="黑体" w:hAnsi="黑体" w:cs="黑体" w:eastAsia="黑体" w:hint="default"/>
          <w:spacing w:val="-131"/>
          <w:sz w:val="28"/>
          <w:szCs w:val="28"/>
        </w:rPr>
        <w:t> </w:t>
      </w:r>
      <w:r>
        <w:rPr>
          <w:rFonts w:ascii="黑体" w:hAnsi="黑体" w:cs="黑体" w:eastAsia="黑体" w:hint="default"/>
          <w:spacing w:val="-131"/>
          <w:sz w:val="28"/>
          <w:szCs w:val="28"/>
        </w:rPr>
      </w:r>
      <w:r>
        <w:rPr>
          <w:rFonts w:ascii="黑体" w:hAnsi="黑体" w:cs="黑体" w:eastAsia="黑体" w:hint="default"/>
          <w:sz w:val="28"/>
          <w:szCs w:val="28"/>
        </w:rPr>
        <w:t>财务报表附注</w:t>
      </w:r>
    </w:p>
    <w:p>
      <w:pPr>
        <w:tabs>
          <w:tab w:pos="6339" w:val="left" w:leader="none"/>
          <w:tab w:pos="7389" w:val="left" w:leader="none"/>
        </w:tabs>
        <w:spacing w:before="163"/>
        <w:ind w:left="2775"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2"/>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日止会计年度</w:t>
        <w:tab/>
        <w:t>单位：元</w:t>
        <w:tab/>
      </w:r>
      <w:r>
        <w:rPr>
          <w:rFonts w:ascii="宋体" w:hAnsi="宋体" w:cs="宋体" w:eastAsia="宋体" w:hint="default"/>
          <w:spacing w:val="-1"/>
          <w:sz w:val="21"/>
          <w:szCs w:val="21"/>
        </w:rPr>
        <w:t>币种：人民币</w:t>
      </w:r>
    </w:p>
    <w:p>
      <w:pPr>
        <w:spacing w:line="240" w:lineRule="auto" w:before="13"/>
        <w:rPr>
          <w:rFonts w:ascii="宋体" w:hAnsi="宋体" w:cs="宋体" w:eastAsia="宋体" w:hint="default"/>
          <w:sz w:val="4"/>
          <w:szCs w:val="4"/>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8.75pt;height:.5pt;mso-position-horizontal-relative:char;mso-position-vertical-relative:line" coordorigin="0,0" coordsize="8575,10">
            <v:group style="position:absolute;left:5;top:5;width:8565;height:2" coordorigin="5,5" coordsize="8565,2">
              <v:shape style="position:absolute;left:5;top:5;width:8565;height:2" coordorigin="5,5" coordsize="8565,0" path="m5,5l8569,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p>
      <w:pPr>
        <w:spacing w:before="36"/>
        <w:ind w:left="561" w:right="1664" w:firstLine="0"/>
        <w:jc w:val="left"/>
        <w:rPr>
          <w:rFonts w:ascii="黑体" w:hAnsi="黑体" w:cs="黑体" w:eastAsia="黑体" w:hint="default"/>
          <w:sz w:val="21"/>
          <w:szCs w:val="21"/>
        </w:rPr>
      </w:pPr>
      <w:r>
        <w:rPr>
          <w:rFonts w:ascii="黑体" w:hAnsi="黑体" w:cs="黑体" w:eastAsia="黑体" w:hint="default"/>
          <w:sz w:val="21"/>
          <w:szCs w:val="21"/>
        </w:rPr>
        <w:t>附注一、公司基本情况</w:t>
      </w:r>
    </w:p>
    <w:p>
      <w:pPr>
        <w:spacing w:line="240" w:lineRule="auto" w:before="5"/>
        <w:rPr>
          <w:rFonts w:ascii="黑体" w:hAnsi="黑体" w:cs="黑体" w:eastAsia="黑体" w:hint="default"/>
          <w:sz w:val="23"/>
          <w:szCs w:val="23"/>
        </w:rPr>
      </w:pPr>
    </w:p>
    <w:p>
      <w:pPr>
        <w:spacing w:line="391" w:lineRule="auto" w:before="0"/>
        <w:ind w:left="561" w:right="4253" w:firstLine="14"/>
        <w:jc w:val="left"/>
        <w:rPr>
          <w:rFonts w:ascii="宋体" w:hAnsi="宋体" w:cs="宋体" w:eastAsia="宋体" w:hint="default"/>
          <w:sz w:val="21"/>
          <w:szCs w:val="21"/>
        </w:rPr>
      </w:pPr>
      <w:r>
        <w:rPr>
          <w:rFonts w:ascii="黑体" w:hAnsi="黑体" w:cs="黑体" w:eastAsia="黑体" w:hint="default"/>
          <w:sz w:val="21"/>
          <w:szCs w:val="21"/>
        </w:rPr>
        <w:t>（一）</w:t>
      </w:r>
      <w:r>
        <w:rPr>
          <w:rFonts w:ascii="黑体" w:hAnsi="黑体" w:cs="黑体" w:eastAsia="黑体" w:hint="default"/>
          <w:spacing w:val="87"/>
          <w:sz w:val="21"/>
          <w:szCs w:val="21"/>
        </w:rPr>
        <w:t> </w:t>
      </w:r>
      <w:r>
        <w:rPr>
          <w:rFonts w:ascii="黑体" w:hAnsi="黑体" w:cs="黑体" w:eastAsia="黑体" w:hint="default"/>
          <w:sz w:val="21"/>
          <w:szCs w:val="21"/>
        </w:rPr>
        <w:t>公司简介</w:t>
      </w:r>
      <w:r>
        <w:rPr>
          <w:rFonts w:ascii="黑体" w:hAnsi="黑体" w:cs="黑体" w:eastAsia="黑体" w:hint="default"/>
          <w:w w:val="100"/>
          <w:sz w:val="21"/>
          <w:szCs w:val="21"/>
        </w:rPr>
        <w:t> </w:t>
      </w:r>
      <w:r>
        <w:rPr>
          <w:rFonts w:ascii="宋体" w:hAnsi="宋体" w:cs="宋体" w:eastAsia="宋体" w:hint="default"/>
          <w:sz w:val="21"/>
          <w:szCs w:val="21"/>
        </w:rPr>
        <w:t>公司名称：深圳天源迪科信息技术股份有限公司</w:t>
      </w:r>
      <w:r>
        <w:rPr>
          <w:rFonts w:ascii="宋体" w:hAnsi="宋体" w:cs="宋体" w:eastAsia="宋体" w:hint="default"/>
          <w:w w:val="100"/>
          <w:sz w:val="21"/>
          <w:szCs w:val="21"/>
        </w:rPr>
        <w:t> </w:t>
      </w:r>
      <w:r>
        <w:rPr>
          <w:rFonts w:ascii="宋体" w:hAnsi="宋体" w:cs="宋体" w:eastAsia="宋体" w:hint="default"/>
          <w:sz w:val="21"/>
          <w:szCs w:val="21"/>
        </w:rPr>
        <w:t>营业执照注册号：</w:t>
      </w:r>
      <w:r>
        <w:rPr>
          <w:rFonts w:ascii="Times New Roman" w:hAnsi="Times New Roman" w:cs="Times New Roman" w:eastAsia="Times New Roman" w:hint="default"/>
          <w:sz w:val="21"/>
          <w:szCs w:val="21"/>
        </w:rPr>
        <w:t>440301103047339</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注册地址：深圳市高新区南区市高新技术工业村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B3 </w:t>
      </w:r>
      <w:r>
        <w:rPr>
          <w:rFonts w:ascii="宋体" w:hAnsi="宋体" w:cs="宋体" w:eastAsia="宋体" w:hint="default"/>
          <w:sz w:val="21"/>
          <w:szCs w:val="21"/>
        </w:rPr>
        <w:t>楼</w:t>
      </w:r>
      <w:r>
        <w:rPr>
          <w:rFonts w:ascii="宋体" w:hAnsi="宋体" w:cs="宋体" w:eastAsia="宋体" w:hint="default"/>
          <w:w w:val="100"/>
          <w:sz w:val="21"/>
          <w:szCs w:val="21"/>
        </w:rPr>
        <w:t> </w:t>
      </w:r>
      <w:r>
        <w:rPr>
          <w:rFonts w:ascii="宋体" w:hAnsi="宋体" w:cs="宋体" w:eastAsia="宋体" w:hint="default"/>
          <w:sz w:val="21"/>
          <w:szCs w:val="21"/>
        </w:rPr>
        <w:t>注册资本：人民币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15,690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before="21"/>
        <w:ind w:left="561" w:right="1664" w:firstLine="0"/>
        <w:jc w:val="left"/>
        <w:rPr>
          <w:rFonts w:ascii="宋体" w:hAnsi="宋体" w:cs="宋体" w:eastAsia="宋体" w:hint="default"/>
          <w:sz w:val="21"/>
          <w:szCs w:val="21"/>
        </w:rPr>
      </w:pPr>
      <w:r>
        <w:rPr>
          <w:rFonts w:ascii="宋体" w:hAnsi="宋体" w:cs="宋体" w:eastAsia="宋体" w:hint="default"/>
          <w:sz w:val="21"/>
          <w:szCs w:val="21"/>
        </w:rPr>
        <w:t>法定代表人：陈友</w:t>
      </w:r>
    </w:p>
    <w:p>
      <w:pPr>
        <w:spacing w:line="240" w:lineRule="auto" w:before="5"/>
        <w:rPr>
          <w:rFonts w:ascii="宋体" w:hAnsi="宋体" w:cs="宋体" w:eastAsia="宋体" w:hint="default"/>
          <w:sz w:val="23"/>
          <w:szCs w:val="23"/>
        </w:rPr>
      </w:pPr>
    </w:p>
    <w:p>
      <w:pPr>
        <w:spacing w:line="400" w:lineRule="auto" w:before="0"/>
        <w:ind w:left="561" w:right="1664" w:firstLine="16"/>
        <w:jc w:val="left"/>
        <w:rPr>
          <w:rFonts w:ascii="宋体" w:hAnsi="宋体" w:cs="宋体" w:eastAsia="宋体" w:hint="default"/>
          <w:sz w:val="21"/>
          <w:szCs w:val="21"/>
        </w:rPr>
      </w:pPr>
      <w:r>
        <w:rPr>
          <w:rFonts w:ascii="黑体" w:hAnsi="黑体" w:cs="黑体" w:eastAsia="黑体" w:hint="default"/>
          <w:sz w:val="21"/>
          <w:szCs w:val="21"/>
        </w:rPr>
        <w:t>（二）</w:t>
      </w:r>
      <w:r>
        <w:rPr>
          <w:rFonts w:ascii="黑体" w:hAnsi="黑体" w:cs="黑体" w:eastAsia="黑体" w:hint="default"/>
          <w:spacing w:val="84"/>
          <w:sz w:val="21"/>
          <w:szCs w:val="21"/>
        </w:rPr>
        <w:t> </w:t>
      </w:r>
      <w:r>
        <w:rPr>
          <w:rFonts w:ascii="黑体" w:hAnsi="黑体" w:cs="黑体" w:eastAsia="黑体" w:hint="default"/>
          <w:sz w:val="21"/>
          <w:szCs w:val="21"/>
        </w:rPr>
        <w:t>公司的行业性质、经营范围及主要产品或提供的劳务</w:t>
      </w:r>
      <w:r>
        <w:rPr>
          <w:rFonts w:ascii="黑体" w:hAnsi="黑体" w:cs="黑体" w:eastAsia="黑体" w:hint="default"/>
          <w:w w:val="100"/>
          <w:sz w:val="21"/>
          <w:szCs w:val="21"/>
        </w:rPr>
        <w:t> </w:t>
      </w:r>
      <w:r>
        <w:rPr>
          <w:rFonts w:ascii="宋体" w:hAnsi="宋体" w:cs="宋体" w:eastAsia="宋体" w:hint="default"/>
          <w:sz w:val="21"/>
          <w:szCs w:val="21"/>
        </w:rPr>
        <w:t>公司行业性质：电子信息。</w:t>
      </w:r>
      <w:r>
        <w:rPr>
          <w:rFonts w:ascii="宋体" w:hAnsi="宋体" w:cs="宋体" w:eastAsia="宋体" w:hint="default"/>
          <w:w w:val="100"/>
          <w:sz w:val="21"/>
          <w:szCs w:val="21"/>
        </w:rPr>
        <w:t> </w:t>
      </w:r>
      <w:r>
        <w:rPr>
          <w:rFonts w:ascii="宋体" w:hAnsi="宋体" w:cs="宋体" w:eastAsia="宋体" w:hint="default"/>
          <w:spacing w:val="-5"/>
          <w:sz w:val="21"/>
          <w:szCs w:val="21"/>
        </w:rPr>
        <w:t>公司经营范围：计算机软、硬件产品的生产和销售及售后服务；计算机网络设计、软件开</w:t>
      </w:r>
    </w:p>
    <w:p>
      <w:pPr>
        <w:spacing w:line="400" w:lineRule="auto" w:before="45"/>
        <w:ind w:left="142" w:right="1690" w:firstLine="0"/>
        <w:jc w:val="both"/>
        <w:rPr>
          <w:rFonts w:ascii="宋体" w:hAnsi="宋体" w:cs="宋体" w:eastAsia="宋体" w:hint="default"/>
          <w:sz w:val="21"/>
          <w:szCs w:val="21"/>
        </w:rPr>
      </w:pPr>
      <w:r>
        <w:rPr>
          <w:rFonts w:ascii="宋体" w:hAnsi="宋体" w:cs="宋体" w:eastAsia="宋体" w:hint="default"/>
          <w:spacing w:val="-4"/>
          <w:w w:val="100"/>
          <w:sz w:val="21"/>
          <w:szCs w:val="21"/>
        </w:rPr>
        <w:t>发、系统集成。信息系统咨询和相关技术服务（不含限制项目及专营、专控、专卖商品）；经</w:t>
      </w:r>
      <w:r>
        <w:rPr>
          <w:rFonts w:ascii="宋体" w:hAnsi="宋体" w:cs="宋体" w:eastAsia="宋体" w:hint="default"/>
          <w:spacing w:val="-3"/>
          <w:w w:val="100"/>
          <w:sz w:val="21"/>
          <w:szCs w:val="21"/>
        </w:rPr>
        <w:t> </w:t>
      </w:r>
      <w:r>
        <w:rPr>
          <w:rFonts w:ascii="宋体" w:hAnsi="宋体" w:cs="宋体" w:eastAsia="宋体" w:hint="default"/>
          <w:spacing w:val="-4"/>
          <w:sz w:val="21"/>
          <w:szCs w:val="21"/>
        </w:rPr>
        <w:t>营进出口业务（法律、行政法规、国务院决定禁止的项目除外，限制的项目须取得许可后方可</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7"/>
          <w:w w:val="100"/>
          <w:sz w:val="21"/>
          <w:szCs w:val="21"/>
        </w:rPr>
        <w:t>经营）。</w:t>
      </w:r>
    </w:p>
    <w:p>
      <w:pPr>
        <w:spacing w:before="165"/>
        <w:ind w:left="578" w:right="1664" w:firstLine="0"/>
        <w:jc w:val="left"/>
        <w:rPr>
          <w:rFonts w:ascii="黑体" w:hAnsi="黑体" w:cs="黑体" w:eastAsia="黑体" w:hint="default"/>
          <w:sz w:val="21"/>
          <w:szCs w:val="21"/>
        </w:rPr>
      </w:pPr>
      <w:r>
        <w:rPr>
          <w:rFonts w:ascii="黑体" w:hAnsi="黑体" w:cs="黑体" w:eastAsia="黑体" w:hint="default"/>
          <w:sz w:val="21"/>
          <w:szCs w:val="21"/>
        </w:rPr>
        <w:t>（三）</w:t>
      </w:r>
      <w:r>
        <w:rPr>
          <w:rFonts w:ascii="黑体" w:hAnsi="黑体" w:cs="黑体" w:eastAsia="黑体" w:hint="default"/>
          <w:spacing w:val="88"/>
          <w:sz w:val="21"/>
          <w:szCs w:val="21"/>
        </w:rPr>
        <w:t> </w:t>
      </w:r>
      <w:r>
        <w:rPr>
          <w:rFonts w:ascii="黑体" w:hAnsi="黑体" w:cs="黑体" w:eastAsia="黑体" w:hint="default"/>
          <w:sz w:val="21"/>
          <w:szCs w:val="21"/>
        </w:rPr>
        <w:t>公司历史沿革</w:t>
      </w:r>
    </w:p>
    <w:p>
      <w:pPr>
        <w:spacing w:line="240" w:lineRule="auto" w:before="3"/>
        <w:rPr>
          <w:rFonts w:ascii="黑体" w:hAnsi="黑体" w:cs="黑体" w:eastAsia="黑体" w:hint="default"/>
          <w:sz w:val="14"/>
          <w:szCs w:val="14"/>
        </w:rPr>
      </w:pPr>
    </w:p>
    <w:p>
      <w:pPr>
        <w:spacing w:line="384" w:lineRule="auto" w:before="0"/>
        <w:ind w:left="142" w:right="16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深圳天源迪科信息技术股份有限公司（以下简称本公司），前身－深圳天源迪科计算机有</w:t>
      </w:r>
      <w:r>
        <w:rPr>
          <w:rFonts w:ascii="宋体" w:hAnsi="宋体" w:cs="宋体" w:eastAsia="宋体" w:hint="default"/>
          <w:w w:val="100"/>
          <w:sz w:val="21"/>
          <w:szCs w:val="21"/>
        </w:rPr>
        <w:t> </w:t>
      </w:r>
      <w:r>
        <w:rPr>
          <w:rFonts w:ascii="宋体" w:hAnsi="宋体" w:cs="宋体" w:eastAsia="宋体" w:hint="default"/>
          <w:spacing w:val="-6"/>
          <w:sz w:val="21"/>
          <w:szCs w:val="21"/>
        </w:rPr>
        <w:t>限公司，成立于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日，经深圳市人民政府深府外复</w:t>
      </w:r>
      <w:r>
        <w:rPr>
          <w:rFonts w:ascii="Times New Roman" w:hAnsi="Times New Roman" w:cs="Times New Roman" w:eastAsia="Times New Roman" w:hint="default"/>
          <w:spacing w:val="-3"/>
          <w:sz w:val="21"/>
          <w:szCs w:val="21"/>
        </w:rPr>
        <w:t>[1992]1904</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号《关于合资经营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天源迪科计算机有限公司的批复》批准，由深圳市天源实业股份有限公司（以下简称</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天源实</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
          <w:sz w:val="21"/>
          <w:szCs w:val="21"/>
        </w:rPr>
        <w:t>业公司</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）和香港泰汇国际有限公司（以下简称</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香港泰汇公司</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）共同发起设立，领取注册号</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为工商外企合粤深字第 </w:t>
      </w:r>
      <w:r>
        <w:rPr>
          <w:rFonts w:ascii="Times New Roman" w:hAnsi="Times New Roman" w:cs="Times New Roman" w:eastAsia="Times New Roman" w:hint="default"/>
          <w:sz w:val="21"/>
          <w:szCs w:val="21"/>
        </w:rPr>
        <w:t>103505 </w:t>
      </w:r>
      <w:r>
        <w:rPr>
          <w:rFonts w:ascii="宋体" w:hAnsi="宋体" w:cs="宋体" w:eastAsia="宋体" w:hint="default"/>
          <w:sz w:val="21"/>
          <w:szCs w:val="21"/>
        </w:rPr>
        <w:t>号中华人民共和国企业法人营业执照，注册资本为人民币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万元，其中天源实业公司出资人民币 </w:t>
      </w:r>
      <w:r>
        <w:rPr>
          <w:rFonts w:ascii="Times New Roman" w:hAnsi="Times New Roman" w:cs="Times New Roman" w:eastAsia="Times New Roman" w:hint="default"/>
          <w:sz w:val="21"/>
          <w:szCs w:val="21"/>
        </w:rPr>
        <w:t>120 </w:t>
      </w:r>
      <w:r>
        <w:rPr>
          <w:rFonts w:ascii="宋体" w:hAnsi="宋体" w:cs="宋体" w:eastAsia="宋体" w:hint="default"/>
          <w:sz w:val="21"/>
          <w:szCs w:val="21"/>
        </w:rPr>
        <w:t>万元，占注册资本</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；香港泰汇公司出资人民币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180 </w:t>
      </w:r>
      <w:r>
        <w:rPr>
          <w:rFonts w:ascii="宋体" w:hAnsi="宋体" w:cs="宋体" w:eastAsia="宋体" w:hint="default"/>
          <w:sz w:val="21"/>
          <w:szCs w:val="21"/>
        </w:rPr>
        <w:t>万元，占注册资本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w:t>
      </w:r>
    </w:p>
    <w:p>
      <w:pPr>
        <w:spacing w:line="381" w:lineRule="auto" w:before="28"/>
        <w:ind w:left="142" w:right="0" w:firstLine="419"/>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1995</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年</w:t>
      </w:r>
      <w:r>
        <w:rPr>
          <w:rFonts w:ascii="宋体" w:hAnsi="宋体" w:cs="宋体" w:eastAsia="宋体" w:hint="default"/>
          <w:spacing w:val="-58"/>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58"/>
          <w:w w:val="100"/>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8"/>
          <w:w w:val="100"/>
          <w:sz w:val="21"/>
          <w:szCs w:val="21"/>
        </w:rPr>
        <w:t>日，香港泰汇公司与深圳市新迪科实业有限公司（以下简称</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新迪科公司</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签订股权转让协议，将所持有的公司</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的股权转让给新迪科公司；</w:t>
      </w:r>
      <w:r>
        <w:rPr>
          <w:rFonts w:ascii="Times New Roman" w:hAnsi="Times New Roman" w:cs="Times New Roman" w:eastAsia="Times New Roman" w:hint="default"/>
          <w:spacing w:val="-3"/>
          <w:sz w:val="21"/>
          <w:szCs w:val="21"/>
        </w:rPr>
        <w:t>1997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pacing w:val="-7"/>
          <w:sz w:val="21"/>
          <w:szCs w:val="21"/>
        </w:rPr>
        <w:t>日，新迪</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科公司与深圳市金迪科计算机有限公司（以下简称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金迪科公司</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）签订股权转让协议，将其所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63"/>
        <w:ind w:left="2155" w:right="3348" w:firstLine="0"/>
        <w:jc w:val="center"/>
        <w:rPr>
          <w:rFonts w:ascii="Calibri" w:hAnsi="Calibri" w:cs="Calibri" w:eastAsia="Calibri" w:hint="default"/>
          <w:sz w:val="18"/>
          <w:szCs w:val="18"/>
        </w:rPr>
      </w:pPr>
      <w:r>
        <w:rPr>
          <w:rFonts w:ascii="Calibri"/>
          <w:sz w:val="18"/>
        </w:rPr>
        <w:t>15</w:t>
      </w:r>
    </w:p>
    <w:p>
      <w:pPr>
        <w:spacing w:after="0"/>
        <w:jc w:val="center"/>
        <w:rPr>
          <w:rFonts w:ascii="Calibri" w:hAnsi="Calibri" w:cs="Calibri" w:eastAsia="Calibri" w:hint="default"/>
          <w:sz w:val="18"/>
          <w:szCs w:val="18"/>
        </w:rPr>
        <w:sectPr>
          <w:headerReference w:type="default" r:id="rId633"/>
          <w:footerReference w:type="default" r:id="rId634"/>
          <w:pgSz w:w="11910" w:h="16850"/>
          <w:pgMar w:header="0" w:footer="344" w:top="1460" w:bottom="540" w:left="1560" w:right="0"/>
        </w:sectPr>
      </w:pPr>
    </w:p>
    <w:p>
      <w:pPr>
        <w:spacing w:line="240" w:lineRule="auto" w:before="6"/>
        <w:rPr>
          <w:rFonts w:ascii="Calibri" w:hAnsi="Calibri" w:cs="Calibri" w:eastAsia="Calibri" w:hint="default"/>
          <w:sz w:val="16"/>
          <w:szCs w:val="16"/>
        </w:rPr>
      </w:pPr>
    </w:p>
    <w:p>
      <w:pPr>
        <w:spacing w:line="379" w:lineRule="auto" w:before="36"/>
        <w:ind w:left="600" w:right="1793" w:firstLine="0"/>
        <w:jc w:val="both"/>
        <w:rPr>
          <w:rFonts w:ascii="宋体" w:hAnsi="宋体" w:cs="宋体" w:eastAsia="宋体" w:hint="default"/>
          <w:sz w:val="21"/>
          <w:szCs w:val="21"/>
        </w:rPr>
      </w:pPr>
      <w:r>
        <w:rPr>
          <w:rFonts w:ascii="宋体" w:hAnsi="宋体" w:cs="宋体" w:eastAsia="宋体" w:hint="default"/>
          <w:spacing w:val="-4"/>
          <w:sz w:val="21"/>
          <w:szCs w:val="21"/>
        </w:rPr>
        <w:t>持有的公司</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30%</w:t>
      </w:r>
      <w:r>
        <w:rPr>
          <w:rFonts w:ascii="宋体" w:hAnsi="宋体" w:cs="宋体" w:eastAsia="宋体" w:hint="default"/>
          <w:spacing w:val="-5"/>
          <w:sz w:val="21"/>
          <w:szCs w:val="21"/>
        </w:rPr>
        <w:t>的股权转让给金迪科公司；</w:t>
      </w:r>
      <w:r>
        <w:rPr>
          <w:rFonts w:ascii="Times New Roman" w:hAnsi="Times New Roman" w:cs="Times New Roman" w:eastAsia="Times New Roman" w:hint="default"/>
          <w:spacing w:val="-5"/>
          <w:sz w:val="21"/>
          <w:szCs w:val="21"/>
        </w:rPr>
        <w:t>2001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日，香港泰汇公司与金迪科公司签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订</w:t>
      </w:r>
      <w:r>
        <w:rPr>
          <w:rFonts w:ascii="宋体" w:hAnsi="宋体" w:cs="宋体" w:eastAsia="宋体" w:hint="default"/>
          <w:spacing w:val="-78"/>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权</w:t>
      </w:r>
      <w:r>
        <w:rPr>
          <w:rFonts w:ascii="宋体" w:hAnsi="宋体" w:cs="宋体" w:eastAsia="宋体" w:hint="default"/>
          <w:spacing w:val="-78"/>
          <w:sz w:val="21"/>
          <w:szCs w:val="21"/>
        </w:rPr>
        <w:t> </w:t>
      </w:r>
      <w:r>
        <w:rPr>
          <w:rFonts w:ascii="宋体" w:hAnsi="宋体" w:cs="宋体" w:eastAsia="宋体" w:hint="default"/>
          <w:sz w:val="21"/>
          <w:szCs w:val="21"/>
        </w:rPr>
        <w:t>转</w:t>
      </w:r>
      <w:r>
        <w:rPr>
          <w:rFonts w:ascii="宋体" w:hAnsi="宋体" w:cs="宋体" w:eastAsia="宋体" w:hint="default"/>
          <w:spacing w:val="-78"/>
          <w:sz w:val="21"/>
          <w:szCs w:val="21"/>
        </w:rPr>
        <w:t> </w:t>
      </w:r>
      <w:r>
        <w:rPr>
          <w:rFonts w:ascii="宋体" w:hAnsi="宋体" w:cs="宋体" w:eastAsia="宋体" w:hint="default"/>
          <w:sz w:val="21"/>
          <w:szCs w:val="21"/>
        </w:rPr>
        <w:t>让</w:t>
      </w:r>
      <w:r>
        <w:rPr>
          <w:rFonts w:ascii="宋体" w:hAnsi="宋体" w:cs="宋体" w:eastAsia="宋体" w:hint="default"/>
          <w:spacing w:val="-78"/>
          <w:sz w:val="21"/>
          <w:szCs w:val="21"/>
        </w:rPr>
        <w:t> </w:t>
      </w:r>
      <w:r>
        <w:rPr>
          <w:rFonts w:ascii="宋体" w:hAnsi="宋体" w:cs="宋体" w:eastAsia="宋体" w:hint="default"/>
          <w:sz w:val="21"/>
          <w:szCs w:val="21"/>
        </w:rPr>
        <w:t>协</w:t>
      </w:r>
      <w:r>
        <w:rPr>
          <w:rFonts w:ascii="宋体" w:hAnsi="宋体" w:cs="宋体" w:eastAsia="宋体" w:hint="default"/>
          <w:spacing w:val="-78"/>
          <w:sz w:val="21"/>
          <w:szCs w:val="21"/>
        </w:rPr>
        <w:t> </w:t>
      </w:r>
      <w:r>
        <w:rPr>
          <w:rFonts w:ascii="宋体" w:hAnsi="宋体" w:cs="宋体" w:eastAsia="宋体" w:hint="default"/>
          <w:spacing w:val="11"/>
          <w:sz w:val="21"/>
          <w:szCs w:val="21"/>
        </w:rPr>
        <w:t>议，</w:t>
      </w:r>
      <w:r>
        <w:rPr>
          <w:rFonts w:ascii="宋体" w:hAnsi="宋体" w:cs="宋体" w:eastAsia="宋体" w:hint="default"/>
          <w:spacing w:val="-78"/>
          <w:sz w:val="21"/>
          <w:szCs w:val="21"/>
        </w:rPr>
        <w:t> </w:t>
      </w:r>
      <w:r>
        <w:rPr>
          <w:rFonts w:ascii="宋体" w:hAnsi="宋体" w:cs="宋体" w:eastAsia="宋体" w:hint="default"/>
          <w:sz w:val="21"/>
          <w:szCs w:val="21"/>
        </w:rPr>
        <w:t>将</w:t>
      </w:r>
      <w:r>
        <w:rPr>
          <w:rFonts w:ascii="宋体" w:hAnsi="宋体" w:cs="宋体" w:eastAsia="宋体" w:hint="default"/>
          <w:spacing w:val="-78"/>
          <w:sz w:val="21"/>
          <w:szCs w:val="21"/>
        </w:rPr>
        <w:t> </w:t>
      </w:r>
      <w:r>
        <w:rPr>
          <w:rFonts w:ascii="宋体" w:hAnsi="宋体" w:cs="宋体" w:eastAsia="宋体" w:hint="default"/>
          <w:spacing w:val="11"/>
          <w:sz w:val="21"/>
          <w:szCs w:val="21"/>
        </w:rPr>
        <w:t>所持</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4"/>
          <w:sz w:val="21"/>
          <w:szCs w:val="21"/>
        </w:rPr>
        <w:t> </w:t>
      </w:r>
      <w:r>
        <w:rPr>
          <w:rFonts w:ascii="宋体" w:hAnsi="宋体" w:cs="宋体" w:eastAsia="宋体" w:hint="default"/>
          <w:spacing w:val="11"/>
          <w:sz w:val="21"/>
          <w:szCs w:val="21"/>
        </w:rPr>
        <w:t>的股</w:t>
      </w:r>
      <w:r>
        <w:rPr>
          <w:rFonts w:ascii="宋体" w:hAnsi="宋体" w:cs="宋体" w:eastAsia="宋体" w:hint="default"/>
          <w:spacing w:val="-78"/>
          <w:sz w:val="21"/>
          <w:szCs w:val="21"/>
        </w:rPr>
        <w:t> </w:t>
      </w:r>
      <w:r>
        <w:rPr>
          <w:rFonts w:ascii="宋体" w:hAnsi="宋体" w:cs="宋体" w:eastAsia="宋体" w:hint="default"/>
          <w:spacing w:val="11"/>
          <w:sz w:val="21"/>
          <w:szCs w:val="21"/>
        </w:rPr>
        <w:t>权转</w:t>
      </w:r>
      <w:r>
        <w:rPr>
          <w:rFonts w:ascii="宋体" w:hAnsi="宋体" w:cs="宋体" w:eastAsia="宋体" w:hint="default"/>
          <w:spacing w:val="-78"/>
          <w:sz w:val="21"/>
          <w:szCs w:val="21"/>
        </w:rPr>
        <w:t> </w:t>
      </w:r>
      <w:r>
        <w:rPr>
          <w:rFonts w:ascii="宋体" w:hAnsi="宋体" w:cs="宋体" w:eastAsia="宋体" w:hint="default"/>
          <w:sz w:val="21"/>
          <w:szCs w:val="21"/>
        </w:rPr>
        <w:t>让</w:t>
      </w:r>
      <w:r>
        <w:rPr>
          <w:rFonts w:ascii="宋体" w:hAnsi="宋体" w:cs="宋体" w:eastAsia="宋体" w:hint="default"/>
          <w:spacing w:val="-78"/>
          <w:sz w:val="21"/>
          <w:szCs w:val="21"/>
        </w:rPr>
        <w:t> </w:t>
      </w:r>
      <w:r>
        <w:rPr>
          <w:rFonts w:ascii="宋体" w:hAnsi="宋体" w:cs="宋体" w:eastAsia="宋体" w:hint="default"/>
          <w:sz w:val="21"/>
          <w:szCs w:val="21"/>
        </w:rPr>
        <w:t>给</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78"/>
          <w:sz w:val="21"/>
          <w:szCs w:val="21"/>
        </w:rPr>
        <w:t> </w:t>
      </w:r>
      <w:r>
        <w:rPr>
          <w:rFonts w:ascii="宋体" w:hAnsi="宋体" w:cs="宋体" w:eastAsia="宋体" w:hint="default"/>
          <w:sz w:val="21"/>
          <w:szCs w:val="21"/>
        </w:rPr>
        <w:t>迪</w:t>
      </w:r>
      <w:r>
        <w:rPr>
          <w:rFonts w:ascii="宋体" w:hAnsi="宋体" w:cs="宋体" w:eastAsia="宋体" w:hint="default"/>
          <w:spacing w:val="-78"/>
          <w:sz w:val="21"/>
          <w:szCs w:val="21"/>
        </w:rPr>
        <w:t> </w:t>
      </w:r>
      <w:r>
        <w:rPr>
          <w:rFonts w:ascii="宋体" w:hAnsi="宋体" w:cs="宋体" w:eastAsia="宋体" w:hint="default"/>
          <w:sz w:val="21"/>
          <w:szCs w:val="21"/>
        </w:rPr>
        <w:t>科</w:t>
      </w:r>
      <w:r>
        <w:rPr>
          <w:rFonts w:ascii="宋体" w:hAnsi="宋体" w:cs="宋体" w:eastAsia="宋体" w:hint="default"/>
          <w:spacing w:val="-78"/>
          <w:sz w:val="21"/>
          <w:szCs w:val="21"/>
        </w:rPr>
        <w:t> </w:t>
      </w:r>
      <w:r>
        <w:rPr>
          <w:rFonts w:ascii="宋体" w:hAnsi="宋体" w:cs="宋体" w:eastAsia="宋体" w:hint="default"/>
          <w:spacing w:val="11"/>
          <w:sz w:val="21"/>
          <w:szCs w:val="21"/>
        </w:rPr>
        <w:t>公司</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1"/>
          <w:sz w:val="21"/>
          <w:szCs w:val="21"/>
        </w:rPr>
        <w:t>领取</w:t>
      </w:r>
      <w:r>
        <w:rPr>
          <w:rFonts w:ascii="宋体" w:hAnsi="宋体" w:cs="宋体" w:eastAsia="宋体" w:hint="default"/>
          <w:spacing w:val="-78"/>
          <w:sz w:val="21"/>
          <w:szCs w:val="21"/>
        </w:rPr>
        <w:t> </w:t>
      </w:r>
      <w:r>
        <w:rPr>
          <w:rFonts w:ascii="宋体" w:hAnsi="宋体" w:cs="宋体" w:eastAsia="宋体" w:hint="default"/>
          <w:sz w:val="21"/>
          <w:szCs w:val="21"/>
        </w:rPr>
        <w:t>注</w:t>
      </w:r>
      <w:r>
        <w:rPr>
          <w:rFonts w:ascii="宋体" w:hAnsi="宋体" w:cs="宋体" w:eastAsia="宋体" w:hint="default"/>
          <w:spacing w:val="-78"/>
          <w:sz w:val="21"/>
          <w:szCs w:val="21"/>
        </w:rPr>
        <w:t> </w:t>
      </w:r>
      <w:r>
        <w:rPr>
          <w:rFonts w:ascii="宋体" w:hAnsi="宋体" w:cs="宋体" w:eastAsia="宋体" w:hint="default"/>
          <w:sz w:val="21"/>
          <w:szCs w:val="21"/>
        </w:rPr>
        <w:t>册</w:t>
      </w:r>
      <w:r>
        <w:rPr>
          <w:rFonts w:ascii="宋体" w:hAnsi="宋体" w:cs="宋体" w:eastAsia="宋体" w:hint="default"/>
          <w:spacing w:val="-78"/>
          <w:sz w:val="21"/>
          <w:szCs w:val="21"/>
        </w:rPr>
        <w:t> </w:t>
      </w:r>
      <w:r>
        <w:rPr>
          <w:rFonts w:ascii="宋体" w:hAnsi="宋体" w:cs="宋体" w:eastAsia="宋体" w:hint="default"/>
          <w:sz w:val="21"/>
          <w:szCs w:val="21"/>
        </w:rPr>
        <w:t>号</w:t>
      </w:r>
      <w:r>
        <w:rPr>
          <w:rFonts w:ascii="宋体" w:hAnsi="宋体" w:cs="宋体" w:eastAsia="宋体" w:hint="default"/>
          <w:spacing w:val="-78"/>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4403011064878</w:t>
      </w:r>
      <w:r>
        <w:rPr>
          <w:rFonts w:ascii="Times New Roman" w:hAnsi="Times New Roman" w:cs="Times New Roman" w:eastAsia="Times New Roman" w:hint="default"/>
          <w:spacing w:val="25"/>
          <w:sz w:val="21"/>
          <w:szCs w:val="21"/>
        </w:rPr>
        <w:t> </w:t>
      </w:r>
      <w:r>
        <w:rPr>
          <w:rFonts w:ascii="宋体" w:hAnsi="宋体" w:cs="宋体" w:eastAsia="宋体" w:hint="default"/>
          <w:spacing w:val="-6"/>
          <w:sz w:val="21"/>
          <w:szCs w:val="21"/>
        </w:rPr>
        <w:t>企业法人营业执照。</w:t>
      </w:r>
      <w:r>
        <w:rPr>
          <w:rFonts w:ascii="宋体" w:hAnsi="宋体" w:cs="宋体" w:eastAsia="宋体" w:hint="default"/>
          <w:sz w:val="21"/>
          <w:szCs w:val="21"/>
        </w:rPr>
      </w:r>
    </w:p>
    <w:p>
      <w:pPr>
        <w:spacing w:line="386" w:lineRule="auto" w:before="35"/>
        <w:ind w:left="600" w:right="1791" w:firstLine="41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日，天源实业公司（天源实业公司于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日将名称变更为深</w:t>
      </w:r>
      <w:r>
        <w:rPr>
          <w:rFonts w:ascii="宋体" w:hAnsi="宋体" w:cs="宋体" w:eastAsia="宋体" w:hint="default"/>
          <w:w w:val="100"/>
          <w:sz w:val="21"/>
          <w:szCs w:val="21"/>
        </w:rPr>
        <w:t> </w:t>
      </w:r>
      <w:r>
        <w:rPr>
          <w:rFonts w:ascii="宋体" w:hAnsi="宋体" w:cs="宋体" w:eastAsia="宋体" w:hint="default"/>
          <w:spacing w:val="-4"/>
          <w:sz w:val="21"/>
          <w:szCs w:val="21"/>
        </w:rPr>
        <w:t>圳市天源科技控股股份有限公司）与吴志东、杨文庆、陈友签订股权转让协议，将所持有的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公司</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40%</w:t>
      </w:r>
      <w:r>
        <w:rPr>
          <w:rFonts w:ascii="宋体" w:hAnsi="宋体" w:cs="宋体" w:eastAsia="宋体" w:hint="default"/>
          <w:spacing w:val="-3"/>
          <w:sz w:val="21"/>
          <w:szCs w:val="21"/>
        </w:rPr>
        <w:t>的股权转让给吴志东、杨文庆、陈友；</w:t>
      </w:r>
      <w:r>
        <w:rPr>
          <w:rFonts w:ascii="Times New Roman" w:hAnsi="Times New Roman" w:cs="Times New Roman" w:eastAsia="Times New Roman" w:hint="default"/>
          <w:spacing w:val="-3"/>
          <w:sz w:val="21"/>
          <w:szCs w:val="21"/>
        </w:rPr>
        <w:t>2001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日，金迪科公司与陈友、陈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鲁康、李谦益、谢晓宾签订股权转让协议，将所持有的公司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45%</w:t>
      </w:r>
      <w:r>
        <w:rPr>
          <w:rFonts w:ascii="宋体" w:hAnsi="宋体" w:cs="宋体" w:eastAsia="宋体" w:hint="default"/>
          <w:sz w:val="21"/>
          <w:szCs w:val="21"/>
        </w:rPr>
        <w:t>的股权转让给陈友、陈鲁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康、李谦益、谢晓宾；</w:t>
      </w:r>
      <w:r>
        <w:rPr>
          <w:rFonts w:ascii="Times New Roman" w:hAnsi="Times New Roman" w:cs="Times New Roman" w:eastAsia="Times New Roman" w:hint="default"/>
          <w:spacing w:val="-4"/>
          <w:sz w:val="21"/>
          <w:szCs w:val="21"/>
        </w:rPr>
        <w:t>2001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日依据公司股东会决议和修改后的章程，增资人民币</w:t>
      </w:r>
    </w:p>
    <w:p>
      <w:pPr>
        <w:spacing w:line="381" w:lineRule="auto" w:before="26"/>
        <w:ind w:left="600" w:right="179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900</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万元，公司的注册资本变更为人民币</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1,200</w:t>
      </w:r>
      <w:r>
        <w:rPr>
          <w:rFonts w:ascii="Times New Roman" w:hAnsi="Times New Roman" w:cs="Times New Roman" w:eastAsia="Times New Roman" w:hint="default"/>
          <w:spacing w:val="6"/>
          <w:sz w:val="21"/>
          <w:szCs w:val="21"/>
        </w:rPr>
        <w:t> </w:t>
      </w:r>
      <w:r>
        <w:rPr>
          <w:rFonts w:ascii="宋体" w:hAnsi="宋体" w:cs="宋体" w:eastAsia="宋体" w:hint="default"/>
          <w:spacing w:val="-8"/>
          <w:sz w:val="21"/>
          <w:szCs w:val="21"/>
        </w:rPr>
        <w:t>万元，领取深司字</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S74611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号企业法人营业执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照。</w:t>
      </w:r>
    </w:p>
    <w:p>
      <w:pPr>
        <w:spacing w:line="362" w:lineRule="auto" w:before="47"/>
        <w:ind w:left="600" w:right="179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日，金迪科公司与陈友、陈鲁康、谢晓宾签订股权转让协议，将所持</w:t>
      </w:r>
      <w:r>
        <w:rPr>
          <w:rFonts w:ascii="宋体" w:hAnsi="宋体" w:cs="宋体" w:eastAsia="宋体" w:hint="default"/>
          <w:w w:val="100"/>
          <w:sz w:val="21"/>
          <w:szCs w:val="21"/>
        </w:rPr>
        <w:t> </w:t>
      </w:r>
      <w:r>
        <w:rPr>
          <w:rFonts w:ascii="宋体" w:hAnsi="宋体" w:cs="宋体" w:eastAsia="宋体" w:hint="default"/>
          <w:sz w:val="21"/>
          <w:szCs w:val="21"/>
        </w:rPr>
        <w:t>有的公司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的股权转让给陈友、陈鲁康、谢晓宾。</w:t>
      </w:r>
    </w:p>
    <w:p>
      <w:pPr>
        <w:spacing w:line="240" w:lineRule="auto" w:before="10"/>
        <w:rPr>
          <w:rFonts w:ascii="宋体" w:hAnsi="宋体" w:cs="宋体" w:eastAsia="宋体" w:hint="default"/>
          <w:sz w:val="23"/>
          <w:szCs w:val="23"/>
        </w:rPr>
      </w:pPr>
    </w:p>
    <w:p>
      <w:pPr>
        <w:spacing w:line="362" w:lineRule="auto" w:before="0"/>
        <w:ind w:left="600" w:right="1682" w:firstLine="419"/>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2004</w:t>
      </w:r>
      <w:r>
        <w:rPr>
          <w:rFonts w:ascii="Times New Roman" w:hAnsi="Times New Roman" w:cs="Times New Roman" w:eastAsia="Times New Roman" w:hint="default"/>
          <w:spacing w:val="-26"/>
          <w:w w:val="100"/>
          <w:sz w:val="21"/>
          <w:szCs w:val="21"/>
        </w:rPr>
        <w:t> </w:t>
      </w:r>
      <w:r>
        <w:rPr>
          <w:rFonts w:ascii="宋体" w:hAnsi="宋体" w:cs="宋体" w:eastAsia="宋体" w:hint="default"/>
          <w:w w:val="100"/>
          <w:sz w:val="21"/>
          <w:szCs w:val="21"/>
        </w:rPr>
        <w:t>年</w:t>
      </w:r>
      <w:r>
        <w:rPr>
          <w:rFonts w:ascii="宋体" w:hAnsi="宋体" w:cs="宋体" w:eastAsia="宋体" w:hint="default"/>
          <w:spacing w:val="-78"/>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23"/>
          <w:w w:val="100"/>
          <w:sz w:val="21"/>
          <w:szCs w:val="21"/>
        </w:rPr>
        <w:t> </w:t>
      </w:r>
      <w:r>
        <w:rPr>
          <w:rFonts w:ascii="宋体" w:hAnsi="宋体" w:cs="宋体" w:eastAsia="宋体" w:hint="default"/>
          <w:w w:val="100"/>
          <w:sz w:val="21"/>
          <w:szCs w:val="21"/>
        </w:rPr>
        <w:t>月</w:t>
      </w:r>
      <w:r>
        <w:rPr>
          <w:rFonts w:ascii="宋体" w:hAnsi="宋体" w:cs="宋体" w:eastAsia="宋体" w:hint="default"/>
          <w:spacing w:val="-78"/>
          <w:w w:val="100"/>
          <w:sz w:val="21"/>
          <w:szCs w:val="21"/>
        </w:rPr>
        <w:t> </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26"/>
          <w:w w:val="100"/>
          <w:sz w:val="21"/>
          <w:szCs w:val="21"/>
        </w:rPr>
        <w:t> </w:t>
      </w:r>
      <w:r>
        <w:rPr>
          <w:rFonts w:ascii="宋体" w:hAnsi="宋体" w:cs="宋体" w:eastAsia="宋体" w:hint="default"/>
          <w:spacing w:val="-9"/>
          <w:w w:val="100"/>
          <w:sz w:val="21"/>
          <w:szCs w:val="21"/>
        </w:rPr>
        <w:t>日，依据公司股东会决议和修改后的章程，以未分配利润增资人民币</w:t>
      </w:r>
      <w:r>
        <w:rPr>
          <w:rFonts w:ascii="宋体" w:hAnsi="宋体" w:cs="宋体" w:eastAsia="宋体" w:hint="default"/>
          <w:spacing w:val="-75"/>
          <w:w w:val="100"/>
          <w:sz w:val="21"/>
          <w:szCs w:val="21"/>
        </w:rPr>
        <w:t> </w:t>
      </w:r>
      <w:r>
        <w:rPr>
          <w:rFonts w:ascii="Times New Roman" w:hAnsi="Times New Roman" w:cs="Times New Roman" w:eastAsia="Times New Roman" w:hint="default"/>
          <w:spacing w:val="-1"/>
          <w:w w:val="100"/>
          <w:sz w:val="21"/>
          <w:szCs w:val="21"/>
        </w:rPr>
        <w:t>1,200</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万元，公司的注册资本变更为人民币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2,400</w:t>
      </w:r>
      <w:r>
        <w:rPr>
          <w:rFonts w:ascii="Times New Roman" w:hAnsi="Times New Roman" w:cs="Times New Roman" w:eastAsia="Times New Roman" w:hint="default"/>
          <w:spacing w:val="8"/>
          <w:sz w:val="21"/>
          <w:szCs w:val="21"/>
        </w:rPr>
        <w:t> </w:t>
      </w:r>
      <w:r>
        <w:rPr>
          <w:rFonts w:ascii="宋体" w:hAnsi="宋体" w:cs="宋体" w:eastAsia="宋体" w:hint="default"/>
          <w:spacing w:val="-5"/>
          <w:sz w:val="21"/>
          <w:szCs w:val="21"/>
        </w:rPr>
        <w:t>万元，领取深司字</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S08281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号企业法人营业执照。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月，吴志东、谢晓宾、杨文庆与深圳市天泽投资有限公司（以下简称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天泽公司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签订股权转让协议，分别将其所持有的公司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2.75%</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的股权转让给天泽公司，转让</w:t>
      </w:r>
      <w:r>
        <w:rPr>
          <w:rFonts w:ascii="宋体" w:hAnsi="宋体" w:cs="宋体" w:eastAsia="宋体" w:hint="default"/>
          <w:w w:val="100"/>
          <w:sz w:val="21"/>
          <w:szCs w:val="21"/>
        </w:rPr>
        <w:t> </w:t>
      </w:r>
      <w:r>
        <w:rPr>
          <w:rFonts w:ascii="宋体" w:hAnsi="宋体" w:cs="宋体" w:eastAsia="宋体" w:hint="default"/>
          <w:sz w:val="21"/>
          <w:szCs w:val="21"/>
        </w:rPr>
        <w:t>股权后吴志东出资人民币</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432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万元，占公司注册资本的</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；陈友出资人民币</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546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占公司注册资本的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22.75%</w:t>
      </w:r>
      <w:r>
        <w:rPr>
          <w:rFonts w:ascii="宋体" w:hAnsi="宋体" w:cs="宋体" w:eastAsia="宋体" w:hint="default"/>
          <w:sz w:val="21"/>
          <w:szCs w:val="21"/>
        </w:rPr>
        <w:t>；陈鲁康出资人民币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372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万元，占公司注册资本的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15.50%</w:t>
      </w:r>
      <w:r>
        <w:rPr>
          <w:rFonts w:ascii="宋体" w:hAnsi="宋体" w:cs="宋体" w:eastAsia="宋体" w:hint="default"/>
          <w:sz w:val="21"/>
          <w:szCs w:val="21"/>
        </w:rPr>
        <w:t>；谢晓</w:t>
      </w:r>
      <w:r>
        <w:rPr>
          <w:rFonts w:ascii="宋体" w:hAnsi="宋体" w:cs="宋体" w:eastAsia="宋体" w:hint="default"/>
          <w:w w:val="100"/>
          <w:sz w:val="21"/>
          <w:szCs w:val="21"/>
        </w:rPr>
        <w:t> </w:t>
      </w:r>
      <w:r>
        <w:rPr>
          <w:rFonts w:ascii="宋体" w:hAnsi="宋体" w:cs="宋体" w:eastAsia="宋体" w:hint="default"/>
          <w:sz w:val="21"/>
          <w:szCs w:val="21"/>
        </w:rPr>
        <w:t>宾出资人民币</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288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万元，占公司注册资本的</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；李谦益出资人民币</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288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万元，占公司注</w:t>
      </w:r>
      <w:r>
        <w:rPr>
          <w:rFonts w:ascii="宋体" w:hAnsi="宋体" w:cs="宋体" w:eastAsia="宋体" w:hint="default"/>
          <w:w w:val="100"/>
          <w:sz w:val="21"/>
          <w:szCs w:val="21"/>
        </w:rPr>
        <w:t> </w:t>
      </w:r>
      <w:r>
        <w:rPr>
          <w:rFonts w:ascii="宋体" w:hAnsi="宋体" w:cs="宋体" w:eastAsia="宋体" w:hint="default"/>
          <w:sz w:val="21"/>
          <w:szCs w:val="21"/>
        </w:rPr>
        <w:t>册资本的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；杨文庆出资人民币</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万元，占公司注册资本的</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；天泽公司出资人民币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z w:val="21"/>
          <w:szCs w:val="21"/>
        </w:rPr>
        <w:t>354 </w:t>
      </w:r>
      <w:r>
        <w:rPr>
          <w:rFonts w:ascii="宋体" w:hAnsi="宋体" w:cs="宋体" w:eastAsia="宋体" w:hint="default"/>
          <w:sz w:val="21"/>
          <w:szCs w:val="21"/>
        </w:rPr>
        <w:t>万元，占公司注册资本的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14.75%</w:t>
      </w:r>
      <w:r>
        <w:rPr>
          <w:rFonts w:ascii="宋体" w:hAnsi="宋体" w:cs="宋体" w:eastAsia="宋体" w:hint="default"/>
          <w:sz w:val="21"/>
          <w:szCs w:val="21"/>
        </w:rPr>
        <w:t>。</w:t>
      </w:r>
    </w:p>
    <w:p>
      <w:pPr>
        <w:spacing w:line="240" w:lineRule="auto" w:before="10"/>
        <w:rPr>
          <w:rFonts w:ascii="宋体" w:hAnsi="宋体" w:cs="宋体" w:eastAsia="宋体" w:hint="default"/>
          <w:sz w:val="23"/>
          <w:szCs w:val="23"/>
        </w:rPr>
      </w:pPr>
    </w:p>
    <w:p>
      <w:pPr>
        <w:spacing w:before="0"/>
        <w:ind w:left="1020" w:right="1682"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日，经公司股东会决议，本公司由有限责任公司整体变更为股份有限公</w:t>
      </w:r>
    </w:p>
    <w:p>
      <w:pPr>
        <w:spacing w:before="148"/>
        <w:ind w:left="600" w:right="0" w:firstLine="0"/>
        <w:jc w:val="both"/>
        <w:rPr>
          <w:rFonts w:ascii="宋体" w:hAnsi="宋体" w:cs="宋体" w:eastAsia="宋体" w:hint="default"/>
          <w:sz w:val="21"/>
          <w:szCs w:val="21"/>
        </w:rPr>
      </w:pPr>
      <w:r>
        <w:rPr>
          <w:rFonts w:ascii="宋体" w:hAnsi="宋体" w:cs="宋体" w:eastAsia="宋体" w:hint="default"/>
          <w:sz w:val="21"/>
          <w:szCs w:val="21"/>
        </w:rPr>
        <w:t>司，以截至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日止业经审计的净资产人民币</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67,610,877.13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元，按</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的比</w:t>
      </w:r>
    </w:p>
    <w:p>
      <w:pPr>
        <w:spacing w:before="149"/>
        <w:ind w:left="600" w:right="0" w:firstLine="0"/>
        <w:jc w:val="both"/>
        <w:rPr>
          <w:rFonts w:ascii="宋体" w:hAnsi="宋体" w:cs="宋体" w:eastAsia="宋体" w:hint="default"/>
          <w:sz w:val="21"/>
          <w:szCs w:val="21"/>
        </w:rPr>
      </w:pPr>
      <w:r>
        <w:rPr>
          <w:rFonts w:ascii="宋体" w:hAnsi="宋体" w:cs="宋体" w:eastAsia="宋体" w:hint="default"/>
          <w:sz w:val="21"/>
          <w:szCs w:val="21"/>
        </w:rPr>
        <w:t>例折合成面值</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元的股份</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6,760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万股，总股本为人民币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6,760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万元（余额</w:t>
      </w:r>
      <w:r>
        <w:rPr>
          <w:rFonts w:ascii="宋体" w:hAnsi="宋体" w:cs="宋体" w:eastAsia="宋体" w:hint="default"/>
          <w:spacing w:val="-46"/>
          <w:sz w:val="21"/>
          <w:szCs w:val="21"/>
        </w:rPr>
        <w:t> </w:t>
      </w:r>
      <w:r>
        <w:rPr>
          <w:rFonts w:ascii="Times New Roman" w:hAnsi="Times New Roman" w:cs="Times New Roman" w:eastAsia="Times New Roman" w:hint="default"/>
          <w:spacing w:val="5"/>
          <w:sz w:val="21"/>
          <w:szCs w:val="21"/>
        </w:rPr>
        <w:t>10,877.13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元转入</w:t>
      </w:r>
    </w:p>
    <w:p>
      <w:pPr>
        <w:spacing w:line="362" w:lineRule="auto" w:before="151"/>
        <w:ind w:left="600" w:right="1789" w:firstLine="0"/>
        <w:jc w:val="both"/>
        <w:rPr>
          <w:rFonts w:ascii="宋体" w:hAnsi="宋体" w:cs="宋体" w:eastAsia="宋体" w:hint="default"/>
          <w:sz w:val="21"/>
          <w:szCs w:val="21"/>
        </w:rPr>
      </w:pPr>
      <w:r>
        <w:rPr>
          <w:rFonts w:ascii="宋体" w:hAnsi="宋体" w:cs="宋体" w:eastAsia="宋体" w:hint="default"/>
          <w:spacing w:val="-8"/>
          <w:w w:val="100"/>
          <w:sz w:val="21"/>
          <w:szCs w:val="21"/>
        </w:rPr>
        <w:t>资本公积）。公司注册资金变更为人民币</w:t>
      </w:r>
      <w:r>
        <w:rPr>
          <w:rFonts w:ascii="宋体" w:hAnsi="宋体" w:cs="宋体" w:eastAsia="宋体" w:hint="default"/>
          <w:spacing w:val="10"/>
          <w:w w:val="100"/>
          <w:sz w:val="21"/>
          <w:szCs w:val="21"/>
        </w:rPr>
        <w:t> </w:t>
      </w:r>
      <w:r>
        <w:rPr>
          <w:rFonts w:ascii="Times New Roman" w:hAnsi="Times New Roman" w:cs="Times New Roman" w:eastAsia="Times New Roman" w:hint="default"/>
          <w:spacing w:val="-1"/>
          <w:w w:val="100"/>
          <w:sz w:val="21"/>
          <w:szCs w:val="21"/>
        </w:rPr>
        <w:t>6,760</w:t>
      </w:r>
      <w:r>
        <w:rPr>
          <w:rFonts w:ascii="Times New Roman" w:hAnsi="Times New Roman" w:cs="Times New Roman" w:eastAsia="Times New Roman" w:hint="default"/>
          <w:spacing w:val="13"/>
          <w:w w:val="100"/>
          <w:sz w:val="21"/>
          <w:szCs w:val="21"/>
        </w:rPr>
        <w:t> </w:t>
      </w:r>
      <w:r>
        <w:rPr>
          <w:rFonts w:ascii="宋体" w:hAnsi="宋体" w:cs="宋体" w:eastAsia="宋体" w:hint="default"/>
          <w:spacing w:val="-4"/>
          <w:w w:val="100"/>
          <w:sz w:val="21"/>
          <w:szCs w:val="21"/>
        </w:rPr>
        <w:t>万元，并将名称变更为深圳天源迪科信息技</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5"/>
          <w:sz w:val="21"/>
          <w:szCs w:val="21"/>
        </w:rPr>
        <w:t>术股份有限公司。</w:t>
      </w:r>
    </w:p>
    <w:p>
      <w:pPr>
        <w:spacing w:line="240" w:lineRule="auto" w:before="11"/>
        <w:rPr>
          <w:rFonts w:ascii="宋体" w:hAnsi="宋体" w:cs="宋体" w:eastAsia="宋体" w:hint="default"/>
          <w:sz w:val="25"/>
          <w:szCs w:val="25"/>
        </w:rPr>
      </w:pPr>
    </w:p>
    <w:p>
      <w:pPr>
        <w:spacing w:before="0"/>
        <w:ind w:left="1020" w:right="16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日，依据</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年公司第一次临时股东大会决议和修改后的章程，增资</w:t>
      </w:r>
    </w:p>
    <w:p>
      <w:pPr>
        <w:spacing w:before="148"/>
        <w:ind w:left="600" w:right="0" w:firstLine="0"/>
        <w:jc w:val="both"/>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万元，新增注册资本由自然人王怀东、李堃分别认缴人民币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万元，增资后</w:t>
      </w:r>
    </w:p>
    <w:p>
      <w:pPr>
        <w:spacing w:before="151"/>
        <w:ind w:left="600" w:right="0" w:firstLine="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的</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为</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7,760</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领</w:t>
      </w:r>
      <w:r>
        <w:rPr>
          <w:rFonts w:ascii="宋体" w:hAnsi="宋体" w:cs="宋体" w:eastAsia="宋体" w:hint="default"/>
          <w:w w:val="100"/>
          <w:sz w:val="21"/>
          <w:szCs w:val="21"/>
        </w:rPr>
        <w:t>取</w:t>
      </w:r>
      <w:r>
        <w:rPr>
          <w:rFonts w:ascii="宋体" w:hAnsi="宋体" w:cs="宋体" w:eastAsia="宋体" w:hint="default"/>
          <w:spacing w:val="-3"/>
          <w:w w:val="100"/>
          <w:sz w:val="21"/>
          <w:szCs w:val="21"/>
        </w:rPr>
        <w:t>注册</w:t>
      </w:r>
      <w:r>
        <w:rPr>
          <w:rFonts w:ascii="宋体" w:hAnsi="宋体" w:cs="宋体" w:eastAsia="宋体" w:hint="default"/>
          <w:w w:val="100"/>
          <w:sz w:val="21"/>
          <w:szCs w:val="21"/>
        </w:rPr>
        <w:t>号为</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44</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106</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878</w:t>
      </w:r>
      <w:r>
        <w:rPr>
          <w:rFonts w:ascii="Times New Roman" w:hAnsi="Times New Roman" w:cs="Times New Roman" w:eastAsia="Times New Roman" w:hint="default"/>
          <w:spacing w:val="-10"/>
          <w:sz w:val="21"/>
          <w:szCs w:val="21"/>
        </w:rPr>
        <w:t> </w:t>
      </w:r>
      <w:r>
        <w:rPr>
          <w:rFonts w:ascii="宋体" w:hAnsi="宋体" w:cs="宋体" w:eastAsia="宋体" w:hint="default"/>
          <w:spacing w:val="-3"/>
          <w:w w:val="100"/>
          <w:sz w:val="21"/>
          <w:szCs w:val="21"/>
        </w:rPr>
        <w:t>企业</w:t>
      </w:r>
      <w:r>
        <w:rPr>
          <w:rFonts w:ascii="宋体" w:hAnsi="宋体" w:cs="宋体" w:eastAsia="宋体" w:hint="default"/>
          <w:w w:val="100"/>
          <w:sz w:val="21"/>
          <w:szCs w:val="21"/>
        </w:rPr>
        <w:t>法人</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执</w:t>
      </w:r>
      <w:r>
        <w:rPr>
          <w:rFonts w:ascii="宋体" w:hAnsi="宋体" w:cs="宋体" w:eastAsia="宋体" w:hint="default"/>
          <w:w w:val="100"/>
          <w:sz w:val="21"/>
          <w:szCs w:val="21"/>
        </w:rPr>
        <w:t>照。</w:t>
      </w:r>
    </w:p>
    <w:p>
      <w:pPr>
        <w:spacing w:after="0"/>
        <w:jc w:val="both"/>
        <w:rPr>
          <w:rFonts w:ascii="宋体" w:hAnsi="宋体" w:cs="宋体" w:eastAsia="宋体" w:hint="default"/>
          <w:sz w:val="21"/>
          <w:szCs w:val="21"/>
        </w:rPr>
        <w:sectPr>
          <w:headerReference w:type="default" r:id="rId635"/>
          <w:pgSz w:w="11910" w:h="16840"/>
          <w:pgMar w:header="873" w:footer="344" w:top="1320" w:bottom="540" w:left="1200" w:right="0"/>
        </w:sectPr>
      </w:pPr>
    </w:p>
    <w:p>
      <w:pPr>
        <w:spacing w:line="240" w:lineRule="auto" w:before="9"/>
        <w:rPr>
          <w:rFonts w:ascii="宋体" w:hAnsi="宋体" w:cs="宋体" w:eastAsia="宋体" w:hint="default"/>
          <w:sz w:val="11"/>
          <w:szCs w:val="11"/>
        </w:rPr>
      </w:pPr>
    </w:p>
    <w:p>
      <w:pPr>
        <w:spacing w:line="331" w:lineRule="auto" w:before="36"/>
        <w:ind w:left="600" w:right="1682" w:firstLine="458"/>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日，经中国证券监督管理委员会证监发行字</w:t>
      </w:r>
      <w:r>
        <w:rPr>
          <w:rFonts w:ascii="Times New Roman" w:hAnsi="Times New Roman" w:cs="Times New Roman" w:eastAsia="Times New Roman" w:hint="default"/>
          <w:spacing w:val="-5"/>
          <w:sz w:val="21"/>
          <w:szCs w:val="21"/>
        </w:rPr>
        <w:t>[2009]1463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号文核准，本公</w:t>
      </w:r>
      <w:r>
        <w:rPr>
          <w:rFonts w:ascii="宋体" w:hAnsi="宋体" w:cs="宋体" w:eastAsia="宋体" w:hint="default"/>
          <w:w w:val="100"/>
          <w:sz w:val="21"/>
          <w:szCs w:val="21"/>
        </w:rPr>
        <w:t> </w:t>
      </w:r>
      <w:r>
        <w:rPr>
          <w:rFonts w:ascii="宋体" w:hAnsi="宋体" w:cs="宋体" w:eastAsia="宋体" w:hint="default"/>
          <w:spacing w:val="-6"/>
          <w:sz w:val="21"/>
          <w:szCs w:val="21"/>
        </w:rPr>
        <w:t>司向社会公众发行人民币普通股</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2,700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万股，每股面值</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元，每股发行价</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30.00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元，发行</w:t>
      </w:r>
      <w:r>
        <w:rPr>
          <w:rFonts w:ascii="宋体" w:hAnsi="宋体" w:cs="宋体" w:eastAsia="宋体" w:hint="default"/>
          <w:spacing w:val="-72"/>
          <w:sz w:val="21"/>
          <w:szCs w:val="21"/>
        </w:rPr>
        <w:t> </w:t>
      </w:r>
      <w:r>
        <w:rPr>
          <w:rFonts w:ascii="宋体" w:hAnsi="宋体" w:cs="宋体" w:eastAsia="宋体" w:hint="default"/>
          <w:spacing w:val="-6"/>
          <w:w w:val="100"/>
          <w:sz w:val="21"/>
          <w:szCs w:val="21"/>
        </w:rPr>
        <w:t>后本公司注册资本为人民币</w:t>
      </w:r>
      <w:r>
        <w:rPr>
          <w:rFonts w:ascii="宋体" w:hAnsi="宋体" w:cs="宋体" w:eastAsia="宋体" w:hint="default"/>
          <w:spacing w:val="-75"/>
          <w:w w:val="100"/>
          <w:sz w:val="21"/>
          <w:szCs w:val="21"/>
        </w:rPr>
        <w:t> </w:t>
      </w:r>
      <w:r>
        <w:rPr>
          <w:rFonts w:ascii="Times New Roman" w:hAnsi="Times New Roman" w:cs="Times New Roman" w:eastAsia="Times New Roman" w:hint="default"/>
          <w:spacing w:val="-3"/>
          <w:w w:val="100"/>
          <w:sz w:val="21"/>
          <w:szCs w:val="21"/>
        </w:rPr>
        <w:t>10,460</w:t>
      </w:r>
      <w:r>
        <w:rPr>
          <w:rFonts w:ascii="Times New Roman" w:hAnsi="Times New Roman" w:cs="Times New Roman" w:eastAsia="Times New Roman" w:hint="default"/>
          <w:spacing w:val="-20"/>
          <w:w w:val="100"/>
          <w:sz w:val="21"/>
          <w:szCs w:val="21"/>
        </w:rPr>
        <w:t> </w:t>
      </w:r>
      <w:r>
        <w:rPr>
          <w:rFonts w:ascii="宋体" w:hAnsi="宋体" w:cs="宋体" w:eastAsia="宋体" w:hint="default"/>
          <w:spacing w:val="-15"/>
          <w:w w:val="100"/>
          <w:sz w:val="21"/>
          <w:szCs w:val="21"/>
        </w:rPr>
        <w:t>万元，领取注册号为</w:t>
      </w:r>
      <w:r>
        <w:rPr>
          <w:rFonts w:ascii="宋体" w:hAnsi="宋体" w:cs="宋体" w:eastAsia="宋体" w:hint="default"/>
          <w:spacing w:val="-69"/>
          <w:w w:val="100"/>
          <w:sz w:val="21"/>
          <w:szCs w:val="21"/>
        </w:rPr>
        <w:t> </w:t>
      </w:r>
      <w:r>
        <w:rPr>
          <w:rFonts w:ascii="Times New Roman" w:hAnsi="Times New Roman" w:cs="Times New Roman" w:eastAsia="Times New Roman" w:hint="default"/>
          <w:spacing w:val="-2"/>
          <w:w w:val="100"/>
          <w:sz w:val="21"/>
          <w:szCs w:val="21"/>
        </w:rPr>
        <w:t>440301103047339</w:t>
      </w:r>
      <w:r>
        <w:rPr>
          <w:rFonts w:ascii="Times New Roman" w:hAnsi="Times New Roman" w:cs="Times New Roman" w:eastAsia="Times New Roman" w:hint="default"/>
          <w:spacing w:val="-20"/>
          <w:w w:val="100"/>
          <w:sz w:val="21"/>
          <w:szCs w:val="21"/>
        </w:rPr>
        <w:t> </w:t>
      </w:r>
      <w:r>
        <w:rPr>
          <w:rFonts w:ascii="宋体" w:hAnsi="宋体" w:cs="宋体" w:eastAsia="宋体" w:hint="default"/>
          <w:spacing w:val="-1"/>
          <w:w w:val="100"/>
          <w:sz w:val="21"/>
          <w:szCs w:val="21"/>
        </w:rPr>
        <w:t>企业法人营业执照。</w:t>
      </w:r>
    </w:p>
    <w:p>
      <w:pPr>
        <w:spacing w:line="240" w:lineRule="auto" w:before="2"/>
        <w:rPr>
          <w:rFonts w:ascii="宋体" w:hAnsi="宋体" w:cs="宋体" w:eastAsia="宋体" w:hint="default"/>
          <w:sz w:val="23"/>
          <w:szCs w:val="23"/>
        </w:rPr>
      </w:pPr>
    </w:p>
    <w:p>
      <w:pPr>
        <w:spacing w:before="0"/>
        <w:ind w:left="1058" w:right="17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日，依据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年年度股东大会决议和修改后的章程，以公司本次转增</w:t>
      </w:r>
    </w:p>
    <w:p>
      <w:pPr>
        <w:spacing w:before="107"/>
        <w:ind w:left="600"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前总股本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10,460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万股为基数，以资本公积金向全体股东每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股，共计转增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5,230</w:t>
      </w:r>
    </w:p>
    <w:p>
      <w:pPr>
        <w:spacing w:before="110"/>
        <w:ind w:left="600" w:right="0" w:firstLine="0"/>
        <w:jc w:val="both"/>
        <w:rPr>
          <w:rFonts w:ascii="宋体" w:hAnsi="宋体" w:cs="宋体" w:eastAsia="宋体" w:hint="default"/>
          <w:sz w:val="21"/>
          <w:szCs w:val="21"/>
        </w:rPr>
      </w:pPr>
      <w:r>
        <w:rPr>
          <w:rFonts w:ascii="宋体" w:hAnsi="宋体" w:cs="宋体" w:eastAsia="宋体" w:hint="default"/>
          <w:sz w:val="21"/>
          <w:szCs w:val="21"/>
        </w:rPr>
        <w:t>万股，转增后公司注册资本为人民币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15,690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line="240" w:lineRule="auto" w:before="3"/>
        <w:rPr>
          <w:rFonts w:ascii="宋体" w:hAnsi="宋体" w:cs="宋体" w:eastAsia="宋体" w:hint="default"/>
          <w:sz w:val="32"/>
          <w:szCs w:val="32"/>
        </w:rPr>
      </w:pPr>
    </w:p>
    <w:p>
      <w:pPr>
        <w:spacing w:before="0"/>
        <w:ind w:left="1037" w:right="1790" w:firstLine="0"/>
        <w:jc w:val="left"/>
        <w:rPr>
          <w:rFonts w:ascii="黑体" w:hAnsi="黑体" w:cs="黑体" w:eastAsia="黑体" w:hint="default"/>
          <w:sz w:val="21"/>
          <w:szCs w:val="21"/>
        </w:rPr>
      </w:pPr>
      <w:r>
        <w:rPr>
          <w:rFonts w:ascii="黑体" w:hAnsi="黑体" w:cs="黑体" w:eastAsia="黑体" w:hint="default"/>
          <w:sz w:val="21"/>
          <w:szCs w:val="21"/>
        </w:rPr>
        <w:t>（四）</w:t>
      </w:r>
      <w:r>
        <w:rPr>
          <w:rFonts w:ascii="黑体" w:hAnsi="黑体" w:cs="黑体" w:eastAsia="黑体" w:hint="default"/>
          <w:spacing w:val="87"/>
          <w:sz w:val="21"/>
          <w:szCs w:val="21"/>
        </w:rPr>
        <w:t> </w:t>
      </w:r>
      <w:r>
        <w:rPr>
          <w:rFonts w:ascii="黑体" w:hAnsi="黑体" w:cs="黑体" w:eastAsia="黑体" w:hint="default"/>
          <w:sz w:val="21"/>
          <w:szCs w:val="21"/>
        </w:rPr>
        <w:t>财务报告的批准报出者和财务报告批准报出日</w:t>
      </w:r>
    </w:p>
    <w:p>
      <w:pPr>
        <w:spacing w:before="166"/>
        <w:ind w:left="1020" w:right="1790" w:firstLine="0"/>
        <w:jc w:val="left"/>
        <w:rPr>
          <w:rFonts w:ascii="宋体" w:hAnsi="宋体" w:cs="宋体" w:eastAsia="宋体" w:hint="default"/>
          <w:sz w:val="21"/>
          <w:szCs w:val="21"/>
        </w:rPr>
      </w:pPr>
      <w:r>
        <w:rPr>
          <w:rFonts w:ascii="宋体" w:hAnsi="宋体" w:cs="宋体" w:eastAsia="宋体" w:hint="default"/>
          <w:sz w:val="21"/>
          <w:szCs w:val="21"/>
        </w:rPr>
        <w:t>本公司财务报告由本公司董事会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日批准报出。</w:t>
      </w:r>
    </w:p>
    <w:p>
      <w:pPr>
        <w:spacing w:line="240" w:lineRule="auto" w:before="0"/>
        <w:rPr>
          <w:rFonts w:ascii="宋体" w:hAnsi="宋体" w:cs="宋体" w:eastAsia="宋体" w:hint="default"/>
          <w:sz w:val="22"/>
          <w:szCs w:val="22"/>
        </w:rPr>
      </w:pPr>
    </w:p>
    <w:p>
      <w:pPr>
        <w:spacing w:before="187"/>
        <w:ind w:left="1020" w:right="1790" w:firstLine="0"/>
        <w:jc w:val="left"/>
        <w:rPr>
          <w:rFonts w:ascii="黑体" w:hAnsi="黑体" w:cs="黑体" w:eastAsia="黑体" w:hint="default"/>
          <w:sz w:val="21"/>
          <w:szCs w:val="21"/>
        </w:rPr>
      </w:pPr>
      <w:r>
        <w:rPr>
          <w:rFonts w:ascii="黑体" w:hAnsi="黑体" w:cs="黑体" w:eastAsia="黑体" w:hint="default"/>
          <w:sz w:val="21"/>
          <w:szCs w:val="21"/>
        </w:rPr>
        <w:t>附注二、公司主要会计政策、会计估计和前期差错</w:t>
      </w:r>
    </w:p>
    <w:p>
      <w:pPr>
        <w:spacing w:line="240" w:lineRule="auto" w:before="2"/>
        <w:rPr>
          <w:rFonts w:ascii="黑体" w:hAnsi="黑体" w:cs="黑体" w:eastAsia="黑体" w:hint="default"/>
          <w:sz w:val="26"/>
          <w:szCs w:val="26"/>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（一）</w:t>
      </w:r>
      <w:r>
        <w:rPr>
          <w:rFonts w:ascii="黑体" w:hAnsi="黑体" w:cs="黑体" w:eastAsia="黑体" w:hint="default"/>
          <w:spacing w:val="-74"/>
          <w:sz w:val="21"/>
          <w:szCs w:val="21"/>
        </w:rPr>
        <w:t> </w:t>
      </w:r>
      <w:r>
        <w:rPr>
          <w:rFonts w:ascii="黑体" w:hAnsi="黑体" w:cs="黑体" w:eastAsia="黑体" w:hint="default"/>
          <w:sz w:val="21"/>
          <w:szCs w:val="21"/>
        </w:rPr>
        <w:t>财务报表的编制基础</w:t>
      </w:r>
    </w:p>
    <w:p>
      <w:pPr>
        <w:spacing w:line="240" w:lineRule="auto" w:before="0"/>
        <w:rPr>
          <w:rFonts w:ascii="黑体" w:hAnsi="黑体" w:cs="黑体" w:eastAsia="黑体" w:hint="default"/>
          <w:sz w:val="14"/>
          <w:szCs w:val="14"/>
        </w:rPr>
      </w:pPr>
    </w:p>
    <w:p>
      <w:pPr>
        <w:spacing w:before="0"/>
        <w:ind w:left="1020" w:right="1269" w:firstLine="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以</w:t>
      </w:r>
      <w:r>
        <w:rPr>
          <w:rFonts w:ascii="宋体" w:hAnsi="宋体" w:cs="宋体" w:eastAsia="宋体" w:hint="default"/>
          <w:spacing w:val="-3"/>
          <w:w w:val="100"/>
          <w:sz w:val="21"/>
          <w:szCs w:val="21"/>
        </w:rPr>
        <w:t>持</w:t>
      </w:r>
      <w:r>
        <w:rPr>
          <w:rFonts w:ascii="宋体" w:hAnsi="宋体" w:cs="宋体" w:eastAsia="宋体" w:hint="default"/>
          <w:w w:val="100"/>
          <w:sz w:val="21"/>
          <w:szCs w:val="21"/>
        </w:rPr>
        <w:t>续</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础</w:t>
      </w:r>
      <w:r>
        <w:rPr>
          <w:rFonts w:ascii="宋体" w:hAnsi="宋体" w:cs="宋体" w:eastAsia="宋体" w:hint="default"/>
          <w:spacing w:val="-101"/>
          <w:w w:val="100"/>
          <w:sz w:val="21"/>
          <w:szCs w:val="21"/>
        </w:rPr>
        <w:t>，</w:t>
      </w:r>
      <w:r>
        <w:rPr>
          <w:rFonts w:ascii="宋体" w:hAnsi="宋体" w:cs="宋体" w:eastAsia="宋体" w:hint="default"/>
          <w:w w:val="100"/>
          <w:sz w:val="21"/>
          <w:szCs w:val="21"/>
        </w:rPr>
        <w:t>根据</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的</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和</w:t>
      </w:r>
      <w:r>
        <w:rPr>
          <w:rFonts w:ascii="宋体" w:hAnsi="宋体" w:cs="宋体" w:eastAsia="宋体" w:hint="default"/>
          <w:spacing w:val="-3"/>
          <w:w w:val="100"/>
          <w:sz w:val="21"/>
          <w:szCs w:val="21"/>
        </w:rPr>
        <w:t>事</w:t>
      </w:r>
      <w:r>
        <w:rPr>
          <w:rFonts w:ascii="宋体" w:hAnsi="宋体" w:cs="宋体" w:eastAsia="宋体" w:hint="default"/>
          <w:w w:val="100"/>
          <w:sz w:val="21"/>
          <w:szCs w:val="21"/>
        </w:rPr>
        <w:t>项</w:t>
      </w:r>
      <w:r>
        <w:rPr>
          <w:rFonts w:ascii="宋体" w:hAnsi="宋体" w:cs="宋体" w:eastAsia="宋体" w:hint="default"/>
          <w:spacing w:val="-101"/>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照</w:t>
      </w:r>
      <w:r>
        <w:rPr>
          <w:rFonts w:ascii="宋体" w:hAnsi="宋体" w:cs="宋体" w:eastAsia="宋体" w:hint="default"/>
          <w:w w:val="100"/>
          <w:sz w:val="21"/>
          <w:szCs w:val="21"/>
        </w:rPr>
        <w:t>权</w:t>
      </w:r>
      <w:r>
        <w:rPr>
          <w:rFonts w:ascii="宋体" w:hAnsi="宋体" w:cs="宋体" w:eastAsia="宋体" w:hint="default"/>
          <w:spacing w:val="-3"/>
          <w:w w:val="100"/>
          <w:sz w:val="21"/>
          <w:szCs w:val="21"/>
        </w:rPr>
        <w:t>责</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制</w:t>
      </w:r>
      <w:r>
        <w:rPr>
          <w:rFonts w:ascii="宋体" w:hAnsi="宋体" w:cs="宋体" w:eastAsia="宋体" w:hint="default"/>
          <w:spacing w:val="-3"/>
          <w:w w:val="100"/>
          <w:sz w:val="21"/>
          <w:szCs w:val="21"/>
        </w:rPr>
        <w:t>编</w:t>
      </w:r>
      <w:r>
        <w:rPr>
          <w:rFonts w:ascii="宋体" w:hAnsi="宋体" w:cs="宋体" w:eastAsia="宋体" w:hint="default"/>
          <w:w w:val="100"/>
          <w:sz w:val="21"/>
          <w:szCs w:val="21"/>
        </w:rPr>
        <w:t>制</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报表</w:t>
      </w:r>
      <w:r>
        <w:rPr>
          <w:rFonts w:ascii="宋体" w:hAnsi="宋体" w:cs="宋体" w:eastAsia="宋体" w:hint="default"/>
          <w:w w:val="100"/>
          <w:sz w:val="21"/>
          <w:szCs w:val="21"/>
        </w:rPr>
        <w:t>。</w:t>
      </w:r>
    </w:p>
    <w:p>
      <w:pPr>
        <w:spacing w:line="240" w:lineRule="auto" w:before="2"/>
        <w:rPr>
          <w:rFonts w:ascii="宋体" w:hAnsi="宋体" w:cs="宋体" w:eastAsia="宋体" w:hint="default"/>
          <w:sz w:val="26"/>
          <w:szCs w:val="26"/>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（二）</w:t>
      </w:r>
      <w:r>
        <w:rPr>
          <w:rFonts w:ascii="黑体" w:hAnsi="黑体" w:cs="黑体" w:eastAsia="黑体" w:hint="default"/>
          <w:spacing w:val="-75"/>
          <w:sz w:val="21"/>
          <w:szCs w:val="21"/>
        </w:rPr>
        <w:t> </w:t>
      </w:r>
      <w:r>
        <w:rPr>
          <w:rFonts w:ascii="黑体" w:hAnsi="黑体" w:cs="黑体" w:eastAsia="黑体" w:hint="default"/>
          <w:sz w:val="21"/>
          <w:szCs w:val="21"/>
        </w:rPr>
        <w:t>遵循企业会计准则的声明</w:t>
      </w:r>
    </w:p>
    <w:p>
      <w:pPr>
        <w:spacing w:line="240" w:lineRule="auto" w:before="2"/>
        <w:rPr>
          <w:rFonts w:ascii="黑体" w:hAnsi="黑体" w:cs="黑体" w:eastAsia="黑体" w:hint="default"/>
          <w:sz w:val="26"/>
          <w:szCs w:val="26"/>
        </w:rPr>
      </w:pPr>
    </w:p>
    <w:p>
      <w:pPr>
        <w:spacing w:line="379" w:lineRule="auto" w:before="0"/>
        <w:ind w:left="600" w:right="1790" w:firstLine="419"/>
        <w:jc w:val="left"/>
        <w:rPr>
          <w:rFonts w:ascii="宋体" w:hAnsi="宋体" w:cs="宋体" w:eastAsia="宋体" w:hint="default"/>
          <w:sz w:val="21"/>
          <w:szCs w:val="21"/>
        </w:rPr>
      </w:pPr>
      <w:r>
        <w:rPr>
          <w:rFonts w:ascii="宋体" w:hAnsi="宋体" w:cs="宋体" w:eastAsia="宋体" w:hint="default"/>
          <w:sz w:val="21"/>
          <w:szCs w:val="21"/>
        </w:rPr>
        <w:t>本公司编制的</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年度财务报表符合中华人民共和国财政部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财政部</w:t>
      </w:r>
      <w:r>
        <w:rPr>
          <w:rFonts w:ascii="Times New Roman" w:hAnsi="Times New Roman" w:cs="Times New Roman" w:eastAsia="Times New Roman" w:hint="default"/>
          <w:sz w:val="21"/>
          <w:szCs w:val="21"/>
        </w:rPr>
        <w:t>”)</w:t>
      </w:r>
      <w:r>
        <w:rPr>
          <w:rFonts w:ascii="宋体" w:hAnsi="宋体" w:cs="宋体" w:eastAsia="宋体" w:hint="default"/>
          <w:sz w:val="21"/>
          <w:szCs w:val="21"/>
        </w:rPr>
        <w:t>颁布</w:t>
      </w:r>
      <w:r>
        <w:rPr>
          <w:rFonts w:ascii="宋体" w:hAnsi="宋体" w:cs="宋体" w:eastAsia="宋体" w:hint="default"/>
          <w:w w:val="100"/>
          <w:sz w:val="21"/>
          <w:szCs w:val="21"/>
        </w:rPr>
        <w:t> </w:t>
      </w:r>
      <w:r>
        <w:rPr>
          <w:rFonts w:ascii="宋体" w:hAnsi="宋体" w:cs="宋体" w:eastAsia="宋体" w:hint="default"/>
          <w:spacing w:val="-4"/>
          <w:sz w:val="21"/>
          <w:szCs w:val="21"/>
        </w:rPr>
        <w:t>的企业会计准则（</w:t>
      </w:r>
      <w:r>
        <w:rPr>
          <w:rFonts w:ascii="Times New Roman" w:hAnsi="Times New Roman" w:cs="Times New Roman" w:eastAsia="Times New Roman" w:hint="default"/>
          <w:spacing w:val="-4"/>
          <w:sz w:val="21"/>
          <w:szCs w:val="21"/>
        </w:rPr>
        <w:t>2006</w:t>
      </w:r>
      <w:r>
        <w:rPr>
          <w:rFonts w:ascii="宋体" w:hAnsi="宋体" w:cs="宋体" w:eastAsia="宋体" w:hint="default"/>
          <w:spacing w:val="-4"/>
          <w:sz w:val="21"/>
          <w:szCs w:val="21"/>
        </w:rPr>
        <w:t>）的要求，真实、完整地反映了本公司财务状况、经营成果和现金流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量等有关信息。</w:t>
      </w:r>
    </w:p>
    <w:p>
      <w:pPr>
        <w:spacing w:line="240" w:lineRule="auto" w:before="11"/>
        <w:rPr>
          <w:rFonts w:ascii="宋体" w:hAnsi="宋体" w:cs="宋体" w:eastAsia="宋体" w:hint="default"/>
          <w:sz w:val="16"/>
          <w:szCs w:val="16"/>
        </w:rPr>
      </w:pPr>
    </w:p>
    <w:p>
      <w:pPr>
        <w:spacing w:before="0"/>
        <w:ind w:left="1020" w:right="179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本公司的</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年度财务报表同时符合《公开发行证券的公司信息披露编报规则第</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spacing w:line="381" w:lineRule="auto" w:before="167"/>
        <w:ind w:left="600" w:right="1791" w:firstLine="0"/>
        <w:jc w:val="both"/>
        <w:rPr>
          <w:rFonts w:ascii="宋体" w:hAnsi="宋体" w:cs="宋体" w:eastAsia="宋体" w:hint="default"/>
          <w:sz w:val="21"/>
          <w:szCs w:val="21"/>
        </w:rPr>
      </w:pPr>
      <w:r>
        <w:rPr>
          <w:rFonts w:ascii="宋体" w:hAnsi="宋体" w:cs="宋体" w:eastAsia="宋体" w:hint="default"/>
          <w:spacing w:val="-8"/>
          <w:w w:val="100"/>
          <w:sz w:val="21"/>
          <w:szCs w:val="21"/>
        </w:rPr>
        <w:t>号</w:t>
      </w:r>
      <w:r>
        <w:rPr>
          <w:rFonts w:ascii="Times New Roman" w:hAnsi="Times New Roman" w:cs="Times New Roman" w:eastAsia="Times New Roman" w:hint="default"/>
          <w:spacing w:val="-8"/>
          <w:w w:val="100"/>
          <w:sz w:val="21"/>
          <w:szCs w:val="21"/>
        </w:rPr>
        <w:t>—</w:t>
      </w:r>
      <w:r>
        <w:rPr>
          <w:rFonts w:ascii="宋体" w:hAnsi="宋体" w:cs="宋体" w:eastAsia="宋体" w:hint="default"/>
          <w:spacing w:val="-8"/>
          <w:w w:val="100"/>
          <w:sz w:val="21"/>
          <w:szCs w:val="21"/>
        </w:rPr>
        <w:t>财务报告的一般规定》（</w:t>
      </w:r>
      <w:r>
        <w:rPr>
          <w:rFonts w:ascii="Times New Roman" w:hAnsi="Times New Roman" w:cs="Times New Roman" w:eastAsia="Times New Roman" w:hint="default"/>
          <w:spacing w:val="-8"/>
          <w:w w:val="100"/>
          <w:sz w:val="21"/>
          <w:szCs w:val="21"/>
        </w:rPr>
        <w:t>2010</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2"/>
          <w:w w:val="100"/>
          <w:sz w:val="21"/>
          <w:szCs w:val="21"/>
        </w:rPr>
        <w:t>年修订）和《公开发行证券的公司信息披露编报规则第</w:t>
      </w:r>
      <w:r>
        <w:rPr>
          <w:rFonts w:ascii="宋体" w:hAnsi="宋体" w:cs="宋体" w:eastAsia="宋体" w:hint="default"/>
          <w:spacing w:val="-46"/>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48"/>
          <w:w w:val="100"/>
          <w:sz w:val="21"/>
          <w:szCs w:val="21"/>
        </w:rPr>
        <w:t> </w:t>
      </w:r>
      <w:r>
        <w:rPr>
          <w:rFonts w:ascii="宋体" w:hAnsi="宋体" w:cs="宋体" w:eastAsia="宋体" w:hint="default"/>
          <w:spacing w:val="-7"/>
          <w:w w:val="100"/>
          <w:sz w:val="21"/>
          <w:szCs w:val="21"/>
        </w:rPr>
        <w:t>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净资产收益率和每股收益的计算及披露》（</w:t>
      </w:r>
      <w:r>
        <w:rPr>
          <w:rFonts w:ascii="Times New Roman" w:hAnsi="Times New Roman" w:cs="Times New Roman" w:eastAsia="Times New Roman" w:hint="default"/>
          <w:spacing w:val="-7"/>
          <w:w w:val="100"/>
          <w:sz w:val="21"/>
          <w:szCs w:val="21"/>
        </w:rPr>
        <w:t>2010</w:t>
      </w:r>
      <w:r>
        <w:rPr>
          <w:rFonts w:ascii="Times New Roman" w:hAnsi="Times New Roman" w:cs="Times New Roman" w:eastAsia="Times New Roman" w:hint="default"/>
          <w:w w:val="100"/>
          <w:sz w:val="21"/>
          <w:szCs w:val="21"/>
        </w:rPr>
        <w:t> </w:t>
      </w:r>
      <w:r>
        <w:rPr>
          <w:rFonts w:ascii="宋体" w:hAnsi="宋体" w:cs="宋体" w:eastAsia="宋体" w:hint="default"/>
          <w:spacing w:val="-3"/>
          <w:w w:val="100"/>
          <w:sz w:val="21"/>
          <w:szCs w:val="21"/>
        </w:rPr>
        <w:t>年修订）有关财务报表及其附注的披露</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要求。</w:t>
      </w:r>
    </w:p>
    <w:p>
      <w:pPr>
        <w:spacing w:line="240" w:lineRule="auto" w:before="5"/>
        <w:rPr>
          <w:rFonts w:ascii="宋体" w:hAnsi="宋体" w:cs="宋体" w:eastAsia="宋体" w:hint="default"/>
          <w:sz w:val="15"/>
          <w:szCs w:val="15"/>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（三）</w:t>
      </w:r>
      <w:r>
        <w:rPr>
          <w:rFonts w:ascii="黑体" w:hAnsi="黑体" w:cs="黑体" w:eastAsia="黑体" w:hint="default"/>
          <w:spacing w:val="-74"/>
          <w:sz w:val="21"/>
          <w:szCs w:val="21"/>
        </w:rPr>
        <w:t> </w:t>
      </w:r>
      <w:r>
        <w:rPr>
          <w:rFonts w:ascii="黑体" w:hAnsi="黑体" w:cs="黑体" w:eastAsia="黑体" w:hint="default"/>
          <w:sz w:val="21"/>
          <w:szCs w:val="21"/>
        </w:rPr>
        <w:t>会计期间</w:t>
      </w:r>
    </w:p>
    <w:p>
      <w:pPr>
        <w:spacing w:before="166"/>
        <w:ind w:left="1020" w:right="1790" w:firstLine="0"/>
        <w:jc w:val="left"/>
        <w:rPr>
          <w:rFonts w:ascii="宋体" w:hAnsi="宋体" w:cs="宋体" w:eastAsia="宋体" w:hint="default"/>
          <w:sz w:val="21"/>
          <w:szCs w:val="21"/>
        </w:rPr>
      </w:pPr>
      <w:r>
        <w:rPr>
          <w:rFonts w:ascii="宋体" w:hAnsi="宋体" w:cs="宋体" w:eastAsia="宋体" w:hint="default"/>
          <w:sz w:val="21"/>
          <w:szCs w:val="21"/>
        </w:rPr>
        <w:t>会计年度为公历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spacing w:line="240" w:lineRule="auto" w:before="5"/>
        <w:rPr>
          <w:rFonts w:ascii="宋体" w:hAnsi="宋体" w:cs="宋体" w:eastAsia="宋体" w:hint="default"/>
          <w:sz w:val="24"/>
          <w:szCs w:val="24"/>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（四）</w:t>
      </w:r>
      <w:r>
        <w:rPr>
          <w:rFonts w:ascii="黑体" w:hAnsi="黑体" w:cs="黑体" w:eastAsia="黑体" w:hint="default"/>
          <w:spacing w:val="-73"/>
          <w:sz w:val="21"/>
          <w:szCs w:val="21"/>
        </w:rPr>
        <w:t> </w:t>
      </w:r>
      <w:r>
        <w:rPr>
          <w:rFonts w:ascii="黑体" w:hAnsi="黑体" w:cs="黑体" w:eastAsia="黑体" w:hint="default"/>
          <w:sz w:val="21"/>
          <w:szCs w:val="21"/>
        </w:rPr>
        <w:t>记账本位币</w:t>
      </w:r>
    </w:p>
    <w:p>
      <w:pPr>
        <w:spacing w:line="240" w:lineRule="auto" w:before="3"/>
        <w:rPr>
          <w:rFonts w:ascii="黑体" w:hAnsi="黑体" w:cs="黑体" w:eastAsia="黑体" w:hint="default"/>
          <w:sz w:val="14"/>
          <w:szCs w:val="14"/>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12"/>
        <w:rPr>
          <w:rFonts w:ascii="宋体" w:hAnsi="宋体" w:cs="宋体" w:eastAsia="宋体" w:hint="default"/>
          <w:sz w:val="25"/>
          <w:szCs w:val="25"/>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（五）</w:t>
      </w:r>
      <w:r>
        <w:rPr>
          <w:rFonts w:ascii="黑体" w:hAnsi="黑体" w:cs="黑体" w:eastAsia="黑体" w:hint="default"/>
          <w:spacing w:val="-32"/>
          <w:sz w:val="21"/>
          <w:szCs w:val="21"/>
        </w:rPr>
        <w:t> </w:t>
      </w:r>
      <w:r>
        <w:rPr>
          <w:rFonts w:ascii="黑体" w:hAnsi="黑体" w:cs="黑体" w:eastAsia="黑体" w:hint="default"/>
          <w:spacing w:val="-2"/>
          <w:sz w:val="21"/>
          <w:szCs w:val="21"/>
        </w:rPr>
        <w:t>同一控制下和非同一控制下企业合并的会计处理方法</w:t>
      </w:r>
    </w:p>
    <w:p>
      <w:pPr>
        <w:spacing w:line="240" w:lineRule="auto" w:before="3"/>
        <w:rPr>
          <w:rFonts w:ascii="黑体" w:hAnsi="黑体" w:cs="黑体" w:eastAsia="黑体" w:hint="default"/>
          <w:sz w:val="14"/>
          <w:szCs w:val="14"/>
        </w:rPr>
      </w:pPr>
    </w:p>
    <w:p>
      <w:pPr>
        <w:spacing w:line="403" w:lineRule="auto" w:before="0"/>
        <w:ind w:left="600" w:right="1682" w:firstLine="419"/>
        <w:jc w:val="left"/>
        <w:rPr>
          <w:rFonts w:ascii="宋体" w:hAnsi="宋体" w:cs="宋体" w:eastAsia="宋体" w:hint="default"/>
          <w:sz w:val="21"/>
          <w:szCs w:val="21"/>
        </w:rPr>
      </w:pPr>
      <w:r>
        <w:rPr>
          <w:rFonts w:ascii="宋体" w:hAnsi="宋体" w:cs="宋体" w:eastAsia="宋体" w:hint="default"/>
          <w:spacing w:val="-2"/>
          <w:sz w:val="21"/>
          <w:szCs w:val="21"/>
        </w:rPr>
        <w:t>企业合并，是指将两个或者两个以上单独的企业合并形成一个报告主体的交易或事项。</w:t>
      </w:r>
      <w:r>
        <w:rPr>
          <w:rFonts w:ascii="宋体" w:hAnsi="宋体" w:cs="宋体" w:eastAsia="宋体" w:hint="default"/>
          <w:w w:val="100"/>
          <w:sz w:val="21"/>
          <w:szCs w:val="21"/>
        </w:rPr>
        <w:t> </w:t>
      </w:r>
      <w:r>
        <w:rPr>
          <w:rFonts w:ascii="宋体" w:hAnsi="宋体" w:cs="宋体" w:eastAsia="宋体" w:hint="default"/>
          <w:sz w:val="21"/>
          <w:szCs w:val="21"/>
        </w:rPr>
        <w:t>企业合并包括同一控制下的企业合并和非同一控制下的企业合并两种类型。</w:t>
      </w:r>
    </w:p>
    <w:p>
      <w:pPr>
        <w:spacing w:before="4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．同一控制下的企业合并</w:t>
      </w:r>
    </w:p>
    <w:p>
      <w:pPr>
        <w:spacing w:after="0"/>
        <w:jc w:val="left"/>
        <w:rPr>
          <w:rFonts w:ascii="黑体" w:hAnsi="黑体" w:cs="黑体" w:eastAsia="黑体" w:hint="default"/>
          <w:sz w:val="21"/>
          <w:szCs w:val="21"/>
        </w:rPr>
        <w:sectPr>
          <w:pgSz w:w="11910" w:h="16840"/>
          <w:pgMar w:header="873" w:footer="344" w:top="1320" w:bottom="540" w:left="1200" w:right="0"/>
        </w:sectPr>
      </w:pPr>
    </w:p>
    <w:p>
      <w:pPr>
        <w:spacing w:line="240" w:lineRule="auto" w:before="5"/>
        <w:rPr>
          <w:rFonts w:ascii="黑体" w:hAnsi="黑体" w:cs="黑体" w:eastAsia="黑体" w:hint="default"/>
          <w:sz w:val="15"/>
          <w:szCs w:val="15"/>
        </w:rPr>
      </w:pPr>
    </w:p>
    <w:p>
      <w:pPr>
        <w:spacing w:line="400" w:lineRule="auto" w:before="36"/>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参与合并的企业合并前后均受同一方或相同多方最终控制且该控制并非暂时性的，为同</w:t>
      </w:r>
      <w:r>
        <w:rPr>
          <w:rFonts w:ascii="宋体" w:hAnsi="宋体" w:cs="宋体" w:eastAsia="宋体" w:hint="default"/>
          <w:w w:val="100"/>
          <w:sz w:val="21"/>
          <w:szCs w:val="21"/>
        </w:rPr>
        <w:t> </w:t>
      </w:r>
      <w:r>
        <w:rPr>
          <w:rFonts w:ascii="宋体" w:hAnsi="宋体" w:cs="宋体" w:eastAsia="宋体" w:hint="default"/>
          <w:spacing w:val="-4"/>
          <w:sz w:val="21"/>
          <w:szCs w:val="21"/>
        </w:rPr>
        <w:t>一控制下的企业合并。合并方在企业合并中取得的资产和负债，按照合并日在被合并方的账</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面价值计量。合并方取得的净资产账面价值与支付的合并对价账面价值（或发行股份面值总</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额）的差额，调整资本公积中的股本溢价（或资本溢价）；资本公积中的股本溢价（或资本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溢价）不足冲减的，调整留存收益。</w:t>
      </w:r>
    </w:p>
    <w:p>
      <w:pPr>
        <w:spacing w:line="403" w:lineRule="auto" w:before="43"/>
        <w:ind w:left="600" w:right="1682" w:firstLine="419"/>
        <w:jc w:val="left"/>
        <w:rPr>
          <w:rFonts w:ascii="宋体" w:hAnsi="宋体" w:cs="宋体" w:eastAsia="宋体" w:hint="default"/>
          <w:sz w:val="21"/>
          <w:szCs w:val="21"/>
        </w:rPr>
      </w:pPr>
      <w:r>
        <w:rPr>
          <w:rFonts w:ascii="宋体" w:hAnsi="宋体" w:cs="宋体" w:eastAsia="宋体" w:hint="default"/>
          <w:spacing w:val="-4"/>
          <w:w w:val="100"/>
          <w:sz w:val="21"/>
          <w:szCs w:val="21"/>
        </w:rPr>
        <w:t>合并方为进行企业合并发生的各项直接相关费用，包括为进行企业合并而支付的审计费</w:t>
      </w:r>
      <w:r>
        <w:rPr>
          <w:rFonts w:ascii="宋体" w:hAnsi="宋体" w:cs="宋体" w:eastAsia="宋体" w:hint="default"/>
          <w:w w:val="100"/>
          <w:sz w:val="21"/>
          <w:szCs w:val="21"/>
        </w:rPr>
        <w:t> </w:t>
      </w:r>
      <w:r>
        <w:rPr>
          <w:rFonts w:ascii="宋体" w:hAnsi="宋体" w:cs="宋体" w:eastAsia="宋体" w:hint="default"/>
          <w:spacing w:val="-4"/>
          <w:sz w:val="21"/>
          <w:szCs w:val="21"/>
        </w:rPr>
        <w:t>用、评估费用、法律服务费用等，于发生时计入当期损益。为企业合并发行的债券或承担其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他债务支付的手续费、佣金等，计入所发行债券及其他债务的初始计量金额。企业合并中发</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7"/>
          <w:sz w:val="21"/>
          <w:szCs w:val="21"/>
        </w:rPr>
        <w:t>行权益性证券发生的手续费、佣金等费用，抵减权益性证券溢价收入，溢价收入不足冲减的，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冲减留存收益。合并日为合并方实际取得对被合并方控制权的日期。</w:t>
      </w:r>
    </w:p>
    <w:p>
      <w:pPr>
        <w:spacing w:before="43"/>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．非同一控制下企业合并</w:t>
      </w:r>
    </w:p>
    <w:p>
      <w:pPr>
        <w:spacing w:line="400" w:lineRule="auto" w:before="167"/>
        <w:ind w:left="600" w:right="1682" w:firstLine="419"/>
        <w:jc w:val="left"/>
        <w:rPr>
          <w:rFonts w:ascii="宋体" w:hAnsi="宋体" w:cs="宋体" w:eastAsia="宋体" w:hint="default"/>
          <w:sz w:val="21"/>
          <w:szCs w:val="21"/>
        </w:rPr>
      </w:pPr>
      <w:r>
        <w:rPr>
          <w:rFonts w:ascii="宋体" w:hAnsi="宋体" w:cs="宋体" w:eastAsia="宋体" w:hint="default"/>
          <w:spacing w:val="-4"/>
          <w:w w:val="100"/>
          <w:sz w:val="21"/>
          <w:szCs w:val="21"/>
        </w:rPr>
        <w:t>参与合并的各方在合并前后不受同一方或相同的多方最终控制，为非同一控制下企业合</w:t>
      </w:r>
      <w:r>
        <w:rPr>
          <w:rFonts w:ascii="宋体" w:hAnsi="宋体" w:cs="宋体" w:eastAsia="宋体" w:hint="default"/>
          <w:w w:val="100"/>
          <w:sz w:val="21"/>
          <w:szCs w:val="21"/>
        </w:rPr>
        <w:t> </w:t>
      </w:r>
      <w:r>
        <w:rPr>
          <w:rFonts w:ascii="宋体" w:hAnsi="宋体" w:cs="宋体" w:eastAsia="宋体" w:hint="default"/>
          <w:spacing w:val="-2"/>
          <w:sz w:val="21"/>
          <w:szCs w:val="21"/>
        </w:rPr>
        <w:t>并。购买方支付的合并成本为进行企业合并支付的现金或非现金资产、发生或承担的负债、</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发行的权益性证券等在购买日的公允价值。支付的非现金资产的公允价值与其账面价值的差</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额，计入当期损益。</w:t>
      </w:r>
    </w:p>
    <w:p>
      <w:pPr>
        <w:spacing w:line="384" w:lineRule="auto" w:before="31"/>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合并成本大于合并中取得的被购买方于购买日可辨认净资产公允价值份额的差额，确认</w:t>
      </w:r>
      <w:r>
        <w:rPr>
          <w:rFonts w:ascii="宋体" w:hAnsi="宋体" w:cs="宋体" w:eastAsia="宋体" w:hint="default"/>
          <w:w w:val="100"/>
          <w:sz w:val="21"/>
          <w:szCs w:val="21"/>
        </w:rPr>
        <w:t> </w:t>
      </w:r>
      <w:r>
        <w:rPr>
          <w:rFonts w:ascii="宋体" w:hAnsi="宋体" w:cs="宋体" w:eastAsia="宋体" w:hint="default"/>
          <w:spacing w:val="-4"/>
          <w:sz w:val="21"/>
          <w:szCs w:val="21"/>
        </w:rPr>
        <w:t>为商誉；合并成本小于合并中取得的被购买方可辨认净资产公允价值份额的差额时，对取得</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的被购买方各项可辨认资产、负债及或有负债的公允价值以及合并成本的计量进行复核；经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复核后合并成本仍小于合并中取得的被购买方可辨认净资产公允价值份额的，其差额计入当</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期损益。</w:t>
      </w:r>
    </w:p>
    <w:p>
      <w:pPr>
        <w:spacing w:line="384" w:lineRule="auto" w:before="40"/>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非同一控制下的企业合并中，购买方为企业合并发生的审计、法律服务、评估咨询等中</w:t>
      </w:r>
      <w:r>
        <w:rPr>
          <w:rFonts w:ascii="宋体" w:hAnsi="宋体" w:cs="宋体" w:eastAsia="宋体" w:hint="default"/>
          <w:w w:val="100"/>
          <w:sz w:val="21"/>
          <w:szCs w:val="21"/>
        </w:rPr>
        <w:t> </w:t>
      </w:r>
      <w:r>
        <w:rPr>
          <w:rFonts w:ascii="宋体" w:hAnsi="宋体" w:cs="宋体" w:eastAsia="宋体" w:hint="default"/>
          <w:spacing w:val="-4"/>
          <w:sz w:val="21"/>
          <w:szCs w:val="21"/>
        </w:rPr>
        <w:t>介费用以及其他相关管理费用，于发生时计入当期损益；购买方作为合并对价发行的权益性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证券或债务性证券的交易费用，计入权益性证券或债务性证券的初始确认金额。</w:t>
      </w:r>
    </w:p>
    <w:p>
      <w:pPr>
        <w:spacing w:line="384" w:lineRule="auto" w:before="40"/>
        <w:ind w:left="600" w:right="1790" w:firstLine="419"/>
        <w:jc w:val="left"/>
        <w:rPr>
          <w:rFonts w:ascii="宋体" w:hAnsi="宋体" w:cs="宋体" w:eastAsia="宋体" w:hint="default"/>
          <w:sz w:val="21"/>
          <w:szCs w:val="21"/>
        </w:rPr>
      </w:pPr>
      <w:r>
        <w:rPr>
          <w:rFonts w:ascii="宋体" w:hAnsi="宋体" w:cs="宋体" w:eastAsia="宋体" w:hint="default"/>
          <w:spacing w:val="-4"/>
          <w:w w:val="100"/>
          <w:sz w:val="21"/>
          <w:szCs w:val="21"/>
        </w:rPr>
        <w:t>购买日为购买方实际取得对被购买方控制权的日期。购买方在购买日对合并成本进行分</w:t>
      </w:r>
      <w:r>
        <w:rPr>
          <w:rFonts w:ascii="宋体" w:hAnsi="宋体" w:cs="宋体" w:eastAsia="宋体" w:hint="default"/>
          <w:w w:val="100"/>
          <w:sz w:val="21"/>
          <w:szCs w:val="21"/>
        </w:rPr>
        <w:t> </w:t>
      </w:r>
      <w:r>
        <w:rPr>
          <w:rFonts w:ascii="宋体" w:hAnsi="宋体" w:cs="宋体" w:eastAsia="宋体" w:hint="default"/>
          <w:sz w:val="21"/>
          <w:szCs w:val="21"/>
        </w:rPr>
        <w:t>配，确认所取得的被购买方各项可辨认资产、负债及或有负债。</w:t>
      </w:r>
    </w:p>
    <w:p>
      <w:pPr>
        <w:spacing w:before="38"/>
        <w:ind w:left="1020" w:right="1790" w:firstLine="0"/>
        <w:jc w:val="left"/>
        <w:rPr>
          <w:rFonts w:ascii="宋体" w:hAnsi="宋体" w:cs="宋体" w:eastAsia="宋体" w:hint="default"/>
          <w:sz w:val="21"/>
          <w:szCs w:val="21"/>
        </w:rPr>
      </w:pPr>
      <w:r>
        <w:rPr>
          <w:rFonts w:ascii="宋体" w:hAnsi="宋体" w:cs="宋体" w:eastAsia="宋体" w:hint="default"/>
          <w:sz w:val="21"/>
          <w:szCs w:val="21"/>
        </w:rPr>
        <w:t>业务合并按相同的方法处理。</w:t>
      </w:r>
    </w:p>
    <w:p>
      <w:pPr>
        <w:spacing w:line="240" w:lineRule="auto" w:before="9"/>
        <w:rPr>
          <w:rFonts w:ascii="宋体" w:hAnsi="宋体" w:cs="宋体" w:eastAsia="宋体" w:hint="default"/>
          <w:sz w:val="24"/>
          <w:szCs w:val="24"/>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（六）</w:t>
      </w:r>
      <w:r>
        <w:rPr>
          <w:rFonts w:ascii="黑体" w:hAnsi="黑体" w:cs="黑体" w:eastAsia="黑体" w:hint="default"/>
          <w:spacing w:val="-75"/>
          <w:sz w:val="21"/>
          <w:szCs w:val="21"/>
        </w:rPr>
        <w:t> </w:t>
      </w:r>
      <w:r>
        <w:rPr>
          <w:rFonts w:ascii="黑体" w:hAnsi="黑体" w:cs="黑体" w:eastAsia="黑体" w:hint="default"/>
          <w:sz w:val="21"/>
          <w:szCs w:val="21"/>
        </w:rPr>
        <w:t>合并财务报表的编制方法</w:t>
      </w:r>
    </w:p>
    <w:p>
      <w:pPr>
        <w:spacing w:line="384" w:lineRule="auto" w:before="164"/>
        <w:ind w:left="600" w:right="1790" w:firstLine="357"/>
        <w:jc w:val="left"/>
        <w:rPr>
          <w:rFonts w:ascii="宋体" w:hAnsi="宋体" w:cs="宋体" w:eastAsia="宋体" w:hint="default"/>
          <w:sz w:val="21"/>
          <w:szCs w:val="21"/>
        </w:rPr>
      </w:pPr>
      <w:r>
        <w:rPr>
          <w:rFonts w:ascii="宋体" w:hAnsi="宋体" w:cs="宋体" w:eastAsia="宋体" w:hint="default"/>
          <w:sz w:val="21"/>
          <w:szCs w:val="21"/>
        </w:rPr>
        <w:t>合并财务报表的合并范围包括本公司及本公司控制的子公司。控制是指有权决定一个</w:t>
      </w:r>
      <w:r>
        <w:rPr>
          <w:rFonts w:ascii="宋体" w:hAnsi="宋体" w:cs="宋体" w:eastAsia="宋体" w:hint="default"/>
          <w:w w:val="100"/>
          <w:sz w:val="21"/>
          <w:szCs w:val="21"/>
        </w:rPr>
        <w:t> </w:t>
      </w:r>
      <w:r>
        <w:rPr>
          <w:rFonts w:ascii="宋体" w:hAnsi="宋体" w:cs="宋体" w:eastAsia="宋体" w:hint="default"/>
          <w:sz w:val="21"/>
          <w:szCs w:val="21"/>
        </w:rPr>
        <w:t>公司的财务和经营政策，并能据以从该公司的经营活动中获取利益的权利。</w:t>
      </w:r>
    </w:p>
    <w:p>
      <w:pPr>
        <w:spacing w:before="40"/>
        <w:ind w:left="958" w:right="1790" w:firstLine="0"/>
        <w:jc w:val="left"/>
        <w:rPr>
          <w:rFonts w:ascii="宋体" w:hAnsi="宋体" w:cs="宋体" w:eastAsia="宋体" w:hint="default"/>
          <w:sz w:val="21"/>
          <w:szCs w:val="21"/>
        </w:rPr>
      </w:pPr>
      <w:r>
        <w:rPr>
          <w:rFonts w:ascii="宋体" w:hAnsi="宋体" w:cs="宋体" w:eastAsia="宋体" w:hint="default"/>
          <w:sz w:val="21"/>
          <w:szCs w:val="21"/>
        </w:rPr>
        <w:t>本公司通过同一控制下企业合并取得的子公司，在编制合并当期财务报表时，视同被</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3"/>
        <w:rPr>
          <w:rFonts w:ascii="宋体" w:hAnsi="宋体" w:cs="宋体" w:eastAsia="宋体" w:hint="default"/>
          <w:sz w:val="14"/>
          <w:szCs w:val="14"/>
        </w:rPr>
      </w:pPr>
    </w:p>
    <w:p>
      <w:pPr>
        <w:spacing w:line="384" w:lineRule="auto" w:before="36"/>
        <w:ind w:left="600" w:right="1890" w:firstLine="0"/>
        <w:jc w:val="both"/>
        <w:rPr>
          <w:rFonts w:ascii="宋体" w:hAnsi="宋体" w:cs="宋体" w:eastAsia="宋体" w:hint="default"/>
          <w:sz w:val="21"/>
          <w:szCs w:val="21"/>
        </w:rPr>
      </w:pPr>
      <w:r>
        <w:rPr>
          <w:rFonts w:ascii="宋体" w:hAnsi="宋体" w:cs="宋体" w:eastAsia="宋体" w:hint="default"/>
          <w:spacing w:val="-1"/>
          <w:sz w:val="21"/>
          <w:szCs w:val="21"/>
        </w:rPr>
        <w:t>合并子公司在本公司最终控制方对其开始实施控制时纳入本公司合并范围。因此本公司在</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1"/>
          <w:sz w:val="21"/>
          <w:szCs w:val="21"/>
        </w:rPr>
        <w:t>编制合并当期财务报表时，将被合并子公司的经营成果自本公司最终控制方开始实施控制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1"/>
          <w:sz w:val="21"/>
          <w:szCs w:val="21"/>
        </w:rPr>
        <w:t>时起纳入本公司合并利润表中，并对合并财务报表的年初数以及前期比较报表进行相应调</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整。</w:t>
      </w:r>
    </w:p>
    <w:p>
      <w:pPr>
        <w:spacing w:line="384" w:lineRule="auto" w:before="38"/>
        <w:ind w:left="600" w:right="1890" w:firstLine="357"/>
        <w:jc w:val="both"/>
        <w:rPr>
          <w:rFonts w:ascii="宋体" w:hAnsi="宋体" w:cs="宋体" w:eastAsia="宋体" w:hint="default"/>
          <w:sz w:val="21"/>
          <w:szCs w:val="21"/>
        </w:rPr>
      </w:pPr>
      <w:r>
        <w:rPr>
          <w:rFonts w:ascii="宋体" w:hAnsi="宋体" w:cs="宋体" w:eastAsia="宋体" w:hint="default"/>
          <w:sz w:val="21"/>
          <w:szCs w:val="21"/>
        </w:rPr>
        <w:t>本公司通过非同一控制下企业合并取得的子公司，在编制合并当期财务报表时，以购</w:t>
      </w:r>
      <w:r>
        <w:rPr>
          <w:rFonts w:ascii="宋体" w:hAnsi="宋体" w:cs="宋体" w:eastAsia="宋体" w:hint="default"/>
          <w:w w:val="100"/>
          <w:sz w:val="21"/>
          <w:szCs w:val="21"/>
        </w:rPr>
        <w:t> </w:t>
      </w:r>
      <w:r>
        <w:rPr>
          <w:rFonts w:ascii="宋体" w:hAnsi="宋体" w:cs="宋体" w:eastAsia="宋体" w:hint="default"/>
          <w:spacing w:val="-1"/>
          <w:sz w:val="21"/>
          <w:szCs w:val="21"/>
        </w:rPr>
        <w:t>买日确定的各项可辨认资产、负债的公允价值为基础对子公司的财务报表进行调整，并自</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1"/>
          <w:sz w:val="21"/>
          <w:szCs w:val="21"/>
        </w:rPr>
        <w:t>购买日起将被购买子公司的资产、负债及经营成果纳入本公司合并财务报表中，并不调整</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合并财务报表年初数以及前期比较报表。</w:t>
      </w:r>
    </w:p>
    <w:p>
      <w:pPr>
        <w:spacing w:line="384" w:lineRule="auto" w:before="40"/>
        <w:ind w:left="600" w:right="1790" w:firstLine="357"/>
        <w:jc w:val="left"/>
        <w:rPr>
          <w:rFonts w:ascii="宋体" w:hAnsi="宋体" w:cs="宋体" w:eastAsia="宋体" w:hint="default"/>
          <w:sz w:val="21"/>
          <w:szCs w:val="21"/>
        </w:rPr>
      </w:pPr>
      <w:r>
        <w:rPr>
          <w:rFonts w:ascii="宋体" w:hAnsi="宋体" w:cs="宋体" w:eastAsia="宋体" w:hint="default"/>
          <w:sz w:val="21"/>
          <w:szCs w:val="21"/>
        </w:rPr>
        <w:t>子公司少数股东应占的权益和损益分别在合并资产负债表中所有者权益项目下和合并</w:t>
      </w:r>
      <w:r>
        <w:rPr>
          <w:rFonts w:ascii="宋体" w:hAnsi="宋体" w:cs="宋体" w:eastAsia="宋体" w:hint="default"/>
          <w:w w:val="100"/>
          <w:sz w:val="21"/>
          <w:szCs w:val="21"/>
        </w:rPr>
        <w:t> </w:t>
      </w:r>
      <w:r>
        <w:rPr>
          <w:rFonts w:ascii="宋体" w:hAnsi="宋体" w:cs="宋体" w:eastAsia="宋体" w:hint="default"/>
          <w:sz w:val="21"/>
          <w:szCs w:val="21"/>
        </w:rPr>
        <w:t>利润表中净利润项目下单独列示。</w:t>
      </w:r>
    </w:p>
    <w:p>
      <w:pPr>
        <w:spacing w:line="386" w:lineRule="auto" w:before="38"/>
        <w:ind w:left="600" w:right="1790" w:firstLine="357"/>
        <w:jc w:val="left"/>
        <w:rPr>
          <w:rFonts w:ascii="宋体" w:hAnsi="宋体" w:cs="宋体" w:eastAsia="宋体" w:hint="default"/>
          <w:sz w:val="21"/>
          <w:szCs w:val="21"/>
        </w:rPr>
      </w:pPr>
      <w:r>
        <w:rPr>
          <w:rFonts w:ascii="宋体" w:hAnsi="宋体" w:cs="宋体" w:eastAsia="宋体" w:hint="default"/>
          <w:sz w:val="21"/>
          <w:szCs w:val="21"/>
        </w:rPr>
        <w:t>在合并财务报表中，子公司少数股东分担的当期亏损超过了少数股东在该子公司期初</w:t>
      </w:r>
      <w:r>
        <w:rPr>
          <w:rFonts w:ascii="宋体" w:hAnsi="宋体" w:cs="宋体" w:eastAsia="宋体" w:hint="default"/>
          <w:w w:val="100"/>
          <w:sz w:val="21"/>
          <w:szCs w:val="21"/>
        </w:rPr>
        <w:t> </w:t>
      </w:r>
      <w:r>
        <w:rPr>
          <w:rFonts w:ascii="宋体" w:hAnsi="宋体" w:cs="宋体" w:eastAsia="宋体" w:hint="default"/>
          <w:sz w:val="21"/>
          <w:szCs w:val="21"/>
        </w:rPr>
        <w:t>所有者权益中所享有的份额的，其余额仍冲减少数股东权益。</w:t>
      </w:r>
    </w:p>
    <w:p>
      <w:pPr>
        <w:spacing w:line="384" w:lineRule="auto" w:before="36"/>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当子公司所采用的会计期间或会计政策与本公司不一致时，合并时已按照本公司的会计</w:t>
      </w:r>
      <w:r>
        <w:rPr>
          <w:rFonts w:ascii="宋体" w:hAnsi="宋体" w:cs="宋体" w:eastAsia="宋体" w:hint="default"/>
          <w:w w:val="100"/>
          <w:sz w:val="21"/>
          <w:szCs w:val="21"/>
        </w:rPr>
        <w:t> </w:t>
      </w:r>
      <w:r>
        <w:rPr>
          <w:rFonts w:ascii="宋体" w:hAnsi="宋体" w:cs="宋体" w:eastAsia="宋体" w:hint="default"/>
          <w:spacing w:val="-4"/>
          <w:sz w:val="21"/>
          <w:szCs w:val="21"/>
        </w:rPr>
        <w:t>期间或会计政策对子公司财务报表进行必要的调整。合并时合并范围内所有重大交易，包括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内部未实现利润及往来余额均已抵销。</w:t>
      </w:r>
    </w:p>
    <w:p>
      <w:pPr>
        <w:spacing w:line="240" w:lineRule="auto" w:before="11"/>
        <w:rPr>
          <w:rFonts w:ascii="宋体" w:hAnsi="宋体" w:cs="宋体" w:eastAsia="宋体" w:hint="default"/>
          <w:sz w:val="14"/>
          <w:szCs w:val="14"/>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（七）</w:t>
      </w:r>
      <w:r>
        <w:rPr>
          <w:rFonts w:ascii="黑体" w:hAnsi="黑体" w:cs="黑体" w:eastAsia="黑体" w:hint="default"/>
          <w:spacing w:val="-75"/>
          <w:sz w:val="21"/>
          <w:szCs w:val="21"/>
        </w:rPr>
        <w:t> </w:t>
      </w:r>
      <w:r>
        <w:rPr>
          <w:rFonts w:ascii="黑体" w:hAnsi="黑体" w:cs="黑体" w:eastAsia="黑体" w:hint="default"/>
          <w:sz w:val="21"/>
          <w:szCs w:val="21"/>
        </w:rPr>
        <w:t>现金及现金等价物的确定标准</w:t>
      </w:r>
    </w:p>
    <w:p>
      <w:pPr>
        <w:spacing w:line="386" w:lineRule="auto" w:before="164"/>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现金是指公司库存现金以及可以随时用于支付的存款。现金等价物是指公司持有的期限</w:t>
      </w:r>
      <w:r>
        <w:rPr>
          <w:rFonts w:ascii="宋体" w:hAnsi="宋体" w:cs="宋体" w:eastAsia="宋体" w:hint="default"/>
          <w:w w:val="100"/>
          <w:sz w:val="21"/>
          <w:szCs w:val="21"/>
        </w:rPr>
        <w:t> </w:t>
      </w:r>
      <w:r>
        <w:rPr>
          <w:rFonts w:ascii="宋体" w:hAnsi="宋体" w:cs="宋体" w:eastAsia="宋体" w:hint="default"/>
          <w:sz w:val="21"/>
          <w:szCs w:val="21"/>
        </w:rPr>
        <w:t>短、流动性强、易于转换为已知金额现金、价值变动风险很小的投资。</w:t>
      </w:r>
    </w:p>
    <w:p>
      <w:pPr>
        <w:spacing w:line="240" w:lineRule="auto" w:before="10"/>
        <w:rPr>
          <w:rFonts w:ascii="宋体" w:hAnsi="宋体" w:cs="宋体" w:eastAsia="宋体" w:hint="default"/>
          <w:sz w:val="15"/>
          <w:szCs w:val="15"/>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（八）</w:t>
      </w:r>
      <w:r>
        <w:rPr>
          <w:rFonts w:ascii="黑体" w:hAnsi="黑体" w:cs="黑体" w:eastAsia="黑体" w:hint="default"/>
          <w:spacing w:val="-75"/>
          <w:sz w:val="21"/>
          <w:szCs w:val="21"/>
        </w:rPr>
        <w:t> </w:t>
      </w:r>
      <w:r>
        <w:rPr>
          <w:rFonts w:ascii="黑体" w:hAnsi="黑体" w:cs="黑体" w:eastAsia="黑体" w:hint="default"/>
          <w:sz w:val="21"/>
          <w:szCs w:val="21"/>
        </w:rPr>
        <w:t>外币业务和外币报表折算</w:t>
      </w:r>
    </w:p>
    <w:p>
      <w:pPr>
        <w:spacing w:line="240" w:lineRule="auto" w:before="3"/>
        <w:rPr>
          <w:rFonts w:ascii="黑体" w:hAnsi="黑体" w:cs="黑体" w:eastAsia="黑体" w:hint="default"/>
          <w:sz w:val="14"/>
          <w:szCs w:val="1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．外币交易</w:t>
      </w:r>
    </w:p>
    <w:p>
      <w:pPr>
        <w:spacing w:line="417" w:lineRule="auto" w:before="167"/>
        <w:ind w:left="1020" w:right="1790" w:firstLine="0"/>
        <w:jc w:val="left"/>
        <w:rPr>
          <w:rFonts w:ascii="宋体" w:hAnsi="宋体" w:cs="宋体" w:eastAsia="宋体" w:hint="default"/>
          <w:sz w:val="21"/>
          <w:szCs w:val="21"/>
        </w:rPr>
      </w:pPr>
      <w:r>
        <w:rPr>
          <w:rFonts w:ascii="宋体" w:hAnsi="宋体" w:cs="宋体" w:eastAsia="宋体" w:hint="default"/>
          <w:sz w:val="21"/>
          <w:szCs w:val="21"/>
        </w:rPr>
        <w:t>外币交易按交易发生当日的即期汇率折合为人民币入账。</w:t>
      </w:r>
      <w:r>
        <w:rPr>
          <w:rFonts w:ascii="宋体" w:hAnsi="宋体" w:cs="宋体" w:eastAsia="宋体" w:hint="default"/>
          <w:w w:val="100"/>
          <w:sz w:val="21"/>
          <w:szCs w:val="21"/>
        </w:rPr>
        <w:t> </w:t>
      </w:r>
      <w:r>
        <w:rPr>
          <w:rFonts w:ascii="宋体" w:hAnsi="宋体" w:cs="宋体" w:eastAsia="宋体" w:hint="default"/>
          <w:spacing w:val="-1"/>
          <w:sz w:val="21"/>
          <w:szCs w:val="21"/>
        </w:rPr>
        <w:t>于资产负债表日，外币货币性项目采用资产负债表日的即期汇率折算为人民币，所产</w:t>
      </w:r>
    </w:p>
    <w:p>
      <w:pPr>
        <w:spacing w:line="420" w:lineRule="auto" w:before="49"/>
        <w:ind w:left="600" w:right="1896" w:firstLine="0"/>
        <w:jc w:val="both"/>
        <w:rPr>
          <w:rFonts w:ascii="宋体" w:hAnsi="宋体" w:cs="宋体" w:eastAsia="宋体" w:hint="default"/>
          <w:sz w:val="21"/>
          <w:szCs w:val="21"/>
        </w:rPr>
      </w:pPr>
      <w:r>
        <w:rPr>
          <w:rFonts w:ascii="宋体" w:hAnsi="宋体" w:cs="宋体" w:eastAsia="宋体" w:hint="default"/>
          <w:spacing w:val="-1"/>
          <w:sz w:val="21"/>
          <w:szCs w:val="21"/>
        </w:rPr>
        <w:t>生的汇兑差额除与购建或者生产符合资本化条件的资产而借入的外币专门借款产生的汇兑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差额按借款费用的原则处理外，计入当期损益。以历史成本计量的外币非货币性项目，以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资产负债表日采用交易发生日的即期汇率折算。</w:t>
      </w:r>
    </w:p>
    <w:p>
      <w:pPr>
        <w:spacing w:before="167"/>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．外币财务报表的折算</w:t>
      </w:r>
    </w:p>
    <w:p>
      <w:pPr>
        <w:spacing w:line="420" w:lineRule="auto" w:before="189"/>
        <w:ind w:left="600" w:right="1697" w:firstLine="419"/>
        <w:jc w:val="both"/>
        <w:rPr>
          <w:rFonts w:ascii="宋体" w:hAnsi="宋体" w:cs="宋体" w:eastAsia="宋体" w:hint="default"/>
          <w:sz w:val="21"/>
          <w:szCs w:val="21"/>
        </w:rPr>
      </w:pPr>
      <w:r>
        <w:rPr>
          <w:rFonts w:ascii="宋体" w:hAnsi="宋体" w:cs="宋体" w:eastAsia="宋体" w:hint="default"/>
          <w:spacing w:val="-4"/>
          <w:sz w:val="21"/>
          <w:szCs w:val="21"/>
        </w:rPr>
        <w:t>境外经营的资产负债表中的资产和负债项目，采用资产负债表日的即期汇率折算，所有</w:t>
      </w:r>
      <w:r>
        <w:rPr>
          <w:rFonts w:ascii="宋体" w:hAnsi="宋体" w:cs="宋体" w:eastAsia="宋体" w:hint="default"/>
          <w:w w:val="100"/>
          <w:sz w:val="21"/>
          <w:szCs w:val="21"/>
        </w:rPr>
        <w:t> </w:t>
      </w:r>
      <w:r>
        <w:rPr>
          <w:rFonts w:ascii="宋体" w:hAnsi="宋体" w:cs="宋体" w:eastAsia="宋体" w:hint="default"/>
          <w:spacing w:val="-4"/>
          <w:sz w:val="21"/>
          <w:szCs w:val="21"/>
        </w:rPr>
        <w:t>者权益中除未分配利润项目外，其他项目采用发生时的即期汇率折算。境外经营的利润表中</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的收入和费用项目，采用交易发生日的即期汇率折算。上述折算产生的外币报表折算差额，</w:t>
      </w:r>
    </w:p>
    <w:p>
      <w:pPr>
        <w:spacing w:after="0" w:line="420" w:lineRule="auto"/>
        <w:jc w:val="both"/>
        <w:rPr>
          <w:rFonts w:ascii="宋体" w:hAnsi="宋体" w:cs="宋体" w:eastAsia="宋体" w:hint="default"/>
          <w:sz w:val="21"/>
          <w:szCs w:val="21"/>
        </w:rPr>
        <w:sectPr>
          <w:pgSz w:w="11910" w:h="16840"/>
          <w:pgMar w:header="873" w:footer="344" w:top="1320" w:bottom="540" w:left="1200" w:right="0"/>
        </w:sectPr>
      </w:pPr>
    </w:p>
    <w:p>
      <w:pPr>
        <w:spacing w:line="240" w:lineRule="auto" w:before="9"/>
        <w:rPr>
          <w:rFonts w:ascii="宋体" w:hAnsi="宋体" w:cs="宋体" w:eastAsia="宋体" w:hint="default"/>
          <w:sz w:val="16"/>
          <w:szCs w:val="16"/>
        </w:rPr>
      </w:pPr>
    </w:p>
    <w:p>
      <w:pPr>
        <w:spacing w:line="420" w:lineRule="auto" w:before="36"/>
        <w:ind w:left="600" w:right="1790" w:firstLine="0"/>
        <w:jc w:val="left"/>
        <w:rPr>
          <w:rFonts w:ascii="宋体" w:hAnsi="宋体" w:cs="宋体" w:eastAsia="宋体" w:hint="default"/>
          <w:sz w:val="21"/>
          <w:szCs w:val="21"/>
        </w:rPr>
      </w:pPr>
      <w:r>
        <w:rPr>
          <w:rFonts w:ascii="宋体" w:hAnsi="宋体" w:cs="宋体" w:eastAsia="宋体" w:hint="default"/>
          <w:spacing w:val="-4"/>
          <w:sz w:val="21"/>
          <w:szCs w:val="21"/>
        </w:rPr>
        <w:t>在资产负债表中所有者权益中项目下单独列示。境外经营的现金流量项目，采用现金流量发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生日的即期汇率折算。汇率变动对现金的影响额，在现金流量表中单独列示。</w:t>
      </w:r>
    </w:p>
    <w:p>
      <w:pPr>
        <w:spacing w:line="240" w:lineRule="auto" w:before="7"/>
        <w:rPr>
          <w:rFonts w:ascii="宋体" w:hAnsi="宋体" w:cs="宋体" w:eastAsia="宋体" w:hint="default"/>
          <w:sz w:val="15"/>
          <w:szCs w:val="15"/>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（九）</w:t>
      </w:r>
      <w:r>
        <w:rPr>
          <w:rFonts w:ascii="黑体" w:hAnsi="黑体" w:cs="黑体" w:eastAsia="黑体" w:hint="default"/>
          <w:spacing w:val="-74"/>
          <w:sz w:val="21"/>
          <w:szCs w:val="21"/>
        </w:rPr>
        <w:t> </w:t>
      </w:r>
      <w:r>
        <w:rPr>
          <w:rFonts w:ascii="黑体" w:hAnsi="黑体" w:cs="黑体" w:eastAsia="黑体" w:hint="default"/>
          <w:sz w:val="21"/>
          <w:szCs w:val="21"/>
        </w:rPr>
        <w:t>金融工具</w:t>
      </w:r>
    </w:p>
    <w:p>
      <w:pPr>
        <w:spacing w:line="240" w:lineRule="auto" w:before="9"/>
        <w:rPr>
          <w:rFonts w:ascii="黑体" w:hAnsi="黑体" w:cs="黑体" w:eastAsia="黑体" w:hint="default"/>
          <w:sz w:val="15"/>
          <w:szCs w:val="15"/>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．金融资产和金融负债的分类</w:t>
      </w:r>
    </w:p>
    <w:p>
      <w:pPr>
        <w:spacing w:line="420" w:lineRule="auto" w:before="189"/>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金融资产和金融负债在初始确认时划分为以下几类：以公允价值计量且其变动计入当期</w:t>
      </w:r>
      <w:r>
        <w:rPr>
          <w:rFonts w:ascii="宋体" w:hAnsi="宋体" w:cs="宋体" w:eastAsia="宋体" w:hint="default"/>
          <w:w w:val="100"/>
          <w:sz w:val="21"/>
          <w:szCs w:val="21"/>
        </w:rPr>
        <w:t> </w:t>
      </w:r>
      <w:r>
        <w:rPr>
          <w:rFonts w:ascii="宋体" w:hAnsi="宋体" w:cs="宋体" w:eastAsia="宋体" w:hint="default"/>
          <w:spacing w:val="-4"/>
          <w:sz w:val="21"/>
          <w:szCs w:val="21"/>
        </w:rPr>
        <w:t>损益的金融资产或金融负债；持有至到期投资；贷款及应收款项；可供出售金融资产；其它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金融负债。</w:t>
      </w:r>
    </w:p>
    <w:p>
      <w:pPr>
        <w:spacing w:before="47"/>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金融资产和金融负债的确认</w:t>
      </w:r>
    </w:p>
    <w:p>
      <w:pPr>
        <w:spacing w:line="420" w:lineRule="auto" w:before="190"/>
        <w:ind w:left="600" w:right="1791" w:firstLine="419"/>
        <w:jc w:val="both"/>
        <w:rPr>
          <w:rFonts w:ascii="宋体" w:hAnsi="宋体" w:cs="宋体" w:eastAsia="宋体" w:hint="default"/>
          <w:sz w:val="21"/>
          <w:szCs w:val="21"/>
        </w:rPr>
      </w:pPr>
      <w:r>
        <w:rPr>
          <w:rFonts w:ascii="宋体" w:hAnsi="宋体" w:cs="宋体" w:eastAsia="宋体" w:hint="default"/>
          <w:sz w:val="21"/>
          <w:szCs w:val="21"/>
        </w:rPr>
        <w:t>金融资产的确认是指将符合金融资产定义和金融资产确认条件的项目记入和列入资产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负债表的过程。金融负债的确认是指将符合金融负债定义和金融负债确认条件的项目记入和</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列入资产负债表的过程。</w:t>
      </w:r>
    </w:p>
    <w:p>
      <w:pPr>
        <w:spacing w:before="31"/>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金融资产和金融负债的计量</w:t>
      </w:r>
    </w:p>
    <w:p>
      <w:pPr>
        <w:spacing w:line="400" w:lineRule="auto" w:before="170"/>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初始确认时，金融资产及金融负债均以公允价值计量。对于以公允价值计量且其变动计</w:t>
      </w:r>
      <w:r>
        <w:rPr>
          <w:rFonts w:ascii="宋体" w:hAnsi="宋体" w:cs="宋体" w:eastAsia="宋体" w:hint="default"/>
          <w:w w:val="100"/>
          <w:sz w:val="21"/>
          <w:szCs w:val="21"/>
        </w:rPr>
        <w:t> </w:t>
      </w:r>
      <w:r>
        <w:rPr>
          <w:rFonts w:ascii="宋体" w:hAnsi="宋体" w:cs="宋体" w:eastAsia="宋体" w:hint="default"/>
          <w:spacing w:val="-4"/>
          <w:sz w:val="21"/>
          <w:szCs w:val="21"/>
        </w:rPr>
        <w:t>入当期损益的金融资产或金融负债，相关交易费用直接计入当期损益；对于其他类别的金融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资产或金融负债，相关交易费用计入初始确认金额。</w:t>
      </w:r>
    </w:p>
    <w:p>
      <w:pPr>
        <w:spacing w:line="420" w:lineRule="auto" w:before="62"/>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除贷款和应收款项、持有至到期投资和其他金融负债外，金融资产和金融负债均以公允</w:t>
      </w:r>
      <w:r>
        <w:rPr>
          <w:rFonts w:ascii="宋体" w:hAnsi="宋体" w:cs="宋体" w:eastAsia="宋体" w:hint="default"/>
          <w:w w:val="100"/>
          <w:sz w:val="21"/>
          <w:szCs w:val="21"/>
        </w:rPr>
        <w:t> </w:t>
      </w:r>
      <w:r>
        <w:rPr>
          <w:rFonts w:ascii="宋体" w:hAnsi="宋体" w:cs="宋体" w:eastAsia="宋体" w:hint="default"/>
          <w:sz w:val="21"/>
          <w:szCs w:val="21"/>
        </w:rPr>
        <w:t>价值进行后续计量，其他金融负债采用实际利率法按摊余成本进行后续计量。</w:t>
      </w:r>
    </w:p>
    <w:p>
      <w:pPr>
        <w:spacing w:line="420" w:lineRule="auto" w:before="47"/>
        <w:ind w:left="600" w:right="1804" w:firstLine="419"/>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以公允价值计量且其变动计入当期损益的金融资产或金融负债公允价值变动形成的损</w:t>
      </w:r>
      <w:r>
        <w:rPr>
          <w:rFonts w:ascii="宋体" w:hAnsi="宋体" w:cs="宋体" w:eastAsia="宋体" w:hint="default"/>
          <w:w w:val="100"/>
          <w:sz w:val="21"/>
          <w:szCs w:val="21"/>
        </w:rPr>
        <w:t> </w:t>
      </w:r>
      <w:r>
        <w:rPr>
          <w:rFonts w:ascii="宋体" w:hAnsi="宋体" w:cs="宋体" w:eastAsia="宋体" w:hint="default"/>
          <w:sz w:val="21"/>
          <w:szCs w:val="21"/>
        </w:rPr>
        <w:t>益计入当期损益。</w:t>
      </w:r>
    </w:p>
    <w:p>
      <w:pPr>
        <w:spacing w:line="420" w:lineRule="auto" w:before="47"/>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可供出售的金融资产公允价值变动形成的利得或损失，除减值损失和外币货币性金融资</w:t>
      </w:r>
      <w:r>
        <w:rPr>
          <w:rFonts w:ascii="宋体" w:hAnsi="宋体" w:cs="宋体" w:eastAsia="宋体" w:hint="default"/>
          <w:w w:val="100"/>
          <w:sz w:val="21"/>
          <w:szCs w:val="21"/>
        </w:rPr>
        <w:t> </w:t>
      </w:r>
      <w:r>
        <w:rPr>
          <w:rFonts w:ascii="宋体" w:hAnsi="宋体" w:cs="宋体" w:eastAsia="宋体" w:hint="default"/>
          <w:spacing w:val="-4"/>
          <w:sz w:val="21"/>
          <w:szCs w:val="21"/>
        </w:rPr>
        <w:t>产形成的汇兑差额外，应当直接计入所有者权益（资本公积），在该金融资产终止确认时转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出，计入当期损益。</w:t>
      </w:r>
    </w:p>
    <w:p>
      <w:pPr>
        <w:spacing w:line="420" w:lineRule="auto" w:before="47"/>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以摊余成本计量的金融资产或金融负债，在发生减值、摊销或终止确认时产生的利得或</w:t>
      </w:r>
      <w:r>
        <w:rPr>
          <w:rFonts w:ascii="宋体" w:hAnsi="宋体" w:cs="宋体" w:eastAsia="宋体" w:hint="default"/>
          <w:w w:val="100"/>
          <w:sz w:val="21"/>
          <w:szCs w:val="21"/>
        </w:rPr>
        <w:t> </w:t>
      </w:r>
      <w:r>
        <w:rPr>
          <w:rFonts w:ascii="宋体" w:hAnsi="宋体" w:cs="宋体" w:eastAsia="宋体" w:hint="default"/>
          <w:sz w:val="21"/>
          <w:szCs w:val="21"/>
        </w:rPr>
        <w:t>损失计入当期损益。</w:t>
      </w:r>
    </w:p>
    <w:p>
      <w:pPr>
        <w:spacing w:before="31"/>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金融资产和金融负债的终止</w:t>
      </w:r>
    </w:p>
    <w:p>
      <w:pPr>
        <w:spacing w:line="391" w:lineRule="auto" w:before="167"/>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金融资产终止确认，是指将金融资产从企业的账户和资产负债表内予以转销。当收取金</w:t>
      </w:r>
      <w:r>
        <w:rPr>
          <w:rFonts w:ascii="宋体" w:hAnsi="宋体" w:cs="宋体" w:eastAsia="宋体" w:hint="default"/>
          <w:w w:val="100"/>
          <w:sz w:val="21"/>
          <w:szCs w:val="21"/>
        </w:rPr>
        <w:t> </w:t>
      </w:r>
      <w:r>
        <w:rPr>
          <w:rFonts w:ascii="宋体" w:hAnsi="宋体" w:cs="宋体" w:eastAsia="宋体" w:hint="default"/>
          <w:spacing w:val="-7"/>
          <w:sz w:val="21"/>
          <w:szCs w:val="21"/>
        </w:rPr>
        <w:t>融资产现金流量的合同权利终止，或金融资产已经转移，且符合《企业会计准则第</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金融资产转移》规定的金融资产终止确认条件的，终止确认该金融资产。</w:t>
      </w:r>
    </w:p>
    <w:p>
      <w:pPr>
        <w:spacing w:before="51"/>
        <w:ind w:left="960" w:right="1790" w:firstLine="0"/>
        <w:jc w:val="left"/>
        <w:rPr>
          <w:rFonts w:ascii="宋体" w:hAnsi="宋体" w:cs="宋体" w:eastAsia="宋体" w:hint="default"/>
          <w:sz w:val="21"/>
          <w:szCs w:val="21"/>
        </w:rPr>
      </w:pPr>
      <w:r>
        <w:rPr>
          <w:rFonts w:ascii="宋体" w:hAnsi="宋体" w:cs="宋体" w:eastAsia="宋体" w:hint="default"/>
          <w:spacing w:val="-3"/>
          <w:sz w:val="21"/>
          <w:szCs w:val="21"/>
        </w:rPr>
        <w:t>金融负债终止确认，是指将金融负债从企业的账户和资产负债表内予以转销。当金融负</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5"/>
        <w:rPr>
          <w:rFonts w:ascii="宋体" w:hAnsi="宋体" w:cs="宋体" w:eastAsia="宋体" w:hint="default"/>
          <w:sz w:val="15"/>
          <w:szCs w:val="15"/>
        </w:rPr>
      </w:pPr>
    </w:p>
    <w:p>
      <w:pPr>
        <w:spacing w:before="36"/>
        <w:ind w:left="584" w:right="2941" w:firstLine="0"/>
        <w:jc w:val="center"/>
        <w:rPr>
          <w:rFonts w:ascii="宋体" w:hAnsi="宋体" w:cs="宋体" w:eastAsia="宋体" w:hint="default"/>
          <w:sz w:val="21"/>
          <w:szCs w:val="21"/>
        </w:rPr>
      </w:pPr>
      <w:r>
        <w:rPr>
          <w:rFonts w:ascii="宋体" w:hAnsi="宋体" w:cs="宋体" w:eastAsia="宋体" w:hint="default"/>
          <w:sz w:val="21"/>
          <w:szCs w:val="21"/>
        </w:rPr>
        <w:t>债的现时义务全部或部分已经解除的，才能终止确认该金融负债或其一部分。</w:t>
      </w:r>
    </w:p>
    <w:p>
      <w:pPr>
        <w:spacing w:line="240" w:lineRule="auto" w:before="3"/>
        <w:rPr>
          <w:rFonts w:ascii="宋体" w:hAnsi="宋体" w:cs="宋体" w:eastAsia="宋体" w:hint="default"/>
          <w:sz w:val="14"/>
          <w:szCs w:val="1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主要金融资产和金融负债的公允价值确定方法</w:t>
      </w:r>
    </w:p>
    <w:p>
      <w:pPr>
        <w:spacing w:before="167"/>
        <w:ind w:left="1020"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）存在活跃市场的金融资产和金融负债，活跃市场中的报价用于确定其公允价值；</w:t>
      </w:r>
    </w:p>
    <w:p>
      <w:pPr>
        <w:spacing w:before="17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）金融工具不存在活跃市场的，采用估值技术确定其公允价值；</w:t>
      </w:r>
    </w:p>
    <w:p>
      <w:pPr>
        <w:spacing w:line="379" w:lineRule="auto" w:before="170"/>
        <w:ind w:left="600" w:right="1794"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）初始取得或衍生的金融资产或承担的金融负债，以市场交易价格作为确定其公允</w:t>
      </w:r>
      <w:r>
        <w:rPr>
          <w:rFonts w:ascii="宋体" w:hAnsi="宋体" w:cs="宋体" w:eastAsia="宋体" w:hint="default"/>
          <w:w w:val="100"/>
          <w:sz w:val="21"/>
          <w:szCs w:val="21"/>
        </w:rPr>
        <w:t> </w:t>
      </w:r>
      <w:r>
        <w:rPr>
          <w:rFonts w:ascii="宋体" w:hAnsi="宋体" w:cs="宋体" w:eastAsia="宋体" w:hint="default"/>
          <w:sz w:val="21"/>
          <w:szCs w:val="21"/>
        </w:rPr>
        <w:t>价值的基础；</w:t>
      </w:r>
    </w:p>
    <w:p>
      <w:pPr>
        <w:spacing w:line="391" w:lineRule="auto" w:before="64"/>
        <w:ind w:left="600" w:right="179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）采用未来现金流量折现法确定金融工具公允价值的，使用合同条款和特征在实质</w:t>
      </w:r>
      <w:r>
        <w:rPr>
          <w:rFonts w:ascii="宋体" w:hAnsi="宋体" w:cs="宋体" w:eastAsia="宋体" w:hint="default"/>
          <w:w w:val="100"/>
          <w:sz w:val="21"/>
          <w:szCs w:val="21"/>
        </w:rPr>
        <w:t> </w:t>
      </w:r>
      <w:r>
        <w:rPr>
          <w:rFonts w:ascii="宋体" w:hAnsi="宋体" w:cs="宋体" w:eastAsia="宋体" w:hint="default"/>
          <w:spacing w:val="-4"/>
          <w:w w:val="100"/>
          <w:sz w:val="21"/>
          <w:szCs w:val="21"/>
        </w:rPr>
        <w:t>上相同的其他金融工具的市场收益率作为折现率。没有表明利率的短期应收款项和应付款项</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的现值与实际交易价格相差很小的，按照实际交易价格计量。</w:t>
      </w:r>
    </w:p>
    <w:p>
      <w:pPr>
        <w:spacing w:before="53"/>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6</w:t>
      </w:r>
      <w:r>
        <w:rPr>
          <w:rFonts w:ascii="黑体" w:hAnsi="黑体" w:cs="黑体" w:eastAsia="黑体" w:hint="default"/>
          <w:sz w:val="21"/>
          <w:szCs w:val="21"/>
        </w:rPr>
        <w:t>．</w:t>
      </w:r>
      <w:r>
        <w:rPr>
          <w:rFonts w:ascii="黑体" w:hAnsi="黑体" w:cs="黑体" w:eastAsia="黑体" w:hint="default"/>
          <w:spacing w:val="2"/>
          <w:sz w:val="21"/>
          <w:szCs w:val="21"/>
        </w:rPr>
        <w:t> </w:t>
      </w:r>
      <w:r>
        <w:rPr>
          <w:rFonts w:ascii="黑体" w:hAnsi="黑体" w:cs="黑体" w:eastAsia="黑体" w:hint="default"/>
          <w:sz w:val="21"/>
          <w:szCs w:val="21"/>
        </w:rPr>
        <w:t>金融资产的减值</w:t>
      </w:r>
    </w:p>
    <w:p>
      <w:pPr>
        <w:spacing w:line="400" w:lineRule="auto" w:before="170"/>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在资产负债表日，对以公允价值计量且变动计入当期损益之金融资产以外的金融资产的</w:t>
      </w:r>
      <w:r>
        <w:rPr>
          <w:rFonts w:ascii="宋体" w:hAnsi="宋体" w:cs="宋体" w:eastAsia="宋体" w:hint="default"/>
          <w:w w:val="100"/>
          <w:sz w:val="21"/>
          <w:szCs w:val="21"/>
        </w:rPr>
        <w:t> </w:t>
      </w:r>
      <w:r>
        <w:rPr>
          <w:rFonts w:ascii="宋体" w:hAnsi="宋体" w:cs="宋体" w:eastAsia="宋体" w:hint="default"/>
          <w:sz w:val="21"/>
          <w:szCs w:val="21"/>
        </w:rPr>
        <w:t>账面价值进行检查，有客观证据表明该金融资产其发生了减值的，应当计提减值准备。</w:t>
      </w:r>
    </w:p>
    <w:p>
      <w:pPr>
        <w:spacing w:before="45"/>
        <w:ind w:left="1020" w:right="179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）持有至到期投资</w:t>
      </w:r>
    </w:p>
    <w:p>
      <w:pPr>
        <w:spacing w:line="400" w:lineRule="auto" w:before="170"/>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资产负债表日有客观证据表明其发生了减值，应当根据其账面价值与预计未来现金流量</w:t>
      </w:r>
      <w:r>
        <w:rPr>
          <w:rFonts w:ascii="宋体" w:hAnsi="宋体" w:cs="宋体" w:eastAsia="宋体" w:hint="default"/>
          <w:w w:val="100"/>
          <w:sz w:val="21"/>
          <w:szCs w:val="21"/>
        </w:rPr>
        <w:t> </w:t>
      </w:r>
      <w:r>
        <w:rPr>
          <w:rFonts w:ascii="宋体" w:hAnsi="宋体" w:cs="宋体" w:eastAsia="宋体" w:hint="default"/>
          <w:sz w:val="21"/>
          <w:szCs w:val="21"/>
        </w:rPr>
        <w:t>现值之间的差额确认为减值损失，计入当期损益。</w:t>
      </w:r>
    </w:p>
    <w:p>
      <w:pPr>
        <w:spacing w:before="45"/>
        <w:ind w:left="1020" w:right="179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2</w:t>
      </w:r>
      <w:r>
        <w:rPr>
          <w:rFonts w:ascii="黑体" w:hAnsi="黑体" w:cs="黑体" w:eastAsia="黑体" w:hint="default"/>
          <w:sz w:val="21"/>
          <w:szCs w:val="21"/>
        </w:rPr>
        <w:t>）可供出售金融资产</w:t>
      </w:r>
    </w:p>
    <w:p>
      <w:pPr>
        <w:spacing w:line="400" w:lineRule="auto" w:before="170"/>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资产负债表日，公司对可供出售金融资产的减值情况进行分析，如果可供出售金融资产</w:t>
      </w:r>
      <w:r>
        <w:rPr>
          <w:rFonts w:ascii="宋体" w:hAnsi="宋体" w:cs="宋体" w:eastAsia="宋体" w:hint="default"/>
          <w:w w:val="100"/>
          <w:sz w:val="21"/>
          <w:szCs w:val="21"/>
        </w:rPr>
        <w:t> </w:t>
      </w:r>
      <w:r>
        <w:rPr>
          <w:rFonts w:ascii="宋体" w:hAnsi="宋体" w:cs="宋体" w:eastAsia="宋体" w:hint="default"/>
          <w:spacing w:val="-4"/>
          <w:sz w:val="21"/>
          <w:szCs w:val="21"/>
        </w:rPr>
        <w:t>的公允价值发生较大幅度下降，或在综合考虑各种相关因素后，预期这种下降趋势属于非暂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时性的，则按其预计未来现金流量现值低于其账面价值的差额，计提减值准备。</w:t>
      </w:r>
    </w:p>
    <w:p>
      <w:pPr>
        <w:spacing w:line="400" w:lineRule="auto" w:before="45"/>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可供出售金融资产发生减值时，应当将原直接计入所有者权益的公允价值下降形成的累</w:t>
      </w:r>
      <w:r>
        <w:rPr>
          <w:rFonts w:ascii="宋体" w:hAnsi="宋体" w:cs="宋体" w:eastAsia="宋体" w:hint="default"/>
          <w:w w:val="100"/>
          <w:sz w:val="21"/>
          <w:szCs w:val="21"/>
        </w:rPr>
        <w:t> </w:t>
      </w:r>
      <w:r>
        <w:rPr>
          <w:rFonts w:ascii="宋体" w:hAnsi="宋体" w:cs="宋体" w:eastAsia="宋体" w:hint="default"/>
          <w:sz w:val="21"/>
          <w:szCs w:val="21"/>
        </w:rPr>
        <w:t>计损失一并转出，确认减值损失，计提减值准备。</w:t>
      </w:r>
    </w:p>
    <w:p>
      <w:pPr>
        <w:spacing w:line="240" w:lineRule="auto" w:before="5"/>
        <w:rPr>
          <w:rFonts w:ascii="宋体" w:hAnsi="宋体" w:cs="宋体" w:eastAsia="宋体" w:hint="default"/>
          <w:sz w:val="15"/>
          <w:szCs w:val="15"/>
        </w:rPr>
      </w:pPr>
    </w:p>
    <w:p>
      <w:pPr>
        <w:spacing w:line="537" w:lineRule="auto" w:before="0"/>
        <w:ind w:left="1020" w:right="4010" w:firstLine="0"/>
        <w:jc w:val="left"/>
        <w:rPr>
          <w:rFonts w:ascii="黑体" w:hAnsi="黑体" w:cs="黑体" w:eastAsia="黑体" w:hint="default"/>
          <w:sz w:val="21"/>
          <w:szCs w:val="21"/>
        </w:rPr>
      </w:pPr>
      <w:r>
        <w:rPr>
          <w:rFonts w:ascii="黑体" w:hAnsi="黑体" w:cs="黑体" w:eastAsia="黑体" w:hint="default"/>
          <w:sz w:val="21"/>
          <w:szCs w:val="21"/>
        </w:rPr>
        <w:t>（十）</w:t>
      </w:r>
      <w:r>
        <w:rPr>
          <w:rFonts w:ascii="黑体" w:hAnsi="黑体" w:cs="黑体" w:eastAsia="黑体" w:hint="default"/>
          <w:spacing w:val="-79"/>
          <w:sz w:val="21"/>
          <w:szCs w:val="21"/>
        </w:rPr>
        <w:t> </w:t>
      </w:r>
      <w:r>
        <w:rPr>
          <w:rFonts w:ascii="黑体" w:hAnsi="黑体" w:cs="黑体" w:eastAsia="黑体" w:hint="default"/>
          <w:sz w:val="21"/>
          <w:szCs w:val="21"/>
        </w:rPr>
        <w:t>应收款项</w:t>
      </w:r>
      <w:r>
        <w:rPr>
          <w:rFonts w:ascii="黑体" w:hAnsi="黑体" w:cs="黑体" w:eastAsia="黑体" w:hint="default"/>
          <w:spacing w:val="-100"/>
          <w:sz w:val="21"/>
          <w:szCs w:val="21"/>
        </w:rPr>
        <w:t> </w:t>
      </w:r>
      <w:r>
        <w:rPr>
          <w:rFonts w:ascii="黑体" w:hAnsi="黑体" w:cs="黑体" w:eastAsia="黑体" w:hint="default"/>
          <w:spacing w:val="-100"/>
          <w:sz w:val="21"/>
          <w:szCs w:val="21"/>
        </w:rPr>
      </w:r>
      <w:r>
        <w:rPr>
          <w:rFonts w:ascii="宋体" w:hAnsi="宋体" w:cs="宋体" w:eastAsia="宋体" w:hint="default"/>
          <w:sz w:val="21"/>
          <w:szCs w:val="21"/>
        </w:rPr>
        <w:t>本公司对应收款项按以下方法计提坏账准备：</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1</w:t>
      </w:r>
      <w:r>
        <w:rPr>
          <w:rFonts w:ascii="黑体" w:hAnsi="黑体" w:cs="黑体" w:eastAsia="黑体" w:hint="default"/>
          <w:spacing w:val="-2"/>
          <w:sz w:val="21"/>
          <w:szCs w:val="21"/>
        </w:rPr>
        <w:t>．单项金额重大并单项计提坏账准备的应收款项</w:t>
      </w:r>
    </w:p>
    <w:p>
      <w:pPr>
        <w:spacing w:line="381" w:lineRule="auto" w:before="37"/>
        <w:ind w:left="600" w:right="1796" w:firstLine="419"/>
        <w:jc w:val="both"/>
        <w:rPr>
          <w:rFonts w:ascii="宋体" w:hAnsi="宋体" w:cs="宋体" w:eastAsia="宋体" w:hint="default"/>
          <w:sz w:val="21"/>
          <w:szCs w:val="21"/>
        </w:rPr>
      </w:pPr>
      <w:r>
        <w:rPr>
          <w:rFonts w:ascii="宋体" w:hAnsi="宋体" w:cs="宋体" w:eastAsia="宋体" w:hint="default"/>
          <w:spacing w:val="-5"/>
          <w:w w:val="100"/>
          <w:sz w:val="21"/>
          <w:szCs w:val="21"/>
        </w:rPr>
        <w:t>单项金额重大的判断依据或金额标准：单项金额重大的应收款项是指期末余额</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100</w:t>
      </w:r>
      <w:r>
        <w:rPr>
          <w:rFonts w:ascii="Times New Roman" w:hAnsi="Times New Roman" w:cs="Times New Roman" w:eastAsia="Times New Roman" w:hint="default"/>
          <w:spacing w:val="12"/>
          <w:w w:val="100"/>
          <w:sz w:val="21"/>
          <w:szCs w:val="21"/>
        </w:rPr>
        <w:t> </w:t>
      </w:r>
      <w:r>
        <w:rPr>
          <w:rFonts w:ascii="宋体" w:hAnsi="宋体" w:cs="宋体" w:eastAsia="宋体" w:hint="default"/>
          <w:spacing w:val="-3"/>
          <w:w w:val="100"/>
          <w:sz w:val="21"/>
          <w:szCs w:val="21"/>
        </w:rPr>
        <w:t>万元 </w:t>
      </w:r>
      <w:r>
        <w:rPr>
          <w:rFonts w:ascii="宋体" w:hAnsi="宋体" w:cs="宋体" w:eastAsia="宋体" w:hint="default"/>
          <w:sz w:val="21"/>
          <w:szCs w:val="21"/>
        </w:rPr>
        <w:t>及以上的应收款项。</w:t>
      </w:r>
    </w:p>
    <w:p>
      <w:pPr>
        <w:spacing w:line="403" w:lineRule="auto" w:before="59"/>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单项金额重大并单项计提坏账准备的计提方法：对单项金额重大的应收款项单独进行减</w:t>
      </w:r>
      <w:r>
        <w:rPr>
          <w:rFonts w:ascii="宋体" w:hAnsi="宋体" w:cs="宋体" w:eastAsia="宋体" w:hint="default"/>
          <w:w w:val="100"/>
          <w:sz w:val="21"/>
          <w:szCs w:val="21"/>
        </w:rPr>
        <w:t> </w:t>
      </w:r>
      <w:r>
        <w:rPr>
          <w:rFonts w:ascii="宋体" w:hAnsi="宋体" w:cs="宋体" w:eastAsia="宋体" w:hint="default"/>
          <w:spacing w:val="-4"/>
          <w:sz w:val="21"/>
          <w:szCs w:val="21"/>
        </w:rPr>
        <w:t>值测试，如有客观证据表明其发生了减值的，根据其预计未来现金流量（不包括尚未发生的</w:t>
      </w:r>
    </w:p>
    <w:p>
      <w:pPr>
        <w:spacing w:after="0" w:line="403" w:lineRule="auto"/>
        <w:jc w:val="both"/>
        <w:rPr>
          <w:rFonts w:ascii="宋体" w:hAnsi="宋体" w:cs="宋体" w:eastAsia="宋体" w:hint="default"/>
          <w:sz w:val="21"/>
          <w:szCs w:val="21"/>
        </w:rPr>
        <w:sectPr>
          <w:pgSz w:w="11910" w:h="16840"/>
          <w:pgMar w:header="873" w:footer="344" w:top="1320" w:bottom="540" w:left="1200" w:right="0"/>
        </w:sectPr>
      </w:pPr>
    </w:p>
    <w:p>
      <w:pPr>
        <w:spacing w:line="240" w:lineRule="auto" w:before="5"/>
        <w:rPr>
          <w:rFonts w:ascii="宋体" w:hAnsi="宋体" w:cs="宋体" w:eastAsia="宋体" w:hint="default"/>
          <w:sz w:val="15"/>
          <w:szCs w:val="15"/>
        </w:rPr>
      </w:pPr>
    </w:p>
    <w:p>
      <w:pPr>
        <w:spacing w:line="403" w:lineRule="auto" w:before="36"/>
        <w:ind w:left="600" w:right="1790" w:firstLine="0"/>
        <w:jc w:val="left"/>
        <w:rPr>
          <w:rFonts w:ascii="宋体" w:hAnsi="宋体" w:cs="宋体" w:eastAsia="宋体" w:hint="default"/>
          <w:sz w:val="21"/>
          <w:szCs w:val="21"/>
        </w:rPr>
      </w:pPr>
      <w:r>
        <w:rPr>
          <w:rFonts w:ascii="宋体" w:hAnsi="宋体" w:cs="宋体" w:eastAsia="宋体" w:hint="default"/>
          <w:spacing w:val="-4"/>
          <w:sz w:val="21"/>
          <w:szCs w:val="21"/>
        </w:rPr>
        <w:t>未来信用损失）按原实际利率折现的现值低于其账面价值的差额，确认为减值损失，计入当</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期损益。</w:t>
      </w:r>
    </w:p>
    <w:p>
      <w:pPr>
        <w:spacing w:before="40"/>
        <w:ind w:left="1020" w:right="1790" w:firstLine="0"/>
        <w:jc w:val="left"/>
        <w:rPr>
          <w:rFonts w:ascii="宋体" w:hAnsi="宋体" w:cs="宋体" w:eastAsia="宋体" w:hint="default"/>
          <w:sz w:val="21"/>
          <w:szCs w:val="21"/>
        </w:rPr>
      </w:pPr>
      <w:r>
        <w:rPr>
          <w:rFonts w:ascii="宋体" w:hAnsi="宋体" w:cs="宋体" w:eastAsia="宋体" w:hint="default"/>
          <w:sz w:val="21"/>
          <w:szCs w:val="21"/>
        </w:rPr>
        <w:t>如无客观证据表明其发生了减值的，则并入组合采用账龄分析法计提坏账准备。</w:t>
      </w:r>
    </w:p>
    <w:p>
      <w:pPr>
        <w:spacing w:line="240" w:lineRule="auto" w:before="2"/>
        <w:rPr>
          <w:rFonts w:ascii="宋体" w:hAnsi="宋体" w:cs="宋体" w:eastAsia="宋体" w:hint="default"/>
          <w:sz w:val="26"/>
          <w:szCs w:val="26"/>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．按账龄组合计提坏账准备应收款项</w:t>
      </w:r>
    </w:p>
    <w:p>
      <w:pPr>
        <w:spacing w:line="240" w:lineRule="auto" w:before="12"/>
        <w:rPr>
          <w:rFonts w:ascii="黑体" w:hAnsi="黑体" w:cs="黑体" w:eastAsia="黑体" w:hint="default"/>
          <w:sz w:val="24"/>
          <w:szCs w:val="24"/>
        </w:rPr>
      </w:pPr>
    </w:p>
    <w:p>
      <w:pPr>
        <w:spacing w:line="400" w:lineRule="auto" w:before="0"/>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按账龄组合计提坏账准备的应收款项，采用账龄分析法计提坏账准备，根据以前年度与</w:t>
      </w:r>
      <w:r>
        <w:rPr>
          <w:rFonts w:ascii="宋体" w:hAnsi="宋体" w:cs="宋体" w:eastAsia="宋体" w:hint="default"/>
          <w:w w:val="100"/>
          <w:sz w:val="21"/>
          <w:szCs w:val="21"/>
        </w:rPr>
        <w:t> </w:t>
      </w:r>
      <w:r>
        <w:rPr>
          <w:rFonts w:ascii="宋体" w:hAnsi="宋体" w:cs="宋体" w:eastAsia="宋体" w:hint="default"/>
          <w:spacing w:val="-4"/>
          <w:w w:val="100"/>
          <w:sz w:val="21"/>
          <w:szCs w:val="21"/>
        </w:rPr>
        <w:t>之相同或相类似信用风险特征的应收款项组合的实际损失率为基础，结合现时情况确定本期</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各项组合计提坏账准备的比例，具体如下：</w:t>
      </w:r>
    </w:p>
    <w:p>
      <w:pPr>
        <w:spacing w:line="240" w:lineRule="auto" w:before="1"/>
        <w:rPr>
          <w:rFonts w:ascii="宋体" w:hAnsi="宋体" w:cs="宋体" w:eastAsia="宋体" w:hint="default"/>
          <w:sz w:val="6"/>
          <w:szCs w:val="6"/>
        </w:rPr>
      </w:pPr>
    </w:p>
    <w:tbl>
      <w:tblPr>
        <w:tblW w:w="0" w:type="auto"/>
        <w:jc w:val="left"/>
        <w:tblInd w:w="487" w:type="dxa"/>
        <w:tblLayout w:type="fixed"/>
        <w:tblCellMar>
          <w:top w:w="0" w:type="dxa"/>
          <w:left w:w="0" w:type="dxa"/>
          <w:bottom w:w="0" w:type="dxa"/>
          <w:right w:w="0" w:type="dxa"/>
        </w:tblCellMar>
        <w:tblLook w:val="01E0"/>
      </w:tblPr>
      <w:tblGrid>
        <w:gridCol w:w="2569"/>
        <w:gridCol w:w="2816"/>
        <w:gridCol w:w="3140"/>
      </w:tblGrid>
      <w:tr>
        <w:trPr>
          <w:trHeight w:val="452"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43"/>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1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14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43"/>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56"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45"/>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w:t>
            </w:r>
          </w:p>
        </w:tc>
        <w:tc>
          <w:tcPr>
            <w:tcW w:w="3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w:t>
            </w:r>
          </w:p>
        </w:tc>
      </w:tr>
      <w:tr>
        <w:trPr>
          <w:trHeight w:val="454"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4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3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w:t>
            </w:r>
          </w:p>
        </w:tc>
      </w:tr>
      <w:tr>
        <w:trPr>
          <w:trHeight w:val="456"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c>
          <w:tcPr>
            <w:tcW w:w="3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w:t>
            </w:r>
          </w:p>
        </w:tc>
      </w:tr>
      <w:tr>
        <w:trPr>
          <w:trHeight w:val="456"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4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31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50</w:t>
            </w:r>
          </w:p>
        </w:tc>
      </w:tr>
      <w:tr>
        <w:trPr>
          <w:trHeight w:val="451" w:hRule="exact"/>
        </w:trPr>
        <w:tc>
          <w:tcPr>
            <w:tcW w:w="256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4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314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16"/>
          <w:szCs w:val="16"/>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．单项金额虽不重大但单项计提坏账准备的应收账款</w:t>
      </w:r>
    </w:p>
    <w:p>
      <w:pPr>
        <w:spacing w:line="367" w:lineRule="auto" w:before="129"/>
        <w:ind w:left="600" w:right="1799" w:firstLine="419"/>
        <w:jc w:val="both"/>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单项金额虽不重大但单项计提坏账准备的应收款项是指单项金额虽不重大但已涉及诉</w:t>
      </w:r>
      <w:r>
        <w:rPr>
          <w:rFonts w:ascii="宋体" w:hAnsi="宋体" w:cs="宋体" w:eastAsia="宋体" w:hint="default"/>
          <w:w w:val="100"/>
          <w:sz w:val="21"/>
          <w:szCs w:val="21"/>
        </w:rPr>
        <w:t> </w:t>
      </w:r>
      <w:r>
        <w:rPr>
          <w:rFonts w:ascii="宋体" w:hAnsi="宋体" w:cs="宋体" w:eastAsia="宋体" w:hint="default"/>
          <w:sz w:val="21"/>
          <w:szCs w:val="21"/>
        </w:rPr>
        <w:t>讼事项或已有客观证据表明很有可能形成损失的应收款项。</w:t>
      </w:r>
    </w:p>
    <w:p>
      <w:pPr>
        <w:spacing w:line="400" w:lineRule="auto" w:before="65"/>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坏账准备的计提方法：对单项金额虽不重大但已涉及诉讼事项或已有客观证据表明很有</w:t>
      </w:r>
      <w:r>
        <w:rPr>
          <w:rFonts w:ascii="宋体" w:hAnsi="宋体" w:cs="宋体" w:eastAsia="宋体" w:hint="default"/>
          <w:w w:val="100"/>
          <w:sz w:val="21"/>
          <w:szCs w:val="21"/>
        </w:rPr>
        <w:t> </w:t>
      </w:r>
      <w:r>
        <w:rPr>
          <w:rFonts w:ascii="宋体" w:hAnsi="宋体" w:cs="宋体" w:eastAsia="宋体" w:hint="default"/>
          <w:spacing w:val="-4"/>
          <w:sz w:val="21"/>
          <w:szCs w:val="21"/>
        </w:rPr>
        <w:t>可能形成损失的应收款项需单独进行减值测试，根据其预计未来现金流量（不包括尚未发生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的未来信用损失）按原实际利率折现的现值低于其账面价值的差额，确认为减值损失，计入</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当期损益。</w:t>
      </w:r>
    </w:p>
    <w:p>
      <w:pPr>
        <w:spacing w:line="240" w:lineRule="auto" w:before="4"/>
        <w:rPr>
          <w:rFonts w:ascii="宋体" w:hAnsi="宋体" w:cs="宋体" w:eastAsia="宋体" w:hint="default"/>
          <w:sz w:val="14"/>
          <w:szCs w:val="14"/>
        </w:rPr>
      </w:pPr>
    </w:p>
    <w:p>
      <w:pPr>
        <w:tabs>
          <w:tab w:pos="2280" w:val="left" w:leader="none"/>
        </w:tabs>
        <w:spacing w:line="376" w:lineRule="auto" w:before="0"/>
        <w:ind w:left="1020" w:right="5689" w:firstLine="0"/>
        <w:jc w:val="left"/>
        <w:rPr>
          <w:rFonts w:ascii="宋体" w:hAnsi="宋体" w:cs="宋体" w:eastAsia="宋体" w:hint="default"/>
          <w:sz w:val="21"/>
          <w:szCs w:val="21"/>
        </w:rPr>
      </w:pPr>
      <w:r>
        <w:rPr>
          <w:rFonts w:ascii="黑体" w:hAnsi="黑体" w:cs="黑体" w:eastAsia="黑体" w:hint="default"/>
          <w:spacing w:val="-1"/>
          <w:sz w:val="21"/>
          <w:szCs w:val="21"/>
        </w:rPr>
        <w:t>（十一）</w:t>
        <w:tab/>
        <w:t>存货的核算方法</w:t>
      </w:r>
      <w:r>
        <w:rPr>
          <w:rFonts w:ascii="黑体" w:hAnsi="黑体" w:cs="黑体" w:eastAsia="黑体" w:hint="default"/>
          <w:spacing w:val="-96"/>
          <w:sz w:val="21"/>
          <w:szCs w:val="21"/>
        </w:rPr>
        <w:t> </w:t>
      </w:r>
      <w:r>
        <w:rPr>
          <w:rFonts w:ascii="黑体" w:hAnsi="黑体" w:cs="黑体" w:eastAsia="黑体" w:hint="default"/>
          <w:spacing w:val="-96"/>
          <w:sz w:val="21"/>
          <w:szCs w:val="21"/>
        </w:rPr>
      </w:r>
      <w:r>
        <w:rPr>
          <w:rFonts w:ascii="Times New Roman" w:hAnsi="Times New Roman" w:cs="Times New Roman" w:eastAsia="Times New Roman" w:hint="default"/>
          <w:sz w:val="21"/>
          <w:szCs w:val="21"/>
        </w:rPr>
        <w:t>1</w:t>
      </w:r>
      <w:r>
        <w:rPr>
          <w:rFonts w:ascii="黑体" w:hAnsi="黑体" w:cs="黑体" w:eastAsia="黑体" w:hint="default"/>
          <w:sz w:val="21"/>
          <w:szCs w:val="21"/>
        </w:rPr>
        <w:t>．存货的分类</w:t>
      </w:r>
      <w:r>
        <w:rPr>
          <w:rFonts w:ascii="黑体" w:hAnsi="黑体" w:cs="黑体" w:eastAsia="黑体" w:hint="default"/>
          <w:w w:val="100"/>
          <w:sz w:val="21"/>
          <w:szCs w:val="21"/>
        </w:rPr>
        <w:t> </w:t>
      </w:r>
      <w:r>
        <w:rPr>
          <w:rFonts w:ascii="宋体" w:hAnsi="宋体" w:cs="宋体" w:eastAsia="宋体" w:hint="default"/>
          <w:spacing w:val="-2"/>
          <w:sz w:val="21"/>
          <w:szCs w:val="21"/>
        </w:rPr>
        <w:t>存货分为原材料、在产品、低值易耗品等。</w:t>
      </w:r>
    </w:p>
    <w:p>
      <w:pPr>
        <w:spacing w:before="5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．发出存货的计价方法</w:t>
      </w:r>
    </w:p>
    <w:p>
      <w:pPr>
        <w:spacing w:before="170"/>
        <w:ind w:left="1020" w:right="1790" w:firstLine="0"/>
        <w:jc w:val="left"/>
        <w:rPr>
          <w:rFonts w:ascii="宋体" w:hAnsi="宋体" w:cs="宋体" w:eastAsia="宋体" w:hint="default"/>
          <w:sz w:val="21"/>
          <w:szCs w:val="21"/>
        </w:rPr>
      </w:pPr>
      <w:r>
        <w:rPr>
          <w:rFonts w:ascii="宋体" w:hAnsi="宋体" w:cs="宋体" w:eastAsia="宋体" w:hint="default"/>
          <w:sz w:val="21"/>
          <w:szCs w:val="21"/>
        </w:rPr>
        <w:t>存货发出按个别计价法。</w:t>
      </w:r>
    </w:p>
    <w:p>
      <w:pPr>
        <w:spacing w:line="240" w:lineRule="auto" w:before="0"/>
        <w:rPr>
          <w:rFonts w:ascii="宋体" w:hAnsi="宋体" w:cs="宋体" w:eastAsia="宋体" w:hint="default"/>
          <w:sz w:val="14"/>
          <w:szCs w:val="1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．存货可变现净值的确定依据及存货跌价准备的计提方法</w:t>
      </w:r>
    </w:p>
    <w:p>
      <w:pPr>
        <w:spacing w:line="367" w:lineRule="auto" w:before="139"/>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存货可变现净值的确定：商品和用于出售的材料等直接用于出售的商品存货，以该存货</w:t>
      </w:r>
      <w:r>
        <w:rPr>
          <w:rFonts w:ascii="宋体" w:hAnsi="宋体" w:cs="宋体" w:eastAsia="宋体" w:hint="default"/>
          <w:w w:val="100"/>
          <w:sz w:val="21"/>
          <w:szCs w:val="21"/>
        </w:rPr>
        <w:t> </w:t>
      </w:r>
      <w:r>
        <w:rPr>
          <w:rFonts w:ascii="宋体" w:hAnsi="宋体" w:cs="宋体" w:eastAsia="宋体" w:hint="default"/>
          <w:spacing w:val="-4"/>
          <w:sz w:val="21"/>
          <w:szCs w:val="21"/>
        </w:rPr>
        <w:t>的估计售价减去估计的销售费用和相关税费后的金额，确定其可变现净值；需要经过加工的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材料存货，以所生产的产品的估计售价减去至完工时估计将要发生的成本、估计的销售费用</w:t>
      </w:r>
    </w:p>
    <w:p>
      <w:pPr>
        <w:spacing w:after="0" w:line="367" w:lineRule="auto"/>
        <w:jc w:val="both"/>
        <w:rPr>
          <w:rFonts w:ascii="宋体" w:hAnsi="宋体" w:cs="宋体" w:eastAsia="宋体" w:hint="default"/>
          <w:sz w:val="21"/>
          <w:szCs w:val="21"/>
        </w:rPr>
        <w:sectPr>
          <w:pgSz w:w="11910" w:h="16840"/>
          <w:pgMar w:header="873" w:footer="344" w:top="1320" w:bottom="540" w:left="1200" w:right="0"/>
        </w:sectPr>
      </w:pPr>
    </w:p>
    <w:p>
      <w:pPr>
        <w:spacing w:line="240" w:lineRule="auto" w:before="12"/>
        <w:rPr>
          <w:rFonts w:ascii="宋体" w:hAnsi="宋体" w:cs="宋体" w:eastAsia="宋体" w:hint="default"/>
          <w:sz w:val="12"/>
          <w:szCs w:val="12"/>
        </w:rPr>
      </w:pPr>
    </w:p>
    <w:p>
      <w:pPr>
        <w:spacing w:line="381" w:lineRule="auto" w:before="36"/>
        <w:ind w:left="1020" w:right="1790" w:hanging="420"/>
        <w:jc w:val="left"/>
        <w:rPr>
          <w:rFonts w:ascii="宋体" w:hAnsi="宋体" w:cs="宋体" w:eastAsia="宋体" w:hint="default"/>
          <w:sz w:val="21"/>
          <w:szCs w:val="21"/>
        </w:rPr>
      </w:pPr>
      <w:r>
        <w:rPr>
          <w:rFonts w:ascii="宋体" w:hAnsi="宋体" w:cs="宋体" w:eastAsia="宋体" w:hint="default"/>
          <w:sz w:val="21"/>
          <w:szCs w:val="21"/>
        </w:rPr>
        <w:t>和相关税费后的金额，确定其可变现净值。</w:t>
      </w:r>
      <w:r>
        <w:rPr>
          <w:rFonts w:ascii="宋体" w:hAnsi="宋体" w:cs="宋体" w:eastAsia="宋体" w:hint="default"/>
          <w:w w:val="100"/>
          <w:sz w:val="21"/>
          <w:szCs w:val="21"/>
        </w:rPr>
        <w:t> </w:t>
      </w:r>
      <w:r>
        <w:rPr>
          <w:rFonts w:ascii="宋体" w:hAnsi="宋体" w:cs="宋体" w:eastAsia="宋体" w:hint="default"/>
          <w:spacing w:val="-4"/>
          <w:sz w:val="21"/>
          <w:szCs w:val="21"/>
        </w:rPr>
        <w:t>存货跌价准备的计提方法：资产负债表日，按单个存货可变现净值低于账面价值的差额</w:t>
      </w:r>
    </w:p>
    <w:p>
      <w:pPr>
        <w:spacing w:line="384" w:lineRule="auto" w:before="40"/>
        <w:ind w:left="600" w:right="1791" w:firstLine="0"/>
        <w:jc w:val="both"/>
        <w:rPr>
          <w:rFonts w:ascii="宋体" w:hAnsi="宋体" w:cs="宋体" w:eastAsia="宋体" w:hint="default"/>
          <w:sz w:val="21"/>
          <w:szCs w:val="21"/>
        </w:rPr>
      </w:pPr>
      <w:r>
        <w:rPr>
          <w:rFonts w:ascii="宋体" w:hAnsi="宋体" w:cs="宋体" w:eastAsia="宋体" w:hint="default"/>
          <w:spacing w:val="-4"/>
          <w:sz w:val="21"/>
          <w:szCs w:val="21"/>
        </w:rPr>
        <w:t>计提存货跌价准备，计入当期损益。确定存货的可变现净值时，以资产负债表日取得最可靠</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的证据估计的售价为基础并考虑持有存货的目的，资产负债表日至财务报告批准报出日之间</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存货售价发生波动的，如有确凿证据表明其对资产负债表日存货已经存在的情况提供了新的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或进一步的证据，作为调整事项进行处理；否则，应当作为非调整事项。</w:t>
      </w:r>
    </w:p>
    <w:p>
      <w:pPr>
        <w:spacing w:line="384" w:lineRule="auto" w:before="55"/>
        <w:ind w:left="1020" w:right="568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．存货的盘存制度</w:t>
      </w:r>
      <w:r>
        <w:rPr>
          <w:rFonts w:ascii="黑体" w:hAnsi="黑体" w:cs="黑体" w:eastAsia="黑体" w:hint="default"/>
          <w:w w:val="100"/>
          <w:sz w:val="21"/>
          <w:szCs w:val="21"/>
        </w:rPr>
        <w:t> </w:t>
      </w:r>
      <w:r>
        <w:rPr>
          <w:rFonts w:ascii="宋体" w:hAnsi="宋体" w:cs="宋体" w:eastAsia="宋体" w:hint="default"/>
          <w:sz w:val="21"/>
          <w:szCs w:val="21"/>
        </w:rPr>
        <w:t>本公司存货采用永续盘存法。</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5</w:t>
      </w:r>
      <w:r>
        <w:rPr>
          <w:rFonts w:ascii="黑体" w:hAnsi="黑体" w:cs="黑体" w:eastAsia="黑体" w:hint="default"/>
          <w:spacing w:val="-2"/>
          <w:sz w:val="21"/>
          <w:szCs w:val="21"/>
        </w:rPr>
        <w:t>．低值易耗品和包装物的摊销方法</w:t>
      </w:r>
      <w:r>
        <w:rPr>
          <w:rFonts w:ascii="黑体" w:hAnsi="黑体" w:cs="黑体" w:eastAsia="黑体" w:hint="default"/>
          <w:spacing w:val="-76"/>
          <w:sz w:val="21"/>
          <w:szCs w:val="21"/>
        </w:rPr>
        <w:t> </w:t>
      </w:r>
      <w:r>
        <w:rPr>
          <w:rFonts w:ascii="黑体" w:hAnsi="黑体" w:cs="黑体" w:eastAsia="黑体" w:hint="default"/>
          <w:spacing w:val="-76"/>
          <w:sz w:val="21"/>
          <w:szCs w:val="21"/>
        </w:rPr>
      </w:r>
      <w:r>
        <w:rPr>
          <w:rFonts w:ascii="宋体" w:hAnsi="宋体" w:cs="宋体" w:eastAsia="宋体" w:hint="default"/>
          <w:sz w:val="21"/>
          <w:szCs w:val="21"/>
        </w:rPr>
        <w:t>低值易耗品在领用时一次转销。</w:t>
      </w:r>
    </w:p>
    <w:p>
      <w:pPr>
        <w:spacing w:line="240" w:lineRule="auto" w:before="11"/>
        <w:rPr>
          <w:rFonts w:ascii="宋体" w:hAnsi="宋体" w:cs="宋体" w:eastAsia="宋体" w:hint="default"/>
          <w:sz w:val="14"/>
          <w:szCs w:val="14"/>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（十二）</w:t>
        <w:tab/>
      </w:r>
      <w:r>
        <w:rPr>
          <w:rFonts w:ascii="黑体" w:hAnsi="黑体" w:cs="黑体" w:eastAsia="黑体" w:hint="default"/>
          <w:spacing w:val="-2"/>
          <w:sz w:val="21"/>
          <w:szCs w:val="21"/>
        </w:rPr>
        <w:t>长期股权投资核算方法</w:t>
      </w:r>
    </w:p>
    <w:p>
      <w:pPr>
        <w:spacing w:before="164"/>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 长期股权投资分类</w:t>
      </w:r>
    </w:p>
    <w:p>
      <w:pPr>
        <w:spacing w:line="384" w:lineRule="auto" w:before="151"/>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长期股权投资分为：对子公司长期股权投资、对合营企业长期股权投资、对联营企业长</w:t>
      </w:r>
      <w:r>
        <w:rPr>
          <w:rFonts w:ascii="宋体" w:hAnsi="宋体" w:cs="宋体" w:eastAsia="宋体" w:hint="default"/>
          <w:w w:val="100"/>
          <w:sz w:val="21"/>
          <w:szCs w:val="21"/>
        </w:rPr>
        <w:t> </w:t>
      </w:r>
      <w:r>
        <w:rPr>
          <w:rFonts w:ascii="宋体" w:hAnsi="宋体" w:cs="宋体" w:eastAsia="宋体" w:hint="default"/>
          <w:spacing w:val="-4"/>
          <w:sz w:val="21"/>
          <w:szCs w:val="21"/>
        </w:rPr>
        <w:t>期股权投资、对被投资单位不具有共同控制、重大影响，且在活跃市场中没有报价、公允价</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w w:val="100"/>
          <w:sz w:val="21"/>
          <w:szCs w:val="21"/>
        </w:rPr>
        <w:t>值不能可靠计量的长期股权投资（以下简称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其他股权投资</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w:t>
      </w:r>
    </w:p>
    <w:p>
      <w:pPr>
        <w:spacing w:before="11"/>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长期股权投资的投资成本的确定</w:t>
      </w:r>
    </w:p>
    <w:p>
      <w:pPr>
        <w:spacing w:before="149"/>
        <w:ind w:left="914" w:right="179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）企业合并形成的长期股权投资</w:t>
      </w:r>
    </w:p>
    <w:p>
      <w:pPr>
        <w:spacing w:line="384" w:lineRule="auto" w:before="148"/>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同一控制下的企业合并形成的对子公司的长期股权投资，按照取得被合并方所有者权益</w:t>
      </w:r>
      <w:r>
        <w:rPr>
          <w:rFonts w:ascii="宋体" w:hAnsi="宋体" w:cs="宋体" w:eastAsia="宋体" w:hint="default"/>
          <w:w w:val="100"/>
          <w:sz w:val="21"/>
          <w:szCs w:val="21"/>
        </w:rPr>
        <w:t> </w:t>
      </w:r>
      <w:r>
        <w:rPr>
          <w:rFonts w:ascii="宋体" w:hAnsi="宋体" w:cs="宋体" w:eastAsia="宋体" w:hint="default"/>
          <w:spacing w:val="-4"/>
          <w:w w:val="100"/>
          <w:sz w:val="21"/>
          <w:szCs w:val="21"/>
        </w:rPr>
        <w:t>账面价值的份额作为长期股权投资的投资成本，长期股权投资的投资成本与支付对价的帐面</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价值的差额，调整资本公积中的股本溢价（或资本溢价）；资本公积中股本溢价（或资本溢</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sz w:val="21"/>
          <w:szCs w:val="21"/>
        </w:rPr>
        <w:t>价）不足冲减时，调整留存收益。为进行企业合并发生的各项直接相关费用于发生时计入当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期损益；</w:t>
      </w:r>
    </w:p>
    <w:p>
      <w:pPr>
        <w:spacing w:line="384" w:lineRule="auto" w:before="38"/>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非同一控制下的企业合并形成的对子公司的长期股权投资，按照取得对被购买方的控制</w:t>
      </w:r>
      <w:r>
        <w:rPr>
          <w:rFonts w:ascii="宋体" w:hAnsi="宋体" w:cs="宋体" w:eastAsia="宋体" w:hint="default"/>
          <w:w w:val="100"/>
          <w:sz w:val="21"/>
          <w:szCs w:val="21"/>
        </w:rPr>
        <w:t> </w:t>
      </w:r>
      <w:r>
        <w:rPr>
          <w:rFonts w:ascii="宋体" w:hAnsi="宋体" w:cs="宋体" w:eastAsia="宋体" w:hint="default"/>
          <w:spacing w:val="-4"/>
          <w:w w:val="100"/>
          <w:sz w:val="21"/>
          <w:szCs w:val="21"/>
        </w:rPr>
        <w:t>权而付出的资产、发生或承担的负债以及发行的权益性证券的公允价值作为长期股权投资的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投资成本，购买方为企业合并发生的审计、法律服务、评估咨询等中介费用以及其他相关管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理费用，于发生时计入当期损益。</w:t>
      </w:r>
    </w:p>
    <w:p>
      <w:pPr>
        <w:spacing w:before="38"/>
        <w:ind w:left="914" w:right="179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2</w:t>
      </w:r>
      <w:r>
        <w:rPr>
          <w:rFonts w:ascii="黑体" w:hAnsi="黑体" w:cs="黑体" w:eastAsia="黑体" w:hint="default"/>
          <w:sz w:val="21"/>
          <w:szCs w:val="21"/>
        </w:rPr>
        <w:t>）其他方式取得的长期投资</w:t>
      </w:r>
    </w:p>
    <w:p>
      <w:pPr>
        <w:spacing w:line="400" w:lineRule="auto" w:before="165"/>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以支付现金取得的长期股权投资，按照实际支付的购买价款作为投资成本。投资成本包</w:t>
      </w:r>
      <w:r>
        <w:rPr>
          <w:rFonts w:ascii="宋体" w:hAnsi="宋体" w:cs="宋体" w:eastAsia="宋体" w:hint="default"/>
          <w:w w:val="100"/>
          <w:sz w:val="21"/>
          <w:szCs w:val="21"/>
        </w:rPr>
        <w:t> </w:t>
      </w:r>
      <w:r>
        <w:rPr>
          <w:rFonts w:ascii="宋体" w:hAnsi="宋体" w:cs="宋体" w:eastAsia="宋体" w:hint="default"/>
          <w:spacing w:val="-4"/>
          <w:sz w:val="21"/>
          <w:szCs w:val="21"/>
        </w:rPr>
        <w:t>括与取得长期股权投资直接相关的费用、税金及其他必要支出，但实际支付的价款中包含的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已宣告但尚未领取的现金股利，作为应收项目单独核算。</w:t>
      </w:r>
    </w:p>
    <w:p>
      <w:pPr>
        <w:spacing w:before="45"/>
        <w:ind w:left="1003" w:right="1790" w:firstLine="0"/>
        <w:jc w:val="left"/>
        <w:rPr>
          <w:rFonts w:ascii="宋体" w:hAnsi="宋体" w:cs="宋体" w:eastAsia="宋体" w:hint="default"/>
          <w:sz w:val="21"/>
          <w:szCs w:val="21"/>
        </w:rPr>
      </w:pPr>
      <w:r>
        <w:rPr>
          <w:rFonts w:ascii="宋体" w:hAnsi="宋体" w:cs="宋体" w:eastAsia="宋体" w:hint="default"/>
          <w:spacing w:val="-10"/>
          <w:sz w:val="21"/>
          <w:szCs w:val="21"/>
        </w:rPr>
        <w:t>以发行权益性证券取得的长期股权投资，按照发行权益性证券的公允价值作为投资成本。</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636"/>
          <w:pgSz w:w="11910" w:h="16840"/>
          <w:pgMar w:footer="344" w:header="873" w:top="1320" w:bottom="540" w:left="1200" w:right="0"/>
        </w:sectPr>
      </w:pPr>
    </w:p>
    <w:p>
      <w:pPr>
        <w:spacing w:line="240" w:lineRule="auto" w:before="5"/>
        <w:rPr>
          <w:rFonts w:ascii="宋体" w:hAnsi="宋体" w:cs="宋体" w:eastAsia="宋体" w:hint="default"/>
          <w:sz w:val="15"/>
          <w:szCs w:val="15"/>
        </w:rPr>
      </w:pPr>
    </w:p>
    <w:p>
      <w:pPr>
        <w:spacing w:line="403" w:lineRule="auto" w:before="36"/>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投资者投入的长期股权投资，按照投资合同或协议约定的价值作为投资成本，但合同或</w:t>
      </w:r>
      <w:r>
        <w:rPr>
          <w:rFonts w:ascii="宋体" w:hAnsi="宋体" w:cs="宋体" w:eastAsia="宋体" w:hint="default"/>
          <w:w w:val="100"/>
          <w:sz w:val="21"/>
          <w:szCs w:val="21"/>
        </w:rPr>
        <w:t> </w:t>
      </w:r>
      <w:r>
        <w:rPr>
          <w:rFonts w:ascii="宋体" w:hAnsi="宋体" w:cs="宋体" w:eastAsia="宋体" w:hint="default"/>
          <w:sz w:val="21"/>
          <w:szCs w:val="21"/>
        </w:rPr>
        <w:t>协议约定价值不公允的除外。</w:t>
      </w:r>
    </w:p>
    <w:p>
      <w:pPr>
        <w:spacing w:line="400" w:lineRule="auto" w:before="40"/>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以非货币资产交换方式取得的长期股权投资，如果该项交换具有商业实质且换入资产或</w:t>
      </w:r>
      <w:r>
        <w:rPr>
          <w:rFonts w:ascii="宋体" w:hAnsi="宋体" w:cs="宋体" w:eastAsia="宋体" w:hint="default"/>
          <w:spacing w:val="-3"/>
          <w:w w:val="100"/>
          <w:sz w:val="21"/>
          <w:szCs w:val="21"/>
        </w:rPr>
        <w:t> </w:t>
      </w:r>
      <w:r>
        <w:rPr>
          <w:rFonts w:ascii="宋体" w:hAnsi="宋体" w:cs="宋体" w:eastAsia="宋体" w:hint="default"/>
          <w:spacing w:val="-4"/>
          <w:sz w:val="21"/>
          <w:szCs w:val="21"/>
        </w:rPr>
        <w:t>换出资产的公允价值能可靠计量，则以换出资产的公允价值和相关税费作为投资成本，换出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资产的公允价值与账面价值之间的差额计入当期损益；若非货币资产交换不同时具备上述两</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个条件，则按换出资产的账面价值和相关税费作为投资成本。</w:t>
      </w:r>
    </w:p>
    <w:p>
      <w:pPr>
        <w:spacing w:line="403" w:lineRule="auto" w:before="45"/>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以债务重组方式取得的长期股权投资，按取得的股权的公允价值作为投资成本，投资成</w:t>
      </w:r>
      <w:r>
        <w:rPr>
          <w:rFonts w:ascii="宋体" w:hAnsi="宋体" w:cs="宋体" w:eastAsia="宋体" w:hint="default"/>
          <w:w w:val="100"/>
          <w:sz w:val="21"/>
          <w:szCs w:val="21"/>
        </w:rPr>
        <w:t> </w:t>
      </w:r>
      <w:r>
        <w:rPr>
          <w:rFonts w:ascii="宋体" w:hAnsi="宋体" w:cs="宋体" w:eastAsia="宋体" w:hint="default"/>
          <w:sz w:val="21"/>
          <w:szCs w:val="21"/>
        </w:rPr>
        <w:t>本与债权账面价值之间的差额计入当期损益。</w:t>
      </w:r>
    </w:p>
    <w:p>
      <w:pPr>
        <w:spacing w:before="27"/>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长期股权投资的后续计量</w:t>
      </w:r>
    </w:p>
    <w:p>
      <w:pPr>
        <w:spacing w:line="400" w:lineRule="auto" w:before="165"/>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本公司对子公司长期股权投资和其他股权投资采用成本法核算。在编制合并报表时按照</w:t>
      </w:r>
      <w:r>
        <w:rPr>
          <w:rFonts w:ascii="宋体" w:hAnsi="宋体" w:cs="宋体" w:eastAsia="宋体" w:hint="default"/>
          <w:w w:val="100"/>
          <w:sz w:val="21"/>
          <w:szCs w:val="21"/>
        </w:rPr>
        <w:t> </w:t>
      </w:r>
      <w:r>
        <w:rPr>
          <w:rFonts w:ascii="宋体" w:hAnsi="宋体" w:cs="宋体" w:eastAsia="宋体" w:hint="default"/>
          <w:spacing w:val="-4"/>
          <w:sz w:val="21"/>
          <w:szCs w:val="21"/>
        </w:rPr>
        <w:t>权益法对子公司长期股权投资进行调整。对合营企业、联营企业长期股权投资采用权益法核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算。</w:t>
      </w:r>
    </w:p>
    <w:p>
      <w:pPr>
        <w:spacing w:before="31"/>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长期股权投资损益确认方法</w:t>
      </w:r>
    </w:p>
    <w:p>
      <w:pPr>
        <w:spacing w:line="400" w:lineRule="auto" w:before="163"/>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采用成本法核算的长期股权投资按照投资成本计价，除取得投资时实际支付的价款或对</w:t>
      </w:r>
      <w:r>
        <w:rPr>
          <w:rFonts w:ascii="宋体" w:hAnsi="宋体" w:cs="宋体" w:eastAsia="宋体" w:hint="default"/>
          <w:w w:val="100"/>
          <w:sz w:val="21"/>
          <w:szCs w:val="21"/>
        </w:rPr>
        <w:t> </w:t>
      </w:r>
      <w:r>
        <w:rPr>
          <w:rFonts w:ascii="宋体" w:hAnsi="宋体" w:cs="宋体" w:eastAsia="宋体" w:hint="default"/>
          <w:spacing w:val="-4"/>
          <w:w w:val="100"/>
          <w:sz w:val="21"/>
          <w:szCs w:val="21"/>
        </w:rPr>
        <w:t>价中包含的已宣告但尚未发放的现金股利或利润外，投资企业按照享有被投资单位宣告发放</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的现金股利或利润确认投资收益。</w:t>
      </w:r>
    </w:p>
    <w:p>
      <w:pPr>
        <w:spacing w:line="400" w:lineRule="auto" w:before="45"/>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采用权益法核算的长期股权投资，以取得投资时被投资单位各项可辨认资产等的公允价</w:t>
      </w:r>
      <w:r>
        <w:rPr>
          <w:rFonts w:ascii="宋体" w:hAnsi="宋体" w:cs="宋体" w:eastAsia="宋体" w:hint="default"/>
          <w:w w:val="100"/>
          <w:sz w:val="21"/>
          <w:szCs w:val="21"/>
        </w:rPr>
        <w:t> </w:t>
      </w:r>
      <w:r>
        <w:rPr>
          <w:rFonts w:ascii="宋体" w:hAnsi="宋体" w:cs="宋体" w:eastAsia="宋体" w:hint="default"/>
          <w:spacing w:val="-4"/>
          <w:sz w:val="21"/>
          <w:szCs w:val="21"/>
        </w:rPr>
        <w:t>值为基础调整后实现的净损益的份额，确认投资损益并调整长期股权投资的账面价值。按照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被投资单位宣告分派的利润或现金股利计算应分得的部分，相应减少长期股权投资的账面价</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值。对于被投资单位除净损益以外所有者权益的其他变动，调整长期股权投资的账面价值并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计入所有者权益。</w:t>
      </w:r>
    </w:p>
    <w:p>
      <w:pPr>
        <w:spacing w:line="384" w:lineRule="auto" w:before="28"/>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处置长期股权投资，其账面价值与实际取得价款的差额，计入当期损益。采用权益法核</w:t>
      </w:r>
      <w:r>
        <w:rPr>
          <w:rFonts w:ascii="宋体" w:hAnsi="宋体" w:cs="宋体" w:eastAsia="宋体" w:hint="default"/>
          <w:w w:val="100"/>
          <w:sz w:val="21"/>
          <w:szCs w:val="21"/>
        </w:rPr>
        <w:t> </w:t>
      </w:r>
      <w:r>
        <w:rPr>
          <w:rFonts w:ascii="宋体" w:hAnsi="宋体" w:cs="宋体" w:eastAsia="宋体" w:hint="default"/>
          <w:sz w:val="21"/>
          <w:szCs w:val="21"/>
        </w:rPr>
        <w:t>算的长期股权投资，因被投资单位除净损益以外所有者权益的其他变动而计入所有者权益</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的，处置该项投资时将原计入所有者权益的部分按相应比例转入当期损益。</w:t>
      </w:r>
    </w:p>
    <w:p>
      <w:pPr>
        <w:spacing w:before="39"/>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w:t>
      </w:r>
      <w:r>
        <w:rPr>
          <w:rFonts w:ascii="黑体" w:hAnsi="黑体" w:cs="黑体" w:eastAsia="黑体" w:hint="default"/>
          <w:spacing w:val="-1"/>
          <w:sz w:val="21"/>
          <w:szCs w:val="21"/>
        </w:rPr>
        <w:t> </w:t>
      </w:r>
      <w:r>
        <w:rPr>
          <w:rFonts w:ascii="黑体" w:hAnsi="黑体" w:cs="黑体" w:eastAsia="黑体" w:hint="default"/>
          <w:sz w:val="21"/>
          <w:szCs w:val="21"/>
        </w:rPr>
        <w:t>确定对被投资单位具有共同控制、重大影响的依据</w:t>
      </w:r>
    </w:p>
    <w:p>
      <w:pPr>
        <w:spacing w:before="151"/>
        <w:ind w:left="1022" w:right="179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）确定对被投资单位具有共同控制的依据</w:t>
      </w:r>
    </w:p>
    <w:p>
      <w:pPr>
        <w:spacing w:line="400" w:lineRule="auto" w:before="163"/>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共同控制是指按照合同约定对某项经济活动共有的控制。在合营企业设立时，合营各方</w:t>
      </w:r>
      <w:r>
        <w:rPr>
          <w:rFonts w:ascii="宋体" w:hAnsi="宋体" w:cs="宋体" w:eastAsia="宋体" w:hint="default"/>
          <w:w w:val="100"/>
          <w:sz w:val="21"/>
          <w:szCs w:val="21"/>
        </w:rPr>
        <w:t> </w:t>
      </w:r>
      <w:r>
        <w:rPr>
          <w:rFonts w:ascii="宋体" w:hAnsi="宋体" w:cs="宋体" w:eastAsia="宋体" w:hint="default"/>
          <w:spacing w:val="-4"/>
          <w:w w:val="100"/>
          <w:sz w:val="21"/>
          <w:szCs w:val="21"/>
        </w:rPr>
        <w:t>在投资合同或协议中约定在所设立合营企业的重要财务和生产经营决策制定过程中，必须由</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合营各方均同意才能通过。</w:t>
      </w:r>
    </w:p>
    <w:p>
      <w:pPr>
        <w:spacing w:before="57"/>
        <w:ind w:left="1022" w:right="179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2</w:t>
      </w:r>
      <w:r>
        <w:rPr>
          <w:rFonts w:ascii="黑体" w:hAnsi="黑体" w:cs="黑体" w:eastAsia="黑体" w:hint="default"/>
          <w:sz w:val="21"/>
          <w:szCs w:val="21"/>
        </w:rPr>
        <w:t>）确定对被投资单位具有重大影响的依据</w:t>
      </w:r>
    </w:p>
    <w:p>
      <w:pPr>
        <w:spacing w:after="0"/>
        <w:jc w:val="left"/>
        <w:rPr>
          <w:rFonts w:ascii="黑体" w:hAnsi="黑体" w:cs="黑体" w:eastAsia="黑体" w:hint="default"/>
          <w:sz w:val="21"/>
          <w:szCs w:val="21"/>
        </w:rPr>
        <w:sectPr>
          <w:pgSz w:w="11910" w:h="16840"/>
          <w:pgMar w:header="873" w:footer="344" w:top="1320" w:bottom="540" w:left="1200" w:right="0"/>
        </w:sectPr>
      </w:pPr>
    </w:p>
    <w:p>
      <w:pPr>
        <w:spacing w:line="240" w:lineRule="auto" w:before="4"/>
        <w:rPr>
          <w:rFonts w:ascii="黑体" w:hAnsi="黑体" w:cs="黑体" w:eastAsia="黑体" w:hint="default"/>
          <w:sz w:val="16"/>
          <w:szCs w:val="16"/>
        </w:rPr>
      </w:pPr>
    </w:p>
    <w:p>
      <w:pPr>
        <w:spacing w:line="384" w:lineRule="auto" w:before="36"/>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重大影响，是指对一个企业的财务和经营政策有参与决策的权力，但并不能够控制或者</w:t>
      </w:r>
      <w:r>
        <w:rPr>
          <w:rFonts w:ascii="宋体" w:hAnsi="宋体" w:cs="宋体" w:eastAsia="宋体" w:hint="default"/>
          <w:w w:val="100"/>
          <w:sz w:val="21"/>
          <w:szCs w:val="21"/>
        </w:rPr>
        <w:t> </w:t>
      </w:r>
      <w:r>
        <w:rPr>
          <w:rFonts w:ascii="宋体" w:hAnsi="宋体" w:cs="宋体" w:eastAsia="宋体" w:hint="default"/>
          <w:spacing w:val="-4"/>
          <w:w w:val="100"/>
          <w:sz w:val="21"/>
          <w:szCs w:val="21"/>
        </w:rPr>
        <w:t>与其他方一起共同控制这些政策的制定。一般情况下本公司直接或通过子公司间接拥有被投</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资单位</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以上但低于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的表决权股份时认为对被投资单位具有重大影响。</w:t>
      </w:r>
    </w:p>
    <w:p>
      <w:pPr>
        <w:spacing w:line="273" w:lineRule="exact"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6</w:t>
      </w:r>
      <w:r>
        <w:rPr>
          <w:rFonts w:ascii="黑体" w:hAnsi="黑体" w:cs="黑体" w:eastAsia="黑体" w:hint="default"/>
          <w:sz w:val="21"/>
          <w:szCs w:val="21"/>
        </w:rPr>
        <w:t>．</w:t>
      </w:r>
      <w:r>
        <w:rPr>
          <w:rFonts w:ascii="黑体" w:hAnsi="黑体" w:cs="黑体" w:eastAsia="黑体" w:hint="default"/>
          <w:spacing w:val="-2"/>
          <w:sz w:val="21"/>
          <w:szCs w:val="21"/>
        </w:rPr>
        <w:t> </w:t>
      </w:r>
      <w:r>
        <w:rPr>
          <w:rFonts w:ascii="黑体" w:hAnsi="黑体" w:cs="黑体" w:eastAsia="黑体" w:hint="default"/>
          <w:sz w:val="21"/>
          <w:szCs w:val="21"/>
        </w:rPr>
        <w:t>长期股权投资减值测试方法及减值准备计提方法</w:t>
      </w:r>
    </w:p>
    <w:p>
      <w:pPr>
        <w:spacing w:line="384" w:lineRule="auto" w:before="175"/>
        <w:ind w:left="600" w:right="1682" w:firstLine="419"/>
        <w:jc w:val="left"/>
        <w:rPr>
          <w:rFonts w:ascii="宋体" w:hAnsi="宋体" w:cs="宋体" w:eastAsia="宋体" w:hint="default"/>
          <w:sz w:val="21"/>
          <w:szCs w:val="21"/>
        </w:rPr>
      </w:pPr>
      <w:r>
        <w:rPr>
          <w:rFonts w:ascii="宋体" w:hAnsi="宋体" w:cs="宋体" w:eastAsia="宋体" w:hint="default"/>
          <w:spacing w:val="-2"/>
          <w:sz w:val="21"/>
          <w:szCs w:val="21"/>
        </w:rPr>
        <w:t>资产负债表日，若对子公司、对合营企业、对联营企业的长期股权投资存在减值迹象，</w:t>
      </w:r>
      <w:r>
        <w:rPr>
          <w:rFonts w:ascii="宋体" w:hAnsi="宋体" w:cs="宋体" w:eastAsia="宋体" w:hint="default"/>
          <w:w w:val="100"/>
          <w:sz w:val="21"/>
          <w:szCs w:val="21"/>
        </w:rPr>
        <w:t> </w:t>
      </w:r>
      <w:r>
        <w:rPr>
          <w:rFonts w:ascii="宋体" w:hAnsi="宋体" w:cs="宋体" w:eastAsia="宋体" w:hint="default"/>
          <w:spacing w:val="-4"/>
          <w:sz w:val="21"/>
          <w:szCs w:val="21"/>
        </w:rPr>
        <w:t>估计其可收回金额，可收回金额低于账面价值的，确认减值损失，计入当期损益，同时计提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长期股权投资减值准备。其他股权投资发生减值时，按类似的金融资产的市场收益率对未来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现金流量确定的现值与投资的账面价值之间的差额确认为减值损失，计入当期损益。同时计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提长期股权投资减值准备。上述长期股权投资减值准备在以后期间均不予转回。</w:t>
      </w:r>
    </w:p>
    <w:p>
      <w:pPr>
        <w:spacing w:line="240" w:lineRule="auto" w:before="12"/>
        <w:rPr>
          <w:rFonts w:ascii="宋体" w:hAnsi="宋体" w:cs="宋体" w:eastAsia="宋体" w:hint="default"/>
          <w:sz w:val="14"/>
          <w:szCs w:val="14"/>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（十三）</w:t>
        <w:tab/>
        <w:t>投资性房地产</w:t>
      </w:r>
    </w:p>
    <w:p>
      <w:pPr>
        <w:spacing w:before="164"/>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．投资性房地产的种类</w:t>
      </w:r>
    </w:p>
    <w:p>
      <w:pPr>
        <w:spacing w:line="384" w:lineRule="auto" w:before="151"/>
        <w:ind w:left="600" w:right="1790" w:firstLine="419"/>
        <w:jc w:val="left"/>
        <w:rPr>
          <w:rFonts w:ascii="宋体" w:hAnsi="宋体" w:cs="宋体" w:eastAsia="宋体" w:hint="default"/>
          <w:sz w:val="21"/>
          <w:szCs w:val="21"/>
        </w:rPr>
      </w:pPr>
      <w:r>
        <w:rPr>
          <w:rFonts w:ascii="宋体" w:hAnsi="宋体" w:cs="宋体" w:eastAsia="宋体" w:hint="default"/>
          <w:spacing w:val="-4"/>
          <w:sz w:val="21"/>
          <w:szCs w:val="21"/>
        </w:rPr>
        <w:t>投资性房地产分为：已出租的土地使用权、持有并准备增值后转让的土地使用权、已出</w:t>
      </w:r>
      <w:r>
        <w:rPr>
          <w:rFonts w:ascii="宋体" w:hAnsi="宋体" w:cs="宋体" w:eastAsia="宋体" w:hint="default"/>
          <w:w w:val="100"/>
          <w:sz w:val="21"/>
          <w:szCs w:val="21"/>
        </w:rPr>
        <w:t> </w:t>
      </w:r>
      <w:r>
        <w:rPr>
          <w:rFonts w:ascii="宋体" w:hAnsi="宋体" w:cs="宋体" w:eastAsia="宋体" w:hint="default"/>
          <w:sz w:val="21"/>
          <w:szCs w:val="21"/>
        </w:rPr>
        <w:t>租的建筑物。</w:t>
      </w:r>
    </w:p>
    <w:p>
      <w:pPr>
        <w:spacing w:before="38"/>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．投资性房地产的计量模式</w:t>
      </w:r>
    </w:p>
    <w:p>
      <w:pPr>
        <w:spacing w:line="384" w:lineRule="auto" w:before="151"/>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投资性房地产按照取得时的成本进行初始计量，在资产负债表日采用成本模式对投资性</w:t>
      </w:r>
      <w:r>
        <w:rPr>
          <w:rFonts w:ascii="宋体" w:hAnsi="宋体" w:cs="宋体" w:eastAsia="宋体" w:hint="default"/>
          <w:w w:val="100"/>
          <w:sz w:val="21"/>
          <w:szCs w:val="21"/>
        </w:rPr>
        <w:t> </w:t>
      </w:r>
      <w:r>
        <w:rPr>
          <w:rFonts w:ascii="宋体" w:hAnsi="宋体" w:cs="宋体" w:eastAsia="宋体" w:hint="default"/>
          <w:spacing w:val="-4"/>
          <w:w w:val="100"/>
          <w:sz w:val="21"/>
          <w:szCs w:val="21"/>
        </w:rPr>
        <w:t>房地产进行后续计量。其中建筑物的折旧方法和减值准备的确定方法与固定资产的核算方法</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一致，土地使用权的摊销方法和减值准备的确定方法与无形资产的核算方法一致。</w:t>
      </w:r>
    </w:p>
    <w:p>
      <w:pPr>
        <w:spacing w:line="240" w:lineRule="auto" w:before="1"/>
        <w:rPr>
          <w:rFonts w:ascii="宋体" w:hAnsi="宋体" w:cs="宋体" w:eastAsia="宋体" w:hint="default"/>
          <w:sz w:val="15"/>
          <w:szCs w:val="15"/>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（十四）</w:t>
        <w:tab/>
        <w:t>固定资产</w:t>
      </w:r>
    </w:p>
    <w:p>
      <w:pPr>
        <w:spacing w:before="164"/>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黑体" w:hAnsi="黑体" w:cs="黑体" w:eastAsia="黑体" w:hint="default"/>
          <w:sz w:val="21"/>
          <w:szCs w:val="21"/>
        </w:rPr>
        <w:t>固定资产的确认条件</w:t>
      </w:r>
    </w:p>
    <w:p>
      <w:pPr>
        <w:spacing w:before="148"/>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51"/>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）该固定资产的成本能够可靠计量。</w:t>
      </w:r>
    </w:p>
    <w:p>
      <w:pPr>
        <w:spacing w:before="148"/>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黑体" w:hAnsi="黑体" w:cs="黑体" w:eastAsia="黑体" w:hint="default"/>
          <w:sz w:val="21"/>
          <w:szCs w:val="21"/>
        </w:rPr>
        <w:t>各类固定资产的折旧方法</w:t>
      </w:r>
    </w:p>
    <w:p>
      <w:pPr>
        <w:spacing w:line="386" w:lineRule="auto" w:before="122"/>
        <w:ind w:left="600" w:right="1790" w:firstLine="419"/>
        <w:jc w:val="left"/>
        <w:rPr>
          <w:rFonts w:ascii="宋体" w:hAnsi="宋体" w:cs="宋体" w:eastAsia="宋体" w:hint="default"/>
          <w:sz w:val="21"/>
          <w:szCs w:val="21"/>
        </w:rPr>
      </w:pPr>
      <w:r>
        <w:rPr>
          <w:rFonts w:ascii="宋体" w:hAnsi="宋体" w:cs="宋体" w:eastAsia="宋体" w:hint="default"/>
          <w:spacing w:val="-4"/>
          <w:sz w:val="21"/>
          <w:szCs w:val="21"/>
        </w:rPr>
        <w:t>固定资产在使用寿命内按年限平均法计提折旧，各类固定资产的折旧年限、残值率和年</w:t>
      </w:r>
      <w:r>
        <w:rPr>
          <w:rFonts w:ascii="宋体" w:hAnsi="宋体" w:cs="宋体" w:eastAsia="宋体" w:hint="default"/>
          <w:w w:val="100"/>
          <w:sz w:val="21"/>
          <w:szCs w:val="21"/>
        </w:rPr>
        <w:t> </w:t>
      </w:r>
      <w:r>
        <w:rPr>
          <w:rFonts w:ascii="宋体" w:hAnsi="宋体" w:cs="宋体" w:eastAsia="宋体" w:hint="default"/>
          <w:sz w:val="21"/>
          <w:szCs w:val="21"/>
        </w:rPr>
        <w:t>折旧率如下：</w:t>
      </w:r>
    </w:p>
    <w:p>
      <w:pPr>
        <w:spacing w:line="240" w:lineRule="auto" w:before="6"/>
        <w:rPr>
          <w:rFonts w:ascii="宋体" w:hAnsi="宋体" w:cs="宋体" w:eastAsia="宋体" w:hint="default"/>
          <w:sz w:val="6"/>
          <w:szCs w:val="6"/>
        </w:rPr>
      </w:pPr>
    </w:p>
    <w:tbl>
      <w:tblPr>
        <w:tblW w:w="0" w:type="auto"/>
        <w:jc w:val="left"/>
        <w:tblInd w:w="595" w:type="dxa"/>
        <w:tblLayout w:type="fixed"/>
        <w:tblCellMar>
          <w:top w:w="0" w:type="dxa"/>
          <w:left w:w="0" w:type="dxa"/>
          <w:bottom w:w="0" w:type="dxa"/>
          <w:right w:w="0" w:type="dxa"/>
        </w:tblCellMar>
        <w:tblLook w:val="01E0"/>
      </w:tblPr>
      <w:tblGrid>
        <w:gridCol w:w="2029"/>
        <w:gridCol w:w="2131"/>
        <w:gridCol w:w="2129"/>
        <w:gridCol w:w="2132"/>
      </w:tblGrid>
      <w:tr>
        <w:trPr>
          <w:trHeight w:val="432" w:hRule="exact"/>
        </w:trPr>
        <w:tc>
          <w:tcPr>
            <w:tcW w:w="202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3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折旧年限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2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2132"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25"/>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434" w:hRule="exact"/>
        </w:trPr>
        <w:tc>
          <w:tcPr>
            <w:tcW w:w="20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5"/>
              <w:ind w:left="64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1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center"/>
              <w:rPr>
                <w:rFonts w:ascii="Times New Roman" w:hAnsi="Times New Roman" w:cs="Times New Roman" w:eastAsia="Times New Roman" w:hint="default"/>
                <w:sz w:val="18"/>
                <w:szCs w:val="18"/>
              </w:rPr>
            </w:pPr>
            <w:r>
              <w:rPr>
                <w:rFonts w:ascii="Times New Roman"/>
                <w:sz w:val="18"/>
              </w:rPr>
              <w:t>1.90-4.75</w:t>
            </w:r>
          </w:p>
        </w:tc>
      </w:tr>
      <w:tr>
        <w:trPr>
          <w:trHeight w:val="437" w:hRule="exact"/>
        </w:trPr>
        <w:tc>
          <w:tcPr>
            <w:tcW w:w="20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8"/>
              <w:ind w:left="73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1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19.00</w:t>
            </w:r>
          </w:p>
        </w:tc>
      </w:tr>
      <w:tr>
        <w:trPr>
          <w:trHeight w:val="434" w:hRule="exact"/>
        </w:trPr>
        <w:tc>
          <w:tcPr>
            <w:tcW w:w="202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25"/>
              <w:ind w:left="73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1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19.00</w:t>
            </w:r>
          </w:p>
        </w:tc>
      </w:tr>
      <w:tr>
        <w:trPr>
          <w:trHeight w:val="432" w:hRule="exact"/>
        </w:trPr>
        <w:tc>
          <w:tcPr>
            <w:tcW w:w="20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28"/>
              <w:ind w:left="73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3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213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19.00</w:t>
            </w:r>
          </w:p>
        </w:tc>
      </w:tr>
    </w:tbl>
    <w:p>
      <w:pPr>
        <w:spacing w:line="240" w:lineRule="auto" w:before="5"/>
        <w:rPr>
          <w:rFonts w:ascii="宋体" w:hAnsi="宋体" w:cs="宋体" w:eastAsia="宋体" w:hint="default"/>
          <w:sz w:val="17"/>
          <w:szCs w:val="17"/>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．固定资产的减值测试方法、减值准备计提方法</w:t>
      </w:r>
    </w:p>
    <w:p>
      <w:pPr>
        <w:spacing w:after="0"/>
        <w:jc w:val="left"/>
        <w:rPr>
          <w:rFonts w:ascii="黑体" w:hAnsi="黑体" w:cs="黑体" w:eastAsia="黑体" w:hint="default"/>
          <w:sz w:val="21"/>
          <w:szCs w:val="21"/>
        </w:rPr>
        <w:sectPr>
          <w:footerReference w:type="default" r:id="rId637"/>
          <w:pgSz w:w="11910" w:h="16840"/>
          <w:pgMar w:footer="344" w:header="873" w:top="1320" w:bottom="540" w:left="1200" w:right="0"/>
        </w:sectPr>
      </w:pPr>
    </w:p>
    <w:p>
      <w:pPr>
        <w:spacing w:line="240" w:lineRule="auto" w:before="3"/>
        <w:rPr>
          <w:rFonts w:ascii="黑体" w:hAnsi="黑体" w:cs="黑体" w:eastAsia="黑体" w:hint="default"/>
          <w:sz w:val="14"/>
          <w:szCs w:val="14"/>
        </w:rPr>
      </w:pPr>
    </w:p>
    <w:p>
      <w:pPr>
        <w:spacing w:line="384" w:lineRule="auto" w:before="36"/>
        <w:ind w:left="600" w:right="1790" w:firstLine="424"/>
        <w:jc w:val="left"/>
        <w:rPr>
          <w:rFonts w:ascii="宋体" w:hAnsi="宋体" w:cs="宋体" w:eastAsia="宋体" w:hint="default"/>
          <w:sz w:val="21"/>
          <w:szCs w:val="21"/>
        </w:rPr>
      </w:pPr>
      <w:r>
        <w:rPr>
          <w:rFonts w:ascii="宋体" w:hAnsi="宋体" w:cs="宋体" w:eastAsia="宋体" w:hint="default"/>
          <w:spacing w:val="-4"/>
          <w:sz w:val="21"/>
          <w:szCs w:val="21"/>
        </w:rPr>
        <w:t>资产负债表日，固定资产存在减值迹象，应当估计其可收回金额。可收回金额按固定资</w:t>
      </w:r>
      <w:r>
        <w:rPr>
          <w:rFonts w:ascii="宋体" w:hAnsi="宋体" w:cs="宋体" w:eastAsia="宋体" w:hint="default"/>
          <w:w w:val="100"/>
          <w:sz w:val="21"/>
          <w:szCs w:val="21"/>
        </w:rPr>
        <w:t> </w:t>
      </w:r>
      <w:r>
        <w:rPr>
          <w:rFonts w:ascii="宋体" w:hAnsi="宋体" w:cs="宋体" w:eastAsia="宋体" w:hint="default"/>
          <w:sz w:val="21"/>
          <w:szCs w:val="21"/>
        </w:rPr>
        <w:t>产的公允价值减去处置费用后的净额与固定资产预计未来现金流量的现值之间的较高者确</w:t>
      </w:r>
      <w:r>
        <w:rPr>
          <w:rFonts w:ascii="宋体" w:hAnsi="宋体" w:cs="宋体" w:eastAsia="宋体" w:hint="default"/>
          <w:w w:val="100"/>
          <w:sz w:val="21"/>
          <w:szCs w:val="21"/>
        </w:rPr>
        <w:t> </w:t>
      </w:r>
      <w:r>
        <w:rPr>
          <w:rFonts w:ascii="宋体" w:hAnsi="宋体" w:cs="宋体" w:eastAsia="宋体" w:hint="default"/>
          <w:spacing w:val="-4"/>
          <w:sz w:val="21"/>
          <w:szCs w:val="21"/>
        </w:rPr>
        <w:t>定。可收回金额的计量结果表明，固定资产的可收回金额低于其账面价值的，应当将固定资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产的账面价值减记至可收回金额，减记的金额确认为资产减值损失，计入当期损益，同时计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提相应的资产减值准备。减值准备一旦计提，在以后会计期间不予转回。</w:t>
      </w:r>
    </w:p>
    <w:p>
      <w:pPr>
        <w:spacing w:before="4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．固定资产后续支出</w:t>
      </w:r>
    </w:p>
    <w:p>
      <w:pPr>
        <w:spacing w:line="384" w:lineRule="auto" w:before="148"/>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固定资产的后续支出是指固定资产使用过程中发生的更新改造支出、修理费用等。后续</w:t>
      </w:r>
      <w:r>
        <w:rPr>
          <w:rFonts w:ascii="宋体" w:hAnsi="宋体" w:cs="宋体" w:eastAsia="宋体" w:hint="default"/>
          <w:w w:val="100"/>
          <w:sz w:val="21"/>
          <w:szCs w:val="21"/>
        </w:rPr>
        <w:t> </w:t>
      </w:r>
      <w:r>
        <w:rPr>
          <w:rFonts w:ascii="宋体" w:hAnsi="宋体" w:cs="宋体" w:eastAsia="宋体" w:hint="default"/>
          <w:spacing w:val="-4"/>
          <w:sz w:val="21"/>
          <w:szCs w:val="21"/>
        </w:rPr>
        <w:t>支出的处理原则为：符合固定资产确认条件的，应当计入固定资产成本，同时将被替换部分</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的账面价值扣除；不符合固定资产确认条件的，应当计入当期损益。</w:t>
      </w:r>
    </w:p>
    <w:p>
      <w:pPr>
        <w:tabs>
          <w:tab w:pos="2280" w:val="left" w:leader="none"/>
        </w:tabs>
        <w:spacing w:before="106"/>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（十五）</w:t>
        <w:tab/>
        <w:t>在建工程</w:t>
      </w:r>
    </w:p>
    <w:p>
      <w:pPr>
        <w:spacing w:line="367" w:lineRule="auto" w:before="121"/>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在建工程包括施工前期准备、正在施工中的建筑工程、安装工程、技术改造工程、大修</w:t>
      </w:r>
      <w:r>
        <w:rPr>
          <w:rFonts w:ascii="宋体" w:hAnsi="宋体" w:cs="宋体" w:eastAsia="宋体" w:hint="default"/>
          <w:w w:val="100"/>
          <w:sz w:val="21"/>
          <w:szCs w:val="21"/>
        </w:rPr>
        <w:t> </w:t>
      </w:r>
      <w:r>
        <w:rPr>
          <w:rFonts w:ascii="宋体" w:hAnsi="宋体" w:cs="宋体" w:eastAsia="宋体" w:hint="default"/>
          <w:spacing w:val="-4"/>
          <w:sz w:val="21"/>
          <w:szCs w:val="21"/>
        </w:rPr>
        <w:t>理工程等，并按实际发生的支出确定工程成本。在建工程完工达到预定可使用状态时，按实</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际发生的全部支出转入固定资产核算。</w:t>
      </w:r>
    </w:p>
    <w:p>
      <w:pPr>
        <w:spacing w:line="374" w:lineRule="auto" w:before="50"/>
        <w:ind w:left="600" w:right="1693" w:firstLine="419"/>
        <w:jc w:val="left"/>
        <w:rPr>
          <w:rFonts w:ascii="宋体" w:hAnsi="宋体" w:cs="宋体" w:eastAsia="宋体" w:hint="default"/>
          <w:sz w:val="21"/>
          <w:szCs w:val="21"/>
        </w:rPr>
      </w:pPr>
      <w:r>
        <w:rPr>
          <w:rFonts w:ascii="宋体" w:hAnsi="宋体" w:cs="宋体" w:eastAsia="宋体" w:hint="default"/>
          <w:sz w:val="21"/>
          <w:szCs w:val="21"/>
        </w:rPr>
        <w:t>资产负债表日，对长期停建并计划在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年内不会重新开工等预计发生减值的在建工程，</w:t>
      </w:r>
      <w:r>
        <w:rPr>
          <w:rFonts w:ascii="宋体" w:hAnsi="宋体" w:cs="宋体" w:eastAsia="宋体" w:hint="default"/>
          <w:w w:val="100"/>
          <w:sz w:val="21"/>
          <w:szCs w:val="21"/>
        </w:rPr>
        <w:t> </w:t>
      </w:r>
      <w:r>
        <w:rPr>
          <w:rFonts w:ascii="宋体" w:hAnsi="宋体" w:cs="宋体" w:eastAsia="宋体" w:hint="default"/>
          <w:spacing w:val="-4"/>
          <w:sz w:val="21"/>
          <w:szCs w:val="21"/>
        </w:rPr>
        <w:t>对可收回金额低于账面价值的部分计提在建工程减值准备。减值准备一旦计提，在以后会计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期间不予转回。</w:t>
      </w:r>
    </w:p>
    <w:p>
      <w:pPr>
        <w:tabs>
          <w:tab w:pos="2280" w:val="left" w:leader="none"/>
        </w:tabs>
        <w:spacing w:before="114"/>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（十六）</w:t>
        <w:tab/>
      </w:r>
      <w:r>
        <w:rPr>
          <w:rFonts w:ascii="黑体" w:hAnsi="黑体" w:cs="黑体" w:eastAsia="黑体" w:hint="default"/>
          <w:spacing w:val="-2"/>
          <w:sz w:val="21"/>
          <w:szCs w:val="21"/>
        </w:rPr>
        <w:t>借款费用的会计处理方法</w:t>
      </w:r>
    </w:p>
    <w:p>
      <w:pPr>
        <w:spacing w:line="240" w:lineRule="auto" w:before="9"/>
        <w:rPr>
          <w:rFonts w:ascii="黑体" w:hAnsi="黑体" w:cs="黑体" w:eastAsia="黑体" w:hint="default"/>
          <w:sz w:val="15"/>
          <w:szCs w:val="15"/>
        </w:rPr>
      </w:pPr>
    </w:p>
    <w:p>
      <w:pPr>
        <w:spacing w:line="420" w:lineRule="auto" w:before="0"/>
        <w:ind w:left="600" w:right="1682" w:firstLine="419"/>
        <w:jc w:val="left"/>
        <w:rPr>
          <w:rFonts w:ascii="宋体" w:hAnsi="宋体" w:cs="宋体" w:eastAsia="宋体" w:hint="default"/>
          <w:sz w:val="21"/>
          <w:szCs w:val="21"/>
        </w:rPr>
      </w:pPr>
      <w:r>
        <w:rPr>
          <w:rFonts w:ascii="宋体" w:hAnsi="宋体" w:cs="宋体" w:eastAsia="宋体" w:hint="default"/>
          <w:spacing w:val="-4"/>
          <w:w w:val="100"/>
          <w:sz w:val="21"/>
          <w:szCs w:val="21"/>
        </w:rPr>
        <w:t>借款费用包括借款账面发生的利息、折价或溢价的摊销和辅助费用以及因外币借款而发</w:t>
      </w:r>
      <w:r>
        <w:rPr>
          <w:rFonts w:ascii="宋体" w:hAnsi="宋体" w:cs="宋体" w:eastAsia="宋体" w:hint="default"/>
          <w:w w:val="100"/>
          <w:sz w:val="21"/>
          <w:szCs w:val="21"/>
        </w:rPr>
        <w:t> </w:t>
      </w:r>
      <w:r>
        <w:rPr>
          <w:rFonts w:ascii="宋体" w:hAnsi="宋体" w:cs="宋体" w:eastAsia="宋体" w:hint="default"/>
          <w:spacing w:val="-4"/>
          <w:sz w:val="21"/>
          <w:szCs w:val="21"/>
        </w:rPr>
        <w:t>生的汇兑差额等。公司发生的借款费用，可直接归属于符合资本化条件的资产的购建或者生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产的，予以资本化，计入相关资产成本；其他借款费用，在发生时根据其发生额确认为费用，</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计入当期损益。</w:t>
      </w:r>
    </w:p>
    <w:p>
      <w:pPr>
        <w:spacing w:line="240" w:lineRule="auto" w:before="7"/>
        <w:rPr>
          <w:rFonts w:ascii="宋体" w:hAnsi="宋体" w:cs="宋体" w:eastAsia="宋体" w:hint="default"/>
          <w:sz w:val="15"/>
          <w:szCs w:val="15"/>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．资本化的条件</w:t>
      </w:r>
    </w:p>
    <w:p>
      <w:pPr>
        <w:spacing w:before="189"/>
        <w:ind w:left="1020" w:right="1790" w:firstLine="0"/>
        <w:jc w:val="left"/>
        <w:rPr>
          <w:rFonts w:ascii="宋体" w:hAnsi="宋体" w:cs="宋体" w:eastAsia="宋体" w:hint="default"/>
          <w:sz w:val="21"/>
          <w:szCs w:val="21"/>
        </w:rPr>
      </w:pPr>
      <w:r>
        <w:rPr>
          <w:rFonts w:ascii="宋体" w:hAnsi="宋体" w:cs="宋体" w:eastAsia="宋体" w:hint="default"/>
          <w:sz w:val="21"/>
          <w:szCs w:val="21"/>
        </w:rPr>
        <w:t>在同时具备下列三个条件时，借款费用予以资本化：</w:t>
      </w:r>
    </w:p>
    <w:p>
      <w:pPr>
        <w:spacing w:line="240" w:lineRule="auto" w:before="9"/>
        <w:rPr>
          <w:rFonts w:ascii="宋体" w:hAnsi="宋体" w:cs="宋体" w:eastAsia="宋体" w:hint="default"/>
          <w:sz w:val="15"/>
          <w:szCs w:val="15"/>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w:t>
      </w:r>
    </w:p>
    <w:p>
      <w:pPr>
        <w:spacing w:before="168"/>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before="170"/>
        <w:ind w:left="1020"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）为使资产达到预定可使用状态或可销售状态所必要的购建或生产活动已经开始。</w:t>
      </w:r>
    </w:p>
    <w:p>
      <w:pPr>
        <w:spacing w:line="240" w:lineRule="auto" w:before="10"/>
        <w:rPr>
          <w:rFonts w:ascii="宋体" w:hAnsi="宋体" w:cs="宋体" w:eastAsia="宋体" w:hint="default"/>
          <w:sz w:val="24"/>
          <w:szCs w:val="2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．资本化金额的确定</w:t>
      </w:r>
    </w:p>
    <w:p>
      <w:pPr>
        <w:spacing w:line="400" w:lineRule="auto" w:before="170"/>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为购建或者生产符合资本化条件的资产而借入专门借款，以专门借款当期实际发生的利</w:t>
      </w:r>
      <w:r>
        <w:rPr>
          <w:rFonts w:ascii="宋体" w:hAnsi="宋体" w:cs="宋体" w:eastAsia="宋体" w:hint="default"/>
          <w:w w:val="100"/>
          <w:sz w:val="21"/>
          <w:szCs w:val="21"/>
        </w:rPr>
        <w:t> </w:t>
      </w:r>
      <w:r>
        <w:rPr>
          <w:rFonts w:ascii="宋体" w:hAnsi="宋体" w:cs="宋体" w:eastAsia="宋体" w:hint="default"/>
          <w:spacing w:val="-4"/>
          <w:w w:val="100"/>
          <w:sz w:val="21"/>
          <w:szCs w:val="21"/>
        </w:rPr>
        <w:t>息费用，减去将尚未动用的借款资金存入银行取得的利息收入或进行暂时性投资取得收益后</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的金额确定。</w:t>
      </w:r>
    </w:p>
    <w:p>
      <w:pPr>
        <w:spacing w:after="0" w:line="400" w:lineRule="auto"/>
        <w:jc w:val="both"/>
        <w:rPr>
          <w:rFonts w:ascii="宋体" w:hAnsi="宋体" w:cs="宋体" w:eastAsia="宋体" w:hint="default"/>
          <w:sz w:val="21"/>
          <w:szCs w:val="21"/>
        </w:rPr>
        <w:sectPr>
          <w:pgSz w:w="11910" w:h="16840"/>
          <w:pgMar w:header="873" w:footer="344" w:top="1320" w:bottom="540" w:left="1200" w:right="0"/>
        </w:sectPr>
      </w:pPr>
    </w:p>
    <w:p>
      <w:pPr>
        <w:spacing w:line="240" w:lineRule="auto" w:before="10"/>
        <w:rPr>
          <w:rFonts w:ascii="宋体" w:hAnsi="宋体" w:cs="宋体" w:eastAsia="宋体" w:hint="default"/>
          <w:sz w:val="17"/>
          <w:szCs w:val="17"/>
        </w:rPr>
      </w:pPr>
    </w:p>
    <w:p>
      <w:pPr>
        <w:spacing w:line="400" w:lineRule="auto" w:before="36"/>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为购建或者生产符合资本化条件的资产而占用一般借款的，根据累计资产支出超过专门</w:t>
      </w:r>
      <w:r>
        <w:rPr>
          <w:rFonts w:ascii="宋体" w:hAnsi="宋体" w:cs="宋体" w:eastAsia="宋体" w:hint="default"/>
          <w:w w:val="100"/>
          <w:sz w:val="21"/>
          <w:szCs w:val="21"/>
        </w:rPr>
        <w:t> </w:t>
      </w:r>
      <w:r>
        <w:rPr>
          <w:rFonts w:ascii="宋体" w:hAnsi="宋体" w:cs="宋体" w:eastAsia="宋体" w:hint="default"/>
          <w:spacing w:val="-4"/>
          <w:w w:val="100"/>
          <w:sz w:val="21"/>
          <w:szCs w:val="21"/>
        </w:rPr>
        <w:t>借款部分的资产支出加权平均数乘以所占用一般借款的资本化率，计算确定一般借款予以资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本化的利息金额。资本化率根据一般借款加权平均利率计算确定。</w:t>
      </w:r>
    </w:p>
    <w:p>
      <w:pPr>
        <w:spacing w:before="45"/>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．暂停资本化</w:t>
      </w:r>
    </w:p>
    <w:p>
      <w:pPr>
        <w:spacing w:line="391" w:lineRule="auto" w:before="170"/>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若固定资产的购建活动发生非正常中断，且时间连续超过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pacing w:val="-6"/>
          <w:sz w:val="21"/>
          <w:szCs w:val="21"/>
        </w:rPr>
        <w:t>个月，则暂停借款费用的资</w:t>
      </w:r>
      <w:r>
        <w:rPr>
          <w:rFonts w:ascii="宋体" w:hAnsi="宋体" w:cs="宋体" w:eastAsia="宋体" w:hint="default"/>
          <w:w w:val="100"/>
          <w:sz w:val="21"/>
          <w:szCs w:val="21"/>
        </w:rPr>
        <w:t> </w:t>
      </w:r>
      <w:r>
        <w:rPr>
          <w:rFonts w:ascii="宋体" w:hAnsi="宋体" w:cs="宋体" w:eastAsia="宋体" w:hint="default"/>
          <w:spacing w:val="-4"/>
          <w:sz w:val="21"/>
          <w:szCs w:val="21"/>
        </w:rPr>
        <w:t>本化，将其确认为当期费用，直至资产的购建活动重新开始。如果中断是该资产达到预定可</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使用状态或者可销售状态必要的程序，借款费用不暂停资本化。</w:t>
      </w:r>
    </w:p>
    <w:p>
      <w:pPr>
        <w:spacing w:before="53"/>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．停止资本化</w:t>
      </w:r>
    </w:p>
    <w:p>
      <w:pPr>
        <w:spacing w:line="403" w:lineRule="auto" w:before="168"/>
        <w:ind w:left="600" w:right="1794" w:firstLine="419"/>
        <w:jc w:val="both"/>
        <w:rPr>
          <w:rFonts w:ascii="宋体" w:hAnsi="宋体" w:cs="宋体" w:eastAsia="宋体" w:hint="default"/>
          <w:sz w:val="21"/>
          <w:szCs w:val="21"/>
        </w:rPr>
      </w:pPr>
      <w:r>
        <w:rPr>
          <w:rFonts w:ascii="宋体" w:hAnsi="宋体" w:cs="宋体" w:eastAsia="宋体" w:hint="default"/>
          <w:sz w:val="21"/>
          <w:szCs w:val="21"/>
        </w:rPr>
        <w:t>当所购建的固定资产达到预定可使用状态或者可销售状态时，停止其借款费用的资本</w:t>
      </w:r>
      <w:r>
        <w:rPr>
          <w:rFonts w:ascii="宋体" w:hAnsi="宋体" w:cs="宋体" w:eastAsia="宋体" w:hint="default"/>
          <w:spacing w:val="2"/>
          <w:w w:val="100"/>
          <w:sz w:val="21"/>
          <w:szCs w:val="21"/>
        </w:rPr>
        <w:t> </w:t>
      </w:r>
      <w:r>
        <w:rPr>
          <w:rFonts w:ascii="宋体" w:hAnsi="宋体" w:cs="宋体" w:eastAsia="宋体" w:hint="default"/>
          <w:sz w:val="21"/>
          <w:szCs w:val="21"/>
        </w:rPr>
        <w:t>化，以后发生的借款费用于发生当期确认费用。</w:t>
      </w:r>
    </w:p>
    <w:p>
      <w:pPr>
        <w:tabs>
          <w:tab w:pos="2280" w:val="left" w:leader="none"/>
        </w:tabs>
        <w:spacing w:line="384" w:lineRule="auto" w:before="153"/>
        <w:ind w:left="1020" w:right="3167" w:firstLine="0"/>
        <w:jc w:val="left"/>
        <w:rPr>
          <w:rFonts w:ascii="黑体" w:hAnsi="黑体" w:cs="黑体" w:eastAsia="黑体" w:hint="default"/>
          <w:sz w:val="21"/>
          <w:szCs w:val="21"/>
        </w:rPr>
      </w:pPr>
      <w:r>
        <w:rPr>
          <w:rFonts w:ascii="黑体" w:hAnsi="黑体" w:cs="黑体" w:eastAsia="黑体" w:hint="default"/>
          <w:spacing w:val="-1"/>
          <w:sz w:val="21"/>
          <w:szCs w:val="21"/>
        </w:rPr>
        <w:t>（十七）</w:t>
        <w:tab/>
      </w:r>
      <w:r>
        <w:rPr>
          <w:rFonts w:ascii="黑体" w:hAnsi="黑体" w:cs="黑体" w:eastAsia="黑体" w:hint="default"/>
          <w:spacing w:val="-2"/>
          <w:sz w:val="21"/>
          <w:szCs w:val="21"/>
        </w:rPr>
        <w:t>无形资产计价和摊销方法</w:t>
      </w:r>
      <w:r>
        <w:rPr>
          <w:rFonts w:ascii="黑体" w:hAnsi="黑体" w:cs="黑体" w:eastAsia="黑体" w:hint="default"/>
          <w:spacing w:val="-82"/>
          <w:sz w:val="21"/>
          <w:szCs w:val="21"/>
        </w:rPr>
        <w:t> </w:t>
      </w:r>
      <w:r>
        <w:rPr>
          <w:rFonts w:ascii="黑体" w:hAnsi="黑体" w:cs="黑体" w:eastAsia="黑体" w:hint="default"/>
          <w:spacing w:val="-82"/>
          <w:sz w:val="21"/>
          <w:szCs w:val="21"/>
        </w:rPr>
      </w:r>
      <w:r>
        <w:rPr>
          <w:rFonts w:ascii="宋体" w:hAnsi="宋体" w:cs="宋体" w:eastAsia="宋体" w:hint="default"/>
          <w:spacing w:val="-2"/>
          <w:sz w:val="21"/>
          <w:szCs w:val="21"/>
        </w:rPr>
        <w:t>无形资产包括使用寿命有限的无形资产和使用寿命不确定的无形资产。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Times New Roman" w:hAnsi="Times New Roman" w:cs="Times New Roman" w:eastAsia="Times New Roman" w:hint="default"/>
          <w:sz w:val="21"/>
          <w:szCs w:val="21"/>
        </w:rPr>
        <w:t>1</w:t>
      </w:r>
      <w:r>
        <w:rPr>
          <w:rFonts w:ascii="黑体" w:hAnsi="黑体" w:cs="黑体" w:eastAsia="黑体" w:hint="default"/>
          <w:sz w:val="21"/>
          <w:szCs w:val="21"/>
        </w:rPr>
        <w:t>．无形资产计价</w:t>
      </w:r>
    </w:p>
    <w:p>
      <w:pPr>
        <w:spacing w:line="384" w:lineRule="auto" w:before="11"/>
        <w:ind w:left="1003" w:right="1682" w:firstLine="16"/>
        <w:jc w:val="left"/>
        <w:rPr>
          <w:rFonts w:ascii="黑体" w:hAnsi="黑体" w:cs="黑体" w:eastAsia="黑体" w:hint="default"/>
          <w:sz w:val="21"/>
          <w:szCs w:val="21"/>
        </w:rPr>
      </w:pPr>
      <w:r>
        <w:rPr>
          <w:rFonts w:ascii="宋体" w:hAnsi="宋体" w:cs="宋体" w:eastAsia="宋体" w:hint="default"/>
          <w:sz w:val="21"/>
          <w:szCs w:val="21"/>
        </w:rPr>
        <w:t>无形资产按实际成本进行初始计量。</w:t>
      </w:r>
      <w:r>
        <w:rPr>
          <w:rFonts w:ascii="宋体" w:hAnsi="宋体" w:cs="宋体" w:eastAsia="宋体" w:hint="default"/>
          <w:w w:val="100"/>
          <w:sz w:val="21"/>
          <w:szCs w:val="21"/>
        </w:rPr>
        <w:t> </w:t>
      </w:r>
      <w:r>
        <w:rPr>
          <w:rFonts w:ascii="宋体" w:hAnsi="宋体" w:cs="宋体" w:eastAsia="宋体" w:hint="default"/>
          <w:spacing w:val="-12"/>
          <w:sz w:val="21"/>
          <w:szCs w:val="21"/>
        </w:rPr>
        <w:t>自行开发的无形资产，其成本包括自满足一定条件后至达到预定用途前所发生的支出总额。</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sz w:val="21"/>
          <w:szCs w:val="21"/>
        </w:rPr>
        <w:t>2</w:t>
      </w:r>
      <w:r>
        <w:rPr>
          <w:rFonts w:ascii="黑体" w:hAnsi="黑体" w:cs="黑体" w:eastAsia="黑体" w:hint="default"/>
          <w:sz w:val="21"/>
          <w:szCs w:val="21"/>
        </w:rPr>
        <w:t>．无形资产摊销</w:t>
      </w:r>
    </w:p>
    <w:p>
      <w:pPr>
        <w:spacing w:line="391" w:lineRule="auto" w:before="26"/>
        <w:ind w:left="600" w:right="179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）使用寿命有限的无形资产，在使用寿命期限内，采用与该无形资产有关经济利益</w:t>
      </w:r>
      <w:r>
        <w:rPr>
          <w:rFonts w:ascii="宋体" w:hAnsi="宋体" w:cs="宋体" w:eastAsia="宋体" w:hint="default"/>
          <w:w w:val="100"/>
          <w:sz w:val="21"/>
          <w:szCs w:val="21"/>
        </w:rPr>
        <w:t> </w:t>
      </w:r>
      <w:r>
        <w:rPr>
          <w:rFonts w:ascii="宋体" w:hAnsi="宋体" w:cs="宋体" w:eastAsia="宋体" w:hint="default"/>
          <w:spacing w:val="-4"/>
          <w:sz w:val="21"/>
          <w:szCs w:val="21"/>
        </w:rPr>
        <w:t>的预期实现方式一致的方法摊销，无法可靠确定预期实现方式的，采用直线法摊销。本公司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无形资产摊销年限为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3"/>
          <w:sz w:val="21"/>
          <w:szCs w:val="21"/>
        </w:rPr>
        <w:t>年。</w:t>
      </w:r>
      <w:r>
        <w:rPr>
          <w:rFonts w:ascii="宋体" w:hAnsi="宋体" w:cs="宋体" w:eastAsia="宋体" w:hint="default"/>
          <w:sz w:val="21"/>
          <w:szCs w:val="21"/>
        </w:rPr>
      </w:r>
    </w:p>
    <w:p>
      <w:pPr>
        <w:spacing w:before="23"/>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）使用寿命不确定的无形资产不摊销。</w:t>
      </w:r>
    </w:p>
    <w:p>
      <w:pPr>
        <w:spacing w:before="167"/>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．无形资产减值准备</w:t>
      </w:r>
    </w:p>
    <w:p>
      <w:pPr>
        <w:spacing w:line="403" w:lineRule="auto" w:before="170"/>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对使用寿命不确定的无形资产以及尚未达到可使用状态的无形资产，于资产负债表日进</w:t>
      </w:r>
      <w:r>
        <w:rPr>
          <w:rFonts w:ascii="宋体" w:hAnsi="宋体" w:cs="宋体" w:eastAsia="宋体" w:hint="default"/>
          <w:w w:val="100"/>
          <w:sz w:val="21"/>
          <w:szCs w:val="21"/>
        </w:rPr>
        <w:t> </w:t>
      </w:r>
      <w:r>
        <w:rPr>
          <w:rFonts w:ascii="宋体" w:hAnsi="宋体" w:cs="宋体" w:eastAsia="宋体" w:hint="default"/>
          <w:sz w:val="21"/>
          <w:szCs w:val="21"/>
        </w:rPr>
        <w:t>行减值测试。</w:t>
      </w:r>
    </w:p>
    <w:p>
      <w:pPr>
        <w:spacing w:line="403" w:lineRule="auto" w:before="40"/>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对使用寿命有限的无形资产，于资产负债表日，存在减值迹象，估计其可收回金额。可</w:t>
      </w:r>
      <w:r>
        <w:rPr>
          <w:rFonts w:ascii="宋体" w:hAnsi="宋体" w:cs="宋体" w:eastAsia="宋体" w:hint="default"/>
          <w:w w:val="100"/>
          <w:sz w:val="21"/>
          <w:szCs w:val="21"/>
        </w:rPr>
        <w:t> </w:t>
      </w:r>
      <w:r>
        <w:rPr>
          <w:rFonts w:ascii="宋体" w:hAnsi="宋体" w:cs="宋体" w:eastAsia="宋体" w:hint="default"/>
          <w:spacing w:val="-4"/>
          <w:sz w:val="21"/>
          <w:szCs w:val="21"/>
        </w:rPr>
        <w:t>收回金额低于其账面价值的，将无形资产的账面价值减记至可收回金额，减记的金额确认为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无形资产减值损失，计入当期损益，同时计提相应的无形资产减值准备。</w:t>
      </w:r>
    </w:p>
    <w:p>
      <w:pPr>
        <w:spacing w:before="40"/>
        <w:ind w:left="1020" w:right="1790" w:firstLine="0"/>
        <w:jc w:val="left"/>
        <w:rPr>
          <w:rFonts w:ascii="宋体" w:hAnsi="宋体" w:cs="宋体" w:eastAsia="宋体" w:hint="default"/>
          <w:sz w:val="21"/>
          <w:szCs w:val="21"/>
        </w:rPr>
      </w:pPr>
      <w:r>
        <w:rPr>
          <w:rFonts w:ascii="宋体" w:hAnsi="宋体" w:cs="宋体" w:eastAsia="宋体" w:hint="default"/>
          <w:sz w:val="21"/>
          <w:szCs w:val="21"/>
        </w:rPr>
        <w:t>无形资产减值损失一经确认，在以后会计期间不予转回。</w:t>
      </w:r>
    </w:p>
    <w:p>
      <w:pPr>
        <w:spacing w:line="240" w:lineRule="auto" w:before="3"/>
        <w:rPr>
          <w:rFonts w:ascii="宋体" w:hAnsi="宋体" w:cs="宋体" w:eastAsia="宋体" w:hint="default"/>
          <w:sz w:val="14"/>
          <w:szCs w:val="1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研究与开发费用的核算方法</w:t>
      </w:r>
    </w:p>
    <w:p>
      <w:pPr>
        <w:spacing w:before="170"/>
        <w:ind w:left="914"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）公司内部研究开发项目研究阶段的支出，于发生时计入当期损益。</w:t>
      </w:r>
    </w:p>
    <w:p>
      <w:pPr>
        <w:spacing w:before="167"/>
        <w:ind w:left="914" w:right="126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）企业内部研究开发项目开发阶段的支出，同时满足下列条件的，确认为无形资产：</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5"/>
        <w:rPr>
          <w:rFonts w:ascii="宋体" w:hAnsi="宋体" w:cs="宋体" w:eastAsia="宋体" w:hint="default"/>
          <w:sz w:val="15"/>
          <w:szCs w:val="15"/>
        </w:rPr>
      </w:pPr>
    </w:p>
    <w:p>
      <w:pPr>
        <w:spacing w:line="379" w:lineRule="auto" w:before="36"/>
        <w:ind w:left="1020" w:right="17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从技术上来讲，完成该无形资产以使其能够使用或出售具有可行性；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具有完成该无形资产并使用或出售的意图；</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c.</w:t>
      </w:r>
      <w:r>
        <w:rPr>
          <w:rFonts w:ascii="宋体" w:hAnsi="宋体" w:cs="宋体" w:eastAsia="宋体" w:hint="default"/>
          <w:spacing w:val="-3"/>
          <w:sz w:val="21"/>
          <w:szCs w:val="21"/>
        </w:rPr>
        <w:t>无形资产产生未来经济利益的方式，包括能够证明运用该无形资产生产的产品存在市</w:t>
      </w:r>
    </w:p>
    <w:p>
      <w:pPr>
        <w:spacing w:before="35"/>
        <w:ind w:left="584" w:right="2941" w:firstLine="0"/>
        <w:jc w:val="center"/>
        <w:rPr>
          <w:rFonts w:ascii="宋体" w:hAnsi="宋体" w:cs="宋体" w:eastAsia="宋体" w:hint="default"/>
          <w:sz w:val="21"/>
          <w:szCs w:val="21"/>
        </w:rPr>
      </w:pPr>
      <w:r>
        <w:rPr>
          <w:rFonts w:ascii="宋体" w:hAnsi="宋体" w:cs="宋体" w:eastAsia="宋体" w:hint="default"/>
          <w:sz w:val="21"/>
          <w:szCs w:val="21"/>
        </w:rPr>
        <w:t>场或无形资产自身存在市场；无形资产将在内部使用时，应当证明其有用性；</w:t>
      </w:r>
    </w:p>
    <w:p>
      <w:pPr>
        <w:spacing w:line="240" w:lineRule="auto" w:before="3"/>
        <w:rPr>
          <w:rFonts w:ascii="宋体" w:hAnsi="宋体" w:cs="宋体" w:eastAsia="宋体" w:hint="default"/>
          <w:sz w:val="14"/>
          <w:szCs w:val="14"/>
        </w:rPr>
      </w:pPr>
    </w:p>
    <w:p>
      <w:pPr>
        <w:spacing w:line="379" w:lineRule="auto" w:before="0"/>
        <w:ind w:left="600" w:right="1790"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d.</w:t>
      </w:r>
      <w:r>
        <w:rPr>
          <w:rFonts w:ascii="宋体" w:hAnsi="宋体" w:cs="宋体" w:eastAsia="宋体" w:hint="default"/>
          <w:spacing w:val="-3"/>
          <w:sz w:val="21"/>
          <w:szCs w:val="21"/>
        </w:rPr>
        <w:t>有足够的技术、财务资源和其他资源支持，以完成该无形资产的开发，并有能力使用</w:t>
      </w:r>
      <w:r>
        <w:rPr>
          <w:rFonts w:ascii="宋体" w:hAnsi="宋体" w:cs="宋体" w:eastAsia="宋体" w:hint="default"/>
          <w:w w:val="100"/>
          <w:sz w:val="21"/>
          <w:szCs w:val="21"/>
        </w:rPr>
        <w:t> </w:t>
      </w:r>
      <w:r>
        <w:rPr>
          <w:rFonts w:ascii="宋体" w:hAnsi="宋体" w:cs="宋体" w:eastAsia="宋体" w:hint="default"/>
          <w:sz w:val="21"/>
          <w:szCs w:val="21"/>
        </w:rPr>
        <w:t>或出售该无形资产；</w:t>
      </w:r>
    </w:p>
    <w:p>
      <w:pPr>
        <w:spacing w:before="64"/>
        <w:ind w:left="1020" w:right="17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归属于该无形资产开发阶段的支出能够可靠计量。</w:t>
      </w:r>
    </w:p>
    <w:p>
      <w:pPr>
        <w:spacing w:before="155"/>
        <w:ind w:left="914"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）公司内部研究与开发费各阶段的具体确认依据和时点：</w:t>
      </w:r>
    </w:p>
    <w:p>
      <w:pPr>
        <w:spacing w:line="362" w:lineRule="auto" w:before="149"/>
        <w:ind w:left="600" w:right="1790"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研究阶段的时点为取得经批准的研究计划书时，结束时点为取得经批准的项目可行性</w:t>
      </w:r>
      <w:r>
        <w:rPr>
          <w:rFonts w:ascii="宋体" w:hAnsi="宋体" w:cs="宋体" w:eastAsia="宋体" w:hint="default"/>
          <w:w w:val="100"/>
          <w:sz w:val="21"/>
          <w:szCs w:val="21"/>
        </w:rPr>
        <w:t> </w:t>
      </w:r>
      <w:r>
        <w:rPr>
          <w:rFonts w:ascii="宋体" w:hAnsi="宋体" w:cs="宋体" w:eastAsia="宋体" w:hint="default"/>
          <w:sz w:val="21"/>
          <w:szCs w:val="21"/>
        </w:rPr>
        <w:t>验证报告时。</w:t>
      </w:r>
    </w:p>
    <w:p>
      <w:pPr>
        <w:spacing w:line="362" w:lineRule="auto" w:before="59"/>
        <w:ind w:left="600" w:right="179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开发阶段的时点为取得经批准的</w:t>
      </w:r>
      <w:r>
        <w:rPr>
          <w:rFonts w:ascii="Times New Roman" w:hAnsi="Times New Roman" w:cs="Times New Roman" w:eastAsia="Times New Roman" w:hint="default"/>
          <w:sz w:val="21"/>
          <w:szCs w:val="21"/>
        </w:rPr>
        <w:t>“</w:t>
      </w:r>
      <w:r>
        <w:rPr>
          <w:rFonts w:ascii="宋体" w:hAnsi="宋体" w:cs="宋体" w:eastAsia="宋体" w:hint="default"/>
          <w:sz w:val="21"/>
          <w:szCs w:val="21"/>
        </w:rPr>
        <w:t>项目立项报告</w:t>
      </w:r>
      <w:r>
        <w:rPr>
          <w:rFonts w:ascii="Times New Roman" w:hAnsi="Times New Roman" w:cs="Times New Roman" w:eastAsia="Times New Roman" w:hint="default"/>
          <w:sz w:val="21"/>
          <w:szCs w:val="21"/>
        </w:rPr>
        <w:t>”</w:t>
      </w:r>
      <w:r>
        <w:rPr>
          <w:rFonts w:ascii="宋体" w:hAnsi="宋体" w:cs="宋体" w:eastAsia="宋体" w:hint="default"/>
          <w:sz w:val="21"/>
          <w:szCs w:val="21"/>
        </w:rPr>
        <w:t>时，结束时点为取得经批准的</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结项报告</w:t>
      </w:r>
      <w:r>
        <w:rPr>
          <w:rFonts w:ascii="Times New Roman" w:hAnsi="Times New Roman" w:cs="Times New Roman" w:eastAsia="Times New Roman" w:hint="default"/>
          <w:sz w:val="21"/>
          <w:szCs w:val="21"/>
        </w:rPr>
        <w:t>”</w:t>
      </w:r>
      <w:r>
        <w:rPr>
          <w:rFonts w:ascii="宋体" w:hAnsi="宋体" w:cs="宋体" w:eastAsia="宋体" w:hint="default"/>
          <w:sz w:val="21"/>
          <w:szCs w:val="21"/>
        </w:rPr>
        <w:t>时。</w:t>
      </w:r>
    </w:p>
    <w:p>
      <w:pPr>
        <w:spacing w:before="30"/>
        <w:ind w:left="1020" w:right="17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结转无形资产的具体条件和时点为取得经批准的</w:t>
      </w:r>
      <w:r>
        <w:rPr>
          <w:rFonts w:ascii="Times New Roman" w:hAnsi="Times New Roman" w:cs="Times New Roman" w:eastAsia="Times New Roman" w:hint="default"/>
          <w:sz w:val="21"/>
          <w:szCs w:val="21"/>
        </w:rPr>
        <w:t>“</w:t>
      </w:r>
      <w:r>
        <w:rPr>
          <w:rFonts w:ascii="宋体" w:hAnsi="宋体" w:cs="宋体" w:eastAsia="宋体" w:hint="default"/>
          <w:sz w:val="21"/>
          <w:szCs w:val="21"/>
        </w:rPr>
        <w:t>项目结项报告</w:t>
      </w:r>
      <w:r>
        <w:rPr>
          <w:rFonts w:ascii="Times New Roman" w:hAnsi="Times New Roman" w:cs="Times New Roman" w:eastAsia="Times New Roman" w:hint="default"/>
          <w:sz w:val="21"/>
          <w:szCs w:val="21"/>
        </w:rPr>
        <w:t>”</w:t>
      </w:r>
      <w:r>
        <w:rPr>
          <w:rFonts w:ascii="宋体" w:hAnsi="宋体" w:cs="宋体" w:eastAsia="宋体" w:hint="default"/>
          <w:sz w:val="21"/>
          <w:szCs w:val="21"/>
        </w:rPr>
        <w:t>时。</w:t>
      </w:r>
    </w:p>
    <w:p>
      <w:pPr>
        <w:spacing w:line="240" w:lineRule="auto" w:before="6"/>
        <w:rPr>
          <w:rFonts w:ascii="宋体" w:hAnsi="宋体" w:cs="宋体" w:eastAsia="宋体" w:hint="default"/>
          <w:sz w:val="23"/>
          <w:szCs w:val="23"/>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（十八）</w:t>
        <w:tab/>
        <w:t>长期待摊费用</w:t>
      </w:r>
    </w:p>
    <w:p>
      <w:pPr>
        <w:spacing w:line="384" w:lineRule="auto" w:before="164"/>
        <w:ind w:left="600" w:right="1790" w:firstLine="419"/>
        <w:jc w:val="left"/>
        <w:rPr>
          <w:rFonts w:ascii="宋体" w:hAnsi="宋体" w:cs="宋体" w:eastAsia="宋体" w:hint="default"/>
          <w:sz w:val="21"/>
          <w:szCs w:val="21"/>
        </w:rPr>
      </w:pPr>
      <w:r>
        <w:rPr>
          <w:rFonts w:ascii="宋体" w:hAnsi="宋体" w:cs="宋体" w:eastAsia="宋体" w:hint="default"/>
          <w:spacing w:val="-4"/>
          <w:sz w:val="21"/>
          <w:szCs w:val="21"/>
        </w:rPr>
        <w:t>长期待摊费用能确定受益期限的，按受益期限分期平均摊销，不能确定受益期限的按不</w:t>
      </w:r>
      <w:r>
        <w:rPr>
          <w:rFonts w:ascii="宋体" w:hAnsi="宋体" w:cs="宋体" w:eastAsia="宋体" w:hint="default"/>
          <w:w w:val="100"/>
          <w:sz w:val="21"/>
          <w:szCs w:val="21"/>
        </w:rPr>
        <w:t> </w:t>
      </w:r>
      <w:r>
        <w:rPr>
          <w:rFonts w:ascii="宋体" w:hAnsi="宋体" w:cs="宋体" w:eastAsia="宋体" w:hint="default"/>
          <w:sz w:val="21"/>
          <w:szCs w:val="21"/>
        </w:rPr>
        <w:t>超过十年的期限平均摊销。</w:t>
      </w:r>
    </w:p>
    <w:p>
      <w:pPr>
        <w:spacing w:before="41"/>
        <w:ind w:left="1020" w:right="1790" w:firstLine="0"/>
        <w:jc w:val="left"/>
        <w:rPr>
          <w:rFonts w:ascii="宋体" w:hAnsi="宋体" w:cs="宋体" w:eastAsia="宋体" w:hint="default"/>
          <w:sz w:val="21"/>
          <w:szCs w:val="21"/>
        </w:rPr>
      </w:pPr>
      <w:r>
        <w:rPr>
          <w:rFonts w:ascii="宋体" w:hAnsi="宋体" w:cs="宋体" w:eastAsia="宋体" w:hint="default"/>
          <w:sz w:val="21"/>
          <w:szCs w:val="21"/>
        </w:rPr>
        <w:t>本公司取得的高尔夫会员资格证按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年摊销；装修费按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年摊销。</w:t>
      </w:r>
    </w:p>
    <w:p>
      <w:pPr>
        <w:spacing w:line="240" w:lineRule="auto" w:before="4"/>
        <w:rPr>
          <w:rFonts w:ascii="宋体" w:hAnsi="宋体" w:cs="宋体" w:eastAsia="宋体" w:hint="default"/>
          <w:sz w:val="23"/>
          <w:szCs w:val="23"/>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（十九）</w:t>
        <w:tab/>
      </w:r>
      <w:r>
        <w:rPr>
          <w:rFonts w:ascii="黑体" w:hAnsi="黑体" w:cs="黑体" w:eastAsia="黑体" w:hint="default"/>
          <w:sz w:val="21"/>
          <w:szCs w:val="21"/>
        </w:rPr>
        <w:t>收入</w:t>
      </w:r>
    </w:p>
    <w:p>
      <w:pPr>
        <w:spacing w:line="240" w:lineRule="auto" w:before="6"/>
        <w:rPr>
          <w:rFonts w:ascii="黑体" w:hAnsi="黑体" w:cs="黑体" w:eastAsia="黑体" w:hint="default"/>
          <w:sz w:val="24"/>
          <w:szCs w:val="2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．应用软件收入的确认原则及方法</w:t>
      </w:r>
    </w:p>
    <w:p>
      <w:pPr>
        <w:spacing w:line="240" w:lineRule="auto" w:before="6"/>
        <w:rPr>
          <w:rFonts w:ascii="黑体" w:hAnsi="黑体" w:cs="黑体" w:eastAsia="黑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本公司应用软件收入包括软件开发收入、软件产品销售收入。</w:t>
      </w:r>
    </w:p>
    <w:p>
      <w:pPr>
        <w:spacing w:line="374" w:lineRule="auto" w:before="164"/>
        <w:ind w:left="600" w:right="1791"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）软件开发收入：是指接受客户委托，根据客户的本地化需要，对应用软件技术进</w:t>
      </w:r>
      <w:r>
        <w:rPr>
          <w:rFonts w:ascii="宋体" w:hAnsi="宋体" w:cs="宋体" w:eastAsia="宋体" w:hint="default"/>
          <w:w w:val="100"/>
          <w:sz w:val="21"/>
          <w:szCs w:val="21"/>
        </w:rPr>
        <w:t> </w:t>
      </w:r>
      <w:r>
        <w:rPr>
          <w:rFonts w:ascii="宋体" w:hAnsi="宋体" w:cs="宋体" w:eastAsia="宋体" w:hint="default"/>
          <w:spacing w:val="-4"/>
          <w:sz w:val="21"/>
          <w:szCs w:val="21"/>
        </w:rPr>
        <w:t>行研究开发所获得的收入。由此开发出来的软件为定制软件、不具有通用性。其收入确认的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原则及方法为：</w:t>
      </w:r>
    </w:p>
    <w:p>
      <w:pPr>
        <w:spacing w:line="362" w:lineRule="auto" w:before="47"/>
        <w:ind w:left="600" w:right="1790"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在资产负债表日提供劳务交易的结果能够可靠估计的软件开发项目，采用完工百分比</w:t>
      </w:r>
      <w:r>
        <w:rPr>
          <w:rFonts w:ascii="宋体" w:hAnsi="宋体" w:cs="宋体" w:eastAsia="宋体" w:hint="default"/>
          <w:w w:val="100"/>
          <w:sz w:val="21"/>
          <w:szCs w:val="21"/>
        </w:rPr>
        <w:t> </w:t>
      </w:r>
      <w:r>
        <w:rPr>
          <w:rFonts w:ascii="宋体" w:hAnsi="宋体" w:cs="宋体" w:eastAsia="宋体" w:hint="default"/>
          <w:sz w:val="21"/>
          <w:szCs w:val="21"/>
        </w:rPr>
        <w:t>法（项目完工进度）确认软件开发收入。</w:t>
      </w:r>
    </w:p>
    <w:p>
      <w:pPr>
        <w:spacing w:line="384" w:lineRule="auto" w:before="59"/>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完工百分比的确定方法：按己经提供的工作量占应提供的工作总量的比例确定。由于本</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公司计算的已提供的工作量需要委托方认可，故本公司实际采用委托方认可的完工进度证明</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作为完工百分比的确定依据。</w:t>
      </w:r>
    </w:p>
    <w:p>
      <w:pPr>
        <w:spacing w:before="40"/>
        <w:ind w:left="1020" w:right="179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对在资产负债表日提供劳务交易结果不能可靠估计的软件开发项目，如果已经发生的</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3"/>
        <w:rPr>
          <w:rFonts w:ascii="宋体" w:hAnsi="宋体" w:cs="宋体" w:eastAsia="宋体" w:hint="default"/>
          <w:sz w:val="14"/>
          <w:szCs w:val="14"/>
        </w:rPr>
      </w:pPr>
    </w:p>
    <w:p>
      <w:pPr>
        <w:spacing w:line="384" w:lineRule="auto" w:before="36"/>
        <w:ind w:left="600" w:right="1791" w:firstLine="0"/>
        <w:jc w:val="both"/>
        <w:rPr>
          <w:rFonts w:ascii="宋体" w:hAnsi="宋体" w:cs="宋体" w:eastAsia="宋体" w:hint="default"/>
          <w:sz w:val="21"/>
          <w:szCs w:val="21"/>
        </w:rPr>
      </w:pPr>
      <w:r>
        <w:rPr>
          <w:rFonts w:ascii="宋体" w:hAnsi="宋体" w:cs="宋体" w:eastAsia="宋体" w:hint="default"/>
          <w:spacing w:val="-4"/>
          <w:sz w:val="21"/>
          <w:szCs w:val="21"/>
        </w:rPr>
        <w:t>成本预计能够得到补偿，按能够得到补偿的金额确认收入，并按相同的金额结转成本；如果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已经发生的成本预计不能全部得到补偿，按能够得到补偿的开发成本金额确认收入，并按已</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发生的成本结转成本，确认的收入金额小于已经发生的成本的差额，确认为损失；如果已发</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生的成本全部不能得到补偿，则不确认收入，但将已发生的成本确认为费用。</w:t>
      </w:r>
    </w:p>
    <w:p>
      <w:pPr>
        <w:spacing w:line="374" w:lineRule="auto" w:before="38"/>
        <w:ind w:left="600" w:right="1791"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）软件产品销售收入：软件产品销售收入是指自行开发生产的计算机软件所获得的</w:t>
      </w:r>
      <w:r>
        <w:rPr>
          <w:rFonts w:ascii="宋体" w:hAnsi="宋体" w:cs="宋体" w:eastAsia="宋体" w:hint="default"/>
          <w:w w:val="100"/>
          <w:sz w:val="21"/>
          <w:szCs w:val="21"/>
        </w:rPr>
        <w:t> </w:t>
      </w:r>
      <w:r>
        <w:rPr>
          <w:rFonts w:ascii="宋体" w:hAnsi="宋体" w:cs="宋体" w:eastAsia="宋体" w:hint="default"/>
          <w:spacing w:val="-4"/>
          <w:sz w:val="21"/>
          <w:szCs w:val="21"/>
        </w:rPr>
        <w:t>收入。该应用软件产品的特点是通用性强、不需要进行本地化开发，通过产品配置、技术培</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训就能够满足客户对产品的应用需求。其收入确认的原则及方法为：</w:t>
      </w:r>
    </w:p>
    <w:p>
      <w:pPr>
        <w:spacing w:line="384" w:lineRule="auto" w:before="46"/>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本公司在软件产品使用权的重要风险和报酬转移给买方、不再对该软件产品使用权实施</w:t>
      </w:r>
      <w:r>
        <w:rPr>
          <w:rFonts w:ascii="宋体" w:hAnsi="宋体" w:cs="宋体" w:eastAsia="宋体" w:hint="default"/>
          <w:w w:val="100"/>
          <w:sz w:val="21"/>
          <w:szCs w:val="21"/>
        </w:rPr>
        <w:t> </w:t>
      </w:r>
      <w:r>
        <w:rPr>
          <w:rFonts w:ascii="宋体" w:hAnsi="宋体" w:cs="宋体" w:eastAsia="宋体" w:hint="default"/>
          <w:spacing w:val="-4"/>
          <w:sz w:val="21"/>
          <w:szCs w:val="21"/>
        </w:rPr>
        <w:t>继续管理权和实际控制权、相关的收入已经收到或取得了收款的证据、并且与销售该软件产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品有关的成本能够可靠地计量时，确认销售收入。</w:t>
      </w:r>
    </w:p>
    <w:p>
      <w:pPr>
        <w:spacing w:line="240" w:lineRule="auto" w:before="11"/>
        <w:rPr>
          <w:rFonts w:ascii="宋体" w:hAnsi="宋体" w:cs="宋体" w:eastAsia="宋体" w:hint="default"/>
          <w:sz w:val="14"/>
          <w:szCs w:val="1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．技术服务收入的确认原则及方法</w:t>
      </w:r>
    </w:p>
    <w:p>
      <w:pPr>
        <w:spacing w:line="384" w:lineRule="auto" w:before="151"/>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本公司技术服务特点是在服务期间内及时解决客户提出的问题，满足服务要求。服务合</w:t>
      </w:r>
      <w:r>
        <w:rPr>
          <w:rFonts w:ascii="宋体" w:hAnsi="宋体" w:cs="宋体" w:eastAsia="宋体" w:hint="default"/>
          <w:w w:val="100"/>
          <w:sz w:val="21"/>
          <w:szCs w:val="21"/>
        </w:rPr>
        <w:t> </w:t>
      </w:r>
      <w:r>
        <w:rPr>
          <w:rFonts w:ascii="宋体" w:hAnsi="宋体" w:cs="宋体" w:eastAsia="宋体" w:hint="default"/>
          <w:sz w:val="21"/>
          <w:szCs w:val="21"/>
        </w:rPr>
        <w:t>同期限过后，合同自动终止。其收入确认的原则及方法为：</w:t>
      </w:r>
    </w:p>
    <w:p>
      <w:pPr>
        <w:spacing w:before="38"/>
        <w:ind w:left="1020" w:right="1790" w:firstLine="0"/>
        <w:jc w:val="left"/>
        <w:rPr>
          <w:rFonts w:ascii="宋体" w:hAnsi="宋体" w:cs="宋体" w:eastAsia="宋体" w:hint="default"/>
          <w:sz w:val="21"/>
          <w:szCs w:val="21"/>
        </w:rPr>
      </w:pPr>
      <w:r>
        <w:rPr>
          <w:rFonts w:ascii="宋体" w:hAnsi="宋体" w:cs="宋体" w:eastAsia="宋体" w:hint="default"/>
          <w:sz w:val="21"/>
          <w:szCs w:val="21"/>
        </w:rPr>
        <w:t>在劳务已经提供，收到价款或取得收取款项的证据时，确认劳务收入。</w:t>
      </w:r>
    </w:p>
    <w:p>
      <w:pPr>
        <w:spacing w:line="240" w:lineRule="auto" w:before="9"/>
        <w:rPr>
          <w:rFonts w:ascii="宋体" w:hAnsi="宋体" w:cs="宋体" w:eastAsia="宋体" w:hint="default"/>
          <w:sz w:val="24"/>
          <w:szCs w:val="2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．系统集成收入的确认原则及方法</w:t>
      </w:r>
    </w:p>
    <w:p>
      <w:pPr>
        <w:spacing w:line="384" w:lineRule="auto" w:before="148"/>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系统集成收入：是指公司为客户实施系统集成项目时，应客户要求代其外购硬件系统并</w:t>
      </w:r>
      <w:r>
        <w:rPr>
          <w:rFonts w:ascii="宋体" w:hAnsi="宋体" w:cs="宋体" w:eastAsia="宋体" w:hint="default"/>
          <w:w w:val="100"/>
          <w:sz w:val="21"/>
          <w:szCs w:val="21"/>
        </w:rPr>
        <w:t> </w:t>
      </w:r>
      <w:r>
        <w:rPr>
          <w:rFonts w:ascii="宋体" w:hAnsi="宋体" w:cs="宋体" w:eastAsia="宋体" w:hint="default"/>
          <w:sz w:val="21"/>
          <w:szCs w:val="21"/>
        </w:rPr>
        <w:t>安装集成所获得的收入。其收入确认的原则及方法为：</w:t>
      </w:r>
    </w:p>
    <w:p>
      <w:pPr>
        <w:spacing w:line="384" w:lineRule="auto" w:before="40"/>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系统集成项目软硬件系统所有权上的主要风险和报酬转移给买方，公司不再对其实施继</w:t>
      </w:r>
      <w:r>
        <w:rPr>
          <w:rFonts w:ascii="宋体" w:hAnsi="宋体" w:cs="宋体" w:eastAsia="宋体" w:hint="default"/>
          <w:w w:val="100"/>
          <w:sz w:val="21"/>
          <w:szCs w:val="21"/>
        </w:rPr>
        <w:t> </w:t>
      </w:r>
      <w:r>
        <w:rPr>
          <w:rFonts w:ascii="宋体" w:hAnsi="宋体" w:cs="宋体" w:eastAsia="宋体" w:hint="default"/>
          <w:spacing w:val="-4"/>
          <w:sz w:val="21"/>
          <w:szCs w:val="21"/>
        </w:rPr>
        <w:t>续管理权和实际控制权，相关的收入已经收到或取得了收款的证据，与销售该软硬件系统有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关的成本能够可靠地计量时，确认销售收入。</w:t>
      </w:r>
    </w:p>
    <w:p>
      <w:pPr>
        <w:spacing w:line="240" w:lineRule="auto" w:before="1"/>
        <w:rPr>
          <w:rFonts w:ascii="宋体" w:hAnsi="宋体" w:cs="宋体" w:eastAsia="宋体" w:hint="default"/>
          <w:sz w:val="15"/>
          <w:szCs w:val="15"/>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．电信增值业务收入的确认原则及方法</w:t>
      </w:r>
    </w:p>
    <w:p>
      <w:pPr>
        <w:spacing w:line="384" w:lineRule="auto" w:before="148"/>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电信增值业务是指由本公司提供软、硬件设备，中国联通、中国电信等电信运营商提供</w:t>
      </w:r>
      <w:r>
        <w:rPr>
          <w:rFonts w:ascii="宋体" w:hAnsi="宋体" w:cs="宋体" w:eastAsia="宋体" w:hint="default"/>
          <w:w w:val="100"/>
          <w:sz w:val="21"/>
          <w:szCs w:val="21"/>
        </w:rPr>
        <w:t> </w:t>
      </w:r>
      <w:r>
        <w:rPr>
          <w:rFonts w:ascii="宋体" w:hAnsi="宋体" w:cs="宋体" w:eastAsia="宋体" w:hint="default"/>
          <w:spacing w:val="-4"/>
          <w:sz w:val="21"/>
          <w:szCs w:val="21"/>
        </w:rPr>
        <w:t>通信网络和客户资源的合作业务，双方按协议约定比例对取得的信息费（或功能费）收入进</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行分成。</w:t>
      </w:r>
    </w:p>
    <w:p>
      <w:pPr>
        <w:spacing w:line="384" w:lineRule="auto" w:before="39"/>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电信增值业务收入的确认原则及方法为：根据电信运营商提供的结算报表，依据合同约</w:t>
      </w:r>
      <w:r>
        <w:rPr>
          <w:rFonts w:ascii="宋体" w:hAnsi="宋体" w:cs="宋体" w:eastAsia="宋体" w:hint="default"/>
          <w:w w:val="100"/>
          <w:sz w:val="21"/>
          <w:szCs w:val="21"/>
        </w:rPr>
        <w:t> </w:t>
      </w:r>
      <w:r>
        <w:rPr>
          <w:rFonts w:ascii="宋体" w:hAnsi="宋体" w:cs="宋体" w:eastAsia="宋体" w:hint="default"/>
          <w:sz w:val="21"/>
          <w:szCs w:val="21"/>
        </w:rPr>
        <w:t>定的费率、分成比例计算确认收入。</w:t>
      </w:r>
    </w:p>
    <w:p>
      <w:pPr>
        <w:spacing w:line="240" w:lineRule="auto" w:before="1"/>
        <w:rPr>
          <w:rFonts w:ascii="宋体" w:hAnsi="宋体" w:cs="宋体" w:eastAsia="宋体" w:hint="default"/>
          <w:sz w:val="15"/>
          <w:szCs w:val="15"/>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．让渡资产使用权收入包括利息收入、使用费收入。</w:t>
      </w:r>
    </w:p>
    <w:p>
      <w:pPr>
        <w:spacing w:before="148"/>
        <w:ind w:left="914"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before="148"/>
        <w:ind w:left="914"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3"/>
        <w:rPr>
          <w:rFonts w:ascii="宋体" w:hAnsi="宋体" w:cs="宋体" w:eastAsia="宋体" w:hint="default"/>
          <w:sz w:val="14"/>
          <w:szCs w:val="14"/>
        </w:rPr>
      </w:pPr>
    </w:p>
    <w:p>
      <w:pPr>
        <w:tabs>
          <w:tab w:pos="2280" w:val="left" w:leader="none"/>
        </w:tabs>
        <w:spacing w:before="36"/>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（二十）</w:t>
        <w:tab/>
        <w:t>政府补助</w:t>
      </w:r>
    </w:p>
    <w:p>
      <w:pPr>
        <w:spacing w:line="386" w:lineRule="auto" w:before="164"/>
        <w:ind w:left="600" w:right="1700" w:firstLine="419"/>
        <w:jc w:val="both"/>
        <w:rPr>
          <w:rFonts w:ascii="宋体" w:hAnsi="宋体" w:cs="宋体" w:eastAsia="宋体" w:hint="default"/>
          <w:sz w:val="21"/>
          <w:szCs w:val="21"/>
        </w:rPr>
      </w:pPr>
      <w:r>
        <w:rPr>
          <w:rFonts w:ascii="宋体" w:hAnsi="宋体" w:cs="宋体" w:eastAsia="宋体" w:hint="default"/>
          <w:spacing w:val="-4"/>
          <w:sz w:val="21"/>
          <w:szCs w:val="21"/>
        </w:rPr>
        <w:t>政府补助，是指本公司从政府无偿取得货币性资产或非货币性资产，但不包括政府作为</w:t>
      </w:r>
      <w:r>
        <w:rPr>
          <w:rFonts w:ascii="宋体" w:hAnsi="宋体" w:cs="宋体" w:eastAsia="宋体" w:hint="default"/>
          <w:w w:val="100"/>
          <w:sz w:val="21"/>
          <w:szCs w:val="21"/>
        </w:rPr>
        <w:t> </w:t>
      </w:r>
      <w:r>
        <w:rPr>
          <w:rFonts w:ascii="宋体" w:hAnsi="宋体" w:cs="宋体" w:eastAsia="宋体" w:hint="default"/>
          <w:spacing w:val="-12"/>
          <w:sz w:val="21"/>
          <w:szCs w:val="21"/>
        </w:rPr>
        <w:t>企业所有者投入的资本。本公司政府补助分为与资产相关的政府补助和与收益相关的政府补助。</w:t>
      </w:r>
      <w:r>
        <w:rPr>
          <w:rFonts w:ascii="宋体" w:hAnsi="宋体" w:cs="宋体" w:eastAsia="宋体" w:hint="default"/>
          <w:sz w:val="21"/>
          <w:szCs w:val="21"/>
        </w:rPr>
      </w:r>
    </w:p>
    <w:p>
      <w:pPr>
        <w:spacing w:line="400" w:lineRule="auto" w:before="50"/>
        <w:ind w:left="600" w:right="1787" w:firstLine="403"/>
        <w:jc w:val="both"/>
        <w:rPr>
          <w:rFonts w:ascii="宋体" w:hAnsi="宋体" w:cs="宋体" w:eastAsia="宋体" w:hint="default"/>
          <w:sz w:val="21"/>
          <w:szCs w:val="21"/>
        </w:rPr>
      </w:pPr>
      <w:r>
        <w:rPr>
          <w:rFonts w:ascii="宋体" w:hAnsi="宋体" w:cs="宋体" w:eastAsia="宋体" w:hint="default"/>
          <w:spacing w:val="-9"/>
          <w:sz w:val="21"/>
          <w:szCs w:val="21"/>
        </w:rPr>
        <w:t>取得与资产相关的政府补助，确认为递延收益，自相关资产达到预定可使用状态时起，在</w:t>
      </w:r>
      <w:r>
        <w:rPr>
          <w:rFonts w:ascii="宋体" w:hAnsi="宋体" w:cs="宋体" w:eastAsia="宋体" w:hint="default"/>
          <w:w w:val="100"/>
          <w:sz w:val="21"/>
          <w:szCs w:val="21"/>
        </w:rPr>
        <w:t> </w:t>
      </w:r>
      <w:r>
        <w:rPr>
          <w:rFonts w:ascii="宋体" w:hAnsi="宋体" w:cs="宋体" w:eastAsia="宋体" w:hint="default"/>
          <w:spacing w:val="-9"/>
          <w:sz w:val="21"/>
          <w:szCs w:val="21"/>
        </w:rPr>
        <w:t>该资产使用寿命内平均分配，分次计入以后各期的营业外收入。相关资产在使用寿命结束前被</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9"/>
          <w:sz w:val="21"/>
          <w:szCs w:val="21"/>
        </w:rPr>
        <w:t>出售、转让、报废或发生毁损的，将尚未分配的递延收益余额一次性转入资产处置当期的营业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0"/>
          <w:sz w:val="21"/>
          <w:szCs w:val="21"/>
        </w:rPr>
        <w:t>外收入。</w:t>
      </w:r>
      <w:r>
        <w:rPr>
          <w:rFonts w:ascii="宋体" w:hAnsi="宋体" w:cs="宋体" w:eastAsia="宋体" w:hint="default"/>
          <w:sz w:val="21"/>
          <w:szCs w:val="21"/>
        </w:rPr>
      </w:r>
    </w:p>
    <w:p>
      <w:pPr>
        <w:spacing w:line="400" w:lineRule="auto" w:before="45"/>
        <w:ind w:left="600" w:right="1787" w:firstLine="403"/>
        <w:jc w:val="both"/>
        <w:rPr>
          <w:rFonts w:ascii="宋体" w:hAnsi="宋体" w:cs="宋体" w:eastAsia="宋体" w:hint="default"/>
          <w:sz w:val="21"/>
          <w:szCs w:val="21"/>
        </w:rPr>
      </w:pPr>
      <w:r>
        <w:rPr>
          <w:rFonts w:ascii="宋体" w:hAnsi="宋体" w:cs="宋体" w:eastAsia="宋体" w:hint="default"/>
          <w:spacing w:val="-9"/>
          <w:sz w:val="21"/>
          <w:szCs w:val="21"/>
        </w:rPr>
        <w:t>与收益相关的政府补助，用于补偿企业以后期间的相关费用或损失的，取得时确认为递延</w:t>
      </w:r>
      <w:r>
        <w:rPr>
          <w:rFonts w:ascii="宋体" w:hAnsi="宋体" w:cs="宋体" w:eastAsia="宋体" w:hint="default"/>
          <w:w w:val="100"/>
          <w:sz w:val="21"/>
          <w:szCs w:val="21"/>
        </w:rPr>
        <w:t> </w:t>
      </w:r>
      <w:r>
        <w:rPr>
          <w:rFonts w:ascii="宋体" w:hAnsi="宋体" w:cs="宋体" w:eastAsia="宋体" w:hint="default"/>
          <w:spacing w:val="-9"/>
          <w:sz w:val="21"/>
          <w:szCs w:val="21"/>
        </w:rPr>
        <w:t>收益，在确认相关费用的期间计入当期营业外收入；用于补偿企业已经发生的费用或损失的，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0"/>
          <w:sz w:val="21"/>
          <w:szCs w:val="21"/>
        </w:rPr>
        <w:t>取得时直接计入当期营业外收入。</w:t>
      </w:r>
      <w:r>
        <w:rPr>
          <w:rFonts w:ascii="宋体" w:hAnsi="宋体" w:cs="宋体" w:eastAsia="宋体" w:hint="default"/>
          <w:sz w:val="21"/>
          <w:szCs w:val="21"/>
        </w:rPr>
      </w:r>
    </w:p>
    <w:p>
      <w:pPr>
        <w:spacing w:line="240" w:lineRule="auto" w:before="4"/>
        <w:rPr>
          <w:rFonts w:ascii="宋体" w:hAnsi="宋体" w:cs="宋体" w:eastAsia="宋体" w:hint="default"/>
          <w:sz w:val="14"/>
          <w:szCs w:val="14"/>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（二十一）</w:t>
        <w:tab/>
      </w:r>
      <w:r>
        <w:rPr>
          <w:rFonts w:ascii="黑体" w:hAnsi="黑体" w:cs="黑体" w:eastAsia="黑体" w:hint="default"/>
          <w:spacing w:val="-2"/>
          <w:sz w:val="21"/>
          <w:szCs w:val="21"/>
        </w:rPr>
        <w:t>递延所得税资产和递延所得税负债</w:t>
      </w:r>
    </w:p>
    <w:p>
      <w:pPr>
        <w:spacing w:line="384" w:lineRule="auto" w:before="164"/>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本公司的所得税费用采用资产负债表债务法核算。递延所得税资产和递延所得税负债根</w:t>
      </w:r>
      <w:r>
        <w:rPr>
          <w:rFonts w:ascii="宋体" w:hAnsi="宋体" w:cs="宋体" w:eastAsia="宋体" w:hint="default"/>
          <w:w w:val="100"/>
          <w:sz w:val="21"/>
          <w:szCs w:val="21"/>
        </w:rPr>
        <w:t> </w:t>
      </w:r>
      <w:r>
        <w:rPr>
          <w:rFonts w:ascii="宋体" w:hAnsi="宋体" w:cs="宋体" w:eastAsia="宋体" w:hint="default"/>
          <w:spacing w:val="-4"/>
          <w:w w:val="100"/>
          <w:sz w:val="21"/>
          <w:szCs w:val="21"/>
        </w:rPr>
        <w:t>据资产和负债的计税基础与账面价值的差额（暂时性差异），于资产负债表日按照预期收回</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该资产或清偿该负债期间的适用税率计量确认递延所得税资产和递延所得税负债。</w:t>
      </w:r>
    </w:p>
    <w:p>
      <w:pPr>
        <w:spacing w:line="384" w:lineRule="auto" w:before="38"/>
        <w:ind w:left="600" w:right="1791" w:firstLine="419"/>
        <w:jc w:val="both"/>
        <w:rPr>
          <w:rFonts w:ascii="宋体" w:hAnsi="宋体" w:cs="宋体" w:eastAsia="宋体" w:hint="default"/>
          <w:sz w:val="21"/>
          <w:szCs w:val="21"/>
        </w:rPr>
      </w:pPr>
      <w:r>
        <w:rPr>
          <w:rFonts w:ascii="宋体" w:hAnsi="宋体" w:cs="宋体" w:eastAsia="宋体" w:hint="default"/>
          <w:sz w:val="21"/>
          <w:szCs w:val="21"/>
        </w:rPr>
        <w:t>对子公司及联营企业及合营企业投资相关的应纳税暂时性差异一般确认相应的递延所</w:t>
      </w:r>
      <w:r>
        <w:rPr>
          <w:rFonts w:ascii="宋体" w:hAnsi="宋体" w:cs="宋体" w:eastAsia="宋体" w:hint="default"/>
          <w:spacing w:val="2"/>
          <w:w w:val="100"/>
          <w:sz w:val="21"/>
          <w:szCs w:val="21"/>
        </w:rPr>
        <w:t> </w:t>
      </w:r>
      <w:r>
        <w:rPr>
          <w:rFonts w:ascii="宋体" w:hAnsi="宋体" w:cs="宋体" w:eastAsia="宋体" w:hint="default"/>
          <w:spacing w:val="-4"/>
          <w:w w:val="100"/>
          <w:sz w:val="21"/>
          <w:szCs w:val="21"/>
        </w:rPr>
        <w:t>得税负债，但如果能够控制暂时性差异转回时间且该暂时性差异在可预见的未来很可能不会</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转回的，则不予确认。</w:t>
      </w:r>
    </w:p>
    <w:p>
      <w:pPr>
        <w:spacing w:line="384" w:lineRule="auto" w:before="38"/>
        <w:ind w:left="600" w:right="1794" w:firstLine="419"/>
        <w:jc w:val="both"/>
        <w:rPr>
          <w:rFonts w:ascii="宋体" w:hAnsi="宋体" w:cs="宋体" w:eastAsia="宋体" w:hint="default"/>
          <w:sz w:val="21"/>
          <w:szCs w:val="21"/>
        </w:rPr>
      </w:pPr>
      <w:r>
        <w:rPr>
          <w:rFonts w:ascii="宋体" w:hAnsi="宋体" w:cs="宋体" w:eastAsia="宋体" w:hint="default"/>
          <w:sz w:val="21"/>
          <w:szCs w:val="21"/>
        </w:rPr>
        <w:t>递延所得税资产的确认以本公司未来期间很可能取得用来抵扣可抵扣暂时性差异的应</w:t>
      </w:r>
      <w:r>
        <w:rPr>
          <w:rFonts w:ascii="宋体" w:hAnsi="宋体" w:cs="宋体" w:eastAsia="宋体" w:hint="default"/>
          <w:spacing w:val="2"/>
          <w:w w:val="100"/>
          <w:sz w:val="21"/>
          <w:szCs w:val="21"/>
        </w:rPr>
        <w:t> </w:t>
      </w:r>
      <w:r>
        <w:rPr>
          <w:rFonts w:ascii="宋体" w:hAnsi="宋体" w:cs="宋体" w:eastAsia="宋体" w:hint="default"/>
          <w:sz w:val="21"/>
          <w:szCs w:val="21"/>
        </w:rPr>
        <w:t>纳税所得额为限。</w:t>
      </w:r>
    </w:p>
    <w:p>
      <w:pPr>
        <w:spacing w:line="384" w:lineRule="auto" w:before="40"/>
        <w:ind w:left="600" w:right="1794" w:firstLine="419"/>
        <w:jc w:val="both"/>
        <w:rPr>
          <w:rFonts w:ascii="宋体" w:hAnsi="宋体" w:cs="宋体" w:eastAsia="宋体" w:hint="default"/>
          <w:sz w:val="21"/>
          <w:szCs w:val="21"/>
        </w:rPr>
      </w:pPr>
      <w:r>
        <w:rPr>
          <w:rFonts w:ascii="宋体" w:hAnsi="宋体" w:cs="宋体" w:eastAsia="宋体" w:hint="default"/>
          <w:sz w:val="21"/>
          <w:szCs w:val="21"/>
        </w:rPr>
        <w:t>对子公司及联营企业及合营企业投资相关的可抵扣暂时性差异同时满足暂时性差异在</w:t>
      </w:r>
      <w:r>
        <w:rPr>
          <w:rFonts w:ascii="宋体" w:hAnsi="宋体" w:cs="宋体" w:eastAsia="宋体" w:hint="default"/>
          <w:spacing w:val="2"/>
          <w:w w:val="100"/>
          <w:sz w:val="21"/>
          <w:szCs w:val="21"/>
        </w:rPr>
        <w:t> </w:t>
      </w:r>
      <w:r>
        <w:rPr>
          <w:rFonts w:ascii="宋体" w:hAnsi="宋体" w:cs="宋体" w:eastAsia="宋体" w:hint="default"/>
          <w:sz w:val="21"/>
          <w:szCs w:val="21"/>
        </w:rPr>
        <w:t>可预见的未来很可能转回且未来很可能获得用来抵扣暂时性差异的应纳税所得额时确认相</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应的递延所得税资产。</w:t>
      </w:r>
    </w:p>
    <w:p>
      <w:pPr>
        <w:spacing w:line="384" w:lineRule="auto" w:before="40"/>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对于能够结转以后年度的可抵扣亏损和税款抵减，以很可能获得用来抵扣可抵扣亏损和</w:t>
      </w:r>
      <w:r>
        <w:rPr>
          <w:rFonts w:ascii="宋体" w:hAnsi="宋体" w:cs="宋体" w:eastAsia="宋体" w:hint="default"/>
          <w:w w:val="100"/>
          <w:sz w:val="21"/>
          <w:szCs w:val="21"/>
        </w:rPr>
        <w:t> </w:t>
      </w:r>
      <w:r>
        <w:rPr>
          <w:rFonts w:ascii="宋体" w:hAnsi="宋体" w:cs="宋体" w:eastAsia="宋体" w:hint="default"/>
          <w:sz w:val="21"/>
          <w:szCs w:val="21"/>
        </w:rPr>
        <w:t>税款抵减的未来应纳税所得额为限，确认相应的递延所得税资产。</w:t>
      </w:r>
    </w:p>
    <w:p>
      <w:pPr>
        <w:spacing w:line="240" w:lineRule="auto" w:before="12"/>
        <w:rPr>
          <w:rFonts w:ascii="宋体" w:hAnsi="宋体" w:cs="宋体" w:eastAsia="宋体" w:hint="default"/>
          <w:sz w:val="14"/>
          <w:szCs w:val="14"/>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（二十二）</w:t>
        <w:tab/>
      </w:r>
      <w:r>
        <w:rPr>
          <w:rFonts w:ascii="黑体" w:hAnsi="黑体" w:cs="黑体" w:eastAsia="黑体" w:hint="default"/>
          <w:spacing w:val="-2"/>
          <w:sz w:val="21"/>
          <w:szCs w:val="21"/>
        </w:rPr>
        <w:t>主要会计政策、会计估计的变更</w:t>
      </w:r>
    </w:p>
    <w:p>
      <w:pPr>
        <w:spacing w:line="240" w:lineRule="auto" w:before="9"/>
        <w:rPr>
          <w:rFonts w:ascii="黑体" w:hAnsi="黑体" w:cs="黑体" w:eastAsia="黑体" w:hint="default"/>
          <w:sz w:val="24"/>
          <w:szCs w:val="2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．会计政策变更</w:t>
      </w:r>
    </w:p>
    <w:p>
      <w:pPr>
        <w:spacing w:before="148"/>
        <w:ind w:left="1020" w:right="1790" w:firstLine="0"/>
        <w:jc w:val="left"/>
        <w:rPr>
          <w:rFonts w:ascii="宋体" w:hAnsi="宋体" w:cs="宋体" w:eastAsia="宋体" w:hint="default"/>
          <w:sz w:val="21"/>
          <w:szCs w:val="21"/>
        </w:rPr>
      </w:pPr>
      <w:r>
        <w:rPr>
          <w:rFonts w:ascii="宋体" w:hAnsi="宋体" w:cs="宋体" w:eastAsia="宋体" w:hint="default"/>
          <w:sz w:val="21"/>
          <w:szCs w:val="21"/>
        </w:rPr>
        <w:t>本报告期内无会计政策变更。</w:t>
      </w:r>
    </w:p>
    <w:p>
      <w:pPr>
        <w:spacing w:line="240" w:lineRule="auto" w:before="6"/>
        <w:rPr>
          <w:rFonts w:ascii="宋体" w:hAnsi="宋体" w:cs="宋体" w:eastAsia="宋体" w:hint="default"/>
          <w:sz w:val="24"/>
          <w:szCs w:val="24"/>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．会计估计变更</w:t>
      </w:r>
    </w:p>
    <w:p>
      <w:pPr>
        <w:spacing w:before="151"/>
        <w:ind w:left="1037" w:right="1790" w:firstLine="0"/>
        <w:jc w:val="left"/>
        <w:rPr>
          <w:rFonts w:ascii="宋体" w:hAnsi="宋体" w:cs="宋体" w:eastAsia="宋体" w:hint="default"/>
          <w:sz w:val="21"/>
          <w:szCs w:val="21"/>
        </w:rPr>
      </w:pPr>
      <w:r>
        <w:rPr>
          <w:rFonts w:ascii="宋体" w:hAnsi="宋体" w:cs="宋体" w:eastAsia="宋体" w:hint="default"/>
          <w:sz w:val="21"/>
          <w:szCs w:val="21"/>
        </w:rPr>
        <w:t>本报告期内无会计估计变更。</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3"/>
        <w:rPr>
          <w:rFonts w:ascii="宋体" w:hAnsi="宋体" w:cs="宋体" w:eastAsia="宋体" w:hint="default"/>
          <w:sz w:val="14"/>
          <w:szCs w:val="14"/>
        </w:rPr>
      </w:pPr>
    </w:p>
    <w:p>
      <w:pPr>
        <w:tabs>
          <w:tab w:pos="2280" w:val="left" w:leader="none"/>
        </w:tabs>
        <w:spacing w:before="36"/>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（二十三）</w:t>
        <w:tab/>
      </w:r>
      <w:r>
        <w:rPr>
          <w:rFonts w:ascii="黑体" w:hAnsi="黑体" w:cs="黑体" w:eastAsia="黑体" w:hint="default"/>
          <w:spacing w:val="-2"/>
          <w:sz w:val="21"/>
          <w:szCs w:val="21"/>
        </w:rPr>
        <w:t>前期会计差错更正</w:t>
      </w:r>
    </w:p>
    <w:p>
      <w:pPr>
        <w:spacing w:before="164"/>
        <w:ind w:left="1020" w:right="1790" w:firstLine="0"/>
        <w:jc w:val="left"/>
        <w:rPr>
          <w:rFonts w:ascii="宋体" w:hAnsi="宋体" w:cs="宋体" w:eastAsia="宋体" w:hint="default"/>
          <w:sz w:val="21"/>
          <w:szCs w:val="21"/>
        </w:rPr>
      </w:pPr>
      <w:r>
        <w:rPr>
          <w:rFonts w:ascii="宋体" w:hAnsi="宋体" w:cs="宋体" w:eastAsia="宋体" w:hint="default"/>
          <w:sz w:val="21"/>
          <w:szCs w:val="21"/>
        </w:rPr>
        <w:t>本报告期内无前期会计差错更正。</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附注三、税项</w:t>
      </w:r>
    </w:p>
    <w:p>
      <w:pPr>
        <w:spacing w:line="240" w:lineRule="auto" w:before="6"/>
        <w:rPr>
          <w:rFonts w:ascii="黑体" w:hAnsi="黑体" w:cs="黑体" w:eastAsia="黑体" w:hint="default"/>
          <w:sz w:val="24"/>
          <w:szCs w:val="24"/>
        </w:rPr>
      </w:pPr>
    </w:p>
    <w:p>
      <w:pPr>
        <w:spacing w:before="0"/>
        <w:ind w:left="960" w:right="1790" w:firstLine="0"/>
        <w:jc w:val="left"/>
        <w:rPr>
          <w:rFonts w:ascii="黑体" w:hAnsi="黑体" w:cs="黑体" w:eastAsia="黑体" w:hint="default"/>
          <w:sz w:val="21"/>
          <w:szCs w:val="21"/>
        </w:rPr>
      </w:pPr>
      <w:r>
        <w:rPr>
          <w:rFonts w:ascii="黑体" w:hAnsi="黑体" w:cs="黑体" w:eastAsia="黑体" w:hint="default"/>
          <w:sz w:val="21"/>
          <w:szCs w:val="21"/>
        </w:rPr>
        <w:t>（一）</w:t>
      </w:r>
      <w:r>
        <w:rPr>
          <w:rFonts w:ascii="黑体" w:hAnsi="黑体" w:cs="黑体" w:eastAsia="黑体" w:hint="default"/>
          <w:spacing w:val="-13"/>
          <w:sz w:val="21"/>
          <w:szCs w:val="21"/>
        </w:rPr>
        <w:t> </w:t>
      </w:r>
      <w:r>
        <w:rPr>
          <w:rFonts w:ascii="黑体" w:hAnsi="黑体" w:cs="黑体" w:eastAsia="黑体" w:hint="default"/>
          <w:sz w:val="21"/>
          <w:szCs w:val="21"/>
        </w:rPr>
        <w:t>主要税种及税率</w:t>
      </w:r>
    </w:p>
    <w:p>
      <w:pPr>
        <w:spacing w:line="240" w:lineRule="auto" w:before="5"/>
        <w:rPr>
          <w:rFonts w:ascii="黑体" w:hAnsi="黑体" w:cs="黑体" w:eastAsia="黑体" w:hint="default"/>
          <w:sz w:val="4"/>
          <w:szCs w:val="4"/>
        </w:rPr>
      </w:pPr>
    </w:p>
    <w:tbl>
      <w:tblPr>
        <w:tblW w:w="0" w:type="auto"/>
        <w:jc w:val="left"/>
        <w:tblInd w:w="487" w:type="dxa"/>
        <w:tblLayout w:type="fixed"/>
        <w:tblCellMar>
          <w:top w:w="0" w:type="dxa"/>
          <w:left w:w="0" w:type="dxa"/>
          <w:bottom w:w="0" w:type="dxa"/>
          <w:right w:w="0" w:type="dxa"/>
        </w:tblCellMar>
        <w:tblLook w:val="01E0"/>
      </w:tblPr>
      <w:tblGrid>
        <w:gridCol w:w="2840"/>
        <w:gridCol w:w="2842"/>
        <w:gridCol w:w="2842"/>
      </w:tblGrid>
      <w:tr>
        <w:trPr>
          <w:trHeight w:val="374" w:hRule="exact"/>
        </w:trPr>
        <w:tc>
          <w:tcPr>
            <w:tcW w:w="284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8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842"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p>
        </w:tc>
      </w:tr>
      <w:tr>
        <w:trPr>
          <w:trHeight w:val="374" w:hRule="exact"/>
        </w:trPr>
        <w:tc>
          <w:tcPr>
            <w:tcW w:w="2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软件产品收入、系统集成收入</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left="30" w:right="0"/>
              <w:jc w:val="center"/>
              <w:rPr>
                <w:rFonts w:ascii="Times New Roman" w:hAnsi="Times New Roman" w:cs="Times New Roman" w:eastAsia="Times New Roman" w:hint="default"/>
                <w:sz w:val="18"/>
                <w:szCs w:val="18"/>
              </w:rPr>
            </w:pPr>
            <w:r>
              <w:rPr>
                <w:rFonts w:ascii="Times New Roman"/>
                <w:sz w:val="18"/>
              </w:rPr>
              <w:t>17</w:t>
            </w:r>
          </w:p>
        </w:tc>
      </w:tr>
      <w:tr>
        <w:trPr>
          <w:trHeight w:val="734" w:hRule="exact"/>
        </w:trPr>
        <w:tc>
          <w:tcPr>
            <w:tcW w:w="2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ind w:left="100" w:right="65"/>
              <w:jc w:val="left"/>
              <w:rPr>
                <w:rFonts w:ascii="宋体" w:hAnsi="宋体" w:cs="宋体" w:eastAsia="宋体" w:hint="default"/>
                <w:sz w:val="18"/>
                <w:szCs w:val="18"/>
              </w:rPr>
            </w:pPr>
            <w:r>
              <w:rPr>
                <w:rFonts w:ascii="宋体" w:hAnsi="宋体" w:cs="宋体" w:eastAsia="宋体" w:hint="default"/>
                <w:spacing w:val="-3"/>
                <w:sz w:val="18"/>
                <w:szCs w:val="18"/>
              </w:rPr>
              <w:t>软件开发收入、技术服务收入及电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信增值业务收入</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黑体" w:hAnsi="黑体" w:cs="黑体" w:eastAsia="黑体" w:hint="default"/>
                <w:sz w:val="19"/>
                <w:szCs w:val="19"/>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75" w:hRule="exact"/>
        </w:trPr>
        <w:tc>
          <w:tcPr>
            <w:tcW w:w="2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00" w:right="0"/>
              <w:jc w:val="left"/>
              <w:rPr>
                <w:rFonts w:ascii="宋体" w:hAnsi="宋体" w:cs="宋体" w:eastAsia="宋体" w:hint="default"/>
                <w:sz w:val="18"/>
                <w:szCs w:val="18"/>
              </w:rPr>
            </w:pPr>
            <w:r>
              <w:rPr>
                <w:rFonts w:ascii="宋体" w:hAnsi="宋体" w:cs="宋体" w:eastAsia="宋体" w:hint="default"/>
                <w:sz w:val="18"/>
                <w:szCs w:val="18"/>
              </w:rPr>
              <w:t>应交营业税额、应交增值税额</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8"/>
              <w:ind w:left="2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77" w:hRule="exact"/>
        </w:trPr>
        <w:tc>
          <w:tcPr>
            <w:tcW w:w="2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hAnsi="宋体" w:cs="宋体" w:eastAsia="宋体" w:hint="default"/>
                <w:sz w:val="18"/>
                <w:szCs w:val="18"/>
              </w:rPr>
              <w:t>应交营业税额、应交增值税额</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left="24" w:right="0"/>
              <w:jc w:val="center"/>
              <w:rPr>
                <w:rFonts w:ascii="Times New Roman" w:hAnsi="Times New Roman" w:cs="Times New Roman" w:eastAsia="Times New Roman" w:hint="default"/>
                <w:sz w:val="18"/>
                <w:szCs w:val="18"/>
              </w:rPr>
            </w:pPr>
            <w:r>
              <w:rPr>
                <w:rFonts w:ascii="Times New Roman"/>
                <w:sz w:val="18"/>
              </w:rPr>
              <w:t>3</w:t>
            </w:r>
          </w:p>
        </w:tc>
      </w:tr>
      <w:tr>
        <w:trPr>
          <w:trHeight w:val="374" w:hRule="exact"/>
        </w:trPr>
        <w:tc>
          <w:tcPr>
            <w:tcW w:w="28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应交营业税额、应交增值税额</w:t>
            </w:r>
          </w:p>
        </w:tc>
        <w:tc>
          <w:tcPr>
            <w:tcW w:w="28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left="24" w:right="0"/>
              <w:jc w:val="center"/>
              <w:rPr>
                <w:rFonts w:ascii="Times New Roman" w:hAnsi="Times New Roman" w:cs="Times New Roman" w:eastAsia="Times New Roman" w:hint="default"/>
                <w:sz w:val="18"/>
                <w:szCs w:val="18"/>
              </w:rPr>
            </w:pPr>
            <w:r>
              <w:rPr>
                <w:rFonts w:ascii="Times New Roman"/>
                <w:sz w:val="18"/>
              </w:rPr>
              <w:t>2</w:t>
            </w:r>
          </w:p>
        </w:tc>
      </w:tr>
      <w:tr>
        <w:trPr>
          <w:trHeight w:val="372" w:hRule="exact"/>
        </w:trPr>
        <w:tc>
          <w:tcPr>
            <w:tcW w:w="28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84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77"/>
              <w:ind w:left="2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240" w:lineRule="auto" w:before="11"/>
        <w:rPr>
          <w:rFonts w:ascii="黑体" w:hAnsi="黑体" w:cs="黑体" w:eastAsia="黑体" w:hint="default"/>
          <w:sz w:val="7"/>
          <w:szCs w:val="7"/>
        </w:rPr>
      </w:pPr>
    </w:p>
    <w:p>
      <w:pPr>
        <w:spacing w:line="420" w:lineRule="auto"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企业所得税税率说明：</w:t>
      </w:r>
      <w:r>
        <w:rPr>
          <w:rFonts w:ascii="宋体" w:hAnsi="宋体" w:cs="宋体" w:eastAsia="宋体" w:hint="default"/>
          <w:w w:val="100"/>
          <w:sz w:val="21"/>
          <w:szCs w:val="21"/>
        </w:rPr>
        <w:t> </w:t>
      </w:r>
      <w:r>
        <w:rPr>
          <w:rFonts w:ascii="宋体" w:hAnsi="宋体" w:cs="宋体" w:eastAsia="宋体" w:hint="default"/>
          <w:spacing w:val="-5"/>
          <w:sz w:val="21"/>
          <w:szCs w:val="21"/>
        </w:rPr>
        <w:t>本公司之子公司上海天缘迪柯信息技术有限公司、合肥天源迪科信息技术有限公司、北</w:t>
      </w:r>
      <w:r>
        <w:rPr>
          <w:rFonts w:ascii="宋体" w:hAnsi="宋体" w:cs="宋体" w:eastAsia="宋体" w:hint="default"/>
          <w:sz w:val="21"/>
          <w:szCs w:val="21"/>
        </w:rPr>
      </w:r>
    </w:p>
    <w:p>
      <w:pPr>
        <w:spacing w:line="396" w:lineRule="auto" w:before="47"/>
        <w:ind w:left="1020" w:right="1790" w:hanging="420"/>
        <w:jc w:val="left"/>
        <w:rPr>
          <w:rFonts w:ascii="宋体" w:hAnsi="宋体" w:cs="宋体" w:eastAsia="宋体" w:hint="default"/>
          <w:sz w:val="21"/>
          <w:szCs w:val="21"/>
        </w:rPr>
      </w:pPr>
      <w:r>
        <w:rPr>
          <w:rFonts w:ascii="宋体" w:hAnsi="宋体" w:cs="宋体" w:eastAsia="宋体" w:hint="default"/>
          <w:spacing w:val="-2"/>
          <w:sz w:val="21"/>
          <w:szCs w:val="21"/>
        </w:rPr>
        <w:t>京天源迪科信息技术有限公司、广州易星信息科技有限公司企业所得税税率均为</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25%</w:t>
      </w:r>
      <w:r>
        <w:rPr>
          <w:rFonts w:ascii="宋体" w:hAnsi="宋体" w:cs="宋体" w:eastAsia="宋体" w:hint="default"/>
          <w:spacing w:val="-1"/>
          <w:sz w:val="21"/>
          <w:szCs w:val="21"/>
        </w:rPr>
        <w:t>。</w:t>
      </w:r>
      <w:r>
        <w:rPr>
          <w:rFonts w:ascii="宋体" w:hAnsi="宋体" w:cs="宋体" w:eastAsia="宋体" w:hint="default"/>
          <w:spacing w:val="-87"/>
          <w:sz w:val="21"/>
          <w:szCs w:val="21"/>
        </w:rPr>
        <w:t> </w:t>
      </w:r>
      <w:r>
        <w:rPr>
          <w:rFonts w:ascii="宋体" w:hAnsi="宋体" w:cs="宋体" w:eastAsia="宋体" w:hint="default"/>
          <w:sz w:val="21"/>
          <w:szCs w:val="21"/>
        </w:rPr>
        <w:t>本公司及子公司为高新技术企业，</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年度企业所得税税率为</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before="177"/>
        <w:ind w:left="1020" w:right="1790" w:hanging="60"/>
        <w:jc w:val="left"/>
        <w:rPr>
          <w:rFonts w:ascii="黑体" w:hAnsi="黑体" w:cs="黑体" w:eastAsia="黑体" w:hint="default"/>
          <w:sz w:val="21"/>
          <w:szCs w:val="21"/>
        </w:rPr>
      </w:pPr>
      <w:r>
        <w:rPr>
          <w:rFonts w:ascii="黑体" w:hAnsi="黑体" w:cs="黑体" w:eastAsia="黑体" w:hint="default"/>
          <w:sz w:val="21"/>
          <w:szCs w:val="21"/>
        </w:rPr>
        <w:t>（二）</w:t>
      </w:r>
      <w:r>
        <w:rPr>
          <w:rFonts w:ascii="黑体" w:hAnsi="黑体" w:cs="黑体" w:eastAsia="黑体" w:hint="default"/>
          <w:spacing w:val="-14"/>
          <w:sz w:val="21"/>
          <w:szCs w:val="21"/>
        </w:rPr>
        <w:t> </w:t>
      </w:r>
      <w:r>
        <w:rPr>
          <w:rFonts w:ascii="黑体" w:hAnsi="黑体" w:cs="黑体" w:eastAsia="黑体" w:hint="default"/>
          <w:sz w:val="21"/>
          <w:szCs w:val="21"/>
        </w:rPr>
        <w:t>税收优惠</w:t>
      </w:r>
    </w:p>
    <w:p>
      <w:pPr>
        <w:spacing w:line="240" w:lineRule="auto" w:before="5"/>
        <w:rPr>
          <w:rFonts w:ascii="黑体" w:hAnsi="黑体" w:cs="黑体" w:eastAsia="黑体" w:hint="default"/>
          <w:sz w:val="27"/>
          <w:szCs w:val="27"/>
        </w:rPr>
      </w:pPr>
    </w:p>
    <w:p>
      <w:pPr>
        <w:spacing w:line="396" w:lineRule="auto" w:before="0"/>
        <w:ind w:left="1020" w:right="17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．企业所得税</w:t>
      </w:r>
      <w:r>
        <w:rPr>
          <w:rFonts w:ascii="宋体" w:hAnsi="宋体" w:cs="宋体" w:eastAsia="宋体" w:hint="default"/>
          <w:w w:val="100"/>
          <w:sz w:val="21"/>
          <w:szCs w:val="21"/>
        </w:rPr>
        <w:t> </w:t>
      </w:r>
      <w:r>
        <w:rPr>
          <w:rFonts w:ascii="宋体" w:hAnsi="宋体" w:cs="宋体" w:eastAsia="宋体" w:hint="default"/>
          <w:spacing w:val="-4"/>
          <w:sz w:val="21"/>
          <w:szCs w:val="21"/>
        </w:rPr>
        <w:t>根据深圳市科技工贸和信息化委员会、深圳市财政委员会、深圳市国家税务局、深圳市</w:t>
      </w:r>
    </w:p>
    <w:p>
      <w:pPr>
        <w:spacing w:before="68"/>
        <w:ind w:left="600" w:right="0" w:firstLine="0"/>
        <w:jc w:val="both"/>
        <w:rPr>
          <w:rFonts w:ascii="宋体" w:hAnsi="宋体" w:cs="宋体" w:eastAsia="宋体" w:hint="default"/>
          <w:sz w:val="21"/>
          <w:szCs w:val="21"/>
        </w:rPr>
      </w:pPr>
      <w:r>
        <w:rPr>
          <w:rFonts w:ascii="宋体" w:hAnsi="宋体" w:cs="宋体" w:eastAsia="宋体" w:hint="default"/>
          <w:sz w:val="21"/>
          <w:szCs w:val="21"/>
        </w:rPr>
        <w:t>地方税务局深科工贸信产业字</w:t>
      </w:r>
      <w:r>
        <w:rPr>
          <w:rFonts w:ascii="Times New Roman" w:hAnsi="Times New Roman" w:cs="Times New Roman" w:eastAsia="Times New Roman" w:hint="default"/>
          <w:sz w:val="21"/>
          <w:szCs w:val="21"/>
        </w:rPr>
        <w:t>[2011]118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号文件，本公司于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月再次被认定为国家</w:t>
      </w:r>
    </w:p>
    <w:p>
      <w:pPr>
        <w:spacing w:before="189"/>
        <w:ind w:left="600" w:right="0" w:firstLine="0"/>
        <w:jc w:val="both"/>
        <w:rPr>
          <w:rFonts w:ascii="宋体" w:hAnsi="宋体" w:cs="宋体" w:eastAsia="宋体" w:hint="default"/>
          <w:sz w:val="21"/>
          <w:szCs w:val="21"/>
        </w:rPr>
      </w:pPr>
      <w:r>
        <w:rPr>
          <w:rFonts w:ascii="宋体" w:hAnsi="宋体" w:cs="宋体" w:eastAsia="宋体" w:hint="default"/>
          <w:sz w:val="21"/>
          <w:szCs w:val="21"/>
        </w:rPr>
        <w:t>高新技术企业，认定有效期</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年。自</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年始本公司已连续四年被认定为国家规划布局内</w:t>
      </w:r>
    </w:p>
    <w:p>
      <w:pPr>
        <w:spacing w:line="396" w:lineRule="auto" w:before="189"/>
        <w:ind w:left="600" w:right="1767" w:firstLine="0"/>
        <w:jc w:val="both"/>
        <w:rPr>
          <w:rFonts w:ascii="宋体" w:hAnsi="宋体" w:cs="宋体" w:eastAsia="宋体" w:hint="default"/>
          <w:sz w:val="21"/>
          <w:szCs w:val="21"/>
        </w:rPr>
      </w:pPr>
      <w:r>
        <w:rPr>
          <w:rFonts w:ascii="宋体" w:hAnsi="宋体" w:cs="宋体" w:eastAsia="宋体" w:hint="default"/>
          <w:sz w:val="21"/>
          <w:szCs w:val="21"/>
        </w:rPr>
        <w:t>重点软件企业，由于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年度国家规划布局内重点软件企业的评审工作尚在进行之中，截</w:t>
      </w:r>
      <w:r>
        <w:rPr>
          <w:rFonts w:ascii="宋体" w:hAnsi="宋体" w:cs="宋体" w:eastAsia="宋体" w:hint="default"/>
          <w:w w:val="100"/>
          <w:sz w:val="21"/>
          <w:szCs w:val="21"/>
        </w:rPr>
        <w:t> </w:t>
      </w:r>
      <w:r>
        <w:rPr>
          <w:rFonts w:ascii="宋体" w:hAnsi="宋体" w:cs="宋体" w:eastAsia="宋体" w:hint="default"/>
          <w:sz w:val="21"/>
          <w:szCs w:val="21"/>
        </w:rPr>
        <w:t>至本财务报表报出日止，国家相关部门尚未公布评审结果，故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年度本公司暂按</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税率计算企业所得税。</w:t>
      </w:r>
    </w:p>
    <w:p>
      <w:pPr>
        <w:spacing w:before="68"/>
        <w:ind w:left="1020" w:right="17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．营业税</w:t>
      </w:r>
    </w:p>
    <w:p>
      <w:pPr>
        <w:spacing w:line="396" w:lineRule="auto" w:before="189"/>
        <w:ind w:left="600" w:right="1767" w:firstLine="419"/>
        <w:jc w:val="both"/>
        <w:rPr>
          <w:rFonts w:ascii="宋体" w:hAnsi="宋体" w:cs="宋体" w:eastAsia="宋体" w:hint="default"/>
          <w:sz w:val="21"/>
          <w:szCs w:val="21"/>
        </w:rPr>
      </w:pPr>
      <w:r>
        <w:rPr>
          <w:rFonts w:ascii="宋体" w:hAnsi="宋体" w:cs="宋体" w:eastAsia="宋体" w:hint="default"/>
          <w:sz w:val="21"/>
          <w:szCs w:val="21"/>
        </w:rPr>
        <w:t>根据财政部、国家税务总局财税字</w:t>
      </w:r>
      <w:r>
        <w:rPr>
          <w:rFonts w:ascii="Times New Roman" w:hAnsi="Times New Roman" w:cs="Times New Roman" w:eastAsia="Times New Roman" w:hint="default"/>
          <w:sz w:val="21"/>
          <w:szCs w:val="21"/>
        </w:rPr>
        <w:t>[1999]</w:t>
      </w:r>
      <w:r>
        <w:rPr>
          <w:rFonts w:ascii="宋体" w:hAnsi="宋体" w:cs="宋体" w:eastAsia="宋体" w:hint="default"/>
          <w:sz w:val="21"/>
          <w:szCs w:val="21"/>
        </w:rPr>
        <w:t>第 </w:t>
      </w:r>
      <w:r>
        <w:rPr>
          <w:rFonts w:ascii="Times New Roman" w:hAnsi="Times New Roman" w:cs="Times New Roman" w:eastAsia="Times New Roman" w:hint="default"/>
          <w:sz w:val="21"/>
          <w:szCs w:val="21"/>
        </w:rPr>
        <w:t>273</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号文《关于贯彻落实</w:t>
      </w:r>
      <w:r>
        <w:rPr>
          <w:rFonts w:ascii="Times New Roman" w:hAnsi="Times New Roman" w:cs="Times New Roman" w:eastAsia="Times New Roman" w:hint="default"/>
          <w:sz w:val="21"/>
          <w:szCs w:val="21"/>
        </w:rPr>
        <w:t>&lt;</w:t>
      </w:r>
      <w:r>
        <w:rPr>
          <w:rFonts w:ascii="宋体" w:hAnsi="宋体" w:cs="宋体" w:eastAsia="宋体" w:hint="default"/>
          <w:sz w:val="21"/>
          <w:szCs w:val="21"/>
        </w:rPr>
        <w:t>中共中央国务院</w:t>
      </w:r>
      <w:r>
        <w:rPr>
          <w:rFonts w:ascii="宋体" w:hAnsi="宋体" w:cs="宋体" w:eastAsia="宋体" w:hint="default"/>
          <w:w w:val="100"/>
          <w:sz w:val="21"/>
          <w:szCs w:val="21"/>
        </w:rPr>
        <w:t> </w:t>
      </w:r>
      <w:r>
        <w:rPr>
          <w:rFonts w:ascii="宋体" w:hAnsi="宋体" w:cs="宋体" w:eastAsia="宋体" w:hint="default"/>
          <w:spacing w:val="-1"/>
          <w:sz w:val="21"/>
          <w:szCs w:val="21"/>
        </w:rPr>
        <w:t>关于加强技术创新，发展高科技，实现产业化的决定</w:t>
      </w:r>
      <w:r>
        <w:rPr>
          <w:rFonts w:ascii="Times New Roman" w:hAnsi="Times New Roman" w:cs="Times New Roman" w:eastAsia="Times New Roman" w:hint="default"/>
          <w:spacing w:val="-1"/>
          <w:sz w:val="21"/>
          <w:szCs w:val="21"/>
        </w:rPr>
        <w:t>&gt;</w:t>
      </w:r>
      <w:r>
        <w:rPr>
          <w:rFonts w:ascii="宋体" w:hAnsi="宋体" w:cs="宋体" w:eastAsia="宋体" w:hint="default"/>
          <w:spacing w:val="-1"/>
          <w:sz w:val="21"/>
          <w:szCs w:val="21"/>
        </w:rPr>
        <w:t>有关税收问题的通知》及深圳市地方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w w:val="100"/>
          <w:sz w:val="21"/>
          <w:szCs w:val="21"/>
        </w:rPr>
        <w:t>税务局（深地税发</w:t>
      </w:r>
      <w:r>
        <w:rPr>
          <w:rFonts w:ascii="Times New Roman" w:hAnsi="Times New Roman" w:cs="Times New Roman" w:eastAsia="Times New Roman" w:hint="default"/>
          <w:spacing w:val="-2"/>
          <w:w w:val="100"/>
          <w:sz w:val="21"/>
          <w:szCs w:val="21"/>
        </w:rPr>
        <w:t>[1999]542</w:t>
      </w:r>
      <w:r>
        <w:rPr>
          <w:rFonts w:ascii="Times New Roman" w:hAnsi="Times New Roman" w:cs="Times New Roman" w:eastAsia="Times New Roman" w:hint="default"/>
          <w:w w:val="100"/>
          <w:sz w:val="21"/>
          <w:szCs w:val="21"/>
        </w:rPr>
        <w:t> </w:t>
      </w:r>
      <w:r>
        <w:rPr>
          <w:rFonts w:ascii="宋体" w:hAnsi="宋体" w:cs="宋体" w:eastAsia="宋体" w:hint="default"/>
          <w:spacing w:val="-5"/>
          <w:w w:val="100"/>
          <w:sz w:val="21"/>
          <w:szCs w:val="21"/>
        </w:rPr>
        <w:t>号文）《转发财政部国家税务总局关于贯彻落实</w:t>
      </w:r>
      <w:r>
        <w:rPr>
          <w:rFonts w:ascii="Times New Roman" w:hAnsi="Times New Roman" w:cs="Times New Roman" w:eastAsia="Times New Roman" w:hint="default"/>
          <w:spacing w:val="-5"/>
          <w:w w:val="100"/>
          <w:sz w:val="21"/>
          <w:szCs w:val="21"/>
        </w:rPr>
        <w:t>&lt;</w:t>
      </w:r>
      <w:r>
        <w:rPr>
          <w:rFonts w:ascii="宋体" w:hAnsi="宋体" w:cs="宋体" w:eastAsia="宋体" w:hint="default"/>
          <w:spacing w:val="-5"/>
          <w:w w:val="100"/>
          <w:sz w:val="21"/>
          <w:szCs w:val="21"/>
        </w:rPr>
        <w:t>中共中央国务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
          <w:sz w:val="21"/>
          <w:szCs w:val="21"/>
        </w:rPr>
        <w:t>院关于加强技术创新，发展高科技，实现产业化的决定</w:t>
      </w:r>
      <w:r>
        <w:rPr>
          <w:rFonts w:ascii="Times New Roman" w:hAnsi="Times New Roman" w:cs="Times New Roman" w:eastAsia="Times New Roman" w:hint="default"/>
          <w:spacing w:val="-1"/>
          <w:sz w:val="21"/>
          <w:szCs w:val="21"/>
        </w:rPr>
        <w:t>&gt;</w:t>
      </w:r>
      <w:r>
        <w:rPr>
          <w:rFonts w:ascii="宋体" w:hAnsi="宋体" w:cs="宋体" w:eastAsia="宋体" w:hint="default"/>
          <w:spacing w:val="-1"/>
          <w:sz w:val="21"/>
          <w:szCs w:val="21"/>
        </w:rPr>
        <w:t>有关税收问题的通知》规定：从事</w:t>
      </w:r>
      <w:r>
        <w:rPr>
          <w:rFonts w:ascii="宋体" w:hAnsi="宋体" w:cs="宋体" w:eastAsia="宋体" w:hint="default"/>
          <w:sz w:val="21"/>
          <w:szCs w:val="21"/>
        </w:rPr>
      </w:r>
    </w:p>
    <w:p>
      <w:pPr>
        <w:spacing w:after="0" w:line="396" w:lineRule="auto"/>
        <w:jc w:val="both"/>
        <w:rPr>
          <w:rFonts w:ascii="宋体" w:hAnsi="宋体" w:cs="宋体" w:eastAsia="宋体" w:hint="default"/>
          <w:sz w:val="21"/>
          <w:szCs w:val="21"/>
        </w:rPr>
        <w:sectPr>
          <w:pgSz w:w="11910" w:h="16840"/>
          <w:pgMar w:header="873" w:footer="344" w:top="1320" w:bottom="540" w:left="1200" w:right="0"/>
        </w:sectPr>
      </w:pPr>
    </w:p>
    <w:p>
      <w:pPr>
        <w:spacing w:line="240" w:lineRule="auto" w:before="9"/>
        <w:rPr>
          <w:rFonts w:ascii="宋体" w:hAnsi="宋体" w:cs="宋体" w:eastAsia="宋体" w:hint="default"/>
          <w:sz w:val="16"/>
          <w:szCs w:val="16"/>
        </w:rPr>
      </w:pPr>
    </w:p>
    <w:p>
      <w:pPr>
        <w:spacing w:line="415" w:lineRule="auto" w:before="36"/>
        <w:ind w:left="600" w:right="1682" w:firstLine="0"/>
        <w:jc w:val="left"/>
        <w:rPr>
          <w:rFonts w:ascii="宋体" w:hAnsi="宋体" w:cs="宋体" w:eastAsia="宋体" w:hint="default"/>
          <w:sz w:val="21"/>
          <w:szCs w:val="21"/>
        </w:rPr>
      </w:pPr>
      <w:r>
        <w:rPr>
          <w:rFonts w:ascii="宋体" w:hAnsi="宋体" w:cs="宋体" w:eastAsia="宋体" w:hint="default"/>
          <w:spacing w:val="-4"/>
          <w:sz w:val="21"/>
          <w:szCs w:val="21"/>
        </w:rPr>
        <w:t>技术转让、技术开发业务和与之相关的技术咨询、技术服务业务取得的收入，免征营业税。</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根据深圳市地方税务局的要求，本公司从事技术转让、开发业务申请免征营业税时，须持技</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术转让、开发的书面合同，到深圳市科技和信息局进行认定，再持相关的书面合同和深圳市</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科技和信息局开具的《深圳市技术转让、技术开发及相关服务性收入认定登记证明》至深圳</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6"/>
          <w:sz w:val="21"/>
          <w:szCs w:val="21"/>
        </w:rPr>
        <w:t>市地方税务局审核备案。在科技和税务部门审核备案以前，本公司先按有关规定缴纳营业税，</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6"/>
          <w:sz w:val="21"/>
          <w:szCs w:val="21"/>
        </w:rPr>
        <w:t>待科技和税务部门审核备案后，再从以后应缴的营业税款中抵交，如以后 </w:t>
      </w:r>
      <w:r>
        <w:rPr>
          <w:rFonts w:ascii="Times New Roman" w:hAnsi="Times New Roman" w:cs="Times New Roman" w:eastAsia="Times New Roman" w:hint="default"/>
          <w:sz w:val="21"/>
          <w:szCs w:val="21"/>
        </w:rPr>
        <w:t>1 </w:t>
      </w:r>
      <w:r>
        <w:rPr>
          <w:rFonts w:ascii="宋体" w:hAnsi="宋体" w:cs="宋体" w:eastAsia="宋体" w:hint="default"/>
          <w:spacing w:val="-5"/>
          <w:sz w:val="21"/>
          <w:szCs w:val="21"/>
        </w:rPr>
        <w:t>年内未发生应缴</w:t>
      </w:r>
      <w:r>
        <w:rPr>
          <w:rFonts w:ascii="宋体" w:hAnsi="宋体" w:cs="宋体" w:eastAsia="宋体" w:hint="default"/>
          <w:spacing w:val="-55"/>
          <w:sz w:val="21"/>
          <w:szCs w:val="21"/>
        </w:rPr>
        <w:t> </w:t>
      </w:r>
      <w:r>
        <w:rPr>
          <w:rFonts w:ascii="宋体" w:hAnsi="宋体" w:cs="宋体" w:eastAsia="宋体" w:hint="default"/>
          <w:spacing w:val="-6"/>
          <w:sz w:val="21"/>
          <w:szCs w:val="21"/>
        </w:rPr>
        <w:t>营业税的行为，或其应缴税款不足以抵顶免税额的，本公司可向税务机关申请办理退税。</w:t>
      </w:r>
    </w:p>
    <w:p>
      <w:pPr>
        <w:spacing w:line="348" w:lineRule="auto" w:before="4"/>
        <w:ind w:left="1020" w:right="179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．增值税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w w:val="100"/>
          <w:sz w:val="21"/>
          <w:szCs w:val="21"/>
        </w:rPr>
        <w:t>根据《国务院关于印发进一步鼓励软件产业和集成电路产业发展若干政策的通知》（国</w:t>
      </w:r>
    </w:p>
    <w:p>
      <w:pPr>
        <w:spacing w:line="352" w:lineRule="auto" w:before="50"/>
        <w:ind w:left="600" w:right="1791" w:firstLine="0"/>
        <w:jc w:val="both"/>
        <w:rPr>
          <w:rFonts w:ascii="宋体" w:hAnsi="宋体" w:cs="宋体" w:eastAsia="宋体" w:hint="default"/>
          <w:sz w:val="21"/>
          <w:szCs w:val="21"/>
        </w:rPr>
      </w:pPr>
      <w:r>
        <w:rPr>
          <w:rFonts w:ascii="宋体" w:hAnsi="宋体" w:cs="宋体" w:eastAsia="宋体" w:hint="default"/>
          <w:spacing w:val="-2"/>
          <w:w w:val="100"/>
          <w:sz w:val="21"/>
          <w:szCs w:val="21"/>
        </w:rPr>
        <w:t>发</w:t>
      </w:r>
      <w:r>
        <w:rPr>
          <w:rFonts w:ascii="Times New Roman" w:hAnsi="Times New Roman" w:cs="Times New Roman" w:eastAsia="Times New Roman" w:hint="default"/>
          <w:spacing w:val="-2"/>
          <w:w w:val="100"/>
          <w:sz w:val="21"/>
          <w:szCs w:val="21"/>
        </w:rPr>
        <w:t>[2011]4</w:t>
      </w:r>
      <w:r>
        <w:rPr>
          <w:rFonts w:ascii="Times New Roman" w:hAnsi="Times New Roman" w:cs="Times New Roman" w:eastAsia="Times New Roman" w:hint="default"/>
          <w:spacing w:val="46"/>
          <w:w w:val="100"/>
          <w:sz w:val="21"/>
          <w:szCs w:val="21"/>
        </w:rPr>
        <w:t> </w:t>
      </w:r>
      <w:r>
        <w:rPr>
          <w:rFonts w:ascii="宋体" w:hAnsi="宋体" w:cs="宋体" w:eastAsia="宋体" w:hint="default"/>
          <w:spacing w:val="-6"/>
          <w:w w:val="100"/>
          <w:sz w:val="21"/>
          <w:szCs w:val="21"/>
        </w:rPr>
        <w:t>号），以及财政部、国家税务总局财税财税</w:t>
      </w:r>
      <w:r>
        <w:rPr>
          <w:rFonts w:ascii="Times New Roman" w:hAnsi="Times New Roman" w:cs="Times New Roman" w:eastAsia="Times New Roman" w:hint="default"/>
          <w:spacing w:val="-6"/>
          <w:w w:val="100"/>
          <w:sz w:val="21"/>
          <w:szCs w:val="21"/>
        </w:rPr>
        <w:t>[2011]100</w:t>
      </w:r>
      <w:r>
        <w:rPr>
          <w:rFonts w:ascii="Times New Roman" w:hAnsi="Times New Roman" w:cs="Times New Roman" w:eastAsia="Times New Roman" w:hint="default"/>
          <w:spacing w:val="43"/>
          <w:w w:val="100"/>
          <w:sz w:val="21"/>
          <w:szCs w:val="21"/>
        </w:rPr>
        <w:t> </w:t>
      </w:r>
      <w:r>
        <w:rPr>
          <w:rFonts w:ascii="宋体" w:hAnsi="宋体" w:cs="宋体" w:eastAsia="宋体" w:hint="default"/>
          <w:spacing w:val="-2"/>
          <w:w w:val="100"/>
          <w:sz w:val="21"/>
          <w:szCs w:val="21"/>
        </w:rPr>
        <w:t>号《关于软件产品增值税政</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策的通知》的规定，自</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日起执行，增值税一般纳税人销售其自行开发生产的</w:t>
      </w:r>
      <w:r>
        <w:rPr>
          <w:rFonts w:ascii="宋体" w:hAnsi="宋体" w:cs="宋体" w:eastAsia="宋体" w:hint="default"/>
          <w:w w:val="100"/>
          <w:sz w:val="21"/>
          <w:szCs w:val="21"/>
        </w:rPr>
        <w:t> </w:t>
      </w:r>
      <w:r>
        <w:rPr>
          <w:rFonts w:ascii="宋体" w:hAnsi="宋体" w:cs="宋体" w:eastAsia="宋体" w:hint="default"/>
          <w:spacing w:val="-3"/>
          <w:sz w:val="21"/>
          <w:szCs w:val="21"/>
        </w:rPr>
        <w:t>软件产品，按</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税率征收增值税后，对其增值税实际税负超过</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w:t>
      </w:r>
      <w:r>
        <w:rPr>
          <w:rFonts w:ascii="宋体" w:hAnsi="宋体" w:cs="宋体" w:eastAsia="宋体" w:hint="default"/>
          <w:w w:val="100"/>
          <w:sz w:val="21"/>
          <w:szCs w:val="21"/>
        </w:rPr>
        <w:t> </w:t>
      </w:r>
      <w:r>
        <w:rPr>
          <w:rFonts w:ascii="宋体" w:hAnsi="宋体" w:cs="宋体" w:eastAsia="宋体" w:hint="default"/>
          <w:spacing w:val="-4"/>
          <w:sz w:val="21"/>
          <w:szCs w:val="21"/>
        </w:rPr>
        <w:t>策。同时，深圳市国家税务局关于发布《深圳市软件产品增值税即征即退管理措施》的公告</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号规定，</w:t>
      </w:r>
      <w:r>
        <w:rPr>
          <w:rFonts w:ascii="Times New Roman" w:hAnsi="Times New Roman" w:cs="Times New Roman" w:eastAsia="Times New Roman" w:hint="default"/>
          <w:spacing w:val="-7"/>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年度软件产品增值税即征即退政策从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日起执行，其</w:t>
      </w:r>
    </w:p>
    <w:p>
      <w:pPr>
        <w:spacing w:line="348" w:lineRule="auto" w:before="20"/>
        <w:ind w:left="600" w:right="1791" w:firstLine="0"/>
        <w:jc w:val="both"/>
        <w:rPr>
          <w:rFonts w:ascii="宋体" w:hAnsi="宋体" w:cs="宋体" w:eastAsia="宋体" w:hint="default"/>
          <w:sz w:val="21"/>
          <w:szCs w:val="21"/>
        </w:rPr>
      </w:pPr>
      <w:r>
        <w:rPr>
          <w:rFonts w:ascii="宋体" w:hAnsi="宋体" w:cs="宋体" w:eastAsia="宋体" w:hint="default"/>
          <w:sz w:val="21"/>
          <w:szCs w:val="21"/>
        </w:rPr>
        <w:t>中软件产品增值税税款所属期为</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年度以前的，仍按《深圳市软件产品增值税即征即退</w:t>
      </w:r>
      <w:r>
        <w:rPr>
          <w:rFonts w:ascii="宋体" w:hAnsi="宋体" w:cs="宋体" w:eastAsia="宋体" w:hint="default"/>
          <w:w w:val="100"/>
          <w:sz w:val="21"/>
          <w:szCs w:val="21"/>
        </w:rPr>
        <w:t> </w:t>
      </w:r>
      <w:r>
        <w:rPr>
          <w:rFonts w:ascii="宋体" w:hAnsi="宋体" w:cs="宋体" w:eastAsia="宋体" w:hint="default"/>
          <w:spacing w:val="-7"/>
          <w:w w:val="100"/>
          <w:sz w:val="21"/>
          <w:szCs w:val="21"/>
        </w:rPr>
        <w:t>工作指引》（深国税发〔</w:t>
      </w:r>
      <w:r>
        <w:rPr>
          <w:rFonts w:ascii="Times New Roman" w:hAnsi="Times New Roman" w:cs="Times New Roman" w:eastAsia="Times New Roman" w:hint="default"/>
          <w:spacing w:val="-7"/>
          <w:w w:val="100"/>
          <w:sz w:val="21"/>
          <w:szCs w:val="21"/>
        </w:rPr>
        <w:t>2008</w:t>
      </w:r>
      <w:r>
        <w:rPr>
          <w:rFonts w:ascii="宋体" w:hAnsi="宋体" w:cs="宋体" w:eastAsia="宋体" w:hint="default"/>
          <w:spacing w:val="-7"/>
          <w:w w:val="100"/>
          <w:sz w:val="21"/>
          <w:szCs w:val="21"/>
        </w:rPr>
        <w:t>〕</w:t>
      </w:r>
      <w:r>
        <w:rPr>
          <w:rFonts w:ascii="Times New Roman" w:hAnsi="Times New Roman" w:cs="Times New Roman" w:eastAsia="Times New Roman" w:hint="default"/>
          <w:spacing w:val="-7"/>
          <w:w w:val="100"/>
          <w:sz w:val="21"/>
          <w:szCs w:val="21"/>
        </w:rPr>
        <w:t>149</w:t>
      </w:r>
      <w:r>
        <w:rPr>
          <w:rFonts w:ascii="Times New Roman" w:hAnsi="Times New Roman" w:cs="Times New Roman" w:eastAsia="Times New Roman" w:hint="default"/>
          <w:spacing w:val="21"/>
          <w:w w:val="100"/>
          <w:sz w:val="21"/>
          <w:szCs w:val="21"/>
        </w:rPr>
        <w:t> </w:t>
      </w:r>
      <w:r>
        <w:rPr>
          <w:rFonts w:ascii="宋体" w:hAnsi="宋体" w:cs="宋体" w:eastAsia="宋体" w:hint="default"/>
          <w:spacing w:val="-10"/>
          <w:w w:val="100"/>
          <w:sz w:val="21"/>
          <w:szCs w:val="21"/>
        </w:rPr>
        <w:t>号）、《关于深圳市软件产品增值税即征即退工作指引有</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6"/>
          <w:w w:val="100"/>
          <w:sz w:val="21"/>
          <w:szCs w:val="21"/>
        </w:rPr>
        <w:t>关问题的补充通知》（深国税函〔</w:t>
      </w:r>
      <w:r>
        <w:rPr>
          <w:rFonts w:ascii="Times New Roman" w:hAnsi="Times New Roman" w:cs="Times New Roman" w:eastAsia="Times New Roman" w:hint="default"/>
          <w:spacing w:val="-6"/>
          <w:w w:val="100"/>
          <w:sz w:val="21"/>
          <w:szCs w:val="21"/>
        </w:rPr>
        <w:t>2009</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204</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11"/>
          <w:w w:val="100"/>
          <w:sz w:val="21"/>
          <w:szCs w:val="21"/>
        </w:rPr>
        <w:t>号）、《关于明确嵌入式软件销售有关增值税问</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7"/>
          <w:w w:val="100"/>
          <w:sz w:val="21"/>
          <w:szCs w:val="21"/>
        </w:rPr>
        <w:t>题的通知》（深国税函〔</w:t>
      </w:r>
      <w:r>
        <w:rPr>
          <w:rFonts w:ascii="Times New Roman" w:hAnsi="Times New Roman" w:cs="Times New Roman" w:eastAsia="Times New Roman" w:hint="default"/>
          <w:spacing w:val="-7"/>
          <w:w w:val="100"/>
          <w:sz w:val="21"/>
          <w:szCs w:val="21"/>
        </w:rPr>
        <w:t>2010</w:t>
      </w:r>
      <w:r>
        <w:rPr>
          <w:rFonts w:ascii="宋体" w:hAnsi="宋体" w:cs="宋体" w:eastAsia="宋体" w:hint="default"/>
          <w:spacing w:val="-7"/>
          <w:w w:val="100"/>
          <w:sz w:val="21"/>
          <w:szCs w:val="21"/>
        </w:rPr>
        <w:t>〕</w:t>
      </w:r>
      <w:r>
        <w:rPr>
          <w:rFonts w:ascii="Times New Roman" w:hAnsi="Times New Roman" w:cs="Times New Roman" w:eastAsia="Times New Roman" w:hint="default"/>
          <w:spacing w:val="-7"/>
          <w:w w:val="100"/>
          <w:sz w:val="21"/>
          <w:szCs w:val="21"/>
        </w:rPr>
        <w:t>192</w:t>
      </w:r>
      <w:r>
        <w:rPr>
          <w:rFonts w:ascii="Times New Roman" w:hAnsi="Times New Roman" w:cs="Times New Roman" w:eastAsia="Times New Roman" w:hint="default"/>
          <w:spacing w:val="13"/>
          <w:w w:val="100"/>
          <w:sz w:val="21"/>
          <w:szCs w:val="21"/>
        </w:rPr>
        <w:t> </w:t>
      </w:r>
      <w:r>
        <w:rPr>
          <w:rFonts w:ascii="宋体" w:hAnsi="宋体" w:cs="宋体" w:eastAsia="宋体" w:hint="default"/>
          <w:spacing w:val="-2"/>
          <w:w w:val="100"/>
          <w:sz w:val="21"/>
          <w:szCs w:val="21"/>
        </w:rPr>
        <w:t>号）等文件规定履行。</w:t>
      </w:r>
    </w:p>
    <w:p>
      <w:pPr>
        <w:spacing w:line="240" w:lineRule="auto" w:before="1"/>
        <w:rPr>
          <w:rFonts w:ascii="宋体" w:hAnsi="宋体" w:cs="宋体" w:eastAsia="宋体" w:hint="default"/>
          <w:sz w:val="28"/>
          <w:szCs w:val="28"/>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附注四、企业合并及合并财务报表</w:t>
      </w:r>
    </w:p>
    <w:p>
      <w:pPr>
        <w:spacing w:line="240" w:lineRule="auto" w:before="0"/>
        <w:rPr>
          <w:rFonts w:ascii="黑体" w:hAnsi="黑体" w:cs="黑体" w:eastAsia="黑体" w:hint="default"/>
          <w:sz w:val="25"/>
          <w:szCs w:val="25"/>
        </w:rPr>
      </w:pPr>
    </w:p>
    <w:p>
      <w:pPr>
        <w:spacing w:before="0"/>
        <w:ind w:left="1020" w:right="1790" w:firstLine="0"/>
        <w:jc w:val="left"/>
        <w:rPr>
          <w:rFonts w:ascii="黑体" w:hAnsi="黑体" w:cs="黑体" w:eastAsia="黑体" w:hint="default"/>
          <w:sz w:val="21"/>
          <w:szCs w:val="21"/>
        </w:rPr>
      </w:pPr>
      <w:r>
        <w:rPr>
          <w:rFonts w:ascii="黑体" w:hAnsi="黑体" w:cs="黑体" w:eastAsia="黑体" w:hint="default"/>
          <w:sz w:val="21"/>
          <w:szCs w:val="21"/>
        </w:rPr>
        <w:t>（一）</w:t>
      </w:r>
      <w:r>
        <w:rPr>
          <w:rFonts w:ascii="黑体" w:hAnsi="黑体" w:cs="黑体" w:eastAsia="黑体" w:hint="default"/>
          <w:spacing w:val="-73"/>
          <w:sz w:val="21"/>
          <w:szCs w:val="21"/>
        </w:rPr>
        <w:t> </w:t>
      </w:r>
      <w:r>
        <w:rPr>
          <w:rFonts w:ascii="黑体" w:hAnsi="黑体" w:cs="黑体" w:eastAsia="黑体" w:hint="default"/>
          <w:sz w:val="21"/>
          <w:szCs w:val="21"/>
        </w:rPr>
        <w:t>子公司情况</w:t>
      </w:r>
    </w:p>
    <w:p>
      <w:pPr>
        <w:spacing w:line="240" w:lineRule="auto" w:before="6"/>
        <w:rPr>
          <w:rFonts w:ascii="黑体" w:hAnsi="黑体" w:cs="黑体" w:eastAsia="黑体" w:hint="default"/>
          <w:sz w:val="24"/>
          <w:szCs w:val="24"/>
        </w:rPr>
      </w:pPr>
    </w:p>
    <w:p>
      <w:pPr>
        <w:spacing w:before="0"/>
        <w:ind w:left="96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．通过设立或投资等方式取得的子公司</w:t>
      </w:r>
    </w:p>
    <w:p>
      <w:pPr>
        <w:spacing w:line="240" w:lineRule="auto" w:before="2"/>
        <w:rPr>
          <w:rFonts w:ascii="黑体" w:hAnsi="黑体" w:cs="黑体" w:eastAsia="黑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938"/>
        <w:gridCol w:w="751"/>
        <w:gridCol w:w="571"/>
        <w:gridCol w:w="685"/>
        <w:gridCol w:w="1846"/>
        <w:gridCol w:w="850"/>
        <w:gridCol w:w="994"/>
        <w:gridCol w:w="588"/>
        <w:gridCol w:w="476"/>
        <w:gridCol w:w="533"/>
        <w:gridCol w:w="530"/>
        <w:gridCol w:w="535"/>
      </w:tblGrid>
      <w:tr>
        <w:trPr>
          <w:trHeight w:val="324" w:hRule="exact"/>
        </w:trPr>
        <w:tc>
          <w:tcPr>
            <w:tcW w:w="93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314" w:lineRule="auto"/>
              <w:ind w:left="285" w:right="1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5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314" w:lineRule="auto"/>
              <w:ind w:left="98" w:right="10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314" w:lineRule="auto"/>
              <w:ind w:left="156" w:right="158"/>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4"/>
                <w:szCs w:val="24"/>
              </w:rPr>
            </w:pPr>
          </w:p>
          <w:p>
            <w:pPr>
              <w:pStyle w:val="TableParagraph"/>
              <w:spacing w:line="314" w:lineRule="auto"/>
              <w:ind w:left="151" w:right="58"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994" w:type="dxa"/>
            <w:vMerge w:val="restart"/>
            <w:tcBorders>
              <w:top w:val="single" w:sz="4" w:space="0" w:color="000000"/>
              <w:left w:val="single" w:sz="4" w:space="0" w:color="000000"/>
              <w:right w:val="single" w:sz="4" w:space="0" w:color="000000"/>
            </w:tcBorders>
          </w:tcPr>
          <w:p>
            <w:pPr>
              <w:pStyle w:val="TableParagraph"/>
              <w:spacing w:line="316" w:lineRule="auto" w:before="10"/>
              <w:ind w:left="40" w:right="41"/>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2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304" w:lineRule="auto"/>
              <w:ind w:left="81" w:right="83"/>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322" w:hRule="exact"/>
        </w:trPr>
        <w:tc>
          <w:tcPr>
            <w:tcW w:w="93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184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535" w:type="dxa"/>
            <w:vMerge/>
            <w:tcBorders>
              <w:left w:val="single" w:sz="4" w:space="0" w:color="000000"/>
              <w:right w:val="single" w:sz="4" w:space="0" w:color="000000"/>
            </w:tcBorders>
          </w:tcPr>
          <w:p>
            <w:pPr/>
          </w:p>
        </w:tc>
      </w:tr>
      <w:tr>
        <w:trPr>
          <w:trHeight w:val="613" w:hRule="exact"/>
        </w:trPr>
        <w:tc>
          <w:tcPr>
            <w:tcW w:w="938"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184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7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535" w:type="dxa"/>
            <w:vMerge/>
            <w:tcBorders>
              <w:left w:val="single" w:sz="4" w:space="0" w:color="000000"/>
              <w:bottom w:val="single" w:sz="4" w:space="0" w:color="000000"/>
              <w:right w:val="single" w:sz="4" w:space="0" w:color="000000"/>
            </w:tcBorders>
          </w:tcPr>
          <w:p>
            <w:pPr/>
          </w:p>
        </w:tc>
      </w:tr>
      <w:tr>
        <w:trPr>
          <w:trHeight w:val="235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4"/>
                <w:szCs w:val="24"/>
              </w:rPr>
            </w:pPr>
          </w:p>
          <w:p>
            <w:pPr>
              <w:pStyle w:val="TableParagraph"/>
              <w:spacing w:line="316" w:lineRule="auto"/>
              <w:ind w:left="23" w:right="91"/>
              <w:jc w:val="both"/>
              <w:rPr>
                <w:rFonts w:ascii="宋体" w:hAnsi="宋体" w:cs="宋体" w:eastAsia="宋体" w:hint="default"/>
                <w:sz w:val="18"/>
                <w:szCs w:val="18"/>
              </w:rPr>
            </w:pPr>
            <w:r>
              <w:rPr>
                <w:rFonts w:ascii="宋体" w:hAnsi="宋体" w:cs="宋体" w:eastAsia="宋体" w:hint="default"/>
                <w:sz w:val="18"/>
                <w:szCs w:val="18"/>
              </w:rPr>
              <w:t>上海天缘 迪柯信息 技术有限 公司（</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5"/>
              <w:ind w:right="0"/>
              <w:jc w:val="left"/>
              <w:rPr>
                <w:rFonts w:ascii="黑体" w:hAnsi="黑体" w:cs="黑体" w:eastAsia="黑体" w:hint="default"/>
                <w:sz w:val="26"/>
                <w:szCs w:val="2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4"/>
                <w:szCs w:val="14"/>
              </w:rPr>
            </w:pPr>
          </w:p>
          <w:p>
            <w:pPr>
              <w:pStyle w:val="TableParagraph"/>
              <w:spacing w:line="304" w:lineRule="auto"/>
              <w:ind w:left="98" w:right="101"/>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316" w:lineRule="auto"/>
              <w:ind w:left="23" w:right="11"/>
              <w:jc w:val="both"/>
              <w:rPr>
                <w:rFonts w:ascii="宋体" w:hAnsi="宋体" w:cs="宋体" w:eastAsia="宋体" w:hint="default"/>
                <w:sz w:val="18"/>
                <w:szCs w:val="18"/>
              </w:rPr>
            </w:pPr>
            <w:r>
              <w:rPr>
                <w:rFonts w:ascii="宋体" w:hAnsi="宋体" w:cs="宋体" w:eastAsia="宋体" w:hint="default"/>
                <w:sz w:val="18"/>
                <w:szCs w:val="18"/>
              </w:rPr>
              <w:t>计算机软件、硬件产品 的生产和销售（除计算 </w:t>
            </w:r>
            <w:r>
              <w:rPr>
                <w:rFonts w:ascii="宋体" w:hAnsi="宋体" w:cs="宋体" w:eastAsia="宋体" w:hint="default"/>
                <w:spacing w:val="18"/>
                <w:sz w:val="18"/>
                <w:szCs w:val="18"/>
              </w:rPr>
              <w:t>机信息系统安全专用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产品）；计算机和网络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系统设计，软件开发， 系统集成；信息系统技</w:t>
            </w:r>
            <w:r>
              <w:rPr>
                <w:rFonts w:ascii="宋体" w:hAnsi="宋体" w:cs="宋体" w:eastAsia="宋体" w:hint="default"/>
                <w:sz w:val="18"/>
                <w:szCs w:val="18"/>
              </w:rPr>
              <w:t> 术咨询和技术服务。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2"/>
              <w:ind w:right="12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2"/>
              <w:ind w:left="134" w:right="0"/>
              <w:jc w:val="left"/>
              <w:rPr>
                <w:rFonts w:ascii="Times New Roman" w:hAnsi="Times New Roman" w:cs="Times New Roman" w:eastAsia="Times New Roman" w:hint="default"/>
                <w:sz w:val="18"/>
                <w:szCs w:val="18"/>
              </w:rPr>
            </w:pPr>
            <w:r>
              <w:rPr>
                <w:rFonts w:ascii="Times New Roman"/>
                <w:sz w:val="18"/>
              </w:rPr>
              <w:t>100%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2"/>
              <w:ind w:left="1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2"/>
              <w:ind w:left="59"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2"/>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5"/>
              <w:ind w:right="0"/>
              <w:jc w:val="left"/>
              <w:rPr>
                <w:rFonts w:ascii="黑体" w:hAnsi="黑体" w:cs="黑体" w:eastAsia="黑体" w:hint="default"/>
                <w:sz w:val="26"/>
                <w:szCs w:val="2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footerReference w:type="default" r:id="rId638"/>
          <w:pgSz w:w="11910" w:h="16840"/>
          <w:pgMar w:footer="344" w:header="873" w:top="1320" w:bottom="540" w:left="1200" w:right="0"/>
        </w:sectPr>
      </w:pPr>
    </w:p>
    <w:p>
      <w:pPr>
        <w:spacing w:line="240" w:lineRule="auto" w:before="10"/>
        <w:rPr>
          <w:rFonts w:ascii="黑体" w:hAnsi="黑体" w:cs="黑体" w:eastAsia="黑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938"/>
        <w:gridCol w:w="751"/>
        <w:gridCol w:w="571"/>
        <w:gridCol w:w="685"/>
        <w:gridCol w:w="1846"/>
        <w:gridCol w:w="850"/>
        <w:gridCol w:w="994"/>
        <w:gridCol w:w="588"/>
        <w:gridCol w:w="476"/>
        <w:gridCol w:w="533"/>
        <w:gridCol w:w="530"/>
        <w:gridCol w:w="535"/>
      </w:tblGrid>
      <w:tr>
        <w:trPr>
          <w:trHeight w:val="2038"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2"/>
                <w:szCs w:val="12"/>
              </w:rPr>
            </w:pPr>
          </w:p>
          <w:p>
            <w:pPr>
              <w:pStyle w:val="TableParagraph"/>
              <w:spacing w:line="316" w:lineRule="auto"/>
              <w:ind w:left="23" w:right="91"/>
              <w:jc w:val="both"/>
              <w:rPr>
                <w:rFonts w:ascii="宋体" w:hAnsi="宋体" w:cs="宋体" w:eastAsia="宋体" w:hint="default"/>
                <w:sz w:val="18"/>
                <w:szCs w:val="18"/>
              </w:rPr>
            </w:pPr>
            <w:r>
              <w:rPr>
                <w:rFonts w:ascii="宋体" w:hAnsi="宋体" w:cs="宋体" w:eastAsia="宋体" w:hint="default"/>
                <w:sz w:val="18"/>
                <w:szCs w:val="18"/>
              </w:rPr>
              <w:t>合肥天源 迪科信息 技术有限 公司（</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合肥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20"/>
                <w:szCs w:val="20"/>
              </w:rPr>
            </w:pPr>
          </w:p>
          <w:p>
            <w:pPr>
              <w:pStyle w:val="TableParagraph"/>
              <w:spacing w:line="304" w:lineRule="auto"/>
              <w:ind w:left="98" w:right="101"/>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2"/>
                <w:szCs w:val="12"/>
              </w:rPr>
            </w:pPr>
          </w:p>
          <w:p>
            <w:pPr>
              <w:pStyle w:val="TableParagraph"/>
              <w:spacing w:line="316" w:lineRule="auto"/>
              <w:ind w:left="23" w:right="11"/>
              <w:jc w:val="both"/>
              <w:rPr>
                <w:rFonts w:ascii="宋体" w:hAnsi="宋体" w:cs="宋体" w:eastAsia="宋体" w:hint="default"/>
                <w:sz w:val="18"/>
                <w:szCs w:val="18"/>
              </w:rPr>
            </w:pPr>
            <w:r>
              <w:rPr>
                <w:rFonts w:ascii="宋体" w:hAnsi="宋体" w:cs="宋体" w:eastAsia="宋体" w:hint="default"/>
                <w:spacing w:val="18"/>
                <w:sz w:val="18"/>
                <w:szCs w:val="18"/>
              </w:rPr>
              <w:t>计算机软硬件产品的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生产和销售及售后服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务；计算机和网络系统</w:t>
            </w:r>
            <w:r>
              <w:rPr>
                <w:rFonts w:ascii="宋体" w:hAnsi="宋体" w:cs="宋体" w:eastAsia="宋体" w:hint="default"/>
                <w:sz w:val="18"/>
                <w:szCs w:val="18"/>
              </w:rPr>
              <w:t> 设计、软件开发、系统 集成；信息系统咨询和 技术服务；培训服务。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726"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8"/>
                <w:szCs w:val="18"/>
              </w:rPr>
            </w:pPr>
          </w:p>
          <w:p>
            <w:pPr>
              <w:pStyle w:val="TableParagraph"/>
              <w:spacing w:line="316" w:lineRule="auto"/>
              <w:ind w:left="23" w:right="91"/>
              <w:jc w:val="both"/>
              <w:rPr>
                <w:rFonts w:ascii="宋体" w:hAnsi="宋体" w:cs="宋体" w:eastAsia="宋体" w:hint="default"/>
                <w:sz w:val="18"/>
                <w:szCs w:val="18"/>
              </w:rPr>
            </w:pPr>
            <w:r>
              <w:rPr>
                <w:rFonts w:ascii="宋体" w:hAnsi="宋体" w:cs="宋体" w:eastAsia="宋体" w:hint="default"/>
                <w:sz w:val="18"/>
                <w:szCs w:val="18"/>
              </w:rPr>
              <w:t>北京天源 迪科信息 技术有限 公司（</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北京</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304" w:lineRule="auto" w:before="118"/>
              <w:ind w:left="98" w:right="101"/>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60"/>
              <w:ind w:left="132"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18"/>
                <w:sz w:val="18"/>
                <w:szCs w:val="18"/>
              </w:rPr>
              <w:t>计算机软硬件产品的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研发；技术咨询、技术</w:t>
            </w:r>
            <w:r>
              <w:rPr>
                <w:rFonts w:ascii="宋体" w:hAnsi="宋体" w:cs="宋体" w:eastAsia="宋体" w:hint="default"/>
                <w:sz w:val="18"/>
                <w:szCs w:val="18"/>
              </w:rPr>
              <w:t> </w:t>
            </w:r>
            <w:r>
              <w:rPr>
                <w:rFonts w:ascii="宋体" w:hAnsi="宋体" w:cs="宋体" w:eastAsia="宋体" w:hint="default"/>
                <w:spacing w:val="-2"/>
                <w:sz w:val="18"/>
                <w:szCs w:val="18"/>
              </w:rPr>
              <w:t>服务；销售自主研发的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产品；</w:t>
            </w:r>
            <w:r>
              <w:rPr>
                <w:rFonts w:ascii="宋体" w:hAnsi="宋体" w:cs="宋体" w:eastAsia="宋体" w:hint="default"/>
                <w:spacing w:val="-69"/>
                <w:sz w:val="18"/>
                <w:szCs w:val="18"/>
              </w:rPr>
              <w:t> </w:t>
            </w:r>
            <w:r>
              <w:rPr>
                <w:rFonts w:ascii="宋体" w:hAnsi="宋体" w:cs="宋体" w:eastAsia="宋体" w:hint="default"/>
                <w:spacing w:val="17"/>
                <w:sz w:val="18"/>
                <w:szCs w:val="18"/>
              </w:rPr>
              <w:t>计算机系统集</w:t>
            </w:r>
            <w:r>
              <w:rPr>
                <w:rFonts w:ascii="宋体" w:hAnsi="宋体" w:cs="宋体" w:eastAsia="宋体" w:hint="default"/>
                <w:sz w:val="18"/>
                <w:szCs w:val="18"/>
              </w:rPr>
              <w:t> 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60"/>
              <w:ind w:left="158"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3"/>
                <w:szCs w:val="23"/>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3"/>
                <w:szCs w:val="23"/>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3"/>
                <w:szCs w:val="23"/>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黑体" w:hAnsi="黑体" w:cs="黑体" w:eastAsia="黑体" w:hint="default"/>
          <w:sz w:val="5"/>
          <w:szCs w:val="5"/>
        </w:rPr>
      </w:pPr>
    </w:p>
    <w:p>
      <w:pPr>
        <w:spacing w:before="36"/>
        <w:ind w:left="1020" w:right="1682" w:firstLine="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pacing w:val="-3"/>
          <w:sz w:val="21"/>
          <w:szCs w:val="21"/>
        </w:rPr>
        <w:t>月，本公司通过收购上海天缘迪柯信息技术有限公司其他股东持有</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w:t>
      </w:r>
    </w:p>
    <w:p>
      <w:pPr>
        <w:spacing w:line="362" w:lineRule="auto" w:before="151"/>
        <w:ind w:left="600" w:right="1682" w:firstLine="0"/>
        <w:jc w:val="left"/>
        <w:rPr>
          <w:rFonts w:ascii="宋体" w:hAnsi="宋体" w:cs="宋体" w:eastAsia="宋体" w:hint="default"/>
          <w:sz w:val="21"/>
          <w:szCs w:val="21"/>
        </w:rPr>
      </w:pPr>
      <w:r>
        <w:rPr>
          <w:rFonts w:ascii="宋体" w:hAnsi="宋体" w:cs="宋体" w:eastAsia="宋体" w:hint="default"/>
          <w:spacing w:val="-3"/>
          <w:sz w:val="21"/>
          <w:szCs w:val="21"/>
        </w:rPr>
        <w:t>股权后该公司成为本公司之全资子公司；</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月，本公司对该公司增资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1,200</w:t>
      </w:r>
      <w:r>
        <w:rPr>
          <w:rFonts w:ascii="Times New Roman" w:hAnsi="Times New Roman" w:cs="Times New Roman" w:eastAsia="Times New Roman" w:hint="default"/>
          <w:spacing w:val="8"/>
          <w:sz w:val="21"/>
          <w:szCs w:val="21"/>
        </w:rPr>
        <w:t> </w:t>
      </w:r>
      <w:r>
        <w:rPr>
          <w:rFonts w:ascii="宋体" w:hAnsi="宋体" w:cs="宋体" w:eastAsia="宋体" w:hint="default"/>
          <w:spacing w:val="-9"/>
          <w:sz w:val="21"/>
          <w:szCs w:val="21"/>
        </w:rPr>
        <w:t>万元，增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资完成后该公司注册资本变更为</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2,400</w:t>
      </w:r>
      <w:r>
        <w:rPr>
          <w:rFonts w:ascii="Times New Roman" w:hAnsi="Times New Roman" w:cs="Times New Roman" w:eastAsia="Times New Roman" w:hint="default"/>
          <w:spacing w:val="7"/>
          <w:sz w:val="21"/>
          <w:szCs w:val="21"/>
        </w:rPr>
        <w:t> </w:t>
      </w:r>
      <w:r>
        <w:rPr>
          <w:rFonts w:ascii="宋体" w:hAnsi="宋体" w:cs="宋体" w:eastAsia="宋体" w:hint="default"/>
          <w:spacing w:val="-9"/>
          <w:sz w:val="21"/>
          <w:szCs w:val="21"/>
        </w:rPr>
        <w:t>万元，本公司累计出资</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2,400</w:t>
      </w:r>
      <w:r>
        <w:rPr>
          <w:rFonts w:ascii="Times New Roman" w:hAnsi="Times New Roman" w:cs="Times New Roman" w:eastAsia="Times New Roman" w:hint="default"/>
          <w:spacing w:val="7"/>
          <w:sz w:val="21"/>
          <w:szCs w:val="21"/>
        </w:rPr>
        <w:t> </w:t>
      </w:r>
      <w:r>
        <w:rPr>
          <w:rFonts w:ascii="宋体" w:hAnsi="宋体" w:cs="宋体" w:eastAsia="宋体" w:hint="default"/>
          <w:spacing w:val="-9"/>
          <w:sz w:val="21"/>
          <w:szCs w:val="21"/>
        </w:rPr>
        <w:t>万元，占注册资本</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100%</w:t>
      </w:r>
      <w:r>
        <w:rPr>
          <w:rFonts w:ascii="宋体" w:hAnsi="宋体" w:cs="宋体" w:eastAsia="宋体" w:hint="default"/>
          <w:spacing w:val="-5"/>
          <w:sz w:val="21"/>
          <w:szCs w:val="21"/>
        </w:rPr>
        <w:t>。</w:t>
      </w:r>
    </w:p>
    <w:p>
      <w:pPr>
        <w:spacing w:before="30"/>
        <w:ind w:left="1020"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）合肥天源迪科信息技术有限公司于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月成立，取得合肥市工商行政管理</w:t>
      </w:r>
    </w:p>
    <w:p>
      <w:pPr>
        <w:spacing w:line="362" w:lineRule="auto" w:before="151"/>
        <w:ind w:left="600" w:right="1682" w:firstLine="0"/>
        <w:jc w:val="left"/>
        <w:rPr>
          <w:rFonts w:ascii="宋体" w:hAnsi="宋体" w:cs="宋体" w:eastAsia="宋体" w:hint="default"/>
          <w:sz w:val="21"/>
          <w:szCs w:val="21"/>
        </w:rPr>
      </w:pPr>
      <w:r>
        <w:rPr>
          <w:rFonts w:ascii="宋体" w:hAnsi="宋体" w:cs="宋体" w:eastAsia="宋体" w:hint="default"/>
          <w:spacing w:val="-8"/>
          <w:sz w:val="21"/>
          <w:szCs w:val="21"/>
        </w:rPr>
        <w:t>局颁发的注册号为</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340106000042474</w:t>
      </w:r>
      <w:r>
        <w:rPr>
          <w:rFonts w:ascii="Times New Roman" w:hAnsi="Times New Roman" w:cs="Times New Roman" w:eastAsia="Times New Roman" w:hint="default"/>
          <w:spacing w:val="12"/>
          <w:sz w:val="21"/>
          <w:szCs w:val="21"/>
        </w:rPr>
        <w:t> </w:t>
      </w:r>
      <w:r>
        <w:rPr>
          <w:rFonts w:ascii="宋体" w:hAnsi="宋体" w:cs="宋体" w:eastAsia="宋体" w:hint="default"/>
          <w:spacing w:val="-11"/>
          <w:sz w:val="21"/>
          <w:szCs w:val="21"/>
        </w:rPr>
        <w:t>企业法人营业执照，注册资本人民币</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12,000</w:t>
      </w:r>
      <w:r>
        <w:rPr>
          <w:rFonts w:ascii="Times New Roman" w:hAnsi="Times New Roman" w:cs="Times New Roman" w:eastAsia="Times New Roman" w:hint="default"/>
          <w:spacing w:val="11"/>
          <w:sz w:val="21"/>
          <w:szCs w:val="21"/>
        </w:rPr>
        <w:t> </w:t>
      </w:r>
      <w:r>
        <w:rPr>
          <w:rFonts w:ascii="宋体" w:hAnsi="宋体" w:cs="宋体" w:eastAsia="宋体" w:hint="default"/>
          <w:spacing w:val="-12"/>
          <w:sz w:val="21"/>
          <w:szCs w:val="21"/>
        </w:rPr>
        <w:t>万元，本公司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实际出资人民币</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12,000</w:t>
      </w:r>
      <w:r>
        <w:rPr>
          <w:rFonts w:ascii="Times New Roman" w:hAnsi="Times New Roman" w:cs="Times New Roman" w:eastAsia="Times New Roman" w:hint="default"/>
          <w:spacing w:val="5"/>
          <w:sz w:val="21"/>
          <w:szCs w:val="21"/>
        </w:rPr>
        <w:t> </w:t>
      </w:r>
      <w:r>
        <w:rPr>
          <w:rFonts w:ascii="宋体" w:hAnsi="宋体" w:cs="宋体" w:eastAsia="宋体" w:hint="default"/>
          <w:spacing w:val="-9"/>
          <w:sz w:val="21"/>
          <w:szCs w:val="21"/>
        </w:rPr>
        <w:t>万元，占注册资本</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w:t>
      </w:r>
    </w:p>
    <w:p>
      <w:pPr>
        <w:spacing w:line="364" w:lineRule="auto" w:before="30"/>
        <w:ind w:left="600" w:right="1796" w:firstLine="403"/>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）北京天源迪科信息技术有限公司于</w:t>
      </w:r>
      <w:r>
        <w:rPr>
          <w:rFonts w:ascii="宋体" w:hAnsi="宋体" w:cs="宋体" w:eastAsia="宋体" w:hint="default"/>
          <w:spacing w:val="-3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pacing w:val="-4"/>
          <w:sz w:val="21"/>
          <w:szCs w:val="21"/>
        </w:rPr>
        <w:t>月成立，取得北京市工商行政管理局</w:t>
      </w:r>
      <w:r>
        <w:rPr>
          <w:rFonts w:ascii="宋体" w:hAnsi="宋体" w:cs="宋体" w:eastAsia="宋体" w:hint="default"/>
          <w:w w:val="100"/>
          <w:sz w:val="21"/>
          <w:szCs w:val="21"/>
        </w:rPr>
        <w:t> </w:t>
      </w:r>
      <w:r>
        <w:rPr>
          <w:rFonts w:ascii="宋体" w:hAnsi="宋体" w:cs="宋体" w:eastAsia="宋体" w:hint="default"/>
          <w:spacing w:val="-6"/>
          <w:sz w:val="21"/>
          <w:szCs w:val="21"/>
        </w:rPr>
        <w:t>海淀分局颁发的注册号为</w:t>
      </w:r>
      <w:r>
        <w:rPr>
          <w:rFonts w:ascii="宋体" w:hAnsi="宋体" w:cs="宋体" w:eastAsia="宋体" w:hint="default"/>
          <w:spacing w:val="-41"/>
          <w:sz w:val="21"/>
          <w:szCs w:val="21"/>
        </w:rPr>
        <w:t> </w:t>
      </w:r>
      <w:r>
        <w:rPr>
          <w:rFonts w:ascii="Times New Roman" w:hAnsi="Times New Roman" w:cs="Times New Roman" w:eastAsia="Times New Roman" w:hint="default"/>
          <w:spacing w:val="-5"/>
          <w:sz w:val="21"/>
          <w:szCs w:val="21"/>
        </w:rPr>
        <w:t>110108013649906</w:t>
      </w:r>
      <w:r>
        <w:rPr>
          <w:rFonts w:ascii="Times New Roman" w:hAnsi="Times New Roman" w:cs="Times New Roman" w:eastAsia="Times New Roman" w:hint="default"/>
          <w:spacing w:val="17"/>
          <w:sz w:val="21"/>
          <w:szCs w:val="21"/>
        </w:rPr>
        <w:t> </w:t>
      </w:r>
      <w:r>
        <w:rPr>
          <w:rFonts w:ascii="宋体" w:hAnsi="宋体" w:cs="宋体" w:eastAsia="宋体" w:hint="default"/>
          <w:spacing w:val="-9"/>
          <w:sz w:val="21"/>
          <w:szCs w:val="21"/>
        </w:rPr>
        <w:t>企业法人营业执照，注册资本人民币</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2,000</w:t>
      </w:r>
      <w:r>
        <w:rPr>
          <w:rFonts w:ascii="Times New Roman" w:hAnsi="Times New Roman" w:cs="Times New Roman" w:eastAsia="Times New Roman" w:hint="default"/>
          <w:spacing w:val="17"/>
          <w:sz w:val="21"/>
          <w:szCs w:val="21"/>
        </w:rPr>
        <w:t> </w:t>
      </w:r>
      <w:r>
        <w:rPr>
          <w:rFonts w:ascii="宋体" w:hAnsi="宋体" w:cs="宋体" w:eastAsia="宋体" w:hint="default"/>
          <w:spacing w:val="-10"/>
          <w:sz w:val="21"/>
          <w:szCs w:val="21"/>
        </w:rPr>
        <w:t>万元，</w:t>
      </w:r>
      <w:r>
        <w:rPr>
          <w:rFonts w:ascii="宋体" w:hAnsi="宋体" w:cs="宋体" w:eastAsia="宋体" w:hint="default"/>
          <w:spacing w:val="-99"/>
          <w:sz w:val="21"/>
          <w:szCs w:val="21"/>
        </w:rPr>
        <w:t> </w:t>
      </w:r>
      <w:r>
        <w:rPr>
          <w:rFonts w:ascii="宋体" w:hAnsi="宋体" w:cs="宋体" w:eastAsia="宋体" w:hint="default"/>
          <w:spacing w:val="-9"/>
          <w:sz w:val="21"/>
          <w:szCs w:val="21"/>
        </w:rPr>
        <w:t>本公司实际出资人民币 </w:t>
      </w:r>
      <w:r>
        <w:rPr>
          <w:rFonts w:ascii="Times New Roman" w:hAnsi="Times New Roman" w:cs="Times New Roman" w:eastAsia="Times New Roman" w:hint="default"/>
          <w:spacing w:val="-4"/>
          <w:sz w:val="21"/>
          <w:szCs w:val="21"/>
        </w:rPr>
        <w:t>2,000 </w:t>
      </w:r>
      <w:r>
        <w:rPr>
          <w:rFonts w:ascii="宋体" w:hAnsi="宋体" w:cs="宋体" w:eastAsia="宋体" w:hint="default"/>
          <w:spacing w:val="-9"/>
          <w:sz w:val="21"/>
          <w:szCs w:val="21"/>
        </w:rPr>
        <w:t>万元，占注册资本</w:t>
      </w:r>
      <w:r>
        <w:rPr>
          <w:rFonts w:ascii="宋体" w:hAnsi="宋体" w:cs="宋体" w:eastAsia="宋体" w:hint="default"/>
          <w:spacing w:val="-85"/>
          <w:sz w:val="21"/>
          <w:szCs w:val="21"/>
        </w:rPr>
        <w:t> </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w:t>
      </w:r>
    </w:p>
    <w:p>
      <w:pPr>
        <w:spacing w:before="198"/>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．非同一控制下企业合并取得的子公司</w:t>
      </w:r>
    </w:p>
    <w:p>
      <w:pPr>
        <w:spacing w:line="240" w:lineRule="auto" w:before="9"/>
        <w:rPr>
          <w:rFonts w:ascii="黑体" w:hAnsi="黑体" w:cs="黑体" w:eastAsia="黑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010"/>
        <w:gridCol w:w="562"/>
        <w:gridCol w:w="574"/>
        <w:gridCol w:w="673"/>
        <w:gridCol w:w="1973"/>
        <w:gridCol w:w="850"/>
        <w:gridCol w:w="994"/>
        <w:gridCol w:w="588"/>
        <w:gridCol w:w="476"/>
        <w:gridCol w:w="533"/>
        <w:gridCol w:w="530"/>
        <w:gridCol w:w="535"/>
      </w:tblGrid>
      <w:tr>
        <w:trPr>
          <w:trHeight w:val="310" w:hRule="exact"/>
        </w:trPr>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304" w:lineRule="auto"/>
              <w:ind w:left="321" w:right="228"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5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304" w:lineRule="auto"/>
              <w:ind w:left="100" w:right="10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304" w:lineRule="auto"/>
              <w:ind w:left="151" w:right="149"/>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9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18"/>
                <w:szCs w:val="18"/>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304" w:lineRule="auto"/>
              <w:ind w:left="151" w:right="58"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994" w:type="dxa"/>
            <w:vMerge w:val="restart"/>
            <w:tcBorders>
              <w:top w:val="single" w:sz="4" w:space="0" w:color="000000"/>
              <w:left w:val="single" w:sz="4" w:space="0" w:color="000000"/>
              <w:right w:val="single" w:sz="4" w:space="0" w:color="000000"/>
            </w:tcBorders>
          </w:tcPr>
          <w:p>
            <w:pPr>
              <w:pStyle w:val="TableParagraph"/>
              <w:spacing w:line="304" w:lineRule="auto" w:before="29"/>
              <w:ind w:left="40" w:right="41"/>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2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304" w:lineRule="auto"/>
              <w:ind w:left="81" w:right="83"/>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310" w:hRule="exact"/>
        </w:trPr>
        <w:tc>
          <w:tcPr>
            <w:tcW w:w="101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673" w:type="dxa"/>
            <w:vMerge/>
            <w:tcBorders>
              <w:left w:val="single" w:sz="4" w:space="0" w:color="000000"/>
              <w:right w:val="single" w:sz="4" w:space="0" w:color="000000"/>
            </w:tcBorders>
          </w:tcPr>
          <w:p>
            <w:pPr/>
          </w:p>
        </w:tc>
        <w:tc>
          <w:tcPr>
            <w:tcW w:w="197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6"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535" w:type="dxa"/>
            <w:vMerge/>
            <w:tcBorders>
              <w:left w:val="single" w:sz="4" w:space="0" w:color="000000"/>
              <w:right w:val="single" w:sz="4" w:space="0" w:color="000000"/>
            </w:tcBorders>
          </w:tcPr>
          <w:p>
            <w:pPr/>
          </w:p>
        </w:tc>
      </w:tr>
      <w:tr>
        <w:trPr>
          <w:trHeight w:val="590" w:hRule="exact"/>
        </w:trPr>
        <w:tc>
          <w:tcPr>
            <w:tcW w:w="101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197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直接</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3"/>
                <w:szCs w:val="13"/>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535" w:type="dxa"/>
            <w:vMerge/>
            <w:tcBorders>
              <w:left w:val="single" w:sz="4" w:space="0" w:color="000000"/>
              <w:bottom w:val="single" w:sz="4" w:space="0" w:color="000000"/>
              <w:right w:val="single" w:sz="4" w:space="0" w:color="000000"/>
            </w:tcBorders>
          </w:tcPr>
          <w:p>
            <w:pPr/>
          </w:p>
        </w:tc>
      </w:tr>
      <w:tr>
        <w:trPr>
          <w:trHeight w:val="4069"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4"/>
                <w:szCs w:val="14"/>
              </w:rPr>
            </w:pPr>
          </w:p>
          <w:p>
            <w:pPr>
              <w:pStyle w:val="TableParagraph"/>
              <w:spacing w:line="304" w:lineRule="auto"/>
              <w:ind w:left="23" w:right="-15"/>
              <w:jc w:val="both"/>
              <w:rPr>
                <w:rFonts w:ascii="宋体" w:hAnsi="宋体" w:cs="宋体" w:eastAsia="宋体" w:hint="default"/>
                <w:sz w:val="18"/>
                <w:szCs w:val="18"/>
              </w:rPr>
            </w:pPr>
            <w:r>
              <w:rPr>
                <w:rFonts w:ascii="宋体" w:hAnsi="宋体" w:cs="宋体" w:eastAsia="宋体" w:hint="default"/>
                <w:sz w:val="18"/>
                <w:szCs w:val="18"/>
              </w:rPr>
              <w:t>广州市易杰 数码科技有 限公司（</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14"/>
                <w:szCs w:val="14"/>
              </w:rPr>
            </w:pPr>
          </w:p>
          <w:p>
            <w:pPr>
              <w:pStyle w:val="TableParagraph"/>
              <w:spacing w:line="304" w:lineRule="auto"/>
              <w:ind w:left="100" w:right="101"/>
              <w:jc w:val="both"/>
              <w:rPr>
                <w:rFonts w:ascii="宋体" w:hAnsi="宋体" w:cs="宋体" w:eastAsia="宋体" w:hint="default"/>
                <w:sz w:val="18"/>
                <w:szCs w:val="18"/>
              </w:rPr>
            </w:pPr>
            <w:r>
              <w:rPr>
                <w:rFonts w:ascii="宋体" w:hAnsi="宋体" w:cs="宋体" w:eastAsia="宋体" w:hint="default"/>
                <w:sz w:val="18"/>
                <w:szCs w:val="18"/>
              </w:rPr>
              <w:t>电信 增值 业务</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1"/>
              <w:ind w:left="129"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304" w:lineRule="auto"/>
              <w:ind w:left="24" w:right="-4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计算机网络、计算机软硬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件产品、电子通信产品的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开发、咨询和技术服务； </w:t>
            </w:r>
            <w:r>
              <w:rPr>
                <w:rFonts w:ascii="宋体" w:hAnsi="宋体" w:cs="宋体" w:eastAsia="宋体" w:hint="default"/>
                <w:spacing w:val="-6"/>
                <w:sz w:val="18"/>
                <w:szCs w:val="18"/>
              </w:rPr>
              <w:t>销售：计算机硬件、电子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通信产品、家用电器、文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化办公设备（国家专营专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控商品除外）；第二类增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值电信业务中的信息服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务业务（不含固定网电话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信息服务和互联网信息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服务）（持有效许可证经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营，有效期至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1"/>
              <w:ind w:left="158"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right="12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70%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3" w:footer="344" w:top="1320" w:bottom="540" w:left="1200" w:right="0"/>
        </w:sectPr>
      </w:pPr>
    </w:p>
    <w:p>
      <w:pPr>
        <w:spacing w:line="240" w:lineRule="auto" w:before="10"/>
        <w:rPr>
          <w:rFonts w:ascii="黑体" w:hAnsi="黑体" w:cs="黑体" w:eastAsia="黑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10"/>
        <w:gridCol w:w="562"/>
        <w:gridCol w:w="574"/>
        <w:gridCol w:w="673"/>
        <w:gridCol w:w="1973"/>
        <w:gridCol w:w="850"/>
        <w:gridCol w:w="994"/>
        <w:gridCol w:w="588"/>
        <w:gridCol w:w="476"/>
        <w:gridCol w:w="533"/>
        <w:gridCol w:w="530"/>
        <w:gridCol w:w="535"/>
      </w:tblGrid>
      <w:tr>
        <w:trPr>
          <w:trHeight w:val="1066"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9"/>
              <w:ind w:left="23" w:right="74"/>
              <w:jc w:val="both"/>
              <w:rPr>
                <w:rFonts w:ascii="宋体" w:hAnsi="宋体" w:cs="宋体" w:eastAsia="宋体" w:hint="default"/>
                <w:sz w:val="18"/>
                <w:szCs w:val="18"/>
              </w:rPr>
            </w:pPr>
            <w:r>
              <w:rPr>
                <w:rFonts w:ascii="宋体" w:hAnsi="宋体" w:cs="宋体" w:eastAsia="宋体" w:hint="default"/>
                <w:sz w:val="18"/>
                <w:szCs w:val="18"/>
              </w:rPr>
              <w:t>广州易星信 息科技有限 公司（</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13"/>
                <w:szCs w:val="13"/>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304" w:lineRule="auto"/>
              <w:ind w:left="100" w:right="101"/>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304" w:lineRule="auto"/>
              <w:ind w:left="24" w:right="19"/>
              <w:jc w:val="both"/>
              <w:rPr>
                <w:rFonts w:ascii="宋体" w:hAnsi="宋体" w:cs="宋体" w:eastAsia="宋体" w:hint="default"/>
                <w:sz w:val="18"/>
                <w:szCs w:val="18"/>
              </w:rPr>
            </w:pPr>
            <w:r>
              <w:rPr>
                <w:rFonts w:ascii="宋体" w:hAnsi="宋体" w:cs="宋体" w:eastAsia="宋体" w:hint="default"/>
                <w:spacing w:val="-6"/>
                <w:sz w:val="18"/>
                <w:szCs w:val="18"/>
              </w:rPr>
              <w:t>计算机软件开发、系统集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成及信息服务。电子设备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的研究开发和销售。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1,700</w:t>
            </w:r>
          </w:p>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right="12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51%</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51%</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16"/>
                <w:szCs w:val="16"/>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黑体" w:hAnsi="黑体" w:cs="黑体" w:eastAsia="黑体" w:hint="default"/>
          <w:sz w:val="18"/>
          <w:szCs w:val="18"/>
        </w:rPr>
      </w:pPr>
    </w:p>
    <w:p>
      <w:pPr>
        <w:spacing w:line="381" w:lineRule="auto" w:before="36"/>
        <w:ind w:left="600" w:right="1793" w:firstLine="424"/>
        <w:jc w:val="both"/>
        <w:rPr>
          <w:rFonts w:ascii="宋体" w:hAnsi="宋体" w:cs="宋体" w:eastAsia="宋体" w:hint="default"/>
          <w:sz w:val="21"/>
          <w:szCs w:val="21"/>
        </w:rPr>
      </w:pPr>
      <w:r>
        <w:rPr>
          <w:rFonts w:ascii="宋体" w:hAnsi="宋体" w:cs="宋体" w:eastAsia="宋体" w:hint="default"/>
          <w:spacing w:val="-13"/>
          <w:sz w:val="21"/>
          <w:szCs w:val="21"/>
        </w:rPr>
        <w:t>（</w:t>
      </w: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w:t>
      </w:r>
      <w:r>
        <w:rPr>
          <w:rFonts w:ascii="Times New Roman" w:hAnsi="Times New Roman" w:cs="Times New Roman" w:eastAsia="Times New Roman" w:hint="default"/>
          <w:spacing w:val="-1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pacing w:val="-8"/>
          <w:sz w:val="21"/>
          <w:szCs w:val="21"/>
        </w:rPr>
        <w:t>月，本公司受让原股东梁强昭持有的广州市易杰数码科技有限公司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19%</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2"/>
          <w:sz w:val="21"/>
          <w:szCs w:val="21"/>
        </w:rPr>
        <w:t>权，本次受让完成后合计持有广州市易杰数码科技有限公司</w:t>
      </w:r>
      <w:r>
        <w:rPr>
          <w:rFonts w:ascii="宋体" w:hAnsi="宋体" w:cs="宋体" w:eastAsia="宋体" w:hint="default"/>
          <w:spacing w:val="7"/>
          <w:sz w:val="21"/>
          <w:szCs w:val="21"/>
        </w:rPr>
        <w:t> </w:t>
      </w:r>
      <w:r>
        <w:rPr>
          <w:rFonts w:ascii="Times New Roman" w:hAnsi="Times New Roman" w:cs="Times New Roman" w:eastAsia="Times New Roman" w:hint="default"/>
          <w:spacing w:val="-2"/>
          <w:sz w:val="21"/>
          <w:szCs w:val="21"/>
        </w:rPr>
        <w:t>70%</w:t>
      </w:r>
      <w:r>
        <w:rPr>
          <w:rFonts w:ascii="宋体" w:hAnsi="宋体" w:cs="宋体" w:eastAsia="宋体" w:hint="default"/>
          <w:spacing w:val="-2"/>
          <w:sz w:val="21"/>
          <w:szCs w:val="21"/>
        </w:rPr>
        <w:t>的股权。</w:t>
      </w:r>
    </w:p>
    <w:p>
      <w:pPr>
        <w:spacing w:line="379" w:lineRule="auto" w:before="189"/>
        <w:ind w:left="600" w:right="1788" w:firstLine="424"/>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月，本公司受让陶小敏等四位股东共持有的广州易星信息科技有限公司</w:t>
      </w:r>
      <w:r>
        <w:rPr>
          <w:rFonts w:ascii="宋体" w:hAnsi="宋体" w:cs="宋体" w:eastAsia="宋体" w:hint="default"/>
          <w:w w:val="100"/>
          <w:sz w:val="21"/>
          <w:szCs w:val="21"/>
        </w:rPr>
        <w:t> </w:t>
      </w:r>
      <w:r>
        <w:rPr>
          <w:rFonts w:ascii="Times New Roman" w:hAnsi="Times New Roman" w:cs="Times New Roman" w:eastAsia="Times New Roman" w:hint="default"/>
          <w:spacing w:val="-10"/>
          <w:sz w:val="21"/>
          <w:szCs w:val="21"/>
        </w:rPr>
        <w:t>16.7%</w:t>
      </w:r>
      <w:r>
        <w:rPr>
          <w:rFonts w:ascii="宋体" w:hAnsi="宋体" w:cs="宋体" w:eastAsia="宋体" w:hint="default"/>
          <w:spacing w:val="-10"/>
          <w:sz w:val="21"/>
          <w:szCs w:val="21"/>
        </w:rPr>
        <w:t>股权，并同时向广州易星信息科技有限公司增资</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700</w:t>
      </w:r>
      <w:r>
        <w:rPr>
          <w:rFonts w:ascii="Times New Roman" w:hAnsi="Times New Roman" w:cs="Times New Roman" w:eastAsia="Times New Roman" w:hint="default"/>
          <w:spacing w:val="18"/>
          <w:sz w:val="21"/>
          <w:szCs w:val="21"/>
        </w:rPr>
        <w:t> </w:t>
      </w:r>
      <w:r>
        <w:rPr>
          <w:rFonts w:ascii="宋体" w:hAnsi="宋体" w:cs="宋体" w:eastAsia="宋体" w:hint="default"/>
          <w:spacing w:val="-13"/>
          <w:sz w:val="21"/>
          <w:szCs w:val="21"/>
        </w:rPr>
        <w:t>万元，受让股权及增资完成后，本公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0"/>
          <w:sz w:val="21"/>
          <w:szCs w:val="21"/>
        </w:rPr>
        <w:t>司合计持有广州易星信息科技有限公司</w:t>
      </w:r>
      <w:r>
        <w:rPr>
          <w:rFonts w:ascii="宋体" w:hAnsi="宋体" w:cs="宋体" w:eastAsia="宋体" w:hint="default"/>
          <w:spacing w:val="-18"/>
          <w:sz w:val="21"/>
          <w:szCs w:val="21"/>
        </w:rPr>
        <w:t> </w:t>
      </w:r>
      <w:r>
        <w:rPr>
          <w:rFonts w:ascii="Times New Roman" w:hAnsi="Times New Roman" w:cs="Times New Roman" w:eastAsia="Times New Roman" w:hint="default"/>
          <w:spacing w:val="-7"/>
          <w:sz w:val="21"/>
          <w:szCs w:val="21"/>
        </w:rPr>
        <w:t>51%</w:t>
      </w:r>
      <w:r>
        <w:rPr>
          <w:rFonts w:ascii="宋体" w:hAnsi="宋体" w:cs="宋体" w:eastAsia="宋体" w:hint="default"/>
          <w:spacing w:val="-7"/>
          <w:sz w:val="21"/>
          <w:szCs w:val="21"/>
        </w:rPr>
        <w:t>的股权。</w:t>
      </w:r>
    </w:p>
    <w:p>
      <w:pPr>
        <w:spacing w:before="177"/>
        <w:ind w:left="1020" w:right="1790" w:firstLine="0"/>
        <w:jc w:val="left"/>
        <w:rPr>
          <w:rFonts w:ascii="黑体" w:hAnsi="黑体" w:cs="黑体" w:eastAsia="黑体" w:hint="default"/>
          <w:sz w:val="21"/>
          <w:szCs w:val="21"/>
        </w:rPr>
      </w:pPr>
      <w:r>
        <w:rPr>
          <w:rFonts w:ascii="黑体" w:hAnsi="黑体" w:cs="黑体" w:eastAsia="黑体" w:hint="default"/>
          <w:sz w:val="21"/>
          <w:szCs w:val="21"/>
        </w:rPr>
        <w:t>（二）</w:t>
      </w:r>
      <w:r>
        <w:rPr>
          <w:rFonts w:ascii="黑体" w:hAnsi="黑体" w:cs="黑体" w:eastAsia="黑体" w:hint="default"/>
          <w:spacing w:val="-75"/>
          <w:sz w:val="21"/>
          <w:szCs w:val="21"/>
        </w:rPr>
        <w:t> </w:t>
      </w:r>
      <w:r>
        <w:rPr>
          <w:rFonts w:ascii="黑体" w:hAnsi="黑体" w:cs="黑体" w:eastAsia="黑体" w:hint="default"/>
          <w:sz w:val="21"/>
          <w:szCs w:val="21"/>
        </w:rPr>
        <w:t>子公司少数股东权益情况</w:t>
      </w:r>
    </w:p>
    <w:p>
      <w:pPr>
        <w:spacing w:line="240" w:lineRule="auto" w:before="5"/>
        <w:rPr>
          <w:rFonts w:ascii="黑体" w:hAnsi="黑体" w:cs="黑体" w:eastAsia="黑体" w:hint="default"/>
          <w:sz w:val="4"/>
          <w:szCs w:val="4"/>
        </w:rPr>
      </w:pPr>
    </w:p>
    <w:tbl>
      <w:tblPr>
        <w:tblW w:w="0" w:type="auto"/>
        <w:jc w:val="left"/>
        <w:tblInd w:w="372" w:type="dxa"/>
        <w:tblLayout w:type="fixed"/>
        <w:tblCellMar>
          <w:top w:w="0" w:type="dxa"/>
          <w:left w:w="0" w:type="dxa"/>
          <w:bottom w:w="0" w:type="dxa"/>
          <w:right w:w="0" w:type="dxa"/>
        </w:tblCellMar>
        <w:tblLook w:val="01E0"/>
      </w:tblPr>
      <w:tblGrid>
        <w:gridCol w:w="1538"/>
        <w:gridCol w:w="1640"/>
        <w:gridCol w:w="2146"/>
        <w:gridCol w:w="3404"/>
      </w:tblGrid>
      <w:tr>
        <w:trPr>
          <w:trHeight w:val="910"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5"/>
                <w:szCs w:val="2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304" w:lineRule="auto"/>
              <w:ind w:left="256" w:right="257"/>
              <w:jc w:val="left"/>
              <w:rPr>
                <w:rFonts w:ascii="宋体" w:hAnsi="宋体" w:cs="宋体" w:eastAsia="宋体" w:hint="default"/>
                <w:sz w:val="18"/>
                <w:szCs w:val="18"/>
              </w:rPr>
            </w:pPr>
            <w:r>
              <w:rPr>
                <w:rFonts w:ascii="宋体" w:hAnsi="宋体" w:cs="宋体" w:eastAsia="宋体" w:hint="default"/>
                <w:sz w:val="18"/>
                <w:szCs w:val="18"/>
              </w:rPr>
              <w:t>少数股东权益中冲减 少数股东损益的金额</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76" w:right="75"/>
              <w:jc w:val="center"/>
              <w:rPr>
                <w:rFonts w:ascii="宋体" w:hAnsi="宋体" w:cs="宋体" w:eastAsia="宋体" w:hint="default"/>
                <w:sz w:val="18"/>
                <w:szCs w:val="18"/>
              </w:rPr>
            </w:pPr>
            <w:r>
              <w:rPr>
                <w:rFonts w:ascii="宋体" w:hAnsi="宋体" w:cs="宋体" w:eastAsia="宋体" w:hint="default"/>
                <w:sz w:val="18"/>
                <w:szCs w:val="18"/>
              </w:rPr>
              <w:t>母公司所有者权益冲减子公司少数股东分 担的本期亏损超过少数股东在该子公司期 初所有者权益中所享有份额后的余额</w:t>
            </w:r>
          </w:p>
        </w:tc>
      </w:tr>
      <w:tr>
        <w:trPr>
          <w:trHeight w:val="610"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1" w:right="20"/>
              <w:jc w:val="left"/>
              <w:rPr>
                <w:rFonts w:ascii="宋体" w:hAnsi="宋体" w:cs="宋体" w:eastAsia="宋体" w:hint="default"/>
                <w:sz w:val="18"/>
                <w:szCs w:val="18"/>
              </w:rPr>
            </w:pPr>
            <w:r>
              <w:rPr>
                <w:rFonts w:ascii="宋体" w:hAnsi="宋体" w:cs="宋体" w:eastAsia="宋体" w:hint="default"/>
                <w:spacing w:val="5"/>
                <w:sz w:val="18"/>
                <w:szCs w:val="18"/>
              </w:rPr>
              <w:t>广州市易杰数码科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14,692,445.86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12"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21" w:right="20"/>
              <w:jc w:val="left"/>
              <w:rPr>
                <w:rFonts w:ascii="宋体" w:hAnsi="宋体" w:cs="宋体" w:eastAsia="宋体" w:hint="default"/>
                <w:sz w:val="18"/>
                <w:szCs w:val="18"/>
              </w:rPr>
            </w:pPr>
            <w:r>
              <w:rPr>
                <w:rFonts w:ascii="宋体" w:hAnsi="宋体" w:cs="宋体" w:eastAsia="宋体" w:hint="default"/>
                <w:spacing w:val="5"/>
                <w:sz w:val="18"/>
                <w:szCs w:val="18"/>
              </w:rPr>
              <w:t>广州易星信息科技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3,655,644.72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6"/>
        <w:rPr>
          <w:rFonts w:ascii="黑体" w:hAnsi="黑体" w:cs="黑体" w:eastAsia="黑体" w:hint="default"/>
          <w:sz w:val="18"/>
          <w:szCs w:val="18"/>
        </w:rPr>
      </w:pPr>
    </w:p>
    <w:p>
      <w:pPr>
        <w:spacing w:before="36"/>
        <w:ind w:left="1020" w:right="1790" w:firstLine="0"/>
        <w:jc w:val="left"/>
        <w:rPr>
          <w:rFonts w:ascii="黑体" w:hAnsi="黑体" w:cs="黑体" w:eastAsia="黑体" w:hint="default"/>
          <w:sz w:val="21"/>
          <w:szCs w:val="21"/>
        </w:rPr>
      </w:pPr>
      <w:r>
        <w:rPr>
          <w:rFonts w:ascii="黑体" w:hAnsi="黑体" w:cs="黑体" w:eastAsia="黑体" w:hint="default"/>
          <w:sz w:val="21"/>
          <w:szCs w:val="21"/>
        </w:rPr>
        <w:t>（三）</w:t>
      </w:r>
      <w:r>
        <w:rPr>
          <w:rFonts w:ascii="黑体" w:hAnsi="黑体" w:cs="黑体" w:eastAsia="黑体" w:hint="default"/>
          <w:spacing w:val="-75"/>
          <w:sz w:val="21"/>
          <w:szCs w:val="21"/>
        </w:rPr>
        <w:t> </w:t>
      </w:r>
      <w:r>
        <w:rPr>
          <w:rFonts w:ascii="黑体" w:hAnsi="黑体" w:cs="黑体" w:eastAsia="黑体" w:hint="default"/>
          <w:sz w:val="21"/>
          <w:szCs w:val="21"/>
        </w:rPr>
        <w:t>合并范围发生变更的说明</w:t>
      </w:r>
    </w:p>
    <w:p>
      <w:pPr>
        <w:spacing w:line="240" w:lineRule="auto" w:before="0"/>
        <w:rPr>
          <w:rFonts w:ascii="黑体" w:hAnsi="黑体" w:cs="黑体" w:eastAsia="黑体" w:hint="default"/>
          <w:sz w:val="14"/>
          <w:szCs w:val="14"/>
        </w:rPr>
      </w:pPr>
    </w:p>
    <w:p>
      <w:pPr>
        <w:spacing w:line="381" w:lineRule="auto" w:before="0"/>
        <w:ind w:left="600" w:right="1788" w:firstLine="403"/>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．北京天源迪科信息技术有限公司：为 </w:t>
      </w:r>
      <w:r>
        <w:rPr>
          <w:rFonts w:ascii="Times New Roman" w:hAnsi="Times New Roman" w:cs="Times New Roman" w:eastAsia="Times New Roman" w:hint="default"/>
          <w:spacing w:val="-6"/>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pacing w:val="-10"/>
          <w:sz w:val="21"/>
          <w:szCs w:val="21"/>
        </w:rPr>
        <w:t>年度新增纳入合并报表范围的新设全资子公</w:t>
      </w:r>
      <w:r>
        <w:rPr>
          <w:rFonts w:ascii="宋体" w:hAnsi="宋体" w:cs="宋体" w:eastAsia="宋体" w:hint="default"/>
          <w:w w:val="100"/>
          <w:sz w:val="21"/>
          <w:szCs w:val="21"/>
        </w:rPr>
        <w:t> </w:t>
      </w:r>
      <w:r>
        <w:rPr>
          <w:rFonts w:ascii="宋体" w:hAnsi="宋体" w:cs="宋体" w:eastAsia="宋体" w:hint="default"/>
          <w:spacing w:val="-5"/>
          <w:sz w:val="21"/>
          <w:szCs w:val="21"/>
        </w:rPr>
        <w:t>司。</w:t>
      </w:r>
    </w:p>
    <w:p>
      <w:pPr>
        <w:spacing w:line="379" w:lineRule="auto" w:before="62"/>
        <w:ind w:left="600" w:right="1796" w:firstLine="403"/>
        <w:jc w:val="both"/>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．广州易星信息科技有限公司（以下简称</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广州易星</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pacing w:val="-4"/>
          <w:w w:val="100"/>
          <w:sz w:val="21"/>
          <w:szCs w:val="21"/>
        </w:rPr>
        <w:t>2011</w:t>
      </w:r>
      <w:r>
        <w:rPr>
          <w:rFonts w:ascii="Times New Roman" w:hAnsi="Times New Roman" w:cs="Times New Roman" w:eastAsia="Times New Roman" w:hint="default"/>
          <w:spacing w:val="33"/>
          <w:w w:val="100"/>
          <w:sz w:val="21"/>
          <w:szCs w:val="21"/>
        </w:rPr>
        <w:t> </w:t>
      </w:r>
      <w:r>
        <w:rPr>
          <w:rFonts w:ascii="宋体" w:hAnsi="宋体" w:cs="宋体" w:eastAsia="宋体" w:hint="default"/>
          <w:spacing w:val="-2"/>
          <w:w w:val="100"/>
          <w:sz w:val="21"/>
          <w:szCs w:val="21"/>
        </w:rPr>
        <w:t>年度通过非同一控制</w:t>
      </w:r>
      <w:r>
        <w:rPr>
          <w:rFonts w:ascii="宋体" w:hAnsi="宋体" w:cs="宋体" w:eastAsia="宋体" w:hint="default"/>
          <w:w w:val="100"/>
          <w:sz w:val="21"/>
          <w:szCs w:val="21"/>
        </w:rPr>
        <w:t> </w:t>
      </w:r>
      <w:r>
        <w:rPr>
          <w:rFonts w:ascii="宋体" w:hAnsi="宋体" w:cs="宋体" w:eastAsia="宋体" w:hint="default"/>
          <w:sz w:val="21"/>
          <w:szCs w:val="21"/>
        </w:rPr>
        <w:t>下企业合并取得的子公司。</w:t>
      </w:r>
    </w:p>
    <w:p>
      <w:pPr>
        <w:spacing w:line="379" w:lineRule="auto" w:before="64"/>
        <w:ind w:left="600" w:right="1793" w:firstLine="32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 </w:t>
      </w:r>
      <w:r>
        <w:rPr>
          <w:rFonts w:ascii="Times New Roman" w:hAnsi="Times New Roman" w:cs="Times New Roman" w:eastAsia="Times New Roman" w:hint="default"/>
          <w:spacing w:val="-6"/>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pacing w:val="-3"/>
          <w:sz w:val="21"/>
          <w:szCs w:val="21"/>
        </w:rPr>
        <w:t>18 </w:t>
      </w:r>
      <w:r>
        <w:rPr>
          <w:rFonts w:ascii="宋体" w:hAnsi="宋体" w:cs="宋体" w:eastAsia="宋体" w:hint="default"/>
          <w:spacing w:val="-10"/>
          <w:sz w:val="21"/>
          <w:szCs w:val="21"/>
        </w:rPr>
        <w:t>日，本公司第二届董事会第七次会议审议通过本公司以人民币</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w w:val="100"/>
          <w:sz w:val="21"/>
          <w:szCs w:val="21"/>
        </w:rPr>
        <w:t> </w:t>
      </w:r>
      <w:r>
        <w:rPr>
          <w:rFonts w:ascii="宋体" w:hAnsi="宋体" w:cs="宋体" w:eastAsia="宋体" w:hint="default"/>
          <w:spacing w:val="-9"/>
          <w:sz w:val="21"/>
          <w:szCs w:val="21"/>
        </w:rPr>
        <w:t>元收购广州易星</w:t>
      </w:r>
      <w:r>
        <w:rPr>
          <w:rFonts w:ascii="宋体" w:hAnsi="宋体" w:cs="宋体" w:eastAsia="宋体" w:hint="default"/>
          <w:spacing w:val="-47"/>
          <w:sz w:val="21"/>
          <w:szCs w:val="21"/>
        </w:rPr>
        <w:t> </w:t>
      </w:r>
      <w:r>
        <w:rPr>
          <w:rFonts w:ascii="Times New Roman" w:hAnsi="Times New Roman" w:cs="Times New Roman" w:eastAsia="Times New Roman" w:hint="default"/>
          <w:spacing w:val="-8"/>
          <w:sz w:val="21"/>
          <w:szCs w:val="21"/>
        </w:rPr>
        <w:t>16.70%</w:t>
      </w:r>
      <w:r>
        <w:rPr>
          <w:rFonts w:ascii="宋体" w:hAnsi="宋体" w:cs="宋体" w:eastAsia="宋体" w:hint="default"/>
          <w:spacing w:val="-8"/>
          <w:sz w:val="21"/>
          <w:szCs w:val="21"/>
        </w:rPr>
        <w:t>股权并同时对其增资</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700</w:t>
      </w:r>
      <w:r>
        <w:rPr>
          <w:rFonts w:ascii="Times New Roman" w:hAnsi="Times New Roman" w:cs="Times New Roman" w:eastAsia="Times New Roman" w:hint="default"/>
          <w:spacing w:val="13"/>
          <w:sz w:val="21"/>
          <w:szCs w:val="21"/>
        </w:rPr>
        <w:t> </w:t>
      </w:r>
      <w:r>
        <w:rPr>
          <w:rFonts w:ascii="宋体" w:hAnsi="宋体" w:cs="宋体" w:eastAsia="宋体" w:hint="default"/>
          <w:spacing w:val="-12"/>
          <w:sz w:val="21"/>
          <w:szCs w:val="21"/>
        </w:rPr>
        <w:t>万元，收购股权并增资完成后本公司共计持有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广州易星</w:t>
      </w:r>
      <w:r>
        <w:rPr>
          <w:rFonts w:ascii="宋体" w:hAnsi="宋体" w:cs="宋体" w:eastAsia="宋体" w:hint="default"/>
          <w:spacing w:val="-51"/>
          <w:sz w:val="21"/>
          <w:szCs w:val="21"/>
        </w:rPr>
        <w:t> </w:t>
      </w:r>
      <w:r>
        <w:rPr>
          <w:rFonts w:ascii="Times New Roman" w:hAnsi="Times New Roman" w:cs="Times New Roman" w:eastAsia="Times New Roman" w:hint="default"/>
          <w:spacing w:val="-6"/>
          <w:sz w:val="21"/>
          <w:szCs w:val="21"/>
        </w:rPr>
        <w:t>51%</w:t>
      </w:r>
      <w:r>
        <w:rPr>
          <w:rFonts w:ascii="宋体" w:hAnsi="宋体" w:cs="宋体" w:eastAsia="宋体" w:hint="default"/>
          <w:spacing w:val="-6"/>
          <w:sz w:val="21"/>
          <w:szCs w:val="21"/>
        </w:rPr>
        <w:t>股权。</w:t>
      </w:r>
    </w:p>
    <w:p>
      <w:pPr>
        <w:spacing w:before="35"/>
        <w:ind w:left="1022" w:right="1790" w:firstLine="0"/>
        <w:jc w:val="left"/>
        <w:rPr>
          <w:rFonts w:ascii="宋体" w:hAnsi="宋体" w:cs="宋体" w:eastAsia="宋体" w:hint="default"/>
          <w:sz w:val="21"/>
          <w:szCs w:val="21"/>
        </w:rPr>
      </w:pPr>
      <w:r>
        <w:rPr>
          <w:rFonts w:ascii="宋体" w:hAnsi="宋体" w:cs="宋体" w:eastAsia="宋体" w:hint="default"/>
          <w:spacing w:val="-10"/>
          <w:sz w:val="21"/>
          <w:szCs w:val="21"/>
        </w:rPr>
        <w:t>购买日的确定：</w:t>
      </w:r>
      <w:r>
        <w:rPr>
          <w:rFonts w:ascii="宋体" w:hAnsi="宋体" w:cs="宋体" w:eastAsia="宋体" w:hint="default"/>
          <w:sz w:val="21"/>
          <w:szCs w:val="21"/>
        </w:rPr>
      </w:r>
    </w:p>
    <w:p>
      <w:pPr>
        <w:spacing w:line="240" w:lineRule="auto" w:before="3"/>
        <w:rPr>
          <w:rFonts w:ascii="宋体" w:hAnsi="宋体" w:cs="宋体" w:eastAsia="宋体" w:hint="default"/>
          <w:sz w:val="14"/>
          <w:szCs w:val="14"/>
        </w:rPr>
      </w:pPr>
    </w:p>
    <w:p>
      <w:pPr>
        <w:spacing w:line="391" w:lineRule="auto" w:before="0"/>
        <w:ind w:left="600" w:right="1787" w:firstLine="403"/>
        <w:jc w:val="both"/>
        <w:rPr>
          <w:rFonts w:ascii="宋体" w:hAnsi="宋体" w:cs="宋体" w:eastAsia="宋体" w:hint="default"/>
          <w:sz w:val="21"/>
          <w:szCs w:val="21"/>
        </w:rPr>
      </w:pPr>
      <w:r>
        <w:rPr>
          <w:rFonts w:ascii="宋体" w:hAnsi="宋体" w:cs="宋体" w:eastAsia="宋体" w:hint="default"/>
          <w:spacing w:val="-5"/>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日，本公司支付了本次增资的全部价款。</w:t>
      </w:r>
      <w:r>
        <w:rPr>
          <w:rFonts w:ascii="Times New Roman" w:hAnsi="Times New Roman" w:cs="Times New Roman" w:eastAsia="Times New Roman" w:hint="default"/>
          <w:spacing w:val="-9"/>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10"/>
          <w:sz w:val="21"/>
          <w:szCs w:val="21"/>
        </w:rPr>
        <w:t>日，本次股</w:t>
      </w:r>
      <w:r>
        <w:rPr>
          <w:rFonts w:ascii="宋体" w:hAnsi="宋体" w:cs="宋体" w:eastAsia="宋体" w:hint="default"/>
          <w:spacing w:val="-10"/>
          <w:w w:val="100"/>
          <w:sz w:val="21"/>
          <w:szCs w:val="21"/>
        </w:rPr>
        <w:t> </w:t>
      </w:r>
      <w:r>
        <w:rPr>
          <w:rFonts w:ascii="宋体" w:hAnsi="宋体" w:cs="宋体" w:eastAsia="宋体" w:hint="default"/>
          <w:spacing w:val="-14"/>
          <w:w w:val="100"/>
          <w:sz w:val="21"/>
          <w:szCs w:val="21"/>
        </w:rPr>
        <w:t>权转让及增资工商变更登记手续办理完毕，并取得新的《企业法人营业执照》。为从简处理，本</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sz w:val="21"/>
          <w:szCs w:val="21"/>
        </w:rPr>
        <w:t>公司以</w:t>
      </w:r>
      <w:r>
        <w:rPr>
          <w:rFonts w:ascii="宋体" w:hAnsi="宋体" w:cs="宋体" w:eastAsia="宋体" w:hint="default"/>
          <w:spacing w:val="-61"/>
          <w:sz w:val="21"/>
          <w:szCs w:val="21"/>
        </w:rPr>
        <w:t> </w:t>
      </w:r>
      <w:r>
        <w:rPr>
          <w:rFonts w:ascii="Times New Roman" w:hAnsi="Times New Roman" w:cs="Times New Roman" w:eastAsia="Times New Roman" w:hint="default"/>
          <w:spacing w:val="-6"/>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日作为购买日。</w:t>
      </w:r>
    </w:p>
    <w:p>
      <w:pPr>
        <w:spacing w:line="379" w:lineRule="auto" w:before="23"/>
        <w:ind w:left="1003" w:right="1790" w:hanging="82"/>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）本次收购广州易星股权的合并成本确定方法</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9"/>
          <w:sz w:val="21"/>
          <w:szCs w:val="21"/>
        </w:rPr>
        <w:t>根据本公司与广州易星陶小敏等四位股东签订的《股权转让协议》约定，本公司收购广州</w:t>
      </w:r>
    </w:p>
    <w:p>
      <w:pPr>
        <w:spacing w:line="379" w:lineRule="auto" w:before="64"/>
        <w:ind w:left="600" w:right="1682" w:firstLine="0"/>
        <w:jc w:val="left"/>
        <w:rPr>
          <w:rFonts w:ascii="宋体" w:hAnsi="宋体" w:cs="宋体" w:eastAsia="宋体" w:hint="default"/>
          <w:sz w:val="21"/>
          <w:szCs w:val="21"/>
        </w:rPr>
      </w:pPr>
      <w:r>
        <w:rPr>
          <w:rFonts w:ascii="宋体" w:hAnsi="宋体" w:cs="宋体" w:eastAsia="宋体" w:hint="default"/>
          <w:spacing w:val="-5"/>
          <w:sz w:val="21"/>
          <w:szCs w:val="21"/>
        </w:rPr>
        <w:t>易星</w:t>
      </w:r>
      <w:r>
        <w:rPr>
          <w:rFonts w:ascii="宋体" w:hAnsi="宋体" w:cs="宋体" w:eastAsia="宋体" w:hint="default"/>
          <w:spacing w:val="-47"/>
          <w:sz w:val="21"/>
          <w:szCs w:val="21"/>
        </w:rPr>
        <w:t> </w:t>
      </w:r>
      <w:r>
        <w:rPr>
          <w:rFonts w:ascii="Times New Roman" w:hAnsi="Times New Roman" w:cs="Times New Roman" w:eastAsia="Times New Roman" w:hint="default"/>
          <w:spacing w:val="-10"/>
          <w:sz w:val="21"/>
          <w:szCs w:val="21"/>
        </w:rPr>
        <w:t>16.70%</w:t>
      </w:r>
      <w:r>
        <w:rPr>
          <w:rFonts w:ascii="宋体" w:hAnsi="宋体" w:cs="宋体" w:eastAsia="宋体" w:hint="default"/>
          <w:spacing w:val="-10"/>
          <w:sz w:val="21"/>
          <w:szCs w:val="21"/>
        </w:rPr>
        <w:t>股权的股权分两期支付，第一期股权转让价款共计人民币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11"/>
          <w:sz w:val="21"/>
          <w:szCs w:val="21"/>
        </w:rPr>
        <w:t>元，即本公司分别向广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0"/>
          <w:sz w:val="21"/>
          <w:szCs w:val="21"/>
        </w:rPr>
        <w:t>州易星陶小敏等四股东分别支付人民币 </w:t>
      </w:r>
      <w:r>
        <w:rPr>
          <w:rFonts w:ascii="Times New Roman" w:hAnsi="Times New Roman" w:cs="Times New Roman" w:eastAsia="Times New Roman" w:hint="default"/>
          <w:sz w:val="21"/>
          <w:szCs w:val="21"/>
        </w:rPr>
        <w:t>1 </w:t>
      </w:r>
      <w:r>
        <w:rPr>
          <w:rFonts w:ascii="宋体" w:hAnsi="宋体" w:cs="宋体" w:eastAsia="宋体" w:hint="default"/>
          <w:spacing w:val="-9"/>
          <w:sz w:val="21"/>
          <w:szCs w:val="21"/>
        </w:rPr>
        <w:t>元，合计人民币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pacing w:val="-10"/>
          <w:sz w:val="21"/>
          <w:szCs w:val="21"/>
        </w:rPr>
        <w:t>元。第二期股权转让价款的具体支</w:t>
      </w:r>
    </w:p>
    <w:p>
      <w:pPr>
        <w:spacing w:after="0" w:line="379" w:lineRule="auto"/>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5"/>
        <w:rPr>
          <w:rFonts w:ascii="宋体" w:hAnsi="宋体" w:cs="宋体" w:eastAsia="宋体" w:hint="default"/>
          <w:sz w:val="15"/>
          <w:szCs w:val="15"/>
        </w:rPr>
      </w:pPr>
    </w:p>
    <w:p>
      <w:pPr>
        <w:spacing w:before="36"/>
        <w:ind w:left="600" w:right="1682" w:firstLine="0"/>
        <w:jc w:val="left"/>
        <w:rPr>
          <w:rFonts w:ascii="宋体" w:hAnsi="宋体" w:cs="宋体" w:eastAsia="宋体" w:hint="default"/>
          <w:sz w:val="21"/>
          <w:szCs w:val="21"/>
        </w:rPr>
      </w:pPr>
      <w:r>
        <w:rPr>
          <w:rFonts w:ascii="宋体" w:hAnsi="宋体" w:cs="宋体" w:eastAsia="宋体" w:hint="default"/>
          <w:spacing w:val="-9"/>
          <w:sz w:val="21"/>
          <w:szCs w:val="21"/>
        </w:rPr>
        <w:t>付金额将参考广州易星 </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pacing w:val="-13"/>
          <w:sz w:val="21"/>
          <w:szCs w:val="21"/>
        </w:rPr>
        <w:t>年度的业绩确定。根据本公司与广州易星陶小敏等四位股东签订的</w:t>
      </w:r>
      <w:r>
        <w:rPr>
          <w:rFonts w:ascii="宋体" w:hAnsi="宋体" w:cs="宋体" w:eastAsia="宋体" w:hint="default"/>
          <w:sz w:val="21"/>
          <w:szCs w:val="21"/>
        </w:rPr>
      </w:r>
    </w:p>
    <w:p>
      <w:pPr>
        <w:spacing w:line="379" w:lineRule="auto" w:before="170"/>
        <w:ind w:left="1003" w:right="1790" w:hanging="404"/>
        <w:jc w:val="left"/>
        <w:rPr>
          <w:rFonts w:ascii="宋体" w:hAnsi="宋体" w:cs="宋体" w:eastAsia="宋体" w:hint="default"/>
          <w:sz w:val="21"/>
          <w:szCs w:val="21"/>
        </w:rPr>
      </w:pPr>
      <w:r>
        <w:rPr>
          <w:rFonts w:ascii="宋体" w:hAnsi="宋体" w:cs="宋体" w:eastAsia="宋体" w:hint="default"/>
          <w:spacing w:val="-7"/>
          <w:sz w:val="21"/>
          <w:szCs w:val="21"/>
        </w:rPr>
        <w:t>《增资协议》约定，本公司需支付的增资款为人民币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700 </w:t>
      </w:r>
      <w:r>
        <w:rPr>
          <w:rFonts w:ascii="宋体" w:hAnsi="宋体" w:cs="宋体" w:eastAsia="宋体" w:hint="default"/>
          <w:sz w:val="21"/>
          <w:szCs w:val="21"/>
        </w:rPr>
        <w:t>万元。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1"/>
          <w:sz w:val="21"/>
          <w:szCs w:val="21"/>
        </w:rPr>
        <w:t>由于广州易星</w:t>
      </w:r>
      <w:r>
        <w:rPr>
          <w:rFonts w:ascii="Times New Roman" w:hAnsi="Times New Roman" w:cs="Times New Roman" w:eastAsia="Times New Roman" w:hint="default"/>
          <w:spacing w:val="-11"/>
          <w:sz w:val="21"/>
          <w:szCs w:val="21"/>
        </w:rPr>
        <w:t>2012</w:t>
      </w:r>
      <w:r>
        <w:rPr>
          <w:rFonts w:ascii="宋体" w:hAnsi="宋体" w:cs="宋体" w:eastAsia="宋体" w:hint="default"/>
          <w:spacing w:val="-11"/>
          <w:sz w:val="21"/>
          <w:szCs w:val="21"/>
        </w:rPr>
        <w:t>年度的业绩暂不能确定，第一期股权转让价款</w:t>
      </w:r>
      <w:r>
        <w:rPr>
          <w:rFonts w:ascii="Times New Roman" w:hAnsi="Times New Roman" w:cs="Times New Roman" w:eastAsia="Times New Roman" w:hint="default"/>
          <w:spacing w:val="-11"/>
          <w:sz w:val="21"/>
          <w:szCs w:val="21"/>
        </w:rPr>
        <w:t>4</w:t>
      </w:r>
      <w:r>
        <w:rPr>
          <w:rFonts w:ascii="宋体" w:hAnsi="宋体" w:cs="宋体" w:eastAsia="宋体" w:hint="default"/>
          <w:spacing w:val="-11"/>
          <w:sz w:val="21"/>
          <w:szCs w:val="21"/>
        </w:rPr>
        <w:t>元亦无需支付，故本公司</w:t>
      </w:r>
    </w:p>
    <w:p>
      <w:pPr>
        <w:spacing w:line="381" w:lineRule="auto" w:before="35"/>
        <w:ind w:left="600" w:right="1790" w:firstLine="0"/>
        <w:jc w:val="left"/>
        <w:rPr>
          <w:rFonts w:ascii="宋体" w:hAnsi="宋体" w:cs="宋体" w:eastAsia="宋体" w:hint="default"/>
          <w:sz w:val="21"/>
          <w:szCs w:val="21"/>
        </w:rPr>
      </w:pPr>
      <w:r>
        <w:rPr>
          <w:rFonts w:ascii="宋体" w:hAnsi="宋体" w:cs="宋体" w:eastAsia="宋体" w:hint="default"/>
          <w:spacing w:val="-2"/>
          <w:sz w:val="21"/>
          <w:szCs w:val="21"/>
        </w:rPr>
        <w:t>暂按实际支付的增资款人民币</w:t>
      </w:r>
      <w:r>
        <w:rPr>
          <w:rFonts w:ascii="Times New Roman" w:hAnsi="Times New Roman" w:cs="Times New Roman" w:eastAsia="Times New Roman" w:hint="default"/>
          <w:spacing w:val="-2"/>
          <w:sz w:val="21"/>
          <w:szCs w:val="21"/>
        </w:rPr>
        <w:t>700</w:t>
      </w:r>
      <w:r>
        <w:rPr>
          <w:rFonts w:ascii="宋体" w:hAnsi="宋体" w:cs="宋体" w:eastAsia="宋体" w:hint="default"/>
          <w:spacing w:val="-2"/>
          <w:sz w:val="21"/>
          <w:szCs w:val="21"/>
        </w:rPr>
        <w:t>万元计算，为进行本次并购发生的的审计、法律服务等中</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介费用以及其他相关费用计入本期损益。</w:t>
      </w:r>
    </w:p>
    <w:p>
      <w:pPr>
        <w:spacing w:line="369" w:lineRule="auto" w:before="45"/>
        <w:ind w:left="600" w:right="1791" w:firstLine="419"/>
        <w:jc w:val="both"/>
        <w:rPr>
          <w:rFonts w:ascii="宋体" w:hAnsi="宋体" w:cs="宋体" w:eastAsia="宋体" w:hint="default"/>
          <w:sz w:val="21"/>
          <w:szCs w:val="21"/>
        </w:rPr>
      </w:pPr>
      <w:r>
        <w:rPr>
          <w:rFonts w:ascii="宋体" w:hAnsi="宋体" w:cs="宋体" w:eastAsia="宋体" w:hint="default"/>
          <w:spacing w:val="-4"/>
          <w:sz w:val="21"/>
          <w:szCs w:val="21"/>
        </w:rPr>
        <w:t>可辨认净资产公允价值的确定：购买日广州易星账面主要资产包括：货币资金、应收款</w:t>
      </w:r>
      <w:r>
        <w:rPr>
          <w:rFonts w:ascii="宋体" w:hAnsi="宋体" w:cs="宋体" w:eastAsia="宋体" w:hint="default"/>
          <w:w w:val="100"/>
          <w:sz w:val="21"/>
          <w:szCs w:val="21"/>
        </w:rPr>
        <w:t> </w:t>
      </w:r>
      <w:r>
        <w:rPr>
          <w:rFonts w:ascii="宋体" w:hAnsi="宋体" w:cs="宋体" w:eastAsia="宋体" w:hint="default"/>
          <w:sz w:val="21"/>
          <w:szCs w:val="21"/>
        </w:rPr>
        <w:t>项以及</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年该公司股东出资的无形资产—应用软件著作权（经广东中广信资产评估有限</w:t>
      </w:r>
      <w:r>
        <w:rPr>
          <w:rFonts w:ascii="宋体" w:hAnsi="宋体" w:cs="宋体" w:eastAsia="宋体" w:hint="default"/>
          <w:w w:val="100"/>
          <w:sz w:val="21"/>
          <w:szCs w:val="21"/>
        </w:rPr>
        <w:t> </w:t>
      </w:r>
      <w:r>
        <w:rPr>
          <w:rFonts w:ascii="宋体" w:hAnsi="宋体" w:cs="宋体" w:eastAsia="宋体" w:hint="default"/>
          <w:spacing w:val="-2"/>
          <w:w w:val="100"/>
          <w:sz w:val="21"/>
          <w:szCs w:val="21"/>
        </w:rPr>
        <w:t>公司以中广信评报字</w:t>
      </w:r>
      <w:r>
        <w:rPr>
          <w:rFonts w:ascii="Times New Roman" w:hAnsi="Times New Roman" w:cs="Times New Roman" w:eastAsia="Times New Roman" w:hint="default"/>
          <w:spacing w:val="-2"/>
          <w:w w:val="100"/>
          <w:sz w:val="21"/>
          <w:szCs w:val="21"/>
        </w:rPr>
        <w:t>[2009]</w:t>
      </w:r>
      <w:r>
        <w:rPr>
          <w:rFonts w:ascii="宋体" w:hAnsi="宋体" w:cs="宋体" w:eastAsia="宋体" w:hint="default"/>
          <w:spacing w:val="-2"/>
          <w:w w:val="100"/>
          <w:sz w:val="21"/>
          <w:szCs w:val="21"/>
        </w:rPr>
        <w:t>第</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160</w:t>
      </w:r>
      <w:r>
        <w:rPr>
          <w:rFonts w:ascii="Times New Roman" w:hAnsi="Times New Roman" w:cs="Times New Roman" w:eastAsia="Times New Roman" w:hint="default"/>
          <w:w w:val="100"/>
          <w:sz w:val="21"/>
          <w:szCs w:val="21"/>
        </w:rPr>
        <w:t> </w:t>
      </w:r>
      <w:r>
        <w:rPr>
          <w:rFonts w:ascii="宋体" w:hAnsi="宋体" w:cs="宋体" w:eastAsia="宋体" w:hint="default"/>
          <w:spacing w:val="-8"/>
          <w:w w:val="100"/>
          <w:sz w:val="21"/>
          <w:szCs w:val="21"/>
        </w:rPr>
        <w:t>号报告评估），合计占期末资产总额的</w:t>
      </w:r>
      <w:r>
        <w:rPr>
          <w:rFonts w:ascii="宋体" w:hAnsi="宋体" w:cs="宋体" w:eastAsia="宋体" w:hint="default"/>
          <w:spacing w:val="-75"/>
          <w:w w:val="100"/>
          <w:sz w:val="21"/>
          <w:szCs w:val="21"/>
        </w:rPr>
        <w:t> </w:t>
      </w:r>
      <w:r>
        <w:rPr>
          <w:rFonts w:ascii="Times New Roman" w:hAnsi="Times New Roman" w:cs="Times New Roman" w:eastAsia="Times New Roman" w:hint="default"/>
          <w:spacing w:val="-1"/>
          <w:w w:val="100"/>
          <w:sz w:val="21"/>
          <w:szCs w:val="21"/>
        </w:rPr>
        <w:t>97%</w:t>
      </w:r>
      <w:r>
        <w:rPr>
          <w:rFonts w:ascii="宋体" w:hAnsi="宋体" w:cs="宋体" w:eastAsia="宋体" w:hint="default"/>
          <w:spacing w:val="-1"/>
          <w:w w:val="100"/>
          <w:sz w:val="21"/>
          <w:szCs w:val="21"/>
        </w:rPr>
        <w:t>。故本公司将</w:t>
      </w:r>
      <w:r>
        <w:rPr>
          <w:rFonts w:ascii="宋体" w:hAnsi="宋体" w:cs="宋体" w:eastAsia="宋体" w:hint="default"/>
          <w:w w:val="100"/>
          <w:sz w:val="21"/>
          <w:szCs w:val="21"/>
        </w:rPr>
        <w:t> </w:t>
      </w:r>
      <w:r>
        <w:rPr>
          <w:rFonts w:ascii="宋体" w:hAnsi="宋体" w:cs="宋体" w:eastAsia="宋体" w:hint="default"/>
          <w:sz w:val="21"/>
          <w:szCs w:val="21"/>
        </w:rPr>
        <w:t>广州易星期末可辨认净资产账面价值作为其可辨认净资产的公允价值。</w:t>
      </w:r>
    </w:p>
    <w:p>
      <w:pPr>
        <w:spacing w:before="67"/>
        <w:ind w:left="1020" w:right="1682"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截止合并购买日，取得被购买方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广州易星可辨认净资产公允价值份额为</w:t>
      </w:r>
      <w:r>
        <w:rPr>
          <w:rFonts w:ascii="宋体" w:hAnsi="宋体" w:cs="宋体" w:eastAsia="宋体" w:hint="default"/>
          <w:spacing w:val="29"/>
          <w:sz w:val="21"/>
          <w:szCs w:val="21"/>
        </w:rPr>
        <w:t> </w:t>
      </w:r>
      <w:r>
        <w:rPr>
          <w:rFonts w:ascii="Times New Roman" w:hAnsi="Times New Roman" w:cs="Times New Roman" w:eastAsia="Times New Roman" w:hint="default"/>
          <w:spacing w:val="-1"/>
          <w:sz w:val="21"/>
          <w:szCs w:val="21"/>
        </w:rPr>
        <w:t>5,521,680.22</w:t>
      </w:r>
    </w:p>
    <w:p>
      <w:pPr>
        <w:spacing w:before="167"/>
        <w:ind w:left="600" w:right="1790" w:firstLine="0"/>
        <w:jc w:val="left"/>
        <w:rPr>
          <w:rFonts w:ascii="宋体" w:hAnsi="宋体" w:cs="宋体" w:eastAsia="宋体" w:hint="default"/>
          <w:sz w:val="21"/>
          <w:szCs w:val="21"/>
        </w:rPr>
      </w:pPr>
      <w:r>
        <w:rPr>
          <w:rFonts w:ascii="宋体" w:hAnsi="宋体" w:cs="宋体" w:eastAsia="宋体" w:hint="default"/>
          <w:sz w:val="21"/>
          <w:szCs w:val="21"/>
        </w:rPr>
        <w:t>元，本公司实际支付的合并成本为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元，差额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1,478,319.78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元确认为商誉。</w:t>
      </w:r>
    </w:p>
    <w:p>
      <w:pPr>
        <w:spacing w:line="240" w:lineRule="auto" w:before="12"/>
        <w:rPr>
          <w:rFonts w:ascii="宋体" w:hAnsi="宋体" w:cs="宋体" w:eastAsia="宋体" w:hint="default"/>
          <w:sz w:val="24"/>
          <w:szCs w:val="24"/>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广州易星截止</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日资产、负债情况如下：</w:t>
      </w:r>
    </w:p>
    <w:p>
      <w:pPr>
        <w:spacing w:line="240" w:lineRule="auto" w:before="9"/>
        <w:rPr>
          <w:rFonts w:ascii="宋体" w:hAnsi="宋体" w:cs="宋体" w:eastAsia="宋体" w:hint="default"/>
          <w:sz w:val="3"/>
          <w:szCs w:val="3"/>
        </w:rPr>
      </w:pPr>
    </w:p>
    <w:tbl>
      <w:tblPr>
        <w:tblW w:w="0" w:type="auto"/>
        <w:jc w:val="left"/>
        <w:tblInd w:w="454" w:type="dxa"/>
        <w:tblLayout w:type="fixed"/>
        <w:tblCellMar>
          <w:top w:w="0" w:type="dxa"/>
          <w:left w:w="0" w:type="dxa"/>
          <w:bottom w:w="0" w:type="dxa"/>
          <w:right w:w="0" w:type="dxa"/>
        </w:tblCellMar>
        <w:tblLook w:val="01E0"/>
      </w:tblPr>
      <w:tblGrid>
        <w:gridCol w:w="3997"/>
        <w:gridCol w:w="4590"/>
      </w:tblGrid>
      <w:tr>
        <w:trPr>
          <w:trHeight w:val="370"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70"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0"/>
              <w:jc w:val="right"/>
              <w:rPr>
                <w:rFonts w:ascii="Times New Roman" w:hAnsi="Times New Roman" w:cs="Times New Roman" w:eastAsia="Times New Roman" w:hint="default"/>
                <w:sz w:val="18"/>
                <w:szCs w:val="18"/>
              </w:rPr>
            </w:pPr>
            <w:r>
              <w:rPr>
                <w:rFonts w:ascii="Times New Roman"/>
                <w:spacing w:val="-2"/>
                <w:sz w:val="18"/>
              </w:rPr>
              <w:t>11,114,031.49</w:t>
            </w:r>
          </w:p>
        </w:tc>
      </w:tr>
      <w:tr>
        <w:trPr>
          <w:trHeight w:val="370"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9"/>
              <w:jc w:val="right"/>
              <w:rPr>
                <w:rFonts w:ascii="Times New Roman" w:hAnsi="Times New Roman" w:cs="Times New Roman" w:eastAsia="Times New Roman" w:hint="default"/>
                <w:sz w:val="18"/>
                <w:szCs w:val="18"/>
              </w:rPr>
            </w:pPr>
            <w:r>
              <w:rPr>
                <w:rFonts w:ascii="Times New Roman"/>
                <w:sz w:val="18"/>
              </w:rPr>
              <w:t>287,207.52</w:t>
            </w:r>
          </w:p>
        </w:tc>
      </w:tr>
      <w:tr>
        <w:trPr>
          <w:trHeight w:val="37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0"/>
              <w:jc w:val="right"/>
              <w:rPr>
                <w:rFonts w:ascii="Times New Roman" w:hAnsi="Times New Roman" w:cs="Times New Roman" w:eastAsia="Times New Roman" w:hint="default"/>
                <w:sz w:val="18"/>
                <w:szCs w:val="18"/>
              </w:rPr>
            </w:pPr>
            <w:r>
              <w:rPr>
                <w:rFonts w:ascii="Times New Roman"/>
                <w:spacing w:val="-1"/>
                <w:sz w:val="18"/>
              </w:rPr>
              <w:t>10,826,823.97</w:t>
            </w:r>
          </w:p>
        </w:tc>
      </w:tr>
    </w:tbl>
    <w:p>
      <w:pPr>
        <w:spacing w:line="240" w:lineRule="auto" w:before="5"/>
        <w:rPr>
          <w:rFonts w:ascii="宋体" w:hAnsi="宋体" w:cs="宋体" w:eastAsia="宋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广州易星</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4-12 </w:t>
      </w:r>
      <w:r>
        <w:rPr>
          <w:rFonts w:ascii="宋体" w:hAnsi="宋体" w:cs="宋体" w:eastAsia="宋体" w:hint="default"/>
          <w:sz w:val="21"/>
          <w:szCs w:val="21"/>
        </w:rPr>
        <w:t>月份经营情况如下：</w:t>
      </w:r>
    </w:p>
    <w:p>
      <w:pPr>
        <w:spacing w:line="240" w:lineRule="auto" w:before="2"/>
        <w:rPr>
          <w:rFonts w:ascii="宋体" w:hAnsi="宋体" w:cs="宋体" w:eastAsia="宋体" w:hint="default"/>
          <w:sz w:val="3"/>
          <w:szCs w:val="3"/>
        </w:rPr>
      </w:pPr>
    </w:p>
    <w:tbl>
      <w:tblPr>
        <w:tblW w:w="0" w:type="auto"/>
        <w:jc w:val="left"/>
        <w:tblInd w:w="454" w:type="dxa"/>
        <w:tblLayout w:type="fixed"/>
        <w:tblCellMar>
          <w:top w:w="0" w:type="dxa"/>
          <w:left w:w="0" w:type="dxa"/>
          <w:bottom w:w="0" w:type="dxa"/>
          <w:right w:w="0" w:type="dxa"/>
        </w:tblCellMar>
        <w:tblLook w:val="01E0"/>
      </w:tblPr>
      <w:tblGrid>
        <w:gridCol w:w="3980"/>
        <w:gridCol w:w="4607"/>
      </w:tblGrid>
      <w:tr>
        <w:trPr>
          <w:trHeight w:val="389"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85" w:right="0"/>
              <w:jc w:val="left"/>
              <w:rPr>
                <w:rFonts w:ascii="宋体" w:hAnsi="宋体" w:cs="宋体" w:eastAsia="宋体" w:hint="default"/>
                <w:sz w:val="18"/>
                <w:szCs w:val="18"/>
              </w:rPr>
            </w:pPr>
            <w:r>
              <w:rPr>
                <w:rFonts w:ascii="宋体" w:hAnsi="宋体" w:cs="宋体" w:eastAsia="宋体" w:hint="default"/>
                <w:sz w:val="18"/>
                <w:szCs w:val="18"/>
              </w:rPr>
              <w:t>自购买日至报告期末</w:t>
            </w:r>
          </w:p>
        </w:tc>
      </w:tr>
      <w:tr>
        <w:trPr>
          <w:trHeight w:val="39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0"/>
              <w:jc w:val="right"/>
              <w:rPr>
                <w:rFonts w:ascii="Times New Roman" w:hAnsi="Times New Roman" w:cs="Times New Roman" w:eastAsia="Times New Roman" w:hint="default"/>
                <w:sz w:val="18"/>
                <w:szCs w:val="18"/>
              </w:rPr>
            </w:pPr>
            <w:r>
              <w:rPr>
                <w:rFonts w:ascii="Times New Roman"/>
                <w:spacing w:val="-1"/>
                <w:sz w:val="18"/>
              </w:rPr>
              <w:t>2,199,788.93</w:t>
            </w:r>
          </w:p>
        </w:tc>
      </w:tr>
      <w:tr>
        <w:trPr>
          <w:trHeight w:val="39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0"/>
              <w:jc w:val="right"/>
              <w:rPr>
                <w:rFonts w:ascii="Times New Roman" w:hAnsi="Times New Roman" w:cs="Times New Roman" w:eastAsia="Times New Roman" w:hint="default"/>
                <w:sz w:val="18"/>
                <w:szCs w:val="18"/>
              </w:rPr>
            </w:pPr>
            <w:r>
              <w:rPr>
                <w:rFonts w:ascii="Times New Roman"/>
                <w:spacing w:val="-1"/>
                <w:sz w:val="18"/>
              </w:rPr>
              <w:t>-3,366,324.55</w:t>
            </w:r>
          </w:p>
        </w:tc>
      </w:tr>
    </w:tbl>
    <w:p>
      <w:pPr>
        <w:spacing w:line="240" w:lineRule="auto" w:before="6"/>
        <w:rPr>
          <w:rFonts w:ascii="宋体" w:hAnsi="宋体" w:cs="宋体" w:eastAsia="宋体" w:hint="default"/>
          <w:sz w:val="18"/>
          <w:szCs w:val="18"/>
        </w:rPr>
      </w:pPr>
    </w:p>
    <w:p>
      <w:pPr>
        <w:spacing w:before="36"/>
        <w:ind w:left="1020" w:right="1790" w:firstLine="0"/>
        <w:jc w:val="left"/>
        <w:rPr>
          <w:rFonts w:ascii="黑体" w:hAnsi="黑体" w:cs="黑体" w:eastAsia="黑体" w:hint="default"/>
          <w:sz w:val="21"/>
          <w:szCs w:val="21"/>
        </w:rPr>
      </w:pPr>
      <w:r>
        <w:rPr>
          <w:rFonts w:ascii="黑体" w:hAnsi="黑体" w:cs="黑体" w:eastAsia="黑体" w:hint="default"/>
          <w:sz w:val="21"/>
          <w:szCs w:val="21"/>
        </w:rPr>
        <w:t>（四）</w:t>
      </w:r>
      <w:r>
        <w:rPr>
          <w:rFonts w:ascii="黑体" w:hAnsi="黑体" w:cs="黑体" w:eastAsia="黑体" w:hint="default"/>
          <w:spacing w:val="-76"/>
          <w:sz w:val="21"/>
          <w:szCs w:val="21"/>
        </w:rPr>
        <w:t> </w:t>
      </w:r>
      <w:r>
        <w:rPr>
          <w:rFonts w:ascii="黑体" w:hAnsi="黑体" w:cs="黑体" w:eastAsia="黑体" w:hint="default"/>
          <w:sz w:val="21"/>
          <w:szCs w:val="21"/>
        </w:rPr>
        <w:t>本期新纳入合并范围的主体</w:t>
      </w:r>
    </w:p>
    <w:p>
      <w:pPr>
        <w:spacing w:line="240" w:lineRule="auto" w:before="9"/>
        <w:rPr>
          <w:rFonts w:ascii="黑体" w:hAnsi="黑体" w:cs="黑体" w:eastAsia="黑体" w:hint="default"/>
          <w:sz w:val="4"/>
          <w:szCs w:val="4"/>
        </w:rPr>
      </w:pPr>
    </w:p>
    <w:tbl>
      <w:tblPr>
        <w:tblW w:w="0" w:type="auto"/>
        <w:jc w:val="left"/>
        <w:tblInd w:w="487" w:type="dxa"/>
        <w:tblLayout w:type="fixed"/>
        <w:tblCellMar>
          <w:top w:w="0" w:type="dxa"/>
          <w:left w:w="0" w:type="dxa"/>
          <w:bottom w:w="0" w:type="dxa"/>
          <w:right w:w="0" w:type="dxa"/>
        </w:tblCellMar>
        <w:tblLook w:val="01E0"/>
      </w:tblPr>
      <w:tblGrid>
        <w:gridCol w:w="2842"/>
        <w:gridCol w:w="2842"/>
        <w:gridCol w:w="2840"/>
      </w:tblGrid>
      <w:tr>
        <w:trPr>
          <w:trHeight w:val="39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8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北京天源迪科信息技术有限公司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17,377,437.60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-2,622,562.40</w:t>
            </w:r>
          </w:p>
        </w:tc>
      </w:tr>
      <w:tr>
        <w:trPr>
          <w:trHeight w:val="39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7,460,499.42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-3,366,324.55</w:t>
            </w:r>
          </w:p>
        </w:tc>
      </w:tr>
    </w:tbl>
    <w:p>
      <w:pPr>
        <w:spacing w:line="240" w:lineRule="auto" w:before="7"/>
        <w:rPr>
          <w:rFonts w:ascii="黑体" w:hAnsi="黑体" w:cs="黑体" w:eastAsia="黑体" w:hint="default"/>
          <w:sz w:val="18"/>
          <w:szCs w:val="18"/>
        </w:rPr>
      </w:pPr>
    </w:p>
    <w:p>
      <w:pPr>
        <w:spacing w:before="36"/>
        <w:ind w:left="1020" w:right="1790" w:firstLine="0"/>
        <w:jc w:val="left"/>
        <w:rPr>
          <w:rFonts w:ascii="黑体" w:hAnsi="黑体" w:cs="黑体" w:eastAsia="黑体" w:hint="default"/>
          <w:sz w:val="21"/>
          <w:szCs w:val="21"/>
        </w:rPr>
      </w:pPr>
      <w:r>
        <w:rPr>
          <w:rFonts w:ascii="黑体" w:hAnsi="黑体" w:cs="黑体" w:eastAsia="黑体" w:hint="default"/>
          <w:sz w:val="21"/>
          <w:szCs w:val="21"/>
        </w:rPr>
        <w:t>（五）</w:t>
      </w:r>
      <w:r>
        <w:rPr>
          <w:rFonts w:ascii="黑体" w:hAnsi="黑体" w:cs="黑体" w:eastAsia="黑体" w:hint="default"/>
          <w:spacing w:val="-46"/>
          <w:sz w:val="21"/>
          <w:szCs w:val="21"/>
        </w:rPr>
        <w:t> </w:t>
      </w:r>
      <w:r>
        <w:rPr>
          <w:rFonts w:ascii="黑体" w:hAnsi="黑体" w:cs="黑体" w:eastAsia="黑体" w:hint="default"/>
          <w:spacing w:val="-2"/>
          <w:sz w:val="21"/>
          <w:szCs w:val="21"/>
        </w:rPr>
        <w:t>本期发生的非同一控制下企业合并</w:t>
      </w:r>
    </w:p>
    <w:p>
      <w:pPr>
        <w:spacing w:line="240" w:lineRule="auto" w:before="12"/>
        <w:rPr>
          <w:rFonts w:ascii="黑体" w:hAnsi="黑体" w:cs="黑体" w:eastAsia="黑体" w:hint="default"/>
          <w:sz w:val="4"/>
          <w:szCs w:val="4"/>
        </w:rPr>
      </w:pPr>
    </w:p>
    <w:tbl>
      <w:tblPr>
        <w:tblW w:w="0" w:type="auto"/>
        <w:jc w:val="left"/>
        <w:tblInd w:w="487" w:type="dxa"/>
        <w:tblLayout w:type="fixed"/>
        <w:tblCellMar>
          <w:top w:w="0" w:type="dxa"/>
          <w:left w:w="0" w:type="dxa"/>
          <w:bottom w:w="0" w:type="dxa"/>
          <w:right w:w="0" w:type="dxa"/>
        </w:tblCellMar>
        <w:tblLook w:val="01E0"/>
      </w:tblPr>
      <w:tblGrid>
        <w:gridCol w:w="2842"/>
        <w:gridCol w:w="2842"/>
        <w:gridCol w:w="2840"/>
      </w:tblGrid>
      <w:tr>
        <w:trPr>
          <w:trHeight w:val="38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71" w:right="0"/>
              <w:jc w:val="left"/>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7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24"/>
                <w:szCs w:val="24"/>
              </w:rPr>
            </w:pPr>
          </w:p>
          <w:p>
            <w:pPr>
              <w:pStyle w:val="TableParagraph"/>
              <w:spacing w:line="240" w:lineRule="auto"/>
              <w:ind w:left="1783" w:right="0"/>
              <w:jc w:val="left"/>
              <w:rPr>
                <w:rFonts w:ascii="Times New Roman" w:hAnsi="Times New Roman" w:cs="Times New Roman" w:eastAsia="Times New Roman" w:hint="default"/>
                <w:sz w:val="18"/>
                <w:szCs w:val="18"/>
              </w:rPr>
            </w:pPr>
            <w:r>
              <w:rPr>
                <w:rFonts w:ascii="Times New Roman"/>
                <w:sz w:val="18"/>
              </w:rPr>
              <w:t>1,478,319.78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合并成本－被合并企业可辨认净</w:t>
            </w:r>
          </w:p>
          <w:p>
            <w:pPr>
              <w:pStyle w:val="TableParagraph"/>
              <w:spacing w:line="240" w:lineRule="auto" w:before="146"/>
              <w:ind w:left="100" w:right="0"/>
              <w:jc w:val="left"/>
              <w:rPr>
                <w:rFonts w:ascii="宋体" w:hAnsi="宋体" w:cs="宋体" w:eastAsia="宋体" w:hint="default"/>
                <w:sz w:val="18"/>
                <w:szCs w:val="18"/>
              </w:rPr>
            </w:pPr>
            <w:r>
              <w:rPr>
                <w:rFonts w:ascii="宋体" w:hAnsi="宋体" w:cs="宋体" w:eastAsia="宋体" w:hint="default"/>
                <w:sz w:val="18"/>
                <w:szCs w:val="18"/>
              </w:rPr>
              <w:t>资产公允价值的份额</w:t>
            </w:r>
          </w:p>
        </w:tc>
      </w:tr>
    </w:tbl>
    <w:p>
      <w:pPr>
        <w:spacing w:line="240" w:lineRule="auto" w:before="4"/>
        <w:rPr>
          <w:rFonts w:ascii="黑体" w:hAnsi="黑体" w:cs="黑体" w:eastAsia="黑体" w:hint="default"/>
          <w:sz w:val="29"/>
          <w:szCs w:val="29"/>
        </w:rPr>
      </w:pPr>
    </w:p>
    <w:p>
      <w:pPr>
        <w:spacing w:before="36"/>
        <w:ind w:left="1020" w:right="1790" w:firstLine="0"/>
        <w:jc w:val="left"/>
        <w:rPr>
          <w:rFonts w:ascii="黑体" w:hAnsi="黑体" w:cs="黑体" w:eastAsia="黑体" w:hint="default"/>
          <w:sz w:val="21"/>
          <w:szCs w:val="21"/>
        </w:rPr>
      </w:pPr>
      <w:r>
        <w:rPr>
          <w:rFonts w:ascii="黑体" w:hAnsi="黑体" w:cs="黑体" w:eastAsia="黑体" w:hint="default"/>
          <w:sz w:val="21"/>
          <w:szCs w:val="21"/>
        </w:rPr>
        <w:t>附注五、合并财务报表主要项目附注</w:t>
      </w:r>
    </w:p>
    <w:p>
      <w:pPr>
        <w:spacing w:before="164"/>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货币资金</w:t>
      </w:r>
    </w:p>
    <w:p>
      <w:pPr>
        <w:spacing w:after="0"/>
        <w:jc w:val="left"/>
        <w:rPr>
          <w:rFonts w:ascii="黑体" w:hAnsi="黑体" w:cs="黑体" w:eastAsia="黑体" w:hint="default"/>
          <w:sz w:val="21"/>
          <w:szCs w:val="21"/>
        </w:rPr>
        <w:sectPr>
          <w:pgSz w:w="11910" w:h="16840"/>
          <w:pgMar w:header="873" w:footer="344" w:top="1320" w:bottom="540" w:left="1200" w:right="0"/>
        </w:sectPr>
      </w:pPr>
    </w:p>
    <w:p>
      <w:pPr>
        <w:spacing w:line="240" w:lineRule="auto" w:before="10"/>
        <w:rPr>
          <w:rFonts w:ascii="黑体" w:hAnsi="黑体" w:cs="黑体" w:eastAsia="黑体" w:hint="default"/>
          <w:sz w:val="8"/>
          <w:szCs w:val="8"/>
        </w:rPr>
      </w:pPr>
    </w:p>
    <w:tbl>
      <w:tblPr>
        <w:tblW w:w="0" w:type="auto"/>
        <w:jc w:val="left"/>
        <w:tblInd w:w="487" w:type="dxa"/>
        <w:tblLayout w:type="fixed"/>
        <w:tblCellMar>
          <w:top w:w="0" w:type="dxa"/>
          <w:left w:w="0" w:type="dxa"/>
          <w:bottom w:w="0" w:type="dxa"/>
          <w:right w:w="0" w:type="dxa"/>
        </w:tblCellMar>
        <w:tblLook w:val="01E0"/>
      </w:tblPr>
      <w:tblGrid>
        <w:gridCol w:w="1387"/>
        <w:gridCol w:w="1342"/>
        <w:gridCol w:w="756"/>
        <w:gridCol w:w="1342"/>
        <w:gridCol w:w="1354"/>
        <w:gridCol w:w="1220"/>
        <w:gridCol w:w="1354"/>
      </w:tblGrid>
      <w:tr>
        <w:trPr>
          <w:trHeight w:val="394" w:hRule="exact"/>
        </w:trPr>
        <w:tc>
          <w:tcPr>
            <w:tcW w:w="1387" w:type="dxa"/>
            <w:vMerge w:val="restart"/>
            <w:tcBorders>
              <w:top w:val="single" w:sz="4" w:space="0" w:color="000000"/>
              <w:left w:val="single" w:sz="4" w:space="0" w:color="000000"/>
              <w:right w:val="single" w:sz="6" w:space="0" w:color="000000"/>
            </w:tcBorders>
          </w:tcPr>
          <w:p>
            <w:pPr>
              <w:pStyle w:val="TableParagraph"/>
              <w:spacing w:line="240" w:lineRule="auto" w:before="4"/>
              <w:ind w:right="0"/>
              <w:jc w:val="left"/>
              <w:rPr>
                <w:rFonts w:ascii="黑体" w:hAnsi="黑体" w:cs="黑体" w:eastAsia="黑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0" w:type="dxa"/>
            <w:gridSpan w:val="3"/>
            <w:tcBorders>
              <w:top w:val="single" w:sz="4"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2011-12-31</w:t>
            </w:r>
          </w:p>
        </w:tc>
        <w:tc>
          <w:tcPr>
            <w:tcW w:w="3927" w:type="dxa"/>
            <w:gridSpan w:val="3"/>
            <w:tcBorders>
              <w:top w:val="single" w:sz="4" w:space="0" w:color="000000"/>
              <w:left w:val="single" w:sz="6" w:space="0" w:color="000000"/>
              <w:bottom w:val="single" w:sz="6"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94" w:hRule="exact"/>
        </w:trPr>
        <w:tc>
          <w:tcPr>
            <w:tcW w:w="1387" w:type="dxa"/>
            <w:vMerge/>
            <w:tcBorders>
              <w:left w:val="single" w:sz="4"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hAnsi="宋体" w:cs="宋体" w:eastAsia="宋体" w:hint="default"/>
                <w:sz w:val="18"/>
                <w:szCs w:val="18"/>
              </w:rPr>
              <w:t>折算率</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1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09"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3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4"/>
              <w:ind w:left="218"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96" w:hRule="exact"/>
        </w:trPr>
        <w:tc>
          <w:tcPr>
            <w:tcW w:w="13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4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4" w:space="0" w:color="000000"/>
            </w:tcBorders>
          </w:tcPr>
          <w:p>
            <w:pPr/>
          </w:p>
        </w:tc>
      </w:tr>
      <w:tr>
        <w:trPr>
          <w:trHeight w:val="394" w:hRule="exact"/>
        </w:trPr>
        <w:tc>
          <w:tcPr>
            <w:tcW w:w="13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45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pacing w:val="-1"/>
                <w:sz w:val="18"/>
              </w:rPr>
              <w:t>196,037.94</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196,037.94</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47,978.55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47,978.55</w:t>
            </w:r>
          </w:p>
        </w:tc>
      </w:tr>
      <w:tr>
        <w:trPr>
          <w:trHeight w:val="396" w:hRule="exact"/>
        </w:trPr>
        <w:tc>
          <w:tcPr>
            <w:tcW w:w="13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4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4" w:space="0" w:color="000000"/>
            </w:tcBorders>
          </w:tcPr>
          <w:p>
            <w:pPr/>
          </w:p>
        </w:tc>
      </w:tr>
      <w:tr>
        <w:trPr>
          <w:trHeight w:val="394" w:hRule="exact"/>
        </w:trPr>
        <w:tc>
          <w:tcPr>
            <w:tcW w:w="13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45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pacing w:val="-1"/>
                <w:sz w:val="18"/>
              </w:rPr>
              <w:t>450,954,939.37</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pacing w:val="-1"/>
                <w:sz w:val="18"/>
              </w:rPr>
              <w:t>450,954,939.37</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676,553,501.53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676,553,501.53</w:t>
            </w:r>
          </w:p>
        </w:tc>
      </w:tr>
      <w:tr>
        <w:trPr>
          <w:trHeight w:val="396" w:hRule="exact"/>
        </w:trPr>
        <w:tc>
          <w:tcPr>
            <w:tcW w:w="13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4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4" w:space="0" w:color="000000"/>
            </w:tcBorders>
          </w:tcPr>
          <w:p>
            <w:pPr/>
          </w:p>
        </w:tc>
      </w:tr>
      <w:tr>
        <w:trPr>
          <w:trHeight w:val="396" w:hRule="exact"/>
        </w:trPr>
        <w:tc>
          <w:tcPr>
            <w:tcW w:w="13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45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pacing w:val="-1"/>
                <w:sz w:val="18"/>
              </w:rPr>
              <w:t>513,619.83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513,619.83</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3,258,180.63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1.00</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3,258,180.63</w:t>
            </w:r>
          </w:p>
        </w:tc>
      </w:tr>
      <w:tr>
        <w:trPr>
          <w:trHeight w:val="391" w:hRule="exact"/>
        </w:trPr>
        <w:tc>
          <w:tcPr>
            <w:tcW w:w="1387"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6" w:space="0" w:color="000000"/>
              <w:left w:val="single" w:sz="6" w:space="0" w:color="000000"/>
              <w:bottom w:val="single" w:sz="4" w:space="0" w:color="000000"/>
              <w:right w:val="single" w:sz="6" w:space="0" w:color="000000"/>
            </w:tcBorders>
          </w:tcPr>
          <w:p>
            <w:pPr/>
          </w:p>
        </w:tc>
        <w:tc>
          <w:tcPr>
            <w:tcW w:w="756" w:type="dxa"/>
            <w:tcBorders>
              <w:top w:val="single" w:sz="6" w:space="0" w:color="000000"/>
              <w:left w:val="single" w:sz="6" w:space="0" w:color="000000"/>
              <w:bottom w:val="single" w:sz="4" w:space="0" w:color="000000"/>
              <w:right w:val="single" w:sz="6" w:space="0" w:color="000000"/>
            </w:tcBorders>
          </w:tcPr>
          <w:p>
            <w:pP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b/>
                <w:spacing w:val="-1"/>
                <w:sz w:val="18"/>
              </w:rPr>
              <w:t>451,664,597.14</w:t>
            </w:r>
            <w:r>
              <w:rPr>
                <w:rFonts w:ascii="Times New Roman"/>
                <w:spacing w:val="-1"/>
                <w:sz w:val="18"/>
              </w:rPr>
            </w:r>
          </w:p>
        </w:tc>
        <w:tc>
          <w:tcPr>
            <w:tcW w:w="1354" w:type="dxa"/>
            <w:tcBorders>
              <w:top w:val="single" w:sz="6" w:space="0" w:color="000000"/>
              <w:left w:val="single" w:sz="6" w:space="0" w:color="000000"/>
              <w:bottom w:val="single" w:sz="4" w:space="0" w:color="000000"/>
              <w:right w:val="single" w:sz="6" w:space="0" w:color="000000"/>
            </w:tcBorders>
          </w:tcPr>
          <w:p>
            <w:pPr/>
          </w:p>
        </w:tc>
        <w:tc>
          <w:tcPr>
            <w:tcW w:w="1220" w:type="dxa"/>
            <w:tcBorders>
              <w:top w:val="single" w:sz="6" w:space="0" w:color="000000"/>
              <w:left w:val="single" w:sz="6" w:space="0" w:color="000000"/>
              <w:bottom w:val="single" w:sz="4" w:space="0" w:color="000000"/>
              <w:right w:val="single" w:sz="6" w:space="0" w:color="000000"/>
            </w:tcBorders>
          </w:tcPr>
          <w:p>
            <w:pPr/>
          </w:p>
        </w:tc>
        <w:tc>
          <w:tcPr>
            <w:tcW w:w="135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b/>
                <w:spacing w:val="-1"/>
                <w:sz w:val="18"/>
              </w:rPr>
              <w:t>679,859,660.71</w:t>
            </w:r>
            <w:r>
              <w:rPr>
                <w:rFonts w:ascii="Times New Roman"/>
                <w:spacing w:val="-1"/>
                <w:sz w:val="18"/>
              </w:rPr>
            </w:r>
          </w:p>
        </w:tc>
      </w:tr>
    </w:tbl>
    <w:p>
      <w:pPr>
        <w:spacing w:line="240" w:lineRule="auto" w:before="5"/>
        <w:rPr>
          <w:rFonts w:ascii="黑体" w:hAnsi="黑体" w:cs="黑体" w:eastAsia="黑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本期末其他货币资金余额为保函和汇票保证金。</w:t>
      </w:r>
    </w:p>
    <w:p>
      <w:pPr>
        <w:spacing w:line="240" w:lineRule="auto" w:before="12"/>
        <w:rPr>
          <w:rFonts w:ascii="宋体" w:hAnsi="宋体" w:cs="宋体" w:eastAsia="宋体" w:hint="default"/>
          <w:sz w:val="21"/>
          <w:szCs w:val="21"/>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应收票据</w:t>
      </w:r>
    </w:p>
    <w:p>
      <w:pPr>
        <w:spacing w:before="148"/>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）分类</w:t>
      </w:r>
    </w:p>
    <w:p>
      <w:pPr>
        <w:spacing w:line="240" w:lineRule="auto" w:before="2"/>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2600"/>
        <w:gridCol w:w="3152"/>
        <w:gridCol w:w="2821"/>
      </w:tblGrid>
      <w:tr>
        <w:trPr>
          <w:trHeight w:val="39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14"/>
              <w:jc w:val="right"/>
              <w:rPr>
                <w:rFonts w:ascii="宋体" w:hAnsi="宋体" w:cs="宋体" w:eastAsia="宋体" w:hint="default"/>
                <w:sz w:val="18"/>
                <w:szCs w:val="18"/>
              </w:rPr>
            </w:pPr>
            <w:r>
              <w:rPr>
                <w:rFonts w:ascii="宋体" w:hAnsi="宋体" w:cs="宋体" w:eastAsia="宋体" w:hint="default"/>
                <w:sz w:val="18"/>
                <w:szCs w:val="18"/>
              </w:rPr>
              <w:t>种类</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2011-12-31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89"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2,473,856.00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9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1,440,000.00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303,340.00</w:t>
            </w:r>
          </w:p>
        </w:tc>
      </w:tr>
      <w:tr>
        <w:trPr>
          <w:trHeight w:val="39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0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b/>
                <w:spacing w:val="-1"/>
                <w:sz w:val="18"/>
              </w:rPr>
              <w:t>3,913,856.00</w:t>
            </w:r>
            <w:r>
              <w:rPr>
                <w:rFonts w:ascii="Times New Roman"/>
                <w:spacing w:val="-1"/>
                <w:sz w:val="18"/>
              </w:rPr>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b/>
                <w:spacing w:val="-1"/>
                <w:sz w:val="18"/>
              </w:rPr>
              <w:t>803,340.00</w:t>
            </w:r>
            <w:r>
              <w:rPr>
                <w:rFonts w:ascii="Times New Roman"/>
                <w:spacing w:val="-1"/>
                <w:sz w:val="18"/>
              </w:rPr>
            </w:r>
          </w:p>
        </w:tc>
      </w:tr>
    </w:tbl>
    <w:p>
      <w:pPr>
        <w:spacing w:line="240" w:lineRule="auto" w:before="8"/>
        <w:rPr>
          <w:rFonts w:ascii="宋体" w:hAnsi="宋体" w:cs="宋体" w:eastAsia="宋体" w:hint="default"/>
          <w:sz w:val="14"/>
          <w:szCs w:val="14"/>
        </w:rPr>
      </w:pPr>
    </w:p>
    <w:p>
      <w:pPr>
        <w:spacing w:line="362" w:lineRule="auto" w:before="36"/>
        <w:ind w:left="600" w:right="179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）无因出票人无力履约而将票据转为应收账款的票据及期末公司已经背书给他方但</w:t>
      </w:r>
      <w:r>
        <w:rPr>
          <w:rFonts w:ascii="宋体" w:hAnsi="宋体" w:cs="宋体" w:eastAsia="宋体" w:hint="default"/>
          <w:w w:val="100"/>
          <w:sz w:val="21"/>
          <w:szCs w:val="21"/>
        </w:rPr>
        <w:t> </w:t>
      </w:r>
      <w:r>
        <w:rPr>
          <w:rFonts w:ascii="宋体" w:hAnsi="宋体" w:cs="宋体" w:eastAsia="宋体" w:hint="default"/>
          <w:sz w:val="21"/>
          <w:szCs w:val="21"/>
        </w:rPr>
        <w:t>尚未到期的票据。</w:t>
      </w:r>
    </w:p>
    <w:p>
      <w:pPr>
        <w:spacing w:before="177"/>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应收账款</w:t>
      </w:r>
    </w:p>
    <w:p>
      <w:pPr>
        <w:spacing w:line="240" w:lineRule="auto" w:before="6"/>
        <w:rPr>
          <w:rFonts w:ascii="黑体" w:hAnsi="黑体" w:cs="黑体" w:eastAsia="黑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2"/>
        <w:rPr>
          <w:rFonts w:ascii="宋体" w:hAnsi="宋体" w:cs="宋体" w:eastAsia="宋体" w:hint="default"/>
          <w:sz w:val="3"/>
          <w:szCs w:val="3"/>
        </w:rPr>
      </w:pPr>
    </w:p>
    <w:tbl>
      <w:tblPr>
        <w:tblW w:w="0" w:type="auto"/>
        <w:jc w:val="left"/>
        <w:tblInd w:w="490" w:type="dxa"/>
        <w:tblLayout w:type="fixed"/>
        <w:tblCellMar>
          <w:top w:w="0" w:type="dxa"/>
          <w:left w:w="0" w:type="dxa"/>
          <w:bottom w:w="0" w:type="dxa"/>
          <w:right w:w="0" w:type="dxa"/>
        </w:tblCellMar>
        <w:tblLook w:val="01E0"/>
      </w:tblPr>
      <w:tblGrid>
        <w:gridCol w:w="1642"/>
        <w:gridCol w:w="1227"/>
        <w:gridCol w:w="782"/>
        <w:gridCol w:w="1073"/>
        <w:gridCol w:w="605"/>
        <w:gridCol w:w="1104"/>
        <w:gridCol w:w="588"/>
        <w:gridCol w:w="929"/>
        <w:gridCol w:w="530"/>
      </w:tblGrid>
      <w:tr>
        <w:trPr>
          <w:trHeight w:val="406" w:hRule="exact"/>
        </w:trPr>
        <w:tc>
          <w:tcPr>
            <w:tcW w:w="1642"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687"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2011-12-31</w:t>
            </w:r>
          </w:p>
        </w:tc>
        <w:tc>
          <w:tcPr>
            <w:tcW w:w="3152"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403" w:hRule="exact"/>
        </w:trPr>
        <w:tc>
          <w:tcPr>
            <w:tcW w:w="1642" w:type="dxa"/>
            <w:vMerge/>
            <w:tcBorders>
              <w:left w:val="single" w:sz="2" w:space="0" w:color="000000"/>
              <w:right w:val="single" w:sz="2" w:space="0" w:color="000000"/>
            </w:tcBorders>
          </w:tcPr>
          <w:p>
            <w:pPr/>
          </w:p>
        </w:tc>
        <w:tc>
          <w:tcPr>
            <w:tcW w:w="20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6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9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4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06" w:hRule="exact"/>
        </w:trPr>
        <w:tc>
          <w:tcPr>
            <w:tcW w:w="1642" w:type="dxa"/>
            <w:vMerge/>
            <w:tcBorders>
              <w:left w:val="single" w:sz="2" w:space="0" w:color="000000"/>
              <w:bottom w:val="single" w:sz="2" w:space="0" w:color="000000"/>
              <w:right w:val="single" w:sz="2" w:space="0" w:color="000000"/>
            </w:tcBorders>
          </w:tcPr>
          <w:p>
            <w:pP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48"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56"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5"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w:t>
            </w:r>
          </w:p>
        </w:tc>
      </w:tr>
      <w:tr>
        <w:trPr>
          <w:trHeight w:val="1205" w:hRule="exact"/>
        </w:trPr>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额</w:t>
            </w:r>
            <w:r>
              <w:rPr>
                <w:rFonts w:ascii="宋体" w:hAnsi="宋体" w:cs="宋体" w:eastAsia="宋体" w:hint="default"/>
                <w:spacing w:val="-67"/>
                <w:sz w:val="18"/>
                <w:szCs w:val="18"/>
              </w:rPr>
              <w:t> </w:t>
            </w:r>
            <w:r>
              <w:rPr>
                <w:rFonts w:ascii="宋体" w:hAnsi="宋体" w:cs="宋体" w:eastAsia="宋体" w:hint="default"/>
                <w:sz w:val="18"/>
                <w:szCs w:val="18"/>
              </w:rPr>
              <w:t>重</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3"/>
                <w:sz w:val="18"/>
                <w:szCs w:val="18"/>
              </w:rPr>
              <w:t> </w:t>
            </w:r>
            <w:r>
              <w:rPr>
                <w:rFonts w:ascii="宋体" w:hAnsi="宋体" w:cs="宋体" w:eastAsia="宋体" w:hint="default"/>
                <w:sz w:val="18"/>
                <w:szCs w:val="18"/>
              </w:rPr>
              <w:t>并</w:t>
            </w:r>
          </w:p>
          <w:p>
            <w:pPr>
              <w:pStyle w:val="TableParagraph"/>
              <w:spacing w:line="400" w:lineRule="atLeast" w:before="1"/>
              <w:ind w:left="105" w:right="102"/>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2"/>
                <w:sz w:val="18"/>
                <w:szCs w:val="18"/>
              </w:rPr>
              <w:t> </w:t>
            </w:r>
            <w:r>
              <w:rPr>
                <w:rFonts w:ascii="宋体" w:hAnsi="宋体" w:cs="宋体" w:eastAsia="宋体" w:hint="default"/>
                <w:sz w:val="18"/>
                <w:szCs w:val="18"/>
              </w:rPr>
              <w:t>项</w:t>
            </w:r>
            <w:r>
              <w:rPr>
                <w:rFonts w:ascii="宋体" w:hAnsi="宋体" w:cs="宋体" w:eastAsia="宋体" w:hint="default"/>
                <w:spacing w:val="-62"/>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提</w:t>
            </w:r>
            <w:r>
              <w:rPr>
                <w:rFonts w:ascii="宋体" w:hAnsi="宋体" w:cs="宋体" w:eastAsia="宋体" w:hint="default"/>
                <w:spacing w:val="-62"/>
                <w:sz w:val="18"/>
                <w:szCs w:val="18"/>
              </w:rPr>
              <w:t> </w:t>
            </w:r>
            <w:r>
              <w:rPr>
                <w:rFonts w:ascii="宋体" w:hAnsi="宋体" w:cs="宋体" w:eastAsia="宋体" w:hint="default"/>
                <w:sz w:val="18"/>
                <w:szCs w:val="18"/>
              </w:rPr>
              <w:t>坏</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pacing w:val="-62"/>
                <w:sz w:val="18"/>
                <w:szCs w:val="18"/>
              </w:rPr>
              <w:t> </w:t>
            </w:r>
            <w:r>
              <w:rPr>
                <w:rFonts w:ascii="宋体" w:hAnsi="宋体" w:cs="宋体" w:eastAsia="宋体" w:hint="default"/>
                <w:sz w:val="18"/>
                <w:szCs w:val="18"/>
              </w:rPr>
              <w:t>准</w:t>
            </w:r>
            <w:r>
              <w:rPr>
                <w:rFonts w:ascii="宋体" w:hAnsi="宋体" w:cs="宋体" w:eastAsia="宋体" w:hint="default"/>
                <w:sz w:val="18"/>
                <w:szCs w:val="18"/>
              </w:rPr>
              <w:t> 备的应收账款</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04" w:hRule="exact"/>
        </w:trPr>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4"/>
                <w:sz w:val="18"/>
                <w:szCs w:val="18"/>
              </w:rPr>
              <w:t> </w:t>
            </w:r>
            <w:r>
              <w:rPr>
                <w:rFonts w:ascii="宋体" w:hAnsi="宋体" w:cs="宋体" w:eastAsia="宋体" w:hint="default"/>
                <w:sz w:val="18"/>
                <w:szCs w:val="18"/>
              </w:rPr>
              <w:t>组</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提</w:t>
            </w:r>
            <w:r>
              <w:rPr>
                <w:rFonts w:ascii="宋体" w:hAnsi="宋体" w:cs="宋体" w:eastAsia="宋体" w:hint="default"/>
                <w:spacing w:val="-64"/>
                <w:sz w:val="18"/>
                <w:szCs w:val="18"/>
              </w:rPr>
              <w:t> </w:t>
            </w:r>
            <w:r>
              <w:rPr>
                <w:rFonts w:ascii="宋体" w:hAnsi="宋体" w:cs="宋体" w:eastAsia="宋体" w:hint="default"/>
                <w:sz w:val="18"/>
                <w:szCs w:val="18"/>
              </w:rPr>
              <w:t>坏</w:t>
            </w:r>
            <w:r>
              <w:rPr>
                <w:rFonts w:ascii="宋体" w:hAnsi="宋体" w:cs="宋体" w:eastAsia="宋体" w:hint="default"/>
                <w:spacing w:val="-64"/>
                <w:sz w:val="18"/>
                <w:szCs w:val="18"/>
              </w:rPr>
              <w:t> </w:t>
            </w:r>
            <w:r>
              <w:rPr>
                <w:rFonts w:ascii="宋体" w:hAnsi="宋体" w:cs="宋体" w:eastAsia="宋体" w:hint="default"/>
                <w:sz w:val="18"/>
                <w:szCs w:val="18"/>
              </w:rPr>
              <w:t>账</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组合一（按账龄）</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4"/>
              <w:jc w:val="right"/>
              <w:rPr>
                <w:rFonts w:ascii="Times New Roman" w:hAnsi="Times New Roman" w:cs="Times New Roman" w:eastAsia="Times New Roman" w:hint="default"/>
                <w:sz w:val="18"/>
                <w:szCs w:val="18"/>
              </w:rPr>
            </w:pPr>
            <w:r>
              <w:rPr>
                <w:rFonts w:ascii="Times New Roman"/>
                <w:spacing w:val="-1"/>
                <w:sz w:val="18"/>
              </w:rPr>
              <w:t>276,932,524.81</w:t>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4"/>
              <w:jc w:val="right"/>
              <w:rPr>
                <w:rFonts w:ascii="Times New Roman" w:hAnsi="Times New Roman" w:cs="Times New Roman" w:eastAsia="Times New Roman" w:hint="default"/>
                <w:sz w:val="18"/>
                <w:szCs w:val="18"/>
              </w:rPr>
            </w:pPr>
            <w:r>
              <w:rPr>
                <w:rFonts w:ascii="Times New Roman"/>
                <w:spacing w:val="-1"/>
                <w:sz w:val="18"/>
              </w:rPr>
              <w:t>10,441,028.33</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3.77</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 w:right="-17"/>
              <w:jc w:val="right"/>
              <w:rPr>
                <w:rFonts w:ascii="Times New Roman" w:hAnsi="Times New Roman" w:cs="Times New Roman" w:eastAsia="Times New Roman" w:hint="default"/>
                <w:sz w:val="18"/>
                <w:szCs w:val="18"/>
              </w:rPr>
            </w:pPr>
            <w:r>
              <w:rPr>
                <w:rFonts w:ascii="Times New Roman"/>
                <w:spacing w:val="-1"/>
                <w:sz w:val="18"/>
              </w:rPr>
              <w:t>130,330,150.36</w:t>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8" w:right="-14"/>
              <w:jc w:val="right"/>
              <w:rPr>
                <w:rFonts w:ascii="Times New Roman" w:hAnsi="Times New Roman" w:cs="Times New Roman" w:eastAsia="Times New Roman" w:hint="default"/>
                <w:sz w:val="18"/>
                <w:szCs w:val="18"/>
              </w:rPr>
            </w:pPr>
            <w:r>
              <w:rPr>
                <w:rFonts w:ascii="Times New Roman"/>
                <w:spacing w:val="-1"/>
                <w:sz w:val="18"/>
              </w:rPr>
              <w:t>5,461,163.26</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Times New Roman" w:hAnsi="Times New Roman" w:cs="Times New Roman" w:eastAsia="Times New Roman" w:hint="default"/>
                <w:sz w:val="18"/>
                <w:szCs w:val="18"/>
              </w:rPr>
            </w:pPr>
            <w:r>
              <w:rPr>
                <w:rFonts w:ascii="Times New Roman"/>
                <w:sz w:val="18"/>
              </w:rPr>
              <w:t>4.19</w:t>
            </w:r>
          </w:p>
        </w:tc>
      </w:tr>
      <w:tr>
        <w:trPr>
          <w:trHeight w:val="406" w:hRule="exact"/>
        </w:trPr>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组合二（按性质）</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4"/>
              <w:jc w:val="right"/>
              <w:rPr>
                <w:rFonts w:ascii="Times New Roman" w:hAnsi="Times New Roman" w:cs="Times New Roman" w:eastAsia="Times New Roman" w:hint="default"/>
                <w:sz w:val="18"/>
                <w:szCs w:val="18"/>
              </w:rPr>
            </w:pPr>
            <w:r>
              <w:rPr>
                <w:rFonts w:ascii="Times New Roman"/>
                <w:spacing w:val="-1"/>
                <w:sz w:val="18"/>
              </w:rPr>
              <w:t>276,932,524.81</w:t>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4"/>
              <w:jc w:val="right"/>
              <w:rPr>
                <w:rFonts w:ascii="Times New Roman" w:hAnsi="Times New Roman" w:cs="Times New Roman" w:eastAsia="Times New Roman" w:hint="default"/>
                <w:sz w:val="18"/>
                <w:szCs w:val="18"/>
              </w:rPr>
            </w:pPr>
            <w:r>
              <w:rPr>
                <w:rFonts w:ascii="Times New Roman"/>
                <w:spacing w:val="-1"/>
                <w:sz w:val="18"/>
              </w:rPr>
              <w:t>10,441,028.33</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3.77</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 w:right="-17"/>
              <w:jc w:val="right"/>
              <w:rPr>
                <w:rFonts w:ascii="Times New Roman" w:hAnsi="Times New Roman" w:cs="Times New Roman" w:eastAsia="Times New Roman" w:hint="default"/>
                <w:sz w:val="18"/>
                <w:szCs w:val="18"/>
              </w:rPr>
            </w:pPr>
            <w:r>
              <w:rPr>
                <w:rFonts w:ascii="Times New Roman"/>
                <w:spacing w:val="-1"/>
                <w:sz w:val="18"/>
              </w:rPr>
              <w:t>130,330,150.36</w:t>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8" w:right="-14"/>
              <w:jc w:val="right"/>
              <w:rPr>
                <w:rFonts w:ascii="Times New Roman" w:hAnsi="Times New Roman" w:cs="Times New Roman" w:eastAsia="Times New Roman" w:hint="default"/>
                <w:sz w:val="18"/>
                <w:szCs w:val="18"/>
              </w:rPr>
            </w:pPr>
            <w:r>
              <w:rPr>
                <w:rFonts w:ascii="Times New Roman"/>
                <w:spacing w:val="-1"/>
                <w:sz w:val="18"/>
              </w:rPr>
              <w:t>5,461,163.26</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Times New Roman" w:hAnsi="Times New Roman" w:cs="Times New Roman" w:eastAsia="Times New Roman" w:hint="default"/>
                <w:sz w:val="18"/>
                <w:szCs w:val="18"/>
              </w:rPr>
            </w:pPr>
            <w:r>
              <w:rPr>
                <w:rFonts w:ascii="Times New Roman"/>
                <w:sz w:val="18"/>
              </w:rPr>
              <w:t>4.19</w:t>
            </w:r>
          </w:p>
        </w:tc>
      </w:tr>
    </w:tbl>
    <w:p>
      <w:pPr>
        <w:spacing w:after="0" w:line="240" w:lineRule="auto"/>
        <w:jc w:val="left"/>
        <w:rPr>
          <w:rFonts w:ascii="Times New Roman" w:hAnsi="Times New Roman" w:cs="Times New Roman" w:eastAsia="Times New Roman" w:hint="default"/>
          <w:sz w:val="18"/>
          <w:szCs w:val="18"/>
        </w:rPr>
        <w:sectPr>
          <w:footerReference w:type="default" r:id="rId639"/>
          <w:pgSz w:w="11910" w:h="16840"/>
          <w:pgMar w:footer="344" w:header="873" w:top="1320" w:bottom="540" w:left="1200" w:right="0"/>
        </w:sectPr>
      </w:pPr>
    </w:p>
    <w:p>
      <w:pPr>
        <w:spacing w:line="240" w:lineRule="auto" w:before="10"/>
        <w:rPr>
          <w:rFonts w:ascii="宋体" w:hAnsi="宋体" w:cs="宋体" w:eastAsia="宋体" w:hint="default"/>
          <w:sz w:val="8"/>
          <w:szCs w:val="8"/>
        </w:rPr>
      </w:pPr>
    </w:p>
    <w:tbl>
      <w:tblPr>
        <w:tblW w:w="0" w:type="auto"/>
        <w:jc w:val="left"/>
        <w:tblInd w:w="490" w:type="dxa"/>
        <w:tblLayout w:type="fixed"/>
        <w:tblCellMar>
          <w:top w:w="0" w:type="dxa"/>
          <w:left w:w="0" w:type="dxa"/>
          <w:bottom w:w="0" w:type="dxa"/>
          <w:right w:w="0" w:type="dxa"/>
        </w:tblCellMar>
        <w:tblLook w:val="01E0"/>
      </w:tblPr>
      <w:tblGrid>
        <w:gridCol w:w="1642"/>
        <w:gridCol w:w="1227"/>
        <w:gridCol w:w="782"/>
        <w:gridCol w:w="1073"/>
        <w:gridCol w:w="605"/>
        <w:gridCol w:w="1104"/>
        <w:gridCol w:w="588"/>
        <w:gridCol w:w="929"/>
        <w:gridCol w:w="530"/>
      </w:tblGrid>
      <w:tr>
        <w:trPr>
          <w:trHeight w:val="1606" w:hRule="exact"/>
        </w:trPr>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09"/>
              <w:ind w:left="105" w:right="101" w:firstLine="12"/>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额</w:t>
            </w:r>
            <w:r>
              <w:rPr>
                <w:rFonts w:ascii="宋体" w:hAnsi="宋体" w:cs="宋体" w:eastAsia="宋体" w:hint="default"/>
                <w:spacing w:val="-67"/>
                <w:sz w:val="18"/>
                <w:szCs w:val="18"/>
              </w:rPr>
              <w:t> </w:t>
            </w:r>
            <w:r>
              <w:rPr>
                <w:rFonts w:ascii="宋体" w:hAnsi="宋体" w:cs="宋体" w:eastAsia="宋体" w:hint="default"/>
                <w:sz w:val="18"/>
                <w:szCs w:val="18"/>
              </w:rPr>
              <w:t>虽</w:t>
            </w:r>
            <w:r>
              <w:rPr>
                <w:rFonts w:ascii="宋体" w:hAnsi="宋体" w:cs="宋体" w:eastAsia="宋体" w:hint="default"/>
                <w:spacing w:val="-64"/>
                <w:sz w:val="18"/>
                <w:szCs w:val="18"/>
              </w:rPr>
              <w:t> </w:t>
            </w:r>
            <w:r>
              <w:rPr>
                <w:rFonts w:ascii="宋体" w:hAnsi="宋体" w:cs="宋体" w:eastAsia="宋体" w:hint="default"/>
                <w:sz w:val="18"/>
                <w:szCs w:val="18"/>
              </w:rPr>
              <w:t>不</w:t>
            </w:r>
            <w:r>
              <w:rPr>
                <w:rFonts w:ascii="宋体" w:hAnsi="宋体" w:cs="宋体" w:eastAsia="宋体" w:hint="default"/>
                <w:spacing w:val="-64"/>
                <w:sz w:val="18"/>
                <w:szCs w:val="18"/>
              </w:rPr>
              <w:t> </w:t>
            </w:r>
            <w:r>
              <w:rPr>
                <w:rFonts w:ascii="宋体" w:hAnsi="宋体" w:cs="宋体" w:eastAsia="宋体" w:hint="default"/>
                <w:sz w:val="18"/>
                <w:szCs w:val="18"/>
              </w:rPr>
              <w:t>重</w:t>
            </w:r>
            <w:r>
              <w:rPr>
                <w:rFonts w:ascii="宋体" w:hAnsi="宋体" w:cs="宋体" w:eastAsia="宋体" w:hint="default"/>
                <w:sz w:val="18"/>
                <w:szCs w:val="18"/>
              </w:rPr>
              <w:t> 大</w:t>
            </w:r>
            <w:r>
              <w:rPr>
                <w:rFonts w:ascii="宋体" w:hAnsi="宋体" w:cs="宋体" w:eastAsia="宋体" w:hint="default"/>
                <w:spacing w:val="-62"/>
                <w:sz w:val="18"/>
                <w:szCs w:val="18"/>
              </w:rPr>
              <w:t> </w:t>
            </w:r>
            <w:r>
              <w:rPr>
                <w:rFonts w:ascii="宋体" w:hAnsi="宋体" w:cs="宋体" w:eastAsia="宋体" w:hint="default"/>
                <w:sz w:val="18"/>
                <w:szCs w:val="18"/>
              </w:rPr>
              <w:t>但</w:t>
            </w:r>
            <w:r>
              <w:rPr>
                <w:rFonts w:ascii="宋体" w:hAnsi="宋体" w:cs="宋体" w:eastAsia="宋体" w:hint="default"/>
                <w:spacing w:val="-62"/>
                <w:sz w:val="18"/>
                <w:szCs w:val="18"/>
              </w:rPr>
              <w:t> </w:t>
            </w: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2"/>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提</w:t>
            </w:r>
            <w:r>
              <w:rPr>
                <w:rFonts w:ascii="宋体" w:hAnsi="宋体" w:cs="宋体" w:eastAsia="宋体" w:hint="default"/>
                <w:spacing w:val="-62"/>
                <w:sz w:val="18"/>
                <w:szCs w:val="18"/>
              </w:rPr>
              <w:t> </w:t>
            </w:r>
            <w:r>
              <w:rPr>
                <w:rFonts w:ascii="宋体" w:hAnsi="宋体" w:cs="宋体" w:eastAsia="宋体" w:hint="default"/>
                <w:sz w:val="18"/>
                <w:szCs w:val="18"/>
              </w:rPr>
              <w:t>坏</w:t>
            </w:r>
            <w:r>
              <w:rPr>
                <w:rFonts w:ascii="宋体" w:hAnsi="宋体" w:cs="宋体" w:eastAsia="宋体" w:hint="default"/>
                <w:sz w:val="18"/>
                <w:szCs w:val="18"/>
              </w:rPr>
              <w:t> 账</w:t>
            </w:r>
            <w:r>
              <w:rPr>
                <w:rFonts w:ascii="宋体" w:hAnsi="宋体" w:cs="宋体" w:eastAsia="宋体" w:hint="default"/>
                <w:spacing w:val="-62"/>
                <w:sz w:val="18"/>
                <w:szCs w:val="18"/>
              </w:rPr>
              <w:t> </w:t>
            </w:r>
            <w:r>
              <w:rPr>
                <w:rFonts w:ascii="宋体" w:hAnsi="宋体" w:cs="宋体" w:eastAsia="宋体" w:hint="default"/>
                <w:sz w:val="18"/>
                <w:szCs w:val="18"/>
              </w:rPr>
              <w:t>准</w:t>
            </w:r>
            <w:r>
              <w:rPr>
                <w:rFonts w:ascii="宋体" w:hAnsi="宋体" w:cs="宋体" w:eastAsia="宋体" w:hint="default"/>
                <w:spacing w:val="-62"/>
                <w:sz w:val="18"/>
                <w:szCs w:val="18"/>
              </w:rPr>
              <w:t> </w:t>
            </w:r>
            <w:r>
              <w:rPr>
                <w:rFonts w:ascii="宋体" w:hAnsi="宋体" w:cs="宋体" w:eastAsia="宋体" w:hint="default"/>
                <w:sz w:val="18"/>
                <w:szCs w:val="18"/>
              </w:rPr>
              <w:t>备</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应</w:t>
            </w:r>
            <w:r>
              <w:rPr>
                <w:rFonts w:ascii="宋体" w:hAnsi="宋体" w:cs="宋体" w:eastAsia="宋体" w:hint="default"/>
                <w:spacing w:val="-64"/>
                <w:sz w:val="18"/>
                <w:szCs w:val="18"/>
              </w:rPr>
              <w:t> </w:t>
            </w:r>
            <w:r>
              <w:rPr>
                <w:rFonts w:ascii="宋体" w:hAnsi="宋体" w:cs="宋体" w:eastAsia="宋体" w:hint="default"/>
                <w:sz w:val="18"/>
                <w:szCs w:val="18"/>
              </w:rPr>
              <w:t>收</w:t>
            </w:r>
            <w:r>
              <w:rPr>
                <w:rFonts w:ascii="宋体" w:hAnsi="宋体" w:cs="宋体" w:eastAsia="宋体" w:hint="default"/>
                <w:spacing w:val="-62"/>
                <w:sz w:val="18"/>
                <w:szCs w:val="18"/>
              </w:rPr>
              <w:t> </w:t>
            </w:r>
            <w:r>
              <w:rPr>
                <w:rFonts w:ascii="宋体" w:hAnsi="宋体" w:cs="宋体" w:eastAsia="宋体" w:hint="default"/>
                <w:sz w:val="18"/>
                <w:szCs w:val="18"/>
              </w:rPr>
              <w:t>账</w:t>
            </w:r>
          </w:p>
          <w:p>
            <w:pPr>
              <w:pStyle w:val="TableParagraph"/>
              <w:spacing w:line="240" w:lineRule="auto" w:before="39"/>
              <w:ind w:left="105" w:right="0"/>
              <w:jc w:val="both"/>
              <w:rPr>
                <w:rFonts w:ascii="宋体" w:hAnsi="宋体" w:cs="宋体" w:eastAsia="宋体" w:hint="default"/>
                <w:sz w:val="18"/>
                <w:szCs w:val="18"/>
              </w:rPr>
            </w:pPr>
            <w:r>
              <w:rPr>
                <w:rFonts w:ascii="宋体" w:hAnsi="宋体" w:cs="宋体" w:eastAsia="宋体" w:hint="default"/>
                <w:sz w:val="18"/>
                <w:szCs w:val="18"/>
              </w:rPr>
              <w:t>款</w:t>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4"/>
              <w:jc w:val="right"/>
              <w:rPr>
                <w:rFonts w:ascii="Times New Roman" w:hAnsi="Times New Roman" w:cs="Times New Roman" w:eastAsia="Times New Roman" w:hint="default"/>
                <w:sz w:val="18"/>
                <w:szCs w:val="18"/>
              </w:rPr>
            </w:pPr>
            <w:r>
              <w:rPr>
                <w:rFonts w:ascii="Times New Roman"/>
                <w:b/>
                <w:spacing w:val="-1"/>
                <w:sz w:val="18"/>
              </w:rPr>
              <w:t>276,932,524.81</w:t>
            </w:r>
            <w:r>
              <w:rPr>
                <w:rFonts w:ascii="Times New Roman"/>
                <w:spacing w:val="-1"/>
                <w:sz w:val="18"/>
              </w:rPr>
            </w:r>
          </w:p>
        </w:tc>
        <w:tc>
          <w:tcPr>
            <w:tcW w:w="7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3"/>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4"/>
              <w:jc w:val="right"/>
              <w:rPr>
                <w:rFonts w:ascii="Times New Roman" w:hAnsi="Times New Roman" w:cs="Times New Roman" w:eastAsia="Times New Roman" w:hint="default"/>
                <w:sz w:val="18"/>
                <w:szCs w:val="18"/>
              </w:rPr>
            </w:pPr>
            <w:r>
              <w:rPr>
                <w:rFonts w:ascii="Times New Roman"/>
                <w:b/>
                <w:spacing w:val="-1"/>
                <w:sz w:val="18"/>
              </w:rPr>
              <w:t>10,441,028.33</w:t>
            </w:r>
            <w:r>
              <w:rPr>
                <w:rFonts w:ascii="Times New Roman"/>
                <w:spacing w:val="-1"/>
                <w:sz w:val="18"/>
              </w:rPr>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b/>
                <w:spacing w:val="-1"/>
                <w:sz w:val="18"/>
              </w:rPr>
              <w:t>3.77</w:t>
            </w:r>
            <w:r>
              <w:rPr>
                <w:rFonts w:ascii="Times New Roman"/>
                <w:spacing w:val="-1"/>
                <w:sz w:val="18"/>
              </w:rPr>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 w:right="-17"/>
              <w:jc w:val="right"/>
              <w:rPr>
                <w:rFonts w:ascii="Times New Roman" w:hAnsi="Times New Roman" w:cs="Times New Roman" w:eastAsia="Times New Roman" w:hint="default"/>
                <w:sz w:val="18"/>
                <w:szCs w:val="18"/>
              </w:rPr>
            </w:pPr>
            <w:r>
              <w:rPr>
                <w:rFonts w:ascii="Times New Roman"/>
                <w:b/>
                <w:spacing w:val="-1"/>
                <w:sz w:val="18"/>
              </w:rPr>
              <w:t>130,330,150.36</w:t>
            </w:r>
            <w:r>
              <w:rPr>
                <w:rFonts w:ascii="Times New Roman"/>
                <w:spacing w:val="-1"/>
                <w:sz w:val="18"/>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8" w:right="-14"/>
              <w:jc w:val="right"/>
              <w:rPr>
                <w:rFonts w:ascii="Times New Roman" w:hAnsi="Times New Roman" w:cs="Times New Roman" w:eastAsia="Times New Roman" w:hint="default"/>
                <w:sz w:val="18"/>
                <w:szCs w:val="18"/>
              </w:rPr>
            </w:pPr>
            <w:r>
              <w:rPr>
                <w:rFonts w:ascii="Times New Roman"/>
                <w:b/>
                <w:spacing w:val="-1"/>
                <w:sz w:val="18"/>
              </w:rPr>
              <w:t>5,461,163.26</w:t>
            </w:r>
            <w:r>
              <w:rPr>
                <w:rFonts w:ascii="Times New Roman"/>
                <w:spacing w:val="-1"/>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Times New Roman" w:hAnsi="Times New Roman" w:cs="Times New Roman" w:eastAsia="Times New Roman" w:hint="default"/>
                <w:sz w:val="18"/>
                <w:szCs w:val="18"/>
              </w:rPr>
            </w:pPr>
            <w:r>
              <w:rPr>
                <w:rFonts w:ascii="Times New Roman"/>
                <w:b/>
                <w:sz w:val="18"/>
              </w:rPr>
              <w:t>4.19</w:t>
            </w:r>
            <w:r>
              <w:rPr>
                <w:rFonts w:ascii="Times New Roman"/>
                <w:sz w:val="18"/>
              </w:rPr>
            </w:r>
          </w:p>
        </w:tc>
      </w:tr>
    </w:tbl>
    <w:p>
      <w:pPr>
        <w:spacing w:line="240" w:lineRule="auto" w:before="2"/>
        <w:rPr>
          <w:rFonts w:ascii="宋体" w:hAnsi="宋体" w:cs="宋体" w:eastAsia="宋体" w:hint="default"/>
          <w:sz w:val="20"/>
          <w:szCs w:val="20"/>
        </w:rPr>
      </w:pPr>
    </w:p>
    <w:p>
      <w:pPr>
        <w:spacing w:before="36"/>
        <w:ind w:left="600" w:right="179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10"/>
        <w:rPr>
          <w:rFonts w:ascii="宋体" w:hAnsi="宋体" w:cs="宋体" w:eastAsia="宋体" w:hint="default"/>
          <w:sz w:val="3"/>
          <w:szCs w:val="3"/>
        </w:rPr>
      </w:pPr>
    </w:p>
    <w:tbl>
      <w:tblPr>
        <w:tblW w:w="0" w:type="auto"/>
        <w:jc w:val="left"/>
        <w:tblInd w:w="377" w:type="dxa"/>
        <w:tblLayout w:type="fixed"/>
        <w:tblCellMar>
          <w:top w:w="0" w:type="dxa"/>
          <w:left w:w="0" w:type="dxa"/>
          <w:bottom w:w="0" w:type="dxa"/>
          <w:right w:w="0" w:type="dxa"/>
        </w:tblCellMar>
        <w:tblLook w:val="01E0"/>
      </w:tblPr>
      <w:tblGrid>
        <w:gridCol w:w="1529"/>
        <w:gridCol w:w="1412"/>
        <w:gridCol w:w="1039"/>
        <w:gridCol w:w="1251"/>
        <w:gridCol w:w="1342"/>
        <w:gridCol w:w="1011"/>
        <w:gridCol w:w="1162"/>
      </w:tblGrid>
      <w:tr>
        <w:trPr>
          <w:trHeight w:val="408" w:hRule="exact"/>
        </w:trPr>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2011-12-31</w:t>
            </w:r>
          </w:p>
        </w:tc>
        <w:tc>
          <w:tcPr>
            <w:tcW w:w="3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03" w:right="0"/>
              <w:jc w:val="center"/>
              <w:rPr>
                <w:rFonts w:ascii="Times New Roman" w:hAnsi="Times New Roman" w:cs="Times New Roman" w:eastAsia="Times New Roman" w:hint="default"/>
                <w:sz w:val="18"/>
                <w:szCs w:val="18"/>
              </w:rPr>
            </w:pPr>
            <w:r>
              <w:rPr>
                <w:rFonts w:ascii="Times New Roman"/>
                <w:sz w:val="18"/>
              </w:rPr>
              <w:t>2010-12-31</w:t>
            </w:r>
          </w:p>
        </w:tc>
      </w:tr>
      <w:tr>
        <w:trPr>
          <w:trHeight w:val="410" w:hRule="exact"/>
        </w:trPr>
        <w:tc>
          <w:tcPr>
            <w:tcW w:w="1529" w:type="dxa"/>
            <w:vMerge/>
            <w:tcBorders>
              <w:left w:val="single" w:sz="4" w:space="0" w:color="000000"/>
              <w:right w:val="single" w:sz="4" w:space="0" w:color="000000"/>
            </w:tcBorders>
          </w:tcPr>
          <w:p>
            <w:pP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1529" w:type="dxa"/>
            <w:vMerge/>
            <w:tcBorders>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55"/>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51"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6"/>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62" w:type="dxa"/>
            <w:vMerge/>
            <w:tcBorders>
              <w:left w:val="single" w:sz="4" w:space="0" w:color="000000"/>
              <w:bottom w:val="single" w:sz="4" w:space="0" w:color="000000"/>
              <w:right w:val="single" w:sz="4" w:space="0" w:color="000000"/>
            </w:tcBorders>
          </w:tcPr>
          <w:p>
            <w:pPr/>
          </w:p>
        </w:tc>
      </w:tr>
      <w:tr>
        <w:trPr>
          <w:trHeight w:val="41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254,002,696.05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91.72</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7,620,080.88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112,316,676.88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86.18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3,369,500.30</w:t>
            </w:r>
          </w:p>
        </w:tc>
      </w:tr>
      <w:tr>
        <w:trPr>
          <w:trHeight w:val="41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20,363,291.69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7.35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2,036,329.17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16,176,508.07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12.41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1,617,650.81</w:t>
            </w:r>
          </w:p>
        </w:tc>
      </w:tr>
      <w:tr>
        <w:trPr>
          <w:trHeight w:val="41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1,903,675.01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0.69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380,735.00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1,481,568.51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296,313.70</w:t>
            </w:r>
          </w:p>
        </w:tc>
      </w:tr>
      <w:tr>
        <w:trPr>
          <w:trHeight w:val="40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517,957.56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0.19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258,978.78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355,396.90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0.27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177,698.45</w:t>
            </w:r>
          </w:p>
        </w:tc>
      </w:tr>
      <w:tr>
        <w:trPr>
          <w:trHeight w:val="41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144,904.50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0.05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144,904.50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276,932,524.81</w:t>
            </w:r>
            <w:r>
              <w:rPr>
                <w:rFonts w:ascii="Times New Roman"/>
                <w:spacing w:val="-1"/>
                <w:sz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10,441,028.33</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130,330,150.36</w:t>
            </w:r>
            <w:r>
              <w:rPr>
                <w:rFonts w:ascii="Times New Roman"/>
                <w:spacing w:val="-1"/>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0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5,461,163.26</w:t>
            </w:r>
            <w:r>
              <w:rPr>
                <w:rFonts w:ascii="Times New Roman"/>
                <w:spacing w:val="-1"/>
                <w:sz w:val="18"/>
              </w:rPr>
            </w:r>
          </w:p>
        </w:tc>
      </w:tr>
    </w:tbl>
    <w:p>
      <w:pPr>
        <w:spacing w:line="240" w:lineRule="auto" w:before="6"/>
        <w:rPr>
          <w:rFonts w:ascii="宋体" w:hAnsi="宋体" w:cs="宋体" w:eastAsia="宋体" w:hint="default"/>
          <w:sz w:val="18"/>
          <w:szCs w:val="18"/>
        </w:rPr>
      </w:pPr>
    </w:p>
    <w:p>
      <w:pPr>
        <w:spacing w:line="381" w:lineRule="auto" w:before="36"/>
        <w:ind w:left="600" w:right="179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）无以前年度已全额计提坏账准备，或计提坏账准备的比例较大，但在本期又全额</w:t>
      </w:r>
      <w:r>
        <w:rPr>
          <w:rFonts w:ascii="宋体" w:hAnsi="宋体" w:cs="宋体" w:eastAsia="宋体" w:hint="default"/>
          <w:w w:val="100"/>
          <w:sz w:val="21"/>
          <w:szCs w:val="21"/>
        </w:rPr>
        <w:t> </w:t>
      </w:r>
      <w:r>
        <w:rPr>
          <w:rFonts w:ascii="宋体" w:hAnsi="宋体" w:cs="宋体" w:eastAsia="宋体" w:hint="default"/>
          <w:sz w:val="21"/>
          <w:szCs w:val="21"/>
        </w:rPr>
        <w:t>收回或转回，或在本期收回或转回比例较大的款项；</w:t>
      </w:r>
    </w:p>
    <w:p>
      <w:pPr>
        <w:spacing w:before="48"/>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）本报告期无实际核销的应收账款；</w:t>
      </w:r>
    </w:p>
    <w:p>
      <w:pPr>
        <w:spacing w:before="148"/>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）应收账款期末余额中无持有公司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before="148"/>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4"/>
        <w:rPr>
          <w:rFonts w:ascii="宋体" w:hAnsi="宋体" w:cs="宋体" w:eastAsia="宋体" w:hint="default"/>
          <w:sz w:val="3"/>
          <w:szCs w:val="3"/>
        </w:rPr>
      </w:pPr>
    </w:p>
    <w:tbl>
      <w:tblPr>
        <w:tblW w:w="0" w:type="auto"/>
        <w:jc w:val="left"/>
        <w:tblInd w:w="454" w:type="dxa"/>
        <w:tblLayout w:type="fixed"/>
        <w:tblCellMar>
          <w:top w:w="0" w:type="dxa"/>
          <w:left w:w="0" w:type="dxa"/>
          <w:bottom w:w="0" w:type="dxa"/>
          <w:right w:w="0" w:type="dxa"/>
        </w:tblCellMar>
        <w:tblLook w:val="01E0"/>
      </w:tblPr>
      <w:tblGrid>
        <w:gridCol w:w="4157"/>
        <w:gridCol w:w="970"/>
        <w:gridCol w:w="1346"/>
        <w:gridCol w:w="879"/>
        <w:gridCol w:w="1183"/>
      </w:tblGrid>
      <w:tr>
        <w:trPr>
          <w:trHeight w:val="850"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ind w:left="297" w:right="12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年限</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ind w:left="91" w:right="4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r>
      <w:tr>
        <w:trPr>
          <w:trHeight w:val="430"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39,577,918.92</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14.29</w:t>
            </w:r>
          </w:p>
        </w:tc>
      </w:tr>
      <w:tr>
        <w:trPr>
          <w:trHeight w:val="430"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中国电信集团公司安徽网络资产分公司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38,713,143.15</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13.98</w:t>
            </w:r>
          </w:p>
        </w:tc>
      </w:tr>
      <w:tr>
        <w:trPr>
          <w:trHeight w:val="430"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25,307,054.71</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9.14</w:t>
            </w:r>
          </w:p>
        </w:tc>
      </w:tr>
      <w:tr>
        <w:trPr>
          <w:trHeight w:val="430"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中国联合网络通信有限公司广西分公司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1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22,828,075.04</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8.24</w:t>
            </w:r>
          </w:p>
        </w:tc>
      </w:tr>
      <w:tr>
        <w:trPr>
          <w:trHeight w:val="432"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18,976,549.76</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6.85</w:t>
            </w:r>
          </w:p>
        </w:tc>
      </w:tr>
      <w:tr>
        <w:trPr>
          <w:trHeight w:val="430"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145,402,741.58</w:t>
            </w:r>
            <w:r>
              <w:rPr>
                <w:rFonts w:ascii="Times New Roman"/>
                <w:spacing w:val="-1"/>
                <w:sz w:val="18"/>
              </w:rPr>
            </w:r>
          </w:p>
        </w:tc>
        <w:tc>
          <w:tcPr>
            <w:tcW w:w="87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52.50</w:t>
            </w:r>
            <w:r>
              <w:rPr>
                <w:rFonts w:ascii="Times New Roman"/>
                <w:sz w:val="18"/>
              </w:rPr>
            </w:r>
          </w:p>
        </w:tc>
      </w:tr>
    </w:tbl>
    <w:p>
      <w:pPr>
        <w:spacing w:line="240" w:lineRule="auto" w:before="5"/>
        <w:rPr>
          <w:rFonts w:ascii="宋体" w:hAnsi="宋体" w:cs="宋体" w:eastAsia="宋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）应收账款期末余额中无应收关联方款项。</w:t>
      </w:r>
    </w:p>
    <w:p>
      <w:pPr>
        <w:spacing w:line="240" w:lineRule="auto" w:before="4"/>
        <w:rPr>
          <w:rFonts w:ascii="宋体" w:hAnsi="宋体" w:cs="宋体" w:eastAsia="宋体" w:hint="default"/>
          <w:sz w:val="23"/>
          <w:szCs w:val="23"/>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预付款项</w:t>
      </w:r>
    </w:p>
    <w:p>
      <w:pPr>
        <w:spacing w:after="0"/>
        <w:jc w:val="left"/>
        <w:rPr>
          <w:rFonts w:ascii="黑体" w:hAnsi="黑体" w:cs="黑体" w:eastAsia="黑体" w:hint="default"/>
          <w:sz w:val="21"/>
          <w:szCs w:val="21"/>
        </w:rPr>
        <w:sectPr>
          <w:pgSz w:w="11910" w:h="16840"/>
          <w:pgMar w:header="873" w:footer="344" w:top="1320" w:bottom="540" w:left="1200" w:right="0"/>
        </w:sectPr>
      </w:pPr>
    </w:p>
    <w:p>
      <w:pPr>
        <w:spacing w:line="240" w:lineRule="auto" w:before="3"/>
        <w:rPr>
          <w:rFonts w:ascii="黑体" w:hAnsi="黑体" w:cs="黑体" w:eastAsia="黑体" w:hint="default"/>
          <w:sz w:val="14"/>
          <w:szCs w:val="14"/>
        </w:rPr>
      </w:pPr>
    </w:p>
    <w:p>
      <w:pPr>
        <w:spacing w:before="36"/>
        <w:ind w:left="914"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）按账龄分类</w:t>
      </w:r>
    </w:p>
    <w:p>
      <w:pPr>
        <w:spacing w:line="240" w:lineRule="auto" w:before="1"/>
        <w:rPr>
          <w:rFonts w:ascii="宋体" w:hAnsi="宋体" w:cs="宋体" w:eastAsia="宋体" w:hint="default"/>
          <w:sz w:val="15"/>
          <w:szCs w:val="15"/>
        </w:rPr>
      </w:pPr>
    </w:p>
    <w:tbl>
      <w:tblPr>
        <w:tblW w:w="0" w:type="auto"/>
        <w:jc w:val="left"/>
        <w:tblInd w:w="487" w:type="dxa"/>
        <w:tblLayout w:type="fixed"/>
        <w:tblCellMar>
          <w:top w:w="0" w:type="dxa"/>
          <w:left w:w="0" w:type="dxa"/>
          <w:bottom w:w="0" w:type="dxa"/>
          <w:right w:w="0" w:type="dxa"/>
        </w:tblCellMar>
        <w:tblLook w:val="01E0"/>
      </w:tblPr>
      <w:tblGrid>
        <w:gridCol w:w="1757"/>
        <w:gridCol w:w="1693"/>
        <w:gridCol w:w="1692"/>
        <w:gridCol w:w="1692"/>
        <w:gridCol w:w="1690"/>
      </w:tblGrid>
      <w:tr>
        <w:trPr>
          <w:trHeight w:val="432" w:hRule="exact"/>
        </w:trPr>
        <w:tc>
          <w:tcPr>
            <w:tcW w:w="175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c>
          <w:tcPr>
            <w:tcW w:w="3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430" w:hRule="exact"/>
        </w:trPr>
        <w:tc>
          <w:tcPr>
            <w:tcW w:w="1757" w:type="dxa"/>
            <w:vMerge/>
            <w:tcBorders>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3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1,812,782.37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86.07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4,531,690.78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94.97</w:t>
            </w:r>
          </w:p>
        </w:tc>
      </w:tr>
      <w:tr>
        <w:trPr>
          <w:trHeight w:val="43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293,329.78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133,064.35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2.79</w:t>
            </w:r>
          </w:p>
        </w:tc>
      </w:tr>
      <w:tr>
        <w:trPr>
          <w:trHeight w:val="43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106,980.00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w:t>
            </w:r>
          </w:p>
        </w:tc>
      </w:tr>
      <w:tr>
        <w:trPr>
          <w:trHeight w:val="43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2,106,112.15</w:t>
            </w:r>
            <w:r>
              <w:rPr>
                <w:rFonts w:ascii="Times New Roman"/>
                <w:spacing w:val="-1"/>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4,771,735.13</w:t>
            </w:r>
            <w:r>
              <w:rPr>
                <w:rFonts w:ascii="Times New Roman"/>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5"/>
        <w:rPr>
          <w:rFonts w:ascii="宋体" w:hAnsi="宋体" w:cs="宋体" w:eastAsia="宋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1"/>
        <w:rPr>
          <w:rFonts w:ascii="宋体" w:hAnsi="宋体" w:cs="宋体" w:eastAsia="宋体" w:hint="default"/>
          <w:sz w:val="15"/>
          <w:szCs w:val="15"/>
        </w:rPr>
      </w:pPr>
    </w:p>
    <w:tbl>
      <w:tblPr>
        <w:tblW w:w="0" w:type="auto"/>
        <w:jc w:val="left"/>
        <w:tblInd w:w="487" w:type="dxa"/>
        <w:tblLayout w:type="fixed"/>
        <w:tblCellMar>
          <w:top w:w="0" w:type="dxa"/>
          <w:left w:w="0" w:type="dxa"/>
          <w:bottom w:w="0" w:type="dxa"/>
          <w:right w:w="0" w:type="dxa"/>
        </w:tblCellMar>
        <w:tblLook w:val="01E0"/>
      </w:tblPr>
      <w:tblGrid>
        <w:gridCol w:w="2948"/>
        <w:gridCol w:w="1248"/>
        <w:gridCol w:w="792"/>
        <w:gridCol w:w="1087"/>
        <w:gridCol w:w="941"/>
        <w:gridCol w:w="1508"/>
      </w:tblGrid>
      <w:tr>
        <w:trPr>
          <w:trHeight w:val="43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hAnsi="宋体" w:cs="宋体" w:eastAsia="宋体" w:hint="default"/>
                <w:sz w:val="18"/>
                <w:szCs w:val="18"/>
              </w:rPr>
              <w:t>预付时间</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3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32.76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3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蒂森电梯有限公司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424,004.00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3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安徽中杰信息科技有限公司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263,943.00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3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安徽中昊建设工程有限公司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83,010.00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3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深圳市蓝森科技有限公司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61,380.00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未到合同结算期</w:t>
            </w:r>
          </w:p>
        </w:tc>
      </w:tr>
      <w:tr>
        <w:trPr>
          <w:trHeight w:val="43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1,522,337.00</w:t>
            </w:r>
            <w:r>
              <w:rPr>
                <w:rFonts w:ascii="Times New Roman"/>
                <w:spacing w:val="-1"/>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72.28</w:t>
            </w:r>
            <w:r>
              <w:rPr>
                <w:rFonts w:ascii="Times New Roman"/>
                <w:sz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）预付款项期末余额中无持有本公司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40" w:lineRule="auto" w:before="6"/>
        <w:rPr>
          <w:rFonts w:ascii="宋体" w:hAnsi="宋体" w:cs="宋体" w:eastAsia="宋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）预付款项期末余额中无预付关联方款项。</w:t>
      </w:r>
    </w:p>
    <w:p>
      <w:pPr>
        <w:spacing w:line="240" w:lineRule="auto" w:before="7"/>
        <w:rPr>
          <w:rFonts w:ascii="宋体" w:hAnsi="宋体" w:cs="宋体" w:eastAsia="宋体" w:hint="default"/>
          <w:sz w:val="20"/>
          <w:szCs w:val="20"/>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应收利息</w:t>
      </w:r>
    </w:p>
    <w:p>
      <w:pPr>
        <w:spacing w:line="240" w:lineRule="auto" w:before="2"/>
        <w:rPr>
          <w:rFonts w:ascii="黑体" w:hAnsi="黑体" w:cs="黑体" w:eastAsia="黑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2002"/>
        <w:gridCol w:w="1496"/>
        <w:gridCol w:w="1695"/>
        <w:gridCol w:w="1668"/>
        <w:gridCol w:w="1664"/>
      </w:tblGrid>
      <w:tr>
        <w:trPr>
          <w:trHeight w:val="413" w:hRule="exact"/>
        </w:trPr>
        <w:tc>
          <w:tcPr>
            <w:tcW w:w="200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3"/>
              <w:ind w:left="319" w:right="0"/>
              <w:jc w:val="left"/>
              <w:rPr>
                <w:rFonts w:ascii="Times New Roman" w:hAnsi="Times New Roman" w:cs="Times New Roman" w:eastAsia="Times New Roman" w:hint="default"/>
                <w:sz w:val="18"/>
                <w:szCs w:val="18"/>
              </w:rPr>
            </w:pPr>
            <w:r>
              <w:rPr>
                <w:rFonts w:ascii="Times New Roman"/>
                <w:sz w:val="18"/>
              </w:rPr>
              <w:t>2010-12-31</w:t>
            </w:r>
          </w:p>
        </w:tc>
        <w:tc>
          <w:tcPr>
            <w:tcW w:w="169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1"/>
              <w:ind w:left="4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1"/>
              <w:ind w:left="4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53"/>
              <w:ind w:left="408" w:right="0"/>
              <w:jc w:val="left"/>
              <w:rPr>
                <w:rFonts w:ascii="Times New Roman" w:hAnsi="Times New Roman" w:cs="Times New Roman" w:eastAsia="Times New Roman" w:hint="default"/>
                <w:sz w:val="18"/>
                <w:szCs w:val="18"/>
              </w:rPr>
            </w:pPr>
            <w:r>
              <w:rPr>
                <w:rFonts w:ascii="Times New Roman"/>
                <w:sz w:val="18"/>
              </w:rPr>
              <w:t>2011-12-31</w:t>
            </w:r>
          </w:p>
        </w:tc>
      </w:tr>
      <w:tr>
        <w:trPr>
          <w:trHeight w:val="814" w:hRule="exact"/>
        </w:trPr>
        <w:tc>
          <w:tcPr>
            <w:tcW w:w="200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pacing w:val="18"/>
                <w:sz w:val="18"/>
                <w:szCs w:val="18"/>
              </w:rPr>
              <w:t>募集资金专户存款利</w:t>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息</w:t>
            </w:r>
          </w:p>
        </w:tc>
        <w:tc>
          <w:tcPr>
            <w:tcW w:w="14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8,617,332.34</w:t>
            </w:r>
          </w:p>
        </w:tc>
        <w:tc>
          <w:tcPr>
            <w:tcW w:w="169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1,072,262.69</w:t>
            </w:r>
          </w:p>
        </w:tc>
        <w:tc>
          <w:tcPr>
            <w:tcW w:w="166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left="602" w:right="0"/>
              <w:jc w:val="left"/>
              <w:rPr>
                <w:rFonts w:ascii="Times New Roman" w:hAnsi="Times New Roman" w:cs="Times New Roman" w:eastAsia="Times New Roman" w:hint="default"/>
                <w:sz w:val="18"/>
                <w:szCs w:val="18"/>
              </w:rPr>
            </w:pPr>
            <w:r>
              <w:rPr>
                <w:rFonts w:ascii="Times New Roman"/>
                <w:sz w:val="18"/>
              </w:rPr>
              <w:t>7,545,069.65</w:t>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6</w:t>
      </w:r>
      <w:r>
        <w:rPr>
          <w:rFonts w:ascii="黑体" w:hAnsi="黑体" w:cs="黑体" w:eastAsia="黑体" w:hint="default"/>
          <w:sz w:val="21"/>
          <w:szCs w:val="21"/>
        </w:rPr>
        <w:t>．</w:t>
      </w:r>
      <w:r>
        <w:rPr>
          <w:rFonts w:ascii="黑体" w:hAnsi="黑体" w:cs="黑体" w:eastAsia="黑体" w:hint="default"/>
          <w:spacing w:val="62"/>
          <w:sz w:val="21"/>
          <w:szCs w:val="21"/>
        </w:rPr>
        <w:t> </w:t>
      </w:r>
      <w:r>
        <w:rPr>
          <w:rFonts w:ascii="黑体" w:hAnsi="黑体" w:cs="黑体" w:eastAsia="黑体" w:hint="default"/>
          <w:sz w:val="21"/>
          <w:szCs w:val="21"/>
        </w:rPr>
        <w:t>其他应收款</w:t>
      </w:r>
    </w:p>
    <w:p>
      <w:pPr>
        <w:spacing w:line="240" w:lineRule="auto" w:before="4"/>
        <w:rPr>
          <w:rFonts w:ascii="黑体" w:hAnsi="黑体" w:cs="黑体" w:eastAsia="黑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）按种类披露</w:t>
      </w:r>
    </w:p>
    <w:p>
      <w:pPr>
        <w:spacing w:line="240" w:lineRule="auto" w:before="3"/>
        <w:rPr>
          <w:rFonts w:ascii="宋体" w:hAnsi="宋体" w:cs="宋体" w:eastAsia="宋体" w:hint="default"/>
          <w:sz w:val="15"/>
          <w:szCs w:val="15"/>
        </w:rPr>
      </w:pPr>
    </w:p>
    <w:tbl>
      <w:tblPr>
        <w:tblW w:w="0" w:type="auto"/>
        <w:jc w:val="left"/>
        <w:tblInd w:w="490" w:type="dxa"/>
        <w:tblLayout w:type="fixed"/>
        <w:tblCellMar>
          <w:top w:w="0" w:type="dxa"/>
          <w:left w:w="0" w:type="dxa"/>
          <w:bottom w:w="0" w:type="dxa"/>
          <w:right w:w="0" w:type="dxa"/>
        </w:tblCellMar>
        <w:tblLook w:val="01E0"/>
      </w:tblPr>
      <w:tblGrid>
        <w:gridCol w:w="1644"/>
        <w:gridCol w:w="1301"/>
        <w:gridCol w:w="622"/>
        <w:gridCol w:w="1162"/>
        <w:gridCol w:w="605"/>
        <w:gridCol w:w="1106"/>
        <w:gridCol w:w="593"/>
        <w:gridCol w:w="929"/>
        <w:gridCol w:w="518"/>
      </w:tblGrid>
      <w:tr>
        <w:trPr>
          <w:trHeight w:val="365" w:hRule="exact"/>
        </w:trPr>
        <w:tc>
          <w:tcPr>
            <w:tcW w:w="164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690"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2011-12-31</w:t>
            </w:r>
          </w:p>
        </w:tc>
        <w:tc>
          <w:tcPr>
            <w:tcW w:w="3147"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65" w:hRule="exact"/>
        </w:trPr>
        <w:tc>
          <w:tcPr>
            <w:tcW w:w="1644" w:type="dxa"/>
            <w:vMerge/>
            <w:tcBorders>
              <w:left w:val="single" w:sz="2" w:space="0" w:color="000000"/>
              <w:right w:val="single" w:sz="2" w:space="0" w:color="000000"/>
            </w:tcBorders>
          </w:tcPr>
          <w:p>
            <w:pPr/>
          </w:p>
        </w:tc>
        <w:tc>
          <w:tcPr>
            <w:tcW w:w="192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6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5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9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25" w:hRule="exact"/>
        </w:trPr>
        <w:tc>
          <w:tcPr>
            <w:tcW w:w="1644" w:type="dxa"/>
            <w:vMerge/>
            <w:tcBorders>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2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6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w:t>
            </w:r>
          </w:p>
        </w:tc>
      </w:tr>
      <w:tr>
        <w:trPr>
          <w:trHeight w:val="725" w:hRule="exact"/>
        </w:trPr>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360" w:lineRule="exact"/>
              <w:ind w:left="105" w:right="102" w:firstLine="12"/>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额</w:t>
            </w:r>
            <w:r>
              <w:rPr>
                <w:rFonts w:ascii="宋体" w:hAnsi="宋体" w:cs="宋体" w:eastAsia="宋体" w:hint="default"/>
                <w:spacing w:val="-64"/>
                <w:sz w:val="18"/>
                <w:szCs w:val="18"/>
              </w:rPr>
              <w:t> </w:t>
            </w:r>
            <w:r>
              <w:rPr>
                <w:rFonts w:ascii="宋体" w:hAnsi="宋体" w:cs="宋体" w:eastAsia="宋体" w:hint="default"/>
                <w:sz w:val="18"/>
                <w:szCs w:val="18"/>
              </w:rPr>
              <w:t>重</w:t>
            </w:r>
            <w:r>
              <w:rPr>
                <w:rFonts w:ascii="宋体" w:hAnsi="宋体" w:cs="宋体" w:eastAsia="宋体" w:hint="default"/>
                <w:spacing w:val="-67"/>
                <w:sz w:val="18"/>
                <w:szCs w:val="18"/>
              </w:rPr>
              <w:t> </w:t>
            </w:r>
            <w:r>
              <w:rPr>
                <w:rFonts w:ascii="宋体" w:hAnsi="宋体" w:cs="宋体" w:eastAsia="宋体" w:hint="default"/>
                <w:sz w:val="18"/>
                <w:szCs w:val="18"/>
              </w:rPr>
              <w:t>大</w:t>
            </w:r>
            <w:r>
              <w:rPr>
                <w:rFonts w:ascii="宋体" w:hAnsi="宋体" w:cs="宋体" w:eastAsia="宋体" w:hint="default"/>
                <w:spacing w:val="-63"/>
                <w:sz w:val="18"/>
                <w:szCs w:val="18"/>
              </w:rPr>
              <w:t> </w:t>
            </w:r>
            <w:r>
              <w:rPr>
                <w:rFonts w:ascii="宋体" w:hAnsi="宋体" w:cs="宋体" w:eastAsia="宋体" w:hint="default"/>
                <w:sz w:val="18"/>
                <w:szCs w:val="18"/>
              </w:rPr>
              <w:t>并</w:t>
            </w:r>
            <w:r>
              <w:rPr>
                <w:rFonts w:ascii="宋体" w:hAnsi="宋体" w:cs="宋体" w:eastAsia="宋体" w:hint="default"/>
                <w:sz w:val="18"/>
                <w:szCs w:val="18"/>
              </w:rPr>
              <w:t> 单</w:t>
            </w:r>
            <w:r>
              <w:rPr>
                <w:rFonts w:ascii="宋体" w:hAnsi="宋体" w:cs="宋体" w:eastAsia="宋体" w:hint="default"/>
                <w:spacing w:val="-62"/>
                <w:sz w:val="18"/>
                <w:szCs w:val="18"/>
              </w:rPr>
              <w:t> </w:t>
            </w:r>
            <w:r>
              <w:rPr>
                <w:rFonts w:ascii="宋体" w:hAnsi="宋体" w:cs="宋体" w:eastAsia="宋体" w:hint="default"/>
                <w:sz w:val="18"/>
                <w:szCs w:val="18"/>
              </w:rPr>
              <w:t>项</w:t>
            </w:r>
            <w:r>
              <w:rPr>
                <w:rFonts w:ascii="宋体" w:hAnsi="宋体" w:cs="宋体" w:eastAsia="宋体" w:hint="default"/>
                <w:spacing w:val="-62"/>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提</w:t>
            </w:r>
            <w:r>
              <w:rPr>
                <w:rFonts w:ascii="宋体" w:hAnsi="宋体" w:cs="宋体" w:eastAsia="宋体" w:hint="default"/>
                <w:spacing w:val="-62"/>
                <w:sz w:val="18"/>
                <w:szCs w:val="18"/>
              </w:rPr>
              <w:t> </w:t>
            </w:r>
            <w:r>
              <w:rPr>
                <w:rFonts w:ascii="宋体" w:hAnsi="宋体" w:cs="宋体" w:eastAsia="宋体" w:hint="default"/>
                <w:sz w:val="18"/>
                <w:szCs w:val="18"/>
              </w:rPr>
              <w:t>坏</w:t>
            </w:r>
            <w:r>
              <w:rPr>
                <w:rFonts w:ascii="宋体" w:hAnsi="宋体" w:cs="宋体" w:eastAsia="宋体" w:hint="default"/>
                <w:spacing w:val="-62"/>
                <w:sz w:val="18"/>
                <w:szCs w:val="18"/>
              </w:rPr>
              <w:t> </w:t>
            </w:r>
            <w:r>
              <w:rPr>
                <w:rFonts w:ascii="宋体" w:hAnsi="宋体" w:cs="宋体" w:eastAsia="宋体" w:hint="default"/>
                <w:sz w:val="18"/>
                <w:szCs w:val="18"/>
              </w:rPr>
              <w:t>账</w:t>
            </w:r>
            <w:r>
              <w:rPr>
                <w:rFonts w:ascii="宋体" w:hAnsi="宋体" w:cs="宋体" w:eastAsia="宋体" w:hint="default"/>
                <w:spacing w:val="-62"/>
                <w:sz w:val="18"/>
                <w:szCs w:val="18"/>
              </w:rPr>
              <w:t> </w:t>
            </w:r>
            <w:r>
              <w:rPr>
                <w:rFonts w:ascii="宋体" w:hAnsi="宋体" w:cs="宋体" w:eastAsia="宋体" w:hint="default"/>
                <w:sz w:val="18"/>
                <w:szCs w:val="18"/>
              </w:rPr>
              <w:t>准</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3" w:footer="344" w:top="1320" w:bottom="540" w:left="1200" w:right="0"/>
        </w:sectPr>
      </w:pPr>
    </w:p>
    <w:p>
      <w:pPr>
        <w:spacing w:line="240" w:lineRule="auto" w:before="10"/>
        <w:rPr>
          <w:rFonts w:ascii="宋体" w:hAnsi="宋体" w:cs="宋体" w:eastAsia="宋体" w:hint="default"/>
          <w:sz w:val="8"/>
          <w:szCs w:val="8"/>
        </w:rPr>
      </w:pPr>
    </w:p>
    <w:tbl>
      <w:tblPr>
        <w:tblW w:w="0" w:type="auto"/>
        <w:jc w:val="left"/>
        <w:tblInd w:w="490" w:type="dxa"/>
        <w:tblLayout w:type="fixed"/>
        <w:tblCellMar>
          <w:top w:w="0" w:type="dxa"/>
          <w:left w:w="0" w:type="dxa"/>
          <w:bottom w:w="0" w:type="dxa"/>
          <w:right w:w="0" w:type="dxa"/>
        </w:tblCellMar>
        <w:tblLook w:val="01E0"/>
      </w:tblPr>
      <w:tblGrid>
        <w:gridCol w:w="1644"/>
        <w:gridCol w:w="1301"/>
        <w:gridCol w:w="622"/>
        <w:gridCol w:w="1162"/>
        <w:gridCol w:w="605"/>
        <w:gridCol w:w="1106"/>
        <w:gridCol w:w="593"/>
        <w:gridCol w:w="929"/>
        <w:gridCol w:w="518"/>
      </w:tblGrid>
      <w:tr>
        <w:trPr>
          <w:trHeight w:val="365" w:hRule="exact"/>
        </w:trPr>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301" w:type="dxa"/>
            <w:tcBorders>
              <w:top w:val="single" w:sz="2" w:space="0" w:color="000000"/>
              <w:left w:val="single" w:sz="2" w:space="0" w:color="000000"/>
              <w:bottom w:val="single" w:sz="2" w:space="0" w:color="000000"/>
              <w:right w:val="single" w:sz="2" w:space="0" w:color="000000"/>
            </w:tcBorders>
          </w:tcPr>
          <w:p>
            <w:pPr/>
          </w:p>
        </w:tc>
        <w:tc>
          <w:tcPr>
            <w:tcW w:w="622"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
        </w:tc>
        <w:tc>
          <w:tcPr>
            <w:tcW w:w="605"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2" w:space="0" w:color="000000"/>
            </w:tcBorders>
          </w:tcPr>
          <w:p>
            <w:pPr/>
          </w:p>
        </w:tc>
        <w:tc>
          <w:tcPr>
            <w:tcW w:w="593" w:type="dxa"/>
            <w:tcBorders>
              <w:top w:val="single" w:sz="2" w:space="0" w:color="000000"/>
              <w:left w:val="single" w:sz="2" w:space="0" w:color="000000"/>
              <w:bottom w:val="single" w:sz="2" w:space="0" w:color="000000"/>
              <w:right w:val="single" w:sz="2" w:space="0" w:color="000000"/>
            </w:tcBorders>
          </w:tcPr>
          <w:p>
            <w:pPr/>
          </w:p>
        </w:tc>
        <w:tc>
          <w:tcPr>
            <w:tcW w:w="929" w:type="dxa"/>
            <w:tcBorders>
              <w:top w:val="single" w:sz="2" w:space="0" w:color="000000"/>
              <w:left w:val="single" w:sz="2" w:space="0" w:color="000000"/>
              <w:bottom w:val="single" w:sz="2" w:space="0" w:color="000000"/>
              <w:right w:val="single" w:sz="2" w:space="0" w:color="000000"/>
            </w:tcBorders>
          </w:tcPr>
          <w:p>
            <w:pPr/>
          </w:p>
        </w:tc>
        <w:tc>
          <w:tcPr>
            <w:tcW w:w="518" w:type="dxa"/>
            <w:tcBorders>
              <w:top w:val="single" w:sz="2" w:space="0" w:color="000000"/>
              <w:left w:val="single" w:sz="2" w:space="0" w:color="000000"/>
              <w:bottom w:val="single" w:sz="2" w:space="0" w:color="000000"/>
              <w:right w:val="single" w:sz="2" w:space="0" w:color="000000"/>
            </w:tcBorders>
          </w:tcPr>
          <w:p>
            <w:pPr/>
          </w:p>
        </w:tc>
      </w:tr>
      <w:tr>
        <w:trPr>
          <w:trHeight w:val="725" w:hRule="exact"/>
        </w:trPr>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360" w:lineRule="exact"/>
              <w:ind w:left="105" w:right="104" w:firstLine="12"/>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4"/>
                <w:sz w:val="18"/>
                <w:szCs w:val="18"/>
              </w:rPr>
              <w:t> </w:t>
            </w:r>
            <w:r>
              <w:rPr>
                <w:rFonts w:ascii="宋体" w:hAnsi="宋体" w:cs="宋体" w:eastAsia="宋体" w:hint="default"/>
                <w:sz w:val="18"/>
                <w:szCs w:val="18"/>
              </w:rPr>
              <w:t>组</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提</w:t>
            </w:r>
            <w:r>
              <w:rPr>
                <w:rFonts w:ascii="宋体" w:hAnsi="宋体" w:cs="宋体" w:eastAsia="宋体" w:hint="default"/>
                <w:spacing w:val="-67"/>
                <w:sz w:val="18"/>
                <w:szCs w:val="18"/>
              </w:rPr>
              <w:t> </w:t>
            </w:r>
            <w:r>
              <w:rPr>
                <w:rFonts w:ascii="宋体" w:hAnsi="宋体" w:cs="宋体" w:eastAsia="宋体" w:hint="default"/>
                <w:sz w:val="18"/>
                <w:szCs w:val="18"/>
              </w:rPr>
              <w:t>坏</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z w:val="18"/>
                <w:szCs w:val="18"/>
              </w:rPr>
              <w:t> 准备的应收账款</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17" w:right="0"/>
              <w:jc w:val="left"/>
              <w:rPr>
                <w:rFonts w:ascii="宋体" w:hAnsi="宋体" w:cs="宋体" w:eastAsia="宋体" w:hint="default"/>
                <w:sz w:val="18"/>
                <w:szCs w:val="18"/>
              </w:rPr>
            </w:pPr>
            <w:r>
              <w:rPr>
                <w:rFonts w:ascii="宋体" w:hAnsi="宋体" w:cs="宋体" w:eastAsia="宋体" w:hint="default"/>
                <w:sz w:val="18"/>
                <w:szCs w:val="18"/>
              </w:rPr>
              <w:t>组合一（按账龄）</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4"/>
              <w:jc w:val="right"/>
              <w:rPr>
                <w:rFonts w:ascii="Times New Roman" w:hAnsi="Times New Roman" w:cs="Times New Roman" w:eastAsia="Times New Roman" w:hint="default"/>
                <w:sz w:val="18"/>
                <w:szCs w:val="18"/>
              </w:rPr>
            </w:pPr>
            <w:r>
              <w:rPr>
                <w:rFonts w:ascii="Times New Roman"/>
                <w:spacing w:val="-1"/>
                <w:sz w:val="18"/>
              </w:rPr>
              <w:t>12,244,252.46</w:t>
            </w:r>
          </w:p>
        </w:tc>
        <w:tc>
          <w:tcPr>
            <w:tcW w:w="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99.19</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702,713.45</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pacing w:val="-1"/>
                <w:sz w:val="18"/>
              </w:rPr>
              <w:t>5.74</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spacing w:val="-1"/>
                <w:sz w:val="18"/>
              </w:rPr>
              <w:t>4,358,752.07</w:t>
            </w:r>
          </w:p>
        </w:tc>
        <w:tc>
          <w:tcPr>
            <w:tcW w:w="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spacing w:val="-1"/>
                <w:sz w:val="18"/>
              </w:rPr>
              <w:t>484,202.83</w:t>
            </w:r>
          </w:p>
        </w:tc>
        <w:tc>
          <w:tcPr>
            <w:tcW w:w="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pacing w:val="-3"/>
                <w:sz w:val="18"/>
              </w:rPr>
              <w:t>11.11</w:t>
            </w:r>
          </w:p>
        </w:tc>
      </w:tr>
      <w:tr>
        <w:trPr>
          <w:trHeight w:val="365" w:hRule="exact"/>
        </w:trPr>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17" w:right="0"/>
              <w:jc w:val="left"/>
              <w:rPr>
                <w:rFonts w:ascii="宋体" w:hAnsi="宋体" w:cs="宋体" w:eastAsia="宋体" w:hint="default"/>
                <w:sz w:val="18"/>
                <w:szCs w:val="18"/>
              </w:rPr>
            </w:pPr>
            <w:r>
              <w:rPr>
                <w:rFonts w:ascii="宋体" w:hAnsi="宋体" w:cs="宋体" w:eastAsia="宋体" w:hint="default"/>
                <w:sz w:val="18"/>
                <w:szCs w:val="18"/>
              </w:rPr>
              <w:t>组合二（按性质）</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1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4"/>
              <w:jc w:val="right"/>
              <w:rPr>
                <w:rFonts w:ascii="Times New Roman" w:hAnsi="Times New Roman" w:cs="Times New Roman" w:eastAsia="Times New Roman" w:hint="default"/>
                <w:sz w:val="18"/>
                <w:szCs w:val="18"/>
              </w:rPr>
            </w:pPr>
            <w:r>
              <w:rPr>
                <w:rFonts w:ascii="Times New Roman"/>
                <w:spacing w:val="-1"/>
                <w:sz w:val="18"/>
              </w:rPr>
              <w:t>12,244,252.46</w:t>
            </w:r>
          </w:p>
        </w:tc>
        <w:tc>
          <w:tcPr>
            <w:tcW w:w="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z w:val="18"/>
              </w:rPr>
              <w:t>99.19</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702,713.45</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pacing w:val="-1"/>
                <w:sz w:val="18"/>
              </w:rPr>
              <w:t>5.74</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pacing w:val="-1"/>
                <w:sz w:val="18"/>
              </w:rPr>
              <w:t>4,358,752.07</w:t>
            </w:r>
          </w:p>
        </w:tc>
        <w:tc>
          <w:tcPr>
            <w:tcW w:w="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spacing w:val="-1"/>
                <w:sz w:val="18"/>
              </w:rPr>
              <w:t>484,202.83</w:t>
            </w:r>
          </w:p>
        </w:tc>
        <w:tc>
          <w:tcPr>
            <w:tcW w:w="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spacing w:val="-3"/>
                <w:sz w:val="18"/>
              </w:rPr>
              <w:t>11.11</w:t>
            </w:r>
          </w:p>
        </w:tc>
      </w:tr>
      <w:tr>
        <w:trPr>
          <w:trHeight w:val="1447" w:hRule="exact"/>
        </w:trPr>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360" w:lineRule="exact" w:before="2"/>
              <w:ind w:left="105" w:right="102" w:firstLine="12"/>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额</w:t>
            </w:r>
            <w:r>
              <w:rPr>
                <w:rFonts w:ascii="宋体" w:hAnsi="宋体" w:cs="宋体" w:eastAsia="宋体" w:hint="default"/>
                <w:spacing w:val="-64"/>
                <w:sz w:val="18"/>
                <w:szCs w:val="18"/>
              </w:rPr>
              <w:t> </w:t>
            </w:r>
            <w:r>
              <w:rPr>
                <w:rFonts w:ascii="宋体" w:hAnsi="宋体" w:cs="宋体" w:eastAsia="宋体" w:hint="default"/>
                <w:sz w:val="18"/>
                <w:szCs w:val="18"/>
              </w:rPr>
              <w:t>虽</w:t>
            </w:r>
            <w:r>
              <w:rPr>
                <w:rFonts w:ascii="宋体" w:hAnsi="宋体" w:cs="宋体" w:eastAsia="宋体" w:hint="default"/>
                <w:spacing w:val="-67"/>
                <w:sz w:val="18"/>
                <w:szCs w:val="18"/>
              </w:rPr>
              <w:t> </w:t>
            </w:r>
            <w:r>
              <w:rPr>
                <w:rFonts w:ascii="宋体" w:hAnsi="宋体" w:cs="宋体" w:eastAsia="宋体" w:hint="default"/>
                <w:sz w:val="18"/>
                <w:szCs w:val="18"/>
              </w:rPr>
              <w:t>不</w:t>
            </w:r>
            <w:r>
              <w:rPr>
                <w:rFonts w:ascii="宋体" w:hAnsi="宋体" w:cs="宋体" w:eastAsia="宋体" w:hint="default"/>
                <w:spacing w:val="-64"/>
                <w:sz w:val="18"/>
                <w:szCs w:val="18"/>
              </w:rPr>
              <w:t> </w:t>
            </w:r>
            <w:r>
              <w:rPr>
                <w:rFonts w:ascii="宋体" w:hAnsi="宋体" w:cs="宋体" w:eastAsia="宋体" w:hint="default"/>
                <w:sz w:val="18"/>
                <w:szCs w:val="18"/>
              </w:rPr>
              <w:t>重</w:t>
            </w:r>
            <w:r>
              <w:rPr>
                <w:rFonts w:ascii="宋体" w:hAnsi="宋体" w:cs="宋体" w:eastAsia="宋体" w:hint="default"/>
                <w:sz w:val="18"/>
                <w:szCs w:val="18"/>
              </w:rPr>
              <w:t> 大</w:t>
            </w:r>
            <w:r>
              <w:rPr>
                <w:rFonts w:ascii="宋体" w:hAnsi="宋体" w:cs="宋体" w:eastAsia="宋体" w:hint="default"/>
                <w:spacing w:val="-62"/>
                <w:sz w:val="18"/>
                <w:szCs w:val="18"/>
              </w:rPr>
              <w:t> </w:t>
            </w:r>
            <w:r>
              <w:rPr>
                <w:rFonts w:ascii="宋体" w:hAnsi="宋体" w:cs="宋体" w:eastAsia="宋体" w:hint="default"/>
                <w:sz w:val="18"/>
                <w:szCs w:val="18"/>
              </w:rPr>
              <w:t>但</w:t>
            </w:r>
            <w:r>
              <w:rPr>
                <w:rFonts w:ascii="宋体" w:hAnsi="宋体" w:cs="宋体" w:eastAsia="宋体" w:hint="default"/>
                <w:spacing w:val="-62"/>
                <w:sz w:val="18"/>
                <w:szCs w:val="18"/>
              </w:rPr>
              <w:t> </w:t>
            </w: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2"/>
                <w:sz w:val="18"/>
                <w:szCs w:val="18"/>
              </w:rPr>
              <w:t> </w:t>
            </w:r>
            <w:r>
              <w:rPr>
                <w:rFonts w:ascii="宋体" w:hAnsi="宋体" w:cs="宋体" w:eastAsia="宋体" w:hint="default"/>
                <w:sz w:val="18"/>
                <w:szCs w:val="18"/>
              </w:rPr>
              <w:t>计</w:t>
            </w:r>
            <w:r>
              <w:rPr>
                <w:rFonts w:ascii="宋体" w:hAnsi="宋体" w:cs="宋体" w:eastAsia="宋体" w:hint="default"/>
                <w:spacing w:val="-62"/>
                <w:sz w:val="18"/>
                <w:szCs w:val="18"/>
              </w:rPr>
              <w:t> </w:t>
            </w:r>
            <w:r>
              <w:rPr>
                <w:rFonts w:ascii="宋体" w:hAnsi="宋体" w:cs="宋体" w:eastAsia="宋体" w:hint="default"/>
                <w:sz w:val="18"/>
                <w:szCs w:val="18"/>
              </w:rPr>
              <w:t>提</w:t>
            </w:r>
            <w:r>
              <w:rPr>
                <w:rFonts w:ascii="宋体" w:hAnsi="宋体" w:cs="宋体" w:eastAsia="宋体" w:hint="default"/>
                <w:spacing w:val="-62"/>
                <w:sz w:val="18"/>
                <w:szCs w:val="18"/>
              </w:rPr>
              <w:t> </w:t>
            </w:r>
            <w:r>
              <w:rPr>
                <w:rFonts w:ascii="宋体" w:hAnsi="宋体" w:cs="宋体" w:eastAsia="宋体" w:hint="default"/>
                <w:sz w:val="18"/>
                <w:szCs w:val="18"/>
              </w:rPr>
              <w:t>坏</w:t>
            </w:r>
            <w:r>
              <w:rPr>
                <w:rFonts w:ascii="宋体" w:hAnsi="宋体" w:cs="宋体" w:eastAsia="宋体" w:hint="default"/>
                <w:sz w:val="18"/>
                <w:szCs w:val="18"/>
              </w:rPr>
              <w:t> 账</w:t>
            </w:r>
            <w:r>
              <w:rPr>
                <w:rFonts w:ascii="宋体" w:hAnsi="宋体" w:cs="宋体" w:eastAsia="宋体" w:hint="default"/>
                <w:spacing w:val="-62"/>
                <w:sz w:val="18"/>
                <w:szCs w:val="18"/>
              </w:rPr>
              <w:t> </w:t>
            </w:r>
            <w:r>
              <w:rPr>
                <w:rFonts w:ascii="宋体" w:hAnsi="宋体" w:cs="宋体" w:eastAsia="宋体" w:hint="default"/>
                <w:sz w:val="18"/>
                <w:szCs w:val="18"/>
              </w:rPr>
              <w:t>准</w:t>
            </w:r>
            <w:r>
              <w:rPr>
                <w:rFonts w:ascii="宋体" w:hAnsi="宋体" w:cs="宋体" w:eastAsia="宋体" w:hint="default"/>
                <w:spacing w:val="-62"/>
                <w:sz w:val="18"/>
                <w:szCs w:val="18"/>
              </w:rPr>
              <w:t> </w:t>
            </w:r>
            <w:r>
              <w:rPr>
                <w:rFonts w:ascii="宋体" w:hAnsi="宋体" w:cs="宋体" w:eastAsia="宋体" w:hint="default"/>
                <w:sz w:val="18"/>
                <w:szCs w:val="18"/>
              </w:rPr>
              <w:t>备</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应</w:t>
            </w:r>
            <w:r>
              <w:rPr>
                <w:rFonts w:ascii="宋体" w:hAnsi="宋体" w:cs="宋体" w:eastAsia="宋体" w:hint="default"/>
                <w:spacing w:val="-62"/>
                <w:sz w:val="18"/>
                <w:szCs w:val="18"/>
              </w:rPr>
              <w:t> </w:t>
            </w:r>
            <w:r>
              <w:rPr>
                <w:rFonts w:ascii="宋体" w:hAnsi="宋体" w:cs="宋体" w:eastAsia="宋体" w:hint="default"/>
                <w:sz w:val="18"/>
                <w:szCs w:val="18"/>
              </w:rPr>
              <w:t>收</w:t>
            </w:r>
            <w:r>
              <w:rPr>
                <w:rFonts w:ascii="宋体" w:hAnsi="宋体" w:cs="宋体" w:eastAsia="宋体" w:hint="default"/>
                <w:spacing w:val="-62"/>
                <w:sz w:val="18"/>
                <w:szCs w:val="18"/>
              </w:rPr>
              <w:t> </w:t>
            </w:r>
            <w:r>
              <w:rPr>
                <w:rFonts w:ascii="宋体" w:hAnsi="宋体" w:cs="宋体" w:eastAsia="宋体" w:hint="default"/>
                <w:sz w:val="18"/>
                <w:szCs w:val="18"/>
              </w:rPr>
              <w:t>账</w:t>
            </w:r>
            <w:r>
              <w:rPr>
                <w:rFonts w:ascii="宋体" w:hAnsi="宋体" w:cs="宋体" w:eastAsia="宋体" w:hint="default"/>
                <w:sz w:val="18"/>
                <w:szCs w:val="18"/>
              </w:rPr>
              <w:t> 款</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100,000.00</w:t>
            </w:r>
          </w:p>
        </w:tc>
        <w:tc>
          <w:tcPr>
            <w:tcW w:w="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0.81</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4"/>
              <w:jc w:val="right"/>
              <w:rPr>
                <w:rFonts w:ascii="Times New Roman" w:hAnsi="Times New Roman" w:cs="Times New Roman" w:eastAsia="Times New Roman" w:hint="default"/>
                <w:sz w:val="18"/>
                <w:szCs w:val="18"/>
              </w:rPr>
            </w:pPr>
            <w:r>
              <w:rPr>
                <w:rFonts w:ascii="Times New Roman"/>
                <w:b/>
                <w:spacing w:val="-1"/>
                <w:sz w:val="18"/>
              </w:rPr>
              <w:t>12,344,252.46</w:t>
            </w:r>
            <w:r>
              <w:rPr>
                <w:rFonts w:ascii="Times New Roman"/>
                <w:spacing w:val="-1"/>
                <w:sz w:val="18"/>
              </w:rPr>
            </w:r>
          </w:p>
        </w:tc>
        <w:tc>
          <w:tcPr>
            <w:tcW w:w="6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b/>
                <w:spacing w:val="-1"/>
                <w:sz w:val="18"/>
              </w:rPr>
              <w:t>802,713.45</w:t>
            </w:r>
            <w:r>
              <w:rPr>
                <w:rFonts w:ascii="Times New Roman"/>
                <w:spacing w:val="-1"/>
                <w:sz w:val="18"/>
              </w:rPr>
            </w:r>
          </w:p>
        </w:tc>
        <w:tc>
          <w:tcPr>
            <w:tcW w:w="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b/>
                <w:spacing w:val="-1"/>
                <w:sz w:val="18"/>
              </w:rPr>
              <w:t>6.50</w:t>
            </w:r>
            <w:r>
              <w:rPr>
                <w:rFonts w:ascii="Times New Roman"/>
                <w:spacing w:val="-1"/>
                <w:sz w:val="18"/>
              </w:rPr>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4,358,752.07</w:t>
            </w:r>
            <w:r>
              <w:rPr>
                <w:rFonts w:ascii="Times New Roman"/>
                <w:spacing w:val="-1"/>
                <w:sz w:val="18"/>
              </w:rPr>
            </w:r>
          </w:p>
        </w:tc>
        <w:tc>
          <w:tcPr>
            <w:tcW w:w="5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5"/>
              <w:jc w:val="right"/>
              <w:rPr>
                <w:rFonts w:ascii="Times New Roman" w:hAnsi="Times New Roman" w:cs="Times New Roman" w:eastAsia="Times New Roman" w:hint="default"/>
                <w:sz w:val="18"/>
                <w:szCs w:val="18"/>
              </w:rPr>
            </w:pPr>
            <w:r>
              <w:rPr>
                <w:rFonts w:ascii="Times New Roman"/>
                <w:b/>
                <w:spacing w:val="-1"/>
                <w:sz w:val="18"/>
              </w:rPr>
              <w:t>484,202.83</w:t>
            </w:r>
            <w:r>
              <w:rPr>
                <w:rFonts w:ascii="Times New Roman"/>
                <w:spacing w:val="-1"/>
                <w:sz w:val="18"/>
              </w:rPr>
            </w:r>
          </w:p>
        </w:tc>
        <w:tc>
          <w:tcPr>
            <w:tcW w:w="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6"/>
              <w:jc w:val="right"/>
              <w:rPr>
                <w:rFonts w:ascii="Times New Roman" w:hAnsi="Times New Roman" w:cs="Times New Roman" w:eastAsia="Times New Roman" w:hint="default"/>
                <w:sz w:val="18"/>
                <w:szCs w:val="18"/>
              </w:rPr>
            </w:pPr>
            <w:r>
              <w:rPr>
                <w:rFonts w:ascii="Times New Roman"/>
                <w:b/>
                <w:spacing w:val="-5"/>
                <w:sz w:val="18"/>
              </w:rPr>
              <w:t>11.11</w:t>
            </w:r>
            <w:r>
              <w:rPr>
                <w:rFonts w:ascii="Times New Roman"/>
                <w:spacing w:val="-5"/>
                <w:sz w:val="18"/>
              </w:rPr>
            </w:r>
          </w:p>
        </w:tc>
      </w:tr>
    </w:tbl>
    <w:p>
      <w:pPr>
        <w:spacing w:line="240" w:lineRule="auto" w:before="6"/>
        <w:rPr>
          <w:rFonts w:ascii="宋体" w:hAnsi="宋体" w:cs="宋体" w:eastAsia="宋体" w:hint="default"/>
          <w:sz w:val="18"/>
          <w:szCs w:val="18"/>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8"/>
        <w:rPr>
          <w:rFonts w:ascii="宋体" w:hAnsi="宋体" w:cs="宋体" w:eastAsia="宋体" w:hint="default"/>
          <w:sz w:val="16"/>
          <w:szCs w:val="16"/>
        </w:rPr>
      </w:pPr>
    </w:p>
    <w:tbl>
      <w:tblPr>
        <w:tblW w:w="0" w:type="auto"/>
        <w:jc w:val="left"/>
        <w:tblInd w:w="377" w:type="dxa"/>
        <w:tblLayout w:type="fixed"/>
        <w:tblCellMar>
          <w:top w:w="0" w:type="dxa"/>
          <w:left w:w="0" w:type="dxa"/>
          <w:bottom w:w="0" w:type="dxa"/>
          <w:right w:w="0" w:type="dxa"/>
        </w:tblCellMar>
        <w:tblLook w:val="01E0"/>
      </w:tblPr>
      <w:tblGrid>
        <w:gridCol w:w="1668"/>
        <w:gridCol w:w="1419"/>
        <w:gridCol w:w="1078"/>
        <w:gridCol w:w="1208"/>
        <w:gridCol w:w="1186"/>
        <w:gridCol w:w="1049"/>
        <w:gridCol w:w="1138"/>
      </w:tblGrid>
      <w:tr>
        <w:trPr>
          <w:trHeight w:val="410"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2011-12-31</w:t>
            </w:r>
          </w:p>
        </w:tc>
        <w:tc>
          <w:tcPr>
            <w:tcW w:w="3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06" w:right="0"/>
              <w:jc w:val="center"/>
              <w:rPr>
                <w:rFonts w:ascii="Times New Roman" w:hAnsi="Times New Roman" w:cs="Times New Roman" w:eastAsia="Times New Roman" w:hint="default"/>
                <w:sz w:val="18"/>
                <w:szCs w:val="18"/>
              </w:rPr>
            </w:pPr>
            <w:r>
              <w:rPr>
                <w:rFonts w:ascii="Times New Roman"/>
                <w:sz w:val="18"/>
              </w:rPr>
              <w:t>2010-12-31</w:t>
            </w:r>
          </w:p>
        </w:tc>
      </w:tr>
      <w:tr>
        <w:trPr>
          <w:trHeight w:val="410" w:hRule="exact"/>
        </w:trPr>
        <w:tc>
          <w:tcPr>
            <w:tcW w:w="1668" w:type="dxa"/>
            <w:vMerge/>
            <w:tcBorders>
              <w:left w:val="single" w:sz="4" w:space="0" w:color="000000"/>
              <w:right w:val="single" w:sz="4" w:space="0" w:color="000000"/>
            </w:tcBorders>
          </w:tcPr>
          <w:p>
            <w:pPr/>
          </w:p>
        </w:tc>
        <w:tc>
          <w:tcPr>
            <w:tcW w:w="2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166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5"/>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08" w:type="dxa"/>
            <w:vMerge/>
            <w:tcBorders>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65"/>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38" w:type="dxa"/>
            <w:vMerge/>
            <w:tcBorders>
              <w:left w:val="single" w:sz="4" w:space="0" w:color="000000"/>
              <w:bottom w:val="single" w:sz="4" w:space="0" w:color="000000"/>
              <w:right w:val="single" w:sz="4" w:space="0" w:color="000000"/>
            </w:tcBorders>
          </w:tcPr>
          <w:p>
            <w:pP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10,406,490.45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84.99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312,194.71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2,622,861.03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60.17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78,685.83</w:t>
            </w: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1,006,096.54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8.22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100,609.65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925,162.04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21.23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92,516.20</w:t>
            </w:r>
          </w:p>
        </w:tc>
      </w:tr>
      <w:tr>
        <w:trPr>
          <w:trHeight w:val="40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422,995.47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3.45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84,599.09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307,879.00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7.06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61,575.80</w:t>
            </w:r>
          </w:p>
        </w:tc>
      </w:tr>
      <w:tr>
        <w:trPr>
          <w:trHeight w:val="41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406,720.00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3.32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203,360.00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502,850.00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2"/>
                <w:sz w:val="18"/>
              </w:rPr>
              <w:t>11.54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251,425.00</w:t>
            </w: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w w:val="95"/>
                <w:sz w:val="18"/>
              </w:rPr>
              <w:t>1,950.00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0.02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5"/>
                <w:sz w:val="18"/>
              </w:rPr>
              <w:t>1,950.00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12,244,252.46</w:t>
            </w:r>
            <w:r>
              <w:rPr>
                <w:rFonts w:ascii="Times New Roman"/>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702,713.45</w:t>
            </w:r>
            <w:r>
              <w:rPr>
                <w:rFonts w:ascii="Times New Roman"/>
                <w:spacing w:val="-1"/>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4,358,752.07</w:t>
            </w:r>
            <w:r>
              <w:rPr>
                <w:rFonts w:ascii="Times New Roman"/>
                <w:spacing w:val="-1"/>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pacing w:val="-1"/>
                <w:sz w:val="18"/>
              </w:rPr>
              <w:t>484,202.83</w:t>
            </w:r>
            <w:r>
              <w:rPr>
                <w:rFonts w:ascii="Times New Roman"/>
                <w:spacing w:val="-1"/>
                <w:sz w:val="18"/>
              </w:rPr>
            </w:r>
          </w:p>
        </w:tc>
      </w:tr>
    </w:tbl>
    <w:p>
      <w:pPr>
        <w:spacing w:line="240" w:lineRule="auto" w:before="6"/>
        <w:rPr>
          <w:rFonts w:ascii="宋体" w:hAnsi="宋体" w:cs="宋体" w:eastAsia="宋体" w:hint="default"/>
          <w:sz w:val="18"/>
          <w:szCs w:val="18"/>
        </w:rPr>
      </w:pPr>
    </w:p>
    <w:p>
      <w:pPr>
        <w:spacing w:line="381" w:lineRule="auto" w:before="36"/>
        <w:ind w:left="600" w:right="179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）无以前年度已全额计提坏账准备，或计提坏账准备的比例较大，但在本期又全额</w:t>
      </w:r>
      <w:r>
        <w:rPr>
          <w:rFonts w:ascii="宋体" w:hAnsi="宋体" w:cs="宋体" w:eastAsia="宋体" w:hint="default"/>
          <w:w w:val="100"/>
          <w:sz w:val="21"/>
          <w:szCs w:val="21"/>
        </w:rPr>
        <w:t> </w:t>
      </w:r>
      <w:r>
        <w:rPr>
          <w:rFonts w:ascii="宋体" w:hAnsi="宋体" w:cs="宋体" w:eastAsia="宋体" w:hint="default"/>
          <w:sz w:val="21"/>
          <w:szCs w:val="21"/>
        </w:rPr>
        <w:t>收回或转回，或在本期收回或转回比例较大的款项；</w:t>
      </w:r>
    </w:p>
    <w:p>
      <w:pPr>
        <w:spacing w:line="240" w:lineRule="auto" w:before="5"/>
        <w:rPr>
          <w:rFonts w:ascii="宋体" w:hAnsi="宋体" w:cs="宋体" w:eastAsia="宋体" w:hint="default"/>
          <w:sz w:val="15"/>
          <w:szCs w:val="15"/>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）本报告期实际核销的其他应收款情况</w:t>
      </w:r>
    </w:p>
    <w:p>
      <w:pPr>
        <w:spacing w:line="240" w:lineRule="auto" w:before="3"/>
        <w:rPr>
          <w:rFonts w:ascii="宋体" w:hAnsi="宋体" w:cs="宋体" w:eastAsia="宋体" w:hint="default"/>
          <w:sz w:val="15"/>
          <w:szCs w:val="15"/>
        </w:rPr>
      </w:pPr>
    </w:p>
    <w:tbl>
      <w:tblPr>
        <w:tblW w:w="0" w:type="auto"/>
        <w:jc w:val="left"/>
        <w:tblInd w:w="566" w:type="dxa"/>
        <w:tblLayout w:type="fixed"/>
        <w:tblCellMar>
          <w:top w:w="0" w:type="dxa"/>
          <w:left w:w="0" w:type="dxa"/>
          <w:bottom w:w="0" w:type="dxa"/>
          <w:right w:w="0" w:type="dxa"/>
        </w:tblCellMar>
        <w:tblLook w:val="01E0"/>
      </w:tblPr>
      <w:tblGrid>
        <w:gridCol w:w="2924"/>
        <w:gridCol w:w="1142"/>
        <w:gridCol w:w="1064"/>
        <w:gridCol w:w="1855"/>
        <w:gridCol w:w="1381"/>
      </w:tblGrid>
      <w:tr>
        <w:trPr>
          <w:trHeight w:val="809"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是否因关联交易</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产生</w:t>
            </w:r>
          </w:p>
        </w:tc>
      </w:tr>
      <w:tr>
        <w:trPr>
          <w:trHeight w:val="410"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20"/>
                <w:szCs w:val="20"/>
              </w:rPr>
            </w:pPr>
            <w:r>
              <w:rPr>
                <w:rFonts w:ascii="宋体" w:hAnsi="宋体" w:cs="宋体" w:eastAsia="宋体" w:hint="default"/>
                <w:sz w:val="20"/>
                <w:szCs w:val="20"/>
              </w:rPr>
              <w:t>上海市驾驶人培训协会</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0" w:right="0"/>
              <w:jc w:val="left"/>
              <w:rPr>
                <w:rFonts w:ascii="Times New Roman" w:hAnsi="Times New Roman" w:cs="Times New Roman" w:eastAsia="Times New Roman" w:hint="default"/>
                <w:sz w:val="18"/>
                <w:szCs w:val="18"/>
              </w:rPr>
            </w:pPr>
            <w:r>
              <w:rPr>
                <w:rFonts w:ascii="Times New Roman"/>
                <w:sz w:val="18"/>
              </w:rPr>
              <w:t>244,400.00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7"/>
          <w:szCs w:val="17"/>
        </w:rPr>
      </w:pPr>
    </w:p>
    <w:p>
      <w:pPr>
        <w:spacing w:before="36"/>
        <w:ind w:left="1020" w:right="1269"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）其他应收款期末余额中无持有本公司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6"/>
        <w:rPr>
          <w:rFonts w:ascii="宋体" w:hAnsi="宋体" w:cs="宋体" w:eastAsia="宋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）其他应收款期末余额中无应收关联方款项。</w:t>
      </w:r>
    </w:p>
    <w:p>
      <w:pPr>
        <w:spacing w:line="240" w:lineRule="auto" w:before="4"/>
        <w:rPr>
          <w:rFonts w:ascii="宋体" w:hAnsi="宋体" w:cs="宋体" w:eastAsia="宋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1"/>
        <w:rPr>
          <w:rFonts w:ascii="宋体" w:hAnsi="宋体" w:cs="宋体" w:eastAsia="宋体" w:hint="default"/>
          <w:sz w:val="15"/>
          <w:szCs w:val="15"/>
        </w:rPr>
      </w:pPr>
    </w:p>
    <w:tbl>
      <w:tblPr>
        <w:tblW w:w="0" w:type="auto"/>
        <w:jc w:val="left"/>
        <w:tblInd w:w="487" w:type="dxa"/>
        <w:tblLayout w:type="fixed"/>
        <w:tblCellMar>
          <w:top w:w="0" w:type="dxa"/>
          <w:left w:w="0" w:type="dxa"/>
          <w:bottom w:w="0" w:type="dxa"/>
          <w:right w:w="0" w:type="dxa"/>
        </w:tblCellMar>
        <w:tblLook w:val="01E0"/>
      </w:tblPr>
      <w:tblGrid>
        <w:gridCol w:w="2801"/>
        <w:gridCol w:w="2067"/>
        <w:gridCol w:w="1270"/>
        <w:gridCol w:w="931"/>
        <w:gridCol w:w="1455"/>
      </w:tblGrid>
      <w:tr>
        <w:trPr>
          <w:trHeight w:val="41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78"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0"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2" w:right="0"/>
              <w:jc w:val="left"/>
              <w:rPr>
                <w:rFonts w:ascii="宋体" w:hAnsi="宋体" w:cs="宋体" w:eastAsia="宋体" w:hint="default"/>
                <w:sz w:val="18"/>
                <w:szCs w:val="18"/>
              </w:rPr>
            </w:pPr>
            <w:r>
              <w:rPr>
                <w:rFonts w:ascii="宋体" w:hAnsi="宋体" w:cs="宋体" w:eastAsia="宋体" w:hint="default"/>
                <w:sz w:val="18"/>
                <w:szCs w:val="18"/>
              </w:rPr>
              <w:t>占其他应收款</w:t>
            </w:r>
          </w:p>
        </w:tc>
      </w:tr>
    </w:tbl>
    <w:p>
      <w:pPr>
        <w:spacing w:after="0" w:line="240" w:lineRule="auto"/>
        <w:jc w:val="left"/>
        <w:rPr>
          <w:rFonts w:ascii="宋体" w:hAnsi="宋体" w:cs="宋体" w:eastAsia="宋体" w:hint="default"/>
          <w:sz w:val="18"/>
          <w:szCs w:val="18"/>
        </w:rPr>
        <w:sectPr>
          <w:pgSz w:w="11910" w:h="16840"/>
          <w:pgMar w:header="873" w:footer="344" w:top="1320" w:bottom="540" w:left="1200" w:right="0"/>
        </w:sectPr>
      </w:pPr>
    </w:p>
    <w:p>
      <w:pPr>
        <w:spacing w:line="240" w:lineRule="auto" w:before="10"/>
        <w:rPr>
          <w:rFonts w:ascii="宋体" w:hAnsi="宋体" w:cs="宋体" w:eastAsia="宋体" w:hint="default"/>
          <w:sz w:val="8"/>
          <w:szCs w:val="8"/>
        </w:rPr>
      </w:pPr>
    </w:p>
    <w:tbl>
      <w:tblPr>
        <w:tblW w:w="0" w:type="auto"/>
        <w:jc w:val="left"/>
        <w:tblInd w:w="487" w:type="dxa"/>
        <w:tblLayout w:type="fixed"/>
        <w:tblCellMar>
          <w:top w:w="0" w:type="dxa"/>
          <w:left w:w="0" w:type="dxa"/>
          <w:bottom w:w="0" w:type="dxa"/>
          <w:right w:w="0" w:type="dxa"/>
        </w:tblCellMar>
        <w:tblLook w:val="01E0"/>
      </w:tblPr>
      <w:tblGrid>
        <w:gridCol w:w="2801"/>
        <w:gridCol w:w="2067"/>
        <w:gridCol w:w="1270"/>
        <w:gridCol w:w="931"/>
        <w:gridCol w:w="1455"/>
      </w:tblGrid>
      <w:tr>
        <w:trPr>
          <w:trHeight w:val="411" w:hRule="exact"/>
        </w:trPr>
        <w:tc>
          <w:tcPr>
            <w:tcW w:w="2801"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3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总额的比例</w:t>
            </w:r>
            <w:r>
              <w:rPr>
                <w:rFonts w:ascii="Times New Roman" w:hAnsi="Times New Roman" w:cs="Times New Roman" w:eastAsia="Times New Roman" w:hint="default"/>
                <w:spacing w:val="-1"/>
                <w:sz w:val="18"/>
                <w:szCs w:val="18"/>
              </w:rPr>
              <w:t>(%)</w:t>
            </w:r>
          </w:p>
        </w:tc>
      </w:tr>
      <w:tr>
        <w:trPr>
          <w:trHeight w:val="809"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pacing w:val="3"/>
                <w:sz w:val="18"/>
                <w:szCs w:val="18"/>
              </w:rPr>
              <w:t>合肥高新技术产业开发区财政国</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库支付中心</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安全生产风险保证金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20.25</w:t>
            </w:r>
          </w:p>
        </w:tc>
      </w:tr>
      <w:tr>
        <w:trPr>
          <w:trHeight w:val="41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合肥市劳动和社会保障局</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农民工工资支付保障金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1,142,900.00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9.26</w:t>
            </w:r>
          </w:p>
        </w:tc>
      </w:tr>
      <w:tr>
        <w:trPr>
          <w:trHeight w:val="41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联通事业部社保及公积金</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社保及公积金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719,860.01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5.83</w:t>
            </w:r>
          </w:p>
        </w:tc>
      </w:tr>
      <w:tr>
        <w:trPr>
          <w:trHeight w:val="41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镇江市政府采购中心</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2.43</w:t>
            </w:r>
          </w:p>
        </w:tc>
      </w:tr>
      <w:tr>
        <w:trPr>
          <w:trHeight w:val="41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合肥高新技术产业开发区财政局</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墙体基金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228,218.50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1.85</w:t>
            </w:r>
          </w:p>
        </w:tc>
      </w:tr>
      <w:tr>
        <w:trPr>
          <w:trHeight w:val="41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4,890,978.51</w:t>
            </w:r>
            <w:r>
              <w:rPr>
                <w:rFonts w:ascii="Times New Roman"/>
                <w:spacing w:val="-1"/>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z w:val="18"/>
              </w:rPr>
              <w:t>39.62</w:t>
            </w:r>
            <w:r>
              <w:rPr>
                <w:rFonts w:ascii="Times New Roman"/>
                <w:sz w:val="18"/>
              </w:rPr>
            </w:r>
          </w:p>
        </w:tc>
      </w:tr>
    </w:tbl>
    <w:p>
      <w:pPr>
        <w:spacing w:line="240" w:lineRule="auto" w:before="8"/>
        <w:rPr>
          <w:rFonts w:ascii="宋体" w:hAnsi="宋体" w:cs="宋体" w:eastAsia="宋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7</w:t>
      </w:r>
      <w:r>
        <w:rPr>
          <w:rFonts w:ascii="黑体" w:hAnsi="黑体" w:cs="黑体" w:eastAsia="黑体" w:hint="default"/>
          <w:sz w:val="21"/>
          <w:szCs w:val="21"/>
        </w:rPr>
        <w:t>．</w:t>
      </w:r>
      <w:r>
        <w:rPr>
          <w:rFonts w:ascii="黑体" w:hAnsi="黑体" w:cs="黑体" w:eastAsia="黑体" w:hint="default"/>
          <w:spacing w:val="62"/>
          <w:sz w:val="21"/>
          <w:szCs w:val="21"/>
        </w:rPr>
        <w:t> </w:t>
      </w:r>
      <w:r>
        <w:rPr>
          <w:rFonts w:ascii="黑体" w:hAnsi="黑体" w:cs="黑体" w:eastAsia="黑体" w:hint="default"/>
          <w:sz w:val="21"/>
          <w:szCs w:val="21"/>
        </w:rPr>
        <w:t>存货</w:t>
      </w:r>
    </w:p>
    <w:p>
      <w:pPr>
        <w:spacing w:line="240" w:lineRule="auto" w:before="2"/>
        <w:rPr>
          <w:rFonts w:ascii="黑体" w:hAnsi="黑体" w:cs="黑体" w:eastAsia="黑体" w:hint="default"/>
          <w:sz w:val="3"/>
          <w:szCs w:val="3"/>
        </w:rPr>
      </w:pPr>
    </w:p>
    <w:tbl>
      <w:tblPr>
        <w:tblW w:w="0" w:type="auto"/>
        <w:jc w:val="left"/>
        <w:tblInd w:w="562" w:type="dxa"/>
        <w:tblLayout w:type="fixed"/>
        <w:tblCellMar>
          <w:top w:w="0" w:type="dxa"/>
          <w:left w:w="0" w:type="dxa"/>
          <w:bottom w:w="0" w:type="dxa"/>
          <w:right w:w="0" w:type="dxa"/>
        </w:tblCellMar>
        <w:tblLook w:val="01E0"/>
      </w:tblPr>
      <w:tblGrid>
        <w:gridCol w:w="1798"/>
        <w:gridCol w:w="1241"/>
        <w:gridCol w:w="907"/>
        <w:gridCol w:w="1256"/>
        <w:gridCol w:w="1162"/>
        <w:gridCol w:w="973"/>
        <w:gridCol w:w="1212"/>
      </w:tblGrid>
      <w:tr>
        <w:trPr>
          <w:trHeight w:val="416" w:hRule="exact"/>
        </w:trPr>
        <w:tc>
          <w:tcPr>
            <w:tcW w:w="179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2011-12-31</w:t>
            </w:r>
          </w:p>
        </w:tc>
        <w:tc>
          <w:tcPr>
            <w:tcW w:w="3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415" w:hRule="exact"/>
        </w:trPr>
        <w:tc>
          <w:tcPr>
            <w:tcW w:w="1798" w:type="dxa"/>
            <w:vMerge/>
            <w:tcBorders>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9"/>
              <w:ind w:left="2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8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8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4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left="257" w:right="0"/>
              <w:jc w:val="left"/>
              <w:rPr>
                <w:rFonts w:ascii="Times New Roman" w:hAnsi="Times New Roman" w:cs="Times New Roman" w:eastAsia="Times New Roman" w:hint="default"/>
                <w:sz w:val="18"/>
                <w:szCs w:val="18"/>
              </w:rPr>
            </w:pPr>
            <w:r>
              <w:rPr>
                <w:rFonts w:ascii="Times New Roman"/>
                <w:sz w:val="18"/>
              </w:rPr>
              <w:t>2,127,044.00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71" w:right="0"/>
              <w:jc w:val="left"/>
              <w:rPr>
                <w:rFonts w:ascii="Times New Roman" w:hAnsi="Times New Roman" w:cs="Times New Roman" w:eastAsia="Times New Roman" w:hint="default"/>
                <w:sz w:val="18"/>
                <w:szCs w:val="18"/>
              </w:rPr>
            </w:pPr>
            <w:r>
              <w:rPr>
                <w:rFonts w:ascii="Times New Roman"/>
                <w:sz w:val="18"/>
              </w:rPr>
              <w:t>2,127,044.00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75" w:right="0"/>
              <w:jc w:val="left"/>
              <w:rPr>
                <w:rFonts w:ascii="Times New Roman" w:hAnsi="Times New Roman" w:cs="Times New Roman" w:eastAsia="Times New Roman" w:hint="default"/>
                <w:sz w:val="18"/>
                <w:szCs w:val="18"/>
              </w:rPr>
            </w:pPr>
            <w:r>
              <w:rPr>
                <w:rFonts w:ascii="Times New Roman"/>
                <w:sz w:val="18"/>
              </w:rPr>
              <w:t>2,067,082.89</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25" w:right="0"/>
              <w:jc w:val="left"/>
              <w:rPr>
                <w:rFonts w:ascii="Times New Roman" w:hAnsi="Times New Roman" w:cs="Times New Roman" w:eastAsia="Times New Roman" w:hint="default"/>
                <w:sz w:val="18"/>
                <w:szCs w:val="18"/>
              </w:rPr>
            </w:pPr>
            <w:r>
              <w:rPr>
                <w:rFonts w:ascii="Times New Roman"/>
                <w:sz w:val="18"/>
              </w:rPr>
              <w:t>2,067,082.89</w:t>
            </w:r>
          </w:p>
        </w:tc>
      </w:tr>
    </w:tbl>
    <w:p>
      <w:pPr>
        <w:spacing w:line="240" w:lineRule="auto" w:before="6"/>
        <w:rPr>
          <w:rFonts w:ascii="黑体" w:hAnsi="黑体" w:cs="黑体" w:eastAsia="黑体" w:hint="default"/>
          <w:sz w:val="18"/>
          <w:szCs w:val="18"/>
        </w:rPr>
      </w:pPr>
    </w:p>
    <w:p>
      <w:pPr>
        <w:spacing w:before="36"/>
        <w:ind w:left="1020" w:right="1269" w:firstLine="0"/>
        <w:jc w:val="left"/>
        <w:rPr>
          <w:rFonts w:ascii="宋体" w:hAnsi="宋体" w:cs="宋体" w:eastAsia="宋体" w:hint="default"/>
          <w:sz w:val="21"/>
          <w:szCs w:val="21"/>
        </w:rPr>
      </w:pPr>
      <w:r>
        <w:rPr>
          <w:rFonts w:ascii="宋体" w:hAnsi="宋体" w:cs="宋体" w:eastAsia="宋体" w:hint="default"/>
          <w:sz w:val="21"/>
          <w:szCs w:val="21"/>
        </w:rPr>
        <w:t>本报告期末存货未出现可变现净值低于成本的情况，故对期末存货无需计提跌价准备。</w:t>
      </w:r>
    </w:p>
    <w:p>
      <w:pPr>
        <w:spacing w:line="240" w:lineRule="auto" w:before="9"/>
        <w:rPr>
          <w:rFonts w:ascii="宋体" w:hAnsi="宋体" w:cs="宋体" w:eastAsia="宋体" w:hint="default"/>
          <w:sz w:val="19"/>
          <w:szCs w:val="19"/>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8</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长期股权投资</w:t>
      </w:r>
    </w:p>
    <w:p>
      <w:pPr>
        <w:spacing w:line="240" w:lineRule="auto" w:before="11"/>
        <w:rPr>
          <w:rFonts w:ascii="黑体" w:hAnsi="黑体" w:cs="黑体" w:eastAsia="黑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）按类别划分</w:t>
      </w:r>
    </w:p>
    <w:p>
      <w:pPr>
        <w:spacing w:line="240" w:lineRule="auto" w:before="8"/>
        <w:rPr>
          <w:rFonts w:ascii="宋体" w:hAnsi="宋体" w:cs="宋体" w:eastAsia="宋体" w:hint="default"/>
          <w:sz w:val="15"/>
          <w:szCs w:val="15"/>
        </w:rPr>
      </w:pPr>
    </w:p>
    <w:tbl>
      <w:tblPr>
        <w:tblW w:w="0" w:type="auto"/>
        <w:jc w:val="left"/>
        <w:tblInd w:w="562" w:type="dxa"/>
        <w:tblLayout w:type="fixed"/>
        <w:tblCellMar>
          <w:top w:w="0" w:type="dxa"/>
          <w:left w:w="0" w:type="dxa"/>
          <w:bottom w:w="0" w:type="dxa"/>
          <w:right w:w="0" w:type="dxa"/>
        </w:tblCellMar>
        <w:tblLook w:val="01E0"/>
      </w:tblPr>
      <w:tblGrid>
        <w:gridCol w:w="1798"/>
        <w:gridCol w:w="1241"/>
        <w:gridCol w:w="907"/>
        <w:gridCol w:w="1256"/>
        <w:gridCol w:w="1162"/>
        <w:gridCol w:w="973"/>
        <w:gridCol w:w="1212"/>
      </w:tblGrid>
      <w:tr>
        <w:trPr>
          <w:trHeight w:val="415" w:hRule="exact"/>
        </w:trPr>
        <w:tc>
          <w:tcPr>
            <w:tcW w:w="179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2011-12-31</w:t>
            </w:r>
          </w:p>
        </w:tc>
        <w:tc>
          <w:tcPr>
            <w:tcW w:w="33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416" w:hRule="exact"/>
        </w:trPr>
        <w:tc>
          <w:tcPr>
            <w:tcW w:w="1798" w:type="dxa"/>
            <w:vMerge/>
            <w:tcBorders>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9"/>
              <w:ind w:left="2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对联营公司投资</w:t>
            </w:r>
          </w:p>
        </w:tc>
        <w:tc>
          <w:tcPr>
            <w:tcW w:w="124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pacing w:val="-1"/>
                <w:sz w:val="18"/>
              </w:rPr>
              <w:t>46,390,521.53</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46,390,521.53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2,437,110.80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2,437,110.80</w:t>
            </w:r>
          </w:p>
        </w:tc>
      </w:tr>
      <w:tr>
        <w:trPr>
          <w:trHeight w:val="415"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对其他企业投资</w:t>
            </w:r>
          </w:p>
        </w:tc>
        <w:tc>
          <w:tcPr>
            <w:tcW w:w="124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5" w:hRule="exact"/>
        </w:trPr>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4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b/>
                <w:spacing w:val="-1"/>
                <w:sz w:val="18"/>
              </w:rPr>
              <w:t>46,390,521.53</w:t>
            </w:r>
            <w:r>
              <w:rPr>
                <w:rFonts w:ascii="Times New Roman"/>
                <w:spacing w:val="-1"/>
                <w:sz w:val="18"/>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b/>
                <w:spacing w:val="-1"/>
                <w:sz w:val="18"/>
              </w:rPr>
              <w:t>46,390,521.53</w:t>
            </w:r>
            <w:r>
              <w:rPr>
                <w:rFonts w:ascii="Times New Roman"/>
                <w:spacing w:val="-1"/>
                <w:sz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2,437,110.80</w:t>
            </w:r>
            <w:r>
              <w:rPr>
                <w:rFonts w:ascii="Times New Roman"/>
                <w:spacing w:val="-1"/>
                <w:sz w:val="18"/>
              </w:rPr>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2,437,110.80</w:t>
            </w:r>
            <w:r>
              <w:rPr>
                <w:rFonts w:ascii="Times New Roman"/>
                <w:spacing w:val="-1"/>
                <w:sz w:val="18"/>
              </w:rPr>
            </w:r>
          </w:p>
        </w:tc>
      </w:tr>
    </w:tbl>
    <w:p>
      <w:pPr>
        <w:spacing w:line="240" w:lineRule="auto" w:before="6"/>
        <w:rPr>
          <w:rFonts w:ascii="宋体" w:hAnsi="宋体" w:cs="宋体" w:eastAsia="宋体" w:hint="default"/>
          <w:sz w:val="18"/>
          <w:szCs w:val="18"/>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）长期投资情况</w:t>
      </w:r>
    </w:p>
    <w:p>
      <w:pPr>
        <w:spacing w:line="240" w:lineRule="auto" w:before="9"/>
        <w:rPr>
          <w:rFonts w:ascii="宋体" w:hAnsi="宋体" w:cs="宋体" w:eastAsia="宋体" w:hint="default"/>
          <w:sz w:val="3"/>
          <w:szCs w:val="3"/>
        </w:rPr>
      </w:pPr>
    </w:p>
    <w:tbl>
      <w:tblPr>
        <w:tblW w:w="0" w:type="auto"/>
        <w:jc w:val="left"/>
        <w:tblInd w:w="595" w:type="dxa"/>
        <w:tblLayout w:type="fixed"/>
        <w:tblCellMar>
          <w:top w:w="0" w:type="dxa"/>
          <w:left w:w="0" w:type="dxa"/>
          <w:bottom w:w="0" w:type="dxa"/>
          <w:right w:w="0" w:type="dxa"/>
        </w:tblCellMar>
        <w:tblLook w:val="01E0"/>
      </w:tblPr>
      <w:tblGrid>
        <w:gridCol w:w="1277"/>
        <w:gridCol w:w="545"/>
        <w:gridCol w:w="1081"/>
        <w:gridCol w:w="902"/>
        <w:gridCol w:w="994"/>
        <w:gridCol w:w="919"/>
        <w:gridCol w:w="715"/>
        <w:gridCol w:w="829"/>
        <w:gridCol w:w="391"/>
        <w:gridCol w:w="569"/>
        <w:gridCol w:w="458"/>
      </w:tblGrid>
      <w:tr>
        <w:trPr>
          <w:trHeight w:val="97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93" w:lineRule="auto"/>
              <w:ind w:left="117" w:right="113"/>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spacing w:val="-73"/>
                <w:sz w:val="15"/>
                <w:szCs w:val="15"/>
              </w:rPr>
              <w:t> </w:t>
            </w:r>
            <w:r>
              <w:rPr>
                <w:rFonts w:ascii="宋体" w:hAnsi="宋体" w:cs="宋体" w:eastAsia="宋体" w:hint="default"/>
                <w:sz w:val="15"/>
                <w:szCs w:val="15"/>
              </w:rPr>
              <w:t>方法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93" w:lineRule="auto"/>
              <w:ind w:left="384" w:right="383"/>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100"/>
                <w:sz w:val="15"/>
                <w:szCs w:val="15"/>
              </w:rPr>
              <w:t> </w:t>
            </w:r>
            <w:r>
              <w:rPr>
                <w:rFonts w:ascii="宋体" w:hAnsi="宋体" w:cs="宋体" w:eastAsia="宋体" w:hint="default"/>
                <w:sz w:val="15"/>
                <w:szCs w:val="15"/>
              </w:rPr>
              <w:t>成本</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2010-12-31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5"/>
                <w:szCs w:val="15"/>
              </w:rPr>
            </w:pPr>
            <w:r>
              <w:rPr>
                <w:rFonts w:ascii="Times New Roman"/>
                <w:sz w:val="15"/>
              </w:rPr>
              <w:t>2011-12-31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
              <w:ind w:left="50" w:right="50"/>
              <w:jc w:val="both"/>
              <w:rPr>
                <w:rFonts w:ascii="Times New Roman" w:hAnsi="Times New Roman" w:cs="Times New Roman" w:eastAsia="Times New Roman"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
              <w:ind w:left="33" w:right="29"/>
              <w:jc w:val="center"/>
              <w:rPr>
                <w:rFonts w:ascii="Times New Roman" w:hAnsi="Times New Roman" w:cs="Times New Roman" w:eastAsia="Times New Roman" w:hint="default"/>
                <w:sz w:val="15"/>
                <w:szCs w:val="15"/>
              </w:rPr>
            </w:pPr>
            <w:r>
              <w:rPr>
                <w:rFonts w:ascii="宋体" w:hAnsi="宋体" w:cs="宋体" w:eastAsia="宋体" w:hint="default"/>
                <w:sz w:val="15"/>
                <w:szCs w:val="15"/>
              </w:rPr>
              <w:t>在被投资单</w:t>
            </w:r>
            <w:r>
              <w:rPr>
                <w:rFonts w:ascii="宋体" w:hAnsi="宋体" w:cs="宋体" w:eastAsia="宋体" w:hint="default"/>
                <w:w w:val="100"/>
                <w:sz w:val="15"/>
                <w:szCs w:val="15"/>
              </w:rPr>
              <w:t> </w:t>
            </w:r>
            <w:r>
              <w:rPr>
                <w:rFonts w:ascii="宋体" w:hAnsi="宋体" w:cs="宋体" w:eastAsia="宋体" w:hint="default"/>
                <w:sz w:val="15"/>
                <w:szCs w:val="15"/>
              </w:rPr>
              <w:t>位表决权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93" w:lineRule="auto"/>
              <w:ind w:left="43" w:right="35"/>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
              <w:ind w:left="52" w:right="50"/>
              <w:jc w:val="both"/>
              <w:rPr>
                <w:rFonts w:ascii="宋体" w:hAnsi="宋体" w:cs="宋体" w:eastAsia="宋体" w:hint="default"/>
                <w:sz w:val="15"/>
                <w:szCs w:val="15"/>
              </w:rPr>
            </w:pPr>
            <w:r>
              <w:rPr>
                <w:rFonts w:ascii="宋体" w:hAnsi="宋体" w:cs="宋体" w:eastAsia="宋体" w:hint="default"/>
                <w:sz w:val="15"/>
                <w:szCs w:val="15"/>
              </w:rPr>
              <w:t>本期计</w:t>
            </w:r>
            <w:r>
              <w:rPr>
                <w:rFonts w:ascii="宋体" w:hAnsi="宋体" w:cs="宋体" w:eastAsia="宋体" w:hint="default"/>
                <w:spacing w:val="-72"/>
                <w:sz w:val="15"/>
                <w:szCs w:val="15"/>
              </w:rPr>
              <w:t> </w:t>
            </w: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
              <w:ind w:left="74" w:right="71"/>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现金</w:t>
            </w:r>
            <w:r>
              <w:rPr>
                <w:rFonts w:ascii="宋体" w:hAnsi="宋体" w:cs="宋体" w:eastAsia="宋体" w:hint="default"/>
                <w:spacing w:val="-73"/>
                <w:sz w:val="15"/>
                <w:szCs w:val="15"/>
              </w:rPr>
              <w:t> </w:t>
            </w:r>
            <w:r>
              <w:rPr>
                <w:rFonts w:ascii="宋体" w:hAnsi="宋体" w:cs="宋体" w:eastAsia="宋体" w:hint="default"/>
                <w:sz w:val="15"/>
                <w:szCs w:val="15"/>
              </w:rPr>
              <w:t>红利</w:t>
            </w:r>
          </w:p>
        </w:tc>
      </w:tr>
      <w:tr>
        <w:trPr>
          <w:trHeight w:val="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
              <w:ind w:left="-1" w:right="-2"/>
              <w:jc w:val="left"/>
              <w:rPr>
                <w:rFonts w:ascii="宋体" w:hAnsi="宋体" w:cs="宋体" w:eastAsia="宋体" w:hint="default"/>
                <w:sz w:val="15"/>
                <w:szCs w:val="15"/>
              </w:rPr>
            </w:pPr>
            <w:r>
              <w:rPr>
                <w:rFonts w:ascii="宋体" w:hAnsi="宋体" w:cs="宋体" w:eastAsia="宋体" w:hint="default"/>
                <w:spacing w:val="6"/>
                <w:sz w:val="15"/>
                <w:szCs w:val="15"/>
              </w:rPr>
              <w:t>深圳市汇巨信息技</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术有限公司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权益法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right"/>
              <w:rPr>
                <w:rFonts w:ascii="Times New Roman" w:hAnsi="Times New Roman" w:cs="Times New Roman" w:eastAsia="Times New Roman" w:hint="default"/>
                <w:sz w:val="15"/>
                <w:szCs w:val="15"/>
              </w:rPr>
            </w:pPr>
            <w:r>
              <w:rPr>
                <w:rFonts w:ascii="Times New Roman"/>
                <w:spacing w:val="-1"/>
                <w:sz w:val="15"/>
              </w:rPr>
              <w:t>30,000,000.00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
              <w:jc w:val="right"/>
              <w:rPr>
                <w:rFonts w:ascii="Times New Roman" w:hAnsi="Times New Roman" w:cs="Times New Roman" w:eastAsia="Times New Roman" w:hint="default"/>
                <w:sz w:val="15"/>
                <w:szCs w:val="15"/>
              </w:rPr>
            </w:pPr>
            <w:r>
              <w:rPr>
                <w:rFonts w:ascii="Times New Roman"/>
                <w:spacing w:val="-1"/>
                <w:sz w:val="15"/>
              </w:rPr>
              <w:t>30,124,066.34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right"/>
              <w:rPr>
                <w:rFonts w:ascii="Times New Roman" w:hAnsi="Times New Roman" w:cs="Times New Roman" w:eastAsia="Times New Roman" w:hint="default"/>
                <w:sz w:val="15"/>
                <w:szCs w:val="15"/>
              </w:rPr>
            </w:pPr>
            <w:r>
              <w:rPr>
                <w:rFonts w:ascii="Times New Roman"/>
                <w:spacing w:val="-1"/>
                <w:sz w:val="15"/>
              </w:rPr>
              <w:t>30,124,066.34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Times New Roman" w:hAnsi="Times New Roman" w:cs="Times New Roman" w:eastAsia="Times New Roman" w:hint="default"/>
                <w:sz w:val="15"/>
                <w:szCs w:val="15"/>
              </w:rPr>
            </w:pPr>
            <w:r>
              <w:rPr>
                <w:rFonts w:ascii="Times New Roman"/>
                <w:sz w:val="15"/>
              </w:rPr>
              <w:t>40.00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Times New Roman" w:hAnsi="Times New Roman" w:cs="Times New Roman" w:eastAsia="Times New Roman" w:hint="default"/>
                <w:sz w:val="15"/>
                <w:szCs w:val="15"/>
              </w:rPr>
            </w:pPr>
            <w:r>
              <w:rPr>
                <w:rFonts w:ascii="Times New Roman"/>
                <w:sz w:val="15"/>
              </w:rPr>
              <w:t>40.00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right"/>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right"/>
              <w:rPr>
                <w:rFonts w:ascii="Times New Roman" w:hAnsi="Times New Roman" w:cs="Times New Roman" w:eastAsia="Times New Roman" w:hint="default"/>
                <w:sz w:val="15"/>
                <w:szCs w:val="15"/>
              </w:rPr>
            </w:pPr>
            <w:r>
              <w:rPr>
                <w:rFonts w:ascii="Times New Roman"/>
                <w:w w:val="100"/>
                <w:sz w:val="15"/>
              </w:rPr>
              <w:t>-</w:t>
            </w:r>
          </w:p>
        </w:tc>
      </w:tr>
      <w:tr>
        <w:trPr>
          <w:trHeight w:val="6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 w:right="-2"/>
              <w:jc w:val="left"/>
              <w:rPr>
                <w:rFonts w:ascii="宋体" w:hAnsi="宋体" w:cs="宋体" w:eastAsia="宋体" w:hint="default"/>
                <w:sz w:val="15"/>
                <w:szCs w:val="15"/>
              </w:rPr>
            </w:pPr>
            <w:r>
              <w:rPr>
                <w:rFonts w:ascii="宋体" w:hAnsi="宋体" w:cs="宋体" w:eastAsia="宋体" w:hint="default"/>
                <w:spacing w:val="6"/>
                <w:sz w:val="15"/>
                <w:szCs w:val="15"/>
              </w:rPr>
              <w:t>深圳市金华威数码</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科技有限公司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权益法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right="-1"/>
              <w:jc w:val="right"/>
              <w:rPr>
                <w:rFonts w:ascii="Times New Roman" w:hAnsi="Times New Roman" w:cs="Times New Roman" w:eastAsia="Times New Roman" w:hint="default"/>
                <w:sz w:val="15"/>
                <w:szCs w:val="15"/>
              </w:rPr>
            </w:pPr>
            <w:r>
              <w:rPr>
                <w:rFonts w:ascii="Times New Roman"/>
                <w:spacing w:val="-2"/>
                <w:sz w:val="15"/>
              </w:rPr>
              <w:t>11,700,000.00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right="0"/>
              <w:jc w:val="right"/>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right="-4"/>
              <w:jc w:val="right"/>
              <w:rPr>
                <w:rFonts w:ascii="Times New Roman" w:hAnsi="Times New Roman" w:cs="Times New Roman" w:eastAsia="Times New Roman" w:hint="default"/>
                <w:sz w:val="15"/>
                <w:szCs w:val="15"/>
              </w:rPr>
            </w:pPr>
            <w:r>
              <w:rPr>
                <w:rFonts w:ascii="Times New Roman"/>
                <w:spacing w:val="-1"/>
                <w:sz w:val="15"/>
              </w:rPr>
              <w:t>13,610,595.12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right="-2"/>
              <w:jc w:val="right"/>
              <w:rPr>
                <w:rFonts w:ascii="Times New Roman" w:hAnsi="Times New Roman" w:cs="Times New Roman" w:eastAsia="Times New Roman" w:hint="default"/>
                <w:sz w:val="15"/>
                <w:szCs w:val="15"/>
              </w:rPr>
            </w:pPr>
            <w:r>
              <w:rPr>
                <w:rFonts w:ascii="Times New Roman"/>
                <w:spacing w:val="-1"/>
                <w:sz w:val="15"/>
              </w:rPr>
              <w:t>13,610,595.12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right="1"/>
              <w:jc w:val="center"/>
              <w:rPr>
                <w:rFonts w:ascii="Times New Roman" w:hAnsi="Times New Roman" w:cs="Times New Roman" w:eastAsia="Times New Roman" w:hint="default"/>
                <w:sz w:val="15"/>
                <w:szCs w:val="15"/>
              </w:rPr>
            </w:pPr>
            <w:r>
              <w:rPr>
                <w:rFonts w:ascii="Times New Roman"/>
                <w:sz w:val="15"/>
              </w:rPr>
              <w:t>45.00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right="0"/>
              <w:jc w:val="center"/>
              <w:rPr>
                <w:rFonts w:ascii="Times New Roman" w:hAnsi="Times New Roman" w:cs="Times New Roman" w:eastAsia="Times New Roman" w:hint="default"/>
                <w:sz w:val="15"/>
                <w:szCs w:val="15"/>
              </w:rPr>
            </w:pPr>
            <w:r>
              <w:rPr>
                <w:rFonts w:ascii="Times New Roman"/>
                <w:sz w:val="15"/>
              </w:rPr>
              <w:t>45.00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right="-3"/>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right="0"/>
              <w:jc w:val="right"/>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right="0"/>
              <w:jc w:val="right"/>
              <w:rPr>
                <w:rFonts w:ascii="Times New Roman" w:hAnsi="Times New Roman" w:cs="Times New Roman" w:eastAsia="Times New Roman" w:hint="default"/>
                <w:sz w:val="15"/>
                <w:szCs w:val="15"/>
              </w:rPr>
            </w:pPr>
            <w:r>
              <w:rPr>
                <w:rFonts w:ascii="Times New Roman"/>
                <w:w w:val="100"/>
                <w:sz w:val="15"/>
              </w:rPr>
              <w:t>-</w:t>
            </w:r>
          </w:p>
        </w:tc>
      </w:tr>
      <w:tr>
        <w:trPr>
          <w:trHeight w:val="65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3"/>
              <w:ind w:left="-1" w:right="-2"/>
              <w:jc w:val="left"/>
              <w:rPr>
                <w:rFonts w:ascii="宋体" w:hAnsi="宋体" w:cs="宋体" w:eastAsia="宋体" w:hint="default"/>
                <w:sz w:val="15"/>
                <w:szCs w:val="15"/>
              </w:rPr>
            </w:pPr>
            <w:r>
              <w:rPr>
                <w:rFonts w:ascii="宋体" w:hAnsi="宋体" w:cs="宋体" w:eastAsia="宋体" w:hint="default"/>
                <w:spacing w:val="6"/>
                <w:sz w:val="15"/>
                <w:szCs w:val="15"/>
              </w:rPr>
              <w:t>北京信邦安达科技</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权益法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
              <w:jc w:val="right"/>
              <w:rPr>
                <w:rFonts w:ascii="Times New Roman" w:hAnsi="Times New Roman" w:cs="Times New Roman" w:eastAsia="Times New Roman" w:hint="default"/>
                <w:sz w:val="15"/>
                <w:szCs w:val="15"/>
              </w:rPr>
            </w:pPr>
            <w:r>
              <w:rPr>
                <w:rFonts w:ascii="Times New Roman"/>
                <w:spacing w:val="-1"/>
                <w:sz w:val="15"/>
              </w:rPr>
              <w:t>3,191,700.00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
              <w:jc w:val="right"/>
              <w:rPr>
                <w:rFonts w:ascii="Times New Roman" w:hAnsi="Times New Roman" w:cs="Times New Roman" w:eastAsia="Times New Roman" w:hint="default"/>
                <w:sz w:val="15"/>
                <w:szCs w:val="15"/>
              </w:rPr>
            </w:pPr>
            <w:r>
              <w:rPr>
                <w:rFonts w:ascii="Times New Roman"/>
                <w:spacing w:val="-2"/>
                <w:sz w:val="15"/>
              </w:rPr>
              <w:t>2,437,110.80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3"/>
              <w:jc w:val="right"/>
              <w:rPr>
                <w:rFonts w:ascii="Times New Roman" w:hAnsi="Times New Roman" w:cs="Times New Roman" w:eastAsia="Times New Roman" w:hint="default"/>
                <w:sz w:val="15"/>
                <w:szCs w:val="15"/>
              </w:rPr>
            </w:pPr>
            <w:r>
              <w:rPr>
                <w:rFonts w:ascii="Times New Roman"/>
                <w:spacing w:val="-1"/>
                <w:sz w:val="15"/>
              </w:rPr>
              <w:t>218,749.27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
              <w:jc w:val="right"/>
              <w:rPr>
                <w:rFonts w:ascii="Times New Roman" w:hAnsi="Times New Roman" w:cs="Times New Roman" w:eastAsia="Times New Roman" w:hint="default"/>
                <w:sz w:val="15"/>
                <w:szCs w:val="15"/>
              </w:rPr>
            </w:pPr>
            <w:r>
              <w:rPr>
                <w:rFonts w:ascii="Times New Roman"/>
                <w:spacing w:val="-1"/>
                <w:sz w:val="15"/>
              </w:rPr>
              <w:t>2,655,860.07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
              <w:jc w:val="center"/>
              <w:rPr>
                <w:rFonts w:ascii="Times New Roman" w:hAnsi="Times New Roman" w:cs="Times New Roman" w:eastAsia="Times New Roman" w:hint="default"/>
                <w:sz w:val="15"/>
                <w:szCs w:val="15"/>
              </w:rPr>
            </w:pPr>
            <w:r>
              <w:rPr>
                <w:rFonts w:ascii="Times New Roman"/>
                <w:sz w:val="15"/>
              </w:rPr>
              <w:t>22.50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0"/>
              <w:jc w:val="center"/>
              <w:rPr>
                <w:rFonts w:ascii="Times New Roman" w:hAnsi="Times New Roman" w:cs="Times New Roman" w:eastAsia="Times New Roman" w:hint="default"/>
                <w:sz w:val="15"/>
                <w:szCs w:val="15"/>
              </w:rPr>
            </w:pPr>
            <w:r>
              <w:rPr>
                <w:rFonts w:ascii="Times New Roman"/>
                <w:sz w:val="15"/>
              </w:rPr>
              <w:t>22.50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3"/>
              <w:jc w:val="right"/>
              <w:rPr>
                <w:rFonts w:ascii="Times New Roman" w:hAnsi="Times New Roman" w:cs="Times New Roman" w:eastAsia="Times New Roman" w:hint="default"/>
                <w:sz w:val="15"/>
                <w:szCs w:val="15"/>
              </w:rPr>
            </w:pPr>
            <w:r>
              <w:rPr>
                <w:rFonts w:ascii="Times New Roman"/>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0"/>
              <w:jc w:val="right"/>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0"/>
              <w:jc w:val="right"/>
              <w:rPr>
                <w:rFonts w:ascii="Times New Roman" w:hAnsi="Times New Roman" w:cs="Times New Roman" w:eastAsia="Times New Roman" w:hint="default"/>
                <w:sz w:val="15"/>
                <w:szCs w:val="15"/>
              </w:rPr>
            </w:pPr>
            <w:r>
              <w:rPr>
                <w:rFonts w:ascii="Times New Roman"/>
                <w:w w:val="100"/>
                <w:sz w:val="15"/>
              </w:rPr>
              <w:t>-</w:t>
            </w:r>
          </w:p>
        </w:tc>
      </w:tr>
      <w:tr>
        <w:trPr>
          <w:trHeight w:val="39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b/>
                <w:spacing w:val="-1"/>
                <w:sz w:val="15"/>
              </w:rPr>
              <w:t>44,891,700.00</w:t>
            </w:r>
            <w:r>
              <w:rPr>
                <w:rFonts w:ascii="Times New Roman"/>
                <w:spacing w:val="-1"/>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b/>
                <w:spacing w:val="-2"/>
                <w:sz w:val="15"/>
              </w:rPr>
              <w:t>2,437,110.80</w:t>
            </w:r>
            <w:r>
              <w:rPr>
                <w:rFonts w:ascii="Times New Roman"/>
                <w:spacing w:val="-2"/>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b/>
                <w:spacing w:val="-1"/>
                <w:sz w:val="15"/>
              </w:rPr>
              <w:t>43,953,410.72</w:t>
            </w:r>
            <w:r>
              <w:rPr>
                <w:rFonts w:ascii="Times New Roman"/>
                <w:spacing w:val="-1"/>
                <w:sz w:val="15"/>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
              <w:jc w:val="right"/>
              <w:rPr>
                <w:rFonts w:ascii="Times New Roman" w:hAnsi="Times New Roman" w:cs="Times New Roman" w:eastAsia="Times New Roman" w:hint="default"/>
                <w:sz w:val="15"/>
                <w:szCs w:val="15"/>
              </w:rPr>
            </w:pPr>
            <w:r>
              <w:rPr>
                <w:rFonts w:ascii="Times New Roman"/>
                <w:b/>
                <w:spacing w:val="-1"/>
                <w:sz w:val="15"/>
              </w:rPr>
              <w:t>46,390,521.53</w:t>
            </w:r>
            <w:r>
              <w:rPr>
                <w:rFonts w:ascii="Times New Roman"/>
                <w:spacing w:val="-1"/>
                <w:sz w:val="15"/>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r>
    </w:tbl>
    <w:p>
      <w:pPr>
        <w:spacing w:line="240" w:lineRule="auto" w:before="6"/>
        <w:rPr>
          <w:rFonts w:ascii="宋体" w:hAnsi="宋体" w:cs="宋体" w:eastAsia="宋体" w:hint="default"/>
          <w:sz w:val="18"/>
          <w:szCs w:val="18"/>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）对联营公司投资的基本情况</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10"/>
        <w:rPr>
          <w:rFonts w:ascii="宋体" w:hAnsi="宋体" w:cs="宋体" w:eastAsia="宋体" w:hint="default"/>
          <w:sz w:val="8"/>
          <w:szCs w:val="8"/>
        </w:rPr>
      </w:pPr>
    </w:p>
    <w:tbl>
      <w:tblPr>
        <w:tblW w:w="0" w:type="auto"/>
        <w:jc w:val="left"/>
        <w:tblInd w:w="564" w:type="dxa"/>
        <w:tblLayout w:type="fixed"/>
        <w:tblCellMar>
          <w:top w:w="0" w:type="dxa"/>
          <w:left w:w="0" w:type="dxa"/>
          <w:bottom w:w="0" w:type="dxa"/>
          <w:right w:w="0" w:type="dxa"/>
        </w:tblCellMar>
        <w:tblLook w:val="01E0"/>
      </w:tblPr>
      <w:tblGrid>
        <w:gridCol w:w="2523"/>
        <w:gridCol w:w="1188"/>
        <w:gridCol w:w="1188"/>
        <w:gridCol w:w="1375"/>
        <w:gridCol w:w="1189"/>
        <w:gridCol w:w="1109"/>
      </w:tblGrid>
      <w:tr>
        <w:trPr>
          <w:trHeight w:val="411"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0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0" w:right="0"/>
              <w:jc w:val="left"/>
              <w:rPr>
                <w:rFonts w:ascii="宋体" w:hAnsi="宋体" w:cs="宋体" w:eastAsia="宋体" w:hint="default"/>
                <w:sz w:val="18"/>
                <w:szCs w:val="18"/>
              </w:rPr>
            </w:pPr>
            <w:r>
              <w:rPr>
                <w:rFonts w:ascii="宋体" w:hAnsi="宋体" w:cs="宋体" w:eastAsia="宋体" w:hint="default"/>
                <w:sz w:val="18"/>
                <w:szCs w:val="18"/>
              </w:rPr>
              <w:t>本年资产总额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6"/>
              <w:jc w:val="right"/>
              <w:rPr>
                <w:rFonts w:ascii="宋体" w:hAnsi="宋体" w:cs="宋体" w:eastAsia="宋体" w:hint="default"/>
                <w:sz w:val="18"/>
                <w:szCs w:val="18"/>
              </w:rPr>
            </w:pPr>
            <w:r>
              <w:rPr>
                <w:rFonts w:ascii="宋体" w:hAnsi="宋体" w:cs="宋体" w:eastAsia="宋体" w:hint="default"/>
                <w:sz w:val="18"/>
                <w:szCs w:val="18"/>
              </w:rPr>
              <w:t>本年负债总额</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50"/>
              <w:jc w:val="right"/>
              <w:rPr>
                <w:rFonts w:ascii="宋体" w:hAnsi="宋体" w:cs="宋体" w:eastAsia="宋体" w:hint="default"/>
                <w:sz w:val="18"/>
                <w:szCs w:val="18"/>
              </w:rPr>
            </w:pPr>
            <w:r>
              <w:rPr>
                <w:rFonts w:ascii="宋体" w:hAnsi="宋体" w:cs="宋体" w:eastAsia="宋体" w:hint="default"/>
                <w:sz w:val="18"/>
                <w:szCs w:val="18"/>
              </w:rPr>
              <w:t>本年净资产总额</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0" w:right="0"/>
              <w:jc w:val="left"/>
              <w:rPr>
                <w:rFonts w:ascii="宋体" w:hAnsi="宋体" w:cs="宋体" w:eastAsia="宋体" w:hint="default"/>
                <w:sz w:val="18"/>
                <w:szCs w:val="18"/>
              </w:rPr>
            </w:pPr>
            <w:r>
              <w:rPr>
                <w:rFonts w:ascii="宋体" w:hAnsi="宋体" w:cs="宋体" w:eastAsia="宋体" w:hint="default"/>
                <w:sz w:val="18"/>
                <w:szCs w:val="18"/>
              </w:rPr>
              <w:t>本年营业收入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6"/>
              <w:jc w:val="righ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41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1" w:right="0"/>
              <w:jc w:val="left"/>
              <w:rPr>
                <w:rFonts w:ascii="Times New Roman" w:hAnsi="Times New Roman" w:cs="Times New Roman" w:eastAsia="Times New Roman" w:hint="default"/>
                <w:sz w:val="18"/>
                <w:szCs w:val="18"/>
              </w:rPr>
            </w:pPr>
            <w:r>
              <w:rPr>
                <w:rFonts w:ascii="Times New Roman"/>
                <w:sz w:val="18"/>
              </w:rPr>
              <w:t>23,829,391.50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13"/>
              <w:jc w:val="right"/>
              <w:rPr>
                <w:rFonts w:ascii="Times New Roman" w:hAnsi="Times New Roman" w:cs="Times New Roman" w:eastAsia="Times New Roman" w:hint="default"/>
                <w:sz w:val="18"/>
                <w:szCs w:val="18"/>
              </w:rPr>
            </w:pPr>
            <w:r>
              <w:rPr>
                <w:rFonts w:ascii="Times New Roman"/>
                <w:spacing w:val="-1"/>
                <w:sz w:val="18"/>
              </w:rPr>
              <w:t>2,222,315.94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65" w:right="0"/>
              <w:jc w:val="left"/>
              <w:rPr>
                <w:rFonts w:ascii="Times New Roman" w:hAnsi="Times New Roman" w:cs="Times New Roman" w:eastAsia="Times New Roman" w:hint="default"/>
                <w:sz w:val="18"/>
                <w:szCs w:val="18"/>
              </w:rPr>
            </w:pPr>
            <w:r>
              <w:rPr>
                <w:rFonts w:ascii="Times New Roman"/>
                <w:sz w:val="18"/>
              </w:rPr>
              <w:t>21,607,075.56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1" w:right="0"/>
              <w:jc w:val="left"/>
              <w:rPr>
                <w:rFonts w:ascii="Times New Roman" w:hAnsi="Times New Roman" w:cs="Times New Roman" w:eastAsia="Times New Roman" w:hint="default"/>
                <w:sz w:val="18"/>
                <w:szCs w:val="18"/>
              </w:rPr>
            </w:pPr>
            <w:r>
              <w:rPr>
                <w:rFonts w:ascii="Times New Roman"/>
                <w:sz w:val="18"/>
              </w:rPr>
              <w:t>19,363,887.73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43" w:right="0"/>
              <w:jc w:val="left"/>
              <w:rPr>
                <w:rFonts w:ascii="Times New Roman" w:hAnsi="Times New Roman" w:cs="Times New Roman" w:eastAsia="Times New Roman" w:hint="default"/>
                <w:sz w:val="18"/>
                <w:szCs w:val="18"/>
              </w:rPr>
            </w:pPr>
            <w:r>
              <w:rPr>
                <w:rFonts w:ascii="Times New Roman"/>
                <w:sz w:val="18"/>
              </w:rPr>
              <w:t>310,165.85</w:t>
            </w:r>
          </w:p>
        </w:tc>
      </w:tr>
      <w:tr>
        <w:trPr>
          <w:trHeight w:val="809"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pacing w:val="8"/>
                <w:sz w:val="18"/>
                <w:szCs w:val="18"/>
              </w:rPr>
              <w:t>深圳市金华威数码科技有限公</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81,278,111.68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70"/>
              <w:jc w:val="right"/>
              <w:rPr>
                <w:rFonts w:ascii="Times New Roman" w:hAnsi="Times New Roman" w:cs="Times New Roman" w:eastAsia="Times New Roman" w:hint="default"/>
                <w:sz w:val="18"/>
                <w:szCs w:val="18"/>
              </w:rPr>
            </w:pPr>
            <w:r>
              <w:rPr>
                <w:rFonts w:ascii="Times New Roman"/>
                <w:spacing w:val="-1"/>
                <w:sz w:val="18"/>
              </w:rPr>
              <w:t>56,391,844.50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24,886,267.18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184,893,877.13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pacing w:val="-1"/>
                <w:sz w:val="18"/>
              </w:rPr>
              <w:t>4,245,766.90</w:t>
            </w:r>
          </w:p>
        </w:tc>
      </w:tr>
      <w:tr>
        <w:trPr>
          <w:trHeight w:val="410"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08" w:right="0"/>
              <w:jc w:val="left"/>
              <w:rPr>
                <w:rFonts w:ascii="Times New Roman" w:hAnsi="Times New Roman" w:cs="Times New Roman" w:eastAsia="Times New Roman" w:hint="default"/>
                <w:sz w:val="18"/>
                <w:szCs w:val="18"/>
              </w:rPr>
            </w:pPr>
            <w:r>
              <w:rPr>
                <w:rFonts w:ascii="Times New Roman"/>
                <w:sz w:val="18"/>
              </w:rPr>
              <w:t>3,723,745.79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855,083.61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2,868,662.18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15" w:right="0"/>
              <w:jc w:val="left"/>
              <w:rPr>
                <w:rFonts w:ascii="Times New Roman" w:hAnsi="Times New Roman" w:cs="Times New Roman" w:eastAsia="Times New Roman" w:hint="default"/>
                <w:sz w:val="18"/>
                <w:szCs w:val="18"/>
              </w:rPr>
            </w:pPr>
            <w:r>
              <w:rPr>
                <w:rFonts w:ascii="Times New Roman"/>
                <w:sz w:val="18"/>
              </w:rPr>
              <w:t>6,116,846.62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120,218.97</w:t>
            </w:r>
          </w:p>
        </w:tc>
      </w:tr>
    </w:tbl>
    <w:p>
      <w:pPr>
        <w:spacing w:line="240" w:lineRule="auto" w:before="1"/>
        <w:rPr>
          <w:rFonts w:ascii="宋体" w:hAnsi="宋体" w:cs="宋体" w:eastAsia="宋体" w:hint="default"/>
          <w:sz w:val="12"/>
          <w:szCs w:val="12"/>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9</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固定资产及累计折旧</w:t>
      </w:r>
    </w:p>
    <w:p>
      <w:pPr>
        <w:spacing w:before="11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10"/>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2096"/>
        <w:gridCol w:w="1541"/>
        <w:gridCol w:w="982"/>
        <w:gridCol w:w="1056"/>
        <w:gridCol w:w="1414"/>
        <w:gridCol w:w="1462"/>
      </w:tblGrid>
      <w:tr>
        <w:trPr>
          <w:trHeight w:val="40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45" w:right="0"/>
              <w:jc w:val="left"/>
              <w:rPr>
                <w:rFonts w:ascii="Times New Roman" w:hAnsi="Times New Roman" w:cs="Times New Roman" w:eastAsia="Times New Roman" w:hint="default"/>
                <w:sz w:val="18"/>
                <w:szCs w:val="18"/>
              </w:rPr>
            </w:pPr>
            <w:r>
              <w:rPr>
                <w:rFonts w:ascii="Times New Roman"/>
                <w:sz w:val="18"/>
              </w:rPr>
              <w:t>2010-12-31</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9" w:right="0"/>
              <w:jc w:val="left"/>
              <w:rPr>
                <w:rFonts w:ascii="Times New Roman" w:hAnsi="Times New Roman" w:cs="Times New Roman" w:eastAsia="Times New Roman" w:hint="default"/>
                <w:sz w:val="18"/>
                <w:szCs w:val="18"/>
              </w:rPr>
            </w:pPr>
            <w:r>
              <w:rPr>
                <w:rFonts w:ascii="Times New Roman"/>
                <w:sz w:val="18"/>
              </w:rPr>
              <w:t>2011-12-31</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96,131,576.40</w:t>
            </w:r>
            <w:r>
              <w:rPr>
                <w:rFonts w:ascii="Times New Roman"/>
                <w:spacing w:val="-1"/>
                <w:sz w:val="18"/>
              </w:rPr>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68" w:right="0"/>
              <w:jc w:val="left"/>
              <w:rPr>
                <w:rFonts w:ascii="Times New Roman" w:hAnsi="Times New Roman" w:cs="Times New Roman" w:eastAsia="Times New Roman" w:hint="default"/>
                <w:sz w:val="18"/>
                <w:szCs w:val="18"/>
              </w:rPr>
            </w:pPr>
            <w:r>
              <w:rPr>
                <w:rFonts w:ascii="Times New Roman"/>
                <w:b/>
                <w:sz w:val="18"/>
              </w:rPr>
              <w:t>6,550,732.11</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1,892,720.64</w:t>
            </w:r>
            <w:r>
              <w:rPr>
                <w:rFonts w:ascii="Times New Roman"/>
                <w:spacing w:val="-1"/>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100,789,587.87</w:t>
            </w:r>
            <w:r>
              <w:rPr>
                <w:rFonts w:ascii="Times New Roman"/>
                <w:spacing w:val="-1"/>
                <w:sz w:val="18"/>
              </w:rPr>
            </w:r>
          </w:p>
        </w:tc>
      </w:tr>
      <w:tr>
        <w:trPr>
          <w:trHeight w:val="41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59,768,632.10</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59,768,632.10</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29,049,231.45</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58" w:right="0"/>
              <w:jc w:val="left"/>
              <w:rPr>
                <w:rFonts w:ascii="Times New Roman" w:hAnsi="Times New Roman" w:cs="Times New Roman" w:eastAsia="Times New Roman" w:hint="default"/>
                <w:sz w:val="18"/>
                <w:szCs w:val="18"/>
              </w:rPr>
            </w:pPr>
            <w:r>
              <w:rPr>
                <w:rFonts w:ascii="Times New Roman"/>
                <w:sz w:val="18"/>
              </w:rPr>
              <w:t>3,387,278.62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1,344,013.49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31,092,496.58</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5,728,809.00</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58" w:right="0"/>
              <w:jc w:val="left"/>
              <w:rPr>
                <w:rFonts w:ascii="Times New Roman" w:hAnsi="Times New Roman" w:cs="Times New Roman" w:eastAsia="Times New Roman" w:hint="default"/>
                <w:sz w:val="18"/>
                <w:szCs w:val="18"/>
              </w:rPr>
            </w:pPr>
            <w:r>
              <w:rPr>
                <w:rFonts w:ascii="Times New Roman"/>
                <w:sz w:val="18"/>
              </w:rPr>
              <w:t>2,305,000.92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405,000.00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7,628,809.92</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1,584,903.85</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193" w:right="0"/>
              <w:jc w:val="left"/>
              <w:rPr>
                <w:rFonts w:ascii="Times New Roman" w:hAnsi="Times New Roman" w:cs="Times New Roman" w:eastAsia="Times New Roman" w:hint="default"/>
                <w:sz w:val="18"/>
                <w:szCs w:val="18"/>
              </w:rPr>
            </w:pPr>
            <w:r>
              <w:rPr>
                <w:rFonts w:ascii="Times New Roman"/>
                <w:sz w:val="18"/>
              </w:rPr>
              <w:t>858,452.57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143,707.15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2,299,649.27</w:t>
            </w:r>
          </w:p>
        </w:tc>
      </w:tr>
      <w:tr>
        <w:trPr>
          <w:trHeight w:val="408" w:hRule="exact"/>
        </w:trPr>
        <w:tc>
          <w:tcPr>
            <w:tcW w:w="209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17,403,979.42</w:t>
            </w:r>
            <w:r>
              <w:rPr>
                <w:rFonts w:ascii="Times New Roman"/>
                <w:spacing w:val="-1"/>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b/>
                <w:spacing w:val="-2"/>
                <w:sz w:val="18"/>
              </w:rPr>
              <w:t>83,711.48</w:t>
            </w:r>
            <w:r>
              <w:rPr>
                <w:rFonts w:ascii="Times New Roman"/>
                <w:spacing w:val="-2"/>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2"/>
                <w:sz w:val="18"/>
              </w:rPr>
              <w:t>7,711,090.76</w:t>
            </w:r>
            <w:r>
              <w:rPr>
                <w:rFonts w:ascii="Times New Roman"/>
                <w:spacing w:val="-2"/>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1,260,296.29</w:t>
            </w:r>
            <w:r>
              <w:rPr>
                <w:rFonts w:ascii="Times New Roman"/>
                <w:spacing w:val="-1"/>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23,938,485.37</w:t>
            </w:r>
            <w:r>
              <w:rPr>
                <w:rFonts w:ascii="Times New Roman"/>
                <w:spacing w:val="-1"/>
                <w:sz w:val="18"/>
              </w:rPr>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3,134,444.02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1,534,114.68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4,668,558.70</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10,556,631.33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w w:val="95"/>
                <w:sz w:val="18"/>
              </w:rPr>
              <w:t>72,738.11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5,004,037.81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807,909.40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14,825,497.85</w:t>
            </w:r>
          </w:p>
        </w:tc>
      </w:tr>
      <w:tr>
        <w:trPr>
          <w:trHeight w:val="41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2,593,046.05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999,809.17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329,047.50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3,263,807.72</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1,119,858.02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10,973.37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173,129.10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123,339.39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1,180,621.10</w:t>
            </w:r>
          </w:p>
        </w:tc>
      </w:tr>
      <w:tr>
        <w:trPr>
          <w:trHeight w:val="809"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26" w:right="28"/>
              <w:jc w:val="left"/>
              <w:rPr>
                <w:rFonts w:ascii="宋体" w:hAnsi="宋体" w:cs="宋体" w:eastAsia="宋体" w:hint="default"/>
                <w:sz w:val="18"/>
                <w:szCs w:val="18"/>
              </w:rPr>
            </w:pPr>
            <w:r>
              <w:rPr>
                <w:rFonts w:ascii="宋体" w:hAnsi="宋体" w:cs="宋体" w:eastAsia="宋体" w:hint="default"/>
                <w:spacing w:val="3"/>
                <w:sz w:val="18"/>
                <w:szCs w:val="18"/>
              </w:rPr>
              <w:t>三、固定资产账面净值合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78,727,596.98</w:t>
            </w:r>
            <w:r>
              <w:rPr>
                <w:rFonts w:ascii="Times New Roman"/>
                <w:spacing w:val="-1"/>
                <w:sz w:val="18"/>
              </w:rPr>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76,851,102.50</w:t>
            </w:r>
            <w:r>
              <w:rPr>
                <w:rFonts w:ascii="Times New Roman"/>
                <w:spacing w:val="-1"/>
                <w:sz w:val="18"/>
              </w:rPr>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56,634,188.08</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55,100,073.40</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18,492,600.12</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16,266,998.73</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3,135,762.95</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4,365,002.20</w:t>
            </w:r>
          </w:p>
        </w:tc>
      </w:tr>
      <w:tr>
        <w:trPr>
          <w:trHeight w:val="40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465,045.83</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1,119,028.17</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5"/>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1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09"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26" w:right="28"/>
              <w:jc w:val="left"/>
              <w:rPr>
                <w:rFonts w:ascii="宋体" w:hAnsi="宋体" w:cs="宋体" w:eastAsia="宋体" w:hint="default"/>
                <w:sz w:val="18"/>
                <w:szCs w:val="18"/>
              </w:rPr>
            </w:pPr>
            <w:r>
              <w:rPr>
                <w:rFonts w:ascii="宋体" w:hAnsi="宋体" w:cs="宋体" w:eastAsia="宋体" w:hint="default"/>
                <w:spacing w:val="3"/>
                <w:sz w:val="18"/>
                <w:szCs w:val="18"/>
              </w:rPr>
              <w:t>五、固定资产账面价值合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78,727,596.98</w:t>
            </w:r>
            <w:r>
              <w:rPr>
                <w:rFonts w:ascii="Times New Roman"/>
                <w:spacing w:val="-1"/>
                <w:sz w:val="18"/>
              </w:rPr>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76,851,102.50</w:t>
            </w:r>
            <w:r>
              <w:rPr>
                <w:rFonts w:ascii="Times New Roman"/>
                <w:spacing w:val="-1"/>
                <w:sz w:val="18"/>
              </w:rPr>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56,634,188.08</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55,100,073.40</w:t>
            </w:r>
          </w:p>
        </w:tc>
      </w:tr>
    </w:tbl>
    <w:p>
      <w:pPr>
        <w:spacing w:after="0" w:line="240" w:lineRule="auto"/>
        <w:jc w:val="right"/>
        <w:rPr>
          <w:rFonts w:ascii="Times New Roman" w:hAnsi="Times New Roman" w:cs="Times New Roman" w:eastAsia="Times New Roman" w:hint="default"/>
          <w:sz w:val="18"/>
          <w:szCs w:val="18"/>
        </w:rPr>
        <w:sectPr>
          <w:footerReference w:type="default" r:id="rId640"/>
          <w:pgSz w:w="11910" w:h="16840"/>
          <w:pgMar w:footer="344" w:header="873" w:top="1320" w:bottom="540" w:left="1200" w:right="0"/>
        </w:sectPr>
      </w:pPr>
    </w:p>
    <w:p>
      <w:pPr>
        <w:spacing w:line="240" w:lineRule="auto" w:before="10"/>
        <w:rPr>
          <w:rFonts w:ascii="宋体" w:hAnsi="宋体" w:cs="宋体" w:eastAsia="宋体" w:hint="default"/>
          <w:sz w:val="8"/>
          <w:szCs w:val="8"/>
        </w:rPr>
      </w:pPr>
    </w:p>
    <w:tbl>
      <w:tblPr>
        <w:tblW w:w="0" w:type="auto"/>
        <w:jc w:val="left"/>
        <w:tblInd w:w="564" w:type="dxa"/>
        <w:tblLayout w:type="fixed"/>
        <w:tblCellMar>
          <w:top w:w="0" w:type="dxa"/>
          <w:left w:w="0" w:type="dxa"/>
          <w:bottom w:w="0" w:type="dxa"/>
          <w:right w:w="0" w:type="dxa"/>
        </w:tblCellMar>
        <w:tblLook w:val="01E0"/>
      </w:tblPr>
      <w:tblGrid>
        <w:gridCol w:w="2096"/>
        <w:gridCol w:w="1541"/>
        <w:gridCol w:w="2038"/>
        <w:gridCol w:w="1414"/>
        <w:gridCol w:w="1462"/>
      </w:tblGrid>
      <w:tr>
        <w:trPr>
          <w:trHeight w:val="41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45" w:right="0"/>
              <w:jc w:val="left"/>
              <w:rPr>
                <w:rFonts w:ascii="Times New Roman" w:hAnsi="Times New Roman" w:cs="Times New Roman" w:eastAsia="Times New Roman" w:hint="default"/>
                <w:sz w:val="18"/>
                <w:szCs w:val="18"/>
              </w:rPr>
            </w:pPr>
            <w:r>
              <w:rPr>
                <w:rFonts w:ascii="Times New Roman"/>
                <w:sz w:val="18"/>
              </w:rPr>
              <w:t>2010-12-31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9" w:right="0"/>
              <w:jc w:val="left"/>
              <w:rPr>
                <w:rFonts w:ascii="Times New Roman" w:hAnsi="Times New Roman" w:cs="Times New Roman" w:eastAsia="Times New Roman" w:hint="default"/>
                <w:sz w:val="18"/>
                <w:szCs w:val="18"/>
              </w:rPr>
            </w:pPr>
            <w:r>
              <w:rPr>
                <w:rFonts w:ascii="Times New Roman"/>
                <w:sz w:val="18"/>
              </w:rPr>
              <w:t>2011-12-31</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18,492,600.12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16,266,998.73</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3,135,762.95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4,365,002.20</w:t>
            </w:r>
          </w:p>
        </w:tc>
      </w:tr>
      <w:tr>
        <w:trPr>
          <w:trHeight w:val="410"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465,045.83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1,119,028.17</w:t>
            </w:r>
          </w:p>
        </w:tc>
      </w:tr>
    </w:tbl>
    <w:p>
      <w:pPr>
        <w:spacing w:before="90"/>
        <w:ind w:left="1126" w:right="1682" w:firstLine="0"/>
        <w:jc w:val="left"/>
        <w:rPr>
          <w:rFonts w:ascii="宋体" w:hAnsi="宋体" w:cs="宋体" w:eastAsia="宋体" w:hint="default"/>
          <w:sz w:val="21"/>
          <w:szCs w:val="21"/>
        </w:rPr>
      </w:pPr>
      <w:r>
        <w:rPr>
          <w:rFonts w:ascii="宋体" w:hAnsi="宋体" w:cs="宋体" w:eastAsia="宋体" w:hint="default"/>
          <w:sz w:val="21"/>
          <w:szCs w:val="21"/>
        </w:rPr>
        <w:t>累计折旧中本期折旧额 </w:t>
      </w:r>
      <w:r>
        <w:rPr>
          <w:rFonts w:ascii="Times New Roman" w:hAnsi="Times New Roman" w:cs="Times New Roman" w:eastAsia="Times New Roman" w:hint="default"/>
          <w:sz w:val="21"/>
          <w:szCs w:val="21"/>
        </w:rPr>
        <w:t>7,711,090.76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元；本期新增系本期非同一控制合并广州易星信</w:t>
      </w:r>
    </w:p>
    <w:p>
      <w:pPr>
        <w:spacing w:line="345" w:lineRule="auto" w:before="129"/>
        <w:ind w:left="1126" w:right="5580" w:hanging="526"/>
        <w:jc w:val="left"/>
        <w:rPr>
          <w:rFonts w:ascii="宋体" w:hAnsi="宋体" w:cs="宋体" w:eastAsia="宋体" w:hint="default"/>
          <w:sz w:val="21"/>
          <w:szCs w:val="21"/>
        </w:rPr>
      </w:pPr>
      <w:r>
        <w:rPr>
          <w:rFonts w:ascii="宋体" w:hAnsi="宋体" w:cs="宋体" w:eastAsia="宋体" w:hint="default"/>
          <w:sz w:val="21"/>
          <w:szCs w:val="21"/>
        </w:rPr>
        <w:t>息科技有限公司合并日前的折旧额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83,711.48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本期无在建工程完工转入固定资产。</w:t>
      </w:r>
    </w:p>
    <w:p>
      <w:pPr>
        <w:spacing w:before="52"/>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）期末无未办妥产权证书的固定资产情况。</w:t>
      </w:r>
    </w:p>
    <w:p>
      <w:pPr>
        <w:spacing w:line="240" w:lineRule="auto" w:before="10"/>
        <w:rPr>
          <w:rFonts w:ascii="宋体" w:hAnsi="宋体" w:cs="宋体" w:eastAsia="宋体" w:hint="default"/>
          <w:sz w:val="17"/>
          <w:szCs w:val="17"/>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10</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在建工程</w:t>
      </w:r>
    </w:p>
    <w:p>
      <w:pPr>
        <w:spacing w:line="240" w:lineRule="auto" w:before="8"/>
        <w:rPr>
          <w:rFonts w:ascii="黑体" w:hAnsi="黑体" w:cs="黑体" w:eastAsia="黑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1190"/>
        <w:gridCol w:w="941"/>
        <w:gridCol w:w="1142"/>
        <w:gridCol w:w="629"/>
        <w:gridCol w:w="439"/>
        <w:gridCol w:w="1145"/>
        <w:gridCol w:w="1001"/>
        <w:gridCol w:w="1066"/>
        <w:gridCol w:w="816"/>
      </w:tblGrid>
      <w:tr>
        <w:trPr>
          <w:trHeight w:val="81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2010-12-31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8" w:right="0"/>
              <w:jc w:val="left"/>
              <w:rPr>
                <w:rFonts w:ascii="宋体" w:hAnsi="宋体" w:cs="宋体" w:eastAsia="宋体" w:hint="default"/>
                <w:sz w:val="18"/>
                <w:szCs w:val="18"/>
              </w:rPr>
            </w:pPr>
            <w:r>
              <w:rPr>
                <w:rFonts w:ascii="宋体" w:hAnsi="宋体" w:cs="宋体" w:eastAsia="宋体" w:hint="default"/>
                <w:sz w:val="18"/>
                <w:szCs w:val="18"/>
              </w:rPr>
              <w:t>转入固</w:t>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定资产</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8"/>
              <w:ind w:right="2"/>
              <w:jc w:val="center"/>
              <w:rPr>
                <w:rFonts w:ascii="Times New Roman" w:hAnsi="Times New Roman" w:cs="Times New Roman" w:eastAsia="Times New Roman" w:hint="default"/>
                <w:sz w:val="18"/>
                <w:szCs w:val="18"/>
              </w:rPr>
            </w:pPr>
            <w:r>
              <w:rPr>
                <w:rFonts w:ascii="Times New Roman"/>
                <w:sz w:val="18"/>
              </w:rPr>
              <w:t>2011-12-31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4" w:right="0" w:hanging="92"/>
              <w:jc w:val="left"/>
              <w:rPr>
                <w:rFonts w:ascii="宋体" w:hAnsi="宋体" w:cs="宋体" w:eastAsia="宋体" w:hint="default"/>
                <w:sz w:val="18"/>
                <w:szCs w:val="18"/>
              </w:rPr>
            </w:pPr>
            <w:r>
              <w:rPr>
                <w:rFonts w:ascii="宋体" w:hAnsi="宋体" w:cs="宋体" w:eastAsia="宋体" w:hint="default"/>
                <w:sz w:val="18"/>
                <w:szCs w:val="18"/>
              </w:rPr>
              <w:t>本期利息资</w:t>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本化金额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2" w:right="0"/>
              <w:jc w:val="center"/>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资本化率</w:t>
            </w:r>
            <w:r>
              <w:rPr>
                <w:rFonts w:ascii="Times New Roman" w:hAnsi="Times New Roman" w:cs="Times New Roman" w:eastAsia="Times New Roman"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10"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合肥研发中心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4" w:right="0"/>
              <w:jc w:val="center"/>
              <w:rPr>
                <w:rFonts w:ascii="Times New Roman" w:hAnsi="Times New Roman" w:cs="Times New Roman" w:eastAsia="Times New Roman" w:hint="default"/>
                <w:sz w:val="18"/>
                <w:szCs w:val="18"/>
              </w:rPr>
            </w:pPr>
            <w:r>
              <w:rPr>
                <w:rFonts w:ascii="Times New Roman"/>
                <w:sz w:val="18"/>
              </w:rPr>
              <w:t>101,661.56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5" w:right="0"/>
              <w:jc w:val="center"/>
              <w:rPr>
                <w:rFonts w:ascii="Times New Roman" w:hAnsi="Times New Roman" w:cs="Times New Roman" w:eastAsia="Times New Roman" w:hint="default"/>
                <w:sz w:val="18"/>
                <w:szCs w:val="18"/>
              </w:rPr>
            </w:pPr>
            <w:r>
              <w:rPr>
                <w:rFonts w:ascii="Times New Roman"/>
                <w:sz w:val="18"/>
              </w:rPr>
              <w:t>22,835,088.34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2" w:right="0"/>
              <w:jc w:val="center"/>
              <w:rPr>
                <w:rFonts w:ascii="Times New Roman" w:hAnsi="Times New Roman" w:cs="Times New Roman" w:eastAsia="Times New Roman" w:hint="default"/>
                <w:sz w:val="18"/>
                <w:szCs w:val="18"/>
              </w:rPr>
            </w:pPr>
            <w:r>
              <w:rPr>
                <w:rFonts w:ascii="Times New Roman"/>
                <w:sz w:val="18"/>
              </w:rPr>
              <w:t>22,936,749.90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3" w:right="0"/>
              <w:jc w:val="left"/>
              <w:rPr>
                <w:rFonts w:ascii="宋体" w:hAnsi="宋体" w:cs="宋体" w:eastAsia="宋体" w:hint="default"/>
                <w:sz w:val="18"/>
                <w:szCs w:val="18"/>
              </w:rPr>
            </w:pPr>
            <w:r>
              <w:rPr>
                <w:rFonts w:ascii="宋体" w:hAnsi="宋体" w:cs="宋体" w:eastAsia="宋体" w:hint="default"/>
                <w:sz w:val="18"/>
                <w:szCs w:val="18"/>
              </w:rPr>
              <w:t>募集资金</w:t>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11</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无形资产</w:t>
      </w:r>
    </w:p>
    <w:p>
      <w:pPr>
        <w:spacing w:line="240" w:lineRule="auto" w:before="4"/>
        <w:rPr>
          <w:rFonts w:ascii="黑体" w:hAnsi="黑体" w:cs="黑体" w:eastAsia="黑体" w:hint="default"/>
          <w:sz w:val="23"/>
          <w:szCs w:val="23"/>
        </w:rPr>
      </w:pPr>
    </w:p>
    <w:p>
      <w:pPr>
        <w:spacing w:before="0"/>
        <w:ind w:left="914"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）无形资产情况</w:t>
      </w:r>
    </w:p>
    <w:p>
      <w:pPr>
        <w:spacing w:line="240" w:lineRule="auto" w:before="2"/>
        <w:rPr>
          <w:rFonts w:ascii="宋体" w:hAnsi="宋体" w:cs="宋体" w:eastAsia="宋体" w:hint="default"/>
          <w:sz w:val="3"/>
          <w:szCs w:val="3"/>
        </w:rPr>
      </w:pPr>
    </w:p>
    <w:tbl>
      <w:tblPr>
        <w:tblW w:w="0" w:type="auto"/>
        <w:jc w:val="left"/>
        <w:tblInd w:w="482" w:type="dxa"/>
        <w:tblLayout w:type="fixed"/>
        <w:tblCellMar>
          <w:top w:w="0" w:type="dxa"/>
          <w:left w:w="0" w:type="dxa"/>
          <w:bottom w:w="0" w:type="dxa"/>
          <w:right w:w="0" w:type="dxa"/>
        </w:tblCellMar>
        <w:tblLook w:val="01E0"/>
      </w:tblPr>
      <w:tblGrid>
        <w:gridCol w:w="2240"/>
        <w:gridCol w:w="1462"/>
        <w:gridCol w:w="1162"/>
        <w:gridCol w:w="1250"/>
        <w:gridCol w:w="1018"/>
        <w:gridCol w:w="1392"/>
      </w:tblGrid>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1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300" w:right="0"/>
              <w:jc w:val="left"/>
              <w:rPr>
                <w:rFonts w:ascii="Times New Roman" w:hAnsi="Times New Roman" w:cs="Times New Roman" w:eastAsia="Times New Roman" w:hint="default"/>
                <w:sz w:val="18"/>
                <w:szCs w:val="18"/>
              </w:rPr>
            </w:pPr>
            <w:r>
              <w:rPr>
                <w:rFonts w:ascii="Times New Roman"/>
                <w:sz w:val="18"/>
              </w:rPr>
              <w:t>2010-12-31</w:t>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37"/>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266" w:right="0"/>
              <w:jc w:val="left"/>
              <w:rPr>
                <w:rFonts w:ascii="Times New Roman" w:hAnsi="Times New Roman" w:cs="Times New Roman" w:eastAsia="Times New Roman" w:hint="default"/>
                <w:sz w:val="18"/>
                <w:szCs w:val="18"/>
              </w:rPr>
            </w:pPr>
            <w:r>
              <w:rPr>
                <w:rFonts w:ascii="Times New Roman"/>
                <w:sz w:val="18"/>
              </w:rPr>
              <w:t>2011-12-31</w:t>
            </w: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b/>
                <w:spacing w:val="-1"/>
                <w:sz w:val="18"/>
              </w:rPr>
              <w:t>57,010,614.82</w:t>
            </w:r>
            <w:r>
              <w:rPr>
                <w:rFonts w:ascii="Times New Roman"/>
                <w:spacing w:val="-1"/>
                <w:sz w:val="18"/>
              </w:rPr>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1260" w:right="0"/>
              <w:jc w:val="left"/>
              <w:rPr>
                <w:rFonts w:ascii="Times New Roman" w:hAnsi="Times New Roman" w:cs="Times New Roman" w:eastAsia="Times New Roman" w:hint="default"/>
                <w:sz w:val="18"/>
                <w:szCs w:val="18"/>
              </w:rPr>
            </w:pPr>
            <w:r>
              <w:rPr>
                <w:rFonts w:ascii="Times New Roman"/>
                <w:b/>
                <w:sz w:val="18"/>
              </w:rPr>
              <w:t>79,847,195.76</w:t>
            </w:r>
            <w:r>
              <w:rPr>
                <w:rFonts w:ascii="Times New Roman"/>
                <w:sz w:val="18"/>
              </w:rPr>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b/>
                <w:spacing w:val="-1"/>
                <w:sz w:val="18"/>
              </w:rPr>
              <w:t>136,857,810.58</w:t>
            </w:r>
            <w:r>
              <w:rPr>
                <w:rFonts w:ascii="Times New Roman"/>
                <w:spacing w:val="-1"/>
                <w:sz w:val="18"/>
              </w:rPr>
            </w: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10,023,714.84</w:t>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1260" w:right="0"/>
              <w:jc w:val="left"/>
              <w:rPr>
                <w:rFonts w:ascii="Times New Roman" w:hAnsi="Times New Roman" w:cs="Times New Roman" w:eastAsia="Times New Roman" w:hint="default"/>
                <w:sz w:val="18"/>
                <w:szCs w:val="18"/>
              </w:rPr>
            </w:pPr>
            <w:r>
              <w:rPr>
                <w:rFonts w:ascii="Times New Roman"/>
                <w:sz w:val="18"/>
              </w:rPr>
              <w:t>14,392,336.17</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24,416,051.01</w:t>
            </w: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46,986,899.98</w:t>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1260" w:right="0"/>
              <w:jc w:val="left"/>
              <w:rPr>
                <w:rFonts w:ascii="Times New Roman" w:hAnsi="Times New Roman" w:cs="Times New Roman" w:eastAsia="Times New Roman" w:hint="default"/>
                <w:sz w:val="18"/>
                <w:szCs w:val="18"/>
              </w:rPr>
            </w:pPr>
            <w:r>
              <w:rPr>
                <w:rFonts w:ascii="Times New Roman"/>
                <w:sz w:val="18"/>
              </w:rPr>
              <w:t>54,669,261.03</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101,656,161.01</w:t>
            </w: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1260" w:right="0"/>
              <w:jc w:val="left"/>
              <w:rPr>
                <w:rFonts w:ascii="Times New Roman" w:hAnsi="Times New Roman" w:cs="Times New Roman" w:eastAsia="Times New Roman" w:hint="default"/>
                <w:sz w:val="18"/>
                <w:szCs w:val="18"/>
              </w:rPr>
            </w:pPr>
            <w:r>
              <w:rPr>
                <w:rFonts w:ascii="Times New Roman"/>
                <w:sz w:val="18"/>
              </w:rPr>
              <w:t>10,785,598.56</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10,785,598.56</w:t>
            </w: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
        </w:tc>
        <w:tc>
          <w:tcPr>
            <w:tcW w:w="1462"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1"/>
              <w:ind w:left="211"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25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1"/>
              <w:ind w:left="254"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46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17,117,399.68</w:t>
            </w:r>
            <w:r>
              <w:rPr>
                <w:rFonts w:ascii="Times New Roman"/>
                <w:spacing w:val="-1"/>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b/>
                <w:spacing w:val="-1"/>
                <w:sz w:val="18"/>
              </w:rPr>
              <w:t>1,528,725.05</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b/>
                <w:spacing w:val="-1"/>
                <w:sz w:val="18"/>
              </w:rPr>
              <w:t>21,535,435.83</w:t>
            </w:r>
            <w:r>
              <w:rPr>
                <w:rFonts w:ascii="Times New Roman"/>
                <w:spacing w:val="-1"/>
                <w:sz w:val="18"/>
              </w:rPr>
            </w:r>
          </w:p>
        </w:tc>
        <w:tc>
          <w:tcPr>
            <w:tcW w:w="10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b/>
                <w:spacing w:val="-1"/>
                <w:sz w:val="18"/>
              </w:rPr>
              <w:t>40,181,560.56</w:t>
            </w:r>
            <w:r>
              <w:rPr>
                <w:rFonts w:ascii="Times New Roman"/>
                <w:spacing w:val="-1"/>
                <w:sz w:val="18"/>
              </w:rPr>
            </w: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6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2,969,735.72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1,528,725.05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3,865,762.51</w:t>
            </w:r>
          </w:p>
        </w:tc>
        <w:tc>
          <w:tcPr>
            <w:tcW w:w="10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8,364,223.28</w:t>
            </w: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6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14,147,663.96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17,597,769.33</w:t>
            </w:r>
          </w:p>
        </w:tc>
        <w:tc>
          <w:tcPr>
            <w:tcW w:w="10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31,745,433.29</w:t>
            </w: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6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71,903.99</w:t>
            </w:r>
          </w:p>
        </w:tc>
        <w:tc>
          <w:tcPr>
            <w:tcW w:w="101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71,903.99</w:t>
            </w:r>
          </w:p>
        </w:tc>
      </w:tr>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
        </w:tc>
        <w:tc>
          <w:tcPr>
            <w:tcW w:w="1462" w:type="dxa"/>
            <w:tcBorders>
              <w:top w:val="single" w:sz="8" w:space="0" w:color="000000"/>
              <w:left w:val="single" w:sz="8" w:space="0" w:color="000000"/>
              <w:bottom w:val="single" w:sz="8" w:space="0" w:color="000000"/>
              <w:right w:val="single" w:sz="8" w:space="0" w:color="000000"/>
            </w:tcBorders>
          </w:tcPr>
          <w:p>
            <w:pPr/>
          </w:p>
        </w:tc>
        <w:tc>
          <w:tcPr>
            <w:tcW w:w="2412" w:type="dxa"/>
            <w:gridSpan w:val="2"/>
            <w:tcBorders>
              <w:top w:val="single" w:sz="4" w:space="0" w:color="000000"/>
              <w:left w:val="single" w:sz="8" w:space="0" w:color="000000"/>
              <w:bottom w:val="single" w:sz="8" w:space="0" w:color="000000"/>
              <w:right w:val="single" w:sz="8" w:space="0" w:color="000000"/>
            </w:tcBorders>
          </w:tcPr>
          <w:p>
            <w:pP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
        </w:tc>
      </w:tr>
      <w:tr>
        <w:trPr>
          <w:trHeight w:val="382"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22"/>
              <w:jc w:val="left"/>
              <w:rPr>
                <w:rFonts w:ascii="宋体" w:hAnsi="宋体" w:cs="宋体" w:eastAsia="宋体" w:hint="default"/>
                <w:sz w:val="18"/>
                <w:szCs w:val="18"/>
              </w:rPr>
            </w:pPr>
            <w:r>
              <w:rPr>
                <w:rFonts w:ascii="宋体" w:hAnsi="宋体" w:cs="宋体" w:eastAsia="宋体" w:hint="default"/>
                <w:spacing w:val="-2"/>
                <w:sz w:val="18"/>
                <w:szCs w:val="18"/>
              </w:rPr>
              <w:t>三、无形资产账面净值合计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96"/>
              <w:jc w:val="right"/>
              <w:rPr>
                <w:rFonts w:ascii="Times New Roman" w:hAnsi="Times New Roman" w:cs="Times New Roman" w:eastAsia="Times New Roman" w:hint="default"/>
                <w:sz w:val="18"/>
                <w:szCs w:val="18"/>
              </w:rPr>
            </w:pPr>
            <w:r>
              <w:rPr>
                <w:rFonts w:ascii="Times New Roman"/>
                <w:b/>
                <w:spacing w:val="-1"/>
                <w:sz w:val="18"/>
              </w:rPr>
              <w:t>39,893,215.14</w:t>
            </w:r>
            <w:r>
              <w:rPr>
                <w:rFonts w:ascii="Times New Roman"/>
                <w:spacing w:val="-1"/>
                <w:sz w:val="18"/>
              </w:rPr>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1260" w:right="0"/>
              <w:jc w:val="left"/>
              <w:rPr>
                <w:rFonts w:ascii="Times New Roman" w:hAnsi="Times New Roman" w:cs="Times New Roman" w:eastAsia="Times New Roman" w:hint="default"/>
                <w:sz w:val="18"/>
                <w:szCs w:val="18"/>
              </w:rPr>
            </w:pPr>
            <w:r>
              <w:rPr>
                <w:rFonts w:ascii="Times New Roman"/>
                <w:b/>
                <w:sz w:val="18"/>
              </w:rPr>
              <w:t>56,783,034.88</w:t>
            </w:r>
            <w:r>
              <w:rPr>
                <w:rFonts w:ascii="Times New Roman"/>
                <w:sz w:val="18"/>
              </w:rPr>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96"/>
              <w:jc w:val="right"/>
              <w:rPr>
                <w:rFonts w:ascii="Times New Roman" w:hAnsi="Times New Roman" w:cs="Times New Roman" w:eastAsia="Times New Roman" w:hint="default"/>
                <w:sz w:val="18"/>
                <w:szCs w:val="18"/>
              </w:rPr>
            </w:pPr>
            <w:r>
              <w:rPr>
                <w:rFonts w:ascii="Times New Roman"/>
                <w:b/>
                <w:spacing w:val="-1"/>
                <w:sz w:val="18"/>
              </w:rPr>
              <w:t>96,676,250.02</w:t>
            </w:r>
            <w:r>
              <w:rPr>
                <w:rFonts w:ascii="Times New Roman"/>
                <w:spacing w:val="-1"/>
                <w:sz w:val="18"/>
              </w:rPr>
            </w:r>
          </w:p>
        </w:tc>
      </w:tr>
      <w:tr>
        <w:trPr>
          <w:trHeight w:val="379"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7,053,979.12</w:t>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349" w:right="0"/>
              <w:jc w:val="left"/>
              <w:rPr>
                <w:rFonts w:ascii="Times New Roman" w:hAnsi="Times New Roman" w:cs="Times New Roman" w:eastAsia="Times New Roman" w:hint="default"/>
                <w:sz w:val="18"/>
                <w:szCs w:val="18"/>
              </w:rPr>
            </w:pPr>
            <w:r>
              <w:rPr>
                <w:rFonts w:ascii="Times New Roman"/>
                <w:sz w:val="18"/>
              </w:rPr>
              <w:t>8,997,848.61</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16,051,827.73</w:t>
            </w:r>
          </w:p>
        </w:tc>
      </w:tr>
      <w:tr>
        <w:trPr>
          <w:trHeight w:val="379"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32,839,236.02</w:t>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260" w:right="0"/>
              <w:jc w:val="left"/>
              <w:rPr>
                <w:rFonts w:ascii="Times New Roman" w:hAnsi="Times New Roman" w:cs="Times New Roman" w:eastAsia="Times New Roman" w:hint="default"/>
                <w:sz w:val="18"/>
                <w:szCs w:val="18"/>
              </w:rPr>
            </w:pPr>
            <w:r>
              <w:rPr>
                <w:rFonts w:ascii="Times New Roman"/>
                <w:sz w:val="18"/>
              </w:rPr>
              <w:t>37,071,491.70</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69,910,727.72</w:t>
            </w:r>
          </w:p>
        </w:tc>
      </w:tr>
      <w:tr>
        <w:trPr>
          <w:trHeight w:val="382"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1260" w:right="0"/>
              <w:jc w:val="left"/>
              <w:rPr>
                <w:rFonts w:ascii="Times New Roman" w:hAnsi="Times New Roman" w:cs="Times New Roman" w:eastAsia="Times New Roman" w:hint="default"/>
                <w:sz w:val="18"/>
                <w:szCs w:val="18"/>
              </w:rPr>
            </w:pPr>
            <w:r>
              <w:rPr>
                <w:rFonts w:ascii="Times New Roman"/>
                <w:sz w:val="18"/>
              </w:rPr>
              <w:t>10,713,694.57</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10,713,694.57</w:t>
            </w:r>
          </w:p>
        </w:tc>
      </w:tr>
      <w:tr>
        <w:trPr>
          <w:trHeight w:val="379"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2"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3" w:footer="344" w:top="1320" w:bottom="540" w:left="1200" w:right="0"/>
        </w:sectPr>
      </w:pPr>
    </w:p>
    <w:p>
      <w:pPr>
        <w:spacing w:line="240" w:lineRule="auto" w:before="10"/>
        <w:rPr>
          <w:rFonts w:ascii="宋体" w:hAnsi="宋体" w:cs="宋体" w:eastAsia="宋体" w:hint="default"/>
          <w:sz w:val="8"/>
          <w:szCs w:val="8"/>
        </w:rPr>
      </w:pPr>
    </w:p>
    <w:tbl>
      <w:tblPr>
        <w:tblW w:w="0" w:type="auto"/>
        <w:jc w:val="left"/>
        <w:tblInd w:w="482" w:type="dxa"/>
        <w:tblLayout w:type="fixed"/>
        <w:tblCellMar>
          <w:top w:w="0" w:type="dxa"/>
          <w:left w:w="0" w:type="dxa"/>
          <w:bottom w:w="0" w:type="dxa"/>
          <w:right w:w="0" w:type="dxa"/>
        </w:tblCellMar>
        <w:tblLook w:val="01E0"/>
      </w:tblPr>
      <w:tblGrid>
        <w:gridCol w:w="2240"/>
        <w:gridCol w:w="1462"/>
        <w:gridCol w:w="2412"/>
        <w:gridCol w:w="1018"/>
        <w:gridCol w:w="1392"/>
      </w:tblGrid>
      <w:tr>
        <w:trPr>
          <w:trHeight w:val="420"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1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left="300" w:right="0"/>
              <w:jc w:val="left"/>
              <w:rPr>
                <w:rFonts w:ascii="Times New Roman" w:hAnsi="Times New Roman" w:cs="Times New Roman" w:eastAsia="Times New Roman" w:hint="default"/>
                <w:sz w:val="18"/>
                <w:szCs w:val="18"/>
              </w:rPr>
            </w:pPr>
            <w:r>
              <w:rPr>
                <w:rFonts w:ascii="Times New Roman"/>
                <w:sz w:val="18"/>
              </w:rPr>
              <w:t>2010-12-31</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137"/>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left="266"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22"/>
              <w:jc w:val="left"/>
              <w:rPr>
                <w:rFonts w:ascii="宋体" w:hAnsi="宋体" w:cs="宋体" w:eastAsia="宋体" w:hint="default"/>
                <w:sz w:val="18"/>
                <w:szCs w:val="18"/>
              </w:rPr>
            </w:pPr>
            <w:r>
              <w:rPr>
                <w:rFonts w:ascii="宋体" w:hAnsi="宋体" w:cs="宋体" w:eastAsia="宋体" w:hint="default"/>
                <w:spacing w:val="-2"/>
                <w:sz w:val="18"/>
                <w:szCs w:val="18"/>
              </w:rPr>
              <w:t>五、无形资产账面价值合计</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b/>
                <w:spacing w:val="-1"/>
                <w:sz w:val="18"/>
              </w:rPr>
              <w:t>39,893,215.14</w:t>
            </w:r>
            <w:r>
              <w:rPr>
                <w:rFonts w:ascii="Times New Roman"/>
                <w:spacing w:val="-1"/>
                <w:sz w:val="18"/>
              </w:rPr>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b/>
                <w:spacing w:val="-1"/>
                <w:sz w:val="18"/>
              </w:rPr>
              <w:t>56,783,034.88</w:t>
            </w:r>
            <w:r>
              <w:rPr>
                <w:rFonts w:ascii="Times New Roman"/>
                <w:spacing w:val="-1"/>
                <w:sz w:val="18"/>
              </w:rPr>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240" w:right="0"/>
              <w:jc w:val="left"/>
              <w:rPr>
                <w:rFonts w:ascii="Times New Roman" w:hAnsi="Times New Roman" w:cs="Times New Roman" w:eastAsia="Times New Roman" w:hint="default"/>
                <w:sz w:val="18"/>
                <w:szCs w:val="18"/>
              </w:rPr>
            </w:pPr>
            <w:r>
              <w:rPr>
                <w:rFonts w:ascii="Times New Roman"/>
                <w:b/>
                <w:sz w:val="18"/>
              </w:rPr>
              <w:t>96,676,250.02</w:t>
            </w:r>
            <w:r>
              <w:rPr>
                <w:rFonts w:ascii="Times New Roman"/>
                <w:sz w:val="18"/>
              </w:rPr>
            </w:r>
          </w:p>
        </w:tc>
      </w:tr>
      <w:tr>
        <w:trPr>
          <w:trHeight w:val="382"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7,053,979.12</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8,997,848.61</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2"/>
              <w:ind w:left="240" w:right="0"/>
              <w:jc w:val="left"/>
              <w:rPr>
                <w:rFonts w:ascii="Times New Roman" w:hAnsi="Times New Roman" w:cs="Times New Roman" w:eastAsia="Times New Roman" w:hint="default"/>
                <w:sz w:val="18"/>
                <w:szCs w:val="18"/>
              </w:rPr>
            </w:pPr>
            <w:r>
              <w:rPr>
                <w:rFonts w:ascii="Times New Roman"/>
                <w:sz w:val="18"/>
              </w:rPr>
              <w:t>16,051,827.73</w:t>
            </w:r>
          </w:p>
        </w:tc>
      </w:tr>
      <w:tr>
        <w:trPr>
          <w:trHeight w:val="379"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32,839,236.02</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37,071,491.70</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240" w:right="0"/>
              <w:jc w:val="left"/>
              <w:rPr>
                <w:rFonts w:ascii="Times New Roman" w:hAnsi="Times New Roman" w:cs="Times New Roman" w:eastAsia="Times New Roman" w:hint="default"/>
                <w:sz w:val="18"/>
                <w:szCs w:val="18"/>
              </w:rPr>
            </w:pPr>
            <w:r>
              <w:rPr>
                <w:rFonts w:ascii="Times New Roman"/>
                <w:sz w:val="18"/>
              </w:rPr>
              <w:t>69,910,727.72</w:t>
            </w:r>
          </w:p>
        </w:tc>
      </w:tr>
      <w:tr>
        <w:trPr>
          <w:trHeight w:val="382" w:hRule="exact"/>
        </w:trPr>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10,713,694.57</w:t>
            </w:r>
          </w:p>
        </w:tc>
        <w:tc>
          <w:tcPr>
            <w:tcW w:w="1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240" w:right="0"/>
              <w:jc w:val="left"/>
              <w:rPr>
                <w:rFonts w:ascii="Times New Roman" w:hAnsi="Times New Roman" w:cs="Times New Roman" w:eastAsia="Times New Roman" w:hint="default"/>
                <w:sz w:val="18"/>
                <w:szCs w:val="18"/>
              </w:rPr>
            </w:pPr>
            <w:r>
              <w:rPr>
                <w:rFonts w:ascii="Times New Roman"/>
                <w:sz w:val="18"/>
              </w:rPr>
              <w:t>10,713,694.57</w:t>
            </w:r>
          </w:p>
        </w:tc>
      </w:tr>
    </w:tbl>
    <w:p>
      <w:pPr>
        <w:spacing w:line="240" w:lineRule="auto" w:before="6"/>
        <w:rPr>
          <w:rFonts w:ascii="宋体" w:hAnsi="宋体" w:cs="宋体" w:eastAsia="宋体" w:hint="default"/>
          <w:sz w:val="5"/>
          <w:szCs w:val="5"/>
        </w:rPr>
      </w:pPr>
    </w:p>
    <w:p>
      <w:pPr>
        <w:spacing w:line="384" w:lineRule="auto" w:before="36"/>
        <w:ind w:left="600" w:right="1786" w:firstLine="419"/>
        <w:jc w:val="left"/>
        <w:rPr>
          <w:rFonts w:ascii="宋体" w:hAnsi="宋体" w:cs="宋体" w:eastAsia="宋体" w:hint="default"/>
          <w:sz w:val="21"/>
          <w:szCs w:val="21"/>
        </w:rPr>
      </w:pPr>
      <w:r>
        <w:rPr>
          <w:rFonts w:ascii="宋体" w:hAnsi="宋体" w:cs="宋体" w:eastAsia="宋体" w:hint="default"/>
          <w:sz w:val="21"/>
          <w:szCs w:val="21"/>
        </w:rPr>
        <w:t>无形资产—软件平台原值增加中包含本期非同一控制合并广州易星信息科技有限公司</w:t>
      </w:r>
      <w:r>
        <w:rPr>
          <w:rFonts w:ascii="宋体" w:hAnsi="宋体" w:cs="宋体" w:eastAsia="宋体" w:hint="default"/>
          <w:w w:val="100"/>
          <w:sz w:val="21"/>
          <w:szCs w:val="21"/>
        </w:rPr>
        <w:t> </w:t>
      </w:r>
      <w:r>
        <w:rPr>
          <w:rFonts w:ascii="宋体" w:hAnsi="宋体" w:cs="宋体" w:eastAsia="宋体" w:hint="default"/>
          <w:spacing w:val="-2"/>
          <w:w w:val="100"/>
          <w:sz w:val="21"/>
          <w:szCs w:val="21"/>
        </w:rPr>
        <w:t>增加的无形资产—应用软件著作权</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700</w:t>
      </w:r>
      <w:r>
        <w:rPr>
          <w:rFonts w:ascii="Times New Roman" w:hAnsi="Times New Roman" w:cs="Times New Roman" w:eastAsia="Times New Roman" w:hint="default"/>
          <w:spacing w:val="-30"/>
          <w:w w:val="100"/>
          <w:sz w:val="21"/>
          <w:szCs w:val="21"/>
        </w:rPr>
        <w:t> </w:t>
      </w:r>
      <w:r>
        <w:rPr>
          <w:rFonts w:ascii="宋体" w:hAnsi="宋体" w:cs="宋体" w:eastAsia="宋体" w:hint="default"/>
          <w:spacing w:val="-6"/>
          <w:w w:val="100"/>
          <w:sz w:val="21"/>
          <w:szCs w:val="21"/>
        </w:rPr>
        <w:t>万元，该应用软件著作权系该公司自然人股东以评估</w:t>
      </w:r>
    </w:p>
    <w:p>
      <w:pPr>
        <w:spacing w:before="9"/>
        <w:ind w:left="600" w:right="1682" w:firstLine="0"/>
        <w:jc w:val="left"/>
        <w:rPr>
          <w:rFonts w:ascii="宋体" w:hAnsi="宋体" w:cs="宋体" w:eastAsia="宋体" w:hint="default"/>
          <w:sz w:val="21"/>
          <w:szCs w:val="21"/>
        </w:rPr>
      </w:pPr>
      <w:r>
        <w:rPr>
          <w:rFonts w:ascii="宋体" w:hAnsi="宋体" w:cs="宋体" w:eastAsia="宋体" w:hint="default"/>
          <w:sz w:val="21"/>
          <w:szCs w:val="21"/>
        </w:rPr>
        <w:t>作价出资的，并经广东中广信资产评估有限公司以中广信评报字</w:t>
      </w:r>
      <w:r>
        <w:rPr>
          <w:rFonts w:ascii="Times New Roman" w:hAnsi="Times New Roman" w:cs="Times New Roman" w:eastAsia="Times New Roman" w:hint="default"/>
          <w:sz w:val="21"/>
          <w:szCs w:val="21"/>
        </w:rPr>
        <w:t>[2009]</w:t>
      </w:r>
      <w:r>
        <w:rPr>
          <w:rFonts w:ascii="宋体" w:hAnsi="宋体" w:cs="宋体" w:eastAsia="宋体" w:hint="default"/>
          <w:sz w:val="21"/>
          <w:szCs w:val="21"/>
        </w:rPr>
        <w:t>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160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号报告评估。</w:t>
      </w:r>
    </w:p>
    <w:p>
      <w:pPr>
        <w:spacing w:before="151"/>
        <w:ind w:left="1020" w:right="1790" w:firstLine="0"/>
        <w:jc w:val="left"/>
        <w:rPr>
          <w:rFonts w:ascii="宋体" w:hAnsi="宋体" w:cs="宋体" w:eastAsia="宋体" w:hint="default"/>
          <w:sz w:val="21"/>
          <w:szCs w:val="21"/>
        </w:rPr>
      </w:pPr>
      <w:r>
        <w:rPr>
          <w:rFonts w:ascii="宋体" w:hAnsi="宋体" w:cs="宋体" w:eastAsia="宋体" w:hint="default"/>
          <w:sz w:val="21"/>
          <w:szCs w:val="21"/>
        </w:rPr>
        <w:t>无形资产累计摊销中，本期摊销额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21,535,435.83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元，本期新增系本期非同一控制合并</w:t>
      </w:r>
    </w:p>
    <w:p>
      <w:pPr>
        <w:spacing w:before="149"/>
        <w:ind w:left="600" w:right="1790" w:firstLine="0"/>
        <w:jc w:val="left"/>
        <w:rPr>
          <w:rFonts w:ascii="宋体" w:hAnsi="宋体" w:cs="宋体" w:eastAsia="宋体" w:hint="default"/>
          <w:sz w:val="21"/>
          <w:szCs w:val="21"/>
        </w:rPr>
      </w:pPr>
      <w:r>
        <w:rPr>
          <w:rFonts w:ascii="宋体" w:hAnsi="宋体" w:cs="宋体" w:eastAsia="宋体" w:hint="default"/>
          <w:sz w:val="21"/>
          <w:szCs w:val="21"/>
        </w:rPr>
        <w:t>广州易星信息科技有限公司合并日前的摊销额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1,528,725.05</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4"/>
        <w:rPr>
          <w:rFonts w:ascii="宋体" w:hAnsi="宋体" w:cs="宋体" w:eastAsia="宋体" w:hint="default"/>
          <w:sz w:val="23"/>
          <w:szCs w:val="23"/>
        </w:rPr>
      </w:pPr>
    </w:p>
    <w:p>
      <w:pPr>
        <w:spacing w:before="0"/>
        <w:ind w:left="914"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）公司研究开发项目支出</w:t>
      </w:r>
    </w:p>
    <w:p>
      <w:pPr>
        <w:spacing w:line="240" w:lineRule="auto" w:before="4"/>
        <w:rPr>
          <w:rFonts w:ascii="宋体" w:hAnsi="宋体" w:cs="宋体" w:eastAsia="宋体" w:hint="default"/>
          <w:sz w:val="3"/>
          <w:szCs w:val="3"/>
        </w:rPr>
      </w:pPr>
    </w:p>
    <w:tbl>
      <w:tblPr>
        <w:tblW w:w="0" w:type="auto"/>
        <w:jc w:val="left"/>
        <w:tblInd w:w="485" w:type="dxa"/>
        <w:tblLayout w:type="fixed"/>
        <w:tblCellMar>
          <w:top w:w="0" w:type="dxa"/>
          <w:left w:w="0" w:type="dxa"/>
          <w:bottom w:w="0" w:type="dxa"/>
          <w:right w:w="0" w:type="dxa"/>
        </w:tblCellMar>
        <w:tblLook w:val="01E0"/>
      </w:tblPr>
      <w:tblGrid>
        <w:gridCol w:w="2511"/>
        <w:gridCol w:w="1253"/>
        <w:gridCol w:w="1340"/>
        <w:gridCol w:w="1253"/>
        <w:gridCol w:w="1251"/>
        <w:gridCol w:w="1250"/>
      </w:tblGrid>
      <w:tr>
        <w:trPr>
          <w:trHeight w:val="355" w:hRule="exact"/>
        </w:trPr>
        <w:tc>
          <w:tcPr>
            <w:tcW w:w="251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2010-12-31</w:t>
            </w:r>
          </w:p>
        </w:tc>
        <w:tc>
          <w:tcPr>
            <w:tcW w:w="134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5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2011-12-31</w:t>
            </w:r>
          </w:p>
        </w:tc>
      </w:tr>
      <w:tr>
        <w:trPr>
          <w:trHeight w:val="355" w:hRule="exact"/>
        </w:trPr>
        <w:tc>
          <w:tcPr>
            <w:tcW w:w="2511" w:type="dxa"/>
            <w:vMerge/>
            <w:tcBorders>
              <w:left w:val="single" w:sz="6" w:space="0" w:color="000000"/>
              <w:bottom w:val="single" w:sz="6" w:space="0" w:color="000000"/>
              <w:right w:val="single" w:sz="6" w:space="0" w:color="000000"/>
            </w:tcBorders>
          </w:tcPr>
          <w:p>
            <w:pPr/>
          </w:p>
        </w:tc>
        <w:tc>
          <w:tcPr>
            <w:tcW w:w="1253" w:type="dxa"/>
            <w:vMerge/>
            <w:tcBorders>
              <w:left w:val="single" w:sz="6" w:space="0" w:color="000000"/>
              <w:bottom w:val="single" w:sz="6" w:space="0" w:color="000000"/>
              <w:right w:val="single" w:sz="6" w:space="0" w:color="000000"/>
            </w:tcBorders>
          </w:tcPr>
          <w:p>
            <w:pPr/>
          </w:p>
        </w:tc>
        <w:tc>
          <w:tcPr>
            <w:tcW w:w="1340" w:type="dxa"/>
            <w:vMerge/>
            <w:tcBorders>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9"/>
              <w:jc w:val="right"/>
              <w:rPr>
                <w:rFonts w:ascii="宋体" w:hAnsi="宋体" w:cs="宋体" w:eastAsia="宋体" w:hint="default"/>
                <w:sz w:val="18"/>
                <w:szCs w:val="18"/>
              </w:rPr>
            </w:pPr>
            <w:r>
              <w:rPr>
                <w:rFonts w:ascii="宋体" w:hAnsi="宋体" w:cs="宋体" w:eastAsia="宋体" w:hint="default"/>
                <w:sz w:val="18"/>
                <w:szCs w:val="18"/>
              </w:rPr>
              <w:t>计入当期损益</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 w:right="-12"/>
              <w:jc w:val="center"/>
              <w:rPr>
                <w:rFonts w:ascii="宋体" w:hAnsi="宋体" w:cs="宋体" w:eastAsia="宋体" w:hint="default"/>
                <w:sz w:val="18"/>
                <w:szCs w:val="18"/>
              </w:rPr>
            </w:pPr>
            <w:r>
              <w:rPr>
                <w:rFonts w:ascii="宋体" w:hAnsi="宋体" w:cs="宋体" w:eastAsia="宋体" w:hint="default"/>
                <w:sz w:val="18"/>
                <w:szCs w:val="18"/>
              </w:rPr>
              <w:t>确认为无形资产</w:t>
            </w:r>
          </w:p>
        </w:tc>
        <w:tc>
          <w:tcPr>
            <w:tcW w:w="1250" w:type="dxa"/>
            <w:vMerge/>
            <w:tcBorders>
              <w:left w:val="single" w:sz="6" w:space="0" w:color="000000"/>
              <w:bottom w:val="single" w:sz="6" w:space="0" w:color="000000"/>
              <w:right w:val="single" w:sz="6" w:space="0" w:color="000000"/>
            </w:tcBorders>
          </w:tcPr>
          <w:p>
            <w:pPr/>
          </w:p>
        </w:tc>
      </w:tr>
      <w:tr>
        <w:trPr>
          <w:trHeight w:val="350" w:hRule="exact"/>
        </w:trPr>
        <w:tc>
          <w:tcPr>
            <w:tcW w:w="25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客户关系管理系统项目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15,180,980.87</w:t>
            </w:r>
          </w:p>
        </w:tc>
        <w:tc>
          <w:tcPr>
            <w:tcW w:w="13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15,028,312.17</w:t>
            </w:r>
          </w:p>
        </w:tc>
        <w:tc>
          <w:tcPr>
            <w:tcW w:w="125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3,253,335.61</w:t>
            </w:r>
          </w:p>
        </w:tc>
        <w:tc>
          <w:tcPr>
            <w:tcW w:w="125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83" w:right="0"/>
              <w:jc w:val="center"/>
              <w:rPr>
                <w:rFonts w:ascii="Times New Roman" w:hAnsi="Times New Roman" w:cs="Times New Roman" w:eastAsia="Times New Roman" w:hint="default"/>
                <w:sz w:val="18"/>
                <w:szCs w:val="18"/>
              </w:rPr>
            </w:pPr>
            <w:r>
              <w:rPr>
                <w:rFonts w:ascii="Times New Roman"/>
                <w:sz w:val="18"/>
              </w:rPr>
              <w:t>9,017,679.33</w:t>
            </w:r>
          </w:p>
        </w:tc>
        <w:tc>
          <w:tcPr>
            <w:tcW w:w="12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17,938,278.10</w:t>
            </w:r>
          </w:p>
        </w:tc>
      </w:tr>
      <w:tr>
        <w:trPr>
          <w:trHeight w:val="355"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企业智能决策支持平台项目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16,954,152.88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13,169,818.88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2,857,663.53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center"/>
              <w:rPr>
                <w:rFonts w:ascii="Times New Roman" w:hAnsi="Times New Roman" w:cs="Times New Roman" w:eastAsia="Times New Roman" w:hint="default"/>
                <w:sz w:val="18"/>
                <w:szCs w:val="18"/>
              </w:rPr>
            </w:pPr>
            <w:r>
              <w:rPr>
                <w:rFonts w:ascii="Times New Roman"/>
                <w:sz w:val="18"/>
              </w:rPr>
              <w:t>13,761,617.75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13,504,690.48</w:t>
            </w:r>
          </w:p>
        </w:tc>
      </w:tr>
      <w:tr>
        <w:trPr>
          <w:trHeight w:val="355"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融合计费系统项目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13,967,369.86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14,207,043.69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3,383,335.20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center"/>
              <w:rPr>
                <w:rFonts w:ascii="Times New Roman" w:hAnsi="Times New Roman" w:cs="Times New Roman" w:eastAsia="Times New Roman" w:hint="default"/>
                <w:sz w:val="18"/>
                <w:szCs w:val="18"/>
              </w:rPr>
            </w:pPr>
            <w:r>
              <w:rPr>
                <w:rFonts w:ascii="Times New Roman"/>
                <w:sz w:val="18"/>
              </w:rPr>
              <w:t>13,567,370.26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11,223,708.09</w:t>
            </w:r>
          </w:p>
        </w:tc>
      </w:tr>
      <w:tr>
        <w:trPr>
          <w:trHeight w:val="696"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68"/>
              <w:ind w:left="103" w:right="92"/>
              <w:jc w:val="left"/>
              <w:rPr>
                <w:rFonts w:ascii="宋体" w:hAnsi="宋体" w:cs="宋体" w:eastAsia="宋体" w:hint="default"/>
                <w:sz w:val="18"/>
                <w:szCs w:val="18"/>
              </w:rPr>
            </w:pPr>
            <w:r>
              <w:rPr>
                <w:rFonts w:ascii="宋体" w:hAnsi="宋体" w:cs="宋体" w:eastAsia="宋体" w:hint="default"/>
                <w:spacing w:val="12"/>
                <w:sz w:val="18"/>
                <w:szCs w:val="18"/>
              </w:rPr>
              <w:t>新一代电信运营支撑系统项 </w:t>
            </w:r>
            <w:r>
              <w:rPr>
                <w:rFonts w:ascii="宋体" w:hAnsi="宋体" w:cs="宋体" w:eastAsia="宋体" w:hint="default"/>
                <w:sz w:val="18"/>
                <w:szCs w:val="18"/>
              </w:rPr>
              <w:t>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13,660,923.36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21,363,787.56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3,730,379.90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11,856,932.64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19,437,398.38</w:t>
            </w:r>
          </w:p>
        </w:tc>
      </w:tr>
      <w:tr>
        <w:trPr>
          <w:trHeight w:val="69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6"/>
              <w:ind w:left="103" w:right="92"/>
              <w:jc w:val="left"/>
              <w:rPr>
                <w:rFonts w:ascii="宋体" w:hAnsi="宋体" w:cs="宋体" w:eastAsia="宋体" w:hint="default"/>
                <w:sz w:val="18"/>
                <w:szCs w:val="18"/>
              </w:rPr>
            </w:pPr>
            <w:r>
              <w:rPr>
                <w:rFonts w:ascii="宋体" w:hAnsi="宋体" w:cs="宋体" w:eastAsia="宋体" w:hint="default"/>
                <w:spacing w:val="12"/>
                <w:sz w:val="18"/>
                <w:szCs w:val="18"/>
              </w:rPr>
              <w:t>基于架构和构件库的电信业 </w:t>
            </w:r>
            <w:r>
              <w:rPr>
                <w:rFonts w:ascii="宋体" w:hAnsi="宋体" w:cs="宋体" w:eastAsia="宋体" w:hint="default"/>
                <w:sz w:val="18"/>
                <w:szCs w:val="18"/>
              </w:rPr>
              <w:t>务中间件平台项目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3,865,399.56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7,934,659.74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5,561,133.24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4,255,872.41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1,983,053.65</w:t>
            </w:r>
          </w:p>
        </w:tc>
      </w:tr>
      <w:tr>
        <w:trPr>
          <w:trHeight w:val="355"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情报线索分析系统项目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3,958,338.77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17,555,728.10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5,104,962.31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3" w:right="0"/>
              <w:jc w:val="center"/>
              <w:rPr>
                <w:rFonts w:ascii="Times New Roman" w:hAnsi="Times New Roman" w:cs="Times New Roman" w:eastAsia="Times New Roman" w:hint="default"/>
                <w:sz w:val="18"/>
                <w:szCs w:val="18"/>
              </w:rPr>
            </w:pPr>
            <w:r>
              <w:rPr>
                <w:rFonts w:ascii="Times New Roman"/>
                <w:sz w:val="18"/>
              </w:rPr>
              <w:t>2,209,788.64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14,199,315.92</w:t>
            </w:r>
          </w:p>
        </w:tc>
      </w:tr>
      <w:tr>
        <w:trPr>
          <w:trHeight w:val="355"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融合消息系统项目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7,668,825.44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7,668,825.44</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联通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NGBSS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3,439,414.54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3,439,414.54</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公安综合应用类</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1,162,573.40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1,162,573.40</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移动查勘系统项目</w:t>
            </w:r>
          </w:p>
        </w:tc>
        <w:tc>
          <w:tcPr>
            <w:tcW w:w="12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694,850.50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694,850.50</w:t>
            </w:r>
          </w:p>
        </w:tc>
        <w:tc>
          <w:tcPr>
            <w:tcW w:w="1251"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b/>
                <w:spacing w:val="-1"/>
                <w:sz w:val="18"/>
              </w:rPr>
              <w:t>67,587,165.30</w:t>
            </w:r>
            <w:r>
              <w:rPr>
                <w:rFonts w:ascii="Times New Roman"/>
                <w:spacing w:val="-1"/>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b/>
                <w:spacing w:val="-1"/>
                <w:sz w:val="18"/>
              </w:rPr>
              <w:t>102,225,014.03</w:t>
            </w:r>
            <w:r>
              <w:rPr>
                <w:rFonts w:ascii="Times New Roman"/>
                <w:spacing w:val="-1"/>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b/>
                <w:spacing w:val="-1"/>
                <w:sz w:val="18"/>
              </w:rPr>
              <w:t>36,856,473.68</w:t>
            </w:r>
            <w:r>
              <w:rPr>
                <w:rFonts w:ascii="Times New Roman"/>
                <w:spacing w:val="-1"/>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
              <w:jc w:val="center"/>
              <w:rPr>
                <w:rFonts w:ascii="Times New Roman" w:hAnsi="Times New Roman" w:cs="Times New Roman" w:eastAsia="Times New Roman" w:hint="default"/>
                <w:sz w:val="18"/>
                <w:szCs w:val="18"/>
              </w:rPr>
            </w:pPr>
            <w:r>
              <w:rPr>
                <w:rFonts w:ascii="Times New Roman"/>
                <w:b/>
                <w:sz w:val="18"/>
              </w:rPr>
              <w:t>54,669,261.03</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b/>
                <w:spacing w:val="-1"/>
                <w:sz w:val="18"/>
              </w:rPr>
              <w:t>78,286,444.62</w:t>
            </w:r>
            <w:r>
              <w:rPr>
                <w:rFonts w:ascii="Times New Roman"/>
                <w:spacing w:val="-1"/>
                <w:sz w:val="18"/>
              </w:rPr>
            </w:r>
          </w:p>
        </w:tc>
      </w:tr>
    </w:tbl>
    <w:p>
      <w:pPr>
        <w:spacing w:line="240" w:lineRule="auto" w:before="5"/>
        <w:rPr>
          <w:rFonts w:ascii="宋体" w:hAnsi="宋体" w:cs="宋体" w:eastAsia="宋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）本期开发支出占本期研究开发项目支出总额的比例为</w:t>
      </w:r>
      <w:r>
        <w:rPr>
          <w:rFonts w:ascii="宋体" w:hAnsi="宋体" w:cs="宋体" w:eastAsia="宋体" w:hint="default"/>
          <w:spacing w:val="1"/>
          <w:sz w:val="21"/>
          <w:szCs w:val="21"/>
        </w:rPr>
        <w:t> </w:t>
      </w:r>
      <w:r>
        <w:rPr>
          <w:rFonts w:ascii="Times New Roman" w:hAnsi="Times New Roman" w:cs="Times New Roman" w:eastAsia="Times New Roman" w:hint="default"/>
          <w:spacing w:val="-1"/>
          <w:sz w:val="21"/>
          <w:szCs w:val="21"/>
        </w:rPr>
        <w:t>63.95%</w:t>
      </w:r>
      <w:r>
        <w:rPr>
          <w:rFonts w:ascii="宋体" w:hAnsi="宋体" w:cs="宋体" w:eastAsia="宋体" w:hint="default"/>
          <w:spacing w:val="-1"/>
          <w:sz w:val="21"/>
          <w:szCs w:val="21"/>
        </w:rPr>
        <w:t>；</w:t>
      </w:r>
    </w:p>
    <w:p>
      <w:pPr>
        <w:spacing w:before="148"/>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）通过公司内部研究开发形成的无形资产占无形资产期末账面价值的比例为</w:t>
      </w:r>
    </w:p>
    <w:p>
      <w:pPr>
        <w:spacing w:before="151"/>
        <w:ind w:left="600" w:right="17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72.31%</w:t>
      </w:r>
      <w:r>
        <w:rPr>
          <w:rFonts w:ascii="宋体" w:hAnsi="宋体" w:cs="宋体" w:eastAsia="宋体" w:hint="default"/>
          <w:sz w:val="21"/>
          <w:szCs w:val="21"/>
        </w:rPr>
        <w:t>。</w:t>
      </w:r>
    </w:p>
    <w:p>
      <w:pPr>
        <w:spacing w:line="240" w:lineRule="auto" w:before="7"/>
        <w:rPr>
          <w:rFonts w:ascii="宋体" w:hAnsi="宋体" w:cs="宋体" w:eastAsia="宋体" w:hint="default"/>
          <w:sz w:val="20"/>
          <w:szCs w:val="20"/>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12</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商誉</w:t>
      </w:r>
    </w:p>
    <w:p>
      <w:pPr>
        <w:spacing w:line="240" w:lineRule="auto" w:before="2"/>
        <w:rPr>
          <w:rFonts w:ascii="黑体" w:hAnsi="黑体" w:cs="黑体" w:eastAsia="黑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1776"/>
        <w:gridCol w:w="1352"/>
        <w:gridCol w:w="1349"/>
        <w:gridCol w:w="1448"/>
        <w:gridCol w:w="1349"/>
        <w:gridCol w:w="1346"/>
      </w:tblGrid>
      <w:tr>
        <w:trPr>
          <w:trHeight w:val="410"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47" w:right="0"/>
              <w:jc w:val="left"/>
              <w:rPr>
                <w:rFonts w:ascii="Times New Roman" w:hAnsi="Times New Roman" w:cs="Times New Roman" w:eastAsia="Times New Roman" w:hint="default"/>
                <w:sz w:val="18"/>
                <w:szCs w:val="18"/>
              </w:rPr>
            </w:pPr>
            <w:r>
              <w:rPr>
                <w:rFonts w:ascii="Times New Roman"/>
                <w:sz w:val="18"/>
              </w:rPr>
              <w:t>2010-12-31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47" w:right="0"/>
              <w:jc w:val="left"/>
              <w:rPr>
                <w:rFonts w:ascii="Times New Roman" w:hAnsi="Times New Roman" w:cs="Times New Roman" w:eastAsia="Times New Roman" w:hint="default"/>
                <w:sz w:val="18"/>
                <w:szCs w:val="18"/>
              </w:rPr>
            </w:pPr>
            <w:r>
              <w:rPr>
                <w:rFonts w:ascii="Times New Roman"/>
                <w:sz w:val="18"/>
              </w:rPr>
              <w:t>2011-12-31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31"/>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81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pacing w:val="14"/>
                <w:sz w:val="18"/>
                <w:szCs w:val="18"/>
              </w:rPr>
              <w:t>广州市易杰数码科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27,673,109.50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27,673,109.50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6"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14"/>
                <w:sz w:val="18"/>
                <w:szCs w:val="18"/>
              </w:rPr>
              <w:t>广州易星信息科技</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1,478,319.78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1,478,319.78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3" w:footer="344" w:top="1320" w:bottom="540" w:left="1200" w:right="0"/>
        </w:sectPr>
      </w:pPr>
    </w:p>
    <w:p>
      <w:pPr>
        <w:spacing w:line="240" w:lineRule="auto" w:before="10"/>
        <w:rPr>
          <w:rFonts w:ascii="黑体" w:hAnsi="黑体" w:cs="黑体" w:eastAsia="黑体" w:hint="default"/>
          <w:sz w:val="8"/>
          <w:szCs w:val="8"/>
        </w:rPr>
      </w:pPr>
    </w:p>
    <w:tbl>
      <w:tblPr>
        <w:tblW w:w="0" w:type="auto"/>
        <w:jc w:val="left"/>
        <w:tblInd w:w="487" w:type="dxa"/>
        <w:tblLayout w:type="fixed"/>
        <w:tblCellMar>
          <w:top w:w="0" w:type="dxa"/>
          <w:left w:w="0" w:type="dxa"/>
          <w:bottom w:w="0" w:type="dxa"/>
          <w:right w:w="0" w:type="dxa"/>
        </w:tblCellMar>
        <w:tblLook w:val="01E0"/>
      </w:tblPr>
      <w:tblGrid>
        <w:gridCol w:w="1776"/>
        <w:gridCol w:w="1352"/>
        <w:gridCol w:w="1349"/>
        <w:gridCol w:w="1448"/>
        <w:gridCol w:w="1349"/>
        <w:gridCol w:w="1346"/>
      </w:tblGrid>
      <w:tr>
        <w:trPr>
          <w:trHeight w:val="576"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5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01" w:right="0"/>
              <w:jc w:val="left"/>
              <w:rPr>
                <w:rFonts w:ascii="Times New Roman" w:hAnsi="Times New Roman" w:cs="Times New Roman" w:eastAsia="Times New Roman" w:hint="default"/>
                <w:sz w:val="18"/>
                <w:szCs w:val="18"/>
              </w:rPr>
            </w:pPr>
            <w:r>
              <w:rPr>
                <w:rFonts w:ascii="Times New Roman"/>
                <w:b/>
                <w:sz w:val="18"/>
              </w:rPr>
              <w:t>27,673,109.50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90" w:right="0"/>
              <w:jc w:val="left"/>
              <w:rPr>
                <w:rFonts w:ascii="Times New Roman" w:hAnsi="Times New Roman" w:cs="Times New Roman" w:eastAsia="Times New Roman" w:hint="default"/>
                <w:sz w:val="18"/>
                <w:szCs w:val="18"/>
              </w:rPr>
            </w:pPr>
            <w:r>
              <w:rPr>
                <w:rFonts w:ascii="Times New Roman"/>
                <w:b/>
                <w:sz w:val="18"/>
              </w:rPr>
              <w:t>1,478,319.78</w:t>
            </w:r>
            <w:r>
              <w:rPr>
                <w:rFonts w:ascii="Times New Roman"/>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01" w:right="0"/>
              <w:jc w:val="left"/>
              <w:rPr>
                <w:rFonts w:ascii="Times New Roman" w:hAnsi="Times New Roman" w:cs="Times New Roman" w:eastAsia="Times New Roman" w:hint="default"/>
                <w:sz w:val="18"/>
                <w:szCs w:val="18"/>
              </w:rPr>
            </w:pPr>
            <w:r>
              <w:rPr>
                <w:rFonts w:ascii="Times New Roman"/>
                <w:b/>
                <w:sz w:val="18"/>
              </w:rPr>
              <w:t>29,151,429.28</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8"/>
        <w:rPr>
          <w:rFonts w:ascii="黑体" w:hAnsi="黑体" w:cs="黑体" w:eastAsia="黑体" w:hint="default"/>
          <w:sz w:val="14"/>
          <w:szCs w:val="14"/>
        </w:rPr>
      </w:pPr>
    </w:p>
    <w:p>
      <w:pPr>
        <w:spacing w:line="384" w:lineRule="auto" w:before="36"/>
        <w:ind w:left="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本期新增商誉系非同一控制下收购广州易星信息科技有限公司形成。本公司以被收购公</w:t>
      </w:r>
      <w:r>
        <w:rPr>
          <w:rFonts w:ascii="宋体" w:hAnsi="宋体" w:cs="宋体" w:eastAsia="宋体" w:hint="default"/>
          <w:w w:val="100"/>
          <w:sz w:val="21"/>
          <w:szCs w:val="21"/>
        </w:rPr>
        <w:t> </w:t>
      </w:r>
      <w:r>
        <w:rPr>
          <w:rFonts w:ascii="宋体" w:hAnsi="宋体" w:cs="宋体" w:eastAsia="宋体" w:hint="default"/>
          <w:spacing w:val="-4"/>
          <w:w w:val="100"/>
          <w:sz w:val="21"/>
          <w:szCs w:val="21"/>
        </w:rPr>
        <w:t>司整体作为资产组组合进行资产减值测试，资产组组合的可收回金额依据其预计未来现金流</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量的现值估计，折现率采用能够反映资产组组合的当前市场货币时间价值和特定风险的税前</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利率。经测试，未发现截至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止的商誉有减值迹象。</w:t>
      </w:r>
    </w:p>
    <w:p>
      <w:pPr>
        <w:spacing w:before="129"/>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13</w:t>
      </w:r>
      <w:r>
        <w:rPr>
          <w:rFonts w:ascii="黑体" w:hAnsi="黑体" w:cs="黑体" w:eastAsia="黑体" w:hint="default"/>
          <w:sz w:val="21"/>
          <w:szCs w:val="21"/>
        </w:rPr>
        <w:t>．</w:t>
      </w:r>
      <w:r>
        <w:rPr>
          <w:rFonts w:ascii="黑体" w:hAnsi="黑体" w:cs="黑体" w:eastAsia="黑体" w:hint="default"/>
          <w:spacing w:val="-45"/>
          <w:sz w:val="21"/>
          <w:szCs w:val="21"/>
        </w:rPr>
        <w:t> </w:t>
      </w:r>
      <w:r>
        <w:rPr>
          <w:rFonts w:ascii="黑体" w:hAnsi="黑体" w:cs="黑体" w:eastAsia="黑体" w:hint="default"/>
          <w:sz w:val="21"/>
          <w:szCs w:val="21"/>
        </w:rPr>
        <w:t>长期待摊费用</w:t>
      </w:r>
    </w:p>
    <w:p>
      <w:pPr>
        <w:spacing w:line="240" w:lineRule="auto" w:before="4"/>
        <w:rPr>
          <w:rFonts w:ascii="黑体" w:hAnsi="黑体" w:cs="黑体" w:eastAsia="黑体" w:hint="default"/>
          <w:sz w:val="3"/>
          <w:szCs w:val="3"/>
        </w:rPr>
      </w:pPr>
    </w:p>
    <w:tbl>
      <w:tblPr>
        <w:tblW w:w="0" w:type="auto"/>
        <w:jc w:val="left"/>
        <w:tblInd w:w="420" w:type="dxa"/>
        <w:tblLayout w:type="fixed"/>
        <w:tblCellMar>
          <w:top w:w="0" w:type="dxa"/>
          <w:left w:w="0" w:type="dxa"/>
          <w:bottom w:w="0" w:type="dxa"/>
          <w:right w:w="0" w:type="dxa"/>
        </w:tblCellMar>
        <w:tblLook w:val="01E0"/>
      </w:tblPr>
      <w:tblGrid>
        <w:gridCol w:w="1951"/>
        <w:gridCol w:w="1373"/>
        <w:gridCol w:w="1183"/>
        <w:gridCol w:w="1335"/>
        <w:gridCol w:w="1229"/>
        <w:gridCol w:w="1585"/>
      </w:tblGrid>
      <w:tr>
        <w:trPr>
          <w:trHeight w:val="41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59" w:right="0"/>
              <w:jc w:val="left"/>
              <w:rPr>
                <w:rFonts w:ascii="Times New Roman" w:hAnsi="Times New Roman" w:cs="Times New Roman" w:eastAsia="Times New Roman" w:hint="default"/>
                <w:sz w:val="18"/>
                <w:szCs w:val="18"/>
              </w:rPr>
            </w:pPr>
            <w:r>
              <w:rPr>
                <w:rFonts w:ascii="Times New Roman"/>
                <w:sz w:val="18"/>
              </w:rPr>
              <w:t>2010-12-31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6"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1"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0"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65" w:right="0"/>
              <w:jc w:val="left"/>
              <w:rPr>
                <w:rFonts w:ascii="Times New Roman" w:hAnsi="Times New Roman" w:cs="Times New Roman" w:eastAsia="Times New Roman" w:hint="default"/>
                <w:sz w:val="18"/>
                <w:szCs w:val="18"/>
              </w:rPr>
            </w:pPr>
            <w:r>
              <w:rPr>
                <w:rFonts w:ascii="Times New Roman"/>
                <w:sz w:val="18"/>
              </w:rPr>
              <w:t>2011-12-31</w:t>
            </w:r>
          </w:p>
        </w:tc>
      </w:tr>
      <w:tr>
        <w:trPr>
          <w:trHeight w:val="40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高尔夫会员资格证</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1,117,999.92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66,500.04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1,051,499.88</w:t>
            </w:r>
          </w:p>
        </w:tc>
      </w:tr>
      <w:tr>
        <w:trPr>
          <w:trHeight w:val="41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912,154.86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1,060,243.76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661,593.55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1,310,805.07</w:t>
            </w:r>
          </w:p>
        </w:tc>
      </w:tr>
      <w:tr>
        <w:trPr>
          <w:trHeight w:val="41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b/>
                <w:spacing w:val="-1"/>
                <w:sz w:val="18"/>
              </w:rPr>
              <w:t>2,030,154.78</w:t>
            </w:r>
            <w:r>
              <w:rPr>
                <w:rFonts w:ascii="Times New Roman"/>
                <w:spacing w:val="-1"/>
                <w:sz w:val="18"/>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b/>
                <w:spacing w:val="-1"/>
                <w:sz w:val="18"/>
              </w:rPr>
              <w:t>1,060,243.76</w:t>
            </w:r>
            <w:r>
              <w:rPr>
                <w:rFonts w:ascii="Times New Roman"/>
                <w:spacing w:val="-1"/>
                <w:sz w:val="18"/>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b/>
                <w:spacing w:val="-1"/>
                <w:sz w:val="18"/>
              </w:rPr>
              <w:t>728,093.59</w:t>
            </w:r>
            <w:r>
              <w:rPr>
                <w:rFonts w:ascii="Times New Roman"/>
                <w:spacing w:val="-1"/>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b/>
                <w:spacing w:val="-1"/>
                <w:sz w:val="18"/>
              </w:rPr>
              <w:t>2,362,304.95</w:t>
            </w:r>
            <w:r>
              <w:rPr>
                <w:rFonts w:ascii="Times New Roman"/>
                <w:spacing w:val="-1"/>
                <w:sz w:val="18"/>
              </w:rPr>
            </w:r>
          </w:p>
        </w:tc>
      </w:tr>
    </w:tbl>
    <w:p>
      <w:pPr>
        <w:spacing w:line="240" w:lineRule="auto" w:before="8"/>
        <w:rPr>
          <w:rFonts w:ascii="黑体" w:hAnsi="黑体" w:cs="黑体" w:eastAsia="黑体" w:hint="default"/>
          <w:sz w:val="14"/>
          <w:szCs w:val="14"/>
        </w:rPr>
      </w:pPr>
    </w:p>
    <w:p>
      <w:pPr>
        <w:spacing w:line="386" w:lineRule="auto" w:before="36"/>
        <w:ind w:left="600" w:right="1790" w:firstLine="419"/>
        <w:jc w:val="left"/>
        <w:rPr>
          <w:rFonts w:ascii="宋体" w:hAnsi="宋体" w:cs="宋体" w:eastAsia="宋体" w:hint="default"/>
          <w:sz w:val="21"/>
          <w:szCs w:val="21"/>
        </w:rPr>
      </w:pPr>
      <w:r>
        <w:rPr>
          <w:rFonts w:ascii="宋体" w:hAnsi="宋体" w:cs="宋体" w:eastAsia="宋体" w:hint="default"/>
          <w:sz w:val="21"/>
          <w:szCs w:val="21"/>
        </w:rPr>
        <w:t>长期待摊费用中本期摊销额中包含本期非同一控制合并广州易星信息科技有限公司合</w:t>
      </w:r>
      <w:r>
        <w:rPr>
          <w:rFonts w:ascii="宋体" w:hAnsi="宋体" w:cs="宋体" w:eastAsia="宋体" w:hint="default"/>
          <w:spacing w:val="2"/>
          <w:w w:val="100"/>
          <w:sz w:val="21"/>
          <w:szCs w:val="21"/>
        </w:rPr>
        <w:t> </w:t>
      </w:r>
      <w:r>
        <w:rPr>
          <w:rFonts w:ascii="宋体" w:hAnsi="宋体" w:cs="宋体" w:eastAsia="宋体" w:hint="default"/>
          <w:sz w:val="21"/>
          <w:szCs w:val="21"/>
        </w:rPr>
        <w:t>并日前的摊销额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30,946.95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before="12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14</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递延所得税资产</w:t>
      </w:r>
    </w:p>
    <w:p>
      <w:pPr>
        <w:spacing w:line="240" w:lineRule="auto" w:before="4"/>
        <w:rPr>
          <w:rFonts w:ascii="黑体" w:hAnsi="黑体" w:cs="黑体" w:eastAsia="黑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w:t>
      </w:r>
    </w:p>
    <w:p>
      <w:pPr>
        <w:spacing w:line="240" w:lineRule="auto" w:before="4"/>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4328"/>
        <w:gridCol w:w="2112"/>
        <w:gridCol w:w="2084"/>
      </w:tblGrid>
      <w:tr>
        <w:trPr>
          <w:trHeight w:val="408"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78"/>
              <w:jc w:val="right"/>
              <w:rPr>
                <w:rFonts w:ascii="宋体" w:hAnsi="宋体" w:cs="宋体" w:eastAsia="宋体" w:hint="default"/>
                <w:sz w:val="18"/>
                <w:szCs w:val="18"/>
              </w:rPr>
            </w:pPr>
            <w:r>
              <w:rPr>
                <w:rFonts w:ascii="宋体" w:hAnsi="宋体" w:cs="宋体" w:eastAsia="宋体" w:hint="default"/>
                <w:sz w:val="18"/>
                <w:szCs w:val="18"/>
              </w:rPr>
              <w:t>项目</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629" w:right="0"/>
              <w:jc w:val="left"/>
              <w:rPr>
                <w:rFonts w:ascii="Times New Roman" w:hAnsi="Times New Roman" w:cs="Times New Roman" w:eastAsia="Times New Roman" w:hint="default"/>
                <w:sz w:val="18"/>
                <w:szCs w:val="18"/>
              </w:rPr>
            </w:pPr>
            <w:r>
              <w:rPr>
                <w:rFonts w:ascii="Times New Roman"/>
                <w:sz w:val="18"/>
              </w:rPr>
              <w:t>2011-12-31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614" w:right="0"/>
              <w:jc w:val="left"/>
              <w:rPr>
                <w:rFonts w:ascii="Times New Roman" w:hAnsi="Times New Roman" w:cs="Times New Roman" w:eastAsia="Times New Roman" w:hint="default"/>
                <w:sz w:val="18"/>
                <w:szCs w:val="18"/>
              </w:rPr>
            </w:pPr>
            <w:r>
              <w:rPr>
                <w:rFonts w:ascii="Times New Roman"/>
                <w:sz w:val="18"/>
              </w:rPr>
              <w:t>2010-12-31</w:t>
            </w:r>
          </w:p>
        </w:tc>
      </w:tr>
      <w:tr>
        <w:trPr>
          <w:trHeight w:val="410"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1,624,673.62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597,541.09</w:t>
            </w:r>
          </w:p>
        </w:tc>
      </w:tr>
      <w:tr>
        <w:trPr>
          <w:trHeight w:val="410"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2,392,557.25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707,273.61</w:t>
            </w:r>
          </w:p>
        </w:tc>
      </w:tr>
      <w:tr>
        <w:trPr>
          <w:trHeight w:val="410"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165,150.00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0"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7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pacing w:val="-1"/>
                <w:sz w:val="18"/>
              </w:rPr>
              <w:t>4,182,380.87</w:t>
            </w:r>
            <w:r>
              <w:rPr>
                <w:rFonts w:ascii="Times New Roman"/>
                <w:spacing w:val="-1"/>
                <w:sz w:val="18"/>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pacing w:val="-1"/>
                <w:sz w:val="18"/>
              </w:rPr>
              <w:t>1,304,814.70</w:t>
            </w:r>
            <w:r>
              <w:rPr>
                <w:rFonts w:ascii="Times New Roman"/>
                <w:spacing w:val="-1"/>
                <w:sz w:val="18"/>
              </w:rPr>
            </w:r>
          </w:p>
        </w:tc>
      </w:tr>
    </w:tbl>
    <w:p>
      <w:pPr>
        <w:spacing w:line="240" w:lineRule="auto" w:before="5"/>
        <w:rPr>
          <w:rFonts w:ascii="宋体" w:hAnsi="宋体" w:cs="宋体" w:eastAsia="宋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）引起暂时性差异的资产或负债项目对应的暂时性差异</w:t>
      </w:r>
    </w:p>
    <w:p>
      <w:pPr>
        <w:spacing w:line="240" w:lineRule="auto" w:before="2"/>
        <w:rPr>
          <w:rFonts w:ascii="宋体" w:hAnsi="宋体" w:cs="宋体" w:eastAsia="宋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4196"/>
        <w:gridCol w:w="4172"/>
      </w:tblGrid>
      <w:tr>
        <w:trPr>
          <w:trHeight w:val="410" w:hRule="exact"/>
        </w:trPr>
        <w:tc>
          <w:tcPr>
            <w:tcW w:w="4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11"/>
              <w:jc w:val="right"/>
              <w:rPr>
                <w:rFonts w:ascii="宋体" w:hAnsi="宋体" w:cs="宋体" w:eastAsia="宋体" w:hint="default"/>
                <w:sz w:val="18"/>
                <w:szCs w:val="18"/>
              </w:rPr>
            </w:pPr>
            <w:r>
              <w:rPr>
                <w:rFonts w:ascii="宋体" w:hAnsi="宋体" w:cs="宋体" w:eastAsia="宋体" w:hint="default"/>
                <w:sz w:val="18"/>
                <w:szCs w:val="18"/>
              </w:rPr>
              <w:t>项目</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10" w:hRule="exact"/>
        </w:trPr>
        <w:tc>
          <w:tcPr>
            <w:tcW w:w="4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11,243,741.78</w:t>
            </w:r>
          </w:p>
        </w:tc>
      </w:tr>
      <w:tr>
        <w:trPr>
          <w:trHeight w:val="411" w:hRule="exact"/>
        </w:trPr>
        <w:tc>
          <w:tcPr>
            <w:tcW w:w="4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15,951,477.46</w:t>
            </w:r>
          </w:p>
        </w:tc>
      </w:tr>
      <w:tr>
        <w:trPr>
          <w:trHeight w:val="410" w:hRule="exact"/>
        </w:trPr>
        <w:tc>
          <w:tcPr>
            <w:tcW w:w="4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1,101,000.00</w:t>
            </w:r>
          </w:p>
        </w:tc>
      </w:tr>
      <w:tr>
        <w:trPr>
          <w:trHeight w:val="410" w:hRule="exact"/>
        </w:trPr>
        <w:tc>
          <w:tcPr>
            <w:tcW w:w="4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0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spacing w:val="-1"/>
                <w:sz w:val="18"/>
              </w:rPr>
              <w:t>28,296,219.24</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15</w:t>
      </w:r>
      <w:r>
        <w:rPr>
          <w:rFonts w:ascii="黑体" w:hAnsi="黑体" w:cs="黑体" w:eastAsia="黑体" w:hint="default"/>
          <w:sz w:val="21"/>
          <w:szCs w:val="21"/>
        </w:rPr>
        <w:t>．</w:t>
      </w:r>
      <w:r>
        <w:rPr>
          <w:rFonts w:ascii="黑体" w:hAnsi="黑体" w:cs="黑体" w:eastAsia="黑体" w:hint="default"/>
          <w:spacing w:val="-45"/>
          <w:sz w:val="21"/>
          <w:szCs w:val="21"/>
        </w:rPr>
        <w:t> </w:t>
      </w:r>
      <w:r>
        <w:rPr>
          <w:rFonts w:ascii="黑体" w:hAnsi="黑体" w:cs="黑体" w:eastAsia="黑体" w:hint="default"/>
          <w:sz w:val="21"/>
          <w:szCs w:val="21"/>
        </w:rPr>
        <w:t>资产减值准备</w:t>
      </w:r>
    </w:p>
    <w:p>
      <w:pPr>
        <w:spacing w:line="240" w:lineRule="auto" w:before="2"/>
        <w:rPr>
          <w:rFonts w:ascii="黑体" w:hAnsi="黑体" w:cs="黑体" w:eastAsia="黑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2360"/>
        <w:gridCol w:w="1238"/>
        <w:gridCol w:w="1227"/>
        <w:gridCol w:w="1171"/>
        <w:gridCol w:w="1121"/>
        <w:gridCol w:w="1309"/>
      </w:tblGrid>
      <w:tr>
        <w:trPr>
          <w:trHeight w:val="430" w:hRule="exact"/>
        </w:trPr>
        <w:tc>
          <w:tcPr>
            <w:tcW w:w="23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left="189" w:right="0"/>
              <w:jc w:val="left"/>
              <w:rPr>
                <w:rFonts w:ascii="Times New Roman" w:hAnsi="Times New Roman" w:cs="Times New Roman" w:eastAsia="Times New Roman" w:hint="default"/>
                <w:sz w:val="18"/>
                <w:szCs w:val="18"/>
              </w:rPr>
            </w:pPr>
            <w:r>
              <w:rPr>
                <w:rFonts w:ascii="Times New Roman"/>
                <w:sz w:val="18"/>
              </w:rPr>
              <w:t>2010-12-31</w:t>
            </w:r>
          </w:p>
        </w:tc>
        <w:tc>
          <w:tcPr>
            <w:tcW w:w="122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left="226" w:right="0"/>
              <w:jc w:val="left"/>
              <w:rPr>
                <w:rFonts w:ascii="Times New Roman" w:hAnsi="Times New Roman" w:cs="Times New Roman" w:eastAsia="Times New Roman" w:hint="default"/>
                <w:sz w:val="18"/>
                <w:szCs w:val="18"/>
              </w:rPr>
            </w:pPr>
            <w:r>
              <w:rPr>
                <w:rFonts w:ascii="Times New Roman"/>
                <w:sz w:val="18"/>
              </w:rPr>
              <w:t>2011-12-31</w:t>
            </w:r>
          </w:p>
        </w:tc>
      </w:tr>
      <w:tr>
        <w:trPr>
          <w:trHeight w:val="430" w:hRule="exact"/>
        </w:trPr>
        <w:tc>
          <w:tcPr>
            <w:tcW w:w="2360"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227"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09" w:type="dxa"/>
            <w:vMerge/>
            <w:tcBorders>
              <w:left w:val="single" w:sz="4" w:space="0" w:color="000000"/>
              <w:bottom w:val="single" w:sz="4" w:space="0" w:color="000000"/>
              <w:right w:val="single" w:sz="4" w:space="0" w:color="000000"/>
            </w:tcBorders>
          </w:tcPr>
          <w:p>
            <w:pPr/>
          </w:p>
        </w:tc>
      </w:tr>
      <w:tr>
        <w:trPr>
          <w:trHeight w:val="43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5,945,366.09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5,542,775.69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244,400.00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11,243,741.78</w:t>
            </w:r>
          </w:p>
        </w:tc>
      </w:tr>
    </w:tbl>
    <w:p>
      <w:pPr>
        <w:spacing w:after="0" w:line="240" w:lineRule="auto"/>
        <w:jc w:val="left"/>
        <w:rPr>
          <w:rFonts w:ascii="Times New Roman" w:hAnsi="Times New Roman" w:cs="Times New Roman" w:eastAsia="Times New Roman" w:hint="default"/>
          <w:sz w:val="18"/>
          <w:szCs w:val="18"/>
        </w:rPr>
        <w:sectPr>
          <w:pgSz w:w="11910" w:h="16840"/>
          <w:pgMar w:header="873" w:footer="344" w:top="1320" w:bottom="540" w:left="1200" w:right="0"/>
        </w:sectPr>
      </w:pPr>
    </w:p>
    <w:p>
      <w:pPr>
        <w:spacing w:line="240" w:lineRule="auto" w:before="3"/>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16</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应付票据</w:t>
      </w:r>
    </w:p>
    <w:p>
      <w:pPr>
        <w:spacing w:line="240" w:lineRule="auto" w:before="2"/>
        <w:rPr>
          <w:rFonts w:ascii="黑体" w:hAnsi="黑体" w:cs="黑体" w:eastAsia="黑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2753"/>
        <w:gridCol w:w="2854"/>
        <w:gridCol w:w="2833"/>
      </w:tblGrid>
      <w:tr>
        <w:trPr>
          <w:trHeight w:val="432"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430"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1764" w:right="0"/>
              <w:jc w:val="left"/>
              <w:rPr>
                <w:rFonts w:ascii="Times New Roman" w:hAnsi="Times New Roman" w:cs="Times New Roman" w:eastAsia="Times New Roman" w:hint="default"/>
                <w:sz w:val="18"/>
                <w:szCs w:val="18"/>
              </w:rPr>
            </w:pPr>
            <w:r>
              <w:rPr>
                <w:rFonts w:ascii="Times New Roman"/>
                <w:sz w:val="18"/>
              </w:rPr>
              <w:t>5,802,706.00</w:t>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17</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应付账款</w:t>
      </w:r>
    </w:p>
    <w:p>
      <w:pPr>
        <w:spacing w:line="240" w:lineRule="auto" w:before="2"/>
        <w:rPr>
          <w:rFonts w:ascii="黑体" w:hAnsi="黑体" w:cs="黑体" w:eastAsia="黑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2842"/>
        <w:gridCol w:w="2842"/>
        <w:gridCol w:w="2840"/>
      </w:tblGrid>
      <w:tr>
        <w:trPr>
          <w:trHeight w:val="43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2010-12-31</w:t>
            </w:r>
          </w:p>
        </w:tc>
      </w:tr>
      <w:tr>
        <w:trPr>
          <w:trHeight w:val="43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left="1694" w:right="0"/>
              <w:jc w:val="left"/>
              <w:rPr>
                <w:rFonts w:ascii="Times New Roman" w:hAnsi="Times New Roman" w:cs="Times New Roman" w:eastAsia="Times New Roman" w:hint="default"/>
                <w:sz w:val="18"/>
                <w:szCs w:val="18"/>
              </w:rPr>
            </w:pPr>
            <w:r>
              <w:rPr>
                <w:rFonts w:ascii="Times New Roman"/>
                <w:sz w:val="18"/>
              </w:rPr>
              <w:t>18,945,197.26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left="1779" w:right="0"/>
              <w:jc w:val="left"/>
              <w:rPr>
                <w:rFonts w:ascii="Times New Roman" w:hAnsi="Times New Roman" w:cs="Times New Roman" w:eastAsia="Times New Roman" w:hint="default"/>
                <w:sz w:val="18"/>
                <w:szCs w:val="18"/>
              </w:rPr>
            </w:pPr>
            <w:r>
              <w:rPr>
                <w:rFonts w:ascii="Times New Roman"/>
                <w:sz w:val="18"/>
              </w:rPr>
              <w:t>8,049,249.78</w:t>
            </w:r>
          </w:p>
        </w:tc>
      </w:tr>
    </w:tbl>
    <w:p>
      <w:pPr>
        <w:spacing w:line="240" w:lineRule="auto" w:before="5"/>
        <w:rPr>
          <w:rFonts w:ascii="黑体" w:hAnsi="黑体" w:cs="黑体" w:eastAsia="黑体" w:hint="default"/>
          <w:sz w:val="17"/>
          <w:szCs w:val="17"/>
        </w:rPr>
      </w:pPr>
    </w:p>
    <w:p>
      <w:pPr>
        <w:spacing w:line="362" w:lineRule="auto" w:before="36"/>
        <w:ind w:left="600" w:right="178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）应付账款期末余额中无欠持有本公司</w:t>
      </w:r>
      <w:r>
        <w:rPr>
          <w:rFonts w:ascii="宋体" w:hAnsi="宋体" w:cs="宋体" w:eastAsia="宋体" w:hint="default"/>
          <w:spacing w:val="-61"/>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w:t>
      </w:r>
      <w:r>
        <w:rPr>
          <w:rFonts w:ascii="宋体" w:hAnsi="宋体" w:cs="宋体" w:eastAsia="宋体" w:hint="default"/>
          <w:w w:val="100"/>
          <w:sz w:val="21"/>
          <w:szCs w:val="21"/>
        </w:rPr>
        <w:t> </w:t>
      </w:r>
      <w:r>
        <w:rPr>
          <w:rFonts w:ascii="宋体" w:hAnsi="宋体" w:cs="宋体" w:eastAsia="宋体" w:hint="default"/>
          <w:sz w:val="21"/>
          <w:szCs w:val="21"/>
        </w:rPr>
        <w:t>项；</w:t>
      </w:r>
    </w:p>
    <w:p>
      <w:pPr>
        <w:spacing w:line="240" w:lineRule="auto" w:before="5"/>
        <w:rPr>
          <w:rFonts w:ascii="宋体" w:hAnsi="宋体" w:cs="宋体" w:eastAsia="宋体" w:hint="default"/>
          <w:sz w:val="16"/>
          <w:szCs w:val="16"/>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）应付账款期末余额中无应付关联公司款项；</w:t>
      </w:r>
    </w:p>
    <w:p>
      <w:pPr>
        <w:spacing w:line="240" w:lineRule="auto" w:before="6"/>
        <w:rPr>
          <w:rFonts w:ascii="宋体" w:hAnsi="宋体" w:cs="宋体" w:eastAsia="宋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）应付账款期末余额中无超过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年的大额款项。</w:t>
      </w:r>
    </w:p>
    <w:p>
      <w:pPr>
        <w:spacing w:line="240" w:lineRule="auto" w:before="7"/>
        <w:rPr>
          <w:rFonts w:ascii="宋体" w:hAnsi="宋体" w:cs="宋体" w:eastAsia="宋体" w:hint="default"/>
          <w:sz w:val="20"/>
          <w:szCs w:val="20"/>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18</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预收款项</w:t>
      </w:r>
    </w:p>
    <w:p>
      <w:pPr>
        <w:spacing w:line="240" w:lineRule="auto" w:before="2"/>
        <w:rPr>
          <w:rFonts w:ascii="黑体" w:hAnsi="黑体" w:cs="黑体" w:eastAsia="黑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2825"/>
        <w:gridCol w:w="2816"/>
        <w:gridCol w:w="2883"/>
      </w:tblGrid>
      <w:tr>
        <w:trPr>
          <w:trHeight w:val="432"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430"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1756" w:right="0"/>
              <w:jc w:val="left"/>
              <w:rPr>
                <w:rFonts w:ascii="Times New Roman" w:hAnsi="Times New Roman" w:cs="Times New Roman" w:eastAsia="Times New Roman" w:hint="default"/>
                <w:sz w:val="18"/>
                <w:szCs w:val="18"/>
              </w:rPr>
            </w:pPr>
            <w:r>
              <w:rPr>
                <w:rFonts w:ascii="Times New Roman"/>
                <w:sz w:val="18"/>
              </w:rPr>
              <w:t>3,693,347.17</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1824" w:right="0"/>
              <w:jc w:val="left"/>
              <w:rPr>
                <w:rFonts w:ascii="Times New Roman" w:hAnsi="Times New Roman" w:cs="Times New Roman" w:eastAsia="Times New Roman" w:hint="default"/>
                <w:sz w:val="18"/>
                <w:szCs w:val="18"/>
              </w:rPr>
            </w:pPr>
            <w:r>
              <w:rPr>
                <w:rFonts w:ascii="Times New Roman"/>
                <w:sz w:val="18"/>
              </w:rPr>
              <w:t>1,610,184.59</w:t>
            </w:r>
          </w:p>
        </w:tc>
      </w:tr>
    </w:tbl>
    <w:p>
      <w:pPr>
        <w:spacing w:line="240" w:lineRule="auto" w:before="5"/>
        <w:rPr>
          <w:rFonts w:ascii="黑体" w:hAnsi="黑体" w:cs="黑体" w:eastAsia="黑体" w:hint="default"/>
          <w:sz w:val="17"/>
          <w:szCs w:val="17"/>
        </w:rPr>
      </w:pPr>
    </w:p>
    <w:p>
      <w:pPr>
        <w:spacing w:line="362" w:lineRule="auto" w:before="36"/>
        <w:ind w:left="600" w:right="178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）预收账款期末余额中无欠持有本公司</w:t>
      </w:r>
      <w:r>
        <w:rPr>
          <w:rFonts w:ascii="宋体" w:hAnsi="宋体" w:cs="宋体" w:eastAsia="宋体" w:hint="default"/>
          <w:spacing w:val="-61"/>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（含</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w:t>
      </w:r>
      <w:r>
        <w:rPr>
          <w:rFonts w:ascii="宋体" w:hAnsi="宋体" w:cs="宋体" w:eastAsia="宋体" w:hint="default"/>
          <w:w w:val="100"/>
          <w:sz w:val="21"/>
          <w:szCs w:val="21"/>
        </w:rPr>
        <w:t> </w:t>
      </w:r>
      <w:r>
        <w:rPr>
          <w:rFonts w:ascii="宋体" w:hAnsi="宋体" w:cs="宋体" w:eastAsia="宋体" w:hint="default"/>
          <w:sz w:val="21"/>
          <w:szCs w:val="21"/>
        </w:rPr>
        <w:t>项；</w:t>
      </w:r>
    </w:p>
    <w:p>
      <w:pPr>
        <w:spacing w:line="240" w:lineRule="auto" w:before="7"/>
        <w:rPr>
          <w:rFonts w:ascii="宋体" w:hAnsi="宋体" w:cs="宋体" w:eastAsia="宋体" w:hint="default"/>
          <w:sz w:val="16"/>
          <w:szCs w:val="16"/>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）预收账款期末余额中无预收关联公司款项；</w:t>
      </w:r>
    </w:p>
    <w:p>
      <w:pPr>
        <w:spacing w:line="240" w:lineRule="auto" w:before="5"/>
        <w:rPr>
          <w:rFonts w:ascii="宋体" w:hAnsi="宋体" w:cs="宋体" w:eastAsia="宋体" w:hint="default"/>
          <w:sz w:val="24"/>
          <w:szCs w:val="24"/>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）预收账款期末余额中无账龄超过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年的大额预收账款。</w:t>
      </w:r>
    </w:p>
    <w:p>
      <w:pPr>
        <w:spacing w:line="240" w:lineRule="auto" w:before="1"/>
        <w:rPr>
          <w:rFonts w:ascii="宋体" w:hAnsi="宋体" w:cs="宋体" w:eastAsia="宋体" w:hint="default"/>
          <w:sz w:val="21"/>
          <w:szCs w:val="21"/>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19</w:t>
      </w:r>
      <w:r>
        <w:rPr>
          <w:rFonts w:ascii="黑体" w:hAnsi="黑体" w:cs="黑体" w:eastAsia="黑体" w:hint="default"/>
          <w:sz w:val="21"/>
          <w:szCs w:val="21"/>
        </w:rPr>
        <w:t>．</w:t>
      </w:r>
      <w:r>
        <w:rPr>
          <w:rFonts w:ascii="黑体" w:hAnsi="黑体" w:cs="黑体" w:eastAsia="黑体" w:hint="default"/>
          <w:spacing w:val="-45"/>
          <w:sz w:val="21"/>
          <w:szCs w:val="21"/>
        </w:rPr>
        <w:t> </w:t>
      </w:r>
      <w:r>
        <w:rPr>
          <w:rFonts w:ascii="黑体" w:hAnsi="黑体" w:cs="黑体" w:eastAsia="黑体" w:hint="default"/>
          <w:sz w:val="21"/>
          <w:szCs w:val="21"/>
        </w:rPr>
        <w:t>应付职工薪酬</w:t>
      </w:r>
    </w:p>
    <w:p>
      <w:pPr>
        <w:spacing w:line="240" w:lineRule="auto" w:before="2"/>
        <w:rPr>
          <w:rFonts w:ascii="黑体" w:hAnsi="黑体" w:cs="黑体" w:eastAsia="黑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2938"/>
        <w:gridCol w:w="1454"/>
        <w:gridCol w:w="1340"/>
        <w:gridCol w:w="1342"/>
        <w:gridCol w:w="1450"/>
      </w:tblGrid>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2010-12-31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2011-12-31</w:t>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4,433,902.98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152,193,960.47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147,975,994.56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8,651,868.89</w:t>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3,030,418.52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3,030,418.52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12,048,731.07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11,955,555.07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93,176.00</w:t>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其中：医疗保险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3,727,194.27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3,698,136.57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29,057.70</w:t>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养老保险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7,334,870.94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7,277,657.54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57,213.40</w:t>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528,294.79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524,484.19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3,810.60</w:t>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工伤保险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221,816.83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220,516.03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1,300.80</w:t>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生育保险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236,554.24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234,760.74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1,793.50</w:t>
            </w:r>
          </w:p>
        </w:tc>
      </w:tr>
      <w:tr>
        <w:trPr>
          <w:trHeight w:val="43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80,473.73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9,387,226.00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9,451,027.73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16,672.00</w:t>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290,463.30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290,463.30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641"/>
          <w:pgSz w:w="11910" w:h="16840"/>
          <w:pgMar w:footer="344" w:header="873" w:top="1320" w:bottom="540" w:left="1200" w:right="0"/>
        </w:sectPr>
      </w:pPr>
    </w:p>
    <w:p>
      <w:pPr>
        <w:spacing w:line="240" w:lineRule="auto" w:before="10"/>
        <w:rPr>
          <w:rFonts w:ascii="黑体" w:hAnsi="黑体" w:cs="黑体" w:eastAsia="黑体" w:hint="default"/>
          <w:sz w:val="8"/>
          <w:szCs w:val="8"/>
        </w:rPr>
      </w:pPr>
    </w:p>
    <w:tbl>
      <w:tblPr>
        <w:tblW w:w="0" w:type="auto"/>
        <w:jc w:val="left"/>
        <w:tblInd w:w="487" w:type="dxa"/>
        <w:tblLayout w:type="fixed"/>
        <w:tblCellMar>
          <w:top w:w="0" w:type="dxa"/>
          <w:left w:w="0" w:type="dxa"/>
          <w:bottom w:w="0" w:type="dxa"/>
          <w:right w:w="0" w:type="dxa"/>
        </w:tblCellMar>
        <w:tblLook w:val="01E0"/>
      </w:tblPr>
      <w:tblGrid>
        <w:gridCol w:w="2938"/>
        <w:gridCol w:w="1454"/>
        <w:gridCol w:w="1340"/>
        <w:gridCol w:w="1342"/>
        <w:gridCol w:w="1450"/>
      </w:tblGrid>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282"/>
              <w:jc w:val="right"/>
              <w:rPr>
                <w:rFonts w:ascii="宋体" w:hAnsi="宋体" w:cs="宋体" w:eastAsia="宋体" w:hint="default"/>
                <w:sz w:val="18"/>
                <w:szCs w:val="18"/>
              </w:rPr>
            </w:pPr>
            <w:r>
              <w:rPr>
                <w:rFonts w:ascii="宋体" w:hAnsi="宋体" w:cs="宋体" w:eastAsia="宋体" w:hint="default"/>
                <w:sz w:val="18"/>
                <w:szCs w:val="18"/>
              </w:rPr>
              <w:t>项目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2010-12-31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2011-12-31</w:t>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七、辞退福利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28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4,514,376.71</w:t>
            </w:r>
            <w:r>
              <w:rPr>
                <w:rFonts w:ascii="Times New Roman"/>
                <w:spacing w:val="-1"/>
                <w:sz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176,950,799.36</w:t>
            </w:r>
            <w:r>
              <w:rPr>
                <w:rFonts w:ascii="Times New Roman"/>
                <w:spacing w:val="-1"/>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172,703,459.18</w:t>
            </w:r>
            <w:r>
              <w:rPr>
                <w:rFonts w:ascii="Times New Roman"/>
                <w:spacing w:val="-1"/>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8,761,716.89</w:t>
            </w:r>
            <w:r>
              <w:rPr>
                <w:rFonts w:ascii="Times New Roman"/>
                <w:spacing w:val="-1"/>
                <w:sz w:val="18"/>
              </w:rPr>
            </w:r>
          </w:p>
        </w:tc>
      </w:tr>
    </w:tbl>
    <w:p>
      <w:pPr>
        <w:spacing w:line="240" w:lineRule="auto" w:before="5"/>
        <w:rPr>
          <w:rFonts w:ascii="黑体" w:hAnsi="黑体" w:cs="黑体" w:eastAsia="黑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）应付职工薪酬中无属于拖欠性质的余额；</w:t>
      </w:r>
    </w:p>
    <w:p>
      <w:pPr>
        <w:spacing w:line="240" w:lineRule="auto" w:before="4"/>
        <w:rPr>
          <w:rFonts w:ascii="宋体" w:hAnsi="宋体" w:cs="宋体" w:eastAsia="宋体" w:hint="default"/>
          <w:sz w:val="23"/>
          <w:szCs w:val="23"/>
        </w:rPr>
      </w:pPr>
    </w:p>
    <w:p>
      <w:pPr>
        <w:spacing w:line="364" w:lineRule="auto" w:before="0"/>
        <w:ind w:left="600" w:right="1788"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）工会经费和职工教育经费金额</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290,463.30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元，无非货币性福利余额，无因解除劳</w:t>
      </w:r>
      <w:r>
        <w:rPr>
          <w:rFonts w:ascii="宋体" w:hAnsi="宋体" w:cs="宋体" w:eastAsia="宋体" w:hint="default"/>
          <w:w w:val="100"/>
          <w:sz w:val="21"/>
          <w:szCs w:val="21"/>
        </w:rPr>
        <w:t> </w:t>
      </w:r>
      <w:r>
        <w:rPr>
          <w:rFonts w:ascii="宋体" w:hAnsi="宋体" w:cs="宋体" w:eastAsia="宋体" w:hint="default"/>
          <w:sz w:val="21"/>
          <w:szCs w:val="21"/>
        </w:rPr>
        <w:t>动关系给予补偿余额；</w:t>
      </w:r>
    </w:p>
    <w:p>
      <w:pPr>
        <w:spacing w:line="240" w:lineRule="auto" w:before="2"/>
        <w:rPr>
          <w:rFonts w:ascii="宋体" w:hAnsi="宋体" w:cs="宋体" w:eastAsia="宋体" w:hint="default"/>
          <w:sz w:val="16"/>
          <w:szCs w:val="16"/>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）本期末应付职工薪酬余额于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月发放完毕。</w:t>
      </w:r>
    </w:p>
    <w:p>
      <w:pPr>
        <w:spacing w:line="240" w:lineRule="auto" w:before="7"/>
        <w:rPr>
          <w:rFonts w:ascii="宋体" w:hAnsi="宋体" w:cs="宋体" w:eastAsia="宋体" w:hint="default"/>
          <w:sz w:val="20"/>
          <w:szCs w:val="20"/>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20</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应交税费</w:t>
      </w:r>
    </w:p>
    <w:p>
      <w:pPr>
        <w:spacing w:line="240" w:lineRule="auto" w:before="4"/>
        <w:rPr>
          <w:rFonts w:ascii="黑体" w:hAnsi="黑体" w:cs="黑体" w:eastAsia="黑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2789"/>
        <w:gridCol w:w="2789"/>
        <w:gridCol w:w="2792"/>
      </w:tblGrid>
      <w:tr>
        <w:trPr>
          <w:trHeight w:val="44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2011-12-31</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451"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-6,016,975.11</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-2,959,328.29</w:t>
            </w:r>
          </w:p>
        </w:tc>
      </w:tr>
      <w:tr>
        <w:trPr>
          <w:trHeight w:val="44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988,252.04</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-128,036.45</w:t>
            </w:r>
          </w:p>
        </w:tc>
      </w:tr>
      <w:tr>
        <w:trPr>
          <w:trHeight w:val="451"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328,258.11</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24,303.91</w:t>
            </w:r>
          </w:p>
        </w:tc>
      </w:tr>
      <w:tr>
        <w:trPr>
          <w:trHeight w:val="44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9,159,978.81</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2,948,900.49</w:t>
            </w:r>
          </w:p>
        </w:tc>
      </w:tr>
      <w:tr>
        <w:trPr>
          <w:trHeight w:val="452"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543,363.25</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712,827.52</w:t>
            </w:r>
          </w:p>
        </w:tc>
      </w:tr>
      <w:tr>
        <w:trPr>
          <w:trHeight w:val="44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242,878.56</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9,328.23</w:t>
            </w:r>
          </w:p>
        </w:tc>
      </w:tr>
      <w:tr>
        <w:trPr>
          <w:trHeight w:val="451"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39,190.55</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13,871.34</w:t>
            </w:r>
          </w:p>
        </w:tc>
      </w:tr>
      <w:tr>
        <w:trPr>
          <w:trHeight w:val="449"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14,341.70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6,771.45</w:t>
            </w:r>
          </w:p>
        </w:tc>
      </w:tr>
      <w:tr>
        <w:trPr>
          <w:trHeight w:val="451"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5,299,287.91</w:t>
            </w:r>
            <w:r>
              <w:rPr>
                <w:rFonts w:ascii="Times New Roman"/>
                <w:spacing w:val="-1"/>
                <w:sz w:val="18"/>
              </w:rPr>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pacing w:val="-1"/>
                <w:sz w:val="18"/>
              </w:rPr>
              <w:t>628,638.20</w:t>
            </w:r>
            <w:r>
              <w:rPr>
                <w:rFonts w:ascii="Times New Roman"/>
                <w:spacing w:val="-1"/>
                <w:sz w:val="18"/>
              </w:rPr>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21</w:t>
      </w:r>
      <w:r>
        <w:rPr>
          <w:rFonts w:ascii="黑体" w:hAnsi="黑体" w:cs="黑体" w:eastAsia="黑体" w:hint="default"/>
          <w:sz w:val="21"/>
          <w:szCs w:val="21"/>
        </w:rPr>
        <w:t>．</w:t>
      </w:r>
      <w:r>
        <w:rPr>
          <w:rFonts w:ascii="黑体" w:hAnsi="黑体" w:cs="黑体" w:eastAsia="黑体" w:hint="default"/>
          <w:spacing w:val="-43"/>
          <w:sz w:val="21"/>
          <w:szCs w:val="21"/>
        </w:rPr>
        <w:t> </w:t>
      </w:r>
      <w:r>
        <w:rPr>
          <w:rFonts w:ascii="黑体" w:hAnsi="黑体" w:cs="黑体" w:eastAsia="黑体" w:hint="default"/>
          <w:sz w:val="21"/>
          <w:szCs w:val="21"/>
        </w:rPr>
        <w:t>其他应付款</w:t>
      </w:r>
    </w:p>
    <w:p>
      <w:pPr>
        <w:spacing w:line="240" w:lineRule="auto" w:before="2"/>
        <w:rPr>
          <w:rFonts w:ascii="黑体" w:hAnsi="黑体" w:cs="黑体" w:eastAsia="黑体" w:hint="default"/>
          <w:sz w:val="3"/>
          <w:szCs w:val="3"/>
        </w:rPr>
      </w:pPr>
    </w:p>
    <w:tbl>
      <w:tblPr>
        <w:tblW w:w="0" w:type="auto"/>
        <w:jc w:val="left"/>
        <w:tblInd w:w="595" w:type="dxa"/>
        <w:tblLayout w:type="fixed"/>
        <w:tblCellMar>
          <w:top w:w="0" w:type="dxa"/>
          <w:left w:w="0" w:type="dxa"/>
          <w:bottom w:w="0" w:type="dxa"/>
          <w:right w:w="0" w:type="dxa"/>
        </w:tblCellMar>
        <w:tblLook w:val="01E0"/>
      </w:tblPr>
      <w:tblGrid>
        <w:gridCol w:w="2720"/>
        <w:gridCol w:w="2847"/>
        <w:gridCol w:w="2849"/>
      </w:tblGrid>
      <w:tr>
        <w:trPr>
          <w:trHeight w:val="45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996"/>
              <w:jc w:val="right"/>
              <w:rPr>
                <w:rFonts w:ascii="Times New Roman" w:hAnsi="Times New Roman" w:cs="Times New Roman" w:eastAsia="Times New Roman" w:hint="default"/>
                <w:sz w:val="18"/>
                <w:szCs w:val="18"/>
              </w:rPr>
            </w:pPr>
            <w:r>
              <w:rPr>
                <w:rFonts w:ascii="Times New Roman"/>
                <w:spacing w:val="-1"/>
                <w:sz w:val="18"/>
              </w:rPr>
              <w:t>2010-12-31</w:t>
            </w:r>
            <w:r>
              <w:rPr>
                <w:rFonts w:ascii="Times New Roman"/>
                <w:sz w:val="18"/>
              </w:rPr>
            </w:r>
          </w:p>
        </w:tc>
      </w:tr>
      <w:tr>
        <w:trPr>
          <w:trHeight w:val="449"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left="1788" w:right="0"/>
              <w:jc w:val="left"/>
              <w:rPr>
                <w:rFonts w:ascii="Times New Roman" w:hAnsi="Times New Roman" w:cs="Times New Roman" w:eastAsia="Times New Roman" w:hint="default"/>
                <w:sz w:val="18"/>
                <w:szCs w:val="18"/>
              </w:rPr>
            </w:pPr>
            <w:r>
              <w:rPr>
                <w:rFonts w:ascii="Times New Roman"/>
                <w:sz w:val="18"/>
              </w:rPr>
              <w:t>2,533,170.39</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946"/>
              <w:jc w:val="right"/>
              <w:rPr>
                <w:rFonts w:ascii="Times New Roman" w:hAnsi="Times New Roman" w:cs="Times New Roman" w:eastAsia="Times New Roman" w:hint="default"/>
                <w:sz w:val="18"/>
                <w:szCs w:val="18"/>
              </w:rPr>
            </w:pPr>
            <w:r>
              <w:rPr>
                <w:rFonts w:ascii="Times New Roman"/>
                <w:spacing w:val="-1"/>
                <w:sz w:val="18"/>
              </w:rPr>
              <w:t>1,512,791.49</w:t>
            </w:r>
          </w:p>
        </w:tc>
      </w:tr>
    </w:tbl>
    <w:p>
      <w:pPr>
        <w:spacing w:line="240" w:lineRule="auto" w:before="5"/>
        <w:rPr>
          <w:rFonts w:ascii="黑体" w:hAnsi="黑体" w:cs="黑体" w:eastAsia="黑体" w:hint="default"/>
          <w:sz w:val="17"/>
          <w:szCs w:val="17"/>
        </w:rPr>
      </w:pPr>
    </w:p>
    <w:p>
      <w:pPr>
        <w:spacing w:line="364" w:lineRule="auto" w:before="36"/>
        <w:ind w:left="600" w:right="1269" w:firstLine="419"/>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）其他应付款期末余额中无欠持有本公司 </w:t>
      </w:r>
      <w:r>
        <w:rPr>
          <w:rFonts w:ascii="Times New Roman" w:hAnsi="Times New Roman" w:cs="Times New Roman" w:eastAsia="Times New Roman" w:hint="default"/>
          <w:spacing w:val="-9"/>
          <w:sz w:val="21"/>
          <w:szCs w:val="21"/>
        </w:rPr>
        <w:t>5%</w:t>
      </w:r>
      <w:r>
        <w:rPr>
          <w:rFonts w:ascii="宋体" w:hAnsi="宋体" w:cs="宋体" w:eastAsia="宋体" w:hint="default"/>
          <w:spacing w:val="-9"/>
          <w:sz w:val="21"/>
          <w:szCs w:val="21"/>
        </w:rPr>
        <w:t>（含</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）以上表决权股份的股东单位款</w:t>
      </w:r>
      <w:r>
        <w:rPr>
          <w:rFonts w:ascii="宋体" w:hAnsi="宋体" w:cs="宋体" w:eastAsia="宋体" w:hint="default"/>
          <w:w w:val="100"/>
          <w:sz w:val="21"/>
          <w:szCs w:val="21"/>
        </w:rPr>
        <w:t> </w:t>
      </w:r>
      <w:r>
        <w:rPr>
          <w:rFonts w:ascii="宋体" w:hAnsi="宋体" w:cs="宋体" w:eastAsia="宋体" w:hint="default"/>
          <w:sz w:val="21"/>
          <w:szCs w:val="21"/>
        </w:rPr>
        <w:t>项；</w:t>
      </w:r>
    </w:p>
    <w:p>
      <w:pPr>
        <w:spacing w:line="240" w:lineRule="auto" w:before="3"/>
        <w:rPr>
          <w:rFonts w:ascii="宋体" w:hAnsi="宋体" w:cs="宋体" w:eastAsia="宋体" w:hint="default"/>
          <w:sz w:val="17"/>
          <w:szCs w:val="17"/>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）其他应付款期末余额中应付关联公司款项详见本报告附注七、</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p>
      <w:pPr>
        <w:spacing w:line="240" w:lineRule="auto" w:before="11"/>
        <w:rPr>
          <w:rFonts w:ascii="宋体" w:hAnsi="宋体" w:cs="宋体" w:eastAsia="宋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）其他付账款期末余额中无超过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年的大额款项。</w:t>
      </w:r>
    </w:p>
    <w:p>
      <w:pPr>
        <w:spacing w:line="240" w:lineRule="auto" w:before="7"/>
        <w:rPr>
          <w:rFonts w:ascii="宋体" w:hAnsi="宋体" w:cs="宋体" w:eastAsia="宋体" w:hint="default"/>
          <w:sz w:val="20"/>
          <w:szCs w:val="20"/>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22</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其他非流动负债</w:t>
      </w:r>
    </w:p>
    <w:p>
      <w:pPr>
        <w:spacing w:after="0"/>
        <w:jc w:val="left"/>
        <w:rPr>
          <w:rFonts w:ascii="黑体" w:hAnsi="黑体" w:cs="黑体" w:eastAsia="黑体" w:hint="default"/>
          <w:sz w:val="21"/>
          <w:szCs w:val="21"/>
        </w:rPr>
        <w:sectPr>
          <w:pgSz w:w="11910" w:h="16840"/>
          <w:pgMar w:header="873" w:footer="344" w:top="1320" w:bottom="540" w:left="1200" w:right="0"/>
        </w:sectPr>
      </w:pPr>
    </w:p>
    <w:p>
      <w:pPr>
        <w:spacing w:line="240" w:lineRule="auto" w:before="10"/>
        <w:rPr>
          <w:rFonts w:ascii="黑体" w:hAnsi="黑体" w:cs="黑体" w:eastAsia="黑体" w:hint="default"/>
          <w:sz w:val="8"/>
          <w:szCs w:val="8"/>
        </w:rPr>
      </w:pPr>
    </w:p>
    <w:tbl>
      <w:tblPr>
        <w:tblW w:w="0" w:type="auto"/>
        <w:jc w:val="left"/>
        <w:tblInd w:w="564" w:type="dxa"/>
        <w:tblLayout w:type="fixed"/>
        <w:tblCellMar>
          <w:top w:w="0" w:type="dxa"/>
          <w:left w:w="0" w:type="dxa"/>
          <w:bottom w:w="0" w:type="dxa"/>
          <w:right w:w="0" w:type="dxa"/>
        </w:tblCellMar>
        <w:tblLook w:val="01E0"/>
      </w:tblPr>
      <w:tblGrid>
        <w:gridCol w:w="2780"/>
        <w:gridCol w:w="2816"/>
        <w:gridCol w:w="2785"/>
      </w:tblGrid>
      <w:tr>
        <w:trPr>
          <w:trHeight w:val="41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2011-12-31</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410"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科技研发资助资金</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3,000,000.00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10"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科技发展专项资金</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600,000.00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10"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3,600,000.00</w:t>
            </w:r>
            <w:r>
              <w:rPr>
                <w:rFonts w:ascii="Times New Roman"/>
                <w:spacing w:val="-1"/>
                <w:sz w:val="18"/>
              </w:rPr>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4,200,000.00</w:t>
            </w:r>
            <w:r>
              <w:rPr>
                <w:rFonts w:ascii="Times New Roman"/>
                <w:spacing w:val="-1"/>
                <w:sz w:val="18"/>
              </w:rPr>
            </w:r>
          </w:p>
        </w:tc>
      </w:tr>
    </w:tbl>
    <w:p>
      <w:pPr>
        <w:spacing w:line="240" w:lineRule="auto" w:before="5"/>
        <w:rPr>
          <w:rFonts w:ascii="黑体" w:hAnsi="黑体" w:cs="黑体" w:eastAsia="黑体" w:hint="default"/>
          <w:sz w:val="17"/>
          <w:szCs w:val="17"/>
        </w:rPr>
      </w:pPr>
    </w:p>
    <w:p>
      <w:pPr>
        <w:spacing w:line="362" w:lineRule="auto" w:before="36"/>
        <w:ind w:left="600" w:right="1791"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）根据深科工贸信计财字</w:t>
      </w:r>
      <w:r>
        <w:rPr>
          <w:rFonts w:ascii="Times New Roman" w:hAnsi="Times New Roman" w:cs="Times New Roman" w:eastAsia="Times New Roman" w:hint="default"/>
          <w:sz w:val="21"/>
          <w:szCs w:val="21"/>
        </w:rPr>
        <w:t>[2011]223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号《关于下达</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年度深圳市市级研究开发中</w:t>
      </w:r>
      <w:r>
        <w:rPr>
          <w:rFonts w:ascii="宋体" w:hAnsi="宋体" w:cs="宋体" w:eastAsia="宋体" w:hint="default"/>
          <w:w w:val="100"/>
          <w:sz w:val="21"/>
          <w:szCs w:val="21"/>
        </w:rPr>
        <w:t> </w:t>
      </w:r>
      <w:r>
        <w:rPr>
          <w:rFonts w:ascii="宋体" w:hAnsi="宋体" w:cs="宋体" w:eastAsia="宋体" w:hint="default"/>
          <w:sz w:val="21"/>
          <w:szCs w:val="21"/>
        </w:rPr>
        <w:t>心（技术中心类）建设资助资金计划的通知》，本公司于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日收深圳市财政</w:t>
      </w:r>
      <w:r>
        <w:rPr>
          <w:rFonts w:ascii="宋体" w:hAnsi="宋体" w:cs="宋体" w:eastAsia="宋体" w:hint="default"/>
          <w:w w:val="100"/>
          <w:sz w:val="21"/>
          <w:szCs w:val="21"/>
        </w:rPr>
        <w:t> </w:t>
      </w:r>
      <w:r>
        <w:rPr>
          <w:rFonts w:ascii="宋体" w:hAnsi="宋体" w:cs="宋体" w:eastAsia="宋体" w:hint="default"/>
          <w:sz w:val="21"/>
          <w:szCs w:val="21"/>
        </w:rPr>
        <w:t>委员会拨付的购置 </w:t>
      </w:r>
      <w:r>
        <w:rPr>
          <w:rFonts w:ascii="Times New Roman" w:hAnsi="Times New Roman" w:cs="Times New Roman" w:eastAsia="Times New Roman" w:hint="default"/>
          <w:sz w:val="21"/>
          <w:szCs w:val="21"/>
        </w:rPr>
        <w:t>IBM </w:t>
      </w:r>
      <w:r>
        <w:rPr>
          <w:rFonts w:ascii="宋体" w:hAnsi="宋体" w:cs="宋体" w:eastAsia="宋体" w:hint="default"/>
          <w:sz w:val="21"/>
          <w:szCs w:val="21"/>
        </w:rPr>
        <w:t>服务器、</w:t>
      </w:r>
      <w:r>
        <w:rPr>
          <w:rFonts w:ascii="Times New Roman" w:hAnsi="Times New Roman" w:cs="Times New Roman" w:eastAsia="Times New Roman" w:hint="default"/>
          <w:sz w:val="21"/>
          <w:szCs w:val="21"/>
        </w:rPr>
        <w:t>IBM </w:t>
      </w:r>
      <w:r>
        <w:rPr>
          <w:rFonts w:ascii="宋体" w:hAnsi="宋体" w:cs="宋体" w:eastAsia="宋体" w:hint="default"/>
          <w:sz w:val="21"/>
          <w:szCs w:val="21"/>
        </w:rPr>
        <w:t>磁盘存储、</w:t>
      </w:r>
      <w:r>
        <w:rPr>
          <w:rFonts w:ascii="Times New Roman" w:hAnsi="Times New Roman" w:cs="Times New Roman" w:eastAsia="Times New Roman" w:hint="default"/>
          <w:sz w:val="21"/>
          <w:szCs w:val="21"/>
        </w:rPr>
        <w:t>IBM </w:t>
      </w:r>
      <w:r>
        <w:rPr>
          <w:rFonts w:ascii="宋体" w:hAnsi="宋体" w:cs="宋体" w:eastAsia="宋体" w:hint="default"/>
          <w:sz w:val="21"/>
          <w:szCs w:val="21"/>
        </w:rPr>
        <w:t>中间件、数据库 </w:t>
      </w:r>
      <w:r>
        <w:rPr>
          <w:rFonts w:ascii="Times New Roman" w:hAnsi="Times New Roman" w:cs="Times New Roman" w:eastAsia="Times New Roman" w:hint="default"/>
          <w:spacing w:val="-3"/>
          <w:sz w:val="21"/>
          <w:szCs w:val="21"/>
        </w:rPr>
        <w:t>ORACLE</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等科技研</w:t>
      </w:r>
      <w:r>
        <w:rPr>
          <w:rFonts w:ascii="宋体" w:hAnsi="宋体" w:cs="宋体" w:eastAsia="宋体" w:hint="default"/>
          <w:w w:val="100"/>
          <w:sz w:val="21"/>
          <w:szCs w:val="21"/>
        </w:rPr>
        <w:t> </w:t>
      </w:r>
      <w:r>
        <w:rPr>
          <w:rFonts w:ascii="宋体" w:hAnsi="宋体" w:cs="宋体" w:eastAsia="宋体" w:hint="default"/>
          <w:spacing w:val="-2"/>
          <w:w w:val="100"/>
          <w:sz w:val="21"/>
          <w:szCs w:val="21"/>
        </w:rPr>
        <w:t>发资助资金</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300</w:t>
      </w:r>
      <w:r>
        <w:rPr>
          <w:rFonts w:ascii="Times New Roman" w:hAnsi="Times New Roman" w:cs="Times New Roman" w:eastAsia="Times New Roman" w:hint="default"/>
          <w:spacing w:val="-27"/>
          <w:w w:val="100"/>
          <w:sz w:val="21"/>
          <w:szCs w:val="21"/>
        </w:rPr>
        <w:t> </w:t>
      </w:r>
      <w:r>
        <w:rPr>
          <w:rFonts w:ascii="宋体" w:hAnsi="宋体" w:cs="宋体" w:eastAsia="宋体" w:hint="default"/>
          <w:spacing w:val="-5"/>
          <w:w w:val="100"/>
          <w:sz w:val="21"/>
          <w:szCs w:val="21"/>
        </w:rPr>
        <w:t>万元，该项目资金使用需要报告市科工贸信委技术改造发展处和市财政委科</w:t>
      </w:r>
    </w:p>
    <w:p>
      <w:pPr>
        <w:spacing w:line="362" w:lineRule="auto" w:before="30"/>
        <w:ind w:left="600" w:right="1786" w:firstLine="0"/>
        <w:jc w:val="left"/>
        <w:rPr>
          <w:rFonts w:ascii="宋体" w:hAnsi="宋体" w:cs="宋体" w:eastAsia="宋体" w:hint="default"/>
          <w:sz w:val="21"/>
          <w:szCs w:val="21"/>
        </w:rPr>
      </w:pPr>
      <w:r>
        <w:rPr>
          <w:rFonts w:ascii="宋体" w:hAnsi="宋体" w:cs="宋体" w:eastAsia="宋体" w:hint="default"/>
          <w:sz w:val="21"/>
          <w:szCs w:val="21"/>
        </w:rPr>
        <w:t>技工贸和金融处批准，资金使用完毕须及时完成审计。截止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日，该项目尚</w:t>
      </w:r>
      <w:r>
        <w:rPr>
          <w:rFonts w:ascii="宋体" w:hAnsi="宋体" w:cs="宋体" w:eastAsia="宋体" w:hint="default"/>
          <w:w w:val="100"/>
          <w:sz w:val="21"/>
          <w:szCs w:val="21"/>
        </w:rPr>
        <w:t> </w:t>
      </w:r>
      <w:r>
        <w:rPr>
          <w:rFonts w:ascii="宋体" w:hAnsi="宋体" w:cs="宋体" w:eastAsia="宋体" w:hint="default"/>
          <w:sz w:val="21"/>
          <w:szCs w:val="21"/>
        </w:rPr>
        <w:t>在进行中，且未使用。</w:t>
      </w:r>
    </w:p>
    <w:p>
      <w:pPr>
        <w:spacing w:line="372" w:lineRule="auto" w:before="59"/>
        <w:ind w:left="600" w:right="1697"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）根据本公司与深圳市南山区科技创新局签订的《深圳市南山区科技发展专项资金</w:t>
      </w:r>
      <w:r>
        <w:rPr>
          <w:rFonts w:ascii="宋体" w:hAnsi="宋体" w:cs="宋体" w:eastAsia="宋体" w:hint="default"/>
          <w:w w:val="100"/>
          <w:sz w:val="21"/>
          <w:szCs w:val="21"/>
        </w:rPr>
        <w:t> </w:t>
      </w:r>
      <w:r>
        <w:rPr>
          <w:rFonts w:ascii="宋体" w:hAnsi="宋体" w:cs="宋体" w:eastAsia="宋体" w:hint="default"/>
          <w:spacing w:val="-4"/>
          <w:sz w:val="21"/>
          <w:szCs w:val="21"/>
        </w:rPr>
        <w:t>重点产业及战略性新兴产业技术研发资助合同书》（项目名称：云计算环境下数据访问性能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加速器）之规定，本公司于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日收到深圳市南山区财政局科研资助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 </w:t>
      </w:r>
      <w:r>
        <w:rPr>
          <w:rFonts w:ascii="宋体" w:hAnsi="宋体" w:cs="宋体" w:eastAsia="宋体" w:hint="default"/>
          <w:sz w:val="21"/>
          <w:szCs w:val="21"/>
        </w:rPr>
        <w:t>万元，</w:t>
      </w:r>
    </w:p>
    <w:p>
      <w:pPr>
        <w:spacing w:line="362" w:lineRule="auto" w:before="23"/>
        <w:ind w:left="600" w:right="1790" w:firstLine="0"/>
        <w:jc w:val="left"/>
        <w:rPr>
          <w:rFonts w:ascii="宋体" w:hAnsi="宋体" w:cs="宋体" w:eastAsia="宋体" w:hint="default"/>
          <w:sz w:val="21"/>
          <w:szCs w:val="21"/>
        </w:rPr>
      </w:pPr>
      <w:r>
        <w:rPr>
          <w:rFonts w:ascii="宋体" w:hAnsi="宋体" w:cs="宋体" w:eastAsia="宋体" w:hint="default"/>
          <w:sz w:val="21"/>
          <w:szCs w:val="21"/>
        </w:rPr>
        <w:t>该项目需要深圳市南山区科技创新局验收合格后才能转销。截止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日，该项</w:t>
      </w:r>
      <w:r>
        <w:rPr>
          <w:rFonts w:ascii="宋体" w:hAnsi="宋体" w:cs="宋体" w:eastAsia="宋体" w:hint="default"/>
          <w:w w:val="100"/>
          <w:sz w:val="21"/>
          <w:szCs w:val="21"/>
        </w:rPr>
        <w:t> </w:t>
      </w:r>
      <w:r>
        <w:rPr>
          <w:rFonts w:ascii="宋体" w:hAnsi="宋体" w:cs="宋体" w:eastAsia="宋体" w:hint="default"/>
          <w:sz w:val="21"/>
          <w:szCs w:val="21"/>
        </w:rPr>
        <w:t>目尚在进行中，且未验收。</w:t>
      </w:r>
    </w:p>
    <w:p>
      <w:pPr>
        <w:spacing w:line="364" w:lineRule="auto" w:before="57"/>
        <w:ind w:left="600" w:right="1791"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）根据深圳市南山区科学技术局、深圳市南山区财政局深南科</w:t>
      </w:r>
      <w:r>
        <w:rPr>
          <w:rFonts w:ascii="Times New Roman" w:hAnsi="Times New Roman" w:cs="Times New Roman" w:eastAsia="Times New Roman" w:hint="default"/>
          <w:sz w:val="21"/>
          <w:szCs w:val="21"/>
        </w:rPr>
        <w:t>[2009]39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号《关于下</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年度南山区科技发展专项资金（科技研发分项资金）资助项目计划（第一批）的通</w:t>
      </w:r>
    </w:p>
    <w:p>
      <w:pPr>
        <w:spacing w:before="28"/>
        <w:ind w:left="600" w:right="1682"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知》、《深圳市南山区科技研发资金资助项目合同书》之规定，本公司于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17</w:t>
      </w:r>
      <w:r>
        <w:rPr>
          <w:rFonts w:ascii="Times New Roman" w:hAnsi="Times New Roman" w:cs="Times New Roman" w:eastAsia="Times New Roman" w:hint="default"/>
          <w:sz w:val="21"/>
          <w:szCs w:val="21"/>
        </w:rPr>
      </w:r>
    </w:p>
    <w:p>
      <w:pPr>
        <w:spacing w:before="148"/>
        <w:ind w:left="600" w:right="1682" w:firstLine="0"/>
        <w:jc w:val="left"/>
        <w:rPr>
          <w:rFonts w:ascii="宋体" w:hAnsi="宋体" w:cs="宋体" w:eastAsia="宋体" w:hint="default"/>
          <w:sz w:val="21"/>
          <w:szCs w:val="21"/>
        </w:rPr>
      </w:pPr>
      <w:r>
        <w:rPr>
          <w:rFonts w:ascii="宋体" w:hAnsi="宋体" w:cs="宋体" w:eastAsia="宋体" w:hint="default"/>
          <w:sz w:val="21"/>
          <w:szCs w:val="21"/>
        </w:rPr>
        <w:t>日收到深圳市南山区财政局科研资助</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万元，该项目需要深圳市南山区科学技术局验收合</w:t>
      </w:r>
    </w:p>
    <w:p>
      <w:pPr>
        <w:spacing w:before="151"/>
        <w:ind w:left="600" w:right="1790" w:firstLine="0"/>
        <w:jc w:val="left"/>
        <w:rPr>
          <w:rFonts w:ascii="宋体" w:hAnsi="宋体" w:cs="宋体" w:eastAsia="宋体" w:hint="default"/>
          <w:sz w:val="21"/>
          <w:szCs w:val="21"/>
        </w:rPr>
      </w:pPr>
      <w:r>
        <w:rPr>
          <w:rFonts w:ascii="宋体" w:hAnsi="宋体" w:cs="宋体" w:eastAsia="宋体" w:hint="default"/>
          <w:sz w:val="21"/>
          <w:szCs w:val="21"/>
        </w:rPr>
        <w:t>格后才能转销。截止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日，该项目尚在进行中，且未验收。</w:t>
      </w:r>
    </w:p>
    <w:p>
      <w:pPr>
        <w:spacing w:line="240" w:lineRule="auto" w:before="7"/>
        <w:rPr>
          <w:rFonts w:ascii="宋体" w:hAnsi="宋体" w:cs="宋体" w:eastAsia="宋体" w:hint="default"/>
          <w:sz w:val="20"/>
          <w:szCs w:val="20"/>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23</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股本</w:t>
      </w:r>
    </w:p>
    <w:p>
      <w:pPr>
        <w:spacing w:line="240" w:lineRule="auto" w:before="2"/>
        <w:rPr>
          <w:rFonts w:ascii="黑体" w:hAnsi="黑体" w:cs="黑体" w:eastAsia="黑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1032"/>
        <w:gridCol w:w="1342"/>
        <w:gridCol w:w="1068"/>
        <w:gridCol w:w="660"/>
        <w:gridCol w:w="1284"/>
        <w:gridCol w:w="545"/>
        <w:gridCol w:w="1251"/>
        <w:gridCol w:w="1342"/>
      </w:tblGrid>
      <w:tr>
        <w:trPr>
          <w:trHeight w:val="410" w:hRule="exact"/>
        </w:trPr>
        <w:tc>
          <w:tcPr>
            <w:tcW w:w="10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4"/>
                <w:szCs w:val="2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2010-12-31</w:t>
            </w:r>
          </w:p>
        </w:tc>
        <w:tc>
          <w:tcPr>
            <w:tcW w:w="48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5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4"/>
                <w:szCs w:val="24"/>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2011-12-31</w:t>
            </w:r>
          </w:p>
        </w:tc>
      </w:tr>
      <w:tr>
        <w:trPr>
          <w:trHeight w:val="811" w:hRule="exact"/>
        </w:trPr>
        <w:tc>
          <w:tcPr>
            <w:tcW w:w="1032"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送股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7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342" w:type="dxa"/>
            <w:vMerge/>
            <w:tcBorders>
              <w:left w:val="single" w:sz="4" w:space="0" w:color="000000"/>
              <w:bottom w:val="single" w:sz="4" w:space="0" w:color="000000"/>
              <w:right w:val="single" w:sz="4" w:space="0" w:color="000000"/>
            </w:tcBorders>
          </w:tcPr>
          <w:p>
            <w:pPr/>
          </w:p>
        </w:tc>
      </w:tr>
      <w:tr>
        <w:trPr>
          <w:trHeight w:val="411"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Times New Roman" w:hAnsi="Times New Roman" w:cs="Times New Roman" w:eastAsia="Times New Roman" w:hint="default"/>
                <w:sz w:val="18"/>
                <w:szCs w:val="18"/>
              </w:rPr>
            </w:pPr>
            <w:r>
              <w:rPr>
                <w:rFonts w:ascii="Times New Roman"/>
                <w:sz w:val="18"/>
              </w:rPr>
              <w:t>104,600,000.00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36" w:right="0"/>
              <w:jc w:val="left"/>
              <w:rPr>
                <w:rFonts w:ascii="Times New Roman" w:hAnsi="Times New Roman" w:cs="Times New Roman" w:eastAsia="Times New Roman" w:hint="default"/>
                <w:sz w:val="18"/>
                <w:szCs w:val="18"/>
              </w:rPr>
            </w:pPr>
            <w:r>
              <w:rPr>
                <w:rFonts w:ascii="Times New Roman"/>
                <w:sz w:val="18"/>
              </w:rPr>
              <w:t>52,300,000.00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52,300,000.00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Times New Roman" w:hAnsi="Times New Roman" w:cs="Times New Roman" w:eastAsia="Times New Roman" w:hint="default"/>
                <w:sz w:val="18"/>
                <w:szCs w:val="18"/>
              </w:rPr>
            </w:pPr>
            <w:r>
              <w:rPr>
                <w:rFonts w:ascii="Times New Roman"/>
                <w:sz w:val="18"/>
              </w:rPr>
              <w:t>156,900,000.00</w:t>
            </w:r>
          </w:p>
        </w:tc>
      </w:tr>
    </w:tbl>
    <w:p>
      <w:pPr>
        <w:spacing w:line="240" w:lineRule="auto" w:before="5"/>
        <w:rPr>
          <w:rFonts w:ascii="黑体" w:hAnsi="黑体" w:cs="黑体" w:eastAsia="黑体" w:hint="default"/>
          <w:sz w:val="17"/>
          <w:szCs w:val="17"/>
        </w:rPr>
      </w:pPr>
    </w:p>
    <w:p>
      <w:pPr>
        <w:spacing w:line="362" w:lineRule="auto" w:before="36"/>
        <w:ind w:left="600" w:right="1791" w:firstLine="419"/>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）经中国证券监督管理委员会证监发行字</w:t>
      </w:r>
      <w:r>
        <w:rPr>
          <w:rFonts w:ascii="Times New Roman" w:hAnsi="Times New Roman" w:cs="Times New Roman" w:eastAsia="Times New Roman" w:hint="default"/>
          <w:spacing w:val="-5"/>
          <w:sz w:val="21"/>
          <w:szCs w:val="21"/>
        </w:rPr>
        <w:t>[2009]1463 </w:t>
      </w:r>
      <w:r>
        <w:rPr>
          <w:rFonts w:ascii="宋体" w:hAnsi="宋体" w:cs="宋体" w:eastAsia="宋体" w:hint="default"/>
          <w:spacing w:val="-4"/>
          <w:sz w:val="21"/>
          <w:szCs w:val="21"/>
        </w:rPr>
        <w:t>号文核准，</w:t>
      </w:r>
      <w:r>
        <w:rPr>
          <w:rFonts w:ascii="Times New Roman" w:hAnsi="Times New Roman" w:cs="Times New Roman" w:eastAsia="Times New Roman" w:hint="default"/>
          <w:spacing w:val="-4"/>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月本公司</w:t>
      </w:r>
      <w:r>
        <w:rPr>
          <w:rFonts w:ascii="宋体" w:hAnsi="宋体" w:cs="宋体" w:eastAsia="宋体" w:hint="default"/>
          <w:w w:val="100"/>
          <w:sz w:val="21"/>
          <w:szCs w:val="21"/>
        </w:rPr>
        <w:t> </w:t>
      </w:r>
      <w:r>
        <w:rPr>
          <w:rFonts w:ascii="宋体" w:hAnsi="宋体" w:cs="宋体" w:eastAsia="宋体" w:hint="default"/>
          <w:spacing w:val="-5"/>
          <w:sz w:val="21"/>
          <w:szCs w:val="21"/>
        </w:rPr>
        <w:t>向社会公开发行人民币普通股（</w:t>
      </w:r>
      <w:r>
        <w:rPr>
          <w:rFonts w:ascii="Times New Roman" w:hAnsi="Times New Roman" w:cs="Times New Roman" w:eastAsia="Times New Roman" w:hint="default"/>
          <w:spacing w:val="-5"/>
          <w:sz w:val="21"/>
          <w:szCs w:val="21"/>
        </w:rPr>
        <w:t>A</w:t>
      </w:r>
      <w:r>
        <w:rPr>
          <w:rFonts w:ascii="Times New Roman" w:hAnsi="Times New Roman" w:cs="Times New Roman" w:eastAsia="Times New Roman" w:hint="default"/>
          <w:spacing w:val="19"/>
          <w:sz w:val="21"/>
          <w:szCs w:val="21"/>
        </w:rPr>
        <w:t> </w:t>
      </w:r>
      <w:r>
        <w:rPr>
          <w:rFonts w:ascii="宋体" w:hAnsi="宋体" w:cs="宋体" w:eastAsia="宋体" w:hint="default"/>
          <w:spacing w:val="-5"/>
          <w:sz w:val="21"/>
          <w:szCs w:val="21"/>
        </w:rPr>
        <w:t>股）</w:t>
      </w:r>
      <w:r>
        <w:rPr>
          <w:rFonts w:ascii="Times New Roman" w:hAnsi="Times New Roman" w:cs="Times New Roman" w:eastAsia="Times New Roman" w:hint="default"/>
          <w:spacing w:val="-5"/>
          <w:sz w:val="21"/>
          <w:szCs w:val="21"/>
        </w:rPr>
        <w:t>27,000,000</w:t>
      </w:r>
      <w:r>
        <w:rPr>
          <w:rFonts w:ascii="Times New Roman" w:hAnsi="Times New Roman" w:cs="Times New Roman" w:eastAsia="Times New Roman" w:hint="default"/>
          <w:spacing w:val="18"/>
          <w:sz w:val="21"/>
          <w:szCs w:val="21"/>
        </w:rPr>
        <w:t> </w:t>
      </w:r>
      <w:r>
        <w:rPr>
          <w:rFonts w:ascii="宋体" w:hAnsi="宋体" w:cs="宋体" w:eastAsia="宋体" w:hint="default"/>
          <w:spacing w:val="-6"/>
          <w:sz w:val="21"/>
          <w:szCs w:val="21"/>
        </w:rPr>
        <w:t>股，发行后公司股本总额为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104,600,000.00</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宋体" w:hAnsi="宋体" w:cs="宋体" w:eastAsia="宋体" w:hint="default"/>
          <w:sz w:val="21"/>
          <w:szCs w:val="21"/>
        </w:rPr>
        <w:t>股。</w:t>
      </w:r>
    </w:p>
    <w:p>
      <w:pPr>
        <w:spacing w:before="59"/>
        <w:ind w:left="1020"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）根据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26 </w:t>
      </w:r>
      <w:r>
        <w:rPr>
          <w:rFonts w:ascii="宋体" w:hAnsi="宋体" w:cs="宋体" w:eastAsia="宋体" w:hint="default"/>
          <w:sz w:val="21"/>
          <w:szCs w:val="21"/>
        </w:rPr>
        <w:t>日召开的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年度股东大会决议：以公司转增前总股本</w:t>
      </w:r>
    </w:p>
    <w:p>
      <w:pPr>
        <w:spacing w:before="148"/>
        <w:ind w:left="600" w:right="168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104,6</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基数</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资本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金</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转增</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spacing w:val="-101"/>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w w:val="100"/>
          <w:sz w:val="21"/>
          <w:szCs w:val="21"/>
        </w:rPr>
        <w:t>转</w:t>
      </w:r>
      <w:r>
        <w:rPr>
          <w:rFonts w:ascii="宋体" w:hAnsi="宋体" w:cs="宋体" w:eastAsia="宋体" w:hint="default"/>
          <w:spacing w:val="-3"/>
          <w:w w:val="100"/>
          <w:sz w:val="21"/>
          <w:szCs w:val="21"/>
        </w:rPr>
        <w:t>增</w:t>
      </w:r>
      <w:r>
        <w:rPr>
          <w:rFonts w:ascii="宋体" w:hAnsi="宋体" w:cs="宋体" w:eastAsia="宋体" w:hint="default"/>
          <w:w w:val="100"/>
          <w:sz w:val="21"/>
          <w:szCs w:val="21"/>
        </w:rPr>
        <w:t>股本</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2,30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,000</w:t>
      </w:r>
    </w:p>
    <w:p>
      <w:pPr>
        <w:spacing w:before="148"/>
        <w:ind w:left="600" w:right="1682" w:firstLine="0"/>
        <w:jc w:val="left"/>
        <w:rPr>
          <w:rFonts w:ascii="宋体" w:hAnsi="宋体" w:cs="宋体" w:eastAsia="宋体" w:hint="default"/>
          <w:sz w:val="21"/>
          <w:szCs w:val="21"/>
        </w:rPr>
      </w:pPr>
      <w:r>
        <w:rPr>
          <w:rFonts w:ascii="宋体" w:hAnsi="宋体" w:cs="宋体" w:eastAsia="宋体" w:hint="default"/>
          <w:sz w:val="21"/>
          <w:szCs w:val="21"/>
        </w:rPr>
        <w:t>股，转增后股份总数为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156,900,000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股。本期股本增加业经中审国际会计师事务所以中审国</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3"/>
        <w:rPr>
          <w:rFonts w:ascii="宋体" w:hAnsi="宋体" w:cs="宋体" w:eastAsia="宋体" w:hint="default"/>
          <w:sz w:val="14"/>
          <w:szCs w:val="14"/>
        </w:rPr>
      </w:pPr>
    </w:p>
    <w:p>
      <w:pPr>
        <w:spacing w:before="36"/>
        <w:ind w:left="600" w:right="1790" w:firstLine="0"/>
        <w:jc w:val="left"/>
        <w:rPr>
          <w:rFonts w:ascii="宋体" w:hAnsi="宋体" w:cs="宋体" w:eastAsia="宋体" w:hint="default"/>
          <w:sz w:val="21"/>
          <w:szCs w:val="21"/>
        </w:rPr>
      </w:pPr>
      <w:r>
        <w:rPr>
          <w:rFonts w:ascii="宋体" w:hAnsi="宋体" w:cs="宋体" w:eastAsia="宋体" w:hint="default"/>
          <w:sz w:val="21"/>
          <w:szCs w:val="21"/>
        </w:rPr>
        <w:t>际验字【</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01020213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号验资报告验证。</w:t>
      </w:r>
    </w:p>
    <w:p>
      <w:pPr>
        <w:spacing w:line="240" w:lineRule="auto" w:before="7"/>
        <w:rPr>
          <w:rFonts w:ascii="宋体" w:hAnsi="宋体" w:cs="宋体" w:eastAsia="宋体" w:hint="default"/>
          <w:sz w:val="20"/>
          <w:szCs w:val="20"/>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24</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资本公积</w:t>
      </w:r>
    </w:p>
    <w:p>
      <w:pPr>
        <w:spacing w:line="240" w:lineRule="auto" w:before="4"/>
        <w:rPr>
          <w:rFonts w:ascii="黑体" w:hAnsi="黑体" w:cs="黑体" w:eastAsia="黑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1939"/>
        <w:gridCol w:w="1736"/>
        <w:gridCol w:w="1563"/>
        <w:gridCol w:w="1457"/>
        <w:gridCol w:w="1673"/>
      </w:tblGrid>
      <w:tr>
        <w:trPr>
          <w:trHeight w:val="47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2010-12-31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2011-12-31</w:t>
            </w:r>
          </w:p>
        </w:tc>
      </w:tr>
      <w:tr>
        <w:trPr>
          <w:trHeight w:val="47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748,051,777.53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69,178,662.88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678,873,114.65</w:t>
            </w:r>
          </w:p>
        </w:tc>
      </w:tr>
    </w:tbl>
    <w:p>
      <w:pPr>
        <w:spacing w:line="240" w:lineRule="auto" w:before="8"/>
        <w:rPr>
          <w:rFonts w:ascii="黑体" w:hAnsi="黑体" w:cs="黑体" w:eastAsia="黑体" w:hint="default"/>
          <w:sz w:val="14"/>
          <w:szCs w:val="14"/>
        </w:rPr>
      </w:pPr>
    </w:p>
    <w:p>
      <w:pPr>
        <w:spacing w:before="36"/>
        <w:ind w:left="914" w:right="1790" w:firstLine="0"/>
        <w:jc w:val="left"/>
        <w:rPr>
          <w:rFonts w:ascii="宋体" w:hAnsi="宋体" w:cs="宋体" w:eastAsia="宋体" w:hint="default"/>
          <w:sz w:val="21"/>
          <w:szCs w:val="21"/>
        </w:rPr>
      </w:pPr>
      <w:r>
        <w:rPr>
          <w:rFonts w:ascii="宋体" w:hAnsi="宋体" w:cs="宋体" w:eastAsia="宋体" w:hint="default"/>
          <w:sz w:val="21"/>
          <w:szCs w:val="21"/>
        </w:rPr>
        <w:t>资本公积</w:t>
      </w:r>
      <w:r>
        <w:rPr>
          <w:rFonts w:ascii="Times New Roman" w:hAnsi="Times New Roman" w:cs="Times New Roman" w:eastAsia="Times New Roman" w:hint="default"/>
          <w:sz w:val="21"/>
          <w:szCs w:val="21"/>
        </w:rPr>
        <w:t>-</w:t>
      </w:r>
      <w:r>
        <w:rPr>
          <w:rFonts w:ascii="宋体" w:hAnsi="宋体" w:cs="宋体" w:eastAsia="宋体" w:hint="default"/>
          <w:sz w:val="21"/>
          <w:szCs w:val="21"/>
        </w:rPr>
        <w:t>股本溢价本期减少具体情况如下：</w:t>
      </w:r>
    </w:p>
    <w:p>
      <w:pPr>
        <w:spacing w:line="240" w:lineRule="auto" w:before="7"/>
        <w:rPr>
          <w:rFonts w:ascii="宋体" w:hAnsi="宋体" w:cs="宋体" w:eastAsia="宋体" w:hint="default"/>
          <w:sz w:val="20"/>
          <w:szCs w:val="20"/>
        </w:rPr>
      </w:pPr>
    </w:p>
    <w:p>
      <w:pPr>
        <w:spacing w:before="0"/>
        <w:ind w:left="914" w:right="16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）其中根据</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年度股东大会决议：以公司转增前总股本</w:t>
      </w:r>
    </w:p>
    <w:p>
      <w:pPr>
        <w:spacing w:before="148"/>
        <w:ind w:left="600" w:right="16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104,600,000</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股为基数，以资本公积金向全体股东每</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股转增</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股，本次以资本公积转增股</w:t>
      </w:r>
    </w:p>
    <w:p>
      <w:pPr>
        <w:spacing w:before="151"/>
        <w:ind w:left="600" w:right="1790" w:firstLine="0"/>
        <w:jc w:val="left"/>
        <w:rPr>
          <w:rFonts w:ascii="宋体" w:hAnsi="宋体" w:cs="宋体" w:eastAsia="宋体" w:hint="default"/>
          <w:sz w:val="21"/>
          <w:szCs w:val="21"/>
        </w:rPr>
      </w:pPr>
      <w:r>
        <w:rPr>
          <w:rFonts w:ascii="宋体" w:hAnsi="宋体" w:cs="宋体" w:eastAsia="宋体" w:hint="default"/>
          <w:sz w:val="21"/>
          <w:szCs w:val="21"/>
        </w:rPr>
        <w:t>本方案合计减少资本公积</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52,300,000.00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0"/>
          <w:szCs w:val="20"/>
        </w:rPr>
      </w:pPr>
    </w:p>
    <w:p>
      <w:pPr>
        <w:spacing w:line="374" w:lineRule="auto" w:before="0"/>
        <w:ind w:left="600" w:right="1791" w:firstLine="314"/>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年度本公司购买子公司广州市易杰数码科技有限公司其他股东</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19%</w:t>
      </w:r>
      <w:r>
        <w:rPr>
          <w:rFonts w:ascii="宋体" w:hAnsi="宋体" w:cs="宋体" w:eastAsia="宋体" w:hint="default"/>
          <w:sz w:val="21"/>
          <w:szCs w:val="21"/>
        </w:rPr>
        <w:t>的股权，</w:t>
      </w:r>
      <w:r>
        <w:rPr>
          <w:rFonts w:ascii="宋体" w:hAnsi="宋体" w:cs="宋体" w:eastAsia="宋体" w:hint="default"/>
          <w:w w:val="100"/>
          <w:sz w:val="21"/>
          <w:szCs w:val="21"/>
        </w:rPr>
        <w:t> </w:t>
      </w:r>
      <w:r>
        <w:rPr>
          <w:rFonts w:ascii="宋体" w:hAnsi="宋体" w:cs="宋体" w:eastAsia="宋体" w:hint="default"/>
          <w:sz w:val="21"/>
          <w:szCs w:val="21"/>
        </w:rPr>
        <w:t>新取得的长期股权投资成本与按照新增持股比例计算应享有该公司自购买日开始持续计算</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的可辨认净资产份额之间的差额，调减资本公积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16,878,662.88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before="138"/>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25</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盈余公积</w:t>
      </w:r>
    </w:p>
    <w:p>
      <w:pPr>
        <w:spacing w:line="240" w:lineRule="auto" w:before="2"/>
        <w:rPr>
          <w:rFonts w:ascii="黑体" w:hAnsi="黑体" w:cs="黑体" w:eastAsia="黑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1963"/>
        <w:gridCol w:w="1673"/>
        <w:gridCol w:w="1673"/>
        <w:gridCol w:w="1673"/>
        <w:gridCol w:w="1378"/>
      </w:tblGrid>
      <w:tr>
        <w:trPr>
          <w:trHeight w:val="470"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94"/>
              <w:jc w:val="right"/>
              <w:rPr>
                <w:rFonts w:ascii="宋体" w:hAnsi="宋体" w:cs="宋体" w:eastAsia="宋体" w:hint="default"/>
                <w:sz w:val="18"/>
                <w:szCs w:val="18"/>
              </w:rPr>
            </w:pPr>
            <w:r>
              <w:rPr>
                <w:rFonts w:ascii="宋体" w:hAnsi="宋体" w:cs="宋体" w:eastAsia="宋体" w:hint="default"/>
                <w:sz w:val="18"/>
                <w:szCs w:val="18"/>
              </w:rPr>
              <w:t>项目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2010-12-31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2011-12-31</w:t>
            </w:r>
          </w:p>
        </w:tc>
      </w:tr>
      <w:tr>
        <w:trPr>
          <w:trHeight w:val="470"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84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20,083,734.09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6,844,911.15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26,928,645.24</w:t>
            </w:r>
          </w:p>
        </w:tc>
      </w:tr>
    </w:tbl>
    <w:p>
      <w:pPr>
        <w:spacing w:line="240" w:lineRule="auto" w:before="6"/>
        <w:rPr>
          <w:rFonts w:ascii="黑体" w:hAnsi="黑体" w:cs="黑体" w:eastAsia="黑体" w:hint="default"/>
          <w:sz w:val="18"/>
          <w:szCs w:val="18"/>
        </w:rPr>
      </w:pPr>
    </w:p>
    <w:p>
      <w:pPr>
        <w:spacing w:line="381" w:lineRule="auto" w:before="36"/>
        <w:ind w:left="600" w:right="1787" w:firstLine="419"/>
        <w:jc w:val="left"/>
        <w:rPr>
          <w:rFonts w:ascii="宋体" w:hAnsi="宋体" w:cs="宋体" w:eastAsia="宋体" w:hint="default"/>
          <w:sz w:val="21"/>
          <w:szCs w:val="21"/>
        </w:rPr>
      </w:pPr>
      <w:r>
        <w:rPr>
          <w:rFonts w:ascii="宋体" w:hAnsi="宋体" w:cs="宋体" w:eastAsia="宋体" w:hint="default"/>
          <w:sz w:val="21"/>
          <w:szCs w:val="21"/>
        </w:rPr>
        <w:t>盈余公积本期增加系根据本公司章程、董事会利润分配预案，按</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年度实现净利润</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w:t>
      </w:r>
    </w:p>
    <w:p>
      <w:pPr>
        <w:spacing w:before="1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26</w:t>
      </w:r>
      <w:r>
        <w:rPr>
          <w:rFonts w:ascii="黑体" w:hAnsi="黑体" w:cs="黑体" w:eastAsia="黑体" w:hint="default"/>
          <w:sz w:val="21"/>
          <w:szCs w:val="21"/>
        </w:rPr>
        <w:t>．</w:t>
      </w:r>
      <w:r>
        <w:rPr>
          <w:rFonts w:ascii="黑体" w:hAnsi="黑体" w:cs="黑体" w:eastAsia="黑体" w:hint="default"/>
          <w:spacing w:val="-43"/>
          <w:sz w:val="21"/>
          <w:szCs w:val="21"/>
        </w:rPr>
        <w:t> </w:t>
      </w:r>
      <w:r>
        <w:rPr>
          <w:rFonts w:ascii="黑体" w:hAnsi="黑体" w:cs="黑体" w:eastAsia="黑体" w:hint="default"/>
          <w:sz w:val="21"/>
          <w:szCs w:val="21"/>
        </w:rPr>
        <w:t>未分配利润</w:t>
      </w:r>
    </w:p>
    <w:p>
      <w:pPr>
        <w:spacing w:line="240" w:lineRule="auto" w:before="4"/>
        <w:rPr>
          <w:rFonts w:ascii="黑体" w:hAnsi="黑体" w:cs="黑体" w:eastAsia="黑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3735"/>
        <w:gridCol w:w="2372"/>
        <w:gridCol w:w="2494"/>
      </w:tblGrid>
      <w:tr>
        <w:trPr>
          <w:trHeight w:val="4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提取或分配比例</w:t>
            </w:r>
            <w:r>
              <w:rPr>
                <w:rFonts w:ascii="Times New Roman" w:hAnsi="Times New Roman" w:cs="Times New Roman" w:eastAsia="Times New Roman" w:hint="default"/>
                <w:sz w:val="18"/>
                <w:szCs w:val="18"/>
              </w:rPr>
              <w:t>(%)</w:t>
            </w:r>
          </w:p>
        </w:tc>
      </w:tr>
      <w:tr>
        <w:trPr>
          <w:trHeight w:val="468"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135,317,140.03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调整年初未分配利润合计数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135,317,140.03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81,252,099.13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1"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6,844,911.15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w:t>
            </w:r>
          </w:p>
        </w:tc>
      </w:tr>
      <w:tr>
        <w:trPr>
          <w:trHeight w:val="4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8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8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31,380,000.00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8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178,344,328.01</w:t>
            </w:r>
            <w:r>
              <w:rPr>
                <w:rFonts w:ascii="Times New Roman"/>
                <w:spacing w:val="-1"/>
                <w:sz w:val="18"/>
              </w:rPr>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27</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营业收入和营业成本</w:t>
      </w:r>
    </w:p>
    <w:p>
      <w:pPr>
        <w:spacing w:after="0"/>
        <w:jc w:val="left"/>
        <w:rPr>
          <w:rFonts w:ascii="黑体" w:hAnsi="黑体" w:cs="黑体" w:eastAsia="黑体" w:hint="default"/>
          <w:sz w:val="21"/>
          <w:szCs w:val="21"/>
        </w:rPr>
        <w:sectPr>
          <w:pgSz w:w="11910" w:h="16840"/>
          <w:pgMar w:header="873" w:footer="344" w:top="1320" w:bottom="540" w:left="1200" w:right="0"/>
        </w:sectPr>
      </w:pPr>
    </w:p>
    <w:p>
      <w:pPr>
        <w:spacing w:line="240" w:lineRule="auto" w:before="3"/>
        <w:rPr>
          <w:rFonts w:ascii="黑体" w:hAnsi="黑体" w:cs="黑体" w:eastAsia="黑体" w:hint="default"/>
          <w:sz w:val="14"/>
          <w:szCs w:val="14"/>
        </w:rPr>
      </w:pPr>
    </w:p>
    <w:p>
      <w:pPr>
        <w:tabs>
          <w:tab w:pos="3360" w:val="left" w:leader="none"/>
        </w:tabs>
        <w:spacing w:before="36"/>
        <w:ind w:left="96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tab/>
        <w:t>营业收入和营业成本</w:t>
      </w:r>
    </w:p>
    <w:p>
      <w:pPr>
        <w:spacing w:line="240" w:lineRule="auto" w:before="2"/>
        <w:rPr>
          <w:rFonts w:ascii="宋体" w:hAnsi="宋体" w:cs="宋体" w:eastAsia="宋体" w:hint="default"/>
          <w:sz w:val="3"/>
          <w:szCs w:val="3"/>
        </w:rPr>
      </w:pPr>
    </w:p>
    <w:tbl>
      <w:tblPr>
        <w:tblW w:w="0" w:type="auto"/>
        <w:jc w:val="left"/>
        <w:tblInd w:w="595" w:type="dxa"/>
        <w:tblLayout w:type="fixed"/>
        <w:tblCellMar>
          <w:top w:w="0" w:type="dxa"/>
          <w:left w:w="0" w:type="dxa"/>
          <w:bottom w:w="0" w:type="dxa"/>
          <w:right w:w="0" w:type="dxa"/>
        </w:tblCellMar>
        <w:tblLook w:val="01E0"/>
      </w:tblPr>
      <w:tblGrid>
        <w:gridCol w:w="2737"/>
        <w:gridCol w:w="2842"/>
        <w:gridCol w:w="2734"/>
      </w:tblGrid>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417,445,269.73</w:t>
            </w:r>
            <w:r>
              <w:rPr>
                <w:rFonts w:ascii="Times New Roman"/>
                <w:spacing w:val="-1"/>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247,255,460.72</w:t>
            </w:r>
            <w:r>
              <w:rPr>
                <w:rFonts w:ascii="Times New Roman"/>
                <w:spacing w:val="-1"/>
                <w:sz w:val="18"/>
              </w:rPr>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417,445,269.73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246,448,835.75</w:t>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1"/>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806,624.97</w:t>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218,228,276.00</w:t>
            </w:r>
            <w:r>
              <w:rPr>
                <w:rFonts w:ascii="Times New Roman"/>
                <w:spacing w:val="-1"/>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100,207,293.77</w:t>
            </w:r>
            <w:r>
              <w:rPr>
                <w:rFonts w:ascii="Times New Roman"/>
                <w:spacing w:val="-1"/>
                <w:sz w:val="18"/>
              </w:rPr>
            </w:r>
          </w:p>
        </w:tc>
      </w:tr>
      <w:tr>
        <w:trPr>
          <w:trHeight w:val="40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218,228,276.00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99,583,838.69</w:t>
            </w:r>
          </w:p>
        </w:tc>
      </w:tr>
      <w:tr>
        <w:trPr>
          <w:trHeight w:val="41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1"/>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623,455.08</w:t>
            </w:r>
          </w:p>
        </w:tc>
      </w:tr>
    </w:tbl>
    <w:p>
      <w:pPr>
        <w:spacing w:line="240" w:lineRule="auto" w:before="8"/>
        <w:rPr>
          <w:rFonts w:ascii="宋体" w:hAnsi="宋体" w:cs="宋体" w:eastAsia="宋体" w:hint="default"/>
          <w:sz w:val="14"/>
          <w:szCs w:val="14"/>
        </w:rPr>
      </w:pPr>
    </w:p>
    <w:p>
      <w:pPr>
        <w:tabs>
          <w:tab w:pos="3360" w:val="left" w:leader="none"/>
        </w:tabs>
        <w:spacing w:before="36"/>
        <w:ind w:left="96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tab/>
        <w:t>主营业务（分行业）</w:t>
      </w:r>
    </w:p>
    <w:p>
      <w:pPr>
        <w:spacing w:line="240" w:lineRule="auto" w:before="4"/>
        <w:rPr>
          <w:rFonts w:ascii="宋体" w:hAnsi="宋体" w:cs="宋体" w:eastAsia="宋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1673"/>
        <w:gridCol w:w="1676"/>
        <w:gridCol w:w="1673"/>
        <w:gridCol w:w="1606"/>
        <w:gridCol w:w="1743"/>
      </w:tblGrid>
      <w:tr>
        <w:trPr>
          <w:trHeight w:val="411"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8" w:hRule="exact"/>
        </w:trPr>
        <w:tc>
          <w:tcPr>
            <w:tcW w:w="1673" w:type="dxa"/>
            <w:vMerge/>
            <w:tcBorders>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5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344,332,272.53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164,980,233.49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208,479,065.93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78,366,629.33</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39,148,651.76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21,907,142.57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25,028,162.55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13,588,442.69</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33,964,345.44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31,340,899.94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12,941,607.27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7,628,766.67</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417,445,269.73</w:t>
            </w:r>
            <w:r>
              <w:rPr>
                <w:rFonts w:ascii="Times New Roman"/>
                <w:spacing w:val="-1"/>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spacing w:val="-1"/>
                <w:sz w:val="18"/>
              </w:rPr>
              <w:t>218,228,276.00</w:t>
            </w:r>
            <w:r>
              <w:rPr>
                <w:rFonts w:ascii="Times New Roman"/>
                <w:spacing w:val="-1"/>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246,448,835.75</w:t>
            </w:r>
            <w:r>
              <w:rPr>
                <w:rFonts w:ascii="Times New Roman"/>
                <w:spacing w:val="-1"/>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99,583,838.69</w:t>
            </w:r>
            <w:r>
              <w:rPr>
                <w:rFonts w:ascii="Times New Roman"/>
                <w:spacing w:val="-1"/>
                <w:sz w:val="18"/>
              </w:rPr>
            </w:r>
          </w:p>
        </w:tc>
      </w:tr>
    </w:tbl>
    <w:p>
      <w:pPr>
        <w:spacing w:line="240" w:lineRule="auto" w:before="8"/>
        <w:rPr>
          <w:rFonts w:ascii="宋体" w:hAnsi="宋体" w:cs="宋体" w:eastAsia="宋体" w:hint="default"/>
          <w:sz w:val="14"/>
          <w:szCs w:val="14"/>
        </w:rPr>
      </w:pPr>
    </w:p>
    <w:p>
      <w:pPr>
        <w:tabs>
          <w:tab w:pos="3360" w:val="left" w:leader="none"/>
        </w:tabs>
        <w:spacing w:before="36"/>
        <w:ind w:left="96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tab/>
        <w:t>主营业务（分产品）</w:t>
      </w:r>
    </w:p>
    <w:p>
      <w:pPr>
        <w:spacing w:line="240" w:lineRule="auto" w:before="2"/>
        <w:rPr>
          <w:rFonts w:ascii="宋体" w:hAnsi="宋体" w:cs="宋体" w:eastAsia="宋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1673"/>
        <w:gridCol w:w="1673"/>
        <w:gridCol w:w="1676"/>
        <w:gridCol w:w="1673"/>
        <w:gridCol w:w="1676"/>
      </w:tblGrid>
      <w:tr>
        <w:trPr>
          <w:trHeight w:val="410"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1" w:hRule="exact"/>
        </w:trPr>
        <w:tc>
          <w:tcPr>
            <w:tcW w:w="1673" w:type="dxa"/>
            <w:vMerge/>
            <w:tcBorders>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278,550,469.88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107,436,282.25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187,413,032.53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65,749,197.52</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18,568,005.18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8,437,663.59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27,770,698.11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7,492,933.51</w:t>
            </w:r>
          </w:p>
        </w:tc>
      </w:tr>
      <w:tr>
        <w:trPr>
          <w:trHeight w:val="40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10,920,730.81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2,430,073.94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1,123,258.29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350,971.73</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109,406,063.86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99,924,256.22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30,141,846.82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25,990,735.93</w:t>
            </w:r>
          </w:p>
        </w:tc>
      </w:tr>
      <w:tr>
        <w:trPr>
          <w:trHeight w:val="41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417,445,269.73</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218,228,276.00</w:t>
            </w:r>
            <w:r>
              <w:rPr>
                <w:rFonts w:ascii="Times New Roman"/>
                <w:spacing w:val="-1"/>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spacing w:val="-1"/>
                <w:sz w:val="18"/>
              </w:rPr>
              <w:t>246,448,835.75</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b/>
                <w:spacing w:val="-1"/>
                <w:sz w:val="18"/>
              </w:rPr>
              <w:t>99,583,838.69</w:t>
            </w:r>
            <w:r>
              <w:rPr>
                <w:rFonts w:ascii="Times New Roman"/>
                <w:spacing w:val="-1"/>
                <w:sz w:val="18"/>
              </w:rPr>
            </w:r>
          </w:p>
        </w:tc>
      </w:tr>
    </w:tbl>
    <w:p>
      <w:pPr>
        <w:spacing w:line="240" w:lineRule="auto" w:before="8"/>
        <w:rPr>
          <w:rFonts w:ascii="宋体" w:hAnsi="宋体" w:cs="宋体" w:eastAsia="宋体" w:hint="default"/>
          <w:sz w:val="14"/>
          <w:szCs w:val="14"/>
        </w:rPr>
      </w:pPr>
    </w:p>
    <w:p>
      <w:pPr>
        <w:tabs>
          <w:tab w:pos="3360" w:val="left" w:leader="none"/>
        </w:tabs>
        <w:spacing w:before="36"/>
        <w:ind w:left="96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tab/>
        <w:t>公司前五名客户的营业收入情况</w:t>
      </w:r>
    </w:p>
    <w:p>
      <w:pPr>
        <w:spacing w:line="240" w:lineRule="auto" w:before="4"/>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4121"/>
        <w:gridCol w:w="1664"/>
        <w:gridCol w:w="2684"/>
      </w:tblGrid>
      <w:tr>
        <w:trPr>
          <w:trHeight w:val="408"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6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9"/>
              <w:ind w:left="4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占公司全部营业收入的比例</w:t>
            </w:r>
            <w:r>
              <w:rPr>
                <w:rFonts w:ascii="Times New Roman" w:hAnsi="Times New Roman" w:cs="Times New Roman" w:eastAsia="Times New Roman" w:hint="default"/>
                <w:spacing w:val="-1"/>
                <w:sz w:val="18"/>
                <w:szCs w:val="18"/>
              </w:rPr>
              <w:t>(%)</w:t>
            </w:r>
          </w:p>
        </w:tc>
      </w:tr>
      <w:tr>
        <w:trPr>
          <w:trHeight w:val="416"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中国电信集团公司安徽网络资产分公司</w:t>
            </w:r>
          </w:p>
        </w:tc>
        <w:tc>
          <w:tcPr>
            <w:tcW w:w="16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61,260,017.09</w:t>
            </w:r>
          </w:p>
        </w:tc>
        <w:tc>
          <w:tcPr>
            <w:tcW w:w="26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18"/>
                <w:szCs w:val="18"/>
              </w:rPr>
            </w:pPr>
            <w:r>
              <w:rPr>
                <w:rFonts w:ascii="Times New Roman"/>
                <w:sz w:val="18"/>
              </w:rPr>
              <w:t>14.67</w:t>
            </w:r>
          </w:p>
        </w:tc>
      </w:tr>
      <w:tr>
        <w:trPr>
          <w:trHeight w:val="415"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6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55,242,826.51</w:t>
            </w:r>
          </w:p>
        </w:tc>
        <w:tc>
          <w:tcPr>
            <w:tcW w:w="26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z w:val="18"/>
              </w:rPr>
              <w:t>13.23</w:t>
            </w:r>
          </w:p>
        </w:tc>
      </w:tr>
      <w:tr>
        <w:trPr>
          <w:trHeight w:val="415"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华为软件技术有限公司</w:t>
            </w:r>
          </w:p>
        </w:tc>
        <w:tc>
          <w:tcPr>
            <w:tcW w:w="16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38,812,276.23</w:t>
            </w:r>
          </w:p>
        </w:tc>
        <w:tc>
          <w:tcPr>
            <w:tcW w:w="26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9.30</w:t>
            </w:r>
          </w:p>
        </w:tc>
      </w:tr>
      <w:tr>
        <w:trPr>
          <w:trHeight w:val="415"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16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28,000,269.16</w:t>
            </w:r>
          </w:p>
        </w:tc>
        <w:tc>
          <w:tcPr>
            <w:tcW w:w="26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6.71</w:t>
            </w:r>
          </w:p>
        </w:tc>
      </w:tr>
      <w:tr>
        <w:trPr>
          <w:trHeight w:val="816"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4"/>
              <w:ind w:left="103" w:right="102"/>
              <w:jc w:val="left"/>
              <w:rPr>
                <w:rFonts w:ascii="宋体" w:hAnsi="宋体" w:cs="宋体" w:eastAsia="宋体" w:hint="default"/>
                <w:sz w:val="18"/>
                <w:szCs w:val="18"/>
              </w:rPr>
            </w:pPr>
            <w:r>
              <w:rPr>
                <w:rFonts w:ascii="宋体" w:hAnsi="宋体" w:cs="宋体" w:eastAsia="宋体" w:hint="default"/>
                <w:spacing w:val="5"/>
                <w:sz w:val="18"/>
                <w:szCs w:val="18"/>
              </w:rPr>
              <w:t>中国联合网络通信有限公司广西壮族自治区分公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w:t>
            </w:r>
          </w:p>
        </w:tc>
        <w:tc>
          <w:tcPr>
            <w:tcW w:w="16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23,753,382.95</w:t>
            </w:r>
          </w:p>
        </w:tc>
        <w:tc>
          <w:tcPr>
            <w:tcW w:w="26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5.69</w:t>
            </w:r>
          </w:p>
        </w:tc>
      </w:tr>
      <w:tr>
        <w:trPr>
          <w:trHeight w:val="415"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b/>
                <w:spacing w:val="-1"/>
                <w:sz w:val="18"/>
              </w:rPr>
              <w:t>207,068,771.94</w:t>
            </w:r>
            <w:r>
              <w:rPr>
                <w:rFonts w:ascii="Times New Roman"/>
                <w:spacing w:val="-1"/>
                <w:sz w:val="18"/>
              </w:rPr>
            </w:r>
          </w:p>
        </w:tc>
        <w:tc>
          <w:tcPr>
            <w:tcW w:w="268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b/>
                <w:sz w:val="18"/>
              </w:rPr>
              <w:t>49.60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642"/>
          <w:pgSz w:w="11910" w:h="16840"/>
          <w:pgMar w:footer="344" w:header="873" w:top="1320" w:bottom="540" w:left="1200" w:right="0"/>
        </w:sectPr>
      </w:pPr>
    </w:p>
    <w:p>
      <w:pPr>
        <w:spacing w:line="240" w:lineRule="auto" w:before="3"/>
        <w:rPr>
          <w:rFonts w:ascii="宋体" w:hAnsi="宋体" w:cs="宋体" w:eastAsia="宋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28</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营业税金及附加</w:t>
      </w:r>
    </w:p>
    <w:p>
      <w:pPr>
        <w:spacing w:line="240" w:lineRule="auto" w:before="2"/>
        <w:rPr>
          <w:rFonts w:ascii="黑体" w:hAnsi="黑体" w:cs="黑体" w:eastAsia="黑体" w:hint="default"/>
          <w:sz w:val="3"/>
          <w:szCs w:val="3"/>
        </w:rPr>
      </w:pPr>
    </w:p>
    <w:tbl>
      <w:tblPr>
        <w:tblW w:w="0" w:type="auto"/>
        <w:jc w:val="left"/>
        <w:tblInd w:w="482" w:type="dxa"/>
        <w:tblLayout w:type="fixed"/>
        <w:tblCellMar>
          <w:top w:w="0" w:type="dxa"/>
          <w:left w:w="0" w:type="dxa"/>
          <w:bottom w:w="0" w:type="dxa"/>
          <w:right w:w="0" w:type="dxa"/>
        </w:tblCellMar>
        <w:tblLook w:val="01E0"/>
      </w:tblPr>
      <w:tblGrid>
        <w:gridCol w:w="2864"/>
        <w:gridCol w:w="2823"/>
        <w:gridCol w:w="2732"/>
      </w:tblGrid>
      <w:tr>
        <w:trPr>
          <w:trHeight w:val="41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44"/>
              <w:jc w:val="right"/>
              <w:rPr>
                <w:rFonts w:ascii="宋体" w:hAnsi="宋体" w:cs="宋体" w:eastAsia="宋体" w:hint="default"/>
                <w:sz w:val="18"/>
                <w:szCs w:val="18"/>
              </w:rPr>
            </w:pPr>
            <w:r>
              <w:rPr>
                <w:rFonts w:ascii="宋体" w:hAnsi="宋体" w:cs="宋体" w:eastAsia="宋体" w:hint="default"/>
                <w:sz w:val="18"/>
                <w:szCs w:val="18"/>
              </w:rPr>
              <w:t>项目</w:t>
            </w:r>
          </w:p>
        </w:tc>
        <w:tc>
          <w:tcPr>
            <w:tcW w:w="282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3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15"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2,508,594.23</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3,224,400.29</w:t>
            </w:r>
          </w:p>
        </w:tc>
      </w:tr>
      <w:tr>
        <w:trPr>
          <w:trHeight w:val="415"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691,020.83</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93,409.35</w:t>
            </w:r>
          </w:p>
        </w:tc>
      </w:tr>
      <w:tr>
        <w:trPr>
          <w:trHeight w:val="415"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520,141.92</w:t>
            </w:r>
          </w:p>
        </w:tc>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114,264.57</w:t>
            </w:r>
          </w:p>
        </w:tc>
      </w:tr>
      <w:tr>
        <w:trPr>
          <w:trHeight w:val="415"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4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b/>
                <w:spacing w:val="-1"/>
                <w:sz w:val="18"/>
              </w:rPr>
              <w:t>3,719,756.98</w:t>
            </w:r>
            <w:r>
              <w:rPr>
                <w:rFonts w:ascii="Times New Roman"/>
                <w:spacing w:val="-1"/>
                <w:sz w:val="18"/>
              </w:rPr>
            </w:r>
          </w:p>
        </w:tc>
        <w:tc>
          <w:tcPr>
            <w:tcW w:w="27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3,432,074.21</w:t>
            </w:r>
            <w:r>
              <w:rPr>
                <w:rFonts w:ascii="Times New Roman"/>
                <w:spacing w:val="-1"/>
                <w:sz w:val="18"/>
              </w:rPr>
            </w:r>
          </w:p>
        </w:tc>
      </w:tr>
    </w:tbl>
    <w:p>
      <w:pPr>
        <w:spacing w:line="240" w:lineRule="auto" w:before="6"/>
        <w:rPr>
          <w:rFonts w:ascii="黑体" w:hAnsi="黑体" w:cs="黑体" w:eastAsia="黑体" w:hint="default"/>
          <w:sz w:val="18"/>
          <w:szCs w:val="18"/>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w w:val="100"/>
          <w:sz w:val="21"/>
          <w:szCs w:val="21"/>
        </w:rPr>
        <w:t>营业</w:t>
      </w:r>
      <w:r>
        <w:rPr>
          <w:rFonts w:ascii="宋体" w:hAnsi="宋体" w:cs="宋体" w:eastAsia="宋体" w:hint="default"/>
          <w:spacing w:val="-3"/>
          <w:w w:val="100"/>
          <w:sz w:val="21"/>
          <w:szCs w:val="21"/>
        </w:rPr>
        <w:t>税</w:t>
      </w:r>
      <w:r>
        <w:rPr>
          <w:rFonts w:ascii="宋体" w:hAnsi="宋体" w:cs="宋体" w:eastAsia="宋体" w:hint="default"/>
          <w:w w:val="100"/>
          <w:sz w:val="21"/>
          <w:szCs w:val="21"/>
        </w:rPr>
        <w:t>金</w:t>
      </w:r>
      <w:r>
        <w:rPr>
          <w:rFonts w:ascii="宋体" w:hAnsi="宋体" w:cs="宋体" w:eastAsia="宋体" w:hint="default"/>
          <w:spacing w:val="-3"/>
          <w:w w:val="100"/>
          <w:sz w:val="21"/>
          <w:szCs w:val="21"/>
        </w:rPr>
        <w:t>及</w:t>
      </w:r>
      <w:r>
        <w:rPr>
          <w:rFonts w:ascii="宋体" w:hAnsi="宋体" w:cs="宋体" w:eastAsia="宋体" w:hint="default"/>
          <w:w w:val="100"/>
          <w:sz w:val="21"/>
          <w:szCs w:val="21"/>
        </w:rPr>
        <w:t>附</w:t>
      </w:r>
      <w:r>
        <w:rPr>
          <w:rFonts w:ascii="宋体" w:hAnsi="宋体" w:cs="宋体" w:eastAsia="宋体" w:hint="default"/>
          <w:spacing w:val="-3"/>
          <w:w w:val="100"/>
          <w:sz w:val="21"/>
          <w:szCs w:val="21"/>
        </w:rPr>
        <w:t>加</w:t>
      </w:r>
      <w:r>
        <w:rPr>
          <w:rFonts w:ascii="宋体" w:hAnsi="宋体" w:cs="宋体" w:eastAsia="宋体" w:hint="default"/>
          <w:w w:val="100"/>
          <w:sz w:val="21"/>
          <w:szCs w:val="21"/>
        </w:rPr>
        <w:t>的</w:t>
      </w:r>
      <w:r>
        <w:rPr>
          <w:rFonts w:ascii="宋体" w:hAnsi="宋体" w:cs="宋体" w:eastAsia="宋体" w:hint="default"/>
          <w:spacing w:val="-3"/>
          <w:w w:val="100"/>
          <w:sz w:val="21"/>
          <w:szCs w:val="21"/>
        </w:rPr>
        <w:t>计</w:t>
      </w:r>
      <w:r>
        <w:rPr>
          <w:rFonts w:ascii="宋体" w:hAnsi="宋体" w:cs="宋体" w:eastAsia="宋体" w:hint="default"/>
          <w:w w:val="100"/>
          <w:sz w:val="21"/>
          <w:szCs w:val="21"/>
        </w:rPr>
        <w:t>缴</w:t>
      </w:r>
      <w:r>
        <w:rPr>
          <w:rFonts w:ascii="宋体" w:hAnsi="宋体" w:cs="宋体" w:eastAsia="宋体" w:hint="default"/>
          <w:spacing w:val="-3"/>
          <w:w w:val="100"/>
          <w:sz w:val="21"/>
          <w:szCs w:val="21"/>
        </w:rPr>
        <w:t>标</w:t>
      </w:r>
      <w:r>
        <w:rPr>
          <w:rFonts w:ascii="宋体" w:hAnsi="宋体" w:cs="宋体" w:eastAsia="宋体" w:hint="default"/>
          <w:w w:val="100"/>
          <w:sz w:val="21"/>
          <w:szCs w:val="21"/>
        </w:rPr>
        <w:t>准见</w:t>
      </w:r>
      <w:r>
        <w:rPr>
          <w:rFonts w:ascii="宋体" w:hAnsi="宋体" w:cs="宋体" w:eastAsia="宋体" w:hint="default"/>
          <w:spacing w:val="-3"/>
          <w:w w:val="100"/>
          <w:sz w:val="21"/>
          <w:szCs w:val="21"/>
        </w:rPr>
        <w:t>附</w:t>
      </w:r>
      <w:r>
        <w:rPr>
          <w:rFonts w:ascii="宋体" w:hAnsi="宋体" w:cs="宋体" w:eastAsia="宋体" w:hint="default"/>
          <w:w w:val="100"/>
          <w:sz w:val="21"/>
          <w:szCs w:val="21"/>
        </w:rPr>
        <w:t>注</w:t>
      </w:r>
      <w:r>
        <w:rPr>
          <w:rFonts w:ascii="宋体" w:hAnsi="宋体" w:cs="宋体" w:eastAsia="宋体" w:hint="default"/>
          <w:spacing w:val="-3"/>
          <w:w w:val="100"/>
          <w:sz w:val="21"/>
          <w:szCs w:val="21"/>
        </w:rPr>
        <w:t>三</w:t>
      </w:r>
      <w:r>
        <w:rPr>
          <w:rFonts w:ascii="宋体" w:hAnsi="宋体" w:cs="宋体" w:eastAsia="宋体" w:hint="default"/>
          <w:w w:val="100"/>
          <w:sz w:val="21"/>
          <w:szCs w:val="21"/>
        </w:rPr>
        <w:t>（</w:t>
      </w:r>
      <w:r>
        <w:rPr>
          <w:rFonts w:ascii="宋体" w:hAnsi="宋体" w:cs="宋体" w:eastAsia="宋体" w:hint="default"/>
          <w:spacing w:val="-3"/>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4"/>
        <w:rPr>
          <w:rFonts w:ascii="宋体" w:hAnsi="宋体" w:cs="宋体" w:eastAsia="宋体" w:hint="default"/>
          <w:sz w:val="22"/>
          <w:szCs w:val="22"/>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29</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销售费用</w:t>
      </w:r>
    </w:p>
    <w:p>
      <w:pPr>
        <w:spacing w:line="240" w:lineRule="auto" w:before="2"/>
        <w:rPr>
          <w:rFonts w:ascii="黑体" w:hAnsi="黑体" w:cs="黑体" w:eastAsia="黑体" w:hint="default"/>
          <w:sz w:val="3"/>
          <w:szCs w:val="3"/>
        </w:rPr>
      </w:pPr>
    </w:p>
    <w:tbl>
      <w:tblPr>
        <w:tblW w:w="0" w:type="auto"/>
        <w:jc w:val="left"/>
        <w:tblInd w:w="595" w:type="dxa"/>
        <w:tblLayout w:type="fixed"/>
        <w:tblCellMar>
          <w:top w:w="0" w:type="dxa"/>
          <w:left w:w="0" w:type="dxa"/>
          <w:bottom w:w="0" w:type="dxa"/>
          <w:right w:w="0" w:type="dxa"/>
        </w:tblCellMar>
        <w:tblLook w:val="01E0"/>
      </w:tblPr>
      <w:tblGrid>
        <w:gridCol w:w="2840"/>
        <w:gridCol w:w="2868"/>
        <w:gridCol w:w="2600"/>
      </w:tblGrid>
      <w:tr>
        <w:trPr>
          <w:trHeight w:val="41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34"/>
              <w:jc w:val="right"/>
              <w:rPr>
                <w:rFonts w:ascii="宋体" w:hAnsi="宋体" w:cs="宋体" w:eastAsia="宋体" w:hint="default"/>
                <w:sz w:val="18"/>
                <w:szCs w:val="18"/>
              </w:rPr>
            </w:pPr>
            <w:r>
              <w:rPr>
                <w:rFonts w:ascii="宋体" w:hAnsi="宋体" w:cs="宋体" w:eastAsia="宋体" w:hint="default"/>
                <w:sz w:val="18"/>
                <w:szCs w:val="18"/>
              </w:rPr>
              <w:t>项目</w:t>
            </w:r>
          </w:p>
        </w:tc>
        <w:tc>
          <w:tcPr>
            <w:tcW w:w="2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0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28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9,780,411.09</w:t>
            </w:r>
          </w:p>
        </w:tc>
        <w:tc>
          <w:tcPr>
            <w:tcW w:w="260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4,649,175.64</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3,608,040.65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1,870,214.18</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3,257,600.48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1,179,391.99</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3,223,247.59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1,003,273.71</w:t>
            </w:r>
          </w:p>
        </w:tc>
      </w:tr>
      <w:tr>
        <w:trPr>
          <w:trHeight w:val="41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1,075,797.45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475,956.40</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506,535.98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214,895.68</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w w:val="95"/>
                <w:sz w:val="18"/>
              </w:rPr>
              <w:t>11,151.00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170,344.00</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712,127.89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167,023.50</w:t>
            </w:r>
          </w:p>
        </w:tc>
      </w:tr>
      <w:tr>
        <w:trPr>
          <w:trHeight w:val="416"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2,586,043.49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1,171,465.18</w:t>
            </w:r>
          </w:p>
        </w:tc>
      </w:tr>
      <w:tr>
        <w:trPr>
          <w:trHeight w:val="41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2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spacing w:val="-1"/>
                <w:sz w:val="18"/>
              </w:rPr>
              <w:t>24,760,955.62</w:t>
            </w:r>
            <w:r>
              <w:rPr>
                <w:rFonts w:ascii="Times New Roman"/>
                <w:spacing w:val="-1"/>
                <w:sz w:val="18"/>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b/>
                <w:spacing w:val="-1"/>
                <w:sz w:val="18"/>
              </w:rPr>
              <w:t>10,901,740.28</w:t>
            </w:r>
            <w:r>
              <w:rPr>
                <w:rFonts w:ascii="Times New Roman"/>
                <w:spacing w:val="-1"/>
                <w:sz w:val="18"/>
              </w:rPr>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30</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管理费用</w:t>
      </w:r>
    </w:p>
    <w:p>
      <w:pPr>
        <w:spacing w:line="240" w:lineRule="auto" w:before="4"/>
        <w:rPr>
          <w:rFonts w:ascii="黑体" w:hAnsi="黑体" w:cs="黑体" w:eastAsia="黑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2869"/>
        <w:gridCol w:w="2868"/>
        <w:gridCol w:w="2602"/>
      </w:tblGrid>
      <w:tr>
        <w:trPr>
          <w:trHeight w:val="408"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0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研究费用</w:t>
            </w:r>
          </w:p>
        </w:tc>
        <w:tc>
          <w:tcPr>
            <w:tcW w:w="28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36,856,473.68</w:t>
            </w:r>
          </w:p>
        </w:tc>
        <w:tc>
          <w:tcPr>
            <w:tcW w:w="26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31,099,542.65</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18,319,760.80</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11,621,038.94</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6,085,579.95</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2,276,693.96</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2,228,209.68</w:t>
            </w:r>
          </w:p>
        </w:tc>
      </w:tr>
      <w:tr>
        <w:trPr>
          <w:trHeight w:val="416"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4,485,214.00</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3,179,244.92</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2,439,103.00</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1,006,628.28</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5,011,208.12</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2,382,452.80</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175,218.70</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2,328,230.36</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3,954,450.68</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1,603,179.47</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2,242,341.05</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1,294,415.19</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3,244,719.96</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1,182,433.99</w:t>
            </w:r>
          </w:p>
        </w:tc>
      </w:tr>
    </w:tbl>
    <w:p>
      <w:pPr>
        <w:spacing w:after="0" w:line="240" w:lineRule="auto"/>
        <w:jc w:val="right"/>
        <w:rPr>
          <w:rFonts w:ascii="Times New Roman" w:hAnsi="Times New Roman" w:cs="Times New Roman" w:eastAsia="Times New Roman" w:hint="default"/>
          <w:sz w:val="18"/>
          <w:szCs w:val="18"/>
        </w:rPr>
        <w:sectPr>
          <w:pgSz w:w="11910" w:h="16840"/>
          <w:pgMar w:header="873" w:footer="344" w:top="1320" w:bottom="540" w:left="1200" w:right="0"/>
        </w:sectPr>
      </w:pPr>
    </w:p>
    <w:p>
      <w:pPr>
        <w:spacing w:line="240" w:lineRule="auto" w:before="10"/>
        <w:rPr>
          <w:rFonts w:ascii="黑体" w:hAnsi="黑体" w:cs="黑体" w:eastAsia="黑体" w:hint="default"/>
          <w:sz w:val="8"/>
          <w:szCs w:val="8"/>
        </w:rPr>
      </w:pPr>
    </w:p>
    <w:tbl>
      <w:tblPr>
        <w:tblW w:w="0" w:type="auto"/>
        <w:jc w:val="left"/>
        <w:tblInd w:w="564" w:type="dxa"/>
        <w:tblLayout w:type="fixed"/>
        <w:tblCellMar>
          <w:top w:w="0" w:type="dxa"/>
          <w:left w:w="0" w:type="dxa"/>
          <w:bottom w:w="0" w:type="dxa"/>
          <w:right w:w="0" w:type="dxa"/>
        </w:tblCellMar>
        <w:tblLook w:val="01E0"/>
      </w:tblPr>
      <w:tblGrid>
        <w:gridCol w:w="2869"/>
        <w:gridCol w:w="2868"/>
        <w:gridCol w:w="2602"/>
      </w:tblGrid>
      <w:tr>
        <w:trPr>
          <w:trHeight w:val="41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50"/>
              <w:jc w:val="right"/>
              <w:rPr>
                <w:rFonts w:ascii="宋体" w:hAnsi="宋体" w:cs="宋体" w:eastAsia="宋体" w:hint="default"/>
                <w:sz w:val="18"/>
                <w:szCs w:val="18"/>
              </w:rPr>
            </w:pPr>
            <w:r>
              <w:rPr>
                <w:rFonts w:ascii="宋体" w:hAnsi="宋体" w:cs="宋体" w:eastAsia="宋体" w:hint="default"/>
                <w:sz w:val="18"/>
                <w:szCs w:val="18"/>
              </w:rPr>
              <w:t>项目</w:t>
            </w:r>
          </w:p>
        </w:tc>
        <w:tc>
          <w:tcPr>
            <w:tcW w:w="2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0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1,626,962.80</w:t>
            </w:r>
          </w:p>
        </w:tc>
        <w:tc>
          <w:tcPr>
            <w:tcW w:w="26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1,167,420.19</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地方税</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829,597.02</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1,026,285.97</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773,967.92</w:t>
            </w:r>
          </w:p>
        </w:tc>
      </w:tr>
      <w:tr>
        <w:trPr>
          <w:trHeight w:val="41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1,099,172.05</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740,930.34</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1,220,363.07</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679,160.20</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5,858,353.49</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4,314,201.99</w:t>
            </w:r>
          </w:p>
        </w:tc>
      </w:tr>
      <w:tr>
        <w:trPr>
          <w:trHeight w:val="41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44"/>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89,639,632.38</w:t>
            </w:r>
            <w:r>
              <w:rPr>
                <w:rFonts w:ascii="Times New Roman"/>
                <w:spacing w:val="-1"/>
                <w:sz w:val="18"/>
              </w:rPr>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72,712,922.84</w:t>
            </w:r>
            <w:r>
              <w:rPr>
                <w:rFonts w:ascii="Times New Roman"/>
                <w:spacing w:val="-1"/>
                <w:sz w:val="18"/>
              </w:rPr>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31</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财务费用</w:t>
      </w:r>
    </w:p>
    <w:p>
      <w:pPr>
        <w:spacing w:line="240" w:lineRule="auto" w:before="4"/>
        <w:rPr>
          <w:rFonts w:ascii="黑体" w:hAnsi="黑体" w:cs="黑体" w:eastAsia="黑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2869"/>
        <w:gridCol w:w="2868"/>
        <w:gridCol w:w="2602"/>
      </w:tblGrid>
      <w:tr>
        <w:trPr>
          <w:trHeight w:val="37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50"/>
              <w:jc w:val="right"/>
              <w:rPr>
                <w:rFonts w:ascii="宋体" w:hAnsi="宋体" w:cs="宋体" w:eastAsia="宋体" w:hint="default"/>
                <w:sz w:val="18"/>
                <w:szCs w:val="18"/>
              </w:rPr>
            </w:pPr>
            <w:r>
              <w:rPr>
                <w:rFonts w:ascii="宋体" w:hAnsi="宋体" w:cs="宋体" w:eastAsia="宋体" w:hint="default"/>
                <w:sz w:val="18"/>
                <w:szCs w:val="18"/>
              </w:rPr>
              <w:t>项目</w:t>
            </w:r>
          </w:p>
        </w:tc>
        <w:tc>
          <w:tcPr>
            <w:tcW w:w="2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0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7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82"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4"/>
              <w:ind w:right="141"/>
              <w:jc w:val="right"/>
              <w:rPr>
                <w:rFonts w:ascii="Times New Roman" w:hAnsi="Times New Roman" w:cs="Times New Roman" w:eastAsia="Times New Roman" w:hint="default"/>
                <w:sz w:val="18"/>
                <w:szCs w:val="18"/>
              </w:rPr>
            </w:pPr>
            <w:r>
              <w:rPr>
                <w:rFonts w:ascii="Times New Roman"/>
                <w:spacing w:val="-1"/>
                <w:sz w:val="18"/>
              </w:rPr>
              <w:t>209,459.91</w:t>
            </w:r>
          </w:p>
        </w:tc>
      </w:tr>
      <w:tr>
        <w:trPr>
          <w:trHeight w:val="386"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12,625,793.97</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43"/>
              <w:jc w:val="right"/>
              <w:rPr>
                <w:rFonts w:ascii="Times New Roman" w:hAnsi="Times New Roman" w:cs="Times New Roman" w:eastAsia="Times New Roman" w:hint="default"/>
                <w:sz w:val="18"/>
                <w:szCs w:val="18"/>
              </w:rPr>
            </w:pPr>
            <w:r>
              <w:rPr>
                <w:rFonts w:ascii="Times New Roman"/>
                <w:spacing w:val="-1"/>
                <w:sz w:val="18"/>
              </w:rPr>
              <w:t>11,731,496.54</w:t>
            </w:r>
          </w:p>
        </w:tc>
      </w:tr>
      <w:tr>
        <w:trPr>
          <w:trHeight w:val="38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3,734.02</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6"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现金折扣及票据贴息</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576,706.81</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107,397.81</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1"/>
              <w:jc w:val="right"/>
              <w:rPr>
                <w:rFonts w:ascii="Times New Roman" w:hAnsi="Times New Roman" w:cs="Times New Roman" w:eastAsia="Times New Roman" w:hint="default"/>
                <w:sz w:val="18"/>
                <w:szCs w:val="18"/>
              </w:rPr>
            </w:pPr>
            <w:r>
              <w:rPr>
                <w:rFonts w:ascii="Times New Roman"/>
                <w:spacing w:val="-1"/>
                <w:sz w:val="18"/>
              </w:rPr>
              <w:t>195,211.67</w:t>
            </w:r>
          </w:p>
        </w:tc>
      </w:tr>
      <w:tr>
        <w:trPr>
          <w:trHeight w:val="386"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44"/>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b/>
                <w:spacing w:val="-1"/>
                <w:w w:val="95"/>
                <w:sz w:val="18"/>
              </w:rPr>
              <w:t>-11,937,955.33</w:t>
            </w:r>
            <w:r>
              <w:rPr>
                <w:rFonts w:ascii="Times New Roman"/>
                <w:spacing w:val="-1"/>
                <w:sz w:val="18"/>
              </w:rPr>
            </w:r>
          </w:p>
        </w:tc>
        <w:tc>
          <w:tcPr>
            <w:tcW w:w="26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7"/>
              <w:ind w:right="144"/>
              <w:jc w:val="right"/>
              <w:rPr>
                <w:rFonts w:ascii="Times New Roman" w:hAnsi="Times New Roman" w:cs="Times New Roman" w:eastAsia="Times New Roman" w:hint="default"/>
                <w:sz w:val="18"/>
                <w:szCs w:val="18"/>
              </w:rPr>
            </w:pPr>
            <w:r>
              <w:rPr>
                <w:rFonts w:ascii="Times New Roman"/>
                <w:b/>
                <w:spacing w:val="-1"/>
                <w:w w:val="95"/>
                <w:sz w:val="18"/>
              </w:rPr>
              <w:t>-11,326,824.96</w:t>
            </w:r>
            <w:r>
              <w:rPr>
                <w:rFonts w:ascii="Times New Roman"/>
                <w:spacing w:val="-1"/>
                <w:sz w:val="18"/>
              </w:rPr>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32</w:t>
      </w:r>
      <w:r>
        <w:rPr>
          <w:rFonts w:ascii="黑体" w:hAnsi="黑体" w:cs="黑体" w:eastAsia="黑体" w:hint="default"/>
          <w:sz w:val="21"/>
          <w:szCs w:val="21"/>
        </w:rPr>
        <w:t>．</w:t>
      </w:r>
      <w:r>
        <w:rPr>
          <w:rFonts w:ascii="黑体" w:hAnsi="黑体" w:cs="黑体" w:eastAsia="黑体" w:hint="default"/>
          <w:spacing w:val="-45"/>
          <w:sz w:val="21"/>
          <w:szCs w:val="21"/>
        </w:rPr>
        <w:t> </w:t>
      </w:r>
      <w:r>
        <w:rPr>
          <w:rFonts w:ascii="黑体" w:hAnsi="黑体" w:cs="黑体" w:eastAsia="黑体" w:hint="default"/>
          <w:sz w:val="21"/>
          <w:szCs w:val="21"/>
        </w:rPr>
        <w:t>资产减值损失</w:t>
      </w:r>
    </w:p>
    <w:p>
      <w:pPr>
        <w:spacing w:line="240" w:lineRule="auto" w:before="2"/>
        <w:rPr>
          <w:rFonts w:ascii="黑体" w:hAnsi="黑体" w:cs="黑体" w:eastAsia="黑体" w:hint="default"/>
          <w:sz w:val="3"/>
          <w:szCs w:val="3"/>
        </w:rPr>
      </w:pPr>
    </w:p>
    <w:tbl>
      <w:tblPr>
        <w:tblW w:w="0" w:type="auto"/>
        <w:jc w:val="left"/>
        <w:tblInd w:w="595" w:type="dxa"/>
        <w:tblLayout w:type="fixed"/>
        <w:tblCellMar>
          <w:top w:w="0" w:type="dxa"/>
          <w:left w:w="0" w:type="dxa"/>
          <w:bottom w:w="0" w:type="dxa"/>
          <w:right w:w="0" w:type="dxa"/>
        </w:tblCellMar>
        <w:tblLook w:val="01E0"/>
      </w:tblPr>
      <w:tblGrid>
        <w:gridCol w:w="2737"/>
        <w:gridCol w:w="2842"/>
        <w:gridCol w:w="2734"/>
      </w:tblGrid>
      <w:tr>
        <w:trPr>
          <w:trHeight w:val="372"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83" w:right="0"/>
              <w:jc w:val="left"/>
              <w:rPr>
                <w:rFonts w:ascii="Times New Roman" w:hAnsi="Times New Roman" w:cs="Times New Roman" w:eastAsia="Times New Roman" w:hint="default"/>
                <w:sz w:val="18"/>
                <w:szCs w:val="18"/>
              </w:rPr>
            </w:pPr>
            <w:r>
              <w:rPr>
                <w:rFonts w:ascii="Times New Roman"/>
                <w:sz w:val="18"/>
              </w:rPr>
              <w:t>5,487,012.62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10" w:right="0"/>
              <w:jc w:val="left"/>
              <w:rPr>
                <w:rFonts w:ascii="Times New Roman" w:hAnsi="Times New Roman" w:cs="Times New Roman" w:eastAsia="Times New Roman" w:hint="default"/>
                <w:sz w:val="18"/>
                <w:szCs w:val="18"/>
              </w:rPr>
            </w:pPr>
            <w:r>
              <w:rPr>
                <w:rFonts w:ascii="Times New Roman"/>
                <w:sz w:val="18"/>
              </w:rPr>
              <w:t>771,963.47</w:t>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33</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投资收益</w:t>
      </w:r>
    </w:p>
    <w:p>
      <w:pPr>
        <w:spacing w:line="240" w:lineRule="auto" w:before="7"/>
        <w:rPr>
          <w:rFonts w:ascii="黑体" w:hAnsi="黑体" w:cs="黑体" w:eastAsia="黑体" w:hint="default"/>
          <w:sz w:val="20"/>
          <w:szCs w:val="20"/>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4"/>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3077"/>
        <w:gridCol w:w="2640"/>
        <w:gridCol w:w="2806"/>
      </w:tblGrid>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2,061,710.72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-562,889.20</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2,061,710.72</w:t>
            </w:r>
            <w:r>
              <w:rPr>
                <w:rFonts w:ascii="Times New Roman"/>
                <w:spacing w:val="-1"/>
                <w:sz w:val="18"/>
              </w:rPr>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-562,889.20</w:t>
            </w:r>
            <w:r>
              <w:rPr>
                <w:rFonts w:ascii="Times New Roman"/>
                <w:spacing w:val="-1"/>
                <w:sz w:val="18"/>
              </w:rPr>
            </w:r>
          </w:p>
        </w:tc>
      </w:tr>
    </w:tbl>
    <w:p>
      <w:pPr>
        <w:spacing w:line="240" w:lineRule="auto" w:before="9"/>
        <w:rPr>
          <w:rFonts w:ascii="宋体" w:hAnsi="宋体" w:cs="宋体" w:eastAsia="宋体" w:hint="default"/>
          <w:sz w:val="14"/>
          <w:szCs w:val="14"/>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）按权益法核算的长期股权投资投资收益</w:t>
      </w:r>
    </w:p>
    <w:p>
      <w:pPr>
        <w:spacing w:line="240" w:lineRule="auto" w:before="4"/>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2739"/>
        <w:gridCol w:w="1937"/>
        <w:gridCol w:w="2131"/>
        <w:gridCol w:w="1611"/>
      </w:tblGrid>
      <w:tr>
        <w:trPr>
          <w:trHeight w:val="730"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348" w:right="171" w:hanging="181"/>
              <w:jc w:val="left"/>
              <w:rPr>
                <w:rFonts w:ascii="宋体" w:hAnsi="宋体" w:cs="宋体" w:eastAsia="宋体" w:hint="default"/>
                <w:sz w:val="18"/>
                <w:szCs w:val="18"/>
              </w:rPr>
            </w:pPr>
            <w:r>
              <w:rPr>
                <w:rFonts w:ascii="宋体" w:hAnsi="宋体" w:cs="宋体" w:eastAsia="宋体" w:hint="default"/>
                <w:sz w:val="18"/>
                <w:szCs w:val="18"/>
              </w:rPr>
              <w:t>本期比上期增减 变动的原因</w:t>
            </w:r>
          </w:p>
        </w:tc>
      </w:tr>
      <w:tr>
        <w:trPr>
          <w:trHeight w:val="437"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124,066.34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60"/>
              <w:jc w:val="righ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37"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1,910,595.11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60"/>
              <w:jc w:val="righ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37"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27,049.27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-562,889.20</w:t>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2,061,710.72</w:t>
            </w:r>
            <w:r>
              <w:rPr>
                <w:rFonts w:ascii="Times New Roman"/>
                <w:spacing w:val="-1"/>
                <w:sz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-562,889.20</w:t>
            </w:r>
            <w:r>
              <w:rPr>
                <w:rFonts w:ascii="Times New Roman"/>
                <w:spacing w:val="-1"/>
                <w:sz w:val="18"/>
              </w:rPr>
            </w:r>
          </w:p>
        </w:tc>
        <w:tc>
          <w:tcPr>
            <w:tcW w:w="16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3" w:footer="344" w:top="1320" w:bottom="540" w:left="1200" w:right="0"/>
        </w:sectPr>
      </w:pPr>
    </w:p>
    <w:p>
      <w:pPr>
        <w:spacing w:line="240" w:lineRule="auto" w:before="3"/>
        <w:rPr>
          <w:rFonts w:ascii="宋体" w:hAnsi="宋体" w:cs="宋体" w:eastAsia="宋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34</w:t>
      </w:r>
      <w:r>
        <w:rPr>
          <w:rFonts w:ascii="黑体" w:hAnsi="黑体" w:cs="黑体" w:eastAsia="黑体" w:hint="default"/>
          <w:sz w:val="21"/>
          <w:szCs w:val="21"/>
        </w:rPr>
        <w:t>．</w:t>
      </w:r>
      <w:r>
        <w:rPr>
          <w:rFonts w:ascii="黑体" w:hAnsi="黑体" w:cs="黑体" w:eastAsia="黑体" w:hint="default"/>
          <w:spacing w:val="-43"/>
          <w:sz w:val="21"/>
          <w:szCs w:val="21"/>
        </w:rPr>
        <w:t> </w:t>
      </w:r>
      <w:r>
        <w:rPr>
          <w:rFonts w:ascii="黑体" w:hAnsi="黑体" w:cs="黑体" w:eastAsia="黑体" w:hint="default"/>
          <w:sz w:val="21"/>
          <w:szCs w:val="21"/>
        </w:rPr>
        <w:t>营业外收入</w:t>
      </w:r>
    </w:p>
    <w:p>
      <w:pPr>
        <w:spacing w:line="240" w:lineRule="auto" w:before="2"/>
        <w:rPr>
          <w:rFonts w:ascii="黑体" w:hAnsi="黑体" w:cs="黑体" w:eastAsia="黑体" w:hint="default"/>
          <w:sz w:val="3"/>
          <w:szCs w:val="3"/>
        </w:rPr>
      </w:pPr>
    </w:p>
    <w:tbl>
      <w:tblPr>
        <w:tblW w:w="0" w:type="auto"/>
        <w:jc w:val="left"/>
        <w:tblInd w:w="595" w:type="dxa"/>
        <w:tblLayout w:type="fixed"/>
        <w:tblCellMar>
          <w:top w:w="0" w:type="dxa"/>
          <w:left w:w="0" w:type="dxa"/>
          <w:bottom w:w="0" w:type="dxa"/>
          <w:right w:w="0" w:type="dxa"/>
        </w:tblCellMar>
        <w:tblLook w:val="01E0"/>
      </w:tblPr>
      <w:tblGrid>
        <w:gridCol w:w="2216"/>
        <w:gridCol w:w="1800"/>
        <w:gridCol w:w="1666"/>
        <w:gridCol w:w="2626"/>
      </w:tblGrid>
      <w:tr>
        <w:trPr>
          <w:trHeight w:val="432"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35"/>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1,734.98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1,890.14</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1,734.98</w:t>
            </w: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1,734.98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1,890.14</w:t>
            </w:r>
          </w:p>
        </w:tc>
        <w:tc>
          <w:tcPr>
            <w:tcW w:w="262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62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11,484,276.79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395,942.74</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4,557,368.00</w:t>
            </w:r>
          </w:p>
        </w:tc>
      </w:tr>
      <w:tr>
        <w:trPr>
          <w:trHeight w:val="43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121,812.08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544,118.29</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121,812.08</w:t>
            </w:r>
          </w:p>
        </w:tc>
      </w:tr>
      <w:tr>
        <w:trPr>
          <w:trHeight w:val="432"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2"/>
                <w:sz w:val="18"/>
              </w:rPr>
              <w:t>11,607,823.85</w:t>
            </w:r>
            <w:r>
              <w:rPr>
                <w:rFonts w:ascii="Times New Roman"/>
                <w:spacing w:val="-2"/>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941,951.17</w:t>
            </w:r>
            <w:r>
              <w:rPr>
                <w:rFonts w:ascii="Times New Roman"/>
                <w:spacing w:val="-1"/>
                <w:sz w:val="18"/>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spacing w:val="-1"/>
                <w:sz w:val="18"/>
              </w:rPr>
              <w:t>4,680,915.06</w:t>
            </w:r>
            <w:r>
              <w:rPr>
                <w:rFonts w:ascii="Times New Roman"/>
                <w:spacing w:val="-1"/>
                <w:sz w:val="18"/>
              </w:rPr>
            </w:r>
          </w:p>
        </w:tc>
      </w:tr>
    </w:tbl>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1"/>
          <w:szCs w:val="21"/>
        </w:rPr>
      </w:pPr>
    </w:p>
    <w:p>
      <w:pPr>
        <w:spacing w:before="36"/>
        <w:ind w:left="60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w:t>
      </w:r>
      <w:r>
        <w:rPr>
          <w:rFonts w:ascii="黑体" w:hAnsi="黑体" w:cs="黑体" w:eastAsia="黑体" w:hint="default"/>
          <w:sz w:val="21"/>
          <w:szCs w:val="21"/>
        </w:rPr>
        <w:t>政府补助明细：</w:t>
      </w:r>
    </w:p>
    <w:p>
      <w:pPr>
        <w:spacing w:line="240" w:lineRule="auto" w:before="2"/>
        <w:rPr>
          <w:rFonts w:ascii="黑体" w:hAnsi="黑体" w:cs="黑体" w:eastAsia="黑体" w:hint="default"/>
          <w:sz w:val="3"/>
          <w:szCs w:val="3"/>
        </w:rPr>
      </w:pPr>
    </w:p>
    <w:tbl>
      <w:tblPr>
        <w:tblW w:w="0" w:type="auto"/>
        <w:jc w:val="left"/>
        <w:tblInd w:w="547" w:type="dxa"/>
        <w:tblLayout w:type="fixed"/>
        <w:tblCellMar>
          <w:top w:w="0" w:type="dxa"/>
          <w:left w:w="0" w:type="dxa"/>
          <w:bottom w:w="0" w:type="dxa"/>
          <w:right w:w="0" w:type="dxa"/>
        </w:tblCellMar>
        <w:tblLook w:val="01E0"/>
      </w:tblPr>
      <w:tblGrid>
        <w:gridCol w:w="3649"/>
        <w:gridCol w:w="1450"/>
        <w:gridCol w:w="1584"/>
        <w:gridCol w:w="1721"/>
      </w:tblGrid>
      <w:tr>
        <w:trPr>
          <w:trHeight w:val="430"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30"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6,926,908.79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143,589.74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a</w:t>
            </w:r>
          </w:p>
        </w:tc>
      </w:tr>
      <w:tr>
        <w:trPr>
          <w:trHeight w:val="430"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b</w:t>
            </w:r>
          </w:p>
        </w:tc>
      </w:tr>
      <w:tr>
        <w:trPr>
          <w:trHeight w:val="43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年第一批经济发展资金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w:t>
            </w:r>
          </w:p>
        </w:tc>
      </w:tr>
      <w:tr>
        <w:trPr>
          <w:trHeight w:val="430"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年度深圳市支持骨干企业发展奖励资金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d</w:t>
            </w:r>
          </w:p>
        </w:tc>
      </w:tr>
      <w:tr>
        <w:trPr>
          <w:trHeight w:val="430"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年度深圳高新技术产业专项款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53,368.00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深圳市科学技术协会创新奖金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南山区财政局发放的应对金融危机扶持资金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52,353.00</w:t>
            </w: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2"/>
                <w:sz w:val="18"/>
              </w:rPr>
              <w:t>11,484,276.79</w:t>
            </w:r>
            <w:r>
              <w:rPr>
                <w:rFonts w:ascii="Times New Roman"/>
                <w:spacing w:val="-2"/>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395,942.74</w:t>
            </w:r>
            <w:r>
              <w:rPr>
                <w:rFonts w:ascii="Times New Roman"/>
                <w:spacing w:val="-1"/>
                <w:sz w:val="18"/>
              </w:rPr>
            </w: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黑体" w:hAnsi="黑体" w:cs="黑体" w:eastAsia="黑体" w:hint="default"/>
          <w:sz w:val="19"/>
          <w:szCs w:val="19"/>
        </w:rPr>
      </w:pPr>
    </w:p>
    <w:p>
      <w:pPr>
        <w:spacing w:before="36"/>
        <w:ind w:left="1020" w:right="16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、根据《国务院关于印发进一步鼓励软件产业和集成电路产业发展若干政策的通知》</w:t>
      </w:r>
    </w:p>
    <w:p>
      <w:pPr>
        <w:spacing w:line="396" w:lineRule="auto" w:before="189"/>
        <w:ind w:left="600" w:right="1791" w:firstLine="0"/>
        <w:jc w:val="both"/>
        <w:rPr>
          <w:rFonts w:ascii="宋体" w:hAnsi="宋体" w:cs="宋体" w:eastAsia="宋体" w:hint="default"/>
          <w:sz w:val="21"/>
          <w:szCs w:val="21"/>
        </w:rPr>
      </w:pPr>
      <w:r>
        <w:rPr>
          <w:rFonts w:ascii="宋体" w:hAnsi="宋体" w:cs="宋体" w:eastAsia="宋体" w:hint="default"/>
          <w:sz w:val="21"/>
          <w:szCs w:val="21"/>
        </w:rPr>
        <w:t>（国发</w:t>
      </w:r>
      <w:r>
        <w:rPr>
          <w:rFonts w:ascii="Times New Roman" w:hAnsi="Times New Roman" w:cs="Times New Roman" w:eastAsia="Times New Roman" w:hint="default"/>
          <w:sz w:val="21"/>
          <w:szCs w:val="21"/>
        </w:rPr>
        <w:t>[2011]4</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号）的规定，以及及财政部、国家税务总局《关于软件产品增值税政策的通</w:t>
      </w:r>
      <w:r>
        <w:rPr>
          <w:rFonts w:ascii="宋体" w:hAnsi="宋体" w:cs="宋体" w:eastAsia="宋体" w:hint="default"/>
          <w:w w:val="100"/>
          <w:sz w:val="21"/>
          <w:szCs w:val="21"/>
        </w:rPr>
        <w:t> </w:t>
      </w:r>
      <w:r>
        <w:rPr>
          <w:rFonts w:ascii="宋体" w:hAnsi="宋体" w:cs="宋体" w:eastAsia="宋体" w:hint="default"/>
          <w:spacing w:val="-4"/>
          <w:sz w:val="21"/>
          <w:szCs w:val="21"/>
        </w:rPr>
        <w:t>知》（财税</w:t>
      </w:r>
      <w:r>
        <w:rPr>
          <w:rFonts w:ascii="Times New Roman" w:hAnsi="Times New Roman" w:cs="Times New Roman" w:eastAsia="Times New Roman" w:hint="default"/>
          <w:spacing w:val="-4"/>
          <w:sz w:val="21"/>
          <w:szCs w:val="21"/>
        </w:rPr>
        <w:t>[2011]100</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号）之规定，自</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日起，本公司自行开发研制的软件产品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税率征收增值税后，对其增值税实际税负超过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w:t>
      </w:r>
    </w:p>
    <w:p>
      <w:pPr>
        <w:spacing w:before="194"/>
        <w:ind w:left="1020" w:right="1682"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、根据深科工贸信计财字</w:t>
      </w:r>
      <w:r>
        <w:rPr>
          <w:rFonts w:ascii="Times New Roman" w:hAnsi="Times New Roman" w:cs="Times New Roman" w:eastAsia="Times New Roman" w:hint="default"/>
          <w:spacing w:val="-3"/>
          <w:sz w:val="21"/>
          <w:szCs w:val="21"/>
        </w:rPr>
        <w:t>[2009]44 </w:t>
      </w:r>
      <w:r>
        <w:rPr>
          <w:rFonts w:ascii="宋体" w:hAnsi="宋体" w:cs="宋体" w:eastAsia="宋体" w:hint="default"/>
          <w:spacing w:val="-8"/>
          <w:sz w:val="21"/>
          <w:szCs w:val="21"/>
        </w:rPr>
        <w:t>号《关于下达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年市科技研发资金重大产业技术</w:t>
      </w:r>
    </w:p>
    <w:p>
      <w:pPr>
        <w:spacing w:line="396" w:lineRule="auto" w:before="190"/>
        <w:ind w:left="600" w:right="1791" w:firstLine="0"/>
        <w:jc w:val="both"/>
        <w:rPr>
          <w:rFonts w:ascii="Times New Roman" w:hAnsi="Times New Roman" w:cs="Times New Roman" w:eastAsia="Times New Roman" w:hint="default"/>
          <w:sz w:val="21"/>
          <w:szCs w:val="21"/>
        </w:rPr>
      </w:pPr>
      <w:r>
        <w:rPr>
          <w:rFonts w:ascii="宋体" w:hAnsi="宋体" w:cs="宋体" w:eastAsia="宋体" w:hint="default"/>
          <w:spacing w:val="-5"/>
          <w:w w:val="100"/>
          <w:sz w:val="21"/>
          <w:szCs w:val="21"/>
        </w:rPr>
        <w:t>攻关计划和甲型流感疫苗研制重大专项资助项目和资助资金的通知》，本公司于</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2009</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25"/>
          <w:w w:val="100"/>
          <w:sz w:val="21"/>
          <w:szCs w:val="21"/>
        </w:rPr>
        <w:t> </w:t>
      </w:r>
      <w:r>
        <w:rPr>
          <w:rFonts w:ascii="Times New Roman" w:hAnsi="Times New Roman" w:cs="Times New Roman" w:eastAsia="Times New Roman" w:hint="default"/>
          <w:w w:val="100"/>
          <w:sz w:val="21"/>
          <w:szCs w:val="21"/>
        </w:rPr>
        <w:t>12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日收深圳市财政局拨付的用于</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3G</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与后</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3G</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移动通信综合运营支撑平台关键技术研发及</w:t>
      </w:r>
      <w:r>
        <w:rPr>
          <w:rFonts w:ascii="宋体" w:hAnsi="宋体" w:cs="宋体" w:eastAsia="宋体" w:hint="default"/>
          <w:w w:val="100"/>
          <w:sz w:val="21"/>
          <w:szCs w:val="21"/>
        </w:rPr>
        <w:t> </w:t>
      </w:r>
      <w:r>
        <w:rPr>
          <w:rFonts w:ascii="宋体" w:hAnsi="宋体" w:cs="宋体" w:eastAsia="宋体" w:hint="default"/>
          <w:sz w:val="21"/>
          <w:szCs w:val="21"/>
        </w:rPr>
        <w:t>产业化项目的科技研发资助资金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4"/>
          <w:sz w:val="21"/>
          <w:szCs w:val="21"/>
        </w:rPr>
        <w:t> </w:t>
      </w:r>
      <w:r>
        <w:rPr>
          <w:rFonts w:ascii="宋体" w:hAnsi="宋体" w:cs="宋体" w:eastAsia="宋体" w:hint="default"/>
          <w:spacing w:val="-5"/>
          <w:sz w:val="21"/>
          <w:szCs w:val="21"/>
        </w:rPr>
        <w:t>万元，并于收到当期计入“递延收益”科目核算，</w:t>
      </w:r>
      <w:r>
        <w:rPr>
          <w:rFonts w:ascii="Times New Roman" w:hAnsi="Times New Roman" w:cs="Times New Roman" w:eastAsia="Times New Roman" w:hint="default"/>
          <w:spacing w:val="-5"/>
          <w:sz w:val="21"/>
          <w:szCs w:val="21"/>
        </w:rPr>
        <w:t>2011</w:t>
      </w:r>
    </w:p>
    <w:p>
      <w:pPr>
        <w:spacing w:line="396" w:lineRule="auto" w:before="38"/>
        <w:ind w:left="600" w:right="1791" w:firstLine="0"/>
        <w:jc w:val="both"/>
        <w:rPr>
          <w:rFonts w:ascii="宋体" w:hAnsi="宋体" w:cs="宋体" w:eastAsia="宋体" w:hint="default"/>
          <w:sz w:val="21"/>
          <w:szCs w:val="21"/>
        </w:rPr>
      </w:pPr>
      <w:r>
        <w:rPr>
          <w:rFonts w:ascii="宋体" w:hAnsi="宋体" w:cs="宋体" w:eastAsia="宋体" w:hint="default"/>
          <w:sz w:val="21"/>
          <w:szCs w:val="21"/>
        </w:rPr>
        <w:t>年度该项目实施完毕，于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日经深圳市科技工贸和信息化委员会验收合格（证</w:t>
      </w:r>
      <w:r>
        <w:rPr>
          <w:rFonts w:ascii="宋体" w:hAnsi="宋体" w:cs="宋体" w:eastAsia="宋体" w:hint="default"/>
          <w:w w:val="100"/>
          <w:sz w:val="21"/>
          <w:szCs w:val="21"/>
        </w:rPr>
        <w:t> </w:t>
      </w:r>
      <w:r>
        <w:rPr>
          <w:rFonts w:ascii="宋体" w:hAnsi="宋体" w:cs="宋体" w:eastAsia="宋体" w:hint="default"/>
          <w:spacing w:val="-2"/>
          <w:w w:val="100"/>
          <w:sz w:val="21"/>
          <w:szCs w:val="21"/>
        </w:rPr>
        <w:t>书编号：深科工贸信验字</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9"/>
          <w:w w:val="100"/>
          <w:sz w:val="21"/>
          <w:szCs w:val="21"/>
        </w:rPr>
        <w:t>2011091A</w:t>
      </w:r>
      <w:r>
        <w:rPr>
          <w:rFonts w:ascii="宋体" w:hAnsi="宋体" w:cs="宋体" w:eastAsia="宋体" w:hint="default"/>
          <w:spacing w:val="-9"/>
          <w:w w:val="100"/>
          <w:sz w:val="21"/>
          <w:szCs w:val="21"/>
        </w:rPr>
        <w:t>），自“递延收益”结转至“营业外收入”。</w:t>
      </w:r>
    </w:p>
    <w:p>
      <w:pPr>
        <w:spacing w:after="0" w:line="396" w:lineRule="auto"/>
        <w:jc w:val="both"/>
        <w:rPr>
          <w:rFonts w:ascii="宋体" w:hAnsi="宋体" w:cs="宋体" w:eastAsia="宋体" w:hint="default"/>
          <w:sz w:val="21"/>
          <w:szCs w:val="21"/>
        </w:rPr>
        <w:sectPr>
          <w:pgSz w:w="11910" w:h="16840"/>
          <w:pgMar w:header="873" w:footer="344" w:top="1320" w:bottom="540" w:left="1200" w:right="0"/>
        </w:sectPr>
      </w:pPr>
    </w:p>
    <w:p>
      <w:pPr>
        <w:spacing w:line="240" w:lineRule="auto" w:before="9"/>
        <w:rPr>
          <w:rFonts w:ascii="宋体" w:hAnsi="宋体" w:cs="宋体" w:eastAsia="宋体" w:hint="default"/>
          <w:sz w:val="16"/>
          <w:szCs w:val="16"/>
        </w:rPr>
      </w:pPr>
    </w:p>
    <w:p>
      <w:pPr>
        <w:spacing w:line="396" w:lineRule="auto" w:before="36"/>
        <w:ind w:left="600" w:right="1790" w:firstLine="41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c</w:t>
      </w:r>
      <w:r>
        <w:rPr>
          <w:rFonts w:ascii="宋体" w:hAnsi="宋体" w:cs="宋体" w:eastAsia="宋体" w:hint="default"/>
          <w:spacing w:val="-1"/>
          <w:sz w:val="21"/>
          <w:szCs w:val="21"/>
        </w:rPr>
        <w:t>、根据南山区经济发展专项资金有关文件之规定，南山区经济发展专项资金领导小组</w:t>
      </w:r>
      <w:r>
        <w:rPr>
          <w:rFonts w:ascii="宋体" w:hAnsi="宋体" w:cs="宋体" w:eastAsia="宋体" w:hint="default"/>
          <w:w w:val="100"/>
          <w:sz w:val="21"/>
          <w:szCs w:val="21"/>
        </w:rPr>
        <w:t> </w:t>
      </w:r>
      <w:r>
        <w:rPr>
          <w:rFonts w:ascii="宋体" w:hAnsi="宋体" w:cs="宋体" w:eastAsia="宋体" w:hint="default"/>
          <w:spacing w:val="-2"/>
          <w:w w:val="100"/>
          <w:sz w:val="21"/>
          <w:szCs w:val="21"/>
        </w:rPr>
        <w:t>审批通过的</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7"/>
          <w:w w:val="100"/>
          <w:sz w:val="21"/>
          <w:szCs w:val="21"/>
        </w:rPr>
        <w:t>年南山区经济发展专项资金资助企业名单（第一批），本公司于</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48"/>
          <w:w w:val="100"/>
          <w:sz w:val="21"/>
          <w:szCs w:val="21"/>
        </w:rPr>
        <w:t> </w:t>
      </w:r>
      <w:r>
        <w:rPr>
          <w:rFonts w:ascii="Times New Roman" w:hAnsi="Times New Roman" w:cs="Times New Roman" w:eastAsia="Times New Roman" w:hint="default"/>
          <w:w w:val="100"/>
          <w:sz w:val="21"/>
          <w:szCs w:val="21"/>
        </w:rPr>
        <w:t>12</w:t>
      </w:r>
    </w:p>
    <w:p>
      <w:pPr>
        <w:spacing w:before="38"/>
        <w:ind w:left="600" w:right="179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日收到深圳市南山区财政局拨付的</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年南山区经济发展专项资金资助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万元。</w:t>
      </w:r>
    </w:p>
    <w:p>
      <w:pPr>
        <w:spacing w:line="240" w:lineRule="auto" w:before="5"/>
        <w:rPr>
          <w:rFonts w:ascii="宋体" w:hAnsi="宋体" w:cs="宋体" w:eastAsia="宋体" w:hint="default"/>
          <w:sz w:val="26"/>
          <w:szCs w:val="26"/>
        </w:rPr>
      </w:pPr>
    </w:p>
    <w:p>
      <w:pPr>
        <w:spacing w:line="396" w:lineRule="auto" w:before="0"/>
        <w:ind w:left="600" w:right="1787" w:firstLine="41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100"/>
          <w:sz w:val="21"/>
          <w:szCs w:val="21"/>
        </w:rPr>
        <w:t>d</w:t>
      </w:r>
      <w:r>
        <w:rPr>
          <w:rFonts w:ascii="宋体" w:hAnsi="宋体" w:cs="宋体" w:eastAsia="宋体" w:hint="default"/>
          <w:spacing w:val="-1"/>
          <w:w w:val="100"/>
          <w:sz w:val="21"/>
          <w:szCs w:val="21"/>
        </w:rPr>
        <w:t>、根据深府</w:t>
      </w:r>
      <w:r>
        <w:rPr>
          <w:rFonts w:ascii="Times New Roman" w:hAnsi="Times New Roman" w:cs="Times New Roman" w:eastAsia="Times New Roman" w:hint="default"/>
          <w:spacing w:val="-1"/>
          <w:w w:val="100"/>
          <w:sz w:val="21"/>
          <w:szCs w:val="21"/>
        </w:rPr>
        <w:t>[2008]149</w:t>
      </w:r>
      <w:r>
        <w:rPr>
          <w:rFonts w:ascii="Times New Roman" w:hAnsi="Times New Roman" w:cs="Times New Roman" w:eastAsia="Times New Roman" w:hint="default"/>
          <w:spacing w:val="46"/>
          <w:w w:val="100"/>
          <w:sz w:val="21"/>
          <w:szCs w:val="21"/>
        </w:rPr>
        <w:t> </w:t>
      </w:r>
      <w:r>
        <w:rPr>
          <w:rFonts w:ascii="宋体" w:hAnsi="宋体" w:cs="宋体" w:eastAsia="宋体" w:hint="default"/>
          <w:spacing w:val="-6"/>
          <w:w w:val="100"/>
          <w:sz w:val="21"/>
          <w:szCs w:val="21"/>
        </w:rPr>
        <w:t>号《关于优化政府服务促进产业发展的若干措施》、深科工贸信</w:t>
      </w:r>
      <w:r>
        <w:rPr>
          <w:rFonts w:ascii="宋体" w:hAnsi="宋体" w:cs="宋体" w:eastAsia="宋体" w:hint="default"/>
          <w:w w:val="100"/>
          <w:sz w:val="21"/>
          <w:szCs w:val="21"/>
        </w:rPr>
        <w:t> </w:t>
      </w:r>
      <w:r>
        <w:rPr>
          <w:rFonts w:ascii="宋体" w:hAnsi="宋体" w:cs="宋体" w:eastAsia="宋体" w:hint="default"/>
          <w:sz w:val="21"/>
          <w:szCs w:val="21"/>
        </w:rPr>
        <w:t>运行字</w:t>
      </w:r>
      <w:r>
        <w:rPr>
          <w:rFonts w:ascii="Times New Roman" w:hAnsi="Times New Roman" w:cs="Times New Roman" w:eastAsia="Times New Roman" w:hint="default"/>
          <w:sz w:val="21"/>
          <w:szCs w:val="21"/>
        </w:rPr>
        <w:t>[2010]97  </w:t>
      </w:r>
      <w:r>
        <w:rPr>
          <w:rFonts w:ascii="宋体" w:hAnsi="宋体" w:cs="宋体" w:eastAsia="宋体" w:hint="default"/>
          <w:sz w:val="21"/>
          <w:szCs w:val="21"/>
        </w:rPr>
        <w:t>号《深圳市支持骨干企业加快发展财政奖励办法》之规定，本公司于</w:t>
      </w:r>
      <w:r>
        <w:rPr>
          <w:rFonts w:ascii="宋体" w:hAnsi="宋体" w:cs="宋体" w:eastAsia="宋体" w:hint="default"/>
          <w:spacing w:val="-19"/>
          <w:sz w:val="21"/>
          <w:szCs w:val="21"/>
        </w:rPr>
        <w:t> </w:t>
      </w:r>
      <w:r>
        <w:rPr>
          <w:rFonts w:ascii="Times New Roman" w:hAnsi="Times New Roman" w:cs="Times New Roman" w:eastAsia="Times New Roman" w:hint="default"/>
          <w:spacing w:val="-3"/>
          <w:sz w:val="21"/>
          <w:szCs w:val="21"/>
        </w:rPr>
        <w:t>2011</w:t>
      </w:r>
    </w:p>
    <w:p>
      <w:pPr>
        <w:spacing w:before="38"/>
        <w:ind w:left="600" w:right="1682"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日收到深圳市财政委员会拨付的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年度深圳市支持骨干企业加快发展财政奖</w:t>
      </w:r>
    </w:p>
    <w:p>
      <w:pPr>
        <w:spacing w:before="189"/>
        <w:ind w:left="600" w:right="1790" w:firstLine="0"/>
        <w:jc w:val="left"/>
        <w:rPr>
          <w:rFonts w:ascii="宋体" w:hAnsi="宋体" w:cs="宋体" w:eastAsia="宋体" w:hint="default"/>
          <w:sz w:val="21"/>
          <w:szCs w:val="21"/>
        </w:rPr>
      </w:pPr>
      <w:r>
        <w:rPr>
          <w:rFonts w:ascii="宋体" w:hAnsi="宋体" w:cs="宋体" w:eastAsia="宋体" w:hint="default"/>
          <w:sz w:val="21"/>
          <w:szCs w:val="21"/>
        </w:rPr>
        <w:t>励资金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line="240" w:lineRule="auto" w:before="2"/>
        <w:rPr>
          <w:rFonts w:ascii="宋体" w:hAnsi="宋体" w:cs="宋体" w:eastAsia="宋体" w:hint="default"/>
          <w:sz w:val="18"/>
          <w:szCs w:val="18"/>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35</w:t>
      </w:r>
      <w:r>
        <w:rPr>
          <w:rFonts w:ascii="黑体" w:hAnsi="黑体" w:cs="黑体" w:eastAsia="黑体" w:hint="default"/>
          <w:sz w:val="21"/>
          <w:szCs w:val="21"/>
        </w:rPr>
        <w:t>．</w:t>
      </w:r>
      <w:r>
        <w:rPr>
          <w:rFonts w:ascii="黑体" w:hAnsi="黑体" w:cs="黑体" w:eastAsia="黑体" w:hint="default"/>
          <w:spacing w:val="-43"/>
          <w:sz w:val="21"/>
          <w:szCs w:val="21"/>
        </w:rPr>
        <w:t> </w:t>
      </w:r>
      <w:r>
        <w:rPr>
          <w:rFonts w:ascii="黑体" w:hAnsi="黑体" w:cs="黑体" w:eastAsia="黑体" w:hint="default"/>
          <w:sz w:val="21"/>
          <w:szCs w:val="21"/>
        </w:rPr>
        <w:t>营业外支出</w:t>
      </w:r>
    </w:p>
    <w:p>
      <w:pPr>
        <w:spacing w:line="240" w:lineRule="auto" w:before="1"/>
        <w:rPr>
          <w:rFonts w:ascii="黑体" w:hAnsi="黑体" w:cs="黑体" w:eastAsia="黑体" w:hint="default"/>
          <w:sz w:val="4"/>
          <w:szCs w:val="4"/>
        </w:rPr>
      </w:pPr>
    </w:p>
    <w:tbl>
      <w:tblPr>
        <w:tblW w:w="0" w:type="auto"/>
        <w:jc w:val="left"/>
        <w:tblInd w:w="533" w:type="dxa"/>
        <w:tblLayout w:type="fixed"/>
        <w:tblCellMar>
          <w:top w:w="0" w:type="dxa"/>
          <w:left w:w="0" w:type="dxa"/>
          <w:bottom w:w="0" w:type="dxa"/>
          <w:right w:w="0" w:type="dxa"/>
        </w:tblCellMar>
        <w:tblLook w:val="01E0"/>
      </w:tblPr>
      <w:tblGrid>
        <w:gridCol w:w="2182"/>
        <w:gridCol w:w="1846"/>
        <w:gridCol w:w="1709"/>
        <w:gridCol w:w="2696"/>
      </w:tblGrid>
      <w:tr>
        <w:trPr>
          <w:trHeight w:val="430"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30"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238,705.59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58,158.74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238,705.59</w:t>
            </w:r>
          </w:p>
        </w:tc>
      </w:tr>
      <w:tr>
        <w:trPr>
          <w:trHeight w:val="430"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28,174.26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30"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248,705.59</w:t>
            </w:r>
            <w:r>
              <w:rPr>
                <w:rFonts w:ascii="Times New Roman"/>
                <w:spacing w:val="-1"/>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246,333.00</w:t>
            </w:r>
            <w:r>
              <w:rPr>
                <w:rFonts w:ascii="Times New Roman"/>
                <w:spacing w:val="-1"/>
                <w:sz w:val="18"/>
              </w:rPr>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b/>
                <w:spacing w:val="-1"/>
                <w:sz w:val="18"/>
              </w:rPr>
              <w:t>248,705.59</w:t>
            </w:r>
            <w:r>
              <w:rPr>
                <w:rFonts w:ascii="Times New Roman"/>
                <w:spacing w:val="-1"/>
                <w:sz w:val="18"/>
              </w:rPr>
            </w:r>
          </w:p>
        </w:tc>
      </w:tr>
    </w:tbl>
    <w:p>
      <w:pPr>
        <w:spacing w:line="240" w:lineRule="auto" w:before="7"/>
        <w:rPr>
          <w:rFonts w:ascii="黑体" w:hAnsi="黑体" w:cs="黑体" w:eastAsia="黑体" w:hint="default"/>
          <w:sz w:val="11"/>
          <w:szCs w:val="11"/>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36</w:t>
      </w:r>
      <w:r>
        <w:rPr>
          <w:rFonts w:ascii="黑体" w:hAnsi="黑体" w:cs="黑体" w:eastAsia="黑体" w:hint="default"/>
          <w:sz w:val="21"/>
          <w:szCs w:val="21"/>
        </w:rPr>
        <w:t>．</w:t>
      </w:r>
      <w:r>
        <w:rPr>
          <w:rFonts w:ascii="黑体" w:hAnsi="黑体" w:cs="黑体" w:eastAsia="黑体" w:hint="default"/>
          <w:spacing w:val="-43"/>
          <w:sz w:val="21"/>
          <w:szCs w:val="21"/>
        </w:rPr>
        <w:t> </w:t>
      </w:r>
      <w:r>
        <w:rPr>
          <w:rFonts w:ascii="黑体" w:hAnsi="黑体" w:cs="黑体" w:eastAsia="黑体" w:hint="default"/>
          <w:sz w:val="21"/>
          <w:szCs w:val="21"/>
        </w:rPr>
        <w:t>所得税费用</w:t>
      </w:r>
    </w:p>
    <w:p>
      <w:pPr>
        <w:spacing w:line="240" w:lineRule="auto" w:before="1"/>
        <w:rPr>
          <w:rFonts w:ascii="黑体" w:hAnsi="黑体" w:cs="黑体" w:eastAsia="黑体" w:hint="default"/>
          <w:sz w:val="4"/>
          <w:szCs w:val="4"/>
        </w:rPr>
      </w:pPr>
    </w:p>
    <w:tbl>
      <w:tblPr>
        <w:tblW w:w="0" w:type="auto"/>
        <w:jc w:val="left"/>
        <w:tblInd w:w="564" w:type="dxa"/>
        <w:tblLayout w:type="fixed"/>
        <w:tblCellMar>
          <w:top w:w="0" w:type="dxa"/>
          <w:left w:w="0" w:type="dxa"/>
          <w:bottom w:w="0" w:type="dxa"/>
          <w:right w:w="0" w:type="dxa"/>
        </w:tblCellMar>
        <w:tblLook w:val="01E0"/>
      </w:tblPr>
      <w:tblGrid>
        <w:gridCol w:w="2921"/>
        <w:gridCol w:w="2619"/>
        <w:gridCol w:w="2830"/>
      </w:tblGrid>
      <w:tr>
        <w:trPr>
          <w:trHeight w:val="430"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275"/>
              <w:jc w:val="right"/>
              <w:rPr>
                <w:rFonts w:ascii="宋体" w:hAnsi="宋体" w:cs="宋体" w:eastAsia="宋体" w:hint="default"/>
                <w:sz w:val="18"/>
                <w:szCs w:val="18"/>
              </w:rPr>
            </w:pPr>
            <w:r>
              <w:rPr>
                <w:rFonts w:ascii="宋体" w:hAnsi="宋体" w:cs="宋体" w:eastAsia="宋体" w:hint="default"/>
                <w:sz w:val="18"/>
                <w:szCs w:val="18"/>
              </w:rPr>
              <w:t>项目</w:t>
            </w:r>
          </w:p>
        </w:tc>
        <w:tc>
          <w:tcPr>
            <w:tcW w:w="261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3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852"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ind w:left="26" w:right="29"/>
              <w:jc w:val="left"/>
              <w:rPr>
                <w:rFonts w:ascii="宋体" w:hAnsi="宋体" w:cs="宋体" w:eastAsia="宋体" w:hint="default"/>
                <w:sz w:val="18"/>
                <w:szCs w:val="18"/>
              </w:rPr>
            </w:pPr>
            <w:r>
              <w:rPr>
                <w:rFonts w:ascii="宋体" w:hAnsi="宋体" w:cs="宋体" w:eastAsia="宋体" w:hint="default"/>
                <w:spacing w:val="9"/>
                <w:sz w:val="18"/>
                <w:szCs w:val="18"/>
              </w:rPr>
              <w:t>按税法及相关规定计算的当期所得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税</w:t>
            </w:r>
          </w:p>
        </w:tc>
        <w:tc>
          <w:tcPr>
            <w:tcW w:w="261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14,958,795.29</w:t>
            </w:r>
          </w:p>
        </w:tc>
        <w:tc>
          <w:tcPr>
            <w:tcW w:w="283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5,645,448.53</w:t>
            </w:r>
          </w:p>
        </w:tc>
      </w:tr>
      <w:tr>
        <w:trPr>
          <w:trHeight w:val="434"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-2,877,566.17</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638,241.82</w:t>
            </w:r>
          </w:p>
        </w:tc>
      </w:tr>
      <w:tr>
        <w:trPr>
          <w:trHeight w:val="437"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27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b/>
                <w:spacing w:val="-1"/>
                <w:sz w:val="18"/>
              </w:rPr>
              <w:t>12,081,229.12</w:t>
            </w:r>
            <w:r>
              <w:rPr>
                <w:rFonts w:ascii="Times New Roman"/>
                <w:spacing w:val="-1"/>
                <w:sz w:val="18"/>
              </w:rPr>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黑体" w:hAnsi="黑体" w:cs="黑体" w:eastAsia="黑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6,283,690.35</w:t>
            </w:r>
            <w:r>
              <w:rPr>
                <w:rFonts w:ascii="Times New Roman"/>
                <w:spacing w:val="-1"/>
                <w:sz w:val="18"/>
              </w:rPr>
            </w:r>
          </w:p>
        </w:tc>
      </w:tr>
    </w:tbl>
    <w:p>
      <w:pPr>
        <w:spacing w:line="240" w:lineRule="auto" w:before="10"/>
        <w:rPr>
          <w:rFonts w:ascii="黑体" w:hAnsi="黑体" w:cs="黑体" w:eastAsia="黑体" w:hint="default"/>
          <w:sz w:val="19"/>
          <w:szCs w:val="19"/>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w w:val="100"/>
          <w:sz w:val="21"/>
          <w:szCs w:val="21"/>
        </w:rPr>
        <w:t>所得</w:t>
      </w:r>
      <w:r>
        <w:rPr>
          <w:rFonts w:ascii="宋体" w:hAnsi="宋体" w:cs="宋体" w:eastAsia="宋体" w:hint="default"/>
          <w:spacing w:val="-3"/>
          <w:w w:val="100"/>
          <w:sz w:val="21"/>
          <w:szCs w:val="21"/>
        </w:rPr>
        <w:t>税</w:t>
      </w:r>
      <w:r>
        <w:rPr>
          <w:rFonts w:ascii="宋体" w:hAnsi="宋体" w:cs="宋体" w:eastAsia="宋体" w:hint="default"/>
          <w:w w:val="100"/>
          <w:sz w:val="21"/>
          <w:szCs w:val="21"/>
        </w:rPr>
        <w:t>税</w:t>
      </w:r>
      <w:r>
        <w:rPr>
          <w:rFonts w:ascii="宋体" w:hAnsi="宋体" w:cs="宋体" w:eastAsia="宋体" w:hint="default"/>
          <w:spacing w:val="-3"/>
          <w:w w:val="100"/>
          <w:sz w:val="21"/>
          <w:szCs w:val="21"/>
        </w:rPr>
        <w:t>率</w:t>
      </w:r>
      <w:r>
        <w:rPr>
          <w:rFonts w:ascii="宋体" w:hAnsi="宋体" w:cs="宋体" w:eastAsia="宋体" w:hint="default"/>
          <w:w w:val="100"/>
          <w:sz w:val="21"/>
          <w:szCs w:val="21"/>
        </w:rPr>
        <w:t>详</w:t>
      </w:r>
      <w:r>
        <w:rPr>
          <w:rFonts w:ascii="宋体" w:hAnsi="宋体" w:cs="宋体" w:eastAsia="宋体" w:hint="default"/>
          <w:spacing w:val="-3"/>
          <w:w w:val="100"/>
          <w:sz w:val="21"/>
          <w:szCs w:val="21"/>
        </w:rPr>
        <w:t>见</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三</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1"/>
        <w:rPr>
          <w:rFonts w:ascii="宋体" w:hAnsi="宋体" w:cs="宋体" w:eastAsia="宋体" w:hint="default"/>
          <w:sz w:val="24"/>
          <w:szCs w:val="24"/>
        </w:rPr>
      </w:pPr>
    </w:p>
    <w:p>
      <w:pPr>
        <w:spacing w:before="0"/>
        <w:ind w:left="1020" w:right="17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37</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基本每股收益和稀释每股收益的计算过程</w:t>
      </w:r>
    </w:p>
    <w:p>
      <w:pPr>
        <w:spacing w:line="240" w:lineRule="auto" w:before="8"/>
        <w:rPr>
          <w:rFonts w:ascii="宋体" w:hAnsi="宋体" w:cs="宋体" w:eastAsia="宋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）本公司每股收益计算过程如下</w:t>
      </w:r>
    </w:p>
    <w:p>
      <w:pPr>
        <w:spacing w:line="240" w:lineRule="auto" w:before="11"/>
        <w:rPr>
          <w:rFonts w:ascii="宋体" w:hAnsi="宋体" w:cs="宋体" w:eastAsia="宋体" w:hint="default"/>
          <w:sz w:val="3"/>
          <w:szCs w:val="3"/>
        </w:rPr>
      </w:pPr>
    </w:p>
    <w:tbl>
      <w:tblPr>
        <w:tblW w:w="0" w:type="auto"/>
        <w:jc w:val="left"/>
        <w:tblInd w:w="566" w:type="dxa"/>
        <w:tblLayout w:type="fixed"/>
        <w:tblCellMar>
          <w:top w:w="0" w:type="dxa"/>
          <w:left w:w="0" w:type="dxa"/>
          <w:bottom w:w="0" w:type="dxa"/>
          <w:right w:w="0" w:type="dxa"/>
        </w:tblCellMar>
        <w:tblLook w:val="01E0"/>
      </w:tblPr>
      <w:tblGrid>
        <w:gridCol w:w="2787"/>
        <w:gridCol w:w="2789"/>
        <w:gridCol w:w="2789"/>
      </w:tblGrid>
      <w:tr>
        <w:trPr>
          <w:trHeight w:val="43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3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归属母公司所有者的净利润</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81,252,099.14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62,187,386.98</w:t>
            </w:r>
          </w:p>
        </w:tc>
      </w:tr>
      <w:tr>
        <w:trPr>
          <w:trHeight w:val="43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已发行的普通股加权平均数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156,900,000.00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153,525,000.00</w:t>
            </w:r>
          </w:p>
        </w:tc>
      </w:tr>
      <w:tr>
        <w:trPr>
          <w:trHeight w:val="43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每股人民币元</w:t>
            </w:r>
            <w:r>
              <w:rPr>
                <w:rFonts w:ascii="Times New Roman" w:hAnsi="Times New Roman" w:cs="Times New Roman" w:eastAsia="Times New Roman" w:hint="default"/>
                <w:sz w:val="18"/>
                <w:szCs w:val="18"/>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0.52</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0.41</w:t>
            </w:r>
          </w:p>
        </w:tc>
      </w:tr>
      <w:tr>
        <w:trPr>
          <w:trHeight w:val="432"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每股人民币元</w:t>
            </w:r>
            <w:r>
              <w:rPr>
                <w:rFonts w:ascii="Times New Roman" w:hAnsi="Times New Roman" w:cs="Times New Roman" w:eastAsia="Times New Roman" w:hint="default"/>
                <w:sz w:val="18"/>
                <w:szCs w:val="18"/>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0.41</w:t>
            </w:r>
          </w:p>
        </w:tc>
      </w:tr>
    </w:tbl>
    <w:p>
      <w:pPr>
        <w:spacing w:line="240" w:lineRule="auto" w:before="10"/>
        <w:rPr>
          <w:rFonts w:ascii="宋体" w:hAnsi="宋体" w:cs="宋体" w:eastAsia="宋体" w:hint="default"/>
          <w:sz w:val="19"/>
          <w:szCs w:val="19"/>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）稀释每股收益的计算过程</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9"/>
        <w:rPr>
          <w:rFonts w:ascii="宋体" w:hAnsi="宋体" w:cs="宋体" w:eastAsia="宋体" w:hint="default"/>
          <w:sz w:val="16"/>
          <w:szCs w:val="16"/>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本公司不存在稀释性潜在普通股。</w:t>
      </w:r>
    </w:p>
    <w:p>
      <w:pPr>
        <w:spacing w:line="240" w:lineRule="auto" w:before="6"/>
        <w:rPr>
          <w:rFonts w:ascii="宋体" w:hAnsi="宋体" w:cs="宋体" w:eastAsia="宋体" w:hint="default"/>
          <w:sz w:val="22"/>
          <w:szCs w:val="22"/>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38</w:t>
      </w:r>
      <w:r>
        <w:rPr>
          <w:rFonts w:ascii="黑体" w:hAnsi="黑体" w:cs="黑体" w:eastAsia="黑体" w:hint="default"/>
          <w:sz w:val="21"/>
          <w:szCs w:val="21"/>
        </w:rPr>
        <w:t>．</w:t>
      </w:r>
      <w:r>
        <w:rPr>
          <w:rFonts w:ascii="黑体" w:hAnsi="黑体" w:cs="黑体" w:eastAsia="黑体" w:hint="default"/>
          <w:spacing w:val="-43"/>
          <w:sz w:val="21"/>
          <w:szCs w:val="21"/>
        </w:rPr>
        <w:t> </w:t>
      </w:r>
      <w:r>
        <w:rPr>
          <w:rFonts w:ascii="黑体" w:hAnsi="黑体" w:cs="黑体" w:eastAsia="黑体" w:hint="default"/>
          <w:sz w:val="21"/>
          <w:szCs w:val="21"/>
        </w:rPr>
        <w:t>现金流量表</w:t>
      </w:r>
    </w:p>
    <w:p>
      <w:pPr>
        <w:spacing w:line="240" w:lineRule="auto" w:before="4"/>
        <w:rPr>
          <w:rFonts w:ascii="黑体" w:hAnsi="黑体" w:cs="黑体" w:eastAsia="黑体" w:hint="default"/>
          <w:sz w:val="23"/>
          <w:szCs w:val="23"/>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收到的其他与经营活动有关的现金</w:t>
      </w:r>
    </w:p>
    <w:p>
      <w:pPr>
        <w:spacing w:line="240" w:lineRule="auto" w:before="4"/>
        <w:rPr>
          <w:rFonts w:ascii="宋体" w:hAnsi="宋体" w:cs="宋体" w:eastAsia="宋体" w:hint="default"/>
          <w:sz w:val="3"/>
          <w:szCs w:val="3"/>
        </w:rPr>
      </w:pPr>
    </w:p>
    <w:tbl>
      <w:tblPr>
        <w:tblW w:w="0" w:type="auto"/>
        <w:jc w:val="left"/>
        <w:tblInd w:w="566" w:type="dxa"/>
        <w:tblLayout w:type="fixed"/>
        <w:tblCellMar>
          <w:top w:w="0" w:type="dxa"/>
          <w:left w:w="0" w:type="dxa"/>
          <w:bottom w:w="0" w:type="dxa"/>
          <w:right w:w="0" w:type="dxa"/>
        </w:tblCellMar>
        <w:tblLook w:val="01E0"/>
      </w:tblPr>
      <w:tblGrid>
        <w:gridCol w:w="2787"/>
        <w:gridCol w:w="2789"/>
        <w:gridCol w:w="2789"/>
      </w:tblGrid>
      <w:tr>
        <w:trPr>
          <w:trHeight w:val="37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05"/>
              <w:jc w:val="right"/>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3,957,368.00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261,113.00</w:t>
            </w:r>
          </w:p>
        </w:tc>
      </w:tr>
      <w:tr>
        <w:trPr>
          <w:trHeight w:val="37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3,075,116.95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3,738,460.09</w:t>
            </w:r>
          </w:p>
        </w:tc>
      </w:tr>
      <w:tr>
        <w:trPr>
          <w:trHeight w:val="37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13,688,564.58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3,143,039.55</w:t>
            </w:r>
          </w:p>
        </w:tc>
      </w:tr>
      <w:tr>
        <w:trPr>
          <w:trHeight w:val="372"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0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b/>
                <w:spacing w:val="-1"/>
                <w:sz w:val="18"/>
              </w:rPr>
              <w:t>20,721,049.53</w:t>
            </w:r>
            <w:r>
              <w:rPr>
                <w:rFonts w:ascii="Times New Roman"/>
                <w:spacing w:val="-1"/>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b/>
                <w:spacing w:val="-1"/>
                <w:sz w:val="18"/>
              </w:rPr>
              <w:t>7,142,612.64</w:t>
            </w:r>
            <w:r>
              <w:rPr>
                <w:rFonts w:ascii="Times New Roman"/>
                <w:spacing w:val="-1"/>
                <w:sz w:val="18"/>
              </w:rPr>
            </w:r>
          </w:p>
        </w:tc>
      </w:tr>
    </w:tbl>
    <w:p>
      <w:pPr>
        <w:spacing w:line="240" w:lineRule="auto" w:before="5"/>
        <w:rPr>
          <w:rFonts w:ascii="宋体" w:hAnsi="宋体" w:cs="宋体" w:eastAsia="宋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支付的其他与经营活动有关的现金</w:t>
      </w:r>
    </w:p>
    <w:p>
      <w:pPr>
        <w:spacing w:line="240" w:lineRule="auto" w:before="2"/>
        <w:rPr>
          <w:rFonts w:ascii="宋体" w:hAnsi="宋体" w:cs="宋体" w:eastAsia="宋体" w:hint="default"/>
          <w:sz w:val="3"/>
          <w:szCs w:val="3"/>
        </w:rPr>
      </w:pPr>
    </w:p>
    <w:tbl>
      <w:tblPr>
        <w:tblW w:w="0" w:type="auto"/>
        <w:jc w:val="left"/>
        <w:tblInd w:w="566" w:type="dxa"/>
        <w:tblLayout w:type="fixed"/>
        <w:tblCellMar>
          <w:top w:w="0" w:type="dxa"/>
          <w:left w:w="0" w:type="dxa"/>
          <w:bottom w:w="0" w:type="dxa"/>
          <w:right w:w="0" w:type="dxa"/>
        </w:tblCellMar>
        <w:tblLook w:val="01E0"/>
      </w:tblPr>
      <w:tblGrid>
        <w:gridCol w:w="2787"/>
        <w:gridCol w:w="2789"/>
        <w:gridCol w:w="2789"/>
      </w:tblGrid>
      <w:tr>
        <w:trPr>
          <w:trHeight w:val="37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05"/>
              <w:jc w:val="right"/>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27,372,568.63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23,851,785.44</w:t>
            </w:r>
          </w:p>
        </w:tc>
      </w:tr>
      <w:tr>
        <w:trPr>
          <w:trHeight w:val="372"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14,488,157.55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7,764,429.72</w:t>
            </w:r>
          </w:p>
        </w:tc>
      </w:tr>
      <w:tr>
        <w:trPr>
          <w:trHeight w:val="37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11,386,524.75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2,960,419.25</w:t>
            </w:r>
          </w:p>
        </w:tc>
      </w:tr>
      <w:tr>
        <w:trPr>
          <w:trHeight w:val="37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0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spacing w:val="-1"/>
                <w:sz w:val="18"/>
              </w:rPr>
              <w:t>53,247,250.93</w:t>
            </w:r>
            <w:r>
              <w:rPr>
                <w:rFonts w:ascii="Times New Roman"/>
                <w:spacing w:val="-1"/>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34,576,634.41</w:t>
            </w:r>
            <w:r>
              <w:rPr>
                <w:rFonts w:ascii="Times New Roman"/>
                <w:spacing w:val="-1"/>
                <w:sz w:val="18"/>
              </w:rPr>
            </w:r>
          </w:p>
        </w:tc>
      </w:tr>
    </w:tbl>
    <w:p>
      <w:pPr>
        <w:spacing w:line="240" w:lineRule="auto" w:before="5"/>
        <w:rPr>
          <w:rFonts w:ascii="宋体" w:hAnsi="宋体" w:cs="宋体" w:eastAsia="宋体" w:hint="default"/>
          <w:sz w:val="17"/>
          <w:szCs w:val="17"/>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收到的其他与筹资活动有关的现金</w:t>
      </w:r>
    </w:p>
    <w:p>
      <w:pPr>
        <w:spacing w:line="240" w:lineRule="auto" w:before="2"/>
        <w:rPr>
          <w:rFonts w:ascii="宋体" w:hAnsi="宋体" w:cs="宋体" w:eastAsia="宋体" w:hint="default"/>
          <w:sz w:val="3"/>
          <w:szCs w:val="3"/>
        </w:rPr>
      </w:pPr>
    </w:p>
    <w:tbl>
      <w:tblPr>
        <w:tblW w:w="0" w:type="auto"/>
        <w:jc w:val="left"/>
        <w:tblInd w:w="566" w:type="dxa"/>
        <w:tblLayout w:type="fixed"/>
        <w:tblCellMar>
          <w:top w:w="0" w:type="dxa"/>
          <w:left w:w="0" w:type="dxa"/>
          <w:bottom w:w="0" w:type="dxa"/>
          <w:right w:w="0" w:type="dxa"/>
        </w:tblCellMar>
        <w:tblLook w:val="01E0"/>
      </w:tblPr>
      <w:tblGrid>
        <w:gridCol w:w="2787"/>
        <w:gridCol w:w="2789"/>
        <w:gridCol w:w="2789"/>
      </w:tblGrid>
      <w:tr>
        <w:trPr>
          <w:trHeight w:val="372"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10" w:right="0"/>
              <w:jc w:val="left"/>
              <w:rPr>
                <w:rFonts w:ascii="Times New Roman" w:hAnsi="Times New Roman" w:cs="Times New Roman" w:eastAsia="Times New Roman" w:hint="default"/>
                <w:sz w:val="18"/>
                <w:szCs w:val="18"/>
              </w:rPr>
            </w:pPr>
            <w:r>
              <w:rPr>
                <w:rFonts w:ascii="Times New Roman"/>
                <w:sz w:val="18"/>
              </w:rPr>
              <w:t>2,744,560.80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39</w:t>
      </w:r>
      <w:r>
        <w:rPr>
          <w:rFonts w:ascii="黑体" w:hAnsi="黑体" w:cs="黑体" w:eastAsia="黑体" w:hint="default"/>
          <w:sz w:val="21"/>
          <w:szCs w:val="21"/>
        </w:rPr>
        <w:t>．</w:t>
      </w:r>
      <w:r>
        <w:rPr>
          <w:rFonts w:ascii="黑体" w:hAnsi="黑体" w:cs="黑体" w:eastAsia="黑体" w:hint="default"/>
          <w:spacing w:val="-44"/>
          <w:sz w:val="21"/>
          <w:szCs w:val="21"/>
        </w:rPr>
        <w:t> </w:t>
      </w:r>
      <w:r>
        <w:rPr>
          <w:rFonts w:ascii="黑体" w:hAnsi="黑体" w:cs="黑体" w:eastAsia="黑体" w:hint="default"/>
          <w:sz w:val="21"/>
          <w:szCs w:val="21"/>
        </w:rPr>
        <w:t>现金流量表补充资料</w:t>
      </w:r>
    </w:p>
    <w:p>
      <w:pPr>
        <w:tabs>
          <w:tab w:pos="1860" w:val="left" w:leader="none"/>
        </w:tabs>
        <w:spacing w:before="148"/>
        <w:ind w:left="1020" w:right="1790" w:firstLine="0"/>
        <w:jc w:val="left"/>
        <w:rPr>
          <w:rFonts w:ascii="宋体" w:hAnsi="宋体" w:cs="宋体" w:eastAsia="宋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w:t>
        <w:tab/>
      </w:r>
      <w:r>
        <w:rPr>
          <w:rFonts w:ascii="宋体" w:hAnsi="宋体" w:cs="宋体" w:eastAsia="宋体" w:hint="default"/>
          <w:sz w:val="21"/>
          <w:szCs w:val="21"/>
        </w:rPr>
        <w:t>现金流量表补充资料</w:t>
      </w:r>
    </w:p>
    <w:p>
      <w:pPr>
        <w:spacing w:line="240" w:lineRule="auto" w:before="4"/>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5715"/>
        <w:gridCol w:w="1409"/>
        <w:gridCol w:w="1383"/>
      </w:tblGrid>
      <w:tr>
        <w:trPr>
          <w:trHeight w:val="370"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0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7"/>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8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77"/>
              <w:ind w:left="2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409" w:type="dxa"/>
            <w:tcBorders>
              <w:top w:val="single" w:sz="4" w:space="0" w:color="000000"/>
              <w:left w:val="single" w:sz="4" w:space="0" w:color="000000"/>
              <w:bottom w:val="single" w:sz="6" w:space="0" w:color="000000"/>
              <w:right w:val="single" w:sz="6" w:space="0" w:color="000000"/>
            </w:tcBorders>
          </w:tcPr>
          <w:p>
            <w:pPr/>
          </w:p>
        </w:tc>
        <w:tc>
          <w:tcPr>
            <w:tcW w:w="1383" w:type="dxa"/>
            <w:tcBorders>
              <w:top w:val="single" w:sz="4" w:space="0" w:color="000000"/>
              <w:left w:val="single" w:sz="6" w:space="0" w:color="000000"/>
              <w:bottom w:val="single" w:sz="6" w:space="0" w:color="000000"/>
              <w:right w:val="single" w:sz="6" w:space="0" w:color="000000"/>
            </w:tcBorders>
          </w:tcPr>
          <w:p>
            <w:pP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88,887,191.32</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64,405,329.73</w:t>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5,487,012.62</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771,963.47</w:t>
            </w:r>
          </w:p>
        </w:tc>
      </w:tr>
      <w:tr>
        <w:trPr>
          <w:trHeight w:val="37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5,417,750.31</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3,090,705.06</w:t>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21,535,435.83</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9,944,450.93</w:t>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724,998.88</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572,473.48</w:t>
            </w:r>
          </w:p>
        </w:tc>
      </w:tr>
      <w:tr>
        <w:trPr>
          <w:trHeight w:val="735"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238,073.18</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58,158.74</w:t>
            </w:r>
          </w:p>
        </w:tc>
      </w:tr>
      <w:tr>
        <w:trPr>
          <w:trHeight w:val="37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209,459.91</w:t>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-2,061,710.72</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562,889.20</w:t>
            </w:r>
          </w:p>
        </w:tc>
      </w:tr>
      <w:tr>
        <w:trPr>
          <w:trHeight w:val="37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-2,877,566.17</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-634,452.91</w:t>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643"/>
          <w:pgSz w:w="11910" w:h="16840"/>
          <w:pgMar w:footer="344" w:header="873" w:top="1320" w:bottom="540" w:left="1200" w:right="0"/>
        </w:sectPr>
      </w:pPr>
    </w:p>
    <w:p>
      <w:pPr>
        <w:spacing w:line="240" w:lineRule="auto" w:before="10"/>
        <w:rPr>
          <w:rFonts w:ascii="宋体" w:hAnsi="宋体" w:cs="宋体" w:eastAsia="宋体" w:hint="default"/>
          <w:sz w:val="8"/>
          <w:szCs w:val="8"/>
        </w:rPr>
      </w:pPr>
    </w:p>
    <w:tbl>
      <w:tblPr>
        <w:tblW w:w="0" w:type="auto"/>
        <w:jc w:val="left"/>
        <w:tblInd w:w="487" w:type="dxa"/>
        <w:tblLayout w:type="fixed"/>
        <w:tblCellMar>
          <w:top w:w="0" w:type="dxa"/>
          <w:left w:w="0" w:type="dxa"/>
          <w:bottom w:w="0" w:type="dxa"/>
          <w:right w:w="0" w:type="dxa"/>
        </w:tblCellMar>
        <w:tblLook w:val="01E0"/>
      </w:tblPr>
      <w:tblGrid>
        <w:gridCol w:w="5715"/>
        <w:gridCol w:w="1409"/>
        <w:gridCol w:w="1383"/>
      </w:tblGrid>
      <w:tr>
        <w:trPr>
          <w:trHeight w:val="370"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7"/>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8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7"/>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-59,961.11</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314,873.67</w:t>
            </w:r>
          </w:p>
        </w:tc>
      </w:tr>
      <w:tr>
        <w:trPr>
          <w:trHeight w:val="37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经营性应收项目的减少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pacing w:val="-1"/>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-157,591,718.82</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-50,180,666.67</w:t>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经营性应付项目的增加</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pacing w:val="-1"/>
                <w:sz w:val="18"/>
                <w:szCs w:val="18"/>
              </w:rPr>
              <w:t>)</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10,228,986.21</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6,387,271.24</w:t>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b/>
                <w:spacing w:val="-1"/>
                <w:sz w:val="18"/>
              </w:rPr>
              <w:t>-30,071,508.47</w:t>
            </w:r>
            <w:r>
              <w:rPr>
                <w:rFonts w:ascii="Times New Roman"/>
                <w:spacing w:val="-1"/>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b/>
                <w:spacing w:val="-1"/>
                <w:sz w:val="18"/>
              </w:rPr>
              <w:t>35,502,455.85</w:t>
            </w:r>
            <w:r>
              <w:rPr>
                <w:rFonts w:ascii="Times New Roman"/>
                <w:spacing w:val="-1"/>
                <w:sz w:val="18"/>
              </w:rPr>
            </w:r>
          </w:p>
        </w:tc>
      </w:tr>
      <w:tr>
        <w:trPr>
          <w:trHeight w:val="37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409" w:type="dxa"/>
            <w:tcBorders>
              <w:top w:val="single" w:sz="6" w:space="0" w:color="000000"/>
              <w:left w:val="single" w:sz="4"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409" w:type="dxa"/>
            <w:tcBorders>
              <w:top w:val="single" w:sz="6" w:space="0" w:color="000000"/>
              <w:left w:val="single" w:sz="4"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451,150,977.31</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pacing w:val="-1"/>
                <w:sz w:val="18"/>
              </w:rPr>
              <w:t>676,601,480.08</w:t>
            </w:r>
            <w:r>
              <w:rPr>
                <w:rFonts w:ascii="Times New Roman"/>
                <w:sz w:val="18"/>
              </w:rPr>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676,601,480.08</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92,891,560.93</w:t>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7"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5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b/>
                <w:spacing w:val="-1"/>
                <w:sz w:val="18"/>
              </w:rPr>
              <w:t>-225,450,502.77</w:t>
            </w:r>
            <w:r>
              <w:rPr>
                <w:rFonts w:ascii="Times New Roman"/>
                <w:spacing w:val="-1"/>
                <w:sz w:val="18"/>
              </w:rPr>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b/>
                <w:spacing w:val="-1"/>
                <w:sz w:val="18"/>
              </w:rPr>
              <w:t>583,709,919.15</w:t>
            </w:r>
            <w:r>
              <w:rPr>
                <w:rFonts w:ascii="Times New Roman"/>
                <w:spacing w:val="-1"/>
                <w:sz w:val="18"/>
              </w:rPr>
            </w:r>
          </w:p>
        </w:tc>
      </w:tr>
    </w:tbl>
    <w:p>
      <w:pPr>
        <w:spacing w:line="240" w:lineRule="auto" w:before="7"/>
        <w:rPr>
          <w:rFonts w:ascii="宋体" w:hAnsi="宋体" w:cs="宋体" w:eastAsia="宋体" w:hint="default"/>
          <w:sz w:val="17"/>
          <w:szCs w:val="17"/>
        </w:rPr>
      </w:pPr>
    </w:p>
    <w:p>
      <w:pPr>
        <w:tabs>
          <w:tab w:pos="1860" w:val="left" w:leader="none"/>
        </w:tabs>
        <w:spacing w:before="36"/>
        <w:ind w:left="1020" w:right="1790" w:firstLine="0"/>
        <w:jc w:val="left"/>
        <w:rPr>
          <w:rFonts w:ascii="宋体" w:hAnsi="宋体" w:cs="宋体" w:eastAsia="宋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2</w:t>
      </w:r>
      <w:r>
        <w:rPr>
          <w:rFonts w:ascii="黑体" w:hAnsi="黑体" w:cs="黑体" w:eastAsia="黑体" w:hint="default"/>
          <w:sz w:val="21"/>
          <w:szCs w:val="21"/>
        </w:rPr>
        <w:t>）</w:t>
        <w:tab/>
      </w:r>
      <w:r>
        <w:rPr>
          <w:rFonts w:ascii="宋体" w:hAnsi="宋体" w:cs="宋体" w:eastAsia="宋体" w:hint="default"/>
          <w:sz w:val="21"/>
          <w:szCs w:val="21"/>
        </w:rPr>
        <w:t>本期取得子公司的相关信息</w:t>
      </w:r>
    </w:p>
    <w:p>
      <w:pPr>
        <w:spacing w:line="240" w:lineRule="auto" w:before="4"/>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5646"/>
        <w:gridCol w:w="1483"/>
        <w:gridCol w:w="1395"/>
      </w:tblGrid>
      <w:tr>
        <w:trPr>
          <w:trHeight w:val="37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2"/>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35,700,000.00</w:t>
            </w:r>
          </w:p>
        </w:tc>
      </w:tr>
      <w:tr>
        <w:trPr>
          <w:trHeight w:val="37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35,700,000.00</w:t>
            </w:r>
          </w:p>
        </w:tc>
      </w:tr>
      <w:tr>
        <w:trPr>
          <w:trHeight w:val="37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4,038,685.03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14,510,129.24</w:t>
            </w:r>
          </w:p>
        </w:tc>
      </w:tr>
      <w:tr>
        <w:trPr>
          <w:trHeight w:val="37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2,961,314.97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21,189,870.76</w:t>
            </w:r>
          </w:p>
        </w:tc>
      </w:tr>
      <w:tr>
        <w:trPr>
          <w:trHeight w:val="372"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10,826,823.97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15,739,000.97</w:t>
            </w:r>
          </w:p>
        </w:tc>
      </w:tr>
      <w:tr>
        <w:trPr>
          <w:trHeight w:val="37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5,389,276.16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16,483,040.73</w:t>
            </w:r>
          </w:p>
        </w:tc>
      </w:tr>
      <w:tr>
        <w:trPr>
          <w:trHeight w:val="37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5,724,755.33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240,051.35</w:t>
            </w:r>
          </w:p>
        </w:tc>
      </w:tr>
      <w:tr>
        <w:trPr>
          <w:trHeight w:val="37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287,207.52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984,091.11</w:t>
            </w:r>
          </w:p>
        </w:tc>
      </w:tr>
      <w:tr>
        <w:trPr>
          <w:trHeight w:val="370" w:hRule="exact"/>
        </w:trPr>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17"/>
          <w:szCs w:val="17"/>
        </w:rPr>
      </w:pPr>
    </w:p>
    <w:p>
      <w:pPr>
        <w:tabs>
          <w:tab w:pos="1860" w:val="left" w:leader="none"/>
        </w:tabs>
        <w:spacing w:before="36"/>
        <w:ind w:left="1020" w:right="1790" w:firstLine="0"/>
        <w:jc w:val="left"/>
        <w:rPr>
          <w:rFonts w:ascii="宋体" w:hAnsi="宋体" w:cs="宋体" w:eastAsia="宋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3</w:t>
      </w:r>
      <w:r>
        <w:rPr>
          <w:rFonts w:ascii="黑体" w:hAnsi="黑体" w:cs="黑体" w:eastAsia="黑体" w:hint="default"/>
          <w:sz w:val="21"/>
          <w:szCs w:val="21"/>
        </w:rPr>
        <w:t>）</w:t>
        <w:tab/>
      </w:r>
      <w:r>
        <w:rPr>
          <w:rFonts w:ascii="宋体" w:hAnsi="宋体" w:cs="宋体" w:eastAsia="宋体" w:hint="default"/>
          <w:sz w:val="21"/>
          <w:szCs w:val="21"/>
        </w:rPr>
        <w:t>现金和现金等价物的构成</w:t>
      </w:r>
    </w:p>
    <w:p>
      <w:pPr>
        <w:spacing w:line="240" w:lineRule="auto" w:before="4"/>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5660"/>
        <w:gridCol w:w="1481"/>
        <w:gridCol w:w="1382"/>
      </w:tblGrid>
      <w:tr>
        <w:trPr>
          <w:trHeight w:val="37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705"/>
              <w:jc w:val="right"/>
              <w:rPr>
                <w:rFonts w:ascii="宋体" w:hAnsi="宋体" w:cs="宋体" w:eastAsia="宋体" w:hint="default"/>
                <w:sz w:val="18"/>
                <w:szCs w:val="18"/>
              </w:rPr>
            </w:pPr>
            <w:r>
              <w:rPr>
                <w:rFonts w:ascii="宋体" w:hAnsi="宋体" w:cs="宋体" w:eastAsia="宋体" w:hint="default"/>
                <w:sz w:val="18"/>
                <w:szCs w:val="18"/>
              </w:rPr>
              <w:t>项目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16" w:right="0"/>
              <w:jc w:val="left"/>
              <w:rPr>
                <w:rFonts w:ascii="Times New Roman" w:hAnsi="Times New Roman" w:cs="Times New Roman" w:eastAsia="Times New Roman" w:hint="default"/>
                <w:sz w:val="18"/>
                <w:szCs w:val="18"/>
              </w:rPr>
            </w:pPr>
            <w:r>
              <w:rPr>
                <w:rFonts w:ascii="Times New Roman"/>
                <w:sz w:val="18"/>
              </w:rPr>
              <w:t>2011-12-31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63"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451,150,977.31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676,601,480.08</w:t>
            </w:r>
          </w:p>
        </w:tc>
      </w:tr>
      <w:tr>
        <w:trPr>
          <w:trHeight w:val="37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196,037.94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47,978.55</w:t>
            </w:r>
          </w:p>
        </w:tc>
      </w:tr>
      <w:tr>
        <w:trPr>
          <w:trHeight w:val="37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450,954,939.37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676,553,501.53</w:t>
            </w:r>
          </w:p>
        </w:tc>
      </w:tr>
      <w:tr>
        <w:trPr>
          <w:trHeight w:val="372"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66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451,150,977.31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676,601,480.08</w:t>
            </w:r>
          </w:p>
        </w:tc>
      </w:tr>
    </w:tbl>
    <w:p>
      <w:pPr>
        <w:spacing w:after="0" w:line="240" w:lineRule="auto"/>
        <w:jc w:val="right"/>
        <w:rPr>
          <w:rFonts w:ascii="Times New Roman" w:hAnsi="Times New Roman" w:cs="Times New Roman" w:eastAsia="Times New Roman" w:hint="default"/>
          <w:sz w:val="18"/>
          <w:szCs w:val="18"/>
        </w:rPr>
        <w:sectPr>
          <w:pgSz w:w="11910" w:h="16840"/>
          <w:pgMar w:header="873" w:footer="344" w:top="1320" w:bottom="540" w:left="1200" w:right="0"/>
        </w:sectPr>
      </w:pPr>
    </w:p>
    <w:p>
      <w:pPr>
        <w:spacing w:line="240" w:lineRule="auto" w:before="3"/>
        <w:rPr>
          <w:rFonts w:ascii="宋体" w:hAnsi="宋体" w:cs="宋体" w:eastAsia="宋体" w:hint="default"/>
          <w:sz w:val="14"/>
          <w:szCs w:val="14"/>
        </w:rPr>
      </w:pPr>
    </w:p>
    <w:p>
      <w:pPr>
        <w:spacing w:before="36"/>
        <w:ind w:left="1220" w:right="409" w:firstLine="0"/>
        <w:jc w:val="left"/>
        <w:rPr>
          <w:rFonts w:ascii="宋体" w:hAnsi="宋体" w:cs="宋体" w:eastAsia="宋体" w:hint="default"/>
          <w:sz w:val="21"/>
          <w:szCs w:val="21"/>
        </w:rPr>
      </w:pPr>
      <w:r>
        <w:rPr>
          <w:rFonts w:ascii="宋体" w:hAnsi="宋体" w:cs="宋体" w:eastAsia="宋体" w:hint="default"/>
          <w:sz w:val="21"/>
          <w:szCs w:val="21"/>
        </w:rPr>
        <w:t>现金及现金等价物期末末余额</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451,150,977.31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元和资产负债表中的</w:t>
      </w:r>
      <w:r>
        <w:rPr>
          <w:rFonts w:ascii="Times New Roman" w:hAnsi="Times New Roman" w:cs="Times New Roman" w:eastAsia="Times New Roman" w:hint="default"/>
          <w:sz w:val="21"/>
          <w:szCs w:val="21"/>
        </w:rPr>
        <w:t>“</w:t>
      </w:r>
      <w:r>
        <w:rPr>
          <w:rFonts w:ascii="宋体" w:hAnsi="宋体" w:cs="宋体" w:eastAsia="宋体" w:hint="default"/>
          <w:sz w:val="21"/>
          <w:szCs w:val="21"/>
        </w:rPr>
        <w:t>货币资金</w:t>
      </w:r>
      <w:r>
        <w:rPr>
          <w:rFonts w:ascii="Times New Roman" w:hAnsi="Times New Roman" w:cs="Times New Roman" w:eastAsia="Times New Roman" w:hint="default"/>
          <w:sz w:val="21"/>
          <w:szCs w:val="21"/>
        </w:rPr>
        <w:t>”</w:t>
      </w:r>
      <w:r>
        <w:rPr>
          <w:rFonts w:ascii="宋体" w:hAnsi="宋体" w:cs="宋体" w:eastAsia="宋体" w:hint="default"/>
          <w:sz w:val="21"/>
          <w:szCs w:val="21"/>
        </w:rPr>
        <w:t>项目金额</w:t>
      </w:r>
    </w:p>
    <w:p>
      <w:pPr>
        <w:spacing w:before="148"/>
        <w:ind w:left="800" w:right="4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451,664,597.14 </w:t>
      </w:r>
      <w:r>
        <w:rPr>
          <w:rFonts w:ascii="宋体" w:hAnsi="宋体" w:cs="宋体" w:eastAsia="宋体" w:hint="default"/>
          <w:sz w:val="21"/>
          <w:szCs w:val="21"/>
        </w:rPr>
        <w:t>元相差 </w:t>
      </w:r>
      <w:r>
        <w:rPr>
          <w:rFonts w:ascii="Times New Roman" w:hAnsi="Times New Roman" w:cs="Times New Roman" w:eastAsia="Times New Roman" w:hint="default"/>
          <w:sz w:val="21"/>
          <w:szCs w:val="21"/>
        </w:rPr>
        <w:t>513,619.83</w:t>
      </w:r>
      <w:r>
        <w:rPr>
          <w:rFonts w:ascii="Times New Roman" w:hAnsi="Times New Roman" w:cs="Times New Roman" w:eastAsia="Times New Roman" w:hint="default"/>
          <w:spacing w:val="-19"/>
          <w:sz w:val="21"/>
          <w:szCs w:val="21"/>
        </w:rPr>
        <w:t> </w:t>
      </w:r>
      <w:r>
        <w:rPr>
          <w:rFonts w:ascii="宋体" w:hAnsi="宋体" w:cs="宋体" w:eastAsia="宋体" w:hint="default"/>
          <w:spacing w:val="-9"/>
          <w:sz w:val="21"/>
          <w:szCs w:val="21"/>
        </w:rPr>
        <w:t>元，差额系所有权受到限制的资产，详见本报告附注五、</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w:t>
      </w:r>
    </w:p>
    <w:p>
      <w:pPr>
        <w:tabs>
          <w:tab w:pos="2480" w:val="left" w:leader="none"/>
        </w:tabs>
        <w:spacing w:line="680" w:lineRule="exact" w:before="92"/>
        <w:ind w:left="1220" w:right="5058" w:firstLine="0"/>
        <w:jc w:val="left"/>
        <w:rPr>
          <w:rFonts w:ascii="黑体" w:hAnsi="黑体" w:cs="黑体" w:eastAsia="黑体" w:hint="default"/>
          <w:sz w:val="21"/>
          <w:szCs w:val="21"/>
        </w:rPr>
      </w:pPr>
      <w:r>
        <w:rPr>
          <w:rFonts w:ascii="黑体" w:hAnsi="黑体" w:cs="黑体" w:eastAsia="黑体" w:hint="default"/>
          <w:spacing w:val="-1"/>
          <w:sz w:val="21"/>
          <w:szCs w:val="21"/>
        </w:rPr>
        <w:t>附注六、</w:t>
        <w:tab/>
      </w:r>
      <w:r>
        <w:rPr>
          <w:rFonts w:ascii="黑体" w:hAnsi="黑体" w:cs="黑体" w:eastAsia="黑体" w:hint="default"/>
          <w:spacing w:val="-2"/>
          <w:sz w:val="21"/>
          <w:szCs w:val="21"/>
        </w:rPr>
        <w:t>本公司本报告期无资产证券化业务。</w:t>
      </w:r>
      <w:r>
        <w:rPr>
          <w:rFonts w:ascii="黑体" w:hAnsi="黑体" w:cs="黑体" w:eastAsia="黑体" w:hint="default"/>
          <w:spacing w:val="-72"/>
          <w:sz w:val="21"/>
          <w:szCs w:val="21"/>
        </w:rPr>
        <w:t> </w:t>
      </w:r>
      <w:r>
        <w:rPr>
          <w:rFonts w:ascii="黑体" w:hAnsi="黑体" w:cs="黑体" w:eastAsia="黑体" w:hint="default"/>
          <w:spacing w:val="-72"/>
          <w:sz w:val="21"/>
          <w:szCs w:val="21"/>
        </w:rPr>
      </w:r>
      <w:r>
        <w:rPr>
          <w:rFonts w:ascii="黑体" w:hAnsi="黑体" w:cs="黑体" w:eastAsia="黑体" w:hint="default"/>
          <w:spacing w:val="-1"/>
          <w:sz w:val="21"/>
          <w:szCs w:val="21"/>
        </w:rPr>
        <w:t>附注七、</w:t>
        <w:tab/>
      </w:r>
      <w:r>
        <w:rPr>
          <w:rFonts w:ascii="黑体" w:hAnsi="黑体" w:cs="黑体" w:eastAsia="黑体" w:hint="default"/>
          <w:spacing w:val="-2"/>
          <w:sz w:val="21"/>
          <w:szCs w:val="21"/>
        </w:rPr>
        <w:t>关联方及关联交易</w:t>
      </w:r>
    </w:p>
    <w:p>
      <w:pPr>
        <w:spacing w:before="178"/>
        <w:ind w:left="1220" w:right="40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w:t>
      </w:r>
      <w:r>
        <w:rPr>
          <w:rFonts w:ascii="黑体" w:hAnsi="黑体" w:cs="黑体" w:eastAsia="黑体" w:hint="default"/>
          <w:spacing w:val="62"/>
          <w:sz w:val="21"/>
          <w:szCs w:val="21"/>
        </w:rPr>
        <w:t> </w:t>
      </w:r>
      <w:r>
        <w:rPr>
          <w:rFonts w:ascii="黑体" w:hAnsi="黑体" w:cs="黑体" w:eastAsia="黑体" w:hint="default"/>
          <w:sz w:val="21"/>
          <w:szCs w:val="21"/>
        </w:rPr>
        <w:t>关联方认定标准</w:t>
      </w:r>
    </w:p>
    <w:p>
      <w:pPr>
        <w:spacing w:line="384" w:lineRule="auto" w:before="151"/>
        <w:ind w:left="800" w:right="409" w:firstLine="419"/>
        <w:jc w:val="left"/>
        <w:rPr>
          <w:rFonts w:ascii="宋体" w:hAnsi="宋体" w:cs="宋体" w:eastAsia="宋体" w:hint="default"/>
          <w:sz w:val="21"/>
          <w:szCs w:val="21"/>
        </w:rPr>
      </w:pPr>
      <w:r>
        <w:rPr>
          <w:rFonts w:ascii="宋体" w:hAnsi="宋体" w:cs="宋体" w:eastAsia="宋体" w:hint="default"/>
          <w:spacing w:val="-4"/>
          <w:sz w:val="21"/>
          <w:szCs w:val="21"/>
        </w:rPr>
        <w:t>一方控制、共同控制另一方或对另一方施加重大影响，以及两方或两方以上同受一方控</w:t>
      </w:r>
      <w:r>
        <w:rPr>
          <w:rFonts w:ascii="宋体" w:hAnsi="宋体" w:cs="宋体" w:eastAsia="宋体" w:hint="default"/>
          <w:w w:val="100"/>
          <w:sz w:val="21"/>
          <w:szCs w:val="21"/>
        </w:rPr>
        <w:t> </w:t>
      </w:r>
      <w:r>
        <w:rPr>
          <w:rFonts w:ascii="宋体" w:hAnsi="宋体" w:cs="宋体" w:eastAsia="宋体" w:hint="default"/>
          <w:sz w:val="21"/>
          <w:szCs w:val="21"/>
        </w:rPr>
        <w:t>制、共同控制或重大影响的，构成关联方。</w:t>
      </w:r>
    </w:p>
    <w:p>
      <w:pPr>
        <w:spacing w:before="159"/>
        <w:ind w:left="1220" w:right="40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本公司的母公司情况</w:t>
      </w:r>
    </w:p>
    <w:p>
      <w:pPr>
        <w:spacing w:line="384" w:lineRule="auto" w:before="151"/>
        <w:ind w:left="800" w:right="409" w:firstLine="419"/>
        <w:jc w:val="left"/>
        <w:rPr>
          <w:rFonts w:ascii="宋体" w:hAnsi="宋体" w:cs="宋体" w:eastAsia="宋体" w:hint="default"/>
          <w:sz w:val="21"/>
          <w:szCs w:val="21"/>
        </w:rPr>
      </w:pPr>
      <w:r>
        <w:rPr>
          <w:rFonts w:ascii="宋体" w:hAnsi="宋体" w:cs="宋体" w:eastAsia="宋体" w:hint="default"/>
          <w:spacing w:val="-4"/>
          <w:sz w:val="21"/>
          <w:szCs w:val="21"/>
        </w:rPr>
        <w:t>本公司股权结构较为分散，不存在控股股东和实际控制人，亦不存在多人共同拥有公司</w:t>
      </w:r>
      <w:r>
        <w:rPr>
          <w:rFonts w:ascii="宋体" w:hAnsi="宋体" w:cs="宋体" w:eastAsia="宋体" w:hint="default"/>
          <w:w w:val="100"/>
          <w:sz w:val="21"/>
          <w:szCs w:val="21"/>
        </w:rPr>
        <w:t> </w:t>
      </w:r>
      <w:r>
        <w:rPr>
          <w:rFonts w:ascii="宋体" w:hAnsi="宋体" w:cs="宋体" w:eastAsia="宋体" w:hint="default"/>
          <w:sz w:val="21"/>
          <w:szCs w:val="21"/>
        </w:rPr>
        <w:t>控制权的情形。</w:t>
      </w:r>
    </w:p>
    <w:p>
      <w:pPr>
        <w:spacing w:before="158"/>
        <w:ind w:left="1220" w:right="40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本公司的子公司情况</w:t>
      </w:r>
    </w:p>
    <w:p>
      <w:pPr>
        <w:spacing w:line="240" w:lineRule="auto" w:before="4"/>
        <w:rPr>
          <w:rFonts w:ascii="黑体" w:hAnsi="黑体" w:cs="黑体" w:eastAsia="黑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1539"/>
        <w:gridCol w:w="761"/>
        <w:gridCol w:w="905"/>
        <w:gridCol w:w="869"/>
        <w:gridCol w:w="742"/>
        <w:gridCol w:w="946"/>
        <w:gridCol w:w="955"/>
        <w:gridCol w:w="797"/>
        <w:gridCol w:w="872"/>
        <w:gridCol w:w="1126"/>
      </w:tblGrid>
      <w:tr>
        <w:trPr>
          <w:trHeight w:val="65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94" w:right="107"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68" w:right="266"/>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84" w:right="185"/>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68" w:right="12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15" w:right="115"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87" w:right="287"/>
              <w:jc w:val="left"/>
              <w:rPr>
                <w:rFonts w:ascii="宋体" w:hAnsi="宋体" w:cs="宋体" w:eastAsia="宋体" w:hint="default"/>
                <w:sz w:val="18"/>
                <w:szCs w:val="18"/>
              </w:rPr>
            </w:pPr>
            <w:r>
              <w:rPr>
                <w:rFonts w:ascii="宋体" w:hAnsi="宋体" w:cs="宋体" w:eastAsia="宋体" w:hint="default"/>
                <w:sz w:val="18"/>
                <w:szCs w:val="18"/>
              </w:rPr>
              <w:t>组织机 构代码</w:t>
            </w:r>
          </w:p>
        </w:tc>
      </w:tr>
      <w:tr>
        <w:trPr>
          <w:trHeight w:val="64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104"/>
              <w:jc w:val="left"/>
              <w:rPr>
                <w:rFonts w:ascii="宋体" w:hAnsi="宋体" w:cs="宋体" w:eastAsia="宋体" w:hint="default"/>
                <w:sz w:val="18"/>
                <w:szCs w:val="18"/>
              </w:rPr>
            </w:pPr>
            <w:r>
              <w:rPr>
                <w:rFonts w:ascii="宋体" w:hAnsi="宋体" w:cs="宋体" w:eastAsia="宋体" w:hint="default"/>
                <w:spacing w:val="8"/>
                <w:sz w:val="18"/>
                <w:szCs w:val="18"/>
              </w:rPr>
              <w:t>上海天缘迪柯信</w:t>
            </w:r>
            <w:r>
              <w:rPr>
                <w:rFonts w:ascii="宋体" w:hAnsi="宋体" w:cs="宋体" w:eastAsia="宋体" w:hint="default"/>
                <w:sz w:val="18"/>
                <w:szCs w:val="18"/>
              </w:rPr>
              <w:t> 息技术有限公司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89" w:right="139" w:hanging="12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66" w:right="106" w:hanging="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陈鲁康</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68738962-1</w:t>
            </w:r>
          </w:p>
        </w:tc>
      </w:tr>
      <w:tr>
        <w:trPr>
          <w:trHeight w:val="65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103" w:right="104"/>
              <w:jc w:val="left"/>
              <w:rPr>
                <w:rFonts w:ascii="宋体" w:hAnsi="宋体" w:cs="宋体" w:eastAsia="宋体" w:hint="default"/>
                <w:sz w:val="18"/>
                <w:szCs w:val="18"/>
              </w:rPr>
            </w:pPr>
            <w:r>
              <w:rPr>
                <w:rFonts w:ascii="宋体" w:hAnsi="宋体" w:cs="宋体" w:eastAsia="宋体" w:hint="default"/>
                <w:spacing w:val="8"/>
                <w:sz w:val="18"/>
                <w:szCs w:val="18"/>
              </w:rPr>
              <w:t>合肥天源迪科信</w:t>
            </w:r>
            <w:r>
              <w:rPr>
                <w:rFonts w:ascii="宋体" w:hAnsi="宋体" w:cs="宋体" w:eastAsia="宋体" w:hint="default"/>
                <w:sz w:val="18"/>
                <w:szCs w:val="18"/>
              </w:rPr>
              <w:t> 息技术有限公司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189" w:right="139" w:hanging="12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66" w:right="106" w:hanging="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陈力</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56496676-7</w:t>
            </w:r>
          </w:p>
        </w:tc>
      </w:tr>
      <w:tr>
        <w:trPr>
          <w:trHeight w:val="65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03" w:right="104"/>
              <w:jc w:val="left"/>
              <w:rPr>
                <w:rFonts w:ascii="宋体" w:hAnsi="宋体" w:cs="宋体" w:eastAsia="宋体" w:hint="default"/>
                <w:sz w:val="18"/>
                <w:szCs w:val="18"/>
              </w:rPr>
            </w:pPr>
            <w:r>
              <w:rPr>
                <w:rFonts w:ascii="宋体" w:hAnsi="宋体" w:cs="宋体" w:eastAsia="宋体" w:hint="default"/>
                <w:spacing w:val="8"/>
                <w:sz w:val="18"/>
                <w:szCs w:val="18"/>
              </w:rPr>
              <w:t>北京天源迪科信</w:t>
            </w:r>
            <w:r>
              <w:rPr>
                <w:rFonts w:ascii="宋体" w:hAnsi="宋体" w:cs="宋体" w:eastAsia="宋体" w:hint="default"/>
                <w:sz w:val="18"/>
                <w:szCs w:val="18"/>
              </w:rPr>
              <w:t> 息技术有限公司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89" w:right="139" w:hanging="12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266" w:right="106" w:hanging="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林容</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57129593-0</w:t>
            </w:r>
          </w:p>
        </w:tc>
      </w:tr>
      <w:tr>
        <w:trPr>
          <w:trHeight w:val="65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03" w:right="104"/>
              <w:jc w:val="left"/>
              <w:rPr>
                <w:rFonts w:ascii="宋体" w:hAnsi="宋体" w:cs="宋体" w:eastAsia="宋体" w:hint="default"/>
                <w:sz w:val="18"/>
                <w:szCs w:val="18"/>
              </w:rPr>
            </w:pPr>
            <w:r>
              <w:rPr>
                <w:rFonts w:ascii="宋体" w:hAnsi="宋体" w:cs="宋体" w:eastAsia="宋体" w:hint="default"/>
                <w:spacing w:val="8"/>
                <w:sz w:val="18"/>
                <w:szCs w:val="18"/>
              </w:rPr>
              <w:t>广州市易杰数码</w:t>
            </w:r>
            <w:r>
              <w:rPr>
                <w:rFonts w:ascii="宋体" w:hAnsi="宋体" w:cs="宋体" w:eastAsia="宋体" w:hint="default"/>
                <w:sz w:val="18"/>
                <w:szCs w:val="18"/>
              </w:rPr>
              <w:t> 科技有限公司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89" w:right="139" w:hanging="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266" w:right="106" w:hanging="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毛琼</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电信增值</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73971326-0</w:t>
            </w:r>
          </w:p>
        </w:tc>
      </w:tr>
      <w:tr>
        <w:trPr>
          <w:trHeight w:val="65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104"/>
              <w:jc w:val="left"/>
              <w:rPr>
                <w:rFonts w:ascii="宋体" w:hAnsi="宋体" w:cs="宋体" w:eastAsia="宋体" w:hint="default"/>
                <w:sz w:val="18"/>
                <w:szCs w:val="18"/>
              </w:rPr>
            </w:pPr>
            <w:r>
              <w:rPr>
                <w:rFonts w:ascii="宋体" w:hAnsi="宋体" w:cs="宋体" w:eastAsia="宋体" w:hint="default"/>
                <w:spacing w:val="8"/>
                <w:sz w:val="18"/>
                <w:szCs w:val="18"/>
              </w:rPr>
              <w:t>广州易星信息科</w:t>
            </w:r>
            <w:r>
              <w:rPr>
                <w:rFonts w:ascii="宋体" w:hAnsi="宋体" w:cs="宋体" w:eastAsia="宋体" w:hint="default"/>
                <w:sz w:val="18"/>
                <w:szCs w:val="18"/>
              </w:rPr>
              <w:t> 技有限公司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89" w:right="139" w:hanging="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66" w:right="106" w:hanging="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王太权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79944164-X</w:t>
            </w:r>
          </w:p>
        </w:tc>
      </w:tr>
    </w:tbl>
    <w:p>
      <w:pPr>
        <w:spacing w:line="240" w:lineRule="auto" w:before="8"/>
        <w:rPr>
          <w:rFonts w:ascii="黑体" w:hAnsi="黑体" w:cs="黑体" w:eastAsia="黑体" w:hint="default"/>
          <w:sz w:val="14"/>
          <w:szCs w:val="14"/>
        </w:rPr>
      </w:pPr>
    </w:p>
    <w:p>
      <w:pPr>
        <w:spacing w:before="36"/>
        <w:ind w:left="1220" w:right="40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w:t>
      </w:r>
      <w:r>
        <w:rPr>
          <w:rFonts w:ascii="黑体" w:hAnsi="黑体" w:cs="黑体" w:eastAsia="黑体" w:hint="default"/>
          <w:spacing w:val="59"/>
          <w:sz w:val="21"/>
          <w:szCs w:val="21"/>
        </w:rPr>
        <w:t> </w:t>
      </w:r>
      <w:r>
        <w:rPr>
          <w:rFonts w:ascii="黑体" w:hAnsi="黑体" w:cs="黑体" w:eastAsia="黑体" w:hint="default"/>
          <w:sz w:val="21"/>
          <w:szCs w:val="21"/>
        </w:rPr>
        <w:t>本公司的联营企业情况</w:t>
      </w:r>
    </w:p>
    <w:p>
      <w:pPr>
        <w:spacing w:line="240" w:lineRule="auto" w:before="2"/>
        <w:rPr>
          <w:rFonts w:ascii="黑体" w:hAnsi="黑体" w:cs="黑体" w:eastAsia="黑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539"/>
        <w:gridCol w:w="624"/>
        <w:gridCol w:w="994"/>
        <w:gridCol w:w="910"/>
        <w:gridCol w:w="742"/>
        <w:gridCol w:w="953"/>
        <w:gridCol w:w="1133"/>
        <w:gridCol w:w="797"/>
        <w:gridCol w:w="872"/>
        <w:gridCol w:w="1102"/>
      </w:tblGrid>
      <w:tr>
        <w:trPr>
          <w:trHeight w:val="65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公司全称</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311" w:right="310"/>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注册地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84" w:right="185"/>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67" w:right="12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15" w:right="115"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275" w:right="275"/>
              <w:jc w:val="left"/>
              <w:rPr>
                <w:rFonts w:ascii="宋体" w:hAnsi="宋体" w:cs="宋体" w:eastAsia="宋体" w:hint="default"/>
                <w:sz w:val="18"/>
                <w:szCs w:val="18"/>
              </w:rPr>
            </w:pPr>
            <w:r>
              <w:rPr>
                <w:rFonts w:ascii="宋体" w:hAnsi="宋体" w:cs="宋体" w:eastAsia="宋体" w:hint="default"/>
                <w:sz w:val="18"/>
                <w:szCs w:val="18"/>
              </w:rPr>
              <w:t>组织机 构代码</w:t>
            </w:r>
          </w:p>
        </w:tc>
      </w:tr>
      <w:tr>
        <w:trPr>
          <w:trHeight w:val="65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7"/>
              <w:ind w:left="103" w:right="105"/>
              <w:jc w:val="left"/>
              <w:rPr>
                <w:rFonts w:ascii="宋体" w:hAnsi="宋体" w:cs="宋体" w:eastAsia="宋体" w:hint="default"/>
                <w:sz w:val="18"/>
                <w:szCs w:val="18"/>
              </w:rPr>
            </w:pPr>
            <w:r>
              <w:rPr>
                <w:rFonts w:ascii="宋体" w:hAnsi="宋体" w:cs="宋体" w:eastAsia="宋体" w:hint="default"/>
                <w:spacing w:val="8"/>
                <w:sz w:val="18"/>
                <w:szCs w:val="18"/>
              </w:rPr>
              <w:t>深圳市汇巨信息</w:t>
            </w:r>
            <w:r>
              <w:rPr>
                <w:rFonts w:ascii="宋体" w:hAnsi="宋体" w:cs="宋体" w:eastAsia="宋体" w:hint="default"/>
                <w:sz w:val="18"/>
                <w:szCs w:val="18"/>
              </w:rPr>
              <w:t> 技术有限公司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7"/>
              <w:ind w:left="122" w:right="131" w:hanging="32"/>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7"/>
              <w:ind w:left="309" w:right="152" w:hanging="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深圳市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叶沙野</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z w:val="18"/>
              </w:rPr>
              <w:t>40.00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66587235-6</w:t>
            </w:r>
          </w:p>
        </w:tc>
      </w:tr>
      <w:tr>
        <w:trPr>
          <w:trHeight w:val="65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105"/>
              <w:jc w:val="left"/>
              <w:rPr>
                <w:rFonts w:ascii="宋体" w:hAnsi="宋体" w:cs="宋体" w:eastAsia="宋体" w:hint="default"/>
                <w:sz w:val="18"/>
                <w:szCs w:val="18"/>
              </w:rPr>
            </w:pPr>
            <w:r>
              <w:rPr>
                <w:rFonts w:ascii="宋体" w:hAnsi="宋体" w:cs="宋体" w:eastAsia="宋体" w:hint="default"/>
                <w:spacing w:val="8"/>
                <w:sz w:val="18"/>
                <w:szCs w:val="18"/>
              </w:rPr>
              <w:t>深圳市金华威数</w:t>
            </w:r>
            <w:r>
              <w:rPr>
                <w:rFonts w:ascii="宋体" w:hAnsi="宋体" w:cs="宋体" w:eastAsia="宋体" w:hint="default"/>
                <w:sz w:val="18"/>
                <w:szCs w:val="18"/>
              </w:rPr>
              <w:t> 码科技有限公司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22" w:right="131" w:hanging="32"/>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309" w:right="152" w:hanging="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深圳市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李俊雄</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01" w:right="111" w:hanging="92"/>
              <w:jc w:val="left"/>
              <w:rPr>
                <w:rFonts w:ascii="宋体" w:hAnsi="宋体" w:cs="宋体" w:eastAsia="宋体" w:hint="default"/>
                <w:sz w:val="18"/>
                <w:szCs w:val="18"/>
              </w:rPr>
            </w:pPr>
            <w:r>
              <w:rPr>
                <w:rFonts w:ascii="宋体" w:hAnsi="宋体" w:cs="宋体" w:eastAsia="宋体" w:hint="default"/>
                <w:sz w:val="18"/>
                <w:szCs w:val="18"/>
              </w:rPr>
              <w:t>软硬件产 品销售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45.00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67483752-8</w:t>
            </w:r>
          </w:p>
        </w:tc>
      </w:tr>
      <w:tr>
        <w:trPr>
          <w:trHeight w:val="65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105"/>
              <w:jc w:val="left"/>
              <w:rPr>
                <w:rFonts w:ascii="宋体" w:hAnsi="宋体" w:cs="宋体" w:eastAsia="宋体" w:hint="default"/>
                <w:sz w:val="18"/>
                <w:szCs w:val="18"/>
              </w:rPr>
            </w:pPr>
            <w:r>
              <w:rPr>
                <w:rFonts w:ascii="宋体" w:hAnsi="宋体" w:cs="宋体" w:eastAsia="宋体" w:hint="default"/>
                <w:spacing w:val="8"/>
                <w:sz w:val="18"/>
                <w:szCs w:val="18"/>
              </w:rPr>
              <w:t>北京信邦安达科</w:t>
            </w:r>
            <w:r>
              <w:rPr>
                <w:rFonts w:ascii="宋体" w:hAnsi="宋体" w:cs="宋体" w:eastAsia="宋体" w:hint="default"/>
                <w:sz w:val="18"/>
                <w:szCs w:val="18"/>
              </w:rPr>
              <w:t> 技有限公司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22" w:right="131" w:hanging="32"/>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309" w:right="152" w:hanging="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北京市</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吴俊</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10" w:right="111"/>
              <w:jc w:val="left"/>
              <w:rPr>
                <w:rFonts w:ascii="宋体" w:hAnsi="宋体" w:cs="宋体" w:eastAsia="宋体" w:hint="default"/>
                <w:sz w:val="18"/>
                <w:szCs w:val="18"/>
              </w:rPr>
            </w:pPr>
            <w:r>
              <w:rPr>
                <w:rFonts w:ascii="宋体" w:hAnsi="宋体" w:cs="宋体" w:eastAsia="宋体" w:hint="default"/>
                <w:sz w:val="18"/>
                <w:szCs w:val="18"/>
              </w:rPr>
              <w:t>软件硬件 开发销售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233.33 </w:t>
            </w: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22.50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55311062-1</w:t>
            </w:r>
          </w:p>
        </w:tc>
      </w:tr>
    </w:tbl>
    <w:p>
      <w:pPr>
        <w:spacing w:line="240" w:lineRule="auto" w:before="8"/>
        <w:rPr>
          <w:rFonts w:ascii="黑体" w:hAnsi="黑体" w:cs="黑体" w:eastAsia="黑体" w:hint="default"/>
          <w:sz w:val="14"/>
          <w:szCs w:val="14"/>
        </w:rPr>
      </w:pPr>
    </w:p>
    <w:p>
      <w:pPr>
        <w:spacing w:before="36"/>
        <w:ind w:left="1220" w:right="409"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本报告期内关联交易情况</w:t>
      </w:r>
    </w:p>
    <w:p>
      <w:pPr>
        <w:spacing w:before="148"/>
        <w:ind w:left="1220" w:right="4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日，本公司为本公司之联营企业深圳市金华威数码科技有限公司向上</w:t>
      </w:r>
    </w:p>
    <w:p>
      <w:pPr>
        <w:spacing w:after="0"/>
        <w:jc w:val="left"/>
        <w:rPr>
          <w:rFonts w:ascii="宋体" w:hAnsi="宋体" w:cs="宋体" w:eastAsia="宋体" w:hint="default"/>
          <w:sz w:val="21"/>
          <w:szCs w:val="21"/>
        </w:rPr>
        <w:sectPr>
          <w:pgSz w:w="11910" w:h="16840"/>
          <w:pgMar w:header="873" w:footer="344" w:top="1320" w:bottom="540" w:left="1000" w:right="0"/>
        </w:sectPr>
      </w:pPr>
    </w:p>
    <w:p>
      <w:pPr>
        <w:spacing w:line="240" w:lineRule="auto" w:before="3"/>
        <w:rPr>
          <w:rFonts w:ascii="宋体" w:hAnsi="宋体" w:cs="宋体" w:eastAsia="宋体" w:hint="default"/>
          <w:sz w:val="14"/>
          <w:szCs w:val="14"/>
        </w:rPr>
      </w:pPr>
    </w:p>
    <w:p>
      <w:pPr>
        <w:spacing w:before="36"/>
        <w:ind w:left="600" w:right="0" w:firstLine="0"/>
        <w:jc w:val="both"/>
        <w:rPr>
          <w:rFonts w:ascii="宋体" w:hAnsi="宋体" w:cs="宋体" w:eastAsia="宋体" w:hint="default"/>
          <w:sz w:val="21"/>
          <w:szCs w:val="21"/>
        </w:rPr>
      </w:pPr>
      <w:r>
        <w:rPr>
          <w:rFonts w:ascii="宋体" w:hAnsi="宋体" w:cs="宋体" w:eastAsia="宋体" w:hint="default"/>
          <w:w w:val="100"/>
          <w:sz w:val="21"/>
          <w:szCs w:val="21"/>
        </w:rPr>
        <w:t>海浦</w:t>
      </w:r>
      <w:r>
        <w:rPr>
          <w:rFonts w:ascii="宋体" w:hAnsi="宋体" w:cs="宋体" w:eastAsia="宋体" w:hint="default"/>
          <w:spacing w:val="-3"/>
          <w:w w:val="100"/>
          <w:sz w:val="21"/>
          <w:szCs w:val="21"/>
        </w:rPr>
        <w:t>东</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分</w:t>
      </w:r>
      <w:r>
        <w:rPr>
          <w:rFonts w:ascii="宋体" w:hAnsi="宋体" w:cs="宋体" w:eastAsia="宋体" w:hint="default"/>
          <w:spacing w:val="-3"/>
          <w:w w:val="100"/>
          <w:sz w:val="21"/>
          <w:szCs w:val="21"/>
        </w:rPr>
        <w:t>行</w:t>
      </w:r>
      <w:r>
        <w:rPr>
          <w:rFonts w:ascii="宋体" w:hAnsi="宋体" w:cs="宋体" w:eastAsia="宋体" w:hint="default"/>
          <w:w w:val="100"/>
          <w:sz w:val="21"/>
          <w:szCs w:val="21"/>
        </w:rPr>
        <w:t>申请</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74"/>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万元</w:t>
      </w:r>
      <w:r>
        <w:rPr>
          <w:rFonts w:ascii="宋体" w:hAnsi="宋体" w:cs="宋体" w:eastAsia="宋体" w:hint="default"/>
          <w:spacing w:val="-3"/>
          <w:w w:val="100"/>
          <w:sz w:val="21"/>
          <w:szCs w:val="21"/>
        </w:rPr>
        <w:t>提</w:t>
      </w:r>
      <w:r>
        <w:rPr>
          <w:rFonts w:ascii="宋体" w:hAnsi="宋体" w:cs="宋体" w:eastAsia="宋体" w:hint="default"/>
          <w:w w:val="100"/>
          <w:sz w:val="21"/>
          <w:szCs w:val="21"/>
        </w:rPr>
        <w:t>供</w:t>
      </w:r>
      <w:r>
        <w:rPr>
          <w:rFonts w:ascii="宋体" w:hAnsi="宋体" w:cs="宋体" w:eastAsia="宋体" w:hint="default"/>
          <w:spacing w:val="-3"/>
          <w:w w:val="100"/>
          <w:sz w:val="21"/>
          <w:szCs w:val="21"/>
        </w:rPr>
        <w:t>保</w:t>
      </w:r>
      <w:r>
        <w:rPr>
          <w:rFonts w:ascii="宋体" w:hAnsi="宋体" w:cs="宋体" w:eastAsia="宋体" w:hint="default"/>
          <w:w w:val="100"/>
          <w:sz w:val="21"/>
          <w:szCs w:val="21"/>
        </w:rPr>
        <w:t>证</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109"/>
          <w:w w:val="100"/>
          <w:sz w:val="21"/>
          <w:szCs w:val="21"/>
        </w:rPr>
        <w:t>，</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保期</w:t>
      </w:r>
      <w:r>
        <w:rPr>
          <w:rFonts w:ascii="宋体" w:hAnsi="宋体" w:cs="宋体" w:eastAsia="宋体" w:hint="default"/>
          <w:w w:val="100"/>
          <w:sz w:val="21"/>
          <w:szCs w:val="21"/>
        </w:rPr>
        <w:t>限为</w:t>
      </w:r>
      <w:r>
        <w:rPr>
          <w:rFonts w:ascii="宋体" w:hAnsi="宋体" w:cs="宋体" w:eastAsia="宋体" w:hint="default"/>
          <w:spacing w:val="-3"/>
          <w:w w:val="100"/>
          <w:sz w:val="21"/>
          <w:szCs w:val="21"/>
        </w:rPr>
        <w:t>一</w:t>
      </w:r>
      <w:r>
        <w:rPr>
          <w:rFonts w:ascii="宋体" w:hAnsi="宋体" w:cs="宋体" w:eastAsia="宋体" w:hint="default"/>
          <w:spacing w:val="-106"/>
          <w:w w:val="100"/>
          <w:sz w:val="21"/>
          <w:szCs w:val="21"/>
        </w:rPr>
        <w:t>年</w:t>
      </w:r>
      <w:r>
        <w:rPr>
          <w:rFonts w:ascii="宋体" w:hAnsi="宋体" w:cs="宋体" w:eastAsia="宋体" w:hint="default"/>
          <w:spacing w:val="-3"/>
          <w:w w:val="100"/>
          <w:sz w:val="21"/>
          <w:szCs w:val="21"/>
        </w:rPr>
        <w:t>（</w:t>
      </w:r>
      <w:r>
        <w:rPr>
          <w:rFonts w:ascii="宋体" w:hAnsi="宋体" w:cs="宋体" w:eastAsia="宋体" w:hint="default"/>
          <w:w w:val="100"/>
          <w:sz w:val="21"/>
          <w:szCs w:val="21"/>
        </w:rPr>
        <w:t>期</w:t>
      </w:r>
    </w:p>
    <w:p>
      <w:pPr>
        <w:spacing w:line="374" w:lineRule="auto" w:before="148"/>
        <w:ind w:left="600" w:right="1791" w:firstLine="0"/>
        <w:jc w:val="both"/>
        <w:rPr>
          <w:rFonts w:ascii="宋体" w:hAnsi="宋体" w:cs="宋体" w:eastAsia="宋体" w:hint="default"/>
          <w:sz w:val="21"/>
          <w:szCs w:val="21"/>
        </w:rPr>
      </w:pPr>
      <w:r>
        <w:rPr>
          <w:rFonts w:ascii="宋体" w:hAnsi="宋体" w:cs="宋体" w:eastAsia="宋体" w:hint="default"/>
          <w:spacing w:val="-2"/>
          <w:w w:val="100"/>
          <w:sz w:val="21"/>
          <w:szCs w:val="21"/>
        </w:rPr>
        <w:t>限：</w:t>
      </w: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spacing w:val="8"/>
          <w:w w:val="100"/>
          <w:sz w:val="21"/>
          <w:szCs w:val="21"/>
        </w:rPr>
        <w:t> </w:t>
      </w:r>
      <w:r>
        <w:rPr>
          <w:rFonts w:ascii="宋体" w:hAnsi="宋体" w:cs="宋体" w:eastAsia="宋体" w:hint="default"/>
          <w:w w:val="100"/>
          <w:sz w:val="21"/>
          <w:szCs w:val="21"/>
        </w:rPr>
        <w:t>年</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spacing w:val="8"/>
          <w:w w:val="100"/>
          <w:sz w:val="21"/>
          <w:szCs w:val="21"/>
        </w:rPr>
        <w:t> </w:t>
      </w: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8"/>
          <w:w w:val="100"/>
          <w:sz w:val="21"/>
          <w:szCs w:val="21"/>
        </w:rPr>
        <w:t> </w:t>
      </w:r>
      <w:r>
        <w:rPr>
          <w:rFonts w:ascii="宋体" w:hAnsi="宋体" w:cs="宋体" w:eastAsia="宋体" w:hint="default"/>
          <w:w w:val="100"/>
          <w:sz w:val="21"/>
          <w:szCs w:val="21"/>
        </w:rPr>
        <w:t>日至</w:t>
      </w:r>
      <w:r>
        <w:rPr>
          <w:rFonts w:ascii="宋体" w:hAnsi="宋体" w:cs="宋体" w:eastAsia="宋体" w:hint="default"/>
          <w:spacing w:val="-47"/>
          <w:w w:val="100"/>
          <w:sz w:val="21"/>
          <w:szCs w:val="21"/>
        </w:rPr>
        <w:t> </w:t>
      </w:r>
      <w:r>
        <w:rPr>
          <w:rFonts w:ascii="Times New Roman" w:hAnsi="Times New Roman" w:cs="Times New Roman" w:eastAsia="Times New Roman" w:hint="default"/>
          <w:w w:val="100"/>
          <w:sz w:val="21"/>
          <w:szCs w:val="21"/>
        </w:rPr>
        <w:t>2012</w:t>
      </w:r>
      <w:r>
        <w:rPr>
          <w:rFonts w:ascii="Times New Roman" w:hAnsi="Times New Roman" w:cs="Times New Roman" w:eastAsia="Times New Roman" w:hint="default"/>
          <w:spacing w:val="8"/>
          <w:w w:val="100"/>
          <w:sz w:val="21"/>
          <w:szCs w:val="21"/>
        </w:rPr>
        <w:t> </w:t>
      </w:r>
      <w:r>
        <w:rPr>
          <w:rFonts w:ascii="宋体" w:hAnsi="宋体" w:cs="宋体" w:eastAsia="宋体" w:hint="default"/>
          <w:w w:val="100"/>
          <w:sz w:val="21"/>
          <w:szCs w:val="21"/>
        </w:rPr>
        <w:t>年</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spacing w:val="8"/>
          <w:w w:val="100"/>
          <w:sz w:val="21"/>
          <w:szCs w:val="21"/>
        </w:rPr>
        <w:t> </w:t>
      </w:r>
      <w:r>
        <w:rPr>
          <w:rFonts w:ascii="宋体" w:hAnsi="宋体" w:cs="宋体" w:eastAsia="宋体" w:hint="default"/>
          <w:w w:val="100"/>
          <w:sz w:val="21"/>
          <w:szCs w:val="21"/>
        </w:rPr>
        <w:t>月</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7"/>
          <w:w w:val="100"/>
          <w:sz w:val="21"/>
          <w:szCs w:val="21"/>
        </w:rPr>
        <w:t>日）；同时深圳市金华威数码科技有限公司法人</w:t>
      </w:r>
      <w:r>
        <w:rPr>
          <w:rFonts w:ascii="宋体" w:hAnsi="宋体" w:cs="宋体" w:eastAsia="宋体" w:hint="default"/>
          <w:w w:val="100"/>
          <w:sz w:val="21"/>
          <w:szCs w:val="21"/>
        </w:rPr>
        <w:t> </w:t>
      </w:r>
      <w:r>
        <w:rPr>
          <w:rFonts w:ascii="宋体" w:hAnsi="宋体" w:cs="宋体" w:eastAsia="宋体" w:hint="default"/>
          <w:spacing w:val="-4"/>
          <w:w w:val="100"/>
          <w:sz w:val="21"/>
          <w:szCs w:val="21"/>
        </w:rPr>
        <w:t>股东深圳市金商网通科技投资有限公司、自然人股东王磊以其所持有的深圳市金华威数码科</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技有限公司股权作为反担保保证；截止</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日，深圳市金华威数码科技有限公</w:t>
      </w:r>
    </w:p>
    <w:p>
      <w:pPr>
        <w:spacing w:before="18"/>
        <w:ind w:left="600" w:right="0" w:firstLine="0"/>
        <w:jc w:val="both"/>
        <w:rPr>
          <w:rFonts w:ascii="宋体" w:hAnsi="宋体" w:cs="宋体" w:eastAsia="宋体" w:hint="default"/>
          <w:sz w:val="21"/>
          <w:szCs w:val="21"/>
        </w:rPr>
      </w:pPr>
      <w:r>
        <w:rPr>
          <w:rFonts w:ascii="宋体" w:hAnsi="宋体" w:cs="宋体" w:eastAsia="宋体" w:hint="default"/>
          <w:sz w:val="21"/>
          <w:szCs w:val="21"/>
        </w:rPr>
        <w:t>司该担保下的借款余额为人民币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before="151"/>
        <w:ind w:left="1020" w:right="16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日，本公司为本公司之联营企业深圳市金华威数码科技有限公司向深圳</w:t>
      </w:r>
    </w:p>
    <w:p>
      <w:pPr>
        <w:spacing w:before="148"/>
        <w:ind w:left="600" w:right="0" w:firstLine="0"/>
        <w:jc w:val="both"/>
        <w:rPr>
          <w:rFonts w:ascii="宋体" w:hAnsi="宋体" w:cs="宋体" w:eastAsia="宋体" w:hint="default"/>
          <w:sz w:val="21"/>
          <w:szCs w:val="21"/>
        </w:rPr>
      </w:pPr>
      <w:r>
        <w:rPr>
          <w:rFonts w:ascii="宋体" w:hAnsi="宋体" w:cs="宋体" w:eastAsia="宋体" w:hint="default"/>
          <w:sz w:val="21"/>
          <w:szCs w:val="21"/>
        </w:rPr>
        <w:t>发展银行总行营业部申请综合授信人民币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5"/>
          <w:sz w:val="21"/>
          <w:szCs w:val="21"/>
        </w:rPr>
        <w:t> </w:t>
      </w:r>
      <w:r>
        <w:rPr>
          <w:rFonts w:ascii="宋体" w:hAnsi="宋体" w:cs="宋体" w:eastAsia="宋体" w:hint="default"/>
          <w:spacing w:val="-9"/>
          <w:sz w:val="21"/>
          <w:szCs w:val="21"/>
        </w:rPr>
        <w:t>万元提供保证担保，担保期限为一年（期限：</w:t>
      </w:r>
    </w:p>
    <w:p>
      <w:pPr>
        <w:spacing w:line="374" w:lineRule="auto" w:before="148"/>
        <w:ind w:left="600" w:right="1791" w:firstLine="0"/>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日至</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2012</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年</w:t>
      </w:r>
      <w:r>
        <w:rPr>
          <w:rFonts w:ascii="宋体" w:hAnsi="宋体" w:cs="宋体" w:eastAsia="宋体" w:hint="default"/>
          <w:spacing w:val="-45"/>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45"/>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6"/>
          <w:w w:val="100"/>
          <w:sz w:val="21"/>
          <w:szCs w:val="21"/>
        </w:rPr>
        <w:t>日）；同时深圳市金华威数码科技有限公司法人股东深</w:t>
      </w:r>
      <w:r>
        <w:rPr>
          <w:rFonts w:ascii="宋体" w:hAnsi="宋体" w:cs="宋体" w:eastAsia="宋体" w:hint="default"/>
          <w:w w:val="100"/>
          <w:sz w:val="21"/>
          <w:szCs w:val="21"/>
        </w:rPr>
        <w:t> </w:t>
      </w:r>
      <w:r>
        <w:rPr>
          <w:rFonts w:ascii="宋体" w:hAnsi="宋体" w:cs="宋体" w:eastAsia="宋体" w:hint="default"/>
          <w:spacing w:val="-4"/>
          <w:w w:val="100"/>
          <w:sz w:val="21"/>
          <w:szCs w:val="21"/>
        </w:rPr>
        <w:t>圳市金商网通科技投资有限公司、自然人股东王磊以其所持有的深圳市金华威数码科技有限</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公司股权作为反担保保证；截止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日，深圳市金华威数码科技有限公司该担</w:t>
      </w:r>
    </w:p>
    <w:p>
      <w:pPr>
        <w:spacing w:before="18"/>
        <w:ind w:left="600" w:right="0" w:firstLine="0"/>
        <w:jc w:val="both"/>
        <w:rPr>
          <w:rFonts w:ascii="宋体" w:hAnsi="宋体" w:cs="宋体" w:eastAsia="宋体" w:hint="default"/>
          <w:sz w:val="21"/>
          <w:szCs w:val="21"/>
        </w:rPr>
      </w:pPr>
      <w:r>
        <w:rPr>
          <w:rFonts w:ascii="宋体" w:hAnsi="宋体" w:cs="宋体" w:eastAsia="宋体" w:hint="default"/>
          <w:sz w:val="21"/>
          <w:szCs w:val="21"/>
        </w:rPr>
        <w:t>保下的借款余额为人民币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240" w:lineRule="auto" w:before="9"/>
        <w:rPr>
          <w:rFonts w:ascii="宋体" w:hAnsi="宋体" w:cs="宋体" w:eastAsia="宋体" w:hint="default"/>
          <w:sz w:val="20"/>
          <w:szCs w:val="20"/>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6</w:t>
      </w:r>
      <w:r>
        <w:rPr>
          <w:rFonts w:ascii="黑体" w:hAnsi="黑体" w:cs="黑体" w:eastAsia="黑体" w:hint="default"/>
          <w:sz w:val="21"/>
          <w:szCs w:val="21"/>
        </w:rPr>
        <w:t>．</w:t>
      </w:r>
      <w:r>
        <w:rPr>
          <w:rFonts w:ascii="黑体" w:hAnsi="黑体" w:cs="黑体" w:eastAsia="黑体" w:hint="default"/>
          <w:spacing w:val="59"/>
          <w:sz w:val="21"/>
          <w:szCs w:val="21"/>
        </w:rPr>
        <w:t> </w:t>
      </w:r>
      <w:r>
        <w:rPr>
          <w:rFonts w:ascii="黑体" w:hAnsi="黑体" w:cs="黑体" w:eastAsia="黑体" w:hint="default"/>
          <w:sz w:val="21"/>
          <w:szCs w:val="21"/>
        </w:rPr>
        <w:t>本报告期末应收应付关联方款项余额。</w:t>
      </w:r>
    </w:p>
    <w:p>
      <w:pPr>
        <w:spacing w:line="240" w:lineRule="auto" w:before="2"/>
        <w:rPr>
          <w:rFonts w:ascii="黑体" w:hAnsi="黑体" w:cs="黑体" w:eastAsia="黑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2017"/>
        <w:gridCol w:w="3260"/>
        <w:gridCol w:w="1702"/>
        <w:gridCol w:w="1561"/>
      </w:tblGrid>
      <w:tr>
        <w:trPr>
          <w:trHeight w:val="370" w:hRule="exact"/>
        </w:trPr>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29" w:right="0"/>
              <w:jc w:val="left"/>
              <w:rPr>
                <w:rFonts w:ascii="Times New Roman" w:hAnsi="Times New Roman" w:cs="Times New Roman" w:eastAsia="Times New Roman" w:hint="default"/>
                <w:sz w:val="18"/>
                <w:szCs w:val="18"/>
              </w:rPr>
            </w:pPr>
            <w:r>
              <w:rPr>
                <w:rFonts w:ascii="Times New Roman"/>
                <w:sz w:val="18"/>
              </w:rPr>
              <w:t>2011-12-31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5" w:right="0"/>
              <w:jc w:val="left"/>
              <w:rPr>
                <w:rFonts w:ascii="Times New Roman" w:hAnsi="Times New Roman" w:cs="Times New Roman" w:eastAsia="Times New Roman" w:hint="default"/>
                <w:sz w:val="18"/>
                <w:szCs w:val="18"/>
              </w:rPr>
            </w:pPr>
            <w:r>
              <w:rPr>
                <w:rFonts w:ascii="Times New Roman"/>
                <w:sz w:val="18"/>
              </w:rPr>
              <w:t>2010-12-31</w:t>
            </w:r>
          </w:p>
        </w:tc>
      </w:tr>
      <w:tr>
        <w:trPr>
          <w:trHeight w:val="370" w:hRule="exact"/>
        </w:trPr>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178,361.27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8,699.40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黑体" w:hAnsi="黑体" w:cs="黑体" w:eastAsia="黑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7</w:t>
      </w:r>
      <w:r>
        <w:rPr>
          <w:rFonts w:ascii="黑体" w:hAnsi="黑体" w:cs="黑体" w:eastAsia="黑体" w:hint="default"/>
          <w:sz w:val="21"/>
          <w:szCs w:val="21"/>
        </w:rPr>
        <w:t>．</w:t>
      </w:r>
      <w:r>
        <w:rPr>
          <w:rFonts w:ascii="黑体" w:hAnsi="黑体" w:cs="黑体" w:eastAsia="黑体" w:hint="default"/>
          <w:spacing w:val="60"/>
          <w:sz w:val="21"/>
          <w:szCs w:val="21"/>
        </w:rPr>
        <w:t> </w:t>
      </w:r>
      <w:r>
        <w:rPr>
          <w:rFonts w:ascii="黑体" w:hAnsi="黑体" w:cs="黑体" w:eastAsia="黑体" w:hint="default"/>
          <w:sz w:val="21"/>
          <w:szCs w:val="21"/>
        </w:rPr>
        <w:t>关键管理人员薪酬</w:t>
      </w:r>
    </w:p>
    <w:p>
      <w:pPr>
        <w:spacing w:line="240" w:lineRule="auto" w:before="2"/>
        <w:rPr>
          <w:rFonts w:ascii="黑体" w:hAnsi="黑体" w:cs="黑体" w:eastAsia="黑体" w:hint="default"/>
          <w:sz w:val="3"/>
          <w:szCs w:val="3"/>
        </w:rPr>
      </w:pPr>
    </w:p>
    <w:tbl>
      <w:tblPr>
        <w:tblW w:w="0" w:type="auto"/>
        <w:jc w:val="left"/>
        <w:tblInd w:w="590" w:type="dxa"/>
        <w:tblLayout w:type="fixed"/>
        <w:tblCellMar>
          <w:top w:w="0" w:type="dxa"/>
          <w:left w:w="0" w:type="dxa"/>
          <w:bottom w:w="0" w:type="dxa"/>
          <w:right w:w="0" w:type="dxa"/>
        </w:tblCellMar>
        <w:tblLook w:val="01E0"/>
      </w:tblPr>
      <w:tblGrid>
        <w:gridCol w:w="1826"/>
        <w:gridCol w:w="1827"/>
        <w:gridCol w:w="4859"/>
      </w:tblGrid>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64" w:right="0"/>
              <w:jc w:val="left"/>
              <w:rPr>
                <w:rFonts w:ascii="宋体" w:hAnsi="宋体" w:cs="宋体" w:eastAsia="宋体" w:hint="default"/>
                <w:sz w:val="18"/>
                <w:szCs w:val="18"/>
              </w:rPr>
            </w:pPr>
            <w:r>
              <w:rPr>
                <w:rFonts w:ascii="宋体" w:hAnsi="宋体" w:cs="宋体" w:eastAsia="宋体" w:hint="default"/>
                <w:sz w:val="18"/>
                <w:szCs w:val="18"/>
              </w:rPr>
              <w:t>报告期内从公司领取的薪酬总额</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61.44</w:t>
            </w:r>
          </w:p>
        </w:tc>
      </w:tr>
      <w:tr>
        <w:trPr>
          <w:trHeight w:val="37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吴志东</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50.14</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48.09</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49.13</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55.98</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戴昌久</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6.00</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6.00</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6.00</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6.00</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魏丽</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43.67</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梁林志</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51.22</w:t>
            </w:r>
          </w:p>
        </w:tc>
      </w:tr>
      <w:tr>
        <w:trPr>
          <w:trHeight w:val="37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54.12</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33.80</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邹立文</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42.13</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周发军</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42.64</w:t>
            </w:r>
          </w:p>
        </w:tc>
      </w:tr>
    </w:tbl>
    <w:p>
      <w:pPr>
        <w:spacing w:after="0" w:line="240" w:lineRule="auto"/>
        <w:jc w:val="right"/>
        <w:rPr>
          <w:rFonts w:ascii="Times New Roman" w:hAnsi="Times New Roman" w:cs="Times New Roman" w:eastAsia="Times New Roman" w:hint="default"/>
          <w:sz w:val="18"/>
          <w:szCs w:val="18"/>
        </w:rPr>
        <w:sectPr>
          <w:footerReference w:type="default" r:id="rId644"/>
          <w:pgSz w:w="11910" w:h="16840"/>
          <w:pgMar w:footer="344" w:header="873" w:top="1320" w:bottom="540" w:left="1200" w:right="0"/>
        </w:sectPr>
      </w:pPr>
    </w:p>
    <w:p>
      <w:pPr>
        <w:spacing w:line="240" w:lineRule="auto" w:before="5"/>
        <w:rPr>
          <w:rFonts w:ascii="黑体" w:hAnsi="黑体" w:cs="黑体" w:eastAsia="黑体" w:hint="default"/>
          <w:sz w:val="8"/>
          <w:szCs w:val="8"/>
        </w:rPr>
      </w:pPr>
    </w:p>
    <w:tbl>
      <w:tblPr>
        <w:tblW w:w="0" w:type="auto"/>
        <w:jc w:val="left"/>
        <w:tblInd w:w="590" w:type="dxa"/>
        <w:tblLayout w:type="fixed"/>
        <w:tblCellMar>
          <w:top w:w="0" w:type="dxa"/>
          <w:left w:w="0" w:type="dxa"/>
          <w:bottom w:w="0" w:type="dxa"/>
          <w:right w:w="0" w:type="dxa"/>
        </w:tblCellMar>
        <w:tblLook w:val="01E0"/>
      </w:tblPr>
      <w:tblGrid>
        <w:gridCol w:w="1826"/>
        <w:gridCol w:w="1827"/>
        <w:gridCol w:w="4859"/>
      </w:tblGrid>
      <w:tr>
        <w:trPr>
          <w:trHeight w:val="365" w:hRule="exact"/>
        </w:trPr>
        <w:tc>
          <w:tcPr>
            <w:tcW w:w="18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陈起</w:t>
            </w:r>
          </w:p>
        </w:tc>
        <w:tc>
          <w:tcPr>
            <w:tcW w:w="18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39.16</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莫波</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离任监事</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28.52</w:t>
            </w:r>
          </w:p>
        </w:tc>
      </w:tr>
      <w:tr>
        <w:trPr>
          <w:trHeight w:val="370"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易绚雯</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14.90</w:t>
            </w:r>
          </w:p>
        </w:tc>
      </w:tr>
      <w:tr>
        <w:trPr>
          <w:trHeight w:val="37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于天巡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15.48</w:t>
            </w:r>
          </w:p>
        </w:tc>
      </w:tr>
    </w:tbl>
    <w:p>
      <w:pPr>
        <w:spacing w:line="240" w:lineRule="auto" w:before="10"/>
        <w:rPr>
          <w:rFonts w:ascii="黑体" w:hAnsi="黑体" w:cs="黑体" w:eastAsia="黑体" w:hint="default"/>
          <w:sz w:val="23"/>
          <w:szCs w:val="23"/>
        </w:rPr>
      </w:pPr>
    </w:p>
    <w:p>
      <w:pPr>
        <w:tabs>
          <w:tab w:pos="2280" w:val="left" w:leader="none"/>
        </w:tabs>
        <w:spacing w:before="36"/>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附注八、</w:t>
        <w:tab/>
        <w:t>或有事项</w:t>
      </w:r>
    </w:p>
    <w:p>
      <w:pPr>
        <w:spacing w:before="164"/>
        <w:ind w:left="1020" w:right="179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日，本公司无需披露的重要或有事项。</w:t>
      </w:r>
    </w:p>
    <w:p>
      <w:pPr>
        <w:spacing w:line="240" w:lineRule="auto" w:before="9"/>
        <w:rPr>
          <w:rFonts w:ascii="宋体" w:hAnsi="宋体" w:cs="宋体" w:eastAsia="宋体" w:hint="default"/>
          <w:sz w:val="29"/>
          <w:szCs w:val="29"/>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附注九、</w:t>
        <w:tab/>
        <w:t>承诺事项</w:t>
      </w:r>
    </w:p>
    <w:p>
      <w:pPr>
        <w:spacing w:line="369" w:lineRule="auto" w:before="166"/>
        <w:ind w:left="600" w:right="1788" w:firstLine="403"/>
        <w:jc w:val="both"/>
        <w:rPr>
          <w:rFonts w:ascii="宋体" w:hAnsi="宋体" w:cs="宋体" w:eastAsia="宋体" w:hint="default"/>
          <w:sz w:val="21"/>
          <w:szCs w:val="21"/>
        </w:rPr>
      </w:pPr>
      <w:r>
        <w:rPr>
          <w:rFonts w:ascii="宋体" w:hAnsi="宋体" w:cs="宋体" w:eastAsia="宋体" w:hint="default"/>
          <w:spacing w:val="-9"/>
          <w:sz w:val="21"/>
          <w:szCs w:val="21"/>
        </w:rPr>
        <w:t>根据本公司与广州易星陶小敏等四位股东签订的《股权转让协议》约定，本公司收购广州</w:t>
      </w:r>
      <w:r>
        <w:rPr>
          <w:rFonts w:ascii="宋体" w:hAnsi="宋体" w:cs="宋体" w:eastAsia="宋体" w:hint="default"/>
          <w:w w:val="100"/>
          <w:sz w:val="21"/>
          <w:szCs w:val="21"/>
        </w:rPr>
        <w:t> </w:t>
      </w:r>
      <w:r>
        <w:rPr>
          <w:rFonts w:ascii="宋体" w:hAnsi="宋体" w:cs="宋体" w:eastAsia="宋体" w:hint="default"/>
          <w:spacing w:val="-5"/>
          <w:sz w:val="21"/>
          <w:szCs w:val="21"/>
        </w:rPr>
        <w:t>易星</w:t>
      </w:r>
      <w:r>
        <w:rPr>
          <w:rFonts w:ascii="宋体" w:hAnsi="宋体" w:cs="宋体" w:eastAsia="宋体" w:hint="default"/>
          <w:spacing w:val="-47"/>
          <w:sz w:val="21"/>
          <w:szCs w:val="21"/>
        </w:rPr>
        <w:t> </w:t>
      </w:r>
      <w:r>
        <w:rPr>
          <w:rFonts w:ascii="Times New Roman" w:hAnsi="Times New Roman" w:cs="Times New Roman" w:eastAsia="Times New Roman" w:hint="default"/>
          <w:spacing w:val="-10"/>
          <w:sz w:val="21"/>
          <w:szCs w:val="21"/>
        </w:rPr>
        <w:t>16.70%</w:t>
      </w:r>
      <w:r>
        <w:rPr>
          <w:rFonts w:ascii="宋体" w:hAnsi="宋体" w:cs="宋体" w:eastAsia="宋体" w:hint="default"/>
          <w:spacing w:val="-10"/>
          <w:sz w:val="21"/>
          <w:szCs w:val="21"/>
        </w:rPr>
        <w:t>股权的股权分两期支付，第一期股权转让价款共计人民币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pacing w:val="-11"/>
          <w:sz w:val="21"/>
          <w:szCs w:val="21"/>
        </w:rPr>
        <w:t>元，即本公司分别向广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0"/>
          <w:sz w:val="21"/>
          <w:szCs w:val="21"/>
        </w:rPr>
        <w:t>州易星陶小敏等四股东分别支付人民币</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pacing w:val="-9"/>
          <w:sz w:val="21"/>
          <w:szCs w:val="21"/>
        </w:rPr>
        <w:t>元，合计人民币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5"/>
          <w:sz w:val="21"/>
          <w:szCs w:val="21"/>
        </w:rPr>
        <w:t> </w:t>
      </w:r>
      <w:r>
        <w:rPr>
          <w:rFonts w:ascii="宋体" w:hAnsi="宋体" w:cs="宋体" w:eastAsia="宋体" w:hint="default"/>
          <w:spacing w:val="-10"/>
          <w:sz w:val="21"/>
          <w:szCs w:val="21"/>
        </w:rPr>
        <w:t>元。第二期股权转让价款的具体支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付金额将参考广州易星 </w:t>
      </w:r>
      <w:r>
        <w:rPr>
          <w:rFonts w:ascii="Times New Roman" w:hAnsi="Times New Roman" w:cs="Times New Roman" w:eastAsia="Times New Roman" w:hint="default"/>
          <w:spacing w:val="-4"/>
          <w:sz w:val="21"/>
          <w:szCs w:val="21"/>
        </w:rPr>
        <w:t>2012</w:t>
      </w:r>
      <w:r>
        <w:rPr>
          <w:rFonts w:ascii="Times New Roman" w:hAnsi="Times New Roman" w:cs="Times New Roman" w:eastAsia="Times New Roman" w:hint="default"/>
          <w:spacing w:val="-29"/>
          <w:sz w:val="21"/>
          <w:szCs w:val="21"/>
        </w:rPr>
        <w:t> </w:t>
      </w:r>
      <w:r>
        <w:rPr>
          <w:rFonts w:ascii="宋体" w:hAnsi="宋体" w:cs="宋体" w:eastAsia="宋体" w:hint="default"/>
          <w:spacing w:val="-9"/>
          <w:sz w:val="21"/>
          <w:szCs w:val="21"/>
        </w:rPr>
        <w:t>年度的业绩确定。</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1"/>
          <w:szCs w:val="31"/>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附注十、</w:t>
        <w:tab/>
        <w:t>资产负债表日后事项</w:t>
      </w:r>
    </w:p>
    <w:p>
      <w:pPr>
        <w:tabs>
          <w:tab w:pos="2001" w:val="left" w:leader="none"/>
        </w:tabs>
        <w:spacing w:before="16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pacing w:val="-1"/>
          <w:sz w:val="21"/>
          <w:szCs w:val="21"/>
        </w:rPr>
        <w:t>(</w:t>
      </w:r>
      <w:r>
        <w:rPr>
          <w:rFonts w:ascii="黑体" w:hAnsi="黑体" w:cs="黑体" w:eastAsia="黑体" w:hint="default"/>
          <w:spacing w:val="-1"/>
          <w:sz w:val="21"/>
          <w:szCs w:val="21"/>
        </w:rPr>
        <w:t>一</w:t>
      </w:r>
      <w:r>
        <w:rPr>
          <w:rFonts w:ascii="Times New Roman" w:hAnsi="Times New Roman" w:cs="Times New Roman" w:eastAsia="Times New Roman" w:hint="default"/>
          <w:spacing w:val="-1"/>
          <w:sz w:val="21"/>
          <w:szCs w:val="21"/>
        </w:rPr>
        <w:t>)</w:t>
        <w:tab/>
      </w:r>
      <w:r>
        <w:rPr>
          <w:rFonts w:ascii="黑体" w:hAnsi="黑体" w:cs="黑体" w:eastAsia="黑体" w:hint="default"/>
          <w:spacing w:val="-2"/>
          <w:sz w:val="21"/>
          <w:szCs w:val="21"/>
        </w:rPr>
        <w:t>股票期权激励计划</w:t>
      </w:r>
    </w:p>
    <w:p>
      <w:pPr>
        <w:spacing w:line="379" w:lineRule="auto" w:before="148"/>
        <w:ind w:left="600" w:right="1791" w:firstLine="419"/>
        <w:jc w:val="both"/>
        <w:rPr>
          <w:rFonts w:ascii="黑体" w:hAnsi="黑体" w:cs="黑体" w:eastAsia="黑体" w:hint="default"/>
          <w:sz w:val="21"/>
          <w:szCs w:val="21"/>
        </w:rPr>
      </w:pPr>
      <w:r>
        <w:rPr>
          <w:rFonts w:ascii="Times New Roman" w:hAnsi="Times New Roman" w:cs="Times New Roman" w:eastAsia="Times New Roman" w:hint="default"/>
          <w:spacing w:val="-3"/>
          <w:sz w:val="21"/>
          <w:szCs w:val="21"/>
        </w:rPr>
        <w:t>1</w:t>
      </w:r>
      <w:r>
        <w:rPr>
          <w:rFonts w:ascii="黑体" w:hAnsi="黑体" w:cs="黑体" w:eastAsia="黑体" w:hint="default"/>
          <w:spacing w:val="-3"/>
          <w:sz w:val="21"/>
          <w:szCs w:val="21"/>
        </w:rPr>
        <w:t>．</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z w:val="21"/>
          <w:szCs w:val="21"/>
        </w:rPr>
        <w:t> </w:t>
      </w:r>
      <w:r>
        <w:rPr>
          <w:rFonts w:ascii="黑体" w:hAnsi="黑体" w:cs="黑体" w:eastAsia="黑体" w:hint="default"/>
          <w:sz w:val="21"/>
          <w:szCs w:val="21"/>
        </w:rPr>
        <w:t>年</w:t>
      </w:r>
      <w:r>
        <w:rPr>
          <w:rFonts w:ascii="黑体" w:hAnsi="黑体" w:cs="黑体" w:eastAsia="黑体" w:hint="default"/>
          <w:spacing w:val="-55"/>
          <w:sz w:val="21"/>
          <w:szCs w:val="21"/>
        </w:rPr>
        <w:t> </w:t>
      </w:r>
      <w:r>
        <w:rPr>
          <w:rFonts w:ascii="Times New Roman" w:hAnsi="Times New Roman" w:cs="Times New Roman" w:eastAsia="Times New Roman" w:hint="default"/>
          <w:sz w:val="21"/>
          <w:szCs w:val="21"/>
        </w:rPr>
        <w:t>1 </w:t>
      </w:r>
      <w:r>
        <w:rPr>
          <w:rFonts w:ascii="黑体" w:hAnsi="黑体" w:cs="黑体" w:eastAsia="黑体" w:hint="default"/>
          <w:sz w:val="21"/>
          <w:szCs w:val="21"/>
        </w:rPr>
        <w:t>月</w:t>
      </w:r>
      <w:r>
        <w:rPr>
          <w:rFonts w:ascii="黑体" w:hAnsi="黑体" w:cs="黑体" w:eastAsia="黑体" w:hint="default"/>
          <w:spacing w:val="-53"/>
          <w:sz w:val="21"/>
          <w:szCs w:val="21"/>
        </w:rPr>
        <w:t> </w:t>
      </w:r>
      <w:r>
        <w:rPr>
          <w:rFonts w:ascii="Times New Roman" w:hAnsi="Times New Roman" w:cs="Times New Roman" w:eastAsia="Times New Roman" w:hint="default"/>
          <w:sz w:val="21"/>
          <w:szCs w:val="21"/>
        </w:rPr>
        <w:t>12 </w:t>
      </w:r>
      <w:r>
        <w:rPr>
          <w:rFonts w:ascii="黑体" w:hAnsi="黑体" w:cs="黑体" w:eastAsia="黑体" w:hint="default"/>
          <w:spacing w:val="-5"/>
          <w:sz w:val="21"/>
          <w:szCs w:val="21"/>
        </w:rPr>
        <w:t>日，公司</w:t>
      </w:r>
      <w:r>
        <w:rPr>
          <w:rFonts w:ascii="黑体" w:hAnsi="黑体" w:cs="黑体" w:eastAsia="黑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黑体" w:hAnsi="黑体" w:cs="黑体" w:eastAsia="黑体" w:hint="default"/>
          <w:sz w:val="21"/>
          <w:szCs w:val="21"/>
        </w:rPr>
        <w:t>年第三次临时股东大会审议通过了《股票期权激励计</w:t>
      </w:r>
      <w:r>
        <w:rPr>
          <w:rFonts w:ascii="黑体" w:hAnsi="黑体" w:cs="黑体" w:eastAsia="黑体" w:hint="default"/>
          <w:w w:val="100"/>
          <w:sz w:val="21"/>
          <w:szCs w:val="21"/>
        </w:rPr>
        <w:t> </w:t>
      </w:r>
      <w:r>
        <w:rPr>
          <w:rFonts w:ascii="黑体" w:hAnsi="黑体" w:cs="黑体" w:eastAsia="黑体" w:hint="default"/>
          <w:spacing w:val="-14"/>
          <w:w w:val="100"/>
          <w:sz w:val="21"/>
          <w:szCs w:val="21"/>
        </w:rPr>
        <w:t>划（草案修订稿）》、《股票期权激励计划考核管理办法》、《关于提请股东大会授权董事会办</w:t>
      </w:r>
      <w:r>
        <w:rPr>
          <w:rFonts w:ascii="黑体" w:hAnsi="黑体" w:cs="黑体" w:eastAsia="黑体" w:hint="default"/>
          <w:spacing w:val="-87"/>
          <w:w w:val="100"/>
          <w:sz w:val="21"/>
          <w:szCs w:val="21"/>
        </w:rPr>
        <w:t> </w:t>
      </w:r>
      <w:r>
        <w:rPr>
          <w:rFonts w:ascii="黑体" w:hAnsi="黑体" w:cs="黑体" w:eastAsia="黑体" w:hint="default"/>
          <w:spacing w:val="-87"/>
          <w:w w:val="100"/>
          <w:sz w:val="21"/>
          <w:szCs w:val="21"/>
        </w:rPr>
      </w:r>
      <w:r>
        <w:rPr>
          <w:rFonts w:ascii="黑体" w:hAnsi="黑体" w:cs="黑体" w:eastAsia="黑体" w:hint="default"/>
          <w:spacing w:val="-4"/>
          <w:w w:val="100"/>
          <w:sz w:val="21"/>
          <w:szCs w:val="21"/>
        </w:rPr>
        <w:t>理股票期权激励计划相关事宜的议案》，授权董事会在公司出现资本公积转增股本、派发股</w:t>
      </w:r>
      <w:r>
        <w:rPr>
          <w:rFonts w:ascii="黑体" w:hAnsi="黑体" w:cs="黑体" w:eastAsia="黑体" w:hint="default"/>
          <w:spacing w:val="-91"/>
          <w:w w:val="100"/>
          <w:sz w:val="21"/>
          <w:szCs w:val="21"/>
        </w:rPr>
        <w:t> </w:t>
      </w:r>
      <w:r>
        <w:rPr>
          <w:rFonts w:ascii="黑体" w:hAnsi="黑体" w:cs="黑体" w:eastAsia="黑体" w:hint="default"/>
          <w:spacing w:val="-91"/>
          <w:w w:val="100"/>
          <w:sz w:val="21"/>
          <w:szCs w:val="21"/>
        </w:rPr>
      </w:r>
      <w:r>
        <w:rPr>
          <w:rFonts w:ascii="黑体" w:hAnsi="黑体" w:cs="黑体" w:eastAsia="黑体" w:hint="default"/>
          <w:spacing w:val="-4"/>
          <w:sz w:val="21"/>
          <w:szCs w:val="21"/>
        </w:rPr>
        <w:t>票红利、股份拆细或缩股、配股、派息等事宜时，按照股票期权激励计划规定的方法对股票</w:t>
      </w:r>
      <w:r>
        <w:rPr>
          <w:rFonts w:ascii="黑体" w:hAnsi="黑体" w:cs="黑体" w:eastAsia="黑体" w:hint="default"/>
          <w:spacing w:val="-48"/>
          <w:sz w:val="21"/>
          <w:szCs w:val="21"/>
        </w:rPr>
        <w:t> </w:t>
      </w:r>
      <w:r>
        <w:rPr>
          <w:rFonts w:ascii="黑体" w:hAnsi="黑体" w:cs="黑体" w:eastAsia="黑体" w:hint="default"/>
          <w:spacing w:val="-48"/>
          <w:sz w:val="21"/>
          <w:szCs w:val="21"/>
        </w:rPr>
      </w:r>
      <w:r>
        <w:rPr>
          <w:rFonts w:ascii="黑体" w:hAnsi="黑体" w:cs="黑体" w:eastAsia="黑体" w:hint="default"/>
          <w:sz w:val="21"/>
          <w:szCs w:val="21"/>
        </w:rPr>
        <w:t>期权数量及所涉及的标的股票总数、行权价格做相应的调整。</w:t>
      </w:r>
    </w:p>
    <w:p>
      <w:pPr>
        <w:spacing w:line="362" w:lineRule="auto" w:before="45"/>
        <w:ind w:left="600" w:right="1790" w:firstLine="419"/>
        <w:jc w:val="left"/>
        <w:rPr>
          <w:rFonts w:ascii="黑体" w:hAnsi="黑体" w:cs="黑体" w:eastAsia="黑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黑体" w:hAnsi="黑体" w:cs="黑体" w:eastAsia="黑体" w:hint="default"/>
          <w:sz w:val="21"/>
          <w:szCs w:val="21"/>
        </w:rPr>
        <w:t>年</w:t>
      </w:r>
      <w:r>
        <w:rPr>
          <w:rFonts w:ascii="黑体" w:hAnsi="黑体" w:cs="黑体" w:eastAsia="黑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黑体" w:hAnsi="黑体" w:cs="黑体" w:eastAsia="黑体" w:hint="default"/>
          <w:sz w:val="21"/>
          <w:szCs w:val="21"/>
        </w:rPr>
        <w:t>月</w:t>
      </w:r>
      <w:r>
        <w:rPr>
          <w:rFonts w:ascii="黑体" w:hAnsi="黑体" w:cs="黑体" w:eastAsia="黑体" w:hint="default"/>
          <w:spacing w:val="-4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6"/>
          <w:sz w:val="21"/>
          <w:szCs w:val="21"/>
        </w:rPr>
        <w:t> </w:t>
      </w:r>
      <w:r>
        <w:rPr>
          <w:rFonts w:ascii="黑体" w:hAnsi="黑体" w:cs="黑体" w:eastAsia="黑体" w:hint="default"/>
          <w:spacing w:val="-3"/>
          <w:sz w:val="21"/>
          <w:szCs w:val="21"/>
        </w:rPr>
        <w:t>日，本公司第二届董事会第十五次会议审议通过了《关于股票期权激励</w:t>
      </w:r>
      <w:r>
        <w:rPr>
          <w:rFonts w:ascii="黑体" w:hAnsi="黑体" w:cs="黑体" w:eastAsia="黑体" w:hint="default"/>
          <w:w w:val="100"/>
          <w:sz w:val="21"/>
          <w:szCs w:val="21"/>
        </w:rPr>
        <w:t> </w:t>
      </w:r>
      <w:r>
        <w:rPr>
          <w:rFonts w:ascii="黑体" w:hAnsi="黑体" w:cs="黑体" w:eastAsia="黑体" w:hint="default"/>
          <w:spacing w:val="-5"/>
          <w:w w:val="100"/>
          <w:sz w:val="21"/>
          <w:szCs w:val="21"/>
        </w:rPr>
        <w:t>计划授予相关事项的议案》，本议案所述授予股票期权的基本情况如下：</w:t>
      </w:r>
    </w:p>
    <w:p>
      <w:pPr>
        <w:spacing w:before="57"/>
        <w:ind w:left="1020" w:right="179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1</w:t>
      </w:r>
      <w:r>
        <w:rPr>
          <w:rFonts w:ascii="黑体" w:hAnsi="黑体" w:cs="黑体" w:eastAsia="黑体" w:hint="default"/>
          <w:sz w:val="21"/>
          <w:szCs w:val="21"/>
        </w:rPr>
        <w:t>）本次授予股票期权的授予日：</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黑体" w:hAnsi="黑体" w:cs="黑体" w:eastAsia="黑体" w:hint="default"/>
          <w:sz w:val="21"/>
          <w:szCs w:val="21"/>
        </w:rPr>
        <w:t>年</w:t>
      </w:r>
      <w:r>
        <w:rPr>
          <w:rFonts w:ascii="黑体" w:hAnsi="黑体" w:cs="黑体" w:eastAsia="黑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黑体" w:hAnsi="黑体" w:cs="黑体" w:eastAsia="黑体" w:hint="default"/>
          <w:sz w:val="21"/>
          <w:szCs w:val="21"/>
        </w:rPr>
        <w:t>月</w:t>
      </w:r>
      <w:r>
        <w:rPr>
          <w:rFonts w:ascii="黑体" w:hAnsi="黑体" w:cs="黑体" w:eastAsia="黑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黑体" w:hAnsi="黑体" w:cs="黑体" w:eastAsia="黑体" w:hint="default"/>
          <w:sz w:val="21"/>
          <w:szCs w:val="21"/>
        </w:rPr>
        <w:t>日。</w:t>
      </w:r>
    </w:p>
    <w:p>
      <w:pPr>
        <w:spacing w:line="362" w:lineRule="auto" w:before="151"/>
        <w:ind w:left="600" w:right="1790" w:firstLine="419"/>
        <w:jc w:val="left"/>
        <w:rPr>
          <w:rFonts w:ascii="黑体" w:hAnsi="黑体" w:cs="黑体" w:eastAsia="黑体" w:hint="default"/>
          <w:sz w:val="21"/>
          <w:szCs w:val="21"/>
        </w:rPr>
      </w:pPr>
      <w:r>
        <w:rPr>
          <w:rFonts w:ascii="黑体" w:hAnsi="黑体" w:cs="黑体" w:eastAsia="黑体" w:hint="default"/>
          <w:spacing w:val="-1"/>
          <w:sz w:val="21"/>
          <w:szCs w:val="21"/>
        </w:rPr>
        <w:t>（</w:t>
      </w:r>
      <w:r>
        <w:rPr>
          <w:rFonts w:ascii="Times New Roman" w:hAnsi="Times New Roman" w:cs="Times New Roman" w:eastAsia="Times New Roman" w:hint="default"/>
          <w:spacing w:val="-1"/>
          <w:sz w:val="21"/>
          <w:szCs w:val="21"/>
        </w:rPr>
        <w:t>2</w:t>
      </w:r>
      <w:r>
        <w:rPr>
          <w:rFonts w:ascii="黑体" w:hAnsi="黑体" w:cs="黑体" w:eastAsia="黑体" w:hint="default"/>
          <w:spacing w:val="-1"/>
          <w:sz w:val="21"/>
          <w:szCs w:val="21"/>
        </w:rPr>
        <w:t>）本次授予股票期权数量：本次股权激励计划授予激励对象的股票期权涉及的标的</w:t>
      </w:r>
      <w:r>
        <w:rPr>
          <w:rFonts w:ascii="黑体" w:hAnsi="黑体" w:cs="黑体" w:eastAsia="黑体" w:hint="default"/>
          <w:w w:val="100"/>
          <w:sz w:val="21"/>
          <w:szCs w:val="21"/>
        </w:rPr>
        <w:t> </w:t>
      </w:r>
      <w:r>
        <w:rPr>
          <w:rFonts w:ascii="黑体" w:hAnsi="黑体" w:cs="黑体" w:eastAsia="黑体" w:hint="default"/>
          <w:sz w:val="21"/>
          <w:szCs w:val="21"/>
        </w:rPr>
        <w:t>股票数量共</w:t>
      </w:r>
      <w:r>
        <w:rPr>
          <w:rFonts w:ascii="黑体" w:hAnsi="黑体" w:cs="黑体" w:eastAsia="黑体" w:hint="default"/>
          <w:spacing w:val="-53"/>
          <w:sz w:val="21"/>
          <w:szCs w:val="21"/>
        </w:rPr>
        <w:t> </w:t>
      </w:r>
      <w:r>
        <w:rPr>
          <w:rFonts w:ascii="Times New Roman" w:hAnsi="Times New Roman" w:cs="Times New Roman" w:eastAsia="Times New Roman" w:hint="default"/>
          <w:sz w:val="21"/>
          <w:szCs w:val="21"/>
        </w:rPr>
        <w:t>520</w:t>
      </w:r>
      <w:r>
        <w:rPr>
          <w:rFonts w:ascii="Times New Roman" w:hAnsi="Times New Roman" w:cs="Times New Roman" w:eastAsia="Times New Roman" w:hint="default"/>
          <w:spacing w:val="-3"/>
          <w:sz w:val="21"/>
          <w:szCs w:val="21"/>
        </w:rPr>
        <w:t> </w:t>
      </w:r>
      <w:r>
        <w:rPr>
          <w:rFonts w:ascii="黑体" w:hAnsi="黑体" w:cs="黑体" w:eastAsia="黑体" w:hint="default"/>
          <w:sz w:val="21"/>
          <w:szCs w:val="21"/>
        </w:rPr>
        <w:t>万股，约占公司股本总额的比例为</w:t>
      </w:r>
      <w:r>
        <w:rPr>
          <w:rFonts w:ascii="黑体" w:hAnsi="黑体" w:cs="黑体" w:eastAsia="黑体" w:hint="default"/>
          <w:spacing w:val="-55"/>
          <w:sz w:val="21"/>
          <w:szCs w:val="21"/>
        </w:rPr>
        <w:t> </w:t>
      </w:r>
      <w:r>
        <w:rPr>
          <w:rFonts w:ascii="Times New Roman" w:hAnsi="Times New Roman" w:cs="Times New Roman" w:eastAsia="Times New Roman" w:hint="default"/>
          <w:sz w:val="21"/>
          <w:szCs w:val="21"/>
        </w:rPr>
        <w:t>3.31%</w:t>
      </w:r>
      <w:r>
        <w:rPr>
          <w:rFonts w:ascii="黑体" w:hAnsi="黑体" w:cs="黑体" w:eastAsia="黑体" w:hint="default"/>
          <w:sz w:val="21"/>
          <w:szCs w:val="21"/>
        </w:rPr>
        <w:t>。</w:t>
      </w:r>
    </w:p>
    <w:p>
      <w:pPr>
        <w:spacing w:before="30"/>
        <w:ind w:left="1020" w:right="1790"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3</w:t>
      </w:r>
      <w:r>
        <w:rPr>
          <w:rFonts w:ascii="黑体" w:hAnsi="黑体" w:cs="黑体" w:eastAsia="黑体" w:hint="default"/>
          <w:sz w:val="21"/>
          <w:szCs w:val="21"/>
        </w:rPr>
        <w:t>）行权价格：本次股票期权的行权价格为</w:t>
      </w:r>
      <w:r>
        <w:rPr>
          <w:rFonts w:ascii="黑体" w:hAnsi="黑体" w:cs="黑体" w:eastAsia="黑体" w:hint="default"/>
          <w:spacing w:val="-53"/>
          <w:sz w:val="21"/>
          <w:szCs w:val="21"/>
        </w:rPr>
        <w:t> </w:t>
      </w:r>
      <w:r>
        <w:rPr>
          <w:rFonts w:ascii="Times New Roman" w:hAnsi="Times New Roman" w:cs="Times New Roman" w:eastAsia="Times New Roman" w:hint="default"/>
          <w:sz w:val="21"/>
          <w:szCs w:val="21"/>
        </w:rPr>
        <w:t>13.72</w:t>
      </w:r>
      <w:r>
        <w:rPr>
          <w:rFonts w:ascii="Times New Roman" w:hAnsi="Times New Roman" w:cs="Times New Roman" w:eastAsia="Times New Roman" w:hint="default"/>
          <w:spacing w:val="-4"/>
          <w:sz w:val="21"/>
          <w:szCs w:val="21"/>
        </w:rPr>
        <w:t> </w:t>
      </w:r>
      <w:r>
        <w:rPr>
          <w:rFonts w:ascii="黑体" w:hAnsi="黑体" w:cs="黑体" w:eastAsia="黑体" w:hint="default"/>
          <w:sz w:val="21"/>
          <w:szCs w:val="21"/>
        </w:rPr>
        <w:t>元。</w:t>
      </w:r>
    </w:p>
    <w:p>
      <w:pPr>
        <w:spacing w:before="151"/>
        <w:ind w:left="1020" w:right="1682" w:firstLine="0"/>
        <w:jc w:val="left"/>
        <w:rPr>
          <w:rFonts w:ascii="黑体" w:hAnsi="黑体" w:cs="黑体" w:eastAsia="黑体" w:hint="default"/>
          <w:sz w:val="21"/>
          <w:szCs w:val="21"/>
        </w:rPr>
      </w:pPr>
      <w:r>
        <w:rPr>
          <w:rFonts w:ascii="黑体" w:hAnsi="黑体" w:cs="黑体" w:eastAsia="黑体" w:hint="default"/>
          <w:spacing w:val="-8"/>
          <w:sz w:val="21"/>
          <w:szCs w:val="21"/>
        </w:rPr>
        <w:t>（</w:t>
      </w:r>
      <w:r>
        <w:rPr>
          <w:rFonts w:ascii="Times New Roman" w:hAnsi="Times New Roman" w:cs="Times New Roman" w:eastAsia="Times New Roman" w:hint="default"/>
          <w:spacing w:val="-8"/>
          <w:sz w:val="21"/>
          <w:szCs w:val="21"/>
        </w:rPr>
        <w:t>4</w:t>
      </w:r>
      <w:r>
        <w:rPr>
          <w:rFonts w:ascii="黑体" w:hAnsi="黑体" w:cs="黑体" w:eastAsia="黑体" w:hint="default"/>
          <w:spacing w:val="-8"/>
          <w:sz w:val="21"/>
          <w:szCs w:val="21"/>
        </w:rPr>
        <w:t>）授予激励对象：共</w:t>
      </w:r>
      <w:r>
        <w:rPr>
          <w:rFonts w:ascii="黑体" w:hAnsi="黑体" w:cs="黑体" w:eastAsia="黑体" w:hint="default"/>
          <w:spacing w:val="-37"/>
          <w:sz w:val="21"/>
          <w:szCs w:val="21"/>
        </w:rPr>
        <w:t> </w:t>
      </w:r>
      <w:r>
        <w:rPr>
          <w:rFonts w:ascii="Times New Roman" w:hAnsi="Times New Roman" w:cs="Times New Roman" w:eastAsia="Times New Roman" w:hint="default"/>
          <w:sz w:val="21"/>
          <w:szCs w:val="21"/>
        </w:rPr>
        <w:t>106</w:t>
      </w:r>
      <w:r>
        <w:rPr>
          <w:rFonts w:ascii="Times New Roman" w:hAnsi="Times New Roman" w:cs="Times New Roman" w:eastAsia="Times New Roman" w:hint="default"/>
          <w:spacing w:val="14"/>
          <w:sz w:val="21"/>
          <w:szCs w:val="21"/>
        </w:rPr>
        <w:t> </w:t>
      </w:r>
      <w:r>
        <w:rPr>
          <w:rFonts w:ascii="黑体" w:hAnsi="黑体" w:cs="黑体" w:eastAsia="黑体" w:hint="default"/>
          <w:spacing w:val="-5"/>
          <w:sz w:val="21"/>
          <w:szCs w:val="21"/>
        </w:rPr>
        <w:t>人，其中高级管理人员</w:t>
      </w:r>
      <w:r>
        <w:rPr>
          <w:rFonts w:ascii="黑体" w:hAnsi="黑体" w:cs="黑体" w:eastAsia="黑体" w:hint="default"/>
          <w:spacing w:val="-4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1"/>
          <w:sz w:val="21"/>
          <w:szCs w:val="21"/>
        </w:rPr>
        <w:t> </w:t>
      </w:r>
      <w:r>
        <w:rPr>
          <w:rFonts w:ascii="黑体" w:hAnsi="黑体" w:cs="黑体" w:eastAsia="黑体" w:hint="default"/>
          <w:spacing w:val="-8"/>
          <w:sz w:val="21"/>
          <w:szCs w:val="21"/>
        </w:rPr>
        <w:t>人，核心管理人员、核心技术（业</w:t>
      </w:r>
    </w:p>
    <w:p>
      <w:pPr>
        <w:spacing w:before="148"/>
        <w:ind w:left="600" w:right="1790" w:firstLine="0"/>
        <w:jc w:val="left"/>
        <w:rPr>
          <w:rFonts w:ascii="黑体" w:hAnsi="黑体" w:cs="黑体" w:eastAsia="黑体" w:hint="default"/>
          <w:sz w:val="21"/>
          <w:szCs w:val="21"/>
        </w:rPr>
      </w:pPr>
      <w:r>
        <w:rPr>
          <w:rFonts w:ascii="黑体" w:hAnsi="黑体" w:cs="黑体" w:eastAsia="黑体" w:hint="default"/>
          <w:sz w:val="21"/>
          <w:szCs w:val="21"/>
        </w:rPr>
        <w:t>务）人员及董事会认为需要进行激励的相关人员</w:t>
      </w:r>
      <w:r>
        <w:rPr>
          <w:rFonts w:ascii="黑体" w:hAnsi="黑体" w:cs="黑体" w:eastAsia="黑体" w:hint="default"/>
          <w:spacing w:val="-55"/>
          <w:sz w:val="21"/>
          <w:szCs w:val="21"/>
        </w:rPr>
        <w:t> </w:t>
      </w:r>
      <w:r>
        <w:rPr>
          <w:rFonts w:ascii="Times New Roman" w:hAnsi="Times New Roman" w:cs="Times New Roman" w:eastAsia="Times New Roman" w:hint="default"/>
          <w:sz w:val="21"/>
          <w:szCs w:val="21"/>
        </w:rPr>
        <w:t>101</w:t>
      </w:r>
      <w:r>
        <w:rPr>
          <w:rFonts w:ascii="Times New Roman" w:hAnsi="Times New Roman" w:cs="Times New Roman" w:eastAsia="Times New Roman" w:hint="default"/>
          <w:spacing w:val="-2"/>
          <w:sz w:val="21"/>
          <w:szCs w:val="21"/>
        </w:rPr>
        <w:t> </w:t>
      </w:r>
      <w:r>
        <w:rPr>
          <w:rFonts w:ascii="黑体" w:hAnsi="黑体" w:cs="黑体" w:eastAsia="黑体" w:hint="default"/>
          <w:sz w:val="21"/>
          <w:szCs w:val="21"/>
        </w:rPr>
        <w:t>人。</w:t>
      </w:r>
    </w:p>
    <w:p>
      <w:pPr>
        <w:spacing w:line="364" w:lineRule="auto" w:before="148"/>
        <w:ind w:left="600" w:right="1790" w:firstLine="419"/>
        <w:jc w:val="left"/>
        <w:rPr>
          <w:rFonts w:ascii="黑体" w:hAnsi="黑体" w:cs="黑体" w:eastAsia="黑体" w:hint="default"/>
          <w:sz w:val="21"/>
          <w:szCs w:val="21"/>
        </w:rPr>
      </w:pPr>
      <w:r>
        <w:rPr>
          <w:rFonts w:ascii="黑体" w:hAnsi="黑体" w:cs="黑体" w:eastAsia="黑体" w:hint="default"/>
          <w:spacing w:val="-1"/>
          <w:sz w:val="21"/>
          <w:szCs w:val="21"/>
        </w:rPr>
        <w:t>（</w:t>
      </w:r>
      <w:r>
        <w:rPr>
          <w:rFonts w:ascii="Times New Roman" w:hAnsi="Times New Roman" w:cs="Times New Roman" w:eastAsia="Times New Roman" w:hint="default"/>
          <w:spacing w:val="-1"/>
          <w:sz w:val="21"/>
          <w:szCs w:val="21"/>
        </w:rPr>
        <w:t>5</w:t>
      </w:r>
      <w:r>
        <w:rPr>
          <w:rFonts w:ascii="黑体" w:hAnsi="黑体" w:cs="黑体" w:eastAsia="黑体" w:hint="default"/>
          <w:spacing w:val="-1"/>
          <w:sz w:val="21"/>
          <w:szCs w:val="21"/>
        </w:rPr>
        <w:t>）股票来源：为公司向激励对象定向发行股票，每份股票期权拥有在本激励计划有</w:t>
      </w:r>
      <w:r>
        <w:rPr>
          <w:rFonts w:ascii="黑体" w:hAnsi="黑体" w:cs="黑体" w:eastAsia="黑体" w:hint="default"/>
          <w:w w:val="100"/>
          <w:sz w:val="21"/>
          <w:szCs w:val="21"/>
        </w:rPr>
        <w:t> </w:t>
      </w:r>
      <w:r>
        <w:rPr>
          <w:rFonts w:ascii="黑体" w:hAnsi="黑体" w:cs="黑体" w:eastAsia="黑体" w:hint="default"/>
          <w:sz w:val="21"/>
          <w:szCs w:val="21"/>
        </w:rPr>
        <w:t>效期内的可行权日以行权价格和行权条件购买</w:t>
      </w:r>
      <w:r>
        <w:rPr>
          <w:rFonts w:ascii="黑体" w:hAnsi="黑体" w:cs="黑体" w:eastAsia="黑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黑体" w:hAnsi="黑体" w:cs="黑体" w:eastAsia="黑体" w:hint="default"/>
          <w:sz w:val="21"/>
          <w:szCs w:val="21"/>
        </w:rPr>
        <w:t>股公司股票的权利。</w:t>
      </w:r>
    </w:p>
    <w:p>
      <w:pPr>
        <w:spacing w:before="27"/>
        <w:ind w:left="1020" w:right="1682" w:firstLine="0"/>
        <w:jc w:val="left"/>
        <w:rPr>
          <w:rFonts w:ascii="黑体" w:hAnsi="黑体" w:cs="黑体" w:eastAsia="黑体" w:hint="default"/>
          <w:sz w:val="21"/>
          <w:szCs w:val="21"/>
        </w:rPr>
      </w:pPr>
      <w:r>
        <w:rPr>
          <w:rFonts w:ascii="黑体" w:hAnsi="黑体" w:cs="黑体" w:eastAsia="黑体" w:hint="default"/>
          <w:sz w:val="21"/>
          <w:szCs w:val="21"/>
        </w:rPr>
        <w:t>（</w:t>
      </w:r>
      <w:r>
        <w:rPr>
          <w:rFonts w:ascii="Times New Roman" w:hAnsi="Times New Roman" w:cs="Times New Roman" w:eastAsia="Times New Roman" w:hint="default"/>
          <w:sz w:val="21"/>
          <w:szCs w:val="21"/>
        </w:rPr>
        <w:t>6</w:t>
      </w:r>
      <w:r>
        <w:rPr>
          <w:rFonts w:ascii="黑体" w:hAnsi="黑体" w:cs="黑体" w:eastAsia="黑体" w:hint="default"/>
          <w:sz w:val="21"/>
          <w:szCs w:val="21"/>
        </w:rPr>
        <w:t>）行权安排：本计划有效期为自首次股票期权授权之日起计算，最长不超过</w:t>
      </w:r>
      <w:r>
        <w:rPr>
          <w:rFonts w:ascii="黑体" w:hAnsi="黑体" w:cs="黑体" w:eastAsia="黑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黑体" w:hAnsi="黑体" w:cs="黑体" w:eastAsia="黑体" w:hint="default"/>
          <w:sz w:val="21"/>
          <w:szCs w:val="21"/>
        </w:rPr>
        <w:t>年。</w:t>
      </w:r>
    </w:p>
    <w:p>
      <w:pPr>
        <w:spacing w:after="0"/>
        <w:jc w:val="left"/>
        <w:rPr>
          <w:rFonts w:ascii="黑体" w:hAnsi="黑体" w:cs="黑体" w:eastAsia="黑体" w:hint="default"/>
          <w:sz w:val="21"/>
          <w:szCs w:val="21"/>
        </w:rPr>
        <w:sectPr>
          <w:pgSz w:w="11910" w:h="16840"/>
          <w:pgMar w:header="873" w:footer="344" w:top="1320" w:bottom="540" w:left="1200" w:right="0"/>
        </w:sectPr>
      </w:pPr>
    </w:p>
    <w:p>
      <w:pPr>
        <w:spacing w:line="240" w:lineRule="auto" w:before="3"/>
        <w:rPr>
          <w:rFonts w:ascii="黑体" w:hAnsi="黑体" w:cs="黑体" w:eastAsia="黑体" w:hint="default"/>
          <w:sz w:val="14"/>
          <w:szCs w:val="14"/>
        </w:rPr>
      </w:pPr>
    </w:p>
    <w:p>
      <w:pPr>
        <w:spacing w:before="36"/>
        <w:ind w:left="600" w:right="1682" w:firstLine="0"/>
        <w:jc w:val="left"/>
        <w:rPr>
          <w:rFonts w:ascii="黑体" w:hAnsi="黑体" w:cs="黑体" w:eastAsia="黑体" w:hint="default"/>
          <w:sz w:val="21"/>
          <w:szCs w:val="21"/>
        </w:rPr>
      </w:pPr>
      <w:r>
        <w:rPr>
          <w:rFonts w:ascii="黑体" w:hAnsi="黑体" w:cs="黑体" w:eastAsia="黑体" w:hint="default"/>
          <w:sz w:val="21"/>
          <w:szCs w:val="21"/>
        </w:rPr>
        <w:t>本计划首次授予的股票期权自本期激励计划首次授权日起满</w:t>
      </w:r>
      <w:r>
        <w:rPr>
          <w:rFonts w:ascii="黑体" w:hAnsi="黑体" w:cs="黑体" w:eastAsia="黑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黑体" w:hAnsi="黑体" w:cs="黑体" w:eastAsia="黑体" w:hint="default"/>
          <w:sz w:val="21"/>
          <w:szCs w:val="21"/>
        </w:rPr>
        <w:t>个月后，激励对象应在未来</w:t>
      </w:r>
    </w:p>
    <w:p>
      <w:pPr>
        <w:spacing w:before="148"/>
        <w:ind w:left="60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36 </w:t>
      </w:r>
      <w:r>
        <w:rPr>
          <w:rFonts w:ascii="黑体" w:hAnsi="黑体" w:cs="黑体" w:eastAsia="黑体" w:hint="default"/>
          <w:sz w:val="21"/>
          <w:szCs w:val="21"/>
        </w:rPr>
        <w:t>个月内分三期行权。</w:t>
      </w:r>
    </w:p>
    <w:p>
      <w:pPr>
        <w:tabs>
          <w:tab w:pos="2001" w:val="left" w:leader="none"/>
        </w:tabs>
        <w:spacing w:line="362" w:lineRule="auto" w:before="151"/>
        <w:ind w:left="1020" w:right="1793" w:firstLine="0"/>
        <w:jc w:val="left"/>
        <w:rPr>
          <w:rFonts w:ascii="黑体" w:hAnsi="黑体" w:cs="黑体" w:eastAsia="黑体" w:hint="default"/>
          <w:sz w:val="21"/>
          <w:szCs w:val="21"/>
        </w:rPr>
      </w:pPr>
      <w:r>
        <w:rPr>
          <w:rFonts w:ascii="Times New Roman" w:hAnsi="Times New Roman" w:cs="Times New Roman" w:eastAsia="Times New Roman" w:hint="default"/>
          <w:spacing w:val="-1"/>
          <w:sz w:val="21"/>
          <w:szCs w:val="21"/>
        </w:rPr>
        <w:t>(</w:t>
      </w:r>
      <w:r>
        <w:rPr>
          <w:rFonts w:ascii="黑体" w:hAnsi="黑体" w:cs="黑体" w:eastAsia="黑体" w:hint="default"/>
          <w:spacing w:val="-1"/>
          <w:sz w:val="21"/>
          <w:szCs w:val="21"/>
        </w:rPr>
        <w:t>二</w:t>
      </w:r>
      <w:r>
        <w:rPr>
          <w:rFonts w:ascii="Times New Roman" w:hAnsi="Times New Roman" w:cs="Times New Roman" w:eastAsia="Times New Roman" w:hint="default"/>
          <w:spacing w:val="-1"/>
          <w:sz w:val="21"/>
          <w:szCs w:val="21"/>
        </w:rPr>
        <w:t>)</w:t>
        <w:tab/>
      </w:r>
      <w:r>
        <w:rPr>
          <w:rFonts w:ascii="黑体" w:hAnsi="黑体" w:cs="黑体" w:eastAsia="黑体" w:hint="default"/>
          <w:spacing w:val="-2"/>
          <w:sz w:val="21"/>
          <w:szCs w:val="21"/>
        </w:rPr>
        <w:t>资产负债表日后利润分配情况说明</w:t>
      </w:r>
      <w:r>
        <w:rPr>
          <w:rFonts w:ascii="黑体" w:hAnsi="黑体" w:cs="黑体" w:eastAsia="黑体" w:hint="default"/>
          <w:spacing w:val="-78"/>
          <w:sz w:val="21"/>
          <w:szCs w:val="21"/>
        </w:rPr>
        <w:t> </w:t>
      </w:r>
      <w:r>
        <w:rPr>
          <w:rFonts w:ascii="黑体" w:hAnsi="黑体" w:cs="黑体" w:eastAsia="黑体" w:hint="default"/>
          <w:spacing w:val="-78"/>
          <w:sz w:val="21"/>
          <w:szCs w:val="21"/>
        </w:rPr>
      </w:r>
      <w:r>
        <w:rPr>
          <w:rFonts w:ascii="黑体" w:hAnsi="黑体" w:cs="黑体" w:eastAsia="黑体" w:hint="default"/>
          <w:spacing w:val="-2"/>
          <w:w w:val="100"/>
          <w:sz w:val="21"/>
          <w:szCs w:val="21"/>
        </w:rPr>
        <w:t>根据本公司第二届董事会第十六次审议通过本公司</w:t>
      </w:r>
      <w:r>
        <w:rPr>
          <w:rFonts w:ascii="黑体" w:hAnsi="黑体" w:cs="黑体" w:eastAsia="黑体" w:hint="default"/>
          <w:w w:val="100"/>
          <w:sz w:val="21"/>
          <w:szCs w:val="21"/>
        </w:rPr>
        <w:t> </w:t>
      </w: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spacing w:val="-22"/>
          <w:w w:val="100"/>
          <w:sz w:val="21"/>
          <w:szCs w:val="21"/>
        </w:rPr>
        <w:t> </w:t>
      </w:r>
      <w:r>
        <w:rPr>
          <w:rFonts w:ascii="黑体" w:hAnsi="黑体" w:cs="黑体" w:eastAsia="黑体" w:hint="default"/>
          <w:spacing w:val="-9"/>
          <w:w w:val="100"/>
          <w:sz w:val="21"/>
          <w:szCs w:val="21"/>
        </w:rPr>
        <w:t>年度利润分配预案：（</w:t>
      </w:r>
      <w:r>
        <w:rPr>
          <w:rFonts w:ascii="Times New Roman" w:hAnsi="Times New Roman" w:cs="Times New Roman" w:eastAsia="Times New Roman" w:hint="default"/>
          <w:spacing w:val="-9"/>
          <w:w w:val="100"/>
          <w:sz w:val="21"/>
          <w:szCs w:val="21"/>
        </w:rPr>
        <w:t>1</w:t>
      </w:r>
      <w:r>
        <w:rPr>
          <w:rFonts w:ascii="黑体" w:hAnsi="黑体" w:cs="黑体" w:eastAsia="黑体" w:hint="default"/>
          <w:spacing w:val="-9"/>
          <w:w w:val="100"/>
          <w:sz w:val="21"/>
          <w:szCs w:val="21"/>
        </w:rPr>
        <w:t>）按本</w:t>
      </w:r>
    </w:p>
    <w:p>
      <w:pPr>
        <w:spacing w:before="30"/>
        <w:ind w:left="600" w:right="1682" w:firstLine="0"/>
        <w:jc w:val="left"/>
        <w:rPr>
          <w:rFonts w:ascii="黑体" w:hAnsi="黑体" w:cs="黑体" w:eastAsia="黑体" w:hint="default"/>
          <w:sz w:val="21"/>
          <w:szCs w:val="21"/>
        </w:rPr>
      </w:pPr>
      <w:r>
        <w:rPr>
          <w:rFonts w:ascii="黑体" w:hAnsi="黑体" w:cs="黑体" w:eastAsia="黑体" w:hint="default"/>
          <w:sz w:val="21"/>
          <w:szCs w:val="21"/>
        </w:rPr>
        <w:t>公司</w:t>
      </w:r>
      <w:r>
        <w:rPr>
          <w:rFonts w:ascii="黑体" w:hAnsi="黑体" w:cs="黑体" w:eastAsia="黑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黑体" w:hAnsi="黑体" w:cs="黑体" w:eastAsia="黑体" w:hint="default"/>
          <w:sz w:val="21"/>
          <w:szCs w:val="21"/>
        </w:rPr>
        <w:t>年度实现净利润的</w:t>
      </w:r>
      <w:r>
        <w:rPr>
          <w:rFonts w:ascii="黑体" w:hAnsi="黑体" w:cs="黑体" w:eastAsia="黑体" w:hint="default"/>
          <w:spacing w:val="-52"/>
          <w:sz w:val="21"/>
          <w:szCs w:val="21"/>
        </w:rPr>
        <w:t> </w:t>
      </w:r>
      <w:r>
        <w:rPr>
          <w:rFonts w:ascii="Times New Roman" w:hAnsi="Times New Roman" w:cs="Times New Roman" w:eastAsia="Times New Roman" w:hint="default"/>
          <w:sz w:val="21"/>
          <w:szCs w:val="21"/>
        </w:rPr>
        <w:t>10%</w:t>
      </w:r>
      <w:r>
        <w:rPr>
          <w:rFonts w:ascii="黑体" w:hAnsi="黑体" w:cs="黑体" w:eastAsia="黑体" w:hint="default"/>
          <w:sz w:val="21"/>
          <w:szCs w:val="21"/>
        </w:rPr>
        <w:t>提取法定盈余公积金（</w:t>
      </w:r>
      <w:r>
        <w:rPr>
          <w:rFonts w:ascii="Times New Roman" w:hAnsi="Times New Roman" w:cs="Times New Roman" w:eastAsia="Times New Roman" w:hint="default"/>
          <w:sz w:val="21"/>
          <w:szCs w:val="21"/>
        </w:rPr>
        <w:t>2</w:t>
      </w:r>
      <w:r>
        <w:rPr>
          <w:rFonts w:ascii="黑体" w:hAnsi="黑体" w:cs="黑体" w:eastAsia="黑体" w:hint="default"/>
          <w:sz w:val="21"/>
          <w:szCs w:val="21"/>
        </w:rPr>
        <w:t>）以本公司</w:t>
      </w:r>
      <w:r>
        <w:rPr>
          <w:rFonts w:ascii="黑体" w:hAnsi="黑体" w:cs="黑体" w:eastAsia="黑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黑体" w:hAnsi="黑体" w:cs="黑体" w:eastAsia="黑体" w:hint="default"/>
          <w:sz w:val="21"/>
          <w:szCs w:val="21"/>
        </w:rPr>
        <w:t>年</w:t>
      </w:r>
      <w:r>
        <w:rPr>
          <w:rFonts w:ascii="黑体" w:hAnsi="黑体" w:cs="黑体" w:eastAsia="黑体" w:hint="default"/>
          <w:spacing w:val="-54"/>
          <w:sz w:val="21"/>
          <w:szCs w:val="21"/>
        </w:rPr>
        <w:t> </w:t>
      </w:r>
      <w:r>
        <w:rPr>
          <w:rFonts w:ascii="Times New Roman" w:hAnsi="Times New Roman" w:cs="Times New Roman" w:eastAsia="Times New Roman" w:hint="default"/>
          <w:sz w:val="21"/>
          <w:szCs w:val="21"/>
        </w:rPr>
        <w:t>12 </w:t>
      </w:r>
      <w:r>
        <w:rPr>
          <w:rFonts w:ascii="黑体" w:hAnsi="黑体" w:cs="黑体" w:eastAsia="黑体" w:hint="default"/>
          <w:sz w:val="21"/>
          <w:szCs w:val="21"/>
        </w:rPr>
        <w:t>月</w:t>
      </w:r>
      <w:r>
        <w:rPr>
          <w:rFonts w:ascii="黑体" w:hAnsi="黑体" w:cs="黑体" w:eastAsia="黑体" w:hint="default"/>
          <w:spacing w:val="-53"/>
          <w:sz w:val="21"/>
          <w:szCs w:val="21"/>
        </w:rPr>
        <w:t> </w:t>
      </w:r>
      <w:r>
        <w:rPr>
          <w:rFonts w:ascii="Times New Roman" w:hAnsi="Times New Roman" w:cs="Times New Roman" w:eastAsia="Times New Roman" w:hint="default"/>
          <w:sz w:val="21"/>
          <w:szCs w:val="21"/>
        </w:rPr>
        <w:t>31 </w:t>
      </w:r>
      <w:r>
        <w:rPr>
          <w:rFonts w:ascii="黑体" w:hAnsi="黑体" w:cs="黑体" w:eastAsia="黑体" w:hint="default"/>
          <w:spacing w:val="-3"/>
          <w:sz w:val="21"/>
          <w:szCs w:val="21"/>
        </w:rPr>
        <w:t>日总</w:t>
      </w:r>
      <w:r>
        <w:rPr>
          <w:rFonts w:ascii="黑体" w:hAnsi="黑体" w:cs="黑体" w:eastAsia="黑体" w:hint="default"/>
          <w:sz w:val="21"/>
          <w:szCs w:val="21"/>
        </w:rPr>
      </w:r>
    </w:p>
    <w:p>
      <w:pPr>
        <w:spacing w:before="151"/>
        <w:ind w:left="600" w:right="1682" w:firstLine="0"/>
        <w:jc w:val="left"/>
        <w:rPr>
          <w:rFonts w:ascii="黑体" w:hAnsi="黑体" w:cs="黑体" w:eastAsia="黑体" w:hint="default"/>
          <w:sz w:val="21"/>
          <w:szCs w:val="21"/>
        </w:rPr>
      </w:pPr>
      <w:r>
        <w:rPr>
          <w:rFonts w:ascii="黑体" w:hAnsi="黑体" w:cs="黑体" w:eastAsia="黑体" w:hint="default"/>
          <w:w w:val="100"/>
          <w:sz w:val="21"/>
          <w:szCs w:val="21"/>
        </w:rPr>
        <w:t>股本</w:t>
      </w:r>
      <w:r>
        <w:rPr>
          <w:rFonts w:ascii="黑体" w:hAnsi="黑体" w:cs="黑体" w:eastAsia="黑体" w:hint="default"/>
          <w:spacing w:val="-43"/>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690</w:t>
      </w:r>
      <w:r>
        <w:rPr>
          <w:rFonts w:ascii="Times New Roman" w:hAnsi="Times New Roman" w:cs="Times New Roman" w:eastAsia="Times New Roman" w:hint="default"/>
          <w:spacing w:val="9"/>
          <w:sz w:val="21"/>
          <w:szCs w:val="21"/>
        </w:rPr>
        <w:t> </w:t>
      </w:r>
      <w:r>
        <w:rPr>
          <w:rFonts w:ascii="黑体" w:hAnsi="黑体" w:cs="黑体" w:eastAsia="黑体" w:hint="default"/>
          <w:spacing w:val="-3"/>
          <w:w w:val="100"/>
          <w:sz w:val="21"/>
          <w:szCs w:val="21"/>
        </w:rPr>
        <w:t>万</w:t>
      </w:r>
      <w:r>
        <w:rPr>
          <w:rFonts w:ascii="黑体" w:hAnsi="黑体" w:cs="黑体" w:eastAsia="黑体" w:hint="default"/>
          <w:w w:val="100"/>
          <w:sz w:val="21"/>
          <w:szCs w:val="21"/>
        </w:rPr>
        <w:t>股</w:t>
      </w:r>
      <w:r>
        <w:rPr>
          <w:rFonts w:ascii="黑体" w:hAnsi="黑体" w:cs="黑体" w:eastAsia="黑体" w:hint="default"/>
          <w:spacing w:val="-3"/>
          <w:w w:val="100"/>
          <w:sz w:val="21"/>
          <w:szCs w:val="21"/>
        </w:rPr>
        <w:t>为</w:t>
      </w:r>
      <w:r>
        <w:rPr>
          <w:rFonts w:ascii="黑体" w:hAnsi="黑体" w:cs="黑体" w:eastAsia="黑体" w:hint="default"/>
          <w:w w:val="100"/>
          <w:sz w:val="21"/>
          <w:szCs w:val="21"/>
        </w:rPr>
        <w:t>基</w:t>
      </w:r>
      <w:r>
        <w:rPr>
          <w:rFonts w:ascii="黑体" w:hAnsi="黑体" w:cs="黑体" w:eastAsia="黑体" w:hint="default"/>
          <w:spacing w:val="-3"/>
          <w:w w:val="100"/>
          <w:sz w:val="21"/>
          <w:szCs w:val="21"/>
        </w:rPr>
        <w:t>数，</w:t>
      </w:r>
      <w:r>
        <w:rPr>
          <w:rFonts w:ascii="黑体" w:hAnsi="黑体" w:cs="黑体" w:eastAsia="黑体" w:hint="default"/>
          <w:w w:val="100"/>
          <w:sz w:val="21"/>
          <w:szCs w:val="21"/>
        </w:rPr>
        <w:t>向全</w:t>
      </w:r>
      <w:r>
        <w:rPr>
          <w:rFonts w:ascii="黑体" w:hAnsi="黑体" w:cs="黑体" w:eastAsia="黑体" w:hint="default"/>
          <w:spacing w:val="-3"/>
          <w:w w:val="100"/>
          <w:sz w:val="21"/>
          <w:szCs w:val="21"/>
        </w:rPr>
        <w:t>体</w:t>
      </w:r>
      <w:r>
        <w:rPr>
          <w:rFonts w:ascii="黑体" w:hAnsi="黑体" w:cs="黑体" w:eastAsia="黑体" w:hint="default"/>
          <w:w w:val="100"/>
          <w:sz w:val="21"/>
          <w:szCs w:val="21"/>
        </w:rPr>
        <w:t>股</w:t>
      </w:r>
      <w:r>
        <w:rPr>
          <w:rFonts w:ascii="黑体" w:hAnsi="黑体" w:cs="黑体" w:eastAsia="黑体" w:hint="default"/>
          <w:spacing w:val="-3"/>
          <w:w w:val="100"/>
          <w:sz w:val="21"/>
          <w:szCs w:val="21"/>
        </w:rPr>
        <w:t>东</w:t>
      </w:r>
      <w:r>
        <w:rPr>
          <w:rFonts w:ascii="黑体" w:hAnsi="黑体" w:cs="黑体" w:eastAsia="黑体" w:hint="default"/>
          <w:w w:val="100"/>
          <w:sz w:val="21"/>
          <w:szCs w:val="21"/>
        </w:rPr>
        <w:t>每</w:t>
      </w:r>
      <w:r>
        <w:rPr>
          <w:rFonts w:ascii="黑体" w:hAnsi="黑体" w:cs="黑体" w:eastAsia="黑体" w:hint="default"/>
          <w:spacing w:val="-4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9"/>
          <w:sz w:val="21"/>
          <w:szCs w:val="21"/>
        </w:rPr>
        <w:t> </w:t>
      </w:r>
      <w:r>
        <w:rPr>
          <w:rFonts w:ascii="黑体" w:hAnsi="黑体" w:cs="黑体" w:eastAsia="黑体" w:hint="default"/>
          <w:spacing w:val="-3"/>
          <w:w w:val="100"/>
          <w:sz w:val="21"/>
          <w:szCs w:val="21"/>
        </w:rPr>
        <w:t>股</w:t>
      </w:r>
      <w:r>
        <w:rPr>
          <w:rFonts w:ascii="黑体" w:hAnsi="黑体" w:cs="黑体" w:eastAsia="黑体" w:hint="default"/>
          <w:w w:val="100"/>
          <w:sz w:val="21"/>
          <w:szCs w:val="21"/>
        </w:rPr>
        <w:t>派</w:t>
      </w:r>
      <w:r>
        <w:rPr>
          <w:rFonts w:ascii="黑体" w:hAnsi="黑体" w:cs="黑体" w:eastAsia="黑体" w:hint="default"/>
          <w:spacing w:val="-3"/>
          <w:w w:val="100"/>
          <w:sz w:val="21"/>
          <w:szCs w:val="21"/>
        </w:rPr>
        <w:t>发现</w:t>
      </w:r>
      <w:r>
        <w:rPr>
          <w:rFonts w:ascii="黑体" w:hAnsi="黑体" w:cs="黑体" w:eastAsia="黑体" w:hint="default"/>
          <w:w w:val="100"/>
          <w:sz w:val="21"/>
          <w:szCs w:val="21"/>
        </w:rPr>
        <w:t>金股</w:t>
      </w:r>
      <w:r>
        <w:rPr>
          <w:rFonts w:ascii="黑体" w:hAnsi="黑体" w:cs="黑体" w:eastAsia="黑体" w:hint="default"/>
          <w:spacing w:val="-3"/>
          <w:w w:val="100"/>
          <w:sz w:val="21"/>
          <w:szCs w:val="21"/>
        </w:rPr>
        <w:t>利</w:t>
      </w:r>
      <w:r>
        <w:rPr>
          <w:rFonts w:ascii="黑体" w:hAnsi="黑体" w:cs="黑体" w:eastAsia="黑体" w:hint="default"/>
          <w:w w:val="100"/>
          <w:sz w:val="21"/>
          <w:szCs w:val="21"/>
        </w:rPr>
        <w:t>人</w:t>
      </w:r>
      <w:r>
        <w:rPr>
          <w:rFonts w:ascii="黑体" w:hAnsi="黑体" w:cs="黑体" w:eastAsia="黑体" w:hint="default"/>
          <w:spacing w:val="-3"/>
          <w:w w:val="100"/>
          <w:sz w:val="21"/>
          <w:szCs w:val="21"/>
        </w:rPr>
        <w:t>民</w:t>
      </w:r>
      <w:r>
        <w:rPr>
          <w:rFonts w:ascii="黑体" w:hAnsi="黑体" w:cs="黑体" w:eastAsia="黑体" w:hint="default"/>
          <w:w w:val="100"/>
          <w:sz w:val="21"/>
          <w:szCs w:val="21"/>
        </w:rPr>
        <w:t>币</w:t>
      </w:r>
      <w:r>
        <w:rPr>
          <w:rFonts w:ascii="黑体" w:hAnsi="黑体" w:cs="黑体" w:eastAsia="黑体" w:hint="default"/>
          <w:spacing w:val="-4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9"/>
          <w:sz w:val="21"/>
          <w:szCs w:val="21"/>
        </w:rPr>
        <w:t> </w:t>
      </w:r>
      <w:r>
        <w:rPr>
          <w:rFonts w:ascii="黑体" w:hAnsi="黑体" w:cs="黑体" w:eastAsia="黑体" w:hint="default"/>
          <w:spacing w:val="-3"/>
          <w:w w:val="100"/>
          <w:sz w:val="21"/>
          <w:szCs w:val="21"/>
        </w:rPr>
        <w:t>元</w:t>
      </w:r>
      <w:r>
        <w:rPr>
          <w:rFonts w:ascii="黑体" w:hAnsi="黑体" w:cs="黑体" w:eastAsia="黑体" w:hint="default"/>
          <w:w w:val="100"/>
          <w:sz w:val="21"/>
          <w:szCs w:val="21"/>
        </w:rPr>
        <w:t>（</w:t>
      </w:r>
      <w:r>
        <w:rPr>
          <w:rFonts w:ascii="黑体" w:hAnsi="黑体" w:cs="黑体" w:eastAsia="黑体" w:hint="default"/>
          <w:spacing w:val="-3"/>
          <w:w w:val="100"/>
          <w:sz w:val="21"/>
          <w:szCs w:val="21"/>
        </w:rPr>
        <w:t>含</w:t>
      </w:r>
      <w:r>
        <w:rPr>
          <w:rFonts w:ascii="黑体" w:hAnsi="黑体" w:cs="黑体" w:eastAsia="黑体" w:hint="default"/>
          <w:w w:val="100"/>
          <w:sz w:val="21"/>
          <w:szCs w:val="21"/>
        </w:rPr>
        <w:t>税</w:t>
      </w:r>
      <w:r>
        <w:rPr>
          <w:rFonts w:ascii="黑体" w:hAnsi="黑体" w:cs="黑体" w:eastAsia="黑体" w:hint="default"/>
          <w:spacing w:val="-108"/>
          <w:w w:val="100"/>
          <w:sz w:val="21"/>
          <w:szCs w:val="21"/>
        </w:rPr>
        <w:t>）</w:t>
      </w:r>
      <w:r>
        <w:rPr>
          <w:rFonts w:ascii="黑体" w:hAnsi="黑体" w:cs="黑体" w:eastAsia="黑体" w:hint="default"/>
          <w:w w:val="100"/>
          <w:sz w:val="21"/>
          <w:szCs w:val="21"/>
        </w:rPr>
        <w:t>，合</w:t>
      </w:r>
      <w:r>
        <w:rPr>
          <w:rFonts w:ascii="黑体" w:hAnsi="黑体" w:cs="黑体" w:eastAsia="黑体" w:hint="default"/>
          <w:spacing w:val="-3"/>
          <w:w w:val="100"/>
          <w:sz w:val="21"/>
          <w:szCs w:val="21"/>
        </w:rPr>
        <w:t>计</w:t>
      </w:r>
      <w:r>
        <w:rPr>
          <w:rFonts w:ascii="黑体" w:hAnsi="黑体" w:cs="黑体" w:eastAsia="黑体" w:hint="default"/>
          <w:w w:val="100"/>
          <w:sz w:val="21"/>
          <w:szCs w:val="21"/>
        </w:rPr>
        <w:t>派发</w:t>
      </w:r>
    </w:p>
    <w:p>
      <w:pPr>
        <w:tabs>
          <w:tab w:pos="2280" w:val="left" w:leader="none"/>
        </w:tabs>
        <w:spacing w:line="460" w:lineRule="auto" w:before="148"/>
        <w:ind w:left="1020" w:right="2019" w:hanging="420"/>
        <w:jc w:val="left"/>
        <w:rPr>
          <w:rFonts w:ascii="黑体" w:hAnsi="黑体" w:cs="黑体" w:eastAsia="黑体" w:hint="default"/>
          <w:sz w:val="21"/>
          <w:szCs w:val="21"/>
        </w:rPr>
      </w:pPr>
      <w:r>
        <w:rPr>
          <w:rFonts w:ascii="黑体" w:hAnsi="黑体" w:cs="黑体" w:eastAsia="黑体" w:hint="default"/>
          <w:sz w:val="21"/>
          <w:szCs w:val="21"/>
        </w:rPr>
        <w:t>现金人民币</w:t>
      </w:r>
      <w:r>
        <w:rPr>
          <w:rFonts w:ascii="黑体" w:hAnsi="黑体" w:cs="黑体" w:eastAsia="黑体" w:hint="default"/>
          <w:spacing w:val="-53"/>
          <w:sz w:val="21"/>
          <w:szCs w:val="21"/>
        </w:rPr>
        <w:t> </w:t>
      </w:r>
      <w:r>
        <w:rPr>
          <w:rFonts w:ascii="Times New Roman" w:hAnsi="Times New Roman" w:cs="Times New Roman" w:eastAsia="Times New Roman" w:hint="default"/>
          <w:sz w:val="21"/>
          <w:szCs w:val="21"/>
        </w:rPr>
        <w:t>4,707.00</w:t>
      </w:r>
      <w:r>
        <w:rPr>
          <w:rFonts w:ascii="Times New Roman" w:hAnsi="Times New Roman" w:cs="Times New Roman" w:eastAsia="Times New Roman" w:hint="default"/>
          <w:spacing w:val="-3"/>
          <w:sz w:val="21"/>
          <w:szCs w:val="21"/>
        </w:rPr>
        <w:t> </w:t>
      </w:r>
      <w:r>
        <w:rPr>
          <w:rFonts w:ascii="黑体" w:hAnsi="黑体" w:cs="黑体" w:eastAsia="黑体" w:hint="default"/>
          <w:sz w:val="21"/>
          <w:szCs w:val="21"/>
        </w:rPr>
        <w:t>万元。上述利润分配预案有待本公司</w:t>
      </w:r>
      <w:r>
        <w:rPr>
          <w:rFonts w:ascii="黑体" w:hAnsi="黑体" w:cs="黑体" w:eastAsia="黑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黑体" w:hAnsi="黑体" w:cs="黑体" w:eastAsia="黑体" w:hint="default"/>
          <w:sz w:val="21"/>
          <w:szCs w:val="21"/>
        </w:rPr>
        <w:t>年度股东大会审议通过。</w:t>
      </w:r>
      <w:r>
        <w:rPr>
          <w:rFonts w:ascii="黑体" w:hAnsi="黑体" w:cs="黑体" w:eastAsia="黑体" w:hint="default"/>
          <w:w w:val="100"/>
          <w:sz w:val="21"/>
          <w:szCs w:val="21"/>
        </w:rPr>
        <w:t> </w:t>
      </w:r>
      <w:r>
        <w:rPr>
          <w:rFonts w:ascii="黑体" w:hAnsi="黑体" w:cs="黑体" w:eastAsia="黑体" w:hint="default"/>
          <w:spacing w:val="-1"/>
          <w:sz w:val="21"/>
          <w:szCs w:val="21"/>
        </w:rPr>
        <w:t>附注十一、</w:t>
        <w:tab/>
        <w:t>其它重要事项</w:t>
      </w:r>
    </w:p>
    <w:p>
      <w:pPr>
        <w:spacing w:before="94"/>
        <w:ind w:left="1020" w:right="179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日，本公司无需披露的其他重要事项。</w:t>
      </w:r>
    </w:p>
    <w:p>
      <w:pPr>
        <w:spacing w:line="240" w:lineRule="auto" w:before="7"/>
        <w:rPr>
          <w:rFonts w:ascii="宋体" w:hAnsi="宋体" w:cs="宋体" w:eastAsia="宋体" w:hint="default"/>
          <w:sz w:val="20"/>
          <w:szCs w:val="20"/>
        </w:rPr>
      </w:pPr>
    </w:p>
    <w:p>
      <w:pPr>
        <w:tabs>
          <w:tab w:pos="2280" w:val="left" w:leader="none"/>
        </w:tabs>
        <w:spacing w:before="0"/>
        <w:ind w:left="1020" w:right="1790" w:firstLine="0"/>
        <w:jc w:val="left"/>
        <w:rPr>
          <w:rFonts w:ascii="黑体" w:hAnsi="黑体" w:cs="黑体" w:eastAsia="黑体" w:hint="default"/>
          <w:sz w:val="21"/>
          <w:szCs w:val="21"/>
        </w:rPr>
      </w:pPr>
      <w:r>
        <w:rPr>
          <w:rFonts w:ascii="黑体" w:hAnsi="黑体" w:cs="黑体" w:eastAsia="黑体" w:hint="default"/>
          <w:spacing w:val="-1"/>
          <w:sz w:val="21"/>
          <w:szCs w:val="21"/>
        </w:rPr>
        <w:t>附注十二、</w:t>
        <w:tab/>
      </w:r>
      <w:r>
        <w:rPr>
          <w:rFonts w:ascii="黑体" w:hAnsi="黑体" w:cs="黑体" w:eastAsia="黑体" w:hint="default"/>
          <w:spacing w:val="-2"/>
          <w:sz w:val="21"/>
          <w:szCs w:val="21"/>
        </w:rPr>
        <w:t>母公司财务报表主要项目附注</w:t>
      </w:r>
    </w:p>
    <w:p>
      <w:pPr>
        <w:spacing w:line="240" w:lineRule="auto" w:before="8"/>
        <w:rPr>
          <w:rFonts w:ascii="黑体" w:hAnsi="黑体" w:cs="黑体" w:eastAsia="黑体" w:hint="default"/>
          <w:sz w:val="25"/>
          <w:szCs w:val="25"/>
        </w:rPr>
      </w:pPr>
    </w:p>
    <w:p>
      <w:pPr>
        <w:spacing w:before="0"/>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1</w:t>
      </w:r>
      <w:r>
        <w:rPr>
          <w:rFonts w:ascii="黑体" w:hAnsi="黑体" w:cs="黑体" w:eastAsia="黑体" w:hint="default"/>
          <w:sz w:val="21"/>
          <w:szCs w:val="21"/>
        </w:rPr>
        <w:t>．应收账款</w:t>
      </w:r>
    </w:p>
    <w:p>
      <w:pPr>
        <w:spacing w:line="240" w:lineRule="auto" w:before="12"/>
        <w:rPr>
          <w:rFonts w:ascii="黑体" w:hAnsi="黑体" w:cs="黑体" w:eastAsia="黑体" w:hint="default"/>
          <w:sz w:val="24"/>
          <w:szCs w:val="24"/>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）按种类分类</w:t>
      </w:r>
    </w:p>
    <w:p>
      <w:pPr>
        <w:spacing w:line="240" w:lineRule="auto" w:before="9"/>
        <w:rPr>
          <w:rFonts w:ascii="宋体" w:hAnsi="宋体" w:cs="宋体" w:eastAsia="宋体" w:hint="default"/>
          <w:sz w:val="3"/>
          <w:szCs w:val="3"/>
        </w:rPr>
      </w:pPr>
    </w:p>
    <w:tbl>
      <w:tblPr>
        <w:tblW w:w="0" w:type="auto"/>
        <w:jc w:val="left"/>
        <w:tblInd w:w="490" w:type="dxa"/>
        <w:tblLayout w:type="fixed"/>
        <w:tblCellMar>
          <w:top w:w="0" w:type="dxa"/>
          <w:left w:w="0" w:type="dxa"/>
          <w:bottom w:w="0" w:type="dxa"/>
          <w:right w:w="0" w:type="dxa"/>
        </w:tblCellMar>
        <w:tblLook w:val="01E0"/>
      </w:tblPr>
      <w:tblGrid>
        <w:gridCol w:w="1325"/>
        <w:gridCol w:w="1342"/>
        <w:gridCol w:w="710"/>
        <w:gridCol w:w="1162"/>
        <w:gridCol w:w="531"/>
        <w:gridCol w:w="1342"/>
        <w:gridCol w:w="485"/>
        <w:gridCol w:w="1162"/>
        <w:gridCol w:w="530"/>
      </w:tblGrid>
      <w:tr>
        <w:trPr>
          <w:trHeight w:val="324" w:hRule="exact"/>
        </w:trPr>
        <w:tc>
          <w:tcPr>
            <w:tcW w:w="1325"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45"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3519"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2010-12-31</w:t>
            </w:r>
          </w:p>
        </w:tc>
      </w:tr>
      <w:tr>
        <w:trPr>
          <w:trHeight w:val="326" w:hRule="exact"/>
        </w:trPr>
        <w:tc>
          <w:tcPr>
            <w:tcW w:w="1325" w:type="dxa"/>
            <w:vMerge/>
            <w:tcBorders>
              <w:left w:val="single" w:sz="2" w:space="0" w:color="000000"/>
              <w:right w:val="single" w:sz="2" w:space="0" w:color="000000"/>
            </w:tcBorders>
          </w:tcPr>
          <w:p>
            <w:pPr/>
          </w:p>
        </w:tc>
        <w:tc>
          <w:tcPr>
            <w:tcW w:w="205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6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2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4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43" w:hRule="exact"/>
        </w:trPr>
        <w:tc>
          <w:tcPr>
            <w:tcW w:w="1325" w:type="dxa"/>
            <w:vMerge/>
            <w:tcBorders>
              <w:left w:val="single" w:sz="2" w:space="0" w:color="000000"/>
              <w:bottom w:val="single" w:sz="2" w:space="0" w:color="000000"/>
              <w:right w:val="single" w:sz="2" w:space="0" w:color="000000"/>
            </w:tcBorders>
          </w:tcPr>
          <w:p>
            <w:pP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6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6"/>
              <w:ind w:left="113" w:right="0"/>
              <w:jc w:val="lef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金额</w:t>
            </w:r>
          </w:p>
        </w:tc>
        <w:tc>
          <w:tcPr>
            <w:tcW w:w="4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5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6"/>
              <w:ind w:left="105" w:right="0"/>
              <w:jc w:val="left"/>
              <w:rPr>
                <w:rFonts w:ascii="Times New Roman" w:hAnsi="Times New Roman" w:cs="Times New Roman" w:eastAsia="Times New Roman" w:hint="default"/>
                <w:sz w:val="18"/>
                <w:szCs w:val="18"/>
              </w:rPr>
            </w:pPr>
            <w:r>
              <w:rPr>
                <w:rFonts w:ascii="Times New Roman"/>
                <w:sz w:val="18"/>
              </w:rPr>
              <w:t>(%)</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26"/>
              <w:ind w:left="115" w:right="0"/>
              <w:jc w:val="left"/>
              <w:rPr>
                <w:rFonts w:ascii="Times New Roman" w:hAnsi="Times New Roman" w:cs="Times New Roman" w:eastAsia="Times New Roman" w:hint="default"/>
                <w:sz w:val="18"/>
                <w:szCs w:val="18"/>
              </w:rPr>
            </w:pPr>
            <w:r>
              <w:rPr>
                <w:rFonts w:ascii="Times New Roman"/>
                <w:sz w:val="18"/>
              </w:rPr>
              <w:t>(%)</w:t>
            </w:r>
          </w:p>
        </w:tc>
      </w:tr>
      <w:tr>
        <w:trPr>
          <w:trHeight w:val="1253" w:hRule="exact"/>
        </w:trPr>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8"/>
              <w:ind w:left="105" w:right="101" w:firstLine="12"/>
              <w:jc w:val="both"/>
              <w:rPr>
                <w:rFonts w:ascii="宋体" w:hAnsi="宋体" w:cs="宋体" w:eastAsia="宋体" w:hint="default"/>
                <w:sz w:val="18"/>
                <w:szCs w:val="18"/>
              </w:rPr>
            </w:pPr>
            <w:r>
              <w:rPr>
                <w:rFonts w:ascii="宋体" w:hAnsi="宋体" w:cs="宋体" w:eastAsia="宋体" w:hint="default"/>
                <w:sz w:val="18"/>
                <w:szCs w:val="18"/>
              </w:rPr>
              <w:t>单项金额重大 </w:t>
            </w:r>
            <w:r>
              <w:rPr>
                <w:rFonts w:ascii="宋体" w:hAnsi="宋体" w:cs="宋体" w:eastAsia="宋体" w:hint="default"/>
                <w:spacing w:val="4"/>
                <w:sz w:val="18"/>
                <w:szCs w:val="18"/>
              </w:rPr>
              <w:t>并单项计提坏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账准备的应收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账款</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1" w:hRule="exact"/>
        </w:trPr>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8"/>
              <w:ind w:left="105" w:right="106" w:firstLine="12"/>
              <w:jc w:val="both"/>
              <w:rPr>
                <w:rFonts w:ascii="宋体" w:hAnsi="宋体" w:cs="宋体" w:eastAsia="宋体" w:hint="default"/>
                <w:sz w:val="18"/>
                <w:szCs w:val="18"/>
              </w:rPr>
            </w:pPr>
            <w:r>
              <w:rPr>
                <w:rFonts w:ascii="宋体" w:hAnsi="宋体" w:cs="宋体" w:eastAsia="宋体" w:hint="default"/>
                <w:sz w:val="18"/>
                <w:szCs w:val="18"/>
              </w:rPr>
              <w:t>按组合计提坏 </w:t>
            </w:r>
            <w:r>
              <w:rPr>
                <w:rFonts w:ascii="宋体" w:hAnsi="宋体" w:cs="宋体" w:eastAsia="宋体" w:hint="default"/>
                <w:spacing w:val="3"/>
                <w:sz w:val="18"/>
                <w:szCs w:val="18"/>
              </w:rPr>
              <w:t>账准备的应收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账款</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46" w:hRule="exact"/>
        </w:trPr>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328" w:lineRule="auto" w:before="56"/>
              <w:ind w:left="105" w:right="108" w:firstLine="12"/>
              <w:jc w:val="left"/>
              <w:rPr>
                <w:rFonts w:ascii="宋体" w:hAnsi="宋体" w:cs="宋体" w:eastAsia="宋体" w:hint="default"/>
                <w:sz w:val="18"/>
                <w:szCs w:val="18"/>
              </w:rPr>
            </w:pPr>
            <w:r>
              <w:rPr>
                <w:rFonts w:ascii="宋体" w:hAnsi="宋体" w:cs="宋体" w:eastAsia="宋体" w:hint="default"/>
                <w:sz w:val="18"/>
                <w:szCs w:val="18"/>
              </w:rPr>
              <w:t>组合一（按账 龄）</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246,055,132.98</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9,489,333.38</w:t>
            </w:r>
          </w:p>
        </w:tc>
        <w:tc>
          <w:tcPr>
            <w:tcW w:w="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3.86</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124,492,417.23</w:t>
            </w:r>
          </w:p>
        </w:tc>
        <w:tc>
          <w:tcPr>
            <w:tcW w:w="4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100</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5,280,886.27</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4.24</w:t>
            </w:r>
          </w:p>
        </w:tc>
      </w:tr>
      <w:tr>
        <w:trPr>
          <w:trHeight w:val="646" w:hRule="exact"/>
        </w:trPr>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328" w:lineRule="auto" w:before="56"/>
              <w:ind w:left="105" w:right="108" w:firstLine="12"/>
              <w:jc w:val="left"/>
              <w:rPr>
                <w:rFonts w:ascii="宋体" w:hAnsi="宋体" w:cs="宋体" w:eastAsia="宋体" w:hint="default"/>
                <w:sz w:val="18"/>
                <w:szCs w:val="18"/>
              </w:rPr>
            </w:pPr>
            <w:r>
              <w:rPr>
                <w:rFonts w:ascii="宋体" w:hAnsi="宋体" w:cs="宋体" w:eastAsia="宋体" w:hint="default"/>
                <w:sz w:val="18"/>
                <w:szCs w:val="18"/>
              </w:rPr>
              <w:t>组合二（按性 质）</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480"/>
              <w:jc w:val="right"/>
              <w:rPr>
                <w:rFonts w:ascii="宋体" w:hAnsi="宋体" w:cs="宋体" w:eastAsia="宋体" w:hint="default"/>
                <w:sz w:val="18"/>
                <w:szCs w:val="18"/>
              </w:rPr>
            </w:pPr>
            <w:r>
              <w:rPr>
                <w:rFonts w:ascii="宋体" w:hAnsi="宋体" w:cs="宋体" w:eastAsia="宋体" w:hint="default"/>
                <w:sz w:val="18"/>
                <w:szCs w:val="18"/>
              </w:rPr>
              <w:t>组合小计</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246,055,132.98</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9,489,333.38</w:t>
            </w:r>
          </w:p>
        </w:tc>
        <w:tc>
          <w:tcPr>
            <w:tcW w:w="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3.86</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124,492,417.23</w:t>
            </w:r>
          </w:p>
        </w:tc>
        <w:tc>
          <w:tcPr>
            <w:tcW w:w="4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100</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5,280,886.27</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4.24</w:t>
            </w:r>
          </w:p>
        </w:tc>
      </w:tr>
      <w:tr>
        <w:trPr>
          <w:trHeight w:val="1253" w:hRule="exact"/>
        </w:trPr>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8"/>
              <w:ind w:left="105" w:right="106" w:firstLine="12"/>
              <w:jc w:val="both"/>
              <w:rPr>
                <w:rFonts w:ascii="宋体" w:hAnsi="宋体" w:cs="宋体" w:eastAsia="宋体" w:hint="default"/>
                <w:sz w:val="18"/>
                <w:szCs w:val="18"/>
              </w:rPr>
            </w:pPr>
            <w:r>
              <w:rPr>
                <w:rFonts w:ascii="宋体" w:hAnsi="宋体" w:cs="宋体" w:eastAsia="宋体" w:hint="default"/>
                <w:sz w:val="18"/>
                <w:szCs w:val="18"/>
              </w:rPr>
              <w:t>单项金额虽不 </w:t>
            </w:r>
            <w:r>
              <w:rPr>
                <w:rFonts w:ascii="宋体" w:hAnsi="宋体" w:cs="宋体" w:eastAsia="宋体" w:hint="default"/>
                <w:spacing w:val="3"/>
                <w:sz w:val="18"/>
                <w:szCs w:val="18"/>
              </w:rPr>
              <w:t>重大但单项计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提坏账准备的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应收账款</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47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b/>
                <w:spacing w:val="-1"/>
                <w:sz w:val="18"/>
              </w:rPr>
              <w:t>246,055,132.98</w:t>
            </w:r>
            <w:r>
              <w:rPr>
                <w:rFonts w:ascii="Times New Roman"/>
                <w:spacing w:val="-1"/>
                <w:sz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9,489,333.38</w:t>
            </w:r>
            <w:r>
              <w:rPr>
                <w:rFonts w:ascii="Times New Roman"/>
                <w:spacing w:val="-1"/>
                <w:sz w:val="18"/>
              </w:rPr>
            </w:r>
          </w:p>
        </w:tc>
        <w:tc>
          <w:tcPr>
            <w:tcW w:w="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3.86</w:t>
            </w:r>
            <w:r>
              <w:rPr>
                <w:rFonts w:ascii="Times New Roman"/>
                <w:spacing w:val="-1"/>
                <w:sz w:val="18"/>
              </w:rPr>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124,492,417.23</w:t>
            </w:r>
            <w:r>
              <w:rPr>
                <w:rFonts w:ascii="Times New Roman"/>
                <w:spacing w:val="-1"/>
                <w:sz w:val="18"/>
              </w:rPr>
            </w:r>
          </w:p>
        </w:tc>
        <w:tc>
          <w:tcPr>
            <w:tcW w:w="4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b/>
                <w:spacing w:val="-1"/>
                <w:sz w:val="18"/>
              </w:rPr>
              <w:t>5,280,886.27</w:t>
            </w:r>
            <w:r>
              <w:rPr>
                <w:rFonts w:ascii="Times New Roman"/>
                <w:spacing w:val="-1"/>
                <w:sz w:val="18"/>
              </w:rPr>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4.24</w:t>
            </w:r>
            <w:r>
              <w:rPr>
                <w:rFonts w:ascii="Times New Roman"/>
                <w:spacing w:val="-1"/>
                <w:sz w:val="18"/>
              </w:rPr>
            </w:r>
          </w:p>
        </w:tc>
      </w:tr>
    </w:tbl>
    <w:p>
      <w:pPr>
        <w:spacing w:line="240" w:lineRule="auto" w:before="6"/>
        <w:rPr>
          <w:rFonts w:ascii="宋体" w:hAnsi="宋体" w:cs="宋体" w:eastAsia="宋体" w:hint="default"/>
          <w:sz w:val="18"/>
          <w:szCs w:val="18"/>
        </w:rPr>
      </w:pPr>
    </w:p>
    <w:p>
      <w:pPr>
        <w:spacing w:before="36"/>
        <w:ind w:left="600" w:right="179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11"/>
        <w:rPr>
          <w:rFonts w:ascii="宋体" w:hAnsi="宋体" w:cs="宋体" w:eastAsia="宋体" w:hint="default"/>
          <w:sz w:val="16"/>
          <w:szCs w:val="16"/>
        </w:rPr>
      </w:pPr>
    </w:p>
    <w:tbl>
      <w:tblPr>
        <w:tblW w:w="0" w:type="auto"/>
        <w:jc w:val="left"/>
        <w:tblInd w:w="377" w:type="dxa"/>
        <w:tblLayout w:type="fixed"/>
        <w:tblCellMar>
          <w:top w:w="0" w:type="dxa"/>
          <w:left w:w="0" w:type="dxa"/>
          <w:bottom w:w="0" w:type="dxa"/>
          <w:right w:w="0" w:type="dxa"/>
        </w:tblCellMar>
        <w:tblLook w:val="01E0"/>
      </w:tblPr>
      <w:tblGrid>
        <w:gridCol w:w="1558"/>
        <w:gridCol w:w="3666"/>
        <w:gridCol w:w="3521"/>
      </w:tblGrid>
      <w:tr>
        <w:trPr>
          <w:trHeight w:val="37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2011-12-31</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06" w:right="0"/>
              <w:jc w:val="center"/>
              <w:rPr>
                <w:rFonts w:ascii="Times New Roman" w:hAnsi="Times New Roman" w:cs="Times New Roman" w:eastAsia="Times New Roman" w:hint="default"/>
                <w:sz w:val="18"/>
                <w:szCs w:val="18"/>
              </w:rPr>
            </w:pPr>
            <w:r>
              <w:rPr>
                <w:rFonts w:ascii="Times New Roman"/>
                <w:sz w:val="18"/>
              </w:rPr>
              <w:t>2010-12-31</w:t>
            </w:r>
          </w:p>
        </w:tc>
      </w:tr>
    </w:tbl>
    <w:p>
      <w:pPr>
        <w:spacing w:after="0" w:line="240" w:lineRule="auto"/>
        <w:jc w:val="center"/>
        <w:rPr>
          <w:rFonts w:ascii="Times New Roman" w:hAnsi="Times New Roman" w:cs="Times New Roman" w:eastAsia="Times New Roman" w:hint="default"/>
          <w:sz w:val="18"/>
          <w:szCs w:val="18"/>
        </w:rPr>
        <w:sectPr>
          <w:pgSz w:w="11910" w:h="16840"/>
          <w:pgMar w:header="873" w:footer="344" w:top="1320" w:bottom="540" w:left="1200" w:right="0"/>
        </w:sectPr>
      </w:pPr>
    </w:p>
    <w:p>
      <w:pPr>
        <w:spacing w:line="240" w:lineRule="auto" w:before="10"/>
        <w:rPr>
          <w:rFonts w:ascii="宋体" w:hAnsi="宋体" w:cs="宋体" w:eastAsia="宋体" w:hint="default"/>
          <w:sz w:val="8"/>
          <w:szCs w:val="8"/>
        </w:rPr>
      </w:pPr>
    </w:p>
    <w:tbl>
      <w:tblPr>
        <w:tblW w:w="0" w:type="auto"/>
        <w:jc w:val="left"/>
        <w:tblInd w:w="377" w:type="dxa"/>
        <w:tblLayout w:type="fixed"/>
        <w:tblCellMar>
          <w:top w:w="0" w:type="dxa"/>
          <w:left w:w="0" w:type="dxa"/>
          <w:bottom w:w="0" w:type="dxa"/>
          <w:right w:w="0" w:type="dxa"/>
        </w:tblCellMar>
        <w:tblLook w:val="01E0"/>
      </w:tblPr>
      <w:tblGrid>
        <w:gridCol w:w="1558"/>
        <w:gridCol w:w="1414"/>
        <w:gridCol w:w="1049"/>
        <w:gridCol w:w="1203"/>
        <w:gridCol w:w="1339"/>
        <w:gridCol w:w="1021"/>
        <w:gridCol w:w="1162"/>
      </w:tblGrid>
      <w:tr>
        <w:trPr>
          <w:trHeight w:val="370" w:hRule="exact"/>
        </w:trPr>
        <w:tc>
          <w:tcPr>
            <w:tcW w:w="1558" w:type="dxa"/>
            <w:vMerge w:val="restart"/>
            <w:tcBorders>
              <w:top w:val="single" w:sz="4" w:space="0" w:color="000000"/>
              <w:left w:val="single" w:sz="4" w:space="0" w:color="000000"/>
              <w:right w:val="single" w:sz="4" w:space="0" w:color="000000"/>
            </w:tcBorders>
          </w:tcPr>
          <w:p>
            <w:pPr/>
          </w:p>
        </w:tc>
        <w:tc>
          <w:tcPr>
            <w:tcW w:w="2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1558"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5"/>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03" w:type="dxa"/>
            <w:vMerge/>
            <w:tcBorders>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6"/>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62" w:type="dxa"/>
            <w:vMerge/>
            <w:tcBorders>
              <w:left w:val="single" w:sz="4" w:space="0" w:color="000000"/>
              <w:bottom w:val="single" w:sz="4" w:space="0" w:color="000000"/>
              <w:right w:val="single" w:sz="4" w:space="0" w:color="000000"/>
            </w:tcBorders>
          </w:tcPr>
          <w:p>
            <w:pPr/>
          </w:p>
        </w:tc>
      </w:tr>
      <w:tr>
        <w:trPr>
          <w:trHeight w:val="37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223,487,778.44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90.83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6,704,633.35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106,552,443.75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85.59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3,196,573.31</w:t>
            </w:r>
          </w:p>
        </w:tc>
      </w:tr>
      <w:tr>
        <w:trPr>
          <w:trHeight w:val="37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20,000,817.47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8.13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2,000,081.75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16,103,008.07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12.93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1,610,300.81</w:t>
            </w:r>
          </w:p>
        </w:tc>
      </w:tr>
      <w:tr>
        <w:trPr>
          <w:trHeight w:val="37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1,903,675.01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0.77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380,735.00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1,481,568.51</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296,313.70</w:t>
            </w:r>
          </w:p>
        </w:tc>
      </w:tr>
      <w:tr>
        <w:trPr>
          <w:trHeight w:val="37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517,957.56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0.21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258,978.78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355,396.90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0.29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177,698.45</w:t>
            </w:r>
          </w:p>
        </w:tc>
      </w:tr>
      <w:tr>
        <w:trPr>
          <w:trHeight w:val="37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144,904.50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0.06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w w:val="95"/>
                <w:sz w:val="18"/>
              </w:rPr>
              <w:t>144,904.50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246,055,132.98</w:t>
            </w:r>
            <w:r>
              <w:rPr>
                <w:rFonts w:ascii="Times New Roman"/>
                <w:spacing w:val="-1"/>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9,489,333.38</w:t>
            </w:r>
            <w:r>
              <w:rPr>
                <w:rFonts w:ascii="Times New Roman"/>
                <w:spacing w:val="-1"/>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b/>
                <w:spacing w:val="-1"/>
                <w:sz w:val="18"/>
              </w:rPr>
              <w:t>124,492,417.23</w:t>
            </w:r>
            <w:r>
              <w:rPr>
                <w:rFonts w:ascii="Times New Roman"/>
                <w:spacing w:val="-1"/>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12"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5,280,886.27</w:t>
            </w:r>
            <w:r>
              <w:rPr>
                <w:rFonts w:ascii="Times New Roman"/>
                <w:spacing w:val="-1"/>
                <w:sz w:val="18"/>
              </w:rPr>
            </w:r>
          </w:p>
        </w:tc>
      </w:tr>
    </w:tbl>
    <w:p>
      <w:pPr>
        <w:spacing w:line="240" w:lineRule="auto" w:before="5"/>
        <w:rPr>
          <w:rFonts w:ascii="宋体" w:hAnsi="宋体" w:cs="宋体" w:eastAsia="宋体" w:hint="default"/>
          <w:sz w:val="10"/>
          <w:szCs w:val="10"/>
        </w:rPr>
      </w:pPr>
    </w:p>
    <w:p>
      <w:pPr>
        <w:spacing w:line="379" w:lineRule="auto" w:before="36"/>
        <w:ind w:left="600" w:right="179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）无以前年度已全额计提坏账准备，或计提坏账准备的比例较大，但在本期又全额</w:t>
      </w:r>
      <w:r>
        <w:rPr>
          <w:rFonts w:ascii="宋体" w:hAnsi="宋体" w:cs="宋体" w:eastAsia="宋体" w:hint="default"/>
          <w:w w:val="100"/>
          <w:sz w:val="21"/>
          <w:szCs w:val="21"/>
        </w:rPr>
        <w:t> </w:t>
      </w:r>
      <w:r>
        <w:rPr>
          <w:rFonts w:ascii="宋体" w:hAnsi="宋体" w:cs="宋体" w:eastAsia="宋体" w:hint="default"/>
          <w:sz w:val="21"/>
          <w:szCs w:val="21"/>
        </w:rPr>
        <w:t>收回或转回，或在本期收回或转回比例较大的款项；</w:t>
      </w:r>
    </w:p>
    <w:p>
      <w:pPr>
        <w:spacing w:line="240" w:lineRule="auto" w:before="11"/>
        <w:rPr>
          <w:rFonts w:ascii="宋体" w:hAnsi="宋体" w:cs="宋体" w:eastAsia="宋体" w:hint="default"/>
          <w:sz w:val="16"/>
          <w:szCs w:val="16"/>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）本报告期无实际核销的应收账款；</w:t>
      </w:r>
    </w:p>
    <w:p>
      <w:pPr>
        <w:spacing w:line="240" w:lineRule="auto" w:before="10"/>
        <w:rPr>
          <w:rFonts w:ascii="宋体" w:hAnsi="宋体" w:cs="宋体" w:eastAsia="宋体" w:hint="default"/>
          <w:sz w:val="24"/>
          <w:szCs w:val="24"/>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）应收账款期末余额中无持有公司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12"/>
        <w:rPr>
          <w:rFonts w:ascii="宋体" w:hAnsi="宋体" w:cs="宋体" w:eastAsia="宋体" w:hint="default"/>
          <w:sz w:val="24"/>
          <w:szCs w:val="24"/>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8"/>
        <w:rPr>
          <w:rFonts w:ascii="宋体" w:hAnsi="宋体" w:cs="宋体" w:eastAsia="宋体" w:hint="default"/>
          <w:sz w:val="15"/>
          <w:szCs w:val="15"/>
        </w:rPr>
      </w:pPr>
    </w:p>
    <w:tbl>
      <w:tblPr>
        <w:tblW w:w="0" w:type="auto"/>
        <w:jc w:val="left"/>
        <w:tblInd w:w="454" w:type="dxa"/>
        <w:tblLayout w:type="fixed"/>
        <w:tblCellMar>
          <w:top w:w="0" w:type="dxa"/>
          <w:left w:w="0" w:type="dxa"/>
          <w:bottom w:w="0" w:type="dxa"/>
          <w:right w:w="0" w:type="dxa"/>
        </w:tblCellMar>
        <w:tblLook w:val="01E0"/>
      </w:tblPr>
      <w:tblGrid>
        <w:gridCol w:w="4184"/>
        <w:gridCol w:w="980"/>
        <w:gridCol w:w="1346"/>
        <w:gridCol w:w="877"/>
        <w:gridCol w:w="1188"/>
      </w:tblGrid>
      <w:tr>
        <w:trPr>
          <w:trHeight w:val="809"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93" w:right="0" w:hanging="46"/>
              <w:jc w:val="left"/>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r>
      <w:tr>
        <w:trPr>
          <w:trHeight w:val="41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39,577,918.92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16.08</w:t>
            </w:r>
          </w:p>
        </w:tc>
      </w:tr>
      <w:tr>
        <w:trPr>
          <w:trHeight w:val="411"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中国电信集团公司安徽网络资产分公司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38,713,143.15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15.73</w:t>
            </w:r>
          </w:p>
        </w:tc>
      </w:tr>
      <w:tr>
        <w:trPr>
          <w:trHeight w:val="41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中国联合网络通信有限公司广西分公司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22,502,755.04</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9.15</w:t>
            </w:r>
          </w:p>
        </w:tc>
      </w:tr>
      <w:tr>
        <w:trPr>
          <w:trHeight w:val="41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18,905,503.80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7.68</w:t>
            </w:r>
          </w:p>
        </w:tc>
      </w:tr>
      <w:tr>
        <w:trPr>
          <w:trHeight w:val="408"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中国联合网络通信有限公司河南省分公司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pacing w:val="-1"/>
                <w:sz w:val="18"/>
              </w:rPr>
              <w:t>14,481,571.80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5.89</w:t>
            </w:r>
          </w:p>
        </w:tc>
      </w:tr>
      <w:tr>
        <w:trPr>
          <w:trHeight w:val="410"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pacing w:val="-1"/>
                <w:sz w:val="18"/>
              </w:rPr>
              <w:t>134,180,892.71</w:t>
            </w:r>
            <w:r>
              <w:rPr>
                <w:rFonts w:ascii="Times New Roman"/>
                <w:spacing w:val="-1"/>
                <w:sz w:val="18"/>
              </w:rPr>
            </w:r>
          </w:p>
        </w:tc>
        <w:tc>
          <w:tcPr>
            <w:tcW w:w="87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z w:val="18"/>
              </w:rPr>
              <w:t>54.53</w:t>
            </w:r>
            <w:r>
              <w:rPr>
                <w:rFonts w:ascii="Times New Roman"/>
                <w:sz w:val="18"/>
              </w:rPr>
            </w:r>
          </w:p>
        </w:tc>
      </w:tr>
    </w:tbl>
    <w:p>
      <w:pPr>
        <w:spacing w:line="240" w:lineRule="auto" w:before="6"/>
        <w:rPr>
          <w:rFonts w:ascii="宋体" w:hAnsi="宋体" w:cs="宋体" w:eastAsia="宋体" w:hint="default"/>
          <w:sz w:val="18"/>
          <w:szCs w:val="18"/>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）应收账款期末余额中无应收关联方款项。</w:t>
      </w:r>
    </w:p>
    <w:p>
      <w:pPr>
        <w:spacing w:line="240" w:lineRule="auto" w:before="11"/>
        <w:rPr>
          <w:rFonts w:ascii="宋体" w:hAnsi="宋体" w:cs="宋体" w:eastAsia="宋体" w:hint="default"/>
          <w:sz w:val="23"/>
          <w:szCs w:val="23"/>
        </w:rPr>
      </w:pPr>
    </w:p>
    <w:p>
      <w:pPr>
        <w:spacing w:before="0"/>
        <w:ind w:left="113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2</w:t>
      </w:r>
      <w:r>
        <w:rPr>
          <w:rFonts w:ascii="黑体" w:hAnsi="黑体" w:cs="黑体" w:eastAsia="黑体" w:hint="default"/>
          <w:sz w:val="21"/>
          <w:szCs w:val="21"/>
        </w:rPr>
        <w:t>．其他应收款</w:t>
      </w:r>
    </w:p>
    <w:p>
      <w:pPr>
        <w:spacing w:line="240" w:lineRule="auto" w:before="7"/>
        <w:rPr>
          <w:rFonts w:ascii="黑体" w:hAnsi="黑体" w:cs="黑体" w:eastAsia="黑体" w:hint="default"/>
          <w:sz w:val="20"/>
          <w:szCs w:val="20"/>
        </w:rPr>
      </w:pPr>
    </w:p>
    <w:p>
      <w:pPr>
        <w:spacing w:line="364" w:lineRule="auto" w:before="0"/>
        <w:ind w:left="1020" w:right="6987" w:firstLine="110"/>
        <w:jc w:val="left"/>
        <w:rPr>
          <w:rFonts w:ascii="宋体" w:hAnsi="宋体" w:cs="宋体" w:eastAsia="宋体" w:hint="default"/>
          <w:sz w:val="21"/>
          <w:szCs w:val="21"/>
        </w:rPr>
      </w:pPr>
      <w:r>
        <w:rPr/>
        <w:pict>
          <v:shape style="position:absolute;margin-left:84.503998pt;margin-top:38.69368pt;width:438.2pt;height:121.2pt;mso-position-horizontal-relative:page;mso-position-vertical-relative:paragraph;z-index:20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0"/>
                    <w:gridCol w:w="1165"/>
                    <w:gridCol w:w="715"/>
                    <w:gridCol w:w="1085"/>
                    <w:gridCol w:w="566"/>
                    <w:gridCol w:w="1178"/>
                    <w:gridCol w:w="523"/>
                    <w:gridCol w:w="1073"/>
                    <w:gridCol w:w="770"/>
                  </w:tblGrid>
                  <w:tr>
                    <w:trPr>
                      <w:trHeight w:val="406" w:hRule="exact"/>
                    </w:trPr>
                    <w:tc>
                      <w:tcPr>
                        <w:tcW w:w="168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531"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2011-12-31</w:t>
                        </w:r>
                      </w:p>
                    </w:tc>
                    <w:tc>
                      <w:tcPr>
                        <w:tcW w:w="3545" w:type="dxa"/>
                        <w:gridSpan w:val="4"/>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406" w:hRule="exact"/>
                    </w:trPr>
                    <w:tc>
                      <w:tcPr>
                        <w:tcW w:w="1680" w:type="dxa"/>
                        <w:vMerge/>
                        <w:tcBorders>
                          <w:left w:val="single" w:sz="2" w:space="0" w:color="000000"/>
                          <w:right w:val="single" w:sz="2" w:space="0" w:color="000000"/>
                        </w:tcBorders>
                      </w:tcPr>
                      <w:p>
                        <w:pPr/>
                      </w:p>
                    </w:tc>
                    <w:tc>
                      <w:tcPr>
                        <w:tcW w:w="18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5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04" w:hRule="exact"/>
                    </w:trPr>
                    <w:tc>
                      <w:tcPr>
                        <w:tcW w:w="1680" w:type="dxa"/>
                        <w:vMerge/>
                        <w:tcBorders>
                          <w:left w:val="single" w:sz="2" w:space="0" w:color="000000"/>
                          <w:bottom w:val="single" w:sz="2" w:space="0" w:color="000000"/>
                          <w:right w:val="single" w:sz="2" w:space="0" w:color="000000"/>
                        </w:tcBorders>
                      </w:tcPr>
                      <w:p>
                        <w:pP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7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804" w:hRule="exact"/>
                    </w:trPr>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05" w:right="0" w:firstLine="12"/>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
                            <w:sz w:val="18"/>
                            <w:szCs w:val="18"/>
                          </w:rPr>
                          <w:t>项计提坏账准备的</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）按种类分类</w:t>
      </w:r>
      <w:r>
        <w:rPr>
          <w:rFonts w:ascii="宋体" w:hAnsi="宋体" w:cs="宋体" w:eastAsia="宋体" w:hint="default"/>
          <w:w w:val="100"/>
          <w:sz w:val="21"/>
          <w:szCs w:val="21"/>
        </w:rPr>
        <w:t> </w:t>
      </w:r>
      <w:r>
        <w:rPr>
          <w:rFonts w:ascii="宋体" w:hAnsi="宋体" w:cs="宋体" w:eastAsia="宋体" w:hint="default"/>
          <w:sz w:val="21"/>
          <w:szCs w:val="21"/>
        </w:rPr>
        <w:t>按种类披露</w:t>
      </w:r>
    </w:p>
    <w:p>
      <w:pPr>
        <w:spacing w:after="0" w:line="364" w:lineRule="auto"/>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10"/>
        <w:rPr>
          <w:rFonts w:ascii="宋体" w:hAnsi="宋体" w:cs="宋体" w:eastAsia="宋体" w:hint="default"/>
          <w:sz w:val="8"/>
          <w:szCs w:val="8"/>
        </w:rPr>
      </w:pPr>
    </w:p>
    <w:tbl>
      <w:tblPr>
        <w:tblW w:w="0" w:type="auto"/>
        <w:jc w:val="left"/>
        <w:tblInd w:w="490" w:type="dxa"/>
        <w:tblLayout w:type="fixed"/>
        <w:tblCellMar>
          <w:top w:w="0" w:type="dxa"/>
          <w:left w:w="0" w:type="dxa"/>
          <w:bottom w:w="0" w:type="dxa"/>
          <w:right w:w="0" w:type="dxa"/>
        </w:tblCellMar>
        <w:tblLook w:val="01E0"/>
      </w:tblPr>
      <w:tblGrid>
        <w:gridCol w:w="1680"/>
        <w:gridCol w:w="1165"/>
        <w:gridCol w:w="715"/>
        <w:gridCol w:w="1085"/>
        <w:gridCol w:w="566"/>
        <w:gridCol w:w="1178"/>
        <w:gridCol w:w="523"/>
        <w:gridCol w:w="1073"/>
        <w:gridCol w:w="770"/>
      </w:tblGrid>
      <w:tr>
        <w:trPr>
          <w:trHeight w:val="406" w:hRule="exact"/>
        </w:trPr>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single" w:sz="2" w:space="0" w:color="000000"/>
            </w:tcBorders>
          </w:tcPr>
          <w:p>
            <w:pPr/>
          </w:p>
        </w:tc>
        <w:tc>
          <w:tcPr>
            <w:tcW w:w="1085"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
        </w:tc>
        <w:tc>
          <w:tcPr>
            <w:tcW w:w="523"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r>
      <w:tr>
        <w:trPr>
          <w:trHeight w:val="804" w:hRule="exact"/>
        </w:trPr>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按组合计提坏账准</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组合一（按账龄）</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5,042,666.53</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412,167.78</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8.17</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3,215,839.05</w:t>
            </w:r>
          </w:p>
        </w:tc>
        <w:tc>
          <w:tcPr>
            <w:tcW w:w="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100</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409,997.09</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12.75</w:t>
            </w:r>
          </w:p>
        </w:tc>
      </w:tr>
      <w:tr>
        <w:trPr>
          <w:trHeight w:val="406" w:hRule="exact"/>
        </w:trPr>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组合二（按性质）</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5,042,666.53</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412,167.78</w:t>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8.17</w:t>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3,215,839.05</w:t>
            </w:r>
          </w:p>
        </w:tc>
        <w:tc>
          <w:tcPr>
            <w:tcW w:w="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100</w:t>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409,997.09</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12.75</w:t>
            </w:r>
          </w:p>
        </w:tc>
      </w:tr>
      <w:tr>
        <w:trPr>
          <w:trHeight w:val="1207" w:hRule="exact"/>
        </w:trPr>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405" w:lineRule="auto" w:before="111"/>
              <w:ind w:left="105" w:right="104" w:firstLine="12"/>
              <w:jc w:val="left"/>
              <w:rPr>
                <w:rFonts w:ascii="宋体" w:hAnsi="宋体" w:cs="宋体" w:eastAsia="宋体" w:hint="default"/>
                <w:sz w:val="18"/>
                <w:szCs w:val="18"/>
              </w:rPr>
            </w:pPr>
            <w:r>
              <w:rPr>
                <w:rFonts w:ascii="宋体" w:hAnsi="宋体" w:cs="宋体" w:eastAsia="宋体" w:hint="default"/>
                <w:sz w:val="18"/>
                <w:szCs w:val="18"/>
              </w:rPr>
              <w:t>单项金额虽不重大 </w:t>
            </w:r>
            <w:r>
              <w:rPr>
                <w:rFonts w:ascii="宋体" w:hAnsi="宋体" w:cs="宋体" w:eastAsia="宋体" w:hint="default"/>
                <w:spacing w:val="2"/>
                <w:sz w:val="18"/>
                <w:szCs w:val="18"/>
              </w:rPr>
              <w:t>但单项计提坏账准</w:t>
            </w:r>
          </w:p>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b/>
                <w:spacing w:val="-1"/>
                <w:sz w:val="18"/>
              </w:rPr>
              <w:t>5,042,666.53</w:t>
            </w:r>
            <w:r>
              <w:rPr>
                <w:rFonts w:ascii="Times New Roman"/>
                <w:spacing w:val="-1"/>
                <w:sz w:val="18"/>
              </w:rPr>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412,167.78</w:t>
            </w:r>
            <w:r>
              <w:rPr>
                <w:rFonts w:ascii="Times New Roman"/>
                <w:spacing w:val="-1"/>
                <w:sz w:val="18"/>
              </w:rPr>
            </w:r>
          </w:p>
        </w:tc>
        <w:tc>
          <w:tcPr>
            <w:tcW w:w="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b/>
                <w:spacing w:val="-1"/>
                <w:sz w:val="18"/>
              </w:rPr>
              <w:t>8.17</w:t>
            </w:r>
            <w:r>
              <w:rPr>
                <w:rFonts w:ascii="Times New Roman"/>
                <w:spacing w:val="-1"/>
                <w:sz w:val="18"/>
              </w:rPr>
            </w: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b/>
                <w:spacing w:val="-1"/>
                <w:sz w:val="18"/>
              </w:rPr>
              <w:t>3,215,839.05</w:t>
            </w:r>
            <w:r>
              <w:rPr>
                <w:rFonts w:ascii="Times New Roman"/>
                <w:spacing w:val="-1"/>
                <w:sz w:val="18"/>
              </w:rPr>
            </w:r>
          </w:p>
        </w:tc>
        <w:tc>
          <w:tcPr>
            <w:tcW w:w="5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pacing w:val="-1"/>
                <w:sz w:val="18"/>
              </w:rPr>
              <w:t>409,997.09</w:t>
            </w:r>
            <w:r>
              <w:rPr>
                <w:rFonts w:ascii="Times New Roman"/>
                <w:spacing w:val="-1"/>
                <w:sz w:val="18"/>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b/>
                <w:sz w:val="18"/>
              </w:rPr>
              <w:t>12.75</w:t>
            </w:r>
            <w:r>
              <w:rPr>
                <w:rFonts w:ascii="Times New Roman"/>
                <w:sz w:val="18"/>
              </w:rPr>
            </w:r>
          </w:p>
        </w:tc>
      </w:tr>
    </w:tbl>
    <w:p>
      <w:pPr>
        <w:spacing w:line="240" w:lineRule="auto" w:before="10"/>
        <w:rPr>
          <w:rFonts w:ascii="宋体" w:hAnsi="宋体" w:cs="宋体" w:eastAsia="宋体" w:hint="default"/>
          <w:sz w:val="19"/>
          <w:szCs w:val="19"/>
        </w:rPr>
      </w:pPr>
    </w:p>
    <w:p>
      <w:pPr>
        <w:spacing w:before="36"/>
        <w:ind w:left="600" w:right="179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0"/>
        <w:rPr>
          <w:rFonts w:ascii="宋体" w:hAnsi="宋体" w:cs="宋体" w:eastAsia="宋体" w:hint="default"/>
          <w:sz w:val="17"/>
          <w:szCs w:val="17"/>
        </w:rPr>
      </w:pPr>
    </w:p>
    <w:tbl>
      <w:tblPr>
        <w:tblW w:w="0" w:type="auto"/>
        <w:jc w:val="left"/>
        <w:tblInd w:w="377" w:type="dxa"/>
        <w:tblLayout w:type="fixed"/>
        <w:tblCellMar>
          <w:top w:w="0" w:type="dxa"/>
          <w:left w:w="0" w:type="dxa"/>
          <w:bottom w:w="0" w:type="dxa"/>
          <w:right w:w="0" w:type="dxa"/>
        </w:tblCellMar>
        <w:tblLook w:val="01E0"/>
      </w:tblPr>
      <w:tblGrid>
        <w:gridCol w:w="1668"/>
        <w:gridCol w:w="1419"/>
        <w:gridCol w:w="1078"/>
        <w:gridCol w:w="1208"/>
        <w:gridCol w:w="1186"/>
        <w:gridCol w:w="1049"/>
        <w:gridCol w:w="1138"/>
      </w:tblGrid>
      <w:tr>
        <w:trPr>
          <w:trHeight w:val="43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c>
          <w:tcPr>
            <w:tcW w:w="3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2010-12-31</w:t>
            </w:r>
          </w:p>
        </w:tc>
      </w:tr>
      <w:tr>
        <w:trPr>
          <w:trHeight w:val="430" w:hRule="exact"/>
        </w:trPr>
        <w:tc>
          <w:tcPr>
            <w:tcW w:w="1668" w:type="dxa"/>
            <w:vMerge/>
            <w:tcBorders>
              <w:left w:val="single" w:sz="4" w:space="0" w:color="000000"/>
              <w:right w:val="single" w:sz="4" w:space="0" w:color="000000"/>
            </w:tcBorders>
          </w:tcPr>
          <w:p>
            <w:pPr/>
          </w:p>
        </w:tc>
        <w:tc>
          <w:tcPr>
            <w:tcW w:w="2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0" w:hRule="exact"/>
        </w:trPr>
        <w:tc>
          <w:tcPr>
            <w:tcW w:w="166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08" w:type="dxa"/>
            <w:vMerge/>
            <w:tcBorders>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65"/>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38" w:type="dxa"/>
            <w:vMerge/>
            <w:tcBorders>
              <w:left w:val="single" w:sz="4" w:space="0" w:color="000000"/>
              <w:bottom w:val="single" w:sz="4" w:space="0" w:color="000000"/>
              <w:right w:val="single" w:sz="4" w:space="0" w:color="000000"/>
            </w:tcBorders>
          </w:tcPr>
          <w:p>
            <w:pPr/>
          </w:p>
        </w:tc>
      </w:tr>
      <w:tr>
        <w:trPr>
          <w:trHeight w:val="4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4,022,470.99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79.77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120,674.13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1,893,554.51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56,806.64</w:t>
            </w:r>
          </w:p>
        </w:tc>
      </w:tr>
      <w:tr>
        <w:trPr>
          <w:trHeight w:val="4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361,214.54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36,121.45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621,214.54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62,121.45</w:t>
            </w:r>
          </w:p>
        </w:tc>
      </w:tr>
      <w:tr>
        <w:trPr>
          <w:trHeight w:val="4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250,311.00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50,062.20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198,220.00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39,644.00</w:t>
            </w:r>
          </w:p>
        </w:tc>
      </w:tr>
      <w:tr>
        <w:trPr>
          <w:trHeight w:val="43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406,720.00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203,360.00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502,850.00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251,425.00</w:t>
            </w:r>
          </w:p>
        </w:tc>
      </w:tr>
      <w:tr>
        <w:trPr>
          <w:trHeight w:val="4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1,950.00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1,950.00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5,042,666.53</w:t>
            </w:r>
            <w:r>
              <w:rPr>
                <w:rFonts w:ascii="Times New Roman"/>
                <w:spacing w:val="-1"/>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412,167.78</w:t>
            </w:r>
            <w:r>
              <w:rPr>
                <w:rFonts w:ascii="Times New Roman"/>
                <w:spacing w:val="-1"/>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3,215,839.05</w:t>
            </w:r>
            <w:r>
              <w:rPr>
                <w:rFonts w:ascii="Times New Roman"/>
                <w:spacing w:val="-1"/>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pacing w:val="-1"/>
                <w:sz w:val="18"/>
              </w:rPr>
              <w:t>409,997.09</w:t>
            </w:r>
            <w:r>
              <w:rPr>
                <w:rFonts w:ascii="Times New Roman"/>
                <w:spacing w:val="-1"/>
                <w:sz w:val="18"/>
              </w:rPr>
            </w:r>
          </w:p>
        </w:tc>
      </w:tr>
    </w:tbl>
    <w:p>
      <w:pPr>
        <w:spacing w:line="240" w:lineRule="auto" w:before="10"/>
        <w:rPr>
          <w:rFonts w:ascii="宋体" w:hAnsi="宋体" w:cs="宋体" w:eastAsia="宋体" w:hint="default"/>
          <w:sz w:val="19"/>
          <w:szCs w:val="19"/>
        </w:rPr>
      </w:pPr>
    </w:p>
    <w:p>
      <w:pPr>
        <w:spacing w:line="396" w:lineRule="auto" w:before="36"/>
        <w:ind w:left="600" w:right="179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）无以前年度已全额计提坏账准备，或计提坏账准备的比例较大，但在本期又全额</w:t>
      </w:r>
      <w:r>
        <w:rPr>
          <w:rFonts w:ascii="宋体" w:hAnsi="宋体" w:cs="宋体" w:eastAsia="宋体" w:hint="default"/>
          <w:w w:val="100"/>
          <w:sz w:val="21"/>
          <w:szCs w:val="21"/>
        </w:rPr>
        <w:t> </w:t>
      </w:r>
      <w:r>
        <w:rPr>
          <w:rFonts w:ascii="宋体" w:hAnsi="宋体" w:cs="宋体" w:eastAsia="宋体" w:hint="default"/>
          <w:sz w:val="21"/>
          <w:szCs w:val="21"/>
        </w:rPr>
        <w:t>收回或转回，或在本期收回或转回比例较大的款项。</w:t>
      </w:r>
    </w:p>
    <w:p>
      <w:pPr>
        <w:spacing w:before="11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）本报告期实际核销的其他应收款情况。</w:t>
      </w:r>
    </w:p>
    <w:p>
      <w:pPr>
        <w:spacing w:line="240" w:lineRule="auto" w:before="1"/>
        <w:rPr>
          <w:rFonts w:ascii="宋体" w:hAnsi="宋体" w:cs="宋体" w:eastAsia="宋体" w:hint="default"/>
          <w:sz w:val="4"/>
          <w:szCs w:val="4"/>
        </w:rPr>
      </w:pPr>
    </w:p>
    <w:tbl>
      <w:tblPr>
        <w:tblW w:w="0" w:type="auto"/>
        <w:jc w:val="left"/>
        <w:tblInd w:w="566" w:type="dxa"/>
        <w:tblLayout w:type="fixed"/>
        <w:tblCellMar>
          <w:top w:w="0" w:type="dxa"/>
          <w:left w:w="0" w:type="dxa"/>
          <w:bottom w:w="0" w:type="dxa"/>
          <w:right w:w="0" w:type="dxa"/>
        </w:tblCellMar>
        <w:tblLook w:val="01E0"/>
      </w:tblPr>
      <w:tblGrid>
        <w:gridCol w:w="2924"/>
        <w:gridCol w:w="1142"/>
        <w:gridCol w:w="1064"/>
        <w:gridCol w:w="1855"/>
        <w:gridCol w:w="1381"/>
      </w:tblGrid>
      <w:tr>
        <w:trPr>
          <w:trHeight w:val="850"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24" w:right="0" w:hanging="89"/>
              <w:jc w:val="left"/>
              <w:rPr>
                <w:rFonts w:ascii="宋体" w:hAnsi="宋体" w:cs="宋体" w:eastAsia="宋体" w:hint="default"/>
                <w:sz w:val="18"/>
                <w:szCs w:val="18"/>
              </w:rPr>
            </w:pPr>
            <w:r>
              <w:rPr>
                <w:rFonts w:ascii="宋体" w:hAnsi="宋体" w:cs="宋体" w:eastAsia="宋体" w:hint="default"/>
                <w:sz w:val="18"/>
                <w:szCs w:val="18"/>
              </w:rPr>
              <w:t>是否因关联</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交易产生</w:t>
            </w:r>
          </w:p>
        </w:tc>
      </w:tr>
      <w:tr>
        <w:trPr>
          <w:trHeight w:val="430"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0"/>
                <w:szCs w:val="20"/>
              </w:rPr>
            </w:pPr>
            <w:r>
              <w:rPr>
                <w:rFonts w:ascii="宋体" w:hAnsi="宋体" w:cs="宋体" w:eastAsia="宋体" w:hint="default"/>
                <w:sz w:val="20"/>
                <w:szCs w:val="20"/>
              </w:rPr>
              <w:t>上海市驾驶人培训协会</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244,400.00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宋体" w:hAnsi="宋体" w:cs="宋体" w:eastAsia="宋体" w:hint="default"/>
          <w:sz w:val="11"/>
          <w:szCs w:val="11"/>
        </w:rPr>
      </w:pPr>
    </w:p>
    <w:p>
      <w:pPr>
        <w:spacing w:before="36"/>
        <w:ind w:left="1020" w:right="1269"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）其他应收款期末余额中无持有本公司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4"/>
        <w:rPr>
          <w:rFonts w:ascii="宋体" w:hAnsi="宋体" w:cs="宋体" w:eastAsia="宋体" w:hint="default"/>
          <w:sz w:val="18"/>
          <w:szCs w:val="18"/>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）其他应收款期末余额中无应收关联方款项。</w:t>
      </w:r>
    </w:p>
    <w:p>
      <w:pPr>
        <w:spacing w:line="240" w:lineRule="auto" w:before="4"/>
        <w:rPr>
          <w:rFonts w:ascii="宋体" w:hAnsi="宋体" w:cs="宋体" w:eastAsia="宋体" w:hint="default"/>
          <w:sz w:val="18"/>
          <w:szCs w:val="18"/>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1"/>
        <w:rPr>
          <w:rFonts w:ascii="宋体" w:hAnsi="宋体" w:cs="宋体" w:eastAsia="宋体" w:hint="default"/>
          <w:sz w:val="4"/>
          <w:szCs w:val="4"/>
        </w:rPr>
      </w:pPr>
    </w:p>
    <w:tbl>
      <w:tblPr>
        <w:tblW w:w="0" w:type="auto"/>
        <w:jc w:val="left"/>
        <w:tblInd w:w="487" w:type="dxa"/>
        <w:tblLayout w:type="fixed"/>
        <w:tblCellMar>
          <w:top w:w="0" w:type="dxa"/>
          <w:left w:w="0" w:type="dxa"/>
          <w:bottom w:w="0" w:type="dxa"/>
          <w:right w:w="0" w:type="dxa"/>
        </w:tblCellMar>
        <w:tblLook w:val="01E0"/>
      </w:tblPr>
      <w:tblGrid>
        <w:gridCol w:w="2765"/>
        <w:gridCol w:w="2247"/>
        <w:gridCol w:w="1186"/>
        <w:gridCol w:w="910"/>
        <w:gridCol w:w="1417"/>
      </w:tblGrid>
      <w:tr>
        <w:trPr>
          <w:trHeight w:val="499"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67"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68"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63" w:right="0"/>
              <w:jc w:val="left"/>
              <w:rPr>
                <w:rFonts w:ascii="宋体" w:hAnsi="宋体" w:cs="宋体" w:eastAsia="宋体" w:hint="default"/>
                <w:sz w:val="18"/>
                <w:szCs w:val="18"/>
              </w:rPr>
            </w:pPr>
            <w:r>
              <w:rPr>
                <w:rFonts w:ascii="宋体" w:hAnsi="宋体" w:cs="宋体" w:eastAsia="宋体" w:hint="default"/>
                <w:sz w:val="18"/>
                <w:szCs w:val="18"/>
              </w:rPr>
              <w:t>占其他应收款</w:t>
            </w:r>
          </w:p>
        </w:tc>
      </w:tr>
    </w:tbl>
    <w:p>
      <w:pPr>
        <w:spacing w:after="0" w:line="240" w:lineRule="auto"/>
        <w:jc w:val="left"/>
        <w:rPr>
          <w:rFonts w:ascii="宋体" w:hAnsi="宋体" w:cs="宋体" w:eastAsia="宋体" w:hint="default"/>
          <w:sz w:val="18"/>
          <w:szCs w:val="18"/>
        </w:rPr>
        <w:sectPr>
          <w:pgSz w:w="11910" w:h="16840"/>
          <w:pgMar w:header="873" w:footer="344" w:top="1320" w:bottom="540" w:left="1200" w:right="0"/>
        </w:sectPr>
      </w:pPr>
    </w:p>
    <w:p>
      <w:pPr>
        <w:spacing w:line="240" w:lineRule="auto" w:before="10"/>
        <w:rPr>
          <w:rFonts w:ascii="宋体" w:hAnsi="宋体" w:cs="宋体" w:eastAsia="宋体" w:hint="default"/>
          <w:sz w:val="8"/>
          <w:szCs w:val="8"/>
        </w:rPr>
      </w:pPr>
    </w:p>
    <w:tbl>
      <w:tblPr>
        <w:tblW w:w="0" w:type="auto"/>
        <w:jc w:val="left"/>
        <w:tblInd w:w="487" w:type="dxa"/>
        <w:tblLayout w:type="fixed"/>
        <w:tblCellMar>
          <w:top w:w="0" w:type="dxa"/>
          <w:left w:w="0" w:type="dxa"/>
          <w:bottom w:w="0" w:type="dxa"/>
          <w:right w:w="0" w:type="dxa"/>
        </w:tblCellMar>
        <w:tblLook w:val="01E0"/>
      </w:tblPr>
      <w:tblGrid>
        <w:gridCol w:w="2765"/>
        <w:gridCol w:w="2247"/>
        <w:gridCol w:w="1186"/>
        <w:gridCol w:w="910"/>
        <w:gridCol w:w="1417"/>
      </w:tblGrid>
      <w:tr>
        <w:trPr>
          <w:trHeight w:val="497" w:hRule="exact"/>
        </w:trPr>
        <w:tc>
          <w:tcPr>
            <w:tcW w:w="2765"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总额的比例</w:t>
            </w:r>
            <w:r>
              <w:rPr>
                <w:rFonts w:ascii="Times New Roman" w:hAnsi="Times New Roman" w:cs="Times New Roman" w:eastAsia="Times New Roman" w:hint="default"/>
                <w:spacing w:val="-1"/>
                <w:sz w:val="18"/>
                <w:szCs w:val="18"/>
              </w:rPr>
              <w:t>(%)</w:t>
            </w:r>
          </w:p>
        </w:tc>
      </w:tr>
      <w:tr>
        <w:trPr>
          <w:trHeight w:val="43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联通事业部社保及公积金</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社保及公积金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719,860.01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14.28</w:t>
            </w:r>
          </w:p>
        </w:tc>
      </w:tr>
      <w:tr>
        <w:trPr>
          <w:trHeight w:val="43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镇江市政府采购中心</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5.95</w:t>
            </w:r>
          </w:p>
        </w:tc>
      </w:tr>
      <w:tr>
        <w:trPr>
          <w:trHeight w:val="43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赵承志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公共事业部武汉办备用金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4.56</w:t>
            </w:r>
          </w:p>
        </w:tc>
      </w:tr>
      <w:tr>
        <w:trPr>
          <w:trHeight w:val="43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广西壮族自治区公安厅</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3.77</w:t>
            </w:r>
          </w:p>
        </w:tc>
      </w:tr>
      <w:tr>
        <w:trPr>
          <w:trHeight w:val="43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中央政府采购网协议供货商</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w:t>
            </w:r>
          </w:p>
        </w:tc>
      </w:tr>
      <w:tr>
        <w:trPr>
          <w:trHeight w:val="43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4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1,539,860.01</w:t>
            </w:r>
            <w:r>
              <w:rPr>
                <w:rFonts w:ascii="Times New Roman"/>
                <w:spacing w:val="-1"/>
                <w:sz w:val="18"/>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sz w:val="18"/>
              </w:rPr>
              <w:t>30.54</w:t>
            </w:r>
            <w:r>
              <w:rPr>
                <w:rFonts w:ascii="Times New Roman"/>
                <w:sz w:val="18"/>
              </w:rPr>
            </w:r>
          </w:p>
        </w:tc>
      </w:tr>
    </w:tbl>
    <w:p>
      <w:pPr>
        <w:spacing w:line="240" w:lineRule="auto" w:before="6"/>
        <w:rPr>
          <w:rFonts w:ascii="宋体" w:hAnsi="宋体" w:cs="宋体" w:eastAsia="宋体" w:hint="default"/>
          <w:sz w:val="18"/>
          <w:szCs w:val="18"/>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3</w:t>
      </w:r>
      <w:r>
        <w:rPr>
          <w:rFonts w:ascii="黑体" w:hAnsi="黑体" w:cs="黑体" w:eastAsia="黑体" w:hint="default"/>
          <w:sz w:val="21"/>
          <w:szCs w:val="21"/>
        </w:rPr>
        <w:t>．长期股权投资</w:t>
      </w:r>
    </w:p>
    <w:p>
      <w:pPr>
        <w:spacing w:line="240" w:lineRule="auto" w:before="12"/>
        <w:rPr>
          <w:rFonts w:ascii="黑体" w:hAnsi="黑体" w:cs="黑体" w:eastAsia="黑体" w:hint="default"/>
          <w:sz w:val="20"/>
          <w:szCs w:val="20"/>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）按类别划分</w:t>
      </w:r>
    </w:p>
    <w:p>
      <w:pPr>
        <w:spacing w:line="240" w:lineRule="auto" w:before="3"/>
        <w:rPr>
          <w:rFonts w:ascii="宋体" w:hAnsi="宋体" w:cs="宋体" w:eastAsia="宋体" w:hint="default"/>
          <w:sz w:val="15"/>
          <w:szCs w:val="15"/>
        </w:rPr>
      </w:pPr>
    </w:p>
    <w:tbl>
      <w:tblPr>
        <w:tblW w:w="0" w:type="auto"/>
        <w:jc w:val="left"/>
        <w:tblInd w:w="562" w:type="dxa"/>
        <w:tblLayout w:type="fixed"/>
        <w:tblCellMar>
          <w:top w:w="0" w:type="dxa"/>
          <w:left w:w="0" w:type="dxa"/>
          <w:bottom w:w="0" w:type="dxa"/>
          <w:right w:w="0" w:type="dxa"/>
        </w:tblCellMar>
        <w:tblLook w:val="01E0"/>
      </w:tblPr>
      <w:tblGrid>
        <w:gridCol w:w="1793"/>
        <w:gridCol w:w="1237"/>
        <w:gridCol w:w="902"/>
        <w:gridCol w:w="1251"/>
        <w:gridCol w:w="1188"/>
        <w:gridCol w:w="968"/>
        <w:gridCol w:w="1210"/>
      </w:tblGrid>
      <w:tr>
        <w:trPr>
          <w:trHeight w:val="374" w:hRule="exact"/>
        </w:trPr>
        <w:tc>
          <w:tcPr>
            <w:tcW w:w="179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2011-12-31</w:t>
            </w:r>
          </w:p>
        </w:tc>
        <w:tc>
          <w:tcPr>
            <w:tcW w:w="33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74" w:hRule="exact"/>
        </w:trPr>
        <w:tc>
          <w:tcPr>
            <w:tcW w:w="1793" w:type="dxa"/>
            <w:vMerge/>
            <w:tcBorders>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74"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2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0"/>
              <w:ind w:right="45"/>
              <w:jc w:val="right"/>
              <w:rPr>
                <w:rFonts w:ascii="Times New Roman" w:hAnsi="Times New Roman" w:cs="Times New Roman" w:eastAsia="Times New Roman" w:hint="default"/>
                <w:sz w:val="18"/>
                <w:szCs w:val="18"/>
              </w:rPr>
            </w:pPr>
            <w:r>
              <w:rPr>
                <w:rFonts w:ascii="Times New Roman"/>
                <w:spacing w:val="-1"/>
                <w:sz w:val="18"/>
              </w:rPr>
              <w:t>228,417,726.00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53"/>
              <w:jc w:val="right"/>
              <w:rPr>
                <w:rFonts w:ascii="Times New Roman" w:hAnsi="Times New Roman" w:cs="Times New Roman" w:eastAsia="Times New Roman" w:hint="default"/>
                <w:sz w:val="18"/>
                <w:szCs w:val="18"/>
              </w:rPr>
            </w:pPr>
            <w:r>
              <w:rPr>
                <w:rFonts w:ascii="Times New Roman"/>
                <w:spacing w:val="-1"/>
                <w:sz w:val="18"/>
              </w:rPr>
              <w:t>228,417,726.00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167,700,000.00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167,700,000.00</w:t>
            </w:r>
          </w:p>
        </w:tc>
      </w:tr>
      <w:tr>
        <w:trPr>
          <w:trHeight w:val="377"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对联营公司投资</w:t>
            </w:r>
          </w:p>
        </w:tc>
        <w:tc>
          <w:tcPr>
            <w:tcW w:w="1237"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46,390,521.52</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46,390,521.52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2,437,110.80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2,437,110.80</w:t>
            </w:r>
          </w:p>
        </w:tc>
      </w:tr>
      <w:tr>
        <w:trPr>
          <w:trHeight w:val="374"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对其他企业投资</w:t>
            </w:r>
          </w:p>
        </w:tc>
        <w:tc>
          <w:tcPr>
            <w:tcW w:w="1237"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3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b/>
                <w:spacing w:val="-1"/>
                <w:sz w:val="18"/>
              </w:rPr>
              <w:t>274,808,247.52</w:t>
            </w:r>
            <w:r>
              <w:rPr>
                <w:rFonts w:ascii="Times New Roman"/>
                <w:spacing w:val="-1"/>
                <w:sz w:val="18"/>
              </w:rPr>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b/>
                <w:spacing w:val="-1"/>
                <w:sz w:val="18"/>
              </w:rPr>
              <w:t>274,808,247.52</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pacing w:val="-1"/>
                <w:sz w:val="18"/>
              </w:rPr>
              <w:t>170,137,110.80</w:t>
            </w:r>
            <w:r>
              <w:rPr>
                <w:rFonts w:ascii="Times New Roman"/>
                <w:spacing w:val="-1"/>
                <w:sz w:val="18"/>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b/>
                <w:spacing w:val="-1"/>
                <w:sz w:val="18"/>
              </w:rPr>
              <w:t>170,137,110.80</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）长期投资情况</w:t>
      </w:r>
    </w:p>
    <w:p>
      <w:pPr>
        <w:spacing w:line="240" w:lineRule="auto" w:before="3"/>
        <w:rPr>
          <w:rFonts w:ascii="宋体" w:hAnsi="宋体" w:cs="宋体" w:eastAsia="宋体" w:hint="default"/>
          <w:sz w:val="15"/>
          <w:szCs w:val="15"/>
        </w:rPr>
      </w:pPr>
    </w:p>
    <w:tbl>
      <w:tblPr>
        <w:tblW w:w="0" w:type="auto"/>
        <w:jc w:val="left"/>
        <w:tblInd w:w="595" w:type="dxa"/>
        <w:tblLayout w:type="fixed"/>
        <w:tblCellMar>
          <w:top w:w="0" w:type="dxa"/>
          <w:left w:w="0" w:type="dxa"/>
          <w:bottom w:w="0" w:type="dxa"/>
          <w:right w:w="0" w:type="dxa"/>
        </w:tblCellMar>
        <w:tblLook w:val="01E0"/>
      </w:tblPr>
      <w:tblGrid>
        <w:gridCol w:w="1277"/>
        <w:gridCol w:w="545"/>
        <w:gridCol w:w="1081"/>
        <w:gridCol w:w="1068"/>
        <w:gridCol w:w="994"/>
        <w:gridCol w:w="1080"/>
        <w:gridCol w:w="720"/>
        <w:gridCol w:w="663"/>
        <w:gridCol w:w="391"/>
        <w:gridCol w:w="566"/>
        <w:gridCol w:w="458"/>
      </w:tblGrid>
      <w:tr>
        <w:trPr>
          <w:trHeight w:val="9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67" w:lineRule="auto"/>
              <w:ind w:left="117" w:right="113"/>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spacing w:val="-73"/>
                <w:sz w:val="15"/>
                <w:szCs w:val="15"/>
              </w:rPr>
              <w:t> </w:t>
            </w:r>
            <w:r>
              <w:rPr>
                <w:rFonts w:ascii="宋体" w:hAnsi="宋体" w:cs="宋体" w:eastAsia="宋体" w:hint="default"/>
                <w:sz w:val="15"/>
                <w:szCs w:val="15"/>
              </w:rPr>
              <w:t>方法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67" w:lineRule="auto"/>
              <w:ind w:left="384" w:right="383"/>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100"/>
                <w:sz w:val="15"/>
                <w:szCs w:val="15"/>
              </w:rPr>
              <w:t> </w:t>
            </w:r>
            <w:r>
              <w:rPr>
                <w:rFonts w:ascii="宋体" w:hAnsi="宋体" w:cs="宋体" w:eastAsia="宋体" w:hint="default"/>
                <w:sz w:val="15"/>
                <w:szCs w:val="15"/>
              </w:rPr>
              <w:t>成本</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7" w:right="0"/>
              <w:jc w:val="left"/>
              <w:rPr>
                <w:rFonts w:ascii="Times New Roman" w:hAnsi="Times New Roman" w:cs="Times New Roman" w:eastAsia="Times New Roman" w:hint="default"/>
                <w:sz w:val="15"/>
                <w:szCs w:val="15"/>
              </w:rPr>
            </w:pPr>
            <w:r>
              <w:rPr>
                <w:rFonts w:ascii="Times New Roman"/>
                <w:sz w:val="15"/>
              </w:rPr>
              <w:t>2010-12-31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增减变动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2011-12-31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55" w:right="50"/>
              <w:jc w:val="both"/>
              <w:rPr>
                <w:rFonts w:ascii="Times New Roman" w:hAnsi="Times New Roman" w:cs="Times New Roman" w:eastAsia="Times New Roman"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50" w:right="-36" w:firstLine="36"/>
              <w:jc w:val="both"/>
              <w:rPr>
                <w:rFonts w:ascii="Times New Roman" w:hAnsi="Times New Roman" w:cs="Times New Roman" w:eastAsia="Times New Roman"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单位表决</w:t>
            </w:r>
            <w:r>
              <w:rPr>
                <w:rFonts w:ascii="宋体" w:hAnsi="宋体" w:cs="宋体" w:eastAsia="宋体" w:hint="default"/>
                <w:w w:val="100"/>
                <w:sz w:val="15"/>
                <w:szCs w:val="15"/>
              </w:rPr>
              <w:t> </w:t>
            </w:r>
            <w:r>
              <w:rPr>
                <w:rFonts w:ascii="宋体" w:hAnsi="宋体" w:cs="宋体" w:eastAsia="宋体" w:hint="default"/>
                <w:sz w:val="15"/>
                <w:szCs w:val="15"/>
              </w:rPr>
              <w:t>权比例</w:t>
            </w:r>
            <w:r>
              <w:rPr>
                <w:rFonts w:ascii="Times New Roman" w:hAnsi="Times New Roman" w:cs="Times New Roman" w:eastAsia="Times New Roman" w:hint="default"/>
                <w:sz w:val="15"/>
                <w:szCs w:val="15"/>
              </w:rPr>
              <w:t>(%</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67" w:lineRule="auto"/>
              <w:ind w:left="40" w:right="36"/>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5"/>
              <w:ind w:left="52" w:right="48"/>
              <w:jc w:val="both"/>
              <w:rPr>
                <w:rFonts w:ascii="宋体" w:hAnsi="宋体" w:cs="宋体" w:eastAsia="宋体" w:hint="default"/>
                <w:sz w:val="15"/>
                <w:szCs w:val="15"/>
              </w:rPr>
            </w:pPr>
            <w:r>
              <w:rPr>
                <w:rFonts w:ascii="宋体" w:hAnsi="宋体" w:cs="宋体" w:eastAsia="宋体" w:hint="default"/>
                <w:sz w:val="15"/>
                <w:szCs w:val="15"/>
              </w:rPr>
              <w:t>本期计</w:t>
            </w:r>
            <w:r>
              <w:rPr>
                <w:rFonts w:ascii="宋体" w:hAnsi="宋体" w:cs="宋体" w:eastAsia="宋体" w:hint="default"/>
                <w:spacing w:val="-72"/>
                <w:sz w:val="15"/>
                <w:szCs w:val="15"/>
              </w:rPr>
              <w:t> </w:t>
            </w: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5"/>
              <w:ind w:left="74" w:right="71"/>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现金</w:t>
            </w:r>
            <w:r>
              <w:rPr>
                <w:rFonts w:ascii="宋体" w:hAnsi="宋体" w:cs="宋体" w:eastAsia="宋体" w:hint="default"/>
                <w:spacing w:val="-73"/>
                <w:sz w:val="15"/>
                <w:szCs w:val="15"/>
              </w:rPr>
              <w:t> </w:t>
            </w:r>
            <w:r>
              <w:rPr>
                <w:rFonts w:ascii="宋体" w:hAnsi="宋体" w:cs="宋体" w:eastAsia="宋体" w:hint="default"/>
                <w:sz w:val="15"/>
                <w:szCs w:val="15"/>
              </w:rPr>
              <w:t>红利</w:t>
            </w:r>
          </w:p>
        </w:tc>
      </w:tr>
      <w:tr>
        <w:trPr>
          <w:trHeight w:val="6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5"/>
              <w:ind w:left="-1" w:right="62"/>
              <w:jc w:val="left"/>
              <w:rPr>
                <w:rFonts w:ascii="宋体" w:hAnsi="宋体" w:cs="宋体" w:eastAsia="宋体" w:hint="default"/>
                <w:sz w:val="15"/>
                <w:szCs w:val="15"/>
              </w:rPr>
            </w:pPr>
            <w:r>
              <w:rPr>
                <w:rFonts w:ascii="宋体" w:hAnsi="宋体" w:cs="宋体" w:eastAsia="宋体" w:hint="default"/>
                <w:sz w:val="15"/>
                <w:szCs w:val="15"/>
              </w:rPr>
              <w:t>上海天缘迪柯信息</w:t>
            </w:r>
            <w:r>
              <w:rPr>
                <w:rFonts w:ascii="宋体" w:hAnsi="宋体" w:cs="宋体" w:eastAsia="宋体" w:hint="default"/>
                <w:w w:val="100"/>
                <w:sz w:val="15"/>
                <w:szCs w:val="15"/>
              </w:rPr>
              <w:t> </w:t>
            </w:r>
            <w:r>
              <w:rPr>
                <w:rFonts w:ascii="宋体" w:hAnsi="宋体" w:cs="宋体" w:eastAsia="宋体" w:hint="default"/>
                <w:sz w:val="15"/>
                <w:szCs w:val="15"/>
              </w:rPr>
              <w:t>技术有限公司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成本法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24,000,000.00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5"/>
                <w:szCs w:val="15"/>
              </w:rPr>
            </w:pPr>
            <w:r>
              <w:rPr>
                <w:rFonts w:ascii="Times New Roman"/>
                <w:sz w:val="15"/>
              </w:rPr>
              <w:t>12,000,000.00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24,000,000.00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5"/>
                <w:szCs w:val="15"/>
              </w:rPr>
            </w:pPr>
            <w:r>
              <w:rPr>
                <w:rFonts w:ascii="Times New Roman"/>
                <w:sz w:val="15"/>
              </w:rPr>
              <w:t>100.00%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100.00%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5"/>
              <w:ind w:left="-1" w:right="62"/>
              <w:jc w:val="left"/>
              <w:rPr>
                <w:rFonts w:ascii="宋体" w:hAnsi="宋体" w:cs="宋体" w:eastAsia="宋体" w:hint="default"/>
                <w:sz w:val="15"/>
                <w:szCs w:val="15"/>
              </w:rPr>
            </w:pPr>
            <w:r>
              <w:rPr>
                <w:rFonts w:ascii="宋体" w:hAnsi="宋体" w:cs="宋体" w:eastAsia="宋体" w:hint="default"/>
                <w:sz w:val="15"/>
                <w:szCs w:val="15"/>
              </w:rPr>
              <w:t>广州市易杰数码科</w:t>
            </w:r>
            <w:r>
              <w:rPr>
                <w:rFonts w:ascii="宋体" w:hAnsi="宋体" w:cs="宋体" w:eastAsia="宋体" w:hint="default"/>
                <w:w w:val="100"/>
                <w:sz w:val="15"/>
                <w:szCs w:val="15"/>
              </w:rPr>
              <w:t> </w:t>
            </w:r>
            <w:r>
              <w:rPr>
                <w:rFonts w:ascii="宋体" w:hAnsi="宋体" w:cs="宋体" w:eastAsia="宋体" w:hint="default"/>
                <w:sz w:val="15"/>
                <w:szCs w:val="15"/>
              </w:rPr>
              <w:t>技有限公司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成本法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57,417,726.00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5"/>
                <w:szCs w:val="15"/>
              </w:rPr>
            </w:pPr>
            <w:r>
              <w:rPr>
                <w:rFonts w:ascii="Times New Roman"/>
                <w:sz w:val="15"/>
              </w:rPr>
              <w:t>35,700,000.00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21,717,726.00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57,417,726.00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sz w:val="15"/>
              </w:rPr>
              <w:t>70.00%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5"/>
              <w:ind w:left="-1" w:right="62"/>
              <w:jc w:val="left"/>
              <w:rPr>
                <w:rFonts w:ascii="宋体" w:hAnsi="宋体" w:cs="宋体" w:eastAsia="宋体" w:hint="default"/>
                <w:sz w:val="15"/>
                <w:szCs w:val="15"/>
              </w:rPr>
            </w:pPr>
            <w:r>
              <w:rPr>
                <w:rFonts w:ascii="宋体" w:hAnsi="宋体" w:cs="宋体" w:eastAsia="宋体" w:hint="default"/>
                <w:sz w:val="15"/>
                <w:szCs w:val="15"/>
              </w:rPr>
              <w:t>合肥天源迪科信息</w:t>
            </w:r>
            <w:r>
              <w:rPr>
                <w:rFonts w:ascii="宋体" w:hAnsi="宋体" w:cs="宋体" w:eastAsia="宋体" w:hint="default"/>
                <w:w w:val="100"/>
                <w:sz w:val="15"/>
                <w:szCs w:val="15"/>
              </w:rPr>
              <w:t> </w:t>
            </w:r>
            <w:r>
              <w:rPr>
                <w:rFonts w:ascii="宋体" w:hAnsi="宋体" w:cs="宋体" w:eastAsia="宋体" w:hint="default"/>
                <w:sz w:val="15"/>
                <w:szCs w:val="15"/>
              </w:rPr>
              <w:t>技术有限公司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成本法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5"/>
                <w:szCs w:val="15"/>
              </w:rPr>
            </w:pPr>
            <w:r>
              <w:rPr>
                <w:rFonts w:ascii="Times New Roman"/>
                <w:sz w:val="15"/>
              </w:rPr>
              <w:t>120,000,000.00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5"/>
                <w:szCs w:val="15"/>
              </w:rPr>
            </w:pPr>
            <w:r>
              <w:rPr>
                <w:rFonts w:ascii="Times New Roman"/>
                <w:sz w:val="15"/>
              </w:rPr>
              <w:t>120,000,000.00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5"/>
                <w:szCs w:val="15"/>
              </w:rPr>
            </w:pPr>
            <w:r>
              <w:rPr>
                <w:rFonts w:ascii="Times New Roman"/>
                <w:sz w:val="15"/>
              </w:rPr>
              <w:t>120,000,000.00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5"/>
                <w:szCs w:val="15"/>
              </w:rPr>
            </w:pPr>
            <w:r>
              <w:rPr>
                <w:rFonts w:ascii="Times New Roman"/>
                <w:sz w:val="15"/>
              </w:rPr>
              <w:t>100.00%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100.00%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1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7"/>
              <w:ind w:left="-1" w:right="62"/>
              <w:jc w:val="left"/>
              <w:rPr>
                <w:rFonts w:ascii="宋体" w:hAnsi="宋体" w:cs="宋体" w:eastAsia="宋体" w:hint="default"/>
                <w:sz w:val="15"/>
                <w:szCs w:val="15"/>
              </w:rPr>
            </w:pPr>
            <w:r>
              <w:rPr>
                <w:rFonts w:ascii="宋体" w:hAnsi="宋体" w:cs="宋体" w:eastAsia="宋体" w:hint="default"/>
                <w:sz w:val="15"/>
                <w:szCs w:val="15"/>
              </w:rPr>
              <w:t>广州易星信息科技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成本法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sz w:val="15"/>
              </w:rPr>
              <w:t>7,000,000.00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sz w:val="15"/>
              </w:rPr>
              <w:t>7,000,000.00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sz w:val="15"/>
              </w:rPr>
              <w:t>51.00%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51.00%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5"/>
              <w:ind w:left="-1" w:right="62"/>
              <w:jc w:val="left"/>
              <w:rPr>
                <w:rFonts w:ascii="宋体" w:hAnsi="宋体" w:cs="宋体" w:eastAsia="宋体" w:hint="default"/>
                <w:sz w:val="15"/>
                <w:szCs w:val="15"/>
              </w:rPr>
            </w:pPr>
            <w:r>
              <w:rPr>
                <w:rFonts w:ascii="宋体" w:hAnsi="宋体" w:cs="宋体" w:eastAsia="宋体" w:hint="default"/>
                <w:sz w:val="15"/>
                <w:szCs w:val="15"/>
              </w:rPr>
              <w:t>北京天源迪科信息</w:t>
            </w:r>
            <w:r>
              <w:rPr>
                <w:rFonts w:ascii="宋体" w:hAnsi="宋体" w:cs="宋体" w:eastAsia="宋体" w:hint="default"/>
                <w:w w:val="100"/>
                <w:sz w:val="15"/>
                <w:szCs w:val="15"/>
              </w:rPr>
              <w:t> </w:t>
            </w:r>
            <w:r>
              <w:rPr>
                <w:rFonts w:ascii="宋体" w:hAnsi="宋体" w:cs="宋体" w:eastAsia="宋体" w:hint="default"/>
                <w:sz w:val="15"/>
                <w:szCs w:val="15"/>
              </w:rPr>
              <w:t>技术有限公司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成本法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20,000,000.00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20,000,000.00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5"/>
                <w:szCs w:val="15"/>
              </w:rPr>
            </w:pPr>
            <w:r>
              <w:rPr>
                <w:rFonts w:ascii="Times New Roman"/>
                <w:sz w:val="15"/>
              </w:rPr>
              <w:t>100.00%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100.00%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5"/>
              <w:ind w:left="-1" w:right="62"/>
              <w:jc w:val="left"/>
              <w:rPr>
                <w:rFonts w:ascii="宋体" w:hAnsi="宋体" w:cs="宋体" w:eastAsia="宋体" w:hint="default"/>
                <w:sz w:val="15"/>
                <w:szCs w:val="15"/>
              </w:rPr>
            </w:pPr>
            <w:r>
              <w:rPr>
                <w:rFonts w:ascii="宋体" w:hAnsi="宋体" w:cs="宋体" w:eastAsia="宋体" w:hint="default"/>
                <w:sz w:val="15"/>
                <w:szCs w:val="15"/>
              </w:rPr>
              <w:t>深圳市汇巨信息技</w:t>
            </w:r>
            <w:r>
              <w:rPr>
                <w:rFonts w:ascii="宋体" w:hAnsi="宋体" w:cs="宋体" w:eastAsia="宋体" w:hint="default"/>
                <w:w w:val="100"/>
                <w:sz w:val="15"/>
                <w:szCs w:val="15"/>
              </w:rPr>
              <w:t> </w:t>
            </w:r>
            <w:r>
              <w:rPr>
                <w:rFonts w:ascii="宋体" w:hAnsi="宋体" w:cs="宋体" w:eastAsia="宋体" w:hint="default"/>
                <w:sz w:val="15"/>
                <w:szCs w:val="15"/>
              </w:rPr>
              <w:t>术有限公司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权益法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30,000,000.00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30,124,066.34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30,124,066.34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sz w:val="15"/>
              </w:rPr>
              <w:t>40.00%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40.00%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5"/>
              <w:ind w:left="-1" w:right="62"/>
              <w:jc w:val="left"/>
              <w:rPr>
                <w:rFonts w:ascii="宋体" w:hAnsi="宋体" w:cs="宋体" w:eastAsia="宋体" w:hint="default"/>
                <w:sz w:val="15"/>
                <w:szCs w:val="15"/>
              </w:rPr>
            </w:pPr>
            <w:r>
              <w:rPr>
                <w:rFonts w:ascii="宋体" w:hAnsi="宋体" w:cs="宋体" w:eastAsia="宋体" w:hint="default"/>
                <w:sz w:val="15"/>
                <w:szCs w:val="15"/>
              </w:rPr>
              <w:t>深圳市金华威数码</w:t>
            </w:r>
            <w:r>
              <w:rPr>
                <w:rFonts w:ascii="宋体" w:hAnsi="宋体" w:cs="宋体" w:eastAsia="宋体" w:hint="default"/>
                <w:w w:val="100"/>
                <w:sz w:val="15"/>
                <w:szCs w:val="15"/>
              </w:rPr>
              <w:t> </w:t>
            </w:r>
            <w:r>
              <w:rPr>
                <w:rFonts w:ascii="宋体" w:hAnsi="宋体" w:cs="宋体" w:eastAsia="宋体" w:hint="default"/>
                <w:sz w:val="15"/>
                <w:szCs w:val="15"/>
              </w:rPr>
              <w:t>科技有限公司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权益法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11,700,000.00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13,610,595.11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13,610,595.11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sz w:val="15"/>
              </w:rPr>
              <w:t>45.00%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45.00%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6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5"/>
              <w:ind w:left="-1" w:right="62"/>
              <w:jc w:val="left"/>
              <w:rPr>
                <w:rFonts w:ascii="宋体" w:hAnsi="宋体" w:cs="宋体" w:eastAsia="宋体" w:hint="default"/>
                <w:sz w:val="15"/>
                <w:szCs w:val="15"/>
              </w:rPr>
            </w:pPr>
            <w:r>
              <w:rPr>
                <w:rFonts w:ascii="宋体" w:hAnsi="宋体" w:cs="宋体" w:eastAsia="宋体" w:hint="default"/>
                <w:sz w:val="15"/>
                <w:szCs w:val="15"/>
              </w:rPr>
              <w:t>北京信邦安达科技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z w:val="15"/>
                <w:szCs w:val="15"/>
              </w:rPr>
              <w:t>权益法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sz w:val="15"/>
              </w:rPr>
              <w:t>3,191,700.00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2,437,110.80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218,749.27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5"/>
                <w:szCs w:val="15"/>
              </w:rPr>
            </w:pPr>
            <w:r>
              <w:rPr>
                <w:rFonts w:ascii="Times New Roman"/>
                <w:sz w:val="15"/>
              </w:rPr>
              <w:t>2,655,860.07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sz w:val="15"/>
              </w:rPr>
              <w:t>22.50%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22.50%</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35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54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1" w:right="0"/>
              <w:jc w:val="left"/>
              <w:rPr>
                <w:rFonts w:ascii="Times New Roman" w:hAnsi="Times New Roman" w:cs="Times New Roman" w:eastAsia="Times New Roman" w:hint="default"/>
                <w:sz w:val="15"/>
                <w:szCs w:val="15"/>
              </w:rPr>
            </w:pPr>
            <w:r>
              <w:rPr>
                <w:rFonts w:ascii="Times New Roman"/>
                <w:b/>
                <w:spacing w:val="-1"/>
                <w:sz w:val="15"/>
              </w:rPr>
              <w:t>273,309,426.00</w:t>
            </w:r>
            <w:r>
              <w:rPr>
                <w:rFonts w:ascii="Times New Roman"/>
                <w:spacing w:val="-1"/>
                <w:sz w:val="15"/>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9" w:right="-1"/>
              <w:jc w:val="left"/>
              <w:rPr>
                <w:rFonts w:ascii="Times New Roman" w:hAnsi="Times New Roman" w:cs="Times New Roman" w:eastAsia="Times New Roman" w:hint="default"/>
                <w:sz w:val="15"/>
                <w:szCs w:val="15"/>
              </w:rPr>
            </w:pPr>
            <w:r>
              <w:rPr>
                <w:rFonts w:ascii="Times New Roman"/>
                <w:b/>
                <w:spacing w:val="-2"/>
                <w:sz w:val="15"/>
              </w:rPr>
              <w:t>170,137,110.80</w:t>
            </w:r>
            <w:r>
              <w:rPr>
                <w:rFonts w:ascii="Times New Roman"/>
                <w:spacing w:val="-2"/>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5" w:right="-1"/>
              <w:jc w:val="center"/>
              <w:rPr>
                <w:rFonts w:ascii="Times New Roman" w:hAnsi="Times New Roman" w:cs="Times New Roman" w:eastAsia="Times New Roman" w:hint="default"/>
                <w:sz w:val="15"/>
                <w:szCs w:val="15"/>
              </w:rPr>
            </w:pPr>
            <w:r>
              <w:rPr>
                <w:rFonts w:ascii="Times New Roman"/>
                <w:b/>
                <w:spacing w:val="-1"/>
                <w:sz w:val="15"/>
              </w:rPr>
              <w:t>104,671,136.72</w:t>
            </w:r>
            <w:r>
              <w:rPr>
                <w:rFonts w:ascii="Times New Roman"/>
                <w:spacing w:val="-1"/>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1" w:right="-1"/>
              <w:jc w:val="left"/>
              <w:rPr>
                <w:rFonts w:ascii="Times New Roman" w:hAnsi="Times New Roman" w:cs="Times New Roman" w:eastAsia="Times New Roman" w:hint="default"/>
                <w:sz w:val="15"/>
                <w:szCs w:val="15"/>
              </w:rPr>
            </w:pPr>
            <w:r>
              <w:rPr>
                <w:rFonts w:ascii="Times New Roman"/>
                <w:b/>
                <w:spacing w:val="-1"/>
                <w:sz w:val="15"/>
              </w:rPr>
              <w:t>274,808,247.52</w:t>
            </w:r>
            <w:r>
              <w:rPr>
                <w:rFonts w:ascii="Times New Roman"/>
                <w:spacing w:val="-1"/>
                <w:sz w:val="15"/>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5"/>
                <w:szCs w:val="15"/>
              </w:rPr>
            </w:pPr>
            <w:r>
              <w:rPr>
                <w:rFonts w:ascii="Times New Roman"/>
                <w:b/>
                <w:w w:val="100"/>
                <w:sz w:val="15"/>
              </w:rPr>
              <w:t>-</w:t>
            </w:r>
            <w:r>
              <w:rPr>
                <w:rFonts w:ascii="Times New Roman"/>
                <w:w w:val="100"/>
                <w:sz w:val="15"/>
              </w:rPr>
            </w:r>
          </w:p>
        </w:tc>
      </w:tr>
    </w:tbl>
    <w:p>
      <w:pPr>
        <w:spacing w:after="0" w:line="240" w:lineRule="auto"/>
        <w:jc w:val="center"/>
        <w:rPr>
          <w:rFonts w:ascii="Times New Roman" w:hAnsi="Times New Roman" w:cs="Times New Roman" w:eastAsia="Times New Roman" w:hint="default"/>
          <w:sz w:val="15"/>
          <w:szCs w:val="15"/>
        </w:rPr>
        <w:sectPr>
          <w:footerReference w:type="default" r:id="rId645"/>
          <w:pgSz w:w="11910" w:h="16840"/>
          <w:pgMar w:footer="344" w:header="873" w:top="1320" w:bottom="540" w:left="1200" w:right="0"/>
        </w:sectPr>
      </w:pPr>
    </w:p>
    <w:p>
      <w:pPr>
        <w:spacing w:line="240" w:lineRule="auto" w:before="3"/>
        <w:rPr>
          <w:rFonts w:ascii="宋体" w:hAnsi="宋体" w:cs="宋体" w:eastAsia="宋体" w:hint="default"/>
          <w:sz w:val="14"/>
          <w:szCs w:val="14"/>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4</w:t>
      </w:r>
      <w:r>
        <w:rPr>
          <w:rFonts w:ascii="黑体" w:hAnsi="黑体" w:cs="黑体" w:eastAsia="黑体" w:hint="default"/>
          <w:sz w:val="21"/>
          <w:szCs w:val="21"/>
        </w:rPr>
        <w:t>．营业收入和营业成本</w:t>
      </w:r>
    </w:p>
    <w:p>
      <w:pPr>
        <w:spacing w:line="240" w:lineRule="auto" w:before="7"/>
        <w:rPr>
          <w:rFonts w:ascii="黑体" w:hAnsi="黑体" w:cs="黑体" w:eastAsia="黑体" w:hint="default"/>
          <w:sz w:val="20"/>
          <w:szCs w:val="20"/>
        </w:rPr>
      </w:pPr>
    </w:p>
    <w:p>
      <w:pPr>
        <w:spacing w:before="0"/>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）营业收入和营业成本</w:t>
      </w:r>
    </w:p>
    <w:p>
      <w:pPr>
        <w:spacing w:line="240" w:lineRule="auto" w:before="4"/>
        <w:rPr>
          <w:rFonts w:ascii="宋体" w:hAnsi="宋体" w:cs="宋体" w:eastAsia="宋体" w:hint="default"/>
          <w:sz w:val="3"/>
          <w:szCs w:val="3"/>
        </w:rPr>
      </w:pPr>
    </w:p>
    <w:tbl>
      <w:tblPr>
        <w:tblW w:w="0" w:type="auto"/>
        <w:jc w:val="left"/>
        <w:tblInd w:w="595" w:type="dxa"/>
        <w:tblLayout w:type="fixed"/>
        <w:tblCellMar>
          <w:top w:w="0" w:type="dxa"/>
          <w:left w:w="0" w:type="dxa"/>
          <w:bottom w:w="0" w:type="dxa"/>
          <w:right w:w="0" w:type="dxa"/>
        </w:tblCellMar>
        <w:tblLook w:val="01E0"/>
      </w:tblPr>
      <w:tblGrid>
        <w:gridCol w:w="2737"/>
        <w:gridCol w:w="2842"/>
        <w:gridCol w:w="2734"/>
      </w:tblGrid>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349,799,387.30</w:t>
            </w:r>
            <w:r>
              <w:rPr>
                <w:rFonts w:ascii="Times New Roman"/>
                <w:spacing w:val="-1"/>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225,281,352.14</w:t>
            </w:r>
            <w:r>
              <w:rPr>
                <w:rFonts w:ascii="Times New Roman"/>
                <w:spacing w:val="-1"/>
                <w:sz w:val="18"/>
              </w:rPr>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349,799,387.30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224,474,727.17</w:t>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1"/>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806,624.97</w:t>
            </w:r>
          </w:p>
        </w:tc>
      </w:tr>
      <w:tr>
        <w:trPr>
          <w:trHeight w:val="372"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b/>
                <w:spacing w:val="-1"/>
                <w:sz w:val="18"/>
              </w:rPr>
              <w:t>206,079,325.72</w:t>
            </w:r>
            <w:r>
              <w:rPr>
                <w:rFonts w:ascii="Times New Roman"/>
                <w:spacing w:val="-1"/>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b/>
                <w:spacing w:val="-1"/>
                <w:sz w:val="18"/>
              </w:rPr>
              <w:t>94,204,603.44</w:t>
            </w:r>
            <w:r>
              <w:rPr>
                <w:rFonts w:ascii="Times New Roman"/>
                <w:spacing w:val="-1"/>
                <w:sz w:val="18"/>
              </w:rPr>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206,079,325.72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93,581,148.36</w:t>
            </w:r>
          </w:p>
        </w:tc>
      </w:tr>
      <w:tr>
        <w:trPr>
          <w:trHeight w:val="37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1"/>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623,455.08</w:t>
            </w:r>
          </w:p>
        </w:tc>
      </w:tr>
    </w:tbl>
    <w:p>
      <w:pPr>
        <w:spacing w:line="240" w:lineRule="auto" w:before="9"/>
        <w:rPr>
          <w:rFonts w:ascii="宋体" w:hAnsi="宋体" w:cs="宋体" w:eastAsia="宋体" w:hint="default"/>
          <w:sz w:val="14"/>
          <w:szCs w:val="14"/>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2"/>
        <w:rPr>
          <w:rFonts w:ascii="宋体" w:hAnsi="宋体" w:cs="宋体" w:eastAsia="宋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1673"/>
        <w:gridCol w:w="1673"/>
        <w:gridCol w:w="1676"/>
        <w:gridCol w:w="1673"/>
        <w:gridCol w:w="1676"/>
      </w:tblGrid>
      <w:tr>
        <w:trPr>
          <w:trHeight w:val="372"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1673" w:type="dxa"/>
            <w:vMerge/>
            <w:tcBorders>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9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9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293,959,245.49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161,621,645.44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203,360,494.60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80,184,959.53</w:t>
            </w: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24,321,157.39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15,644,896.41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Times New Roman" w:hAnsi="Times New Roman" w:cs="Times New Roman" w:eastAsia="Times New Roman" w:hint="default"/>
                <w:sz w:val="18"/>
                <w:szCs w:val="18"/>
              </w:rPr>
            </w:pPr>
            <w:r>
              <w:rPr>
                <w:rFonts w:ascii="Times New Roman"/>
                <w:spacing w:val="-1"/>
                <w:sz w:val="18"/>
              </w:rPr>
              <w:t>13,118,747.96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7,571,845.62</w:t>
            </w: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31,518,984.42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28,812,783.86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7,995,484.61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5,824,343.21</w:t>
            </w:r>
          </w:p>
        </w:tc>
      </w:tr>
      <w:tr>
        <w:trPr>
          <w:trHeight w:val="37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349,799,387.30</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206,079,325.72</w:t>
            </w:r>
            <w:r>
              <w:rPr>
                <w:rFonts w:ascii="Times New Roman"/>
                <w:spacing w:val="-1"/>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spacing w:val="-1"/>
                <w:sz w:val="18"/>
              </w:rPr>
              <w:t>224,474,727.17</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93,581,148.36</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2"/>
        <w:rPr>
          <w:rFonts w:ascii="宋体" w:hAnsi="宋体" w:cs="宋体" w:eastAsia="宋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1673"/>
        <w:gridCol w:w="1673"/>
        <w:gridCol w:w="1676"/>
        <w:gridCol w:w="1673"/>
        <w:gridCol w:w="1676"/>
      </w:tblGrid>
      <w:tr>
        <w:trPr>
          <w:trHeight w:val="370"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1673" w:type="dxa"/>
            <w:vMerge/>
            <w:tcBorders>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7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230,908,039.61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104,450,350.43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178,797,305.05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65,240,750.36</w:t>
            </w:r>
          </w:p>
        </w:tc>
      </w:tr>
      <w:tr>
        <w:trPr>
          <w:trHeight w:val="37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12,608,686.18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4,385,954.72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21,610,471.11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6,732,854.48</w:t>
            </w: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106,282,661.51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97,243,020.57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24,066,951.01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spacing w:val="-1"/>
                <w:sz w:val="18"/>
              </w:rPr>
              <w:t>21,607,543.52</w:t>
            </w: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349,799,387.30</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206,079,325.72</w:t>
            </w:r>
            <w:r>
              <w:rPr>
                <w:rFonts w:ascii="Times New Roman"/>
                <w:spacing w:val="-1"/>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b/>
                <w:spacing w:val="-1"/>
                <w:sz w:val="18"/>
              </w:rPr>
              <w:t>224,474,727.17</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93,581,148.36</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）公司前五名客户营业收入情况</w:t>
      </w:r>
    </w:p>
    <w:p>
      <w:pPr>
        <w:spacing w:line="240" w:lineRule="auto" w:before="2"/>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4153"/>
        <w:gridCol w:w="1584"/>
        <w:gridCol w:w="2614"/>
      </w:tblGrid>
      <w:tr>
        <w:trPr>
          <w:trHeight w:val="73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0"/>
              <w:ind w:left="335" w:right="0"/>
              <w:jc w:val="left"/>
              <w:rPr>
                <w:rFonts w:ascii="宋体" w:hAnsi="宋体" w:cs="宋体" w:eastAsia="宋体" w:hint="default"/>
                <w:sz w:val="18"/>
                <w:szCs w:val="18"/>
              </w:rPr>
            </w:pPr>
            <w:r>
              <w:rPr>
                <w:rFonts w:ascii="宋体" w:hAnsi="宋体" w:cs="宋体" w:eastAsia="宋体" w:hint="default"/>
                <w:sz w:val="18"/>
                <w:szCs w:val="18"/>
              </w:rPr>
              <w:t>营业收入额</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7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中国电信集团公司安徽网络资产分公司</w:t>
            </w:r>
          </w:p>
        </w:tc>
        <w:tc>
          <w:tcPr>
            <w:tcW w:w="15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61,260,017.09</w:t>
            </w:r>
          </w:p>
        </w:tc>
        <w:tc>
          <w:tcPr>
            <w:tcW w:w="26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17.51</w:t>
            </w:r>
          </w:p>
        </w:tc>
      </w:tr>
      <w:tr>
        <w:trPr>
          <w:trHeight w:val="375"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5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55,242,826.51</w:t>
            </w:r>
          </w:p>
        </w:tc>
        <w:tc>
          <w:tcPr>
            <w:tcW w:w="26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15.79</w:t>
            </w:r>
          </w:p>
        </w:tc>
      </w:tr>
      <w:tr>
        <w:trPr>
          <w:trHeight w:val="37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15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27,736,146.98</w:t>
            </w:r>
          </w:p>
        </w:tc>
        <w:tc>
          <w:tcPr>
            <w:tcW w:w="26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7.93</w:t>
            </w:r>
          </w:p>
        </w:tc>
      </w:tr>
      <w:tr>
        <w:trPr>
          <w:trHeight w:val="737"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7"/>
              <w:ind w:left="103" w:right="107"/>
              <w:jc w:val="left"/>
              <w:rPr>
                <w:rFonts w:ascii="宋体" w:hAnsi="宋体" w:cs="宋体" w:eastAsia="宋体" w:hint="default"/>
                <w:sz w:val="18"/>
                <w:szCs w:val="18"/>
              </w:rPr>
            </w:pPr>
            <w:r>
              <w:rPr>
                <w:rFonts w:ascii="宋体" w:hAnsi="宋体" w:cs="宋体" w:eastAsia="宋体" w:hint="default"/>
                <w:spacing w:val="7"/>
                <w:sz w:val="18"/>
                <w:szCs w:val="18"/>
              </w:rPr>
              <w:t>中国联合网络通信有限公司广西壮族自治区分公</w:t>
            </w:r>
            <w:r>
              <w:rPr>
                <w:rFonts w:ascii="宋体" w:hAnsi="宋体" w:cs="宋体" w:eastAsia="宋体" w:hint="default"/>
                <w:sz w:val="18"/>
                <w:szCs w:val="18"/>
              </w:rPr>
              <w:t> 司</w:t>
            </w:r>
          </w:p>
        </w:tc>
        <w:tc>
          <w:tcPr>
            <w:tcW w:w="15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22,805,535.04</w:t>
            </w:r>
          </w:p>
        </w:tc>
        <w:tc>
          <w:tcPr>
            <w:tcW w:w="26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6.52</w:t>
            </w:r>
          </w:p>
        </w:tc>
      </w:tr>
      <w:tr>
        <w:trPr>
          <w:trHeight w:val="37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中国电信股份有限公司四川分公司</w:t>
            </w:r>
          </w:p>
        </w:tc>
        <w:tc>
          <w:tcPr>
            <w:tcW w:w="15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21,514,900.00</w:t>
            </w:r>
          </w:p>
        </w:tc>
        <w:tc>
          <w:tcPr>
            <w:tcW w:w="26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6.15</w:t>
            </w:r>
          </w:p>
        </w:tc>
      </w:tr>
      <w:tr>
        <w:trPr>
          <w:trHeight w:val="37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b/>
                <w:spacing w:val="-1"/>
                <w:sz w:val="18"/>
              </w:rPr>
              <w:t>188,559,425.62</w:t>
            </w:r>
            <w:r>
              <w:rPr>
                <w:rFonts w:ascii="Times New Roman"/>
                <w:spacing w:val="-1"/>
                <w:sz w:val="18"/>
              </w:rPr>
            </w:r>
          </w:p>
        </w:tc>
        <w:tc>
          <w:tcPr>
            <w:tcW w:w="26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b/>
                <w:sz w:val="18"/>
              </w:rPr>
              <w:t>53.91</w:t>
            </w:r>
            <w:r>
              <w:rPr>
                <w:rFonts w:ascii="Times New Roman"/>
                <w:sz w:val="18"/>
              </w:rPr>
            </w:r>
          </w:p>
        </w:tc>
      </w:tr>
    </w:tbl>
    <w:p>
      <w:pPr>
        <w:spacing w:line="240" w:lineRule="auto" w:before="7"/>
        <w:rPr>
          <w:rFonts w:ascii="宋体" w:hAnsi="宋体" w:cs="宋体" w:eastAsia="宋体" w:hint="default"/>
          <w:sz w:val="17"/>
          <w:szCs w:val="17"/>
        </w:rPr>
      </w:pPr>
    </w:p>
    <w:p>
      <w:pPr>
        <w:spacing w:before="36"/>
        <w:ind w:left="96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5</w:t>
      </w:r>
      <w:r>
        <w:rPr>
          <w:rFonts w:ascii="黑体" w:hAnsi="黑体" w:cs="黑体" w:eastAsia="黑体" w:hint="default"/>
          <w:sz w:val="21"/>
          <w:szCs w:val="21"/>
        </w:rPr>
        <w:t>．投资收益</w:t>
      </w:r>
    </w:p>
    <w:p>
      <w:pPr>
        <w:spacing w:after="0"/>
        <w:jc w:val="left"/>
        <w:rPr>
          <w:rFonts w:ascii="黑体" w:hAnsi="黑体" w:cs="黑体" w:eastAsia="黑体" w:hint="default"/>
          <w:sz w:val="21"/>
          <w:szCs w:val="21"/>
        </w:rPr>
        <w:sectPr>
          <w:pgSz w:w="11910" w:h="16840"/>
          <w:pgMar w:header="873" w:footer="344" w:top="1320" w:bottom="540" w:left="1200" w:right="0"/>
        </w:sectPr>
      </w:pPr>
    </w:p>
    <w:p>
      <w:pPr>
        <w:spacing w:line="240" w:lineRule="auto" w:before="3"/>
        <w:rPr>
          <w:rFonts w:ascii="黑体" w:hAnsi="黑体" w:cs="黑体" w:eastAsia="黑体" w:hint="default"/>
          <w:sz w:val="14"/>
          <w:szCs w:val="14"/>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2"/>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3077"/>
        <w:gridCol w:w="2640"/>
        <w:gridCol w:w="2806"/>
      </w:tblGrid>
      <w:tr>
        <w:trPr>
          <w:trHeight w:val="37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2,061,710.72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-562,889.20</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2,061,710.72</w:t>
            </w:r>
            <w:r>
              <w:rPr>
                <w:rFonts w:ascii="Times New Roman"/>
                <w:spacing w:val="-1"/>
                <w:sz w:val="18"/>
              </w:rPr>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-562,889.20</w:t>
            </w:r>
            <w:r>
              <w:rPr>
                <w:rFonts w:ascii="Times New Roman"/>
                <w:spacing w:val="-1"/>
                <w:sz w:val="18"/>
              </w:rPr>
            </w:r>
          </w:p>
        </w:tc>
      </w:tr>
    </w:tbl>
    <w:p>
      <w:pPr>
        <w:spacing w:line="240" w:lineRule="auto" w:before="8"/>
        <w:rPr>
          <w:rFonts w:ascii="宋体" w:hAnsi="宋体" w:cs="宋体" w:eastAsia="宋体" w:hint="default"/>
          <w:sz w:val="14"/>
          <w:szCs w:val="14"/>
        </w:rPr>
      </w:pPr>
    </w:p>
    <w:p>
      <w:pPr>
        <w:spacing w:before="36"/>
        <w:ind w:left="1020" w:right="17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）按权益法核算的长期股权投资投资收益</w:t>
      </w:r>
    </w:p>
    <w:p>
      <w:pPr>
        <w:spacing w:line="240" w:lineRule="auto" w:before="4"/>
        <w:rPr>
          <w:rFonts w:ascii="宋体" w:hAnsi="宋体" w:cs="宋体" w:eastAsia="宋体" w:hint="default"/>
          <w:sz w:val="3"/>
          <w:szCs w:val="3"/>
        </w:rPr>
      </w:pPr>
    </w:p>
    <w:tbl>
      <w:tblPr>
        <w:tblW w:w="0" w:type="auto"/>
        <w:jc w:val="left"/>
        <w:tblInd w:w="487" w:type="dxa"/>
        <w:tblLayout w:type="fixed"/>
        <w:tblCellMar>
          <w:top w:w="0" w:type="dxa"/>
          <w:left w:w="0" w:type="dxa"/>
          <w:bottom w:w="0" w:type="dxa"/>
          <w:right w:w="0" w:type="dxa"/>
        </w:tblCellMar>
        <w:tblLook w:val="01E0"/>
      </w:tblPr>
      <w:tblGrid>
        <w:gridCol w:w="2739"/>
        <w:gridCol w:w="1414"/>
        <w:gridCol w:w="1582"/>
        <w:gridCol w:w="2684"/>
      </w:tblGrid>
      <w:tr>
        <w:trPr>
          <w:trHeight w:val="370"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70"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深圳市汇巨信息技术有限公司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124,066.34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370"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1,910,595.11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370"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北京信邦安达科技有限公司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27,049.27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-562,889.20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1"/>
                <w:sz w:val="18"/>
              </w:rPr>
              <w:t>2,061,710.72</w:t>
            </w:r>
            <w:r>
              <w:rPr>
                <w:rFonts w:ascii="Times New Roman"/>
                <w:spacing w:val="-1"/>
                <w:sz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pacing w:val="-1"/>
                <w:sz w:val="18"/>
              </w:rPr>
              <w:t>-562,889.20</w:t>
            </w:r>
            <w:r>
              <w:rPr>
                <w:rFonts w:ascii="Times New Roman"/>
                <w:spacing w:val="-1"/>
                <w:sz w:val="18"/>
              </w:rPr>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7"/>
          <w:szCs w:val="17"/>
        </w:rPr>
      </w:pPr>
    </w:p>
    <w:p>
      <w:pPr>
        <w:spacing w:before="36"/>
        <w:ind w:left="1020" w:right="1790" w:firstLine="0"/>
        <w:jc w:val="left"/>
        <w:rPr>
          <w:rFonts w:ascii="黑体" w:hAnsi="黑体" w:cs="黑体" w:eastAsia="黑体" w:hint="default"/>
          <w:sz w:val="21"/>
          <w:szCs w:val="21"/>
        </w:rPr>
      </w:pPr>
      <w:r>
        <w:rPr>
          <w:rFonts w:ascii="Times New Roman" w:hAnsi="Times New Roman" w:cs="Times New Roman" w:eastAsia="Times New Roman" w:hint="default"/>
          <w:sz w:val="21"/>
          <w:szCs w:val="21"/>
        </w:rPr>
        <w:t>6</w:t>
      </w:r>
      <w:r>
        <w:rPr>
          <w:rFonts w:ascii="黑体" w:hAnsi="黑体" w:cs="黑体" w:eastAsia="黑体" w:hint="default"/>
          <w:sz w:val="21"/>
          <w:szCs w:val="21"/>
        </w:rPr>
        <w:t>．现金流量表补充资料</w:t>
      </w:r>
    </w:p>
    <w:p>
      <w:pPr>
        <w:spacing w:line="240" w:lineRule="auto" w:before="2"/>
        <w:rPr>
          <w:rFonts w:ascii="黑体" w:hAnsi="黑体" w:cs="黑体" w:eastAsia="黑体" w:hint="default"/>
          <w:sz w:val="3"/>
          <w:szCs w:val="3"/>
        </w:rPr>
      </w:pPr>
    </w:p>
    <w:tbl>
      <w:tblPr>
        <w:tblW w:w="0" w:type="auto"/>
        <w:jc w:val="left"/>
        <w:tblInd w:w="581" w:type="dxa"/>
        <w:tblLayout w:type="fixed"/>
        <w:tblCellMar>
          <w:top w:w="0" w:type="dxa"/>
          <w:left w:w="0" w:type="dxa"/>
          <w:bottom w:w="0" w:type="dxa"/>
          <w:right w:w="0" w:type="dxa"/>
        </w:tblCellMar>
        <w:tblLook w:val="01E0"/>
      </w:tblPr>
      <w:tblGrid>
        <w:gridCol w:w="5478"/>
        <w:gridCol w:w="1445"/>
        <w:gridCol w:w="1441"/>
      </w:tblGrid>
      <w:tr>
        <w:trPr>
          <w:trHeight w:val="449"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45"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42"/>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41"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42"/>
              <w:ind w:left="3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1"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445" w:type="dxa"/>
            <w:tcBorders>
              <w:top w:val="single" w:sz="4" w:space="0" w:color="000000"/>
              <w:left w:val="single" w:sz="4" w:space="0" w:color="000000"/>
              <w:bottom w:val="single" w:sz="6" w:space="0" w:color="000000"/>
              <w:right w:val="single" w:sz="6" w:space="0" w:color="000000"/>
            </w:tcBorders>
          </w:tcPr>
          <w:p>
            <w:pPr/>
          </w:p>
        </w:tc>
        <w:tc>
          <w:tcPr>
            <w:tcW w:w="1441" w:type="dxa"/>
            <w:tcBorders>
              <w:top w:val="single" w:sz="4" w:space="0" w:color="000000"/>
              <w:left w:val="single" w:sz="6" w:space="0" w:color="000000"/>
              <w:bottom w:val="single" w:sz="6" w:space="0" w:color="000000"/>
              <w:right w:val="single" w:sz="6" w:space="0" w:color="000000"/>
            </w:tcBorders>
          </w:tcPr>
          <w:p>
            <w:pP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68,449,111.47</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62,058,774.62</w:t>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4,453,676.56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611,678.68</w:t>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4,889,809.17</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2,868,852.50</w:t>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20,429,938.48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9,944,450.93</w:t>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511,799.59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472,841.92</w:t>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235,825.52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58,158.74</w:t>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209,459.91</w:t>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-2,061,710.72</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562,889.20</w:t>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-2,601,420.48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662,905.66</w:t>
            </w:r>
          </w:p>
        </w:tc>
      </w:tr>
      <w:tr>
        <w:trPr>
          <w:trHeight w:val="457"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-32,410.34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311,296.67</w:t>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-120,693,493.08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-44,653,444.68</w:t>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16,664,541.47</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4,777,764.81</w:t>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-9,754,332.36</w:t>
            </w:r>
            <w:r>
              <w:rPr>
                <w:rFonts w:ascii="Times New Roman"/>
                <w:spacing w:val="-1"/>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37,885,628.96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646"/>
          <w:pgSz w:w="11910" w:h="16840"/>
          <w:pgMar w:footer="344" w:header="873" w:top="1320" w:bottom="540" w:left="1200" w:right="0"/>
        </w:sectPr>
      </w:pPr>
    </w:p>
    <w:p>
      <w:pPr>
        <w:spacing w:line="240" w:lineRule="auto" w:before="10"/>
        <w:rPr>
          <w:rFonts w:ascii="黑体" w:hAnsi="黑体" w:cs="黑体" w:eastAsia="黑体" w:hint="default"/>
          <w:sz w:val="8"/>
          <w:szCs w:val="8"/>
        </w:rPr>
      </w:pPr>
    </w:p>
    <w:tbl>
      <w:tblPr>
        <w:tblW w:w="0" w:type="auto"/>
        <w:jc w:val="left"/>
        <w:tblInd w:w="581" w:type="dxa"/>
        <w:tblLayout w:type="fixed"/>
        <w:tblCellMar>
          <w:top w:w="0" w:type="dxa"/>
          <w:left w:w="0" w:type="dxa"/>
          <w:bottom w:w="0" w:type="dxa"/>
          <w:right w:w="0" w:type="dxa"/>
        </w:tblCellMar>
        <w:tblLook w:val="01E0"/>
      </w:tblPr>
      <w:tblGrid>
        <w:gridCol w:w="5478"/>
        <w:gridCol w:w="1445"/>
        <w:gridCol w:w="1441"/>
      </w:tblGrid>
      <w:tr>
        <w:trPr>
          <w:trHeight w:val="452"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4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43"/>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4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43"/>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445" w:type="dxa"/>
            <w:tcBorders>
              <w:top w:val="single" w:sz="6" w:space="0" w:color="000000"/>
              <w:left w:val="single" w:sz="4"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445" w:type="dxa"/>
            <w:tcBorders>
              <w:top w:val="single" w:sz="6" w:space="0" w:color="000000"/>
              <w:left w:val="single" w:sz="4"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318,594,847.24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532,902,118.90</w:t>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532,902,118.90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91,486,598.94</w:t>
            </w:r>
          </w:p>
        </w:tc>
      </w:tr>
      <w:tr>
        <w:trPr>
          <w:trHeight w:val="454"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56" w:hRule="exact"/>
        </w:trPr>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4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b/>
                <w:spacing w:val="-1"/>
                <w:sz w:val="18"/>
              </w:rPr>
              <w:t>-214,307,271.66</w:t>
            </w:r>
            <w:r>
              <w:rPr>
                <w:rFonts w:ascii="Times New Roman"/>
                <w:spacing w:val="-1"/>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441,415,519.96</w:t>
            </w:r>
            <w:r>
              <w:rPr>
                <w:rFonts w:ascii="Times New Roman"/>
                <w:spacing w:val="-1"/>
                <w:sz w:val="18"/>
              </w:rPr>
            </w:r>
          </w:p>
        </w:tc>
      </w:tr>
    </w:tbl>
    <w:p>
      <w:pPr>
        <w:spacing w:line="240" w:lineRule="auto" w:before="10"/>
        <w:rPr>
          <w:rFonts w:ascii="黑体" w:hAnsi="黑体" w:cs="黑体" w:eastAsia="黑体" w:hint="default"/>
          <w:sz w:val="14"/>
          <w:szCs w:val="14"/>
        </w:rPr>
      </w:pPr>
    </w:p>
    <w:p>
      <w:pPr>
        <w:tabs>
          <w:tab w:pos="2280" w:val="left" w:leader="none"/>
        </w:tabs>
        <w:spacing w:line="520" w:lineRule="auto" w:before="36"/>
        <w:ind w:left="1020" w:right="6950" w:firstLine="0"/>
        <w:jc w:val="left"/>
        <w:rPr>
          <w:rFonts w:ascii="黑体" w:hAnsi="黑体" w:cs="黑体" w:eastAsia="黑体" w:hint="default"/>
          <w:sz w:val="21"/>
          <w:szCs w:val="21"/>
        </w:rPr>
      </w:pPr>
      <w:r>
        <w:rPr/>
        <w:pict>
          <v:shape style="position:absolute;margin-left:89.783997pt;margin-top:48.143654pt;width:432.8pt;height:377.6pt;mso-position-horizontal-relative:page;mso-position-vertical-relative:paragraph;z-index:20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21"/>
                    <w:gridCol w:w="1738"/>
                    <w:gridCol w:w="1683"/>
                  </w:tblGrid>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859"/>
                          <w:jc w:val="center"/>
                          <w:rPr>
                            <w:rFonts w:ascii="宋体" w:hAnsi="宋体" w:cs="宋体" w:eastAsia="宋体" w:hint="default"/>
                            <w:sz w:val="18"/>
                            <w:szCs w:val="18"/>
                          </w:rPr>
                        </w:pPr>
                        <w:r>
                          <w:rPr>
                            <w:rFonts w:ascii="宋体" w:hAnsi="宋体" w:cs="宋体" w:eastAsia="宋体" w:hint="default"/>
                            <w:sz w:val="18"/>
                            <w:szCs w:val="18"/>
                          </w:rPr>
                          <w:t>项目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-236,970.61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6"/>
                          <w:ind w:left="103" w:right="10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计入当期损益的政府补助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与企业业务密切相关，按照国家统一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标准定额或定量享受的政府补助除外</w:t>
                        </w:r>
                        <w:r>
                          <w:rPr>
                            <w:rFonts w:ascii="Times New Roman" w:hAnsi="Times New Roman" w:cs="Times New Roman" w:eastAsia="Times New Roman"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4,557,368.00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0"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03" w:right="102"/>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时应享有被投资单位可辨认净资产公允价值产生的收益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8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99"/>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采用公允价值模式进行后续计量的投资性房地产公允价值变动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rFonts w:ascii="黑体" w:hAnsi="黑体" w:cs="黑体" w:eastAsia="黑体" w:hint="default"/>
          <w:spacing w:val="-1"/>
          <w:sz w:val="21"/>
          <w:szCs w:val="21"/>
        </w:rPr>
        <w:t>附注十三、</w:t>
        <w:tab/>
        <w:t>补充资料：</w:t>
      </w:r>
      <w:r>
        <w:rPr>
          <w:rFonts w:ascii="黑体" w:hAnsi="黑体" w:cs="黑体" w:eastAsia="黑体" w:hint="default"/>
          <w:spacing w:val="-97"/>
          <w:sz w:val="21"/>
          <w:szCs w:val="21"/>
        </w:rPr>
        <w:t> </w:t>
      </w:r>
      <w:r>
        <w:rPr>
          <w:rFonts w:ascii="黑体" w:hAnsi="黑体" w:cs="黑体" w:eastAsia="黑体" w:hint="default"/>
          <w:spacing w:val="-97"/>
          <w:sz w:val="21"/>
          <w:szCs w:val="21"/>
        </w:rPr>
      </w:r>
      <w:r>
        <w:rPr>
          <w:rFonts w:ascii="黑体" w:hAnsi="黑体" w:cs="黑体" w:eastAsia="黑体" w:hint="default"/>
          <w:spacing w:val="-2"/>
          <w:sz w:val="21"/>
          <w:szCs w:val="21"/>
        </w:rPr>
        <w:t>一、当期非经常性损益明细表</w:t>
      </w:r>
    </w:p>
    <w:p>
      <w:pPr>
        <w:spacing w:after="0" w:line="520" w:lineRule="auto"/>
        <w:jc w:val="left"/>
        <w:rPr>
          <w:rFonts w:ascii="黑体" w:hAnsi="黑体" w:cs="黑体" w:eastAsia="黑体" w:hint="default"/>
          <w:sz w:val="21"/>
          <w:szCs w:val="21"/>
        </w:rPr>
        <w:sectPr>
          <w:pgSz w:w="11910" w:h="16840"/>
          <w:pgMar w:header="873" w:footer="344" w:top="1320" w:bottom="540" w:left="1200" w:right="0"/>
        </w:sectPr>
      </w:pPr>
    </w:p>
    <w:p>
      <w:pPr>
        <w:spacing w:line="240" w:lineRule="auto" w:before="10"/>
        <w:rPr>
          <w:rFonts w:ascii="黑体" w:hAnsi="黑体" w:cs="黑体" w:eastAsia="黑体" w:hint="default"/>
          <w:sz w:val="8"/>
          <w:szCs w:val="8"/>
        </w:rPr>
      </w:pPr>
    </w:p>
    <w:tbl>
      <w:tblPr>
        <w:tblW w:w="0" w:type="auto"/>
        <w:jc w:val="left"/>
        <w:tblInd w:w="595" w:type="dxa"/>
        <w:tblLayout w:type="fixed"/>
        <w:tblCellMar>
          <w:top w:w="0" w:type="dxa"/>
          <w:left w:w="0" w:type="dxa"/>
          <w:bottom w:w="0" w:type="dxa"/>
          <w:right w:w="0" w:type="dxa"/>
        </w:tblCellMar>
        <w:tblLook w:val="01E0"/>
      </w:tblPr>
      <w:tblGrid>
        <w:gridCol w:w="5221"/>
        <w:gridCol w:w="1738"/>
        <w:gridCol w:w="1683"/>
      </w:tblGrid>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产生的损益</w:t>
            </w:r>
          </w:p>
        </w:tc>
        <w:tc>
          <w:tcPr>
            <w:tcW w:w="17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48"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7"/>
              <w:ind w:left="103"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对当期损益的影响</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2"/>
                <w:sz w:val="18"/>
              </w:rPr>
              <w:t>111,812.08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664,831.42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少数股东权益影响额</w:t>
            </w:r>
            <w:r>
              <w:rPr>
                <w:rFonts w:ascii="Times New Roman" w:hAnsi="Times New Roman" w:cs="Times New Roman" w:eastAsia="Times New Roman" w:hint="default"/>
                <w:sz w:val="18"/>
                <w:szCs w:val="18"/>
              </w:rPr>
              <w:t>(</w:t>
            </w:r>
            <w:r>
              <w:rPr>
                <w:rFonts w:ascii="宋体" w:hAnsi="宋体" w:cs="宋体" w:eastAsia="宋体" w:hint="default"/>
                <w:sz w:val="18"/>
                <w:szCs w:val="18"/>
              </w:rPr>
              <w:t>税后</w:t>
            </w:r>
            <w:r>
              <w:rPr>
                <w:rFonts w:ascii="Times New Roman" w:hAnsi="Times New Roman" w:cs="Times New Roman" w:eastAsia="Times New Roman"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26,302.63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b/>
                <w:spacing w:val="-1"/>
                <w:sz w:val="18"/>
              </w:rPr>
              <w:t>3,741,075.42</w:t>
            </w:r>
            <w:r>
              <w:rPr>
                <w:rFonts w:ascii="Times New Roman"/>
                <w:spacing w:val="-1"/>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5"/>
        <w:rPr>
          <w:rFonts w:ascii="黑体" w:hAnsi="黑体" w:cs="黑体" w:eastAsia="黑体" w:hint="default"/>
          <w:sz w:val="17"/>
          <w:szCs w:val="17"/>
        </w:rPr>
      </w:pPr>
    </w:p>
    <w:p>
      <w:pPr>
        <w:spacing w:before="36"/>
        <w:ind w:left="1020" w:right="1790" w:firstLine="0"/>
        <w:jc w:val="left"/>
        <w:rPr>
          <w:rFonts w:ascii="黑体" w:hAnsi="黑体" w:cs="黑体" w:eastAsia="黑体" w:hint="default"/>
          <w:sz w:val="21"/>
          <w:szCs w:val="21"/>
        </w:rPr>
      </w:pPr>
      <w:r>
        <w:rPr>
          <w:rFonts w:ascii="黑体" w:hAnsi="黑体" w:cs="黑体" w:eastAsia="黑体" w:hint="default"/>
          <w:sz w:val="21"/>
          <w:szCs w:val="21"/>
        </w:rPr>
        <w:t>二、净资产收益率及每股收益</w:t>
      </w:r>
    </w:p>
    <w:p>
      <w:pPr>
        <w:spacing w:line="240" w:lineRule="auto" w:before="5"/>
        <w:rPr>
          <w:rFonts w:ascii="黑体" w:hAnsi="黑体" w:cs="黑体" w:eastAsia="黑体" w:hint="default"/>
          <w:sz w:val="4"/>
          <w:szCs w:val="4"/>
        </w:rPr>
      </w:pPr>
    </w:p>
    <w:tbl>
      <w:tblPr>
        <w:tblW w:w="0" w:type="auto"/>
        <w:jc w:val="left"/>
        <w:tblInd w:w="595" w:type="dxa"/>
        <w:tblLayout w:type="fixed"/>
        <w:tblCellMar>
          <w:top w:w="0" w:type="dxa"/>
          <w:left w:w="0" w:type="dxa"/>
          <w:bottom w:w="0" w:type="dxa"/>
          <w:right w:w="0" w:type="dxa"/>
        </w:tblCellMar>
        <w:tblLook w:val="01E0"/>
      </w:tblPr>
      <w:tblGrid>
        <w:gridCol w:w="2770"/>
        <w:gridCol w:w="2225"/>
        <w:gridCol w:w="1702"/>
        <w:gridCol w:w="1721"/>
      </w:tblGrid>
      <w:tr>
        <w:trPr>
          <w:trHeight w:val="329" w:hRule="exact"/>
        </w:trPr>
        <w:tc>
          <w:tcPr>
            <w:tcW w:w="27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225" w:type="dxa"/>
            <w:vMerge w:val="restart"/>
            <w:tcBorders>
              <w:top w:val="single" w:sz="4" w:space="0" w:color="000000"/>
              <w:left w:val="single" w:sz="4" w:space="0" w:color="000000"/>
              <w:right w:val="single" w:sz="4" w:space="0" w:color="000000"/>
            </w:tcBorders>
          </w:tcPr>
          <w:p>
            <w:pPr>
              <w:pStyle w:val="TableParagraph"/>
              <w:spacing w:line="326" w:lineRule="auto" w:before="61"/>
              <w:ind w:left="703" w:right="477"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 收益率</w:t>
            </w:r>
            <w:r>
              <w:rPr>
                <w:rFonts w:ascii="Times New Roman" w:hAnsi="Times New Roman" w:cs="Times New Roman" w:eastAsia="Times New Roman" w:hint="default"/>
                <w:sz w:val="18"/>
                <w:szCs w:val="18"/>
              </w:rPr>
              <w:t>(%)</w:t>
            </w:r>
          </w:p>
        </w:tc>
        <w:tc>
          <w:tcPr>
            <w:tcW w:w="3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32" w:hRule="exact"/>
        </w:trPr>
        <w:tc>
          <w:tcPr>
            <w:tcW w:w="2770" w:type="dxa"/>
            <w:vMerge/>
            <w:tcBorders>
              <w:left w:val="single" w:sz="4" w:space="0" w:color="000000"/>
              <w:bottom w:val="single" w:sz="4" w:space="0" w:color="000000"/>
              <w:right w:val="single" w:sz="4" w:space="0" w:color="000000"/>
            </w:tcBorders>
          </w:tcPr>
          <w:p>
            <w:pPr/>
          </w:p>
        </w:tc>
        <w:tc>
          <w:tcPr>
            <w:tcW w:w="222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3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0.52</w:t>
            </w:r>
          </w:p>
        </w:tc>
      </w:tr>
      <w:tr>
        <w:trPr>
          <w:trHeight w:val="65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6"/>
              <w:ind w:left="103" w:right="10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普通股股东的净利润</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0.49</w:t>
            </w:r>
          </w:p>
        </w:tc>
      </w:tr>
    </w:tbl>
    <w:p>
      <w:pPr>
        <w:spacing w:line="240" w:lineRule="auto" w:before="5"/>
        <w:rPr>
          <w:rFonts w:ascii="黑体" w:hAnsi="黑体" w:cs="黑体" w:eastAsia="黑体" w:hint="default"/>
          <w:sz w:val="17"/>
          <w:szCs w:val="17"/>
        </w:rPr>
      </w:pPr>
    </w:p>
    <w:p>
      <w:pPr>
        <w:spacing w:before="36"/>
        <w:ind w:left="1020" w:right="1790" w:firstLine="0"/>
        <w:jc w:val="left"/>
        <w:rPr>
          <w:rFonts w:ascii="黑体" w:hAnsi="黑体" w:cs="黑体" w:eastAsia="黑体" w:hint="default"/>
          <w:sz w:val="21"/>
          <w:szCs w:val="21"/>
        </w:rPr>
      </w:pPr>
      <w:r>
        <w:rPr>
          <w:rFonts w:ascii="黑体" w:hAnsi="黑体" w:cs="黑体" w:eastAsia="黑体" w:hint="default"/>
          <w:sz w:val="21"/>
          <w:szCs w:val="21"/>
        </w:rPr>
        <w:t>三、公司主要会计报表项目的异常情况及原因的说明</w:t>
      </w:r>
    </w:p>
    <w:p>
      <w:pPr>
        <w:spacing w:line="240" w:lineRule="auto" w:before="8"/>
        <w:rPr>
          <w:rFonts w:ascii="黑体" w:hAnsi="黑体" w:cs="黑体" w:eastAsia="黑体" w:hint="default"/>
          <w:sz w:val="25"/>
          <w:szCs w:val="25"/>
        </w:rPr>
      </w:pPr>
    </w:p>
    <w:p>
      <w:pPr>
        <w:spacing w:line="381" w:lineRule="auto" w:before="0"/>
        <w:ind w:left="600" w:right="179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 </w:t>
      </w:r>
      <w:r>
        <w:rPr>
          <w:rFonts w:ascii="宋体" w:hAnsi="宋体" w:cs="宋体" w:eastAsia="宋体" w:hint="default"/>
          <w:spacing w:val="-3"/>
          <w:sz w:val="21"/>
          <w:szCs w:val="21"/>
        </w:rPr>
        <w:t>货币资金：本期末余额较上期末余额减少 </w:t>
      </w:r>
      <w:r>
        <w:rPr>
          <w:rFonts w:ascii="Times New Roman" w:hAnsi="Times New Roman" w:cs="Times New Roman" w:eastAsia="Times New Roman" w:hint="default"/>
          <w:sz w:val="21"/>
          <w:szCs w:val="21"/>
        </w:rPr>
        <w:t>22,819.51 </w:t>
      </w:r>
      <w:r>
        <w:rPr>
          <w:rFonts w:ascii="宋体" w:hAnsi="宋体" w:cs="宋体" w:eastAsia="宋体" w:hint="default"/>
          <w:spacing w:val="-5"/>
          <w:sz w:val="21"/>
          <w:szCs w:val="21"/>
        </w:rPr>
        <w:t>万元，降低了</w:t>
      </w:r>
      <w:r>
        <w:rPr>
          <w:rFonts w:ascii="宋体" w:hAnsi="宋体" w:cs="宋体" w:eastAsia="宋体" w:hint="default"/>
          <w:spacing w:val="-62"/>
          <w:sz w:val="21"/>
          <w:szCs w:val="21"/>
        </w:rPr>
        <w:t> </w:t>
      </w:r>
      <w:r>
        <w:rPr>
          <w:rFonts w:ascii="Times New Roman" w:hAnsi="Times New Roman" w:cs="Times New Roman" w:eastAsia="Times New Roman" w:hint="default"/>
          <w:spacing w:val="-3"/>
          <w:sz w:val="21"/>
          <w:szCs w:val="21"/>
        </w:rPr>
        <w:t>33.57%</w:t>
      </w:r>
      <w:r>
        <w:rPr>
          <w:rFonts w:ascii="宋体" w:hAnsi="宋体" w:cs="宋体" w:eastAsia="宋体" w:hint="default"/>
          <w:spacing w:val="-3"/>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本期募投项目投入、股权投资支出、股利分配等所致。</w:t>
      </w:r>
    </w:p>
    <w:p>
      <w:pPr>
        <w:spacing w:line="240" w:lineRule="auto" w:before="9"/>
        <w:rPr>
          <w:rFonts w:ascii="宋体" w:hAnsi="宋体" w:cs="宋体" w:eastAsia="宋体" w:hint="default"/>
          <w:sz w:val="16"/>
          <w:szCs w:val="16"/>
        </w:rPr>
      </w:pPr>
    </w:p>
    <w:p>
      <w:pPr>
        <w:spacing w:line="379" w:lineRule="auto" w:before="0"/>
        <w:ind w:left="600" w:right="1791"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 </w:t>
      </w:r>
      <w:r>
        <w:rPr>
          <w:rFonts w:ascii="宋体" w:hAnsi="宋体" w:cs="宋体" w:eastAsia="宋体" w:hint="default"/>
          <w:spacing w:val="-4"/>
          <w:sz w:val="21"/>
          <w:szCs w:val="21"/>
        </w:rPr>
        <w:t>应收票据：本期末余额较上期末余额增加 </w:t>
      </w:r>
      <w:r>
        <w:rPr>
          <w:rFonts w:ascii="Times New Roman" w:hAnsi="Times New Roman" w:cs="Times New Roman" w:eastAsia="Times New Roman" w:hint="default"/>
          <w:sz w:val="21"/>
          <w:szCs w:val="21"/>
        </w:rPr>
        <w:t>311.05 </w:t>
      </w:r>
      <w:r>
        <w:rPr>
          <w:rFonts w:ascii="宋体" w:hAnsi="宋体" w:cs="宋体" w:eastAsia="宋体" w:hint="default"/>
          <w:spacing w:val="-7"/>
          <w:sz w:val="21"/>
          <w:szCs w:val="21"/>
        </w:rPr>
        <w:t>万元，增长了</w:t>
      </w:r>
      <w:r>
        <w:rPr>
          <w:rFonts w:ascii="宋体" w:hAnsi="宋体" w:cs="宋体" w:eastAsia="宋体" w:hint="default"/>
          <w:spacing w:val="-61"/>
          <w:sz w:val="21"/>
          <w:szCs w:val="21"/>
        </w:rPr>
        <w:t> </w:t>
      </w:r>
      <w:r>
        <w:rPr>
          <w:rFonts w:ascii="Times New Roman" w:hAnsi="Times New Roman" w:cs="Times New Roman" w:eastAsia="Times New Roman" w:hint="default"/>
          <w:spacing w:val="-4"/>
          <w:sz w:val="21"/>
          <w:szCs w:val="21"/>
        </w:rPr>
        <w:t>387.20%</w:t>
      </w:r>
      <w:r>
        <w:rPr>
          <w:rFonts w:ascii="宋体" w:hAnsi="宋体" w:cs="宋体" w:eastAsia="宋体" w:hint="default"/>
          <w:spacing w:val="-4"/>
          <w:sz w:val="21"/>
          <w:szCs w:val="21"/>
        </w:rPr>
        <w:t>，主要系以</w:t>
      </w:r>
      <w:r>
        <w:rPr>
          <w:rFonts w:ascii="宋体" w:hAnsi="宋体" w:cs="宋体" w:eastAsia="宋体" w:hint="default"/>
          <w:w w:val="100"/>
          <w:sz w:val="21"/>
          <w:szCs w:val="21"/>
        </w:rPr>
        <w:t> </w:t>
      </w:r>
      <w:r>
        <w:rPr>
          <w:rFonts w:ascii="宋体" w:hAnsi="宋体" w:cs="宋体" w:eastAsia="宋体" w:hint="default"/>
          <w:sz w:val="21"/>
          <w:szCs w:val="21"/>
        </w:rPr>
        <w:t>票据结算的账款增加所致。</w:t>
      </w:r>
    </w:p>
    <w:p>
      <w:pPr>
        <w:spacing w:line="240" w:lineRule="auto" w:before="11"/>
        <w:rPr>
          <w:rFonts w:ascii="宋体" w:hAnsi="宋体" w:cs="宋体" w:eastAsia="宋体" w:hint="default"/>
          <w:sz w:val="16"/>
          <w:szCs w:val="16"/>
        </w:rPr>
      </w:pPr>
    </w:p>
    <w:p>
      <w:pPr>
        <w:spacing w:line="381" w:lineRule="auto" w:before="0"/>
        <w:ind w:left="600" w:right="1788"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 应收账款：本期末余额较上期末余额增加 </w:t>
      </w:r>
      <w:r>
        <w:rPr>
          <w:rFonts w:ascii="Times New Roman" w:hAnsi="Times New Roman" w:cs="Times New Roman" w:eastAsia="Times New Roman" w:hint="default"/>
          <w:sz w:val="21"/>
          <w:szCs w:val="21"/>
        </w:rPr>
        <w:t>14,162.25 </w:t>
      </w:r>
      <w:r>
        <w:rPr>
          <w:rFonts w:ascii="宋体" w:hAnsi="宋体" w:cs="宋体" w:eastAsia="宋体" w:hint="default"/>
          <w:sz w:val="21"/>
          <w:szCs w:val="21"/>
        </w:rPr>
        <w:t>万元，增长了</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113.42%</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系信用期较长的应用软件收入增加，以及系统集成收入增加所致。</w:t>
      </w:r>
    </w:p>
    <w:p>
      <w:pPr>
        <w:spacing w:line="240" w:lineRule="auto" w:before="6"/>
        <w:rPr>
          <w:rFonts w:ascii="宋体" w:hAnsi="宋体" w:cs="宋体" w:eastAsia="宋体" w:hint="default"/>
          <w:sz w:val="16"/>
          <w:szCs w:val="16"/>
        </w:rPr>
      </w:pPr>
    </w:p>
    <w:p>
      <w:pPr>
        <w:spacing w:line="381" w:lineRule="auto" w:before="0"/>
        <w:ind w:left="600" w:right="179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预付账款：本期末余额较上期末余额减少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266.56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万元，降低了</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55.86%</w:t>
      </w:r>
      <w:r>
        <w:rPr>
          <w:rFonts w:ascii="宋体" w:hAnsi="宋体" w:cs="宋体" w:eastAsia="宋体" w:hint="default"/>
          <w:sz w:val="21"/>
          <w:szCs w:val="21"/>
        </w:rPr>
        <w:t>，主要系系</w:t>
      </w:r>
      <w:r>
        <w:rPr>
          <w:rFonts w:ascii="宋体" w:hAnsi="宋体" w:cs="宋体" w:eastAsia="宋体" w:hint="default"/>
          <w:w w:val="100"/>
          <w:sz w:val="21"/>
          <w:szCs w:val="21"/>
        </w:rPr>
        <w:t> </w:t>
      </w:r>
      <w:r>
        <w:rPr>
          <w:rFonts w:ascii="宋体" w:hAnsi="宋体" w:cs="宋体" w:eastAsia="宋体" w:hint="default"/>
          <w:sz w:val="21"/>
          <w:szCs w:val="21"/>
        </w:rPr>
        <w:t>统集成采购预付款减少所致。</w:t>
      </w:r>
    </w:p>
    <w:p>
      <w:pPr>
        <w:spacing w:line="240" w:lineRule="auto" w:before="9"/>
        <w:rPr>
          <w:rFonts w:ascii="宋体" w:hAnsi="宋体" w:cs="宋体" w:eastAsia="宋体" w:hint="default"/>
          <w:sz w:val="16"/>
          <w:szCs w:val="16"/>
        </w:rPr>
      </w:pPr>
    </w:p>
    <w:p>
      <w:pPr>
        <w:spacing w:line="379" w:lineRule="auto" w:before="0"/>
        <w:ind w:left="600" w:right="179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 其他应收款：本期末余额较上期末余额增加 </w:t>
      </w:r>
      <w:r>
        <w:rPr>
          <w:rFonts w:ascii="Times New Roman" w:hAnsi="Times New Roman" w:cs="Times New Roman" w:eastAsia="Times New Roman" w:hint="default"/>
          <w:sz w:val="21"/>
          <w:szCs w:val="21"/>
        </w:rPr>
        <w:t>766.70 </w:t>
      </w:r>
      <w:r>
        <w:rPr>
          <w:rFonts w:ascii="宋体" w:hAnsi="宋体" w:cs="宋体" w:eastAsia="宋体" w:hint="default"/>
          <w:sz w:val="21"/>
          <w:szCs w:val="21"/>
        </w:rPr>
        <w:t>万元，增长了</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197.88%</w:t>
      </w: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系合肥子公司支付的研发基地基建相关保证金，以及合同履约保证金增加所致。</w:t>
      </w:r>
    </w:p>
    <w:p>
      <w:pPr>
        <w:spacing w:line="240" w:lineRule="auto" w:before="11"/>
        <w:rPr>
          <w:rFonts w:ascii="宋体" w:hAnsi="宋体" w:cs="宋体" w:eastAsia="宋体" w:hint="default"/>
          <w:sz w:val="16"/>
          <w:szCs w:val="16"/>
        </w:rPr>
      </w:pPr>
    </w:p>
    <w:p>
      <w:pPr>
        <w:spacing w:line="381" w:lineRule="auto" w:before="0"/>
        <w:ind w:left="600" w:right="1784"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长期股权投资：本期末余额较上期末余额增加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4,395.34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万元，增长了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1,803.50%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主要系本期收购深圳金华威股权、收购汇巨股权并增资所致。</w:t>
      </w:r>
    </w:p>
    <w:p>
      <w:pPr>
        <w:spacing w:line="240" w:lineRule="auto" w:before="6"/>
        <w:rPr>
          <w:rFonts w:ascii="宋体" w:hAnsi="宋体" w:cs="宋体" w:eastAsia="宋体" w:hint="default"/>
          <w:sz w:val="16"/>
          <w:szCs w:val="16"/>
        </w:rPr>
      </w:pPr>
    </w:p>
    <w:p>
      <w:pPr>
        <w:spacing w:line="381" w:lineRule="auto" w:before="0"/>
        <w:ind w:left="600" w:right="179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 在建工程：本期末余额较上期末余额增加 </w:t>
      </w:r>
      <w:r>
        <w:rPr>
          <w:rFonts w:ascii="Times New Roman" w:hAnsi="Times New Roman" w:cs="Times New Roman" w:eastAsia="Times New Roman" w:hint="default"/>
          <w:sz w:val="21"/>
          <w:szCs w:val="21"/>
        </w:rPr>
        <w:t>2,283.51 </w:t>
      </w:r>
      <w:r>
        <w:rPr>
          <w:rFonts w:ascii="宋体" w:hAnsi="宋体" w:cs="宋体" w:eastAsia="宋体" w:hint="default"/>
          <w:sz w:val="21"/>
          <w:szCs w:val="21"/>
        </w:rPr>
        <w:t>万元，增长了</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22,461.87%</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要系合肥研发基地基建投入所致。</w:t>
      </w:r>
    </w:p>
    <w:p>
      <w:pPr>
        <w:spacing w:after="0" w:line="381" w:lineRule="auto"/>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5"/>
        <w:rPr>
          <w:rFonts w:ascii="宋体" w:hAnsi="宋体" w:cs="宋体" w:eastAsia="宋体" w:hint="default"/>
          <w:sz w:val="15"/>
          <w:szCs w:val="15"/>
        </w:rPr>
      </w:pPr>
    </w:p>
    <w:p>
      <w:pPr>
        <w:spacing w:line="381" w:lineRule="auto" w:before="36"/>
        <w:ind w:left="600" w:right="1793"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 </w:t>
      </w:r>
      <w:r>
        <w:rPr>
          <w:rFonts w:ascii="宋体" w:hAnsi="宋体" w:cs="宋体" w:eastAsia="宋体" w:hint="default"/>
          <w:spacing w:val="-3"/>
          <w:sz w:val="21"/>
          <w:szCs w:val="21"/>
        </w:rPr>
        <w:t>无形资产：本期末余额较上期末余额增加 </w:t>
      </w:r>
      <w:r>
        <w:rPr>
          <w:rFonts w:ascii="Times New Roman" w:hAnsi="Times New Roman" w:cs="Times New Roman" w:eastAsia="Times New Roman" w:hint="default"/>
          <w:sz w:val="21"/>
          <w:szCs w:val="21"/>
        </w:rPr>
        <w:t>5,678.30 </w:t>
      </w:r>
      <w:r>
        <w:rPr>
          <w:rFonts w:ascii="宋体" w:hAnsi="宋体" w:cs="宋体" w:eastAsia="宋体" w:hint="default"/>
          <w:spacing w:val="-5"/>
          <w:sz w:val="21"/>
          <w:szCs w:val="21"/>
        </w:rPr>
        <w:t>万元，增长了</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142.34%</w:t>
      </w:r>
      <w:r>
        <w:rPr>
          <w:rFonts w:ascii="宋体" w:hAnsi="宋体" w:cs="宋体" w:eastAsia="宋体" w:hint="default"/>
          <w:spacing w:val="-3"/>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本期募投项目阶段性成果结转无形资产所致。</w:t>
      </w:r>
    </w:p>
    <w:p>
      <w:pPr>
        <w:spacing w:line="240" w:lineRule="auto" w:before="6"/>
        <w:rPr>
          <w:rFonts w:ascii="宋体" w:hAnsi="宋体" w:cs="宋体" w:eastAsia="宋体" w:hint="default"/>
          <w:sz w:val="16"/>
          <w:szCs w:val="16"/>
        </w:rPr>
      </w:pPr>
    </w:p>
    <w:p>
      <w:pPr>
        <w:spacing w:line="381" w:lineRule="auto" w:before="0"/>
        <w:ind w:left="600" w:right="1793"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 开发支出：本期末余额较上期末余额增加 </w:t>
      </w:r>
      <w:r>
        <w:rPr>
          <w:rFonts w:ascii="Times New Roman" w:hAnsi="Times New Roman" w:cs="Times New Roman" w:eastAsia="Times New Roman" w:hint="default"/>
          <w:sz w:val="21"/>
          <w:szCs w:val="21"/>
        </w:rPr>
        <w:t>1,069.93 </w:t>
      </w:r>
      <w:r>
        <w:rPr>
          <w:rFonts w:ascii="宋体" w:hAnsi="宋体" w:cs="宋体" w:eastAsia="宋体" w:hint="default"/>
          <w:sz w:val="21"/>
          <w:szCs w:val="21"/>
        </w:rPr>
        <w:t>万元，增长了</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15.83%</w:t>
      </w:r>
      <w:r>
        <w:rPr>
          <w:rFonts w:ascii="宋体" w:hAnsi="宋体" w:cs="宋体" w:eastAsia="宋体" w:hint="default"/>
          <w:sz w:val="21"/>
          <w:szCs w:val="21"/>
        </w:rPr>
        <w:t>，主要系</w:t>
      </w:r>
      <w:r>
        <w:rPr>
          <w:rFonts w:ascii="宋体" w:hAnsi="宋体" w:cs="宋体" w:eastAsia="宋体" w:hint="default"/>
          <w:w w:val="100"/>
          <w:sz w:val="21"/>
          <w:szCs w:val="21"/>
        </w:rPr>
        <w:t> </w:t>
      </w:r>
      <w:r>
        <w:rPr>
          <w:rFonts w:ascii="宋体" w:hAnsi="宋体" w:cs="宋体" w:eastAsia="宋体" w:hint="default"/>
          <w:sz w:val="21"/>
          <w:szCs w:val="21"/>
        </w:rPr>
        <w:t>募投项目后期开发加大投入所致。</w:t>
      </w:r>
    </w:p>
    <w:p>
      <w:pPr>
        <w:spacing w:line="240" w:lineRule="auto" w:before="9"/>
        <w:rPr>
          <w:rFonts w:ascii="宋体" w:hAnsi="宋体" w:cs="宋体" w:eastAsia="宋体" w:hint="default"/>
          <w:sz w:val="16"/>
          <w:szCs w:val="16"/>
        </w:rPr>
      </w:pPr>
    </w:p>
    <w:p>
      <w:pPr>
        <w:spacing w:line="379" w:lineRule="auto" w:before="0"/>
        <w:ind w:left="600" w:right="179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 递延所得税资产：本期末余额较上期末增加 </w:t>
      </w:r>
      <w:r>
        <w:rPr>
          <w:rFonts w:ascii="Times New Roman" w:hAnsi="Times New Roman" w:cs="Times New Roman" w:eastAsia="Times New Roman" w:hint="default"/>
          <w:sz w:val="21"/>
          <w:szCs w:val="21"/>
        </w:rPr>
        <w:t>287.76 </w:t>
      </w:r>
      <w:r>
        <w:rPr>
          <w:rFonts w:ascii="宋体" w:hAnsi="宋体" w:cs="宋体" w:eastAsia="宋体" w:hint="default"/>
          <w:sz w:val="21"/>
          <w:szCs w:val="21"/>
        </w:rPr>
        <w:t>万元，增长了</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220.53%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主要系本期应收款项计提的坏账准备增加影响所致。</w:t>
      </w:r>
    </w:p>
    <w:p>
      <w:pPr>
        <w:spacing w:line="240" w:lineRule="auto" w:before="11"/>
        <w:rPr>
          <w:rFonts w:ascii="宋体" w:hAnsi="宋体" w:cs="宋体" w:eastAsia="宋体" w:hint="default"/>
          <w:sz w:val="16"/>
          <w:szCs w:val="16"/>
        </w:rPr>
      </w:pPr>
    </w:p>
    <w:p>
      <w:pPr>
        <w:spacing w:line="381" w:lineRule="auto" w:before="0"/>
        <w:ind w:left="600" w:right="179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 应付票据：本期末余额较上期末余额减少 </w:t>
      </w:r>
      <w:r>
        <w:rPr>
          <w:rFonts w:ascii="Times New Roman" w:hAnsi="Times New Roman" w:cs="Times New Roman" w:eastAsia="Times New Roman" w:hint="default"/>
          <w:sz w:val="21"/>
          <w:szCs w:val="21"/>
        </w:rPr>
        <w:t>580.27 </w:t>
      </w:r>
      <w:r>
        <w:rPr>
          <w:rFonts w:ascii="宋体" w:hAnsi="宋体" w:cs="宋体" w:eastAsia="宋体" w:hint="default"/>
          <w:sz w:val="21"/>
          <w:szCs w:val="21"/>
        </w:rPr>
        <w:t>万元，降低了</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100.00%</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要系银行承兑汇票支付结算减少所致。</w:t>
      </w:r>
    </w:p>
    <w:p>
      <w:pPr>
        <w:spacing w:line="240" w:lineRule="auto" w:before="6"/>
        <w:rPr>
          <w:rFonts w:ascii="宋体" w:hAnsi="宋体" w:cs="宋体" w:eastAsia="宋体" w:hint="default"/>
          <w:sz w:val="16"/>
          <w:szCs w:val="16"/>
        </w:rPr>
      </w:pPr>
    </w:p>
    <w:p>
      <w:pPr>
        <w:tabs>
          <w:tab w:pos="1860" w:val="left" w:leader="none"/>
        </w:tabs>
        <w:spacing w:line="381" w:lineRule="auto" w:before="0"/>
        <w:ind w:left="600" w:right="181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tab/>
      </w:r>
      <w:r>
        <w:rPr>
          <w:rFonts w:ascii="宋体" w:hAnsi="宋体" w:cs="宋体" w:eastAsia="宋体" w:hint="default"/>
          <w:spacing w:val="-3"/>
          <w:sz w:val="21"/>
          <w:szCs w:val="21"/>
        </w:rPr>
        <w:t>应付账款：本期末余额较上期末余额增加 </w:t>
      </w:r>
      <w:r>
        <w:rPr>
          <w:rFonts w:ascii="Times New Roman" w:hAnsi="Times New Roman" w:cs="Times New Roman" w:eastAsia="Times New Roman" w:hint="default"/>
          <w:sz w:val="21"/>
          <w:szCs w:val="21"/>
        </w:rPr>
        <w:t>1,089.59 </w:t>
      </w:r>
      <w:r>
        <w:rPr>
          <w:rFonts w:ascii="宋体" w:hAnsi="宋体" w:cs="宋体" w:eastAsia="宋体" w:hint="default"/>
          <w:spacing w:val="-5"/>
          <w:sz w:val="21"/>
          <w:szCs w:val="21"/>
        </w:rPr>
        <w:t>万元，增长了</w:t>
      </w:r>
      <w:r>
        <w:rPr>
          <w:rFonts w:ascii="宋体" w:hAnsi="宋体" w:cs="宋体" w:eastAsia="宋体" w:hint="default"/>
          <w:spacing w:val="-55"/>
          <w:sz w:val="21"/>
          <w:szCs w:val="21"/>
        </w:rPr>
        <w:t> </w:t>
      </w:r>
      <w:r>
        <w:rPr>
          <w:rFonts w:ascii="Times New Roman" w:hAnsi="Times New Roman" w:cs="Times New Roman" w:eastAsia="Times New Roman" w:hint="default"/>
          <w:spacing w:val="-6"/>
          <w:sz w:val="21"/>
          <w:szCs w:val="21"/>
        </w:rPr>
        <w:t>135.37%</w:t>
      </w:r>
      <w:r>
        <w:rPr>
          <w:rFonts w:ascii="宋体" w:hAnsi="宋体" w:cs="宋体" w:eastAsia="宋体" w:hint="default"/>
          <w:spacing w:val="-6"/>
          <w:sz w:val="21"/>
          <w:szCs w:val="21"/>
        </w:rPr>
        <w:t>，主</w:t>
      </w:r>
      <w:r>
        <w:rPr>
          <w:rFonts w:ascii="宋体" w:hAnsi="宋体" w:cs="宋体" w:eastAsia="宋体" w:hint="default"/>
          <w:spacing w:val="-22"/>
          <w:w w:val="100"/>
          <w:sz w:val="21"/>
          <w:szCs w:val="21"/>
        </w:rPr>
        <w:t> </w:t>
      </w:r>
      <w:r>
        <w:rPr>
          <w:rFonts w:ascii="宋体" w:hAnsi="宋体" w:cs="宋体" w:eastAsia="宋体" w:hint="default"/>
          <w:sz w:val="21"/>
          <w:szCs w:val="21"/>
        </w:rPr>
        <w:t>要系集成项目采购量增加所致。</w:t>
      </w:r>
    </w:p>
    <w:p>
      <w:pPr>
        <w:spacing w:line="240" w:lineRule="auto" w:before="9"/>
        <w:rPr>
          <w:rFonts w:ascii="宋体" w:hAnsi="宋体" w:cs="宋体" w:eastAsia="宋体" w:hint="default"/>
          <w:sz w:val="16"/>
          <w:szCs w:val="16"/>
        </w:rPr>
      </w:pPr>
    </w:p>
    <w:p>
      <w:pPr>
        <w:spacing w:line="379" w:lineRule="auto" w:before="0"/>
        <w:ind w:left="600" w:right="1786"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 应付职工薪酬：本期末余额较上期末余额增加 </w:t>
      </w:r>
      <w:r>
        <w:rPr>
          <w:rFonts w:ascii="Times New Roman" w:hAnsi="Times New Roman" w:cs="Times New Roman" w:eastAsia="Times New Roman" w:hint="default"/>
          <w:sz w:val="21"/>
          <w:szCs w:val="21"/>
        </w:rPr>
        <w:t>424.73 </w:t>
      </w:r>
      <w:r>
        <w:rPr>
          <w:rFonts w:ascii="宋体" w:hAnsi="宋体" w:cs="宋体" w:eastAsia="宋体" w:hint="default"/>
          <w:sz w:val="21"/>
          <w:szCs w:val="21"/>
        </w:rPr>
        <w:t>万元，增长了</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94.08%</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主要系本期职工人数增加和工资薪酬水平提高，相应薪酬增加所致。</w:t>
      </w:r>
    </w:p>
    <w:p>
      <w:pPr>
        <w:spacing w:line="240" w:lineRule="auto" w:before="11"/>
        <w:rPr>
          <w:rFonts w:ascii="宋体" w:hAnsi="宋体" w:cs="宋体" w:eastAsia="宋体" w:hint="default"/>
          <w:sz w:val="16"/>
          <w:szCs w:val="16"/>
        </w:rPr>
      </w:pPr>
    </w:p>
    <w:p>
      <w:pPr>
        <w:spacing w:line="381" w:lineRule="auto" w:before="0"/>
        <w:ind w:left="600" w:right="179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 应缴税费：本期末余额较上期末余额增加 </w:t>
      </w:r>
      <w:r>
        <w:rPr>
          <w:rFonts w:ascii="Times New Roman" w:hAnsi="Times New Roman" w:cs="Times New Roman" w:eastAsia="Times New Roman" w:hint="default"/>
          <w:sz w:val="21"/>
          <w:szCs w:val="21"/>
        </w:rPr>
        <w:t>467.06 </w:t>
      </w:r>
      <w:r>
        <w:rPr>
          <w:rFonts w:ascii="宋体" w:hAnsi="宋体" w:cs="宋体" w:eastAsia="宋体" w:hint="default"/>
          <w:sz w:val="21"/>
          <w:szCs w:val="21"/>
        </w:rPr>
        <w:t>万元，增长了</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742.98%</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要系本期收入和盈利增长，相应应交企业所得税余额增加所致。</w:t>
      </w:r>
    </w:p>
    <w:p>
      <w:pPr>
        <w:spacing w:line="240" w:lineRule="auto" w:before="7"/>
        <w:rPr>
          <w:rFonts w:ascii="宋体" w:hAnsi="宋体" w:cs="宋体" w:eastAsia="宋体" w:hint="default"/>
          <w:sz w:val="16"/>
          <w:szCs w:val="16"/>
        </w:rPr>
      </w:pPr>
    </w:p>
    <w:p>
      <w:pPr>
        <w:tabs>
          <w:tab w:pos="1860" w:val="left" w:leader="none"/>
        </w:tabs>
        <w:spacing w:line="391" w:lineRule="auto" w:before="0"/>
        <w:ind w:left="600" w:right="169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tab/>
      </w:r>
      <w:r>
        <w:rPr>
          <w:rFonts w:ascii="宋体" w:hAnsi="宋体" w:cs="宋体" w:eastAsia="宋体" w:hint="default"/>
          <w:spacing w:val="-5"/>
          <w:sz w:val="21"/>
          <w:szCs w:val="21"/>
        </w:rPr>
        <w:t>少数股东权益：本期末余额相对上期末余额增加 </w:t>
      </w:r>
      <w:r>
        <w:rPr>
          <w:rFonts w:ascii="Times New Roman" w:hAnsi="Times New Roman" w:cs="Times New Roman" w:eastAsia="Times New Roman" w:hint="default"/>
          <w:sz w:val="21"/>
          <w:szCs w:val="21"/>
        </w:rPr>
        <w:t>810.12 </w:t>
      </w:r>
      <w:r>
        <w:rPr>
          <w:rFonts w:ascii="宋体" w:hAnsi="宋体" w:cs="宋体" w:eastAsia="宋体" w:hint="default"/>
          <w:spacing w:val="-11"/>
          <w:sz w:val="21"/>
          <w:szCs w:val="21"/>
        </w:rPr>
        <w:t>万元，增长了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79.06%</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4"/>
          <w:w w:val="100"/>
          <w:sz w:val="21"/>
          <w:szCs w:val="21"/>
        </w:rPr>
        <w:t>主要系本公司之子公司广州市易杰数码科技有限公司本期业务扩张和盈利增长，以及本期将</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广州易星信息科技有限公司新纳入合并范围，合并后综合影响少数股东权益增加所致。</w:t>
      </w:r>
    </w:p>
    <w:p>
      <w:pPr>
        <w:spacing w:line="240" w:lineRule="auto" w:before="11"/>
        <w:rPr>
          <w:rFonts w:ascii="宋体" w:hAnsi="宋体" w:cs="宋体" w:eastAsia="宋体" w:hint="default"/>
          <w:sz w:val="15"/>
          <w:szCs w:val="15"/>
        </w:rPr>
      </w:pPr>
    </w:p>
    <w:p>
      <w:pPr>
        <w:spacing w:line="381" w:lineRule="auto" w:before="0"/>
        <w:ind w:left="600" w:right="1700"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 营业收入、营业成本：本期营业收入、营业成本较上期分别增加 </w:t>
      </w:r>
      <w:r>
        <w:rPr>
          <w:rFonts w:ascii="Times New Roman" w:hAnsi="Times New Roman" w:cs="Times New Roman" w:eastAsia="Times New Roman" w:hint="default"/>
          <w:sz w:val="21"/>
          <w:szCs w:val="21"/>
        </w:rPr>
        <w:t>17,018.98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11,802.10 </w:t>
      </w:r>
      <w:r>
        <w:rPr>
          <w:rFonts w:ascii="宋体" w:hAnsi="宋体" w:cs="宋体" w:eastAsia="宋体" w:hint="default"/>
          <w:sz w:val="21"/>
          <w:szCs w:val="21"/>
        </w:rPr>
        <w:t>万元，分别增长了</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68.83%</w:t>
      </w:r>
      <w:r>
        <w:rPr>
          <w:rFonts w:ascii="宋体" w:hAnsi="宋体" w:cs="宋体" w:eastAsia="宋体" w:hint="default"/>
          <w:sz w:val="21"/>
          <w:szCs w:val="21"/>
        </w:rPr>
        <w:t>、</w:t>
      </w:r>
      <w:r>
        <w:rPr>
          <w:rFonts w:ascii="Times New Roman" w:hAnsi="Times New Roman" w:cs="Times New Roman" w:eastAsia="Times New Roman" w:hint="default"/>
          <w:sz w:val="21"/>
          <w:szCs w:val="21"/>
        </w:rPr>
        <w:t>117.78%</w:t>
      </w:r>
      <w:r>
        <w:rPr>
          <w:rFonts w:ascii="宋体" w:hAnsi="宋体" w:cs="宋体" w:eastAsia="宋体" w:hint="default"/>
          <w:sz w:val="21"/>
          <w:szCs w:val="21"/>
        </w:rPr>
        <w:t>，主要系本期应用软件收入增长、开拓</w:t>
      </w:r>
      <w:r>
        <w:rPr>
          <w:rFonts w:ascii="宋体" w:hAnsi="宋体" w:cs="宋体" w:eastAsia="宋体" w:hint="default"/>
          <w:w w:val="100"/>
          <w:sz w:val="21"/>
          <w:szCs w:val="21"/>
        </w:rPr>
        <w:t> </w:t>
      </w:r>
      <w:r>
        <w:rPr>
          <w:rFonts w:ascii="宋体" w:hAnsi="宋体" w:cs="宋体" w:eastAsia="宋体" w:hint="default"/>
          <w:spacing w:val="-2"/>
          <w:sz w:val="21"/>
          <w:szCs w:val="21"/>
        </w:rPr>
        <w:t>集成业务新领域致集成收入增加，以及新增增值业务等综合影响，相应营业成本增加所致。</w:t>
      </w:r>
    </w:p>
    <w:p>
      <w:pPr>
        <w:spacing w:line="240" w:lineRule="auto" w:before="6"/>
        <w:rPr>
          <w:rFonts w:ascii="宋体" w:hAnsi="宋体" w:cs="宋体" w:eastAsia="宋体" w:hint="default"/>
          <w:sz w:val="16"/>
          <w:szCs w:val="16"/>
        </w:rPr>
      </w:pPr>
    </w:p>
    <w:p>
      <w:pPr>
        <w:spacing w:line="391" w:lineRule="auto" w:before="0"/>
        <w:ind w:left="600" w:right="1793"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 </w:t>
      </w:r>
      <w:r>
        <w:rPr>
          <w:rFonts w:ascii="宋体" w:hAnsi="宋体" w:cs="宋体" w:eastAsia="宋体" w:hint="default"/>
          <w:spacing w:val="-3"/>
          <w:sz w:val="21"/>
          <w:szCs w:val="21"/>
        </w:rPr>
        <w:t>销售费用：本期发生额较上期发生额增加 </w:t>
      </w:r>
      <w:r>
        <w:rPr>
          <w:rFonts w:ascii="Times New Roman" w:hAnsi="Times New Roman" w:cs="Times New Roman" w:eastAsia="Times New Roman" w:hint="default"/>
          <w:sz w:val="21"/>
          <w:szCs w:val="21"/>
        </w:rPr>
        <w:t>1,385.92 </w:t>
      </w:r>
      <w:r>
        <w:rPr>
          <w:rFonts w:ascii="宋体" w:hAnsi="宋体" w:cs="宋体" w:eastAsia="宋体" w:hint="default"/>
          <w:spacing w:val="-5"/>
          <w:sz w:val="21"/>
          <w:szCs w:val="21"/>
        </w:rPr>
        <w:t>万元，增长了</w:t>
      </w:r>
      <w:r>
        <w:rPr>
          <w:rFonts w:ascii="宋体" w:hAnsi="宋体" w:cs="宋体" w:eastAsia="宋体" w:hint="default"/>
          <w:spacing w:val="-58"/>
          <w:sz w:val="21"/>
          <w:szCs w:val="21"/>
        </w:rPr>
        <w:t> </w:t>
      </w:r>
      <w:r>
        <w:rPr>
          <w:rFonts w:ascii="Times New Roman" w:hAnsi="Times New Roman" w:cs="Times New Roman" w:eastAsia="Times New Roman" w:hint="default"/>
          <w:spacing w:val="-6"/>
          <w:sz w:val="21"/>
          <w:szCs w:val="21"/>
        </w:rPr>
        <w:t>127.13%</w:t>
      </w:r>
      <w:r>
        <w:rPr>
          <w:rFonts w:ascii="宋体" w:hAnsi="宋体" w:cs="宋体" w:eastAsia="宋体" w:hint="default"/>
          <w:spacing w:val="-6"/>
          <w:sz w:val="21"/>
          <w:szCs w:val="21"/>
        </w:rPr>
        <w:t>，主</w:t>
      </w:r>
      <w:r>
        <w:rPr>
          <w:rFonts w:ascii="宋体" w:hAnsi="宋体" w:cs="宋体" w:eastAsia="宋体" w:hint="default"/>
          <w:spacing w:val="-22"/>
          <w:w w:val="100"/>
          <w:sz w:val="21"/>
          <w:szCs w:val="21"/>
        </w:rPr>
        <w:t> </w:t>
      </w:r>
      <w:r>
        <w:rPr>
          <w:rFonts w:ascii="宋体" w:hAnsi="宋体" w:cs="宋体" w:eastAsia="宋体" w:hint="default"/>
          <w:spacing w:val="-4"/>
          <w:sz w:val="21"/>
          <w:szCs w:val="21"/>
        </w:rPr>
        <w:t>要系本期加大应用软件市场开拓力度、开拓集成业务新领域，以及加大品牌建设力度，相应</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费用增加所致。</w:t>
      </w:r>
    </w:p>
    <w:p>
      <w:pPr>
        <w:spacing w:line="240" w:lineRule="auto" w:before="11"/>
        <w:rPr>
          <w:rFonts w:ascii="宋体" w:hAnsi="宋体" w:cs="宋体" w:eastAsia="宋体" w:hint="default"/>
          <w:sz w:val="15"/>
          <w:szCs w:val="15"/>
        </w:rPr>
      </w:pPr>
    </w:p>
    <w:p>
      <w:pPr>
        <w:tabs>
          <w:tab w:pos="1860" w:val="left" w:leader="none"/>
        </w:tabs>
        <w:spacing w:line="381" w:lineRule="auto" w:before="0"/>
        <w:ind w:left="600" w:right="1688"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w:t>
        <w:tab/>
        <w:t>资产减值损失：本期发生额较上期发生额增加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471.50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万元，增长了</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610.79%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主要系本期计提的应收款项坏账准备增加所致。</w:t>
      </w:r>
    </w:p>
    <w:p>
      <w:pPr>
        <w:spacing w:line="240" w:lineRule="auto" w:before="9"/>
        <w:rPr>
          <w:rFonts w:ascii="宋体" w:hAnsi="宋体" w:cs="宋体" w:eastAsia="宋体" w:hint="default"/>
          <w:sz w:val="16"/>
          <w:szCs w:val="16"/>
        </w:rPr>
      </w:pPr>
    </w:p>
    <w:p>
      <w:pPr>
        <w:tabs>
          <w:tab w:pos="1860" w:val="left" w:leader="none"/>
        </w:tabs>
        <w:spacing w:before="0"/>
        <w:ind w:left="1020" w:right="12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w:t>
        <w:tab/>
      </w:r>
      <w:r>
        <w:rPr>
          <w:rFonts w:ascii="宋体" w:hAnsi="宋体" w:cs="宋体" w:eastAsia="宋体" w:hint="default"/>
          <w:spacing w:val="-5"/>
          <w:sz w:val="21"/>
          <w:szCs w:val="21"/>
        </w:rPr>
        <w:t>营业外收入：本期发生额较上期发生额增加 </w:t>
      </w:r>
      <w:r>
        <w:rPr>
          <w:rFonts w:ascii="Times New Roman" w:hAnsi="Times New Roman" w:cs="Times New Roman" w:eastAsia="Times New Roman" w:hint="default"/>
          <w:sz w:val="21"/>
          <w:szCs w:val="21"/>
        </w:rPr>
        <w:t>1,066.59 </w:t>
      </w:r>
      <w:r>
        <w:rPr>
          <w:rFonts w:ascii="宋体" w:hAnsi="宋体" w:cs="宋体" w:eastAsia="宋体" w:hint="default"/>
          <w:spacing w:val="-11"/>
          <w:sz w:val="21"/>
          <w:szCs w:val="21"/>
        </w:rPr>
        <w:t>万元，增长了</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1,132.32%</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73" w:footer="344" w:top="1320" w:bottom="540" w:left="1200" w:right="0"/>
        </w:sectPr>
      </w:pPr>
    </w:p>
    <w:p>
      <w:pPr>
        <w:spacing w:line="240" w:lineRule="auto" w:before="5"/>
        <w:rPr>
          <w:rFonts w:ascii="宋体" w:hAnsi="宋体" w:cs="宋体" w:eastAsia="宋体" w:hint="default"/>
          <w:sz w:val="15"/>
          <w:szCs w:val="15"/>
        </w:rPr>
      </w:pPr>
    </w:p>
    <w:p>
      <w:pPr>
        <w:spacing w:line="381" w:lineRule="auto" w:before="36"/>
        <w:ind w:left="600" w:right="1785" w:firstLine="0"/>
        <w:jc w:val="left"/>
        <w:rPr>
          <w:rFonts w:ascii="宋体" w:hAnsi="宋体" w:cs="宋体" w:eastAsia="宋体" w:hint="default"/>
          <w:sz w:val="21"/>
          <w:szCs w:val="21"/>
        </w:rPr>
      </w:pPr>
      <w:r>
        <w:rPr>
          <w:rFonts w:ascii="宋体" w:hAnsi="宋体" w:cs="宋体" w:eastAsia="宋体" w:hint="default"/>
          <w:sz w:val="21"/>
          <w:szCs w:val="21"/>
        </w:rPr>
        <w:t>主要系本期《</w:t>
      </w:r>
      <w:r>
        <w:rPr>
          <w:rFonts w:ascii="Times New Roman" w:hAnsi="Times New Roman" w:cs="Times New Roman" w:eastAsia="Times New Roman" w:hint="default"/>
          <w:sz w:val="21"/>
          <w:szCs w:val="21"/>
        </w:rPr>
        <w:t>3G </w:t>
      </w:r>
      <w:r>
        <w:rPr>
          <w:rFonts w:ascii="宋体" w:hAnsi="宋体" w:cs="宋体" w:eastAsia="宋体" w:hint="default"/>
          <w:sz w:val="21"/>
          <w:szCs w:val="21"/>
        </w:rPr>
        <w:t>与后 </w:t>
      </w:r>
      <w:r>
        <w:rPr>
          <w:rFonts w:ascii="Times New Roman" w:hAnsi="Times New Roman" w:cs="Times New Roman" w:eastAsia="Times New Roman" w:hint="default"/>
          <w:sz w:val="21"/>
          <w:szCs w:val="21"/>
        </w:rPr>
        <w:t>3G</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移动通信综合运营支撑平台关键技术研发及产业化项目》验收并</w:t>
      </w:r>
      <w:r>
        <w:rPr>
          <w:rFonts w:ascii="宋体" w:hAnsi="宋体" w:cs="宋体" w:eastAsia="宋体" w:hint="default"/>
          <w:w w:val="100"/>
          <w:sz w:val="21"/>
          <w:szCs w:val="21"/>
        </w:rPr>
        <w:t> </w:t>
      </w:r>
      <w:r>
        <w:rPr>
          <w:rFonts w:ascii="宋体" w:hAnsi="宋体" w:cs="宋体" w:eastAsia="宋体" w:hint="default"/>
          <w:sz w:val="21"/>
          <w:szCs w:val="21"/>
        </w:rPr>
        <w:t>确认收益和增值税即征即退收入增加所致。</w:t>
      </w:r>
    </w:p>
    <w:p>
      <w:pPr>
        <w:spacing w:line="240" w:lineRule="auto" w:before="6"/>
        <w:rPr>
          <w:rFonts w:ascii="宋体" w:hAnsi="宋体" w:cs="宋体" w:eastAsia="宋体" w:hint="default"/>
          <w:sz w:val="16"/>
          <w:szCs w:val="16"/>
        </w:rPr>
      </w:pPr>
    </w:p>
    <w:p>
      <w:pPr>
        <w:spacing w:line="391" w:lineRule="auto" w:before="0"/>
        <w:ind w:left="600" w:right="179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 所得税费用：本期发生额较上期发生额增加 </w:t>
      </w:r>
      <w:r>
        <w:rPr>
          <w:rFonts w:ascii="Times New Roman" w:hAnsi="Times New Roman" w:cs="Times New Roman" w:eastAsia="Times New Roman" w:hint="default"/>
          <w:sz w:val="21"/>
          <w:szCs w:val="21"/>
        </w:rPr>
        <w:t>579.75 </w:t>
      </w:r>
      <w:r>
        <w:rPr>
          <w:rFonts w:ascii="宋体" w:hAnsi="宋体" w:cs="宋体" w:eastAsia="宋体" w:hint="default"/>
          <w:sz w:val="21"/>
          <w:szCs w:val="21"/>
        </w:rPr>
        <w:t>万元，增长了</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92.26%</w:t>
      </w:r>
      <w:r>
        <w:rPr>
          <w:rFonts w:ascii="宋体" w:hAnsi="宋体" w:cs="宋体" w:eastAsia="宋体" w:hint="default"/>
          <w:sz w:val="21"/>
          <w:szCs w:val="21"/>
        </w:rPr>
        <w:t>，主</w:t>
      </w:r>
      <w:r>
        <w:rPr>
          <w:rFonts w:ascii="宋体" w:hAnsi="宋体" w:cs="宋体" w:eastAsia="宋体" w:hint="default"/>
          <w:spacing w:val="-3"/>
          <w:w w:val="100"/>
          <w:sz w:val="21"/>
          <w:szCs w:val="21"/>
        </w:rPr>
        <w:t> </w:t>
      </w:r>
      <w:r>
        <w:rPr>
          <w:rFonts w:ascii="宋体" w:hAnsi="宋体" w:cs="宋体" w:eastAsia="宋体" w:hint="default"/>
          <w:spacing w:val="-4"/>
          <w:w w:val="100"/>
          <w:sz w:val="21"/>
          <w:szCs w:val="21"/>
        </w:rPr>
        <w:t>要系本期净利润增长和企业所得税税率提高，以及本期计提的坏账准备影响的递延所得税费</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用增加综合影响所致。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tbl>
      <w:tblPr>
        <w:tblW w:w="0" w:type="auto"/>
        <w:jc w:val="left"/>
        <w:tblInd w:w="400" w:type="dxa"/>
        <w:tblLayout w:type="fixed"/>
        <w:tblCellMar>
          <w:top w:w="0" w:type="dxa"/>
          <w:left w:w="0" w:type="dxa"/>
          <w:bottom w:w="0" w:type="dxa"/>
          <w:right w:w="0" w:type="dxa"/>
        </w:tblCellMar>
        <w:tblLook w:val="01E0"/>
      </w:tblPr>
      <w:tblGrid>
        <w:gridCol w:w="2515"/>
        <w:gridCol w:w="3396"/>
        <w:gridCol w:w="2580"/>
      </w:tblGrid>
      <w:tr>
        <w:trPr>
          <w:trHeight w:val="406"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黑体" w:hAnsi="黑体" w:cs="黑体" w:eastAsia="黑体" w:hint="default"/>
                <w:sz w:val="21"/>
                <w:szCs w:val="21"/>
              </w:rPr>
            </w:pPr>
            <w:r>
              <w:rPr>
                <w:rFonts w:ascii="黑体" w:hAnsi="黑体" w:cs="黑体" w:eastAsia="黑体" w:hint="default"/>
                <w:sz w:val="21"/>
                <w:szCs w:val="21"/>
              </w:rPr>
              <w:t>公司法定代表人：</w:t>
            </w:r>
          </w:p>
        </w:tc>
        <w:tc>
          <w:tcPr>
            <w:tcW w:w="3396" w:type="dxa"/>
            <w:tcBorders>
              <w:top w:val="nil" w:sz="6" w:space="0" w:color="auto"/>
              <w:left w:val="nil" w:sz="6" w:space="0" w:color="auto"/>
              <w:bottom w:val="nil" w:sz="6" w:space="0" w:color="auto"/>
              <w:right w:val="nil" w:sz="6" w:space="0" w:color="auto"/>
            </w:tcBorders>
          </w:tcPr>
          <w:p>
            <w:pPr>
              <w:pStyle w:val="TableParagraph"/>
              <w:spacing w:line="211" w:lineRule="exact"/>
              <w:ind w:left="632" w:right="0"/>
              <w:jc w:val="left"/>
              <w:rPr>
                <w:rFonts w:ascii="黑体" w:hAnsi="黑体" w:cs="黑体" w:eastAsia="黑体" w:hint="default"/>
                <w:sz w:val="21"/>
                <w:szCs w:val="21"/>
              </w:rPr>
            </w:pPr>
            <w:r>
              <w:rPr>
                <w:rFonts w:ascii="黑体" w:hAnsi="黑体" w:cs="黑体" w:eastAsia="黑体" w:hint="default"/>
                <w:sz w:val="21"/>
                <w:szCs w:val="21"/>
              </w:rPr>
              <w:t>主管会计工作负责人：</w:t>
            </w:r>
          </w:p>
        </w:tc>
        <w:tc>
          <w:tcPr>
            <w:tcW w:w="2580" w:type="dxa"/>
            <w:tcBorders>
              <w:top w:val="nil" w:sz="6" w:space="0" w:color="auto"/>
              <w:left w:val="nil" w:sz="6" w:space="0" w:color="auto"/>
              <w:bottom w:val="nil" w:sz="6" w:space="0" w:color="auto"/>
              <w:right w:val="nil" w:sz="6" w:space="0" w:color="auto"/>
            </w:tcBorders>
          </w:tcPr>
          <w:p>
            <w:pPr>
              <w:pStyle w:val="TableParagraph"/>
              <w:spacing w:line="211" w:lineRule="exact"/>
              <w:ind w:left="697" w:right="0"/>
              <w:jc w:val="left"/>
              <w:rPr>
                <w:rFonts w:ascii="黑体" w:hAnsi="黑体" w:cs="黑体" w:eastAsia="黑体" w:hint="default"/>
                <w:sz w:val="21"/>
                <w:szCs w:val="21"/>
              </w:rPr>
            </w:pPr>
            <w:r>
              <w:rPr>
                <w:rFonts w:ascii="黑体" w:hAnsi="黑体" w:cs="黑体" w:eastAsia="黑体" w:hint="default"/>
                <w:sz w:val="21"/>
                <w:szCs w:val="21"/>
              </w:rPr>
              <w:t>会计机构负责人：</w:t>
            </w:r>
          </w:p>
        </w:tc>
      </w:tr>
      <w:tr>
        <w:trPr>
          <w:trHeight w:val="406"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0" w:right="0"/>
              <w:jc w:val="left"/>
              <w:rPr>
                <w:rFonts w:ascii="黑体" w:hAnsi="黑体" w:cs="黑体" w:eastAsia="黑体" w:hint="default"/>
                <w:sz w:val="21"/>
                <w:szCs w:val="21"/>
              </w:rPr>
            </w:pPr>
            <w:r>
              <w:rPr>
                <w:rFonts w:ascii="黑体" w:hAnsi="黑体" w:cs="黑体" w:eastAsia="黑体" w:hint="default"/>
                <w:sz w:val="21"/>
                <w:szCs w:val="21"/>
              </w:rPr>
              <w:t>日期：</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632" w:right="0"/>
              <w:jc w:val="left"/>
              <w:rPr>
                <w:rFonts w:ascii="黑体" w:hAnsi="黑体" w:cs="黑体" w:eastAsia="黑体" w:hint="default"/>
                <w:sz w:val="21"/>
                <w:szCs w:val="21"/>
              </w:rPr>
            </w:pPr>
            <w:r>
              <w:rPr>
                <w:rFonts w:ascii="黑体" w:hAnsi="黑体" w:cs="黑体" w:eastAsia="黑体" w:hint="default"/>
                <w:sz w:val="21"/>
                <w:szCs w:val="21"/>
              </w:rPr>
              <w:t>日期：</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661" w:right="0"/>
              <w:jc w:val="left"/>
              <w:rPr>
                <w:rFonts w:ascii="黑体" w:hAnsi="黑体" w:cs="黑体" w:eastAsia="黑体" w:hint="default"/>
                <w:sz w:val="21"/>
                <w:szCs w:val="21"/>
              </w:rPr>
            </w:pPr>
            <w:r>
              <w:rPr>
                <w:rFonts w:ascii="黑体" w:hAnsi="黑体" w:cs="黑体" w:eastAsia="黑体" w:hint="default"/>
                <w:sz w:val="21"/>
                <w:szCs w:val="21"/>
              </w:rPr>
              <w:t>日期：</w:t>
            </w:r>
          </w:p>
        </w:tc>
      </w:tr>
    </w:tbl>
    <w:p>
      <w:pPr>
        <w:spacing w:after="0" w:line="240" w:lineRule="auto"/>
        <w:jc w:val="left"/>
        <w:rPr>
          <w:rFonts w:ascii="黑体" w:hAnsi="黑体" w:cs="黑体" w:eastAsia="黑体" w:hint="default"/>
          <w:sz w:val="21"/>
          <w:szCs w:val="21"/>
        </w:rPr>
        <w:sectPr>
          <w:footerReference w:type="default" r:id="rId647"/>
          <w:pgSz w:w="11910" w:h="16840"/>
          <w:pgMar w:footer="344" w:header="873" w:top="1320" w:bottom="54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1"/>
        <w:spacing w:line="460" w:lineRule="exact"/>
        <w:ind w:left="3397" w:right="1790"/>
        <w:jc w:val="left"/>
        <w:rPr>
          <w:b w:val="0"/>
          <w:bCs w:val="0"/>
        </w:rPr>
      </w:pPr>
      <w:bookmarkStart w:name="_TOC_250000" w:id="10"/>
      <w:r>
        <w:rPr/>
        <w:t>第十节</w:t>
      </w:r>
      <w:r>
        <w:rPr>
          <w:spacing w:val="-3"/>
        </w:rPr>
        <w:t> </w:t>
      </w:r>
      <w:r>
        <w:rPr/>
        <w:t>备查文件</w:t>
      </w:r>
      <w:bookmarkEnd w:id="10"/>
      <w:r>
        <w:rPr>
          <w:b w:val="0"/>
          <w:bCs w:val="0"/>
        </w:rPr>
      </w:r>
    </w:p>
    <w:p>
      <w:pPr>
        <w:spacing w:line="240" w:lineRule="auto" w:before="1"/>
        <w:rPr>
          <w:rFonts w:ascii="黑体" w:hAnsi="黑体" w:cs="黑体" w:eastAsia="黑体" w:hint="default"/>
          <w:b/>
          <w:bCs/>
          <w:sz w:val="50"/>
          <w:szCs w:val="50"/>
        </w:rPr>
      </w:pPr>
    </w:p>
    <w:p>
      <w:pPr>
        <w:pStyle w:val="BodyText"/>
        <w:spacing w:line="357" w:lineRule="auto" w:before="0"/>
        <w:ind w:left="600" w:right="1786" w:firstLine="479"/>
        <w:jc w:val="left"/>
      </w:pPr>
      <w:r>
        <w:rPr>
          <w:spacing w:val="-3"/>
        </w:rPr>
        <w:t>一、载有公司法定代表人、主管会计工作负责人、会计机构负责人签名并盖</w:t>
      </w:r>
      <w:r>
        <w:rPr/>
        <w:t> 章的财务报表。</w:t>
      </w:r>
    </w:p>
    <w:p>
      <w:pPr>
        <w:pStyle w:val="BodyText"/>
        <w:spacing w:line="352" w:lineRule="auto" w:before="36"/>
        <w:ind w:left="1080" w:right="1686"/>
        <w:jc w:val="left"/>
      </w:pPr>
      <w:r>
        <w:rPr/>
        <w:t>二、载有会计师事务所盖章、注册会计师签名并盖章的审计报告原件。 三、报告期内在中国证监会指定网站、报纸上公开披露过的所有公司文件。 四、经公司法定代表人签名的 </w:t>
      </w:r>
      <w:r>
        <w:rPr>
          <w:rFonts w:ascii="Arial" w:hAnsi="Arial" w:cs="Arial" w:eastAsia="Arial" w:hint="default"/>
        </w:rPr>
        <w:t>2011</w:t>
      </w:r>
      <w:r>
        <w:rPr>
          <w:rFonts w:ascii="Arial" w:hAnsi="Arial" w:cs="Arial" w:eastAsia="Arial" w:hint="default"/>
          <w:spacing w:val="-7"/>
        </w:rPr>
        <w:t> </w:t>
      </w:r>
      <w:r>
        <w:rPr/>
        <w:t>年年度报告文本原件。 五、其他相关资料。</w:t>
      </w:r>
    </w:p>
    <w:p>
      <w:pPr>
        <w:pStyle w:val="BodyText"/>
        <w:spacing w:line="240" w:lineRule="auto" w:before="41"/>
        <w:ind w:left="1080" w:right="1790"/>
        <w:jc w:val="left"/>
      </w:pPr>
      <w:r>
        <w:rPr/>
        <w:t>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BodyText"/>
        <w:spacing w:line="357" w:lineRule="auto" w:before="0"/>
        <w:ind w:left="5041" w:right="1779" w:firstLine="26"/>
        <w:jc w:val="left"/>
      </w:pPr>
      <w:r>
        <w:rPr/>
        <w:t>深圳天源迪科信息技术股份有限公司 法定代表人：</w:t>
      </w:r>
    </w:p>
    <w:p>
      <w:pPr>
        <w:pStyle w:val="BodyText"/>
        <w:spacing w:line="240" w:lineRule="auto" w:before="36"/>
        <w:ind w:left="4272" w:right="2941"/>
        <w:jc w:val="center"/>
      </w:pPr>
      <w:r>
        <w:rPr>
          <w:rFonts w:ascii="Arial" w:hAnsi="Arial" w:cs="Arial" w:eastAsia="Arial" w:hint="default"/>
        </w:rPr>
        <w:t>2012</w:t>
      </w:r>
      <w:r>
        <w:rPr>
          <w:rFonts w:ascii="Arial" w:hAnsi="Arial" w:cs="Arial" w:eastAsia="Arial" w:hint="default"/>
          <w:spacing w:val="-6"/>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w:t>
      </w:r>
      <w:r>
        <w:rPr>
          <w:spacing w:val="-61"/>
        </w:rPr>
        <w:t> </w:t>
      </w:r>
      <w:r>
        <w:rPr>
          <w:rFonts w:ascii="Arial" w:hAnsi="Arial" w:cs="Arial" w:eastAsia="Arial" w:hint="default"/>
        </w:rPr>
        <w:t>23</w:t>
      </w:r>
      <w:r>
        <w:rPr>
          <w:rFonts w:ascii="Arial" w:hAnsi="Arial" w:cs="Arial" w:eastAsia="Arial" w:hint="default"/>
          <w:spacing w:val="-7"/>
        </w:rPr>
        <w:t> </w:t>
      </w:r>
      <w:r>
        <w:rPr/>
        <w:t>日</w:t>
      </w:r>
    </w:p>
    <w:sectPr>
      <w:pgSz w:w="11910" w:h="16840"/>
      <w:pgMar w:header="873" w:footer="344" w:top="1320" w:bottom="540" w:left="12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6232" type="#_x0000_t75" stroked="false">
          <v:imagedata r:id="rId1" o:title=""/>
        </v:shape>
      </w:pict>
    </w:r>
    <w:r>
      <w:rPr/>
      <w:pict>
        <v:shape style="position:absolute;margin-left:302.369995pt;margin-top:789.145996pt;width:8.6pt;height:11pt;mso-position-horizontal-relative:page;mso-position-vertical-relative:page;z-index:-1176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800" type="#_x0000_t75" stroked="false">
          <v:imagedata r:id="rId1" o:title=""/>
        </v:shape>
      </w:pict>
    </w:r>
    <w:r>
      <w:rPr/>
      <w:pict>
        <v:shape style="position:absolute;margin-left:301.089996pt;margin-top:789.145996pt;width:11.15pt;height:11pt;mso-position-horizontal-relative:page;mso-position-vertical-relative:page;z-index:-1175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752" type="#_x0000_t75" stroked="false">
          <v:imagedata r:id="rId1" o:title=""/>
        </v:shape>
      </w:pict>
    </w:r>
    <w:r>
      <w:rPr/>
      <w:pict>
        <v:shape style="position:absolute;margin-left:300.089996pt;margin-top:789.145996pt;width:13.25pt;height:11pt;mso-position-horizontal-relative:page;mso-position-vertical-relative:page;z-index:-1175728" type="#_x0000_t202" filled="false" stroked="false">
          <v:textbox inset="0,0,0,0">
            <w:txbxContent>
              <w:p>
                <w:pPr>
                  <w:spacing w:line="203" w:lineRule="exact" w:before="0"/>
                  <w:ind w:left="42"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704" type="#_x0000_t75" stroked="false">
          <v:imagedata r:id="rId1" o:title=""/>
        </v:shape>
      </w:pict>
    </w:r>
    <w:r>
      <w:rPr/>
      <w:pict>
        <v:shape style="position:absolute;margin-left:301.089996pt;margin-top:789.145996pt;width:11.15pt;height:11pt;mso-position-horizontal-relative:page;mso-position-vertical-relative:page;z-index:-1175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656" type="#_x0000_t75" stroked="false">
          <v:imagedata r:id="rId1" o:title=""/>
        </v:shape>
      </w:pict>
    </w:r>
    <w:r>
      <w:rPr/>
      <w:pict>
        <v:shape style="position:absolute;margin-left:300.089996pt;margin-top:789.145996pt;width:13.15pt;height:11pt;mso-position-horizontal-relative:page;mso-position-vertical-relative:page;z-index:-1175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608" type="#_x0000_t75" stroked="false">
          <v:imagedata r:id="rId1" o:title=""/>
        </v:shape>
      </w:pict>
    </w:r>
    <w:r>
      <w:rPr/>
      <w:pict>
        <v:shape style="position:absolute;margin-left:301.209991pt;margin-top:789.145996pt;width:10.9pt;height:11pt;mso-position-horizontal-relative:page;mso-position-vertical-relative:page;z-index:-1175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pacing w:val="-3"/>
                    <w:sz w:val="18"/>
                  </w:rPr>
                  <w:t>70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560" type="#_x0000_t75" stroked="false">
          <v:imagedata r:id="rId1" o:title=""/>
        </v:shape>
      </w:pict>
    </w:r>
    <w:r>
      <w:rPr/>
      <w:pict>
        <v:shape style="position:absolute;margin-left:300.089996pt;margin-top:789.145996pt;width:13.4pt;height:11pt;mso-position-horizontal-relative:page;mso-position-vertical-relative:page;z-index:-1175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512" type="#_x0000_t75" stroked="false">
          <v:imagedata r:id="rId1" o:title=""/>
        </v:shape>
      </w:pict>
    </w:r>
    <w:r>
      <w:rPr/>
      <w:pict>
        <v:shape style="position:absolute;margin-left:301.089996pt;margin-top:789.145996pt;width:11.15pt;height:11pt;mso-position-horizontal-relative:page;mso-position-vertical-relative:page;z-index:-1175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464" type="#_x0000_t75" stroked="false">
          <v:imagedata r:id="rId1" o:title=""/>
        </v:shape>
      </w:pict>
    </w:r>
    <w:r>
      <w:rPr/>
      <w:pict>
        <v:shape style="position:absolute;margin-left:300.089996pt;margin-top:786.049988pt;width:13.25pt;height:14.1pt;mso-position-horizontal-relative:page;mso-position-vertical-relative:page;z-index:-1175440" type="#_x0000_t202" filled="false" stroked="false">
          <v:textbox inset="0,0,0,0">
            <w:txbxContent>
              <w:p>
                <w:pPr>
                  <w:spacing w:before="45"/>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799805pt;width:414.7pt;height:27.2pt;mso-position-horizontal-relative:page;mso-position-vertical-relative:page;z-index:-1175416" type="#_x0000_t75" stroked="false">
          <v:imagedata r:id="rId1" o:title=""/>
        </v:shape>
      </w:pict>
    </w:r>
    <w:r>
      <w:rPr/>
      <w:pict>
        <v:shape style="position:absolute;margin-left:301.209991pt;margin-top:786.169983pt;width:11.15pt;height:11pt;mso-position-horizontal-relative:page;mso-position-vertical-relative:page;z-index:-1175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799805pt;width:414.7pt;height:27.2pt;mso-position-horizontal-relative:page;mso-position-vertical-relative:page;z-index:-1175368" type="#_x0000_t75" stroked="false">
          <v:imagedata r:id="rId1" o:title=""/>
        </v:shape>
      </w:pict>
    </w:r>
    <w:r>
      <w:rPr/>
      <w:pict>
        <v:shape style="position:absolute;margin-left:300.209991pt;margin-top:786.169983pt;width:13.15pt;height:11pt;mso-position-horizontal-relative:page;mso-position-vertical-relative:page;z-index:-1175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6184" type="#_x0000_t75" stroked="false">
          <v:imagedata r:id="rId1" o:title=""/>
        </v:shape>
      </w:pict>
    </w:r>
    <w:r>
      <w:rPr/>
      <w:pict>
        <v:shape style="position:absolute;margin-left:301.089996pt;margin-top:789.145996pt;width:11.15pt;height:11pt;mso-position-horizontal-relative:page;mso-position-vertical-relative:page;z-index:-1176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25pt;margin-top:568.149841pt;width:414.7pt;height:27.170154pt;mso-position-horizontal-relative:page;mso-position-vertical-relative:page;z-index:-1175272" type="#_x0000_t75" stroked="false">
          <v:imagedata r:id="rId1" o:title=""/>
        </v:shape>
      </w:pict>
    </w:r>
    <w:r>
      <w:rPr/>
      <w:pict>
        <v:shape style="position:absolute;margin-left:423.470001pt;margin-top:539.666016pt;width:13.15pt;height:11pt;mso-position-horizontal-relative:page;mso-position-vertical-relative:page;z-index:-1175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95</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25pt;margin-top:568.149841pt;width:414.7pt;height:27.170154pt;mso-position-horizontal-relative:page;mso-position-vertical-relative:page;z-index:-1175224" type="#_x0000_t75" stroked="false">
          <v:imagedata r:id="rId1" o:title=""/>
        </v:shape>
      </w:pict>
    </w:r>
    <w:r>
      <w:rPr/>
      <w:pict>
        <v:shape style="position:absolute;margin-left:422.190002pt;margin-top:539.666016pt;width:15.7pt;height:11pt;mso-position-horizontal-relative:page;mso-position-vertical-relative:page;z-index:-1175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25pt;margin-top:568.149841pt;width:414.7pt;height:27.170154pt;mso-position-horizontal-relative:page;mso-position-vertical-relative:page;z-index:-1175176" type="#_x0000_t75" stroked="false">
          <v:imagedata r:id="rId1" o:title=""/>
        </v:shape>
      </w:pict>
    </w:r>
    <w:r>
      <w:rPr/>
      <w:pict>
        <v:shape style="position:absolute;margin-left:421.190002pt;margin-top:539.666016pt;width:17.7pt;height:11pt;mso-position-horizontal-relative:page;mso-position-vertical-relative:page;z-index:-1175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799805pt;width:414.7pt;height:27.2pt;mso-position-horizontal-relative:page;mso-position-vertical-relative:page;z-index:-1175128" type="#_x0000_t75" stroked="false">
          <v:imagedata r:id="rId1" o:titl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5032" type="#_x0000_t75" stroked="false">
          <v:imagedata r:id="rId1" o:titl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5008" type="#_x0000_t75" stroked="false">
          <v:imagedata r:id="rId1" o:titl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984" type="#_x0000_t75" stroked="false">
          <v:imagedata r:id="rId1" o:titl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960" type="#_x0000_t75" stroked="false">
          <v:imagedata r:id="rId1" o:titl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936" type="#_x0000_t75" stroked="false">
          <v:imagedata r:id="rId1" o:titl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912" type="#_x0000_t75" stroked="fals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6136" type="#_x0000_t75" stroked="false">
          <v:imagedata r:id="rId1" o:title=""/>
        </v:shape>
      </w:pict>
    </w:r>
    <w:r>
      <w:rPr/>
      <w:pict>
        <v:shape style="position:absolute;margin-left:300.089996pt;margin-top:789.145996pt;width:13.15pt;height:11pt;mso-position-horizontal-relative:page;mso-position-vertical-relative:page;z-index:-1176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888" type="#_x0000_t75" stroked="false">
          <v:imagedata r:id="rId1" o:titl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864" type="#_x0000_t75" stroked="false">
          <v:imagedata r:id="rId1" o:titl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840" type="#_x0000_t75" stroked="false">
          <v:imagedata r:id="rId1" o:titl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816" type="#_x0000_t75" stroked="false">
          <v:imagedata r:id="rId1" o:titl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792" type="#_x0000_t75" stroked="false">
          <v:imagedata r:id="rId1" o:titl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1174768"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6088" type="#_x0000_t75" stroked="false">
          <v:imagedata r:id="rId1" o:title=""/>
        </v:shape>
      </w:pict>
    </w:r>
    <w:r>
      <w:rPr/>
      <w:pict>
        <v:shape style="position:absolute;margin-left:301.089996pt;margin-top:789.145996pt;width:11.15pt;height:11pt;mso-position-horizontal-relative:page;mso-position-vertical-relative:page;z-index:-1176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6040" type="#_x0000_t75" stroked="false">
          <v:imagedata r:id="rId1" o:title=""/>
        </v:shape>
      </w:pict>
    </w:r>
    <w:r>
      <w:rPr/>
      <w:pict>
        <v:shape style="position:absolute;margin-left:300.089996pt;margin-top:789.145996pt;width:13.25pt;height:11pt;mso-position-horizontal-relative:page;mso-position-vertical-relative:page;z-index:-1176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992" type="#_x0000_t75" stroked="false">
          <v:imagedata r:id="rId1" o:title=""/>
        </v:shape>
      </w:pict>
    </w:r>
    <w:r>
      <w:rPr/>
      <w:pict>
        <v:shape style="position:absolute;margin-left:301.089996pt;margin-top:789.145996pt;width:11.15pt;height:11pt;mso-position-horizontal-relative:page;mso-position-vertical-relative:page;z-index:-1175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944" type="#_x0000_t75" stroked="false">
          <v:imagedata r:id="rId1" o:title=""/>
        </v:shape>
      </w:pict>
    </w:r>
    <w:r>
      <w:rPr/>
      <w:pict>
        <v:shape style="position:absolute;margin-left:300.089996pt;margin-top:789.145996pt;width:13.15pt;height:11pt;mso-position-horizontal-relative:page;mso-position-vertical-relative:page;z-index:-1175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896" type="#_x0000_t75" stroked="false">
          <v:imagedata r:id="rId1" o:title=""/>
        </v:shape>
      </w:pict>
    </w:r>
    <w:r>
      <w:rPr/>
      <w:pict>
        <v:shape style="position:absolute;margin-left:301.089996pt;margin-top:789.145996pt;width:11.15pt;height:11pt;mso-position-horizontal-relative:page;mso-position-vertical-relative:page;z-index:-1175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1175848" type="#_x0000_t75" stroked="false">
          <v:imagedata r:id="rId1" o:title=""/>
        </v:shape>
      </w:pict>
    </w:r>
    <w:r>
      <w:rPr/>
      <w:pict>
        <v:shape style="position:absolute;margin-left:300.089996pt;margin-top:789.145996pt;width:13.15pt;height:11pt;mso-position-horizontal-relative:page;mso-position-vertical-relative:page;z-index:-1175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1176304"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903999pt;margin-top:42.865608pt;width:146pt;height:11pt;mso-position-horizontal-relative:page;mso-position-vertical-relative:page;z-index:-1176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xbxContent>
          </v:textbox>
          <w10:wrap type="none"/>
        </v:shape>
      </w:pict>
    </w:r>
    <w:r>
      <w:rPr/>
      <w:pict>
        <v:shape style="position:absolute;margin-left:440.100006pt;margin-top:42.865608pt;width:66.6pt;height:12pt;mso-position-horizontal-relative:page;mso-position-vertical-relative:page;z-index:-1176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5"/>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9.5pt;margin-top:47.065632pt;width:146pt;height:11pt;mso-position-horizontal-relative:page;mso-position-vertical-relative:page;z-index:-1175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xbxContent>
          </v:textbox>
          <w10:wrap type="none"/>
        </v:shape>
      </w:pict>
    </w:r>
    <w:r>
      <w:rPr/>
      <w:pict>
        <v:shape style="position:absolute;margin-left:565.229980pt;margin-top:47.065632pt;width:67.4pt;height:12pt;mso-position-horizontal-relative:page;mso-position-vertical-relative:page;z-index:-1175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75pt;margin-top:43.649982pt;width:441.5pt;height:22.6pt;mso-position-horizontal-relative:page;mso-position-vertical-relative:page;z-index:-1175104" coordorigin="1315,873" coordsize="8830,452">
          <v:group style="position:absolute;left:1772;top:1111;width:8366;height:2" coordorigin="1772,1111" coordsize="8366,2">
            <v:shape style="position:absolute;left:1772;top:1111;width:8366;height:2" coordorigin="1772,1111" coordsize="8366,0" path="m1772,1111l10137,1111e" filled="false" stroked="true" strokeweight=".72pt" strokecolor="#000000">
              <v:path arrowok="t"/>
            </v:shape>
            <v:shape style="position:absolute;left:1315;top:873;width:455;height:452" type="#_x0000_t75" stroked="false">
              <v:imagedata r:id="rId1" o:title=""/>
            </v:shape>
          </v:group>
          <w10:wrap type="none"/>
        </v:group>
      </w:pict>
    </w:r>
    <w:r>
      <w:rPr/>
      <w:pict>
        <v:shape style="position:absolute;margin-left:89.024002pt;margin-top:42.865608pt;width:146.050pt;height:11pt;mso-position-horizontal-relative:page;mso-position-vertical-relative:page;z-index:-1175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xbxContent>
          </v:textbox>
          <w10:wrap type="none"/>
        </v:shape>
      </w:pict>
    </w:r>
    <w:r>
      <w:rPr/>
      <w:pict>
        <v:shape style="position:absolute;margin-left:435.75pt;margin-top:42.865608pt;width:67.45pt;height:12pt;mso-position-horizontal-relative:page;mso-position-vertical-relative:page;z-index:-1175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618"/>
    </w:pPr>
    <w:rPr>
      <w:rFonts w:ascii="宋体" w:hAnsi="宋体" w:eastAsia="宋体"/>
      <w:sz w:val="24"/>
      <w:szCs w:val="24"/>
    </w:rPr>
  </w:style>
  <w:style w:styleId="BodyText" w:type="paragraph">
    <w:name w:val="Body Text"/>
    <w:basedOn w:val="Normal"/>
    <w:uiPriority w:val="1"/>
    <w:qFormat/>
    <w:pPr>
      <w:spacing w:before="137"/>
      <w:ind w:left="138"/>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ind w:left="13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mailto:v-mailbox@tydic.com" TargetMode="External"/><Relationship Id="rId14" Type="http://schemas.openxmlformats.org/officeDocument/2006/relationships/hyperlink" Target="mailto:zhengyu1@tydic.com"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http://www.tydic.com/" TargetMode="External"/><Relationship Id="rId23" Type="http://schemas.openxmlformats.org/officeDocument/2006/relationships/hyperlink" Target="http://www.cninfo.com.cn/" TargetMode="External"/><Relationship Id="rId24" Type="http://schemas.openxmlformats.org/officeDocument/2006/relationships/hyperlink" Target="http://www.cs.com.cn/" TargetMode="External"/><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www.cnstock.com/" TargetMode="External"/><Relationship Id="rId29" Type="http://schemas.openxmlformats.org/officeDocument/2006/relationships/hyperlink" Target="http://www.secutimes.com/" TargetMode="External"/><Relationship Id="rId30" Type="http://schemas.openxmlformats.org/officeDocument/2006/relationships/hyperlink" Target="http://www.ccstock.cn/" TargetMode="External"/><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footer" Target="footer2.xml"/><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footer" Target="footer3.xml"/><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image" Target="media/image86.png"/><Relationship Id="rId102" Type="http://schemas.openxmlformats.org/officeDocument/2006/relationships/image" Target="media/image87.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101.png"/><Relationship Id="rId117" Type="http://schemas.openxmlformats.org/officeDocument/2006/relationships/image" Target="media/image102.png"/><Relationship Id="rId118" Type="http://schemas.openxmlformats.org/officeDocument/2006/relationships/image" Target="media/image103.png"/><Relationship Id="rId119" Type="http://schemas.openxmlformats.org/officeDocument/2006/relationships/image" Target="media/image104.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7.png"/><Relationship Id="rId123" Type="http://schemas.openxmlformats.org/officeDocument/2006/relationships/image" Target="media/image108.png"/><Relationship Id="rId124" Type="http://schemas.openxmlformats.org/officeDocument/2006/relationships/image" Target="media/image109.png"/><Relationship Id="rId125" Type="http://schemas.openxmlformats.org/officeDocument/2006/relationships/image" Target="media/image110.png"/><Relationship Id="rId126" Type="http://schemas.openxmlformats.org/officeDocument/2006/relationships/image" Target="media/image111.png"/><Relationship Id="rId127" Type="http://schemas.openxmlformats.org/officeDocument/2006/relationships/image" Target="media/image112.png"/><Relationship Id="rId128" Type="http://schemas.openxmlformats.org/officeDocument/2006/relationships/image" Target="media/image113.png"/><Relationship Id="rId129" Type="http://schemas.openxmlformats.org/officeDocument/2006/relationships/image" Target="media/image114.png"/><Relationship Id="rId130" Type="http://schemas.openxmlformats.org/officeDocument/2006/relationships/image" Target="media/image115.png"/><Relationship Id="rId131" Type="http://schemas.openxmlformats.org/officeDocument/2006/relationships/image" Target="media/image116.png"/><Relationship Id="rId132" Type="http://schemas.openxmlformats.org/officeDocument/2006/relationships/image" Target="media/image117.png"/><Relationship Id="rId133" Type="http://schemas.openxmlformats.org/officeDocument/2006/relationships/image" Target="media/image118.png"/><Relationship Id="rId134" Type="http://schemas.openxmlformats.org/officeDocument/2006/relationships/image" Target="media/image119.png"/><Relationship Id="rId135" Type="http://schemas.openxmlformats.org/officeDocument/2006/relationships/image" Target="media/image120.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23.png"/><Relationship Id="rId139" Type="http://schemas.openxmlformats.org/officeDocument/2006/relationships/image" Target="media/image124.png"/><Relationship Id="rId140" Type="http://schemas.openxmlformats.org/officeDocument/2006/relationships/image" Target="media/image125.png"/><Relationship Id="rId141" Type="http://schemas.openxmlformats.org/officeDocument/2006/relationships/image" Target="media/image126.png"/><Relationship Id="rId142" Type="http://schemas.openxmlformats.org/officeDocument/2006/relationships/image" Target="media/image127.png"/><Relationship Id="rId143" Type="http://schemas.openxmlformats.org/officeDocument/2006/relationships/image" Target="media/image128.png"/><Relationship Id="rId144" Type="http://schemas.openxmlformats.org/officeDocument/2006/relationships/image" Target="media/image129.png"/><Relationship Id="rId145" Type="http://schemas.openxmlformats.org/officeDocument/2006/relationships/image" Target="media/image130.png"/><Relationship Id="rId146" Type="http://schemas.openxmlformats.org/officeDocument/2006/relationships/image" Target="media/image131.png"/><Relationship Id="rId147" Type="http://schemas.openxmlformats.org/officeDocument/2006/relationships/image" Target="media/image132.png"/><Relationship Id="rId148" Type="http://schemas.openxmlformats.org/officeDocument/2006/relationships/image" Target="media/image133.png"/><Relationship Id="rId149" Type="http://schemas.openxmlformats.org/officeDocument/2006/relationships/image" Target="media/image134.png"/><Relationship Id="rId150" Type="http://schemas.openxmlformats.org/officeDocument/2006/relationships/image" Target="media/image135.png"/><Relationship Id="rId151" Type="http://schemas.openxmlformats.org/officeDocument/2006/relationships/image" Target="media/image136.png"/><Relationship Id="rId152" Type="http://schemas.openxmlformats.org/officeDocument/2006/relationships/image" Target="media/image137.png"/><Relationship Id="rId153" Type="http://schemas.openxmlformats.org/officeDocument/2006/relationships/image" Target="media/image138.png"/><Relationship Id="rId154" Type="http://schemas.openxmlformats.org/officeDocument/2006/relationships/image" Target="media/image139.png"/><Relationship Id="rId155" Type="http://schemas.openxmlformats.org/officeDocument/2006/relationships/image" Target="media/image140.png"/><Relationship Id="rId156" Type="http://schemas.openxmlformats.org/officeDocument/2006/relationships/image" Target="media/image141.png"/><Relationship Id="rId157" Type="http://schemas.openxmlformats.org/officeDocument/2006/relationships/image" Target="media/image142.png"/><Relationship Id="rId158" Type="http://schemas.openxmlformats.org/officeDocument/2006/relationships/image" Target="media/image143.png"/><Relationship Id="rId159" Type="http://schemas.openxmlformats.org/officeDocument/2006/relationships/image" Target="media/image144.png"/><Relationship Id="rId160" Type="http://schemas.openxmlformats.org/officeDocument/2006/relationships/image" Target="media/image145.png"/><Relationship Id="rId161" Type="http://schemas.openxmlformats.org/officeDocument/2006/relationships/image" Target="media/image146.png"/><Relationship Id="rId162" Type="http://schemas.openxmlformats.org/officeDocument/2006/relationships/image" Target="media/image147.png"/><Relationship Id="rId163" Type="http://schemas.openxmlformats.org/officeDocument/2006/relationships/image" Target="media/image148.png"/><Relationship Id="rId164" Type="http://schemas.openxmlformats.org/officeDocument/2006/relationships/image" Target="media/image149.png"/><Relationship Id="rId165" Type="http://schemas.openxmlformats.org/officeDocument/2006/relationships/image" Target="media/image150.png"/><Relationship Id="rId166" Type="http://schemas.openxmlformats.org/officeDocument/2006/relationships/image" Target="media/image151.png"/><Relationship Id="rId167" Type="http://schemas.openxmlformats.org/officeDocument/2006/relationships/image" Target="media/image152.png"/><Relationship Id="rId168" Type="http://schemas.openxmlformats.org/officeDocument/2006/relationships/image" Target="media/image153.png"/><Relationship Id="rId169" Type="http://schemas.openxmlformats.org/officeDocument/2006/relationships/image" Target="media/image154.png"/><Relationship Id="rId170" Type="http://schemas.openxmlformats.org/officeDocument/2006/relationships/image" Target="media/image155.png"/><Relationship Id="rId171" Type="http://schemas.openxmlformats.org/officeDocument/2006/relationships/image" Target="media/image156.png"/><Relationship Id="rId172" Type="http://schemas.openxmlformats.org/officeDocument/2006/relationships/image" Target="media/image157.png"/><Relationship Id="rId173" Type="http://schemas.openxmlformats.org/officeDocument/2006/relationships/image" Target="media/image158.png"/><Relationship Id="rId174" Type="http://schemas.openxmlformats.org/officeDocument/2006/relationships/image" Target="media/image159.png"/><Relationship Id="rId175" Type="http://schemas.openxmlformats.org/officeDocument/2006/relationships/image" Target="media/image160.png"/><Relationship Id="rId176" Type="http://schemas.openxmlformats.org/officeDocument/2006/relationships/image" Target="media/image161.png"/><Relationship Id="rId177" Type="http://schemas.openxmlformats.org/officeDocument/2006/relationships/image" Target="media/image162.png"/><Relationship Id="rId178" Type="http://schemas.openxmlformats.org/officeDocument/2006/relationships/image" Target="media/image163.png"/><Relationship Id="rId179" Type="http://schemas.openxmlformats.org/officeDocument/2006/relationships/image" Target="media/image164.png"/><Relationship Id="rId180" Type="http://schemas.openxmlformats.org/officeDocument/2006/relationships/image" Target="media/image165.png"/><Relationship Id="rId181" Type="http://schemas.openxmlformats.org/officeDocument/2006/relationships/image" Target="media/image166.png"/><Relationship Id="rId182" Type="http://schemas.openxmlformats.org/officeDocument/2006/relationships/image" Target="media/image167.png"/><Relationship Id="rId183" Type="http://schemas.openxmlformats.org/officeDocument/2006/relationships/image" Target="media/image168.png"/><Relationship Id="rId184" Type="http://schemas.openxmlformats.org/officeDocument/2006/relationships/image" Target="media/image169.png"/><Relationship Id="rId185" Type="http://schemas.openxmlformats.org/officeDocument/2006/relationships/image" Target="media/image170.png"/><Relationship Id="rId186" Type="http://schemas.openxmlformats.org/officeDocument/2006/relationships/image" Target="media/image171.png"/><Relationship Id="rId187" Type="http://schemas.openxmlformats.org/officeDocument/2006/relationships/image" Target="media/image172.png"/><Relationship Id="rId188" Type="http://schemas.openxmlformats.org/officeDocument/2006/relationships/image" Target="media/image173.png"/><Relationship Id="rId189" Type="http://schemas.openxmlformats.org/officeDocument/2006/relationships/image" Target="media/image174.png"/><Relationship Id="rId190" Type="http://schemas.openxmlformats.org/officeDocument/2006/relationships/image" Target="media/image175.png"/><Relationship Id="rId191" Type="http://schemas.openxmlformats.org/officeDocument/2006/relationships/image" Target="media/image176.png"/><Relationship Id="rId192" Type="http://schemas.openxmlformats.org/officeDocument/2006/relationships/image" Target="media/image177.png"/><Relationship Id="rId193" Type="http://schemas.openxmlformats.org/officeDocument/2006/relationships/image" Target="media/image178.png"/><Relationship Id="rId194" Type="http://schemas.openxmlformats.org/officeDocument/2006/relationships/image" Target="media/image179.png"/><Relationship Id="rId195" Type="http://schemas.openxmlformats.org/officeDocument/2006/relationships/image" Target="media/image180.png"/><Relationship Id="rId196" Type="http://schemas.openxmlformats.org/officeDocument/2006/relationships/image" Target="media/image181.png"/><Relationship Id="rId197" Type="http://schemas.openxmlformats.org/officeDocument/2006/relationships/image" Target="media/image182.png"/><Relationship Id="rId198" Type="http://schemas.openxmlformats.org/officeDocument/2006/relationships/image" Target="media/image183.png"/><Relationship Id="rId199" Type="http://schemas.openxmlformats.org/officeDocument/2006/relationships/image" Target="media/image184.png"/><Relationship Id="rId200" Type="http://schemas.openxmlformats.org/officeDocument/2006/relationships/image" Target="media/image185.png"/><Relationship Id="rId201" Type="http://schemas.openxmlformats.org/officeDocument/2006/relationships/image" Target="media/image186.png"/><Relationship Id="rId202" Type="http://schemas.openxmlformats.org/officeDocument/2006/relationships/image" Target="media/image187.png"/><Relationship Id="rId203" Type="http://schemas.openxmlformats.org/officeDocument/2006/relationships/image" Target="media/image188.png"/><Relationship Id="rId204" Type="http://schemas.openxmlformats.org/officeDocument/2006/relationships/image" Target="media/image189.png"/><Relationship Id="rId205" Type="http://schemas.openxmlformats.org/officeDocument/2006/relationships/image" Target="media/image190.png"/><Relationship Id="rId206" Type="http://schemas.openxmlformats.org/officeDocument/2006/relationships/image" Target="media/image191.png"/><Relationship Id="rId207" Type="http://schemas.openxmlformats.org/officeDocument/2006/relationships/image" Target="media/image192.png"/><Relationship Id="rId208" Type="http://schemas.openxmlformats.org/officeDocument/2006/relationships/image" Target="media/image193.png"/><Relationship Id="rId209" Type="http://schemas.openxmlformats.org/officeDocument/2006/relationships/image" Target="media/image194.png"/><Relationship Id="rId210" Type="http://schemas.openxmlformats.org/officeDocument/2006/relationships/image" Target="media/image195.png"/><Relationship Id="rId211" Type="http://schemas.openxmlformats.org/officeDocument/2006/relationships/image" Target="media/image196.png"/><Relationship Id="rId212" Type="http://schemas.openxmlformats.org/officeDocument/2006/relationships/image" Target="media/image197.png"/><Relationship Id="rId213" Type="http://schemas.openxmlformats.org/officeDocument/2006/relationships/image" Target="media/image198.png"/><Relationship Id="rId214" Type="http://schemas.openxmlformats.org/officeDocument/2006/relationships/image" Target="media/image199.png"/><Relationship Id="rId215" Type="http://schemas.openxmlformats.org/officeDocument/2006/relationships/image" Target="media/image200.png"/><Relationship Id="rId216" Type="http://schemas.openxmlformats.org/officeDocument/2006/relationships/image" Target="media/image201.png"/><Relationship Id="rId217" Type="http://schemas.openxmlformats.org/officeDocument/2006/relationships/image" Target="media/image202.png"/><Relationship Id="rId218" Type="http://schemas.openxmlformats.org/officeDocument/2006/relationships/image" Target="media/image203.png"/><Relationship Id="rId219" Type="http://schemas.openxmlformats.org/officeDocument/2006/relationships/image" Target="media/image204.png"/><Relationship Id="rId220" Type="http://schemas.openxmlformats.org/officeDocument/2006/relationships/image" Target="media/image205.png"/><Relationship Id="rId221" Type="http://schemas.openxmlformats.org/officeDocument/2006/relationships/image" Target="media/image206.png"/><Relationship Id="rId222" Type="http://schemas.openxmlformats.org/officeDocument/2006/relationships/image" Target="media/image207.png"/><Relationship Id="rId223" Type="http://schemas.openxmlformats.org/officeDocument/2006/relationships/image" Target="media/image208.png"/><Relationship Id="rId224" Type="http://schemas.openxmlformats.org/officeDocument/2006/relationships/image" Target="media/image209.png"/><Relationship Id="rId225" Type="http://schemas.openxmlformats.org/officeDocument/2006/relationships/image" Target="media/image210.png"/><Relationship Id="rId226" Type="http://schemas.openxmlformats.org/officeDocument/2006/relationships/image" Target="media/image211.png"/><Relationship Id="rId227" Type="http://schemas.openxmlformats.org/officeDocument/2006/relationships/image" Target="media/image212.png"/><Relationship Id="rId228" Type="http://schemas.openxmlformats.org/officeDocument/2006/relationships/image" Target="media/image213.png"/><Relationship Id="rId229" Type="http://schemas.openxmlformats.org/officeDocument/2006/relationships/image" Target="media/image214.png"/><Relationship Id="rId230" Type="http://schemas.openxmlformats.org/officeDocument/2006/relationships/image" Target="media/image215.png"/><Relationship Id="rId231" Type="http://schemas.openxmlformats.org/officeDocument/2006/relationships/image" Target="media/image216.png"/><Relationship Id="rId232" Type="http://schemas.openxmlformats.org/officeDocument/2006/relationships/image" Target="media/image217.png"/><Relationship Id="rId233" Type="http://schemas.openxmlformats.org/officeDocument/2006/relationships/image" Target="media/image218.png"/><Relationship Id="rId234" Type="http://schemas.openxmlformats.org/officeDocument/2006/relationships/footer" Target="footer4.xml"/><Relationship Id="rId235" Type="http://schemas.openxmlformats.org/officeDocument/2006/relationships/image" Target="media/image219.png"/><Relationship Id="rId236" Type="http://schemas.openxmlformats.org/officeDocument/2006/relationships/image" Target="media/image220.png"/><Relationship Id="rId237" Type="http://schemas.openxmlformats.org/officeDocument/2006/relationships/image" Target="media/image221.png"/><Relationship Id="rId238" Type="http://schemas.openxmlformats.org/officeDocument/2006/relationships/image" Target="media/image222.png"/><Relationship Id="rId239" Type="http://schemas.openxmlformats.org/officeDocument/2006/relationships/image" Target="media/image223.png"/><Relationship Id="rId240" Type="http://schemas.openxmlformats.org/officeDocument/2006/relationships/image" Target="media/image224.png"/><Relationship Id="rId241" Type="http://schemas.openxmlformats.org/officeDocument/2006/relationships/image" Target="media/image225.png"/><Relationship Id="rId242" Type="http://schemas.openxmlformats.org/officeDocument/2006/relationships/image" Target="media/image226.png"/><Relationship Id="rId243" Type="http://schemas.openxmlformats.org/officeDocument/2006/relationships/image" Target="media/image227.png"/><Relationship Id="rId244" Type="http://schemas.openxmlformats.org/officeDocument/2006/relationships/image" Target="media/image228.png"/><Relationship Id="rId245" Type="http://schemas.openxmlformats.org/officeDocument/2006/relationships/image" Target="media/image229.png"/><Relationship Id="rId246" Type="http://schemas.openxmlformats.org/officeDocument/2006/relationships/image" Target="media/image230.png"/><Relationship Id="rId247" Type="http://schemas.openxmlformats.org/officeDocument/2006/relationships/image" Target="media/image231.png"/><Relationship Id="rId248" Type="http://schemas.openxmlformats.org/officeDocument/2006/relationships/image" Target="media/image232.png"/><Relationship Id="rId249" Type="http://schemas.openxmlformats.org/officeDocument/2006/relationships/footer" Target="footer5.xml"/><Relationship Id="rId250" Type="http://schemas.openxmlformats.org/officeDocument/2006/relationships/image" Target="media/image233.png"/><Relationship Id="rId251" Type="http://schemas.openxmlformats.org/officeDocument/2006/relationships/image" Target="media/image234.png"/><Relationship Id="rId252" Type="http://schemas.openxmlformats.org/officeDocument/2006/relationships/image" Target="media/image235.png"/><Relationship Id="rId253" Type="http://schemas.openxmlformats.org/officeDocument/2006/relationships/image" Target="media/image236.png"/><Relationship Id="rId254" Type="http://schemas.openxmlformats.org/officeDocument/2006/relationships/image" Target="media/image237.png"/><Relationship Id="rId255" Type="http://schemas.openxmlformats.org/officeDocument/2006/relationships/image" Target="media/image238.png"/><Relationship Id="rId256" Type="http://schemas.openxmlformats.org/officeDocument/2006/relationships/image" Target="media/image239.png"/><Relationship Id="rId257" Type="http://schemas.openxmlformats.org/officeDocument/2006/relationships/image" Target="media/image240.png"/><Relationship Id="rId258" Type="http://schemas.openxmlformats.org/officeDocument/2006/relationships/image" Target="media/image241.png"/><Relationship Id="rId259" Type="http://schemas.openxmlformats.org/officeDocument/2006/relationships/image" Target="media/image242.png"/><Relationship Id="rId260" Type="http://schemas.openxmlformats.org/officeDocument/2006/relationships/image" Target="media/image243.png"/><Relationship Id="rId261" Type="http://schemas.openxmlformats.org/officeDocument/2006/relationships/image" Target="media/image244.png"/><Relationship Id="rId262" Type="http://schemas.openxmlformats.org/officeDocument/2006/relationships/image" Target="media/image245.png"/><Relationship Id="rId263" Type="http://schemas.openxmlformats.org/officeDocument/2006/relationships/image" Target="media/image246.jpeg"/><Relationship Id="rId264" Type="http://schemas.openxmlformats.org/officeDocument/2006/relationships/image" Target="media/image247.png"/><Relationship Id="rId265" Type="http://schemas.openxmlformats.org/officeDocument/2006/relationships/image" Target="media/image248.png"/><Relationship Id="rId266" Type="http://schemas.openxmlformats.org/officeDocument/2006/relationships/image" Target="media/image249.png"/><Relationship Id="rId267" Type="http://schemas.openxmlformats.org/officeDocument/2006/relationships/image" Target="media/image250.png"/><Relationship Id="rId268" Type="http://schemas.openxmlformats.org/officeDocument/2006/relationships/image" Target="media/image251.png"/><Relationship Id="rId269" Type="http://schemas.openxmlformats.org/officeDocument/2006/relationships/image" Target="media/image252.png"/><Relationship Id="rId270" Type="http://schemas.openxmlformats.org/officeDocument/2006/relationships/image" Target="media/image253.png"/><Relationship Id="rId271" Type="http://schemas.openxmlformats.org/officeDocument/2006/relationships/image" Target="media/image254.png"/><Relationship Id="rId272" Type="http://schemas.openxmlformats.org/officeDocument/2006/relationships/image" Target="media/image255.png"/><Relationship Id="rId273" Type="http://schemas.openxmlformats.org/officeDocument/2006/relationships/image" Target="media/image256.png"/><Relationship Id="rId274" Type="http://schemas.openxmlformats.org/officeDocument/2006/relationships/image" Target="media/image257.png"/><Relationship Id="rId275" Type="http://schemas.openxmlformats.org/officeDocument/2006/relationships/image" Target="media/image258.png"/><Relationship Id="rId276" Type="http://schemas.openxmlformats.org/officeDocument/2006/relationships/image" Target="media/image259.png"/><Relationship Id="rId277" Type="http://schemas.openxmlformats.org/officeDocument/2006/relationships/image" Target="media/image260.png"/><Relationship Id="rId278" Type="http://schemas.openxmlformats.org/officeDocument/2006/relationships/image" Target="media/image261.png"/><Relationship Id="rId279" Type="http://schemas.openxmlformats.org/officeDocument/2006/relationships/image" Target="media/image262.png"/><Relationship Id="rId280" Type="http://schemas.openxmlformats.org/officeDocument/2006/relationships/image" Target="media/image263.png"/><Relationship Id="rId281" Type="http://schemas.openxmlformats.org/officeDocument/2006/relationships/image" Target="media/image264.png"/><Relationship Id="rId282" Type="http://schemas.openxmlformats.org/officeDocument/2006/relationships/image" Target="media/image265.png"/><Relationship Id="rId283" Type="http://schemas.openxmlformats.org/officeDocument/2006/relationships/image" Target="media/image266.png"/><Relationship Id="rId284" Type="http://schemas.openxmlformats.org/officeDocument/2006/relationships/image" Target="media/image267.png"/><Relationship Id="rId285" Type="http://schemas.openxmlformats.org/officeDocument/2006/relationships/image" Target="media/image268.png"/><Relationship Id="rId286" Type="http://schemas.openxmlformats.org/officeDocument/2006/relationships/image" Target="media/image269.png"/><Relationship Id="rId287" Type="http://schemas.openxmlformats.org/officeDocument/2006/relationships/image" Target="media/image270.png"/><Relationship Id="rId288" Type="http://schemas.openxmlformats.org/officeDocument/2006/relationships/image" Target="media/image271.png"/><Relationship Id="rId289" Type="http://schemas.openxmlformats.org/officeDocument/2006/relationships/image" Target="media/image272.png"/><Relationship Id="rId290" Type="http://schemas.openxmlformats.org/officeDocument/2006/relationships/image" Target="media/image273.png"/><Relationship Id="rId291" Type="http://schemas.openxmlformats.org/officeDocument/2006/relationships/image" Target="media/image274.png"/><Relationship Id="rId292" Type="http://schemas.openxmlformats.org/officeDocument/2006/relationships/image" Target="media/image275.png"/><Relationship Id="rId293" Type="http://schemas.openxmlformats.org/officeDocument/2006/relationships/image" Target="media/image276.png"/><Relationship Id="rId294" Type="http://schemas.openxmlformats.org/officeDocument/2006/relationships/image" Target="media/image277.png"/><Relationship Id="rId295" Type="http://schemas.openxmlformats.org/officeDocument/2006/relationships/image" Target="media/image278.png"/><Relationship Id="rId296" Type="http://schemas.openxmlformats.org/officeDocument/2006/relationships/image" Target="media/image279.png"/><Relationship Id="rId297" Type="http://schemas.openxmlformats.org/officeDocument/2006/relationships/image" Target="media/image280.png"/><Relationship Id="rId298" Type="http://schemas.openxmlformats.org/officeDocument/2006/relationships/image" Target="media/image281.png"/><Relationship Id="rId299" Type="http://schemas.openxmlformats.org/officeDocument/2006/relationships/image" Target="media/image282.png"/><Relationship Id="rId300" Type="http://schemas.openxmlformats.org/officeDocument/2006/relationships/image" Target="media/image283.png"/><Relationship Id="rId301" Type="http://schemas.openxmlformats.org/officeDocument/2006/relationships/image" Target="media/image284.png"/><Relationship Id="rId302" Type="http://schemas.openxmlformats.org/officeDocument/2006/relationships/image" Target="media/image285.png"/><Relationship Id="rId303" Type="http://schemas.openxmlformats.org/officeDocument/2006/relationships/image" Target="media/image286.png"/><Relationship Id="rId304" Type="http://schemas.openxmlformats.org/officeDocument/2006/relationships/image" Target="media/image287.png"/><Relationship Id="rId305" Type="http://schemas.openxmlformats.org/officeDocument/2006/relationships/image" Target="media/image288.png"/><Relationship Id="rId306" Type="http://schemas.openxmlformats.org/officeDocument/2006/relationships/image" Target="media/image289.png"/><Relationship Id="rId307" Type="http://schemas.openxmlformats.org/officeDocument/2006/relationships/image" Target="media/image290.png"/><Relationship Id="rId308" Type="http://schemas.openxmlformats.org/officeDocument/2006/relationships/image" Target="media/image291.png"/><Relationship Id="rId309" Type="http://schemas.openxmlformats.org/officeDocument/2006/relationships/image" Target="media/image292.png"/><Relationship Id="rId310" Type="http://schemas.openxmlformats.org/officeDocument/2006/relationships/image" Target="media/image293.png"/><Relationship Id="rId311" Type="http://schemas.openxmlformats.org/officeDocument/2006/relationships/image" Target="media/image294.png"/><Relationship Id="rId312" Type="http://schemas.openxmlformats.org/officeDocument/2006/relationships/image" Target="media/image295.png"/><Relationship Id="rId313" Type="http://schemas.openxmlformats.org/officeDocument/2006/relationships/image" Target="media/image296.png"/><Relationship Id="rId314" Type="http://schemas.openxmlformats.org/officeDocument/2006/relationships/image" Target="media/image297.png"/><Relationship Id="rId315" Type="http://schemas.openxmlformats.org/officeDocument/2006/relationships/image" Target="media/image298.png"/><Relationship Id="rId316" Type="http://schemas.openxmlformats.org/officeDocument/2006/relationships/image" Target="media/image299.png"/><Relationship Id="rId317" Type="http://schemas.openxmlformats.org/officeDocument/2006/relationships/image" Target="media/image300.png"/><Relationship Id="rId318" Type="http://schemas.openxmlformats.org/officeDocument/2006/relationships/image" Target="media/image301.png"/><Relationship Id="rId319" Type="http://schemas.openxmlformats.org/officeDocument/2006/relationships/image" Target="media/image302.png"/><Relationship Id="rId320" Type="http://schemas.openxmlformats.org/officeDocument/2006/relationships/image" Target="media/image303.png"/><Relationship Id="rId321" Type="http://schemas.openxmlformats.org/officeDocument/2006/relationships/image" Target="media/image304.png"/><Relationship Id="rId322" Type="http://schemas.openxmlformats.org/officeDocument/2006/relationships/image" Target="media/image305.png"/><Relationship Id="rId323" Type="http://schemas.openxmlformats.org/officeDocument/2006/relationships/image" Target="media/image306.png"/><Relationship Id="rId324" Type="http://schemas.openxmlformats.org/officeDocument/2006/relationships/image" Target="media/image307.png"/><Relationship Id="rId325" Type="http://schemas.openxmlformats.org/officeDocument/2006/relationships/image" Target="media/image308.png"/><Relationship Id="rId326" Type="http://schemas.openxmlformats.org/officeDocument/2006/relationships/image" Target="media/image309.png"/><Relationship Id="rId327" Type="http://schemas.openxmlformats.org/officeDocument/2006/relationships/image" Target="media/image310.png"/><Relationship Id="rId328" Type="http://schemas.openxmlformats.org/officeDocument/2006/relationships/image" Target="media/image311.png"/><Relationship Id="rId329" Type="http://schemas.openxmlformats.org/officeDocument/2006/relationships/image" Target="media/image312.png"/><Relationship Id="rId330" Type="http://schemas.openxmlformats.org/officeDocument/2006/relationships/image" Target="media/image313.png"/><Relationship Id="rId331" Type="http://schemas.openxmlformats.org/officeDocument/2006/relationships/image" Target="media/image314.png"/><Relationship Id="rId332" Type="http://schemas.openxmlformats.org/officeDocument/2006/relationships/image" Target="media/image315.png"/><Relationship Id="rId333" Type="http://schemas.openxmlformats.org/officeDocument/2006/relationships/footer" Target="footer6.xml"/><Relationship Id="rId334" Type="http://schemas.openxmlformats.org/officeDocument/2006/relationships/image" Target="media/image316.png"/><Relationship Id="rId335" Type="http://schemas.openxmlformats.org/officeDocument/2006/relationships/image" Target="media/image317.png"/><Relationship Id="rId336" Type="http://schemas.openxmlformats.org/officeDocument/2006/relationships/image" Target="media/image318.png"/><Relationship Id="rId337" Type="http://schemas.openxmlformats.org/officeDocument/2006/relationships/image" Target="media/image319.png"/><Relationship Id="rId338" Type="http://schemas.openxmlformats.org/officeDocument/2006/relationships/image" Target="media/image320.png"/><Relationship Id="rId339" Type="http://schemas.openxmlformats.org/officeDocument/2006/relationships/image" Target="media/image321.png"/><Relationship Id="rId340" Type="http://schemas.openxmlformats.org/officeDocument/2006/relationships/image" Target="media/image322.png"/><Relationship Id="rId341" Type="http://schemas.openxmlformats.org/officeDocument/2006/relationships/image" Target="media/image323.png"/><Relationship Id="rId342" Type="http://schemas.openxmlformats.org/officeDocument/2006/relationships/image" Target="media/image324.png"/><Relationship Id="rId343" Type="http://schemas.openxmlformats.org/officeDocument/2006/relationships/image" Target="media/image325.png"/><Relationship Id="rId344" Type="http://schemas.openxmlformats.org/officeDocument/2006/relationships/image" Target="media/image326.png"/><Relationship Id="rId345" Type="http://schemas.openxmlformats.org/officeDocument/2006/relationships/footer" Target="footer7.xml"/><Relationship Id="rId346" Type="http://schemas.openxmlformats.org/officeDocument/2006/relationships/image" Target="media/image327.png"/><Relationship Id="rId347" Type="http://schemas.openxmlformats.org/officeDocument/2006/relationships/image" Target="media/image328.png"/><Relationship Id="rId348" Type="http://schemas.openxmlformats.org/officeDocument/2006/relationships/image" Target="media/image329.png"/><Relationship Id="rId349" Type="http://schemas.openxmlformats.org/officeDocument/2006/relationships/image" Target="media/image330.png"/><Relationship Id="rId350" Type="http://schemas.openxmlformats.org/officeDocument/2006/relationships/image" Target="media/image331.png"/><Relationship Id="rId351" Type="http://schemas.openxmlformats.org/officeDocument/2006/relationships/image" Target="media/image332.png"/><Relationship Id="rId352" Type="http://schemas.openxmlformats.org/officeDocument/2006/relationships/image" Target="media/image333.png"/><Relationship Id="rId353" Type="http://schemas.openxmlformats.org/officeDocument/2006/relationships/image" Target="media/image334.png"/><Relationship Id="rId354" Type="http://schemas.openxmlformats.org/officeDocument/2006/relationships/image" Target="media/image335.png"/><Relationship Id="rId355" Type="http://schemas.openxmlformats.org/officeDocument/2006/relationships/image" Target="media/image336.png"/><Relationship Id="rId356" Type="http://schemas.openxmlformats.org/officeDocument/2006/relationships/image" Target="media/image337.png"/><Relationship Id="rId357" Type="http://schemas.openxmlformats.org/officeDocument/2006/relationships/image" Target="media/image338.png"/><Relationship Id="rId358" Type="http://schemas.openxmlformats.org/officeDocument/2006/relationships/image" Target="media/image339.png"/><Relationship Id="rId359" Type="http://schemas.openxmlformats.org/officeDocument/2006/relationships/image" Target="media/image340.png"/><Relationship Id="rId360" Type="http://schemas.openxmlformats.org/officeDocument/2006/relationships/image" Target="media/image341.png"/><Relationship Id="rId361" Type="http://schemas.openxmlformats.org/officeDocument/2006/relationships/image" Target="media/image342.png"/><Relationship Id="rId362" Type="http://schemas.openxmlformats.org/officeDocument/2006/relationships/image" Target="media/image343.png"/><Relationship Id="rId363" Type="http://schemas.openxmlformats.org/officeDocument/2006/relationships/image" Target="media/image344.png"/><Relationship Id="rId364" Type="http://schemas.openxmlformats.org/officeDocument/2006/relationships/image" Target="media/image345.png"/><Relationship Id="rId365" Type="http://schemas.openxmlformats.org/officeDocument/2006/relationships/image" Target="media/image346.png"/><Relationship Id="rId366" Type="http://schemas.openxmlformats.org/officeDocument/2006/relationships/image" Target="media/image347.png"/><Relationship Id="rId367" Type="http://schemas.openxmlformats.org/officeDocument/2006/relationships/image" Target="media/image348.png"/><Relationship Id="rId368" Type="http://schemas.openxmlformats.org/officeDocument/2006/relationships/image" Target="media/image349.png"/><Relationship Id="rId369" Type="http://schemas.openxmlformats.org/officeDocument/2006/relationships/footer" Target="footer8.xml"/><Relationship Id="rId370" Type="http://schemas.openxmlformats.org/officeDocument/2006/relationships/footer" Target="footer9.xml"/><Relationship Id="rId371" Type="http://schemas.openxmlformats.org/officeDocument/2006/relationships/image" Target="media/image350.png"/><Relationship Id="rId372" Type="http://schemas.openxmlformats.org/officeDocument/2006/relationships/image" Target="media/image351.png"/><Relationship Id="rId373" Type="http://schemas.openxmlformats.org/officeDocument/2006/relationships/image" Target="media/image352.png"/><Relationship Id="rId374" Type="http://schemas.openxmlformats.org/officeDocument/2006/relationships/image" Target="media/image353.png"/><Relationship Id="rId375" Type="http://schemas.openxmlformats.org/officeDocument/2006/relationships/image" Target="media/image354.png"/><Relationship Id="rId376" Type="http://schemas.openxmlformats.org/officeDocument/2006/relationships/image" Target="media/image355.png"/><Relationship Id="rId377" Type="http://schemas.openxmlformats.org/officeDocument/2006/relationships/image" Target="media/image356.png"/><Relationship Id="rId378" Type="http://schemas.openxmlformats.org/officeDocument/2006/relationships/image" Target="media/image357.png"/><Relationship Id="rId379" Type="http://schemas.openxmlformats.org/officeDocument/2006/relationships/image" Target="media/image358.png"/><Relationship Id="rId380" Type="http://schemas.openxmlformats.org/officeDocument/2006/relationships/image" Target="media/image359.png"/><Relationship Id="rId381" Type="http://schemas.openxmlformats.org/officeDocument/2006/relationships/image" Target="media/image360.png"/><Relationship Id="rId382" Type="http://schemas.openxmlformats.org/officeDocument/2006/relationships/image" Target="media/image361.png"/><Relationship Id="rId383" Type="http://schemas.openxmlformats.org/officeDocument/2006/relationships/image" Target="media/image362.png"/><Relationship Id="rId384" Type="http://schemas.openxmlformats.org/officeDocument/2006/relationships/image" Target="media/image363.png"/><Relationship Id="rId385" Type="http://schemas.openxmlformats.org/officeDocument/2006/relationships/image" Target="media/image364.png"/><Relationship Id="rId386" Type="http://schemas.openxmlformats.org/officeDocument/2006/relationships/image" Target="media/image365.png"/><Relationship Id="rId387" Type="http://schemas.openxmlformats.org/officeDocument/2006/relationships/image" Target="media/image366.png"/><Relationship Id="rId388" Type="http://schemas.openxmlformats.org/officeDocument/2006/relationships/image" Target="media/image367.png"/><Relationship Id="rId389" Type="http://schemas.openxmlformats.org/officeDocument/2006/relationships/image" Target="media/image368.png"/><Relationship Id="rId390" Type="http://schemas.openxmlformats.org/officeDocument/2006/relationships/image" Target="media/image369.png"/><Relationship Id="rId391" Type="http://schemas.openxmlformats.org/officeDocument/2006/relationships/image" Target="media/image370.png"/><Relationship Id="rId392" Type="http://schemas.openxmlformats.org/officeDocument/2006/relationships/image" Target="media/image371.png"/><Relationship Id="rId393" Type="http://schemas.openxmlformats.org/officeDocument/2006/relationships/image" Target="media/image372.png"/><Relationship Id="rId394" Type="http://schemas.openxmlformats.org/officeDocument/2006/relationships/image" Target="media/image373.png"/><Relationship Id="rId395" Type="http://schemas.openxmlformats.org/officeDocument/2006/relationships/image" Target="media/image374.png"/><Relationship Id="rId396" Type="http://schemas.openxmlformats.org/officeDocument/2006/relationships/image" Target="media/image375.png"/><Relationship Id="rId397" Type="http://schemas.openxmlformats.org/officeDocument/2006/relationships/image" Target="media/image376.png"/><Relationship Id="rId398" Type="http://schemas.openxmlformats.org/officeDocument/2006/relationships/image" Target="media/image377.png"/><Relationship Id="rId399" Type="http://schemas.openxmlformats.org/officeDocument/2006/relationships/image" Target="media/image378.png"/><Relationship Id="rId400" Type="http://schemas.openxmlformats.org/officeDocument/2006/relationships/image" Target="media/image379.png"/><Relationship Id="rId401" Type="http://schemas.openxmlformats.org/officeDocument/2006/relationships/image" Target="media/image380.png"/><Relationship Id="rId402" Type="http://schemas.openxmlformats.org/officeDocument/2006/relationships/image" Target="media/image381.png"/><Relationship Id="rId403" Type="http://schemas.openxmlformats.org/officeDocument/2006/relationships/image" Target="media/image382.png"/><Relationship Id="rId404" Type="http://schemas.openxmlformats.org/officeDocument/2006/relationships/image" Target="media/image383.png"/><Relationship Id="rId405" Type="http://schemas.openxmlformats.org/officeDocument/2006/relationships/image" Target="media/image384.png"/><Relationship Id="rId406" Type="http://schemas.openxmlformats.org/officeDocument/2006/relationships/image" Target="media/image385.png"/><Relationship Id="rId407" Type="http://schemas.openxmlformats.org/officeDocument/2006/relationships/image" Target="media/image386.png"/><Relationship Id="rId408" Type="http://schemas.openxmlformats.org/officeDocument/2006/relationships/image" Target="media/image387.png"/><Relationship Id="rId409" Type="http://schemas.openxmlformats.org/officeDocument/2006/relationships/image" Target="media/image388.png"/><Relationship Id="rId410" Type="http://schemas.openxmlformats.org/officeDocument/2006/relationships/image" Target="media/image389.png"/><Relationship Id="rId411" Type="http://schemas.openxmlformats.org/officeDocument/2006/relationships/image" Target="media/image390.png"/><Relationship Id="rId412" Type="http://schemas.openxmlformats.org/officeDocument/2006/relationships/image" Target="media/image391.png"/><Relationship Id="rId413" Type="http://schemas.openxmlformats.org/officeDocument/2006/relationships/image" Target="media/image392.png"/><Relationship Id="rId414" Type="http://schemas.openxmlformats.org/officeDocument/2006/relationships/image" Target="media/image393.png"/><Relationship Id="rId415" Type="http://schemas.openxmlformats.org/officeDocument/2006/relationships/image" Target="media/image394.png"/><Relationship Id="rId416" Type="http://schemas.openxmlformats.org/officeDocument/2006/relationships/image" Target="media/image395.png"/><Relationship Id="rId417" Type="http://schemas.openxmlformats.org/officeDocument/2006/relationships/image" Target="media/image396.png"/><Relationship Id="rId418" Type="http://schemas.openxmlformats.org/officeDocument/2006/relationships/image" Target="media/image397.png"/><Relationship Id="rId419" Type="http://schemas.openxmlformats.org/officeDocument/2006/relationships/image" Target="media/image398.png"/><Relationship Id="rId420" Type="http://schemas.openxmlformats.org/officeDocument/2006/relationships/image" Target="media/image399.png"/><Relationship Id="rId421" Type="http://schemas.openxmlformats.org/officeDocument/2006/relationships/image" Target="media/image400.png"/><Relationship Id="rId422" Type="http://schemas.openxmlformats.org/officeDocument/2006/relationships/image" Target="media/image401.png"/><Relationship Id="rId423" Type="http://schemas.openxmlformats.org/officeDocument/2006/relationships/image" Target="media/image402.png"/><Relationship Id="rId424" Type="http://schemas.openxmlformats.org/officeDocument/2006/relationships/image" Target="media/image403.png"/><Relationship Id="rId425" Type="http://schemas.openxmlformats.org/officeDocument/2006/relationships/image" Target="media/image404.png"/><Relationship Id="rId426" Type="http://schemas.openxmlformats.org/officeDocument/2006/relationships/image" Target="media/image405.png"/><Relationship Id="rId427" Type="http://schemas.openxmlformats.org/officeDocument/2006/relationships/image" Target="media/image406.png"/><Relationship Id="rId428" Type="http://schemas.openxmlformats.org/officeDocument/2006/relationships/image" Target="media/image407.png"/><Relationship Id="rId429" Type="http://schemas.openxmlformats.org/officeDocument/2006/relationships/image" Target="media/image408.png"/><Relationship Id="rId430" Type="http://schemas.openxmlformats.org/officeDocument/2006/relationships/image" Target="media/image409.png"/><Relationship Id="rId431" Type="http://schemas.openxmlformats.org/officeDocument/2006/relationships/image" Target="media/image410.png"/><Relationship Id="rId432" Type="http://schemas.openxmlformats.org/officeDocument/2006/relationships/image" Target="media/image411.png"/><Relationship Id="rId433" Type="http://schemas.openxmlformats.org/officeDocument/2006/relationships/image" Target="media/image412.png"/><Relationship Id="rId434" Type="http://schemas.openxmlformats.org/officeDocument/2006/relationships/image" Target="media/image413.png"/><Relationship Id="rId435" Type="http://schemas.openxmlformats.org/officeDocument/2006/relationships/image" Target="media/image414.png"/><Relationship Id="rId436" Type="http://schemas.openxmlformats.org/officeDocument/2006/relationships/image" Target="media/image415.png"/><Relationship Id="rId437" Type="http://schemas.openxmlformats.org/officeDocument/2006/relationships/image" Target="media/image416.png"/><Relationship Id="rId438" Type="http://schemas.openxmlformats.org/officeDocument/2006/relationships/image" Target="media/image417.png"/><Relationship Id="rId439" Type="http://schemas.openxmlformats.org/officeDocument/2006/relationships/image" Target="media/image418.png"/><Relationship Id="rId440" Type="http://schemas.openxmlformats.org/officeDocument/2006/relationships/image" Target="media/image419.png"/><Relationship Id="rId441" Type="http://schemas.openxmlformats.org/officeDocument/2006/relationships/image" Target="media/image420.png"/><Relationship Id="rId442" Type="http://schemas.openxmlformats.org/officeDocument/2006/relationships/image" Target="media/image421.png"/><Relationship Id="rId443" Type="http://schemas.openxmlformats.org/officeDocument/2006/relationships/image" Target="media/image422.png"/><Relationship Id="rId444" Type="http://schemas.openxmlformats.org/officeDocument/2006/relationships/image" Target="media/image423.png"/><Relationship Id="rId445" Type="http://schemas.openxmlformats.org/officeDocument/2006/relationships/image" Target="media/image424.png"/><Relationship Id="rId446" Type="http://schemas.openxmlformats.org/officeDocument/2006/relationships/image" Target="media/image425.png"/><Relationship Id="rId447" Type="http://schemas.openxmlformats.org/officeDocument/2006/relationships/image" Target="media/image426.png"/><Relationship Id="rId448" Type="http://schemas.openxmlformats.org/officeDocument/2006/relationships/image" Target="media/image427.png"/><Relationship Id="rId449" Type="http://schemas.openxmlformats.org/officeDocument/2006/relationships/image" Target="media/image428.png"/><Relationship Id="rId450" Type="http://schemas.openxmlformats.org/officeDocument/2006/relationships/image" Target="media/image429.png"/><Relationship Id="rId451" Type="http://schemas.openxmlformats.org/officeDocument/2006/relationships/image" Target="media/image430.png"/><Relationship Id="rId452" Type="http://schemas.openxmlformats.org/officeDocument/2006/relationships/image" Target="media/image431.png"/><Relationship Id="rId453" Type="http://schemas.openxmlformats.org/officeDocument/2006/relationships/image" Target="media/image432.png"/><Relationship Id="rId454" Type="http://schemas.openxmlformats.org/officeDocument/2006/relationships/image" Target="media/image433.png"/><Relationship Id="rId455" Type="http://schemas.openxmlformats.org/officeDocument/2006/relationships/image" Target="media/image434.png"/><Relationship Id="rId456" Type="http://schemas.openxmlformats.org/officeDocument/2006/relationships/image" Target="media/image435.png"/><Relationship Id="rId457" Type="http://schemas.openxmlformats.org/officeDocument/2006/relationships/image" Target="media/image436.png"/><Relationship Id="rId458" Type="http://schemas.openxmlformats.org/officeDocument/2006/relationships/image" Target="media/image437.png"/><Relationship Id="rId459" Type="http://schemas.openxmlformats.org/officeDocument/2006/relationships/image" Target="media/image438.png"/><Relationship Id="rId460" Type="http://schemas.openxmlformats.org/officeDocument/2006/relationships/image" Target="media/image439.png"/><Relationship Id="rId461" Type="http://schemas.openxmlformats.org/officeDocument/2006/relationships/image" Target="media/image440.png"/><Relationship Id="rId462" Type="http://schemas.openxmlformats.org/officeDocument/2006/relationships/image" Target="media/image441.png"/><Relationship Id="rId463" Type="http://schemas.openxmlformats.org/officeDocument/2006/relationships/image" Target="media/image442.png"/><Relationship Id="rId464" Type="http://schemas.openxmlformats.org/officeDocument/2006/relationships/image" Target="media/image443.png"/><Relationship Id="rId465" Type="http://schemas.openxmlformats.org/officeDocument/2006/relationships/footer" Target="footer10.xml"/><Relationship Id="rId466" Type="http://schemas.openxmlformats.org/officeDocument/2006/relationships/footer" Target="footer11.xml"/><Relationship Id="rId467" Type="http://schemas.openxmlformats.org/officeDocument/2006/relationships/image" Target="media/image444.png"/><Relationship Id="rId468" Type="http://schemas.openxmlformats.org/officeDocument/2006/relationships/image" Target="media/image445.png"/><Relationship Id="rId469" Type="http://schemas.openxmlformats.org/officeDocument/2006/relationships/image" Target="media/image446.png"/><Relationship Id="rId470" Type="http://schemas.openxmlformats.org/officeDocument/2006/relationships/image" Target="media/image447.png"/><Relationship Id="rId471" Type="http://schemas.openxmlformats.org/officeDocument/2006/relationships/image" Target="media/image448.png"/><Relationship Id="rId472" Type="http://schemas.openxmlformats.org/officeDocument/2006/relationships/image" Target="media/image449.png"/><Relationship Id="rId473" Type="http://schemas.openxmlformats.org/officeDocument/2006/relationships/image" Target="media/image450.png"/><Relationship Id="rId474" Type="http://schemas.openxmlformats.org/officeDocument/2006/relationships/image" Target="media/image451.png"/><Relationship Id="rId475" Type="http://schemas.openxmlformats.org/officeDocument/2006/relationships/image" Target="media/image452.png"/><Relationship Id="rId476" Type="http://schemas.openxmlformats.org/officeDocument/2006/relationships/image" Target="media/image453.png"/><Relationship Id="rId477" Type="http://schemas.openxmlformats.org/officeDocument/2006/relationships/image" Target="media/image454.png"/><Relationship Id="rId478" Type="http://schemas.openxmlformats.org/officeDocument/2006/relationships/image" Target="media/image455.png"/><Relationship Id="rId479" Type="http://schemas.openxmlformats.org/officeDocument/2006/relationships/image" Target="media/image456.png"/><Relationship Id="rId480" Type="http://schemas.openxmlformats.org/officeDocument/2006/relationships/image" Target="media/image457.png"/><Relationship Id="rId481" Type="http://schemas.openxmlformats.org/officeDocument/2006/relationships/image" Target="media/image458.png"/><Relationship Id="rId482" Type="http://schemas.openxmlformats.org/officeDocument/2006/relationships/image" Target="media/image459.png"/><Relationship Id="rId483" Type="http://schemas.openxmlformats.org/officeDocument/2006/relationships/image" Target="media/image460.png"/><Relationship Id="rId484" Type="http://schemas.openxmlformats.org/officeDocument/2006/relationships/image" Target="media/image461.png"/><Relationship Id="rId485" Type="http://schemas.openxmlformats.org/officeDocument/2006/relationships/image" Target="media/image462.png"/><Relationship Id="rId486" Type="http://schemas.openxmlformats.org/officeDocument/2006/relationships/image" Target="media/image463.png"/><Relationship Id="rId487" Type="http://schemas.openxmlformats.org/officeDocument/2006/relationships/image" Target="media/image464.png"/><Relationship Id="rId488" Type="http://schemas.openxmlformats.org/officeDocument/2006/relationships/image" Target="media/image465.png"/><Relationship Id="rId489" Type="http://schemas.openxmlformats.org/officeDocument/2006/relationships/image" Target="media/image466.png"/><Relationship Id="rId490" Type="http://schemas.openxmlformats.org/officeDocument/2006/relationships/image" Target="media/image467.png"/><Relationship Id="rId491" Type="http://schemas.openxmlformats.org/officeDocument/2006/relationships/image" Target="media/image468.png"/><Relationship Id="rId492" Type="http://schemas.openxmlformats.org/officeDocument/2006/relationships/image" Target="media/image469.png"/><Relationship Id="rId493" Type="http://schemas.openxmlformats.org/officeDocument/2006/relationships/image" Target="media/image470.png"/><Relationship Id="rId494" Type="http://schemas.openxmlformats.org/officeDocument/2006/relationships/image" Target="media/image471.png"/><Relationship Id="rId495" Type="http://schemas.openxmlformats.org/officeDocument/2006/relationships/image" Target="media/image472.png"/><Relationship Id="rId496" Type="http://schemas.openxmlformats.org/officeDocument/2006/relationships/image" Target="media/image473.png"/><Relationship Id="rId497" Type="http://schemas.openxmlformats.org/officeDocument/2006/relationships/image" Target="media/image474.png"/><Relationship Id="rId498" Type="http://schemas.openxmlformats.org/officeDocument/2006/relationships/image" Target="media/image475.png"/><Relationship Id="rId499" Type="http://schemas.openxmlformats.org/officeDocument/2006/relationships/hyperlink" Target="http://www.p5w.net/" TargetMode="External"/><Relationship Id="rId500" Type="http://schemas.openxmlformats.org/officeDocument/2006/relationships/image" Target="media/image476.png"/><Relationship Id="rId501" Type="http://schemas.openxmlformats.org/officeDocument/2006/relationships/image" Target="media/image477.png"/><Relationship Id="rId502" Type="http://schemas.openxmlformats.org/officeDocument/2006/relationships/image" Target="media/image478.png"/><Relationship Id="rId503" Type="http://schemas.openxmlformats.org/officeDocument/2006/relationships/image" Target="media/image479.png"/><Relationship Id="rId504" Type="http://schemas.openxmlformats.org/officeDocument/2006/relationships/image" Target="media/image480.png"/><Relationship Id="rId505" Type="http://schemas.openxmlformats.org/officeDocument/2006/relationships/image" Target="media/image481.png"/><Relationship Id="rId506" Type="http://schemas.openxmlformats.org/officeDocument/2006/relationships/image" Target="media/image482.png"/><Relationship Id="rId507" Type="http://schemas.openxmlformats.org/officeDocument/2006/relationships/image" Target="media/image483.png"/><Relationship Id="rId508" Type="http://schemas.openxmlformats.org/officeDocument/2006/relationships/image" Target="media/image484.png"/><Relationship Id="rId509" Type="http://schemas.openxmlformats.org/officeDocument/2006/relationships/image" Target="media/image485.png"/><Relationship Id="rId510" Type="http://schemas.openxmlformats.org/officeDocument/2006/relationships/image" Target="media/image486.png"/><Relationship Id="rId511" Type="http://schemas.openxmlformats.org/officeDocument/2006/relationships/image" Target="media/image487.png"/><Relationship Id="rId512" Type="http://schemas.openxmlformats.org/officeDocument/2006/relationships/image" Target="media/image488.png"/><Relationship Id="rId513" Type="http://schemas.openxmlformats.org/officeDocument/2006/relationships/image" Target="media/image489.png"/><Relationship Id="rId514" Type="http://schemas.openxmlformats.org/officeDocument/2006/relationships/image" Target="media/image490.png"/><Relationship Id="rId515" Type="http://schemas.openxmlformats.org/officeDocument/2006/relationships/image" Target="media/image491.png"/><Relationship Id="rId516" Type="http://schemas.openxmlformats.org/officeDocument/2006/relationships/image" Target="media/image492.png"/><Relationship Id="rId517" Type="http://schemas.openxmlformats.org/officeDocument/2006/relationships/image" Target="media/image493.png"/><Relationship Id="rId518" Type="http://schemas.openxmlformats.org/officeDocument/2006/relationships/image" Target="media/image494.png"/><Relationship Id="rId519" Type="http://schemas.openxmlformats.org/officeDocument/2006/relationships/image" Target="media/image495.png"/><Relationship Id="rId520" Type="http://schemas.openxmlformats.org/officeDocument/2006/relationships/image" Target="media/image496.png"/><Relationship Id="rId521" Type="http://schemas.openxmlformats.org/officeDocument/2006/relationships/image" Target="media/image497.png"/><Relationship Id="rId522" Type="http://schemas.openxmlformats.org/officeDocument/2006/relationships/image" Target="media/image498.png"/><Relationship Id="rId523" Type="http://schemas.openxmlformats.org/officeDocument/2006/relationships/image" Target="media/image499.png"/><Relationship Id="rId524" Type="http://schemas.openxmlformats.org/officeDocument/2006/relationships/image" Target="media/image500.png"/><Relationship Id="rId525" Type="http://schemas.openxmlformats.org/officeDocument/2006/relationships/image" Target="media/image501.png"/><Relationship Id="rId526" Type="http://schemas.openxmlformats.org/officeDocument/2006/relationships/footer" Target="footer12.xml"/><Relationship Id="rId527" Type="http://schemas.openxmlformats.org/officeDocument/2006/relationships/image" Target="media/image502.png"/><Relationship Id="rId528" Type="http://schemas.openxmlformats.org/officeDocument/2006/relationships/image" Target="media/image503.png"/><Relationship Id="rId529" Type="http://schemas.openxmlformats.org/officeDocument/2006/relationships/image" Target="media/image504.png"/><Relationship Id="rId530" Type="http://schemas.openxmlformats.org/officeDocument/2006/relationships/image" Target="media/image505.png"/><Relationship Id="rId531" Type="http://schemas.openxmlformats.org/officeDocument/2006/relationships/image" Target="media/image506.png"/><Relationship Id="rId532" Type="http://schemas.openxmlformats.org/officeDocument/2006/relationships/image" Target="media/image507.png"/><Relationship Id="rId533" Type="http://schemas.openxmlformats.org/officeDocument/2006/relationships/image" Target="media/image508.png"/><Relationship Id="rId534" Type="http://schemas.openxmlformats.org/officeDocument/2006/relationships/image" Target="media/image509.png"/><Relationship Id="rId535" Type="http://schemas.openxmlformats.org/officeDocument/2006/relationships/image" Target="media/image510.png"/><Relationship Id="rId536" Type="http://schemas.openxmlformats.org/officeDocument/2006/relationships/image" Target="media/image511.png"/><Relationship Id="rId537" Type="http://schemas.openxmlformats.org/officeDocument/2006/relationships/image" Target="media/image512.png"/><Relationship Id="rId538" Type="http://schemas.openxmlformats.org/officeDocument/2006/relationships/image" Target="media/image513.png"/><Relationship Id="rId539" Type="http://schemas.openxmlformats.org/officeDocument/2006/relationships/image" Target="media/image514.png"/><Relationship Id="rId540" Type="http://schemas.openxmlformats.org/officeDocument/2006/relationships/image" Target="media/image515.png"/><Relationship Id="rId541" Type="http://schemas.openxmlformats.org/officeDocument/2006/relationships/image" Target="media/image516.png"/><Relationship Id="rId542" Type="http://schemas.openxmlformats.org/officeDocument/2006/relationships/image" Target="media/image517.png"/><Relationship Id="rId543" Type="http://schemas.openxmlformats.org/officeDocument/2006/relationships/image" Target="media/image518.png"/><Relationship Id="rId544" Type="http://schemas.openxmlformats.org/officeDocument/2006/relationships/image" Target="media/image519.png"/><Relationship Id="rId545" Type="http://schemas.openxmlformats.org/officeDocument/2006/relationships/image" Target="media/image520.png"/><Relationship Id="rId546" Type="http://schemas.openxmlformats.org/officeDocument/2006/relationships/image" Target="media/image521.png"/><Relationship Id="rId547" Type="http://schemas.openxmlformats.org/officeDocument/2006/relationships/image" Target="media/image522.png"/><Relationship Id="rId548" Type="http://schemas.openxmlformats.org/officeDocument/2006/relationships/image" Target="media/image523.png"/><Relationship Id="rId549" Type="http://schemas.openxmlformats.org/officeDocument/2006/relationships/image" Target="media/image524.png"/><Relationship Id="rId550" Type="http://schemas.openxmlformats.org/officeDocument/2006/relationships/image" Target="media/image525.png"/><Relationship Id="rId551" Type="http://schemas.openxmlformats.org/officeDocument/2006/relationships/image" Target="media/image526.png"/><Relationship Id="rId552" Type="http://schemas.openxmlformats.org/officeDocument/2006/relationships/image" Target="media/image527.png"/><Relationship Id="rId553" Type="http://schemas.openxmlformats.org/officeDocument/2006/relationships/image" Target="media/image528.png"/><Relationship Id="rId554" Type="http://schemas.openxmlformats.org/officeDocument/2006/relationships/image" Target="media/image529.png"/><Relationship Id="rId555" Type="http://schemas.openxmlformats.org/officeDocument/2006/relationships/footer" Target="footer13.xml"/><Relationship Id="rId556" Type="http://schemas.openxmlformats.org/officeDocument/2006/relationships/image" Target="media/image530.png"/><Relationship Id="rId557" Type="http://schemas.openxmlformats.org/officeDocument/2006/relationships/image" Target="media/image531.png"/><Relationship Id="rId558" Type="http://schemas.openxmlformats.org/officeDocument/2006/relationships/image" Target="media/image532.png"/><Relationship Id="rId559" Type="http://schemas.openxmlformats.org/officeDocument/2006/relationships/image" Target="media/image533.png"/><Relationship Id="rId560" Type="http://schemas.openxmlformats.org/officeDocument/2006/relationships/image" Target="media/image534.png"/><Relationship Id="rId561" Type="http://schemas.openxmlformats.org/officeDocument/2006/relationships/image" Target="media/image535.png"/><Relationship Id="rId562" Type="http://schemas.openxmlformats.org/officeDocument/2006/relationships/image" Target="media/image536.png"/><Relationship Id="rId563" Type="http://schemas.openxmlformats.org/officeDocument/2006/relationships/image" Target="media/image537.png"/><Relationship Id="rId564" Type="http://schemas.openxmlformats.org/officeDocument/2006/relationships/image" Target="media/image538.png"/><Relationship Id="rId565" Type="http://schemas.openxmlformats.org/officeDocument/2006/relationships/image" Target="media/image539.png"/><Relationship Id="rId566" Type="http://schemas.openxmlformats.org/officeDocument/2006/relationships/image" Target="media/image540.png"/><Relationship Id="rId567" Type="http://schemas.openxmlformats.org/officeDocument/2006/relationships/image" Target="media/image541.png"/><Relationship Id="rId568" Type="http://schemas.openxmlformats.org/officeDocument/2006/relationships/image" Target="media/image542.png"/><Relationship Id="rId569" Type="http://schemas.openxmlformats.org/officeDocument/2006/relationships/image" Target="media/image543.png"/><Relationship Id="rId570" Type="http://schemas.openxmlformats.org/officeDocument/2006/relationships/image" Target="media/image544.png"/><Relationship Id="rId571" Type="http://schemas.openxmlformats.org/officeDocument/2006/relationships/image" Target="media/image545.png"/><Relationship Id="rId572" Type="http://schemas.openxmlformats.org/officeDocument/2006/relationships/image" Target="media/image546.png"/><Relationship Id="rId573" Type="http://schemas.openxmlformats.org/officeDocument/2006/relationships/image" Target="media/image547.png"/><Relationship Id="rId574" Type="http://schemas.openxmlformats.org/officeDocument/2006/relationships/image" Target="media/image548.png"/><Relationship Id="rId575" Type="http://schemas.openxmlformats.org/officeDocument/2006/relationships/image" Target="media/image549.png"/><Relationship Id="rId576" Type="http://schemas.openxmlformats.org/officeDocument/2006/relationships/image" Target="media/image550.png"/><Relationship Id="rId577" Type="http://schemas.openxmlformats.org/officeDocument/2006/relationships/image" Target="media/image551.png"/><Relationship Id="rId578" Type="http://schemas.openxmlformats.org/officeDocument/2006/relationships/image" Target="media/image552.png"/><Relationship Id="rId579" Type="http://schemas.openxmlformats.org/officeDocument/2006/relationships/image" Target="media/image553.png"/><Relationship Id="rId580" Type="http://schemas.openxmlformats.org/officeDocument/2006/relationships/image" Target="media/image554.png"/><Relationship Id="rId581" Type="http://schemas.openxmlformats.org/officeDocument/2006/relationships/image" Target="media/image555.png"/><Relationship Id="rId582" Type="http://schemas.openxmlformats.org/officeDocument/2006/relationships/image" Target="media/image556.png"/><Relationship Id="rId583" Type="http://schemas.openxmlformats.org/officeDocument/2006/relationships/image" Target="media/image557.png"/><Relationship Id="rId584" Type="http://schemas.openxmlformats.org/officeDocument/2006/relationships/image" Target="media/image558.png"/><Relationship Id="rId585" Type="http://schemas.openxmlformats.org/officeDocument/2006/relationships/image" Target="media/image559.png"/><Relationship Id="rId586" Type="http://schemas.openxmlformats.org/officeDocument/2006/relationships/image" Target="media/image560.png"/><Relationship Id="rId587" Type="http://schemas.openxmlformats.org/officeDocument/2006/relationships/image" Target="media/image561.png"/><Relationship Id="rId588" Type="http://schemas.openxmlformats.org/officeDocument/2006/relationships/image" Target="media/image562.png"/><Relationship Id="rId589" Type="http://schemas.openxmlformats.org/officeDocument/2006/relationships/image" Target="media/image563.png"/><Relationship Id="rId590" Type="http://schemas.openxmlformats.org/officeDocument/2006/relationships/footer" Target="footer14.xml"/><Relationship Id="rId591" Type="http://schemas.openxmlformats.org/officeDocument/2006/relationships/footer" Target="footer15.xml"/><Relationship Id="rId592" Type="http://schemas.openxmlformats.org/officeDocument/2006/relationships/image" Target="media/image564.png"/><Relationship Id="rId593" Type="http://schemas.openxmlformats.org/officeDocument/2006/relationships/image" Target="media/image565.png"/><Relationship Id="rId594" Type="http://schemas.openxmlformats.org/officeDocument/2006/relationships/image" Target="media/image566.png"/><Relationship Id="rId595" Type="http://schemas.openxmlformats.org/officeDocument/2006/relationships/image" Target="media/image567.png"/><Relationship Id="rId596" Type="http://schemas.openxmlformats.org/officeDocument/2006/relationships/image" Target="media/image568.png"/><Relationship Id="rId597" Type="http://schemas.openxmlformats.org/officeDocument/2006/relationships/image" Target="media/image569.png"/><Relationship Id="rId598" Type="http://schemas.openxmlformats.org/officeDocument/2006/relationships/image" Target="media/image570.png"/><Relationship Id="rId599" Type="http://schemas.openxmlformats.org/officeDocument/2006/relationships/image" Target="media/image571.png"/><Relationship Id="rId600" Type="http://schemas.openxmlformats.org/officeDocument/2006/relationships/image" Target="media/image572.png"/><Relationship Id="rId601" Type="http://schemas.openxmlformats.org/officeDocument/2006/relationships/image" Target="media/image573.png"/><Relationship Id="rId602" Type="http://schemas.openxmlformats.org/officeDocument/2006/relationships/image" Target="media/image574.png"/><Relationship Id="rId603" Type="http://schemas.openxmlformats.org/officeDocument/2006/relationships/image" Target="media/image575.png"/><Relationship Id="rId604" Type="http://schemas.openxmlformats.org/officeDocument/2006/relationships/image" Target="media/image576.png"/><Relationship Id="rId605" Type="http://schemas.openxmlformats.org/officeDocument/2006/relationships/image" Target="media/image577.png"/><Relationship Id="rId606" Type="http://schemas.openxmlformats.org/officeDocument/2006/relationships/image" Target="media/image578.png"/><Relationship Id="rId607" Type="http://schemas.openxmlformats.org/officeDocument/2006/relationships/footer" Target="footer16.xml"/><Relationship Id="rId608" Type="http://schemas.openxmlformats.org/officeDocument/2006/relationships/image" Target="media/image579.png"/><Relationship Id="rId609" Type="http://schemas.openxmlformats.org/officeDocument/2006/relationships/image" Target="media/image580.png"/><Relationship Id="rId610" Type="http://schemas.openxmlformats.org/officeDocument/2006/relationships/image" Target="media/image581.png"/><Relationship Id="rId611" Type="http://schemas.openxmlformats.org/officeDocument/2006/relationships/image" Target="media/image582.png"/><Relationship Id="rId612" Type="http://schemas.openxmlformats.org/officeDocument/2006/relationships/image" Target="media/image583.png"/><Relationship Id="rId613" Type="http://schemas.openxmlformats.org/officeDocument/2006/relationships/image" Target="media/image584.png"/><Relationship Id="rId614" Type="http://schemas.openxmlformats.org/officeDocument/2006/relationships/image" Target="media/image585.png"/><Relationship Id="rId615" Type="http://schemas.openxmlformats.org/officeDocument/2006/relationships/image" Target="media/image586.png"/><Relationship Id="rId616" Type="http://schemas.openxmlformats.org/officeDocument/2006/relationships/image" Target="media/image587.png"/><Relationship Id="rId617" Type="http://schemas.openxmlformats.org/officeDocument/2006/relationships/image" Target="media/image588.png"/><Relationship Id="rId618" Type="http://schemas.openxmlformats.org/officeDocument/2006/relationships/image" Target="media/image589.png"/><Relationship Id="rId619" Type="http://schemas.openxmlformats.org/officeDocument/2006/relationships/image" Target="media/image590.png"/><Relationship Id="rId620" Type="http://schemas.openxmlformats.org/officeDocument/2006/relationships/image" Target="media/image591.png"/><Relationship Id="rId621" Type="http://schemas.openxmlformats.org/officeDocument/2006/relationships/image" Target="media/image592.png"/><Relationship Id="rId622" Type="http://schemas.openxmlformats.org/officeDocument/2006/relationships/footer" Target="footer17.xml"/><Relationship Id="rId623" Type="http://schemas.openxmlformats.org/officeDocument/2006/relationships/image" Target="media/image593.png"/><Relationship Id="rId624" Type="http://schemas.openxmlformats.org/officeDocument/2006/relationships/image" Target="media/image594.png"/><Relationship Id="rId625" Type="http://schemas.openxmlformats.org/officeDocument/2006/relationships/image" Target="media/image595.png"/><Relationship Id="rId626" Type="http://schemas.openxmlformats.org/officeDocument/2006/relationships/image" Target="media/image596.png"/><Relationship Id="rId627" Type="http://schemas.openxmlformats.org/officeDocument/2006/relationships/footer" Target="footer18.xml"/><Relationship Id="rId628" Type="http://schemas.openxmlformats.org/officeDocument/2006/relationships/footer" Target="footer19.xml"/><Relationship Id="rId629" Type="http://schemas.openxmlformats.org/officeDocument/2006/relationships/header" Target="header2.xml"/><Relationship Id="rId630" Type="http://schemas.openxmlformats.org/officeDocument/2006/relationships/footer" Target="footer20.xml"/><Relationship Id="rId631" Type="http://schemas.openxmlformats.org/officeDocument/2006/relationships/footer" Target="footer21.xml"/><Relationship Id="rId632" Type="http://schemas.openxmlformats.org/officeDocument/2006/relationships/footer" Target="footer22.xml"/><Relationship Id="rId633" Type="http://schemas.openxmlformats.org/officeDocument/2006/relationships/header" Target="header3.xml"/><Relationship Id="rId634" Type="http://schemas.openxmlformats.org/officeDocument/2006/relationships/footer" Target="footer23.xml"/><Relationship Id="rId635" Type="http://schemas.openxmlformats.org/officeDocument/2006/relationships/header" Target="header4.xml"/><Relationship Id="rId636" Type="http://schemas.openxmlformats.org/officeDocument/2006/relationships/footer" Target="footer24.xml"/><Relationship Id="rId637" Type="http://schemas.openxmlformats.org/officeDocument/2006/relationships/footer" Target="footer25.xml"/><Relationship Id="rId638" Type="http://schemas.openxmlformats.org/officeDocument/2006/relationships/footer" Target="footer26.xml"/><Relationship Id="rId639" Type="http://schemas.openxmlformats.org/officeDocument/2006/relationships/footer" Target="footer27.xml"/><Relationship Id="rId640" Type="http://schemas.openxmlformats.org/officeDocument/2006/relationships/footer" Target="footer28.xml"/><Relationship Id="rId641" Type="http://schemas.openxmlformats.org/officeDocument/2006/relationships/footer" Target="footer29.xml"/><Relationship Id="rId642" Type="http://schemas.openxmlformats.org/officeDocument/2006/relationships/footer" Target="footer30.xml"/><Relationship Id="rId643" Type="http://schemas.openxmlformats.org/officeDocument/2006/relationships/footer" Target="footer31.xml"/><Relationship Id="rId644" Type="http://schemas.openxmlformats.org/officeDocument/2006/relationships/footer" Target="footer32.xml"/><Relationship Id="rId645" Type="http://schemas.openxmlformats.org/officeDocument/2006/relationships/footer" Target="footer33.xml"/><Relationship Id="rId646" Type="http://schemas.openxmlformats.org/officeDocument/2006/relationships/footer" Target="footer34.xml"/><Relationship Id="rId647" Type="http://schemas.openxmlformats.org/officeDocument/2006/relationships/footer" Target="footer3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598.png"/></Relationships>

</file>

<file path=word/_rels/footer25.xml.rels><?xml version="1.0" encoding="UTF-8" standalone="yes"?>
<Relationships xmlns="http://schemas.openxmlformats.org/package/2006/relationships"><Relationship Id="rId1" Type="http://schemas.openxmlformats.org/officeDocument/2006/relationships/image" Target="media/image598.png"/></Relationships>

</file>

<file path=word/_rels/footer26.xml.rels><?xml version="1.0" encoding="UTF-8" standalone="yes"?>
<Relationships xmlns="http://schemas.openxmlformats.org/package/2006/relationships"><Relationship Id="rId1" Type="http://schemas.openxmlformats.org/officeDocument/2006/relationships/image" Target="media/image598.png"/></Relationships>

</file>

<file path=word/_rels/footer27.xml.rels><?xml version="1.0" encoding="UTF-8" standalone="yes"?>
<Relationships xmlns="http://schemas.openxmlformats.org/package/2006/relationships"><Relationship Id="rId1" Type="http://schemas.openxmlformats.org/officeDocument/2006/relationships/image" Target="media/image598.png"/></Relationships>

</file>

<file path=word/_rels/footer28.xml.rels><?xml version="1.0" encoding="UTF-8" standalone="yes"?>
<Relationships xmlns="http://schemas.openxmlformats.org/package/2006/relationships"><Relationship Id="rId1" Type="http://schemas.openxmlformats.org/officeDocument/2006/relationships/image" Target="media/image598.png"/></Relationships>

</file>

<file path=word/_rels/footer29.xml.rels><?xml version="1.0" encoding="UTF-8" standalone="yes"?>
<Relationships xmlns="http://schemas.openxmlformats.org/package/2006/relationships"><Relationship Id="rId1" Type="http://schemas.openxmlformats.org/officeDocument/2006/relationships/image" Target="media/image598.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598.png"/></Relationships>

</file>

<file path=word/_rels/footer31.xml.rels><?xml version="1.0" encoding="UTF-8" standalone="yes"?>
<Relationships xmlns="http://schemas.openxmlformats.org/package/2006/relationships"><Relationship Id="rId1" Type="http://schemas.openxmlformats.org/officeDocument/2006/relationships/image" Target="media/image598.png"/></Relationships>

</file>

<file path=word/_rels/footer32.xml.rels><?xml version="1.0" encoding="UTF-8" standalone="yes"?>
<Relationships xmlns="http://schemas.openxmlformats.org/package/2006/relationships"><Relationship Id="rId1" Type="http://schemas.openxmlformats.org/officeDocument/2006/relationships/image" Target="media/image598.png"/></Relationships>

</file>

<file path=word/_rels/footer33.xml.rels><?xml version="1.0" encoding="UTF-8" standalone="yes"?>
<Relationships xmlns="http://schemas.openxmlformats.org/package/2006/relationships"><Relationship Id="rId1" Type="http://schemas.openxmlformats.org/officeDocument/2006/relationships/image" Target="media/image598.png"/></Relationships>

</file>

<file path=word/_rels/footer34.xml.rels><?xml version="1.0" encoding="UTF-8" standalone="yes"?>
<Relationships xmlns="http://schemas.openxmlformats.org/package/2006/relationships"><Relationship Id="rId1" Type="http://schemas.openxmlformats.org/officeDocument/2006/relationships/image" Target="media/image598.png"/></Relationships>

</file>

<file path=word/_rels/footer35.xml.rels><?xml version="1.0" encoding="UTF-8" standalone="yes"?>
<Relationships xmlns="http://schemas.openxmlformats.org/package/2006/relationships"><Relationship Id="rId1" Type="http://schemas.openxmlformats.org/officeDocument/2006/relationships/image" Target="media/image598.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9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2020-05-03T16:21:43Z</dcterms:created>
  <dcterms:modified xsi:type="dcterms:W3CDTF">2020-05-03T16:21:43Z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2012-03-22T00:00:00Z</vt:filetime>
  </property>
  <property fmtid="{D5CDD505-2E9C-101B-9397-08002B2CF9AE}" pid="3" name="Creator">
    <vt:lpwstr>Microsoft® Office Word 2007</vt:lpwstr>
  </property>
  <property fmtid="{D5CDD505-2E9C-101B-9397-08002B2CF9AE}" pid="4" name="LastSaved">
    <vt:filetime>2020-05-03T00:00:00Z</vt:filetime>
  </property>
</Properties>
</file>